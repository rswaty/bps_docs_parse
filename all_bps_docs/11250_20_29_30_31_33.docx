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0EF8" w:rsidP="00DC0EF8" w:rsidRDefault="00DC0EF8" w14:paraId="4F87B0FC" w14:textId="2092D002">
      <w:pPr>
        <w:pStyle w:val="BpSTitle"/>
      </w:pPr>
      <w:r>
        <w:t>11250</w:t>
      </w:r>
    </w:p>
    <w:p w:rsidR="00DC0EF8" w:rsidP="00DC0EF8" w:rsidRDefault="00DC0EF8" w14:paraId="239D8DFD" w14:textId="77777777">
      <w:pPr>
        <w:pStyle w:val="BpSTitle"/>
      </w:pPr>
      <w:r>
        <w:t>Inter-Mountain Basins Big Sagebrush Steppe</w:t>
      </w:r>
    </w:p>
    <w:p w:rsidR="00DC0EF8" w:rsidP="00DC0EF8" w:rsidRDefault="00DC0EF8" w14:paraId="6E5CDF99" w14:textId="511B45F8">
      <w:r>
        <w:t xmlns:w="http://schemas.openxmlformats.org/wordprocessingml/2006/main">BpS Model/Description Version: Aug. 2020</w:t>
      </w:r>
      <w:r>
        <w:tab/>
      </w:r>
      <w:r>
        <w:tab/>
      </w:r>
      <w:r>
        <w:tab/>
      </w:r>
      <w:r>
        <w:tab/>
      </w:r>
      <w:r>
        <w:tab/>
      </w:r>
      <w:r>
        <w:tab/>
      </w:r>
      <w:r>
        <w:tab/>
      </w:r>
    </w:p>
    <w:p w:rsidR="00DC0EF8" w:rsidP="00DC0EF8" w:rsidRDefault="00DC0EF8" w14:paraId="7BFAF5BA"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704"/>
        <w:gridCol w:w="1992"/>
        <w:gridCol w:w="2016"/>
        <w:gridCol w:w="2700"/>
      </w:tblGrid>
      <w:tr w:rsidRPr="00DC0EF8" w:rsidR="00DC0EF8" w:rsidTr="00DC0EF8" w14:paraId="5368E28F" w14:textId="77777777">
        <w:tc>
          <w:tcPr>
            <w:tcW w:w="1704" w:type="dxa"/>
            <w:tcBorders>
              <w:top w:val="single" w:color="auto" w:sz="2" w:space="0"/>
              <w:left w:val="single" w:color="auto" w:sz="12" w:space="0"/>
              <w:bottom w:val="single" w:color="000000" w:sz="12" w:space="0"/>
            </w:tcBorders>
            <w:shd w:val="clear" w:color="auto" w:fill="auto"/>
          </w:tcPr>
          <w:p w:rsidRPr="00DC0EF8" w:rsidR="00DC0EF8" w:rsidP="00423B68" w:rsidRDefault="00DC0EF8" w14:paraId="65B1D83B" w14:textId="77777777">
            <w:pPr>
              <w:rPr>
                <w:b/>
                <w:bCs/>
              </w:rPr>
            </w:pPr>
            <w:r w:rsidRPr="00DC0EF8">
              <w:rPr>
                <w:b/>
                <w:bCs/>
              </w:rPr>
              <w:t>Modelers</w:t>
            </w:r>
          </w:p>
        </w:tc>
        <w:tc>
          <w:tcPr>
            <w:tcW w:w="1992" w:type="dxa"/>
            <w:tcBorders>
              <w:top w:val="single" w:color="auto" w:sz="2" w:space="0"/>
              <w:bottom w:val="single" w:color="000000" w:sz="12" w:space="0"/>
              <w:right w:val="single" w:color="000000" w:sz="12" w:space="0"/>
            </w:tcBorders>
            <w:shd w:val="clear" w:color="auto" w:fill="auto"/>
          </w:tcPr>
          <w:p w:rsidRPr="00DC0EF8" w:rsidR="00DC0EF8" w:rsidP="00423B68" w:rsidRDefault="00DC0EF8" w14:paraId="72C12C6B" w14:textId="77777777">
            <w:pPr>
              <w:rPr>
                <w:b/>
                <w:bCs/>
              </w:rPr>
            </w:pPr>
          </w:p>
        </w:tc>
        <w:tc>
          <w:tcPr>
            <w:tcW w:w="2016" w:type="dxa"/>
            <w:tcBorders>
              <w:top w:val="single" w:color="auto" w:sz="2" w:space="0"/>
              <w:left w:val="single" w:color="000000" w:sz="12" w:space="0"/>
              <w:bottom w:val="single" w:color="000000" w:sz="12" w:space="0"/>
            </w:tcBorders>
            <w:shd w:val="clear" w:color="auto" w:fill="auto"/>
          </w:tcPr>
          <w:p w:rsidRPr="00DC0EF8" w:rsidR="00DC0EF8" w:rsidP="00423B68" w:rsidRDefault="00DC0EF8" w14:paraId="77D1EEAB" w14:textId="77777777">
            <w:pPr>
              <w:rPr>
                <w:b/>
                <w:bCs/>
              </w:rPr>
            </w:pPr>
            <w:r w:rsidRPr="00DC0EF8">
              <w:rPr>
                <w:b/>
                <w:bCs/>
              </w:rPr>
              <w:t>Reviewers</w:t>
            </w:r>
          </w:p>
        </w:tc>
        <w:tc>
          <w:tcPr>
            <w:tcW w:w="2700" w:type="dxa"/>
            <w:tcBorders>
              <w:top w:val="single" w:color="auto" w:sz="2" w:space="0"/>
              <w:bottom w:val="single" w:color="000000" w:sz="12" w:space="0"/>
            </w:tcBorders>
            <w:shd w:val="clear" w:color="auto" w:fill="auto"/>
          </w:tcPr>
          <w:p w:rsidRPr="00DC0EF8" w:rsidR="00DC0EF8" w:rsidP="00423B68" w:rsidRDefault="00DC0EF8" w14:paraId="4BBE023E" w14:textId="77777777">
            <w:pPr>
              <w:rPr>
                <w:b/>
                <w:bCs/>
              </w:rPr>
            </w:pPr>
          </w:p>
        </w:tc>
      </w:tr>
      <w:tr w:rsidRPr="00DC0EF8" w:rsidR="00DC0EF8" w:rsidTr="00DC0EF8" w14:paraId="1D9929C2" w14:textId="77777777">
        <w:tc>
          <w:tcPr>
            <w:tcW w:w="1704" w:type="dxa"/>
            <w:tcBorders>
              <w:top w:val="single" w:color="000000" w:sz="12" w:space="0"/>
              <w:left w:val="single" w:color="auto" w:sz="12" w:space="0"/>
            </w:tcBorders>
            <w:shd w:val="clear" w:color="auto" w:fill="auto"/>
          </w:tcPr>
          <w:p w:rsidRPr="00DC0EF8" w:rsidR="00DC0EF8" w:rsidP="00423B68" w:rsidRDefault="00DC0EF8" w14:paraId="79C86036" w14:textId="77777777">
            <w:pPr>
              <w:rPr>
                <w:bCs/>
              </w:rPr>
            </w:pPr>
            <w:r w:rsidRPr="00DC0EF8">
              <w:rPr>
                <w:bCs/>
              </w:rPr>
              <w:t>Steve Cooper</w:t>
            </w:r>
          </w:p>
        </w:tc>
        <w:tc>
          <w:tcPr>
            <w:tcW w:w="1992" w:type="dxa"/>
            <w:tcBorders>
              <w:top w:val="single" w:color="000000" w:sz="12" w:space="0"/>
              <w:right w:val="single" w:color="000000" w:sz="12" w:space="0"/>
            </w:tcBorders>
            <w:shd w:val="clear" w:color="auto" w:fill="auto"/>
          </w:tcPr>
          <w:p w:rsidRPr="00DC0EF8" w:rsidR="00DC0EF8" w:rsidP="00423B68" w:rsidRDefault="00DC0EF8" w14:paraId="171FF6C6" w14:textId="77777777">
            <w:r w:rsidRPr="00DC0EF8">
              <w:t>scooper@mt.gov</w:t>
            </w:r>
          </w:p>
        </w:tc>
        <w:tc>
          <w:tcPr>
            <w:tcW w:w="2016" w:type="dxa"/>
            <w:tcBorders>
              <w:top w:val="single" w:color="000000" w:sz="12" w:space="0"/>
              <w:left w:val="single" w:color="000000" w:sz="12" w:space="0"/>
            </w:tcBorders>
            <w:shd w:val="clear" w:color="auto" w:fill="auto"/>
          </w:tcPr>
          <w:p w:rsidRPr="00DC0EF8" w:rsidR="00DC0EF8" w:rsidP="00423B68" w:rsidRDefault="00DC0EF8" w14:paraId="404AC6D9" w14:textId="77777777">
            <w:proofErr w:type="spellStart"/>
            <w:r w:rsidRPr="00DC0EF8">
              <w:t>Lakhdar</w:t>
            </w:r>
            <w:proofErr w:type="spellEnd"/>
            <w:r w:rsidRPr="00DC0EF8">
              <w:t xml:space="preserve"> </w:t>
            </w:r>
            <w:proofErr w:type="spellStart"/>
            <w:r w:rsidRPr="00DC0EF8">
              <w:t>Benkobi</w:t>
            </w:r>
            <w:proofErr w:type="spellEnd"/>
          </w:p>
        </w:tc>
        <w:tc>
          <w:tcPr>
            <w:tcW w:w="2700" w:type="dxa"/>
            <w:tcBorders>
              <w:top w:val="single" w:color="000000" w:sz="12" w:space="0"/>
            </w:tcBorders>
            <w:shd w:val="clear" w:color="auto" w:fill="auto"/>
          </w:tcPr>
          <w:p w:rsidRPr="00DC0EF8" w:rsidR="00DC0EF8" w:rsidP="00423B68" w:rsidRDefault="00DC0EF8" w14:paraId="0FBB4029" w14:textId="77777777">
            <w:r w:rsidRPr="00DC0EF8">
              <w:t>lbenkobi@fs.fed.us</w:t>
            </w:r>
          </w:p>
        </w:tc>
      </w:tr>
      <w:tr w:rsidRPr="00DC0EF8" w:rsidR="00DC0EF8" w:rsidTr="00DC0EF8" w14:paraId="7E3BEB3F" w14:textId="77777777">
        <w:tc>
          <w:tcPr>
            <w:tcW w:w="1704" w:type="dxa"/>
            <w:tcBorders>
              <w:left w:val="single" w:color="auto" w:sz="12" w:space="0"/>
            </w:tcBorders>
            <w:shd w:val="clear" w:color="auto" w:fill="auto"/>
          </w:tcPr>
          <w:p w:rsidRPr="00DC0EF8" w:rsidR="00DC0EF8" w:rsidP="00423B68" w:rsidRDefault="00DC0EF8" w14:paraId="17E3A82F" w14:textId="77777777">
            <w:pPr>
              <w:rPr>
                <w:bCs/>
              </w:rPr>
            </w:pPr>
            <w:r w:rsidRPr="00DC0EF8">
              <w:rPr>
                <w:bCs/>
              </w:rPr>
              <w:t>None</w:t>
            </w:r>
          </w:p>
        </w:tc>
        <w:tc>
          <w:tcPr>
            <w:tcW w:w="1992" w:type="dxa"/>
            <w:tcBorders>
              <w:right w:val="single" w:color="000000" w:sz="12" w:space="0"/>
            </w:tcBorders>
            <w:shd w:val="clear" w:color="auto" w:fill="auto"/>
          </w:tcPr>
          <w:p w:rsidRPr="00DC0EF8" w:rsidR="00DC0EF8" w:rsidP="00423B68" w:rsidRDefault="00DC0EF8" w14:paraId="13B7C91A" w14:textId="77777777">
            <w:r w:rsidRPr="00DC0EF8">
              <w:t>None</w:t>
            </w:r>
          </w:p>
        </w:tc>
        <w:tc>
          <w:tcPr>
            <w:tcW w:w="2016" w:type="dxa"/>
            <w:tcBorders>
              <w:left w:val="single" w:color="000000" w:sz="12" w:space="0"/>
            </w:tcBorders>
            <w:shd w:val="clear" w:color="auto" w:fill="auto"/>
          </w:tcPr>
          <w:p w:rsidRPr="00DC0EF8" w:rsidR="00DC0EF8" w:rsidP="00423B68" w:rsidRDefault="00DC0EF8" w14:paraId="0CAA9C80" w14:textId="77777777">
            <w:r w:rsidRPr="00DC0EF8">
              <w:t>Jeff DiBenedetto</w:t>
            </w:r>
          </w:p>
        </w:tc>
        <w:tc>
          <w:tcPr>
            <w:tcW w:w="2700" w:type="dxa"/>
            <w:shd w:val="clear" w:color="auto" w:fill="auto"/>
          </w:tcPr>
          <w:p w:rsidRPr="00DC0EF8" w:rsidR="00DC0EF8" w:rsidP="00423B68" w:rsidRDefault="00DC0EF8" w14:paraId="08429ADE" w14:textId="77777777">
            <w:r w:rsidRPr="00DC0EF8">
              <w:t>jdibenedetto@fs.fed.us</w:t>
            </w:r>
          </w:p>
        </w:tc>
      </w:tr>
      <w:tr w:rsidRPr="00DC0EF8" w:rsidR="00DC0EF8" w:rsidTr="00DC0EF8" w14:paraId="3DCD706E" w14:textId="77777777">
        <w:tc>
          <w:tcPr>
            <w:tcW w:w="1704" w:type="dxa"/>
            <w:tcBorders>
              <w:left w:val="single" w:color="auto" w:sz="12" w:space="0"/>
              <w:bottom w:val="single" w:color="auto" w:sz="2" w:space="0"/>
            </w:tcBorders>
            <w:shd w:val="clear" w:color="auto" w:fill="auto"/>
          </w:tcPr>
          <w:p w:rsidRPr="00DC0EF8" w:rsidR="00DC0EF8" w:rsidP="00423B68" w:rsidRDefault="00DC0EF8" w14:paraId="5BBCBD5B" w14:textId="77777777">
            <w:pPr>
              <w:rPr>
                <w:bCs/>
              </w:rPr>
            </w:pPr>
            <w:r w:rsidRPr="00DC0EF8">
              <w:rPr>
                <w:bCs/>
              </w:rPr>
              <w:t>None</w:t>
            </w:r>
          </w:p>
        </w:tc>
        <w:tc>
          <w:tcPr>
            <w:tcW w:w="1992" w:type="dxa"/>
            <w:tcBorders>
              <w:right w:val="single" w:color="000000" w:sz="12" w:space="0"/>
            </w:tcBorders>
            <w:shd w:val="clear" w:color="auto" w:fill="auto"/>
          </w:tcPr>
          <w:p w:rsidRPr="00DC0EF8" w:rsidR="00DC0EF8" w:rsidP="00423B68" w:rsidRDefault="00DC0EF8" w14:paraId="72B9346E" w14:textId="77777777">
            <w:r w:rsidRPr="00DC0EF8">
              <w:t>None</w:t>
            </w:r>
          </w:p>
        </w:tc>
        <w:tc>
          <w:tcPr>
            <w:tcW w:w="2016" w:type="dxa"/>
            <w:tcBorders>
              <w:left w:val="single" w:color="000000" w:sz="12" w:space="0"/>
              <w:bottom w:val="single" w:color="auto" w:sz="2" w:space="0"/>
            </w:tcBorders>
            <w:shd w:val="clear" w:color="auto" w:fill="auto"/>
          </w:tcPr>
          <w:p w:rsidRPr="00DC0EF8" w:rsidR="00DC0EF8" w:rsidP="00423B68" w:rsidRDefault="00DC0EF8" w14:paraId="461D6123" w14:textId="77777777">
            <w:r w:rsidRPr="00DC0EF8">
              <w:t xml:space="preserve">George </w:t>
            </w:r>
            <w:proofErr w:type="spellStart"/>
            <w:r w:rsidRPr="00DC0EF8">
              <w:t>Soehn</w:t>
            </w:r>
            <w:proofErr w:type="spellEnd"/>
          </w:p>
        </w:tc>
        <w:tc>
          <w:tcPr>
            <w:tcW w:w="2700" w:type="dxa"/>
            <w:shd w:val="clear" w:color="auto" w:fill="auto"/>
          </w:tcPr>
          <w:p w:rsidRPr="00DC0EF8" w:rsidR="00DC0EF8" w:rsidP="00423B68" w:rsidRDefault="00DC0EF8" w14:paraId="70245B3F" w14:textId="77777777">
            <w:r w:rsidRPr="00DC0EF8">
              <w:t>george_soehn@blm.gov</w:t>
            </w:r>
          </w:p>
        </w:tc>
      </w:tr>
    </w:tbl>
    <w:p w:rsidR="00DC0EF8" w:rsidP="00DC0EF8" w:rsidRDefault="00DC0EF8" w14:paraId="0D5EFF0F" w14:textId="77777777"/>
    <w:p w:rsidR="005D07EF" w:rsidP="00DC0EF8" w:rsidRDefault="005D07EF" w14:paraId="6A78DD89" w14:textId="77777777">
      <w:pPr>
        <w:pStyle w:val="InfoPara"/>
      </w:pPr>
      <w:r>
        <w:t xml:space="preserve">Reviewer: </w:t>
      </w:r>
      <w:r w:rsidRPr="007830D8">
        <w:rPr>
          <w:b w:val="0"/>
        </w:rPr>
        <w:t>Alan Sands</w:t>
      </w:r>
    </w:p>
    <w:p w:rsidR="00DC0EF8" w:rsidP="00DC0EF8" w:rsidRDefault="00DC0EF8" w14:paraId="106BA6C9" w14:textId="07FF5BFE">
      <w:pPr>
        <w:pStyle w:val="InfoPara"/>
      </w:pPr>
      <w:r>
        <w:t>Vegetation Type</w:t>
      </w:r>
    </w:p>
    <w:p w:rsidR="00DC0EF8" w:rsidP="00DC0EF8" w:rsidRDefault="00B13FE1" w14:paraId="0CEA39AD" w14:textId="4988CC8C">
      <w:r w:rsidRPr="00B13FE1">
        <w:t>Steppe/Savanna</w:t>
      </w:r>
      <w:bookmarkStart w:name="_GoBack" w:id="0"/>
      <w:bookmarkEnd w:id="0"/>
    </w:p>
    <w:p w:rsidR="00DC0EF8" w:rsidP="00DC0EF8" w:rsidRDefault="00DC0EF8" w14:paraId="10B34E5C" w14:textId="77777777">
      <w:pPr>
        <w:pStyle w:val="InfoPara"/>
      </w:pPr>
      <w:r>
        <w:t>Map Zones</w:t>
      </w:r>
    </w:p>
    <w:p w:rsidR="00DC0EF8" w:rsidP="00DC0EF8" w:rsidRDefault="00F856F6" w14:paraId="49D1CEDA" w14:textId="5B9D8A14">
      <w:r>
        <w:t xml:space="preserve">20, </w:t>
      </w:r>
      <w:r w:rsidR="005B52AD">
        <w:t>29, 30, 31</w:t>
      </w:r>
      <w:r w:rsidR="00223AF4">
        <w:t>, 33</w:t>
      </w:r>
    </w:p>
    <w:p w:rsidR="00DC0EF8" w:rsidP="00DC0EF8" w:rsidRDefault="00DC0EF8" w14:paraId="1D831F25" w14:textId="77777777">
      <w:pPr>
        <w:pStyle w:val="InfoPara"/>
      </w:pPr>
      <w:r>
        <w:t>Geographic Range</w:t>
      </w:r>
    </w:p>
    <w:p w:rsidR="00EA68A1" w:rsidP="00EA68A1" w:rsidRDefault="00EA68A1" w14:paraId="5AB21556" w14:textId="180C8720">
      <w:r>
        <w:t xml:space="preserve">This </w:t>
      </w:r>
      <w:r w:rsidR="00E005D3">
        <w:t>Biophysical Setting (</w:t>
      </w:r>
      <w:proofErr w:type="spellStart"/>
      <w:r>
        <w:t>BpS</w:t>
      </w:r>
      <w:proofErr w:type="spellEnd"/>
      <w:r w:rsidR="00E005D3">
        <w:t>)</w:t>
      </w:r>
      <w:r>
        <w:t xml:space="preserve"> is found in the Wyoming Basins, central Montana</w:t>
      </w:r>
      <w:r w:rsidR="00E005D3">
        <w:t>,</w:t>
      </w:r>
      <w:r>
        <w:t xml:space="preserve"> and north and east onto the western fringe of the Great Plains in South Dakota. I</w:t>
      </w:r>
      <w:r w:rsidRPr="00EA68A1">
        <w:t>t is found in southeast</w:t>
      </w:r>
      <w:r w:rsidR="00E005D3">
        <w:t>ern</w:t>
      </w:r>
      <w:r w:rsidRPr="00EA68A1">
        <w:t xml:space="preserve"> M</w:t>
      </w:r>
      <w:r w:rsidR="00E005D3">
        <w:t>ontana</w:t>
      </w:r>
      <w:r w:rsidRPr="00EA68A1">
        <w:t xml:space="preserve">, but this could be due to a soil anomaly. It probably occurred historically all through </w:t>
      </w:r>
      <w:r w:rsidRPr="000E4BFC">
        <w:t>southeast</w:t>
      </w:r>
      <w:r w:rsidR="00E005D3">
        <w:t>ern</w:t>
      </w:r>
      <w:r w:rsidRPr="000E4BFC">
        <w:t xml:space="preserve"> M</w:t>
      </w:r>
      <w:r w:rsidR="00E005D3">
        <w:t>ontana</w:t>
      </w:r>
      <w:r w:rsidRPr="000E4BFC">
        <w:t xml:space="preserve">. </w:t>
      </w:r>
    </w:p>
    <w:p w:rsidR="00DC0EF8" w:rsidP="00DC0EF8" w:rsidRDefault="00DC0EF8" w14:paraId="443EFEFD" w14:textId="77777777"/>
    <w:p w:rsidRPr="00DB475B" w:rsidR="00DC0EF8" w:rsidP="007830D8" w:rsidRDefault="00DC0EF8" w14:paraId="2C9E56D8" w14:textId="26B536DE">
      <w:pPr>
        <w:pStyle w:val="Default"/>
      </w:pPr>
      <w:r w:rsidRPr="007830D8">
        <w:rPr>
          <w:rFonts w:ascii="Times New Roman" w:hAnsi="Times New Roman" w:cs="Times New Roman"/>
        </w:rPr>
        <w:t xml:space="preserve">For </w:t>
      </w:r>
      <w:r w:rsidR="00E005D3">
        <w:rPr>
          <w:rFonts w:ascii="Times New Roman" w:hAnsi="Times New Roman" w:cs="Times New Roman"/>
        </w:rPr>
        <w:t>map zone (</w:t>
      </w:r>
      <w:r w:rsidRPr="007830D8">
        <w:rPr>
          <w:rFonts w:ascii="Times New Roman" w:hAnsi="Times New Roman" w:cs="Times New Roman"/>
        </w:rPr>
        <w:t>MZ</w:t>
      </w:r>
      <w:r w:rsidR="00E005D3">
        <w:rPr>
          <w:rFonts w:ascii="Times New Roman" w:hAnsi="Times New Roman" w:cs="Times New Roman"/>
        </w:rPr>
        <w:t xml:space="preserve">) </w:t>
      </w:r>
      <w:r w:rsidRPr="007830D8">
        <w:rPr>
          <w:rFonts w:ascii="Times New Roman" w:hAnsi="Times New Roman" w:cs="Times New Roman"/>
        </w:rPr>
        <w:t>29, it would occur in northeast</w:t>
      </w:r>
      <w:r w:rsidR="00E005D3">
        <w:rPr>
          <w:rFonts w:ascii="Times New Roman" w:hAnsi="Times New Roman" w:cs="Times New Roman"/>
        </w:rPr>
        <w:t xml:space="preserve">ern </w:t>
      </w:r>
      <w:r w:rsidRPr="007830D8">
        <w:rPr>
          <w:rFonts w:ascii="Times New Roman" w:hAnsi="Times New Roman" w:cs="Times New Roman"/>
        </w:rPr>
        <w:t>W</w:t>
      </w:r>
      <w:r w:rsidR="00E005D3">
        <w:rPr>
          <w:rFonts w:ascii="Times New Roman" w:hAnsi="Times New Roman" w:cs="Times New Roman"/>
        </w:rPr>
        <w:t xml:space="preserve">yoming </w:t>
      </w:r>
      <w:r w:rsidRPr="007830D8" w:rsidR="00EA68A1">
        <w:rPr>
          <w:rFonts w:ascii="Times New Roman" w:hAnsi="Times New Roman" w:cs="Times New Roman"/>
        </w:rPr>
        <w:t>(</w:t>
      </w:r>
      <w:r w:rsidRPr="007830D8" w:rsidR="00EA68A1">
        <w:rPr>
          <w:rFonts w:ascii="Times New Roman" w:hAnsi="Times New Roman" w:cs="Times New Roman"/>
          <w:bCs/>
        </w:rPr>
        <w:t xml:space="preserve">Powder River Basin Section, </w:t>
      </w:r>
      <w:r w:rsidRPr="007830D8" w:rsidR="00EA68A1">
        <w:rPr>
          <w:rFonts w:ascii="Times New Roman" w:hAnsi="Times New Roman" w:cs="Times New Roman"/>
        </w:rPr>
        <w:t>331G</w:t>
      </w:r>
      <w:r w:rsidR="007830D8">
        <w:rPr>
          <w:rFonts w:ascii="Times New Roman" w:hAnsi="Times New Roman" w:cs="Times New Roman"/>
        </w:rPr>
        <w:t>, Cleland 2007</w:t>
      </w:r>
      <w:r w:rsidRPr="007830D8" w:rsidR="00EA68A1">
        <w:rPr>
          <w:rFonts w:ascii="Times New Roman" w:hAnsi="Times New Roman" w:cs="Times New Roman"/>
          <w:bCs/>
        </w:rPr>
        <w:t>)</w:t>
      </w:r>
      <w:r w:rsidRPr="007830D8">
        <w:rPr>
          <w:rFonts w:ascii="Times New Roman" w:hAnsi="Times New Roman" w:cs="Times New Roman"/>
        </w:rPr>
        <w:t>, Thunder basin grasslands</w:t>
      </w:r>
      <w:r w:rsidRPr="007830D8" w:rsidR="00FE5B99">
        <w:rPr>
          <w:rFonts w:ascii="Times New Roman" w:hAnsi="Times New Roman" w:cs="Times New Roman"/>
        </w:rPr>
        <w:t xml:space="preserve">; and </w:t>
      </w:r>
      <w:r w:rsidR="00E005D3">
        <w:rPr>
          <w:rFonts w:ascii="Times New Roman" w:hAnsi="Times New Roman" w:cs="Times New Roman"/>
        </w:rPr>
        <w:t>northeast</w:t>
      </w:r>
      <w:r w:rsidRPr="007830D8">
        <w:rPr>
          <w:rFonts w:ascii="Times New Roman" w:hAnsi="Times New Roman" w:cs="Times New Roman"/>
        </w:rPr>
        <w:t xml:space="preserve"> of </w:t>
      </w:r>
      <w:r w:rsidRPr="007830D8" w:rsidR="00EA68A1">
        <w:rPr>
          <w:rFonts w:ascii="Times New Roman" w:hAnsi="Times New Roman" w:cs="Times New Roman"/>
        </w:rPr>
        <w:t xml:space="preserve">subsection </w:t>
      </w:r>
      <w:r w:rsidRPr="007830D8">
        <w:rPr>
          <w:rFonts w:ascii="Times New Roman" w:hAnsi="Times New Roman" w:cs="Times New Roman"/>
        </w:rPr>
        <w:t>331Gg</w:t>
      </w:r>
      <w:r w:rsidRPr="007830D8" w:rsidR="00EA68A1">
        <w:rPr>
          <w:rFonts w:ascii="Times New Roman" w:hAnsi="Times New Roman" w:cs="Times New Roman"/>
        </w:rPr>
        <w:t xml:space="preserve"> (Dissected High Plains)</w:t>
      </w:r>
      <w:r w:rsidRPr="007830D8">
        <w:rPr>
          <w:rFonts w:ascii="Times New Roman" w:hAnsi="Times New Roman" w:cs="Times New Roman"/>
        </w:rPr>
        <w:t>.</w:t>
      </w:r>
      <w:r w:rsidRPr="007830D8" w:rsidR="00EA68A1">
        <w:rPr>
          <w:rFonts w:ascii="Times New Roman" w:hAnsi="Times New Roman" w:cs="Times New Roman"/>
        </w:rPr>
        <w:t xml:space="preserve"> </w:t>
      </w:r>
      <w:r w:rsidR="00EA68A1">
        <w:rPr>
          <w:rFonts w:ascii="Times New Roman" w:hAnsi="Times New Roman" w:cs="Times New Roman"/>
        </w:rPr>
        <w:t xml:space="preserve">In </w:t>
      </w:r>
      <w:r w:rsidRPr="007830D8">
        <w:rPr>
          <w:rFonts w:ascii="Times New Roman" w:hAnsi="Times New Roman" w:cs="Times New Roman"/>
        </w:rPr>
        <w:t>MZ30</w:t>
      </w:r>
      <w:r w:rsidR="00E005D3">
        <w:rPr>
          <w:rFonts w:ascii="Times New Roman" w:hAnsi="Times New Roman" w:cs="Times New Roman"/>
        </w:rPr>
        <w:t xml:space="preserve">, </w:t>
      </w:r>
      <w:r w:rsidR="00EA68A1">
        <w:rPr>
          <w:rFonts w:ascii="Times New Roman" w:hAnsi="Times New Roman" w:cs="Times New Roman"/>
        </w:rPr>
        <w:t xml:space="preserve">this </w:t>
      </w:r>
      <w:proofErr w:type="spellStart"/>
      <w:r w:rsidR="00EA68A1">
        <w:rPr>
          <w:rFonts w:ascii="Times New Roman" w:hAnsi="Times New Roman" w:cs="Times New Roman"/>
        </w:rPr>
        <w:t>BpS</w:t>
      </w:r>
      <w:proofErr w:type="spellEnd"/>
      <w:r w:rsidR="00EA68A1">
        <w:rPr>
          <w:rFonts w:ascii="Times New Roman" w:hAnsi="Times New Roman" w:cs="Times New Roman"/>
        </w:rPr>
        <w:t xml:space="preserve"> is found in</w:t>
      </w:r>
      <w:r w:rsidRPr="007830D8" w:rsidR="00EA68A1">
        <w:rPr>
          <w:rFonts w:ascii="Times New Roman" w:hAnsi="Times New Roman" w:cs="Times New Roman"/>
        </w:rPr>
        <w:t xml:space="preserve"> subsection </w:t>
      </w:r>
      <w:r w:rsidRPr="007830D8">
        <w:rPr>
          <w:rFonts w:ascii="Times New Roman" w:hAnsi="Times New Roman" w:cs="Times New Roman"/>
        </w:rPr>
        <w:t xml:space="preserve">331Mi </w:t>
      </w:r>
      <w:r w:rsidRPr="007830D8" w:rsidR="00EA68A1">
        <w:rPr>
          <w:rFonts w:ascii="Times New Roman" w:hAnsi="Times New Roman" w:cs="Times New Roman"/>
          <w:color w:val="auto"/>
        </w:rPr>
        <w:t>(</w:t>
      </w:r>
      <w:r w:rsidRPr="007830D8" w:rsidR="00EA68A1">
        <w:rPr>
          <w:rFonts w:ascii="Times New Roman" w:hAnsi="Times New Roman" w:cs="Times New Roman"/>
        </w:rPr>
        <w:t xml:space="preserve">Sagebrush Steppe) </w:t>
      </w:r>
      <w:r w:rsidRPr="007830D8">
        <w:rPr>
          <w:rFonts w:ascii="Times New Roman" w:hAnsi="Times New Roman" w:cs="Times New Roman"/>
        </w:rPr>
        <w:t xml:space="preserve">in </w:t>
      </w:r>
      <w:r w:rsidRPr="007830D8" w:rsidR="00FE5B99">
        <w:rPr>
          <w:rFonts w:ascii="Times New Roman" w:hAnsi="Times New Roman" w:cs="Times New Roman"/>
        </w:rPr>
        <w:t xml:space="preserve">the </w:t>
      </w:r>
      <w:r w:rsidRPr="007830D8">
        <w:rPr>
          <w:rFonts w:ascii="Times New Roman" w:hAnsi="Times New Roman" w:cs="Times New Roman"/>
        </w:rPr>
        <w:t>western Dakotas</w:t>
      </w:r>
      <w:r w:rsidRPr="007830D8" w:rsidR="00FE5B99">
        <w:rPr>
          <w:rFonts w:ascii="Times New Roman" w:hAnsi="Times New Roman" w:cs="Times New Roman"/>
        </w:rPr>
        <w:t xml:space="preserve"> and the</w:t>
      </w:r>
      <w:r w:rsidRPr="007830D8">
        <w:rPr>
          <w:rFonts w:ascii="Times New Roman" w:hAnsi="Times New Roman" w:cs="Times New Roman"/>
        </w:rPr>
        <w:t xml:space="preserve"> lower portion</w:t>
      </w:r>
      <w:r w:rsidRPr="007830D8" w:rsidR="00FE5B99">
        <w:rPr>
          <w:rFonts w:ascii="Times New Roman" w:hAnsi="Times New Roman" w:cs="Times New Roman"/>
        </w:rPr>
        <w:t xml:space="preserve"> of 331Md</w:t>
      </w:r>
      <w:r w:rsidRPr="007830D8">
        <w:rPr>
          <w:rFonts w:ascii="Times New Roman" w:hAnsi="Times New Roman" w:cs="Times New Roman"/>
        </w:rPr>
        <w:t xml:space="preserve">. </w:t>
      </w:r>
      <w:r w:rsidR="00EA68A1">
        <w:rPr>
          <w:rFonts w:ascii="Times New Roman" w:hAnsi="Times New Roman" w:cs="Times New Roman"/>
        </w:rPr>
        <w:t>To the</w:t>
      </w:r>
      <w:r w:rsidRPr="007830D8">
        <w:rPr>
          <w:rFonts w:ascii="Times New Roman" w:hAnsi="Times New Roman" w:cs="Times New Roman"/>
        </w:rPr>
        <w:t xml:space="preserve"> north</w:t>
      </w:r>
      <w:r w:rsidR="00EA68A1">
        <w:rPr>
          <w:rFonts w:ascii="Times New Roman" w:hAnsi="Times New Roman" w:cs="Times New Roman"/>
        </w:rPr>
        <w:t>,</w:t>
      </w:r>
      <w:r w:rsidRPr="007830D8">
        <w:rPr>
          <w:rFonts w:ascii="Times New Roman" w:hAnsi="Times New Roman" w:cs="Times New Roman"/>
        </w:rPr>
        <w:t xml:space="preserve"> in </w:t>
      </w:r>
      <w:r w:rsidR="00EA68A1">
        <w:rPr>
          <w:rFonts w:ascii="Times New Roman" w:hAnsi="Times New Roman" w:cs="Times New Roman"/>
        </w:rPr>
        <w:t xml:space="preserve">subsection </w:t>
      </w:r>
      <w:r w:rsidRPr="007830D8">
        <w:rPr>
          <w:rFonts w:ascii="Times New Roman" w:hAnsi="Times New Roman" w:cs="Times New Roman"/>
        </w:rPr>
        <w:t>331Md</w:t>
      </w:r>
      <w:r w:rsidRPr="007830D8" w:rsidR="00EA68A1">
        <w:rPr>
          <w:rFonts w:ascii="Times New Roman" w:hAnsi="Times New Roman" w:cs="Times New Roman"/>
        </w:rPr>
        <w:t xml:space="preserve"> (</w:t>
      </w:r>
      <w:r w:rsidR="007830D8">
        <w:rPr>
          <w:rFonts w:ascii="Times New Roman" w:hAnsi="Times New Roman" w:cs="Times New Roman"/>
        </w:rPr>
        <w:t>Little Missouri</w:t>
      </w:r>
      <w:r w:rsidRPr="007830D8" w:rsidR="00EA68A1">
        <w:rPr>
          <w:rFonts w:ascii="Times New Roman" w:hAnsi="Times New Roman" w:cs="Times New Roman"/>
        </w:rPr>
        <w:t>)</w:t>
      </w:r>
      <w:r w:rsidRPr="007830D8">
        <w:rPr>
          <w:rFonts w:ascii="Times New Roman" w:hAnsi="Times New Roman" w:cs="Times New Roman"/>
        </w:rPr>
        <w:t xml:space="preserve">, there is less of </w:t>
      </w:r>
      <w:r w:rsidR="00EA68A1">
        <w:rPr>
          <w:rFonts w:ascii="Times New Roman" w:hAnsi="Times New Roman" w:cs="Times New Roman"/>
        </w:rPr>
        <w:t>this type</w:t>
      </w:r>
      <w:r w:rsidRPr="007830D8">
        <w:rPr>
          <w:rFonts w:ascii="Times New Roman" w:hAnsi="Times New Roman" w:cs="Times New Roman"/>
        </w:rPr>
        <w:t xml:space="preserve">. </w:t>
      </w:r>
      <w:r w:rsidRPr="007830D8" w:rsidR="00FE5B99">
        <w:rPr>
          <w:rFonts w:ascii="Times New Roman" w:hAnsi="Times New Roman" w:cs="Times New Roman"/>
        </w:rPr>
        <w:t>It probably</w:t>
      </w:r>
      <w:r w:rsidRPr="007830D8">
        <w:rPr>
          <w:rFonts w:ascii="Times New Roman" w:hAnsi="Times New Roman" w:cs="Times New Roman"/>
        </w:rPr>
        <w:t xml:space="preserve"> does not occur in</w:t>
      </w:r>
      <w:r w:rsidRPr="007830D8" w:rsidR="00EA68A1">
        <w:rPr>
          <w:rFonts w:ascii="Times New Roman" w:hAnsi="Times New Roman" w:cs="Times New Roman"/>
        </w:rPr>
        <w:t xml:space="preserve"> subsection</w:t>
      </w:r>
      <w:r w:rsidRPr="007830D8">
        <w:rPr>
          <w:rFonts w:ascii="Times New Roman" w:hAnsi="Times New Roman" w:cs="Times New Roman"/>
        </w:rPr>
        <w:t xml:space="preserve"> 331Mc</w:t>
      </w:r>
      <w:r w:rsidRPr="007830D8" w:rsidR="00EA68A1">
        <w:rPr>
          <w:rFonts w:ascii="Times New Roman" w:hAnsi="Times New Roman" w:cs="Times New Roman"/>
        </w:rPr>
        <w:t xml:space="preserve"> (Missouri Plateau)</w:t>
      </w:r>
      <w:r w:rsidRPr="007830D8">
        <w:rPr>
          <w:rFonts w:ascii="Times New Roman" w:hAnsi="Times New Roman" w:cs="Times New Roman"/>
        </w:rPr>
        <w:t xml:space="preserve">. </w:t>
      </w:r>
    </w:p>
    <w:p w:rsidR="00DC0EF8" w:rsidP="00DC0EF8" w:rsidRDefault="00DC0EF8" w14:paraId="51765976" w14:textId="77777777">
      <w:pPr>
        <w:pStyle w:val="InfoPara"/>
      </w:pPr>
      <w:r>
        <w:t>Biophysical Site Description</w:t>
      </w:r>
    </w:p>
    <w:p w:rsidR="00DC0EF8" w:rsidP="00DC0EF8" w:rsidRDefault="00DC0EF8" w14:paraId="4452D829" w14:textId="0B8E74F4">
      <w:r>
        <w:t xml:space="preserve">For MZ29, </w:t>
      </w:r>
      <w:r w:rsidR="00C45619">
        <w:t>this description is intended to</w:t>
      </w:r>
      <w:r>
        <w:t xml:space="preserve"> </w:t>
      </w:r>
      <w:r w:rsidR="00C45619">
        <w:t xml:space="preserve">describe </w:t>
      </w:r>
      <w:r>
        <w:t xml:space="preserve">sagebrush wheatgrass steppe, where western wheatgrass is dominant. </w:t>
      </w:r>
    </w:p>
    <w:p w:rsidR="00DC0EF8" w:rsidP="00DC0EF8" w:rsidRDefault="00DC0EF8" w14:paraId="393B83FF" w14:textId="77777777"/>
    <w:p w:rsidR="00DC0EF8" w:rsidP="00DC0EF8" w:rsidRDefault="00DC0EF8" w14:paraId="3B43A514" w14:textId="11069D2C">
      <w:r>
        <w:t xml:space="preserve">Soils are primarily dry from sedimentary processes </w:t>
      </w:r>
      <w:r w:rsidR="00DB475B">
        <w:t>and</w:t>
      </w:r>
      <w:r>
        <w:t xml:space="preserve"> less fertile, sometimes more calcareous. The Great Plains expression is found exclusively on "heavy"</w:t>
      </w:r>
      <w:r w:rsidR="00E005D3">
        <w:t>-</w:t>
      </w:r>
      <w:r>
        <w:t xml:space="preserve">textured soils derived from shale and mudstones and can be strongly correlated with </w:t>
      </w:r>
      <w:proofErr w:type="gramStart"/>
      <w:r>
        <w:t>particular geologic</w:t>
      </w:r>
      <w:proofErr w:type="gramEnd"/>
      <w:r>
        <w:t xml:space="preserve"> formation or members thereof.</w:t>
      </w:r>
    </w:p>
    <w:p w:rsidR="00DC0EF8" w:rsidP="00DC0EF8" w:rsidRDefault="00DC0EF8" w14:paraId="2D20C922" w14:textId="77777777"/>
    <w:p w:rsidR="00DC0EF8" w:rsidP="00DC0EF8" w:rsidRDefault="00BB100D" w14:paraId="5DD0E129" w14:textId="45C84F24">
      <w:r>
        <w:t xml:space="preserve">Wyoming big sagebrush </w:t>
      </w:r>
      <w:r w:rsidR="007830D8">
        <w:t>(</w:t>
      </w:r>
      <w:r w:rsidRPr="008F5B96" w:rsidR="007830D8">
        <w:rPr>
          <w:i/>
        </w:rPr>
        <w:t>Artemisia tridentata</w:t>
      </w:r>
      <w:r w:rsidR="007830D8">
        <w:t xml:space="preserve"> ssp. </w:t>
      </w:r>
      <w:proofErr w:type="spellStart"/>
      <w:r w:rsidRPr="008F5B96" w:rsidR="007830D8">
        <w:rPr>
          <w:i/>
        </w:rPr>
        <w:t>wyomingensis</w:t>
      </w:r>
      <w:proofErr w:type="spellEnd"/>
      <w:r w:rsidR="007830D8">
        <w:t xml:space="preserve">) </w:t>
      </w:r>
      <w:r>
        <w:t xml:space="preserve">generally occurs in the 5-15in precipitation zones. Soil depth and accumulation of snow enhances these communities in lower precipitation zones (Knight 1994). </w:t>
      </w:r>
      <w:r w:rsidR="00DC0EF8">
        <w:t>April, May</w:t>
      </w:r>
      <w:r w:rsidR="00E005D3">
        <w:t>,</w:t>
      </w:r>
      <w:r w:rsidR="00FE5B99">
        <w:t xml:space="preserve"> and</w:t>
      </w:r>
      <w:r w:rsidR="00DC0EF8">
        <w:t xml:space="preserve"> June have by far the most precipitation </w:t>
      </w:r>
      <w:r>
        <w:t>with precipitation peaking</w:t>
      </w:r>
      <w:r w:rsidR="00DC0EF8">
        <w:t xml:space="preserve"> in late May, early June. This pattern carries throughout the M</w:t>
      </w:r>
      <w:r w:rsidR="00E005D3">
        <w:t>ontana</w:t>
      </w:r>
      <w:r w:rsidR="00DC0EF8">
        <w:t xml:space="preserve"> portion of the Great Plains</w:t>
      </w:r>
      <w:r w:rsidR="00E005D3">
        <w:t>,</w:t>
      </w:r>
      <w:r w:rsidR="00DC0EF8">
        <w:t xml:space="preserve"> though</w:t>
      </w:r>
      <w:r w:rsidR="00C45619">
        <w:t xml:space="preserve"> there is</w:t>
      </w:r>
      <w:r w:rsidR="00DC0EF8">
        <w:t xml:space="preserve"> a gradient of </w:t>
      </w:r>
      <w:r w:rsidR="00C45619">
        <w:t xml:space="preserve">increasing </w:t>
      </w:r>
      <w:r w:rsidR="00DC0EF8">
        <w:t xml:space="preserve">summer precipitation </w:t>
      </w:r>
      <w:r w:rsidR="00C45619">
        <w:t>moving</w:t>
      </w:r>
      <w:r w:rsidR="00DC0EF8">
        <w:t xml:space="preserve"> eastward. </w:t>
      </w:r>
      <w:r w:rsidR="00C45619">
        <w:t>Summer precipitation becomes predominant</w:t>
      </w:r>
      <w:r>
        <w:t xml:space="preserve"> where</w:t>
      </w:r>
      <w:r w:rsidR="00C45619">
        <w:t xml:space="preserve"> </w:t>
      </w:r>
      <w:r w:rsidR="00DC0EF8">
        <w:t>tallgrass prairie</w:t>
      </w:r>
      <w:r>
        <w:t xml:space="preserve"> grows</w:t>
      </w:r>
      <w:r w:rsidR="00DC0EF8">
        <w:t>.</w:t>
      </w:r>
    </w:p>
    <w:p w:rsidR="00DC0EF8" w:rsidP="00DC0EF8" w:rsidRDefault="00DC0EF8" w14:paraId="315ACA7F" w14:textId="77777777"/>
    <w:p w:rsidR="00DC0EF8" w:rsidP="00DC0EF8" w:rsidRDefault="00DC0EF8" w14:paraId="2C1F3BF2" w14:textId="3090EDB9">
      <w:r>
        <w:lastRenderedPageBreak/>
        <w:t>Wyoming big sagebrush occupies plains, foothills, terraces, slopes, plateaus, basin edges</w:t>
      </w:r>
      <w:r w:rsidR="00E005D3">
        <w:t>,</w:t>
      </w:r>
      <w:r>
        <w:t xml:space="preserve"> and even lower mountain slopes. </w:t>
      </w:r>
      <w:r w:rsidR="00BB100D">
        <w:t xml:space="preserve">In MZ29, </w:t>
      </w:r>
      <w:r w:rsidR="007830D8">
        <w:t xml:space="preserve">Wyoming big sagebrush </w:t>
      </w:r>
      <w:r w:rsidR="00BB100D">
        <w:t>can occur from 2</w:t>
      </w:r>
      <w:r w:rsidR="00DB475B">
        <w:t>,</w:t>
      </w:r>
      <w:r w:rsidR="00BB100D">
        <w:t>200ft up to 8</w:t>
      </w:r>
      <w:r w:rsidR="00DB475B">
        <w:t>,</w:t>
      </w:r>
      <w:r w:rsidR="00BB100D">
        <w:t xml:space="preserve">000ft. </w:t>
      </w:r>
      <w:r>
        <w:t>Soils are shallow to moderately deep, moderate to well drained</w:t>
      </w:r>
      <w:r w:rsidR="00E005D3">
        <w:t>,</w:t>
      </w:r>
      <w:r>
        <w:t xml:space="preserve"> and almost exclusively fine</w:t>
      </w:r>
      <w:r w:rsidR="00E005D3">
        <w:t>-</w:t>
      </w:r>
      <w:r>
        <w:t xml:space="preserve">textured soils. </w:t>
      </w:r>
    </w:p>
    <w:p w:rsidR="00DC0EF8" w:rsidP="00DC0EF8" w:rsidRDefault="00DC0EF8" w14:paraId="7C3609E0" w14:textId="77777777"/>
    <w:p w:rsidR="00DC0EF8" w:rsidP="00DC0EF8" w:rsidRDefault="007830D8" w14:paraId="4025C6EB" w14:textId="5CC2F2C1">
      <w:r>
        <w:t xml:space="preserve">The </w:t>
      </w:r>
      <w:proofErr w:type="spellStart"/>
      <w:r>
        <w:t>b</w:t>
      </w:r>
      <w:r w:rsidR="00DC0EF8">
        <w:t>luebunch</w:t>
      </w:r>
      <w:proofErr w:type="spellEnd"/>
      <w:r w:rsidR="00FE5B99">
        <w:t>/</w:t>
      </w:r>
      <w:r>
        <w:t xml:space="preserve">Wyoming big sagebrush </w:t>
      </w:r>
      <w:r w:rsidR="00DC0EF8">
        <w:t xml:space="preserve">type is probably an inclusion in this </w:t>
      </w:r>
      <w:proofErr w:type="spellStart"/>
      <w:r w:rsidR="00DC0EF8">
        <w:t>BpS</w:t>
      </w:r>
      <w:proofErr w:type="spellEnd"/>
      <w:r w:rsidR="00DC0EF8">
        <w:t xml:space="preserve"> occurring on steep, south aspect slopes, typically </w:t>
      </w:r>
      <w:r w:rsidR="00BB100D">
        <w:t xml:space="preserve">on </w:t>
      </w:r>
      <w:r w:rsidR="00DC0EF8">
        <w:t xml:space="preserve">badland </w:t>
      </w:r>
      <w:r w:rsidR="00BB100D">
        <w:t>formations</w:t>
      </w:r>
      <w:r w:rsidR="00DC0EF8">
        <w:t>.</w:t>
      </w:r>
    </w:p>
    <w:p w:rsidR="00DC0EF8" w:rsidP="00DC0EF8" w:rsidRDefault="00DC0EF8" w14:paraId="044CF878" w14:textId="77777777">
      <w:pPr>
        <w:pStyle w:val="InfoPara"/>
      </w:pPr>
      <w:r>
        <w:t>Vegetation Description</w:t>
      </w:r>
    </w:p>
    <w:p w:rsidR="00374B14" w:rsidP="00374B14" w:rsidRDefault="00DC0EF8" w14:paraId="3D5026DB" w14:textId="702AD381">
      <w:r>
        <w:t xml:space="preserve">Wyoming big sagebrush </w:t>
      </w:r>
      <w:r w:rsidR="000B11D0">
        <w:t>(</w:t>
      </w:r>
      <w:r w:rsidRPr="008F5B96" w:rsidR="000B11D0">
        <w:rPr>
          <w:i/>
        </w:rPr>
        <w:t>Artemisia tridentata</w:t>
      </w:r>
      <w:r w:rsidRPr="001836A8" w:rsidR="000B11D0">
        <w:t xml:space="preserve"> </w:t>
      </w:r>
      <w:r w:rsidRPr="007830D8" w:rsidR="000B11D0">
        <w:t xml:space="preserve">ssp. </w:t>
      </w:r>
      <w:proofErr w:type="spellStart"/>
      <w:r w:rsidRPr="008F5B96" w:rsidR="000B11D0">
        <w:rPr>
          <w:rStyle w:val="search1"/>
          <w:i/>
          <w:iCs/>
          <w:color w:val="auto"/>
        </w:rPr>
        <w:t>wyomingensis</w:t>
      </w:r>
      <w:proofErr w:type="spellEnd"/>
      <w:r w:rsidR="000B11D0">
        <w:t xml:space="preserve">) </w:t>
      </w:r>
      <w:r>
        <w:t>is the dominant mid-</w:t>
      </w:r>
      <w:r w:rsidR="00E005D3">
        <w:t xml:space="preserve"> </w:t>
      </w:r>
      <w:r>
        <w:t xml:space="preserve">to late seral species within this plant assemblage. </w:t>
      </w:r>
      <w:r w:rsidR="001836A8">
        <w:t>Mountain big sagebrush (</w:t>
      </w:r>
      <w:r w:rsidRPr="008F5B96" w:rsidR="00374B14">
        <w:rPr>
          <w:i/>
        </w:rPr>
        <w:t>Artemisia tridentata</w:t>
      </w:r>
      <w:r w:rsidR="00374B14">
        <w:t xml:space="preserve"> ssp. </w:t>
      </w:r>
      <w:proofErr w:type="spellStart"/>
      <w:r w:rsidRPr="008F5B96" w:rsidR="00374B14">
        <w:rPr>
          <w:i/>
        </w:rPr>
        <w:t>vaseyana</w:t>
      </w:r>
      <w:proofErr w:type="spellEnd"/>
      <w:r w:rsidR="001836A8">
        <w:t>)</w:t>
      </w:r>
      <w:r w:rsidR="00374B14">
        <w:t xml:space="preserve"> is not part of t</w:t>
      </w:r>
      <w:r w:rsidR="00DB475B">
        <w:t xml:space="preserve">he species mix in MZ20 and MZ29, and </w:t>
      </w:r>
      <w:r w:rsidRPr="00156175" w:rsidR="00DB475B">
        <w:t xml:space="preserve">basin big sagebrush </w:t>
      </w:r>
      <w:r w:rsidR="00DB475B">
        <w:t>(</w:t>
      </w:r>
      <w:r w:rsidRPr="008F5B96" w:rsidR="00DB475B">
        <w:rPr>
          <w:i/>
        </w:rPr>
        <w:t>Artemisia tridentata</w:t>
      </w:r>
      <w:r w:rsidRPr="001836A8" w:rsidR="00DB475B">
        <w:t xml:space="preserve"> ssp. </w:t>
      </w:r>
      <w:r w:rsidRPr="008F5B96" w:rsidR="00DB475B">
        <w:rPr>
          <w:i/>
        </w:rPr>
        <w:t>tridentata</w:t>
      </w:r>
      <w:r w:rsidR="00DB475B">
        <w:t xml:space="preserve">) </w:t>
      </w:r>
      <w:r w:rsidRPr="00156175" w:rsidR="00DB475B">
        <w:t>is very uncommon</w:t>
      </w:r>
      <w:r w:rsidR="00DB475B">
        <w:t xml:space="preserve"> in MZ29</w:t>
      </w:r>
      <w:r w:rsidRPr="00156175" w:rsidR="00DB475B">
        <w:t>.</w:t>
      </w:r>
      <w:r w:rsidR="00DB475B">
        <w:t xml:space="preserve"> </w:t>
      </w:r>
      <w:r w:rsidR="00374B14">
        <w:t>Wyoming big sagebrush is found where basin big sagebrush is not present. It can occur with greasewood and silver sage</w:t>
      </w:r>
      <w:r w:rsidR="00E005D3">
        <w:t xml:space="preserve"> </w:t>
      </w:r>
      <w:r w:rsidR="00374B14">
        <w:t>as well as rabbitbrushes and saltbush.</w:t>
      </w:r>
    </w:p>
    <w:p w:rsidR="00DC0EF8" w:rsidP="00DC0EF8" w:rsidRDefault="00DC0EF8" w14:paraId="413C921D" w14:textId="77777777"/>
    <w:p w:rsidR="00DC0EF8" w:rsidP="00DC0EF8" w:rsidRDefault="005E6FF0" w14:paraId="4BBE3568" w14:textId="44CC41CD">
      <w:r>
        <w:t>In Montana and Wyoming</w:t>
      </w:r>
      <w:r w:rsidR="00E005D3">
        <w:t>,</w:t>
      </w:r>
      <w:r>
        <w:t xml:space="preserve"> this </w:t>
      </w:r>
      <w:proofErr w:type="spellStart"/>
      <w:r>
        <w:t>BpS</w:t>
      </w:r>
      <w:proofErr w:type="spellEnd"/>
      <w:r>
        <w:t xml:space="preserve"> tends to be more mesic with more biomass contributed by grasses than in areas farther west. </w:t>
      </w:r>
      <w:r w:rsidR="00DC0EF8">
        <w:t>Cool</w:t>
      </w:r>
      <w:r w:rsidR="00E005D3">
        <w:t>-</w:t>
      </w:r>
      <w:r w:rsidR="00DC0EF8">
        <w:t xml:space="preserve">season grasses such as Indian </w:t>
      </w:r>
      <w:proofErr w:type="spellStart"/>
      <w:r w:rsidR="00DC0EF8">
        <w:t>ricegrass</w:t>
      </w:r>
      <w:proofErr w:type="spellEnd"/>
      <w:r w:rsidR="00DC0EF8">
        <w:t xml:space="preserve">, </w:t>
      </w:r>
      <w:proofErr w:type="spellStart"/>
      <w:r w:rsidR="00DC0EF8">
        <w:t>bluebunch</w:t>
      </w:r>
      <w:proofErr w:type="spellEnd"/>
      <w:r w:rsidR="00DC0EF8">
        <w:t xml:space="preserve"> wheatgrass (Indian </w:t>
      </w:r>
      <w:proofErr w:type="spellStart"/>
      <w:r w:rsidR="00DC0EF8">
        <w:t>ricegrass</w:t>
      </w:r>
      <w:proofErr w:type="spellEnd"/>
      <w:r w:rsidR="00DC0EF8">
        <w:t xml:space="preserve"> and </w:t>
      </w:r>
      <w:proofErr w:type="spellStart"/>
      <w:r w:rsidR="00DC0EF8">
        <w:t>bluebunch</w:t>
      </w:r>
      <w:proofErr w:type="spellEnd"/>
      <w:r w:rsidR="00DC0EF8">
        <w:t xml:space="preserve"> wheatgrass occur only where coarser</w:t>
      </w:r>
      <w:r w:rsidR="00E005D3">
        <w:t>-</w:t>
      </w:r>
      <w:r w:rsidR="00DC0EF8">
        <w:t>textured soils prevail), needle-and-thread (needle</w:t>
      </w:r>
      <w:r w:rsidR="00E005D3">
        <w:t>-</w:t>
      </w:r>
      <w:r w:rsidR="00DC0EF8">
        <w:t>and</w:t>
      </w:r>
      <w:r w:rsidR="00E005D3">
        <w:t>-</w:t>
      </w:r>
      <w:r w:rsidR="00DC0EF8">
        <w:t xml:space="preserve">thread </w:t>
      </w:r>
      <w:r w:rsidR="00FE5B99">
        <w:t xml:space="preserve">grass </w:t>
      </w:r>
      <w:r w:rsidR="00DC0EF8">
        <w:t xml:space="preserve">has a broad </w:t>
      </w:r>
      <w:r w:rsidR="00F23612">
        <w:t>ecological</w:t>
      </w:r>
      <w:r w:rsidR="00DC0EF8">
        <w:t xml:space="preserve"> amplitude but more typically abundant on coarse soils; however, under heavy grazing, it does quite well on fine-textured soils), blue </w:t>
      </w:r>
      <w:proofErr w:type="spellStart"/>
      <w:r w:rsidR="00DC0EF8">
        <w:t>grama</w:t>
      </w:r>
      <w:proofErr w:type="spellEnd"/>
      <w:r w:rsidR="00DC0EF8">
        <w:t xml:space="preserve">, Sandberg bluegrass, </w:t>
      </w:r>
      <w:proofErr w:type="spellStart"/>
      <w:r w:rsidR="00DC0EF8">
        <w:t>squirreltail</w:t>
      </w:r>
      <w:proofErr w:type="spellEnd"/>
      <w:r w:rsidR="00DC0EF8">
        <w:t xml:space="preserve">, </w:t>
      </w:r>
      <w:proofErr w:type="spellStart"/>
      <w:r w:rsidR="00DC0EF8">
        <w:t>threadleaf</w:t>
      </w:r>
      <w:proofErr w:type="spellEnd"/>
      <w:r w:rsidR="00DC0EF8">
        <w:t xml:space="preserve"> sedge</w:t>
      </w:r>
      <w:r w:rsidR="00E005D3">
        <w:t>,</w:t>
      </w:r>
      <w:r w:rsidR="00DC0EF8">
        <w:t xml:space="preserve"> and infrequently Thurber's </w:t>
      </w:r>
      <w:proofErr w:type="spellStart"/>
      <w:r w:rsidR="00DC0EF8">
        <w:t>needlegrass</w:t>
      </w:r>
      <w:proofErr w:type="spellEnd"/>
      <w:r>
        <w:t xml:space="preserve"> can be found</w:t>
      </w:r>
      <w:r w:rsidR="00DC0EF8">
        <w:t xml:space="preserve">. Rhizomatous wheatgrasses, such as western wheatgrass and </w:t>
      </w:r>
      <w:proofErr w:type="spellStart"/>
      <w:r w:rsidR="00DC0EF8">
        <w:t>thickspike</w:t>
      </w:r>
      <w:proofErr w:type="spellEnd"/>
      <w:r w:rsidR="00DC0EF8">
        <w:t xml:space="preserve"> wheatgrass and plains </w:t>
      </w:r>
      <w:proofErr w:type="spellStart"/>
      <w:r w:rsidRPr="007830D8" w:rsidR="00DC0EF8">
        <w:t>reedgrass</w:t>
      </w:r>
      <w:proofErr w:type="spellEnd"/>
      <w:r w:rsidRPr="007830D8" w:rsidR="00DC0EF8">
        <w:t xml:space="preserve">, are common species </w:t>
      </w:r>
      <w:r w:rsidRPr="007830D8">
        <w:t>in</w:t>
      </w:r>
      <w:r w:rsidRPr="007830D8" w:rsidR="00DC0EF8">
        <w:t xml:space="preserve"> MZs 20 and 29. </w:t>
      </w:r>
      <w:proofErr w:type="spellStart"/>
      <w:r w:rsidRPr="007830D8" w:rsidR="00DC0EF8">
        <w:t>Junegrass</w:t>
      </w:r>
      <w:proofErr w:type="spellEnd"/>
      <w:r w:rsidRPr="007830D8" w:rsidR="00DC0EF8">
        <w:t xml:space="preserve"> also occurs.</w:t>
      </w:r>
      <w:r w:rsidRPr="007830D8">
        <w:t xml:space="preserve"> Western wheatgrass and </w:t>
      </w:r>
      <w:proofErr w:type="spellStart"/>
      <w:r w:rsidRPr="007830D8">
        <w:rPr>
          <w:rStyle w:val="search1"/>
          <w:color w:val="auto"/>
        </w:rPr>
        <w:t>thickspike</w:t>
      </w:r>
      <w:proofErr w:type="spellEnd"/>
      <w:r w:rsidRPr="007830D8">
        <w:rPr>
          <w:rStyle w:val="search1"/>
          <w:color w:val="auto"/>
        </w:rPr>
        <w:t xml:space="preserve"> wheatgrass </w:t>
      </w:r>
      <w:r w:rsidRPr="007830D8">
        <w:t>are by far the dominant grasses in MZ20 whereas western wheatgrass, needle</w:t>
      </w:r>
      <w:r w:rsidR="00E005D3">
        <w:t>-</w:t>
      </w:r>
      <w:r w:rsidRPr="007830D8">
        <w:t>and</w:t>
      </w:r>
      <w:r w:rsidR="00E005D3">
        <w:t>-</w:t>
      </w:r>
      <w:r w:rsidRPr="007830D8">
        <w:t xml:space="preserve">thread, and blue </w:t>
      </w:r>
      <w:proofErr w:type="spellStart"/>
      <w:r w:rsidRPr="007830D8">
        <w:t>grama</w:t>
      </w:r>
      <w:proofErr w:type="spellEnd"/>
      <w:r w:rsidRPr="007830D8">
        <w:t xml:space="preserve"> are the dominant grasses found in the MZ29 expression of this </w:t>
      </w:r>
      <w:proofErr w:type="spellStart"/>
      <w:r w:rsidRPr="007830D8">
        <w:t>BpS</w:t>
      </w:r>
      <w:proofErr w:type="spellEnd"/>
      <w:r w:rsidRPr="007830D8">
        <w:t>.</w:t>
      </w:r>
      <w:r w:rsidR="007830D8">
        <w:t xml:space="preserve"> </w:t>
      </w:r>
    </w:p>
    <w:p w:rsidR="007830D8" w:rsidP="00DC0EF8" w:rsidRDefault="007830D8" w14:paraId="42E57789" w14:textId="7827999C"/>
    <w:p w:rsidR="00DC0EF8" w:rsidP="00DC0EF8" w:rsidRDefault="007830D8" w14:paraId="547FFBC1" w14:textId="3E31CD03">
      <w:r>
        <w:t xml:space="preserve">Common forbs are species of </w:t>
      </w:r>
      <w:r w:rsidRPr="008F5B96">
        <w:rPr>
          <w:i/>
        </w:rPr>
        <w:t>Astragalus</w:t>
      </w:r>
      <w:r>
        <w:t xml:space="preserve">, </w:t>
      </w:r>
      <w:proofErr w:type="spellStart"/>
      <w:r w:rsidRPr="008F5B96">
        <w:rPr>
          <w:i/>
        </w:rPr>
        <w:t>Crepis</w:t>
      </w:r>
      <w:proofErr w:type="spellEnd"/>
      <w:r>
        <w:t xml:space="preserve">, </w:t>
      </w:r>
      <w:r w:rsidRPr="008F5B96">
        <w:rPr>
          <w:i/>
        </w:rPr>
        <w:t>Delphinium</w:t>
      </w:r>
      <w:r>
        <w:t xml:space="preserve">, </w:t>
      </w:r>
      <w:r w:rsidRPr="008F5B96">
        <w:rPr>
          <w:i/>
        </w:rPr>
        <w:t>Phlox</w:t>
      </w:r>
      <w:r w:rsidR="00E005D3">
        <w:t>,</w:t>
      </w:r>
      <w:r>
        <w:t xml:space="preserve"> and </w:t>
      </w:r>
      <w:r w:rsidRPr="008F5B96">
        <w:rPr>
          <w:i/>
        </w:rPr>
        <w:t>Castilleja</w:t>
      </w:r>
      <w:r>
        <w:t xml:space="preserve">, while associated shrubs and shrub-like species can include small green rabbitbrush, fringe </w:t>
      </w:r>
      <w:proofErr w:type="spellStart"/>
      <w:r>
        <w:t>sagewort</w:t>
      </w:r>
      <w:proofErr w:type="spellEnd"/>
      <w:r>
        <w:t xml:space="preserve">, </w:t>
      </w:r>
      <w:proofErr w:type="spellStart"/>
      <w:r>
        <w:t>winterfat</w:t>
      </w:r>
      <w:proofErr w:type="spellEnd"/>
      <w:r w:rsidR="00E005D3">
        <w:t xml:space="preserve">, </w:t>
      </w:r>
      <w:r>
        <w:t>and broom snakeweed. Other dominant species of forbs include upright prairie coneflower (</w:t>
      </w:r>
      <w:proofErr w:type="spellStart"/>
      <w:r w:rsidRPr="008F5B96">
        <w:rPr>
          <w:i/>
        </w:rPr>
        <w:t>Ratibida</w:t>
      </w:r>
      <w:proofErr w:type="spellEnd"/>
      <w:r w:rsidRPr="008F5B96">
        <w:rPr>
          <w:i/>
        </w:rPr>
        <w:t xml:space="preserve"> </w:t>
      </w:r>
      <w:proofErr w:type="spellStart"/>
      <w:r w:rsidRPr="008F5B96">
        <w:rPr>
          <w:i/>
        </w:rPr>
        <w:t>columnifera</w:t>
      </w:r>
      <w:proofErr w:type="spellEnd"/>
      <w:r>
        <w:t xml:space="preserve">), scarlet </w:t>
      </w:r>
      <w:proofErr w:type="spellStart"/>
      <w:r>
        <w:t>globemallow</w:t>
      </w:r>
      <w:proofErr w:type="spellEnd"/>
      <w:r>
        <w:t xml:space="preserve"> (</w:t>
      </w:r>
      <w:proofErr w:type="spellStart"/>
      <w:r w:rsidRPr="008F5B96">
        <w:rPr>
          <w:i/>
        </w:rPr>
        <w:t>Sphaeralcea</w:t>
      </w:r>
      <w:proofErr w:type="spellEnd"/>
      <w:r w:rsidRPr="008F5B96">
        <w:rPr>
          <w:i/>
        </w:rPr>
        <w:t xml:space="preserve"> coccinea</w:t>
      </w:r>
      <w:r>
        <w:t>), dotted blazing star (</w:t>
      </w:r>
      <w:proofErr w:type="spellStart"/>
      <w:r w:rsidRPr="008F5B96">
        <w:rPr>
          <w:i/>
        </w:rPr>
        <w:t>Liatris</w:t>
      </w:r>
      <w:proofErr w:type="spellEnd"/>
      <w:r w:rsidRPr="008F5B96">
        <w:rPr>
          <w:i/>
        </w:rPr>
        <w:t xml:space="preserve"> punctate</w:t>
      </w:r>
      <w:r>
        <w:t>), and spiny phlox (</w:t>
      </w:r>
      <w:r w:rsidRPr="008F5B96">
        <w:rPr>
          <w:i/>
        </w:rPr>
        <w:t>Phlox hoodia</w:t>
      </w:r>
      <w:r>
        <w:t xml:space="preserve">). Forbs most important for MZ20 include scarlet </w:t>
      </w:r>
      <w:proofErr w:type="spellStart"/>
      <w:r>
        <w:t>globemallow</w:t>
      </w:r>
      <w:proofErr w:type="spellEnd"/>
      <w:r>
        <w:t>, purple prairie clover (</w:t>
      </w:r>
      <w:proofErr w:type="spellStart"/>
      <w:r w:rsidRPr="008F5B96">
        <w:rPr>
          <w:i/>
        </w:rPr>
        <w:t>Dalea</w:t>
      </w:r>
      <w:proofErr w:type="spellEnd"/>
      <w:r w:rsidRPr="008F5B96">
        <w:rPr>
          <w:i/>
        </w:rPr>
        <w:t xml:space="preserve"> </w:t>
      </w:r>
      <w:proofErr w:type="spellStart"/>
      <w:r w:rsidRPr="008F5B96">
        <w:rPr>
          <w:i/>
        </w:rPr>
        <w:t>purpurea</w:t>
      </w:r>
      <w:proofErr w:type="spellEnd"/>
      <w:r>
        <w:t xml:space="preserve">), spiny phlox, upright prairie coneflower, and plains </w:t>
      </w:r>
      <w:proofErr w:type="spellStart"/>
      <w:r>
        <w:t>pricklypear</w:t>
      </w:r>
      <w:proofErr w:type="spellEnd"/>
      <w:r>
        <w:t xml:space="preserve"> (</w:t>
      </w:r>
      <w:r w:rsidRPr="008F5B96">
        <w:rPr>
          <w:i/>
        </w:rPr>
        <w:t xml:space="preserve">Opuntia </w:t>
      </w:r>
      <w:proofErr w:type="spellStart"/>
      <w:r w:rsidRPr="008F5B96">
        <w:rPr>
          <w:i/>
        </w:rPr>
        <w:t>polyacantha</w:t>
      </w:r>
      <w:proofErr w:type="spellEnd"/>
      <w:r>
        <w:t xml:space="preserve">). </w:t>
      </w:r>
      <w:r w:rsidRPr="007830D8" w:rsidR="00DC0EF8">
        <w:t xml:space="preserve">Other forbs </w:t>
      </w:r>
      <w:r w:rsidRPr="007830D8" w:rsidR="00374B14">
        <w:t xml:space="preserve">more </w:t>
      </w:r>
      <w:r w:rsidRPr="007830D8" w:rsidR="00083F36">
        <w:t>common</w:t>
      </w:r>
      <w:r w:rsidRPr="007830D8" w:rsidR="00374B14">
        <w:t xml:space="preserve"> in MZ29</w:t>
      </w:r>
      <w:r>
        <w:t xml:space="preserve"> </w:t>
      </w:r>
      <w:r w:rsidRPr="007830D8" w:rsidR="00DC0EF8">
        <w:t>include hawksbeard (</w:t>
      </w:r>
      <w:proofErr w:type="spellStart"/>
      <w:r w:rsidRPr="008F5B96" w:rsidR="00DC0EF8">
        <w:rPr>
          <w:i/>
        </w:rPr>
        <w:t>Crepis</w:t>
      </w:r>
      <w:proofErr w:type="spellEnd"/>
      <w:r w:rsidRPr="008F5B96" w:rsidR="00DC0EF8">
        <w:rPr>
          <w:i/>
        </w:rPr>
        <w:t xml:space="preserve"> </w:t>
      </w:r>
      <w:proofErr w:type="spellStart"/>
      <w:r w:rsidRPr="008F5B96" w:rsidR="00DC0EF8">
        <w:rPr>
          <w:i/>
        </w:rPr>
        <w:t>acuminata</w:t>
      </w:r>
      <w:proofErr w:type="spellEnd"/>
      <w:r w:rsidRPr="007830D8" w:rsidR="00DC0EF8">
        <w:t>), bird's beak (</w:t>
      </w:r>
      <w:proofErr w:type="spellStart"/>
      <w:r w:rsidRPr="008F5B96" w:rsidR="00DC0EF8">
        <w:rPr>
          <w:i/>
        </w:rPr>
        <w:t>Cordylanthus</w:t>
      </w:r>
      <w:proofErr w:type="spellEnd"/>
      <w:r w:rsidRPr="007830D8" w:rsidR="00DC0EF8">
        <w:t xml:space="preserve"> spp</w:t>
      </w:r>
      <w:r w:rsidRPr="007830D8" w:rsidR="00F23612">
        <w:t xml:space="preserve">.), </w:t>
      </w:r>
      <w:r w:rsidRPr="007830D8" w:rsidR="00DC0EF8">
        <w:t>bluebell (</w:t>
      </w:r>
      <w:proofErr w:type="spellStart"/>
      <w:r w:rsidRPr="008F5B96" w:rsidR="00DC0EF8">
        <w:rPr>
          <w:i/>
        </w:rPr>
        <w:t>Mertensia</w:t>
      </w:r>
      <w:proofErr w:type="spellEnd"/>
      <w:r w:rsidRPr="007830D8" w:rsidR="00DC0EF8">
        <w:t xml:space="preserve"> spp</w:t>
      </w:r>
      <w:r w:rsidR="00E005D3">
        <w:t>.</w:t>
      </w:r>
      <w:r w:rsidRPr="007830D8" w:rsidR="00DC0EF8">
        <w:t>), Rocky mountain aster (</w:t>
      </w:r>
      <w:r w:rsidRPr="008F5B96" w:rsidR="00DC0EF8">
        <w:rPr>
          <w:i/>
        </w:rPr>
        <w:t xml:space="preserve">Aster </w:t>
      </w:r>
      <w:proofErr w:type="spellStart"/>
      <w:r w:rsidRPr="008F5B96" w:rsidR="00DC0EF8">
        <w:rPr>
          <w:i/>
        </w:rPr>
        <w:t>scopulorum</w:t>
      </w:r>
      <w:proofErr w:type="spellEnd"/>
      <w:r w:rsidR="00DC0EF8">
        <w:t>), Phlox species, and buckwheat (</w:t>
      </w:r>
      <w:proofErr w:type="spellStart"/>
      <w:r w:rsidRPr="008F5B96" w:rsidR="00DC0EF8">
        <w:rPr>
          <w:i/>
        </w:rPr>
        <w:t>Eriogonum</w:t>
      </w:r>
      <w:proofErr w:type="spellEnd"/>
      <w:r w:rsidRPr="008F5B96" w:rsidR="00DC0EF8">
        <w:rPr>
          <w:i/>
        </w:rPr>
        <w:t xml:space="preserve"> </w:t>
      </w:r>
      <w:proofErr w:type="spellStart"/>
      <w:r w:rsidR="00DC0EF8">
        <w:t>spp</w:t>
      </w:r>
      <w:proofErr w:type="spellEnd"/>
      <w:r w:rsidR="00DC0EF8">
        <w:t xml:space="preserve">). </w:t>
      </w:r>
    </w:p>
    <w:p w:rsidR="00DC0EF8" w:rsidP="00DC0EF8" w:rsidRDefault="00DC0EF8" w14:paraId="4CEA0B95" w14:textId="77777777"/>
    <w:p w:rsidR="00DC0EF8" w:rsidP="00DC0EF8" w:rsidRDefault="00DC0EF8" w14:paraId="49CB2AB8" w14:textId="75F0BF6C">
      <w:r>
        <w:t xml:space="preserve">Herbaceous species usually dominate the site prior to reestablishment. Site reestablishment is by seed bank, seed production from remnant plants, and seeds from adjacent (untreated) plants. </w:t>
      </w:r>
    </w:p>
    <w:p w:rsidR="00DC0EF8" w:rsidP="00DC0EF8" w:rsidRDefault="00DC0EF8" w14:paraId="1232BBA6" w14:textId="77777777"/>
    <w:p w:rsidR="00DC0EF8" w:rsidP="00DC0EF8" w:rsidRDefault="00DC0EF8" w14:paraId="3F558AE0" w14:textId="2FEC8327">
      <w:r>
        <w:t>Wyoming big sagebrush in upland sites have fewer understory species relative to the mountain big sagebrush subspecies, though at higher elevations or moister areas of this vegetation community</w:t>
      </w:r>
      <w:r w:rsidR="00E005D3">
        <w:t>,</w:t>
      </w:r>
      <w:r>
        <w:t xml:space="preserve"> there is a higher potential for herbaceous species, relative to </w:t>
      </w:r>
      <w:r w:rsidR="00FE5B99">
        <w:t>mountain big sagebrush</w:t>
      </w:r>
      <w:r>
        <w:t xml:space="preserve"> sites; no definitive statement on undergrowth herbaceous diversity can be made for </w:t>
      </w:r>
      <w:r w:rsidR="00FE5B99">
        <w:t>Wyoming big sagebrush</w:t>
      </w:r>
      <w:r w:rsidR="00F23612">
        <w:t xml:space="preserve"> </w:t>
      </w:r>
      <w:r>
        <w:t xml:space="preserve">sites. Herbaceous cover increases transitioning into the </w:t>
      </w:r>
      <w:proofErr w:type="spellStart"/>
      <w:r>
        <w:t>mixedgrass</w:t>
      </w:r>
      <w:proofErr w:type="spellEnd"/>
      <w:r>
        <w:t xml:space="preserve"> prairie.</w:t>
      </w:r>
    </w:p>
    <w:p w:rsidR="00DC0EF8" w:rsidP="00DC0EF8" w:rsidRDefault="00DC0EF8" w14:paraId="4FBD765C" w14:textId="69593E6B"/>
    <w:p w:rsidR="00DC0EF8" w:rsidP="00DC0EF8" w:rsidRDefault="00DC0EF8" w14:paraId="700EDF67" w14:textId="77777777">
      <w:pPr>
        <w:pStyle w:val="InfoPara"/>
      </w:pPr>
      <w:proofErr w:type="spellStart"/>
      <w:r>
        <w:t>BpS</w:t>
      </w:r>
      <w:proofErr w:type="spellEnd"/>
      <w:r>
        <w:t xml:space="preserve">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ARTRW8</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Artemisia tridentata ssp. wyomingensis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Wyoming big sagebrush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PASM</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Pascopyrum smithii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Western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BOGR2</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Bouteloua gracilis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 grama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CHRYS9</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Chrysothamnus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Rabbitbrush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PSSP6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Pseudoroegneria spicata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Bluebunch wheatgrass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HECO26</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Hesperostipa comata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Needle and thread</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NAVI4</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Nassella viridula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Green needlegrass</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CAFI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Carex filifolia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Threadleaf sedge</w:t>
            </w:r>
          </w:p>
        </w:tc>
      </w:tr>
    </w:tbl>
    <w:p>
      <w:r>
        <w:rPr>
          <w:sz w:val="16"/>
        </w:rPr>
        <w:t>Species names are from the NRCS PLANTS database. Check species codes at http://plants.usda.gov.</w:t>
      </w:r>
    </w:p>
    <w:p w:rsidR="007830D8" w:rsidP="000259A1" w:rsidRDefault="007830D8" w14:paraId="4242DA84" w14:textId="77777777"/>
    <w:p w:rsidRPr="007830D8" w:rsidR="007830D8" w:rsidP="000259A1" w:rsidRDefault="00DC0EF8" w14:paraId="477AA054" w14:textId="46659646">
      <w:pPr>
        <w:rPr>
          <w:b/>
        </w:rPr>
      </w:pPr>
      <w:r w:rsidRPr="007830D8">
        <w:rPr>
          <w:b/>
        </w:rPr>
        <w:t>Disturbance Description</w:t>
      </w:r>
    </w:p>
    <w:p w:rsidR="000259A1" w:rsidP="000259A1" w:rsidRDefault="00DC0EF8" w14:paraId="1A88308F" w14:textId="1F703ED2">
      <w:r>
        <w:t xml:space="preserve">Many researchers believe fire was the primary disturbance factor within this plant assemblage. </w:t>
      </w:r>
      <w:r w:rsidR="00351B67">
        <w:t xml:space="preserve"> </w:t>
      </w:r>
      <w:r w:rsidR="000259A1">
        <w:t xml:space="preserve">A 1999 literature review reported mean fire return intervals </w:t>
      </w:r>
      <w:r w:rsidR="00E005D3">
        <w:t xml:space="preserve">(MFRIs) </w:t>
      </w:r>
      <w:r w:rsidR="000259A1">
        <w:t>for this type from 10-70yrs (Howard 1999). Baker (2006) estimated fire rotation for Wyoming big sagebrush of 100-240</w:t>
      </w:r>
      <w:r w:rsidR="00E005D3">
        <w:t>yrs</w:t>
      </w:r>
      <w:r w:rsidR="000259A1">
        <w:t xml:space="preserve"> or more.</w:t>
      </w:r>
    </w:p>
    <w:p w:rsidR="000259A1" w:rsidP="000259A1" w:rsidRDefault="000259A1" w14:paraId="75BB9192" w14:textId="77777777"/>
    <w:p w:rsidR="000259A1" w:rsidP="000259A1" w:rsidRDefault="000259A1" w14:paraId="390ED4B0" w14:textId="7D3F6A3A">
      <w:r>
        <w:t xml:space="preserve">Contributors to this </w:t>
      </w:r>
      <w:proofErr w:type="spellStart"/>
      <w:r>
        <w:t>BpS</w:t>
      </w:r>
      <w:proofErr w:type="spellEnd"/>
      <w:r>
        <w:t xml:space="preserve"> disagreed about the fire frequency:</w:t>
      </w:r>
    </w:p>
    <w:p w:rsidR="000259A1" w:rsidP="000259A1" w:rsidRDefault="000259A1" w14:paraId="5B913A4E" w14:textId="3A103FB9">
      <w:r>
        <w:t>-In MZ20, some model contributors estimated that replacement fires occurred approximately every 30yrs in some of the succession classes (based on BLM Fire Management plans and</w:t>
      </w:r>
      <w:r w:rsidR="00DB475B">
        <w:t xml:space="preserve"> local expert estimate, Downey)</w:t>
      </w:r>
      <w:r>
        <w:t xml:space="preserve">. </w:t>
      </w:r>
    </w:p>
    <w:p w:rsidR="000259A1" w:rsidP="000259A1" w:rsidRDefault="000259A1" w14:paraId="1C81562C" w14:textId="7D1C89FE">
      <w:r>
        <w:t xml:space="preserve">-Contributors estimates of the recovery time required for Wyoming big sagebrush following fire in MZ20 varied from 50-150yrs (mostly </w:t>
      </w:r>
      <w:r w:rsidR="00E005D3">
        <w:t>~</w:t>
      </w:r>
      <w:r>
        <w:t>100yrs). Cooper (pers</w:t>
      </w:r>
      <w:r w:rsidR="00E005D3">
        <w:t>onal</w:t>
      </w:r>
      <w:r>
        <w:t xml:space="preserve"> com</w:t>
      </w:r>
      <w:r w:rsidR="00E005D3">
        <w:t>munication</w:t>
      </w:r>
      <w:r>
        <w:t xml:space="preserve">) stated that 29yrs after prescribed fires in some areas in </w:t>
      </w:r>
      <w:r w:rsidR="00E005D3">
        <w:t>MZs</w:t>
      </w:r>
      <w:r>
        <w:t xml:space="preserve"> 29 and 30</w:t>
      </w:r>
      <w:r w:rsidR="00E005D3">
        <w:t>,</w:t>
      </w:r>
      <w:r>
        <w:t xml:space="preserve"> there </w:t>
      </w:r>
      <w:r w:rsidR="00DB475B">
        <w:t>wa</w:t>
      </w:r>
      <w:r>
        <w:t>s still no recovery of Wyoming big sagebrush. It was also noted that the Bighorn battlefield, which historically had sagebrush, show</w:t>
      </w:r>
      <w:r w:rsidR="00DB475B">
        <w:t>ed</w:t>
      </w:r>
      <w:r>
        <w:t xml:space="preserve"> no evidence of sagebrush reestablishment</w:t>
      </w:r>
      <w:r w:rsidR="00796F19">
        <w:t xml:space="preserve"> 10yrs after</w:t>
      </w:r>
      <w:r>
        <w:t xml:space="preserve"> a burn in the mid-1980s. Cooper (</w:t>
      </w:r>
      <w:r w:rsidR="00E005D3">
        <w:t xml:space="preserve">personal </w:t>
      </w:r>
      <w:r>
        <w:t>com</w:t>
      </w:r>
      <w:r w:rsidR="00E005D3">
        <w:t>munication</w:t>
      </w:r>
      <w:r>
        <w:t>) argued that with slow recovery, if fires returned to the site in 30yrs, eventually the whole landscape would lose the late development mature sage succession class.</w:t>
      </w:r>
    </w:p>
    <w:p w:rsidR="000259A1" w:rsidP="000259A1" w:rsidRDefault="000259A1" w14:paraId="10886C39" w14:textId="61F5BA81">
      <w:r>
        <w:t>-</w:t>
      </w:r>
      <w:proofErr w:type="spellStart"/>
      <w:r>
        <w:t>Benkobi</w:t>
      </w:r>
      <w:proofErr w:type="spellEnd"/>
      <w:r>
        <w:t xml:space="preserve"> (pers</w:t>
      </w:r>
      <w:r w:rsidR="00E005D3">
        <w:t>onal</w:t>
      </w:r>
      <w:r>
        <w:t xml:space="preserve"> comm</w:t>
      </w:r>
      <w:r w:rsidR="00E005D3">
        <w:t>unication</w:t>
      </w:r>
      <w:r>
        <w:t>) stated that in MZ29, fire frequency could range from 36-40yrs (http:/gisdata.usgs.net), but</w:t>
      </w:r>
      <w:r w:rsidR="00DB475B">
        <w:t xml:space="preserve"> </w:t>
      </w:r>
      <w:r>
        <w:t xml:space="preserve">reviewers did not want to change the model. </w:t>
      </w:r>
    </w:p>
    <w:p w:rsidR="000259A1" w:rsidP="000259A1" w:rsidRDefault="000259A1" w14:paraId="71174C32" w14:textId="73A5B90F">
      <w:r>
        <w:t>-There was likely geographic variation in the fire frequency. In northern and eastern Montana</w:t>
      </w:r>
      <w:r w:rsidR="00E005D3">
        <w:t>,</w:t>
      </w:r>
      <w:r>
        <w:t xml:space="preserve"> a heavy grass component, relatively connected topography, and a lot of wind probably contributed to more frequent fires (Downey, pers</w:t>
      </w:r>
      <w:r w:rsidR="00E005D3">
        <w:t>onal</w:t>
      </w:r>
      <w:r>
        <w:t xml:space="preserve"> comm</w:t>
      </w:r>
      <w:r w:rsidR="00E005D3">
        <w:t>unication</w:t>
      </w:r>
      <w:r>
        <w:t xml:space="preserve">). </w:t>
      </w:r>
    </w:p>
    <w:p w:rsidR="000259A1" w:rsidP="00DC0EF8" w:rsidRDefault="000259A1" w14:paraId="572FCA97" w14:textId="77777777"/>
    <w:p w:rsidR="00DC0EF8" w:rsidP="00DC0EF8" w:rsidRDefault="00DC0EF8" w14:paraId="3D3527EB" w14:textId="7C954CA1">
      <w:r>
        <w:t xml:space="preserve">Following fire or other significant disturbance, herbaceous species will dominate the site and recovery to </w:t>
      </w:r>
      <w:r w:rsidR="005E12B2">
        <w:t xml:space="preserve">pre-disturbance </w:t>
      </w:r>
      <w:r>
        <w:t>canopy cover is quite variable and may take 50-120yrs but occasionally occurs within a decade (Baker</w:t>
      </w:r>
      <w:r w:rsidR="005E12B2">
        <w:t xml:space="preserve"> 2006</w:t>
      </w:r>
      <w:r>
        <w:t>). Site reestablishment is by seed production from remnant plants and seeds from adjacent (</w:t>
      </w:r>
      <w:r w:rsidR="00546760">
        <w:t>undisturbed</w:t>
      </w:r>
      <w:r>
        <w:t xml:space="preserve">) plants. Discontinuity of fuel in Wyoming big sagebrush communities can result in mosaic burn patterns, leaving remnant plants for seed, but </w:t>
      </w:r>
      <w:r w:rsidR="00DB475B">
        <w:t xml:space="preserve">there </w:t>
      </w:r>
      <w:r>
        <w:t>can be large expanses of complete mortality (</w:t>
      </w:r>
      <w:proofErr w:type="spellStart"/>
      <w:r>
        <w:t>Bushey</w:t>
      </w:r>
      <w:proofErr w:type="spellEnd"/>
      <w:r>
        <w:t xml:space="preserve"> 1987</w:t>
      </w:r>
      <w:r w:rsidR="00E005D3">
        <w:t>;</w:t>
      </w:r>
      <w:r>
        <w:t xml:space="preserve"> Baker</w:t>
      </w:r>
      <w:r w:rsidR="00DB475B">
        <w:t xml:space="preserve"> 2006</w:t>
      </w:r>
      <w:r>
        <w:t xml:space="preserve">). Fire does not stimulate germination of soil-stored Wyoming big sagebrush, but neither does it inhibit its germination (Chaplin and </w:t>
      </w:r>
      <w:proofErr w:type="spellStart"/>
      <w:r>
        <w:t>Winward</w:t>
      </w:r>
      <w:proofErr w:type="spellEnd"/>
      <w:r>
        <w:t xml:space="preserve"> 1982). Regeneration may occur in pulses linked to high precipitation events (Maier et al. 2001).</w:t>
      </w:r>
    </w:p>
    <w:p w:rsidR="00DC0EF8" w:rsidP="00DC0EF8" w:rsidRDefault="00DC0EF8" w14:paraId="3B493F48" w14:textId="77777777"/>
    <w:p w:rsidR="00DC0EF8" w:rsidP="00DC0EF8" w:rsidRDefault="00DC0EF8" w14:paraId="040D8FFE" w14:textId="06A9C8E8">
      <w:r>
        <w:t>Discontinuity of fuel in Wyoming big sagebrush communities often result in mosaic burn patterns, but large expanses can burn with complete mortality under extreme conditions (</w:t>
      </w:r>
      <w:proofErr w:type="spellStart"/>
      <w:r>
        <w:t>Bushey</w:t>
      </w:r>
      <w:proofErr w:type="spellEnd"/>
      <w:r>
        <w:t xml:space="preserve"> 1987</w:t>
      </w:r>
      <w:r w:rsidR="00E005D3">
        <w:t>;</w:t>
      </w:r>
      <w:r>
        <w:t xml:space="preserve"> Baker</w:t>
      </w:r>
      <w:r w:rsidR="009E48A6">
        <w:t xml:space="preserve"> 2006</w:t>
      </w:r>
      <w:r>
        <w:t xml:space="preserve">). </w:t>
      </w:r>
    </w:p>
    <w:p w:rsidR="00DC0EF8" w:rsidP="00DC0EF8" w:rsidRDefault="00DC0EF8" w14:paraId="1759A6CB" w14:textId="77777777"/>
    <w:p w:rsidR="00DC0EF8" w:rsidP="00DC0EF8" w:rsidRDefault="00351B67" w14:paraId="43751229" w14:textId="65CA697C">
      <w:r>
        <w:t>Other disturbance factors may include insects, rodents and lagomorphs, drought, wet cycles, gradual changes in climate</w:t>
      </w:r>
      <w:r w:rsidR="00E005D3">
        <w:t>,</w:t>
      </w:r>
      <w:r>
        <w:t xml:space="preserve"> and native grazing (Wyoming Interagency Vegetation Community 2002). Drought may have been a more significant disturbance than native grazing or insects. Native grazing by a</w:t>
      </w:r>
      <w:r w:rsidR="00DC0EF8">
        <w:t>ntelope, mule deer</w:t>
      </w:r>
      <w:r>
        <w:t>,</w:t>
      </w:r>
      <w:r w:rsidR="00DC0EF8">
        <w:t xml:space="preserve"> pygmy rabbits</w:t>
      </w:r>
      <w:r w:rsidR="00E005D3">
        <w:t>,</w:t>
      </w:r>
      <w:r>
        <w:t xml:space="preserve"> and insects</w:t>
      </w:r>
      <w:r w:rsidR="00DC0EF8">
        <w:t xml:space="preserve"> </w:t>
      </w:r>
      <w:r>
        <w:t>occurred</w:t>
      </w:r>
      <w:r w:rsidR="00DC0EF8">
        <w:t>.</w:t>
      </w:r>
      <w:r>
        <w:t xml:space="preserve"> </w:t>
      </w:r>
      <w:r w:rsidR="00DC0EF8">
        <w:t>Sage grouse might also have</w:t>
      </w:r>
      <w:r>
        <w:t xml:space="preserve"> had</w:t>
      </w:r>
      <w:r w:rsidR="00DC0EF8">
        <w:t xml:space="preserve"> an impact. </w:t>
      </w:r>
      <w:r>
        <w:t>In MZ29</w:t>
      </w:r>
      <w:r w:rsidR="00E005D3">
        <w:t>,</w:t>
      </w:r>
      <w:r>
        <w:t xml:space="preserve"> contributors noted that pygmy rabbit grazing was not likely and that the </w:t>
      </w:r>
      <w:r w:rsidR="00DC0EF8">
        <w:t xml:space="preserve">impact/frequency of antelope and mule deer </w:t>
      </w:r>
      <w:r>
        <w:t>was questionable</w:t>
      </w:r>
      <w:r w:rsidR="00DC0EF8">
        <w:t>.</w:t>
      </w:r>
    </w:p>
    <w:p w:rsidR="00DC0EF8" w:rsidP="00DC0EF8" w:rsidRDefault="00DC0EF8" w14:paraId="7D468FD9" w14:textId="2C8C734E">
      <w:pPr>
        <w:pStyle w:val="InfoPara"/>
      </w:pPr>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92</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92</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C0EF8" w:rsidP="00DC0EF8" w:rsidRDefault="00DC0EF8" w14:paraId="1190459C" w14:textId="77777777">
      <w:pPr>
        <w:pStyle w:val="InfoPara"/>
      </w:pPr>
      <w:r>
        <w:t>Scale Description</w:t>
      </w:r>
    </w:p>
    <w:p w:rsidR="00DC0EF8" w:rsidP="00DC0EF8" w:rsidRDefault="00DC0EF8" w14:paraId="66CB3A6D" w14:textId="55528CC4">
      <w:r>
        <w:t xml:space="preserve">Occurrences may cover between </w:t>
      </w:r>
      <w:r w:rsidR="00E005D3">
        <w:t xml:space="preserve">100s </w:t>
      </w:r>
      <w:r>
        <w:t xml:space="preserve">and </w:t>
      </w:r>
      <w:r w:rsidR="00E005D3">
        <w:t xml:space="preserve">1,000s </w:t>
      </w:r>
      <w:r>
        <w:t>of hectares.</w:t>
      </w:r>
    </w:p>
    <w:p w:rsidR="00DC0EF8" w:rsidP="00DC0EF8" w:rsidRDefault="00DC0EF8" w14:paraId="1D8D4FC0" w14:textId="77777777"/>
    <w:p w:rsidR="00DC0EF8" w:rsidP="00DC0EF8" w:rsidRDefault="00DC0EF8" w14:paraId="51393EA8" w14:textId="5AEF17E3">
      <w:r>
        <w:t>Disturbance patch sizes range from 10s-1</w:t>
      </w:r>
      <w:r w:rsidR="00746036">
        <w:t>,</w:t>
      </w:r>
      <w:r>
        <w:t xml:space="preserve">000s of hectares. The patch and disturbance size gets larger as this shrub </w:t>
      </w:r>
      <w:proofErr w:type="spellStart"/>
      <w:r>
        <w:t>BpS</w:t>
      </w:r>
      <w:proofErr w:type="spellEnd"/>
      <w:r>
        <w:t xml:space="preserve"> intergrades with the grassland </w:t>
      </w:r>
      <w:proofErr w:type="spellStart"/>
      <w:r>
        <w:t>BpS</w:t>
      </w:r>
      <w:proofErr w:type="spellEnd"/>
      <w:r>
        <w:t xml:space="preserve"> </w:t>
      </w:r>
      <w:proofErr w:type="gramStart"/>
      <w:r>
        <w:t>and also</w:t>
      </w:r>
      <w:proofErr w:type="gramEnd"/>
      <w:r>
        <w:t xml:space="preserve"> gets larger from MZs 19 and 20 into MZ29.</w:t>
      </w:r>
    </w:p>
    <w:p w:rsidR="00DC0EF8" w:rsidP="00DC0EF8" w:rsidRDefault="00DC0EF8" w14:paraId="6774C9C2" w14:textId="77777777">
      <w:pPr>
        <w:pStyle w:val="InfoPara"/>
      </w:pPr>
      <w:r>
        <w:t>Adjacency or Identification Concerns</w:t>
      </w:r>
    </w:p>
    <w:p w:rsidR="00796F19" w:rsidP="00796F19" w:rsidRDefault="00796F19" w14:paraId="23E4EE30" w14:textId="217453C1">
      <w:r>
        <w:t xml:space="preserve">Plant associations are similar between this </w:t>
      </w:r>
      <w:proofErr w:type="spellStart"/>
      <w:r>
        <w:t>BpS</w:t>
      </w:r>
      <w:proofErr w:type="spellEnd"/>
      <w:r>
        <w:t xml:space="preserve"> and </w:t>
      </w:r>
      <w:r w:rsidRPr="00746036">
        <w:t>Inter-Mountain Basins Big Sagebrush Shrubland</w:t>
      </w:r>
      <w:r>
        <w:t xml:space="preserve"> (</w:t>
      </w:r>
      <w:proofErr w:type="spellStart"/>
      <w:r>
        <w:t>BpS</w:t>
      </w:r>
      <w:proofErr w:type="spellEnd"/>
      <w:r>
        <w:t xml:space="preserve"> 1080). The only difference between the two </w:t>
      </w:r>
      <w:r w:rsidR="00AA2481">
        <w:t xml:space="preserve">is in the amount of herbaceous cover. In MZ20, </w:t>
      </w:r>
      <w:proofErr w:type="spellStart"/>
      <w:r w:rsidR="00746036">
        <w:t>BpS</w:t>
      </w:r>
      <w:proofErr w:type="spellEnd"/>
      <w:r w:rsidR="00746036">
        <w:t xml:space="preserve"> </w:t>
      </w:r>
      <w:r w:rsidR="00AA2481">
        <w:t>1080 is by far the more prevalent type, when considering pre-Euro</w:t>
      </w:r>
      <w:r w:rsidR="00063470">
        <w:t xml:space="preserve">pean </w:t>
      </w:r>
      <w:r w:rsidR="00AA2481">
        <w:t>reference condi</w:t>
      </w:r>
      <w:r w:rsidR="00746036">
        <w:t xml:space="preserve">tions, but </w:t>
      </w:r>
      <w:proofErr w:type="spellStart"/>
      <w:r w:rsidR="00AA2481">
        <w:t>BpS</w:t>
      </w:r>
      <w:proofErr w:type="spellEnd"/>
      <w:r w:rsidR="00AA2481">
        <w:t xml:space="preserve"> 1125 </w:t>
      </w:r>
      <w:r w:rsidR="00DB475B">
        <w:t>might be more prevalent today</w:t>
      </w:r>
      <w:r w:rsidR="00AA2481">
        <w:t xml:space="preserve"> due to overgrazing.</w:t>
      </w:r>
      <w:r>
        <w:t xml:space="preserve"> Much of 1080 has been lost due to land clearing for agriculture or converted to a cheatgrass or greasewood type. For basin big sagebrush in MZ29, this is the case. For Wyoming big sagebrush in MZ29, much has been lost due to burning for modern grazing. The understory is currently more annual bromes due to increased grazing.</w:t>
      </w:r>
    </w:p>
    <w:p w:rsidR="00796F19" w:rsidP="00DC0EF8" w:rsidRDefault="00796F19" w14:paraId="4FBE22F0" w14:textId="77777777"/>
    <w:p w:rsidR="00AA2481" w:rsidP="00AA2481" w:rsidRDefault="00AA2481" w14:paraId="7E7EF768" w14:textId="3EAE2485">
      <w:r>
        <w:t xml:space="preserve">It might be difficult to distinguish </w:t>
      </w:r>
      <w:r w:rsidRPr="00746036" w:rsidR="00746036">
        <w:t>Northwestern Great Plains Shrubland</w:t>
      </w:r>
      <w:r w:rsidR="00746036">
        <w:t xml:space="preserve"> (</w:t>
      </w:r>
      <w:proofErr w:type="spellStart"/>
      <w:r>
        <w:t>BpS</w:t>
      </w:r>
      <w:proofErr w:type="spellEnd"/>
      <w:r>
        <w:t xml:space="preserve"> 1085</w:t>
      </w:r>
      <w:r w:rsidR="00746036">
        <w:t>)</w:t>
      </w:r>
      <w:r>
        <w:t xml:space="preserve"> from </w:t>
      </w:r>
      <w:r w:rsidR="00746036">
        <w:t xml:space="preserve">this </w:t>
      </w:r>
      <w:proofErr w:type="spellStart"/>
      <w:r w:rsidR="00746036">
        <w:t>BpS</w:t>
      </w:r>
      <w:proofErr w:type="spellEnd"/>
      <w:r w:rsidR="00746036">
        <w:t xml:space="preserve">. </w:t>
      </w:r>
      <w:proofErr w:type="spellStart"/>
      <w:r w:rsidR="00746036">
        <w:t>BpS</w:t>
      </w:r>
      <w:proofErr w:type="spellEnd"/>
      <w:r w:rsidR="00746036">
        <w:t xml:space="preserve"> 1085 </w:t>
      </w:r>
      <w:r>
        <w:t>has a higher grass component</w:t>
      </w:r>
      <w:r w:rsidR="00746036">
        <w:t xml:space="preserve"> than </w:t>
      </w:r>
      <w:proofErr w:type="spellStart"/>
      <w:r w:rsidR="00746036">
        <w:t>BpS</w:t>
      </w:r>
      <w:proofErr w:type="spellEnd"/>
      <w:r w:rsidR="00746036">
        <w:t xml:space="preserve"> 1125</w:t>
      </w:r>
      <w:r w:rsidR="00063470">
        <w:t xml:space="preserve">, </w:t>
      </w:r>
      <w:r w:rsidR="00746036">
        <w:t>and the types differ in terms of setting, precipitation patterns, and continuity of fuel</w:t>
      </w:r>
      <w:r>
        <w:t xml:space="preserve">. </w:t>
      </w:r>
    </w:p>
    <w:p w:rsidR="00AA2481" w:rsidP="00DC0EF8" w:rsidRDefault="00AA2481" w14:paraId="24AF91F4" w14:textId="77777777"/>
    <w:p w:rsidR="00DC0EF8" w:rsidP="00DC0EF8" w:rsidRDefault="00DC0EF8" w14:paraId="066CFFC8" w14:textId="46108C30">
      <w:r>
        <w:t xml:space="preserve">This type is difficult to distinguish from </w:t>
      </w:r>
      <w:proofErr w:type="spellStart"/>
      <w:r>
        <w:t>mixedgrass</w:t>
      </w:r>
      <w:proofErr w:type="spellEnd"/>
      <w:r>
        <w:t xml:space="preserve"> prairie with a high shrub component. It is possible that with severe disturbance, a state change might occur to </w:t>
      </w:r>
      <w:proofErr w:type="spellStart"/>
      <w:r>
        <w:t>mixedgrass</w:t>
      </w:r>
      <w:proofErr w:type="spellEnd"/>
      <w:r>
        <w:t xml:space="preserve"> prairie </w:t>
      </w:r>
      <w:r w:rsidR="00063470">
        <w:t>-</w:t>
      </w:r>
      <w:r>
        <w:t xml:space="preserve">- which in turn changes the potential for the site to return to sagebrush. Extensive severe burns for want </w:t>
      </w:r>
      <w:r>
        <w:lastRenderedPageBreak/>
        <w:t xml:space="preserve">of an adjacent seedbank would take extensive periods before </w:t>
      </w:r>
      <w:r w:rsidRPr="00DC0EF8" w:rsidR="00746036">
        <w:t>Wyoming big sagebrush</w:t>
      </w:r>
      <w:r>
        <w:t xml:space="preserve"> was again a significant component. The reference condition might have been sagebrush, but now the abiotic </w:t>
      </w:r>
      <w:r w:rsidR="005B52AD">
        <w:t>factors</w:t>
      </w:r>
      <w:r>
        <w:t xml:space="preserve"> and biophysical gradients indicate a </w:t>
      </w:r>
      <w:proofErr w:type="spellStart"/>
      <w:r>
        <w:t>mixedgrass</w:t>
      </w:r>
      <w:proofErr w:type="spellEnd"/>
      <w:r>
        <w:t xml:space="preserve"> prairie.</w:t>
      </w:r>
    </w:p>
    <w:p w:rsidR="00DC0EF8" w:rsidP="00DC0EF8" w:rsidRDefault="00DC0EF8" w14:paraId="1E9D4924" w14:textId="77777777"/>
    <w:p w:rsidR="00DB475B" w:rsidP="00DB475B" w:rsidRDefault="00DC0EF8" w14:paraId="2E0297F8" w14:textId="421E1B1E">
      <w:r>
        <w:t xml:space="preserve">Secondary shrub and herbaceous components may vary considerably across the range of </w:t>
      </w:r>
      <w:r w:rsidR="00746036">
        <w:t>this type</w:t>
      </w:r>
      <w:r>
        <w:t>. Wyoming big sagebrush sites may be a mosaic with or abut juniper, ponderosa pine, salt desert shrub</w:t>
      </w:r>
      <w:r w:rsidR="00063470">
        <w:t>,</w:t>
      </w:r>
      <w:r>
        <w:t xml:space="preserve"> and grassland vegetation types across its range. However, the most common accompanying vegetation is Northern Great Plains midgrass prairie.</w:t>
      </w:r>
      <w:r w:rsidR="00DB475B">
        <w:t xml:space="preserve"> Juniper increase might be occurring due to lack of fire today, but it is not developing into a true juniper woodland, especially in MZ29.</w:t>
      </w:r>
    </w:p>
    <w:p w:rsidR="00DC0EF8" w:rsidP="00DC0EF8" w:rsidRDefault="00DC0EF8" w14:paraId="4120B151" w14:textId="77777777"/>
    <w:p w:rsidR="00DC0EF8" w:rsidP="00DC0EF8" w:rsidRDefault="00DC0EF8" w14:paraId="1E3F470C" w14:textId="03DEF777">
      <w:r>
        <w:t xml:space="preserve">Broom snakeweed and </w:t>
      </w:r>
      <w:proofErr w:type="spellStart"/>
      <w:r>
        <w:t>halogeton</w:t>
      </w:r>
      <w:proofErr w:type="spellEnd"/>
      <w:r>
        <w:t xml:space="preserve"> may dominate sites disturbed by overgrazing, oil and gas development</w:t>
      </w:r>
      <w:r w:rsidR="00063470">
        <w:t xml:space="preserve">, </w:t>
      </w:r>
      <w:r>
        <w:t xml:space="preserve">or other </w:t>
      </w:r>
      <w:r w:rsidRPr="00796F19">
        <w:t xml:space="preserve">disturbances. Club moss in this system increases with the intensity and duration of grazing. </w:t>
      </w:r>
      <w:r w:rsidRPr="00796F19" w:rsidR="00796F19">
        <w:t>Japanese brome (</w:t>
      </w:r>
      <w:proofErr w:type="spellStart"/>
      <w:r w:rsidRPr="007830D8" w:rsidR="00796F19">
        <w:rPr>
          <w:i/>
          <w:iCs/>
          <w:color w:val="000000"/>
        </w:rPr>
        <w:t>Bromus</w:t>
      </w:r>
      <w:proofErr w:type="spellEnd"/>
      <w:r w:rsidRPr="007830D8" w:rsidR="00796F19">
        <w:rPr>
          <w:i/>
          <w:iCs/>
          <w:color w:val="000000"/>
        </w:rPr>
        <w:t xml:space="preserve"> japonicus</w:t>
      </w:r>
      <w:r w:rsidRPr="00796F19" w:rsidR="00796F19">
        <w:t>)</w:t>
      </w:r>
      <w:r w:rsidR="007830D8">
        <w:t xml:space="preserve"> </w:t>
      </w:r>
      <w:r w:rsidRPr="00796F19">
        <w:t>can be an increaser with burning/</w:t>
      </w:r>
      <w:r w:rsidR="00063470">
        <w:t xml:space="preserve"> </w:t>
      </w:r>
      <w:r w:rsidRPr="00796F19">
        <w:t xml:space="preserve">grazing. There is also </w:t>
      </w:r>
      <w:r w:rsidRPr="00796F19" w:rsidR="00796F19">
        <w:t>cheatgrass (</w:t>
      </w:r>
      <w:proofErr w:type="spellStart"/>
      <w:r w:rsidRPr="007830D8" w:rsidR="00796F19">
        <w:rPr>
          <w:i/>
          <w:iCs/>
          <w:color w:val="000000"/>
        </w:rPr>
        <w:t>Bromus</w:t>
      </w:r>
      <w:proofErr w:type="spellEnd"/>
      <w:r w:rsidRPr="007830D8" w:rsidR="00796F19">
        <w:rPr>
          <w:i/>
          <w:iCs/>
          <w:color w:val="000000"/>
        </w:rPr>
        <w:t xml:space="preserve"> tectorum)</w:t>
      </w:r>
      <w:r w:rsidR="00796F19">
        <w:t xml:space="preserve"> </w:t>
      </w:r>
      <w:r>
        <w:t>invasion in MZ29.</w:t>
      </w:r>
    </w:p>
    <w:p w:rsidR="00DC0EF8" w:rsidP="00DC0EF8" w:rsidRDefault="00DC0EF8" w14:paraId="37A95636" w14:textId="77777777"/>
    <w:p w:rsidRPr="007830D8" w:rsidR="00DC0EF8" w:rsidP="00DC0EF8" w:rsidRDefault="00DC0EF8" w14:paraId="765D1F58" w14:textId="1BC84488">
      <w:pPr>
        <w:rPr>
          <w:rFonts w:ascii="Verdana" w:hAnsi="Verdana"/>
          <w:i/>
          <w:iCs/>
          <w:color w:val="000000"/>
          <w:sz w:val="20"/>
          <w:szCs w:val="20"/>
        </w:rPr>
      </w:pPr>
      <w:r>
        <w:t xml:space="preserve">Shrub cover increases with overgrazing, and herbaceous layer decreases dramatically. </w:t>
      </w:r>
      <w:r w:rsidRPr="007830D8" w:rsidR="00796F19">
        <w:rPr>
          <w:color w:val="000000"/>
        </w:rPr>
        <w:t>Needle-and-thread grass (</w:t>
      </w:r>
      <w:proofErr w:type="spellStart"/>
      <w:r w:rsidRPr="007830D8" w:rsidR="00796F19">
        <w:rPr>
          <w:i/>
          <w:iCs/>
          <w:color w:val="000000"/>
        </w:rPr>
        <w:t>Hesperostipa</w:t>
      </w:r>
      <w:proofErr w:type="spellEnd"/>
      <w:r w:rsidRPr="007830D8" w:rsidR="00796F19">
        <w:rPr>
          <w:i/>
          <w:iCs/>
          <w:color w:val="000000"/>
        </w:rPr>
        <w:t xml:space="preserve"> comate)</w:t>
      </w:r>
      <w:r w:rsidRPr="00796F19" w:rsidR="00796F19">
        <w:t xml:space="preserve"> and </w:t>
      </w:r>
      <w:r w:rsidRPr="008F5B96" w:rsidR="00796F19">
        <w:t>p</w:t>
      </w:r>
      <w:r w:rsidRPr="008F5B96" w:rsidR="00796F19">
        <w:rPr>
          <w:iCs/>
          <w:color w:val="000000"/>
        </w:rPr>
        <w:t>rairie</w:t>
      </w:r>
      <w:r w:rsidRPr="007830D8" w:rsidR="00796F19">
        <w:rPr>
          <w:i/>
          <w:iCs/>
          <w:color w:val="000000"/>
        </w:rPr>
        <w:t xml:space="preserve"> </w:t>
      </w:r>
      <w:proofErr w:type="spellStart"/>
      <w:r w:rsidRPr="007830D8" w:rsidR="00796F19">
        <w:rPr>
          <w:iCs/>
          <w:color w:val="000000"/>
        </w:rPr>
        <w:t>Junegrass</w:t>
      </w:r>
      <w:proofErr w:type="spellEnd"/>
      <w:r w:rsidRPr="007830D8" w:rsidR="00796F19">
        <w:rPr>
          <w:i/>
          <w:iCs/>
          <w:color w:val="000000"/>
        </w:rPr>
        <w:t xml:space="preserve"> (</w:t>
      </w:r>
      <w:proofErr w:type="spellStart"/>
      <w:r w:rsidRPr="007830D8" w:rsidR="00796F19">
        <w:rPr>
          <w:i/>
          <w:iCs/>
          <w:color w:val="000000"/>
        </w:rPr>
        <w:t>Koeleria</w:t>
      </w:r>
      <w:proofErr w:type="spellEnd"/>
      <w:r w:rsidRPr="007830D8" w:rsidR="00796F19">
        <w:rPr>
          <w:i/>
          <w:iCs/>
          <w:color w:val="000000"/>
        </w:rPr>
        <w:t xml:space="preserve"> </w:t>
      </w:r>
      <w:proofErr w:type="spellStart"/>
      <w:r w:rsidRPr="007830D8" w:rsidR="00796F19">
        <w:rPr>
          <w:i/>
          <w:iCs/>
          <w:color w:val="000000"/>
        </w:rPr>
        <w:t>macrantha</w:t>
      </w:r>
      <w:proofErr w:type="spellEnd"/>
      <w:r w:rsidRPr="007830D8" w:rsidR="00796F19">
        <w:rPr>
          <w:i/>
          <w:iCs/>
          <w:color w:val="000000"/>
        </w:rPr>
        <w:t>)</w:t>
      </w:r>
      <w:r w:rsidR="00796F19">
        <w:t xml:space="preserve"> increase (</w:t>
      </w:r>
      <w:r w:rsidR="00DB475B">
        <w:t xml:space="preserve">in </w:t>
      </w:r>
      <w:r w:rsidR="00796F19">
        <w:t xml:space="preserve">MZ20) where grazing is intense and protracted. Contributors were not sure whether prairie </w:t>
      </w:r>
      <w:proofErr w:type="spellStart"/>
      <w:r w:rsidR="00796F19">
        <w:t>Junegrass</w:t>
      </w:r>
      <w:proofErr w:type="spellEnd"/>
      <w:r w:rsidR="00796F19">
        <w:t xml:space="preserve"> increased or decreased with grazing. Bluegrasses increase with overgrazing in some areas of MZ29.  </w:t>
      </w:r>
    </w:p>
    <w:p w:rsidR="00DC0EF8" w:rsidP="00DC0EF8" w:rsidRDefault="00DC0EF8" w14:paraId="476D153C" w14:textId="77777777"/>
    <w:p w:rsidR="00DC0EF8" w:rsidP="00DC0EF8" w:rsidRDefault="00DC0EF8" w14:paraId="2665DF57" w14:textId="4472685E">
      <w:r>
        <w:t>In Bighorns battlefield (around Hardin in M</w:t>
      </w:r>
      <w:r w:rsidR="00063470">
        <w:t>ontana</w:t>
      </w:r>
      <w:r>
        <w:t xml:space="preserve">), historic photos showed dense shrub </w:t>
      </w:r>
      <w:r w:rsidR="00796F19">
        <w:t>cover</w:t>
      </w:r>
      <w:r w:rsidR="00DB475B">
        <w:t xml:space="preserve"> (up to 20%-30%)</w:t>
      </w:r>
      <w:r>
        <w:t xml:space="preserve">, but currently </w:t>
      </w:r>
      <w:r w:rsidR="00796F19">
        <w:t xml:space="preserve">the area supports </w:t>
      </w:r>
      <w:r>
        <w:t>mostly grass -</w:t>
      </w:r>
      <w:r w:rsidR="00063470">
        <w:t>-</w:t>
      </w:r>
      <w:r>
        <w:t xml:space="preserve"> due to fires that burned there (Clark et al</w:t>
      </w:r>
      <w:r w:rsidR="00DB475B">
        <w:t>.</w:t>
      </w:r>
      <w:r>
        <w:t xml:space="preserve"> 1995 DRAFT).</w:t>
      </w:r>
    </w:p>
    <w:p w:rsidR="00DC0EF8" w:rsidP="00DC0EF8" w:rsidRDefault="00DC0EF8" w14:paraId="2D35C39B" w14:textId="77777777"/>
    <w:p w:rsidR="00DC0EF8" w:rsidP="00DC0EF8" w:rsidRDefault="00DC0EF8" w14:paraId="029DD13A" w14:textId="4C51F6B2">
      <w:r>
        <w:t xml:space="preserve">If </w:t>
      </w:r>
      <w:r w:rsidR="00796F19">
        <w:t xml:space="preserve">this type is found </w:t>
      </w:r>
      <w:r>
        <w:t xml:space="preserve">adjacent to pine systems, </w:t>
      </w:r>
      <w:r w:rsidR="00796F19">
        <w:t xml:space="preserve">tree encroachment might be occurring today. </w:t>
      </w:r>
      <w:r>
        <w:t xml:space="preserve">This was seen in historic photographs throughout </w:t>
      </w:r>
      <w:r w:rsidR="00063470">
        <w:t xml:space="preserve">southeastern Montana </w:t>
      </w:r>
      <w:r>
        <w:t>and through western S</w:t>
      </w:r>
      <w:r w:rsidR="00063470">
        <w:t>outh Dakota</w:t>
      </w:r>
      <w:r>
        <w:t xml:space="preserve"> (Clark et al</w:t>
      </w:r>
      <w:r w:rsidR="00DB475B">
        <w:t>.</w:t>
      </w:r>
      <w:r>
        <w:t xml:space="preserve"> 1995 DRAFT).</w:t>
      </w:r>
    </w:p>
    <w:p w:rsidR="00DC0EF8" w:rsidP="00DC0EF8" w:rsidRDefault="00DC0EF8" w14:paraId="7B704F38" w14:textId="77777777">
      <w:pPr>
        <w:pStyle w:val="InfoPara"/>
      </w:pPr>
      <w:r>
        <w:t>Issues or Problems</w:t>
      </w:r>
    </w:p>
    <w:p w:rsidR="00DC0EF8" w:rsidP="00DC0EF8" w:rsidRDefault="00DC0EF8" w14:paraId="1E9C1D8C" w14:textId="13FE4C5E">
      <w:r>
        <w:t>Difficult to identify where hybrids occur with other big sagebrush taxa.</w:t>
      </w:r>
    </w:p>
    <w:p w:rsidR="00A02513" w:rsidP="00DC0EF8" w:rsidRDefault="00A02513" w14:paraId="1DC474D6" w14:textId="14C3028C"/>
    <w:p w:rsidR="00A02513" w:rsidP="00DC0EF8" w:rsidRDefault="00A02513" w14:paraId="18456F4E" w14:textId="4420FA8B">
      <w:r>
        <w:t>Modelers and reviewers noted that the area east of the continental divide is not Inter-Mountain Basins a</w:t>
      </w:r>
      <w:r w:rsidR="00DB475B">
        <w:t xml:space="preserve">nd </w:t>
      </w:r>
      <w:r w:rsidR="00063470">
        <w:t xml:space="preserve">that </w:t>
      </w:r>
      <w:r w:rsidR="00DB475B">
        <w:t>the name of this Ecological S</w:t>
      </w:r>
      <w:r>
        <w:t xml:space="preserve">ystem should be revised to either Big Sagebrush Steppe or Great Plains Sagebrush Steppe.  </w:t>
      </w:r>
    </w:p>
    <w:p w:rsidR="00DC0EF8" w:rsidP="00DC0EF8" w:rsidRDefault="00DC0EF8" w14:paraId="66263430" w14:textId="77777777">
      <w:pPr>
        <w:pStyle w:val="InfoPara"/>
      </w:pPr>
      <w:r>
        <w:t>Native Uncharacteristic Conditions</w:t>
      </w:r>
    </w:p>
    <w:p w:rsidR="00AA2481" w:rsidP="00796F19" w:rsidRDefault="00796F19" w14:paraId="7EA82A8C" w14:textId="7F71E446">
      <w:r>
        <w:t>Extreme overgrazing, absence of fire</w:t>
      </w:r>
      <w:r w:rsidR="00063470">
        <w:t>,</w:t>
      </w:r>
      <w:r>
        <w:t xml:space="preserve"> or changes in </w:t>
      </w:r>
      <w:r w:rsidR="00DB475B">
        <w:t xml:space="preserve">the </w:t>
      </w:r>
      <w:r>
        <w:t>fire</w:t>
      </w:r>
      <w:r w:rsidR="00DB475B">
        <w:t xml:space="preserve"> regime</w:t>
      </w:r>
      <w:r>
        <w:t xml:space="preserve"> can lead to increases in shrub cover. The maximum possible shrub cover for this </w:t>
      </w:r>
      <w:proofErr w:type="spellStart"/>
      <w:r>
        <w:t>BpS</w:t>
      </w:r>
      <w:proofErr w:type="spellEnd"/>
      <w:r>
        <w:t xml:space="preserve"> under the reference condition may have varied. Some contributors in MZ20 felt that &gt;45% shrub cover was uncharacteristic, but others felt that &gt;30% would be uncharacteristic. In MZ29</w:t>
      </w:r>
      <w:r w:rsidR="00063470">
        <w:t>,</w:t>
      </w:r>
      <w:r>
        <w:t xml:space="preserve"> contributors said that &gt;40% cover was uncharacteristic. A reviewer of this </w:t>
      </w:r>
      <w:proofErr w:type="spellStart"/>
      <w:r>
        <w:t>BpS</w:t>
      </w:r>
      <w:proofErr w:type="spellEnd"/>
      <w:r>
        <w:t xml:space="preserve"> across its range stated that cover &gt;30% was uncharacteristic. </w:t>
      </w:r>
    </w:p>
    <w:p w:rsidR="007D703B" w:rsidP="00DC0EF8" w:rsidRDefault="007D703B" w14:paraId="2A289F49" w14:textId="77777777"/>
    <w:p w:rsidR="00DC0EF8" w:rsidP="00DC0EF8" w:rsidRDefault="00DC0EF8" w14:paraId="204D1DFE" w14:textId="77777777">
      <w:pPr>
        <w:pStyle w:val="InfoPara"/>
      </w:pPr>
      <w:r>
        <w:t>Comments</w:t>
      </w:r>
    </w:p>
    <w:p w:rsidR="00DB475B" w:rsidP="00DC0EF8" w:rsidRDefault="005B52AD" w14:paraId="4AEC5645" w14:textId="265C6962">
      <w:r w:rsidRPr="005D07EF">
        <w:lastRenderedPageBreak/>
        <w:t>MZs 29, 30</w:t>
      </w:r>
      <w:r w:rsidR="00063470">
        <w:t>,</w:t>
      </w:r>
      <w:r w:rsidRPr="005D07EF">
        <w:t xml:space="preserve"> and 31 were combined during </w:t>
      </w:r>
      <w:r w:rsidR="005D07EF">
        <w:t xml:space="preserve">the </w:t>
      </w:r>
      <w:proofErr w:type="spellStart"/>
      <w:r w:rsidRPr="005D07EF">
        <w:t>BpS</w:t>
      </w:r>
      <w:proofErr w:type="spellEnd"/>
      <w:r w:rsidRPr="005D07EF">
        <w:t xml:space="preserve"> Review</w:t>
      </w:r>
      <w:r w:rsidR="005D07EF">
        <w:t xml:space="preserve"> in 2015</w:t>
      </w:r>
      <w:r w:rsidRPr="005D07EF">
        <w:t>.</w:t>
      </w:r>
      <w:r w:rsidR="005D07EF">
        <w:t xml:space="preserve"> In 2017</w:t>
      </w:r>
      <w:r w:rsidR="00063470">
        <w:t>,</w:t>
      </w:r>
      <w:r w:rsidR="005D07EF">
        <w:t xml:space="preserve"> </w:t>
      </w:r>
      <w:r w:rsidR="00063470">
        <w:t xml:space="preserve">MZs </w:t>
      </w:r>
      <w:r w:rsidR="005D07EF">
        <w:t xml:space="preserve">20 and 33 were added to this group </w:t>
      </w:r>
      <w:proofErr w:type="gramStart"/>
      <w:r w:rsidR="005D07EF">
        <w:t>as a result of</w:t>
      </w:r>
      <w:proofErr w:type="gramEnd"/>
      <w:r w:rsidR="005D07EF">
        <w:t xml:space="preserve"> review by Alan Sands. The model for MZ20 had identical disturbance probabilities to MZ</w:t>
      </w:r>
      <w:r w:rsidR="00063470">
        <w:t>s</w:t>
      </w:r>
      <w:r w:rsidR="005D07EF">
        <w:t xml:space="preserve"> 29, 30</w:t>
      </w:r>
      <w:r w:rsidR="00063470">
        <w:t>,</w:t>
      </w:r>
      <w:r w:rsidR="005D07EF">
        <w:t xml:space="preserve"> and 31</w:t>
      </w:r>
      <w:r w:rsidR="00DB475B">
        <w:t>,</w:t>
      </w:r>
      <w:r w:rsidR="005D07EF">
        <w:t xml:space="preserve"> but it had </w:t>
      </w:r>
      <w:r w:rsidR="00DB475B">
        <w:t>slight</w:t>
      </w:r>
      <w:r w:rsidR="005D07EF">
        <w:t xml:space="preserve"> differences in the succession class age ranges, cover definitions</w:t>
      </w:r>
      <w:r w:rsidR="00063470">
        <w:t>,</w:t>
      </w:r>
      <w:r w:rsidR="005D07EF">
        <w:t xml:space="preserve"> and description. Kori Blankenship </w:t>
      </w:r>
      <w:r w:rsidR="00DB475B">
        <w:t>noted</w:t>
      </w:r>
      <w:r w:rsidR="005D07EF">
        <w:t xml:space="preserve"> that the differences were</w:t>
      </w:r>
      <w:r w:rsidR="00DB475B">
        <w:t xml:space="preserve"> likely</w:t>
      </w:r>
      <w:r w:rsidR="005D07EF">
        <w:t xml:space="preserve"> not significant enough to warrant a distinct model</w:t>
      </w:r>
      <w:r w:rsidR="00DB475B">
        <w:t>,</w:t>
      </w:r>
      <w:r w:rsidR="005D07EF">
        <w:t xml:space="preserve"> and Sands indicated that MZ20 was very similar ecologically to MZs 29, 30</w:t>
      </w:r>
      <w:r w:rsidR="00063470">
        <w:t>,</w:t>
      </w:r>
      <w:r w:rsidR="005D07EF">
        <w:t xml:space="preserve"> and 31. </w:t>
      </w:r>
    </w:p>
    <w:p w:rsidR="00DB475B" w:rsidP="00DC0EF8" w:rsidRDefault="00DB475B" w14:paraId="5F3F0FA1" w14:textId="77777777"/>
    <w:p w:rsidR="005D07EF" w:rsidP="00DC0EF8" w:rsidRDefault="005D07EF" w14:paraId="333A3B58" w14:textId="3862C3EA">
      <w:r>
        <w:t xml:space="preserve">This </w:t>
      </w:r>
      <w:proofErr w:type="spellStart"/>
      <w:r>
        <w:t>BpS</w:t>
      </w:r>
      <w:proofErr w:type="spellEnd"/>
      <w:r>
        <w:t xml:space="preserve"> was never modeled in MZ33 during LANDFIRE National because it was </w:t>
      </w:r>
      <w:r w:rsidRPr="00DB475B">
        <w:t>lumped with Inter-Mountain Basins Big Sagebrush Shrubland (</w:t>
      </w:r>
      <w:proofErr w:type="spellStart"/>
      <w:r w:rsidRPr="00DB475B">
        <w:t>BpS</w:t>
      </w:r>
      <w:proofErr w:type="spellEnd"/>
      <w:r w:rsidRPr="00DB475B">
        <w:t xml:space="preserve"> 1080</w:t>
      </w:r>
      <w:r>
        <w:t xml:space="preserve">). Sands stated that there was probably no Big Sagebrush Shrubland in </w:t>
      </w:r>
      <w:r w:rsidR="00063470">
        <w:t xml:space="preserve">MZs </w:t>
      </w:r>
      <w:r>
        <w:t>29, 30</w:t>
      </w:r>
      <w:r w:rsidR="00063470">
        <w:t>,</w:t>
      </w:r>
      <w:r>
        <w:t xml:space="preserve"> and 31 and that although there could have been some of this type in the drier areas of MZ20</w:t>
      </w:r>
      <w:r w:rsidR="00063470">
        <w:t>,</w:t>
      </w:r>
      <w:r>
        <w:t xml:space="preserve"> it was not enough </w:t>
      </w:r>
      <w:r w:rsidR="00DB475B">
        <w:t>for</w:t>
      </w:r>
      <w:r>
        <w:t xml:space="preserve"> LANDFIRE to model and map separately from the Big Sagebrush Steppe in his opinion. MZ33 was therefore added to the MZ</w:t>
      </w:r>
      <w:r w:rsidR="00063470">
        <w:t>s</w:t>
      </w:r>
      <w:r>
        <w:t xml:space="preserve"> 20, 29, 30, 31 group</w:t>
      </w:r>
      <w:r w:rsidR="00063470">
        <w:t>,</w:t>
      </w:r>
      <w:r>
        <w:t xml:space="preserve"> which represents the eastern extent of the </w:t>
      </w:r>
      <w:proofErr w:type="spellStart"/>
      <w:r>
        <w:t>BpS</w:t>
      </w:r>
      <w:proofErr w:type="spellEnd"/>
      <w:r>
        <w:t xml:space="preserve">. </w:t>
      </w:r>
    </w:p>
    <w:p w:rsidR="0022106D" w:rsidP="00DC0EF8" w:rsidRDefault="0022106D" w14:paraId="70243AC3" w14:textId="38EF3025"/>
    <w:p w:rsidRPr="0022106D" w:rsidR="0022106D" w:rsidP="0022106D" w:rsidRDefault="0022106D" w14:paraId="439418C3" w14:textId="532EC729">
      <w:r w:rsidRPr="0022106D">
        <w:t>Sands suggested making a break between Big Sagebrush Steppe and Big Sagebrush Shrubland at 9-10in annual precipitation</w:t>
      </w:r>
      <w:r w:rsidR="00063470">
        <w:t>,</w:t>
      </w:r>
      <w:r w:rsidRPr="0022106D">
        <w:t xml:space="preserve"> arguing that Big Sagebrush communities </w:t>
      </w:r>
      <w:r w:rsidR="00063470">
        <w:t>&lt;9in</w:t>
      </w:r>
      <w:r w:rsidRPr="0022106D">
        <w:t xml:space="preserve"> are likely to be Big Sagebrush Shrubland</w:t>
      </w:r>
    </w:p>
    <w:p w:rsidR="0022106D" w:rsidP="00DC0EF8" w:rsidRDefault="0022106D" w14:paraId="4B16C518" w14:textId="77777777"/>
    <w:p w:rsidRPr="007830D8" w:rsidR="00F418F8" w:rsidP="00DC0EF8" w:rsidRDefault="005D07EF" w14:paraId="7CD9105E" w14:textId="6BC5215B">
      <w:r>
        <w:t xml:space="preserve">This description contains many </w:t>
      </w:r>
      <w:r w:rsidRPr="007830D8" w:rsidR="00F418F8">
        <w:t>zone</w:t>
      </w:r>
      <w:r w:rsidR="00063470">
        <w:t>-</w:t>
      </w:r>
      <w:r w:rsidRPr="007830D8" w:rsidR="00F418F8">
        <w:t xml:space="preserve">specific </w:t>
      </w:r>
      <w:r w:rsidRPr="005D07EF">
        <w:t>comments</w:t>
      </w:r>
      <w:r w:rsidR="00063470">
        <w:t>,</w:t>
      </w:r>
      <w:r>
        <w:t xml:space="preserve"> especially</w:t>
      </w:r>
      <w:r w:rsidRPr="007830D8" w:rsidR="00F418F8">
        <w:t xml:space="preserve"> for </w:t>
      </w:r>
      <w:r w:rsidR="00DB475B">
        <w:t xml:space="preserve">MZs </w:t>
      </w:r>
      <w:r w:rsidRPr="007830D8" w:rsidR="00F418F8">
        <w:t>20 and 29</w:t>
      </w:r>
      <w:r>
        <w:t>, and</w:t>
      </w:r>
      <w:r w:rsidRPr="007830D8" w:rsidR="00F418F8">
        <w:t xml:space="preserve"> it is unclear how well these comments apply to </w:t>
      </w:r>
      <w:r w:rsidR="00063470">
        <w:t xml:space="preserve">MZs </w:t>
      </w:r>
      <w:r w:rsidRPr="007830D8" w:rsidR="00F418F8">
        <w:t>30, 31</w:t>
      </w:r>
      <w:r w:rsidR="00063470">
        <w:t>,</w:t>
      </w:r>
      <w:r w:rsidRPr="007830D8" w:rsidR="00F418F8">
        <w:t xml:space="preserve"> and 33</w:t>
      </w:r>
      <w:r>
        <w:t xml:space="preserve">. Future review should evaluate this grouping of zones, </w:t>
      </w:r>
      <w:r w:rsidR="00063470">
        <w:t xml:space="preserve">consider </w:t>
      </w:r>
      <w:r>
        <w:t>the need for finer</w:t>
      </w:r>
      <w:r w:rsidR="00063470">
        <w:t>-</w:t>
      </w:r>
      <w:r>
        <w:t xml:space="preserve">level models to represent differences, and/or </w:t>
      </w:r>
      <w:r w:rsidR="00063470">
        <w:t xml:space="preserve">edit </w:t>
      </w:r>
      <w:r>
        <w:t xml:space="preserve">the description to better represent conditions across the geography to which it applies. </w:t>
      </w:r>
    </w:p>
    <w:p w:rsidRPr="005D07EF" w:rsidR="00F418F8" w:rsidP="00DC0EF8" w:rsidRDefault="00F418F8" w14:paraId="1E7309AC" w14:textId="77777777"/>
    <w:p w:rsidR="00270692" w:rsidP="00DC0EF8" w:rsidRDefault="00F856F6" w14:paraId="6EB578F7" w14:textId="2BF7E975">
      <w:r w:rsidRPr="005D07EF">
        <w:t>For LANDFIRE National</w:t>
      </w:r>
      <w:r w:rsidR="00063470">
        <w:t>,</w:t>
      </w:r>
      <w:r w:rsidRPr="005D07EF">
        <w:t xml:space="preserve"> Shannon Downey was a modele</w:t>
      </w:r>
      <w:r w:rsidRPr="005D07EF" w:rsidR="00223AF4">
        <w:t>r and Steve Barrett a reviewer</w:t>
      </w:r>
      <w:r w:rsidRPr="005D07EF">
        <w:t xml:space="preserve"> in MZ20; in MZ29</w:t>
      </w:r>
      <w:r w:rsidR="00063470">
        <w:t>,</w:t>
      </w:r>
      <w:r w:rsidRPr="005D07EF">
        <w:t xml:space="preserve"> a</w:t>
      </w:r>
      <w:r w:rsidR="00DB475B">
        <w:t>dditional</w:t>
      </w:r>
      <w:r w:rsidRPr="005D07EF" w:rsidR="00DC0EF8">
        <w:t xml:space="preserve"> reviewers were Bobby Baker and Jim </w:t>
      </w:r>
      <w:proofErr w:type="gramStart"/>
      <w:r w:rsidRPr="005D07EF" w:rsidR="00DC0EF8">
        <w:t>Von</w:t>
      </w:r>
      <w:proofErr w:type="gramEnd"/>
      <w:r w:rsidRPr="005D07EF" w:rsidR="00DC0EF8">
        <w:t xml:space="preserve"> </w:t>
      </w:r>
      <w:proofErr w:type="spellStart"/>
      <w:r w:rsidRPr="005D07EF" w:rsidR="00DC0EF8">
        <w:t>Loh</w:t>
      </w:r>
      <w:proofErr w:type="spellEnd"/>
      <w:r w:rsidRPr="005D07EF" w:rsidR="00DC0EF8">
        <w:t>.</w:t>
      </w:r>
    </w:p>
    <w:p w:rsidR="00DC0EF8" w:rsidP="00DC0EF8" w:rsidRDefault="00DC0EF8" w14:paraId="54C0384F" w14:textId="77777777">
      <w:pPr>
        <w:pStyle w:val="ReportSection"/>
      </w:pPr>
      <w:r>
        <w:t>Succession Classes</w:t>
      </w:r>
    </w:p>
    <w:p w:rsidR="00DC0EF8" w:rsidP="00DC0EF8" w:rsidRDefault="00DC0EF8" w14:paraId="6D3D217D" w14:textId="77777777"/>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C0EF8" w:rsidP="00DC0EF8" w:rsidRDefault="00DC0EF8" w14:paraId="5D3A9CBD" w14:textId="77777777">
      <w:pPr>
        <w:pStyle w:val="InfoPara"/>
        <w:pBdr>
          <w:top w:val="single" w:color="auto" w:sz="4" w:space="1"/>
        </w:pBdr>
      </w:pPr>
      <w:r xmlns:w="http://schemas.openxmlformats.org/wordprocessingml/2006/main">
        <w:t>Class A</w:t>
      </w:r>
      <w:r xmlns:w="http://schemas.openxmlformats.org/wordprocessingml/2006/main">
        <w:tab/>
        <w:t>35</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C0EF8" w:rsidP="00DC0EF8" w:rsidRDefault="00DC0EF8" w14:paraId="3807CE89" w14:textId="77777777"/>
    <w:p w:rsidR="00DC0EF8" w:rsidP="00DC0EF8" w:rsidRDefault="00DC0EF8" w14:paraId="1E8B2315"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52"/>
        <w:gridCol w:w="2292"/>
        <w:gridCol w:w="2292"/>
        <w:gridCol w:w="1956"/>
      </w:tblGrid>
      <w:tr w:rsidRPr="00DC0EF8" w:rsidR="00DC0EF8" w:rsidTr="00DC0EF8" w14:paraId="4BA96410" w14:textId="77777777">
        <w:tc>
          <w:tcPr>
            <w:tcW w:w="1152" w:type="dxa"/>
            <w:tcBorders>
              <w:top w:val="single" w:color="auto" w:sz="2" w:space="0"/>
              <w:bottom w:val="single" w:color="000000" w:sz="12" w:space="0"/>
            </w:tcBorders>
            <w:shd w:val="clear" w:color="auto" w:fill="auto"/>
          </w:tcPr>
          <w:p w:rsidRPr="00DC0EF8" w:rsidR="00DC0EF8" w:rsidP="00423B68" w:rsidRDefault="00DC0EF8" w14:paraId="5ACD90C7" w14:textId="77777777">
            <w:pPr>
              <w:rPr>
                <w:b/>
                <w:bCs/>
              </w:rPr>
            </w:pPr>
            <w:r w:rsidRPr="00DC0EF8">
              <w:rPr>
                <w:b/>
                <w:bCs/>
              </w:rPr>
              <w:t>Symbol</w:t>
            </w:r>
          </w:p>
        </w:tc>
        <w:tc>
          <w:tcPr>
            <w:tcW w:w="2292" w:type="dxa"/>
            <w:tcBorders>
              <w:top w:val="single" w:color="auto" w:sz="2" w:space="0"/>
              <w:bottom w:val="single" w:color="000000" w:sz="12" w:space="0"/>
            </w:tcBorders>
            <w:shd w:val="clear" w:color="auto" w:fill="auto"/>
          </w:tcPr>
          <w:p w:rsidRPr="00DC0EF8" w:rsidR="00DC0EF8" w:rsidP="00423B68" w:rsidRDefault="00DC0EF8" w14:paraId="1B380C52" w14:textId="77777777">
            <w:pPr>
              <w:rPr>
                <w:b/>
                <w:bCs/>
              </w:rPr>
            </w:pPr>
            <w:r w:rsidRPr="00DC0EF8">
              <w:rPr>
                <w:b/>
                <w:bCs/>
              </w:rPr>
              <w:t>Scientific Name</w:t>
            </w:r>
          </w:p>
        </w:tc>
        <w:tc>
          <w:tcPr>
            <w:tcW w:w="2292" w:type="dxa"/>
            <w:tcBorders>
              <w:top w:val="single" w:color="auto" w:sz="2" w:space="0"/>
              <w:bottom w:val="single" w:color="000000" w:sz="12" w:space="0"/>
            </w:tcBorders>
            <w:shd w:val="clear" w:color="auto" w:fill="auto"/>
          </w:tcPr>
          <w:p w:rsidRPr="00DC0EF8" w:rsidR="00DC0EF8" w:rsidP="00423B68" w:rsidRDefault="00DC0EF8" w14:paraId="503D5A17" w14:textId="77777777">
            <w:pPr>
              <w:rPr>
                <w:b/>
                <w:bCs/>
              </w:rPr>
            </w:pPr>
            <w:r w:rsidRPr="00DC0EF8">
              <w:rPr>
                <w:b/>
                <w:bCs/>
              </w:rPr>
              <w:t>Common Name</w:t>
            </w:r>
          </w:p>
        </w:tc>
        <w:tc>
          <w:tcPr>
            <w:tcW w:w="1956" w:type="dxa"/>
            <w:tcBorders>
              <w:top w:val="single" w:color="auto" w:sz="2" w:space="0"/>
              <w:bottom w:val="single" w:color="000000" w:sz="12" w:space="0"/>
            </w:tcBorders>
            <w:shd w:val="clear" w:color="auto" w:fill="auto"/>
          </w:tcPr>
          <w:p w:rsidRPr="00DC0EF8" w:rsidR="00DC0EF8" w:rsidP="00423B68" w:rsidRDefault="00DC0EF8" w14:paraId="5CB5F5F3" w14:textId="77777777">
            <w:pPr>
              <w:rPr>
                <w:b/>
                <w:bCs/>
              </w:rPr>
            </w:pPr>
            <w:r w:rsidRPr="00DC0EF8">
              <w:rPr>
                <w:b/>
                <w:bCs/>
              </w:rPr>
              <w:t>Canopy Position</w:t>
            </w:r>
          </w:p>
        </w:tc>
      </w:tr>
      <w:tr w:rsidRPr="00DC0EF8" w:rsidR="00DC0EF8" w:rsidTr="00DC0EF8" w14:paraId="1D30EA24" w14:textId="77777777">
        <w:tc>
          <w:tcPr>
            <w:tcW w:w="1152" w:type="dxa"/>
            <w:tcBorders>
              <w:top w:val="single" w:color="000000" w:sz="12" w:space="0"/>
            </w:tcBorders>
            <w:shd w:val="clear" w:color="auto" w:fill="auto"/>
          </w:tcPr>
          <w:p w:rsidRPr="00DC0EF8" w:rsidR="00DC0EF8" w:rsidP="00423B68" w:rsidRDefault="00DC0EF8" w14:paraId="3C708C29" w14:textId="77777777">
            <w:pPr>
              <w:rPr>
                <w:bCs/>
              </w:rPr>
            </w:pPr>
            <w:r w:rsidRPr="00DC0EF8">
              <w:rPr>
                <w:bCs/>
              </w:rPr>
              <w:t>NAVI4</w:t>
            </w:r>
          </w:p>
        </w:tc>
        <w:tc>
          <w:tcPr>
            <w:tcW w:w="2292" w:type="dxa"/>
            <w:tcBorders>
              <w:top w:val="single" w:color="000000" w:sz="12" w:space="0"/>
            </w:tcBorders>
            <w:shd w:val="clear" w:color="auto" w:fill="auto"/>
          </w:tcPr>
          <w:p w:rsidRPr="00DC0EF8" w:rsidR="00DC0EF8" w:rsidP="00423B68" w:rsidRDefault="00DC0EF8" w14:paraId="44BDCC46" w14:textId="77777777">
            <w:proofErr w:type="spellStart"/>
            <w:r w:rsidRPr="00DC0EF8">
              <w:t>Nassella</w:t>
            </w:r>
            <w:proofErr w:type="spellEnd"/>
            <w:r w:rsidRPr="00DC0EF8">
              <w:t xml:space="preserve"> </w:t>
            </w:r>
            <w:proofErr w:type="spellStart"/>
            <w:r w:rsidRPr="00DC0EF8">
              <w:t>viridula</w:t>
            </w:r>
            <w:proofErr w:type="spellEnd"/>
          </w:p>
        </w:tc>
        <w:tc>
          <w:tcPr>
            <w:tcW w:w="2292" w:type="dxa"/>
            <w:tcBorders>
              <w:top w:val="single" w:color="000000" w:sz="12" w:space="0"/>
            </w:tcBorders>
            <w:shd w:val="clear" w:color="auto" w:fill="auto"/>
          </w:tcPr>
          <w:p w:rsidRPr="00DC0EF8" w:rsidR="00DC0EF8" w:rsidP="00423B68" w:rsidRDefault="00DC0EF8" w14:paraId="405268EE" w14:textId="77777777">
            <w:r w:rsidRPr="00DC0EF8">
              <w:t xml:space="preserve">Green </w:t>
            </w:r>
            <w:proofErr w:type="spellStart"/>
            <w:r w:rsidRPr="00DC0EF8">
              <w:t>needlegrass</w:t>
            </w:r>
            <w:proofErr w:type="spellEnd"/>
          </w:p>
        </w:tc>
        <w:tc>
          <w:tcPr>
            <w:tcW w:w="1956" w:type="dxa"/>
            <w:tcBorders>
              <w:top w:val="single" w:color="000000" w:sz="12" w:space="0"/>
            </w:tcBorders>
            <w:shd w:val="clear" w:color="auto" w:fill="auto"/>
          </w:tcPr>
          <w:p w:rsidRPr="00DC0EF8" w:rsidR="00DC0EF8" w:rsidP="00423B68" w:rsidRDefault="00DC0EF8" w14:paraId="34904196" w14:textId="77777777">
            <w:r w:rsidRPr="00DC0EF8">
              <w:t>Upper</w:t>
            </w:r>
          </w:p>
        </w:tc>
      </w:tr>
      <w:tr w:rsidRPr="00DC0EF8" w:rsidR="00DC0EF8" w:rsidTr="00DC0EF8" w14:paraId="39991F92" w14:textId="77777777">
        <w:tc>
          <w:tcPr>
            <w:tcW w:w="1152" w:type="dxa"/>
            <w:shd w:val="clear" w:color="auto" w:fill="auto"/>
          </w:tcPr>
          <w:p w:rsidRPr="00DC0EF8" w:rsidR="00DC0EF8" w:rsidP="00423B68" w:rsidRDefault="00DC0EF8" w14:paraId="789327F7" w14:textId="77777777">
            <w:pPr>
              <w:rPr>
                <w:bCs/>
              </w:rPr>
            </w:pPr>
            <w:r w:rsidRPr="00DC0EF8">
              <w:rPr>
                <w:bCs/>
              </w:rPr>
              <w:t>PASM</w:t>
            </w:r>
          </w:p>
        </w:tc>
        <w:tc>
          <w:tcPr>
            <w:tcW w:w="2292" w:type="dxa"/>
            <w:shd w:val="clear" w:color="auto" w:fill="auto"/>
          </w:tcPr>
          <w:p w:rsidRPr="00DC0EF8" w:rsidR="00DC0EF8" w:rsidP="00423B68" w:rsidRDefault="00DC0EF8" w14:paraId="4071141C" w14:textId="77777777">
            <w:proofErr w:type="spellStart"/>
            <w:r w:rsidRPr="00DC0EF8">
              <w:t>Pascopyrum</w:t>
            </w:r>
            <w:proofErr w:type="spellEnd"/>
            <w:r w:rsidRPr="00DC0EF8">
              <w:t xml:space="preserve"> </w:t>
            </w:r>
            <w:proofErr w:type="spellStart"/>
            <w:r w:rsidRPr="00DC0EF8">
              <w:t>smithii</w:t>
            </w:r>
            <w:proofErr w:type="spellEnd"/>
          </w:p>
        </w:tc>
        <w:tc>
          <w:tcPr>
            <w:tcW w:w="2292" w:type="dxa"/>
            <w:shd w:val="clear" w:color="auto" w:fill="auto"/>
          </w:tcPr>
          <w:p w:rsidRPr="00DC0EF8" w:rsidR="00DC0EF8" w:rsidP="00423B68" w:rsidRDefault="00DC0EF8" w14:paraId="4D1D46DF" w14:textId="77777777">
            <w:r w:rsidRPr="00DC0EF8">
              <w:t>Western wheatgrass</w:t>
            </w:r>
          </w:p>
        </w:tc>
        <w:tc>
          <w:tcPr>
            <w:tcW w:w="1956" w:type="dxa"/>
            <w:shd w:val="clear" w:color="auto" w:fill="auto"/>
          </w:tcPr>
          <w:p w:rsidRPr="00DC0EF8" w:rsidR="00DC0EF8" w:rsidP="00423B68" w:rsidRDefault="00DC0EF8" w14:paraId="7734A489" w14:textId="77777777">
            <w:r w:rsidRPr="00DC0EF8">
              <w:t>Upper</w:t>
            </w:r>
          </w:p>
        </w:tc>
      </w:tr>
      <w:tr w:rsidRPr="00DC0EF8" w:rsidR="00DC0EF8" w:rsidTr="00DC0EF8" w14:paraId="76B13067" w14:textId="77777777">
        <w:tc>
          <w:tcPr>
            <w:tcW w:w="1152" w:type="dxa"/>
            <w:shd w:val="clear" w:color="auto" w:fill="auto"/>
          </w:tcPr>
          <w:p w:rsidRPr="00DC0EF8" w:rsidR="00DC0EF8" w:rsidP="00423B68" w:rsidRDefault="00DC0EF8" w14:paraId="425CEAFF" w14:textId="77777777">
            <w:pPr>
              <w:rPr>
                <w:bCs/>
              </w:rPr>
            </w:pPr>
            <w:r w:rsidRPr="00DC0EF8">
              <w:rPr>
                <w:bCs/>
              </w:rPr>
              <w:t>BOGR2</w:t>
            </w:r>
          </w:p>
        </w:tc>
        <w:tc>
          <w:tcPr>
            <w:tcW w:w="2292" w:type="dxa"/>
            <w:shd w:val="clear" w:color="auto" w:fill="auto"/>
          </w:tcPr>
          <w:p w:rsidRPr="00DC0EF8" w:rsidR="00DC0EF8" w:rsidP="00423B68" w:rsidRDefault="00DC0EF8" w14:paraId="01B01301" w14:textId="77777777">
            <w:proofErr w:type="spellStart"/>
            <w:r w:rsidRPr="00DC0EF8">
              <w:t>Bouteloua</w:t>
            </w:r>
            <w:proofErr w:type="spellEnd"/>
            <w:r w:rsidRPr="00DC0EF8">
              <w:t xml:space="preserve"> </w:t>
            </w:r>
            <w:proofErr w:type="spellStart"/>
            <w:r w:rsidRPr="00DC0EF8">
              <w:t>gracilis</w:t>
            </w:r>
            <w:proofErr w:type="spellEnd"/>
          </w:p>
        </w:tc>
        <w:tc>
          <w:tcPr>
            <w:tcW w:w="2292" w:type="dxa"/>
            <w:shd w:val="clear" w:color="auto" w:fill="auto"/>
          </w:tcPr>
          <w:p w:rsidRPr="00DC0EF8" w:rsidR="00DC0EF8" w:rsidP="00423B68" w:rsidRDefault="00DC0EF8" w14:paraId="5AD5C316" w14:textId="77777777">
            <w:r w:rsidRPr="00DC0EF8">
              <w:t xml:space="preserve">Blue </w:t>
            </w:r>
            <w:proofErr w:type="spellStart"/>
            <w:r w:rsidRPr="00DC0EF8">
              <w:t>grama</w:t>
            </w:r>
            <w:proofErr w:type="spellEnd"/>
          </w:p>
        </w:tc>
        <w:tc>
          <w:tcPr>
            <w:tcW w:w="1956" w:type="dxa"/>
            <w:shd w:val="clear" w:color="auto" w:fill="auto"/>
          </w:tcPr>
          <w:p w:rsidRPr="00DC0EF8" w:rsidR="00DC0EF8" w:rsidP="00423B68" w:rsidRDefault="00DC0EF8" w14:paraId="55AA05E6" w14:textId="77777777">
            <w:r w:rsidRPr="00DC0EF8">
              <w:t>Lower</w:t>
            </w:r>
          </w:p>
        </w:tc>
      </w:tr>
      <w:tr w:rsidRPr="00DC0EF8" w:rsidR="00DC0EF8" w:rsidTr="00DC0EF8" w14:paraId="40402837" w14:textId="77777777">
        <w:tc>
          <w:tcPr>
            <w:tcW w:w="1152" w:type="dxa"/>
            <w:shd w:val="clear" w:color="auto" w:fill="auto"/>
          </w:tcPr>
          <w:p w:rsidRPr="00DC0EF8" w:rsidR="00DC0EF8" w:rsidP="00423B68" w:rsidRDefault="00DC0EF8" w14:paraId="069AD62F" w14:textId="77777777">
            <w:pPr>
              <w:rPr>
                <w:bCs/>
              </w:rPr>
            </w:pPr>
            <w:r w:rsidRPr="00DC0EF8">
              <w:rPr>
                <w:bCs/>
              </w:rPr>
              <w:t>CAFI</w:t>
            </w:r>
          </w:p>
        </w:tc>
        <w:tc>
          <w:tcPr>
            <w:tcW w:w="2292" w:type="dxa"/>
            <w:shd w:val="clear" w:color="auto" w:fill="auto"/>
          </w:tcPr>
          <w:p w:rsidRPr="00DC0EF8" w:rsidR="00DC0EF8" w:rsidP="00423B68" w:rsidRDefault="00DC0EF8" w14:paraId="7D1778CD" w14:textId="77777777">
            <w:proofErr w:type="spellStart"/>
            <w:r w:rsidRPr="00DC0EF8">
              <w:t>Carex</w:t>
            </w:r>
            <w:proofErr w:type="spellEnd"/>
            <w:r w:rsidRPr="00DC0EF8">
              <w:t xml:space="preserve"> </w:t>
            </w:r>
            <w:proofErr w:type="spellStart"/>
            <w:r w:rsidRPr="00DC0EF8">
              <w:t>filifolia</w:t>
            </w:r>
            <w:proofErr w:type="spellEnd"/>
          </w:p>
        </w:tc>
        <w:tc>
          <w:tcPr>
            <w:tcW w:w="2292" w:type="dxa"/>
            <w:shd w:val="clear" w:color="auto" w:fill="auto"/>
          </w:tcPr>
          <w:p w:rsidRPr="00DC0EF8" w:rsidR="00DC0EF8" w:rsidP="00423B68" w:rsidRDefault="00DC0EF8" w14:paraId="0882455D" w14:textId="77777777">
            <w:proofErr w:type="spellStart"/>
            <w:r w:rsidRPr="00DC0EF8">
              <w:t>Threadleaf</w:t>
            </w:r>
            <w:proofErr w:type="spellEnd"/>
            <w:r w:rsidRPr="00DC0EF8">
              <w:t xml:space="preserve"> sedge</w:t>
            </w:r>
          </w:p>
        </w:tc>
        <w:tc>
          <w:tcPr>
            <w:tcW w:w="1956" w:type="dxa"/>
            <w:shd w:val="clear" w:color="auto" w:fill="auto"/>
          </w:tcPr>
          <w:p w:rsidRPr="00DC0EF8" w:rsidR="00DC0EF8" w:rsidP="00423B68" w:rsidRDefault="00DC0EF8" w14:paraId="08ABC20D" w14:textId="77777777">
            <w:r w:rsidRPr="00DC0EF8">
              <w:t>Lower</w:t>
            </w:r>
          </w:p>
        </w:tc>
      </w:tr>
    </w:tbl>
    <w:p w:rsidR="00DC0EF8" w:rsidP="00DC0EF8" w:rsidRDefault="00DC0EF8" w14:paraId="7853A85C" w14:textId="77777777"/>
    <w:p w:rsidR="00DC0EF8" w:rsidP="00DC0EF8" w:rsidRDefault="00DC0EF8" w14:paraId="3C6EBE38" w14:textId="77777777">
      <w:pPr>
        <w:pStyle w:val="SClassInfoPara"/>
      </w:pPr>
      <w:r>
        <w:t>Description</w:t>
      </w:r>
    </w:p>
    <w:p w:rsidR="00DC0EF8" w:rsidP="00DC0EF8" w:rsidRDefault="00DC0EF8" w14:paraId="7F843A4A" w14:textId="049DA390">
      <w:r>
        <w:t>Herbaceous</w:t>
      </w:r>
      <w:r w:rsidR="00063470">
        <w:t>-</w:t>
      </w:r>
      <w:r>
        <w:t xml:space="preserve">dominated. Primarily grasses with forbs. Exact species will vary depending on location. Western wheatgrass, Sandberg bluegrass, plains </w:t>
      </w:r>
      <w:proofErr w:type="spellStart"/>
      <w:r>
        <w:t>reedgrass</w:t>
      </w:r>
      <w:proofErr w:type="spellEnd"/>
      <w:r>
        <w:t xml:space="preserve">, needle-and-thread, </w:t>
      </w:r>
      <w:proofErr w:type="spellStart"/>
      <w:r>
        <w:t>bluebunch</w:t>
      </w:r>
      <w:proofErr w:type="spellEnd"/>
      <w:r>
        <w:t xml:space="preserve"> wheatgrass, </w:t>
      </w:r>
      <w:proofErr w:type="spellStart"/>
      <w:r>
        <w:t>threadleaf</w:t>
      </w:r>
      <w:proofErr w:type="spellEnd"/>
      <w:r>
        <w:t xml:space="preserve"> sedge, plains </w:t>
      </w:r>
      <w:proofErr w:type="spellStart"/>
      <w:r>
        <w:t>junegrass</w:t>
      </w:r>
      <w:proofErr w:type="spellEnd"/>
      <w:r w:rsidR="00063470">
        <w:t>,</w:t>
      </w:r>
      <w:r>
        <w:t xml:space="preserve"> and blue </w:t>
      </w:r>
      <w:proofErr w:type="spellStart"/>
      <w:r>
        <w:t>grama</w:t>
      </w:r>
      <w:proofErr w:type="spellEnd"/>
      <w:r>
        <w:t xml:space="preserve"> would be dominant </w:t>
      </w:r>
      <w:r>
        <w:lastRenderedPageBreak/>
        <w:t xml:space="preserve">grasses. Forbs may include </w:t>
      </w:r>
      <w:r w:rsidRPr="008F5B96">
        <w:rPr>
          <w:i/>
        </w:rPr>
        <w:t>Astragalus</w:t>
      </w:r>
      <w:r>
        <w:t xml:space="preserve">, </w:t>
      </w:r>
      <w:proofErr w:type="spellStart"/>
      <w:r w:rsidRPr="008F5B96">
        <w:rPr>
          <w:i/>
        </w:rPr>
        <w:t>Crepis</w:t>
      </w:r>
      <w:proofErr w:type="spellEnd"/>
      <w:r>
        <w:t xml:space="preserve">, </w:t>
      </w:r>
      <w:proofErr w:type="spellStart"/>
      <w:r w:rsidRPr="008F5B96">
        <w:rPr>
          <w:i/>
        </w:rPr>
        <w:t>Castelleja</w:t>
      </w:r>
      <w:proofErr w:type="spellEnd"/>
      <w:r>
        <w:t xml:space="preserve">, </w:t>
      </w:r>
      <w:r w:rsidRPr="008F5B96">
        <w:rPr>
          <w:i/>
        </w:rPr>
        <w:t>Delphinium</w:t>
      </w:r>
      <w:r>
        <w:t xml:space="preserve">, </w:t>
      </w:r>
      <w:proofErr w:type="spellStart"/>
      <w:r w:rsidRPr="008F5B96">
        <w:rPr>
          <w:i/>
        </w:rPr>
        <w:t>Agoseris</w:t>
      </w:r>
      <w:proofErr w:type="spellEnd"/>
      <w:r>
        <w:t xml:space="preserve">, </w:t>
      </w:r>
      <w:r w:rsidRPr="008F5B96">
        <w:rPr>
          <w:i/>
        </w:rPr>
        <w:t>Phlox</w:t>
      </w:r>
      <w:r w:rsidR="00063470">
        <w:t>,</w:t>
      </w:r>
      <w:r>
        <w:t xml:space="preserve"> and others. There may also be significant component of small green rabbitbrush.</w:t>
      </w:r>
    </w:p>
    <w:p w:rsidR="007D703B" w:rsidP="00DC0EF8" w:rsidRDefault="007D703B" w14:paraId="6209E684" w14:textId="30DD3D81"/>
    <w:p w:rsidR="00DC0EF8" w:rsidP="00DC0EF8" w:rsidRDefault="007D703B" w14:paraId="0EBD21D2" w14:textId="2A02EB8A">
      <w:r>
        <w:t xml:space="preserve">Sagebrush recovery times may have varied. Shrub cover is </w:t>
      </w:r>
      <w:r w:rsidR="00063470">
        <w:t>&lt;</w:t>
      </w:r>
      <w:r>
        <w:t xml:space="preserve">5%. </w:t>
      </w:r>
    </w:p>
    <w:p w:rsidR="00DC0EF8" w:rsidP="00DC0EF8" w:rsidRDefault="00DC0EF8" w14:paraId="0B3F1C7D" w14:textId="2E70DA4D"/>
    <w:p>
      <w:r>
        <w:rPr>
          <w:i/>
          <w:u w:val="single"/>
        </w:rPr>
        <w:t>Maximum Tree Size Class</w:t>
      </w:r>
      <w:br/>
      <w:r>
        <w:t>None</w:t>
      </w:r>
    </w:p>
    <w:p w:rsidR="00DC0EF8" w:rsidP="00DC0EF8" w:rsidRDefault="00DC0EF8" w14:paraId="0F34B08B" w14:textId="77777777">
      <w:pPr>
        <w:pStyle w:val="InfoPara"/>
        <w:pBdr>
          <w:top w:val="single" w:color="auto" w:sz="4" w:space="1"/>
        </w:pBdr>
      </w:pPr>
      <w:r xmlns:w="http://schemas.openxmlformats.org/wordprocessingml/2006/main">
        <w:t>Class B</w:t>
      </w:r>
      <w:r xmlns:w="http://schemas.openxmlformats.org/wordprocessingml/2006/main">
        <w:tab/>
        <w:t>39</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Mid Development 1 - Open</w:t>
      </w:r>
    </w:p>
    <w:p w:rsidR="00DC0EF8" w:rsidP="00DC0EF8" w:rsidRDefault="00DC0EF8" w14:paraId="5F21CB4B" w14:textId="77777777"/>
    <w:p w:rsidR="00DC0EF8" w:rsidP="00DC0EF8" w:rsidRDefault="00DC0EF8" w14:paraId="2E80D796"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DC0EF8" w:rsidR="00DC0EF8" w:rsidTr="00DC0EF8" w14:paraId="48CB8980" w14:textId="77777777">
        <w:tc>
          <w:tcPr>
            <w:tcW w:w="1332" w:type="dxa"/>
            <w:tcBorders>
              <w:top w:val="single" w:color="auto" w:sz="2" w:space="0"/>
              <w:bottom w:val="single" w:color="000000" w:sz="12" w:space="0"/>
            </w:tcBorders>
            <w:shd w:val="clear" w:color="auto" w:fill="auto"/>
          </w:tcPr>
          <w:p w:rsidRPr="00DC0EF8" w:rsidR="00DC0EF8" w:rsidP="00423B68" w:rsidRDefault="00DC0EF8" w14:paraId="1FDB5914" w14:textId="77777777">
            <w:pPr>
              <w:rPr>
                <w:b/>
                <w:bCs/>
              </w:rPr>
            </w:pPr>
            <w:r w:rsidRPr="00DC0EF8">
              <w:rPr>
                <w:b/>
                <w:bCs/>
              </w:rPr>
              <w:t>Symbol</w:t>
            </w:r>
          </w:p>
        </w:tc>
        <w:tc>
          <w:tcPr>
            <w:tcW w:w="3576" w:type="dxa"/>
            <w:tcBorders>
              <w:top w:val="single" w:color="auto" w:sz="2" w:space="0"/>
              <w:bottom w:val="single" w:color="000000" w:sz="12" w:space="0"/>
            </w:tcBorders>
            <w:shd w:val="clear" w:color="auto" w:fill="auto"/>
          </w:tcPr>
          <w:p w:rsidRPr="00DC0EF8" w:rsidR="00DC0EF8" w:rsidP="00423B68" w:rsidRDefault="00DC0EF8" w14:paraId="3CF527F6" w14:textId="77777777">
            <w:pPr>
              <w:rPr>
                <w:b/>
                <w:bCs/>
              </w:rPr>
            </w:pPr>
            <w:r w:rsidRPr="00DC0EF8">
              <w:rPr>
                <w:b/>
                <w:bCs/>
              </w:rPr>
              <w:t>Scientific Name</w:t>
            </w:r>
          </w:p>
        </w:tc>
        <w:tc>
          <w:tcPr>
            <w:tcW w:w="2712" w:type="dxa"/>
            <w:tcBorders>
              <w:top w:val="single" w:color="auto" w:sz="2" w:space="0"/>
              <w:bottom w:val="single" w:color="000000" w:sz="12" w:space="0"/>
            </w:tcBorders>
            <w:shd w:val="clear" w:color="auto" w:fill="auto"/>
          </w:tcPr>
          <w:p w:rsidRPr="00DC0EF8" w:rsidR="00DC0EF8" w:rsidP="00423B68" w:rsidRDefault="00DC0EF8" w14:paraId="240ADE16" w14:textId="77777777">
            <w:pPr>
              <w:rPr>
                <w:b/>
                <w:bCs/>
              </w:rPr>
            </w:pPr>
            <w:r w:rsidRPr="00DC0EF8">
              <w:rPr>
                <w:b/>
                <w:bCs/>
              </w:rPr>
              <w:t>Common Name</w:t>
            </w:r>
          </w:p>
        </w:tc>
        <w:tc>
          <w:tcPr>
            <w:tcW w:w="1956" w:type="dxa"/>
            <w:tcBorders>
              <w:top w:val="single" w:color="auto" w:sz="2" w:space="0"/>
              <w:bottom w:val="single" w:color="000000" w:sz="12" w:space="0"/>
            </w:tcBorders>
            <w:shd w:val="clear" w:color="auto" w:fill="auto"/>
          </w:tcPr>
          <w:p w:rsidRPr="00DC0EF8" w:rsidR="00DC0EF8" w:rsidP="00423B68" w:rsidRDefault="00DC0EF8" w14:paraId="4FF6C40A" w14:textId="77777777">
            <w:pPr>
              <w:rPr>
                <w:b/>
                <w:bCs/>
              </w:rPr>
            </w:pPr>
            <w:r w:rsidRPr="00DC0EF8">
              <w:rPr>
                <w:b/>
                <w:bCs/>
              </w:rPr>
              <w:t>Canopy Position</w:t>
            </w:r>
          </w:p>
        </w:tc>
      </w:tr>
      <w:tr w:rsidRPr="00DC0EF8" w:rsidR="00DC0EF8" w:rsidTr="00DC0EF8" w14:paraId="21C4EFFC" w14:textId="77777777">
        <w:tc>
          <w:tcPr>
            <w:tcW w:w="1332" w:type="dxa"/>
            <w:tcBorders>
              <w:top w:val="single" w:color="000000" w:sz="12" w:space="0"/>
            </w:tcBorders>
            <w:shd w:val="clear" w:color="auto" w:fill="auto"/>
          </w:tcPr>
          <w:p w:rsidRPr="00DC0EF8" w:rsidR="00DC0EF8" w:rsidP="00423B68" w:rsidRDefault="00DC0EF8" w14:paraId="4366D37C" w14:textId="77777777">
            <w:pPr>
              <w:rPr>
                <w:bCs/>
              </w:rPr>
            </w:pPr>
            <w:r w:rsidRPr="00DC0EF8">
              <w:rPr>
                <w:bCs/>
              </w:rPr>
              <w:t>ARTRW8</w:t>
            </w:r>
          </w:p>
        </w:tc>
        <w:tc>
          <w:tcPr>
            <w:tcW w:w="3576" w:type="dxa"/>
            <w:tcBorders>
              <w:top w:val="single" w:color="000000" w:sz="12" w:space="0"/>
            </w:tcBorders>
            <w:shd w:val="clear" w:color="auto" w:fill="auto"/>
          </w:tcPr>
          <w:p w:rsidRPr="00DC0EF8" w:rsidR="00DC0EF8" w:rsidP="00423B68" w:rsidRDefault="00DC0EF8" w14:paraId="5ACC09AC" w14:textId="77777777">
            <w:r w:rsidRPr="00DC0EF8">
              <w:t xml:space="preserve">Artemisia tridentata ssp. </w:t>
            </w:r>
            <w:proofErr w:type="spellStart"/>
            <w:r w:rsidRPr="00DC0EF8">
              <w:t>wyomingensis</w:t>
            </w:r>
            <w:proofErr w:type="spellEnd"/>
          </w:p>
        </w:tc>
        <w:tc>
          <w:tcPr>
            <w:tcW w:w="2712" w:type="dxa"/>
            <w:tcBorders>
              <w:top w:val="single" w:color="000000" w:sz="12" w:space="0"/>
            </w:tcBorders>
            <w:shd w:val="clear" w:color="auto" w:fill="auto"/>
          </w:tcPr>
          <w:p w:rsidRPr="00DC0EF8" w:rsidR="00DC0EF8" w:rsidP="00423B68" w:rsidRDefault="00DC0EF8" w14:paraId="609BEC37" w14:textId="77777777">
            <w:r w:rsidRPr="00DC0EF8">
              <w:t>Wyoming big sagebrush</w:t>
            </w:r>
          </w:p>
        </w:tc>
        <w:tc>
          <w:tcPr>
            <w:tcW w:w="1956" w:type="dxa"/>
            <w:tcBorders>
              <w:top w:val="single" w:color="000000" w:sz="12" w:space="0"/>
            </w:tcBorders>
            <w:shd w:val="clear" w:color="auto" w:fill="auto"/>
          </w:tcPr>
          <w:p w:rsidRPr="00DC0EF8" w:rsidR="00DC0EF8" w:rsidP="00423B68" w:rsidRDefault="00DC0EF8" w14:paraId="58C1E6ED" w14:textId="77777777">
            <w:r w:rsidRPr="00DC0EF8">
              <w:t>Upper</w:t>
            </w:r>
          </w:p>
        </w:tc>
      </w:tr>
      <w:tr w:rsidRPr="00DC0EF8" w:rsidR="00DC0EF8" w:rsidTr="00DC0EF8" w14:paraId="50A0BF24" w14:textId="77777777">
        <w:tc>
          <w:tcPr>
            <w:tcW w:w="1332" w:type="dxa"/>
            <w:shd w:val="clear" w:color="auto" w:fill="auto"/>
          </w:tcPr>
          <w:p w:rsidRPr="00DC0EF8" w:rsidR="00DC0EF8" w:rsidP="00423B68" w:rsidRDefault="00DC0EF8" w14:paraId="1B3760E1" w14:textId="77777777">
            <w:pPr>
              <w:rPr>
                <w:bCs/>
              </w:rPr>
            </w:pPr>
            <w:r w:rsidRPr="00DC0EF8">
              <w:rPr>
                <w:bCs/>
              </w:rPr>
              <w:t>PASM</w:t>
            </w:r>
          </w:p>
        </w:tc>
        <w:tc>
          <w:tcPr>
            <w:tcW w:w="3576" w:type="dxa"/>
            <w:shd w:val="clear" w:color="auto" w:fill="auto"/>
          </w:tcPr>
          <w:p w:rsidRPr="00DC0EF8" w:rsidR="00DC0EF8" w:rsidP="00423B68" w:rsidRDefault="00DC0EF8" w14:paraId="368C5268" w14:textId="77777777">
            <w:proofErr w:type="spellStart"/>
            <w:r w:rsidRPr="00DC0EF8">
              <w:t>Pascopyrum</w:t>
            </w:r>
            <w:proofErr w:type="spellEnd"/>
            <w:r w:rsidRPr="00DC0EF8">
              <w:t xml:space="preserve"> </w:t>
            </w:r>
            <w:proofErr w:type="spellStart"/>
            <w:r w:rsidRPr="00DC0EF8">
              <w:t>smithii</w:t>
            </w:r>
            <w:proofErr w:type="spellEnd"/>
          </w:p>
        </w:tc>
        <w:tc>
          <w:tcPr>
            <w:tcW w:w="2712" w:type="dxa"/>
            <w:shd w:val="clear" w:color="auto" w:fill="auto"/>
          </w:tcPr>
          <w:p w:rsidRPr="00DC0EF8" w:rsidR="00DC0EF8" w:rsidP="00423B68" w:rsidRDefault="00DC0EF8" w14:paraId="4042423D" w14:textId="77777777">
            <w:r w:rsidRPr="00DC0EF8">
              <w:t>Western wheatgrass</w:t>
            </w:r>
          </w:p>
        </w:tc>
        <w:tc>
          <w:tcPr>
            <w:tcW w:w="1956" w:type="dxa"/>
            <w:shd w:val="clear" w:color="auto" w:fill="auto"/>
          </w:tcPr>
          <w:p w:rsidRPr="00DC0EF8" w:rsidR="00DC0EF8" w:rsidP="00423B68" w:rsidRDefault="00DC0EF8" w14:paraId="48F3EB90" w14:textId="77777777">
            <w:r w:rsidRPr="00DC0EF8">
              <w:t>Mid-Upper</w:t>
            </w:r>
          </w:p>
        </w:tc>
      </w:tr>
      <w:tr w:rsidRPr="00DC0EF8" w:rsidR="00DC0EF8" w:rsidTr="00DC0EF8" w14:paraId="0DB1A69C" w14:textId="77777777">
        <w:tc>
          <w:tcPr>
            <w:tcW w:w="1332" w:type="dxa"/>
            <w:shd w:val="clear" w:color="auto" w:fill="auto"/>
          </w:tcPr>
          <w:p w:rsidRPr="00DC0EF8" w:rsidR="00DC0EF8" w:rsidP="00423B68" w:rsidRDefault="00DC0EF8" w14:paraId="41D19B06" w14:textId="77777777">
            <w:pPr>
              <w:rPr>
                <w:bCs/>
              </w:rPr>
            </w:pPr>
            <w:r w:rsidRPr="00DC0EF8">
              <w:rPr>
                <w:bCs/>
              </w:rPr>
              <w:t>NAVI4</w:t>
            </w:r>
          </w:p>
        </w:tc>
        <w:tc>
          <w:tcPr>
            <w:tcW w:w="3576" w:type="dxa"/>
            <w:shd w:val="clear" w:color="auto" w:fill="auto"/>
          </w:tcPr>
          <w:p w:rsidRPr="00DC0EF8" w:rsidR="00DC0EF8" w:rsidP="00423B68" w:rsidRDefault="00DC0EF8" w14:paraId="213511F1" w14:textId="77777777">
            <w:proofErr w:type="spellStart"/>
            <w:r w:rsidRPr="00DC0EF8">
              <w:t>Nassella</w:t>
            </w:r>
            <w:proofErr w:type="spellEnd"/>
            <w:r w:rsidRPr="00DC0EF8">
              <w:t xml:space="preserve"> </w:t>
            </w:r>
            <w:proofErr w:type="spellStart"/>
            <w:r w:rsidRPr="00DC0EF8">
              <w:t>viridula</w:t>
            </w:r>
            <w:proofErr w:type="spellEnd"/>
          </w:p>
        </w:tc>
        <w:tc>
          <w:tcPr>
            <w:tcW w:w="2712" w:type="dxa"/>
            <w:shd w:val="clear" w:color="auto" w:fill="auto"/>
          </w:tcPr>
          <w:p w:rsidRPr="00DC0EF8" w:rsidR="00DC0EF8" w:rsidP="00423B68" w:rsidRDefault="00DC0EF8" w14:paraId="0BFE1F73" w14:textId="77777777">
            <w:r w:rsidRPr="00DC0EF8">
              <w:t xml:space="preserve">Green </w:t>
            </w:r>
            <w:proofErr w:type="spellStart"/>
            <w:r w:rsidRPr="00DC0EF8">
              <w:t>needlegrass</w:t>
            </w:r>
            <w:proofErr w:type="spellEnd"/>
          </w:p>
        </w:tc>
        <w:tc>
          <w:tcPr>
            <w:tcW w:w="1956" w:type="dxa"/>
            <w:shd w:val="clear" w:color="auto" w:fill="auto"/>
          </w:tcPr>
          <w:p w:rsidRPr="00DC0EF8" w:rsidR="00DC0EF8" w:rsidP="00423B68" w:rsidRDefault="00DC0EF8" w14:paraId="2F092A89" w14:textId="77777777">
            <w:r w:rsidRPr="00DC0EF8">
              <w:t>Mid-Upper</w:t>
            </w:r>
          </w:p>
        </w:tc>
      </w:tr>
      <w:tr w:rsidRPr="00DC0EF8" w:rsidR="00DC0EF8" w:rsidTr="00DC0EF8" w14:paraId="0D3FDA94" w14:textId="77777777">
        <w:tc>
          <w:tcPr>
            <w:tcW w:w="1332" w:type="dxa"/>
            <w:shd w:val="clear" w:color="auto" w:fill="auto"/>
          </w:tcPr>
          <w:p w:rsidRPr="00DC0EF8" w:rsidR="00DC0EF8" w:rsidP="00423B68" w:rsidRDefault="00DC0EF8" w14:paraId="7351642B" w14:textId="77777777">
            <w:pPr>
              <w:rPr>
                <w:bCs/>
              </w:rPr>
            </w:pPr>
            <w:r w:rsidRPr="00DC0EF8">
              <w:rPr>
                <w:bCs/>
              </w:rPr>
              <w:t>HECO26</w:t>
            </w:r>
          </w:p>
        </w:tc>
        <w:tc>
          <w:tcPr>
            <w:tcW w:w="3576" w:type="dxa"/>
            <w:shd w:val="clear" w:color="auto" w:fill="auto"/>
          </w:tcPr>
          <w:p w:rsidRPr="00DC0EF8" w:rsidR="00DC0EF8" w:rsidP="00423B68" w:rsidRDefault="00DC0EF8" w14:paraId="147CB9FD" w14:textId="77777777">
            <w:proofErr w:type="spellStart"/>
            <w:r w:rsidRPr="00DC0EF8">
              <w:t>Hesperostipa</w:t>
            </w:r>
            <w:proofErr w:type="spellEnd"/>
            <w:r w:rsidRPr="00DC0EF8">
              <w:t xml:space="preserve"> </w:t>
            </w:r>
            <w:proofErr w:type="spellStart"/>
            <w:r w:rsidRPr="00DC0EF8">
              <w:t>comata</w:t>
            </w:r>
            <w:proofErr w:type="spellEnd"/>
          </w:p>
        </w:tc>
        <w:tc>
          <w:tcPr>
            <w:tcW w:w="2712" w:type="dxa"/>
            <w:shd w:val="clear" w:color="auto" w:fill="auto"/>
          </w:tcPr>
          <w:p w:rsidRPr="00DC0EF8" w:rsidR="00DC0EF8" w:rsidP="00423B68" w:rsidRDefault="00DC0EF8" w14:paraId="0FF7D5D6" w14:textId="77777777">
            <w:r w:rsidRPr="00DC0EF8">
              <w:t>Needle and thread</w:t>
            </w:r>
          </w:p>
        </w:tc>
        <w:tc>
          <w:tcPr>
            <w:tcW w:w="1956" w:type="dxa"/>
            <w:shd w:val="clear" w:color="auto" w:fill="auto"/>
          </w:tcPr>
          <w:p w:rsidRPr="00DC0EF8" w:rsidR="00DC0EF8" w:rsidP="00423B68" w:rsidRDefault="00DC0EF8" w14:paraId="31D32BB0" w14:textId="77777777">
            <w:r w:rsidRPr="00DC0EF8">
              <w:t>Middle</w:t>
            </w:r>
          </w:p>
        </w:tc>
      </w:tr>
    </w:tbl>
    <w:p w:rsidR="00DC0EF8" w:rsidP="00DC0EF8" w:rsidRDefault="00DC0EF8" w14:paraId="65B118DC" w14:textId="77777777"/>
    <w:p w:rsidR="00DC0EF8" w:rsidP="00DC0EF8" w:rsidRDefault="00DC0EF8" w14:paraId="5613997F" w14:textId="77777777">
      <w:pPr>
        <w:pStyle w:val="SClassInfoPara"/>
      </w:pPr>
      <w:r>
        <w:t>Description</w:t>
      </w:r>
    </w:p>
    <w:p w:rsidR="00DC0EF8" w:rsidP="00DC0EF8" w:rsidRDefault="00DC0EF8" w14:paraId="2C820EFE" w14:textId="69506ED5">
      <w:r>
        <w:t xml:space="preserve">Sagebrush canopy </w:t>
      </w:r>
      <w:r w:rsidR="00063470">
        <w:t>5</w:t>
      </w:r>
      <w:r w:rsidR="007D703B">
        <w:t>-</w:t>
      </w:r>
      <w:r>
        <w:t xml:space="preserve">15%. Understory is well represented by herbaceous species as described for </w:t>
      </w:r>
      <w:r w:rsidR="00063470">
        <w:t>C</w:t>
      </w:r>
      <w:r>
        <w:t xml:space="preserve">lass A. </w:t>
      </w:r>
      <w:r w:rsidRPr="007830D8" w:rsidR="007D703B">
        <w:rPr>
          <w:rStyle w:val="search1"/>
          <w:color w:val="auto"/>
        </w:rPr>
        <w:t xml:space="preserve">Prairie </w:t>
      </w:r>
      <w:proofErr w:type="spellStart"/>
      <w:r w:rsidRPr="007830D8" w:rsidR="007D703B">
        <w:rPr>
          <w:rStyle w:val="search1"/>
          <w:color w:val="auto"/>
        </w:rPr>
        <w:t>sagewort</w:t>
      </w:r>
      <w:proofErr w:type="spellEnd"/>
      <w:r w:rsidRPr="007830D8" w:rsidR="007D703B">
        <w:rPr>
          <w:rStyle w:val="search1"/>
          <w:color w:val="auto"/>
        </w:rPr>
        <w:t xml:space="preserve"> (</w:t>
      </w:r>
      <w:r w:rsidRPr="007830D8" w:rsidR="007D703B">
        <w:rPr>
          <w:rStyle w:val="search1"/>
          <w:i/>
          <w:iCs/>
          <w:color w:val="auto"/>
        </w:rPr>
        <w:t xml:space="preserve">Artemisia </w:t>
      </w:r>
      <w:proofErr w:type="spellStart"/>
      <w:r w:rsidRPr="007830D8" w:rsidR="007D703B">
        <w:rPr>
          <w:rStyle w:val="search1"/>
          <w:i/>
          <w:iCs/>
          <w:color w:val="auto"/>
        </w:rPr>
        <w:t>frigida</w:t>
      </w:r>
      <w:proofErr w:type="spellEnd"/>
      <w:r w:rsidRPr="007830D8" w:rsidR="007D703B">
        <w:rPr>
          <w:rStyle w:val="search1"/>
          <w:color w:val="auto"/>
        </w:rPr>
        <w:t>)</w:t>
      </w:r>
      <w:r w:rsidRPr="007830D8">
        <w:t xml:space="preserve"> </w:t>
      </w:r>
      <w:r w:rsidRPr="007830D8" w:rsidR="007D703B">
        <w:t xml:space="preserve">may </w:t>
      </w:r>
      <w:r>
        <w:t xml:space="preserve">also </w:t>
      </w:r>
      <w:r w:rsidR="007D703B">
        <w:t xml:space="preserve">be </w:t>
      </w:r>
      <w:r>
        <w:t>present in lower canopy.</w:t>
      </w:r>
    </w:p>
    <w:p w:rsidR="00DC0EF8" w:rsidP="00DC0EF8" w:rsidRDefault="00DC0EF8" w14:paraId="129E3850" w14:textId="77777777"/>
    <w:p>
      <w:r>
        <w:rPr>
          <w:i/>
          <w:u w:val="single"/>
        </w:rPr>
        <w:t>Maximum Tree Size Class</w:t>
      </w:r>
      <w:br/>
      <w:r>
        <w:t>None</w:t>
      </w:r>
    </w:p>
    <w:p w:rsidR="00DC0EF8" w:rsidP="00DC0EF8" w:rsidRDefault="00DC0EF8" w14:paraId="5AE31187" w14:textId="29A7B087">
      <w:pPr>
        <w:pStyle w:val="InfoPara"/>
        <w:pBdr>
          <w:top w:val="single" w:color="auto" w:sz="4" w:space="1"/>
        </w:pBdr>
      </w:pPr>
      <w:r xmlns:w="http://schemas.openxmlformats.org/wordprocessingml/2006/main">
        <w:t>Class C</w:t>
      </w:r>
      <w:r xmlns:w="http://schemas.openxmlformats.org/wordprocessingml/2006/main">
        <w:tab/>
        <w:t>26</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Closed</w:t>
      </w:r>
    </w:p>
    <w:p w:rsidR="00DC0EF8" w:rsidP="00DC0EF8" w:rsidRDefault="00DC0EF8" w14:paraId="1C5B1042" w14:textId="77777777"/>
    <w:p w:rsidR="00DC0EF8" w:rsidP="00DC0EF8" w:rsidRDefault="00DC0EF8" w14:paraId="6C8B857F" w14:textId="77777777">
      <w:pPr>
        <w:pStyle w:val="SClassInfoPara"/>
      </w:pPr>
      <w:r>
        <w:t>Indicator Species</w:t>
      </w:r>
    </w:p>
    <w:tbl>
      <w:tblPr>
        <w:tblW w:w="9576"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332"/>
        <w:gridCol w:w="3576"/>
        <w:gridCol w:w="2712"/>
        <w:gridCol w:w="1956"/>
      </w:tblGrid>
      <w:tr w:rsidRPr="00DC0EF8" w:rsidR="00DC0EF8" w:rsidTr="00DC0EF8" w14:paraId="6AB70914" w14:textId="77777777">
        <w:tc>
          <w:tcPr>
            <w:tcW w:w="1332" w:type="dxa"/>
            <w:tcBorders>
              <w:top w:val="single" w:color="auto" w:sz="2" w:space="0"/>
              <w:bottom w:val="single" w:color="000000" w:sz="12" w:space="0"/>
            </w:tcBorders>
            <w:shd w:val="clear" w:color="auto" w:fill="auto"/>
          </w:tcPr>
          <w:p w:rsidRPr="00DC0EF8" w:rsidR="00DC0EF8" w:rsidP="00423B68" w:rsidRDefault="00DC0EF8" w14:paraId="3F8D4AF4" w14:textId="77777777">
            <w:pPr>
              <w:rPr>
                <w:b/>
                <w:bCs/>
              </w:rPr>
            </w:pPr>
            <w:r w:rsidRPr="00DC0EF8">
              <w:rPr>
                <w:b/>
                <w:bCs/>
              </w:rPr>
              <w:t>Symbol</w:t>
            </w:r>
          </w:p>
        </w:tc>
        <w:tc>
          <w:tcPr>
            <w:tcW w:w="3576" w:type="dxa"/>
            <w:tcBorders>
              <w:top w:val="single" w:color="auto" w:sz="2" w:space="0"/>
              <w:bottom w:val="single" w:color="000000" w:sz="12" w:space="0"/>
            </w:tcBorders>
            <w:shd w:val="clear" w:color="auto" w:fill="auto"/>
          </w:tcPr>
          <w:p w:rsidRPr="00DC0EF8" w:rsidR="00DC0EF8" w:rsidP="00423B68" w:rsidRDefault="00DC0EF8" w14:paraId="2A81492F" w14:textId="77777777">
            <w:pPr>
              <w:rPr>
                <w:b/>
                <w:bCs/>
              </w:rPr>
            </w:pPr>
            <w:r w:rsidRPr="00DC0EF8">
              <w:rPr>
                <w:b/>
                <w:bCs/>
              </w:rPr>
              <w:t>Scientific Name</w:t>
            </w:r>
          </w:p>
        </w:tc>
        <w:tc>
          <w:tcPr>
            <w:tcW w:w="2712" w:type="dxa"/>
            <w:tcBorders>
              <w:top w:val="single" w:color="auto" w:sz="2" w:space="0"/>
              <w:bottom w:val="single" w:color="000000" w:sz="12" w:space="0"/>
            </w:tcBorders>
            <w:shd w:val="clear" w:color="auto" w:fill="auto"/>
          </w:tcPr>
          <w:p w:rsidRPr="00DC0EF8" w:rsidR="00DC0EF8" w:rsidP="00423B68" w:rsidRDefault="00DC0EF8" w14:paraId="3CE1620C" w14:textId="77777777">
            <w:pPr>
              <w:rPr>
                <w:b/>
                <w:bCs/>
              </w:rPr>
            </w:pPr>
            <w:r w:rsidRPr="00DC0EF8">
              <w:rPr>
                <w:b/>
                <w:bCs/>
              </w:rPr>
              <w:t>Common Name</w:t>
            </w:r>
          </w:p>
        </w:tc>
        <w:tc>
          <w:tcPr>
            <w:tcW w:w="1956" w:type="dxa"/>
            <w:tcBorders>
              <w:top w:val="single" w:color="auto" w:sz="2" w:space="0"/>
              <w:bottom w:val="single" w:color="000000" w:sz="12" w:space="0"/>
            </w:tcBorders>
            <w:shd w:val="clear" w:color="auto" w:fill="auto"/>
          </w:tcPr>
          <w:p w:rsidRPr="00DC0EF8" w:rsidR="00DC0EF8" w:rsidP="00423B68" w:rsidRDefault="00DC0EF8" w14:paraId="2D7B3543" w14:textId="77777777">
            <w:pPr>
              <w:rPr>
                <w:b/>
                <w:bCs/>
              </w:rPr>
            </w:pPr>
            <w:r w:rsidRPr="00DC0EF8">
              <w:rPr>
                <w:b/>
                <w:bCs/>
              </w:rPr>
              <w:t>Canopy Position</w:t>
            </w:r>
          </w:p>
        </w:tc>
      </w:tr>
      <w:tr w:rsidRPr="00DC0EF8" w:rsidR="00DC0EF8" w:rsidTr="00DC0EF8" w14:paraId="0DB206A0" w14:textId="77777777">
        <w:tc>
          <w:tcPr>
            <w:tcW w:w="1332" w:type="dxa"/>
            <w:tcBorders>
              <w:top w:val="single" w:color="000000" w:sz="12" w:space="0"/>
            </w:tcBorders>
            <w:shd w:val="clear" w:color="auto" w:fill="auto"/>
          </w:tcPr>
          <w:p w:rsidRPr="00DC0EF8" w:rsidR="00DC0EF8" w:rsidP="00423B68" w:rsidRDefault="00DC0EF8" w14:paraId="0AE437E2" w14:textId="77777777">
            <w:pPr>
              <w:rPr>
                <w:bCs/>
              </w:rPr>
            </w:pPr>
            <w:r w:rsidRPr="00DC0EF8">
              <w:rPr>
                <w:bCs/>
              </w:rPr>
              <w:t>ARTRW8</w:t>
            </w:r>
          </w:p>
        </w:tc>
        <w:tc>
          <w:tcPr>
            <w:tcW w:w="3576" w:type="dxa"/>
            <w:tcBorders>
              <w:top w:val="single" w:color="000000" w:sz="12" w:space="0"/>
            </w:tcBorders>
            <w:shd w:val="clear" w:color="auto" w:fill="auto"/>
          </w:tcPr>
          <w:p w:rsidRPr="00DC0EF8" w:rsidR="00DC0EF8" w:rsidP="00423B68" w:rsidRDefault="00DC0EF8" w14:paraId="704096FD" w14:textId="77777777">
            <w:r w:rsidRPr="00DC0EF8">
              <w:t xml:space="preserve">Artemisia tridentata ssp. </w:t>
            </w:r>
            <w:proofErr w:type="spellStart"/>
            <w:r w:rsidRPr="00DC0EF8">
              <w:t>wyomingensis</w:t>
            </w:r>
            <w:proofErr w:type="spellEnd"/>
          </w:p>
        </w:tc>
        <w:tc>
          <w:tcPr>
            <w:tcW w:w="2712" w:type="dxa"/>
            <w:tcBorders>
              <w:top w:val="single" w:color="000000" w:sz="12" w:space="0"/>
            </w:tcBorders>
            <w:shd w:val="clear" w:color="auto" w:fill="auto"/>
          </w:tcPr>
          <w:p w:rsidRPr="00DC0EF8" w:rsidR="00DC0EF8" w:rsidP="00423B68" w:rsidRDefault="00DC0EF8" w14:paraId="78ED6975" w14:textId="77777777">
            <w:r w:rsidRPr="00DC0EF8">
              <w:t>Wyoming big sagebrush</w:t>
            </w:r>
          </w:p>
        </w:tc>
        <w:tc>
          <w:tcPr>
            <w:tcW w:w="1956" w:type="dxa"/>
            <w:tcBorders>
              <w:top w:val="single" w:color="000000" w:sz="12" w:space="0"/>
            </w:tcBorders>
            <w:shd w:val="clear" w:color="auto" w:fill="auto"/>
          </w:tcPr>
          <w:p w:rsidRPr="00DC0EF8" w:rsidR="00DC0EF8" w:rsidP="00423B68" w:rsidRDefault="00DC0EF8" w14:paraId="46F3AFF4" w14:textId="77777777">
            <w:r w:rsidRPr="00DC0EF8">
              <w:t>Upper</w:t>
            </w:r>
          </w:p>
        </w:tc>
      </w:tr>
      <w:tr w:rsidRPr="00DC0EF8" w:rsidR="00DC0EF8" w:rsidTr="00DC0EF8" w14:paraId="4A124EC2" w14:textId="77777777">
        <w:tc>
          <w:tcPr>
            <w:tcW w:w="1332" w:type="dxa"/>
            <w:shd w:val="clear" w:color="auto" w:fill="auto"/>
          </w:tcPr>
          <w:p w:rsidRPr="00DC0EF8" w:rsidR="00DC0EF8" w:rsidP="00423B68" w:rsidRDefault="00DC0EF8" w14:paraId="01B4D995" w14:textId="77777777">
            <w:pPr>
              <w:rPr>
                <w:bCs/>
              </w:rPr>
            </w:pPr>
            <w:r w:rsidRPr="00DC0EF8">
              <w:rPr>
                <w:bCs/>
              </w:rPr>
              <w:t>PASM</w:t>
            </w:r>
          </w:p>
        </w:tc>
        <w:tc>
          <w:tcPr>
            <w:tcW w:w="3576" w:type="dxa"/>
            <w:shd w:val="clear" w:color="auto" w:fill="auto"/>
          </w:tcPr>
          <w:p w:rsidRPr="00DC0EF8" w:rsidR="00DC0EF8" w:rsidP="00423B68" w:rsidRDefault="00DC0EF8" w14:paraId="120BD81D" w14:textId="77777777">
            <w:proofErr w:type="spellStart"/>
            <w:r w:rsidRPr="00DC0EF8">
              <w:t>Pascopyrum</w:t>
            </w:r>
            <w:proofErr w:type="spellEnd"/>
            <w:r w:rsidRPr="00DC0EF8">
              <w:t xml:space="preserve"> </w:t>
            </w:r>
            <w:proofErr w:type="spellStart"/>
            <w:r w:rsidRPr="00DC0EF8">
              <w:t>smithii</w:t>
            </w:r>
            <w:proofErr w:type="spellEnd"/>
          </w:p>
        </w:tc>
        <w:tc>
          <w:tcPr>
            <w:tcW w:w="2712" w:type="dxa"/>
            <w:shd w:val="clear" w:color="auto" w:fill="auto"/>
          </w:tcPr>
          <w:p w:rsidRPr="00DC0EF8" w:rsidR="00DC0EF8" w:rsidP="00423B68" w:rsidRDefault="00DC0EF8" w14:paraId="6B6E7FBD" w14:textId="77777777">
            <w:r w:rsidRPr="00DC0EF8">
              <w:t>Western wheatgrass</w:t>
            </w:r>
          </w:p>
        </w:tc>
        <w:tc>
          <w:tcPr>
            <w:tcW w:w="1956" w:type="dxa"/>
            <w:shd w:val="clear" w:color="auto" w:fill="auto"/>
          </w:tcPr>
          <w:p w:rsidRPr="00DC0EF8" w:rsidR="00DC0EF8" w:rsidP="00423B68" w:rsidRDefault="00DC0EF8" w14:paraId="09277724" w14:textId="77777777">
            <w:r w:rsidRPr="00DC0EF8">
              <w:t>Mid-Upper</w:t>
            </w:r>
          </w:p>
        </w:tc>
      </w:tr>
      <w:tr w:rsidRPr="00DC0EF8" w:rsidR="00DC0EF8" w:rsidTr="00DC0EF8" w14:paraId="24A2DD75" w14:textId="77777777">
        <w:tc>
          <w:tcPr>
            <w:tcW w:w="1332" w:type="dxa"/>
            <w:shd w:val="clear" w:color="auto" w:fill="auto"/>
          </w:tcPr>
          <w:p w:rsidRPr="00DC0EF8" w:rsidR="00DC0EF8" w:rsidP="00423B68" w:rsidRDefault="00DC0EF8" w14:paraId="3B644889" w14:textId="77777777">
            <w:pPr>
              <w:rPr>
                <w:bCs/>
              </w:rPr>
            </w:pPr>
            <w:r w:rsidRPr="00DC0EF8">
              <w:rPr>
                <w:bCs/>
              </w:rPr>
              <w:t>NAVI4</w:t>
            </w:r>
          </w:p>
        </w:tc>
        <w:tc>
          <w:tcPr>
            <w:tcW w:w="3576" w:type="dxa"/>
            <w:shd w:val="clear" w:color="auto" w:fill="auto"/>
          </w:tcPr>
          <w:p w:rsidRPr="00DC0EF8" w:rsidR="00DC0EF8" w:rsidP="00423B68" w:rsidRDefault="00DC0EF8" w14:paraId="113F845E" w14:textId="77777777">
            <w:proofErr w:type="spellStart"/>
            <w:r w:rsidRPr="00DC0EF8">
              <w:t>Nassella</w:t>
            </w:r>
            <w:proofErr w:type="spellEnd"/>
            <w:r w:rsidRPr="00DC0EF8">
              <w:t xml:space="preserve"> </w:t>
            </w:r>
            <w:proofErr w:type="spellStart"/>
            <w:r w:rsidRPr="00DC0EF8">
              <w:t>viridula</w:t>
            </w:r>
            <w:proofErr w:type="spellEnd"/>
          </w:p>
        </w:tc>
        <w:tc>
          <w:tcPr>
            <w:tcW w:w="2712" w:type="dxa"/>
            <w:shd w:val="clear" w:color="auto" w:fill="auto"/>
          </w:tcPr>
          <w:p w:rsidRPr="00DC0EF8" w:rsidR="00DC0EF8" w:rsidP="00423B68" w:rsidRDefault="00DC0EF8" w14:paraId="4CC5C065" w14:textId="77777777">
            <w:r w:rsidRPr="00DC0EF8">
              <w:t xml:space="preserve">Green </w:t>
            </w:r>
            <w:proofErr w:type="spellStart"/>
            <w:r w:rsidRPr="00DC0EF8">
              <w:t>needlegrass</w:t>
            </w:r>
            <w:proofErr w:type="spellEnd"/>
          </w:p>
        </w:tc>
        <w:tc>
          <w:tcPr>
            <w:tcW w:w="1956" w:type="dxa"/>
            <w:shd w:val="clear" w:color="auto" w:fill="auto"/>
          </w:tcPr>
          <w:p w:rsidRPr="00DC0EF8" w:rsidR="00DC0EF8" w:rsidP="00423B68" w:rsidRDefault="00DC0EF8" w14:paraId="5972D003" w14:textId="77777777">
            <w:r w:rsidRPr="00DC0EF8">
              <w:t>Mid-Upper</w:t>
            </w:r>
          </w:p>
        </w:tc>
      </w:tr>
      <w:tr w:rsidRPr="00DC0EF8" w:rsidR="00DC0EF8" w:rsidTr="00DC0EF8" w14:paraId="74F119AF" w14:textId="77777777">
        <w:tc>
          <w:tcPr>
            <w:tcW w:w="1332" w:type="dxa"/>
            <w:shd w:val="clear" w:color="auto" w:fill="auto"/>
          </w:tcPr>
          <w:p w:rsidRPr="00DC0EF8" w:rsidR="00DC0EF8" w:rsidP="00423B68" w:rsidRDefault="00DC0EF8" w14:paraId="1716873B" w14:textId="77777777">
            <w:pPr>
              <w:rPr>
                <w:bCs/>
              </w:rPr>
            </w:pPr>
            <w:r w:rsidRPr="00DC0EF8">
              <w:rPr>
                <w:bCs/>
              </w:rPr>
              <w:t>HECO26</w:t>
            </w:r>
          </w:p>
        </w:tc>
        <w:tc>
          <w:tcPr>
            <w:tcW w:w="3576" w:type="dxa"/>
            <w:shd w:val="clear" w:color="auto" w:fill="auto"/>
          </w:tcPr>
          <w:p w:rsidRPr="00DC0EF8" w:rsidR="00DC0EF8" w:rsidP="00423B68" w:rsidRDefault="00DC0EF8" w14:paraId="564E9EFA" w14:textId="77777777">
            <w:proofErr w:type="spellStart"/>
            <w:r w:rsidRPr="00DC0EF8">
              <w:t>Hesperostipa</w:t>
            </w:r>
            <w:proofErr w:type="spellEnd"/>
            <w:r w:rsidRPr="00DC0EF8">
              <w:t xml:space="preserve"> </w:t>
            </w:r>
            <w:proofErr w:type="spellStart"/>
            <w:r w:rsidRPr="00DC0EF8">
              <w:t>comata</w:t>
            </w:r>
            <w:proofErr w:type="spellEnd"/>
          </w:p>
        </w:tc>
        <w:tc>
          <w:tcPr>
            <w:tcW w:w="2712" w:type="dxa"/>
            <w:shd w:val="clear" w:color="auto" w:fill="auto"/>
          </w:tcPr>
          <w:p w:rsidRPr="00DC0EF8" w:rsidR="00DC0EF8" w:rsidP="00423B68" w:rsidRDefault="00DC0EF8" w14:paraId="2135ADAC" w14:textId="77777777">
            <w:r w:rsidRPr="00DC0EF8">
              <w:t>Needle and thread</w:t>
            </w:r>
          </w:p>
        </w:tc>
        <w:tc>
          <w:tcPr>
            <w:tcW w:w="1956" w:type="dxa"/>
            <w:shd w:val="clear" w:color="auto" w:fill="auto"/>
          </w:tcPr>
          <w:p w:rsidRPr="00DC0EF8" w:rsidR="00DC0EF8" w:rsidP="00423B68" w:rsidRDefault="00DC0EF8" w14:paraId="23545296" w14:textId="77777777">
            <w:r w:rsidRPr="00DC0EF8">
              <w:t>Middle</w:t>
            </w:r>
          </w:p>
        </w:tc>
      </w:tr>
    </w:tbl>
    <w:p w:rsidR="00DC0EF8" w:rsidP="00DC0EF8" w:rsidRDefault="00DC0EF8" w14:paraId="60733C91" w14:textId="77777777"/>
    <w:p w:rsidR="00DC0EF8" w:rsidP="00DC0EF8" w:rsidRDefault="00DC0EF8" w14:paraId="3FE77964" w14:textId="77777777">
      <w:pPr>
        <w:pStyle w:val="SClassInfoPara"/>
      </w:pPr>
      <w:r>
        <w:t>Description</w:t>
      </w:r>
    </w:p>
    <w:p w:rsidR="007D703B" w:rsidP="007D703B" w:rsidRDefault="00DC0EF8" w14:paraId="059272AB" w14:textId="4DB8DE49">
      <w:r>
        <w:t xml:space="preserve">Sagebrush canopy is &gt;15%. Understory is well represented by herbaceous species as described for </w:t>
      </w:r>
      <w:r w:rsidR="00063470">
        <w:t>C</w:t>
      </w:r>
      <w:r>
        <w:t xml:space="preserve">lass A. This class is more common on </w:t>
      </w:r>
      <w:r w:rsidRPr="007830D8">
        <w:t>drier sites.</w:t>
      </w:r>
      <w:r w:rsidRPr="007830D8" w:rsidR="00AA2481">
        <w:t xml:space="preserve"> </w:t>
      </w:r>
      <w:r w:rsidRPr="007830D8" w:rsidR="007D703B">
        <w:rPr>
          <w:rStyle w:val="search1"/>
          <w:color w:val="auto"/>
        </w:rPr>
        <w:t xml:space="preserve">Prairie </w:t>
      </w:r>
      <w:proofErr w:type="spellStart"/>
      <w:r w:rsidRPr="007830D8" w:rsidR="007D703B">
        <w:rPr>
          <w:rStyle w:val="search1"/>
          <w:color w:val="auto"/>
        </w:rPr>
        <w:t>sagewort</w:t>
      </w:r>
      <w:proofErr w:type="spellEnd"/>
      <w:r w:rsidRPr="007830D8" w:rsidR="007D703B">
        <w:rPr>
          <w:rStyle w:val="search1"/>
          <w:color w:val="auto"/>
        </w:rPr>
        <w:t xml:space="preserve"> (</w:t>
      </w:r>
      <w:r w:rsidRPr="007830D8" w:rsidR="007D703B">
        <w:rPr>
          <w:rStyle w:val="search1"/>
          <w:i/>
          <w:iCs/>
          <w:color w:val="auto"/>
        </w:rPr>
        <w:t xml:space="preserve">Artemisia </w:t>
      </w:r>
      <w:proofErr w:type="spellStart"/>
      <w:r w:rsidRPr="007830D8" w:rsidR="007D703B">
        <w:rPr>
          <w:rStyle w:val="search1"/>
          <w:i/>
          <w:iCs/>
          <w:color w:val="auto"/>
        </w:rPr>
        <w:t>frigida</w:t>
      </w:r>
      <w:proofErr w:type="spellEnd"/>
      <w:r w:rsidRPr="007830D8" w:rsidR="007D703B">
        <w:rPr>
          <w:rStyle w:val="search1"/>
          <w:color w:val="auto"/>
        </w:rPr>
        <w:t>)</w:t>
      </w:r>
      <w:r w:rsidRPr="007830D8" w:rsidR="007D703B">
        <w:t xml:space="preserve"> may also be present in lower canopy.</w:t>
      </w:r>
    </w:p>
    <w:p w:rsidR="00DC0EF8" w:rsidP="00DC0EF8" w:rsidRDefault="00DC0EF8" w14:paraId="0F5CAD93"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Mid1:OPN</w:t>
            </w:r>
          </w:p>
        </w:tc>
        <w:tc>
          <w:p>
            <w:pPr>
              <w:jc w:val="center"/>
            </w:pPr>
            <w:r>
              <w:rPr>
                <w:sz w:val="20"/>
              </w:rPr>
              <w:t>40</w:t>
            </w:r>
          </w:p>
        </w:tc>
      </w:tr>
      <w:tr>
        <w:tc>
          <w:p>
            <w:pPr>
              <w:jc w:val="center"/>
            </w:pPr>
            <w:r>
              <w:rPr>
                <w:sz w:val="20"/>
              </w:rPr>
              <w:t>Mid1:OPN</w:t>
            </w:r>
          </w:p>
        </w:tc>
        <w:tc>
          <w:p>
            <w:pPr>
              <w:jc w:val="center"/>
            </w:pPr>
            <w:r>
              <w:rPr>
                <w:sz w:val="20"/>
              </w:rPr>
              <w:t>41</w:t>
            </w:r>
          </w:p>
        </w:tc>
        <w:tc>
          <w:p>
            <w:pPr>
              <w:jc w:val="center"/>
            </w:pPr>
            <w:r>
              <w:rPr>
                <w:sz w:val="20"/>
              </w:rPr>
              <w:t>Late1:CLS</w:t>
            </w:r>
          </w:p>
        </w:tc>
        <w:tc>
          <w:p>
            <w:pPr>
              <w:jc w:val="center"/>
            </w:pPr>
            <w:r>
              <w:rPr>
                <w:sz w:val="20"/>
              </w:rPr>
              <w:t>100</w:t>
            </w:r>
          </w:p>
        </w:tc>
      </w:tr>
      <w:tr>
        <w:tc>
          <w:p>
            <w:pPr>
              <w:jc w:val="center"/>
            </w:pPr>
            <w:r>
              <w:rPr>
                <w:sz w:val="20"/>
              </w:rPr>
              <w:t>Late1:CLS</w:t>
            </w:r>
          </w:p>
        </w:tc>
        <w:tc>
          <w:p>
            <w:pPr>
              <w:jc w:val="center"/>
            </w:pPr>
            <w:r>
              <w:rPr>
                <w:sz w:val="20"/>
              </w:rPr>
              <w:t>101</w:t>
            </w:r>
          </w:p>
        </w:tc>
        <w:tc>
          <w:p>
            <w:pPr>
              <w:jc w:val="center"/>
            </w:pPr>
            <w:r>
              <w:rPr>
                <w:sz w:val="20"/>
              </w:rPr>
              <w:t>Late1:CLS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Insects or Disease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Early1:ALL</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0.0111</w:t>
            </w:r>
          </w:p>
        </w:tc>
        <w:tc>
          <w:p>
            <w:pPr>
              <w:jc w:val="center"/>
            </w:pPr>
            <w:r>
              <w:rPr>
                <w:sz w:val="20"/>
              </w:rPr>
              <w:t>90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Early1:ALL</w:t>
            </w:r>
          </w:p>
        </w:tc>
        <w:tc>
          <w:p>
            <w:pPr>
              <w:jc w:val="center"/>
            </w:pPr>
            <w:r>
              <w:rPr>
                <w:sz w:val="20"/>
              </w:rPr>
              <w:t>Early1:ALL</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Mid1:OPN</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No</w:t>
            </w:r>
          </w:p>
        </w:tc>
        <w:tc>
          <w:p>
            <w:pPr>
              <w:jc w:val="center"/>
            </w:pPr>
            <w:r>
              <w:rPr>
                <w:sz w:val="20"/>
              </w:rPr>
              <w:t>0</w:t>
            </w:r>
          </w:p>
        </w:tc>
      </w:tr>
      <w:tr>
        <w:tc>
          <w:p>
            <w:pPr>
              <w:jc w:val="center"/>
            </w:pPr>
            <w:r>
              <w:rPr>
                <w:sz w:val="20"/>
              </w:rPr>
              <w:t>Wind or Weather or Stress</w:t>
            </w:r>
          </w:p>
        </w:tc>
        <w:tc>
          <w:p>
            <w:pPr>
              <w:jc w:val="center"/>
            </w:pPr>
            <w:r>
              <w:rPr>
                <w:sz w:val="20"/>
              </w:rPr>
              <w:t>Mid1:OPN</w:t>
            </w:r>
          </w:p>
        </w:tc>
        <w:tc>
          <w:p>
            <w:pPr>
              <w:jc w:val="center"/>
            </w:pPr>
            <w:r>
              <w:rPr>
                <w:sz w:val="20"/>
              </w:rPr>
              <w:t>Mid1:OPN</w:t>
            </w:r>
          </w:p>
        </w:tc>
        <w:tc>
          <w:p>
            <w:pPr>
              <w:jc w:val="center"/>
            </w:pPr>
            <w:r>
              <w:rPr>
                <w:sz w:val="20"/>
              </w:rPr>
              <w:t>0.01</w:t>
            </w:r>
          </w:p>
        </w:tc>
        <w:tc>
          <w:p>
            <w:pPr>
              <w:jc w:val="center"/>
            </w:pPr>
            <w:r>
              <w:rPr>
                <w:sz w:val="20"/>
              </w:rPr>
              <w:t>100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Mid1:OPN</w:t>
            </w:r>
          </w:p>
        </w:tc>
        <w:tc>
          <w:p>
            <w:pPr>
              <w:jc w:val="center"/>
            </w:pPr>
            <w:r>
              <w:rPr>
                <w:sz w:val="20"/>
              </w:rPr>
              <w:t>Early1:ALL</w:t>
            </w:r>
          </w:p>
        </w:tc>
        <w:tc>
          <w:p>
            <w:pPr>
              <w:jc w:val="center"/>
            </w:pPr>
            <w:r>
              <w:rPr>
                <w:sz w:val="20"/>
              </w:rPr>
              <w:t>0.0111</w:t>
            </w:r>
          </w:p>
        </w:tc>
        <w:tc>
          <w:p>
            <w:pPr>
              <w:jc w:val="center"/>
            </w:pPr>
            <w:r>
              <w:rPr>
                <w:sz w:val="20"/>
              </w:rPr>
              <w:t>90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Mid1:OPN</w:t>
            </w:r>
          </w:p>
        </w:tc>
        <w:tc>
          <w:p>
            <w:pPr>
              <w:jc w:val="center"/>
            </w:pPr>
            <w:r>
              <w:rPr>
                <w:sz w:val="20"/>
              </w:rPr>
              <w:t>Mid1:OPN</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r>
        <w:tc>
          <w:p>
            <w:pPr>
              <w:jc w:val="center"/>
            </w:pPr>
            <w:r>
              <w:rPr>
                <w:sz w:val="20"/>
              </w:rPr>
              <w:t>Insects or Disease</w:t>
            </w:r>
          </w:p>
        </w:tc>
        <w:tc>
          <w:p>
            <w:pPr>
              <w:jc w:val="center"/>
            </w:pPr>
            <w:r>
              <w:rPr>
                <w:sz w:val="20"/>
              </w:rPr>
              <w:t>Late1:CLS</w:t>
            </w:r>
          </w:p>
        </w:tc>
        <w:tc>
          <w:p>
            <w:pPr>
              <w:jc w:val="center"/>
            </w:pPr>
            <w:r>
              <w:rPr>
                <w:sz w:val="20"/>
              </w:rPr>
              <w:t>Mid1:OPN</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Mid1:OPN</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Mid1:OPN</w:t>
            </w:r>
          </w:p>
        </w:tc>
        <w:tc>
          <w:p>
            <w:pPr>
              <w:jc w:val="center"/>
            </w:pPr>
            <w:r>
              <w:rPr>
                <w:sz w:val="20"/>
              </w:rPr>
              <w:t>0.005</w:t>
            </w:r>
          </w:p>
        </w:tc>
        <w:tc>
          <w:p>
            <w:pPr>
              <w:jc w:val="center"/>
            </w:pPr>
            <w:r>
              <w:rPr>
                <w:sz w:val="20"/>
              </w:rPr>
              <w:t>200</w:t>
            </w:r>
          </w:p>
        </w:tc>
        <w:tc>
          <w:p>
            <w:pPr>
              <w:jc w:val="center"/>
            </w:pPr>
            <w:r>
              <w:rPr>
                <w:sz w:val="20"/>
              </w:rPr>
              <w:t>Yes</w:t>
            </w:r>
          </w:p>
        </w:tc>
        <w:tc>
          <w:p>
            <w:pPr>
              <w:jc w:val="center"/>
            </w:pPr>
            <w:r>
              <w:rPr>
                <w:sz w:val="20"/>
              </w:rPr>
              <w:t>0</w:t>
            </w:r>
          </w:p>
        </w:tc>
      </w:tr>
      <w:tr>
        <w:tc>
          <w:p>
            <w:pPr>
              <w:jc w:val="center"/>
            </w:pPr>
            <w:r>
              <w:rPr>
                <w:sz w:val="20"/>
              </w:rPr>
              <w:t>Wind or Weather or Stress</w:t>
            </w:r>
          </w:p>
        </w:tc>
        <w:tc>
          <w:p>
            <w:pPr>
              <w:jc w:val="center"/>
            </w:pPr>
            <w:r>
              <w:rPr>
                <w:sz w:val="20"/>
              </w:rPr>
              <w:t>Late1:CLS</w:t>
            </w:r>
          </w:p>
        </w:tc>
        <w:tc>
          <w:p>
            <w:pPr>
              <w:jc w:val="center"/>
            </w:pPr>
            <w:r>
              <w:rPr>
                <w:sz w:val="20"/>
              </w:rPr>
              <w:t>Late1:CLS</w:t>
            </w:r>
          </w:p>
        </w:tc>
        <w:tc>
          <w:p>
            <w:pPr>
              <w:jc w:val="center"/>
            </w:pPr>
            <w:r>
              <w:rPr>
                <w:sz w:val="20"/>
              </w:rPr>
              <w:t>0.005</w:t>
            </w:r>
          </w:p>
        </w:tc>
        <w:tc>
          <w:p>
            <w:pPr>
              <w:jc w:val="center"/>
            </w:pPr>
            <w:r>
              <w:rPr>
                <w:sz w:val="20"/>
              </w:rPr>
              <w:t>200</w:t>
            </w:r>
          </w:p>
        </w:tc>
        <w:tc>
          <w:p>
            <w:pPr>
              <w:jc w:val="center"/>
            </w:pPr>
            <w:r>
              <w:rPr>
                <w:sz w:val="20"/>
              </w:rPr>
              <w:t>No</w:t>
            </w:r>
          </w:p>
        </w:tc>
        <w:tc>
          <w:p>
            <w:pPr>
              <w:jc w:val="center"/>
            </w:pPr>
            <w:r>
              <w:rPr>
                <w:sz w:val="20"/>
              </w:rPr>
              <w:t>0</w:t>
            </w:r>
          </w:p>
        </w:tc>
      </w:tr>
      <w:tr>
        <w:tc>
          <w:p>
            <w:pPr>
              <w:jc w:val="center"/>
            </w:pPr>
            <w:r>
              <w:rPr>
                <w:sz w:val="20"/>
              </w:rPr>
              <w:t>Replacement Fire</w:t>
            </w:r>
          </w:p>
        </w:tc>
        <w:tc>
          <w:p>
            <w:pPr>
              <w:jc w:val="center"/>
            </w:pPr>
            <w:r>
              <w:rPr>
                <w:sz w:val="20"/>
              </w:rPr>
              <w:t>Late1:CLS</w:t>
            </w:r>
          </w:p>
        </w:tc>
        <w:tc>
          <w:p>
            <w:pPr>
              <w:jc w:val="center"/>
            </w:pPr>
            <w:r>
              <w:rPr>
                <w:sz w:val="20"/>
              </w:rPr>
              <w:t>Early1:ALL</w:t>
            </w:r>
          </w:p>
        </w:tc>
        <w:tc>
          <w:p>
            <w:pPr>
              <w:jc w:val="center"/>
            </w:pPr>
            <w:r>
              <w:rPr>
                <w:sz w:val="20"/>
              </w:rPr>
              <w:t>0.01</w:t>
            </w:r>
          </w:p>
        </w:tc>
        <w:tc>
          <w:p>
            <w:pPr>
              <w:jc w:val="center"/>
            </w:pPr>
            <w:r>
              <w:rPr>
                <w:sz w:val="20"/>
              </w:rPr>
              <w:t>100</w:t>
            </w:r>
          </w:p>
        </w:tc>
        <w:tc>
          <w:p>
            <w:pPr>
              <w:jc w:val="center"/>
            </w:pPr>
            <w:r>
              <w:rPr>
                <w:sz w:val="20"/>
              </w:rPr>
              <w:t>Yes</w:t>
            </w:r>
          </w:p>
        </w:tc>
        <w:tc>
          <w:p>
            <w:pPr>
              <w:jc w:val="center"/>
            </w:pPr>
            <w:r>
              <w:rPr>
                <w:sz w:val="20"/>
              </w:rPr>
              <w:t>0</w:t>
            </w:r>
          </w:p>
        </w:tc>
      </w:tr>
      <w:tr>
        <w:tc>
          <w:p>
            <w:pPr>
              <w:jc w:val="center"/>
            </w:pPr>
            <w:r>
              <w:rPr>
                <w:sz w:val="20"/>
              </w:rPr>
              <w:t>Native Grazing</w:t>
            </w:r>
          </w:p>
        </w:tc>
        <w:tc>
          <w:p>
            <w:pPr>
              <w:jc w:val="center"/>
            </w:pPr>
            <w:r>
              <w:rPr>
                <w:sz w:val="20"/>
              </w:rPr>
              <w:t>Late1:CLS</w:t>
            </w:r>
          </w:p>
        </w:tc>
        <w:tc>
          <w:p>
            <w:pPr>
              <w:jc w:val="center"/>
            </w:pPr>
            <w:r>
              <w:rPr>
                <w:sz w:val="20"/>
              </w:rPr>
              <w:t>Late1:CLS</w:t>
            </w:r>
          </w:p>
        </w:tc>
        <w:tc>
          <w:p>
            <w:pPr>
              <w:jc w:val="center"/>
            </w:pPr>
            <w:r>
              <w:rPr>
                <w:sz w:val="20"/>
              </w:rPr>
              <w:t>0.1</w:t>
            </w:r>
          </w:p>
        </w:tc>
        <w:tc>
          <w:p>
            <w:pPr>
              <w:jc w:val="center"/>
            </w:pPr>
            <w:r>
              <w:rPr>
                <w:sz w:val="20"/>
              </w:rPr>
              <w:t>10</w:t>
            </w:r>
          </w:p>
        </w:tc>
        <w:tc>
          <w:p>
            <w:pPr>
              <w:jc w:val="center"/>
            </w:pPr>
            <w:r>
              <w:rPr>
                <w:sz w:val="20"/>
              </w:rPr>
              <w:t>No</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C0EF8" w:rsidP="00DC0EF8" w:rsidRDefault="00DC0EF8" w14:paraId="2B4CC2C7" w14:textId="77777777">
      <w:r>
        <w:t>Anderson, J.E. and R.S. Inouye. 2001. Landscape-scale changes in plant species abundance and biodiversity of a sagebrush steppe over 45 years. Ecological Monographs. 71(4): 531-556.</w:t>
      </w:r>
    </w:p>
    <w:p w:rsidR="00DC0EF8" w:rsidP="00DC0EF8" w:rsidRDefault="00DC0EF8" w14:paraId="3AD9090F" w14:textId="77777777"/>
    <w:p w:rsidR="005E12B2" w:rsidP="005E12B2" w:rsidRDefault="005E12B2" w14:paraId="0066A3C0" w14:textId="77777777">
      <w:r>
        <w:lastRenderedPageBreak/>
        <w:t>Baker, W.L. 2006. Fire and restoration of sagebrush ecosystems. Wildlife Society Bulletin34(1): 177-185.</w:t>
      </w:r>
    </w:p>
    <w:p w:rsidR="00DC0EF8" w:rsidP="00DC0EF8" w:rsidRDefault="00DC0EF8" w14:paraId="562019FE" w14:textId="77777777"/>
    <w:p w:rsidR="00DC0EF8" w:rsidP="00DC0EF8" w:rsidRDefault="00DC0EF8" w14:paraId="2891FB98" w14:textId="77777777">
      <w:proofErr w:type="spellStart"/>
      <w:r>
        <w:t>Benkobi</w:t>
      </w:r>
      <w:proofErr w:type="spellEnd"/>
      <w:r>
        <w:t xml:space="preserve">, L. and D.W. </w:t>
      </w:r>
      <w:proofErr w:type="spellStart"/>
      <w:r>
        <w:t>Uresk</w:t>
      </w:r>
      <w:proofErr w:type="spellEnd"/>
      <w:r>
        <w:t xml:space="preserve">. 1996. Seral stage classification and monitoring model for big sagebrush/western wheatgrass/blue </w:t>
      </w:r>
      <w:proofErr w:type="spellStart"/>
      <w:r>
        <w:t>grama</w:t>
      </w:r>
      <w:proofErr w:type="spellEnd"/>
      <w:r>
        <w:t xml:space="preserve"> habitat. In: J.R. Barrow, E.D. McArthur, R.E. </w:t>
      </w:r>
      <w:proofErr w:type="spellStart"/>
      <w:r>
        <w:t>Sosebee</w:t>
      </w:r>
      <w:proofErr w:type="spellEnd"/>
      <w:r>
        <w:t xml:space="preserve"> and R.J. </w:t>
      </w:r>
      <w:proofErr w:type="spellStart"/>
      <w:r>
        <w:t>Tausch</w:t>
      </w:r>
      <w:proofErr w:type="spellEnd"/>
      <w:r>
        <w:t>, compilers. Proceedings: shrubland ecosystem dynamics in a changing environment; 1996 May 23-25; Las Cruces, NM. Gen. Tech. Rep. INT-GTR-338. Ogden, UT: USDA Forest Service, Intermountain Research Station.</w:t>
      </w:r>
    </w:p>
    <w:p w:rsidR="00DC0EF8" w:rsidP="00DC0EF8" w:rsidRDefault="00DC0EF8" w14:paraId="036DB34A" w14:textId="77777777"/>
    <w:p w:rsidR="00DC0EF8" w:rsidP="00DC0EF8" w:rsidRDefault="00DC0EF8" w14:paraId="2283D2C9" w14:textId="77777777">
      <w:r>
        <w:t xml:space="preserve">Bunting, S.C., B.M Kilgore and C.L. </w:t>
      </w:r>
      <w:proofErr w:type="spellStart"/>
      <w:r>
        <w:t>Bushey</w:t>
      </w:r>
      <w:proofErr w:type="spellEnd"/>
      <w:r>
        <w:t>. 1987. Guidelines for prescribed burning sagebrush-grass rangelands in the northern Great Basin. Gen. Tech. Rep. INT-231. Ogden, UT: USDA Forest Service. 33 pp.</w:t>
      </w:r>
    </w:p>
    <w:p w:rsidR="00DC0EF8" w:rsidP="00DC0EF8" w:rsidRDefault="00DC0EF8" w14:paraId="363A25A3" w14:textId="5DA07234"/>
    <w:p w:rsidR="00DB475B" w:rsidP="00DB475B" w:rsidRDefault="00DB475B" w14:paraId="2B974EA7" w14:textId="77777777">
      <w:proofErr w:type="spellStart"/>
      <w:r>
        <w:t>Bushey</w:t>
      </w:r>
      <w:proofErr w:type="spellEnd"/>
      <w:r>
        <w:t>, C.L. 1987. Short-term vegetative response to prescribed burning in the sagebrush/grass ecosystem of the northern Great Basin: three years of postburn data from the demonstration of prescribed burning on selected Bureau of Land Management districts. Final Report. Cooperative Agreement 22-C-4-INT-33. Missoula, MT: Systems for Environmental Management. 77 pp.</w:t>
      </w:r>
    </w:p>
    <w:p w:rsidR="00DB475B" w:rsidP="00DC0EF8" w:rsidRDefault="00DB475B" w14:paraId="1605D24A" w14:textId="77777777"/>
    <w:p w:rsidR="00DC0EF8" w:rsidP="00DC0EF8" w:rsidRDefault="00DC0EF8" w14:paraId="6FC2B607" w14:textId="77777777">
      <w:r>
        <w:t xml:space="preserve">Clark, R., J. DiBenedetto and J. </w:t>
      </w:r>
      <w:proofErr w:type="spellStart"/>
      <w:r>
        <w:t>Losensky</w:t>
      </w:r>
      <w:proofErr w:type="spellEnd"/>
      <w:r>
        <w:t>. 1995 DRAFT. A description of historic vegetation patterns and trends on the Norther Plains using repeat photography. USDA Forest Service.</w:t>
      </w:r>
    </w:p>
    <w:p w:rsidR="00DC0EF8" w:rsidP="00DC0EF8" w:rsidRDefault="00DC0EF8" w14:paraId="1BCE2641" w14:textId="0D3D5EE5"/>
    <w:p w:rsidRPr="00733C29" w:rsidR="00F83C6C" w:rsidP="00F83C6C" w:rsidRDefault="00F83C6C" w14:paraId="4B50B4D4" w14:textId="77777777">
      <w:pPr>
        <w:rPr>
          <w:rStyle w:val="field-content"/>
          <w:lang w:val="en"/>
        </w:rPr>
      </w:pPr>
      <w:r w:rsidRPr="00733C29">
        <w:rPr>
          <w:rStyle w:val="field-content"/>
          <w:lang w:val="en"/>
        </w:rPr>
        <w:t xml:space="preserve">Cleland, D.T.; </w:t>
      </w:r>
      <w:proofErr w:type="spellStart"/>
      <w:r w:rsidRPr="00733C29">
        <w:rPr>
          <w:rStyle w:val="field-content"/>
          <w:lang w:val="en"/>
        </w:rPr>
        <w:t>Freeouf</w:t>
      </w:r>
      <w:proofErr w:type="spellEnd"/>
      <w:r w:rsidRPr="00733C29">
        <w:rPr>
          <w:rStyle w:val="field-content"/>
          <w:lang w:val="en"/>
        </w:rPr>
        <w:t xml:space="preserve">, J.A.; Keys, J.E.; Nowacki, G.J.; Carpenter, C.A.; and McNab, W.H. 2007. Ecological </w:t>
      </w:r>
      <w:proofErr w:type="spellStart"/>
      <w:r w:rsidRPr="00733C29">
        <w:rPr>
          <w:rStyle w:val="field-content"/>
          <w:lang w:val="en"/>
        </w:rPr>
        <w:t>Subregions</w:t>
      </w:r>
      <w:proofErr w:type="spellEnd"/>
      <w:r w:rsidRPr="00733C29">
        <w:rPr>
          <w:rStyle w:val="field-content"/>
          <w:lang w:val="en"/>
        </w:rPr>
        <w:t xml:space="preserve">: Sections and Subsections for the conterminous United States. Gen. Tech. Report WO-76D [Map on CD-ROM] (A.M. Sloan, cartographer). Washington, DC: U.S. Department of Agriculture, Forest Service, presentation scale </w:t>
      </w:r>
      <w:proofErr w:type="gramStart"/>
      <w:r w:rsidRPr="00733C29">
        <w:rPr>
          <w:rStyle w:val="field-content"/>
          <w:lang w:val="en"/>
        </w:rPr>
        <w:t>1:3,500,000</w:t>
      </w:r>
      <w:proofErr w:type="gramEnd"/>
      <w:r w:rsidRPr="00733C29">
        <w:rPr>
          <w:rStyle w:val="field-content"/>
          <w:lang w:val="en"/>
        </w:rPr>
        <w:t>; colored.</w:t>
      </w:r>
    </w:p>
    <w:p w:rsidR="00F83C6C" w:rsidP="00DC0EF8" w:rsidRDefault="00F83C6C" w14:paraId="066E2A12" w14:textId="77777777"/>
    <w:p w:rsidR="00DC0EF8" w:rsidP="00DC0EF8" w:rsidRDefault="00DC0EF8" w14:paraId="4E9E3AE4" w14:textId="77777777">
      <w:r>
        <w:t xml:space="preserve">Fire Regime Condition Class (FRCC) Interagency Handbook Reference Conditions, Modeler: Doug Havlina, Date: 8/15/03, PNVG Code: WSAG1. 2. </w:t>
      </w:r>
    </w:p>
    <w:p w:rsidR="00DC0EF8" w:rsidP="00DC0EF8" w:rsidRDefault="00DC0EF8" w14:paraId="27462E45" w14:textId="5DC83AB1"/>
    <w:p w:rsidR="000259A1" w:rsidP="00DC0EF8" w:rsidRDefault="000259A1" w14:paraId="65807BF4" w14:textId="66CB1B1D">
      <w:r>
        <w:t xml:space="preserve">Howard, Janet L. 1999. Artemisia tridentata subsp. </w:t>
      </w:r>
      <w:proofErr w:type="spellStart"/>
      <w:r>
        <w:t>wyomingensis</w:t>
      </w:r>
      <w:proofErr w:type="spellEnd"/>
      <w:r>
        <w:t>. In: Fire Effects Information System, [Online]. U.S. Department of Agriculture, Forest Service, Rocky Mountain Research Station, Fire Sciences Laboratory (Producer). Available: https://www.fs.fed.us/database/feis/plants/shrub/arttriw/all.html [ 2018, January 17].</w:t>
      </w:r>
    </w:p>
    <w:p w:rsidR="000259A1" w:rsidP="00DC0EF8" w:rsidRDefault="000259A1" w14:paraId="18DC1BC0" w14:textId="77777777"/>
    <w:p w:rsidR="00DC0EF8" w:rsidP="00DC0EF8" w:rsidRDefault="00DC0EF8" w14:paraId="4A69E70E" w14:textId="77777777">
      <w:r>
        <w:t>Knight, D.H. 1994. Mountains and Plains, The Ecology of Wyoming Landscapes. Yale University Press, New Haven, CT.</w:t>
      </w:r>
    </w:p>
    <w:p w:rsidR="00DC0EF8" w:rsidP="00DC0EF8" w:rsidRDefault="00DC0EF8" w14:paraId="5BD1E3B1" w14:textId="77777777"/>
    <w:p w:rsidR="00DC0EF8" w:rsidP="00DC0EF8" w:rsidRDefault="00DC0EF8" w14:paraId="1E18F4D0" w14:textId="77777777">
      <w:proofErr w:type="spellStart"/>
      <w:r>
        <w:t>Lesica</w:t>
      </w:r>
      <w:proofErr w:type="spellEnd"/>
      <w:r>
        <w:t xml:space="preserve">, P., S.V. Cooper and G. </w:t>
      </w:r>
      <w:proofErr w:type="spellStart"/>
      <w:r>
        <w:t>Kudray</w:t>
      </w:r>
      <w:proofErr w:type="spellEnd"/>
      <w:r>
        <w:t>. 2005. Big sagebrush shrub-steppe postfire succession in southwest Montana. Unpublished report to Bureau of Land Management, Dillon Field Office, Montana Natural Heritage Program, Helena, MT. 29 pp. plus appendices.</w:t>
      </w:r>
    </w:p>
    <w:p w:rsidR="00DC0EF8" w:rsidP="00DC0EF8" w:rsidRDefault="00DC0EF8" w14:paraId="3E749E8A" w14:textId="77777777"/>
    <w:p w:rsidR="00DC0EF8" w:rsidP="00DC0EF8" w:rsidRDefault="00DC0EF8" w14:paraId="1AF2D8D8" w14:textId="59EFF3B7">
      <w:r>
        <w:t>NatureServe. 2007. International Ecological Classification Standard: Terrestrial Ecological Classifications. NatureServe Central Databases. Arlington, VA. Data current as of 10 February 2007.</w:t>
      </w:r>
    </w:p>
    <w:p w:rsidR="00DC0EF8" w:rsidP="00DC0EF8" w:rsidRDefault="00DC0EF8" w14:paraId="71759F99" w14:textId="77777777"/>
    <w:p w:rsidR="00DC0EF8" w:rsidP="00DC0EF8" w:rsidRDefault="00DC0EF8" w14:paraId="48789536" w14:textId="77777777">
      <w:r>
        <w:lastRenderedPageBreak/>
        <w:t xml:space="preserve">Perryman, L., A.M. Maier, A.L., </w:t>
      </w:r>
      <w:proofErr w:type="spellStart"/>
      <w:r>
        <w:t>Hild</w:t>
      </w:r>
      <w:proofErr w:type="spellEnd"/>
      <w:r>
        <w:t xml:space="preserve"> and R.A. Olson. 2001. Demographic characteristics of three Artemisia tridentata Nutt. subspecies. Journal of Range Management. 54(2): 166-170.</w:t>
      </w:r>
    </w:p>
    <w:p w:rsidR="00DC0EF8" w:rsidP="00DC0EF8" w:rsidRDefault="00DC0EF8" w14:paraId="5501105B" w14:textId="77777777"/>
    <w:p w:rsidR="00DC0EF8" w:rsidP="00DC0EF8" w:rsidRDefault="00DC0EF8" w14:paraId="24DD67CD" w14:textId="77777777">
      <w:r>
        <w:t>Sturges, D.L. 1994. High-elevation watershed response to sagebrush control in southcentral Wyoming. Res. Pap. RM-318. Fort Collins, CO: USDA Forest Service, Rocky Mountain Forest and Range Experiment Station. 19 pp.</w:t>
      </w:r>
    </w:p>
    <w:p w:rsidR="00DC0EF8" w:rsidP="00DC0EF8" w:rsidRDefault="00DC0EF8" w14:paraId="5CE3D6CC" w14:textId="77777777"/>
    <w:p w:rsidR="00DC0EF8" w:rsidP="00DC0EF8" w:rsidRDefault="00DC0EF8" w14:paraId="2BB43A36" w14:textId="77777777">
      <w:r>
        <w:t xml:space="preserve">Vale, T.R. 1975. </w:t>
      </w:r>
      <w:proofErr w:type="spellStart"/>
      <w:r>
        <w:t>Presettlement</w:t>
      </w:r>
      <w:proofErr w:type="spellEnd"/>
      <w:r>
        <w:t xml:space="preserve"> vegetation in the sagebrush-grass area of the Intermountain West. Journal of Range Management. 28(1): 32-36.</w:t>
      </w:r>
    </w:p>
    <w:p w:rsidR="00DC0EF8" w:rsidP="00DC0EF8" w:rsidRDefault="00DC0EF8" w14:paraId="3C29E4E3" w14:textId="77777777"/>
    <w:p w:rsidR="00DC0EF8" w:rsidP="00DC0EF8" w:rsidRDefault="00DC0EF8" w14:paraId="2E3EA5F1" w14:textId="77777777">
      <w:r>
        <w:t xml:space="preserve">Welch, B.L and C. </w:t>
      </w:r>
      <w:proofErr w:type="spellStart"/>
      <w:r>
        <w:t>Criddle</w:t>
      </w:r>
      <w:proofErr w:type="spellEnd"/>
      <w:r>
        <w:t>. 2003. Countering Misinformation Concerning Big Sagebrush. Research Paper RMRS-RP-40. Ogden, UT: USDA Forest Service, Rocky Mountain. Research Station. 28 pp.</w:t>
      </w:r>
    </w:p>
    <w:p w:rsidR="00DC0EF8" w:rsidP="00DC0EF8" w:rsidRDefault="00DC0EF8" w14:paraId="3470E159" w14:textId="77777777"/>
    <w:p w:rsidR="00DC0EF8" w:rsidP="00DC0EF8" w:rsidRDefault="00DC0EF8" w14:paraId="6981E228" w14:textId="33B5F429">
      <w:proofErr w:type="spellStart"/>
      <w:r>
        <w:t>Winward</w:t>
      </w:r>
      <w:proofErr w:type="spellEnd"/>
      <w:r>
        <w:t>, A.H. 1991. A renewed commitment to management of sagebrush grasslands. In: Research in rangeland management. Corvallis, OR:</w:t>
      </w:r>
      <w:r w:rsidR="005B52AD">
        <w:t xml:space="preserve"> </w:t>
      </w:r>
      <w:r>
        <w:t xml:space="preserve">Oregon State University. Ag </w:t>
      </w:r>
      <w:proofErr w:type="spellStart"/>
      <w:r>
        <w:t>Exper</w:t>
      </w:r>
      <w:proofErr w:type="spellEnd"/>
      <w:r>
        <w:t>. St. Special Rep. 880. 7 pp.</w:t>
      </w:r>
    </w:p>
    <w:p w:rsidR="00DC0EF8" w:rsidP="00DC0EF8" w:rsidRDefault="00DC0EF8" w14:paraId="36CDF5AB" w14:textId="77777777"/>
    <w:p w:rsidR="00DC0EF8" w:rsidP="00DC0EF8" w:rsidRDefault="00DC0EF8" w14:paraId="1656727F" w14:textId="77777777">
      <w:r>
        <w:t>Wyoming Interagency Vegetation Committee. 2002. Wyoming Guidelines for Managing Sagebrush Communities with Emphasis on Fire Management. Wyoming Game and Fish Department and Wyoming BLM. Cheyenne, WY. 53 pp.</w:t>
      </w:r>
    </w:p>
    <w:p w:rsidR="00DC0EF8" w:rsidP="00DC0EF8" w:rsidRDefault="00DC0EF8" w14:paraId="0D732FA8" w14:textId="77777777"/>
    <w:p w:rsidR="00DC0EF8" w:rsidP="00DC0EF8" w:rsidRDefault="00DC0EF8" w14:paraId="16F7F861" w14:textId="77777777">
      <w:r>
        <w:t>Young, J.A. and R.A. Evans. 1978. Population dynamics after wildfires in sagebrush grasslands. Journal of Range Management. 31: 283-289.</w:t>
      </w:r>
    </w:p>
    <w:p w:rsidRPr="00A43E41" w:rsidR="004D5F12" w:rsidP="00DC0EF8" w:rsidRDefault="004D5F12" w14:paraId="42006B7E" w14:textId="77777777"/>
    <w:sectPr w:rsidRPr="00A43E41" w:rsidR="004D5F12" w:rsidSect="00FE41C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977374" w14:textId="77777777" w:rsidR="00626F20" w:rsidRDefault="00626F20">
      <w:r>
        <w:separator/>
      </w:r>
    </w:p>
  </w:endnote>
  <w:endnote w:type="continuationSeparator" w:id="0">
    <w:p w14:paraId="3F7209E4" w14:textId="77777777" w:rsidR="00626F20" w:rsidRDefault="00626F20">
      <w:r>
        <w:continuationSeparator/>
      </w:r>
    </w:p>
  </w:endnote>
  <w:endnote w:type="continuationNotice" w:id="1">
    <w:p w14:paraId="303FDCEE" w14:textId="77777777" w:rsidR="00626F20" w:rsidRDefault="00626F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0ED947" w14:textId="77777777" w:rsidR="00F83C6C" w:rsidRDefault="00F83C6C" w:rsidP="00DC0EF8">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1E37B" w14:textId="77777777" w:rsidR="00626F20" w:rsidRDefault="00626F20">
      <w:r>
        <w:separator/>
      </w:r>
    </w:p>
  </w:footnote>
  <w:footnote w:type="continuationSeparator" w:id="0">
    <w:p w14:paraId="59B0CA0E" w14:textId="77777777" w:rsidR="00626F20" w:rsidRDefault="00626F20">
      <w:r>
        <w:continuationSeparator/>
      </w:r>
    </w:p>
  </w:footnote>
  <w:footnote w:type="continuationNotice" w:id="1">
    <w:p w14:paraId="518B9676" w14:textId="77777777" w:rsidR="00626F20" w:rsidRDefault="00626F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C8EA52" w14:textId="77777777" w:rsidR="00F83C6C" w:rsidRDefault="00F83C6C" w:rsidP="00DC0EF8">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842492"/>
    <w:multiLevelType w:val="hybridMultilevel"/>
    <w:tmpl w:val="F368994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EF8"/>
    <w:rsid w:val="000037B3"/>
    <w:rsid w:val="00004505"/>
    <w:rsid w:val="00005947"/>
    <w:rsid w:val="00006AF9"/>
    <w:rsid w:val="00007DAF"/>
    <w:rsid w:val="000103AE"/>
    <w:rsid w:val="00013BD4"/>
    <w:rsid w:val="0001622F"/>
    <w:rsid w:val="00017E5D"/>
    <w:rsid w:val="0002152F"/>
    <w:rsid w:val="00023101"/>
    <w:rsid w:val="000231F4"/>
    <w:rsid w:val="000259A1"/>
    <w:rsid w:val="0002703F"/>
    <w:rsid w:val="00027701"/>
    <w:rsid w:val="00030327"/>
    <w:rsid w:val="00031661"/>
    <w:rsid w:val="00031AC9"/>
    <w:rsid w:val="0003368C"/>
    <w:rsid w:val="000337FD"/>
    <w:rsid w:val="000342C8"/>
    <w:rsid w:val="000348F6"/>
    <w:rsid w:val="000352EE"/>
    <w:rsid w:val="000357B7"/>
    <w:rsid w:val="00035AB6"/>
    <w:rsid w:val="00036067"/>
    <w:rsid w:val="000366F5"/>
    <w:rsid w:val="00036EE4"/>
    <w:rsid w:val="000379A5"/>
    <w:rsid w:val="00040BD4"/>
    <w:rsid w:val="00040CD5"/>
    <w:rsid w:val="000413EA"/>
    <w:rsid w:val="00041E66"/>
    <w:rsid w:val="0004371F"/>
    <w:rsid w:val="000457F2"/>
    <w:rsid w:val="000462D2"/>
    <w:rsid w:val="00050E14"/>
    <w:rsid w:val="00053A68"/>
    <w:rsid w:val="00055044"/>
    <w:rsid w:val="00056C2B"/>
    <w:rsid w:val="000576FF"/>
    <w:rsid w:val="00060616"/>
    <w:rsid w:val="00060863"/>
    <w:rsid w:val="00060925"/>
    <w:rsid w:val="00060D2C"/>
    <w:rsid w:val="00062E6C"/>
    <w:rsid w:val="00063470"/>
    <w:rsid w:val="00065A19"/>
    <w:rsid w:val="0006765F"/>
    <w:rsid w:val="00071834"/>
    <w:rsid w:val="00072B7B"/>
    <w:rsid w:val="00072EFC"/>
    <w:rsid w:val="000742B0"/>
    <w:rsid w:val="000769BE"/>
    <w:rsid w:val="00077691"/>
    <w:rsid w:val="000777C1"/>
    <w:rsid w:val="00077E94"/>
    <w:rsid w:val="000811FE"/>
    <w:rsid w:val="00083F36"/>
    <w:rsid w:val="00093670"/>
    <w:rsid w:val="000A204B"/>
    <w:rsid w:val="000A2800"/>
    <w:rsid w:val="000A3BE8"/>
    <w:rsid w:val="000A4800"/>
    <w:rsid w:val="000A4DE1"/>
    <w:rsid w:val="000A7912"/>
    <w:rsid w:val="000A7972"/>
    <w:rsid w:val="000B11D0"/>
    <w:rsid w:val="000B2FC0"/>
    <w:rsid w:val="000B4535"/>
    <w:rsid w:val="000B5DA8"/>
    <w:rsid w:val="000B72C9"/>
    <w:rsid w:val="000C4476"/>
    <w:rsid w:val="000C605F"/>
    <w:rsid w:val="000C6641"/>
    <w:rsid w:val="000C7E41"/>
    <w:rsid w:val="000D0A31"/>
    <w:rsid w:val="000D0CD0"/>
    <w:rsid w:val="000D2569"/>
    <w:rsid w:val="000D5F89"/>
    <w:rsid w:val="000E473F"/>
    <w:rsid w:val="000E5817"/>
    <w:rsid w:val="000E6BBE"/>
    <w:rsid w:val="000E7443"/>
    <w:rsid w:val="000F009F"/>
    <w:rsid w:val="000F031B"/>
    <w:rsid w:val="000F0511"/>
    <w:rsid w:val="000F0D84"/>
    <w:rsid w:val="000F0FE2"/>
    <w:rsid w:val="000F14BC"/>
    <w:rsid w:val="000F77CD"/>
    <w:rsid w:val="0010237B"/>
    <w:rsid w:val="00102923"/>
    <w:rsid w:val="00103D06"/>
    <w:rsid w:val="001051B6"/>
    <w:rsid w:val="00112D92"/>
    <w:rsid w:val="001138AF"/>
    <w:rsid w:val="00113A24"/>
    <w:rsid w:val="00113AC2"/>
    <w:rsid w:val="00113BA7"/>
    <w:rsid w:val="00114BB0"/>
    <w:rsid w:val="0011648D"/>
    <w:rsid w:val="001164FC"/>
    <w:rsid w:val="00116D24"/>
    <w:rsid w:val="00116F8F"/>
    <w:rsid w:val="0011771B"/>
    <w:rsid w:val="001177B1"/>
    <w:rsid w:val="0012318F"/>
    <w:rsid w:val="00124E8A"/>
    <w:rsid w:val="00125013"/>
    <w:rsid w:val="00125BD8"/>
    <w:rsid w:val="00126D70"/>
    <w:rsid w:val="001368CB"/>
    <w:rsid w:val="00140332"/>
    <w:rsid w:val="00145016"/>
    <w:rsid w:val="00147227"/>
    <w:rsid w:val="0014767C"/>
    <w:rsid w:val="00153793"/>
    <w:rsid w:val="00157317"/>
    <w:rsid w:val="001601C3"/>
    <w:rsid w:val="00163032"/>
    <w:rsid w:val="00163576"/>
    <w:rsid w:val="001658DA"/>
    <w:rsid w:val="0016738D"/>
    <w:rsid w:val="001675A9"/>
    <w:rsid w:val="00167CCD"/>
    <w:rsid w:val="001700BF"/>
    <w:rsid w:val="001716CF"/>
    <w:rsid w:val="0017263B"/>
    <w:rsid w:val="001729B7"/>
    <w:rsid w:val="001751CE"/>
    <w:rsid w:val="00175953"/>
    <w:rsid w:val="001811F1"/>
    <w:rsid w:val="00183125"/>
    <w:rsid w:val="0018323E"/>
    <w:rsid w:val="001836A8"/>
    <w:rsid w:val="00185719"/>
    <w:rsid w:val="00190A7C"/>
    <w:rsid w:val="00191991"/>
    <w:rsid w:val="00191C68"/>
    <w:rsid w:val="00192BBB"/>
    <w:rsid w:val="00193F42"/>
    <w:rsid w:val="001A0625"/>
    <w:rsid w:val="001A09C3"/>
    <w:rsid w:val="001A24C2"/>
    <w:rsid w:val="001A3DC6"/>
    <w:rsid w:val="001A4F9F"/>
    <w:rsid w:val="001A51CC"/>
    <w:rsid w:val="001A603B"/>
    <w:rsid w:val="001B1731"/>
    <w:rsid w:val="001B2696"/>
    <w:rsid w:val="001B68A1"/>
    <w:rsid w:val="001B7B7A"/>
    <w:rsid w:val="001C099D"/>
    <w:rsid w:val="001C1C07"/>
    <w:rsid w:val="001C2B3F"/>
    <w:rsid w:val="001C6795"/>
    <w:rsid w:val="001C6F50"/>
    <w:rsid w:val="001C7D25"/>
    <w:rsid w:val="001D2631"/>
    <w:rsid w:val="001D2A37"/>
    <w:rsid w:val="001D2AED"/>
    <w:rsid w:val="001D4BA1"/>
    <w:rsid w:val="001D5A3C"/>
    <w:rsid w:val="001D6A01"/>
    <w:rsid w:val="001D6AB0"/>
    <w:rsid w:val="001E1533"/>
    <w:rsid w:val="001E60C8"/>
    <w:rsid w:val="001E6E49"/>
    <w:rsid w:val="001F298F"/>
    <w:rsid w:val="001F2DBF"/>
    <w:rsid w:val="001F456A"/>
    <w:rsid w:val="001F49B4"/>
    <w:rsid w:val="001F506A"/>
    <w:rsid w:val="001F5CCC"/>
    <w:rsid w:val="00201D37"/>
    <w:rsid w:val="00203197"/>
    <w:rsid w:val="002035A1"/>
    <w:rsid w:val="00207C1D"/>
    <w:rsid w:val="002103D4"/>
    <w:rsid w:val="00210B26"/>
    <w:rsid w:val="002115F7"/>
    <w:rsid w:val="00211881"/>
    <w:rsid w:val="00216A9D"/>
    <w:rsid w:val="0022106D"/>
    <w:rsid w:val="00222F42"/>
    <w:rsid w:val="00223AF4"/>
    <w:rsid w:val="00227B1B"/>
    <w:rsid w:val="00231FCD"/>
    <w:rsid w:val="002373C6"/>
    <w:rsid w:val="00237757"/>
    <w:rsid w:val="002405F6"/>
    <w:rsid w:val="00240CE1"/>
    <w:rsid w:val="00241698"/>
    <w:rsid w:val="0024208A"/>
    <w:rsid w:val="0024318D"/>
    <w:rsid w:val="0024326E"/>
    <w:rsid w:val="002553D4"/>
    <w:rsid w:val="0025768B"/>
    <w:rsid w:val="00260279"/>
    <w:rsid w:val="002618B0"/>
    <w:rsid w:val="00265072"/>
    <w:rsid w:val="00266C1F"/>
    <w:rsid w:val="00270692"/>
    <w:rsid w:val="002721DD"/>
    <w:rsid w:val="00272E54"/>
    <w:rsid w:val="00276B0B"/>
    <w:rsid w:val="00277130"/>
    <w:rsid w:val="00283532"/>
    <w:rsid w:val="002854C8"/>
    <w:rsid w:val="00285A24"/>
    <w:rsid w:val="00285F40"/>
    <w:rsid w:val="00285FBC"/>
    <w:rsid w:val="002904FF"/>
    <w:rsid w:val="00291CC6"/>
    <w:rsid w:val="00291E3D"/>
    <w:rsid w:val="0029677C"/>
    <w:rsid w:val="002A06A0"/>
    <w:rsid w:val="002A0BF6"/>
    <w:rsid w:val="002A0C7C"/>
    <w:rsid w:val="002A2340"/>
    <w:rsid w:val="002A28C4"/>
    <w:rsid w:val="002A3853"/>
    <w:rsid w:val="002A563D"/>
    <w:rsid w:val="002A5D1A"/>
    <w:rsid w:val="002B2966"/>
    <w:rsid w:val="002B3D94"/>
    <w:rsid w:val="002B45B7"/>
    <w:rsid w:val="002B5A45"/>
    <w:rsid w:val="002B5F55"/>
    <w:rsid w:val="002C0893"/>
    <w:rsid w:val="002C08C7"/>
    <w:rsid w:val="002C0B8B"/>
    <w:rsid w:val="002C0E4D"/>
    <w:rsid w:val="002C1041"/>
    <w:rsid w:val="002C116C"/>
    <w:rsid w:val="002C37E6"/>
    <w:rsid w:val="002C3A6F"/>
    <w:rsid w:val="002C64B0"/>
    <w:rsid w:val="002D25AB"/>
    <w:rsid w:val="002D3EB3"/>
    <w:rsid w:val="002D418E"/>
    <w:rsid w:val="002D458A"/>
    <w:rsid w:val="002D49EF"/>
    <w:rsid w:val="002D6F88"/>
    <w:rsid w:val="002F0223"/>
    <w:rsid w:val="002F12E9"/>
    <w:rsid w:val="002F1CDC"/>
    <w:rsid w:val="002F262A"/>
    <w:rsid w:val="002F4303"/>
    <w:rsid w:val="002F5E78"/>
    <w:rsid w:val="002F6E33"/>
    <w:rsid w:val="00300328"/>
    <w:rsid w:val="003007D8"/>
    <w:rsid w:val="00301476"/>
    <w:rsid w:val="00301B7F"/>
    <w:rsid w:val="003022F0"/>
    <w:rsid w:val="003035FB"/>
    <w:rsid w:val="00304315"/>
    <w:rsid w:val="00304949"/>
    <w:rsid w:val="00305E2F"/>
    <w:rsid w:val="00307B93"/>
    <w:rsid w:val="00310FA2"/>
    <w:rsid w:val="003110AC"/>
    <w:rsid w:val="00312120"/>
    <w:rsid w:val="00313322"/>
    <w:rsid w:val="00313BFE"/>
    <w:rsid w:val="003152BE"/>
    <w:rsid w:val="00317802"/>
    <w:rsid w:val="00320C6A"/>
    <w:rsid w:val="00320D5A"/>
    <w:rsid w:val="00323A93"/>
    <w:rsid w:val="00324DC0"/>
    <w:rsid w:val="003301EC"/>
    <w:rsid w:val="0033425A"/>
    <w:rsid w:val="00336475"/>
    <w:rsid w:val="003379B5"/>
    <w:rsid w:val="00344E01"/>
    <w:rsid w:val="00350B9A"/>
    <w:rsid w:val="00350E33"/>
    <w:rsid w:val="00351B67"/>
    <w:rsid w:val="00355705"/>
    <w:rsid w:val="00357470"/>
    <w:rsid w:val="0036004A"/>
    <w:rsid w:val="003616F2"/>
    <w:rsid w:val="00362A51"/>
    <w:rsid w:val="00363EEA"/>
    <w:rsid w:val="0036554D"/>
    <w:rsid w:val="003670EA"/>
    <w:rsid w:val="00367591"/>
    <w:rsid w:val="003706C4"/>
    <w:rsid w:val="0037120A"/>
    <w:rsid w:val="003740C2"/>
    <w:rsid w:val="00374B14"/>
    <w:rsid w:val="00381A8F"/>
    <w:rsid w:val="003866DA"/>
    <w:rsid w:val="00393EB8"/>
    <w:rsid w:val="003A1E46"/>
    <w:rsid w:val="003A1EBD"/>
    <w:rsid w:val="003A3976"/>
    <w:rsid w:val="003A437C"/>
    <w:rsid w:val="003A6CBB"/>
    <w:rsid w:val="003B1956"/>
    <w:rsid w:val="003B3246"/>
    <w:rsid w:val="003B5977"/>
    <w:rsid w:val="003B7824"/>
    <w:rsid w:val="003C3A58"/>
    <w:rsid w:val="003C4AA1"/>
    <w:rsid w:val="003C4E7C"/>
    <w:rsid w:val="003C5F58"/>
    <w:rsid w:val="003C6CFB"/>
    <w:rsid w:val="003D195A"/>
    <w:rsid w:val="003D3D8F"/>
    <w:rsid w:val="003D4155"/>
    <w:rsid w:val="003D41E3"/>
    <w:rsid w:val="003D7188"/>
    <w:rsid w:val="003E0BB2"/>
    <w:rsid w:val="003E0D94"/>
    <w:rsid w:val="003E4161"/>
    <w:rsid w:val="003E434C"/>
    <w:rsid w:val="003E4BEC"/>
    <w:rsid w:val="003F0D4E"/>
    <w:rsid w:val="003F280C"/>
    <w:rsid w:val="003F322E"/>
    <w:rsid w:val="003F61DE"/>
    <w:rsid w:val="00400D76"/>
    <w:rsid w:val="004016D3"/>
    <w:rsid w:val="0040465F"/>
    <w:rsid w:val="004052F1"/>
    <w:rsid w:val="00410ADE"/>
    <w:rsid w:val="00410CD0"/>
    <w:rsid w:val="00412807"/>
    <w:rsid w:val="00412D14"/>
    <w:rsid w:val="00413292"/>
    <w:rsid w:val="004132E3"/>
    <w:rsid w:val="00413658"/>
    <w:rsid w:val="0041489B"/>
    <w:rsid w:val="00414CF5"/>
    <w:rsid w:val="00417F0F"/>
    <w:rsid w:val="00423B68"/>
    <w:rsid w:val="004243CD"/>
    <w:rsid w:val="00430C3B"/>
    <w:rsid w:val="00432615"/>
    <w:rsid w:val="00432E5B"/>
    <w:rsid w:val="00433210"/>
    <w:rsid w:val="00437774"/>
    <w:rsid w:val="00437C6B"/>
    <w:rsid w:val="004410A3"/>
    <w:rsid w:val="00441B50"/>
    <w:rsid w:val="00444814"/>
    <w:rsid w:val="00447825"/>
    <w:rsid w:val="004478A6"/>
    <w:rsid w:val="00447DEF"/>
    <w:rsid w:val="0045006E"/>
    <w:rsid w:val="00453438"/>
    <w:rsid w:val="00457B5F"/>
    <w:rsid w:val="00457F4E"/>
    <w:rsid w:val="00460CC7"/>
    <w:rsid w:val="0046198B"/>
    <w:rsid w:val="00462F89"/>
    <w:rsid w:val="00464BB8"/>
    <w:rsid w:val="00465533"/>
    <w:rsid w:val="004668C2"/>
    <w:rsid w:val="00467320"/>
    <w:rsid w:val="0047010D"/>
    <w:rsid w:val="004716DA"/>
    <w:rsid w:val="004736EB"/>
    <w:rsid w:val="0047751A"/>
    <w:rsid w:val="004830F3"/>
    <w:rsid w:val="004865D2"/>
    <w:rsid w:val="00490405"/>
    <w:rsid w:val="0049153B"/>
    <w:rsid w:val="0049188E"/>
    <w:rsid w:val="004921EE"/>
    <w:rsid w:val="004928A6"/>
    <w:rsid w:val="004A24F7"/>
    <w:rsid w:val="004A5E3A"/>
    <w:rsid w:val="004A6CE5"/>
    <w:rsid w:val="004A73BB"/>
    <w:rsid w:val="004B0A93"/>
    <w:rsid w:val="004B3810"/>
    <w:rsid w:val="004B44AA"/>
    <w:rsid w:val="004B661D"/>
    <w:rsid w:val="004B7216"/>
    <w:rsid w:val="004B779E"/>
    <w:rsid w:val="004C6FD4"/>
    <w:rsid w:val="004D487B"/>
    <w:rsid w:val="004D49C7"/>
    <w:rsid w:val="004D5F12"/>
    <w:rsid w:val="004D6AB6"/>
    <w:rsid w:val="004E2E7D"/>
    <w:rsid w:val="004E3BA6"/>
    <w:rsid w:val="004E3E3E"/>
    <w:rsid w:val="004E5408"/>
    <w:rsid w:val="004E55F7"/>
    <w:rsid w:val="004E667C"/>
    <w:rsid w:val="004F1BBF"/>
    <w:rsid w:val="004F20C6"/>
    <w:rsid w:val="004F510A"/>
    <w:rsid w:val="004F5DE6"/>
    <w:rsid w:val="004F7CCB"/>
    <w:rsid w:val="00503E44"/>
    <w:rsid w:val="005071BC"/>
    <w:rsid w:val="005073AE"/>
    <w:rsid w:val="0051094E"/>
    <w:rsid w:val="00511556"/>
    <w:rsid w:val="0051228D"/>
    <w:rsid w:val="00512636"/>
    <w:rsid w:val="0051392A"/>
    <w:rsid w:val="00513EC0"/>
    <w:rsid w:val="00515069"/>
    <w:rsid w:val="00515F58"/>
    <w:rsid w:val="00516053"/>
    <w:rsid w:val="00522705"/>
    <w:rsid w:val="00522769"/>
    <w:rsid w:val="00522DA8"/>
    <w:rsid w:val="0052364A"/>
    <w:rsid w:val="00525CCF"/>
    <w:rsid w:val="00526D42"/>
    <w:rsid w:val="00527467"/>
    <w:rsid w:val="00531069"/>
    <w:rsid w:val="00531D5A"/>
    <w:rsid w:val="00532DE8"/>
    <w:rsid w:val="00534E2F"/>
    <w:rsid w:val="005365CB"/>
    <w:rsid w:val="00544162"/>
    <w:rsid w:val="00546760"/>
    <w:rsid w:val="00546B88"/>
    <w:rsid w:val="00552353"/>
    <w:rsid w:val="00552518"/>
    <w:rsid w:val="00554272"/>
    <w:rsid w:val="005556C1"/>
    <w:rsid w:val="00555953"/>
    <w:rsid w:val="00555A6B"/>
    <w:rsid w:val="005563FC"/>
    <w:rsid w:val="00560514"/>
    <w:rsid w:val="00560E93"/>
    <w:rsid w:val="00565F86"/>
    <w:rsid w:val="00572597"/>
    <w:rsid w:val="00572B70"/>
    <w:rsid w:val="00572F59"/>
    <w:rsid w:val="00573898"/>
    <w:rsid w:val="00573E56"/>
    <w:rsid w:val="00573F86"/>
    <w:rsid w:val="005747FE"/>
    <w:rsid w:val="00575FB2"/>
    <w:rsid w:val="00581C1D"/>
    <w:rsid w:val="00586156"/>
    <w:rsid w:val="0058708F"/>
    <w:rsid w:val="00587A2E"/>
    <w:rsid w:val="00592443"/>
    <w:rsid w:val="00593242"/>
    <w:rsid w:val="00597E15"/>
    <w:rsid w:val="005A033C"/>
    <w:rsid w:val="005A08E4"/>
    <w:rsid w:val="005A1021"/>
    <w:rsid w:val="005A191C"/>
    <w:rsid w:val="005A253C"/>
    <w:rsid w:val="005A3A04"/>
    <w:rsid w:val="005A66B1"/>
    <w:rsid w:val="005A7F4B"/>
    <w:rsid w:val="005B1354"/>
    <w:rsid w:val="005B1DDE"/>
    <w:rsid w:val="005B2DDF"/>
    <w:rsid w:val="005B386F"/>
    <w:rsid w:val="005B4476"/>
    <w:rsid w:val="005B4554"/>
    <w:rsid w:val="005B52AD"/>
    <w:rsid w:val="005B67DD"/>
    <w:rsid w:val="005C123F"/>
    <w:rsid w:val="005C15AE"/>
    <w:rsid w:val="005C2928"/>
    <w:rsid w:val="005C4307"/>
    <w:rsid w:val="005C475F"/>
    <w:rsid w:val="005C5A03"/>
    <w:rsid w:val="005C6003"/>
    <w:rsid w:val="005C6CFB"/>
    <w:rsid w:val="005C7740"/>
    <w:rsid w:val="005D07EF"/>
    <w:rsid w:val="005D18A7"/>
    <w:rsid w:val="005D1E26"/>
    <w:rsid w:val="005D30CC"/>
    <w:rsid w:val="005D4FF5"/>
    <w:rsid w:val="005D52D9"/>
    <w:rsid w:val="005D5597"/>
    <w:rsid w:val="005E12B2"/>
    <w:rsid w:val="005E35AB"/>
    <w:rsid w:val="005E6FF0"/>
    <w:rsid w:val="005F2449"/>
    <w:rsid w:val="005F333A"/>
    <w:rsid w:val="005F3E35"/>
    <w:rsid w:val="005F4C51"/>
    <w:rsid w:val="005F4DE1"/>
    <w:rsid w:val="005F5DB6"/>
    <w:rsid w:val="005F6545"/>
    <w:rsid w:val="005F6DAF"/>
    <w:rsid w:val="005F71C5"/>
    <w:rsid w:val="00604047"/>
    <w:rsid w:val="00604E8B"/>
    <w:rsid w:val="006117F4"/>
    <w:rsid w:val="0061368F"/>
    <w:rsid w:val="00613AD2"/>
    <w:rsid w:val="0061440A"/>
    <w:rsid w:val="00614BE0"/>
    <w:rsid w:val="006155B7"/>
    <w:rsid w:val="00615F32"/>
    <w:rsid w:val="00620506"/>
    <w:rsid w:val="00620905"/>
    <w:rsid w:val="00621C0C"/>
    <w:rsid w:val="00622E3F"/>
    <w:rsid w:val="0062499F"/>
    <w:rsid w:val="00625A8C"/>
    <w:rsid w:val="00625F05"/>
    <w:rsid w:val="00626A79"/>
    <w:rsid w:val="00626E6B"/>
    <w:rsid w:val="00626F20"/>
    <w:rsid w:val="00631904"/>
    <w:rsid w:val="00631CA1"/>
    <w:rsid w:val="006322F2"/>
    <w:rsid w:val="0063271F"/>
    <w:rsid w:val="00633FB8"/>
    <w:rsid w:val="0063468D"/>
    <w:rsid w:val="00634B44"/>
    <w:rsid w:val="00641C47"/>
    <w:rsid w:val="0064356B"/>
    <w:rsid w:val="00645277"/>
    <w:rsid w:val="006476CA"/>
    <w:rsid w:val="00650861"/>
    <w:rsid w:val="00651A5A"/>
    <w:rsid w:val="00654174"/>
    <w:rsid w:val="006551C1"/>
    <w:rsid w:val="006572F5"/>
    <w:rsid w:val="00657CE5"/>
    <w:rsid w:val="00657F3E"/>
    <w:rsid w:val="00662B2A"/>
    <w:rsid w:val="0067130D"/>
    <w:rsid w:val="006720B8"/>
    <w:rsid w:val="00672551"/>
    <w:rsid w:val="00672CF8"/>
    <w:rsid w:val="00677904"/>
    <w:rsid w:val="0068065F"/>
    <w:rsid w:val="00683368"/>
    <w:rsid w:val="006844F4"/>
    <w:rsid w:val="0068673F"/>
    <w:rsid w:val="00686EED"/>
    <w:rsid w:val="006909B7"/>
    <w:rsid w:val="00691641"/>
    <w:rsid w:val="00691897"/>
    <w:rsid w:val="00691C3A"/>
    <w:rsid w:val="0069282B"/>
    <w:rsid w:val="00693966"/>
    <w:rsid w:val="006965F0"/>
    <w:rsid w:val="00697B60"/>
    <w:rsid w:val="006A144C"/>
    <w:rsid w:val="006A24D5"/>
    <w:rsid w:val="006A3B52"/>
    <w:rsid w:val="006A451F"/>
    <w:rsid w:val="006A51EC"/>
    <w:rsid w:val="006A728F"/>
    <w:rsid w:val="006B2BBF"/>
    <w:rsid w:val="006B76FF"/>
    <w:rsid w:val="006C0ECB"/>
    <w:rsid w:val="006C441D"/>
    <w:rsid w:val="006C774F"/>
    <w:rsid w:val="006D2137"/>
    <w:rsid w:val="006D5D9D"/>
    <w:rsid w:val="006E3E5C"/>
    <w:rsid w:val="006E59C5"/>
    <w:rsid w:val="006E6371"/>
    <w:rsid w:val="006E75F9"/>
    <w:rsid w:val="006F10FB"/>
    <w:rsid w:val="006F118D"/>
    <w:rsid w:val="006F1E92"/>
    <w:rsid w:val="00700C23"/>
    <w:rsid w:val="007011ED"/>
    <w:rsid w:val="0070333C"/>
    <w:rsid w:val="00703CDD"/>
    <w:rsid w:val="00710F69"/>
    <w:rsid w:val="00711ED1"/>
    <w:rsid w:val="0071371D"/>
    <w:rsid w:val="00713F10"/>
    <w:rsid w:val="00715737"/>
    <w:rsid w:val="007159E8"/>
    <w:rsid w:val="007165BE"/>
    <w:rsid w:val="00716F84"/>
    <w:rsid w:val="00717251"/>
    <w:rsid w:val="0072055A"/>
    <w:rsid w:val="00720782"/>
    <w:rsid w:val="00721E2C"/>
    <w:rsid w:val="00724553"/>
    <w:rsid w:val="00724686"/>
    <w:rsid w:val="00725EF2"/>
    <w:rsid w:val="007307B5"/>
    <w:rsid w:val="00730855"/>
    <w:rsid w:val="007320A8"/>
    <w:rsid w:val="00733493"/>
    <w:rsid w:val="00740090"/>
    <w:rsid w:val="00741D04"/>
    <w:rsid w:val="00743709"/>
    <w:rsid w:val="00744A76"/>
    <w:rsid w:val="00745D2F"/>
    <w:rsid w:val="00746036"/>
    <w:rsid w:val="007512C5"/>
    <w:rsid w:val="00751DBE"/>
    <w:rsid w:val="00754965"/>
    <w:rsid w:val="007554AC"/>
    <w:rsid w:val="0075574E"/>
    <w:rsid w:val="00760203"/>
    <w:rsid w:val="00760869"/>
    <w:rsid w:val="00760977"/>
    <w:rsid w:val="00760E5D"/>
    <w:rsid w:val="00762890"/>
    <w:rsid w:val="00763504"/>
    <w:rsid w:val="00766A66"/>
    <w:rsid w:val="00767EBB"/>
    <w:rsid w:val="007713F8"/>
    <w:rsid w:val="007735F8"/>
    <w:rsid w:val="007742B4"/>
    <w:rsid w:val="00776476"/>
    <w:rsid w:val="00780442"/>
    <w:rsid w:val="007830D8"/>
    <w:rsid w:val="007863E7"/>
    <w:rsid w:val="00786AC1"/>
    <w:rsid w:val="007870CA"/>
    <w:rsid w:val="00790258"/>
    <w:rsid w:val="00792396"/>
    <w:rsid w:val="00792F50"/>
    <w:rsid w:val="00796F19"/>
    <w:rsid w:val="007A01EE"/>
    <w:rsid w:val="007A41E6"/>
    <w:rsid w:val="007B0A0B"/>
    <w:rsid w:val="007B2B17"/>
    <w:rsid w:val="007B2CA6"/>
    <w:rsid w:val="007B3B3A"/>
    <w:rsid w:val="007B4F11"/>
    <w:rsid w:val="007B55A2"/>
    <w:rsid w:val="007B6528"/>
    <w:rsid w:val="007B751A"/>
    <w:rsid w:val="007C1BBF"/>
    <w:rsid w:val="007C3727"/>
    <w:rsid w:val="007C77FA"/>
    <w:rsid w:val="007C7AF3"/>
    <w:rsid w:val="007D1770"/>
    <w:rsid w:val="007D282F"/>
    <w:rsid w:val="007D4159"/>
    <w:rsid w:val="007D703B"/>
    <w:rsid w:val="007E212C"/>
    <w:rsid w:val="007E4B31"/>
    <w:rsid w:val="007F1781"/>
    <w:rsid w:val="007F1D7A"/>
    <w:rsid w:val="007F27E4"/>
    <w:rsid w:val="007F33B2"/>
    <w:rsid w:val="007F5464"/>
    <w:rsid w:val="007F7862"/>
    <w:rsid w:val="0080283F"/>
    <w:rsid w:val="00803393"/>
    <w:rsid w:val="0080484B"/>
    <w:rsid w:val="008068BD"/>
    <w:rsid w:val="00806C33"/>
    <w:rsid w:val="00807DF0"/>
    <w:rsid w:val="00812102"/>
    <w:rsid w:val="008126AF"/>
    <w:rsid w:val="00821B0F"/>
    <w:rsid w:val="00824809"/>
    <w:rsid w:val="00826176"/>
    <w:rsid w:val="00826B9D"/>
    <w:rsid w:val="00826D88"/>
    <w:rsid w:val="00826E9C"/>
    <w:rsid w:val="008317C0"/>
    <w:rsid w:val="008327C1"/>
    <w:rsid w:val="0083303E"/>
    <w:rsid w:val="00834A1A"/>
    <w:rsid w:val="0083523E"/>
    <w:rsid w:val="00842049"/>
    <w:rsid w:val="00842A48"/>
    <w:rsid w:val="008450B0"/>
    <w:rsid w:val="00845531"/>
    <w:rsid w:val="0085326E"/>
    <w:rsid w:val="00856A2F"/>
    <w:rsid w:val="00857297"/>
    <w:rsid w:val="008610DF"/>
    <w:rsid w:val="00863049"/>
    <w:rsid w:val="00863FCD"/>
    <w:rsid w:val="00864C8C"/>
    <w:rsid w:val="008658E9"/>
    <w:rsid w:val="0086611D"/>
    <w:rsid w:val="00866FB4"/>
    <w:rsid w:val="0086782E"/>
    <w:rsid w:val="00867BEE"/>
    <w:rsid w:val="00880246"/>
    <w:rsid w:val="00880D0F"/>
    <w:rsid w:val="0088338F"/>
    <w:rsid w:val="0088604E"/>
    <w:rsid w:val="00886487"/>
    <w:rsid w:val="00887FAA"/>
    <w:rsid w:val="008959BF"/>
    <w:rsid w:val="008A07BA"/>
    <w:rsid w:val="008A121D"/>
    <w:rsid w:val="008A1D1B"/>
    <w:rsid w:val="008A1F68"/>
    <w:rsid w:val="008A5D27"/>
    <w:rsid w:val="008A5D5D"/>
    <w:rsid w:val="008A7BF1"/>
    <w:rsid w:val="008B14C1"/>
    <w:rsid w:val="008B2F87"/>
    <w:rsid w:val="008B40BC"/>
    <w:rsid w:val="008B440C"/>
    <w:rsid w:val="008B495E"/>
    <w:rsid w:val="008B679A"/>
    <w:rsid w:val="008C052D"/>
    <w:rsid w:val="008C1415"/>
    <w:rsid w:val="008C15D8"/>
    <w:rsid w:val="008C23AC"/>
    <w:rsid w:val="008C25CA"/>
    <w:rsid w:val="008C43A2"/>
    <w:rsid w:val="008C45C0"/>
    <w:rsid w:val="008C5753"/>
    <w:rsid w:val="008C61E2"/>
    <w:rsid w:val="008D039E"/>
    <w:rsid w:val="008D62D1"/>
    <w:rsid w:val="008D6868"/>
    <w:rsid w:val="008D72DD"/>
    <w:rsid w:val="008E0082"/>
    <w:rsid w:val="008E02B9"/>
    <w:rsid w:val="008E0BF0"/>
    <w:rsid w:val="008E273F"/>
    <w:rsid w:val="008E6A05"/>
    <w:rsid w:val="008E6E39"/>
    <w:rsid w:val="008F1823"/>
    <w:rsid w:val="008F236F"/>
    <w:rsid w:val="008F4308"/>
    <w:rsid w:val="008F57A2"/>
    <w:rsid w:val="008F583E"/>
    <w:rsid w:val="008F5B96"/>
    <w:rsid w:val="008F64C4"/>
    <w:rsid w:val="008F7F1C"/>
    <w:rsid w:val="00900C3C"/>
    <w:rsid w:val="00901410"/>
    <w:rsid w:val="00901CA2"/>
    <w:rsid w:val="00907ED2"/>
    <w:rsid w:val="00912041"/>
    <w:rsid w:val="00912F24"/>
    <w:rsid w:val="00913334"/>
    <w:rsid w:val="00914D71"/>
    <w:rsid w:val="009159DC"/>
    <w:rsid w:val="00916759"/>
    <w:rsid w:val="00920AA0"/>
    <w:rsid w:val="00921A58"/>
    <w:rsid w:val="00924B9A"/>
    <w:rsid w:val="0092708F"/>
    <w:rsid w:val="009275B8"/>
    <w:rsid w:val="0093088C"/>
    <w:rsid w:val="0093352F"/>
    <w:rsid w:val="009364F5"/>
    <w:rsid w:val="0094027F"/>
    <w:rsid w:val="00942759"/>
    <w:rsid w:val="00945DBA"/>
    <w:rsid w:val="00947095"/>
    <w:rsid w:val="00950047"/>
    <w:rsid w:val="00953881"/>
    <w:rsid w:val="00954E72"/>
    <w:rsid w:val="00955A66"/>
    <w:rsid w:val="00956116"/>
    <w:rsid w:val="00956204"/>
    <w:rsid w:val="00960066"/>
    <w:rsid w:val="009600A0"/>
    <w:rsid w:val="0096072E"/>
    <w:rsid w:val="00960919"/>
    <w:rsid w:val="009611AB"/>
    <w:rsid w:val="0096167C"/>
    <w:rsid w:val="00961968"/>
    <w:rsid w:val="0096336D"/>
    <w:rsid w:val="00964894"/>
    <w:rsid w:val="00967C07"/>
    <w:rsid w:val="0097704B"/>
    <w:rsid w:val="009778D2"/>
    <w:rsid w:val="00977C60"/>
    <w:rsid w:val="00977F74"/>
    <w:rsid w:val="00980247"/>
    <w:rsid w:val="009819B9"/>
    <w:rsid w:val="00982A61"/>
    <w:rsid w:val="0098661A"/>
    <w:rsid w:val="00990620"/>
    <w:rsid w:val="0099199D"/>
    <w:rsid w:val="00992A47"/>
    <w:rsid w:val="0099328F"/>
    <w:rsid w:val="00993FCD"/>
    <w:rsid w:val="00994E09"/>
    <w:rsid w:val="00996A16"/>
    <w:rsid w:val="009A0DD4"/>
    <w:rsid w:val="009A1776"/>
    <w:rsid w:val="009A1DCD"/>
    <w:rsid w:val="009A36F4"/>
    <w:rsid w:val="009A3879"/>
    <w:rsid w:val="009A47DE"/>
    <w:rsid w:val="009A590A"/>
    <w:rsid w:val="009A5C4E"/>
    <w:rsid w:val="009A6C1C"/>
    <w:rsid w:val="009A78DC"/>
    <w:rsid w:val="009B008A"/>
    <w:rsid w:val="009B0AEA"/>
    <w:rsid w:val="009B1FAA"/>
    <w:rsid w:val="009B5954"/>
    <w:rsid w:val="009B62F8"/>
    <w:rsid w:val="009B6D9C"/>
    <w:rsid w:val="009C2C9A"/>
    <w:rsid w:val="009C375F"/>
    <w:rsid w:val="009C3926"/>
    <w:rsid w:val="009C52D4"/>
    <w:rsid w:val="009C78BA"/>
    <w:rsid w:val="009C7CE5"/>
    <w:rsid w:val="009D11B2"/>
    <w:rsid w:val="009D576B"/>
    <w:rsid w:val="009D6227"/>
    <w:rsid w:val="009E0DB5"/>
    <w:rsid w:val="009E3699"/>
    <w:rsid w:val="009E48A6"/>
    <w:rsid w:val="009E621C"/>
    <w:rsid w:val="009E72B2"/>
    <w:rsid w:val="009F01E8"/>
    <w:rsid w:val="009F25DF"/>
    <w:rsid w:val="009F2AAC"/>
    <w:rsid w:val="009F31F9"/>
    <w:rsid w:val="009F3BAE"/>
    <w:rsid w:val="009F4101"/>
    <w:rsid w:val="009F5AD6"/>
    <w:rsid w:val="00A00353"/>
    <w:rsid w:val="00A01AE1"/>
    <w:rsid w:val="00A02513"/>
    <w:rsid w:val="00A055FD"/>
    <w:rsid w:val="00A05D93"/>
    <w:rsid w:val="00A10FBA"/>
    <w:rsid w:val="00A139C7"/>
    <w:rsid w:val="00A140AF"/>
    <w:rsid w:val="00A15139"/>
    <w:rsid w:val="00A17D70"/>
    <w:rsid w:val="00A22AF5"/>
    <w:rsid w:val="00A247B9"/>
    <w:rsid w:val="00A2482D"/>
    <w:rsid w:val="00A314F0"/>
    <w:rsid w:val="00A31BB6"/>
    <w:rsid w:val="00A339E1"/>
    <w:rsid w:val="00A35AC5"/>
    <w:rsid w:val="00A3657F"/>
    <w:rsid w:val="00A41465"/>
    <w:rsid w:val="00A43E41"/>
    <w:rsid w:val="00A44540"/>
    <w:rsid w:val="00A44EF7"/>
    <w:rsid w:val="00A4551A"/>
    <w:rsid w:val="00A46B2E"/>
    <w:rsid w:val="00A477A0"/>
    <w:rsid w:val="00A50862"/>
    <w:rsid w:val="00A50EA6"/>
    <w:rsid w:val="00A5572E"/>
    <w:rsid w:val="00A56A23"/>
    <w:rsid w:val="00A56C94"/>
    <w:rsid w:val="00A5734D"/>
    <w:rsid w:val="00A579D2"/>
    <w:rsid w:val="00A57A9D"/>
    <w:rsid w:val="00A649C3"/>
    <w:rsid w:val="00A7108F"/>
    <w:rsid w:val="00A7285D"/>
    <w:rsid w:val="00A74430"/>
    <w:rsid w:val="00A75228"/>
    <w:rsid w:val="00A768AC"/>
    <w:rsid w:val="00A8139F"/>
    <w:rsid w:val="00A8314F"/>
    <w:rsid w:val="00A87C35"/>
    <w:rsid w:val="00A9271E"/>
    <w:rsid w:val="00A93255"/>
    <w:rsid w:val="00A9365B"/>
    <w:rsid w:val="00A94114"/>
    <w:rsid w:val="00AA0869"/>
    <w:rsid w:val="00AA2481"/>
    <w:rsid w:val="00AA4842"/>
    <w:rsid w:val="00AA5763"/>
    <w:rsid w:val="00AB1168"/>
    <w:rsid w:val="00AB2AB3"/>
    <w:rsid w:val="00AB49B1"/>
    <w:rsid w:val="00AB639F"/>
    <w:rsid w:val="00AB72F6"/>
    <w:rsid w:val="00AC1CAC"/>
    <w:rsid w:val="00AC2198"/>
    <w:rsid w:val="00AC3BC0"/>
    <w:rsid w:val="00AC3C6F"/>
    <w:rsid w:val="00AC74E5"/>
    <w:rsid w:val="00AC778A"/>
    <w:rsid w:val="00AD0A16"/>
    <w:rsid w:val="00AD207D"/>
    <w:rsid w:val="00AD50BB"/>
    <w:rsid w:val="00AD5E0C"/>
    <w:rsid w:val="00AE18EA"/>
    <w:rsid w:val="00AE4E67"/>
    <w:rsid w:val="00AE67E5"/>
    <w:rsid w:val="00AF0530"/>
    <w:rsid w:val="00AF2BCE"/>
    <w:rsid w:val="00AF4B89"/>
    <w:rsid w:val="00B02771"/>
    <w:rsid w:val="00B028B6"/>
    <w:rsid w:val="00B04DB9"/>
    <w:rsid w:val="00B118AD"/>
    <w:rsid w:val="00B1195A"/>
    <w:rsid w:val="00B13FE1"/>
    <w:rsid w:val="00B14748"/>
    <w:rsid w:val="00B14FF9"/>
    <w:rsid w:val="00B15224"/>
    <w:rsid w:val="00B17612"/>
    <w:rsid w:val="00B17978"/>
    <w:rsid w:val="00B21812"/>
    <w:rsid w:val="00B22288"/>
    <w:rsid w:val="00B26135"/>
    <w:rsid w:val="00B30C5E"/>
    <w:rsid w:val="00B31EE1"/>
    <w:rsid w:val="00B327EB"/>
    <w:rsid w:val="00B33BD8"/>
    <w:rsid w:val="00B34DC5"/>
    <w:rsid w:val="00B45186"/>
    <w:rsid w:val="00B47958"/>
    <w:rsid w:val="00B50030"/>
    <w:rsid w:val="00B50981"/>
    <w:rsid w:val="00B5172F"/>
    <w:rsid w:val="00B51E56"/>
    <w:rsid w:val="00B528E3"/>
    <w:rsid w:val="00B52B2F"/>
    <w:rsid w:val="00B54481"/>
    <w:rsid w:val="00B544A6"/>
    <w:rsid w:val="00B54955"/>
    <w:rsid w:val="00B55CB2"/>
    <w:rsid w:val="00B602C7"/>
    <w:rsid w:val="00B62A69"/>
    <w:rsid w:val="00B650FF"/>
    <w:rsid w:val="00B65E53"/>
    <w:rsid w:val="00B6691F"/>
    <w:rsid w:val="00B67687"/>
    <w:rsid w:val="00B70F12"/>
    <w:rsid w:val="00B71232"/>
    <w:rsid w:val="00B740A1"/>
    <w:rsid w:val="00B746D4"/>
    <w:rsid w:val="00B80C71"/>
    <w:rsid w:val="00B81D00"/>
    <w:rsid w:val="00B8357A"/>
    <w:rsid w:val="00B8430D"/>
    <w:rsid w:val="00B85BF7"/>
    <w:rsid w:val="00B87C16"/>
    <w:rsid w:val="00B928AF"/>
    <w:rsid w:val="00B92A33"/>
    <w:rsid w:val="00B94BB7"/>
    <w:rsid w:val="00B97572"/>
    <w:rsid w:val="00BA0C49"/>
    <w:rsid w:val="00BA1CA1"/>
    <w:rsid w:val="00BA1D06"/>
    <w:rsid w:val="00BA3B49"/>
    <w:rsid w:val="00BA4510"/>
    <w:rsid w:val="00BA4B34"/>
    <w:rsid w:val="00BA4FD9"/>
    <w:rsid w:val="00BB01ED"/>
    <w:rsid w:val="00BB07E9"/>
    <w:rsid w:val="00BB100D"/>
    <w:rsid w:val="00BB346C"/>
    <w:rsid w:val="00BB3DF1"/>
    <w:rsid w:val="00BC02E8"/>
    <w:rsid w:val="00BC3E94"/>
    <w:rsid w:val="00BC502D"/>
    <w:rsid w:val="00BC5645"/>
    <w:rsid w:val="00BD0988"/>
    <w:rsid w:val="00BD25B9"/>
    <w:rsid w:val="00BD2EF2"/>
    <w:rsid w:val="00BD72CC"/>
    <w:rsid w:val="00BE18D7"/>
    <w:rsid w:val="00BE1EA0"/>
    <w:rsid w:val="00BE47CE"/>
    <w:rsid w:val="00BE47D0"/>
    <w:rsid w:val="00BE537C"/>
    <w:rsid w:val="00BE7010"/>
    <w:rsid w:val="00BE7ECD"/>
    <w:rsid w:val="00BF1600"/>
    <w:rsid w:val="00BF177F"/>
    <w:rsid w:val="00BF3879"/>
    <w:rsid w:val="00BF3DC3"/>
    <w:rsid w:val="00BF4A9A"/>
    <w:rsid w:val="00BF5AD2"/>
    <w:rsid w:val="00C0134A"/>
    <w:rsid w:val="00C0481C"/>
    <w:rsid w:val="00C05EC9"/>
    <w:rsid w:val="00C06AEF"/>
    <w:rsid w:val="00C07272"/>
    <w:rsid w:val="00C07BBC"/>
    <w:rsid w:val="00C10306"/>
    <w:rsid w:val="00C203A0"/>
    <w:rsid w:val="00C21B4A"/>
    <w:rsid w:val="00C24F76"/>
    <w:rsid w:val="00C26399"/>
    <w:rsid w:val="00C30E54"/>
    <w:rsid w:val="00C3181B"/>
    <w:rsid w:val="00C3230C"/>
    <w:rsid w:val="00C3298F"/>
    <w:rsid w:val="00C34BB1"/>
    <w:rsid w:val="00C35DDE"/>
    <w:rsid w:val="00C36452"/>
    <w:rsid w:val="00C37696"/>
    <w:rsid w:val="00C37916"/>
    <w:rsid w:val="00C42239"/>
    <w:rsid w:val="00C43CF6"/>
    <w:rsid w:val="00C45619"/>
    <w:rsid w:val="00C45BDD"/>
    <w:rsid w:val="00C46ADB"/>
    <w:rsid w:val="00C476FD"/>
    <w:rsid w:val="00C50E68"/>
    <w:rsid w:val="00C525D4"/>
    <w:rsid w:val="00C52E14"/>
    <w:rsid w:val="00C56A9B"/>
    <w:rsid w:val="00C6232A"/>
    <w:rsid w:val="00C7198A"/>
    <w:rsid w:val="00C71E3B"/>
    <w:rsid w:val="00C72A33"/>
    <w:rsid w:val="00C73E35"/>
    <w:rsid w:val="00C74170"/>
    <w:rsid w:val="00C75A9F"/>
    <w:rsid w:val="00C764EF"/>
    <w:rsid w:val="00C80F7B"/>
    <w:rsid w:val="00C8114C"/>
    <w:rsid w:val="00C82B04"/>
    <w:rsid w:val="00C868D3"/>
    <w:rsid w:val="00C86C50"/>
    <w:rsid w:val="00C87922"/>
    <w:rsid w:val="00C908F2"/>
    <w:rsid w:val="00C90E95"/>
    <w:rsid w:val="00C92EFC"/>
    <w:rsid w:val="00C95F45"/>
    <w:rsid w:val="00CA1B63"/>
    <w:rsid w:val="00CA2C4F"/>
    <w:rsid w:val="00CA2D4E"/>
    <w:rsid w:val="00CB0E67"/>
    <w:rsid w:val="00CB1D28"/>
    <w:rsid w:val="00CB52B7"/>
    <w:rsid w:val="00CB5DAC"/>
    <w:rsid w:val="00CB6E9B"/>
    <w:rsid w:val="00CC65D7"/>
    <w:rsid w:val="00CE6402"/>
    <w:rsid w:val="00CE778E"/>
    <w:rsid w:val="00CE7807"/>
    <w:rsid w:val="00CE7FF8"/>
    <w:rsid w:val="00CF0200"/>
    <w:rsid w:val="00CF08DC"/>
    <w:rsid w:val="00CF326D"/>
    <w:rsid w:val="00CF3FA1"/>
    <w:rsid w:val="00CF5B29"/>
    <w:rsid w:val="00CF6B40"/>
    <w:rsid w:val="00CF7A47"/>
    <w:rsid w:val="00D0040B"/>
    <w:rsid w:val="00D022DF"/>
    <w:rsid w:val="00D02B4B"/>
    <w:rsid w:val="00D04196"/>
    <w:rsid w:val="00D04A4E"/>
    <w:rsid w:val="00D04D5D"/>
    <w:rsid w:val="00D05518"/>
    <w:rsid w:val="00D0641F"/>
    <w:rsid w:val="00D1051B"/>
    <w:rsid w:val="00D111B5"/>
    <w:rsid w:val="00D12502"/>
    <w:rsid w:val="00D16B37"/>
    <w:rsid w:val="00D1726A"/>
    <w:rsid w:val="00D21167"/>
    <w:rsid w:val="00D2240A"/>
    <w:rsid w:val="00D22531"/>
    <w:rsid w:val="00D27019"/>
    <w:rsid w:val="00D279FB"/>
    <w:rsid w:val="00D3113E"/>
    <w:rsid w:val="00D335C9"/>
    <w:rsid w:val="00D33E61"/>
    <w:rsid w:val="00D34939"/>
    <w:rsid w:val="00D36EA1"/>
    <w:rsid w:val="00D37B60"/>
    <w:rsid w:val="00D4099C"/>
    <w:rsid w:val="00D42B59"/>
    <w:rsid w:val="00D4454D"/>
    <w:rsid w:val="00D44ACD"/>
    <w:rsid w:val="00D44D02"/>
    <w:rsid w:val="00D44E44"/>
    <w:rsid w:val="00D46A2D"/>
    <w:rsid w:val="00D46B1B"/>
    <w:rsid w:val="00D47252"/>
    <w:rsid w:val="00D53EDC"/>
    <w:rsid w:val="00D55F65"/>
    <w:rsid w:val="00D5690F"/>
    <w:rsid w:val="00D56CCA"/>
    <w:rsid w:val="00D61AC5"/>
    <w:rsid w:val="00D62ECB"/>
    <w:rsid w:val="00D6372D"/>
    <w:rsid w:val="00D653F0"/>
    <w:rsid w:val="00D73E18"/>
    <w:rsid w:val="00D778B1"/>
    <w:rsid w:val="00D803B1"/>
    <w:rsid w:val="00D81349"/>
    <w:rsid w:val="00D83E2B"/>
    <w:rsid w:val="00D84B65"/>
    <w:rsid w:val="00D85B75"/>
    <w:rsid w:val="00D9012C"/>
    <w:rsid w:val="00D90718"/>
    <w:rsid w:val="00D9148A"/>
    <w:rsid w:val="00D96D94"/>
    <w:rsid w:val="00D9735A"/>
    <w:rsid w:val="00D973A5"/>
    <w:rsid w:val="00D97E60"/>
    <w:rsid w:val="00DA2326"/>
    <w:rsid w:val="00DA2790"/>
    <w:rsid w:val="00DA6645"/>
    <w:rsid w:val="00DA6FE1"/>
    <w:rsid w:val="00DA7F1A"/>
    <w:rsid w:val="00DB1F84"/>
    <w:rsid w:val="00DB291F"/>
    <w:rsid w:val="00DB475B"/>
    <w:rsid w:val="00DB5E0C"/>
    <w:rsid w:val="00DB62B0"/>
    <w:rsid w:val="00DC0EF8"/>
    <w:rsid w:val="00DC151A"/>
    <w:rsid w:val="00DC1B1C"/>
    <w:rsid w:val="00DC3D7C"/>
    <w:rsid w:val="00DC5A16"/>
    <w:rsid w:val="00DC5A5A"/>
    <w:rsid w:val="00DD07AB"/>
    <w:rsid w:val="00DD1FBA"/>
    <w:rsid w:val="00DD207C"/>
    <w:rsid w:val="00DD3D74"/>
    <w:rsid w:val="00DD4341"/>
    <w:rsid w:val="00DD7C44"/>
    <w:rsid w:val="00DE125E"/>
    <w:rsid w:val="00DE1F83"/>
    <w:rsid w:val="00DE3A47"/>
    <w:rsid w:val="00DE5B29"/>
    <w:rsid w:val="00DE70C1"/>
    <w:rsid w:val="00DE7E9C"/>
    <w:rsid w:val="00DF0968"/>
    <w:rsid w:val="00DF2084"/>
    <w:rsid w:val="00DF26C6"/>
    <w:rsid w:val="00DF4216"/>
    <w:rsid w:val="00DF4BEF"/>
    <w:rsid w:val="00DF6B38"/>
    <w:rsid w:val="00DF7C21"/>
    <w:rsid w:val="00E005D3"/>
    <w:rsid w:val="00E01516"/>
    <w:rsid w:val="00E01EC8"/>
    <w:rsid w:val="00E02CF7"/>
    <w:rsid w:val="00E06044"/>
    <w:rsid w:val="00E07EC2"/>
    <w:rsid w:val="00E10833"/>
    <w:rsid w:val="00E10A54"/>
    <w:rsid w:val="00E134C1"/>
    <w:rsid w:val="00E13F55"/>
    <w:rsid w:val="00E14F4C"/>
    <w:rsid w:val="00E15278"/>
    <w:rsid w:val="00E152C8"/>
    <w:rsid w:val="00E15508"/>
    <w:rsid w:val="00E161F9"/>
    <w:rsid w:val="00E169F4"/>
    <w:rsid w:val="00E17000"/>
    <w:rsid w:val="00E201E8"/>
    <w:rsid w:val="00E2074B"/>
    <w:rsid w:val="00E21F3F"/>
    <w:rsid w:val="00E23DA5"/>
    <w:rsid w:val="00E23FCB"/>
    <w:rsid w:val="00E24704"/>
    <w:rsid w:val="00E24912"/>
    <w:rsid w:val="00E266EC"/>
    <w:rsid w:val="00E26950"/>
    <w:rsid w:val="00E2763F"/>
    <w:rsid w:val="00E27D06"/>
    <w:rsid w:val="00E3220D"/>
    <w:rsid w:val="00E323C4"/>
    <w:rsid w:val="00E32B28"/>
    <w:rsid w:val="00E44DBF"/>
    <w:rsid w:val="00E5208B"/>
    <w:rsid w:val="00E537D9"/>
    <w:rsid w:val="00E55782"/>
    <w:rsid w:val="00E61F9B"/>
    <w:rsid w:val="00E67C54"/>
    <w:rsid w:val="00E741B2"/>
    <w:rsid w:val="00E75D01"/>
    <w:rsid w:val="00E77F24"/>
    <w:rsid w:val="00E81752"/>
    <w:rsid w:val="00E83022"/>
    <w:rsid w:val="00E86BED"/>
    <w:rsid w:val="00E9262C"/>
    <w:rsid w:val="00E92E67"/>
    <w:rsid w:val="00E94483"/>
    <w:rsid w:val="00E95530"/>
    <w:rsid w:val="00E96557"/>
    <w:rsid w:val="00E967B5"/>
    <w:rsid w:val="00E97299"/>
    <w:rsid w:val="00EA0545"/>
    <w:rsid w:val="00EA1478"/>
    <w:rsid w:val="00EA68A1"/>
    <w:rsid w:val="00EB0414"/>
    <w:rsid w:val="00EB53DC"/>
    <w:rsid w:val="00EB68AE"/>
    <w:rsid w:val="00EC4A14"/>
    <w:rsid w:val="00ED013A"/>
    <w:rsid w:val="00ED10F5"/>
    <w:rsid w:val="00ED3436"/>
    <w:rsid w:val="00ED69E5"/>
    <w:rsid w:val="00ED6CCF"/>
    <w:rsid w:val="00EE29FF"/>
    <w:rsid w:val="00EE443D"/>
    <w:rsid w:val="00EE4B7F"/>
    <w:rsid w:val="00EF1C61"/>
    <w:rsid w:val="00EF3349"/>
    <w:rsid w:val="00EF3A3F"/>
    <w:rsid w:val="00EF54A9"/>
    <w:rsid w:val="00EF6C21"/>
    <w:rsid w:val="00EF6C66"/>
    <w:rsid w:val="00F00DF3"/>
    <w:rsid w:val="00F03E2D"/>
    <w:rsid w:val="00F042DA"/>
    <w:rsid w:val="00F04BE2"/>
    <w:rsid w:val="00F05351"/>
    <w:rsid w:val="00F06610"/>
    <w:rsid w:val="00F10535"/>
    <w:rsid w:val="00F12753"/>
    <w:rsid w:val="00F206AA"/>
    <w:rsid w:val="00F207DC"/>
    <w:rsid w:val="00F23612"/>
    <w:rsid w:val="00F23676"/>
    <w:rsid w:val="00F270CC"/>
    <w:rsid w:val="00F30AC1"/>
    <w:rsid w:val="00F336A3"/>
    <w:rsid w:val="00F34D08"/>
    <w:rsid w:val="00F354C6"/>
    <w:rsid w:val="00F36BBF"/>
    <w:rsid w:val="00F4108F"/>
    <w:rsid w:val="00F410ED"/>
    <w:rsid w:val="00F418F8"/>
    <w:rsid w:val="00F424A9"/>
    <w:rsid w:val="00F42827"/>
    <w:rsid w:val="00F42D20"/>
    <w:rsid w:val="00F43172"/>
    <w:rsid w:val="00F4692E"/>
    <w:rsid w:val="00F55261"/>
    <w:rsid w:val="00F55FA9"/>
    <w:rsid w:val="00F56244"/>
    <w:rsid w:val="00F576F5"/>
    <w:rsid w:val="00F661AB"/>
    <w:rsid w:val="00F74E72"/>
    <w:rsid w:val="00F75BAB"/>
    <w:rsid w:val="00F77029"/>
    <w:rsid w:val="00F77E0F"/>
    <w:rsid w:val="00F81F47"/>
    <w:rsid w:val="00F839EF"/>
    <w:rsid w:val="00F83C6C"/>
    <w:rsid w:val="00F84815"/>
    <w:rsid w:val="00F84872"/>
    <w:rsid w:val="00F851E0"/>
    <w:rsid w:val="00F856F6"/>
    <w:rsid w:val="00F85724"/>
    <w:rsid w:val="00F8589C"/>
    <w:rsid w:val="00F86C13"/>
    <w:rsid w:val="00F873A7"/>
    <w:rsid w:val="00F8742E"/>
    <w:rsid w:val="00F879A3"/>
    <w:rsid w:val="00F90ECA"/>
    <w:rsid w:val="00F9370E"/>
    <w:rsid w:val="00F948F2"/>
    <w:rsid w:val="00F95CB1"/>
    <w:rsid w:val="00F97385"/>
    <w:rsid w:val="00FA0EA1"/>
    <w:rsid w:val="00FA28B7"/>
    <w:rsid w:val="00FA62AE"/>
    <w:rsid w:val="00FB25A2"/>
    <w:rsid w:val="00FB6F84"/>
    <w:rsid w:val="00FB7ABC"/>
    <w:rsid w:val="00FB7AF8"/>
    <w:rsid w:val="00FB7BF3"/>
    <w:rsid w:val="00FC3BE6"/>
    <w:rsid w:val="00FC3DB5"/>
    <w:rsid w:val="00FC48F1"/>
    <w:rsid w:val="00FC503C"/>
    <w:rsid w:val="00FC5F4D"/>
    <w:rsid w:val="00FC671A"/>
    <w:rsid w:val="00FC6E77"/>
    <w:rsid w:val="00FC7E29"/>
    <w:rsid w:val="00FD46E2"/>
    <w:rsid w:val="00FD48C4"/>
    <w:rsid w:val="00FD51B1"/>
    <w:rsid w:val="00FD6369"/>
    <w:rsid w:val="00FE11A3"/>
    <w:rsid w:val="00FE2257"/>
    <w:rsid w:val="00FE2668"/>
    <w:rsid w:val="00FE3FED"/>
    <w:rsid w:val="00FE3FF8"/>
    <w:rsid w:val="00FE41CA"/>
    <w:rsid w:val="00FE5B99"/>
    <w:rsid w:val="00FE700E"/>
    <w:rsid w:val="00FE7C21"/>
    <w:rsid w:val="00FF0FAC"/>
    <w:rsid w:val="00FF1093"/>
    <w:rsid w:val="00FF1548"/>
    <w:rsid w:val="00FF3A7A"/>
    <w:rsid w:val="00FF3E57"/>
    <w:rsid w:val="00FF5E93"/>
    <w:rsid w:val="00FF7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8121FB"/>
  <w15:docId w15:val="{0CCF9F01-064C-4E43-821A-34EC5267C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character" w:styleId="CommentReference">
    <w:name w:val="annotation reference"/>
    <w:basedOn w:val="DefaultParagraphFont"/>
    <w:uiPriority w:val="99"/>
    <w:semiHidden/>
    <w:unhideWhenUsed/>
    <w:rsid w:val="005B52AD"/>
    <w:rPr>
      <w:sz w:val="16"/>
      <w:szCs w:val="16"/>
    </w:rPr>
  </w:style>
  <w:style w:type="paragraph" w:styleId="CommentText">
    <w:name w:val="annotation text"/>
    <w:basedOn w:val="Normal"/>
    <w:link w:val="CommentTextChar"/>
    <w:uiPriority w:val="99"/>
    <w:semiHidden/>
    <w:unhideWhenUsed/>
    <w:rsid w:val="005B52AD"/>
    <w:rPr>
      <w:sz w:val="20"/>
      <w:szCs w:val="20"/>
    </w:rPr>
  </w:style>
  <w:style w:type="character" w:customStyle="1" w:styleId="CommentTextChar">
    <w:name w:val="Comment Text Char"/>
    <w:basedOn w:val="DefaultParagraphFont"/>
    <w:link w:val="CommentText"/>
    <w:uiPriority w:val="99"/>
    <w:semiHidden/>
    <w:rsid w:val="005B52AD"/>
  </w:style>
  <w:style w:type="paragraph" w:styleId="CommentSubject">
    <w:name w:val="annotation subject"/>
    <w:basedOn w:val="CommentText"/>
    <w:next w:val="CommentText"/>
    <w:link w:val="CommentSubjectChar"/>
    <w:uiPriority w:val="99"/>
    <w:semiHidden/>
    <w:unhideWhenUsed/>
    <w:rsid w:val="005B52AD"/>
    <w:rPr>
      <w:b/>
      <w:bCs/>
    </w:rPr>
  </w:style>
  <w:style w:type="character" w:customStyle="1" w:styleId="CommentSubjectChar">
    <w:name w:val="Comment Subject Char"/>
    <w:basedOn w:val="CommentTextChar"/>
    <w:link w:val="CommentSubject"/>
    <w:uiPriority w:val="99"/>
    <w:semiHidden/>
    <w:rsid w:val="005B52AD"/>
    <w:rPr>
      <w:b/>
      <w:bCs/>
    </w:rPr>
  </w:style>
  <w:style w:type="paragraph" w:styleId="BalloonText">
    <w:name w:val="Balloon Text"/>
    <w:basedOn w:val="Normal"/>
    <w:link w:val="BalloonTextChar"/>
    <w:uiPriority w:val="99"/>
    <w:semiHidden/>
    <w:unhideWhenUsed/>
    <w:rsid w:val="005B52AD"/>
    <w:rPr>
      <w:rFonts w:ascii="Tahoma" w:hAnsi="Tahoma" w:cs="Tahoma"/>
      <w:sz w:val="16"/>
      <w:szCs w:val="16"/>
    </w:rPr>
  </w:style>
  <w:style w:type="character" w:customStyle="1" w:styleId="BalloonTextChar">
    <w:name w:val="Balloon Text Char"/>
    <w:basedOn w:val="DefaultParagraphFont"/>
    <w:link w:val="BalloonText"/>
    <w:uiPriority w:val="99"/>
    <w:semiHidden/>
    <w:rsid w:val="005B52AD"/>
    <w:rPr>
      <w:rFonts w:ascii="Tahoma" w:hAnsi="Tahoma" w:cs="Tahoma"/>
      <w:sz w:val="16"/>
      <w:szCs w:val="16"/>
    </w:rPr>
  </w:style>
  <w:style w:type="paragraph" w:styleId="ListParagraph">
    <w:name w:val="List Paragraph"/>
    <w:basedOn w:val="Normal"/>
    <w:uiPriority w:val="34"/>
    <w:qFormat/>
    <w:rsid w:val="00270692"/>
    <w:pPr>
      <w:ind w:left="720"/>
    </w:pPr>
    <w:rPr>
      <w:rFonts w:ascii="Calibri" w:eastAsiaTheme="minorHAnsi" w:hAnsi="Calibri"/>
      <w:sz w:val="22"/>
      <w:szCs w:val="22"/>
    </w:rPr>
  </w:style>
  <w:style w:type="character" w:styleId="Hyperlink">
    <w:name w:val="Hyperlink"/>
    <w:basedOn w:val="DefaultParagraphFont"/>
    <w:rsid w:val="00270692"/>
    <w:rPr>
      <w:color w:val="0000FF" w:themeColor="hyperlink"/>
      <w:u w:val="single"/>
    </w:rPr>
  </w:style>
  <w:style w:type="paragraph" w:customStyle="1" w:styleId="Default">
    <w:name w:val="Default"/>
    <w:rsid w:val="00310FA2"/>
    <w:pPr>
      <w:autoSpaceDE w:val="0"/>
      <w:autoSpaceDN w:val="0"/>
      <w:adjustRightInd w:val="0"/>
    </w:pPr>
    <w:rPr>
      <w:rFonts w:ascii="Calibri" w:hAnsi="Calibri" w:cs="Calibri"/>
      <w:color w:val="000000"/>
      <w:sz w:val="24"/>
      <w:szCs w:val="24"/>
    </w:rPr>
  </w:style>
  <w:style w:type="character" w:customStyle="1" w:styleId="field-content">
    <w:name w:val="field-content"/>
    <w:basedOn w:val="DefaultParagraphFont"/>
    <w:rsid w:val="00F83C6C"/>
  </w:style>
  <w:style w:type="character" w:customStyle="1" w:styleId="search1">
    <w:name w:val="search1"/>
    <w:basedOn w:val="DefaultParagraphFont"/>
    <w:rsid w:val="00BB100D"/>
    <w:rPr>
      <w:color w:val="2286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82537">
      <w:bodyDiv w:val="1"/>
      <w:marLeft w:val="0"/>
      <w:marRight w:val="0"/>
      <w:marTop w:val="0"/>
      <w:marBottom w:val="0"/>
      <w:divBdr>
        <w:top w:val="none" w:sz="0" w:space="0" w:color="auto"/>
        <w:left w:val="none" w:sz="0" w:space="0" w:color="auto"/>
        <w:bottom w:val="none" w:sz="0" w:space="0" w:color="auto"/>
        <w:right w:val="none" w:sz="0" w:space="0" w:color="auto"/>
      </w:divBdr>
    </w:div>
    <w:div w:id="1576281914">
      <w:bodyDiv w:val="1"/>
      <w:marLeft w:val="0"/>
      <w:marRight w:val="0"/>
      <w:marTop w:val="0"/>
      <w:marBottom w:val="0"/>
      <w:divBdr>
        <w:top w:val="none" w:sz="0" w:space="0" w:color="auto"/>
        <w:left w:val="none" w:sz="0" w:space="0" w:color="auto"/>
        <w:bottom w:val="none" w:sz="0" w:space="0" w:color="auto"/>
        <w:right w:val="none" w:sz="0" w:space="0" w:color="auto"/>
      </w:divBdr>
    </w:div>
    <w:div w:id="1685670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9</Pages>
  <Words>3241</Words>
  <Characters>18474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21672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Kori Blankenship</dc:creator>
  <cp:lastModifiedBy>Kori Blankenship</cp:lastModifiedBy>
  <cp:revision>4</cp:revision>
  <cp:lastPrinted>2017-11-20T23:24:00Z</cp:lastPrinted>
  <dcterms:created xsi:type="dcterms:W3CDTF">2018-01-30T17:13:00Z</dcterms:created>
  <dcterms:modified xsi:type="dcterms:W3CDTF">2018-06-12T19:54:00Z</dcterms:modified>
</cp:coreProperties>
</file>