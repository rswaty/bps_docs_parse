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76262" w:rsidP="00876262" w:rsidRDefault="00876262" wp14:paraId="2265B167" wp14:textId="77777777">
      <w:pPr>
        <w:pStyle w:val="BpSTitle"/>
      </w:pPr>
      <w:bookmarkStart w:name="_GoBack" w:id="0"/>
      <w:bookmarkEnd w:id="0"/>
      <w:r>
        <w:t>14350</w:t>
      </w:r>
    </w:p>
    <w:p xmlns:wp14="http://schemas.microsoft.com/office/word/2010/wordml" w:rsidR="00876262" w:rsidP="00876262" w:rsidRDefault="00876262" wp14:paraId="20BC282C" wp14:textId="77777777">
      <w:pPr>
        <w:pStyle w:val="BpSTitle"/>
      </w:pPr>
      <w:r>
        <w:t>East Gulf Coastal Plain Dune and Coastal Grassland</w:t>
      </w:r>
    </w:p>
    <w:p xmlns:wp14="http://schemas.microsoft.com/office/word/2010/wordml" w:rsidR="00876262" w:rsidP="00876262" w:rsidRDefault="00876262" wp14:paraId="051C9488"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876262" w:rsidP="00876262" w:rsidRDefault="00667382" wp14:paraId="5C598F1B" wp14:textId="77777777">
      <w:r>
        <w:tab/>
      </w:r>
      <w:r>
        <w:tab/>
      </w:r>
      <w:r>
        <w:tab/>
      </w:r>
      <w:r>
        <w:tab/>
      </w:r>
      <w:r>
        <w:tab/>
      </w:r>
      <w:r>
        <w:tab/>
      </w:r>
      <w:r>
        <w:tab/>
      </w:r>
      <w:r>
        <w:tab/>
      </w:r>
      <w:r>
        <w:tab/>
      </w:r>
      <w:r>
        <w:tab/>
      </w:r>
      <w:r>
        <w:t>Update: 5/30/2018</w:t>
      </w:r>
    </w:p>
    <w:p xmlns:wp14="http://schemas.microsoft.com/office/word/2010/wordml" w:rsidR="00667382" w:rsidP="00876262" w:rsidRDefault="00667382" wp14:paraId="672A6659" wp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412"/>
        <w:gridCol w:w="1416"/>
        <w:gridCol w:w="1800"/>
      </w:tblGrid>
      <w:tr xmlns:wp14="http://schemas.microsoft.com/office/word/2010/wordml" w:rsidRPr="00876262" w:rsidR="00876262" w:rsidTr="00876262" wp14:paraId="75437EF1" wp14:textId="77777777">
        <w:tc>
          <w:tcPr>
            <w:tcW w:w="1560" w:type="dxa"/>
            <w:tcBorders>
              <w:top w:val="single" w:color="auto" w:sz="2" w:space="0"/>
              <w:left w:val="single" w:color="auto" w:sz="12" w:space="0"/>
              <w:bottom w:val="single" w:color="000000" w:sz="12" w:space="0"/>
            </w:tcBorders>
            <w:shd w:val="clear" w:color="auto" w:fill="auto"/>
          </w:tcPr>
          <w:p w:rsidRPr="00876262" w:rsidR="00876262" w:rsidP="00AF4B4F" w:rsidRDefault="00876262" wp14:paraId="6441594C" wp14:textId="77777777">
            <w:pPr>
              <w:rPr>
                <w:b/>
                <w:bCs/>
              </w:rPr>
            </w:pPr>
            <w:r w:rsidRPr="00876262">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876262" w:rsidR="00876262" w:rsidP="00AF4B4F" w:rsidRDefault="00876262" wp14:paraId="0A37501D" wp14:textId="77777777">
            <w:pPr>
              <w:rPr>
                <w:b/>
                <w:bCs/>
              </w:rPr>
            </w:pPr>
          </w:p>
        </w:tc>
        <w:tc>
          <w:tcPr>
            <w:tcW w:w="1416" w:type="dxa"/>
            <w:tcBorders>
              <w:top w:val="single" w:color="auto" w:sz="2" w:space="0"/>
              <w:left w:val="single" w:color="000000" w:sz="12" w:space="0"/>
              <w:bottom w:val="single" w:color="000000" w:sz="12" w:space="0"/>
            </w:tcBorders>
            <w:shd w:val="clear" w:color="auto" w:fill="auto"/>
          </w:tcPr>
          <w:p w:rsidRPr="00876262" w:rsidR="00876262" w:rsidP="00AF4B4F" w:rsidRDefault="00876262" wp14:paraId="79C4AAB6" wp14:textId="77777777">
            <w:pPr>
              <w:rPr>
                <w:b/>
                <w:bCs/>
              </w:rPr>
            </w:pPr>
            <w:r w:rsidRPr="00876262">
              <w:rPr>
                <w:b/>
                <w:bCs/>
              </w:rPr>
              <w:t>Reviewers</w:t>
            </w:r>
          </w:p>
        </w:tc>
        <w:tc>
          <w:tcPr>
            <w:tcW w:w="1800" w:type="dxa"/>
            <w:tcBorders>
              <w:top w:val="single" w:color="auto" w:sz="2" w:space="0"/>
              <w:bottom w:val="single" w:color="000000" w:sz="12" w:space="0"/>
            </w:tcBorders>
            <w:shd w:val="clear" w:color="auto" w:fill="auto"/>
          </w:tcPr>
          <w:p w:rsidRPr="00876262" w:rsidR="00876262" w:rsidP="00AF4B4F" w:rsidRDefault="00876262" wp14:paraId="5DAB6C7B" wp14:textId="77777777">
            <w:pPr>
              <w:rPr>
                <w:b/>
                <w:bCs/>
              </w:rPr>
            </w:pPr>
          </w:p>
        </w:tc>
      </w:tr>
      <w:tr xmlns:wp14="http://schemas.microsoft.com/office/word/2010/wordml" w:rsidRPr="00876262" w:rsidR="00876262" w:rsidTr="00876262" wp14:paraId="7CA4A20F" wp14:textId="77777777">
        <w:tc>
          <w:tcPr>
            <w:tcW w:w="1560" w:type="dxa"/>
            <w:tcBorders>
              <w:top w:val="single" w:color="000000" w:sz="12" w:space="0"/>
              <w:left w:val="single" w:color="auto" w:sz="12" w:space="0"/>
            </w:tcBorders>
            <w:shd w:val="clear" w:color="auto" w:fill="auto"/>
          </w:tcPr>
          <w:p w:rsidRPr="00876262" w:rsidR="00876262" w:rsidP="00AF4B4F" w:rsidRDefault="00876262" wp14:paraId="7DF940F6" wp14:textId="77777777">
            <w:pPr>
              <w:rPr>
                <w:bCs/>
              </w:rPr>
            </w:pPr>
            <w:r w:rsidRPr="00876262">
              <w:rPr>
                <w:bCs/>
              </w:rPr>
              <w:t>Keith Fisher</w:t>
            </w:r>
          </w:p>
        </w:tc>
        <w:tc>
          <w:tcPr>
            <w:tcW w:w="2412" w:type="dxa"/>
            <w:tcBorders>
              <w:top w:val="single" w:color="000000" w:sz="12" w:space="0"/>
              <w:right w:val="single" w:color="000000" w:sz="12" w:space="0"/>
            </w:tcBorders>
            <w:shd w:val="clear" w:color="auto" w:fill="auto"/>
          </w:tcPr>
          <w:p w:rsidRPr="00876262" w:rsidR="00876262" w:rsidP="00AF4B4F" w:rsidRDefault="00876262" wp14:paraId="40DEF382" wp14:textId="77777777">
            <w:r w:rsidRPr="00876262">
              <w:t>keith_fisher@tnc.org</w:t>
            </w:r>
          </w:p>
        </w:tc>
        <w:tc>
          <w:tcPr>
            <w:tcW w:w="1416" w:type="dxa"/>
            <w:tcBorders>
              <w:top w:val="single" w:color="000000" w:sz="12" w:space="0"/>
              <w:left w:val="single" w:color="000000" w:sz="12" w:space="0"/>
            </w:tcBorders>
            <w:shd w:val="clear" w:color="auto" w:fill="auto"/>
          </w:tcPr>
          <w:p w:rsidRPr="00876262" w:rsidR="00876262" w:rsidP="00AF4B4F" w:rsidRDefault="00876262" wp14:paraId="7C8C50FF" wp14:textId="77777777">
            <w:r w:rsidRPr="00876262">
              <w:t>Chris Szell</w:t>
            </w:r>
          </w:p>
        </w:tc>
        <w:tc>
          <w:tcPr>
            <w:tcW w:w="1800" w:type="dxa"/>
            <w:tcBorders>
              <w:top w:val="single" w:color="000000" w:sz="12" w:space="0"/>
            </w:tcBorders>
            <w:shd w:val="clear" w:color="auto" w:fill="auto"/>
          </w:tcPr>
          <w:p w:rsidRPr="00876262" w:rsidR="00876262" w:rsidP="00AF4B4F" w:rsidRDefault="00876262" wp14:paraId="2C314E70" wp14:textId="77777777">
            <w:r w:rsidRPr="00876262">
              <w:t>cszell@tnc.org</w:t>
            </w:r>
          </w:p>
        </w:tc>
      </w:tr>
      <w:tr xmlns:wp14="http://schemas.microsoft.com/office/word/2010/wordml" w:rsidRPr="00876262" w:rsidR="00876262" w:rsidTr="00876262" wp14:paraId="02EB378F" wp14:textId="77777777">
        <w:tc>
          <w:tcPr>
            <w:tcW w:w="1560" w:type="dxa"/>
            <w:tcBorders>
              <w:left w:val="single" w:color="auto" w:sz="12" w:space="0"/>
            </w:tcBorders>
            <w:shd w:val="clear" w:color="auto" w:fill="auto"/>
          </w:tcPr>
          <w:p w:rsidRPr="00876262" w:rsidR="00876262" w:rsidP="00AF4B4F" w:rsidRDefault="00876262" wp14:paraId="6A05A809" wp14:textId="77777777">
            <w:pPr>
              <w:rPr>
                <w:bCs/>
              </w:rPr>
            </w:pPr>
          </w:p>
        </w:tc>
        <w:tc>
          <w:tcPr>
            <w:tcW w:w="2412" w:type="dxa"/>
            <w:tcBorders>
              <w:right w:val="single" w:color="000000" w:sz="12" w:space="0"/>
            </w:tcBorders>
            <w:shd w:val="clear" w:color="auto" w:fill="auto"/>
          </w:tcPr>
          <w:p w:rsidRPr="00876262" w:rsidR="00876262" w:rsidP="00AF4B4F" w:rsidRDefault="00876262" wp14:paraId="5A39BBE3" wp14:textId="77777777"/>
        </w:tc>
        <w:tc>
          <w:tcPr>
            <w:tcW w:w="1416" w:type="dxa"/>
            <w:tcBorders>
              <w:left w:val="single" w:color="000000" w:sz="12" w:space="0"/>
            </w:tcBorders>
            <w:shd w:val="clear" w:color="auto" w:fill="auto"/>
          </w:tcPr>
          <w:p w:rsidRPr="00876262" w:rsidR="00876262" w:rsidP="00AF4B4F" w:rsidRDefault="00876262" wp14:paraId="41C8F396" wp14:textId="77777777"/>
        </w:tc>
        <w:tc>
          <w:tcPr>
            <w:tcW w:w="1800" w:type="dxa"/>
            <w:shd w:val="clear" w:color="auto" w:fill="auto"/>
          </w:tcPr>
          <w:p w:rsidRPr="00876262" w:rsidR="00876262" w:rsidP="00AF4B4F" w:rsidRDefault="00876262" wp14:paraId="72A3D3EC" wp14:textId="77777777"/>
        </w:tc>
      </w:tr>
      <w:tr xmlns:wp14="http://schemas.microsoft.com/office/word/2010/wordml" w:rsidRPr="00876262" w:rsidR="00876262" w:rsidTr="00876262" wp14:paraId="0D0B940D" wp14:textId="77777777">
        <w:tc>
          <w:tcPr>
            <w:tcW w:w="1560" w:type="dxa"/>
            <w:tcBorders>
              <w:left w:val="single" w:color="auto" w:sz="12" w:space="0"/>
              <w:bottom w:val="single" w:color="auto" w:sz="2" w:space="0"/>
            </w:tcBorders>
            <w:shd w:val="clear" w:color="auto" w:fill="auto"/>
          </w:tcPr>
          <w:p w:rsidRPr="00876262" w:rsidR="00876262" w:rsidP="00AF4B4F" w:rsidRDefault="00876262" wp14:paraId="0E27B00A" wp14:textId="77777777">
            <w:pPr>
              <w:rPr>
                <w:bCs/>
              </w:rPr>
            </w:pPr>
          </w:p>
        </w:tc>
        <w:tc>
          <w:tcPr>
            <w:tcW w:w="2412" w:type="dxa"/>
            <w:tcBorders>
              <w:right w:val="single" w:color="000000" w:sz="12" w:space="0"/>
            </w:tcBorders>
            <w:shd w:val="clear" w:color="auto" w:fill="auto"/>
          </w:tcPr>
          <w:p w:rsidRPr="00876262" w:rsidR="00876262" w:rsidP="00AF4B4F" w:rsidRDefault="00876262" wp14:paraId="60061E4C" wp14:textId="77777777"/>
        </w:tc>
        <w:tc>
          <w:tcPr>
            <w:tcW w:w="1416" w:type="dxa"/>
            <w:tcBorders>
              <w:left w:val="single" w:color="000000" w:sz="12" w:space="0"/>
              <w:bottom w:val="single" w:color="auto" w:sz="2" w:space="0"/>
            </w:tcBorders>
            <w:shd w:val="clear" w:color="auto" w:fill="auto"/>
          </w:tcPr>
          <w:p w:rsidRPr="00876262" w:rsidR="00876262" w:rsidP="00AF4B4F" w:rsidRDefault="00876262" wp14:paraId="44EAFD9C" wp14:textId="77777777"/>
        </w:tc>
        <w:tc>
          <w:tcPr>
            <w:tcW w:w="1800" w:type="dxa"/>
            <w:shd w:val="clear" w:color="auto" w:fill="auto"/>
          </w:tcPr>
          <w:p w:rsidRPr="00876262" w:rsidR="00876262" w:rsidP="00AF4B4F" w:rsidRDefault="00876262" wp14:paraId="4B94D5A5" wp14:textId="77777777"/>
        </w:tc>
      </w:tr>
    </w:tbl>
    <w:p xmlns:wp14="http://schemas.microsoft.com/office/word/2010/wordml" w:rsidR="00876262" w:rsidP="00876262" w:rsidRDefault="00876262" wp14:paraId="3DEEC669" wp14:textId="77777777"/>
    <w:p xmlns:wp14="http://schemas.microsoft.com/office/word/2010/wordml" w:rsidR="00876262" w:rsidP="00876262" w:rsidRDefault="00876262" wp14:paraId="09C7FA11" wp14:textId="77777777">
      <w:pPr>
        <w:pStyle w:val="InfoPara"/>
      </w:pPr>
      <w:r w:rsidR="174B8EF6">
        <w:rPr/>
        <w:t>Vegetation Type</w:t>
      </w:r>
    </w:p>
    <w:p xmlns:wp14="http://schemas.microsoft.com/office/word/2010/wordml" w:rsidR="00876262" w:rsidP="174B8EF6" w:rsidRDefault="00876262" wp14:paraId="4F450E51" wp14:textId="00192F79">
      <w:pPr>
        <w:pStyle w:val="Normal"/>
      </w:pPr>
      <w:r w:rsidRPr="174B8EF6" w:rsidR="174B8EF6">
        <w:rPr>
          <w:rFonts w:ascii="Times New Roman" w:hAnsi="Times New Roman" w:eastAsia="Times New Roman" w:cs="Times New Roman"/>
          <w:noProof w:val="0"/>
          <w:sz w:val="24"/>
          <w:szCs w:val="24"/>
          <w:lang w:val="en-US"/>
        </w:rPr>
        <w:t>Mixed Upland and Wetland</w:t>
      </w:r>
    </w:p>
    <w:p xmlns:wp14="http://schemas.microsoft.com/office/word/2010/wordml" w:rsidR="00876262" w:rsidP="00876262" w:rsidRDefault="00876262" wp14:paraId="7B383C9C" wp14:textId="77777777">
      <w:pPr>
        <w:pStyle w:val="InfoPara"/>
      </w:pPr>
      <w:r>
        <w:t>Map Zones</w:t>
      </w:r>
    </w:p>
    <w:p xmlns:wp14="http://schemas.microsoft.com/office/word/2010/wordml" w:rsidR="00876262" w:rsidP="00876262" w:rsidRDefault="00876262" wp14:paraId="4C1829E2" wp14:textId="77777777">
      <w:r>
        <w:t>99</w:t>
      </w:r>
    </w:p>
    <w:p xmlns:wp14="http://schemas.microsoft.com/office/word/2010/wordml" w:rsidR="00876262" w:rsidP="00876262" w:rsidRDefault="00876262" wp14:paraId="33735513" wp14:textId="77777777">
      <w:pPr>
        <w:pStyle w:val="InfoPara"/>
      </w:pPr>
      <w:r>
        <w:t>Geographic Range</w:t>
      </w:r>
    </w:p>
    <w:p xmlns:wp14="http://schemas.microsoft.com/office/word/2010/wordml" w:rsidR="00876262" w:rsidP="00876262" w:rsidRDefault="00876262" wp14:paraId="4506C27E" wp14:textId="77777777">
      <w:r>
        <w:t>East Gulf Coastal Plain Dune and Coastal Grasslands occurs on coastal dunes and barrier islands along the northern Gulf of Mexico from the Florida Panhandle west to southeastern M</w:t>
      </w:r>
      <w:r w:rsidR="00667382">
        <w:t>ississippi</w:t>
      </w:r>
      <w:r>
        <w:t xml:space="preserve"> (NatureServe 2006).</w:t>
      </w:r>
    </w:p>
    <w:p xmlns:wp14="http://schemas.microsoft.com/office/word/2010/wordml" w:rsidR="00876262" w:rsidP="00876262" w:rsidRDefault="00876262" wp14:paraId="27E41A49" wp14:textId="77777777">
      <w:pPr>
        <w:pStyle w:val="InfoPara"/>
      </w:pPr>
      <w:r>
        <w:t>Biophysical Site Description</w:t>
      </w:r>
    </w:p>
    <w:p xmlns:wp14="http://schemas.microsoft.com/office/word/2010/wordml" w:rsidR="00876262" w:rsidP="00876262" w:rsidRDefault="00876262" wp14:paraId="23E0A5EE" wp14:textId="77777777">
      <w:r>
        <w:t>This biophysical setting occurs primarily along the upper beach, foredune, and transitional back-dune zones of coastal beaches and barrier islands along the northern Gulf of Mexico. Dune communities are typically found on coastal areas subject to higher energy wave action (FNAI 1990). Soils are primarily wind and wave deposited well drained, quartz sands of Appalachian origin (</w:t>
      </w:r>
      <w:proofErr w:type="spellStart"/>
      <w:r>
        <w:t>Drehle</w:t>
      </w:r>
      <w:proofErr w:type="spellEnd"/>
      <w:r>
        <w:t xml:space="preserve"> 1973, Johnson and Barbour 1990). Dunes are built by the interaction between </w:t>
      </w:r>
      <w:r w:rsidR="00BC55A0">
        <w:t>windblown</w:t>
      </w:r>
      <w:r>
        <w:t xml:space="preserve"> sand and vegetation. The presence of dune grasses reduces the wind speed at ground level and cause sand grains to drop (Bagnold 1941). Coastal grasslands occur in low, flat to slightly undulating terrain behind the foredune (also identified as the transitional back-dune zone). It occurs primarily on broader barrier islands, capes and spits (FNAI 1990).</w:t>
      </w:r>
    </w:p>
    <w:p xmlns:wp14="http://schemas.microsoft.com/office/word/2010/wordml" w:rsidR="00876262" w:rsidP="00876262" w:rsidRDefault="00876262" wp14:paraId="3656B9AB" wp14:textId="77777777"/>
    <w:p xmlns:wp14="http://schemas.microsoft.com/office/word/2010/wordml" w:rsidR="00876262" w:rsidP="00876262" w:rsidRDefault="00876262" wp14:paraId="5C8B1AA9" wp14:textId="77777777">
      <w:r>
        <w:t>Coastal dunes and grassland systems are subject to severe physical stresses including wind and water driven sand movement, salt spray, erosion, accretion, overwash and storm events (Barbour et al. 1975). Vegetation often occurs in distinct bands or zones, and is based on the tolerance of component species to salt spray and sand burial (Johnson and Barbour 1990). Dune and grassland communities must also be able to tolerate dry, unstable, nutrient poor soils (FNAI 1990).</w:t>
      </w:r>
    </w:p>
    <w:p xmlns:wp14="http://schemas.microsoft.com/office/word/2010/wordml" w:rsidR="00876262" w:rsidP="00876262" w:rsidRDefault="00876262" wp14:paraId="692FA9C8" wp14:textId="77777777">
      <w:pPr>
        <w:pStyle w:val="InfoPara"/>
      </w:pPr>
      <w:r>
        <w:t>Vegetation Description</w:t>
      </w:r>
    </w:p>
    <w:p xmlns:wp14="http://schemas.microsoft.com/office/word/2010/wordml" w:rsidR="00876262" w:rsidP="00876262" w:rsidRDefault="00876262" wp14:paraId="15A00308" wp14:textId="77777777">
      <w:r>
        <w:t>Vegetation seaward of the foredune is generally sparse and includes a few salt tolerant succulents and grasses including gulf sea rocket (</w:t>
      </w:r>
      <w:proofErr w:type="spellStart"/>
      <w:r w:rsidRPr="00BC55A0">
        <w:rPr>
          <w:i/>
        </w:rPr>
        <w:t>Cakile</w:t>
      </w:r>
      <w:proofErr w:type="spellEnd"/>
      <w:r w:rsidRPr="00BC55A0">
        <w:rPr>
          <w:i/>
        </w:rPr>
        <w:t xml:space="preserve"> </w:t>
      </w:r>
      <w:proofErr w:type="spellStart"/>
      <w:r w:rsidRPr="00BC55A0">
        <w:rPr>
          <w:i/>
        </w:rPr>
        <w:t>constricta</w:t>
      </w:r>
      <w:proofErr w:type="spellEnd"/>
      <w:r>
        <w:t>), beach elder (</w:t>
      </w:r>
      <w:r w:rsidRPr="00BC55A0">
        <w:rPr>
          <w:i/>
        </w:rPr>
        <w:t xml:space="preserve">Iva </w:t>
      </w:r>
      <w:proofErr w:type="spellStart"/>
      <w:r w:rsidRPr="00BC55A0">
        <w:rPr>
          <w:i/>
        </w:rPr>
        <w:t>imbricata</w:t>
      </w:r>
      <w:proofErr w:type="spellEnd"/>
      <w:r>
        <w:t>)</w:t>
      </w:r>
      <w:r w:rsidR="00BC55A0">
        <w:t>,</w:t>
      </w:r>
      <w:r>
        <w:t xml:space="preserve"> and salt grass (</w:t>
      </w:r>
      <w:proofErr w:type="spellStart"/>
      <w:r w:rsidRPr="00BC55A0">
        <w:rPr>
          <w:i/>
        </w:rPr>
        <w:t>Distichilis</w:t>
      </w:r>
      <w:proofErr w:type="spellEnd"/>
      <w:r w:rsidRPr="00BC55A0">
        <w:rPr>
          <w:i/>
        </w:rPr>
        <w:t xml:space="preserve"> </w:t>
      </w:r>
      <w:proofErr w:type="spellStart"/>
      <w:r w:rsidRPr="00BC55A0">
        <w:rPr>
          <w:i/>
        </w:rPr>
        <w:t>spicata</w:t>
      </w:r>
      <w:proofErr w:type="spellEnd"/>
      <w:r>
        <w:t xml:space="preserve">). </w:t>
      </w:r>
      <w:proofErr w:type="gramStart"/>
      <w:r>
        <w:t>A number of</w:t>
      </w:r>
      <w:proofErr w:type="gramEnd"/>
      <w:r>
        <w:t xml:space="preserve"> grasses and herbs can occur on the foredune including sea oats (</w:t>
      </w:r>
      <w:proofErr w:type="spellStart"/>
      <w:r w:rsidRPr="00BC55A0">
        <w:rPr>
          <w:i/>
        </w:rPr>
        <w:t>Uniola</w:t>
      </w:r>
      <w:proofErr w:type="spellEnd"/>
      <w:r w:rsidRPr="00BC55A0">
        <w:rPr>
          <w:i/>
        </w:rPr>
        <w:t xml:space="preserve"> </w:t>
      </w:r>
      <w:proofErr w:type="spellStart"/>
      <w:r w:rsidRPr="00BC55A0">
        <w:rPr>
          <w:i/>
        </w:rPr>
        <w:t>paniculata</w:t>
      </w:r>
      <w:proofErr w:type="spellEnd"/>
      <w:r>
        <w:t>), beach cordgrass (</w:t>
      </w:r>
      <w:proofErr w:type="spellStart"/>
      <w:r w:rsidRPr="00BC55A0">
        <w:rPr>
          <w:i/>
        </w:rPr>
        <w:t>Spartina</w:t>
      </w:r>
      <w:proofErr w:type="spellEnd"/>
      <w:r w:rsidRPr="00BC55A0">
        <w:rPr>
          <w:i/>
        </w:rPr>
        <w:t xml:space="preserve"> patens</w:t>
      </w:r>
      <w:r>
        <w:t>), bitter panicum (</w:t>
      </w:r>
      <w:r w:rsidRPr="00BC55A0">
        <w:rPr>
          <w:i/>
        </w:rPr>
        <w:t xml:space="preserve">Panicum </w:t>
      </w:r>
      <w:proofErr w:type="spellStart"/>
      <w:r w:rsidRPr="00BC55A0">
        <w:rPr>
          <w:i/>
        </w:rPr>
        <w:t>amarum</w:t>
      </w:r>
      <w:proofErr w:type="spellEnd"/>
      <w:r>
        <w:t xml:space="preserve">), </w:t>
      </w:r>
      <w:proofErr w:type="spellStart"/>
      <w:r w:rsidRPr="00BC55A0">
        <w:rPr>
          <w:i/>
        </w:rPr>
        <w:t>Andropogon</w:t>
      </w:r>
      <w:proofErr w:type="spellEnd"/>
      <w:r w:rsidRPr="00BC55A0">
        <w:rPr>
          <w:i/>
        </w:rPr>
        <w:t xml:space="preserve"> </w:t>
      </w:r>
      <w:proofErr w:type="spellStart"/>
      <w:r w:rsidRPr="00BC55A0">
        <w:rPr>
          <w:i/>
        </w:rPr>
        <w:t>maritimus</w:t>
      </w:r>
      <w:proofErr w:type="spellEnd"/>
      <w:r>
        <w:t>, beach morning glory (</w:t>
      </w:r>
      <w:r w:rsidRPr="00BC55A0">
        <w:rPr>
          <w:i/>
        </w:rPr>
        <w:t>Ipomoea stolonifera</w:t>
      </w:r>
      <w:r>
        <w:t>), railroad vine (</w:t>
      </w:r>
      <w:r w:rsidRPr="00BC55A0">
        <w:rPr>
          <w:i/>
        </w:rPr>
        <w:t>Ipomoea pes-</w:t>
      </w:r>
      <w:proofErr w:type="spellStart"/>
      <w:r w:rsidRPr="00BC55A0">
        <w:rPr>
          <w:i/>
        </w:rPr>
        <w:t>caprae</w:t>
      </w:r>
      <w:proofErr w:type="spellEnd"/>
      <w:r>
        <w:t>), silver-leaf croton (</w:t>
      </w:r>
      <w:r w:rsidRPr="00BC55A0">
        <w:rPr>
          <w:i/>
        </w:rPr>
        <w:t>Croton punctatus</w:t>
      </w:r>
      <w:r>
        <w:t>)</w:t>
      </w:r>
      <w:r w:rsidR="00BC55A0">
        <w:t>,</w:t>
      </w:r>
      <w:r>
        <w:t xml:space="preserve"> and beach spurge (</w:t>
      </w:r>
      <w:proofErr w:type="spellStart"/>
      <w:r w:rsidRPr="00BC55A0">
        <w:rPr>
          <w:i/>
        </w:rPr>
        <w:t>Chamaesyce</w:t>
      </w:r>
      <w:proofErr w:type="spellEnd"/>
      <w:r w:rsidRPr="00BC55A0">
        <w:rPr>
          <w:i/>
        </w:rPr>
        <w:t xml:space="preserve"> </w:t>
      </w:r>
      <w:proofErr w:type="spellStart"/>
      <w:r w:rsidRPr="00BC55A0">
        <w:rPr>
          <w:i/>
        </w:rPr>
        <w:lastRenderedPageBreak/>
        <w:t>bombensis</w:t>
      </w:r>
      <w:proofErr w:type="spellEnd"/>
      <w:r>
        <w:t xml:space="preserve">). Vegetation on the foredune may be sparse to dense. </w:t>
      </w:r>
      <w:r w:rsidR="00BC55A0">
        <w:t>Both</w:t>
      </w:r>
      <w:r>
        <w:t xml:space="preserve"> areas are subject to severe stresses from salt spray, sand movement, wave action and storms.</w:t>
      </w:r>
    </w:p>
    <w:p xmlns:wp14="http://schemas.microsoft.com/office/word/2010/wordml" w:rsidR="00876262" w:rsidP="00876262" w:rsidRDefault="00876262" wp14:paraId="45FB0818" wp14:textId="77777777"/>
    <w:p xmlns:wp14="http://schemas.microsoft.com/office/word/2010/wordml" w:rsidR="00876262" w:rsidP="00876262" w:rsidRDefault="00876262" wp14:paraId="64382934" wp14:textId="77777777">
      <w:r>
        <w:t>Vegetation in the transitional back-dune zone or coastal grassland includes many of the species above plus Gulf bluestem (</w:t>
      </w:r>
      <w:proofErr w:type="spellStart"/>
      <w:r w:rsidRPr="00BC55A0">
        <w:rPr>
          <w:i/>
        </w:rPr>
        <w:t>Schizachyrium</w:t>
      </w:r>
      <w:proofErr w:type="spellEnd"/>
      <w:r w:rsidRPr="00BC55A0">
        <w:rPr>
          <w:i/>
        </w:rPr>
        <w:t xml:space="preserve"> </w:t>
      </w:r>
      <w:proofErr w:type="spellStart"/>
      <w:r w:rsidRPr="00BC55A0">
        <w:rPr>
          <w:i/>
        </w:rPr>
        <w:t>maritimum</w:t>
      </w:r>
      <w:proofErr w:type="spellEnd"/>
      <w:r>
        <w:t>), various sedges (</w:t>
      </w:r>
      <w:proofErr w:type="spellStart"/>
      <w:r w:rsidRPr="00BC55A0">
        <w:rPr>
          <w:i/>
        </w:rPr>
        <w:t>Cyperus</w:t>
      </w:r>
      <w:proofErr w:type="spellEnd"/>
      <w:r>
        <w:t xml:space="preserve"> spp.), rushes (</w:t>
      </w:r>
      <w:proofErr w:type="spellStart"/>
      <w:r w:rsidRPr="00BC55A0">
        <w:rPr>
          <w:i/>
        </w:rPr>
        <w:t>Juncus</w:t>
      </w:r>
      <w:proofErr w:type="spellEnd"/>
      <w:r w:rsidRPr="00BC55A0">
        <w:rPr>
          <w:i/>
        </w:rPr>
        <w:t xml:space="preserve"> </w:t>
      </w:r>
      <w:proofErr w:type="spellStart"/>
      <w:r w:rsidRPr="00BC55A0">
        <w:rPr>
          <w:i/>
        </w:rPr>
        <w:t>scirpoides</w:t>
      </w:r>
      <w:proofErr w:type="spellEnd"/>
      <w:r>
        <w:t>)</w:t>
      </w:r>
      <w:r w:rsidR="00BC55A0">
        <w:t>,</w:t>
      </w:r>
      <w:r>
        <w:t xml:space="preserve"> and scattered woody goldenrod (</w:t>
      </w:r>
      <w:proofErr w:type="spellStart"/>
      <w:r w:rsidRPr="00BC55A0">
        <w:rPr>
          <w:i/>
        </w:rPr>
        <w:t>Chrysoma</w:t>
      </w:r>
      <w:proofErr w:type="spellEnd"/>
      <w:r w:rsidRPr="00BC55A0">
        <w:rPr>
          <w:i/>
        </w:rPr>
        <w:t xml:space="preserve"> </w:t>
      </w:r>
      <w:proofErr w:type="spellStart"/>
      <w:r w:rsidRPr="00BC55A0">
        <w:rPr>
          <w:i/>
        </w:rPr>
        <w:t>pauciflosculosa</w:t>
      </w:r>
      <w:proofErr w:type="spellEnd"/>
      <w:r>
        <w:t>) and rosemary (</w:t>
      </w:r>
      <w:proofErr w:type="spellStart"/>
      <w:r w:rsidRPr="00BC55A0">
        <w:rPr>
          <w:i/>
        </w:rPr>
        <w:t>Ceratiola</w:t>
      </w:r>
      <w:proofErr w:type="spellEnd"/>
      <w:r w:rsidRPr="00BC55A0">
        <w:rPr>
          <w:i/>
        </w:rPr>
        <w:t xml:space="preserve"> </w:t>
      </w:r>
      <w:proofErr w:type="spellStart"/>
      <w:r w:rsidRPr="00BC55A0">
        <w:rPr>
          <w:i/>
        </w:rPr>
        <w:t>ericoides</w:t>
      </w:r>
      <w:proofErr w:type="spellEnd"/>
      <w:r>
        <w:t>). This zone may be periodically inundated by seawater that results from dune overwash, or by sand and debris deposited during storm events. In the absence of storms, this zone may become colonized by shrubs and trees and succeed to communities typically found on more stable dunes inland such as oak scrub or pine flatwoods.</w:t>
      </w:r>
    </w:p>
    <w:p xmlns:wp14="http://schemas.microsoft.com/office/word/2010/wordml" w:rsidR="00876262" w:rsidP="00876262" w:rsidRDefault="00876262"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UNIOL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Uniola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maritimum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CHPA18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Chrysoma pauciflosculosa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Woody 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IVIM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Iva imbricata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Seacoast marshelder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CEER3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Ceratiola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amarum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 panicgrass</w:t>
            </w:r>
          </w:p>
        </w:tc>
      </w:tr>
    </w:tbl>
    <w:p>
      <w:r>
        <w:rPr>
          <w:sz w:val="16"/>
        </w:rPr>
        <w:t>Species names are from the NRCS PLANTS database. Check species codes at http://plants.usda.gov.</w:t>
      </w:r>
    </w:p>
    <w:p xmlns:wp14="http://schemas.microsoft.com/office/word/2010/wordml" w:rsidR="00876262" w:rsidP="00876262" w:rsidRDefault="00876262" wp14:paraId="3FFA1376" wp14:textId="77777777">
      <w:pPr>
        <w:pStyle w:val="InfoPara"/>
      </w:pPr>
      <w:r>
        <w:t>Disturbance Description</w:t>
      </w:r>
    </w:p>
    <w:p xmlns:wp14="http://schemas.microsoft.com/office/word/2010/wordml" w:rsidR="00876262" w:rsidP="00876262" w:rsidRDefault="00876262" wp14:paraId="675745BD" wp14:textId="77777777">
      <w:r>
        <w:t>Physical factors such as salt spray, wind and wave driven sand deposition, overwash, accretion, erosion</w:t>
      </w:r>
      <w:r w:rsidR="00667382">
        <w:t>,</w:t>
      </w:r>
      <w:r>
        <w:t xml:space="preserve"> and storm events are the primary forces acting on this system. 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w:t>
      </w:r>
      <w:r w:rsidR="00667382">
        <w:t>lorida</w:t>
      </w:r>
      <w:r>
        <w:t xml:space="preserve"> to Hancock County, M</w:t>
      </w:r>
      <w:r w:rsidR="00667382">
        <w:t>ississippi</w:t>
      </w:r>
      <w:r>
        <w:t xml:space="preserve"> during the period 1926 to 2005 (Jarrell et. al. 1992 with updates). From the period 1851 to 2004, 36 major hurricanes (category 3 or higher) made landfall along the Gulf Coast from L</w:t>
      </w:r>
      <w:r w:rsidR="00667382">
        <w:t>ouisiana</w:t>
      </w:r>
      <w:r>
        <w:t xml:space="preserve"> to the Florida Panhandle (Blake et. al. 2005).</w:t>
      </w:r>
    </w:p>
    <w:p xmlns:wp14="http://schemas.microsoft.com/office/word/2010/wordml" w:rsidR="00876262" w:rsidP="00876262" w:rsidRDefault="00876262" wp14:paraId="049F31CB" wp14:textId="77777777"/>
    <w:p xmlns:wp14="http://schemas.microsoft.com/office/word/2010/wordml" w:rsidR="00876262" w:rsidP="00876262" w:rsidRDefault="00876262" wp14:paraId="07974D4A" wp14:textId="77777777">
      <w:r>
        <w:t>Fire is not thought to be a significant ecological force in the Gulf Coastal Dune and Grasslands system. The system may periodically burn when adjacent uplands burn, but the primary disturbances driving the system are the physical forces discussed above.</w:t>
      </w:r>
    </w:p>
    <w:p xmlns:wp14="http://schemas.microsoft.com/office/word/2010/wordml" w:rsidR="00876262" w:rsidP="00876262" w:rsidRDefault="00876262" wp14:paraId="00639B7C" wp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876262" w:rsidP="00876262" w:rsidRDefault="00876262" wp14:paraId="0F11429A" wp14:textId="77777777">
      <w:pPr>
        <w:pStyle w:val="InfoPara"/>
      </w:pPr>
      <w:r>
        <w:t>Scale Description</w:t>
      </w:r>
    </w:p>
    <w:p xmlns:wp14="http://schemas.microsoft.com/office/word/2010/wordml" w:rsidR="00876262" w:rsidP="00876262" w:rsidRDefault="00876262" wp14:paraId="36253DC5" wp14:textId="77777777">
      <w:r>
        <w:t>The overall extent of this system is unknown. This system is restricted primarily to linear coastal barrier islands along the northeastern Gulf of Mexico coast. The width of this linear system is unknown. The Gulf coast of F</w:t>
      </w:r>
      <w:r w:rsidR="00667382">
        <w:t>lorida</w:t>
      </w:r>
      <w:r>
        <w:t xml:space="preserve"> (including the peninsular region), A</w:t>
      </w:r>
      <w:r w:rsidR="00667382">
        <w:t>labama</w:t>
      </w:r>
      <w:r w:rsidR="00BC55A0">
        <w:t>,</w:t>
      </w:r>
      <w:r>
        <w:t xml:space="preserve"> and </w:t>
      </w:r>
      <w:proofErr w:type="spellStart"/>
      <w:r>
        <w:lastRenderedPageBreak/>
        <w:t>M</w:t>
      </w:r>
      <w:r w:rsidR="00667382">
        <w:t>ississipppi</w:t>
      </w:r>
      <w:proofErr w:type="spellEnd"/>
      <w:r>
        <w:t xml:space="preserve"> include</w:t>
      </w:r>
      <w:r w:rsidR="00BC55A0">
        <w:t>s</w:t>
      </w:r>
      <w:r>
        <w:t xml:space="preserve"> approximately 630 linear miles of barrier island (US Army Corps of Engineers 2002).</w:t>
      </w:r>
    </w:p>
    <w:p xmlns:wp14="http://schemas.microsoft.com/office/word/2010/wordml" w:rsidR="00876262" w:rsidP="00876262" w:rsidRDefault="00876262" wp14:paraId="0FB78278" wp14:textId="77777777"/>
    <w:p xmlns:wp14="http://schemas.microsoft.com/office/word/2010/wordml" w:rsidR="00876262" w:rsidP="00876262" w:rsidRDefault="00876262" wp14:paraId="71FF75F1" wp14:textId="77777777">
      <w:r>
        <w:t>Disturbances, particularly large storms, can affect a high percentage of this system at one time. The impact of fire on this system is thought to be minimal.</w:t>
      </w:r>
    </w:p>
    <w:p xmlns:wp14="http://schemas.microsoft.com/office/word/2010/wordml" w:rsidR="00876262" w:rsidP="00876262" w:rsidRDefault="00876262" wp14:paraId="0D81CF27" wp14:textId="77777777">
      <w:pPr>
        <w:pStyle w:val="InfoPara"/>
      </w:pPr>
      <w:r>
        <w:t>Adjacency or Identification Concerns</w:t>
      </w:r>
    </w:p>
    <w:p xmlns:wp14="http://schemas.microsoft.com/office/word/2010/wordml" w:rsidR="00876262" w:rsidP="00876262" w:rsidRDefault="00876262" wp14:paraId="76D2FAAA" wp14:textId="77777777">
      <w:r>
        <w:t>Coastal dune and grassland systems transition into maritime forests, oak or rosemary dominated scrub communities, or pine flatwoods that occur on stable dune and swale topography landward of the primary dune system and transition zone.</w:t>
      </w:r>
    </w:p>
    <w:p xmlns:wp14="http://schemas.microsoft.com/office/word/2010/wordml" w:rsidR="00876262" w:rsidP="00876262" w:rsidRDefault="00876262" wp14:paraId="1FC39945" wp14:textId="77777777"/>
    <w:p xmlns:wp14="http://schemas.microsoft.com/office/word/2010/wordml" w:rsidR="00876262" w:rsidP="00876262" w:rsidRDefault="00876262" wp14:paraId="18A8D9B3" wp14:textId="77777777">
      <w:r>
        <w:t>The intensity and frequency of hurricanes in this region in the last decade has had a significant impact on this system. At the time of publication in 1990, Johnson and Barbour indicated that panhandle (F</w:t>
      </w:r>
      <w:r w:rsidR="00667382">
        <w:t>lorida</w:t>
      </w:r>
      <w:r>
        <w:t>) barrier islands have been repeatedly struck by hurricanes during the past decade: at present there is hardly a stretch of the coast that is not in the process of recovery. There have been five additional hurricanes in the eastern Gulf of Mexico since 1990.</w:t>
      </w:r>
    </w:p>
    <w:p xmlns:wp14="http://schemas.microsoft.com/office/word/2010/wordml" w:rsidR="00876262" w:rsidP="00876262" w:rsidRDefault="00876262" wp14:paraId="0562CB0E" wp14:textId="77777777"/>
    <w:p xmlns:wp14="http://schemas.microsoft.com/office/word/2010/wordml" w:rsidR="00876262" w:rsidP="00876262" w:rsidRDefault="00876262" wp14:paraId="0480AD6D" wp14:textId="77777777">
      <w:r>
        <w:t>Coastal development and alterations including real estate development, beach armoring, beach re-nourishment and erosion are also a significant threat to this ecological system. Morton et al. (2004) indicates large portions of the gulf shoreline are eroding at average long-term rates as high as 1-3 m/</w:t>
      </w:r>
      <w:proofErr w:type="spellStart"/>
      <w:r>
        <w:t>yr</w:t>
      </w:r>
      <w:proofErr w:type="spellEnd"/>
      <w:r>
        <w:t>, despite beach armoring and re-nourishment efforts.</w:t>
      </w:r>
    </w:p>
    <w:p xmlns:wp14="http://schemas.microsoft.com/office/word/2010/wordml" w:rsidR="00876262" w:rsidP="00876262" w:rsidRDefault="00876262" wp14:paraId="69CB6488" wp14:textId="77777777">
      <w:pPr>
        <w:pStyle w:val="InfoPara"/>
      </w:pPr>
      <w:r>
        <w:t>Issues or Problems</w:t>
      </w:r>
    </w:p>
    <w:p xmlns:wp14="http://schemas.microsoft.com/office/word/2010/wordml" w:rsidR="00876262" w:rsidP="00876262" w:rsidRDefault="00876262" wp14:paraId="3AFEE172" wp14:textId="77777777">
      <w:r>
        <w:t>Minimal information describing the frequency of fire or fire effects on this system could be located. The information that was identified, indicated that fire did not play a significant role in this system and that the frequency of natural ignitions (lightning strikes) was thought to be very low.</w:t>
      </w:r>
    </w:p>
    <w:p xmlns:wp14="http://schemas.microsoft.com/office/word/2010/wordml" w:rsidR="00876262" w:rsidP="00876262" w:rsidRDefault="00876262" wp14:paraId="670324E7" wp14:textId="77777777">
      <w:pPr>
        <w:pStyle w:val="InfoPara"/>
      </w:pPr>
      <w:r>
        <w:t>Native Uncharacteristic Conditions</w:t>
      </w:r>
    </w:p>
    <w:p xmlns:wp14="http://schemas.microsoft.com/office/word/2010/wordml" w:rsidR="00876262" w:rsidP="00876262" w:rsidRDefault="00876262" wp14:paraId="34CE0A41" wp14:textId="77777777"/>
    <w:p xmlns:wp14="http://schemas.microsoft.com/office/word/2010/wordml" w:rsidR="00876262" w:rsidP="00876262" w:rsidRDefault="00876262" wp14:paraId="3CB4E697" wp14:textId="77777777">
      <w:pPr>
        <w:pStyle w:val="InfoPara"/>
      </w:pPr>
      <w:r>
        <w:t>Comments</w:t>
      </w:r>
    </w:p>
    <w:p xmlns:wp14="http://schemas.microsoft.com/office/word/2010/wordml" w:rsidR="00876262" w:rsidP="00876262" w:rsidRDefault="00876262" wp14:paraId="4179D0F7" wp14:textId="77777777">
      <w:r>
        <w:t>Ann Johnson Florida Natural Areas Inventory</w:t>
      </w:r>
    </w:p>
    <w:p xmlns:wp14="http://schemas.microsoft.com/office/word/2010/wordml" w:rsidR="009B6A1A" w:rsidP="00876262" w:rsidRDefault="009B6A1A" wp14:paraId="62EBF3C5" wp14:textId="77777777"/>
    <w:p xmlns:wp14="http://schemas.microsoft.com/office/word/2010/wordml" w:rsidR="00876262" w:rsidP="00876262" w:rsidRDefault="00876262" wp14:paraId="40906C53" wp14:textId="77777777">
      <w:pPr>
        <w:pStyle w:val="ReportSection"/>
      </w:pPr>
      <w:r>
        <w:t>Succession Classes</w:t>
      </w:r>
    </w:p>
    <w:p xmlns:wp14="http://schemas.microsoft.com/office/word/2010/wordml" w:rsidR="00876262" w:rsidP="00876262" w:rsidRDefault="00876262" wp14:paraId="6D98A12B"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876262" w:rsidP="00876262" w:rsidRDefault="00876262" wp14:paraId="7B4E59C2" wp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xmlns:wp14="http://schemas.microsoft.com/office/word/2010/wordml" w:rsidR="003441DF" w:rsidP="00876262" w:rsidRDefault="003441DF" wp14:paraId="2946DB82" wp14:textId="77777777">
      <w:pPr>
        <w:pStyle w:val="SClassInfoPara"/>
      </w:pPr>
    </w:p>
    <w:p xmlns:wp14="http://schemas.microsoft.com/office/word/2010/wordml" w:rsidR="00876262" w:rsidP="00876262" w:rsidRDefault="00876262"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052"/>
        <w:gridCol w:w="1992"/>
        <w:gridCol w:w="1956"/>
      </w:tblGrid>
      <w:tr xmlns:wp14="http://schemas.microsoft.com/office/word/2010/wordml" w:rsidRPr="00876262" w:rsidR="00876262" w:rsidTr="00876262" wp14:paraId="5E72BFC1" wp14:textId="77777777">
        <w:tc>
          <w:tcPr>
            <w:tcW w:w="1140" w:type="dxa"/>
            <w:tcBorders>
              <w:top w:val="single" w:color="auto" w:sz="2" w:space="0"/>
              <w:bottom w:val="single" w:color="000000" w:sz="12" w:space="0"/>
            </w:tcBorders>
            <w:shd w:val="clear" w:color="auto" w:fill="auto"/>
          </w:tcPr>
          <w:p w:rsidRPr="00876262" w:rsidR="00876262" w:rsidP="007500AB" w:rsidRDefault="00876262" wp14:paraId="0C0DCAB3" wp14:textId="77777777">
            <w:pPr>
              <w:rPr>
                <w:b/>
                <w:bCs/>
              </w:rPr>
            </w:pPr>
            <w:r w:rsidRPr="00876262">
              <w:rPr>
                <w:b/>
                <w:bCs/>
              </w:rPr>
              <w:t>Symbol</w:t>
            </w:r>
          </w:p>
        </w:tc>
        <w:tc>
          <w:tcPr>
            <w:tcW w:w="2052" w:type="dxa"/>
            <w:tcBorders>
              <w:top w:val="single" w:color="auto" w:sz="2" w:space="0"/>
              <w:bottom w:val="single" w:color="000000" w:sz="12" w:space="0"/>
            </w:tcBorders>
            <w:shd w:val="clear" w:color="auto" w:fill="auto"/>
          </w:tcPr>
          <w:p w:rsidRPr="00876262" w:rsidR="00876262" w:rsidP="007500AB" w:rsidRDefault="00876262" wp14:paraId="2E08785D" wp14:textId="77777777">
            <w:pPr>
              <w:rPr>
                <w:b/>
                <w:bCs/>
              </w:rPr>
            </w:pPr>
            <w:r w:rsidRPr="00876262">
              <w:rPr>
                <w:b/>
                <w:bCs/>
              </w:rPr>
              <w:t>Scientific Name</w:t>
            </w:r>
          </w:p>
        </w:tc>
        <w:tc>
          <w:tcPr>
            <w:tcW w:w="1992" w:type="dxa"/>
            <w:tcBorders>
              <w:top w:val="single" w:color="auto" w:sz="2" w:space="0"/>
              <w:bottom w:val="single" w:color="000000" w:sz="12" w:space="0"/>
            </w:tcBorders>
            <w:shd w:val="clear" w:color="auto" w:fill="auto"/>
          </w:tcPr>
          <w:p w:rsidRPr="00876262" w:rsidR="00876262" w:rsidP="007500AB" w:rsidRDefault="00876262" wp14:paraId="34C47DF2" wp14:textId="77777777">
            <w:pPr>
              <w:rPr>
                <w:b/>
                <w:bCs/>
              </w:rPr>
            </w:pPr>
            <w:r w:rsidRPr="00876262">
              <w:rPr>
                <w:b/>
                <w:bCs/>
              </w:rPr>
              <w:t>Common Name</w:t>
            </w:r>
          </w:p>
        </w:tc>
        <w:tc>
          <w:tcPr>
            <w:tcW w:w="1956" w:type="dxa"/>
            <w:tcBorders>
              <w:top w:val="single" w:color="auto" w:sz="2" w:space="0"/>
              <w:bottom w:val="single" w:color="000000" w:sz="12" w:space="0"/>
            </w:tcBorders>
            <w:shd w:val="clear" w:color="auto" w:fill="auto"/>
          </w:tcPr>
          <w:p w:rsidRPr="00876262" w:rsidR="00876262" w:rsidP="007500AB" w:rsidRDefault="00876262" wp14:paraId="40AC7F03" wp14:textId="77777777">
            <w:pPr>
              <w:rPr>
                <w:b/>
                <w:bCs/>
              </w:rPr>
            </w:pPr>
            <w:r w:rsidRPr="00876262">
              <w:rPr>
                <w:b/>
                <w:bCs/>
              </w:rPr>
              <w:t>Canopy Position</w:t>
            </w:r>
          </w:p>
        </w:tc>
      </w:tr>
      <w:tr xmlns:wp14="http://schemas.microsoft.com/office/word/2010/wordml" w:rsidRPr="00876262" w:rsidR="00876262" w:rsidTr="00876262" wp14:paraId="2C42FE59" wp14:textId="77777777">
        <w:tc>
          <w:tcPr>
            <w:tcW w:w="1140" w:type="dxa"/>
            <w:tcBorders>
              <w:top w:val="single" w:color="000000" w:sz="12" w:space="0"/>
            </w:tcBorders>
            <w:shd w:val="clear" w:color="auto" w:fill="auto"/>
          </w:tcPr>
          <w:p w:rsidRPr="00876262" w:rsidR="00876262" w:rsidP="007500AB" w:rsidRDefault="00876262" wp14:paraId="32F40CA5" wp14:textId="77777777">
            <w:pPr>
              <w:rPr>
                <w:bCs/>
              </w:rPr>
            </w:pPr>
            <w:r w:rsidRPr="00876262">
              <w:rPr>
                <w:bCs/>
              </w:rPr>
              <w:t>UNIOL</w:t>
            </w:r>
          </w:p>
        </w:tc>
        <w:tc>
          <w:tcPr>
            <w:tcW w:w="2052" w:type="dxa"/>
            <w:tcBorders>
              <w:top w:val="single" w:color="000000" w:sz="12" w:space="0"/>
            </w:tcBorders>
            <w:shd w:val="clear" w:color="auto" w:fill="auto"/>
          </w:tcPr>
          <w:p w:rsidRPr="00876262" w:rsidR="00876262" w:rsidP="007500AB" w:rsidRDefault="00876262" wp14:paraId="2E78B049" wp14:textId="77777777">
            <w:proofErr w:type="spellStart"/>
            <w:r w:rsidRPr="00876262">
              <w:t>Uniola</w:t>
            </w:r>
            <w:proofErr w:type="spellEnd"/>
          </w:p>
        </w:tc>
        <w:tc>
          <w:tcPr>
            <w:tcW w:w="1992" w:type="dxa"/>
            <w:tcBorders>
              <w:top w:val="single" w:color="000000" w:sz="12" w:space="0"/>
            </w:tcBorders>
            <w:shd w:val="clear" w:color="auto" w:fill="auto"/>
          </w:tcPr>
          <w:p w:rsidRPr="00876262" w:rsidR="00876262" w:rsidP="007500AB" w:rsidRDefault="00876262" wp14:paraId="6BC0D967" wp14:textId="77777777">
            <w:proofErr w:type="spellStart"/>
            <w:r w:rsidRPr="00876262">
              <w:t>Seaoats</w:t>
            </w:r>
            <w:proofErr w:type="spellEnd"/>
          </w:p>
        </w:tc>
        <w:tc>
          <w:tcPr>
            <w:tcW w:w="1956" w:type="dxa"/>
            <w:tcBorders>
              <w:top w:val="single" w:color="000000" w:sz="12" w:space="0"/>
            </w:tcBorders>
            <w:shd w:val="clear" w:color="auto" w:fill="auto"/>
          </w:tcPr>
          <w:p w:rsidRPr="00876262" w:rsidR="00876262" w:rsidP="007500AB" w:rsidRDefault="00876262" wp14:paraId="07E94399" wp14:textId="77777777">
            <w:r w:rsidRPr="00876262">
              <w:t>Upper</w:t>
            </w:r>
          </w:p>
        </w:tc>
      </w:tr>
      <w:tr xmlns:wp14="http://schemas.microsoft.com/office/word/2010/wordml" w:rsidRPr="00876262" w:rsidR="00876262" w:rsidTr="00876262" wp14:paraId="62E87542" wp14:textId="77777777">
        <w:tc>
          <w:tcPr>
            <w:tcW w:w="1140" w:type="dxa"/>
            <w:shd w:val="clear" w:color="auto" w:fill="auto"/>
          </w:tcPr>
          <w:p w:rsidRPr="00876262" w:rsidR="00876262" w:rsidP="007500AB" w:rsidRDefault="00876262" wp14:paraId="636345A2" wp14:textId="77777777">
            <w:pPr>
              <w:rPr>
                <w:bCs/>
              </w:rPr>
            </w:pPr>
            <w:r w:rsidRPr="00876262">
              <w:rPr>
                <w:bCs/>
              </w:rPr>
              <w:lastRenderedPageBreak/>
              <w:t>DISTI</w:t>
            </w:r>
          </w:p>
        </w:tc>
        <w:tc>
          <w:tcPr>
            <w:tcW w:w="2052" w:type="dxa"/>
            <w:shd w:val="clear" w:color="auto" w:fill="auto"/>
          </w:tcPr>
          <w:p w:rsidRPr="00876262" w:rsidR="00876262" w:rsidP="007500AB" w:rsidRDefault="00876262" wp14:paraId="0F08D826" wp14:textId="77777777">
            <w:proofErr w:type="spellStart"/>
            <w:r w:rsidRPr="00876262">
              <w:t>Distichlis</w:t>
            </w:r>
            <w:proofErr w:type="spellEnd"/>
          </w:p>
        </w:tc>
        <w:tc>
          <w:tcPr>
            <w:tcW w:w="1992" w:type="dxa"/>
            <w:shd w:val="clear" w:color="auto" w:fill="auto"/>
          </w:tcPr>
          <w:p w:rsidRPr="00876262" w:rsidR="00876262" w:rsidP="007500AB" w:rsidRDefault="00876262" wp14:paraId="14E2DB6E" wp14:textId="77777777">
            <w:proofErr w:type="spellStart"/>
            <w:r w:rsidRPr="00876262">
              <w:t>Saltgrass</w:t>
            </w:r>
            <w:proofErr w:type="spellEnd"/>
          </w:p>
        </w:tc>
        <w:tc>
          <w:tcPr>
            <w:tcW w:w="1956" w:type="dxa"/>
            <w:shd w:val="clear" w:color="auto" w:fill="auto"/>
          </w:tcPr>
          <w:p w:rsidRPr="00876262" w:rsidR="00876262" w:rsidP="007500AB" w:rsidRDefault="00876262" wp14:paraId="503A6B13" wp14:textId="77777777">
            <w:r w:rsidRPr="00876262">
              <w:t>Upper</w:t>
            </w:r>
          </w:p>
        </w:tc>
      </w:tr>
      <w:tr xmlns:wp14="http://schemas.microsoft.com/office/word/2010/wordml" w:rsidRPr="00876262" w:rsidR="00876262" w:rsidTr="00876262" wp14:paraId="2FF6EAA0" wp14:textId="77777777">
        <w:tc>
          <w:tcPr>
            <w:tcW w:w="1140" w:type="dxa"/>
            <w:shd w:val="clear" w:color="auto" w:fill="auto"/>
          </w:tcPr>
          <w:p w:rsidRPr="00876262" w:rsidR="00876262" w:rsidP="007500AB" w:rsidRDefault="00876262" wp14:paraId="26EC020A" wp14:textId="77777777">
            <w:pPr>
              <w:rPr>
                <w:bCs/>
              </w:rPr>
            </w:pPr>
            <w:r w:rsidRPr="00876262">
              <w:rPr>
                <w:bCs/>
              </w:rPr>
              <w:t>PAAM2</w:t>
            </w:r>
          </w:p>
        </w:tc>
        <w:tc>
          <w:tcPr>
            <w:tcW w:w="2052" w:type="dxa"/>
            <w:shd w:val="clear" w:color="auto" w:fill="auto"/>
          </w:tcPr>
          <w:p w:rsidRPr="00876262" w:rsidR="00876262" w:rsidP="007500AB" w:rsidRDefault="00876262" wp14:paraId="00501405" wp14:textId="77777777">
            <w:r w:rsidRPr="00876262">
              <w:t xml:space="preserve">Panicum </w:t>
            </w:r>
            <w:proofErr w:type="spellStart"/>
            <w:r w:rsidRPr="00876262">
              <w:t>amarum</w:t>
            </w:r>
            <w:proofErr w:type="spellEnd"/>
          </w:p>
        </w:tc>
        <w:tc>
          <w:tcPr>
            <w:tcW w:w="1992" w:type="dxa"/>
            <w:shd w:val="clear" w:color="auto" w:fill="auto"/>
          </w:tcPr>
          <w:p w:rsidRPr="00876262" w:rsidR="00876262" w:rsidP="007500AB" w:rsidRDefault="00876262" wp14:paraId="34086C7E" wp14:textId="77777777">
            <w:r w:rsidRPr="00876262">
              <w:t xml:space="preserve">Bitter </w:t>
            </w:r>
            <w:proofErr w:type="spellStart"/>
            <w:r w:rsidRPr="00876262">
              <w:t>panicgrass</w:t>
            </w:r>
            <w:proofErr w:type="spellEnd"/>
          </w:p>
        </w:tc>
        <w:tc>
          <w:tcPr>
            <w:tcW w:w="1956" w:type="dxa"/>
            <w:shd w:val="clear" w:color="auto" w:fill="auto"/>
          </w:tcPr>
          <w:p w:rsidRPr="00876262" w:rsidR="00876262" w:rsidP="007500AB" w:rsidRDefault="00876262" wp14:paraId="16D21D7A" wp14:textId="77777777">
            <w:r w:rsidRPr="00876262">
              <w:t>Upper</w:t>
            </w:r>
          </w:p>
        </w:tc>
      </w:tr>
    </w:tbl>
    <w:p xmlns:wp14="http://schemas.microsoft.com/office/word/2010/wordml" w:rsidR="00876262" w:rsidP="00876262" w:rsidRDefault="00876262" wp14:paraId="5997CC1D" wp14:textId="77777777"/>
    <w:p xmlns:wp14="http://schemas.microsoft.com/office/word/2010/wordml" w:rsidR="00876262" w:rsidP="00876262" w:rsidRDefault="00876262" wp14:paraId="31FF54C8" wp14:textId="77777777">
      <w:pPr>
        <w:pStyle w:val="SClassInfoPara"/>
      </w:pPr>
      <w:r>
        <w:t>Description</w:t>
      </w:r>
    </w:p>
    <w:p xmlns:wp14="http://schemas.microsoft.com/office/word/2010/wordml" w:rsidR="00876262" w:rsidP="00876262" w:rsidRDefault="00BC55A0" wp14:paraId="1E5B0F82" wp14:textId="77777777">
      <w:r>
        <w:t xml:space="preserve">Class </w:t>
      </w:r>
      <w:r w:rsidR="00876262">
        <w:t>includes resprouting grasses that regrow from buried rhizomes and seeds. This class typically occurs following a disturbance event such as a hurricane, sand burial, or erosion. Percent coverage is generally low and, depending on the type and magnitude of the disturbance, it may take some time before vegetation recovers its pre-disturbance coverage. Pioneer species such as sea oats tend to respond positively to moderate sand burial. Wagner (1964) found that after burial in a controlled greenhouse experiment with 3in of sand, the buried sea oats were not appreciably different from the controls after 11 months. However, extreme disturbance events may require a longer recovery period. Reynolds (1976) reported on the effects of an extreme storm event where Manasota Key was extended southward 0.6 km. After 14</w:t>
      </w:r>
      <w:r w:rsidR="00667382">
        <w:t xml:space="preserve"> </w:t>
      </w:r>
      <w:r w:rsidR="00876262">
        <w:t>y</w:t>
      </w:r>
      <w:r w:rsidR="00667382">
        <w:t>ea</w:t>
      </w:r>
      <w:r w:rsidR="00876262">
        <w:t>rs</w:t>
      </w:r>
      <w:r w:rsidR="00667382">
        <w:t>,</w:t>
      </w:r>
      <w:r w:rsidR="00876262">
        <w:t xml:space="preserve"> pioneer species had only achieved 50% coverage of the new land.</w:t>
      </w:r>
    </w:p>
    <w:p xmlns:wp14="http://schemas.microsoft.com/office/word/2010/wordml" w:rsidR="00876262" w:rsidP="00876262" w:rsidRDefault="00876262" wp14:paraId="110FFD37" wp14:textId="77777777"/>
    <w:p>
      <w:r>
        <w:rPr>
          <w:i/>
          <w:u w:val="single"/>
        </w:rPr>
        <w:t>Maximum Tree Size Class</w:t>
      </w:r>
      <w:br/>
      <w:r>
        <w:t>None</w:t>
      </w:r>
    </w:p>
    <w:p xmlns:wp14="http://schemas.microsoft.com/office/word/2010/wordml" w:rsidR="00876262" w:rsidP="00876262" w:rsidRDefault="00876262" wp14:paraId="1E37603E" wp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xmlns:wp14="http://schemas.microsoft.com/office/word/2010/wordml" w:rsidR="003441DF" w:rsidP="00876262" w:rsidRDefault="003441DF" wp14:paraId="6B699379" wp14:textId="77777777">
      <w:pPr>
        <w:pStyle w:val="SClassInfoPara"/>
      </w:pPr>
    </w:p>
    <w:p xmlns:wp14="http://schemas.microsoft.com/office/word/2010/wordml" w:rsidR="00876262" w:rsidP="00876262" w:rsidRDefault="00876262"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964"/>
        <w:gridCol w:w="2088"/>
        <w:gridCol w:w="1956"/>
      </w:tblGrid>
      <w:tr xmlns:wp14="http://schemas.microsoft.com/office/word/2010/wordml" w:rsidRPr="00876262" w:rsidR="00876262" w:rsidTr="00876262" wp14:paraId="47E3DB57" wp14:textId="77777777">
        <w:tc>
          <w:tcPr>
            <w:tcW w:w="1224" w:type="dxa"/>
            <w:tcBorders>
              <w:top w:val="single" w:color="auto" w:sz="2" w:space="0"/>
              <w:bottom w:val="single" w:color="000000" w:sz="12" w:space="0"/>
            </w:tcBorders>
            <w:shd w:val="clear" w:color="auto" w:fill="auto"/>
          </w:tcPr>
          <w:p w:rsidRPr="00876262" w:rsidR="00876262" w:rsidP="00E54F9F" w:rsidRDefault="00876262" wp14:paraId="7F6AF67E" wp14:textId="77777777">
            <w:pPr>
              <w:rPr>
                <w:b/>
                <w:bCs/>
              </w:rPr>
            </w:pPr>
            <w:r w:rsidRPr="00876262">
              <w:rPr>
                <w:b/>
                <w:bCs/>
              </w:rPr>
              <w:t>Symbol</w:t>
            </w:r>
          </w:p>
        </w:tc>
        <w:tc>
          <w:tcPr>
            <w:tcW w:w="2964" w:type="dxa"/>
            <w:tcBorders>
              <w:top w:val="single" w:color="auto" w:sz="2" w:space="0"/>
              <w:bottom w:val="single" w:color="000000" w:sz="12" w:space="0"/>
            </w:tcBorders>
            <w:shd w:val="clear" w:color="auto" w:fill="auto"/>
          </w:tcPr>
          <w:p w:rsidRPr="00876262" w:rsidR="00876262" w:rsidP="00E54F9F" w:rsidRDefault="00876262" wp14:paraId="6AFF47B9" wp14:textId="77777777">
            <w:pPr>
              <w:rPr>
                <w:b/>
                <w:bCs/>
              </w:rPr>
            </w:pPr>
            <w:r w:rsidRPr="00876262">
              <w:rPr>
                <w:b/>
                <w:bCs/>
              </w:rPr>
              <w:t>Scientific Name</w:t>
            </w:r>
          </w:p>
        </w:tc>
        <w:tc>
          <w:tcPr>
            <w:tcW w:w="2088" w:type="dxa"/>
            <w:tcBorders>
              <w:top w:val="single" w:color="auto" w:sz="2" w:space="0"/>
              <w:bottom w:val="single" w:color="000000" w:sz="12" w:space="0"/>
            </w:tcBorders>
            <w:shd w:val="clear" w:color="auto" w:fill="auto"/>
          </w:tcPr>
          <w:p w:rsidRPr="00876262" w:rsidR="00876262" w:rsidP="00E54F9F" w:rsidRDefault="00876262" wp14:paraId="5605E248" wp14:textId="77777777">
            <w:pPr>
              <w:rPr>
                <w:b/>
                <w:bCs/>
              </w:rPr>
            </w:pPr>
            <w:r w:rsidRPr="00876262">
              <w:rPr>
                <w:b/>
                <w:bCs/>
              </w:rPr>
              <w:t>Common Name</w:t>
            </w:r>
          </w:p>
        </w:tc>
        <w:tc>
          <w:tcPr>
            <w:tcW w:w="1956" w:type="dxa"/>
            <w:tcBorders>
              <w:top w:val="single" w:color="auto" w:sz="2" w:space="0"/>
              <w:bottom w:val="single" w:color="000000" w:sz="12" w:space="0"/>
            </w:tcBorders>
            <w:shd w:val="clear" w:color="auto" w:fill="auto"/>
          </w:tcPr>
          <w:p w:rsidRPr="00876262" w:rsidR="00876262" w:rsidP="00E54F9F" w:rsidRDefault="00876262" wp14:paraId="48AF277A" wp14:textId="77777777">
            <w:pPr>
              <w:rPr>
                <w:b/>
                <w:bCs/>
              </w:rPr>
            </w:pPr>
            <w:r w:rsidRPr="00876262">
              <w:rPr>
                <w:b/>
                <w:bCs/>
              </w:rPr>
              <w:t>Canopy Position</w:t>
            </w:r>
          </w:p>
        </w:tc>
      </w:tr>
      <w:tr xmlns:wp14="http://schemas.microsoft.com/office/word/2010/wordml" w:rsidRPr="00876262" w:rsidR="00876262" w:rsidTr="00876262" wp14:paraId="288207C3" wp14:textId="77777777">
        <w:tc>
          <w:tcPr>
            <w:tcW w:w="1224" w:type="dxa"/>
            <w:tcBorders>
              <w:top w:val="single" w:color="000000" w:sz="12" w:space="0"/>
            </w:tcBorders>
            <w:shd w:val="clear" w:color="auto" w:fill="auto"/>
          </w:tcPr>
          <w:p w:rsidRPr="00876262" w:rsidR="00876262" w:rsidP="00E54F9F" w:rsidRDefault="00876262" wp14:paraId="7BF36BE6" wp14:textId="77777777">
            <w:pPr>
              <w:rPr>
                <w:bCs/>
              </w:rPr>
            </w:pPr>
            <w:r w:rsidRPr="00876262">
              <w:rPr>
                <w:bCs/>
              </w:rPr>
              <w:t>UNIOL</w:t>
            </w:r>
          </w:p>
        </w:tc>
        <w:tc>
          <w:tcPr>
            <w:tcW w:w="2964" w:type="dxa"/>
            <w:tcBorders>
              <w:top w:val="single" w:color="000000" w:sz="12" w:space="0"/>
            </w:tcBorders>
            <w:shd w:val="clear" w:color="auto" w:fill="auto"/>
          </w:tcPr>
          <w:p w:rsidRPr="00876262" w:rsidR="00876262" w:rsidP="00E54F9F" w:rsidRDefault="00876262" wp14:paraId="56531232" wp14:textId="77777777">
            <w:proofErr w:type="spellStart"/>
            <w:r w:rsidRPr="00876262">
              <w:t>Uniola</w:t>
            </w:r>
            <w:proofErr w:type="spellEnd"/>
          </w:p>
        </w:tc>
        <w:tc>
          <w:tcPr>
            <w:tcW w:w="2088" w:type="dxa"/>
            <w:tcBorders>
              <w:top w:val="single" w:color="000000" w:sz="12" w:space="0"/>
            </w:tcBorders>
            <w:shd w:val="clear" w:color="auto" w:fill="auto"/>
          </w:tcPr>
          <w:p w:rsidRPr="00876262" w:rsidR="00876262" w:rsidP="00E54F9F" w:rsidRDefault="00876262" wp14:paraId="53728C3D" wp14:textId="77777777">
            <w:proofErr w:type="spellStart"/>
            <w:r w:rsidRPr="00876262">
              <w:t>Seaoats</w:t>
            </w:r>
            <w:proofErr w:type="spellEnd"/>
          </w:p>
        </w:tc>
        <w:tc>
          <w:tcPr>
            <w:tcW w:w="1956" w:type="dxa"/>
            <w:tcBorders>
              <w:top w:val="single" w:color="000000" w:sz="12" w:space="0"/>
            </w:tcBorders>
            <w:shd w:val="clear" w:color="auto" w:fill="auto"/>
          </w:tcPr>
          <w:p w:rsidRPr="00876262" w:rsidR="00876262" w:rsidP="00E54F9F" w:rsidRDefault="00876262" wp14:paraId="2B5F9D35" wp14:textId="77777777">
            <w:r w:rsidRPr="00876262">
              <w:t>Upper</w:t>
            </w:r>
          </w:p>
        </w:tc>
      </w:tr>
      <w:tr xmlns:wp14="http://schemas.microsoft.com/office/word/2010/wordml" w:rsidRPr="00876262" w:rsidR="00876262" w:rsidTr="00876262" wp14:paraId="3E3753AC" wp14:textId="77777777">
        <w:tc>
          <w:tcPr>
            <w:tcW w:w="1224" w:type="dxa"/>
            <w:shd w:val="clear" w:color="auto" w:fill="auto"/>
          </w:tcPr>
          <w:p w:rsidRPr="00876262" w:rsidR="00876262" w:rsidP="00E54F9F" w:rsidRDefault="00876262" wp14:paraId="2B589147" wp14:textId="77777777">
            <w:pPr>
              <w:rPr>
                <w:bCs/>
              </w:rPr>
            </w:pPr>
            <w:r w:rsidRPr="00876262">
              <w:rPr>
                <w:bCs/>
              </w:rPr>
              <w:t>SCMA3</w:t>
            </w:r>
          </w:p>
        </w:tc>
        <w:tc>
          <w:tcPr>
            <w:tcW w:w="2964" w:type="dxa"/>
            <w:shd w:val="clear" w:color="auto" w:fill="auto"/>
          </w:tcPr>
          <w:p w:rsidRPr="00876262" w:rsidR="00876262" w:rsidP="00E54F9F" w:rsidRDefault="00876262" wp14:paraId="07677810" wp14:textId="77777777">
            <w:proofErr w:type="spellStart"/>
            <w:r w:rsidRPr="00876262">
              <w:t>Schizachyrium</w:t>
            </w:r>
            <w:proofErr w:type="spellEnd"/>
            <w:r w:rsidRPr="00876262">
              <w:t xml:space="preserve"> </w:t>
            </w:r>
            <w:proofErr w:type="spellStart"/>
            <w:r w:rsidRPr="00876262">
              <w:t>maritimum</w:t>
            </w:r>
            <w:proofErr w:type="spellEnd"/>
          </w:p>
        </w:tc>
        <w:tc>
          <w:tcPr>
            <w:tcW w:w="2088" w:type="dxa"/>
            <w:shd w:val="clear" w:color="auto" w:fill="auto"/>
          </w:tcPr>
          <w:p w:rsidRPr="00876262" w:rsidR="00876262" w:rsidP="00E54F9F" w:rsidRDefault="00876262" wp14:paraId="25E81840" wp14:textId="77777777">
            <w:r w:rsidRPr="00876262">
              <w:t>Gulf bluestem</w:t>
            </w:r>
          </w:p>
        </w:tc>
        <w:tc>
          <w:tcPr>
            <w:tcW w:w="1956" w:type="dxa"/>
            <w:shd w:val="clear" w:color="auto" w:fill="auto"/>
          </w:tcPr>
          <w:p w:rsidRPr="00876262" w:rsidR="00876262" w:rsidP="00E54F9F" w:rsidRDefault="00876262" wp14:paraId="7AF07891" wp14:textId="77777777">
            <w:r w:rsidRPr="00876262">
              <w:t>Upper</w:t>
            </w:r>
          </w:p>
        </w:tc>
      </w:tr>
      <w:tr xmlns:wp14="http://schemas.microsoft.com/office/word/2010/wordml" w:rsidRPr="00876262" w:rsidR="00876262" w:rsidTr="00876262" wp14:paraId="0276A268" wp14:textId="77777777">
        <w:tc>
          <w:tcPr>
            <w:tcW w:w="1224" w:type="dxa"/>
            <w:shd w:val="clear" w:color="auto" w:fill="auto"/>
          </w:tcPr>
          <w:p w:rsidRPr="00876262" w:rsidR="00876262" w:rsidP="00E54F9F" w:rsidRDefault="00876262" wp14:paraId="001128C3" wp14:textId="77777777">
            <w:pPr>
              <w:rPr>
                <w:bCs/>
              </w:rPr>
            </w:pPr>
            <w:r w:rsidRPr="00876262">
              <w:rPr>
                <w:bCs/>
              </w:rPr>
              <w:t>PAAM2</w:t>
            </w:r>
          </w:p>
        </w:tc>
        <w:tc>
          <w:tcPr>
            <w:tcW w:w="2964" w:type="dxa"/>
            <w:shd w:val="clear" w:color="auto" w:fill="auto"/>
          </w:tcPr>
          <w:p w:rsidRPr="00876262" w:rsidR="00876262" w:rsidP="00E54F9F" w:rsidRDefault="00876262" wp14:paraId="39EEF356" wp14:textId="77777777">
            <w:r w:rsidRPr="00876262">
              <w:t xml:space="preserve">Panicum </w:t>
            </w:r>
            <w:proofErr w:type="spellStart"/>
            <w:r w:rsidRPr="00876262">
              <w:t>amarum</w:t>
            </w:r>
            <w:proofErr w:type="spellEnd"/>
          </w:p>
        </w:tc>
        <w:tc>
          <w:tcPr>
            <w:tcW w:w="2088" w:type="dxa"/>
            <w:shd w:val="clear" w:color="auto" w:fill="auto"/>
          </w:tcPr>
          <w:p w:rsidRPr="00876262" w:rsidR="00876262" w:rsidP="00E54F9F" w:rsidRDefault="00876262" wp14:paraId="5CE0258C" wp14:textId="77777777">
            <w:r w:rsidRPr="00876262">
              <w:t xml:space="preserve">Bitter </w:t>
            </w:r>
            <w:proofErr w:type="spellStart"/>
            <w:r w:rsidRPr="00876262">
              <w:t>panicgrass</w:t>
            </w:r>
            <w:proofErr w:type="spellEnd"/>
          </w:p>
        </w:tc>
        <w:tc>
          <w:tcPr>
            <w:tcW w:w="1956" w:type="dxa"/>
            <w:shd w:val="clear" w:color="auto" w:fill="auto"/>
          </w:tcPr>
          <w:p w:rsidRPr="00876262" w:rsidR="00876262" w:rsidP="00E54F9F" w:rsidRDefault="00876262" wp14:paraId="4E048467" wp14:textId="77777777">
            <w:r w:rsidRPr="00876262">
              <w:t>Upper</w:t>
            </w:r>
          </w:p>
        </w:tc>
      </w:tr>
      <w:tr xmlns:wp14="http://schemas.microsoft.com/office/word/2010/wordml" w:rsidRPr="00876262" w:rsidR="00876262" w:rsidTr="00876262" wp14:paraId="6A884346" wp14:textId="77777777">
        <w:tc>
          <w:tcPr>
            <w:tcW w:w="1224" w:type="dxa"/>
            <w:shd w:val="clear" w:color="auto" w:fill="auto"/>
          </w:tcPr>
          <w:p w:rsidRPr="00876262" w:rsidR="00876262" w:rsidP="00E54F9F" w:rsidRDefault="00876262" wp14:paraId="40BCC916" wp14:textId="77777777">
            <w:pPr>
              <w:rPr>
                <w:bCs/>
              </w:rPr>
            </w:pPr>
            <w:r w:rsidRPr="00876262">
              <w:rPr>
                <w:bCs/>
              </w:rPr>
              <w:t>CHPA18</w:t>
            </w:r>
          </w:p>
        </w:tc>
        <w:tc>
          <w:tcPr>
            <w:tcW w:w="2964" w:type="dxa"/>
            <w:shd w:val="clear" w:color="auto" w:fill="auto"/>
          </w:tcPr>
          <w:p w:rsidRPr="00876262" w:rsidR="00876262" w:rsidP="00E54F9F" w:rsidRDefault="00876262" wp14:paraId="74A080A7" wp14:textId="77777777">
            <w:proofErr w:type="spellStart"/>
            <w:r w:rsidRPr="00876262">
              <w:t>Chrysoma</w:t>
            </w:r>
            <w:proofErr w:type="spellEnd"/>
            <w:r w:rsidRPr="00876262">
              <w:t xml:space="preserve"> </w:t>
            </w:r>
            <w:proofErr w:type="spellStart"/>
            <w:r w:rsidRPr="00876262">
              <w:t>pauciflosculosa</w:t>
            </w:r>
            <w:proofErr w:type="spellEnd"/>
          </w:p>
        </w:tc>
        <w:tc>
          <w:tcPr>
            <w:tcW w:w="2088" w:type="dxa"/>
            <w:shd w:val="clear" w:color="auto" w:fill="auto"/>
          </w:tcPr>
          <w:p w:rsidRPr="00876262" w:rsidR="00876262" w:rsidP="00E54F9F" w:rsidRDefault="00876262" wp14:paraId="0629D86C" wp14:textId="77777777">
            <w:r w:rsidRPr="00876262">
              <w:t>Woody goldenrod</w:t>
            </w:r>
          </w:p>
        </w:tc>
        <w:tc>
          <w:tcPr>
            <w:tcW w:w="1956" w:type="dxa"/>
            <w:shd w:val="clear" w:color="auto" w:fill="auto"/>
          </w:tcPr>
          <w:p w:rsidRPr="00876262" w:rsidR="00876262" w:rsidP="00E54F9F" w:rsidRDefault="00876262" wp14:paraId="1150715B" wp14:textId="77777777">
            <w:r w:rsidRPr="00876262">
              <w:t>Upper</w:t>
            </w:r>
          </w:p>
        </w:tc>
      </w:tr>
    </w:tbl>
    <w:p xmlns:wp14="http://schemas.microsoft.com/office/word/2010/wordml" w:rsidR="00876262" w:rsidP="00876262" w:rsidRDefault="00876262" wp14:paraId="3FE9F23F" wp14:textId="77777777"/>
    <w:p xmlns:wp14="http://schemas.microsoft.com/office/word/2010/wordml" w:rsidR="00876262" w:rsidP="00876262" w:rsidRDefault="00876262" wp14:paraId="02F99ED9" wp14:textId="77777777">
      <w:pPr>
        <w:pStyle w:val="SClassInfoPara"/>
      </w:pPr>
      <w:r>
        <w:t>Description</w:t>
      </w:r>
    </w:p>
    <w:p xmlns:wp14="http://schemas.microsoft.com/office/word/2010/wordml" w:rsidR="00876262" w:rsidP="00876262" w:rsidRDefault="00876262" wp14:paraId="418357A5" wp14:textId="77777777">
      <w:r>
        <w:t xml:space="preserve">Class is characterized by sparse to moderately dense grasses and herbs with widely scattered shrubs in the transitional or </w:t>
      </w:r>
      <w:proofErr w:type="spellStart"/>
      <w:r>
        <w:t>backdune</w:t>
      </w:r>
      <w:proofErr w:type="spellEnd"/>
      <w:r>
        <w:t xml:space="preserve"> zone. Vegetation on and landward of the foredune may achieve 50-70% cover. Vegetation seaward of the foredune typically remains sparse. This class may persist for a long period when subjected to chronic disturbances (moderate sand deposition and salt spray) and in the absence of severe disturbance (storms, severe erosion or overwash).</w:t>
      </w:r>
    </w:p>
    <w:p xmlns:wp14="http://schemas.microsoft.com/office/word/2010/wordml" w:rsidR="00876262" w:rsidP="00876262" w:rsidRDefault="00876262" wp14:paraId="1F72F646" wp14:textId="77777777"/>
    <w:p xmlns:wp14="http://schemas.microsoft.com/office/word/2010/wordml" w:rsidR="00876262" w:rsidP="00876262" w:rsidRDefault="00876262" wp14:paraId="6FA429CF" wp14:textId="77777777">
      <w:r>
        <w:t>Physical forces including storms, sand burial, overwash, and salt spray remain the primary disturbances to this class. Disturbances are occurring constantly in the form of winter storms, hurricanes, wind deposited sand, overwash, etc.</w:t>
      </w:r>
      <w:r w:rsidR="00667382">
        <w:t>,</w:t>
      </w:r>
      <w:r>
        <w:t xml:space="preserve"> making it very difficult to assign probabilities for wind and weather stresses. Many of these disturbances are considered chronic, and are important to maintaining community structure and composition. </w:t>
      </w:r>
    </w:p>
    <w:p xmlns:wp14="http://schemas.microsoft.com/office/word/2010/wordml" w:rsidR="00876262" w:rsidP="00876262" w:rsidRDefault="00876262" wp14:paraId="08CE6F91" wp14:textId="77777777"/>
    <w:p>
      <w:r>
        <w:rPr>
          <w:i/>
          <w:u w:val="single"/>
        </w:rPr>
        <w:t>Maximum Tree Size Class</w:t>
      </w:r>
      <w:br/>
      <w:r>
        <w:t>None</w:t>
      </w:r>
    </w:p>
    <w:p xmlns:wp14="http://schemas.microsoft.com/office/word/2010/wordml" w:rsidR="00876262" w:rsidP="00876262" w:rsidRDefault="00876262" wp14:paraId="26576182" wp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xmlns:wp14="http://schemas.microsoft.com/office/word/2010/wordml" w:rsidR="003441DF" w:rsidP="00876262" w:rsidRDefault="003441DF" wp14:paraId="61CDCEAD" wp14:textId="77777777">
      <w:pPr>
        <w:pStyle w:val="SClassInfoPara"/>
      </w:pPr>
    </w:p>
    <w:p xmlns:wp14="http://schemas.microsoft.com/office/word/2010/wordml" w:rsidR="00876262" w:rsidP="00876262" w:rsidRDefault="00876262" wp14:paraId="5AD5E39B" wp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964"/>
        <w:gridCol w:w="1860"/>
        <w:gridCol w:w="1956"/>
      </w:tblGrid>
      <w:tr xmlns:wp14="http://schemas.microsoft.com/office/word/2010/wordml" w:rsidRPr="00876262" w:rsidR="00876262" w:rsidTr="00876262" wp14:paraId="0774A5DD" wp14:textId="77777777">
        <w:tc>
          <w:tcPr>
            <w:tcW w:w="1176" w:type="dxa"/>
            <w:tcBorders>
              <w:top w:val="single" w:color="auto" w:sz="2" w:space="0"/>
              <w:bottom w:val="single" w:color="000000" w:sz="12" w:space="0"/>
            </w:tcBorders>
            <w:shd w:val="clear" w:color="auto" w:fill="auto"/>
          </w:tcPr>
          <w:p w:rsidRPr="00876262" w:rsidR="00876262" w:rsidP="00E05D1C" w:rsidRDefault="00876262" wp14:paraId="3160B764" wp14:textId="77777777">
            <w:pPr>
              <w:rPr>
                <w:b/>
                <w:bCs/>
              </w:rPr>
            </w:pPr>
            <w:r w:rsidRPr="00876262">
              <w:rPr>
                <w:b/>
                <w:bCs/>
              </w:rPr>
              <w:t>Symbol</w:t>
            </w:r>
          </w:p>
        </w:tc>
        <w:tc>
          <w:tcPr>
            <w:tcW w:w="2964" w:type="dxa"/>
            <w:tcBorders>
              <w:top w:val="single" w:color="auto" w:sz="2" w:space="0"/>
              <w:bottom w:val="single" w:color="000000" w:sz="12" w:space="0"/>
            </w:tcBorders>
            <w:shd w:val="clear" w:color="auto" w:fill="auto"/>
          </w:tcPr>
          <w:p w:rsidRPr="00876262" w:rsidR="00876262" w:rsidP="00E05D1C" w:rsidRDefault="00876262" wp14:paraId="59C8FE8E" wp14:textId="77777777">
            <w:pPr>
              <w:rPr>
                <w:b/>
                <w:bCs/>
              </w:rPr>
            </w:pPr>
            <w:r w:rsidRPr="00876262">
              <w:rPr>
                <w:b/>
                <w:bCs/>
              </w:rPr>
              <w:t>Scientific Name</w:t>
            </w:r>
          </w:p>
        </w:tc>
        <w:tc>
          <w:tcPr>
            <w:tcW w:w="1860" w:type="dxa"/>
            <w:tcBorders>
              <w:top w:val="single" w:color="auto" w:sz="2" w:space="0"/>
              <w:bottom w:val="single" w:color="000000" w:sz="12" w:space="0"/>
            </w:tcBorders>
            <w:shd w:val="clear" w:color="auto" w:fill="auto"/>
          </w:tcPr>
          <w:p w:rsidRPr="00876262" w:rsidR="00876262" w:rsidP="00E05D1C" w:rsidRDefault="00876262" wp14:paraId="141EAAF0" wp14:textId="77777777">
            <w:pPr>
              <w:rPr>
                <w:b/>
                <w:bCs/>
              </w:rPr>
            </w:pPr>
            <w:r w:rsidRPr="00876262">
              <w:rPr>
                <w:b/>
                <w:bCs/>
              </w:rPr>
              <w:t>Common Name</w:t>
            </w:r>
          </w:p>
        </w:tc>
        <w:tc>
          <w:tcPr>
            <w:tcW w:w="1956" w:type="dxa"/>
            <w:tcBorders>
              <w:top w:val="single" w:color="auto" w:sz="2" w:space="0"/>
              <w:bottom w:val="single" w:color="000000" w:sz="12" w:space="0"/>
            </w:tcBorders>
            <w:shd w:val="clear" w:color="auto" w:fill="auto"/>
          </w:tcPr>
          <w:p w:rsidRPr="00876262" w:rsidR="00876262" w:rsidP="00E05D1C" w:rsidRDefault="00876262" wp14:paraId="04890630" wp14:textId="77777777">
            <w:pPr>
              <w:rPr>
                <w:b/>
                <w:bCs/>
              </w:rPr>
            </w:pPr>
            <w:r w:rsidRPr="00876262">
              <w:rPr>
                <w:b/>
                <w:bCs/>
              </w:rPr>
              <w:t>Canopy Position</w:t>
            </w:r>
          </w:p>
        </w:tc>
      </w:tr>
      <w:tr xmlns:wp14="http://schemas.microsoft.com/office/word/2010/wordml" w:rsidRPr="00876262" w:rsidR="00876262" w:rsidTr="00876262" wp14:paraId="3EACC96C" wp14:textId="77777777">
        <w:tc>
          <w:tcPr>
            <w:tcW w:w="1176" w:type="dxa"/>
            <w:tcBorders>
              <w:top w:val="single" w:color="000000" w:sz="12" w:space="0"/>
            </w:tcBorders>
            <w:shd w:val="clear" w:color="auto" w:fill="auto"/>
          </w:tcPr>
          <w:p w:rsidRPr="00876262" w:rsidR="00876262" w:rsidP="00E05D1C" w:rsidRDefault="00876262" wp14:paraId="39297F1F" wp14:textId="77777777">
            <w:pPr>
              <w:rPr>
                <w:bCs/>
              </w:rPr>
            </w:pPr>
            <w:r w:rsidRPr="00876262">
              <w:rPr>
                <w:bCs/>
              </w:rPr>
              <w:t>QUMY</w:t>
            </w:r>
          </w:p>
        </w:tc>
        <w:tc>
          <w:tcPr>
            <w:tcW w:w="2964" w:type="dxa"/>
            <w:tcBorders>
              <w:top w:val="single" w:color="000000" w:sz="12" w:space="0"/>
            </w:tcBorders>
            <w:shd w:val="clear" w:color="auto" w:fill="auto"/>
          </w:tcPr>
          <w:p w:rsidRPr="00876262" w:rsidR="00876262" w:rsidP="00E05D1C" w:rsidRDefault="00876262" wp14:paraId="7AE7FC83" wp14:textId="77777777">
            <w:r w:rsidRPr="00876262">
              <w:t xml:space="preserve">Quercus </w:t>
            </w:r>
            <w:proofErr w:type="spellStart"/>
            <w:r w:rsidRPr="00876262">
              <w:t>myrtifolia</w:t>
            </w:r>
            <w:proofErr w:type="spellEnd"/>
          </w:p>
        </w:tc>
        <w:tc>
          <w:tcPr>
            <w:tcW w:w="1860" w:type="dxa"/>
            <w:tcBorders>
              <w:top w:val="single" w:color="000000" w:sz="12" w:space="0"/>
            </w:tcBorders>
            <w:shd w:val="clear" w:color="auto" w:fill="auto"/>
          </w:tcPr>
          <w:p w:rsidRPr="00876262" w:rsidR="00876262" w:rsidP="00E05D1C" w:rsidRDefault="00876262" wp14:paraId="694AA925" wp14:textId="77777777">
            <w:r w:rsidRPr="00876262">
              <w:t>Myrtle oak</w:t>
            </w:r>
          </w:p>
        </w:tc>
        <w:tc>
          <w:tcPr>
            <w:tcW w:w="1956" w:type="dxa"/>
            <w:tcBorders>
              <w:top w:val="single" w:color="000000" w:sz="12" w:space="0"/>
            </w:tcBorders>
            <w:shd w:val="clear" w:color="auto" w:fill="auto"/>
          </w:tcPr>
          <w:p w:rsidRPr="00876262" w:rsidR="00876262" w:rsidP="00E05D1C" w:rsidRDefault="00876262" wp14:paraId="41091DB8" wp14:textId="77777777">
            <w:r w:rsidRPr="00876262">
              <w:t>Upper</w:t>
            </w:r>
          </w:p>
        </w:tc>
      </w:tr>
      <w:tr xmlns:wp14="http://schemas.microsoft.com/office/word/2010/wordml" w:rsidRPr="00876262" w:rsidR="00876262" w:rsidTr="00876262" wp14:paraId="4F298AD5" wp14:textId="77777777">
        <w:tc>
          <w:tcPr>
            <w:tcW w:w="1176" w:type="dxa"/>
            <w:shd w:val="clear" w:color="auto" w:fill="auto"/>
          </w:tcPr>
          <w:p w:rsidRPr="00876262" w:rsidR="00876262" w:rsidP="00E05D1C" w:rsidRDefault="00876262" wp14:paraId="4D1D7231" wp14:textId="77777777">
            <w:pPr>
              <w:rPr>
                <w:bCs/>
              </w:rPr>
            </w:pPr>
            <w:r w:rsidRPr="00876262">
              <w:rPr>
                <w:bCs/>
              </w:rPr>
              <w:t>SERE2</w:t>
            </w:r>
          </w:p>
        </w:tc>
        <w:tc>
          <w:tcPr>
            <w:tcW w:w="2964" w:type="dxa"/>
            <w:shd w:val="clear" w:color="auto" w:fill="auto"/>
          </w:tcPr>
          <w:p w:rsidRPr="00876262" w:rsidR="00876262" w:rsidP="00E05D1C" w:rsidRDefault="00876262" wp14:paraId="6903901A" wp14:textId="77777777">
            <w:proofErr w:type="spellStart"/>
            <w:r w:rsidRPr="00876262">
              <w:t>Serenoa</w:t>
            </w:r>
            <w:proofErr w:type="spellEnd"/>
            <w:r w:rsidRPr="00876262">
              <w:t xml:space="preserve"> </w:t>
            </w:r>
            <w:proofErr w:type="spellStart"/>
            <w:r w:rsidRPr="00876262">
              <w:t>repens</w:t>
            </w:r>
            <w:proofErr w:type="spellEnd"/>
          </w:p>
        </w:tc>
        <w:tc>
          <w:tcPr>
            <w:tcW w:w="1860" w:type="dxa"/>
            <w:shd w:val="clear" w:color="auto" w:fill="auto"/>
          </w:tcPr>
          <w:p w:rsidRPr="00876262" w:rsidR="00876262" w:rsidP="00E05D1C" w:rsidRDefault="00876262" wp14:paraId="74FA831C" wp14:textId="77777777">
            <w:r w:rsidRPr="00876262">
              <w:t>Saw palmetto</w:t>
            </w:r>
          </w:p>
        </w:tc>
        <w:tc>
          <w:tcPr>
            <w:tcW w:w="1956" w:type="dxa"/>
            <w:shd w:val="clear" w:color="auto" w:fill="auto"/>
          </w:tcPr>
          <w:p w:rsidRPr="00876262" w:rsidR="00876262" w:rsidP="00E05D1C" w:rsidRDefault="00876262" wp14:paraId="6F828183" wp14:textId="77777777">
            <w:r w:rsidRPr="00876262">
              <w:t>Upper</w:t>
            </w:r>
          </w:p>
        </w:tc>
      </w:tr>
      <w:tr xmlns:wp14="http://schemas.microsoft.com/office/word/2010/wordml" w:rsidRPr="00876262" w:rsidR="00876262" w:rsidTr="00876262" wp14:paraId="72A2DD52" wp14:textId="77777777">
        <w:tc>
          <w:tcPr>
            <w:tcW w:w="1176" w:type="dxa"/>
            <w:shd w:val="clear" w:color="auto" w:fill="auto"/>
          </w:tcPr>
          <w:p w:rsidRPr="00876262" w:rsidR="00876262" w:rsidP="00E05D1C" w:rsidRDefault="00876262" wp14:paraId="6AD154B0" wp14:textId="77777777">
            <w:pPr>
              <w:rPr>
                <w:bCs/>
              </w:rPr>
            </w:pPr>
            <w:r w:rsidRPr="00876262">
              <w:rPr>
                <w:bCs/>
              </w:rPr>
              <w:t>SCMA3</w:t>
            </w:r>
          </w:p>
        </w:tc>
        <w:tc>
          <w:tcPr>
            <w:tcW w:w="2964" w:type="dxa"/>
            <w:shd w:val="clear" w:color="auto" w:fill="auto"/>
          </w:tcPr>
          <w:p w:rsidRPr="00876262" w:rsidR="00876262" w:rsidP="00E05D1C" w:rsidRDefault="00876262" wp14:paraId="73E96DC1" wp14:textId="77777777">
            <w:proofErr w:type="spellStart"/>
            <w:r w:rsidRPr="00876262">
              <w:t>Schizachyrium</w:t>
            </w:r>
            <w:proofErr w:type="spellEnd"/>
            <w:r w:rsidRPr="00876262">
              <w:t xml:space="preserve"> </w:t>
            </w:r>
            <w:proofErr w:type="spellStart"/>
            <w:r w:rsidRPr="00876262">
              <w:t>maritimum</w:t>
            </w:r>
            <w:proofErr w:type="spellEnd"/>
          </w:p>
        </w:tc>
        <w:tc>
          <w:tcPr>
            <w:tcW w:w="1860" w:type="dxa"/>
            <w:shd w:val="clear" w:color="auto" w:fill="auto"/>
          </w:tcPr>
          <w:p w:rsidRPr="00876262" w:rsidR="00876262" w:rsidP="00E05D1C" w:rsidRDefault="00876262" wp14:paraId="5890B314" wp14:textId="77777777">
            <w:r w:rsidRPr="00876262">
              <w:t>Gulf bluestem</w:t>
            </w:r>
          </w:p>
        </w:tc>
        <w:tc>
          <w:tcPr>
            <w:tcW w:w="1956" w:type="dxa"/>
            <w:shd w:val="clear" w:color="auto" w:fill="auto"/>
          </w:tcPr>
          <w:p w:rsidRPr="00876262" w:rsidR="00876262" w:rsidP="00E05D1C" w:rsidRDefault="00876262" wp14:paraId="0F398CD2" wp14:textId="77777777">
            <w:r w:rsidRPr="00876262">
              <w:t>Lower</w:t>
            </w:r>
          </w:p>
        </w:tc>
      </w:tr>
      <w:tr xmlns:wp14="http://schemas.microsoft.com/office/word/2010/wordml" w:rsidRPr="00876262" w:rsidR="00876262" w:rsidTr="00876262" wp14:paraId="4E418C03" wp14:textId="77777777">
        <w:tc>
          <w:tcPr>
            <w:tcW w:w="1176" w:type="dxa"/>
            <w:shd w:val="clear" w:color="auto" w:fill="auto"/>
          </w:tcPr>
          <w:p w:rsidRPr="00876262" w:rsidR="00876262" w:rsidP="00E05D1C" w:rsidRDefault="00876262" wp14:paraId="58BCFE26" wp14:textId="77777777">
            <w:pPr>
              <w:rPr>
                <w:bCs/>
              </w:rPr>
            </w:pPr>
            <w:r w:rsidRPr="00876262">
              <w:rPr>
                <w:bCs/>
              </w:rPr>
              <w:t>MOCE2</w:t>
            </w:r>
          </w:p>
        </w:tc>
        <w:tc>
          <w:tcPr>
            <w:tcW w:w="2964" w:type="dxa"/>
            <w:shd w:val="clear" w:color="auto" w:fill="auto"/>
          </w:tcPr>
          <w:p w:rsidRPr="00876262" w:rsidR="00876262" w:rsidP="00E05D1C" w:rsidRDefault="00876262" wp14:paraId="09E7DBC4" wp14:textId="77777777">
            <w:r w:rsidRPr="00876262">
              <w:t>Morella cerifera</w:t>
            </w:r>
          </w:p>
        </w:tc>
        <w:tc>
          <w:tcPr>
            <w:tcW w:w="1860" w:type="dxa"/>
            <w:shd w:val="clear" w:color="auto" w:fill="auto"/>
          </w:tcPr>
          <w:p w:rsidRPr="00876262" w:rsidR="00876262" w:rsidP="00E05D1C" w:rsidRDefault="00876262" wp14:paraId="69D859C3" wp14:textId="77777777">
            <w:r w:rsidRPr="00876262">
              <w:t>Wax myrtle</w:t>
            </w:r>
          </w:p>
        </w:tc>
        <w:tc>
          <w:tcPr>
            <w:tcW w:w="1956" w:type="dxa"/>
            <w:shd w:val="clear" w:color="auto" w:fill="auto"/>
          </w:tcPr>
          <w:p w:rsidRPr="00876262" w:rsidR="00876262" w:rsidP="00E05D1C" w:rsidRDefault="00876262" wp14:paraId="28D72A14" wp14:textId="77777777">
            <w:r w:rsidRPr="00876262">
              <w:t>Upper</w:t>
            </w:r>
          </w:p>
        </w:tc>
      </w:tr>
    </w:tbl>
    <w:p xmlns:wp14="http://schemas.microsoft.com/office/word/2010/wordml" w:rsidR="00876262" w:rsidP="00876262" w:rsidRDefault="00876262" wp14:paraId="6BB9E253" wp14:textId="77777777"/>
    <w:p xmlns:wp14="http://schemas.microsoft.com/office/word/2010/wordml" w:rsidR="00876262" w:rsidP="00876262" w:rsidRDefault="00876262" wp14:paraId="513D93E2" wp14:textId="77777777">
      <w:pPr>
        <w:pStyle w:val="SClassInfoPara"/>
      </w:pPr>
      <w:r>
        <w:t>Description</w:t>
      </w:r>
    </w:p>
    <w:p xmlns:wp14="http://schemas.microsoft.com/office/word/2010/wordml" w:rsidR="00876262" w:rsidP="00876262" w:rsidRDefault="00876262" wp14:paraId="5CED6B3D" wp14:textId="77777777">
      <w:r>
        <w:t xml:space="preserve">This class occurs in rare circumstances where a disturbance has not impacted the </w:t>
      </w:r>
      <w:proofErr w:type="spellStart"/>
      <w:r>
        <w:t>backdune</w:t>
      </w:r>
      <w:proofErr w:type="spellEnd"/>
      <w:r>
        <w:t xml:space="preserve"> zone and species more typical of the adjacent maritime forest communities invade into the coastal grassland. This may occur in areas less exposed to high energy waves and areas where the foredune has increased in height to the point where the </w:t>
      </w:r>
      <w:proofErr w:type="spellStart"/>
      <w:r>
        <w:t>backdune</w:t>
      </w:r>
      <w:proofErr w:type="spellEnd"/>
      <w:r>
        <w:t xml:space="preserve"> zone is protected from salt spray, overwash, or other effects. In the absence of </w:t>
      </w:r>
      <w:r w:rsidR="00BC55A0">
        <w:t>disturbance,</w:t>
      </w:r>
      <w:r>
        <w:t xml:space="preserve"> the grassland community would slowly transition into maritime hammock. More typically, disturbances associated with severe storms would overwash the foredune and kill the encroaching vegetation. Early stages may include a mix of grasses and shrubs including myrtle oak (</w:t>
      </w:r>
      <w:r w:rsidRPr="00BC55A0">
        <w:rPr>
          <w:i/>
        </w:rPr>
        <w:t xml:space="preserve">Quercus </w:t>
      </w:r>
      <w:proofErr w:type="spellStart"/>
      <w:r w:rsidRPr="00BC55A0">
        <w:rPr>
          <w:i/>
        </w:rPr>
        <w:t>myrtifolia</w:t>
      </w:r>
      <w:proofErr w:type="spellEnd"/>
      <w:r>
        <w:t>), saw palmetto (</w:t>
      </w:r>
      <w:proofErr w:type="spellStart"/>
      <w:r w:rsidRPr="00BC55A0">
        <w:rPr>
          <w:i/>
        </w:rPr>
        <w:t>Serenoa</w:t>
      </w:r>
      <w:proofErr w:type="spellEnd"/>
      <w:r w:rsidRPr="00BC55A0">
        <w:rPr>
          <w:i/>
        </w:rPr>
        <w:t xml:space="preserve"> </w:t>
      </w:r>
      <w:proofErr w:type="spellStart"/>
      <w:r w:rsidRPr="00BC55A0">
        <w:rPr>
          <w:i/>
        </w:rPr>
        <w:t>repens</w:t>
      </w:r>
      <w:proofErr w:type="spellEnd"/>
      <w:r>
        <w:t>), and wax myrtle (</w:t>
      </w:r>
      <w:r w:rsidRPr="00BC55A0">
        <w:rPr>
          <w:i/>
        </w:rPr>
        <w:t>Morella cerifera</w:t>
      </w:r>
      <w:r>
        <w:t>) among others. Later stages may include a higher percent cover by shrubs and invading trees.</w:t>
      </w:r>
    </w:p>
    <w:p xmlns:wp14="http://schemas.microsoft.com/office/word/2010/wordml" w:rsidR="00876262" w:rsidP="00876262" w:rsidRDefault="00876262" wp14:paraId="23DE523C" wp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Mid1:ALL</w:t>
            </w:r>
          </w:p>
        </w:tc>
        <w:tc>
          <w:p>
            <w:pPr>
              <w:jc w:val="center"/>
            </w:pPr>
            <w:r>
              <w:rPr>
                <w:sz w:val="20"/>
              </w:rPr>
              <w:t>1</w:t>
            </w:r>
          </w:p>
        </w:tc>
      </w:tr>
      <w:tr>
        <w:tc>
          <w:p>
            <w:pPr>
              <w:jc w:val="center"/>
            </w:pPr>
            <w:r>
              <w:rPr>
                <w:sz w:val="20"/>
              </w:rPr>
              <w:t>Mid1:ALL</w:t>
            </w:r>
          </w:p>
        </w:tc>
        <w:tc>
          <w:p>
            <w:pPr>
              <w:jc w:val="center"/>
            </w:pPr>
            <w:r>
              <w:rPr>
                <w:sz w:val="20"/>
              </w:rPr>
              <w:t>2</w:t>
            </w:r>
          </w:p>
        </w:tc>
        <w:tc>
          <w:p>
            <w:pPr>
              <w:jc w:val="center"/>
            </w:pPr>
            <w:r>
              <w:rPr>
                <w:sz w:val="20"/>
              </w:rPr>
              <w:t>Mid1:ALL</w:t>
            </w:r>
          </w:p>
        </w:tc>
        <w:tc>
          <w:p>
            <w:pPr>
              <w:jc w:val="center"/>
            </w:pPr>
            <w:r>
              <w:rPr>
                <w:sz w:val="20"/>
              </w:rPr>
              <w:t>999</w:t>
            </w:r>
          </w:p>
        </w:tc>
      </w:tr>
      <w:tr>
        <w:tc>
          <w:p>
            <w:pPr>
              <w:jc w:val="center"/>
            </w:pPr>
            <w:r>
              <w:rPr>
                <w:sz w:val="20"/>
              </w:rPr>
              <w:t>Late1:ALL</w:t>
            </w:r>
          </w:p>
        </w:tc>
        <w:tc>
          <w:p>
            <w:pPr>
              <w:jc w:val="center"/>
            </w:pPr>
            <w:r>
              <w:rPr>
                <w:sz w:val="20"/>
              </w:rPr>
              <w:t>30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Mid1:ALL</w:t>
            </w:r>
          </w:p>
        </w:tc>
        <w:tc>
          <w:p>
            <w:pPr>
              <w:jc w:val="center"/>
            </w:pPr>
            <w:r>
              <w:rPr>
                <w:sz w:val="20"/>
              </w:rPr>
              <w:t>Late1:ALL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876262" w:rsidP="00876262" w:rsidRDefault="00876262" wp14:paraId="51BEE04E" wp14:textId="77777777">
      <w:r>
        <w:t>Bagnold, R.A. 1941. The physics of blown sand and desert dunes. Methuen, London.</w:t>
      </w:r>
    </w:p>
    <w:p xmlns:wp14="http://schemas.microsoft.com/office/word/2010/wordml" w:rsidR="00876262" w:rsidP="00876262" w:rsidRDefault="00876262" wp14:paraId="52E56223" wp14:textId="77777777"/>
    <w:p xmlns:wp14="http://schemas.microsoft.com/office/word/2010/wordml" w:rsidR="00876262" w:rsidP="00876262" w:rsidRDefault="00876262" wp14:paraId="0EA59324" wp14:textId="77777777">
      <w:r>
        <w:t xml:space="preserve">Barbour, M.G., T.M. </w:t>
      </w:r>
      <w:proofErr w:type="spellStart"/>
      <w:r>
        <w:t>Dejong</w:t>
      </w:r>
      <w:proofErr w:type="spellEnd"/>
      <w:r>
        <w:t>, and B.M. Pavlik. 1975. Marine beach and dune plant communities. Pp. 296-322 in: B.F. Chabot and H.A. Mooney (eds.). “Physiological ecology of North American plant communities”. Chapman and Hall, New York.</w:t>
      </w:r>
    </w:p>
    <w:p xmlns:wp14="http://schemas.microsoft.com/office/word/2010/wordml" w:rsidR="00876262" w:rsidP="00876262" w:rsidRDefault="00876262" wp14:paraId="07547A01" wp14:textId="77777777"/>
    <w:p xmlns:wp14="http://schemas.microsoft.com/office/word/2010/wordml" w:rsidR="00876262" w:rsidP="00876262" w:rsidRDefault="00876262" wp14:paraId="78AA7B2B" wp14:textId="77777777">
      <w:r>
        <w:t>Blake, E.S., E.N. Rappaport, J.D.</w:t>
      </w:r>
      <w:r w:rsidR="003441DF">
        <w:t xml:space="preserve"> </w:t>
      </w:r>
      <w:r>
        <w:t xml:space="preserve">Jarrell,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xmlns:wp14="http://schemas.microsoft.com/office/word/2010/wordml" w:rsidR="00876262" w:rsidP="00876262" w:rsidRDefault="00876262" wp14:paraId="5043CB0F" wp14:textId="77777777"/>
    <w:p xmlns:wp14="http://schemas.microsoft.com/office/word/2010/wordml" w:rsidR="00876262" w:rsidP="00876262" w:rsidRDefault="00876262" wp14:paraId="112BF08C" wp14:textId="77777777">
      <w:proofErr w:type="spellStart"/>
      <w:r>
        <w:t>Drehle</w:t>
      </w:r>
      <w:proofErr w:type="spellEnd"/>
      <w:r>
        <w:t>, W.F. 1973. Anomalous beach ridges of Sangamon Age. Trans. Gulf Coast Assoc. Geol. Soc. 23: 333-340.</w:t>
      </w:r>
    </w:p>
    <w:p xmlns:wp14="http://schemas.microsoft.com/office/word/2010/wordml" w:rsidR="00876262" w:rsidP="00876262" w:rsidRDefault="00876262" wp14:paraId="07459315" wp14:textId="77777777"/>
    <w:p xmlns:wp14="http://schemas.microsoft.com/office/word/2010/wordml" w:rsidR="00876262" w:rsidP="00876262" w:rsidRDefault="00876262" wp14:paraId="61AF7DFE" wp14:textId="77777777">
      <w:r>
        <w:t>Florida Natural Areas Inventory. 1990. Guide to the Natural Communities of Florida. http://www.fnai.org/PDF/Natural_Communities_Guide.pdf.</w:t>
      </w:r>
    </w:p>
    <w:p xmlns:wp14="http://schemas.microsoft.com/office/word/2010/wordml" w:rsidR="00876262" w:rsidP="00876262" w:rsidRDefault="00876262" wp14:paraId="6537F28F" wp14:textId="77777777"/>
    <w:p xmlns:wp14="http://schemas.microsoft.com/office/word/2010/wordml" w:rsidR="00876262" w:rsidP="00876262" w:rsidRDefault="00876262" wp14:paraId="6BB87C2A" wp14:textId="77777777">
      <w:r>
        <w:t>Jarrell, J.D. P.J. Herbert and M. Mayfield. 1992 (with updates). Hurricane experience levels of coastal county populations from Texas to Maine. Data from NWS NHC 46. http://www.nhc.noaa.gov/pdf/strikes_egulf.pdf.</w:t>
      </w:r>
    </w:p>
    <w:p xmlns:wp14="http://schemas.microsoft.com/office/word/2010/wordml" w:rsidR="00876262" w:rsidP="00876262" w:rsidRDefault="00876262" wp14:paraId="6DFB9E20" wp14:textId="77777777"/>
    <w:p xmlns:wp14="http://schemas.microsoft.com/office/word/2010/wordml" w:rsidR="00876262" w:rsidP="00876262" w:rsidRDefault="00876262" wp14:paraId="64CA1FFC" wp14:textId="77777777">
      <w:r>
        <w:t xml:space="preserve">Johnson, A.F. and M.G. Barbour. 1990. “Dunes and Maritime Forests” pp.429-480 in: R. R. Myers and J.J. </w:t>
      </w:r>
      <w:proofErr w:type="spellStart"/>
      <w:r>
        <w:t>Ewel</w:t>
      </w:r>
      <w:proofErr w:type="spellEnd"/>
      <w:r>
        <w:t xml:space="preserve"> (eds.). Ecosystems of Florida. University of Central Florida Press, Orlando.</w:t>
      </w:r>
    </w:p>
    <w:p xmlns:wp14="http://schemas.microsoft.com/office/word/2010/wordml" w:rsidR="00876262" w:rsidP="00876262" w:rsidRDefault="00876262" wp14:paraId="70DF9E56" wp14:textId="77777777"/>
    <w:p xmlns:wp14="http://schemas.microsoft.com/office/word/2010/wordml" w:rsidR="00876262" w:rsidP="00876262" w:rsidRDefault="00876262" wp14:paraId="1670D417" wp14:textId="77777777">
      <w:r>
        <w:lastRenderedPageBreak/>
        <w:t>Morton, R. A., T.L. Miller, and L.J. Moore. 2004. National assessment of shoreline change: Part 1: Historical shoreline changes and associated coastal land loss along the U.S. Gulf of Mexico: U.S. Geological Survey Open-file Report 2004-1043, 45 pp.</w:t>
      </w:r>
    </w:p>
    <w:p xmlns:wp14="http://schemas.microsoft.com/office/word/2010/wordml" w:rsidR="00876262" w:rsidP="00876262" w:rsidRDefault="00876262" wp14:paraId="44E871BC" wp14:textId="77777777"/>
    <w:p xmlns:wp14="http://schemas.microsoft.com/office/word/2010/wordml" w:rsidR="00876262" w:rsidP="00876262" w:rsidRDefault="00876262"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876262" w:rsidP="00876262" w:rsidRDefault="00876262" wp14:paraId="144A5D23" wp14:textId="77777777"/>
    <w:p xmlns:wp14="http://schemas.microsoft.com/office/word/2010/wordml" w:rsidR="00876262" w:rsidP="00876262" w:rsidRDefault="00876262" wp14:paraId="64E1958D" wp14:textId="77777777">
      <w:r>
        <w:t>NatureServe. 2006. International Ecological Classification Standard: Terrestrial Ecological Classifications. NatureServe Central Databases. Arlington, VA, U.S.A. Data current as of 18 July 2006.</w:t>
      </w:r>
    </w:p>
    <w:p xmlns:wp14="http://schemas.microsoft.com/office/word/2010/wordml" w:rsidR="00876262" w:rsidP="00876262" w:rsidRDefault="00876262" wp14:paraId="738610EB" wp14:textId="77777777"/>
    <w:p xmlns:wp14="http://schemas.microsoft.com/office/word/2010/wordml" w:rsidR="00876262" w:rsidP="00876262" w:rsidRDefault="00876262" wp14:paraId="2955122E" wp14:textId="77777777">
      <w:r>
        <w:t xml:space="preserve">Reynolds, W. 1976. Botanical, geological, and sociological factors affecting the management of barrier islands adjacent to Stump Pass. </w:t>
      </w:r>
      <w:proofErr w:type="spellStart"/>
      <w:r>
        <w:t>Unpubl</w:t>
      </w:r>
      <w:proofErr w:type="spellEnd"/>
      <w:r>
        <w:t>. Rep. Environ. Stud. Program, New College, Sarasota, FL.</w:t>
      </w:r>
    </w:p>
    <w:p xmlns:wp14="http://schemas.microsoft.com/office/word/2010/wordml" w:rsidR="00876262" w:rsidP="00876262" w:rsidRDefault="00876262" wp14:paraId="637805D2" wp14:textId="77777777"/>
    <w:p xmlns:wp14="http://schemas.microsoft.com/office/word/2010/wordml" w:rsidR="00876262" w:rsidP="00876262" w:rsidRDefault="00876262" wp14:paraId="45770E71" wp14:textId="77777777">
      <w:r>
        <w:t>U.S. Army Corps of Engineers. 2002. Coastal Classification and Morphology: EM 1110-2-1100 (Part IV). Http://www.usace.army.mil/publications/eng-manuals/em1110-2-1100/PartIV/Part-IV-Chap_2-pp35-44.pdf.</w:t>
      </w:r>
    </w:p>
    <w:p xmlns:wp14="http://schemas.microsoft.com/office/word/2010/wordml" w:rsidR="00876262" w:rsidP="00876262" w:rsidRDefault="00876262" wp14:paraId="463F29E8" wp14:textId="77777777"/>
    <w:p xmlns:wp14="http://schemas.microsoft.com/office/word/2010/wordml" w:rsidR="00876262" w:rsidP="00876262" w:rsidRDefault="00876262" wp14:paraId="2DC6D4FB" wp14:textId="77777777">
      <w:r>
        <w:t>U.S. Census Bureau. 2003. Population Datasets for Counties. Population Distribution Branch. U.S Census Bureau online information. Web site at http://www.census.gov/popest/datasets.html.</w:t>
      </w:r>
    </w:p>
    <w:p xmlns:wp14="http://schemas.microsoft.com/office/word/2010/wordml" w:rsidR="00876262" w:rsidP="00876262" w:rsidRDefault="00876262" wp14:paraId="3B7B4B86" wp14:textId="77777777"/>
    <w:p xmlns:wp14="http://schemas.microsoft.com/office/word/2010/wordml" w:rsidR="00876262" w:rsidP="00876262" w:rsidRDefault="00876262" wp14:paraId="094FB7BA" wp14:textId="77777777">
      <w:r>
        <w:t xml:space="preserve">Wagner, R.H. 1964. The ecology of </w:t>
      </w:r>
      <w:proofErr w:type="spellStart"/>
      <w:r>
        <w:t>Uniola</w:t>
      </w:r>
      <w:proofErr w:type="spellEnd"/>
      <w:r>
        <w:t xml:space="preserve"> </w:t>
      </w:r>
      <w:proofErr w:type="spellStart"/>
      <w:r>
        <w:t>paniculata</w:t>
      </w:r>
      <w:proofErr w:type="spellEnd"/>
      <w:r>
        <w:t xml:space="preserve"> L. in the dune strand habitat of North Carolina. Ecological Monographs 34(1): 79-96.</w:t>
      </w:r>
    </w:p>
    <w:p xmlns:wp14="http://schemas.microsoft.com/office/word/2010/wordml" w:rsidRPr="00A43E41" w:rsidR="004D5F12" w:rsidP="00876262" w:rsidRDefault="004D5F12" wp14:paraId="3A0FF5F2"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F7E59" w:rsidRDefault="003F7E59" w14:paraId="2BA226A1" wp14:textId="77777777">
      <w:r>
        <w:separator/>
      </w:r>
    </w:p>
  </w:endnote>
  <w:endnote w:type="continuationSeparator" w:id="0">
    <w:p xmlns:wp14="http://schemas.microsoft.com/office/word/2010/wordml" w:rsidR="003F7E59" w:rsidRDefault="003F7E59"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76262" w:rsidP="00876262" w:rsidRDefault="00876262" w14:paraId="5630AD6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F7E59" w:rsidRDefault="003F7E59" w14:paraId="0DE4B5B7" wp14:textId="77777777">
      <w:r>
        <w:separator/>
      </w:r>
    </w:p>
  </w:footnote>
  <w:footnote w:type="continuationSeparator" w:id="0">
    <w:p xmlns:wp14="http://schemas.microsoft.com/office/word/2010/wordml" w:rsidR="003F7E59" w:rsidRDefault="003F7E59" w14:paraId="66204FF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876262" w:rsidRDefault="00A43E41" w14:paraId="6182907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DAE"/>
    <w:rsid w:val="0002703F"/>
    <w:rsid w:val="00027701"/>
    <w:rsid w:val="00030327"/>
    <w:rsid w:val="00031661"/>
    <w:rsid w:val="00031AC9"/>
    <w:rsid w:val="0003368C"/>
    <w:rsid w:val="000337FD"/>
    <w:rsid w:val="000342C8"/>
    <w:rsid w:val="000348F6"/>
    <w:rsid w:val="00034E6E"/>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6398"/>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68BE"/>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44A0"/>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27420"/>
    <w:rsid w:val="003301EC"/>
    <w:rsid w:val="003308E6"/>
    <w:rsid w:val="00331380"/>
    <w:rsid w:val="0033425A"/>
    <w:rsid w:val="003342BF"/>
    <w:rsid w:val="00334753"/>
    <w:rsid w:val="00336475"/>
    <w:rsid w:val="003379B5"/>
    <w:rsid w:val="00337A0F"/>
    <w:rsid w:val="00342406"/>
    <w:rsid w:val="003441DF"/>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19D7"/>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3F7E59"/>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608C"/>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01F"/>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34F7"/>
    <w:rsid w:val="00654174"/>
    <w:rsid w:val="00654437"/>
    <w:rsid w:val="006551C1"/>
    <w:rsid w:val="00657CE5"/>
    <w:rsid w:val="00657F3E"/>
    <w:rsid w:val="006600E4"/>
    <w:rsid w:val="00662B2A"/>
    <w:rsid w:val="0066352B"/>
    <w:rsid w:val="00667382"/>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6CF8"/>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6F2E7D"/>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76262"/>
    <w:rsid w:val="00880246"/>
    <w:rsid w:val="00880A64"/>
    <w:rsid w:val="00880D0F"/>
    <w:rsid w:val="008826C7"/>
    <w:rsid w:val="008832FF"/>
    <w:rsid w:val="00883377"/>
    <w:rsid w:val="0088338F"/>
    <w:rsid w:val="00883511"/>
    <w:rsid w:val="00883ED1"/>
    <w:rsid w:val="00885578"/>
    <w:rsid w:val="0088604E"/>
    <w:rsid w:val="00886487"/>
    <w:rsid w:val="00886ACF"/>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4E8"/>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453"/>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5C76"/>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A1A"/>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AE9"/>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063B"/>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0297"/>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53EE"/>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5A0"/>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06E"/>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46C3"/>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4654"/>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 w:val="174B8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34D0A"/>
  <w15:docId w15:val="{5BEDA38C-46DD-4280-9C84-FF35D509D5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B6A1A"/>
    <w:pPr>
      <w:ind w:left="720"/>
    </w:pPr>
    <w:rPr>
      <w:rFonts w:ascii="Calibri" w:hAnsi="Calibri" w:eastAsia="Calibri"/>
      <w:sz w:val="22"/>
      <w:szCs w:val="22"/>
    </w:rPr>
  </w:style>
  <w:style w:type="character" w:styleId="Hyperlink">
    <w:name w:val="Hyperlink"/>
    <w:rsid w:val="009B6A1A"/>
    <w:rPr>
      <w:color w:val="0000FF"/>
      <w:u w:val="single"/>
    </w:rPr>
  </w:style>
  <w:style w:type="paragraph" w:styleId="paragraph" w:customStyle="1">
    <w:name w:val="paragraph"/>
    <w:basedOn w:val="Normal"/>
    <w:rsid w:val="003441DF"/>
  </w:style>
  <w:style w:type="character" w:styleId="normaltextrun1" w:customStyle="1">
    <w:name w:val="normaltextrun1"/>
    <w:basedOn w:val="DefaultParagraphFont"/>
    <w:rsid w:val="003441DF"/>
  </w:style>
  <w:style w:type="character" w:styleId="eop" w:customStyle="1">
    <w:name w:val="eop"/>
    <w:basedOn w:val="DefaultParagraphFont"/>
    <w:rsid w:val="003441DF"/>
  </w:style>
  <w:style w:type="paragraph" w:styleId="BalloonText">
    <w:name w:val="Balloon Text"/>
    <w:basedOn w:val="Normal"/>
    <w:link w:val="BalloonTextChar"/>
    <w:uiPriority w:val="99"/>
    <w:semiHidden/>
    <w:unhideWhenUsed/>
    <w:rsid w:val="0066738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7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8378">
      <w:bodyDiv w:val="1"/>
      <w:marLeft w:val="0"/>
      <w:marRight w:val="0"/>
      <w:marTop w:val="0"/>
      <w:marBottom w:val="0"/>
      <w:divBdr>
        <w:top w:val="none" w:sz="0" w:space="0" w:color="auto"/>
        <w:left w:val="none" w:sz="0" w:space="0" w:color="auto"/>
        <w:bottom w:val="none" w:sz="0" w:space="0" w:color="auto"/>
        <w:right w:val="none" w:sz="0" w:space="0" w:color="auto"/>
      </w:divBdr>
    </w:div>
    <w:div w:id="20357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2014-08-21T15:28:00.0000000Z</lastPrinted>
  <dcterms:created xsi:type="dcterms:W3CDTF">2018-05-30T23:56:00.0000000Z</dcterms:created>
  <dcterms:modified xsi:type="dcterms:W3CDTF">2018-06-19T23:49:32.6292848Z</dcterms:modified>
</coreProperties>
</file>