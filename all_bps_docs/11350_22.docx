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A16" w:rsidP="00941A16" w:rsidRDefault="00941A16" w14:paraId="2766EBE4" w14:textId="77777777">
      <w:pPr>
        <w:pStyle w:val="BpSTitle"/>
      </w:pPr>
      <w:r>
        <w:t>11350</w:t>
      </w:r>
    </w:p>
    <w:p w:rsidR="00941A16" w:rsidP="00941A16" w:rsidRDefault="00941A16" w14:paraId="32745116" w14:textId="77777777">
      <w:pPr>
        <w:pStyle w:val="BpSTitle"/>
      </w:pPr>
      <w:r>
        <w:t>Inter-Mountain Basins Semi-Desert Grassland</w:t>
      </w:r>
    </w:p>
    <w:p w:rsidR="00941A16" w:rsidP="00311BDE" w:rsidRDefault="00941A16" w14:paraId="335788DE" w14:textId="00A99D65">
      <w:pPr>
        <w:tabs>
          <w:tab w:val="left" w:pos="7200"/>
        </w:tabs>
      </w:pPr>
      <w:r>
        <w:t xmlns:w="http://schemas.openxmlformats.org/wordprocessingml/2006/main">BpS Model/Description Version: Aug. 2020</w:t>
      </w:r>
      <w:r w:rsidR="005779AD">
        <w:tab/>
      </w:r>
    </w:p>
    <w:p w:rsidR="00941A16" w:rsidP="00311BDE" w:rsidRDefault="00941A16" w14:paraId="385413A8"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32"/>
        <w:gridCol w:w="2148"/>
        <w:gridCol w:w="1644"/>
        <w:gridCol w:w="2244"/>
      </w:tblGrid>
      <w:tr w:rsidRPr="00941A16" w:rsidR="00941A16" w:rsidTr="00941A16" w14:paraId="1ECA1D1C" w14:textId="77777777">
        <w:tc>
          <w:tcPr>
            <w:tcW w:w="1632" w:type="dxa"/>
            <w:tcBorders>
              <w:top w:val="single" w:color="auto" w:sz="2" w:space="0"/>
              <w:left w:val="single" w:color="auto" w:sz="12" w:space="0"/>
              <w:bottom w:val="single" w:color="000000" w:sz="12" w:space="0"/>
            </w:tcBorders>
            <w:shd w:val="clear" w:color="auto" w:fill="auto"/>
          </w:tcPr>
          <w:p w:rsidRPr="00941A16" w:rsidR="00941A16" w:rsidP="009E3253" w:rsidRDefault="00941A16" w14:paraId="0C82D6CC" w14:textId="77777777">
            <w:pPr>
              <w:rPr>
                <w:b/>
                <w:bCs/>
              </w:rPr>
            </w:pPr>
            <w:r w:rsidRPr="00941A16">
              <w:rPr>
                <w:b/>
                <w:bCs/>
              </w:rPr>
              <w:t>Modelers</w:t>
            </w:r>
          </w:p>
        </w:tc>
        <w:tc>
          <w:tcPr>
            <w:tcW w:w="2148" w:type="dxa"/>
            <w:tcBorders>
              <w:top w:val="single" w:color="auto" w:sz="2" w:space="0"/>
              <w:bottom w:val="single" w:color="000000" w:sz="12" w:space="0"/>
              <w:right w:val="single" w:color="000000" w:sz="12" w:space="0"/>
            </w:tcBorders>
            <w:shd w:val="clear" w:color="auto" w:fill="auto"/>
          </w:tcPr>
          <w:p w:rsidRPr="00941A16" w:rsidR="00941A16" w:rsidP="009E3253" w:rsidRDefault="00941A16" w14:paraId="1276FD85" w14:textId="77777777">
            <w:pPr>
              <w:rPr>
                <w:b/>
                <w:bCs/>
              </w:rPr>
            </w:pPr>
          </w:p>
        </w:tc>
        <w:tc>
          <w:tcPr>
            <w:tcW w:w="1644" w:type="dxa"/>
            <w:tcBorders>
              <w:top w:val="single" w:color="auto" w:sz="2" w:space="0"/>
              <w:left w:val="single" w:color="000000" w:sz="12" w:space="0"/>
              <w:bottom w:val="single" w:color="000000" w:sz="12" w:space="0"/>
            </w:tcBorders>
            <w:shd w:val="clear" w:color="auto" w:fill="auto"/>
          </w:tcPr>
          <w:p w:rsidRPr="00941A16" w:rsidR="00941A16" w:rsidP="009E3253" w:rsidRDefault="00941A16" w14:paraId="79E88DA3" w14:textId="77777777">
            <w:pPr>
              <w:rPr>
                <w:b/>
                <w:bCs/>
              </w:rPr>
            </w:pPr>
            <w:r w:rsidRPr="00941A16">
              <w:rPr>
                <w:b/>
                <w:bCs/>
              </w:rPr>
              <w:t>Reviewers</w:t>
            </w:r>
          </w:p>
        </w:tc>
        <w:tc>
          <w:tcPr>
            <w:tcW w:w="2244" w:type="dxa"/>
            <w:tcBorders>
              <w:top w:val="single" w:color="auto" w:sz="2" w:space="0"/>
              <w:bottom w:val="single" w:color="000000" w:sz="12" w:space="0"/>
            </w:tcBorders>
            <w:shd w:val="clear" w:color="auto" w:fill="auto"/>
          </w:tcPr>
          <w:p w:rsidRPr="00941A16" w:rsidR="00941A16" w:rsidP="009E3253" w:rsidRDefault="00941A16" w14:paraId="698E9A80" w14:textId="77777777">
            <w:pPr>
              <w:rPr>
                <w:b/>
                <w:bCs/>
              </w:rPr>
            </w:pPr>
          </w:p>
        </w:tc>
      </w:tr>
      <w:tr w:rsidRPr="00941A16" w:rsidR="00941A16" w:rsidTr="00941A16" w14:paraId="29ABE023" w14:textId="77777777">
        <w:tc>
          <w:tcPr>
            <w:tcW w:w="1632" w:type="dxa"/>
            <w:tcBorders>
              <w:top w:val="single" w:color="000000" w:sz="12" w:space="0"/>
              <w:left w:val="single" w:color="auto" w:sz="12" w:space="0"/>
            </w:tcBorders>
            <w:shd w:val="clear" w:color="auto" w:fill="auto"/>
          </w:tcPr>
          <w:p w:rsidRPr="00941A16" w:rsidR="00941A16" w:rsidP="009E3253" w:rsidRDefault="00941A16" w14:paraId="4ACB7145" w14:textId="77777777">
            <w:pPr>
              <w:rPr>
                <w:bCs/>
              </w:rPr>
            </w:pPr>
            <w:r w:rsidRPr="00941A16">
              <w:rPr>
                <w:bCs/>
              </w:rPr>
              <w:t>Bob Unnasch</w:t>
            </w:r>
          </w:p>
        </w:tc>
        <w:tc>
          <w:tcPr>
            <w:tcW w:w="2148" w:type="dxa"/>
            <w:tcBorders>
              <w:top w:val="single" w:color="000000" w:sz="12" w:space="0"/>
              <w:right w:val="single" w:color="000000" w:sz="12" w:space="0"/>
            </w:tcBorders>
            <w:shd w:val="clear" w:color="auto" w:fill="auto"/>
          </w:tcPr>
          <w:p w:rsidRPr="00941A16" w:rsidR="00941A16" w:rsidP="009E3253" w:rsidRDefault="00941A16" w14:paraId="79C54372" w14:textId="77777777">
            <w:r w:rsidRPr="00941A16">
              <w:t>bunnasch@tnc.org</w:t>
            </w:r>
          </w:p>
        </w:tc>
        <w:tc>
          <w:tcPr>
            <w:tcW w:w="1644" w:type="dxa"/>
            <w:tcBorders>
              <w:top w:val="single" w:color="000000" w:sz="12" w:space="0"/>
              <w:left w:val="single" w:color="000000" w:sz="12" w:space="0"/>
            </w:tcBorders>
            <w:shd w:val="clear" w:color="auto" w:fill="auto"/>
          </w:tcPr>
          <w:p w:rsidRPr="00941A16" w:rsidR="00941A16" w:rsidP="009E3253" w:rsidRDefault="00941A16" w14:paraId="1FB97563" w14:textId="77777777">
            <w:r w:rsidRPr="00941A16">
              <w:t>George Jones</w:t>
            </w:r>
          </w:p>
        </w:tc>
        <w:tc>
          <w:tcPr>
            <w:tcW w:w="2244" w:type="dxa"/>
            <w:tcBorders>
              <w:top w:val="single" w:color="000000" w:sz="12" w:space="0"/>
            </w:tcBorders>
            <w:shd w:val="clear" w:color="auto" w:fill="auto"/>
          </w:tcPr>
          <w:p w:rsidRPr="00941A16" w:rsidR="00941A16" w:rsidP="009E3253" w:rsidRDefault="00941A16" w14:paraId="28D90BF1" w14:textId="77777777">
            <w:r w:rsidRPr="00941A16">
              <w:t>gpjones@uwyo.edu</w:t>
            </w:r>
          </w:p>
        </w:tc>
      </w:tr>
      <w:tr w:rsidRPr="00941A16" w:rsidR="00941A16" w:rsidTr="00941A16" w14:paraId="17D4E086" w14:textId="77777777">
        <w:tc>
          <w:tcPr>
            <w:tcW w:w="1632" w:type="dxa"/>
            <w:tcBorders>
              <w:left w:val="single" w:color="auto" w:sz="12" w:space="0"/>
            </w:tcBorders>
            <w:shd w:val="clear" w:color="auto" w:fill="auto"/>
          </w:tcPr>
          <w:p w:rsidRPr="00941A16" w:rsidR="00941A16" w:rsidP="009E3253" w:rsidRDefault="00941A16" w14:paraId="41C27269" w14:textId="77777777">
            <w:pPr>
              <w:rPr>
                <w:bCs/>
              </w:rPr>
            </w:pPr>
            <w:r w:rsidRPr="00941A16">
              <w:rPr>
                <w:bCs/>
              </w:rPr>
              <w:t>None</w:t>
            </w:r>
          </w:p>
        </w:tc>
        <w:tc>
          <w:tcPr>
            <w:tcW w:w="2148" w:type="dxa"/>
            <w:tcBorders>
              <w:right w:val="single" w:color="000000" w:sz="12" w:space="0"/>
            </w:tcBorders>
            <w:shd w:val="clear" w:color="auto" w:fill="auto"/>
          </w:tcPr>
          <w:p w:rsidRPr="00941A16" w:rsidR="00941A16" w:rsidP="009E3253" w:rsidRDefault="00941A16" w14:paraId="5BABFBDC" w14:textId="77777777">
            <w:r w:rsidRPr="00941A16">
              <w:t>None</w:t>
            </w:r>
          </w:p>
        </w:tc>
        <w:tc>
          <w:tcPr>
            <w:tcW w:w="1644" w:type="dxa"/>
            <w:tcBorders>
              <w:left w:val="single" w:color="000000" w:sz="12" w:space="0"/>
            </w:tcBorders>
            <w:shd w:val="clear" w:color="auto" w:fill="auto"/>
          </w:tcPr>
          <w:p w:rsidRPr="00941A16" w:rsidR="00941A16" w:rsidP="009E3253" w:rsidRDefault="00941A16" w14:paraId="6FEA1F54" w14:textId="77777777">
            <w:r w:rsidRPr="00941A16">
              <w:t>None</w:t>
            </w:r>
          </w:p>
        </w:tc>
        <w:tc>
          <w:tcPr>
            <w:tcW w:w="2244" w:type="dxa"/>
            <w:shd w:val="clear" w:color="auto" w:fill="auto"/>
          </w:tcPr>
          <w:p w:rsidRPr="00941A16" w:rsidR="00941A16" w:rsidP="009E3253" w:rsidRDefault="00941A16" w14:paraId="03C0D5C0" w14:textId="77777777">
            <w:r w:rsidRPr="00941A16">
              <w:t>None</w:t>
            </w:r>
          </w:p>
        </w:tc>
      </w:tr>
      <w:tr w:rsidRPr="00941A16" w:rsidR="00941A16" w:rsidTr="00941A16" w14:paraId="0CA688D8" w14:textId="77777777">
        <w:tc>
          <w:tcPr>
            <w:tcW w:w="1632" w:type="dxa"/>
            <w:tcBorders>
              <w:left w:val="single" w:color="auto" w:sz="12" w:space="0"/>
              <w:bottom w:val="single" w:color="auto" w:sz="2" w:space="0"/>
            </w:tcBorders>
            <w:shd w:val="clear" w:color="auto" w:fill="auto"/>
          </w:tcPr>
          <w:p w:rsidRPr="00941A16" w:rsidR="00941A16" w:rsidP="009E3253" w:rsidRDefault="00941A16" w14:paraId="5CB629E1" w14:textId="77777777">
            <w:pPr>
              <w:rPr>
                <w:bCs/>
              </w:rPr>
            </w:pPr>
            <w:r w:rsidRPr="00941A16">
              <w:rPr>
                <w:bCs/>
              </w:rPr>
              <w:t>None</w:t>
            </w:r>
          </w:p>
        </w:tc>
        <w:tc>
          <w:tcPr>
            <w:tcW w:w="2148" w:type="dxa"/>
            <w:tcBorders>
              <w:right w:val="single" w:color="000000" w:sz="12" w:space="0"/>
            </w:tcBorders>
            <w:shd w:val="clear" w:color="auto" w:fill="auto"/>
          </w:tcPr>
          <w:p w:rsidRPr="00941A16" w:rsidR="00941A16" w:rsidP="009E3253" w:rsidRDefault="00941A16" w14:paraId="5371753A" w14:textId="77777777">
            <w:r w:rsidRPr="00941A16">
              <w:t>None</w:t>
            </w:r>
          </w:p>
        </w:tc>
        <w:tc>
          <w:tcPr>
            <w:tcW w:w="1644" w:type="dxa"/>
            <w:tcBorders>
              <w:left w:val="single" w:color="000000" w:sz="12" w:space="0"/>
              <w:bottom w:val="single" w:color="auto" w:sz="2" w:space="0"/>
            </w:tcBorders>
            <w:shd w:val="clear" w:color="auto" w:fill="auto"/>
          </w:tcPr>
          <w:p w:rsidRPr="00941A16" w:rsidR="00941A16" w:rsidP="009E3253" w:rsidRDefault="00941A16" w14:paraId="42AB1FC4" w14:textId="77777777">
            <w:r w:rsidRPr="00941A16">
              <w:t>None</w:t>
            </w:r>
          </w:p>
        </w:tc>
        <w:tc>
          <w:tcPr>
            <w:tcW w:w="2244" w:type="dxa"/>
            <w:shd w:val="clear" w:color="auto" w:fill="auto"/>
          </w:tcPr>
          <w:p w:rsidRPr="00941A16" w:rsidR="00941A16" w:rsidP="009E3253" w:rsidRDefault="00941A16" w14:paraId="39EE790C" w14:textId="77777777">
            <w:r w:rsidRPr="00941A16">
              <w:t>None</w:t>
            </w:r>
          </w:p>
        </w:tc>
      </w:tr>
    </w:tbl>
    <w:p w:rsidR="00941A16" w:rsidP="00941A16" w:rsidRDefault="00941A16" w14:paraId="6BDC84E2" w14:textId="77777777"/>
    <w:p w:rsidR="00FA3E55" w:rsidP="00941A16" w:rsidRDefault="00FA3E55" w14:paraId="05E2B7B5" w14:textId="77777777">
      <w:pPr>
        <w:pStyle w:val="InfoPara"/>
      </w:pPr>
      <w:r>
        <w:t xml:space="preserve">Reviewer: </w:t>
      </w:r>
      <w:r w:rsidRPr="00571ACF">
        <w:rPr>
          <w:b w:val="0"/>
        </w:rPr>
        <w:t>Kori Blankenship</w:t>
      </w:r>
    </w:p>
    <w:p w:rsidR="00941A16" w:rsidP="00941A16" w:rsidRDefault="00941A16" w14:paraId="65AE59EB" w14:textId="77777777">
      <w:pPr>
        <w:pStyle w:val="InfoPara"/>
      </w:pPr>
      <w:r>
        <w:t>Vegetation Type</w:t>
      </w:r>
    </w:p>
    <w:p w:rsidR="00941A16" w:rsidP="00941A16" w:rsidRDefault="00C43EBB" w14:paraId="6CBC6AEE" w14:textId="7EA020AD">
      <w:r w:rsidRPr="00C43EBB">
        <w:t>Herbaceous</w:t>
      </w:r>
      <w:bookmarkStart w:name="_GoBack" w:id="0"/>
      <w:bookmarkEnd w:id="0"/>
    </w:p>
    <w:p w:rsidR="00941A16" w:rsidP="00941A16" w:rsidRDefault="00941A16" w14:paraId="135F0F25" w14:textId="0607E6E3">
      <w:pPr>
        <w:pStyle w:val="InfoPara"/>
      </w:pPr>
      <w:r>
        <w:t>Map Zone</w:t>
      </w:r>
    </w:p>
    <w:p w:rsidR="00941A16" w:rsidP="00941A16" w:rsidRDefault="00941A16" w14:paraId="40D4BA76" w14:textId="77777777">
      <w:r>
        <w:t>22</w:t>
      </w:r>
    </w:p>
    <w:p w:rsidR="00941A16" w:rsidP="00941A16" w:rsidRDefault="00941A16" w14:paraId="3C02074D" w14:textId="77777777">
      <w:pPr>
        <w:pStyle w:val="InfoPara"/>
      </w:pPr>
      <w:r>
        <w:t>Geographic Range</w:t>
      </w:r>
    </w:p>
    <w:p w:rsidR="00941A16" w:rsidP="00941A16" w:rsidRDefault="00941A16" w14:paraId="34DEE4EC" w14:textId="6A6B6261">
      <w:r>
        <w:t xml:space="preserve">Occurs throughout the </w:t>
      </w:r>
      <w:r w:rsidR="005779AD">
        <w:t>i</w:t>
      </w:r>
      <w:r>
        <w:t>nter</w:t>
      </w:r>
      <w:r w:rsidR="005779AD">
        <w:t>-</w:t>
      </w:r>
      <w:r>
        <w:t>mountain western U</w:t>
      </w:r>
      <w:r w:rsidR="005779AD">
        <w:t>nited States</w:t>
      </w:r>
      <w:r>
        <w:t xml:space="preserve"> on dry plains and mesas. This might occur in the southwestern portions of </w:t>
      </w:r>
      <w:r w:rsidR="005779AD">
        <w:t>map zone (</w:t>
      </w:r>
      <w:r>
        <w:t>MZ</w:t>
      </w:r>
      <w:r w:rsidR="005779AD">
        <w:t xml:space="preserve">) </w:t>
      </w:r>
      <w:r>
        <w:t xml:space="preserve">22. However, all reviewers and modelers for MZ22 were confused by this system and why it was occurring in this </w:t>
      </w:r>
      <w:r w:rsidR="005779AD">
        <w:t>MZ</w:t>
      </w:r>
      <w:r>
        <w:t xml:space="preserve"> and at such a high frequency. Most did not think it occurred in this </w:t>
      </w:r>
      <w:r w:rsidR="005779AD">
        <w:t>MZ</w:t>
      </w:r>
      <w:r>
        <w:t>. However, upon inspection of a</w:t>
      </w:r>
      <w:r w:rsidR="00571ACF">
        <w:t xml:space="preserve"> LANDFIRE National draft Environmental Site Potential</w:t>
      </w:r>
      <w:r>
        <w:t xml:space="preserve"> map, experts understood a bit more as to why it was occurring in this </w:t>
      </w:r>
      <w:r w:rsidR="005779AD">
        <w:t>MZ</w:t>
      </w:r>
      <w:r>
        <w:t>.</w:t>
      </w:r>
    </w:p>
    <w:p w:rsidR="00941A16" w:rsidP="00941A16" w:rsidRDefault="00941A16" w14:paraId="6601044E" w14:textId="77777777">
      <w:pPr>
        <w:pStyle w:val="InfoPara"/>
      </w:pPr>
      <w:r>
        <w:t>Biophysical Site Description</w:t>
      </w:r>
    </w:p>
    <w:p w:rsidR="00941A16" w:rsidP="00941A16" w:rsidRDefault="00941A16" w14:paraId="500F049E" w14:textId="359E200D">
      <w:r>
        <w:t>Ecological systems found at approximately 1</w:t>
      </w:r>
      <w:r w:rsidR="00571ACF">
        <w:t>,</w:t>
      </w:r>
      <w:r>
        <w:t>450-2</w:t>
      </w:r>
      <w:r w:rsidR="00571ACF">
        <w:t>,</w:t>
      </w:r>
      <w:r>
        <w:t>320m (4</w:t>
      </w:r>
      <w:r w:rsidR="00571ACF">
        <w:t>,</w:t>
      </w:r>
      <w:r>
        <w:t>750-7</w:t>
      </w:r>
      <w:r w:rsidR="00571ACF">
        <w:t>,</w:t>
      </w:r>
      <w:r>
        <w:t>610ft) elevation. These grasslands occur in lowland and upland areas and may occupy swales, playas, mesa tops, plateau parks, alluvial flats, and plains, but sites are typically xeric. Substrates are often well-drained sandy or loamy</w:t>
      </w:r>
      <w:r w:rsidR="005779AD">
        <w:t xml:space="preserve"> </w:t>
      </w:r>
      <w:r>
        <w:t>textured soils derived from sedimentary parent materials</w:t>
      </w:r>
      <w:r w:rsidR="005779AD">
        <w:t>,</w:t>
      </w:r>
      <w:r>
        <w:t xml:space="preserve"> but are quite variable and may include fine-texture soils derived from igneous and metamorphic rocks. These grasslands typically occur on xeric sites. When they occur near foothill grasslands</w:t>
      </w:r>
      <w:r w:rsidR="005779AD">
        <w:t>,</w:t>
      </w:r>
      <w:r>
        <w:t xml:space="preserve"> they </w:t>
      </w:r>
      <w:r w:rsidR="005779AD">
        <w:t xml:space="preserve">are </w:t>
      </w:r>
      <w:r>
        <w:t>at lower elevations. These grasslands occur on a variety of aspects and slopes. Sites may range from flat to moderately steep. Annual precipitation is usually from 20-40cm (7.9-15.7in).</w:t>
      </w:r>
    </w:p>
    <w:p w:rsidR="00941A16" w:rsidP="00941A16" w:rsidRDefault="00941A16" w14:paraId="6B310AE5" w14:textId="77777777">
      <w:pPr>
        <w:pStyle w:val="InfoPara"/>
      </w:pPr>
      <w:r>
        <w:t>Vegetation Description</w:t>
      </w:r>
    </w:p>
    <w:p w:rsidR="00941A16" w:rsidP="00941A16" w:rsidRDefault="00941A16" w14:paraId="537BE9CD" w14:textId="23831B2A">
      <w:r>
        <w:t xml:space="preserve">The </w:t>
      </w:r>
      <w:r w:rsidR="005779AD">
        <w:t>s</w:t>
      </w:r>
      <w:r>
        <w:t xml:space="preserve">emi-desert grassland </w:t>
      </w:r>
      <w:r w:rsidR="005779AD">
        <w:t>i</w:t>
      </w:r>
      <w:r>
        <w:t xml:space="preserve">ndicator </w:t>
      </w:r>
      <w:r w:rsidR="005779AD">
        <w:t>s</w:t>
      </w:r>
      <w:r>
        <w:t>pecies are common, widespread species.</w:t>
      </w:r>
    </w:p>
    <w:p w:rsidR="00941A16" w:rsidP="00941A16" w:rsidRDefault="00941A16" w14:paraId="53C54BFE" w14:textId="77777777"/>
    <w:p w:rsidR="00941A16" w:rsidP="00941A16" w:rsidRDefault="00941A16" w14:paraId="5301260A" w14:textId="004F8FA0">
      <w:r>
        <w:t>Grasslands within this system are typically characterized by a sparse to moderately dense herbaceous layer dominated by medium-tall and short bunchgrasses, often in a sod-forming growth. The dominant perennial bunchgrasses and shrubs within this system are all very drought-resistant plants. These grasslands are typically dominated or co</w:t>
      </w:r>
      <w:r w:rsidR="005779AD">
        <w:t>-</w:t>
      </w:r>
      <w:r>
        <w:t xml:space="preserve">dominated by </w:t>
      </w:r>
      <w:r w:rsidRPr="00311BDE">
        <w:rPr>
          <w:i/>
        </w:rPr>
        <w:t>Achnatherum hymenoides</w:t>
      </w:r>
      <w:r w:rsidR="005779AD">
        <w:t>,</w:t>
      </w:r>
      <w:r w:rsidRPr="00311BDE">
        <w:rPr>
          <w:i/>
        </w:rPr>
        <w:t xml:space="preserve"> Aristida </w:t>
      </w:r>
      <w:r w:rsidRPr="005779AD">
        <w:t>spp</w:t>
      </w:r>
      <w:r w:rsidR="005779AD">
        <w:t>.,</w:t>
      </w:r>
      <w:r w:rsidRPr="00311BDE">
        <w:rPr>
          <w:i/>
        </w:rPr>
        <w:t xml:space="preserve"> Bouteloua gracilis</w:t>
      </w:r>
      <w:r w:rsidR="005779AD">
        <w:t>,</w:t>
      </w:r>
      <w:r w:rsidRPr="00311BDE">
        <w:rPr>
          <w:i/>
        </w:rPr>
        <w:t xml:space="preserve"> Hesperostipa comata</w:t>
      </w:r>
      <w:r w:rsidR="005779AD">
        <w:t xml:space="preserve">, or </w:t>
      </w:r>
      <w:r w:rsidRPr="00311BDE">
        <w:rPr>
          <w:i/>
        </w:rPr>
        <w:t>Pleuraphis jamesii</w:t>
      </w:r>
      <w:r w:rsidR="005779AD">
        <w:t>.</w:t>
      </w:r>
      <w:r>
        <w:t xml:space="preserve"> </w:t>
      </w:r>
      <w:r w:rsidR="005779AD">
        <w:t>F</w:t>
      </w:r>
      <w:r>
        <w:t>or MZ22</w:t>
      </w:r>
      <w:r w:rsidR="005779AD">
        <w:t>,</w:t>
      </w:r>
      <w:r>
        <w:t xml:space="preserve"> </w:t>
      </w:r>
      <w:r w:rsidRPr="00311BDE">
        <w:rPr>
          <w:i/>
        </w:rPr>
        <w:t>P</w:t>
      </w:r>
      <w:r w:rsidRPr="00311BDE" w:rsidR="005779AD">
        <w:rPr>
          <w:i/>
        </w:rPr>
        <w:t>.</w:t>
      </w:r>
      <w:r w:rsidRPr="00311BDE">
        <w:rPr>
          <w:i/>
        </w:rPr>
        <w:t xml:space="preserve"> jamesii</w:t>
      </w:r>
      <w:r>
        <w:t xml:space="preserve"> </w:t>
      </w:r>
      <w:r w:rsidR="005779AD">
        <w:t xml:space="preserve">occurs </w:t>
      </w:r>
      <w:r>
        <w:t xml:space="preserve">only in the southern part. The species does not occur, or at least is very rare, north of Interstate Hwy 80. </w:t>
      </w:r>
      <w:r w:rsidRPr="00311BDE">
        <w:rPr>
          <w:i/>
        </w:rPr>
        <w:t>Muhlenbergia</w:t>
      </w:r>
      <w:r>
        <w:t xml:space="preserve"> s</w:t>
      </w:r>
      <w:r w:rsidR="005779AD">
        <w:t>p</w:t>
      </w:r>
      <w:r>
        <w:t xml:space="preserve">p. </w:t>
      </w:r>
      <w:r w:rsidR="005779AD">
        <w:t xml:space="preserve">are also present </w:t>
      </w:r>
      <w:r>
        <w:t>and may include scattered shrubs and dwarf</w:t>
      </w:r>
      <w:r w:rsidR="005779AD">
        <w:t xml:space="preserve"> </w:t>
      </w:r>
      <w:r>
        <w:t xml:space="preserve">shrubs of species of </w:t>
      </w:r>
      <w:r w:rsidRPr="00311BDE">
        <w:rPr>
          <w:i/>
        </w:rPr>
        <w:t>Artemisia</w:t>
      </w:r>
      <w:r>
        <w:t xml:space="preserve">, </w:t>
      </w:r>
      <w:r w:rsidRPr="00311BDE">
        <w:rPr>
          <w:i/>
        </w:rPr>
        <w:t>Atriplex</w:t>
      </w:r>
      <w:r>
        <w:t xml:space="preserve">, </w:t>
      </w:r>
      <w:r w:rsidRPr="00311BDE">
        <w:rPr>
          <w:i/>
        </w:rPr>
        <w:t>Gutierrezia</w:t>
      </w:r>
      <w:r>
        <w:t xml:space="preserve">, or </w:t>
      </w:r>
      <w:r w:rsidRPr="00311BDE">
        <w:rPr>
          <w:i/>
        </w:rPr>
        <w:t>Krascheninnikovia</w:t>
      </w:r>
      <w:r>
        <w:t xml:space="preserve"> </w:t>
      </w:r>
      <w:r w:rsidRPr="00311BDE">
        <w:rPr>
          <w:i/>
        </w:rPr>
        <w:lastRenderedPageBreak/>
        <w:t>lanata</w:t>
      </w:r>
      <w:r>
        <w:t xml:space="preserve">, </w:t>
      </w:r>
      <w:r w:rsidRPr="00311BDE">
        <w:rPr>
          <w:i/>
        </w:rPr>
        <w:t>Coleogyne</w:t>
      </w:r>
      <w:r>
        <w:t xml:space="preserve"> (not in MZ22), </w:t>
      </w:r>
      <w:r w:rsidR="005779AD">
        <w:t xml:space="preserve">and </w:t>
      </w:r>
      <w:r w:rsidRPr="00311BDE">
        <w:rPr>
          <w:i/>
        </w:rPr>
        <w:t>Ephedra</w:t>
      </w:r>
      <w:r>
        <w:t xml:space="preserve"> (not in MZ22). </w:t>
      </w:r>
      <w:r w:rsidRPr="00311BDE">
        <w:rPr>
          <w:i/>
        </w:rPr>
        <w:t>Muhlenbergia</w:t>
      </w:r>
      <w:r>
        <w:t xml:space="preserve">-dominated grasslands </w:t>
      </w:r>
      <w:r w:rsidR="005779AD">
        <w:t>(</w:t>
      </w:r>
      <w:r>
        <w:t>which flood temporarily</w:t>
      </w:r>
      <w:r w:rsidR="005779AD">
        <w:t>)</w:t>
      </w:r>
      <w:r>
        <w:t>, combined with high evaporation rates in this dry system, can have accumulations of soluble salts in the soil. Soil salinity depends on the amount and timing of precipitation and flooding.</w:t>
      </w:r>
    </w:p>
    <w:p w:rsidR="00941A16" w:rsidP="00941A16" w:rsidRDefault="00941A16" w14:paraId="6E1D3482"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ACHY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hymenoides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 ricegrass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HECO26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Aristida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Threeawn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MUHLE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Muhly</w:t>
            </w:r>
          </w:p>
        </w:tc>
      </w:tr>
    </w:tbl>
    <w:p>
      <w:r>
        <w:rPr>
          <w:sz w:val="16"/>
        </w:rPr>
        <w:t>Species names are from the NRCS PLANTS database. Check species codes at http://plants.usda.gov.</w:t>
      </w:r>
    </w:p>
    <w:p w:rsidR="00941A16" w:rsidP="00941A16" w:rsidRDefault="00941A16" w14:paraId="618057AA" w14:textId="77777777">
      <w:pPr>
        <w:pStyle w:val="InfoPara"/>
      </w:pPr>
      <w:r>
        <w:t>Disturbance Description</w:t>
      </w:r>
    </w:p>
    <w:p w:rsidR="00941A16" w:rsidP="00941A16" w:rsidRDefault="00941A16" w14:paraId="13B00A66" w14:textId="497F2E7C">
      <w:r>
        <w:t xml:space="preserve">This system is maintained by frequent fire and </w:t>
      </w:r>
      <w:r w:rsidR="005779AD">
        <w:t xml:space="preserve">is </w:t>
      </w:r>
      <w:r>
        <w:t>sometimes associated with specific soils</w:t>
      </w:r>
      <w:r w:rsidR="005779AD">
        <w:t xml:space="preserve"> –</w:t>
      </w:r>
      <w:r>
        <w:t xml:space="preserve"> often</w:t>
      </w:r>
      <w:r w:rsidR="005779AD">
        <w:t>,</w:t>
      </w:r>
      <w:r>
        <w:t xml:space="preserve"> well-drained clay soils. Fire most often occurred in these sites when adjacent shrubland burned. Fires were typically</w:t>
      </w:r>
      <w:r w:rsidR="007D22B2">
        <w:t xml:space="preserve"> either patchy or nearly continuous and</w:t>
      </w:r>
      <w:r>
        <w:t xml:space="preserve"> stand replac</w:t>
      </w:r>
      <w:r w:rsidR="00551E0A">
        <w:t>ing</w:t>
      </w:r>
      <w:r>
        <w:t xml:space="preserve">. Most species respond favorably to fire. Rabbitbrush tends to increase with spring and summer fires. </w:t>
      </w:r>
    </w:p>
    <w:p w:rsidR="00941A16" w:rsidP="00941A16" w:rsidRDefault="00941A16" w14:paraId="638BA546" w14:textId="77777777"/>
    <w:p w:rsidR="00941A16" w:rsidP="00941A16" w:rsidRDefault="00941A16" w14:paraId="7F504D6F" w14:textId="4672FA62">
      <w:r>
        <w:t>These sites were prone to flooding during high precipitation, resulting in erosion of topsoil and some short</w:t>
      </w:r>
      <w:r w:rsidR="005779AD">
        <w:t>-</w:t>
      </w:r>
      <w:r>
        <w:t xml:space="preserve">term loss of vegetative </w:t>
      </w:r>
      <w:r w:rsidRPr="00571ACF">
        <w:t xml:space="preserve">cover. (It is doubtful, at least in MZ22, </w:t>
      </w:r>
      <w:r w:rsidR="005779AD">
        <w:t xml:space="preserve">whether </w:t>
      </w:r>
      <w:r w:rsidRPr="00571ACF">
        <w:t>most of the sites are prone to flooding. Th</w:t>
      </w:r>
      <w:r w:rsidR="005779AD">
        <w:t>is</w:t>
      </w:r>
      <w:r w:rsidRPr="00571ACF">
        <w:t xml:space="preserve"> may be true of lowland sites, but it seems highly unlikely for swales, mesa tops, plateau parks, and plains.) In cases</w:t>
      </w:r>
      <w:r>
        <w:t xml:space="preserve"> of 500</w:t>
      </w:r>
      <w:r w:rsidR="005779AD">
        <w:t>+-</w:t>
      </w:r>
      <w:r>
        <w:t>yr flooding event</w:t>
      </w:r>
      <w:r w:rsidR="005779AD">
        <w:t>s</w:t>
      </w:r>
      <w:r>
        <w:t>, the site could downcut, thus lowering the water table, and favor woody species in an altered state. However, only on playas</w:t>
      </w:r>
      <w:r w:rsidR="005779AD">
        <w:t>,</w:t>
      </w:r>
      <w:r>
        <w:t xml:space="preserve"> stream terraces</w:t>
      </w:r>
      <w:r w:rsidR="005779AD">
        <w:t>,</w:t>
      </w:r>
      <w:r>
        <w:t xml:space="preserve"> and floodplains would there be a water table that could be lowered. On upland sites, which the site description suggests constitute the majority of sites for this type, there is no water table. </w:t>
      </w:r>
    </w:p>
    <w:p w:rsidR="00941A16" w:rsidP="00941A16" w:rsidRDefault="00941A16" w14:paraId="46B7A7D1" w14:textId="77777777"/>
    <w:p w:rsidR="00941A16" w:rsidP="00941A16" w:rsidRDefault="00941A16" w14:paraId="0EADC695" w14:textId="43FC67BB">
      <w:r>
        <w:t xml:space="preserve">Infrequent native grazing occurred, which may have resulted in heavy defoliation, but was confined to small acreage and </w:t>
      </w:r>
      <w:r w:rsidR="00F7100E">
        <w:t xml:space="preserve">was </w:t>
      </w:r>
      <w:r>
        <w:t>generally temporary in nature.</w:t>
      </w:r>
    </w:p>
    <w:p w:rsidR="00941A16" w:rsidP="00941A16" w:rsidRDefault="00941A16" w14:paraId="3BA80ACF" w14:textId="77777777"/>
    <w:p w:rsidR="00941A16" w:rsidP="00941A16" w:rsidRDefault="00941A16" w14:paraId="38B38862" w14:textId="77777777">
      <w:r>
        <w:t>Drought cycles likely resulted in a reduction in vegetative cover, production</w:t>
      </w:r>
      <w:r w:rsidR="00F7100E">
        <w:t>,</w:t>
      </w:r>
      <w:r>
        <w:t xml:space="preserve"> and acreage of these sites. Drought negatively affected woody species. </w:t>
      </w:r>
    </w:p>
    <w:p w:rsidR="00941A16" w:rsidP="00941A16" w:rsidRDefault="00941A16" w14:paraId="5A83E1A1" w14:textId="77777777"/>
    <w:p w:rsidR="00941A16" w:rsidP="00941A16" w:rsidRDefault="00941A16" w14:paraId="1073C903" w14:textId="45243A83">
      <w:r>
        <w:t>Native Americans likely used these sites for camping and some vegetation collection while hunting and gathering in adjacent wetlands. Humans likely caused heavy impacts to soils and vegetation in small campsites, but overall impact was light and transitory.</w:t>
      </w:r>
    </w:p>
    <w:p w:rsidR="00941A16" w:rsidP="00941A16" w:rsidRDefault="00571ACF" w14:paraId="44F344AB"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25</w:t>
            </w:r>
          </w:p>
        </w:tc>
        <w:tc>
          <w:p>
            <w:pPr>
              <w:jc w:val="center"/>
            </w:pPr>
            <w:r>
              <w:t>100</w:t>
            </w:r>
          </w:p>
        </w:tc>
        <w:tc>
          <w:p>
            <w:pPr>
              <w:jc w:val="center"/>
            </w:pPr>
            <w:r>
              <w:t>20</w:t>
            </w:r>
          </w:p>
        </w:tc>
        <w:tc>
          <w:p>
            <w:pPr>
              <w:jc w:val="center"/>
            </w:pPr>
            <w:r>
              <w:t>110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41A16" w:rsidP="00941A16" w:rsidRDefault="00941A16" w14:paraId="4EB0D12A" w14:textId="77777777">
      <w:pPr>
        <w:pStyle w:val="InfoPara"/>
      </w:pPr>
      <w:r>
        <w:t>Scale Description</w:t>
      </w:r>
    </w:p>
    <w:p w:rsidR="00941A16" w:rsidP="00941A16" w:rsidRDefault="00941A16" w14:paraId="70551012" w14:textId="27CF6578">
      <w:r>
        <w:t xml:space="preserve">These sites are generally small and often moist. Fire in these systems is usually introduced from adjacent shrubland or </w:t>
      </w:r>
      <w:r w:rsidR="00F7100E">
        <w:t>caused by N</w:t>
      </w:r>
      <w:r>
        <w:t xml:space="preserve">ative </w:t>
      </w:r>
      <w:r w:rsidR="00F7100E">
        <w:t>American ignitions</w:t>
      </w:r>
      <w:r>
        <w:t xml:space="preserve"> to improve herbaceous understory.</w:t>
      </w:r>
    </w:p>
    <w:p w:rsidR="00941A16" w:rsidP="00941A16" w:rsidRDefault="00941A16" w14:paraId="72FFD708" w14:textId="77777777">
      <w:pPr>
        <w:pStyle w:val="InfoPara"/>
      </w:pPr>
      <w:r>
        <w:t>Adjacency or Identification Concerns</w:t>
      </w:r>
    </w:p>
    <w:p w:rsidR="00941A16" w:rsidP="00941A16" w:rsidRDefault="00941A16" w14:paraId="5BE953E0" w14:textId="77777777">
      <w:r>
        <w:t>Found adjacent to wet meadows, wetlands, sagebrush uplands</w:t>
      </w:r>
      <w:r w:rsidR="00F7100E">
        <w:t>,</w:t>
      </w:r>
      <w:r>
        <w:t xml:space="preserve"> and salt desert shrublands. Sites adjacent to sagebrush uplands tended to burn more frequently than sites adjacent to wet or salt desert shrub</w:t>
      </w:r>
      <w:r w:rsidR="00F7100E">
        <w:t>lands</w:t>
      </w:r>
      <w:r>
        <w:t>.</w:t>
      </w:r>
    </w:p>
    <w:p w:rsidR="00941A16" w:rsidP="00941A16" w:rsidRDefault="00941A16" w14:paraId="2143AFE3" w14:textId="77777777"/>
    <w:p w:rsidR="00941A16" w:rsidP="00941A16" w:rsidRDefault="00941A16" w14:paraId="3CBF6671" w14:textId="5B0C10D1">
      <w:r>
        <w:t xml:space="preserve">Many of these sites were impacted by </w:t>
      </w:r>
      <w:r w:rsidR="00F7100E">
        <w:t xml:space="preserve">the </w:t>
      </w:r>
      <w:r>
        <w:t>introduc</w:t>
      </w:r>
      <w:r w:rsidR="00F7100E">
        <w:t>tion of</w:t>
      </w:r>
      <w:r>
        <w:t xml:space="preserve"> grazing animals post-European settlement and have been converted to shrub</w:t>
      </w:r>
      <w:r w:rsidR="00F7100E">
        <w:t>-</w:t>
      </w:r>
      <w:r>
        <w:t>dominated systems with soil compaction problems that tend toward an increase in taproot forb species. Class D is found more frequently now due to altered disturbance regimes with livestock grazing, changes in fire frequency, altered water flow</w:t>
      </w:r>
      <w:r w:rsidR="00F7100E">
        <w:t>,</w:t>
      </w:r>
      <w:r>
        <w:t xml:space="preserve"> and climate change.</w:t>
      </w:r>
    </w:p>
    <w:p w:rsidR="00941A16" w:rsidP="00941A16" w:rsidRDefault="00941A16" w14:paraId="15C9C1C3" w14:textId="77777777"/>
    <w:p w:rsidR="00941A16" w:rsidP="00941A16" w:rsidRDefault="00941A16" w14:paraId="781B1EF7" w14:textId="35826EA8">
      <w:r>
        <w:t xml:space="preserve">Distinguishing these grasslands by floristics alone is challenging because </w:t>
      </w:r>
      <w:r w:rsidR="00F7100E">
        <w:t>s</w:t>
      </w:r>
      <w:r>
        <w:t xml:space="preserve">emi-desert grassland </w:t>
      </w:r>
      <w:r w:rsidR="00F7100E">
        <w:t>i</w:t>
      </w:r>
      <w:r>
        <w:t xml:space="preserve">ndicator </w:t>
      </w:r>
      <w:r w:rsidR="00F7100E">
        <w:t>s</w:t>
      </w:r>
      <w:r>
        <w:t xml:space="preserve">pecies are common, widespread species. In addition </w:t>
      </w:r>
      <w:r w:rsidR="00F7100E">
        <w:t>i</w:t>
      </w:r>
      <w:r>
        <w:t xml:space="preserve">ndicator </w:t>
      </w:r>
      <w:r w:rsidR="00F7100E">
        <w:t>s</w:t>
      </w:r>
      <w:r>
        <w:t>pecies for the other grassland systems (</w:t>
      </w:r>
      <w:r w:rsidRPr="00311BDE">
        <w:rPr>
          <w:i/>
        </w:rPr>
        <w:t>Carex duriuscula</w:t>
      </w:r>
      <w:r w:rsidR="00F7100E">
        <w:t>,</w:t>
      </w:r>
      <w:r w:rsidRPr="00311BDE">
        <w:rPr>
          <w:i/>
        </w:rPr>
        <w:t xml:space="preserve"> Carex filifolia</w:t>
      </w:r>
      <w:r w:rsidR="00F7100E">
        <w:t>,</w:t>
      </w:r>
      <w:r w:rsidRPr="00311BDE">
        <w:rPr>
          <w:i/>
        </w:rPr>
        <w:t xml:space="preserve"> Danthonia intermedia</w:t>
      </w:r>
      <w:r w:rsidR="00F7100E">
        <w:t>,</w:t>
      </w:r>
      <w:r w:rsidRPr="00311BDE">
        <w:rPr>
          <w:i/>
        </w:rPr>
        <w:t xml:space="preserve"> Danthonia parryi</w:t>
      </w:r>
      <w:r w:rsidR="00F7100E">
        <w:t>,</w:t>
      </w:r>
      <w:r w:rsidRPr="00311BDE">
        <w:rPr>
          <w:i/>
        </w:rPr>
        <w:t xml:space="preserve"> Festuca arizonica</w:t>
      </w:r>
      <w:r w:rsidR="00F7100E">
        <w:t>,</w:t>
      </w:r>
      <w:r w:rsidRPr="00311BDE">
        <w:rPr>
          <w:i/>
        </w:rPr>
        <w:t xml:space="preserve"> Festuca campestris</w:t>
      </w:r>
      <w:r w:rsidR="00F7100E">
        <w:t>,</w:t>
      </w:r>
      <w:r w:rsidRPr="00311BDE">
        <w:rPr>
          <w:i/>
        </w:rPr>
        <w:t xml:space="preserve"> Festuca idahoensis</w:t>
      </w:r>
      <w:r w:rsidR="00F7100E">
        <w:t>,</w:t>
      </w:r>
      <w:r w:rsidRPr="00311BDE">
        <w:rPr>
          <w:i/>
        </w:rPr>
        <w:t xml:space="preserve"> Festuca thurberi</w:t>
      </w:r>
      <w:r w:rsidR="00F7100E">
        <w:t>,</w:t>
      </w:r>
      <w:r w:rsidRPr="00311BDE">
        <w:rPr>
          <w:i/>
        </w:rPr>
        <w:t xml:space="preserve"> Leucopoa kingii</w:t>
      </w:r>
      <w:r w:rsidR="00F7100E">
        <w:t>,</w:t>
      </w:r>
      <w:r w:rsidRPr="00311BDE">
        <w:rPr>
          <w:i/>
        </w:rPr>
        <w:t xml:space="preserve"> Muhlenbergia filiculmis</w:t>
      </w:r>
      <w:r w:rsidR="00F7100E">
        <w:t>,</w:t>
      </w:r>
      <w:r w:rsidRPr="00311BDE">
        <w:rPr>
          <w:i/>
        </w:rPr>
        <w:t xml:space="preserve"> Muhlenbergia montana</w:t>
      </w:r>
      <w:r w:rsidR="00F7100E">
        <w:t>,</w:t>
      </w:r>
      <w:r w:rsidRPr="00311BDE">
        <w:rPr>
          <w:i/>
        </w:rPr>
        <w:t xml:space="preserve"> Nassella viridula</w:t>
      </w:r>
      <w:r>
        <w:t>) may be absent in degraded stands.</w:t>
      </w:r>
    </w:p>
    <w:p w:rsidR="00941A16" w:rsidP="00941A16" w:rsidRDefault="00941A16" w14:paraId="437FF4B9" w14:textId="77777777"/>
    <w:p w:rsidR="00941A16" w:rsidP="00941A16" w:rsidRDefault="00941A16" w14:paraId="1EDC34F3" w14:textId="77777777">
      <w:r>
        <w:t>After inspection of a</w:t>
      </w:r>
      <w:r w:rsidR="00551E0A">
        <w:t xml:space="preserve"> LANDFIRE National</w:t>
      </w:r>
      <w:r>
        <w:t xml:space="preserve"> draft E</w:t>
      </w:r>
      <w:r w:rsidR="00844980">
        <w:t>nvironmental Site Potential</w:t>
      </w:r>
      <w:r>
        <w:t xml:space="preserve"> map for MZ22, the intermingling of the 1135 and 1139 plots was suspect. However, it is thought that perhaps 1139 lies at higher elevations than 1135.</w:t>
      </w:r>
    </w:p>
    <w:p w:rsidR="00941A16" w:rsidP="00941A16" w:rsidRDefault="00941A16" w14:paraId="00E81CA8" w14:textId="77777777">
      <w:pPr>
        <w:pStyle w:val="InfoPara"/>
      </w:pPr>
      <w:r>
        <w:t>Issues or Problems</w:t>
      </w:r>
    </w:p>
    <w:p w:rsidR="00941A16" w:rsidP="00941A16" w:rsidRDefault="00941A16" w14:paraId="63A00C5B" w14:textId="77777777">
      <w:r>
        <w:t>The scale of historic</w:t>
      </w:r>
      <w:r w:rsidR="00F7100E">
        <w:t>al</w:t>
      </w:r>
      <w:r>
        <w:t xml:space="preserve"> fire is unknown and numbers provided are a guess. </w:t>
      </w:r>
    </w:p>
    <w:p w:rsidR="00551E0A" w:rsidP="00941A16" w:rsidRDefault="00551E0A" w14:paraId="0E06E929" w14:textId="77777777"/>
    <w:p w:rsidR="00941A16" w:rsidP="00941A16" w:rsidRDefault="00941A16" w14:paraId="3A2B90A1" w14:textId="7D418B86">
      <w:r>
        <w:t xml:space="preserve">All MZ22 modelers and reviewers were confused by this system and thought it did not occur in this </w:t>
      </w:r>
      <w:r w:rsidR="005779AD">
        <w:t>MZ</w:t>
      </w:r>
      <w:r>
        <w:t xml:space="preserve"> and that it certainly did not occur with the frequency to which it was assigned in this </w:t>
      </w:r>
      <w:r w:rsidR="005779AD">
        <w:t>MZ</w:t>
      </w:r>
      <w:r>
        <w:t>. Most did not think this type occurred in MZ22.</w:t>
      </w:r>
    </w:p>
    <w:p w:rsidR="00941A16" w:rsidP="00941A16" w:rsidRDefault="00941A16" w14:paraId="345835F3" w14:textId="77777777">
      <w:pPr>
        <w:pStyle w:val="InfoPara"/>
      </w:pPr>
      <w:r>
        <w:t>Native Uncharacteristic Conditions</w:t>
      </w:r>
    </w:p>
    <w:p w:rsidR="00941A16" w:rsidP="00941A16" w:rsidRDefault="00941A16" w14:paraId="371A6D5D" w14:textId="77777777"/>
    <w:p w:rsidR="00941A16" w:rsidP="00941A16" w:rsidRDefault="00941A16" w14:paraId="0BE26A92" w14:textId="77777777">
      <w:pPr>
        <w:pStyle w:val="InfoPara"/>
      </w:pPr>
      <w:r>
        <w:t>Comments</w:t>
      </w:r>
    </w:p>
    <w:p w:rsidR="007D22B2" w:rsidP="007D22B2" w:rsidRDefault="007D22B2" w14:paraId="081F1818" w14:textId="45C77D67">
      <w:r>
        <w:t xml:space="preserve">During the 2017 </w:t>
      </w:r>
      <w:r w:rsidR="00F7100E">
        <w:t>r</w:t>
      </w:r>
      <w:r>
        <w:t>eview</w:t>
      </w:r>
      <w:r w:rsidR="00F7100E">
        <w:t>,</w:t>
      </w:r>
      <w:r>
        <w:t xml:space="preserve"> Kori Blankenship changed the class-maintaining mixed fires in every class from mixed to replacement severity to comply with LANDFIRE fire severity definitions; transition probabilities were not changed. LANDFIRE defines replacement severity fire as a fire that top-kills &gt;75% of the upper</w:t>
      </w:r>
      <w:r w:rsidR="00F7100E">
        <w:t xml:space="preserve"> </w:t>
      </w:r>
      <w:r>
        <w:t>layer lifeform. Because most major species listed for this BpS are top-killed by fire (according to their respective Fire Effects Information System species reviews), Blankenship assumed the modelers used mixed fire to represent a very patchy fire</w:t>
      </w:r>
      <w:r w:rsidR="00F7100E">
        <w:t>;</w:t>
      </w:r>
      <w:r>
        <w:t xml:space="preserve"> but</w:t>
      </w:r>
      <w:r w:rsidR="00F7100E">
        <w:t>,</w:t>
      </w:r>
      <w:r>
        <w:t xml:space="preserve"> because where fire occurred it probably top-killed most plants</w:t>
      </w:r>
      <w:r w:rsidR="00F7100E">
        <w:t>,</w:t>
      </w:r>
      <w:r>
        <w:t xml:space="preserve"> it met LANDFIRE’s replacement fire criteria. </w:t>
      </w:r>
    </w:p>
    <w:p w:rsidR="005E557E" w:rsidP="005E557E" w:rsidRDefault="005E557E" w14:paraId="2BEBF4E9" w14:textId="77777777">
      <w:pPr>
        <w:rPr>
          <w:b/>
        </w:rPr>
      </w:pPr>
    </w:p>
    <w:p w:rsidR="00941A16" w:rsidP="00941A16" w:rsidRDefault="00941A16" w14:paraId="161F5E39" w14:textId="77777777">
      <w:pPr>
        <w:pStyle w:val="ReportSection"/>
      </w:pPr>
      <w:r>
        <w:lastRenderedPageBreak/>
        <w:t>Succession Classes</w:t>
      </w:r>
    </w:p>
    <w:p w:rsidR="00941A16" w:rsidP="00941A16" w:rsidRDefault="00941A16" w14:paraId="4C6E607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41A16" w:rsidP="00941A16" w:rsidRDefault="00941A16" w14:paraId="41767736" w14:textId="77777777">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941A16" w:rsidP="00941A16" w:rsidRDefault="00941A16" w14:paraId="2AB8F1C5" w14:textId="77777777"/>
    <w:p w:rsidR="00941A16" w:rsidP="00941A16" w:rsidRDefault="00941A16" w14:paraId="141FE6F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892"/>
        <w:gridCol w:w="2100"/>
        <w:gridCol w:w="1956"/>
      </w:tblGrid>
      <w:tr w:rsidRPr="00941A16" w:rsidR="00941A16" w:rsidTr="00941A16" w14:paraId="620D1D44" w14:textId="77777777">
        <w:tc>
          <w:tcPr>
            <w:tcW w:w="1260" w:type="dxa"/>
            <w:tcBorders>
              <w:top w:val="single" w:color="auto" w:sz="2" w:space="0"/>
              <w:bottom w:val="single" w:color="000000" w:sz="12" w:space="0"/>
            </w:tcBorders>
            <w:shd w:val="clear" w:color="auto" w:fill="auto"/>
          </w:tcPr>
          <w:p w:rsidRPr="00941A16" w:rsidR="00941A16" w:rsidP="00854445" w:rsidRDefault="00941A16" w14:paraId="26EB4CE5" w14:textId="77777777">
            <w:pPr>
              <w:rPr>
                <w:b/>
                <w:bCs/>
              </w:rPr>
            </w:pPr>
            <w:r w:rsidRPr="00941A16">
              <w:rPr>
                <w:b/>
                <w:bCs/>
              </w:rPr>
              <w:t>Symbol</w:t>
            </w:r>
          </w:p>
        </w:tc>
        <w:tc>
          <w:tcPr>
            <w:tcW w:w="2892" w:type="dxa"/>
            <w:tcBorders>
              <w:top w:val="single" w:color="auto" w:sz="2" w:space="0"/>
              <w:bottom w:val="single" w:color="000000" w:sz="12" w:space="0"/>
            </w:tcBorders>
            <w:shd w:val="clear" w:color="auto" w:fill="auto"/>
          </w:tcPr>
          <w:p w:rsidRPr="00941A16" w:rsidR="00941A16" w:rsidP="00854445" w:rsidRDefault="00941A16" w14:paraId="2BF1C083" w14:textId="77777777">
            <w:pPr>
              <w:rPr>
                <w:b/>
                <w:bCs/>
              </w:rPr>
            </w:pPr>
            <w:r w:rsidRPr="00941A16">
              <w:rPr>
                <w:b/>
                <w:bCs/>
              </w:rPr>
              <w:t>Scientific Name</w:t>
            </w:r>
          </w:p>
        </w:tc>
        <w:tc>
          <w:tcPr>
            <w:tcW w:w="2100" w:type="dxa"/>
            <w:tcBorders>
              <w:top w:val="single" w:color="auto" w:sz="2" w:space="0"/>
              <w:bottom w:val="single" w:color="000000" w:sz="12" w:space="0"/>
            </w:tcBorders>
            <w:shd w:val="clear" w:color="auto" w:fill="auto"/>
          </w:tcPr>
          <w:p w:rsidRPr="00941A16" w:rsidR="00941A16" w:rsidP="00854445" w:rsidRDefault="00941A16" w14:paraId="74733AD4" w14:textId="77777777">
            <w:pPr>
              <w:rPr>
                <w:b/>
                <w:bCs/>
              </w:rPr>
            </w:pPr>
            <w:r w:rsidRPr="00941A16">
              <w:rPr>
                <w:b/>
                <w:bCs/>
              </w:rPr>
              <w:t>Common Name</w:t>
            </w:r>
          </w:p>
        </w:tc>
        <w:tc>
          <w:tcPr>
            <w:tcW w:w="1956" w:type="dxa"/>
            <w:tcBorders>
              <w:top w:val="single" w:color="auto" w:sz="2" w:space="0"/>
              <w:bottom w:val="single" w:color="000000" w:sz="12" w:space="0"/>
            </w:tcBorders>
            <w:shd w:val="clear" w:color="auto" w:fill="auto"/>
          </w:tcPr>
          <w:p w:rsidRPr="00941A16" w:rsidR="00941A16" w:rsidP="00854445" w:rsidRDefault="00941A16" w14:paraId="03A4BDAC" w14:textId="77777777">
            <w:pPr>
              <w:rPr>
                <w:b/>
                <w:bCs/>
              </w:rPr>
            </w:pPr>
            <w:r w:rsidRPr="00941A16">
              <w:rPr>
                <w:b/>
                <w:bCs/>
              </w:rPr>
              <w:t>Canopy Position</w:t>
            </w:r>
          </w:p>
        </w:tc>
      </w:tr>
      <w:tr w:rsidRPr="00941A16" w:rsidR="00941A16" w:rsidTr="00941A16" w14:paraId="040A1DDC" w14:textId="77777777">
        <w:tc>
          <w:tcPr>
            <w:tcW w:w="1260" w:type="dxa"/>
            <w:tcBorders>
              <w:top w:val="single" w:color="000000" w:sz="12" w:space="0"/>
            </w:tcBorders>
            <w:shd w:val="clear" w:color="auto" w:fill="auto"/>
          </w:tcPr>
          <w:p w:rsidRPr="00941A16" w:rsidR="00941A16" w:rsidP="00854445" w:rsidRDefault="00941A16" w14:paraId="2C2892DF" w14:textId="77777777">
            <w:pPr>
              <w:rPr>
                <w:bCs/>
              </w:rPr>
            </w:pPr>
            <w:r w:rsidRPr="00941A16">
              <w:rPr>
                <w:bCs/>
              </w:rPr>
              <w:t>BOGR2</w:t>
            </w:r>
          </w:p>
        </w:tc>
        <w:tc>
          <w:tcPr>
            <w:tcW w:w="2892" w:type="dxa"/>
            <w:tcBorders>
              <w:top w:val="single" w:color="000000" w:sz="12" w:space="0"/>
            </w:tcBorders>
            <w:shd w:val="clear" w:color="auto" w:fill="auto"/>
          </w:tcPr>
          <w:p w:rsidRPr="00941A16" w:rsidR="00941A16" w:rsidP="00854445" w:rsidRDefault="00941A16" w14:paraId="2B972E55" w14:textId="77777777">
            <w:r w:rsidRPr="00941A16">
              <w:t>Bouteloua gracilis</w:t>
            </w:r>
          </w:p>
        </w:tc>
        <w:tc>
          <w:tcPr>
            <w:tcW w:w="2100" w:type="dxa"/>
            <w:tcBorders>
              <w:top w:val="single" w:color="000000" w:sz="12" w:space="0"/>
            </w:tcBorders>
            <w:shd w:val="clear" w:color="auto" w:fill="auto"/>
          </w:tcPr>
          <w:p w:rsidRPr="00941A16" w:rsidR="00941A16" w:rsidP="00854445" w:rsidRDefault="00941A16" w14:paraId="61D94AFE" w14:textId="77777777">
            <w:r w:rsidRPr="00941A16">
              <w:t>Blue grama</w:t>
            </w:r>
          </w:p>
        </w:tc>
        <w:tc>
          <w:tcPr>
            <w:tcW w:w="1956" w:type="dxa"/>
            <w:tcBorders>
              <w:top w:val="single" w:color="000000" w:sz="12" w:space="0"/>
            </w:tcBorders>
            <w:shd w:val="clear" w:color="auto" w:fill="auto"/>
          </w:tcPr>
          <w:p w:rsidRPr="00941A16" w:rsidR="00941A16" w:rsidP="00854445" w:rsidRDefault="00941A16" w14:paraId="681EE37D" w14:textId="77777777">
            <w:r w:rsidRPr="00941A16">
              <w:t>Upper</w:t>
            </w:r>
          </w:p>
        </w:tc>
      </w:tr>
      <w:tr w:rsidRPr="00941A16" w:rsidR="00941A16" w:rsidTr="00941A16" w14:paraId="0507B746" w14:textId="77777777">
        <w:tc>
          <w:tcPr>
            <w:tcW w:w="1260" w:type="dxa"/>
            <w:shd w:val="clear" w:color="auto" w:fill="auto"/>
          </w:tcPr>
          <w:p w:rsidRPr="00941A16" w:rsidR="00941A16" w:rsidP="00854445" w:rsidRDefault="00941A16" w14:paraId="13284689" w14:textId="77777777">
            <w:pPr>
              <w:rPr>
                <w:bCs/>
              </w:rPr>
            </w:pPr>
            <w:r w:rsidRPr="00941A16">
              <w:rPr>
                <w:bCs/>
              </w:rPr>
              <w:t>ACHY</w:t>
            </w:r>
          </w:p>
        </w:tc>
        <w:tc>
          <w:tcPr>
            <w:tcW w:w="2892" w:type="dxa"/>
            <w:shd w:val="clear" w:color="auto" w:fill="auto"/>
          </w:tcPr>
          <w:p w:rsidRPr="00941A16" w:rsidR="00941A16" w:rsidP="00854445" w:rsidRDefault="00941A16" w14:paraId="0B269F6F" w14:textId="77777777">
            <w:r w:rsidRPr="00941A16">
              <w:t>Achnatherum hymenoides</w:t>
            </w:r>
          </w:p>
        </w:tc>
        <w:tc>
          <w:tcPr>
            <w:tcW w:w="2100" w:type="dxa"/>
            <w:shd w:val="clear" w:color="auto" w:fill="auto"/>
          </w:tcPr>
          <w:p w:rsidRPr="00941A16" w:rsidR="00941A16" w:rsidP="00854445" w:rsidRDefault="00941A16" w14:paraId="63BF1880" w14:textId="77777777">
            <w:r w:rsidRPr="00941A16">
              <w:t>Indian ricegrass</w:t>
            </w:r>
          </w:p>
        </w:tc>
        <w:tc>
          <w:tcPr>
            <w:tcW w:w="1956" w:type="dxa"/>
            <w:shd w:val="clear" w:color="auto" w:fill="auto"/>
          </w:tcPr>
          <w:p w:rsidRPr="00941A16" w:rsidR="00941A16" w:rsidP="00854445" w:rsidRDefault="00941A16" w14:paraId="351BC2AA" w14:textId="77777777">
            <w:r w:rsidRPr="00941A16">
              <w:t>Upper</w:t>
            </w:r>
          </w:p>
        </w:tc>
      </w:tr>
      <w:tr w:rsidRPr="00941A16" w:rsidR="00941A16" w:rsidTr="00941A16" w14:paraId="1085C588" w14:textId="77777777">
        <w:tc>
          <w:tcPr>
            <w:tcW w:w="1260" w:type="dxa"/>
            <w:shd w:val="clear" w:color="auto" w:fill="auto"/>
          </w:tcPr>
          <w:p w:rsidRPr="00941A16" w:rsidR="00941A16" w:rsidP="00854445" w:rsidRDefault="00941A16" w14:paraId="140E9ECC" w14:textId="77777777">
            <w:pPr>
              <w:rPr>
                <w:bCs/>
              </w:rPr>
            </w:pPr>
            <w:r w:rsidRPr="00941A16">
              <w:rPr>
                <w:bCs/>
              </w:rPr>
              <w:t>HECO26</w:t>
            </w:r>
          </w:p>
        </w:tc>
        <w:tc>
          <w:tcPr>
            <w:tcW w:w="2892" w:type="dxa"/>
            <w:shd w:val="clear" w:color="auto" w:fill="auto"/>
          </w:tcPr>
          <w:p w:rsidRPr="00941A16" w:rsidR="00941A16" w:rsidP="00854445" w:rsidRDefault="00941A16" w14:paraId="0FEEAB97" w14:textId="77777777">
            <w:r w:rsidRPr="00941A16">
              <w:t>Hesperostipa comata</w:t>
            </w:r>
          </w:p>
        </w:tc>
        <w:tc>
          <w:tcPr>
            <w:tcW w:w="2100" w:type="dxa"/>
            <w:shd w:val="clear" w:color="auto" w:fill="auto"/>
          </w:tcPr>
          <w:p w:rsidRPr="00941A16" w:rsidR="00941A16" w:rsidP="00854445" w:rsidRDefault="00941A16" w14:paraId="52396B2A" w14:textId="77777777">
            <w:r w:rsidRPr="00941A16">
              <w:t>Needle and thread</w:t>
            </w:r>
          </w:p>
        </w:tc>
        <w:tc>
          <w:tcPr>
            <w:tcW w:w="1956" w:type="dxa"/>
            <w:shd w:val="clear" w:color="auto" w:fill="auto"/>
          </w:tcPr>
          <w:p w:rsidRPr="00941A16" w:rsidR="00941A16" w:rsidP="00854445" w:rsidRDefault="00941A16" w14:paraId="7FD103A5" w14:textId="77777777">
            <w:r w:rsidRPr="00941A16">
              <w:t>Upper</w:t>
            </w:r>
          </w:p>
        </w:tc>
      </w:tr>
    </w:tbl>
    <w:p w:rsidR="00941A16" w:rsidP="00941A16" w:rsidRDefault="00941A16" w14:paraId="76F7BE28" w14:textId="77777777"/>
    <w:p w:rsidR="00941A16" w:rsidP="00941A16" w:rsidRDefault="00941A16" w14:paraId="1946F6E0" w14:textId="77777777">
      <w:pPr>
        <w:pStyle w:val="SClassInfoPara"/>
      </w:pPr>
      <w:r>
        <w:t>Description</w:t>
      </w:r>
    </w:p>
    <w:p w:rsidR="00941A16" w:rsidP="00551E0A" w:rsidRDefault="00941A16" w14:paraId="5279AA0B" w14:textId="14B36369">
      <w:r>
        <w:t>Post</w:t>
      </w:r>
      <w:r w:rsidR="00F7100E">
        <w:t>-</w:t>
      </w:r>
      <w:r>
        <w:t>fire, flood</w:t>
      </w:r>
      <w:r w:rsidR="00F7100E">
        <w:t>,</w:t>
      </w:r>
      <w:r>
        <w:t xml:space="preserve"> or drought early</w:t>
      </w:r>
      <w:r w:rsidR="00F7100E">
        <w:t>-</w:t>
      </w:r>
      <w:r>
        <w:t>seral community. Bare ground is 10</w:t>
      </w:r>
      <w:r w:rsidR="00F7100E">
        <w:t>-</w:t>
      </w:r>
      <w:r>
        <w:t xml:space="preserve">30%.Total vegetative canopy cover is 0-25%. Relative forb cover is 10-40%. Relative graminoid cover is 60-90%. Shrub cover is minimal or nonexistent. </w:t>
      </w:r>
      <w:r w:rsidR="00E17F93">
        <w:t>Rare flood events move</w:t>
      </w:r>
      <w:r w:rsidR="00844980">
        <w:t xml:space="preserve"> the vegetation to a more </w:t>
      </w:r>
      <w:r>
        <w:t>shrubby condition</w:t>
      </w:r>
      <w:r w:rsidR="00551E0A">
        <w:t xml:space="preserve"> </w:t>
      </w:r>
      <w:r>
        <w:t xml:space="preserve">after downcutting. </w:t>
      </w:r>
    </w:p>
    <w:p w:rsidR="00941A16" w:rsidP="00941A16" w:rsidRDefault="00941A16" w14:paraId="207D4A74" w14:textId="77777777"/>
    <w:p>
      <w:r>
        <w:rPr>
          <w:i/>
          <w:u w:val="single"/>
        </w:rPr>
        <w:t>Maximum Tree Size Class</w:t>
      </w:r>
      <w:br/>
      <w:r>
        <w:t>None</w:t>
      </w:r>
    </w:p>
    <w:p w:rsidR="00941A16" w:rsidP="00941A16" w:rsidRDefault="00941A16" w14:paraId="019E118C" w14:textId="77777777">
      <w:pPr>
        <w:pStyle w:val="InfoPara"/>
        <w:pBdr>
          <w:top w:val="single" w:color="auto" w:sz="4" w:space="1"/>
        </w:pBdr>
      </w:pPr>
      <w:r xmlns:w="http://schemas.openxmlformats.org/wordprocessingml/2006/main">
        <w:t>Class B</w:t>
      </w:r>
      <w:r xmlns:w="http://schemas.openxmlformats.org/wordprocessingml/2006/main">
        <w:tab/>
        <w:t>74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41A16" w:rsidP="00941A16" w:rsidRDefault="00941A16" w14:paraId="3C14F358" w14:textId="77777777"/>
    <w:p w:rsidR="00941A16" w:rsidP="00941A16" w:rsidRDefault="00941A16" w14:paraId="0AC85A8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892"/>
        <w:gridCol w:w="2100"/>
        <w:gridCol w:w="1956"/>
      </w:tblGrid>
      <w:tr w:rsidRPr="00941A16" w:rsidR="00941A16" w:rsidTr="00941A16" w14:paraId="12E40CCA" w14:textId="77777777">
        <w:tc>
          <w:tcPr>
            <w:tcW w:w="1260" w:type="dxa"/>
            <w:tcBorders>
              <w:top w:val="single" w:color="auto" w:sz="2" w:space="0"/>
              <w:bottom w:val="single" w:color="000000" w:sz="12" w:space="0"/>
            </w:tcBorders>
            <w:shd w:val="clear" w:color="auto" w:fill="auto"/>
          </w:tcPr>
          <w:p w:rsidRPr="00941A16" w:rsidR="00941A16" w:rsidP="00D30B24" w:rsidRDefault="00941A16" w14:paraId="43452629" w14:textId="77777777">
            <w:pPr>
              <w:rPr>
                <w:b/>
                <w:bCs/>
              </w:rPr>
            </w:pPr>
            <w:r w:rsidRPr="00941A16">
              <w:rPr>
                <w:b/>
                <w:bCs/>
              </w:rPr>
              <w:t>Symbol</w:t>
            </w:r>
          </w:p>
        </w:tc>
        <w:tc>
          <w:tcPr>
            <w:tcW w:w="2892" w:type="dxa"/>
            <w:tcBorders>
              <w:top w:val="single" w:color="auto" w:sz="2" w:space="0"/>
              <w:bottom w:val="single" w:color="000000" w:sz="12" w:space="0"/>
            </w:tcBorders>
            <w:shd w:val="clear" w:color="auto" w:fill="auto"/>
          </w:tcPr>
          <w:p w:rsidRPr="00941A16" w:rsidR="00941A16" w:rsidP="00D30B24" w:rsidRDefault="00941A16" w14:paraId="4ED5D32D" w14:textId="77777777">
            <w:pPr>
              <w:rPr>
                <w:b/>
                <w:bCs/>
              </w:rPr>
            </w:pPr>
            <w:r w:rsidRPr="00941A16">
              <w:rPr>
                <w:b/>
                <w:bCs/>
              </w:rPr>
              <w:t>Scientific Name</w:t>
            </w:r>
          </w:p>
        </w:tc>
        <w:tc>
          <w:tcPr>
            <w:tcW w:w="2100" w:type="dxa"/>
            <w:tcBorders>
              <w:top w:val="single" w:color="auto" w:sz="2" w:space="0"/>
              <w:bottom w:val="single" w:color="000000" w:sz="12" w:space="0"/>
            </w:tcBorders>
            <w:shd w:val="clear" w:color="auto" w:fill="auto"/>
          </w:tcPr>
          <w:p w:rsidRPr="00941A16" w:rsidR="00941A16" w:rsidP="00D30B24" w:rsidRDefault="00941A16" w14:paraId="7C134ED8" w14:textId="77777777">
            <w:pPr>
              <w:rPr>
                <w:b/>
                <w:bCs/>
              </w:rPr>
            </w:pPr>
            <w:r w:rsidRPr="00941A16">
              <w:rPr>
                <w:b/>
                <w:bCs/>
              </w:rPr>
              <w:t>Common Name</w:t>
            </w:r>
          </w:p>
        </w:tc>
        <w:tc>
          <w:tcPr>
            <w:tcW w:w="1956" w:type="dxa"/>
            <w:tcBorders>
              <w:top w:val="single" w:color="auto" w:sz="2" w:space="0"/>
              <w:bottom w:val="single" w:color="000000" w:sz="12" w:space="0"/>
            </w:tcBorders>
            <w:shd w:val="clear" w:color="auto" w:fill="auto"/>
          </w:tcPr>
          <w:p w:rsidRPr="00941A16" w:rsidR="00941A16" w:rsidP="00D30B24" w:rsidRDefault="00941A16" w14:paraId="0BC4AB15" w14:textId="77777777">
            <w:pPr>
              <w:rPr>
                <w:b/>
                <w:bCs/>
              </w:rPr>
            </w:pPr>
            <w:r w:rsidRPr="00941A16">
              <w:rPr>
                <w:b/>
                <w:bCs/>
              </w:rPr>
              <w:t>Canopy Position</w:t>
            </w:r>
          </w:p>
        </w:tc>
      </w:tr>
      <w:tr w:rsidRPr="00941A16" w:rsidR="00941A16" w:rsidTr="00941A16" w14:paraId="5036A9D1" w14:textId="77777777">
        <w:tc>
          <w:tcPr>
            <w:tcW w:w="1260" w:type="dxa"/>
            <w:tcBorders>
              <w:top w:val="single" w:color="000000" w:sz="12" w:space="0"/>
            </w:tcBorders>
            <w:shd w:val="clear" w:color="auto" w:fill="auto"/>
          </w:tcPr>
          <w:p w:rsidRPr="00941A16" w:rsidR="00941A16" w:rsidP="00D30B24" w:rsidRDefault="00941A16" w14:paraId="51CB51C9" w14:textId="77777777">
            <w:pPr>
              <w:rPr>
                <w:bCs/>
              </w:rPr>
            </w:pPr>
            <w:r w:rsidRPr="00941A16">
              <w:rPr>
                <w:bCs/>
              </w:rPr>
              <w:t>BOGR2</w:t>
            </w:r>
          </w:p>
        </w:tc>
        <w:tc>
          <w:tcPr>
            <w:tcW w:w="2892" w:type="dxa"/>
            <w:tcBorders>
              <w:top w:val="single" w:color="000000" w:sz="12" w:space="0"/>
            </w:tcBorders>
            <w:shd w:val="clear" w:color="auto" w:fill="auto"/>
          </w:tcPr>
          <w:p w:rsidRPr="00941A16" w:rsidR="00941A16" w:rsidP="00D30B24" w:rsidRDefault="00941A16" w14:paraId="000D72E6" w14:textId="77777777">
            <w:r w:rsidRPr="00941A16">
              <w:t>Bouteloua gracilis</w:t>
            </w:r>
          </w:p>
        </w:tc>
        <w:tc>
          <w:tcPr>
            <w:tcW w:w="2100" w:type="dxa"/>
            <w:tcBorders>
              <w:top w:val="single" w:color="000000" w:sz="12" w:space="0"/>
            </w:tcBorders>
            <w:shd w:val="clear" w:color="auto" w:fill="auto"/>
          </w:tcPr>
          <w:p w:rsidRPr="00941A16" w:rsidR="00941A16" w:rsidP="00D30B24" w:rsidRDefault="00941A16" w14:paraId="1EFDA418" w14:textId="77777777">
            <w:r w:rsidRPr="00941A16">
              <w:t>Blue grama</w:t>
            </w:r>
          </w:p>
        </w:tc>
        <w:tc>
          <w:tcPr>
            <w:tcW w:w="1956" w:type="dxa"/>
            <w:tcBorders>
              <w:top w:val="single" w:color="000000" w:sz="12" w:space="0"/>
            </w:tcBorders>
            <w:shd w:val="clear" w:color="auto" w:fill="auto"/>
          </w:tcPr>
          <w:p w:rsidRPr="00941A16" w:rsidR="00941A16" w:rsidP="00D30B24" w:rsidRDefault="00941A16" w14:paraId="038CEB97" w14:textId="77777777">
            <w:r w:rsidRPr="00941A16">
              <w:t>Upper</w:t>
            </w:r>
          </w:p>
        </w:tc>
      </w:tr>
      <w:tr w:rsidRPr="00941A16" w:rsidR="00941A16" w:rsidTr="00941A16" w14:paraId="59C01573" w14:textId="77777777">
        <w:tc>
          <w:tcPr>
            <w:tcW w:w="1260" w:type="dxa"/>
            <w:shd w:val="clear" w:color="auto" w:fill="auto"/>
          </w:tcPr>
          <w:p w:rsidRPr="00941A16" w:rsidR="00941A16" w:rsidP="00D30B24" w:rsidRDefault="00941A16" w14:paraId="5C1D85F9" w14:textId="77777777">
            <w:pPr>
              <w:rPr>
                <w:bCs/>
              </w:rPr>
            </w:pPr>
            <w:r w:rsidRPr="00941A16">
              <w:rPr>
                <w:bCs/>
              </w:rPr>
              <w:t>ACHY</w:t>
            </w:r>
          </w:p>
        </w:tc>
        <w:tc>
          <w:tcPr>
            <w:tcW w:w="2892" w:type="dxa"/>
            <w:shd w:val="clear" w:color="auto" w:fill="auto"/>
          </w:tcPr>
          <w:p w:rsidRPr="00941A16" w:rsidR="00941A16" w:rsidP="00D30B24" w:rsidRDefault="00941A16" w14:paraId="73A9937F" w14:textId="77777777">
            <w:r w:rsidRPr="00941A16">
              <w:t>Achnatherum hymenoides</w:t>
            </w:r>
          </w:p>
        </w:tc>
        <w:tc>
          <w:tcPr>
            <w:tcW w:w="2100" w:type="dxa"/>
            <w:shd w:val="clear" w:color="auto" w:fill="auto"/>
          </w:tcPr>
          <w:p w:rsidRPr="00941A16" w:rsidR="00941A16" w:rsidP="00D30B24" w:rsidRDefault="00941A16" w14:paraId="4B8C5A82" w14:textId="77777777">
            <w:r w:rsidRPr="00941A16">
              <w:t>Indian ricegrass</w:t>
            </w:r>
          </w:p>
        </w:tc>
        <w:tc>
          <w:tcPr>
            <w:tcW w:w="1956" w:type="dxa"/>
            <w:shd w:val="clear" w:color="auto" w:fill="auto"/>
          </w:tcPr>
          <w:p w:rsidRPr="00941A16" w:rsidR="00941A16" w:rsidP="00D30B24" w:rsidRDefault="00941A16" w14:paraId="6279124E" w14:textId="77777777">
            <w:r w:rsidRPr="00941A16">
              <w:t>Upper</w:t>
            </w:r>
          </w:p>
        </w:tc>
      </w:tr>
      <w:tr w:rsidRPr="00941A16" w:rsidR="00941A16" w:rsidTr="00941A16" w14:paraId="75602012" w14:textId="77777777">
        <w:tc>
          <w:tcPr>
            <w:tcW w:w="1260" w:type="dxa"/>
            <w:shd w:val="clear" w:color="auto" w:fill="auto"/>
          </w:tcPr>
          <w:p w:rsidRPr="00941A16" w:rsidR="00941A16" w:rsidP="00D30B24" w:rsidRDefault="00941A16" w14:paraId="3903B1D2" w14:textId="77777777">
            <w:pPr>
              <w:rPr>
                <w:bCs/>
              </w:rPr>
            </w:pPr>
            <w:r w:rsidRPr="00941A16">
              <w:rPr>
                <w:bCs/>
              </w:rPr>
              <w:t>HECO26</w:t>
            </w:r>
          </w:p>
        </w:tc>
        <w:tc>
          <w:tcPr>
            <w:tcW w:w="2892" w:type="dxa"/>
            <w:shd w:val="clear" w:color="auto" w:fill="auto"/>
          </w:tcPr>
          <w:p w:rsidRPr="00941A16" w:rsidR="00941A16" w:rsidP="00D30B24" w:rsidRDefault="00941A16" w14:paraId="5DC9A558" w14:textId="77777777">
            <w:r w:rsidRPr="00941A16">
              <w:t>Hesperostipa comata</w:t>
            </w:r>
          </w:p>
        </w:tc>
        <w:tc>
          <w:tcPr>
            <w:tcW w:w="2100" w:type="dxa"/>
            <w:shd w:val="clear" w:color="auto" w:fill="auto"/>
          </w:tcPr>
          <w:p w:rsidRPr="00941A16" w:rsidR="00941A16" w:rsidP="00D30B24" w:rsidRDefault="00941A16" w14:paraId="1BD91BEE" w14:textId="77777777">
            <w:r w:rsidRPr="00941A16">
              <w:t>Needle and thread</w:t>
            </w:r>
          </w:p>
        </w:tc>
        <w:tc>
          <w:tcPr>
            <w:tcW w:w="1956" w:type="dxa"/>
            <w:shd w:val="clear" w:color="auto" w:fill="auto"/>
          </w:tcPr>
          <w:p w:rsidRPr="00941A16" w:rsidR="00941A16" w:rsidP="00D30B24" w:rsidRDefault="00941A16" w14:paraId="73112FB5" w14:textId="77777777">
            <w:r w:rsidRPr="00941A16">
              <w:t>Upper</w:t>
            </w:r>
          </w:p>
        </w:tc>
      </w:tr>
    </w:tbl>
    <w:p w:rsidR="00941A16" w:rsidP="00941A16" w:rsidRDefault="00941A16" w14:paraId="03BB5358" w14:textId="77777777"/>
    <w:p w:rsidR="00941A16" w:rsidP="00941A16" w:rsidRDefault="00941A16" w14:paraId="447913BC" w14:textId="77777777">
      <w:pPr>
        <w:pStyle w:val="SClassInfoPara"/>
      </w:pPr>
      <w:r>
        <w:t>Description</w:t>
      </w:r>
    </w:p>
    <w:p w:rsidR="00941A16" w:rsidP="00941A16" w:rsidRDefault="00941A16" w14:paraId="73F6F90C" w14:textId="0B79296D">
      <w:r>
        <w:t xml:space="preserve">Mostly stable and resilient system. Bare ground is </w:t>
      </w:r>
      <w:r w:rsidR="00F7100E">
        <w:t>&lt;</w:t>
      </w:r>
      <w:r>
        <w:t xml:space="preserve">10%. Total canopy cover is 25-80%. Relative cover of grasses is &gt;85%. Relative cover of forbs is 0-5%. Relative cover of shrubs is 0-10%. Weather and flooding affects this system in three different ways: </w:t>
      </w:r>
      <w:r w:rsidR="00F7100E">
        <w:t>(</w:t>
      </w:r>
      <w:r>
        <w:t>1)</w:t>
      </w:r>
      <w:r w:rsidR="00F7100E">
        <w:t xml:space="preserve"> r</w:t>
      </w:r>
      <w:r>
        <w:t>ecurring drought thin</w:t>
      </w:r>
      <w:r w:rsidR="00F7100E">
        <w:t>s</w:t>
      </w:r>
      <w:r>
        <w:t xml:space="preserve"> vegetation and keep</w:t>
      </w:r>
      <w:r w:rsidR="00F7100E">
        <w:t>s</w:t>
      </w:r>
      <w:r>
        <w:t xml:space="preserve"> it open</w:t>
      </w:r>
      <w:r w:rsidR="00F7100E">
        <w:t>,</w:t>
      </w:r>
      <w:r>
        <w:t xml:space="preserve"> </w:t>
      </w:r>
      <w:r w:rsidR="00F7100E">
        <w:t>(</w:t>
      </w:r>
      <w:r>
        <w:t xml:space="preserve">2) </w:t>
      </w:r>
      <w:r w:rsidR="00F7100E">
        <w:t>t</w:t>
      </w:r>
      <w:r>
        <w:t xml:space="preserve">he site </w:t>
      </w:r>
      <w:r w:rsidR="00F7100E">
        <w:t xml:space="preserve">is </w:t>
      </w:r>
      <w:r w:rsidR="00E17F93">
        <w:t>scoured but not downcut</w:t>
      </w:r>
      <w:r w:rsidR="00F7100E">
        <w:t>,</w:t>
      </w:r>
      <w:r>
        <w:t xml:space="preserve"> and </w:t>
      </w:r>
      <w:r w:rsidR="00F7100E">
        <w:t>(</w:t>
      </w:r>
      <w:r>
        <w:t xml:space="preserve">3) </w:t>
      </w:r>
      <w:r w:rsidR="00F7100E">
        <w:t>r</w:t>
      </w:r>
      <w:r>
        <w:t>are flooding event</w:t>
      </w:r>
      <w:r w:rsidR="00E17F93">
        <w:t>s</w:t>
      </w:r>
      <w:r>
        <w:t xml:space="preserve"> cause a downcut and alteration of the site toward a more pe</w:t>
      </w:r>
      <w:r w:rsidR="00844980">
        <w:t>rmanent woody condition</w:t>
      </w:r>
      <w:r>
        <w:t xml:space="preserve">. </w:t>
      </w:r>
    </w:p>
    <w:p w:rsidR="00941A16" w:rsidP="00941A16" w:rsidRDefault="00941A16" w14:paraId="64BD34D2" w14:textId="77777777"/>
    <w:p>
      <w:r>
        <w:rPr>
          <w:i/>
          <w:u w:val="single"/>
        </w:rPr>
        <w:t>Maximum Tree Size Class</w:t>
      </w:r>
      <w:br/>
      <w:r>
        <w:t>None</w:t>
      </w:r>
    </w:p>
    <w:p w:rsidR="00941A16" w:rsidP="00941A16" w:rsidRDefault="00941A16" w14:paraId="49A0590B" w14:textId="77777777">
      <w:pPr>
        <w:pStyle w:val="InfoPara"/>
        <w:pBdr>
          <w:top w:val="single" w:color="auto" w:sz="4" w:space="1"/>
        </w:pBdr>
      </w:pPr>
      <w:r xmlns:w="http://schemas.openxmlformats.org/wordprocessingml/2006/main">
        <w:t>Class C</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41A16" w:rsidP="00941A16" w:rsidRDefault="00941A16" w14:paraId="1AB510BD" w14:textId="77777777"/>
    <w:p w:rsidR="00941A16" w:rsidP="00941A16" w:rsidRDefault="00941A16" w14:paraId="2F4FD09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892"/>
        <w:gridCol w:w="2100"/>
        <w:gridCol w:w="1956"/>
      </w:tblGrid>
      <w:tr w:rsidRPr="00941A16" w:rsidR="00941A16" w:rsidTr="00941A16" w14:paraId="4CC75012" w14:textId="77777777">
        <w:tc>
          <w:tcPr>
            <w:tcW w:w="1260" w:type="dxa"/>
            <w:tcBorders>
              <w:top w:val="single" w:color="auto" w:sz="2" w:space="0"/>
              <w:bottom w:val="single" w:color="000000" w:sz="12" w:space="0"/>
            </w:tcBorders>
            <w:shd w:val="clear" w:color="auto" w:fill="auto"/>
          </w:tcPr>
          <w:p w:rsidRPr="00941A16" w:rsidR="00941A16" w:rsidP="00BE4DBB" w:rsidRDefault="00941A16" w14:paraId="240217F5" w14:textId="77777777">
            <w:pPr>
              <w:rPr>
                <w:b/>
                <w:bCs/>
              </w:rPr>
            </w:pPr>
            <w:r w:rsidRPr="00941A16">
              <w:rPr>
                <w:b/>
                <w:bCs/>
              </w:rPr>
              <w:lastRenderedPageBreak/>
              <w:t>Symbol</w:t>
            </w:r>
          </w:p>
        </w:tc>
        <w:tc>
          <w:tcPr>
            <w:tcW w:w="2892" w:type="dxa"/>
            <w:tcBorders>
              <w:top w:val="single" w:color="auto" w:sz="2" w:space="0"/>
              <w:bottom w:val="single" w:color="000000" w:sz="12" w:space="0"/>
            </w:tcBorders>
            <w:shd w:val="clear" w:color="auto" w:fill="auto"/>
          </w:tcPr>
          <w:p w:rsidRPr="00941A16" w:rsidR="00941A16" w:rsidP="00BE4DBB" w:rsidRDefault="00941A16" w14:paraId="7F5DE971" w14:textId="77777777">
            <w:pPr>
              <w:rPr>
                <w:b/>
                <w:bCs/>
              </w:rPr>
            </w:pPr>
            <w:r w:rsidRPr="00941A16">
              <w:rPr>
                <w:b/>
                <w:bCs/>
              </w:rPr>
              <w:t>Scientific Name</w:t>
            </w:r>
          </w:p>
        </w:tc>
        <w:tc>
          <w:tcPr>
            <w:tcW w:w="2100" w:type="dxa"/>
            <w:tcBorders>
              <w:top w:val="single" w:color="auto" w:sz="2" w:space="0"/>
              <w:bottom w:val="single" w:color="000000" w:sz="12" w:space="0"/>
            </w:tcBorders>
            <w:shd w:val="clear" w:color="auto" w:fill="auto"/>
          </w:tcPr>
          <w:p w:rsidRPr="00941A16" w:rsidR="00941A16" w:rsidP="00BE4DBB" w:rsidRDefault="00941A16" w14:paraId="50D19347" w14:textId="77777777">
            <w:pPr>
              <w:rPr>
                <w:b/>
                <w:bCs/>
              </w:rPr>
            </w:pPr>
            <w:r w:rsidRPr="00941A16">
              <w:rPr>
                <w:b/>
                <w:bCs/>
              </w:rPr>
              <w:t>Common Name</w:t>
            </w:r>
          </w:p>
        </w:tc>
        <w:tc>
          <w:tcPr>
            <w:tcW w:w="1956" w:type="dxa"/>
            <w:tcBorders>
              <w:top w:val="single" w:color="auto" w:sz="2" w:space="0"/>
              <w:bottom w:val="single" w:color="000000" w:sz="12" w:space="0"/>
            </w:tcBorders>
            <w:shd w:val="clear" w:color="auto" w:fill="auto"/>
          </w:tcPr>
          <w:p w:rsidRPr="00941A16" w:rsidR="00941A16" w:rsidP="00BE4DBB" w:rsidRDefault="00941A16" w14:paraId="130BF51F" w14:textId="77777777">
            <w:pPr>
              <w:rPr>
                <w:b/>
                <w:bCs/>
              </w:rPr>
            </w:pPr>
            <w:r w:rsidRPr="00941A16">
              <w:rPr>
                <w:b/>
                <w:bCs/>
              </w:rPr>
              <w:t>Canopy Position</w:t>
            </w:r>
          </w:p>
        </w:tc>
      </w:tr>
      <w:tr w:rsidRPr="00941A16" w:rsidR="00941A16" w:rsidTr="00941A16" w14:paraId="57BF1E0C" w14:textId="77777777">
        <w:tc>
          <w:tcPr>
            <w:tcW w:w="1260" w:type="dxa"/>
            <w:tcBorders>
              <w:top w:val="single" w:color="000000" w:sz="12" w:space="0"/>
            </w:tcBorders>
            <w:shd w:val="clear" w:color="auto" w:fill="auto"/>
          </w:tcPr>
          <w:p w:rsidRPr="00941A16" w:rsidR="00941A16" w:rsidP="00BE4DBB" w:rsidRDefault="00941A16" w14:paraId="1557AA05" w14:textId="77777777">
            <w:pPr>
              <w:rPr>
                <w:bCs/>
              </w:rPr>
            </w:pPr>
            <w:r w:rsidRPr="00941A16">
              <w:rPr>
                <w:bCs/>
              </w:rPr>
              <w:t>BOGR2</w:t>
            </w:r>
          </w:p>
        </w:tc>
        <w:tc>
          <w:tcPr>
            <w:tcW w:w="2892" w:type="dxa"/>
            <w:tcBorders>
              <w:top w:val="single" w:color="000000" w:sz="12" w:space="0"/>
            </w:tcBorders>
            <w:shd w:val="clear" w:color="auto" w:fill="auto"/>
          </w:tcPr>
          <w:p w:rsidRPr="00941A16" w:rsidR="00941A16" w:rsidP="00BE4DBB" w:rsidRDefault="00941A16" w14:paraId="5F222F5F" w14:textId="77777777">
            <w:r w:rsidRPr="00941A16">
              <w:t>Bouteloua gracilis</w:t>
            </w:r>
          </w:p>
        </w:tc>
        <w:tc>
          <w:tcPr>
            <w:tcW w:w="2100" w:type="dxa"/>
            <w:tcBorders>
              <w:top w:val="single" w:color="000000" w:sz="12" w:space="0"/>
            </w:tcBorders>
            <w:shd w:val="clear" w:color="auto" w:fill="auto"/>
          </w:tcPr>
          <w:p w:rsidRPr="00941A16" w:rsidR="00941A16" w:rsidP="00BE4DBB" w:rsidRDefault="00941A16" w14:paraId="3D803A23" w14:textId="77777777">
            <w:r w:rsidRPr="00941A16">
              <w:t>Blue grama</w:t>
            </w:r>
          </w:p>
        </w:tc>
        <w:tc>
          <w:tcPr>
            <w:tcW w:w="1956" w:type="dxa"/>
            <w:tcBorders>
              <w:top w:val="single" w:color="000000" w:sz="12" w:space="0"/>
            </w:tcBorders>
            <w:shd w:val="clear" w:color="auto" w:fill="auto"/>
          </w:tcPr>
          <w:p w:rsidRPr="00941A16" w:rsidR="00941A16" w:rsidP="00BE4DBB" w:rsidRDefault="00941A16" w14:paraId="7B431665" w14:textId="77777777">
            <w:r w:rsidRPr="00941A16">
              <w:t>Lower</w:t>
            </w:r>
          </w:p>
        </w:tc>
      </w:tr>
      <w:tr w:rsidRPr="00941A16" w:rsidR="00941A16" w:rsidTr="00941A16" w14:paraId="3D915DCE" w14:textId="77777777">
        <w:tc>
          <w:tcPr>
            <w:tcW w:w="1260" w:type="dxa"/>
            <w:shd w:val="clear" w:color="auto" w:fill="auto"/>
          </w:tcPr>
          <w:p w:rsidRPr="00941A16" w:rsidR="00941A16" w:rsidP="00BE4DBB" w:rsidRDefault="00941A16" w14:paraId="59F087DA" w14:textId="77777777">
            <w:pPr>
              <w:rPr>
                <w:bCs/>
              </w:rPr>
            </w:pPr>
            <w:r w:rsidRPr="00941A16">
              <w:rPr>
                <w:bCs/>
              </w:rPr>
              <w:t>ACHY</w:t>
            </w:r>
          </w:p>
        </w:tc>
        <w:tc>
          <w:tcPr>
            <w:tcW w:w="2892" w:type="dxa"/>
            <w:shd w:val="clear" w:color="auto" w:fill="auto"/>
          </w:tcPr>
          <w:p w:rsidRPr="00941A16" w:rsidR="00941A16" w:rsidP="00BE4DBB" w:rsidRDefault="00941A16" w14:paraId="7B9899B2" w14:textId="77777777">
            <w:r w:rsidRPr="00941A16">
              <w:t>Achnatherum hymenoides</w:t>
            </w:r>
          </w:p>
        </w:tc>
        <w:tc>
          <w:tcPr>
            <w:tcW w:w="2100" w:type="dxa"/>
            <w:shd w:val="clear" w:color="auto" w:fill="auto"/>
          </w:tcPr>
          <w:p w:rsidRPr="00941A16" w:rsidR="00941A16" w:rsidP="00BE4DBB" w:rsidRDefault="00941A16" w14:paraId="284D4A43" w14:textId="77777777">
            <w:r w:rsidRPr="00941A16">
              <w:t>Indian ricegrass</w:t>
            </w:r>
          </w:p>
        </w:tc>
        <w:tc>
          <w:tcPr>
            <w:tcW w:w="1956" w:type="dxa"/>
            <w:shd w:val="clear" w:color="auto" w:fill="auto"/>
          </w:tcPr>
          <w:p w:rsidRPr="00941A16" w:rsidR="00941A16" w:rsidP="00BE4DBB" w:rsidRDefault="00941A16" w14:paraId="3826A4E9" w14:textId="77777777">
            <w:r w:rsidRPr="00941A16">
              <w:t>Lower</w:t>
            </w:r>
          </w:p>
        </w:tc>
      </w:tr>
      <w:tr w:rsidRPr="00941A16" w:rsidR="00941A16" w:rsidTr="00941A16" w14:paraId="4E8A899F" w14:textId="77777777">
        <w:tc>
          <w:tcPr>
            <w:tcW w:w="1260" w:type="dxa"/>
            <w:shd w:val="clear" w:color="auto" w:fill="auto"/>
          </w:tcPr>
          <w:p w:rsidRPr="00941A16" w:rsidR="00941A16" w:rsidP="00BE4DBB" w:rsidRDefault="00941A16" w14:paraId="0CC8758A" w14:textId="77777777">
            <w:pPr>
              <w:rPr>
                <w:bCs/>
              </w:rPr>
            </w:pPr>
            <w:r w:rsidRPr="00941A16">
              <w:rPr>
                <w:bCs/>
              </w:rPr>
              <w:t>HECO26</w:t>
            </w:r>
          </w:p>
        </w:tc>
        <w:tc>
          <w:tcPr>
            <w:tcW w:w="2892" w:type="dxa"/>
            <w:shd w:val="clear" w:color="auto" w:fill="auto"/>
          </w:tcPr>
          <w:p w:rsidRPr="00941A16" w:rsidR="00941A16" w:rsidP="00BE4DBB" w:rsidRDefault="00941A16" w14:paraId="0151F079" w14:textId="77777777">
            <w:r w:rsidRPr="00941A16">
              <w:t>Hesperostipa comata</w:t>
            </w:r>
          </w:p>
        </w:tc>
        <w:tc>
          <w:tcPr>
            <w:tcW w:w="2100" w:type="dxa"/>
            <w:shd w:val="clear" w:color="auto" w:fill="auto"/>
          </w:tcPr>
          <w:p w:rsidRPr="00941A16" w:rsidR="00941A16" w:rsidP="00BE4DBB" w:rsidRDefault="00941A16" w14:paraId="3F83146B" w14:textId="77777777">
            <w:r w:rsidRPr="00941A16">
              <w:t>Needle and thread</w:t>
            </w:r>
          </w:p>
        </w:tc>
        <w:tc>
          <w:tcPr>
            <w:tcW w:w="1956" w:type="dxa"/>
            <w:shd w:val="clear" w:color="auto" w:fill="auto"/>
          </w:tcPr>
          <w:p w:rsidRPr="00941A16" w:rsidR="00941A16" w:rsidP="00BE4DBB" w:rsidRDefault="00941A16" w14:paraId="22B32B22" w14:textId="77777777">
            <w:r w:rsidRPr="00941A16">
              <w:t>Upper</w:t>
            </w:r>
          </w:p>
        </w:tc>
      </w:tr>
    </w:tbl>
    <w:p w:rsidR="00941A16" w:rsidP="00941A16" w:rsidRDefault="00941A16" w14:paraId="33CE8389" w14:textId="77777777"/>
    <w:p w:rsidR="00941A16" w:rsidP="00941A16" w:rsidRDefault="00941A16" w14:paraId="1498F264" w14:textId="77777777">
      <w:pPr>
        <w:pStyle w:val="SClassInfoPara"/>
      </w:pPr>
      <w:r>
        <w:t>Description</w:t>
      </w:r>
    </w:p>
    <w:p w:rsidR="00941A16" w:rsidP="00571ACF" w:rsidRDefault="00941A16" w14:paraId="4A97B514" w14:textId="51D66F60">
      <w:r>
        <w:t xml:space="preserve">This system differs from </w:t>
      </w:r>
      <w:r w:rsidR="00F7100E">
        <w:t>M</w:t>
      </w:r>
      <w:r>
        <w:t>id</w:t>
      </w:r>
      <w:r w:rsidR="00F7100E">
        <w:t xml:space="preserve"> O</w:t>
      </w:r>
      <w:r>
        <w:t>pen by an increase in the shrub cover component. Bare ground is &lt;10%. Total canopy cover is 50-80%. Relative cover of grasses is 25-50%. Relative cover of forbs is 0-5%</w:t>
      </w:r>
      <w:r w:rsidR="00F7100E">
        <w:t>.</w:t>
      </w:r>
      <w:r>
        <w:t xml:space="preserve"> Relative cover of shrubs (most frequently</w:t>
      </w:r>
      <w:r w:rsidR="00F7100E">
        <w:t>,</w:t>
      </w:r>
      <w:r>
        <w:t xml:space="preserve"> rubber rabbitbrush and Basin big sagebrush) is 10-75%. </w:t>
      </w:r>
      <w:r w:rsidR="00551E0A">
        <w:t>D</w:t>
      </w:r>
      <w:r>
        <w:t xml:space="preserve">rought </w:t>
      </w:r>
      <w:r w:rsidR="00551E0A">
        <w:t>and native grazing</w:t>
      </w:r>
      <w:r w:rsidR="00E17F93">
        <w:t xml:space="preserve"> thin shrubs</w:t>
      </w:r>
      <w:r>
        <w:t xml:space="preserve">. </w:t>
      </w:r>
    </w:p>
    <w:p w:rsidR="00941A16" w:rsidP="00941A16" w:rsidRDefault="00941A16" w14:paraId="390A966F" w14:textId="77777777"/>
    <w:p>
      <w:r>
        <w:rPr>
          <w:i/>
          <w:u w:val="single"/>
        </w:rPr>
        <w:t>Maximum Tree Size Class</w:t>
      </w:r>
      <w:br/>
      <w:r>
        <w:t>None</w:t>
      </w:r>
    </w:p>
    <w:p w:rsidR="00941A16" w:rsidP="00941A16" w:rsidRDefault="00941A16" w14:paraId="6639F5D1" w14:textId="77777777">
      <w:pPr>
        <w:pStyle w:val="InfoPara"/>
        <w:pBdr>
          <w:top w:val="single" w:color="auto" w:sz="4" w:space="1"/>
        </w:pBdr>
      </w:pPr>
      <w:r xmlns:w="http://schemas.openxmlformats.org/wordprocessingml/2006/main">
        <w:t>Class D</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941A16" w:rsidP="00941A16" w:rsidRDefault="00941A16" w14:paraId="0A13C2AA" w14:textId="77777777"/>
    <w:p w:rsidR="00941A16" w:rsidP="00941A16" w:rsidRDefault="00941A16" w14:paraId="331FA59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892"/>
        <w:gridCol w:w="2100"/>
        <w:gridCol w:w="1956"/>
      </w:tblGrid>
      <w:tr w:rsidRPr="00941A16" w:rsidR="00941A16" w:rsidTr="00941A16" w14:paraId="1E7817B0" w14:textId="77777777">
        <w:tc>
          <w:tcPr>
            <w:tcW w:w="1260" w:type="dxa"/>
            <w:tcBorders>
              <w:top w:val="single" w:color="auto" w:sz="2" w:space="0"/>
              <w:bottom w:val="single" w:color="000000" w:sz="12" w:space="0"/>
            </w:tcBorders>
            <w:shd w:val="clear" w:color="auto" w:fill="auto"/>
          </w:tcPr>
          <w:p w:rsidRPr="00941A16" w:rsidR="00941A16" w:rsidP="006D3D68" w:rsidRDefault="00941A16" w14:paraId="60203D50" w14:textId="77777777">
            <w:pPr>
              <w:rPr>
                <w:b/>
                <w:bCs/>
              </w:rPr>
            </w:pPr>
            <w:r w:rsidRPr="00941A16">
              <w:rPr>
                <w:b/>
                <w:bCs/>
              </w:rPr>
              <w:t>Symbol</w:t>
            </w:r>
          </w:p>
        </w:tc>
        <w:tc>
          <w:tcPr>
            <w:tcW w:w="2892" w:type="dxa"/>
            <w:tcBorders>
              <w:top w:val="single" w:color="auto" w:sz="2" w:space="0"/>
              <w:bottom w:val="single" w:color="000000" w:sz="12" w:space="0"/>
            </w:tcBorders>
            <w:shd w:val="clear" w:color="auto" w:fill="auto"/>
          </w:tcPr>
          <w:p w:rsidRPr="00941A16" w:rsidR="00941A16" w:rsidP="006D3D68" w:rsidRDefault="00941A16" w14:paraId="4FDD0D63" w14:textId="77777777">
            <w:pPr>
              <w:rPr>
                <w:b/>
                <w:bCs/>
              </w:rPr>
            </w:pPr>
            <w:r w:rsidRPr="00941A16">
              <w:rPr>
                <w:b/>
                <w:bCs/>
              </w:rPr>
              <w:t>Scientific Name</w:t>
            </w:r>
          </w:p>
        </w:tc>
        <w:tc>
          <w:tcPr>
            <w:tcW w:w="2100" w:type="dxa"/>
            <w:tcBorders>
              <w:top w:val="single" w:color="auto" w:sz="2" w:space="0"/>
              <w:bottom w:val="single" w:color="000000" w:sz="12" w:space="0"/>
            </w:tcBorders>
            <w:shd w:val="clear" w:color="auto" w:fill="auto"/>
          </w:tcPr>
          <w:p w:rsidRPr="00941A16" w:rsidR="00941A16" w:rsidP="006D3D68" w:rsidRDefault="00941A16" w14:paraId="6E577B4F" w14:textId="77777777">
            <w:pPr>
              <w:rPr>
                <w:b/>
                <w:bCs/>
              </w:rPr>
            </w:pPr>
            <w:r w:rsidRPr="00941A16">
              <w:rPr>
                <w:b/>
                <w:bCs/>
              </w:rPr>
              <w:t>Common Name</w:t>
            </w:r>
          </w:p>
        </w:tc>
        <w:tc>
          <w:tcPr>
            <w:tcW w:w="1956" w:type="dxa"/>
            <w:tcBorders>
              <w:top w:val="single" w:color="auto" w:sz="2" w:space="0"/>
              <w:bottom w:val="single" w:color="000000" w:sz="12" w:space="0"/>
            </w:tcBorders>
            <w:shd w:val="clear" w:color="auto" w:fill="auto"/>
          </w:tcPr>
          <w:p w:rsidRPr="00941A16" w:rsidR="00941A16" w:rsidP="006D3D68" w:rsidRDefault="00941A16" w14:paraId="2D227891" w14:textId="77777777">
            <w:pPr>
              <w:rPr>
                <w:b/>
                <w:bCs/>
              </w:rPr>
            </w:pPr>
            <w:r w:rsidRPr="00941A16">
              <w:rPr>
                <w:b/>
                <w:bCs/>
              </w:rPr>
              <w:t>Canopy Position</w:t>
            </w:r>
          </w:p>
        </w:tc>
      </w:tr>
      <w:tr w:rsidRPr="00941A16" w:rsidR="00941A16" w:rsidTr="00941A16" w14:paraId="7C20D067" w14:textId="77777777">
        <w:tc>
          <w:tcPr>
            <w:tcW w:w="1260" w:type="dxa"/>
            <w:tcBorders>
              <w:top w:val="single" w:color="000000" w:sz="12" w:space="0"/>
            </w:tcBorders>
            <w:shd w:val="clear" w:color="auto" w:fill="auto"/>
          </w:tcPr>
          <w:p w:rsidRPr="00941A16" w:rsidR="00941A16" w:rsidP="006D3D68" w:rsidRDefault="00941A16" w14:paraId="00317995" w14:textId="77777777">
            <w:pPr>
              <w:rPr>
                <w:bCs/>
              </w:rPr>
            </w:pPr>
            <w:r w:rsidRPr="00941A16">
              <w:rPr>
                <w:bCs/>
              </w:rPr>
              <w:t>BOGR2</w:t>
            </w:r>
          </w:p>
        </w:tc>
        <w:tc>
          <w:tcPr>
            <w:tcW w:w="2892" w:type="dxa"/>
            <w:tcBorders>
              <w:top w:val="single" w:color="000000" w:sz="12" w:space="0"/>
            </w:tcBorders>
            <w:shd w:val="clear" w:color="auto" w:fill="auto"/>
          </w:tcPr>
          <w:p w:rsidRPr="00941A16" w:rsidR="00941A16" w:rsidP="006D3D68" w:rsidRDefault="00941A16" w14:paraId="0511F6EA" w14:textId="77777777">
            <w:r w:rsidRPr="00941A16">
              <w:t>Bouteloua gracilis</w:t>
            </w:r>
          </w:p>
        </w:tc>
        <w:tc>
          <w:tcPr>
            <w:tcW w:w="2100" w:type="dxa"/>
            <w:tcBorders>
              <w:top w:val="single" w:color="000000" w:sz="12" w:space="0"/>
            </w:tcBorders>
            <w:shd w:val="clear" w:color="auto" w:fill="auto"/>
          </w:tcPr>
          <w:p w:rsidRPr="00941A16" w:rsidR="00941A16" w:rsidP="006D3D68" w:rsidRDefault="00941A16" w14:paraId="1D3A21D0" w14:textId="77777777">
            <w:r w:rsidRPr="00941A16">
              <w:t>Blue grama</w:t>
            </w:r>
          </w:p>
        </w:tc>
        <w:tc>
          <w:tcPr>
            <w:tcW w:w="1956" w:type="dxa"/>
            <w:tcBorders>
              <w:top w:val="single" w:color="000000" w:sz="12" w:space="0"/>
            </w:tcBorders>
            <w:shd w:val="clear" w:color="auto" w:fill="auto"/>
          </w:tcPr>
          <w:p w:rsidRPr="00941A16" w:rsidR="00941A16" w:rsidP="006D3D68" w:rsidRDefault="00941A16" w14:paraId="5A2FF041" w14:textId="77777777">
            <w:r w:rsidRPr="00941A16">
              <w:t>Lower</w:t>
            </w:r>
          </w:p>
        </w:tc>
      </w:tr>
      <w:tr w:rsidRPr="00941A16" w:rsidR="00941A16" w:rsidTr="00941A16" w14:paraId="2E127267" w14:textId="77777777">
        <w:tc>
          <w:tcPr>
            <w:tcW w:w="1260" w:type="dxa"/>
            <w:shd w:val="clear" w:color="auto" w:fill="auto"/>
          </w:tcPr>
          <w:p w:rsidRPr="00941A16" w:rsidR="00941A16" w:rsidP="006D3D68" w:rsidRDefault="00941A16" w14:paraId="11E7FF66" w14:textId="77777777">
            <w:pPr>
              <w:rPr>
                <w:bCs/>
              </w:rPr>
            </w:pPr>
            <w:r w:rsidRPr="00941A16">
              <w:rPr>
                <w:bCs/>
              </w:rPr>
              <w:t>ACHY</w:t>
            </w:r>
          </w:p>
        </w:tc>
        <w:tc>
          <w:tcPr>
            <w:tcW w:w="2892" w:type="dxa"/>
            <w:shd w:val="clear" w:color="auto" w:fill="auto"/>
          </w:tcPr>
          <w:p w:rsidRPr="00941A16" w:rsidR="00941A16" w:rsidP="006D3D68" w:rsidRDefault="00941A16" w14:paraId="0C3DA8D3" w14:textId="77777777">
            <w:r w:rsidRPr="00941A16">
              <w:t>Achnatherum hymenoides</w:t>
            </w:r>
          </w:p>
        </w:tc>
        <w:tc>
          <w:tcPr>
            <w:tcW w:w="2100" w:type="dxa"/>
            <w:shd w:val="clear" w:color="auto" w:fill="auto"/>
          </w:tcPr>
          <w:p w:rsidRPr="00941A16" w:rsidR="00941A16" w:rsidP="006D3D68" w:rsidRDefault="00941A16" w14:paraId="3482660B" w14:textId="77777777">
            <w:r w:rsidRPr="00941A16">
              <w:t>Indian ricegrass</w:t>
            </w:r>
          </w:p>
        </w:tc>
        <w:tc>
          <w:tcPr>
            <w:tcW w:w="1956" w:type="dxa"/>
            <w:shd w:val="clear" w:color="auto" w:fill="auto"/>
          </w:tcPr>
          <w:p w:rsidRPr="00941A16" w:rsidR="00941A16" w:rsidP="006D3D68" w:rsidRDefault="00941A16" w14:paraId="0991811A" w14:textId="77777777">
            <w:r w:rsidRPr="00941A16">
              <w:t>Lower</w:t>
            </w:r>
          </w:p>
        </w:tc>
      </w:tr>
      <w:tr w:rsidRPr="00941A16" w:rsidR="00941A16" w:rsidTr="00941A16" w14:paraId="5AB107C1" w14:textId="77777777">
        <w:tc>
          <w:tcPr>
            <w:tcW w:w="1260" w:type="dxa"/>
            <w:shd w:val="clear" w:color="auto" w:fill="auto"/>
          </w:tcPr>
          <w:p w:rsidRPr="00941A16" w:rsidR="00941A16" w:rsidP="006D3D68" w:rsidRDefault="00941A16" w14:paraId="14BB967D" w14:textId="77777777">
            <w:pPr>
              <w:rPr>
                <w:bCs/>
              </w:rPr>
            </w:pPr>
            <w:r w:rsidRPr="00941A16">
              <w:rPr>
                <w:bCs/>
              </w:rPr>
              <w:t>HECO26</w:t>
            </w:r>
          </w:p>
        </w:tc>
        <w:tc>
          <w:tcPr>
            <w:tcW w:w="2892" w:type="dxa"/>
            <w:shd w:val="clear" w:color="auto" w:fill="auto"/>
          </w:tcPr>
          <w:p w:rsidRPr="00941A16" w:rsidR="00941A16" w:rsidP="006D3D68" w:rsidRDefault="00941A16" w14:paraId="7B88EE4E" w14:textId="77777777">
            <w:r w:rsidRPr="00941A16">
              <w:t>Hesperostipa comata</w:t>
            </w:r>
          </w:p>
        </w:tc>
        <w:tc>
          <w:tcPr>
            <w:tcW w:w="2100" w:type="dxa"/>
            <w:shd w:val="clear" w:color="auto" w:fill="auto"/>
          </w:tcPr>
          <w:p w:rsidRPr="00941A16" w:rsidR="00941A16" w:rsidP="006D3D68" w:rsidRDefault="00941A16" w14:paraId="4F2B2FAE" w14:textId="77777777">
            <w:r w:rsidRPr="00941A16">
              <w:t>Needle and thread</w:t>
            </w:r>
          </w:p>
        </w:tc>
        <w:tc>
          <w:tcPr>
            <w:tcW w:w="1956" w:type="dxa"/>
            <w:shd w:val="clear" w:color="auto" w:fill="auto"/>
          </w:tcPr>
          <w:p w:rsidRPr="00941A16" w:rsidR="00941A16" w:rsidP="006D3D68" w:rsidRDefault="00941A16" w14:paraId="46D0FE1A" w14:textId="77777777">
            <w:r w:rsidRPr="00941A16">
              <w:t>Upper</w:t>
            </w:r>
          </w:p>
        </w:tc>
      </w:tr>
    </w:tbl>
    <w:p w:rsidR="00941A16" w:rsidP="00941A16" w:rsidRDefault="00941A16" w14:paraId="54836EEC" w14:textId="77777777"/>
    <w:p w:rsidR="00941A16" w:rsidP="00941A16" w:rsidRDefault="00941A16" w14:paraId="51433E95" w14:textId="77777777">
      <w:pPr>
        <w:pStyle w:val="SClassInfoPara"/>
      </w:pPr>
      <w:r>
        <w:t>Description</w:t>
      </w:r>
    </w:p>
    <w:p w:rsidR="00941A16" w:rsidP="00571ACF" w:rsidRDefault="00941A16" w14:paraId="1BC4B4B8" w14:textId="458E172F">
      <w:r>
        <w:t xml:space="preserve">This is a combination of a </w:t>
      </w:r>
      <w:r w:rsidR="00F7100E">
        <w:t>M</w:t>
      </w:r>
      <w:r>
        <w:t xml:space="preserve">id and </w:t>
      </w:r>
      <w:r w:rsidR="00F7100E">
        <w:t>L</w:t>
      </w:r>
      <w:r>
        <w:t xml:space="preserve">ate </w:t>
      </w:r>
      <w:r w:rsidR="00F7100E">
        <w:t>C</w:t>
      </w:r>
      <w:r>
        <w:t xml:space="preserve">losed stage. (This class starts at age </w:t>
      </w:r>
      <w:r w:rsidR="00F7100E">
        <w:t>1</w:t>
      </w:r>
      <w:r>
        <w:t xml:space="preserve">yr because </w:t>
      </w:r>
      <w:r w:rsidR="00F7100E">
        <w:t>C</w:t>
      </w:r>
      <w:r>
        <w:t xml:space="preserve">lass A can transition to this class.) This system differs from </w:t>
      </w:r>
      <w:r w:rsidR="00F7100E">
        <w:t>M</w:t>
      </w:r>
      <w:r>
        <w:t>id</w:t>
      </w:r>
      <w:r w:rsidR="00F7100E">
        <w:t xml:space="preserve"> O</w:t>
      </w:r>
      <w:r>
        <w:t>pen by a significant increase in the shrub cover component. Bare ground is &lt;20%. Total canopy cover can exceed 100% due to shrub dominance. Relative cover of grasses is &lt;25%. Relative cover of forbs is 0-5%. Relative cover of shrubs (most frequently</w:t>
      </w:r>
      <w:r w:rsidR="00F7100E">
        <w:t>,</w:t>
      </w:r>
      <w:r>
        <w:t xml:space="preserve"> rubber rabbitbrush and Basin big sagebrush) is &gt;75%. </w:t>
      </w:r>
    </w:p>
    <w:p w:rsidR="00941A16" w:rsidP="00941A16" w:rsidRDefault="00941A16" w14:paraId="6455C178"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2</w:t>
            </w:r>
          </w:p>
        </w:tc>
      </w:tr>
      <w:tr>
        <w:tc>
          <w:p>
            <w:pPr>
              <w:jc w:val="center"/>
            </w:pPr>
            <w:r>
              <w:rPr>
                <w:sz w:val="20"/>
              </w:rPr>
              <w:t>Mid1:CLS</w:t>
            </w:r>
          </w:p>
        </w:tc>
        <w:tc>
          <w:p>
            <w:pPr>
              <w:jc w:val="center"/>
            </w:pPr>
            <w:r>
              <w:rPr>
                <w:sz w:val="20"/>
              </w:rPr>
              <w:t>1</w:t>
            </w:r>
          </w:p>
        </w:tc>
        <w:tc>
          <w:p>
            <w:pPr>
              <w:jc w:val="center"/>
            </w:pPr>
            <w:r>
              <w:rPr>
                <w:sz w:val="20"/>
              </w:rPr>
              <w:t>Mid1:CLS</w:t>
            </w:r>
          </w:p>
        </w:tc>
        <w:tc>
          <w:p>
            <w:pPr>
              <w:jc w:val="center"/>
            </w:pPr>
            <w:r>
              <w:rPr>
                <w:sz w:val="20"/>
              </w:rPr>
              <w:t>999</w:t>
            </w:r>
          </w:p>
        </w:tc>
      </w:tr>
      <w:tr>
        <w:tc>
          <w:p>
            <w:pPr>
              <w:jc w:val="center"/>
            </w:pPr>
            <w:r>
              <w:rPr>
                <w:sz w:val="20"/>
              </w:rPr>
              <w:t>Mid1:OPN</w:t>
            </w:r>
          </w:p>
        </w:tc>
        <w:tc>
          <w:p>
            <w:pPr>
              <w:jc w:val="center"/>
            </w:pPr>
            <w:r>
              <w:rPr>
                <w:sz w:val="20"/>
              </w:rPr>
              <w:t>3</w:t>
            </w:r>
          </w:p>
        </w:tc>
        <w:tc>
          <w:p>
            <w:pPr>
              <w:jc w:val="center"/>
            </w:pPr>
            <w:r>
              <w:rPr>
                <w:sz w:val="20"/>
              </w:rPr>
              <w:t>Late1:OPN</w:t>
            </w:r>
          </w:p>
        </w:tc>
        <w:tc>
          <w:p>
            <w:pPr>
              <w:jc w:val="center"/>
            </w:pPr>
            <w:r>
              <w:rPr>
                <w:sz w:val="20"/>
              </w:rPr>
              <w:t>37</w:t>
            </w:r>
          </w:p>
        </w:tc>
      </w:tr>
      <w:tr>
        <w:tc>
          <w:p>
            <w:pPr>
              <w:jc w:val="center"/>
            </w:pPr>
            <w:r>
              <w:rPr>
                <w:sz w:val="20"/>
              </w:rPr>
              <w:t>Late1:OPN</w:t>
            </w:r>
          </w:p>
        </w:tc>
        <w:tc>
          <w:p>
            <w:pPr>
              <w:jc w:val="center"/>
            </w:pPr>
            <w:r>
              <w:rPr>
                <w:sz w:val="20"/>
              </w:rPr>
              <w:t>38</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Early1:OPN</w:t>
            </w:r>
          </w:p>
        </w:tc>
        <w:tc>
          <w:p>
            <w:pPr>
              <w:jc w:val="center"/>
            </w:pPr>
            <w:r>
              <w:rPr>
                <w:sz w:val="20"/>
              </w:rPr>
              <w:t>Mid1:CLS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0.027</w:t>
            </w:r>
          </w:p>
        </w:tc>
        <w:tc>
          <w:p>
            <w:pPr>
              <w:jc w:val="center"/>
            </w:pPr>
            <w:r>
              <w:rPr>
                <w:sz w:val="20"/>
              </w:rPr>
              <w:t>37</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Mid1:OPN</w:t>
            </w:r>
          </w:p>
        </w:tc>
        <w:tc>
          <w:p>
            <w:pPr>
              <w:jc w:val="center"/>
            </w:pPr>
            <w:r>
              <w:rPr>
                <w:sz w:val="20"/>
              </w:rPr>
              <w:t>0.027</w:t>
            </w:r>
          </w:p>
        </w:tc>
        <w:tc>
          <w:p>
            <w:pPr>
              <w:jc w:val="center"/>
            </w:pPr>
            <w:r>
              <w:rPr>
                <w:sz w:val="20"/>
              </w:rPr>
              <w:t>37</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Late1:OPN</w:t>
            </w:r>
          </w:p>
        </w:tc>
        <w:tc>
          <w:p>
            <w:pPr>
              <w:jc w:val="center"/>
            </w:pPr>
            <w:r>
              <w:rPr>
                <w:sz w:val="20"/>
              </w:rPr>
              <w:t>0.027</w:t>
            </w:r>
          </w:p>
        </w:tc>
        <w:tc>
          <w:p>
            <w:pPr>
              <w:jc w:val="center"/>
            </w:pPr>
            <w:r>
              <w:rPr>
                <w:sz w:val="20"/>
              </w:rPr>
              <w:t>37</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Mid1:OPN</w:t>
            </w:r>
          </w:p>
        </w:tc>
        <w:tc>
          <w:p>
            <w:pPr>
              <w:jc w:val="center"/>
            </w:pPr>
            <w:r>
              <w:rPr>
                <w:sz w:val="20"/>
              </w:rPr>
              <w:t>0.027</w:t>
            </w:r>
          </w:p>
        </w:tc>
        <w:tc>
          <w:p>
            <w:pPr>
              <w:jc w:val="center"/>
            </w:pPr>
            <w:r>
              <w:rPr>
                <w:sz w:val="20"/>
              </w:rPr>
              <w:t>37</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41A16" w:rsidP="00941A16" w:rsidRDefault="00941A16" w14:paraId="2401A179" w14:textId="77777777">
      <w:r>
        <w:t xml:space="preserve">Heyerdahl, E.K., D. Berry and J.K. Agee. 1994. Fire history database of the western United States. Final report. Interagency agreement: U.S. Environmental Protection Agency DW12934530; USDA Forest Service PNW-93-0300; University of Washington 61-2239. Seattle, WA: U.S. Department of Agriculture, Pacific Northwest Research Station; University of Washington, College of Forest Resources. 28 pp. [+ Appendices]. Unpublished report on file with: USDA Forest Service, Rocky Mountain Research Station, Fire Sciences Laboratory, Missoula, MT. </w:t>
      </w:r>
    </w:p>
    <w:p w:rsidR="00941A16" w:rsidP="00941A16" w:rsidRDefault="00941A16" w14:paraId="6D9C6DDB" w14:textId="77777777"/>
    <w:p w:rsidR="00941A16" w:rsidP="00941A16" w:rsidRDefault="00941A16" w14:paraId="252F4EAA" w14:textId="77777777">
      <w:r>
        <w:t>Howell, C., R. Hudson, B. Glover and K. Amy. 2004. Resource Implementation Protocol for Rapid Assessment Matrices. USDA Forest Service, Humboldt-Toiyabe National Forest.</w:t>
      </w:r>
    </w:p>
    <w:p w:rsidR="00941A16" w:rsidP="00941A16" w:rsidRDefault="00941A16" w14:paraId="22E99D03" w14:textId="77777777"/>
    <w:p w:rsidR="00941A16" w:rsidP="00941A16" w:rsidRDefault="00941A16" w14:paraId="773939FA" w14:textId="77777777">
      <w:r>
        <w:t>Kellogg, E.A. 1985. A biosystematic study of the Poa secunda complex. Journal of the Arnold Arboretum. 66: 201-242.</w:t>
      </w:r>
    </w:p>
    <w:p w:rsidR="00941A16" w:rsidP="00941A16" w:rsidRDefault="00941A16" w14:paraId="69722D5E" w14:textId="77777777"/>
    <w:p w:rsidR="00941A16" w:rsidP="00941A16" w:rsidRDefault="00941A16" w14:paraId="5C437199" w14:textId="77777777">
      <w:r>
        <w:lastRenderedPageBreak/>
        <w:t xml:space="preserve">Martin, R.E. and J.D. Dell. 1978. Planning for prescribed burning in the Inland Northwest. Gen. Tech. Rep. PNW-76. Portland, OR: USDA Forest Service, Pacific Northwest Forest and Range Experiment Station. 67 pp. </w:t>
      </w:r>
    </w:p>
    <w:p w:rsidR="00941A16" w:rsidP="00941A16" w:rsidRDefault="00941A16" w14:paraId="2269DD7D" w14:textId="77777777"/>
    <w:p w:rsidR="00941A16" w:rsidP="00941A16" w:rsidRDefault="00941A16" w14:paraId="5262D542" w14:textId="77777777">
      <w:r>
        <w:t>McKell, C.M. 1956. Some characteristics contributing to the establishment of rabbitbrush, Chrysothamnus spp. Corvallis, OR: Oregon State College. 130 pp. Dissertation.</w:t>
      </w:r>
    </w:p>
    <w:p w:rsidR="00941A16" w:rsidP="00941A16" w:rsidRDefault="00941A16" w14:paraId="349C1E71" w14:textId="77777777"/>
    <w:p w:rsidR="00941A16" w:rsidP="00941A16" w:rsidRDefault="00941A16" w14:paraId="6448AA3E" w14:textId="77777777">
      <w:r>
        <w:t>NatureServe. 2004. International Ecological Classification Standard: Terrestrial Ecological Classifications. Terrestrial ecological systems of the Great Basin US: DRAFT legend for Landfire project. NatureServe Central Databases. Arlington, VA. Data current as of 4 November 2004.</w:t>
      </w:r>
    </w:p>
    <w:p w:rsidR="00941A16" w:rsidP="00941A16" w:rsidRDefault="00941A16" w14:paraId="52B7FA84" w14:textId="77777777"/>
    <w:p w:rsidR="00941A16" w:rsidP="00941A16" w:rsidRDefault="00941A16" w14:paraId="77128CAA" w14:textId="77777777">
      <w:r>
        <w:t>NatureServe. 2007. International Ecological Classification Standard: Terrestrial Ecological Classifications. NatureServe Central Databases. Arlington, VA. Data current as of 10 February 2007.</w:t>
      </w:r>
    </w:p>
    <w:p w:rsidR="00941A16" w:rsidP="00941A16" w:rsidRDefault="00941A16" w14:paraId="1DAB597C" w14:textId="77777777"/>
    <w:p w:rsidR="00941A16" w:rsidP="00941A16" w:rsidRDefault="00941A16" w14:paraId="5194AA1C" w14:textId="77777777">
      <w:r>
        <w:t>Plummer, A.P., A.C. Hull, Jr., G. Stewart and J.H. Robertson. 1955. Seeding rangelands in Utah, Nevada, southern Idaho and western Wyoming. Agric</w:t>
      </w:r>
      <w:r w:rsidR="00E17F93">
        <w:t>ulture</w:t>
      </w:r>
      <w:r>
        <w:t xml:space="preserve"> Handb</w:t>
      </w:r>
      <w:r w:rsidR="00E17F93">
        <w:t>ook</w:t>
      </w:r>
      <w:r>
        <w:t xml:space="preserve"> 71. Washington, DC: USDA Forest Service. 73 pp.</w:t>
      </w:r>
    </w:p>
    <w:p w:rsidR="00941A16" w:rsidP="00941A16" w:rsidRDefault="00941A16" w14:paraId="4F4ED9A0" w14:textId="77777777"/>
    <w:p w:rsidR="00941A16" w:rsidP="00941A16" w:rsidRDefault="00941A16" w14:paraId="1EFFA6B8" w14:textId="77777777">
      <w:r>
        <w:t>Range, P., P. Veisze, C. Beyer and G. Zschaechner. 1982. Great Basin rate-of-spread study: Fire behavior/fire effects. Reno, Nevada: U.S. Department of the Interior, Bureau of Land Management, Nevada State Office, Branch of Protection. 56 pp.</w:t>
      </w:r>
    </w:p>
    <w:p w:rsidR="00941A16" w:rsidP="00941A16" w:rsidRDefault="00941A16" w14:paraId="50ABA148" w14:textId="77777777"/>
    <w:p w:rsidR="00941A16" w:rsidP="00941A16" w:rsidRDefault="00941A16" w14:paraId="63572916" w14:textId="77777777">
      <w:r>
        <w:t>USDA-NRCS. 1991. Range Ecological Sites, Major Land Resource Area 28B. Central Nevada. Available online: http://esis.sc.egov.usda.gov/Welcome/pgESDWelcome.aspx.</w:t>
      </w:r>
    </w:p>
    <w:p w:rsidR="00941A16" w:rsidP="00941A16" w:rsidRDefault="00941A16" w14:paraId="21D01A58" w14:textId="77777777"/>
    <w:p w:rsidR="00941A16" w:rsidP="00941A16" w:rsidRDefault="00941A16" w14:paraId="478F6448" w14:textId="77777777">
      <w:r>
        <w:t>Young, R.P. 1983. Fire as a vegetation management tool in rangelands of the Intermountain Region. Pages 18-31 in: S.B. Monsen and N. Shaw, compilers. Managing Intermountain rangelands--improvement of range and wildlife habitats: Proceedings; 1981 September 15-17; Twin Falls, ID; 1982 June 22-24; Elko, NV. Gen. Tech. Rep. INT-157. Ogden, UT: USDA Forest Service, Intermountain Forest and Range Experiment Station.</w:t>
      </w:r>
    </w:p>
    <w:p w:rsidR="00941A16" w:rsidP="00941A16" w:rsidRDefault="00941A16" w14:paraId="6306EE7A" w14:textId="77777777"/>
    <w:p w:rsidR="00941A16" w:rsidP="00941A16" w:rsidRDefault="00941A16" w14:paraId="1BF7B3BC" w14:textId="77777777">
      <w:r>
        <w:t>Zouhar, K.L. 2000. Achnatherum nelsonii. In: Fire Effects Information System, [Online]. USDA Forest Service, Rocky Mountain Research Station, Fire Sciences Laboratory (Producer). Available: http://www.fs.fed.us/database/feis/ [2007, August 27].</w:t>
      </w:r>
    </w:p>
    <w:p w:rsidR="00941A16" w:rsidP="00941A16" w:rsidRDefault="00941A16" w14:paraId="08B6FEFA" w14:textId="77777777"/>
    <w:p w:rsidR="00941A16" w:rsidP="00941A16" w:rsidRDefault="00941A16" w14:paraId="6F6081D4" w14:textId="77777777">
      <w:r>
        <w:t>Zschaechner, G.A. 1985. Studying rangeland fire effects: a case study in Nevada. Pages 66-84 in: K. Sanders and J. Durham, eds. Rangeland fire effects: Proceedings of the symposium; 1984 November 27-29; Boise, ID. Boise, ID: U.S. Department of the Interior, Bureau of Land Management, Idaho State Office.</w:t>
      </w:r>
    </w:p>
    <w:p w:rsidRPr="00A43E41" w:rsidR="004D5F12" w:rsidP="00941A16" w:rsidRDefault="004D5F12" w14:paraId="6461870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D5B99" w14:textId="77777777" w:rsidR="00FF3875" w:rsidRDefault="00FF3875">
      <w:r>
        <w:separator/>
      </w:r>
    </w:p>
  </w:endnote>
  <w:endnote w:type="continuationSeparator" w:id="0">
    <w:p w14:paraId="083AAF64" w14:textId="77777777" w:rsidR="00FF3875" w:rsidRDefault="00FF3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889C6" w14:textId="77777777" w:rsidR="00941A16" w:rsidRDefault="00941A16" w:rsidP="00941A1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E1559" w14:textId="77777777" w:rsidR="00FF3875" w:rsidRDefault="00FF3875">
      <w:r>
        <w:separator/>
      </w:r>
    </w:p>
  </w:footnote>
  <w:footnote w:type="continuationSeparator" w:id="0">
    <w:p w14:paraId="7829B90E" w14:textId="77777777" w:rsidR="00FF3875" w:rsidRDefault="00FF3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1AEE3" w14:textId="77777777" w:rsidR="00A43E41" w:rsidRDefault="00A43E41" w:rsidP="00941A1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A16"/>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E129C"/>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1BDE"/>
    <w:rsid w:val="00312120"/>
    <w:rsid w:val="00313322"/>
    <w:rsid w:val="00313BFE"/>
    <w:rsid w:val="003152BE"/>
    <w:rsid w:val="00320C6A"/>
    <w:rsid w:val="00320D5A"/>
    <w:rsid w:val="00323A93"/>
    <w:rsid w:val="003301EC"/>
    <w:rsid w:val="0033425A"/>
    <w:rsid w:val="00336475"/>
    <w:rsid w:val="003379B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26708"/>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1C6"/>
    <w:rsid w:val="00534E2F"/>
    <w:rsid w:val="005365CB"/>
    <w:rsid w:val="00544162"/>
    <w:rsid w:val="00546B88"/>
    <w:rsid w:val="00551E0A"/>
    <w:rsid w:val="00552353"/>
    <w:rsid w:val="00552518"/>
    <w:rsid w:val="00554272"/>
    <w:rsid w:val="005556C1"/>
    <w:rsid w:val="00555953"/>
    <w:rsid w:val="00555A6B"/>
    <w:rsid w:val="005563FC"/>
    <w:rsid w:val="00560514"/>
    <w:rsid w:val="00560E93"/>
    <w:rsid w:val="00565F86"/>
    <w:rsid w:val="00571ACF"/>
    <w:rsid w:val="00572597"/>
    <w:rsid w:val="00573898"/>
    <w:rsid w:val="00573E56"/>
    <w:rsid w:val="00573F86"/>
    <w:rsid w:val="005747FE"/>
    <w:rsid w:val="005779AD"/>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E35AB"/>
    <w:rsid w:val="005E557E"/>
    <w:rsid w:val="005E5BB6"/>
    <w:rsid w:val="005F2449"/>
    <w:rsid w:val="005F333A"/>
    <w:rsid w:val="005F3E35"/>
    <w:rsid w:val="005F4DE1"/>
    <w:rsid w:val="005F6545"/>
    <w:rsid w:val="005F6DAF"/>
    <w:rsid w:val="005F71C5"/>
    <w:rsid w:val="006117F4"/>
    <w:rsid w:val="00611AB9"/>
    <w:rsid w:val="00612577"/>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5535"/>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6F4D8A"/>
    <w:rsid w:val="00700C23"/>
    <w:rsid w:val="007011ED"/>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0442"/>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22B2"/>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4980"/>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679A"/>
    <w:rsid w:val="008C052D"/>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1A16"/>
    <w:rsid w:val="00945DBA"/>
    <w:rsid w:val="00953881"/>
    <w:rsid w:val="00955A66"/>
    <w:rsid w:val="00956116"/>
    <w:rsid w:val="00960066"/>
    <w:rsid w:val="009600A0"/>
    <w:rsid w:val="0096072E"/>
    <w:rsid w:val="009611AB"/>
    <w:rsid w:val="00961968"/>
    <w:rsid w:val="0096336D"/>
    <w:rsid w:val="00964894"/>
    <w:rsid w:val="00967C07"/>
    <w:rsid w:val="00971E52"/>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2F8"/>
    <w:rsid w:val="009B6D9C"/>
    <w:rsid w:val="009C375F"/>
    <w:rsid w:val="009C3926"/>
    <w:rsid w:val="009C52D4"/>
    <w:rsid w:val="009C78BA"/>
    <w:rsid w:val="009C7CE5"/>
    <w:rsid w:val="009D6227"/>
    <w:rsid w:val="009E0DB5"/>
    <w:rsid w:val="009E3699"/>
    <w:rsid w:val="009E42DC"/>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649C3"/>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3F24"/>
    <w:rsid w:val="00BA4510"/>
    <w:rsid w:val="00BA4B34"/>
    <w:rsid w:val="00BA4FD9"/>
    <w:rsid w:val="00BB346C"/>
    <w:rsid w:val="00BB3DF1"/>
    <w:rsid w:val="00BC02E8"/>
    <w:rsid w:val="00BC3E94"/>
    <w:rsid w:val="00BD0988"/>
    <w:rsid w:val="00BD2EF2"/>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170BF"/>
    <w:rsid w:val="00C21B4A"/>
    <w:rsid w:val="00C24F76"/>
    <w:rsid w:val="00C26399"/>
    <w:rsid w:val="00C30E54"/>
    <w:rsid w:val="00C3230C"/>
    <w:rsid w:val="00C34BB1"/>
    <w:rsid w:val="00C35DDE"/>
    <w:rsid w:val="00C37696"/>
    <w:rsid w:val="00C37916"/>
    <w:rsid w:val="00C42239"/>
    <w:rsid w:val="00C43CF6"/>
    <w:rsid w:val="00C43EBB"/>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2B59"/>
    <w:rsid w:val="00D4454D"/>
    <w:rsid w:val="00D46A2D"/>
    <w:rsid w:val="00D47252"/>
    <w:rsid w:val="00D53EDC"/>
    <w:rsid w:val="00D5690F"/>
    <w:rsid w:val="00D56CCA"/>
    <w:rsid w:val="00D61AC5"/>
    <w:rsid w:val="00D62ECB"/>
    <w:rsid w:val="00D6372D"/>
    <w:rsid w:val="00D653F0"/>
    <w:rsid w:val="00D73E18"/>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2332"/>
    <w:rsid w:val="00E15278"/>
    <w:rsid w:val="00E152C8"/>
    <w:rsid w:val="00E15508"/>
    <w:rsid w:val="00E161F9"/>
    <w:rsid w:val="00E169F4"/>
    <w:rsid w:val="00E17000"/>
    <w:rsid w:val="00E17F93"/>
    <w:rsid w:val="00E2074B"/>
    <w:rsid w:val="00E21F3F"/>
    <w:rsid w:val="00E23DA5"/>
    <w:rsid w:val="00E23FCB"/>
    <w:rsid w:val="00E24704"/>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545"/>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2D20"/>
    <w:rsid w:val="00F43172"/>
    <w:rsid w:val="00F4692E"/>
    <w:rsid w:val="00F55261"/>
    <w:rsid w:val="00F55FA9"/>
    <w:rsid w:val="00F56244"/>
    <w:rsid w:val="00F576F5"/>
    <w:rsid w:val="00F7100E"/>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3E55"/>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875"/>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BE163F"/>
  <w15:docId w15:val="{2302C49C-2C50-4962-97AD-9B3A093B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E557E"/>
    <w:pPr>
      <w:ind w:left="720"/>
    </w:pPr>
    <w:rPr>
      <w:rFonts w:ascii="Calibri" w:eastAsiaTheme="minorHAnsi" w:hAnsi="Calibri"/>
      <w:sz w:val="22"/>
      <w:szCs w:val="22"/>
    </w:rPr>
  </w:style>
  <w:style w:type="character" w:styleId="Hyperlink">
    <w:name w:val="Hyperlink"/>
    <w:basedOn w:val="DefaultParagraphFont"/>
    <w:rsid w:val="005E557E"/>
    <w:rPr>
      <w:color w:val="0000FF" w:themeColor="hyperlink"/>
      <w:u w:val="single"/>
    </w:rPr>
  </w:style>
  <w:style w:type="paragraph" w:styleId="BalloonText">
    <w:name w:val="Balloon Text"/>
    <w:basedOn w:val="Normal"/>
    <w:link w:val="BalloonTextChar"/>
    <w:uiPriority w:val="99"/>
    <w:semiHidden/>
    <w:unhideWhenUsed/>
    <w:rsid w:val="005E557E"/>
    <w:rPr>
      <w:rFonts w:ascii="Tahoma" w:hAnsi="Tahoma" w:cs="Tahoma"/>
      <w:sz w:val="16"/>
      <w:szCs w:val="16"/>
    </w:rPr>
  </w:style>
  <w:style w:type="character" w:customStyle="1" w:styleId="BalloonTextChar">
    <w:name w:val="Balloon Text Char"/>
    <w:basedOn w:val="DefaultParagraphFont"/>
    <w:link w:val="BalloonText"/>
    <w:uiPriority w:val="99"/>
    <w:semiHidden/>
    <w:rsid w:val="005E557E"/>
    <w:rPr>
      <w:rFonts w:ascii="Tahoma" w:hAnsi="Tahoma" w:cs="Tahoma"/>
      <w:sz w:val="16"/>
      <w:szCs w:val="16"/>
    </w:rPr>
  </w:style>
  <w:style w:type="character" w:styleId="CommentReference">
    <w:name w:val="annotation reference"/>
    <w:basedOn w:val="DefaultParagraphFont"/>
    <w:uiPriority w:val="99"/>
    <w:semiHidden/>
    <w:unhideWhenUsed/>
    <w:rsid w:val="005779AD"/>
    <w:rPr>
      <w:sz w:val="16"/>
      <w:szCs w:val="16"/>
    </w:rPr>
  </w:style>
  <w:style w:type="paragraph" w:styleId="CommentText">
    <w:name w:val="annotation text"/>
    <w:basedOn w:val="Normal"/>
    <w:link w:val="CommentTextChar"/>
    <w:uiPriority w:val="99"/>
    <w:semiHidden/>
    <w:unhideWhenUsed/>
    <w:rsid w:val="005779AD"/>
    <w:rPr>
      <w:sz w:val="20"/>
      <w:szCs w:val="20"/>
    </w:rPr>
  </w:style>
  <w:style w:type="character" w:customStyle="1" w:styleId="CommentTextChar">
    <w:name w:val="Comment Text Char"/>
    <w:basedOn w:val="DefaultParagraphFont"/>
    <w:link w:val="CommentText"/>
    <w:uiPriority w:val="99"/>
    <w:semiHidden/>
    <w:rsid w:val="005779AD"/>
  </w:style>
  <w:style w:type="paragraph" w:styleId="CommentSubject">
    <w:name w:val="annotation subject"/>
    <w:basedOn w:val="CommentText"/>
    <w:next w:val="CommentText"/>
    <w:link w:val="CommentSubjectChar"/>
    <w:uiPriority w:val="99"/>
    <w:semiHidden/>
    <w:unhideWhenUsed/>
    <w:rsid w:val="005779AD"/>
    <w:rPr>
      <w:b/>
      <w:bCs/>
    </w:rPr>
  </w:style>
  <w:style w:type="character" w:customStyle="1" w:styleId="CommentSubjectChar">
    <w:name w:val="Comment Subject Char"/>
    <w:basedOn w:val="CommentTextChar"/>
    <w:link w:val="CommentSubject"/>
    <w:uiPriority w:val="99"/>
    <w:semiHidden/>
    <w:rsid w:val="005779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72589">
      <w:bodyDiv w:val="1"/>
      <w:marLeft w:val="0"/>
      <w:marRight w:val="0"/>
      <w:marTop w:val="0"/>
      <w:marBottom w:val="0"/>
      <w:divBdr>
        <w:top w:val="none" w:sz="0" w:space="0" w:color="auto"/>
        <w:left w:val="none" w:sz="0" w:space="0" w:color="auto"/>
        <w:bottom w:val="none" w:sz="0" w:space="0" w:color="auto"/>
        <w:right w:val="none" w:sz="0" w:space="0" w:color="auto"/>
      </w:divBdr>
    </w:div>
    <w:div w:id="139404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2014-08-21T14:28:00Z</cp:lastPrinted>
  <dcterms:created xsi:type="dcterms:W3CDTF">2017-08-18T19:49:00Z</dcterms:created>
  <dcterms:modified xsi:type="dcterms:W3CDTF">2018-06-17T13:49:00Z</dcterms:modified>
</cp:coreProperties>
</file>