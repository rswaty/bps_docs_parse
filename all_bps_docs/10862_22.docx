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3B2" w:rsidP="007C23B2" w:rsidRDefault="007C23B2" w14:paraId="57F57C7B" w14:textId="77777777">
      <w:pPr>
        <w:pStyle w:val="BpSTitle"/>
      </w:pPr>
      <w:r>
        <w:t>10862</w:t>
      </w:r>
    </w:p>
    <w:p w:rsidR="007C23B2" w:rsidP="007C23B2" w:rsidRDefault="007C23B2" w14:paraId="7FB55305" w14:textId="77777777">
      <w:pPr>
        <w:pStyle w:val="BpSTitle"/>
      </w:pPr>
      <w:r>
        <w:t>Rocky Mountain Lower Montane-Foothill Shrubland - True Mountain Mahogany</w:t>
      </w:r>
    </w:p>
    <w:p w:rsidR="007C23B2" w:rsidP="007C23B2" w:rsidRDefault="007C23B2" w14:paraId="6A3EECF0" w14:textId="77777777">
      <w:r>
        <w:t xmlns:w="http://schemas.openxmlformats.org/wordprocessingml/2006/main">BpS Model/Description Version: Aug. 2020</w:t>
      </w:r>
      <w:r>
        <w:tab/>
      </w:r>
      <w:r>
        <w:tab/>
      </w:r>
      <w:r>
        <w:tab/>
      </w:r>
      <w:r>
        <w:tab/>
      </w:r>
      <w:r>
        <w:tab/>
      </w:r>
      <w:r>
        <w:tab/>
      </w:r>
      <w:r>
        <w:tab/>
      </w:r>
    </w:p>
    <w:p w:rsidR="007C23B2" w:rsidP="007C23B2" w:rsidRDefault="007C23B2" w14:paraId="2F420DE8" w14:textId="77777777"/>
    <w:tbl>
      <w:tblPr>
        <w:tblW w:w="714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2"/>
        <w:gridCol w:w="3084"/>
        <w:gridCol w:w="1392"/>
        <w:gridCol w:w="852"/>
      </w:tblGrid>
      <w:tr w:rsidRPr="007C23B2" w:rsidR="007C23B2" w:rsidTr="007C23B2" w14:paraId="69E3890C" w14:textId="77777777">
        <w:tc>
          <w:tcPr>
            <w:tcW w:w="1812" w:type="dxa"/>
            <w:tcBorders>
              <w:top w:val="single" w:color="auto" w:sz="2" w:space="0"/>
              <w:left w:val="single" w:color="auto" w:sz="12" w:space="0"/>
              <w:bottom w:val="single" w:color="000000" w:sz="12" w:space="0"/>
            </w:tcBorders>
            <w:shd w:val="clear" w:color="auto" w:fill="auto"/>
          </w:tcPr>
          <w:p w:rsidRPr="007C23B2" w:rsidR="007C23B2" w:rsidP="00BB19C9" w:rsidRDefault="007C23B2" w14:paraId="141C3A80" w14:textId="77777777">
            <w:pPr>
              <w:rPr>
                <w:b/>
                <w:bCs/>
              </w:rPr>
            </w:pPr>
            <w:r w:rsidRPr="007C23B2">
              <w:rPr>
                <w:b/>
                <w:bCs/>
              </w:rPr>
              <w:t>Modelers</w:t>
            </w:r>
          </w:p>
        </w:tc>
        <w:tc>
          <w:tcPr>
            <w:tcW w:w="3084" w:type="dxa"/>
            <w:tcBorders>
              <w:top w:val="single" w:color="auto" w:sz="2" w:space="0"/>
              <w:bottom w:val="single" w:color="000000" w:sz="12" w:space="0"/>
              <w:right w:val="single" w:color="000000" w:sz="12" w:space="0"/>
            </w:tcBorders>
            <w:shd w:val="clear" w:color="auto" w:fill="auto"/>
          </w:tcPr>
          <w:p w:rsidRPr="007C23B2" w:rsidR="007C23B2" w:rsidP="00BB19C9" w:rsidRDefault="007C23B2" w14:paraId="19FD0357"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7C23B2" w:rsidR="007C23B2" w:rsidP="00BB19C9" w:rsidRDefault="007C23B2" w14:paraId="1A75D4FC" w14:textId="77777777">
            <w:pPr>
              <w:rPr>
                <w:b/>
                <w:bCs/>
              </w:rPr>
            </w:pPr>
            <w:r w:rsidRPr="007C23B2">
              <w:rPr>
                <w:b/>
                <w:bCs/>
              </w:rPr>
              <w:t>Reviewers</w:t>
            </w:r>
          </w:p>
        </w:tc>
        <w:tc>
          <w:tcPr>
            <w:tcW w:w="852" w:type="dxa"/>
            <w:tcBorders>
              <w:top w:val="single" w:color="auto" w:sz="2" w:space="0"/>
              <w:bottom w:val="single" w:color="000000" w:sz="12" w:space="0"/>
            </w:tcBorders>
            <w:shd w:val="clear" w:color="auto" w:fill="auto"/>
          </w:tcPr>
          <w:p w:rsidRPr="007C23B2" w:rsidR="007C23B2" w:rsidP="00BB19C9" w:rsidRDefault="007C23B2" w14:paraId="357879C0" w14:textId="77777777">
            <w:pPr>
              <w:rPr>
                <w:b/>
                <w:bCs/>
              </w:rPr>
            </w:pPr>
          </w:p>
        </w:tc>
      </w:tr>
      <w:tr w:rsidRPr="007C23B2" w:rsidR="007C23B2" w:rsidTr="007C23B2" w14:paraId="4E4EE8F2" w14:textId="77777777">
        <w:tc>
          <w:tcPr>
            <w:tcW w:w="1812" w:type="dxa"/>
            <w:tcBorders>
              <w:top w:val="single" w:color="000000" w:sz="12" w:space="0"/>
              <w:left w:val="single" w:color="auto" w:sz="12" w:space="0"/>
            </w:tcBorders>
            <w:shd w:val="clear" w:color="auto" w:fill="auto"/>
          </w:tcPr>
          <w:p w:rsidRPr="007C23B2" w:rsidR="007C23B2" w:rsidP="00BB19C9" w:rsidRDefault="007C23B2" w14:paraId="590D8A71" w14:textId="77777777">
            <w:pPr>
              <w:rPr>
                <w:bCs/>
              </w:rPr>
            </w:pPr>
            <w:r w:rsidRPr="007C23B2">
              <w:rPr>
                <w:bCs/>
              </w:rPr>
              <w:t>Mark Williams</w:t>
            </w:r>
          </w:p>
        </w:tc>
        <w:tc>
          <w:tcPr>
            <w:tcW w:w="3084" w:type="dxa"/>
            <w:tcBorders>
              <w:top w:val="single" w:color="000000" w:sz="12" w:space="0"/>
              <w:right w:val="single" w:color="000000" w:sz="12" w:space="0"/>
            </w:tcBorders>
            <w:shd w:val="clear" w:color="auto" w:fill="auto"/>
          </w:tcPr>
          <w:p w:rsidRPr="007C23B2" w:rsidR="007C23B2" w:rsidP="00BB19C9" w:rsidRDefault="007C23B2" w14:paraId="7784FF44" w14:textId="77777777">
            <w:r w:rsidRPr="007C23B2">
              <w:t>Mark_a_williams@blm.gov</w:t>
            </w:r>
          </w:p>
        </w:tc>
        <w:tc>
          <w:tcPr>
            <w:tcW w:w="1392" w:type="dxa"/>
            <w:tcBorders>
              <w:top w:val="single" w:color="000000" w:sz="12" w:space="0"/>
              <w:left w:val="single" w:color="000000" w:sz="12" w:space="0"/>
            </w:tcBorders>
            <w:shd w:val="clear" w:color="auto" w:fill="auto"/>
          </w:tcPr>
          <w:p w:rsidRPr="007C23B2" w:rsidR="007C23B2" w:rsidP="00BB19C9" w:rsidRDefault="007C23B2" w14:paraId="4441DB53" w14:textId="77777777">
            <w:r w:rsidRPr="007C23B2">
              <w:t>None</w:t>
            </w:r>
          </w:p>
        </w:tc>
        <w:tc>
          <w:tcPr>
            <w:tcW w:w="852" w:type="dxa"/>
            <w:tcBorders>
              <w:top w:val="single" w:color="000000" w:sz="12" w:space="0"/>
            </w:tcBorders>
            <w:shd w:val="clear" w:color="auto" w:fill="auto"/>
          </w:tcPr>
          <w:p w:rsidRPr="007C23B2" w:rsidR="007C23B2" w:rsidP="00BB19C9" w:rsidRDefault="007C23B2" w14:paraId="2D87D04D" w14:textId="77777777">
            <w:r w:rsidRPr="007C23B2">
              <w:t>None</w:t>
            </w:r>
          </w:p>
        </w:tc>
      </w:tr>
      <w:tr w:rsidRPr="007C23B2" w:rsidR="007C23B2" w:rsidTr="007C23B2" w14:paraId="5CF48722" w14:textId="77777777">
        <w:tc>
          <w:tcPr>
            <w:tcW w:w="1812" w:type="dxa"/>
            <w:tcBorders>
              <w:left w:val="single" w:color="auto" w:sz="12" w:space="0"/>
            </w:tcBorders>
            <w:shd w:val="clear" w:color="auto" w:fill="auto"/>
          </w:tcPr>
          <w:p w:rsidRPr="007C23B2" w:rsidR="007C23B2" w:rsidP="00BB19C9" w:rsidRDefault="007C23B2" w14:paraId="444B76FD" w14:textId="77777777">
            <w:pPr>
              <w:rPr>
                <w:bCs/>
              </w:rPr>
            </w:pPr>
            <w:r w:rsidRPr="007C23B2">
              <w:rPr>
                <w:bCs/>
              </w:rPr>
              <w:t xml:space="preserve">George </w:t>
            </w:r>
            <w:proofErr w:type="spellStart"/>
            <w:r w:rsidRPr="007C23B2">
              <w:rPr>
                <w:bCs/>
              </w:rPr>
              <w:t>Soehn</w:t>
            </w:r>
            <w:proofErr w:type="spellEnd"/>
          </w:p>
        </w:tc>
        <w:tc>
          <w:tcPr>
            <w:tcW w:w="3084" w:type="dxa"/>
            <w:tcBorders>
              <w:right w:val="single" w:color="000000" w:sz="12" w:space="0"/>
            </w:tcBorders>
            <w:shd w:val="clear" w:color="auto" w:fill="auto"/>
          </w:tcPr>
          <w:p w:rsidRPr="007C23B2" w:rsidR="007C23B2" w:rsidP="00BB19C9" w:rsidRDefault="007C23B2" w14:paraId="1E20910B" w14:textId="77777777">
            <w:r w:rsidRPr="007C23B2">
              <w:t>george_soehn@blm.gov</w:t>
            </w:r>
          </w:p>
        </w:tc>
        <w:tc>
          <w:tcPr>
            <w:tcW w:w="1392" w:type="dxa"/>
            <w:tcBorders>
              <w:left w:val="single" w:color="000000" w:sz="12" w:space="0"/>
            </w:tcBorders>
            <w:shd w:val="clear" w:color="auto" w:fill="auto"/>
          </w:tcPr>
          <w:p w:rsidRPr="007C23B2" w:rsidR="007C23B2" w:rsidP="00BB19C9" w:rsidRDefault="007C23B2" w14:paraId="62691142" w14:textId="77777777">
            <w:r w:rsidRPr="007C23B2">
              <w:t>None</w:t>
            </w:r>
          </w:p>
        </w:tc>
        <w:tc>
          <w:tcPr>
            <w:tcW w:w="852" w:type="dxa"/>
            <w:shd w:val="clear" w:color="auto" w:fill="auto"/>
          </w:tcPr>
          <w:p w:rsidRPr="007C23B2" w:rsidR="007C23B2" w:rsidP="00BB19C9" w:rsidRDefault="007C23B2" w14:paraId="73C80F01" w14:textId="77777777">
            <w:r w:rsidRPr="007C23B2">
              <w:t>None</w:t>
            </w:r>
          </w:p>
        </w:tc>
      </w:tr>
      <w:tr w:rsidRPr="007C23B2" w:rsidR="007C23B2" w:rsidTr="007C23B2" w14:paraId="327F28A1" w14:textId="77777777">
        <w:tc>
          <w:tcPr>
            <w:tcW w:w="1812" w:type="dxa"/>
            <w:tcBorders>
              <w:left w:val="single" w:color="auto" w:sz="12" w:space="0"/>
              <w:bottom w:val="single" w:color="auto" w:sz="2" w:space="0"/>
            </w:tcBorders>
            <w:shd w:val="clear" w:color="auto" w:fill="auto"/>
          </w:tcPr>
          <w:p w:rsidRPr="007C23B2" w:rsidR="007C23B2" w:rsidP="00BB19C9" w:rsidRDefault="007C23B2" w14:paraId="2BF1013D" w14:textId="77777777">
            <w:pPr>
              <w:rPr>
                <w:bCs/>
              </w:rPr>
            </w:pPr>
            <w:r w:rsidRPr="007C23B2">
              <w:rPr>
                <w:bCs/>
              </w:rPr>
              <w:t>Kirk Strom</w:t>
            </w:r>
          </w:p>
        </w:tc>
        <w:tc>
          <w:tcPr>
            <w:tcW w:w="3084" w:type="dxa"/>
            <w:tcBorders>
              <w:right w:val="single" w:color="000000" w:sz="12" w:space="0"/>
            </w:tcBorders>
            <w:shd w:val="clear" w:color="auto" w:fill="auto"/>
          </w:tcPr>
          <w:p w:rsidRPr="007C23B2" w:rsidR="007C23B2" w:rsidP="00BB19C9" w:rsidRDefault="007C23B2" w14:paraId="57C94B7D" w14:textId="77777777">
            <w:r w:rsidRPr="007C23B2">
              <w:t>kirk_strom@blm.gov</w:t>
            </w:r>
          </w:p>
        </w:tc>
        <w:tc>
          <w:tcPr>
            <w:tcW w:w="1392" w:type="dxa"/>
            <w:tcBorders>
              <w:left w:val="single" w:color="000000" w:sz="12" w:space="0"/>
              <w:bottom w:val="single" w:color="auto" w:sz="2" w:space="0"/>
            </w:tcBorders>
            <w:shd w:val="clear" w:color="auto" w:fill="auto"/>
          </w:tcPr>
          <w:p w:rsidRPr="007C23B2" w:rsidR="007C23B2" w:rsidP="00BB19C9" w:rsidRDefault="007C23B2" w14:paraId="6061DB71" w14:textId="77777777">
            <w:r w:rsidRPr="007C23B2">
              <w:t>None</w:t>
            </w:r>
          </w:p>
        </w:tc>
        <w:tc>
          <w:tcPr>
            <w:tcW w:w="852" w:type="dxa"/>
            <w:shd w:val="clear" w:color="auto" w:fill="auto"/>
          </w:tcPr>
          <w:p w:rsidRPr="007C23B2" w:rsidR="007C23B2" w:rsidP="00BB19C9" w:rsidRDefault="007C23B2" w14:paraId="252C6082" w14:textId="77777777">
            <w:r w:rsidRPr="007C23B2">
              <w:t>None</w:t>
            </w:r>
          </w:p>
        </w:tc>
      </w:tr>
    </w:tbl>
    <w:p w:rsidR="007C23B2" w:rsidP="007C23B2" w:rsidRDefault="007C23B2" w14:paraId="53467451" w14:textId="77777777"/>
    <w:p w:rsidR="007C23B2" w:rsidP="007C23B2" w:rsidRDefault="007C23B2" w14:paraId="50E91A5F" w14:textId="77777777">
      <w:pPr>
        <w:pStyle w:val="InfoPara"/>
      </w:pPr>
      <w:r>
        <w:t>Vegetation Type</w:t>
      </w:r>
    </w:p>
    <w:p w:rsidR="007C23B2" w:rsidP="007C23B2" w:rsidRDefault="007C23B2" w14:paraId="19A58B47" w14:textId="6A9B451C">
      <w:bookmarkStart w:name="_GoBack" w:id="0"/>
      <w:bookmarkEnd w:id="0"/>
      <w:r>
        <w:t>Shrubland</w:t>
      </w:r>
    </w:p>
    <w:p w:rsidR="007C23B2" w:rsidP="007C23B2" w:rsidRDefault="007C23B2" w14:paraId="7EDCD152" w14:textId="15A9906A">
      <w:pPr>
        <w:pStyle w:val="InfoPara"/>
      </w:pPr>
      <w:r>
        <w:t>Map Zone</w:t>
      </w:r>
    </w:p>
    <w:p w:rsidR="007C23B2" w:rsidP="007C23B2" w:rsidRDefault="007C23B2" w14:paraId="78572F45" w14:textId="77777777">
      <w:r>
        <w:t>22</w:t>
      </w:r>
    </w:p>
    <w:p w:rsidR="007C23B2" w:rsidP="007C23B2" w:rsidRDefault="007C23B2" w14:paraId="43BD6D44" w14:textId="77777777">
      <w:pPr>
        <w:pStyle w:val="InfoPara"/>
      </w:pPr>
      <w:r>
        <w:t>Model Splits or Lumps</w:t>
      </w:r>
    </w:p>
    <w:p w:rsidR="007C23B2" w:rsidP="007C23B2" w:rsidRDefault="007C23B2" w14:paraId="68F828F2" w14:textId="1AEE29C8">
      <w:r>
        <w:t xml:space="preserve">This </w:t>
      </w:r>
      <w:r w:rsidR="006E0DB1">
        <w:t>Biophysical Setting (</w:t>
      </w:r>
      <w:r>
        <w:t>BpS</w:t>
      </w:r>
      <w:r w:rsidR="006E0DB1">
        <w:t>)</w:t>
      </w:r>
      <w:r>
        <w:t xml:space="preserve"> is split into multiple models:</w:t>
      </w:r>
      <w:r w:rsidR="006E0DB1">
        <w:t xml:space="preserve"> </w:t>
      </w:r>
      <w:r>
        <w:t>1086 was split in order to accommodate the mountain</w:t>
      </w:r>
      <w:r w:rsidR="006E0DB1">
        <w:t>-</w:t>
      </w:r>
      <w:r>
        <w:t>mahogany portion of 1086, which does function differently than the rest of the shrub component of 1086.</w:t>
      </w:r>
      <w:r w:rsidR="006E0DB1">
        <w:t xml:space="preserve"> </w:t>
      </w:r>
      <w:r>
        <w:t>True mountain mahogany is being split from 1086 due to different fire intervals, range</w:t>
      </w:r>
      <w:r w:rsidR="006E0DB1">
        <w:t>,</w:t>
      </w:r>
      <w:r>
        <w:t xml:space="preserve"> and effects. It can be distinguished from the rest of 1086 by aspect -</w:t>
      </w:r>
      <w:r w:rsidR="006E0DB1">
        <w:t>-</w:t>
      </w:r>
      <w:r>
        <w:t xml:space="preserve"> more exposed aspects and shallower, rocky soils for true mountain</w:t>
      </w:r>
      <w:r w:rsidR="006E0DB1">
        <w:t>-</w:t>
      </w:r>
      <w:r>
        <w:t>mahogany.</w:t>
      </w:r>
    </w:p>
    <w:p w:rsidR="007C23B2" w:rsidP="007C23B2" w:rsidRDefault="007C23B2" w14:paraId="1347CAFF" w14:textId="77777777">
      <w:pPr>
        <w:pStyle w:val="InfoPara"/>
      </w:pPr>
      <w:r>
        <w:t>Geographic Range</w:t>
      </w:r>
    </w:p>
    <w:p w:rsidR="007C23B2" w:rsidP="007C23B2" w:rsidRDefault="007C23B2" w14:paraId="44434E83" w14:textId="1CE53923">
      <w:r>
        <w:t>Foothills, canyon slopes</w:t>
      </w:r>
      <w:r w:rsidR="006E0DB1">
        <w:t>,</w:t>
      </w:r>
      <w:r>
        <w:t xml:space="preserve"> and lower mountains of the Rocky Mountains. The description here focuses on true mountain</w:t>
      </w:r>
      <w:r w:rsidR="006E0DB1">
        <w:t>-</w:t>
      </w:r>
      <w:r>
        <w:t>mahogany. Information in the FEIS online database indicates that the central distribution of true mountain-mahogany is located on the west side of the Rocky Mountains in the foothills and mountains of U</w:t>
      </w:r>
      <w:r w:rsidR="006E0DB1">
        <w:t>tah</w:t>
      </w:r>
      <w:r>
        <w:t>, C</w:t>
      </w:r>
      <w:r w:rsidR="006E0DB1">
        <w:t xml:space="preserve">olorado, </w:t>
      </w:r>
      <w:r>
        <w:t>and W</w:t>
      </w:r>
      <w:r w:rsidR="006E0DB1">
        <w:t>yoming</w:t>
      </w:r>
      <w:r>
        <w:t>. The range of true mountain-mahogany also extends north into M</w:t>
      </w:r>
      <w:r w:rsidR="006E0DB1">
        <w:t>ontana</w:t>
      </w:r>
      <w:r>
        <w:t>, east into S</w:t>
      </w:r>
      <w:r w:rsidR="006E0DB1">
        <w:t>outh Dakota</w:t>
      </w:r>
      <w:r>
        <w:t xml:space="preserve"> and N</w:t>
      </w:r>
      <w:r w:rsidR="006E0DB1">
        <w:t>ebraska</w:t>
      </w:r>
      <w:r>
        <w:t>, south from O</w:t>
      </w:r>
      <w:r w:rsidR="006E0DB1">
        <w:t>klahoma</w:t>
      </w:r>
      <w:r>
        <w:t xml:space="preserve"> into Mexico, and west into A</w:t>
      </w:r>
      <w:r w:rsidR="006E0DB1">
        <w:t>rizona</w:t>
      </w:r>
      <w:r>
        <w:t xml:space="preserve"> and N</w:t>
      </w:r>
      <w:r w:rsidR="006E0DB1">
        <w:t>evada</w:t>
      </w:r>
      <w:r>
        <w:t>.</w:t>
      </w:r>
    </w:p>
    <w:p w:rsidR="007C23B2" w:rsidP="007C23B2" w:rsidRDefault="007C23B2" w14:paraId="6527C211" w14:textId="77777777"/>
    <w:p w:rsidR="007C23B2" w:rsidP="007C23B2" w:rsidRDefault="007C23B2" w14:paraId="414CF525" w14:textId="20CDB009">
      <w:r>
        <w:t xml:space="preserve">It occurs in every section of </w:t>
      </w:r>
      <w:r w:rsidR="006E0DB1">
        <w:t>map zone (</w:t>
      </w:r>
      <w:r>
        <w:t>MZ</w:t>
      </w:r>
      <w:r w:rsidR="006E0DB1">
        <w:t xml:space="preserve">) </w:t>
      </w:r>
      <w:r>
        <w:t>22. It is questionable as to whether true mountain</w:t>
      </w:r>
      <w:r w:rsidR="006E0DB1">
        <w:t>-</w:t>
      </w:r>
      <w:r>
        <w:t>mahogany exists in the Bighorn Basin.</w:t>
      </w:r>
    </w:p>
    <w:p w:rsidR="006E0DB1" w:rsidP="007C23B2" w:rsidRDefault="006E0DB1" w14:paraId="406566A8" w14:textId="77777777"/>
    <w:p w:rsidR="007C23B2" w:rsidP="007C23B2" w:rsidRDefault="007C23B2" w14:paraId="0D20092F" w14:textId="77777777">
      <w:pPr>
        <w:pStyle w:val="InfoPara"/>
      </w:pPr>
      <w:r>
        <w:t>Biophysical Site Description</w:t>
      </w:r>
    </w:p>
    <w:p w:rsidR="007C23B2" w:rsidP="007C23B2" w:rsidRDefault="007C23B2" w14:paraId="210D14DC" w14:textId="72BFCE71">
      <w:r>
        <w:t>This BpS ranges from roughly 4</w:t>
      </w:r>
      <w:r w:rsidR="00A45AB1">
        <w:t>,</w:t>
      </w:r>
      <w:r>
        <w:t>400-8</w:t>
      </w:r>
      <w:r w:rsidR="00A45AB1">
        <w:t>,</w:t>
      </w:r>
      <w:r>
        <w:t>500ft. This BpS occurs on relatively xeric sites with thinly to moderately well</w:t>
      </w:r>
      <w:r w:rsidR="006E0DB1">
        <w:t>-</w:t>
      </w:r>
      <w:r>
        <w:t>developed soils on moderately steep to steep southerly aspects.</w:t>
      </w:r>
    </w:p>
    <w:p w:rsidR="007C23B2" w:rsidP="007C23B2" w:rsidRDefault="007C23B2" w14:paraId="0DE60C06" w14:textId="77777777">
      <w:pPr>
        <w:pStyle w:val="InfoPara"/>
      </w:pPr>
      <w:r>
        <w:t>Vegetation Description</w:t>
      </w:r>
    </w:p>
    <w:p w:rsidR="007C23B2" w:rsidP="007C23B2" w:rsidRDefault="007C23B2" w14:paraId="4D67FC53" w14:textId="77777777">
      <w:r>
        <w:t xml:space="preserve">Species dominance varies depending on site conditions and by geographic location. Shrubs include </w:t>
      </w:r>
      <w:proofErr w:type="spellStart"/>
      <w:r w:rsidRPr="00130461">
        <w:rPr>
          <w:i/>
        </w:rPr>
        <w:t>Cercocarpus</w:t>
      </w:r>
      <w:proofErr w:type="spellEnd"/>
      <w:r w:rsidRPr="00130461">
        <w:rPr>
          <w:i/>
        </w:rPr>
        <w:t xml:space="preserve"> </w:t>
      </w:r>
      <w:proofErr w:type="spellStart"/>
      <w:r w:rsidRPr="00130461">
        <w:rPr>
          <w:i/>
        </w:rPr>
        <w:t>montanus</w:t>
      </w:r>
      <w:proofErr w:type="spellEnd"/>
      <w:r>
        <w:t xml:space="preserve">, </w:t>
      </w:r>
      <w:proofErr w:type="spellStart"/>
      <w:r w:rsidRPr="00130461">
        <w:rPr>
          <w:i/>
        </w:rPr>
        <w:t>Amelanchier</w:t>
      </w:r>
      <w:proofErr w:type="spellEnd"/>
      <w:r w:rsidRPr="00130461">
        <w:rPr>
          <w:i/>
        </w:rPr>
        <w:t xml:space="preserve"> </w:t>
      </w:r>
      <w:proofErr w:type="spellStart"/>
      <w:r w:rsidRPr="00130461">
        <w:rPr>
          <w:i/>
        </w:rPr>
        <w:t>utahensis</w:t>
      </w:r>
      <w:proofErr w:type="spellEnd"/>
      <w:r>
        <w:t xml:space="preserve">, </w:t>
      </w:r>
      <w:proofErr w:type="spellStart"/>
      <w:r w:rsidRPr="00130461">
        <w:rPr>
          <w:i/>
        </w:rPr>
        <w:t>Purshia</w:t>
      </w:r>
      <w:proofErr w:type="spellEnd"/>
      <w:r w:rsidRPr="00130461">
        <w:rPr>
          <w:i/>
        </w:rPr>
        <w:t xml:space="preserve"> tridentata</w:t>
      </w:r>
      <w:r>
        <w:t xml:space="preserve">, </w:t>
      </w:r>
      <w:proofErr w:type="spellStart"/>
      <w:r w:rsidRPr="00130461">
        <w:rPr>
          <w:i/>
        </w:rPr>
        <w:t>Rhus</w:t>
      </w:r>
      <w:proofErr w:type="spellEnd"/>
      <w:r w:rsidRPr="00130461">
        <w:rPr>
          <w:i/>
        </w:rPr>
        <w:t xml:space="preserve"> </w:t>
      </w:r>
      <w:proofErr w:type="spellStart"/>
      <w:r w:rsidRPr="00130461">
        <w:rPr>
          <w:i/>
        </w:rPr>
        <w:t>trilobata</w:t>
      </w:r>
      <w:proofErr w:type="spellEnd"/>
      <w:r>
        <w:t xml:space="preserve">, </w:t>
      </w:r>
      <w:proofErr w:type="spellStart"/>
      <w:r w:rsidRPr="00130461">
        <w:rPr>
          <w:i/>
        </w:rPr>
        <w:t>Ribes</w:t>
      </w:r>
      <w:proofErr w:type="spellEnd"/>
      <w:r w:rsidRPr="00130461">
        <w:rPr>
          <w:i/>
        </w:rPr>
        <w:t xml:space="preserve"> </w:t>
      </w:r>
      <w:proofErr w:type="spellStart"/>
      <w:r w:rsidRPr="00130461">
        <w:rPr>
          <w:i/>
        </w:rPr>
        <w:t>cereum</w:t>
      </w:r>
      <w:proofErr w:type="spellEnd"/>
      <w:r>
        <w:t xml:space="preserve">, </w:t>
      </w:r>
      <w:proofErr w:type="spellStart"/>
      <w:r w:rsidRPr="00130461">
        <w:rPr>
          <w:i/>
        </w:rPr>
        <w:t>Symphoricarpus</w:t>
      </w:r>
      <w:proofErr w:type="spellEnd"/>
      <w:r w:rsidRPr="00130461">
        <w:rPr>
          <w:i/>
        </w:rPr>
        <w:t xml:space="preserve"> </w:t>
      </w:r>
      <w:proofErr w:type="spellStart"/>
      <w:r w:rsidRPr="00130461">
        <w:rPr>
          <w:i/>
        </w:rPr>
        <w:t>oreophilus</w:t>
      </w:r>
      <w:proofErr w:type="spellEnd"/>
      <w:r>
        <w:t xml:space="preserve">, </w:t>
      </w:r>
      <w:r w:rsidRPr="00130461">
        <w:rPr>
          <w:i/>
        </w:rPr>
        <w:t xml:space="preserve">Yucca </w:t>
      </w:r>
      <w:proofErr w:type="spellStart"/>
      <w:r w:rsidRPr="00130461">
        <w:rPr>
          <w:i/>
        </w:rPr>
        <w:t>glauca</w:t>
      </w:r>
      <w:proofErr w:type="spellEnd"/>
      <w:r>
        <w:t>, sagebrush, bitterbrush, serviceberry</w:t>
      </w:r>
      <w:r w:rsidR="006E0DB1">
        <w:t>,</w:t>
      </w:r>
      <w:r>
        <w:t xml:space="preserve"> and rabbitbrushes. </w:t>
      </w:r>
    </w:p>
    <w:p w:rsidR="007C23B2" w:rsidP="007C23B2" w:rsidRDefault="007C23B2" w14:paraId="2947D432" w14:textId="77777777"/>
    <w:p w:rsidR="007C23B2" w:rsidP="007C23B2" w:rsidRDefault="007C23B2" w14:paraId="43A4460D" w14:textId="77777777">
      <w:r>
        <w:lastRenderedPageBreak/>
        <w:t xml:space="preserve">Grasses may include species of </w:t>
      </w:r>
      <w:proofErr w:type="spellStart"/>
      <w:r w:rsidRPr="00130461">
        <w:rPr>
          <w:i/>
        </w:rPr>
        <w:t>Hesperostipa</w:t>
      </w:r>
      <w:proofErr w:type="spellEnd"/>
      <w:r>
        <w:t xml:space="preserve">, </w:t>
      </w:r>
      <w:proofErr w:type="spellStart"/>
      <w:r w:rsidRPr="00130461">
        <w:rPr>
          <w:i/>
        </w:rPr>
        <w:t>Pseudoroegneria</w:t>
      </w:r>
      <w:proofErr w:type="spellEnd"/>
      <w:r w:rsidRPr="00130461">
        <w:rPr>
          <w:i/>
        </w:rPr>
        <w:t xml:space="preserve"> </w:t>
      </w:r>
      <w:proofErr w:type="spellStart"/>
      <w:r w:rsidRPr="00130461">
        <w:rPr>
          <w:i/>
        </w:rPr>
        <w:t>spicata</w:t>
      </w:r>
      <w:proofErr w:type="spellEnd"/>
      <w:r>
        <w:t xml:space="preserve">, Indian </w:t>
      </w:r>
      <w:proofErr w:type="spellStart"/>
      <w:r>
        <w:t>ricegrass</w:t>
      </w:r>
      <w:proofErr w:type="spellEnd"/>
      <w:r w:rsidR="006E0DB1">
        <w:t>,</w:t>
      </w:r>
      <w:r>
        <w:t xml:space="preserve"> and western wheatgrass.</w:t>
      </w:r>
    </w:p>
    <w:p w:rsidR="007C23B2" w:rsidP="007C23B2" w:rsidRDefault="007C23B2" w14:paraId="102029E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bl>
    <w:p>
      <w:r>
        <w:rPr>
          <w:sz w:val="16"/>
        </w:rPr>
        <w:t>Species names are from the NRCS PLANTS database. Check species codes at http://plants.usda.gov.</w:t>
      </w:r>
    </w:p>
    <w:p w:rsidR="007C23B2" w:rsidP="007C23B2" w:rsidRDefault="007C23B2" w14:paraId="39453D29" w14:textId="77777777">
      <w:pPr>
        <w:pStyle w:val="InfoPara"/>
      </w:pPr>
      <w:r>
        <w:t>Disturbance Description</w:t>
      </w:r>
    </w:p>
    <w:p w:rsidR="007C23B2" w:rsidP="007C23B2" w:rsidRDefault="007C23B2" w14:paraId="30482D94" w14:textId="4B41CA65">
      <w:r>
        <w:t xml:space="preserve">Historically, this type may have </w:t>
      </w:r>
      <w:r w:rsidR="00A45AB1">
        <w:t>ha</w:t>
      </w:r>
      <w:r w:rsidR="006E0DB1">
        <w:t>d</w:t>
      </w:r>
      <w:r w:rsidR="00A45AB1">
        <w:t xml:space="preserve"> a f</w:t>
      </w:r>
      <w:r>
        <w:t xml:space="preserve">ire </w:t>
      </w:r>
      <w:r w:rsidR="00A45AB1">
        <w:t>r</w:t>
      </w:r>
      <w:r>
        <w:t xml:space="preserve">egime </w:t>
      </w:r>
      <w:r w:rsidR="00A45AB1">
        <w:t xml:space="preserve">of </w:t>
      </w:r>
      <w:r>
        <w:t>primarily long-interval stand</w:t>
      </w:r>
      <w:r w:rsidR="006E0DB1">
        <w:t>-</w:t>
      </w:r>
      <w:r>
        <w:t xml:space="preserve">replacement fires. Nearly all the dominant species other than sagebrush in this BpS have the capability to </w:t>
      </w:r>
      <w:proofErr w:type="spellStart"/>
      <w:r>
        <w:t>resprout</w:t>
      </w:r>
      <w:proofErr w:type="spellEnd"/>
      <w:r>
        <w:t xml:space="preserve"> after disturbance.</w:t>
      </w:r>
    </w:p>
    <w:p w:rsidR="007C23B2" w:rsidP="007C23B2" w:rsidRDefault="007C23B2" w14:paraId="5C095EE1" w14:textId="77777777"/>
    <w:p w:rsidR="007C23B2" w:rsidP="007C23B2" w:rsidRDefault="007C23B2" w14:paraId="6E89CEF4" w14:textId="77777777">
      <w:r>
        <w:t>Drought and grazing by native ungulates also occur in this system.</w:t>
      </w:r>
    </w:p>
    <w:p w:rsidR="007C23B2" w:rsidP="007C23B2" w:rsidRDefault="00A45AB1" w14:paraId="37D55217"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106</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C23B2" w:rsidP="007C23B2" w:rsidRDefault="007C23B2" w14:paraId="4F2B5234" w14:textId="77777777">
      <w:pPr>
        <w:pStyle w:val="InfoPara"/>
      </w:pPr>
      <w:r>
        <w:t>Scale Description</w:t>
      </w:r>
    </w:p>
    <w:p w:rsidR="007C23B2" w:rsidP="007C23B2" w:rsidRDefault="007C23B2" w14:paraId="4BFD728D" w14:textId="35FE5012">
      <w:r>
        <w:t xml:space="preserve">Erhard's observations suggest that the scale of the most common disturbance extent is relatively small. Patch size of the system is in the </w:t>
      </w:r>
      <w:r w:rsidR="006E0DB1">
        <w:t xml:space="preserve">100s </w:t>
      </w:r>
      <w:r>
        <w:t>of acres.</w:t>
      </w:r>
    </w:p>
    <w:p w:rsidR="007C23B2" w:rsidP="007C23B2" w:rsidRDefault="007C23B2" w14:paraId="30B3DA30" w14:textId="77777777">
      <w:pPr>
        <w:pStyle w:val="InfoPara"/>
      </w:pPr>
      <w:r>
        <w:t>Adjacency or Identification Concerns</w:t>
      </w:r>
    </w:p>
    <w:p w:rsidR="007C23B2" w:rsidP="007C23B2" w:rsidRDefault="007C23B2" w14:paraId="7EC6205A" w14:textId="77777777">
      <w:r>
        <w:t>Cheatgrass is present in this system today.</w:t>
      </w:r>
    </w:p>
    <w:p w:rsidR="007C23B2" w:rsidP="007C23B2" w:rsidRDefault="007C23B2" w14:paraId="11D41BE4" w14:textId="77777777"/>
    <w:p w:rsidR="007C23B2" w:rsidP="007C23B2" w:rsidRDefault="007C23B2" w14:paraId="113EA703" w14:textId="77777777">
      <w:r>
        <w:t xml:space="preserve">This split system may be confused with the sometimes adjacent original 1086 (2210861); however, they should be distinguished. </w:t>
      </w:r>
    </w:p>
    <w:p w:rsidR="007C23B2" w:rsidP="007C23B2" w:rsidRDefault="007C23B2" w14:paraId="2B99E5DF" w14:textId="77777777"/>
    <w:p w:rsidR="007C23B2" w:rsidP="007C23B2" w:rsidRDefault="007C23B2" w14:paraId="4A14764D" w14:textId="77777777">
      <w:r>
        <w:t xml:space="preserve">There is </w:t>
      </w:r>
      <w:r w:rsidR="00A45AB1">
        <w:t>occasionally</w:t>
      </w:r>
      <w:r>
        <w:t xml:space="preserve"> Rocky Mountain juniper and limber pine encroachment into this system.</w:t>
      </w:r>
    </w:p>
    <w:p w:rsidR="007C23B2" w:rsidP="007C23B2" w:rsidRDefault="007C23B2" w14:paraId="0E0B3D18" w14:textId="77777777">
      <w:pPr>
        <w:pStyle w:val="InfoPara"/>
      </w:pPr>
      <w:r>
        <w:t>Issues or Problems</w:t>
      </w:r>
    </w:p>
    <w:p w:rsidR="007C23B2" w:rsidP="007C23B2" w:rsidRDefault="007C23B2" w14:paraId="60338261" w14:textId="77777777"/>
    <w:p w:rsidR="007C23B2" w:rsidP="007C23B2" w:rsidRDefault="007C23B2" w14:paraId="331DBA13" w14:textId="77777777">
      <w:pPr>
        <w:pStyle w:val="InfoPara"/>
      </w:pPr>
      <w:r>
        <w:t>Native Uncharacteristic Conditions</w:t>
      </w:r>
    </w:p>
    <w:p w:rsidR="007C23B2" w:rsidP="007C23B2" w:rsidRDefault="007C23B2" w14:paraId="167847E4" w14:textId="77777777"/>
    <w:p w:rsidR="007C23B2" w:rsidP="007C23B2" w:rsidRDefault="007C23B2" w14:paraId="1F6AB944" w14:textId="77777777">
      <w:pPr>
        <w:pStyle w:val="InfoPara"/>
      </w:pPr>
      <w:r>
        <w:t>Comments</w:t>
      </w:r>
    </w:p>
    <w:p w:rsidR="007C23B2" w:rsidP="007C23B2" w:rsidRDefault="007C23B2" w14:paraId="5C522B76" w14:textId="12B958C3">
      <w:r>
        <w:t xml:space="preserve">The model for MZ22 was adapted from the model for the same BpS from MZ28 created by Dean Erhard (derhard@fs.fed.us) and reviewed by Vic </w:t>
      </w:r>
      <w:proofErr w:type="spellStart"/>
      <w:r>
        <w:t>Ecklund</w:t>
      </w:r>
      <w:proofErr w:type="spellEnd"/>
      <w:r>
        <w:t xml:space="preserve">, Chuck </w:t>
      </w:r>
      <w:proofErr w:type="spellStart"/>
      <w:r>
        <w:t>Kostecka</w:t>
      </w:r>
      <w:proofErr w:type="spellEnd"/>
      <w:r w:rsidR="006E0DB1">
        <w:t>,</w:t>
      </w:r>
      <w:r>
        <w:t xml:space="preserve"> and an anonymous reviewer. Other modelers for MZ22 were Jay Esperance, Carl </w:t>
      </w:r>
      <w:proofErr w:type="spellStart"/>
      <w:r>
        <w:t>Bezanson</w:t>
      </w:r>
      <w:proofErr w:type="spellEnd"/>
      <w:r w:rsidR="006E0DB1">
        <w:t>,</w:t>
      </w:r>
      <w:r>
        <w:t xml:space="preserve"> and Tim Kramer. The </w:t>
      </w:r>
      <w:r>
        <w:lastRenderedPageBreak/>
        <w:t>model and description for MZ22 differs quantitatively and descriptively from MZ28, as the model for MZ22 is split between true mountain</w:t>
      </w:r>
      <w:r w:rsidR="006E0DB1">
        <w:t>-</w:t>
      </w:r>
      <w:r>
        <w:t>mahogany and other shrubs. The model being discussed here is that for true mountain</w:t>
      </w:r>
      <w:r w:rsidR="006E0DB1">
        <w:t>-</w:t>
      </w:r>
      <w:r>
        <w:t>mahogany. MZ22 10861 is also lumped with 1106 for MZ22.</w:t>
      </w:r>
    </w:p>
    <w:p w:rsidR="007C23B2" w:rsidP="007C23B2" w:rsidRDefault="007C23B2" w14:paraId="575A2BD3" w14:textId="77777777"/>
    <w:p w:rsidR="007C23B2" w:rsidP="007C23B2" w:rsidRDefault="007C23B2" w14:paraId="39503550" w14:textId="6B8EDD1F">
      <w:r>
        <w:t xml:space="preserve">The model for MZ28 was based on the Rapid Assessment model R3MSHB. Mike </w:t>
      </w:r>
      <w:proofErr w:type="spellStart"/>
      <w:r>
        <w:t>Babler</w:t>
      </w:r>
      <w:proofErr w:type="spellEnd"/>
      <w:r>
        <w:t xml:space="preserve"> made edits</w:t>
      </w:r>
      <w:r w:rsidR="006E0DB1">
        <w:t xml:space="preserve"> 16 June </w:t>
      </w:r>
      <w:r>
        <w:t>2005. R3MSHB reviewers were Barry Johnston, bcjohnston@fs.fed.us, Brenda Wilmore, bwhilmore@fs.fed.us, Tim Christiansen, christta@wsmr.army.mil</w:t>
      </w:r>
      <w:r w:rsidR="006E0DB1">
        <w:t>,</w:t>
      </w:r>
      <w:r>
        <w:t xml:space="preserve"> and Bill Baker, bakerwl@wyo.edu.</w:t>
      </w:r>
    </w:p>
    <w:p w:rsidR="007C23B2" w:rsidP="007C23B2" w:rsidRDefault="007C23B2" w14:paraId="551A1AF9" w14:textId="77777777">
      <w:pPr>
        <w:pStyle w:val="ReportSection"/>
      </w:pPr>
      <w:r>
        <w:t>Succession Classes</w:t>
      </w:r>
    </w:p>
    <w:p w:rsidR="007C23B2" w:rsidP="007C23B2" w:rsidRDefault="007C23B2" w14:paraId="6589A54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C23B2" w:rsidP="007C23B2" w:rsidRDefault="007C23B2" w14:paraId="6C96D1C2"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7C23B2" w:rsidP="007C23B2" w:rsidRDefault="007C23B2" w14:paraId="4E7750F8" w14:textId="77777777"/>
    <w:p w:rsidR="007C23B2" w:rsidP="007C23B2" w:rsidRDefault="007C23B2" w14:paraId="526A1DE6" w14:textId="77777777">
      <w:pPr>
        <w:pStyle w:val="SClassInfoPara"/>
      </w:pPr>
      <w:r>
        <w:t>Indicator Species</w:t>
      </w:r>
    </w:p>
    <w:tbl>
      <w:tblPr>
        <w:tblW w:w="91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700"/>
        <w:gridCol w:w="3312"/>
        <w:gridCol w:w="1956"/>
      </w:tblGrid>
      <w:tr w:rsidRPr="007C23B2" w:rsidR="007C23B2" w:rsidTr="007C23B2" w14:paraId="68C6AFD2" w14:textId="77777777">
        <w:tc>
          <w:tcPr>
            <w:tcW w:w="1176" w:type="dxa"/>
            <w:tcBorders>
              <w:top w:val="single" w:color="auto" w:sz="2" w:space="0"/>
              <w:bottom w:val="single" w:color="000000" w:sz="12" w:space="0"/>
            </w:tcBorders>
            <w:shd w:val="clear" w:color="auto" w:fill="auto"/>
          </w:tcPr>
          <w:p w:rsidRPr="007C23B2" w:rsidR="007C23B2" w:rsidP="003147A3" w:rsidRDefault="007C23B2" w14:paraId="4C09D84C" w14:textId="77777777">
            <w:pPr>
              <w:rPr>
                <w:b/>
                <w:bCs/>
              </w:rPr>
            </w:pPr>
            <w:r w:rsidRPr="007C23B2">
              <w:rPr>
                <w:b/>
                <w:bCs/>
              </w:rPr>
              <w:t>Symbol</w:t>
            </w:r>
          </w:p>
        </w:tc>
        <w:tc>
          <w:tcPr>
            <w:tcW w:w="2700" w:type="dxa"/>
            <w:tcBorders>
              <w:top w:val="single" w:color="auto" w:sz="2" w:space="0"/>
              <w:bottom w:val="single" w:color="000000" w:sz="12" w:space="0"/>
            </w:tcBorders>
            <w:shd w:val="clear" w:color="auto" w:fill="auto"/>
          </w:tcPr>
          <w:p w:rsidRPr="007C23B2" w:rsidR="007C23B2" w:rsidP="003147A3" w:rsidRDefault="007C23B2" w14:paraId="30BBA9FC" w14:textId="77777777">
            <w:pPr>
              <w:rPr>
                <w:b/>
                <w:bCs/>
              </w:rPr>
            </w:pPr>
            <w:r w:rsidRPr="007C23B2">
              <w:rPr>
                <w:b/>
                <w:bCs/>
              </w:rPr>
              <w:t>Scientific Name</w:t>
            </w:r>
          </w:p>
        </w:tc>
        <w:tc>
          <w:tcPr>
            <w:tcW w:w="3312" w:type="dxa"/>
            <w:tcBorders>
              <w:top w:val="single" w:color="auto" w:sz="2" w:space="0"/>
              <w:bottom w:val="single" w:color="000000" w:sz="12" w:space="0"/>
            </w:tcBorders>
            <w:shd w:val="clear" w:color="auto" w:fill="auto"/>
          </w:tcPr>
          <w:p w:rsidRPr="007C23B2" w:rsidR="007C23B2" w:rsidP="003147A3" w:rsidRDefault="007C23B2" w14:paraId="2A75023D" w14:textId="77777777">
            <w:pPr>
              <w:rPr>
                <w:b/>
                <w:bCs/>
              </w:rPr>
            </w:pPr>
            <w:r w:rsidRPr="007C23B2">
              <w:rPr>
                <w:b/>
                <w:bCs/>
              </w:rPr>
              <w:t>Common Name</w:t>
            </w:r>
          </w:p>
        </w:tc>
        <w:tc>
          <w:tcPr>
            <w:tcW w:w="1956" w:type="dxa"/>
            <w:tcBorders>
              <w:top w:val="single" w:color="auto" w:sz="2" w:space="0"/>
              <w:bottom w:val="single" w:color="000000" w:sz="12" w:space="0"/>
            </w:tcBorders>
            <w:shd w:val="clear" w:color="auto" w:fill="auto"/>
          </w:tcPr>
          <w:p w:rsidRPr="007C23B2" w:rsidR="007C23B2" w:rsidP="003147A3" w:rsidRDefault="007C23B2" w14:paraId="65E3A1E5" w14:textId="77777777">
            <w:pPr>
              <w:rPr>
                <w:b/>
                <w:bCs/>
              </w:rPr>
            </w:pPr>
            <w:r w:rsidRPr="007C23B2">
              <w:rPr>
                <w:b/>
                <w:bCs/>
              </w:rPr>
              <w:t>Canopy Position</w:t>
            </w:r>
          </w:p>
        </w:tc>
      </w:tr>
      <w:tr w:rsidRPr="007C23B2" w:rsidR="007C23B2" w:rsidTr="007C23B2" w14:paraId="67A692AE" w14:textId="77777777">
        <w:tc>
          <w:tcPr>
            <w:tcW w:w="1176" w:type="dxa"/>
            <w:tcBorders>
              <w:top w:val="single" w:color="000000" w:sz="12" w:space="0"/>
            </w:tcBorders>
            <w:shd w:val="clear" w:color="auto" w:fill="auto"/>
          </w:tcPr>
          <w:p w:rsidRPr="007C23B2" w:rsidR="007C23B2" w:rsidP="003147A3" w:rsidRDefault="007C23B2" w14:paraId="2953FF21" w14:textId="77777777">
            <w:pPr>
              <w:rPr>
                <w:bCs/>
              </w:rPr>
            </w:pPr>
            <w:r w:rsidRPr="007C23B2">
              <w:rPr>
                <w:bCs/>
              </w:rPr>
              <w:t>CEMO2</w:t>
            </w:r>
          </w:p>
        </w:tc>
        <w:tc>
          <w:tcPr>
            <w:tcW w:w="2700" w:type="dxa"/>
            <w:tcBorders>
              <w:top w:val="single" w:color="000000" w:sz="12" w:space="0"/>
            </w:tcBorders>
            <w:shd w:val="clear" w:color="auto" w:fill="auto"/>
          </w:tcPr>
          <w:p w:rsidRPr="007C23B2" w:rsidR="007C23B2" w:rsidP="003147A3" w:rsidRDefault="007C23B2" w14:paraId="166F67C9" w14:textId="77777777">
            <w:proofErr w:type="spellStart"/>
            <w:r w:rsidRPr="007C23B2">
              <w:t>Cercocarpus</w:t>
            </w:r>
            <w:proofErr w:type="spellEnd"/>
            <w:r w:rsidRPr="007C23B2">
              <w:t xml:space="preserve"> </w:t>
            </w:r>
            <w:proofErr w:type="spellStart"/>
            <w:r w:rsidRPr="007C23B2">
              <w:t>montanus</w:t>
            </w:r>
            <w:proofErr w:type="spellEnd"/>
          </w:p>
        </w:tc>
        <w:tc>
          <w:tcPr>
            <w:tcW w:w="3312" w:type="dxa"/>
            <w:tcBorders>
              <w:top w:val="single" w:color="000000" w:sz="12" w:space="0"/>
            </w:tcBorders>
            <w:shd w:val="clear" w:color="auto" w:fill="auto"/>
          </w:tcPr>
          <w:p w:rsidRPr="007C23B2" w:rsidR="007C23B2" w:rsidP="003147A3" w:rsidRDefault="007C23B2" w14:paraId="4AED58D8" w14:textId="77777777">
            <w:proofErr w:type="spellStart"/>
            <w:r w:rsidRPr="007C23B2">
              <w:t>Alderleaf</w:t>
            </w:r>
            <w:proofErr w:type="spellEnd"/>
            <w:r w:rsidRPr="007C23B2">
              <w:t xml:space="preserve"> mountain mahogany</w:t>
            </w:r>
          </w:p>
        </w:tc>
        <w:tc>
          <w:tcPr>
            <w:tcW w:w="1956" w:type="dxa"/>
            <w:tcBorders>
              <w:top w:val="single" w:color="000000" w:sz="12" w:space="0"/>
            </w:tcBorders>
            <w:shd w:val="clear" w:color="auto" w:fill="auto"/>
          </w:tcPr>
          <w:p w:rsidRPr="007C23B2" w:rsidR="007C23B2" w:rsidP="003147A3" w:rsidRDefault="007C23B2" w14:paraId="0E76339C" w14:textId="77777777">
            <w:r w:rsidRPr="007C23B2">
              <w:t>Upper</w:t>
            </w:r>
          </w:p>
        </w:tc>
      </w:tr>
      <w:tr w:rsidRPr="007C23B2" w:rsidR="007C23B2" w:rsidTr="007C23B2" w14:paraId="5139F6C1" w14:textId="77777777">
        <w:tc>
          <w:tcPr>
            <w:tcW w:w="1176" w:type="dxa"/>
            <w:shd w:val="clear" w:color="auto" w:fill="auto"/>
          </w:tcPr>
          <w:p w:rsidRPr="007C23B2" w:rsidR="007C23B2" w:rsidP="003147A3" w:rsidRDefault="007C23B2" w14:paraId="7C560116" w14:textId="77777777">
            <w:pPr>
              <w:rPr>
                <w:bCs/>
              </w:rPr>
            </w:pPr>
            <w:r w:rsidRPr="007C23B2">
              <w:rPr>
                <w:bCs/>
              </w:rPr>
              <w:t>PSSP6</w:t>
            </w:r>
          </w:p>
        </w:tc>
        <w:tc>
          <w:tcPr>
            <w:tcW w:w="2700" w:type="dxa"/>
            <w:shd w:val="clear" w:color="auto" w:fill="auto"/>
          </w:tcPr>
          <w:p w:rsidRPr="007C23B2" w:rsidR="007C23B2" w:rsidP="003147A3" w:rsidRDefault="007C23B2" w14:paraId="0A74AE12" w14:textId="77777777">
            <w:proofErr w:type="spellStart"/>
            <w:r w:rsidRPr="007C23B2">
              <w:t>Pseudoroegneria</w:t>
            </w:r>
            <w:proofErr w:type="spellEnd"/>
            <w:r w:rsidRPr="007C23B2">
              <w:t xml:space="preserve"> </w:t>
            </w:r>
            <w:proofErr w:type="spellStart"/>
            <w:r w:rsidRPr="007C23B2">
              <w:t>spicata</w:t>
            </w:r>
            <w:proofErr w:type="spellEnd"/>
          </w:p>
        </w:tc>
        <w:tc>
          <w:tcPr>
            <w:tcW w:w="3312" w:type="dxa"/>
            <w:shd w:val="clear" w:color="auto" w:fill="auto"/>
          </w:tcPr>
          <w:p w:rsidRPr="007C23B2" w:rsidR="007C23B2" w:rsidP="003147A3" w:rsidRDefault="007C23B2" w14:paraId="39468C6E" w14:textId="77777777">
            <w:proofErr w:type="spellStart"/>
            <w:r w:rsidRPr="007C23B2">
              <w:t>Bluebunch</w:t>
            </w:r>
            <w:proofErr w:type="spellEnd"/>
            <w:r w:rsidRPr="007C23B2">
              <w:t xml:space="preserve"> wheatgrass</w:t>
            </w:r>
          </w:p>
        </w:tc>
        <w:tc>
          <w:tcPr>
            <w:tcW w:w="1956" w:type="dxa"/>
            <w:shd w:val="clear" w:color="auto" w:fill="auto"/>
          </w:tcPr>
          <w:p w:rsidRPr="007C23B2" w:rsidR="007C23B2" w:rsidP="003147A3" w:rsidRDefault="007C23B2" w14:paraId="62863206" w14:textId="77777777">
            <w:r w:rsidRPr="007C23B2">
              <w:t>Upper</w:t>
            </w:r>
          </w:p>
        </w:tc>
      </w:tr>
    </w:tbl>
    <w:p w:rsidR="007C23B2" w:rsidP="007C23B2" w:rsidRDefault="007C23B2" w14:paraId="37BC3D81" w14:textId="77777777"/>
    <w:p w:rsidR="007C23B2" w:rsidP="007C23B2" w:rsidRDefault="007C23B2" w14:paraId="4B904D36" w14:textId="77777777">
      <w:pPr>
        <w:pStyle w:val="SClassInfoPara"/>
      </w:pPr>
      <w:r>
        <w:t>Description</w:t>
      </w:r>
    </w:p>
    <w:p w:rsidR="007C23B2" w:rsidP="007C23B2" w:rsidRDefault="007C23B2" w14:paraId="79EEF82A" w14:textId="5081A575">
      <w:r>
        <w:t xml:space="preserve">Early seral community. Grasses and sprouting shrubs. </w:t>
      </w:r>
      <w:r w:rsidR="00A45AB1">
        <w:t>Shrub cover might be 0-5% (the canopy cover of true mountain</w:t>
      </w:r>
      <w:r w:rsidR="006E0DB1">
        <w:t>-</w:t>
      </w:r>
      <w:r w:rsidR="00A45AB1">
        <w:t xml:space="preserve">mahogany </w:t>
      </w:r>
      <w:proofErr w:type="spellStart"/>
      <w:r w:rsidR="00A45AB1">
        <w:t>resprouts</w:t>
      </w:r>
      <w:proofErr w:type="spellEnd"/>
      <w:r w:rsidR="00A45AB1">
        <w:t xml:space="preserve"> was </w:t>
      </w:r>
      <w:r w:rsidR="006E0DB1">
        <w:t>&lt;3%</w:t>
      </w:r>
      <w:r w:rsidR="00A45AB1">
        <w:t>, as per plot data 18</w:t>
      </w:r>
      <w:r w:rsidR="006E0DB1">
        <w:t xml:space="preserve">mo </w:t>
      </w:r>
      <w:r w:rsidR="00A45AB1">
        <w:t xml:space="preserve">after a prescribed fire). </w:t>
      </w:r>
      <w:proofErr w:type="spellStart"/>
      <w:r>
        <w:t>Resprouts</w:t>
      </w:r>
      <w:proofErr w:type="spellEnd"/>
      <w:r>
        <w:t xml:space="preserve"> well after fire. Some grasses that might be present are needle-and-thread, </w:t>
      </w:r>
      <w:proofErr w:type="spellStart"/>
      <w:r>
        <w:t>bluebunch</w:t>
      </w:r>
      <w:proofErr w:type="spellEnd"/>
      <w:r>
        <w:t xml:space="preserve"> wheatgrass, Sandberg bluegrass, blue </w:t>
      </w:r>
      <w:proofErr w:type="spellStart"/>
      <w:r>
        <w:t>grama</w:t>
      </w:r>
      <w:proofErr w:type="spellEnd"/>
      <w:r w:rsidR="006E0DB1">
        <w:t>,</w:t>
      </w:r>
      <w:r>
        <w:t xml:space="preserve"> and western wheatgrass. Hairy golden aster was the most dominant of a wide variety of forbs.</w:t>
      </w:r>
      <w:r w:rsidR="00A45AB1">
        <w:t xml:space="preserve"> </w:t>
      </w:r>
    </w:p>
    <w:p w:rsidR="007C23B2" w:rsidP="007C23B2" w:rsidRDefault="007C23B2" w14:paraId="5FB36482" w14:textId="77777777"/>
    <w:p>
      <w:r>
        <w:rPr>
          <w:i/>
          <w:u w:val="single"/>
        </w:rPr>
        <w:t>Maximum Tree Size Class</w:t>
      </w:r>
      <w:br/>
      <w:r>
        <w:t>None</w:t>
      </w:r>
    </w:p>
    <w:p w:rsidR="007C23B2" w:rsidP="007C23B2" w:rsidRDefault="007C23B2" w14:paraId="0023B5CF" w14:textId="77777777">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C23B2" w:rsidP="007C23B2" w:rsidRDefault="007C23B2" w14:paraId="08A521DE" w14:textId="77777777"/>
    <w:p w:rsidR="007C23B2" w:rsidP="007C23B2" w:rsidRDefault="007C23B2" w14:paraId="4210F86C" w14:textId="77777777">
      <w:pPr>
        <w:pStyle w:val="SClassInfoPara"/>
      </w:pPr>
      <w:r>
        <w:t>Indicator Species</w:t>
      </w:r>
    </w:p>
    <w:tbl>
      <w:tblPr>
        <w:tblW w:w="91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700"/>
        <w:gridCol w:w="3312"/>
        <w:gridCol w:w="1956"/>
      </w:tblGrid>
      <w:tr w:rsidRPr="007C23B2" w:rsidR="007C23B2" w:rsidTr="007C23B2" w14:paraId="2865E397" w14:textId="77777777">
        <w:tc>
          <w:tcPr>
            <w:tcW w:w="1176" w:type="dxa"/>
            <w:tcBorders>
              <w:top w:val="single" w:color="auto" w:sz="2" w:space="0"/>
              <w:bottom w:val="single" w:color="000000" w:sz="12" w:space="0"/>
            </w:tcBorders>
            <w:shd w:val="clear" w:color="auto" w:fill="auto"/>
          </w:tcPr>
          <w:p w:rsidRPr="007C23B2" w:rsidR="007C23B2" w:rsidP="00454B9F" w:rsidRDefault="007C23B2" w14:paraId="2017189C" w14:textId="77777777">
            <w:pPr>
              <w:rPr>
                <w:b/>
                <w:bCs/>
              </w:rPr>
            </w:pPr>
            <w:r w:rsidRPr="007C23B2">
              <w:rPr>
                <w:b/>
                <w:bCs/>
              </w:rPr>
              <w:t>Symbol</w:t>
            </w:r>
          </w:p>
        </w:tc>
        <w:tc>
          <w:tcPr>
            <w:tcW w:w="2700" w:type="dxa"/>
            <w:tcBorders>
              <w:top w:val="single" w:color="auto" w:sz="2" w:space="0"/>
              <w:bottom w:val="single" w:color="000000" w:sz="12" w:space="0"/>
            </w:tcBorders>
            <w:shd w:val="clear" w:color="auto" w:fill="auto"/>
          </w:tcPr>
          <w:p w:rsidRPr="007C23B2" w:rsidR="007C23B2" w:rsidP="00454B9F" w:rsidRDefault="007C23B2" w14:paraId="3117D630" w14:textId="77777777">
            <w:pPr>
              <w:rPr>
                <w:b/>
                <w:bCs/>
              </w:rPr>
            </w:pPr>
            <w:r w:rsidRPr="007C23B2">
              <w:rPr>
                <w:b/>
                <w:bCs/>
              </w:rPr>
              <w:t>Scientific Name</w:t>
            </w:r>
          </w:p>
        </w:tc>
        <w:tc>
          <w:tcPr>
            <w:tcW w:w="3312" w:type="dxa"/>
            <w:tcBorders>
              <w:top w:val="single" w:color="auto" w:sz="2" w:space="0"/>
              <w:bottom w:val="single" w:color="000000" w:sz="12" w:space="0"/>
            </w:tcBorders>
            <w:shd w:val="clear" w:color="auto" w:fill="auto"/>
          </w:tcPr>
          <w:p w:rsidRPr="007C23B2" w:rsidR="007C23B2" w:rsidP="00454B9F" w:rsidRDefault="007C23B2" w14:paraId="7A80CE25" w14:textId="77777777">
            <w:pPr>
              <w:rPr>
                <w:b/>
                <w:bCs/>
              </w:rPr>
            </w:pPr>
            <w:r w:rsidRPr="007C23B2">
              <w:rPr>
                <w:b/>
                <w:bCs/>
              </w:rPr>
              <w:t>Common Name</w:t>
            </w:r>
          </w:p>
        </w:tc>
        <w:tc>
          <w:tcPr>
            <w:tcW w:w="1956" w:type="dxa"/>
            <w:tcBorders>
              <w:top w:val="single" w:color="auto" w:sz="2" w:space="0"/>
              <w:bottom w:val="single" w:color="000000" w:sz="12" w:space="0"/>
            </w:tcBorders>
            <w:shd w:val="clear" w:color="auto" w:fill="auto"/>
          </w:tcPr>
          <w:p w:rsidRPr="007C23B2" w:rsidR="007C23B2" w:rsidP="00454B9F" w:rsidRDefault="007C23B2" w14:paraId="3A71520F" w14:textId="77777777">
            <w:pPr>
              <w:rPr>
                <w:b/>
                <w:bCs/>
              </w:rPr>
            </w:pPr>
            <w:r w:rsidRPr="007C23B2">
              <w:rPr>
                <w:b/>
                <w:bCs/>
              </w:rPr>
              <w:t>Canopy Position</w:t>
            </w:r>
          </w:p>
        </w:tc>
      </w:tr>
      <w:tr w:rsidRPr="007C23B2" w:rsidR="007C23B2" w:rsidTr="007C23B2" w14:paraId="7E7EC422" w14:textId="77777777">
        <w:tc>
          <w:tcPr>
            <w:tcW w:w="1176" w:type="dxa"/>
            <w:tcBorders>
              <w:top w:val="single" w:color="000000" w:sz="12" w:space="0"/>
            </w:tcBorders>
            <w:shd w:val="clear" w:color="auto" w:fill="auto"/>
          </w:tcPr>
          <w:p w:rsidRPr="007C23B2" w:rsidR="007C23B2" w:rsidP="00454B9F" w:rsidRDefault="007C23B2" w14:paraId="67D8DF09" w14:textId="77777777">
            <w:pPr>
              <w:rPr>
                <w:bCs/>
              </w:rPr>
            </w:pPr>
            <w:r w:rsidRPr="007C23B2">
              <w:rPr>
                <w:bCs/>
              </w:rPr>
              <w:t>CEMO2</w:t>
            </w:r>
          </w:p>
        </w:tc>
        <w:tc>
          <w:tcPr>
            <w:tcW w:w="2700" w:type="dxa"/>
            <w:tcBorders>
              <w:top w:val="single" w:color="000000" w:sz="12" w:space="0"/>
            </w:tcBorders>
            <w:shd w:val="clear" w:color="auto" w:fill="auto"/>
          </w:tcPr>
          <w:p w:rsidRPr="007C23B2" w:rsidR="007C23B2" w:rsidP="00454B9F" w:rsidRDefault="007C23B2" w14:paraId="05F14B8B" w14:textId="77777777">
            <w:proofErr w:type="spellStart"/>
            <w:r w:rsidRPr="007C23B2">
              <w:t>Cercocarpus</w:t>
            </w:r>
            <w:proofErr w:type="spellEnd"/>
            <w:r w:rsidRPr="007C23B2">
              <w:t xml:space="preserve"> </w:t>
            </w:r>
            <w:proofErr w:type="spellStart"/>
            <w:r w:rsidRPr="007C23B2">
              <w:t>montanus</w:t>
            </w:r>
            <w:proofErr w:type="spellEnd"/>
          </w:p>
        </w:tc>
        <w:tc>
          <w:tcPr>
            <w:tcW w:w="3312" w:type="dxa"/>
            <w:tcBorders>
              <w:top w:val="single" w:color="000000" w:sz="12" w:space="0"/>
            </w:tcBorders>
            <w:shd w:val="clear" w:color="auto" w:fill="auto"/>
          </w:tcPr>
          <w:p w:rsidRPr="007C23B2" w:rsidR="007C23B2" w:rsidP="00454B9F" w:rsidRDefault="007C23B2" w14:paraId="14EBBCDC" w14:textId="77777777">
            <w:proofErr w:type="spellStart"/>
            <w:r w:rsidRPr="007C23B2">
              <w:t>Alderleaf</w:t>
            </w:r>
            <w:proofErr w:type="spellEnd"/>
            <w:r w:rsidRPr="007C23B2">
              <w:t xml:space="preserve"> mountain mahogany</w:t>
            </w:r>
          </w:p>
        </w:tc>
        <w:tc>
          <w:tcPr>
            <w:tcW w:w="1956" w:type="dxa"/>
            <w:tcBorders>
              <w:top w:val="single" w:color="000000" w:sz="12" w:space="0"/>
            </w:tcBorders>
            <w:shd w:val="clear" w:color="auto" w:fill="auto"/>
          </w:tcPr>
          <w:p w:rsidRPr="007C23B2" w:rsidR="007C23B2" w:rsidP="00454B9F" w:rsidRDefault="007C23B2" w14:paraId="32B90197" w14:textId="77777777">
            <w:r w:rsidRPr="007C23B2">
              <w:t>Upper</w:t>
            </w:r>
          </w:p>
        </w:tc>
      </w:tr>
      <w:tr w:rsidRPr="007C23B2" w:rsidR="007C23B2" w:rsidTr="007C23B2" w14:paraId="1F36766B" w14:textId="77777777">
        <w:tc>
          <w:tcPr>
            <w:tcW w:w="1176" w:type="dxa"/>
            <w:shd w:val="clear" w:color="auto" w:fill="auto"/>
          </w:tcPr>
          <w:p w:rsidRPr="007C23B2" w:rsidR="007C23B2" w:rsidP="00454B9F" w:rsidRDefault="007C23B2" w14:paraId="60375B17" w14:textId="77777777">
            <w:pPr>
              <w:rPr>
                <w:bCs/>
              </w:rPr>
            </w:pPr>
            <w:r w:rsidRPr="007C23B2">
              <w:rPr>
                <w:bCs/>
              </w:rPr>
              <w:t>PSSP6</w:t>
            </w:r>
          </w:p>
        </w:tc>
        <w:tc>
          <w:tcPr>
            <w:tcW w:w="2700" w:type="dxa"/>
            <w:shd w:val="clear" w:color="auto" w:fill="auto"/>
          </w:tcPr>
          <w:p w:rsidRPr="007C23B2" w:rsidR="007C23B2" w:rsidP="00454B9F" w:rsidRDefault="007C23B2" w14:paraId="46AE5C3E" w14:textId="77777777">
            <w:proofErr w:type="spellStart"/>
            <w:r w:rsidRPr="007C23B2">
              <w:t>Pseudoroegneria</w:t>
            </w:r>
            <w:proofErr w:type="spellEnd"/>
            <w:r w:rsidRPr="007C23B2">
              <w:t xml:space="preserve"> </w:t>
            </w:r>
            <w:proofErr w:type="spellStart"/>
            <w:r w:rsidRPr="007C23B2">
              <w:t>spicata</w:t>
            </w:r>
            <w:proofErr w:type="spellEnd"/>
          </w:p>
        </w:tc>
        <w:tc>
          <w:tcPr>
            <w:tcW w:w="3312" w:type="dxa"/>
            <w:shd w:val="clear" w:color="auto" w:fill="auto"/>
          </w:tcPr>
          <w:p w:rsidRPr="007C23B2" w:rsidR="007C23B2" w:rsidP="00454B9F" w:rsidRDefault="007C23B2" w14:paraId="2A159D07" w14:textId="77777777">
            <w:proofErr w:type="spellStart"/>
            <w:r w:rsidRPr="007C23B2">
              <w:t>Bluebunch</w:t>
            </w:r>
            <w:proofErr w:type="spellEnd"/>
            <w:r w:rsidRPr="007C23B2">
              <w:t xml:space="preserve"> wheatgrass</w:t>
            </w:r>
          </w:p>
        </w:tc>
        <w:tc>
          <w:tcPr>
            <w:tcW w:w="1956" w:type="dxa"/>
            <w:shd w:val="clear" w:color="auto" w:fill="auto"/>
          </w:tcPr>
          <w:p w:rsidRPr="007C23B2" w:rsidR="007C23B2" w:rsidP="00454B9F" w:rsidRDefault="007C23B2" w14:paraId="1A35DB9B" w14:textId="77777777">
            <w:r w:rsidRPr="007C23B2">
              <w:t>Upper</w:t>
            </w:r>
          </w:p>
        </w:tc>
      </w:tr>
    </w:tbl>
    <w:p w:rsidR="007C23B2" w:rsidP="007C23B2" w:rsidRDefault="007C23B2" w14:paraId="0769A7B0" w14:textId="77777777"/>
    <w:p w:rsidR="007C23B2" w:rsidP="007C23B2" w:rsidRDefault="007C23B2" w14:paraId="7B52C2FB" w14:textId="77777777">
      <w:pPr>
        <w:pStyle w:val="SClassInfoPara"/>
      </w:pPr>
      <w:r>
        <w:t>Description</w:t>
      </w:r>
    </w:p>
    <w:p w:rsidR="007C23B2" w:rsidP="007C23B2" w:rsidRDefault="007C23B2" w14:paraId="310F124B" w14:textId="77777777">
      <w:r>
        <w:t>Greater shrub cover; grasses/forbs dominant in scattered openings. Herbaceous cover stays the same as in A.</w:t>
      </w:r>
    </w:p>
    <w:p w:rsidR="007C23B2" w:rsidP="007C23B2" w:rsidRDefault="007C23B2" w14:paraId="2A3D8B82" w14:textId="77777777"/>
    <w:p>
      <w:r>
        <w:rPr>
          <w:i/>
          <w:u w:val="single"/>
        </w:rPr>
        <w:t>Maximum Tree Size Class</w:t>
      </w:r>
      <w:br/>
      <w:r>
        <w:t>None</w:t>
      </w:r>
    </w:p>
    <w:p w:rsidR="007C23B2" w:rsidP="007C23B2" w:rsidRDefault="007C23B2" w14:paraId="161DBFEA" w14:textId="77777777">
      <w:pPr>
        <w:pStyle w:val="InfoPara"/>
        <w:pBdr>
          <w:top w:val="single" w:color="auto" w:sz="4" w:space="1"/>
        </w:pBdr>
      </w:pPr>
      <w:r xmlns:w="http://schemas.openxmlformats.org/wordprocessingml/2006/main">
        <w:t>Class C</w:t>
      </w:r>
      <w:r xmlns:w="http://schemas.openxmlformats.org/wordprocessingml/2006/main">
        <w:tab/>
        <w:t>86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C23B2" w:rsidP="007C23B2" w:rsidRDefault="007C23B2" w14:paraId="31426164" w14:textId="77777777"/>
    <w:p w:rsidR="007C23B2" w:rsidP="007C23B2" w:rsidRDefault="007C23B2" w14:paraId="5A9EF951" w14:textId="77777777">
      <w:pPr>
        <w:pStyle w:val="SClassInfoPara"/>
      </w:pPr>
      <w:r>
        <w:t>Indicator Species</w:t>
      </w:r>
    </w:p>
    <w:tbl>
      <w:tblPr>
        <w:tblW w:w="91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700"/>
        <w:gridCol w:w="3312"/>
        <w:gridCol w:w="1956"/>
      </w:tblGrid>
      <w:tr w:rsidRPr="007C23B2" w:rsidR="007C23B2" w:rsidTr="007C23B2" w14:paraId="7520FCF5" w14:textId="77777777">
        <w:tc>
          <w:tcPr>
            <w:tcW w:w="1176" w:type="dxa"/>
            <w:tcBorders>
              <w:top w:val="single" w:color="auto" w:sz="2" w:space="0"/>
              <w:bottom w:val="single" w:color="000000" w:sz="12" w:space="0"/>
            </w:tcBorders>
            <w:shd w:val="clear" w:color="auto" w:fill="auto"/>
          </w:tcPr>
          <w:p w:rsidRPr="007C23B2" w:rsidR="007C23B2" w:rsidP="00E718BC" w:rsidRDefault="007C23B2" w14:paraId="1FCF76EA" w14:textId="77777777">
            <w:pPr>
              <w:rPr>
                <w:b/>
                <w:bCs/>
              </w:rPr>
            </w:pPr>
            <w:r w:rsidRPr="007C23B2">
              <w:rPr>
                <w:b/>
                <w:bCs/>
              </w:rPr>
              <w:t>Symbol</w:t>
            </w:r>
          </w:p>
        </w:tc>
        <w:tc>
          <w:tcPr>
            <w:tcW w:w="2700" w:type="dxa"/>
            <w:tcBorders>
              <w:top w:val="single" w:color="auto" w:sz="2" w:space="0"/>
              <w:bottom w:val="single" w:color="000000" w:sz="12" w:space="0"/>
            </w:tcBorders>
            <w:shd w:val="clear" w:color="auto" w:fill="auto"/>
          </w:tcPr>
          <w:p w:rsidRPr="007C23B2" w:rsidR="007C23B2" w:rsidP="00E718BC" w:rsidRDefault="007C23B2" w14:paraId="7511A45B" w14:textId="77777777">
            <w:pPr>
              <w:rPr>
                <w:b/>
                <w:bCs/>
              </w:rPr>
            </w:pPr>
            <w:r w:rsidRPr="007C23B2">
              <w:rPr>
                <w:b/>
                <w:bCs/>
              </w:rPr>
              <w:t>Scientific Name</w:t>
            </w:r>
          </w:p>
        </w:tc>
        <w:tc>
          <w:tcPr>
            <w:tcW w:w="3312" w:type="dxa"/>
            <w:tcBorders>
              <w:top w:val="single" w:color="auto" w:sz="2" w:space="0"/>
              <w:bottom w:val="single" w:color="000000" w:sz="12" w:space="0"/>
            </w:tcBorders>
            <w:shd w:val="clear" w:color="auto" w:fill="auto"/>
          </w:tcPr>
          <w:p w:rsidRPr="007C23B2" w:rsidR="007C23B2" w:rsidP="00E718BC" w:rsidRDefault="007C23B2" w14:paraId="40DB1D7C" w14:textId="77777777">
            <w:pPr>
              <w:rPr>
                <w:b/>
                <w:bCs/>
              </w:rPr>
            </w:pPr>
            <w:r w:rsidRPr="007C23B2">
              <w:rPr>
                <w:b/>
                <w:bCs/>
              </w:rPr>
              <w:t>Common Name</w:t>
            </w:r>
          </w:p>
        </w:tc>
        <w:tc>
          <w:tcPr>
            <w:tcW w:w="1956" w:type="dxa"/>
            <w:tcBorders>
              <w:top w:val="single" w:color="auto" w:sz="2" w:space="0"/>
              <w:bottom w:val="single" w:color="000000" w:sz="12" w:space="0"/>
            </w:tcBorders>
            <w:shd w:val="clear" w:color="auto" w:fill="auto"/>
          </w:tcPr>
          <w:p w:rsidRPr="007C23B2" w:rsidR="007C23B2" w:rsidP="00E718BC" w:rsidRDefault="007C23B2" w14:paraId="31070393" w14:textId="77777777">
            <w:pPr>
              <w:rPr>
                <w:b/>
                <w:bCs/>
              </w:rPr>
            </w:pPr>
            <w:r w:rsidRPr="007C23B2">
              <w:rPr>
                <w:b/>
                <w:bCs/>
              </w:rPr>
              <w:t>Canopy Position</w:t>
            </w:r>
          </w:p>
        </w:tc>
      </w:tr>
      <w:tr w:rsidRPr="007C23B2" w:rsidR="007C23B2" w:rsidTr="007C23B2" w14:paraId="4FCA15B6" w14:textId="77777777">
        <w:tc>
          <w:tcPr>
            <w:tcW w:w="1176" w:type="dxa"/>
            <w:tcBorders>
              <w:top w:val="single" w:color="000000" w:sz="12" w:space="0"/>
            </w:tcBorders>
            <w:shd w:val="clear" w:color="auto" w:fill="auto"/>
          </w:tcPr>
          <w:p w:rsidRPr="007C23B2" w:rsidR="007C23B2" w:rsidP="00E718BC" w:rsidRDefault="007C23B2" w14:paraId="0D954C0D" w14:textId="77777777">
            <w:pPr>
              <w:rPr>
                <w:bCs/>
              </w:rPr>
            </w:pPr>
            <w:r w:rsidRPr="007C23B2">
              <w:rPr>
                <w:bCs/>
              </w:rPr>
              <w:t>CEMO2</w:t>
            </w:r>
          </w:p>
        </w:tc>
        <w:tc>
          <w:tcPr>
            <w:tcW w:w="2700" w:type="dxa"/>
            <w:tcBorders>
              <w:top w:val="single" w:color="000000" w:sz="12" w:space="0"/>
            </w:tcBorders>
            <w:shd w:val="clear" w:color="auto" w:fill="auto"/>
          </w:tcPr>
          <w:p w:rsidRPr="007C23B2" w:rsidR="007C23B2" w:rsidP="00E718BC" w:rsidRDefault="007C23B2" w14:paraId="33934ABE" w14:textId="77777777">
            <w:proofErr w:type="spellStart"/>
            <w:r w:rsidRPr="007C23B2">
              <w:t>Cercocarpus</w:t>
            </w:r>
            <w:proofErr w:type="spellEnd"/>
            <w:r w:rsidRPr="007C23B2">
              <w:t xml:space="preserve"> </w:t>
            </w:r>
            <w:proofErr w:type="spellStart"/>
            <w:r w:rsidRPr="007C23B2">
              <w:t>montanus</w:t>
            </w:r>
            <w:proofErr w:type="spellEnd"/>
          </w:p>
        </w:tc>
        <w:tc>
          <w:tcPr>
            <w:tcW w:w="3312" w:type="dxa"/>
            <w:tcBorders>
              <w:top w:val="single" w:color="000000" w:sz="12" w:space="0"/>
            </w:tcBorders>
            <w:shd w:val="clear" w:color="auto" w:fill="auto"/>
          </w:tcPr>
          <w:p w:rsidRPr="007C23B2" w:rsidR="007C23B2" w:rsidP="00E718BC" w:rsidRDefault="007C23B2" w14:paraId="34A72175" w14:textId="77777777">
            <w:proofErr w:type="spellStart"/>
            <w:r w:rsidRPr="007C23B2">
              <w:t>Alderleaf</w:t>
            </w:r>
            <w:proofErr w:type="spellEnd"/>
            <w:r w:rsidRPr="007C23B2">
              <w:t xml:space="preserve"> mountain mahogany</w:t>
            </w:r>
          </w:p>
        </w:tc>
        <w:tc>
          <w:tcPr>
            <w:tcW w:w="1956" w:type="dxa"/>
            <w:tcBorders>
              <w:top w:val="single" w:color="000000" w:sz="12" w:space="0"/>
            </w:tcBorders>
            <w:shd w:val="clear" w:color="auto" w:fill="auto"/>
          </w:tcPr>
          <w:p w:rsidRPr="007C23B2" w:rsidR="007C23B2" w:rsidP="00E718BC" w:rsidRDefault="007C23B2" w14:paraId="0ABB5575" w14:textId="77777777">
            <w:r w:rsidRPr="007C23B2">
              <w:t>Upper</w:t>
            </w:r>
          </w:p>
        </w:tc>
      </w:tr>
      <w:tr w:rsidRPr="007C23B2" w:rsidR="007C23B2" w:rsidTr="007C23B2" w14:paraId="279EA353" w14:textId="77777777">
        <w:tc>
          <w:tcPr>
            <w:tcW w:w="1176" w:type="dxa"/>
            <w:shd w:val="clear" w:color="auto" w:fill="auto"/>
          </w:tcPr>
          <w:p w:rsidRPr="007C23B2" w:rsidR="007C23B2" w:rsidP="00E718BC" w:rsidRDefault="007C23B2" w14:paraId="16AFC767" w14:textId="77777777">
            <w:pPr>
              <w:rPr>
                <w:bCs/>
              </w:rPr>
            </w:pPr>
            <w:r w:rsidRPr="007C23B2">
              <w:rPr>
                <w:bCs/>
              </w:rPr>
              <w:t>PSSP6</w:t>
            </w:r>
          </w:p>
        </w:tc>
        <w:tc>
          <w:tcPr>
            <w:tcW w:w="2700" w:type="dxa"/>
            <w:shd w:val="clear" w:color="auto" w:fill="auto"/>
          </w:tcPr>
          <w:p w:rsidRPr="007C23B2" w:rsidR="007C23B2" w:rsidP="00E718BC" w:rsidRDefault="007C23B2" w14:paraId="70817D8D" w14:textId="77777777">
            <w:proofErr w:type="spellStart"/>
            <w:r w:rsidRPr="007C23B2">
              <w:t>Pseudoroegneria</w:t>
            </w:r>
            <w:proofErr w:type="spellEnd"/>
            <w:r w:rsidRPr="007C23B2">
              <w:t xml:space="preserve"> </w:t>
            </w:r>
            <w:proofErr w:type="spellStart"/>
            <w:r w:rsidRPr="007C23B2">
              <w:t>spicata</w:t>
            </w:r>
            <w:proofErr w:type="spellEnd"/>
          </w:p>
        </w:tc>
        <w:tc>
          <w:tcPr>
            <w:tcW w:w="3312" w:type="dxa"/>
            <w:shd w:val="clear" w:color="auto" w:fill="auto"/>
          </w:tcPr>
          <w:p w:rsidRPr="007C23B2" w:rsidR="007C23B2" w:rsidP="00E718BC" w:rsidRDefault="007C23B2" w14:paraId="32BA80D6" w14:textId="77777777">
            <w:proofErr w:type="spellStart"/>
            <w:r w:rsidRPr="007C23B2">
              <w:t>Bluebunch</w:t>
            </w:r>
            <w:proofErr w:type="spellEnd"/>
            <w:r w:rsidRPr="007C23B2">
              <w:t xml:space="preserve"> wheatgrass</w:t>
            </w:r>
          </w:p>
        </w:tc>
        <w:tc>
          <w:tcPr>
            <w:tcW w:w="1956" w:type="dxa"/>
            <w:shd w:val="clear" w:color="auto" w:fill="auto"/>
          </w:tcPr>
          <w:p w:rsidRPr="007C23B2" w:rsidR="007C23B2" w:rsidP="00E718BC" w:rsidRDefault="007C23B2" w14:paraId="37ED59E6" w14:textId="77777777">
            <w:r w:rsidRPr="007C23B2">
              <w:t>Upper</w:t>
            </w:r>
          </w:p>
        </w:tc>
      </w:tr>
    </w:tbl>
    <w:p w:rsidR="007C23B2" w:rsidP="007C23B2" w:rsidRDefault="007C23B2" w14:paraId="0BEC67AB" w14:textId="77777777"/>
    <w:p w:rsidR="007C23B2" w:rsidP="007C23B2" w:rsidRDefault="007C23B2" w14:paraId="0751CDA9" w14:textId="77777777">
      <w:pPr>
        <w:pStyle w:val="SClassInfoPara"/>
      </w:pPr>
      <w:r>
        <w:t>Description</w:t>
      </w:r>
    </w:p>
    <w:p w:rsidR="007C23B2" w:rsidP="007C23B2" w:rsidRDefault="007C23B2" w14:paraId="684B8B42" w14:textId="77777777">
      <w:r>
        <w:t>Late development stage with greater shrub cover. There are more dead and decadent shrubs. Herbaceous cover stays the same as in earlier classes. (In current conditions, tree encroachment might be occurring in this stage due to lack of fire.)</w:t>
      </w:r>
    </w:p>
    <w:p w:rsidR="007C23B2" w:rsidP="007C23B2" w:rsidRDefault="007C23B2" w14:paraId="352A4C07"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Mid1:OPN</w:t>
            </w:r>
          </w:p>
        </w:tc>
        <w:tc>
          <w:p>
            <w:pPr>
              <w:jc w:val="center"/>
            </w:pPr>
            <w:r>
              <w:rPr>
                <w:sz w:val="20"/>
              </w:rPr>
              <w:t>6</w:t>
            </w:r>
          </w:p>
        </w:tc>
        <w:tc>
          <w:p>
            <w:pPr>
              <w:jc w:val="center"/>
            </w:pPr>
            <w:r>
              <w:rPr>
                <w:sz w:val="20"/>
              </w:rPr>
              <w:t>Late1:OPN</w:t>
            </w:r>
          </w:p>
        </w:tc>
        <w:tc>
          <w:p>
            <w:pPr>
              <w:jc w:val="center"/>
            </w:pPr>
            <w:r>
              <w:rPr>
                <w:sz w:val="20"/>
              </w:rPr>
              <w:t>15</w:t>
            </w:r>
          </w:p>
        </w:tc>
      </w:tr>
      <w:tr>
        <w:tc>
          <w:p>
            <w:pPr>
              <w:jc w:val="center"/>
            </w:pPr>
            <w:r>
              <w:rPr>
                <w:sz w:val="20"/>
              </w:rPr>
              <w:t>Late1:OPN</w:t>
            </w:r>
          </w:p>
        </w:tc>
        <w:tc>
          <w:p>
            <w:pPr>
              <w:jc w:val="center"/>
            </w:pPr>
            <w:r>
              <w:rPr>
                <w:sz w:val="20"/>
              </w:rPr>
              <w:t>16</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C23B2" w:rsidP="007C23B2" w:rsidRDefault="007C23B2" w14:paraId="29A991C7" w14:textId="77777777">
      <w:r>
        <w:t xml:space="preserve">Arno, S.F. and G.E. </w:t>
      </w:r>
      <w:proofErr w:type="spellStart"/>
      <w:r>
        <w:t>Gruell</w:t>
      </w:r>
      <w:proofErr w:type="spellEnd"/>
      <w:r>
        <w:t>. 1983. Fire history at the forest-grassland ecotone in southwestern Montana. Journal of Range Management 36: 332-336.</w:t>
      </w:r>
    </w:p>
    <w:p w:rsidR="007C23B2" w:rsidP="007C23B2" w:rsidRDefault="007C23B2" w14:paraId="694A4CD7" w14:textId="77777777"/>
    <w:p w:rsidR="007C23B2" w:rsidP="007C23B2" w:rsidRDefault="007C23B2" w14:paraId="6272D43B" w14:textId="77777777">
      <w:r>
        <w:t xml:space="preserve">Arno, S.F. and G.E. </w:t>
      </w:r>
      <w:proofErr w:type="spellStart"/>
      <w:r>
        <w:t>Gruell</w:t>
      </w:r>
      <w:proofErr w:type="spellEnd"/>
      <w:r>
        <w:t>. 1986. Douglas-fir encroachment into mountain grasslands in southwestern Montana. Journal of Range Management 39: 272-275.</w:t>
      </w:r>
    </w:p>
    <w:p w:rsidR="007C23B2" w:rsidP="007C23B2" w:rsidRDefault="007C23B2" w14:paraId="6A44CC80" w14:textId="77777777"/>
    <w:p w:rsidR="007C23B2" w:rsidP="007C23B2" w:rsidRDefault="007C23B2" w14:paraId="6C662802" w14:textId="77777777">
      <w:r>
        <w:t xml:space="preserve">Arno, S.F. and A.E. Wilson. 1986. Dating past fires in </w:t>
      </w:r>
      <w:proofErr w:type="spellStart"/>
      <w:r>
        <w:t>curlleaf</w:t>
      </w:r>
      <w:proofErr w:type="spellEnd"/>
      <w:r>
        <w:t xml:space="preserve"> mountain-mahogany communities. Journal of Range Management 39(3): 241-243.</w:t>
      </w:r>
    </w:p>
    <w:p w:rsidR="007C23B2" w:rsidP="007C23B2" w:rsidRDefault="007C23B2" w14:paraId="2619C8F1" w14:textId="77777777"/>
    <w:p w:rsidR="007C23B2" w:rsidP="007C23B2" w:rsidRDefault="007C23B2" w14:paraId="463E94E6" w14:textId="77777777">
      <w:r>
        <w:t xml:space="preserve">Bunting, S.C., L.F. </w:t>
      </w:r>
      <w:proofErr w:type="spellStart"/>
      <w:r>
        <w:t>Neuenschwander</w:t>
      </w:r>
      <w:proofErr w:type="spellEnd"/>
      <w:r>
        <w:t xml:space="preserve"> and G.E. </w:t>
      </w:r>
      <w:proofErr w:type="spellStart"/>
      <w:r>
        <w:t>Gruell</w:t>
      </w:r>
      <w:proofErr w:type="spellEnd"/>
      <w:r>
        <w:t>. 1985. Fire ecology of antelope bitterbrush in the Northern Rocky Mountains. Pages 48-57 in: J.E. Lotan and J.K. Brown, compilers. Fire’s Effects on Wildlife Habitat— Symposium Proceedings. March 21, 1984, Missoula, Montana. Gen. Tech. Rep. INT-186. Ogden, UT: USDA Forest Service, Intermountain Research Station.</w:t>
      </w:r>
    </w:p>
    <w:p w:rsidR="007C23B2" w:rsidP="007C23B2" w:rsidRDefault="007C23B2" w14:paraId="69E3231A" w14:textId="77777777"/>
    <w:p w:rsidR="007C23B2" w:rsidP="007C23B2" w:rsidRDefault="007C23B2" w14:paraId="49C69DB2" w14:textId="77777777">
      <w:r>
        <w:t>Erdman, J.A. 1970. Pinon-juniper succession after natural fires on residual soils of Mesa Verde, Colorado. Brigham Young University Biological Series Vol. XI (2). 58 pp.</w:t>
      </w:r>
    </w:p>
    <w:p w:rsidR="007C23B2" w:rsidP="007C23B2" w:rsidRDefault="007C23B2" w14:paraId="639C9C2A" w14:textId="77777777"/>
    <w:p w:rsidR="007C23B2" w:rsidP="007C23B2" w:rsidRDefault="007C23B2" w14:paraId="0A1FE3AF" w14:textId="77777777">
      <w:r>
        <w:t xml:space="preserve">Floyd, M.L, W.H. </w:t>
      </w:r>
      <w:proofErr w:type="spellStart"/>
      <w:r>
        <w:t>Romme</w:t>
      </w:r>
      <w:proofErr w:type="spellEnd"/>
      <w:r>
        <w:t xml:space="preserve"> and D.D. Hanna. 2000. Fire History and vegetation pattern in Mesa Verde National Park, Colorado, USA. Ecological Applications 10: 1666-1680.</w:t>
      </w:r>
    </w:p>
    <w:p w:rsidR="007C23B2" w:rsidP="007C23B2" w:rsidRDefault="007C23B2" w14:paraId="046E5DAF" w14:textId="77777777"/>
    <w:p w:rsidR="007C23B2" w:rsidP="007C23B2" w:rsidRDefault="007C23B2" w14:paraId="190CC364" w14:textId="77777777">
      <w:proofErr w:type="spellStart"/>
      <w:r>
        <w:t>Gruell</w:t>
      </w:r>
      <w:proofErr w:type="spellEnd"/>
      <w:r>
        <w:t xml:space="preserve">, G.E., S.C. Bunting and L.F. </w:t>
      </w:r>
      <w:proofErr w:type="spellStart"/>
      <w:r>
        <w:t>Neuenschwander</w:t>
      </w:r>
      <w:proofErr w:type="spellEnd"/>
      <w:r>
        <w:t xml:space="preserve">. 1985. Influence of fire on </w:t>
      </w:r>
      <w:proofErr w:type="spellStart"/>
      <w:r>
        <w:t>curlleaf</w:t>
      </w:r>
      <w:proofErr w:type="spellEnd"/>
      <w:r>
        <w:t xml:space="preserve"> mountain-mahogany in the Intermountain West. Pages 58-71 in: J.E. Lotan and J.K. Brown, compilers. Fire’s Effects on Wildlife Habitat— Symposium Proceedings. March 21, 1984, Missoula, Montana. Gen. Tech. Rep. INT-186. Ogden, UT: USDA Forest Service, Intermountain Research Station.</w:t>
      </w:r>
    </w:p>
    <w:p w:rsidR="007C23B2" w:rsidP="007C23B2" w:rsidRDefault="007C23B2" w14:paraId="19B08B61" w14:textId="77777777"/>
    <w:p w:rsidR="007C23B2" w:rsidP="007C23B2" w:rsidRDefault="007C23B2" w14:paraId="24DFB69F" w14:textId="77777777">
      <w:r>
        <w:t xml:space="preserve">Johnston, B.C., L. Huckaby, T.J. Hughes and J. </w:t>
      </w:r>
      <w:proofErr w:type="spellStart"/>
      <w:r>
        <w:t>Pecor</w:t>
      </w:r>
      <w:proofErr w:type="spellEnd"/>
      <w:r>
        <w:t xml:space="preserve">. 2001. Ecological types of the Upper Gunnison Basin: Vegetation-soil-landform-geology-climate-water land classes for natural </w:t>
      </w:r>
      <w:r>
        <w:lastRenderedPageBreak/>
        <w:t>resource management. Technical Report R2-RR-2001-01, 858 pp. Lakewood, CO: USDA Forest Service, Rocky Mountain Region. May, 2001.</w:t>
      </w:r>
    </w:p>
    <w:p w:rsidR="007C23B2" w:rsidP="007C23B2" w:rsidRDefault="007C23B2" w14:paraId="356DB5F3" w14:textId="77777777"/>
    <w:p w:rsidR="007C23B2" w:rsidP="007C23B2" w:rsidRDefault="007C23B2" w14:paraId="4CE9E9FE" w14:textId="77777777">
      <w:r>
        <w:t>Keeley, J.E. and S.C. Keely. 1988. Chaparral. Chapter 6 (pages 165-207) in: Barbour, M.G. and W.D. Billings (editors). North American terrestrial vegetation. Cambridge Univ. Press, Cambridge, England.</w:t>
      </w:r>
    </w:p>
    <w:p w:rsidR="007C23B2" w:rsidP="007C23B2" w:rsidRDefault="007C23B2" w14:paraId="44C29063" w14:textId="77777777"/>
    <w:p w:rsidR="007C23B2" w:rsidP="007C23B2" w:rsidRDefault="007C23B2" w14:paraId="7729FB01" w14:textId="77777777">
      <w:r>
        <w:t>Martin, R.E. and C.H. Driver 1983. Factors affecting antelope bitterbrush reestablishment following fire. Pages 266-279 in: A.R. Tiedemann and K.L. Johnson, compilers. Research and management of bitterbrush and cliffrose in western North America. Gen. Tech. Rep. INT-152. Ogden, UT: USDA Forest Service, Intermountain Forest and Range Experiment Station.</w:t>
      </w:r>
    </w:p>
    <w:p w:rsidR="007C23B2" w:rsidP="007C23B2" w:rsidRDefault="007C23B2" w14:paraId="208F5BC9" w14:textId="77777777"/>
    <w:p w:rsidR="007C23B2" w:rsidP="007C23B2" w:rsidRDefault="007C23B2" w14:paraId="36C102C4" w14:textId="77777777">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7C23B2" w:rsidP="007C23B2" w:rsidRDefault="007C23B2" w14:paraId="2593DD64" w14:textId="77777777"/>
    <w:p w:rsidR="007C23B2" w:rsidP="007C23B2" w:rsidRDefault="007C23B2" w14:paraId="34A1040B" w14:textId="77777777">
      <w:r>
        <w:t xml:space="preserve">NatureServe. 2005. NatureServe Explorer: An online encyclopedia of life [web application]. Version 4.4. NatureServe, Arlington, Virginia. Available http://www.natureserve.org/explorer. (Accessed: May 3, 2005 ). </w:t>
      </w:r>
    </w:p>
    <w:p w:rsidR="007C23B2" w:rsidP="007C23B2" w:rsidRDefault="007C23B2" w14:paraId="2024F51C" w14:textId="77777777"/>
    <w:p w:rsidR="007C23B2" w:rsidP="007C23B2" w:rsidRDefault="007C23B2" w14:paraId="44DC0837" w14:textId="77777777">
      <w:r>
        <w:t>NatureServe. 2007. International Ecological Classification Standard: Terrestrial Ecological Classifications. NatureServe Central Databases. Arlington, VA. Data current as of 10 February 2007.</w:t>
      </w:r>
    </w:p>
    <w:p w:rsidR="007C23B2" w:rsidP="007C23B2" w:rsidRDefault="007C23B2" w14:paraId="4834060A" w14:textId="77777777"/>
    <w:p w:rsidR="007C23B2" w:rsidP="007C23B2" w:rsidRDefault="007C23B2" w14:paraId="0ED8823B" w14:textId="77777777">
      <w:r>
        <w:t xml:space="preserve">Omi, P. and L. </w:t>
      </w:r>
      <w:proofErr w:type="spellStart"/>
      <w:r>
        <w:t>Emrisk</w:t>
      </w:r>
      <w:proofErr w:type="spellEnd"/>
      <w:r>
        <w:t>. 1980. Fire and resource management in Mesa Verde National Park. Contract CS-1200-9-B015. Unfinished report, on file at Mesa Verde National Park.</w:t>
      </w:r>
    </w:p>
    <w:p w:rsidR="007C23B2" w:rsidP="007C23B2" w:rsidRDefault="007C23B2" w14:paraId="2308C7AF" w14:textId="77777777"/>
    <w:p w:rsidR="007C23B2" w:rsidP="007C23B2" w:rsidRDefault="007C23B2" w14:paraId="22E14B89"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Chapter 6: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7C23B2" w:rsidP="007C23B2" w:rsidRDefault="007C23B2" w14:paraId="381B7AC5" w14:textId="77777777"/>
    <w:p w:rsidR="007C23B2" w:rsidP="007C23B2" w:rsidRDefault="007C23B2" w14:paraId="1141B3A8" w14:textId="77777777">
      <w:r>
        <w:t>Rice, C.L. 1983. A literature review of the fire relationships of antelope bitterbrush.  Pages 256-265 in: A.R. Tiedemann and K.L. Johnson, compilers. Research and management of bitterbrush and cliffrose in western North America. Gen. Tech. Rep. INT-152. Ogden, UT: USDA Forest Service, Intermountain Forest and Range Experiment Station.</w:t>
      </w:r>
    </w:p>
    <w:p w:rsidR="007C23B2" w:rsidP="007C23B2" w:rsidRDefault="007C23B2" w14:paraId="2095F093" w14:textId="77777777"/>
    <w:p w:rsidR="007C23B2" w:rsidP="007C23B2" w:rsidRDefault="007C23B2" w14:paraId="333B0840" w14:textId="77777777">
      <w:proofErr w:type="spellStart"/>
      <w:r>
        <w:t>Romme</w:t>
      </w:r>
      <w:proofErr w:type="spellEnd"/>
      <w:r>
        <w:t>, W.H., P. Barry, D. Hanna, and S. White. A wildlife hazard map for La Plata County, Colorado. Final report to the San Juan National Forest, Durango, CO.</w:t>
      </w:r>
    </w:p>
    <w:p w:rsidR="007C23B2" w:rsidP="007C23B2" w:rsidRDefault="007C23B2" w14:paraId="7AB858B6" w14:textId="77777777"/>
    <w:p w:rsidR="007C23B2" w:rsidP="007C23B2" w:rsidRDefault="007C23B2" w14:paraId="0D3039AD"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7C23B2" w:rsidP="007C23B2" w:rsidRDefault="007C23B2" w14:paraId="0E21698F" w14:textId="77777777"/>
    <w:p w:rsidR="007C23B2" w:rsidP="007C23B2" w:rsidRDefault="007C23B2" w14:paraId="32DB3FE8" w14:textId="77777777">
      <w:proofErr w:type="spellStart"/>
      <w:r>
        <w:lastRenderedPageBreak/>
        <w:t>Shiflet</w:t>
      </w:r>
      <w:proofErr w:type="spellEnd"/>
      <w:r>
        <w:t>, T.N., ed. 1994. Rangeland cover types of the United States. Denver, CO: Society for Range Management. 152 pp.</w:t>
      </w:r>
    </w:p>
    <w:p w:rsidR="007C23B2" w:rsidP="007C23B2" w:rsidRDefault="007C23B2" w14:paraId="202F8086" w14:textId="77777777"/>
    <w:p w:rsidR="007C23B2" w:rsidP="007C23B2" w:rsidRDefault="007C23B2" w14:paraId="596254F8" w14:textId="77777777">
      <w:r>
        <w:t xml:space="preserve">Spencer, J.R., W.H. </w:t>
      </w:r>
      <w:proofErr w:type="spellStart"/>
      <w:r>
        <w:t>Romme</w:t>
      </w:r>
      <w:proofErr w:type="spellEnd"/>
      <w:r>
        <w:t>, L. Floyd-Hanna and P.G. Rowlands. 1995. A preliminary vegetation classification for the Colorado Plateau. Pages 193-213 in: C. van Riper III (editor), Proceedings for the second biennial conference on research in Colorado Plateau national parks. National Park Service Transactions and Proceedings Series NPS/NRNAU/NRTP-95/11.</w:t>
      </w:r>
    </w:p>
    <w:p w:rsidR="007C23B2" w:rsidP="007C23B2" w:rsidRDefault="007C23B2" w14:paraId="2C628217" w14:textId="77777777"/>
    <w:p w:rsidR="007C23B2" w:rsidP="007C23B2" w:rsidRDefault="007C23B2" w14:paraId="5A257795" w14:textId="77777777">
      <w:r>
        <w:t xml:space="preserve">Spencer, A.W. and W.H. </w:t>
      </w:r>
      <w:proofErr w:type="spellStart"/>
      <w:r>
        <w:t>Romme</w:t>
      </w:r>
      <w:proofErr w:type="spellEnd"/>
      <w:r>
        <w:t>. 1996. Ecological patterns, Pages 129-142 in: R. Blair (managing editor), The western San Juan Mountains: their geology, ecology, and human history. University Press of Colorado, Niwot, CO.</w:t>
      </w:r>
    </w:p>
    <w:p w:rsidR="007C23B2" w:rsidP="007C23B2" w:rsidRDefault="007C23B2" w14:paraId="6A69770D" w14:textId="77777777"/>
    <w:p w:rsidR="007C23B2" w:rsidP="007C23B2" w:rsidRDefault="007C23B2" w14:paraId="6B092B73" w14:textId="77777777">
      <w:r>
        <w:t>USDA Forest Service, Rocky Mountain Research Station, Fire Sciences Laboratory (2002, December). Fire Effects Information System, [Online]. Available: http://www.fs.fed.us/database/feis/ [Accessed 6/25/03].</w:t>
      </w:r>
    </w:p>
    <w:p w:rsidR="007C23B2" w:rsidP="007C23B2" w:rsidRDefault="007C23B2" w14:paraId="59D4D309" w14:textId="77777777"/>
    <w:p w:rsidR="007C23B2" w:rsidP="007C23B2" w:rsidRDefault="007C23B2" w14:paraId="54B0EEA3" w14:textId="77777777">
      <w:r>
        <w:t>Wright, H.A. 1971. Shrub response to fire. Pages 204-217 in: Wildland shrubs—their biology and utilization. Gen. Tech. Rep. INT-1. Ogden, UT: USDA Forest Service, Intermountain Forest and Range Experiment Station.</w:t>
      </w:r>
    </w:p>
    <w:p w:rsidRPr="00A43E41" w:rsidR="004D5F12" w:rsidP="007C23B2" w:rsidRDefault="004D5F12" w14:paraId="22BFD269"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9993F" w14:textId="77777777" w:rsidR="000339CD" w:rsidRDefault="000339CD">
      <w:r>
        <w:separator/>
      </w:r>
    </w:p>
  </w:endnote>
  <w:endnote w:type="continuationSeparator" w:id="0">
    <w:p w14:paraId="016F5D1D" w14:textId="77777777" w:rsidR="000339CD" w:rsidRDefault="00033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38718" w14:textId="77777777" w:rsidR="007C23B2" w:rsidRDefault="007C23B2" w:rsidP="007C23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A3435" w14:textId="77777777" w:rsidR="000339CD" w:rsidRDefault="000339CD">
      <w:r>
        <w:separator/>
      </w:r>
    </w:p>
  </w:footnote>
  <w:footnote w:type="continuationSeparator" w:id="0">
    <w:p w14:paraId="08FD5A9F" w14:textId="77777777" w:rsidR="000339CD" w:rsidRDefault="00033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6764" w14:textId="77777777" w:rsidR="00A43E41" w:rsidRDefault="00A43E41" w:rsidP="007C23B2">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B2"/>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39C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84518"/>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BA7"/>
    <w:rsid w:val="00114BB0"/>
    <w:rsid w:val="0011648D"/>
    <w:rsid w:val="001164FC"/>
    <w:rsid w:val="00116D24"/>
    <w:rsid w:val="00116F8F"/>
    <w:rsid w:val="001177B1"/>
    <w:rsid w:val="0012318F"/>
    <w:rsid w:val="00124E8A"/>
    <w:rsid w:val="00125013"/>
    <w:rsid w:val="00125BD8"/>
    <w:rsid w:val="00130461"/>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0DB1"/>
    <w:rsid w:val="006E3E5C"/>
    <w:rsid w:val="006E59C5"/>
    <w:rsid w:val="006E6371"/>
    <w:rsid w:val="006E75F9"/>
    <w:rsid w:val="006F10FB"/>
    <w:rsid w:val="006F118D"/>
    <w:rsid w:val="006F1E92"/>
    <w:rsid w:val="00700C23"/>
    <w:rsid w:val="007011ED"/>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7798F"/>
    <w:rsid w:val="007863E7"/>
    <w:rsid w:val="007870CA"/>
    <w:rsid w:val="00790258"/>
    <w:rsid w:val="00792396"/>
    <w:rsid w:val="007A01EE"/>
    <w:rsid w:val="007A41E6"/>
    <w:rsid w:val="007B0A0B"/>
    <w:rsid w:val="007B2B17"/>
    <w:rsid w:val="007B2CA6"/>
    <w:rsid w:val="007B3B3A"/>
    <w:rsid w:val="007B55A2"/>
    <w:rsid w:val="007B751A"/>
    <w:rsid w:val="007C23B2"/>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5AB1"/>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A6157"/>
    <w:rsid w:val="00BB346C"/>
    <w:rsid w:val="00BB3DF1"/>
    <w:rsid w:val="00BC02E8"/>
    <w:rsid w:val="00BC3E94"/>
    <w:rsid w:val="00BD0988"/>
    <w:rsid w:val="00BD2EF2"/>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C522F"/>
  <w15:docId w15:val="{9E04A509-67A2-47C3-A88F-E406294A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6E0D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D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1900-01-01T08:00:00Z</cp:lastPrinted>
  <dcterms:created xsi:type="dcterms:W3CDTF">2017-09-26T21:52:00Z</dcterms:created>
  <dcterms:modified xsi:type="dcterms:W3CDTF">2018-06-14T13:29:00Z</dcterms:modified>
</cp:coreProperties>
</file>