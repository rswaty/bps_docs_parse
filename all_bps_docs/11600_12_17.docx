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CA" w:rsidP="00E212CA" w:rsidRDefault="00E212CA" w14:paraId="5FABB9F9" w14:textId="77777777">
      <w:pPr>
        <w:pStyle w:val="BpSTitle"/>
      </w:pPr>
      <w:bookmarkStart w:name="_GoBack" w:id="0"/>
      <w:bookmarkEnd w:id="0"/>
      <w:r>
        <w:t>11600</w:t>
      </w:r>
    </w:p>
    <w:p w:rsidR="00E212CA" w:rsidP="00E212CA" w:rsidRDefault="00E212CA" w14:paraId="0C5254DC" w14:textId="77777777">
      <w:pPr>
        <w:pStyle w:val="BpSTitle"/>
      </w:pPr>
      <w:r>
        <w:t>Rocky Mountain Subalpine/Upper Montane Riparian Systems</w:t>
      </w:r>
    </w:p>
    <w:p w:rsidR="00E212CA" w:rsidP="0099217A" w:rsidRDefault="00E212CA" w14:paraId="3C96EFB5" w14:textId="333EC2D5">
      <w:pPr>
        <w:tabs>
          <w:tab w:val="left" w:pos="6840"/>
        </w:tabs>
      </w:pPr>
      <w:r>
        <w:t xmlns:w="http://schemas.openxmlformats.org/wordprocessingml/2006/main">BpS Model/Description Version: Aug. 2020</w:t>
      </w:r>
      <w:r w:rsidR="00384A88">
        <w:tab/>
      </w:r>
    </w:p>
    <w:p w:rsidR="00E212CA" w:rsidP="0099217A" w:rsidRDefault="00E212CA" w14:paraId="2C70FF8D"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1932"/>
        <w:gridCol w:w="2052"/>
        <w:gridCol w:w="2400"/>
      </w:tblGrid>
      <w:tr w:rsidRPr="00E212CA" w:rsidR="00E212CA" w:rsidTr="00E212CA" w14:paraId="55A3826E" w14:textId="77777777">
        <w:tc>
          <w:tcPr>
            <w:tcW w:w="1428" w:type="dxa"/>
            <w:tcBorders>
              <w:top w:val="single" w:color="auto" w:sz="2" w:space="0"/>
              <w:left w:val="single" w:color="auto" w:sz="12" w:space="0"/>
              <w:bottom w:val="single" w:color="000000" w:sz="12" w:space="0"/>
            </w:tcBorders>
            <w:shd w:val="clear" w:color="auto" w:fill="auto"/>
          </w:tcPr>
          <w:p w:rsidRPr="00E212CA" w:rsidR="00E212CA" w:rsidP="002B0F30" w:rsidRDefault="00E212CA" w14:paraId="2A06F0DA" w14:textId="77777777">
            <w:pPr>
              <w:rPr>
                <w:b/>
                <w:bCs/>
              </w:rPr>
            </w:pPr>
            <w:r w:rsidRPr="00E212CA">
              <w:rPr>
                <w:b/>
                <w:bCs/>
              </w:rPr>
              <w:t>Modelers</w:t>
            </w:r>
          </w:p>
        </w:tc>
        <w:tc>
          <w:tcPr>
            <w:tcW w:w="1932" w:type="dxa"/>
            <w:tcBorders>
              <w:top w:val="single" w:color="auto" w:sz="2" w:space="0"/>
              <w:bottom w:val="single" w:color="000000" w:sz="12" w:space="0"/>
              <w:right w:val="single" w:color="000000" w:sz="12" w:space="0"/>
            </w:tcBorders>
            <w:shd w:val="clear" w:color="auto" w:fill="auto"/>
          </w:tcPr>
          <w:p w:rsidRPr="00E212CA" w:rsidR="00E212CA" w:rsidP="002B0F30" w:rsidRDefault="00E212CA" w14:paraId="6DF5545F"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E212CA" w:rsidR="00E212CA" w:rsidP="002B0F30" w:rsidRDefault="00E212CA" w14:paraId="3D205135" w14:textId="77777777">
            <w:pPr>
              <w:rPr>
                <w:b/>
                <w:bCs/>
              </w:rPr>
            </w:pPr>
            <w:r w:rsidRPr="00E212CA">
              <w:rPr>
                <w:b/>
                <w:bCs/>
              </w:rPr>
              <w:t>Reviewers</w:t>
            </w:r>
          </w:p>
        </w:tc>
        <w:tc>
          <w:tcPr>
            <w:tcW w:w="2400" w:type="dxa"/>
            <w:tcBorders>
              <w:top w:val="single" w:color="auto" w:sz="2" w:space="0"/>
              <w:bottom w:val="single" w:color="000000" w:sz="12" w:space="0"/>
            </w:tcBorders>
            <w:shd w:val="clear" w:color="auto" w:fill="auto"/>
          </w:tcPr>
          <w:p w:rsidRPr="00E212CA" w:rsidR="00E212CA" w:rsidP="002B0F30" w:rsidRDefault="00E212CA" w14:paraId="38B33563" w14:textId="77777777">
            <w:pPr>
              <w:rPr>
                <w:b/>
                <w:bCs/>
              </w:rPr>
            </w:pPr>
          </w:p>
        </w:tc>
      </w:tr>
      <w:tr w:rsidRPr="00E212CA" w:rsidR="00E212CA" w:rsidTr="00E212CA" w14:paraId="0BCD9465" w14:textId="77777777">
        <w:tc>
          <w:tcPr>
            <w:tcW w:w="1428" w:type="dxa"/>
            <w:tcBorders>
              <w:top w:val="single" w:color="000000" w:sz="12" w:space="0"/>
              <w:left w:val="single" w:color="auto" w:sz="12" w:space="0"/>
            </w:tcBorders>
            <w:shd w:val="clear" w:color="auto" w:fill="auto"/>
          </w:tcPr>
          <w:p w:rsidRPr="00E212CA" w:rsidR="00E212CA" w:rsidP="002B0F30" w:rsidRDefault="00E212CA" w14:paraId="2D45164D" w14:textId="77777777">
            <w:pPr>
              <w:rPr>
                <w:bCs/>
              </w:rPr>
            </w:pPr>
            <w:r w:rsidRPr="00E212CA">
              <w:rPr>
                <w:bCs/>
              </w:rPr>
              <w:t>Don Major</w:t>
            </w:r>
          </w:p>
        </w:tc>
        <w:tc>
          <w:tcPr>
            <w:tcW w:w="1932" w:type="dxa"/>
            <w:tcBorders>
              <w:top w:val="single" w:color="000000" w:sz="12" w:space="0"/>
              <w:right w:val="single" w:color="000000" w:sz="12" w:space="0"/>
            </w:tcBorders>
            <w:shd w:val="clear" w:color="auto" w:fill="auto"/>
          </w:tcPr>
          <w:p w:rsidRPr="00E212CA" w:rsidR="00E212CA" w:rsidP="002B0F30" w:rsidRDefault="00E212CA" w14:paraId="186E23DD" w14:textId="77777777">
            <w:r w:rsidRPr="00E212CA">
              <w:t>dmajor@tnc.org</w:t>
            </w:r>
          </w:p>
        </w:tc>
        <w:tc>
          <w:tcPr>
            <w:tcW w:w="2052" w:type="dxa"/>
            <w:tcBorders>
              <w:top w:val="single" w:color="000000" w:sz="12" w:space="0"/>
              <w:left w:val="single" w:color="000000" w:sz="12" w:space="0"/>
            </w:tcBorders>
            <w:shd w:val="clear" w:color="auto" w:fill="auto"/>
          </w:tcPr>
          <w:p w:rsidRPr="00E212CA" w:rsidR="00E212CA" w:rsidP="002B0F30" w:rsidRDefault="00E212CA" w14:paraId="20592F52" w14:textId="77777777">
            <w:r w:rsidRPr="00E212CA">
              <w:t>Louis Provencher</w:t>
            </w:r>
          </w:p>
        </w:tc>
        <w:tc>
          <w:tcPr>
            <w:tcW w:w="2400" w:type="dxa"/>
            <w:tcBorders>
              <w:top w:val="single" w:color="000000" w:sz="12" w:space="0"/>
            </w:tcBorders>
            <w:shd w:val="clear" w:color="auto" w:fill="auto"/>
          </w:tcPr>
          <w:p w:rsidRPr="00E212CA" w:rsidR="00E212CA" w:rsidP="002B0F30" w:rsidRDefault="00E212CA" w14:paraId="5BF28080" w14:textId="77777777">
            <w:r w:rsidRPr="00E212CA">
              <w:t>lprovencher@tnc.org</w:t>
            </w:r>
          </w:p>
        </w:tc>
      </w:tr>
      <w:tr w:rsidRPr="00E212CA" w:rsidR="00E212CA" w:rsidTr="00E212CA" w14:paraId="2A01CB8A" w14:textId="77777777">
        <w:tc>
          <w:tcPr>
            <w:tcW w:w="1428" w:type="dxa"/>
            <w:tcBorders>
              <w:left w:val="single" w:color="auto" w:sz="12" w:space="0"/>
            </w:tcBorders>
            <w:shd w:val="clear" w:color="auto" w:fill="auto"/>
          </w:tcPr>
          <w:p w:rsidRPr="00E212CA" w:rsidR="00E212CA" w:rsidP="002B0F30" w:rsidRDefault="00E212CA" w14:paraId="56244011" w14:textId="77777777">
            <w:pPr>
              <w:rPr>
                <w:bCs/>
              </w:rPr>
            </w:pPr>
            <w:r w:rsidRPr="00E212CA">
              <w:rPr>
                <w:bCs/>
              </w:rPr>
              <w:t>None</w:t>
            </w:r>
          </w:p>
        </w:tc>
        <w:tc>
          <w:tcPr>
            <w:tcW w:w="1932" w:type="dxa"/>
            <w:tcBorders>
              <w:right w:val="single" w:color="000000" w:sz="12" w:space="0"/>
            </w:tcBorders>
            <w:shd w:val="clear" w:color="auto" w:fill="auto"/>
          </w:tcPr>
          <w:p w:rsidRPr="00E212CA" w:rsidR="00E212CA" w:rsidP="002B0F30" w:rsidRDefault="00E212CA" w14:paraId="24C3C806" w14:textId="77777777">
            <w:r w:rsidRPr="00E212CA">
              <w:t>None</w:t>
            </w:r>
          </w:p>
        </w:tc>
        <w:tc>
          <w:tcPr>
            <w:tcW w:w="2052" w:type="dxa"/>
            <w:tcBorders>
              <w:left w:val="single" w:color="000000" w:sz="12" w:space="0"/>
            </w:tcBorders>
            <w:shd w:val="clear" w:color="auto" w:fill="auto"/>
          </w:tcPr>
          <w:p w:rsidRPr="00E212CA" w:rsidR="00E212CA" w:rsidP="002B0F30" w:rsidRDefault="00E212CA" w14:paraId="69D3B3DA" w14:textId="77777777">
            <w:r w:rsidRPr="00E212CA">
              <w:t>None</w:t>
            </w:r>
          </w:p>
        </w:tc>
        <w:tc>
          <w:tcPr>
            <w:tcW w:w="2400" w:type="dxa"/>
            <w:shd w:val="clear" w:color="auto" w:fill="auto"/>
          </w:tcPr>
          <w:p w:rsidRPr="00E212CA" w:rsidR="00E212CA" w:rsidP="002B0F30" w:rsidRDefault="00E212CA" w14:paraId="59A100C8" w14:textId="77777777">
            <w:r w:rsidRPr="00E212CA">
              <w:t>None</w:t>
            </w:r>
          </w:p>
        </w:tc>
      </w:tr>
      <w:tr w:rsidRPr="00E212CA" w:rsidR="00E212CA" w:rsidTr="00E212CA" w14:paraId="61F3C36B" w14:textId="77777777">
        <w:tc>
          <w:tcPr>
            <w:tcW w:w="1428" w:type="dxa"/>
            <w:tcBorders>
              <w:left w:val="single" w:color="auto" w:sz="12" w:space="0"/>
              <w:bottom w:val="single" w:color="auto" w:sz="2" w:space="0"/>
            </w:tcBorders>
            <w:shd w:val="clear" w:color="auto" w:fill="auto"/>
          </w:tcPr>
          <w:p w:rsidRPr="00E212CA" w:rsidR="00E212CA" w:rsidP="002B0F30" w:rsidRDefault="00E212CA" w14:paraId="1DB633CF" w14:textId="77777777">
            <w:pPr>
              <w:rPr>
                <w:bCs/>
              </w:rPr>
            </w:pPr>
            <w:r w:rsidRPr="00E212CA">
              <w:rPr>
                <w:bCs/>
              </w:rPr>
              <w:t>None</w:t>
            </w:r>
          </w:p>
        </w:tc>
        <w:tc>
          <w:tcPr>
            <w:tcW w:w="1932" w:type="dxa"/>
            <w:tcBorders>
              <w:right w:val="single" w:color="000000" w:sz="12" w:space="0"/>
            </w:tcBorders>
            <w:shd w:val="clear" w:color="auto" w:fill="auto"/>
          </w:tcPr>
          <w:p w:rsidRPr="00E212CA" w:rsidR="00E212CA" w:rsidP="002B0F30" w:rsidRDefault="00E212CA" w14:paraId="59882B62" w14:textId="77777777">
            <w:r w:rsidRPr="00E212CA">
              <w:t>None</w:t>
            </w:r>
          </w:p>
        </w:tc>
        <w:tc>
          <w:tcPr>
            <w:tcW w:w="2052" w:type="dxa"/>
            <w:tcBorders>
              <w:left w:val="single" w:color="000000" w:sz="12" w:space="0"/>
              <w:bottom w:val="single" w:color="auto" w:sz="2" w:space="0"/>
            </w:tcBorders>
            <w:shd w:val="clear" w:color="auto" w:fill="auto"/>
          </w:tcPr>
          <w:p w:rsidRPr="00E212CA" w:rsidR="00E212CA" w:rsidP="002B0F30" w:rsidRDefault="00E212CA" w14:paraId="0715FF10" w14:textId="77777777">
            <w:r w:rsidRPr="00E212CA">
              <w:t>None</w:t>
            </w:r>
          </w:p>
        </w:tc>
        <w:tc>
          <w:tcPr>
            <w:tcW w:w="2400" w:type="dxa"/>
            <w:shd w:val="clear" w:color="auto" w:fill="auto"/>
          </w:tcPr>
          <w:p w:rsidRPr="00E212CA" w:rsidR="00E212CA" w:rsidP="002B0F30" w:rsidRDefault="00E212CA" w14:paraId="7B89D578" w14:textId="77777777">
            <w:r w:rsidRPr="00E212CA">
              <w:t>None</w:t>
            </w:r>
          </w:p>
        </w:tc>
      </w:tr>
    </w:tbl>
    <w:p w:rsidR="00E212CA" w:rsidP="00E212CA" w:rsidRDefault="00E212CA" w14:paraId="3EF89CA3" w14:textId="77777777"/>
    <w:p w:rsidR="00E212CA" w:rsidP="00E212CA" w:rsidRDefault="00E212CA" w14:paraId="3B41EFB6" w14:textId="77777777">
      <w:pPr>
        <w:pStyle w:val="InfoPara"/>
      </w:pPr>
      <w:r>
        <w:t>Vegetation Type</w:t>
      </w:r>
    </w:p>
    <w:p w:rsidR="00E212CA" w:rsidP="00E212CA" w:rsidRDefault="00D74139" w14:paraId="5EB47860" w14:textId="757ED467">
      <w:r w:rsidRPr="00D74139">
        <w:t>Woody Wetland</w:t>
      </w:r>
    </w:p>
    <w:p w:rsidR="00E212CA" w:rsidP="00E212CA" w:rsidRDefault="00E212CA" w14:paraId="19ACB83A" w14:textId="77777777">
      <w:pPr>
        <w:pStyle w:val="InfoPara"/>
      </w:pPr>
      <w:r>
        <w:t>Map Zones</w:t>
      </w:r>
    </w:p>
    <w:p w:rsidR="00E212CA" w:rsidP="00E212CA" w:rsidRDefault="00235520" w14:paraId="5F709810" w14:textId="120A362D">
      <w:r>
        <w:t>12</w:t>
      </w:r>
      <w:r w:rsidR="003D0650">
        <w:t>,</w:t>
      </w:r>
      <w:r w:rsidR="00384A88">
        <w:t xml:space="preserve"> </w:t>
      </w:r>
      <w:r w:rsidR="003D0650">
        <w:t>17</w:t>
      </w:r>
    </w:p>
    <w:p w:rsidR="00E212CA" w:rsidP="00E212CA" w:rsidRDefault="00E212CA" w14:paraId="792C6B44" w14:textId="77777777">
      <w:pPr>
        <w:pStyle w:val="InfoPara"/>
      </w:pPr>
      <w:r>
        <w:t>Geographic Range</w:t>
      </w:r>
    </w:p>
    <w:p w:rsidR="00E212CA" w:rsidP="00E212CA" w:rsidRDefault="405C080D" w14:paraId="5076A549" w14:textId="09C5346F">
      <w:r>
        <w:t>Higher elevations of the Great Basin, California, northern Rockies</w:t>
      </w:r>
      <w:r w:rsidR="00384A88">
        <w:t>,</w:t>
      </w:r>
      <w:r>
        <w:t xml:space="preserve"> and Pacific Northwest</w:t>
      </w:r>
    </w:p>
    <w:p w:rsidR="00E212CA" w:rsidP="00E212CA" w:rsidRDefault="00E212CA" w14:paraId="364640A8" w14:textId="77777777">
      <w:pPr>
        <w:pStyle w:val="InfoPara"/>
      </w:pPr>
      <w:r>
        <w:t>Biophysical Site Description</w:t>
      </w:r>
    </w:p>
    <w:p w:rsidR="00E212CA" w:rsidP="00E212CA" w:rsidRDefault="00E212CA" w14:paraId="4373E63D" w14:textId="6D792BA3">
      <w:r>
        <w:t>This ecological system represents the combination of numerous riparian types occurring in the upper montane/subalpine zones. Found at 1</w:t>
      </w:r>
      <w:r w:rsidR="004700B2">
        <w:t>,</w:t>
      </w:r>
      <w:r>
        <w:t>500-3</w:t>
      </w:r>
      <w:r w:rsidR="004700B2">
        <w:t>,</w:t>
      </w:r>
      <w:r>
        <w:t>500m (4</w:t>
      </w:r>
      <w:r w:rsidR="004700B2">
        <w:t>,</w:t>
      </w:r>
      <w:r>
        <w:t>920-11</w:t>
      </w:r>
      <w:r w:rsidR="004700B2">
        <w:t>,</w:t>
      </w:r>
      <w:r>
        <w:t>500ft). This ecological system exists as relatively small</w:t>
      </w:r>
      <w:r w:rsidR="004700B2">
        <w:t>,</w:t>
      </w:r>
      <w:r>
        <w:t xml:space="preserve"> linear stringers.</w:t>
      </w:r>
    </w:p>
    <w:p w:rsidR="00E212CA" w:rsidP="00E212CA" w:rsidRDefault="00E212CA" w14:paraId="3F991E4C" w14:textId="77777777">
      <w:pPr>
        <w:pStyle w:val="InfoPara"/>
      </w:pPr>
      <w:r>
        <w:t>Vegetation Description</w:t>
      </w:r>
    </w:p>
    <w:p w:rsidR="00E212CA" w:rsidP="00E212CA" w:rsidRDefault="00E212CA" w14:paraId="79122454" w14:textId="1BADE3B8">
      <w:r>
        <w:t xml:space="preserve">This ecological system encompasses a broad array of riparian species. These systems are highly variable and generally consist of one or more of the following five basic vegetation forms: </w:t>
      </w:r>
      <w:r w:rsidR="004700B2">
        <w:t>(</w:t>
      </w:r>
      <w:r>
        <w:t>1) cottonwood</w:t>
      </w:r>
      <w:r w:rsidR="004700B2">
        <w:t>,</w:t>
      </w:r>
      <w:r>
        <w:t xml:space="preserve"> </w:t>
      </w:r>
      <w:r w:rsidR="004700B2">
        <w:t>(</w:t>
      </w:r>
      <w:r>
        <w:t>2) willow and other shrubs</w:t>
      </w:r>
      <w:r w:rsidR="004700B2">
        <w:t>,</w:t>
      </w:r>
      <w:r>
        <w:t xml:space="preserve"> </w:t>
      </w:r>
      <w:r w:rsidR="004700B2">
        <w:t>(</w:t>
      </w:r>
      <w:r>
        <w:t>3) sedges and other herbaceous vegetation</w:t>
      </w:r>
      <w:r w:rsidR="004700B2">
        <w:t>,</w:t>
      </w:r>
      <w:r>
        <w:t xml:space="preserve"> </w:t>
      </w:r>
      <w:r w:rsidR="004700B2">
        <w:t>(</w:t>
      </w:r>
      <w:r>
        <w:t>4) aspen</w:t>
      </w:r>
      <w:r w:rsidR="004700B2">
        <w:t>,</w:t>
      </w:r>
      <w:r>
        <w:t xml:space="preserve"> and </w:t>
      </w:r>
      <w:r w:rsidR="004700B2">
        <w:t>(</w:t>
      </w:r>
      <w:r>
        <w:t>5) conifer (primarily spruce and subalpine fir).</w:t>
      </w:r>
    </w:p>
    <w:p w:rsidR="00E212CA" w:rsidP="00E212CA" w:rsidRDefault="00E212CA" w14:paraId="12371F4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E212CA" w:rsidP="00E212CA" w:rsidRDefault="00E212CA" w14:paraId="3B56EF1B" w14:textId="77777777">
      <w:pPr>
        <w:pStyle w:val="InfoPara"/>
      </w:pPr>
      <w:r>
        <w:t>Disturbance Description</w:t>
      </w:r>
    </w:p>
    <w:p w:rsidR="00E212CA" w:rsidP="00E212CA" w:rsidRDefault="00E212CA" w14:paraId="76FED5A4" w14:textId="7905BE24">
      <w:r>
        <w:t xml:space="preserve">Flooding events and availability of water during drier periods are the major influences </w:t>
      </w:r>
      <w:proofErr w:type="gramStart"/>
      <w:r>
        <w:t>to</w:t>
      </w:r>
      <w:proofErr w:type="gramEnd"/>
      <w:r>
        <w:t xml:space="preserve"> this system. Five</w:t>
      </w:r>
      <w:r w:rsidR="004700B2">
        <w:t>-</w:t>
      </w:r>
      <w:r>
        <w:t>year flood events maintain vegetation but do not scour it, whereas 100</w:t>
      </w:r>
      <w:r w:rsidR="004700B2">
        <w:t>-</w:t>
      </w:r>
      <w:r>
        <w:t xml:space="preserve">yr events scour and reset succession to early development. </w:t>
      </w:r>
    </w:p>
    <w:p w:rsidR="00E212CA" w:rsidP="00E212CA" w:rsidRDefault="00E212CA" w14:paraId="54FA3D9F" w14:textId="77777777"/>
    <w:p w:rsidR="00E212CA" w:rsidP="00E212CA" w:rsidRDefault="405C080D" w14:paraId="60C01105" w14:textId="5FAF59DF">
      <w:r>
        <w:t xml:space="preserve">The moisture associated with riparian areas promotes lower fire frequency compared </w:t>
      </w:r>
      <w:r w:rsidR="004700B2">
        <w:t xml:space="preserve">to </w:t>
      </w:r>
      <w:r>
        <w:t>adjacent uplands, and rapid recovery from fire events. Wet</w:t>
      </w:r>
      <w:r w:rsidR="004700B2">
        <w:t>-</w:t>
      </w:r>
      <w:r>
        <w:t>meadow types seldom burn. In riparian systems</w:t>
      </w:r>
      <w:r w:rsidR="004700B2">
        <w:t>,</w:t>
      </w:r>
      <w:r>
        <w:t xml:space="preserve"> the pre-burn herbaceous plant community is not permanently destroyed and </w:t>
      </w:r>
      <w:r w:rsidR="004700B2">
        <w:t xml:space="preserve">it recovers </w:t>
      </w:r>
      <w:r>
        <w:lastRenderedPageBreak/>
        <w:t xml:space="preserve">rapidly. Recovery is possible within a single growing season. Woody species (i.e., aspen, </w:t>
      </w:r>
      <w:r w:rsidRPr="405C080D">
        <w:rPr>
          <w:i/>
          <w:iCs/>
        </w:rPr>
        <w:t xml:space="preserve">Salix </w:t>
      </w:r>
      <w:r>
        <w:t>spp.</w:t>
      </w:r>
      <w:r w:rsidR="004700B2">
        <w:t>,</w:t>
      </w:r>
      <w:r>
        <w:t xml:space="preserve"> and occasionally cottonwood species) can be top-killed, but generally resprout within a short period. In systems with conifer, post-fire establishment is from seed. Older vegetation experienced fire when replacement fire burned the uplands (</w:t>
      </w:r>
      <w:r w:rsidR="004700B2">
        <w:t>mean fire return interval [</w:t>
      </w:r>
      <w:r>
        <w:t>M</w:t>
      </w:r>
      <w:r w:rsidR="004700B2">
        <w:t>F</w:t>
      </w:r>
      <w:r>
        <w:t>RI</w:t>
      </w:r>
      <w:r w:rsidR="004700B2">
        <w:t>],</w:t>
      </w:r>
      <w:r>
        <w:t xml:space="preserve"> 100yrs). Surface fire (</w:t>
      </w:r>
      <w:r w:rsidR="004700B2">
        <w:t>M</w:t>
      </w:r>
      <w:r>
        <w:t>FRI</w:t>
      </w:r>
      <w:r w:rsidR="004700B2">
        <w:t>,</w:t>
      </w:r>
      <w:r>
        <w:t xml:space="preserve"> 50yrs) affected the </w:t>
      </w:r>
      <w:r w:rsidR="004700B2">
        <w:t>E</w:t>
      </w:r>
      <w:r>
        <w:t>arly</w:t>
      </w:r>
      <w:r w:rsidR="004700B2">
        <w:t>-D</w:t>
      </w:r>
      <w:r>
        <w:t>evelopment class through a combination of replacement fire from uplands and occasional native burning.</w:t>
      </w:r>
    </w:p>
    <w:p w:rsidR="00E212CA" w:rsidP="00E212CA" w:rsidRDefault="00E212CA" w14:paraId="62E05C2B" w14:textId="77777777"/>
    <w:p w:rsidR="00E212CA" w:rsidP="00E212CA" w:rsidRDefault="405C080D" w14:paraId="17CAAC3E" w14:textId="77777777">
      <w:r>
        <w:t>In addition, beaver (</w:t>
      </w:r>
      <w:r w:rsidRPr="405C080D">
        <w:rPr>
          <w:i/>
          <w:iCs/>
        </w:rPr>
        <w:t>Castor canadensis</w:t>
      </w:r>
      <w:r>
        <w:t>) were historically important in many of these systems.</w:t>
      </w:r>
    </w:p>
    <w:p w:rsidR="00E212CA" w:rsidP="00E212CA" w:rsidRDefault="00E212CA" w14:paraId="2B745497" w14:textId="6C7B0CA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271</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79</w:t>
            </w:r>
          </w:p>
        </w:tc>
        <w:tc>
          <w:p>
            <w:pPr>
              <w:jc w:val="center"/>
            </w:pPr>
            <w:r>
              <w:t>77</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212CA" w:rsidP="00E212CA" w:rsidRDefault="00E212CA" w14:paraId="307FEC8F" w14:textId="77777777">
      <w:pPr>
        <w:pStyle w:val="InfoPara"/>
      </w:pPr>
      <w:r>
        <w:t>Scale Description</w:t>
      </w:r>
    </w:p>
    <w:p w:rsidR="00E212CA" w:rsidP="00E212CA" w:rsidRDefault="00E212CA" w14:paraId="44446DA5" w14:textId="569B44AD">
      <w:r>
        <w:t>These systems are small</w:t>
      </w:r>
      <w:r w:rsidR="004700B2">
        <w:t>,</w:t>
      </w:r>
      <w:r>
        <w:t xml:space="preserve"> linear features </w:t>
      </w:r>
      <w:r w:rsidR="004700B2">
        <w:t>o</w:t>
      </w:r>
      <w:r>
        <w:t>n the landscape.</w:t>
      </w:r>
    </w:p>
    <w:p w:rsidR="00E212CA" w:rsidP="00E212CA" w:rsidRDefault="00E212CA" w14:paraId="31356528" w14:textId="77777777">
      <w:pPr>
        <w:pStyle w:val="InfoPara"/>
      </w:pPr>
      <w:r>
        <w:t>Adjacency or Identification Concerns</w:t>
      </w:r>
    </w:p>
    <w:p w:rsidR="00E212CA" w:rsidP="00E212CA" w:rsidRDefault="00E212CA" w14:paraId="3B39DDB4" w14:textId="68A8BE49">
      <w:r>
        <w:t xml:space="preserve">This </w:t>
      </w:r>
      <w:r w:rsidR="004700B2">
        <w:t>biophysical setting (</w:t>
      </w:r>
      <w:r>
        <w:t>BpS</w:t>
      </w:r>
      <w:r w:rsidR="004700B2">
        <w:t>)</w:t>
      </w:r>
      <w:r>
        <w:t xml:space="preserve"> includes narrow meadows, shrublands</w:t>
      </w:r>
      <w:r w:rsidR="004700B2">
        <w:t>,</w:t>
      </w:r>
      <w:r>
        <w:t xml:space="preserve"> and woodlands of conifer and aspen.</w:t>
      </w:r>
    </w:p>
    <w:p w:rsidR="00E212CA" w:rsidP="00E212CA" w:rsidRDefault="00E212CA" w14:paraId="654C6FB8" w14:textId="77777777"/>
    <w:p w:rsidR="00E212CA" w:rsidP="00E212CA" w:rsidRDefault="00E212CA" w14:paraId="4A772680" w14:textId="038005E9">
      <w:r>
        <w:t xml:space="preserve">Overgrazing and irrigation use have had major impacts on some of these systems. This ecological system occurs at scales below 30m </w:t>
      </w:r>
      <w:r w:rsidR="004700B2">
        <w:t xml:space="preserve">of </w:t>
      </w:r>
      <w:r>
        <w:t>resolution of LANDFIRE.</w:t>
      </w:r>
    </w:p>
    <w:p w:rsidR="00E212CA" w:rsidP="00E212CA" w:rsidRDefault="00E212CA" w14:paraId="2F947022" w14:textId="77777777">
      <w:pPr>
        <w:pStyle w:val="InfoPara"/>
      </w:pPr>
      <w:r>
        <w:t>Issues or Problems</w:t>
      </w:r>
    </w:p>
    <w:p w:rsidR="00E212CA" w:rsidP="00E212CA" w:rsidRDefault="00E212CA" w14:paraId="52BA1676" w14:textId="79081C79">
      <w:r>
        <w:t>There is a paucity of fire information on this system</w:t>
      </w:r>
      <w:r w:rsidR="004700B2">
        <w:t>,</w:t>
      </w:r>
      <w:r>
        <w:t xml:space="preserve"> and the very heterogeneous nature of the system is challenging for model building.</w:t>
      </w:r>
    </w:p>
    <w:p w:rsidR="00E212CA" w:rsidP="00E212CA" w:rsidRDefault="00E212CA" w14:paraId="0F734A87" w14:textId="77777777">
      <w:pPr>
        <w:pStyle w:val="InfoPara"/>
      </w:pPr>
      <w:r>
        <w:t>Native Uncharacteristic Conditions</w:t>
      </w:r>
    </w:p>
    <w:p w:rsidR="00E212CA" w:rsidP="00E212CA" w:rsidRDefault="00E212CA" w14:paraId="705FA096" w14:textId="77777777"/>
    <w:p w:rsidR="00E212CA" w:rsidP="00E212CA" w:rsidRDefault="00E212CA" w14:paraId="13C2C9EA" w14:textId="77777777">
      <w:pPr>
        <w:pStyle w:val="InfoPara"/>
      </w:pPr>
      <w:r>
        <w:t>Comments</w:t>
      </w:r>
    </w:p>
    <w:p w:rsidR="003D0650" w:rsidP="00E212CA" w:rsidRDefault="405C080D" w14:paraId="498463C6" w14:textId="616F5C9C">
      <w:r>
        <w:t xml:space="preserve">BpS 1160 for </w:t>
      </w:r>
      <w:r w:rsidR="004700B2">
        <w:t>map zones (</w:t>
      </w:r>
      <w:r>
        <w:t>MZs</w:t>
      </w:r>
      <w:r w:rsidR="004700B2">
        <w:t>)</w:t>
      </w:r>
      <w:r>
        <w:t xml:space="preserve"> 12 and 17 was adopted as-is from MZ16. The model for MZ16 was developed by Charles Kay (ckay@hass.usu.edu) and Don Major (dmajor@tnc.org). Fire behavior in these systems is stron</w:t>
      </w:r>
      <w:r w:rsidR="004700B2">
        <w:t>g</w:t>
      </w:r>
      <w:r>
        <w:t>ly influenced by the adjacent uplands. Hydrologi</w:t>
      </w:r>
      <w:r w:rsidR="004700B2">
        <w:t>c</w:t>
      </w:r>
      <w:r>
        <w:t xml:space="preserve"> processes (e</w:t>
      </w:r>
      <w:r w:rsidR="004700B2">
        <w:t>.</w:t>
      </w:r>
      <w:r>
        <w:t>g</w:t>
      </w:r>
      <w:r w:rsidR="004700B2">
        <w:t>.</w:t>
      </w:r>
      <w:r>
        <w:t>, flooding) are the determining factors in these systems.</w:t>
      </w:r>
    </w:p>
    <w:p w:rsidR="00E212CA" w:rsidP="00E212CA" w:rsidRDefault="00E212CA" w14:paraId="0321D197" w14:textId="77777777">
      <w:pPr>
        <w:pStyle w:val="ReportSection"/>
      </w:pPr>
      <w:r>
        <w:t>Succession Classes</w:t>
      </w:r>
    </w:p>
    <w:p w:rsidR="00E212CA" w:rsidP="00E212CA" w:rsidRDefault="00E212CA" w14:paraId="49DDAC8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2CA" w:rsidP="00E212CA" w:rsidRDefault="00E212CA" w14:paraId="61792251"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212CA" w:rsidP="00E212CA" w:rsidRDefault="00E212CA" w14:paraId="63A854A8" w14:textId="77777777"/>
    <w:p w:rsidR="00E212CA" w:rsidP="00E212CA" w:rsidRDefault="00E212CA" w14:paraId="3B2612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E212CA" w:rsidR="00E212CA" w:rsidTr="00E212CA" w14:paraId="61B0FB54" w14:textId="77777777">
        <w:tc>
          <w:tcPr>
            <w:tcW w:w="1140" w:type="dxa"/>
            <w:tcBorders>
              <w:top w:val="single" w:color="auto" w:sz="2" w:space="0"/>
              <w:bottom w:val="single" w:color="000000" w:sz="12" w:space="0"/>
            </w:tcBorders>
            <w:shd w:val="clear" w:color="auto" w:fill="auto"/>
          </w:tcPr>
          <w:p w:rsidRPr="00E212CA" w:rsidR="00E212CA" w:rsidP="00A9535B" w:rsidRDefault="00E212CA" w14:paraId="3B57B7A5" w14:textId="77777777">
            <w:pPr>
              <w:rPr>
                <w:b/>
                <w:bCs/>
              </w:rPr>
            </w:pPr>
            <w:r w:rsidRPr="00E212CA">
              <w:rPr>
                <w:b/>
                <w:bCs/>
              </w:rPr>
              <w:t>Symbol</w:t>
            </w:r>
          </w:p>
        </w:tc>
        <w:tc>
          <w:tcPr>
            <w:tcW w:w="1908" w:type="dxa"/>
            <w:tcBorders>
              <w:top w:val="single" w:color="auto" w:sz="2" w:space="0"/>
              <w:bottom w:val="single" w:color="000000" w:sz="12" w:space="0"/>
            </w:tcBorders>
            <w:shd w:val="clear" w:color="auto" w:fill="auto"/>
          </w:tcPr>
          <w:p w:rsidRPr="00E212CA" w:rsidR="00E212CA" w:rsidP="00A9535B" w:rsidRDefault="00E212CA" w14:paraId="0D62A49A" w14:textId="77777777">
            <w:pPr>
              <w:rPr>
                <w:b/>
                <w:bCs/>
              </w:rPr>
            </w:pPr>
            <w:r w:rsidRPr="00E212CA">
              <w:rPr>
                <w:b/>
                <w:bCs/>
              </w:rPr>
              <w:t>Scientific Name</w:t>
            </w:r>
          </w:p>
        </w:tc>
        <w:tc>
          <w:tcPr>
            <w:tcW w:w="1860" w:type="dxa"/>
            <w:tcBorders>
              <w:top w:val="single" w:color="auto" w:sz="2" w:space="0"/>
              <w:bottom w:val="single" w:color="000000" w:sz="12" w:space="0"/>
            </w:tcBorders>
            <w:shd w:val="clear" w:color="auto" w:fill="auto"/>
          </w:tcPr>
          <w:p w:rsidRPr="00E212CA" w:rsidR="00E212CA" w:rsidP="00A9535B" w:rsidRDefault="00E212CA" w14:paraId="1C49AC08" w14:textId="77777777">
            <w:pPr>
              <w:rPr>
                <w:b/>
                <w:bCs/>
              </w:rPr>
            </w:pPr>
            <w:r w:rsidRPr="00E212CA">
              <w:rPr>
                <w:b/>
                <w:bCs/>
              </w:rPr>
              <w:t>Common Name</w:t>
            </w:r>
          </w:p>
        </w:tc>
        <w:tc>
          <w:tcPr>
            <w:tcW w:w="1956" w:type="dxa"/>
            <w:tcBorders>
              <w:top w:val="single" w:color="auto" w:sz="2" w:space="0"/>
              <w:bottom w:val="single" w:color="000000" w:sz="12" w:space="0"/>
            </w:tcBorders>
            <w:shd w:val="clear" w:color="auto" w:fill="auto"/>
          </w:tcPr>
          <w:p w:rsidRPr="00E212CA" w:rsidR="00E212CA" w:rsidP="00A9535B" w:rsidRDefault="00E212CA" w14:paraId="02E9B76E" w14:textId="77777777">
            <w:pPr>
              <w:rPr>
                <w:b/>
                <w:bCs/>
              </w:rPr>
            </w:pPr>
            <w:r w:rsidRPr="00E212CA">
              <w:rPr>
                <w:b/>
                <w:bCs/>
              </w:rPr>
              <w:t>Canopy Position</w:t>
            </w:r>
          </w:p>
        </w:tc>
      </w:tr>
      <w:tr w:rsidRPr="00E212CA" w:rsidR="00E212CA" w:rsidTr="00E212CA" w14:paraId="28018186" w14:textId="77777777">
        <w:tc>
          <w:tcPr>
            <w:tcW w:w="1140" w:type="dxa"/>
            <w:tcBorders>
              <w:top w:val="single" w:color="000000" w:sz="12" w:space="0"/>
            </w:tcBorders>
            <w:shd w:val="clear" w:color="auto" w:fill="auto"/>
          </w:tcPr>
          <w:p w:rsidRPr="00E212CA" w:rsidR="00E212CA" w:rsidP="00A9535B" w:rsidRDefault="00E212CA" w14:paraId="0AC3699C" w14:textId="77777777">
            <w:pPr>
              <w:rPr>
                <w:bCs/>
              </w:rPr>
            </w:pPr>
            <w:r w:rsidRPr="00E212CA">
              <w:rPr>
                <w:bCs/>
              </w:rPr>
              <w:t>POPUL</w:t>
            </w:r>
          </w:p>
        </w:tc>
        <w:tc>
          <w:tcPr>
            <w:tcW w:w="1908" w:type="dxa"/>
            <w:tcBorders>
              <w:top w:val="single" w:color="000000" w:sz="12" w:space="0"/>
            </w:tcBorders>
            <w:shd w:val="clear" w:color="auto" w:fill="auto"/>
          </w:tcPr>
          <w:p w:rsidRPr="00E212CA" w:rsidR="00E212CA" w:rsidP="00A9535B" w:rsidRDefault="00E212CA" w14:paraId="70830B8B" w14:textId="77777777">
            <w:proofErr w:type="spellStart"/>
            <w:r w:rsidRPr="00E212CA">
              <w:t>Populus</w:t>
            </w:r>
            <w:proofErr w:type="spellEnd"/>
          </w:p>
        </w:tc>
        <w:tc>
          <w:tcPr>
            <w:tcW w:w="1860" w:type="dxa"/>
            <w:tcBorders>
              <w:top w:val="single" w:color="000000" w:sz="12" w:space="0"/>
            </w:tcBorders>
            <w:shd w:val="clear" w:color="auto" w:fill="auto"/>
          </w:tcPr>
          <w:p w:rsidRPr="00E212CA" w:rsidR="00E212CA" w:rsidP="00A9535B" w:rsidRDefault="00E212CA" w14:paraId="0F547383" w14:textId="77777777">
            <w:r w:rsidRPr="00E212CA">
              <w:t>Cottonwood</w:t>
            </w:r>
          </w:p>
        </w:tc>
        <w:tc>
          <w:tcPr>
            <w:tcW w:w="1956" w:type="dxa"/>
            <w:tcBorders>
              <w:top w:val="single" w:color="000000" w:sz="12" w:space="0"/>
            </w:tcBorders>
            <w:shd w:val="clear" w:color="auto" w:fill="auto"/>
          </w:tcPr>
          <w:p w:rsidRPr="00E212CA" w:rsidR="00E212CA" w:rsidP="00A9535B" w:rsidRDefault="00E212CA" w14:paraId="718442F5" w14:textId="77777777">
            <w:r w:rsidRPr="00E212CA">
              <w:t>Upper</w:t>
            </w:r>
          </w:p>
        </w:tc>
      </w:tr>
      <w:tr w:rsidRPr="00E212CA" w:rsidR="00E212CA" w:rsidTr="00E212CA" w14:paraId="06DDFC1C" w14:textId="77777777">
        <w:tc>
          <w:tcPr>
            <w:tcW w:w="1140" w:type="dxa"/>
            <w:shd w:val="clear" w:color="auto" w:fill="auto"/>
          </w:tcPr>
          <w:p w:rsidRPr="00E212CA" w:rsidR="00E212CA" w:rsidP="00A9535B" w:rsidRDefault="00E212CA" w14:paraId="18451AC2" w14:textId="77777777">
            <w:pPr>
              <w:rPr>
                <w:bCs/>
              </w:rPr>
            </w:pPr>
            <w:r w:rsidRPr="00E212CA">
              <w:rPr>
                <w:bCs/>
              </w:rPr>
              <w:t>SALIX</w:t>
            </w:r>
          </w:p>
        </w:tc>
        <w:tc>
          <w:tcPr>
            <w:tcW w:w="1908" w:type="dxa"/>
            <w:shd w:val="clear" w:color="auto" w:fill="auto"/>
          </w:tcPr>
          <w:p w:rsidRPr="00E212CA" w:rsidR="00E212CA" w:rsidP="00A9535B" w:rsidRDefault="00E212CA" w14:paraId="1A58424E" w14:textId="77777777">
            <w:r w:rsidRPr="00E212CA">
              <w:t>Salix</w:t>
            </w:r>
          </w:p>
        </w:tc>
        <w:tc>
          <w:tcPr>
            <w:tcW w:w="1860" w:type="dxa"/>
            <w:shd w:val="clear" w:color="auto" w:fill="auto"/>
          </w:tcPr>
          <w:p w:rsidRPr="00E212CA" w:rsidR="00E212CA" w:rsidP="00A9535B" w:rsidRDefault="00E212CA" w14:paraId="628E71EE" w14:textId="77777777">
            <w:r w:rsidRPr="00E212CA">
              <w:t>Willow</w:t>
            </w:r>
          </w:p>
        </w:tc>
        <w:tc>
          <w:tcPr>
            <w:tcW w:w="1956" w:type="dxa"/>
            <w:shd w:val="clear" w:color="auto" w:fill="auto"/>
          </w:tcPr>
          <w:p w:rsidRPr="00E212CA" w:rsidR="00E212CA" w:rsidP="00A9535B" w:rsidRDefault="00E212CA" w14:paraId="0CD85007" w14:textId="77777777">
            <w:r w:rsidRPr="00E212CA">
              <w:t>Upper</w:t>
            </w:r>
          </w:p>
        </w:tc>
      </w:tr>
      <w:tr w:rsidRPr="00E212CA" w:rsidR="00E212CA" w:rsidTr="00E212CA" w14:paraId="38931AA5" w14:textId="77777777">
        <w:tc>
          <w:tcPr>
            <w:tcW w:w="1140" w:type="dxa"/>
            <w:shd w:val="clear" w:color="auto" w:fill="auto"/>
          </w:tcPr>
          <w:p w:rsidRPr="00E212CA" w:rsidR="00E212CA" w:rsidP="00A9535B" w:rsidRDefault="00E212CA" w14:paraId="3316A22F" w14:textId="77777777">
            <w:pPr>
              <w:rPr>
                <w:bCs/>
              </w:rPr>
            </w:pPr>
            <w:r w:rsidRPr="00E212CA">
              <w:rPr>
                <w:bCs/>
              </w:rPr>
              <w:t>CAREX</w:t>
            </w:r>
          </w:p>
        </w:tc>
        <w:tc>
          <w:tcPr>
            <w:tcW w:w="1908" w:type="dxa"/>
            <w:shd w:val="clear" w:color="auto" w:fill="auto"/>
          </w:tcPr>
          <w:p w:rsidRPr="00E212CA" w:rsidR="00E212CA" w:rsidP="00A9535B" w:rsidRDefault="00E212CA" w14:paraId="19793A0E" w14:textId="77777777">
            <w:proofErr w:type="spellStart"/>
            <w:r w:rsidRPr="00E212CA">
              <w:t>Carex</w:t>
            </w:r>
            <w:proofErr w:type="spellEnd"/>
          </w:p>
        </w:tc>
        <w:tc>
          <w:tcPr>
            <w:tcW w:w="1860" w:type="dxa"/>
            <w:shd w:val="clear" w:color="auto" w:fill="auto"/>
          </w:tcPr>
          <w:p w:rsidRPr="00E212CA" w:rsidR="00E212CA" w:rsidP="00A9535B" w:rsidRDefault="00E212CA" w14:paraId="274B13C3" w14:textId="77777777">
            <w:r w:rsidRPr="00E212CA">
              <w:t>Sedge</w:t>
            </w:r>
          </w:p>
        </w:tc>
        <w:tc>
          <w:tcPr>
            <w:tcW w:w="1956" w:type="dxa"/>
            <w:shd w:val="clear" w:color="auto" w:fill="auto"/>
          </w:tcPr>
          <w:p w:rsidRPr="00E212CA" w:rsidR="00E212CA" w:rsidP="00A9535B" w:rsidRDefault="00E212CA" w14:paraId="3BCA3940" w14:textId="77777777">
            <w:r w:rsidRPr="00E212CA">
              <w:t>Upper</w:t>
            </w:r>
          </w:p>
        </w:tc>
      </w:tr>
      <w:tr w:rsidRPr="00E212CA" w:rsidR="00E212CA" w:rsidTr="00E212CA" w14:paraId="0DD19EF8" w14:textId="77777777">
        <w:tc>
          <w:tcPr>
            <w:tcW w:w="1140" w:type="dxa"/>
            <w:shd w:val="clear" w:color="auto" w:fill="auto"/>
          </w:tcPr>
          <w:p w:rsidRPr="00E212CA" w:rsidR="00E212CA" w:rsidP="00A9535B" w:rsidRDefault="00E212CA" w14:paraId="01C939A0" w14:textId="77777777">
            <w:pPr>
              <w:rPr>
                <w:bCs/>
              </w:rPr>
            </w:pPr>
            <w:r w:rsidRPr="00E212CA">
              <w:rPr>
                <w:bCs/>
              </w:rPr>
              <w:t>PICEA</w:t>
            </w:r>
          </w:p>
        </w:tc>
        <w:tc>
          <w:tcPr>
            <w:tcW w:w="1908" w:type="dxa"/>
            <w:shd w:val="clear" w:color="auto" w:fill="auto"/>
          </w:tcPr>
          <w:p w:rsidRPr="00E212CA" w:rsidR="00E212CA" w:rsidP="00A9535B" w:rsidRDefault="00E212CA" w14:paraId="378F0F78" w14:textId="77777777">
            <w:proofErr w:type="spellStart"/>
            <w:r w:rsidRPr="00E212CA">
              <w:t>Picea</w:t>
            </w:r>
            <w:proofErr w:type="spellEnd"/>
          </w:p>
        </w:tc>
        <w:tc>
          <w:tcPr>
            <w:tcW w:w="1860" w:type="dxa"/>
            <w:shd w:val="clear" w:color="auto" w:fill="auto"/>
          </w:tcPr>
          <w:p w:rsidRPr="00E212CA" w:rsidR="00E212CA" w:rsidP="00A9535B" w:rsidRDefault="00E212CA" w14:paraId="512130E8" w14:textId="77777777">
            <w:r w:rsidRPr="00E212CA">
              <w:t>Spruce</w:t>
            </w:r>
          </w:p>
        </w:tc>
        <w:tc>
          <w:tcPr>
            <w:tcW w:w="1956" w:type="dxa"/>
            <w:shd w:val="clear" w:color="auto" w:fill="auto"/>
          </w:tcPr>
          <w:p w:rsidRPr="00E212CA" w:rsidR="00E212CA" w:rsidP="00A9535B" w:rsidRDefault="00E212CA" w14:paraId="777D3D27" w14:textId="77777777">
            <w:r w:rsidRPr="00E212CA">
              <w:t>Upper</w:t>
            </w:r>
          </w:p>
        </w:tc>
      </w:tr>
    </w:tbl>
    <w:p w:rsidR="00E212CA" w:rsidP="00E212CA" w:rsidRDefault="00E212CA" w14:paraId="7389CC3A" w14:textId="77777777"/>
    <w:p w:rsidR="00E212CA" w:rsidP="00E212CA" w:rsidRDefault="00E212CA" w14:paraId="156478B3" w14:textId="77777777">
      <w:pPr>
        <w:pStyle w:val="SClassInfoPara"/>
      </w:pPr>
      <w:r>
        <w:t>Description</w:t>
      </w:r>
    </w:p>
    <w:p w:rsidR="00E212CA" w:rsidP="00E212CA" w:rsidRDefault="405C080D" w14:paraId="017EEF4E" w14:textId="28163D20">
      <w:r>
        <w:t xml:space="preserve">Immediate post-fire responses in this ecological system are dependent on pre-burn vegetation form. Post-burn condition </w:t>
      </w:r>
      <w:r w:rsidR="004700B2">
        <w:t xml:space="preserve">is </w:t>
      </w:r>
      <w:r>
        <w:t xml:space="preserve">sensitive to scouring and blowout from floods. This class is shrub or grass dominated. Composition varies both within/among </w:t>
      </w:r>
      <w:r w:rsidR="004700B2">
        <w:t xml:space="preserve">stream </w:t>
      </w:r>
      <w:r>
        <w:t xml:space="preserve">reaches. </w:t>
      </w:r>
      <w:r w:rsidR="004700B2">
        <w:t>In g</w:t>
      </w:r>
      <w:r>
        <w:t xml:space="preserve">eneral, this class is expected to occur for a few years post-disturbance. </w:t>
      </w:r>
    </w:p>
    <w:p w:rsidR="00E212CA" w:rsidP="00E212CA" w:rsidRDefault="00E212CA" w14:paraId="689DBE0A" w14:textId="77777777"/>
    <w:p w:rsidR="00E212CA" w:rsidP="00E212CA" w:rsidRDefault="405C080D" w14:paraId="3ECF0002" w14:textId="3E5030BA">
      <w:r>
        <w:t xml:space="preserve">Flooding disturbances (modeled as weather-related stress) include frequent events that do not scour and larger flood events </w:t>
      </w:r>
      <w:r w:rsidR="004700B2">
        <w:t xml:space="preserve">that </w:t>
      </w:r>
      <w:r>
        <w:t xml:space="preserve">reset the vegetation to age zero. Beaver reset succession by moving along the river with tree depletion. Replacement fire was typically rare and not included, whereas surface fire was more frequent and </w:t>
      </w:r>
      <w:r w:rsidR="004700B2">
        <w:t xml:space="preserve">was </w:t>
      </w:r>
      <w:r>
        <w:t>a combination of upland-driven fire and native burning. Succession is highly variable due to high moisture levels and high species variability.</w:t>
      </w:r>
    </w:p>
    <w:p w:rsidR="00E212CA" w:rsidP="00E212CA" w:rsidRDefault="00E212CA" w14:paraId="26E14EC4" w14:textId="77777777"/>
    <w:p>
      <w:r>
        <w:rPr>
          <w:i/>
          <w:u w:val="single"/>
        </w:rPr>
        <w:t>Maximum Tree Size Class</w:t>
      </w:r>
      <w:br/>
      <w:r>
        <w:t>None</w:t>
      </w:r>
    </w:p>
    <w:p w:rsidR="00E212CA" w:rsidP="00E212CA" w:rsidRDefault="00E212CA" w14:paraId="5798221E"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212CA" w:rsidP="00E212CA" w:rsidRDefault="00E212CA" w14:paraId="0E9F1C8A" w14:textId="77777777"/>
    <w:p w:rsidR="00E212CA" w:rsidP="00E212CA" w:rsidRDefault="00E212CA" w14:paraId="5487880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E212CA" w:rsidR="00E212CA" w:rsidTr="00E212CA" w14:paraId="6A1408CC" w14:textId="77777777">
        <w:tc>
          <w:tcPr>
            <w:tcW w:w="1140" w:type="dxa"/>
            <w:tcBorders>
              <w:top w:val="single" w:color="auto" w:sz="2" w:space="0"/>
              <w:bottom w:val="single" w:color="000000" w:sz="12" w:space="0"/>
            </w:tcBorders>
            <w:shd w:val="clear" w:color="auto" w:fill="auto"/>
          </w:tcPr>
          <w:p w:rsidRPr="00E212CA" w:rsidR="00E212CA" w:rsidP="003F267C" w:rsidRDefault="00E212CA" w14:paraId="5A54B309" w14:textId="77777777">
            <w:pPr>
              <w:rPr>
                <w:b/>
                <w:bCs/>
              </w:rPr>
            </w:pPr>
            <w:r w:rsidRPr="00E212CA">
              <w:rPr>
                <w:b/>
                <w:bCs/>
              </w:rPr>
              <w:t>Symbol</w:t>
            </w:r>
          </w:p>
        </w:tc>
        <w:tc>
          <w:tcPr>
            <w:tcW w:w="1908" w:type="dxa"/>
            <w:tcBorders>
              <w:top w:val="single" w:color="auto" w:sz="2" w:space="0"/>
              <w:bottom w:val="single" w:color="000000" w:sz="12" w:space="0"/>
            </w:tcBorders>
            <w:shd w:val="clear" w:color="auto" w:fill="auto"/>
          </w:tcPr>
          <w:p w:rsidRPr="00E212CA" w:rsidR="00E212CA" w:rsidP="003F267C" w:rsidRDefault="00E212CA" w14:paraId="5C7A81CF" w14:textId="77777777">
            <w:pPr>
              <w:rPr>
                <w:b/>
                <w:bCs/>
              </w:rPr>
            </w:pPr>
            <w:r w:rsidRPr="00E212CA">
              <w:rPr>
                <w:b/>
                <w:bCs/>
              </w:rPr>
              <w:t>Scientific Name</w:t>
            </w:r>
          </w:p>
        </w:tc>
        <w:tc>
          <w:tcPr>
            <w:tcW w:w="1860" w:type="dxa"/>
            <w:tcBorders>
              <w:top w:val="single" w:color="auto" w:sz="2" w:space="0"/>
              <w:bottom w:val="single" w:color="000000" w:sz="12" w:space="0"/>
            </w:tcBorders>
            <w:shd w:val="clear" w:color="auto" w:fill="auto"/>
          </w:tcPr>
          <w:p w:rsidRPr="00E212CA" w:rsidR="00E212CA" w:rsidP="003F267C" w:rsidRDefault="00E212CA" w14:paraId="702DEF85" w14:textId="77777777">
            <w:pPr>
              <w:rPr>
                <w:b/>
                <w:bCs/>
              </w:rPr>
            </w:pPr>
            <w:r w:rsidRPr="00E212CA">
              <w:rPr>
                <w:b/>
                <w:bCs/>
              </w:rPr>
              <w:t>Common Name</w:t>
            </w:r>
          </w:p>
        </w:tc>
        <w:tc>
          <w:tcPr>
            <w:tcW w:w="1956" w:type="dxa"/>
            <w:tcBorders>
              <w:top w:val="single" w:color="auto" w:sz="2" w:space="0"/>
              <w:bottom w:val="single" w:color="000000" w:sz="12" w:space="0"/>
            </w:tcBorders>
            <w:shd w:val="clear" w:color="auto" w:fill="auto"/>
          </w:tcPr>
          <w:p w:rsidRPr="00E212CA" w:rsidR="00E212CA" w:rsidP="003F267C" w:rsidRDefault="00E212CA" w14:paraId="440C6529" w14:textId="77777777">
            <w:pPr>
              <w:rPr>
                <w:b/>
                <w:bCs/>
              </w:rPr>
            </w:pPr>
            <w:r w:rsidRPr="00E212CA">
              <w:rPr>
                <w:b/>
                <w:bCs/>
              </w:rPr>
              <w:t>Canopy Position</w:t>
            </w:r>
          </w:p>
        </w:tc>
      </w:tr>
      <w:tr w:rsidRPr="00E212CA" w:rsidR="00E212CA" w:rsidTr="00E212CA" w14:paraId="780487BE" w14:textId="77777777">
        <w:tc>
          <w:tcPr>
            <w:tcW w:w="1140" w:type="dxa"/>
            <w:tcBorders>
              <w:top w:val="single" w:color="000000" w:sz="12" w:space="0"/>
            </w:tcBorders>
            <w:shd w:val="clear" w:color="auto" w:fill="auto"/>
          </w:tcPr>
          <w:p w:rsidRPr="00E212CA" w:rsidR="00E212CA" w:rsidP="003F267C" w:rsidRDefault="00E212CA" w14:paraId="6ADCB6D4" w14:textId="77777777">
            <w:pPr>
              <w:rPr>
                <w:bCs/>
              </w:rPr>
            </w:pPr>
            <w:r w:rsidRPr="00E212CA">
              <w:rPr>
                <w:bCs/>
              </w:rPr>
              <w:t>POPUL</w:t>
            </w:r>
          </w:p>
        </w:tc>
        <w:tc>
          <w:tcPr>
            <w:tcW w:w="1908" w:type="dxa"/>
            <w:tcBorders>
              <w:top w:val="single" w:color="000000" w:sz="12" w:space="0"/>
            </w:tcBorders>
            <w:shd w:val="clear" w:color="auto" w:fill="auto"/>
          </w:tcPr>
          <w:p w:rsidRPr="00E212CA" w:rsidR="00E212CA" w:rsidP="003F267C" w:rsidRDefault="00E212CA" w14:paraId="2F856A3C" w14:textId="77777777">
            <w:proofErr w:type="spellStart"/>
            <w:r w:rsidRPr="00E212CA">
              <w:t>Populus</w:t>
            </w:r>
            <w:proofErr w:type="spellEnd"/>
          </w:p>
        </w:tc>
        <w:tc>
          <w:tcPr>
            <w:tcW w:w="1860" w:type="dxa"/>
            <w:tcBorders>
              <w:top w:val="single" w:color="000000" w:sz="12" w:space="0"/>
            </w:tcBorders>
            <w:shd w:val="clear" w:color="auto" w:fill="auto"/>
          </w:tcPr>
          <w:p w:rsidRPr="00E212CA" w:rsidR="00E212CA" w:rsidP="003F267C" w:rsidRDefault="00E212CA" w14:paraId="7EEAB062" w14:textId="77777777">
            <w:r w:rsidRPr="00E212CA">
              <w:t>Cottonwood</w:t>
            </w:r>
          </w:p>
        </w:tc>
        <w:tc>
          <w:tcPr>
            <w:tcW w:w="1956" w:type="dxa"/>
            <w:tcBorders>
              <w:top w:val="single" w:color="000000" w:sz="12" w:space="0"/>
            </w:tcBorders>
            <w:shd w:val="clear" w:color="auto" w:fill="auto"/>
          </w:tcPr>
          <w:p w:rsidRPr="00E212CA" w:rsidR="00E212CA" w:rsidP="003F267C" w:rsidRDefault="00E212CA" w14:paraId="122049AB" w14:textId="77777777">
            <w:r w:rsidRPr="00E212CA">
              <w:t>Upper</w:t>
            </w:r>
          </w:p>
        </w:tc>
      </w:tr>
      <w:tr w:rsidRPr="00E212CA" w:rsidR="00E212CA" w:rsidTr="00E212CA" w14:paraId="01B93FC9" w14:textId="77777777">
        <w:tc>
          <w:tcPr>
            <w:tcW w:w="1140" w:type="dxa"/>
            <w:shd w:val="clear" w:color="auto" w:fill="auto"/>
          </w:tcPr>
          <w:p w:rsidRPr="00E212CA" w:rsidR="00E212CA" w:rsidP="003F267C" w:rsidRDefault="00E212CA" w14:paraId="63445A51" w14:textId="77777777">
            <w:pPr>
              <w:rPr>
                <w:bCs/>
              </w:rPr>
            </w:pPr>
            <w:r w:rsidRPr="00E212CA">
              <w:rPr>
                <w:bCs/>
              </w:rPr>
              <w:t>SALIX</w:t>
            </w:r>
          </w:p>
        </w:tc>
        <w:tc>
          <w:tcPr>
            <w:tcW w:w="1908" w:type="dxa"/>
            <w:shd w:val="clear" w:color="auto" w:fill="auto"/>
          </w:tcPr>
          <w:p w:rsidRPr="00E212CA" w:rsidR="00E212CA" w:rsidP="003F267C" w:rsidRDefault="00E212CA" w14:paraId="75E7FB00" w14:textId="77777777">
            <w:r w:rsidRPr="00E212CA">
              <w:t>Salix</w:t>
            </w:r>
          </w:p>
        </w:tc>
        <w:tc>
          <w:tcPr>
            <w:tcW w:w="1860" w:type="dxa"/>
            <w:shd w:val="clear" w:color="auto" w:fill="auto"/>
          </w:tcPr>
          <w:p w:rsidRPr="00E212CA" w:rsidR="00E212CA" w:rsidP="003F267C" w:rsidRDefault="00E212CA" w14:paraId="5AED0585" w14:textId="77777777">
            <w:r w:rsidRPr="00E212CA">
              <w:t>Willow</w:t>
            </w:r>
          </w:p>
        </w:tc>
        <w:tc>
          <w:tcPr>
            <w:tcW w:w="1956" w:type="dxa"/>
            <w:shd w:val="clear" w:color="auto" w:fill="auto"/>
          </w:tcPr>
          <w:p w:rsidRPr="00E212CA" w:rsidR="00E212CA" w:rsidP="003F267C" w:rsidRDefault="00E212CA" w14:paraId="27DE1B68" w14:textId="77777777">
            <w:r w:rsidRPr="00E212CA">
              <w:t>Upper</w:t>
            </w:r>
          </w:p>
        </w:tc>
      </w:tr>
      <w:tr w:rsidRPr="00E212CA" w:rsidR="00E212CA" w:rsidTr="00E212CA" w14:paraId="2D547335" w14:textId="77777777">
        <w:tc>
          <w:tcPr>
            <w:tcW w:w="1140" w:type="dxa"/>
            <w:shd w:val="clear" w:color="auto" w:fill="auto"/>
          </w:tcPr>
          <w:p w:rsidRPr="00E212CA" w:rsidR="00E212CA" w:rsidP="003F267C" w:rsidRDefault="00E212CA" w14:paraId="5FE7C1B4" w14:textId="77777777">
            <w:pPr>
              <w:rPr>
                <w:bCs/>
              </w:rPr>
            </w:pPr>
            <w:r w:rsidRPr="00E212CA">
              <w:rPr>
                <w:bCs/>
              </w:rPr>
              <w:t>CAREX</w:t>
            </w:r>
          </w:p>
        </w:tc>
        <w:tc>
          <w:tcPr>
            <w:tcW w:w="1908" w:type="dxa"/>
            <w:shd w:val="clear" w:color="auto" w:fill="auto"/>
          </w:tcPr>
          <w:p w:rsidRPr="00E212CA" w:rsidR="00E212CA" w:rsidP="003F267C" w:rsidRDefault="00E212CA" w14:paraId="03C8A82D" w14:textId="77777777">
            <w:proofErr w:type="spellStart"/>
            <w:r w:rsidRPr="00E212CA">
              <w:t>Carex</w:t>
            </w:r>
            <w:proofErr w:type="spellEnd"/>
          </w:p>
        </w:tc>
        <w:tc>
          <w:tcPr>
            <w:tcW w:w="1860" w:type="dxa"/>
            <w:shd w:val="clear" w:color="auto" w:fill="auto"/>
          </w:tcPr>
          <w:p w:rsidRPr="00E212CA" w:rsidR="00E212CA" w:rsidP="003F267C" w:rsidRDefault="00E212CA" w14:paraId="3C4173B1" w14:textId="77777777">
            <w:r w:rsidRPr="00E212CA">
              <w:t>Sedge</w:t>
            </w:r>
          </w:p>
        </w:tc>
        <w:tc>
          <w:tcPr>
            <w:tcW w:w="1956" w:type="dxa"/>
            <w:shd w:val="clear" w:color="auto" w:fill="auto"/>
          </w:tcPr>
          <w:p w:rsidRPr="00E212CA" w:rsidR="00E212CA" w:rsidP="003F267C" w:rsidRDefault="00E212CA" w14:paraId="24CC6EE0" w14:textId="77777777">
            <w:r w:rsidRPr="00E212CA">
              <w:t>Upper</w:t>
            </w:r>
          </w:p>
        </w:tc>
      </w:tr>
      <w:tr w:rsidRPr="00E212CA" w:rsidR="00E212CA" w:rsidTr="00E212CA" w14:paraId="0F5FEB33" w14:textId="77777777">
        <w:tc>
          <w:tcPr>
            <w:tcW w:w="1140" w:type="dxa"/>
            <w:shd w:val="clear" w:color="auto" w:fill="auto"/>
          </w:tcPr>
          <w:p w:rsidRPr="00E212CA" w:rsidR="00E212CA" w:rsidP="003F267C" w:rsidRDefault="00E212CA" w14:paraId="129D08D3" w14:textId="77777777">
            <w:pPr>
              <w:rPr>
                <w:bCs/>
              </w:rPr>
            </w:pPr>
            <w:r w:rsidRPr="00E212CA">
              <w:rPr>
                <w:bCs/>
              </w:rPr>
              <w:t>PICEA</w:t>
            </w:r>
          </w:p>
        </w:tc>
        <w:tc>
          <w:tcPr>
            <w:tcW w:w="1908" w:type="dxa"/>
            <w:shd w:val="clear" w:color="auto" w:fill="auto"/>
          </w:tcPr>
          <w:p w:rsidRPr="00E212CA" w:rsidR="00E212CA" w:rsidP="003F267C" w:rsidRDefault="00E212CA" w14:paraId="09447A4E" w14:textId="77777777">
            <w:proofErr w:type="spellStart"/>
            <w:r w:rsidRPr="00E212CA">
              <w:t>Picea</w:t>
            </w:r>
            <w:proofErr w:type="spellEnd"/>
          </w:p>
        </w:tc>
        <w:tc>
          <w:tcPr>
            <w:tcW w:w="1860" w:type="dxa"/>
            <w:shd w:val="clear" w:color="auto" w:fill="auto"/>
          </w:tcPr>
          <w:p w:rsidRPr="00E212CA" w:rsidR="00E212CA" w:rsidP="003F267C" w:rsidRDefault="00E212CA" w14:paraId="07E54D81" w14:textId="77777777">
            <w:r w:rsidRPr="00E212CA">
              <w:t>Spruce</w:t>
            </w:r>
          </w:p>
        </w:tc>
        <w:tc>
          <w:tcPr>
            <w:tcW w:w="1956" w:type="dxa"/>
            <w:shd w:val="clear" w:color="auto" w:fill="auto"/>
          </w:tcPr>
          <w:p w:rsidRPr="00E212CA" w:rsidR="00E212CA" w:rsidP="003F267C" w:rsidRDefault="00E212CA" w14:paraId="50857380" w14:textId="77777777">
            <w:r w:rsidRPr="00E212CA">
              <w:t>Upper</w:t>
            </w:r>
          </w:p>
        </w:tc>
      </w:tr>
    </w:tbl>
    <w:p w:rsidR="00E212CA" w:rsidP="00E212CA" w:rsidRDefault="00E212CA" w14:paraId="4AA2F431" w14:textId="77777777"/>
    <w:p w:rsidR="00E212CA" w:rsidP="00E212CA" w:rsidRDefault="00E212CA" w14:paraId="2F45D9FD" w14:textId="77777777">
      <w:pPr>
        <w:pStyle w:val="SClassInfoPara"/>
      </w:pPr>
      <w:r>
        <w:t>Description</w:t>
      </w:r>
    </w:p>
    <w:p w:rsidR="00E212CA" w:rsidP="00E212CA" w:rsidRDefault="00E212CA" w14:paraId="3F39540C" w14:textId="55C1E3E3">
      <w:r>
        <w:t xml:space="preserve">Highly dependent on the hydrologic regime. For example, could include any combination of the five vegetation forms </w:t>
      </w:r>
      <w:r w:rsidR="004700B2">
        <w:t>listed earlier</w:t>
      </w:r>
      <w:r>
        <w:t xml:space="preserve">. Composition of adjacent uplands is the determining factor for future fire events. Conifer establishment </w:t>
      </w:r>
      <w:r w:rsidR="004700B2">
        <w:t>at</w:t>
      </w:r>
      <w:r>
        <w:t xml:space="preserve"> these higher elevation</w:t>
      </w:r>
      <w:r w:rsidR="004700B2">
        <w:t>s</w:t>
      </w:r>
      <w:r>
        <w:t xml:space="preserve"> </w:t>
      </w:r>
      <w:r w:rsidR="003D0650">
        <w:t>causes some fire to occur in this BpS</w:t>
      </w:r>
      <w:r>
        <w:t>.</w:t>
      </w:r>
    </w:p>
    <w:p w:rsidR="00E212CA" w:rsidP="00E212CA" w:rsidRDefault="00E212CA" w14:paraId="67A87192"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One Hundred-Year Flood Events</w:t>
      </w:r>
    </w:p>
    <w:p>
      <w:r>
        <w:t/>
      </w:r>
    </w:p>
    <w:p>
      <w:pPr xmlns:w="http://schemas.openxmlformats.org/wordprocessingml/2006/main">
        <w:pStyle w:val="ReportSection"/>
      </w:pPr>
      <w:r xmlns:w="http://schemas.openxmlformats.org/wordprocessingml/2006/main">
        <w:t>References</w:t>
      </w:r>
    </w:p>
    <w:p>
      <w:r>
        <w:t/>
      </w:r>
    </w:p>
    <w:p w:rsidR="00E212CA" w:rsidP="00E212CA" w:rsidRDefault="00E212CA" w14:paraId="00B5B07C" w14:textId="77777777">
      <w:r>
        <w:t>Baker, W.L. 1988. Size-class structure of contiguous riparian woodlands along a Rocky Mountain river. Physical Geography 9(1): 1-14.</w:t>
      </w:r>
    </w:p>
    <w:p w:rsidR="00E212CA" w:rsidP="00E212CA" w:rsidRDefault="00E212CA" w14:paraId="188C35DF" w14:textId="77777777"/>
    <w:p w:rsidR="00E212CA" w:rsidP="00E212CA" w:rsidRDefault="00E212CA" w14:paraId="247785A5" w14:textId="77777777">
      <w:r>
        <w:lastRenderedPageBreak/>
        <w:t>Baker, W.L. 1989a. Macro- and micro-scale influences on riparian vegetation in western Colorado. Annals of the Association of American Geographers 79(1): 65-78.</w:t>
      </w:r>
    </w:p>
    <w:p w:rsidR="00E212CA" w:rsidP="00E212CA" w:rsidRDefault="00E212CA" w14:paraId="44F1B208" w14:textId="77777777"/>
    <w:p w:rsidR="00E212CA" w:rsidP="00E212CA" w:rsidRDefault="00E212CA" w14:paraId="3D370AF6" w14:textId="77777777">
      <w:r>
        <w:t>Baker, W.L. 1989b. Classification of the riparian vegetation of the montane and subalpine zones in western Colorado. Great Basin Naturalist 49(2): 214-228.</w:t>
      </w:r>
    </w:p>
    <w:p w:rsidR="00E212CA" w:rsidP="00E212CA" w:rsidRDefault="00E212CA" w14:paraId="61758636" w14:textId="77777777"/>
    <w:p w:rsidR="00E212CA" w:rsidP="00E212CA" w:rsidRDefault="00E212CA" w14:paraId="31571D28" w14:textId="77777777">
      <w:r>
        <w:t>Baker, W.L. 1990. Climatic and hydrologic effects on the regeneration of &lt;</w:t>
      </w:r>
      <w:proofErr w:type="spellStart"/>
      <w:r>
        <w:t>i</w:t>
      </w:r>
      <w:proofErr w:type="spellEnd"/>
      <w:r>
        <w:t>&gt;</w:t>
      </w:r>
      <w:proofErr w:type="spellStart"/>
      <w:r>
        <w:t>Populus</w:t>
      </w:r>
      <w:proofErr w:type="spellEnd"/>
      <w:r>
        <w:t xml:space="preserve"> </w:t>
      </w:r>
      <w:proofErr w:type="spellStart"/>
      <w:r>
        <w:t>angustifolia</w:t>
      </w:r>
      <w:proofErr w:type="spellEnd"/>
      <w:r>
        <w:t>&lt;/</w:t>
      </w:r>
      <w:proofErr w:type="spellStart"/>
      <w:r>
        <w:t>i</w:t>
      </w:r>
      <w:proofErr w:type="spellEnd"/>
      <w:r>
        <w:t>&gt; James along the Animas River, Colorado. Journal of Biogeography 17: 59-73.</w:t>
      </w:r>
    </w:p>
    <w:p w:rsidR="00E212CA" w:rsidP="00E212CA" w:rsidRDefault="00E212CA" w14:paraId="119B4A1A" w14:textId="77777777"/>
    <w:p w:rsidR="00E212CA" w:rsidP="00E212CA" w:rsidRDefault="00E212CA" w14:paraId="7382AA4E"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E212CA" w:rsidP="00E212CA" w:rsidRDefault="00E212CA" w14:paraId="591CA929" w14:textId="77777777"/>
    <w:p w:rsidR="00E212CA" w:rsidP="00E212CA" w:rsidRDefault="00E212CA" w14:paraId="0CA08653" w14:textId="77777777">
      <w:r>
        <w:t>Kittel, G.M. 1994. Montane vegetation in relation to elevation and geomorphology along the Cache la Poudre River, Colorado. Unpublished thesis, University of Wyoming, Laramie.</w:t>
      </w:r>
    </w:p>
    <w:p w:rsidR="00E212CA" w:rsidP="00E212CA" w:rsidRDefault="00E212CA" w14:paraId="440461FE" w14:textId="77777777"/>
    <w:p w:rsidR="00E212CA" w:rsidP="00E212CA" w:rsidRDefault="00E212CA" w14:paraId="1679C850" w14:textId="77777777">
      <w:r>
        <w:t>Kittel, G., R. Rondeau, N. Lederer and D. Randolph. 1994. A classification of the riparian vegetation of the White and Colorado River basins, Colorado. Final report submitted to Colorado Department of Natural Resources and the Environmental Protection Agency. Colorado Natural Heritage Program, Boulder. 166 pp.</w:t>
      </w:r>
    </w:p>
    <w:p w:rsidR="00E212CA" w:rsidP="00E212CA" w:rsidRDefault="00E212CA" w14:paraId="6F5EA5A2" w14:textId="77777777"/>
    <w:p w:rsidR="00E212CA" w:rsidP="00E212CA" w:rsidRDefault="00E212CA" w14:paraId="66E47E41"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E212CA" w:rsidP="00E212CA" w:rsidRDefault="00E212CA" w14:paraId="5B8AA5B0" w14:textId="77777777"/>
    <w:p w:rsidR="00E212CA" w:rsidP="00E212CA" w:rsidRDefault="00E212CA" w14:paraId="30F953C3" w14:textId="77777777">
      <w:r>
        <w:t>Kittel, G., R. Rondeau and S. Kettler. 1995. A classification of the riparian vegetation of the Gunnison River Basin, Colorado. Submitted to Colorado Department of Natural Resources and the Environmental Protection Agency. Prepared by Colorado Natural Heritage Program, Fort Collins. 114 pp.</w:t>
      </w:r>
    </w:p>
    <w:p w:rsidR="00E212CA" w:rsidP="00E212CA" w:rsidRDefault="00E212CA" w14:paraId="7CAB1C98" w14:textId="77777777"/>
    <w:p w:rsidR="00E212CA" w:rsidP="00E212CA" w:rsidRDefault="00E212CA" w14:paraId="312DAB4D"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w:t>
      </w:r>
    </w:p>
    <w:p w:rsidR="00E212CA" w:rsidP="00E212CA" w:rsidRDefault="00E212CA" w14:paraId="055B5D86" w14:textId="77777777"/>
    <w:p w:rsidR="00E212CA" w:rsidP="00E212CA" w:rsidRDefault="00E212CA" w14:paraId="73E1B447"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E212CA" w:rsidP="00E212CA" w:rsidRDefault="00E212CA" w14:paraId="0859F75E" w14:textId="77777777"/>
    <w:p w:rsidR="00E212CA" w:rsidP="00E212CA" w:rsidRDefault="00E212CA" w14:paraId="63C57114" w14:textId="77777777">
      <w:proofErr w:type="spellStart"/>
      <w:r>
        <w:t>Kovalchik</w:t>
      </w:r>
      <w:proofErr w:type="spellEnd"/>
      <w:r>
        <w:t xml:space="preserve">, B.L. 1987. Riparian zone associations - Deschutes, </w:t>
      </w:r>
      <w:proofErr w:type="spellStart"/>
      <w:r>
        <w:t>Ochoco</w:t>
      </w:r>
      <w:proofErr w:type="spellEnd"/>
      <w:r>
        <w:t xml:space="preserve">, Fremont, and </w:t>
      </w:r>
      <w:proofErr w:type="spellStart"/>
      <w:r>
        <w:t>Winema</w:t>
      </w:r>
      <w:proofErr w:type="spellEnd"/>
      <w:r>
        <w:t xml:space="preserve"> national forests. USDA Forest Service Technical Paper 279-87. Pacific Northwest Region, Portland, OR. 171 pp.</w:t>
      </w:r>
    </w:p>
    <w:p w:rsidR="00E212CA" w:rsidP="00E212CA" w:rsidRDefault="00E212CA" w14:paraId="69D2ADA9" w14:textId="77777777"/>
    <w:p w:rsidR="00E212CA" w:rsidP="00E212CA" w:rsidRDefault="00E212CA" w14:paraId="45279CD2" w14:textId="77777777">
      <w:proofErr w:type="spellStart"/>
      <w:r>
        <w:lastRenderedPageBreak/>
        <w:t>Kovalchik</w:t>
      </w:r>
      <w:proofErr w:type="spellEnd"/>
      <w:r>
        <w:t>, B.L. 1993. Riparian plant associations on the national forests of eastern Washington - Draft version 1. USDA Forest Service, Colville National Forest, Colville, WA. 203 pp.</w:t>
      </w:r>
    </w:p>
    <w:p w:rsidR="00E212CA" w:rsidP="00E212CA" w:rsidRDefault="00E212CA" w14:paraId="5776FFF9" w14:textId="77777777"/>
    <w:p w:rsidR="00E212CA" w:rsidP="00E212CA" w:rsidRDefault="00E212CA" w14:paraId="511038BB" w14:textId="77777777">
      <w:proofErr w:type="spellStart"/>
      <w:r>
        <w:t>Kovalchik</w:t>
      </w:r>
      <w:proofErr w:type="spellEnd"/>
      <w:r>
        <w:t>, B.L. 2001. Classification and management of aquatic, riparian and wetland sites on the national forests of eastern Washington. Part 1: The series descriptions. 429 pp. plus appendix. [http://www.reo.gov/col/wetland_classification/wetland_classification.pdf]</w:t>
      </w:r>
    </w:p>
    <w:p w:rsidR="00E212CA" w:rsidP="00E212CA" w:rsidRDefault="00E212CA" w14:paraId="5495344E" w14:textId="77777777"/>
    <w:p w:rsidR="00E212CA" w:rsidP="00E212CA" w:rsidRDefault="00E212CA" w14:paraId="1FA87C05"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E212CA" w:rsidP="00E212CA" w:rsidRDefault="00E212CA" w14:paraId="796970F7" w14:textId="77777777"/>
    <w:p w:rsidR="00E212CA" w:rsidP="00E212CA" w:rsidRDefault="00E212CA" w14:paraId="48BEADC1"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E212CA" w:rsidP="00E212CA" w:rsidRDefault="00E212CA" w14:paraId="2BA362C8" w14:textId="77777777"/>
    <w:p w:rsidR="00E212CA" w:rsidP="00E212CA" w:rsidRDefault="00E212CA" w14:paraId="47DCF8A9" w14:textId="77777777">
      <w:proofErr w:type="spellStart"/>
      <w:r>
        <w:t>Nachlinger</w:t>
      </w:r>
      <w:proofErr w:type="spellEnd"/>
      <w:r>
        <w:t>, J., K. Sochi, P. Comer, G. Kittel and D. Dorfman. 2001. Great Basin: An ecoregion-based conservation blueprint. The Nature Conservancy, Reno, NV. 160 pp. plus appendices.</w:t>
      </w:r>
    </w:p>
    <w:p w:rsidR="00E212CA" w:rsidP="00E212CA" w:rsidRDefault="00E212CA" w14:paraId="7025B470" w14:textId="77777777"/>
    <w:p w:rsidR="00E212CA" w:rsidP="00E212CA" w:rsidRDefault="00E212CA" w14:paraId="116A992F" w14:textId="77777777">
      <w:r>
        <w:t>NatureServe. 2007. International Ecological Classification Standard: Terrestrial Ecological Classifications. NatureServe Central Databases. Arlington, VA. Data current as of 10 February 2007.</w:t>
      </w:r>
    </w:p>
    <w:p w:rsidR="00E212CA" w:rsidP="00E212CA" w:rsidRDefault="00E212CA" w14:paraId="692D09E9" w14:textId="77777777"/>
    <w:p w:rsidR="00E212CA" w:rsidP="00E212CA" w:rsidRDefault="00E212CA" w14:paraId="3ECCD4AC"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E212CA" w:rsidP="00E212CA" w:rsidRDefault="00E212CA" w14:paraId="30F648F8" w14:textId="77777777"/>
    <w:p w:rsidR="00E212CA" w:rsidP="00E212CA" w:rsidRDefault="00E212CA" w14:paraId="1DB5FA8F" w14:textId="77777777">
      <w:r>
        <w:t>Padgett, W.G. 1982. Ecology of riparian plant communities in southern Malheur National Forest. Unpublished thesis, Oregon State University, Corvallis. 143 pp.</w:t>
      </w:r>
    </w:p>
    <w:p w:rsidR="00E212CA" w:rsidP="00E212CA" w:rsidRDefault="00E212CA" w14:paraId="46689531" w14:textId="77777777"/>
    <w:p w:rsidR="00E212CA" w:rsidP="00E212CA" w:rsidRDefault="00E212CA" w14:paraId="7BFD560C"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E212CA" w:rsidP="00E212CA" w:rsidRDefault="00E212CA" w14:paraId="4E4C779A" w14:textId="77777777"/>
    <w:p w:rsidR="00E212CA" w:rsidP="00E212CA" w:rsidRDefault="00E212CA" w14:paraId="1045FDDE"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E212CA" w:rsidP="00E212CA" w:rsidRDefault="00E212CA" w14:paraId="6324CA87" w14:textId="77777777"/>
    <w:p w:rsidR="00E212CA" w:rsidP="00E212CA" w:rsidRDefault="00E212CA" w14:paraId="182BE88D" w14:textId="77777777">
      <w:r>
        <w:t>Rondeau, R. 2001. Ecological system viability specifications for Southern Rocky Mountain ecoregion. First Edition. Colorado Natural Heritage Program, Colorado State University, Fort Collins, CO. 181 pp.</w:t>
      </w:r>
    </w:p>
    <w:p w:rsidR="00E212CA" w:rsidP="00E212CA" w:rsidRDefault="00E212CA" w14:paraId="4B5B8934" w14:textId="77777777"/>
    <w:p w:rsidR="00E212CA" w:rsidP="00E212CA" w:rsidRDefault="00E212CA" w14:paraId="7C234082" w14:textId="77777777">
      <w:proofErr w:type="spellStart"/>
      <w:r>
        <w:lastRenderedPageBreak/>
        <w:t>Szaro</w:t>
      </w:r>
      <w:proofErr w:type="spellEnd"/>
      <w:r>
        <w:t>, R.C. 1989. Riparian forest and scrubland community types of Arizona and New Mexico. Desert Plants Special Issue 9(3-4): 70-139.</w:t>
      </w:r>
    </w:p>
    <w:p w:rsidR="00E212CA" w:rsidP="00E212CA" w:rsidRDefault="00E212CA" w14:paraId="19E5D4AB" w14:textId="77777777"/>
    <w:p w:rsidR="00E212CA" w:rsidP="00E212CA" w:rsidRDefault="00E212CA" w14:paraId="2100CF3F"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E212CA" w:rsidP="00E212CA" w:rsidRDefault="00E212CA" w14:paraId="74FACDCF" w14:textId="77777777"/>
    <w:p w:rsidR="00E212CA" w:rsidP="00E212CA" w:rsidRDefault="00E212CA" w14:paraId="19A9A06E"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E212CA" w:rsidRDefault="004D5F12" w14:paraId="329ABD64"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7560" w14:textId="77777777" w:rsidR="00054FBA" w:rsidRDefault="00054FBA">
      <w:r>
        <w:separator/>
      </w:r>
    </w:p>
  </w:endnote>
  <w:endnote w:type="continuationSeparator" w:id="0">
    <w:p w14:paraId="2BB80851" w14:textId="77777777" w:rsidR="00054FBA" w:rsidRDefault="0005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E8D9" w14:textId="77777777" w:rsidR="00235520" w:rsidRDefault="00235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54D7B" w14:textId="77777777" w:rsidR="00E212CA" w:rsidRDefault="00E212CA" w:rsidP="00E212C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6C4CA" w14:textId="77777777" w:rsidR="00235520" w:rsidRDefault="0023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04806" w14:textId="77777777" w:rsidR="00054FBA" w:rsidRDefault="00054FBA">
      <w:r>
        <w:separator/>
      </w:r>
    </w:p>
  </w:footnote>
  <w:footnote w:type="continuationSeparator" w:id="0">
    <w:p w14:paraId="2FFD91EF" w14:textId="77777777" w:rsidR="00054FBA" w:rsidRDefault="00054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BB91D" w14:textId="77777777" w:rsidR="00235520" w:rsidRDefault="00235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BA8BF" w14:textId="77777777" w:rsidR="00A43E41" w:rsidRDefault="00A43E41" w:rsidP="00E212C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D7FB" w14:textId="77777777" w:rsidR="00235520" w:rsidRDefault="00235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CA"/>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4FBA"/>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5520"/>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452C"/>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4A88"/>
    <w:rsid w:val="003A1EBD"/>
    <w:rsid w:val="003A3976"/>
    <w:rsid w:val="003A6CBB"/>
    <w:rsid w:val="003B5977"/>
    <w:rsid w:val="003B7824"/>
    <w:rsid w:val="003C4AA1"/>
    <w:rsid w:val="003C6CFB"/>
    <w:rsid w:val="003D0650"/>
    <w:rsid w:val="003D195A"/>
    <w:rsid w:val="003D4155"/>
    <w:rsid w:val="003D41E3"/>
    <w:rsid w:val="003D7188"/>
    <w:rsid w:val="003E0BB2"/>
    <w:rsid w:val="003E0D94"/>
    <w:rsid w:val="003E434C"/>
    <w:rsid w:val="003E4BEC"/>
    <w:rsid w:val="003F0C92"/>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198B"/>
    <w:rsid w:val="00462F89"/>
    <w:rsid w:val="00464BB8"/>
    <w:rsid w:val="00465533"/>
    <w:rsid w:val="004668C2"/>
    <w:rsid w:val="004700B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0C83"/>
    <w:rsid w:val="00662B2A"/>
    <w:rsid w:val="00672551"/>
    <w:rsid w:val="00680E84"/>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4034"/>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4A85"/>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C60"/>
    <w:rsid w:val="00980247"/>
    <w:rsid w:val="009819B9"/>
    <w:rsid w:val="00982A61"/>
    <w:rsid w:val="00990620"/>
    <w:rsid w:val="0099199D"/>
    <w:rsid w:val="0099217A"/>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D3513"/>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74139"/>
    <w:rsid w:val="00D778B1"/>
    <w:rsid w:val="00D803B1"/>
    <w:rsid w:val="00D81349"/>
    <w:rsid w:val="00D84B65"/>
    <w:rsid w:val="00D9012C"/>
    <w:rsid w:val="00D90718"/>
    <w:rsid w:val="00D9148A"/>
    <w:rsid w:val="00D96D94"/>
    <w:rsid w:val="00D9735A"/>
    <w:rsid w:val="00D973A5"/>
    <w:rsid w:val="00D97E60"/>
    <w:rsid w:val="00DA2790"/>
    <w:rsid w:val="00DA65B7"/>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2CA"/>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B53DC"/>
    <w:rsid w:val="00EC4A14"/>
    <w:rsid w:val="00ED013A"/>
    <w:rsid w:val="00ED3436"/>
    <w:rsid w:val="00ED3F09"/>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A7C7C"/>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5AB"/>
    <w:rsid w:val="00FE7C21"/>
    <w:rsid w:val="00FF0FAC"/>
    <w:rsid w:val="00FF1093"/>
    <w:rsid w:val="00FF1548"/>
    <w:rsid w:val="00FF73B0"/>
    <w:rsid w:val="405C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2F61F"/>
  <w15:docId w15:val="{BF2D4283-B1D8-46F0-A0E0-1CCA26B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D0650"/>
    <w:pPr>
      <w:ind w:left="720"/>
    </w:pPr>
    <w:rPr>
      <w:rFonts w:ascii="Calibri" w:eastAsiaTheme="minorHAnsi" w:hAnsi="Calibri"/>
      <w:sz w:val="22"/>
      <w:szCs w:val="22"/>
    </w:rPr>
  </w:style>
  <w:style w:type="character" w:styleId="Hyperlink">
    <w:name w:val="Hyperlink"/>
    <w:basedOn w:val="DefaultParagraphFont"/>
    <w:rsid w:val="003D0650"/>
    <w:rPr>
      <w:color w:val="0000FF" w:themeColor="hyperlink"/>
      <w:u w:val="single"/>
    </w:rPr>
  </w:style>
  <w:style w:type="paragraph" w:styleId="BalloonText">
    <w:name w:val="Balloon Text"/>
    <w:basedOn w:val="Normal"/>
    <w:link w:val="BalloonTextChar"/>
    <w:uiPriority w:val="99"/>
    <w:semiHidden/>
    <w:unhideWhenUsed/>
    <w:rsid w:val="003D0650"/>
    <w:rPr>
      <w:rFonts w:ascii="Tahoma" w:hAnsi="Tahoma" w:cs="Tahoma"/>
      <w:sz w:val="16"/>
      <w:szCs w:val="16"/>
    </w:rPr>
  </w:style>
  <w:style w:type="character" w:customStyle="1" w:styleId="BalloonTextChar">
    <w:name w:val="Balloon Text Char"/>
    <w:basedOn w:val="DefaultParagraphFont"/>
    <w:link w:val="BalloonText"/>
    <w:uiPriority w:val="99"/>
    <w:semiHidden/>
    <w:rsid w:val="003D0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8717">
      <w:bodyDiv w:val="1"/>
      <w:marLeft w:val="0"/>
      <w:marRight w:val="0"/>
      <w:marTop w:val="0"/>
      <w:marBottom w:val="0"/>
      <w:divBdr>
        <w:top w:val="none" w:sz="0" w:space="0" w:color="auto"/>
        <w:left w:val="none" w:sz="0" w:space="0" w:color="auto"/>
        <w:bottom w:val="none" w:sz="0" w:space="0" w:color="auto"/>
        <w:right w:val="none" w:sz="0" w:space="0" w:color="auto"/>
      </w:divBdr>
    </w:div>
    <w:div w:id="9456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2014-08-21T14:20:00Z</cp:lastPrinted>
  <dcterms:created xsi:type="dcterms:W3CDTF">2017-11-14T18:36:00Z</dcterms:created>
  <dcterms:modified xsi:type="dcterms:W3CDTF">2018-06-12T21:07:00Z</dcterms:modified>
</cp:coreProperties>
</file>