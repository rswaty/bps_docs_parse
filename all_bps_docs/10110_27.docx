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D76" w:rsidP="003D5D76" w:rsidRDefault="003D5D76">
      <w:pPr>
        <w:pStyle w:val="BpSTitle"/>
      </w:pPr>
      <w:r>
        <w:t>10110</w:t>
      </w:r>
    </w:p>
    <w:p w:rsidR="003D5D76" w:rsidP="003D5D76" w:rsidRDefault="003D5D76">
      <w:pPr>
        <w:pStyle w:val="BpSTitle"/>
      </w:pPr>
      <w:r>
        <w:t>Rocky Mountain Aspen Forest and Woodland</w:t>
      </w:r>
    </w:p>
    <w:p w:rsidR="003D5D76" w:rsidP="003D5D76" w:rsidRDefault="003D5D76">
      <w:r>
        <w:t xmlns:w="http://schemas.openxmlformats.org/wordprocessingml/2006/main">BpS Model/Description Version: Aug. 2020</w:t>
      </w:r>
      <w:r>
        <w:tab/>
      </w:r>
      <w:r>
        <w:tab/>
      </w:r>
      <w:r>
        <w:tab/>
      </w:r>
      <w:r>
        <w:tab/>
      </w:r>
      <w:r>
        <w:tab/>
      </w:r>
      <w:r>
        <w:tab/>
      </w:r>
      <w:r>
        <w:tab/>
      </w:r>
    </w:p>
    <w:p w:rsidR="003D5D76" w:rsidP="003D5D76" w:rsidRDefault="003D5D76"/>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364"/>
        <w:gridCol w:w="1584"/>
        <w:gridCol w:w="2136"/>
      </w:tblGrid>
      <w:tr w:rsidRPr="003D5D76" w:rsidR="003D5D76" w:rsidTr="003D5D76">
        <w:tc>
          <w:tcPr>
            <w:tcW w:w="1908" w:type="dxa"/>
            <w:tcBorders>
              <w:top w:val="single" w:color="auto" w:sz="2" w:space="0"/>
              <w:left w:val="single" w:color="auto" w:sz="12" w:space="0"/>
              <w:bottom w:val="single" w:color="000000" w:sz="12" w:space="0"/>
            </w:tcBorders>
            <w:shd w:val="clear" w:color="auto" w:fill="auto"/>
          </w:tcPr>
          <w:p w:rsidRPr="003D5D76" w:rsidR="003D5D76" w:rsidP="00F63B36" w:rsidRDefault="003D5D76">
            <w:pPr>
              <w:rPr>
                <w:b/>
                <w:bCs/>
              </w:rPr>
            </w:pPr>
            <w:r w:rsidRPr="003D5D76">
              <w:rPr>
                <w:b/>
                <w:bCs/>
              </w:rPr>
              <w:t>Modelers</w:t>
            </w:r>
          </w:p>
        </w:tc>
        <w:tc>
          <w:tcPr>
            <w:tcW w:w="2364" w:type="dxa"/>
            <w:tcBorders>
              <w:top w:val="single" w:color="auto" w:sz="2" w:space="0"/>
              <w:bottom w:val="single" w:color="000000" w:sz="12" w:space="0"/>
              <w:right w:val="single" w:color="000000" w:sz="12" w:space="0"/>
            </w:tcBorders>
            <w:shd w:val="clear" w:color="auto" w:fill="auto"/>
          </w:tcPr>
          <w:p w:rsidRPr="003D5D76" w:rsidR="003D5D76" w:rsidP="00F63B36" w:rsidRDefault="003D5D76">
            <w:pPr>
              <w:rPr>
                <w:b/>
                <w:bCs/>
              </w:rPr>
            </w:pPr>
          </w:p>
        </w:tc>
        <w:tc>
          <w:tcPr>
            <w:tcW w:w="1584" w:type="dxa"/>
            <w:tcBorders>
              <w:top w:val="single" w:color="auto" w:sz="2" w:space="0"/>
              <w:left w:val="single" w:color="000000" w:sz="12" w:space="0"/>
              <w:bottom w:val="single" w:color="000000" w:sz="12" w:space="0"/>
            </w:tcBorders>
            <w:shd w:val="clear" w:color="auto" w:fill="auto"/>
          </w:tcPr>
          <w:p w:rsidRPr="003D5D76" w:rsidR="003D5D76" w:rsidP="00F63B36" w:rsidRDefault="003D5D76">
            <w:pPr>
              <w:rPr>
                <w:b/>
                <w:bCs/>
              </w:rPr>
            </w:pPr>
            <w:r w:rsidRPr="003D5D76">
              <w:rPr>
                <w:b/>
                <w:bCs/>
              </w:rPr>
              <w:t>Reviewers</w:t>
            </w:r>
          </w:p>
        </w:tc>
        <w:tc>
          <w:tcPr>
            <w:tcW w:w="2136" w:type="dxa"/>
            <w:tcBorders>
              <w:top w:val="single" w:color="auto" w:sz="2" w:space="0"/>
              <w:bottom w:val="single" w:color="000000" w:sz="12" w:space="0"/>
            </w:tcBorders>
            <w:shd w:val="clear" w:color="auto" w:fill="auto"/>
          </w:tcPr>
          <w:p w:rsidRPr="003D5D76" w:rsidR="003D5D76" w:rsidP="00F63B36" w:rsidRDefault="003D5D76">
            <w:pPr>
              <w:rPr>
                <w:b/>
                <w:bCs/>
              </w:rPr>
            </w:pPr>
          </w:p>
        </w:tc>
      </w:tr>
      <w:tr w:rsidRPr="003D5D76" w:rsidR="003D5D76" w:rsidTr="003D5D76">
        <w:tc>
          <w:tcPr>
            <w:tcW w:w="1908" w:type="dxa"/>
            <w:tcBorders>
              <w:top w:val="single" w:color="000000" w:sz="12" w:space="0"/>
              <w:left w:val="single" w:color="auto" w:sz="12" w:space="0"/>
            </w:tcBorders>
            <w:shd w:val="clear" w:color="auto" w:fill="auto"/>
          </w:tcPr>
          <w:p w:rsidRPr="003D5D76" w:rsidR="003D5D76" w:rsidP="00F63B36" w:rsidRDefault="003D5D76">
            <w:pPr>
              <w:rPr>
                <w:bCs/>
              </w:rPr>
            </w:pPr>
            <w:r w:rsidRPr="003D5D76">
              <w:rPr>
                <w:bCs/>
              </w:rPr>
              <w:t xml:space="preserve">Mike </w:t>
            </w:r>
            <w:proofErr w:type="spellStart"/>
            <w:r w:rsidRPr="003D5D76">
              <w:rPr>
                <w:bCs/>
              </w:rPr>
              <w:t>Manthei</w:t>
            </w:r>
            <w:proofErr w:type="spellEnd"/>
          </w:p>
        </w:tc>
        <w:tc>
          <w:tcPr>
            <w:tcW w:w="2364" w:type="dxa"/>
            <w:tcBorders>
              <w:top w:val="single" w:color="000000" w:sz="12" w:space="0"/>
              <w:right w:val="single" w:color="000000" w:sz="12" w:space="0"/>
            </w:tcBorders>
            <w:shd w:val="clear" w:color="auto" w:fill="auto"/>
          </w:tcPr>
          <w:p w:rsidRPr="003D5D76" w:rsidR="003D5D76" w:rsidP="00F63B36" w:rsidRDefault="003D5D76">
            <w:r w:rsidRPr="003D5D76">
              <w:t>mmanthei@fs.fed.us</w:t>
            </w:r>
          </w:p>
        </w:tc>
        <w:tc>
          <w:tcPr>
            <w:tcW w:w="1584" w:type="dxa"/>
            <w:tcBorders>
              <w:top w:val="single" w:color="000000" w:sz="12" w:space="0"/>
              <w:left w:val="single" w:color="000000" w:sz="12" w:space="0"/>
            </w:tcBorders>
            <w:shd w:val="clear" w:color="auto" w:fill="auto"/>
          </w:tcPr>
          <w:p w:rsidRPr="003D5D76" w:rsidR="003D5D76" w:rsidP="00F63B36" w:rsidRDefault="003D5D76">
            <w:r w:rsidRPr="003D5D76">
              <w:t xml:space="preserve">Jack </w:t>
            </w:r>
            <w:proofErr w:type="spellStart"/>
            <w:r w:rsidRPr="003D5D76">
              <w:t>Triepke</w:t>
            </w:r>
            <w:proofErr w:type="spellEnd"/>
          </w:p>
        </w:tc>
        <w:tc>
          <w:tcPr>
            <w:tcW w:w="2136" w:type="dxa"/>
            <w:tcBorders>
              <w:top w:val="single" w:color="000000" w:sz="12" w:space="0"/>
            </w:tcBorders>
            <w:shd w:val="clear" w:color="auto" w:fill="auto"/>
          </w:tcPr>
          <w:p w:rsidRPr="003D5D76" w:rsidR="003D5D76" w:rsidP="00F63B36" w:rsidRDefault="003D5D76">
            <w:r w:rsidRPr="003D5D76">
              <w:t>jtriepke@fs.fed.us</w:t>
            </w:r>
          </w:p>
        </w:tc>
      </w:tr>
      <w:tr w:rsidRPr="003D5D76" w:rsidR="003D5D76" w:rsidTr="003D5D76">
        <w:tc>
          <w:tcPr>
            <w:tcW w:w="1908" w:type="dxa"/>
            <w:tcBorders>
              <w:left w:val="single" w:color="auto" w:sz="12" w:space="0"/>
            </w:tcBorders>
            <w:shd w:val="clear" w:color="auto" w:fill="auto"/>
          </w:tcPr>
          <w:p w:rsidRPr="003D5D76" w:rsidR="003D5D76" w:rsidP="00F63B36" w:rsidRDefault="003D5D76">
            <w:pPr>
              <w:rPr>
                <w:bCs/>
              </w:rPr>
            </w:pPr>
            <w:r w:rsidRPr="003D5D76">
              <w:rPr>
                <w:bCs/>
              </w:rPr>
              <w:t xml:space="preserve">Linda </w:t>
            </w:r>
            <w:proofErr w:type="spellStart"/>
            <w:r w:rsidRPr="003D5D76">
              <w:rPr>
                <w:bCs/>
              </w:rPr>
              <w:t>Wadleigh</w:t>
            </w:r>
            <w:proofErr w:type="spellEnd"/>
          </w:p>
        </w:tc>
        <w:tc>
          <w:tcPr>
            <w:tcW w:w="2364" w:type="dxa"/>
            <w:tcBorders>
              <w:right w:val="single" w:color="000000" w:sz="12" w:space="0"/>
            </w:tcBorders>
            <w:shd w:val="clear" w:color="auto" w:fill="auto"/>
          </w:tcPr>
          <w:p w:rsidRPr="003D5D76" w:rsidR="003D5D76" w:rsidP="00F63B36" w:rsidRDefault="003D5D76">
            <w:r w:rsidRPr="003D5D76">
              <w:t>lwadleigh@fs.fed.us</w:t>
            </w:r>
          </w:p>
        </w:tc>
        <w:tc>
          <w:tcPr>
            <w:tcW w:w="1584" w:type="dxa"/>
            <w:tcBorders>
              <w:left w:val="single" w:color="000000" w:sz="12" w:space="0"/>
            </w:tcBorders>
            <w:shd w:val="clear" w:color="auto" w:fill="auto"/>
          </w:tcPr>
          <w:p w:rsidRPr="003D5D76" w:rsidR="003D5D76" w:rsidP="00F63B36" w:rsidRDefault="003D5D76">
            <w:r w:rsidRPr="003D5D76">
              <w:t>None</w:t>
            </w:r>
          </w:p>
        </w:tc>
        <w:tc>
          <w:tcPr>
            <w:tcW w:w="2136" w:type="dxa"/>
            <w:shd w:val="clear" w:color="auto" w:fill="auto"/>
          </w:tcPr>
          <w:p w:rsidRPr="003D5D76" w:rsidR="003D5D76" w:rsidP="00F63B36" w:rsidRDefault="003D5D76">
            <w:r w:rsidRPr="003D5D76">
              <w:t>None</w:t>
            </w:r>
          </w:p>
        </w:tc>
      </w:tr>
      <w:tr w:rsidRPr="003D5D76" w:rsidR="003D5D76" w:rsidTr="003D5D76">
        <w:tc>
          <w:tcPr>
            <w:tcW w:w="1908" w:type="dxa"/>
            <w:tcBorders>
              <w:left w:val="single" w:color="auto" w:sz="12" w:space="0"/>
              <w:bottom w:val="single" w:color="auto" w:sz="2" w:space="0"/>
            </w:tcBorders>
            <w:shd w:val="clear" w:color="auto" w:fill="auto"/>
          </w:tcPr>
          <w:p w:rsidRPr="003D5D76" w:rsidR="003D5D76" w:rsidP="00F63B36" w:rsidRDefault="003D5D76">
            <w:pPr>
              <w:rPr>
                <w:bCs/>
              </w:rPr>
            </w:pPr>
            <w:r w:rsidRPr="003D5D76">
              <w:rPr>
                <w:bCs/>
              </w:rPr>
              <w:t>Rory Steinke</w:t>
            </w:r>
          </w:p>
        </w:tc>
        <w:tc>
          <w:tcPr>
            <w:tcW w:w="2364" w:type="dxa"/>
            <w:tcBorders>
              <w:right w:val="single" w:color="000000" w:sz="12" w:space="0"/>
            </w:tcBorders>
            <w:shd w:val="clear" w:color="auto" w:fill="auto"/>
          </w:tcPr>
          <w:p w:rsidRPr="003D5D76" w:rsidR="003D5D76" w:rsidP="00F63B36" w:rsidRDefault="003D5D76">
            <w:r w:rsidRPr="003D5D76">
              <w:t>rsteinke@fs.fed.us</w:t>
            </w:r>
          </w:p>
        </w:tc>
        <w:tc>
          <w:tcPr>
            <w:tcW w:w="1584" w:type="dxa"/>
            <w:tcBorders>
              <w:left w:val="single" w:color="000000" w:sz="12" w:space="0"/>
              <w:bottom w:val="single" w:color="auto" w:sz="2" w:space="0"/>
            </w:tcBorders>
            <w:shd w:val="clear" w:color="auto" w:fill="auto"/>
          </w:tcPr>
          <w:p w:rsidRPr="003D5D76" w:rsidR="003D5D76" w:rsidP="00F63B36" w:rsidRDefault="003D5D76">
            <w:r w:rsidRPr="003D5D76">
              <w:t>None</w:t>
            </w:r>
          </w:p>
        </w:tc>
        <w:tc>
          <w:tcPr>
            <w:tcW w:w="2136" w:type="dxa"/>
            <w:shd w:val="clear" w:color="auto" w:fill="auto"/>
          </w:tcPr>
          <w:p w:rsidRPr="003D5D76" w:rsidR="003D5D76" w:rsidP="00F63B36" w:rsidRDefault="003D5D76">
            <w:r w:rsidRPr="003D5D76">
              <w:t>None</w:t>
            </w:r>
          </w:p>
        </w:tc>
      </w:tr>
    </w:tbl>
    <w:p w:rsidR="003D5D76" w:rsidP="003D5D76" w:rsidRDefault="003D5D76"/>
    <w:p w:rsidR="003D5D76" w:rsidP="003D5D76" w:rsidRDefault="003D5D76">
      <w:pPr>
        <w:pStyle w:val="InfoPara"/>
      </w:pPr>
      <w:r>
        <w:t>Vegetation Type</w:t>
      </w:r>
    </w:p>
    <w:p w:rsidR="003D5D76" w:rsidP="003D5D76" w:rsidRDefault="003D5D76">
      <w:r>
        <w:t>Forest and Woodland</w:t>
      </w:r>
    </w:p>
    <w:p w:rsidR="003D5D76" w:rsidP="003D5D76" w:rsidRDefault="003D5D76">
      <w:pPr>
        <w:pStyle w:val="InfoPara"/>
      </w:pPr>
      <w:r>
        <w:t>Map Zones</w:t>
      </w:r>
    </w:p>
    <w:p w:rsidR="003D5D76" w:rsidP="003D5D76" w:rsidRDefault="003D5D76">
      <w:r>
        <w:t>27</w:t>
      </w:r>
    </w:p>
    <w:p w:rsidR="003D5D76" w:rsidP="003D5D76" w:rsidRDefault="003D5D76">
      <w:pPr>
        <w:pStyle w:val="InfoPara"/>
      </w:pPr>
      <w:r>
        <w:t>Geographic Range</w:t>
      </w:r>
    </w:p>
    <w:p w:rsidR="003D5D76" w:rsidP="003D5D76" w:rsidRDefault="003D5D76">
      <w:r>
        <w:t>This system occurs in western CO, UT, northern NM, northern AZ and central NV. In MZ27 in NM, this type is thought to occur only in limited quantities, particularly on mild to moderate slopes of the Manzano, Manzanita and Sandia ranges. Within MZ27 in NM, it should occur in ECOMAP</w:t>
      </w:r>
      <w:r w:rsidR="008D0D78">
        <w:t xml:space="preserve"> (Cleland et al. 2007)</w:t>
      </w:r>
      <w:r>
        <w:t xml:space="preserve"> section M313 - very top of </w:t>
      </w:r>
      <w:proofErr w:type="spellStart"/>
      <w:r>
        <w:t>Manzanas</w:t>
      </w:r>
      <w:proofErr w:type="spellEnd"/>
      <w:r>
        <w:t xml:space="preserve"> and </w:t>
      </w:r>
      <w:proofErr w:type="spellStart"/>
      <w:r>
        <w:t>Sandillas</w:t>
      </w:r>
      <w:proofErr w:type="spellEnd"/>
      <w:r>
        <w:t>.</w:t>
      </w:r>
    </w:p>
    <w:p w:rsidR="003D5D76" w:rsidP="003D5D76" w:rsidRDefault="003D5D76">
      <w:pPr>
        <w:pStyle w:val="InfoPara"/>
      </w:pPr>
      <w:r>
        <w:t>Biophysical Site Description</w:t>
      </w:r>
    </w:p>
    <w:p w:rsidR="003D5D76" w:rsidP="003D5D76" w:rsidRDefault="003D5D76">
      <w:r>
        <w:t>This type occurs on flat to moderately steep terrain (&lt;50%) on all aspects. Elevation typically ranges from 2</w:t>
      </w:r>
      <w:r w:rsidR="008D0D78">
        <w:t>,</w:t>
      </w:r>
      <w:r>
        <w:t>275-2</w:t>
      </w:r>
      <w:r w:rsidR="008D0D78">
        <w:t>,</w:t>
      </w:r>
      <w:r>
        <w:t xml:space="preserve">700m. Annual precipitation is 56-68cm. Stable aspen typically occurs above grass, sagebrush or pinyon-juniper (PJ). Soils are generally deep, </w:t>
      </w:r>
      <w:proofErr w:type="spellStart"/>
      <w:r>
        <w:t>mollic</w:t>
      </w:r>
      <w:proofErr w:type="spellEnd"/>
      <w:r>
        <w:t xml:space="preserve">, cool and moist. As a species, aspen is adapted to a much broader range of environments than most plants found associated with it. Soils are generally deep and moderately deep and are derived from colluvium and residuum. Soils commonly have frigid (cool) temperature and udic (moist) moisture regimes with fairly thick organic surface horizons. </w:t>
      </w:r>
      <w:proofErr w:type="spellStart"/>
      <w:r>
        <w:t>Mollic</w:t>
      </w:r>
      <w:proofErr w:type="spellEnd"/>
      <w:r>
        <w:t xml:space="preserve"> or borderline </w:t>
      </w:r>
      <w:proofErr w:type="spellStart"/>
      <w:r>
        <w:t>Mollic</w:t>
      </w:r>
      <w:proofErr w:type="spellEnd"/>
      <w:r>
        <w:t xml:space="preserve"> epipedons are common.</w:t>
      </w:r>
    </w:p>
    <w:p w:rsidR="003D5D76" w:rsidP="003D5D76" w:rsidRDefault="003D5D76">
      <w:pPr>
        <w:pStyle w:val="InfoPara"/>
      </w:pPr>
      <w:r>
        <w:t>Vegetation Description</w:t>
      </w:r>
    </w:p>
    <w:p w:rsidR="003D5D76" w:rsidP="003D5D76" w:rsidRDefault="003D5D76">
      <w:r>
        <w:t xml:space="preserve">Aspen exists in single-storied or more commonly multi-storied stands. Mature conifers are rare in this type. Multi-storied (multi-aged) conditions are typical of stand dynamics in stable aspen, where regeneration occurs on much smaller scales (than seral aspen in aspen-mixed conifer stands). </w:t>
      </w:r>
    </w:p>
    <w:p w:rsidR="003D5D76" w:rsidP="003D5D76" w:rsidRDefault="003D5D76"/>
    <w:p w:rsidR="003D5D76" w:rsidP="003D5D76" w:rsidRDefault="003D5D76">
      <w:r>
        <w:t>Understory consists of an abundant herbaceous component, perhaps with snowberry (</w:t>
      </w:r>
      <w:proofErr w:type="spellStart"/>
      <w:r w:rsidRPr="00A33AAB">
        <w:rPr>
          <w:i/>
        </w:rPr>
        <w:t>Symphoricarpos</w:t>
      </w:r>
      <w:proofErr w:type="spellEnd"/>
      <w:r>
        <w:t xml:space="preserve"> </w:t>
      </w:r>
      <w:proofErr w:type="spellStart"/>
      <w:r>
        <w:t>spp</w:t>
      </w:r>
      <w:proofErr w:type="spellEnd"/>
      <w:r>
        <w:t>), meadow rue (</w:t>
      </w:r>
      <w:r w:rsidRPr="00A33AAB">
        <w:rPr>
          <w:i/>
        </w:rPr>
        <w:t xml:space="preserve">Thalictrum </w:t>
      </w:r>
      <w:proofErr w:type="spellStart"/>
      <w:r w:rsidRPr="00A33AAB">
        <w:rPr>
          <w:i/>
        </w:rPr>
        <w:t>fendleri</w:t>
      </w:r>
      <w:proofErr w:type="spellEnd"/>
      <w:r>
        <w:t xml:space="preserve">), </w:t>
      </w:r>
      <w:proofErr w:type="spellStart"/>
      <w:r w:rsidRPr="00A33AAB">
        <w:rPr>
          <w:i/>
        </w:rPr>
        <w:t>Arctostaphylos</w:t>
      </w:r>
      <w:proofErr w:type="spellEnd"/>
      <w:r w:rsidRPr="00A33AAB">
        <w:rPr>
          <w:i/>
        </w:rPr>
        <w:t xml:space="preserve"> </w:t>
      </w:r>
      <w:proofErr w:type="spellStart"/>
      <w:r w:rsidRPr="00A33AAB">
        <w:rPr>
          <w:i/>
        </w:rPr>
        <w:t>uva-ursi</w:t>
      </w:r>
      <w:proofErr w:type="spellEnd"/>
      <w:r>
        <w:t xml:space="preserve"> and/or yarrow (</w:t>
      </w:r>
      <w:r w:rsidRPr="00A33AAB">
        <w:rPr>
          <w:i/>
        </w:rPr>
        <w:t xml:space="preserve">Achillea </w:t>
      </w:r>
      <w:proofErr w:type="spellStart"/>
      <w:r w:rsidRPr="00A33AAB">
        <w:rPr>
          <w:i/>
        </w:rPr>
        <w:t>millefolium</w:t>
      </w:r>
      <w:proofErr w:type="spellEnd"/>
      <w:r>
        <w:t xml:space="preserve">) present. </w:t>
      </w:r>
    </w:p>
    <w:p w:rsidR="003D5D76" w:rsidP="003D5D76" w:rsidRDefault="003D5D76"/>
    <w:p w:rsidR="003D5D76" w:rsidP="003D5D76" w:rsidRDefault="003D5D76">
      <w:r>
        <w:t>Aspen suckers 5-15ft tall will be present in all classes at least 500 stems/acre. Lack of suckers is representative of an uncharacteristic class.</w:t>
      </w:r>
    </w:p>
    <w:p w:rsidR="003D5D76" w:rsidP="003D5D76" w:rsidRDefault="003D5D76">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uva-ursi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Kinnikinnick</w:t>
            </w:r>
          </w:p>
        </w:tc>
      </w:tr>
    </w:tbl>
    <w:p>
      <w:r>
        <w:rPr>
          <w:sz w:val="16"/>
        </w:rPr>
        <w:t>Species names are from the NRCS PLANTS database. Check species codes at http://plants.usda.gov.</w:t>
      </w:r>
    </w:p>
    <w:p w:rsidR="003D5D76" w:rsidP="003D5D76" w:rsidRDefault="003D5D76">
      <w:pPr>
        <w:pStyle w:val="InfoPara"/>
      </w:pPr>
      <w:r>
        <w:t>Disturbance Description</w:t>
      </w:r>
    </w:p>
    <w:p w:rsidR="003D5D76" w:rsidP="003D5D76" w:rsidRDefault="003D5D76">
      <w:r>
        <w:t>Fire, insects and disease occur.</w:t>
      </w:r>
    </w:p>
    <w:p w:rsidR="003D5D76" w:rsidP="003D5D76" w:rsidRDefault="003D5D76"/>
    <w:p w:rsidR="003D5D76" w:rsidP="003D5D76" w:rsidRDefault="003D5D76">
      <w:r>
        <w:t xml:space="preserve">Aspen may persist in the absence of disturbance (contrary to NatureServe (NS) description). Stand replacement fire generally spreads from adjacent systems and provides a significant means of aspen reproduction. Surface fire generally spreads from the margins of aspen stands as a result of fire on adjacent vegetation types. Mixed severity fire is undocumented. One reviewer stated that drought may have altered fire behavior in aspen in recent years. He observed aspen stands burn in a mixed severity fire on the </w:t>
      </w:r>
      <w:proofErr w:type="spellStart"/>
      <w:r>
        <w:t>Encebado</w:t>
      </w:r>
      <w:proofErr w:type="spellEnd"/>
      <w:r>
        <w:t xml:space="preserve"> Fire in Taos. Similar observations have been made by other firefighters, but literature supporting recent burning in aspen is lacking at this time.</w:t>
      </w:r>
    </w:p>
    <w:p w:rsidR="003D5D76" w:rsidP="003D5D76" w:rsidRDefault="003D5D76"/>
    <w:p w:rsidR="003D5D76" w:rsidP="003D5D76" w:rsidRDefault="003D5D76">
      <w:r>
        <w:t>Native grazing on seedlings has impacts particularly in class A. Currently native grazing has reduced aspen regeneration in northern AZ and NM in most places.</w:t>
      </w:r>
    </w:p>
    <w:p w:rsidR="003D5D76" w:rsidP="003D5D76" w:rsidRDefault="003D5D76"/>
    <w:p w:rsidR="003D5D76" w:rsidP="003D5D76" w:rsidRDefault="003D5D76">
      <w:r>
        <w:t>Heart rot, as a result of fungus, is common in aspen, affecting individual mature trees. Insect defoliators can affect entire stands, as seen recently in drought-stressed stands.</w:t>
      </w:r>
    </w:p>
    <w:p w:rsidR="003D5D76" w:rsidP="003D5D76" w:rsidRDefault="008D0D7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146</w:t>
            </w:r>
          </w:p>
        </w:tc>
        <w:tc>
          <w:p>
            <w:pPr>
              <w:jc w:val="center"/>
            </w:pPr>
            <w:r>
              <w:t>79</w:t>
            </w:r>
          </w:p>
        </w:tc>
        <w:tc>
          <w:p>
            <w:pPr>
              <w:jc w:val="center"/>
            </w:pPr>
            <w:r>
              <w:t>50</w:t>
            </w:r>
          </w:p>
        </w:tc>
        <w:tc>
          <w:p>
            <w:pPr>
              <w:jc w:val="center"/>
            </w:pPr>
            <w:r>
              <w:t>300</w:t>
            </w:r>
          </w:p>
        </w:tc>
      </w:tr>
      <w:tr>
        <w:tc>
          <w:p>
            <w:pPr>
              <w:jc w:val="center"/>
            </w:pPr>
            <w:r>
              <w:t>Moderate (Mixed)</w:t>
            </w:r>
          </w:p>
        </w:tc>
        <w:tc>
          <w:p>
            <w:pPr>
              <w:jc w:val="center"/>
            </w:pPr>
            <w:r>
              <w:t>1707</w:t>
            </w:r>
          </w:p>
        </w:tc>
        <w:tc>
          <w:p>
            <w:pPr>
              <w:jc w:val="center"/>
            </w:pPr>
            <w:r>
              <w:t>7</w:t>
            </w:r>
          </w:p>
        </w:tc>
        <w:tc>
          <w:p>
            <w:pPr>
              <w:jc w:val="center"/>
            </w:pPr>
            <w:r>
              <w:t/>
            </w:r>
          </w:p>
        </w:tc>
        <w:tc>
          <w:p>
            <w:pPr>
              <w:jc w:val="center"/>
            </w:pPr>
            <w:r>
              <w:t/>
            </w:r>
          </w:p>
        </w:tc>
      </w:tr>
      <w:tr>
        <w:tc>
          <w:p>
            <w:pPr>
              <w:jc w:val="center"/>
            </w:pPr>
            <w:r>
              <w:t>Low (Surface)</w:t>
            </w:r>
          </w:p>
        </w:tc>
        <w:tc>
          <w:p>
            <w:pPr>
              <w:jc w:val="center"/>
            </w:pPr>
            <w:r>
              <w:t>835</w:t>
            </w:r>
          </w:p>
        </w:tc>
        <w:tc>
          <w:p>
            <w:pPr>
              <w:jc w:val="center"/>
            </w:pPr>
            <w:r>
              <w:t>14</w:t>
            </w:r>
          </w:p>
        </w:tc>
        <w:tc>
          <w:p>
            <w:pPr>
              <w:jc w:val="center"/>
            </w:pPr>
            <w:r>
              <w:t/>
            </w:r>
          </w:p>
        </w:tc>
        <w:tc>
          <w:p>
            <w:pPr>
              <w:jc w:val="center"/>
            </w:pPr>
            <w:r>
              <w:t/>
            </w:r>
          </w:p>
        </w:tc>
      </w:tr>
      <w:tr>
        <w:tc>
          <w:p>
            <w:pPr>
              <w:jc w:val="center"/>
            </w:pPr>
            <w:r>
              <w:t>All Fires</w:t>
            </w:r>
          </w:p>
        </w:tc>
        <w:tc>
          <w:p>
            <w:pPr>
              <w:jc w:val="center"/>
            </w:pPr>
            <w:r>
              <w:t>116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D5D76" w:rsidP="003D5D76" w:rsidRDefault="003D5D76">
      <w:pPr>
        <w:pStyle w:val="InfoPara"/>
      </w:pPr>
      <w:r>
        <w:t>Scale Description</w:t>
      </w:r>
    </w:p>
    <w:p w:rsidR="003D5D76" w:rsidP="003D5D76" w:rsidRDefault="003D5D76">
      <w:r>
        <w:t>Patch sizes range in the 10s-100s of acres. Fires may have been as large as thousands of acres, but patches of this system would have typically been smaller than thousands of acres.</w:t>
      </w:r>
    </w:p>
    <w:p w:rsidR="003D5D76" w:rsidP="003D5D76" w:rsidRDefault="003D5D76">
      <w:pPr>
        <w:pStyle w:val="InfoPara"/>
      </w:pPr>
      <w:r>
        <w:t>Adjacency or Identification Concerns</w:t>
      </w:r>
    </w:p>
    <w:p w:rsidR="003D5D76" w:rsidP="003D5D76" w:rsidRDefault="003D5D76">
      <w:r>
        <w:t xml:space="preserve">If conifers are present, please review an aspen mixed conifer </w:t>
      </w:r>
      <w:proofErr w:type="spellStart"/>
      <w:r>
        <w:t>BpS</w:t>
      </w:r>
      <w:proofErr w:type="spellEnd"/>
      <w:r>
        <w:t xml:space="preserve"> instead. Stable stands appear to occur more often at lower elevations compared to seral stands. Adjacent forest types such as ponderosa pine (1054), warm/dry mixed conifer (</w:t>
      </w:r>
      <w:proofErr w:type="spellStart"/>
      <w:r>
        <w:t>BpS</w:t>
      </w:r>
      <w:proofErr w:type="spellEnd"/>
      <w:r>
        <w:t xml:space="preserve"> 1051) or aspen-mixed conifer (</w:t>
      </w:r>
      <w:proofErr w:type="spellStart"/>
      <w:r>
        <w:t>BpS</w:t>
      </w:r>
      <w:proofErr w:type="spellEnd"/>
      <w:r>
        <w:t xml:space="preserve"> 1061) with more frequent fire played a role in the fire frequency of stable aspen stands and the subsequent regeneration. Aspen trees in aspen-mixed conifer stands, on the other hand, were a seral component requiring intermittent and severe fire to maintain their abundance. These stands can be differentiated by distinct even-agedness and the presence of conifers. </w:t>
      </w:r>
    </w:p>
    <w:p w:rsidR="003D5D76" w:rsidP="003D5D76" w:rsidRDefault="003D5D76"/>
    <w:p w:rsidR="003D5D76" w:rsidP="003D5D76" w:rsidRDefault="003D5D76">
      <w:r>
        <w:t>Adjacent systems include sagebrush/grass (lower elevation) and mixed conifers (higher elevation).</w:t>
      </w:r>
    </w:p>
    <w:p w:rsidR="003D5D76" w:rsidP="003D5D76" w:rsidRDefault="003D5D76">
      <w:pPr>
        <w:pStyle w:val="InfoPara"/>
      </w:pPr>
      <w:r>
        <w:t>Issues or Problems</w:t>
      </w:r>
    </w:p>
    <w:p w:rsidR="003D5D76" w:rsidP="003D5D76" w:rsidRDefault="003D5D76">
      <w:r>
        <w:lastRenderedPageBreak/>
        <w:t xml:space="preserve">Aspen decline does not appear to be the same across the region. Decline is thought to be critical in UT, AZ, NM, but not in CO (especially southwest CO). </w:t>
      </w:r>
    </w:p>
    <w:p w:rsidR="003D5D76" w:rsidP="003D5D76" w:rsidRDefault="003D5D76"/>
    <w:p w:rsidR="003D5D76" w:rsidP="003D5D76" w:rsidRDefault="003D5D76">
      <w:r>
        <w:t>Aspen stands tend to remain dense through much of the lifespan, hence the open stand descriptions were not used and "woodland" may be something of a misnomer. As aspen is such a wide-ranging species, there are not characteristic understory species which assist in identification of this type.</w:t>
      </w:r>
    </w:p>
    <w:p w:rsidR="003D5D76" w:rsidP="003D5D76" w:rsidRDefault="003D5D76">
      <w:pPr>
        <w:pStyle w:val="InfoPara"/>
      </w:pPr>
      <w:r>
        <w:t>Native Uncharacteristic Conditions</w:t>
      </w:r>
    </w:p>
    <w:p w:rsidR="003D5D76" w:rsidP="003D5D76" w:rsidRDefault="003D5D76">
      <w:r>
        <w:t>Lack of aspen suckers is representative of an uncharacteristic class. Less than 30% cover of aspen in the mid- and late-development conditions can be considered uncharacteristic. In contemporary stands, these conditions are typically due to native or non-native herbivory.</w:t>
      </w:r>
    </w:p>
    <w:p w:rsidR="003D5D76" w:rsidP="003D5D76" w:rsidRDefault="003D5D76">
      <w:pPr>
        <w:pStyle w:val="InfoPara"/>
      </w:pPr>
      <w:r>
        <w:t>Comments</w:t>
      </w:r>
    </w:p>
    <w:p w:rsidR="003D5D76" w:rsidP="003D5D76" w:rsidRDefault="003D5D76">
      <w:r>
        <w:t xml:space="preserve">This model for MZ27 was adopted from the same </w:t>
      </w:r>
      <w:proofErr w:type="spellStart"/>
      <w:r>
        <w:t>BpS</w:t>
      </w:r>
      <w:proofErr w:type="spellEnd"/>
      <w:r>
        <w:t xml:space="preserve"> from MZ25. No major changes were made to the model or description for MZ27 so </w:t>
      </w:r>
      <w:proofErr w:type="spellStart"/>
      <w:r>
        <w:t>modelership</w:t>
      </w:r>
      <w:proofErr w:type="spellEnd"/>
      <w:r>
        <w:t xml:space="preserve"> from previous </w:t>
      </w:r>
      <w:proofErr w:type="spellStart"/>
      <w:r>
        <w:t>mapzones</w:t>
      </w:r>
      <w:proofErr w:type="spellEnd"/>
      <w:r>
        <w:t xml:space="preserve"> was retained.</w:t>
      </w:r>
    </w:p>
    <w:p w:rsidR="003D5D76" w:rsidP="003D5D76" w:rsidRDefault="003D5D76"/>
    <w:p w:rsidR="003D5D76" w:rsidP="003D5D76" w:rsidRDefault="003D5D76">
      <w:r>
        <w:t xml:space="preserve">The model for MZ25 was imported from the same </w:t>
      </w:r>
      <w:proofErr w:type="spellStart"/>
      <w:r>
        <w:t>BpS</w:t>
      </w:r>
      <w:proofErr w:type="spellEnd"/>
      <w:r>
        <w:t xml:space="preserve"> from MZ15 created by Mike </w:t>
      </w:r>
      <w:proofErr w:type="spellStart"/>
      <w:r>
        <w:t>Manthei</w:t>
      </w:r>
      <w:proofErr w:type="spellEnd"/>
      <w:r>
        <w:t xml:space="preserve">, Linda </w:t>
      </w:r>
      <w:proofErr w:type="spellStart"/>
      <w:r>
        <w:t>Wadleigh</w:t>
      </w:r>
      <w:proofErr w:type="spellEnd"/>
      <w:r>
        <w:t xml:space="preserve"> and Rory Steinke and reviewed by Steinke and Chad Stewart. </w:t>
      </w:r>
    </w:p>
    <w:p w:rsidR="003D5D76" w:rsidP="003D5D76" w:rsidRDefault="003D5D76"/>
    <w:p w:rsidR="003D5D76" w:rsidP="003D5D76" w:rsidRDefault="003D5D76">
      <w:r>
        <w:t xml:space="preserve">Model from MZ15 is based on the model from MZ28 for the same </w:t>
      </w:r>
      <w:proofErr w:type="spellStart"/>
      <w:r>
        <w:t>BpS</w:t>
      </w:r>
      <w:proofErr w:type="spellEnd"/>
      <w:r>
        <w:t xml:space="preserve">. </w:t>
      </w:r>
    </w:p>
    <w:p w:rsidR="003D5D76" w:rsidP="003D5D76" w:rsidRDefault="003D5D76"/>
    <w:p w:rsidR="003D5D76" w:rsidP="003D5D76" w:rsidRDefault="003D5D76">
      <w:r>
        <w:t xml:space="preserve">The model from MZ28 was modified in the Flagstaff workshop with additional modelers, Jack </w:t>
      </w:r>
      <w:proofErr w:type="spellStart"/>
      <w:r>
        <w:t>Triepke</w:t>
      </w:r>
      <w:proofErr w:type="spellEnd"/>
      <w:r>
        <w:t xml:space="preserve">, jtriepke@fs.fed.us; Ed Smith, esmith@tnc.org; and Deb </w:t>
      </w:r>
      <w:proofErr w:type="spellStart"/>
      <w:r>
        <w:t>Bumpus</w:t>
      </w:r>
      <w:proofErr w:type="spellEnd"/>
      <w:r>
        <w:t xml:space="preserve">, bdumpus@fs.fed.us. </w:t>
      </w:r>
    </w:p>
    <w:p w:rsidR="003D5D76" w:rsidP="003D5D76" w:rsidRDefault="003D5D76"/>
    <w:p w:rsidR="003D5D76" w:rsidP="003D5D76" w:rsidRDefault="003D5D76">
      <w:r>
        <w:t xml:space="preserve">The model from MZ28 was based on the Rapid Assessment model R3ASPN by L. Chappell (lchappell@fs.fed.us), R. Wu (rwu@fs.fed.us) and K. Ryan (kryan@fs.fed.us) and reviewed by Bill Baker (bakerwl@wyo.edu). It was further modified in a workshop in Denver 4/27/2005 by E. </w:t>
      </w:r>
      <w:proofErr w:type="spellStart"/>
      <w:r>
        <w:t>Biery</w:t>
      </w:r>
      <w:proofErr w:type="spellEnd"/>
      <w:r>
        <w:t xml:space="preserve">, L Duran, F. </w:t>
      </w:r>
      <w:proofErr w:type="spellStart"/>
      <w:r>
        <w:t>Escoban</w:t>
      </w:r>
      <w:proofErr w:type="spellEnd"/>
      <w:r>
        <w:t xml:space="preserve">, L. Kerr, D Knight, D. </w:t>
      </w:r>
      <w:proofErr w:type="spellStart"/>
      <w:r>
        <w:t>Toelle</w:t>
      </w:r>
      <w:proofErr w:type="spellEnd"/>
      <w:r>
        <w:t>, B. Wilmore and an anonymous contributor.</w:t>
      </w:r>
    </w:p>
    <w:p w:rsidR="003D5D76" w:rsidP="003D5D76" w:rsidRDefault="003D5D76">
      <w:pPr>
        <w:pStyle w:val="ReportSection"/>
      </w:pPr>
      <w:r>
        <w:t>Succession Classes</w:t>
      </w:r>
    </w:p>
    <w:p w:rsidR="003D5D76" w:rsidP="003D5D76" w:rsidRDefault="003D5D7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D5D76" w:rsidP="003D5D76" w:rsidRDefault="003D5D76">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D5D76" w:rsidP="003D5D76" w:rsidRDefault="003D5D76"/>
    <w:p w:rsidR="003D5D76" w:rsidP="003D5D76" w:rsidRDefault="003D5D7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3D5D76" w:rsidR="003D5D76" w:rsidTr="003D5D76">
        <w:tc>
          <w:tcPr>
            <w:tcW w:w="1104" w:type="dxa"/>
            <w:tcBorders>
              <w:top w:val="single" w:color="auto" w:sz="2" w:space="0"/>
              <w:bottom w:val="single" w:color="000000" w:sz="12" w:space="0"/>
            </w:tcBorders>
            <w:shd w:val="clear" w:color="auto" w:fill="auto"/>
          </w:tcPr>
          <w:p w:rsidRPr="003D5D76" w:rsidR="003D5D76" w:rsidP="00245CEE" w:rsidRDefault="003D5D76">
            <w:pPr>
              <w:rPr>
                <w:b/>
                <w:bCs/>
              </w:rPr>
            </w:pPr>
            <w:r w:rsidRPr="003D5D76">
              <w:rPr>
                <w:b/>
                <w:bCs/>
              </w:rPr>
              <w:t>Symbol</w:t>
            </w:r>
          </w:p>
        </w:tc>
        <w:tc>
          <w:tcPr>
            <w:tcW w:w="2340" w:type="dxa"/>
            <w:tcBorders>
              <w:top w:val="single" w:color="auto" w:sz="2" w:space="0"/>
              <w:bottom w:val="single" w:color="000000" w:sz="12" w:space="0"/>
            </w:tcBorders>
            <w:shd w:val="clear" w:color="auto" w:fill="auto"/>
          </w:tcPr>
          <w:p w:rsidRPr="003D5D76" w:rsidR="003D5D76" w:rsidP="00245CEE" w:rsidRDefault="003D5D76">
            <w:pPr>
              <w:rPr>
                <w:b/>
                <w:bCs/>
              </w:rPr>
            </w:pPr>
            <w:r w:rsidRPr="003D5D76">
              <w:rPr>
                <w:b/>
                <w:bCs/>
              </w:rPr>
              <w:t>Scientific Name</w:t>
            </w:r>
          </w:p>
        </w:tc>
        <w:tc>
          <w:tcPr>
            <w:tcW w:w="1860" w:type="dxa"/>
            <w:tcBorders>
              <w:top w:val="single" w:color="auto" w:sz="2" w:space="0"/>
              <w:bottom w:val="single" w:color="000000" w:sz="12" w:space="0"/>
            </w:tcBorders>
            <w:shd w:val="clear" w:color="auto" w:fill="auto"/>
          </w:tcPr>
          <w:p w:rsidRPr="003D5D76" w:rsidR="003D5D76" w:rsidP="00245CEE" w:rsidRDefault="003D5D76">
            <w:pPr>
              <w:rPr>
                <w:b/>
                <w:bCs/>
              </w:rPr>
            </w:pPr>
            <w:r w:rsidRPr="003D5D76">
              <w:rPr>
                <w:b/>
                <w:bCs/>
              </w:rPr>
              <w:t>Common Name</w:t>
            </w:r>
          </w:p>
        </w:tc>
        <w:tc>
          <w:tcPr>
            <w:tcW w:w="1956" w:type="dxa"/>
            <w:tcBorders>
              <w:top w:val="single" w:color="auto" w:sz="2" w:space="0"/>
              <w:bottom w:val="single" w:color="000000" w:sz="12" w:space="0"/>
            </w:tcBorders>
            <w:shd w:val="clear" w:color="auto" w:fill="auto"/>
          </w:tcPr>
          <w:p w:rsidRPr="003D5D76" w:rsidR="003D5D76" w:rsidP="00245CEE" w:rsidRDefault="003D5D76">
            <w:pPr>
              <w:rPr>
                <w:b/>
                <w:bCs/>
              </w:rPr>
            </w:pPr>
            <w:r w:rsidRPr="003D5D76">
              <w:rPr>
                <w:b/>
                <w:bCs/>
              </w:rPr>
              <w:t>Canopy Position</w:t>
            </w:r>
          </w:p>
        </w:tc>
      </w:tr>
      <w:tr w:rsidRPr="003D5D76" w:rsidR="003D5D76" w:rsidTr="003D5D76">
        <w:tc>
          <w:tcPr>
            <w:tcW w:w="1104" w:type="dxa"/>
            <w:tcBorders>
              <w:top w:val="single" w:color="000000" w:sz="12" w:space="0"/>
            </w:tcBorders>
            <w:shd w:val="clear" w:color="auto" w:fill="auto"/>
          </w:tcPr>
          <w:p w:rsidRPr="003D5D76" w:rsidR="003D5D76" w:rsidP="00245CEE" w:rsidRDefault="003D5D76">
            <w:pPr>
              <w:rPr>
                <w:bCs/>
              </w:rPr>
            </w:pPr>
            <w:r w:rsidRPr="003D5D76">
              <w:rPr>
                <w:bCs/>
              </w:rPr>
              <w:t>POTR5</w:t>
            </w:r>
          </w:p>
        </w:tc>
        <w:tc>
          <w:tcPr>
            <w:tcW w:w="2340" w:type="dxa"/>
            <w:tcBorders>
              <w:top w:val="single" w:color="000000" w:sz="12" w:space="0"/>
            </w:tcBorders>
            <w:shd w:val="clear" w:color="auto" w:fill="auto"/>
          </w:tcPr>
          <w:p w:rsidRPr="003D5D76" w:rsidR="003D5D76" w:rsidP="00245CEE" w:rsidRDefault="003D5D76">
            <w:proofErr w:type="spellStart"/>
            <w:r w:rsidRPr="003D5D76">
              <w:t>Populus</w:t>
            </w:r>
            <w:proofErr w:type="spellEnd"/>
            <w:r w:rsidRPr="003D5D76">
              <w:t xml:space="preserve"> </w:t>
            </w:r>
            <w:proofErr w:type="spellStart"/>
            <w:r w:rsidRPr="003D5D76">
              <w:t>tremuloides</w:t>
            </w:r>
            <w:proofErr w:type="spellEnd"/>
          </w:p>
        </w:tc>
        <w:tc>
          <w:tcPr>
            <w:tcW w:w="1860" w:type="dxa"/>
            <w:tcBorders>
              <w:top w:val="single" w:color="000000" w:sz="12" w:space="0"/>
            </w:tcBorders>
            <w:shd w:val="clear" w:color="auto" w:fill="auto"/>
          </w:tcPr>
          <w:p w:rsidRPr="003D5D76" w:rsidR="003D5D76" w:rsidP="00245CEE" w:rsidRDefault="003D5D76">
            <w:r w:rsidRPr="003D5D76">
              <w:t>Quaking aspen</w:t>
            </w:r>
          </w:p>
        </w:tc>
        <w:tc>
          <w:tcPr>
            <w:tcW w:w="1956" w:type="dxa"/>
            <w:tcBorders>
              <w:top w:val="single" w:color="000000" w:sz="12" w:space="0"/>
            </w:tcBorders>
            <w:shd w:val="clear" w:color="auto" w:fill="auto"/>
          </w:tcPr>
          <w:p w:rsidRPr="003D5D76" w:rsidR="003D5D76" w:rsidP="00245CEE" w:rsidRDefault="003D5D76">
            <w:r w:rsidRPr="003D5D76">
              <w:t>All</w:t>
            </w:r>
          </w:p>
        </w:tc>
      </w:tr>
    </w:tbl>
    <w:p w:rsidR="003D5D76" w:rsidP="003D5D76" w:rsidRDefault="003D5D76"/>
    <w:p w:rsidR="003D5D76" w:rsidP="003D5D76" w:rsidRDefault="003D5D76">
      <w:pPr>
        <w:pStyle w:val="SClassInfoPara"/>
      </w:pPr>
      <w:r>
        <w:t>Description</w:t>
      </w:r>
    </w:p>
    <w:p w:rsidR="003D5D76" w:rsidP="003D5D76" w:rsidRDefault="003D5D76">
      <w:r>
        <w:t>Aspen suckers less than six feet tall</w:t>
      </w:r>
      <w:r w:rsidR="008D0D78">
        <w:t xml:space="preserve">, often less than </w:t>
      </w:r>
      <w:proofErr w:type="gramStart"/>
      <w:r w:rsidR="008D0D78">
        <w:t>one inch</w:t>
      </w:r>
      <w:proofErr w:type="gramEnd"/>
      <w:r w:rsidR="008D0D78">
        <w:t xml:space="preserve"> DBH,</w:t>
      </w:r>
      <w:r>
        <w:t xml:space="preserve"> and abundant. Grass and forbs </w:t>
      </w:r>
      <w:proofErr w:type="spellStart"/>
      <w:r>
        <w:t>resprout</w:t>
      </w:r>
      <w:proofErr w:type="spellEnd"/>
      <w:r>
        <w:t xml:space="preserve"> vigorously with high cover. Often densely vegetated.</w:t>
      </w:r>
    </w:p>
    <w:p w:rsidR="003D5D76" w:rsidP="003D5D76" w:rsidRDefault="003D5D76"/>
    <w:p>
      <w:r>
        <w:rPr>
          <w:i/>
          <w:u w:val="single"/>
        </w:rPr>
        <w:t>Maximum Tree Size Class</w:t>
      </w:r>
      <w:br/>
      <w:r>
        <w:t>Seedling &lt;4.5ft</w:t>
      </w:r>
    </w:p>
    <w:p w:rsidR="003D5D76" w:rsidP="003D5D76" w:rsidRDefault="003D5D76">
      <w:pPr>
        <w:pStyle w:val="InfoPara"/>
        <w:pBdr>
          <w:top w:val="single" w:color="auto" w:sz="4" w:space="1"/>
        </w:pBdr>
      </w:pPr>
      <w:r xmlns:w="http://schemas.openxmlformats.org/wordprocessingml/2006/main">
        <w:t>Class B</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D5D76" w:rsidP="003D5D76" w:rsidRDefault="003D5D76"/>
    <w:p w:rsidR="003D5D76" w:rsidP="003D5D76" w:rsidRDefault="003D5D7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3D5D76" w:rsidR="003D5D76" w:rsidTr="003D5D76">
        <w:tc>
          <w:tcPr>
            <w:tcW w:w="1104" w:type="dxa"/>
            <w:tcBorders>
              <w:top w:val="single" w:color="auto" w:sz="2" w:space="0"/>
              <w:bottom w:val="single" w:color="000000" w:sz="12" w:space="0"/>
            </w:tcBorders>
            <w:shd w:val="clear" w:color="auto" w:fill="auto"/>
          </w:tcPr>
          <w:p w:rsidRPr="003D5D76" w:rsidR="003D5D76" w:rsidP="00C578F2" w:rsidRDefault="003D5D76">
            <w:pPr>
              <w:rPr>
                <w:b/>
                <w:bCs/>
              </w:rPr>
            </w:pPr>
            <w:r w:rsidRPr="003D5D76">
              <w:rPr>
                <w:b/>
                <w:bCs/>
              </w:rPr>
              <w:t>Symbol</w:t>
            </w:r>
          </w:p>
        </w:tc>
        <w:tc>
          <w:tcPr>
            <w:tcW w:w="2340" w:type="dxa"/>
            <w:tcBorders>
              <w:top w:val="single" w:color="auto" w:sz="2" w:space="0"/>
              <w:bottom w:val="single" w:color="000000" w:sz="12" w:space="0"/>
            </w:tcBorders>
            <w:shd w:val="clear" w:color="auto" w:fill="auto"/>
          </w:tcPr>
          <w:p w:rsidRPr="003D5D76" w:rsidR="003D5D76" w:rsidP="00C578F2" w:rsidRDefault="003D5D76">
            <w:pPr>
              <w:rPr>
                <w:b/>
                <w:bCs/>
              </w:rPr>
            </w:pPr>
            <w:r w:rsidRPr="003D5D76">
              <w:rPr>
                <w:b/>
                <w:bCs/>
              </w:rPr>
              <w:t>Scientific Name</w:t>
            </w:r>
          </w:p>
        </w:tc>
        <w:tc>
          <w:tcPr>
            <w:tcW w:w="1860" w:type="dxa"/>
            <w:tcBorders>
              <w:top w:val="single" w:color="auto" w:sz="2" w:space="0"/>
              <w:bottom w:val="single" w:color="000000" w:sz="12" w:space="0"/>
            </w:tcBorders>
            <w:shd w:val="clear" w:color="auto" w:fill="auto"/>
          </w:tcPr>
          <w:p w:rsidRPr="003D5D76" w:rsidR="003D5D76" w:rsidP="00C578F2" w:rsidRDefault="003D5D76">
            <w:pPr>
              <w:rPr>
                <w:b/>
                <w:bCs/>
              </w:rPr>
            </w:pPr>
            <w:r w:rsidRPr="003D5D76">
              <w:rPr>
                <w:b/>
                <w:bCs/>
              </w:rPr>
              <w:t>Common Name</w:t>
            </w:r>
          </w:p>
        </w:tc>
        <w:tc>
          <w:tcPr>
            <w:tcW w:w="1956" w:type="dxa"/>
            <w:tcBorders>
              <w:top w:val="single" w:color="auto" w:sz="2" w:space="0"/>
              <w:bottom w:val="single" w:color="000000" w:sz="12" w:space="0"/>
            </w:tcBorders>
            <w:shd w:val="clear" w:color="auto" w:fill="auto"/>
          </w:tcPr>
          <w:p w:rsidRPr="003D5D76" w:rsidR="003D5D76" w:rsidP="00C578F2" w:rsidRDefault="003D5D76">
            <w:pPr>
              <w:rPr>
                <w:b/>
                <w:bCs/>
              </w:rPr>
            </w:pPr>
            <w:r w:rsidRPr="003D5D76">
              <w:rPr>
                <w:b/>
                <w:bCs/>
              </w:rPr>
              <w:t>Canopy Position</w:t>
            </w:r>
          </w:p>
        </w:tc>
      </w:tr>
      <w:tr w:rsidRPr="003D5D76" w:rsidR="003D5D76" w:rsidTr="003D5D76">
        <w:tc>
          <w:tcPr>
            <w:tcW w:w="1104" w:type="dxa"/>
            <w:tcBorders>
              <w:top w:val="single" w:color="000000" w:sz="12" w:space="0"/>
            </w:tcBorders>
            <w:shd w:val="clear" w:color="auto" w:fill="auto"/>
          </w:tcPr>
          <w:p w:rsidRPr="003D5D76" w:rsidR="003D5D76" w:rsidP="00C578F2" w:rsidRDefault="003D5D76">
            <w:pPr>
              <w:rPr>
                <w:bCs/>
              </w:rPr>
            </w:pPr>
            <w:r w:rsidRPr="003D5D76">
              <w:rPr>
                <w:bCs/>
              </w:rPr>
              <w:t>POTR5</w:t>
            </w:r>
          </w:p>
        </w:tc>
        <w:tc>
          <w:tcPr>
            <w:tcW w:w="2340" w:type="dxa"/>
            <w:tcBorders>
              <w:top w:val="single" w:color="000000" w:sz="12" w:space="0"/>
            </w:tcBorders>
            <w:shd w:val="clear" w:color="auto" w:fill="auto"/>
          </w:tcPr>
          <w:p w:rsidRPr="003D5D76" w:rsidR="003D5D76" w:rsidP="00C578F2" w:rsidRDefault="003D5D76">
            <w:proofErr w:type="spellStart"/>
            <w:r w:rsidRPr="003D5D76">
              <w:t>Populus</w:t>
            </w:r>
            <w:proofErr w:type="spellEnd"/>
            <w:r w:rsidRPr="003D5D76">
              <w:t xml:space="preserve"> </w:t>
            </w:r>
            <w:proofErr w:type="spellStart"/>
            <w:r w:rsidRPr="003D5D76">
              <w:t>tremuloides</w:t>
            </w:r>
            <w:proofErr w:type="spellEnd"/>
          </w:p>
        </w:tc>
        <w:tc>
          <w:tcPr>
            <w:tcW w:w="1860" w:type="dxa"/>
            <w:tcBorders>
              <w:top w:val="single" w:color="000000" w:sz="12" w:space="0"/>
            </w:tcBorders>
            <w:shd w:val="clear" w:color="auto" w:fill="auto"/>
          </w:tcPr>
          <w:p w:rsidRPr="003D5D76" w:rsidR="003D5D76" w:rsidP="00C578F2" w:rsidRDefault="003D5D76">
            <w:r w:rsidRPr="003D5D76">
              <w:t>Quaking aspen</w:t>
            </w:r>
          </w:p>
        </w:tc>
        <w:tc>
          <w:tcPr>
            <w:tcW w:w="1956" w:type="dxa"/>
            <w:tcBorders>
              <w:top w:val="single" w:color="000000" w:sz="12" w:space="0"/>
            </w:tcBorders>
            <w:shd w:val="clear" w:color="auto" w:fill="auto"/>
          </w:tcPr>
          <w:p w:rsidRPr="003D5D76" w:rsidR="003D5D76" w:rsidP="00C578F2" w:rsidRDefault="003D5D76">
            <w:r w:rsidRPr="003D5D76">
              <w:t>All</w:t>
            </w:r>
          </w:p>
        </w:tc>
      </w:tr>
    </w:tbl>
    <w:p w:rsidR="003D5D76" w:rsidP="003D5D76" w:rsidRDefault="003D5D76"/>
    <w:p w:rsidR="003D5D76" w:rsidP="003D5D76" w:rsidRDefault="003D5D76">
      <w:pPr>
        <w:pStyle w:val="SClassInfoPara"/>
      </w:pPr>
      <w:r>
        <w:t>Description</w:t>
      </w:r>
    </w:p>
    <w:p w:rsidR="003D5D76" w:rsidP="003D5D76" w:rsidRDefault="003D5D76">
      <w:r>
        <w:t>Aspen over six feet tall dominate. Canopy cover highly variable, but usually dense. Understory also usually dense.</w:t>
      </w:r>
    </w:p>
    <w:p w:rsidR="003D5D76" w:rsidP="003D5D76" w:rsidRDefault="003D5D76"/>
    <w:p>
      <w:r>
        <w:rPr>
          <w:i/>
          <w:u w:val="single"/>
        </w:rPr>
        <w:t>Maximum Tree Size Class</w:t>
      </w:r>
      <w:br/>
      <w:r>
        <w:t>Pole 5-9" DBH</w:t>
      </w:r>
    </w:p>
    <w:p w:rsidR="003D5D76" w:rsidP="003D5D76" w:rsidRDefault="003D5D76">
      <w:pPr>
        <w:pStyle w:val="InfoPara"/>
        <w:pBdr>
          <w:top w:val="single" w:color="auto" w:sz="4" w:space="1"/>
        </w:pBdr>
      </w:pPr>
      <w:r xmlns:w="http://schemas.openxmlformats.org/wordprocessingml/2006/main">
        <w:t>Class C</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3D5D76" w:rsidP="003D5D76" w:rsidRDefault="003D5D76"/>
    <w:p w:rsidR="003D5D76" w:rsidP="003D5D76" w:rsidRDefault="003D5D7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3D5D76" w:rsidR="003D5D76" w:rsidTr="003D5D76">
        <w:tc>
          <w:tcPr>
            <w:tcW w:w="1104" w:type="dxa"/>
            <w:tcBorders>
              <w:top w:val="single" w:color="auto" w:sz="2" w:space="0"/>
              <w:bottom w:val="single" w:color="000000" w:sz="12" w:space="0"/>
            </w:tcBorders>
            <w:shd w:val="clear" w:color="auto" w:fill="auto"/>
          </w:tcPr>
          <w:p w:rsidRPr="003D5D76" w:rsidR="003D5D76" w:rsidP="00BC4CDA" w:rsidRDefault="003D5D76">
            <w:pPr>
              <w:rPr>
                <w:b/>
                <w:bCs/>
              </w:rPr>
            </w:pPr>
            <w:r w:rsidRPr="003D5D76">
              <w:rPr>
                <w:b/>
                <w:bCs/>
              </w:rPr>
              <w:t>Symbol</w:t>
            </w:r>
          </w:p>
        </w:tc>
        <w:tc>
          <w:tcPr>
            <w:tcW w:w="2340" w:type="dxa"/>
            <w:tcBorders>
              <w:top w:val="single" w:color="auto" w:sz="2" w:space="0"/>
              <w:bottom w:val="single" w:color="000000" w:sz="12" w:space="0"/>
            </w:tcBorders>
            <w:shd w:val="clear" w:color="auto" w:fill="auto"/>
          </w:tcPr>
          <w:p w:rsidRPr="003D5D76" w:rsidR="003D5D76" w:rsidP="00BC4CDA" w:rsidRDefault="003D5D76">
            <w:pPr>
              <w:rPr>
                <w:b/>
                <w:bCs/>
              </w:rPr>
            </w:pPr>
            <w:r w:rsidRPr="003D5D76">
              <w:rPr>
                <w:b/>
                <w:bCs/>
              </w:rPr>
              <w:t>Scientific Name</w:t>
            </w:r>
          </w:p>
        </w:tc>
        <w:tc>
          <w:tcPr>
            <w:tcW w:w="1860" w:type="dxa"/>
            <w:tcBorders>
              <w:top w:val="single" w:color="auto" w:sz="2" w:space="0"/>
              <w:bottom w:val="single" w:color="000000" w:sz="12" w:space="0"/>
            </w:tcBorders>
            <w:shd w:val="clear" w:color="auto" w:fill="auto"/>
          </w:tcPr>
          <w:p w:rsidRPr="003D5D76" w:rsidR="003D5D76" w:rsidP="00BC4CDA" w:rsidRDefault="003D5D76">
            <w:pPr>
              <w:rPr>
                <w:b/>
                <w:bCs/>
              </w:rPr>
            </w:pPr>
            <w:r w:rsidRPr="003D5D76">
              <w:rPr>
                <w:b/>
                <w:bCs/>
              </w:rPr>
              <w:t>Common Name</w:t>
            </w:r>
          </w:p>
        </w:tc>
        <w:tc>
          <w:tcPr>
            <w:tcW w:w="1956" w:type="dxa"/>
            <w:tcBorders>
              <w:top w:val="single" w:color="auto" w:sz="2" w:space="0"/>
              <w:bottom w:val="single" w:color="000000" w:sz="12" w:space="0"/>
            </w:tcBorders>
            <w:shd w:val="clear" w:color="auto" w:fill="auto"/>
          </w:tcPr>
          <w:p w:rsidRPr="003D5D76" w:rsidR="003D5D76" w:rsidP="00BC4CDA" w:rsidRDefault="003D5D76">
            <w:pPr>
              <w:rPr>
                <w:b/>
                <w:bCs/>
              </w:rPr>
            </w:pPr>
            <w:r w:rsidRPr="003D5D76">
              <w:rPr>
                <w:b/>
                <w:bCs/>
              </w:rPr>
              <w:t>Canopy Position</w:t>
            </w:r>
          </w:p>
        </w:tc>
      </w:tr>
      <w:tr w:rsidRPr="003D5D76" w:rsidR="003D5D76" w:rsidTr="003D5D76">
        <w:tc>
          <w:tcPr>
            <w:tcW w:w="1104" w:type="dxa"/>
            <w:tcBorders>
              <w:top w:val="single" w:color="000000" w:sz="12" w:space="0"/>
            </w:tcBorders>
            <w:shd w:val="clear" w:color="auto" w:fill="auto"/>
          </w:tcPr>
          <w:p w:rsidRPr="003D5D76" w:rsidR="003D5D76" w:rsidP="00BC4CDA" w:rsidRDefault="003D5D76">
            <w:pPr>
              <w:rPr>
                <w:bCs/>
              </w:rPr>
            </w:pPr>
            <w:r w:rsidRPr="003D5D76">
              <w:rPr>
                <w:bCs/>
              </w:rPr>
              <w:t>POTR5</w:t>
            </w:r>
          </w:p>
        </w:tc>
        <w:tc>
          <w:tcPr>
            <w:tcW w:w="2340" w:type="dxa"/>
            <w:tcBorders>
              <w:top w:val="single" w:color="000000" w:sz="12" w:space="0"/>
            </w:tcBorders>
            <w:shd w:val="clear" w:color="auto" w:fill="auto"/>
          </w:tcPr>
          <w:p w:rsidRPr="003D5D76" w:rsidR="003D5D76" w:rsidP="00BC4CDA" w:rsidRDefault="003D5D76">
            <w:proofErr w:type="spellStart"/>
            <w:r w:rsidRPr="003D5D76">
              <w:t>Populus</w:t>
            </w:r>
            <w:proofErr w:type="spellEnd"/>
            <w:r w:rsidRPr="003D5D76">
              <w:t xml:space="preserve"> </w:t>
            </w:r>
            <w:proofErr w:type="spellStart"/>
            <w:r w:rsidRPr="003D5D76">
              <w:t>tremuloides</w:t>
            </w:r>
            <w:proofErr w:type="spellEnd"/>
          </w:p>
        </w:tc>
        <w:tc>
          <w:tcPr>
            <w:tcW w:w="1860" w:type="dxa"/>
            <w:tcBorders>
              <w:top w:val="single" w:color="000000" w:sz="12" w:space="0"/>
            </w:tcBorders>
            <w:shd w:val="clear" w:color="auto" w:fill="auto"/>
          </w:tcPr>
          <w:p w:rsidRPr="003D5D76" w:rsidR="003D5D76" w:rsidP="00BC4CDA" w:rsidRDefault="003D5D76">
            <w:r w:rsidRPr="003D5D76">
              <w:t>Quaking aspen</w:t>
            </w:r>
          </w:p>
        </w:tc>
        <w:tc>
          <w:tcPr>
            <w:tcW w:w="1956" w:type="dxa"/>
            <w:tcBorders>
              <w:top w:val="single" w:color="000000" w:sz="12" w:space="0"/>
            </w:tcBorders>
            <w:shd w:val="clear" w:color="auto" w:fill="auto"/>
          </w:tcPr>
          <w:p w:rsidRPr="003D5D76" w:rsidR="003D5D76" w:rsidP="00BC4CDA" w:rsidRDefault="003D5D76">
            <w:r w:rsidRPr="003D5D76">
              <w:t>All</w:t>
            </w:r>
          </w:p>
        </w:tc>
      </w:tr>
    </w:tbl>
    <w:p w:rsidR="003D5D76" w:rsidP="003D5D76" w:rsidRDefault="003D5D76"/>
    <w:p w:rsidR="003D5D76" w:rsidP="003D5D76" w:rsidRDefault="003D5D76">
      <w:pPr>
        <w:pStyle w:val="SClassInfoPara"/>
      </w:pPr>
      <w:r>
        <w:t>Description</w:t>
      </w:r>
    </w:p>
    <w:p w:rsidR="003D5D76" w:rsidP="003D5D76" w:rsidRDefault="003D5D76">
      <w:r>
        <w:t xml:space="preserve">Aspen trees nine inches plus DBH. Canopy cover is highly variable, but usually dense. Understory dense. Lots of dead and downed material. </w:t>
      </w:r>
    </w:p>
    <w:p w:rsidR="003D5D76" w:rsidP="003D5D76" w:rsidRDefault="003D5D76"/>
    <w:p w:rsidR="003D5D76" w:rsidP="003D5D76" w:rsidRDefault="003D5D76">
      <w:r>
        <w:t>Although this model shows a plurality of older aged stands, the stands are often uneven</w:t>
      </w:r>
      <w:r w:rsidR="008D0D78">
        <w:t xml:space="preserve"> </w:t>
      </w:r>
      <w:r>
        <w:t>aged. On the ground, the multi-aged nature of these stands should be noted.</w:t>
      </w:r>
    </w:p>
    <w:p w:rsidR="003D5D76" w:rsidP="003D5D76" w:rsidRDefault="003D5D76"/>
    <w:p w:rsidR="003D5D76" w:rsidP="003D5D76" w:rsidRDefault="003D5D76"/>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Late1:ALL</w:t>
            </w:r>
          </w:p>
        </w:tc>
        <w:tc>
          <w:p>
            <w:pPr>
              <w:jc w:val="center"/>
            </w:pPr>
            <w:r>
              <w:rPr>
                <w:sz w:val="20"/>
              </w:rPr>
              <w:t>69</w:t>
            </w:r>
          </w:p>
        </w:tc>
      </w:tr>
      <w:tr>
        <w:tc>
          <w:p>
            <w:pPr>
              <w:jc w:val="center"/>
            </w:pPr>
            <w:r>
              <w:rPr>
                <w:sz w:val="20"/>
              </w:rPr>
              <w:t>Late1:ALL</w:t>
            </w:r>
          </w:p>
        </w:tc>
        <w:tc>
          <w:p>
            <w:pPr>
              <w:jc w:val="center"/>
            </w:pPr>
            <w:r>
              <w:rPr>
                <w:sz w:val="20"/>
              </w:rPr>
              <w:t>70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Late1:ALL</w:t>
            </w:r>
          </w:p>
        </w:tc>
        <w:tc>
          <w:p>
            <w:pPr>
              <w:jc w:val="center"/>
            </w:pPr>
            <w:r>
              <w:rPr>
                <w:sz w:val="20"/>
              </w:rPr>
              <w:t>Late1:ALL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Late1:ALL</w:t>
            </w:r>
          </w:p>
        </w:tc>
        <w:tc>
          <w:p>
            <w:pPr>
              <w:jc w:val="center"/>
            </w:pPr>
            <w:r>
              <w:rPr>
                <w:sz w:val="20"/>
              </w:rPr>
              <w:t>Late1:ALL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Late1:ALL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D5D76" w:rsidP="003D5D76" w:rsidRDefault="003D5D76">
      <w:r>
        <w:t>Baker, F.S. 1925. Aspen in the Central Rocky Mountain Region. USDA Department Bulletin 1291: 1-47.</w:t>
      </w:r>
    </w:p>
    <w:p w:rsidR="003D5D76" w:rsidP="003D5D76" w:rsidRDefault="003D5D76"/>
    <w:p w:rsidR="003D5D76" w:rsidP="003D5D76" w:rsidRDefault="003D5D76">
      <w:proofErr w:type="spellStart"/>
      <w:r>
        <w:t>Bartos</w:t>
      </w:r>
      <w:proofErr w:type="spellEnd"/>
      <w:r>
        <w:t>, D.L. and R.B. Campbell, Jr. 1998. Decline of quaking aspen in the interior west – examples from Utah. Rangelands 20(1): 17-24.</w:t>
      </w:r>
    </w:p>
    <w:p w:rsidR="003D5D76" w:rsidP="003D5D76" w:rsidRDefault="003D5D76"/>
    <w:p w:rsidR="003D5D76" w:rsidP="003D5D76" w:rsidRDefault="003D5D76">
      <w:r>
        <w:t xml:space="preserve">Bradley, A.F., N.V. </w:t>
      </w:r>
      <w:proofErr w:type="spellStart"/>
      <w:r>
        <w:t>Noste</w:t>
      </w:r>
      <w:proofErr w:type="spellEnd"/>
      <w:r>
        <w:t xml:space="preserve"> and W.C. Fischer. 1992. Fire ecology of the forests and woodland in Utah. GTR-INT-287. Ogden, UT: Intermountain Research Station.</w:t>
      </w:r>
    </w:p>
    <w:p w:rsidR="003D5D76" w:rsidP="003D5D76" w:rsidRDefault="003D5D76"/>
    <w:p w:rsidR="003D5D76" w:rsidP="003D5D76" w:rsidRDefault="003D5D76">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w:t>
      </w:r>
      <w:r>
        <w:lastRenderedPageBreak/>
        <w:t>Proceedings. RMRS-P-18. Fort Collins, CO: USDA Forest Service, Rocky Mountain Research Station. 460 pp.</w:t>
      </w:r>
    </w:p>
    <w:p w:rsidR="003D5D76" w:rsidP="003D5D76" w:rsidRDefault="003D5D76"/>
    <w:p w:rsidR="008D0D78" w:rsidP="008D0D78" w:rsidRDefault="008D0D78">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w:t>
      </w:r>
      <w:bookmarkStart w:name="_GoBack" w:id="0"/>
      <w:bookmarkEnd w:id="0"/>
      <w:r>
        <w:rPr>
          <w:rStyle w:val="spellingerror"/>
          <w:lang w:val="en"/>
        </w:rPr>
        <w:t>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8D0D78" w:rsidP="003D5D76" w:rsidRDefault="008D0D78"/>
    <w:p w:rsidR="003D5D76" w:rsidP="003D5D76" w:rsidRDefault="003D5D76">
      <w:proofErr w:type="spellStart"/>
      <w:r>
        <w:t>Mueggler</w:t>
      </w:r>
      <w:proofErr w:type="spellEnd"/>
      <w:r>
        <w:t>, W.F. 1989. Age Distribution and Reproduction of Intermountain Aspen Stands. Western Journal of Applied Forestry, 4(2): 41-45.</w:t>
      </w:r>
    </w:p>
    <w:p w:rsidR="003D5D76" w:rsidP="003D5D76" w:rsidRDefault="003D5D76"/>
    <w:p w:rsidR="003D5D76" w:rsidP="003D5D76" w:rsidRDefault="003D5D76">
      <w:proofErr w:type="spellStart"/>
      <w:r>
        <w:t>Mueggler</w:t>
      </w:r>
      <w:proofErr w:type="spellEnd"/>
      <w:r>
        <w:t xml:space="preserve">, W.F. 1988. Aspen Community Types of the Intermountain Region. USDA Forest Service, General Technical Report INT-250. 135 pp. </w:t>
      </w:r>
    </w:p>
    <w:p w:rsidR="003D5D76" w:rsidP="003D5D76" w:rsidRDefault="003D5D76"/>
    <w:p w:rsidR="003D5D76" w:rsidP="003D5D76" w:rsidRDefault="003D5D76">
      <w:r>
        <w:t>NatureServe. 2007. International Ecological Classification Standard: Terrestrial Ecological Classifications. NatureServe Central Databases. Arlington, VA. Data current as of 10 February 2007.</w:t>
      </w:r>
    </w:p>
    <w:p w:rsidR="003D5D76" w:rsidP="003D5D76" w:rsidRDefault="003D5D76"/>
    <w:p w:rsidR="003D5D76" w:rsidP="003D5D76" w:rsidRDefault="003D5D76">
      <w:r>
        <w:t>NatureServe. 2004. International Ecological Classification Standard: Terrestrial Ecological Classifications, NatureServe Central Databases. Arlington, VA. U.S.A. Data current as of November 4, 2004.</w:t>
      </w:r>
    </w:p>
    <w:p w:rsidR="003D5D76" w:rsidP="003D5D76" w:rsidRDefault="003D5D76"/>
    <w:p w:rsidR="003D5D76" w:rsidP="003D5D76" w:rsidRDefault="003D5D76">
      <w:proofErr w:type="spellStart"/>
      <w:r>
        <w:t>Romme</w:t>
      </w:r>
      <w:proofErr w:type="spellEnd"/>
      <w:r>
        <w:t xml:space="preserve">, W.H., Floyd, M.L, Hanna, D. and </w:t>
      </w:r>
      <w:proofErr w:type="spellStart"/>
      <w:r>
        <w:t>Barlett</w:t>
      </w:r>
      <w:proofErr w:type="spellEnd"/>
      <w:r>
        <w:t xml:space="preserve">, E.J. 1999. Chapter 5: Aspen Forests in Landscape Condition Analysis for the South Central Highlands Section, Southwestern Colorado and Northwestern New Mexico. </w:t>
      </w:r>
    </w:p>
    <w:p w:rsidR="003D5D76" w:rsidP="003D5D76" w:rsidRDefault="003D5D76"/>
    <w:p w:rsidR="003D5D76" w:rsidP="003D5D76" w:rsidRDefault="003D5D76">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3D5D76" w:rsidP="003D5D76" w:rsidRDefault="003D5D76"/>
    <w:p w:rsidR="003D5D76" w:rsidP="003D5D76" w:rsidRDefault="003D5D76">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3D5D76" w:rsidP="003D5D76" w:rsidRDefault="003D5D76"/>
    <w:p w:rsidR="003D5D76" w:rsidP="003D5D76" w:rsidRDefault="003D5D76">
      <w:r>
        <w:t xml:space="preserve">Shepperd, W.D., D.L. </w:t>
      </w:r>
      <w:proofErr w:type="spellStart"/>
      <w:r>
        <w:t>Bartos</w:t>
      </w:r>
      <w:proofErr w:type="spellEnd"/>
      <w:r>
        <w:t xml:space="preserve"> and S.A. Mata. 2001. Above- and below-ground effects of aspen clonal regeneration and succession to conifers. Canadian Journal of Forest Resources 31: 739-745.</w:t>
      </w:r>
    </w:p>
    <w:p w:rsidR="003D5D76" w:rsidP="003D5D76" w:rsidRDefault="003D5D76"/>
    <w:p w:rsidR="003D5D76" w:rsidP="003D5D76" w:rsidRDefault="003D5D76">
      <w:r>
        <w:t>USDA Forest Service. 2000. Properly Functioning Condition: Rapid Assessment Process (January 7, 2000 version). Intermountain Region, Ogden, UT. Unnumbered.</w:t>
      </w:r>
    </w:p>
    <w:p w:rsidR="003D5D76" w:rsidP="003D5D76" w:rsidRDefault="003D5D76"/>
    <w:p w:rsidR="003D5D76" w:rsidP="003D5D76" w:rsidRDefault="003D5D76">
      <w:r>
        <w:lastRenderedPageBreak/>
        <w:t>Welsh, S.L., N.D. Atwood, S. Goodrich and L.C. Higgins. 2003. A Utah Flora, Third edition, revised. Provo, UT: Print Services, Brigham Young University. 912 pp.</w:t>
      </w:r>
    </w:p>
    <w:p w:rsidRPr="00A43E41" w:rsidR="004D5F12" w:rsidP="003D5D76"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715" w:rsidRDefault="000C7715">
      <w:r>
        <w:separator/>
      </w:r>
    </w:p>
  </w:endnote>
  <w:endnote w:type="continuationSeparator" w:id="0">
    <w:p w:rsidR="000C7715" w:rsidRDefault="000C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D76" w:rsidRDefault="003D5D76" w:rsidP="003D5D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715" w:rsidRDefault="000C7715">
      <w:r>
        <w:separator/>
      </w:r>
    </w:p>
  </w:footnote>
  <w:footnote w:type="continuationSeparator" w:id="0">
    <w:p w:rsidR="000C7715" w:rsidRDefault="000C7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D5D7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76"/>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715"/>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2A"/>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5D76"/>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0D78"/>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3AAB"/>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BF54B1-2492-4BFF-BA82-13F791BB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customStyle="1" w:styleId="spellingerror">
    <w:name w:val="spellingerror"/>
    <w:rsid w:val="008D0D78"/>
  </w:style>
  <w:style w:type="character" w:customStyle="1" w:styleId="normaltextrun1">
    <w:name w:val="normaltextrun1"/>
    <w:rsid w:val="008D0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1900-01-01T08:00:00Z</cp:lastPrinted>
  <dcterms:created xsi:type="dcterms:W3CDTF">2018-07-31T14:38:00Z</dcterms:created>
  <dcterms:modified xsi:type="dcterms:W3CDTF">2018-07-31T22:31:00Z</dcterms:modified>
</cp:coreProperties>
</file>