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C7C" w:rsidP="00895C7C" w:rsidRDefault="00895C7C" w14:paraId="50E216B8" w14:textId="0BC5C438">
      <w:pPr>
        <w:pStyle w:val="BpSTitle"/>
      </w:pPr>
      <w:bookmarkStart w:name="_GoBack" w:id="0"/>
      <w:bookmarkEnd w:id="0"/>
      <w:r>
        <w:t>10532</w:t>
      </w:r>
    </w:p>
    <w:p w:rsidR="00895C7C" w:rsidP="00895C7C" w:rsidRDefault="00895C7C" w14:paraId="0C8E77CC" w14:textId="77777777">
      <w:pPr>
        <w:pStyle w:val="BpSTitle"/>
      </w:pPr>
      <w:r>
        <w:t>Northern Rocky Mountain Ponderosa Pine Woodland and Savanna - Xeric</w:t>
      </w:r>
    </w:p>
    <w:p w:rsidR="00895C7C" w:rsidP="00895C7C" w:rsidRDefault="00895C7C" w14:paraId="5096969D" w14:textId="72315643">
      <w:r>
        <w:t xmlns:w="http://schemas.openxmlformats.org/wordprocessingml/2006/main">BpS Model/Description Version: Aug. 2020</w:t>
      </w:r>
      <w:r>
        <w:tab/>
      </w:r>
      <w:r>
        <w:tab/>
      </w:r>
      <w:r>
        <w:tab/>
      </w:r>
      <w:r>
        <w:tab/>
      </w:r>
      <w:r>
        <w:tab/>
      </w:r>
      <w:r>
        <w:tab/>
      </w:r>
      <w:r>
        <w:tab/>
      </w:r>
    </w:p>
    <w:p w:rsidR="00895C7C" w:rsidP="00895C7C" w:rsidRDefault="00895C7C" w14:paraId="3C1CE62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520"/>
        <w:gridCol w:w="1872"/>
        <w:gridCol w:w="2352"/>
      </w:tblGrid>
      <w:tr w:rsidRPr="00895C7C" w:rsidR="00895C7C" w:rsidTr="00895C7C" w14:paraId="02C2244F" w14:textId="77777777">
        <w:tc>
          <w:tcPr>
            <w:tcW w:w="2004" w:type="dxa"/>
            <w:tcBorders>
              <w:top w:val="single" w:color="auto" w:sz="2" w:space="0"/>
              <w:left w:val="single" w:color="auto" w:sz="12" w:space="0"/>
              <w:bottom w:val="single" w:color="000000" w:sz="12" w:space="0"/>
            </w:tcBorders>
            <w:shd w:val="clear" w:color="auto" w:fill="auto"/>
          </w:tcPr>
          <w:p w:rsidRPr="00895C7C" w:rsidR="00895C7C" w:rsidP="000D105E" w:rsidRDefault="00895C7C" w14:paraId="3BB5DC81" w14:textId="77777777">
            <w:pPr>
              <w:rPr>
                <w:b/>
                <w:bCs/>
              </w:rPr>
            </w:pPr>
            <w:r w:rsidRPr="00895C7C">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895C7C" w:rsidR="00895C7C" w:rsidP="000D105E" w:rsidRDefault="00895C7C" w14:paraId="4AD90A25" w14:textId="77777777">
            <w:pPr>
              <w:rPr>
                <w:b/>
                <w:bCs/>
              </w:rPr>
            </w:pPr>
          </w:p>
        </w:tc>
        <w:tc>
          <w:tcPr>
            <w:tcW w:w="1872" w:type="dxa"/>
            <w:tcBorders>
              <w:top w:val="single" w:color="auto" w:sz="2" w:space="0"/>
              <w:left w:val="single" w:color="000000" w:sz="12" w:space="0"/>
              <w:bottom w:val="single" w:color="000000" w:sz="12" w:space="0"/>
            </w:tcBorders>
            <w:shd w:val="clear" w:color="auto" w:fill="auto"/>
          </w:tcPr>
          <w:p w:rsidRPr="00895C7C" w:rsidR="00895C7C" w:rsidP="000D105E" w:rsidRDefault="00895C7C" w14:paraId="0366F9A6" w14:textId="77777777">
            <w:pPr>
              <w:rPr>
                <w:b/>
                <w:bCs/>
              </w:rPr>
            </w:pPr>
            <w:r w:rsidRPr="00895C7C">
              <w:rPr>
                <w:b/>
                <w:bCs/>
              </w:rPr>
              <w:t>Reviewers</w:t>
            </w:r>
          </w:p>
        </w:tc>
        <w:tc>
          <w:tcPr>
            <w:tcW w:w="2352" w:type="dxa"/>
            <w:tcBorders>
              <w:top w:val="single" w:color="auto" w:sz="2" w:space="0"/>
              <w:bottom w:val="single" w:color="000000" w:sz="12" w:space="0"/>
            </w:tcBorders>
            <w:shd w:val="clear" w:color="auto" w:fill="auto"/>
          </w:tcPr>
          <w:p w:rsidRPr="00895C7C" w:rsidR="00895C7C" w:rsidP="000D105E" w:rsidRDefault="00895C7C" w14:paraId="2083FE5E" w14:textId="77777777">
            <w:pPr>
              <w:rPr>
                <w:b/>
                <w:bCs/>
              </w:rPr>
            </w:pPr>
          </w:p>
        </w:tc>
      </w:tr>
      <w:tr w:rsidRPr="00895C7C" w:rsidR="00895C7C" w:rsidTr="00895C7C" w14:paraId="79F1EAAF" w14:textId="77777777">
        <w:tc>
          <w:tcPr>
            <w:tcW w:w="2004" w:type="dxa"/>
            <w:tcBorders>
              <w:top w:val="single" w:color="000000" w:sz="12" w:space="0"/>
              <w:left w:val="single" w:color="auto" w:sz="12" w:space="0"/>
            </w:tcBorders>
            <w:shd w:val="clear" w:color="auto" w:fill="auto"/>
          </w:tcPr>
          <w:p w:rsidRPr="00895C7C" w:rsidR="00895C7C" w:rsidP="000D105E" w:rsidRDefault="00895C7C" w14:paraId="6CF79B1A" w14:textId="77777777">
            <w:pPr>
              <w:rPr>
                <w:bCs/>
              </w:rPr>
            </w:pPr>
            <w:r w:rsidRPr="00895C7C">
              <w:rPr>
                <w:bCs/>
              </w:rPr>
              <w:t>Mike Simpson</w:t>
            </w:r>
          </w:p>
        </w:tc>
        <w:tc>
          <w:tcPr>
            <w:tcW w:w="2520" w:type="dxa"/>
            <w:tcBorders>
              <w:top w:val="single" w:color="000000" w:sz="12" w:space="0"/>
              <w:right w:val="single" w:color="000000" w:sz="12" w:space="0"/>
            </w:tcBorders>
            <w:shd w:val="clear" w:color="auto" w:fill="auto"/>
          </w:tcPr>
          <w:p w:rsidRPr="00895C7C" w:rsidR="00895C7C" w:rsidP="000D105E" w:rsidRDefault="00895C7C" w14:paraId="72061B52" w14:textId="77777777">
            <w:r w:rsidRPr="00895C7C">
              <w:t>mlsimpson@fs.fed.us</w:t>
            </w:r>
          </w:p>
        </w:tc>
        <w:tc>
          <w:tcPr>
            <w:tcW w:w="1872" w:type="dxa"/>
            <w:tcBorders>
              <w:top w:val="single" w:color="000000" w:sz="12" w:space="0"/>
              <w:left w:val="single" w:color="000000" w:sz="12" w:space="0"/>
            </w:tcBorders>
            <w:shd w:val="clear" w:color="auto" w:fill="auto"/>
          </w:tcPr>
          <w:p w:rsidRPr="00895C7C" w:rsidR="00895C7C" w:rsidP="000D105E" w:rsidRDefault="00895C7C" w14:paraId="6F5318B0" w14:textId="77777777">
            <w:r w:rsidRPr="00895C7C">
              <w:t>Bruce Hostetler</w:t>
            </w:r>
          </w:p>
        </w:tc>
        <w:tc>
          <w:tcPr>
            <w:tcW w:w="2352" w:type="dxa"/>
            <w:tcBorders>
              <w:top w:val="single" w:color="000000" w:sz="12" w:space="0"/>
            </w:tcBorders>
            <w:shd w:val="clear" w:color="auto" w:fill="auto"/>
          </w:tcPr>
          <w:p w:rsidRPr="00895C7C" w:rsidR="00895C7C" w:rsidP="000D105E" w:rsidRDefault="00895C7C" w14:paraId="61E71A89" w14:textId="77777777">
            <w:r w:rsidRPr="00895C7C">
              <w:t>bhostetler@fs.fed.us</w:t>
            </w:r>
          </w:p>
        </w:tc>
      </w:tr>
      <w:tr w:rsidRPr="00895C7C" w:rsidR="00895C7C" w:rsidTr="00895C7C" w14:paraId="64B3EB9C" w14:textId="77777777">
        <w:tc>
          <w:tcPr>
            <w:tcW w:w="2004" w:type="dxa"/>
            <w:tcBorders>
              <w:left w:val="single" w:color="auto" w:sz="12" w:space="0"/>
            </w:tcBorders>
            <w:shd w:val="clear" w:color="auto" w:fill="auto"/>
          </w:tcPr>
          <w:p w:rsidRPr="00895C7C" w:rsidR="00895C7C" w:rsidP="000D105E" w:rsidRDefault="00895C7C" w14:paraId="50C53183" w14:textId="77777777">
            <w:pPr>
              <w:rPr>
                <w:bCs/>
              </w:rPr>
            </w:pPr>
            <w:r w:rsidRPr="00895C7C">
              <w:rPr>
                <w:bCs/>
              </w:rPr>
              <w:t>Dave Owens</w:t>
            </w:r>
          </w:p>
        </w:tc>
        <w:tc>
          <w:tcPr>
            <w:tcW w:w="2520" w:type="dxa"/>
            <w:tcBorders>
              <w:right w:val="single" w:color="000000" w:sz="12" w:space="0"/>
            </w:tcBorders>
            <w:shd w:val="clear" w:color="auto" w:fill="auto"/>
          </w:tcPr>
          <w:p w:rsidRPr="00895C7C" w:rsidR="00895C7C" w:rsidP="000D105E" w:rsidRDefault="00895C7C" w14:paraId="380944AF" w14:textId="77777777">
            <w:r w:rsidRPr="00895C7C">
              <w:t>deowens@fs.fed.us</w:t>
            </w:r>
          </w:p>
        </w:tc>
        <w:tc>
          <w:tcPr>
            <w:tcW w:w="1872" w:type="dxa"/>
            <w:tcBorders>
              <w:left w:val="single" w:color="000000" w:sz="12" w:space="0"/>
            </w:tcBorders>
            <w:shd w:val="clear" w:color="auto" w:fill="auto"/>
          </w:tcPr>
          <w:p w:rsidRPr="00895C7C" w:rsidR="00895C7C" w:rsidP="000D105E" w:rsidRDefault="00895C7C" w14:paraId="569CBC19" w14:textId="77777777">
            <w:r w:rsidRPr="00895C7C">
              <w:t>None</w:t>
            </w:r>
          </w:p>
        </w:tc>
        <w:tc>
          <w:tcPr>
            <w:tcW w:w="2352" w:type="dxa"/>
            <w:shd w:val="clear" w:color="auto" w:fill="auto"/>
          </w:tcPr>
          <w:p w:rsidRPr="00895C7C" w:rsidR="00895C7C" w:rsidP="000D105E" w:rsidRDefault="00895C7C" w14:paraId="55E8F2B5" w14:textId="77777777">
            <w:r w:rsidRPr="00895C7C">
              <w:t>None</w:t>
            </w:r>
          </w:p>
        </w:tc>
      </w:tr>
      <w:tr w:rsidRPr="00895C7C" w:rsidR="00895C7C" w:rsidTr="00895C7C" w14:paraId="3F173FB7" w14:textId="77777777">
        <w:tc>
          <w:tcPr>
            <w:tcW w:w="2004" w:type="dxa"/>
            <w:tcBorders>
              <w:left w:val="single" w:color="auto" w:sz="12" w:space="0"/>
              <w:bottom w:val="single" w:color="auto" w:sz="2" w:space="0"/>
            </w:tcBorders>
            <w:shd w:val="clear" w:color="auto" w:fill="auto"/>
          </w:tcPr>
          <w:p w:rsidRPr="00895C7C" w:rsidR="00895C7C" w:rsidP="000D105E" w:rsidRDefault="00895C7C" w14:paraId="6562A20D" w14:textId="77777777">
            <w:pPr>
              <w:rPr>
                <w:bCs/>
              </w:rPr>
            </w:pPr>
            <w:r w:rsidRPr="00895C7C">
              <w:rPr>
                <w:bCs/>
              </w:rPr>
              <w:t>James Dickinson</w:t>
            </w:r>
          </w:p>
        </w:tc>
        <w:tc>
          <w:tcPr>
            <w:tcW w:w="2520" w:type="dxa"/>
            <w:tcBorders>
              <w:right w:val="single" w:color="000000" w:sz="12" w:space="0"/>
            </w:tcBorders>
            <w:shd w:val="clear" w:color="auto" w:fill="auto"/>
          </w:tcPr>
          <w:p w:rsidRPr="00895C7C" w:rsidR="00895C7C" w:rsidP="000D105E" w:rsidRDefault="00895C7C" w14:paraId="13EFB986" w14:textId="77777777">
            <w:r w:rsidRPr="00895C7C">
              <w:t>jddickinson@fs.fed.us</w:t>
            </w:r>
          </w:p>
        </w:tc>
        <w:tc>
          <w:tcPr>
            <w:tcW w:w="1872" w:type="dxa"/>
            <w:tcBorders>
              <w:left w:val="single" w:color="000000" w:sz="12" w:space="0"/>
              <w:bottom w:val="single" w:color="auto" w:sz="2" w:space="0"/>
            </w:tcBorders>
            <w:shd w:val="clear" w:color="auto" w:fill="auto"/>
          </w:tcPr>
          <w:p w:rsidRPr="00895C7C" w:rsidR="00895C7C" w:rsidP="000D105E" w:rsidRDefault="00895C7C" w14:paraId="6EACF343" w14:textId="77777777">
            <w:r w:rsidRPr="00895C7C">
              <w:t>None</w:t>
            </w:r>
          </w:p>
        </w:tc>
        <w:tc>
          <w:tcPr>
            <w:tcW w:w="2352" w:type="dxa"/>
            <w:shd w:val="clear" w:color="auto" w:fill="auto"/>
          </w:tcPr>
          <w:p w:rsidRPr="00895C7C" w:rsidR="00895C7C" w:rsidP="000D105E" w:rsidRDefault="00895C7C" w14:paraId="7BFD4A45" w14:textId="77777777">
            <w:r w:rsidRPr="00895C7C">
              <w:t>None</w:t>
            </w:r>
          </w:p>
        </w:tc>
      </w:tr>
    </w:tbl>
    <w:p w:rsidR="00895C7C" w:rsidP="00895C7C" w:rsidRDefault="00895C7C" w14:paraId="79F412B0" w14:textId="77777777"/>
    <w:p w:rsidR="006D48D8" w:rsidP="00895C7C" w:rsidRDefault="006D48D8" w14:paraId="7AFE9914" w14:textId="7DE15907">
      <w:pPr>
        <w:pStyle w:val="InfoPara"/>
      </w:pPr>
      <w:r>
        <w:t xml:space="preserve">Reviewer: </w:t>
      </w:r>
      <w:r w:rsidRPr="00450345">
        <w:rPr>
          <w:b w:val="0"/>
        </w:rPr>
        <w:t xml:space="preserve">James Dickinson, Andrew </w:t>
      </w:r>
      <w:proofErr w:type="spellStart"/>
      <w:r w:rsidRPr="00450345">
        <w:rPr>
          <w:b w:val="0"/>
        </w:rPr>
        <w:t>Merschel</w:t>
      </w:r>
      <w:proofErr w:type="spellEnd"/>
      <w:r w:rsidRPr="00450345">
        <w:rPr>
          <w:b w:val="0"/>
        </w:rPr>
        <w:t>, Mike Simpson</w:t>
      </w:r>
    </w:p>
    <w:p w:rsidR="00895C7C" w:rsidP="00895C7C" w:rsidRDefault="00895C7C" w14:paraId="237DE785" w14:textId="04097C9F">
      <w:pPr>
        <w:pStyle w:val="InfoPara"/>
      </w:pPr>
      <w:r>
        <w:t>Vegetation Type</w:t>
      </w:r>
    </w:p>
    <w:p w:rsidR="00895C7C" w:rsidP="00895C7C" w:rsidRDefault="00895C7C" w14:paraId="30279D47" w14:textId="77777777">
      <w:r>
        <w:t>Forest and Woodland</w:t>
      </w:r>
    </w:p>
    <w:p w:rsidR="00895C7C" w:rsidP="00895C7C" w:rsidRDefault="00895C7C" w14:paraId="7AC97CF7" w14:textId="77777777">
      <w:pPr>
        <w:pStyle w:val="InfoPara"/>
      </w:pPr>
      <w:r>
        <w:t>Map Zones</w:t>
      </w:r>
    </w:p>
    <w:p w:rsidR="00895C7C" w:rsidP="00895C7C" w:rsidRDefault="003543D4" w14:paraId="1ECBF735" w14:textId="44C807C9">
      <w:r>
        <w:t xml:space="preserve">7, </w:t>
      </w:r>
      <w:r w:rsidR="00895C7C">
        <w:t>9</w:t>
      </w:r>
    </w:p>
    <w:p w:rsidR="00895C7C" w:rsidP="00895C7C" w:rsidRDefault="00895C7C" w14:paraId="11D78040" w14:textId="77777777">
      <w:pPr>
        <w:pStyle w:val="InfoPara"/>
      </w:pPr>
      <w:r>
        <w:t>Model Splits or Lumps</w:t>
      </w:r>
    </w:p>
    <w:p w:rsidR="00895C7C" w:rsidP="00895C7C" w:rsidRDefault="00895C7C" w14:paraId="60804A3F" w14:textId="2CCF1A33">
      <w:r>
        <w:t xml:space="preserve">This </w:t>
      </w:r>
      <w:r w:rsidR="009D354D">
        <w:t xml:space="preserve">Biophysical Setting (BpS) </w:t>
      </w:r>
      <w:r>
        <w:t>is split into a mesic and xeric</w:t>
      </w:r>
      <w:r w:rsidR="00B75B6F">
        <w:t xml:space="preserve"> type</w:t>
      </w:r>
      <w:r>
        <w:t xml:space="preserve">. This model is the xeric and more commonly found in </w:t>
      </w:r>
      <w:r w:rsidR="000D054F">
        <w:t>map zone</w:t>
      </w:r>
      <w:r w:rsidR="00841564">
        <w:t xml:space="preserve"> (MZ)</w:t>
      </w:r>
      <w:r>
        <w:t xml:space="preserve">09. </w:t>
      </w:r>
      <w:r w:rsidR="00280A9B">
        <w:t>It is r</w:t>
      </w:r>
      <w:r>
        <w:t>epresented by</w:t>
      </w:r>
      <w:r w:rsidR="00B75B6F">
        <w:t xml:space="preserve"> a</w:t>
      </w:r>
      <w:r>
        <w:t xml:space="preserve"> longer </w:t>
      </w:r>
      <w:r w:rsidR="009D354D">
        <w:t>mean fire return interval (</w:t>
      </w:r>
      <w:r w:rsidR="009D675B">
        <w:t>MFRI</w:t>
      </w:r>
      <w:r w:rsidR="009D354D">
        <w:t>)</w:t>
      </w:r>
      <w:r>
        <w:t xml:space="preserve"> than </w:t>
      </w:r>
      <w:r w:rsidR="00B75B6F">
        <w:t xml:space="preserve">the </w:t>
      </w:r>
      <w:r>
        <w:t xml:space="preserve">mesic </w:t>
      </w:r>
      <w:r w:rsidR="00E46656">
        <w:t xml:space="preserve">ponderosa variant </w:t>
      </w:r>
      <w:r w:rsidR="00280A9B">
        <w:t xml:space="preserve">and is found </w:t>
      </w:r>
      <w:r>
        <w:t xml:space="preserve">in areas with </w:t>
      </w:r>
      <w:r w:rsidR="009C54FA">
        <w:t>43cm/</w:t>
      </w:r>
      <w:proofErr w:type="spellStart"/>
      <w:r w:rsidR="009C54FA">
        <w:t>yr</w:t>
      </w:r>
      <w:proofErr w:type="spellEnd"/>
      <w:r w:rsidR="009C54FA">
        <w:t xml:space="preserve"> (17in) </w:t>
      </w:r>
      <w:r>
        <w:t>precipitation.</w:t>
      </w:r>
    </w:p>
    <w:p w:rsidR="00895C7C" w:rsidP="00895C7C" w:rsidRDefault="00895C7C" w14:paraId="34AD2A41" w14:textId="77777777">
      <w:pPr>
        <w:pStyle w:val="InfoPara"/>
      </w:pPr>
      <w:r>
        <w:t>Geographic Range</w:t>
      </w:r>
    </w:p>
    <w:p w:rsidR="00895C7C" w:rsidP="00895C7C" w:rsidRDefault="009C54FA" w14:paraId="723AD182" w14:textId="2122C6D2">
      <w:r>
        <w:t>This BpS occurs in the forest-</w:t>
      </w:r>
      <w:r w:rsidR="00895C7C">
        <w:t>shrub steppe interface along the east side of the Fremont and Deschutes National Forests</w:t>
      </w:r>
      <w:r>
        <w:t xml:space="preserve"> (NF)</w:t>
      </w:r>
      <w:r w:rsidR="00895C7C">
        <w:t xml:space="preserve"> and along the southern fringe of the Blue Mountains to the I</w:t>
      </w:r>
      <w:r w:rsidR="009D354D">
        <w:t xml:space="preserve">daho </w:t>
      </w:r>
      <w:r w:rsidR="00895C7C">
        <w:t>border.</w:t>
      </w:r>
    </w:p>
    <w:p w:rsidR="00895C7C" w:rsidP="00895C7C" w:rsidRDefault="00895C7C" w14:paraId="55845685" w14:textId="77777777">
      <w:pPr>
        <w:pStyle w:val="InfoPara"/>
      </w:pPr>
      <w:r>
        <w:t>Biophysical Site Description</w:t>
      </w:r>
    </w:p>
    <w:p w:rsidR="00895C7C" w:rsidP="00895C7C" w:rsidRDefault="00895C7C" w14:paraId="50F8148A" w14:textId="202CF0AB">
      <w:r>
        <w:t xml:space="preserve">This BpS </w:t>
      </w:r>
      <w:r w:rsidR="00207BB6">
        <w:t xml:space="preserve">generally </w:t>
      </w:r>
      <w:r>
        <w:t xml:space="preserve">occurs in precipitation zones between </w:t>
      </w:r>
      <w:r w:rsidR="009C54FA">
        <w:t>38-43cm/</w:t>
      </w:r>
      <w:proofErr w:type="spellStart"/>
      <w:r w:rsidR="009C54FA">
        <w:t>yr</w:t>
      </w:r>
      <w:proofErr w:type="spellEnd"/>
      <w:r w:rsidR="009C54FA">
        <w:t xml:space="preserve"> (</w:t>
      </w:r>
      <w:r>
        <w:t>15-17in</w:t>
      </w:r>
      <w:r w:rsidR="009C54FA">
        <w:t>)</w:t>
      </w:r>
      <w:r w:rsidR="009D354D">
        <w:t>;</w:t>
      </w:r>
      <w:r w:rsidR="00207BB6">
        <w:t xml:space="preserve"> it is known from a few areas near Bend, Oregon</w:t>
      </w:r>
      <w:r w:rsidR="009D354D">
        <w:t>,</w:t>
      </w:r>
      <w:r w:rsidR="00207BB6">
        <w:t xml:space="preserve"> with annual precipitation as low </w:t>
      </w:r>
      <w:r w:rsidR="009D354D">
        <w:t xml:space="preserve">as </w:t>
      </w:r>
      <w:r w:rsidR="00207BB6">
        <w:t>12in</w:t>
      </w:r>
      <w:r>
        <w:t xml:space="preserve">. This precipitation band reaches from the east side of the Fremont NF north along the east side of the Deschutes NF to the south edge of the Blues and east along the Ochocos and </w:t>
      </w:r>
      <w:r w:rsidR="00841564">
        <w:t xml:space="preserve">the </w:t>
      </w:r>
      <w:r>
        <w:t xml:space="preserve">Malheur NF. This type may occur in Idaho </w:t>
      </w:r>
      <w:r w:rsidR="00E46656">
        <w:t xml:space="preserve">adjacent to </w:t>
      </w:r>
      <w:r>
        <w:t>the Snake River</w:t>
      </w:r>
      <w:r w:rsidR="00E46656">
        <w:t xml:space="preserve"> Plain</w:t>
      </w:r>
      <w:r>
        <w:t>.</w:t>
      </w:r>
      <w:r w:rsidRPr="006B0D84" w:rsidR="006B0D84">
        <w:t xml:space="preserve"> </w:t>
      </w:r>
      <w:r w:rsidR="009C54FA">
        <w:t>This Bp</w:t>
      </w:r>
      <w:r w:rsidR="006B0D84">
        <w:t>S also occurs on shallow lithic soils in higher precipitation zones (up to</w:t>
      </w:r>
      <w:r w:rsidR="009C54FA">
        <w:t xml:space="preserve"> 51cm/20in</w:t>
      </w:r>
      <w:r w:rsidR="006B0D84">
        <w:t>+).</w:t>
      </w:r>
    </w:p>
    <w:p w:rsidR="00895C7C" w:rsidP="00895C7C" w:rsidRDefault="00895C7C" w14:paraId="5838E55F" w14:textId="77777777">
      <w:pPr>
        <w:pStyle w:val="InfoPara"/>
      </w:pPr>
      <w:r>
        <w:t>Vegetation Description</w:t>
      </w:r>
    </w:p>
    <w:p w:rsidR="00895C7C" w:rsidP="00895C7C" w:rsidRDefault="00895C7C" w14:paraId="19C4554A" w14:textId="0D7C22C3">
      <w:r>
        <w:t>Tree species common in this type are PIPO and JUOC. Minor amounts of PSME may occur. Understory vegetation is dominated by ARTR</w:t>
      </w:r>
      <w:r w:rsidR="00E46656">
        <w:t>2</w:t>
      </w:r>
      <w:r>
        <w:t>, ARAR, CELE</w:t>
      </w:r>
      <w:r w:rsidR="00E46656">
        <w:t>3</w:t>
      </w:r>
      <w:r w:rsidR="009D354D">
        <w:t>,</w:t>
      </w:r>
      <w:r>
        <w:t xml:space="preserve"> and PUTR2. Important herbaceous species include FEID, AGSP (now PSSP6), SIHY, POSA</w:t>
      </w:r>
      <w:r w:rsidR="009D354D">
        <w:t>,</w:t>
      </w:r>
      <w:r>
        <w:t xml:space="preserve"> and various </w:t>
      </w:r>
      <w:proofErr w:type="spellStart"/>
      <w:r>
        <w:t>Stipa</w:t>
      </w:r>
      <w:proofErr w:type="spellEnd"/>
      <w:r>
        <w:t xml:space="preserve"> species.</w:t>
      </w:r>
    </w:p>
    <w:p w:rsidR="00895C7C" w:rsidP="00895C7C" w:rsidRDefault="00895C7C" w14:paraId="1C08C15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Low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Mtn.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sandbergii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Sandberg’s bluegrass</w:t>
            </w:r>
          </w:p>
        </w:tc>
      </w:tr>
    </w:tbl>
    <w:p>
      <w:r>
        <w:rPr>
          <w:sz w:val="16"/>
        </w:rPr>
        <w:t>Species names are from the NRCS PLANTS database. Check species codes at http://plants.usda.gov.</w:t>
      </w:r>
    </w:p>
    <w:p w:rsidR="00895C7C" w:rsidP="00895C7C" w:rsidRDefault="00895C7C" w14:paraId="50AAEE12" w14:textId="77777777">
      <w:pPr>
        <w:pStyle w:val="InfoPara"/>
      </w:pPr>
      <w:r>
        <w:t>Disturbance Description</w:t>
      </w:r>
    </w:p>
    <w:p w:rsidR="00895C7C" w:rsidP="00895C7C" w:rsidRDefault="00895C7C" w14:paraId="487C0EE4" w14:textId="4A6A8A6F">
      <w:r>
        <w:t>Mixed and stand</w:t>
      </w:r>
      <w:r w:rsidR="009D354D">
        <w:t>-</w:t>
      </w:r>
      <w:r>
        <w:t>replacement fires dominate this type. Large wind</w:t>
      </w:r>
      <w:r w:rsidR="009D354D">
        <w:t>-</w:t>
      </w:r>
      <w:r>
        <w:t>driven events originating in the shrub</w:t>
      </w:r>
      <w:r w:rsidR="000D054F">
        <w:t>-</w:t>
      </w:r>
      <w:r>
        <w:t xml:space="preserve">steppe or juniper woodland vegetation zones heavily influence this BpS. Fire return intervals </w:t>
      </w:r>
      <w:r w:rsidR="009D354D">
        <w:t xml:space="preserve">(FRI) </w:t>
      </w:r>
      <w:r>
        <w:t>in this type are more like adjacent shrub</w:t>
      </w:r>
      <w:r w:rsidR="000D054F">
        <w:t>-</w:t>
      </w:r>
      <w:r>
        <w:t>steppe or juniper woodland communities than typical low</w:t>
      </w:r>
      <w:r w:rsidR="009D354D">
        <w:t>-</w:t>
      </w:r>
      <w:r>
        <w:t>intensity</w:t>
      </w:r>
      <w:r w:rsidR="009C54FA">
        <w:t>,</w:t>
      </w:r>
      <w:r>
        <w:t xml:space="preserve"> frequent fire</w:t>
      </w:r>
      <w:r w:rsidR="009C54FA">
        <w:t xml:space="preserve"> of</w:t>
      </w:r>
      <w:r>
        <w:t xml:space="preserve"> </w:t>
      </w:r>
      <w:r w:rsidR="00336D79">
        <w:t>mesic ponderosa pine</w:t>
      </w:r>
      <w:r>
        <w:t xml:space="preserve"> communities.</w:t>
      </w:r>
    </w:p>
    <w:p w:rsidR="004E2634" w:rsidP="004E2634" w:rsidRDefault="00347870" w14:paraId="20D9FA71" w14:textId="2F33C9C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258</w:t>
            </w:r>
          </w:p>
        </w:tc>
        <w:tc>
          <w:p>
            <w:pPr>
              <w:jc w:val="center"/>
            </w:pPr>
            <w:r>
              <w:t>18</w:t>
            </w:r>
          </w:p>
        </w:tc>
        <w:tc>
          <w:p>
            <w:pPr>
              <w:jc w:val="center"/>
            </w:pPr>
            <w:r>
              <w:t>150</w:t>
            </w:r>
          </w:p>
        </w:tc>
        <w:tc>
          <w:p>
            <w:pPr>
              <w:jc w:val="center"/>
            </w:pPr>
            <w:r>
              <w:t>450</w:t>
            </w:r>
          </w:p>
        </w:tc>
      </w:tr>
      <w:tr>
        <w:tc>
          <w:p>
            <w:pPr>
              <w:jc w:val="center"/>
            </w:pPr>
            <w:r>
              <w:t>Moderate (Mixed)</w:t>
            </w:r>
          </w:p>
        </w:tc>
        <w:tc>
          <w:p>
            <w:pPr>
              <w:jc w:val="center"/>
            </w:pPr>
            <w:r>
              <w:t>100</w:t>
            </w:r>
          </w:p>
        </w:tc>
        <w:tc>
          <w:p>
            <w:pPr>
              <w:jc w:val="center"/>
            </w:pPr>
            <w:r>
              <w:t>47</w:t>
            </w:r>
          </w:p>
        </w:tc>
        <w:tc>
          <w:p>
            <w:pPr>
              <w:jc w:val="center"/>
            </w:pPr>
            <w:r>
              <w:t>50</w:t>
            </w:r>
          </w:p>
        </w:tc>
        <w:tc>
          <w:p>
            <w:pPr>
              <w:jc w:val="center"/>
            </w:pPr>
            <w:r>
              <w:t>200</w:t>
            </w:r>
          </w:p>
        </w:tc>
      </w:tr>
      <w:tr>
        <w:tc>
          <w:p>
            <w:pPr>
              <w:jc w:val="center"/>
            </w:pPr>
            <w:r>
              <w:t>Low (Surface)</w:t>
            </w:r>
          </w:p>
        </w:tc>
        <w:tc>
          <w:p>
            <w:pPr>
              <w:jc w:val="center"/>
            </w:pPr>
            <w:r>
              <w:t>136</w:t>
            </w:r>
          </w:p>
        </w:tc>
        <w:tc>
          <w:p>
            <w:pPr>
              <w:jc w:val="center"/>
            </w:pPr>
            <w:r>
              <w:t>35</w:t>
            </w:r>
          </w:p>
        </w:tc>
        <w:tc>
          <w:p>
            <w:pPr>
              <w:jc w:val="center"/>
            </w:pPr>
            <w:r>
              <w:t>50</w:t>
            </w:r>
          </w:p>
        </w:tc>
        <w:tc>
          <w:p>
            <w:pPr>
              <w:jc w:val="center"/>
            </w:pPr>
            <w:r>
              <w:t>150</w:t>
            </w:r>
          </w:p>
        </w:tc>
      </w:tr>
      <w:tr>
        <w:tc>
          <w:p>
            <w:pPr>
              <w:jc w:val="center"/>
            </w:pPr>
            <w:r>
              <w:t>All Fires</w:t>
            </w:r>
          </w:p>
        </w:tc>
        <w:tc>
          <w:p>
            <w:pPr>
              <w:jc w:val="center"/>
            </w:pPr>
            <w:r>
              <w:t>47</w:t>
            </w:r>
          </w:p>
        </w:tc>
        <w:tc>
          <w:p>
            <w:pPr>
              <w:jc w:val="center"/>
            </w:pPr>
            <w:r>
              <w:t>100</w:t>
            </w:r>
          </w:p>
        </w:tc>
        <w:tc>
          <w:p>
            <w:pPr>
              <w:jc w:val="center"/>
            </w:pPr>
            <w:r>
              <w:t>21</w:t>
            </w:r>
          </w:p>
        </w:tc>
        <w:tc>
          <w:p>
            <w:pPr>
              <w:jc w:val="center"/>
            </w:pPr>
            <w:r>
              <w:t>72</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5C7C" w:rsidP="00895C7C" w:rsidRDefault="00895C7C" w14:paraId="7962C6A9" w14:textId="77777777">
      <w:pPr>
        <w:pStyle w:val="InfoPara"/>
      </w:pPr>
      <w:r>
        <w:t>Scale Description</w:t>
      </w:r>
    </w:p>
    <w:p w:rsidR="00895C7C" w:rsidP="00895C7C" w:rsidRDefault="00895C7C" w14:paraId="5D6C2B91" w14:textId="744DB384">
      <w:r>
        <w:t>Stand</w:t>
      </w:r>
      <w:r w:rsidR="009D354D">
        <w:t>-</w:t>
      </w:r>
      <w:r>
        <w:t>replacement events can be tens of thousands of acres in size.</w:t>
      </w:r>
    </w:p>
    <w:p w:rsidR="00895C7C" w:rsidP="00895C7C" w:rsidRDefault="00895C7C" w14:paraId="324F6554" w14:textId="77777777">
      <w:pPr>
        <w:pStyle w:val="InfoPara"/>
      </w:pPr>
      <w:r>
        <w:t>Adjacency or Identification Concerns</w:t>
      </w:r>
    </w:p>
    <w:p w:rsidR="00895C7C" w:rsidP="00895C7C" w:rsidRDefault="00841564" w14:paraId="2AEF0C87" w14:textId="379F463A">
      <w:r>
        <w:t>Typically,</w:t>
      </w:r>
      <w:r w:rsidR="00895C7C">
        <w:t xml:space="preserve"> this vegetation type occurs between JUOC/ARTR, JUOC/ARAR, JUOC/PUTR, ARTR or PUTR</w:t>
      </w:r>
      <w:r w:rsidR="009D354D">
        <w:t>,</w:t>
      </w:r>
      <w:r w:rsidR="00895C7C">
        <w:t xml:space="preserve"> and PIPO or dry mixed</w:t>
      </w:r>
      <w:r w:rsidR="009D354D">
        <w:t>-</w:t>
      </w:r>
      <w:r w:rsidR="00895C7C">
        <w:t xml:space="preserve">conifer sites with frequent </w:t>
      </w:r>
      <w:proofErr w:type="spellStart"/>
      <w:r w:rsidR="009D354D">
        <w:t>FRIs</w:t>
      </w:r>
      <w:r w:rsidR="00895C7C">
        <w:t>.</w:t>
      </w:r>
      <w:proofErr w:type="spellEnd"/>
      <w:r w:rsidR="00895C7C">
        <w:t xml:space="preserve"> These communities have higher shrub components and longer </w:t>
      </w:r>
      <w:r w:rsidR="009D354D">
        <w:t>FRIs</w:t>
      </w:r>
      <w:r w:rsidR="00895C7C">
        <w:t xml:space="preserve"> with more of a mixed</w:t>
      </w:r>
      <w:r w:rsidR="009D354D">
        <w:t>-</w:t>
      </w:r>
      <w:r w:rsidR="00895C7C">
        <w:t>severity fire regime.</w:t>
      </w:r>
    </w:p>
    <w:p w:rsidR="00895C7C" w:rsidP="00895C7C" w:rsidRDefault="00895C7C" w14:paraId="2FC055AF" w14:textId="77777777"/>
    <w:p w:rsidR="00895C7C" w:rsidP="00895C7C" w:rsidRDefault="00895C7C" w14:paraId="00A3EEB9" w14:textId="7FF6E2D7">
      <w:r>
        <w:t xml:space="preserve">This type is distinct from ponderosa pine mesic (RA: </w:t>
      </w:r>
      <w:proofErr w:type="spellStart"/>
      <w:r>
        <w:t>R#PIPOm</w:t>
      </w:r>
      <w:proofErr w:type="spellEnd"/>
      <w:r>
        <w:t>; LANDFIRE:</w:t>
      </w:r>
      <w:r w:rsidR="009C54FA">
        <w:t xml:space="preserve"> 10531</w:t>
      </w:r>
      <w:r>
        <w:t>) in that it typically occurs in regions with &lt;</w:t>
      </w:r>
      <w:r w:rsidR="009C54FA">
        <w:t>43</w:t>
      </w:r>
      <w:r>
        <w:t>cm</w:t>
      </w:r>
      <w:r w:rsidR="009C54FA">
        <w:t>/</w:t>
      </w:r>
      <w:proofErr w:type="spellStart"/>
      <w:r w:rsidR="009C54FA">
        <w:t>y</w:t>
      </w:r>
      <w:r>
        <w:t>r</w:t>
      </w:r>
      <w:proofErr w:type="spellEnd"/>
      <w:r w:rsidR="009C54FA">
        <w:t xml:space="preserve"> (17in)</w:t>
      </w:r>
      <w:r>
        <w:t xml:space="preserve"> precipitation. This model is designed to address the mappable pockets of PIPO that exist on low</w:t>
      </w:r>
      <w:r w:rsidR="009D354D">
        <w:t>-</w:t>
      </w:r>
      <w:r>
        <w:t>productivity, low</w:t>
      </w:r>
      <w:r w:rsidR="009D354D">
        <w:t>-</w:t>
      </w:r>
      <w:r>
        <w:t>moisture</w:t>
      </w:r>
      <w:r w:rsidR="009D354D">
        <w:t>,</w:t>
      </w:r>
      <w:r>
        <w:t xml:space="preserve"> and high</w:t>
      </w:r>
      <w:r w:rsidR="009D354D">
        <w:t>-</w:t>
      </w:r>
      <w:r>
        <w:t>stress sites</w:t>
      </w:r>
      <w:r w:rsidR="009D354D">
        <w:t>,</w:t>
      </w:r>
      <w:r>
        <w:t xml:space="preserve"> resulting in lower reproductive rates and slower growth.</w:t>
      </w:r>
    </w:p>
    <w:p w:rsidR="00895C7C" w:rsidP="00895C7C" w:rsidRDefault="00895C7C" w14:paraId="2C09E203" w14:textId="77777777">
      <w:pPr>
        <w:pStyle w:val="InfoPara"/>
      </w:pPr>
      <w:r>
        <w:t>Issues or Problems</w:t>
      </w:r>
    </w:p>
    <w:p w:rsidR="00895C7C" w:rsidP="00895C7C" w:rsidRDefault="00895C7C" w14:paraId="1230466A" w14:textId="09FDCFAD">
      <w:r>
        <w:t xml:space="preserve">This model attempts to capture the forest-shrub steppe interface areas where lack of fuel continuity increases the </w:t>
      </w:r>
      <w:r w:rsidR="009D354D">
        <w:t xml:space="preserve">FRIs </w:t>
      </w:r>
      <w:r>
        <w:t>and significant dry shrub communities increase the occurrence of stand</w:t>
      </w:r>
      <w:r w:rsidR="009D354D">
        <w:t>-</w:t>
      </w:r>
      <w:r>
        <w:t>replacement and mixed fires.</w:t>
      </w:r>
      <w:r w:rsidR="00E6248B">
        <w:t xml:space="preserve"> </w:t>
      </w:r>
    </w:p>
    <w:p w:rsidR="00895C7C" w:rsidP="00895C7C" w:rsidRDefault="00895C7C" w14:paraId="610A0DC3" w14:textId="77777777">
      <w:pPr>
        <w:pStyle w:val="InfoPara"/>
      </w:pPr>
      <w:r>
        <w:t>Native Uncharacteristic Conditions</w:t>
      </w:r>
    </w:p>
    <w:p w:rsidR="00895C7C" w:rsidP="00895C7C" w:rsidRDefault="00895C7C" w14:paraId="59BECB57" w14:textId="77777777"/>
    <w:p w:rsidR="00895C7C" w:rsidP="00895C7C" w:rsidRDefault="00895C7C" w14:paraId="078BB482" w14:textId="77777777">
      <w:pPr>
        <w:pStyle w:val="InfoPara"/>
      </w:pPr>
      <w:r>
        <w:t>Comments</w:t>
      </w:r>
    </w:p>
    <w:p w:rsidR="003543D4" w:rsidP="00895C7C" w:rsidRDefault="00336D79" w14:paraId="5286356C" w14:textId="60D85031">
      <w:r>
        <w:t xml:space="preserve">James Dickinson, Andrew </w:t>
      </w:r>
      <w:proofErr w:type="spellStart"/>
      <w:r>
        <w:t>Merschel</w:t>
      </w:r>
      <w:proofErr w:type="spellEnd"/>
      <w:r w:rsidR="009D354D">
        <w:t>,</w:t>
      </w:r>
      <w:r>
        <w:t xml:space="preserve"> and Mike Simpson refined this model during the 2016 review period. Changes include: revised s</w:t>
      </w:r>
      <w:r w:rsidR="009D354D">
        <w:t>-</w:t>
      </w:r>
      <w:r>
        <w:t>class age ranges, revised s</w:t>
      </w:r>
      <w:r w:rsidR="009D354D">
        <w:t>-</w:t>
      </w:r>
      <w:r>
        <w:t>class mapping rules, adjusted FRIs, corrected species codes</w:t>
      </w:r>
      <w:r w:rsidR="009D354D">
        <w:t>,</w:t>
      </w:r>
      <w:r>
        <w:t xml:space="preserve"> and minor additions to the description. </w:t>
      </w:r>
    </w:p>
    <w:p w:rsidR="003543D4" w:rsidP="00895C7C" w:rsidRDefault="003543D4" w14:paraId="308C3FE7" w14:textId="77777777"/>
    <w:p w:rsidR="00895C7C" w:rsidP="003543D4" w:rsidRDefault="00895C7C" w14:paraId="16BCF209" w14:textId="297ED6A5">
      <w:r>
        <w:t>Amy Waltz (awaltz@tnc.org) and Kori B</w:t>
      </w:r>
      <w:r w:rsidR="003543D4">
        <w:t xml:space="preserve">lankenship </w:t>
      </w:r>
      <w:r>
        <w:t>(kb</w:t>
      </w:r>
      <w:r w:rsidR="003543D4">
        <w:t>lankenship</w:t>
      </w:r>
      <w:r w:rsidR="009C54FA">
        <w:t xml:space="preserve">@tnc.org) </w:t>
      </w:r>
      <w:r>
        <w:t xml:space="preserve">helped </w:t>
      </w:r>
      <w:r w:rsidR="009C54FA">
        <w:t xml:space="preserve">develop </w:t>
      </w:r>
      <w:r>
        <w:t>the</w:t>
      </w:r>
      <w:r w:rsidR="000B4FF5">
        <w:t xml:space="preserve"> original LANDFIRE</w:t>
      </w:r>
      <w:r>
        <w:t xml:space="preserve"> model. </w:t>
      </w:r>
    </w:p>
    <w:p w:rsidR="00760B37" w:rsidP="003543D4" w:rsidRDefault="00760B37" w14:paraId="253B084A" w14:textId="77777777"/>
    <w:p w:rsidR="00895C7C" w:rsidP="00895C7C" w:rsidRDefault="00895C7C" w14:paraId="699DF8B1" w14:textId="77777777">
      <w:pPr>
        <w:pStyle w:val="ReportSection"/>
      </w:pPr>
      <w:r>
        <w:t>Succession Classes</w:t>
      </w:r>
    </w:p>
    <w:p w:rsidR="00895C7C" w:rsidP="00895C7C" w:rsidRDefault="00895C7C" w14:paraId="6C5A8BB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5C7C" w:rsidP="00895C7C" w:rsidRDefault="00895C7C" w14:paraId="68AE0CFE" w14:textId="1F272228">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95C7C" w:rsidP="00895C7C" w:rsidRDefault="00895C7C" w14:paraId="4DD0B432" w14:textId="77777777"/>
    <w:p w:rsidR="00895C7C" w:rsidP="00895C7C" w:rsidRDefault="00895C7C" w14:paraId="5A9DBC7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156"/>
        <w:gridCol w:w="2520"/>
        <w:gridCol w:w="1956"/>
      </w:tblGrid>
      <w:tr w:rsidRPr="00895C7C" w:rsidR="00895C7C" w:rsidTr="00895C7C" w14:paraId="41CDB943" w14:textId="77777777">
        <w:tc>
          <w:tcPr>
            <w:tcW w:w="1068" w:type="dxa"/>
            <w:tcBorders>
              <w:top w:val="single" w:color="auto" w:sz="2" w:space="0"/>
              <w:bottom w:val="single" w:color="000000" w:sz="12" w:space="0"/>
            </w:tcBorders>
            <w:shd w:val="clear" w:color="auto" w:fill="auto"/>
          </w:tcPr>
          <w:p w:rsidRPr="00895C7C" w:rsidR="00895C7C" w:rsidP="000D105E" w:rsidRDefault="00895C7C" w14:paraId="70538342" w14:textId="77777777">
            <w:pPr>
              <w:rPr>
                <w:b/>
                <w:bCs/>
              </w:rPr>
            </w:pPr>
            <w:r w:rsidRPr="00895C7C">
              <w:rPr>
                <w:b/>
                <w:bCs/>
              </w:rPr>
              <w:t>Symbol</w:t>
            </w:r>
          </w:p>
        </w:tc>
        <w:tc>
          <w:tcPr>
            <w:tcW w:w="3156" w:type="dxa"/>
            <w:tcBorders>
              <w:top w:val="single" w:color="auto" w:sz="2" w:space="0"/>
              <w:bottom w:val="single" w:color="000000" w:sz="12" w:space="0"/>
            </w:tcBorders>
            <w:shd w:val="clear" w:color="auto" w:fill="auto"/>
          </w:tcPr>
          <w:p w:rsidRPr="00895C7C" w:rsidR="00895C7C" w:rsidP="000D105E" w:rsidRDefault="00895C7C" w14:paraId="4EDF6201" w14:textId="77777777">
            <w:pPr>
              <w:rPr>
                <w:b/>
                <w:bCs/>
              </w:rPr>
            </w:pPr>
            <w:r w:rsidRPr="00895C7C">
              <w:rPr>
                <w:b/>
                <w:bCs/>
              </w:rPr>
              <w:t>Scientific Name</w:t>
            </w:r>
          </w:p>
        </w:tc>
        <w:tc>
          <w:tcPr>
            <w:tcW w:w="2520" w:type="dxa"/>
            <w:tcBorders>
              <w:top w:val="single" w:color="auto" w:sz="2" w:space="0"/>
              <w:bottom w:val="single" w:color="000000" w:sz="12" w:space="0"/>
            </w:tcBorders>
            <w:shd w:val="clear" w:color="auto" w:fill="auto"/>
          </w:tcPr>
          <w:p w:rsidRPr="00895C7C" w:rsidR="00895C7C" w:rsidP="000D105E" w:rsidRDefault="00895C7C" w14:paraId="6ABF90E9" w14:textId="77777777">
            <w:pPr>
              <w:rPr>
                <w:b/>
                <w:bCs/>
              </w:rPr>
            </w:pPr>
            <w:r w:rsidRPr="00895C7C">
              <w:rPr>
                <w:b/>
                <w:bCs/>
              </w:rPr>
              <w:t>Common Name</w:t>
            </w:r>
          </w:p>
        </w:tc>
        <w:tc>
          <w:tcPr>
            <w:tcW w:w="1956" w:type="dxa"/>
            <w:tcBorders>
              <w:top w:val="single" w:color="auto" w:sz="2" w:space="0"/>
              <w:bottom w:val="single" w:color="000000" w:sz="12" w:space="0"/>
            </w:tcBorders>
            <w:shd w:val="clear" w:color="auto" w:fill="auto"/>
          </w:tcPr>
          <w:p w:rsidRPr="00895C7C" w:rsidR="00895C7C" w:rsidP="000D105E" w:rsidRDefault="00895C7C" w14:paraId="52271E99" w14:textId="77777777">
            <w:pPr>
              <w:rPr>
                <w:b/>
                <w:bCs/>
              </w:rPr>
            </w:pPr>
            <w:r w:rsidRPr="00895C7C">
              <w:rPr>
                <w:b/>
                <w:bCs/>
              </w:rPr>
              <w:t>Canopy Position</w:t>
            </w:r>
          </w:p>
        </w:tc>
      </w:tr>
      <w:tr w:rsidRPr="00895C7C" w:rsidR="00895C7C" w:rsidTr="00895C7C" w14:paraId="4EA61D35" w14:textId="77777777">
        <w:tc>
          <w:tcPr>
            <w:tcW w:w="1068" w:type="dxa"/>
            <w:tcBorders>
              <w:top w:val="single" w:color="000000" w:sz="12" w:space="0"/>
            </w:tcBorders>
            <w:shd w:val="clear" w:color="auto" w:fill="auto"/>
          </w:tcPr>
          <w:p w:rsidRPr="00895C7C" w:rsidR="00895C7C" w:rsidP="000D105E" w:rsidRDefault="00895C7C" w14:paraId="0C49057A" w14:textId="4DE3DC80">
            <w:pPr>
              <w:rPr>
                <w:bCs/>
              </w:rPr>
            </w:pPr>
            <w:r w:rsidRPr="005A27F2">
              <w:rPr>
                <w:bCs/>
              </w:rPr>
              <w:t>ARTR</w:t>
            </w:r>
            <w:r w:rsidR="00E46656">
              <w:rPr>
                <w:bCs/>
              </w:rPr>
              <w:t>2</w:t>
            </w:r>
          </w:p>
        </w:tc>
        <w:tc>
          <w:tcPr>
            <w:tcW w:w="3156" w:type="dxa"/>
            <w:tcBorders>
              <w:top w:val="single" w:color="000000" w:sz="12" w:space="0"/>
            </w:tcBorders>
            <w:shd w:val="clear" w:color="auto" w:fill="auto"/>
          </w:tcPr>
          <w:p w:rsidRPr="00895C7C" w:rsidR="00895C7C" w:rsidP="000D105E" w:rsidRDefault="00895C7C" w14:paraId="6863CD65" w14:textId="618E2B35">
            <w:r w:rsidRPr="00895C7C">
              <w:t>Ar</w:t>
            </w:r>
            <w:r w:rsidR="00C1065D">
              <w:t>tem</w:t>
            </w:r>
            <w:r w:rsidR="000D105E">
              <w:t>i</w:t>
            </w:r>
            <w:r w:rsidR="00C1065D">
              <w:t>sia</w:t>
            </w:r>
            <w:r w:rsidRPr="00895C7C">
              <w:t xml:space="preserve"> </w:t>
            </w:r>
            <w:r w:rsidR="009D354D">
              <w:t>tridentate</w:t>
            </w:r>
          </w:p>
        </w:tc>
        <w:tc>
          <w:tcPr>
            <w:tcW w:w="2520" w:type="dxa"/>
            <w:tcBorders>
              <w:top w:val="single" w:color="000000" w:sz="12" w:space="0"/>
            </w:tcBorders>
            <w:shd w:val="clear" w:color="auto" w:fill="auto"/>
          </w:tcPr>
          <w:p w:rsidRPr="00895C7C" w:rsidR="00895C7C" w:rsidP="000D105E" w:rsidRDefault="00C1065D" w14:paraId="57CB7EBF" w14:textId="385022E8">
            <w:r>
              <w:t>Big Sagebrush</w:t>
            </w:r>
          </w:p>
        </w:tc>
        <w:tc>
          <w:tcPr>
            <w:tcW w:w="1956" w:type="dxa"/>
            <w:tcBorders>
              <w:top w:val="single" w:color="000000" w:sz="12" w:space="0"/>
            </w:tcBorders>
            <w:shd w:val="clear" w:color="auto" w:fill="auto"/>
          </w:tcPr>
          <w:p w:rsidRPr="00895C7C" w:rsidR="00895C7C" w:rsidP="000D105E" w:rsidRDefault="00895C7C" w14:paraId="34CA442C" w14:textId="77777777">
            <w:r w:rsidRPr="00895C7C">
              <w:t>Upper</w:t>
            </w:r>
          </w:p>
        </w:tc>
      </w:tr>
      <w:tr w:rsidRPr="00895C7C" w:rsidR="00895C7C" w:rsidTr="00895C7C" w14:paraId="736DDF1A" w14:textId="77777777">
        <w:tc>
          <w:tcPr>
            <w:tcW w:w="1068" w:type="dxa"/>
            <w:shd w:val="clear" w:color="auto" w:fill="auto"/>
          </w:tcPr>
          <w:p w:rsidRPr="00895C7C" w:rsidR="00895C7C" w:rsidP="000D105E" w:rsidRDefault="00895C7C" w14:paraId="55BB5032" w14:textId="77777777">
            <w:pPr>
              <w:rPr>
                <w:bCs/>
              </w:rPr>
            </w:pPr>
            <w:r w:rsidRPr="00895C7C">
              <w:rPr>
                <w:bCs/>
              </w:rPr>
              <w:t>CHVI8</w:t>
            </w:r>
          </w:p>
        </w:tc>
        <w:tc>
          <w:tcPr>
            <w:tcW w:w="3156" w:type="dxa"/>
            <w:shd w:val="clear" w:color="auto" w:fill="auto"/>
          </w:tcPr>
          <w:p w:rsidRPr="00895C7C" w:rsidR="00895C7C" w:rsidP="000D105E" w:rsidRDefault="00895C7C" w14:paraId="0E00751E" w14:textId="77777777">
            <w:proofErr w:type="spellStart"/>
            <w:r w:rsidRPr="00895C7C">
              <w:t>Chrysothamnus</w:t>
            </w:r>
            <w:proofErr w:type="spellEnd"/>
            <w:r w:rsidRPr="00895C7C">
              <w:t xml:space="preserve"> </w:t>
            </w:r>
            <w:proofErr w:type="spellStart"/>
            <w:r w:rsidRPr="00895C7C">
              <w:t>viscidiflorus</w:t>
            </w:r>
            <w:proofErr w:type="spellEnd"/>
          </w:p>
        </w:tc>
        <w:tc>
          <w:tcPr>
            <w:tcW w:w="2520" w:type="dxa"/>
            <w:shd w:val="clear" w:color="auto" w:fill="auto"/>
          </w:tcPr>
          <w:p w:rsidRPr="00895C7C" w:rsidR="00895C7C" w:rsidP="000D105E" w:rsidRDefault="00895C7C" w14:paraId="4299C967" w14:textId="77777777">
            <w:r w:rsidRPr="00895C7C">
              <w:t>Yellow rabbitbrush</w:t>
            </w:r>
          </w:p>
        </w:tc>
        <w:tc>
          <w:tcPr>
            <w:tcW w:w="1956" w:type="dxa"/>
            <w:shd w:val="clear" w:color="auto" w:fill="auto"/>
          </w:tcPr>
          <w:p w:rsidRPr="00895C7C" w:rsidR="00895C7C" w:rsidP="000D105E" w:rsidRDefault="00895C7C" w14:paraId="20D05587" w14:textId="77777777">
            <w:r w:rsidRPr="00895C7C">
              <w:t>Middle</w:t>
            </w:r>
          </w:p>
        </w:tc>
      </w:tr>
      <w:tr w:rsidRPr="00895C7C" w:rsidR="00895C7C" w:rsidTr="00895C7C" w14:paraId="02E71BAD" w14:textId="77777777">
        <w:tc>
          <w:tcPr>
            <w:tcW w:w="1068" w:type="dxa"/>
            <w:shd w:val="clear" w:color="auto" w:fill="auto"/>
          </w:tcPr>
          <w:p w:rsidRPr="00895C7C" w:rsidR="00895C7C" w:rsidP="000D105E" w:rsidRDefault="00895C7C" w14:paraId="5914D816" w14:textId="77777777">
            <w:pPr>
              <w:rPr>
                <w:bCs/>
              </w:rPr>
            </w:pPr>
            <w:r w:rsidRPr="00895C7C">
              <w:rPr>
                <w:bCs/>
              </w:rPr>
              <w:t>PSSP6</w:t>
            </w:r>
          </w:p>
        </w:tc>
        <w:tc>
          <w:tcPr>
            <w:tcW w:w="3156" w:type="dxa"/>
            <w:shd w:val="clear" w:color="auto" w:fill="auto"/>
          </w:tcPr>
          <w:p w:rsidRPr="00895C7C" w:rsidR="00895C7C" w:rsidP="000D105E" w:rsidRDefault="00895C7C" w14:paraId="0FB2B690" w14:textId="77777777">
            <w:proofErr w:type="spellStart"/>
            <w:r w:rsidRPr="00895C7C">
              <w:t>Pseudoroegneria</w:t>
            </w:r>
            <w:proofErr w:type="spellEnd"/>
            <w:r w:rsidRPr="00895C7C">
              <w:t xml:space="preserve"> </w:t>
            </w:r>
            <w:proofErr w:type="spellStart"/>
            <w:r w:rsidRPr="00895C7C">
              <w:t>spicata</w:t>
            </w:r>
            <w:proofErr w:type="spellEnd"/>
          </w:p>
        </w:tc>
        <w:tc>
          <w:tcPr>
            <w:tcW w:w="2520" w:type="dxa"/>
            <w:shd w:val="clear" w:color="auto" w:fill="auto"/>
          </w:tcPr>
          <w:p w:rsidRPr="00895C7C" w:rsidR="00895C7C" w:rsidP="000D105E" w:rsidRDefault="00895C7C" w14:paraId="56125B5F" w14:textId="77777777">
            <w:proofErr w:type="spellStart"/>
            <w:r w:rsidRPr="00895C7C">
              <w:t>Bluebunch</w:t>
            </w:r>
            <w:proofErr w:type="spellEnd"/>
            <w:r w:rsidRPr="00895C7C">
              <w:t xml:space="preserve"> wheatgrass</w:t>
            </w:r>
          </w:p>
        </w:tc>
        <w:tc>
          <w:tcPr>
            <w:tcW w:w="1956" w:type="dxa"/>
            <w:shd w:val="clear" w:color="auto" w:fill="auto"/>
          </w:tcPr>
          <w:p w:rsidRPr="00895C7C" w:rsidR="00895C7C" w:rsidP="000D105E" w:rsidRDefault="00895C7C" w14:paraId="19483A09" w14:textId="77777777">
            <w:r w:rsidRPr="00895C7C">
              <w:t>Lower</w:t>
            </w:r>
          </w:p>
        </w:tc>
      </w:tr>
      <w:tr w:rsidRPr="00895C7C" w:rsidR="00895C7C" w:rsidTr="00895C7C" w14:paraId="64838B35" w14:textId="77777777">
        <w:tc>
          <w:tcPr>
            <w:tcW w:w="1068" w:type="dxa"/>
            <w:shd w:val="clear" w:color="auto" w:fill="auto"/>
          </w:tcPr>
          <w:p w:rsidRPr="00895C7C" w:rsidR="00895C7C" w:rsidP="000D105E" w:rsidRDefault="00895C7C" w14:paraId="771D7C5C" w14:textId="77777777">
            <w:pPr>
              <w:rPr>
                <w:bCs/>
              </w:rPr>
            </w:pPr>
            <w:r w:rsidRPr="00895C7C">
              <w:rPr>
                <w:bCs/>
              </w:rPr>
              <w:t>ELEL5</w:t>
            </w:r>
          </w:p>
        </w:tc>
        <w:tc>
          <w:tcPr>
            <w:tcW w:w="3156" w:type="dxa"/>
            <w:shd w:val="clear" w:color="auto" w:fill="auto"/>
          </w:tcPr>
          <w:p w:rsidRPr="00895C7C" w:rsidR="00895C7C" w:rsidP="000D105E" w:rsidRDefault="00895C7C" w14:paraId="4138BE53" w14:textId="77777777">
            <w:proofErr w:type="spellStart"/>
            <w:r w:rsidRPr="00895C7C">
              <w:t>Elymus</w:t>
            </w:r>
            <w:proofErr w:type="spellEnd"/>
            <w:r w:rsidRPr="00895C7C">
              <w:t xml:space="preserve"> </w:t>
            </w:r>
            <w:proofErr w:type="spellStart"/>
            <w:r w:rsidRPr="00895C7C">
              <w:t>elymoides</w:t>
            </w:r>
            <w:proofErr w:type="spellEnd"/>
          </w:p>
        </w:tc>
        <w:tc>
          <w:tcPr>
            <w:tcW w:w="2520" w:type="dxa"/>
            <w:shd w:val="clear" w:color="auto" w:fill="auto"/>
          </w:tcPr>
          <w:p w:rsidRPr="00895C7C" w:rsidR="00895C7C" w:rsidP="000D105E" w:rsidRDefault="00895C7C" w14:paraId="38EA4BF2" w14:textId="77777777">
            <w:proofErr w:type="spellStart"/>
            <w:r w:rsidRPr="00895C7C">
              <w:t>Squirreltail</w:t>
            </w:r>
            <w:proofErr w:type="spellEnd"/>
          </w:p>
        </w:tc>
        <w:tc>
          <w:tcPr>
            <w:tcW w:w="1956" w:type="dxa"/>
            <w:shd w:val="clear" w:color="auto" w:fill="auto"/>
          </w:tcPr>
          <w:p w:rsidRPr="00895C7C" w:rsidR="00895C7C" w:rsidP="000D105E" w:rsidRDefault="00895C7C" w14:paraId="0F705BEF" w14:textId="77777777">
            <w:r w:rsidRPr="00895C7C">
              <w:t>Lower</w:t>
            </w:r>
          </w:p>
        </w:tc>
      </w:tr>
    </w:tbl>
    <w:p w:rsidR="00895C7C" w:rsidP="00895C7C" w:rsidRDefault="00895C7C" w14:paraId="2580509D" w14:textId="77777777"/>
    <w:p w:rsidR="00895C7C" w:rsidP="00895C7C" w:rsidRDefault="00895C7C" w14:paraId="46A16124" w14:textId="77777777">
      <w:pPr>
        <w:pStyle w:val="SClassInfoPara"/>
      </w:pPr>
      <w:r>
        <w:t>Description</w:t>
      </w:r>
    </w:p>
    <w:p w:rsidR="00895C7C" w:rsidP="00895C7C" w:rsidRDefault="00675EC6" w14:paraId="38186E35" w14:textId="261C7901">
      <w:r>
        <w:t>Grass/</w:t>
      </w:r>
      <w:r w:rsidR="009C54FA">
        <w:t>forb/s</w:t>
      </w:r>
      <w:r w:rsidR="00A839F2">
        <w:t>hrub</w:t>
      </w:r>
      <w:r w:rsidR="008F2F77">
        <w:t xml:space="preserve"> </w:t>
      </w:r>
      <w:r w:rsidR="00895C7C">
        <w:t xml:space="preserve">and </w:t>
      </w:r>
      <w:r w:rsidR="009C54FA">
        <w:t>s</w:t>
      </w:r>
      <w:r w:rsidR="00A839F2">
        <w:t>eedling</w:t>
      </w:r>
      <w:r w:rsidR="00E46656">
        <w:t>/</w:t>
      </w:r>
      <w:r w:rsidR="009C54FA">
        <w:t>s</w:t>
      </w:r>
      <w:r w:rsidR="00A839F2">
        <w:t xml:space="preserve">apling </w:t>
      </w:r>
      <w:r w:rsidR="00895C7C">
        <w:t>stage. Initial establishment of grass and herbaceous species (and CHVI if present in the pre-disturbance community) gives way to shrubs at 15-30yrs. JUOC and PIPO are often established after the shrub community is in place. Reestablishment of the tree</w:t>
      </w:r>
      <w:r w:rsidR="00DD3E00">
        <w:t xml:space="preserve"> components</w:t>
      </w:r>
      <w:r w:rsidR="00E46656">
        <w:t xml:space="preserve"> (</w:t>
      </w:r>
      <w:r w:rsidR="00DD3E00">
        <w:t>e</w:t>
      </w:r>
      <w:r w:rsidR="00E46656">
        <w:t>specially PIPO)</w:t>
      </w:r>
      <w:r w:rsidR="00895C7C">
        <w:t xml:space="preserve"> may be delayed by the large disturbance size and removal of nearby seed sources.</w:t>
      </w:r>
    </w:p>
    <w:p w:rsidR="00336D79" w:rsidP="00895C7C" w:rsidRDefault="00336D79" w14:paraId="6617BCE0" w14:textId="77777777"/>
    <w:p w:rsidR="00336D79" w:rsidP="00895C7C" w:rsidRDefault="00336D79" w14:paraId="37B5C3E1" w14:textId="2D5AF2A8">
      <w:r>
        <w:t xml:space="preserve">Typical structure for this class could include: herbs 0-1m tall, 0-30% cover; shrubs 0-3m tall, 0-30% cover; </w:t>
      </w:r>
      <w:r w:rsidR="005A27F2">
        <w:t>trees 0-</w:t>
      </w:r>
      <w:r w:rsidR="00967DF7">
        <w:t>5</w:t>
      </w:r>
      <w:r>
        <w:t xml:space="preserve">m tall, 0-30% cover. Total cover of herbs and shrubs in this class is unlikely to be greater than 60%; higher cover may indicate a different BpS. </w:t>
      </w:r>
      <w:r w:rsidR="009C54FA">
        <w:t>Height-d</w:t>
      </w:r>
      <w:r w:rsidR="00444A13">
        <w:t>iameter regressions</w:t>
      </w:r>
      <w:r w:rsidR="000930B1">
        <w:t xml:space="preserve"> built from </w:t>
      </w:r>
      <w:r w:rsidR="00D6031D">
        <w:t xml:space="preserve">USFS Region 6 inventory data (CVS plots) </w:t>
      </w:r>
      <w:r w:rsidR="00444A13">
        <w:t>indicate that trees transition into Class B or C at about 6m (20</w:t>
      </w:r>
      <w:r w:rsidR="009A0947">
        <w:t>ft</w:t>
      </w:r>
      <w:r w:rsidR="00AF79F2">
        <w:t>) tall</w:t>
      </w:r>
      <w:r w:rsidR="00444A13">
        <w:t>.</w:t>
      </w:r>
    </w:p>
    <w:p w:rsidR="00895C7C" w:rsidP="00895C7C" w:rsidRDefault="00895C7C" w14:paraId="1C48AFB6" w14:textId="77777777"/>
    <w:p>
      <w:r>
        <w:rPr>
          <w:i/>
          <w:u w:val="single"/>
        </w:rPr>
        <w:t>Maximum Tree Size Class</w:t>
      </w:r>
      <w:br/>
      <w:r>
        <w:t>Sapling &gt;4.5ft; &lt;5" DBH</w:t>
      </w:r>
    </w:p>
    <w:p w:rsidR="00895C7C" w:rsidP="00895C7C" w:rsidRDefault="00895C7C" w14:paraId="2B89A565" w14:textId="4DDC40E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95C7C" w:rsidP="00895C7C" w:rsidRDefault="00895C7C" w14:paraId="7D49B636" w14:textId="77777777"/>
    <w:p w:rsidR="00895C7C" w:rsidP="00895C7C" w:rsidRDefault="00895C7C" w14:paraId="0FE0336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08"/>
        <w:gridCol w:w="2016"/>
        <w:gridCol w:w="1956"/>
      </w:tblGrid>
      <w:tr w:rsidRPr="00895C7C" w:rsidR="00895C7C" w:rsidTr="00895C7C" w14:paraId="18087AC9" w14:textId="77777777">
        <w:tc>
          <w:tcPr>
            <w:tcW w:w="1056" w:type="dxa"/>
            <w:tcBorders>
              <w:top w:val="single" w:color="auto" w:sz="2" w:space="0"/>
              <w:bottom w:val="single" w:color="000000" w:sz="12" w:space="0"/>
            </w:tcBorders>
            <w:shd w:val="clear" w:color="auto" w:fill="auto"/>
          </w:tcPr>
          <w:p w:rsidRPr="00895C7C" w:rsidR="00895C7C" w:rsidP="000D105E" w:rsidRDefault="00895C7C" w14:paraId="27218F2D" w14:textId="77777777">
            <w:pPr>
              <w:rPr>
                <w:b/>
                <w:bCs/>
              </w:rPr>
            </w:pPr>
            <w:r w:rsidRPr="00895C7C">
              <w:rPr>
                <w:b/>
                <w:bCs/>
              </w:rPr>
              <w:t>Symbol</w:t>
            </w:r>
          </w:p>
        </w:tc>
        <w:tc>
          <w:tcPr>
            <w:tcW w:w="2508" w:type="dxa"/>
            <w:tcBorders>
              <w:top w:val="single" w:color="auto" w:sz="2" w:space="0"/>
              <w:bottom w:val="single" w:color="000000" w:sz="12" w:space="0"/>
            </w:tcBorders>
            <w:shd w:val="clear" w:color="auto" w:fill="auto"/>
          </w:tcPr>
          <w:p w:rsidRPr="00895C7C" w:rsidR="00895C7C" w:rsidP="000D105E" w:rsidRDefault="00895C7C" w14:paraId="4D7E7C20" w14:textId="77777777">
            <w:pPr>
              <w:rPr>
                <w:b/>
                <w:bCs/>
              </w:rPr>
            </w:pPr>
            <w:r w:rsidRPr="00895C7C">
              <w:rPr>
                <w:b/>
                <w:bCs/>
              </w:rPr>
              <w:t>Scientific Name</w:t>
            </w:r>
          </w:p>
        </w:tc>
        <w:tc>
          <w:tcPr>
            <w:tcW w:w="2016" w:type="dxa"/>
            <w:tcBorders>
              <w:top w:val="single" w:color="auto" w:sz="2" w:space="0"/>
              <w:bottom w:val="single" w:color="000000" w:sz="12" w:space="0"/>
            </w:tcBorders>
            <w:shd w:val="clear" w:color="auto" w:fill="auto"/>
          </w:tcPr>
          <w:p w:rsidRPr="00895C7C" w:rsidR="00895C7C" w:rsidP="000D105E" w:rsidRDefault="00895C7C" w14:paraId="086CBC1C" w14:textId="77777777">
            <w:pPr>
              <w:rPr>
                <w:b/>
                <w:bCs/>
              </w:rPr>
            </w:pPr>
            <w:r w:rsidRPr="00895C7C">
              <w:rPr>
                <w:b/>
                <w:bCs/>
              </w:rPr>
              <w:t>Common Name</w:t>
            </w:r>
          </w:p>
        </w:tc>
        <w:tc>
          <w:tcPr>
            <w:tcW w:w="1956" w:type="dxa"/>
            <w:tcBorders>
              <w:top w:val="single" w:color="auto" w:sz="2" w:space="0"/>
              <w:bottom w:val="single" w:color="000000" w:sz="12" w:space="0"/>
            </w:tcBorders>
            <w:shd w:val="clear" w:color="auto" w:fill="auto"/>
          </w:tcPr>
          <w:p w:rsidRPr="00895C7C" w:rsidR="00895C7C" w:rsidP="000D105E" w:rsidRDefault="00895C7C" w14:paraId="4E79218A" w14:textId="77777777">
            <w:pPr>
              <w:rPr>
                <w:b/>
                <w:bCs/>
              </w:rPr>
            </w:pPr>
            <w:r w:rsidRPr="00895C7C">
              <w:rPr>
                <w:b/>
                <w:bCs/>
              </w:rPr>
              <w:t>Canopy Position</w:t>
            </w:r>
          </w:p>
        </w:tc>
      </w:tr>
      <w:tr w:rsidRPr="00895C7C" w:rsidR="00895C7C" w:rsidTr="00895C7C" w14:paraId="02D06054" w14:textId="77777777">
        <w:tc>
          <w:tcPr>
            <w:tcW w:w="1056" w:type="dxa"/>
            <w:tcBorders>
              <w:top w:val="single" w:color="000000" w:sz="12" w:space="0"/>
            </w:tcBorders>
            <w:shd w:val="clear" w:color="auto" w:fill="auto"/>
          </w:tcPr>
          <w:p w:rsidRPr="00895C7C" w:rsidR="00895C7C" w:rsidP="000D105E" w:rsidRDefault="00895C7C" w14:paraId="185B27B8" w14:textId="77777777">
            <w:pPr>
              <w:rPr>
                <w:bCs/>
              </w:rPr>
            </w:pPr>
            <w:r w:rsidRPr="00895C7C">
              <w:rPr>
                <w:bCs/>
              </w:rPr>
              <w:t>PIPO</w:t>
            </w:r>
          </w:p>
        </w:tc>
        <w:tc>
          <w:tcPr>
            <w:tcW w:w="2508" w:type="dxa"/>
            <w:tcBorders>
              <w:top w:val="single" w:color="000000" w:sz="12" w:space="0"/>
            </w:tcBorders>
            <w:shd w:val="clear" w:color="auto" w:fill="auto"/>
          </w:tcPr>
          <w:p w:rsidRPr="00895C7C" w:rsidR="00895C7C" w:rsidP="000D105E" w:rsidRDefault="00895C7C" w14:paraId="7C0F883F" w14:textId="77777777">
            <w:r w:rsidRPr="00895C7C">
              <w:t>Pinus ponderosa</w:t>
            </w:r>
          </w:p>
        </w:tc>
        <w:tc>
          <w:tcPr>
            <w:tcW w:w="2016" w:type="dxa"/>
            <w:tcBorders>
              <w:top w:val="single" w:color="000000" w:sz="12" w:space="0"/>
            </w:tcBorders>
            <w:shd w:val="clear" w:color="auto" w:fill="auto"/>
          </w:tcPr>
          <w:p w:rsidRPr="00895C7C" w:rsidR="00895C7C" w:rsidP="000D105E" w:rsidRDefault="00895C7C" w14:paraId="7AEAC0E2" w14:textId="77777777">
            <w:r w:rsidRPr="00895C7C">
              <w:t>Ponderosa pine</w:t>
            </w:r>
          </w:p>
        </w:tc>
        <w:tc>
          <w:tcPr>
            <w:tcW w:w="1956" w:type="dxa"/>
            <w:tcBorders>
              <w:top w:val="single" w:color="000000" w:sz="12" w:space="0"/>
            </w:tcBorders>
            <w:shd w:val="clear" w:color="auto" w:fill="auto"/>
          </w:tcPr>
          <w:p w:rsidRPr="00895C7C" w:rsidR="00895C7C" w:rsidP="000D105E" w:rsidRDefault="00895C7C" w14:paraId="1AF6A2CD" w14:textId="77777777">
            <w:r w:rsidRPr="00895C7C">
              <w:t>Upper</w:t>
            </w:r>
          </w:p>
        </w:tc>
      </w:tr>
      <w:tr w:rsidRPr="00895C7C" w:rsidR="00895C7C" w:rsidTr="00895C7C" w14:paraId="74C22678" w14:textId="77777777">
        <w:tc>
          <w:tcPr>
            <w:tcW w:w="1056" w:type="dxa"/>
            <w:shd w:val="clear" w:color="auto" w:fill="auto"/>
          </w:tcPr>
          <w:p w:rsidRPr="00895C7C" w:rsidR="00895C7C" w:rsidP="000D105E" w:rsidRDefault="00895C7C" w14:paraId="0F0C1F6E" w14:textId="77777777">
            <w:pPr>
              <w:rPr>
                <w:bCs/>
              </w:rPr>
            </w:pPr>
            <w:r w:rsidRPr="00895C7C">
              <w:rPr>
                <w:bCs/>
              </w:rPr>
              <w:t>JUOC</w:t>
            </w:r>
          </w:p>
        </w:tc>
        <w:tc>
          <w:tcPr>
            <w:tcW w:w="2508" w:type="dxa"/>
            <w:shd w:val="clear" w:color="auto" w:fill="auto"/>
          </w:tcPr>
          <w:p w:rsidRPr="00895C7C" w:rsidR="00895C7C" w:rsidP="000D105E" w:rsidRDefault="00895C7C" w14:paraId="5F1E792E" w14:textId="77777777">
            <w:proofErr w:type="spellStart"/>
            <w:r w:rsidRPr="00895C7C">
              <w:t>Juniperus</w:t>
            </w:r>
            <w:proofErr w:type="spellEnd"/>
            <w:r w:rsidRPr="00895C7C">
              <w:t xml:space="preserve"> </w:t>
            </w:r>
            <w:proofErr w:type="spellStart"/>
            <w:r w:rsidRPr="00895C7C">
              <w:t>occidentalis</w:t>
            </w:r>
            <w:proofErr w:type="spellEnd"/>
          </w:p>
        </w:tc>
        <w:tc>
          <w:tcPr>
            <w:tcW w:w="2016" w:type="dxa"/>
            <w:shd w:val="clear" w:color="auto" w:fill="auto"/>
          </w:tcPr>
          <w:p w:rsidRPr="00895C7C" w:rsidR="00895C7C" w:rsidP="000D105E" w:rsidRDefault="00895C7C" w14:paraId="2F1BCFB9" w14:textId="77777777">
            <w:r w:rsidRPr="00895C7C">
              <w:t>Western juniper</w:t>
            </w:r>
          </w:p>
        </w:tc>
        <w:tc>
          <w:tcPr>
            <w:tcW w:w="1956" w:type="dxa"/>
            <w:shd w:val="clear" w:color="auto" w:fill="auto"/>
          </w:tcPr>
          <w:p w:rsidRPr="00895C7C" w:rsidR="00895C7C" w:rsidP="000D105E" w:rsidRDefault="00895C7C" w14:paraId="58FCC944" w14:textId="77777777">
            <w:r w:rsidRPr="00895C7C">
              <w:t>Mid-Upper</w:t>
            </w:r>
          </w:p>
        </w:tc>
      </w:tr>
      <w:tr w:rsidRPr="00895C7C" w:rsidR="00895C7C" w:rsidTr="00895C7C" w14:paraId="5E246622" w14:textId="77777777">
        <w:tc>
          <w:tcPr>
            <w:tcW w:w="1056" w:type="dxa"/>
            <w:shd w:val="clear" w:color="auto" w:fill="auto"/>
          </w:tcPr>
          <w:p w:rsidRPr="00895C7C" w:rsidR="00895C7C" w:rsidP="000D105E" w:rsidRDefault="00895C7C" w14:paraId="574AB198" w14:textId="77777777">
            <w:pPr>
              <w:rPr>
                <w:bCs/>
              </w:rPr>
            </w:pPr>
            <w:r w:rsidRPr="00895C7C">
              <w:rPr>
                <w:bCs/>
              </w:rPr>
              <w:t>FEID</w:t>
            </w:r>
          </w:p>
        </w:tc>
        <w:tc>
          <w:tcPr>
            <w:tcW w:w="2508" w:type="dxa"/>
            <w:shd w:val="clear" w:color="auto" w:fill="auto"/>
          </w:tcPr>
          <w:p w:rsidRPr="00895C7C" w:rsidR="00895C7C" w:rsidP="000D105E" w:rsidRDefault="00895C7C" w14:paraId="678BF28D" w14:textId="77777777">
            <w:r w:rsidRPr="00895C7C">
              <w:t xml:space="preserve">Festuca </w:t>
            </w:r>
            <w:proofErr w:type="spellStart"/>
            <w:r w:rsidRPr="00895C7C">
              <w:t>idahoensis</w:t>
            </w:r>
            <w:proofErr w:type="spellEnd"/>
          </w:p>
        </w:tc>
        <w:tc>
          <w:tcPr>
            <w:tcW w:w="2016" w:type="dxa"/>
            <w:shd w:val="clear" w:color="auto" w:fill="auto"/>
          </w:tcPr>
          <w:p w:rsidRPr="00895C7C" w:rsidR="00895C7C" w:rsidP="000D105E" w:rsidRDefault="00895C7C" w14:paraId="7EE4FF5C" w14:textId="77777777">
            <w:r w:rsidRPr="00895C7C">
              <w:t>Idaho fescue</w:t>
            </w:r>
          </w:p>
        </w:tc>
        <w:tc>
          <w:tcPr>
            <w:tcW w:w="1956" w:type="dxa"/>
            <w:shd w:val="clear" w:color="auto" w:fill="auto"/>
          </w:tcPr>
          <w:p w:rsidRPr="00895C7C" w:rsidR="00895C7C" w:rsidP="000D105E" w:rsidRDefault="00895C7C" w14:paraId="32255B18" w14:textId="77777777">
            <w:r w:rsidRPr="00895C7C">
              <w:t>Lower</w:t>
            </w:r>
          </w:p>
        </w:tc>
      </w:tr>
      <w:tr w:rsidRPr="00895C7C" w:rsidR="00895C7C" w:rsidTr="00895C7C" w14:paraId="304B50F2" w14:textId="77777777">
        <w:tc>
          <w:tcPr>
            <w:tcW w:w="1056" w:type="dxa"/>
            <w:shd w:val="clear" w:color="auto" w:fill="auto"/>
          </w:tcPr>
          <w:p w:rsidRPr="00895C7C" w:rsidR="00895C7C" w:rsidP="000D105E" w:rsidRDefault="00895C7C" w14:paraId="356F0BF5" w14:textId="69DD5B9F">
            <w:pPr>
              <w:rPr>
                <w:bCs/>
              </w:rPr>
            </w:pPr>
            <w:r w:rsidRPr="005A27F2">
              <w:rPr>
                <w:bCs/>
              </w:rPr>
              <w:t>ARTR</w:t>
            </w:r>
            <w:r w:rsidR="005A27F2">
              <w:rPr>
                <w:bCs/>
              </w:rPr>
              <w:t>2</w:t>
            </w:r>
          </w:p>
        </w:tc>
        <w:tc>
          <w:tcPr>
            <w:tcW w:w="2508" w:type="dxa"/>
            <w:shd w:val="clear" w:color="auto" w:fill="auto"/>
          </w:tcPr>
          <w:p w:rsidRPr="00895C7C" w:rsidR="00895C7C" w:rsidP="00C1065D" w:rsidRDefault="00C1065D" w14:paraId="002A752C" w14:textId="73887D0B">
            <w:r>
              <w:t xml:space="preserve">Artemisia </w:t>
            </w:r>
            <w:proofErr w:type="spellStart"/>
            <w:r>
              <w:t>tridentata</w:t>
            </w:r>
            <w:proofErr w:type="spellEnd"/>
          </w:p>
        </w:tc>
        <w:tc>
          <w:tcPr>
            <w:tcW w:w="2016" w:type="dxa"/>
            <w:shd w:val="clear" w:color="auto" w:fill="auto"/>
          </w:tcPr>
          <w:p w:rsidRPr="00895C7C" w:rsidR="00895C7C" w:rsidP="000D105E" w:rsidRDefault="00C1065D" w14:paraId="77DDD12D" w14:textId="56D787CB">
            <w:r>
              <w:t>Big Sagebrush</w:t>
            </w:r>
          </w:p>
        </w:tc>
        <w:tc>
          <w:tcPr>
            <w:tcW w:w="1956" w:type="dxa"/>
            <w:shd w:val="clear" w:color="auto" w:fill="auto"/>
          </w:tcPr>
          <w:p w:rsidRPr="00895C7C" w:rsidR="00895C7C" w:rsidP="000D105E" w:rsidRDefault="00895C7C" w14:paraId="13AEB465" w14:textId="77777777">
            <w:r w:rsidRPr="00895C7C">
              <w:t>Middle</w:t>
            </w:r>
          </w:p>
        </w:tc>
      </w:tr>
    </w:tbl>
    <w:p w:rsidR="00895C7C" w:rsidP="00895C7C" w:rsidRDefault="00895C7C" w14:paraId="546D2DFA" w14:textId="77777777"/>
    <w:p w:rsidR="00895C7C" w:rsidP="00895C7C" w:rsidRDefault="00895C7C" w14:paraId="7B89B665" w14:textId="77777777">
      <w:pPr>
        <w:pStyle w:val="SClassInfoPara"/>
      </w:pPr>
      <w:r>
        <w:t>Description</w:t>
      </w:r>
    </w:p>
    <w:p w:rsidR="00895C7C" w:rsidP="00895C7C" w:rsidRDefault="00675EC6" w14:paraId="6D273414" w14:textId="151BE1F6">
      <w:r>
        <w:t>P</w:t>
      </w:r>
      <w:r w:rsidR="00895C7C">
        <w:t xml:space="preserve">ole to </w:t>
      </w:r>
      <w:r w:rsidR="00E46656">
        <w:t xml:space="preserve">medium </w:t>
      </w:r>
      <w:r w:rsidR="009C54FA">
        <w:t>tree</w:t>
      </w:r>
      <w:r w:rsidR="009A0947">
        <w:t>-</w:t>
      </w:r>
      <w:r w:rsidR="00895C7C">
        <w:t xml:space="preserve">dominated sites with significant competition between trees even though canopy cover does not </w:t>
      </w:r>
      <w:r w:rsidR="005A27F2">
        <w:t xml:space="preserve">typically </w:t>
      </w:r>
      <w:r w:rsidR="00895C7C">
        <w:t xml:space="preserve">exceed </w:t>
      </w:r>
      <w:r w:rsidR="005A27F2">
        <w:t>6</w:t>
      </w:r>
      <w:r w:rsidR="00895C7C">
        <w:t>0%. Shrub and herbaceous species are often depauperate or declining in this stage due to the competition from overstory trees. This stage is susceptible to mountain pine beetle attack.</w:t>
      </w:r>
      <w:r w:rsidR="00A239A7">
        <w:t xml:space="preserve"> </w:t>
      </w:r>
    </w:p>
    <w:p w:rsidR="005A27F2" w:rsidP="00895C7C" w:rsidRDefault="005A27F2" w14:paraId="6DC72799" w14:textId="77777777"/>
    <w:p w:rsidR="005A27F2" w:rsidP="00895C7C" w:rsidRDefault="005A27F2" w14:paraId="0C46F7D2" w14:textId="3F18AFBB">
      <w:r>
        <w:t xml:space="preserve">Typical structure for this class could include: trees </w:t>
      </w:r>
      <w:r w:rsidR="00967DF7">
        <w:t>5</w:t>
      </w:r>
      <w:r>
        <w:t>-20</w:t>
      </w:r>
      <w:r w:rsidR="00450345">
        <w:t>m tall</w:t>
      </w:r>
      <w:r>
        <w:t xml:space="preserve">. </w:t>
      </w:r>
      <w:r w:rsidR="00450345">
        <w:t xml:space="preserve">Canopy </w:t>
      </w:r>
      <w:r>
        <w:t>cover</w:t>
      </w:r>
      <w:r w:rsidR="00450345">
        <w:t xml:space="preserve"> &gt;60%</w:t>
      </w:r>
      <w:r>
        <w:t xml:space="preserve"> may indicate a different BpS, likely the mesic ponderosa pine. Hei</w:t>
      </w:r>
      <w:r w:rsidR="009C54FA">
        <w:t>ght-d</w:t>
      </w:r>
      <w:r>
        <w:t xml:space="preserve">iameter regressions </w:t>
      </w:r>
      <w:r w:rsidR="000930B1">
        <w:t xml:space="preserve">built </w:t>
      </w:r>
      <w:r>
        <w:t>from</w:t>
      </w:r>
      <w:r w:rsidR="000930B1">
        <w:t xml:space="preserve"> </w:t>
      </w:r>
      <w:r w:rsidR="00D6031D">
        <w:t xml:space="preserve">USFS Region 6 inventory data (CVS plots) </w:t>
      </w:r>
      <w:r>
        <w:t>indicate that trees transition into Class E at about 20m (65-75</w:t>
      </w:r>
      <w:r w:rsidR="009A0947">
        <w:t>ft</w:t>
      </w:r>
      <w:r>
        <w:t>)</w:t>
      </w:r>
      <w:r w:rsidR="009A0947">
        <w:t xml:space="preserve"> tall</w:t>
      </w:r>
      <w:r>
        <w:t>.</w:t>
      </w:r>
    </w:p>
    <w:p w:rsidR="00895C7C" w:rsidP="00895C7C" w:rsidRDefault="00895C7C" w14:paraId="1405D8FB" w14:textId="77777777"/>
    <w:p>
      <w:r>
        <w:rPr>
          <w:i/>
          <w:u w:val="single"/>
        </w:rPr>
        <w:t>Maximum Tree Size Class</w:t>
      </w:r>
      <w:br/>
      <w:r>
        <w:t>Medium 9-21" DBH</w:t>
      </w:r>
    </w:p>
    <w:p w:rsidR="00895C7C" w:rsidP="00895C7C" w:rsidRDefault="00895C7C" w14:paraId="3F61D672"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95C7C" w:rsidP="00895C7C" w:rsidRDefault="00895C7C" w14:paraId="32200D2C" w14:textId="77777777"/>
    <w:p w:rsidR="00895C7C" w:rsidP="00895C7C" w:rsidRDefault="00895C7C" w14:paraId="12A6142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00"/>
        <w:gridCol w:w="2520"/>
        <w:gridCol w:w="1956"/>
      </w:tblGrid>
      <w:tr w:rsidRPr="00895C7C" w:rsidR="00895C7C" w:rsidTr="00895C7C" w14:paraId="26055DB2" w14:textId="77777777">
        <w:tc>
          <w:tcPr>
            <w:tcW w:w="1080" w:type="dxa"/>
            <w:tcBorders>
              <w:top w:val="single" w:color="auto" w:sz="2" w:space="0"/>
              <w:bottom w:val="single" w:color="000000" w:sz="12" w:space="0"/>
            </w:tcBorders>
            <w:shd w:val="clear" w:color="auto" w:fill="auto"/>
          </w:tcPr>
          <w:p w:rsidRPr="00895C7C" w:rsidR="00895C7C" w:rsidP="000D105E" w:rsidRDefault="00895C7C" w14:paraId="085EB983" w14:textId="77777777">
            <w:pPr>
              <w:rPr>
                <w:b/>
                <w:bCs/>
              </w:rPr>
            </w:pPr>
            <w:r w:rsidRPr="00895C7C">
              <w:rPr>
                <w:b/>
                <w:bCs/>
              </w:rPr>
              <w:t>Symbol</w:t>
            </w:r>
          </w:p>
        </w:tc>
        <w:tc>
          <w:tcPr>
            <w:tcW w:w="2700" w:type="dxa"/>
            <w:tcBorders>
              <w:top w:val="single" w:color="auto" w:sz="2" w:space="0"/>
              <w:bottom w:val="single" w:color="000000" w:sz="12" w:space="0"/>
            </w:tcBorders>
            <w:shd w:val="clear" w:color="auto" w:fill="auto"/>
          </w:tcPr>
          <w:p w:rsidRPr="00895C7C" w:rsidR="00895C7C" w:rsidP="000D105E" w:rsidRDefault="00895C7C" w14:paraId="34FF9EAC" w14:textId="77777777">
            <w:pPr>
              <w:rPr>
                <w:b/>
                <w:bCs/>
              </w:rPr>
            </w:pPr>
            <w:r w:rsidRPr="00895C7C">
              <w:rPr>
                <w:b/>
                <w:bCs/>
              </w:rPr>
              <w:t>Scientific Name</w:t>
            </w:r>
          </w:p>
        </w:tc>
        <w:tc>
          <w:tcPr>
            <w:tcW w:w="2520" w:type="dxa"/>
            <w:tcBorders>
              <w:top w:val="single" w:color="auto" w:sz="2" w:space="0"/>
              <w:bottom w:val="single" w:color="000000" w:sz="12" w:space="0"/>
            </w:tcBorders>
            <w:shd w:val="clear" w:color="auto" w:fill="auto"/>
          </w:tcPr>
          <w:p w:rsidRPr="00895C7C" w:rsidR="00895C7C" w:rsidP="000D105E" w:rsidRDefault="00895C7C" w14:paraId="4D76FC48" w14:textId="77777777">
            <w:pPr>
              <w:rPr>
                <w:b/>
                <w:bCs/>
              </w:rPr>
            </w:pPr>
            <w:r w:rsidRPr="00895C7C">
              <w:rPr>
                <w:b/>
                <w:bCs/>
              </w:rPr>
              <w:t>Common Name</w:t>
            </w:r>
          </w:p>
        </w:tc>
        <w:tc>
          <w:tcPr>
            <w:tcW w:w="1956" w:type="dxa"/>
            <w:tcBorders>
              <w:top w:val="single" w:color="auto" w:sz="2" w:space="0"/>
              <w:bottom w:val="single" w:color="000000" w:sz="12" w:space="0"/>
            </w:tcBorders>
            <w:shd w:val="clear" w:color="auto" w:fill="auto"/>
          </w:tcPr>
          <w:p w:rsidRPr="00895C7C" w:rsidR="00895C7C" w:rsidP="000D105E" w:rsidRDefault="00895C7C" w14:paraId="68B94127" w14:textId="77777777">
            <w:pPr>
              <w:rPr>
                <w:b/>
                <w:bCs/>
              </w:rPr>
            </w:pPr>
            <w:r w:rsidRPr="00895C7C">
              <w:rPr>
                <w:b/>
                <w:bCs/>
              </w:rPr>
              <w:t>Canopy Position</w:t>
            </w:r>
          </w:p>
        </w:tc>
      </w:tr>
      <w:tr w:rsidRPr="00895C7C" w:rsidR="000D105E" w:rsidTr="00450345" w14:paraId="19F2CB99" w14:textId="77777777">
        <w:trPr>
          <w:trHeight w:val="312"/>
        </w:trPr>
        <w:tc>
          <w:tcPr>
            <w:tcW w:w="1080" w:type="dxa"/>
            <w:tcBorders>
              <w:top w:val="single" w:color="000000" w:sz="12" w:space="0"/>
            </w:tcBorders>
            <w:shd w:val="clear" w:color="auto" w:fill="auto"/>
          </w:tcPr>
          <w:p w:rsidRPr="00895C7C" w:rsidR="000D105E" w:rsidP="000D105E" w:rsidRDefault="000D105E" w14:paraId="36E8380D" w14:textId="77777777">
            <w:pPr>
              <w:rPr>
                <w:bCs/>
              </w:rPr>
            </w:pPr>
            <w:r w:rsidRPr="00895C7C">
              <w:rPr>
                <w:bCs/>
              </w:rPr>
              <w:t>PIPO</w:t>
            </w:r>
          </w:p>
        </w:tc>
        <w:tc>
          <w:tcPr>
            <w:tcW w:w="2700" w:type="dxa"/>
            <w:tcBorders>
              <w:top w:val="single" w:color="000000" w:sz="12" w:space="0"/>
            </w:tcBorders>
            <w:shd w:val="clear" w:color="auto" w:fill="auto"/>
          </w:tcPr>
          <w:p w:rsidRPr="00895C7C" w:rsidR="000D105E" w:rsidP="000D105E" w:rsidRDefault="000D105E" w14:paraId="05BB2205" w14:textId="7EBB959B">
            <w:r w:rsidRPr="00895C7C">
              <w:t>Pinus ponderosa</w:t>
            </w:r>
          </w:p>
        </w:tc>
        <w:tc>
          <w:tcPr>
            <w:tcW w:w="2520" w:type="dxa"/>
            <w:tcBorders>
              <w:top w:val="single" w:color="000000" w:sz="12" w:space="0"/>
            </w:tcBorders>
            <w:shd w:val="clear" w:color="auto" w:fill="auto"/>
          </w:tcPr>
          <w:p w:rsidRPr="00895C7C" w:rsidR="000D105E" w:rsidP="000D105E" w:rsidRDefault="000D105E" w14:paraId="7714BE61" w14:textId="77777777">
            <w:r w:rsidRPr="00895C7C">
              <w:t>Ponderosa pine</w:t>
            </w:r>
          </w:p>
        </w:tc>
        <w:tc>
          <w:tcPr>
            <w:tcW w:w="1956" w:type="dxa"/>
            <w:tcBorders>
              <w:top w:val="single" w:color="000000" w:sz="12" w:space="0"/>
            </w:tcBorders>
            <w:shd w:val="clear" w:color="auto" w:fill="auto"/>
          </w:tcPr>
          <w:p w:rsidRPr="00895C7C" w:rsidR="000D105E" w:rsidP="000D105E" w:rsidRDefault="000D105E" w14:paraId="71D881A7" w14:textId="77777777">
            <w:r w:rsidRPr="00895C7C">
              <w:t>Upper</w:t>
            </w:r>
          </w:p>
        </w:tc>
      </w:tr>
      <w:tr w:rsidRPr="00895C7C" w:rsidR="00983D43" w:rsidTr="00895C7C" w14:paraId="52732706" w14:textId="77777777">
        <w:tc>
          <w:tcPr>
            <w:tcW w:w="1080" w:type="dxa"/>
            <w:tcBorders>
              <w:top w:val="single" w:color="000000" w:sz="12" w:space="0"/>
            </w:tcBorders>
            <w:shd w:val="clear" w:color="auto" w:fill="auto"/>
          </w:tcPr>
          <w:p w:rsidRPr="00895C7C" w:rsidR="00983D43" w:rsidP="000D105E" w:rsidRDefault="00983D43" w14:paraId="57D7845C" w14:textId="26ACE075">
            <w:pPr>
              <w:rPr>
                <w:bCs/>
              </w:rPr>
            </w:pPr>
            <w:r>
              <w:rPr>
                <w:bCs/>
              </w:rPr>
              <w:t>JUOC</w:t>
            </w:r>
          </w:p>
        </w:tc>
        <w:tc>
          <w:tcPr>
            <w:tcW w:w="2700" w:type="dxa"/>
            <w:tcBorders>
              <w:top w:val="single" w:color="000000" w:sz="12" w:space="0"/>
            </w:tcBorders>
            <w:shd w:val="clear" w:color="auto" w:fill="auto"/>
          </w:tcPr>
          <w:p w:rsidRPr="00895C7C" w:rsidR="00983D43" w:rsidP="000D105E" w:rsidRDefault="00983D43" w14:paraId="01FD9A43" w14:textId="512BA2B9">
            <w:proofErr w:type="spellStart"/>
            <w:r>
              <w:t>Juniperus</w:t>
            </w:r>
            <w:proofErr w:type="spellEnd"/>
            <w:r>
              <w:t xml:space="preserve"> </w:t>
            </w:r>
            <w:proofErr w:type="spellStart"/>
            <w:r>
              <w:t>occidentalis</w:t>
            </w:r>
            <w:proofErr w:type="spellEnd"/>
          </w:p>
        </w:tc>
        <w:tc>
          <w:tcPr>
            <w:tcW w:w="2520" w:type="dxa"/>
            <w:tcBorders>
              <w:top w:val="single" w:color="000000" w:sz="12" w:space="0"/>
            </w:tcBorders>
            <w:shd w:val="clear" w:color="auto" w:fill="auto"/>
          </w:tcPr>
          <w:p w:rsidRPr="00895C7C" w:rsidR="00983D43" w:rsidP="000D105E" w:rsidRDefault="00983D43" w14:paraId="7913B1D6" w14:textId="120E7238">
            <w:r>
              <w:t>Western Juniper</w:t>
            </w:r>
          </w:p>
        </w:tc>
        <w:tc>
          <w:tcPr>
            <w:tcW w:w="1956" w:type="dxa"/>
            <w:tcBorders>
              <w:top w:val="single" w:color="000000" w:sz="12" w:space="0"/>
            </w:tcBorders>
            <w:shd w:val="clear" w:color="auto" w:fill="auto"/>
          </w:tcPr>
          <w:p w:rsidRPr="00895C7C" w:rsidR="00983D43" w:rsidP="000D105E" w:rsidRDefault="00983D43" w14:paraId="039A531D" w14:textId="3CD53608">
            <w:r>
              <w:t>Mid-Upper</w:t>
            </w:r>
          </w:p>
        </w:tc>
      </w:tr>
      <w:tr w:rsidRPr="00895C7C" w:rsidR="000D105E" w:rsidTr="00895C7C" w14:paraId="2856D823" w14:textId="77777777">
        <w:tc>
          <w:tcPr>
            <w:tcW w:w="1080" w:type="dxa"/>
            <w:shd w:val="clear" w:color="auto" w:fill="auto"/>
          </w:tcPr>
          <w:p w:rsidRPr="00895C7C" w:rsidR="000D105E" w:rsidP="00E46656" w:rsidRDefault="000D105E" w14:paraId="12795DAA" w14:textId="6322E8DE">
            <w:pPr>
              <w:rPr>
                <w:bCs/>
              </w:rPr>
            </w:pPr>
            <w:r w:rsidRPr="005A27F2">
              <w:rPr>
                <w:bCs/>
              </w:rPr>
              <w:t>ARTR</w:t>
            </w:r>
            <w:r w:rsidR="009E795D">
              <w:rPr>
                <w:bCs/>
              </w:rPr>
              <w:t>2</w:t>
            </w:r>
          </w:p>
        </w:tc>
        <w:tc>
          <w:tcPr>
            <w:tcW w:w="2700" w:type="dxa"/>
            <w:shd w:val="clear" w:color="auto" w:fill="auto"/>
          </w:tcPr>
          <w:p w:rsidRPr="00895C7C" w:rsidR="000D105E" w:rsidP="000D105E" w:rsidRDefault="000D105E" w14:paraId="550AF542" w14:textId="4927E766">
            <w:r w:rsidRPr="00B12A54">
              <w:t xml:space="preserve">Artemisia </w:t>
            </w:r>
            <w:proofErr w:type="spellStart"/>
            <w:r w:rsidRPr="00B12A54">
              <w:t>tridentata</w:t>
            </w:r>
            <w:proofErr w:type="spellEnd"/>
          </w:p>
        </w:tc>
        <w:tc>
          <w:tcPr>
            <w:tcW w:w="2520" w:type="dxa"/>
            <w:shd w:val="clear" w:color="auto" w:fill="auto"/>
          </w:tcPr>
          <w:p w:rsidRPr="00895C7C" w:rsidR="000D105E" w:rsidP="000D105E" w:rsidRDefault="009E795D" w14:paraId="206FCF27" w14:textId="2D0D7B77">
            <w:r>
              <w:t>Big sagebrush</w:t>
            </w:r>
          </w:p>
        </w:tc>
        <w:tc>
          <w:tcPr>
            <w:tcW w:w="1956" w:type="dxa"/>
            <w:shd w:val="clear" w:color="auto" w:fill="auto"/>
          </w:tcPr>
          <w:p w:rsidRPr="00895C7C" w:rsidR="000D105E" w:rsidP="000D105E" w:rsidRDefault="000D105E" w14:paraId="7C6ACD67" w14:textId="77777777">
            <w:r w:rsidRPr="00895C7C">
              <w:t>Middle</w:t>
            </w:r>
          </w:p>
        </w:tc>
      </w:tr>
      <w:tr w:rsidRPr="00895C7C" w:rsidR="00895C7C" w:rsidTr="00895C7C" w14:paraId="52776C28" w14:textId="77777777">
        <w:tc>
          <w:tcPr>
            <w:tcW w:w="1080" w:type="dxa"/>
            <w:shd w:val="clear" w:color="auto" w:fill="auto"/>
          </w:tcPr>
          <w:p w:rsidRPr="00895C7C" w:rsidR="00895C7C" w:rsidP="000D105E" w:rsidRDefault="00895C7C" w14:paraId="26AE89F6" w14:textId="77777777">
            <w:pPr>
              <w:rPr>
                <w:bCs/>
              </w:rPr>
            </w:pPr>
            <w:r w:rsidRPr="00895C7C">
              <w:rPr>
                <w:bCs/>
              </w:rPr>
              <w:t>PUTR2</w:t>
            </w:r>
          </w:p>
        </w:tc>
        <w:tc>
          <w:tcPr>
            <w:tcW w:w="2700" w:type="dxa"/>
            <w:shd w:val="clear" w:color="auto" w:fill="auto"/>
          </w:tcPr>
          <w:p w:rsidRPr="00895C7C" w:rsidR="00895C7C" w:rsidP="000D105E" w:rsidRDefault="00895C7C" w14:paraId="10EF74A4" w14:textId="77777777">
            <w:proofErr w:type="spellStart"/>
            <w:r w:rsidRPr="00895C7C">
              <w:t>Purshia</w:t>
            </w:r>
            <w:proofErr w:type="spellEnd"/>
            <w:r w:rsidRPr="00895C7C">
              <w:t xml:space="preserve"> </w:t>
            </w:r>
            <w:proofErr w:type="spellStart"/>
            <w:r w:rsidRPr="00895C7C">
              <w:t>tridentata</w:t>
            </w:r>
            <w:proofErr w:type="spellEnd"/>
          </w:p>
        </w:tc>
        <w:tc>
          <w:tcPr>
            <w:tcW w:w="2520" w:type="dxa"/>
            <w:shd w:val="clear" w:color="auto" w:fill="auto"/>
          </w:tcPr>
          <w:p w:rsidRPr="00895C7C" w:rsidR="00895C7C" w:rsidP="000D105E" w:rsidRDefault="00895C7C" w14:paraId="4D5A7BFD" w14:textId="77777777">
            <w:r w:rsidRPr="00895C7C">
              <w:t>Antelope bitterbrush</w:t>
            </w:r>
          </w:p>
        </w:tc>
        <w:tc>
          <w:tcPr>
            <w:tcW w:w="1956" w:type="dxa"/>
            <w:shd w:val="clear" w:color="auto" w:fill="auto"/>
          </w:tcPr>
          <w:p w:rsidRPr="00895C7C" w:rsidR="00895C7C" w:rsidP="000D105E" w:rsidRDefault="00895C7C" w14:paraId="23536C88" w14:textId="77777777">
            <w:r w:rsidRPr="00895C7C">
              <w:t>Middle</w:t>
            </w:r>
          </w:p>
        </w:tc>
      </w:tr>
      <w:tr w:rsidRPr="00895C7C" w:rsidR="00895C7C" w:rsidTr="00895C7C" w14:paraId="223AF02E" w14:textId="77777777">
        <w:tc>
          <w:tcPr>
            <w:tcW w:w="1080" w:type="dxa"/>
            <w:shd w:val="clear" w:color="auto" w:fill="auto"/>
          </w:tcPr>
          <w:p w:rsidRPr="00895C7C" w:rsidR="00895C7C" w:rsidP="000D105E" w:rsidRDefault="00895C7C" w14:paraId="4A7D10B3" w14:textId="77777777">
            <w:pPr>
              <w:rPr>
                <w:bCs/>
              </w:rPr>
            </w:pPr>
            <w:r w:rsidRPr="00895C7C">
              <w:rPr>
                <w:bCs/>
              </w:rPr>
              <w:t>PSSP6</w:t>
            </w:r>
          </w:p>
        </w:tc>
        <w:tc>
          <w:tcPr>
            <w:tcW w:w="2700" w:type="dxa"/>
            <w:shd w:val="clear" w:color="auto" w:fill="auto"/>
          </w:tcPr>
          <w:p w:rsidRPr="00895C7C" w:rsidR="00895C7C" w:rsidP="000D105E" w:rsidRDefault="00895C7C" w14:paraId="3AF67885" w14:textId="77777777">
            <w:proofErr w:type="spellStart"/>
            <w:r w:rsidRPr="00895C7C">
              <w:t>Pseudoroegneria</w:t>
            </w:r>
            <w:proofErr w:type="spellEnd"/>
            <w:r w:rsidRPr="00895C7C">
              <w:t xml:space="preserve"> </w:t>
            </w:r>
            <w:proofErr w:type="spellStart"/>
            <w:r w:rsidRPr="00895C7C">
              <w:t>spicata</w:t>
            </w:r>
            <w:proofErr w:type="spellEnd"/>
          </w:p>
        </w:tc>
        <w:tc>
          <w:tcPr>
            <w:tcW w:w="2520" w:type="dxa"/>
            <w:shd w:val="clear" w:color="auto" w:fill="auto"/>
          </w:tcPr>
          <w:p w:rsidRPr="00895C7C" w:rsidR="00895C7C" w:rsidP="000D105E" w:rsidRDefault="00895C7C" w14:paraId="1C7A69D3" w14:textId="77777777">
            <w:proofErr w:type="spellStart"/>
            <w:r w:rsidRPr="00895C7C">
              <w:t>Bluebunch</w:t>
            </w:r>
            <w:proofErr w:type="spellEnd"/>
            <w:r w:rsidRPr="00895C7C">
              <w:t xml:space="preserve"> wheatgrass</w:t>
            </w:r>
          </w:p>
        </w:tc>
        <w:tc>
          <w:tcPr>
            <w:tcW w:w="1956" w:type="dxa"/>
            <w:shd w:val="clear" w:color="auto" w:fill="auto"/>
          </w:tcPr>
          <w:p w:rsidRPr="00895C7C" w:rsidR="00895C7C" w:rsidP="000D105E" w:rsidRDefault="00895C7C" w14:paraId="1F3A7F86" w14:textId="77777777">
            <w:r w:rsidRPr="00895C7C">
              <w:t>Lower</w:t>
            </w:r>
          </w:p>
        </w:tc>
      </w:tr>
    </w:tbl>
    <w:p w:rsidR="00895C7C" w:rsidP="00895C7C" w:rsidRDefault="00895C7C" w14:paraId="4A1CC68A" w14:textId="77777777"/>
    <w:p w:rsidR="00895C7C" w:rsidP="00895C7C" w:rsidRDefault="00895C7C" w14:paraId="4CF96DF4" w14:textId="77777777">
      <w:pPr>
        <w:pStyle w:val="SClassInfoPara"/>
      </w:pPr>
      <w:r>
        <w:t>Description</w:t>
      </w:r>
    </w:p>
    <w:p w:rsidR="00895C7C" w:rsidP="00895C7C" w:rsidRDefault="00450345" w14:paraId="17FC10F8" w14:textId="1A7D2A12">
      <w:r>
        <w:t>P</w:t>
      </w:r>
      <w:r w:rsidR="00895C7C">
        <w:t>ol</w:t>
      </w:r>
      <w:r w:rsidR="00345B31">
        <w:t>e</w:t>
      </w:r>
      <w:r w:rsidR="00841564">
        <w:t>-</w:t>
      </w:r>
      <w:r w:rsidR="00345B31">
        <w:t xml:space="preserve"> to small</w:t>
      </w:r>
      <w:r w:rsidR="009A0947">
        <w:t>-</w:t>
      </w:r>
      <w:r>
        <w:t>size</w:t>
      </w:r>
      <w:r w:rsidR="00841564">
        <w:t>-</w:t>
      </w:r>
      <w:r>
        <w:t xml:space="preserve">class </w:t>
      </w:r>
      <w:r w:rsidR="00345B31">
        <w:t>tree</w:t>
      </w:r>
      <w:r>
        <w:t>s</w:t>
      </w:r>
      <w:r w:rsidR="00895C7C">
        <w:t xml:space="preserve"> with open canopies. Understories are more vigorous than </w:t>
      </w:r>
      <w:r w:rsidR="009A0947">
        <w:t>C</w:t>
      </w:r>
      <w:r w:rsidR="00895C7C">
        <w:t xml:space="preserve">lass B and have similar species composition to </w:t>
      </w:r>
      <w:r w:rsidR="009A0947">
        <w:t>C</w:t>
      </w:r>
      <w:r w:rsidR="00895C7C">
        <w:t xml:space="preserve">lass A. </w:t>
      </w:r>
    </w:p>
    <w:p w:rsidR="000930B1" w:rsidP="00895C7C" w:rsidRDefault="000930B1" w14:paraId="10183A4C" w14:textId="77777777"/>
    <w:p w:rsidR="000930B1" w:rsidP="00895C7C" w:rsidRDefault="000930B1" w14:paraId="0C812737" w14:textId="6121AAB0">
      <w:r>
        <w:t>Typical structure for t</w:t>
      </w:r>
      <w:r w:rsidR="00967DF7">
        <w:t>his class could include: trees 5</w:t>
      </w:r>
      <w:r w:rsidR="00450345">
        <w:t>-20m tall</w:t>
      </w:r>
      <w:r>
        <w:t>. Height-</w:t>
      </w:r>
      <w:r w:rsidR="009C54FA">
        <w:t>d</w:t>
      </w:r>
      <w:r>
        <w:t xml:space="preserve">iameter regressions built from </w:t>
      </w:r>
      <w:r w:rsidR="00D6031D">
        <w:t xml:space="preserve">USFS Region 6 inventory data (CVS plots) </w:t>
      </w:r>
      <w:r>
        <w:t>indicate that trees transition into Class D at about 20m (65-75</w:t>
      </w:r>
      <w:r w:rsidR="009A0947">
        <w:t xml:space="preserve">ft) </w:t>
      </w:r>
      <w:r>
        <w:t>tall.</w:t>
      </w:r>
    </w:p>
    <w:p w:rsidR="00895C7C" w:rsidP="00895C7C" w:rsidRDefault="00895C7C" w14:paraId="3C23C014" w14:textId="77777777"/>
    <w:p>
      <w:r>
        <w:rPr>
          <w:i/>
          <w:u w:val="single"/>
        </w:rPr>
        <w:t>Maximum Tree Size Class</w:t>
      </w:r>
      <w:br/>
      <w:r>
        <w:t>Medium 9-21" DBH</w:t>
      </w:r>
    </w:p>
    <w:p w:rsidR="00895C7C" w:rsidP="00895C7C" w:rsidRDefault="00895C7C" w14:paraId="428C8BC5" w14:textId="589A4B66">
      <w:pPr>
        <w:pStyle w:val="InfoPara"/>
        <w:pBdr>
          <w:top w:val="single" w:color="auto" w:sz="4" w:space="1"/>
        </w:pBdr>
      </w:pPr>
      <w:r xmlns:w="http://schemas.openxmlformats.org/wordprocessingml/2006/main">
        <w:t>Class D</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95C7C" w:rsidP="00895C7C" w:rsidRDefault="00895C7C" w14:paraId="628D5063" w14:textId="77777777"/>
    <w:p w:rsidR="00895C7C" w:rsidP="00895C7C" w:rsidRDefault="00895C7C" w14:paraId="6251D54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44"/>
        <w:gridCol w:w="3276"/>
        <w:gridCol w:w="1956"/>
      </w:tblGrid>
      <w:tr w:rsidRPr="00895C7C" w:rsidR="00895C7C" w:rsidTr="00895C7C" w14:paraId="428ED0DD" w14:textId="77777777">
        <w:tc>
          <w:tcPr>
            <w:tcW w:w="1080" w:type="dxa"/>
            <w:tcBorders>
              <w:top w:val="single" w:color="auto" w:sz="2" w:space="0"/>
              <w:bottom w:val="single" w:color="000000" w:sz="12" w:space="0"/>
            </w:tcBorders>
            <w:shd w:val="clear" w:color="auto" w:fill="auto"/>
          </w:tcPr>
          <w:p w:rsidRPr="00895C7C" w:rsidR="00895C7C" w:rsidP="000D105E" w:rsidRDefault="00895C7C" w14:paraId="78710E63" w14:textId="77777777">
            <w:pPr>
              <w:rPr>
                <w:b/>
                <w:bCs/>
              </w:rPr>
            </w:pPr>
            <w:r w:rsidRPr="00895C7C">
              <w:rPr>
                <w:b/>
                <w:bCs/>
              </w:rPr>
              <w:t>Symbol</w:t>
            </w:r>
          </w:p>
        </w:tc>
        <w:tc>
          <w:tcPr>
            <w:tcW w:w="2544" w:type="dxa"/>
            <w:tcBorders>
              <w:top w:val="single" w:color="auto" w:sz="2" w:space="0"/>
              <w:bottom w:val="single" w:color="000000" w:sz="12" w:space="0"/>
            </w:tcBorders>
            <w:shd w:val="clear" w:color="auto" w:fill="auto"/>
          </w:tcPr>
          <w:p w:rsidRPr="00895C7C" w:rsidR="00895C7C" w:rsidP="000D105E" w:rsidRDefault="00895C7C" w14:paraId="2441F23D" w14:textId="77777777">
            <w:pPr>
              <w:rPr>
                <w:b/>
                <w:bCs/>
              </w:rPr>
            </w:pPr>
            <w:r w:rsidRPr="00895C7C">
              <w:rPr>
                <w:b/>
                <w:bCs/>
              </w:rPr>
              <w:t>Scientific Name</w:t>
            </w:r>
          </w:p>
        </w:tc>
        <w:tc>
          <w:tcPr>
            <w:tcW w:w="3276" w:type="dxa"/>
            <w:tcBorders>
              <w:top w:val="single" w:color="auto" w:sz="2" w:space="0"/>
              <w:bottom w:val="single" w:color="000000" w:sz="12" w:space="0"/>
            </w:tcBorders>
            <w:shd w:val="clear" w:color="auto" w:fill="auto"/>
          </w:tcPr>
          <w:p w:rsidRPr="00895C7C" w:rsidR="00895C7C" w:rsidP="000D105E" w:rsidRDefault="00895C7C" w14:paraId="10F6D4D2" w14:textId="77777777">
            <w:pPr>
              <w:rPr>
                <w:b/>
                <w:bCs/>
              </w:rPr>
            </w:pPr>
            <w:r w:rsidRPr="00895C7C">
              <w:rPr>
                <w:b/>
                <w:bCs/>
              </w:rPr>
              <w:t>Common Name</w:t>
            </w:r>
          </w:p>
        </w:tc>
        <w:tc>
          <w:tcPr>
            <w:tcW w:w="1956" w:type="dxa"/>
            <w:tcBorders>
              <w:top w:val="single" w:color="auto" w:sz="2" w:space="0"/>
              <w:bottom w:val="single" w:color="000000" w:sz="12" w:space="0"/>
            </w:tcBorders>
            <w:shd w:val="clear" w:color="auto" w:fill="auto"/>
          </w:tcPr>
          <w:p w:rsidRPr="00895C7C" w:rsidR="00895C7C" w:rsidP="000D105E" w:rsidRDefault="00895C7C" w14:paraId="684F3AC7" w14:textId="77777777">
            <w:pPr>
              <w:rPr>
                <w:b/>
                <w:bCs/>
              </w:rPr>
            </w:pPr>
            <w:r w:rsidRPr="00895C7C">
              <w:rPr>
                <w:b/>
                <w:bCs/>
              </w:rPr>
              <w:t>Canopy Position</w:t>
            </w:r>
          </w:p>
        </w:tc>
      </w:tr>
      <w:tr w:rsidRPr="00895C7C" w:rsidR="00895C7C" w:rsidTr="00895C7C" w14:paraId="4E62B2FB" w14:textId="77777777">
        <w:tc>
          <w:tcPr>
            <w:tcW w:w="1080" w:type="dxa"/>
            <w:tcBorders>
              <w:top w:val="single" w:color="000000" w:sz="12" w:space="0"/>
            </w:tcBorders>
            <w:shd w:val="clear" w:color="auto" w:fill="auto"/>
          </w:tcPr>
          <w:p w:rsidRPr="00895C7C" w:rsidR="00895C7C" w:rsidP="000D105E" w:rsidRDefault="00895C7C" w14:paraId="7BEF8FB0" w14:textId="77777777">
            <w:pPr>
              <w:rPr>
                <w:bCs/>
              </w:rPr>
            </w:pPr>
            <w:r w:rsidRPr="00895C7C">
              <w:rPr>
                <w:bCs/>
              </w:rPr>
              <w:t>PIPO</w:t>
            </w:r>
          </w:p>
        </w:tc>
        <w:tc>
          <w:tcPr>
            <w:tcW w:w="2544" w:type="dxa"/>
            <w:tcBorders>
              <w:top w:val="single" w:color="000000" w:sz="12" w:space="0"/>
            </w:tcBorders>
            <w:shd w:val="clear" w:color="auto" w:fill="auto"/>
          </w:tcPr>
          <w:p w:rsidRPr="00895C7C" w:rsidR="00895C7C" w:rsidP="000D105E" w:rsidRDefault="00895C7C" w14:paraId="3068583C" w14:textId="77777777">
            <w:r w:rsidRPr="00895C7C">
              <w:t>Pinus ponderosa</w:t>
            </w:r>
          </w:p>
        </w:tc>
        <w:tc>
          <w:tcPr>
            <w:tcW w:w="3276" w:type="dxa"/>
            <w:tcBorders>
              <w:top w:val="single" w:color="000000" w:sz="12" w:space="0"/>
            </w:tcBorders>
            <w:shd w:val="clear" w:color="auto" w:fill="auto"/>
          </w:tcPr>
          <w:p w:rsidRPr="00895C7C" w:rsidR="00895C7C" w:rsidP="000D105E" w:rsidRDefault="00895C7C" w14:paraId="2E0DD508" w14:textId="77777777">
            <w:r w:rsidRPr="00895C7C">
              <w:t>Ponderosa pine</w:t>
            </w:r>
          </w:p>
        </w:tc>
        <w:tc>
          <w:tcPr>
            <w:tcW w:w="1956" w:type="dxa"/>
            <w:tcBorders>
              <w:top w:val="single" w:color="000000" w:sz="12" w:space="0"/>
            </w:tcBorders>
            <w:shd w:val="clear" w:color="auto" w:fill="auto"/>
          </w:tcPr>
          <w:p w:rsidRPr="00895C7C" w:rsidR="00895C7C" w:rsidP="000D105E" w:rsidRDefault="00895C7C" w14:paraId="63B26893" w14:textId="77777777">
            <w:r w:rsidRPr="00895C7C">
              <w:t>Upper</w:t>
            </w:r>
          </w:p>
        </w:tc>
      </w:tr>
      <w:tr w:rsidRPr="00895C7C" w:rsidR="00895C7C" w:rsidTr="00895C7C" w14:paraId="6D0E253D" w14:textId="77777777">
        <w:tc>
          <w:tcPr>
            <w:tcW w:w="1080" w:type="dxa"/>
            <w:shd w:val="clear" w:color="auto" w:fill="auto"/>
          </w:tcPr>
          <w:p w:rsidRPr="00895C7C" w:rsidR="00895C7C" w:rsidP="000D105E" w:rsidRDefault="00895C7C" w14:paraId="3B793062" w14:textId="4D4C67FC">
            <w:pPr>
              <w:rPr>
                <w:bCs/>
              </w:rPr>
            </w:pPr>
            <w:r w:rsidRPr="006B0D84">
              <w:rPr>
                <w:bCs/>
              </w:rPr>
              <w:t>ARTR</w:t>
            </w:r>
            <w:r w:rsidR="00E46656">
              <w:rPr>
                <w:bCs/>
              </w:rPr>
              <w:t>2</w:t>
            </w:r>
          </w:p>
        </w:tc>
        <w:tc>
          <w:tcPr>
            <w:tcW w:w="2544" w:type="dxa"/>
            <w:shd w:val="clear" w:color="auto" w:fill="auto"/>
          </w:tcPr>
          <w:p w:rsidRPr="00895C7C" w:rsidR="00895C7C" w:rsidP="000D105E" w:rsidRDefault="009E795D" w14:paraId="3341FA57" w14:textId="162F86A6">
            <w:r>
              <w:t xml:space="preserve">Artemisia </w:t>
            </w:r>
            <w:r w:rsidR="009A0947">
              <w:t>tridentate</w:t>
            </w:r>
          </w:p>
        </w:tc>
        <w:tc>
          <w:tcPr>
            <w:tcW w:w="3276" w:type="dxa"/>
            <w:shd w:val="clear" w:color="auto" w:fill="auto"/>
          </w:tcPr>
          <w:p w:rsidRPr="00895C7C" w:rsidR="00895C7C" w:rsidP="000D105E" w:rsidRDefault="009E795D" w14:paraId="052DB42D" w14:textId="33508E92">
            <w:r>
              <w:t>Big Sagebrush</w:t>
            </w:r>
          </w:p>
        </w:tc>
        <w:tc>
          <w:tcPr>
            <w:tcW w:w="1956" w:type="dxa"/>
            <w:shd w:val="clear" w:color="auto" w:fill="auto"/>
          </w:tcPr>
          <w:p w:rsidRPr="00895C7C" w:rsidR="00895C7C" w:rsidP="000D105E" w:rsidRDefault="00895C7C" w14:paraId="4565CA49" w14:textId="77777777">
            <w:r w:rsidRPr="00895C7C">
              <w:t>Middle</w:t>
            </w:r>
          </w:p>
        </w:tc>
      </w:tr>
      <w:tr w:rsidRPr="00895C7C" w:rsidR="00895C7C" w:rsidTr="00895C7C" w14:paraId="63F01244" w14:textId="77777777">
        <w:tc>
          <w:tcPr>
            <w:tcW w:w="1080" w:type="dxa"/>
            <w:shd w:val="clear" w:color="auto" w:fill="auto"/>
          </w:tcPr>
          <w:p w:rsidRPr="00895C7C" w:rsidR="00895C7C" w:rsidP="000D105E" w:rsidRDefault="00895C7C" w14:paraId="52B78361" w14:textId="77777777">
            <w:pPr>
              <w:rPr>
                <w:bCs/>
              </w:rPr>
            </w:pPr>
            <w:r w:rsidRPr="00895C7C">
              <w:rPr>
                <w:bCs/>
              </w:rPr>
              <w:t>CELE3</w:t>
            </w:r>
          </w:p>
        </w:tc>
        <w:tc>
          <w:tcPr>
            <w:tcW w:w="2544" w:type="dxa"/>
            <w:shd w:val="clear" w:color="auto" w:fill="auto"/>
          </w:tcPr>
          <w:p w:rsidRPr="00895C7C" w:rsidR="00895C7C" w:rsidP="000D105E" w:rsidRDefault="00895C7C" w14:paraId="65380191" w14:textId="77777777">
            <w:proofErr w:type="spellStart"/>
            <w:r w:rsidRPr="00895C7C">
              <w:t>Cercocarpus</w:t>
            </w:r>
            <w:proofErr w:type="spellEnd"/>
            <w:r w:rsidRPr="00895C7C">
              <w:t xml:space="preserve"> </w:t>
            </w:r>
            <w:proofErr w:type="spellStart"/>
            <w:r w:rsidRPr="00895C7C">
              <w:t>ledifolius</w:t>
            </w:r>
            <w:proofErr w:type="spellEnd"/>
          </w:p>
        </w:tc>
        <w:tc>
          <w:tcPr>
            <w:tcW w:w="3276" w:type="dxa"/>
            <w:shd w:val="clear" w:color="auto" w:fill="auto"/>
          </w:tcPr>
          <w:p w:rsidRPr="00895C7C" w:rsidR="00895C7C" w:rsidP="000D105E" w:rsidRDefault="00895C7C" w14:paraId="30A11602" w14:textId="77777777">
            <w:r w:rsidRPr="00895C7C">
              <w:t>Curl-leaf mountain mahogany</w:t>
            </w:r>
          </w:p>
        </w:tc>
        <w:tc>
          <w:tcPr>
            <w:tcW w:w="1956" w:type="dxa"/>
            <w:shd w:val="clear" w:color="auto" w:fill="auto"/>
          </w:tcPr>
          <w:p w:rsidRPr="00895C7C" w:rsidR="00895C7C" w:rsidP="000D105E" w:rsidRDefault="00895C7C" w14:paraId="2ED607A5" w14:textId="77777777">
            <w:r w:rsidRPr="00895C7C">
              <w:t>Middle</w:t>
            </w:r>
          </w:p>
        </w:tc>
      </w:tr>
      <w:tr w:rsidRPr="00895C7C" w:rsidR="00895C7C" w:rsidTr="00895C7C" w14:paraId="327DAEC9" w14:textId="77777777">
        <w:tc>
          <w:tcPr>
            <w:tcW w:w="1080" w:type="dxa"/>
            <w:shd w:val="clear" w:color="auto" w:fill="auto"/>
          </w:tcPr>
          <w:p w:rsidRPr="00895C7C" w:rsidR="00895C7C" w:rsidP="000D105E" w:rsidRDefault="00895C7C" w14:paraId="0BF9A5EE" w14:textId="77777777">
            <w:pPr>
              <w:rPr>
                <w:bCs/>
              </w:rPr>
            </w:pPr>
            <w:r w:rsidRPr="00895C7C">
              <w:rPr>
                <w:bCs/>
              </w:rPr>
              <w:t>ELEL5</w:t>
            </w:r>
          </w:p>
        </w:tc>
        <w:tc>
          <w:tcPr>
            <w:tcW w:w="2544" w:type="dxa"/>
            <w:shd w:val="clear" w:color="auto" w:fill="auto"/>
          </w:tcPr>
          <w:p w:rsidRPr="00895C7C" w:rsidR="00895C7C" w:rsidP="000D105E" w:rsidRDefault="00895C7C" w14:paraId="035F4C2B" w14:textId="77777777">
            <w:proofErr w:type="spellStart"/>
            <w:r w:rsidRPr="00895C7C">
              <w:t>Elymus</w:t>
            </w:r>
            <w:proofErr w:type="spellEnd"/>
            <w:r w:rsidRPr="00895C7C">
              <w:t xml:space="preserve"> </w:t>
            </w:r>
            <w:proofErr w:type="spellStart"/>
            <w:r w:rsidRPr="00895C7C">
              <w:t>elymoides</w:t>
            </w:r>
            <w:proofErr w:type="spellEnd"/>
          </w:p>
        </w:tc>
        <w:tc>
          <w:tcPr>
            <w:tcW w:w="3276" w:type="dxa"/>
            <w:shd w:val="clear" w:color="auto" w:fill="auto"/>
          </w:tcPr>
          <w:p w:rsidRPr="00895C7C" w:rsidR="00895C7C" w:rsidP="000D105E" w:rsidRDefault="00895C7C" w14:paraId="79F9C3A4" w14:textId="77777777">
            <w:proofErr w:type="spellStart"/>
            <w:r w:rsidRPr="00895C7C">
              <w:t>Squirreltail</w:t>
            </w:r>
            <w:proofErr w:type="spellEnd"/>
          </w:p>
        </w:tc>
        <w:tc>
          <w:tcPr>
            <w:tcW w:w="1956" w:type="dxa"/>
            <w:shd w:val="clear" w:color="auto" w:fill="auto"/>
          </w:tcPr>
          <w:p w:rsidRPr="00895C7C" w:rsidR="00895C7C" w:rsidP="000D105E" w:rsidRDefault="00895C7C" w14:paraId="7DD3695A" w14:textId="77777777">
            <w:r w:rsidRPr="00895C7C">
              <w:t>Lower</w:t>
            </w:r>
          </w:p>
        </w:tc>
      </w:tr>
    </w:tbl>
    <w:p w:rsidR="00895C7C" w:rsidP="00895C7C" w:rsidRDefault="00895C7C" w14:paraId="1AA7300F" w14:textId="77777777"/>
    <w:p w:rsidR="00895C7C" w:rsidP="00895C7C" w:rsidRDefault="00895C7C" w14:paraId="1AEB7D87" w14:textId="77777777">
      <w:pPr>
        <w:pStyle w:val="SClassInfoPara"/>
      </w:pPr>
      <w:r>
        <w:t>Description</w:t>
      </w:r>
    </w:p>
    <w:p w:rsidR="00895C7C" w:rsidP="00895C7C" w:rsidRDefault="00450345" w14:paraId="573B61DC" w14:textId="384D3ABE">
      <w:r>
        <w:t>L</w:t>
      </w:r>
      <w:r w:rsidR="00345B31">
        <w:t xml:space="preserve">arge trees (20in+ DBH) </w:t>
      </w:r>
      <w:r w:rsidR="00675EC6">
        <w:t>and open canopy conditions give this class</w:t>
      </w:r>
      <w:r w:rsidR="00895C7C">
        <w:t xml:space="preserve"> a savanna-like appearance. Shrub and herbaceous communities are </w:t>
      </w:r>
      <w:proofErr w:type="gramStart"/>
      <w:r w:rsidR="00895C7C">
        <w:t>similar to</w:t>
      </w:r>
      <w:proofErr w:type="gramEnd"/>
      <w:r w:rsidR="00895C7C">
        <w:t xml:space="preserve"> </w:t>
      </w:r>
      <w:r w:rsidR="009A0947">
        <w:t>C</w:t>
      </w:r>
      <w:r w:rsidR="00895C7C">
        <w:t xml:space="preserve">lass A. </w:t>
      </w:r>
    </w:p>
    <w:p w:rsidR="006B0D84" w:rsidP="00895C7C" w:rsidRDefault="006B0D84" w14:paraId="477C87C9" w14:textId="77777777"/>
    <w:p w:rsidR="006B0D84" w:rsidP="006B0D84" w:rsidRDefault="006B0D84" w14:paraId="21F438A7" w14:textId="410BC895">
      <w:r>
        <w:t>Typical structure for this class cou</w:t>
      </w:r>
      <w:r w:rsidR="00450345">
        <w:t>ld include: trees 20-40m tall</w:t>
      </w:r>
      <w:r>
        <w:t xml:space="preserve">. Taller trees may indicate a different BpS, likely the mesic ponderosa pine. </w:t>
      </w:r>
    </w:p>
    <w:p w:rsidR="00895C7C" w:rsidP="00895C7C" w:rsidRDefault="00895C7C" w14:paraId="1C260925" w14:textId="4C0E4E72"/>
    <w:p>
      <w:r>
        <w:rPr>
          <w:i/>
          <w:u w:val="single"/>
        </w:rPr>
        <w:t>Maximum Tree Size Class</w:t>
      </w:r>
      <w:br/>
      <w:r>
        <w:t>Very Large &gt;33" DBH</w:t>
      </w:r>
    </w:p>
    <w:p w:rsidR="00895C7C" w:rsidP="00895C7C" w:rsidRDefault="00895C7C" w14:paraId="7A398A35" w14:textId="77777777">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95C7C" w:rsidP="00895C7C" w:rsidRDefault="00895C7C" w14:paraId="0688C70B" w14:textId="77777777"/>
    <w:p w:rsidR="00895C7C" w:rsidP="00895C7C" w:rsidRDefault="00895C7C" w14:paraId="4848AC1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44"/>
        <w:gridCol w:w="3276"/>
        <w:gridCol w:w="1956"/>
      </w:tblGrid>
      <w:tr w:rsidRPr="00895C7C" w:rsidR="00895C7C" w:rsidTr="00895C7C" w14:paraId="7D61BD7A" w14:textId="77777777">
        <w:tc>
          <w:tcPr>
            <w:tcW w:w="1080" w:type="dxa"/>
            <w:tcBorders>
              <w:top w:val="single" w:color="auto" w:sz="2" w:space="0"/>
              <w:bottom w:val="single" w:color="000000" w:sz="12" w:space="0"/>
            </w:tcBorders>
            <w:shd w:val="clear" w:color="auto" w:fill="auto"/>
          </w:tcPr>
          <w:p w:rsidRPr="00895C7C" w:rsidR="00895C7C" w:rsidP="000D105E" w:rsidRDefault="00895C7C" w14:paraId="26FFBA71" w14:textId="77777777">
            <w:pPr>
              <w:rPr>
                <w:b/>
                <w:bCs/>
              </w:rPr>
            </w:pPr>
            <w:r w:rsidRPr="00895C7C">
              <w:rPr>
                <w:b/>
                <w:bCs/>
              </w:rPr>
              <w:t>Symbol</w:t>
            </w:r>
          </w:p>
        </w:tc>
        <w:tc>
          <w:tcPr>
            <w:tcW w:w="2544" w:type="dxa"/>
            <w:tcBorders>
              <w:top w:val="single" w:color="auto" w:sz="2" w:space="0"/>
              <w:bottom w:val="single" w:color="000000" w:sz="12" w:space="0"/>
            </w:tcBorders>
            <w:shd w:val="clear" w:color="auto" w:fill="auto"/>
          </w:tcPr>
          <w:p w:rsidRPr="00895C7C" w:rsidR="00895C7C" w:rsidP="000D105E" w:rsidRDefault="00895C7C" w14:paraId="3BA035BA" w14:textId="77777777">
            <w:pPr>
              <w:rPr>
                <w:b/>
                <w:bCs/>
              </w:rPr>
            </w:pPr>
            <w:r w:rsidRPr="00895C7C">
              <w:rPr>
                <w:b/>
                <w:bCs/>
              </w:rPr>
              <w:t>Scientific Name</w:t>
            </w:r>
          </w:p>
        </w:tc>
        <w:tc>
          <w:tcPr>
            <w:tcW w:w="3276" w:type="dxa"/>
            <w:tcBorders>
              <w:top w:val="single" w:color="auto" w:sz="2" w:space="0"/>
              <w:bottom w:val="single" w:color="000000" w:sz="12" w:space="0"/>
            </w:tcBorders>
            <w:shd w:val="clear" w:color="auto" w:fill="auto"/>
          </w:tcPr>
          <w:p w:rsidRPr="00895C7C" w:rsidR="00895C7C" w:rsidP="000D105E" w:rsidRDefault="00895C7C" w14:paraId="0C39EEA6" w14:textId="77777777">
            <w:pPr>
              <w:rPr>
                <w:b/>
                <w:bCs/>
              </w:rPr>
            </w:pPr>
            <w:r w:rsidRPr="00895C7C">
              <w:rPr>
                <w:b/>
                <w:bCs/>
              </w:rPr>
              <w:t>Common Name</w:t>
            </w:r>
          </w:p>
        </w:tc>
        <w:tc>
          <w:tcPr>
            <w:tcW w:w="1956" w:type="dxa"/>
            <w:tcBorders>
              <w:top w:val="single" w:color="auto" w:sz="2" w:space="0"/>
              <w:bottom w:val="single" w:color="000000" w:sz="12" w:space="0"/>
            </w:tcBorders>
            <w:shd w:val="clear" w:color="auto" w:fill="auto"/>
          </w:tcPr>
          <w:p w:rsidRPr="00895C7C" w:rsidR="00895C7C" w:rsidP="000D105E" w:rsidRDefault="00895C7C" w14:paraId="2585141F" w14:textId="77777777">
            <w:pPr>
              <w:rPr>
                <w:b/>
                <w:bCs/>
              </w:rPr>
            </w:pPr>
            <w:r w:rsidRPr="00895C7C">
              <w:rPr>
                <w:b/>
                <w:bCs/>
              </w:rPr>
              <w:t>Canopy Position</w:t>
            </w:r>
          </w:p>
        </w:tc>
      </w:tr>
      <w:tr w:rsidRPr="00895C7C" w:rsidR="00895C7C" w:rsidTr="00895C7C" w14:paraId="3F27624C" w14:textId="77777777">
        <w:tc>
          <w:tcPr>
            <w:tcW w:w="1080" w:type="dxa"/>
            <w:tcBorders>
              <w:top w:val="single" w:color="000000" w:sz="12" w:space="0"/>
            </w:tcBorders>
            <w:shd w:val="clear" w:color="auto" w:fill="auto"/>
          </w:tcPr>
          <w:p w:rsidRPr="00895C7C" w:rsidR="00895C7C" w:rsidP="000D105E" w:rsidRDefault="00895C7C" w14:paraId="29AEF7D1" w14:textId="77777777">
            <w:pPr>
              <w:rPr>
                <w:bCs/>
              </w:rPr>
            </w:pPr>
            <w:r w:rsidRPr="00895C7C">
              <w:rPr>
                <w:bCs/>
              </w:rPr>
              <w:t>PIPO</w:t>
            </w:r>
          </w:p>
        </w:tc>
        <w:tc>
          <w:tcPr>
            <w:tcW w:w="2544" w:type="dxa"/>
            <w:tcBorders>
              <w:top w:val="single" w:color="000000" w:sz="12" w:space="0"/>
            </w:tcBorders>
            <w:shd w:val="clear" w:color="auto" w:fill="auto"/>
          </w:tcPr>
          <w:p w:rsidRPr="00895C7C" w:rsidR="00895C7C" w:rsidP="000D105E" w:rsidRDefault="00895C7C" w14:paraId="3865E890" w14:textId="77777777">
            <w:r w:rsidRPr="00895C7C">
              <w:t>Pinus ponderosa</w:t>
            </w:r>
          </w:p>
        </w:tc>
        <w:tc>
          <w:tcPr>
            <w:tcW w:w="3276" w:type="dxa"/>
            <w:tcBorders>
              <w:top w:val="single" w:color="000000" w:sz="12" w:space="0"/>
            </w:tcBorders>
            <w:shd w:val="clear" w:color="auto" w:fill="auto"/>
          </w:tcPr>
          <w:p w:rsidRPr="00895C7C" w:rsidR="00895C7C" w:rsidP="000D105E" w:rsidRDefault="00895C7C" w14:paraId="3897BBC6" w14:textId="77777777">
            <w:r w:rsidRPr="00895C7C">
              <w:t>Ponderosa pine</w:t>
            </w:r>
          </w:p>
        </w:tc>
        <w:tc>
          <w:tcPr>
            <w:tcW w:w="1956" w:type="dxa"/>
            <w:tcBorders>
              <w:top w:val="single" w:color="000000" w:sz="12" w:space="0"/>
            </w:tcBorders>
            <w:shd w:val="clear" w:color="auto" w:fill="auto"/>
          </w:tcPr>
          <w:p w:rsidRPr="00895C7C" w:rsidR="00895C7C" w:rsidP="000D105E" w:rsidRDefault="00895C7C" w14:paraId="300B5E24" w14:textId="77777777">
            <w:r w:rsidRPr="00895C7C">
              <w:t>Upper</w:t>
            </w:r>
          </w:p>
        </w:tc>
      </w:tr>
      <w:tr w:rsidRPr="00895C7C" w:rsidR="00895C7C" w:rsidTr="00895C7C" w14:paraId="1FAFD0D7" w14:textId="77777777">
        <w:tc>
          <w:tcPr>
            <w:tcW w:w="1080" w:type="dxa"/>
            <w:shd w:val="clear" w:color="auto" w:fill="auto"/>
          </w:tcPr>
          <w:p w:rsidRPr="00895C7C" w:rsidR="00895C7C" w:rsidP="000D105E" w:rsidRDefault="00895C7C" w14:paraId="64F2C191" w14:textId="77777777">
            <w:pPr>
              <w:rPr>
                <w:bCs/>
              </w:rPr>
            </w:pPr>
            <w:r w:rsidRPr="00895C7C">
              <w:rPr>
                <w:bCs/>
              </w:rPr>
              <w:t>CELE3</w:t>
            </w:r>
          </w:p>
        </w:tc>
        <w:tc>
          <w:tcPr>
            <w:tcW w:w="2544" w:type="dxa"/>
            <w:shd w:val="clear" w:color="auto" w:fill="auto"/>
          </w:tcPr>
          <w:p w:rsidRPr="00895C7C" w:rsidR="00895C7C" w:rsidP="000D105E" w:rsidRDefault="00895C7C" w14:paraId="4FF8CE36" w14:textId="77777777">
            <w:proofErr w:type="spellStart"/>
            <w:r w:rsidRPr="00895C7C">
              <w:t>Cercocarpus</w:t>
            </w:r>
            <w:proofErr w:type="spellEnd"/>
            <w:r w:rsidRPr="00895C7C">
              <w:t xml:space="preserve"> </w:t>
            </w:r>
            <w:proofErr w:type="spellStart"/>
            <w:r w:rsidRPr="00895C7C">
              <w:t>ledifolius</w:t>
            </w:r>
            <w:proofErr w:type="spellEnd"/>
          </w:p>
        </w:tc>
        <w:tc>
          <w:tcPr>
            <w:tcW w:w="3276" w:type="dxa"/>
            <w:shd w:val="clear" w:color="auto" w:fill="auto"/>
          </w:tcPr>
          <w:p w:rsidRPr="00895C7C" w:rsidR="00895C7C" w:rsidP="000D105E" w:rsidRDefault="00895C7C" w14:paraId="170BD519" w14:textId="77777777">
            <w:r w:rsidRPr="00895C7C">
              <w:t>Curl-leaf mountain mahogany</w:t>
            </w:r>
          </w:p>
        </w:tc>
        <w:tc>
          <w:tcPr>
            <w:tcW w:w="1956" w:type="dxa"/>
            <w:shd w:val="clear" w:color="auto" w:fill="auto"/>
          </w:tcPr>
          <w:p w:rsidRPr="00895C7C" w:rsidR="00895C7C" w:rsidP="000D105E" w:rsidRDefault="00895C7C" w14:paraId="3BFACDA4" w14:textId="77777777">
            <w:r w:rsidRPr="00895C7C">
              <w:t>Middle</w:t>
            </w:r>
          </w:p>
        </w:tc>
      </w:tr>
      <w:tr w:rsidRPr="00895C7C" w:rsidR="00895C7C" w:rsidTr="00895C7C" w14:paraId="35199502" w14:textId="77777777">
        <w:tc>
          <w:tcPr>
            <w:tcW w:w="1080" w:type="dxa"/>
            <w:shd w:val="clear" w:color="auto" w:fill="auto"/>
          </w:tcPr>
          <w:p w:rsidRPr="00895C7C" w:rsidR="00895C7C" w:rsidP="000D105E" w:rsidRDefault="00895C7C" w14:paraId="36EB8DCA" w14:textId="77777777">
            <w:pPr>
              <w:rPr>
                <w:bCs/>
              </w:rPr>
            </w:pPr>
            <w:r w:rsidRPr="00895C7C">
              <w:rPr>
                <w:bCs/>
              </w:rPr>
              <w:t>JUOC</w:t>
            </w:r>
          </w:p>
        </w:tc>
        <w:tc>
          <w:tcPr>
            <w:tcW w:w="2544" w:type="dxa"/>
            <w:shd w:val="clear" w:color="auto" w:fill="auto"/>
          </w:tcPr>
          <w:p w:rsidRPr="00895C7C" w:rsidR="00895C7C" w:rsidP="000D105E" w:rsidRDefault="00895C7C" w14:paraId="05AB5561" w14:textId="77777777">
            <w:proofErr w:type="spellStart"/>
            <w:r w:rsidRPr="00895C7C">
              <w:t>Juniperus</w:t>
            </w:r>
            <w:proofErr w:type="spellEnd"/>
            <w:r w:rsidRPr="00895C7C">
              <w:t xml:space="preserve"> </w:t>
            </w:r>
            <w:proofErr w:type="spellStart"/>
            <w:r w:rsidRPr="00895C7C">
              <w:t>occidentalis</w:t>
            </w:r>
            <w:proofErr w:type="spellEnd"/>
          </w:p>
        </w:tc>
        <w:tc>
          <w:tcPr>
            <w:tcW w:w="3276" w:type="dxa"/>
            <w:shd w:val="clear" w:color="auto" w:fill="auto"/>
          </w:tcPr>
          <w:p w:rsidRPr="00895C7C" w:rsidR="00895C7C" w:rsidP="000D105E" w:rsidRDefault="00895C7C" w14:paraId="18F7194C" w14:textId="77777777">
            <w:r w:rsidRPr="00895C7C">
              <w:t>Western juniper</w:t>
            </w:r>
          </w:p>
        </w:tc>
        <w:tc>
          <w:tcPr>
            <w:tcW w:w="1956" w:type="dxa"/>
            <w:shd w:val="clear" w:color="auto" w:fill="auto"/>
          </w:tcPr>
          <w:p w:rsidRPr="00895C7C" w:rsidR="00895C7C" w:rsidP="000D105E" w:rsidRDefault="00895C7C" w14:paraId="5A922EC8" w14:textId="77777777">
            <w:r w:rsidRPr="00895C7C">
              <w:t>Mid-Upper</w:t>
            </w:r>
          </w:p>
        </w:tc>
      </w:tr>
      <w:tr w:rsidRPr="00895C7C" w:rsidR="00895C7C" w:rsidTr="00895C7C" w14:paraId="06443BF5" w14:textId="77777777">
        <w:tc>
          <w:tcPr>
            <w:tcW w:w="1080" w:type="dxa"/>
            <w:shd w:val="clear" w:color="auto" w:fill="auto"/>
          </w:tcPr>
          <w:p w:rsidRPr="00895C7C" w:rsidR="00895C7C" w:rsidP="000D105E" w:rsidRDefault="00895C7C" w14:paraId="31764C36" w14:textId="77777777">
            <w:pPr>
              <w:rPr>
                <w:bCs/>
              </w:rPr>
            </w:pPr>
            <w:r w:rsidRPr="00895C7C">
              <w:rPr>
                <w:bCs/>
              </w:rPr>
              <w:t>FEID</w:t>
            </w:r>
          </w:p>
        </w:tc>
        <w:tc>
          <w:tcPr>
            <w:tcW w:w="2544" w:type="dxa"/>
            <w:shd w:val="clear" w:color="auto" w:fill="auto"/>
          </w:tcPr>
          <w:p w:rsidRPr="00895C7C" w:rsidR="00895C7C" w:rsidP="000D105E" w:rsidRDefault="00895C7C" w14:paraId="22568F55" w14:textId="77777777">
            <w:r w:rsidRPr="00895C7C">
              <w:t xml:space="preserve">Festuca </w:t>
            </w:r>
            <w:proofErr w:type="spellStart"/>
            <w:r w:rsidRPr="00895C7C">
              <w:t>idahoensis</w:t>
            </w:r>
            <w:proofErr w:type="spellEnd"/>
          </w:p>
        </w:tc>
        <w:tc>
          <w:tcPr>
            <w:tcW w:w="3276" w:type="dxa"/>
            <w:shd w:val="clear" w:color="auto" w:fill="auto"/>
          </w:tcPr>
          <w:p w:rsidRPr="00895C7C" w:rsidR="00895C7C" w:rsidP="000D105E" w:rsidRDefault="00895C7C" w14:paraId="6DC56FF1" w14:textId="77777777">
            <w:r w:rsidRPr="00895C7C">
              <w:t>Idaho fescue</w:t>
            </w:r>
          </w:p>
        </w:tc>
        <w:tc>
          <w:tcPr>
            <w:tcW w:w="1956" w:type="dxa"/>
            <w:shd w:val="clear" w:color="auto" w:fill="auto"/>
          </w:tcPr>
          <w:p w:rsidRPr="00895C7C" w:rsidR="00895C7C" w:rsidP="000D105E" w:rsidRDefault="00895C7C" w14:paraId="4A645601" w14:textId="77777777">
            <w:r w:rsidRPr="00895C7C">
              <w:t>Lower</w:t>
            </w:r>
          </w:p>
        </w:tc>
      </w:tr>
    </w:tbl>
    <w:p w:rsidR="00895C7C" w:rsidP="00895C7C" w:rsidRDefault="00895C7C" w14:paraId="02BCE672" w14:textId="77777777"/>
    <w:p w:rsidR="00895C7C" w:rsidP="00895C7C" w:rsidRDefault="00895C7C" w14:paraId="23E15EFC" w14:textId="77777777">
      <w:pPr>
        <w:pStyle w:val="SClassInfoPara"/>
      </w:pPr>
      <w:r>
        <w:t>Description</w:t>
      </w:r>
    </w:p>
    <w:p w:rsidR="00895C7C" w:rsidP="00895C7C" w:rsidRDefault="00675EC6" w14:paraId="1805AC8A" w14:textId="0A3A5E2D">
      <w:r>
        <w:t>Large trees and relatively closed canopy conditions.</w:t>
      </w:r>
      <w:r w:rsidR="00895C7C">
        <w:t xml:space="preserve"> This stage is susceptibl</w:t>
      </w:r>
      <w:r>
        <w:t>e to western pine beetle events.</w:t>
      </w:r>
    </w:p>
    <w:p w:rsidR="006B0D84" w:rsidP="006B0D84" w:rsidRDefault="006B0D84" w14:paraId="4E547578" w14:textId="77777777"/>
    <w:p w:rsidR="006B0D84" w:rsidP="006B0D84" w:rsidRDefault="006B0D84" w14:paraId="192B4E58" w14:textId="58684F39">
      <w:r>
        <w:t>Typical structure for this class c</w:t>
      </w:r>
      <w:r w:rsidR="00450345">
        <w:t xml:space="preserve">ould include: trees 20-40m tall. Taller trees or canopy </w:t>
      </w:r>
      <w:r>
        <w:t>cover</w:t>
      </w:r>
      <w:r w:rsidR="00450345">
        <w:t xml:space="preserve"> &gt;60%</w:t>
      </w:r>
      <w:r>
        <w:t xml:space="preserve"> may indicate a different BpS, likely the mesic ponderosa pine. </w:t>
      </w:r>
    </w:p>
    <w:p w:rsidR="00895C7C" w:rsidP="00895C7C" w:rsidRDefault="00895C7C" w14:paraId="2CB8DD16"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149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249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98</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95C7C" w:rsidP="00895C7C" w:rsidRDefault="00895C7C" w14:paraId="4E0DD31F" w14:textId="4994FAE8">
      <w:r>
        <w:t xml:space="preserve">Baker, W.L. and D.J. </w:t>
      </w:r>
      <w:proofErr w:type="spellStart"/>
      <w:r>
        <w:t>Shinneman</w:t>
      </w:r>
      <w:proofErr w:type="spellEnd"/>
      <w:r>
        <w:t>, 2003. Fire and restoration of pinon-juniper woodland in the western United States: a review. Forest Ecology and Management 189(1-21).</w:t>
      </w:r>
    </w:p>
    <w:p w:rsidR="00895C7C" w:rsidP="00895C7C" w:rsidRDefault="00895C7C" w14:paraId="03693E3B" w14:textId="77777777"/>
    <w:p w:rsidR="00895C7C" w:rsidP="00895C7C" w:rsidRDefault="00895C7C" w14:paraId="77851B79" w14:textId="736A6ED8">
      <w:r>
        <w:t>Hall, F.C. 1973. Plant communities of the Blue Mountains in eastern Oregon and southeastern Washington. USDA Forest Service R6 Area Guide 3-1. Pacific Northwest Region, Portland, Oregon. 71 pp.</w:t>
      </w:r>
    </w:p>
    <w:p w:rsidR="00895C7C" w:rsidP="00895C7C" w:rsidRDefault="00895C7C" w14:paraId="487BDA15" w14:textId="77777777"/>
    <w:p w:rsidR="00895C7C" w:rsidP="00895C7C" w:rsidRDefault="00895C7C" w14:paraId="526A2B79" w14:textId="4324EE19">
      <w:r>
        <w:t xml:space="preserve">Hopkins, W.E. 1979a. Plant associations of the Fremont National Forest. USDA Forest Service R6 </w:t>
      </w:r>
      <w:proofErr w:type="spellStart"/>
      <w:r>
        <w:t>Ecol</w:t>
      </w:r>
      <w:proofErr w:type="spellEnd"/>
      <w:r>
        <w:t xml:space="preserve"> 79-004. Pacific Northwest Region, Portland </w:t>
      </w:r>
      <w:r w:rsidR="002B2A5F">
        <w:t>Oregon</w:t>
      </w:r>
      <w:r>
        <w:t>. 106 pp. + illus.</w:t>
      </w:r>
    </w:p>
    <w:p w:rsidR="00895C7C" w:rsidP="00895C7C" w:rsidRDefault="00895C7C" w14:paraId="4E12A49C" w14:textId="77777777"/>
    <w:p w:rsidR="00895C7C" w:rsidP="00895C7C" w:rsidRDefault="00895C7C" w14:paraId="3C41E4D7" w14:textId="7ACF1C41">
      <w:r>
        <w:t xml:space="preserve">Hopkins, W.E. 1979b. Plant associations of the south Chiloquin and Klamath Ranger Districts, </w:t>
      </w:r>
      <w:proofErr w:type="spellStart"/>
      <w:r>
        <w:t>Winema</w:t>
      </w:r>
      <w:proofErr w:type="spellEnd"/>
      <w:r>
        <w:t xml:space="preserve"> National Forest. USDA Forest ServiceR6 </w:t>
      </w:r>
      <w:proofErr w:type="spellStart"/>
      <w:r>
        <w:t>Ecol</w:t>
      </w:r>
      <w:proofErr w:type="spellEnd"/>
      <w:r>
        <w:t xml:space="preserve"> 79-005. </w:t>
      </w:r>
      <w:r w:rsidR="00A839F2">
        <w:t>Portland, OR: USDA Forest Service,</w:t>
      </w:r>
      <w:r w:rsidR="002B2A5F">
        <w:t xml:space="preserve"> </w:t>
      </w:r>
      <w:r>
        <w:t>Pacific Northwest Region, Portland, Oregon. 96 p. + illus.</w:t>
      </w:r>
    </w:p>
    <w:p w:rsidR="00895C7C" w:rsidP="00895C7C" w:rsidRDefault="00895C7C" w14:paraId="46F4E2B9" w14:textId="77777777"/>
    <w:p w:rsidR="00895C7C" w:rsidP="00895C7C" w:rsidRDefault="00895C7C" w14:paraId="3BAAAC26" w14:textId="75179130">
      <w:r>
        <w:t xml:space="preserve">Johnson, C.G., Jr., and R.R. </w:t>
      </w:r>
      <w:proofErr w:type="spellStart"/>
      <w:r>
        <w:t>Clausnitzer</w:t>
      </w:r>
      <w:proofErr w:type="spellEnd"/>
      <w:r>
        <w:t xml:space="preserve">. 1992. Plant associations of the Blue and </w:t>
      </w:r>
      <w:proofErr w:type="spellStart"/>
      <w:r>
        <w:t>Ochoco</w:t>
      </w:r>
      <w:proofErr w:type="spellEnd"/>
      <w:r>
        <w:t xml:space="preserve"> Mountains. USDA Forest Service R6 ERW-TP-036-92. Pacific Northwest Region, Portland, Oregon. 207 pp. </w:t>
      </w:r>
    </w:p>
    <w:p w:rsidR="00895C7C" w:rsidP="00895C7C" w:rsidRDefault="00895C7C" w14:paraId="1D9AF896" w14:textId="77777777"/>
    <w:p w:rsidR="00895C7C" w:rsidP="00895C7C" w:rsidRDefault="00895C7C" w14:paraId="5D3F509B" w14:textId="40FDDA8D">
      <w:r>
        <w:t xml:space="preserve">Johnson, C.G., Jr., and S.A. Simon. 1987. Plant associations of the Wallowa-Snake Province. USDA Forest Service R6 </w:t>
      </w:r>
      <w:proofErr w:type="spellStart"/>
      <w:r>
        <w:t>Ecol</w:t>
      </w:r>
      <w:proofErr w:type="spellEnd"/>
      <w:r>
        <w:t xml:space="preserve"> TP 255a-86. Pacific Northwest Region, Portland, Oregon. 472 pp.</w:t>
      </w:r>
    </w:p>
    <w:p w:rsidR="00895C7C" w:rsidP="00895C7C" w:rsidRDefault="00895C7C" w14:paraId="61043A66" w14:textId="77777777"/>
    <w:p w:rsidR="00895C7C" w:rsidP="00895C7C" w:rsidRDefault="00895C7C" w14:paraId="7A415110" w14:textId="7E67592C">
      <w:r>
        <w:t xml:space="preserve">Johnson, Charles Grier Jr., and David K. Swanson, (review draft Sept 2004) Bunchgrass Plant Communities of the Blue and </w:t>
      </w:r>
      <w:proofErr w:type="spellStart"/>
      <w:r>
        <w:t>Ochoco</w:t>
      </w:r>
      <w:proofErr w:type="spellEnd"/>
      <w:r>
        <w:t xml:space="preserve"> Mountains. A Guide for Managers.</w:t>
      </w:r>
    </w:p>
    <w:p w:rsidR="00895C7C" w:rsidP="00895C7C" w:rsidRDefault="00895C7C" w14:paraId="36CFD63D" w14:textId="77777777"/>
    <w:p w:rsidR="00895C7C" w:rsidP="00895C7C" w:rsidRDefault="00895C7C" w14:paraId="5E5AAC90" w14:textId="2223380E">
      <w:r>
        <w:t xml:space="preserve">Miller, R. and J. Rose, 1999. Fire History and western juniper encroachment in sagebrush steppe. </w:t>
      </w:r>
      <w:r w:rsidR="00A839F2">
        <w:t>Journal of</w:t>
      </w:r>
      <w:r>
        <w:t xml:space="preserve"> Range </w:t>
      </w:r>
      <w:r w:rsidR="00A839F2">
        <w:t>Management</w:t>
      </w:r>
      <w:r>
        <w:t xml:space="preserve"> 52: 550-559.</w:t>
      </w:r>
    </w:p>
    <w:p w:rsidR="00895C7C" w:rsidP="00895C7C" w:rsidRDefault="00895C7C" w14:paraId="579AF850" w14:textId="77777777"/>
    <w:p w:rsidR="00895C7C" w:rsidP="00895C7C" w:rsidRDefault="00895C7C" w14:paraId="6F34F365" w14:textId="77777777">
      <w:r>
        <w:t>NatureServe. 2007. International Ecological Classification Standard: Terrestrial Ecological Classifications. NatureServe Central Databases. Arlington, VA. Data current as of 10 February 2007.</w:t>
      </w:r>
    </w:p>
    <w:p w:rsidR="00895C7C" w:rsidP="00895C7C" w:rsidRDefault="00895C7C" w14:paraId="5D6A5DD4" w14:textId="77777777"/>
    <w:p w:rsidR="00C5359F" w:rsidP="00C5359F" w:rsidRDefault="002B2A5F" w14:paraId="19842743" w14:textId="4E8128FD">
      <w:r>
        <w:t>Simpson, M.L.</w:t>
      </w:r>
      <w:r w:rsidR="009060AC">
        <w:t xml:space="preserve"> 2007. Forested Plant Association</w:t>
      </w:r>
      <w:r w:rsidR="00C5359F">
        <w:t>s of the East Cascades</w:t>
      </w:r>
      <w:r w:rsidR="009060AC">
        <w:t>. USDA Forest Service R6-NR-ECOL</w:t>
      </w:r>
      <w:r w:rsidR="00C5359F">
        <w:t>-TP-03-2007. Pacific Northwest Region, Portland, Oregon. 602 pp.</w:t>
      </w:r>
    </w:p>
    <w:p w:rsidR="009060AC" w:rsidP="00895C7C" w:rsidRDefault="009060AC" w14:paraId="6FEFEEE2" w14:textId="77777777"/>
    <w:p w:rsidR="00895C7C" w:rsidP="00895C7C" w:rsidRDefault="00895C7C" w14:paraId="549E7CAF" w14:textId="3864B300">
      <w:proofErr w:type="spellStart"/>
      <w:r>
        <w:t>Volland</w:t>
      </w:r>
      <w:proofErr w:type="spellEnd"/>
      <w:r>
        <w:t xml:space="preserve">, L.A. 1985. Plant associations of the central Oregon Pumice zone. USDA Forest Service R6 </w:t>
      </w:r>
      <w:proofErr w:type="spellStart"/>
      <w:r>
        <w:t>Ecol</w:t>
      </w:r>
      <w:proofErr w:type="spellEnd"/>
      <w:r>
        <w:t xml:space="preserve"> 104-1985. Pacific Northwest Region, Portland, Oregon. 138 pp.</w:t>
      </w:r>
    </w:p>
    <w:p w:rsidR="00895C7C" w:rsidP="00895C7C" w:rsidRDefault="00895C7C" w14:paraId="5F222A47" w14:textId="77777777"/>
    <w:p w:rsidR="00895C7C" w:rsidP="00895C7C" w:rsidRDefault="00895C7C" w14:paraId="3CBCC46E" w14:textId="32ABAB44">
      <w:proofErr w:type="spellStart"/>
      <w:r>
        <w:t>Volland</w:t>
      </w:r>
      <w:proofErr w:type="spellEnd"/>
      <w:r>
        <w:t>, L. Ecology Plot Data Unpublished Data Collected Mid 1960's to Mid 1970's.</w:t>
      </w:r>
    </w:p>
    <w:p w:rsidRPr="00A43E41" w:rsidR="004D5F12" w:rsidP="00895C7C" w:rsidRDefault="004D5F12" w14:paraId="30C873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D3C9B" w14:textId="77777777" w:rsidR="003B5D9F" w:rsidRDefault="003B5D9F">
      <w:r>
        <w:separator/>
      </w:r>
    </w:p>
  </w:endnote>
  <w:endnote w:type="continuationSeparator" w:id="0">
    <w:p w14:paraId="5D661963" w14:textId="77777777" w:rsidR="003B5D9F" w:rsidRDefault="003B5D9F">
      <w:r>
        <w:continuationSeparator/>
      </w:r>
    </w:p>
  </w:endnote>
  <w:endnote w:type="continuationNotice" w:id="1">
    <w:p w14:paraId="7053BC28" w14:textId="77777777" w:rsidR="003B5D9F" w:rsidRDefault="003B5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10FFF" w14:textId="77777777" w:rsidR="000B4FF5" w:rsidRDefault="000B4FF5" w:rsidP="00895C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77585" w14:textId="77777777" w:rsidR="003B5D9F" w:rsidRDefault="003B5D9F">
      <w:r>
        <w:separator/>
      </w:r>
    </w:p>
  </w:footnote>
  <w:footnote w:type="continuationSeparator" w:id="0">
    <w:p w14:paraId="4199259D" w14:textId="77777777" w:rsidR="003B5D9F" w:rsidRDefault="003B5D9F">
      <w:r>
        <w:continuationSeparator/>
      </w:r>
    </w:p>
  </w:footnote>
  <w:footnote w:type="continuationNotice" w:id="1">
    <w:p w14:paraId="07153401" w14:textId="77777777" w:rsidR="003B5D9F" w:rsidRDefault="003B5D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D96BD" w14:textId="77777777" w:rsidR="000B4FF5" w:rsidRDefault="000B4FF5" w:rsidP="00895C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C7C"/>
    <w:rsid w:val="000037B3"/>
    <w:rsid w:val="00005947"/>
    <w:rsid w:val="00006AF9"/>
    <w:rsid w:val="00013BD4"/>
    <w:rsid w:val="0001622F"/>
    <w:rsid w:val="00017E5D"/>
    <w:rsid w:val="0002152F"/>
    <w:rsid w:val="00023101"/>
    <w:rsid w:val="00031661"/>
    <w:rsid w:val="00031AC9"/>
    <w:rsid w:val="000337FD"/>
    <w:rsid w:val="000357B7"/>
    <w:rsid w:val="00035AB6"/>
    <w:rsid w:val="00036067"/>
    <w:rsid w:val="000366F5"/>
    <w:rsid w:val="00036EE4"/>
    <w:rsid w:val="0003750A"/>
    <w:rsid w:val="00040BD4"/>
    <w:rsid w:val="0004371F"/>
    <w:rsid w:val="000457F2"/>
    <w:rsid w:val="000462D2"/>
    <w:rsid w:val="00050E14"/>
    <w:rsid w:val="00055044"/>
    <w:rsid w:val="00056C2B"/>
    <w:rsid w:val="00060616"/>
    <w:rsid w:val="00060863"/>
    <w:rsid w:val="00060925"/>
    <w:rsid w:val="00060D2C"/>
    <w:rsid w:val="00062E6C"/>
    <w:rsid w:val="00072EFC"/>
    <w:rsid w:val="00083419"/>
    <w:rsid w:val="000930B1"/>
    <w:rsid w:val="000A204B"/>
    <w:rsid w:val="000A7972"/>
    <w:rsid w:val="000B4535"/>
    <w:rsid w:val="000B4FF5"/>
    <w:rsid w:val="000B5DA8"/>
    <w:rsid w:val="000B72C9"/>
    <w:rsid w:val="000C605F"/>
    <w:rsid w:val="000C6641"/>
    <w:rsid w:val="000D054F"/>
    <w:rsid w:val="000D0A31"/>
    <w:rsid w:val="000D105E"/>
    <w:rsid w:val="000D2569"/>
    <w:rsid w:val="000E0C14"/>
    <w:rsid w:val="000E473F"/>
    <w:rsid w:val="000E5817"/>
    <w:rsid w:val="000F009F"/>
    <w:rsid w:val="000F031B"/>
    <w:rsid w:val="000F0FE2"/>
    <w:rsid w:val="0010237B"/>
    <w:rsid w:val="00102923"/>
    <w:rsid w:val="00113A24"/>
    <w:rsid w:val="00114BB0"/>
    <w:rsid w:val="001164FC"/>
    <w:rsid w:val="00116D24"/>
    <w:rsid w:val="00116F8F"/>
    <w:rsid w:val="00125013"/>
    <w:rsid w:val="00125BD8"/>
    <w:rsid w:val="00132BF8"/>
    <w:rsid w:val="001368CB"/>
    <w:rsid w:val="00140332"/>
    <w:rsid w:val="00147227"/>
    <w:rsid w:val="00153793"/>
    <w:rsid w:val="001675A9"/>
    <w:rsid w:val="00167CCD"/>
    <w:rsid w:val="001811F1"/>
    <w:rsid w:val="00190A7C"/>
    <w:rsid w:val="00191991"/>
    <w:rsid w:val="00191C68"/>
    <w:rsid w:val="001A0625"/>
    <w:rsid w:val="001A09C3"/>
    <w:rsid w:val="001A24C2"/>
    <w:rsid w:val="001A7343"/>
    <w:rsid w:val="001B6820"/>
    <w:rsid w:val="001C099D"/>
    <w:rsid w:val="001C2B3F"/>
    <w:rsid w:val="001C6795"/>
    <w:rsid w:val="001D2631"/>
    <w:rsid w:val="001D2AED"/>
    <w:rsid w:val="001D6A01"/>
    <w:rsid w:val="001E1533"/>
    <w:rsid w:val="001E60C8"/>
    <w:rsid w:val="001E6E49"/>
    <w:rsid w:val="001F49B4"/>
    <w:rsid w:val="001F5CCC"/>
    <w:rsid w:val="00201D37"/>
    <w:rsid w:val="002035A1"/>
    <w:rsid w:val="00206855"/>
    <w:rsid w:val="00207BB6"/>
    <w:rsid w:val="00207C1D"/>
    <w:rsid w:val="002103D4"/>
    <w:rsid w:val="00210B26"/>
    <w:rsid w:val="002115F7"/>
    <w:rsid w:val="00211881"/>
    <w:rsid w:val="00216A9D"/>
    <w:rsid w:val="00222F42"/>
    <w:rsid w:val="0022318B"/>
    <w:rsid w:val="002373C6"/>
    <w:rsid w:val="00240CE1"/>
    <w:rsid w:val="00241239"/>
    <w:rsid w:val="00241698"/>
    <w:rsid w:val="0025768B"/>
    <w:rsid w:val="002618B0"/>
    <w:rsid w:val="00265072"/>
    <w:rsid w:val="00266C1F"/>
    <w:rsid w:val="00272E54"/>
    <w:rsid w:val="00280A9B"/>
    <w:rsid w:val="00285F40"/>
    <w:rsid w:val="002904FF"/>
    <w:rsid w:val="002A2340"/>
    <w:rsid w:val="002A563D"/>
    <w:rsid w:val="002B2A5F"/>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6D79"/>
    <w:rsid w:val="003379B5"/>
    <w:rsid w:val="00345680"/>
    <w:rsid w:val="00345B31"/>
    <w:rsid w:val="00347870"/>
    <w:rsid w:val="003543D4"/>
    <w:rsid w:val="0036004A"/>
    <w:rsid w:val="003616F2"/>
    <w:rsid w:val="00362A51"/>
    <w:rsid w:val="00363EEA"/>
    <w:rsid w:val="00366545"/>
    <w:rsid w:val="00367591"/>
    <w:rsid w:val="003706C4"/>
    <w:rsid w:val="0037120A"/>
    <w:rsid w:val="003A1EBD"/>
    <w:rsid w:val="003A3976"/>
    <w:rsid w:val="003B3443"/>
    <w:rsid w:val="003B5D9F"/>
    <w:rsid w:val="003B7824"/>
    <w:rsid w:val="003C4AA1"/>
    <w:rsid w:val="003C6CFB"/>
    <w:rsid w:val="003D4155"/>
    <w:rsid w:val="003E0D94"/>
    <w:rsid w:val="003E434C"/>
    <w:rsid w:val="003E4BEC"/>
    <w:rsid w:val="003E743D"/>
    <w:rsid w:val="003F322E"/>
    <w:rsid w:val="00400D76"/>
    <w:rsid w:val="0040153A"/>
    <w:rsid w:val="004016D3"/>
    <w:rsid w:val="004052F1"/>
    <w:rsid w:val="00412D14"/>
    <w:rsid w:val="00413292"/>
    <w:rsid w:val="00414CF5"/>
    <w:rsid w:val="004243CD"/>
    <w:rsid w:val="004253AB"/>
    <w:rsid w:val="00437774"/>
    <w:rsid w:val="00437C6B"/>
    <w:rsid w:val="00444814"/>
    <w:rsid w:val="00444A13"/>
    <w:rsid w:val="0045006E"/>
    <w:rsid w:val="00450345"/>
    <w:rsid w:val="00457B5F"/>
    <w:rsid w:val="00462F89"/>
    <w:rsid w:val="00464BB8"/>
    <w:rsid w:val="00465533"/>
    <w:rsid w:val="0047010D"/>
    <w:rsid w:val="00475858"/>
    <w:rsid w:val="004830F3"/>
    <w:rsid w:val="004925F4"/>
    <w:rsid w:val="004B0A93"/>
    <w:rsid w:val="004B2101"/>
    <w:rsid w:val="004B3810"/>
    <w:rsid w:val="004B44AA"/>
    <w:rsid w:val="004B661D"/>
    <w:rsid w:val="004B779E"/>
    <w:rsid w:val="004C6FD4"/>
    <w:rsid w:val="004D5F12"/>
    <w:rsid w:val="004E2634"/>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1F91"/>
    <w:rsid w:val="00552518"/>
    <w:rsid w:val="00554272"/>
    <w:rsid w:val="00555A6B"/>
    <w:rsid w:val="005563FC"/>
    <w:rsid w:val="00557B55"/>
    <w:rsid w:val="00560E93"/>
    <w:rsid w:val="00572597"/>
    <w:rsid w:val="00573E56"/>
    <w:rsid w:val="005747FE"/>
    <w:rsid w:val="00581C1D"/>
    <w:rsid w:val="00587A2E"/>
    <w:rsid w:val="00593242"/>
    <w:rsid w:val="005A033C"/>
    <w:rsid w:val="005A1021"/>
    <w:rsid w:val="005A27F2"/>
    <w:rsid w:val="005A2FC8"/>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2F0"/>
    <w:rsid w:val="006117F4"/>
    <w:rsid w:val="0061440A"/>
    <w:rsid w:val="00614BE0"/>
    <w:rsid w:val="00615638"/>
    <w:rsid w:val="00615F32"/>
    <w:rsid w:val="00620506"/>
    <w:rsid w:val="00621C0C"/>
    <w:rsid w:val="00626A79"/>
    <w:rsid w:val="00631904"/>
    <w:rsid w:val="006322F2"/>
    <w:rsid w:val="00634B44"/>
    <w:rsid w:val="00650861"/>
    <w:rsid w:val="00654174"/>
    <w:rsid w:val="00657F3E"/>
    <w:rsid w:val="006601EC"/>
    <w:rsid w:val="00662B2A"/>
    <w:rsid w:val="00672551"/>
    <w:rsid w:val="00675EC6"/>
    <w:rsid w:val="00683368"/>
    <w:rsid w:val="00691641"/>
    <w:rsid w:val="00691C3A"/>
    <w:rsid w:val="006A3B52"/>
    <w:rsid w:val="006A51EC"/>
    <w:rsid w:val="006A761B"/>
    <w:rsid w:val="006B0D84"/>
    <w:rsid w:val="006B2BBF"/>
    <w:rsid w:val="006C0ECB"/>
    <w:rsid w:val="006C441D"/>
    <w:rsid w:val="006C774F"/>
    <w:rsid w:val="006D2137"/>
    <w:rsid w:val="006D48D8"/>
    <w:rsid w:val="006D5D9D"/>
    <w:rsid w:val="006E3E5C"/>
    <w:rsid w:val="006E59C5"/>
    <w:rsid w:val="006E6371"/>
    <w:rsid w:val="006E75F9"/>
    <w:rsid w:val="006F1254"/>
    <w:rsid w:val="00700C23"/>
    <w:rsid w:val="0070333C"/>
    <w:rsid w:val="00703CDD"/>
    <w:rsid w:val="00715737"/>
    <w:rsid w:val="007159E8"/>
    <w:rsid w:val="0072055A"/>
    <w:rsid w:val="00720782"/>
    <w:rsid w:val="00721E2C"/>
    <w:rsid w:val="00724553"/>
    <w:rsid w:val="00724686"/>
    <w:rsid w:val="00751DBE"/>
    <w:rsid w:val="0075574E"/>
    <w:rsid w:val="00760203"/>
    <w:rsid w:val="00760B37"/>
    <w:rsid w:val="00762A1C"/>
    <w:rsid w:val="00766A66"/>
    <w:rsid w:val="007742B4"/>
    <w:rsid w:val="007863E7"/>
    <w:rsid w:val="00790258"/>
    <w:rsid w:val="00792396"/>
    <w:rsid w:val="007A01EE"/>
    <w:rsid w:val="007B2B17"/>
    <w:rsid w:val="007B3B2C"/>
    <w:rsid w:val="007B3B3A"/>
    <w:rsid w:val="007C1208"/>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378E"/>
    <w:rsid w:val="0083523E"/>
    <w:rsid w:val="00841564"/>
    <w:rsid w:val="008450B0"/>
    <w:rsid w:val="0085326E"/>
    <w:rsid w:val="00857297"/>
    <w:rsid w:val="008610DF"/>
    <w:rsid w:val="00863049"/>
    <w:rsid w:val="008658E9"/>
    <w:rsid w:val="0086611D"/>
    <w:rsid w:val="0086782E"/>
    <w:rsid w:val="00867BEE"/>
    <w:rsid w:val="0088604E"/>
    <w:rsid w:val="008959BF"/>
    <w:rsid w:val="00895C7C"/>
    <w:rsid w:val="008A121D"/>
    <w:rsid w:val="008A1F68"/>
    <w:rsid w:val="008B679A"/>
    <w:rsid w:val="008B71C4"/>
    <w:rsid w:val="008C052D"/>
    <w:rsid w:val="008C25CA"/>
    <w:rsid w:val="008C43A2"/>
    <w:rsid w:val="008C5753"/>
    <w:rsid w:val="008C61E2"/>
    <w:rsid w:val="008D6868"/>
    <w:rsid w:val="008E0BF0"/>
    <w:rsid w:val="008E273F"/>
    <w:rsid w:val="008E6E39"/>
    <w:rsid w:val="008F1823"/>
    <w:rsid w:val="008F2F77"/>
    <w:rsid w:val="008F4308"/>
    <w:rsid w:val="008F57A2"/>
    <w:rsid w:val="008F583E"/>
    <w:rsid w:val="008F64C4"/>
    <w:rsid w:val="008F7F1C"/>
    <w:rsid w:val="00900C3C"/>
    <w:rsid w:val="00901410"/>
    <w:rsid w:val="00901CA2"/>
    <w:rsid w:val="009060AC"/>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67DF7"/>
    <w:rsid w:val="00980247"/>
    <w:rsid w:val="00982A61"/>
    <w:rsid w:val="00983D43"/>
    <w:rsid w:val="00990620"/>
    <w:rsid w:val="00992A47"/>
    <w:rsid w:val="00994E09"/>
    <w:rsid w:val="00996A16"/>
    <w:rsid w:val="009A0947"/>
    <w:rsid w:val="009A1DCD"/>
    <w:rsid w:val="009A3509"/>
    <w:rsid w:val="009A36F4"/>
    <w:rsid w:val="009A47DE"/>
    <w:rsid w:val="009A590A"/>
    <w:rsid w:val="009A5C4E"/>
    <w:rsid w:val="009A6C1C"/>
    <w:rsid w:val="009B1FAA"/>
    <w:rsid w:val="009C3926"/>
    <w:rsid w:val="009C52D4"/>
    <w:rsid w:val="009C54FA"/>
    <w:rsid w:val="009C78BA"/>
    <w:rsid w:val="009D354D"/>
    <w:rsid w:val="009D6227"/>
    <w:rsid w:val="009D675B"/>
    <w:rsid w:val="009E0960"/>
    <w:rsid w:val="009E0DB5"/>
    <w:rsid w:val="009E621C"/>
    <w:rsid w:val="009E795D"/>
    <w:rsid w:val="009F01E8"/>
    <w:rsid w:val="009F25DF"/>
    <w:rsid w:val="009F31F9"/>
    <w:rsid w:val="009F3BAE"/>
    <w:rsid w:val="009F4101"/>
    <w:rsid w:val="009F5AD6"/>
    <w:rsid w:val="00A01EEC"/>
    <w:rsid w:val="00A058A1"/>
    <w:rsid w:val="00A15139"/>
    <w:rsid w:val="00A239A7"/>
    <w:rsid w:val="00A247B9"/>
    <w:rsid w:val="00A314F0"/>
    <w:rsid w:val="00A32C8C"/>
    <w:rsid w:val="00A339E1"/>
    <w:rsid w:val="00A3657F"/>
    <w:rsid w:val="00A36BD3"/>
    <w:rsid w:val="00A43E41"/>
    <w:rsid w:val="00A44540"/>
    <w:rsid w:val="00A44EF7"/>
    <w:rsid w:val="00A50EA6"/>
    <w:rsid w:val="00A57A9D"/>
    <w:rsid w:val="00A7285D"/>
    <w:rsid w:val="00A839F2"/>
    <w:rsid w:val="00A87C35"/>
    <w:rsid w:val="00A9365B"/>
    <w:rsid w:val="00AA0869"/>
    <w:rsid w:val="00AB2AB3"/>
    <w:rsid w:val="00AB49B1"/>
    <w:rsid w:val="00AB639F"/>
    <w:rsid w:val="00AC2198"/>
    <w:rsid w:val="00AD207D"/>
    <w:rsid w:val="00AE18EA"/>
    <w:rsid w:val="00AE4E67"/>
    <w:rsid w:val="00AF4B89"/>
    <w:rsid w:val="00AF79F2"/>
    <w:rsid w:val="00B02771"/>
    <w:rsid w:val="00B1195A"/>
    <w:rsid w:val="00B17612"/>
    <w:rsid w:val="00B17978"/>
    <w:rsid w:val="00B23B5E"/>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75B6F"/>
    <w:rsid w:val="00B80C71"/>
    <w:rsid w:val="00B8357A"/>
    <w:rsid w:val="00B85BF7"/>
    <w:rsid w:val="00B928AF"/>
    <w:rsid w:val="00B92A33"/>
    <w:rsid w:val="00B94BCB"/>
    <w:rsid w:val="00B97572"/>
    <w:rsid w:val="00BA0C49"/>
    <w:rsid w:val="00BB346C"/>
    <w:rsid w:val="00BB4FF1"/>
    <w:rsid w:val="00BC02E8"/>
    <w:rsid w:val="00BC3E94"/>
    <w:rsid w:val="00BE38C9"/>
    <w:rsid w:val="00BE7010"/>
    <w:rsid w:val="00BF3879"/>
    <w:rsid w:val="00BF4A9A"/>
    <w:rsid w:val="00BF5AD2"/>
    <w:rsid w:val="00C0134A"/>
    <w:rsid w:val="00C0481C"/>
    <w:rsid w:val="00C06AEF"/>
    <w:rsid w:val="00C07272"/>
    <w:rsid w:val="00C10306"/>
    <w:rsid w:val="00C1065D"/>
    <w:rsid w:val="00C21B4A"/>
    <w:rsid w:val="00C24F76"/>
    <w:rsid w:val="00C3230C"/>
    <w:rsid w:val="00C37916"/>
    <w:rsid w:val="00C42239"/>
    <w:rsid w:val="00C43CF6"/>
    <w:rsid w:val="00C50E68"/>
    <w:rsid w:val="00C51AEE"/>
    <w:rsid w:val="00C525D4"/>
    <w:rsid w:val="00C52E14"/>
    <w:rsid w:val="00C5359F"/>
    <w:rsid w:val="00C7198A"/>
    <w:rsid w:val="00C73E35"/>
    <w:rsid w:val="00C74170"/>
    <w:rsid w:val="00C74C4F"/>
    <w:rsid w:val="00C75A9F"/>
    <w:rsid w:val="00C80F7B"/>
    <w:rsid w:val="00C82B04"/>
    <w:rsid w:val="00C868D3"/>
    <w:rsid w:val="00C908F2"/>
    <w:rsid w:val="00C90E95"/>
    <w:rsid w:val="00C92EFC"/>
    <w:rsid w:val="00C95F45"/>
    <w:rsid w:val="00CA2C4F"/>
    <w:rsid w:val="00CA2D4E"/>
    <w:rsid w:val="00CB0E67"/>
    <w:rsid w:val="00CB43FD"/>
    <w:rsid w:val="00CB5DAC"/>
    <w:rsid w:val="00CD5870"/>
    <w:rsid w:val="00CF08DC"/>
    <w:rsid w:val="00CF5B29"/>
    <w:rsid w:val="00CF7A47"/>
    <w:rsid w:val="00D04D5D"/>
    <w:rsid w:val="00D05E99"/>
    <w:rsid w:val="00D0641F"/>
    <w:rsid w:val="00D1051B"/>
    <w:rsid w:val="00D111B5"/>
    <w:rsid w:val="00D12502"/>
    <w:rsid w:val="00D2240A"/>
    <w:rsid w:val="00D30AE4"/>
    <w:rsid w:val="00D3113E"/>
    <w:rsid w:val="00D34939"/>
    <w:rsid w:val="00D37B60"/>
    <w:rsid w:val="00D46A2D"/>
    <w:rsid w:val="00D47252"/>
    <w:rsid w:val="00D5690F"/>
    <w:rsid w:val="00D56CCA"/>
    <w:rsid w:val="00D6031D"/>
    <w:rsid w:val="00D61AC5"/>
    <w:rsid w:val="00D6372D"/>
    <w:rsid w:val="00D653F0"/>
    <w:rsid w:val="00D81349"/>
    <w:rsid w:val="00D90718"/>
    <w:rsid w:val="00D9148A"/>
    <w:rsid w:val="00D96D94"/>
    <w:rsid w:val="00D9735A"/>
    <w:rsid w:val="00D97E60"/>
    <w:rsid w:val="00DA2790"/>
    <w:rsid w:val="00DA630C"/>
    <w:rsid w:val="00DA6645"/>
    <w:rsid w:val="00DB1F84"/>
    <w:rsid w:val="00DB291F"/>
    <w:rsid w:val="00DB5E0C"/>
    <w:rsid w:val="00DC151A"/>
    <w:rsid w:val="00DC5A16"/>
    <w:rsid w:val="00DC5A5A"/>
    <w:rsid w:val="00DD1FBA"/>
    <w:rsid w:val="00DD3E00"/>
    <w:rsid w:val="00DE125E"/>
    <w:rsid w:val="00DE2D39"/>
    <w:rsid w:val="00DE3A47"/>
    <w:rsid w:val="00DE5B29"/>
    <w:rsid w:val="00DE70C1"/>
    <w:rsid w:val="00DE7E9C"/>
    <w:rsid w:val="00DF0968"/>
    <w:rsid w:val="00DF26C6"/>
    <w:rsid w:val="00DF4BEF"/>
    <w:rsid w:val="00E01EC8"/>
    <w:rsid w:val="00E02CF7"/>
    <w:rsid w:val="00E15278"/>
    <w:rsid w:val="00E152C8"/>
    <w:rsid w:val="00E15398"/>
    <w:rsid w:val="00E161F9"/>
    <w:rsid w:val="00E2074B"/>
    <w:rsid w:val="00E21F3F"/>
    <w:rsid w:val="00E23FCB"/>
    <w:rsid w:val="00E26950"/>
    <w:rsid w:val="00E27D06"/>
    <w:rsid w:val="00E3220D"/>
    <w:rsid w:val="00E368CD"/>
    <w:rsid w:val="00E44DBF"/>
    <w:rsid w:val="00E46656"/>
    <w:rsid w:val="00E61F9B"/>
    <w:rsid w:val="00E6248B"/>
    <w:rsid w:val="00E741B2"/>
    <w:rsid w:val="00E75D01"/>
    <w:rsid w:val="00E83022"/>
    <w:rsid w:val="00E86BED"/>
    <w:rsid w:val="00E9262C"/>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5FA9"/>
    <w:rsid w:val="00F5645A"/>
    <w:rsid w:val="00F74E72"/>
    <w:rsid w:val="00F77029"/>
    <w:rsid w:val="00F77E0F"/>
    <w:rsid w:val="00F851E0"/>
    <w:rsid w:val="00F86C13"/>
    <w:rsid w:val="00F873A7"/>
    <w:rsid w:val="00F8742E"/>
    <w:rsid w:val="00F948F2"/>
    <w:rsid w:val="00F95CB1"/>
    <w:rsid w:val="00FA0EA1"/>
    <w:rsid w:val="00FA28B7"/>
    <w:rsid w:val="00FA62AE"/>
    <w:rsid w:val="00FA7320"/>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57A86"/>
  <w15:docId w15:val="{27B8AC92-C628-4EB8-88BB-5634998F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543D4"/>
    <w:rPr>
      <w:sz w:val="16"/>
      <w:szCs w:val="16"/>
    </w:rPr>
  </w:style>
  <w:style w:type="paragraph" w:styleId="CommentText">
    <w:name w:val="annotation text"/>
    <w:basedOn w:val="Normal"/>
    <w:link w:val="CommentTextChar"/>
    <w:uiPriority w:val="99"/>
    <w:unhideWhenUsed/>
    <w:rsid w:val="003543D4"/>
    <w:rPr>
      <w:sz w:val="20"/>
      <w:szCs w:val="20"/>
    </w:rPr>
  </w:style>
  <w:style w:type="character" w:customStyle="1" w:styleId="CommentTextChar">
    <w:name w:val="Comment Text Char"/>
    <w:basedOn w:val="DefaultParagraphFont"/>
    <w:link w:val="CommentText"/>
    <w:uiPriority w:val="99"/>
    <w:rsid w:val="003543D4"/>
  </w:style>
  <w:style w:type="paragraph" w:styleId="CommentSubject">
    <w:name w:val="annotation subject"/>
    <w:basedOn w:val="CommentText"/>
    <w:next w:val="CommentText"/>
    <w:link w:val="CommentSubjectChar"/>
    <w:uiPriority w:val="99"/>
    <w:semiHidden/>
    <w:unhideWhenUsed/>
    <w:rsid w:val="003543D4"/>
    <w:rPr>
      <w:b/>
      <w:bCs/>
    </w:rPr>
  </w:style>
  <w:style w:type="character" w:customStyle="1" w:styleId="CommentSubjectChar">
    <w:name w:val="Comment Subject Char"/>
    <w:basedOn w:val="CommentTextChar"/>
    <w:link w:val="CommentSubject"/>
    <w:uiPriority w:val="99"/>
    <w:semiHidden/>
    <w:rsid w:val="003543D4"/>
    <w:rPr>
      <w:b/>
      <w:bCs/>
    </w:rPr>
  </w:style>
  <w:style w:type="paragraph" w:styleId="BalloonText">
    <w:name w:val="Balloon Text"/>
    <w:basedOn w:val="Normal"/>
    <w:link w:val="BalloonTextChar"/>
    <w:uiPriority w:val="99"/>
    <w:semiHidden/>
    <w:unhideWhenUsed/>
    <w:rsid w:val="003543D4"/>
    <w:rPr>
      <w:rFonts w:ascii="Tahoma" w:hAnsi="Tahoma" w:cs="Tahoma"/>
      <w:sz w:val="16"/>
      <w:szCs w:val="16"/>
    </w:rPr>
  </w:style>
  <w:style w:type="character" w:customStyle="1" w:styleId="BalloonTextChar">
    <w:name w:val="Balloon Text Char"/>
    <w:basedOn w:val="DefaultParagraphFont"/>
    <w:link w:val="BalloonText"/>
    <w:uiPriority w:val="99"/>
    <w:semiHidden/>
    <w:rsid w:val="003543D4"/>
    <w:rPr>
      <w:rFonts w:ascii="Tahoma" w:hAnsi="Tahoma" w:cs="Tahoma"/>
      <w:sz w:val="16"/>
      <w:szCs w:val="16"/>
    </w:rPr>
  </w:style>
  <w:style w:type="character" w:customStyle="1" w:styleId="search1">
    <w:name w:val="search1"/>
    <w:basedOn w:val="DefaultParagraphFont"/>
    <w:rsid w:val="003543D4"/>
    <w:rPr>
      <w:color w:val="228622"/>
    </w:rPr>
  </w:style>
  <w:style w:type="paragraph" w:styleId="ListParagraph">
    <w:name w:val="List Paragraph"/>
    <w:basedOn w:val="Normal"/>
    <w:uiPriority w:val="34"/>
    <w:qFormat/>
    <w:rsid w:val="00760B37"/>
    <w:pPr>
      <w:ind w:left="720"/>
    </w:pPr>
    <w:rPr>
      <w:rFonts w:ascii="Calibri" w:eastAsiaTheme="minorHAnsi" w:hAnsi="Calibri"/>
      <w:sz w:val="22"/>
      <w:szCs w:val="22"/>
    </w:rPr>
  </w:style>
  <w:style w:type="character" w:styleId="Hyperlink">
    <w:name w:val="Hyperlink"/>
    <w:basedOn w:val="DefaultParagraphFont"/>
    <w:rsid w:val="00760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15194">
      <w:bodyDiv w:val="1"/>
      <w:marLeft w:val="0"/>
      <w:marRight w:val="0"/>
      <w:marTop w:val="0"/>
      <w:marBottom w:val="0"/>
      <w:divBdr>
        <w:top w:val="none" w:sz="0" w:space="0" w:color="auto"/>
        <w:left w:val="none" w:sz="0" w:space="0" w:color="auto"/>
        <w:bottom w:val="none" w:sz="0" w:space="0" w:color="auto"/>
        <w:right w:val="none" w:sz="0" w:space="0" w:color="auto"/>
      </w:divBdr>
    </w:div>
    <w:div w:id="996764789">
      <w:bodyDiv w:val="1"/>
      <w:marLeft w:val="0"/>
      <w:marRight w:val="0"/>
      <w:marTop w:val="0"/>
      <w:marBottom w:val="0"/>
      <w:divBdr>
        <w:top w:val="none" w:sz="0" w:space="0" w:color="auto"/>
        <w:left w:val="none" w:sz="0" w:space="0" w:color="auto"/>
        <w:bottom w:val="none" w:sz="0" w:space="0" w:color="auto"/>
        <w:right w:val="none" w:sz="0" w:space="0" w:color="auto"/>
      </w:divBdr>
    </w:div>
    <w:div w:id="1116749642">
      <w:bodyDiv w:val="1"/>
      <w:marLeft w:val="0"/>
      <w:marRight w:val="0"/>
      <w:marTop w:val="0"/>
      <w:marBottom w:val="0"/>
      <w:divBdr>
        <w:top w:val="none" w:sz="0" w:space="0" w:color="auto"/>
        <w:left w:val="none" w:sz="0" w:space="0" w:color="auto"/>
        <w:bottom w:val="none" w:sz="0" w:space="0" w:color="auto"/>
        <w:right w:val="none" w:sz="0" w:space="0" w:color="auto"/>
      </w:divBdr>
    </w:div>
    <w:div w:id="1644432971">
      <w:bodyDiv w:val="1"/>
      <w:marLeft w:val="0"/>
      <w:marRight w:val="0"/>
      <w:marTop w:val="0"/>
      <w:marBottom w:val="0"/>
      <w:divBdr>
        <w:top w:val="none" w:sz="0" w:space="0" w:color="auto"/>
        <w:left w:val="none" w:sz="0" w:space="0" w:color="auto"/>
        <w:bottom w:val="none" w:sz="0" w:space="0" w:color="auto"/>
        <w:right w:val="none" w:sz="0" w:space="0" w:color="auto"/>
      </w:divBdr>
    </w:div>
    <w:div w:id="172709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2014-08-21T14:04:00Z</cp:lastPrinted>
  <dcterms:created xsi:type="dcterms:W3CDTF">2017-08-09T23:30:00Z</dcterms:created>
  <dcterms:modified xsi:type="dcterms:W3CDTF">2019-01-17T22:09:00Z</dcterms:modified>
</cp:coreProperties>
</file>