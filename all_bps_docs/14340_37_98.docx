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595" w:rsidP="00FA2595" w:rsidRDefault="00FA2595" w14:paraId="1B55BDCC" w14:textId="77777777">
      <w:pPr>
        <w:pStyle w:val="BpSTitle"/>
      </w:pPr>
      <w:r>
        <w:t>14340</w:t>
      </w:r>
    </w:p>
    <w:p w:rsidR="00FA2595" w:rsidP="00FA2595" w:rsidRDefault="00FA2595" w14:paraId="435EF93A" w14:textId="77777777">
      <w:pPr>
        <w:pStyle w:val="BpSTitle"/>
      </w:pPr>
      <w:r>
        <w:t>Texas-Louisiana Coastal Prairie</w:t>
      </w:r>
    </w:p>
    <w:p w:rsidR="00FA2595" w:rsidP="00FA2595" w:rsidRDefault="00FA2595" w14:paraId="2D8BEFCD" w14:textId="77777777">
      <w:r>
        <w:t xmlns:w="http://schemas.openxmlformats.org/wordprocessingml/2006/main">BpS Model/Description Version: Aug. 2020</w:t>
      </w:r>
      <w:r>
        <w:tab/>
      </w:r>
      <w:r>
        <w:tab/>
      </w:r>
      <w:r>
        <w:tab/>
      </w:r>
      <w:r>
        <w:tab/>
      </w:r>
      <w:r>
        <w:tab/>
      </w:r>
      <w:r>
        <w:tab/>
      </w:r>
      <w:r>
        <w:tab/>
      </w:r>
    </w:p>
    <w:p w:rsidR="00FA2595" w:rsidP="00FA2595" w:rsidRDefault="00371475" w14:paraId="6C7B5B1E" w14:textId="02ABBA7D">
      <w:r>
        <w:tab/>
      </w:r>
      <w:r>
        <w:tab/>
      </w:r>
      <w:r>
        <w:tab/>
      </w:r>
      <w:r>
        <w:tab/>
      </w:r>
      <w:r>
        <w:tab/>
      </w:r>
      <w:r>
        <w:tab/>
      </w:r>
      <w:r>
        <w:tab/>
      </w:r>
      <w:r>
        <w:tab/>
      </w:r>
      <w:r>
        <w:tab/>
      </w:r>
      <w:r>
        <w:tab/>
        <w:t>Update: 4/6/2018</w:t>
      </w:r>
    </w:p>
    <w:p w:rsidR="00371475" w:rsidP="00FA2595" w:rsidRDefault="00371475" w14:paraId="111DF760" w14:textId="77777777"/>
    <w:tbl>
      <w:tblPr>
        <w:tblW w:w="712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2928"/>
        <w:gridCol w:w="1392"/>
        <w:gridCol w:w="852"/>
      </w:tblGrid>
      <w:tr w:rsidRPr="00FA2595" w:rsidR="00FA2595" w:rsidTr="00FA2595" w14:paraId="26A49533" w14:textId="77777777">
        <w:tc>
          <w:tcPr>
            <w:tcW w:w="1956" w:type="dxa"/>
            <w:tcBorders>
              <w:top w:val="single" w:color="auto" w:sz="2" w:space="0"/>
              <w:left w:val="single" w:color="auto" w:sz="12" w:space="0"/>
              <w:bottom w:val="single" w:color="000000" w:sz="12" w:space="0"/>
            </w:tcBorders>
            <w:shd w:val="clear" w:color="auto" w:fill="auto"/>
          </w:tcPr>
          <w:p w:rsidRPr="00FA2595" w:rsidR="00FA2595" w:rsidP="00725E34" w:rsidRDefault="00FA2595" w14:paraId="53639152" w14:textId="77777777">
            <w:pPr>
              <w:rPr>
                <w:b/>
                <w:bCs/>
              </w:rPr>
            </w:pPr>
            <w:r w:rsidRPr="00FA2595">
              <w:rPr>
                <w:b/>
                <w:bCs/>
              </w:rPr>
              <w:t>Modelers</w:t>
            </w:r>
          </w:p>
        </w:tc>
        <w:tc>
          <w:tcPr>
            <w:tcW w:w="2928" w:type="dxa"/>
            <w:tcBorders>
              <w:top w:val="single" w:color="auto" w:sz="2" w:space="0"/>
              <w:bottom w:val="single" w:color="000000" w:sz="12" w:space="0"/>
              <w:right w:val="single" w:color="000000" w:sz="12" w:space="0"/>
            </w:tcBorders>
            <w:shd w:val="clear" w:color="auto" w:fill="auto"/>
          </w:tcPr>
          <w:p w:rsidRPr="00FA2595" w:rsidR="00FA2595" w:rsidP="00725E34" w:rsidRDefault="00FA2595" w14:paraId="2DCAE7B5"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FA2595" w:rsidR="00FA2595" w:rsidP="00725E34" w:rsidRDefault="00FA2595" w14:paraId="5C27DA54" w14:textId="77777777">
            <w:pPr>
              <w:rPr>
                <w:b/>
                <w:bCs/>
              </w:rPr>
            </w:pPr>
            <w:r w:rsidRPr="00FA2595">
              <w:rPr>
                <w:b/>
                <w:bCs/>
              </w:rPr>
              <w:t>Reviewers</w:t>
            </w:r>
          </w:p>
        </w:tc>
        <w:tc>
          <w:tcPr>
            <w:tcW w:w="852" w:type="dxa"/>
            <w:tcBorders>
              <w:top w:val="single" w:color="auto" w:sz="2" w:space="0"/>
              <w:bottom w:val="single" w:color="000000" w:sz="12" w:space="0"/>
            </w:tcBorders>
            <w:shd w:val="clear" w:color="auto" w:fill="auto"/>
          </w:tcPr>
          <w:p w:rsidRPr="00FA2595" w:rsidR="00FA2595" w:rsidP="00725E34" w:rsidRDefault="00FA2595" w14:paraId="7FEF9E9B" w14:textId="77777777">
            <w:pPr>
              <w:rPr>
                <w:b/>
                <w:bCs/>
              </w:rPr>
            </w:pPr>
          </w:p>
        </w:tc>
      </w:tr>
      <w:tr w:rsidRPr="00FA2595" w:rsidR="00FA2595" w:rsidTr="00FA2595" w14:paraId="31602B48" w14:textId="77777777">
        <w:tc>
          <w:tcPr>
            <w:tcW w:w="1956" w:type="dxa"/>
            <w:tcBorders>
              <w:top w:val="single" w:color="000000" w:sz="12" w:space="0"/>
              <w:left w:val="single" w:color="auto" w:sz="12" w:space="0"/>
            </w:tcBorders>
            <w:shd w:val="clear" w:color="auto" w:fill="auto"/>
          </w:tcPr>
          <w:p w:rsidRPr="00FA2595" w:rsidR="00FA2595" w:rsidP="00725E34" w:rsidRDefault="00FA2595" w14:paraId="12FC86CB" w14:textId="77777777">
            <w:pPr>
              <w:rPr>
                <w:bCs/>
              </w:rPr>
            </w:pPr>
            <w:r w:rsidRPr="00FA2595">
              <w:rPr>
                <w:bCs/>
              </w:rPr>
              <w:t>Chris Harper</w:t>
            </w:r>
          </w:p>
        </w:tc>
        <w:tc>
          <w:tcPr>
            <w:tcW w:w="2928" w:type="dxa"/>
            <w:tcBorders>
              <w:top w:val="single" w:color="000000" w:sz="12" w:space="0"/>
              <w:right w:val="single" w:color="000000" w:sz="12" w:space="0"/>
            </w:tcBorders>
            <w:shd w:val="clear" w:color="auto" w:fill="auto"/>
          </w:tcPr>
          <w:p w:rsidRPr="00FA2595" w:rsidR="00FA2595" w:rsidP="00725E34" w:rsidRDefault="00FA2595" w14:paraId="7CCBD53C" w14:textId="77777777">
            <w:r w:rsidRPr="00FA2595">
              <w:t>charper@tnc.org</w:t>
            </w:r>
          </w:p>
        </w:tc>
        <w:tc>
          <w:tcPr>
            <w:tcW w:w="1392" w:type="dxa"/>
            <w:tcBorders>
              <w:top w:val="single" w:color="000000" w:sz="12" w:space="0"/>
              <w:left w:val="single" w:color="000000" w:sz="12" w:space="0"/>
            </w:tcBorders>
            <w:shd w:val="clear" w:color="auto" w:fill="auto"/>
          </w:tcPr>
          <w:p w:rsidRPr="00FA2595" w:rsidR="00FA2595" w:rsidP="00725E34" w:rsidRDefault="00FA2595" w14:paraId="32C0678B" w14:textId="77777777">
            <w:r w:rsidRPr="00FA2595">
              <w:t>None</w:t>
            </w:r>
          </w:p>
        </w:tc>
        <w:tc>
          <w:tcPr>
            <w:tcW w:w="852" w:type="dxa"/>
            <w:tcBorders>
              <w:top w:val="single" w:color="000000" w:sz="12" w:space="0"/>
            </w:tcBorders>
            <w:shd w:val="clear" w:color="auto" w:fill="auto"/>
          </w:tcPr>
          <w:p w:rsidRPr="00FA2595" w:rsidR="00FA2595" w:rsidP="00725E34" w:rsidRDefault="00FA2595" w14:paraId="1A510602" w14:textId="77777777">
            <w:r w:rsidRPr="00FA2595">
              <w:t>None</w:t>
            </w:r>
          </w:p>
        </w:tc>
      </w:tr>
      <w:tr w:rsidRPr="00FA2595" w:rsidR="00FA2595" w:rsidTr="00FA2595" w14:paraId="4918B9CB" w14:textId="77777777">
        <w:tc>
          <w:tcPr>
            <w:tcW w:w="1956" w:type="dxa"/>
            <w:tcBorders>
              <w:left w:val="single" w:color="auto" w:sz="12" w:space="0"/>
            </w:tcBorders>
            <w:shd w:val="clear" w:color="auto" w:fill="auto"/>
          </w:tcPr>
          <w:p w:rsidRPr="00FA2595" w:rsidR="00FA2595" w:rsidP="00725E34" w:rsidRDefault="00FA2595" w14:paraId="5169379B" w14:textId="77777777">
            <w:pPr>
              <w:rPr>
                <w:bCs/>
              </w:rPr>
            </w:pPr>
            <w:r w:rsidRPr="00FA2595">
              <w:rPr>
                <w:bCs/>
              </w:rPr>
              <w:t>Ron Masters</w:t>
            </w:r>
          </w:p>
        </w:tc>
        <w:tc>
          <w:tcPr>
            <w:tcW w:w="2928" w:type="dxa"/>
            <w:tcBorders>
              <w:right w:val="single" w:color="000000" w:sz="12" w:space="0"/>
            </w:tcBorders>
            <w:shd w:val="clear" w:color="auto" w:fill="auto"/>
          </w:tcPr>
          <w:p w:rsidRPr="00FA2595" w:rsidR="00FA2595" w:rsidP="00725E34" w:rsidRDefault="00FA2595" w14:paraId="4C8715F7" w14:textId="77777777">
            <w:r w:rsidRPr="00FA2595">
              <w:t>rmasters@ttrs.org</w:t>
            </w:r>
          </w:p>
        </w:tc>
        <w:tc>
          <w:tcPr>
            <w:tcW w:w="1392" w:type="dxa"/>
            <w:tcBorders>
              <w:left w:val="single" w:color="000000" w:sz="12" w:space="0"/>
            </w:tcBorders>
            <w:shd w:val="clear" w:color="auto" w:fill="auto"/>
          </w:tcPr>
          <w:p w:rsidRPr="00FA2595" w:rsidR="00FA2595" w:rsidP="00725E34" w:rsidRDefault="00FA2595" w14:paraId="75628AB4" w14:textId="77777777">
            <w:r w:rsidRPr="00FA2595">
              <w:t>None</w:t>
            </w:r>
          </w:p>
        </w:tc>
        <w:tc>
          <w:tcPr>
            <w:tcW w:w="852" w:type="dxa"/>
            <w:shd w:val="clear" w:color="auto" w:fill="auto"/>
          </w:tcPr>
          <w:p w:rsidRPr="00FA2595" w:rsidR="00FA2595" w:rsidP="00725E34" w:rsidRDefault="00FA2595" w14:paraId="607023C2" w14:textId="77777777">
            <w:r w:rsidRPr="00FA2595">
              <w:t>None</w:t>
            </w:r>
          </w:p>
        </w:tc>
      </w:tr>
      <w:tr w:rsidRPr="00FA2595" w:rsidR="00FA2595" w:rsidTr="00FA2595" w14:paraId="0AFF0AEE" w14:textId="77777777">
        <w:tc>
          <w:tcPr>
            <w:tcW w:w="1956" w:type="dxa"/>
            <w:tcBorders>
              <w:left w:val="single" w:color="auto" w:sz="12" w:space="0"/>
              <w:bottom w:val="single" w:color="auto" w:sz="2" w:space="0"/>
            </w:tcBorders>
            <w:shd w:val="clear" w:color="auto" w:fill="auto"/>
          </w:tcPr>
          <w:p w:rsidRPr="00FA2595" w:rsidR="00FA2595" w:rsidP="00725E34" w:rsidRDefault="00FA2595" w14:paraId="549C854D" w14:textId="77777777">
            <w:pPr>
              <w:rPr>
                <w:bCs/>
              </w:rPr>
            </w:pPr>
            <w:r w:rsidRPr="00FA2595">
              <w:rPr>
                <w:bCs/>
              </w:rPr>
              <w:t>Patrick Walther</w:t>
            </w:r>
          </w:p>
        </w:tc>
        <w:tc>
          <w:tcPr>
            <w:tcW w:w="2928" w:type="dxa"/>
            <w:tcBorders>
              <w:right w:val="single" w:color="000000" w:sz="12" w:space="0"/>
            </w:tcBorders>
            <w:shd w:val="clear" w:color="auto" w:fill="auto"/>
          </w:tcPr>
          <w:p w:rsidRPr="00FA2595" w:rsidR="00FA2595" w:rsidP="00725E34" w:rsidRDefault="00FA2595" w14:paraId="13B2ABAC" w14:textId="77777777">
            <w:r w:rsidRPr="00FA2595">
              <w:t>Patrick_Walther@fws.gov</w:t>
            </w:r>
          </w:p>
        </w:tc>
        <w:tc>
          <w:tcPr>
            <w:tcW w:w="1392" w:type="dxa"/>
            <w:tcBorders>
              <w:left w:val="single" w:color="000000" w:sz="12" w:space="0"/>
              <w:bottom w:val="single" w:color="auto" w:sz="2" w:space="0"/>
            </w:tcBorders>
            <w:shd w:val="clear" w:color="auto" w:fill="auto"/>
          </w:tcPr>
          <w:p w:rsidRPr="00FA2595" w:rsidR="00FA2595" w:rsidP="00725E34" w:rsidRDefault="00FA2595" w14:paraId="4870B103" w14:textId="77777777">
            <w:r w:rsidRPr="00FA2595">
              <w:t>None</w:t>
            </w:r>
          </w:p>
        </w:tc>
        <w:tc>
          <w:tcPr>
            <w:tcW w:w="852" w:type="dxa"/>
            <w:shd w:val="clear" w:color="auto" w:fill="auto"/>
          </w:tcPr>
          <w:p w:rsidRPr="00FA2595" w:rsidR="00FA2595" w:rsidP="00725E34" w:rsidRDefault="00FA2595" w14:paraId="26439D87" w14:textId="77777777">
            <w:r w:rsidRPr="00FA2595">
              <w:t>None</w:t>
            </w:r>
          </w:p>
        </w:tc>
      </w:tr>
    </w:tbl>
    <w:p w:rsidR="00FA2595" w:rsidP="00FA2595" w:rsidRDefault="00FA2595" w14:paraId="7552F97D" w14:textId="6EBF8942"/>
    <w:p w:rsidR="00B9087C" w:rsidP="00FA2595" w:rsidRDefault="00B9087C" w14:paraId="450194CC" w14:textId="6CEB234E">
      <w:r w:rsidRPr="006D1A2D">
        <w:rPr>
          <w:b/>
        </w:rPr>
        <w:t>Review</w:t>
      </w:r>
      <w:r w:rsidRPr="006D1A2D" w:rsidR="006D1A2D">
        <w:rPr>
          <w:b/>
        </w:rPr>
        <w:t>ers</w:t>
      </w:r>
      <w:r>
        <w:t xml:space="preserve">: Aaron </w:t>
      </w:r>
      <w:proofErr w:type="spellStart"/>
      <w:r>
        <w:t>Tjelemand</w:t>
      </w:r>
      <w:proofErr w:type="spellEnd"/>
      <w:r>
        <w:t xml:space="preserve">; </w:t>
      </w:r>
      <w:hyperlink w:history="1" r:id="rId7">
        <w:r w:rsidRPr="00E46854">
          <w:rPr>
            <w:rStyle w:val="Hyperlink"/>
          </w:rPr>
          <w:t>atjelemand@tnc.org</w:t>
        </w:r>
      </w:hyperlink>
      <w:r>
        <w:t xml:space="preserve"> and Kirk </w:t>
      </w:r>
      <w:proofErr w:type="spellStart"/>
      <w:r>
        <w:t>Feuerbacher</w:t>
      </w:r>
      <w:bookmarkStart w:name="_GoBack" w:id="0"/>
      <w:bookmarkEnd w:id="0"/>
      <w:proofErr w:type="spellEnd"/>
      <w:r>
        <w:t xml:space="preserve">, </w:t>
      </w:r>
      <w:hyperlink w:history="1" r:id="rId8">
        <w:r w:rsidRPr="00E46854">
          <w:rPr>
            <w:rStyle w:val="Hyperlink"/>
          </w:rPr>
          <w:t>kfeuerbacher@tnc.org</w:t>
        </w:r>
      </w:hyperlink>
      <w:r>
        <w:t xml:space="preserve"> </w:t>
      </w:r>
    </w:p>
    <w:p w:rsidR="00FA2595" w:rsidP="00FA2595" w:rsidRDefault="59B00758" w14:paraId="0B3A36FC" w14:textId="77777777">
      <w:pPr>
        <w:pStyle w:val="InfoPara"/>
      </w:pPr>
      <w:r>
        <w:t>Vegetation Type</w:t>
      </w:r>
    </w:p>
    <w:p w:rsidR="59B00758" w:rsidP="59B00758" w:rsidRDefault="59B00758" w14:paraId="165F4819" w14:textId="673F7F01">
      <w:pPr>
        <w:pStyle w:val="BpSTitle"/>
        <w:rPr>
          <w:rFonts w:ascii="Times New Roman" w:hAnsi="Times New Roman" w:cs="Times New Roman"/>
          <w:b w:val="0"/>
          <w:bCs w:val="0"/>
          <w:sz w:val="24"/>
          <w:szCs w:val="24"/>
        </w:rPr>
      </w:pPr>
      <w:r w:rsidRPr="59B00758">
        <w:rPr>
          <w:rFonts w:ascii="Times New Roman" w:hAnsi="Times New Roman" w:cs="Times New Roman"/>
          <w:b w:val="0"/>
          <w:bCs w:val="0"/>
          <w:sz w:val="24"/>
          <w:szCs w:val="24"/>
        </w:rPr>
        <w:t>Mixed Upland and Wetland</w:t>
      </w:r>
    </w:p>
    <w:p w:rsidR="00FA2595" w:rsidP="00FA2595" w:rsidRDefault="00FA2595" w14:paraId="0FECC9DA" w14:textId="77777777">
      <w:pPr>
        <w:pStyle w:val="InfoPara"/>
      </w:pPr>
      <w:r>
        <w:t>Map Zones</w:t>
      </w:r>
    </w:p>
    <w:p w:rsidR="00FA2595" w:rsidP="00FA2595" w:rsidRDefault="00FA2595" w14:paraId="0A0877E8" w14:textId="45A7C690">
      <w:r>
        <w:t>37</w:t>
      </w:r>
      <w:r w:rsidR="00AE0812">
        <w:t>,</w:t>
      </w:r>
      <w:r w:rsidR="00371475">
        <w:t xml:space="preserve"> </w:t>
      </w:r>
      <w:r w:rsidR="00AE0812">
        <w:t>98</w:t>
      </w:r>
    </w:p>
    <w:p w:rsidR="00FA2595" w:rsidP="00FA2595" w:rsidRDefault="00FA2595" w14:paraId="01ECAC3E" w14:textId="77777777">
      <w:pPr>
        <w:pStyle w:val="InfoPara"/>
      </w:pPr>
      <w:r>
        <w:t>Model Splits or Lumps</w:t>
      </w:r>
    </w:p>
    <w:p w:rsidR="00FA2595" w:rsidP="00FA2595" w:rsidRDefault="00FA2595" w14:paraId="6F987966" w14:textId="4F307E3A">
      <w:r>
        <w:t xml:space="preserve">This </w:t>
      </w:r>
      <w:r w:rsidR="00371475">
        <w:t>Biophysical Setting (</w:t>
      </w:r>
      <w:r>
        <w:t>BpS</w:t>
      </w:r>
      <w:r w:rsidR="00371475">
        <w:t>)</w:t>
      </w:r>
      <w:r>
        <w:t xml:space="preserve"> is lumped with 1487</w:t>
      </w:r>
    </w:p>
    <w:p w:rsidR="00FA2595" w:rsidP="00FA2595" w:rsidRDefault="00FA2595" w14:paraId="477624B5" w14:textId="77777777">
      <w:pPr>
        <w:pStyle w:val="InfoPara"/>
      </w:pPr>
      <w:r>
        <w:t>Geographic Range</w:t>
      </w:r>
    </w:p>
    <w:p w:rsidR="00FA2595" w:rsidP="00FA2595" w:rsidRDefault="00FA2595" w14:paraId="1A6B1ED4" w14:textId="14FC3C62">
      <w:r>
        <w:t>This BpS encompasses non-saline tallgrass prairie vegetation ranging along the coast of L</w:t>
      </w:r>
      <w:r w:rsidR="00371475">
        <w:t>ouisiana</w:t>
      </w:r>
      <w:r>
        <w:t xml:space="preserve"> and T</w:t>
      </w:r>
      <w:r w:rsidR="00371475">
        <w:t>exas</w:t>
      </w:r>
      <w:r>
        <w:t>. This coastal prairie region once covered as much as 9</w:t>
      </w:r>
      <w:r w:rsidR="00371475">
        <w:t>m</w:t>
      </w:r>
      <w:r>
        <w:t xml:space="preserve"> acres (Grace 2000). The prairie region of southwestern L</w:t>
      </w:r>
      <w:r w:rsidR="00371475">
        <w:t>ouisiana</w:t>
      </w:r>
      <w:r>
        <w:t xml:space="preserve"> was once extensive (~ 2.5 million acres) but today is limited to small, remnant parcels (100-1000</w:t>
      </w:r>
      <w:r w:rsidR="00371475">
        <w:t>avc</w:t>
      </w:r>
      <w:r>
        <w:t>). Gulf Coast and inland varying distances from 50</w:t>
      </w:r>
      <w:r w:rsidR="00371475">
        <w:t>-</w:t>
      </w:r>
      <w:r>
        <w:t>150mi (80-240km) from south T</w:t>
      </w:r>
      <w:r w:rsidR="00371475">
        <w:t>exas</w:t>
      </w:r>
      <w:r>
        <w:t xml:space="preserve"> to L</w:t>
      </w:r>
      <w:r w:rsidR="00371475">
        <w:t>ouisiana</w:t>
      </w:r>
      <w:r>
        <w:t xml:space="preserve"> and the mouth of the Mississippi River. In L</w:t>
      </w:r>
      <w:r w:rsidR="00371475">
        <w:t>ouisiana</w:t>
      </w:r>
      <w:r>
        <w:t>, it is bordered to the north and east by Southern Floodplain Forest (Kuchler 1964). To the south and west it also joins with the desert grasslands.</w:t>
      </w:r>
    </w:p>
    <w:p w:rsidR="00FA2595" w:rsidP="00FA2595" w:rsidRDefault="00FA2595" w14:paraId="1A8A7426" w14:textId="77777777"/>
    <w:p w:rsidR="00FA2595" w:rsidP="00FA2595" w:rsidRDefault="00FA2595" w14:paraId="4C969412" w14:textId="73DFD882">
      <w:r>
        <w:t xml:space="preserve">This BpS is found in </w:t>
      </w:r>
      <w:r w:rsidR="00371475">
        <w:t>map zone (</w:t>
      </w:r>
      <w:r>
        <w:t>MZ</w:t>
      </w:r>
      <w:r w:rsidR="00371475">
        <w:t xml:space="preserve">) </w:t>
      </w:r>
      <w:r>
        <w:t>37 in ECOMAP subsections 232Ea and 232Eb.</w:t>
      </w:r>
    </w:p>
    <w:p w:rsidR="00FA2595" w:rsidP="00FA2595" w:rsidRDefault="00FA2595" w14:paraId="47BB4E34" w14:textId="77777777">
      <w:pPr>
        <w:pStyle w:val="InfoPara"/>
      </w:pPr>
      <w:r>
        <w:t>Biophysical Site Description</w:t>
      </w:r>
    </w:p>
    <w:p w:rsidR="00FA2595" w:rsidP="00FA2595" w:rsidRDefault="00FA2595" w14:paraId="77B40EA8" w14:textId="77777777">
      <w:r>
        <w:t xml:space="preserve">This BpS is found on </w:t>
      </w:r>
      <w:proofErr w:type="spellStart"/>
      <w:r>
        <w:t>Vertisols</w:t>
      </w:r>
      <w:proofErr w:type="spellEnd"/>
      <w:r>
        <w:t xml:space="preserve"> and </w:t>
      </w:r>
      <w:proofErr w:type="spellStart"/>
      <w:r>
        <w:t>Alfisols</w:t>
      </w:r>
      <w:proofErr w:type="spellEnd"/>
      <w:r>
        <w:t xml:space="preserve"> which developed over Pleistocene terraces flanking the Gulf Coast. It is often characterized by a ridge-and-swale or mound-and-intermound microtopography and encompasses both upland and wetland plant communities. The bluestem-</w:t>
      </w:r>
      <w:proofErr w:type="spellStart"/>
      <w:r>
        <w:t>sacahuista</w:t>
      </w:r>
      <w:proofErr w:type="spellEnd"/>
      <w:r>
        <w:t xml:space="preserve"> is relatively </w:t>
      </w:r>
      <w:proofErr w:type="gramStart"/>
      <w:r>
        <w:t>flat, but</w:t>
      </w:r>
      <w:proofErr w:type="gramEnd"/>
      <w:r>
        <w:t xml:space="preserve"> is characterized by ridge-swale or mound-intermound microtopography. This type is dissected by numerous rivers and streams which result in highly variable species composition (Johnston 1963, Diamond and Smeins 1985, Drawe 1994). </w:t>
      </w:r>
    </w:p>
    <w:p w:rsidR="00FA2595" w:rsidP="00FA2595" w:rsidRDefault="00FA2595" w14:paraId="51A34734" w14:textId="77777777"/>
    <w:p w:rsidR="00FA2595" w:rsidP="00FA2595" w:rsidRDefault="00FA2595" w14:paraId="7FEF7F9C" w14:textId="2BA542C9">
      <w:r>
        <w:t>A topographic and moisture gradient exists as one progresses inland and out of floodplains. The diversity of embedded edaphic conditions and wetlands within the general type is important and interacted with fire to determine wildlife species distributions. Extended inundation in areas referred to as lagunas adds a disturbance element within 25km of the coast. These areas are subject to a different successional pattern than that following other types of disturbance (Scifres and Mutz 1978).</w:t>
      </w:r>
    </w:p>
    <w:p w:rsidR="00FA2595" w:rsidP="00FA2595" w:rsidRDefault="00FA2595" w14:paraId="21FF8F31" w14:textId="77777777">
      <w:pPr>
        <w:pStyle w:val="InfoPara"/>
      </w:pPr>
      <w:r>
        <w:t>Vegetation Description</w:t>
      </w:r>
    </w:p>
    <w:p w:rsidR="00FA2595" w:rsidP="00FA2595" w:rsidRDefault="00FA2595" w14:paraId="642506AB" w14:textId="662575BF">
      <w:r>
        <w:lastRenderedPageBreak/>
        <w:t>Upland dominants include little bluestem (</w:t>
      </w:r>
      <w:proofErr w:type="spellStart"/>
      <w:r w:rsidRPr="00385CF8">
        <w:rPr>
          <w:i/>
        </w:rPr>
        <w:t>Schizachyrium</w:t>
      </w:r>
      <w:proofErr w:type="spellEnd"/>
      <w:r w:rsidRPr="00385CF8">
        <w:rPr>
          <w:i/>
        </w:rPr>
        <w:t xml:space="preserve"> </w:t>
      </w:r>
      <w:proofErr w:type="spellStart"/>
      <w:r w:rsidRPr="00385CF8">
        <w:rPr>
          <w:i/>
        </w:rPr>
        <w:t>scoparium</w:t>
      </w:r>
      <w:proofErr w:type="spellEnd"/>
      <w:r>
        <w:t xml:space="preserve">), </w:t>
      </w:r>
      <w:proofErr w:type="spellStart"/>
      <w:r>
        <w:t>brownseed</w:t>
      </w:r>
      <w:proofErr w:type="spellEnd"/>
      <w:r>
        <w:t xml:space="preserve"> </w:t>
      </w:r>
      <w:proofErr w:type="spellStart"/>
      <w:r>
        <w:t>paspalum</w:t>
      </w:r>
      <w:proofErr w:type="spellEnd"/>
      <w:r>
        <w:t xml:space="preserve"> (</w:t>
      </w:r>
      <w:proofErr w:type="spellStart"/>
      <w:r w:rsidRPr="00385CF8">
        <w:rPr>
          <w:i/>
        </w:rPr>
        <w:t>Paspalum</w:t>
      </w:r>
      <w:proofErr w:type="spellEnd"/>
      <w:r w:rsidRPr="00385CF8">
        <w:rPr>
          <w:i/>
        </w:rPr>
        <w:t xml:space="preserve"> </w:t>
      </w:r>
      <w:proofErr w:type="spellStart"/>
      <w:r w:rsidRPr="00385CF8">
        <w:rPr>
          <w:i/>
        </w:rPr>
        <w:t>plicatulum</w:t>
      </w:r>
      <w:proofErr w:type="spellEnd"/>
      <w:r>
        <w:t xml:space="preserve">), </w:t>
      </w:r>
      <w:proofErr w:type="spellStart"/>
      <w:r>
        <w:t>Indiangrass</w:t>
      </w:r>
      <w:proofErr w:type="spellEnd"/>
      <w:r>
        <w:t xml:space="preserve"> (</w:t>
      </w:r>
      <w:proofErr w:type="spellStart"/>
      <w:r w:rsidRPr="00385CF8">
        <w:rPr>
          <w:i/>
        </w:rPr>
        <w:t>Sorghastrum</w:t>
      </w:r>
      <w:proofErr w:type="spellEnd"/>
      <w:r w:rsidRPr="00385CF8">
        <w:rPr>
          <w:i/>
        </w:rPr>
        <w:t xml:space="preserve"> nutans</w:t>
      </w:r>
      <w:r>
        <w:t>) and big bluestem (</w:t>
      </w:r>
      <w:proofErr w:type="spellStart"/>
      <w:r w:rsidRPr="00385CF8">
        <w:rPr>
          <w:i/>
        </w:rPr>
        <w:t>Andropogon</w:t>
      </w:r>
      <w:proofErr w:type="spellEnd"/>
      <w:r w:rsidRPr="00385CF8">
        <w:rPr>
          <w:i/>
        </w:rPr>
        <w:t xml:space="preserve"> </w:t>
      </w:r>
      <w:proofErr w:type="spellStart"/>
      <w:r w:rsidRPr="00385CF8">
        <w:rPr>
          <w:i/>
        </w:rPr>
        <w:t>gerardii</w:t>
      </w:r>
      <w:proofErr w:type="spellEnd"/>
      <w:r>
        <w:t>). Wetland dominants in undisturbed occurrences include switchgrass (</w:t>
      </w:r>
      <w:r w:rsidRPr="00385CF8">
        <w:rPr>
          <w:i/>
        </w:rPr>
        <w:t>Panicum virgatum</w:t>
      </w:r>
      <w:r>
        <w:t xml:space="preserve">) and eastern </w:t>
      </w:r>
      <w:proofErr w:type="spellStart"/>
      <w:r>
        <w:t>gamagrass</w:t>
      </w:r>
      <w:proofErr w:type="spellEnd"/>
      <w:r>
        <w:t xml:space="preserve"> (</w:t>
      </w:r>
      <w:proofErr w:type="spellStart"/>
      <w:r w:rsidRPr="00385CF8">
        <w:rPr>
          <w:i/>
        </w:rPr>
        <w:t>Tripsacum</w:t>
      </w:r>
      <w:proofErr w:type="spellEnd"/>
      <w:r w:rsidRPr="00385CF8">
        <w:rPr>
          <w:i/>
        </w:rPr>
        <w:t xml:space="preserve"> </w:t>
      </w:r>
      <w:proofErr w:type="spellStart"/>
      <w:r w:rsidRPr="00385CF8">
        <w:rPr>
          <w:i/>
        </w:rPr>
        <w:t>dactyloides</w:t>
      </w:r>
      <w:proofErr w:type="spellEnd"/>
      <w:r>
        <w:t xml:space="preserve">); disturbed occurrences may be dominated by bushy bluestem </w:t>
      </w:r>
      <w:r w:rsidRPr="00385CF8">
        <w:rPr>
          <w:i/>
        </w:rPr>
        <w:t xml:space="preserve">(A. </w:t>
      </w:r>
      <w:proofErr w:type="spellStart"/>
      <w:r w:rsidRPr="00385CF8">
        <w:rPr>
          <w:i/>
        </w:rPr>
        <w:t>glomeratus</w:t>
      </w:r>
      <w:proofErr w:type="spellEnd"/>
      <w:r>
        <w:t xml:space="preserve">). This type has many of the same vegetation elements of tallgrass prairie but also has </w:t>
      </w:r>
      <w:proofErr w:type="gramStart"/>
      <w:r>
        <w:t>a number of</w:t>
      </w:r>
      <w:proofErr w:type="gramEnd"/>
      <w:r>
        <w:t xml:space="preserve"> additional species, including some tropical grasses. Nearly 1000 plant species have been identified in this type. The forb community tends to be richer in the coastal prairie than in true tallgrass prairie. This type is considered a shrub-grassland complex rather than a prairie (Johnston 1963, Scifres and Mutz 1975, Drawe 1994). This type is highly variable in species composition because of the dissected nature of the terrain and topography caused by numerous rivers and creeks (Johnston 1963, Diamond and Smeins 1985, Drawe 1994). The species composition is dominated by little bluestem, sea coast bluestem (</w:t>
      </w:r>
      <w:r w:rsidRPr="00385CF8">
        <w:rPr>
          <w:i/>
        </w:rPr>
        <w:t>S. c</w:t>
      </w:r>
      <w:r>
        <w:t xml:space="preserve">. var. </w:t>
      </w:r>
      <w:proofErr w:type="spellStart"/>
      <w:r w:rsidRPr="00385CF8">
        <w:rPr>
          <w:i/>
        </w:rPr>
        <w:t>littoralis</w:t>
      </w:r>
      <w:proofErr w:type="spellEnd"/>
      <w:r>
        <w:t xml:space="preserve">) several </w:t>
      </w:r>
      <w:proofErr w:type="spellStart"/>
      <w:r w:rsidRPr="00371475">
        <w:t>Panicums</w:t>
      </w:r>
      <w:proofErr w:type="spellEnd"/>
      <w:r>
        <w:t xml:space="preserve"> and </w:t>
      </w:r>
      <w:proofErr w:type="spellStart"/>
      <w:r w:rsidRPr="00371475">
        <w:t>sacahuista</w:t>
      </w:r>
      <w:proofErr w:type="spellEnd"/>
      <w:r>
        <w:t>, also known as Gulf cordgrass (</w:t>
      </w:r>
      <w:r w:rsidRPr="00385CF8">
        <w:rPr>
          <w:i/>
        </w:rPr>
        <w:t xml:space="preserve">Spartina </w:t>
      </w:r>
      <w:proofErr w:type="spellStart"/>
      <w:r w:rsidRPr="00385CF8">
        <w:rPr>
          <w:i/>
        </w:rPr>
        <w:t>spartinae</w:t>
      </w:r>
      <w:proofErr w:type="spellEnd"/>
      <w:r>
        <w:t xml:space="preserve">). </w:t>
      </w:r>
      <w:proofErr w:type="spellStart"/>
      <w:r>
        <w:t>Sacahuista</w:t>
      </w:r>
      <w:proofErr w:type="spellEnd"/>
      <w:r>
        <w:t xml:space="preserve"> (</w:t>
      </w:r>
      <w:proofErr w:type="spellStart"/>
      <w:r w:rsidRPr="00385CF8">
        <w:rPr>
          <w:i/>
        </w:rPr>
        <w:t>Nolina</w:t>
      </w:r>
      <w:proofErr w:type="spellEnd"/>
      <w:r w:rsidRPr="00385CF8">
        <w:rPr>
          <w:i/>
        </w:rPr>
        <w:t xml:space="preserve"> </w:t>
      </w:r>
      <w:proofErr w:type="spellStart"/>
      <w:r w:rsidRPr="00385CF8">
        <w:rPr>
          <w:i/>
        </w:rPr>
        <w:t>spp</w:t>
      </w:r>
      <w:proofErr w:type="spellEnd"/>
      <w:r>
        <w:t>) primarily dominates along floodplains of the numerous rivers and near the coast. Other important species include bushy bluestem, other bluestems such as split-beard (</w:t>
      </w:r>
      <w:r w:rsidRPr="00385CF8">
        <w:rPr>
          <w:i/>
        </w:rPr>
        <w:t xml:space="preserve">A. </w:t>
      </w:r>
      <w:proofErr w:type="spellStart"/>
      <w:r w:rsidRPr="00385CF8">
        <w:rPr>
          <w:i/>
        </w:rPr>
        <w:t>ternarius</w:t>
      </w:r>
      <w:proofErr w:type="spellEnd"/>
      <w:r>
        <w:t xml:space="preserve">), </w:t>
      </w:r>
      <w:proofErr w:type="spellStart"/>
      <w:r>
        <w:t>broomsedge</w:t>
      </w:r>
      <w:proofErr w:type="spellEnd"/>
      <w:r>
        <w:t xml:space="preserve"> bluestem (</w:t>
      </w:r>
      <w:r w:rsidRPr="00385CF8">
        <w:rPr>
          <w:i/>
        </w:rPr>
        <w:t xml:space="preserve">A. </w:t>
      </w:r>
      <w:proofErr w:type="spellStart"/>
      <w:r w:rsidRPr="00385CF8">
        <w:rPr>
          <w:i/>
        </w:rPr>
        <w:t>virginicus</w:t>
      </w:r>
      <w:proofErr w:type="spellEnd"/>
      <w:r>
        <w:t>), silver bluestem (</w:t>
      </w:r>
      <w:proofErr w:type="spellStart"/>
      <w:r w:rsidRPr="00385CF8">
        <w:rPr>
          <w:i/>
        </w:rPr>
        <w:t>Bothriochloa</w:t>
      </w:r>
      <w:proofErr w:type="spellEnd"/>
      <w:r w:rsidRPr="00385CF8">
        <w:rPr>
          <w:i/>
        </w:rPr>
        <w:t xml:space="preserve"> </w:t>
      </w:r>
      <w:proofErr w:type="spellStart"/>
      <w:r w:rsidRPr="00385CF8">
        <w:rPr>
          <w:i/>
        </w:rPr>
        <w:t>saccharoides</w:t>
      </w:r>
      <w:proofErr w:type="spellEnd"/>
      <w:r>
        <w:t>), va</w:t>
      </w:r>
      <w:r w:rsidR="002839C9">
        <w:t xml:space="preserve">rious </w:t>
      </w:r>
      <w:proofErr w:type="spellStart"/>
      <w:r w:rsidRPr="00385CF8" w:rsidR="002839C9">
        <w:rPr>
          <w:i/>
        </w:rPr>
        <w:t>Sporobolus</w:t>
      </w:r>
      <w:proofErr w:type="spellEnd"/>
      <w:r w:rsidR="002839C9">
        <w:t xml:space="preserve"> </w:t>
      </w:r>
      <w:proofErr w:type="spellStart"/>
      <w:r w:rsidR="002839C9">
        <w:t>spp</w:t>
      </w:r>
      <w:proofErr w:type="spellEnd"/>
      <w:r w:rsidR="002839C9">
        <w:t xml:space="preserve"> and other</w:t>
      </w:r>
      <w:r>
        <w:t xml:space="preserve"> tropical grasses</w:t>
      </w:r>
      <w:r w:rsidR="002839C9">
        <w:t>.</w:t>
      </w:r>
      <w:r>
        <w:t xml:space="preserve"> </w:t>
      </w:r>
      <w:proofErr w:type="spellStart"/>
      <w:r w:rsidRPr="00385CF8">
        <w:rPr>
          <w:i/>
        </w:rPr>
        <w:t>Trachypogon</w:t>
      </w:r>
      <w:proofErr w:type="spellEnd"/>
      <w:r>
        <w:t xml:space="preserve"> and the previously mentioned </w:t>
      </w:r>
      <w:r w:rsidRPr="00371475">
        <w:t>Panicum</w:t>
      </w:r>
      <w:r>
        <w:t xml:space="preserve">. Secondary species vary in importance regionally depending on topography and soil moisture relations and include </w:t>
      </w:r>
      <w:proofErr w:type="spellStart"/>
      <w:r>
        <w:t>sideoats</w:t>
      </w:r>
      <w:proofErr w:type="spellEnd"/>
      <w:r>
        <w:t xml:space="preserve"> </w:t>
      </w:r>
      <w:proofErr w:type="spellStart"/>
      <w:r>
        <w:t>grama</w:t>
      </w:r>
      <w:proofErr w:type="spellEnd"/>
      <w:r>
        <w:t xml:space="preserve"> (</w:t>
      </w:r>
      <w:proofErr w:type="spellStart"/>
      <w:r w:rsidRPr="00385CF8">
        <w:rPr>
          <w:i/>
        </w:rPr>
        <w:t>Bouteloua</w:t>
      </w:r>
      <w:proofErr w:type="spellEnd"/>
      <w:r w:rsidRPr="00385CF8">
        <w:rPr>
          <w:i/>
        </w:rPr>
        <w:t xml:space="preserve"> </w:t>
      </w:r>
      <w:proofErr w:type="spellStart"/>
      <w:r w:rsidRPr="00385CF8">
        <w:rPr>
          <w:i/>
        </w:rPr>
        <w:t>curtipendula</w:t>
      </w:r>
      <w:proofErr w:type="spellEnd"/>
      <w:r>
        <w:t xml:space="preserve">), </w:t>
      </w:r>
      <w:r w:rsidR="002839C9">
        <w:t>a</w:t>
      </w:r>
      <w:r>
        <w:t xml:space="preserve">nd </w:t>
      </w:r>
      <w:proofErr w:type="spellStart"/>
      <w:r>
        <w:t>threeawns</w:t>
      </w:r>
      <w:proofErr w:type="spellEnd"/>
      <w:r>
        <w:t xml:space="preserve"> (Aristida </w:t>
      </w:r>
      <w:proofErr w:type="spellStart"/>
      <w:r>
        <w:t>spp</w:t>
      </w:r>
      <w:proofErr w:type="spellEnd"/>
      <w:r>
        <w:t>). Several grass-likes that are important include sedges (</w:t>
      </w:r>
      <w:proofErr w:type="spellStart"/>
      <w:r w:rsidRPr="00AA703D">
        <w:rPr>
          <w:i/>
        </w:rPr>
        <w:t>Carex</w:t>
      </w:r>
      <w:proofErr w:type="spellEnd"/>
      <w:r>
        <w:t xml:space="preserve"> </w:t>
      </w:r>
      <w:proofErr w:type="spellStart"/>
      <w:r>
        <w:t>spp</w:t>
      </w:r>
      <w:proofErr w:type="spellEnd"/>
      <w:r>
        <w:t xml:space="preserve">), </w:t>
      </w:r>
      <w:proofErr w:type="spellStart"/>
      <w:r>
        <w:t>spikerush</w:t>
      </w:r>
      <w:proofErr w:type="spellEnd"/>
      <w:r>
        <w:t xml:space="preserve"> </w:t>
      </w:r>
      <w:r w:rsidRPr="00AA703D">
        <w:rPr>
          <w:i/>
        </w:rPr>
        <w:t>(Eleocharis</w:t>
      </w:r>
      <w:r>
        <w:t xml:space="preserve"> </w:t>
      </w:r>
      <w:proofErr w:type="spellStart"/>
      <w:r>
        <w:t>spp</w:t>
      </w:r>
      <w:proofErr w:type="spellEnd"/>
      <w:r>
        <w:t xml:space="preserve">) and </w:t>
      </w:r>
      <w:proofErr w:type="spellStart"/>
      <w:r>
        <w:t>Scirpus</w:t>
      </w:r>
      <w:proofErr w:type="spellEnd"/>
      <w:r>
        <w:t xml:space="preserve"> spp. Conspicuous forbs include the genera </w:t>
      </w:r>
      <w:proofErr w:type="spellStart"/>
      <w:r w:rsidRPr="00AA703D">
        <w:rPr>
          <w:i/>
        </w:rPr>
        <w:t>Ratibida</w:t>
      </w:r>
      <w:proofErr w:type="spellEnd"/>
      <w:r>
        <w:t xml:space="preserve"> (prairie coneflower), </w:t>
      </w:r>
      <w:proofErr w:type="spellStart"/>
      <w:r w:rsidRPr="00AA703D">
        <w:rPr>
          <w:i/>
        </w:rPr>
        <w:t>Rudbeckia</w:t>
      </w:r>
      <w:proofErr w:type="spellEnd"/>
      <w:r>
        <w:t xml:space="preserve"> (coneflower), </w:t>
      </w:r>
      <w:proofErr w:type="spellStart"/>
      <w:r w:rsidRPr="00AA703D">
        <w:rPr>
          <w:i/>
        </w:rPr>
        <w:t>Liatris</w:t>
      </w:r>
      <w:proofErr w:type="spellEnd"/>
      <w:r>
        <w:t xml:space="preserve"> (blazing-stars) and </w:t>
      </w:r>
      <w:proofErr w:type="spellStart"/>
      <w:r w:rsidRPr="00AA703D">
        <w:rPr>
          <w:i/>
        </w:rPr>
        <w:t>Sagittaria</w:t>
      </w:r>
      <w:proofErr w:type="spellEnd"/>
      <w:r>
        <w:t xml:space="preserve"> (arrowhead). Shrubs that are important include </w:t>
      </w:r>
      <w:r w:rsidR="002839C9">
        <w:t>v</w:t>
      </w:r>
      <w:r>
        <w:t xml:space="preserve">arious acacias most notably </w:t>
      </w:r>
      <w:proofErr w:type="spellStart"/>
      <w:r>
        <w:t>huicache</w:t>
      </w:r>
      <w:proofErr w:type="spellEnd"/>
      <w:r>
        <w:t xml:space="preserve"> (</w:t>
      </w:r>
      <w:r w:rsidRPr="00AA703D">
        <w:rPr>
          <w:i/>
        </w:rPr>
        <w:t xml:space="preserve">Acacia </w:t>
      </w:r>
      <w:proofErr w:type="spellStart"/>
      <w:r w:rsidRPr="00AA703D">
        <w:rPr>
          <w:i/>
        </w:rPr>
        <w:t>farnesiana</w:t>
      </w:r>
      <w:proofErr w:type="spellEnd"/>
      <w:r>
        <w:t>) in Texas</w:t>
      </w:r>
      <w:r w:rsidR="00AA703D">
        <w:t xml:space="preserve">. </w:t>
      </w:r>
      <w:proofErr w:type="gramStart"/>
      <w:r w:rsidR="00AA703D">
        <w:t>A</w:t>
      </w:r>
      <w:r>
        <w:t>lso</w:t>
      </w:r>
      <w:proofErr w:type="gramEnd"/>
      <w:r>
        <w:t xml:space="preserve"> Macartney rose (</w:t>
      </w:r>
      <w:r w:rsidRPr="00AA703D">
        <w:rPr>
          <w:i/>
        </w:rPr>
        <w:t xml:space="preserve">Rosa </w:t>
      </w:r>
      <w:proofErr w:type="spellStart"/>
      <w:r w:rsidRPr="00AA703D">
        <w:rPr>
          <w:i/>
        </w:rPr>
        <w:t>bracteata</w:t>
      </w:r>
      <w:proofErr w:type="spellEnd"/>
      <w:r>
        <w:t>), and various oaks (</w:t>
      </w:r>
      <w:r w:rsidRPr="00AA703D">
        <w:rPr>
          <w:i/>
        </w:rPr>
        <w:t>Quercus</w:t>
      </w:r>
      <w:r>
        <w:t xml:space="preserve"> </w:t>
      </w:r>
      <w:proofErr w:type="spellStart"/>
      <w:r>
        <w:t>spp</w:t>
      </w:r>
      <w:proofErr w:type="spellEnd"/>
      <w:r>
        <w:t xml:space="preserve">). Eastern </w:t>
      </w:r>
      <w:proofErr w:type="spellStart"/>
      <w:r>
        <w:t>baccharis</w:t>
      </w:r>
      <w:proofErr w:type="spellEnd"/>
      <w:r>
        <w:t xml:space="preserve"> (</w:t>
      </w:r>
      <w:proofErr w:type="spellStart"/>
      <w:r w:rsidRPr="00AA703D">
        <w:rPr>
          <w:i/>
        </w:rPr>
        <w:t>Baccharis</w:t>
      </w:r>
      <w:proofErr w:type="spellEnd"/>
      <w:r w:rsidRPr="00AA703D">
        <w:rPr>
          <w:i/>
        </w:rPr>
        <w:t xml:space="preserve"> </w:t>
      </w:r>
      <w:proofErr w:type="spellStart"/>
      <w:r w:rsidRPr="00AA703D">
        <w:rPr>
          <w:i/>
        </w:rPr>
        <w:t>halimifolia</w:t>
      </w:r>
      <w:proofErr w:type="spellEnd"/>
      <w:r>
        <w:t>) and wax myrtle (</w:t>
      </w:r>
      <w:r w:rsidRPr="00AA703D">
        <w:rPr>
          <w:i/>
        </w:rPr>
        <w:t>Morella cerifera</w:t>
      </w:r>
      <w:r>
        <w:t xml:space="preserve">) are more important to the east. </w:t>
      </w:r>
      <w:r w:rsidR="00AA703D">
        <w:t>These</w:t>
      </w:r>
      <w:r>
        <w:t xml:space="preserve"> </w:t>
      </w:r>
      <w:r w:rsidR="00AA703D">
        <w:t xml:space="preserve">and other </w:t>
      </w:r>
      <w:r>
        <w:t>woody plants increase in the absence of fire.</w:t>
      </w:r>
    </w:p>
    <w:p w:rsidR="00FA2595" w:rsidP="00FA2595" w:rsidRDefault="00FA2595" w14:paraId="7B7DACF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 var. spissum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spartinae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TRDA3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Tripsacum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gamagrass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PAHE2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hemitomon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Maidencane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PAPL3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Paspalum plicatulum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Brownseed paspalum</w:t>
            </w:r>
          </w:p>
        </w:tc>
      </w:tr>
    </w:tbl>
    <w:p>
      <w:r>
        <w:rPr>
          <w:sz w:val="16"/>
        </w:rPr>
        <w:t>Species names are from the NRCS PLANTS database. Check species codes at http://plants.usda.gov.</w:t>
      </w:r>
    </w:p>
    <w:p w:rsidR="00FA2595" w:rsidP="00FA2595" w:rsidRDefault="00FA2595" w14:paraId="627EBD2E" w14:textId="77777777">
      <w:pPr>
        <w:pStyle w:val="InfoPara"/>
      </w:pPr>
      <w:r>
        <w:t>Disturbance Description</w:t>
      </w:r>
    </w:p>
    <w:p w:rsidR="00FA2595" w:rsidP="00FA2595" w:rsidRDefault="00AA703D" w14:paraId="332C8586" w14:textId="20F91CF1">
      <w:r>
        <w:t>Lightning and a</w:t>
      </w:r>
      <w:r w:rsidR="00FA2595">
        <w:t>nthropogenic</w:t>
      </w:r>
      <w:r>
        <w:t xml:space="preserve"> fire occur</w:t>
      </w:r>
      <w:r w:rsidR="00FA2595">
        <w:t xml:space="preserve"> about 2-5 times every 10yrs. In the absence of regular fire, this system will be invaded by woody shrubs and trees. Disturbance sizes were estimates based on landscape size and should be reviewed. This type is fire regime group II, with frequent replacement fires, both lightning and anthropogenic in origin (Stewart 1951, Lehmann 1965, Drawe 1980, Stewart 2002; </w:t>
      </w:r>
      <w:proofErr w:type="spellStart"/>
      <w:r w:rsidR="00FA2595">
        <w:t>Jurney</w:t>
      </w:r>
      <w:proofErr w:type="spellEnd"/>
      <w:r w:rsidR="00FA2595">
        <w:t xml:space="preserve"> et al. 2004). Likely, this type has one of the most frequent fire regimes in North America. Annual burning was described in references to historic accounts (Stewart 1951, </w:t>
      </w:r>
      <w:proofErr w:type="spellStart"/>
      <w:r w:rsidR="00FA2595">
        <w:t>Chamrad</w:t>
      </w:r>
      <w:proofErr w:type="spellEnd"/>
      <w:r w:rsidR="00FA2595">
        <w:t xml:space="preserve"> and Dodd 1973, Stewart 2002:141-144) and in one instance reference was made to burning twice (summer and winter) in the same year (Lehmann 1965:133). These references do not indicate every acre was burned every year but likely some considerable area was burned every year with most of the type being burned at least biannually and some areas burned twice in a given year. Lehmann (1965) also notes accounts about the patches of unburned vegetation and relative green-up compared to burned areas. Fire was likely possible during most seasons and dependent on the availability of dry fine fuels </w:t>
      </w:r>
      <w:proofErr w:type="gramStart"/>
      <w:r w:rsidR="00FA2595">
        <w:t>sufficient</w:t>
      </w:r>
      <w:proofErr w:type="gramEnd"/>
      <w:r w:rsidR="00FA2595">
        <w:t xml:space="preserve"> to carry a fire. Historic accounts from the 1800s depict large burns, but the terrain is dissected by numerous rivers and creeks bordered by trees (Lehmann 1965, Drawe 1994). Therefore</w:t>
      </w:r>
      <w:r w:rsidR="00385CF8">
        <w:t>,</w:t>
      </w:r>
      <w:r w:rsidR="00FA2595">
        <w:t xml:space="preserve"> this landscape matrix strongly influenced the probable size of burn. </w:t>
      </w:r>
    </w:p>
    <w:p w:rsidR="00FA2595" w:rsidP="00FA2595" w:rsidRDefault="00FA2595" w14:paraId="4E0B2A2A" w14:textId="77777777"/>
    <w:p w:rsidR="00FA2595" w:rsidP="00FA2595" w:rsidRDefault="00FA2595" w14:paraId="1D5D67D9" w14:textId="5E112C51">
      <w:r>
        <w:t>A problem with much of the literature on fire in prairies, and therefore a caution, is that it does not include interaction with herbivory (Engle and Bidwell 2001). Bison (</w:t>
      </w:r>
      <w:r w:rsidRPr="00385CF8">
        <w:rPr>
          <w:i/>
        </w:rPr>
        <w:t>Bison bison</w:t>
      </w:r>
      <w:r>
        <w:t>) were historically an important source of disturbance that increased heterogeneity of patches on the landscape. Wild horses were established early on and large herds were noted by early explorers in the southwestern part of this type (Stewart 2002). Pronghorn (</w:t>
      </w:r>
      <w:proofErr w:type="spellStart"/>
      <w:r w:rsidRPr="00385CF8">
        <w:rPr>
          <w:i/>
        </w:rPr>
        <w:t>Antilocapra</w:t>
      </w:r>
      <w:proofErr w:type="spellEnd"/>
      <w:r w:rsidRPr="00385CF8">
        <w:rPr>
          <w:i/>
        </w:rPr>
        <w:t xml:space="preserve"> </w:t>
      </w:r>
      <w:proofErr w:type="spellStart"/>
      <w:r w:rsidRPr="00385CF8">
        <w:rPr>
          <w:i/>
        </w:rPr>
        <w:t>americana</w:t>
      </w:r>
      <w:proofErr w:type="spellEnd"/>
      <w:r>
        <w:t xml:space="preserve">) historically occurred in the southwestern most part of this type (Nelson 1925) where rainfall amounts dropped considerably. Although historical accounts of large groups (1000s) of bison do occur, bison herds were of smaller size and more dispersed in this system than herds of the central Great Plains. Bison grazing affects fire patterns and thus the landscape patterns in tallgrass prairie (Risser 1990) and assuredly this system as well. Bison and other grazing/browsing wildlife species preferentially seek out the new growth of recently burned areas affecting patch composition (e.g., </w:t>
      </w:r>
      <w:proofErr w:type="spellStart"/>
      <w:r>
        <w:t>Coppedge</w:t>
      </w:r>
      <w:proofErr w:type="spellEnd"/>
      <w:r>
        <w:t xml:space="preserve"> and Shaw 1998, Jackson 1965, Risser 1990, </w:t>
      </w:r>
      <w:proofErr w:type="spellStart"/>
      <w:r>
        <w:t>Steuter</w:t>
      </w:r>
      <w:proofErr w:type="spellEnd"/>
      <w:r>
        <w:t xml:space="preserve"> 1986, </w:t>
      </w:r>
      <w:proofErr w:type="spellStart"/>
      <w:r>
        <w:t>Fuhlendorf</w:t>
      </w:r>
      <w:proofErr w:type="spellEnd"/>
      <w:r>
        <w:t xml:space="preserve"> and Engle 2004). Burn accounts </w:t>
      </w:r>
      <w:proofErr w:type="gramStart"/>
      <w:r>
        <w:t>are in agreement</w:t>
      </w:r>
      <w:proofErr w:type="gramEnd"/>
      <w:r>
        <w:t xml:space="preserve"> with the patch burn model where small burns are preferentially grazed by bison. Using the fire/bison interaction model first proposed by </w:t>
      </w:r>
      <w:proofErr w:type="spellStart"/>
      <w:r>
        <w:t>Steuter</w:t>
      </w:r>
      <w:proofErr w:type="spellEnd"/>
      <w:r>
        <w:t xml:space="preserve"> (1986) recent modifications propose that anywhere from 1/6 to 1/3 of a 20,000ac (8094ha) tallgrass landscape likely burned (</w:t>
      </w:r>
      <w:proofErr w:type="spellStart"/>
      <w:r>
        <w:t>Fuhlendorf</w:t>
      </w:r>
      <w:proofErr w:type="spellEnd"/>
      <w:r>
        <w:t xml:space="preserve"> and Engle 2004). Likely this figure is less for coastal prairie because of the dissected terrain. Burning causes earlier green-up and increased nutrient content of native grasses and is preferentially selected by grazing animals (Lehmann 1965, </w:t>
      </w:r>
      <w:proofErr w:type="spellStart"/>
      <w:r>
        <w:t>Oefinger</w:t>
      </w:r>
      <w:proofErr w:type="spellEnd"/>
      <w:r>
        <w:t xml:space="preserve"> and Scifres 1977). Typically following green-up, fire is followed by intensive bison grazing pressure to the point that structural classes shifted over the landscape in response to an interaction between bison grazing pressure and fire (</w:t>
      </w:r>
      <w:proofErr w:type="spellStart"/>
      <w:r>
        <w:t>Steuter</w:t>
      </w:r>
      <w:proofErr w:type="spellEnd"/>
      <w:r>
        <w:t xml:space="preserve"> 1986; </w:t>
      </w:r>
      <w:proofErr w:type="spellStart"/>
      <w:r>
        <w:t>Fuhlendorf</w:t>
      </w:r>
      <w:proofErr w:type="spellEnd"/>
      <w:r>
        <w:t xml:space="preserve"> and Engle 2001, 2004). Heavily grazed and trampled areas would not burn in the next year to three years creating a one-way closed path. Following this type </w:t>
      </w:r>
      <w:r w:rsidR="00385CF8">
        <w:t xml:space="preserve">of </w:t>
      </w:r>
      <w:r>
        <w:t>disturbance</w:t>
      </w:r>
      <w:r w:rsidR="00385CF8">
        <w:t>,</w:t>
      </w:r>
      <w:r>
        <w:t xml:space="preserve"> the patches are dominated with forbs and will not burn in the succeeding dormant and growing season because of lack of fuel</w:t>
      </w:r>
      <w:r w:rsidR="00385CF8">
        <w:t>, w</w:t>
      </w:r>
      <w:r>
        <w:t>hereas previous years</w:t>
      </w:r>
      <w:r w:rsidR="00385CF8">
        <w:t>'</w:t>
      </w:r>
      <w:r>
        <w:t xml:space="preserve"> unburned post-grazing regrowth would be the next patch to burn. Bison grazing influenced fire return intervals. Fire occurrence in turn influenced bison grazing distribution. This model depicts a landscape composed of a continuously shifting mosaic of patches with a short time period of duration. The small patch </w:t>
      </w:r>
      <w:proofErr w:type="gramStart"/>
      <w:r>
        <w:t>burn</w:t>
      </w:r>
      <w:proofErr w:type="gramEnd"/>
      <w:r>
        <w:t xml:space="preserve"> and very frequent fire scenario is essential to perpetuate suitable </w:t>
      </w:r>
      <w:proofErr w:type="spellStart"/>
      <w:r>
        <w:t>lek</w:t>
      </w:r>
      <w:proofErr w:type="spellEnd"/>
      <w:r>
        <w:t xml:space="preserve"> sites and brood rearing habitat for </w:t>
      </w:r>
      <w:proofErr w:type="spellStart"/>
      <w:r>
        <w:t>Attwater’s</w:t>
      </w:r>
      <w:proofErr w:type="spellEnd"/>
      <w:r>
        <w:t xml:space="preserve"> prairie chicken (</w:t>
      </w:r>
      <w:proofErr w:type="spellStart"/>
      <w:r w:rsidRPr="00AA703D">
        <w:rPr>
          <w:i/>
        </w:rPr>
        <w:t>Tympanicus</w:t>
      </w:r>
      <w:proofErr w:type="spellEnd"/>
      <w:r w:rsidRPr="00AA703D">
        <w:rPr>
          <w:i/>
        </w:rPr>
        <w:t xml:space="preserve"> </w:t>
      </w:r>
      <w:proofErr w:type="spellStart"/>
      <w:r w:rsidRPr="00AA703D">
        <w:rPr>
          <w:i/>
        </w:rPr>
        <w:t>cupido</w:t>
      </w:r>
      <w:proofErr w:type="spellEnd"/>
      <w:r w:rsidRPr="00AA703D">
        <w:rPr>
          <w:i/>
        </w:rPr>
        <w:t xml:space="preserve"> </w:t>
      </w:r>
      <w:proofErr w:type="spellStart"/>
      <w:r w:rsidRPr="00AA703D">
        <w:rPr>
          <w:i/>
        </w:rPr>
        <w:t>attwateri</w:t>
      </w:r>
      <w:proofErr w:type="spellEnd"/>
      <w:r>
        <w:t xml:space="preserve">) in this system with long growing seasons, fertile soil and quick recovery time and with habitat requirements (Kessler 1978) similar to other prairie chicken species noted by Sparks and Masters (1996). This species historically occurred as somewhat discrete populations in parts of the </w:t>
      </w:r>
      <w:proofErr w:type="spellStart"/>
      <w:r>
        <w:t>blackland</w:t>
      </w:r>
      <w:proofErr w:type="spellEnd"/>
      <w:r>
        <w:t xml:space="preserve"> prairie and coastal prairie (Lehmann 1965, </w:t>
      </w:r>
      <w:proofErr w:type="spellStart"/>
      <w:r>
        <w:t>Chamrad</w:t>
      </w:r>
      <w:proofErr w:type="spellEnd"/>
      <w:r>
        <w:t xml:space="preserve"> and Dodd 1973, </w:t>
      </w:r>
      <w:proofErr w:type="spellStart"/>
      <w:r>
        <w:t>Silvy</w:t>
      </w:r>
      <w:proofErr w:type="spellEnd"/>
      <w:r>
        <w:t xml:space="preserve"> and Hagen 2004, </w:t>
      </w:r>
      <w:proofErr w:type="spellStart"/>
      <w:r>
        <w:t>Silvy</w:t>
      </w:r>
      <w:proofErr w:type="spellEnd"/>
      <w:r>
        <w:t xml:space="preserve"> et al. 2004). Frequent fire is essential to control woody dynamics in this dissected landscape mosaic of rivers and creeks with stringers of bottomland and some upland forests (</w:t>
      </w:r>
      <w:proofErr w:type="spellStart"/>
      <w:r>
        <w:t>Denevan</w:t>
      </w:r>
      <w:proofErr w:type="spellEnd"/>
      <w:r>
        <w:t xml:space="preserve"> 1992; Lehmann 1965, Stewart 1951, 2002) and varying edaphic and moisture conditions (Scifres and Mutz 1975).</w:t>
      </w:r>
    </w:p>
    <w:p w:rsidR="00FA2595" w:rsidP="00FA2595" w:rsidRDefault="00FA2595" w14:paraId="2365BA76"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w:t>
            </w:r>
          </w:p>
        </w:tc>
        <w:tc>
          <w:p>
            <w:pPr>
              <w:jc w:val="center"/>
            </w:pPr>
            <w:r>
              <w:t>95</w:t>
            </w:r>
          </w:p>
        </w:tc>
        <w:tc>
          <w:p>
            <w:pPr>
              <w:jc w:val="center"/>
            </w:pPr>
            <w:r>
              <w:t>1</w:t>
            </w:r>
          </w:p>
        </w:tc>
        <w:tc>
          <w:p>
            <w:pPr>
              <w:jc w:val="center"/>
            </w:pPr>
            <w:r>
              <w:t>6</w:t>
            </w:r>
          </w:p>
        </w:tc>
      </w:tr>
      <w:tr>
        <w:tc>
          <w:p>
            <w:pPr>
              <w:jc w:val="center"/>
            </w:pPr>
            <w:r>
              <w:t>Moderate (Mixed)</w:t>
            </w:r>
          </w:p>
        </w:tc>
        <w:tc>
          <w:p>
            <w:pPr>
              <w:jc w:val="center"/>
            </w:pPr>
            <w:r>
              <w:t>97</w:t>
            </w:r>
          </w:p>
        </w:tc>
        <w:tc>
          <w:p>
            <w:pPr>
              <w:jc w:val="center"/>
            </w:pPr>
            <w:r>
              <w:t>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A2595" w:rsidP="00FA2595" w:rsidRDefault="00FA2595" w14:paraId="7721A39D" w14:textId="77777777">
      <w:pPr>
        <w:pStyle w:val="InfoPara"/>
      </w:pPr>
      <w:r>
        <w:t>Scale Description</w:t>
      </w:r>
    </w:p>
    <w:p w:rsidR="00FA2595" w:rsidP="00FA2595" w:rsidRDefault="00FA2595" w14:paraId="608EA450" w14:textId="77777777">
      <w:r>
        <w:t>Burned and unburned patches mainly 100-1000ac in size. Grazing patches follow burned patches on the landscape. Burned patches may remain open for 0-1yrs; grazing will prolong this open state.</w:t>
      </w:r>
    </w:p>
    <w:p w:rsidR="00FA2595" w:rsidP="00FA2595" w:rsidRDefault="00FA2595" w14:paraId="0F716408" w14:textId="77777777">
      <w:pPr>
        <w:pStyle w:val="InfoPara"/>
      </w:pPr>
      <w:r>
        <w:t>Adjacency or Identification Concerns</w:t>
      </w:r>
    </w:p>
    <w:p w:rsidR="00FA2595" w:rsidP="00FA2595" w:rsidRDefault="00FA2595" w14:paraId="0C174939" w14:textId="0881F6EB">
      <w:r>
        <w:t>In L</w:t>
      </w:r>
      <w:r w:rsidR="00385CF8">
        <w:t>ouisiana</w:t>
      </w:r>
      <w:r>
        <w:t>, this system grades coastward into marshes of the chenier plain and inland into West Gulf Coastal Plain Wetland Longleaf Savanna and Flatwoods (CES203.191). In T</w:t>
      </w:r>
      <w:r w:rsidR="00385CF8">
        <w:t>exas,</w:t>
      </w:r>
      <w:r>
        <w:t xml:space="preserve"> this system generally grades coastward into a saline prairie or salt marsh system and inland into West Gulf Coastal Plain Wetland Longleaf Savanna and Flatwoods (CES203.191), or oak woodland vegetation. Relatively undisturbed natural depressions (potholes) occurring within the upland matrix units of this system are included in West Gulf Coastal Plain Texas-Louisiana Coastal Prairie </w:t>
      </w:r>
      <w:proofErr w:type="spellStart"/>
      <w:r>
        <w:t>Pondshore</w:t>
      </w:r>
      <w:proofErr w:type="spellEnd"/>
      <w:r>
        <w:t xml:space="preserve"> (CES203.541; BpS 1487). Current conditions of the coastal prairie are changed by the lack of fire use, which in turn allows invasive woody species (Chinese Tallow, Wax Myrtle, Swamp Privet, Eastern </w:t>
      </w:r>
      <w:proofErr w:type="spellStart"/>
      <w:r>
        <w:t>Baccharis</w:t>
      </w:r>
      <w:proofErr w:type="spellEnd"/>
      <w:r>
        <w:t>).</w:t>
      </w:r>
    </w:p>
    <w:p w:rsidR="00FA2595" w:rsidP="00FA2595" w:rsidRDefault="00FA2595" w14:paraId="7460B9AA" w14:textId="77777777">
      <w:pPr>
        <w:pStyle w:val="InfoPara"/>
      </w:pPr>
      <w:r>
        <w:t>Issues or Problems</w:t>
      </w:r>
    </w:p>
    <w:p w:rsidR="00FA2595" w:rsidP="00FA2595" w:rsidRDefault="00FA2595" w14:paraId="3DBFA42C" w14:textId="431EDCD3">
      <w:r>
        <w:t xml:space="preserve">Some estimates state that 99% of coastal prairie has been lost through conversion to other uses and </w:t>
      </w:r>
      <w:r w:rsidR="00385CF8">
        <w:t xml:space="preserve">to </w:t>
      </w:r>
      <w:r>
        <w:t xml:space="preserve">environmental degradation </w:t>
      </w:r>
      <w:r w:rsidR="00385CF8">
        <w:t xml:space="preserve">that happened </w:t>
      </w:r>
      <w:proofErr w:type="gramStart"/>
      <w:r w:rsidR="00385CF8">
        <w:t>as a result of</w:t>
      </w:r>
      <w:proofErr w:type="gramEnd"/>
      <w:r w:rsidR="00385CF8">
        <w:t xml:space="preserve"> </w:t>
      </w:r>
      <w:r>
        <w:t xml:space="preserve">the interruption of important ecological processes, such as fire/grazing, </w:t>
      </w:r>
      <w:r w:rsidR="00385CF8">
        <w:t xml:space="preserve">that are </w:t>
      </w:r>
      <w:r>
        <w:t>needed to maintain this system.</w:t>
      </w:r>
    </w:p>
    <w:p w:rsidR="00FA2595" w:rsidP="00FA2595" w:rsidRDefault="00FA2595" w14:paraId="7C09F7BC" w14:textId="77777777">
      <w:pPr>
        <w:pStyle w:val="InfoPara"/>
      </w:pPr>
      <w:r>
        <w:t>Native Uncharacteristic Conditions</w:t>
      </w:r>
    </w:p>
    <w:p w:rsidR="00FA2595" w:rsidP="00FA2595" w:rsidRDefault="00FA2595" w14:paraId="2571D9A4" w14:textId="77777777">
      <w:r>
        <w:t>Overgrazing, fire-exclusion and associated woody encroachment; conversion to agriculture.</w:t>
      </w:r>
    </w:p>
    <w:p w:rsidR="00FA2595" w:rsidP="00FA2595" w:rsidRDefault="00FA2595" w14:paraId="1BB72340" w14:textId="77777777">
      <w:pPr>
        <w:pStyle w:val="InfoPara"/>
      </w:pPr>
      <w:r>
        <w:t>Comments</w:t>
      </w:r>
    </w:p>
    <w:p w:rsidR="00AE0812" w:rsidP="00AE0812" w:rsidRDefault="00AE0812" w14:paraId="5BD00A57" w14:textId="77777777"/>
    <w:p w:rsidRPr="00AE0812" w:rsidR="00AE0812" w:rsidP="00AE0812" w:rsidRDefault="00AE0812" w14:paraId="57299F5E" w14:textId="77777777">
      <w:pPr>
        <w:rPr>
          <w:rFonts w:ascii="Calibri" w:hAnsi="Calibri" w:eastAsiaTheme="minorHAnsi"/>
          <w:b/>
          <w:bCs/>
        </w:rPr>
      </w:pPr>
      <w:r w:rsidRPr="00AE0812">
        <w:rPr>
          <w:rFonts w:ascii="Calibri" w:hAnsi="Calibri" w:eastAsiaTheme="minorHAnsi"/>
          <w:b/>
          <w:bCs/>
        </w:rPr>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Mid1:CLS</w:t>
            </w:r>
          </w:p>
        </w:tc>
        <w:tc>
          <w:p>
            <w:pPr>
              <w:jc w:val="center"/>
            </w:pPr>
            <w:r>
              <w:rPr>
                <w:sz w:val="20"/>
              </w:rPr>
              <w:t>999</w:t>
            </w:r>
          </w:p>
        </w:tc>
      </w:tr>
      <w:tr>
        <w:tc>
          <w:p>
            <w:pPr>
              <w:jc w:val="center"/>
            </w:pPr>
            <w:r>
              <w:rPr>
                <w:sz w:val="20"/>
              </w:rPr>
              <w:t>Mid1:OPN</w:t>
            </w:r>
          </w:p>
        </w:tc>
        <w:tc>
          <w:p>
            <w:pPr>
              <w:jc w:val="center"/>
            </w:pPr>
            <w:r>
              <w:rPr>
                <w:sz w:val="20"/>
              </w:rPr>
              <w:t>4</w:t>
            </w:r>
          </w:p>
        </w:tc>
        <w:tc>
          <w:p>
            <w:pPr>
              <w:jc w:val="center"/>
            </w:pPr>
            <w:r>
              <w:rPr>
                <w:sz w:val="20"/>
              </w:rPr>
              <w:t>Late1:CLS</w:t>
            </w:r>
          </w:p>
        </w:tc>
        <w:tc>
          <w:p>
            <w:pPr>
              <w:jc w:val="center"/>
            </w:pPr>
            <w:r>
              <w:rPr>
                <w:sz w:val="20"/>
              </w:rPr>
              <w:t>7</w:t>
            </w:r>
          </w:p>
        </w:tc>
      </w:tr>
      <w:tr>
        <w:tc>
          <w:p>
            <w:pPr>
              <w:jc w:val="center"/>
            </w:pPr>
            <w:r>
              <w:rPr>
                <w:sz w:val="20"/>
              </w:rPr>
              <w:t>Late1:CLS</w:t>
            </w:r>
          </w:p>
        </w:tc>
        <w:tc>
          <w:p>
            <w:pPr>
              <w:jc w:val="center"/>
            </w:pPr>
            <w:r>
              <w:rPr>
                <w:sz w:val="20"/>
              </w:rPr>
              <w:t>8</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sidRPr="00AE0812" w:rsidR="00AE0812" w:rsidP="00AE0812" w:rsidRDefault="00AE0812" w14:paraId="422C9B8D" w14:textId="77777777">
      <w:pPr>
        <w:jc w:val="center"/>
        <w:rPr>
          <w:rFonts w:ascii="Calibri" w:hAnsi="Calibri" w:eastAsiaTheme="minorHAnsi"/>
          <w:b/>
          <w:iCs/>
        </w:rPr>
      </w:pPr>
    </w:p>
    <w:p w:rsidRPr="00AE0812" w:rsidR="00AE0812" w:rsidP="00AE0812" w:rsidRDefault="00AE0812" w14:paraId="44584D0F" w14:textId="77777777">
      <w:pPr>
        <w:jc w:val="center"/>
        <w:rPr>
          <w:rFonts w:ascii="Calibri" w:hAnsi="Calibri" w:eastAsiaTheme="minorHAnsi"/>
          <w:b/>
          <w:iCs/>
        </w:rPr>
      </w:pPr>
      <w:r w:rsidRPr="00AE0812">
        <w:rPr>
          <w:rFonts w:ascii="Calibri" w:hAnsi="Calibri" w:eastAsiaTheme="minorHAnsi"/>
          <w:b/>
          <w:iCs/>
        </w:rPr>
        <w:t>Succession Pathways</w:t>
      </w:r>
    </w:p>
    <w:tbl>
      <w:tblPr>
        <w:tblW w:w="5120" w:type="dxa"/>
        <w:tblInd w:w="93" w:type="dxa"/>
        <w:tblLook w:val="04A0" w:firstRow="1" w:lastRow="0" w:firstColumn="1" w:lastColumn="0" w:noHBand="0" w:noVBand="1"/>
      </w:tblPr>
      <w:tblGrid>
        <w:gridCol w:w="1180"/>
        <w:gridCol w:w="1320"/>
        <w:gridCol w:w="1220"/>
        <w:gridCol w:w="1400"/>
      </w:tblGrid>
      <w:tr w:rsidR="00AE0812" w:rsidTr="00AE0812" w14:paraId="3056BA27" w14:textId="77777777">
        <w:trPr>
          <w:trHeight w:val="255"/>
        </w:trPr>
        <w:tc>
          <w:tcPr>
            <w:tcW w:w="1180" w:type="dxa"/>
            <w:tcBorders>
              <w:top w:val="single" w:color="auto" w:sz="4" w:space="0"/>
              <w:left w:val="single" w:color="auto" w:sz="4" w:space="0"/>
              <w:bottom w:val="single" w:color="auto" w:sz="4" w:space="0"/>
              <w:right w:val="single" w:color="auto" w:sz="4" w:space="0"/>
            </w:tcBorders>
            <w:shd w:val="clear" w:color="000000" w:fill="D3D3D3"/>
            <w:noWrap/>
            <w:vAlign w:val="bottom"/>
            <w:hideMark/>
          </w:tcPr>
          <w:p w:rsidR="00AE0812" w:rsidRDefault="00AE0812" w14:paraId="0A911451" w14:textId="77777777">
            <w:pPr>
              <w:jc w:val="center"/>
              <w:rPr>
                <w:rFonts w:ascii="Calibri" w:hAnsi="Calibri"/>
                <w:b/>
                <w:bCs/>
                <w:color w:val="000000"/>
                <w:sz w:val="20"/>
                <w:szCs w:val="20"/>
              </w:rPr>
            </w:pPr>
            <w:r>
              <w:rPr>
                <w:rFonts w:ascii="Calibri" w:hAnsi="Calibri"/>
                <w:b/>
                <w:bCs/>
                <w:color w:val="000000"/>
                <w:sz w:val="20"/>
                <w:szCs w:val="20"/>
              </w:rPr>
              <w:t>From Class</w:t>
            </w:r>
          </w:p>
        </w:tc>
        <w:tc>
          <w:tcPr>
            <w:tcW w:w="1320" w:type="dxa"/>
            <w:tcBorders>
              <w:top w:val="single" w:color="auto" w:sz="4" w:space="0"/>
              <w:left w:val="nil"/>
              <w:bottom w:val="single" w:color="auto" w:sz="4" w:space="0"/>
              <w:right w:val="single" w:color="auto" w:sz="4" w:space="0"/>
            </w:tcBorders>
            <w:shd w:val="clear" w:color="000000" w:fill="D3D3D3"/>
            <w:noWrap/>
            <w:vAlign w:val="bottom"/>
            <w:hideMark/>
          </w:tcPr>
          <w:p w:rsidR="00AE0812" w:rsidRDefault="00AE0812" w14:paraId="7AC50F0F" w14:textId="77777777">
            <w:pPr>
              <w:jc w:val="center"/>
              <w:rPr>
                <w:rFonts w:ascii="Calibri" w:hAnsi="Calibri"/>
                <w:b/>
                <w:bCs/>
                <w:color w:val="000000"/>
                <w:sz w:val="20"/>
                <w:szCs w:val="20"/>
              </w:rPr>
            </w:pPr>
            <w:r>
              <w:rPr>
                <w:rFonts w:ascii="Calibri" w:hAnsi="Calibri"/>
                <w:b/>
                <w:bCs/>
                <w:color w:val="000000"/>
                <w:sz w:val="20"/>
                <w:szCs w:val="20"/>
              </w:rPr>
              <w:t>Begins at (</w:t>
            </w:r>
            <w:proofErr w:type="spellStart"/>
            <w:r>
              <w:rPr>
                <w:rFonts w:ascii="Calibri" w:hAnsi="Calibri"/>
                <w:b/>
                <w:bCs/>
                <w:color w:val="000000"/>
                <w:sz w:val="20"/>
                <w:szCs w:val="20"/>
              </w:rPr>
              <w:t>yr</w:t>
            </w:r>
            <w:proofErr w:type="spellEnd"/>
            <w:r>
              <w:rPr>
                <w:rFonts w:ascii="Calibri" w:hAnsi="Calibri"/>
                <w:b/>
                <w:bCs/>
                <w:color w:val="000000"/>
                <w:sz w:val="20"/>
                <w:szCs w:val="20"/>
              </w:rPr>
              <w:t>)</w:t>
            </w:r>
          </w:p>
        </w:tc>
        <w:tc>
          <w:tcPr>
            <w:tcW w:w="1220" w:type="dxa"/>
            <w:tcBorders>
              <w:top w:val="single" w:color="auto" w:sz="4" w:space="0"/>
              <w:left w:val="nil"/>
              <w:bottom w:val="single" w:color="auto" w:sz="4" w:space="0"/>
              <w:right w:val="single" w:color="auto" w:sz="4" w:space="0"/>
            </w:tcBorders>
            <w:shd w:val="clear" w:color="000000" w:fill="D3D3D3"/>
            <w:noWrap/>
            <w:vAlign w:val="bottom"/>
            <w:hideMark/>
          </w:tcPr>
          <w:p w:rsidR="00AE0812" w:rsidRDefault="00AE0812" w14:paraId="74DFB605" w14:textId="77777777">
            <w:pPr>
              <w:jc w:val="center"/>
              <w:rPr>
                <w:rFonts w:ascii="Calibri" w:hAnsi="Calibri"/>
                <w:b/>
                <w:bCs/>
                <w:color w:val="000000"/>
                <w:sz w:val="20"/>
                <w:szCs w:val="20"/>
              </w:rPr>
            </w:pPr>
            <w:r>
              <w:rPr>
                <w:rFonts w:ascii="Calibri" w:hAnsi="Calibri"/>
                <w:b/>
                <w:bCs/>
                <w:color w:val="000000"/>
                <w:sz w:val="20"/>
                <w:szCs w:val="20"/>
              </w:rPr>
              <w:t>Succeeds to</w:t>
            </w:r>
          </w:p>
        </w:tc>
        <w:tc>
          <w:tcPr>
            <w:tcW w:w="1400" w:type="dxa"/>
            <w:tcBorders>
              <w:top w:val="single" w:color="auto" w:sz="4" w:space="0"/>
              <w:left w:val="nil"/>
              <w:bottom w:val="single" w:color="auto" w:sz="4" w:space="0"/>
              <w:right w:val="single" w:color="auto" w:sz="4" w:space="0"/>
            </w:tcBorders>
            <w:shd w:val="clear" w:color="000000" w:fill="D3D3D3"/>
            <w:noWrap/>
            <w:vAlign w:val="bottom"/>
            <w:hideMark/>
          </w:tcPr>
          <w:p w:rsidR="00AE0812" w:rsidRDefault="00AE0812" w14:paraId="4556DC85" w14:textId="77777777">
            <w:pPr>
              <w:jc w:val="center"/>
              <w:rPr>
                <w:rFonts w:ascii="Calibri" w:hAnsi="Calibri"/>
                <w:b/>
                <w:bCs/>
                <w:color w:val="000000"/>
                <w:sz w:val="20"/>
                <w:szCs w:val="20"/>
              </w:rPr>
            </w:pPr>
            <w:r>
              <w:rPr>
                <w:rFonts w:ascii="Calibri" w:hAnsi="Calibri"/>
                <w:b/>
                <w:bCs/>
                <w:color w:val="000000"/>
                <w:sz w:val="20"/>
                <w:szCs w:val="20"/>
              </w:rPr>
              <w:t>After (years)</w:t>
            </w:r>
          </w:p>
        </w:tc>
      </w:tr>
      <w:tr w:rsidR="00AE0812" w:rsidTr="00AE0812" w14:paraId="0513068E" w14:textId="77777777">
        <w:trPr>
          <w:trHeight w:val="255"/>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0A3029DC"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74C29F88" w14:textId="77777777">
            <w:pPr>
              <w:jc w:val="center"/>
              <w:rPr>
                <w:rFonts w:ascii="Calibri" w:hAnsi="Calibri"/>
                <w:color w:val="000000"/>
                <w:sz w:val="20"/>
                <w:szCs w:val="20"/>
              </w:rPr>
            </w:pPr>
            <w:r>
              <w:rPr>
                <w:rFonts w:ascii="Calibri" w:hAnsi="Calibri"/>
                <w:color w:val="000000"/>
                <w:sz w:val="20"/>
                <w:szCs w:val="20"/>
              </w:rPr>
              <w:t>0</w:t>
            </w:r>
          </w:p>
        </w:tc>
        <w:tc>
          <w:tcPr>
            <w:tcW w:w="1220" w:type="dxa"/>
            <w:tcBorders>
              <w:top w:val="nil"/>
              <w:left w:val="nil"/>
              <w:bottom w:val="single" w:color="auto" w:sz="4" w:space="0"/>
              <w:right w:val="single" w:color="auto" w:sz="4" w:space="0"/>
            </w:tcBorders>
            <w:shd w:val="clear" w:color="auto" w:fill="auto"/>
            <w:noWrap/>
            <w:vAlign w:val="bottom"/>
            <w:hideMark/>
          </w:tcPr>
          <w:p w:rsidR="00AE0812" w:rsidRDefault="00AE0812" w14:paraId="696F109A"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AE0812" w:rsidRDefault="00AE0812" w14:paraId="64DCC8DF" w14:textId="77777777">
            <w:pPr>
              <w:jc w:val="center"/>
              <w:rPr>
                <w:rFonts w:ascii="Calibri" w:hAnsi="Calibri"/>
                <w:color w:val="000000"/>
                <w:sz w:val="20"/>
                <w:szCs w:val="20"/>
              </w:rPr>
            </w:pPr>
            <w:r>
              <w:rPr>
                <w:rFonts w:ascii="Calibri" w:hAnsi="Calibri"/>
                <w:color w:val="000000"/>
                <w:sz w:val="20"/>
                <w:szCs w:val="20"/>
              </w:rPr>
              <w:t>1</w:t>
            </w:r>
          </w:p>
        </w:tc>
      </w:tr>
      <w:tr w:rsidR="00AE0812" w:rsidTr="00AE0812" w14:paraId="4D00F7BC" w14:textId="77777777">
        <w:trPr>
          <w:trHeight w:val="255"/>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45EF2C82"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3B6044" w14:paraId="038B568A" w14:textId="2B58CDE6">
            <w:pPr>
              <w:jc w:val="center"/>
              <w:rPr>
                <w:rFonts w:ascii="Calibri" w:hAnsi="Calibri"/>
                <w:color w:val="000000"/>
                <w:sz w:val="20"/>
                <w:szCs w:val="20"/>
              </w:rPr>
            </w:pPr>
            <w:r>
              <w:rPr>
                <w:rFonts w:ascii="Calibri" w:hAnsi="Calibri"/>
                <w:color w:val="000000"/>
                <w:sz w:val="20"/>
                <w:szCs w:val="20"/>
              </w:rPr>
              <w:t>6</w:t>
            </w:r>
          </w:p>
        </w:tc>
        <w:tc>
          <w:tcPr>
            <w:tcW w:w="1220" w:type="dxa"/>
            <w:tcBorders>
              <w:top w:val="nil"/>
              <w:left w:val="nil"/>
              <w:bottom w:val="single" w:color="auto" w:sz="4" w:space="0"/>
              <w:right w:val="single" w:color="auto" w:sz="4" w:space="0"/>
            </w:tcBorders>
            <w:shd w:val="clear" w:color="auto" w:fill="auto"/>
            <w:noWrap/>
            <w:vAlign w:val="bottom"/>
            <w:hideMark/>
          </w:tcPr>
          <w:p w:rsidR="00AE0812" w:rsidRDefault="00AE0812" w14:paraId="1383A169"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AE0812" w:rsidRDefault="00AE0812" w14:paraId="3BD3F23E" w14:textId="77777777">
            <w:pPr>
              <w:jc w:val="center"/>
              <w:rPr>
                <w:rFonts w:ascii="Calibri" w:hAnsi="Calibri"/>
                <w:color w:val="000000"/>
                <w:sz w:val="20"/>
                <w:szCs w:val="20"/>
              </w:rPr>
            </w:pPr>
            <w:r>
              <w:rPr>
                <w:rFonts w:ascii="Calibri" w:hAnsi="Calibri"/>
                <w:color w:val="000000"/>
                <w:sz w:val="20"/>
                <w:szCs w:val="20"/>
              </w:rPr>
              <w:t>999</w:t>
            </w:r>
          </w:p>
        </w:tc>
      </w:tr>
      <w:tr w:rsidR="00AE0812" w:rsidTr="00AE0812" w14:paraId="65759F6E" w14:textId="77777777">
        <w:trPr>
          <w:trHeight w:val="255"/>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392CBE84"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049591EB" w14:textId="77777777">
            <w:pPr>
              <w:jc w:val="center"/>
              <w:rPr>
                <w:rFonts w:ascii="Calibri" w:hAnsi="Calibri"/>
                <w:color w:val="000000"/>
                <w:sz w:val="20"/>
                <w:szCs w:val="20"/>
              </w:rPr>
            </w:pPr>
            <w:r>
              <w:rPr>
                <w:rFonts w:ascii="Calibri" w:hAnsi="Calibri"/>
                <w:color w:val="000000"/>
                <w:sz w:val="20"/>
                <w:szCs w:val="20"/>
              </w:rPr>
              <w:t>2</w:t>
            </w:r>
          </w:p>
        </w:tc>
        <w:tc>
          <w:tcPr>
            <w:tcW w:w="1220" w:type="dxa"/>
            <w:tcBorders>
              <w:top w:val="nil"/>
              <w:left w:val="nil"/>
              <w:bottom w:val="single" w:color="auto" w:sz="4" w:space="0"/>
              <w:right w:val="single" w:color="auto" w:sz="4" w:space="0"/>
            </w:tcBorders>
            <w:shd w:val="clear" w:color="auto" w:fill="auto"/>
            <w:noWrap/>
            <w:vAlign w:val="bottom"/>
            <w:hideMark/>
          </w:tcPr>
          <w:p w:rsidR="00AE0812" w:rsidRDefault="00AE0812" w14:paraId="790B8E2E"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AE0812" w:rsidRDefault="00AE0812" w14:paraId="4B5A6230" w14:textId="77777777">
            <w:pPr>
              <w:jc w:val="center"/>
              <w:rPr>
                <w:rFonts w:ascii="Calibri" w:hAnsi="Calibri"/>
                <w:color w:val="000000"/>
                <w:sz w:val="20"/>
                <w:szCs w:val="20"/>
              </w:rPr>
            </w:pPr>
            <w:r>
              <w:rPr>
                <w:rFonts w:ascii="Calibri" w:hAnsi="Calibri"/>
                <w:color w:val="000000"/>
                <w:sz w:val="20"/>
                <w:szCs w:val="20"/>
              </w:rPr>
              <w:t>999</w:t>
            </w:r>
          </w:p>
        </w:tc>
      </w:tr>
      <w:tr w:rsidR="00AE0812" w:rsidTr="00AE0812" w14:paraId="6D0902CB" w14:textId="77777777">
        <w:trPr>
          <w:trHeight w:val="255"/>
        </w:trPr>
        <w:tc>
          <w:tcPr>
            <w:tcW w:w="118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6C72308D"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3B6044" w14:paraId="73BD7925" w14:textId="08DFCC58">
            <w:pPr>
              <w:jc w:val="center"/>
              <w:rPr>
                <w:rFonts w:ascii="Calibri" w:hAnsi="Calibri"/>
                <w:color w:val="000000"/>
                <w:sz w:val="20"/>
                <w:szCs w:val="20"/>
              </w:rPr>
            </w:pPr>
            <w:r>
              <w:rPr>
                <w:rFonts w:ascii="Calibri" w:hAnsi="Calibri"/>
                <w:color w:val="000000"/>
                <w:sz w:val="20"/>
                <w:szCs w:val="20"/>
              </w:rPr>
              <w:t>3</w:t>
            </w:r>
          </w:p>
        </w:tc>
        <w:tc>
          <w:tcPr>
            <w:tcW w:w="1220" w:type="dxa"/>
            <w:tcBorders>
              <w:top w:val="nil"/>
              <w:left w:val="nil"/>
              <w:bottom w:val="single" w:color="auto" w:sz="4" w:space="0"/>
              <w:right w:val="single" w:color="auto" w:sz="4" w:space="0"/>
            </w:tcBorders>
            <w:shd w:val="clear" w:color="auto" w:fill="auto"/>
            <w:noWrap/>
            <w:vAlign w:val="bottom"/>
            <w:hideMark/>
          </w:tcPr>
          <w:p w:rsidR="00AE0812" w:rsidRDefault="00AE0812" w14:paraId="46DD7E3F"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400" w:type="dxa"/>
            <w:tcBorders>
              <w:top w:val="nil"/>
              <w:left w:val="nil"/>
              <w:bottom w:val="single" w:color="auto" w:sz="4" w:space="0"/>
              <w:right w:val="single" w:color="auto" w:sz="4" w:space="0"/>
            </w:tcBorders>
            <w:shd w:val="clear" w:color="auto" w:fill="auto"/>
            <w:noWrap/>
            <w:vAlign w:val="bottom"/>
            <w:hideMark/>
          </w:tcPr>
          <w:p w:rsidR="00AE0812" w:rsidRDefault="003B6044" w14:paraId="3A410FD4" w14:textId="0CAF1301">
            <w:pPr>
              <w:jc w:val="center"/>
              <w:rPr>
                <w:rFonts w:ascii="Calibri" w:hAnsi="Calibri"/>
                <w:color w:val="000000"/>
                <w:sz w:val="20"/>
                <w:szCs w:val="20"/>
              </w:rPr>
            </w:pPr>
            <w:r>
              <w:rPr>
                <w:rFonts w:ascii="Calibri" w:hAnsi="Calibri"/>
                <w:color w:val="000000"/>
                <w:sz w:val="20"/>
                <w:szCs w:val="20"/>
              </w:rPr>
              <w:t>5</w:t>
            </w:r>
          </w:p>
        </w:tc>
      </w:tr>
    </w:tbl>
    <w:p w:rsidRPr="00AE0812" w:rsidR="00AE0812" w:rsidP="00AE0812" w:rsidRDefault="00AE0812" w14:paraId="0DBD0A3A" w14:textId="77777777">
      <w:pPr>
        <w:jc w:val="center"/>
        <w:rPr>
          <w:rFonts w:ascii="Calibri" w:hAnsi="Calibri" w:eastAsiaTheme="minorHAnsi"/>
          <w:b/>
          <w:iCs/>
        </w:rPr>
      </w:pPr>
    </w:p>
    <w:p w:rsidRPr="00AE0812" w:rsidR="00AE0812" w:rsidP="00AE0812" w:rsidRDefault="00AE0812" w14:paraId="283E1CE0" w14:textId="77777777">
      <w:pPr>
        <w:jc w:val="center"/>
        <w:rPr>
          <w:rFonts w:ascii="Calibri" w:hAnsi="Calibri" w:eastAsiaTheme="minorHAnsi"/>
          <w:b/>
        </w:rPr>
      </w:pPr>
      <w:r w:rsidRPr="00AE0812">
        <w:rPr>
          <w:rFonts w:ascii="Calibri" w:hAnsi="Calibri" w:eastAsiaTheme="minorHAnsi"/>
          <w:b/>
          <w:iCs/>
        </w:rPr>
        <w:t>Disturbance Pathways</w:t>
      </w:r>
    </w:p>
    <w:tbl>
      <w:tblPr>
        <w:tblW w:w="8600" w:type="dxa"/>
        <w:tblInd w:w="93" w:type="dxa"/>
        <w:tblLook w:val="04A0" w:firstRow="1" w:lastRow="0" w:firstColumn="1" w:lastColumn="0" w:noHBand="0" w:noVBand="1"/>
      </w:tblPr>
      <w:tblGrid>
        <w:gridCol w:w="1960"/>
        <w:gridCol w:w="1217"/>
        <w:gridCol w:w="1109"/>
        <w:gridCol w:w="1217"/>
        <w:gridCol w:w="861"/>
        <w:gridCol w:w="1320"/>
        <w:gridCol w:w="1217"/>
      </w:tblGrid>
      <w:tr w:rsidR="00AE0812" w:rsidTr="00AE0812" w14:paraId="71C8C521" w14:textId="77777777">
        <w:trPr>
          <w:trHeight w:val="1125"/>
        </w:trPr>
        <w:tc>
          <w:tcPr>
            <w:tcW w:w="1960" w:type="dxa"/>
            <w:tcBorders>
              <w:top w:val="single" w:color="auto" w:sz="4" w:space="0"/>
              <w:left w:val="single" w:color="auto" w:sz="4" w:space="0"/>
              <w:bottom w:val="single" w:color="auto" w:sz="4" w:space="0"/>
              <w:right w:val="single" w:color="auto" w:sz="4" w:space="0"/>
            </w:tcBorders>
            <w:shd w:val="clear" w:color="000000" w:fill="D3D3D3"/>
            <w:noWrap/>
            <w:vAlign w:val="center"/>
            <w:hideMark/>
          </w:tcPr>
          <w:p w:rsidR="00AE0812" w:rsidRDefault="00AE0812" w14:paraId="71E693FD" w14:textId="77777777">
            <w:pPr>
              <w:jc w:val="center"/>
              <w:rPr>
                <w:rFonts w:ascii="Calibri" w:hAnsi="Calibri"/>
                <w:b/>
                <w:bCs/>
                <w:color w:val="000000"/>
                <w:sz w:val="20"/>
                <w:szCs w:val="20"/>
              </w:rPr>
            </w:pPr>
            <w:r>
              <w:rPr>
                <w:rFonts w:ascii="Calibri" w:hAnsi="Calibri"/>
                <w:b/>
                <w:bCs/>
                <w:color w:val="000000"/>
                <w:sz w:val="20"/>
                <w:szCs w:val="20"/>
              </w:rPr>
              <w:t>Disturbance Type</w:t>
            </w:r>
          </w:p>
        </w:tc>
        <w:tc>
          <w:tcPr>
            <w:tcW w:w="1100" w:type="dxa"/>
            <w:tcBorders>
              <w:top w:val="single" w:color="auto" w:sz="4" w:space="0"/>
              <w:left w:val="nil"/>
              <w:bottom w:val="single" w:color="auto" w:sz="4" w:space="0"/>
              <w:right w:val="single" w:color="auto" w:sz="4" w:space="0"/>
            </w:tcBorders>
            <w:shd w:val="clear" w:color="000000" w:fill="D3D3D3"/>
            <w:vAlign w:val="center"/>
            <w:hideMark/>
          </w:tcPr>
          <w:p w:rsidR="00AE0812" w:rsidRDefault="00AE0812" w14:paraId="35C85037" w14:textId="77777777">
            <w:pPr>
              <w:jc w:val="center"/>
              <w:rPr>
                <w:rFonts w:ascii="Calibri" w:hAnsi="Calibri"/>
                <w:b/>
                <w:bCs/>
                <w:color w:val="000000"/>
                <w:sz w:val="20"/>
                <w:szCs w:val="20"/>
              </w:rPr>
            </w:pPr>
            <w:r>
              <w:rPr>
                <w:rFonts w:ascii="Calibri" w:hAnsi="Calibri"/>
                <w:b/>
                <w:bCs/>
                <w:color w:val="000000"/>
                <w:sz w:val="20"/>
                <w:szCs w:val="20"/>
              </w:rPr>
              <w:t xml:space="preserve">Disturbance occurs </w:t>
            </w:r>
            <w:proofErr w:type="gramStart"/>
            <w:r>
              <w:rPr>
                <w:rFonts w:ascii="Calibri" w:hAnsi="Calibri"/>
                <w:b/>
                <w:bCs/>
                <w:color w:val="000000"/>
                <w:sz w:val="20"/>
                <w:szCs w:val="20"/>
              </w:rPr>
              <w:t>In</w:t>
            </w:r>
            <w:proofErr w:type="gramEnd"/>
          </w:p>
        </w:tc>
        <w:tc>
          <w:tcPr>
            <w:tcW w:w="1060" w:type="dxa"/>
            <w:tcBorders>
              <w:top w:val="single" w:color="auto" w:sz="4" w:space="0"/>
              <w:left w:val="nil"/>
              <w:bottom w:val="single" w:color="auto" w:sz="4" w:space="0"/>
              <w:right w:val="single" w:color="auto" w:sz="4" w:space="0"/>
            </w:tcBorders>
            <w:shd w:val="clear" w:color="000000" w:fill="D3D3D3"/>
            <w:vAlign w:val="center"/>
            <w:hideMark/>
          </w:tcPr>
          <w:p w:rsidR="00AE0812" w:rsidRDefault="00AE0812" w14:paraId="60BA18D5" w14:textId="77777777">
            <w:pPr>
              <w:jc w:val="center"/>
              <w:rPr>
                <w:rFonts w:ascii="Calibri" w:hAnsi="Calibri"/>
                <w:b/>
                <w:bCs/>
                <w:color w:val="000000"/>
                <w:sz w:val="20"/>
                <w:szCs w:val="20"/>
              </w:rPr>
            </w:pPr>
            <w:r>
              <w:rPr>
                <w:rFonts w:ascii="Calibri" w:hAnsi="Calibri"/>
                <w:b/>
                <w:bCs/>
                <w:color w:val="000000"/>
                <w:sz w:val="20"/>
                <w:szCs w:val="20"/>
              </w:rPr>
              <w:t xml:space="preserve"> Moves vegetation to</w:t>
            </w:r>
          </w:p>
        </w:tc>
        <w:tc>
          <w:tcPr>
            <w:tcW w:w="1140" w:type="dxa"/>
            <w:tcBorders>
              <w:top w:val="single" w:color="auto" w:sz="4" w:space="0"/>
              <w:left w:val="nil"/>
              <w:bottom w:val="single" w:color="auto" w:sz="4" w:space="0"/>
              <w:right w:val="single" w:color="auto" w:sz="4" w:space="0"/>
            </w:tcBorders>
            <w:shd w:val="clear" w:color="000000" w:fill="D3D3D3"/>
            <w:vAlign w:val="center"/>
            <w:hideMark/>
          </w:tcPr>
          <w:p w:rsidR="00AE0812" w:rsidRDefault="00AE0812" w14:paraId="5E578ED3" w14:textId="77777777">
            <w:pPr>
              <w:jc w:val="center"/>
              <w:rPr>
                <w:rFonts w:ascii="Calibri" w:hAnsi="Calibri"/>
                <w:b/>
                <w:bCs/>
                <w:color w:val="000000"/>
                <w:sz w:val="20"/>
                <w:szCs w:val="20"/>
              </w:rPr>
            </w:pPr>
            <w:r>
              <w:rPr>
                <w:rFonts w:ascii="Calibri" w:hAnsi="Calibri"/>
                <w:b/>
                <w:bCs/>
                <w:color w:val="000000"/>
                <w:sz w:val="20"/>
                <w:szCs w:val="20"/>
              </w:rPr>
              <w:t>Disturbance Probability</w:t>
            </w:r>
          </w:p>
        </w:tc>
        <w:tc>
          <w:tcPr>
            <w:tcW w:w="820" w:type="dxa"/>
            <w:tcBorders>
              <w:top w:val="single" w:color="auto" w:sz="4" w:space="0"/>
              <w:left w:val="nil"/>
              <w:bottom w:val="single" w:color="auto" w:sz="4" w:space="0"/>
              <w:right w:val="single" w:color="auto" w:sz="4" w:space="0"/>
            </w:tcBorders>
            <w:shd w:val="clear" w:color="000000" w:fill="D3D3D3"/>
            <w:vAlign w:val="center"/>
            <w:hideMark/>
          </w:tcPr>
          <w:p w:rsidR="00AE0812" w:rsidRDefault="00AE0812" w14:paraId="600F209F" w14:textId="77777777">
            <w:pPr>
              <w:jc w:val="center"/>
              <w:rPr>
                <w:rFonts w:ascii="Calibri" w:hAnsi="Calibri"/>
                <w:b/>
                <w:bCs/>
                <w:color w:val="000000"/>
                <w:sz w:val="20"/>
                <w:szCs w:val="20"/>
              </w:rPr>
            </w:pPr>
            <w:r>
              <w:rPr>
                <w:rFonts w:ascii="Calibri" w:hAnsi="Calibri"/>
                <w:b/>
                <w:bCs/>
                <w:color w:val="000000"/>
                <w:sz w:val="20"/>
                <w:szCs w:val="20"/>
              </w:rPr>
              <w:t>Return Interval (</w:t>
            </w:r>
            <w:proofErr w:type="spellStart"/>
            <w:r>
              <w:rPr>
                <w:rFonts w:ascii="Calibri" w:hAnsi="Calibri"/>
                <w:b/>
                <w:bCs/>
                <w:color w:val="000000"/>
                <w:sz w:val="20"/>
                <w:szCs w:val="20"/>
              </w:rPr>
              <w:t>yrs</w:t>
            </w:r>
            <w:proofErr w:type="spellEnd"/>
            <w:r>
              <w:rPr>
                <w:rFonts w:ascii="Calibri" w:hAnsi="Calibri"/>
                <w:b/>
                <w:bCs/>
                <w:color w:val="000000"/>
                <w:sz w:val="20"/>
                <w:szCs w:val="20"/>
              </w:rPr>
              <w:t>)</w:t>
            </w:r>
          </w:p>
        </w:tc>
        <w:tc>
          <w:tcPr>
            <w:tcW w:w="1320" w:type="dxa"/>
            <w:tcBorders>
              <w:top w:val="single" w:color="auto" w:sz="4" w:space="0"/>
              <w:left w:val="nil"/>
              <w:bottom w:val="single" w:color="auto" w:sz="4" w:space="0"/>
              <w:right w:val="single" w:color="auto" w:sz="4" w:space="0"/>
            </w:tcBorders>
            <w:shd w:val="clear" w:color="000000" w:fill="D3D3D3"/>
            <w:vAlign w:val="center"/>
            <w:hideMark/>
          </w:tcPr>
          <w:p w:rsidR="00AE0812" w:rsidRDefault="00AE0812" w14:paraId="3F636A26" w14:textId="77777777">
            <w:pPr>
              <w:jc w:val="center"/>
              <w:rPr>
                <w:rFonts w:ascii="Calibri" w:hAnsi="Calibri"/>
                <w:b/>
                <w:bCs/>
                <w:color w:val="000000"/>
                <w:sz w:val="20"/>
                <w:szCs w:val="20"/>
              </w:rPr>
            </w:pPr>
            <w:r>
              <w:rPr>
                <w:rFonts w:ascii="Calibri" w:hAnsi="Calibri"/>
                <w:b/>
                <w:bCs/>
                <w:color w:val="000000"/>
                <w:sz w:val="20"/>
                <w:szCs w:val="20"/>
              </w:rPr>
              <w:t>Reset Age to New Class Start Age After Disturbance?</w:t>
            </w:r>
          </w:p>
        </w:tc>
        <w:tc>
          <w:tcPr>
            <w:tcW w:w="1200" w:type="dxa"/>
            <w:tcBorders>
              <w:top w:val="single" w:color="auto" w:sz="4" w:space="0"/>
              <w:left w:val="nil"/>
              <w:bottom w:val="single" w:color="auto" w:sz="4" w:space="0"/>
              <w:right w:val="single" w:color="auto" w:sz="4" w:space="0"/>
            </w:tcBorders>
            <w:shd w:val="clear" w:color="000000" w:fill="D3D3D3"/>
            <w:vAlign w:val="center"/>
            <w:hideMark/>
          </w:tcPr>
          <w:p w:rsidR="00AE0812" w:rsidRDefault="00AE0812" w14:paraId="63EC0D58" w14:textId="77777777">
            <w:pPr>
              <w:jc w:val="center"/>
              <w:rPr>
                <w:rFonts w:ascii="Calibri" w:hAnsi="Calibri"/>
                <w:b/>
                <w:bCs/>
                <w:color w:val="000000"/>
                <w:sz w:val="20"/>
                <w:szCs w:val="20"/>
              </w:rPr>
            </w:pPr>
            <w:r>
              <w:rPr>
                <w:rFonts w:ascii="Calibri" w:hAnsi="Calibri"/>
                <w:b/>
                <w:bCs/>
                <w:color w:val="000000"/>
                <w:sz w:val="20"/>
                <w:szCs w:val="20"/>
              </w:rPr>
              <w:t>Years Since Last Disturbance</w:t>
            </w:r>
          </w:p>
        </w:tc>
      </w:tr>
      <w:tr w:rsidR="00AE0812" w:rsidTr="00AE0812" w14:paraId="1AF7847F"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3E3F6CDD" w14:textId="77777777">
            <w:pPr>
              <w:rPr>
                <w:rFonts w:ascii="Calibri" w:hAnsi="Calibri"/>
                <w:color w:val="000000"/>
                <w:sz w:val="20"/>
                <w:szCs w:val="20"/>
              </w:rPr>
            </w:pPr>
            <w:proofErr w:type="spellStart"/>
            <w:r>
              <w:rPr>
                <w:rFonts w:ascii="Calibri" w:hAnsi="Calibri"/>
                <w:color w:val="000000"/>
                <w:sz w:val="20"/>
                <w:szCs w:val="20"/>
              </w:rPr>
              <w:t>NativeGrazing</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AE0812" w:rsidRDefault="00AE0812" w14:paraId="22402717"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AE0812" w:rsidRDefault="00AE0812" w14:paraId="122857CD"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AE0812" w:rsidRDefault="00AE0812" w14:paraId="30BD2106" w14:textId="77777777">
            <w:pPr>
              <w:jc w:val="center"/>
              <w:rPr>
                <w:rFonts w:ascii="Calibri" w:hAnsi="Calibri"/>
                <w:color w:val="000000"/>
                <w:sz w:val="20"/>
                <w:szCs w:val="20"/>
              </w:rPr>
            </w:pPr>
            <w:r>
              <w:rPr>
                <w:rFonts w:ascii="Calibri" w:hAnsi="Calibri"/>
                <w:color w:val="000000"/>
                <w:sz w:val="20"/>
                <w:szCs w:val="20"/>
              </w:rPr>
              <w:t>0.3000</w:t>
            </w:r>
          </w:p>
        </w:tc>
        <w:tc>
          <w:tcPr>
            <w:tcW w:w="820" w:type="dxa"/>
            <w:tcBorders>
              <w:top w:val="nil"/>
              <w:left w:val="nil"/>
              <w:bottom w:val="single" w:color="auto" w:sz="4" w:space="0"/>
              <w:right w:val="single" w:color="auto" w:sz="4" w:space="0"/>
            </w:tcBorders>
            <w:shd w:val="clear" w:color="auto" w:fill="auto"/>
            <w:noWrap/>
            <w:vAlign w:val="bottom"/>
            <w:hideMark/>
          </w:tcPr>
          <w:p w:rsidR="00AE0812" w:rsidRDefault="00AE0812" w14:paraId="62A8BCF1" w14:textId="77777777">
            <w:pPr>
              <w:jc w:val="center"/>
              <w:rPr>
                <w:rFonts w:ascii="Calibri" w:hAnsi="Calibri"/>
                <w:color w:val="000000"/>
                <w:sz w:val="20"/>
                <w:szCs w:val="20"/>
              </w:rPr>
            </w:pPr>
            <w:r>
              <w:rPr>
                <w:rFonts w:ascii="Calibri" w:hAnsi="Calibri"/>
                <w:color w:val="000000"/>
                <w:sz w:val="20"/>
                <w:szCs w:val="20"/>
              </w:rPr>
              <w:t>3</w:t>
            </w:r>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7E655A9D"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AE0812" w:rsidRDefault="00AE0812" w14:paraId="11523CEA" w14:textId="77777777">
            <w:pPr>
              <w:jc w:val="center"/>
              <w:rPr>
                <w:rFonts w:ascii="Calibri" w:hAnsi="Calibri"/>
                <w:color w:val="000000"/>
                <w:sz w:val="20"/>
                <w:szCs w:val="20"/>
              </w:rPr>
            </w:pPr>
            <w:r>
              <w:rPr>
                <w:rFonts w:ascii="Calibri" w:hAnsi="Calibri"/>
                <w:color w:val="000000"/>
                <w:sz w:val="20"/>
                <w:szCs w:val="20"/>
              </w:rPr>
              <w:t> </w:t>
            </w:r>
          </w:p>
        </w:tc>
      </w:tr>
      <w:tr w:rsidR="00AE0812" w:rsidTr="00AE0812" w14:paraId="4AB1A2C1"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24A2CB6A" w14:textId="77777777">
            <w:pPr>
              <w:rPr>
                <w:rFonts w:ascii="Calibri" w:hAnsi="Calibri"/>
                <w:color w:val="000000"/>
                <w:sz w:val="20"/>
                <w:szCs w:val="20"/>
              </w:rPr>
            </w:pPr>
            <w:r>
              <w:rPr>
                <w:rFonts w:ascii="Calibri" w:hAnsi="Calibri"/>
                <w:color w:val="000000"/>
                <w:sz w:val="20"/>
                <w:szCs w:val="20"/>
              </w:rPr>
              <w:t>Optional1</w:t>
            </w:r>
          </w:p>
        </w:tc>
        <w:tc>
          <w:tcPr>
            <w:tcW w:w="1100" w:type="dxa"/>
            <w:tcBorders>
              <w:top w:val="nil"/>
              <w:left w:val="nil"/>
              <w:bottom w:val="single" w:color="auto" w:sz="4" w:space="0"/>
              <w:right w:val="single" w:color="auto" w:sz="4" w:space="0"/>
            </w:tcBorders>
            <w:shd w:val="clear" w:color="auto" w:fill="auto"/>
            <w:noWrap/>
            <w:vAlign w:val="bottom"/>
            <w:hideMark/>
          </w:tcPr>
          <w:p w:rsidR="00AE0812" w:rsidRDefault="00AE0812" w14:paraId="14625BBB"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AE0812" w:rsidRDefault="00AE0812" w14:paraId="1C65CD95"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AE0812" w:rsidRDefault="00AE0812" w14:paraId="088C8CE6" w14:textId="77777777">
            <w:pPr>
              <w:jc w:val="center"/>
              <w:rPr>
                <w:rFonts w:ascii="Calibri" w:hAnsi="Calibri"/>
                <w:color w:val="000000"/>
                <w:sz w:val="20"/>
                <w:szCs w:val="20"/>
              </w:rPr>
            </w:pPr>
            <w:r>
              <w:rPr>
                <w:rFonts w:ascii="Calibri" w:hAnsi="Calibri"/>
                <w:color w:val="000000"/>
                <w:sz w:val="20"/>
                <w:szCs w:val="20"/>
              </w:rPr>
              <w:t>0.1000</w:t>
            </w:r>
          </w:p>
        </w:tc>
        <w:tc>
          <w:tcPr>
            <w:tcW w:w="820" w:type="dxa"/>
            <w:tcBorders>
              <w:top w:val="nil"/>
              <w:left w:val="nil"/>
              <w:bottom w:val="single" w:color="auto" w:sz="4" w:space="0"/>
              <w:right w:val="single" w:color="auto" w:sz="4" w:space="0"/>
            </w:tcBorders>
            <w:shd w:val="clear" w:color="auto" w:fill="auto"/>
            <w:noWrap/>
            <w:vAlign w:val="bottom"/>
            <w:hideMark/>
          </w:tcPr>
          <w:p w:rsidR="00AE0812" w:rsidRDefault="00AE0812" w14:paraId="1305F6C6" w14:textId="77777777">
            <w:pPr>
              <w:jc w:val="center"/>
              <w:rPr>
                <w:rFonts w:ascii="Calibri" w:hAnsi="Calibri"/>
                <w:color w:val="000000"/>
                <w:sz w:val="20"/>
                <w:szCs w:val="20"/>
              </w:rPr>
            </w:pPr>
            <w:r>
              <w:rPr>
                <w:rFonts w:ascii="Calibri" w:hAnsi="Calibri"/>
                <w:color w:val="000000"/>
                <w:sz w:val="20"/>
                <w:szCs w:val="20"/>
              </w:rPr>
              <w:t>10</w:t>
            </w:r>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66D8CBA4"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AE0812" w:rsidRDefault="00AE0812" w14:paraId="260937E2" w14:textId="77777777">
            <w:pPr>
              <w:jc w:val="center"/>
              <w:rPr>
                <w:rFonts w:ascii="Calibri" w:hAnsi="Calibri"/>
                <w:color w:val="000000"/>
                <w:sz w:val="20"/>
                <w:szCs w:val="20"/>
              </w:rPr>
            </w:pPr>
            <w:r>
              <w:rPr>
                <w:rFonts w:ascii="Calibri" w:hAnsi="Calibri"/>
                <w:color w:val="000000"/>
                <w:sz w:val="20"/>
                <w:szCs w:val="20"/>
              </w:rPr>
              <w:t> </w:t>
            </w:r>
          </w:p>
        </w:tc>
      </w:tr>
      <w:tr w:rsidR="00AE0812" w:rsidTr="00AE0812" w14:paraId="09BB9572"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1BBDB529" w14:textId="77777777">
            <w:pPr>
              <w:rPr>
                <w:rFonts w:ascii="Calibri" w:hAnsi="Calibri"/>
                <w:color w:val="000000"/>
                <w:sz w:val="20"/>
                <w:szCs w:val="20"/>
              </w:rPr>
            </w:pPr>
            <w:proofErr w:type="spellStart"/>
            <w:r>
              <w:rPr>
                <w:rFonts w:ascii="Calibri" w:hAnsi="Calibri"/>
                <w:color w:val="000000"/>
                <w:sz w:val="20"/>
                <w:szCs w:val="20"/>
              </w:rPr>
              <w:t>MixedFire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AE0812" w:rsidRDefault="00AE0812" w14:paraId="57DBA0B6"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AE0812" w:rsidRDefault="00AE0812" w14:paraId="1FB15683"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AE0812" w:rsidRDefault="00AE0812" w14:paraId="7150A4BF" w14:textId="77777777">
            <w:pPr>
              <w:jc w:val="center"/>
              <w:rPr>
                <w:rFonts w:ascii="Calibri" w:hAnsi="Calibri"/>
                <w:color w:val="000000"/>
                <w:sz w:val="20"/>
                <w:szCs w:val="20"/>
              </w:rPr>
            </w:pPr>
            <w:r>
              <w:rPr>
                <w:rFonts w:ascii="Calibri" w:hAnsi="Calibri"/>
                <w:color w:val="000000"/>
                <w:sz w:val="20"/>
                <w:szCs w:val="20"/>
              </w:rPr>
              <w:t>0.1000</w:t>
            </w:r>
          </w:p>
        </w:tc>
        <w:tc>
          <w:tcPr>
            <w:tcW w:w="820" w:type="dxa"/>
            <w:tcBorders>
              <w:top w:val="nil"/>
              <w:left w:val="nil"/>
              <w:bottom w:val="single" w:color="auto" w:sz="4" w:space="0"/>
              <w:right w:val="single" w:color="auto" w:sz="4" w:space="0"/>
            </w:tcBorders>
            <w:shd w:val="clear" w:color="auto" w:fill="auto"/>
            <w:noWrap/>
            <w:vAlign w:val="bottom"/>
            <w:hideMark/>
          </w:tcPr>
          <w:p w:rsidR="00AE0812" w:rsidRDefault="00AE0812" w14:paraId="3DCD2654" w14:textId="77777777">
            <w:pPr>
              <w:jc w:val="center"/>
              <w:rPr>
                <w:rFonts w:ascii="Calibri" w:hAnsi="Calibri"/>
                <w:color w:val="000000"/>
                <w:sz w:val="20"/>
                <w:szCs w:val="20"/>
              </w:rPr>
            </w:pPr>
            <w:r>
              <w:rPr>
                <w:rFonts w:ascii="Calibri" w:hAnsi="Calibri"/>
                <w:color w:val="000000"/>
                <w:sz w:val="20"/>
                <w:szCs w:val="20"/>
              </w:rPr>
              <w:t>10</w:t>
            </w:r>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02443092"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AE0812" w:rsidRDefault="00AE0812" w14:paraId="0D081288" w14:textId="77777777">
            <w:pPr>
              <w:jc w:val="center"/>
              <w:rPr>
                <w:rFonts w:ascii="Calibri" w:hAnsi="Calibri"/>
                <w:color w:val="000000"/>
                <w:sz w:val="20"/>
                <w:szCs w:val="20"/>
              </w:rPr>
            </w:pPr>
            <w:r>
              <w:rPr>
                <w:rFonts w:ascii="Calibri" w:hAnsi="Calibri"/>
                <w:color w:val="000000"/>
                <w:sz w:val="20"/>
                <w:szCs w:val="20"/>
              </w:rPr>
              <w:t> </w:t>
            </w:r>
          </w:p>
        </w:tc>
      </w:tr>
      <w:tr w:rsidR="00AE0812" w:rsidTr="00AE0812" w14:paraId="621804D6"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7C60FD0F"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AE0812" w:rsidRDefault="00AE0812" w14:paraId="2FD92469"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AE0812" w:rsidRDefault="00AE0812" w14:paraId="38569BBF"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AE0812" w:rsidRDefault="00AE0812" w14:paraId="6DA1D2CA" w14:textId="77777777">
            <w:pPr>
              <w:jc w:val="center"/>
              <w:rPr>
                <w:rFonts w:ascii="Calibri" w:hAnsi="Calibri"/>
                <w:color w:val="000000"/>
                <w:sz w:val="20"/>
                <w:szCs w:val="20"/>
              </w:rPr>
            </w:pPr>
            <w:r>
              <w:rPr>
                <w:rFonts w:ascii="Calibri" w:hAnsi="Calibri"/>
                <w:color w:val="000000"/>
                <w:sz w:val="20"/>
                <w:szCs w:val="20"/>
              </w:rPr>
              <w:t>0.3300</w:t>
            </w:r>
          </w:p>
        </w:tc>
        <w:tc>
          <w:tcPr>
            <w:tcW w:w="820" w:type="dxa"/>
            <w:tcBorders>
              <w:top w:val="nil"/>
              <w:left w:val="nil"/>
              <w:bottom w:val="single" w:color="auto" w:sz="4" w:space="0"/>
              <w:right w:val="single" w:color="auto" w:sz="4" w:space="0"/>
            </w:tcBorders>
            <w:shd w:val="clear" w:color="auto" w:fill="auto"/>
            <w:noWrap/>
            <w:vAlign w:val="bottom"/>
            <w:hideMark/>
          </w:tcPr>
          <w:p w:rsidR="00AE0812" w:rsidRDefault="00AE0812" w14:paraId="74207881" w14:textId="77777777">
            <w:pPr>
              <w:jc w:val="center"/>
              <w:rPr>
                <w:rFonts w:ascii="Calibri" w:hAnsi="Calibri"/>
                <w:color w:val="000000"/>
                <w:sz w:val="20"/>
                <w:szCs w:val="20"/>
              </w:rPr>
            </w:pPr>
            <w:r>
              <w:rPr>
                <w:rFonts w:ascii="Calibri" w:hAnsi="Calibri"/>
                <w:color w:val="000000"/>
                <w:sz w:val="20"/>
                <w:szCs w:val="20"/>
              </w:rPr>
              <w:t>3</w:t>
            </w:r>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1CBBE713"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AE0812" w:rsidRDefault="00AE0812" w14:paraId="6F9C8144" w14:textId="77777777">
            <w:pPr>
              <w:jc w:val="center"/>
              <w:rPr>
                <w:rFonts w:ascii="Calibri" w:hAnsi="Calibri"/>
                <w:color w:val="000000"/>
                <w:sz w:val="20"/>
                <w:szCs w:val="20"/>
              </w:rPr>
            </w:pPr>
            <w:r>
              <w:rPr>
                <w:rFonts w:ascii="Calibri" w:hAnsi="Calibri"/>
                <w:color w:val="000000"/>
                <w:sz w:val="20"/>
                <w:szCs w:val="20"/>
              </w:rPr>
              <w:t> </w:t>
            </w:r>
          </w:p>
        </w:tc>
      </w:tr>
      <w:tr w:rsidR="00AE0812" w:rsidTr="00AE0812" w14:paraId="6AC5FFA3"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4E7E7EC0" w14:textId="77777777">
            <w:pPr>
              <w:rPr>
                <w:rFonts w:ascii="Calibri" w:hAnsi="Calibri"/>
                <w:color w:val="000000"/>
                <w:sz w:val="20"/>
                <w:szCs w:val="20"/>
              </w:rPr>
            </w:pPr>
            <w:proofErr w:type="spellStart"/>
            <w:r>
              <w:rPr>
                <w:rFonts w:ascii="Calibri" w:hAnsi="Calibri"/>
                <w:color w:val="000000"/>
                <w:sz w:val="20"/>
                <w:szCs w:val="20"/>
              </w:rPr>
              <w:t>NativeGrazing</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AE0812" w:rsidRDefault="00AE0812" w14:paraId="65D17300"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AE0812" w:rsidRDefault="00AE0812" w14:paraId="2F35AC61"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AE0812" w:rsidRDefault="00AE0812" w14:paraId="3922D5DD" w14:textId="77777777">
            <w:pPr>
              <w:jc w:val="center"/>
              <w:rPr>
                <w:rFonts w:ascii="Calibri" w:hAnsi="Calibri"/>
                <w:color w:val="000000"/>
                <w:sz w:val="20"/>
                <w:szCs w:val="20"/>
              </w:rPr>
            </w:pPr>
            <w:r>
              <w:rPr>
                <w:rFonts w:ascii="Calibri" w:hAnsi="Calibri"/>
                <w:color w:val="000000"/>
                <w:sz w:val="20"/>
                <w:szCs w:val="20"/>
              </w:rPr>
              <w:t>0.3000</w:t>
            </w:r>
          </w:p>
        </w:tc>
        <w:tc>
          <w:tcPr>
            <w:tcW w:w="820" w:type="dxa"/>
            <w:tcBorders>
              <w:top w:val="nil"/>
              <w:left w:val="nil"/>
              <w:bottom w:val="single" w:color="auto" w:sz="4" w:space="0"/>
              <w:right w:val="single" w:color="auto" w:sz="4" w:space="0"/>
            </w:tcBorders>
            <w:shd w:val="clear" w:color="auto" w:fill="auto"/>
            <w:noWrap/>
            <w:vAlign w:val="bottom"/>
            <w:hideMark/>
          </w:tcPr>
          <w:p w:rsidR="00AE0812" w:rsidRDefault="00AE0812" w14:paraId="087343D9" w14:textId="77777777">
            <w:pPr>
              <w:jc w:val="center"/>
              <w:rPr>
                <w:rFonts w:ascii="Calibri" w:hAnsi="Calibri"/>
                <w:color w:val="000000"/>
                <w:sz w:val="20"/>
                <w:szCs w:val="20"/>
              </w:rPr>
            </w:pPr>
            <w:r>
              <w:rPr>
                <w:rFonts w:ascii="Calibri" w:hAnsi="Calibri"/>
                <w:color w:val="000000"/>
                <w:sz w:val="20"/>
                <w:szCs w:val="20"/>
              </w:rPr>
              <w:t>3</w:t>
            </w:r>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48FE9706"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AE0812" w:rsidRDefault="00AE0812" w14:paraId="69F4AE0C" w14:textId="77777777">
            <w:pPr>
              <w:jc w:val="center"/>
              <w:rPr>
                <w:rFonts w:ascii="Calibri" w:hAnsi="Calibri"/>
                <w:color w:val="000000"/>
                <w:sz w:val="20"/>
                <w:szCs w:val="20"/>
              </w:rPr>
            </w:pPr>
            <w:r>
              <w:rPr>
                <w:rFonts w:ascii="Calibri" w:hAnsi="Calibri"/>
                <w:color w:val="000000"/>
                <w:sz w:val="20"/>
                <w:szCs w:val="20"/>
              </w:rPr>
              <w:t> </w:t>
            </w:r>
          </w:p>
        </w:tc>
      </w:tr>
      <w:tr w:rsidR="00AE0812" w:rsidTr="00AE0812" w14:paraId="314C591F"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48ED0507" w14:textId="77777777">
            <w:pPr>
              <w:rPr>
                <w:rFonts w:ascii="Calibri" w:hAnsi="Calibri"/>
                <w:color w:val="000000"/>
                <w:sz w:val="20"/>
                <w:szCs w:val="20"/>
              </w:rPr>
            </w:pPr>
            <w:r>
              <w:rPr>
                <w:rFonts w:ascii="Calibri" w:hAnsi="Calibri"/>
                <w:color w:val="000000"/>
                <w:sz w:val="20"/>
                <w:szCs w:val="20"/>
              </w:rPr>
              <w:t>Optional1</w:t>
            </w:r>
          </w:p>
        </w:tc>
        <w:tc>
          <w:tcPr>
            <w:tcW w:w="1100" w:type="dxa"/>
            <w:tcBorders>
              <w:top w:val="nil"/>
              <w:left w:val="nil"/>
              <w:bottom w:val="single" w:color="auto" w:sz="4" w:space="0"/>
              <w:right w:val="single" w:color="auto" w:sz="4" w:space="0"/>
            </w:tcBorders>
            <w:shd w:val="clear" w:color="auto" w:fill="auto"/>
            <w:noWrap/>
            <w:vAlign w:val="bottom"/>
            <w:hideMark/>
          </w:tcPr>
          <w:p w:rsidR="00AE0812" w:rsidRDefault="00AE0812" w14:paraId="47E6BE46"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AE0812" w:rsidRDefault="00AE0812" w14:paraId="7A1E705F"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AE0812" w:rsidRDefault="00AE0812" w14:paraId="7CC9F0C2" w14:textId="77777777">
            <w:pPr>
              <w:jc w:val="center"/>
              <w:rPr>
                <w:rFonts w:ascii="Calibri" w:hAnsi="Calibri"/>
                <w:color w:val="000000"/>
                <w:sz w:val="20"/>
                <w:szCs w:val="20"/>
              </w:rPr>
            </w:pPr>
            <w:r>
              <w:rPr>
                <w:rFonts w:ascii="Calibri" w:hAnsi="Calibri"/>
                <w:color w:val="000000"/>
                <w:sz w:val="20"/>
                <w:szCs w:val="20"/>
              </w:rPr>
              <w:t>0.1000</w:t>
            </w:r>
          </w:p>
        </w:tc>
        <w:tc>
          <w:tcPr>
            <w:tcW w:w="820" w:type="dxa"/>
            <w:tcBorders>
              <w:top w:val="nil"/>
              <w:left w:val="nil"/>
              <w:bottom w:val="single" w:color="auto" w:sz="4" w:space="0"/>
              <w:right w:val="single" w:color="auto" w:sz="4" w:space="0"/>
            </w:tcBorders>
            <w:shd w:val="clear" w:color="auto" w:fill="auto"/>
            <w:noWrap/>
            <w:vAlign w:val="bottom"/>
            <w:hideMark/>
          </w:tcPr>
          <w:p w:rsidR="00AE0812" w:rsidRDefault="00AE0812" w14:paraId="6A26333E" w14:textId="77777777">
            <w:pPr>
              <w:jc w:val="center"/>
              <w:rPr>
                <w:rFonts w:ascii="Calibri" w:hAnsi="Calibri"/>
                <w:color w:val="000000"/>
                <w:sz w:val="20"/>
                <w:szCs w:val="20"/>
              </w:rPr>
            </w:pPr>
            <w:r>
              <w:rPr>
                <w:rFonts w:ascii="Calibri" w:hAnsi="Calibri"/>
                <w:color w:val="000000"/>
                <w:sz w:val="20"/>
                <w:szCs w:val="20"/>
              </w:rPr>
              <w:t>10</w:t>
            </w:r>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5688B999"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AE0812" w:rsidRDefault="00AE0812" w14:paraId="564507E2" w14:textId="77777777">
            <w:pPr>
              <w:jc w:val="center"/>
              <w:rPr>
                <w:rFonts w:ascii="Calibri" w:hAnsi="Calibri"/>
                <w:color w:val="000000"/>
                <w:sz w:val="20"/>
                <w:szCs w:val="20"/>
              </w:rPr>
            </w:pPr>
            <w:r>
              <w:rPr>
                <w:rFonts w:ascii="Calibri" w:hAnsi="Calibri"/>
                <w:color w:val="000000"/>
                <w:sz w:val="20"/>
                <w:szCs w:val="20"/>
              </w:rPr>
              <w:t> </w:t>
            </w:r>
          </w:p>
        </w:tc>
      </w:tr>
      <w:tr w:rsidR="00AE0812" w:rsidTr="00AE0812" w14:paraId="60EB1114"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5903C2F1" w14:textId="77777777">
            <w:pPr>
              <w:rPr>
                <w:rFonts w:ascii="Calibri" w:hAnsi="Calibri"/>
                <w:color w:val="000000"/>
                <w:sz w:val="20"/>
                <w:szCs w:val="20"/>
              </w:rPr>
            </w:pPr>
            <w:r>
              <w:rPr>
                <w:rFonts w:ascii="Calibri" w:hAnsi="Calibri"/>
                <w:color w:val="000000"/>
                <w:sz w:val="20"/>
                <w:szCs w:val="20"/>
              </w:rPr>
              <w:t>AltSuccession</w:t>
            </w:r>
          </w:p>
        </w:tc>
        <w:tc>
          <w:tcPr>
            <w:tcW w:w="1100" w:type="dxa"/>
            <w:tcBorders>
              <w:top w:val="nil"/>
              <w:left w:val="nil"/>
              <w:bottom w:val="single" w:color="auto" w:sz="4" w:space="0"/>
              <w:right w:val="single" w:color="auto" w:sz="4" w:space="0"/>
            </w:tcBorders>
            <w:shd w:val="clear" w:color="auto" w:fill="auto"/>
            <w:noWrap/>
            <w:vAlign w:val="bottom"/>
            <w:hideMark/>
          </w:tcPr>
          <w:p w:rsidR="00AE0812" w:rsidRDefault="00AE0812" w14:paraId="005A78BD"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AE0812" w:rsidRDefault="00AE0812" w14:paraId="29D68E54"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AE0812" w:rsidRDefault="00AE0812" w14:paraId="271EF1AE" w14:textId="77777777">
            <w:pPr>
              <w:jc w:val="center"/>
              <w:rPr>
                <w:rFonts w:ascii="Calibri" w:hAnsi="Calibri"/>
                <w:color w:val="000000"/>
                <w:sz w:val="20"/>
                <w:szCs w:val="20"/>
              </w:rPr>
            </w:pPr>
            <w:r>
              <w:rPr>
                <w:rFonts w:ascii="Calibri" w:hAnsi="Calibri"/>
                <w:color w:val="000000"/>
                <w:sz w:val="20"/>
                <w:szCs w:val="20"/>
              </w:rPr>
              <w:t>1.0000</w:t>
            </w:r>
          </w:p>
        </w:tc>
        <w:tc>
          <w:tcPr>
            <w:tcW w:w="820" w:type="dxa"/>
            <w:tcBorders>
              <w:top w:val="nil"/>
              <w:left w:val="nil"/>
              <w:bottom w:val="single" w:color="auto" w:sz="4" w:space="0"/>
              <w:right w:val="single" w:color="auto" w:sz="4" w:space="0"/>
            </w:tcBorders>
            <w:shd w:val="clear" w:color="auto" w:fill="auto"/>
            <w:noWrap/>
            <w:vAlign w:val="bottom"/>
            <w:hideMark/>
          </w:tcPr>
          <w:p w:rsidR="00AE0812" w:rsidRDefault="00AE0812" w14:paraId="692A54CF" w14:textId="77777777">
            <w:pPr>
              <w:jc w:val="center"/>
              <w:rPr>
                <w:rFonts w:ascii="Calibri" w:hAnsi="Calibri"/>
                <w:color w:val="000000"/>
                <w:sz w:val="20"/>
                <w:szCs w:val="20"/>
              </w:rPr>
            </w:pPr>
            <w:r>
              <w:rPr>
                <w:rFonts w:ascii="Calibri" w:hAnsi="Calibri"/>
                <w:color w:val="000000"/>
                <w:sz w:val="20"/>
                <w:szCs w:val="20"/>
              </w:rPr>
              <w:t>1</w:t>
            </w:r>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180476AC"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AE0812" w:rsidRDefault="00AE0812" w14:paraId="7E49666B" w14:textId="77777777">
            <w:pPr>
              <w:jc w:val="center"/>
              <w:rPr>
                <w:rFonts w:ascii="Calibri" w:hAnsi="Calibri"/>
                <w:color w:val="000000"/>
                <w:sz w:val="20"/>
                <w:szCs w:val="20"/>
              </w:rPr>
            </w:pPr>
            <w:r>
              <w:rPr>
                <w:rFonts w:ascii="Calibri" w:hAnsi="Calibri"/>
                <w:color w:val="000000"/>
                <w:sz w:val="20"/>
                <w:szCs w:val="20"/>
              </w:rPr>
              <w:t>8</w:t>
            </w:r>
          </w:p>
        </w:tc>
      </w:tr>
      <w:tr w:rsidR="00AE0812" w:rsidTr="00AE0812" w14:paraId="2C45965D"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34FB0FFF"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AE0812" w:rsidRDefault="00AE0812" w14:paraId="1EA17A69"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AE0812" w:rsidRDefault="00AE0812" w14:paraId="33E1E0A4"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AE0812" w:rsidRDefault="00AE0812" w14:paraId="7B73CCE4" w14:textId="77777777">
            <w:pPr>
              <w:jc w:val="center"/>
              <w:rPr>
                <w:rFonts w:ascii="Calibri" w:hAnsi="Calibri"/>
                <w:color w:val="000000"/>
                <w:sz w:val="20"/>
                <w:szCs w:val="20"/>
              </w:rPr>
            </w:pPr>
            <w:r>
              <w:rPr>
                <w:rFonts w:ascii="Calibri" w:hAnsi="Calibri"/>
                <w:color w:val="000000"/>
                <w:sz w:val="20"/>
                <w:szCs w:val="20"/>
              </w:rPr>
              <w:t>0.2000</w:t>
            </w:r>
          </w:p>
        </w:tc>
        <w:tc>
          <w:tcPr>
            <w:tcW w:w="820" w:type="dxa"/>
            <w:tcBorders>
              <w:top w:val="nil"/>
              <w:left w:val="nil"/>
              <w:bottom w:val="single" w:color="auto" w:sz="4" w:space="0"/>
              <w:right w:val="single" w:color="auto" w:sz="4" w:space="0"/>
            </w:tcBorders>
            <w:shd w:val="clear" w:color="auto" w:fill="auto"/>
            <w:noWrap/>
            <w:vAlign w:val="bottom"/>
            <w:hideMark/>
          </w:tcPr>
          <w:p w:rsidR="00AE0812" w:rsidRDefault="00AE0812" w14:paraId="24883473" w14:textId="77777777">
            <w:pPr>
              <w:jc w:val="center"/>
              <w:rPr>
                <w:rFonts w:ascii="Calibri" w:hAnsi="Calibri"/>
                <w:color w:val="000000"/>
                <w:sz w:val="20"/>
                <w:szCs w:val="20"/>
              </w:rPr>
            </w:pPr>
            <w:r>
              <w:rPr>
                <w:rFonts w:ascii="Calibri" w:hAnsi="Calibri"/>
                <w:color w:val="000000"/>
                <w:sz w:val="20"/>
                <w:szCs w:val="20"/>
              </w:rPr>
              <w:t>5</w:t>
            </w:r>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1850EFBB"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AE0812" w:rsidRDefault="00AE0812" w14:paraId="74098523" w14:textId="77777777">
            <w:pPr>
              <w:jc w:val="center"/>
              <w:rPr>
                <w:rFonts w:ascii="Calibri" w:hAnsi="Calibri"/>
                <w:color w:val="000000"/>
                <w:sz w:val="20"/>
                <w:szCs w:val="20"/>
              </w:rPr>
            </w:pPr>
            <w:r>
              <w:rPr>
                <w:rFonts w:ascii="Calibri" w:hAnsi="Calibri"/>
                <w:color w:val="000000"/>
                <w:sz w:val="20"/>
                <w:szCs w:val="20"/>
              </w:rPr>
              <w:t> </w:t>
            </w:r>
          </w:p>
        </w:tc>
      </w:tr>
      <w:tr w:rsidR="00AE0812" w:rsidTr="00AE0812" w14:paraId="525E19E7"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AE0812" w:rsidRDefault="00AE0812" w14:paraId="04A63100" w14:textId="77777777">
            <w:pPr>
              <w:rPr>
                <w:rFonts w:ascii="Calibri" w:hAnsi="Calibri"/>
                <w:color w:val="000000"/>
                <w:sz w:val="20"/>
                <w:szCs w:val="20"/>
              </w:rPr>
            </w:pPr>
            <w:r>
              <w:rPr>
                <w:rFonts w:ascii="Calibri" w:hAnsi="Calibri"/>
                <w:color w:val="000000"/>
                <w:sz w:val="20"/>
                <w:szCs w:val="20"/>
              </w:rPr>
              <w:t>Optional1</w:t>
            </w:r>
          </w:p>
        </w:tc>
        <w:tc>
          <w:tcPr>
            <w:tcW w:w="1100" w:type="dxa"/>
            <w:tcBorders>
              <w:top w:val="nil"/>
              <w:left w:val="nil"/>
              <w:bottom w:val="single" w:color="auto" w:sz="4" w:space="0"/>
              <w:right w:val="single" w:color="auto" w:sz="4" w:space="0"/>
            </w:tcBorders>
            <w:shd w:val="clear" w:color="auto" w:fill="auto"/>
            <w:noWrap/>
            <w:vAlign w:val="bottom"/>
            <w:hideMark/>
          </w:tcPr>
          <w:p w:rsidR="00AE0812" w:rsidRDefault="00AE0812" w14:paraId="76B27DDA"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AE0812" w:rsidRDefault="00AE0812" w14:paraId="3892FE85"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1:CLS</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AE0812" w:rsidRDefault="00AE0812" w14:paraId="7A3B0490" w14:textId="77777777">
            <w:pPr>
              <w:jc w:val="center"/>
              <w:rPr>
                <w:rFonts w:ascii="Calibri" w:hAnsi="Calibri"/>
                <w:color w:val="000000"/>
                <w:sz w:val="20"/>
                <w:szCs w:val="20"/>
              </w:rPr>
            </w:pPr>
            <w:r>
              <w:rPr>
                <w:rFonts w:ascii="Calibri" w:hAnsi="Calibri"/>
                <w:color w:val="000000"/>
                <w:sz w:val="20"/>
                <w:szCs w:val="20"/>
              </w:rPr>
              <w:t>0.1000</w:t>
            </w:r>
          </w:p>
        </w:tc>
        <w:tc>
          <w:tcPr>
            <w:tcW w:w="820" w:type="dxa"/>
            <w:tcBorders>
              <w:top w:val="nil"/>
              <w:left w:val="nil"/>
              <w:bottom w:val="single" w:color="auto" w:sz="4" w:space="0"/>
              <w:right w:val="single" w:color="auto" w:sz="4" w:space="0"/>
            </w:tcBorders>
            <w:shd w:val="clear" w:color="auto" w:fill="auto"/>
            <w:noWrap/>
            <w:vAlign w:val="bottom"/>
            <w:hideMark/>
          </w:tcPr>
          <w:p w:rsidR="00AE0812" w:rsidRDefault="00AE0812" w14:paraId="452AF6C2" w14:textId="77777777">
            <w:pPr>
              <w:jc w:val="center"/>
              <w:rPr>
                <w:rFonts w:ascii="Calibri" w:hAnsi="Calibri"/>
                <w:color w:val="000000"/>
                <w:sz w:val="20"/>
                <w:szCs w:val="20"/>
              </w:rPr>
            </w:pPr>
            <w:r>
              <w:rPr>
                <w:rFonts w:ascii="Calibri" w:hAnsi="Calibri"/>
                <w:color w:val="000000"/>
                <w:sz w:val="20"/>
                <w:szCs w:val="20"/>
              </w:rPr>
              <w:t>10</w:t>
            </w:r>
          </w:p>
        </w:tc>
        <w:tc>
          <w:tcPr>
            <w:tcW w:w="1320" w:type="dxa"/>
            <w:tcBorders>
              <w:top w:val="nil"/>
              <w:left w:val="nil"/>
              <w:bottom w:val="single" w:color="auto" w:sz="4" w:space="0"/>
              <w:right w:val="single" w:color="auto" w:sz="4" w:space="0"/>
            </w:tcBorders>
            <w:shd w:val="clear" w:color="auto" w:fill="auto"/>
            <w:noWrap/>
            <w:vAlign w:val="bottom"/>
            <w:hideMark/>
          </w:tcPr>
          <w:p w:rsidR="00AE0812" w:rsidRDefault="00AE0812" w14:paraId="1C49406D"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AE0812" w:rsidRDefault="00AE0812" w14:paraId="4139682B" w14:textId="77777777">
            <w:pPr>
              <w:jc w:val="center"/>
              <w:rPr>
                <w:rFonts w:ascii="Calibri" w:hAnsi="Calibri"/>
                <w:color w:val="000000"/>
                <w:sz w:val="20"/>
                <w:szCs w:val="20"/>
              </w:rPr>
            </w:pPr>
            <w:r>
              <w:rPr>
                <w:rFonts w:ascii="Calibri" w:hAnsi="Calibri"/>
                <w:color w:val="000000"/>
                <w:sz w:val="20"/>
                <w:szCs w:val="20"/>
              </w:rPr>
              <w:t> </w:t>
            </w:r>
          </w:p>
        </w:tc>
      </w:tr>
    </w:tbl>
    <w:p w:rsidRPr="00AE0812" w:rsidR="00AE0812" w:rsidP="00AE0812" w:rsidRDefault="00AE0812" w14:paraId="7F149C6A" w14:textId="77777777"/>
    <w:p w:rsidR="00FA2595" w:rsidP="00FA2595" w:rsidRDefault="00FA2595" w14:paraId="54C1851E" w14:textId="77777777">
      <w:pPr>
        <w:pStyle w:val="ReportSection"/>
      </w:pPr>
      <w:r>
        <w:t>Succession Classes</w:t>
      </w:r>
    </w:p>
    <w:p w:rsidR="00FA2595" w:rsidP="00FA2595" w:rsidRDefault="00FA2595" w14:paraId="1F1CBE6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A2595" w:rsidP="00FA2595" w:rsidRDefault="00FA2595" w14:paraId="2CC1E5A4" w14:textId="77777777">
      <w:pPr>
        <w:pStyle w:val="InfoPara"/>
        <w:pBdr>
          <w:top w:val="single" w:color="auto" w:sz="4" w:space="1"/>
        </w:pBdr>
      </w:pPr>
      <w:r xmlns:w="http://schemas.openxmlformats.org/wordprocessingml/2006/main">
        <w:t>Class A</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A2595" w:rsidP="00FA2595" w:rsidRDefault="00FA2595" w14:paraId="5011F2B0" w14:textId="77777777"/>
    <w:p w:rsidR="00FA2595" w:rsidP="00FA2595" w:rsidRDefault="00FA2595" w14:paraId="5B9834D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FA2595" w:rsidR="00FA2595" w:rsidTr="00FA2595" w14:paraId="251738CC" w14:textId="77777777">
        <w:tc>
          <w:tcPr>
            <w:tcW w:w="1104" w:type="dxa"/>
            <w:tcBorders>
              <w:top w:val="single" w:color="auto" w:sz="2" w:space="0"/>
              <w:bottom w:val="single" w:color="000000" w:sz="12" w:space="0"/>
            </w:tcBorders>
            <w:shd w:val="clear" w:color="auto" w:fill="auto"/>
          </w:tcPr>
          <w:p w:rsidRPr="00FA2595" w:rsidR="00FA2595" w:rsidP="00D04A45" w:rsidRDefault="00FA2595" w14:paraId="7930BD7A" w14:textId="77777777">
            <w:pPr>
              <w:rPr>
                <w:b/>
                <w:bCs/>
              </w:rPr>
            </w:pPr>
            <w:r w:rsidRPr="00FA2595">
              <w:rPr>
                <w:b/>
                <w:bCs/>
              </w:rPr>
              <w:t>Symbol</w:t>
            </w:r>
          </w:p>
        </w:tc>
        <w:tc>
          <w:tcPr>
            <w:tcW w:w="2916" w:type="dxa"/>
            <w:tcBorders>
              <w:top w:val="single" w:color="auto" w:sz="2" w:space="0"/>
              <w:bottom w:val="single" w:color="000000" w:sz="12" w:space="0"/>
            </w:tcBorders>
            <w:shd w:val="clear" w:color="auto" w:fill="auto"/>
          </w:tcPr>
          <w:p w:rsidRPr="00FA2595" w:rsidR="00FA2595" w:rsidP="00D04A45" w:rsidRDefault="00FA2595" w14:paraId="5DE1DE31" w14:textId="77777777">
            <w:pPr>
              <w:rPr>
                <w:b/>
                <w:bCs/>
              </w:rPr>
            </w:pPr>
            <w:r w:rsidRPr="00FA2595">
              <w:rPr>
                <w:b/>
                <w:bCs/>
              </w:rPr>
              <w:t>Scientific Name</w:t>
            </w:r>
          </w:p>
        </w:tc>
        <w:tc>
          <w:tcPr>
            <w:tcW w:w="2916" w:type="dxa"/>
            <w:tcBorders>
              <w:top w:val="single" w:color="auto" w:sz="2" w:space="0"/>
              <w:bottom w:val="single" w:color="000000" w:sz="12" w:space="0"/>
            </w:tcBorders>
            <w:shd w:val="clear" w:color="auto" w:fill="auto"/>
          </w:tcPr>
          <w:p w:rsidRPr="00FA2595" w:rsidR="00FA2595" w:rsidP="00D04A45" w:rsidRDefault="00FA2595" w14:paraId="3D15D4CB" w14:textId="77777777">
            <w:pPr>
              <w:rPr>
                <w:b/>
                <w:bCs/>
              </w:rPr>
            </w:pPr>
            <w:r w:rsidRPr="00FA2595">
              <w:rPr>
                <w:b/>
                <w:bCs/>
              </w:rPr>
              <w:t>Common Name</w:t>
            </w:r>
          </w:p>
        </w:tc>
        <w:tc>
          <w:tcPr>
            <w:tcW w:w="1956" w:type="dxa"/>
            <w:tcBorders>
              <w:top w:val="single" w:color="auto" w:sz="2" w:space="0"/>
              <w:bottom w:val="single" w:color="000000" w:sz="12" w:space="0"/>
            </w:tcBorders>
            <w:shd w:val="clear" w:color="auto" w:fill="auto"/>
          </w:tcPr>
          <w:p w:rsidRPr="00FA2595" w:rsidR="00FA2595" w:rsidP="00D04A45" w:rsidRDefault="00FA2595" w14:paraId="0991452B" w14:textId="77777777">
            <w:pPr>
              <w:rPr>
                <w:b/>
                <w:bCs/>
              </w:rPr>
            </w:pPr>
            <w:r w:rsidRPr="00FA2595">
              <w:rPr>
                <w:b/>
                <w:bCs/>
              </w:rPr>
              <w:t>Canopy Position</w:t>
            </w:r>
          </w:p>
        </w:tc>
      </w:tr>
      <w:tr w:rsidRPr="00FA2595" w:rsidR="00FA2595" w:rsidTr="00FA2595" w14:paraId="0BF2CEDC" w14:textId="77777777">
        <w:tc>
          <w:tcPr>
            <w:tcW w:w="1104" w:type="dxa"/>
            <w:tcBorders>
              <w:top w:val="single" w:color="000000" w:sz="12" w:space="0"/>
            </w:tcBorders>
            <w:shd w:val="clear" w:color="auto" w:fill="auto"/>
          </w:tcPr>
          <w:p w:rsidRPr="00FA2595" w:rsidR="00FA2595" w:rsidP="00D04A45" w:rsidRDefault="00D52193" w14:paraId="06EAAA1A" w14:textId="25DD577D">
            <w:pPr>
              <w:rPr>
                <w:bCs/>
              </w:rPr>
            </w:pPr>
            <w:r>
              <w:rPr>
                <w:bCs/>
              </w:rPr>
              <w:t>PAVI2</w:t>
            </w:r>
          </w:p>
        </w:tc>
        <w:tc>
          <w:tcPr>
            <w:tcW w:w="2916" w:type="dxa"/>
            <w:tcBorders>
              <w:top w:val="single" w:color="000000" w:sz="12" w:space="0"/>
            </w:tcBorders>
            <w:shd w:val="clear" w:color="auto" w:fill="auto"/>
          </w:tcPr>
          <w:p w:rsidRPr="00FA2595" w:rsidR="00FA2595" w:rsidP="00D04A45" w:rsidRDefault="00D52193" w14:paraId="738C5F90" w14:textId="69286A03">
            <w:r>
              <w:t>Panicum virgatum</w:t>
            </w:r>
          </w:p>
        </w:tc>
        <w:tc>
          <w:tcPr>
            <w:tcW w:w="2916" w:type="dxa"/>
            <w:tcBorders>
              <w:top w:val="single" w:color="000000" w:sz="12" w:space="0"/>
            </w:tcBorders>
            <w:shd w:val="clear" w:color="auto" w:fill="auto"/>
          </w:tcPr>
          <w:p w:rsidRPr="00FA2595" w:rsidR="00FA2595" w:rsidP="00D04A45" w:rsidRDefault="00D52193" w14:paraId="6B3B1963" w14:textId="4D380F5E">
            <w:r>
              <w:t>Switchgrass</w:t>
            </w:r>
          </w:p>
        </w:tc>
        <w:tc>
          <w:tcPr>
            <w:tcW w:w="1956" w:type="dxa"/>
            <w:tcBorders>
              <w:top w:val="single" w:color="000000" w:sz="12" w:space="0"/>
            </w:tcBorders>
            <w:shd w:val="clear" w:color="auto" w:fill="auto"/>
          </w:tcPr>
          <w:p w:rsidRPr="00FA2595" w:rsidR="00FA2595" w:rsidP="00D04A45" w:rsidRDefault="00FA2595" w14:paraId="5549D164" w14:textId="77777777">
            <w:r w:rsidRPr="00FA2595">
              <w:t>Upper</w:t>
            </w:r>
          </w:p>
        </w:tc>
      </w:tr>
      <w:tr w:rsidRPr="00FA2595" w:rsidR="00FA2595" w:rsidTr="00FA2595" w14:paraId="533F671C" w14:textId="77777777">
        <w:tc>
          <w:tcPr>
            <w:tcW w:w="1104" w:type="dxa"/>
            <w:shd w:val="clear" w:color="auto" w:fill="auto"/>
          </w:tcPr>
          <w:p w:rsidRPr="00FA2595" w:rsidR="00FA2595" w:rsidP="00D04A45" w:rsidRDefault="002839C9" w14:paraId="7CF6861D" w14:textId="166806B3">
            <w:pPr>
              <w:rPr>
                <w:bCs/>
              </w:rPr>
            </w:pPr>
            <w:r>
              <w:rPr>
                <w:bCs/>
              </w:rPr>
              <w:t>PAPL3</w:t>
            </w:r>
          </w:p>
        </w:tc>
        <w:tc>
          <w:tcPr>
            <w:tcW w:w="2916" w:type="dxa"/>
            <w:shd w:val="clear" w:color="auto" w:fill="auto"/>
          </w:tcPr>
          <w:p w:rsidRPr="00FA2595" w:rsidR="00FA2595" w:rsidP="00D04A45" w:rsidRDefault="002839C9" w14:paraId="18840F95" w14:textId="5A5D4963">
            <w:proofErr w:type="spellStart"/>
            <w:r>
              <w:t>Paspalum</w:t>
            </w:r>
            <w:proofErr w:type="spellEnd"/>
            <w:r>
              <w:t xml:space="preserve"> </w:t>
            </w:r>
            <w:proofErr w:type="spellStart"/>
            <w:r>
              <w:t>piculatum</w:t>
            </w:r>
            <w:proofErr w:type="spellEnd"/>
          </w:p>
        </w:tc>
        <w:tc>
          <w:tcPr>
            <w:tcW w:w="2916" w:type="dxa"/>
            <w:shd w:val="clear" w:color="auto" w:fill="auto"/>
          </w:tcPr>
          <w:p w:rsidRPr="00FA2595" w:rsidR="00FA2595" w:rsidP="00D04A45" w:rsidRDefault="002839C9" w14:paraId="1D568326" w14:textId="6396AE51">
            <w:proofErr w:type="spellStart"/>
            <w:r>
              <w:t>Brownseed</w:t>
            </w:r>
            <w:proofErr w:type="spellEnd"/>
            <w:r>
              <w:t xml:space="preserve"> </w:t>
            </w:r>
            <w:proofErr w:type="spellStart"/>
            <w:r>
              <w:t>paspulum</w:t>
            </w:r>
            <w:proofErr w:type="spellEnd"/>
          </w:p>
        </w:tc>
        <w:tc>
          <w:tcPr>
            <w:tcW w:w="1956" w:type="dxa"/>
            <w:shd w:val="clear" w:color="auto" w:fill="auto"/>
          </w:tcPr>
          <w:p w:rsidRPr="00FA2595" w:rsidR="00FA2595" w:rsidP="00D04A45" w:rsidRDefault="00FA2595" w14:paraId="1AF20F3D" w14:textId="134E0910">
            <w:r w:rsidRPr="00FA2595">
              <w:t>Upper</w:t>
            </w:r>
          </w:p>
        </w:tc>
      </w:tr>
      <w:tr w:rsidRPr="00FA2595" w:rsidR="00FA2595" w:rsidTr="00FA2595" w14:paraId="7F59126D" w14:textId="77777777">
        <w:tc>
          <w:tcPr>
            <w:tcW w:w="1104" w:type="dxa"/>
            <w:shd w:val="clear" w:color="auto" w:fill="auto"/>
          </w:tcPr>
          <w:p w:rsidRPr="00FA2595" w:rsidR="00FA2595" w:rsidP="00D04A45" w:rsidRDefault="00FA2595" w14:paraId="42636FBE" w14:textId="77777777">
            <w:pPr>
              <w:rPr>
                <w:bCs/>
              </w:rPr>
            </w:pPr>
            <w:r w:rsidRPr="00FA2595">
              <w:rPr>
                <w:bCs/>
              </w:rPr>
              <w:t>SCSC</w:t>
            </w:r>
          </w:p>
        </w:tc>
        <w:tc>
          <w:tcPr>
            <w:tcW w:w="2916" w:type="dxa"/>
            <w:shd w:val="clear" w:color="auto" w:fill="auto"/>
          </w:tcPr>
          <w:p w:rsidRPr="00FA2595" w:rsidR="00FA2595" w:rsidP="00D04A45" w:rsidRDefault="00FA2595" w14:paraId="7BC2AC4E" w14:textId="77777777">
            <w:proofErr w:type="spellStart"/>
            <w:r w:rsidRPr="00FA2595">
              <w:t>Schizachyrium</w:t>
            </w:r>
            <w:proofErr w:type="spellEnd"/>
            <w:r w:rsidRPr="00FA2595">
              <w:t xml:space="preserve"> </w:t>
            </w:r>
            <w:proofErr w:type="spellStart"/>
            <w:r w:rsidRPr="00FA2595">
              <w:t>scoparium</w:t>
            </w:r>
            <w:proofErr w:type="spellEnd"/>
          </w:p>
        </w:tc>
        <w:tc>
          <w:tcPr>
            <w:tcW w:w="2916" w:type="dxa"/>
            <w:shd w:val="clear" w:color="auto" w:fill="auto"/>
          </w:tcPr>
          <w:p w:rsidRPr="00FA2595" w:rsidR="00FA2595" w:rsidP="00D04A45" w:rsidRDefault="00FA2595" w14:paraId="765915D5" w14:textId="77777777">
            <w:r w:rsidRPr="00FA2595">
              <w:t>Little bluestem</w:t>
            </w:r>
          </w:p>
        </w:tc>
        <w:tc>
          <w:tcPr>
            <w:tcW w:w="1956" w:type="dxa"/>
            <w:shd w:val="clear" w:color="auto" w:fill="auto"/>
          </w:tcPr>
          <w:p w:rsidRPr="00FA2595" w:rsidR="00FA2595" w:rsidP="00D04A45" w:rsidRDefault="00FA2595" w14:paraId="52A782FD" w14:textId="77777777">
            <w:r w:rsidRPr="00FA2595">
              <w:t>Upper</w:t>
            </w:r>
          </w:p>
        </w:tc>
      </w:tr>
      <w:tr w:rsidRPr="00FA2595" w:rsidR="00FA2595" w:rsidTr="00FA2595" w14:paraId="6A766214" w14:textId="77777777">
        <w:tc>
          <w:tcPr>
            <w:tcW w:w="1104" w:type="dxa"/>
            <w:shd w:val="clear" w:color="auto" w:fill="auto"/>
          </w:tcPr>
          <w:p w:rsidRPr="00FA2595" w:rsidR="00FA2595" w:rsidP="00D04A45" w:rsidRDefault="00FA2595" w14:paraId="1724DCBB" w14:textId="77777777">
            <w:pPr>
              <w:rPr>
                <w:bCs/>
              </w:rPr>
            </w:pPr>
            <w:r w:rsidRPr="00FA2595">
              <w:rPr>
                <w:bCs/>
              </w:rPr>
              <w:t>SPSP</w:t>
            </w:r>
          </w:p>
        </w:tc>
        <w:tc>
          <w:tcPr>
            <w:tcW w:w="2916" w:type="dxa"/>
            <w:shd w:val="clear" w:color="auto" w:fill="auto"/>
          </w:tcPr>
          <w:p w:rsidRPr="00FA2595" w:rsidR="00FA2595" w:rsidP="00D04A45" w:rsidRDefault="00FA2595" w14:paraId="7C34B298" w14:textId="77777777">
            <w:r w:rsidRPr="00FA2595">
              <w:t xml:space="preserve">Spartina </w:t>
            </w:r>
            <w:proofErr w:type="spellStart"/>
            <w:r w:rsidRPr="00FA2595">
              <w:t>spartinae</w:t>
            </w:r>
            <w:proofErr w:type="spellEnd"/>
          </w:p>
        </w:tc>
        <w:tc>
          <w:tcPr>
            <w:tcW w:w="2916" w:type="dxa"/>
            <w:shd w:val="clear" w:color="auto" w:fill="auto"/>
          </w:tcPr>
          <w:p w:rsidRPr="00FA2595" w:rsidR="00FA2595" w:rsidP="00D04A45" w:rsidRDefault="00FA2595" w14:paraId="0CB4680F" w14:textId="77777777">
            <w:r w:rsidRPr="00FA2595">
              <w:t>Gulf cordgrass</w:t>
            </w:r>
          </w:p>
        </w:tc>
        <w:tc>
          <w:tcPr>
            <w:tcW w:w="1956" w:type="dxa"/>
            <w:shd w:val="clear" w:color="auto" w:fill="auto"/>
          </w:tcPr>
          <w:p w:rsidRPr="00FA2595" w:rsidR="00FA2595" w:rsidP="00D04A45" w:rsidRDefault="00FA2595" w14:paraId="0008BE3A" w14:textId="77777777">
            <w:r w:rsidRPr="00FA2595">
              <w:t>Upper</w:t>
            </w:r>
          </w:p>
        </w:tc>
      </w:tr>
      <w:tr w:rsidRPr="00FA2595" w:rsidR="006530B2" w:rsidTr="00FA2595" w14:paraId="36929E67" w14:textId="77777777">
        <w:tc>
          <w:tcPr>
            <w:tcW w:w="1104" w:type="dxa"/>
            <w:shd w:val="clear" w:color="auto" w:fill="auto"/>
          </w:tcPr>
          <w:p w:rsidRPr="00FA2595" w:rsidR="006530B2" w:rsidP="00D04A45" w:rsidRDefault="006530B2" w14:paraId="49B7B98F" w14:textId="77777777">
            <w:pPr>
              <w:rPr>
                <w:bCs/>
              </w:rPr>
            </w:pPr>
          </w:p>
        </w:tc>
        <w:tc>
          <w:tcPr>
            <w:tcW w:w="2916" w:type="dxa"/>
            <w:shd w:val="clear" w:color="auto" w:fill="auto"/>
          </w:tcPr>
          <w:p w:rsidRPr="00FA2595" w:rsidR="006530B2" w:rsidP="00D04A45" w:rsidRDefault="006530B2" w14:paraId="285683C2" w14:textId="5B238BD5">
            <w:proofErr w:type="spellStart"/>
            <w:r>
              <w:t>Carex</w:t>
            </w:r>
            <w:proofErr w:type="spellEnd"/>
            <w:r>
              <w:t xml:space="preserve"> spp.</w:t>
            </w:r>
          </w:p>
        </w:tc>
        <w:tc>
          <w:tcPr>
            <w:tcW w:w="2916" w:type="dxa"/>
            <w:shd w:val="clear" w:color="auto" w:fill="auto"/>
          </w:tcPr>
          <w:p w:rsidRPr="00FA2595" w:rsidR="006530B2" w:rsidP="00D04A45" w:rsidRDefault="006530B2" w14:paraId="1A097708" w14:textId="4FE668E9">
            <w:r>
              <w:t>Sedge</w:t>
            </w:r>
          </w:p>
        </w:tc>
        <w:tc>
          <w:tcPr>
            <w:tcW w:w="1956" w:type="dxa"/>
            <w:shd w:val="clear" w:color="auto" w:fill="auto"/>
          </w:tcPr>
          <w:p w:rsidRPr="00FA2595" w:rsidR="006530B2" w:rsidP="00D04A45" w:rsidRDefault="006530B2" w14:paraId="7828214E" w14:textId="4D147190">
            <w:r>
              <w:t>Upper</w:t>
            </w:r>
          </w:p>
        </w:tc>
      </w:tr>
    </w:tbl>
    <w:p w:rsidR="00FA2595" w:rsidP="00FA2595" w:rsidRDefault="00FA2595" w14:paraId="5A9D7D25" w14:textId="77777777"/>
    <w:p w:rsidR="00FA2595" w:rsidP="00FA2595" w:rsidRDefault="00FA2595" w14:paraId="66D6E0C9" w14:textId="77777777">
      <w:pPr>
        <w:pStyle w:val="SClassInfoPara"/>
      </w:pPr>
      <w:r>
        <w:t>Description</w:t>
      </w:r>
    </w:p>
    <w:p w:rsidR="00FA2595" w:rsidP="00FA2595" w:rsidRDefault="00CD50C8" w14:paraId="5C7A71E2" w14:textId="184782C4">
      <w:r>
        <w:t xml:space="preserve">Open class after a recent burn. </w:t>
      </w:r>
      <w:r w:rsidR="00385CF8">
        <w:t>"</w:t>
      </w:r>
      <w:r w:rsidR="00FA2595">
        <w:t>Sweet</w:t>
      </w:r>
      <w:r w:rsidR="00385CF8">
        <w:t>"</w:t>
      </w:r>
      <w:r w:rsidR="00FA2595">
        <w:t xml:space="preserve"> regrowth that may occasionally be grazed (local intensive grazing). Cover of bare ground, forbs and annuals</w:t>
      </w:r>
      <w:r w:rsidR="00E021CA">
        <w:t xml:space="preserve"> will be higher in this state</w:t>
      </w:r>
      <w:r w:rsidR="00FA2595">
        <w:t>. Post</w:t>
      </w:r>
      <w:r w:rsidR="00385CF8">
        <w:t>-</w:t>
      </w:r>
      <w:r w:rsidR="00FA2595">
        <w:t xml:space="preserve">fire community that is short duration (often weeks-depending on time of burning) before transitioning into one of the other community stages. Succession </w:t>
      </w:r>
      <w:r w:rsidR="00AA703D">
        <w:t xml:space="preserve">after </w:t>
      </w:r>
      <w:r w:rsidR="00FA2595">
        <w:t>inundation with water proceeds in a different manner through a sedge t</w:t>
      </w:r>
      <w:r w:rsidR="00E021CA">
        <w:t xml:space="preserve">hen bunchgrass stage. </w:t>
      </w:r>
      <w:r w:rsidR="00FA2595">
        <w:t>Grazing by bison</w:t>
      </w:r>
      <w:r w:rsidR="00385CF8">
        <w:t>,</w:t>
      </w:r>
      <w:r w:rsidR="00FA2595">
        <w:t xml:space="preserve"> and herbivory by geese</w:t>
      </w:r>
      <w:r w:rsidR="00385CF8">
        <w:t>,</w:t>
      </w:r>
      <w:r w:rsidR="00FA2595">
        <w:t xml:space="preserve"> </w:t>
      </w:r>
      <w:r w:rsidR="00E72D0A">
        <w:t>occur</w:t>
      </w:r>
      <w:r w:rsidR="00385CF8">
        <w:t>s</w:t>
      </w:r>
      <w:r w:rsidR="00E72D0A">
        <w:t xml:space="preserve"> frequently in this class </w:t>
      </w:r>
      <w:r w:rsidR="00FA2595">
        <w:t>since the regrowth is the ideal food source for nu</w:t>
      </w:r>
      <w:r w:rsidR="00E72D0A">
        <w:t xml:space="preserve">trition. Flooding </w:t>
      </w:r>
      <w:r w:rsidR="00FA2595">
        <w:t>maintain</w:t>
      </w:r>
      <w:r w:rsidR="00385CF8">
        <w:t>s</w:t>
      </w:r>
      <w:r w:rsidR="00FA2595">
        <w:t xml:space="preserve"> this class.</w:t>
      </w:r>
    </w:p>
    <w:p w:rsidR="00FA2595" w:rsidP="00FA2595" w:rsidRDefault="00FA2595" w14:paraId="606FD666" w14:textId="77777777"/>
    <w:p w:rsidR="00FA2595" w:rsidP="00FA2595" w:rsidRDefault="00FA2595" w14:paraId="3D80E517" w14:textId="7DE6072C">
      <w:r>
        <w:t>NOTE</w:t>
      </w:r>
      <w:r w:rsidR="00385CF8">
        <w:t>:</w:t>
      </w:r>
      <w:r>
        <w:t xml:space="preserve"> most of the grazing will occur in this box. Native ungulates will concentrate on recently burned patches. Although ecologically very important</w:t>
      </w:r>
      <w:r w:rsidR="00385CF8">
        <w:t>,</w:t>
      </w:r>
      <w:r>
        <w:t xml:space="preserve"> grazing </w:t>
      </w:r>
      <w:r w:rsidR="00385CF8">
        <w:t xml:space="preserve">is </w:t>
      </w:r>
      <w:r>
        <w:t>not included in this model because it would be closely associated</w:t>
      </w:r>
      <w:r w:rsidR="00AA703D">
        <w:t xml:space="preserve"> </w:t>
      </w:r>
      <w:r>
        <w:t>spatially and temporally with burned patches.</w:t>
      </w:r>
    </w:p>
    <w:p w:rsidR="00FA2595" w:rsidP="00FA2595" w:rsidRDefault="00FA2595" w14:paraId="14E17BA0" w14:textId="77777777"/>
    <w:p>
      <w:r>
        <w:rPr>
          <w:i/>
          <w:u w:val="single"/>
        </w:rPr>
        <w:t>Maximum Tree Size Class</w:t>
      </w:r>
      <w:br/>
      <w:r>
        <w:t>None</w:t>
      </w:r>
    </w:p>
    <w:p w:rsidR="00FA2595" w:rsidP="00FA2595" w:rsidRDefault="00FA2595" w14:paraId="29505B8E" w14:textId="77777777">
      <w:pPr>
        <w:pStyle w:val="InfoPara"/>
        <w:pBdr>
          <w:top w:val="single" w:color="auto" w:sz="4" w:space="1"/>
        </w:pBdr>
      </w:pPr>
      <w:r xmlns:w="http://schemas.openxmlformats.org/wordprocessingml/2006/main">
        <w:t>Class B</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A2595" w:rsidP="00FA2595" w:rsidRDefault="00FA2595" w14:paraId="18C8B120" w14:textId="77777777"/>
    <w:p w:rsidR="00FA2595" w:rsidP="00FA2595" w:rsidRDefault="00FA2595" w14:paraId="663FD71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FA2595" w:rsidR="00FA2595" w:rsidTr="00FA2595" w14:paraId="46B36C53" w14:textId="77777777">
        <w:tc>
          <w:tcPr>
            <w:tcW w:w="1104" w:type="dxa"/>
            <w:tcBorders>
              <w:top w:val="single" w:color="auto" w:sz="2" w:space="0"/>
              <w:bottom w:val="single" w:color="000000" w:sz="12" w:space="0"/>
            </w:tcBorders>
            <w:shd w:val="clear" w:color="auto" w:fill="auto"/>
          </w:tcPr>
          <w:p w:rsidRPr="00FA2595" w:rsidR="00FA2595" w:rsidP="00962EE0" w:rsidRDefault="00FA2595" w14:paraId="3A2C601B" w14:textId="77777777">
            <w:pPr>
              <w:rPr>
                <w:b/>
                <w:bCs/>
              </w:rPr>
            </w:pPr>
            <w:r w:rsidRPr="00FA2595">
              <w:rPr>
                <w:b/>
                <w:bCs/>
              </w:rPr>
              <w:t>Symbol</w:t>
            </w:r>
          </w:p>
        </w:tc>
        <w:tc>
          <w:tcPr>
            <w:tcW w:w="2880" w:type="dxa"/>
            <w:tcBorders>
              <w:top w:val="single" w:color="auto" w:sz="2" w:space="0"/>
              <w:bottom w:val="single" w:color="000000" w:sz="12" w:space="0"/>
            </w:tcBorders>
            <w:shd w:val="clear" w:color="auto" w:fill="auto"/>
          </w:tcPr>
          <w:p w:rsidRPr="00FA2595" w:rsidR="00FA2595" w:rsidP="00962EE0" w:rsidRDefault="00FA2595" w14:paraId="536FCD37" w14:textId="77777777">
            <w:pPr>
              <w:rPr>
                <w:b/>
                <w:bCs/>
              </w:rPr>
            </w:pPr>
            <w:r w:rsidRPr="00FA2595">
              <w:rPr>
                <w:b/>
                <w:bCs/>
              </w:rPr>
              <w:t>Scientific Name</w:t>
            </w:r>
          </w:p>
        </w:tc>
        <w:tc>
          <w:tcPr>
            <w:tcW w:w="1860" w:type="dxa"/>
            <w:tcBorders>
              <w:top w:val="single" w:color="auto" w:sz="2" w:space="0"/>
              <w:bottom w:val="single" w:color="000000" w:sz="12" w:space="0"/>
            </w:tcBorders>
            <w:shd w:val="clear" w:color="auto" w:fill="auto"/>
          </w:tcPr>
          <w:p w:rsidRPr="00FA2595" w:rsidR="00FA2595" w:rsidP="00962EE0" w:rsidRDefault="00FA2595" w14:paraId="032095EB" w14:textId="77777777">
            <w:pPr>
              <w:rPr>
                <w:b/>
                <w:bCs/>
              </w:rPr>
            </w:pPr>
            <w:r w:rsidRPr="00FA2595">
              <w:rPr>
                <w:b/>
                <w:bCs/>
              </w:rPr>
              <w:t>Common Name</w:t>
            </w:r>
          </w:p>
        </w:tc>
        <w:tc>
          <w:tcPr>
            <w:tcW w:w="1956" w:type="dxa"/>
            <w:tcBorders>
              <w:top w:val="single" w:color="auto" w:sz="2" w:space="0"/>
              <w:bottom w:val="single" w:color="000000" w:sz="12" w:space="0"/>
            </w:tcBorders>
            <w:shd w:val="clear" w:color="auto" w:fill="auto"/>
          </w:tcPr>
          <w:p w:rsidRPr="00FA2595" w:rsidR="00FA2595" w:rsidP="00962EE0" w:rsidRDefault="00FA2595" w14:paraId="1424112B" w14:textId="77777777">
            <w:pPr>
              <w:rPr>
                <w:b/>
                <w:bCs/>
              </w:rPr>
            </w:pPr>
            <w:r w:rsidRPr="00FA2595">
              <w:rPr>
                <w:b/>
                <w:bCs/>
              </w:rPr>
              <w:t>Canopy Position</w:t>
            </w:r>
          </w:p>
        </w:tc>
      </w:tr>
      <w:tr w:rsidRPr="00FA2595" w:rsidR="00FA2595" w:rsidTr="00FA2595" w14:paraId="72E5E577" w14:textId="77777777">
        <w:tc>
          <w:tcPr>
            <w:tcW w:w="1104" w:type="dxa"/>
            <w:tcBorders>
              <w:top w:val="single" w:color="000000" w:sz="12" w:space="0"/>
            </w:tcBorders>
            <w:shd w:val="clear" w:color="auto" w:fill="auto"/>
          </w:tcPr>
          <w:p w:rsidRPr="00FA2595" w:rsidR="00FA2595" w:rsidP="00962EE0" w:rsidRDefault="00FA2595" w14:paraId="6C4F847E" w14:textId="77777777">
            <w:pPr>
              <w:rPr>
                <w:bCs/>
              </w:rPr>
            </w:pPr>
            <w:r w:rsidRPr="00FA2595">
              <w:rPr>
                <w:bCs/>
              </w:rPr>
              <w:t>SCSC</w:t>
            </w:r>
          </w:p>
        </w:tc>
        <w:tc>
          <w:tcPr>
            <w:tcW w:w="2880" w:type="dxa"/>
            <w:tcBorders>
              <w:top w:val="single" w:color="000000" w:sz="12" w:space="0"/>
            </w:tcBorders>
            <w:shd w:val="clear" w:color="auto" w:fill="auto"/>
          </w:tcPr>
          <w:p w:rsidRPr="00FA2595" w:rsidR="00FA2595" w:rsidP="00962EE0" w:rsidRDefault="00FA2595" w14:paraId="419AB588" w14:textId="77777777">
            <w:proofErr w:type="spellStart"/>
            <w:r w:rsidRPr="00FA2595">
              <w:t>Schizachyrium</w:t>
            </w:r>
            <w:proofErr w:type="spellEnd"/>
            <w:r w:rsidRPr="00FA2595">
              <w:t xml:space="preserve"> </w:t>
            </w:r>
            <w:proofErr w:type="spellStart"/>
            <w:r w:rsidRPr="00FA2595">
              <w:t>scoparium</w:t>
            </w:r>
            <w:proofErr w:type="spellEnd"/>
          </w:p>
        </w:tc>
        <w:tc>
          <w:tcPr>
            <w:tcW w:w="1860" w:type="dxa"/>
            <w:tcBorders>
              <w:top w:val="single" w:color="000000" w:sz="12" w:space="0"/>
            </w:tcBorders>
            <w:shd w:val="clear" w:color="auto" w:fill="auto"/>
          </w:tcPr>
          <w:p w:rsidRPr="00FA2595" w:rsidR="00FA2595" w:rsidP="00962EE0" w:rsidRDefault="00FA2595" w14:paraId="673301A3" w14:textId="77777777">
            <w:r w:rsidRPr="00FA2595">
              <w:t>Little bluestem</w:t>
            </w:r>
          </w:p>
        </w:tc>
        <w:tc>
          <w:tcPr>
            <w:tcW w:w="1956" w:type="dxa"/>
            <w:tcBorders>
              <w:top w:val="single" w:color="000000" w:sz="12" w:space="0"/>
            </w:tcBorders>
            <w:shd w:val="clear" w:color="auto" w:fill="auto"/>
          </w:tcPr>
          <w:p w:rsidRPr="00FA2595" w:rsidR="00FA2595" w:rsidP="00962EE0" w:rsidRDefault="00FA2595" w14:paraId="2AD2C540" w14:textId="77777777">
            <w:r w:rsidRPr="00FA2595">
              <w:t>Upper</w:t>
            </w:r>
          </w:p>
        </w:tc>
      </w:tr>
      <w:tr w:rsidRPr="00FA2595" w:rsidR="00FA2595" w:rsidTr="00FA2595" w14:paraId="4E255BED" w14:textId="77777777">
        <w:tc>
          <w:tcPr>
            <w:tcW w:w="1104" w:type="dxa"/>
            <w:shd w:val="clear" w:color="auto" w:fill="auto"/>
          </w:tcPr>
          <w:p w:rsidRPr="00FA2595" w:rsidR="00FA2595" w:rsidP="00962EE0" w:rsidRDefault="00FA2595" w14:paraId="78A0EF6D" w14:textId="77777777">
            <w:pPr>
              <w:rPr>
                <w:bCs/>
              </w:rPr>
            </w:pPr>
            <w:r w:rsidRPr="00FA2595">
              <w:rPr>
                <w:bCs/>
              </w:rPr>
              <w:t>PAVI2</w:t>
            </w:r>
          </w:p>
        </w:tc>
        <w:tc>
          <w:tcPr>
            <w:tcW w:w="2880" w:type="dxa"/>
            <w:shd w:val="clear" w:color="auto" w:fill="auto"/>
          </w:tcPr>
          <w:p w:rsidRPr="00FA2595" w:rsidR="00FA2595" w:rsidP="00962EE0" w:rsidRDefault="00FA2595" w14:paraId="510E29B3" w14:textId="77777777">
            <w:r w:rsidRPr="00FA2595">
              <w:t>Panicum virgatum</w:t>
            </w:r>
          </w:p>
        </w:tc>
        <w:tc>
          <w:tcPr>
            <w:tcW w:w="1860" w:type="dxa"/>
            <w:shd w:val="clear" w:color="auto" w:fill="auto"/>
          </w:tcPr>
          <w:p w:rsidRPr="00FA2595" w:rsidR="00FA2595" w:rsidP="00962EE0" w:rsidRDefault="00FA2595" w14:paraId="276290AB" w14:textId="77777777">
            <w:r w:rsidRPr="00FA2595">
              <w:t>Switchgrass</w:t>
            </w:r>
          </w:p>
        </w:tc>
        <w:tc>
          <w:tcPr>
            <w:tcW w:w="1956" w:type="dxa"/>
            <w:shd w:val="clear" w:color="auto" w:fill="auto"/>
          </w:tcPr>
          <w:p w:rsidRPr="00FA2595" w:rsidR="00FA2595" w:rsidP="00962EE0" w:rsidRDefault="00FA2595" w14:paraId="0B54C565" w14:textId="77777777">
            <w:r w:rsidRPr="00FA2595">
              <w:t>Upper</w:t>
            </w:r>
          </w:p>
        </w:tc>
      </w:tr>
      <w:tr w:rsidRPr="00FA2595" w:rsidR="00FA2595" w:rsidTr="00FA2595" w14:paraId="4C0EE359" w14:textId="77777777">
        <w:tc>
          <w:tcPr>
            <w:tcW w:w="1104" w:type="dxa"/>
            <w:shd w:val="clear" w:color="auto" w:fill="auto"/>
          </w:tcPr>
          <w:p w:rsidRPr="00FA2595" w:rsidR="00FA2595" w:rsidP="00962EE0" w:rsidRDefault="00FA2595" w14:paraId="0A4481B2" w14:textId="77777777">
            <w:pPr>
              <w:rPr>
                <w:bCs/>
              </w:rPr>
            </w:pPr>
            <w:r w:rsidRPr="00FA2595">
              <w:rPr>
                <w:bCs/>
              </w:rPr>
              <w:t>ANGE</w:t>
            </w:r>
          </w:p>
        </w:tc>
        <w:tc>
          <w:tcPr>
            <w:tcW w:w="2880" w:type="dxa"/>
            <w:shd w:val="clear" w:color="auto" w:fill="auto"/>
          </w:tcPr>
          <w:p w:rsidRPr="00FA2595" w:rsidR="00FA2595" w:rsidP="00962EE0" w:rsidRDefault="00FA2595" w14:paraId="0130410A" w14:textId="77777777">
            <w:proofErr w:type="spellStart"/>
            <w:r w:rsidRPr="00FA2595">
              <w:t>Andropogon</w:t>
            </w:r>
            <w:proofErr w:type="spellEnd"/>
            <w:r w:rsidRPr="00FA2595">
              <w:t xml:space="preserve"> </w:t>
            </w:r>
            <w:proofErr w:type="spellStart"/>
            <w:r w:rsidRPr="00FA2595">
              <w:t>gerardii</w:t>
            </w:r>
            <w:proofErr w:type="spellEnd"/>
          </w:p>
        </w:tc>
        <w:tc>
          <w:tcPr>
            <w:tcW w:w="1860" w:type="dxa"/>
            <w:shd w:val="clear" w:color="auto" w:fill="auto"/>
          </w:tcPr>
          <w:p w:rsidRPr="00FA2595" w:rsidR="00FA2595" w:rsidP="00962EE0" w:rsidRDefault="00FA2595" w14:paraId="333BD907" w14:textId="77777777">
            <w:r w:rsidRPr="00FA2595">
              <w:t>Big bluestem</w:t>
            </w:r>
          </w:p>
        </w:tc>
        <w:tc>
          <w:tcPr>
            <w:tcW w:w="1956" w:type="dxa"/>
            <w:shd w:val="clear" w:color="auto" w:fill="auto"/>
          </w:tcPr>
          <w:p w:rsidRPr="00FA2595" w:rsidR="00FA2595" w:rsidP="00962EE0" w:rsidRDefault="00FA2595" w14:paraId="1A01A475" w14:textId="77777777">
            <w:r w:rsidRPr="00FA2595">
              <w:t>Upper</w:t>
            </w:r>
          </w:p>
        </w:tc>
      </w:tr>
      <w:tr w:rsidRPr="00FA2595" w:rsidR="00FA2595" w:rsidTr="00FA2595" w14:paraId="1C518BCB" w14:textId="77777777">
        <w:tc>
          <w:tcPr>
            <w:tcW w:w="1104" w:type="dxa"/>
            <w:shd w:val="clear" w:color="auto" w:fill="auto"/>
          </w:tcPr>
          <w:p w:rsidRPr="00FA2595" w:rsidR="00FA2595" w:rsidP="00962EE0" w:rsidRDefault="00FA2595" w14:paraId="7234B06C" w14:textId="77777777">
            <w:pPr>
              <w:rPr>
                <w:bCs/>
              </w:rPr>
            </w:pPr>
            <w:r w:rsidRPr="00FA2595">
              <w:rPr>
                <w:bCs/>
              </w:rPr>
              <w:t>SONU2</w:t>
            </w:r>
          </w:p>
        </w:tc>
        <w:tc>
          <w:tcPr>
            <w:tcW w:w="2880" w:type="dxa"/>
            <w:shd w:val="clear" w:color="auto" w:fill="auto"/>
          </w:tcPr>
          <w:p w:rsidRPr="00FA2595" w:rsidR="00FA2595" w:rsidP="00962EE0" w:rsidRDefault="00FA2595" w14:paraId="6A6114B8" w14:textId="77777777">
            <w:proofErr w:type="spellStart"/>
            <w:r w:rsidRPr="00FA2595">
              <w:t>Sorghastrum</w:t>
            </w:r>
            <w:proofErr w:type="spellEnd"/>
            <w:r w:rsidRPr="00FA2595">
              <w:t xml:space="preserve"> nutans</w:t>
            </w:r>
          </w:p>
        </w:tc>
        <w:tc>
          <w:tcPr>
            <w:tcW w:w="1860" w:type="dxa"/>
            <w:shd w:val="clear" w:color="auto" w:fill="auto"/>
          </w:tcPr>
          <w:p w:rsidRPr="00FA2595" w:rsidR="00FA2595" w:rsidP="00962EE0" w:rsidRDefault="00FA2595" w14:paraId="2964CFDB" w14:textId="77777777">
            <w:proofErr w:type="spellStart"/>
            <w:r w:rsidRPr="00FA2595">
              <w:t>Indiangrass</w:t>
            </w:r>
            <w:proofErr w:type="spellEnd"/>
          </w:p>
        </w:tc>
        <w:tc>
          <w:tcPr>
            <w:tcW w:w="1956" w:type="dxa"/>
            <w:shd w:val="clear" w:color="auto" w:fill="auto"/>
          </w:tcPr>
          <w:p w:rsidRPr="00FA2595" w:rsidR="00FA2595" w:rsidP="00962EE0" w:rsidRDefault="00FA2595" w14:paraId="1B86C573" w14:textId="77777777">
            <w:r w:rsidRPr="00FA2595">
              <w:t>Upper</w:t>
            </w:r>
          </w:p>
        </w:tc>
      </w:tr>
      <w:tr w:rsidRPr="00FA2595" w:rsidR="00D1530E" w:rsidTr="00FA2595" w14:paraId="3CA73589" w14:textId="77777777">
        <w:tc>
          <w:tcPr>
            <w:tcW w:w="1104" w:type="dxa"/>
            <w:shd w:val="clear" w:color="auto" w:fill="auto"/>
          </w:tcPr>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FA2595" w:rsidR="00D1530E" w:rsidTr="00024B16" w14:paraId="6B46F4CD" w14:textId="77777777">
              <w:tc>
                <w:tcPr>
                  <w:tcW w:w="1104" w:type="dxa"/>
                  <w:tcBorders>
                    <w:top w:val="single" w:color="000000" w:sz="12" w:space="0"/>
                  </w:tcBorders>
                  <w:shd w:val="clear" w:color="auto" w:fill="auto"/>
                </w:tcPr>
                <w:p w:rsidRPr="00FA2595" w:rsidR="00D1530E" w:rsidP="00D1530E" w:rsidRDefault="00D1530E" w14:paraId="2DBBB278" w14:textId="7C484EA0">
                  <w:pPr>
                    <w:rPr>
                      <w:bCs/>
                    </w:rPr>
                  </w:pPr>
                  <w:r>
                    <w:rPr>
                      <w:bCs/>
                    </w:rPr>
                    <w:t>PAVI2</w:t>
                  </w:r>
                </w:p>
              </w:tc>
              <w:tc>
                <w:tcPr>
                  <w:tcW w:w="2916" w:type="dxa"/>
                  <w:tcBorders>
                    <w:top w:val="single" w:color="000000" w:sz="12" w:space="0"/>
                  </w:tcBorders>
                  <w:shd w:val="clear" w:color="auto" w:fill="auto"/>
                </w:tcPr>
                <w:p w:rsidRPr="00FA2595" w:rsidR="00D1530E" w:rsidP="00D1530E" w:rsidRDefault="00D1530E" w14:paraId="14BA7B04" w14:textId="77777777">
                  <w:r>
                    <w:t>Panicum virgatum</w:t>
                  </w:r>
                </w:p>
              </w:tc>
              <w:tc>
                <w:tcPr>
                  <w:tcW w:w="2916" w:type="dxa"/>
                  <w:tcBorders>
                    <w:top w:val="single" w:color="000000" w:sz="12" w:space="0"/>
                  </w:tcBorders>
                  <w:shd w:val="clear" w:color="auto" w:fill="auto"/>
                </w:tcPr>
                <w:p w:rsidRPr="00FA2595" w:rsidR="00D1530E" w:rsidP="00D1530E" w:rsidRDefault="00D1530E" w14:paraId="510DFEA0" w14:textId="77777777">
                  <w:r>
                    <w:t>Switchgrass</w:t>
                  </w:r>
                </w:p>
              </w:tc>
              <w:tc>
                <w:tcPr>
                  <w:tcW w:w="1956" w:type="dxa"/>
                  <w:tcBorders>
                    <w:top w:val="single" w:color="000000" w:sz="12" w:space="0"/>
                  </w:tcBorders>
                  <w:shd w:val="clear" w:color="auto" w:fill="auto"/>
                </w:tcPr>
                <w:p w:rsidRPr="00FA2595" w:rsidR="00D1530E" w:rsidP="00D1530E" w:rsidRDefault="00D1530E" w14:paraId="20EE267B" w14:textId="77777777">
                  <w:r w:rsidRPr="00FA2595">
                    <w:t>Upper</w:t>
                  </w:r>
                </w:p>
              </w:tc>
            </w:tr>
          </w:tbl>
          <w:p w:rsidRPr="00FA2595" w:rsidR="00D1530E" w:rsidP="00962EE0" w:rsidRDefault="00D1530E" w14:paraId="46BACAB6" w14:textId="77777777">
            <w:pPr>
              <w:rPr>
                <w:bCs/>
              </w:rPr>
            </w:pPr>
          </w:p>
        </w:tc>
        <w:tc>
          <w:tcPr>
            <w:tcW w:w="2880" w:type="dxa"/>
            <w:shd w:val="clear" w:color="auto" w:fill="auto"/>
          </w:tcPr>
          <w:p w:rsidRPr="00FA2595" w:rsidR="00D1530E" w:rsidP="00962EE0" w:rsidRDefault="00D1530E" w14:paraId="06FF90CC" w14:textId="207A074A">
            <w:r>
              <w:t>Panicum virgatum</w:t>
            </w:r>
          </w:p>
        </w:tc>
        <w:tc>
          <w:tcPr>
            <w:tcW w:w="1860" w:type="dxa"/>
            <w:shd w:val="clear" w:color="auto" w:fill="auto"/>
          </w:tcPr>
          <w:p w:rsidRPr="00FA2595" w:rsidR="00D1530E" w:rsidP="00962EE0" w:rsidRDefault="00D1530E" w14:paraId="15628C12" w14:textId="043E002B">
            <w:r>
              <w:t>Switchgrass</w:t>
            </w:r>
          </w:p>
        </w:tc>
        <w:tc>
          <w:tcPr>
            <w:tcW w:w="1956" w:type="dxa"/>
            <w:shd w:val="clear" w:color="auto" w:fill="auto"/>
          </w:tcPr>
          <w:p w:rsidRPr="00FA2595" w:rsidR="00D1530E" w:rsidP="00962EE0" w:rsidRDefault="00D1530E" w14:paraId="00A45D98" w14:textId="28BEA69E">
            <w:r>
              <w:t>Upper</w:t>
            </w:r>
          </w:p>
        </w:tc>
      </w:tr>
    </w:tbl>
    <w:p w:rsidR="00FA2595" w:rsidP="00FA2595" w:rsidRDefault="00FA2595" w14:paraId="7F6CBB5E" w14:textId="77777777"/>
    <w:p w:rsidR="00FA2595" w:rsidP="00FA2595" w:rsidRDefault="00FA2595" w14:paraId="095CF013" w14:textId="77777777">
      <w:pPr>
        <w:pStyle w:val="SClassInfoPara"/>
      </w:pPr>
      <w:r>
        <w:t>Description</w:t>
      </w:r>
    </w:p>
    <w:p w:rsidR="00FA2595" w:rsidP="00FA2595" w:rsidRDefault="00FC7C6B" w14:paraId="4D72C42C" w14:textId="6635BFF7">
      <w:r>
        <w:t>Class occurs a few years after disturbance</w:t>
      </w:r>
      <w:r w:rsidR="00FA2595">
        <w:t>. Mix of live and standing dead herbaceous biomass</w:t>
      </w:r>
      <w:r>
        <w:t xml:space="preserve">. Cover dominated by grasses. This class will persist without disturbances, replacement fire and grazing by bison and </w:t>
      </w:r>
      <w:r w:rsidR="00FA2595">
        <w:t xml:space="preserve">herbivory by geese will </w:t>
      </w:r>
      <w:r w:rsidR="001B41D3">
        <w:t xml:space="preserve">occur frequently in this class </w:t>
      </w:r>
      <w:r w:rsidR="00FA2595">
        <w:t>since the regrowth is the ideal food source for nutrition. Flooding will mai</w:t>
      </w:r>
      <w:r w:rsidR="001B41D3">
        <w:t>ntain this class</w:t>
      </w:r>
      <w:r>
        <w:t>. This class move</w:t>
      </w:r>
      <w:r w:rsidR="00385CF8">
        <w:t>s</w:t>
      </w:r>
      <w:r>
        <w:t xml:space="preserve"> toward an open state </w:t>
      </w:r>
      <w:r w:rsidR="00FA2595">
        <w:t>without fire.</w:t>
      </w:r>
    </w:p>
    <w:p w:rsidR="00FA2595" w:rsidP="00FA2595" w:rsidRDefault="00FA2595" w14:paraId="46DC9976" w14:textId="77777777"/>
    <w:p w:rsidR="00FA2595" w:rsidP="00FA2595" w:rsidRDefault="00FA2595" w14:paraId="17F816AA" w14:textId="5BB67A42">
      <w:r>
        <w:t>NOTE</w:t>
      </w:r>
      <w:r w:rsidR="00385CF8">
        <w:t>:</w:t>
      </w:r>
      <w:r>
        <w:t xml:space="preserve"> grazing is not explicitly included in this model. Local grazing would lengthen the fire return interval. This model assumes an intact grassland landscape with episodic</w:t>
      </w:r>
      <w:r w:rsidR="00385CF8">
        <w:t xml:space="preserve">, </w:t>
      </w:r>
      <w:r>
        <w:t>not chronic</w:t>
      </w:r>
      <w:r w:rsidR="00385CF8">
        <w:t>,</w:t>
      </w:r>
      <w:r>
        <w:t xml:space="preserve"> grazing pressure.</w:t>
      </w:r>
    </w:p>
    <w:p w:rsidR="00FA2595" w:rsidP="00FA2595" w:rsidRDefault="00FA2595" w14:paraId="238A4696" w14:textId="77777777"/>
    <w:p>
      <w:r>
        <w:rPr>
          <w:i/>
          <w:u w:val="single"/>
        </w:rPr>
        <w:t>Maximum Tree Size Class</w:t>
      </w:r>
      <w:br/>
      <w:r>
        <w:t>None</w:t>
      </w:r>
    </w:p>
    <w:p w:rsidR="00FA2595" w:rsidP="00FA2595" w:rsidRDefault="00FA2595" w14:paraId="0AC29F45"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A2595" w:rsidP="00FA2595" w:rsidRDefault="00FA2595" w14:paraId="26F6CA43" w14:textId="77777777">
      <w:pPr>
        <w:pStyle w:val="SClassInfoPara"/>
      </w:pPr>
      <w:r>
        <w:t>Upper Layer Lifeform is not the dominant lifeform</w:t>
      </w:r>
    </w:p>
    <w:p w:rsidR="00FA2595" w:rsidP="00FA2595" w:rsidRDefault="00D342F0" w14:paraId="64BA395D" w14:textId="302CC50C">
      <w:r>
        <w:t>The upper layer lifeform is shrubs, but g</w:t>
      </w:r>
      <w:r w:rsidR="00FA2595">
        <w:t>rass will sti</w:t>
      </w:r>
      <w:r>
        <w:t xml:space="preserve">ll be the dominant type with shrubs </w:t>
      </w:r>
      <w:r w:rsidR="00FA2595">
        <w:t>increasing without disturbance.</w:t>
      </w:r>
    </w:p>
    <w:p w:rsidR="00FA2595" w:rsidP="00FA2595" w:rsidRDefault="00FA2595" w14:paraId="57379A7F" w14:textId="77777777"/>
    <w:p w:rsidR="00FA2595" w:rsidP="00FA2595" w:rsidRDefault="00FA2595" w14:paraId="0B2EE1B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48"/>
        <w:gridCol w:w="2052"/>
        <w:gridCol w:w="1956"/>
      </w:tblGrid>
      <w:tr w:rsidRPr="00FA2595" w:rsidR="00FA2595" w:rsidTr="00FA2595" w14:paraId="6A679F7A" w14:textId="77777777">
        <w:tc>
          <w:tcPr>
            <w:tcW w:w="1176" w:type="dxa"/>
            <w:tcBorders>
              <w:top w:val="single" w:color="auto" w:sz="2" w:space="0"/>
              <w:bottom w:val="single" w:color="000000" w:sz="12" w:space="0"/>
            </w:tcBorders>
            <w:shd w:val="clear" w:color="auto" w:fill="auto"/>
          </w:tcPr>
          <w:p w:rsidRPr="00FA2595" w:rsidR="00FA2595" w:rsidP="00BB5033" w:rsidRDefault="00FA2595" w14:paraId="2094F7D4" w14:textId="77777777">
            <w:pPr>
              <w:rPr>
                <w:b/>
                <w:bCs/>
              </w:rPr>
            </w:pPr>
            <w:r w:rsidRPr="00FA2595">
              <w:rPr>
                <w:b/>
                <w:bCs/>
              </w:rPr>
              <w:t>Symbol</w:t>
            </w:r>
          </w:p>
        </w:tc>
        <w:tc>
          <w:tcPr>
            <w:tcW w:w="2448" w:type="dxa"/>
            <w:tcBorders>
              <w:top w:val="single" w:color="auto" w:sz="2" w:space="0"/>
              <w:bottom w:val="single" w:color="000000" w:sz="12" w:space="0"/>
            </w:tcBorders>
            <w:shd w:val="clear" w:color="auto" w:fill="auto"/>
          </w:tcPr>
          <w:p w:rsidRPr="00FA2595" w:rsidR="00FA2595" w:rsidP="00BB5033" w:rsidRDefault="00FA2595" w14:paraId="0DF44028" w14:textId="77777777">
            <w:pPr>
              <w:rPr>
                <w:b/>
                <w:bCs/>
              </w:rPr>
            </w:pPr>
            <w:r w:rsidRPr="00FA2595">
              <w:rPr>
                <w:b/>
                <w:bCs/>
              </w:rPr>
              <w:t>Scientific Name</w:t>
            </w:r>
          </w:p>
        </w:tc>
        <w:tc>
          <w:tcPr>
            <w:tcW w:w="2052" w:type="dxa"/>
            <w:tcBorders>
              <w:top w:val="single" w:color="auto" w:sz="2" w:space="0"/>
              <w:bottom w:val="single" w:color="000000" w:sz="12" w:space="0"/>
            </w:tcBorders>
            <w:shd w:val="clear" w:color="auto" w:fill="auto"/>
          </w:tcPr>
          <w:p w:rsidRPr="00FA2595" w:rsidR="00FA2595" w:rsidP="00BB5033" w:rsidRDefault="00FA2595" w14:paraId="6E4E0496" w14:textId="77777777">
            <w:pPr>
              <w:rPr>
                <w:b/>
                <w:bCs/>
              </w:rPr>
            </w:pPr>
            <w:r w:rsidRPr="00FA2595">
              <w:rPr>
                <w:b/>
                <w:bCs/>
              </w:rPr>
              <w:t>Common Name</w:t>
            </w:r>
          </w:p>
        </w:tc>
        <w:tc>
          <w:tcPr>
            <w:tcW w:w="1956" w:type="dxa"/>
            <w:tcBorders>
              <w:top w:val="single" w:color="auto" w:sz="2" w:space="0"/>
              <w:bottom w:val="single" w:color="000000" w:sz="12" w:space="0"/>
            </w:tcBorders>
            <w:shd w:val="clear" w:color="auto" w:fill="auto"/>
          </w:tcPr>
          <w:p w:rsidRPr="00FA2595" w:rsidR="00FA2595" w:rsidP="00BB5033" w:rsidRDefault="00FA2595" w14:paraId="4212E853" w14:textId="77777777">
            <w:pPr>
              <w:rPr>
                <w:b/>
                <w:bCs/>
              </w:rPr>
            </w:pPr>
            <w:r w:rsidRPr="00FA2595">
              <w:rPr>
                <w:b/>
                <w:bCs/>
              </w:rPr>
              <w:t>Canopy Position</w:t>
            </w:r>
          </w:p>
        </w:tc>
      </w:tr>
      <w:tr w:rsidRPr="00FA2595" w:rsidR="00FA2595" w:rsidTr="00FA2595" w14:paraId="0EFFB051" w14:textId="77777777">
        <w:tc>
          <w:tcPr>
            <w:tcW w:w="1176" w:type="dxa"/>
            <w:tcBorders>
              <w:top w:val="single" w:color="000000" w:sz="12" w:space="0"/>
            </w:tcBorders>
            <w:shd w:val="clear" w:color="auto" w:fill="auto"/>
          </w:tcPr>
          <w:p w:rsidRPr="00FA2595" w:rsidR="00FA2595" w:rsidP="00BB5033" w:rsidRDefault="00FA2595" w14:paraId="245DF7AB" w14:textId="77777777">
            <w:pPr>
              <w:rPr>
                <w:bCs/>
              </w:rPr>
            </w:pPr>
            <w:r w:rsidRPr="00FA2595">
              <w:rPr>
                <w:bCs/>
              </w:rPr>
              <w:t>ANGE</w:t>
            </w:r>
          </w:p>
        </w:tc>
        <w:tc>
          <w:tcPr>
            <w:tcW w:w="2448" w:type="dxa"/>
            <w:tcBorders>
              <w:top w:val="single" w:color="000000" w:sz="12" w:space="0"/>
            </w:tcBorders>
            <w:shd w:val="clear" w:color="auto" w:fill="auto"/>
          </w:tcPr>
          <w:p w:rsidRPr="00FA2595" w:rsidR="00FA2595" w:rsidP="00BB5033" w:rsidRDefault="00FA2595" w14:paraId="43F3279F" w14:textId="77777777">
            <w:proofErr w:type="spellStart"/>
            <w:r w:rsidRPr="00FA2595">
              <w:t>Andropogon</w:t>
            </w:r>
            <w:proofErr w:type="spellEnd"/>
            <w:r w:rsidRPr="00FA2595">
              <w:t xml:space="preserve"> </w:t>
            </w:r>
            <w:proofErr w:type="spellStart"/>
            <w:r w:rsidRPr="00FA2595">
              <w:t>gerardii</w:t>
            </w:r>
            <w:proofErr w:type="spellEnd"/>
          </w:p>
        </w:tc>
        <w:tc>
          <w:tcPr>
            <w:tcW w:w="2052" w:type="dxa"/>
            <w:tcBorders>
              <w:top w:val="single" w:color="000000" w:sz="12" w:space="0"/>
            </w:tcBorders>
            <w:shd w:val="clear" w:color="auto" w:fill="auto"/>
          </w:tcPr>
          <w:p w:rsidRPr="00FA2595" w:rsidR="00FA2595" w:rsidP="00BB5033" w:rsidRDefault="00FA2595" w14:paraId="6243EA0F" w14:textId="77777777">
            <w:r w:rsidRPr="00FA2595">
              <w:t>Big bluestem</w:t>
            </w:r>
          </w:p>
        </w:tc>
        <w:tc>
          <w:tcPr>
            <w:tcW w:w="1956" w:type="dxa"/>
            <w:tcBorders>
              <w:top w:val="single" w:color="000000" w:sz="12" w:space="0"/>
            </w:tcBorders>
            <w:shd w:val="clear" w:color="auto" w:fill="auto"/>
          </w:tcPr>
          <w:p w:rsidRPr="00FA2595" w:rsidR="00FA2595" w:rsidP="00BB5033" w:rsidRDefault="00FA2595" w14:paraId="62771F7C" w14:textId="77777777">
            <w:r w:rsidRPr="00FA2595">
              <w:t>Mid-Upper</w:t>
            </w:r>
          </w:p>
        </w:tc>
      </w:tr>
      <w:tr w:rsidRPr="00FA2595" w:rsidR="00FA2595" w:rsidTr="00FA2595" w14:paraId="250F536C" w14:textId="77777777">
        <w:tc>
          <w:tcPr>
            <w:tcW w:w="1176" w:type="dxa"/>
            <w:shd w:val="clear" w:color="auto" w:fill="auto"/>
          </w:tcPr>
          <w:p w:rsidRPr="00FA2595" w:rsidR="00FA2595" w:rsidP="00BB5033" w:rsidRDefault="00FA2595" w14:paraId="021BC5DB" w14:textId="77777777">
            <w:pPr>
              <w:rPr>
                <w:bCs/>
              </w:rPr>
            </w:pPr>
            <w:r w:rsidRPr="00FA2595">
              <w:rPr>
                <w:bCs/>
              </w:rPr>
              <w:t>SPSP</w:t>
            </w:r>
          </w:p>
        </w:tc>
        <w:tc>
          <w:tcPr>
            <w:tcW w:w="2448" w:type="dxa"/>
            <w:shd w:val="clear" w:color="auto" w:fill="auto"/>
          </w:tcPr>
          <w:p w:rsidRPr="00FA2595" w:rsidR="00FA2595" w:rsidP="00BB5033" w:rsidRDefault="00FA2595" w14:paraId="7E821F66" w14:textId="77777777">
            <w:r w:rsidRPr="00FA2595">
              <w:t xml:space="preserve">Spartina </w:t>
            </w:r>
            <w:proofErr w:type="spellStart"/>
            <w:r w:rsidRPr="00FA2595">
              <w:t>spartinae</w:t>
            </w:r>
            <w:proofErr w:type="spellEnd"/>
          </w:p>
        </w:tc>
        <w:tc>
          <w:tcPr>
            <w:tcW w:w="2052" w:type="dxa"/>
            <w:shd w:val="clear" w:color="auto" w:fill="auto"/>
          </w:tcPr>
          <w:p w:rsidRPr="00FA2595" w:rsidR="00FA2595" w:rsidP="00BB5033" w:rsidRDefault="00FA2595" w14:paraId="60FB78C7" w14:textId="77777777">
            <w:r w:rsidRPr="00FA2595">
              <w:t>Gulf cordgrass</w:t>
            </w:r>
          </w:p>
        </w:tc>
        <w:tc>
          <w:tcPr>
            <w:tcW w:w="1956" w:type="dxa"/>
            <w:shd w:val="clear" w:color="auto" w:fill="auto"/>
          </w:tcPr>
          <w:p w:rsidRPr="00FA2595" w:rsidR="00FA2595" w:rsidP="00BB5033" w:rsidRDefault="00FA2595" w14:paraId="2A554A47" w14:textId="77777777">
            <w:r w:rsidRPr="00FA2595">
              <w:t>Mid-Upper</w:t>
            </w:r>
          </w:p>
        </w:tc>
      </w:tr>
      <w:tr w:rsidRPr="00FA2595" w:rsidR="00FA2595" w:rsidTr="00FA2595" w14:paraId="7FD1DC3A" w14:textId="77777777">
        <w:tc>
          <w:tcPr>
            <w:tcW w:w="1176" w:type="dxa"/>
            <w:shd w:val="clear" w:color="auto" w:fill="auto"/>
          </w:tcPr>
          <w:p w:rsidRPr="00FA2595" w:rsidR="00FA2595" w:rsidP="00BB5033" w:rsidRDefault="00FA2595" w14:paraId="5800109A" w14:textId="77777777">
            <w:pPr>
              <w:rPr>
                <w:bCs/>
              </w:rPr>
            </w:pPr>
            <w:r w:rsidRPr="00FA2595">
              <w:rPr>
                <w:bCs/>
              </w:rPr>
              <w:t>MOCE2</w:t>
            </w:r>
          </w:p>
        </w:tc>
        <w:tc>
          <w:tcPr>
            <w:tcW w:w="2448" w:type="dxa"/>
            <w:shd w:val="clear" w:color="auto" w:fill="auto"/>
          </w:tcPr>
          <w:p w:rsidRPr="00FA2595" w:rsidR="00FA2595" w:rsidP="00BB5033" w:rsidRDefault="00FA2595" w14:paraId="1589D0E5" w14:textId="77777777">
            <w:r w:rsidRPr="00FA2595">
              <w:t>Morella cerifera</w:t>
            </w:r>
          </w:p>
        </w:tc>
        <w:tc>
          <w:tcPr>
            <w:tcW w:w="2052" w:type="dxa"/>
            <w:shd w:val="clear" w:color="auto" w:fill="auto"/>
          </w:tcPr>
          <w:p w:rsidRPr="00FA2595" w:rsidR="00FA2595" w:rsidP="00BB5033" w:rsidRDefault="00FA2595" w14:paraId="631F98B6" w14:textId="77777777">
            <w:r w:rsidRPr="00FA2595">
              <w:t>Wax myrtle</w:t>
            </w:r>
          </w:p>
        </w:tc>
        <w:tc>
          <w:tcPr>
            <w:tcW w:w="1956" w:type="dxa"/>
            <w:shd w:val="clear" w:color="auto" w:fill="auto"/>
          </w:tcPr>
          <w:p w:rsidRPr="00FA2595" w:rsidR="00FA2595" w:rsidP="00BB5033" w:rsidRDefault="00FA2595" w14:paraId="4E326ECF" w14:textId="77777777">
            <w:r w:rsidRPr="00FA2595">
              <w:t>Upper</w:t>
            </w:r>
          </w:p>
        </w:tc>
      </w:tr>
      <w:tr w:rsidRPr="00FA2595" w:rsidR="00FA2595" w:rsidTr="00FA2595" w14:paraId="4ECF3EB0" w14:textId="77777777">
        <w:tc>
          <w:tcPr>
            <w:tcW w:w="1176" w:type="dxa"/>
            <w:shd w:val="clear" w:color="auto" w:fill="auto"/>
          </w:tcPr>
          <w:p w:rsidRPr="00FA2595" w:rsidR="00FA2595" w:rsidP="00BB5033" w:rsidRDefault="00FA2595" w14:paraId="30FAA5E4" w14:textId="77777777">
            <w:pPr>
              <w:rPr>
                <w:bCs/>
              </w:rPr>
            </w:pPr>
            <w:r w:rsidRPr="00FA2595">
              <w:rPr>
                <w:bCs/>
              </w:rPr>
              <w:t>BAHA</w:t>
            </w:r>
          </w:p>
        </w:tc>
        <w:tc>
          <w:tcPr>
            <w:tcW w:w="2448" w:type="dxa"/>
            <w:shd w:val="clear" w:color="auto" w:fill="auto"/>
          </w:tcPr>
          <w:p w:rsidRPr="00FA2595" w:rsidR="00FA2595" w:rsidP="00BB5033" w:rsidRDefault="00FA2595" w14:paraId="1ABAE962" w14:textId="77777777">
            <w:proofErr w:type="spellStart"/>
            <w:r w:rsidRPr="00FA2595">
              <w:t>Baccharis</w:t>
            </w:r>
            <w:proofErr w:type="spellEnd"/>
            <w:r w:rsidRPr="00FA2595">
              <w:t xml:space="preserve"> </w:t>
            </w:r>
            <w:proofErr w:type="spellStart"/>
            <w:r w:rsidRPr="00FA2595">
              <w:t>halimifolia</w:t>
            </w:r>
            <w:proofErr w:type="spellEnd"/>
          </w:p>
        </w:tc>
        <w:tc>
          <w:tcPr>
            <w:tcW w:w="2052" w:type="dxa"/>
            <w:shd w:val="clear" w:color="auto" w:fill="auto"/>
          </w:tcPr>
          <w:p w:rsidRPr="00FA2595" w:rsidR="00FA2595" w:rsidP="00BB5033" w:rsidRDefault="00FA2595" w14:paraId="0F980801" w14:textId="77777777">
            <w:r w:rsidRPr="00FA2595">
              <w:t xml:space="preserve">Eastern </w:t>
            </w:r>
            <w:proofErr w:type="spellStart"/>
            <w:r w:rsidRPr="00FA2595">
              <w:t>baccharis</w:t>
            </w:r>
            <w:proofErr w:type="spellEnd"/>
          </w:p>
        </w:tc>
        <w:tc>
          <w:tcPr>
            <w:tcW w:w="1956" w:type="dxa"/>
            <w:shd w:val="clear" w:color="auto" w:fill="auto"/>
          </w:tcPr>
          <w:p w:rsidRPr="00FA2595" w:rsidR="00FA2595" w:rsidP="00BB5033" w:rsidRDefault="00FA2595" w14:paraId="5677D911" w14:textId="77777777">
            <w:r w:rsidRPr="00FA2595">
              <w:t>Upper</w:t>
            </w:r>
          </w:p>
        </w:tc>
      </w:tr>
      <w:tr w:rsidRPr="00FA2595" w:rsidR="00D1530E" w:rsidTr="00FA2595" w14:paraId="23072AB6" w14:textId="77777777">
        <w:tc>
          <w:tcPr>
            <w:tcW w:w="1176" w:type="dxa"/>
            <w:shd w:val="clear" w:color="auto" w:fill="auto"/>
          </w:tcPr>
          <w:p w:rsidRPr="00FA2595" w:rsidR="00D1530E" w:rsidP="00BB5033" w:rsidRDefault="00D1530E" w14:paraId="319665B9" w14:textId="2E6D8EB2">
            <w:pPr>
              <w:rPr>
                <w:bCs/>
              </w:rPr>
            </w:pPr>
            <w:r>
              <w:rPr>
                <w:bCs/>
              </w:rPr>
              <w:t>PAVI2</w:t>
            </w:r>
          </w:p>
        </w:tc>
        <w:tc>
          <w:tcPr>
            <w:tcW w:w="2448" w:type="dxa"/>
            <w:shd w:val="clear" w:color="auto" w:fill="auto"/>
          </w:tcPr>
          <w:p w:rsidRPr="00FA2595" w:rsidR="00D1530E" w:rsidP="00BB5033" w:rsidRDefault="00D1530E" w14:paraId="71C9423F" w14:textId="1221BF45">
            <w:r>
              <w:t xml:space="preserve">Panicum </w:t>
            </w:r>
            <w:proofErr w:type="spellStart"/>
            <w:r>
              <w:t>piculatum</w:t>
            </w:r>
            <w:proofErr w:type="spellEnd"/>
          </w:p>
        </w:tc>
        <w:tc>
          <w:tcPr>
            <w:tcW w:w="2052" w:type="dxa"/>
            <w:shd w:val="clear" w:color="auto" w:fill="auto"/>
          </w:tcPr>
          <w:p w:rsidRPr="00FA2595" w:rsidR="00D1530E" w:rsidP="00BB5033" w:rsidRDefault="00D1530E" w14:paraId="50FF5522" w14:textId="36A94590">
            <w:r>
              <w:t>Switchgrass</w:t>
            </w:r>
          </w:p>
        </w:tc>
        <w:tc>
          <w:tcPr>
            <w:tcW w:w="1956" w:type="dxa"/>
            <w:shd w:val="clear" w:color="auto" w:fill="auto"/>
          </w:tcPr>
          <w:p w:rsidRPr="00FA2595" w:rsidR="00D1530E" w:rsidP="00BB5033" w:rsidRDefault="00D1530E" w14:paraId="6E71E911" w14:textId="4D29742D">
            <w:r>
              <w:t>Upper</w:t>
            </w:r>
          </w:p>
        </w:tc>
      </w:tr>
      <w:tr w:rsidRPr="00FA2595" w:rsidR="00D1530E" w:rsidTr="00FA2595" w14:paraId="082DBE54" w14:textId="77777777">
        <w:tc>
          <w:tcPr>
            <w:tcW w:w="1176" w:type="dxa"/>
            <w:shd w:val="clear" w:color="auto" w:fill="auto"/>
          </w:tcPr>
          <w:p w:rsidRPr="00FA2595" w:rsidR="00D1530E" w:rsidP="00BB5033" w:rsidRDefault="00D1530E" w14:paraId="25EA53DF" w14:textId="78B66BD5">
            <w:pPr>
              <w:rPr>
                <w:bCs/>
              </w:rPr>
            </w:pPr>
            <w:r>
              <w:rPr>
                <w:bCs/>
              </w:rPr>
              <w:t>SCHIZ4</w:t>
            </w:r>
          </w:p>
        </w:tc>
        <w:tc>
          <w:tcPr>
            <w:tcW w:w="2448" w:type="dxa"/>
            <w:shd w:val="clear" w:color="auto" w:fill="auto"/>
          </w:tcPr>
          <w:p w:rsidRPr="00FA2595" w:rsidR="00D1530E" w:rsidP="00BB5033" w:rsidRDefault="00D1530E" w14:paraId="29A062C9" w14:textId="705D8AF9">
            <w:proofErr w:type="spellStart"/>
            <w:r w:rsidRPr="00D1530E">
              <w:t>Schizachyrium</w:t>
            </w:r>
            <w:proofErr w:type="spellEnd"/>
          </w:p>
        </w:tc>
        <w:tc>
          <w:tcPr>
            <w:tcW w:w="2052" w:type="dxa"/>
            <w:shd w:val="clear" w:color="auto" w:fill="auto"/>
          </w:tcPr>
          <w:p w:rsidRPr="00FA2595" w:rsidR="00D1530E" w:rsidP="00BB5033" w:rsidRDefault="00D1530E" w14:paraId="08FA8B85" w14:textId="5D59D4E7">
            <w:r>
              <w:t>Little bluestem</w:t>
            </w:r>
          </w:p>
        </w:tc>
        <w:tc>
          <w:tcPr>
            <w:tcW w:w="1956" w:type="dxa"/>
            <w:shd w:val="clear" w:color="auto" w:fill="auto"/>
          </w:tcPr>
          <w:p w:rsidRPr="00FA2595" w:rsidR="00D1530E" w:rsidP="00BB5033" w:rsidRDefault="00D1530E" w14:paraId="0EC72045" w14:textId="435BD1C1">
            <w:r>
              <w:t>Upper</w:t>
            </w:r>
          </w:p>
        </w:tc>
      </w:tr>
      <w:tr w:rsidRPr="00FA2595" w:rsidR="00D1530E" w:rsidTr="00FA2595" w14:paraId="7391000D" w14:textId="77777777">
        <w:tc>
          <w:tcPr>
            <w:tcW w:w="1176" w:type="dxa"/>
            <w:shd w:val="clear" w:color="auto" w:fill="auto"/>
          </w:tcPr>
          <w:p w:rsidRPr="00FA2595" w:rsidR="00D1530E" w:rsidP="00BB5033" w:rsidRDefault="00D1530E" w14:paraId="57CFEAFD" w14:textId="43DB211E">
            <w:pPr>
              <w:rPr>
                <w:bCs/>
              </w:rPr>
            </w:pPr>
            <w:r>
              <w:rPr>
                <w:bCs/>
              </w:rPr>
              <w:t>SONU4</w:t>
            </w:r>
          </w:p>
        </w:tc>
        <w:tc>
          <w:tcPr>
            <w:tcW w:w="2448" w:type="dxa"/>
            <w:shd w:val="clear" w:color="auto" w:fill="auto"/>
          </w:tcPr>
          <w:p w:rsidRPr="00FA2595" w:rsidR="00D1530E" w:rsidP="00BB5033" w:rsidRDefault="00D1530E" w14:paraId="5E76C898" w14:textId="11F868F0">
            <w:proofErr w:type="spellStart"/>
            <w:r w:rsidRPr="00D1530E">
              <w:t>Sorghastrum</w:t>
            </w:r>
            <w:proofErr w:type="spellEnd"/>
            <w:r w:rsidRPr="00D1530E">
              <w:t xml:space="preserve"> nutans</w:t>
            </w:r>
          </w:p>
        </w:tc>
        <w:tc>
          <w:tcPr>
            <w:tcW w:w="2052" w:type="dxa"/>
            <w:shd w:val="clear" w:color="auto" w:fill="auto"/>
          </w:tcPr>
          <w:p w:rsidRPr="00FA2595" w:rsidR="00D1530E" w:rsidP="00BB5033" w:rsidRDefault="00D1530E" w14:paraId="0DFA6383" w14:textId="708A9A25">
            <w:proofErr w:type="spellStart"/>
            <w:r>
              <w:t>Indiangrass</w:t>
            </w:r>
            <w:proofErr w:type="spellEnd"/>
          </w:p>
        </w:tc>
        <w:tc>
          <w:tcPr>
            <w:tcW w:w="1956" w:type="dxa"/>
            <w:shd w:val="clear" w:color="auto" w:fill="auto"/>
          </w:tcPr>
          <w:p w:rsidRPr="00FA2595" w:rsidR="00D1530E" w:rsidP="00BB5033" w:rsidRDefault="00D1530E" w14:paraId="59C84878" w14:textId="5AB91586">
            <w:r>
              <w:t>Upper</w:t>
            </w:r>
          </w:p>
        </w:tc>
      </w:tr>
    </w:tbl>
    <w:p w:rsidR="00FA2595" w:rsidP="00FA2595" w:rsidRDefault="00FA2595" w14:paraId="7FA4B3C9" w14:textId="5EE39F95"/>
    <w:p w:rsidR="00FA2595" w:rsidP="00FA2595" w:rsidRDefault="00FA2595" w14:paraId="6C921BA8" w14:textId="77777777">
      <w:pPr>
        <w:pStyle w:val="SClassInfoPara"/>
      </w:pPr>
      <w:r>
        <w:t>Description</w:t>
      </w:r>
    </w:p>
    <w:p w:rsidR="00FA2595" w:rsidP="00FA2595" w:rsidRDefault="00FA2595" w14:paraId="3C3BDCC4" w14:textId="2EEF9418">
      <w:r>
        <w:t>Re</w:t>
      </w:r>
      <w:r w:rsidR="001B41D3">
        <w:t xml:space="preserve">placement fire </w:t>
      </w:r>
      <w:r w:rsidR="005A3028">
        <w:t xml:space="preserve">occurs. </w:t>
      </w:r>
      <w:r w:rsidR="001B41D3">
        <w:t xml:space="preserve">Flooding events </w:t>
      </w:r>
      <w:r w:rsidR="005A3028">
        <w:t>moves the system back to grass dominance</w:t>
      </w:r>
      <w:r>
        <w:t>. Tallgrass dominate</w:t>
      </w:r>
      <w:r w:rsidR="00385CF8">
        <w:t>s</w:t>
      </w:r>
      <w:r>
        <w:t xml:space="preserve"> but with a persistent woody component</w:t>
      </w:r>
      <w:r w:rsidR="00385CF8">
        <w:t>;</w:t>
      </w:r>
      <w:r>
        <w:t xml:space="preserve"> </w:t>
      </w:r>
      <w:proofErr w:type="spellStart"/>
      <w:r>
        <w:t>tillering</w:t>
      </w:r>
      <w:proofErr w:type="spellEnd"/>
      <w:r>
        <w:t xml:space="preserve"> and overall plant vigor reduced by mulching effect from accumulation of </w:t>
      </w:r>
      <w:proofErr w:type="spellStart"/>
      <w:r>
        <w:t>ungrazed</w:t>
      </w:r>
      <w:proofErr w:type="spellEnd"/>
      <w:r>
        <w:t>, unburned plant litter. Over short periods of fire exclusion</w:t>
      </w:r>
      <w:r w:rsidR="00385CF8">
        <w:t>,</w:t>
      </w:r>
      <w:r>
        <w:t xml:space="preserve"> woody encroachment will occur</w:t>
      </w:r>
      <w:r w:rsidR="00385CF8">
        <w:t xml:space="preserve"> rapidly</w:t>
      </w:r>
      <w:r>
        <w:t xml:space="preserve">. The woody element will also increase following drought and over-utilization of herbaceous plants. Can go from tree seedling/sapling </w:t>
      </w:r>
      <w:r w:rsidR="005A3028">
        <w:t>to large trees (D class). M</w:t>
      </w:r>
      <w:r>
        <w:t xml:space="preserve">aximum height is probably closer to </w:t>
      </w:r>
      <w:r w:rsidR="00385CF8">
        <w:t>2m</w:t>
      </w:r>
      <w:r>
        <w:t>.</w:t>
      </w:r>
    </w:p>
    <w:p w:rsidR="00FA2595" w:rsidP="00FA2595" w:rsidRDefault="00FA2595" w14:paraId="5F9111DC" w14:textId="77777777"/>
    <w:p>
      <w:r>
        <w:rPr>
          <w:i/>
          <w:u w:val="single"/>
        </w:rPr>
        <w:t>Maximum Tree Size Class</w:t>
      </w:r>
      <w:br/>
      <w:r>
        <w:t>None</w:t>
      </w:r>
    </w:p>
    <w:p w:rsidR="00FA2595" w:rsidP="00FA2595" w:rsidRDefault="00FA2595" w14:paraId="5B6709C6" w14:textId="77777777">
      <w:pPr>
        <w:pStyle w:val="InfoPara"/>
        <w:pBdr>
          <w:top w:val="single" w:color="auto" w:sz="4" w:space="1"/>
        </w:pBdr>
      </w:pPr>
      <w:r xmlns:w="http://schemas.openxmlformats.org/wordprocessingml/2006/main">
        <w:t>Class D</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A2595" w:rsidP="00FA2595" w:rsidRDefault="00FA2595" w14:paraId="3419AFFF" w14:textId="77777777"/>
    <w:p w:rsidR="00FA2595" w:rsidP="00FA2595" w:rsidRDefault="00FA2595" w14:paraId="58819A7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48"/>
        <w:gridCol w:w="2052"/>
        <w:gridCol w:w="1956"/>
      </w:tblGrid>
      <w:tr w:rsidRPr="00FA2595" w:rsidR="00FA2595" w:rsidTr="00FA2595" w14:paraId="16B0F212" w14:textId="77777777">
        <w:tc>
          <w:tcPr>
            <w:tcW w:w="1176" w:type="dxa"/>
            <w:tcBorders>
              <w:top w:val="single" w:color="auto" w:sz="2" w:space="0"/>
              <w:bottom w:val="single" w:color="000000" w:sz="12" w:space="0"/>
            </w:tcBorders>
            <w:shd w:val="clear" w:color="auto" w:fill="auto"/>
          </w:tcPr>
          <w:p w:rsidRPr="00FA2595" w:rsidR="00FA2595" w:rsidP="0055170C" w:rsidRDefault="00FA2595" w14:paraId="7F106082" w14:textId="77777777">
            <w:pPr>
              <w:rPr>
                <w:b/>
                <w:bCs/>
              </w:rPr>
            </w:pPr>
            <w:r w:rsidRPr="00FA2595">
              <w:rPr>
                <w:b/>
                <w:bCs/>
              </w:rPr>
              <w:t>Symbol</w:t>
            </w:r>
          </w:p>
        </w:tc>
        <w:tc>
          <w:tcPr>
            <w:tcW w:w="2448" w:type="dxa"/>
            <w:tcBorders>
              <w:top w:val="single" w:color="auto" w:sz="2" w:space="0"/>
              <w:bottom w:val="single" w:color="000000" w:sz="12" w:space="0"/>
            </w:tcBorders>
            <w:shd w:val="clear" w:color="auto" w:fill="auto"/>
          </w:tcPr>
          <w:p w:rsidRPr="00FA2595" w:rsidR="00FA2595" w:rsidP="0055170C" w:rsidRDefault="00FA2595" w14:paraId="325356C9" w14:textId="77777777">
            <w:pPr>
              <w:rPr>
                <w:b/>
                <w:bCs/>
              </w:rPr>
            </w:pPr>
            <w:r w:rsidRPr="00FA2595">
              <w:rPr>
                <w:b/>
                <w:bCs/>
              </w:rPr>
              <w:t>Scientific Name</w:t>
            </w:r>
          </w:p>
        </w:tc>
        <w:tc>
          <w:tcPr>
            <w:tcW w:w="2052" w:type="dxa"/>
            <w:tcBorders>
              <w:top w:val="single" w:color="auto" w:sz="2" w:space="0"/>
              <w:bottom w:val="single" w:color="000000" w:sz="12" w:space="0"/>
            </w:tcBorders>
            <w:shd w:val="clear" w:color="auto" w:fill="auto"/>
          </w:tcPr>
          <w:p w:rsidRPr="00FA2595" w:rsidR="00FA2595" w:rsidP="0055170C" w:rsidRDefault="00FA2595" w14:paraId="423524BA" w14:textId="77777777">
            <w:pPr>
              <w:rPr>
                <w:b/>
                <w:bCs/>
              </w:rPr>
            </w:pPr>
            <w:r w:rsidRPr="00FA2595">
              <w:rPr>
                <w:b/>
                <w:bCs/>
              </w:rPr>
              <w:t>Common Name</w:t>
            </w:r>
          </w:p>
        </w:tc>
        <w:tc>
          <w:tcPr>
            <w:tcW w:w="1956" w:type="dxa"/>
            <w:tcBorders>
              <w:top w:val="single" w:color="auto" w:sz="2" w:space="0"/>
              <w:bottom w:val="single" w:color="000000" w:sz="12" w:space="0"/>
            </w:tcBorders>
            <w:shd w:val="clear" w:color="auto" w:fill="auto"/>
          </w:tcPr>
          <w:p w:rsidRPr="00FA2595" w:rsidR="00FA2595" w:rsidP="0055170C" w:rsidRDefault="00FA2595" w14:paraId="0BCEC6E5" w14:textId="77777777">
            <w:pPr>
              <w:rPr>
                <w:b/>
                <w:bCs/>
              </w:rPr>
            </w:pPr>
            <w:r w:rsidRPr="00FA2595">
              <w:rPr>
                <w:b/>
                <w:bCs/>
              </w:rPr>
              <w:t>Canopy Position</w:t>
            </w:r>
          </w:p>
        </w:tc>
      </w:tr>
      <w:tr w:rsidRPr="00FA2595" w:rsidR="00FA2595" w:rsidTr="00FA2595" w14:paraId="696A1A22" w14:textId="77777777">
        <w:tc>
          <w:tcPr>
            <w:tcW w:w="1176" w:type="dxa"/>
            <w:tcBorders>
              <w:top w:val="single" w:color="000000" w:sz="12" w:space="0"/>
            </w:tcBorders>
            <w:shd w:val="clear" w:color="auto" w:fill="auto"/>
          </w:tcPr>
          <w:p w:rsidRPr="00FA2595" w:rsidR="00FA2595" w:rsidP="0055170C" w:rsidRDefault="00FA2595" w14:paraId="1D435CD4" w14:textId="77777777">
            <w:pPr>
              <w:rPr>
                <w:bCs/>
              </w:rPr>
            </w:pPr>
            <w:r w:rsidRPr="00FA2595">
              <w:rPr>
                <w:bCs/>
              </w:rPr>
              <w:t>MOCE2</w:t>
            </w:r>
          </w:p>
        </w:tc>
        <w:tc>
          <w:tcPr>
            <w:tcW w:w="2448" w:type="dxa"/>
            <w:tcBorders>
              <w:top w:val="single" w:color="000000" w:sz="12" w:space="0"/>
            </w:tcBorders>
            <w:shd w:val="clear" w:color="auto" w:fill="auto"/>
          </w:tcPr>
          <w:p w:rsidRPr="00FA2595" w:rsidR="00FA2595" w:rsidP="0055170C" w:rsidRDefault="00FA2595" w14:paraId="3C4D0503" w14:textId="77777777">
            <w:r w:rsidRPr="00FA2595">
              <w:t>Morella cerifera</w:t>
            </w:r>
          </w:p>
        </w:tc>
        <w:tc>
          <w:tcPr>
            <w:tcW w:w="2052" w:type="dxa"/>
            <w:tcBorders>
              <w:top w:val="single" w:color="000000" w:sz="12" w:space="0"/>
            </w:tcBorders>
            <w:shd w:val="clear" w:color="auto" w:fill="auto"/>
          </w:tcPr>
          <w:p w:rsidRPr="00FA2595" w:rsidR="00FA2595" w:rsidP="0055170C" w:rsidRDefault="00FA2595" w14:paraId="71C60F51" w14:textId="77777777">
            <w:r w:rsidRPr="00FA2595">
              <w:t>Wax myrtle</w:t>
            </w:r>
          </w:p>
        </w:tc>
        <w:tc>
          <w:tcPr>
            <w:tcW w:w="1956" w:type="dxa"/>
            <w:tcBorders>
              <w:top w:val="single" w:color="000000" w:sz="12" w:space="0"/>
            </w:tcBorders>
            <w:shd w:val="clear" w:color="auto" w:fill="auto"/>
          </w:tcPr>
          <w:p w:rsidRPr="00FA2595" w:rsidR="00FA2595" w:rsidP="0055170C" w:rsidRDefault="00FA2595" w14:paraId="56467E5A" w14:textId="77777777">
            <w:r w:rsidRPr="00FA2595">
              <w:t>Upper</w:t>
            </w:r>
          </w:p>
        </w:tc>
      </w:tr>
      <w:tr w:rsidRPr="00FA2595" w:rsidR="00FA2595" w:rsidTr="00FA2595" w14:paraId="02E29ED6" w14:textId="77777777">
        <w:tc>
          <w:tcPr>
            <w:tcW w:w="1176" w:type="dxa"/>
            <w:shd w:val="clear" w:color="auto" w:fill="auto"/>
          </w:tcPr>
          <w:p w:rsidRPr="00FA2595" w:rsidR="00FA2595" w:rsidP="0055170C" w:rsidRDefault="00FA2595" w14:paraId="26798995" w14:textId="77777777">
            <w:pPr>
              <w:rPr>
                <w:bCs/>
              </w:rPr>
            </w:pPr>
            <w:r w:rsidRPr="00FA2595">
              <w:rPr>
                <w:bCs/>
              </w:rPr>
              <w:t>BAHA</w:t>
            </w:r>
          </w:p>
        </w:tc>
        <w:tc>
          <w:tcPr>
            <w:tcW w:w="2448" w:type="dxa"/>
            <w:shd w:val="clear" w:color="auto" w:fill="auto"/>
          </w:tcPr>
          <w:p w:rsidRPr="00FA2595" w:rsidR="00FA2595" w:rsidP="0055170C" w:rsidRDefault="00FA2595" w14:paraId="1F9FDCF1" w14:textId="77777777">
            <w:proofErr w:type="spellStart"/>
            <w:r w:rsidRPr="00FA2595">
              <w:t>Baccharis</w:t>
            </w:r>
            <w:proofErr w:type="spellEnd"/>
            <w:r w:rsidRPr="00FA2595">
              <w:t xml:space="preserve"> </w:t>
            </w:r>
            <w:proofErr w:type="spellStart"/>
            <w:r w:rsidRPr="00FA2595">
              <w:t>halimifolia</w:t>
            </w:r>
            <w:proofErr w:type="spellEnd"/>
          </w:p>
        </w:tc>
        <w:tc>
          <w:tcPr>
            <w:tcW w:w="2052" w:type="dxa"/>
            <w:shd w:val="clear" w:color="auto" w:fill="auto"/>
          </w:tcPr>
          <w:p w:rsidRPr="00FA2595" w:rsidR="00FA2595" w:rsidP="0055170C" w:rsidRDefault="00FA2595" w14:paraId="52EBCBC9" w14:textId="77777777">
            <w:r w:rsidRPr="00FA2595">
              <w:t xml:space="preserve">Eastern </w:t>
            </w:r>
            <w:proofErr w:type="spellStart"/>
            <w:r w:rsidRPr="00FA2595">
              <w:t>baccharis</w:t>
            </w:r>
            <w:proofErr w:type="spellEnd"/>
          </w:p>
        </w:tc>
        <w:tc>
          <w:tcPr>
            <w:tcW w:w="1956" w:type="dxa"/>
            <w:shd w:val="clear" w:color="auto" w:fill="auto"/>
          </w:tcPr>
          <w:p w:rsidRPr="00FA2595" w:rsidR="00FA2595" w:rsidP="0055170C" w:rsidRDefault="00FA2595" w14:paraId="3AF5CDBD" w14:textId="77777777">
            <w:r w:rsidRPr="00FA2595">
              <w:t>Upper</w:t>
            </w:r>
          </w:p>
        </w:tc>
      </w:tr>
    </w:tbl>
    <w:p w:rsidR="00FA2595" w:rsidP="00FA2595" w:rsidRDefault="00FA2595" w14:paraId="4AF41CAE" w14:textId="77777777"/>
    <w:p w:rsidR="00FA2595" w:rsidP="00FA2595" w:rsidRDefault="00FA2595" w14:paraId="11FD2E1C" w14:textId="77777777">
      <w:pPr>
        <w:pStyle w:val="SClassInfoPara"/>
      </w:pPr>
      <w:r>
        <w:t>Description</w:t>
      </w:r>
    </w:p>
    <w:p w:rsidR="00FA2595" w:rsidP="00FA2595" w:rsidRDefault="00FA2595" w14:paraId="38DEAC0F" w14:textId="62198B12">
      <w:r>
        <w:t>'Un-bu</w:t>
      </w:r>
      <w:r w:rsidR="005A3028">
        <w:t>rned' a few years after the burn</w:t>
      </w:r>
      <w:r>
        <w:t>. The grass component is reduced or eliminated by the shrub canopy closure. Modera</w:t>
      </w:r>
      <w:r w:rsidR="005A3028">
        <w:t>te intensity mixed fire will open the canopy.</w:t>
      </w:r>
    </w:p>
    <w:p w:rsidR="00FA2595" w:rsidP="00FA2595" w:rsidRDefault="00FA2595" w14:paraId="517B84A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FA2595" w:rsidP="00FA2595" w:rsidRDefault="00FA2595" w14:paraId="403A9240" w14:textId="77777777">
      <w:proofErr w:type="spellStart"/>
      <w:r>
        <w:t>Chamrad</w:t>
      </w:r>
      <w:proofErr w:type="spellEnd"/>
      <w:r>
        <w:t xml:space="preserve">, A.D. and J.D. Dodd. 1973. Fire in the range of </w:t>
      </w:r>
      <w:proofErr w:type="spellStart"/>
      <w:r>
        <w:t>Attwater’s</w:t>
      </w:r>
      <w:proofErr w:type="spellEnd"/>
      <w:r>
        <w:t xml:space="preserve"> prairie chicken.</w:t>
      </w:r>
    </w:p>
    <w:p w:rsidR="00FA2595" w:rsidP="00FA2595" w:rsidRDefault="00FA2595" w14:paraId="22096909" w14:textId="77777777">
      <w:r>
        <w:t>Proceedings Tall Timbers Fire Ecology Conference 12: 257-276.</w:t>
      </w:r>
    </w:p>
    <w:p w:rsidR="00FA2595" w:rsidP="00FA2595" w:rsidRDefault="00FA2595" w14:paraId="5E0F3231" w14:textId="77777777"/>
    <w:p w:rsidR="00FA2595" w:rsidP="00FA2595" w:rsidRDefault="00FA2595" w14:paraId="08057D49" w14:textId="77777777">
      <w:proofErr w:type="spellStart"/>
      <w:r>
        <w:t>Coppedge</w:t>
      </w:r>
      <w:proofErr w:type="spellEnd"/>
      <w:r>
        <w:t>, B.R. and J.H. Shaw. 1998. Bison grazing patterns on seasonally burned tallgrass prairie. Journal of Range Management 51(3): 258-264.</w:t>
      </w:r>
    </w:p>
    <w:p w:rsidR="00FA2595" w:rsidP="00FA2595" w:rsidRDefault="00FA2595" w14:paraId="55A41A2F" w14:textId="77777777"/>
    <w:p w:rsidR="00FA2595" w:rsidP="00FA2595" w:rsidRDefault="00FA2595" w14:paraId="138D4D8D" w14:textId="77777777">
      <w:proofErr w:type="spellStart"/>
      <w:r>
        <w:t>Denevan</w:t>
      </w:r>
      <w:proofErr w:type="spellEnd"/>
      <w:r>
        <w:t>, W.M. 1992. The pristine myth: the landscape of the Americas in 1492. Annals of the Association of American Geographers 82: 369-385.</w:t>
      </w:r>
    </w:p>
    <w:p w:rsidR="00FA2595" w:rsidP="00FA2595" w:rsidRDefault="00FA2595" w14:paraId="2EE4D0D9" w14:textId="77777777"/>
    <w:p w:rsidR="00FA2595" w:rsidP="00FA2595" w:rsidRDefault="00FA2595" w14:paraId="1B2CD845" w14:textId="77777777">
      <w:r>
        <w:t xml:space="preserve">Diamond, D.D. and F.E. Smeins. 1985. Composition, classification, and species response patterns of remnant tallgrass prairie in Texas Amer. </w:t>
      </w:r>
      <w:proofErr w:type="spellStart"/>
      <w:r>
        <w:t>Midl</w:t>
      </w:r>
      <w:proofErr w:type="spellEnd"/>
      <w:r>
        <w:t>. Naturalist 113: 294-309.</w:t>
      </w:r>
    </w:p>
    <w:p w:rsidR="00FA2595" w:rsidP="00FA2595" w:rsidRDefault="00FA2595" w14:paraId="227194D4" w14:textId="77777777"/>
    <w:p w:rsidR="00FA2595" w:rsidP="00FA2595" w:rsidRDefault="00FA2595" w14:paraId="7A67409C" w14:textId="77777777">
      <w:r>
        <w:t xml:space="preserve">Drawe, D. Lynn. 1980. The role of fire in the Coastal Prairie. Pages 101-113 in: </w:t>
      </w:r>
      <w:proofErr w:type="spellStart"/>
      <w:r>
        <w:t>Hanselka</w:t>
      </w:r>
      <w:proofErr w:type="spellEnd"/>
      <w:r>
        <w:t xml:space="preserve">, C. Wayne, ed. Prescribed range burning in the coastal prairie and eastern Rio Grande Plains of Texas: Proceedings of a symposium; 1980 October 16; Kingsville, TX. College Station, TX: The Texas A&amp;M University System, Texas Agricultural Extension Service. </w:t>
      </w:r>
    </w:p>
    <w:p w:rsidR="00FA2595" w:rsidP="00FA2595" w:rsidRDefault="00FA2595" w14:paraId="66269855" w14:textId="77777777"/>
    <w:p w:rsidR="00FA2595" w:rsidP="00FA2595" w:rsidRDefault="00FA2595" w14:paraId="71AED1DD" w14:textId="77777777">
      <w:r>
        <w:t>Engle, D.M., and T.G. Bidwell. 2001. Viewpoint: The response of Central North American prairies to seasonal fire. Journal of Range Management 54: 2-10.</w:t>
      </w:r>
    </w:p>
    <w:p w:rsidR="00FA2595" w:rsidP="00FA2595" w:rsidRDefault="00FA2595" w14:paraId="5AB5F515" w14:textId="77777777"/>
    <w:p w:rsidR="00FA2595" w:rsidP="00FA2595" w:rsidRDefault="00FA2595" w14:paraId="118812C1" w14:textId="77777777">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 625-632.</w:t>
      </w:r>
    </w:p>
    <w:p w:rsidR="00FA2595" w:rsidP="00FA2595" w:rsidRDefault="00FA2595" w14:paraId="2C442DB6" w14:textId="77777777"/>
    <w:p w:rsidR="00FA2595" w:rsidP="00FA2595" w:rsidRDefault="00FA2595" w14:paraId="4E9A706A" w14:textId="77777777">
      <w:proofErr w:type="spellStart"/>
      <w:r>
        <w:t>Fuhlendorf</w:t>
      </w:r>
      <w:proofErr w:type="spellEnd"/>
      <w:r>
        <w:t>, S.D. and D.M. Engle. 2004. Application of the fire-grazing interaction to restore a shifting mosaic on tallgrass prairie. Journal of Applied Ecology 41: 604-614.</w:t>
      </w:r>
    </w:p>
    <w:p w:rsidR="00FA2595" w:rsidP="00FA2595" w:rsidRDefault="00FA2595" w14:paraId="15D76F6C" w14:textId="77777777"/>
    <w:p w:rsidR="00FA2595" w:rsidP="00FA2595" w:rsidRDefault="00FA2595" w14:paraId="04DA3EB5" w14:textId="77777777">
      <w:r>
        <w:t>Grace, J. 2000. Coastal Prairie, USGS FS-019-00. 2p. National Wetland Research Center. Available online at: http://www.nwrc.gov.</w:t>
      </w:r>
    </w:p>
    <w:p w:rsidR="00FA2595" w:rsidP="00FA2595" w:rsidRDefault="00FA2595" w14:paraId="43A44945" w14:textId="77777777"/>
    <w:p w:rsidR="00FA2595" w:rsidP="00FA2595" w:rsidRDefault="00FA2595" w14:paraId="109BB9A8" w14:textId="77777777">
      <w:r>
        <w:t>Jackson, A.S. 1965. Wildfires in the Great Plains grasslands. Proc. Tall Timbers Fire Ecology Conference 4: 241-259.</w:t>
      </w:r>
    </w:p>
    <w:p w:rsidR="00FA2595" w:rsidP="00FA2595" w:rsidRDefault="00FA2595" w14:paraId="412E107D" w14:textId="77777777"/>
    <w:p w:rsidR="00FA2595" w:rsidP="00FA2595" w:rsidRDefault="00FA2595" w14:paraId="1F3B5691" w14:textId="77777777">
      <w:r>
        <w:t>Johnston, M.C. 1963. Past and present grasslands of Southern Texas and Northeastern Mexico. Ecology 44: 456-466.</w:t>
      </w:r>
    </w:p>
    <w:p w:rsidR="00FA2595" w:rsidP="00FA2595" w:rsidRDefault="00FA2595" w14:paraId="4274B345" w14:textId="77777777"/>
    <w:p w:rsidR="00FA2595" w:rsidP="00FA2595" w:rsidRDefault="00FA2595" w14:paraId="120E398F" w14:textId="77777777">
      <w:proofErr w:type="spellStart"/>
      <w:r>
        <w:t>Jurney</w:t>
      </w:r>
      <w:proofErr w:type="spellEnd"/>
      <w:r>
        <w:t xml:space="preserve">, D., R. Evans, J. Ippolito and V. Bergstrom. 2004. The role of wildland fire in portions of southeastern North America. Pages 95-116 in R.T. Engstrom and W.J. de Groot (eds). 22nd Tall Timbers Fire Ecology Conf. Proceedings. </w:t>
      </w:r>
      <w:proofErr w:type="spellStart"/>
      <w:r>
        <w:t>Kanaskas</w:t>
      </w:r>
      <w:proofErr w:type="spellEnd"/>
      <w:r>
        <w:t>, Alberta.</w:t>
      </w:r>
    </w:p>
    <w:p w:rsidR="00FA2595" w:rsidP="00FA2595" w:rsidRDefault="00FA2595" w14:paraId="46C2CE1C" w14:textId="77777777"/>
    <w:p w:rsidR="00FA2595" w:rsidP="00FA2595" w:rsidRDefault="00FA2595" w14:paraId="3A69D3A0" w14:textId="77777777">
      <w:r>
        <w:t xml:space="preserve">Kessler, W.B. 1978. </w:t>
      </w:r>
      <w:proofErr w:type="spellStart"/>
      <w:r>
        <w:t>Attwater</w:t>
      </w:r>
      <w:proofErr w:type="spellEnd"/>
      <w:r>
        <w:t xml:space="preserve"> prairie chicken ecology in relation to agricultural practices. Ph.D. Thesis, Texas A&amp;M University, College Station. 158 pp.</w:t>
      </w:r>
    </w:p>
    <w:p w:rsidR="00FA2595" w:rsidP="00FA2595" w:rsidRDefault="00FA2595" w14:paraId="08E87799" w14:textId="77777777"/>
    <w:p w:rsidR="00FA2595" w:rsidP="00FA2595" w:rsidRDefault="00FA2595" w14:paraId="5940CD39" w14:textId="77777777">
      <w:r>
        <w:t>Kuchler, A.W. 1964. Potential natural vegetation of the conterminous United States. American geographical society. New York, NY. 116 pp.</w:t>
      </w:r>
    </w:p>
    <w:p w:rsidR="00FA2595" w:rsidP="00FA2595" w:rsidRDefault="00FA2595" w14:paraId="260DD6BB" w14:textId="77777777"/>
    <w:p w:rsidR="00FA2595" w:rsidP="00FA2595" w:rsidRDefault="00FA2595" w14:paraId="7BF3814C" w14:textId="77777777">
      <w:r>
        <w:t xml:space="preserve">Lehmann, V.W. 1965. Fire in the range of </w:t>
      </w:r>
      <w:proofErr w:type="spellStart"/>
      <w:r>
        <w:t>Attwater's</w:t>
      </w:r>
      <w:proofErr w:type="spellEnd"/>
      <w:r>
        <w:t xml:space="preserve"> prairie chicken. Tall Timbers Fire Ecol. Conf.</w:t>
      </w:r>
    </w:p>
    <w:p w:rsidR="00FA2595" w:rsidP="00FA2595" w:rsidRDefault="00FA2595" w14:paraId="47B437BF" w14:textId="77777777"/>
    <w:p w:rsidR="00FA2595" w:rsidP="00FA2595" w:rsidRDefault="00FA2595" w14:paraId="67CB6D08" w14:textId="77777777">
      <w:r>
        <w:t>NatureServe. 2007. International Ecological Classification Standard: Terrestrial Ecological Classifications. NatureServe Central Databases. Arlington, VA. Data current as of 10 February 2007.</w:t>
      </w:r>
    </w:p>
    <w:p w:rsidR="00FA2595" w:rsidP="00FA2595" w:rsidRDefault="00FA2595" w14:paraId="0222B329" w14:textId="77777777"/>
    <w:p w:rsidR="00FA2595" w:rsidP="00FA2595" w:rsidRDefault="00FA2595" w14:paraId="083FEAEA" w14:textId="77777777">
      <w:r>
        <w:t>NatureServe. 2006. International Ecological Classification Standard: Terrestrial Ecological Classifications. NatureServe Central Databases. Arlington, VA, U.S.A. Data current as of 18 July 2006.</w:t>
      </w:r>
    </w:p>
    <w:p w:rsidR="00FA2595" w:rsidP="00FA2595" w:rsidRDefault="00FA2595" w14:paraId="1723BD46" w14:textId="77777777"/>
    <w:p w:rsidR="00FA2595" w:rsidP="00FA2595" w:rsidRDefault="00FA2595" w14:paraId="5120DB9E" w14:textId="77777777">
      <w:r>
        <w:t>Nelson, E.W. 1925. Status of the pronghorn antelope, 1922-1924. U.S. Department of Agriculture Bulletin No. 1346. Washington, D.C. 64 pp.</w:t>
      </w:r>
    </w:p>
    <w:p w:rsidR="00FA2595" w:rsidP="00FA2595" w:rsidRDefault="00FA2595" w14:paraId="74962C00" w14:textId="77777777"/>
    <w:p w:rsidR="00FA2595" w:rsidP="00FA2595" w:rsidRDefault="00FA2595" w14:paraId="4022FE3A" w14:textId="77777777">
      <w:proofErr w:type="spellStart"/>
      <w:r>
        <w:t>Oelfinger</w:t>
      </w:r>
      <w:proofErr w:type="spellEnd"/>
      <w:r>
        <w:t>. R.D. and C.J. Scifres. 1977. Gulf cordgrass production, utilization</w:t>
      </w:r>
    </w:p>
    <w:p w:rsidR="00FA2595" w:rsidP="00FA2595" w:rsidRDefault="00FA2595" w14:paraId="197FC539" w14:textId="77777777">
      <w:r>
        <w:t>and nutritional status following burning. Texas Agricultural Experiment Station bulletin. 1176. 19 pp.</w:t>
      </w:r>
    </w:p>
    <w:p w:rsidR="00FA2595" w:rsidP="00FA2595" w:rsidRDefault="00FA2595" w14:paraId="55BDE07D" w14:textId="77777777"/>
    <w:p w:rsidR="00FA2595" w:rsidP="00FA2595" w:rsidRDefault="00FA2595" w14:paraId="705A11DF" w14:textId="77777777">
      <w:r>
        <w:t>Risser, P.G. 1990. Landscape processes and the vegetation of the North American grassland. In S.L. Collins and L.L. Wallace, eds. Fire in North American tallgrass prairies. University of Oklahoma Press, Norman. 175 pp.</w:t>
      </w:r>
    </w:p>
    <w:p w:rsidR="00FA2595" w:rsidP="00FA2595" w:rsidRDefault="00FA2595" w14:paraId="4A6C7885" w14:textId="77777777"/>
    <w:p w:rsidR="00FA2595" w:rsidP="00FA2595" w:rsidRDefault="00FA2595" w14:paraId="3E585E5C" w14:textId="77777777">
      <w:r>
        <w:t xml:space="preserve">Scifres, C. J. and J. L. Mutz. 1978. Herbaceous vegetation changes following applications of </w:t>
      </w:r>
      <w:proofErr w:type="spellStart"/>
      <w:r>
        <w:t>tebuthiuron</w:t>
      </w:r>
      <w:proofErr w:type="spellEnd"/>
      <w:r>
        <w:t xml:space="preserve"> for brush control. J. Range Manage. 31: 375-378.</w:t>
      </w:r>
    </w:p>
    <w:p w:rsidR="00FA2595" w:rsidP="00FA2595" w:rsidRDefault="00FA2595" w14:paraId="5F28B34E" w14:textId="77777777"/>
    <w:p w:rsidR="00FA2595" w:rsidP="00FA2595" w:rsidRDefault="00FA2595" w14:paraId="3773A6E8" w14:textId="77777777">
      <w:proofErr w:type="spellStart"/>
      <w:r>
        <w:t>Silvy</w:t>
      </w:r>
      <w:proofErr w:type="spellEnd"/>
      <w:r>
        <w:t>, N.J. and C.A. Hagen. 2004. Introduction: management of imperiled prairie grouse species and their habitat. Wildlife Society Bulletin 32: 2-5.</w:t>
      </w:r>
    </w:p>
    <w:p w:rsidR="00FA2595" w:rsidP="00FA2595" w:rsidRDefault="00FA2595" w14:paraId="6AD6D783" w14:textId="77777777"/>
    <w:p w:rsidR="00FA2595" w:rsidP="00FA2595" w:rsidRDefault="00FA2595" w14:paraId="4F16B67F" w14:textId="77777777">
      <w:proofErr w:type="spellStart"/>
      <w:r>
        <w:t>Silvy</w:t>
      </w:r>
      <w:proofErr w:type="spellEnd"/>
      <w:r>
        <w:t xml:space="preserve">, N.J., M.J. Peterson and R.R. Lopez. 2004. The cause of the decline of </w:t>
      </w:r>
      <w:proofErr w:type="spellStart"/>
      <w:r>
        <w:t>pinnated</w:t>
      </w:r>
      <w:proofErr w:type="spellEnd"/>
      <w:r>
        <w:t xml:space="preserve"> grouse: the Texas example. Wildlife Society Bulletin 32: 16-21.</w:t>
      </w:r>
    </w:p>
    <w:p w:rsidR="00FA2595" w:rsidP="00FA2595" w:rsidRDefault="00FA2595" w14:paraId="3564145B" w14:textId="77777777"/>
    <w:p w:rsidR="00FA2595" w:rsidP="00FA2595" w:rsidRDefault="00FA2595" w14:paraId="5B6DC850" w14:textId="77777777">
      <w:r>
        <w:t>Sparks, J.C. and R.E. Masters. 1996. Fire seasonality effects on vegetation in mixed-, tall- and southeastern pine-grassland communities: a review. Transactions of the 61st North American Wildlife and Natural Resources Conference 61: 246-255.</w:t>
      </w:r>
    </w:p>
    <w:p w:rsidR="00FA2595" w:rsidP="00FA2595" w:rsidRDefault="00FA2595" w14:paraId="1DAA9C6D" w14:textId="77777777"/>
    <w:p w:rsidR="00FA2595" w:rsidP="00FA2595" w:rsidRDefault="00FA2595" w14:paraId="353FC2A3" w14:textId="6167D43B">
      <w:proofErr w:type="spellStart"/>
      <w:r>
        <w:t>Steuter</w:t>
      </w:r>
      <w:proofErr w:type="spellEnd"/>
      <w:r>
        <w:t>, A.A. 1986. Fire behavior and standing crop characteristics on repeated seasonal burns</w:t>
      </w:r>
      <w:r w:rsidR="00AA703D">
        <w:t xml:space="preserve"> </w:t>
      </w:r>
      <w:r>
        <w:t>northern mixed pra</w:t>
      </w:r>
      <w:r w:rsidR="00AA703D">
        <w:t>i</w:t>
      </w:r>
      <w:r>
        <w:t>rie. Pages 54-59 in A.L. Koonce, ed., Prescribed burning in the Midwest: State-of-the-art, Proceedings of a symposium. University of Wisconsin, Stevens Point. 162 pp.</w:t>
      </w:r>
    </w:p>
    <w:p w:rsidR="00FA2595" w:rsidP="00FA2595" w:rsidRDefault="00FA2595" w14:paraId="6A1AB42A" w14:textId="77777777"/>
    <w:p w:rsidR="00FA2595" w:rsidP="00FA2595" w:rsidRDefault="00FA2595" w14:paraId="1D7E9E01" w14:textId="77777777">
      <w:r>
        <w:t>Stewart, O.C. 1951. Burning and natural vegetation in the United States. Geography review 41: 317-320.</w:t>
      </w:r>
    </w:p>
    <w:p w:rsidR="00FA2595" w:rsidP="00FA2595" w:rsidRDefault="00FA2595" w14:paraId="1D8051AD" w14:textId="77777777"/>
    <w:p w:rsidR="00FA2595" w:rsidP="00FA2595" w:rsidRDefault="00FA2595" w14:paraId="5ECA0DFF" w14:textId="77777777">
      <w:r>
        <w:t>Stewart, O.C. 2002. Forgotten fires, Native Americans and the transient wilderness. Edited by H.T. Lewis and M.K. Anderson. University of Oklahoma Press, Norman. 364 pp.</w:t>
      </w:r>
    </w:p>
    <w:p w:rsidR="00FA2595" w:rsidP="00FA2595" w:rsidRDefault="00FA2595" w14:paraId="0887D9AA" w14:textId="77777777"/>
    <w:p w:rsidR="00FA2595" w:rsidP="00FA2595" w:rsidRDefault="00FA2595" w14:paraId="5EB6030E" w14:textId="77777777">
      <w:r>
        <w:t>Louisiana Natural Heritage Program. 2004. The Natural Communities of Louisiana. Louisiana Department of Wildlife &amp; Fisheries.</w:t>
      </w:r>
    </w:p>
    <w:p w:rsidRPr="00A43E41" w:rsidR="004D5F12" w:rsidP="00FA2595" w:rsidRDefault="004D5F12" w14:paraId="07A0280D"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906F9" w14:textId="77777777" w:rsidR="00BC55AD" w:rsidRDefault="00BC55AD">
      <w:r>
        <w:separator/>
      </w:r>
    </w:p>
  </w:endnote>
  <w:endnote w:type="continuationSeparator" w:id="0">
    <w:p w14:paraId="72E406FF" w14:textId="77777777" w:rsidR="00BC55AD" w:rsidRDefault="00BC5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C7007" w14:textId="77777777" w:rsidR="00FA2595" w:rsidRDefault="00FA2595" w:rsidP="00FA259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B092D" w14:textId="77777777" w:rsidR="00BC55AD" w:rsidRDefault="00BC55AD">
      <w:r>
        <w:separator/>
      </w:r>
    </w:p>
  </w:footnote>
  <w:footnote w:type="continuationSeparator" w:id="0">
    <w:p w14:paraId="2EC8F91E" w14:textId="77777777" w:rsidR="00BC55AD" w:rsidRDefault="00BC5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F1A8" w14:textId="77777777" w:rsidR="00A43E41" w:rsidRDefault="00A43E41" w:rsidP="00FA25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95"/>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6942"/>
    <w:rsid w:val="000A7912"/>
    <w:rsid w:val="000A7972"/>
    <w:rsid w:val="000B2FC0"/>
    <w:rsid w:val="000B4535"/>
    <w:rsid w:val="000B52B2"/>
    <w:rsid w:val="000B5DA8"/>
    <w:rsid w:val="000B6D70"/>
    <w:rsid w:val="000B72C9"/>
    <w:rsid w:val="000C1BC2"/>
    <w:rsid w:val="000C4476"/>
    <w:rsid w:val="000C605F"/>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437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482"/>
    <w:rsid w:val="00191991"/>
    <w:rsid w:val="00191C68"/>
    <w:rsid w:val="00192BBB"/>
    <w:rsid w:val="00193F42"/>
    <w:rsid w:val="001A0625"/>
    <w:rsid w:val="001A09C3"/>
    <w:rsid w:val="001A24C2"/>
    <w:rsid w:val="001A34AA"/>
    <w:rsid w:val="001A3DC6"/>
    <w:rsid w:val="001A499A"/>
    <w:rsid w:val="001A4F9F"/>
    <w:rsid w:val="001A51CC"/>
    <w:rsid w:val="001A603B"/>
    <w:rsid w:val="001B1731"/>
    <w:rsid w:val="001B2696"/>
    <w:rsid w:val="001B41D3"/>
    <w:rsid w:val="001B68A1"/>
    <w:rsid w:val="001B7B7A"/>
    <w:rsid w:val="001C099D"/>
    <w:rsid w:val="001C1C07"/>
    <w:rsid w:val="001C2B3F"/>
    <w:rsid w:val="001C6795"/>
    <w:rsid w:val="001C6F50"/>
    <w:rsid w:val="001C7D25"/>
    <w:rsid w:val="001D2631"/>
    <w:rsid w:val="001D2A37"/>
    <w:rsid w:val="001D2AED"/>
    <w:rsid w:val="001D2F0F"/>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39C9"/>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04B5"/>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1475"/>
    <w:rsid w:val="003740C2"/>
    <w:rsid w:val="00381A8F"/>
    <w:rsid w:val="00381B77"/>
    <w:rsid w:val="00385CF8"/>
    <w:rsid w:val="003866DA"/>
    <w:rsid w:val="00393EB8"/>
    <w:rsid w:val="003A1E46"/>
    <w:rsid w:val="003A1EBD"/>
    <w:rsid w:val="003A3976"/>
    <w:rsid w:val="003A437C"/>
    <w:rsid w:val="003A6CBB"/>
    <w:rsid w:val="003B1956"/>
    <w:rsid w:val="003B3246"/>
    <w:rsid w:val="003B5977"/>
    <w:rsid w:val="003B6044"/>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1E74"/>
    <w:rsid w:val="004A24F7"/>
    <w:rsid w:val="004A5E3A"/>
    <w:rsid w:val="004A6CE5"/>
    <w:rsid w:val="004A73BB"/>
    <w:rsid w:val="004B0A93"/>
    <w:rsid w:val="004B0EC7"/>
    <w:rsid w:val="004B3810"/>
    <w:rsid w:val="004B44AA"/>
    <w:rsid w:val="004B661D"/>
    <w:rsid w:val="004B7216"/>
    <w:rsid w:val="004B779E"/>
    <w:rsid w:val="004C536B"/>
    <w:rsid w:val="004C57A4"/>
    <w:rsid w:val="004C6FD4"/>
    <w:rsid w:val="004C74EB"/>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45D"/>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028"/>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30B2"/>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1A2D"/>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07BC"/>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062F"/>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96F39"/>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907"/>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49C"/>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35DC"/>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A703D"/>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0812"/>
    <w:rsid w:val="00AE18EA"/>
    <w:rsid w:val="00AE4E67"/>
    <w:rsid w:val="00AE67E5"/>
    <w:rsid w:val="00AF0530"/>
    <w:rsid w:val="00AF22C2"/>
    <w:rsid w:val="00AF2BCE"/>
    <w:rsid w:val="00AF4B89"/>
    <w:rsid w:val="00B02771"/>
    <w:rsid w:val="00B028B6"/>
    <w:rsid w:val="00B02B3D"/>
    <w:rsid w:val="00B04DB9"/>
    <w:rsid w:val="00B10497"/>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6F9B"/>
    <w:rsid w:val="00B67687"/>
    <w:rsid w:val="00B70F12"/>
    <w:rsid w:val="00B71232"/>
    <w:rsid w:val="00B740A1"/>
    <w:rsid w:val="00B746D4"/>
    <w:rsid w:val="00B80C71"/>
    <w:rsid w:val="00B8196A"/>
    <w:rsid w:val="00B8357A"/>
    <w:rsid w:val="00B8430D"/>
    <w:rsid w:val="00B85BF7"/>
    <w:rsid w:val="00B866BF"/>
    <w:rsid w:val="00B9087C"/>
    <w:rsid w:val="00B90E7B"/>
    <w:rsid w:val="00B91336"/>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5A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49B5"/>
    <w:rsid w:val="00C56A9B"/>
    <w:rsid w:val="00C6232A"/>
    <w:rsid w:val="00C6349A"/>
    <w:rsid w:val="00C65F34"/>
    <w:rsid w:val="00C7198A"/>
    <w:rsid w:val="00C71E3B"/>
    <w:rsid w:val="00C7215F"/>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410C"/>
    <w:rsid w:val="00C95F45"/>
    <w:rsid w:val="00C968D8"/>
    <w:rsid w:val="00CA1B63"/>
    <w:rsid w:val="00CA2C4F"/>
    <w:rsid w:val="00CA2D4E"/>
    <w:rsid w:val="00CB0E67"/>
    <w:rsid w:val="00CB1D28"/>
    <w:rsid w:val="00CB437B"/>
    <w:rsid w:val="00CB52B7"/>
    <w:rsid w:val="00CB5DAC"/>
    <w:rsid w:val="00CB6E9B"/>
    <w:rsid w:val="00CC0A29"/>
    <w:rsid w:val="00CC24A5"/>
    <w:rsid w:val="00CC65D7"/>
    <w:rsid w:val="00CD017B"/>
    <w:rsid w:val="00CD50C8"/>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530E"/>
    <w:rsid w:val="00D16B37"/>
    <w:rsid w:val="00D1726A"/>
    <w:rsid w:val="00D176D8"/>
    <w:rsid w:val="00D21167"/>
    <w:rsid w:val="00D2240A"/>
    <w:rsid w:val="00D22531"/>
    <w:rsid w:val="00D27019"/>
    <w:rsid w:val="00D279FB"/>
    <w:rsid w:val="00D3113E"/>
    <w:rsid w:val="00D335C9"/>
    <w:rsid w:val="00D33E61"/>
    <w:rsid w:val="00D342F0"/>
    <w:rsid w:val="00D34939"/>
    <w:rsid w:val="00D37B60"/>
    <w:rsid w:val="00D4099C"/>
    <w:rsid w:val="00D42B59"/>
    <w:rsid w:val="00D42C16"/>
    <w:rsid w:val="00D4454D"/>
    <w:rsid w:val="00D44ACD"/>
    <w:rsid w:val="00D44D02"/>
    <w:rsid w:val="00D44E44"/>
    <w:rsid w:val="00D46A2D"/>
    <w:rsid w:val="00D46B1B"/>
    <w:rsid w:val="00D47252"/>
    <w:rsid w:val="00D52193"/>
    <w:rsid w:val="00D53EDC"/>
    <w:rsid w:val="00D54E65"/>
    <w:rsid w:val="00D55F65"/>
    <w:rsid w:val="00D5690F"/>
    <w:rsid w:val="00D56CCA"/>
    <w:rsid w:val="00D6162C"/>
    <w:rsid w:val="00D61AC5"/>
    <w:rsid w:val="00D62ECB"/>
    <w:rsid w:val="00D6372D"/>
    <w:rsid w:val="00D652FD"/>
    <w:rsid w:val="00D653F0"/>
    <w:rsid w:val="00D71C5E"/>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1CA"/>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2D0A"/>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1D17"/>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595"/>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C6B"/>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59B0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D5487"/>
  <w15:docId w15:val="{AAABF2AF-DD33-4863-94C4-2EB06286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E0812"/>
    <w:pPr>
      <w:ind w:left="720"/>
    </w:pPr>
    <w:rPr>
      <w:rFonts w:ascii="Calibri" w:eastAsiaTheme="minorHAnsi" w:hAnsi="Calibri"/>
      <w:sz w:val="22"/>
      <w:szCs w:val="22"/>
    </w:rPr>
  </w:style>
  <w:style w:type="character" w:styleId="Hyperlink">
    <w:name w:val="Hyperlink"/>
    <w:basedOn w:val="DefaultParagraphFont"/>
    <w:rsid w:val="00AE0812"/>
    <w:rPr>
      <w:color w:val="0000FF" w:themeColor="hyperlink"/>
      <w:u w:val="single"/>
    </w:rPr>
  </w:style>
  <w:style w:type="paragraph" w:styleId="BalloonText">
    <w:name w:val="Balloon Text"/>
    <w:basedOn w:val="Normal"/>
    <w:link w:val="BalloonTextChar"/>
    <w:uiPriority w:val="99"/>
    <w:semiHidden/>
    <w:unhideWhenUsed/>
    <w:rsid w:val="00AE0812"/>
    <w:rPr>
      <w:rFonts w:ascii="Tahoma" w:hAnsi="Tahoma" w:cs="Tahoma"/>
      <w:sz w:val="16"/>
      <w:szCs w:val="16"/>
    </w:rPr>
  </w:style>
  <w:style w:type="character" w:customStyle="1" w:styleId="BalloonTextChar">
    <w:name w:val="Balloon Text Char"/>
    <w:basedOn w:val="DefaultParagraphFont"/>
    <w:link w:val="BalloonText"/>
    <w:uiPriority w:val="99"/>
    <w:semiHidden/>
    <w:rsid w:val="00AE0812"/>
    <w:rPr>
      <w:rFonts w:ascii="Tahoma" w:hAnsi="Tahoma" w:cs="Tahoma"/>
      <w:sz w:val="16"/>
      <w:szCs w:val="16"/>
    </w:rPr>
  </w:style>
  <w:style w:type="character" w:styleId="CommentReference">
    <w:name w:val="annotation reference"/>
    <w:basedOn w:val="DefaultParagraphFont"/>
    <w:uiPriority w:val="99"/>
    <w:semiHidden/>
    <w:unhideWhenUsed/>
    <w:rsid w:val="000C1BC2"/>
    <w:rPr>
      <w:sz w:val="16"/>
      <w:szCs w:val="16"/>
    </w:rPr>
  </w:style>
  <w:style w:type="paragraph" w:styleId="CommentText">
    <w:name w:val="annotation text"/>
    <w:basedOn w:val="Normal"/>
    <w:link w:val="CommentTextChar"/>
    <w:uiPriority w:val="99"/>
    <w:semiHidden/>
    <w:unhideWhenUsed/>
    <w:rsid w:val="000C1BC2"/>
    <w:rPr>
      <w:sz w:val="20"/>
      <w:szCs w:val="20"/>
    </w:rPr>
  </w:style>
  <w:style w:type="character" w:customStyle="1" w:styleId="CommentTextChar">
    <w:name w:val="Comment Text Char"/>
    <w:basedOn w:val="DefaultParagraphFont"/>
    <w:link w:val="CommentText"/>
    <w:uiPriority w:val="99"/>
    <w:semiHidden/>
    <w:rsid w:val="000C1BC2"/>
  </w:style>
  <w:style w:type="paragraph" w:styleId="CommentSubject">
    <w:name w:val="annotation subject"/>
    <w:basedOn w:val="CommentText"/>
    <w:next w:val="CommentText"/>
    <w:link w:val="CommentSubjectChar"/>
    <w:uiPriority w:val="99"/>
    <w:semiHidden/>
    <w:unhideWhenUsed/>
    <w:rsid w:val="000C1BC2"/>
    <w:rPr>
      <w:b/>
      <w:bCs/>
    </w:rPr>
  </w:style>
  <w:style w:type="character" w:customStyle="1" w:styleId="CommentSubjectChar">
    <w:name w:val="Comment Subject Char"/>
    <w:basedOn w:val="CommentTextChar"/>
    <w:link w:val="CommentSubject"/>
    <w:uiPriority w:val="99"/>
    <w:semiHidden/>
    <w:rsid w:val="000C1BC2"/>
    <w:rPr>
      <w:b/>
      <w:bCs/>
    </w:rPr>
  </w:style>
  <w:style w:type="character" w:styleId="UnresolvedMention">
    <w:name w:val="Unresolved Mention"/>
    <w:basedOn w:val="DefaultParagraphFont"/>
    <w:uiPriority w:val="99"/>
    <w:semiHidden/>
    <w:unhideWhenUsed/>
    <w:rsid w:val="00B908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9801">
      <w:bodyDiv w:val="1"/>
      <w:marLeft w:val="0"/>
      <w:marRight w:val="0"/>
      <w:marTop w:val="0"/>
      <w:marBottom w:val="0"/>
      <w:divBdr>
        <w:top w:val="none" w:sz="0" w:space="0" w:color="auto"/>
        <w:left w:val="none" w:sz="0" w:space="0" w:color="auto"/>
        <w:bottom w:val="none" w:sz="0" w:space="0" w:color="auto"/>
        <w:right w:val="none" w:sz="0" w:space="0" w:color="auto"/>
      </w:divBdr>
    </w:div>
    <w:div w:id="1067264852">
      <w:bodyDiv w:val="1"/>
      <w:marLeft w:val="0"/>
      <w:marRight w:val="0"/>
      <w:marTop w:val="0"/>
      <w:marBottom w:val="0"/>
      <w:divBdr>
        <w:top w:val="none" w:sz="0" w:space="0" w:color="auto"/>
        <w:left w:val="none" w:sz="0" w:space="0" w:color="auto"/>
        <w:bottom w:val="none" w:sz="0" w:space="0" w:color="auto"/>
        <w:right w:val="none" w:sz="0" w:space="0" w:color="auto"/>
      </w:divBdr>
    </w:div>
    <w:div w:id="1283460125">
      <w:bodyDiv w:val="1"/>
      <w:marLeft w:val="0"/>
      <w:marRight w:val="0"/>
      <w:marTop w:val="0"/>
      <w:marBottom w:val="0"/>
      <w:divBdr>
        <w:top w:val="none" w:sz="0" w:space="0" w:color="auto"/>
        <w:left w:val="none" w:sz="0" w:space="0" w:color="auto"/>
        <w:bottom w:val="none" w:sz="0" w:space="0" w:color="auto"/>
        <w:right w:val="none" w:sz="0" w:space="0" w:color="auto"/>
      </w:divBdr>
    </w:div>
    <w:div w:id="1303194447">
      <w:bodyDiv w:val="1"/>
      <w:marLeft w:val="0"/>
      <w:marRight w:val="0"/>
      <w:marTop w:val="0"/>
      <w:marBottom w:val="0"/>
      <w:divBdr>
        <w:top w:val="none" w:sz="0" w:space="0" w:color="auto"/>
        <w:left w:val="none" w:sz="0" w:space="0" w:color="auto"/>
        <w:bottom w:val="none" w:sz="0" w:space="0" w:color="auto"/>
        <w:right w:val="none" w:sz="0" w:space="0" w:color="auto"/>
      </w:divBdr>
    </w:div>
    <w:div w:id="1352222498">
      <w:bodyDiv w:val="1"/>
      <w:marLeft w:val="0"/>
      <w:marRight w:val="0"/>
      <w:marTop w:val="0"/>
      <w:marBottom w:val="0"/>
      <w:divBdr>
        <w:top w:val="none" w:sz="0" w:space="0" w:color="auto"/>
        <w:left w:val="none" w:sz="0" w:space="0" w:color="auto"/>
        <w:bottom w:val="none" w:sz="0" w:space="0" w:color="auto"/>
        <w:right w:val="none" w:sz="0" w:space="0" w:color="auto"/>
      </w:divBdr>
    </w:div>
    <w:div w:id="18193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euerbacher@tnc.org" TargetMode="External"/><Relationship Id="rId3" Type="http://schemas.openxmlformats.org/officeDocument/2006/relationships/settings" Target="settings.xml"/><Relationship Id="rId7" Type="http://schemas.openxmlformats.org/officeDocument/2006/relationships/hyperlink" Target="mailto:atjelemand@tnc.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3182</Words>
  <Characters>18141</Characters>
  <Application>Microsoft Office Word</Application>
  <DocSecurity>0</DocSecurity>
  <Lines>151</Lines>
  <Paragraphs>42</Paragraphs>
  <ScaleCrop>false</ScaleCrop>
  <Company>USDA Forest Service</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4</cp:revision>
  <cp:lastPrinted>2014-08-21T14:50:00Z</cp:lastPrinted>
  <dcterms:created xsi:type="dcterms:W3CDTF">2018-04-06T19:44:00Z</dcterms:created>
  <dcterms:modified xsi:type="dcterms:W3CDTF">2019-07-18T15:12:00Z</dcterms:modified>
</cp:coreProperties>
</file>