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B86" w:rsidP="00767B86" w:rsidRDefault="00767B86" w14:paraId="5C60E77D" w14:textId="77777777">
      <w:pPr>
        <w:pStyle w:val="BpSTitle"/>
      </w:pPr>
      <w:bookmarkStart w:name="_GoBack" w:id="0"/>
      <w:bookmarkEnd w:id="0"/>
      <w:r>
        <w:t>11240</w:t>
      </w:r>
    </w:p>
    <w:p w:rsidR="00767B86" w:rsidP="00767B86" w:rsidRDefault="00767B86" w14:paraId="0C9D97A1" w14:textId="77777777">
      <w:pPr>
        <w:pStyle w:val="BpSTitle"/>
      </w:pPr>
      <w:r>
        <w:t>Columbia Plateau Low Sagebrush Steppe</w:t>
      </w:r>
    </w:p>
    <w:p w:rsidR="00767B86" w:rsidP="00767B86" w:rsidRDefault="00767B86" w14:paraId="14CEC093" w14:textId="77777777">
      <w:r>
        <w:t xmlns:w="http://schemas.openxmlformats.org/wordprocessingml/2006/main">BpS Model/Description Version: Aug. 2020</w:t>
      </w:r>
      <w:r>
        <w:tab/>
      </w:r>
      <w:r>
        <w:tab/>
      </w:r>
      <w:r>
        <w:tab/>
      </w:r>
      <w:r>
        <w:tab/>
      </w:r>
      <w:r>
        <w:tab/>
      </w:r>
      <w:r>
        <w:tab/>
      </w:r>
      <w:r>
        <w:tab/>
      </w:r>
    </w:p>
    <w:p w:rsidR="00767B86" w:rsidP="00767B86" w:rsidRDefault="00767B86" w14:paraId="5B347C1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08"/>
        <w:gridCol w:w="1788"/>
        <w:gridCol w:w="3108"/>
      </w:tblGrid>
      <w:tr w:rsidRPr="00767B86" w:rsidR="00767B86" w:rsidTr="00767B86" w14:paraId="48C67D99" w14:textId="77777777">
        <w:tc>
          <w:tcPr>
            <w:tcW w:w="1836" w:type="dxa"/>
            <w:tcBorders>
              <w:top w:val="single" w:color="auto" w:sz="2" w:space="0"/>
              <w:left w:val="single" w:color="auto" w:sz="12" w:space="0"/>
              <w:bottom w:val="single" w:color="000000" w:sz="12" w:space="0"/>
            </w:tcBorders>
            <w:shd w:val="clear" w:color="auto" w:fill="auto"/>
          </w:tcPr>
          <w:p w:rsidRPr="00767B86" w:rsidR="00767B86" w:rsidP="00A86C4A" w:rsidRDefault="00767B86" w14:paraId="078A3E14" w14:textId="77777777">
            <w:pPr>
              <w:rPr>
                <w:b/>
                <w:bCs/>
              </w:rPr>
            </w:pPr>
            <w:r w:rsidRPr="00767B86">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767B86" w:rsidR="00767B86" w:rsidP="00A86C4A" w:rsidRDefault="00767B86" w14:paraId="5D7C3B10" w14:textId="77777777">
            <w:pPr>
              <w:rPr>
                <w:b/>
                <w:bCs/>
              </w:rPr>
            </w:pPr>
          </w:p>
        </w:tc>
        <w:tc>
          <w:tcPr>
            <w:tcW w:w="1788" w:type="dxa"/>
            <w:tcBorders>
              <w:top w:val="single" w:color="auto" w:sz="2" w:space="0"/>
              <w:left w:val="single" w:color="000000" w:sz="12" w:space="0"/>
              <w:bottom w:val="single" w:color="000000" w:sz="12" w:space="0"/>
            </w:tcBorders>
            <w:shd w:val="clear" w:color="auto" w:fill="auto"/>
          </w:tcPr>
          <w:p w:rsidRPr="00767B86" w:rsidR="00767B86" w:rsidP="00A86C4A" w:rsidRDefault="00767B86" w14:paraId="01F2BEB1" w14:textId="77777777">
            <w:pPr>
              <w:rPr>
                <w:b/>
                <w:bCs/>
              </w:rPr>
            </w:pPr>
            <w:r w:rsidRPr="00767B86">
              <w:rPr>
                <w:b/>
                <w:bCs/>
              </w:rPr>
              <w:t>Reviewers</w:t>
            </w:r>
          </w:p>
        </w:tc>
        <w:tc>
          <w:tcPr>
            <w:tcW w:w="3108" w:type="dxa"/>
            <w:tcBorders>
              <w:top w:val="single" w:color="auto" w:sz="2" w:space="0"/>
              <w:bottom w:val="single" w:color="000000" w:sz="12" w:space="0"/>
            </w:tcBorders>
            <w:shd w:val="clear" w:color="auto" w:fill="auto"/>
          </w:tcPr>
          <w:p w:rsidRPr="00767B86" w:rsidR="00767B86" w:rsidP="00A86C4A" w:rsidRDefault="00767B86" w14:paraId="588A32AA" w14:textId="77777777">
            <w:pPr>
              <w:rPr>
                <w:b/>
                <w:bCs/>
              </w:rPr>
            </w:pPr>
          </w:p>
        </w:tc>
      </w:tr>
      <w:tr w:rsidRPr="00767B86" w:rsidR="00767B86" w:rsidTr="00767B86" w14:paraId="2EAD563B" w14:textId="77777777">
        <w:tc>
          <w:tcPr>
            <w:tcW w:w="1836" w:type="dxa"/>
            <w:tcBorders>
              <w:top w:val="single" w:color="000000" w:sz="12" w:space="0"/>
              <w:left w:val="single" w:color="auto" w:sz="12" w:space="0"/>
            </w:tcBorders>
            <w:shd w:val="clear" w:color="auto" w:fill="auto"/>
          </w:tcPr>
          <w:p w:rsidRPr="00767B86" w:rsidR="00767B86" w:rsidP="00A86C4A" w:rsidRDefault="00767B86" w14:paraId="01CD3F43" w14:textId="77777777">
            <w:pPr>
              <w:rPr>
                <w:bCs/>
              </w:rPr>
            </w:pPr>
            <w:r w:rsidRPr="00767B86">
              <w:rPr>
                <w:bCs/>
              </w:rPr>
              <w:t xml:space="preserve">Crystal </w:t>
            </w:r>
            <w:proofErr w:type="spellStart"/>
            <w:r w:rsidRPr="00767B86">
              <w:rPr>
                <w:bCs/>
              </w:rPr>
              <w:t>Kolden</w:t>
            </w:r>
            <w:proofErr w:type="spellEnd"/>
          </w:p>
        </w:tc>
        <w:tc>
          <w:tcPr>
            <w:tcW w:w="2508" w:type="dxa"/>
            <w:tcBorders>
              <w:top w:val="single" w:color="000000" w:sz="12" w:space="0"/>
              <w:right w:val="single" w:color="000000" w:sz="12" w:space="0"/>
            </w:tcBorders>
            <w:shd w:val="clear" w:color="auto" w:fill="auto"/>
          </w:tcPr>
          <w:p w:rsidRPr="00767B86" w:rsidR="00767B86" w:rsidP="00A86C4A" w:rsidRDefault="00767B86" w14:paraId="3A00974D" w14:textId="77777777">
            <w:r w:rsidRPr="00767B86">
              <w:t>ckolden@gmail.com</w:t>
            </w:r>
          </w:p>
        </w:tc>
        <w:tc>
          <w:tcPr>
            <w:tcW w:w="1788" w:type="dxa"/>
            <w:tcBorders>
              <w:top w:val="single" w:color="000000" w:sz="12" w:space="0"/>
              <w:left w:val="single" w:color="000000" w:sz="12" w:space="0"/>
            </w:tcBorders>
            <w:shd w:val="clear" w:color="auto" w:fill="auto"/>
          </w:tcPr>
          <w:p w:rsidRPr="00767B86" w:rsidR="00767B86" w:rsidP="00A86C4A" w:rsidRDefault="00767B86" w14:paraId="43B93406" w14:textId="77777777">
            <w:r w:rsidRPr="00767B86">
              <w:t>Mike Zielinski</w:t>
            </w:r>
          </w:p>
        </w:tc>
        <w:tc>
          <w:tcPr>
            <w:tcW w:w="3108" w:type="dxa"/>
            <w:tcBorders>
              <w:top w:val="single" w:color="000000" w:sz="12" w:space="0"/>
            </w:tcBorders>
            <w:shd w:val="clear" w:color="auto" w:fill="auto"/>
          </w:tcPr>
          <w:p w:rsidRPr="00767B86" w:rsidR="00767B86" w:rsidP="00A86C4A" w:rsidRDefault="00767B86" w14:paraId="330DACDD" w14:textId="77777777">
            <w:r w:rsidRPr="00767B86">
              <w:t>mike_zielinski@nv.blm.gov</w:t>
            </w:r>
          </w:p>
        </w:tc>
      </w:tr>
      <w:tr w:rsidRPr="00767B86" w:rsidR="00767B86" w:rsidTr="00767B86" w14:paraId="2B988ED5" w14:textId="77777777">
        <w:tc>
          <w:tcPr>
            <w:tcW w:w="1836" w:type="dxa"/>
            <w:tcBorders>
              <w:left w:val="single" w:color="auto" w:sz="12" w:space="0"/>
            </w:tcBorders>
            <w:shd w:val="clear" w:color="auto" w:fill="auto"/>
          </w:tcPr>
          <w:p w:rsidRPr="00767B86" w:rsidR="00767B86" w:rsidP="00A86C4A" w:rsidRDefault="00767B86" w14:paraId="4AD1D4E6" w14:textId="77777777">
            <w:pPr>
              <w:rPr>
                <w:bCs/>
              </w:rPr>
            </w:pPr>
            <w:r w:rsidRPr="00767B86">
              <w:rPr>
                <w:bCs/>
              </w:rPr>
              <w:t xml:space="preserve">Gary </w:t>
            </w:r>
            <w:proofErr w:type="spellStart"/>
            <w:r w:rsidRPr="00767B86">
              <w:rPr>
                <w:bCs/>
              </w:rPr>
              <w:t>Medlyn</w:t>
            </w:r>
            <w:proofErr w:type="spellEnd"/>
          </w:p>
        </w:tc>
        <w:tc>
          <w:tcPr>
            <w:tcW w:w="2508" w:type="dxa"/>
            <w:tcBorders>
              <w:right w:val="single" w:color="000000" w:sz="12" w:space="0"/>
            </w:tcBorders>
            <w:shd w:val="clear" w:color="auto" w:fill="auto"/>
          </w:tcPr>
          <w:p w:rsidRPr="00767B86" w:rsidR="00767B86" w:rsidP="00A86C4A" w:rsidRDefault="00767B86" w14:paraId="6EE14F9F" w14:textId="77777777">
            <w:r w:rsidRPr="00767B86">
              <w:t>gmedlyn@nv.blm.gov</w:t>
            </w:r>
          </w:p>
        </w:tc>
        <w:tc>
          <w:tcPr>
            <w:tcW w:w="1788" w:type="dxa"/>
            <w:tcBorders>
              <w:left w:val="single" w:color="000000" w:sz="12" w:space="0"/>
            </w:tcBorders>
            <w:shd w:val="clear" w:color="auto" w:fill="auto"/>
          </w:tcPr>
          <w:p w:rsidRPr="00767B86" w:rsidR="00767B86" w:rsidP="00A86C4A" w:rsidRDefault="00767B86" w14:paraId="54B87F52" w14:textId="77777777">
            <w:r w:rsidRPr="00767B86">
              <w:t>Terri Barton</w:t>
            </w:r>
          </w:p>
        </w:tc>
        <w:tc>
          <w:tcPr>
            <w:tcW w:w="3108" w:type="dxa"/>
            <w:shd w:val="clear" w:color="auto" w:fill="auto"/>
          </w:tcPr>
          <w:p w:rsidRPr="00767B86" w:rsidR="00767B86" w:rsidP="00A86C4A" w:rsidRDefault="00767B86" w14:paraId="44F950AB" w14:textId="77777777">
            <w:r w:rsidRPr="00767B86">
              <w:t>terri_barton@nv.blm.gov</w:t>
            </w:r>
          </w:p>
        </w:tc>
      </w:tr>
      <w:tr w:rsidRPr="00767B86" w:rsidR="00767B86" w:rsidTr="00767B86" w14:paraId="5C12329C" w14:textId="77777777">
        <w:tc>
          <w:tcPr>
            <w:tcW w:w="1836" w:type="dxa"/>
            <w:tcBorders>
              <w:left w:val="single" w:color="auto" w:sz="12" w:space="0"/>
              <w:bottom w:val="single" w:color="auto" w:sz="2" w:space="0"/>
            </w:tcBorders>
            <w:shd w:val="clear" w:color="auto" w:fill="auto"/>
          </w:tcPr>
          <w:p w:rsidRPr="00767B86" w:rsidR="00767B86" w:rsidP="00A86C4A" w:rsidRDefault="00767B86" w14:paraId="16AC4BA3" w14:textId="77777777">
            <w:pPr>
              <w:rPr>
                <w:bCs/>
              </w:rPr>
            </w:pPr>
            <w:r w:rsidRPr="00767B86">
              <w:rPr>
                <w:bCs/>
              </w:rPr>
              <w:t>None</w:t>
            </w:r>
          </w:p>
        </w:tc>
        <w:tc>
          <w:tcPr>
            <w:tcW w:w="2508" w:type="dxa"/>
            <w:tcBorders>
              <w:right w:val="single" w:color="000000" w:sz="12" w:space="0"/>
            </w:tcBorders>
            <w:shd w:val="clear" w:color="auto" w:fill="auto"/>
          </w:tcPr>
          <w:p w:rsidRPr="00767B86" w:rsidR="00767B86" w:rsidP="00A86C4A" w:rsidRDefault="00767B86" w14:paraId="6ADE5FEA" w14:textId="77777777">
            <w:r w:rsidRPr="00767B86">
              <w:t>None</w:t>
            </w:r>
          </w:p>
        </w:tc>
        <w:tc>
          <w:tcPr>
            <w:tcW w:w="1788" w:type="dxa"/>
            <w:tcBorders>
              <w:left w:val="single" w:color="000000" w:sz="12" w:space="0"/>
              <w:bottom w:val="single" w:color="auto" w:sz="2" w:space="0"/>
            </w:tcBorders>
            <w:shd w:val="clear" w:color="auto" w:fill="auto"/>
          </w:tcPr>
          <w:p w:rsidRPr="00767B86" w:rsidR="00767B86" w:rsidP="00A86C4A" w:rsidRDefault="00767B86" w14:paraId="70127A95" w14:textId="77777777">
            <w:r w:rsidRPr="00767B86">
              <w:t>None</w:t>
            </w:r>
          </w:p>
        </w:tc>
        <w:tc>
          <w:tcPr>
            <w:tcW w:w="3108" w:type="dxa"/>
            <w:shd w:val="clear" w:color="auto" w:fill="auto"/>
          </w:tcPr>
          <w:p w:rsidRPr="00767B86" w:rsidR="00767B86" w:rsidP="00A86C4A" w:rsidRDefault="00767B86" w14:paraId="0FF59999" w14:textId="77777777">
            <w:r w:rsidRPr="00767B86">
              <w:t>None</w:t>
            </w:r>
          </w:p>
        </w:tc>
      </w:tr>
    </w:tbl>
    <w:p w:rsidR="00767B86" w:rsidP="00767B86" w:rsidRDefault="00767B86" w14:paraId="412C7512" w14:textId="77777777"/>
    <w:p w:rsidR="00444D1B" w:rsidP="00767B86" w:rsidRDefault="00444D1B" w14:paraId="61940AAE" w14:textId="77777777">
      <w:pPr>
        <w:pStyle w:val="InfoPara"/>
      </w:pPr>
      <w:r>
        <w:t xml:space="preserve">Reviewer: </w:t>
      </w:r>
      <w:r w:rsidRPr="00444D1B">
        <w:rPr>
          <w:b w:val="0"/>
        </w:rPr>
        <w:t>Kori Blankenship</w:t>
      </w:r>
    </w:p>
    <w:p w:rsidR="00767B86" w:rsidP="00767B86" w:rsidRDefault="00767B86" w14:paraId="076A9892" w14:textId="77777777">
      <w:pPr>
        <w:pStyle w:val="InfoPara"/>
      </w:pPr>
      <w:r>
        <w:t>Vegetation Type</w:t>
      </w:r>
    </w:p>
    <w:p w:rsidR="00767B86" w:rsidP="00767B86" w:rsidRDefault="007D7E65" w14:paraId="1F6BC6F9" w14:textId="4FBAFE2B">
      <w:r w:rsidRPr="007D7E65">
        <w:t xml:space="preserve">Steppe/Savanna </w:t>
      </w:r>
    </w:p>
    <w:p w:rsidR="00767B86" w:rsidP="00767B86" w:rsidRDefault="00767B86" w14:paraId="04BCFF33" w14:textId="77777777">
      <w:pPr>
        <w:pStyle w:val="InfoPara"/>
      </w:pPr>
      <w:r>
        <w:t>Map Zones</w:t>
      </w:r>
    </w:p>
    <w:p w:rsidR="00767B86" w:rsidP="00767B86" w:rsidRDefault="0019766D" w14:paraId="6196F89B" w14:textId="77777777">
      <w:r>
        <w:t xml:space="preserve">10, </w:t>
      </w:r>
      <w:r w:rsidR="00723810">
        <w:t xml:space="preserve">12, </w:t>
      </w:r>
      <w:r w:rsidR="00767B86">
        <w:t>17</w:t>
      </w:r>
      <w:r w:rsidR="00FD6B83">
        <w:t>,</w:t>
      </w:r>
      <w:r w:rsidR="004F47F6">
        <w:t xml:space="preserve"> </w:t>
      </w:r>
      <w:r>
        <w:t>18, 19,</w:t>
      </w:r>
      <w:r w:rsidR="00FD6B83">
        <w:t xml:space="preserve"> 21</w:t>
      </w:r>
    </w:p>
    <w:p w:rsidR="00767B86" w:rsidP="00767B86" w:rsidRDefault="00767B86" w14:paraId="77CC2B2C" w14:textId="77777777">
      <w:pPr>
        <w:pStyle w:val="InfoPara"/>
      </w:pPr>
      <w:r>
        <w:t>Geographic Range</w:t>
      </w:r>
    </w:p>
    <w:p w:rsidR="00FD6B83" w:rsidP="00767B86" w:rsidRDefault="00AA5E68" w14:paraId="6EA12128" w14:textId="77777777">
      <w:r>
        <w:t xml:space="preserve">This </w:t>
      </w:r>
      <w:r w:rsidR="00464653">
        <w:t>Biophysical Setting (</w:t>
      </w:r>
      <w:proofErr w:type="spellStart"/>
      <w:r>
        <w:t>BpS</w:t>
      </w:r>
      <w:proofErr w:type="spellEnd"/>
      <w:r w:rsidR="00464653">
        <w:t>)</w:t>
      </w:r>
      <w:r>
        <w:t xml:space="preserve"> is found in e</w:t>
      </w:r>
      <w:r w:rsidR="00767B86">
        <w:t>astern O</w:t>
      </w:r>
      <w:r w:rsidR="00464653">
        <w:t>regon</w:t>
      </w:r>
      <w:r w:rsidR="00767B86">
        <w:t>, northern, central</w:t>
      </w:r>
      <w:r w:rsidR="00464653">
        <w:t>,</w:t>
      </w:r>
      <w:r w:rsidR="00767B86">
        <w:t xml:space="preserve"> and western N</w:t>
      </w:r>
      <w:r w:rsidR="00464653">
        <w:t>evada</w:t>
      </w:r>
      <w:r w:rsidR="00767B86">
        <w:t xml:space="preserve"> (at higher elevations)</w:t>
      </w:r>
      <w:r>
        <w:t>,</w:t>
      </w:r>
      <w:r w:rsidR="00BA647E">
        <w:t xml:space="preserve"> </w:t>
      </w:r>
      <w:r w:rsidR="00767B86">
        <w:t>southern I</w:t>
      </w:r>
      <w:r w:rsidR="00464653">
        <w:t>daho,</w:t>
      </w:r>
      <w:r>
        <w:t xml:space="preserve"> and western W</w:t>
      </w:r>
      <w:r w:rsidR="00464653">
        <w:t>yoming</w:t>
      </w:r>
      <w:r>
        <w:t xml:space="preserve"> around Jackson Hole</w:t>
      </w:r>
      <w:r w:rsidR="00767B86">
        <w:t xml:space="preserve">. </w:t>
      </w:r>
      <w:proofErr w:type="spellStart"/>
      <w:r w:rsidR="00767B86">
        <w:t>BpS</w:t>
      </w:r>
      <w:proofErr w:type="spellEnd"/>
      <w:r w:rsidR="00767B86">
        <w:t xml:space="preserve"> will occur in large patches in eastern and central N</w:t>
      </w:r>
      <w:r w:rsidR="00464653">
        <w:t>evada</w:t>
      </w:r>
      <w:r w:rsidR="00767B86">
        <w:t xml:space="preserve"> where similar substrates are found on higher</w:t>
      </w:r>
      <w:r w:rsidR="00464653">
        <w:t>-</w:t>
      </w:r>
      <w:r w:rsidR="00767B86">
        <w:t>elevation mountain tops and mesas.</w:t>
      </w:r>
    </w:p>
    <w:p w:rsidR="00767B86" w:rsidP="00767B86" w:rsidRDefault="00767B86" w14:paraId="3681E435" w14:textId="77777777">
      <w:pPr>
        <w:pStyle w:val="InfoPara"/>
      </w:pPr>
      <w:r>
        <w:t>Biophysical Site Description</w:t>
      </w:r>
    </w:p>
    <w:p w:rsidR="00767B86" w:rsidP="00767B86" w:rsidRDefault="00767B86" w14:paraId="301C95A7" w14:textId="77777777">
      <w:r>
        <w:t xml:space="preserve">This type describes low sagebrush on shallow soils where claypan produces </w:t>
      </w:r>
      <w:r w:rsidR="004F47F6">
        <w:t xml:space="preserve">a </w:t>
      </w:r>
      <w:r>
        <w:t>seasonally perched water</w:t>
      </w:r>
      <w:r w:rsidR="00FD6B83">
        <w:t xml:space="preserve"> table</w:t>
      </w:r>
      <w:r>
        <w:t>. Occurs on lowlands, erosional fan remnants, pediments of volcanic,</w:t>
      </w:r>
      <w:r w:rsidR="0019766D">
        <w:t xml:space="preserve"> </w:t>
      </w:r>
      <w:r>
        <w:t>granitic</w:t>
      </w:r>
      <w:r w:rsidR="00464653">
        <w:t>,</w:t>
      </w:r>
      <w:r>
        <w:t xml:space="preserve"> or quartzite base material, rock </w:t>
      </w:r>
      <w:r w:rsidR="00FD6B83">
        <w:t>pediment</w:t>
      </w:r>
      <w:r>
        <w:t xml:space="preserve"> remnants, side</w:t>
      </w:r>
      <w:r w:rsidR="00FD6B83">
        <w:t xml:space="preserve"> </w:t>
      </w:r>
      <w:r>
        <w:t xml:space="preserve">slopes and summits of mountains, and foothills. Subsoils swell on wetting and crack on drying, </w:t>
      </w:r>
      <w:r w:rsidR="006C4B80">
        <w:t xml:space="preserve">have </w:t>
      </w:r>
      <w:r>
        <w:t xml:space="preserve">depth to a fine-textured subsoil </w:t>
      </w:r>
      <w:r w:rsidR="006C4B80">
        <w:t>ranging</w:t>
      </w:r>
      <w:r>
        <w:t xml:space="preserve"> from 5-10in, and tend to have a high percentage of co</w:t>
      </w:r>
      <w:r w:rsidR="009C420F">
        <w:t>a</w:t>
      </w:r>
      <w:r>
        <w:t>rse fragments (gravels, cobbles, rocks</w:t>
      </w:r>
      <w:r w:rsidR="00464653">
        <w:t>,</w:t>
      </w:r>
      <w:r>
        <w:t xml:space="preserve"> or stones). Where soils are influenced by aeolian calcareous dust additions originating from local playas or another source, black sage can occur. Low sage tends to grow where claypan layers exist in the soil profile</w:t>
      </w:r>
      <w:r w:rsidR="00464653">
        <w:t xml:space="preserve">, </w:t>
      </w:r>
      <w:r>
        <w:t>and soils are often saturated during a portion of the year. Elevations range from 1</w:t>
      </w:r>
      <w:r w:rsidR="004F47F6">
        <w:t>,</w:t>
      </w:r>
      <w:r>
        <w:t>000m at higher latitudes to 3</w:t>
      </w:r>
      <w:r w:rsidR="004F47F6">
        <w:t>,</w:t>
      </w:r>
      <w:r>
        <w:t xml:space="preserve">000m in lower latitudes. Where concave areas or drainages occur, Wyoming or basin big sagebrush (at lower elevations) and mountain big sagebrush (at higher elevations) will dominate. </w:t>
      </w:r>
      <w:r w:rsidR="00BB4716">
        <w:t>Precipitation</w:t>
      </w:r>
      <w:r>
        <w:t xml:space="preserve"> </w:t>
      </w:r>
      <w:r w:rsidR="004F47F6">
        <w:t xml:space="preserve">in these </w:t>
      </w:r>
      <w:r>
        <w:t>sites ranges from 10-16in</w:t>
      </w:r>
      <w:r w:rsidR="00464653">
        <w:t>/yr</w:t>
      </w:r>
      <w:r>
        <w:t>.</w:t>
      </w:r>
    </w:p>
    <w:p w:rsidR="00767B86" w:rsidP="00767B86" w:rsidRDefault="00767B86" w14:paraId="53A5FDAF" w14:textId="77777777">
      <w:pPr>
        <w:pStyle w:val="InfoPara"/>
      </w:pPr>
      <w:r>
        <w:t>Vegetation Description</w:t>
      </w:r>
    </w:p>
    <w:p w:rsidR="00767B86" w:rsidP="00767B86" w:rsidRDefault="00767B86" w14:paraId="2202107F" w14:textId="77777777">
      <w:r>
        <w:t xml:space="preserve">This type includes communities </w:t>
      </w:r>
      <w:r w:rsidRPr="00173D59">
        <w:t>dominated by low sagebrush (</w:t>
      </w:r>
      <w:r w:rsidRPr="00306C0B">
        <w:rPr>
          <w:i/>
        </w:rPr>
        <w:t xml:space="preserve">Artemisia </w:t>
      </w:r>
      <w:proofErr w:type="spellStart"/>
      <w:r w:rsidRPr="00306C0B">
        <w:rPr>
          <w:i/>
        </w:rPr>
        <w:t>arbuscula</w:t>
      </w:r>
      <w:proofErr w:type="spellEnd"/>
      <w:r w:rsidRPr="00173D59">
        <w:t>), low gray sagebrush (</w:t>
      </w:r>
      <w:r w:rsidRPr="00306C0B">
        <w:rPr>
          <w:i/>
        </w:rPr>
        <w:t xml:space="preserve">Artemisia </w:t>
      </w:r>
      <w:proofErr w:type="spellStart"/>
      <w:r w:rsidRPr="00306C0B">
        <w:rPr>
          <w:i/>
        </w:rPr>
        <w:t>arbuscula</w:t>
      </w:r>
      <w:proofErr w:type="spellEnd"/>
      <w:r w:rsidRPr="00173D59">
        <w:t xml:space="preserve"> ssp. </w:t>
      </w:r>
      <w:proofErr w:type="spellStart"/>
      <w:r w:rsidRPr="00306C0B">
        <w:rPr>
          <w:i/>
        </w:rPr>
        <w:t>arbuscula</w:t>
      </w:r>
      <w:proofErr w:type="spellEnd"/>
      <w:r w:rsidRPr="00173D59">
        <w:t>)</w:t>
      </w:r>
      <w:r w:rsidR="00464653">
        <w:t>,</w:t>
      </w:r>
      <w:r w:rsidRPr="00173D59">
        <w:t xml:space="preserve"> and in some cases early sagebrush (</w:t>
      </w:r>
      <w:r w:rsidRPr="00306C0B">
        <w:rPr>
          <w:i/>
        </w:rPr>
        <w:t xml:space="preserve">Artemisia </w:t>
      </w:r>
      <w:proofErr w:type="spellStart"/>
      <w:r w:rsidRPr="00306C0B">
        <w:rPr>
          <w:i/>
        </w:rPr>
        <w:t>arbuscula</w:t>
      </w:r>
      <w:proofErr w:type="spellEnd"/>
      <w:r w:rsidRPr="00173D59">
        <w:t xml:space="preserve"> ssp. </w:t>
      </w:r>
      <w:proofErr w:type="spellStart"/>
      <w:r w:rsidRPr="00306C0B">
        <w:rPr>
          <w:i/>
        </w:rPr>
        <w:t>longiloba</w:t>
      </w:r>
      <w:proofErr w:type="spellEnd"/>
      <w:r w:rsidRPr="00173D59">
        <w:t>)</w:t>
      </w:r>
      <w:r w:rsidR="00464653">
        <w:t>,</w:t>
      </w:r>
      <w:r w:rsidRPr="00173D59">
        <w:t xml:space="preserve"> </w:t>
      </w:r>
      <w:r w:rsidRPr="00173D59" w:rsidR="0019766D">
        <w:t xml:space="preserve">which </w:t>
      </w:r>
      <w:r w:rsidRPr="00173D59">
        <w:t>replaces low sagebrush. Although these types do not usually grow in combination, they do share similar fire regimes. Other shrubs growing on site may include antelope bitterbrush (</w:t>
      </w:r>
      <w:proofErr w:type="spellStart"/>
      <w:r w:rsidRPr="00306C0B">
        <w:rPr>
          <w:i/>
        </w:rPr>
        <w:t>Purshia</w:t>
      </w:r>
      <w:proofErr w:type="spellEnd"/>
      <w:r w:rsidRPr="00306C0B">
        <w:rPr>
          <w:i/>
        </w:rPr>
        <w:t xml:space="preserve"> tridentata</w:t>
      </w:r>
      <w:r w:rsidRPr="00173D59">
        <w:t>) and/or Douglas rabbitbrush (</w:t>
      </w:r>
      <w:proofErr w:type="spellStart"/>
      <w:r w:rsidRPr="00306C0B">
        <w:rPr>
          <w:i/>
        </w:rPr>
        <w:t>Chrysothamnus</w:t>
      </w:r>
      <w:proofErr w:type="spellEnd"/>
      <w:r w:rsidRPr="00306C0B">
        <w:rPr>
          <w:i/>
        </w:rPr>
        <w:t xml:space="preserve"> </w:t>
      </w:r>
      <w:proofErr w:type="spellStart"/>
      <w:r w:rsidRPr="00306C0B">
        <w:rPr>
          <w:i/>
        </w:rPr>
        <w:t>viscidiflorous</w:t>
      </w:r>
      <w:proofErr w:type="spellEnd"/>
      <w:r w:rsidRPr="00173D59">
        <w:t xml:space="preserve">). Dwarf </w:t>
      </w:r>
      <w:proofErr w:type="spellStart"/>
      <w:r w:rsidRPr="00173D59">
        <w:t>sagebrushes</w:t>
      </w:r>
      <w:proofErr w:type="spellEnd"/>
      <w:r w:rsidRPr="00173D59">
        <w:t xml:space="preserve"> generally have relatively low fuel loads with low</w:t>
      </w:r>
      <w:r w:rsidR="00464653">
        <w:t>-</w:t>
      </w:r>
      <w:r w:rsidRPr="00173D59">
        <w:t xml:space="preserve">growing and cushion forbs and scattered bunch grasses such as </w:t>
      </w:r>
      <w:proofErr w:type="spellStart"/>
      <w:r w:rsidRPr="00173D59">
        <w:t>bluebunch</w:t>
      </w:r>
      <w:proofErr w:type="spellEnd"/>
      <w:r w:rsidRPr="00173D59">
        <w:t xml:space="preserve"> wheatgrass (</w:t>
      </w:r>
      <w:proofErr w:type="spellStart"/>
      <w:r w:rsidRPr="00306C0B">
        <w:rPr>
          <w:i/>
        </w:rPr>
        <w:t>Pseudoroegneria</w:t>
      </w:r>
      <w:proofErr w:type="spellEnd"/>
      <w:r w:rsidRPr="00306C0B">
        <w:rPr>
          <w:i/>
        </w:rPr>
        <w:t xml:space="preserve"> </w:t>
      </w:r>
      <w:proofErr w:type="spellStart"/>
      <w:r w:rsidRPr="00306C0B">
        <w:rPr>
          <w:i/>
        </w:rPr>
        <w:t>spicata</w:t>
      </w:r>
      <w:proofErr w:type="spellEnd"/>
      <w:r w:rsidRPr="00173D59">
        <w:t xml:space="preserve">), </w:t>
      </w:r>
      <w:proofErr w:type="spellStart"/>
      <w:r w:rsidRPr="00173D59">
        <w:t>needlegrasses</w:t>
      </w:r>
      <w:proofErr w:type="spellEnd"/>
      <w:r w:rsidRPr="00173D59">
        <w:t xml:space="preserve"> (</w:t>
      </w:r>
      <w:proofErr w:type="spellStart"/>
      <w:r w:rsidRPr="00306C0B">
        <w:rPr>
          <w:i/>
        </w:rPr>
        <w:t>Achnatherum</w:t>
      </w:r>
      <w:proofErr w:type="spellEnd"/>
      <w:r w:rsidRPr="00306C0B">
        <w:rPr>
          <w:i/>
        </w:rPr>
        <w:t xml:space="preserve"> </w:t>
      </w:r>
      <w:r w:rsidRPr="00173D59">
        <w:t>spp</w:t>
      </w:r>
      <w:r w:rsidRPr="00173D59" w:rsidR="00173D59">
        <w:t>.</w:t>
      </w:r>
      <w:r w:rsidRPr="00173D59">
        <w:t>), Sandberg's bluegrass (</w:t>
      </w:r>
      <w:proofErr w:type="spellStart"/>
      <w:r w:rsidRPr="00306C0B">
        <w:rPr>
          <w:i/>
        </w:rPr>
        <w:t>Poa</w:t>
      </w:r>
      <w:proofErr w:type="spellEnd"/>
      <w:r w:rsidRPr="00306C0B">
        <w:rPr>
          <w:i/>
        </w:rPr>
        <w:t xml:space="preserve"> </w:t>
      </w:r>
      <w:proofErr w:type="spellStart"/>
      <w:r w:rsidRPr="00306C0B">
        <w:rPr>
          <w:i/>
        </w:rPr>
        <w:t>secunda</w:t>
      </w:r>
      <w:proofErr w:type="spellEnd"/>
      <w:r w:rsidRPr="00173D59">
        <w:t xml:space="preserve">), Idaho fescue </w:t>
      </w:r>
      <w:r w:rsidRPr="00173D59">
        <w:lastRenderedPageBreak/>
        <w:t>(</w:t>
      </w:r>
      <w:proofErr w:type="spellStart"/>
      <w:r w:rsidRPr="00306C0B">
        <w:rPr>
          <w:i/>
        </w:rPr>
        <w:t>Festuca</w:t>
      </w:r>
      <w:proofErr w:type="spellEnd"/>
      <w:r w:rsidRPr="00306C0B">
        <w:rPr>
          <w:i/>
        </w:rPr>
        <w:t xml:space="preserve"> </w:t>
      </w:r>
      <w:proofErr w:type="spellStart"/>
      <w:r w:rsidRPr="00306C0B">
        <w:rPr>
          <w:i/>
        </w:rPr>
        <w:t>idahoensis</w:t>
      </w:r>
      <w:proofErr w:type="spellEnd"/>
      <w:r w:rsidRPr="00173D59">
        <w:t xml:space="preserve">), Prairie </w:t>
      </w:r>
      <w:proofErr w:type="spellStart"/>
      <w:r w:rsidRPr="00173D59">
        <w:t>junegrass</w:t>
      </w:r>
      <w:proofErr w:type="spellEnd"/>
      <w:r w:rsidRPr="00173D59">
        <w:t xml:space="preserve"> (</w:t>
      </w:r>
      <w:proofErr w:type="spellStart"/>
      <w:r w:rsidRPr="00306C0B">
        <w:rPr>
          <w:i/>
        </w:rPr>
        <w:t>Koeleria</w:t>
      </w:r>
      <w:proofErr w:type="spellEnd"/>
      <w:r w:rsidRPr="00306C0B">
        <w:rPr>
          <w:i/>
        </w:rPr>
        <w:t xml:space="preserve"> </w:t>
      </w:r>
      <w:proofErr w:type="spellStart"/>
      <w:r w:rsidRPr="00306C0B">
        <w:rPr>
          <w:i/>
        </w:rPr>
        <w:t>macrantha</w:t>
      </w:r>
      <w:proofErr w:type="spellEnd"/>
      <w:r>
        <w:t xml:space="preserve">), Thurber's </w:t>
      </w:r>
      <w:proofErr w:type="spellStart"/>
      <w:r>
        <w:t>needlegrass</w:t>
      </w:r>
      <w:proofErr w:type="spellEnd"/>
      <w:r>
        <w:t xml:space="preserve"> (</w:t>
      </w:r>
      <w:proofErr w:type="spellStart"/>
      <w:r w:rsidRPr="00306C0B">
        <w:rPr>
          <w:i/>
        </w:rPr>
        <w:t>Achnatherum</w:t>
      </w:r>
      <w:proofErr w:type="spellEnd"/>
      <w:r w:rsidRPr="00306C0B">
        <w:rPr>
          <w:i/>
        </w:rPr>
        <w:t xml:space="preserve"> </w:t>
      </w:r>
      <w:proofErr w:type="spellStart"/>
      <w:r w:rsidRPr="00306C0B">
        <w:rPr>
          <w:i/>
        </w:rPr>
        <w:t>thurberanium</w:t>
      </w:r>
      <w:proofErr w:type="spellEnd"/>
      <w:r>
        <w:t>)</w:t>
      </w:r>
      <w:r w:rsidR="00464653">
        <w:t>,</w:t>
      </w:r>
      <w:r>
        <w:t xml:space="preserve"> and Indian </w:t>
      </w:r>
      <w:proofErr w:type="spellStart"/>
      <w:r>
        <w:t>ricegrass</w:t>
      </w:r>
      <w:proofErr w:type="spellEnd"/>
      <w:r>
        <w:t xml:space="preserve"> (</w:t>
      </w:r>
      <w:proofErr w:type="spellStart"/>
      <w:r w:rsidRPr="00306C0B">
        <w:rPr>
          <w:i/>
        </w:rPr>
        <w:t>Achnatherum</w:t>
      </w:r>
      <w:proofErr w:type="spellEnd"/>
      <w:r w:rsidRPr="00306C0B">
        <w:rPr>
          <w:i/>
        </w:rPr>
        <w:t xml:space="preserve"> </w:t>
      </w:r>
      <w:proofErr w:type="spellStart"/>
      <w:r w:rsidRPr="00306C0B">
        <w:rPr>
          <w:i/>
        </w:rPr>
        <w:t>hymenoides</w:t>
      </w:r>
      <w:proofErr w:type="spellEnd"/>
      <w:r>
        <w:t>). The presence of Idaho fescue does not occur in more southerly and easterly dwarf</w:t>
      </w:r>
      <w:r w:rsidR="00D067E5">
        <w:t xml:space="preserve"> </w:t>
      </w:r>
      <w:r>
        <w:t xml:space="preserve">sage sites. Forbs often include </w:t>
      </w:r>
      <w:proofErr w:type="spellStart"/>
      <w:r>
        <w:t>buckwheats</w:t>
      </w:r>
      <w:proofErr w:type="spellEnd"/>
      <w:r>
        <w:t xml:space="preserve"> (</w:t>
      </w:r>
      <w:proofErr w:type="spellStart"/>
      <w:r w:rsidRPr="00306C0B">
        <w:rPr>
          <w:i/>
        </w:rPr>
        <w:t>Eriogonum</w:t>
      </w:r>
      <w:proofErr w:type="spellEnd"/>
      <w:r>
        <w:t xml:space="preserve"> spp</w:t>
      </w:r>
      <w:r w:rsidR="00464653">
        <w:t>.</w:t>
      </w:r>
      <w:r>
        <w:t>), fleabanes (</w:t>
      </w:r>
      <w:r w:rsidRPr="00306C0B">
        <w:rPr>
          <w:i/>
        </w:rPr>
        <w:t xml:space="preserve">Erigeron </w:t>
      </w:r>
      <w:r>
        <w:t>spp</w:t>
      </w:r>
      <w:r w:rsidR="00464653">
        <w:t>.</w:t>
      </w:r>
      <w:r>
        <w:t>), phlox</w:t>
      </w:r>
      <w:r w:rsidR="00464653">
        <w:t>es</w:t>
      </w:r>
      <w:r>
        <w:t xml:space="preserve"> (</w:t>
      </w:r>
      <w:r w:rsidRPr="00306C0B">
        <w:rPr>
          <w:i/>
        </w:rPr>
        <w:t>Phlox</w:t>
      </w:r>
      <w:r>
        <w:t xml:space="preserve"> spp</w:t>
      </w:r>
      <w:r w:rsidR="00464653">
        <w:t>.</w:t>
      </w:r>
      <w:r>
        <w:t>), paintbrushes (</w:t>
      </w:r>
      <w:r w:rsidRPr="00306C0B">
        <w:rPr>
          <w:i/>
        </w:rPr>
        <w:t>Castilleja</w:t>
      </w:r>
      <w:r>
        <w:t xml:space="preserve"> spp</w:t>
      </w:r>
      <w:r w:rsidR="00464653">
        <w:t>.</w:t>
      </w:r>
      <w:r>
        <w:t xml:space="preserve">), </w:t>
      </w:r>
      <w:proofErr w:type="spellStart"/>
      <w:r>
        <w:t>goldenweeds</w:t>
      </w:r>
      <w:proofErr w:type="spellEnd"/>
      <w:r>
        <w:t xml:space="preserve"> (</w:t>
      </w:r>
      <w:proofErr w:type="spellStart"/>
      <w:r w:rsidRPr="00306C0B">
        <w:rPr>
          <w:i/>
        </w:rPr>
        <w:t>Haplopapus</w:t>
      </w:r>
      <w:proofErr w:type="spellEnd"/>
      <w:r>
        <w:t xml:space="preserve"> spp</w:t>
      </w:r>
      <w:r w:rsidR="00464653">
        <w:t>.</w:t>
      </w:r>
      <w:r>
        <w:t>)</w:t>
      </w:r>
      <w:r w:rsidR="00FD6B83">
        <w:t>, hawksbeard (</w:t>
      </w:r>
      <w:proofErr w:type="spellStart"/>
      <w:r w:rsidRPr="00306C0B" w:rsidR="00FD6B83">
        <w:rPr>
          <w:i/>
        </w:rPr>
        <w:t>Crepis</w:t>
      </w:r>
      <w:proofErr w:type="spellEnd"/>
      <w:r w:rsidR="00FD6B83">
        <w:t xml:space="preserve"> spp</w:t>
      </w:r>
      <w:r w:rsidR="00464653">
        <w:t>.</w:t>
      </w:r>
      <w:r w:rsidR="00FD6B83">
        <w:t xml:space="preserve">), </w:t>
      </w:r>
      <w:r>
        <w:t>and lupines (</w:t>
      </w:r>
      <w:proofErr w:type="spellStart"/>
      <w:r w:rsidRPr="00306C0B">
        <w:rPr>
          <w:i/>
        </w:rPr>
        <w:t>Lupinus</w:t>
      </w:r>
      <w:proofErr w:type="spellEnd"/>
      <w:r>
        <w:t xml:space="preserve"> spp</w:t>
      </w:r>
      <w:r w:rsidR="00464653">
        <w:t>.</w:t>
      </w:r>
      <w:r>
        <w:t>).</w:t>
      </w:r>
    </w:p>
    <w:p w:rsidR="00767B86" w:rsidP="00767B86" w:rsidRDefault="00767B86" w14:paraId="443F9D8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 ssp. longiloba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bl>
    <w:p>
      <w:r>
        <w:rPr>
          <w:sz w:val="16"/>
        </w:rPr>
        <w:t>Species names are from the NRCS PLANTS database. Check species codes at http://plants.usda.gov.</w:t>
      </w:r>
    </w:p>
    <w:p w:rsidR="00767B86" w:rsidP="00767B86" w:rsidRDefault="00767B86" w14:paraId="1593504C" w14:textId="77777777">
      <w:pPr>
        <w:pStyle w:val="InfoPara"/>
      </w:pPr>
      <w:r>
        <w:t>Disturbance Description</w:t>
      </w:r>
    </w:p>
    <w:p w:rsidR="00767B86" w:rsidP="00767B86" w:rsidRDefault="00767B86" w14:paraId="4F7C3F83" w14:textId="59F6445C">
      <w:r>
        <w:t xml:space="preserve">Low sagebrush generally supports less fire than black </w:t>
      </w:r>
      <w:r w:rsidRPr="00BA647E">
        <w:t>sagebrush. Stand-replacing fires can</w:t>
      </w:r>
      <w:r>
        <w:t xml:space="preserve"> occur in this type when successive years of above</w:t>
      </w:r>
      <w:r w:rsidR="00464653">
        <w:t>-</w:t>
      </w:r>
      <w:r>
        <w:t xml:space="preserve">average precipitation are followed by a dry winter, </w:t>
      </w:r>
      <w:r w:rsidR="00464653">
        <w:t xml:space="preserve">a </w:t>
      </w:r>
      <w:r>
        <w:t>dry spring</w:t>
      </w:r>
      <w:r w:rsidR="00464653">
        <w:t>,</w:t>
      </w:r>
      <w:r>
        <w:t xml:space="preserve"> an</w:t>
      </w:r>
      <w:r w:rsidR="00464653">
        <w:t xml:space="preserve">d when </w:t>
      </w:r>
      <w:r>
        <w:t xml:space="preserve">high winds are present with dry lightning (Miller and Rose 1999). Stand-replacing fires are primarily wind-driven and only cover small areas. </w:t>
      </w:r>
    </w:p>
    <w:p w:rsidR="00FD6B83" w:rsidP="00767B86" w:rsidRDefault="00FD6B83" w14:paraId="6C9D5E80" w14:textId="77777777"/>
    <w:p w:rsidR="00767B86" w:rsidP="00767B86" w:rsidRDefault="00767B86" w14:paraId="6C3F5380" w14:textId="77777777">
      <w:r>
        <w:t xml:space="preserve">Grazing by wild ungulates occurs in this type due to its high palatability (mostly for </w:t>
      </w:r>
      <w:r w:rsidRPr="00306C0B">
        <w:rPr>
          <w:i/>
        </w:rPr>
        <w:t>A. nova</w:t>
      </w:r>
      <w:r>
        <w:t xml:space="preserve"> and </w:t>
      </w:r>
      <w:r w:rsidRPr="00306C0B">
        <w:rPr>
          <w:i/>
        </w:rPr>
        <w:t xml:space="preserve">A. </w:t>
      </w:r>
      <w:proofErr w:type="spellStart"/>
      <w:r w:rsidRPr="00306C0B">
        <w:rPr>
          <w:i/>
        </w:rPr>
        <w:t>arbuscula</w:t>
      </w:r>
      <w:proofErr w:type="spellEnd"/>
      <w:r>
        <w:t xml:space="preserve">) compared to </w:t>
      </w:r>
      <w:proofErr w:type="gramStart"/>
      <w:r>
        <w:t>other</w:t>
      </w:r>
      <w:proofErr w:type="gramEnd"/>
      <w:r>
        <w:t xml:space="preserve"> browse. Native browsing tends to </w:t>
      </w:r>
      <w:proofErr w:type="gramStart"/>
      <w:r>
        <w:t>open up</w:t>
      </w:r>
      <w:proofErr w:type="gramEnd"/>
      <w:r>
        <w:t xml:space="preserve"> the canopy cover of shrubs but does not often change the successional stage.</w:t>
      </w:r>
    </w:p>
    <w:p w:rsidR="00767B86" w:rsidP="00767B86" w:rsidRDefault="00767B86" w14:paraId="54735135" w14:textId="77777777"/>
    <w:p w:rsidR="00767B86" w:rsidP="00767B86" w:rsidRDefault="00767B86" w14:paraId="66FF33E5" w14:textId="77777777">
      <w:r>
        <w:t>Low and early sagebrush types can be pockmarked by burrowing animals, especially ants, breaking through the root restrictive zone and creating a seedbed that is readily colonized by sagebrush. Burrowing creates small patches (i</w:t>
      </w:r>
      <w:r w:rsidR="004F47F6">
        <w:t>.</w:t>
      </w:r>
      <w:r>
        <w:t>e</w:t>
      </w:r>
      <w:r w:rsidR="004F47F6">
        <w:t>.</w:t>
      </w:r>
      <w:r>
        <w:t xml:space="preserve">, generally </w:t>
      </w:r>
      <w:r w:rsidR="00464653">
        <w:t>&gt;</w:t>
      </w:r>
      <w:r w:rsidR="005A7CF2">
        <w:t>2</w:t>
      </w:r>
      <w:r>
        <w:t xml:space="preserve">00sq </w:t>
      </w:r>
      <w:proofErr w:type="spellStart"/>
      <w:r>
        <w:t>ft</w:t>
      </w:r>
      <w:proofErr w:type="spellEnd"/>
      <w:r>
        <w:t>) of big sagebrush in the low sagebrush types, which could affect fuel loads. This was not considered in the model.</w:t>
      </w:r>
    </w:p>
    <w:p w:rsidR="002F727B" w:rsidP="002F727B" w:rsidRDefault="002F727B" w14:paraId="6776C9A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201</w:t>
            </w:r>
          </w:p>
        </w:tc>
        <w:tc>
          <w:p>
            <w:pPr>
              <w:jc w:val="center"/>
            </w:pPr>
            <w:r>
              <w:t>100</w:t>
            </w:r>
          </w:p>
        </w:tc>
        <w:tc>
          <w:p>
            <w:pPr>
              <w:jc w:val="center"/>
            </w:pPr>
            <w:r>
              <w:t>100</w:t>
            </w:r>
          </w:p>
        </w:tc>
        <w:tc>
          <w:p>
            <w:pPr>
              <w:jc w:val="center"/>
            </w:pPr>
            <w:r>
              <w:t>450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7B86" w:rsidP="00767B86" w:rsidRDefault="00767B86" w14:paraId="57585368" w14:textId="77777777">
      <w:pPr>
        <w:pStyle w:val="InfoPara"/>
      </w:pPr>
      <w:r>
        <w:t>Scale Description</w:t>
      </w:r>
    </w:p>
    <w:p w:rsidR="00767B86" w:rsidP="00767B86" w:rsidRDefault="00767B86" w14:paraId="7284B185" w14:textId="77777777">
      <w:r>
        <w:t>Low sagebrush communities can occur in small to 10</w:t>
      </w:r>
      <w:r w:rsidR="00FD6B83">
        <w:t>,</w:t>
      </w:r>
      <w:r>
        <w:t>000ac areas on mountain ranges. Disturbance patch size for this type is not well known but is estimated to be 10s-100s of acres due to the relatively small proportion of the sagebrush matrix it occupies and the limited potential for fire spread.</w:t>
      </w:r>
    </w:p>
    <w:p w:rsidR="00767B86" w:rsidP="00767B86" w:rsidRDefault="00767B86" w14:paraId="45A998B5" w14:textId="77777777">
      <w:pPr>
        <w:pStyle w:val="InfoPara"/>
      </w:pPr>
      <w:r>
        <w:t>Adjacency or Identification Concerns</w:t>
      </w:r>
    </w:p>
    <w:p w:rsidR="00767B86" w:rsidP="00767B86" w:rsidRDefault="00767B86" w14:paraId="16542861" w14:textId="77777777">
      <w:r>
        <w:t xml:space="preserve">The low sagebrush type tends to occur over broad areas, with pockets of black sagebrush where there is a calcareous substrate and Wyoming or mountain big sagebrush (in northern latitudes) in </w:t>
      </w:r>
      <w:r>
        <w:lastRenderedPageBreak/>
        <w:t>drainages or small concave pockets of deeper soils. In N</w:t>
      </w:r>
      <w:r w:rsidR="007B26B6">
        <w:t>evada</w:t>
      </w:r>
      <w:r>
        <w:t>, where low sagebrush occurs at higher elevations, in rocky, open stands, pockets of curl</w:t>
      </w:r>
      <w:r w:rsidR="007B26B6">
        <w:t>-</w:t>
      </w:r>
      <w:r>
        <w:t>leaf mountain mahogany with an understory of mountain sagebrush occur along the drainages.</w:t>
      </w:r>
    </w:p>
    <w:p w:rsidR="00767B86" w:rsidP="00767B86" w:rsidRDefault="00767B86" w14:paraId="359DD5CC" w14:textId="77777777"/>
    <w:p w:rsidR="00FD6B83" w:rsidP="00FD6B83" w:rsidRDefault="00767B86" w14:paraId="031FD4AC" w14:textId="77777777">
      <w:r>
        <w:t>Cheatgrass (</w:t>
      </w:r>
      <w:proofErr w:type="spellStart"/>
      <w:r w:rsidRPr="00306C0B">
        <w:rPr>
          <w:i/>
        </w:rPr>
        <w:t>Bromus</w:t>
      </w:r>
      <w:proofErr w:type="spellEnd"/>
      <w:r w:rsidRPr="00306C0B">
        <w:rPr>
          <w:i/>
        </w:rPr>
        <w:t xml:space="preserve"> tectorum</w:t>
      </w:r>
      <w:r>
        <w:t>) is likely to invade this site after disturbance</w:t>
      </w:r>
      <w:r w:rsidR="00FD6B83">
        <w:t xml:space="preserve"> although not at higher elevations</w:t>
      </w:r>
      <w:r>
        <w:t>.</w:t>
      </w:r>
      <w:r w:rsidR="00AA5E68">
        <w:t xml:space="preserve"> </w:t>
      </w:r>
      <w:r w:rsidR="00627EEB">
        <w:t>There has been extensive replacement of low sagebrush by annual grass after fire in parts of eastern O</w:t>
      </w:r>
      <w:r w:rsidR="007B26B6">
        <w:t>regon</w:t>
      </w:r>
      <w:r w:rsidR="00627EEB">
        <w:t xml:space="preserve">. </w:t>
      </w:r>
      <w:proofErr w:type="spellStart"/>
      <w:r w:rsidR="00FD6B83">
        <w:t>Medusahead</w:t>
      </w:r>
      <w:proofErr w:type="spellEnd"/>
      <w:r w:rsidR="00FD6B83">
        <w:t xml:space="preserve"> invasion into low sagebrush is cited as a potential problem (e</w:t>
      </w:r>
      <w:r w:rsidR="004F47F6">
        <w:t>.</w:t>
      </w:r>
      <w:r w:rsidR="00FD6B83">
        <w:t>g</w:t>
      </w:r>
      <w:r w:rsidR="004F47F6">
        <w:t>.</w:t>
      </w:r>
      <w:r w:rsidR="00FD6B83">
        <w:t>, Jordan Valley in O</w:t>
      </w:r>
      <w:r w:rsidR="007B26B6">
        <w:t>regon</w:t>
      </w:r>
      <w:r w:rsidR="00FD6B83">
        <w:t xml:space="preserve"> and Owyhee uplands) after fire.</w:t>
      </w:r>
      <w:r w:rsidR="00627EEB">
        <w:t xml:space="preserve"> </w:t>
      </w:r>
      <w:r w:rsidR="00FD6B83">
        <w:t xml:space="preserve">Current and future fire regimes will be very different because of weed introductions. </w:t>
      </w:r>
    </w:p>
    <w:p w:rsidR="00FD6B83" w:rsidP="00767B86" w:rsidRDefault="00FD6B83" w14:paraId="772E6AA0" w14:textId="77777777"/>
    <w:p w:rsidR="00767B86" w:rsidP="00767B86" w:rsidRDefault="00767B86" w14:paraId="4ABD7968" w14:textId="77777777">
      <w:pPr>
        <w:pStyle w:val="InfoPara"/>
      </w:pPr>
      <w:r>
        <w:t>Issues or Problems</w:t>
      </w:r>
    </w:p>
    <w:p w:rsidR="00627EEB" w:rsidP="00767B86" w:rsidRDefault="00627EEB" w14:paraId="61E7704F" w14:textId="77777777">
      <w:r>
        <w:t xml:space="preserve">Past fire regimes in low sagebrush are not well quantified. </w:t>
      </w:r>
    </w:p>
    <w:p w:rsidR="00FD6B83" w:rsidP="00767B86" w:rsidRDefault="00FD6B83" w14:paraId="06CC6543" w14:textId="77777777"/>
    <w:p w:rsidR="00767B86" w:rsidP="00767B86" w:rsidRDefault="00767B86" w14:paraId="6A5577A8" w14:textId="77777777">
      <w:pPr>
        <w:pStyle w:val="InfoPara"/>
      </w:pPr>
      <w:r>
        <w:t>Native Uncharacteristic Conditions</w:t>
      </w:r>
    </w:p>
    <w:p w:rsidR="00FD6B83" w:rsidP="00FD6B83" w:rsidRDefault="00FD6B83" w14:paraId="6BDC4A56" w14:textId="77777777">
      <w:r w:rsidRPr="005F3DA7">
        <w:t>If</w:t>
      </w:r>
      <w:r>
        <w:t xml:space="preserve"> shrub cover is &gt;30% or </w:t>
      </w:r>
      <w:r w:rsidR="007B26B6">
        <w:t>&gt;</w:t>
      </w:r>
      <w:r>
        <w:t>0.5m, it is uncharacteristic.</w:t>
      </w:r>
    </w:p>
    <w:p w:rsidR="00767B86" w:rsidP="00767B86" w:rsidRDefault="00767B86" w14:paraId="7D1CAB11" w14:textId="77777777"/>
    <w:p w:rsidR="00767B86" w:rsidP="00767B86" w:rsidRDefault="00767B86" w14:paraId="4FDBA5AF" w14:textId="77777777">
      <w:pPr>
        <w:pStyle w:val="InfoPara"/>
      </w:pPr>
      <w:r>
        <w:t>Comments</w:t>
      </w:r>
    </w:p>
    <w:p w:rsidR="00A1539E" w:rsidP="00A1539E" w:rsidRDefault="00687559" w14:paraId="387003D1" w14:textId="77777777">
      <w:r>
        <w:t>During the 2016 Model Review</w:t>
      </w:r>
      <w:r w:rsidR="007B26B6">
        <w:t>,</w:t>
      </w:r>
      <w:r>
        <w:t xml:space="preserve"> K</w:t>
      </w:r>
      <w:r w:rsidR="00306C0B">
        <w:t>ori</w:t>
      </w:r>
      <w:r>
        <w:t xml:space="preserve"> Blankenship revised this model to remove mixed</w:t>
      </w:r>
      <w:r w:rsidR="007B26B6">
        <w:t>-</w:t>
      </w:r>
      <w:r>
        <w:t xml:space="preserve">severity fire. </w:t>
      </w:r>
      <w:r w:rsidR="00A1539E">
        <w:t xml:space="preserve">Louisa Evers suggested that a single model and description could adequately represent this </w:t>
      </w:r>
      <w:proofErr w:type="spellStart"/>
      <w:r w:rsidR="00A1539E">
        <w:t>BpS</w:t>
      </w:r>
      <w:proofErr w:type="spellEnd"/>
      <w:r w:rsidR="00A1539E">
        <w:t xml:space="preserve"> in map zones </w:t>
      </w:r>
      <w:r w:rsidR="00102E14">
        <w:t xml:space="preserve">(MZ) </w:t>
      </w:r>
      <w:r w:rsidR="00A1539E">
        <w:t>1, 7, 8, 9, 12, 17, and 18. LANDFIRE staff reviewed the models in question but found substantial differences in the descriptions, especially in the species, and determined that further expert review was need</w:t>
      </w:r>
      <w:r w:rsidR="007B26B6">
        <w:t>ed</w:t>
      </w:r>
      <w:r w:rsidR="00A1539E">
        <w:t xml:space="preserve"> to determine if lumping these zones would be appropriate.  </w:t>
      </w:r>
    </w:p>
    <w:p w:rsidR="00687559" w:rsidP="00723810" w:rsidRDefault="00687559" w14:paraId="3C4F2937" w14:textId="77777777"/>
    <w:p w:rsidR="007C450C" w:rsidP="00723810" w:rsidRDefault="00687559" w14:paraId="43ECF6FA" w14:textId="77777777">
      <w:r>
        <w:t>During LANDFIRE National w</w:t>
      </w:r>
      <w:r w:rsidR="007C450C">
        <w:t xml:space="preserve">hen this </w:t>
      </w:r>
      <w:proofErr w:type="spellStart"/>
      <w:r w:rsidR="007C450C">
        <w:t>BpS</w:t>
      </w:r>
      <w:proofErr w:type="spellEnd"/>
      <w:r w:rsidR="007C450C">
        <w:t xml:space="preserve"> was considered in map zone 21</w:t>
      </w:r>
      <w:r w:rsidR="007B26B6">
        <w:t>,</w:t>
      </w:r>
      <w:r w:rsidR="007C450C">
        <w:t xml:space="preserve"> there was considerable debate about the fire frequency. Expert estimates of the mean fire return interval ranged from 90</w:t>
      </w:r>
      <w:r w:rsidR="007B26B6">
        <w:t>-</w:t>
      </w:r>
      <w:r w:rsidR="007C450C">
        <w:t xml:space="preserve">400yrs. After an extensive model review process, LANDFIRE leadership determined that the model developed for </w:t>
      </w:r>
      <w:r w:rsidR="00102E14">
        <w:t xml:space="preserve">MZ </w:t>
      </w:r>
      <w:r w:rsidR="007C450C">
        <w:t xml:space="preserve">10, 12, 17, 18, and 19 adequately represented the opinion of many experts and the fire literature, and that model was adopted for </w:t>
      </w:r>
      <w:r w:rsidR="00102E14">
        <w:t xml:space="preserve">MZ </w:t>
      </w:r>
      <w:r w:rsidR="007C450C">
        <w:t>21 with minor edits.</w:t>
      </w:r>
    </w:p>
    <w:p w:rsidR="004F47F6" w:rsidP="004F47F6" w:rsidRDefault="004F47F6" w14:paraId="74CBA00C" w14:textId="77777777"/>
    <w:p w:rsidR="004F47F6" w:rsidP="004F47F6" w:rsidRDefault="004F47F6" w14:paraId="42C7D449" w14:textId="77777777">
      <w:r>
        <w:t>A LANDFIRE National reviewer suggested that "bare ground" be defined in the s-class descriptions.</w:t>
      </w:r>
    </w:p>
    <w:p w:rsidR="004F47F6" w:rsidP="00723810" w:rsidRDefault="004F47F6" w14:paraId="0727CBF7" w14:textId="77777777"/>
    <w:p w:rsidR="00FD6B83" w:rsidP="00FD6B83" w:rsidRDefault="005F3DA7" w14:paraId="1CC8753C" w14:textId="77777777">
      <w:r>
        <w:t xml:space="preserve">This model was originally developed </w:t>
      </w:r>
      <w:r w:rsidR="00687559">
        <w:t xml:space="preserve">during LANDFIRE National </w:t>
      </w:r>
      <w:r>
        <w:t>for</w:t>
      </w:r>
      <w:r w:rsidR="00102E14">
        <w:t xml:space="preserve"> MZ </w:t>
      </w:r>
      <w:r>
        <w:t xml:space="preserve">12 and 17 by Crystal </w:t>
      </w:r>
      <w:proofErr w:type="spellStart"/>
      <w:r>
        <w:t>Kolden</w:t>
      </w:r>
      <w:proofErr w:type="spellEnd"/>
      <w:r>
        <w:t xml:space="preserve"> and Gary </w:t>
      </w:r>
      <w:proofErr w:type="spellStart"/>
      <w:r>
        <w:t>Medlyn</w:t>
      </w:r>
      <w:proofErr w:type="spellEnd"/>
      <w:r>
        <w:t xml:space="preserve"> and reviewed by Mike Zielinski and Terri Barton. </w:t>
      </w:r>
      <w:r w:rsidR="0019766D">
        <w:t>Jon Bates</w:t>
      </w:r>
      <w:r>
        <w:t xml:space="preserve"> accepted it for </w:t>
      </w:r>
      <w:r w:rsidR="00102E14">
        <w:t>MZ</w:t>
      </w:r>
      <w:r>
        <w:t xml:space="preserve"> 10, 18, 19 with minor edits</w:t>
      </w:r>
      <w:r w:rsidR="0019766D">
        <w:t>; no review</w:t>
      </w:r>
      <w:r>
        <w:t xml:space="preserve"> was received.</w:t>
      </w:r>
      <w:r w:rsidR="004F47F6">
        <w:t xml:space="preserve"> Don Major updated the s-class structure information for </w:t>
      </w:r>
      <w:r w:rsidR="00102E14">
        <w:t xml:space="preserve">MZ </w:t>
      </w:r>
      <w:r w:rsidR="004F47F6">
        <w:t>10.</w:t>
      </w:r>
      <w:r>
        <w:t xml:space="preserve"> For </w:t>
      </w:r>
      <w:r w:rsidR="00102E14">
        <w:t xml:space="preserve">MZ </w:t>
      </w:r>
      <w:r>
        <w:t>21</w:t>
      </w:r>
      <w:r w:rsidR="007B26B6">
        <w:t>,</w:t>
      </w:r>
      <w:r>
        <w:t xml:space="preserve"> comments were considered from many individuals including</w:t>
      </w:r>
      <w:r w:rsidRPr="005F3DA7">
        <w:t xml:space="preserve">: </w:t>
      </w:r>
      <w:r w:rsidRPr="005F3DA7" w:rsidR="00FD6B83">
        <w:t xml:space="preserve">Jon Bates, Klara </w:t>
      </w:r>
      <w:proofErr w:type="spellStart"/>
      <w:r w:rsidRPr="005F3DA7" w:rsidR="00FD6B83">
        <w:t>Varga</w:t>
      </w:r>
      <w:proofErr w:type="spellEnd"/>
      <w:r w:rsidRPr="005F3DA7" w:rsidR="00FD6B83">
        <w:t>, Tristan Fluharty, Dave Tart</w:t>
      </w:r>
      <w:r w:rsidRPr="00BA647E">
        <w:t xml:space="preserve">, </w:t>
      </w:r>
      <w:r w:rsidRPr="005F3DA7" w:rsidR="00FD6B83">
        <w:t xml:space="preserve">Reggie Clark (rmclark@fs.fed.us), John Simons </w:t>
      </w:r>
      <w:r w:rsidRPr="00BA647E">
        <w:t xml:space="preserve">(john_simons@blm.gov), </w:t>
      </w:r>
      <w:r w:rsidRPr="005F3DA7" w:rsidR="00FD6B83">
        <w:t>Steve Kilpatrick</w:t>
      </w:r>
      <w:r>
        <w:t>,</w:t>
      </w:r>
      <w:r w:rsidRPr="00BA647E">
        <w:t xml:space="preserve"> and an anonymous contributor. </w:t>
      </w:r>
      <w:r w:rsidRPr="005F3DA7" w:rsidR="00FD6B83">
        <w:t xml:space="preserve"> </w:t>
      </w:r>
    </w:p>
    <w:p w:rsidR="003D3767" w:rsidP="00723810" w:rsidRDefault="003D3767" w14:paraId="5146429B" w14:textId="77777777"/>
    <w:p w:rsidR="00767B86" w:rsidP="00767B86" w:rsidRDefault="00767B86" w14:paraId="0F761CE9" w14:textId="77777777">
      <w:pPr>
        <w:pStyle w:val="ReportSection"/>
      </w:pPr>
      <w:r>
        <w:lastRenderedPageBreak/>
        <w:t>Succession Classes</w:t>
      </w:r>
    </w:p>
    <w:p w:rsidR="00767B86" w:rsidP="00767B86" w:rsidRDefault="00767B86" w14:paraId="413FE00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7B86" w:rsidP="00767B86" w:rsidRDefault="00767B86" w14:paraId="4A81332C"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67B86" w:rsidP="00767B86" w:rsidRDefault="00767B86" w14:paraId="5A9072C0" w14:textId="77777777"/>
    <w:p w:rsidR="00767B86" w:rsidP="00767B86" w:rsidRDefault="00767B86" w14:paraId="728F286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156"/>
        <w:gridCol w:w="2520"/>
        <w:gridCol w:w="1956"/>
      </w:tblGrid>
      <w:tr w:rsidRPr="00767B86" w:rsidR="00767B86" w:rsidTr="00767B86" w14:paraId="0034DE71" w14:textId="77777777">
        <w:tc>
          <w:tcPr>
            <w:tcW w:w="1116" w:type="dxa"/>
            <w:tcBorders>
              <w:top w:val="single" w:color="auto" w:sz="2" w:space="0"/>
              <w:bottom w:val="single" w:color="000000" w:sz="12" w:space="0"/>
            </w:tcBorders>
            <w:shd w:val="clear" w:color="auto" w:fill="auto"/>
          </w:tcPr>
          <w:p w:rsidRPr="00767B86" w:rsidR="00767B86" w:rsidP="004505DA" w:rsidRDefault="00767B86" w14:paraId="790D225F" w14:textId="77777777">
            <w:pPr>
              <w:rPr>
                <w:b/>
                <w:bCs/>
              </w:rPr>
            </w:pPr>
            <w:r w:rsidRPr="00767B86">
              <w:rPr>
                <w:b/>
                <w:bCs/>
              </w:rPr>
              <w:t>Symbol</w:t>
            </w:r>
          </w:p>
        </w:tc>
        <w:tc>
          <w:tcPr>
            <w:tcW w:w="3156" w:type="dxa"/>
            <w:tcBorders>
              <w:top w:val="single" w:color="auto" w:sz="2" w:space="0"/>
              <w:bottom w:val="single" w:color="000000" w:sz="12" w:space="0"/>
            </w:tcBorders>
            <w:shd w:val="clear" w:color="auto" w:fill="auto"/>
          </w:tcPr>
          <w:p w:rsidRPr="00767B86" w:rsidR="00767B86" w:rsidP="004505DA" w:rsidRDefault="00767B86" w14:paraId="07EC9093" w14:textId="77777777">
            <w:pPr>
              <w:rPr>
                <w:b/>
                <w:bCs/>
              </w:rPr>
            </w:pPr>
            <w:r w:rsidRPr="00767B86">
              <w:rPr>
                <w:b/>
                <w:bCs/>
              </w:rPr>
              <w:t>Scientific Name</w:t>
            </w:r>
          </w:p>
        </w:tc>
        <w:tc>
          <w:tcPr>
            <w:tcW w:w="2520" w:type="dxa"/>
            <w:tcBorders>
              <w:top w:val="single" w:color="auto" w:sz="2" w:space="0"/>
              <w:bottom w:val="single" w:color="000000" w:sz="12" w:space="0"/>
            </w:tcBorders>
            <w:shd w:val="clear" w:color="auto" w:fill="auto"/>
          </w:tcPr>
          <w:p w:rsidRPr="00767B86" w:rsidR="00767B86" w:rsidP="004505DA" w:rsidRDefault="00767B86" w14:paraId="197306D6" w14:textId="77777777">
            <w:pPr>
              <w:rPr>
                <w:b/>
                <w:bCs/>
              </w:rPr>
            </w:pPr>
            <w:r w:rsidRPr="00767B86">
              <w:rPr>
                <w:b/>
                <w:bCs/>
              </w:rPr>
              <w:t>Common Name</w:t>
            </w:r>
          </w:p>
        </w:tc>
        <w:tc>
          <w:tcPr>
            <w:tcW w:w="1956" w:type="dxa"/>
            <w:tcBorders>
              <w:top w:val="single" w:color="auto" w:sz="2" w:space="0"/>
              <w:bottom w:val="single" w:color="000000" w:sz="12" w:space="0"/>
            </w:tcBorders>
            <w:shd w:val="clear" w:color="auto" w:fill="auto"/>
          </w:tcPr>
          <w:p w:rsidRPr="00767B86" w:rsidR="00767B86" w:rsidP="004505DA" w:rsidRDefault="00767B86" w14:paraId="6CD9F264" w14:textId="77777777">
            <w:pPr>
              <w:rPr>
                <w:b/>
                <w:bCs/>
              </w:rPr>
            </w:pPr>
            <w:r w:rsidRPr="00767B86">
              <w:rPr>
                <w:b/>
                <w:bCs/>
              </w:rPr>
              <w:t>Canopy Position</w:t>
            </w:r>
          </w:p>
        </w:tc>
      </w:tr>
      <w:tr w:rsidRPr="00767B86" w:rsidR="00767B86" w:rsidTr="00767B86" w14:paraId="4294D824" w14:textId="77777777">
        <w:tc>
          <w:tcPr>
            <w:tcW w:w="1116" w:type="dxa"/>
            <w:tcBorders>
              <w:top w:val="single" w:color="000000" w:sz="12" w:space="0"/>
            </w:tcBorders>
            <w:shd w:val="clear" w:color="auto" w:fill="auto"/>
          </w:tcPr>
          <w:p w:rsidRPr="00767B86" w:rsidR="00767B86" w:rsidP="004505DA" w:rsidRDefault="00767B86" w14:paraId="07464F20" w14:textId="77777777">
            <w:pPr>
              <w:rPr>
                <w:bCs/>
              </w:rPr>
            </w:pPr>
            <w:r w:rsidRPr="00767B86">
              <w:rPr>
                <w:bCs/>
              </w:rPr>
              <w:t>PSSP6</w:t>
            </w:r>
          </w:p>
        </w:tc>
        <w:tc>
          <w:tcPr>
            <w:tcW w:w="3156" w:type="dxa"/>
            <w:tcBorders>
              <w:top w:val="single" w:color="000000" w:sz="12" w:space="0"/>
            </w:tcBorders>
            <w:shd w:val="clear" w:color="auto" w:fill="auto"/>
          </w:tcPr>
          <w:p w:rsidRPr="00767B86" w:rsidR="00767B86" w:rsidP="004505DA" w:rsidRDefault="00767B86" w14:paraId="2F562956" w14:textId="77777777">
            <w:proofErr w:type="spellStart"/>
            <w:r w:rsidRPr="00767B86">
              <w:t>Pseudoroegneria</w:t>
            </w:r>
            <w:proofErr w:type="spellEnd"/>
            <w:r w:rsidRPr="00767B86">
              <w:t xml:space="preserve"> </w:t>
            </w:r>
            <w:proofErr w:type="spellStart"/>
            <w:r w:rsidRPr="00767B86">
              <w:t>spicata</w:t>
            </w:r>
            <w:proofErr w:type="spellEnd"/>
          </w:p>
        </w:tc>
        <w:tc>
          <w:tcPr>
            <w:tcW w:w="2520" w:type="dxa"/>
            <w:tcBorders>
              <w:top w:val="single" w:color="000000" w:sz="12" w:space="0"/>
            </w:tcBorders>
            <w:shd w:val="clear" w:color="auto" w:fill="auto"/>
          </w:tcPr>
          <w:p w:rsidRPr="00767B86" w:rsidR="00767B86" w:rsidP="004505DA" w:rsidRDefault="00767B86" w14:paraId="177C9EA1" w14:textId="77777777">
            <w:proofErr w:type="spellStart"/>
            <w:r w:rsidRPr="00767B86">
              <w:t>Bluebunch</w:t>
            </w:r>
            <w:proofErr w:type="spellEnd"/>
            <w:r w:rsidRPr="00767B86">
              <w:t xml:space="preserve"> wheatgrass</w:t>
            </w:r>
          </w:p>
        </w:tc>
        <w:tc>
          <w:tcPr>
            <w:tcW w:w="1956" w:type="dxa"/>
            <w:tcBorders>
              <w:top w:val="single" w:color="000000" w:sz="12" w:space="0"/>
            </w:tcBorders>
            <w:shd w:val="clear" w:color="auto" w:fill="auto"/>
          </w:tcPr>
          <w:p w:rsidRPr="00767B86" w:rsidR="00767B86" w:rsidP="004505DA" w:rsidRDefault="00767B86" w14:paraId="22DE3B47" w14:textId="77777777">
            <w:r w:rsidRPr="00767B86">
              <w:t>Middle</w:t>
            </w:r>
          </w:p>
        </w:tc>
      </w:tr>
      <w:tr w:rsidRPr="00767B86" w:rsidR="00767B86" w:rsidTr="00767B86" w14:paraId="3F868C0B" w14:textId="77777777">
        <w:tc>
          <w:tcPr>
            <w:tcW w:w="1116" w:type="dxa"/>
            <w:shd w:val="clear" w:color="auto" w:fill="auto"/>
          </w:tcPr>
          <w:p w:rsidRPr="00767B86" w:rsidR="00767B86" w:rsidP="004505DA" w:rsidRDefault="00767B86" w14:paraId="6334A7E4" w14:textId="77777777">
            <w:pPr>
              <w:rPr>
                <w:bCs/>
              </w:rPr>
            </w:pPr>
            <w:r w:rsidRPr="00767B86">
              <w:rPr>
                <w:bCs/>
              </w:rPr>
              <w:t>CHVI8</w:t>
            </w:r>
          </w:p>
        </w:tc>
        <w:tc>
          <w:tcPr>
            <w:tcW w:w="3156" w:type="dxa"/>
            <w:shd w:val="clear" w:color="auto" w:fill="auto"/>
          </w:tcPr>
          <w:p w:rsidRPr="00767B86" w:rsidR="00767B86" w:rsidP="004505DA" w:rsidRDefault="00767B86" w14:paraId="7619D102" w14:textId="77777777">
            <w:proofErr w:type="spellStart"/>
            <w:r w:rsidRPr="00767B86">
              <w:t>Chrysothamnus</w:t>
            </w:r>
            <w:proofErr w:type="spellEnd"/>
            <w:r w:rsidRPr="00767B86">
              <w:t xml:space="preserve"> </w:t>
            </w:r>
            <w:proofErr w:type="spellStart"/>
            <w:r w:rsidRPr="00767B86">
              <w:t>viscidiflorus</w:t>
            </w:r>
            <w:proofErr w:type="spellEnd"/>
          </w:p>
        </w:tc>
        <w:tc>
          <w:tcPr>
            <w:tcW w:w="2520" w:type="dxa"/>
            <w:shd w:val="clear" w:color="auto" w:fill="auto"/>
          </w:tcPr>
          <w:p w:rsidRPr="00767B86" w:rsidR="00767B86" w:rsidP="004505DA" w:rsidRDefault="00767B86" w14:paraId="57742B3E" w14:textId="77777777">
            <w:r w:rsidRPr="00767B86">
              <w:t>Yellow rabbitbrush</w:t>
            </w:r>
          </w:p>
        </w:tc>
        <w:tc>
          <w:tcPr>
            <w:tcW w:w="1956" w:type="dxa"/>
            <w:shd w:val="clear" w:color="auto" w:fill="auto"/>
          </w:tcPr>
          <w:p w:rsidRPr="00767B86" w:rsidR="00767B86" w:rsidP="004505DA" w:rsidRDefault="00767B86" w14:paraId="1EABCA8F" w14:textId="77777777">
            <w:r w:rsidRPr="00767B86">
              <w:t>Upper</w:t>
            </w:r>
          </w:p>
        </w:tc>
      </w:tr>
      <w:tr w:rsidRPr="00767B86" w:rsidR="00767B86" w:rsidTr="00767B86" w14:paraId="7C6DBB27" w14:textId="77777777">
        <w:tc>
          <w:tcPr>
            <w:tcW w:w="1116" w:type="dxa"/>
            <w:shd w:val="clear" w:color="auto" w:fill="auto"/>
          </w:tcPr>
          <w:p w:rsidRPr="00767B86" w:rsidR="00767B86" w:rsidP="004505DA" w:rsidRDefault="00767B86" w14:paraId="27B74F66" w14:textId="77777777">
            <w:pPr>
              <w:rPr>
                <w:bCs/>
              </w:rPr>
            </w:pPr>
            <w:r w:rsidRPr="00767B86">
              <w:rPr>
                <w:bCs/>
              </w:rPr>
              <w:t>FEID</w:t>
            </w:r>
          </w:p>
        </w:tc>
        <w:tc>
          <w:tcPr>
            <w:tcW w:w="3156" w:type="dxa"/>
            <w:shd w:val="clear" w:color="auto" w:fill="auto"/>
          </w:tcPr>
          <w:p w:rsidRPr="00767B86" w:rsidR="00767B86" w:rsidP="004505DA" w:rsidRDefault="00767B86" w14:paraId="3E6DC7E2" w14:textId="77777777">
            <w:proofErr w:type="spellStart"/>
            <w:r w:rsidRPr="00767B86">
              <w:t>Festuca</w:t>
            </w:r>
            <w:proofErr w:type="spellEnd"/>
            <w:r w:rsidRPr="00767B86">
              <w:t xml:space="preserve"> </w:t>
            </w:r>
            <w:proofErr w:type="spellStart"/>
            <w:r w:rsidRPr="00767B86">
              <w:t>idahoensis</w:t>
            </w:r>
            <w:proofErr w:type="spellEnd"/>
          </w:p>
        </w:tc>
        <w:tc>
          <w:tcPr>
            <w:tcW w:w="2520" w:type="dxa"/>
            <w:shd w:val="clear" w:color="auto" w:fill="auto"/>
          </w:tcPr>
          <w:p w:rsidRPr="00767B86" w:rsidR="00767B86" w:rsidP="004505DA" w:rsidRDefault="00767B86" w14:paraId="1499FC0D" w14:textId="77777777">
            <w:r w:rsidRPr="00767B86">
              <w:t>Idaho fescue</w:t>
            </w:r>
          </w:p>
        </w:tc>
        <w:tc>
          <w:tcPr>
            <w:tcW w:w="1956" w:type="dxa"/>
            <w:shd w:val="clear" w:color="auto" w:fill="auto"/>
          </w:tcPr>
          <w:p w:rsidRPr="00767B86" w:rsidR="00767B86" w:rsidP="004505DA" w:rsidRDefault="00767B86" w14:paraId="7267351E" w14:textId="77777777">
            <w:r w:rsidRPr="00767B86">
              <w:t>Middle</w:t>
            </w:r>
          </w:p>
        </w:tc>
      </w:tr>
      <w:tr w:rsidRPr="00767B86" w:rsidR="00767B86" w:rsidTr="00767B86" w14:paraId="3345CCD3" w14:textId="77777777">
        <w:tc>
          <w:tcPr>
            <w:tcW w:w="1116" w:type="dxa"/>
            <w:shd w:val="clear" w:color="auto" w:fill="auto"/>
          </w:tcPr>
          <w:p w:rsidRPr="00767B86" w:rsidR="00767B86" w:rsidP="004505DA" w:rsidRDefault="00767B86" w14:paraId="18B1BFBB" w14:textId="77777777">
            <w:pPr>
              <w:rPr>
                <w:bCs/>
              </w:rPr>
            </w:pPr>
            <w:r w:rsidRPr="00767B86">
              <w:rPr>
                <w:bCs/>
              </w:rPr>
              <w:t>ACTH7</w:t>
            </w:r>
          </w:p>
        </w:tc>
        <w:tc>
          <w:tcPr>
            <w:tcW w:w="3156" w:type="dxa"/>
            <w:shd w:val="clear" w:color="auto" w:fill="auto"/>
          </w:tcPr>
          <w:p w:rsidRPr="00767B86" w:rsidR="00767B86" w:rsidP="004505DA" w:rsidRDefault="00767B86" w14:paraId="76152672" w14:textId="77777777">
            <w:proofErr w:type="spellStart"/>
            <w:r w:rsidRPr="00767B86">
              <w:t>Achnatherum</w:t>
            </w:r>
            <w:proofErr w:type="spellEnd"/>
            <w:r w:rsidRPr="00767B86">
              <w:t xml:space="preserve"> </w:t>
            </w:r>
            <w:proofErr w:type="spellStart"/>
            <w:r w:rsidRPr="00767B86">
              <w:t>thurberianum</w:t>
            </w:r>
            <w:proofErr w:type="spellEnd"/>
          </w:p>
        </w:tc>
        <w:tc>
          <w:tcPr>
            <w:tcW w:w="2520" w:type="dxa"/>
            <w:shd w:val="clear" w:color="auto" w:fill="auto"/>
          </w:tcPr>
          <w:p w:rsidRPr="00767B86" w:rsidR="00767B86" w:rsidP="004505DA" w:rsidRDefault="00767B86" w14:paraId="2470E87D" w14:textId="77777777">
            <w:r w:rsidRPr="00767B86">
              <w:t xml:space="preserve">Thurber's </w:t>
            </w:r>
            <w:proofErr w:type="spellStart"/>
            <w:r w:rsidRPr="00767B86">
              <w:t>needlegrass</w:t>
            </w:r>
            <w:proofErr w:type="spellEnd"/>
          </w:p>
        </w:tc>
        <w:tc>
          <w:tcPr>
            <w:tcW w:w="1956" w:type="dxa"/>
            <w:shd w:val="clear" w:color="auto" w:fill="auto"/>
          </w:tcPr>
          <w:p w:rsidRPr="00767B86" w:rsidR="00767B86" w:rsidP="004505DA" w:rsidRDefault="00767B86" w14:paraId="1A93CDAB" w14:textId="77777777">
            <w:r w:rsidRPr="00767B86">
              <w:t>Middle</w:t>
            </w:r>
          </w:p>
        </w:tc>
      </w:tr>
    </w:tbl>
    <w:p w:rsidR="00767B86" w:rsidP="00767B86" w:rsidRDefault="00767B86" w14:paraId="17CF7ADE" w14:textId="77777777"/>
    <w:p w:rsidR="00767B86" w:rsidP="00767B86" w:rsidRDefault="00767B86" w14:paraId="0DA963AE" w14:textId="77777777">
      <w:pPr>
        <w:pStyle w:val="SClassInfoPara"/>
      </w:pPr>
      <w:r>
        <w:t>Description</w:t>
      </w:r>
    </w:p>
    <w:p w:rsidR="001F15F6" w:rsidP="001F15F6" w:rsidRDefault="00767B86" w14:paraId="3661B333" w14:textId="77777777">
      <w:r>
        <w:t>Early seral community dominated by herbaceous vegetation</w:t>
      </w:r>
      <w:r w:rsidR="001F15F6">
        <w:t xml:space="preserve">. </w:t>
      </w:r>
      <w:r w:rsidR="002F795A">
        <w:t xml:space="preserve">Low cover of </w:t>
      </w:r>
      <w:r>
        <w:t>sagebrush</w:t>
      </w:r>
      <w:r w:rsidR="001F15F6">
        <w:t>.</w:t>
      </w:r>
    </w:p>
    <w:p w:rsidR="00767B86" w:rsidP="00767B86" w:rsidRDefault="00767B86" w14:paraId="5D246CB7" w14:textId="77777777"/>
    <w:p>
      <w:r>
        <w:rPr>
          <w:i/>
          <w:u w:val="single"/>
        </w:rPr>
        <w:t>Maximum Tree Size Class</w:t>
      </w:r>
      <w:br/>
      <w:r>
        <w:t>None</w:t>
      </w:r>
    </w:p>
    <w:p w:rsidR="00767B86" w:rsidP="00767B86" w:rsidRDefault="00767B86" w14:paraId="596B835E" w14:textId="77777777">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67B86" w:rsidP="00767B86" w:rsidRDefault="00767B86" w14:paraId="02D93A0B" w14:textId="77777777"/>
    <w:p w:rsidR="00767B86" w:rsidP="00767B86" w:rsidRDefault="00767B86" w14:paraId="629478C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156"/>
        <w:gridCol w:w="2520"/>
        <w:gridCol w:w="1956"/>
      </w:tblGrid>
      <w:tr w:rsidRPr="00767B86" w:rsidR="00767B86" w:rsidTr="00767B86" w14:paraId="0D19D768" w14:textId="77777777">
        <w:tc>
          <w:tcPr>
            <w:tcW w:w="1116" w:type="dxa"/>
            <w:tcBorders>
              <w:top w:val="single" w:color="auto" w:sz="2" w:space="0"/>
              <w:bottom w:val="single" w:color="000000" w:sz="12" w:space="0"/>
            </w:tcBorders>
            <w:shd w:val="clear" w:color="auto" w:fill="auto"/>
          </w:tcPr>
          <w:p w:rsidRPr="00767B86" w:rsidR="00767B86" w:rsidP="00E20973" w:rsidRDefault="00767B86" w14:paraId="74EB7B9C" w14:textId="77777777">
            <w:pPr>
              <w:rPr>
                <w:b/>
                <w:bCs/>
              </w:rPr>
            </w:pPr>
            <w:r w:rsidRPr="00767B86">
              <w:rPr>
                <w:b/>
                <w:bCs/>
              </w:rPr>
              <w:t>Symbol</w:t>
            </w:r>
          </w:p>
        </w:tc>
        <w:tc>
          <w:tcPr>
            <w:tcW w:w="3156" w:type="dxa"/>
            <w:tcBorders>
              <w:top w:val="single" w:color="auto" w:sz="2" w:space="0"/>
              <w:bottom w:val="single" w:color="000000" w:sz="12" w:space="0"/>
            </w:tcBorders>
            <w:shd w:val="clear" w:color="auto" w:fill="auto"/>
          </w:tcPr>
          <w:p w:rsidRPr="00767B86" w:rsidR="00767B86" w:rsidP="00E20973" w:rsidRDefault="00767B86" w14:paraId="08F1FB6C" w14:textId="77777777">
            <w:pPr>
              <w:rPr>
                <w:b/>
                <w:bCs/>
              </w:rPr>
            </w:pPr>
            <w:r w:rsidRPr="00767B86">
              <w:rPr>
                <w:b/>
                <w:bCs/>
              </w:rPr>
              <w:t>Scientific Name</w:t>
            </w:r>
          </w:p>
        </w:tc>
        <w:tc>
          <w:tcPr>
            <w:tcW w:w="2520" w:type="dxa"/>
            <w:tcBorders>
              <w:top w:val="single" w:color="auto" w:sz="2" w:space="0"/>
              <w:bottom w:val="single" w:color="000000" w:sz="12" w:space="0"/>
            </w:tcBorders>
            <w:shd w:val="clear" w:color="auto" w:fill="auto"/>
          </w:tcPr>
          <w:p w:rsidRPr="00767B86" w:rsidR="00767B86" w:rsidP="00E20973" w:rsidRDefault="00767B86" w14:paraId="46471981" w14:textId="77777777">
            <w:pPr>
              <w:rPr>
                <w:b/>
                <w:bCs/>
              </w:rPr>
            </w:pPr>
            <w:r w:rsidRPr="00767B86">
              <w:rPr>
                <w:b/>
                <w:bCs/>
              </w:rPr>
              <w:t>Common Name</w:t>
            </w:r>
          </w:p>
        </w:tc>
        <w:tc>
          <w:tcPr>
            <w:tcW w:w="1956" w:type="dxa"/>
            <w:tcBorders>
              <w:top w:val="single" w:color="auto" w:sz="2" w:space="0"/>
              <w:bottom w:val="single" w:color="000000" w:sz="12" w:space="0"/>
            </w:tcBorders>
            <w:shd w:val="clear" w:color="auto" w:fill="auto"/>
          </w:tcPr>
          <w:p w:rsidRPr="00767B86" w:rsidR="00767B86" w:rsidP="00E20973" w:rsidRDefault="00767B86" w14:paraId="30AA3757" w14:textId="77777777">
            <w:pPr>
              <w:rPr>
                <w:b/>
                <w:bCs/>
              </w:rPr>
            </w:pPr>
            <w:r w:rsidRPr="00767B86">
              <w:rPr>
                <w:b/>
                <w:bCs/>
              </w:rPr>
              <w:t>Canopy Position</w:t>
            </w:r>
          </w:p>
        </w:tc>
      </w:tr>
      <w:tr w:rsidRPr="00767B86" w:rsidR="00767B86" w:rsidTr="00767B86" w14:paraId="0B9FCB15" w14:textId="77777777">
        <w:tc>
          <w:tcPr>
            <w:tcW w:w="1116" w:type="dxa"/>
            <w:tcBorders>
              <w:top w:val="single" w:color="000000" w:sz="12" w:space="0"/>
            </w:tcBorders>
            <w:shd w:val="clear" w:color="auto" w:fill="auto"/>
          </w:tcPr>
          <w:p w:rsidRPr="00767B86" w:rsidR="00767B86" w:rsidP="00E20973" w:rsidRDefault="00767B86" w14:paraId="3369593E" w14:textId="77777777">
            <w:pPr>
              <w:rPr>
                <w:bCs/>
              </w:rPr>
            </w:pPr>
            <w:r w:rsidRPr="00767B86">
              <w:rPr>
                <w:bCs/>
              </w:rPr>
              <w:t>ARAR8</w:t>
            </w:r>
          </w:p>
        </w:tc>
        <w:tc>
          <w:tcPr>
            <w:tcW w:w="3156" w:type="dxa"/>
            <w:tcBorders>
              <w:top w:val="single" w:color="000000" w:sz="12" w:space="0"/>
            </w:tcBorders>
            <w:shd w:val="clear" w:color="auto" w:fill="auto"/>
          </w:tcPr>
          <w:p w:rsidRPr="00767B86" w:rsidR="00767B86" w:rsidP="00E20973" w:rsidRDefault="00767B86" w14:paraId="6B917CA8" w14:textId="77777777">
            <w:r w:rsidRPr="00767B86">
              <w:t xml:space="preserve">Artemisia </w:t>
            </w:r>
            <w:r w:rsidR="00102E14">
              <w:t>arbuscular</w:t>
            </w:r>
          </w:p>
        </w:tc>
        <w:tc>
          <w:tcPr>
            <w:tcW w:w="2520" w:type="dxa"/>
            <w:tcBorders>
              <w:top w:val="single" w:color="000000" w:sz="12" w:space="0"/>
            </w:tcBorders>
            <w:shd w:val="clear" w:color="auto" w:fill="auto"/>
          </w:tcPr>
          <w:p w:rsidRPr="00767B86" w:rsidR="00767B86" w:rsidP="00E20973" w:rsidRDefault="00767B86" w14:paraId="476830C4" w14:textId="77777777">
            <w:r w:rsidRPr="00767B86">
              <w:t>Little sagebrush</w:t>
            </w:r>
          </w:p>
        </w:tc>
        <w:tc>
          <w:tcPr>
            <w:tcW w:w="1956" w:type="dxa"/>
            <w:tcBorders>
              <w:top w:val="single" w:color="000000" w:sz="12" w:space="0"/>
            </w:tcBorders>
            <w:shd w:val="clear" w:color="auto" w:fill="auto"/>
          </w:tcPr>
          <w:p w:rsidRPr="00767B86" w:rsidR="00767B86" w:rsidP="00E20973" w:rsidRDefault="00767B86" w14:paraId="0323B33D" w14:textId="77777777">
            <w:r w:rsidRPr="00767B86">
              <w:t>Upper</w:t>
            </w:r>
          </w:p>
        </w:tc>
      </w:tr>
      <w:tr w:rsidRPr="00767B86" w:rsidR="00767B86" w:rsidTr="00767B86" w14:paraId="117F8F89" w14:textId="77777777">
        <w:tc>
          <w:tcPr>
            <w:tcW w:w="1116" w:type="dxa"/>
            <w:shd w:val="clear" w:color="auto" w:fill="auto"/>
          </w:tcPr>
          <w:p w:rsidRPr="00767B86" w:rsidR="00767B86" w:rsidP="00E20973" w:rsidRDefault="00767B86" w14:paraId="0C3EA6A6" w14:textId="77777777">
            <w:pPr>
              <w:rPr>
                <w:bCs/>
              </w:rPr>
            </w:pPr>
            <w:r w:rsidRPr="00767B86">
              <w:rPr>
                <w:bCs/>
              </w:rPr>
              <w:t>CHVI8</w:t>
            </w:r>
          </w:p>
        </w:tc>
        <w:tc>
          <w:tcPr>
            <w:tcW w:w="3156" w:type="dxa"/>
            <w:shd w:val="clear" w:color="auto" w:fill="auto"/>
          </w:tcPr>
          <w:p w:rsidRPr="00767B86" w:rsidR="00767B86" w:rsidP="00E20973" w:rsidRDefault="00767B86" w14:paraId="5A8BD362" w14:textId="77777777">
            <w:proofErr w:type="spellStart"/>
            <w:r w:rsidRPr="00767B86">
              <w:t>Chrysothamnus</w:t>
            </w:r>
            <w:proofErr w:type="spellEnd"/>
            <w:r w:rsidRPr="00767B86">
              <w:t xml:space="preserve"> </w:t>
            </w:r>
            <w:proofErr w:type="spellStart"/>
            <w:r w:rsidRPr="00767B86">
              <w:t>viscidiflorus</w:t>
            </w:r>
            <w:proofErr w:type="spellEnd"/>
          </w:p>
        </w:tc>
        <w:tc>
          <w:tcPr>
            <w:tcW w:w="2520" w:type="dxa"/>
            <w:shd w:val="clear" w:color="auto" w:fill="auto"/>
          </w:tcPr>
          <w:p w:rsidRPr="00767B86" w:rsidR="00767B86" w:rsidP="00E20973" w:rsidRDefault="00767B86" w14:paraId="4139442D" w14:textId="77777777">
            <w:r w:rsidRPr="00767B86">
              <w:t>Yellow rabbitbrush</w:t>
            </w:r>
          </w:p>
        </w:tc>
        <w:tc>
          <w:tcPr>
            <w:tcW w:w="1956" w:type="dxa"/>
            <w:shd w:val="clear" w:color="auto" w:fill="auto"/>
          </w:tcPr>
          <w:p w:rsidRPr="00767B86" w:rsidR="00767B86" w:rsidP="00E20973" w:rsidRDefault="00767B86" w14:paraId="4CF942AC" w14:textId="77777777">
            <w:r w:rsidRPr="00767B86">
              <w:t>Middle</w:t>
            </w:r>
          </w:p>
        </w:tc>
      </w:tr>
      <w:tr w:rsidRPr="00767B86" w:rsidR="00767B86" w:rsidTr="00767B86" w14:paraId="03B73C53" w14:textId="77777777">
        <w:tc>
          <w:tcPr>
            <w:tcW w:w="1116" w:type="dxa"/>
            <w:shd w:val="clear" w:color="auto" w:fill="auto"/>
          </w:tcPr>
          <w:p w:rsidRPr="00767B86" w:rsidR="00767B86" w:rsidP="00E20973" w:rsidRDefault="00767B86" w14:paraId="65B24672" w14:textId="77777777">
            <w:pPr>
              <w:rPr>
                <w:bCs/>
              </w:rPr>
            </w:pPr>
            <w:r w:rsidRPr="00767B86">
              <w:rPr>
                <w:bCs/>
              </w:rPr>
              <w:t>PSSP6</w:t>
            </w:r>
          </w:p>
        </w:tc>
        <w:tc>
          <w:tcPr>
            <w:tcW w:w="3156" w:type="dxa"/>
            <w:shd w:val="clear" w:color="auto" w:fill="auto"/>
          </w:tcPr>
          <w:p w:rsidRPr="00767B86" w:rsidR="00767B86" w:rsidP="00E20973" w:rsidRDefault="00767B86" w14:paraId="03456ECA" w14:textId="77777777">
            <w:proofErr w:type="spellStart"/>
            <w:r w:rsidRPr="00767B86">
              <w:t>Pseudoroegneria</w:t>
            </w:r>
            <w:proofErr w:type="spellEnd"/>
            <w:r w:rsidRPr="00767B86">
              <w:t xml:space="preserve"> </w:t>
            </w:r>
            <w:proofErr w:type="spellStart"/>
            <w:r w:rsidRPr="00767B86">
              <w:t>spicata</w:t>
            </w:r>
            <w:proofErr w:type="spellEnd"/>
          </w:p>
        </w:tc>
        <w:tc>
          <w:tcPr>
            <w:tcW w:w="2520" w:type="dxa"/>
            <w:shd w:val="clear" w:color="auto" w:fill="auto"/>
          </w:tcPr>
          <w:p w:rsidRPr="00767B86" w:rsidR="00767B86" w:rsidP="00E20973" w:rsidRDefault="00767B86" w14:paraId="19B7FA07" w14:textId="77777777">
            <w:proofErr w:type="spellStart"/>
            <w:r w:rsidRPr="00767B86">
              <w:t>Bluebunch</w:t>
            </w:r>
            <w:proofErr w:type="spellEnd"/>
            <w:r w:rsidRPr="00767B86">
              <w:t xml:space="preserve"> wheatgrass</w:t>
            </w:r>
          </w:p>
        </w:tc>
        <w:tc>
          <w:tcPr>
            <w:tcW w:w="1956" w:type="dxa"/>
            <w:shd w:val="clear" w:color="auto" w:fill="auto"/>
          </w:tcPr>
          <w:p w:rsidRPr="00767B86" w:rsidR="00767B86" w:rsidP="00E20973" w:rsidRDefault="00767B86" w14:paraId="41FF8C54" w14:textId="77777777">
            <w:r w:rsidRPr="00767B86">
              <w:t>Middle</w:t>
            </w:r>
          </w:p>
        </w:tc>
      </w:tr>
      <w:tr w:rsidRPr="00767B86" w:rsidR="00767B86" w:rsidTr="00767B86" w14:paraId="657E8B45" w14:textId="77777777">
        <w:tc>
          <w:tcPr>
            <w:tcW w:w="1116" w:type="dxa"/>
            <w:shd w:val="clear" w:color="auto" w:fill="auto"/>
          </w:tcPr>
          <w:p w:rsidRPr="00767B86" w:rsidR="00767B86" w:rsidP="00E20973" w:rsidRDefault="00767B86" w14:paraId="2791EC68" w14:textId="77777777">
            <w:pPr>
              <w:rPr>
                <w:bCs/>
              </w:rPr>
            </w:pPr>
            <w:r w:rsidRPr="00767B86">
              <w:rPr>
                <w:bCs/>
              </w:rPr>
              <w:t>ACTH7</w:t>
            </w:r>
          </w:p>
        </w:tc>
        <w:tc>
          <w:tcPr>
            <w:tcW w:w="3156" w:type="dxa"/>
            <w:shd w:val="clear" w:color="auto" w:fill="auto"/>
          </w:tcPr>
          <w:p w:rsidRPr="00767B86" w:rsidR="00767B86" w:rsidP="00E20973" w:rsidRDefault="00767B86" w14:paraId="24272AB9" w14:textId="77777777">
            <w:proofErr w:type="spellStart"/>
            <w:r w:rsidRPr="00767B86">
              <w:t>Achnatherum</w:t>
            </w:r>
            <w:proofErr w:type="spellEnd"/>
            <w:r w:rsidRPr="00767B86">
              <w:t xml:space="preserve"> </w:t>
            </w:r>
            <w:proofErr w:type="spellStart"/>
            <w:r w:rsidRPr="00767B86">
              <w:t>thurberianum</w:t>
            </w:r>
            <w:proofErr w:type="spellEnd"/>
          </w:p>
        </w:tc>
        <w:tc>
          <w:tcPr>
            <w:tcW w:w="2520" w:type="dxa"/>
            <w:shd w:val="clear" w:color="auto" w:fill="auto"/>
          </w:tcPr>
          <w:p w:rsidRPr="00767B86" w:rsidR="00767B86" w:rsidP="00E20973" w:rsidRDefault="00767B86" w14:paraId="0D9EC5FD" w14:textId="77777777">
            <w:r w:rsidRPr="00767B86">
              <w:t xml:space="preserve">Thurber's </w:t>
            </w:r>
            <w:proofErr w:type="spellStart"/>
            <w:r w:rsidRPr="00767B86">
              <w:t>needlegrass</w:t>
            </w:r>
            <w:proofErr w:type="spellEnd"/>
          </w:p>
        </w:tc>
        <w:tc>
          <w:tcPr>
            <w:tcW w:w="1956" w:type="dxa"/>
            <w:shd w:val="clear" w:color="auto" w:fill="auto"/>
          </w:tcPr>
          <w:p w:rsidRPr="00767B86" w:rsidR="00767B86" w:rsidP="00E20973" w:rsidRDefault="00767B86" w14:paraId="1F1E3907" w14:textId="77777777">
            <w:r w:rsidRPr="00767B86">
              <w:t>Middle</w:t>
            </w:r>
          </w:p>
        </w:tc>
      </w:tr>
    </w:tbl>
    <w:p w:rsidR="00767B86" w:rsidP="00767B86" w:rsidRDefault="00767B86" w14:paraId="42B1CC14" w14:textId="77777777"/>
    <w:p w:rsidR="00767B86" w:rsidP="00767B86" w:rsidRDefault="00767B86" w14:paraId="39EEF854" w14:textId="77777777">
      <w:pPr>
        <w:pStyle w:val="SClassInfoPara"/>
      </w:pPr>
      <w:r>
        <w:t>Description</w:t>
      </w:r>
    </w:p>
    <w:p w:rsidR="00767B86" w:rsidP="00767B86" w:rsidRDefault="00767B86" w14:paraId="1FB978EC" w14:textId="77777777">
      <w:r>
        <w:t>Mid-seral community with a mixture of herbaceous and shrub vegetation</w:t>
      </w:r>
      <w:r w:rsidR="001F15F6">
        <w:t>.</w:t>
      </w:r>
      <w:r>
        <w:t xml:space="preserve"> </w:t>
      </w:r>
      <w:r w:rsidR="001F15F6">
        <w:t>Dominant lifeform is herbaceous</w:t>
      </w:r>
      <w:r w:rsidR="00173D59">
        <w:t xml:space="preserve">. </w:t>
      </w:r>
      <w:r>
        <w:t>Drought reduces the herbaceo</w:t>
      </w:r>
      <w:r w:rsidR="00723810">
        <w:t xml:space="preserve">us cover. </w:t>
      </w:r>
    </w:p>
    <w:p w:rsidR="00767B86" w:rsidP="00767B86" w:rsidRDefault="00767B86" w14:paraId="2960B760" w14:textId="77777777"/>
    <w:p>
      <w:r>
        <w:rPr>
          <w:i/>
          <w:u w:val="single"/>
        </w:rPr>
        <w:t>Maximum Tree Size Class</w:t>
      </w:r>
      <w:br/>
      <w:r>
        <w:t>None</w:t>
      </w:r>
    </w:p>
    <w:p w:rsidR="00767B86" w:rsidP="00767B86" w:rsidRDefault="00767B86" w14:paraId="7E6795D8" w14:textId="77777777">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67B86" w:rsidP="00767B86" w:rsidRDefault="00767B86" w14:paraId="02D7EE45" w14:textId="77777777"/>
    <w:p w:rsidR="00767B86" w:rsidP="00767B86" w:rsidRDefault="00767B86" w14:paraId="30DC7D19" w14:textId="77777777">
      <w:pPr>
        <w:pStyle w:val="SClassInfoPara"/>
      </w:pPr>
      <w:r>
        <w:t>Indicator Species</w:t>
      </w:r>
    </w:p>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720"/>
        <w:gridCol w:w="2520"/>
        <w:gridCol w:w="1956"/>
      </w:tblGrid>
      <w:tr w:rsidRPr="00767B86" w:rsidR="00767B86" w:rsidTr="00767B86" w14:paraId="2383323E" w14:textId="77777777">
        <w:tc>
          <w:tcPr>
            <w:tcW w:w="1152" w:type="dxa"/>
            <w:tcBorders>
              <w:top w:val="single" w:color="auto" w:sz="2" w:space="0"/>
              <w:bottom w:val="single" w:color="000000" w:sz="12" w:space="0"/>
            </w:tcBorders>
            <w:shd w:val="clear" w:color="auto" w:fill="auto"/>
          </w:tcPr>
          <w:p w:rsidRPr="00767B86" w:rsidR="00767B86" w:rsidP="00073A5B" w:rsidRDefault="00767B86" w14:paraId="15B7EC1F" w14:textId="77777777">
            <w:pPr>
              <w:rPr>
                <w:b/>
                <w:bCs/>
              </w:rPr>
            </w:pPr>
            <w:r w:rsidRPr="00767B86">
              <w:rPr>
                <w:b/>
                <w:bCs/>
              </w:rPr>
              <w:t>Symbol</w:t>
            </w:r>
          </w:p>
        </w:tc>
        <w:tc>
          <w:tcPr>
            <w:tcW w:w="3720" w:type="dxa"/>
            <w:tcBorders>
              <w:top w:val="single" w:color="auto" w:sz="2" w:space="0"/>
              <w:bottom w:val="single" w:color="000000" w:sz="12" w:space="0"/>
            </w:tcBorders>
            <w:shd w:val="clear" w:color="auto" w:fill="auto"/>
          </w:tcPr>
          <w:p w:rsidRPr="00767B86" w:rsidR="00767B86" w:rsidP="00073A5B" w:rsidRDefault="00767B86" w14:paraId="4BEA290B" w14:textId="77777777">
            <w:pPr>
              <w:rPr>
                <w:b/>
                <w:bCs/>
              </w:rPr>
            </w:pPr>
            <w:r w:rsidRPr="00767B86">
              <w:rPr>
                <w:b/>
                <w:bCs/>
              </w:rPr>
              <w:t>Scientific Name</w:t>
            </w:r>
          </w:p>
        </w:tc>
        <w:tc>
          <w:tcPr>
            <w:tcW w:w="2520" w:type="dxa"/>
            <w:tcBorders>
              <w:top w:val="single" w:color="auto" w:sz="2" w:space="0"/>
              <w:bottom w:val="single" w:color="000000" w:sz="12" w:space="0"/>
            </w:tcBorders>
            <w:shd w:val="clear" w:color="auto" w:fill="auto"/>
          </w:tcPr>
          <w:p w:rsidRPr="00767B86" w:rsidR="00767B86" w:rsidP="00073A5B" w:rsidRDefault="00767B86" w14:paraId="71356548" w14:textId="77777777">
            <w:pPr>
              <w:rPr>
                <w:b/>
                <w:bCs/>
              </w:rPr>
            </w:pPr>
            <w:r w:rsidRPr="00767B86">
              <w:rPr>
                <w:b/>
                <w:bCs/>
              </w:rPr>
              <w:t>Common Name</w:t>
            </w:r>
          </w:p>
        </w:tc>
        <w:tc>
          <w:tcPr>
            <w:tcW w:w="1956" w:type="dxa"/>
            <w:tcBorders>
              <w:top w:val="single" w:color="auto" w:sz="2" w:space="0"/>
              <w:bottom w:val="single" w:color="000000" w:sz="12" w:space="0"/>
            </w:tcBorders>
            <w:shd w:val="clear" w:color="auto" w:fill="auto"/>
          </w:tcPr>
          <w:p w:rsidRPr="00767B86" w:rsidR="00767B86" w:rsidP="00073A5B" w:rsidRDefault="00767B86" w14:paraId="287B76A4" w14:textId="77777777">
            <w:pPr>
              <w:rPr>
                <w:b/>
                <w:bCs/>
              </w:rPr>
            </w:pPr>
            <w:r w:rsidRPr="00767B86">
              <w:rPr>
                <w:b/>
                <w:bCs/>
              </w:rPr>
              <w:t>Canopy Position</w:t>
            </w:r>
          </w:p>
        </w:tc>
      </w:tr>
      <w:tr w:rsidRPr="00767B86" w:rsidR="00767B86" w:rsidTr="00767B86" w14:paraId="7F13F463" w14:textId="77777777">
        <w:tc>
          <w:tcPr>
            <w:tcW w:w="1152" w:type="dxa"/>
            <w:tcBorders>
              <w:top w:val="single" w:color="000000" w:sz="12" w:space="0"/>
            </w:tcBorders>
            <w:shd w:val="clear" w:color="auto" w:fill="auto"/>
          </w:tcPr>
          <w:p w:rsidRPr="00767B86" w:rsidR="00767B86" w:rsidP="00073A5B" w:rsidRDefault="00767B86" w14:paraId="7B2B44FE" w14:textId="77777777">
            <w:pPr>
              <w:rPr>
                <w:bCs/>
              </w:rPr>
            </w:pPr>
            <w:r w:rsidRPr="00767B86">
              <w:rPr>
                <w:bCs/>
              </w:rPr>
              <w:t>ARAR8</w:t>
            </w:r>
          </w:p>
        </w:tc>
        <w:tc>
          <w:tcPr>
            <w:tcW w:w="3720" w:type="dxa"/>
            <w:tcBorders>
              <w:top w:val="single" w:color="000000" w:sz="12" w:space="0"/>
            </w:tcBorders>
            <w:shd w:val="clear" w:color="auto" w:fill="auto"/>
          </w:tcPr>
          <w:p w:rsidRPr="00767B86" w:rsidR="00767B86" w:rsidP="00073A5B" w:rsidRDefault="00767B86" w14:paraId="4602C79F" w14:textId="77777777">
            <w:r w:rsidRPr="00767B86">
              <w:t xml:space="preserve">Artemisia </w:t>
            </w:r>
            <w:r w:rsidR="007B26B6">
              <w:t>arbuscular</w:t>
            </w:r>
          </w:p>
        </w:tc>
        <w:tc>
          <w:tcPr>
            <w:tcW w:w="2520" w:type="dxa"/>
            <w:tcBorders>
              <w:top w:val="single" w:color="000000" w:sz="12" w:space="0"/>
            </w:tcBorders>
            <w:shd w:val="clear" w:color="auto" w:fill="auto"/>
          </w:tcPr>
          <w:p w:rsidRPr="00767B86" w:rsidR="00767B86" w:rsidP="00073A5B" w:rsidRDefault="00767B86" w14:paraId="73B108A2" w14:textId="77777777">
            <w:r w:rsidRPr="00767B86">
              <w:t>Little sagebrush</w:t>
            </w:r>
          </w:p>
        </w:tc>
        <w:tc>
          <w:tcPr>
            <w:tcW w:w="1956" w:type="dxa"/>
            <w:tcBorders>
              <w:top w:val="single" w:color="000000" w:sz="12" w:space="0"/>
            </w:tcBorders>
            <w:shd w:val="clear" w:color="auto" w:fill="auto"/>
          </w:tcPr>
          <w:p w:rsidRPr="00767B86" w:rsidR="00767B86" w:rsidP="00073A5B" w:rsidRDefault="00767B86" w14:paraId="69A521F0" w14:textId="77777777">
            <w:r w:rsidRPr="00767B86">
              <w:t>Upper</w:t>
            </w:r>
          </w:p>
        </w:tc>
      </w:tr>
      <w:tr w:rsidRPr="00767B86" w:rsidR="00767B86" w:rsidTr="00767B86" w14:paraId="30DF45FD" w14:textId="77777777">
        <w:tc>
          <w:tcPr>
            <w:tcW w:w="1152" w:type="dxa"/>
            <w:shd w:val="clear" w:color="auto" w:fill="auto"/>
          </w:tcPr>
          <w:p w:rsidRPr="00767B86" w:rsidR="00767B86" w:rsidP="00073A5B" w:rsidRDefault="00767B86" w14:paraId="3B937200" w14:textId="77777777">
            <w:pPr>
              <w:rPr>
                <w:bCs/>
              </w:rPr>
            </w:pPr>
            <w:r w:rsidRPr="00767B86">
              <w:rPr>
                <w:bCs/>
              </w:rPr>
              <w:t>FEID</w:t>
            </w:r>
          </w:p>
        </w:tc>
        <w:tc>
          <w:tcPr>
            <w:tcW w:w="3720" w:type="dxa"/>
            <w:shd w:val="clear" w:color="auto" w:fill="auto"/>
          </w:tcPr>
          <w:p w:rsidRPr="00767B86" w:rsidR="00767B86" w:rsidP="00073A5B" w:rsidRDefault="00767B86" w14:paraId="2289438B" w14:textId="77777777">
            <w:proofErr w:type="spellStart"/>
            <w:r w:rsidRPr="00767B86">
              <w:t>Festuca</w:t>
            </w:r>
            <w:proofErr w:type="spellEnd"/>
            <w:r w:rsidRPr="00767B86">
              <w:t xml:space="preserve"> </w:t>
            </w:r>
            <w:proofErr w:type="spellStart"/>
            <w:r w:rsidRPr="00767B86">
              <w:t>idahoensis</w:t>
            </w:r>
            <w:proofErr w:type="spellEnd"/>
          </w:p>
        </w:tc>
        <w:tc>
          <w:tcPr>
            <w:tcW w:w="2520" w:type="dxa"/>
            <w:shd w:val="clear" w:color="auto" w:fill="auto"/>
          </w:tcPr>
          <w:p w:rsidRPr="00767B86" w:rsidR="00767B86" w:rsidP="00073A5B" w:rsidRDefault="00767B86" w14:paraId="06F0E14C" w14:textId="77777777">
            <w:r w:rsidRPr="00767B86">
              <w:t>Idaho fescue</w:t>
            </w:r>
          </w:p>
        </w:tc>
        <w:tc>
          <w:tcPr>
            <w:tcW w:w="1956" w:type="dxa"/>
            <w:shd w:val="clear" w:color="auto" w:fill="auto"/>
          </w:tcPr>
          <w:p w:rsidRPr="00767B86" w:rsidR="00767B86" w:rsidP="00073A5B" w:rsidRDefault="00767B86" w14:paraId="61FFE41E" w14:textId="77777777">
            <w:r w:rsidRPr="00767B86">
              <w:t>Middle</w:t>
            </w:r>
          </w:p>
        </w:tc>
      </w:tr>
      <w:tr w:rsidRPr="00767B86" w:rsidR="00767B86" w:rsidTr="00767B86" w14:paraId="369F0BA9" w14:textId="77777777">
        <w:tc>
          <w:tcPr>
            <w:tcW w:w="1152" w:type="dxa"/>
            <w:shd w:val="clear" w:color="auto" w:fill="auto"/>
          </w:tcPr>
          <w:p w:rsidRPr="00767B86" w:rsidR="00767B86" w:rsidP="00073A5B" w:rsidRDefault="00767B86" w14:paraId="008CD4C1" w14:textId="77777777">
            <w:pPr>
              <w:rPr>
                <w:bCs/>
              </w:rPr>
            </w:pPr>
            <w:r w:rsidRPr="00767B86">
              <w:rPr>
                <w:bCs/>
              </w:rPr>
              <w:t>ARARL</w:t>
            </w:r>
          </w:p>
        </w:tc>
        <w:tc>
          <w:tcPr>
            <w:tcW w:w="3720" w:type="dxa"/>
            <w:shd w:val="clear" w:color="auto" w:fill="auto"/>
          </w:tcPr>
          <w:p w:rsidRPr="00767B86" w:rsidR="00767B86" w:rsidP="00073A5B" w:rsidRDefault="00767B86" w14:paraId="35CA9B6C" w14:textId="77777777">
            <w:r w:rsidRPr="00767B86">
              <w:t xml:space="preserve">Artemisia </w:t>
            </w:r>
            <w:proofErr w:type="spellStart"/>
            <w:r w:rsidRPr="00767B86">
              <w:t>arbuscula</w:t>
            </w:r>
            <w:proofErr w:type="spellEnd"/>
            <w:r w:rsidRPr="00767B86">
              <w:t xml:space="preserve"> ssp. </w:t>
            </w:r>
            <w:proofErr w:type="spellStart"/>
            <w:r w:rsidRPr="00767B86" w:rsidR="007B26B6">
              <w:t>L</w:t>
            </w:r>
            <w:r w:rsidRPr="00767B86">
              <w:t>ongiloba</w:t>
            </w:r>
            <w:proofErr w:type="spellEnd"/>
          </w:p>
        </w:tc>
        <w:tc>
          <w:tcPr>
            <w:tcW w:w="2520" w:type="dxa"/>
            <w:shd w:val="clear" w:color="auto" w:fill="auto"/>
          </w:tcPr>
          <w:p w:rsidRPr="00767B86" w:rsidR="00767B86" w:rsidP="00073A5B" w:rsidRDefault="00767B86" w14:paraId="38B957A0" w14:textId="77777777">
            <w:r w:rsidRPr="00767B86">
              <w:t>Little sagebrush</w:t>
            </w:r>
          </w:p>
        </w:tc>
        <w:tc>
          <w:tcPr>
            <w:tcW w:w="1956" w:type="dxa"/>
            <w:shd w:val="clear" w:color="auto" w:fill="auto"/>
          </w:tcPr>
          <w:p w:rsidRPr="00767B86" w:rsidR="00767B86" w:rsidP="00073A5B" w:rsidRDefault="00767B86" w14:paraId="39636ED1" w14:textId="77777777">
            <w:r w:rsidRPr="00767B86">
              <w:t>Upper</w:t>
            </w:r>
          </w:p>
        </w:tc>
      </w:tr>
      <w:tr w:rsidRPr="00767B86" w:rsidR="00767B86" w:rsidTr="00767B86" w14:paraId="14DB0E10" w14:textId="77777777">
        <w:tc>
          <w:tcPr>
            <w:tcW w:w="1152" w:type="dxa"/>
            <w:shd w:val="clear" w:color="auto" w:fill="auto"/>
          </w:tcPr>
          <w:p w:rsidRPr="00767B86" w:rsidR="00767B86" w:rsidP="00073A5B" w:rsidRDefault="00767B86" w14:paraId="0E8F3408" w14:textId="77777777">
            <w:pPr>
              <w:rPr>
                <w:bCs/>
              </w:rPr>
            </w:pPr>
            <w:r w:rsidRPr="00767B86">
              <w:rPr>
                <w:bCs/>
              </w:rPr>
              <w:lastRenderedPageBreak/>
              <w:t>PSSP6</w:t>
            </w:r>
          </w:p>
        </w:tc>
        <w:tc>
          <w:tcPr>
            <w:tcW w:w="3720" w:type="dxa"/>
            <w:shd w:val="clear" w:color="auto" w:fill="auto"/>
          </w:tcPr>
          <w:p w:rsidRPr="00767B86" w:rsidR="00767B86" w:rsidP="00073A5B" w:rsidRDefault="00767B86" w14:paraId="26CBBE05" w14:textId="77777777">
            <w:proofErr w:type="spellStart"/>
            <w:r w:rsidRPr="00767B86">
              <w:t>Pseudoroegneria</w:t>
            </w:r>
            <w:proofErr w:type="spellEnd"/>
            <w:r w:rsidRPr="00767B86">
              <w:t xml:space="preserve"> </w:t>
            </w:r>
            <w:proofErr w:type="spellStart"/>
            <w:r w:rsidRPr="00767B86">
              <w:t>spicata</w:t>
            </w:r>
            <w:proofErr w:type="spellEnd"/>
          </w:p>
        </w:tc>
        <w:tc>
          <w:tcPr>
            <w:tcW w:w="2520" w:type="dxa"/>
            <w:shd w:val="clear" w:color="auto" w:fill="auto"/>
          </w:tcPr>
          <w:p w:rsidRPr="00767B86" w:rsidR="00767B86" w:rsidP="00073A5B" w:rsidRDefault="00767B86" w14:paraId="7145989C" w14:textId="77777777">
            <w:proofErr w:type="spellStart"/>
            <w:r w:rsidRPr="00767B86">
              <w:t>Bluebunch</w:t>
            </w:r>
            <w:proofErr w:type="spellEnd"/>
            <w:r w:rsidRPr="00767B86">
              <w:t xml:space="preserve"> wheatgrass</w:t>
            </w:r>
          </w:p>
        </w:tc>
        <w:tc>
          <w:tcPr>
            <w:tcW w:w="1956" w:type="dxa"/>
            <w:shd w:val="clear" w:color="auto" w:fill="auto"/>
          </w:tcPr>
          <w:p w:rsidRPr="00767B86" w:rsidR="00767B86" w:rsidP="00073A5B" w:rsidRDefault="00767B86" w14:paraId="15FC8DDD" w14:textId="77777777">
            <w:r w:rsidRPr="00767B86">
              <w:t>Middle</w:t>
            </w:r>
          </w:p>
        </w:tc>
      </w:tr>
    </w:tbl>
    <w:p w:rsidR="00767B86" w:rsidP="00767B86" w:rsidRDefault="00767B86" w14:paraId="32B726D3" w14:textId="77777777"/>
    <w:p w:rsidR="00767B86" w:rsidP="00767B86" w:rsidRDefault="00767B86" w14:paraId="37592A2B" w14:textId="77777777">
      <w:pPr>
        <w:pStyle w:val="SClassInfoPara"/>
      </w:pPr>
      <w:r>
        <w:t>Description</w:t>
      </w:r>
    </w:p>
    <w:p w:rsidR="00767B86" w:rsidP="00767B86" w:rsidRDefault="00767B86" w14:paraId="72B39254" w14:textId="77777777">
      <w:r>
        <w:t>Late seral community with a mixture of herbaceous and shrub vegetation;</w:t>
      </w:r>
      <w:r w:rsidR="001F15F6">
        <w:t xml:space="preserve"> </w:t>
      </w:r>
      <w:r w:rsidR="007B26B6">
        <w:t>h</w:t>
      </w:r>
      <w:r w:rsidR="001F15F6">
        <w:t>erbaceous component is co-subdominant</w:t>
      </w:r>
      <w:r w:rsidR="00173D59">
        <w:t>.</w:t>
      </w:r>
      <w:r w:rsidR="001F15F6">
        <w:t xml:space="preserve"> </w:t>
      </w:r>
      <w:r>
        <w:t xml:space="preserve"> </w:t>
      </w:r>
    </w:p>
    <w:p w:rsidR="00767B86" w:rsidP="00767B86" w:rsidRDefault="00767B86" w14:paraId="6E01912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24</w:t>
            </w:r>
          </w:p>
        </w:tc>
      </w:tr>
      <w:tr>
        <w:tc>
          <w:p>
            <w:pPr>
              <w:jc w:val="center"/>
            </w:pPr>
            <w:r>
              <w:rPr>
                <w:sz w:val="20"/>
              </w:rPr>
              <w:t>Late1:OPN</w:t>
            </w:r>
          </w:p>
        </w:tc>
        <w:tc>
          <w:p>
            <w:pPr>
              <w:jc w:val="center"/>
            </w:pPr>
            <w:r>
              <w:rPr>
                <w:sz w:val="20"/>
              </w:rPr>
              <w:t>25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F15F6" w:rsidP="001F15F6" w:rsidRDefault="001F15F6" w14:paraId="50D86C08" w14:textId="77777777">
      <w:r>
        <w:t>Baker, W.L. 2006. Fire and restoration of sagebrush ecosystems. Wildlife Society Bulletin 34(1): 177-185.</w:t>
      </w:r>
    </w:p>
    <w:p w:rsidR="001F15F6" w:rsidP="00767B86" w:rsidRDefault="001F15F6" w14:paraId="19B53EC8" w14:textId="77777777"/>
    <w:p w:rsidR="00767B86" w:rsidP="00767B86" w:rsidRDefault="00767B86" w14:paraId="59364A42" w14:textId="77777777">
      <w:r>
        <w:t xml:space="preserve">Blackburn, W.H. and P.T. </w:t>
      </w:r>
      <w:proofErr w:type="spellStart"/>
      <w:r>
        <w:t>Tueller</w:t>
      </w:r>
      <w:proofErr w:type="spellEnd"/>
      <w:r>
        <w:t>. 1970. Pinyon and juniper invasion in black sagebrush communities in east-central Nevada. Ecology 51(5): 841-848.</w:t>
      </w:r>
    </w:p>
    <w:p w:rsidR="00767B86" w:rsidP="00767B86" w:rsidRDefault="00767B86" w14:paraId="12CBAA62" w14:textId="77777777"/>
    <w:p w:rsidR="00767B86" w:rsidP="00767B86" w:rsidRDefault="00767B86" w14:paraId="2A54345D" w14:textId="77777777">
      <w:r>
        <w:t>Chambers, J.C. and J. Miller, editors. 2004. Great Basin riparian areas: ecology, management, and restoration. Society for Ecological Restoration International, Island Press. 24-48.</w:t>
      </w:r>
    </w:p>
    <w:p w:rsidR="00767B86" w:rsidP="00767B86" w:rsidRDefault="00767B86" w14:paraId="7B69A78D" w14:textId="77777777"/>
    <w:p w:rsidR="00767B86" w:rsidP="00767B86" w:rsidRDefault="00767B86" w14:paraId="1F4DCF46" w14:textId="77777777">
      <w:r>
        <w:t>Miller, R.F. and J.A. Rose. 1999. Fire history and western juniper encroachment in sagebrush steppe. Journal of Range Management 52: 550-559.</w:t>
      </w:r>
    </w:p>
    <w:p w:rsidR="00767B86" w:rsidP="00767B86" w:rsidRDefault="00767B86" w14:paraId="07157E6F" w14:textId="77777777"/>
    <w:p w:rsidR="00FD6B83" w:rsidP="00FD6B83" w:rsidRDefault="00FD6B83" w14:paraId="5EA01F2C" w14:textId="77777777">
      <w:r>
        <w:t>Miller, R.F., T.J. Svejcar and J.A. Rose. 2000. Impacts of western juniper on plant community composition and structure. Journal of Range Management 53: 547-585.</w:t>
      </w:r>
    </w:p>
    <w:p w:rsidR="00FD6B83" w:rsidP="00767B86" w:rsidRDefault="00FD6B83" w14:paraId="3FD8B353" w14:textId="77777777"/>
    <w:p w:rsidR="00767B86" w:rsidP="00767B86" w:rsidRDefault="00767B86" w14:paraId="776456E8" w14:textId="77777777">
      <w:r>
        <w:t>NatureServe. 2007. International Ecological Classification Standard: Terrestrial Ecological Classifications. NatureServe Central Databases. Arlington, VA. Data current as of 10 February 2007.</w:t>
      </w:r>
    </w:p>
    <w:p w:rsidR="00767B86" w:rsidP="00767B86" w:rsidRDefault="00767B86" w14:paraId="5F6707BA" w14:textId="77777777"/>
    <w:p w:rsidR="00767B86" w:rsidP="00767B86" w:rsidRDefault="00767B86" w14:paraId="0EA057BF" w14:textId="77777777">
      <w:proofErr w:type="spellStart"/>
      <w:r>
        <w:t>Ratzlaff</w:t>
      </w:r>
      <w:proofErr w:type="spellEnd"/>
      <w:r>
        <w:t xml:space="preserve">, T.D. and J.E. Anderson. 1995. Vegetal recovery following wildfire in seeded and unseeded sagebrush steppe. Journal of Range </w:t>
      </w:r>
      <w:r w:rsidR="00723810">
        <w:t>Management</w:t>
      </w:r>
      <w:r>
        <w:t xml:space="preserve"> 48: 386-391.</w:t>
      </w:r>
    </w:p>
    <w:p w:rsidR="00767B86" w:rsidP="00767B86" w:rsidRDefault="00767B86" w14:paraId="3852E073" w14:textId="77777777"/>
    <w:p w:rsidR="00767B86" w:rsidP="00767B86" w:rsidRDefault="00767B86" w14:paraId="5E79801B" w14:textId="77777777">
      <w:r>
        <w:t>USDA-NRCS 2003. Ecological site descriptions for Nevada. Technical Guide Section IIE. MLRAs 28B, 28A, 29, 25, 24, 23. Available online: http://esis.sc.egov.usda.gov/Welcome/pgESDWelcome.aspx.</w:t>
      </w:r>
    </w:p>
    <w:p w:rsidR="00767B86" w:rsidP="00767B86" w:rsidRDefault="00767B86" w14:paraId="76346DF6" w14:textId="77777777"/>
    <w:p w:rsidR="00767B86" w:rsidP="00767B86" w:rsidRDefault="00767B86" w14:paraId="546B749F" w14:textId="77777777">
      <w:r>
        <w:t>Young, J.A. and R.A. Evans. 1978. Population Dynamics after Wildfires in Sagebrush Grasslands. Journal of Range Management 31: 283-289.</w:t>
      </w:r>
    </w:p>
    <w:p w:rsidR="00767B86" w:rsidP="00767B86" w:rsidRDefault="00767B86" w14:paraId="3965D426" w14:textId="77777777"/>
    <w:p w:rsidR="00767B86" w:rsidP="00767B86" w:rsidRDefault="00767B86" w14:paraId="12888E39" w14:textId="77777777">
      <w:r>
        <w:t>Young, J.A. and R.A. Evans. 1981. Demography and Fire History of a Western Juniper Stand. Journal of Range Management 34: 501-505.</w:t>
      </w:r>
    </w:p>
    <w:p w:rsidR="00767B86" w:rsidP="00767B86" w:rsidRDefault="00767B86" w14:paraId="1BC4E113" w14:textId="77777777"/>
    <w:p w:rsidR="00767B86" w:rsidP="00767B86" w:rsidRDefault="00767B86" w14:paraId="6AFB4A80" w14:textId="77777777">
      <w:r>
        <w:t xml:space="preserve">Young, J.A. and D.E. </w:t>
      </w:r>
      <w:proofErr w:type="spellStart"/>
      <w:r>
        <w:t>Palmquist</w:t>
      </w:r>
      <w:proofErr w:type="spellEnd"/>
      <w:r>
        <w:t>. 1992. Plant age/size distributions in black sagebrush (</w:t>
      </w:r>
      <w:proofErr w:type="spellStart"/>
      <w:r>
        <w:t>Artemisa</w:t>
      </w:r>
      <w:proofErr w:type="spellEnd"/>
      <w:r>
        <w:t xml:space="preserve"> nova): effects on community structure. Great Basin Naturalist 52(4): 313-320.</w:t>
      </w:r>
    </w:p>
    <w:p w:rsidR="00767B86" w:rsidP="00767B86" w:rsidRDefault="00767B86" w14:paraId="4565FDF8" w14:textId="77777777"/>
    <w:p w:rsidR="00767B86" w:rsidP="00767B86" w:rsidRDefault="00767B86" w14:paraId="74CCFB77" w14:textId="77777777">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 225-242.</w:t>
      </w:r>
    </w:p>
    <w:p w:rsidRPr="00A43E41" w:rsidR="004D5F12" w:rsidP="00767B86" w:rsidRDefault="004D5F12" w14:paraId="76D8056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E4D2" w14:textId="77777777" w:rsidR="00724459" w:rsidRDefault="00724459">
      <w:r>
        <w:separator/>
      </w:r>
    </w:p>
  </w:endnote>
  <w:endnote w:type="continuationSeparator" w:id="0">
    <w:p w14:paraId="59449813" w14:textId="77777777" w:rsidR="00724459" w:rsidRDefault="00724459">
      <w:r>
        <w:continuationSeparator/>
      </w:r>
    </w:p>
  </w:endnote>
  <w:endnote w:type="continuationNotice" w:id="1">
    <w:p w14:paraId="6736F9D7" w14:textId="77777777" w:rsidR="00724459" w:rsidRDefault="00724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7239" w14:textId="77777777" w:rsidR="00767B86" w:rsidRDefault="00767B86" w:rsidP="00767B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92F4" w14:textId="77777777" w:rsidR="00724459" w:rsidRDefault="00724459">
      <w:r>
        <w:separator/>
      </w:r>
    </w:p>
  </w:footnote>
  <w:footnote w:type="continuationSeparator" w:id="0">
    <w:p w14:paraId="1DF3E6F2" w14:textId="77777777" w:rsidR="00724459" w:rsidRDefault="00724459">
      <w:r>
        <w:continuationSeparator/>
      </w:r>
    </w:p>
  </w:footnote>
  <w:footnote w:type="continuationNotice" w:id="1">
    <w:p w14:paraId="70A655F2" w14:textId="77777777" w:rsidR="00724459" w:rsidRDefault="007244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E27CA" w14:textId="77777777" w:rsidR="00A43E41" w:rsidRDefault="00A43E41" w:rsidP="00767B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86"/>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10A7"/>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2E14"/>
    <w:rsid w:val="00103D06"/>
    <w:rsid w:val="00111133"/>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3D59"/>
    <w:rsid w:val="001751CE"/>
    <w:rsid w:val="00175953"/>
    <w:rsid w:val="001811F1"/>
    <w:rsid w:val="00190A7C"/>
    <w:rsid w:val="00191991"/>
    <w:rsid w:val="00191C68"/>
    <w:rsid w:val="0019766D"/>
    <w:rsid w:val="001A0625"/>
    <w:rsid w:val="001A09C3"/>
    <w:rsid w:val="001A1961"/>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15F6"/>
    <w:rsid w:val="001F456A"/>
    <w:rsid w:val="001F49B4"/>
    <w:rsid w:val="001F5CCC"/>
    <w:rsid w:val="0020097A"/>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4F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E493C"/>
    <w:rsid w:val="002F12E9"/>
    <w:rsid w:val="002F1CDC"/>
    <w:rsid w:val="002F6E33"/>
    <w:rsid w:val="002F727B"/>
    <w:rsid w:val="002F795A"/>
    <w:rsid w:val="00300328"/>
    <w:rsid w:val="00301476"/>
    <w:rsid w:val="00301B7F"/>
    <w:rsid w:val="003035FB"/>
    <w:rsid w:val="00304315"/>
    <w:rsid w:val="00306C0B"/>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94DF4"/>
    <w:rsid w:val="003A1EBD"/>
    <w:rsid w:val="003A3976"/>
    <w:rsid w:val="003A6CBB"/>
    <w:rsid w:val="003B5977"/>
    <w:rsid w:val="003B7824"/>
    <w:rsid w:val="003C4AA1"/>
    <w:rsid w:val="003C6CFB"/>
    <w:rsid w:val="003D195A"/>
    <w:rsid w:val="003D3767"/>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3210"/>
    <w:rsid w:val="00437774"/>
    <w:rsid w:val="00437C6B"/>
    <w:rsid w:val="00444814"/>
    <w:rsid w:val="00444D1B"/>
    <w:rsid w:val="00447825"/>
    <w:rsid w:val="0045006E"/>
    <w:rsid w:val="00453438"/>
    <w:rsid w:val="00457B5F"/>
    <w:rsid w:val="0046198B"/>
    <w:rsid w:val="00462F89"/>
    <w:rsid w:val="00464653"/>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47F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5296"/>
    <w:rsid w:val="005A66B1"/>
    <w:rsid w:val="005A7CF2"/>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DA7"/>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27EEB"/>
    <w:rsid w:val="00631904"/>
    <w:rsid w:val="006322F2"/>
    <w:rsid w:val="0063271F"/>
    <w:rsid w:val="0063468D"/>
    <w:rsid w:val="00634B44"/>
    <w:rsid w:val="00650861"/>
    <w:rsid w:val="00654174"/>
    <w:rsid w:val="00657F3E"/>
    <w:rsid w:val="00662B2A"/>
    <w:rsid w:val="00672551"/>
    <w:rsid w:val="00683368"/>
    <w:rsid w:val="00687559"/>
    <w:rsid w:val="006909B7"/>
    <w:rsid w:val="00691641"/>
    <w:rsid w:val="00691C3A"/>
    <w:rsid w:val="0069282B"/>
    <w:rsid w:val="006A144C"/>
    <w:rsid w:val="006A3B52"/>
    <w:rsid w:val="006A451F"/>
    <w:rsid w:val="006A51EC"/>
    <w:rsid w:val="006A55C2"/>
    <w:rsid w:val="006B2BBF"/>
    <w:rsid w:val="006B76FF"/>
    <w:rsid w:val="006C0ECB"/>
    <w:rsid w:val="006C441D"/>
    <w:rsid w:val="006C4B80"/>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3810"/>
    <w:rsid w:val="00724459"/>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B86"/>
    <w:rsid w:val="00767EBB"/>
    <w:rsid w:val="007713F8"/>
    <w:rsid w:val="007735F8"/>
    <w:rsid w:val="007742B4"/>
    <w:rsid w:val="00782005"/>
    <w:rsid w:val="007863E7"/>
    <w:rsid w:val="007870CA"/>
    <w:rsid w:val="00790258"/>
    <w:rsid w:val="00792396"/>
    <w:rsid w:val="007A01EE"/>
    <w:rsid w:val="007B0A0B"/>
    <w:rsid w:val="007B26B6"/>
    <w:rsid w:val="007B2B17"/>
    <w:rsid w:val="007B2CA6"/>
    <w:rsid w:val="007B3B3A"/>
    <w:rsid w:val="007B55A2"/>
    <w:rsid w:val="007B751A"/>
    <w:rsid w:val="007C3727"/>
    <w:rsid w:val="007C450C"/>
    <w:rsid w:val="007C77FA"/>
    <w:rsid w:val="007C7AF3"/>
    <w:rsid w:val="007D4159"/>
    <w:rsid w:val="007D7E65"/>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65A"/>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BD4"/>
    <w:rsid w:val="00907ED2"/>
    <w:rsid w:val="00912041"/>
    <w:rsid w:val="0091380C"/>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420F"/>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4A58"/>
    <w:rsid w:val="00A15139"/>
    <w:rsid w:val="00A1539E"/>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93B7E"/>
    <w:rsid w:val="00AA0869"/>
    <w:rsid w:val="00AA3051"/>
    <w:rsid w:val="00AA4842"/>
    <w:rsid w:val="00AA5E68"/>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26F68"/>
    <w:rsid w:val="00B31EE1"/>
    <w:rsid w:val="00B34DC5"/>
    <w:rsid w:val="00B45186"/>
    <w:rsid w:val="00B47958"/>
    <w:rsid w:val="00B50030"/>
    <w:rsid w:val="00B528E3"/>
    <w:rsid w:val="00B52B2F"/>
    <w:rsid w:val="00B5386C"/>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A647E"/>
    <w:rsid w:val="00BB346C"/>
    <w:rsid w:val="00BB3DF1"/>
    <w:rsid w:val="00BB45AD"/>
    <w:rsid w:val="00BB4716"/>
    <w:rsid w:val="00BC02E8"/>
    <w:rsid w:val="00BC3E94"/>
    <w:rsid w:val="00BD0988"/>
    <w:rsid w:val="00BD2EF2"/>
    <w:rsid w:val="00BE537C"/>
    <w:rsid w:val="00BE538F"/>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32A3"/>
    <w:rsid w:val="00C868D3"/>
    <w:rsid w:val="00C87922"/>
    <w:rsid w:val="00C908F2"/>
    <w:rsid w:val="00C90E95"/>
    <w:rsid w:val="00C92EFC"/>
    <w:rsid w:val="00C95F45"/>
    <w:rsid w:val="00CA1B63"/>
    <w:rsid w:val="00CA2C4F"/>
    <w:rsid w:val="00CA2D4E"/>
    <w:rsid w:val="00CB0E67"/>
    <w:rsid w:val="00CB5DAC"/>
    <w:rsid w:val="00CB6E9B"/>
    <w:rsid w:val="00CC5E24"/>
    <w:rsid w:val="00CC65D7"/>
    <w:rsid w:val="00CC7035"/>
    <w:rsid w:val="00CE6402"/>
    <w:rsid w:val="00CF08DC"/>
    <w:rsid w:val="00CF326D"/>
    <w:rsid w:val="00CF5B29"/>
    <w:rsid w:val="00CF6B40"/>
    <w:rsid w:val="00CF7A47"/>
    <w:rsid w:val="00D04D5D"/>
    <w:rsid w:val="00D05518"/>
    <w:rsid w:val="00D0641F"/>
    <w:rsid w:val="00D067E5"/>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2906"/>
    <w:rsid w:val="00DF4BEF"/>
    <w:rsid w:val="00DF7C21"/>
    <w:rsid w:val="00E01EC8"/>
    <w:rsid w:val="00E02CF7"/>
    <w:rsid w:val="00E06044"/>
    <w:rsid w:val="00E15278"/>
    <w:rsid w:val="00E152C8"/>
    <w:rsid w:val="00E15472"/>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D6B83"/>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218FB"/>
  <w15:docId w15:val="{F852C047-7248-463F-9C31-9D415ED8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B4716"/>
    <w:rPr>
      <w:rFonts w:ascii="Tahoma" w:hAnsi="Tahoma" w:cs="Tahoma"/>
      <w:sz w:val="16"/>
      <w:szCs w:val="16"/>
    </w:rPr>
  </w:style>
  <w:style w:type="character" w:customStyle="1" w:styleId="BalloonTextChar">
    <w:name w:val="Balloon Text Char"/>
    <w:basedOn w:val="DefaultParagraphFont"/>
    <w:link w:val="BalloonText"/>
    <w:uiPriority w:val="99"/>
    <w:semiHidden/>
    <w:rsid w:val="00BB4716"/>
    <w:rPr>
      <w:rFonts w:ascii="Tahoma" w:hAnsi="Tahoma" w:cs="Tahoma"/>
      <w:sz w:val="16"/>
      <w:szCs w:val="16"/>
    </w:rPr>
  </w:style>
  <w:style w:type="paragraph" w:styleId="ListParagraph">
    <w:name w:val="List Paragraph"/>
    <w:basedOn w:val="Normal"/>
    <w:uiPriority w:val="34"/>
    <w:qFormat/>
    <w:rsid w:val="003D3767"/>
    <w:pPr>
      <w:ind w:left="720"/>
    </w:pPr>
    <w:rPr>
      <w:rFonts w:ascii="Calibri" w:eastAsiaTheme="minorHAnsi" w:hAnsi="Calibri"/>
      <w:sz w:val="22"/>
      <w:szCs w:val="22"/>
    </w:rPr>
  </w:style>
  <w:style w:type="character" w:styleId="Hyperlink">
    <w:name w:val="Hyperlink"/>
    <w:basedOn w:val="DefaultParagraphFont"/>
    <w:rsid w:val="003D3767"/>
    <w:rPr>
      <w:color w:val="0000FF" w:themeColor="hyperlink"/>
      <w:u w:val="single"/>
    </w:rPr>
  </w:style>
  <w:style w:type="character" w:styleId="CommentReference">
    <w:name w:val="annotation reference"/>
    <w:basedOn w:val="DefaultParagraphFont"/>
    <w:uiPriority w:val="99"/>
    <w:semiHidden/>
    <w:unhideWhenUsed/>
    <w:rsid w:val="00FD6B83"/>
    <w:rPr>
      <w:sz w:val="16"/>
      <w:szCs w:val="16"/>
    </w:rPr>
  </w:style>
  <w:style w:type="paragraph" w:styleId="CommentText">
    <w:name w:val="annotation text"/>
    <w:basedOn w:val="Normal"/>
    <w:link w:val="CommentTextChar"/>
    <w:uiPriority w:val="99"/>
    <w:semiHidden/>
    <w:unhideWhenUsed/>
    <w:rsid w:val="00FD6B83"/>
    <w:rPr>
      <w:sz w:val="20"/>
      <w:szCs w:val="20"/>
    </w:rPr>
  </w:style>
  <w:style w:type="character" w:customStyle="1" w:styleId="CommentTextChar">
    <w:name w:val="Comment Text Char"/>
    <w:basedOn w:val="DefaultParagraphFont"/>
    <w:link w:val="CommentText"/>
    <w:uiPriority w:val="99"/>
    <w:semiHidden/>
    <w:rsid w:val="00FD6B83"/>
  </w:style>
  <w:style w:type="paragraph" w:styleId="CommentSubject">
    <w:name w:val="annotation subject"/>
    <w:basedOn w:val="CommentText"/>
    <w:next w:val="CommentText"/>
    <w:link w:val="CommentSubjectChar"/>
    <w:uiPriority w:val="99"/>
    <w:semiHidden/>
    <w:unhideWhenUsed/>
    <w:rsid w:val="00FD6B83"/>
    <w:rPr>
      <w:b/>
      <w:bCs/>
    </w:rPr>
  </w:style>
  <w:style w:type="character" w:customStyle="1" w:styleId="CommentSubjectChar">
    <w:name w:val="Comment Subject Char"/>
    <w:basedOn w:val="CommentTextChar"/>
    <w:link w:val="CommentSubject"/>
    <w:uiPriority w:val="99"/>
    <w:semiHidden/>
    <w:rsid w:val="00FD6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62159">
      <w:bodyDiv w:val="1"/>
      <w:marLeft w:val="0"/>
      <w:marRight w:val="0"/>
      <w:marTop w:val="0"/>
      <w:marBottom w:val="0"/>
      <w:divBdr>
        <w:top w:val="none" w:sz="0" w:space="0" w:color="auto"/>
        <w:left w:val="none" w:sz="0" w:space="0" w:color="auto"/>
        <w:bottom w:val="none" w:sz="0" w:space="0" w:color="auto"/>
        <w:right w:val="none" w:sz="0" w:space="0" w:color="auto"/>
      </w:divBdr>
    </w:div>
    <w:div w:id="14255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2017-06-20T14:08:00Z</cp:lastPrinted>
  <dcterms:created xsi:type="dcterms:W3CDTF">2017-08-10T18:32:00Z</dcterms:created>
  <dcterms:modified xsi:type="dcterms:W3CDTF">2018-06-12T20:23:00Z</dcterms:modified>
</cp:coreProperties>
</file>