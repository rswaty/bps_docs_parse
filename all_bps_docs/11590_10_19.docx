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6C61" w:rsidP="00A86C61" w:rsidRDefault="00A86C61" w14:paraId="7BB473BE" w14:textId="77777777">
      <w:pPr>
        <w:pStyle w:val="BpSTitle"/>
      </w:pPr>
      <w:r>
        <w:t>11590</w:t>
      </w:r>
    </w:p>
    <w:p w:rsidR="00A86C61" w:rsidP="00A86C61" w:rsidRDefault="00A86C61" w14:paraId="54C9324A" w14:textId="77777777">
      <w:pPr>
        <w:pStyle w:val="BpSTitle"/>
      </w:pPr>
      <w:r>
        <w:t>Rocky Mountain Montane Riparian Systems</w:t>
      </w:r>
    </w:p>
    <w:p w:rsidR="00A86C61" w:rsidP="00A86C61" w:rsidRDefault="00A86C61" w14:paraId="459B1ADF" w14:textId="77777777">
      <w:r>
        <w:t xmlns:w="http://schemas.openxmlformats.org/wordprocessingml/2006/main">BpS Model/Description Version: Aug. 2020</w:t>
      </w:r>
      <w:r>
        <w:tab/>
      </w:r>
      <w:r>
        <w:tab/>
      </w:r>
      <w:r>
        <w:tab/>
      </w:r>
      <w:r>
        <w:tab/>
      </w:r>
      <w:r>
        <w:tab/>
      </w:r>
      <w:r>
        <w:tab/>
      </w:r>
      <w:r>
        <w:tab/>
      </w:r>
    </w:p>
    <w:p w:rsidR="00A86C61" w:rsidP="00A86C61" w:rsidRDefault="00A86C61" w14:paraId="68EAF0E8"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12"/>
        <w:gridCol w:w="2424"/>
        <w:gridCol w:w="1716"/>
        <w:gridCol w:w="2388"/>
      </w:tblGrid>
      <w:tr w:rsidRPr="00A86C61" w:rsidR="00A86C61" w:rsidTr="00A86C61" w14:paraId="0087CF6F" w14:textId="77777777">
        <w:tc>
          <w:tcPr>
            <w:tcW w:w="1812" w:type="dxa"/>
            <w:tcBorders>
              <w:top w:val="single" w:color="auto" w:sz="2" w:space="0"/>
              <w:left w:val="single" w:color="auto" w:sz="12" w:space="0"/>
              <w:bottom w:val="single" w:color="000000" w:sz="12" w:space="0"/>
            </w:tcBorders>
            <w:shd w:val="clear" w:color="auto" w:fill="auto"/>
          </w:tcPr>
          <w:p w:rsidRPr="00A86C61" w:rsidR="00A86C61" w:rsidP="008759CB" w:rsidRDefault="00A86C61" w14:paraId="1828E99F" w14:textId="77777777">
            <w:pPr>
              <w:rPr>
                <w:b/>
                <w:bCs/>
              </w:rPr>
            </w:pPr>
            <w:r w:rsidRPr="00A86C61">
              <w:rPr>
                <w:b/>
                <w:bCs/>
              </w:rPr>
              <w:t>Modelers</w:t>
            </w:r>
          </w:p>
        </w:tc>
        <w:tc>
          <w:tcPr>
            <w:tcW w:w="2424" w:type="dxa"/>
            <w:tcBorders>
              <w:top w:val="single" w:color="auto" w:sz="2" w:space="0"/>
              <w:bottom w:val="single" w:color="000000" w:sz="12" w:space="0"/>
              <w:right w:val="single" w:color="000000" w:sz="12" w:space="0"/>
            </w:tcBorders>
            <w:shd w:val="clear" w:color="auto" w:fill="auto"/>
          </w:tcPr>
          <w:p w:rsidRPr="00A86C61" w:rsidR="00A86C61" w:rsidP="008759CB" w:rsidRDefault="00A86C61" w14:paraId="74973D78" w14:textId="77777777">
            <w:pPr>
              <w:rPr>
                <w:b/>
                <w:bCs/>
              </w:rPr>
            </w:pPr>
          </w:p>
        </w:tc>
        <w:tc>
          <w:tcPr>
            <w:tcW w:w="1716" w:type="dxa"/>
            <w:tcBorders>
              <w:top w:val="single" w:color="auto" w:sz="2" w:space="0"/>
              <w:left w:val="single" w:color="000000" w:sz="12" w:space="0"/>
              <w:bottom w:val="single" w:color="000000" w:sz="12" w:space="0"/>
            </w:tcBorders>
            <w:shd w:val="clear" w:color="auto" w:fill="auto"/>
          </w:tcPr>
          <w:p w:rsidRPr="00A86C61" w:rsidR="00A86C61" w:rsidP="008759CB" w:rsidRDefault="00A86C61" w14:paraId="691E1416" w14:textId="77777777">
            <w:pPr>
              <w:rPr>
                <w:b/>
                <w:bCs/>
              </w:rPr>
            </w:pPr>
            <w:r w:rsidRPr="00A86C61">
              <w:rPr>
                <w:b/>
                <w:bCs/>
              </w:rPr>
              <w:t>Reviewers</w:t>
            </w:r>
          </w:p>
        </w:tc>
        <w:tc>
          <w:tcPr>
            <w:tcW w:w="2388" w:type="dxa"/>
            <w:tcBorders>
              <w:top w:val="single" w:color="auto" w:sz="2" w:space="0"/>
              <w:bottom w:val="single" w:color="000000" w:sz="12" w:space="0"/>
            </w:tcBorders>
            <w:shd w:val="clear" w:color="auto" w:fill="auto"/>
          </w:tcPr>
          <w:p w:rsidRPr="00A86C61" w:rsidR="00A86C61" w:rsidP="008759CB" w:rsidRDefault="00A86C61" w14:paraId="41F5749F" w14:textId="77777777">
            <w:pPr>
              <w:rPr>
                <w:b/>
                <w:bCs/>
              </w:rPr>
            </w:pPr>
          </w:p>
        </w:tc>
      </w:tr>
      <w:tr w:rsidRPr="00A86C61" w:rsidR="00A86C61" w:rsidTr="00A86C61" w14:paraId="4C7B1752" w14:textId="77777777">
        <w:tc>
          <w:tcPr>
            <w:tcW w:w="1812" w:type="dxa"/>
            <w:tcBorders>
              <w:top w:val="single" w:color="000000" w:sz="12" w:space="0"/>
              <w:left w:val="single" w:color="auto" w:sz="12" w:space="0"/>
            </w:tcBorders>
            <w:shd w:val="clear" w:color="auto" w:fill="auto"/>
          </w:tcPr>
          <w:p w:rsidRPr="00A86C61" w:rsidR="00A86C61" w:rsidP="008759CB" w:rsidRDefault="00A86C61" w14:paraId="752D765D" w14:textId="77777777">
            <w:pPr>
              <w:rPr>
                <w:bCs/>
              </w:rPr>
            </w:pPr>
            <w:r w:rsidRPr="00A86C61">
              <w:rPr>
                <w:bCs/>
              </w:rPr>
              <w:t>Don Major</w:t>
            </w:r>
          </w:p>
        </w:tc>
        <w:tc>
          <w:tcPr>
            <w:tcW w:w="2424" w:type="dxa"/>
            <w:tcBorders>
              <w:top w:val="single" w:color="000000" w:sz="12" w:space="0"/>
              <w:right w:val="single" w:color="000000" w:sz="12" w:space="0"/>
            </w:tcBorders>
            <w:shd w:val="clear" w:color="auto" w:fill="auto"/>
          </w:tcPr>
          <w:p w:rsidRPr="00A86C61" w:rsidR="00A86C61" w:rsidP="008759CB" w:rsidRDefault="00A86C61" w14:paraId="6C22D1F5" w14:textId="77777777">
            <w:r w:rsidRPr="00A86C61">
              <w:t>dmajor@tnc.org</w:t>
            </w:r>
          </w:p>
        </w:tc>
        <w:tc>
          <w:tcPr>
            <w:tcW w:w="1716" w:type="dxa"/>
            <w:tcBorders>
              <w:top w:val="single" w:color="000000" w:sz="12" w:space="0"/>
              <w:left w:val="single" w:color="000000" w:sz="12" w:space="0"/>
            </w:tcBorders>
            <w:shd w:val="clear" w:color="auto" w:fill="auto"/>
          </w:tcPr>
          <w:p w:rsidRPr="00A86C61" w:rsidR="00A86C61" w:rsidP="008759CB" w:rsidRDefault="00A86C61" w14:paraId="0EDD9945" w14:textId="77777777">
            <w:r w:rsidRPr="00A86C61">
              <w:t>Carly Gibson</w:t>
            </w:r>
          </w:p>
        </w:tc>
        <w:tc>
          <w:tcPr>
            <w:tcW w:w="2388" w:type="dxa"/>
            <w:tcBorders>
              <w:top w:val="single" w:color="000000" w:sz="12" w:space="0"/>
            </w:tcBorders>
            <w:shd w:val="clear" w:color="auto" w:fill="auto"/>
          </w:tcPr>
          <w:p w:rsidRPr="00A86C61" w:rsidR="00A86C61" w:rsidP="008759CB" w:rsidRDefault="00A86C61" w14:paraId="664DA9E1" w14:textId="77777777">
            <w:r w:rsidRPr="00A86C61">
              <w:t>cgibson@fs.fed.us</w:t>
            </w:r>
          </w:p>
        </w:tc>
      </w:tr>
      <w:tr w:rsidRPr="00A86C61" w:rsidR="00A86C61" w:rsidTr="00A86C61" w14:paraId="3B6F2223" w14:textId="77777777">
        <w:tc>
          <w:tcPr>
            <w:tcW w:w="1812" w:type="dxa"/>
            <w:tcBorders>
              <w:left w:val="single" w:color="auto" w:sz="12" w:space="0"/>
            </w:tcBorders>
            <w:shd w:val="clear" w:color="auto" w:fill="auto"/>
          </w:tcPr>
          <w:p w:rsidRPr="00A86C61" w:rsidR="00A86C61" w:rsidP="008759CB" w:rsidRDefault="00A86C61" w14:paraId="293A84EC" w14:textId="77777777">
            <w:pPr>
              <w:rPr>
                <w:bCs/>
              </w:rPr>
            </w:pPr>
            <w:r w:rsidRPr="00A86C61">
              <w:rPr>
                <w:bCs/>
              </w:rPr>
              <w:t>Mary Manning</w:t>
            </w:r>
          </w:p>
        </w:tc>
        <w:tc>
          <w:tcPr>
            <w:tcW w:w="2424" w:type="dxa"/>
            <w:tcBorders>
              <w:right w:val="single" w:color="000000" w:sz="12" w:space="0"/>
            </w:tcBorders>
            <w:shd w:val="clear" w:color="auto" w:fill="auto"/>
          </w:tcPr>
          <w:p w:rsidRPr="00A86C61" w:rsidR="00A86C61" w:rsidP="008759CB" w:rsidRDefault="00A86C61" w14:paraId="450A2D4C" w14:textId="77777777">
            <w:r w:rsidRPr="00A86C61">
              <w:t>mmanning@fs.fed.us</w:t>
            </w:r>
          </w:p>
        </w:tc>
        <w:tc>
          <w:tcPr>
            <w:tcW w:w="1716" w:type="dxa"/>
            <w:tcBorders>
              <w:left w:val="single" w:color="000000" w:sz="12" w:space="0"/>
            </w:tcBorders>
            <w:shd w:val="clear" w:color="auto" w:fill="auto"/>
          </w:tcPr>
          <w:p w:rsidRPr="00A86C61" w:rsidR="00A86C61" w:rsidP="008759CB" w:rsidRDefault="00A86C61" w14:paraId="3278951A" w14:textId="77777777">
            <w:r w:rsidRPr="00A86C61">
              <w:t>Cathy Stewart</w:t>
            </w:r>
          </w:p>
        </w:tc>
        <w:tc>
          <w:tcPr>
            <w:tcW w:w="2388" w:type="dxa"/>
            <w:shd w:val="clear" w:color="auto" w:fill="auto"/>
          </w:tcPr>
          <w:p w:rsidRPr="00A86C61" w:rsidR="00A86C61" w:rsidP="008759CB" w:rsidRDefault="00A86C61" w14:paraId="56FCCDC7" w14:textId="77777777">
            <w:r w:rsidRPr="00A86C61">
              <w:t>cstewart@fs.fed.us</w:t>
            </w:r>
          </w:p>
        </w:tc>
      </w:tr>
      <w:tr w:rsidRPr="00A86C61" w:rsidR="00A86C61" w:rsidTr="00A86C61" w14:paraId="11A7D93A" w14:textId="77777777">
        <w:tc>
          <w:tcPr>
            <w:tcW w:w="1812" w:type="dxa"/>
            <w:tcBorders>
              <w:left w:val="single" w:color="auto" w:sz="12" w:space="0"/>
              <w:bottom w:val="single" w:color="auto" w:sz="2" w:space="0"/>
            </w:tcBorders>
            <w:shd w:val="clear" w:color="auto" w:fill="auto"/>
          </w:tcPr>
          <w:p w:rsidRPr="00A86C61" w:rsidR="00A86C61" w:rsidP="008759CB" w:rsidRDefault="00A86C61" w14:paraId="317D6033" w14:textId="77777777">
            <w:pPr>
              <w:rPr>
                <w:bCs/>
              </w:rPr>
            </w:pPr>
            <w:r w:rsidRPr="00A86C61">
              <w:rPr>
                <w:bCs/>
              </w:rPr>
              <w:t>None</w:t>
            </w:r>
          </w:p>
        </w:tc>
        <w:tc>
          <w:tcPr>
            <w:tcW w:w="2424" w:type="dxa"/>
            <w:tcBorders>
              <w:right w:val="single" w:color="000000" w:sz="12" w:space="0"/>
            </w:tcBorders>
            <w:shd w:val="clear" w:color="auto" w:fill="auto"/>
          </w:tcPr>
          <w:p w:rsidRPr="00A86C61" w:rsidR="00A86C61" w:rsidP="008759CB" w:rsidRDefault="00A86C61" w14:paraId="31E042F2" w14:textId="77777777">
            <w:r w:rsidRPr="00A86C61">
              <w:t>None</w:t>
            </w:r>
          </w:p>
        </w:tc>
        <w:tc>
          <w:tcPr>
            <w:tcW w:w="1716" w:type="dxa"/>
            <w:tcBorders>
              <w:left w:val="single" w:color="000000" w:sz="12" w:space="0"/>
              <w:bottom w:val="single" w:color="auto" w:sz="2" w:space="0"/>
            </w:tcBorders>
            <w:shd w:val="clear" w:color="auto" w:fill="auto"/>
          </w:tcPr>
          <w:p w:rsidRPr="00A86C61" w:rsidR="00A86C61" w:rsidP="008759CB" w:rsidRDefault="00A86C61" w14:paraId="0374FD28" w14:textId="77777777">
            <w:r w:rsidRPr="00A86C61">
              <w:t>John DiBari</w:t>
            </w:r>
          </w:p>
        </w:tc>
        <w:tc>
          <w:tcPr>
            <w:tcW w:w="2388" w:type="dxa"/>
            <w:shd w:val="clear" w:color="auto" w:fill="auto"/>
          </w:tcPr>
          <w:p w:rsidRPr="00A86C61" w:rsidR="00A86C61" w:rsidP="008759CB" w:rsidRDefault="00A86C61" w14:paraId="3A20A6B2" w14:textId="77777777">
            <w:r w:rsidRPr="00A86C61">
              <w:t>jndibari@yahoo.com</w:t>
            </w:r>
          </w:p>
        </w:tc>
      </w:tr>
    </w:tbl>
    <w:p w:rsidR="00A86C61" w:rsidP="00A86C61" w:rsidRDefault="00A86C61" w14:paraId="6F454263" w14:textId="77777777"/>
    <w:p w:rsidR="00A86C61" w:rsidP="00A86C61" w:rsidRDefault="00A86C61" w14:paraId="4F10B245" w14:textId="77777777">
      <w:pPr>
        <w:pStyle w:val="InfoPara"/>
      </w:pPr>
      <w:r>
        <w:t>Vegetation Type</w:t>
      </w:r>
    </w:p>
    <w:p w:rsidR="00A86C61" w:rsidP="00A86C61" w:rsidRDefault="00D3759F" w14:paraId="4E93E6E5" w14:textId="54588A97">
      <w:r w:rsidRPr="00D3759F">
        <w:t>Woody Wetland</w:t>
      </w:r>
      <w:bookmarkStart w:name="_GoBack" w:id="0"/>
      <w:bookmarkEnd w:id="0"/>
    </w:p>
    <w:p w:rsidR="00A86C61" w:rsidP="00A86C61" w:rsidRDefault="00A86C61" w14:paraId="1B0DB343" w14:textId="77777777">
      <w:pPr>
        <w:pStyle w:val="InfoPara"/>
      </w:pPr>
      <w:r>
        <w:t>Map Zones</w:t>
      </w:r>
    </w:p>
    <w:p w:rsidR="00A86C61" w:rsidP="00A86C61" w:rsidRDefault="00401F19" w14:paraId="77A2E388" w14:textId="77777777">
      <w:r>
        <w:t>10</w:t>
      </w:r>
      <w:r w:rsidR="00A00A88">
        <w:t>,</w:t>
      </w:r>
      <w:r w:rsidR="00D80959">
        <w:t xml:space="preserve"> </w:t>
      </w:r>
      <w:r w:rsidR="009F6633">
        <w:t>19</w:t>
      </w:r>
    </w:p>
    <w:p w:rsidR="00A86C61" w:rsidP="00A86C61" w:rsidRDefault="00A86C61" w14:paraId="3EFFE293" w14:textId="77777777">
      <w:pPr>
        <w:pStyle w:val="InfoPara"/>
      </w:pPr>
      <w:r>
        <w:t>Geographic Range</w:t>
      </w:r>
    </w:p>
    <w:p w:rsidR="00A86C61" w:rsidP="00A86C61" w:rsidRDefault="00A86C61" w14:paraId="79A3F924" w14:textId="77777777">
      <w:r>
        <w:t>This system is found throughout the Rocky Mountains and Colorado Plateau regions.</w:t>
      </w:r>
    </w:p>
    <w:p w:rsidR="00A86C61" w:rsidP="00A86C61" w:rsidRDefault="00A86C61" w14:paraId="2299CED2" w14:textId="77777777">
      <w:pPr>
        <w:pStyle w:val="InfoPara"/>
      </w:pPr>
      <w:r>
        <w:t>Biophysical Site Description</w:t>
      </w:r>
    </w:p>
    <w:p w:rsidR="00A86C61" w:rsidP="00A86C61" w:rsidRDefault="00A86C61" w14:paraId="01A001C5" w14:textId="61010E39">
      <w:r>
        <w:t xml:space="preserve">This system occurs within a broad elevation range from </w:t>
      </w:r>
      <w:r w:rsidR="009018F6">
        <w:t>~</w:t>
      </w:r>
      <w:r>
        <w:t>900-2</w:t>
      </w:r>
      <w:r w:rsidR="00D80959">
        <w:t>,</w:t>
      </w:r>
      <w:r>
        <w:t>800m within the flood zone of rivers, on islands, sand or cobble bars</w:t>
      </w:r>
      <w:r w:rsidR="009018F6">
        <w:t>,</w:t>
      </w:r>
      <w:r>
        <w:t xml:space="preserve"> and streambanks. </w:t>
      </w:r>
      <w:proofErr w:type="gramStart"/>
      <w:r>
        <w:t>Typically</w:t>
      </w:r>
      <w:proofErr w:type="gramEnd"/>
      <w:r>
        <w:t xml:space="preserve"> this system exists in large, wide occurrences on mid-channel islands in larger rivers or narrow linear bands on small, rocky canyon tributaries and well</w:t>
      </w:r>
      <w:r w:rsidR="009018F6">
        <w:t>-</w:t>
      </w:r>
      <w:r>
        <w:t>drained benches and hillslopes below seeps/springs. May also include overflow channels, backwater sloughs, floodplain swales</w:t>
      </w:r>
      <w:r w:rsidR="009018F6">
        <w:t xml:space="preserve">, </w:t>
      </w:r>
      <w:r>
        <w:t>and irrigation ditches. Surface water is generally high for variable periods. Soils are typically alluvial deposits of sand, clays, silts</w:t>
      </w:r>
      <w:r w:rsidR="009018F6">
        <w:t>,</w:t>
      </w:r>
      <w:r>
        <w:t xml:space="preserve"> and cobbles that are highly stratified with depth due to flood scour and deposition.</w:t>
      </w:r>
    </w:p>
    <w:p w:rsidR="00A86C61" w:rsidP="00A86C61" w:rsidRDefault="00A86C61" w14:paraId="72708DDF" w14:textId="77777777">
      <w:pPr>
        <w:pStyle w:val="InfoPara"/>
      </w:pPr>
      <w:r>
        <w:t>Vegetation Description</w:t>
      </w:r>
    </w:p>
    <w:p w:rsidR="00A86C61" w:rsidP="00A86C61" w:rsidRDefault="00A86C61" w14:paraId="62FFA3C4" w14:textId="05E590A0">
      <w:r>
        <w:t>This ecological system occurs as a mosaic of multiple communities that are tree</w:t>
      </w:r>
      <w:r w:rsidR="009018F6">
        <w:t>-</w:t>
      </w:r>
      <w:r>
        <w:t xml:space="preserve">dominated with a diverse shrub component. Deciduous woody trees dominate, including </w:t>
      </w:r>
      <w:proofErr w:type="spellStart"/>
      <w:r w:rsidRPr="002A0724">
        <w:rPr>
          <w:i/>
        </w:rPr>
        <w:t>Populus</w:t>
      </w:r>
      <w:proofErr w:type="spellEnd"/>
      <w:r w:rsidRPr="002A0724">
        <w:rPr>
          <w:i/>
        </w:rPr>
        <w:t xml:space="preserve"> </w:t>
      </w:r>
      <w:proofErr w:type="spellStart"/>
      <w:r w:rsidRPr="002A0724">
        <w:rPr>
          <w:i/>
        </w:rPr>
        <w:t>angustifolia</w:t>
      </w:r>
      <w:proofErr w:type="spellEnd"/>
      <w:r>
        <w:t xml:space="preserve">, </w:t>
      </w:r>
      <w:r w:rsidRPr="002A0724">
        <w:rPr>
          <w:i/>
        </w:rPr>
        <w:t>P. balsamifera</w:t>
      </w:r>
      <w:r>
        <w:t xml:space="preserve">, </w:t>
      </w:r>
      <w:r w:rsidRPr="002A0724">
        <w:rPr>
          <w:i/>
        </w:rPr>
        <w:t xml:space="preserve">P. </w:t>
      </w:r>
      <w:proofErr w:type="spellStart"/>
      <w:r w:rsidRPr="002A0724">
        <w:rPr>
          <w:i/>
        </w:rPr>
        <w:t>tremuloides</w:t>
      </w:r>
      <w:proofErr w:type="spellEnd"/>
      <w:r w:rsidR="009018F6">
        <w:t>,</w:t>
      </w:r>
      <w:r>
        <w:t xml:space="preserve"> and </w:t>
      </w:r>
      <w:r w:rsidRPr="002A0724">
        <w:rPr>
          <w:i/>
        </w:rPr>
        <w:t xml:space="preserve">Salix </w:t>
      </w:r>
      <w:proofErr w:type="spellStart"/>
      <w:r w:rsidRPr="002A0724">
        <w:rPr>
          <w:i/>
        </w:rPr>
        <w:t>amygdaloides</w:t>
      </w:r>
      <w:proofErr w:type="spellEnd"/>
      <w:r>
        <w:t xml:space="preserve">. Dominant shrubs include </w:t>
      </w:r>
      <w:r w:rsidRPr="002A0724">
        <w:rPr>
          <w:i/>
        </w:rPr>
        <w:t xml:space="preserve">Acer </w:t>
      </w:r>
      <w:proofErr w:type="spellStart"/>
      <w:r w:rsidRPr="002A0724">
        <w:rPr>
          <w:i/>
        </w:rPr>
        <w:t>glabrum</w:t>
      </w:r>
      <w:proofErr w:type="spellEnd"/>
      <w:r>
        <w:t xml:space="preserve">, </w:t>
      </w:r>
      <w:proofErr w:type="spellStart"/>
      <w:r w:rsidRPr="002A0724">
        <w:rPr>
          <w:i/>
        </w:rPr>
        <w:t>Alnus</w:t>
      </w:r>
      <w:proofErr w:type="spellEnd"/>
      <w:r w:rsidRPr="002A0724">
        <w:rPr>
          <w:i/>
        </w:rPr>
        <w:t xml:space="preserve"> </w:t>
      </w:r>
      <w:proofErr w:type="spellStart"/>
      <w:r w:rsidRPr="002A0724">
        <w:rPr>
          <w:i/>
        </w:rPr>
        <w:t>incana</w:t>
      </w:r>
      <w:proofErr w:type="spellEnd"/>
      <w:r>
        <w:t xml:space="preserve">, </w:t>
      </w:r>
      <w:r w:rsidRPr="002A0724">
        <w:rPr>
          <w:i/>
        </w:rPr>
        <w:t xml:space="preserve">Betula </w:t>
      </w:r>
      <w:proofErr w:type="spellStart"/>
      <w:r w:rsidRPr="002A0724">
        <w:rPr>
          <w:i/>
        </w:rPr>
        <w:t>occidentalis</w:t>
      </w:r>
      <w:proofErr w:type="spellEnd"/>
      <w:r>
        <w:t xml:space="preserve">, </w:t>
      </w:r>
      <w:proofErr w:type="spellStart"/>
      <w:r w:rsidRPr="002A0724">
        <w:rPr>
          <w:i/>
        </w:rPr>
        <w:t>Cornus</w:t>
      </w:r>
      <w:proofErr w:type="spellEnd"/>
      <w:r w:rsidRPr="002A0724">
        <w:rPr>
          <w:i/>
        </w:rPr>
        <w:t xml:space="preserve"> </w:t>
      </w:r>
      <w:proofErr w:type="spellStart"/>
      <w:r w:rsidRPr="002A0724">
        <w:rPr>
          <w:i/>
        </w:rPr>
        <w:t>sericea</w:t>
      </w:r>
      <w:proofErr w:type="spellEnd"/>
      <w:r>
        <w:t xml:space="preserve">, </w:t>
      </w:r>
      <w:proofErr w:type="spellStart"/>
      <w:r w:rsidRPr="002A0724">
        <w:rPr>
          <w:i/>
        </w:rPr>
        <w:t>Crataegus</w:t>
      </w:r>
      <w:proofErr w:type="spellEnd"/>
      <w:r w:rsidRPr="002A0724">
        <w:rPr>
          <w:i/>
        </w:rPr>
        <w:t xml:space="preserve"> </w:t>
      </w:r>
      <w:proofErr w:type="spellStart"/>
      <w:r w:rsidRPr="002A0724">
        <w:rPr>
          <w:i/>
        </w:rPr>
        <w:t>rivularis</w:t>
      </w:r>
      <w:proofErr w:type="spellEnd"/>
      <w:r>
        <w:t xml:space="preserve">, </w:t>
      </w:r>
      <w:r w:rsidRPr="002A0724">
        <w:rPr>
          <w:i/>
        </w:rPr>
        <w:t xml:space="preserve">Prunus </w:t>
      </w:r>
      <w:proofErr w:type="spellStart"/>
      <w:r w:rsidRPr="002A0724">
        <w:rPr>
          <w:i/>
        </w:rPr>
        <w:t>virginiana</w:t>
      </w:r>
      <w:proofErr w:type="spellEnd"/>
      <w:r w:rsidR="009018F6">
        <w:t>,</w:t>
      </w:r>
      <w:r>
        <w:t xml:space="preserve"> and numerous tall willow species: </w:t>
      </w:r>
      <w:r w:rsidRPr="002A0724">
        <w:rPr>
          <w:i/>
        </w:rPr>
        <w:t>Salix lutea</w:t>
      </w:r>
      <w:r>
        <w:t xml:space="preserve">, </w:t>
      </w:r>
      <w:r w:rsidRPr="002A0724">
        <w:rPr>
          <w:i/>
        </w:rPr>
        <w:t xml:space="preserve">S. </w:t>
      </w:r>
      <w:proofErr w:type="spellStart"/>
      <w:r w:rsidRPr="002A0724">
        <w:rPr>
          <w:i/>
        </w:rPr>
        <w:t>geyeriana</w:t>
      </w:r>
      <w:proofErr w:type="spellEnd"/>
      <w:r>
        <w:t xml:space="preserve">, </w:t>
      </w:r>
      <w:r w:rsidRPr="002A0724">
        <w:rPr>
          <w:i/>
        </w:rPr>
        <w:t xml:space="preserve">S. </w:t>
      </w:r>
      <w:proofErr w:type="spellStart"/>
      <w:r w:rsidRPr="002A0724">
        <w:rPr>
          <w:i/>
        </w:rPr>
        <w:t>boothii</w:t>
      </w:r>
      <w:proofErr w:type="spellEnd"/>
      <w:r>
        <w:t xml:space="preserve">, </w:t>
      </w:r>
      <w:r w:rsidRPr="002A0724">
        <w:rPr>
          <w:i/>
        </w:rPr>
        <w:t xml:space="preserve">S. </w:t>
      </w:r>
      <w:proofErr w:type="spellStart"/>
      <w:r w:rsidRPr="002A0724">
        <w:rPr>
          <w:i/>
        </w:rPr>
        <w:t>drummondiana</w:t>
      </w:r>
      <w:proofErr w:type="spellEnd"/>
      <w:r>
        <w:t xml:space="preserve">, </w:t>
      </w:r>
      <w:r w:rsidRPr="002A0724">
        <w:rPr>
          <w:i/>
        </w:rPr>
        <w:t>S. lasiandra</w:t>
      </w:r>
      <w:r>
        <w:t xml:space="preserve">, </w:t>
      </w:r>
      <w:r w:rsidRPr="002A0724">
        <w:rPr>
          <w:i/>
        </w:rPr>
        <w:t xml:space="preserve">S. </w:t>
      </w:r>
      <w:proofErr w:type="spellStart"/>
      <w:r w:rsidRPr="002A0724">
        <w:rPr>
          <w:i/>
        </w:rPr>
        <w:t>bebbiana</w:t>
      </w:r>
      <w:proofErr w:type="spellEnd"/>
      <w:r w:rsidR="009018F6">
        <w:t>,</w:t>
      </w:r>
      <w:r>
        <w:t xml:space="preserve"> and </w:t>
      </w:r>
      <w:r w:rsidRPr="002A0724">
        <w:rPr>
          <w:i/>
        </w:rPr>
        <w:t xml:space="preserve">S. </w:t>
      </w:r>
      <w:proofErr w:type="spellStart"/>
      <w:r w:rsidRPr="002A0724">
        <w:rPr>
          <w:i/>
        </w:rPr>
        <w:t>exigua</w:t>
      </w:r>
      <w:proofErr w:type="spellEnd"/>
      <w:r>
        <w:t xml:space="preserve">. </w:t>
      </w:r>
      <w:proofErr w:type="gramStart"/>
      <w:r>
        <w:t>Generally</w:t>
      </w:r>
      <w:proofErr w:type="gramEnd"/>
      <w:r>
        <w:t xml:space="preserve"> the adjacent upland vegetation surrounding this riparian system includes grasslands to forests.</w:t>
      </w:r>
    </w:p>
    <w:p w:rsidR="00A86C61" w:rsidP="00A86C61" w:rsidRDefault="00A86C61" w14:paraId="043A700C"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POPUL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Cottonwood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SALIX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COSE16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Cornus sericea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Redosier dogwood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CAREX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CRAET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
            </w:r>
          </w:p>
        </w:tc>
        <w:tc>
          <w:tcPr>
            <w:tcW w:w="3960" w:type="dxa"/>
            <w:tcBorders>
              <w:top w:val="single" w:color="000000" w:sz="12" w:space="0"/>
            </w:tcBorders>
            <w:shd w:val="clear" w:color="auto" w:fill="auto"/>
          </w:tcPr>
          <w:p w:rsidRPr="004F7795" w:rsidR="004F7795" w:rsidP="00BB0BE3" w:rsidRDefault="004F7795" w14:paraId="0B7AF91F" w14:textId="77777777">
            <w:r w:rsidRPr="004F7795">
              <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BEOC2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Water birch</w:t>
            </w:r>
          </w:p>
        </w:tc>
      </w:tr>
    </w:tbl>
    <w:p>
      <w:r>
        <w:rPr>
          <w:sz w:val="16"/>
        </w:rPr>
        <w:t>Species names are from the NRCS PLANTS database. Check species codes at http://plants.usda.gov.</w:t>
      </w:r>
    </w:p>
    <w:p w:rsidR="009F6633" w:rsidP="00A86C61" w:rsidRDefault="009F6633" w14:paraId="54A6E487" w14:textId="77777777">
      <w:pPr>
        <w:pStyle w:val="InfoPara"/>
      </w:pPr>
    </w:p>
    <w:p w:rsidR="009F6633" w:rsidP="00A86C61" w:rsidRDefault="009F6633" w14:paraId="2199E6B6" w14:textId="77777777">
      <w:pPr>
        <w:pStyle w:val="InfoPara"/>
      </w:pPr>
    </w:p>
    <w:p w:rsidR="00A86C61" w:rsidP="00A86C61" w:rsidRDefault="00A86C61" w14:paraId="28349B87" w14:textId="77777777">
      <w:pPr>
        <w:pStyle w:val="InfoPara"/>
      </w:pPr>
      <w:r>
        <w:t>Disturbance Description</w:t>
      </w:r>
    </w:p>
    <w:p w:rsidR="00A86C61" w:rsidP="00A86C61" w:rsidRDefault="00A86C61" w14:paraId="053F417E" w14:textId="74DB43CF">
      <w:r>
        <w:t>This system is dependent on a natural hydrologic regime, especially annual to episodic flooding. Flood events of increasing magnitude will cause maintenance to stand</w:t>
      </w:r>
      <w:r w:rsidR="009018F6">
        <w:t>-</w:t>
      </w:r>
      <w:r>
        <w:t>replacing disturbances. Beaver (</w:t>
      </w:r>
      <w:r w:rsidRPr="002A0724">
        <w:rPr>
          <w:i/>
        </w:rPr>
        <w:t>Castor canadensis</w:t>
      </w:r>
      <w:r>
        <w:t>) crop younger cottonwoods (</w:t>
      </w:r>
      <w:proofErr w:type="spellStart"/>
      <w:r w:rsidRPr="002A0724">
        <w:rPr>
          <w:i/>
        </w:rPr>
        <w:t>Populus</w:t>
      </w:r>
      <w:proofErr w:type="spellEnd"/>
      <w:r>
        <w:t xml:space="preserve"> spp</w:t>
      </w:r>
      <w:r w:rsidR="009018F6">
        <w:t>.</w:t>
      </w:r>
      <w:r>
        <w:t>) and willows (</w:t>
      </w:r>
      <w:r w:rsidRPr="002A0724">
        <w:rPr>
          <w:i/>
        </w:rPr>
        <w:t>Salix</w:t>
      </w:r>
      <w:r>
        <w:t xml:space="preserve"> spp</w:t>
      </w:r>
      <w:r w:rsidR="009018F6">
        <w:t>.</w:t>
      </w:r>
      <w:r>
        <w:t xml:space="preserve">) and frequently influence the hydrologic regime through construction of dams. Beavers show considerable movement along rivers as available trees are felled. </w:t>
      </w:r>
    </w:p>
    <w:p w:rsidR="00A86C61" w:rsidP="00A86C61" w:rsidRDefault="00A86C61" w14:paraId="66C04222" w14:textId="77777777"/>
    <w:p w:rsidR="00A86C61" w:rsidP="00A86C61" w:rsidRDefault="00A86C61" w14:paraId="78B5F780" w14:textId="77777777">
      <w:r>
        <w:t xml:space="preserve">Frequent fire maintains the deciduous shrub component, especially at the lower elevation range of this </w:t>
      </w:r>
      <w:r w:rsidR="009018F6">
        <w:t>Biophysical Setting (</w:t>
      </w:r>
      <w:r>
        <w:t>BpS</w:t>
      </w:r>
      <w:r w:rsidR="009018F6">
        <w:t>)</w:t>
      </w:r>
      <w:r>
        <w:t>. In the absence of fire, shade-tolerant conifers will encroach and shade out the deciduous shrubs. Fire intervals may have ranged from 35-150yrs, depending strongly on the fire regimes of the surrounding upland vegetation (Olson and Agee 2005).</w:t>
      </w:r>
    </w:p>
    <w:p w:rsidR="00A86C61" w:rsidP="00A86C61" w:rsidRDefault="00D80959" w14:paraId="77E4F1F1"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99</w:t>
            </w:r>
          </w:p>
        </w:tc>
        <w:tc>
          <w:p>
            <w:pPr>
              <w:jc w:val="center"/>
            </w:pPr>
            <w:r>
              <w:t>50</w:t>
            </w:r>
          </w:p>
        </w:tc>
        <w:tc>
          <w:p>
            <w:pPr>
              <w:jc w:val="center"/>
            </w:pPr>
            <w:r>
              <w:t>100</w:t>
            </w:r>
          </w:p>
        </w:tc>
        <w:tc>
          <w:p>
            <w:pPr>
              <w:jc w:val="center"/>
            </w:pPr>
            <w:r>
              <w:t>150</w:t>
            </w:r>
          </w:p>
        </w:tc>
      </w:tr>
      <w:tr>
        <w:tc>
          <w:p>
            <w:pPr>
              <w:jc w:val="center"/>
            </w:pPr>
            <w:r>
              <w:t>Moderate (Mixed)</w:t>
            </w:r>
          </w:p>
        </w:tc>
        <w:tc>
          <w:p>
            <w:pPr>
              <w:jc w:val="center"/>
            </w:pPr>
            <w:r>
              <w:t>100</w:t>
            </w:r>
          </w:p>
        </w:tc>
        <w:tc>
          <w:p>
            <w:pPr>
              <w:jc w:val="center"/>
            </w:pPr>
            <w:r>
              <w:t>50</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50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86C61" w:rsidP="00A86C61" w:rsidRDefault="00A86C61" w14:paraId="76E2A529" w14:textId="77777777">
      <w:pPr>
        <w:pStyle w:val="InfoPara"/>
      </w:pPr>
      <w:r>
        <w:t>Scale Description</w:t>
      </w:r>
    </w:p>
    <w:p w:rsidR="00A86C61" w:rsidP="00A86C61" w:rsidRDefault="00A86C61" w14:paraId="6FE71904" w14:textId="77777777">
      <w:r>
        <w:t>These systems can exist as small to large linear features in the landscape. In larger, low-elevation riverine systems, this system may exist as mid-large patches, as a function of valley bottom width and gradient.</w:t>
      </w:r>
    </w:p>
    <w:p w:rsidR="00A86C61" w:rsidP="00A86C61" w:rsidRDefault="00A86C61" w14:paraId="14E141CC" w14:textId="77777777">
      <w:pPr>
        <w:pStyle w:val="InfoPara"/>
      </w:pPr>
      <w:r>
        <w:t>Adjacency or Identification Concerns</w:t>
      </w:r>
    </w:p>
    <w:p w:rsidR="00A86C61" w:rsidP="00A86C61" w:rsidRDefault="00A86C61" w14:paraId="20A5F671" w14:textId="77777777">
      <w:r>
        <w:t>This BpS encompasses the mid</w:t>
      </w:r>
      <w:r w:rsidR="009018F6">
        <w:t>-</w:t>
      </w:r>
      <w:r>
        <w:t xml:space="preserve"> and lower-elevation riparian systems within the northern Rocky Mountains. Higher elevation riparian systems are covered in BpS 1160.</w:t>
      </w:r>
    </w:p>
    <w:p w:rsidR="00A86C61" w:rsidP="00A86C61" w:rsidRDefault="00A86C61" w14:paraId="19EC23E5" w14:textId="77777777"/>
    <w:p w:rsidR="00A86C61" w:rsidP="00A86C61" w:rsidRDefault="00A86C61" w14:paraId="1329CFAD" w14:textId="6A0989F3">
      <w:r>
        <w:t>Absence of fire as a structuring agent, coupled with shade</w:t>
      </w:r>
      <w:r w:rsidR="009018F6">
        <w:t>-</w:t>
      </w:r>
      <w:r>
        <w:t>tolerant conifer establishment</w:t>
      </w:r>
      <w:r w:rsidR="00652736">
        <w:t>,</w:t>
      </w:r>
      <w:r>
        <w:t xml:space="preserve"> can lead to loss of shade</w:t>
      </w:r>
      <w:r w:rsidR="009018F6">
        <w:t>-</w:t>
      </w:r>
      <w:r>
        <w:t xml:space="preserve">intolerant deciduous woody species. In addition, grazing and trampling by domestic and wild ungulates can shift the composition toward weedy and/or </w:t>
      </w:r>
      <w:proofErr w:type="spellStart"/>
      <w:r>
        <w:t>nonriparian</w:t>
      </w:r>
      <w:proofErr w:type="spellEnd"/>
      <w:r>
        <w:t xml:space="preserve"> species. Associated bank damage, which results in </w:t>
      </w:r>
      <w:proofErr w:type="spellStart"/>
      <w:r>
        <w:t>headcutting</w:t>
      </w:r>
      <w:proofErr w:type="spellEnd"/>
      <w:r>
        <w:t xml:space="preserve"> and incision, can result when bank</w:t>
      </w:r>
      <w:r w:rsidR="009018F6">
        <w:t>-</w:t>
      </w:r>
      <w:r>
        <w:t xml:space="preserve">stabilizing vegetation is removed and/or damaged by ungulate activity. In addition, loss of beavers can, coupled with heavy ungulate use, shift dominance in these systems to herbaceous species. </w:t>
      </w:r>
    </w:p>
    <w:p w:rsidR="00A86C61" w:rsidP="00A86C61" w:rsidRDefault="00A86C61" w14:paraId="4610DE43" w14:textId="77777777"/>
    <w:p w:rsidR="00A86C61" w:rsidP="00A86C61" w:rsidRDefault="00A86C61" w14:paraId="102B95F2" w14:textId="77777777">
      <w:r>
        <w:t xml:space="preserve">Exotic trees of </w:t>
      </w:r>
      <w:proofErr w:type="spellStart"/>
      <w:r w:rsidRPr="002A0724">
        <w:rPr>
          <w:i/>
        </w:rPr>
        <w:t>Elaeagnus</w:t>
      </w:r>
      <w:proofErr w:type="spellEnd"/>
      <w:r w:rsidRPr="002A0724">
        <w:rPr>
          <w:i/>
        </w:rPr>
        <w:t xml:space="preserve"> </w:t>
      </w:r>
      <w:proofErr w:type="spellStart"/>
      <w:r w:rsidRPr="002A0724">
        <w:rPr>
          <w:i/>
        </w:rPr>
        <w:t>angustifolia</w:t>
      </w:r>
      <w:proofErr w:type="spellEnd"/>
      <w:r>
        <w:t xml:space="preserve"> and </w:t>
      </w:r>
      <w:proofErr w:type="spellStart"/>
      <w:r w:rsidRPr="002A0724">
        <w:rPr>
          <w:i/>
        </w:rPr>
        <w:t>Tamarix</w:t>
      </w:r>
      <w:proofErr w:type="spellEnd"/>
      <w:r>
        <w:t xml:space="preserve"> spp</w:t>
      </w:r>
      <w:r w:rsidR="009018F6">
        <w:t>.</w:t>
      </w:r>
      <w:r>
        <w:t xml:space="preserve"> are common in some stands. Herbaceous noxious weeds, including leafy spurge, tansy</w:t>
      </w:r>
      <w:r w:rsidR="009018F6">
        <w:t>,</w:t>
      </w:r>
      <w:r>
        <w:t xml:space="preserve"> and spotted knapweed</w:t>
      </w:r>
      <w:r w:rsidR="009018F6">
        <w:t>,</w:t>
      </w:r>
      <w:r>
        <w:t xml:space="preserve"> readily invade and persist in these systems today.</w:t>
      </w:r>
    </w:p>
    <w:p w:rsidR="00A86C61" w:rsidP="00A86C61" w:rsidRDefault="00A86C61" w14:paraId="73242413" w14:textId="77777777">
      <w:pPr>
        <w:pStyle w:val="InfoPara"/>
      </w:pPr>
      <w:r>
        <w:t>Issues or Problems</w:t>
      </w:r>
    </w:p>
    <w:p w:rsidR="00A86C61" w:rsidP="00A86C61" w:rsidRDefault="00A86C61" w14:paraId="4C88F1D3" w14:textId="77777777"/>
    <w:p w:rsidR="009F6633" w:rsidP="00A86C61" w:rsidRDefault="009F6633" w14:paraId="3CB20E7C" w14:textId="77777777"/>
    <w:p w:rsidR="009F6633" w:rsidP="00A86C61" w:rsidRDefault="009F6633" w14:paraId="15E274EE" w14:textId="77777777"/>
    <w:p w:rsidR="00A86C61" w:rsidP="00A86C61" w:rsidRDefault="00A86C61" w14:paraId="2BAC85AF" w14:textId="77777777">
      <w:pPr>
        <w:pStyle w:val="InfoPara"/>
      </w:pPr>
      <w:r>
        <w:t>Native Uncharacteristic Conditions</w:t>
      </w:r>
    </w:p>
    <w:p w:rsidR="00A86C61" w:rsidP="00A86C61" w:rsidRDefault="00A86C61" w14:paraId="14915F65" w14:textId="77777777"/>
    <w:p w:rsidR="00A86C61" w:rsidP="00A86C61" w:rsidRDefault="00A86C61" w14:paraId="280570D9" w14:textId="77777777">
      <w:pPr>
        <w:pStyle w:val="InfoPara"/>
      </w:pPr>
      <w:r>
        <w:t>Comments</w:t>
      </w:r>
    </w:p>
    <w:p w:rsidR="00A86C61" w:rsidP="00A86C61" w:rsidRDefault="00A86C61" w14:paraId="73C6EF6C" w14:textId="53849DF6">
      <w:r>
        <w:t>A</w:t>
      </w:r>
      <w:r w:rsidR="00D80959">
        <w:t xml:space="preserve"> LANDFIRE National a</w:t>
      </w:r>
      <w:r>
        <w:t xml:space="preserve">dditional reviewer was Steve Barrett (sbarrett@mtdig.net). Peer review resulted in a more frequent </w:t>
      </w:r>
      <w:r w:rsidR="009018F6">
        <w:t xml:space="preserve">mean fire interval </w:t>
      </w:r>
      <w:r>
        <w:t>(from 370yrs to 50yrs) and the addition of mixed</w:t>
      </w:r>
      <w:r w:rsidR="009018F6">
        <w:t>-</w:t>
      </w:r>
      <w:r>
        <w:t xml:space="preserve">severity fire. </w:t>
      </w:r>
    </w:p>
    <w:p w:rsidR="00A86C61" w:rsidP="00A86C61" w:rsidRDefault="00A86C61" w14:paraId="31DC0416" w14:textId="77777777"/>
    <w:p w:rsidR="00A86C61" w:rsidP="00A86C61" w:rsidRDefault="00A86C61" w14:paraId="60959196" w14:textId="77777777">
      <w:r>
        <w:t xml:space="preserve">Adapted from a model for the same BpS in </w:t>
      </w:r>
      <w:r w:rsidR="009018F6">
        <w:t>map zones (</w:t>
      </w:r>
      <w:r>
        <w:t>MZs</w:t>
      </w:r>
      <w:r w:rsidR="009018F6">
        <w:t>)</w:t>
      </w:r>
      <w:r>
        <w:t xml:space="preserve"> 12 and 17. The VDDT model for this system was taken from BpS 1160 and modified to highlight the dominance of the hydrologic regime.</w:t>
      </w:r>
    </w:p>
    <w:p w:rsidR="00574140" w:rsidP="00A86C61" w:rsidRDefault="00574140" w14:paraId="64FF2046" w14:textId="77777777"/>
    <w:p w:rsidR="00A86C61" w:rsidP="00A86C61" w:rsidRDefault="00A86C61" w14:paraId="2A861624" w14:textId="77777777">
      <w:pPr>
        <w:pStyle w:val="ReportSection"/>
      </w:pPr>
      <w:r>
        <w:t>Succession Classes</w:t>
      </w:r>
    </w:p>
    <w:p w:rsidR="00A86C61" w:rsidP="00A86C61" w:rsidRDefault="00A86C61" w14:paraId="750C2E74"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86C61" w:rsidP="00A86C61" w:rsidRDefault="00A86C61" w14:paraId="6F5F0E00" w14:textId="77777777">
      <w:pPr>
        <w:pStyle w:val="InfoPara"/>
        <w:pBdr>
          <w:top w:val="single" w:color="auto" w:sz="4" w:space="1"/>
        </w:pBdr>
      </w:pPr>
      <w:r xmlns:w="http://schemas.openxmlformats.org/wordprocessingml/2006/main">
        <w:t>Class A</w:t>
      </w:r>
      <w:r xmlns:w="http://schemas.openxmlformats.org/wordprocessingml/2006/main">
        <w:tab/>
        <w:t>28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A86C61" w:rsidP="00A86C61" w:rsidRDefault="00A86C61" w14:paraId="25BB831A" w14:textId="77777777"/>
    <w:p w:rsidR="00A86C61" w:rsidP="00A86C61" w:rsidRDefault="00A86C61" w14:paraId="25A137B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1908"/>
        <w:gridCol w:w="1860"/>
        <w:gridCol w:w="1956"/>
      </w:tblGrid>
      <w:tr w:rsidRPr="00A86C61" w:rsidR="00A86C61" w:rsidTr="00A86C61" w14:paraId="7AB9D0C1" w14:textId="77777777">
        <w:tc>
          <w:tcPr>
            <w:tcW w:w="1140" w:type="dxa"/>
            <w:tcBorders>
              <w:top w:val="single" w:color="auto" w:sz="2" w:space="0"/>
              <w:bottom w:val="single" w:color="000000" w:sz="12" w:space="0"/>
            </w:tcBorders>
            <w:shd w:val="clear" w:color="auto" w:fill="auto"/>
          </w:tcPr>
          <w:p w:rsidRPr="00A86C61" w:rsidR="00A86C61" w:rsidP="00777685" w:rsidRDefault="00A86C61" w14:paraId="34E334F5" w14:textId="77777777">
            <w:pPr>
              <w:rPr>
                <w:b/>
                <w:bCs/>
              </w:rPr>
            </w:pPr>
            <w:r w:rsidRPr="00A86C61">
              <w:rPr>
                <w:b/>
                <w:bCs/>
              </w:rPr>
              <w:t>Symbol</w:t>
            </w:r>
          </w:p>
        </w:tc>
        <w:tc>
          <w:tcPr>
            <w:tcW w:w="1908" w:type="dxa"/>
            <w:tcBorders>
              <w:top w:val="single" w:color="auto" w:sz="2" w:space="0"/>
              <w:bottom w:val="single" w:color="000000" w:sz="12" w:space="0"/>
            </w:tcBorders>
            <w:shd w:val="clear" w:color="auto" w:fill="auto"/>
          </w:tcPr>
          <w:p w:rsidRPr="00A86C61" w:rsidR="00A86C61" w:rsidP="00777685" w:rsidRDefault="00A86C61" w14:paraId="0B736DCE" w14:textId="77777777">
            <w:pPr>
              <w:rPr>
                <w:b/>
                <w:bCs/>
              </w:rPr>
            </w:pPr>
            <w:r w:rsidRPr="00A86C61">
              <w:rPr>
                <w:b/>
                <w:bCs/>
              </w:rPr>
              <w:t>Scientific Name</w:t>
            </w:r>
          </w:p>
        </w:tc>
        <w:tc>
          <w:tcPr>
            <w:tcW w:w="1860" w:type="dxa"/>
            <w:tcBorders>
              <w:top w:val="single" w:color="auto" w:sz="2" w:space="0"/>
              <w:bottom w:val="single" w:color="000000" w:sz="12" w:space="0"/>
            </w:tcBorders>
            <w:shd w:val="clear" w:color="auto" w:fill="auto"/>
          </w:tcPr>
          <w:p w:rsidRPr="00A86C61" w:rsidR="00A86C61" w:rsidP="00777685" w:rsidRDefault="00A86C61" w14:paraId="6648204C" w14:textId="77777777">
            <w:pPr>
              <w:rPr>
                <w:b/>
                <w:bCs/>
              </w:rPr>
            </w:pPr>
            <w:r w:rsidRPr="00A86C61">
              <w:rPr>
                <w:b/>
                <w:bCs/>
              </w:rPr>
              <w:t>Common Name</w:t>
            </w:r>
          </w:p>
        </w:tc>
        <w:tc>
          <w:tcPr>
            <w:tcW w:w="1956" w:type="dxa"/>
            <w:tcBorders>
              <w:top w:val="single" w:color="auto" w:sz="2" w:space="0"/>
              <w:bottom w:val="single" w:color="000000" w:sz="12" w:space="0"/>
            </w:tcBorders>
            <w:shd w:val="clear" w:color="auto" w:fill="auto"/>
          </w:tcPr>
          <w:p w:rsidRPr="00A86C61" w:rsidR="00A86C61" w:rsidP="00777685" w:rsidRDefault="00A86C61" w14:paraId="780BE0BE" w14:textId="77777777">
            <w:pPr>
              <w:rPr>
                <w:b/>
                <w:bCs/>
              </w:rPr>
            </w:pPr>
            <w:r w:rsidRPr="00A86C61">
              <w:rPr>
                <w:b/>
                <w:bCs/>
              </w:rPr>
              <w:t>Canopy Position</w:t>
            </w:r>
          </w:p>
        </w:tc>
      </w:tr>
      <w:tr w:rsidRPr="00A86C61" w:rsidR="00A86C61" w:rsidTr="00A86C61" w14:paraId="71CCDDF4" w14:textId="77777777">
        <w:tc>
          <w:tcPr>
            <w:tcW w:w="1140" w:type="dxa"/>
            <w:tcBorders>
              <w:top w:val="single" w:color="000000" w:sz="12" w:space="0"/>
            </w:tcBorders>
            <w:shd w:val="clear" w:color="auto" w:fill="auto"/>
          </w:tcPr>
          <w:p w:rsidRPr="00A86C61" w:rsidR="00A86C61" w:rsidP="00777685" w:rsidRDefault="00A86C61" w14:paraId="458A8681" w14:textId="77777777">
            <w:pPr>
              <w:rPr>
                <w:bCs/>
              </w:rPr>
            </w:pPr>
            <w:r w:rsidRPr="00A86C61">
              <w:rPr>
                <w:bCs/>
              </w:rPr>
              <w:t>POPUL</w:t>
            </w:r>
          </w:p>
        </w:tc>
        <w:tc>
          <w:tcPr>
            <w:tcW w:w="1908" w:type="dxa"/>
            <w:tcBorders>
              <w:top w:val="single" w:color="000000" w:sz="12" w:space="0"/>
            </w:tcBorders>
            <w:shd w:val="clear" w:color="auto" w:fill="auto"/>
          </w:tcPr>
          <w:p w:rsidRPr="00A86C61" w:rsidR="00A86C61" w:rsidP="00777685" w:rsidRDefault="00A86C61" w14:paraId="6E56EF95" w14:textId="77777777">
            <w:proofErr w:type="spellStart"/>
            <w:r w:rsidRPr="00A86C61">
              <w:t>Populus</w:t>
            </w:r>
            <w:proofErr w:type="spellEnd"/>
          </w:p>
        </w:tc>
        <w:tc>
          <w:tcPr>
            <w:tcW w:w="1860" w:type="dxa"/>
            <w:tcBorders>
              <w:top w:val="single" w:color="000000" w:sz="12" w:space="0"/>
            </w:tcBorders>
            <w:shd w:val="clear" w:color="auto" w:fill="auto"/>
          </w:tcPr>
          <w:p w:rsidRPr="00A86C61" w:rsidR="00A86C61" w:rsidP="00777685" w:rsidRDefault="00A86C61" w14:paraId="1832167A" w14:textId="77777777">
            <w:r w:rsidRPr="00A86C61">
              <w:t>Cottonwood</w:t>
            </w:r>
          </w:p>
        </w:tc>
        <w:tc>
          <w:tcPr>
            <w:tcW w:w="1956" w:type="dxa"/>
            <w:tcBorders>
              <w:top w:val="single" w:color="000000" w:sz="12" w:space="0"/>
            </w:tcBorders>
            <w:shd w:val="clear" w:color="auto" w:fill="auto"/>
          </w:tcPr>
          <w:p w:rsidRPr="00A86C61" w:rsidR="00A86C61" w:rsidP="00777685" w:rsidRDefault="00A86C61" w14:paraId="5494F6CC" w14:textId="77777777">
            <w:r w:rsidRPr="00A86C61">
              <w:t>Upper</w:t>
            </w:r>
          </w:p>
        </w:tc>
      </w:tr>
      <w:tr w:rsidRPr="00A86C61" w:rsidR="00A86C61" w:rsidTr="00A86C61" w14:paraId="185F7732" w14:textId="77777777">
        <w:tc>
          <w:tcPr>
            <w:tcW w:w="1140" w:type="dxa"/>
            <w:shd w:val="clear" w:color="auto" w:fill="auto"/>
          </w:tcPr>
          <w:p w:rsidRPr="00A86C61" w:rsidR="00A86C61" w:rsidP="00777685" w:rsidRDefault="00A86C61" w14:paraId="5B6BBE6B" w14:textId="77777777">
            <w:pPr>
              <w:rPr>
                <w:bCs/>
              </w:rPr>
            </w:pPr>
            <w:r w:rsidRPr="00A86C61">
              <w:rPr>
                <w:bCs/>
              </w:rPr>
              <w:t>SALIX</w:t>
            </w:r>
          </w:p>
        </w:tc>
        <w:tc>
          <w:tcPr>
            <w:tcW w:w="1908" w:type="dxa"/>
            <w:shd w:val="clear" w:color="auto" w:fill="auto"/>
          </w:tcPr>
          <w:p w:rsidRPr="00A86C61" w:rsidR="00A86C61" w:rsidP="00777685" w:rsidRDefault="00A86C61" w14:paraId="4F74F48C" w14:textId="77777777">
            <w:r w:rsidRPr="00A86C61">
              <w:t>Salix</w:t>
            </w:r>
          </w:p>
        </w:tc>
        <w:tc>
          <w:tcPr>
            <w:tcW w:w="1860" w:type="dxa"/>
            <w:shd w:val="clear" w:color="auto" w:fill="auto"/>
          </w:tcPr>
          <w:p w:rsidRPr="00A86C61" w:rsidR="00A86C61" w:rsidP="00777685" w:rsidRDefault="00A86C61" w14:paraId="54D68B5B" w14:textId="77777777">
            <w:r w:rsidRPr="00A86C61">
              <w:t>Willow</w:t>
            </w:r>
          </w:p>
        </w:tc>
        <w:tc>
          <w:tcPr>
            <w:tcW w:w="1956" w:type="dxa"/>
            <w:shd w:val="clear" w:color="auto" w:fill="auto"/>
          </w:tcPr>
          <w:p w:rsidRPr="00A86C61" w:rsidR="00A86C61" w:rsidP="00777685" w:rsidRDefault="00A86C61" w14:paraId="45ACFC7F" w14:textId="77777777">
            <w:r w:rsidRPr="00A86C61">
              <w:t>Upper</w:t>
            </w:r>
          </w:p>
        </w:tc>
      </w:tr>
      <w:tr w:rsidRPr="00A86C61" w:rsidR="00A86C61" w:rsidTr="00A86C61" w14:paraId="058682F2" w14:textId="77777777">
        <w:tc>
          <w:tcPr>
            <w:tcW w:w="1140" w:type="dxa"/>
            <w:shd w:val="clear" w:color="auto" w:fill="auto"/>
          </w:tcPr>
          <w:p w:rsidRPr="00A86C61" w:rsidR="00A86C61" w:rsidP="00777685" w:rsidRDefault="00A86C61" w14:paraId="216C7196" w14:textId="77777777">
            <w:pPr>
              <w:rPr>
                <w:bCs/>
              </w:rPr>
            </w:pPr>
            <w:r w:rsidRPr="00A86C61">
              <w:rPr>
                <w:bCs/>
              </w:rPr>
              <w:t>ALNUS</w:t>
            </w:r>
          </w:p>
        </w:tc>
        <w:tc>
          <w:tcPr>
            <w:tcW w:w="1908" w:type="dxa"/>
            <w:shd w:val="clear" w:color="auto" w:fill="auto"/>
          </w:tcPr>
          <w:p w:rsidRPr="00A86C61" w:rsidR="00A86C61" w:rsidP="00777685" w:rsidRDefault="00A86C61" w14:paraId="584E58B7" w14:textId="77777777">
            <w:proofErr w:type="spellStart"/>
            <w:r w:rsidRPr="00A86C61">
              <w:t>Alnus</w:t>
            </w:r>
            <w:proofErr w:type="spellEnd"/>
          </w:p>
        </w:tc>
        <w:tc>
          <w:tcPr>
            <w:tcW w:w="1860" w:type="dxa"/>
            <w:shd w:val="clear" w:color="auto" w:fill="auto"/>
          </w:tcPr>
          <w:p w:rsidRPr="00A86C61" w:rsidR="00A86C61" w:rsidP="00777685" w:rsidRDefault="00A86C61" w14:paraId="50AE3A6C" w14:textId="77777777">
            <w:r w:rsidRPr="00A86C61">
              <w:t>Alder</w:t>
            </w:r>
          </w:p>
        </w:tc>
        <w:tc>
          <w:tcPr>
            <w:tcW w:w="1956" w:type="dxa"/>
            <w:shd w:val="clear" w:color="auto" w:fill="auto"/>
          </w:tcPr>
          <w:p w:rsidRPr="00A86C61" w:rsidR="00A86C61" w:rsidP="00777685" w:rsidRDefault="00A86C61" w14:paraId="47042830" w14:textId="77777777">
            <w:r w:rsidRPr="00A86C61">
              <w:t>Upper</w:t>
            </w:r>
          </w:p>
        </w:tc>
      </w:tr>
      <w:tr w:rsidRPr="00A86C61" w:rsidR="00A86C61" w:rsidTr="00A86C61" w14:paraId="49477835" w14:textId="77777777">
        <w:tc>
          <w:tcPr>
            <w:tcW w:w="1140" w:type="dxa"/>
            <w:shd w:val="clear" w:color="auto" w:fill="auto"/>
          </w:tcPr>
          <w:p w:rsidRPr="00A86C61" w:rsidR="00A86C61" w:rsidP="00777685" w:rsidRDefault="00A86C61" w14:paraId="145A38A9" w14:textId="77777777">
            <w:pPr>
              <w:rPr>
                <w:bCs/>
              </w:rPr>
            </w:pPr>
            <w:r w:rsidRPr="00A86C61">
              <w:rPr>
                <w:bCs/>
              </w:rPr>
              <w:t>CAREX</w:t>
            </w:r>
          </w:p>
        </w:tc>
        <w:tc>
          <w:tcPr>
            <w:tcW w:w="1908" w:type="dxa"/>
            <w:shd w:val="clear" w:color="auto" w:fill="auto"/>
          </w:tcPr>
          <w:p w:rsidRPr="00A86C61" w:rsidR="00A86C61" w:rsidP="00777685" w:rsidRDefault="00A86C61" w14:paraId="643C6E74" w14:textId="77777777">
            <w:proofErr w:type="spellStart"/>
            <w:r w:rsidRPr="00A86C61">
              <w:t>Carex</w:t>
            </w:r>
            <w:proofErr w:type="spellEnd"/>
          </w:p>
        </w:tc>
        <w:tc>
          <w:tcPr>
            <w:tcW w:w="1860" w:type="dxa"/>
            <w:shd w:val="clear" w:color="auto" w:fill="auto"/>
          </w:tcPr>
          <w:p w:rsidRPr="00A86C61" w:rsidR="00A86C61" w:rsidP="00777685" w:rsidRDefault="00A86C61" w14:paraId="7D6647C8" w14:textId="77777777">
            <w:r w:rsidRPr="00A86C61">
              <w:t>Sedge</w:t>
            </w:r>
          </w:p>
        </w:tc>
        <w:tc>
          <w:tcPr>
            <w:tcW w:w="1956" w:type="dxa"/>
            <w:shd w:val="clear" w:color="auto" w:fill="auto"/>
          </w:tcPr>
          <w:p w:rsidRPr="00A86C61" w:rsidR="00A86C61" w:rsidP="00777685" w:rsidRDefault="00A86C61" w14:paraId="57DCB638" w14:textId="77777777">
            <w:r w:rsidRPr="00A86C61">
              <w:t>Lower</w:t>
            </w:r>
          </w:p>
        </w:tc>
      </w:tr>
    </w:tbl>
    <w:p w:rsidR="00A86C61" w:rsidP="00A86C61" w:rsidRDefault="00A86C61" w14:paraId="55DB5861" w14:textId="77777777"/>
    <w:p w:rsidR="00A86C61" w:rsidP="00A86C61" w:rsidRDefault="00A86C61" w14:paraId="5ADA53E2" w14:textId="77777777">
      <w:pPr>
        <w:pStyle w:val="SClassInfoPara"/>
      </w:pPr>
      <w:r>
        <w:t>Description</w:t>
      </w:r>
    </w:p>
    <w:p w:rsidR="00A86C61" w:rsidP="00A86C61" w:rsidRDefault="00A86C61" w14:paraId="04D0EC5B" w14:textId="77777777">
      <w:r>
        <w:t>Immediate post-disturbance responses are dependent on pre-burn vegetation composition. This class is dominated by sprouting shrubs that respond favorably to fire. Species composition is highly variable. Silt, gravel, cobble</w:t>
      </w:r>
      <w:r w:rsidR="009018F6">
        <w:t>,</w:t>
      </w:r>
      <w:r>
        <w:t xml:space="preserve"> and woody debris may be common. </w:t>
      </w:r>
    </w:p>
    <w:p w:rsidR="00A86C61" w:rsidP="00A86C61" w:rsidRDefault="00A86C61" w14:paraId="5E081E12" w14:textId="77777777"/>
    <w:p>
      <w:r>
        <w:rPr>
          <w:i/>
          <w:u w:val="single"/>
        </w:rPr>
        <w:t>Maximum Tree Size Class</w:t>
      </w:r>
      <w:br/>
      <w:r>
        <w:t>None</w:t>
      </w:r>
    </w:p>
    <w:p w:rsidR="00A86C61" w:rsidP="00A86C61" w:rsidRDefault="00A86C61" w14:paraId="78768F86" w14:textId="77777777">
      <w:pPr>
        <w:pStyle w:val="InfoPara"/>
        <w:pBdr>
          <w:top w:val="single" w:color="auto" w:sz="4" w:space="1"/>
        </w:pBdr>
      </w:pPr>
      <w:r xmlns:w="http://schemas.openxmlformats.org/wordprocessingml/2006/main">
        <w:t>Class B</w:t>
      </w:r>
      <w:r xmlns:w="http://schemas.openxmlformats.org/wordprocessingml/2006/main">
        <w:tab/>
        <w:t>52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A86C61" w:rsidP="00A86C61" w:rsidRDefault="00A86C61" w14:paraId="0EC4FE52" w14:textId="77777777"/>
    <w:p w:rsidR="00A86C61" w:rsidP="00A86C61" w:rsidRDefault="00A86C61" w14:paraId="365D433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1908"/>
        <w:gridCol w:w="1860"/>
        <w:gridCol w:w="1956"/>
      </w:tblGrid>
      <w:tr w:rsidRPr="00A86C61" w:rsidR="00A86C61" w:rsidTr="00A86C61" w14:paraId="62EDC7EC" w14:textId="77777777">
        <w:tc>
          <w:tcPr>
            <w:tcW w:w="1128" w:type="dxa"/>
            <w:tcBorders>
              <w:top w:val="single" w:color="auto" w:sz="2" w:space="0"/>
              <w:bottom w:val="single" w:color="000000" w:sz="12" w:space="0"/>
            </w:tcBorders>
            <w:shd w:val="clear" w:color="auto" w:fill="auto"/>
          </w:tcPr>
          <w:p w:rsidRPr="00A86C61" w:rsidR="00A86C61" w:rsidP="00F708C2" w:rsidRDefault="00A86C61" w14:paraId="32E77981" w14:textId="77777777">
            <w:pPr>
              <w:rPr>
                <w:b/>
                <w:bCs/>
              </w:rPr>
            </w:pPr>
            <w:r w:rsidRPr="00A86C61">
              <w:rPr>
                <w:b/>
                <w:bCs/>
              </w:rPr>
              <w:t>Symbol</w:t>
            </w:r>
          </w:p>
        </w:tc>
        <w:tc>
          <w:tcPr>
            <w:tcW w:w="1908" w:type="dxa"/>
            <w:tcBorders>
              <w:top w:val="single" w:color="auto" w:sz="2" w:space="0"/>
              <w:bottom w:val="single" w:color="000000" w:sz="12" w:space="0"/>
            </w:tcBorders>
            <w:shd w:val="clear" w:color="auto" w:fill="auto"/>
          </w:tcPr>
          <w:p w:rsidRPr="00A86C61" w:rsidR="00A86C61" w:rsidP="00F708C2" w:rsidRDefault="00A86C61" w14:paraId="752D275F" w14:textId="77777777">
            <w:pPr>
              <w:rPr>
                <w:b/>
                <w:bCs/>
              </w:rPr>
            </w:pPr>
            <w:r w:rsidRPr="00A86C61">
              <w:rPr>
                <w:b/>
                <w:bCs/>
              </w:rPr>
              <w:t>Scientific Name</w:t>
            </w:r>
          </w:p>
        </w:tc>
        <w:tc>
          <w:tcPr>
            <w:tcW w:w="1860" w:type="dxa"/>
            <w:tcBorders>
              <w:top w:val="single" w:color="auto" w:sz="2" w:space="0"/>
              <w:bottom w:val="single" w:color="000000" w:sz="12" w:space="0"/>
            </w:tcBorders>
            <w:shd w:val="clear" w:color="auto" w:fill="auto"/>
          </w:tcPr>
          <w:p w:rsidRPr="00A86C61" w:rsidR="00A86C61" w:rsidP="00F708C2" w:rsidRDefault="00A86C61" w14:paraId="604C5BB9" w14:textId="77777777">
            <w:pPr>
              <w:rPr>
                <w:b/>
                <w:bCs/>
              </w:rPr>
            </w:pPr>
            <w:r w:rsidRPr="00A86C61">
              <w:rPr>
                <w:b/>
                <w:bCs/>
              </w:rPr>
              <w:t>Common Name</w:t>
            </w:r>
          </w:p>
        </w:tc>
        <w:tc>
          <w:tcPr>
            <w:tcW w:w="1956" w:type="dxa"/>
            <w:tcBorders>
              <w:top w:val="single" w:color="auto" w:sz="2" w:space="0"/>
              <w:bottom w:val="single" w:color="000000" w:sz="12" w:space="0"/>
            </w:tcBorders>
            <w:shd w:val="clear" w:color="auto" w:fill="auto"/>
          </w:tcPr>
          <w:p w:rsidRPr="00A86C61" w:rsidR="00A86C61" w:rsidP="00F708C2" w:rsidRDefault="00A86C61" w14:paraId="6C67BDEB" w14:textId="77777777">
            <w:pPr>
              <w:rPr>
                <w:b/>
                <w:bCs/>
              </w:rPr>
            </w:pPr>
            <w:r w:rsidRPr="00A86C61">
              <w:rPr>
                <w:b/>
                <w:bCs/>
              </w:rPr>
              <w:t>Canopy Position</w:t>
            </w:r>
          </w:p>
        </w:tc>
      </w:tr>
      <w:tr w:rsidRPr="00A86C61" w:rsidR="00A86C61" w:rsidTr="00A86C61" w14:paraId="1D40839E" w14:textId="77777777">
        <w:tc>
          <w:tcPr>
            <w:tcW w:w="1128" w:type="dxa"/>
            <w:tcBorders>
              <w:top w:val="single" w:color="000000" w:sz="12" w:space="0"/>
            </w:tcBorders>
            <w:shd w:val="clear" w:color="auto" w:fill="auto"/>
          </w:tcPr>
          <w:p w:rsidRPr="00A86C61" w:rsidR="00A86C61" w:rsidP="00F708C2" w:rsidRDefault="00A86C61" w14:paraId="571B83C5" w14:textId="77777777">
            <w:pPr>
              <w:rPr>
                <w:bCs/>
              </w:rPr>
            </w:pPr>
            <w:r w:rsidRPr="00A86C61">
              <w:rPr>
                <w:bCs/>
              </w:rPr>
              <w:t>POPUL</w:t>
            </w:r>
          </w:p>
        </w:tc>
        <w:tc>
          <w:tcPr>
            <w:tcW w:w="1908" w:type="dxa"/>
            <w:tcBorders>
              <w:top w:val="single" w:color="000000" w:sz="12" w:space="0"/>
            </w:tcBorders>
            <w:shd w:val="clear" w:color="auto" w:fill="auto"/>
          </w:tcPr>
          <w:p w:rsidRPr="00A86C61" w:rsidR="00A86C61" w:rsidP="00F708C2" w:rsidRDefault="00A86C61" w14:paraId="559B1101" w14:textId="77777777">
            <w:proofErr w:type="spellStart"/>
            <w:r w:rsidRPr="00A86C61">
              <w:t>Populus</w:t>
            </w:r>
            <w:proofErr w:type="spellEnd"/>
          </w:p>
        </w:tc>
        <w:tc>
          <w:tcPr>
            <w:tcW w:w="1860" w:type="dxa"/>
            <w:tcBorders>
              <w:top w:val="single" w:color="000000" w:sz="12" w:space="0"/>
            </w:tcBorders>
            <w:shd w:val="clear" w:color="auto" w:fill="auto"/>
          </w:tcPr>
          <w:p w:rsidRPr="00A86C61" w:rsidR="00A86C61" w:rsidP="00F708C2" w:rsidRDefault="00A86C61" w14:paraId="38E8378B" w14:textId="77777777">
            <w:r w:rsidRPr="00A86C61">
              <w:t>Cottonwood</w:t>
            </w:r>
          </w:p>
        </w:tc>
        <w:tc>
          <w:tcPr>
            <w:tcW w:w="1956" w:type="dxa"/>
            <w:tcBorders>
              <w:top w:val="single" w:color="000000" w:sz="12" w:space="0"/>
            </w:tcBorders>
            <w:shd w:val="clear" w:color="auto" w:fill="auto"/>
          </w:tcPr>
          <w:p w:rsidRPr="00A86C61" w:rsidR="00A86C61" w:rsidP="00F708C2" w:rsidRDefault="00A86C61" w14:paraId="3FA7A3B7" w14:textId="77777777">
            <w:r w:rsidRPr="00A86C61">
              <w:t>Upper</w:t>
            </w:r>
          </w:p>
        </w:tc>
      </w:tr>
      <w:tr w:rsidRPr="00A86C61" w:rsidR="00A86C61" w:rsidTr="00A86C61" w14:paraId="0F622611" w14:textId="77777777">
        <w:tc>
          <w:tcPr>
            <w:tcW w:w="1128" w:type="dxa"/>
            <w:shd w:val="clear" w:color="auto" w:fill="auto"/>
          </w:tcPr>
          <w:p w:rsidRPr="00A86C61" w:rsidR="00A86C61" w:rsidP="00F708C2" w:rsidRDefault="00A86C61" w14:paraId="4F05F999" w14:textId="77777777">
            <w:pPr>
              <w:rPr>
                <w:bCs/>
              </w:rPr>
            </w:pPr>
            <w:r w:rsidRPr="00A86C61">
              <w:rPr>
                <w:bCs/>
              </w:rPr>
              <w:t>SALIX</w:t>
            </w:r>
          </w:p>
        </w:tc>
        <w:tc>
          <w:tcPr>
            <w:tcW w:w="1908" w:type="dxa"/>
            <w:shd w:val="clear" w:color="auto" w:fill="auto"/>
          </w:tcPr>
          <w:p w:rsidRPr="00A86C61" w:rsidR="00A86C61" w:rsidP="00F708C2" w:rsidRDefault="00A86C61" w14:paraId="33453B13" w14:textId="77777777">
            <w:r w:rsidRPr="00A86C61">
              <w:t>Salix</w:t>
            </w:r>
          </w:p>
        </w:tc>
        <w:tc>
          <w:tcPr>
            <w:tcW w:w="1860" w:type="dxa"/>
            <w:shd w:val="clear" w:color="auto" w:fill="auto"/>
          </w:tcPr>
          <w:p w:rsidRPr="00A86C61" w:rsidR="00A86C61" w:rsidP="00F708C2" w:rsidRDefault="00A86C61" w14:paraId="01F80F3D" w14:textId="77777777">
            <w:r w:rsidRPr="00A86C61">
              <w:t>Willow</w:t>
            </w:r>
          </w:p>
        </w:tc>
        <w:tc>
          <w:tcPr>
            <w:tcW w:w="1956" w:type="dxa"/>
            <w:shd w:val="clear" w:color="auto" w:fill="auto"/>
          </w:tcPr>
          <w:p w:rsidRPr="00A86C61" w:rsidR="00A86C61" w:rsidP="00F708C2" w:rsidRDefault="00A86C61" w14:paraId="246D47A4" w14:textId="77777777">
            <w:r w:rsidRPr="00A86C61">
              <w:t>Mid-Upper</w:t>
            </w:r>
          </w:p>
        </w:tc>
      </w:tr>
    </w:tbl>
    <w:p w:rsidR="00A86C61" w:rsidP="00A86C61" w:rsidRDefault="00A86C61" w14:paraId="435B093B" w14:textId="77777777"/>
    <w:p w:rsidR="00A86C61" w:rsidP="00A86C61" w:rsidRDefault="00A86C61" w14:paraId="167DF8F9" w14:textId="77777777">
      <w:pPr>
        <w:pStyle w:val="SClassInfoPara"/>
      </w:pPr>
      <w:r>
        <w:t>Description</w:t>
      </w:r>
    </w:p>
    <w:p w:rsidR="00A86C61" w:rsidP="00A86C61" w:rsidRDefault="00A86C61" w14:paraId="79C52871" w14:textId="77777777">
      <w:r>
        <w:lastRenderedPageBreak/>
        <w:t>Highly dependent on the hydrologic regime. Vegetation composition includes tall shrubs and small trees (cottonwood, aspen</w:t>
      </w:r>
      <w:r w:rsidR="009018F6">
        <w:t>,</w:t>
      </w:r>
      <w:r>
        <w:t xml:space="preserve"> and conifers).</w:t>
      </w:r>
    </w:p>
    <w:p w:rsidR="00A86C61" w:rsidP="00A86C61" w:rsidRDefault="00A86C61" w14:paraId="1BAD7BE7" w14:textId="77777777"/>
    <w:p w:rsidR="00A86C61" w:rsidP="00A86C61" w:rsidRDefault="00A86C61" w14:paraId="69770257" w14:textId="77777777"/>
    <w:p>
      <w:r>
        <w:rPr>
          <w:i/>
          <w:u w:val="single"/>
        </w:rPr>
        <w:t>Maximum Tree Size Class</w:t>
      </w:r>
      <w:br/>
      <w:r>
        <w:t>Sapling &gt;4.5ft; &lt;5" DBH</w:t>
      </w:r>
    </w:p>
    <w:p w:rsidR="00A86C61" w:rsidP="00A86C61" w:rsidRDefault="00A86C61" w14:paraId="15A1B101" w14:textId="77777777">
      <w:pPr>
        <w:pStyle w:val="InfoPara"/>
        <w:pBdr>
          <w:top w:val="single" w:color="auto" w:sz="4" w:space="1"/>
        </w:pBdr>
      </w:pPr>
      <w:r xmlns:w="http://schemas.openxmlformats.org/wordprocessingml/2006/main">
        <w:t>Class C</w:t>
      </w:r>
      <w:r xmlns:w="http://schemas.openxmlformats.org/wordprocessingml/2006/main">
        <w:tab/>
        <w:t>20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A86C61" w:rsidP="00A86C61" w:rsidRDefault="00A86C61" w14:paraId="7F1A23E5" w14:textId="77777777"/>
    <w:p w:rsidR="00A86C61" w:rsidP="00A86C61" w:rsidRDefault="00A86C61" w14:paraId="28E009D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1908"/>
        <w:gridCol w:w="1860"/>
        <w:gridCol w:w="1956"/>
      </w:tblGrid>
      <w:tr w:rsidRPr="00A86C61" w:rsidR="00A86C61" w:rsidTr="00A86C61" w14:paraId="016C8C79" w14:textId="77777777">
        <w:tc>
          <w:tcPr>
            <w:tcW w:w="1128" w:type="dxa"/>
            <w:tcBorders>
              <w:top w:val="single" w:color="auto" w:sz="2" w:space="0"/>
              <w:bottom w:val="single" w:color="000000" w:sz="12" w:space="0"/>
            </w:tcBorders>
            <w:shd w:val="clear" w:color="auto" w:fill="auto"/>
          </w:tcPr>
          <w:p w:rsidRPr="00A86C61" w:rsidR="00A86C61" w:rsidP="00337CE8" w:rsidRDefault="00A86C61" w14:paraId="35E57A0F" w14:textId="77777777">
            <w:pPr>
              <w:rPr>
                <w:b/>
                <w:bCs/>
              </w:rPr>
            </w:pPr>
            <w:r w:rsidRPr="00A86C61">
              <w:rPr>
                <w:b/>
                <w:bCs/>
              </w:rPr>
              <w:t>Symbol</w:t>
            </w:r>
          </w:p>
        </w:tc>
        <w:tc>
          <w:tcPr>
            <w:tcW w:w="1908" w:type="dxa"/>
            <w:tcBorders>
              <w:top w:val="single" w:color="auto" w:sz="2" w:space="0"/>
              <w:bottom w:val="single" w:color="000000" w:sz="12" w:space="0"/>
            </w:tcBorders>
            <w:shd w:val="clear" w:color="auto" w:fill="auto"/>
          </w:tcPr>
          <w:p w:rsidRPr="00A86C61" w:rsidR="00A86C61" w:rsidP="00337CE8" w:rsidRDefault="00A86C61" w14:paraId="3F8850D7" w14:textId="77777777">
            <w:pPr>
              <w:rPr>
                <w:b/>
                <w:bCs/>
              </w:rPr>
            </w:pPr>
            <w:r w:rsidRPr="00A86C61">
              <w:rPr>
                <w:b/>
                <w:bCs/>
              </w:rPr>
              <w:t>Scientific Name</w:t>
            </w:r>
          </w:p>
        </w:tc>
        <w:tc>
          <w:tcPr>
            <w:tcW w:w="1860" w:type="dxa"/>
            <w:tcBorders>
              <w:top w:val="single" w:color="auto" w:sz="2" w:space="0"/>
              <w:bottom w:val="single" w:color="000000" w:sz="12" w:space="0"/>
            </w:tcBorders>
            <w:shd w:val="clear" w:color="auto" w:fill="auto"/>
          </w:tcPr>
          <w:p w:rsidRPr="00A86C61" w:rsidR="00A86C61" w:rsidP="00337CE8" w:rsidRDefault="00A86C61" w14:paraId="6B921534" w14:textId="77777777">
            <w:pPr>
              <w:rPr>
                <w:b/>
                <w:bCs/>
              </w:rPr>
            </w:pPr>
            <w:r w:rsidRPr="00A86C61">
              <w:rPr>
                <w:b/>
                <w:bCs/>
              </w:rPr>
              <w:t>Common Name</w:t>
            </w:r>
          </w:p>
        </w:tc>
        <w:tc>
          <w:tcPr>
            <w:tcW w:w="1956" w:type="dxa"/>
            <w:tcBorders>
              <w:top w:val="single" w:color="auto" w:sz="2" w:space="0"/>
              <w:bottom w:val="single" w:color="000000" w:sz="12" w:space="0"/>
            </w:tcBorders>
            <w:shd w:val="clear" w:color="auto" w:fill="auto"/>
          </w:tcPr>
          <w:p w:rsidRPr="00A86C61" w:rsidR="00A86C61" w:rsidP="00337CE8" w:rsidRDefault="00A86C61" w14:paraId="5E446892" w14:textId="77777777">
            <w:pPr>
              <w:rPr>
                <w:b/>
                <w:bCs/>
              </w:rPr>
            </w:pPr>
            <w:r w:rsidRPr="00A86C61">
              <w:rPr>
                <w:b/>
                <w:bCs/>
              </w:rPr>
              <w:t>Canopy Position</w:t>
            </w:r>
          </w:p>
        </w:tc>
      </w:tr>
      <w:tr w:rsidRPr="00A86C61" w:rsidR="00A86C61" w:rsidTr="00A86C61" w14:paraId="1013189B" w14:textId="77777777">
        <w:tc>
          <w:tcPr>
            <w:tcW w:w="1128" w:type="dxa"/>
            <w:tcBorders>
              <w:top w:val="single" w:color="000000" w:sz="12" w:space="0"/>
            </w:tcBorders>
            <w:shd w:val="clear" w:color="auto" w:fill="auto"/>
          </w:tcPr>
          <w:p w:rsidRPr="00A86C61" w:rsidR="00A86C61" w:rsidP="00337CE8" w:rsidRDefault="00A86C61" w14:paraId="3C55B2DB" w14:textId="77777777">
            <w:pPr>
              <w:rPr>
                <w:bCs/>
              </w:rPr>
            </w:pPr>
            <w:r w:rsidRPr="00A86C61">
              <w:rPr>
                <w:bCs/>
              </w:rPr>
              <w:t>POPUL</w:t>
            </w:r>
          </w:p>
        </w:tc>
        <w:tc>
          <w:tcPr>
            <w:tcW w:w="1908" w:type="dxa"/>
            <w:tcBorders>
              <w:top w:val="single" w:color="000000" w:sz="12" w:space="0"/>
            </w:tcBorders>
            <w:shd w:val="clear" w:color="auto" w:fill="auto"/>
          </w:tcPr>
          <w:p w:rsidRPr="00A86C61" w:rsidR="00A86C61" w:rsidP="00337CE8" w:rsidRDefault="00A86C61" w14:paraId="3EBB5E8A" w14:textId="77777777">
            <w:proofErr w:type="spellStart"/>
            <w:r w:rsidRPr="00A86C61">
              <w:t>Populus</w:t>
            </w:r>
            <w:proofErr w:type="spellEnd"/>
          </w:p>
        </w:tc>
        <w:tc>
          <w:tcPr>
            <w:tcW w:w="1860" w:type="dxa"/>
            <w:tcBorders>
              <w:top w:val="single" w:color="000000" w:sz="12" w:space="0"/>
            </w:tcBorders>
            <w:shd w:val="clear" w:color="auto" w:fill="auto"/>
          </w:tcPr>
          <w:p w:rsidRPr="00A86C61" w:rsidR="00A86C61" w:rsidP="00337CE8" w:rsidRDefault="00A86C61" w14:paraId="3526B76A" w14:textId="77777777">
            <w:r w:rsidRPr="00A86C61">
              <w:t>Cottonwood</w:t>
            </w:r>
          </w:p>
        </w:tc>
        <w:tc>
          <w:tcPr>
            <w:tcW w:w="1956" w:type="dxa"/>
            <w:tcBorders>
              <w:top w:val="single" w:color="000000" w:sz="12" w:space="0"/>
            </w:tcBorders>
            <w:shd w:val="clear" w:color="auto" w:fill="auto"/>
          </w:tcPr>
          <w:p w:rsidRPr="00A86C61" w:rsidR="00A86C61" w:rsidP="00337CE8" w:rsidRDefault="00A86C61" w14:paraId="29572AD6" w14:textId="77777777">
            <w:r w:rsidRPr="00A86C61">
              <w:t>Upper</w:t>
            </w:r>
          </w:p>
        </w:tc>
      </w:tr>
      <w:tr w:rsidRPr="00A86C61" w:rsidR="00A86C61" w:rsidTr="00A86C61" w14:paraId="75036624" w14:textId="77777777">
        <w:tc>
          <w:tcPr>
            <w:tcW w:w="1128" w:type="dxa"/>
            <w:shd w:val="clear" w:color="auto" w:fill="auto"/>
          </w:tcPr>
          <w:p w:rsidRPr="00A86C61" w:rsidR="00A86C61" w:rsidP="00337CE8" w:rsidRDefault="00A86C61" w14:paraId="47A3A303" w14:textId="77777777">
            <w:pPr>
              <w:rPr>
                <w:bCs/>
              </w:rPr>
            </w:pPr>
            <w:r w:rsidRPr="00A86C61">
              <w:rPr>
                <w:bCs/>
              </w:rPr>
              <w:t>PINUS</w:t>
            </w:r>
          </w:p>
        </w:tc>
        <w:tc>
          <w:tcPr>
            <w:tcW w:w="1908" w:type="dxa"/>
            <w:shd w:val="clear" w:color="auto" w:fill="auto"/>
          </w:tcPr>
          <w:p w:rsidRPr="00A86C61" w:rsidR="00A86C61" w:rsidP="00337CE8" w:rsidRDefault="00A86C61" w14:paraId="6BB18679" w14:textId="77777777">
            <w:r w:rsidRPr="00A86C61">
              <w:t>Pinus</w:t>
            </w:r>
          </w:p>
        </w:tc>
        <w:tc>
          <w:tcPr>
            <w:tcW w:w="1860" w:type="dxa"/>
            <w:shd w:val="clear" w:color="auto" w:fill="auto"/>
          </w:tcPr>
          <w:p w:rsidRPr="00A86C61" w:rsidR="00A86C61" w:rsidP="00337CE8" w:rsidRDefault="00A86C61" w14:paraId="1480CEBD" w14:textId="77777777">
            <w:r w:rsidRPr="00A86C61">
              <w:t>Pine</w:t>
            </w:r>
          </w:p>
        </w:tc>
        <w:tc>
          <w:tcPr>
            <w:tcW w:w="1956" w:type="dxa"/>
            <w:shd w:val="clear" w:color="auto" w:fill="auto"/>
          </w:tcPr>
          <w:p w:rsidRPr="00A86C61" w:rsidR="00A86C61" w:rsidP="00337CE8" w:rsidRDefault="00A86C61" w14:paraId="2C87E906" w14:textId="77777777">
            <w:r w:rsidRPr="00A86C61">
              <w:t>Upper</w:t>
            </w:r>
          </w:p>
        </w:tc>
      </w:tr>
      <w:tr w:rsidRPr="00A86C61" w:rsidR="00A86C61" w:rsidTr="00A86C61" w14:paraId="5F606282" w14:textId="77777777">
        <w:tc>
          <w:tcPr>
            <w:tcW w:w="1128" w:type="dxa"/>
            <w:shd w:val="clear" w:color="auto" w:fill="auto"/>
          </w:tcPr>
          <w:p w:rsidRPr="00A86C61" w:rsidR="00A86C61" w:rsidP="00337CE8" w:rsidRDefault="00A86C61" w14:paraId="1E72608D" w14:textId="77777777">
            <w:pPr>
              <w:rPr>
                <w:bCs/>
              </w:rPr>
            </w:pPr>
            <w:r w:rsidRPr="00A86C61">
              <w:rPr>
                <w:bCs/>
              </w:rPr>
              <w:t>SALIX</w:t>
            </w:r>
          </w:p>
        </w:tc>
        <w:tc>
          <w:tcPr>
            <w:tcW w:w="1908" w:type="dxa"/>
            <w:shd w:val="clear" w:color="auto" w:fill="auto"/>
          </w:tcPr>
          <w:p w:rsidRPr="00A86C61" w:rsidR="00A86C61" w:rsidP="00337CE8" w:rsidRDefault="00A86C61" w14:paraId="24EEC33D" w14:textId="77777777">
            <w:r w:rsidRPr="00A86C61">
              <w:t>Salix</w:t>
            </w:r>
          </w:p>
        </w:tc>
        <w:tc>
          <w:tcPr>
            <w:tcW w:w="1860" w:type="dxa"/>
            <w:shd w:val="clear" w:color="auto" w:fill="auto"/>
          </w:tcPr>
          <w:p w:rsidRPr="00A86C61" w:rsidR="00A86C61" w:rsidP="00337CE8" w:rsidRDefault="00A86C61" w14:paraId="76C4AF9B" w14:textId="77777777">
            <w:r w:rsidRPr="00A86C61">
              <w:t>Willow</w:t>
            </w:r>
          </w:p>
        </w:tc>
        <w:tc>
          <w:tcPr>
            <w:tcW w:w="1956" w:type="dxa"/>
            <w:shd w:val="clear" w:color="auto" w:fill="auto"/>
          </w:tcPr>
          <w:p w:rsidRPr="00A86C61" w:rsidR="00A86C61" w:rsidP="00337CE8" w:rsidRDefault="00A86C61" w14:paraId="7291D334" w14:textId="77777777">
            <w:r w:rsidRPr="00A86C61">
              <w:t>Mid-Upper</w:t>
            </w:r>
          </w:p>
        </w:tc>
      </w:tr>
    </w:tbl>
    <w:p w:rsidR="00A86C61" w:rsidP="00A86C61" w:rsidRDefault="00A86C61" w14:paraId="0FAFEF5E" w14:textId="77777777"/>
    <w:p w:rsidR="00A86C61" w:rsidP="00A86C61" w:rsidRDefault="00A86C61" w14:paraId="6B7EB054" w14:textId="77777777">
      <w:pPr>
        <w:pStyle w:val="SClassInfoPara"/>
      </w:pPr>
      <w:r>
        <w:t>Description</w:t>
      </w:r>
    </w:p>
    <w:p w:rsidR="00A86C61" w:rsidP="00A86C61" w:rsidRDefault="00A86C61" w14:paraId="763F75C8" w14:textId="77777777">
      <w:r>
        <w:t>This class represents the mature, large cottonwood, conifer, etc.</w:t>
      </w:r>
      <w:r w:rsidR="009018F6">
        <w:t>,</w:t>
      </w:r>
      <w:r>
        <w:t xml:space="preserve"> woodlands.</w:t>
      </w:r>
    </w:p>
    <w:p w:rsidR="00A86C61" w:rsidP="00A86C61" w:rsidRDefault="00A86C61" w14:paraId="7B966FD1" w14:textId="77777777"/>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4</w:t>
            </w:r>
          </w:p>
        </w:tc>
      </w:tr>
      <w:tr>
        <w:tc>
          <w:p>
            <w:pPr>
              <w:jc w:val="center"/>
            </w:pPr>
            <w:r>
              <w:rPr>
                <w:sz w:val="20"/>
              </w:rPr>
              <w:t>Mid1:OPN</w:t>
            </w:r>
          </w:p>
        </w:tc>
        <w:tc>
          <w:p>
            <w:pPr>
              <w:jc w:val="center"/>
            </w:pPr>
            <w:r>
              <w:rPr>
                <w:sz w:val="20"/>
              </w:rPr>
              <w:t>5</w:t>
            </w:r>
          </w:p>
        </w:tc>
        <w:tc>
          <w:p>
            <w:pPr>
              <w:jc w:val="center"/>
            </w:pPr>
            <w:r>
              <w:rPr>
                <w:sz w:val="20"/>
              </w:rPr>
              <w:t>Late1:CLS</w:t>
            </w:r>
          </w:p>
        </w:tc>
        <w:tc>
          <w:p>
            <w:pPr>
              <w:jc w:val="center"/>
            </w:pPr>
            <w:r>
              <w:rPr>
                <w:sz w:val="20"/>
              </w:rPr>
              <w:t>49</w:t>
            </w:r>
          </w:p>
        </w:tc>
      </w:tr>
      <w:tr>
        <w:tc>
          <w:p>
            <w:pPr>
              <w:jc w:val="center"/>
            </w:pPr>
            <w:r>
              <w:rPr>
                <w:sz w:val="20"/>
              </w:rPr>
              <w:t>Late1:CLS</w:t>
            </w:r>
          </w:p>
        </w:tc>
        <w:tc>
          <w:p>
            <w:pPr>
              <w:jc w:val="center"/>
            </w:pPr>
            <w:r>
              <w:rPr>
                <w:sz w:val="20"/>
              </w:rPr>
              <w:t>50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Mid1:OPN</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w:pStyle w:val="InfoPara"/>
      </w:pPr>
      <w:r>
        <w:t>Optional Disturbances</w:t>
      </w:r>
    </w:p>
    <w:p>
      <w:r>
        <w:t>Optional 1: beaver</w:t>
      </w:r>
    </w:p>
    <w:p>
      <w:r>
        <w:t/>
      </w:r>
    </w:p>
    <w:p>
      <w:pPr xmlns:w="http://schemas.openxmlformats.org/wordprocessingml/2006/main">
        <w:pStyle w:val="ReportSection"/>
      </w:pPr>
      <w:r xmlns:w="http://schemas.openxmlformats.org/wordprocessingml/2006/main">
        <w:t>References</w:t>
      </w:r>
    </w:p>
    <w:p>
      <w:r>
        <w:t/>
      </w:r>
    </w:p>
    <w:p w:rsidR="00A86C61" w:rsidP="00A86C61" w:rsidRDefault="00A86C61" w14:paraId="753D1934" w14:textId="77777777">
      <w:r>
        <w:t>Baker, W.L. 1988. Size-class structure of contiguous riparian woodlands along a Rocky Mountain river. Physical Geography 9(1): 1-14.</w:t>
      </w:r>
    </w:p>
    <w:p w:rsidR="00A86C61" w:rsidP="00A86C61" w:rsidRDefault="00A86C61" w14:paraId="43FCCB7D" w14:textId="77777777"/>
    <w:p w:rsidR="00A86C61" w:rsidP="00A86C61" w:rsidRDefault="00A86C61" w14:paraId="54174DF4" w14:textId="77777777">
      <w:r>
        <w:t>Baker, W.L. 1989a. Macro- and micro-scale influences on riparian vegetation in western Colorado. Annals of the Association of American Geographers 79(1): 65-78.</w:t>
      </w:r>
    </w:p>
    <w:p w:rsidR="00A86C61" w:rsidP="00A86C61" w:rsidRDefault="00A86C61" w14:paraId="1D1677CA" w14:textId="77777777"/>
    <w:p w:rsidR="00A86C61" w:rsidP="00A86C61" w:rsidRDefault="00A86C61" w14:paraId="01FE3450" w14:textId="77777777">
      <w:r>
        <w:t>Baker, W.L. 1989b. Classification of the riparian vegetation of the montane and subalpine zones in western Colorado. Great Basin Naturalist 49(2): 214-228.</w:t>
      </w:r>
    </w:p>
    <w:p w:rsidR="00A86C61" w:rsidP="00A86C61" w:rsidRDefault="00A86C61" w14:paraId="10298FD2" w14:textId="77777777"/>
    <w:p w:rsidR="00A86C61" w:rsidP="00A86C61" w:rsidRDefault="00A86C61" w14:paraId="257F2BF5" w14:textId="77777777">
      <w:r>
        <w:t xml:space="preserve">Baker, W.L. 1990. Climatic and hydrologic effects on the regeneration of </w:t>
      </w:r>
      <w:proofErr w:type="spellStart"/>
      <w:r>
        <w:t>Populus</w:t>
      </w:r>
      <w:proofErr w:type="spellEnd"/>
      <w:r>
        <w:t xml:space="preserve"> </w:t>
      </w:r>
      <w:proofErr w:type="spellStart"/>
      <w:r>
        <w:t>angustifolia</w:t>
      </w:r>
      <w:proofErr w:type="spellEnd"/>
      <w:r>
        <w:t xml:space="preserve"> James along the Animas River, Colorado. Journal of Biogeography 17: 59-73.</w:t>
      </w:r>
    </w:p>
    <w:p w:rsidR="00A86C61" w:rsidP="00A86C61" w:rsidRDefault="00A86C61" w14:paraId="1AC6171F" w14:textId="77777777"/>
    <w:p w:rsidR="00A86C61" w:rsidP="00A86C61" w:rsidRDefault="00A86C61" w14:paraId="3C71ADD2" w14:textId="77777777">
      <w:r>
        <w:t xml:space="preserve">Crowe, E.A. and R.R. </w:t>
      </w:r>
      <w:proofErr w:type="spellStart"/>
      <w:r>
        <w:t>Clausnitzer</w:t>
      </w:r>
      <w:proofErr w:type="spellEnd"/>
      <w:r>
        <w:t>. 1997. Mid-montane wetland plant associations of the Malheur, Umatilla, and Wallowa-Whitman national forests. USDA Forest Service, Pacific Northwest Region. Technical Paper R6-NR-ECOL-TP-22-97.</w:t>
      </w:r>
    </w:p>
    <w:p w:rsidR="00A86C61" w:rsidP="00A86C61" w:rsidRDefault="00A86C61" w14:paraId="7026158C" w14:textId="77777777"/>
    <w:p w:rsidR="00A86C61" w:rsidP="00A86C61" w:rsidRDefault="00A86C61" w14:paraId="001587E9" w14:textId="77777777">
      <w:r>
        <w:t>Daubenmire, R. 1952. Forest vegetation of northern Idaho and adjacent Washington, and its bearing on concepts of vegetation classification. Ecological Monographs 22(4): 301-330.</w:t>
      </w:r>
    </w:p>
    <w:p w:rsidR="00A86C61" w:rsidP="00A86C61" w:rsidRDefault="00A86C61" w14:paraId="550BA66C" w14:textId="77777777"/>
    <w:p w:rsidR="00A86C61" w:rsidP="00A86C61" w:rsidRDefault="00A86C61" w14:paraId="3AFC6097" w14:textId="77777777">
      <w:proofErr w:type="spellStart"/>
      <w:r>
        <w:t>Dwire</w:t>
      </w:r>
      <w:proofErr w:type="spellEnd"/>
      <w:r>
        <w:t xml:space="preserve">, K.A., S.E. Ryan, L.J. Shirley, D. </w:t>
      </w:r>
      <w:proofErr w:type="spellStart"/>
      <w:r>
        <w:t>Lytjen</w:t>
      </w:r>
      <w:proofErr w:type="spellEnd"/>
      <w:r>
        <w:t xml:space="preserve"> and N. </w:t>
      </w:r>
      <w:proofErr w:type="spellStart"/>
      <w:r>
        <w:t>Otting</w:t>
      </w:r>
      <w:proofErr w:type="spellEnd"/>
      <w:r>
        <w:t xml:space="preserve">. 2004. Recovery of riparian shrubs following wildfire: Influence of herbivory. In Riparian </w:t>
      </w:r>
      <w:r w:rsidR="00D80959">
        <w:t>Ecosystems</w:t>
      </w:r>
      <w:r>
        <w:t xml:space="preserve"> and Buffers: Multi-scale structure, function, and management. AWRA Summer Specialty Conference, Olympic Valley, California. 28-30 June 2004. </w:t>
      </w:r>
    </w:p>
    <w:p w:rsidR="00A86C61" w:rsidP="00A86C61" w:rsidRDefault="00A86C61" w14:paraId="7F1262C9" w14:textId="77777777"/>
    <w:p w:rsidR="00A86C61" w:rsidP="00A86C61" w:rsidRDefault="00A86C61" w14:paraId="7F64A25D" w14:textId="77777777">
      <w:r>
        <w:t xml:space="preserve">Kittel, G., E. Van </w:t>
      </w:r>
      <w:proofErr w:type="spellStart"/>
      <w:r>
        <w:t>Wie</w:t>
      </w:r>
      <w:proofErr w:type="spellEnd"/>
      <w:r>
        <w:t xml:space="preserve">, M. </w:t>
      </w:r>
      <w:proofErr w:type="spellStart"/>
      <w:r>
        <w:t>Damm</w:t>
      </w:r>
      <w:proofErr w:type="spellEnd"/>
      <w:r>
        <w:t xml:space="preserve">, R. Rondeau, S. Kettler, A. McMullen and J. Sanderson. 1999. A classification of riparian and wetland plant associations of Colorado: A user's guide to the </w:t>
      </w:r>
      <w:r>
        <w:lastRenderedPageBreak/>
        <w:t>classification project. Colorado Natural Heritage Program, Colorado State University, Fort Collins CO. 70 pp. plus appendices.</w:t>
      </w:r>
    </w:p>
    <w:p w:rsidR="00A86C61" w:rsidP="00A86C61" w:rsidRDefault="00A86C61" w14:paraId="52B5D8F9" w14:textId="77777777"/>
    <w:p w:rsidR="00A86C61" w:rsidP="00A86C61" w:rsidRDefault="00A86C61" w14:paraId="2551A6CB" w14:textId="77777777">
      <w:proofErr w:type="spellStart"/>
      <w:r>
        <w:t>Kovalchik</w:t>
      </w:r>
      <w:proofErr w:type="spellEnd"/>
      <w:r>
        <w:t>, B.L. 1992. Riparian zone associations on the national forests of eastern Washington. USDA Forest Service, Pacific Northwest Region. Draft. 203 pp.</w:t>
      </w:r>
    </w:p>
    <w:p w:rsidR="00A86C61" w:rsidP="00A86C61" w:rsidRDefault="00A86C61" w14:paraId="48788785" w14:textId="77777777"/>
    <w:p w:rsidR="00A86C61" w:rsidP="00A86C61" w:rsidRDefault="00A86C61" w14:paraId="52F3E7FC" w14:textId="77777777">
      <w:r>
        <w:t xml:space="preserve">Manning, M.E. and W.G. Padgett. 1995. Riparian community type classification for Humboldt and </w:t>
      </w:r>
      <w:proofErr w:type="spellStart"/>
      <w:r>
        <w:t>Toiyabe</w:t>
      </w:r>
      <w:proofErr w:type="spellEnd"/>
      <w:r>
        <w:t xml:space="preserve"> national forests, Nevada and eastern California. USDA Forest Service, Intermountain Region. 306 pp.</w:t>
      </w:r>
    </w:p>
    <w:p w:rsidR="00A86C61" w:rsidP="00A86C61" w:rsidRDefault="00A86C61" w14:paraId="7217933F" w14:textId="77777777"/>
    <w:p w:rsidR="00A86C61" w:rsidP="00A86C61" w:rsidRDefault="00A86C61" w14:paraId="0D78DCE3" w14:textId="77777777">
      <w:proofErr w:type="spellStart"/>
      <w:r>
        <w:t>Muldavin</w:t>
      </w:r>
      <w:proofErr w:type="spellEnd"/>
      <w:r>
        <w:t xml:space="preserve">, E., P. Durkin, M. Bradley, M. </w:t>
      </w:r>
      <w:proofErr w:type="spellStart"/>
      <w:r>
        <w:t>Stuever</w:t>
      </w:r>
      <w:proofErr w:type="spellEnd"/>
      <w:r>
        <w:t xml:space="preserve"> and P. </w:t>
      </w:r>
      <w:proofErr w:type="spellStart"/>
      <w:r>
        <w:t>Mehlhop</w:t>
      </w:r>
      <w:proofErr w:type="spellEnd"/>
      <w:r>
        <w:t>. 2000. Handbook of wetland vegetation communities of New Mexico: Classification and community descriptions (volume 1). Final report to the New Mexico Environment Department and the Environmental Protection Agency prepared by the New Mexico Natural Heritage Program, University of New Mexico, Albuquerque, NM.</w:t>
      </w:r>
    </w:p>
    <w:p w:rsidR="00A86C61" w:rsidP="00A86C61" w:rsidRDefault="00A86C61" w14:paraId="70BEB3D3" w14:textId="77777777"/>
    <w:p w:rsidR="00A86C61" w:rsidP="00A86C61" w:rsidRDefault="00A86C61" w14:paraId="5F058ACE" w14:textId="77777777">
      <w:proofErr w:type="spellStart"/>
      <w:r>
        <w:t>Nachlinger</w:t>
      </w:r>
      <w:proofErr w:type="spellEnd"/>
      <w:r>
        <w:t>, J., K. Sochi, P. Comer, G. Kittel and D. Dorfman. 2001. Great Basin: An ecoregion-based conservation blueprint. The Nature Conservancy, Reno, NV. 160 pp. plus appendices.</w:t>
      </w:r>
    </w:p>
    <w:p w:rsidR="00A86C61" w:rsidP="00A86C61" w:rsidRDefault="00A86C61" w14:paraId="72AAE310" w14:textId="77777777"/>
    <w:p w:rsidR="00A86C61" w:rsidP="00A86C61" w:rsidRDefault="00A86C61" w14:paraId="20D5E20A" w14:textId="77777777">
      <w:r>
        <w:t>NatureServe. 2007. International Ecological Classification Standard: Terrestrial Ecological Classifications. NatureServe Central Databases. Arlington, VA. Data current as of 10 February 2007.</w:t>
      </w:r>
    </w:p>
    <w:p w:rsidR="00A86C61" w:rsidP="00A86C61" w:rsidRDefault="00A86C61" w14:paraId="484D4B9C" w14:textId="77777777"/>
    <w:p w:rsidR="00A86C61" w:rsidP="00A86C61" w:rsidRDefault="00A86C61" w14:paraId="585A7F6E" w14:textId="77777777">
      <w:r>
        <w:t xml:space="preserve">Neely, B., P. Comer, C. Moritz, M. </w:t>
      </w:r>
      <w:proofErr w:type="spellStart"/>
      <w:r>
        <w:t>Lammerts</w:t>
      </w:r>
      <w:proofErr w:type="spellEnd"/>
      <w:r>
        <w:t xml:space="preserve">, R. Rondeau, C. Prague, G. Bell, H. Copeland, J. </w:t>
      </w:r>
      <w:proofErr w:type="spellStart"/>
      <w:r>
        <w:t>Jumke</w:t>
      </w:r>
      <w:proofErr w:type="spellEnd"/>
      <w:r>
        <w:t xml:space="preserve">, S. </w:t>
      </w:r>
      <w:proofErr w:type="spellStart"/>
      <w:r>
        <w:t>Spakeman</w:t>
      </w:r>
      <w:proofErr w:type="spellEnd"/>
      <w:r>
        <w:t xml:space="preserve">, T. Schulz, D. Theobald and L. </w:t>
      </w:r>
      <w:proofErr w:type="spellStart"/>
      <w:r>
        <w:t>Valutis</w:t>
      </w:r>
      <w:proofErr w:type="spellEnd"/>
      <w:r>
        <w:t xml:space="preserve">. 2001. Southern Rocky Mountains: An ecoregional assessment and conservation blueprint. Prepared by The Nature Conservancy with support </w:t>
      </w:r>
      <w:r w:rsidR="00D80959">
        <w:t>from</w:t>
      </w:r>
      <w:r>
        <w:t xml:space="preserve"> the USDA Forest Service, Rocky Mountain Region, Colorado Division of Wildlife and Bureau of Land Management.</w:t>
      </w:r>
    </w:p>
    <w:p w:rsidR="00A86C61" w:rsidP="00A86C61" w:rsidRDefault="00A86C61" w14:paraId="22D77E0C" w14:textId="77777777"/>
    <w:p w:rsidR="00A86C61" w:rsidP="00A86C61" w:rsidRDefault="00A86C61" w14:paraId="400B5918" w14:textId="77777777">
      <w:r>
        <w:t xml:space="preserve">Olson, Diana L. and J.K. Agee. 2005. Historical fires in </w:t>
      </w:r>
      <w:r w:rsidR="00D80959">
        <w:t>Douglas</w:t>
      </w:r>
      <w:r>
        <w:t xml:space="preserve">-fir dominated riparian forests of the south </w:t>
      </w:r>
      <w:r w:rsidR="00D80959">
        <w:t>Cascades</w:t>
      </w:r>
      <w:r>
        <w:t xml:space="preserve">, Oregon. Fire Ecology 1(1): 54-74. </w:t>
      </w:r>
    </w:p>
    <w:p w:rsidR="00A86C61" w:rsidP="00A86C61" w:rsidRDefault="00A86C61" w14:paraId="0E65B32E" w14:textId="77777777"/>
    <w:p w:rsidR="00A86C61" w:rsidP="00A86C61" w:rsidRDefault="00A86C61" w14:paraId="6E97ADCC" w14:textId="77777777">
      <w:r>
        <w:t xml:space="preserve">Padgett, W.G., A.P. Youngblood and A.H. </w:t>
      </w:r>
      <w:proofErr w:type="spellStart"/>
      <w:r>
        <w:t>Winward</w:t>
      </w:r>
      <w:proofErr w:type="spellEnd"/>
      <w:r>
        <w:t>. 1989. Riparian community type classification of Utah and southeastern Idaho. Report R4-ECOL-89-01. Ogden, UT: USDA Forest Service, Intermountain Region. 191 pp.</w:t>
      </w:r>
    </w:p>
    <w:p w:rsidR="00A86C61" w:rsidP="00A86C61" w:rsidRDefault="00A86C61" w14:paraId="4BF34CE4" w14:textId="77777777"/>
    <w:p w:rsidR="00A86C61" w:rsidP="00A86C61" w:rsidRDefault="00A86C61" w14:paraId="4FD9A251" w14:textId="77777777">
      <w:proofErr w:type="spellStart"/>
      <w:r>
        <w:t>Szaro</w:t>
      </w:r>
      <w:proofErr w:type="spellEnd"/>
      <w:r>
        <w:t>, R.C. 1989. Riparian forest and scrubland community types of Arizona and New Mexico. Desert Plants Special Issue 9(3-4): 70-139.</w:t>
      </w:r>
    </w:p>
    <w:p w:rsidR="00A86C61" w:rsidP="00A86C61" w:rsidRDefault="00A86C61" w14:paraId="6B34CEF2" w14:textId="77777777"/>
    <w:p w:rsidR="00A86C61" w:rsidP="00A86C61" w:rsidRDefault="00A86C61" w14:paraId="63F40BBA" w14:textId="77777777">
      <w:r>
        <w:t xml:space="preserve">Tuhy, J., P. Comer, D. Dorfman, M. </w:t>
      </w:r>
      <w:proofErr w:type="spellStart"/>
      <w:r>
        <w:t>Lammert</w:t>
      </w:r>
      <w:proofErr w:type="spellEnd"/>
      <w:r>
        <w:t xml:space="preserve">, B. Neely, L. Whitham, S. </w:t>
      </w:r>
      <w:proofErr w:type="spellStart"/>
      <w:r>
        <w:t>Silbert</w:t>
      </w:r>
      <w:proofErr w:type="spellEnd"/>
      <w:r>
        <w:t xml:space="preserve">, G. Bell, J. </w:t>
      </w:r>
      <w:proofErr w:type="spellStart"/>
      <w:r>
        <w:t>Humke</w:t>
      </w:r>
      <w:proofErr w:type="spellEnd"/>
      <w:r>
        <w:t xml:space="preserve">, B. Baker and B. </w:t>
      </w:r>
      <w:proofErr w:type="spellStart"/>
      <w:r>
        <w:t>Cholvin</w:t>
      </w:r>
      <w:proofErr w:type="spellEnd"/>
      <w:r>
        <w:t>. 2002. An ecoregional assessment of the Colorado Plateau. The Nature Conservancy, Moab Project Office. 112 pp. plus maps and appendices.</w:t>
      </w:r>
    </w:p>
    <w:p w:rsidR="00A86C61" w:rsidP="00A86C61" w:rsidRDefault="00A86C61" w14:paraId="2472DB7A" w14:textId="77777777"/>
    <w:p w:rsidR="00A86C61" w:rsidP="00A86C61" w:rsidRDefault="00A86C61" w14:paraId="655AA94A" w14:textId="77777777">
      <w:r>
        <w:t xml:space="preserve">Walford, G.M. 1996. Statewide classification of riparian and wetland dominance types and plant communities - Bighorn Basin segment. Report submitted to the Wyoming Department of </w:t>
      </w:r>
      <w:r>
        <w:lastRenderedPageBreak/>
        <w:t>Environmental Quality, Land Quality Division by the Wyoming Natural Diversity Database. 185 pp.</w:t>
      </w:r>
    </w:p>
    <w:p w:rsidR="00A86C61" w:rsidP="00A86C61" w:rsidRDefault="00A86C61" w14:paraId="621D7125" w14:textId="77777777"/>
    <w:p w:rsidR="00A86C61" w:rsidP="00A86C61" w:rsidRDefault="00A86C61" w14:paraId="1E8A7C8C" w14:textId="77777777">
      <w:r>
        <w:t xml:space="preserve">Walford, G., G. Jones, W. </w:t>
      </w:r>
      <w:proofErr w:type="spellStart"/>
      <w:r>
        <w:t>Fertig</w:t>
      </w:r>
      <w:proofErr w:type="spellEnd"/>
      <w:r>
        <w:t xml:space="preserve">, S. </w:t>
      </w:r>
      <w:proofErr w:type="spellStart"/>
      <w:r>
        <w:t>Mellman</w:t>
      </w:r>
      <w:proofErr w:type="spellEnd"/>
      <w:r>
        <w:t>-Brown and K. Houston. 2001. Riparian and wetland plant community types of the Shoshone National Forest. General Technical Report RMRS-GTR-85. Fort Collins, CO: USDA Forest Service, Rocky Mountain Research Station. 122 pp.</w:t>
      </w:r>
    </w:p>
    <w:p w:rsidR="00A86C61" w:rsidP="00A86C61" w:rsidRDefault="00A86C61" w14:paraId="41D8D41C" w14:textId="77777777"/>
    <w:p w:rsidR="00A86C61" w:rsidP="00A86C61" w:rsidRDefault="00A86C61" w14:paraId="364E1A6D" w14:textId="77777777">
      <w:r>
        <w:t xml:space="preserve">Walford, G., G. Jones, W. </w:t>
      </w:r>
      <w:proofErr w:type="spellStart"/>
      <w:r>
        <w:t>Fertig</w:t>
      </w:r>
      <w:proofErr w:type="spellEnd"/>
      <w:r>
        <w:t xml:space="preserve"> and K. Houston. 1997. Riparian and wetland plant community types of the Shoshone National Forest. Unpublished report. Wyoming Natural Diversity Database for The Nature Conservancy, and the USDA Forest Service. Wyoming Natural Diversity Database, Laramie. 227 pp.</w:t>
      </w:r>
    </w:p>
    <w:p w:rsidRPr="00A43E41" w:rsidR="004D5F12" w:rsidP="00A86C61" w:rsidRDefault="004D5F12" w14:paraId="6D58A2C8" w14:textId="77777777"/>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6C1FB" w14:textId="77777777" w:rsidR="00F669B2" w:rsidRDefault="00F669B2">
      <w:r>
        <w:separator/>
      </w:r>
    </w:p>
  </w:endnote>
  <w:endnote w:type="continuationSeparator" w:id="0">
    <w:p w14:paraId="73540065" w14:textId="77777777" w:rsidR="00F669B2" w:rsidRDefault="00F66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75E5C" w14:textId="77777777" w:rsidR="00401F19" w:rsidRDefault="00401F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B8F1C" w14:textId="77777777" w:rsidR="00A86C61" w:rsidRDefault="00A86C61" w:rsidP="00A86C61">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1FF3B" w14:textId="77777777" w:rsidR="00401F19" w:rsidRDefault="00401F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B1C93" w14:textId="77777777" w:rsidR="00F669B2" w:rsidRDefault="00F669B2">
      <w:r>
        <w:separator/>
      </w:r>
    </w:p>
  </w:footnote>
  <w:footnote w:type="continuationSeparator" w:id="0">
    <w:p w14:paraId="0609C591" w14:textId="77777777" w:rsidR="00F669B2" w:rsidRDefault="00F669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20576" w14:textId="77777777" w:rsidR="00401F19" w:rsidRDefault="00401F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EBEDB" w14:textId="77777777" w:rsidR="00A43E41" w:rsidRDefault="00A43E41" w:rsidP="00A86C61">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F5BCF" w14:textId="77777777" w:rsidR="00401F19" w:rsidRDefault="00401F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C61"/>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D84"/>
    <w:rsid w:val="000F0FE2"/>
    <w:rsid w:val="0010237B"/>
    <w:rsid w:val="00102923"/>
    <w:rsid w:val="00103D06"/>
    <w:rsid w:val="00113A24"/>
    <w:rsid w:val="00113BA7"/>
    <w:rsid w:val="00114BB0"/>
    <w:rsid w:val="0011648D"/>
    <w:rsid w:val="001164FC"/>
    <w:rsid w:val="00116D24"/>
    <w:rsid w:val="00116F8F"/>
    <w:rsid w:val="001177B1"/>
    <w:rsid w:val="00121578"/>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8323E"/>
    <w:rsid w:val="00190A7C"/>
    <w:rsid w:val="00191991"/>
    <w:rsid w:val="00191C68"/>
    <w:rsid w:val="001A0625"/>
    <w:rsid w:val="001A09C3"/>
    <w:rsid w:val="001A24C2"/>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27B1B"/>
    <w:rsid w:val="002373C6"/>
    <w:rsid w:val="00240CE1"/>
    <w:rsid w:val="00241698"/>
    <w:rsid w:val="00242B7F"/>
    <w:rsid w:val="0024318D"/>
    <w:rsid w:val="0025768B"/>
    <w:rsid w:val="00260279"/>
    <w:rsid w:val="002618B0"/>
    <w:rsid w:val="00265072"/>
    <w:rsid w:val="00266C1F"/>
    <w:rsid w:val="00272E54"/>
    <w:rsid w:val="00283532"/>
    <w:rsid w:val="00285A24"/>
    <w:rsid w:val="00285F40"/>
    <w:rsid w:val="002904FF"/>
    <w:rsid w:val="00291CC6"/>
    <w:rsid w:val="00291E3D"/>
    <w:rsid w:val="0029677C"/>
    <w:rsid w:val="002A0724"/>
    <w:rsid w:val="002A0BF6"/>
    <w:rsid w:val="002A2340"/>
    <w:rsid w:val="002A3853"/>
    <w:rsid w:val="002A563D"/>
    <w:rsid w:val="002B3D94"/>
    <w:rsid w:val="002B45B7"/>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262A"/>
    <w:rsid w:val="002F6E33"/>
    <w:rsid w:val="0030032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866DA"/>
    <w:rsid w:val="003A1EBD"/>
    <w:rsid w:val="003A3976"/>
    <w:rsid w:val="003A6CBB"/>
    <w:rsid w:val="003B1956"/>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F280C"/>
    <w:rsid w:val="003F322E"/>
    <w:rsid w:val="003F61DE"/>
    <w:rsid w:val="00400D76"/>
    <w:rsid w:val="004016D3"/>
    <w:rsid w:val="00401F19"/>
    <w:rsid w:val="0040465F"/>
    <w:rsid w:val="004052F1"/>
    <w:rsid w:val="00410ADE"/>
    <w:rsid w:val="00412807"/>
    <w:rsid w:val="00412D14"/>
    <w:rsid w:val="00413292"/>
    <w:rsid w:val="00414CF5"/>
    <w:rsid w:val="004243CD"/>
    <w:rsid w:val="00430C3B"/>
    <w:rsid w:val="00432615"/>
    <w:rsid w:val="00432E5B"/>
    <w:rsid w:val="00433210"/>
    <w:rsid w:val="00437774"/>
    <w:rsid w:val="00437C6B"/>
    <w:rsid w:val="00441B50"/>
    <w:rsid w:val="00444814"/>
    <w:rsid w:val="00447825"/>
    <w:rsid w:val="0045006E"/>
    <w:rsid w:val="00453438"/>
    <w:rsid w:val="00457B5F"/>
    <w:rsid w:val="00460CC7"/>
    <w:rsid w:val="0046198B"/>
    <w:rsid w:val="00462F89"/>
    <w:rsid w:val="00464BB8"/>
    <w:rsid w:val="00465533"/>
    <w:rsid w:val="004668C2"/>
    <w:rsid w:val="00467320"/>
    <w:rsid w:val="0047010D"/>
    <w:rsid w:val="004830F3"/>
    <w:rsid w:val="004921EE"/>
    <w:rsid w:val="004928A6"/>
    <w:rsid w:val="004A6CE5"/>
    <w:rsid w:val="004A73BB"/>
    <w:rsid w:val="004B0A93"/>
    <w:rsid w:val="004B3810"/>
    <w:rsid w:val="004B44AA"/>
    <w:rsid w:val="004B661D"/>
    <w:rsid w:val="004B779E"/>
    <w:rsid w:val="004C09F9"/>
    <w:rsid w:val="004C6FD4"/>
    <w:rsid w:val="004D5F12"/>
    <w:rsid w:val="004D6AB6"/>
    <w:rsid w:val="004E3BA6"/>
    <w:rsid w:val="004E3E3E"/>
    <w:rsid w:val="004E667C"/>
    <w:rsid w:val="004F1BBF"/>
    <w:rsid w:val="004F20C6"/>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2DE8"/>
    <w:rsid w:val="00534E2F"/>
    <w:rsid w:val="00544162"/>
    <w:rsid w:val="00546B88"/>
    <w:rsid w:val="00552353"/>
    <w:rsid w:val="00552518"/>
    <w:rsid w:val="00554272"/>
    <w:rsid w:val="00555953"/>
    <w:rsid w:val="00555A6B"/>
    <w:rsid w:val="005563FC"/>
    <w:rsid w:val="00560E93"/>
    <w:rsid w:val="00572597"/>
    <w:rsid w:val="00573898"/>
    <w:rsid w:val="00573E56"/>
    <w:rsid w:val="00573F86"/>
    <w:rsid w:val="00574140"/>
    <w:rsid w:val="005747FE"/>
    <w:rsid w:val="00581C1D"/>
    <w:rsid w:val="00586156"/>
    <w:rsid w:val="0058708F"/>
    <w:rsid w:val="00587A2E"/>
    <w:rsid w:val="00593242"/>
    <w:rsid w:val="005A033C"/>
    <w:rsid w:val="005A08E4"/>
    <w:rsid w:val="005A1021"/>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2736"/>
    <w:rsid w:val="00654174"/>
    <w:rsid w:val="00657F3E"/>
    <w:rsid w:val="00662B2A"/>
    <w:rsid w:val="006720B8"/>
    <w:rsid w:val="00672551"/>
    <w:rsid w:val="00683368"/>
    <w:rsid w:val="0068673F"/>
    <w:rsid w:val="006909B7"/>
    <w:rsid w:val="00691641"/>
    <w:rsid w:val="00691C3A"/>
    <w:rsid w:val="0069282B"/>
    <w:rsid w:val="006A144C"/>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3504"/>
    <w:rsid w:val="00766A66"/>
    <w:rsid w:val="00767EBB"/>
    <w:rsid w:val="007713F8"/>
    <w:rsid w:val="007735F8"/>
    <w:rsid w:val="007742B4"/>
    <w:rsid w:val="007863E7"/>
    <w:rsid w:val="007870CA"/>
    <w:rsid w:val="00790258"/>
    <w:rsid w:val="00792396"/>
    <w:rsid w:val="007A01EE"/>
    <w:rsid w:val="007B0A0B"/>
    <w:rsid w:val="007B2B17"/>
    <w:rsid w:val="007B2CA6"/>
    <w:rsid w:val="007B3B3A"/>
    <w:rsid w:val="007B55A2"/>
    <w:rsid w:val="007B751A"/>
    <w:rsid w:val="007C3727"/>
    <w:rsid w:val="007C77FA"/>
    <w:rsid w:val="007C7AF3"/>
    <w:rsid w:val="007D0534"/>
    <w:rsid w:val="007D4159"/>
    <w:rsid w:val="007E212C"/>
    <w:rsid w:val="007E4B31"/>
    <w:rsid w:val="007F178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8F6"/>
    <w:rsid w:val="00901CA2"/>
    <w:rsid w:val="00907ED2"/>
    <w:rsid w:val="00912041"/>
    <w:rsid w:val="00914D71"/>
    <w:rsid w:val="009159DC"/>
    <w:rsid w:val="00924B9A"/>
    <w:rsid w:val="009275B8"/>
    <w:rsid w:val="0093088C"/>
    <w:rsid w:val="00934A9E"/>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D9C"/>
    <w:rsid w:val="009C375F"/>
    <w:rsid w:val="009C3926"/>
    <w:rsid w:val="009C52D4"/>
    <w:rsid w:val="009C78BA"/>
    <w:rsid w:val="009C7CE5"/>
    <w:rsid w:val="009D6227"/>
    <w:rsid w:val="009E0DB5"/>
    <w:rsid w:val="009E621C"/>
    <w:rsid w:val="009F01E8"/>
    <w:rsid w:val="009F25DF"/>
    <w:rsid w:val="009F2AAC"/>
    <w:rsid w:val="009F31F9"/>
    <w:rsid w:val="009F3BAE"/>
    <w:rsid w:val="009F4101"/>
    <w:rsid w:val="009F5AD6"/>
    <w:rsid w:val="009F6633"/>
    <w:rsid w:val="00A00A88"/>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74430"/>
    <w:rsid w:val="00A8139F"/>
    <w:rsid w:val="00A8314F"/>
    <w:rsid w:val="00A86C61"/>
    <w:rsid w:val="00A87C35"/>
    <w:rsid w:val="00A9365B"/>
    <w:rsid w:val="00AA0869"/>
    <w:rsid w:val="00AA4842"/>
    <w:rsid w:val="00AB2AB3"/>
    <w:rsid w:val="00AB49B1"/>
    <w:rsid w:val="00AB639F"/>
    <w:rsid w:val="00AB72F6"/>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28E3"/>
    <w:rsid w:val="00B52B2F"/>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1D67"/>
    <w:rsid w:val="00CB52B7"/>
    <w:rsid w:val="00CB5DAC"/>
    <w:rsid w:val="00CB6E9B"/>
    <w:rsid w:val="00CC65D7"/>
    <w:rsid w:val="00CE6402"/>
    <w:rsid w:val="00CF08DC"/>
    <w:rsid w:val="00CF326D"/>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59F"/>
    <w:rsid w:val="00D37B60"/>
    <w:rsid w:val="00D4454D"/>
    <w:rsid w:val="00D46A2D"/>
    <w:rsid w:val="00D47252"/>
    <w:rsid w:val="00D53EDC"/>
    <w:rsid w:val="00D5690F"/>
    <w:rsid w:val="00D56CCA"/>
    <w:rsid w:val="00D61AC5"/>
    <w:rsid w:val="00D62ECB"/>
    <w:rsid w:val="00D6372D"/>
    <w:rsid w:val="00D653F0"/>
    <w:rsid w:val="00D778B1"/>
    <w:rsid w:val="00D803B1"/>
    <w:rsid w:val="00D80959"/>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55782"/>
    <w:rsid w:val="00E61F9B"/>
    <w:rsid w:val="00E741B2"/>
    <w:rsid w:val="00E75D01"/>
    <w:rsid w:val="00E77F24"/>
    <w:rsid w:val="00E83022"/>
    <w:rsid w:val="00E86BED"/>
    <w:rsid w:val="00E9262C"/>
    <w:rsid w:val="00E92E67"/>
    <w:rsid w:val="00E94483"/>
    <w:rsid w:val="00E95530"/>
    <w:rsid w:val="00E97299"/>
    <w:rsid w:val="00EB53DC"/>
    <w:rsid w:val="00EB68AE"/>
    <w:rsid w:val="00EC4A14"/>
    <w:rsid w:val="00ED013A"/>
    <w:rsid w:val="00ED3436"/>
    <w:rsid w:val="00ED69E5"/>
    <w:rsid w:val="00EF1C61"/>
    <w:rsid w:val="00EF3349"/>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669B2"/>
    <w:rsid w:val="00F74E72"/>
    <w:rsid w:val="00F77029"/>
    <w:rsid w:val="00F77E0F"/>
    <w:rsid w:val="00F81F47"/>
    <w:rsid w:val="00F839EF"/>
    <w:rsid w:val="00F84872"/>
    <w:rsid w:val="00F851E0"/>
    <w:rsid w:val="00F8589C"/>
    <w:rsid w:val="00F86C13"/>
    <w:rsid w:val="00F873A7"/>
    <w:rsid w:val="00F8742E"/>
    <w:rsid w:val="00F948F2"/>
    <w:rsid w:val="00F95CB1"/>
    <w:rsid w:val="00FA0EA1"/>
    <w:rsid w:val="00FA28B7"/>
    <w:rsid w:val="00FA62AE"/>
    <w:rsid w:val="00FA641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E11A3"/>
    <w:rsid w:val="00FE2257"/>
    <w:rsid w:val="00FE2668"/>
    <w:rsid w:val="00FE3FED"/>
    <w:rsid w:val="00FE3FF8"/>
    <w:rsid w:val="00FE41CA"/>
    <w:rsid w:val="00FE7C21"/>
    <w:rsid w:val="00FF0FAC"/>
    <w:rsid w:val="00FF1093"/>
    <w:rsid w:val="00FF1548"/>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56A2C7"/>
  <w15:docId w15:val="{77AF6B52-73EE-4FE5-95C0-EE32C4127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574140"/>
    <w:pPr>
      <w:ind w:left="720"/>
    </w:pPr>
    <w:rPr>
      <w:rFonts w:ascii="Calibri" w:eastAsiaTheme="minorHAnsi" w:hAnsi="Calibri"/>
      <w:sz w:val="22"/>
      <w:szCs w:val="22"/>
    </w:rPr>
  </w:style>
  <w:style w:type="character" w:styleId="Hyperlink">
    <w:name w:val="Hyperlink"/>
    <w:basedOn w:val="DefaultParagraphFont"/>
    <w:rsid w:val="00574140"/>
    <w:rPr>
      <w:color w:val="0000FF" w:themeColor="hyperlink"/>
      <w:u w:val="single"/>
    </w:rPr>
  </w:style>
  <w:style w:type="paragraph" w:styleId="BalloonText">
    <w:name w:val="Balloon Text"/>
    <w:basedOn w:val="Normal"/>
    <w:link w:val="BalloonTextChar"/>
    <w:uiPriority w:val="99"/>
    <w:semiHidden/>
    <w:unhideWhenUsed/>
    <w:rsid w:val="00574140"/>
    <w:rPr>
      <w:rFonts w:ascii="Tahoma" w:hAnsi="Tahoma" w:cs="Tahoma"/>
      <w:sz w:val="16"/>
      <w:szCs w:val="16"/>
    </w:rPr>
  </w:style>
  <w:style w:type="character" w:customStyle="1" w:styleId="BalloonTextChar">
    <w:name w:val="Balloon Text Char"/>
    <w:basedOn w:val="DefaultParagraphFont"/>
    <w:link w:val="BalloonText"/>
    <w:uiPriority w:val="99"/>
    <w:semiHidden/>
    <w:rsid w:val="005741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322228">
      <w:bodyDiv w:val="1"/>
      <w:marLeft w:val="0"/>
      <w:marRight w:val="0"/>
      <w:marTop w:val="0"/>
      <w:marBottom w:val="0"/>
      <w:divBdr>
        <w:top w:val="none" w:sz="0" w:space="0" w:color="auto"/>
        <w:left w:val="none" w:sz="0" w:space="0" w:color="auto"/>
        <w:bottom w:val="none" w:sz="0" w:space="0" w:color="auto"/>
        <w:right w:val="none" w:sz="0" w:space="0" w:color="auto"/>
      </w:divBdr>
    </w:div>
    <w:div w:id="1090586106">
      <w:bodyDiv w:val="1"/>
      <w:marLeft w:val="0"/>
      <w:marRight w:val="0"/>
      <w:marTop w:val="0"/>
      <w:marBottom w:val="0"/>
      <w:divBdr>
        <w:top w:val="none" w:sz="0" w:space="0" w:color="auto"/>
        <w:left w:val="none" w:sz="0" w:space="0" w:color="auto"/>
        <w:bottom w:val="none" w:sz="0" w:space="0" w:color="auto"/>
        <w:right w:val="none" w:sz="0" w:space="0" w:color="auto"/>
      </w:divBdr>
    </w:div>
    <w:div w:id="1781294060">
      <w:bodyDiv w:val="1"/>
      <w:marLeft w:val="0"/>
      <w:marRight w:val="0"/>
      <w:marTop w:val="0"/>
      <w:marBottom w:val="0"/>
      <w:divBdr>
        <w:top w:val="none" w:sz="0" w:space="0" w:color="auto"/>
        <w:left w:val="none" w:sz="0" w:space="0" w:color="auto"/>
        <w:bottom w:val="none" w:sz="0" w:space="0" w:color="auto"/>
        <w:right w:val="none" w:sz="0" w:space="0" w:color="auto"/>
      </w:divBdr>
    </w:div>
    <w:div w:id="181077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1614</Words>
  <Characters>9202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2014-08-21T14:24:00Z</cp:lastPrinted>
  <dcterms:created xsi:type="dcterms:W3CDTF">2017-10-26T23:06:00Z</dcterms:created>
  <dcterms:modified xsi:type="dcterms:W3CDTF">2018-06-12T21:51:00Z</dcterms:modified>
</cp:coreProperties>
</file>