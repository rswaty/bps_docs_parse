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6F9" w:rsidP="00F206F9" w:rsidRDefault="00F206F9" w14:paraId="369F2B05" w14:textId="77777777">
      <w:pPr>
        <w:pStyle w:val="BpSTitle"/>
      </w:pPr>
      <w:r>
        <w:t>10840</w:t>
      </w:r>
    </w:p>
    <w:p w:rsidR="00F206F9" w:rsidP="00F206F9" w:rsidRDefault="00F206F9" w14:paraId="13422C38" w14:textId="77777777">
      <w:pPr>
        <w:pStyle w:val="BpSTitle"/>
      </w:pPr>
      <w:r>
        <w:t>North Pacific Montane Shrubland</w:t>
      </w:r>
    </w:p>
    <w:p w:rsidR="00F206F9" w:rsidP="00F206F9" w:rsidRDefault="00F206F9" w14:paraId="6CA72C2B" w14:textId="5460502F">
      <w:r>
        <w:t xmlns:w="http://schemas.openxmlformats.org/wordprocessingml/2006/main">BpS Model/Description Version: Aug. 2020</w:t>
      </w:r>
      <w:r>
        <w:tab/>
      </w:r>
      <w:r>
        <w:tab/>
      </w:r>
      <w:r>
        <w:tab/>
      </w:r>
      <w:r>
        <w:tab/>
      </w:r>
      <w:r>
        <w:tab/>
      </w:r>
      <w:r>
        <w:tab/>
      </w:r>
      <w:r>
        <w:tab/>
      </w:r>
    </w:p>
    <w:p w:rsidR="00F206F9" w:rsidP="00F206F9" w:rsidRDefault="00F206F9" w14:paraId="645666E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56"/>
        <w:gridCol w:w="1392"/>
        <w:gridCol w:w="852"/>
      </w:tblGrid>
      <w:tr w:rsidRPr="00F206F9" w:rsidR="00F206F9" w:rsidTr="00F206F9" w14:paraId="74516151" w14:textId="77777777">
        <w:tc>
          <w:tcPr>
            <w:tcW w:w="1836" w:type="dxa"/>
            <w:tcBorders>
              <w:top w:val="single" w:color="auto" w:sz="2" w:space="0"/>
              <w:left w:val="single" w:color="auto" w:sz="12" w:space="0"/>
              <w:bottom w:val="single" w:color="000000" w:sz="12" w:space="0"/>
            </w:tcBorders>
            <w:shd w:val="clear" w:color="auto" w:fill="auto"/>
          </w:tcPr>
          <w:p w:rsidRPr="00F206F9" w:rsidR="00F206F9" w:rsidP="00EC2235" w:rsidRDefault="00F206F9" w14:paraId="61B7954C" w14:textId="77777777">
            <w:pPr>
              <w:rPr>
                <w:b/>
                <w:bCs/>
              </w:rPr>
            </w:pPr>
            <w:r w:rsidRPr="00F206F9">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F206F9" w:rsidR="00F206F9" w:rsidP="00EC2235" w:rsidRDefault="00F206F9" w14:paraId="5AE76078"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F206F9" w:rsidR="00F206F9" w:rsidP="00EC2235" w:rsidRDefault="00F206F9" w14:paraId="796CCFF4" w14:textId="77777777">
            <w:pPr>
              <w:rPr>
                <w:b/>
                <w:bCs/>
              </w:rPr>
            </w:pPr>
            <w:r w:rsidRPr="00F206F9">
              <w:rPr>
                <w:b/>
                <w:bCs/>
              </w:rPr>
              <w:t>Reviewers</w:t>
            </w:r>
          </w:p>
        </w:tc>
        <w:tc>
          <w:tcPr>
            <w:tcW w:w="852" w:type="dxa"/>
            <w:tcBorders>
              <w:top w:val="single" w:color="auto" w:sz="2" w:space="0"/>
              <w:bottom w:val="single" w:color="000000" w:sz="12" w:space="0"/>
            </w:tcBorders>
            <w:shd w:val="clear" w:color="auto" w:fill="auto"/>
          </w:tcPr>
          <w:p w:rsidRPr="00F206F9" w:rsidR="00F206F9" w:rsidP="00EC2235" w:rsidRDefault="00F206F9" w14:paraId="5E72C737" w14:textId="77777777">
            <w:pPr>
              <w:rPr>
                <w:b/>
                <w:bCs/>
              </w:rPr>
            </w:pPr>
          </w:p>
        </w:tc>
      </w:tr>
      <w:tr w:rsidRPr="00F206F9" w:rsidR="00F206F9" w:rsidTr="00F206F9" w14:paraId="1AE75976" w14:textId="77777777">
        <w:tc>
          <w:tcPr>
            <w:tcW w:w="1836" w:type="dxa"/>
            <w:tcBorders>
              <w:top w:val="single" w:color="000000" w:sz="12" w:space="0"/>
              <w:left w:val="single" w:color="auto" w:sz="12" w:space="0"/>
            </w:tcBorders>
            <w:shd w:val="clear" w:color="auto" w:fill="auto"/>
          </w:tcPr>
          <w:p w:rsidRPr="00F206F9" w:rsidR="00F206F9" w:rsidP="00EC2235" w:rsidRDefault="00F206F9" w14:paraId="710F668B" w14:textId="77777777">
            <w:pPr>
              <w:rPr>
                <w:bCs/>
              </w:rPr>
            </w:pPr>
            <w:r w:rsidRPr="00F206F9">
              <w:rPr>
                <w:bCs/>
              </w:rPr>
              <w:t>Jan Henderson</w:t>
            </w:r>
          </w:p>
        </w:tc>
        <w:tc>
          <w:tcPr>
            <w:tcW w:w="2556" w:type="dxa"/>
            <w:tcBorders>
              <w:top w:val="single" w:color="000000" w:sz="12" w:space="0"/>
              <w:right w:val="single" w:color="000000" w:sz="12" w:space="0"/>
            </w:tcBorders>
            <w:shd w:val="clear" w:color="auto" w:fill="auto"/>
          </w:tcPr>
          <w:p w:rsidRPr="00F206F9" w:rsidR="00F206F9" w:rsidP="00EC2235" w:rsidRDefault="00F206F9" w14:paraId="76DDE817" w14:textId="77777777">
            <w:r w:rsidRPr="00F206F9">
              <w:t>jahenderson@fs.fed.us</w:t>
            </w:r>
          </w:p>
        </w:tc>
        <w:tc>
          <w:tcPr>
            <w:tcW w:w="1392" w:type="dxa"/>
            <w:tcBorders>
              <w:top w:val="single" w:color="000000" w:sz="12" w:space="0"/>
              <w:left w:val="single" w:color="000000" w:sz="12" w:space="0"/>
            </w:tcBorders>
            <w:shd w:val="clear" w:color="auto" w:fill="auto"/>
          </w:tcPr>
          <w:p w:rsidRPr="00F206F9" w:rsidR="00F206F9" w:rsidP="00EC2235" w:rsidRDefault="00F206F9" w14:paraId="3A1DB577" w14:textId="77777777">
            <w:r w:rsidRPr="00F206F9">
              <w:t>None</w:t>
            </w:r>
          </w:p>
        </w:tc>
        <w:tc>
          <w:tcPr>
            <w:tcW w:w="852" w:type="dxa"/>
            <w:tcBorders>
              <w:top w:val="single" w:color="000000" w:sz="12" w:space="0"/>
            </w:tcBorders>
            <w:shd w:val="clear" w:color="auto" w:fill="auto"/>
          </w:tcPr>
          <w:p w:rsidRPr="00F206F9" w:rsidR="00F206F9" w:rsidP="00EC2235" w:rsidRDefault="00F206F9" w14:paraId="20C75A7E" w14:textId="77777777">
            <w:r w:rsidRPr="00F206F9">
              <w:t>None</w:t>
            </w:r>
          </w:p>
        </w:tc>
      </w:tr>
      <w:tr w:rsidRPr="00F206F9" w:rsidR="00F206F9" w:rsidTr="00F206F9" w14:paraId="045D6D86" w14:textId="77777777">
        <w:tc>
          <w:tcPr>
            <w:tcW w:w="1836" w:type="dxa"/>
            <w:tcBorders>
              <w:left w:val="single" w:color="auto" w:sz="12" w:space="0"/>
            </w:tcBorders>
            <w:shd w:val="clear" w:color="auto" w:fill="auto"/>
          </w:tcPr>
          <w:p w:rsidRPr="00F206F9" w:rsidR="00F206F9" w:rsidP="00EC2235" w:rsidRDefault="00F206F9" w14:paraId="385FB47F" w14:textId="77777777">
            <w:pPr>
              <w:rPr>
                <w:bCs/>
              </w:rPr>
            </w:pPr>
            <w:r w:rsidRPr="00F206F9">
              <w:rPr>
                <w:bCs/>
              </w:rPr>
              <w:t xml:space="preserve">Robin </w:t>
            </w:r>
            <w:proofErr w:type="spellStart"/>
            <w:r w:rsidRPr="00F206F9">
              <w:rPr>
                <w:bCs/>
              </w:rPr>
              <w:t>Lesher</w:t>
            </w:r>
            <w:proofErr w:type="spellEnd"/>
          </w:p>
        </w:tc>
        <w:tc>
          <w:tcPr>
            <w:tcW w:w="2556" w:type="dxa"/>
            <w:tcBorders>
              <w:right w:val="single" w:color="000000" w:sz="12" w:space="0"/>
            </w:tcBorders>
            <w:shd w:val="clear" w:color="auto" w:fill="auto"/>
          </w:tcPr>
          <w:p w:rsidRPr="00F206F9" w:rsidR="00F206F9" w:rsidP="00EC2235" w:rsidRDefault="00F206F9" w14:paraId="4A9C418E" w14:textId="77777777">
            <w:r w:rsidRPr="00F206F9">
              <w:t>rlesher@fs.fed.us</w:t>
            </w:r>
          </w:p>
        </w:tc>
        <w:tc>
          <w:tcPr>
            <w:tcW w:w="1392" w:type="dxa"/>
            <w:tcBorders>
              <w:left w:val="single" w:color="000000" w:sz="12" w:space="0"/>
            </w:tcBorders>
            <w:shd w:val="clear" w:color="auto" w:fill="auto"/>
          </w:tcPr>
          <w:p w:rsidRPr="00F206F9" w:rsidR="00F206F9" w:rsidP="00EC2235" w:rsidRDefault="00F206F9" w14:paraId="678BC11F" w14:textId="77777777">
            <w:r w:rsidRPr="00F206F9">
              <w:t>None</w:t>
            </w:r>
          </w:p>
        </w:tc>
        <w:tc>
          <w:tcPr>
            <w:tcW w:w="852" w:type="dxa"/>
            <w:shd w:val="clear" w:color="auto" w:fill="auto"/>
          </w:tcPr>
          <w:p w:rsidRPr="00F206F9" w:rsidR="00F206F9" w:rsidP="00EC2235" w:rsidRDefault="00F206F9" w14:paraId="777CA89C" w14:textId="77777777">
            <w:r w:rsidRPr="00F206F9">
              <w:t>None</w:t>
            </w:r>
          </w:p>
        </w:tc>
      </w:tr>
      <w:tr w:rsidRPr="00F206F9" w:rsidR="00F206F9" w:rsidTr="00F206F9" w14:paraId="387F97F3" w14:textId="77777777">
        <w:tc>
          <w:tcPr>
            <w:tcW w:w="1836" w:type="dxa"/>
            <w:tcBorders>
              <w:left w:val="single" w:color="auto" w:sz="12" w:space="0"/>
              <w:bottom w:val="single" w:color="auto" w:sz="2" w:space="0"/>
            </w:tcBorders>
            <w:shd w:val="clear" w:color="auto" w:fill="auto"/>
          </w:tcPr>
          <w:p w:rsidRPr="00F206F9" w:rsidR="00F206F9" w:rsidP="00EC2235" w:rsidRDefault="00F206F9" w14:paraId="0F3F631B" w14:textId="77777777">
            <w:pPr>
              <w:rPr>
                <w:bCs/>
              </w:rPr>
            </w:pPr>
            <w:r w:rsidRPr="00F206F9">
              <w:rPr>
                <w:bCs/>
              </w:rPr>
              <w:t>None</w:t>
            </w:r>
          </w:p>
        </w:tc>
        <w:tc>
          <w:tcPr>
            <w:tcW w:w="2556" w:type="dxa"/>
            <w:tcBorders>
              <w:right w:val="single" w:color="000000" w:sz="12" w:space="0"/>
            </w:tcBorders>
            <w:shd w:val="clear" w:color="auto" w:fill="auto"/>
          </w:tcPr>
          <w:p w:rsidRPr="00F206F9" w:rsidR="00F206F9" w:rsidP="00EC2235" w:rsidRDefault="00F206F9" w14:paraId="0DC9C9D8" w14:textId="77777777">
            <w:r w:rsidRPr="00F206F9">
              <w:t>None</w:t>
            </w:r>
          </w:p>
        </w:tc>
        <w:tc>
          <w:tcPr>
            <w:tcW w:w="1392" w:type="dxa"/>
            <w:tcBorders>
              <w:left w:val="single" w:color="000000" w:sz="12" w:space="0"/>
              <w:bottom w:val="single" w:color="auto" w:sz="2" w:space="0"/>
            </w:tcBorders>
            <w:shd w:val="clear" w:color="auto" w:fill="auto"/>
          </w:tcPr>
          <w:p w:rsidRPr="00F206F9" w:rsidR="00F206F9" w:rsidP="00EC2235" w:rsidRDefault="00F206F9" w14:paraId="11511E71" w14:textId="77777777">
            <w:r w:rsidRPr="00F206F9">
              <w:t>None</w:t>
            </w:r>
          </w:p>
        </w:tc>
        <w:tc>
          <w:tcPr>
            <w:tcW w:w="852" w:type="dxa"/>
            <w:shd w:val="clear" w:color="auto" w:fill="auto"/>
          </w:tcPr>
          <w:p w:rsidRPr="00F206F9" w:rsidR="00F206F9" w:rsidP="00EC2235" w:rsidRDefault="00F206F9" w14:paraId="700986A7" w14:textId="77777777">
            <w:r w:rsidRPr="00F206F9">
              <w:t>None</w:t>
            </w:r>
          </w:p>
        </w:tc>
      </w:tr>
    </w:tbl>
    <w:p w:rsidR="00F206F9" w:rsidP="00F206F9" w:rsidRDefault="00F206F9" w14:paraId="11F512AE" w14:textId="77777777"/>
    <w:p w:rsidR="00F206F9" w:rsidP="00F206F9" w:rsidRDefault="00F206F9" w14:paraId="01DA690B" w14:textId="77777777">
      <w:pPr>
        <w:pStyle w:val="InfoPara"/>
      </w:pPr>
      <w:r>
        <w:t>Vegetation Type</w:t>
      </w:r>
    </w:p>
    <w:p w:rsidR="00F206F9" w:rsidP="00F206F9" w:rsidRDefault="00F206F9" w14:paraId="32FC7794" w14:textId="018A413F">
      <w:bookmarkStart w:name="_GoBack" w:id="0"/>
      <w:bookmarkEnd w:id="0"/>
      <w:r>
        <w:t>Shrubland</w:t>
      </w:r>
    </w:p>
    <w:p w:rsidR="00F206F9" w:rsidP="00F206F9" w:rsidRDefault="00F206F9" w14:paraId="1A844588" w14:textId="666B57B1">
      <w:pPr>
        <w:pStyle w:val="InfoPara"/>
      </w:pPr>
      <w:r>
        <w:t>Map Zone</w:t>
      </w:r>
    </w:p>
    <w:p w:rsidR="00F206F9" w:rsidP="00F206F9" w:rsidRDefault="00F206F9" w14:paraId="5F6C37F0" w14:textId="77777777">
      <w:r>
        <w:t>1</w:t>
      </w:r>
    </w:p>
    <w:p w:rsidR="00F206F9" w:rsidP="00F206F9" w:rsidRDefault="00F206F9" w14:paraId="55AAE19B" w14:textId="77777777">
      <w:pPr>
        <w:pStyle w:val="InfoPara"/>
      </w:pPr>
      <w:r>
        <w:t>Geographic Range</w:t>
      </w:r>
    </w:p>
    <w:p w:rsidR="00F206F9" w:rsidP="00F206F9" w:rsidRDefault="00F206F9" w14:paraId="179DD4F9" w14:textId="3F1008ED">
      <w:r>
        <w:t>This system occurs</w:t>
      </w:r>
      <w:r w:rsidR="00C67A59">
        <w:t xml:space="preserve"> </w:t>
      </w:r>
      <w:r>
        <w:t>throughout the North Pacific region.</w:t>
      </w:r>
    </w:p>
    <w:p w:rsidR="00F206F9" w:rsidP="00F206F9" w:rsidRDefault="00F206F9" w14:paraId="1D0009E2" w14:textId="77777777">
      <w:pPr>
        <w:pStyle w:val="InfoPara"/>
      </w:pPr>
      <w:r>
        <w:t>Biophysical Site Description</w:t>
      </w:r>
    </w:p>
    <w:p w:rsidR="00F206F9" w:rsidP="00F206F9" w:rsidRDefault="00F206F9" w14:paraId="2587EA23" w14:textId="1B36E89D">
      <w:r>
        <w:t xml:space="preserve">This system occurs on ridgetops and upper to middle mountain slopes and is more common on sunny southern aspects. It occurs from about 152m (500ft) elevation up to the lower limits of subalpine parkland on </w:t>
      </w:r>
      <w:proofErr w:type="spellStart"/>
      <w:r>
        <w:t>toe</w:t>
      </w:r>
      <w:proofErr w:type="spellEnd"/>
      <w:r>
        <w:t xml:space="preserve"> slopes to upper slopes, within the forested zone, but it is largely absent from the windward sides of the coastal mountains where fires are rare due to very wet climates.</w:t>
      </w:r>
    </w:p>
    <w:p w:rsidR="00F206F9" w:rsidP="00F206F9" w:rsidRDefault="00F206F9" w14:paraId="6A2DFBAE" w14:textId="77777777">
      <w:pPr>
        <w:pStyle w:val="InfoPara"/>
      </w:pPr>
      <w:r>
        <w:t>Vegetation Description</w:t>
      </w:r>
    </w:p>
    <w:p w:rsidR="00F206F9" w:rsidP="00F206F9" w:rsidRDefault="00F206F9" w14:paraId="011D408B" w14:textId="6F4F52F4">
      <w:r>
        <w:t>Vegetation is a rather stable combination of deciduous broadleaf shrubs</w:t>
      </w:r>
      <w:r w:rsidR="00C20A29">
        <w:t>,</w:t>
      </w:r>
      <w:r>
        <w:t xml:space="preserve"> cryptograms</w:t>
      </w:r>
      <w:r w:rsidR="00C20A29">
        <w:t>,</w:t>
      </w:r>
      <w:r>
        <w:t xml:space="preserve"> and herbs, sometimes mixed with shrub-stature trees or sparse evergreen needleleaf trees. Species composition is highly variable depending on location and soil ash content. Some of </w:t>
      </w:r>
      <w:r w:rsidR="00C67A59">
        <w:t xml:space="preserve">the </w:t>
      </w:r>
      <w:r>
        <w:t xml:space="preserve">most common species include </w:t>
      </w:r>
      <w:r w:rsidRPr="00157595">
        <w:rPr>
          <w:i/>
        </w:rPr>
        <w:t xml:space="preserve">Acer </w:t>
      </w:r>
      <w:proofErr w:type="spellStart"/>
      <w:r w:rsidRPr="00157595">
        <w:rPr>
          <w:i/>
        </w:rPr>
        <w:t>circinatum</w:t>
      </w:r>
      <w:proofErr w:type="spellEnd"/>
      <w:r>
        <w:t xml:space="preserve">, </w:t>
      </w:r>
      <w:r w:rsidRPr="00157595">
        <w:rPr>
          <w:i/>
        </w:rPr>
        <w:t xml:space="preserve">Vaccinium </w:t>
      </w:r>
      <w:proofErr w:type="spellStart"/>
      <w:r w:rsidRPr="00157595">
        <w:rPr>
          <w:i/>
        </w:rPr>
        <w:t>membranaceum</w:t>
      </w:r>
      <w:proofErr w:type="spellEnd"/>
      <w:r>
        <w:t xml:space="preserve">, </w:t>
      </w:r>
      <w:r w:rsidRPr="00157595">
        <w:rPr>
          <w:i/>
        </w:rPr>
        <w:t xml:space="preserve">Ceanothus </w:t>
      </w:r>
      <w:proofErr w:type="spellStart"/>
      <w:r w:rsidRPr="00157595">
        <w:rPr>
          <w:i/>
        </w:rPr>
        <w:t>velutinus</w:t>
      </w:r>
      <w:proofErr w:type="spellEnd"/>
      <w:r>
        <w:t xml:space="preserve">, </w:t>
      </w:r>
      <w:proofErr w:type="spellStart"/>
      <w:r w:rsidRPr="00157595">
        <w:rPr>
          <w:i/>
        </w:rPr>
        <w:t>Holodiscus</w:t>
      </w:r>
      <w:proofErr w:type="spellEnd"/>
      <w:r w:rsidRPr="00157595">
        <w:rPr>
          <w:i/>
        </w:rPr>
        <w:t xml:space="preserve"> discolor</w:t>
      </w:r>
      <w:r>
        <w:t xml:space="preserve">, and </w:t>
      </w:r>
      <w:proofErr w:type="spellStart"/>
      <w:r w:rsidRPr="00157595">
        <w:rPr>
          <w:i/>
        </w:rPr>
        <w:t>Rubus</w:t>
      </w:r>
      <w:proofErr w:type="spellEnd"/>
      <w:r w:rsidRPr="00157595">
        <w:rPr>
          <w:i/>
        </w:rPr>
        <w:t xml:space="preserve"> </w:t>
      </w:r>
      <w:proofErr w:type="spellStart"/>
      <w:r w:rsidRPr="00157595">
        <w:rPr>
          <w:i/>
        </w:rPr>
        <w:t>parviflorus</w:t>
      </w:r>
      <w:proofErr w:type="spellEnd"/>
      <w:r>
        <w:t>. Vegetation varies with moisture regime, temp</w:t>
      </w:r>
      <w:r w:rsidR="00C67A59">
        <w:t>e</w:t>
      </w:r>
      <w:r>
        <w:t>rature</w:t>
      </w:r>
      <w:r w:rsidR="00C67A59">
        <w:t>,</w:t>
      </w:r>
      <w:r>
        <w:t xml:space="preserve"> and vegetation zone.</w:t>
      </w:r>
    </w:p>
    <w:p w:rsidR="00F206F9" w:rsidP="00F206F9" w:rsidRDefault="00F206F9" w14:paraId="5A41D16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circinatum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Vine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membranaceum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Thinleaf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velutinus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Snowbrush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Holodiscus discolor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Oceanspray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parviflorus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Thimbleberry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XETE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Xerophyllum tenax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beargrass</w:t>
            </w:r>
          </w:p>
        </w:tc>
      </w:tr>
    </w:tbl>
    <w:p>
      <w:r>
        <w:rPr>
          <w:sz w:val="16"/>
        </w:rPr>
        <w:t>Species names are from the NRCS PLANTS database. Check species codes at http://plants.usda.gov.</w:t>
      </w:r>
    </w:p>
    <w:p w:rsidR="00F206F9" w:rsidP="00F206F9" w:rsidRDefault="00F206F9" w14:paraId="10B3A792" w14:textId="77777777">
      <w:pPr>
        <w:pStyle w:val="InfoPara"/>
      </w:pPr>
      <w:r>
        <w:t>Disturbance Description</w:t>
      </w:r>
    </w:p>
    <w:p w:rsidR="00F206F9" w:rsidP="00F206F9" w:rsidRDefault="00F206F9" w14:paraId="57304788" w14:textId="710DEB2E">
      <w:r>
        <w:t>This type consists of long-lived seral</w:t>
      </w:r>
      <w:r w:rsidR="006557DE">
        <w:t xml:space="preserve"> </w:t>
      </w:r>
      <w:r>
        <w:t>shrublands that persist for centuries or more. These sites are maintained by topo-edaphic conditions and do not experience much disturbance.</w:t>
      </w:r>
    </w:p>
    <w:p w:rsidR="00F206F9" w:rsidP="00F206F9" w:rsidRDefault="00F206F9" w14:paraId="72350EC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10460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10460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206F9" w:rsidP="00F206F9" w:rsidRDefault="00F206F9" w14:paraId="1A3F4FA4" w14:textId="77777777">
      <w:pPr>
        <w:pStyle w:val="InfoPara"/>
      </w:pPr>
      <w:r>
        <w:t>Scale Description</w:t>
      </w:r>
    </w:p>
    <w:p w:rsidR="00F206F9" w:rsidP="00F206F9" w:rsidRDefault="00F206F9" w14:paraId="09DEF483" w14:textId="77777777">
      <w:r>
        <w:t>This type occurs as small to large patches scattered throughout the montane zone.</w:t>
      </w:r>
    </w:p>
    <w:p w:rsidR="00F206F9" w:rsidP="00F206F9" w:rsidRDefault="00F206F9" w14:paraId="2A9A9BF5" w14:textId="77777777">
      <w:pPr>
        <w:pStyle w:val="InfoPara"/>
      </w:pPr>
      <w:r>
        <w:t>Adjacency or Identification Concerns</w:t>
      </w:r>
    </w:p>
    <w:p w:rsidR="00F206F9" w:rsidP="00F206F9" w:rsidRDefault="00F206F9" w14:paraId="085DDEDF" w14:textId="2A521F82">
      <w:r>
        <w:t>This type occurs in the montane zone and is adjacent to a variety of montane types, more commonly ABAM, TSME</w:t>
      </w:r>
      <w:r w:rsidR="00C67A59">
        <w:t>,</w:t>
      </w:r>
      <w:r>
        <w:t xml:space="preserve"> and ABLA types.</w:t>
      </w:r>
    </w:p>
    <w:p w:rsidR="00F206F9" w:rsidP="00F206F9" w:rsidRDefault="00F206F9" w14:paraId="143BD4D3" w14:textId="77777777">
      <w:pPr>
        <w:pStyle w:val="InfoPara"/>
      </w:pPr>
      <w:r>
        <w:t>Issues or Problems</w:t>
      </w:r>
    </w:p>
    <w:p w:rsidR="00F206F9" w:rsidP="00F206F9" w:rsidRDefault="00F206F9" w14:paraId="566064E3" w14:textId="65904CBA">
      <w:r>
        <w:t xml:space="preserve">These substrates are too rocky to support trees. Volcanic </w:t>
      </w:r>
      <w:r w:rsidR="00C67A59">
        <w:t>a</w:t>
      </w:r>
      <w:r>
        <w:t>sh can be the determining factor</w:t>
      </w:r>
      <w:r w:rsidR="00C67A59">
        <w:t xml:space="preserve"> for</w:t>
      </w:r>
      <w:r>
        <w:t xml:space="preserve"> whether trees establish. Perpetuated by topo-edaphic conditions, not fire. Fire could get into the very edges before going out. Significant changes </w:t>
      </w:r>
      <w:proofErr w:type="gramStart"/>
      <w:r>
        <w:t>in the area of</w:t>
      </w:r>
      <w:proofErr w:type="gramEnd"/>
      <w:r>
        <w:t xml:space="preserve"> this type would be due to climate change, volcanism, or human activities.</w:t>
      </w:r>
    </w:p>
    <w:p w:rsidR="00F206F9" w:rsidP="00F206F9" w:rsidRDefault="00F206F9" w14:paraId="4B0B482F" w14:textId="77777777">
      <w:pPr>
        <w:pStyle w:val="InfoPara"/>
      </w:pPr>
      <w:r>
        <w:t>Native Uncharacteristic Conditions</w:t>
      </w:r>
    </w:p>
    <w:p w:rsidR="00F206F9" w:rsidP="00F206F9" w:rsidRDefault="00F206F9" w14:paraId="0ADD0640" w14:textId="77777777"/>
    <w:p w:rsidR="00F206F9" w:rsidP="00F206F9" w:rsidRDefault="00F206F9" w14:paraId="5C456A30" w14:textId="77777777">
      <w:pPr>
        <w:pStyle w:val="InfoPara"/>
      </w:pPr>
      <w:r>
        <w:t>Comments</w:t>
      </w:r>
    </w:p>
    <w:p w:rsidR="00423BD2" w:rsidP="00423BD2" w:rsidRDefault="00423BD2" w14:paraId="6E07A254" w14:textId="77777777"/>
    <w:p w:rsidR="00F206F9" w:rsidP="00F206F9" w:rsidRDefault="00F206F9" w14:paraId="35EB6A20" w14:textId="77777777">
      <w:pPr>
        <w:pStyle w:val="ReportSection"/>
      </w:pPr>
      <w:r>
        <w:t>Succession Classes</w:t>
      </w:r>
    </w:p>
    <w:p w:rsidR="00F206F9" w:rsidP="00F206F9" w:rsidRDefault="00F206F9" w14:paraId="23531FF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206F9" w:rsidP="00F206F9" w:rsidRDefault="00F206F9" w14:paraId="46FE5ED6"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F206F9" w:rsidP="00F206F9" w:rsidRDefault="00F206F9" w14:paraId="27A446F4" w14:textId="77777777"/>
    <w:p w:rsidR="00F206F9" w:rsidP="00F206F9" w:rsidRDefault="00F206F9" w14:paraId="6442BF8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24"/>
        <w:gridCol w:w="2388"/>
        <w:gridCol w:w="1956"/>
      </w:tblGrid>
      <w:tr w:rsidRPr="00F206F9" w:rsidR="00F206F9" w:rsidTr="00F206F9" w14:paraId="77CDAB2E" w14:textId="77777777">
        <w:tc>
          <w:tcPr>
            <w:tcW w:w="1056" w:type="dxa"/>
            <w:tcBorders>
              <w:top w:val="single" w:color="auto" w:sz="2" w:space="0"/>
              <w:bottom w:val="single" w:color="000000" w:sz="12" w:space="0"/>
            </w:tcBorders>
            <w:shd w:val="clear" w:color="auto" w:fill="auto"/>
          </w:tcPr>
          <w:p w:rsidRPr="00F206F9" w:rsidR="00F206F9" w:rsidP="0006336F" w:rsidRDefault="00F206F9" w14:paraId="6FBA836B" w14:textId="77777777">
            <w:pPr>
              <w:rPr>
                <w:b/>
                <w:bCs/>
              </w:rPr>
            </w:pPr>
            <w:r w:rsidRPr="00F206F9">
              <w:rPr>
                <w:b/>
                <w:bCs/>
              </w:rPr>
              <w:t>Symbol</w:t>
            </w:r>
          </w:p>
        </w:tc>
        <w:tc>
          <w:tcPr>
            <w:tcW w:w="3024" w:type="dxa"/>
            <w:tcBorders>
              <w:top w:val="single" w:color="auto" w:sz="2" w:space="0"/>
              <w:bottom w:val="single" w:color="000000" w:sz="12" w:space="0"/>
            </w:tcBorders>
            <w:shd w:val="clear" w:color="auto" w:fill="auto"/>
          </w:tcPr>
          <w:p w:rsidRPr="00F206F9" w:rsidR="00F206F9" w:rsidP="0006336F" w:rsidRDefault="00F206F9" w14:paraId="615096DB" w14:textId="77777777">
            <w:pPr>
              <w:rPr>
                <w:b/>
                <w:bCs/>
              </w:rPr>
            </w:pPr>
            <w:r w:rsidRPr="00F206F9">
              <w:rPr>
                <w:b/>
                <w:bCs/>
              </w:rPr>
              <w:t>Scientific Name</w:t>
            </w:r>
          </w:p>
        </w:tc>
        <w:tc>
          <w:tcPr>
            <w:tcW w:w="2388" w:type="dxa"/>
            <w:tcBorders>
              <w:top w:val="single" w:color="auto" w:sz="2" w:space="0"/>
              <w:bottom w:val="single" w:color="000000" w:sz="12" w:space="0"/>
            </w:tcBorders>
            <w:shd w:val="clear" w:color="auto" w:fill="auto"/>
          </w:tcPr>
          <w:p w:rsidRPr="00F206F9" w:rsidR="00F206F9" w:rsidP="0006336F" w:rsidRDefault="00F206F9" w14:paraId="6BB83A7B" w14:textId="77777777">
            <w:pPr>
              <w:rPr>
                <w:b/>
                <w:bCs/>
              </w:rPr>
            </w:pPr>
            <w:r w:rsidRPr="00F206F9">
              <w:rPr>
                <w:b/>
                <w:bCs/>
              </w:rPr>
              <w:t>Common Name</w:t>
            </w:r>
          </w:p>
        </w:tc>
        <w:tc>
          <w:tcPr>
            <w:tcW w:w="1956" w:type="dxa"/>
            <w:tcBorders>
              <w:top w:val="single" w:color="auto" w:sz="2" w:space="0"/>
              <w:bottom w:val="single" w:color="000000" w:sz="12" w:space="0"/>
            </w:tcBorders>
            <w:shd w:val="clear" w:color="auto" w:fill="auto"/>
          </w:tcPr>
          <w:p w:rsidRPr="00F206F9" w:rsidR="00F206F9" w:rsidP="0006336F" w:rsidRDefault="00F206F9" w14:paraId="15A8623E" w14:textId="77777777">
            <w:pPr>
              <w:rPr>
                <w:b/>
                <w:bCs/>
              </w:rPr>
            </w:pPr>
            <w:r w:rsidRPr="00F206F9">
              <w:rPr>
                <w:b/>
                <w:bCs/>
              </w:rPr>
              <w:t>Canopy Position</w:t>
            </w:r>
          </w:p>
        </w:tc>
      </w:tr>
      <w:tr w:rsidRPr="00F206F9" w:rsidR="00F206F9" w:rsidTr="00F206F9" w14:paraId="7F2D3575" w14:textId="77777777">
        <w:tc>
          <w:tcPr>
            <w:tcW w:w="1056" w:type="dxa"/>
            <w:tcBorders>
              <w:top w:val="single" w:color="000000" w:sz="12" w:space="0"/>
            </w:tcBorders>
            <w:shd w:val="clear" w:color="auto" w:fill="auto"/>
          </w:tcPr>
          <w:p w:rsidRPr="00F206F9" w:rsidR="00F206F9" w:rsidP="0006336F" w:rsidRDefault="00F206F9" w14:paraId="282CE891" w14:textId="77777777">
            <w:pPr>
              <w:rPr>
                <w:bCs/>
              </w:rPr>
            </w:pPr>
            <w:r w:rsidRPr="00F206F9">
              <w:rPr>
                <w:bCs/>
              </w:rPr>
              <w:t>ACCI</w:t>
            </w:r>
          </w:p>
        </w:tc>
        <w:tc>
          <w:tcPr>
            <w:tcW w:w="3024" w:type="dxa"/>
            <w:tcBorders>
              <w:top w:val="single" w:color="000000" w:sz="12" w:space="0"/>
            </w:tcBorders>
            <w:shd w:val="clear" w:color="auto" w:fill="auto"/>
          </w:tcPr>
          <w:p w:rsidRPr="00F206F9" w:rsidR="00F206F9" w:rsidP="0006336F" w:rsidRDefault="00F206F9" w14:paraId="5DE2C908" w14:textId="77777777">
            <w:r w:rsidRPr="00F206F9">
              <w:t xml:space="preserve">Acer </w:t>
            </w:r>
            <w:proofErr w:type="spellStart"/>
            <w:r w:rsidRPr="00F206F9">
              <w:t>circinatum</w:t>
            </w:r>
            <w:proofErr w:type="spellEnd"/>
          </w:p>
        </w:tc>
        <w:tc>
          <w:tcPr>
            <w:tcW w:w="2388" w:type="dxa"/>
            <w:tcBorders>
              <w:top w:val="single" w:color="000000" w:sz="12" w:space="0"/>
            </w:tcBorders>
            <w:shd w:val="clear" w:color="auto" w:fill="auto"/>
          </w:tcPr>
          <w:p w:rsidRPr="00F206F9" w:rsidR="00F206F9" w:rsidP="0006336F" w:rsidRDefault="00F206F9" w14:paraId="6047273F" w14:textId="77777777">
            <w:r w:rsidRPr="00F206F9">
              <w:t>Vine maple</w:t>
            </w:r>
          </w:p>
        </w:tc>
        <w:tc>
          <w:tcPr>
            <w:tcW w:w="1956" w:type="dxa"/>
            <w:tcBorders>
              <w:top w:val="single" w:color="000000" w:sz="12" w:space="0"/>
            </w:tcBorders>
            <w:shd w:val="clear" w:color="auto" w:fill="auto"/>
          </w:tcPr>
          <w:p w:rsidRPr="00F206F9" w:rsidR="00F206F9" w:rsidP="0006336F" w:rsidRDefault="00F206F9" w14:paraId="24B998F2" w14:textId="77777777">
            <w:r w:rsidRPr="00F206F9">
              <w:t>Upper</w:t>
            </w:r>
          </w:p>
        </w:tc>
      </w:tr>
      <w:tr w:rsidRPr="00F206F9" w:rsidR="00F206F9" w:rsidTr="00F206F9" w14:paraId="4E9DC035" w14:textId="77777777">
        <w:tc>
          <w:tcPr>
            <w:tcW w:w="1056" w:type="dxa"/>
            <w:shd w:val="clear" w:color="auto" w:fill="auto"/>
          </w:tcPr>
          <w:p w:rsidRPr="00F206F9" w:rsidR="00F206F9" w:rsidP="0006336F" w:rsidRDefault="00F206F9" w14:paraId="0468B687" w14:textId="77777777">
            <w:pPr>
              <w:rPr>
                <w:bCs/>
              </w:rPr>
            </w:pPr>
            <w:r w:rsidRPr="00F206F9">
              <w:rPr>
                <w:bCs/>
              </w:rPr>
              <w:t>RUPA</w:t>
            </w:r>
          </w:p>
        </w:tc>
        <w:tc>
          <w:tcPr>
            <w:tcW w:w="3024" w:type="dxa"/>
            <w:shd w:val="clear" w:color="auto" w:fill="auto"/>
          </w:tcPr>
          <w:p w:rsidRPr="00F206F9" w:rsidR="00F206F9" w:rsidP="0006336F" w:rsidRDefault="00F206F9" w14:paraId="402F179C" w14:textId="77777777">
            <w:proofErr w:type="spellStart"/>
            <w:r w:rsidRPr="00F206F9">
              <w:t>Rubus</w:t>
            </w:r>
            <w:proofErr w:type="spellEnd"/>
            <w:r w:rsidRPr="00F206F9">
              <w:t xml:space="preserve"> </w:t>
            </w:r>
            <w:proofErr w:type="spellStart"/>
            <w:r w:rsidRPr="00F206F9">
              <w:t>parviflorus</w:t>
            </w:r>
            <w:proofErr w:type="spellEnd"/>
          </w:p>
        </w:tc>
        <w:tc>
          <w:tcPr>
            <w:tcW w:w="2388" w:type="dxa"/>
            <w:shd w:val="clear" w:color="auto" w:fill="auto"/>
          </w:tcPr>
          <w:p w:rsidRPr="00F206F9" w:rsidR="00F206F9" w:rsidP="0006336F" w:rsidRDefault="00F206F9" w14:paraId="69A988D9" w14:textId="77777777">
            <w:r w:rsidRPr="00F206F9">
              <w:t>Thimbleberry</w:t>
            </w:r>
          </w:p>
        </w:tc>
        <w:tc>
          <w:tcPr>
            <w:tcW w:w="1956" w:type="dxa"/>
            <w:shd w:val="clear" w:color="auto" w:fill="auto"/>
          </w:tcPr>
          <w:p w:rsidRPr="00F206F9" w:rsidR="00F206F9" w:rsidP="0006336F" w:rsidRDefault="00F206F9" w14:paraId="27F3CA1F" w14:textId="77777777">
            <w:r w:rsidRPr="00F206F9">
              <w:t>Mid-Upper</w:t>
            </w:r>
          </w:p>
        </w:tc>
      </w:tr>
      <w:tr w:rsidRPr="00F206F9" w:rsidR="00F206F9" w:rsidTr="00F206F9" w14:paraId="09269606" w14:textId="77777777">
        <w:tc>
          <w:tcPr>
            <w:tcW w:w="1056" w:type="dxa"/>
            <w:shd w:val="clear" w:color="auto" w:fill="auto"/>
          </w:tcPr>
          <w:p w:rsidRPr="00F206F9" w:rsidR="00F206F9" w:rsidP="0006336F" w:rsidRDefault="00F206F9" w14:paraId="14E38CE5" w14:textId="77777777">
            <w:pPr>
              <w:rPr>
                <w:bCs/>
              </w:rPr>
            </w:pPr>
            <w:r w:rsidRPr="00F206F9">
              <w:rPr>
                <w:bCs/>
              </w:rPr>
              <w:t>VAME</w:t>
            </w:r>
          </w:p>
        </w:tc>
        <w:tc>
          <w:tcPr>
            <w:tcW w:w="3024" w:type="dxa"/>
            <w:shd w:val="clear" w:color="auto" w:fill="auto"/>
          </w:tcPr>
          <w:p w:rsidRPr="00F206F9" w:rsidR="00F206F9" w:rsidP="0006336F" w:rsidRDefault="00F206F9" w14:paraId="78A0E649" w14:textId="77777777">
            <w:r w:rsidRPr="00F206F9">
              <w:t xml:space="preserve">Vaccinium </w:t>
            </w:r>
            <w:proofErr w:type="spellStart"/>
            <w:r w:rsidRPr="00F206F9">
              <w:t>membranaceum</w:t>
            </w:r>
            <w:proofErr w:type="spellEnd"/>
          </w:p>
        </w:tc>
        <w:tc>
          <w:tcPr>
            <w:tcW w:w="2388" w:type="dxa"/>
            <w:shd w:val="clear" w:color="auto" w:fill="auto"/>
          </w:tcPr>
          <w:p w:rsidRPr="00F206F9" w:rsidR="00F206F9" w:rsidP="0006336F" w:rsidRDefault="00F206F9" w14:paraId="4FAF6818" w14:textId="77777777">
            <w:proofErr w:type="spellStart"/>
            <w:r w:rsidRPr="00F206F9">
              <w:t>Thinleaf</w:t>
            </w:r>
            <w:proofErr w:type="spellEnd"/>
            <w:r w:rsidRPr="00F206F9">
              <w:t xml:space="preserve"> huckleberry</w:t>
            </w:r>
          </w:p>
        </w:tc>
        <w:tc>
          <w:tcPr>
            <w:tcW w:w="1956" w:type="dxa"/>
            <w:shd w:val="clear" w:color="auto" w:fill="auto"/>
          </w:tcPr>
          <w:p w:rsidRPr="00F206F9" w:rsidR="00F206F9" w:rsidP="0006336F" w:rsidRDefault="00F206F9" w14:paraId="17393803" w14:textId="77777777">
            <w:r w:rsidRPr="00F206F9">
              <w:t>Mid-Upper</w:t>
            </w:r>
          </w:p>
        </w:tc>
      </w:tr>
      <w:tr w:rsidRPr="00F206F9" w:rsidR="00F206F9" w:rsidTr="00F206F9" w14:paraId="77876AF5" w14:textId="77777777">
        <w:tc>
          <w:tcPr>
            <w:tcW w:w="1056" w:type="dxa"/>
            <w:shd w:val="clear" w:color="auto" w:fill="auto"/>
          </w:tcPr>
          <w:p w:rsidRPr="00F206F9" w:rsidR="00F206F9" w:rsidP="0006336F" w:rsidRDefault="00F206F9" w14:paraId="285609DF" w14:textId="77777777">
            <w:pPr>
              <w:rPr>
                <w:bCs/>
              </w:rPr>
            </w:pPr>
            <w:r w:rsidRPr="00F206F9">
              <w:rPr>
                <w:bCs/>
              </w:rPr>
              <w:t>XETE</w:t>
            </w:r>
          </w:p>
        </w:tc>
        <w:tc>
          <w:tcPr>
            <w:tcW w:w="3024" w:type="dxa"/>
            <w:shd w:val="clear" w:color="auto" w:fill="auto"/>
          </w:tcPr>
          <w:p w:rsidRPr="00F206F9" w:rsidR="00F206F9" w:rsidP="0006336F" w:rsidRDefault="00F206F9" w14:paraId="07C57181" w14:textId="77777777">
            <w:proofErr w:type="spellStart"/>
            <w:r w:rsidRPr="00F206F9">
              <w:t>Xerophyllum</w:t>
            </w:r>
            <w:proofErr w:type="spellEnd"/>
            <w:r w:rsidRPr="00F206F9">
              <w:t xml:space="preserve"> </w:t>
            </w:r>
            <w:proofErr w:type="spellStart"/>
            <w:r w:rsidRPr="00F206F9">
              <w:t>tenax</w:t>
            </w:r>
            <w:proofErr w:type="spellEnd"/>
          </w:p>
        </w:tc>
        <w:tc>
          <w:tcPr>
            <w:tcW w:w="2388" w:type="dxa"/>
            <w:shd w:val="clear" w:color="auto" w:fill="auto"/>
          </w:tcPr>
          <w:p w:rsidRPr="00F206F9" w:rsidR="00F206F9" w:rsidP="0006336F" w:rsidRDefault="00F206F9" w14:paraId="3CA00BE6" w14:textId="77777777">
            <w:r w:rsidRPr="00F206F9">
              <w:t xml:space="preserve">Common </w:t>
            </w:r>
            <w:proofErr w:type="spellStart"/>
            <w:r w:rsidRPr="00F206F9">
              <w:t>beargrass</w:t>
            </w:r>
            <w:proofErr w:type="spellEnd"/>
          </w:p>
        </w:tc>
        <w:tc>
          <w:tcPr>
            <w:tcW w:w="1956" w:type="dxa"/>
            <w:shd w:val="clear" w:color="auto" w:fill="auto"/>
          </w:tcPr>
          <w:p w:rsidRPr="00F206F9" w:rsidR="00F206F9" w:rsidP="0006336F" w:rsidRDefault="00F206F9" w14:paraId="62F54C92" w14:textId="77777777">
            <w:r w:rsidRPr="00F206F9">
              <w:t>Low-Mid</w:t>
            </w:r>
          </w:p>
        </w:tc>
      </w:tr>
    </w:tbl>
    <w:p w:rsidR="00F206F9" w:rsidP="00F206F9" w:rsidRDefault="00F206F9" w14:paraId="211F24C1" w14:textId="77777777"/>
    <w:p w:rsidR="00F206F9" w:rsidP="00F206F9" w:rsidRDefault="00F206F9" w14:paraId="42D1BB62" w14:textId="77777777">
      <w:pPr>
        <w:pStyle w:val="SClassInfoPara"/>
      </w:pPr>
      <w:r>
        <w:t>Description</w:t>
      </w:r>
    </w:p>
    <w:p w:rsidR="00F206F9" w:rsidP="00F206F9" w:rsidRDefault="00F206F9" w14:paraId="030E6C15" w14:textId="77777777">
      <w:r>
        <w:t>This vegetation type is quite stable. No disturbances initiate primary succession or set it back, save for the rare fire that burns the edges of the patch. These rocky substrates have limited soils, preventing tree colonization.</w:t>
      </w:r>
    </w:p>
    <w:p w:rsidR="00F206F9" w:rsidP="00F206F9" w:rsidRDefault="00F206F9" w14:paraId="5B550E0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Mid1:ALL</w:t>
            </w:r>
          </w:p>
        </w:tc>
        <w:tc>
          <w:p>
            <w:pPr>
              <w:jc w:val="center"/>
            </w:pPr>
            <w:r>
              <w:rPr>
                <w:sz w:val="20"/>
              </w:rPr>
              <w:t>Mid1:ALL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206F9" w:rsidP="00F206F9" w:rsidRDefault="00F206F9" w14:paraId="2481435B" w14:textId="77777777">
      <w:r>
        <w:lastRenderedPageBreak/>
        <w:t xml:space="preserve">Franklin, J. and C.T. </w:t>
      </w:r>
      <w:proofErr w:type="spellStart"/>
      <w:r>
        <w:t>Dyrness</w:t>
      </w:r>
      <w:proofErr w:type="spellEnd"/>
      <w:r>
        <w:t xml:space="preserve">. 1988. Natural Vegetation of Oregon and Washington. Oregon </w:t>
      </w:r>
      <w:proofErr w:type="spellStart"/>
      <w:r>
        <w:t>Sate</w:t>
      </w:r>
      <w:proofErr w:type="spellEnd"/>
      <w:r>
        <w:t xml:space="preserve"> University Press, Corvallis, OR.</w:t>
      </w:r>
    </w:p>
    <w:p w:rsidR="00F206F9" w:rsidP="00F206F9" w:rsidRDefault="00F206F9" w14:paraId="0E01C25E" w14:textId="77777777"/>
    <w:p w:rsidR="00F206F9" w:rsidP="00F206F9" w:rsidRDefault="00F206F9" w14:paraId="748A4E7C" w14:textId="77777777">
      <w:proofErr w:type="spellStart"/>
      <w:r>
        <w:t>Kovalchik</w:t>
      </w:r>
      <w:proofErr w:type="spellEnd"/>
      <w:r>
        <w:t xml:space="preserve">, B.L. and R.R. </w:t>
      </w:r>
      <w:proofErr w:type="spellStart"/>
      <w:r>
        <w:t>Clausnitzer</w:t>
      </w:r>
      <w:proofErr w:type="spellEnd"/>
      <w:r>
        <w:t xml:space="preserve">. 2004.Classification and management of </w:t>
      </w:r>
    </w:p>
    <w:p w:rsidR="00F206F9" w:rsidP="00F206F9" w:rsidRDefault="00F206F9" w14:paraId="78F1F00B" w14:textId="77777777">
      <w:r>
        <w:t xml:space="preserve">aquatic, riparian, and wetland sites on the national forests of eastern Washington: </w:t>
      </w:r>
    </w:p>
    <w:p w:rsidR="00F206F9" w:rsidP="00F206F9" w:rsidRDefault="00F206F9" w14:paraId="7492BFB8" w14:textId="77777777">
      <w:r>
        <w:t>series description. Gen. Tech. Rep. PNW-GTR-593. Portland, OR: USDA Forest Service, Pacific Northwest Research Station. 354 pp.</w:t>
      </w:r>
    </w:p>
    <w:p w:rsidR="00F206F9" w:rsidP="00F206F9" w:rsidRDefault="00F206F9" w14:paraId="3CD1DB13" w14:textId="77777777"/>
    <w:p w:rsidR="00F206F9" w:rsidP="00F206F9" w:rsidRDefault="00F206F9" w14:paraId="59CE2AAA" w14:textId="77777777">
      <w:r>
        <w:t>NatureServe. 2007. International Ecological Classification Standard: Terrestrial Ecological Classifications. NatureServe Central Databases. Arlington, VA. Data current as of 10 February 2007.</w:t>
      </w:r>
    </w:p>
    <w:p w:rsidRPr="00A43E41" w:rsidR="004D5F12" w:rsidP="00F206F9" w:rsidRDefault="004D5F12" w14:paraId="55478F8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A9B59" w14:textId="77777777" w:rsidR="005333C8" w:rsidRDefault="005333C8">
      <w:r>
        <w:separator/>
      </w:r>
    </w:p>
  </w:endnote>
  <w:endnote w:type="continuationSeparator" w:id="0">
    <w:p w14:paraId="7A1C06DA" w14:textId="77777777" w:rsidR="005333C8" w:rsidRDefault="0053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F582" w14:textId="77777777" w:rsidR="00F206F9" w:rsidRDefault="00F206F9" w:rsidP="00F206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0FA40" w14:textId="77777777" w:rsidR="005333C8" w:rsidRDefault="005333C8">
      <w:r>
        <w:separator/>
      </w:r>
    </w:p>
  </w:footnote>
  <w:footnote w:type="continuationSeparator" w:id="0">
    <w:p w14:paraId="4D265FF1" w14:textId="77777777" w:rsidR="005333C8" w:rsidRDefault="00533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3A82" w14:textId="77777777" w:rsidR="00A43E41" w:rsidRDefault="00A43E41" w:rsidP="00F206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F9"/>
    <w:rsid w:val="00006AF9"/>
    <w:rsid w:val="00031661"/>
    <w:rsid w:val="00060925"/>
    <w:rsid w:val="00092233"/>
    <w:rsid w:val="000D2569"/>
    <w:rsid w:val="00157595"/>
    <w:rsid w:val="00173F2B"/>
    <w:rsid w:val="0037120A"/>
    <w:rsid w:val="003C4AA1"/>
    <w:rsid w:val="003F322E"/>
    <w:rsid w:val="004016D3"/>
    <w:rsid w:val="00423BD2"/>
    <w:rsid w:val="004D5F12"/>
    <w:rsid w:val="005333C8"/>
    <w:rsid w:val="005A033C"/>
    <w:rsid w:val="005B1DDE"/>
    <w:rsid w:val="005C2928"/>
    <w:rsid w:val="00621C0C"/>
    <w:rsid w:val="00650743"/>
    <w:rsid w:val="006557DE"/>
    <w:rsid w:val="006A51EC"/>
    <w:rsid w:val="00751DBE"/>
    <w:rsid w:val="007742B4"/>
    <w:rsid w:val="008610DF"/>
    <w:rsid w:val="008E38CB"/>
    <w:rsid w:val="00901CA2"/>
    <w:rsid w:val="009275B8"/>
    <w:rsid w:val="00945DBA"/>
    <w:rsid w:val="009E0DB5"/>
    <w:rsid w:val="00A43E41"/>
    <w:rsid w:val="00A44EF7"/>
    <w:rsid w:val="00A6209B"/>
    <w:rsid w:val="00AB052D"/>
    <w:rsid w:val="00B17612"/>
    <w:rsid w:val="00B56F9B"/>
    <w:rsid w:val="00B90745"/>
    <w:rsid w:val="00B92A33"/>
    <w:rsid w:val="00C20A29"/>
    <w:rsid w:val="00C67A59"/>
    <w:rsid w:val="00D111B5"/>
    <w:rsid w:val="00D81349"/>
    <w:rsid w:val="00DE5B29"/>
    <w:rsid w:val="00EC4A14"/>
    <w:rsid w:val="00ED3436"/>
    <w:rsid w:val="00EF6C66"/>
    <w:rsid w:val="00F206F9"/>
    <w:rsid w:val="00F405DA"/>
    <w:rsid w:val="00F86C13"/>
    <w:rsid w:val="00F948F2"/>
    <w:rsid w:val="00FC13FE"/>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59D9A"/>
  <w15:docId w15:val="{31159D0F-4D80-4E80-96F5-B8576764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3BD2"/>
    <w:pPr>
      <w:ind w:left="720"/>
    </w:pPr>
    <w:rPr>
      <w:rFonts w:ascii="Calibri" w:eastAsiaTheme="minorHAnsi" w:hAnsi="Calibri"/>
      <w:sz w:val="22"/>
      <w:szCs w:val="22"/>
    </w:rPr>
  </w:style>
  <w:style w:type="character" w:styleId="Hyperlink">
    <w:name w:val="Hyperlink"/>
    <w:basedOn w:val="DefaultParagraphFont"/>
    <w:rsid w:val="00423BD2"/>
    <w:rPr>
      <w:color w:val="0000FF" w:themeColor="hyperlink"/>
      <w:u w:val="single"/>
    </w:rPr>
  </w:style>
  <w:style w:type="paragraph" w:styleId="BalloonText">
    <w:name w:val="Balloon Text"/>
    <w:basedOn w:val="Normal"/>
    <w:link w:val="BalloonTextChar"/>
    <w:uiPriority w:val="99"/>
    <w:semiHidden/>
    <w:unhideWhenUsed/>
    <w:rsid w:val="00423BD2"/>
    <w:rPr>
      <w:rFonts w:ascii="Tahoma" w:hAnsi="Tahoma" w:cs="Tahoma"/>
      <w:sz w:val="16"/>
      <w:szCs w:val="16"/>
    </w:rPr>
  </w:style>
  <w:style w:type="character" w:customStyle="1" w:styleId="BalloonTextChar">
    <w:name w:val="Balloon Text Char"/>
    <w:basedOn w:val="DefaultParagraphFont"/>
    <w:link w:val="BalloonText"/>
    <w:uiPriority w:val="99"/>
    <w:semiHidden/>
    <w:rsid w:val="00423BD2"/>
    <w:rPr>
      <w:rFonts w:ascii="Tahoma" w:hAnsi="Tahoma" w:cs="Tahoma"/>
      <w:sz w:val="16"/>
      <w:szCs w:val="16"/>
    </w:rPr>
  </w:style>
  <w:style w:type="character" w:styleId="CommentReference">
    <w:name w:val="annotation reference"/>
    <w:basedOn w:val="DefaultParagraphFont"/>
    <w:uiPriority w:val="99"/>
    <w:semiHidden/>
    <w:unhideWhenUsed/>
    <w:rsid w:val="00C67A59"/>
    <w:rPr>
      <w:sz w:val="16"/>
      <w:szCs w:val="16"/>
    </w:rPr>
  </w:style>
  <w:style w:type="paragraph" w:styleId="CommentText">
    <w:name w:val="annotation text"/>
    <w:basedOn w:val="Normal"/>
    <w:link w:val="CommentTextChar"/>
    <w:uiPriority w:val="99"/>
    <w:semiHidden/>
    <w:unhideWhenUsed/>
    <w:rsid w:val="00C67A59"/>
    <w:rPr>
      <w:sz w:val="20"/>
      <w:szCs w:val="20"/>
    </w:rPr>
  </w:style>
  <w:style w:type="character" w:customStyle="1" w:styleId="CommentTextChar">
    <w:name w:val="Comment Text Char"/>
    <w:basedOn w:val="DefaultParagraphFont"/>
    <w:link w:val="CommentText"/>
    <w:uiPriority w:val="99"/>
    <w:semiHidden/>
    <w:rsid w:val="00C67A59"/>
  </w:style>
  <w:style w:type="paragraph" w:styleId="CommentSubject">
    <w:name w:val="annotation subject"/>
    <w:basedOn w:val="CommentText"/>
    <w:next w:val="CommentText"/>
    <w:link w:val="CommentSubjectChar"/>
    <w:uiPriority w:val="99"/>
    <w:semiHidden/>
    <w:unhideWhenUsed/>
    <w:rsid w:val="00C67A59"/>
    <w:rPr>
      <w:b/>
      <w:bCs/>
    </w:rPr>
  </w:style>
  <w:style w:type="character" w:customStyle="1" w:styleId="CommentSubjectChar">
    <w:name w:val="Comment Subject Char"/>
    <w:basedOn w:val="CommentTextChar"/>
    <w:link w:val="CommentSubject"/>
    <w:uiPriority w:val="99"/>
    <w:semiHidden/>
    <w:rsid w:val="00C67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557227">
      <w:bodyDiv w:val="1"/>
      <w:marLeft w:val="0"/>
      <w:marRight w:val="0"/>
      <w:marTop w:val="0"/>
      <w:marBottom w:val="0"/>
      <w:divBdr>
        <w:top w:val="none" w:sz="0" w:space="0" w:color="auto"/>
        <w:left w:val="none" w:sz="0" w:space="0" w:color="auto"/>
        <w:bottom w:val="none" w:sz="0" w:space="0" w:color="auto"/>
        <w:right w:val="none" w:sz="0" w:space="0" w:color="auto"/>
      </w:divBdr>
    </w:div>
    <w:div w:id="212481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2014-08-19T01:06:00Z</cp:lastPrinted>
  <dcterms:created xsi:type="dcterms:W3CDTF">2017-08-09T21:11:00Z</dcterms:created>
  <dcterms:modified xsi:type="dcterms:W3CDTF">2018-06-14T13:23:00Z</dcterms:modified>
</cp:coreProperties>
</file>