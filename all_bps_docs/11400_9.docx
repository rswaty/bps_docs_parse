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E58" w:rsidP="00C65E58" w:rsidRDefault="14F1DB42" w14:paraId="54EC4462" w14:textId="40A72F89">
      <w:pPr>
        <w:pStyle w:val="BpSTitle"/>
      </w:pPr>
      <w:r>
        <w:t>11400</w:t>
      </w:r>
    </w:p>
    <w:p w:rsidR="00C65E58" w:rsidP="00C65E58" w:rsidRDefault="00C65E58" w14:paraId="74AF81AE" w14:textId="77777777">
      <w:pPr>
        <w:pStyle w:val="BpSTitle"/>
      </w:pPr>
      <w:r>
        <w:t>Northern Rocky Mountain Subalpine-Upper Montane Grassland</w:t>
      </w:r>
    </w:p>
    <w:p w:rsidR="00C65E58" w:rsidP="00C65E58" w:rsidRDefault="00C65E58" w14:paraId="782F5D0D" w14:textId="182CB0BB">
      <w:r>
        <w:t xmlns:w="http://schemas.openxmlformats.org/wordprocessingml/2006/main">BpS Model/Description Version: Aug. 2020</w:t>
      </w:r>
      <w:r>
        <w:tab/>
      </w:r>
      <w:r>
        <w:tab/>
      </w:r>
      <w:r>
        <w:tab/>
      </w:r>
      <w:r>
        <w:tab/>
      </w:r>
      <w:r>
        <w:tab/>
      </w:r>
      <w:r>
        <w:tab/>
      </w:r>
      <w:r>
        <w:tab/>
      </w:r>
    </w:p>
    <w:p w:rsidR="00C65E58" w:rsidP="00C65E58" w:rsidRDefault="00C65E58" w14:paraId="2332FDB7" w14:textId="77777777"/>
    <w:tbl>
      <w:tblPr>
        <w:tblW w:w="706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32"/>
        <w:gridCol w:w="2592"/>
        <w:gridCol w:w="1392"/>
        <w:gridCol w:w="852"/>
      </w:tblGrid>
      <w:tr w:rsidRPr="00C65E58" w:rsidR="00C65E58" w:rsidTr="00C65E58" w14:paraId="34F12FF0" w14:textId="77777777">
        <w:tc>
          <w:tcPr>
            <w:tcW w:w="2232" w:type="dxa"/>
            <w:tcBorders>
              <w:top w:val="single" w:color="auto" w:sz="2" w:space="0"/>
              <w:left w:val="single" w:color="auto" w:sz="12" w:space="0"/>
              <w:bottom w:val="single" w:color="000000" w:sz="12" w:space="0"/>
            </w:tcBorders>
            <w:shd w:val="clear" w:color="auto" w:fill="auto"/>
          </w:tcPr>
          <w:p w:rsidRPr="00C65E58" w:rsidR="00C65E58" w:rsidP="00217AA2" w:rsidRDefault="00C65E58" w14:paraId="4BA37A3D" w14:textId="77777777">
            <w:pPr>
              <w:rPr>
                <w:b/>
                <w:bCs/>
              </w:rPr>
            </w:pPr>
            <w:r w:rsidRPr="00C65E58">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C65E58" w:rsidR="00C65E58" w:rsidP="00217AA2" w:rsidRDefault="00C65E58" w14:paraId="37AB876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65E58" w:rsidR="00C65E58" w:rsidP="00217AA2" w:rsidRDefault="00C65E58" w14:paraId="1CFA475A" w14:textId="77777777">
            <w:pPr>
              <w:rPr>
                <w:b/>
                <w:bCs/>
              </w:rPr>
            </w:pPr>
            <w:r w:rsidRPr="00C65E58">
              <w:rPr>
                <w:b/>
                <w:bCs/>
              </w:rPr>
              <w:t>Reviewers</w:t>
            </w:r>
          </w:p>
        </w:tc>
        <w:tc>
          <w:tcPr>
            <w:tcW w:w="852" w:type="dxa"/>
            <w:tcBorders>
              <w:top w:val="single" w:color="auto" w:sz="2" w:space="0"/>
              <w:bottom w:val="single" w:color="000000" w:sz="12" w:space="0"/>
            </w:tcBorders>
            <w:shd w:val="clear" w:color="auto" w:fill="auto"/>
          </w:tcPr>
          <w:p w:rsidRPr="00C65E58" w:rsidR="00C65E58" w:rsidP="00217AA2" w:rsidRDefault="00C65E58" w14:paraId="6B524F0B" w14:textId="77777777">
            <w:pPr>
              <w:rPr>
                <w:b/>
                <w:bCs/>
              </w:rPr>
            </w:pPr>
          </w:p>
        </w:tc>
      </w:tr>
      <w:tr w:rsidRPr="00C65E58" w:rsidR="00C65E58" w:rsidTr="00C65E58" w14:paraId="6390973F" w14:textId="77777777">
        <w:tc>
          <w:tcPr>
            <w:tcW w:w="2232" w:type="dxa"/>
            <w:tcBorders>
              <w:top w:val="single" w:color="000000" w:sz="12" w:space="0"/>
              <w:left w:val="single" w:color="auto" w:sz="12" w:space="0"/>
            </w:tcBorders>
            <w:shd w:val="clear" w:color="auto" w:fill="auto"/>
          </w:tcPr>
          <w:p w:rsidRPr="00C65E58" w:rsidR="00C65E58" w:rsidP="00217AA2" w:rsidRDefault="00C65E58" w14:paraId="4F49E0C0" w14:textId="77777777">
            <w:pPr>
              <w:rPr>
                <w:bCs/>
              </w:rPr>
            </w:pPr>
            <w:r w:rsidRPr="00C65E58">
              <w:rPr>
                <w:bCs/>
              </w:rPr>
              <w:t>Jenifer Hutchinson</w:t>
            </w:r>
          </w:p>
        </w:tc>
        <w:tc>
          <w:tcPr>
            <w:tcW w:w="2592" w:type="dxa"/>
            <w:tcBorders>
              <w:top w:val="single" w:color="000000" w:sz="12" w:space="0"/>
              <w:right w:val="single" w:color="000000" w:sz="12" w:space="0"/>
            </w:tcBorders>
            <w:shd w:val="clear" w:color="auto" w:fill="auto"/>
          </w:tcPr>
          <w:p w:rsidRPr="00C65E58" w:rsidR="00C65E58" w:rsidP="00217AA2" w:rsidRDefault="00C65E58" w14:paraId="030ABB77" w14:textId="77777777">
            <w:r w:rsidRPr="00C65E58">
              <w:t>jlhutchinson@fs.fed.us</w:t>
            </w:r>
          </w:p>
        </w:tc>
        <w:tc>
          <w:tcPr>
            <w:tcW w:w="1392" w:type="dxa"/>
            <w:tcBorders>
              <w:top w:val="single" w:color="000000" w:sz="12" w:space="0"/>
              <w:left w:val="single" w:color="000000" w:sz="12" w:space="0"/>
            </w:tcBorders>
            <w:shd w:val="clear" w:color="auto" w:fill="auto"/>
          </w:tcPr>
          <w:p w:rsidRPr="00C65E58" w:rsidR="00C65E58" w:rsidP="00217AA2" w:rsidRDefault="00C65E58" w14:paraId="1252B473" w14:textId="77777777">
            <w:r w:rsidRPr="00C65E58">
              <w:t>None</w:t>
            </w:r>
          </w:p>
        </w:tc>
        <w:tc>
          <w:tcPr>
            <w:tcW w:w="852" w:type="dxa"/>
            <w:tcBorders>
              <w:top w:val="single" w:color="000000" w:sz="12" w:space="0"/>
            </w:tcBorders>
            <w:shd w:val="clear" w:color="auto" w:fill="auto"/>
          </w:tcPr>
          <w:p w:rsidRPr="00C65E58" w:rsidR="00C65E58" w:rsidP="00217AA2" w:rsidRDefault="00C65E58" w14:paraId="6CFD9881" w14:textId="77777777">
            <w:r w:rsidRPr="00C65E58">
              <w:t>None</w:t>
            </w:r>
          </w:p>
        </w:tc>
      </w:tr>
      <w:tr w:rsidRPr="00C65E58" w:rsidR="00C65E58" w:rsidTr="00C65E58" w14:paraId="29272E4D" w14:textId="77777777">
        <w:tc>
          <w:tcPr>
            <w:tcW w:w="2232" w:type="dxa"/>
            <w:tcBorders>
              <w:left w:val="single" w:color="auto" w:sz="12" w:space="0"/>
            </w:tcBorders>
            <w:shd w:val="clear" w:color="auto" w:fill="auto"/>
          </w:tcPr>
          <w:p w:rsidRPr="00C65E58" w:rsidR="00C65E58" w:rsidP="00217AA2" w:rsidRDefault="00C65E58" w14:paraId="223C42B9" w14:textId="77777777">
            <w:pPr>
              <w:rPr>
                <w:bCs/>
              </w:rPr>
            </w:pPr>
            <w:r w:rsidRPr="00C65E58">
              <w:rPr>
                <w:bCs/>
              </w:rPr>
              <w:t>Dave Swanson</w:t>
            </w:r>
          </w:p>
        </w:tc>
        <w:tc>
          <w:tcPr>
            <w:tcW w:w="2592" w:type="dxa"/>
            <w:tcBorders>
              <w:right w:val="single" w:color="000000" w:sz="12" w:space="0"/>
            </w:tcBorders>
            <w:shd w:val="clear" w:color="auto" w:fill="auto"/>
          </w:tcPr>
          <w:p w:rsidRPr="00C65E58" w:rsidR="00C65E58" w:rsidP="00217AA2" w:rsidRDefault="00C65E58" w14:paraId="16902715" w14:textId="77777777">
            <w:r w:rsidRPr="00C65E58">
              <w:t>dkswanson@fs.fed.us</w:t>
            </w:r>
          </w:p>
        </w:tc>
        <w:tc>
          <w:tcPr>
            <w:tcW w:w="1392" w:type="dxa"/>
            <w:tcBorders>
              <w:left w:val="single" w:color="000000" w:sz="12" w:space="0"/>
            </w:tcBorders>
            <w:shd w:val="clear" w:color="auto" w:fill="auto"/>
          </w:tcPr>
          <w:p w:rsidRPr="00C65E58" w:rsidR="00C65E58" w:rsidP="00217AA2" w:rsidRDefault="00C65E58" w14:paraId="39465846" w14:textId="77777777">
            <w:r w:rsidRPr="00C65E58">
              <w:t>None</w:t>
            </w:r>
          </w:p>
        </w:tc>
        <w:tc>
          <w:tcPr>
            <w:tcW w:w="852" w:type="dxa"/>
            <w:shd w:val="clear" w:color="auto" w:fill="auto"/>
          </w:tcPr>
          <w:p w:rsidRPr="00C65E58" w:rsidR="00C65E58" w:rsidP="00217AA2" w:rsidRDefault="00C65E58" w14:paraId="5B7CC235" w14:textId="77777777">
            <w:r w:rsidRPr="00C65E58">
              <w:t>None</w:t>
            </w:r>
          </w:p>
        </w:tc>
      </w:tr>
      <w:tr w:rsidRPr="00C65E58" w:rsidR="00C65E58" w:rsidTr="00C65E58" w14:paraId="337FAF1B" w14:textId="77777777">
        <w:tc>
          <w:tcPr>
            <w:tcW w:w="2232" w:type="dxa"/>
            <w:tcBorders>
              <w:left w:val="single" w:color="auto" w:sz="12" w:space="0"/>
              <w:bottom w:val="single" w:color="auto" w:sz="2" w:space="0"/>
            </w:tcBorders>
            <w:shd w:val="clear" w:color="auto" w:fill="auto"/>
          </w:tcPr>
          <w:p w:rsidRPr="00C65E58" w:rsidR="00C65E58" w:rsidP="00217AA2" w:rsidRDefault="00C65E58" w14:paraId="0375C4CD" w14:textId="77777777">
            <w:pPr>
              <w:rPr>
                <w:bCs/>
              </w:rPr>
            </w:pPr>
            <w:r w:rsidRPr="00C65E58">
              <w:rPr>
                <w:bCs/>
              </w:rPr>
              <w:t>None</w:t>
            </w:r>
          </w:p>
        </w:tc>
        <w:tc>
          <w:tcPr>
            <w:tcW w:w="2592" w:type="dxa"/>
            <w:tcBorders>
              <w:right w:val="single" w:color="000000" w:sz="12" w:space="0"/>
            </w:tcBorders>
            <w:shd w:val="clear" w:color="auto" w:fill="auto"/>
          </w:tcPr>
          <w:p w:rsidRPr="00C65E58" w:rsidR="00C65E58" w:rsidP="00217AA2" w:rsidRDefault="00C65E58" w14:paraId="1F29B4D1" w14:textId="77777777">
            <w:r w:rsidRPr="00C65E58">
              <w:t>None</w:t>
            </w:r>
          </w:p>
        </w:tc>
        <w:tc>
          <w:tcPr>
            <w:tcW w:w="1392" w:type="dxa"/>
            <w:tcBorders>
              <w:left w:val="single" w:color="000000" w:sz="12" w:space="0"/>
              <w:bottom w:val="single" w:color="auto" w:sz="2" w:space="0"/>
            </w:tcBorders>
            <w:shd w:val="clear" w:color="auto" w:fill="auto"/>
          </w:tcPr>
          <w:p w:rsidRPr="00C65E58" w:rsidR="00C65E58" w:rsidP="00217AA2" w:rsidRDefault="00C65E58" w14:paraId="133548CF" w14:textId="77777777">
            <w:r w:rsidRPr="00C65E58">
              <w:t>None</w:t>
            </w:r>
          </w:p>
        </w:tc>
        <w:tc>
          <w:tcPr>
            <w:tcW w:w="852" w:type="dxa"/>
            <w:shd w:val="clear" w:color="auto" w:fill="auto"/>
          </w:tcPr>
          <w:p w:rsidRPr="00C65E58" w:rsidR="00C65E58" w:rsidP="00217AA2" w:rsidRDefault="00C65E58" w14:paraId="1CA6997E" w14:textId="77777777">
            <w:r w:rsidRPr="00C65E58">
              <w:t>None</w:t>
            </w:r>
          </w:p>
        </w:tc>
      </w:tr>
    </w:tbl>
    <w:p w:rsidR="00C65E58" w:rsidP="00C65E58" w:rsidRDefault="00C65E58" w14:paraId="7EA15F5D" w14:textId="77777777"/>
    <w:p w:rsidR="00C65E58" w:rsidP="00C65E58" w:rsidRDefault="00C65E58" w14:paraId="1F359A57" w14:textId="77777777">
      <w:pPr>
        <w:pStyle w:val="InfoPara"/>
      </w:pPr>
      <w:r>
        <w:t>Vegetation Type</w:t>
      </w:r>
    </w:p>
    <w:p w:rsidR="00C65E58" w:rsidP="00C65E58" w:rsidRDefault="00C65E58" w14:paraId="68FED105" w14:textId="3103C4D1">
      <w:r>
        <w:t>Herbaceous</w:t>
      </w:r>
    </w:p>
    <w:p w:rsidR="00C65E58" w:rsidP="00C65E58" w:rsidRDefault="00C65E58" w14:paraId="3EE8434B" w14:textId="1E3978FA">
      <w:pPr>
        <w:pStyle w:val="InfoPara"/>
      </w:pPr>
      <w:r>
        <w:t>Map Zone</w:t>
      </w:r>
    </w:p>
    <w:p w:rsidR="00C65E58" w:rsidP="00C65E58" w:rsidRDefault="00C65E58" w14:paraId="665F98D7" w14:textId="77777777">
      <w:r>
        <w:t>9</w:t>
      </w:r>
    </w:p>
    <w:p w:rsidR="00C65E58" w:rsidP="00C65E58" w:rsidRDefault="00C65E58" w14:paraId="42D73B59" w14:textId="77777777">
      <w:pPr>
        <w:pStyle w:val="InfoPara"/>
      </w:pPr>
      <w:r>
        <w:t>Geographic Range</w:t>
      </w:r>
    </w:p>
    <w:p w:rsidR="00C65E58" w:rsidP="00C65E58" w:rsidRDefault="00C65E58" w14:paraId="4B90D04A" w14:textId="6AB8D140">
      <w:r>
        <w:t xml:space="preserve">In LANDFIRE </w:t>
      </w:r>
      <w:r w:rsidR="004345BF">
        <w:t xml:space="preserve">map zone (MZ) </w:t>
      </w:r>
      <w:r>
        <w:t xml:space="preserve">9, </w:t>
      </w:r>
      <w:r w:rsidRPr="00D80666">
        <w:rPr>
          <w:i/>
        </w:rPr>
        <w:t xml:space="preserve">Festuca </w:t>
      </w:r>
      <w:proofErr w:type="spellStart"/>
      <w:r w:rsidRPr="00D80666">
        <w:rPr>
          <w:i/>
        </w:rPr>
        <w:t>viridula</w:t>
      </w:r>
      <w:proofErr w:type="spellEnd"/>
      <w:r>
        <w:t xml:space="preserve"> grasslands are found primarily in Wallowa Mountains with only a few occurrences in the northern Blue Mountains in O</w:t>
      </w:r>
      <w:r w:rsidR="004345BF">
        <w:t>regon</w:t>
      </w:r>
      <w:r>
        <w:t xml:space="preserve">. </w:t>
      </w:r>
      <w:r w:rsidRPr="00D80666">
        <w:rPr>
          <w:i/>
        </w:rPr>
        <w:t xml:space="preserve">Festuca </w:t>
      </w:r>
      <w:proofErr w:type="spellStart"/>
      <w:r w:rsidRPr="00D80666">
        <w:rPr>
          <w:i/>
        </w:rPr>
        <w:t>viridula</w:t>
      </w:r>
      <w:proofErr w:type="spellEnd"/>
      <w:r>
        <w:t xml:space="preserve"> is also found in the Rocky Mountains of Canada and northern I</w:t>
      </w:r>
      <w:r w:rsidR="004345BF">
        <w:t>daho</w:t>
      </w:r>
      <w:r>
        <w:t xml:space="preserve"> and the Cascade Mountains in O</w:t>
      </w:r>
      <w:r w:rsidR="004345BF">
        <w:t>regon</w:t>
      </w:r>
      <w:r>
        <w:t>.</w:t>
      </w:r>
    </w:p>
    <w:p w:rsidR="00C65E58" w:rsidP="00C65E58" w:rsidRDefault="00C65E58" w14:paraId="7E1F9A17" w14:textId="77777777">
      <w:pPr>
        <w:pStyle w:val="InfoPara"/>
      </w:pPr>
      <w:r>
        <w:t>Biophysical Site Description</w:t>
      </w:r>
    </w:p>
    <w:p w:rsidR="00C65E58" w:rsidP="00C65E58" w:rsidRDefault="00C65E58" w14:paraId="28979E12" w14:textId="4F406A4D">
      <w:r>
        <w:t>BpS generally occurs on high</w:t>
      </w:r>
      <w:r w:rsidR="004345BF">
        <w:t>-</w:t>
      </w:r>
      <w:r>
        <w:t>elevation (6</w:t>
      </w:r>
      <w:r w:rsidR="004345BF">
        <w:t>,</w:t>
      </w:r>
      <w:r>
        <w:t>300-8</w:t>
      </w:r>
      <w:r w:rsidR="004345BF">
        <w:t>,</w:t>
      </w:r>
      <w:r>
        <w:t>400ft) basalt ridges on all aspects. Usually on deep soils (&gt;32in) formed in basalt colluvium, loess</w:t>
      </w:r>
      <w:r w:rsidR="004345BF">
        <w:t>,</w:t>
      </w:r>
      <w:r>
        <w:t xml:space="preserve"> and volcanic ash (Johnson 1994).</w:t>
      </w:r>
    </w:p>
    <w:p w:rsidR="00C65E58" w:rsidP="00C65E58" w:rsidRDefault="00C65E58" w14:paraId="01FCB30D" w14:textId="77777777">
      <w:pPr>
        <w:pStyle w:val="InfoPara"/>
      </w:pPr>
      <w:r>
        <w:t>Vegetation Description</w:t>
      </w:r>
    </w:p>
    <w:p w:rsidR="00C65E58" w:rsidP="00C65E58" w:rsidRDefault="00C65E58" w14:paraId="78D6E3E5" w14:textId="05BFBCB8">
      <w:r>
        <w:t xml:space="preserve">This type is typically dominated by </w:t>
      </w:r>
      <w:r w:rsidRPr="00D80666">
        <w:rPr>
          <w:i/>
        </w:rPr>
        <w:t xml:space="preserve">Festuca </w:t>
      </w:r>
      <w:proofErr w:type="spellStart"/>
      <w:r w:rsidRPr="00D80666">
        <w:rPr>
          <w:i/>
        </w:rPr>
        <w:t>viridula</w:t>
      </w:r>
      <w:proofErr w:type="spellEnd"/>
      <w:r>
        <w:t xml:space="preserve">. Stringers of </w:t>
      </w:r>
      <w:proofErr w:type="spellStart"/>
      <w:r w:rsidRPr="00D80666">
        <w:rPr>
          <w:i/>
        </w:rPr>
        <w:t>Abies</w:t>
      </w:r>
      <w:proofErr w:type="spellEnd"/>
      <w:r w:rsidRPr="00D80666">
        <w:rPr>
          <w:i/>
        </w:rPr>
        <w:t xml:space="preserve"> </w:t>
      </w:r>
      <w:proofErr w:type="spellStart"/>
      <w:r w:rsidRPr="00D80666">
        <w:rPr>
          <w:i/>
        </w:rPr>
        <w:t>lasiocarpa</w:t>
      </w:r>
      <w:proofErr w:type="spellEnd"/>
      <w:r>
        <w:t xml:space="preserve"> and </w:t>
      </w:r>
      <w:r w:rsidRPr="00D80666">
        <w:rPr>
          <w:i/>
        </w:rPr>
        <w:t xml:space="preserve">Pinus </w:t>
      </w:r>
      <w:proofErr w:type="spellStart"/>
      <w:r w:rsidRPr="00D80666">
        <w:rPr>
          <w:i/>
        </w:rPr>
        <w:t>albicaulis</w:t>
      </w:r>
      <w:proofErr w:type="spellEnd"/>
      <w:r>
        <w:t xml:space="preserve"> are adjacent. Pristine </w:t>
      </w:r>
      <w:r w:rsidRPr="00D80666">
        <w:rPr>
          <w:i/>
        </w:rPr>
        <w:t xml:space="preserve">Festuca </w:t>
      </w:r>
      <w:proofErr w:type="spellStart"/>
      <w:r w:rsidRPr="00D80666">
        <w:rPr>
          <w:i/>
        </w:rPr>
        <w:t>viridula</w:t>
      </w:r>
      <w:proofErr w:type="spellEnd"/>
      <w:r>
        <w:t xml:space="preserve"> grassland</w:t>
      </w:r>
      <w:r w:rsidR="004345BF">
        <w:t>s</w:t>
      </w:r>
      <w:r>
        <w:t xml:space="preserve"> have a nearly continuous sod mat of this species with interspaces consisting of litter with virtually no bare ground. Other species such as </w:t>
      </w:r>
      <w:proofErr w:type="spellStart"/>
      <w:r w:rsidRPr="00D80666">
        <w:rPr>
          <w:i/>
        </w:rPr>
        <w:t>Lupinus</w:t>
      </w:r>
      <w:proofErr w:type="spellEnd"/>
      <w:r>
        <w:t xml:space="preserve"> sp</w:t>
      </w:r>
      <w:r w:rsidR="00565A6B">
        <w:t>p.</w:t>
      </w:r>
      <w:r>
        <w:t xml:space="preserve">, </w:t>
      </w:r>
      <w:r w:rsidRPr="00D80666">
        <w:rPr>
          <w:i/>
        </w:rPr>
        <w:t xml:space="preserve">Juncus </w:t>
      </w:r>
      <w:proofErr w:type="spellStart"/>
      <w:r w:rsidRPr="00D80666">
        <w:rPr>
          <w:i/>
        </w:rPr>
        <w:t>parryi</w:t>
      </w:r>
      <w:proofErr w:type="spellEnd"/>
      <w:r>
        <w:t xml:space="preserve">, </w:t>
      </w:r>
      <w:proofErr w:type="spellStart"/>
      <w:r w:rsidRPr="00D80666">
        <w:rPr>
          <w:i/>
        </w:rPr>
        <w:t>Carex</w:t>
      </w:r>
      <w:proofErr w:type="spellEnd"/>
      <w:r>
        <w:t xml:space="preserve"> </w:t>
      </w:r>
      <w:proofErr w:type="spellStart"/>
      <w:r w:rsidR="00565A6B">
        <w:t>spp</w:t>
      </w:r>
      <w:proofErr w:type="spellEnd"/>
      <w:r>
        <w:t xml:space="preserve">, </w:t>
      </w:r>
      <w:r w:rsidRPr="00D80666">
        <w:rPr>
          <w:i/>
        </w:rPr>
        <w:t>Penstemon</w:t>
      </w:r>
      <w:r>
        <w:t xml:space="preserve"> species</w:t>
      </w:r>
      <w:r w:rsidR="004345BF">
        <w:t>,</w:t>
      </w:r>
      <w:r>
        <w:t xml:space="preserve"> and </w:t>
      </w:r>
      <w:proofErr w:type="spellStart"/>
      <w:r w:rsidRPr="00D80666">
        <w:rPr>
          <w:i/>
        </w:rPr>
        <w:t>Achnatherum</w:t>
      </w:r>
      <w:proofErr w:type="spellEnd"/>
      <w:r w:rsidRPr="00D80666">
        <w:rPr>
          <w:i/>
        </w:rPr>
        <w:t xml:space="preserve"> </w:t>
      </w:r>
      <w:proofErr w:type="spellStart"/>
      <w:r w:rsidRPr="00D80666">
        <w:rPr>
          <w:i/>
        </w:rPr>
        <w:t>occidentale</w:t>
      </w:r>
      <w:proofErr w:type="spellEnd"/>
      <w:r>
        <w:t xml:space="preserve"> are minor components.</w:t>
      </w:r>
    </w:p>
    <w:p w:rsidR="00C65E58" w:rsidP="00C65E58" w:rsidRDefault="00C65E58" w14:paraId="3EA80BB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 var.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bl>
    <w:p>
      <w:r>
        <w:rPr>
          <w:sz w:val="16"/>
        </w:rPr>
        <w:t>Species names are from the NRCS PLANTS database. Check species codes at http://plants.usda.gov.</w:t>
      </w:r>
    </w:p>
    <w:p w:rsidR="00C65E58" w:rsidP="00C65E58" w:rsidRDefault="00C65E58" w14:paraId="6711CA5D" w14:textId="77777777">
      <w:pPr>
        <w:pStyle w:val="InfoPara"/>
      </w:pPr>
      <w:r>
        <w:t>Disturbance Description</w:t>
      </w:r>
    </w:p>
    <w:p w:rsidR="00C65E58" w:rsidP="00C65E58" w:rsidRDefault="00C65E58" w14:paraId="0D2E79B5" w14:textId="77777777">
      <w:r>
        <w:t xml:space="preserve">Late season fires may damage </w:t>
      </w:r>
      <w:r w:rsidRPr="00D80666">
        <w:rPr>
          <w:i/>
        </w:rPr>
        <w:t xml:space="preserve">Festuca </w:t>
      </w:r>
      <w:proofErr w:type="spellStart"/>
      <w:r w:rsidRPr="00D80666">
        <w:rPr>
          <w:i/>
        </w:rPr>
        <w:t>viridula</w:t>
      </w:r>
      <w:proofErr w:type="spellEnd"/>
      <w:r>
        <w:t xml:space="preserve"> plants. It is possible that lack of fire has promoted invasion by </w:t>
      </w:r>
      <w:proofErr w:type="spellStart"/>
      <w:r w:rsidRPr="00D80666">
        <w:rPr>
          <w:i/>
        </w:rPr>
        <w:t>Abies</w:t>
      </w:r>
      <w:proofErr w:type="spellEnd"/>
      <w:r w:rsidRPr="00D80666">
        <w:rPr>
          <w:i/>
        </w:rPr>
        <w:t xml:space="preserve"> </w:t>
      </w:r>
      <w:proofErr w:type="spellStart"/>
      <w:r w:rsidRPr="00D80666">
        <w:rPr>
          <w:i/>
        </w:rPr>
        <w:t>lasiocarpa</w:t>
      </w:r>
      <w:proofErr w:type="spellEnd"/>
      <w:r>
        <w:t xml:space="preserve"> and </w:t>
      </w:r>
      <w:r w:rsidRPr="00D80666">
        <w:rPr>
          <w:i/>
        </w:rPr>
        <w:t xml:space="preserve">Pinus </w:t>
      </w:r>
      <w:proofErr w:type="spellStart"/>
      <w:r w:rsidRPr="00D80666">
        <w:rPr>
          <w:i/>
        </w:rPr>
        <w:t>albicaulis</w:t>
      </w:r>
      <w:proofErr w:type="spellEnd"/>
      <w:r>
        <w:t xml:space="preserve"> (Johnson and </w:t>
      </w:r>
      <w:proofErr w:type="spellStart"/>
      <w:r>
        <w:t>Claustnitzer</w:t>
      </w:r>
      <w:proofErr w:type="spellEnd"/>
      <w:r>
        <w:t xml:space="preserve"> 1992).</w:t>
      </w:r>
    </w:p>
    <w:p w:rsidR="00C65E58" w:rsidP="00C65E58" w:rsidRDefault="00C65E58" w14:paraId="2E9ADF52" w14:textId="20E5C3F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667</w:t>
            </w:r>
          </w:p>
        </w:tc>
        <w:tc>
          <w:p>
            <w:pPr>
              <w:jc w:val="center"/>
            </w:pPr>
            <w:r>
              <w:t>69</w:t>
            </w:r>
          </w:p>
        </w:tc>
        <w:tc>
          <w:p>
            <w:pPr>
              <w:jc w:val="center"/>
            </w:pPr>
            <w:r>
              <w:t/>
            </w:r>
          </w:p>
        </w:tc>
        <w:tc>
          <w:p>
            <w:pPr>
              <w:jc w:val="center"/>
            </w:pPr>
            <w:r>
              <w:t/>
            </w:r>
          </w:p>
        </w:tc>
      </w:tr>
      <w:tr>
        <w:tc>
          <w:p>
            <w:pPr>
              <w:jc w:val="center"/>
            </w:pPr>
            <w:r>
              <w:t>Moderate (Mixed)</w:t>
            </w:r>
          </w:p>
        </w:tc>
        <w:tc>
          <w:p>
            <w:pPr>
              <w:jc w:val="center"/>
            </w:pPr>
            <w:r>
              <w:t>1473</w:t>
            </w:r>
          </w:p>
        </w:tc>
        <w:tc>
          <w:p>
            <w:pPr>
              <w:jc w:val="center"/>
            </w:pPr>
            <w:r>
              <w:t>31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459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5E58" w:rsidP="00C65E58" w:rsidRDefault="00C65E58" w14:paraId="1B534626" w14:textId="77777777">
      <w:pPr>
        <w:pStyle w:val="InfoPara"/>
      </w:pPr>
      <w:r>
        <w:lastRenderedPageBreak/>
        <w:t>Scale Description</w:t>
      </w:r>
    </w:p>
    <w:p w:rsidR="00C65E58" w:rsidP="00C65E58" w:rsidRDefault="00C65E58" w14:paraId="6CA14581" w14:textId="77777777">
      <w:r>
        <w:t>This type occurs on subalpine ridgetops, so the patch size is never large.</w:t>
      </w:r>
    </w:p>
    <w:p w:rsidR="00C65E58" w:rsidP="00C65E58" w:rsidRDefault="00C65E58" w14:paraId="060E92A2" w14:textId="77777777">
      <w:pPr>
        <w:pStyle w:val="InfoPara"/>
      </w:pPr>
      <w:r>
        <w:t>Adjacency or Identification Concerns</w:t>
      </w:r>
    </w:p>
    <w:p w:rsidR="00C65E58" w:rsidP="00C65E58" w:rsidRDefault="00C65E58" w14:paraId="6659FF0E" w14:textId="77777777">
      <w:r>
        <w:t xml:space="preserve">Grazing has degraded the majority of </w:t>
      </w:r>
      <w:r w:rsidRPr="00D80666">
        <w:rPr>
          <w:i/>
        </w:rPr>
        <w:t xml:space="preserve">Festuca </w:t>
      </w:r>
      <w:proofErr w:type="spellStart"/>
      <w:r w:rsidRPr="00D80666">
        <w:rPr>
          <w:i/>
        </w:rPr>
        <w:t>viridula</w:t>
      </w:r>
      <w:proofErr w:type="spellEnd"/>
      <w:r w:rsidRPr="00D80666">
        <w:rPr>
          <w:i/>
        </w:rPr>
        <w:t xml:space="preserve"> </w:t>
      </w:r>
      <w:r>
        <w:t xml:space="preserve">grasslands in the past. Presently, </w:t>
      </w:r>
      <w:proofErr w:type="gramStart"/>
      <w:r>
        <w:t>the majority of</w:t>
      </w:r>
      <w:proofErr w:type="gramEnd"/>
      <w:r>
        <w:t xml:space="preserve"> these grasslands are protected as wilderness.</w:t>
      </w:r>
    </w:p>
    <w:p w:rsidR="00C65E58" w:rsidP="00C65E58" w:rsidRDefault="00C65E58" w14:paraId="72D50E80" w14:textId="77777777">
      <w:pPr>
        <w:pStyle w:val="InfoPara"/>
      </w:pPr>
      <w:r>
        <w:t>Issues or Problems</w:t>
      </w:r>
    </w:p>
    <w:p w:rsidR="00C65E58" w:rsidP="00C65E58" w:rsidRDefault="00C65E58" w14:paraId="20827A2D" w14:textId="27B7A354">
      <w:r>
        <w:t>This type lacks fire history data. Overgrazing can cause soil erosion and an increase in forbs and other grass</w:t>
      </w:r>
      <w:r w:rsidR="00D72A98">
        <w:t>-</w:t>
      </w:r>
      <w:r>
        <w:t xml:space="preserve">like species such as </w:t>
      </w:r>
      <w:proofErr w:type="spellStart"/>
      <w:r w:rsidRPr="00D80666">
        <w:rPr>
          <w:i/>
        </w:rPr>
        <w:t>Lupinus</w:t>
      </w:r>
      <w:proofErr w:type="spellEnd"/>
      <w:r>
        <w:t xml:space="preserve"> </w:t>
      </w:r>
      <w:proofErr w:type="spellStart"/>
      <w:r w:rsidR="00565A6B">
        <w:t>spp</w:t>
      </w:r>
      <w:proofErr w:type="spellEnd"/>
      <w:r>
        <w:t xml:space="preserve">, </w:t>
      </w:r>
      <w:r w:rsidRPr="00D80666">
        <w:rPr>
          <w:i/>
        </w:rPr>
        <w:t xml:space="preserve">Juncus </w:t>
      </w:r>
      <w:proofErr w:type="spellStart"/>
      <w:r w:rsidRPr="00D80666">
        <w:rPr>
          <w:i/>
        </w:rPr>
        <w:t>parryi</w:t>
      </w:r>
      <w:proofErr w:type="spellEnd"/>
      <w:r>
        <w:t xml:space="preserve">, </w:t>
      </w:r>
      <w:proofErr w:type="spellStart"/>
      <w:r w:rsidRPr="00D80666">
        <w:rPr>
          <w:i/>
        </w:rPr>
        <w:t>Carex</w:t>
      </w:r>
      <w:proofErr w:type="spellEnd"/>
      <w:r>
        <w:t xml:space="preserve"> species, </w:t>
      </w:r>
      <w:proofErr w:type="spellStart"/>
      <w:r w:rsidRPr="00D80666">
        <w:rPr>
          <w:i/>
        </w:rPr>
        <w:t>Achnatherum</w:t>
      </w:r>
      <w:proofErr w:type="spellEnd"/>
      <w:r w:rsidRPr="00D80666">
        <w:rPr>
          <w:i/>
        </w:rPr>
        <w:t xml:space="preserve"> </w:t>
      </w:r>
      <w:proofErr w:type="spellStart"/>
      <w:r w:rsidRPr="00D80666">
        <w:rPr>
          <w:i/>
        </w:rPr>
        <w:t>occidentale</w:t>
      </w:r>
      <w:proofErr w:type="spellEnd"/>
      <w:r w:rsidR="00D72A98">
        <w:t>,</w:t>
      </w:r>
      <w:r>
        <w:t xml:space="preserve"> and </w:t>
      </w:r>
      <w:r w:rsidRPr="00D80666">
        <w:rPr>
          <w:i/>
        </w:rPr>
        <w:t>Penstemon</w:t>
      </w:r>
      <w:r>
        <w:t xml:space="preserve"> species.</w:t>
      </w:r>
    </w:p>
    <w:p w:rsidR="00C65E58" w:rsidP="00C65E58" w:rsidRDefault="00C65E58" w14:paraId="1D4E2056" w14:textId="77777777">
      <w:pPr>
        <w:pStyle w:val="InfoPara"/>
      </w:pPr>
      <w:r>
        <w:t>Native Uncharacteristic Conditions</w:t>
      </w:r>
    </w:p>
    <w:p w:rsidR="00C65E58" w:rsidP="00C65E58" w:rsidRDefault="00C65E58" w14:paraId="1A166D5B" w14:textId="77777777"/>
    <w:p w:rsidR="00C65E58" w:rsidP="00C65E58" w:rsidRDefault="00C65E58" w14:paraId="6D23A3B7" w14:textId="77777777">
      <w:pPr>
        <w:pStyle w:val="InfoPara"/>
      </w:pPr>
      <w:r>
        <w:t>Comments</w:t>
      </w:r>
    </w:p>
    <w:p w:rsidR="00C65E58" w:rsidP="00C65E58" w:rsidRDefault="00166F0F" w14:paraId="290BB0E2" w14:textId="7333F01C">
      <w:r>
        <w:t xml:space="preserve">Kori Blankenship edited this model in February 2019 because the Early class averaged less than 1% of the landscape. Blankenship combined the Early and </w:t>
      </w:r>
      <w:proofErr w:type="spellStart"/>
      <w:r>
        <w:t>Mid seral</w:t>
      </w:r>
      <w:proofErr w:type="spellEnd"/>
      <w:r>
        <w:t xml:space="preserve"> states and increased the probability of alternate succession from .001 to .002. This maintained the proportion of the Late state.</w:t>
      </w:r>
      <w:r w:rsidR="0012760A">
        <w:t xml:space="preserve"> </w:t>
      </w:r>
      <w:r w:rsidR="00C71E63">
        <w:t xml:space="preserve">The revised two box model aligns with all other models for this type, which have two box models, and will likely be more mappable. </w:t>
      </w:r>
    </w:p>
    <w:p w:rsidR="00C65E58" w:rsidP="00C65E58" w:rsidRDefault="00C65E58" w14:paraId="12569757" w14:textId="77777777">
      <w:pPr>
        <w:pStyle w:val="ReportSection"/>
      </w:pPr>
      <w:r>
        <w:t>Succession Classes</w:t>
      </w:r>
    </w:p>
    <w:p w:rsidR="00C65E58" w:rsidP="00C65E58" w:rsidRDefault="00C65E58" w14:paraId="272791B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5E58" w:rsidP="00C65E58" w:rsidRDefault="00C65E58" w14:paraId="641C9CE6" w14:textId="6CE582E5">
      <w:pPr>
        <w:pStyle w:val="InfoPara"/>
      </w:pPr>
      <w:r>
        <w:t>Class A</w:t>
      </w:r>
      <w:r>
        <w:tab/>
      </w:r>
      <w:r w:rsidR="00166F0F">
        <w:t>80</w:t>
      </w:r>
      <w:r>
        <w:tab/>
      </w:r>
      <w:r>
        <w:tab/>
      </w:r>
      <w:r>
        <w:tab/>
      </w:r>
      <w:r>
        <w:tab/>
      </w:r>
      <w:r>
        <w:tab/>
      </w:r>
      <w:r w:rsidR="00C567A2">
        <w:t>Early</w:t>
      </w:r>
      <w:r>
        <w:t xml:space="preserve"> Development 1 - </w:t>
      </w:r>
      <w:r w:rsidR="00166F0F">
        <w:t>All</w:t>
      </w:r>
    </w:p>
    <w:p w:rsidR="00C65E58" w:rsidP="00C65E58" w:rsidRDefault="00C65E58" w14:paraId="4892EBD5" w14:textId="77777777"/>
    <w:p w:rsidR="00C65E58" w:rsidP="00C65E58" w:rsidRDefault="00C65E58" w14:paraId="6E66F197"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4056"/>
        <w:gridCol w:w="2352"/>
        <w:gridCol w:w="1956"/>
      </w:tblGrid>
      <w:tr w:rsidRPr="00C65E58" w:rsidR="00C65E58" w:rsidTr="00C65E58" w14:paraId="7391FA79" w14:textId="77777777">
        <w:tc>
          <w:tcPr>
            <w:tcW w:w="1212" w:type="dxa"/>
            <w:tcBorders>
              <w:top w:val="single" w:color="auto" w:sz="2" w:space="0"/>
              <w:bottom w:val="single" w:color="000000" w:sz="12" w:space="0"/>
            </w:tcBorders>
            <w:shd w:val="clear" w:color="auto" w:fill="auto"/>
          </w:tcPr>
          <w:p w:rsidRPr="00C65E58" w:rsidR="00C65E58" w:rsidP="00B642C7" w:rsidRDefault="00C65E58" w14:paraId="44FEB3E1" w14:textId="77777777">
            <w:pPr>
              <w:rPr>
                <w:b/>
                <w:bCs/>
              </w:rPr>
            </w:pPr>
            <w:r w:rsidRPr="00C65E58">
              <w:rPr>
                <w:b/>
                <w:bCs/>
              </w:rPr>
              <w:t>Symbol</w:t>
            </w:r>
          </w:p>
        </w:tc>
        <w:tc>
          <w:tcPr>
            <w:tcW w:w="4056" w:type="dxa"/>
            <w:tcBorders>
              <w:top w:val="single" w:color="auto" w:sz="2" w:space="0"/>
              <w:bottom w:val="single" w:color="000000" w:sz="12" w:space="0"/>
            </w:tcBorders>
            <w:shd w:val="clear" w:color="auto" w:fill="auto"/>
          </w:tcPr>
          <w:p w:rsidRPr="00C65E58" w:rsidR="00C65E58" w:rsidP="00B642C7" w:rsidRDefault="00C65E58" w14:paraId="0BE6933A" w14:textId="77777777">
            <w:pPr>
              <w:rPr>
                <w:b/>
                <w:bCs/>
              </w:rPr>
            </w:pPr>
            <w:r w:rsidRPr="00C65E58">
              <w:rPr>
                <w:b/>
                <w:bCs/>
              </w:rPr>
              <w:t>Scientific Name</w:t>
            </w:r>
          </w:p>
        </w:tc>
        <w:tc>
          <w:tcPr>
            <w:tcW w:w="2352" w:type="dxa"/>
            <w:tcBorders>
              <w:top w:val="single" w:color="auto" w:sz="2" w:space="0"/>
              <w:bottom w:val="single" w:color="000000" w:sz="12" w:space="0"/>
            </w:tcBorders>
            <w:shd w:val="clear" w:color="auto" w:fill="auto"/>
          </w:tcPr>
          <w:p w:rsidRPr="00C65E58" w:rsidR="00C65E58" w:rsidP="00B642C7" w:rsidRDefault="00C65E58" w14:paraId="21C8A8A3" w14:textId="77777777">
            <w:pPr>
              <w:rPr>
                <w:b/>
                <w:bCs/>
              </w:rPr>
            </w:pPr>
            <w:r w:rsidRPr="00C65E58">
              <w:rPr>
                <w:b/>
                <w:bCs/>
              </w:rPr>
              <w:t>Common Name</w:t>
            </w:r>
          </w:p>
        </w:tc>
        <w:tc>
          <w:tcPr>
            <w:tcW w:w="1956" w:type="dxa"/>
            <w:tcBorders>
              <w:top w:val="single" w:color="auto" w:sz="2" w:space="0"/>
              <w:bottom w:val="single" w:color="000000" w:sz="12" w:space="0"/>
            </w:tcBorders>
            <w:shd w:val="clear" w:color="auto" w:fill="auto"/>
          </w:tcPr>
          <w:p w:rsidRPr="00C65E58" w:rsidR="00C65E58" w:rsidP="00B642C7" w:rsidRDefault="00C65E58" w14:paraId="5308B9E1" w14:textId="77777777">
            <w:pPr>
              <w:rPr>
                <w:b/>
                <w:bCs/>
              </w:rPr>
            </w:pPr>
            <w:r w:rsidRPr="00C65E58">
              <w:rPr>
                <w:b/>
                <w:bCs/>
              </w:rPr>
              <w:t>Canopy Position</w:t>
            </w:r>
          </w:p>
        </w:tc>
      </w:tr>
      <w:tr w:rsidRPr="00C65E58" w:rsidR="00C65E58" w:rsidTr="00C65E58" w14:paraId="1E223B61" w14:textId="77777777">
        <w:tc>
          <w:tcPr>
            <w:tcW w:w="1212" w:type="dxa"/>
            <w:tcBorders>
              <w:top w:val="single" w:color="000000" w:sz="12" w:space="0"/>
            </w:tcBorders>
            <w:shd w:val="clear" w:color="auto" w:fill="auto"/>
          </w:tcPr>
          <w:p w:rsidRPr="00C65E58" w:rsidR="00C65E58" w:rsidP="00B642C7" w:rsidRDefault="00C65E58" w14:paraId="7CD2BC4D" w14:textId="77777777">
            <w:pPr>
              <w:rPr>
                <w:bCs/>
              </w:rPr>
            </w:pPr>
            <w:r w:rsidRPr="00C65E58">
              <w:rPr>
                <w:bCs/>
              </w:rPr>
              <w:t>FEVI</w:t>
            </w:r>
          </w:p>
        </w:tc>
        <w:tc>
          <w:tcPr>
            <w:tcW w:w="4056" w:type="dxa"/>
            <w:tcBorders>
              <w:top w:val="single" w:color="000000" w:sz="12" w:space="0"/>
            </w:tcBorders>
            <w:shd w:val="clear" w:color="auto" w:fill="auto"/>
          </w:tcPr>
          <w:p w:rsidRPr="00C65E58" w:rsidR="00C65E58" w:rsidP="00B642C7" w:rsidRDefault="00C65E58" w14:paraId="50CCBEB6" w14:textId="77777777">
            <w:r w:rsidRPr="00C65E58">
              <w:t xml:space="preserve">Festuca </w:t>
            </w:r>
            <w:proofErr w:type="spellStart"/>
            <w:r w:rsidRPr="00C65E58">
              <w:t>viridula</w:t>
            </w:r>
            <w:proofErr w:type="spellEnd"/>
          </w:p>
        </w:tc>
        <w:tc>
          <w:tcPr>
            <w:tcW w:w="2352" w:type="dxa"/>
            <w:tcBorders>
              <w:top w:val="single" w:color="000000" w:sz="12" w:space="0"/>
            </w:tcBorders>
            <w:shd w:val="clear" w:color="auto" w:fill="auto"/>
          </w:tcPr>
          <w:p w:rsidRPr="00C65E58" w:rsidR="00C65E58" w:rsidP="00B642C7" w:rsidRDefault="00C65E58" w14:paraId="0DD2F0D1" w14:textId="77777777">
            <w:r w:rsidRPr="00C65E58">
              <w:t>Greenleaf fescue</w:t>
            </w:r>
          </w:p>
        </w:tc>
        <w:tc>
          <w:tcPr>
            <w:tcW w:w="1956" w:type="dxa"/>
            <w:tcBorders>
              <w:top w:val="single" w:color="000000" w:sz="12" w:space="0"/>
            </w:tcBorders>
            <w:shd w:val="clear" w:color="auto" w:fill="auto"/>
          </w:tcPr>
          <w:p w:rsidRPr="00C65E58" w:rsidR="00C65E58" w:rsidP="00B642C7" w:rsidRDefault="00C65E58" w14:paraId="74793C21" w14:textId="77777777">
            <w:r w:rsidRPr="00C65E58">
              <w:t>All</w:t>
            </w:r>
          </w:p>
        </w:tc>
      </w:tr>
      <w:tr w:rsidRPr="00C65E58" w:rsidR="00C65E58" w:rsidTr="00C65E58" w14:paraId="5A6BE335" w14:textId="77777777">
        <w:tc>
          <w:tcPr>
            <w:tcW w:w="1212" w:type="dxa"/>
            <w:shd w:val="clear" w:color="auto" w:fill="auto"/>
          </w:tcPr>
          <w:p w:rsidRPr="00C65E58" w:rsidR="00C65E58" w:rsidP="00B642C7" w:rsidRDefault="00C65E58" w14:paraId="781511FD" w14:textId="77777777">
            <w:pPr>
              <w:rPr>
                <w:bCs/>
              </w:rPr>
            </w:pPr>
            <w:r w:rsidRPr="00C65E58">
              <w:rPr>
                <w:bCs/>
              </w:rPr>
              <w:t>LUPIN</w:t>
            </w:r>
          </w:p>
        </w:tc>
        <w:tc>
          <w:tcPr>
            <w:tcW w:w="4056" w:type="dxa"/>
            <w:shd w:val="clear" w:color="auto" w:fill="auto"/>
          </w:tcPr>
          <w:p w:rsidRPr="00C65E58" w:rsidR="00C65E58" w:rsidP="00B642C7" w:rsidRDefault="00C65E58" w14:paraId="6EC097CF" w14:textId="77777777">
            <w:proofErr w:type="spellStart"/>
            <w:r w:rsidRPr="00C65E58">
              <w:t>Lupinus</w:t>
            </w:r>
            <w:proofErr w:type="spellEnd"/>
          </w:p>
        </w:tc>
        <w:tc>
          <w:tcPr>
            <w:tcW w:w="2352" w:type="dxa"/>
            <w:shd w:val="clear" w:color="auto" w:fill="auto"/>
          </w:tcPr>
          <w:p w:rsidRPr="00C65E58" w:rsidR="00C65E58" w:rsidP="00B642C7" w:rsidRDefault="00C65E58" w14:paraId="12A02901" w14:textId="77777777">
            <w:r w:rsidRPr="00C65E58">
              <w:t>Lupine</w:t>
            </w:r>
          </w:p>
        </w:tc>
        <w:tc>
          <w:tcPr>
            <w:tcW w:w="1956" w:type="dxa"/>
            <w:shd w:val="clear" w:color="auto" w:fill="auto"/>
          </w:tcPr>
          <w:p w:rsidRPr="00C65E58" w:rsidR="00C65E58" w:rsidP="00B642C7" w:rsidRDefault="00C65E58" w14:paraId="57D7DFCE" w14:textId="77777777">
            <w:r w:rsidRPr="00C65E58">
              <w:t>All</w:t>
            </w:r>
          </w:p>
        </w:tc>
      </w:tr>
      <w:tr w:rsidRPr="00C65E58" w:rsidR="00C65E58" w:rsidTr="00C65E58" w14:paraId="30F7990F" w14:textId="77777777">
        <w:tc>
          <w:tcPr>
            <w:tcW w:w="1212" w:type="dxa"/>
            <w:shd w:val="clear" w:color="auto" w:fill="auto"/>
          </w:tcPr>
          <w:p w:rsidRPr="00C65E58" w:rsidR="00C65E58" w:rsidP="00B642C7" w:rsidRDefault="00C65E58" w14:paraId="305BD8A0" w14:textId="77777777">
            <w:pPr>
              <w:rPr>
                <w:bCs/>
              </w:rPr>
            </w:pPr>
            <w:r w:rsidRPr="00C65E58">
              <w:rPr>
                <w:bCs/>
              </w:rPr>
              <w:t>JUPA</w:t>
            </w:r>
          </w:p>
        </w:tc>
        <w:tc>
          <w:tcPr>
            <w:tcW w:w="4056" w:type="dxa"/>
            <w:shd w:val="clear" w:color="auto" w:fill="auto"/>
          </w:tcPr>
          <w:p w:rsidRPr="00C65E58" w:rsidR="00C65E58" w:rsidP="00B642C7" w:rsidRDefault="00C65E58" w14:paraId="367D4F75" w14:textId="77777777">
            <w:r w:rsidRPr="00C65E58">
              <w:t xml:space="preserve">Juncus </w:t>
            </w:r>
            <w:proofErr w:type="spellStart"/>
            <w:r w:rsidRPr="00C65E58">
              <w:t>parryi</w:t>
            </w:r>
            <w:proofErr w:type="spellEnd"/>
          </w:p>
        </w:tc>
        <w:tc>
          <w:tcPr>
            <w:tcW w:w="2352" w:type="dxa"/>
            <w:shd w:val="clear" w:color="auto" w:fill="auto"/>
          </w:tcPr>
          <w:p w:rsidRPr="00C65E58" w:rsidR="00C65E58" w:rsidP="00B642C7" w:rsidRDefault="00C65E58" w14:paraId="38094AB7" w14:textId="77777777">
            <w:r w:rsidRPr="00C65E58">
              <w:t>Parry's rush</w:t>
            </w:r>
          </w:p>
        </w:tc>
        <w:tc>
          <w:tcPr>
            <w:tcW w:w="1956" w:type="dxa"/>
            <w:shd w:val="clear" w:color="auto" w:fill="auto"/>
          </w:tcPr>
          <w:p w:rsidRPr="00C65E58" w:rsidR="00C65E58" w:rsidP="00B642C7" w:rsidRDefault="00C65E58" w14:paraId="342FCBAB" w14:textId="77777777">
            <w:r w:rsidRPr="00C65E58">
              <w:t>All</w:t>
            </w:r>
          </w:p>
        </w:tc>
      </w:tr>
      <w:tr w:rsidRPr="00C65E58" w:rsidR="00C65E58" w:rsidTr="00C65E58" w14:paraId="67326311" w14:textId="77777777">
        <w:tc>
          <w:tcPr>
            <w:tcW w:w="1212" w:type="dxa"/>
            <w:shd w:val="clear" w:color="auto" w:fill="auto"/>
          </w:tcPr>
          <w:p w:rsidRPr="00C65E58" w:rsidR="00C65E58" w:rsidP="00B642C7" w:rsidRDefault="00C65E58" w14:paraId="67A0566D" w14:textId="77777777">
            <w:pPr>
              <w:rPr>
                <w:bCs/>
              </w:rPr>
            </w:pPr>
            <w:r w:rsidRPr="00C65E58">
              <w:rPr>
                <w:bCs/>
              </w:rPr>
              <w:t>ACOCO</w:t>
            </w:r>
          </w:p>
        </w:tc>
        <w:tc>
          <w:tcPr>
            <w:tcW w:w="4056" w:type="dxa"/>
            <w:shd w:val="clear" w:color="auto" w:fill="auto"/>
          </w:tcPr>
          <w:p w:rsidRPr="00C65E58" w:rsidR="00C65E58" w:rsidP="00B642C7" w:rsidRDefault="00C65E58" w14:paraId="6FD02F43" w14:textId="77777777">
            <w:proofErr w:type="spellStart"/>
            <w:r w:rsidRPr="00C65E58">
              <w:t>Achnatherum</w:t>
            </w:r>
            <w:proofErr w:type="spellEnd"/>
            <w:r w:rsidRPr="00C65E58">
              <w:t xml:space="preserve"> </w:t>
            </w:r>
            <w:proofErr w:type="spellStart"/>
            <w:r w:rsidRPr="00C65E58">
              <w:t>occidentale</w:t>
            </w:r>
            <w:proofErr w:type="spellEnd"/>
            <w:r w:rsidRPr="00C65E58">
              <w:t xml:space="preserve"> ssp. </w:t>
            </w:r>
            <w:proofErr w:type="spellStart"/>
            <w:r w:rsidRPr="00C65E58">
              <w:t>occidentale</w:t>
            </w:r>
            <w:proofErr w:type="spellEnd"/>
          </w:p>
        </w:tc>
        <w:tc>
          <w:tcPr>
            <w:tcW w:w="2352" w:type="dxa"/>
            <w:shd w:val="clear" w:color="auto" w:fill="auto"/>
          </w:tcPr>
          <w:p w:rsidRPr="00C65E58" w:rsidR="00C65E58" w:rsidP="00B642C7" w:rsidRDefault="00C65E58" w14:paraId="090F1238" w14:textId="77777777">
            <w:r w:rsidRPr="00C65E58">
              <w:t>Western needlegrass</w:t>
            </w:r>
          </w:p>
        </w:tc>
        <w:tc>
          <w:tcPr>
            <w:tcW w:w="1956" w:type="dxa"/>
            <w:shd w:val="clear" w:color="auto" w:fill="auto"/>
          </w:tcPr>
          <w:p w:rsidRPr="00C65E58" w:rsidR="00C65E58" w:rsidP="00B642C7" w:rsidRDefault="00C65E58" w14:paraId="6AEF8FE1" w14:textId="77777777">
            <w:r w:rsidRPr="00C65E58">
              <w:t>All</w:t>
            </w:r>
          </w:p>
        </w:tc>
      </w:tr>
    </w:tbl>
    <w:p w:rsidR="00C65E58" w:rsidP="00C65E58" w:rsidRDefault="00C65E58" w14:paraId="195E59A7" w14:textId="77777777"/>
    <w:p w:rsidR="00C65E58" w:rsidP="00C65E58" w:rsidRDefault="00C65E58" w14:paraId="3D7E792D" w14:textId="77777777">
      <w:pPr>
        <w:pStyle w:val="SClassInfoPara"/>
      </w:pPr>
      <w:r>
        <w:t>Description</w:t>
      </w:r>
    </w:p>
    <w:p w:rsidR="00166F0F" w:rsidP="00166F0F" w:rsidRDefault="00166F0F" w14:paraId="606C4BAC" w14:textId="77777777">
      <w:r>
        <w:t xml:space="preserve">FRI is unknown but probably much longer than adjacent woodlands. If fire were to occur in an intact system, it would most likely burn off litter and dry or dead portions of </w:t>
      </w:r>
      <w:r w:rsidRPr="00D80666">
        <w:rPr>
          <w:i/>
        </w:rPr>
        <w:t xml:space="preserve">Festuca </w:t>
      </w:r>
      <w:proofErr w:type="spellStart"/>
      <w:r w:rsidRPr="00D80666">
        <w:rPr>
          <w:i/>
        </w:rPr>
        <w:t>viridula</w:t>
      </w:r>
      <w:proofErr w:type="spellEnd"/>
      <w:r>
        <w:t xml:space="preserve">. Some mortality could occur. Bare ground would be exposed in the interspaces, and openings would be created by minimal </w:t>
      </w:r>
      <w:r w:rsidRPr="00D80666">
        <w:rPr>
          <w:i/>
        </w:rPr>
        <w:t xml:space="preserve">Festuca </w:t>
      </w:r>
      <w:proofErr w:type="spellStart"/>
      <w:r w:rsidRPr="00D80666">
        <w:rPr>
          <w:i/>
        </w:rPr>
        <w:t>viridula</w:t>
      </w:r>
      <w:proofErr w:type="spellEnd"/>
      <w:r>
        <w:t xml:space="preserve"> mortality. There would be a temporary increase in other components of the community, such as </w:t>
      </w:r>
      <w:proofErr w:type="spellStart"/>
      <w:r w:rsidRPr="00D80666">
        <w:rPr>
          <w:i/>
        </w:rPr>
        <w:t>Lupinus</w:t>
      </w:r>
      <w:proofErr w:type="spellEnd"/>
      <w:r>
        <w:t xml:space="preserve"> </w:t>
      </w:r>
      <w:proofErr w:type="spellStart"/>
      <w:r>
        <w:t>spp</w:t>
      </w:r>
      <w:proofErr w:type="spellEnd"/>
      <w:r>
        <w:t xml:space="preserve">, </w:t>
      </w:r>
      <w:r w:rsidRPr="00D80666">
        <w:rPr>
          <w:i/>
        </w:rPr>
        <w:t xml:space="preserve">Juncus </w:t>
      </w:r>
      <w:proofErr w:type="spellStart"/>
      <w:r w:rsidRPr="00D80666">
        <w:rPr>
          <w:i/>
        </w:rPr>
        <w:t>parryi</w:t>
      </w:r>
      <w:proofErr w:type="spellEnd"/>
      <w:r>
        <w:t xml:space="preserve">, and </w:t>
      </w:r>
      <w:proofErr w:type="spellStart"/>
      <w:r w:rsidRPr="00D80666">
        <w:rPr>
          <w:i/>
        </w:rPr>
        <w:t>Achnatherum</w:t>
      </w:r>
      <w:proofErr w:type="spellEnd"/>
      <w:r w:rsidRPr="00D80666">
        <w:rPr>
          <w:i/>
        </w:rPr>
        <w:t xml:space="preserve"> </w:t>
      </w:r>
      <w:proofErr w:type="spellStart"/>
      <w:r w:rsidRPr="00D80666">
        <w:rPr>
          <w:i/>
        </w:rPr>
        <w:t>occidentale</w:t>
      </w:r>
      <w:proofErr w:type="spellEnd"/>
      <w:r>
        <w:t>, as well as a temporary increase of annual forbs.</w:t>
      </w:r>
    </w:p>
    <w:p w:rsidR="00166F0F" w:rsidP="00166F0F" w:rsidRDefault="00166F0F" w14:paraId="359FF8CD" w14:textId="77777777"/>
    <w:p w:rsidR="00166F0F" w:rsidP="00166F0F" w:rsidRDefault="00166F0F" w14:paraId="551898DA" w14:textId="75635D38">
      <w:r>
        <w:t xml:space="preserve">This is pristine green fescue habitat in a range of habitat conditions: from optimal, which has deep soil with moderate to high water-holding capacity, to the most xeric sites, which are represented by FEVI-JUPA. Forbs and graminoids (includes rushes, sedges, and grasses) are generally represented in small percentages of cover. </w:t>
      </w:r>
    </w:p>
    <w:p w:rsidR="00166F0F" w:rsidP="00C65E58" w:rsidRDefault="00166F0F" w14:paraId="122F7F35" w14:textId="77777777"/>
    <w:p>
      <w:r>
        <w:rPr>
          <w:i/>
          <w:u w:val="single"/>
        </w:rPr>
        <w:t>Maximum Tree Size Class</w:t>
      </w:r>
      <w:br/>
      <w:r>
        <w:t>None</w:t>
      </w:r>
    </w:p>
    <w:p w:rsidR="00C65E58" w:rsidP="00C65E58" w:rsidRDefault="00C65E58" w14:paraId="3E5CED5B" w14:textId="6D8C89A9">
      <w:pPr>
        <w:pStyle w:val="InfoPara"/>
        <w:pBdr>
          <w:top w:val="single" w:color="auto" w:sz="4" w:space="1"/>
        </w:pBdr>
      </w:pPr>
      <w:r xmlns:w="http://schemas.openxmlformats.org/wordprocessingml/2006/main">
        <w:t>Class B</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65E58" w:rsidP="00C65E58" w:rsidRDefault="00C65E58" w14:paraId="1AFF55D3" w14:textId="77777777"/>
    <w:p w:rsidR="00C65E58" w:rsidP="00C65E58" w:rsidRDefault="00C65E58" w14:paraId="7F1734E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444"/>
        <w:gridCol w:w="1992"/>
        <w:gridCol w:w="1956"/>
      </w:tblGrid>
      <w:tr w:rsidRPr="00C65E58" w:rsidR="00C65E58" w:rsidTr="00C65E58" w14:paraId="5E7F6403" w14:textId="77777777">
        <w:tc>
          <w:tcPr>
            <w:tcW w:w="1128" w:type="dxa"/>
            <w:tcBorders>
              <w:top w:val="single" w:color="auto" w:sz="2" w:space="0"/>
              <w:bottom w:val="single" w:color="000000" w:sz="12" w:space="0"/>
            </w:tcBorders>
            <w:shd w:val="clear" w:color="auto" w:fill="auto"/>
          </w:tcPr>
          <w:p w:rsidRPr="00C65E58" w:rsidR="00C65E58" w:rsidP="007E1AAA" w:rsidRDefault="00C65E58" w14:paraId="39474447" w14:textId="77777777">
            <w:pPr>
              <w:rPr>
                <w:b/>
                <w:bCs/>
              </w:rPr>
            </w:pPr>
            <w:r w:rsidRPr="00C65E58">
              <w:rPr>
                <w:b/>
                <w:bCs/>
              </w:rPr>
              <w:t>Symbol</w:t>
            </w:r>
          </w:p>
        </w:tc>
        <w:tc>
          <w:tcPr>
            <w:tcW w:w="3444" w:type="dxa"/>
            <w:tcBorders>
              <w:top w:val="single" w:color="auto" w:sz="2" w:space="0"/>
              <w:bottom w:val="single" w:color="000000" w:sz="12" w:space="0"/>
            </w:tcBorders>
            <w:shd w:val="clear" w:color="auto" w:fill="auto"/>
          </w:tcPr>
          <w:p w:rsidRPr="00C65E58" w:rsidR="00C65E58" w:rsidP="007E1AAA" w:rsidRDefault="00C65E58" w14:paraId="477DE609" w14:textId="77777777">
            <w:pPr>
              <w:rPr>
                <w:b/>
                <w:bCs/>
              </w:rPr>
            </w:pPr>
            <w:r w:rsidRPr="00C65E58">
              <w:rPr>
                <w:b/>
                <w:bCs/>
              </w:rPr>
              <w:t>Scientific Name</w:t>
            </w:r>
          </w:p>
        </w:tc>
        <w:tc>
          <w:tcPr>
            <w:tcW w:w="1992" w:type="dxa"/>
            <w:tcBorders>
              <w:top w:val="single" w:color="auto" w:sz="2" w:space="0"/>
              <w:bottom w:val="single" w:color="000000" w:sz="12" w:space="0"/>
            </w:tcBorders>
            <w:shd w:val="clear" w:color="auto" w:fill="auto"/>
          </w:tcPr>
          <w:p w:rsidRPr="00C65E58" w:rsidR="00C65E58" w:rsidP="007E1AAA" w:rsidRDefault="00C65E58" w14:paraId="54C6C1AE" w14:textId="77777777">
            <w:pPr>
              <w:rPr>
                <w:b/>
                <w:bCs/>
              </w:rPr>
            </w:pPr>
            <w:r w:rsidRPr="00C65E58">
              <w:rPr>
                <w:b/>
                <w:bCs/>
              </w:rPr>
              <w:t>Common Name</w:t>
            </w:r>
          </w:p>
        </w:tc>
        <w:tc>
          <w:tcPr>
            <w:tcW w:w="1956" w:type="dxa"/>
            <w:tcBorders>
              <w:top w:val="single" w:color="auto" w:sz="2" w:space="0"/>
              <w:bottom w:val="single" w:color="000000" w:sz="12" w:space="0"/>
            </w:tcBorders>
            <w:shd w:val="clear" w:color="auto" w:fill="auto"/>
          </w:tcPr>
          <w:p w:rsidRPr="00C65E58" w:rsidR="00C65E58" w:rsidP="007E1AAA" w:rsidRDefault="00C65E58" w14:paraId="0BB96615" w14:textId="77777777">
            <w:pPr>
              <w:rPr>
                <w:b/>
                <w:bCs/>
              </w:rPr>
            </w:pPr>
            <w:r w:rsidRPr="00C65E58">
              <w:rPr>
                <w:b/>
                <w:bCs/>
              </w:rPr>
              <w:t>Canopy Position</w:t>
            </w:r>
          </w:p>
        </w:tc>
      </w:tr>
      <w:tr w:rsidRPr="00C65E58" w:rsidR="00C65E58" w:rsidTr="00C65E58" w14:paraId="50AE0A88" w14:textId="77777777">
        <w:tc>
          <w:tcPr>
            <w:tcW w:w="1128" w:type="dxa"/>
            <w:tcBorders>
              <w:top w:val="single" w:color="000000" w:sz="12" w:space="0"/>
            </w:tcBorders>
            <w:shd w:val="clear" w:color="auto" w:fill="auto"/>
          </w:tcPr>
          <w:p w:rsidRPr="00C65E58" w:rsidR="00C65E58" w:rsidP="007E1AAA" w:rsidRDefault="00C65E58" w14:paraId="60F75FBA" w14:textId="77777777">
            <w:pPr>
              <w:rPr>
                <w:bCs/>
              </w:rPr>
            </w:pPr>
            <w:r w:rsidRPr="00C65E58">
              <w:rPr>
                <w:bCs/>
              </w:rPr>
              <w:t>ABLAL</w:t>
            </w:r>
          </w:p>
        </w:tc>
        <w:tc>
          <w:tcPr>
            <w:tcW w:w="3444" w:type="dxa"/>
            <w:tcBorders>
              <w:top w:val="single" w:color="000000" w:sz="12" w:space="0"/>
            </w:tcBorders>
            <w:shd w:val="clear" w:color="auto" w:fill="auto"/>
          </w:tcPr>
          <w:p w:rsidRPr="00C65E58" w:rsidR="00C65E58" w:rsidP="007E1AAA" w:rsidRDefault="00C65E58" w14:paraId="6C020547" w14:textId="77777777">
            <w:proofErr w:type="spellStart"/>
            <w:r w:rsidRPr="00C65E58">
              <w:t>Abies</w:t>
            </w:r>
            <w:proofErr w:type="spellEnd"/>
            <w:r w:rsidRPr="00C65E58">
              <w:t xml:space="preserve"> </w:t>
            </w:r>
            <w:proofErr w:type="spellStart"/>
            <w:r w:rsidRPr="00C65E58">
              <w:t>lasiocarpa</w:t>
            </w:r>
            <w:proofErr w:type="spellEnd"/>
            <w:r w:rsidRPr="00C65E58">
              <w:t xml:space="preserve"> var. </w:t>
            </w:r>
            <w:proofErr w:type="spellStart"/>
            <w:r w:rsidRPr="00C65E58">
              <w:t>lasiocarpa</w:t>
            </w:r>
            <w:proofErr w:type="spellEnd"/>
          </w:p>
        </w:tc>
        <w:tc>
          <w:tcPr>
            <w:tcW w:w="1992" w:type="dxa"/>
            <w:tcBorders>
              <w:top w:val="single" w:color="000000" w:sz="12" w:space="0"/>
            </w:tcBorders>
            <w:shd w:val="clear" w:color="auto" w:fill="auto"/>
          </w:tcPr>
          <w:p w:rsidRPr="00C65E58" w:rsidR="00C65E58" w:rsidP="007E1AAA" w:rsidRDefault="00C65E58" w14:paraId="0D1F17DA" w14:textId="77777777">
            <w:r w:rsidRPr="00C65E58">
              <w:t>Subalpine fir</w:t>
            </w:r>
          </w:p>
        </w:tc>
        <w:tc>
          <w:tcPr>
            <w:tcW w:w="1956" w:type="dxa"/>
            <w:tcBorders>
              <w:top w:val="single" w:color="000000" w:sz="12" w:space="0"/>
            </w:tcBorders>
            <w:shd w:val="clear" w:color="auto" w:fill="auto"/>
          </w:tcPr>
          <w:p w:rsidRPr="00C65E58" w:rsidR="00C65E58" w:rsidP="007E1AAA" w:rsidRDefault="00C65E58" w14:paraId="01611ABF" w14:textId="77777777">
            <w:r w:rsidRPr="00C65E58">
              <w:t>Middle</w:t>
            </w:r>
          </w:p>
        </w:tc>
      </w:tr>
      <w:tr w:rsidRPr="00C65E58" w:rsidR="00C65E58" w:rsidTr="00C65E58" w14:paraId="7863F389" w14:textId="77777777">
        <w:tc>
          <w:tcPr>
            <w:tcW w:w="1128" w:type="dxa"/>
            <w:shd w:val="clear" w:color="auto" w:fill="auto"/>
          </w:tcPr>
          <w:p w:rsidRPr="00C65E58" w:rsidR="00C65E58" w:rsidP="007E1AAA" w:rsidRDefault="00C65E58" w14:paraId="15110953" w14:textId="77777777">
            <w:pPr>
              <w:rPr>
                <w:bCs/>
              </w:rPr>
            </w:pPr>
            <w:r w:rsidRPr="00C65E58">
              <w:rPr>
                <w:bCs/>
              </w:rPr>
              <w:t>PIAL</w:t>
            </w:r>
          </w:p>
        </w:tc>
        <w:tc>
          <w:tcPr>
            <w:tcW w:w="3444" w:type="dxa"/>
            <w:shd w:val="clear" w:color="auto" w:fill="auto"/>
          </w:tcPr>
          <w:p w:rsidRPr="00C65E58" w:rsidR="00C65E58" w:rsidP="007E1AAA" w:rsidRDefault="00C65E58" w14:paraId="42DD5C5A" w14:textId="77777777">
            <w:r w:rsidRPr="00C65E58">
              <w:t xml:space="preserve">Pinus </w:t>
            </w:r>
            <w:proofErr w:type="spellStart"/>
            <w:r w:rsidRPr="00C65E58">
              <w:t>albicaulis</w:t>
            </w:r>
            <w:proofErr w:type="spellEnd"/>
          </w:p>
        </w:tc>
        <w:tc>
          <w:tcPr>
            <w:tcW w:w="1992" w:type="dxa"/>
            <w:shd w:val="clear" w:color="auto" w:fill="auto"/>
          </w:tcPr>
          <w:p w:rsidRPr="00C65E58" w:rsidR="00C65E58" w:rsidP="007E1AAA" w:rsidRDefault="00C65E58" w14:paraId="25550478" w14:textId="77777777">
            <w:proofErr w:type="spellStart"/>
            <w:r w:rsidRPr="00C65E58">
              <w:t>Whitebark</w:t>
            </w:r>
            <w:proofErr w:type="spellEnd"/>
            <w:r w:rsidRPr="00C65E58">
              <w:t xml:space="preserve"> pine</w:t>
            </w:r>
          </w:p>
        </w:tc>
        <w:tc>
          <w:tcPr>
            <w:tcW w:w="1956" w:type="dxa"/>
            <w:shd w:val="clear" w:color="auto" w:fill="auto"/>
          </w:tcPr>
          <w:p w:rsidRPr="00C65E58" w:rsidR="00C65E58" w:rsidP="007E1AAA" w:rsidRDefault="00C65E58" w14:paraId="3CBB4ECA" w14:textId="77777777">
            <w:r w:rsidRPr="00C65E58">
              <w:t>Upper</w:t>
            </w:r>
          </w:p>
        </w:tc>
      </w:tr>
      <w:tr w:rsidRPr="00C65E58" w:rsidR="00C65E58" w:rsidTr="00C65E58" w14:paraId="036BEDDA" w14:textId="77777777">
        <w:tc>
          <w:tcPr>
            <w:tcW w:w="1128" w:type="dxa"/>
            <w:shd w:val="clear" w:color="auto" w:fill="auto"/>
          </w:tcPr>
          <w:p w:rsidRPr="00C65E58" w:rsidR="00C65E58" w:rsidP="007E1AAA" w:rsidRDefault="00C65E58" w14:paraId="5F52E8A9" w14:textId="77777777">
            <w:pPr>
              <w:rPr>
                <w:bCs/>
              </w:rPr>
            </w:pPr>
            <w:r w:rsidRPr="00C65E58">
              <w:rPr>
                <w:bCs/>
              </w:rPr>
              <w:t>FEVI</w:t>
            </w:r>
          </w:p>
        </w:tc>
        <w:tc>
          <w:tcPr>
            <w:tcW w:w="3444" w:type="dxa"/>
            <w:shd w:val="clear" w:color="auto" w:fill="auto"/>
          </w:tcPr>
          <w:p w:rsidRPr="00C65E58" w:rsidR="00C65E58" w:rsidP="007E1AAA" w:rsidRDefault="00C65E58" w14:paraId="4DCE3236" w14:textId="77777777">
            <w:r w:rsidRPr="00C65E58">
              <w:t xml:space="preserve">Festuca </w:t>
            </w:r>
            <w:proofErr w:type="spellStart"/>
            <w:r w:rsidRPr="00C65E58">
              <w:t>viridula</w:t>
            </w:r>
            <w:proofErr w:type="spellEnd"/>
          </w:p>
        </w:tc>
        <w:tc>
          <w:tcPr>
            <w:tcW w:w="1992" w:type="dxa"/>
            <w:shd w:val="clear" w:color="auto" w:fill="auto"/>
          </w:tcPr>
          <w:p w:rsidRPr="00C65E58" w:rsidR="00C65E58" w:rsidP="007E1AAA" w:rsidRDefault="00C65E58" w14:paraId="2F1025F8" w14:textId="77777777">
            <w:r w:rsidRPr="00C65E58">
              <w:t>Greenleaf fescue</w:t>
            </w:r>
          </w:p>
        </w:tc>
        <w:tc>
          <w:tcPr>
            <w:tcW w:w="1956" w:type="dxa"/>
            <w:shd w:val="clear" w:color="auto" w:fill="auto"/>
          </w:tcPr>
          <w:p w:rsidRPr="00C65E58" w:rsidR="00C65E58" w:rsidP="007E1AAA" w:rsidRDefault="00C65E58" w14:paraId="61D39967" w14:textId="77777777">
            <w:r w:rsidRPr="00C65E58">
              <w:t>Lower</w:t>
            </w:r>
          </w:p>
        </w:tc>
      </w:tr>
      <w:tr w:rsidRPr="00C65E58" w:rsidR="00C65E58" w:rsidTr="00C65E58" w14:paraId="584E539C" w14:textId="77777777">
        <w:tc>
          <w:tcPr>
            <w:tcW w:w="1128" w:type="dxa"/>
            <w:shd w:val="clear" w:color="auto" w:fill="auto"/>
          </w:tcPr>
          <w:p w:rsidRPr="00C65E58" w:rsidR="00C65E58" w:rsidP="007E1AAA" w:rsidRDefault="00C65E58" w14:paraId="1A4478F2" w14:textId="77777777">
            <w:pPr>
              <w:rPr>
                <w:bCs/>
              </w:rPr>
            </w:pPr>
            <w:r w:rsidRPr="00C65E58">
              <w:rPr>
                <w:bCs/>
              </w:rPr>
              <w:t>ARAC2</w:t>
            </w:r>
          </w:p>
        </w:tc>
        <w:tc>
          <w:tcPr>
            <w:tcW w:w="3444" w:type="dxa"/>
            <w:shd w:val="clear" w:color="auto" w:fill="auto"/>
          </w:tcPr>
          <w:p w:rsidRPr="00C65E58" w:rsidR="00C65E58" w:rsidP="007E1AAA" w:rsidRDefault="00C65E58" w14:paraId="50B45687" w14:textId="400868F6">
            <w:proofErr w:type="spellStart"/>
            <w:r w:rsidRPr="00C65E58">
              <w:t>Arenaria</w:t>
            </w:r>
            <w:proofErr w:type="spellEnd"/>
            <w:r w:rsidRPr="00C65E58">
              <w:t xml:space="preserve"> </w:t>
            </w:r>
            <w:r w:rsidR="00D72A98">
              <w:t>aculeate</w:t>
            </w:r>
          </w:p>
        </w:tc>
        <w:tc>
          <w:tcPr>
            <w:tcW w:w="1992" w:type="dxa"/>
            <w:shd w:val="clear" w:color="auto" w:fill="auto"/>
          </w:tcPr>
          <w:p w:rsidRPr="00C65E58" w:rsidR="00C65E58" w:rsidP="007E1AAA" w:rsidRDefault="00C65E58" w14:paraId="57B7BF4F" w14:textId="77777777">
            <w:r w:rsidRPr="00C65E58">
              <w:t>Prickly sandwort</w:t>
            </w:r>
          </w:p>
        </w:tc>
        <w:tc>
          <w:tcPr>
            <w:tcW w:w="1956" w:type="dxa"/>
            <w:shd w:val="clear" w:color="auto" w:fill="auto"/>
          </w:tcPr>
          <w:p w:rsidRPr="00C65E58" w:rsidR="00C65E58" w:rsidP="007E1AAA" w:rsidRDefault="00C65E58" w14:paraId="3F151F37" w14:textId="77777777">
            <w:r w:rsidRPr="00C65E58">
              <w:t>Lower</w:t>
            </w:r>
          </w:p>
        </w:tc>
      </w:tr>
    </w:tbl>
    <w:p w:rsidR="00C65E58" w:rsidP="00C65E58" w:rsidRDefault="00C65E58" w14:paraId="5F0AFF25" w14:textId="77777777"/>
    <w:p w:rsidR="00C65E58" w:rsidP="00C65E58" w:rsidRDefault="00C65E58" w14:paraId="5BE497FD" w14:textId="77777777">
      <w:pPr>
        <w:pStyle w:val="SClassInfoPara"/>
      </w:pPr>
      <w:r>
        <w:t>Description</w:t>
      </w:r>
    </w:p>
    <w:p w:rsidR="00C65E58" w:rsidP="00C65E58" w:rsidRDefault="00C65E58" w14:paraId="0D963F6D" w14:textId="1DAF814E">
      <w:r>
        <w:t>Includes all seral phases of ABLA and ABLA climax, in the absence of disturbance agents. Green fescue is represented by 5-20% cover. This box represents conifer invasion into parkland and can return to parkland through disturbance agents such as fire, insects</w:t>
      </w:r>
      <w:r w:rsidR="00D72A98">
        <w:t>,</w:t>
      </w:r>
      <w:r>
        <w:t xml:space="preserve"> and disease. F</w:t>
      </w:r>
      <w:r w:rsidR="00D72A98">
        <w:t xml:space="preserve">RI </w:t>
      </w:r>
      <w:r w:rsidR="007C3097">
        <w:t xml:space="preserve">is based on </w:t>
      </w:r>
      <w:r>
        <w:t>Agee 1993.</w:t>
      </w:r>
    </w:p>
    <w:p w:rsidR="00C65E58" w:rsidP="00C65E58" w:rsidRDefault="00C65E58" w14:paraId="4E39DCCA"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Late1:OPN</w:t>
            </w:r>
          </w:p>
        </w:tc>
        <w:tc>
          <w:p>
            <w:pPr>
              <w:jc w:val="center"/>
            </w:pPr>
            <w:r>
              <w:rPr>
                <w:sz w:val="20"/>
              </w:rPr>
              <w:t>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0.0035</w:t>
            </w:r>
          </w:p>
        </w:tc>
        <w:tc>
          <w:p>
            <w:pPr>
              <w:jc w:val="center"/>
            </w:pPr>
            <w:r>
              <w:rPr>
                <w:sz w:val="20"/>
              </w:rPr>
              <w:t>286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65E58" w:rsidP="00C65E58" w:rsidRDefault="00C65E58" w14:paraId="11E2F5DE" w14:textId="77777777">
      <w:r>
        <w:t xml:space="preserve">Agee, J.K. 1993. Subalpine Ecosystems, Pages 250-279 in: Fire Ecology of Pacific Northwest Forests. Island Press, Washington, DC. </w:t>
      </w:r>
    </w:p>
    <w:p w:rsidR="00C65E58" w:rsidP="00C65E58" w:rsidRDefault="00C65E58" w14:paraId="0291B24C" w14:textId="77777777"/>
    <w:p w:rsidR="00C65E58" w:rsidP="00C65E58" w:rsidRDefault="00C65E58" w14:paraId="68748E9D" w14:textId="77777777">
      <w:r>
        <w:t>Johnson, C.G., Jr. 2004. Alpine and subalpine vegetation of the Wallowa, Seven Devils, and Blue Mountains. PNW-NR-ECOL-TP-03-04. Portland, OR: USDA Forest Service, Pacific Northwest Research Station. 41 pp.</w:t>
      </w:r>
    </w:p>
    <w:p w:rsidR="00C65E58" w:rsidP="00C65E58" w:rsidRDefault="00C65E58" w14:paraId="7A2CA4F6" w14:textId="77777777"/>
    <w:p w:rsidR="00C65E58" w:rsidP="00C65E58" w:rsidRDefault="00C65E58" w14:paraId="35E3BC26" w14:textId="77777777">
      <w:r>
        <w:t>Johnson, C.G., Jr. 2003. Green fescue rangelands: changes over time in the Wallowa Mountains. PNW-GTR-569. Portland, OR: USDA Forest Service, Pacific Northwest Research Station. 41 pp.</w:t>
      </w:r>
    </w:p>
    <w:p w:rsidR="00C65E58" w:rsidP="00C65E58" w:rsidRDefault="00C65E58" w14:paraId="4DED4A3E" w14:textId="77777777"/>
    <w:p w:rsidR="00C65E58" w:rsidP="00C65E58" w:rsidRDefault="00C65E58" w14:paraId="4473BE02" w14:textId="77777777">
      <w:r>
        <w:t xml:space="preserve">Johnson, C.G., Jr. and R.R. </w:t>
      </w:r>
      <w:proofErr w:type="spellStart"/>
      <w:r>
        <w:t>Clausnitzer</w:t>
      </w:r>
      <w:proofErr w:type="spellEnd"/>
      <w:r>
        <w:t xml:space="preserve">. 1992. Plant associations of the Blue and </w:t>
      </w:r>
      <w:proofErr w:type="spellStart"/>
      <w:r>
        <w:t>Ochoco</w:t>
      </w:r>
      <w:proofErr w:type="spellEnd"/>
      <w:r>
        <w:t xml:space="preserve"> Mountains. R6-ERW-TP-036-92. Portland, OR: USDA Forest Service, Pacific Northwest Research Station. 208 pp.</w:t>
      </w:r>
    </w:p>
    <w:p w:rsidR="00C65E58" w:rsidP="00C65E58" w:rsidRDefault="00C65E58" w14:paraId="0067C2EF" w14:textId="77777777"/>
    <w:p w:rsidR="00C65E58" w:rsidP="00C65E58" w:rsidRDefault="00C65E58" w14:paraId="771E1AEC" w14:textId="77777777">
      <w:r>
        <w:t>Johnson, C.G., Jr. and S.A. Simon. 1987. Plant associations of the Wallowa-Snake Province. R6-ECOL-TP-225A-86. Portland, OR: USDA Forest Service, Pacific Northwest Research Station. 399 pp.</w:t>
      </w:r>
    </w:p>
    <w:p w:rsidR="00C65E58" w:rsidP="00C65E58" w:rsidRDefault="00C65E58" w14:paraId="662B0E38" w14:textId="77777777"/>
    <w:p w:rsidR="00C65E58" w:rsidP="00C65E58" w:rsidRDefault="00C65E58" w14:paraId="58B3007F" w14:textId="77777777">
      <w:r>
        <w:lastRenderedPageBreak/>
        <w:t>NatureServe. 2004. International Ecological Classification Standard: Terrestrial Ecological Systems of the United States. Natural Heritage Central Databases. NatureServe, Arlington, VA.</w:t>
      </w:r>
    </w:p>
    <w:p w:rsidR="00C65E58" w:rsidP="00C65E58" w:rsidRDefault="00C65E58" w14:paraId="74A1BCEB" w14:textId="77777777"/>
    <w:p w:rsidR="00C65E58" w:rsidP="00C65E58" w:rsidRDefault="00C65E58" w14:paraId="2E4CD6DB" w14:textId="77777777">
      <w:r>
        <w:t>NatureServe. 2007. International Ecological Classification Standard: Terrestrial Ecological Classifications. NatureServe Central Databases. Arlington, VA. Data current as of 10 February 2007.</w:t>
      </w:r>
    </w:p>
    <w:p w:rsidR="00C65E58" w:rsidP="00C65E58" w:rsidRDefault="00C65E58" w14:paraId="5BD5AD83" w14:textId="77777777"/>
    <w:p w:rsidR="00C65E58" w:rsidP="00C65E58" w:rsidRDefault="00C65E58" w14:paraId="5006BD8A" w14:textId="77777777">
      <w:r>
        <w:t>Reid, E.H., C.G. Johnson, Jr. and W.B. Hall. 1991. Green fescue grassland: 50 years of secondary succession under sheep grazing. R6-F16-SO-0591. Portland, OR: USDA Forest Service, Pacific Northwest Research Station. 37 pp.</w:t>
      </w:r>
    </w:p>
    <w:p w:rsidRPr="00A43E41" w:rsidR="004D5F12" w:rsidP="00C65E58" w:rsidRDefault="004D5F12" w14:paraId="46E3450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BAC5" w14:textId="77777777" w:rsidR="009D3112" w:rsidRDefault="009D3112">
      <w:r>
        <w:separator/>
      </w:r>
    </w:p>
  </w:endnote>
  <w:endnote w:type="continuationSeparator" w:id="0">
    <w:p w14:paraId="68BFAAC5" w14:textId="77777777" w:rsidR="009D3112" w:rsidRDefault="009D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50A2" w14:textId="77777777" w:rsidR="00C65E58" w:rsidRDefault="00C65E58" w:rsidP="00C65E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8585D" w14:textId="77777777" w:rsidR="009D3112" w:rsidRDefault="009D3112">
      <w:r>
        <w:separator/>
      </w:r>
    </w:p>
  </w:footnote>
  <w:footnote w:type="continuationSeparator" w:id="0">
    <w:p w14:paraId="161642EC" w14:textId="77777777" w:rsidR="009D3112" w:rsidRDefault="009D3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6A940" w14:textId="77777777" w:rsidR="00A43E41" w:rsidRDefault="00A43E41" w:rsidP="00C65E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E58"/>
    <w:rsid w:val="000037B3"/>
    <w:rsid w:val="00005947"/>
    <w:rsid w:val="00006AF9"/>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103"/>
    <w:rsid w:val="000B72C9"/>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2760A"/>
    <w:rsid w:val="001368CB"/>
    <w:rsid w:val="00140332"/>
    <w:rsid w:val="00147227"/>
    <w:rsid w:val="00153793"/>
    <w:rsid w:val="00153EF4"/>
    <w:rsid w:val="00157317"/>
    <w:rsid w:val="00166F0F"/>
    <w:rsid w:val="001675A9"/>
    <w:rsid w:val="00167CCD"/>
    <w:rsid w:val="00175953"/>
    <w:rsid w:val="001811F1"/>
    <w:rsid w:val="00190A7C"/>
    <w:rsid w:val="00191991"/>
    <w:rsid w:val="00191C68"/>
    <w:rsid w:val="001A0625"/>
    <w:rsid w:val="001A09C3"/>
    <w:rsid w:val="001A24C2"/>
    <w:rsid w:val="001B1232"/>
    <w:rsid w:val="001C099D"/>
    <w:rsid w:val="001C2B3F"/>
    <w:rsid w:val="001C6795"/>
    <w:rsid w:val="001D2631"/>
    <w:rsid w:val="001D2AED"/>
    <w:rsid w:val="001D6A01"/>
    <w:rsid w:val="001E1533"/>
    <w:rsid w:val="001E60C8"/>
    <w:rsid w:val="001E6E49"/>
    <w:rsid w:val="001F49B4"/>
    <w:rsid w:val="001F5CCC"/>
    <w:rsid w:val="001F7FDF"/>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3F347D"/>
    <w:rsid w:val="00400D76"/>
    <w:rsid w:val="004016D3"/>
    <w:rsid w:val="004052F1"/>
    <w:rsid w:val="00412807"/>
    <w:rsid w:val="00412D14"/>
    <w:rsid w:val="00413292"/>
    <w:rsid w:val="00414CF5"/>
    <w:rsid w:val="004243CD"/>
    <w:rsid w:val="004345BF"/>
    <w:rsid w:val="00437774"/>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2C6"/>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65A6B"/>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51EC"/>
    <w:rsid w:val="006B2BBF"/>
    <w:rsid w:val="006C0ECB"/>
    <w:rsid w:val="006C14CD"/>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C3097"/>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3112"/>
    <w:rsid w:val="009D6227"/>
    <w:rsid w:val="009E0DB5"/>
    <w:rsid w:val="009E621C"/>
    <w:rsid w:val="009F01E8"/>
    <w:rsid w:val="009F25DF"/>
    <w:rsid w:val="009F31F9"/>
    <w:rsid w:val="009F3BAE"/>
    <w:rsid w:val="009F4101"/>
    <w:rsid w:val="009F5AD6"/>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2712"/>
    <w:rsid w:val="00AB2AB3"/>
    <w:rsid w:val="00AB49B1"/>
    <w:rsid w:val="00AB639F"/>
    <w:rsid w:val="00AC2198"/>
    <w:rsid w:val="00AD207D"/>
    <w:rsid w:val="00AE18EA"/>
    <w:rsid w:val="00AE4E67"/>
    <w:rsid w:val="00AF4B89"/>
    <w:rsid w:val="00B00C71"/>
    <w:rsid w:val="00B02771"/>
    <w:rsid w:val="00B1195A"/>
    <w:rsid w:val="00B17612"/>
    <w:rsid w:val="00B17978"/>
    <w:rsid w:val="00B26135"/>
    <w:rsid w:val="00B31EE1"/>
    <w:rsid w:val="00B34DC5"/>
    <w:rsid w:val="00B45186"/>
    <w:rsid w:val="00B463F8"/>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567A2"/>
    <w:rsid w:val="00C65E58"/>
    <w:rsid w:val="00C7198A"/>
    <w:rsid w:val="00C71E6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3EDC"/>
    <w:rsid w:val="00D5690F"/>
    <w:rsid w:val="00D56CCA"/>
    <w:rsid w:val="00D61AC5"/>
    <w:rsid w:val="00D6372D"/>
    <w:rsid w:val="00D653F0"/>
    <w:rsid w:val="00D72A98"/>
    <w:rsid w:val="00D80666"/>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FA9"/>
    <w:rsid w:val="00F74E72"/>
    <w:rsid w:val="00F77029"/>
    <w:rsid w:val="00F77E0F"/>
    <w:rsid w:val="00F80CC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14F1DB42"/>
    <w:rsid w:val="280EF0DF"/>
    <w:rsid w:val="6D9C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C3986"/>
  <w15:docId w15:val="{461198F9-E3D3-4D4E-B3D7-6861905A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B7103"/>
    <w:pPr>
      <w:ind w:left="720"/>
    </w:pPr>
    <w:rPr>
      <w:rFonts w:ascii="Calibri" w:eastAsiaTheme="minorHAnsi" w:hAnsi="Calibri"/>
      <w:sz w:val="22"/>
      <w:szCs w:val="22"/>
    </w:rPr>
  </w:style>
  <w:style w:type="character" w:styleId="Hyperlink">
    <w:name w:val="Hyperlink"/>
    <w:basedOn w:val="DefaultParagraphFont"/>
    <w:rsid w:val="000B7103"/>
    <w:rPr>
      <w:color w:val="0000FF" w:themeColor="hyperlink"/>
      <w:u w:val="single"/>
    </w:rPr>
  </w:style>
  <w:style w:type="paragraph" w:styleId="BalloonText">
    <w:name w:val="Balloon Text"/>
    <w:basedOn w:val="Normal"/>
    <w:link w:val="BalloonTextChar"/>
    <w:uiPriority w:val="99"/>
    <w:semiHidden/>
    <w:unhideWhenUsed/>
    <w:rsid w:val="000B7103"/>
    <w:rPr>
      <w:rFonts w:ascii="Tahoma" w:hAnsi="Tahoma" w:cs="Tahoma"/>
      <w:sz w:val="16"/>
      <w:szCs w:val="16"/>
    </w:rPr>
  </w:style>
  <w:style w:type="character" w:customStyle="1" w:styleId="BalloonTextChar">
    <w:name w:val="Balloon Text Char"/>
    <w:basedOn w:val="DefaultParagraphFont"/>
    <w:link w:val="BalloonText"/>
    <w:uiPriority w:val="99"/>
    <w:semiHidden/>
    <w:rsid w:val="000B7103"/>
    <w:rPr>
      <w:rFonts w:ascii="Tahoma" w:hAnsi="Tahoma" w:cs="Tahoma"/>
      <w:sz w:val="16"/>
      <w:szCs w:val="16"/>
    </w:rPr>
  </w:style>
  <w:style w:type="character" w:styleId="CommentReference">
    <w:name w:val="annotation reference"/>
    <w:basedOn w:val="DefaultParagraphFont"/>
    <w:uiPriority w:val="99"/>
    <w:semiHidden/>
    <w:unhideWhenUsed/>
    <w:rsid w:val="004345BF"/>
    <w:rPr>
      <w:sz w:val="16"/>
      <w:szCs w:val="16"/>
    </w:rPr>
  </w:style>
  <w:style w:type="paragraph" w:styleId="CommentText">
    <w:name w:val="annotation text"/>
    <w:basedOn w:val="Normal"/>
    <w:link w:val="CommentTextChar"/>
    <w:uiPriority w:val="99"/>
    <w:semiHidden/>
    <w:unhideWhenUsed/>
    <w:rsid w:val="004345BF"/>
    <w:rPr>
      <w:sz w:val="20"/>
      <w:szCs w:val="20"/>
    </w:rPr>
  </w:style>
  <w:style w:type="character" w:customStyle="1" w:styleId="CommentTextChar">
    <w:name w:val="Comment Text Char"/>
    <w:basedOn w:val="DefaultParagraphFont"/>
    <w:link w:val="CommentText"/>
    <w:uiPriority w:val="99"/>
    <w:semiHidden/>
    <w:rsid w:val="004345BF"/>
  </w:style>
  <w:style w:type="paragraph" w:styleId="CommentSubject">
    <w:name w:val="annotation subject"/>
    <w:basedOn w:val="CommentText"/>
    <w:next w:val="CommentText"/>
    <w:link w:val="CommentSubjectChar"/>
    <w:uiPriority w:val="99"/>
    <w:semiHidden/>
    <w:unhideWhenUsed/>
    <w:rsid w:val="004345BF"/>
    <w:rPr>
      <w:b/>
      <w:bCs/>
    </w:rPr>
  </w:style>
  <w:style w:type="character" w:customStyle="1" w:styleId="CommentSubjectChar">
    <w:name w:val="Comment Subject Char"/>
    <w:basedOn w:val="CommentTextChar"/>
    <w:link w:val="CommentSubject"/>
    <w:uiPriority w:val="99"/>
    <w:semiHidden/>
    <w:rsid w:val="00434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5228">
      <w:bodyDiv w:val="1"/>
      <w:marLeft w:val="0"/>
      <w:marRight w:val="0"/>
      <w:marTop w:val="0"/>
      <w:marBottom w:val="0"/>
      <w:divBdr>
        <w:top w:val="none" w:sz="0" w:space="0" w:color="auto"/>
        <w:left w:val="none" w:sz="0" w:space="0" w:color="auto"/>
        <w:bottom w:val="none" w:sz="0" w:space="0" w:color="auto"/>
        <w:right w:val="none" w:sz="0" w:space="0" w:color="auto"/>
      </w:divBdr>
    </w:div>
    <w:div w:id="3165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70</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9</cp:revision>
  <cp:lastPrinted>2014-08-21T14:05:00Z</cp:lastPrinted>
  <dcterms:created xsi:type="dcterms:W3CDTF">2017-08-14T17:24:00Z</dcterms:created>
  <dcterms:modified xsi:type="dcterms:W3CDTF">2019-02-26T19:24:00Z</dcterms:modified>
</cp:coreProperties>
</file>