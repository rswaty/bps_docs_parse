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B76" w:rsidP="004F7B76" w:rsidRDefault="004F7B76" w14:paraId="1D26CDE3" w14:textId="77777777">
      <w:pPr>
        <w:pStyle w:val="BpSTitle"/>
      </w:pPr>
      <w:r>
        <w:t>11080</w:t>
      </w:r>
    </w:p>
    <w:p w:rsidR="004F7B76" w:rsidP="004F7B76" w:rsidRDefault="004F7B76" w14:paraId="5544B1C4" w14:textId="77777777">
      <w:pPr>
        <w:pStyle w:val="BpSTitle"/>
      </w:pPr>
      <w:r>
        <w:t>Sonora-Mojave Semi-Desert Chaparral</w:t>
      </w:r>
    </w:p>
    <w:p w:rsidR="004F7B76" w:rsidP="007C720B" w:rsidRDefault="004F7B76" w14:paraId="2CCB6B4C" w14:textId="60A7DE06">
      <w:pPr>
        <w:tabs>
          <w:tab w:val="left" w:pos="6840"/>
        </w:tabs>
      </w:pPr>
      <w:r>
        <w:t xmlns:w="http://schemas.openxmlformats.org/wordprocessingml/2006/main">BpS Model/Description Version: Aug. 2020</w:t>
      </w:r>
      <w:r w:rsidR="0097440E">
        <w:tab/>
      </w:r>
    </w:p>
    <w:p w:rsidR="004F7B76" w:rsidP="007C720B" w:rsidRDefault="004F7B76" w14:paraId="0B476B38"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60"/>
        <w:gridCol w:w="2868"/>
        <w:gridCol w:w="1392"/>
        <w:gridCol w:w="852"/>
      </w:tblGrid>
      <w:tr w:rsidRPr="004F7B76" w:rsidR="004F7B76" w:rsidTr="004F7B76" w14:paraId="39D7F651" w14:textId="77777777">
        <w:tc>
          <w:tcPr>
            <w:tcW w:w="1860" w:type="dxa"/>
            <w:tcBorders>
              <w:top w:val="single" w:color="auto" w:sz="2" w:space="0"/>
              <w:left w:val="single" w:color="auto" w:sz="12" w:space="0"/>
              <w:bottom w:val="single" w:color="000000" w:sz="12" w:space="0"/>
            </w:tcBorders>
            <w:shd w:val="clear" w:color="auto" w:fill="auto"/>
          </w:tcPr>
          <w:p w:rsidRPr="004F7B76" w:rsidR="004F7B76" w:rsidP="00473A98" w:rsidRDefault="004F7B76" w14:paraId="0C8E2618" w14:textId="77777777">
            <w:pPr>
              <w:rPr>
                <w:b/>
                <w:bCs/>
              </w:rPr>
            </w:pPr>
            <w:r w:rsidRPr="004F7B76">
              <w:rPr>
                <w:b/>
                <w:bCs/>
              </w:rPr>
              <w:t>Modelers</w:t>
            </w:r>
          </w:p>
        </w:tc>
        <w:tc>
          <w:tcPr>
            <w:tcW w:w="2868" w:type="dxa"/>
            <w:tcBorders>
              <w:top w:val="single" w:color="auto" w:sz="2" w:space="0"/>
              <w:bottom w:val="single" w:color="000000" w:sz="12" w:space="0"/>
              <w:right w:val="single" w:color="000000" w:sz="12" w:space="0"/>
            </w:tcBorders>
            <w:shd w:val="clear" w:color="auto" w:fill="auto"/>
          </w:tcPr>
          <w:p w:rsidRPr="004F7B76" w:rsidR="004F7B76" w:rsidP="00473A98" w:rsidRDefault="004F7B76" w14:paraId="57066161"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4F7B76" w:rsidR="004F7B76" w:rsidP="00473A98" w:rsidRDefault="004F7B76" w14:paraId="7F5C3F00" w14:textId="77777777">
            <w:pPr>
              <w:rPr>
                <w:b/>
                <w:bCs/>
              </w:rPr>
            </w:pPr>
            <w:r w:rsidRPr="004F7B76">
              <w:rPr>
                <w:b/>
                <w:bCs/>
              </w:rPr>
              <w:t>Reviewers</w:t>
            </w:r>
          </w:p>
        </w:tc>
        <w:tc>
          <w:tcPr>
            <w:tcW w:w="852" w:type="dxa"/>
            <w:tcBorders>
              <w:top w:val="single" w:color="auto" w:sz="2" w:space="0"/>
              <w:bottom w:val="single" w:color="000000" w:sz="12" w:space="0"/>
            </w:tcBorders>
            <w:shd w:val="clear" w:color="auto" w:fill="auto"/>
          </w:tcPr>
          <w:p w:rsidRPr="004F7B76" w:rsidR="004F7B76" w:rsidP="00473A98" w:rsidRDefault="004F7B76" w14:paraId="08CE11C9" w14:textId="77777777">
            <w:pPr>
              <w:rPr>
                <w:b/>
                <w:bCs/>
              </w:rPr>
            </w:pPr>
          </w:p>
        </w:tc>
      </w:tr>
      <w:tr w:rsidRPr="004F7B76" w:rsidR="004F7B76" w:rsidTr="004F7B76" w14:paraId="7E261864" w14:textId="77777777">
        <w:tc>
          <w:tcPr>
            <w:tcW w:w="1860" w:type="dxa"/>
            <w:tcBorders>
              <w:top w:val="single" w:color="000000" w:sz="12" w:space="0"/>
              <w:left w:val="single" w:color="auto" w:sz="12" w:space="0"/>
            </w:tcBorders>
            <w:shd w:val="clear" w:color="auto" w:fill="auto"/>
          </w:tcPr>
          <w:p w:rsidRPr="004F7B76" w:rsidR="004F7B76" w:rsidP="00473A98" w:rsidRDefault="004F7B76" w14:paraId="71E525A4" w14:textId="77777777">
            <w:pPr>
              <w:rPr>
                <w:bCs/>
              </w:rPr>
            </w:pPr>
            <w:r w:rsidRPr="004F7B76">
              <w:rPr>
                <w:bCs/>
              </w:rPr>
              <w:t>Sandy Gregory</w:t>
            </w:r>
          </w:p>
        </w:tc>
        <w:tc>
          <w:tcPr>
            <w:tcW w:w="2868" w:type="dxa"/>
            <w:tcBorders>
              <w:top w:val="single" w:color="000000" w:sz="12" w:space="0"/>
              <w:right w:val="single" w:color="000000" w:sz="12" w:space="0"/>
            </w:tcBorders>
            <w:shd w:val="clear" w:color="auto" w:fill="auto"/>
          </w:tcPr>
          <w:p w:rsidRPr="004F7B76" w:rsidR="004F7B76" w:rsidP="00473A98" w:rsidRDefault="004F7B76" w14:paraId="7CFEB586" w14:textId="77777777">
            <w:r w:rsidRPr="004F7B76">
              <w:t>s50grego@nv.blm.gov</w:t>
            </w:r>
          </w:p>
        </w:tc>
        <w:tc>
          <w:tcPr>
            <w:tcW w:w="1392" w:type="dxa"/>
            <w:tcBorders>
              <w:top w:val="single" w:color="000000" w:sz="12" w:space="0"/>
              <w:left w:val="single" w:color="000000" w:sz="12" w:space="0"/>
            </w:tcBorders>
            <w:shd w:val="clear" w:color="auto" w:fill="auto"/>
          </w:tcPr>
          <w:p w:rsidRPr="004F7B76" w:rsidR="004F7B76" w:rsidP="00473A98" w:rsidRDefault="004F7B76" w14:paraId="0F6A5BEA" w14:textId="77777777">
            <w:r w:rsidRPr="004F7B76">
              <w:t>None</w:t>
            </w:r>
          </w:p>
        </w:tc>
        <w:tc>
          <w:tcPr>
            <w:tcW w:w="852" w:type="dxa"/>
            <w:tcBorders>
              <w:top w:val="single" w:color="000000" w:sz="12" w:space="0"/>
            </w:tcBorders>
            <w:shd w:val="clear" w:color="auto" w:fill="auto"/>
          </w:tcPr>
          <w:p w:rsidRPr="004F7B76" w:rsidR="004F7B76" w:rsidP="00473A98" w:rsidRDefault="004F7B76" w14:paraId="3ED1C293" w14:textId="77777777">
            <w:r w:rsidRPr="004F7B76">
              <w:t>None</w:t>
            </w:r>
          </w:p>
        </w:tc>
      </w:tr>
      <w:tr w:rsidRPr="004F7B76" w:rsidR="004F7B76" w:rsidTr="004F7B76" w14:paraId="1C1E5D84" w14:textId="77777777">
        <w:tc>
          <w:tcPr>
            <w:tcW w:w="1860" w:type="dxa"/>
            <w:tcBorders>
              <w:left w:val="single" w:color="auto" w:sz="12" w:space="0"/>
            </w:tcBorders>
            <w:shd w:val="clear" w:color="auto" w:fill="auto"/>
          </w:tcPr>
          <w:p w:rsidRPr="004F7B76" w:rsidR="004F7B76" w:rsidP="00473A98" w:rsidRDefault="004F7B76" w14:paraId="0EF1B4C4" w14:textId="77777777">
            <w:pPr>
              <w:rPr>
                <w:bCs/>
              </w:rPr>
            </w:pPr>
            <w:r w:rsidRPr="004F7B76">
              <w:rPr>
                <w:bCs/>
              </w:rPr>
              <w:t>Bryan Bracken</w:t>
            </w:r>
          </w:p>
        </w:tc>
        <w:tc>
          <w:tcPr>
            <w:tcW w:w="2868" w:type="dxa"/>
            <w:tcBorders>
              <w:right w:val="single" w:color="000000" w:sz="12" w:space="0"/>
            </w:tcBorders>
            <w:shd w:val="clear" w:color="auto" w:fill="auto"/>
          </w:tcPr>
          <w:p w:rsidRPr="004F7B76" w:rsidR="004F7B76" w:rsidP="00473A98" w:rsidRDefault="004F7B76" w14:paraId="1332E0B6" w14:textId="77777777">
            <w:r w:rsidRPr="004F7B76">
              <w:t>Bryan_Bracken@blm.gov</w:t>
            </w:r>
          </w:p>
        </w:tc>
        <w:tc>
          <w:tcPr>
            <w:tcW w:w="1392" w:type="dxa"/>
            <w:tcBorders>
              <w:left w:val="single" w:color="000000" w:sz="12" w:space="0"/>
            </w:tcBorders>
            <w:shd w:val="clear" w:color="auto" w:fill="auto"/>
          </w:tcPr>
          <w:p w:rsidRPr="004F7B76" w:rsidR="004F7B76" w:rsidP="00473A98" w:rsidRDefault="004F7B76" w14:paraId="683F580F" w14:textId="77777777">
            <w:r w:rsidRPr="004F7B76">
              <w:t>None</w:t>
            </w:r>
          </w:p>
        </w:tc>
        <w:tc>
          <w:tcPr>
            <w:tcW w:w="852" w:type="dxa"/>
            <w:shd w:val="clear" w:color="auto" w:fill="auto"/>
          </w:tcPr>
          <w:p w:rsidRPr="004F7B76" w:rsidR="004F7B76" w:rsidP="00473A98" w:rsidRDefault="004F7B76" w14:paraId="5AB680CD" w14:textId="77777777">
            <w:r w:rsidRPr="004F7B76">
              <w:t>None</w:t>
            </w:r>
          </w:p>
        </w:tc>
      </w:tr>
      <w:tr w:rsidRPr="004F7B76" w:rsidR="004F7B76" w:rsidTr="004F7B76" w14:paraId="716A8D06" w14:textId="77777777">
        <w:tc>
          <w:tcPr>
            <w:tcW w:w="1860" w:type="dxa"/>
            <w:tcBorders>
              <w:left w:val="single" w:color="auto" w:sz="12" w:space="0"/>
              <w:bottom w:val="single" w:color="auto" w:sz="2" w:space="0"/>
            </w:tcBorders>
            <w:shd w:val="clear" w:color="auto" w:fill="auto"/>
          </w:tcPr>
          <w:p w:rsidRPr="004F7B76" w:rsidR="004F7B76" w:rsidP="00473A98" w:rsidRDefault="004F7B76" w14:paraId="497EF922" w14:textId="77777777">
            <w:pPr>
              <w:rPr>
                <w:bCs/>
              </w:rPr>
            </w:pPr>
            <w:r w:rsidRPr="004F7B76">
              <w:rPr>
                <w:bCs/>
              </w:rPr>
              <w:t xml:space="preserve">Jack </w:t>
            </w:r>
            <w:proofErr w:type="spellStart"/>
            <w:r w:rsidRPr="004F7B76">
              <w:rPr>
                <w:bCs/>
              </w:rPr>
              <w:t>Sheffey</w:t>
            </w:r>
            <w:proofErr w:type="spellEnd"/>
          </w:p>
        </w:tc>
        <w:tc>
          <w:tcPr>
            <w:tcW w:w="2868" w:type="dxa"/>
            <w:tcBorders>
              <w:right w:val="single" w:color="000000" w:sz="12" w:space="0"/>
            </w:tcBorders>
            <w:shd w:val="clear" w:color="auto" w:fill="auto"/>
          </w:tcPr>
          <w:p w:rsidRPr="004F7B76" w:rsidR="004F7B76" w:rsidP="00473A98" w:rsidRDefault="004F7B76" w14:paraId="635DB6E7" w14:textId="77777777">
            <w:r w:rsidRPr="004F7B76">
              <w:t>Jack_Sheffey@blm.gov</w:t>
            </w:r>
          </w:p>
        </w:tc>
        <w:tc>
          <w:tcPr>
            <w:tcW w:w="1392" w:type="dxa"/>
            <w:tcBorders>
              <w:left w:val="single" w:color="000000" w:sz="12" w:space="0"/>
              <w:bottom w:val="single" w:color="auto" w:sz="2" w:space="0"/>
            </w:tcBorders>
            <w:shd w:val="clear" w:color="auto" w:fill="auto"/>
          </w:tcPr>
          <w:p w:rsidRPr="004F7B76" w:rsidR="004F7B76" w:rsidP="00473A98" w:rsidRDefault="004F7B76" w14:paraId="6FD9D8A5" w14:textId="77777777">
            <w:r w:rsidRPr="004F7B76">
              <w:t>None</w:t>
            </w:r>
          </w:p>
        </w:tc>
        <w:tc>
          <w:tcPr>
            <w:tcW w:w="852" w:type="dxa"/>
            <w:shd w:val="clear" w:color="auto" w:fill="auto"/>
          </w:tcPr>
          <w:p w:rsidRPr="004F7B76" w:rsidR="004F7B76" w:rsidP="00473A98" w:rsidRDefault="004F7B76" w14:paraId="292B38C0" w14:textId="77777777">
            <w:r w:rsidRPr="004F7B76">
              <w:t>None</w:t>
            </w:r>
          </w:p>
        </w:tc>
      </w:tr>
    </w:tbl>
    <w:p w:rsidR="004F7B76" w:rsidP="004F7B76" w:rsidRDefault="004F7B76" w14:paraId="02669996" w14:textId="77777777"/>
    <w:p w:rsidR="004F7B76" w:rsidP="004F7B76" w:rsidRDefault="004F7B76" w14:paraId="67C8F693" w14:textId="77777777">
      <w:pPr>
        <w:pStyle w:val="InfoPara"/>
      </w:pPr>
      <w:r>
        <w:t>Vegetation Type</w:t>
      </w:r>
    </w:p>
    <w:p w:rsidR="004F7B76" w:rsidP="004F7B76" w:rsidRDefault="004F7B76" w14:paraId="1C5D35B9" w14:textId="059FE017">
      <w:r>
        <w:t>Shrubland</w:t>
      </w:r>
    </w:p>
    <w:p w:rsidR="004F7B76" w:rsidP="004F7B76" w:rsidRDefault="004F7B76" w14:paraId="09F53696" w14:textId="22FD686B">
      <w:pPr>
        <w:pStyle w:val="InfoPara"/>
      </w:pPr>
      <w:r>
        <w:t>Map Zone</w:t>
      </w:r>
    </w:p>
    <w:p w:rsidR="004F7B76" w:rsidP="004F7B76" w:rsidRDefault="004F7B76" w14:paraId="470C3534" w14:textId="77777777">
      <w:r>
        <w:t>17</w:t>
      </w:r>
    </w:p>
    <w:p w:rsidR="004F7B76" w:rsidP="004F7B76" w:rsidRDefault="004F7B76" w14:paraId="5317E0F2" w14:textId="77777777">
      <w:pPr>
        <w:pStyle w:val="InfoPara"/>
      </w:pPr>
      <w:r>
        <w:t>Geographic Range</w:t>
      </w:r>
    </w:p>
    <w:p w:rsidR="004F7B76" w:rsidP="004F7B76" w:rsidRDefault="004F7B76" w14:paraId="06DFEE55" w14:textId="62A3944D">
      <w:r>
        <w:t>This ecological system is composed of evergreen shrublands on side</w:t>
      </w:r>
      <w:r w:rsidR="0097440E">
        <w:t xml:space="preserve"> </w:t>
      </w:r>
      <w:r>
        <w:t xml:space="preserve">slopes </w:t>
      </w:r>
      <w:r w:rsidR="0097440E">
        <w:t xml:space="preserve">that </w:t>
      </w:r>
      <w:r>
        <w:t>transition from low-elevation</w:t>
      </w:r>
      <w:r w:rsidR="0097440E">
        <w:t xml:space="preserve"> </w:t>
      </w:r>
      <w:r w:rsidR="51F8FF0B">
        <w:t>desert landscapes up into woodlands of the western Mojave and Sonoran deserts. It extends from northeast Kern County, California, into Baja Norte.</w:t>
      </w:r>
    </w:p>
    <w:p w:rsidR="004F7B76" w:rsidP="004F7B76" w:rsidRDefault="004F7B76" w14:paraId="22AFE6F7" w14:textId="77777777">
      <w:pPr>
        <w:pStyle w:val="InfoPara"/>
      </w:pPr>
      <w:r>
        <w:t>Biophysical Site Description</w:t>
      </w:r>
    </w:p>
    <w:p w:rsidR="004F7B76" w:rsidP="004F7B76" w:rsidRDefault="004F7B76" w14:paraId="75AAA3AE" w14:textId="7F6519AD">
      <w:r>
        <w:t>This system includes chaparral on side</w:t>
      </w:r>
      <w:r w:rsidR="0097440E">
        <w:t xml:space="preserve"> </w:t>
      </w:r>
      <w:r>
        <w:t xml:space="preserve">slopes </w:t>
      </w:r>
      <w:r w:rsidR="0097440E">
        <w:t xml:space="preserve">that </w:t>
      </w:r>
      <w:r>
        <w:t>transition from low-elevation desert landscapes up into pinyon-juniper and ponderosa pine woodlands of the western and central Great Basin, between 4</w:t>
      </w:r>
      <w:r w:rsidR="0097440E">
        <w:t>,</w:t>
      </w:r>
      <w:r w:rsidR="00F75EEE">
        <w:t>000</w:t>
      </w:r>
      <w:bookmarkStart w:name="_GoBack" w:id="0"/>
      <w:bookmarkEnd w:id="0"/>
      <w:r w:rsidR="0097440E">
        <w:t xml:space="preserve">ft </w:t>
      </w:r>
      <w:r>
        <w:t>and 7</w:t>
      </w:r>
      <w:r w:rsidR="0097440E">
        <w:t>,</w:t>
      </w:r>
      <w:r>
        <w:t>000ft.</w:t>
      </w:r>
    </w:p>
    <w:p w:rsidR="004F7B76" w:rsidP="004F7B76" w:rsidRDefault="004F7B76" w14:paraId="70BC49E4" w14:textId="77777777">
      <w:pPr>
        <w:pStyle w:val="InfoPara"/>
      </w:pPr>
      <w:r>
        <w:t>Vegetation Description</w:t>
      </w:r>
    </w:p>
    <w:p w:rsidR="004F7B76" w:rsidP="004F7B76" w:rsidRDefault="51F8FF0B" w14:paraId="0EBA4AB4" w14:textId="2F3DEFEF">
      <w:r>
        <w:t xml:space="preserve">Associated species include </w:t>
      </w:r>
      <w:r w:rsidRPr="51F8FF0B">
        <w:rPr>
          <w:i/>
          <w:iCs/>
        </w:rPr>
        <w:t>Quercus john-</w:t>
      </w:r>
      <w:proofErr w:type="spellStart"/>
      <w:r w:rsidRPr="51F8FF0B">
        <w:rPr>
          <w:i/>
          <w:iCs/>
        </w:rPr>
        <w:t>tuckeri</w:t>
      </w:r>
      <w:proofErr w:type="spellEnd"/>
      <w:r>
        <w:t xml:space="preserve">, </w:t>
      </w:r>
      <w:r w:rsidRPr="51F8FF0B">
        <w:rPr>
          <w:i/>
          <w:iCs/>
        </w:rPr>
        <w:t xml:space="preserve">Quercus </w:t>
      </w:r>
      <w:proofErr w:type="spellStart"/>
      <w:r w:rsidRPr="51F8FF0B">
        <w:rPr>
          <w:i/>
          <w:iCs/>
        </w:rPr>
        <w:t>cornelius-mulleri</w:t>
      </w:r>
      <w:proofErr w:type="spellEnd"/>
      <w:r>
        <w:t xml:space="preserve">, </w:t>
      </w:r>
      <w:r w:rsidRPr="51F8FF0B">
        <w:rPr>
          <w:i/>
          <w:iCs/>
        </w:rPr>
        <w:t xml:space="preserve">Quercus </w:t>
      </w:r>
      <w:proofErr w:type="spellStart"/>
      <w:r w:rsidRPr="51F8FF0B">
        <w:rPr>
          <w:i/>
          <w:iCs/>
        </w:rPr>
        <w:t>berberidifolia</w:t>
      </w:r>
      <w:proofErr w:type="spellEnd"/>
      <w:r>
        <w:t xml:space="preserve">, </w:t>
      </w:r>
      <w:proofErr w:type="spellStart"/>
      <w:r w:rsidRPr="51F8FF0B">
        <w:rPr>
          <w:i/>
          <w:iCs/>
        </w:rPr>
        <w:t>Arctostaphylos</w:t>
      </w:r>
      <w:proofErr w:type="spellEnd"/>
      <w:r w:rsidRPr="51F8FF0B">
        <w:rPr>
          <w:i/>
          <w:iCs/>
        </w:rPr>
        <w:t xml:space="preserve"> </w:t>
      </w:r>
      <w:proofErr w:type="spellStart"/>
      <w:r w:rsidRPr="51F8FF0B">
        <w:rPr>
          <w:i/>
          <w:iCs/>
        </w:rPr>
        <w:t>patula</w:t>
      </w:r>
      <w:proofErr w:type="spellEnd"/>
      <w:r>
        <w:t xml:space="preserve">, </w:t>
      </w:r>
      <w:proofErr w:type="spellStart"/>
      <w:r w:rsidRPr="51F8FF0B">
        <w:rPr>
          <w:i/>
          <w:iCs/>
        </w:rPr>
        <w:t>Arctostaphylos</w:t>
      </w:r>
      <w:proofErr w:type="spellEnd"/>
      <w:r w:rsidRPr="51F8FF0B">
        <w:rPr>
          <w:i/>
          <w:iCs/>
        </w:rPr>
        <w:t xml:space="preserve"> </w:t>
      </w:r>
      <w:proofErr w:type="spellStart"/>
      <w:r w:rsidRPr="51F8FF0B">
        <w:rPr>
          <w:i/>
          <w:iCs/>
        </w:rPr>
        <w:t>pungens</w:t>
      </w:r>
      <w:proofErr w:type="spellEnd"/>
      <w:r>
        <w:t xml:space="preserve">, </w:t>
      </w:r>
      <w:proofErr w:type="spellStart"/>
      <w:r w:rsidRPr="51F8FF0B">
        <w:rPr>
          <w:i/>
          <w:iCs/>
        </w:rPr>
        <w:t>Arctostaphylos</w:t>
      </w:r>
      <w:proofErr w:type="spellEnd"/>
      <w:r w:rsidRPr="51F8FF0B">
        <w:rPr>
          <w:i/>
          <w:iCs/>
        </w:rPr>
        <w:t xml:space="preserve"> </w:t>
      </w:r>
      <w:proofErr w:type="spellStart"/>
      <w:r w:rsidRPr="51F8FF0B">
        <w:rPr>
          <w:i/>
          <w:iCs/>
        </w:rPr>
        <w:t>glauca</w:t>
      </w:r>
      <w:proofErr w:type="spellEnd"/>
      <w:r>
        <w:t xml:space="preserve">, </w:t>
      </w:r>
      <w:proofErr w:type="spellStart"/>
      <w:r w:rsidRPr="51F8FF0B">
        <w:rPr>
          <w:i/>
          <w:iCs/>
        </w:rPr>
        <w:t>Rhus</w:t>
      </w:r>
      <w:proofErr w:type="spellEnd"/>
      <w:r w:rsidRPr="51F8FF0B">
        <w:rPr>
          <w:i/>
          <w:iCs/>
        </w:rPr>
        <w:t xml:space="preserve"> ovata</w:t>
      </w:r>
      <w:r>
        <w:t xml:space="preserve">, </w:t>
      </w:r>
      <w:proofErr w:type="spellStart"/>
      <w:r w:rsidRPr="51F8FF0B">
        <w:rPr>
          <w:i/>
          <w:iCs/>
        </w:rPr>
        <w:t>Juniperus</w:t>
      </w:r>
      <w:proofErr w:type="spellEnd"/>
      <w:r w:rsidRPr="51F8FF0B">
        <w:rPr>
          <w:i/>
          <w:iCs/>
        </w:rPr>
        <w:t xml:space="preserve"> </w:t>
      </w:r>
      <w:proofErr w:type="spellStart"/>
      <w:r w:rsidRPr="51F8FF0B">
        <w:rPr>
          <w:i/>
          <w:iCs/>
        </w:rPr>
        <w:t>californica</w:t>
      </w:r>
      <w:proofErr w:type="spellEnd"/>
      <w:r>
        <w:t xml:space="preserve">, </w:t>
      </w:r>
      <w:proofErr w:type="spellStart"/>
      <w:r w:rsidRPr="51F8FF0B">
        <w:rPr>
          <w:i/>
          <w:iCs/>
        </w:rPr>
        <w:t>Cercocarpus</w:t>
      </w:r>
      <w:proofErr w:type="spellEnd"/>
      <w:r w:rsidRPr="51F8FF0B">
        <w:rPr>
          <w:i/>
          <w:iCs/>
        </w:rPr>
        <w:t xml:space="preserve"> </w:t>
      </w:r>
      <w:proofErr w:type="spellStart"/>
      <w:r w:rsidRPr="51F8FF0B">
        <w:rPr>
          <w:i/>
          <w:iCs/>
        </w:rPr>
        <w:t>montanus</w:t>
      </w:r>
      <w:proofErr w:type="spellEnd"/>
      <w:r>
        <w:t xml:space="preserve"> var. </w:t>
      </w:r>
      <w:proofErr w:type="spellStart"/>
      <w:r w:rsidRPr="51F8FF0B">
        <w:rPr>
          <w:i/>
          <w:iCs/>
        </w:rPr>
        <w:t>glaber</w:t>
      </w:r>
      <w:proofErr w:type="spellEnd"/>
      <w:r w:rsidRPr="51F8FF0B">
        <w:rPr>
          <w:i/>
          <w:iCs/>
        </w:rPr>
        <w:t xml:space="preserve"> </w:t>
      </w:r>
      <w:r>
        <w:t>(=</w:t>
      </w:r>
      <w:proofErr w:type="spellStart"/>
      <w:r w:rsidRPr="51F8FF0B">
        <w:rPr>
          <w:i/>
          <w:iCs/>
        </w:rPr>
        <w:t>Cercocarpus</w:t>
      </w:r>
      <w:proofErr w:type="spellEnd"/>
      <w:r w:rsidRPr="51F8FF0B">
        <w:rPr>
          <w:i/>
          <w:iCs/>
        </w:rPr>
        <w:t xml:space="preserve"> </w:t>
      </w:r>
      <w:proofErr w:type="spellStart"/>
      <w:r w:rsidRPr="51F8FF0B">
        <w:rPr>
          <w:i/>
          <w:iCs/>
        </w:rPr>
        <w:t>betuloides</w:t>
      </w:r>
      <w:proofErr w:type="spellEnd"/>
      <w:r>
        <w:t xml:space="preserve">), </w:t>
      </w:r>
      <w:r w:rsidRPr="51F8FF0B">
        <w:rPr>
          <w:i/>
          <w:iCs/>
        </w:rPr>
        <w:t xml:space="preserve">Ceanothus </w:t>
      </w:r>
      <w:proofErr w:type="spellStart"/>
      <w:r w:rsidRPr="51F8FF0B">
        <w:rPr>
          <w:i/>
          <w:iCs/>
        </w:rPr>
        <w:t>greggii</w:t>
      </w:r>
      <w:proofErr w:type="spellEnd"/>
      <w:r>
        <w:t xml:space="preserve">, </w:t>
      </w:r>
      <w:proofErr w:type="spellStart"/>
      <w:r w:rsidRPr="51F8FF0B">
        <w:rPr>
          <w:i/>
          <w:iCs/>
        </w:rPr>
        <w:t>Garrya</w:t>
      </w:r>
      <w:proofErr w:type="spellEnd"/>
      <w:r w:rsidRPr="51F8FF0B">
        <w:rPr>
          <w:i/>
          <w:iCs/>
        </w:rPr>
        <w:t xml:space="preserve"> </w:t>
      </w:r>
      <w:proofErr w:type="spellStart"/>
      <w:r w:rsidRPr="51F8FF0B">
        <w:rPr>
          <w:i/>
          <w:iCs/>
        </w:rPr>
        <w:t>flavescens</w:t>
      </w:r>
      <w:proofErr w:type="spellEnd"/>
      <w:r>
        <w:t xml:space="preserve">, and </w:t>
      </w:r>
      <w:proofErr w:type="spellStart"/>
      <w:r w:rsidRPr="51F8FF0B">
        <w:rPr>
          <w:i/>
          <w:iCs/>
        </w:rPr>
        <w:t>Nolina</w:t>
      </w:r>
      <w:proofErr w:type="spellEnd"/>
      <w:r w:rsidRPr="51F8FF0B">
        <w:rPr>
          <w:i/>
          <w:iCs/>
        </w:rPr>
        <w:t xml:space="preserve"> </w:t>
      </w:r>
      <w:proofErr w:type="spellStart"/>
      <w:r w:rsidRPr="51F8FF0B">
        <w:rPr>
          <w:i/>
          <w:iCs/>
        </w:rPr>
        <w:t>parryi</w:t>
      </w:r>
      <w:proofErr w:type="spellEnd"/>
      <w:r>
        <w:t>.</w:t>
      </w:r>
    </w:p>
    <w:p w:rsidR="004F7B76" w:rsidP="004F7B76" w:rsidRDefault="004F7B76" w14:paraId="19977F7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QUJO3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john-tuckeri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Tucker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cornelius-mulleri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Muller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QUBE5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berberidifolia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Scrub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patula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Pointleaf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ARGL4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Bigberry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 var. glaber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Birchleaf mountain-mahogany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Garrya flavescens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Ashy silktassel</w:t>
            </w:r>
          </w:p>
        </w:tc>
      </w:tr>
    </w:tbl>
    <w:p>
      <w:r>
        <w:rPr>
          <w:sz w:val="16"/>
        </w:rPr>
        <w:t>Species names are from the NRCS PLANTS database. Check species codes at http://plants.usda.gov.</w:t>
      </w:r>
    </w:p>
    <w:p w:rsidR="004F7B76" w:rsidP="004F7B76" w:rsidRDefault="004F7B76" w14:paraId="39F65452" w14:textId="77777777">
      <w:pPr>
        <w:pStyle w:val="InfoPara"/>
      </w:pPr>
      <w:r>
        <w:t>Disturbance Description</w:t>
      </w:r>
    </w:p>
    <w:p w:rsidR="004F7B76" w:rsidP="004F7B76" w:rsidRDefault="004F7B76" w14:paraId="0510B73A" w14:textId="7B403C44">
      <w:r>
        <w:t>Typical fire regime in these systems varies with the amount of organic accumulation. The only significant disturbance to the system is stand-replacing fire occurring every 50-100yrs on average. Shrubs resprout rapidly after fire, often making the vegetation impenetrable.</w:t>
      </w:r>
    </w:p>
    <w:p w:rsidR="004F7B76" w:rsidP="004F7B76" w:rsidRDefault="004F7B76" w14:paraId="20D9508F" w14:textId="77777777">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w:t>
            </w:r>
          </w:p>
        </w:tc>
        <w:tc>
          <w:p>
            <w:pPr>
              <w:jc w:val="center"/>
            </w:pPr>
            <w:r>
              <w:t>100</w:t>
            </w:r>
          </w:p>
        </w:tc>
        <w:tc>
          <w:p>
            <w:pPr>
              <w:jc w:val="center"/>
            </w:pPr>
            <w:r>
              <w:t>10</w:t>
            </w:r>
          </w:p>
        </w:tc>
        <w:tc>
          <w:p>
            <w:pPr>
              <w:jc w:val="center"/>
            </w:pPr>
            <w:r>
              <w:t>90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F7B76" w:rsidP="004F7B76" w:rsidRDefault="004F7B76" w14:paraId="0953E712" w14:textId="77777777">
      <w:pPr>
        <w:pStyle w:val="InfoPara"/>
      </w:pPr>
      <w:r>
        <w:t>Scale Description</w:t>
      </w:r>
    </w:p>
    <w:p w:rsidR="004F7B76" w:rsidP="004F7B76" w:rsidRDefault="004F7B76" w14:paraId="62CE6184" w14:textId="3359B0CC">
      <w:r>
        <w:t>Vegetation found in small patches of 10ac to whole mountain slopes of 5</w:t>
      </w:r>
      <w:r w:rsidR="0097440E">
        <w:t>,</w:t>
      </w:r>
      <w:r>
        <w:t>000ac.</w:t>
      </w:r>
    </w:p>
    <w:p w:rsidR="004F7B76" w:rsidP="004F7B76" w:rsidRDefault="004F7B76" w14:paraId="686CA07A" w14:textId="77777777">
      <w:pPr>
        <w:pStyle w:val="InfoPara"/>
      </w:pPr>
      <w:r>
        <w:t>Adjacency or Identification Concerns</w:t>
      </w:r>
    </w:p>
    <w:p w:rsidR="004F7B76" w:rsidP="004F7B76" w:rsidRDefault="0097440E" w14:paraId="2872F9A1" w14:textId="7053DA87">
      <w:r>
        <w:t>Biophysical setting (</w:t>
      </w:r>
      <w:r w:rsidR="51F8FF0B">
        <w:t>BpS</w:t>
      </w:r>
      <w:r>
        <w:t>)</w:t>
      </w:r>
      <w:r w:rsidR="51F8FF0B">
        <w:t xml:space="preserve"> 1108 </w:t>
      </w:r>
      <w:r>
        <w:t xml:space="preserve">is </w:t>
      </w:r>
      <w:r w:rsidR="51F8FF0B">
        <w:t>difficult to distinguish from BpS 1103 (Great Basin Semi-Desert Chaparral) and BpS 1104 (Mogollon Semi-Desert Chaparral).</w:t>
      </w:r>
    </w:p>
    <w:p w:rsidR="004F7B76" w:rsidP="004F7B76" w:rsidRDefault="004F7B76" w14:paraId="2DA0F7DC" w14:textId="77777777">
      <w:pPr>
        <w:pStyle w:val="InfoPara"/>
      </w:pPr>
      <w:r>
        <w:t>Issues or Problems</w:t>
      </w:r>
    </w:p>
    <w:p w:rsidR="004F7B76" w:rsidP="004F7B76" w:rsidRDefault="004F7B76" w14:paraId="3BD9BBCD" w14:textId="77777777">
      <w:r>
        <w:t>None of the experts consulted were familiar with this chaparral.</w:t>
      </w:r>
    </w:p>
    <w:p w:rsidR="004F7B76" w:rsidP="004F7B76" w:rsidRDefault="004F7B76" w14:paraId="3325DC9E" w14:textId="77777777"/>
    <w:p w:rsidR="004F7B76" w:rsidP="004F7B76" w:rsidRDefault="004F7B76" w14:paraId="02D5F6BA" w14:textId="2441E1C0">
      <w:r>
        <w:t xml:space="preserve">Issues with selection of proper </w:t>
      </w:r>
      <w:r w:rsidR="0097440E">
        <w:t>mean fire return interval:</w:t>
      </w:r>
      <w:r>
        <w:t xml:space="preserve"> tested both 50</w:t>
      </w:r>
      <w:r w:rsidR="0097440E">
        <w:t xml:space="preserve">yrs </w:t>
      </w:r>
      <w:r>
        <w:t>and 75</w:t>
      </w:r>
      <w:r w:rsidR="0097440E">
        <w:t>yrs</w:t>
      </w:r>
      <w:r>
        <w:t xml:space="preserve"> (retained).</w:t>
      </w:r>
    </w:p>
    <w:p w:rsidR="004F7B76" w:rsidP="004F7B76" w:rsidRDefault="004F7B76" w14:paraId="75698EFB" w14:textId="77777777">
      <w:pPr>
        <w:pStyle w:val="InfoPara"/>
      </w:pPr>
      <w:r>
        <w:t>Native Uncharacteristic Conditions</w:t>
      </w:r>
    </w:p>
    <w:p w:rsidR="004F7B76" w:rsidP="004F7B76" w:rsidRDefault="004F7B76" w14:paraId="0E2C6B88" w14:textId="77777777"/>
    <w:p w:rsidR="004F7B76" w:rsidP="004F7B76" w:rsidRDefault="51F8FF0B" w14:paraId="1124AC37" w14:textId="77777777">
      <w:pPr>
        <w:pStyle w:val="InfoPara"/>
      </w:pPr>
      <w:r>
        <w:t>Comments</w:t>
      </w:r>
    </w:p>
    <w:p w:rsidR="004D2EA6" w:rsidP="004D2EA6" w:rsidRDefault="004D2EA6" w14:paraId="336E44FE" w14:textId="77777777">
      <w:pPr>
        <w:rPr>
          <w:b/>
        </w:rPr>
      </w:pPr>
    </w:p>
    <w:p w:rsidR="004F7B76" w:rsidP="004F7B76" w:rsidRDefault="004F7B76" w14:paraId="3D7C4F5F" w14:textId="77777777">
      <w:pPr>
        <w:pStyle w:val="ReportSection"/>
      </w:pPr>
      <w:r>
        <w:t>Succession Classes</w:t>
      </w:r>
    </w:p>
    <w:p w:rsidR="004F7B76" w:rsidP="004F7B76" w:rsidRDefault="004F7B76" w14:paraId="6A72CFC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F7B76" w:rsidP="004F7B76" w:rsidRDefault="004F7B76" w14:paraId="2FC7BD9D" w14:textId="77777777">
      <w:pPr>
        <w:pStyle w:val="InfoPara"/>
        <w:pBdr>
          <w:top w:val="single" w:color="auto" w:sz="4" w:space="1"/>
        </w:pBdr>
      </w:pPr>
      <w:r xmlns:w="http://schemas.openxmlformats.org/wordprocessingml/2006/main">
        <w:t>Class A</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F7B76" w:rsidP="004F7B76" w:rsidRDefault="004F7B76" w14:paraId="024D3A26" w14:textId="77777777"/>
    <w:p w:rsidR="004F7B76" w:rsidP="004F7B76" w:rsidRDefault="004F7B76" w14:paraId="799D27D8"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3186"/>
        <w:gridCol w:w="3186"/>
        <w:gridCol w:w="1956"/>
      </w:tblGrid>
      <w:tr w:rsidRPr="004F7B76" w:rsidR="004F7B76" w:rsidTr="004F7B76" w14:paraId="7F794D44" w14:textId="77777777">
        <w:tc>
          <w:tcPr>
            <w:tcW w:w="1248" w:type="dxa"/>
            <w:tcBorders>
              <w:top w:val="single" w:color="auto" w:sz="2" w:space="0"/>
              <w:bottom w:val="single" w:color="000000" w:sz="12" w:space="0"/>
            </w:tcBorders>
            <w:shd w:val="clear" w:color="auto" w:fill="auto"/>
          </w:tcPr>
          <w:p w:rsidRPr="004F7B76" w:rsidR="004F7B76" w:rsidP="00216D0B" w:rsidRDefault="004F7B76" w14:paraId="2962F36C" w14:textId="77777777">
            <w:pPr>
              <w:rPr>
                <w:b/>
                <w:bCs/>
              </w:rPr>
            </w:pPr>
            <w:r w:rsidRPr="004F7B76">
              <w:rPr>
                <w:b/>
                <w:bCs/>
              </w:rPr>
              <w:t>Symbol</w:t>
            </w:r>
          </w:p>
        </w:tc>
        <w:tc>
          <w:tcPr>
            <w:tcW w:w="3186" w:type="dxa"/>
            <w:tcBorders>
              <w:top w:val="single" w:color="auto" w:sz="2" w:space="0"/>
              <w:bottom w:val="single" w:color="000000" w:sz="12" w:space="0"/>
            </w:tcBorders>
            <w:shd w:val="clear" w:color="auto" w:fill="auto"/>
          </w:tcPr>
          <w:p w:rsidRPr="004F7B76" w:rsidR="004F7B76" w:rsidP="00216D0B" w:rsidRDefault="004F7B76" w14:paraId="08A20C7D" w14:textId="77777777">
            <w:pPr>
              <w:rPr>
                <w:b/>
                <w:bCs/>
              </w:rPr>
            </w:pPr>
            <w:r w:rsidRPr="004F7B76">
              <w:rPr>
                <w:b/>
                <w:bCs/>
              </w:rPr>
              <w:t>Scientific Name</w:t>
            </w:r>
          </w:p>
        </w:tc>
        <w:tc>
          <w:tcPr>
            <w:tcW w:w="3186" w:type="dxa"/>
            <w:tcBorders>
              <w:top w:val="single" w:color="auto" w:sz="2" w:space="0"/>
              <w:bottom w:val="single" w:color="000000" w:sz="12" w:space="0"/>
            </w:tcBorders>
            <w:shd w:val="clear" w:color="auto" w:fill="auto"/>
          </w:tcPr>
          <w:p w:rsidRPr="004F7B76" w:rsidR="004F7B76" w:rsidP="00216D0B" w:rsidRDefault="004F7B76" w14:paraId="68662781" w14:textId="77777777">
            <w:pPr>
              <w:rPr>
                <w:b/>
                <w:bCs/>
              </w:rPr>
            </w:pPr>
            <w:r w:rsidRPr="004F7B76">
              <w:rPr>
                <w:b/>
                <w:bCs/>
              </w:rPr>
              <w:t>Common Name</w:t>
            </w:r>
          </w:p>
        </w:tc>
        <w:tc>
          <w:tcPr>
            <w:tcW w:w="1956" w:type="dxa"/>
            <w:tcBorders>
              <w:top w:val="single" w:color="auto" w:sz="2" w:space="0"/>
              <w:bottom w:val="single" w:color="000000" w:sz="12" w:space="0"/>
            </w:tcBorders>
            <w:shd w:val="clear" w:color="auto" w:fill="auto"/>
          </w:tcPr>
          <w:p w:rsidRPr="004F7B76" w:rsidR="004F7B76" w:rsidP="00216D0B" w:rsidRDefault="004F7B76" w14:paraId="05455738" w14:textId="77777777">
            <w:pPr>
              <w:rPr>
                <w:b/>
                <w:bCs/>
              </w:rPr>
            </w:pPr>
            <w:r w:rsidRPr="004F7B76">
              <w:rPr>
                <w:b/>
                <w:bCs/>
              </w:rPr>
              <w:t>Canopy Position</w:t>
            </w:r>
          </w:p>
        </w:tc>
      </w:tr>
      <w:tr w:rsidRPr="004F7B76" w:rsidR="004F7B76" w:rsidTr="004F7B76" w14:paraId="7CEBA9E1" w14:textId="77777777">
        <w:tc>
          <w:tcPr>
            <w:tcW w:w="1248" w:type="dxa"/>
            <w:tcBorders>
              <w:top w:val="single" w:color="000000" w:sz="12" w:space="0"/>
            </w:tcBorders>
            <w:shd w:val="clear" w:color="auto" w:fill="auto"/>
          </w:tcPr>
          <w:p w:rsidRPr="004F7B76" w:rsidR="004F7B76" w:rsidP="00216D0B" w:rsidRDefault="004F7B76" w14:paraId="70817CE5" w14:textId="77777777">
            <w:pPr>
              <w:rPr>
                <w:bCs/>
              </w:rPr>
            </w:pPr>
            <w:r w:rsidRPr="004F7B76">
              <w:rPr>
                <w:bCs/>
              </w:rPr>
              <w:t>ARPA6</w:t>
            </w:r>
          </w:p>
        </w:tc>
        <w:tc>
          <w:tcPr>
            <w:tcW w:w="3186" w:type="dxa"/>
            <w:tcBorders>
              <w:top w:val="single" w:color="000000" w:sz="12" w:space="0"/>
            </w:tcBorders>
            <w:shd w:val="clear" w:color="auto" w:fill="auto"/>
          </w:tcPr>
          <w:p w:rsidRPr="004F7B76" w:rsidR="004F7B76" w:rsidP="00216D0B" w:rsidRDefault="004F7B76" w14:paraId="4E416B15" w14:textId="77777777">
            <w:proofErr w:type="spellStart"/>
            <w:r w:rsidRPr="004F7B76">
              <w:t>Arctostaphylos</w:t>
            </w:r>
            <w:proofErr w:type="spellEnd"/>
            <w:r w:rsidRPr="004F7B76">
              <w:t xml:space="preserve"> </w:t>
            </w:r>
            <w:proofErr w:type="spellStart"/>
            <w:r w:rsidRPr="004F7B76">
              <w:t>patula</w:t>
            </w:r>
            <w:proofErr w:type="spellEnd"/>
          </w:p>
        </w:tc>
        <w:tc>
          <w:tcPr>
            <w:tcW w:w="3186" w:type="dxa"/>
            <w:tcBorders>
              <w:top w:val="single" w:color="000000" w:sz="12" w:space="0"/>
            </w:tcBorders>
            <w:shd w:val="clear" w:color="auto" w:fill="auto"/>
          </w:tcPr>
          <w:p w:rsidRPr="004F7B76" w:rsidR="004F7B76" w:rsidP="00216D0B" w:rsidRDefault="004F7B76" w14:paraId="54ABCCBF" w14:textId="77777777">
            <w:r w:rsidRPr="004F7B76">
              <w:t>Greenleaf manzanita</w:t>
            </w:r>
          </w:p>
        </w:tc>
        <w:tc>
          <w:tcPr>
            <w:tcW w:w="1956" w:type="dxa"/>
            <w:tcBorders>
              <w:top w:val="single" w:color="000000" w:sz="12" w:space="0"/>
            </w:tcBorders>
            <w:shd w:val="clear" w:color="auto" w:fill="auto"/>
          </w:tcPr>
          <w:p w:rsidRPr="004F7B76" w:rsidR="004F7B76" w:rsidP="00216D0B" w:rsidRDefault="004F7B76" w14:paraId="5152BF38" w14:textId="77777777">
            <w:r w:rsidRPr="004F7B76">
              <w:t>Upper</w:t>
            </w:r>
          </w:p>
        </w:tc>
      </w:tr>
      <w:tr w:rsidRPr="004F7B76" w:rsidR="004F7B76" w:rsidTr="004F7B76" w14:paraId="7391B4BA" w14:textId="77777777">
        <w:tc>
          <w:tcPr>
            <w:tcW w:w="1248" w:type="dxa"/>
            <w:shd w:val="clear" w:color="auto" w:fill="auto"/>
          </w:tcPr>
          <w:p w:rsidRPr="004F7B76" w:rsidR="004F7B76" w:rsidP="00216D0B" w:rsidRDefault="004F7B76" w14:paraId="1D317890" w14:textId="77777777">
            <w:pPr>
              <w:rPr>
                <w:bCs/>
              </w:rPr>
            </w:pPr>
            <w:r w:rsidRPr="004F7B76">
              <w:rPr>
                <w:bCs/>
              </w:rPr>
              <w:t>ARPU5</w:t>
            </w:r>
          </w:p>
        </w:tc>
        <w:tc>
          <w:tcPr>
            <w:tcW w:w="3186" w:type="dxa"/>
            <w:shd w:val="clear" w:color="auto" w:fill="auto"/>
          </w:tcPr>
          <w:p w:rsidRPr="004F7B76" w:rsidR="004F7B76" w:rsidP="00216D0B" w:rsidRDefault="004F7B76" w14:paraId="5BF1602C" w14:textId="77777777">
            <w:proofErr w:type="spellStart"/>
            <w:r w:rsidRPr="004F7B76">
              <w:t>Arctostaphylos</w:t>
            </w:r>
            <w:proofErr w:type="spellEnd"/>
            <w:r w:rsidRPr="004F7B76">
              <w:t xml:space="preserve"> </w:t>
            </w:r>
            <w:proofErr w:type="spellStart"/>
            <w:r w:rsidRPr="004F7B76">
              <w:t>pungens</w:t>
            </w:r>
            <w:proofErr w:type="spellEnd"/>
          </w:p>
        </w:tc>
        <w:tc>
          <w:tcPr>
            <w:tcW w:w="3186" w:type="dxa"/>
            <w:shd w:val="clear" w:color="auto" w:fill="auto"/>
          </w:tcPr>
          <w:p w:rsidRPr="004F7B76" w:rsidR="004F7B76" w:rsidP="00216D0B" w:rsidRDefault="004F7B76" w14:paraId="632931E0" w14:textId="77777777">
            <w:proofErr w:type="spellStart"/>
            <w:r w:rsidRPr="004F7B76">
              <w:t>Pointleaf</w:t>
            </w:r>
            <w:proofErr w:type="spellEnd"/>
            <w:r w:rsidRPr="004F7B76">
              <w:t xml:space="preserve"> manzanita</w:t>
            </w:r>
          </w:p>
        </w:tc>
        <w:tc>
          <w:tcPr>
            <w:tcW w:w="1956" w:type="dxa"/>
            <w:shd w:val="clear" w:color="auto" w:fill="auto"/>
          </w:tcPr>
          <w:p w:rsidRPr="004F7B76" w:rsidR="004F7B76" w:rsidP="00216D0B" w:rsidRDefault="004F7B76" w14:paraId="7EF3A3EF" w14:textId="77777777">
            <w:r w:rsidRPr="004F7B76">
              <w:t>Upper</w:t>
            </w:r>
          </w:p>
        </w:tc>
      </w:tr>
      <w:tr w:rsidRPr="004F7B76" w:rsidR="004F7B76" w:rsidTr="004F7B76" w14:paraId="6AE8EFD8" w14:textId="77777777">
        <w:tc>
          <w:tcPr>
            <w:tcW w:w="1248" w:type="dxa"/>
            <w:shd w:val="clear" w:color="auto" w:fill="auto"/>
          </w:tcPr>
          <w:p w:rsidRPr="004F7B76" w:rsidR="004F7B76" w:rsidP="00216D0B" w:rsidRDefault="004F7B76" w14:paraId="27A09779" w14:textId="77777777">
            <w:pPr>
              <w:rPr>
                <w:bCs/>
              </w:rPr>
            </w:pPr>
            <w:r w:rsidRPr="004F7B76">
              <w:rPr>
                <w:bCs/>
              </w:rPr>
              <w:t>QUJO3</w:t>
            </w:r>
          </w:p>
        </w:tc>
        <w:tc>
          <w:tcPr>
            <w:tcW w:w="3186" w:type="dxa"/>
            <w:shd w:val="clear" w:color="auto" w:fill="auto"/>
          </w:tcPr>
          <w:p w:rsidRPr="004F7B76" w:rsidR="004F7B76" w:rsidP="00216D0B" w:rsidRDefault="004F7B76" w14:paraId="31810142" w14:textId="77777777">
            <w:r w:rsidRPr="004F7B76">
              <w:t>Quercus john-</w:t>
            </w:r>
            <w:proofErr w:type="spellStart"/>
            <w:r w:rsidRPr="004F7B76">
              <w:t>tuckeri</w:t>
            </w:r>
            <w:proofErr w:type="spellEnd"/>
          </w:p>
        </w:tc>
        <w:tc>
          <w:tcPr>
            <w:tcW w:w="3186" w:type="dxa"/>
            <w:shd w:val="clear" w:color="auto" w:fill="auto"/>
          </w:tcPr>
          <w:p w:rsidRPr="004F7B76" w:rsidR="004F7B76" w:rsidP="00216D0B" w:rsidRDefault="004F7B76" w14:paraId="733D6BAB" w14:textId="77777777">
            <w:r w:rsidRPr="004F7B76">
              <w:t>Tucker oak</w:t>
            </w:r>
          </w:p>
        </w:tc>
        <w:tc>
          <w:tcPr>
            <w:tcW w:w="1956" w:type="dxa"/>
            <w:shd w:val="clear" w:color="auto" w:fill="auto"/>
          </w:tcPr>
          <w:p w:rsidRPr="004F7B76" w:rsidR="004F7B76" w:rsidP="00216D0B" w:rsidRDefault="004F7B76" w14:paraId="643E092E" w14:textId="77777777">
            <w:r w:rsidRPr="004F7B76">
              <w:t>Upper</w:t>
            </w:r>
          </w:p>
        </w:tc>
      </w:tr>
      <w:tr w:rsidRPr="004F7B76" w:rsidR="004F7B76" w:rsidTr="004F7B76" w14:paraId="2DE58DAA" w14:textId="77777777">
        <w:tc>
          <w:tcPr>
            <w:tcW w:w="1248" w:type="dxa"/>
            <w:shd w:val="clear" w:color="auto" w:fill="auto"/>
          </w:tcPr>
          <w:p w:rsidRPr="004F7B76" w:rsidR="004F7B76" w:rsidP="00216D0B" w:rsidRDefault="004F7B76" w14:paraId="22FE5DC6" w14:textId="77777777">
            <w:pPr>
              <w:rPr>
                <w:bCs/>
              </w:rPr>
            </w:pPr>
            <w:r w:rsidRPr="004F7B76">
              <w:rPr>
                <w:bCs/>
              </w:rPr>
              <w:t>CEMOG</w:t>
            </w:r>
          </w:p>
        </w:tc>
        <w:tc>
          <w:tcPr>
            <w:tcW w:w="3186" w:type="dxa"/>
            <w:shd w:val="clear" w:color="auto" w:fill="auto"/>
          </w:tcPr>
          <w:p w:rsidRPr="004F7B76" w:rsidR="004F7B76" w:rsidP="00216D0B" w:rsidRDefault="004F7B76" w14:paraId="4C0F2377" w14:textId="77777777">
            <w:proofErr w:type="spellStart"/>
            <w:r w:rsidRPr="004F7B76">
              <w:t>Cercocarpus</w:t>
            </w:r>
            <w:proofErr w:type="spellEnd"/>
            <w:r w:rsidRPr="004F7B76">
              <w:t xml:space="preserve"> </w:t>
            </w:r>
            <w:proofErr w:type="spellStart"/>
            <w:r w:rsidRPr="004F7B76">
              <w:t>montanus</w:t>
            </w:r>
            <w:proofErr w:type="spellEnd"/>
            <w:r w:rsidRPr="004F7B76">
              <w:t xml:space="preserve"> var. </w:t>
            </w:r>
            <w:proofErr w:type="spellStart"/>
            <w:r w:rsidRPr="004F7B76">
              <w:t>glaber</w:t>
            </w:r>
            <w:proofErr w:type="spellEnd"/>
          </w:p>
        </w:tc>
        <w:tc>
          <w:tcPr>
            <w:tcW w:w="3186" w:type="dxa"/>
            <w:shd w:val="clear" w:color="auto" w:fill="auto"/>
          </w:tcPr>
          <w:p w:rsidRPr="004F7B76" w:rsidR="004F7B76" w:rsidP="00216D0B" w:rsidRDefault="004F7B76" w14:paraId="5B11F449" w14:textId="0E7E4045">
            <w:r w:rsidRPr="004F7B76">
              <w:t>Birchleaf mountain</w:t>
            </w:r>
            <w:r w:rsidR="0097440E">
              <w:t>-</w:t>
            </w:r>
            <w:r w:rsidRPr="004F7B76">
              <w:t>mahogany</w:t>
            </w:r>
          </w:p>
        </w:tc>
        <w:tc>
          <w:tcPr>
            <w:tcW w:w="1956" w:type="dxa"/>
            <w:shd w:val="clear" w:color="auto" w:fill="auto"/>
          </w:tcPr>
          <w:p w:rsidRPr="004F7B76" w:rsidR="004F7B76" w:rsidP="00216D0B" w:rsidRDefault="004F7B76" w14:paraId="3E322A59" w14:textId="77777777">
            <w:r w:rsidRPr="004F7B76">
              <w:t>Upper</w:t>
            </w:r>
          </w:p>
        </w:tc>
      </w:tr>
    </w:tbl>
    <w:p w:rsidR="004F7B76" w:rsidP="004F7B76" w:rsidRDefault="004F7B76" w14:paraId="6FAAC160" w14:textId="77777777"/>
    <w:p w:rsidR="004F7B76" w:rsidP="004F7B76" w:rsidRDefault="004F7B76" w14:paraId="32967BB4" w14:textId="77777777">
      <w:pPr>
        <w:pStyle w:val="SClassInfoPara"/>
      </w:pPr>
      <w:r>
        <w:t>Description</w:t>
      </w:r>
    </w:p>
    <w:p w:rsidR="004F7B76" w:rsidP="004F7B76" w:rsidRDefault="004F7B76" w14:paraId="583E819C" w14:textId="1C744F6A">
      <w:r>
        <w:t xml:space="preserve">After fire, shrubs resprout </w:t>
      </w:r>
      <w:r w:rsidR="0097440E">
        <w:t xml:space="preserve">vigorously </w:t>
      </w:r>
      <w:r>
        <w:t xml:space="preserve">from roots or from the base of plants. Shrubs can cause stands to become impenetrable. </w:t>
      </w:r>
    </w:p>
    <w:p w:rsidR="004F7B76" w:rsidP="004F7B76" w:rsidRDefault="004F7B76" w14:paraId="6D0323DF" w14:textId="77777777"/>
    <w:p>
      <w:r>
        <w:rPr>
          <w:i/>
          <w:u w:val="single"/>
        </w:rPr>
        <w:t>Maximum Tree Size Class</w:t>
      </w:r>
      <w:br/>
      <w:r>
        <w:t>None</w:t>
      </w:r>
    </w:p>
    <w:p w:rsidR="004F7B76" w:rsidP="004F7B76" w:rsidRDefault="004F7B76" w14:paraId="04282EB2"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F7B76" w:rsidP="004F7B76" w:rsidRDefault="004F7B76" w14:paraId="28123C52" w14:textId="77777777"/>
    <w:p w:rsidR="004F7B76" w:rsidP="004F7B76" w:rsidRDefault="004F7B76" w14:paraId="33BC0965"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3186"/>
        <w:gridCol w:w="3186"/>
        <w:gridCol w:w="1956"/>
      </w:tblGrid>
      <w:tr w:rsidRPr="004F7B76" w:rsidR="004F7B76" w:rsidTr="004F7B76" w14:paraId="71319BC5" w14:textId="77777777">
        <w:tc>
          <w:tcPr>
            <w:tcW w:w="1248" w:type="dxa"/>
            <w:tcBorders>
              <w:top w:val="single" w:color="auto" w:sz="2" w:space="0"/>
              <w:bottom w:val="single" w:color="000000" w:sz="12" w:space="0"/>
            </w:tcBorders>
            <w:shd w:val="clear" w:color="auto" w:fill="auto"/>
          </w:tcPr>
          <w:p w:rsidRPr="004F7B76" w:rsidR="004F7B76" w:rsidP="00EB2D13" w:rsidRDefault="004F7B76" w14:paraId="45DE62C4" w14:textId="77777777">
            <w:pPr>
              <w:rPr>
                <w:b/>
                <w:bCs/>
              </w:rPr>
            </w:pPr>
            <w:r w:rsidRPr="004F7B76">
              <w:rPr>
                <w:b/>
                <w:bCs/>
              </w:rPr>
              <w:t>Symbol</w:t>
            </w:r>
          </w:p>
        </w:tc>
        <w:tc>
          <w:tcPr>
            <w:tcW w:w="3186" w:type="dxa"/>
            <w:tcBorders>
              <w:top w:val="single" w:color="auto" w:sz="2" w:space="0"/>
              <w:bottom w:val="single" w:color="000000" w:sz="12" w:space="0"/>
            </w:tcBorders>
            <w:shd w:val="clear" w:color="auto" w:fill="auto"/>
          </w:tcPr>
          <w:p w:rsidRPr="004F7B76" w:rsidR="004F7B76" w:rsidP="00EB2D13" w:rsidRDefault="004F7B76" w14:paraId="673C92B1" w14:textId="77777777">
            <w:pPr>
              <w:rPr>
                <w:b/>
                <w:bCs/>
              </w:rPr>
            </w:pPr>
            <w:r w:rsidRPr="004F7B76">
              <w:rPr>
                <w:b/>
                <w:bCs/>
              </w:rPr>
              <w:t>Scientific Name</w:t>
            </w:r>
          </w:p>
        </w:tc>
        <w:tc>
          <w:tcPr>
            <w:tcW w:w="3186" w:type="dxa"/>
            <w:tcBorders>
              <w:top w:val="single" w:color="auto" w:sz="2" w:space="0"/>
              <w:bottom w:val="single" w:color="000000" w:sz="12" w:space="0"/>
            </w:tcBorders>
            <w:shd w:val="clear" w:color="auto" w:fill="auto"/>
          </w:tcPr>
          <w:p w:rsidRPr="004F7B76" w:rsidR="004F7B76" w:rsidP="00EB2D13" w:rsidRDefault="004F7B76" w14:paraId="1DA5489E" w14:textId="77777777">
            <w:pPr>
              <w:rPr>
                <w:b/>
                <w:bCs/>
              </w:rPr>
            </w:pPr>
            <w:r w:rsidRPr="004F7B76">
              <w:rPr>
                <w:b/>
                <w:bCs/>
              </w:rPr>
              <w:t>Common Name</w:t>
            </w:r>
          </w:p>
        </w:tc>
        <w:tc>
          <w:tcPr>
            <w:tcW w:w="1956" w:type="dxa"/>
            <w:tcBorders>
              <w:top w:val="single" w:color="auto" w:sz="2" w:space="0"/>
              <w:bottom w:val="single" w:color="000000" w:sz="12" w:space="0"/>
            </w:tcBorders>
            <w:shd w:val="clear" w:color="auto" w:fill="auto"/>
          </w:tcPr>
          <w:p w:rsidRPr="004F7B76" w:rsidR="004F7B76" w:rsidP="00EB2D13" w:rsidRDefault="004F7B76" w14:paraId="0B25DE39" w14:textId="77777777">
            <w:pPr>
              <w:rPr>
                <w:b/>
                <w:bCs/>
              </w:rPr>
            </w:pPr>
            <w:r w:rsidRPr="004F7B76">
              <w:rPr>
                <w:b/>
                <w:bCs/>
              </w:rPr>
              <w:t>Canopy Position</w:t>
            </w:r>
          </w:p>
        </w:tc>
      </w:tr>
      <w:tr w:rsidRPr="004F7B76" w:rsidR="004F7B76" w:rsidTr="004F7B76" w14:paraId="3B047117" w14:textId="77777777">
        <w:tc>
          <w:tcPr>
            <w:tcW w:w="1248" w:type="dxa"/>
            <w:tcBorders>
              <w:top w:val="single" w:color="000000" w:sz="12" w:space="0"/>
            </w:tcBorders>
            <w:shd w:val="clear" w:color="auto" w:fill="auto"/>
          </w:tcPr>
          <w:p w:rsidRPr="004F7B76" w:rsidR="004F7B76" w:rsidP="00EB2D13" w:rsidRDefault="004F7B76" w14:paraId="66962F79" w14:textId="77777777">
            <w:pPr>
              <w:rPr>
                <w:bCs/>
              </w:rPr>
            </w:pPr>
            <w:r w:rsidRPr="004F7B76">
              <w:rPr>
                <w:bCs/>
              </w:rPr>
              <w:t>ARPA6</w:t>
            </w:r>
          </w:p>
        </w:tc>
        <w:tc>
          <w:tcPr>
            <w:tcW w:w="3186" w:type="dxa"/>
            <w:tcBorders>
              <w:top w:val="single" w:color="000000" w:sz="12" w:space="0"/>
            </w:tcBorders>
            <w:shd w:val="clear" w:color="auto" w:fill="auto"/>
          </w:tcPr>
          <w:p w:rsidRPr="004F7B76" w:rsidR="004F7B76" w:rsidP="00EB2D13" w:rsidRDefault="004F7B76" w14:paraId="3FDC9043" w14:textId="77777777">
            <w:proofErr w:type="spellStart"/>
            <w:r w:rsidRPr="004F7B76">
              <w:t>Arctostaphylos</w:t>
            </w:r>
            <w:proofErr w:type="spellEnd"/>
            <w:r w:rsidRPr="004F7B76">
              <w:t xml:space="preserve"> </w:t>
            </w:r>
            <w:proofErr w:type="spellStart"/>
            <w:r w:rsidRPr="004F7B76">
              <w:t>patula</w:t>
            </w:r>
            <w:proofErr w:type="spellEnd"/>
          </w:p>
        </w:tc>
        <w:tc>
          <w:tcPr>
            <w:tcW w:w="3186" w:type="dxa"/>
            <w:tcBorders>
              <w:top w:val="single" w:color="000000" w:sz="12" w:space="0"/>
            </w:tcBorders>
            <w:shd w:val="clear" w:color="auto" w:fill="auto"/>
          </w:tcPr>
          <w:p w:rsidRPr="004F7B76" w:rsidR="004F7B76" w:rsidP="00EB2D13" w:rsidRDefault="004F7B76" w14:paraId="204AD6CF" w14:textId="77777777">
            <w:r w:rsidRPr="004F7B76">
              <w:t>Greenleaf manzanita</w:t>
            </w:r>
          </w:p>
        </w:tc>
        <w:tc>
          <w:tcPr>
            <w:tcW w:w="1956" w:type="dxa"/>
            <w:tcBorders>
              <w:top w:val="single" w:color="000000" w:sz="12" w:space="0"/>
            </w:tcBorders>
            <w:shd w:val="clear" w:color="auto" w:fill="auto"/>
          </w:tcPr>
          <w:p w:rsidRPr="004F7B76" w:rsidR="004F7B76" w:rsidP="00EB2D13" w:rsidRDefault="004F7B76" w14:paraId="0E816F94" w14:textId="77777777">
            <w:r w:rsidRPr="004F7B76">
              <w:t>Upper</w:t>
            </w:r>
          </w:p>
        </w:tc>
      </w:tr>
      <w:tr w:rsidRPr="004F7B76" w:rsidR="004F7B76" w:rsidTr="004F7B76" w14:paraId="4C9E8BBC" w14:textId="77777777">
        <w:tc>
          <w:tcPr>
            <w:tcW w:w="1248" w:type="dxa"/>
            <w:shd w:val="clear" w:color="auto" w:fill="auto"/>
          </w:tcPr>
          <w:p w:rsidRPr="004F7B76" w:rsidR="004F7B76" w:rsidP="00EB2D13" w:rsidRDefault="004F7B76" w14:paraId="33797F1B" w14:textId="77777777">
            <w:pPr>
              <w:rPr>
                <w:bCs/>
              </w:rPr>
            </w:pPr>
            <w:r w:rsidRPr="004F7B76">
              <w:rPr>
                <w:bCs/>
              </w:rPr>
              <w:t>ARPU5</w:t>
            </w:r>
          </w:p>
        </w:tc>
        <w:tc>
          <w:tcPr>
            <w:tcW w:w="3186" w:type="dxa"/>
            <w:shd w:val="clear" w:color="auto" w:fill="auto"/>
          </w:tcPr>
          <w:p w:rsidRPr="004F7B76" w:rsidR="004F7B76" w:rsidP="00EB2D13" w:rsidRDefault="004F7B76" w14:paraId="63399967" w14:textId="77777777">
            <w:proofErr w:type="spellStart"/>
            <w:r w:rsidRPr="004F7B76">
              <w:t>Arctostaphylos</w:t>
            </w:r>
            <w:proofErr w:type="spellEnd"/>
            <w:r w:rsidRPr="004F7B76">
              <w:t xml:space="preserve"> </w:t>
            </w:r>
            <w:proofErr w:type="spellStart"/>
            <w:r w:rsidRPr="004F7B76">
              <w:t>pungens</w:t>
            </w:r>
            <w:proofErr w:type="spellEnd"/>
          </w:p>
        </w:tc>
        <w:tc>
          <w:tcPr>
            <w:tcW w:w="3186" w:type="dxa"/>
            <w:shd w:val="clear" w:color="auto" w:fill="auto"/>
          </w:tcPr>
          <w:p w:rsidRPr="004F7B76" w:rsidR="004F7B76" w:rsidP="00EB2D13" w:rsidRDefault="004F7B76" w14:paraId="6553794D" w14:textId="77777777">
            <w:proofErr w:type="spellStart"/>
            <w:r w:rsidRPr="004F7B76">
              <w:t>Pointleaf</w:t>
            </w:r>
            <w:proofErr w:type="spellEnd"/>
            <w:r w:rsidRPr="004F7B76">
              <w:t xml:space="preserve"> manzanita</w:t>
            </w:r>
          </w:p>
        </w:tc>
        <w:tc>
          <w:tcPr>
            <w:tcW w:w="1956" w:type="dxa"/>
            <w:shd w:val="clear" w:color="auto" w:fill="auto"/>
          </w:tcPr>
          <w:p w:rsidRPr="004F7B76" w:rsidR="004F7B76" w:rsidP="00EB2D13" w:rsidRDefault="004F7B76" w14:paraId="62FEEFB5" w14:textId="77777777">
            <w:r w:rsidRPr="004F7B76">
              <w:t>Upper</w:t>
            </w:r>
          </w:p>
        </w:tc>
      </w:tr>
      <w:tr w:rsidRPr="004F7B76" w:rsidR="004F7B76" w:rsidTr="004F7B76" w14:paraId="503B54E3" w14:textId="77777777">
        <w:tc>
          <w:tcPr>
            <w:tcW w:w="1248" w:type="dxa"/>
            <w:shd w:val="clear" w:color="auto" w:fill="auto"/>
          </w:tcPr>
          <w:p w:rsidRPr="004F7B76" w:rsidR="004F7B76" w:rsidP="00EB2D13" w:rsidRDefault="004F7B76" w14:paraId="1E0F30F7" w14:textId="77777777">
            <w:pPr>
              <w:rPr>
                <w:bCs/>
              </w:rPr>
            </w:pPr>
            <w:r w:rsidRPr="004F7B76">
              <w:rPr>
                <w:bCs/>
              </w:rPr>
              <w:t>QUJO3</w:t>
            </w:r>
          </w:p>
        </w:tc>
        <w:tc>
          <w:tcPr>
            <w:tcW w:w="3186" w:type="dxa"/>
            <w:shd w:val="clear" w:color="auto" w:fill="auto"/>
          </w:tcPr>
          <w:p w:rsidRPr="004F7B76" w:rsidR="004F7B76" w:rsidP="00EB2D13" w:rsidRDefault="004F7B76" w14:paraId="4BB79A2E" w14:textId="77777777">
            <w:r w:rsidRPr="004F7B76">
              <w:t>Quercus john-</w:t>
            </w:r>
            <w:proofErr w:type="spellStart"/>
            <w:r w:rsidRPr="004F7B76">
              <w:t>tuckeri</w:t>
            </w:r>
            <w:proofErr w:type="spellEnd"/>
          </w:p>
        </w:tc>
        <w:tc>
          <w:tcPr>
            <w:tcW w:w="3186" w:type="dxa"/>
            <w:shd w:val="clear" w:color="auto" w:fill="auto"/>
          </w:tcPr>
          <w:p w:rsidRPr="004F7B76" w:rsidR="004F7B76" w:rsidP="00EB2D13" w:rsidRDefault="004F7B76" w14:paraId="5C7AEF7E" w14:textId="77777777">
            <w:r w:rsidRPr="004F7B76">
              <w:t>Tucker oak</w:t>
            </w:r>
          </w:p>
        </w:tc>
        <w:tc>
          <w:tcPr>
            <w:tcW w:w="1956" w:type="dxa"/>
            <w:shd w:val="clear" w:color="auto" w:fill="auto"/>
          </w:tcPr>
          <w:p w:rsidRPr="004F7B76" w:rsidR="004F7B76" w:rsidP="00EB2D13" w:rsidRDefault="004F7B76" w14:paraId="5D53CFF4" w14:textId="77777777">
            <w:r w:rsidRPr="004F7B76">
              <w:t>Upper</w:t>
            </w:r>
          </w:p>
        </w:tc>
      </w:tr>
      <w:tr w:rsidRPr="004F7B76" w:rsidR="004F7B76" w:rsidTr="004F7B76" w14:paraId="2D901833" w14:textId="77777777">
        <w:tc>
          <w:tcPr>
            <w:tcW w:w="1248" w:type="dxa"/>
            <w:shd w:val="clear" w:color="auto" w:fill="auto"/>
          </w:tcPr>
          <w:p w:rsidRPr="004F7B76" w:rsidR="004F7B76" w:rsidP="00EB2D13" w:rsidRDefault="004F7B76" w14:paraId="2A33FD28" w14:textId="77777777">
            <w:pPr>
              <w:rPr>
                <w:bCs/>
              </w:rPr>
            </w:pPr>
            <w:r w:rsidRPr="004F7B76">
              <w:rPr>
                <w:bCs/>
              </w:rPr>
              <w:t>CEMOG</w:t>
            </w:r>
          </w:p>
        </w:tc>
        <w:tc>
          <w:tcPr>
            <w:tcW w:w="3186" w:type="dxa"/>
            <w:shd w:val="clear" w:color="auto" w:fill="auto"/>
          </w:tcPr>
          <w:p w:rsidRPr="004F7B76" w:rsidR="004F7B76" w:rsidP="00EB2D13" w:rsidRDefault="004F7B76" w14:paraId="159A95D7" w14:textId="77777777">
            <w:proofErr w:type="spellStart"/>
            <w:r w:rsidRPr="004F7B76">
              <w:t>Cercocarpus</w:t>
            </w:r>
            <w:proofErr w:type="spellEnd"/>
            <w:r w:rsidRPr="004F7B76">
              <w:t xml:space="preserve"> </w:t>
            </w:r>
            <w:proofErr w:type="spellStart"/>
            <w:r w:rsidRPr="004F7B76">
              <w:t>montanus</w:t>
            </w:r>
            <w:proofErr w:type="spellEnd"/>
            <w:r w:rsidRPr="004F7B76">
              <w:t xml:space="preserve"> var. </w:t>
            </w:r>
            <w:proofErr w:type="spellStart"/>
            <w:r w:rsidRPr="004F7B76">
              <w:t>glaber</w:t>
            </w:r>
            <w:proofErr w:type="spellEnd"/>
          </w:p>
        </w:tc>
        <w:tc>
          <w:tcPr>
            <w:tcW w:w="3186" w:type="dxa"/>
            <w:shd w:val="clear" w:color="auto" w:fill="auto"/>
          </w:tcPr>
          <w:p w:rsidRPr="004F7B76" w:rsidR="004F7B76" w:rsidP="00EB2D13" w:rsidRDefault="004F7B76" w14:paraId="4A552E2D" w14:textId="35175FC3">
            <w:r w:rsidRPr="004F7B76">
              <w:t>Birchleaf mountain</w:t>
            </w:r>
            <w:r w:rsidR="0097440E">
              <w:t>-</w:t>
            </w:r>
            <w:r w:rsidRPr="004F7B76">
              <w:t>mahogany</w:t>
            </w:r>
          </w:p>
        </w:tc>
        <w:tc>
          <w:tcPr>
            <w:tcW w:w="1956" w:type="dxa"/>
            <w:shd w:val="clear" w:color="auto" w:fill="auto"/>
          </w:tcPr>
          <w:p w:rsidRPr="004F7B76" w:rsidR="004F7B76" w:rsidP="00EB2D13" w:rsidRDefault="004F7B76" w14:paraId="1842FB49" w14:textId="77777777">
            <w:r w:rsidRPr="004F7B76">
              <w:t>Upper</w:t>
            </w:r>
          </w:p>
        </w:tc>
      </w:tr>
    </w:tbl>
    <w:p w:rsidR="004F7B76" w:rsidP="004F7B76" w:rsidRDefault="004F7B76" w14:paraId="613E4735" w14:textId="77777777"/>
    <w:p w:rsidR="004F7B76" w:rsidP="004F7B76" w:rsidRDefault="004F7B76" w14:paraId="50839E0D" w14:textId="77777777">
      <w:pPr>
        <w:pStyle w:val="SClassInfoPara"/>
      </w:pPr>
      <w:r>
        <w:t>Description</w:t>
      </w:r>
    </w:p>
    <w:p w:rsidR="004F7B76" w:rsidP="004F7B76" w:rsidRDefault="51F8FF0B" w14:paraId="06A1BDA1" w14:textId="09A0A580">
      <w:r>
        <w:t>Dense shrubs</w:t>
      </w:r>
      <w:r w:rsidR="0097440E">
        <w:t>,</w:t>
      </w:r>
      <w:r>
        <w:t xml:space="preserve"> with grasses present in the few openings. Shrub composition same as in </w:t>
      </w:r>
      <w:r w:rsidR="0097440E">
        <w:t>C</w:t>
      </w:r>
      <w:r>
        <w:t>lass A. Canopy cover generally exceed</w:t>
      </w:r>
      <w:r w:rsidR="0097440E">
        <w:t>s</w:t>
      </w:r>
      <w:r>
        <w:t xml:space="preserve"> 50%. </w:t>
      </w:r>
    </w:p>
    <w:p w:rsidR="51F8FF0B" w:rsidP="51F8FF0B" w:rsidRDefault="51F8FF0B" w14:paraId="3528487E" w14:textId="2164C781"/>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1</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F7B76" w:rsidP="004F7B76" w:rsidRDefault="004F7B76" w14:paraId="4C8B82C9" w14:textId="77777777">
      <w:r>
        <w:t xml:space="preserve">Barbour, M.G., and J. Major, editors. 1988. Terrestrial vegetation of California: New expanded edition. California Native Plant Society, Special Publication 9, Sacramento. 1030 pp. </w:t>
      </w:r>
    </w:p>
    <w:p w:rsidR="004F7B76" w:rsidP="004F7B76" w:rsidRDefault="004F7B76" w14:paraId="6018FC25" w14:textId="77777777"/>
    <w:p w:rsidR="004F7B76" w:rsidP="004F7B76" w:rsidRDefault="004F7B76" w14:paraId="426D9205" w14:textId="77777777">
      <w:r>
        <w:t>Brown, D. E., editor. 1982. Biotic communities of the American Southwest-United States and Mexico. Desert Plants Special Issue 4(1-4): 1-342.</w:t>
      </w:r>
    </w:p>
    <w:p w:rsidR="004F7B76" w:rsidP="004F7B76" w:rsidRDefault="004F7B76" w14:paraId="56E1679D" w14:textId="77777777"/>
    <w:p w:rsidR="004F7B76" w:rsidP="004F7B76" w:rsidRDefault="004F7B76" w14:paraId="372CE673"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4F7B76" w:rsidP="004F7B76" w:rsidRDefault="004F7B76" w14:paraId="366EFBB3" w14:textId="77777777"/>
    <w:p w:rsidR="004F7B76" w:rsidP="004F7B76" w:rsidRDefault="004F7B76" w14:paraId="6BA29E7D" w14:textId="77777777">
      <w:r>
        <w:t xml:space="preserve">Holland, V.L., and D.J. </w:t>
      </w:r>
      <w:proofErr w:type="spellStart"/>
      <w:r>
        <w:t>Keil</w:t>
      </w:r>
      <w:proofErr w:type="spellEnd"/>
      <w:r>
        <w:t>. 1995. California vegetation. Kendall/Hunt Publishing Company, Dubuque, IA. 516 pp.</w:t>
      </w:r>
    </w:p>
    <w:p w:rsidR="004F7B76" w:rsidP="004F7B76" w:rsidRDefault="004F7B76" w14:paraId="0C00D8FA" w14:textId="77777777"/>
    <w:p w:rsidR="004F7B76" w:rsidP="004F7B76" w:rsidRDefault="004F7B76" w14:paraId="4698C090" w14:textId="77777777">
      <w:proofErr w:type="spellStart"/>
      <w:r>
        <w:t>MacMahon</w:t>
      </w:r>
      <w:proofErr w:type="spellEnd"/>
      <w:r>
        <w:t>, J. A. 1988. Warm deserts. Pages 232-264 in M. G. Barbour and W. D. Billings, editors. North American terrestrial vegetation. Cambridge University Press, New York.</w:t>
      </w:r>
    </w:p>
    <w:p w:rsidR="004F7B76" w:rsidP="004F7B76" w:rsidRDefault="004F7B76" w14:paraId="22BFAF71" w14:textId="77777777"/>
    <w:p w:rsidR="004F7B76" w:rsidP="004F7B76" w:rsidRDefault="004F7B76" w14:paraId="67F9ECAE" w14:textId="77777777">
      <w:r>
        <w:t>NatureServe. 2007. International Ecological Classification Standard: Terrestrial Ecological Classifications. NatureServe Central Databases. Arlington, VA. Data current as of 10 February 2007.</w:t>
      </w:r>
    </w:p>
    <w:p w:rsidR="004F7B76" w:rsidP="004F7B76" w:rsidRDefault="004F7B76" w14:paraId="6578F3FD" w14:textId="77777777"/>
    <w:p w:rsidR="004F7B76" w:rsidP="004F7B76" w:rsidRDefault="004F7B76" w14:paraId="1B356406" w14:textId="77777777">
      <w:r>
        <w:t>Thomas, K., J. Franklin, T. Keeler-Wolf, and P. Stine. 2003a. Mojave Desert Ecosystem Program: Central Mojave Vegetation Mapping Project. USGS Open-file Report. In press.</w:t>
      </w:r>
    </w:p>
    <w:p w:rsidRPr="00A43E41" w:rsidR="004D5F12" w:rsidP="004F7B76" w:rsidRDefault="004D5F12" w14:paraId="1DE7538A"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5B789" w14:textId="77777777" w:rsidR="00554B34" w:rsidRDefault="00554B34">
      <w:r>
        <w:separator/>
      </w:r>
    </w:p>
  </w:endnote>
  <w:endnote w:type="continuationSeparator" w:id="0">
    <w:p w14:paraId="2547E43D" w14:textId="77777777" w:rsidR="00554B34" w:rsidRDefault="0055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11E1" w14:textId="77777777" w:rsidR="004F7B76" w:rsidRDefault="004F7B76" w:rsidP="004F7B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C13D6" w14:textId="77777777" w:rsidR="00554B34" w:rsidRDefault="00554B34">
      <w:r>
        <w:separator/>
      </w:r>
    </w:p>
  </w:footnote>
  <w:footnote w:type="continuationSeparator" w:id="0">
    <w:p w14:paraId="2A60B425" w14:textId="77777777" w:rsidR="00554B34" w:rsidRDefault="00554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951CC" w14:textId="77777777" w:rsidR="00A43E41" w:rsidRDefault="00A43E41" w:rsidP="004F7B7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76"/>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3AC3"/>
    <w:rsid w:val="00444814"/>
    <w:rsid w:val="00447825"/>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2EA6"/>
    <w:rsid w:val="004D5F12"/>
    <w:rsid w:val="004D6AB6"/>
    <w:rsid w:val="004E3BA6"/>
    <w:rsid w:val="004E3E3E"/>
    <w:rsid w:val="004E667C"/>
    <w:rsid w:val="004F1BBF"/>
    <w:rsid w:val="004F20C6"/>
    <w:rsid w:val="004F510A"/>
    <w:rsid w:val="004F5DE6"/>
    <w:rsid w:val="004F7B7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4B34"/>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2C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17D45"/>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2B17"/>
    <w:rsid w:val="007B2CA6"/>
    <w:rsid w:val="007B3B3A"/>
    <w:rsid w:val="007B55A2"/>
    <w:rsid w:val="007B751A"/>
    <w:rsid w:val="007C0862"/>
    <w:rsid w:val="007C3727"/>
    <w:rsid w:val="007C720B"/>
    <w:rsid w:val="007C77FA"/>
    <w:rsid w:val="007C7AF3"/>
    <w:rsid w:val="007D4159"/>
    <w:rsid w:val="007E212C"/>
    <w:rsid w:val="007E4B31"/>
    <w:rsid w:val="007F02FD"/>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440E"/>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43D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4F65"/>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26D69"/>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36EA6"/>
    <w:rsid w:val="00E44DBF"/>
    <w:rsid w:val="00E537D9"/>
    <w:rsid w:val="00E61F9B"/>
    <w:rsid w:val="00E741B2"/>
    <w:rsid w:val="00E75D01"/>
    <w:rsid w:val="00E77F24"/>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5EEE"/>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 w:val="51F8F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AFD9E"/>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4D2EA6"/>
    <w:rPr>
      <w:color w:val="0000FF"/>
      <w:u w:val="single"/>
    </w:rPr>
  </w:style>
  <w:style w:type="paragraph" w:styleId="BalloonText">
    <w:name w:val="Balloon Text"/>
    <w:basedOn w:val="Normal"/>
    <w:link w:val="BalloonTextChar"/>
    <w:uiPriority w:val="99"/>
    <w:semiHidden/>
    <w:unhideWhenUsed/>
    <w:rsid w:val="007C08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8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483922">
      <w:bodyDiv w:val="1"/>
      <w:marLeft w:val="0"/>
      <w:marRight w:val="0"/>
      <w:marTop w:val="0"/>
      <w:marBottom w:val="0"/>
      <w:divBdr>
        <w:top w:val="none" w:sz="0" w:space="0" w:color="auto"/>
        <w:left w:val="none" w:sz="0" w:space="0" w:color="auto"/>
        <w:bottom w:val="none" w:sz="0" w:space="0" w:color="auto"/>
        <w:right w:val="none" w:sz="0" w:space="0" w:color="auto"/>
      </w:divBdr>
    </w:div>
    <w:div w:id="1447654089">
      <w:bodyDiv w:val="1"/>
      <w:marLeft w:val="0"/>
      <w:marRight w:val="0"/>
      <w:marTop w:val="0"/>
      <w:marBottom w:val="0"/>
      <w:divBdr>
        <w:top w:val="none" w:sz="0" w:space="0" w:color="auto"/>
        <w:left w:val="none" w:sz="0" w:space="0" w:color="auto"/>
        <w:bottom w:val="none" w:sz="0" w:space="0" w:color="auto"/>
        <w:right w:val="none" w:sz="0" w:space="0" w:color="auto"/>
      </w:divBdr>
    </w:div>
    <w:div w:id="15494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2014-08-21T14:20:00Z</cp:lastPrinted>
  <dcterms:created xsi:type="dcterms:W3CDTF">2017-10-25T19:48:00Z</dcterms:created>
  <dcterms:modified xsi:type="dcterms:W3CDTF">2018-06-14T18:46:00Z</dcterms:modified>
</cp:coreProperties>
</file>