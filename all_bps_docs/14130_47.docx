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95E" w:rsidP="0065695E" w:rsidRDefault="0065695E">
      <w:pPr>
        <w:pStyle w:val="BpSTitle"/>
      </w:pPr>
      <w:r>
        <w:t>14130</w:t>
      </w:r>
    </w:p>
    <w:p w:rsidR="0065695E" w:rsidP="0065695E" w:rsidRDefault="0065695E">
      <w:pPr>
        <w:pStyle w:val="BpSTitle"/>
      </w:pPr>
      <w:r>
        <w:t>Bluegrass Savanna and Woodland</w:t>
      </w:r>
    </w:p>
    <w:p w:rsidR="0065695E" w:rsidP="0065695E" w:rsidRDefault="0065695E">
      <w:r>
        <w:t xmlns:w="http://schemas.openxmlformats.org/wordprocessingml/2006/main">BpS Model/Description Version: Aug. 2020</w:t>
      </w:r>
      <w:r>
        <w:tab/>
      </w:r>
      <w:r>
        <w:tab/>
      </w:r>
      <w:r>
        <w:tab/>
      </w:r>
      <w:r>
        <w:tab/>
      </w:r>
      <w:r>
        <w:tab/>
      </w:r>
      <w:r>
        <w:tab/>
      </w:r>
      <w:r>
        <w:tab/>
      </w:r>
    </w:p>
    <w:p w:rsidR="0065695E" w:rsidP="0065695E" w:rsidRDefault="001C0299">
      <w:r>
        <w:tab/>
      </w:r>
      <w:r>
        <w:tab/>
      </w:r>
      <w:r>
        <w:tab/>
      </w:r>
      <w:r>
        <w:tab/>
      </w:r>
      <w:r>
        <w:tab/>
      </w:r>
      <w:r>
        <w:tab/>
      </w:r>
      <w:r>
        <w:tab/>
      </w:r>
      <w:r>
        <w:tab/>
      </w:r>
      <w:r>
        <w:tab/>
      </w:r>
      <w:r>
        <w:tab/>
        <w:t>Update: 4/16/2018</w:t>
      </w:r>
    </w:p>
    <w:p w:rsidR="001C0299" w:rsidP="0065695E" w:rsidRDefault="001C0299"/>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3120"/>
        <w:gridCol w:w="1932"/>
        <w:gridCol w:w="2772"/>
      </w:tblGrid>
      <w:tr w:rsidRPr="0065695E" w:rsidR="0065695E" w:rsidTr="0065695E">
        <w:tc>
          <w:tcPr>
            <w:tcW w:w="1752" w:type="dxa"/>
            <w:tcBorders>
              <w:top w:val="single" w:color="auto" w:sz="2" w:space="0"/>
              <w:left w:val="single" w:color="auto" w:sz="12" w:space="0"/>
              <w:bottom w:val="single" w:color="000000" w:sz="12" w:space="0"/>
            </w:tcBorders>
            <w:shd w:val="clear" w:color="auto" w:fill="auto"/>
          </w:tcPr>
          <w:p w:rsidRPr="0065695E" w:rsidR="0065695E" w:rsidP="000C56C7" w:rsidRDefault="0065695E">
            <w:pPr>
              <w:rPr>
                <w:b/>
                <w:bCs/>
              </w:rPr>
            </w:pPr>
            <w:r w:rsidRPr="0065695E">
              <w:rPr>
                <w:b/>
                <w:bCs/>
              </w:rPr>
              <w:t>Modelers</w:t>
            </w:r>
          </w:p>
        </w:tc>
        <w:tc>
          <w:tcPr>
            <w:tcW w:w="3120" w:type="dxa"/>
            <w:tcBorders>
              <w:top w:val="single" w:color="auto" w:sz="2" w:space="0"/>
              <w:bottom w:val="single" w:color="000000" w:sz="12" w:space="0"/>
              <w:right w:val="single" w:color="000000" w:sz="12" w:space="0"/>
            </w:tcBorders>
            <w:shd w:val="clear" w:color="auto" w:fill="auto"/>
          </w:tcPr>
          <w:p w:rsidRPr="0065695E" w:rsidR="0065695E" w:rsidP="000C56C7" w:rsidRDefault="0065695E">
            <w:pPr>
              <w:rPr>
                <w:b/>
                <w:bCs/>
              </w:rPr>
            </w:pPr>
          </w:p>
        </w:tc>
        <w:tc>
          <w:tcPr>
            <w:tcW w:w="1932" w:type="dxa"/>
            <w:tcBorders>
              <w:top w:val="single" w:color="auto" w:sz="2" w:space="0"/>
              <w:left w:val="single" w:color="000000" w:sz="12" w:space="0"/>
              <w:bottom w:val="single" w:color="000000" w:sz="12" w:space="0"/>
            </w:tcBorders>
            <w:shd w:val="clear" w:color="auto" w:fill="auto"/>
          </w:tcPr>
          <w:p w:rsidRPr="0065695E" w:rsidR="0065695E" w:rsidP="000C56C7" w:rsidRDefault="0065695E">
            <w:pPr>
              <w:rPr>
                <w:b/>
                <w:bCs/>
              </w:rPr>
            </w:pPr>
            <w:r w:rsidRPr="0065695E">
              <w:rPr>
                <w:b/>
                <w:bCs/>
              </w:rPr>
              <w:t>Reviewers</w:t>
            </w:r>
          </w:p>
        </w:tc>
        <w:tc>
          <w:tcPr>
            <w:tcW w:w="2772" w:type="dxa"/>
            <w:tcBorders>
              <w:top w:val="single" w:color="auto" w:sz="2" w:space="0"/>
              <w:bottom w:val="single" w:color="000000" w:sz="12" w:space="0"/>
            </w:tcBorders>
            <w:shd w:val="clear" w:color="auto" w:fill="auto"/>
          </w:tcPr>
          <w:p w:rsidRPr="0065695E" w:rsidR="0065695E" w:rsidP="000C56C7" w:rsidRDefault="0065695E">
            <w:pPr>
              <w:rPr>
                <w:b/>
                <w:bCs/>
              </w:rPr>
            </w:pPr>
          </w:p>
        </w:tc>
      </w:tr>
      <w:tr w:rsidRPr="0065695E" w:rsidR="0065695E" w:rsidTr="0065695E">
        <w:tc>
          <w:tcPr>
            <w:tcW w:w="1752" w:type="dxa"/>
            <w:tcBorders>
              <w:top w:val="single" w:color="000000" w:sz="12" w:space="0"/>
              <w:left w:val="single" w:color="auto" w:sz="12" w:space="0"/>
            </w:tcBorders>
            <w:shd w:val="clear" w:color="auto" w:fill="auto"/>
          </w:tcPr>
          <w:p w:rsidRPr="0065695E" w:rsidR="0065695E" w:rsidP="000C56C7" w:rsidRDefault="0065695E">
            <w:pPr>
              <w:rPr>
                <w:bCs/>
              </w:rPr>
            </w:pPr>
            <w:r w:rsidRPr="0065695E">
              <w:rPr>
                <w:bCs/>
              </w:rPr>
              <w:t>Milo Pyne</w:t>
            </w:r>
          </w:p>
        </w:tc>
        <w:tc>
          <w:tcPr>
            <w:tcW w:w="3120" w:type="dxa"/>
            <w:tcBorders>
              <w:top w:val="single" w:color="000000" w:sz="12" w:space="0"/>
              <w:right w:val="single" w:color="000000" w:sz="12" w:space="0"/>
            </w:tcBorders>
            <w:shd w:val="clear" w:color="auto" w:fill="auto"/>
          </w:tcPr>
          <w:p w:rsidRPr="0065695E" w:rsidR="0065695E" w:rsidP="000C56C7" w:rsidRDefault="0065695E">
            <w:r w:rsidRPr="0065695E">
              <w:t>milo_pyne@NatureServe.org</w:t>
            </w:r>
          </w:p>
        </w:tc>
        <w:tc>
          <w:tcPr>
            <w:tcW w:w="1932" w:type="dxa"/>
            <w:tcBorders>
              <w:top w:val="single" w:color="000000" w:sz="12" w:space="0"/>
              <w:left w:val="single" w:color="000000" w:sz="12" w:space="0"/>
            </w:tcBorders>
            <w:shd w:val="clear" w:color="auto" w:fill="auto"/>
          </w:tcPr>
          <w:p w:rsidRPr="0065695E" w:rsidR="0065695E" w:rsidP="000C56C7" w:rsidRDefault="0065695E">
            <w:r w:rsidRPr="0065695E">
              <w:t>Julian Campbell</w:t>
            </w:r>
          </w:p>
        </w:tc>
        <w:tc>
          <w:tcPr>
            <w:tcW w:w="2772" w:type="dxa"/>
            <w:tcBorders>
              <w:top w:val="single" w:color="000000" w:sz="12" w:space="0"/>
            </w:tcBorders>
            <w:shd w:val="clear" w:color="auto" w:fill="auto"/>
          </w:tcPr>
          <w:p w:rsidRPr="0065695E" w:rsidR="0065695E" w:rsidP="000C56C7" w:rsidRDefault="0065695E">
            <w:r w:rsidRPr="0065695E">
              <w:t>jcampbell@tnc.org</w:t>
            </w:r>
          </w:p>
        </w:tc>
      </w:tr>
      <w:tr w:rsidRPr="0065695E" w:rsidR="0065695E" w:rsidTr="0065695E">
        <w:tc>
          <w:tcPr>
            <w:tcW w:w="1752" w:type="dxa"/>
            <w:tcBorders>
              <w:left w:val="single" w:color="auto" w:sz="12" w:space="0"/>
            </w:tcBorders>
            <w:shd w:val="clear" w:color="auto" w:fill="auto"/>
          </w:tcPr>
          <w:p w:rsidRPr="0065695E" w:rsidR="0065695E" w:rsidP="000C56C7" w:rsidRDefault="0065695E">
            <w:pPr>
              <w:rPr>
                <w:bCs/>
              </w:rPr>
            </w:pPr>
            <w:r w:rsidRPr="0065695E">
              <w:rPr>
                <w:bCs/>
              </w:rPr>
              <w:t>Carl Nordman</w:t>
            </w:r>
          </w:p>
        </w:tc>
        <w:tc>
          <w:tcPr>
            <w:tcW w:w="3120" w:type="dxa"/>
            <w:tcBorders>
              <w:right w:val="single" w:color="000000" w:sz="12" w:space="0"/>
            </w:tcBorders>
            <w:shd w:val="clear" w:color="auto" w:fill="auto"/>
          </w:tcPr>
          <w:p w:rsidRPr="0065695E" w:rsidR="0065695E" w:rsidP="000C56C7" w:rsidRDefault="0065695E">
            <w:r w:rsidRPr="0065695E">
              <w:t>carl_nordman@NatureServe.org</w:t>
            </w:r>
          </w:p>
        </w:tc>
        <w:tc>
          <w:tcPr>
            <w:tcW w:w="1932" w:type="dxa"/>
            <w:tcBorders>
              <w:left w:val="single" w:color="000000" w:sz="12" w:space="0"/>
            </w:tcBorders>
            <w:shd w:val="clear" w:color="auto" w:fill="auto"/>
          </w:tcPr>
          <w:p w:rsidRPr="0065695E" w:rsidR="0065695E" w:rsidP="000C56C7" w:rsidRDefault="0065695E">
            <w:r w:rsidRPr="0065695E">
              <w:t>Marc Evans</w:t>
            </w:r>
          </w:p>
        </w:tc>
        <w:tc>
          <w:tcPr>
            <w:tcW w:w="2772" w:type="dxa"/>
            <w:shd w:val="clear" w:color="auto" w:fill="auto"/>
          </w:tcPr>
          <w:p w:rsidRPr="0065695E" w:rsidR="0065695E" w:rsidP="000C56C7" w:rsidRDefault="0065695E">
            <w:r w:rsidRPr="0065695E">
              <w:t>marc.evans@ky.gov</w:t>
            </w:r>
          </w:p>
        </w:tc>
      </w:tr>
      <w:tr w:rsidRPr="0065695E" w:rsidR="0065695E" w:rsidTr="0065695E">
        <w:tc>
          <w:tcPr>
            <w:tcW w:w="1752" w:type="dxa"/>
            <w:tcBorders>
              <w:left w:val="single" w:color="auto" w:sz="12" w:space="0"/>
              <w:bottom w:val="single" w:color="auto" w:sz="2" w:space="0"/>
            </w:tcBorders>
            <w:shd w:val="clear" w:color="auto" w:fill="auto"/>
          </w:tcPr>
          <w:p w:rsidRPr="0065695E" w:rsidR="0065695E" w:rsidP="000C56C7" w:rsidRDefault="0065695E">
            <w:pPr>
              <w:rPr>
                <w:bCs/>
              </w:rPr>
            </w:pPr>
            <w:r w:rsidRPr="0065695E">
              <w:rPr>
                <w:bCs/>
              </w:rPr>
              <w:t>None</w:t>
            </w:r>
          </w:p>
        </w:tc>
        <w:tc>
          <w:tcPr>
            <w:tcW w:w="3120" w:type="dxa"/>
            <w:tcBorders>
              <w:right w:val="single" w:color="000000" w:sz="12" w:space="0"/>
            </w:tcBorders>
            <w:shd w:val="clear" w:color="auto" w:fill="auto"/>
          </w:tcPr>
          <w:p w:rsidRPr="0065695E" w:rsidR="0065695E" w:rsidP="000C56C7" w:rsidRDefault="0065695E">
            <w:r w:rsidRPr="0065695E">
              <w:t>None</w:t>
            </w:r>
          </w:p>
        </w:tc>
        <w:tc>
          <w:tcPr>
            <w:tcW w:w="1932" w:type="dxa"/>
            <w:tcBorders>
              <w:left w:val="single" w:color="000000" w:sz="12" w:space="0"/>
              <w:bottom w:val="single" w:color="auto" w:sz="2" w:space="0"/>
            </w:tcBorders>
            <w:shd w:val="clear" w:color="auto" w:fill="auto"/>
          </w:tcPr>
          <w:p w:rsidRPr="0065695E" w:rsidR="0065695E" w:rsidP="000C56C7" w:rsidRDefault="0065695E">
            <w:r w:rsidRPr="0065695E">
              <w:t>Cecil Frost</w:t>
            </w:r>
          </w:p>
        </w:tc>
        <w:tc>
          <w:tcPr>
            <w:tcW w:w="2772" w:type="dxa"/>
            <w:shd w:val="clear" w:color="auto" w:fill="auto"/>
          </w:tcPr>
          <w:p w:rsidRPr="0065695E" w:rsidR="0065695E" w:rsidP="000C56C7" w:rsidRDefault="0065695E">
            <w:r w:rsidRPr="0065695E">
              <w:t>cecil.frost@earthlink.net</w:t>
            </w:r>
          </w:p>
        </w:tc>
      </w:tr>
    </w:tbl>
    <w:p w:rsidR="0065695E" w:rsidP="0065695E" w:rsidRDefault="0065695E"/>
    <w:p w:rsidR="0065695E" w:rsidP="0065695E" w:rsidRDefault="0065695E">
      <w:pPr>
        <w:pStyle w:val="InfoPara"/>
      </w:pPr>
      <w:r>
        <w:t>Vegetation Type</w:t>
      </w:r>
    </w:p>
    <w:p w:rsidR="0065695E" w:rsidP="0065695E" w:rsidRDefault="00661E19">
      <w:r w:rsidRPr="00661E19">
        <w:t>Herbaceous</w:t>
      </w:r>
      <w:bookmarkStart w:name="_GoBack" w:id="0"/>
      <w:bookmarkEnd w:id="0"/>
    </w:p>
    <w:p w:rsidR="0065695E" w:rsidP="0065695E" w:rsidRDefault="0065695E">
      <w:pPr>
        <w:pStyle w:val="InfoPara"/>
      </w:pPr>
      <w:r>
        <w:t>Map Zone</w:t>
      </w:r>
    </w:p>
    <w:p w:rsidR="0065695E" w:rsidP="0065695E" w:rsidRDefault="0065695E">
      <w:r>
        <w:t>47</w:t>
      </w:r>
    </w:p>
    <w:p w:rsidR="0065695E" w:rsidP="0065695E" w:rsidRDefault="0065695E">
      <w:pPr>
        <w:pStyle w:val="InfoPara"/>
      </w:pPr>
      <w:r>
        <w:t>Geographic Range</w:t>
      </w:r>
    </w:p>
    <w:p w:rsidR="0065695E" w:rsidP="0065695E" w:rsidRDefault="0065695E">
      <w:r>
        <w:t>As defined here, this system is restricted to the Inner Bluegrass Basin of K</w:t>
      </w:r>
      <w:r w:rsidR="001C0299">
        <w:t xml:space="preserve">entucky, e.g. </w:t>
      </w:r>
      <w:r>
        <w:t xml:space="preserve"> Ecoregion 71l and "S. Fork Licking River arm" of Ecoregion 71d of Woods et al. (2002). In contrast, the </w:t>
      </w:r>
      <w:r w:rsidR="001C0299">
        <w:t>LANDFIRE (LF)</w:t>
      </w:r>
      <w:r>
        <w:t xml:space="preserve"> R</w:t>
      </w:r>
      <w:r w:rsidR="001C0299">
        <w:t>apid Assessment</w:t>
      </w:r>
      <w:r w:rsidR="0033071C">
        <w:t xml:space="preserve"> (RA)</w:t>
      </w:r>
      <w:r>
        <w:t xml:space="preserve"> model was a broad one that covered the limestone-based communities of the Cincinnati Arch, the Jessamine dome, as well as the Nashville dome. This broader geographic area included so</w:t>
      </w:r>
      <w:r w:rsidR="001C0299">
        <w:t>u</w:t>
      </w:r>
      <w:r>
        <w:t>thern O</w:t>
      </w:r>
      <w:r w:rsidR="001C0299">
        <w:t>hio</w:t>
      </w:r>
      <w:r>
        <w:t xml:space="preserve"> around Cincinnati and Maysville on the Ohio River south to Lexington, K</w:t>
      </w:r>
      <w:r w:rsidR="001C0299">
        <w:t>entucky</w:t>
      </w:r>
      <w:r>
        <w:t xml:space="preserve"> and Nashville, T</w:t>
      </w:r>
      <w:r w:rsidR="001C0299">
        <w:t>ennessee</w:t>
      </w:r>
      <w:r>
        <w:t>, and to the outer margins of all the areas dominated by limestones.</w:t>
      </w:r>
    </w:p>
    <w:p w:rsidR="0065695E" w:rsidP="0065695E" w:rsidRDefault="0065695E">
      <w:pPr>
        <w:pStyle w:val="InfoPara"/>
      </w:pPr>
      <w:r>
        <w:t>Biophysical Site Description</w:t>
      </w:r>
    </w:p>
    <w:p w:rsidR="0065695E" w:rsidP="0065695E" w:rsidRDefault="0065695E">
      <w:r>
        <w:t xml:space="preserve">This </w:t>
      </w:r>
      <w:r w:rsidR="001C0299">
        <w:t>Biophysical Setting (</w:t>
      </w:r>
      <w:r>
        <w:t>BpS</w:t>
      </w:r>
      <w:r w:rsidR="001C0299">
        <w:t>)</w:t>
      </w:r>
      <w:r>
        <w:t xml:space="preserve"> encompasses open oak/graminoid woodlands on the drier, gently rolling limestone upland of the Lexington Plain (Inner Bluegrass). The assumption is that this region was a mosaic of this woodland/savanna BpS with more ‘ordinary’ dry-mesic forests on more dissected terrain and mesic forests on steeper slopes. From historic accounts, it seems that grazing, drought, and fire all played roles in its maintenance.</w:t>
      </w:r>
    </w:p>
    <w:p w:rsidR="0065695E" w:rsidP="0065695E" w:rsidRDefault="0065695E">
      <w:pPr>
        <w:pStyle w:val="InfoPara"/>
      </w:pPr>
      <w:r>
        <w:t>Vegetation Description</w:t>
      </w:r>
    </w:p>
    <w:p w:rsidR="0065695E" w:rsidP="0065695E" w:rsidRDefault="0065695E">
      <w:r>
        <w:t>The vegetation of this BpS is primarily a bur oak-chinquapin oak woodland with grass (</w:t>
      </w:r>
      <w:proofErr w:type="spellStart"/>
      <w:r w:rsidRPr="00DF7132">
        <w:rPr>
          <w:i/>
        </w:rPr>
        <w:t>Elymus</w:t>
      </w:r>
      <w:proofErr w:type="spellEnd"/>
      <w:r w:rsidRPr="00DF7132">
        <w:rPr>
          <w:i/>
        </w:rPr>
        <w:t xml:space="preserve"> </w:t>
      </w:r>
      <w:r>
        <w:t>and other species) or locally, cane understories maintained by grazing, drought, and occasional fire on the gently rolling limestone uplands of the Lexington Plain (Inner Bluegrass) of K</w:t>
      </w:r>
      <w:r w:rsidR="001C0299">
        <w:t>entucky</w:t>
      </w:r>
      <w:r>
        <w:t xml:space="preserve">. </w:t>
      </w:r>
    </w:p>
    <w:p w:rsidR="0065695E" w:rsidP="0065695E" w:rsidRDefault="0065695E"/>
    <w:p w:rsidR="0065695E" w:rsidP="0065695E" w:rsidRDefault="0065695E">
      <w:r>
        <w:t>The original woodland-savanna aspect, especially on drier uplands of the Inner Bluegrass is believed to have been dominated by fire-resistant oaks, especially chinquapin oak (</w:t>
      </w:r>
      <w:r w:rsidRPr="00DF7132">
        <w:rPr>
          <w:i/>
        </w:rPr>
        <w:t xml:space="preserve">Quercus </w:t>
      </w:r>
      <w:proofErr w:type="spellStart"/>
      <w:r w:rsidRPr="00DF7132">
        <w:rPr>
          <w:i/>
        </w:rPr>
        <w:t>muehlenbergii</w:t>
      </w:r>
      <w:proofErr w:type="spellEnd"/>
      <w:r>
        <w:t>) and bur oak (</w:t>
      </w:r>
      <w:r w:rsidRPr="00DF7132">
        <w:rPr>
          <w:i/>
        </w:rPr>
        <w:t xml:space="preserve">Quercus </w:t>
      </w:r>
      <w:proofErr w:type="spellStart"/>
      <w:r w:rsidRPr="00DF7132">
        <w:rPr>
          <w:i/>
        </w:rPr>
        <w:t>macrocarpa</w:t>
      </w:r>
      <w:proofErr w:type="spellEnd"/>
      <w:r>
        <w:t>), but also with a variety of other species such as blue ash (</w:t>
      </w:r>
      <w:proofErr w:type="spellStart"/>
      <w:r w:rsidRPr="00DF7132">
        <w:rPr>
          <w:i/>
        </w:rPr>
        <w:t>Fraxinus</w:t>
      </w:r>
      <w:proofErr w:type="spellEnd"/>
      <w:r w:rsidRPr="00DF7132">
        <w:rPr>
          <w:i/>
        </w:rPr>
        <w:t xml:space="preserve"> </w:t>
      </w:r>
      <w:proofErr w:type="spellStart"/>
      <w:r w:rsidRPr="00DF7132">
        <w:rPr>
          <w:i/>
        </w:rPr>
        <w:t>quadrangulata</w:t>
      </w:r>
      <w:proofErr w:type="spellEnd"/>
      <w:r>
        <w:t>), black locust (</w:t>
      </w:r>
      <w:proofErr w:type="spellStart"/>
      <w:r w:rsidRPr="00DF7132">
        <w:rPr>
          <w:i/>
        </w:rPr>
        <w:t>Robinia</w:t>
      </w:r>
      <w:proofErr w:type="spellEnd"/>
      <w:r w:rsidRPr="00DF7132">
        <w:rPr>
          <w:i/>
        </w:rPr>
        <w:t xml:space="preserve"> </w:t>
      </w:r>
      <w:proofErr w:type="spellStart"/>
      <w:r w:rsidRPr="00DF7132">
        <w:rPr>
          <w:i/>
        </w:rPr>
        <w:t>pseudoacacia</w:t>
      </w:r>
      <w:proofErr w:type="spellEnd"/>
      <w:r>
        <w:t>), honey locust (</w:t>
      </w:r>
      <w:proofErr w:type="spellStart"/>
      <w:r w:rsidRPr="00DF7132">
        <w:rPr>
          <w:i/>
        </w:rPr>
        <w:t>Gleditsia</w:t>
      </w:r>
      <w:proofErr w:type="spellEnd"/>
      <w:r w:rsidRPr="00DF7132">
        <w:rPr>
          <w:i/>
        </w:rPr>
        <w:t xml:space="preserve"> </w:t>
      </w:r>
      <w:proofErr w:type="spellStart"/>
      <w:r w:rsidRPr="00DF7132">
        <w:rPr>
          <w:i/>
        </w:rPr>
        <w:t>triacanthos</w:t>
      </w:r>
      <w:proofErr w:type="spellEnd"/>
      <w:r>
        <w:t>), Sugar maple (</w:t>
      </w:r>
      <w:r w:rsidRPr="00DF7132">
        <w:rPr>
          <w:i/>
        </w:rPr>
        <w:t xml:space="preserve">Acer </w:t>
      </w:r>
      <w:proofErr w:type="spellStart"/>
      <w:r w:rsidRPr="00DF7132">
        <w:rPr>
          <w:i/>
        </w:rPr>
        <w:t>saccharum</w:t>
      </w:r>
      <w:proofErr w:type="spellEnd"/>
      <w:r>
        <w:t>), white ash (</w:t>
      </w:r>
      <w:proofErr w:type="spellStart"/>
      <w:r w:rsidRPr="00DF7132">
        <w:rPr>
          <w:i/>
        </w:rPr>
        <w:t>Fraxinus</w:t>
      </w:r>
      <w:proofErr w:type="spellEnd"/>
      <w:r w:rsidRPr="00DF7132">
        <w:rPr>
          <w:i/>
        </w:rPr>
        <w:t xml:space="preserve"> </w:t>
      </w:r>
      <w:proofErr w:type="spellStart"/>
      <w:r w:rsidRPr="00DF7132">
        <w:rPr>
          <w:i/>
        </w:rPr>
        <w:t>americana</w:t>
      </w:r>
      <w:proofErr w:type="spellEnd"/>
      <w:r>
        <w:t>), green ash (</w:t>
      </w:r>
      <w:proofErr w:type="spellStart"/>
      <w:r w:rsidRPr="00DF7132">
        <w:rPr>
          <w:i/>
        </w:rPr>
        <w:t>Fraxinus</w:t>
      </w:r>
      <w:proofErr w:type="spellEnd"/>
      <w:r w:rsidRPr="00DF7132">
        <w:rPr>
          <w:i/>
        </w:rPr>
        <w:t xml:space="preserve"> </w:t>
      </w:r>
      <w:proofErr w:type="spellStart"/>
      <w:r w:rsidRPr="00DF7132">
        <w:rPr>
          <w:i/>
        </w:rPr>
        <w:t>pennsylvanica</w:t>
      </w:r>
      <w:proofErr w:type="spellEnd"/>
      <w:r>
        <w:t>), bitternut hickory (</w:t>
      </w:r>
      <w:proofErr w:type="spellStart"/>
      <w:r w:rsidRPr="00DF7132">
        <w:rPr>
          <w:i/>
        </w:rPr>
        <w:t>Carya</w:t>
      </w:r>
      <w:proofErr w:type="spellEnd"/>
      <w:r w:rsidRPr="00DF7132">
        <w:rPr>
          <w:i/>
        </w:rPr>
        <w:t xml:space="preserve"> </w:t>
      </w:r>
      <w:proofErr w:type="spellStart"/>
      <w:r w:rsidRPr="00DF7132">
        <w:rPr>
          <w:i/>
        </w:rPr>
        <w:t>cordiformis</w:t>
      </w:r>
      <w:proofErr w:type="spellEnd"/>
      <w:r>
        <w:t>), black walnut (</w:t>
      </w:r>
      <w:r w:rsidRPr="00DF7132">
        <w:rPr>
          <w:i/>
        </w:rPr>
        <w:t xml:space="preserve">Juglans </w:t>
      </w:r>
      <w:proofErr w:type="spellStart"/>
      <w:r w:rsidRPr="00DF7132">
        <w:rPr>
          <w:i/>
        </w:rPr>
        <w:t>nigra</w:t>
      </w:r>
      <w:proofErr w:type="spellEnd"/>
      <w:r>
        <w:t>), and the rare Kentucky coffee tree (</w:t>
      </w:r>
      <w:proofErr w:type="spellStart"/>
      <w:r w:rsidRPr="00DF7132">
        <w:rPr>
          <w:i/>
        </w:rPr>
        <w:t>Gymnocladus</w:t>
      </w:r>
      <w:proofErr w:type="spellEnd"/>
      <w:r w:rsidRPr="00DF7132">
        <w:rPr>
          <w:i/>
        </w:rPr>
        <w:t xml:space="preserve"> </w:t>
      </w:r>
      <w:proofErr w:type="spellStart"/>
      <w:r w:rsidRPr="00DF7132">
        <w:rPr>
          <w:i/>
        </w:rPr>
        <w:t>dioicus</w:t>
      </w:r>
      <w:proofErr w:type="spellEnd"/>
      <w:r>
        <w:t>).</w:t>
      </w:r>
    </w:p>
    <w:p w:rsidR="0065695E" w:rsidP="0065695E" w:rsidRDefault="0065695E"/>
    <w:p w:rsidR="0065695E" w:rsidP="0065695E" w:rsidRDefault="0065695E">
      <w:r>
        <w:lastRenderedPageBreak/>
        <w:t>Understories were dominated by cane (</w:t>
      </w:r>
      <w:proofErr w:type="spellStart"/>
      <w:r w:rsidRPr="00DF7132">
        <w:rPr>
          <w:i/>
        </w:rPr>
        <w:t>Arundunaria</w:t>
      </w:r>
      <w:proofErr w:type="spellEnd"/>
      <w:r w:rsidRPr="00DF7132">
        <w:rPr>
          <w:i/>
        </w:rPr>
        <w:t xml:space="preserve"> </w:t>
      </w:r>
      <w:proofErr w:type="spellStart"/>
      <w:r w:rsidRPr="00DF7132">
        <w:rPr>
          <w:i/>
        </w:rPr>
        <w:t>gigantea</w:t>
      </w:r>
      <w:proofErr w:type="spellEnd"/>
      <w:r>
        <w:t xml:space="preserve">) or by a calcareous flora of graminoids and forbs. The understory is composed of cool-season grasses, as far as known (e.g. </w:t>
      </w:r>
      <w:proofErr w:type="spellStart"/>
      <w:r w:rsidRPr="00DF7132">
        <w:rPr>
          <w:i/>
        </w:rPr>
        <w:t>Elymus</w:t>
      </w:r>
      <w:proofErr w:type="spellEnd"/>
      <w:r w:rsidRPr="00DF7132">
        <w:rPr>
          <w:i/>
        </w:rPr>
        <w:t xml:space="preserve">, </w:t>
      </w:r>
      <w:proofErr w:type="spellStart"/>
      <w:r w:rsidRPr="00DF7132">
        <w:rPr>
          <w:i/>
        </w:rPr>
        <w:t>Dichanthelium</w:t>
      </w:r>
      <w:proofErr w:type="spellEnd"/>
      <w:r>
        <w:t xml:space="preserve">) with </w:t>
      </w:r>
      <w:proofErr w:type="spellStart"/>
      <w:r w:rsidRPr="00DF7132">
        <w:rPr>
          <w:i/>
        </w:rPr>
        <w:t>Arundinaria</w:t>
      </w:r>
      <w:proofErr w:type="spellEnd"/>
      <w:r w:rsidRPr="00DF7132">
        <w:rPr>
          <w:i/>
        </w:rPr>
        <w:t xml:space="preserve"> </w:t>
      </w:r>
      <w:proofErr w:type="spellStart"/>
      <w:r w:rsidRPr="00DF7132">
        <w:rPr>
          <w:i/>
        </w:rPr>
        <w:t>gigantea</w:t>
      </w:r>
      <w:proofErr w:type="spellEnd"/>
      <w:r>
        <w:t xml:space="preserve"> (extensive canebrakes). Settlers referred to a "buffalo grass" of unknown identity (possibly </w:t>
      </w:r>
      <w:proofErr w:type="spellStart"/>
      <w:r w:rsidRPr="00DF7132">
        <w:rPr>
          <w:i/>
        </w:rPr>
        <w:t>Dichanthelium</w:t>
      </w:r>
      <w:proofErr w:type="spellEnd"/>
      <w:r w:rsidRPr="00DF7132">
        <w:rPr>
          <w:i/>
        </w:rPr>
        <w:t xml:space="preserve"> </w:t>
      </w:r>
      <w:proofErr w:type="spellStart"/>
      <w:r w:rsidRPr="00DF7132">
        <w:rPr>
          <w:i/>
        </w:rPr>
        <w:t>clandestinum</w:t>
      </w:r>
      <w:proofErr w:type="spellEnd"/>
      <w:r>
        <w:t xml:space="preserve"> or </w:t>
      </w:r>
      <w:proofErr w:type="spellStart"/>
      <w:r w:rsidRPr="00DF7132">
        <w:rPr>
          <w:i/>
        </w:rPr>
        <w:t>Dichanthelium</w:t>
      </w:r>
      <w:proofErr w:type="spellEnd"/>
      <w:r w:rsidRPr="00DF7132">
        <w:rPr>
          <w:i/>
        </w:rPr>
        <w:t xml:space="preserve"> </w:t>
      </w:r>
      <w:proofErr w:type="spellStart"/>
      <w:r w:rsidRPr="00DF7132">
        <w:rPr>
          <w:i/>
        </w:rPr>
        <w:t>scoparium</w:t>
      </w:r>
      <w:proofErr w:type="spellEnd"/>
      <w:r>
        <w:t>).</w:t>
      </w:r>
    </w:p>
    <w:p w:rsidR="0065695E" w:rsidP="0065695E" w:rsidRDefault="0065695E">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muehlenbergii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Chinkapin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FRQU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quadrangulata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ROPS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Robinia pseudoacacia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locust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Juglans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walnut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ARGI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Arundinaria gigantea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Giant cane</w:t>
            </w:r>
          </w:p>
        </w:tc>
      </w:tr>
    </w:tbl>
    <w:p>
      <w:r>
        <w:rPr>
          <w:sz w:val="16"/>
        </w:rPr>
        <w:t>Species names are from the NRCS PLANTS database. Check species codes at http://plants.usda.gov.</w:t>
      </w:r>
    </w:p>
    <w:p w:rsidR="0065695E" w:rsidP="0065695E" w:rsidRDefault="0065695E">
      <w:pPr>
        <w:pStyle w:val="InfoPara"/>
      </w:pPr>
      <w:r>
        <w:t>Disturbance Description</w:t>
      </w:r>
    </w:p>
    <w:p w:rsidR="0065695E" w:rsidP="0065695E" w:rsidRDefault="0065695E">
      <w:r>
        <w:t>Fire Regime Groups I or III. Central K</w:t>
      </w:r>
      <w:r w:rsidR="001C0299">
        <w:t>entucky</w:t>
      </w:r>
      <w:r>
        <w:t xml:space="preserve"> grasslands were maintained by a combination of grazing, periodic drought, and fire but one would expect that woody succession was also retarded by the heavy, clayey soils originating from the limestone substrate. The first approximation map of presettlement fire regimes of the U.S. (Frost 1998) indicated fire regimes of</w:t>
      </w:r>
      <w:r w:rsidR="001C0299">
        <w:t xml:space="preserve"> 4-</w:t>
      </w:r>
      <w:r>
        <w:t>12yrs in the model area.</w:t>
      </w:r>
    </w:p>
    <w:p w:rsidR="0065695E" w:rsidP="0065695E" w:rsidRDefault="0065695E"/>
    <w:p w:rsidR="0065695E" w:rsidP="0065695E" w:rsidRDefault="0065695E">
      <w:r>
        <w:t xml:space="preserve">In the gently rolling limestone regions, large expanses of land without significant firebreaks lie between the major firebreak streams. The large size of fire compartments in these areas suggests that fire frequency should have been high, perhaps </w:t>
      </w:r>
      <w:r w:rsidR="001C0299">
        <w:t>4-6yrs</w:t>
      </w:r>
      <w:r>
        <w:t xml:space="preserve"> where understory species were conducive to fire spread. Areas dominated by </w:t>
      </w:r>
      <w:proofErr w:type="spellStart"/>
      <w:r w:rsidRPr="00DF7132">
        <w:rPr>
          <w:i/>
        </w:rPr>
        <w:t>Elymus</w:t>
      </w:r>
      <w:proofErr w:type="spellEnd"/>
      <w:r w:rsidRPr="00DF7132">
        <w:rPr>
          <w:i/>
        </w:rPr>
        <w:t xml:space="preserve"> </w:t>
      </w:r>
      <w:r>
        <w:t>species may have experienced lower fire frequency because of the reduced capacity of this fuel type to carry fire (Campbell pers</w:t>
      </w:r>
      <w:r w:rsidR="001C0299">
        <w:t>onal</w:t>
      </w:r>
      <w:r>
        <w:t xml:space="preserve"> comm</w:t>
      </w:r>
      <w:r w:rsidR="001C0299">
        <w:t>unication</w:t>
      </w:r>
      <w:r>
        <w:t xml:space="preserve">). Some writers think that these cool-season grasses (e.g. </w:t>
      </w:r>
      <w:proofErr w:type="spellStart"/>
      <w:r w:rsidRPr="00DF7132">
        <w:rPr>
          <w:i/>
        </w:rPr>
        <w:t>Elymus</w:t>
      </w:r>
      <w:proofErr w:type="spellEnd"/>
      <w:r w:rsidRPr="00DF7132">
        <w:rPr>
          <w:i/>
        </w:rPr>
        <w:t>)</w:t>
      </w:r>
      <w:r>
        <w:t xml:space="preserve"> predominated in preference to warm-season grasses such as </w:t>
      </w:r>
      <w:proofErr w:type="spellStart"/>
      <w:r w:rsidRPr="00DF7132">
        <w:rPr>
          <w:i/>
        </w:rPr>
        <w:t>Schizachyrium</w:t>
      </w:r>
      <w:proofErr w:type="spellEnd"/>
      <w:r>
        <w:t xml:space="preserve">. In contrast, a fire frequency of </w:t>
      </w:r>
      <w:r w:rsidR="001C0299">
        <w:t>7-</w:t>
      </w:r>
      <w:r>
        <w:t>12yrs could be expected in areas with broken topography such as the more rugged parts of the Outer Bluegrass and other limestone margin regions.</w:t>
      </w:r>
    </w:p>
    <w:p w:rsidR="0065695E" w:rsidP="0065695E" w:rsidRDefault="0065695E"/>
    <w:p w:rsidR="0065695E" w:rsidP="0065695E" w:rsidRDefault="0065695E">
      <w:r>
        <w:t>Lightning and Native Americans likely provided roughly equal influence as ignition sources in presettlement K</w:t>
      </w:r>
      <w:r w:rsidR="001C0299">
        <w:t>entucky</w:t>
      </w:r>
      <w:r>
        <w:t>, with Indian influence being the dominant factor locally near population concentrations and around fall and winter hunting camps. U</w:t>
      </w:r>
      <w:r w:rsidR="001C0299">
        <w:t>nited States</w:t>
      </w:r>
      <w:r>
        <w:t xml:space="preserve"> Weather Service lightning ground flash monitoring stations indicate a lightning strike density of four to eight strikes per square kilometer per year in the limestone regions. While only a tiny fraction of strikes </w:t>
      </w:r>
      <w:proofErr w:type="gramStart"/>
      <w:r>
        <w:t>result</w:t>
      </w:r>
      <w:proofErr w:type="gramEnd"/>
      <w:r>
        <w:t xml:space="preserve"> in ignitions, this rate would have produced a fire regime sufficient to support canebrakes and woodlands even in the absence of man (Frost, pers</w:t>
      </w:r>
      <w:r w:rsidR="001C0299">
        <w:t xml:space="preserve">onal </w:t>
      </w:r>
      <w:r>
        <w:t>comm</w:t>
      </w:r>
      <w:r w:rsidR="001C0299">
        <w:t>unication</w:t>
      </w:r>
      <w:r>
        <w:t>). The likely influence of Native American burning would have been expansion of these savannas and woodlands into otherwise forested areas.</w:t>
      </w:r>
    </w:p>
    <w:p w:rsidR="0065695E" w:rsidP="0065695E" w:rsidRDefault="0065695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80</w:t>
            </w:r>
          </w:p>
        </w:tc>
        <w:tc>
          <w:p>
            <w:pPr>
              <w:jc w:val="center"/>
            </w:pPr>
            <w:r>
              <w:t>34</w:t>
            </w:r>
          </w:p>
        </w:tc>
        <w:tc>
          <w:p>
            <w:pPr>
              <w:jc w:val="center"/>
            </w:pPr>
            <w:r>
              <w:t/>
            </w:r>
          </w:p>
        </w:tc>
        <w:tc>
          <w:p>
            <w:pPr>
              <w:jc w:val="center"/>
            </w:pPr>
            <w:r>
              <w:t/>
            </w:r>
          </w:p>
        </w:tc>
      </w:tr>
      <w:tr>
        <w:tc>
          <w:p>
            <w:pPr>
              <w:jc w:val="center"/>
            </w:pPr>
            <w:r>
              <w:t>Moderate (Mixed)</w:t>
            </w:r>
          </w:p>
        </w:tc>
        <w:tc>
          <w:p>
            <w:pPr>
              <w:jc w:val="center"/>
            </w:pPr>
            <w:r>
              <w:t>131</w:t>
            </w:r>
          </w:p>
        </w:tc>
        <w:tc>
          <w:p>
            <w:pPr>
              <w:jc w:val="center"/>
            </w:pPr>
            <w:r>
              <w:t>21</w:t>
            </w:r>
          </w:p>
        </w:tc>
        <w:tc>
          <w:p>
            <w:pPr>
              <w:jc w:val="center"/>
            </w:pPr>
            <w:r>
              <w:t/>
            </w:r>
          </w:p>
        </w:tc>
        <w:tc>
          <w:p>
            <w:pPr>
              <w:jc w:val="center"/>
            </w:pPr>
            <w:r>
              <w:t/>
            </w:r>
          </w:p>
        </w:tc>
      </w:tr>
      <w:tr>
        <w:tc>
          <w:p>
            <w:pPr>
              <w:jc w:val="center"/>
            </w:pPr>
            <w:r>
              <w:t>Low (Surface)</w:t>
            </w:r>
          </w:p>
        </w:tc>
        <w:tc>
          <w:p>
            <w:pPr>
              <w:jc w:val="center"/>
            </w:pPr>
            <w:r>
              <w:t>62</w:t>
            </w:r>
          </w:p>
        </w:tc>
        <w:tc>
          <w:p>
            <w:pPr>
              <w:jc w:val="center"/>
            </w:pPr>
            <w:r>
              <w:t>45</w:t>
            </w:r>
          </w:p>
        </w:tc>
        <w:tc>
          <w:p>
            <w:pPr>
              <w:jc w:val="center"/>
            </w:pPr>
            <w:r>
              <w:t/>
            </w:r>
          </w:p>
        </w:tc>
        <w:tc>
          <w:p>
            <w:pPr>
              <w:jc w:val="center"/>
            </w:pPr>
            <w:r>
              <w:t/>
            </w:r>
          </w:p>
        </w:tc>
      </w:tr>
      <w:tr>
        <w:tc>
          <w:p>
            <w:pPr>
              <w:jc w:val="center"/>
            </w:pPr>
            <w:r>
              <w:t>All Fires</w:t>
            </w:r>
          </w:p>
        </w:tc>
        <w:tc>
          <w:p>
            <w:pPr>
              <w:jc w:val="center"/>
            </w:pPr>
            <w:r>
              <w:t>28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5695E" w:rsidP="0065695E" w:rsidRDefault="0065695E">
      <w:pPr>
        <w:pStyle w:val="InfoPara"/>
      </w:pPr>
      <w:r>
        <w:t>Scale Description</w:t>
      </w:r>
    </w:p>
    <w:p w:rsidR="0065695E" w:rsidP="0065695E" w:rsidRDefault="0065695E">
      <w:r>
        <w:t>None</w:t>
      </w:r>
    </w:p>
    <w:p w:rsidR="0065695E" w:rsidP="0065695E" w:rsidRDefault="0065695E">
      <w:pPr>
        <w:pStyle w:val="InfoPara"/>
      </w:pPr>
      <w:r>
        <w:t>Adjacency or Identification Concerns</w:t>
      </w:r>
    </w:p>
    <w:p w:rsidR="0065695E" w:rsidP="0065695E" w:rsidRDefault="0065695E">
      <w:r>
        <w:t xml:space="preserve">This model covers the NatureServe Ecological System called Bluegrass Basin Savanna and Woodland; it formerly (Frost's version) covered </w:t>
      </w:r>
      <w:proofErr w:type="gramStart"/>
      <w:r>
        <w:t>all the more</w:t>
      </w:r>
      <w:proofErr w:type="gramEnd"/>
      <w:r>
        <w:t xml:space="preserve"> widespread limestone-based vegetation types of a much broader geographic range, including other limestone areas of the Interior Low Plateau. It does not include the cedar barrens of T</w:t>
      </w:r>
      <w:r w:rsidR="001C0299">
        <w:t>ennessee</w:t>
      </w:r>
      <w:r>
        <w:t xml:space="preserve"> which are covered in a model developed specifically for that BpS. Some descriptions of the central bluegrass have suggested that the original landscape was blue ash-oak savanna with large expanses of open grass (Bryant et al 1980; </w:t>
      </w:r>
      <w:proofErr w:type="spellStart"/>
      <w:r>
        <w:t>McInteer</w:t>
      </w:r>
      <w:proofErr w:type="spellEnd"/>
      <w:r>
        <w:t xml:space="preserve"> 1952). Recent examination of early surveys ha</w:t>
      </w:r>
      <w:r w:rsidR="001C0299">
        <w:t>s</w:t>
      </w:r>
      <w:r>
        <w:t xml:space="preserve"> suggested that the landscape might more appropriately be described as oak or oak-ash woodland, having an open, fire-maintained understory and perhaps with a lower fire frequency than that previously suggested (Campbell, pers</w:t>
      </w:r>
      <w:r w:rsidR="001C0299">
        <w:t>onal</w:t>
      </w:r>
      <w:r>
        <w:t xml:space="preserve"> </w:t>
      </w:r>
      <w:r w:rsidR="001C0299">
        <w:t>c</w:t>
      </w:r>
      <w:r>
        <w:t>omm</w:t>
      </w:r>
      <w:r w:rsidR="001C0299">
        <w:t>unication</w:t>
      </w:r>
      <w:r>
        <w:t>). There are several other related models for other Barrens of the I</w:t>
      </w:r>
      <w:r w:rsidR="001C0299">
        <w:t xml:space="preserve">nterior </w:t>
      </w:r>
      <w:r>
        <w:t>L</w:t>
      </w:r>
      <w:r w:rsidR="001C0299">
        <w:t xml:space="preserve">ow </w:t>
      </w:r>
      <w:r>
        <w:t>P</w:t>
      </w:r>
      <w:r w:rsidR="001C0299">
        <w:t>lateau</w:t>
      </w:r>
      <w:r>
        <w:t>.</w:t>
      </w:r>
    </w:p>
    <w:p w:rsidR="0065695E" w:rsidP="0065695E" w:rsidRDefault="0065695E">
      <w:pPr>
        <w:pStyle w:val="InfoPara"/>
      </w:pPr>
      <w:r>
        <w:t>Issues or Problems</w:t>
      </w:r>
    </w:p>
    <w:p w:rsidR="0033071C" w:rsidP="0033071C" w:rsidRDefault="0065695E">
      <w:r>
        <w:t>This is a contentious model whose pre-European existence is much debated. Many experts feel that this BpS was an artifact of European settlement based upon the ages of large, old trees. Much of the limestone region, especially the Inner Bluegrass of central K</w:t>
      </w:r>
      <w:r w:rsidR="001C0299">
        <w:t>entucky</w:t>
      </w:r>
      <w:r>
        <w:t>, was settled very early, beginning in the late 1700s, and has long been grazed. Complete alteration of the original ground cover is likely and species composition of the presettlement graminoid and forb cover is still uncertain. In the Outer Bluegrass and in more rugged areas around the limestone periphery and to the south in T</w:t>
      </w:r>
      <w:r w:rsidR="0033071C">
        <w:t>ennessee</w:t>
      </w:r>
      <w:r>
        <w:t xml:space="preserve">, succession to red cedar in the absence of fire is dramatic. </w:t>
      </w:r>
      <w:r w:rsidR="0033071C">
        <w:t xml:space="preserve">Original modeler Cecil Frost says, </w:t>
      </w:r>
      <w:r>
        <w:t>"In my youth, 50yrs ago</w:t>
      </w:r>
      <w:r w:rsidR="0033071C">
        <w:t xml:space="preserve">, </w:t>
      </w:r>
      <w:r>
        <w:t xml:space="preserve">red cedar was confined to fencerows and woodlands where it could be seen filling in the gaps. The areas now occupied by dense red cedar were old pastures for horses and cattle. Up until shortly before the Second World War, horses were still used for many farm tasks. By 1950 their chores had been taken </w:t>
      </w:r>
      <w:r w:rsidR="001C0299">
        <w:t xml:space="preserve">over </w:t>
      </w:r>
      <w:r>
        <w:t xml:space="preserve">by </w:t>
      </w:r>
      <w:r w:rsidR="001C0299">
        <w:t xml:space="preserve">tractors, but </w:t>
      </w:r>
      <w:r>
        <w:t>every small farm in the Outer Bluegrass</w:t>
      </w:r>
      <w:r w:rsidR="001C0299">
        <w:t xml:space="preserve"> kept open pasture for </w:t>
      </w:r>
      <w:r>
        <w:t>one or more forlorn, aging horses</w:t>
      </w:r>
      <w:r w:rsidR="001C0299">
        <w:t>.</w:t>
      </w:r>
      <w:r>
        <w:t xml:space="preserve"> As </w:t>
      </w:r>
      <w:r w:rsidR="001C0299">
        <w:t xml:space="preserve">the horses </w:t>
      </w:r>
      <w:r>
        <w:t xml:space="preserve">died off </w:t>
      </w:r>
      <w:r w:rsidR="0033071C">
        <w:t>over the last</w:t>
      </w:r>
      <w:r>
        <w:t xml:space="preserve"> 50yrs their pastures were abandoned and have undergone massive succession to eastern red-cedar</w:t>
      </w:r>
      <w:r w:rsidR="0033071C">
        <w:t xml:space="preserve">." (Cecil Frost, personal communication). </w:t>
      </w:r>
    </w:p>
    <w:p w:rsidR="0033071C" w:rsidP="0033071C" w:rsidRDefault="0033071C"/>
    <w:p w:rsidRPr="00DF7132" w:rsidR="0065695E" w:rsidP="0033071C" w:rsidRDefault="0065695E">
      <w:pPr>
        <w:rPr>
          <w:b/>
        </w:rPr>
      </w:pPr>
      <w:r w:rsidRPr="00DF7132">
        <w:rPr>
          <w:b/>
        </w:rPr>
        <w:t>Native Uncharacteristic Conditions</w:t>
      </w:r>
    </w:p>
    <w:p w:rsidR="0065695E" w:rsidP="0065695E" w:rsidRDefault="0065695E">
      <w:r>
        <w:t>Many stands have been converted to pasture. Forested stands are typically secondary forest with a mixture of oaks etc. with successional and fire-intolerant taxa with closed understories. Even sites with open canopies may have European pasture grasses present instead of native ones.</w:t>
      </w:r>
    </w:p>
    <w:p w:rsidR="0065695E" w:rsidP="0065695E" w:rsidRDefault="0065695E">
      <w:pPr>
        <w:pStyle w:val="InfoPara"/>
      </w:pPr>
      <w:r>
        <w:t>Comments</w:t>
      </w:r>
    </w:p>
    <w:p w:rsidR="0065695E" w:rsidP="0065695E" w:rsidRDefault="0065695E">
      <w:r w:rsidRPr="00B86E7C">
        <w:t>This is a contentious model, where some experts believe it did not exist before European settlement.</w:t>
      </w:r>
      <w:r>
        <w:t xml:space="preserve"> </w:t>
      </w:r>
      <w:r w:rsidR="00DF7132">
        <w:t xml:space="preserve"> The </w:t>
      </w:r>
      <w:r>
        <w:t xml:space="preserve">RA </w:t>
      </w:r>
      <w:r w:rsidR="0033071C">
        <w:t>m</w:t>
      </w:r>
      <w:r>
        <w:t xml:space="preserve">odel </w:t>
      </w:r>
      <w:r w:rsidR="00DF7132">
        <w:t xml:space="preserve">as adapted </w:t>
      </w:r>
      <w:r>
        <w:t xml:space="preserve">verbatim </w:t>
      </w:r>
      <w:r w:rsidR="00DF7132">
        <w:t xml:space="preserve">for LF National </w:t>
      </w:r>
      <w:r>
        <w:t>as the draft model</w:t>
      </w:r>
      <w:r w:rsidR="0033071C">
        <w:t xml:space="preserve">. </w:t>
      </w:r>
      <w:r>
        <w:t xml:space="preserve"> RA</w:t>
      </w:r>
      <w:r w:rsidR="0033071C">
        <w:t xml:space="preserve"> p</w:t>
      </w:r>
      <w:r>
        <w:t xml:space="preserve">eer </w:t>
      </w:r>
      <w:r w:rsidR="0033071C">
        <w:lastRenderedPageBreak/>
        <w:t>r</w:t>
      </w:r>
      <w:r>
        <w:t xml:space="preserve">eview resulted in the following changes: </w:t>
      </w:r>
      <w:r w:rsidR="0033071C">
        <w:t xml:space="preserve">age ranges were made </w:t>
      </w:r>
      <w:r>
        <w:t>consistent and compatible, and Relative Age in class A</w:t>
      </w:r>
      <w:r w:rsidR="0033071C">
        <w:t xml:space="preserve"> was corrected</w:t>
      </w:r>
      <w:r>
        <w:t xml:space="preserve">. There was an important discussion about the true, historic nature of this BpS from one reviewer (suggested by modeler). </w:t>
      </w:r>
      <w:r w:rsidR="0033071C">
        <w:t>T</w:t>
      </w:r>
      <w:r>
        <w:t>he reviewer indicated that this was not a "savannah-dominated" BpS, and had more, less-flammable forest cover that previously thought. Basically, this was interpreted as a reduction in the fire probabilities that maintain open, savannah-like areas. Surface fire was reduced in class A (to p = 0.05), and class D (to p = 0.033). This created a compromise landscape that had less Open and Early stages, and will likely create a more conservative RA F</w:t>
      </w:r>
      <w:r w:rsidR="0033071C">
        <w:t xml:space="preserve">ire </w:t>
      </w:r>
      <w:r>
        <w:t>R</w:t>
      </w:r>
      <w:r w:rsidR="0033071C">
        <w:t xml:space="preserve">egime </w:t>
      </w:r>
      <w:r>
        <w:t>C</w:t>
      </w:r>
      <w:r w:rsidR="0033071C">
        <w:t xml:space="preserve">ondition </w:t>
      </w:r>
      <w:r>
        <w:t>C</w:t>
      </w:r>
      <w:r w:rsidR="0033071C">
        <w:t>lass</w:t>
      </w:r>
      <w:r>
        <w:t xml:space="preserve"> estimate for this BpS. These changes increased the fire return intervals across the board. This BpS as currently defined (in contrast to </w:t>
      </w:r>
      <w:r w:rsidR="0033071C">
        <w:t>RA model</w:t>
      </w:r>
      <w:r>
        <w:t>) is only located in one LF mapping zone.</w:t>
      </w:r>
    </w:p>
    <w:p w:rsidR="00844DB0" w:rsidP="0065695E" w:rsidRDefault="00844DB0"/>
    <w:p w:rsidR="0065695E" w:rsidP="0065695E" w:rsidRDefault="0065695E">
      <w:pPr>
        <w:pStyle w:val="ReportSection"/>
      </w:pPr>
      <w:r>
        <w:t>Succession Classes</w:t>
      </w:r>
    </w:p>
    <w:p w:rsidR="0065695E" w:rsidP="0065695E" w:rsidRDefault="0065695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5695E" w:rsidP="0065695E" w:rsidRDefault="0065695E">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5695E" w:rsidP="0065695E" w:rsidRDefault="0065695E"/>
    <w:p w:rsidR="0065695E" w:rsidP="0065695E" w:rsidRDefault="0065695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16"/>
        <w:gridCol w:w="2604"/>
        <w:gridCol w:w="1956"/>
      </w:tblGrid>
      <w:tr w:rsidRPr="0065695E" w:rsidR="0065695E" w:rsidTr="0065695E">
        <w:tc>
          <w:tcPr>
            <w:tcW w:w="1056" w:type="dxa"/>
            <w:tcBorders>
              <w:top w:val="single" w:color="auto" w:sz="2" w:space="0"/>
              <w:bottom w:val="single" w:color="000000" w:sz="12" w:space="0"/>
            </w:tcBorders>
            <w:shd w:val="clear" w:color="auto" w:fill="auto"/>
          </w:tcPr>
          <w:p w:rsidRPr="0065695E" w:rsidR="0065695E" w:rsidP="00554A98" w:rsidRDefault="0065695E">
            <w:pPr>
              <w:rPr>
                <w:b/>
                <w:bCs/>
              </w:rPr>
            </w:pPr>
            <w:r w:rsidRPr="0065695E">
              <w:rPr>
                <w:b/>
                <w:bCs/>
              </w:rPr>
              <w:t>Symbol</w:t>
            </w:r>
          </w:p>
        </w:tc>
        <w:tc>
          <w:tcPr>
            <w:tcW w:w="2616" w:type="dxa"/>
            <w:tcBorders>
              <w:top w:val="single" w:color="auto" w:sz="2" w:space="0"/>
              <w:bottom w:val="single" w:color="000000" w:sz="12" w:space="0"/>
            </w:tcBorders>
            <w:shd w:val="clear" w:color="auto" w:fill="auto"/>
          </w:tcPr>
          <w:p w:rsidRPr="0065695E" w:rsidR="0065695E" w:rsidP="00554A98" w:rsidRDefault="0065695E">
            <w:pPr>
              <w:rPr>
                <w:b/>
                <w:bCs/>
              </w:rPr>
            </w:pPr>
            <w:r w:rsidRPr="0065695E">
              <w:rPr>
                <w:b/>
                <w:bCs/>
              </w:rPr>
              <w:t>Scientific Name</w:t>
            </w:r>
          </w:p>
        </w:tc>
        <w:tc>
          <w:tcPr>
            <w:tcW w:w="2604" w:type="dxa"/>
            <w:tcBorders>
              <w:top w:val="single" w:color="auto" w:sz="2" w:space="0"/>
              <w:bottom w:val="single" w:color="000000" w:sz="12" w:space="0"/>
            </w:tcBorders>
            <w:shd w:val="clear" w:color="auto" w:fill="auto"/>
          </w:tcPr>
          <w:p w:rsidRPr="0065695E" w:rsidR="0065695E" w:rsidP="00554A98" w:rsidRDefault="0065695E">
            <w:pPr>
              <w:rPr>
                <w:b/>
                <w:bCs/>
              </w:rPr>
            </w:pPr>
            <w:r w:rsidRPr="0065695E">
              <w:rPr>
                <w:b/>
                <w:bCs/>
              </w:rPr>
              <w:t>Common Name</w:t>
            </w:r>
          </w:p>
        </w:tc>
        <w:tc>
          <w:tcPr>
            <w:tcW w:w="1956" w:type="dxa"/>
            <w:tcBorders>
              <w:top w:val="single" w:color="auto" w:sz="2" w:space="0"/>
              <w:bottom w:val="single" w:color="000000" w:sz="12" w:space="0"/>
            </w:tcBorders>
            <w:shd w:val="clear" w:color="auto" w:fill="auto"/>
          </w:tcPr>
          <w:p w:rsidRPr="0065695E" w:rsidR="0065695E" w:rsidP="00554A98" w:rsidRDefault="0065695E">
            <w:pPr>
              <w:rPr>
                <w:b/>
                <w:bCs/>
              </w:rPr>
            </w:pPr>
            <w:r w:rsidRPr="0065695E">
              <w:rPr>
                <w:b/>
                <w:bCs/>
              </w:rPr>
              <w:t>Canopy Position</w:t>
            </w:r>
          </w:p>
        </w:tc>
      </w:tr>
      <w:tr w:rsidRPr="0065695E" w:rsidR="0065695E" w:rsidTr="0065695E">
        <w:tc>
          <w:tcPr>
            <w:tcW w:w="1056" w:type="dxa"/>
            <w:tcBorders>
              <w:top w:val="single" w:color="000000" w:sz="12" w:space="0"/>
            </w:tcBorders>
            <w:shd w:val="clear" w:color="auto" w:fill="auto"/>
          </w:tcPr>
          <w:p w:rsidRPr="0065695E" w:rsidR="0065695E" w:rsidP="00554A98" w:rsidRDefault="0065695E">
            <w:pPr>
              <w:rPr>
                <w:bCs/>
              </w:rPr>
            </w:pPr>
            <w:r w:rsidRPr="0065695E">
              <w:rPr>
                <w:bCs/>
              </w:rPr>
              <w:t>ELVI3</w:t>
            </w:r>
          </w:p>
        </w:tc>
        <w:tc>
          <w:tcPr>
            <w:tcW w:w="2616" w:type="dxa"/>
            <w:tcBorders>
              <w:top w:val="single" w:color="000000" w:sz="12" w:space="0"/>
            </w:tcBorders>
            <w:shd w:val="clear" w:color="auto" w:fill="auto"/>
          </w:tcPr>
          <w:p w:rsidRPr="0065695E" w:rsidR="0065695E" w:rsidP="00554A98" w:rsidRDefault="0065695E">
            <w:proofErr w:type="spellStart"/>
            <w:r w:rsidRPr="0065695E">
              <w:t>Elymus</w:t>
            </w:r>
            <w:proofErr w:type="spellEnd"/>
            <w:r w:rsidRPr="0065695E">
              <w:t xml:space="preserve"> </w:t>
            </w:r>
            <w:proofErr w:type="spellStart"/>
            <w:r w:rsidRPr="0065695E">
              <w:t>virginicus</w:t>
            </w:r>
            <w:proofErr w:type="spellEnd"/>
          </w:p>
        </w:tc>
        <w:tc>
          <w:tcPr>
            <w:tcW w:w="2604" w:type="dxa"/>
            <w:tcBorders>
              <w:top w:val="single" w:color="000000" w:sz="12" w:space="0"/>
            </w:tcBorders>
            <w:shd w:val="clear" w:color="auto" w:fill="auto"/>
          </w:tcPr>
          <w:p w:rsidRPr="0065695E" w:rsidR="0065695E" w:rsidP="00554A98" w:rsidRDefault="0065695E">
            <w:r w:rsidRPr="0065695E">
              <w:t>Virginia wildrye</w:t>
            </w:r>
          </w:p>
        </w:tc>
        <w:tc>
          <w:tcPr>
            <w:tcW w:w="1956" w:type="dxa"/>
            <w:tcBorders>
              <w:top w:val="single" w:color="000000" w:sz="12" w:space="0"/>
            </w:tcBorders>
            <w:shd w:val="clear" w:color="auto" w:fill="auto"/>
          </w:tcPr>
          <w:p w:rsidRPr="0065695E" w:rsidR="0065695E" w:rsidP="00554A98" w:rsidRDefault="0065695E">
            <w:r w:rsidRPr="0065695E">
              <w:t>Upper</w:t>
            </w:r>
          </w:p>
        </w:tc>
      </w:tr>
      <w:tr w:rsidRPr="0065695E" w:rsidR="0065695E" w:rsidTr="0065695E">
        <w:tc>
          <w:tcPr>
            <w:tcW w:w="1056" w:type="dxa"/>
            <w:shd w:val="clear" w:color="auto" w:fill="auto"/>
          </w:tcPr>
          <w:p w:rsidRPr="0065695E" w:rsidR="0065695E" w:rsidP="00554A98" w:rsidRDefault="0065695E">
            <w:pPr>
              <w:rPr>
                <w:bCs/>
              </w:rPr>
            </w:pPr>
            <w:r w:rsidRPr="0065695E">
              <w:rPr>
                <w:bCs/>
              </w:rPr>
              <w:t>ARGI</w:t>
            </w:r>
          </w:p>
        </w:tc>
        <w:tc>
          <w:tcPr>
            <w:tcW w:w="2616" w:type="dxa"/>
            <w:shd w:val="clear" w:color="auto" w:fill="auto"/>
          </w:tcPr>
          <w:p w:rsidRPr="0065695E" w:rsidR="0065695E" w:rsidP="00554A98" w:rsidRDefault="0065695E">
            <w:proofErr w:type="spellStart"/>
            <w:r w:rsidRPr="0065695E">
              <w:t>Arundinaria</w:t>
            </w:r>
            <w:proofErr w:type="spellEnd"/>
            <w:r w:rsidRPr="0065695E">
              <w:t xml:space="preserve"> </w:t>
            </w:r>
            <w:proofErr w:type="spellStart"/>
            <w:r w:rsidRPr="0065695E">
              <w:t>gigantea</w:t>
            </w:r>
            <w:proofErr w:type="spellEnd"/>
          </w:p>
        </w:tc>
        <w:tc>
          <w:tcPr>
            <w:tcW w:w="2604" w:type="dxa"/>
            <w:shd w:val="clear" w:color="auto" w:fill="auto"/>
          </w:tcPr>
          <w:p w:rsidRPr="0065695E" w:rsidR="0065695E" w:rsidP="00554A98" w:rsidRDefault="0065695E">
            <w:r w:rsidRPr="0065695E">
              <w:t>Giant cane</w:t>
            </w:r>
          </w:p>
        </w:tc>
        <w:tc>
          <w:tcPr>
            <w:tcW w:w="1956" w:type="dxa"/>
            <w:shd w:val="clear" w:color="auto" w:fill="auto"/>
          </w:tcPr>
          <w:p w:rsidRPr="0065695E" w:rsidR="0065695E" w:rsidP="00554A98" w:rsidRDefault="0065695E">
            <w:r w:rsidRPr="0065695E">
              <w:t>Upper</w:t>
            </w:r>
          </w:p>
        </w:tc>
      </w:tr>
      <w:tr w:rsidRPr="0065695E" w:rsidR="0065695E" w:rsidTr="0065695E">
        <w:tc>
          <w:tcPr>
            <w:tcW w:w="1056" w:type="dxa"/>
            <w:shd w:val="clear" w:color="auto" w:fill="auto"/>
          </w:tcPr>
          <w:p w:rsidRPr="0065695E" w:rsidR="0065695E" w:rsidP="00554A98" w:rsidRDefault="0065695E">
            <w:pPr>
              <w:rPr>
                <w:bCs/>
              </w:rPr>
            </w:pPr>
            <w:r w:rsidRPr="0065695E">
              <w:rPr>
                <w:bCs/>
              </w:rPr>
              <w:t>TRST4</w:t>
            </w:r>
          </w:p>
        </w:tc>
        <w:tc>
          <w:tcPr>
            <w:tcW w:w="2616" w:type="dxa"/>
            <w:shd w:val="clear" w:color="auto" w:fill="auto"/>
          </w:tcPr>
          <w:p w:rsidRPr="0065695E" w:rsidR="0065695E" w:rsidP="00554A98" w:rsidRDefault="0065695E">
            <w:proofErr w:type="spellStart"/>
            <w:r w:rsidRPr="0065695E">
              <w:t>Trifolium</w:t>
            </w:r>
            <w:proofErr w:type="spellEnd"/>
            <w:r w:rsidRPr="0065695E">
              <w:t xml:space="preserve"> </w:t>
            </w:r>
            <w:proofErr w:type="spellStart"/>
            <w:r w:rsidRPr="0065695E">
              <w:t>stoloniferum</w:t>
            </w:r>
            <w:proofErr w:type="spellEnd"/>
          </w:p>
        </w:tc>
        <w:tc>
          <w:tcPr>
            <w:tcW w:w="2604" w:type="dxa"/>
            <w:shd w:val="clear" w:color="auto" w:fill="auto"/>
          </w:tcPr>
          <w:p w:rsidRPr="0065695E" w:rsidR="0065695E" w:rsidP="00554A98" w:rsidRDefault="0065695E">
            <w:r w:rsidRPr="0065695E">
              <w:t>Running buffalo clover</w:t>
            </w:r>
          </w:p>
        </w:tc>
        <w:tc>
          <w:tcPr>
            <w:tcW w:w="1956" w:type="dxa"/>
            <w:shd w:val="clear" w:color="auto" w:fill="auto"/>
          </w:tcPr>
          <w:p w:rsidRPr="0065695E" w:rsidR="0065695E" w:rsidP="00554A98" w:rsidRDefault="0065695E">
            <w:r w:rsidRPr="0065695E">
              <w:t>Upper</w:t>
            </w:r>
          </w:p>
        </w:tc>
      </w:tr>
    </w:tbl>
    <w:p w:rsidR="0065695E" w:rsidP="0065695E" w:rsidRDefault="0065695E"/>
    <w:p w:rsidR="0065695E" w:rsidP="0065695E" w:rsidRDefault="0065695E">
      <w:pPr>
        <w:pStyle w:val="SClassInfoPara"/>
      </w:pPr>
      <w:r>
        <w:t>Description</w:t>
      </w:r>
    </w:p>
    <w:p w:rsidR="0065695E" w:rsidP="0065695E" w:rsidRDefault="005200B9">
      <w:r>
        <w:t>Th</w:t>
      </w:r>
      <w:r w:rsidR="0065695E">
        <w:t xml:space="preserve">is class represents open, treeless patches occurring as medium sized gaps to large patches intermixed with upland woodland types of the Inner Bluegrass (Lexington Plain). These openings had patches of cane (mesic sites) or </w:t>
      </w:r>
      <w:proofErr w:type="spellStart"/>
      <w:r w:rsidR="0065695E">
        <w:t>calciphilic</w:t>
      </w:r>
      <w:proofErr w:type="spellEnd"/>
      <w:r w:rsidR="0065695E">
        <w:t xml:space="preserve"> prairie graminoids and forbs such as wild rye (</w:t>
      </w:r>
      <w:proofErr w:type="spellStart"/>
      <w:r w:rsidRPr="00DF7132" w:rsidR="0065695E">
        <w:rPr>
          <w:i/>
        </w:rPr>
        <w:t>Elymus</w:t>
      </w:r>
      <w:proofErr w:type="spellEnd"/>
      <w:r w:rsidRPr="00DF7132" w:rsidR="0065695E">
        <w:rPr>
          <w:i/>
        </w:rPr>
        <w:t xml:space="preserve"> species</w:t>
      </w:r>
      <w:r w:rsidR="0065695E">
        <w:t xml:space="preserve">, including </w:t>
      </w:r>
      <w:r w:rsidRPr="00DF7132" w:rsidR="0065695E">
        <w:rPr>
          <w:i/>
        </w:rPr>
        <w:t xml:space="preserve">E. </w:t>
      </w:r>
      <w:proofErr w:type="spellStart"/>
      <w:r w:rsidRPr="00DF7132" w:rsidR="0065695E">
        <w:rPr>
          <w:i/>
        </w:rPr>
        <w:t>virginicus</w:t>
      </w:r>
      <w:proofErr w:type="spellEnd"/>
      <w:r w:rsidRPr="00DF7132" w:rsidR="0065695E">
        <w:rPr>
          <w:i/>
        </w:rPr>
        <w:t xml:space="preserve">, E. </w:t>
      </w:r>
      <w:proofErr w:type="spellStart"/>
      <w:r w:rsidRPr="00DF7132" w:rsidR="0065695E">
        <w:rPr>
          <w:i/>
        </w:rPr>
        <w:t>riparius</w:t>
      </w:r>
      <w:proofErr w:type="spellEnd"/>
      <w:r w:rsidR="0033071C">
        <w:rPr>
          <w:i/>
        </w:rPr>
        <w:t>,</w:t>
      </w:r>
      <w:r w:rsidR="0065695E">
        <w:t xml:space="preserve"> and </w:t>
      </w:r>
      <w:r w:rsidRPr="00DF7132" w:rsidR="0065695E">
        <w:rPr>
          <w:i/>
        </w:rPr>
        <w:t xml:space="preserve">E. </w:t>
      </w:r>
      <w:proofErr w:type="spellStart"/>
      <w:r w:rsidRPr="00DF7132" w:rsidR="0065695E">
        <w:rPr>
          <w:i/>
        </w:rPr>
        <w:t>macgregorum</w:t>
      </w:r>
      <w:proofErr w:type="spellEnd"/>
      <w:r w:rsidR="0065695E">
        <w:t>), and possibly other prairie grasses that have been extirpated by grazing and elimination of fire. Little bluestem and a variety of other prairie grasses do well on high pH soils elsewhere and could be candidates for inclusion in the original herb layer. Historical descriptions mention “pea vine</w:t>
      </w:r>
      <w:r w:rsidR="0033071C">
        <w:t>,</w:t>
      </w:r>
      <w:r w:rsidR="0065695E">
        <w:t>” two or three species of nettles, ironweed (</w:t>
      </w:r>
      <w:r w:rsidRPr="00DF7132" w:rsidR="0065695E">
        <w:rPr>
          <w:i/>
        </w:rPr>
        <w:t>Vernonia species</w:t>
      </w:r>
      <w:r w:rsidR="0065695E">
        <w:t>), white snakeroot (</w:t>
      </w:r>
      <w:proofErr w:type="spellStart"/>
      <w:r w:rsidRPr="00DF7132" w:rsidR="0065695E">
        <w:rPr>
          <w:i/>
        </w:rPr>
        <w:t>Ageratina</w:t>
      </w:r>
      <w:proofErr w:type="spellEnd"/>
      <w:r w:rsidR="0065695E">
        <w:t xml:space="preserve"> </w:t>
      </w:r>
      <w:proofErr w:type="spellStart"/>
      <w:r w:rsidRPr="00DF7132" w:rsidR="0065695E">
        <w:rPr>
          <w:i/>
        </w:rPr>
        <w:t>altissima</w:t>
      </w:r>
      <w:proofErr w:type="spellEnd"/>
      <w:r w:rsidR="0065695E">
        <w:t>), and running buffalo clover (</w:t>
      </w:r>
      <w:proofErr w:type="spellStart"/>
      <w:r w:rsidRPr="00DF7132" w:rsidR="0065695E">
        <w:rPr>
          <w:i/>
        </w:rPr>
        <w:t>Trifolium</w:t>
      </w:r>
      <w:proofErr w:type="spellEnd"/>
      <w:r w:rsidRPr="00DF7132" w:rsidR="0065695E">
        <w:rPr>
          <w:i/>
        </w:rPr>
        <w:t xml:space="preserve"> </w:t>
      </w:r>
      <w:proofErr w:type="spellStart"/>
      <w:r w:rsidRPr="00DF7132" w:rsidR="0065695E">
        <w:rPr>
          <w:i/>
        </w:rPr>
        <w:t>stoloniferum</w:t>
      </w:r>
      <w:proofErr w:type="spellEnd"/>
      <w:r w:rsidR="0065695E">
        <w:t>). This last species, once common, is now a federal endangered species (Julian Campbell, pers</w:t>
      </w:r>
      <w:r w:rsidR="0033071C">
        <w:t xml:space="preserve">onal </w:t>
      </w:r>
      <w:r w:rsidR="0065695E">
        <w:t>comm</w:t>
      </w:r>
      <w:r w:rsidR="0033071C">
        <w:t>unication</w:t>
      </w:r>
      <w:r w:rsidR="0065695E">
        <w:t xml:space="preserve">). Some settlers also referred to a "buffalo grass" of unknown identity (possibly </w:t>
      </w:r>
      <w:proofErr w:type="spellStart"/>
      <w:r w:rsidRPr="00DF7132" w:rsidR="0065695E">
        <w:rPr>
          <w:i/>
        </w:rPr>
        <w:t>Dichanthelium</w:t>
      </w:r>
      <w:proofErr w:type="spellEnd"/>
      <w:r w:rsidRPr="00DF7132" w:rsidR="0065695E">
        <w:rPr>
          <w:i/>
        </w:rPr>
        <w:t xml:space="preserve"> </w:t>
      </w:r>
      <w:proofErr w:type="spellStart"/>
      <w:r w:rsidRPr="00DF7132" w:rsidR="0065695E">
        <w:rPr>
          <w:i/>
        </w:rPr>
        <w:t>clandestinum</w:t>
      </w:r>
      <w:proofErr w:type="spellEnd"/>
      <w:r w:rsidR="0065695E">
        <w:t xml:space="preserve"> or </w:t>
      </w:r>
      <w:proofErr w:type="spellStart"/>
      <w:r w:rsidRPr="00DF7132" w:rsidR="0065695E">
        <w:rPr>
          <w:i/>
        </w:rPr>
        <w:t>Dichanthelium</w:t>
      </w:r>
      <w:proofErr w:type="spellEnd"/>
      <w:r w:rsidRPr="00DF7132" w:rsidR="0065695E">
        <w:rPr>
          <w:i/>
        </w:rPr>
        <w:t xml:space="preserve"> </w:t>
      </w:r>
      <w:proofErr w:type="spellStart"/>
      <w:r w:rsidRPr="00DF7132" w:rsidR="0065695E">
        <w:rPr>
          <w:i/>
        </w:rPr>
        <w:t>scoparium</w:t>
      </w:r>
      <w:proofErr w:type="spellEnd"/>
      <w:r w:rsidR="0065695E">
        <w:t xml:space="preserve">). </w:t>
      </w:r>
    </w:p>
    <w:p w:rsidR="0065695E" w:rsidP="0065695E" w:rsidRDefault="0065695E"/>
    <w:p>
      <w:r>
        <w:rPr>
          <w:i/>
          <w:u w:val="single"/>
        </w:rPr>
        <w:t>Maximum Tree Size Class</w:t>
      </w:r>
      <w:br/>
      <w:r>
        <w:t>None</w:t>
      </w:r>
    </w:p>
    <w:p w:rsidR="0065695E" w:rsidP="0065695E" w:rsidRDefault="0065695E">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5695E" w:rsidP="0065695E" w:rsidRDefault="0065695E"/>
    <w:p w:rsidR="0065695E" w:rsidP="0065695E" w:rsidRDefault="0065695E">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084"/>
        <w:gridCol w:w="1968"/>
        <w:gridCol w:w="1956"/>
      </w:tblGrid>
      <w:tr w:rsidRPr="0065695E" w:rsidR="0065695E" w:rsidTr="0065695E">
        <w:tc>
          <w:tcPr>
            <w:tcW w:w="1056" w:type="dxa"/>
            <w:tcBorders>
              <w:top w:val="single" w:color="auto" w:sz="2" w:space="0"/>
              <w:bottom w:val="single" w:color="000000" w:sz="12" w:space="0"/>
            </w:tcBorders>
            <w:shd w:val="clear" w:color="auto" w:fill="auto"/>
          </w:tcPr>
          <w:p w:rsidRPr="0065695E" w:rsidR="0065695E" w:rsidP="00E83A9D" w:rsidRDefault="0065695E">
            <w:pPr>
              <w:rPr>
                <w:b/>
                <w:bCs/>
              </w:rPr>
            </w:pPr>
            <w:r w:rsidRPr="0065695E">
              <w:rPr>
                <w:b/>
                <w:bCs/>
              </w:rPr>
              <w:t>Symbol</w:t>
            </w:r>
          </w:p>
        </w:tc>
        <w:tc>
          <w:tcPr>
            <w:tcW w:w="3084" w:type="dxa"/>
            <w:tcBorders>
              <w:top w:val="single" w:color="auto" w:sz="2" w:space="0"/>
              <w:bottom w:val="single" w:color="000000" w:sz="12" w:space="0"/>
            </w:tcBorders>
            <w:shd w:val="clear" w:color="auto" w:fill="auto"/>
          </w:tcPr>
          <w:p w:rsidRPr="0065695E" w:rsidR="0065695E" w:rsidP="00E83A9D" w:rsidRDefault="0065695E">
            <w:pPr>
              <w:rPr>
                <w:b/>
                <w:bCs/>
              </w:rPr>
            </w:pPr>
            <w:r w:rsidRPr="0065695E">
              <w:rPr>
                <w:b/>
                <w:bCs/>
              </w:rPr>
              <w:t>Scientific Name</w:t>
            </w:r>
          </w:p>
        </w:tc>
        <w:tc>
          <w:tcPr>
            <w:tcW w:w="1968" w:type="dxa"/>
            <w:tcBorders>
              <w:top w:val="single" w:color="auto" w:sz="2" w:space="0"/>
              <w:bottom w:val="single" w:color="000000" w:sz="12" w:space="0"/>
            </w:tcBorders>
            <w:shd w:val="clear" w:color="auto" w:fill="auto"/>
          </w:tcPr>
          <w:p w:rsidRPr="0065695E" w:rsidR="0065695E" w:rsidP="00E83A9D" w:rsidRDefault="0065695E">
            <w:pPr>
              <w:rPr>
                <w:b/>
                <w:bCs/>
              </w:rPr>
            </w:pPr>
            <w:r w:rsidRPr="0065695E">
              <w:rPr>
                <w:b/>
                <w:bCs/>
              </w:rPr>
              <w:t>Common Name</w:t>
            </w:r>
          </w:p>
        </w:tc>
        <w:tc>
          <w:tcPr>
            <w:tcW w:w="1956" w:type="dxa"/>
            <w:tcBorders>
              <w:top w:val="single" w:color="auto" w:sz="2" w:space="0"/>
              <w:bottom w:val="single" w:color="000000" w:sz="12" w:space="0"/>
            </w:tcBorders>
            <w:shd w:val="clear" w:color="auto" w:fill="auto"/>
          </w:tcPr>
          <w:p w:rsidRPr="0065695E" w:rsidR="0065695E" w:rsidP="00E83A9D" w:rsidRDefault="0065695E">
            <w:pPr>
              <w:rPr>
                <w:b/>
                <w:bCs/>
              </w:rPr>
            </w:pPr>
            <w:r w:rsidRPr="0065695E">
              <w:rPr>
                <w:b/>
                <w:bCs/>
              </w:rPr>
              <w:t>Canopy Position</w:t>
            </w:r>
          </w:p>
        </w:tc>
      </w:tr>
      <w:tr w:rsidRPr="0065695E" w:rsidR="0065695E" w:rsidTr="0065695E">
        <w:tc>
          <w:tcPr>
            <w:tcW w:w="1056" w:type="dxa"/>
            <w:tcBorders>
              <w:top w:val="single" w:color="000000" w:sz="12" w:space="0"/>
            </w:tcBorders>
            <w:shd w:val="clear" w:color="auto" w:fill="auto"/>
          </w:tcPr>
          <w:p w:rsidRPr="0065695E" w:rsidR="0065695E" w:rsidP="00E83A9D" w:rsidRDefault="0065695E">
            <w:pPr>
              <w:rPr>
                <w:bCs/>
              </w:rPr>
            </w:pPr>
            <w:r w:rsidRPr="0065695E">
              <w:rPr>
                <w:bCs/>
              </w:rPr>
              <w:t>ROPS</w:t>
            </w:r>
          </w:p>
        </w:tc>
        <w:tc>
          <w:tcPr>
            <w:tcW w:w="3084" w:type="dxa"/>
            <w:tcBorders>
              <w:top w:val="single" w:color="000000" w:sz="12" w:space="0"/>
            </w:tcBorders>
            <w:shd w:val="clear" w:color="auto" w:fill="auto"/>
          </w:tcPr>
          <w:p w:rsidRPr="0065695E" w:rsidR="0065695E" w:rsidP="00E83A9D" w:rsidRDefault="0065695E">
            <w:proofErr w:type="spellStart"/>
            <w:r w:rsidRPr="0065695E">
              <w:t>Robinia</w:t>
            </w:r>
            <w:proofErr w:type="spellEnd"/>
            <w:r w:rsidRPr="0065695E">
              <w:t xml:space="preserve"> </w:t>
            </w:r>
            <w:proofErr w:type="spellStart"/>
            <w:r w:rsidRPr="0065695E">
              <w:t>pseudoacacia</w:t>
            </w:r>
            <w:proofErr w:type="spellEnd"/>
          </w:p>
        </w:tc>
        <w:tc>
          <w:tcPr>
            <w:tcW w:w="1968" w:type="dxa"/>
            <w:tcBorders>
              <w:top w:val="single" w:color="000000" w:sz="12" w:space="0"/>
            </w:tcBorders>
            <w:shd w:val="clear" w:color="auto" w:fill="auto"/>
          </w:tcPr>
          <w:p w:rsidRPr="0065695E" w:rsidR="0065695E" w:rsidP="00E83A9D" w:rsidRDefault="0065695E">
            <w:r w:rsidRPr="0065695E">
              <w:t>Black locust</w:t>
            </w:r>
          </w:p>
        </w:tc>
        <w:tc>
          <w:tcPr>
            <w:tcW w:w="1956" w:type="dxa"/>
            <w:tcBorders>
              <w:top w:val="single" w:color="000000" w:sz="12" w:space="0"/>
            </w:tcBorders>
            <w:shd w:val="clear" w:color="auto" w:fill="auto"/>
          </w:tcPr>
          <w:p w:rsidRPr="0065695E" w:rsidR="0065695E" w:rsidP="00E83A9D" w:rsidRDefault="0065695E">
            <w:r w:rsidRPr="0065695E">
              <w:t>Upper</w:t>
            </w:r>
          </w:p>
        </w:tc>
      </w:tr>
      <w:tr w:rsidRPr="0065695E" w:rsidR="0065695E" w:rsidTr="0065695E">
        <w:tc>
          <w:tcPr>
            <w:tcW w:w="1056" w:type="dxa"/>
            <w:shd w:val="clear" w:color="auto" w:fill="auto"/>
          </w:tcPr>
          <w:p w:rsidRPr="0065695E" w:rsidR="0065695E" w:rsidP="00E83A9D" w:rsidRDefault="0065695E">
            <w:pPr>
              <w:rPr>
                <w:bCs/>
              </w:rPr>
            </w:pPr>
            <w:r w:rsidRPr="0065695E">
              <w:rPr>
                <w:bCs/>
              </w:rPr>
              <w:t>JUVI</w:t>
            </w:r>
          </w:p>
        </w:tc>
        <w:tc>
          <w:tcPr>
            <w:tcW w:w="3084" w:type="dxa"/>
            <w:shd w:val="clear" w:color="auto" w:fill="auto"/>
          </w:tcPr>
          <w:p w:rsidRPr="0065695E" w:rsidR="0065695E" w:rsidP="00E83A9D" w:rsidRDefault="0065695E">
            <w:proofErr w:type="spellStart"/>
            <w:r w:rsidRPr="0065695E">
              <w:t>Juniperus</w:t>
            </w:r>
            <w:proofErr w:type="spellEnd"/>
            <w:r w:rsidRPr="0065695E">
              <w:t xml:space="preserve"> </w:t>
            </w:r>
            <w:proofErr w:type="spellStart"/>
            <w:r w:rsidRPr="0065695E">
              <w:t>virginiana</w:t>
            </w:r>
            <w:proofErr w:type="spellEnd"/>
          </w:p>
        </w:tc>
        <w:tc>
          <w:tcPr>
            <w:tcW w:w="1968" w:type="dxa"/>
            <w:shd w:val="clear" w:color="auto" w:fill="auto"/>
          </w:tcPr>
          <w:p w:rsidRPr="0065695E" w:rsidR="0065695E" w:rsidP="00E83A9D" w:rsidRDefault="0065695E">
            <w:r w:rsidRPr="0065695E">
              <w:t>Eastern redcedar</w:t>
            </w:r>
          </w:p>
        </w:tc>
        <w:tc>
          <w:tcPr>
            <w:tcW w:w="1956" w:type="dxa"/>
            <w:shd w:val="clear" w:color="auto" w:fill="auto"/>
          </w:tcPr>
          <w:p w:rsidRPr="0065695E" w:rsidR="0065695E" w:rsidP="00E83A9D" w:rsidRDefault="0065695E">
            <w:r w:rsidRPr="0065695E">
              <w:t>Middle</w:t>
            </w:r>
          </w:p>
        </w:tc>
      </w:tr>
      <w:tr w:rsidRPr="0065695E" w:rsidR="0065695E" w:rsidTr="0065695E">
        <w:tc>
          <w:tcPr>
            <w:tcW w:w="1056" w:type="dxa"/>
            <w:shd w:val="clear" w:color="auto" w:fill="auto"/>
          </w:tcPr>
          <w:p w:rsidRPr="0065695E" w:rsidR="0065695E" w:rsidP="00E83A9D" w:rsidRDefault="0065695E">
            <w:pPr>
              <w:rPr>
                <w:bCs/>
              </w:rPr>
            </w:pPr>
            <w:r w:rsidRPr="0065695E">
              <w:rPr>
                <w:bCs/>
              </w:rPr>
              <w:t>CELA</w:t>
            </w:r>
          </w:p>
        </w:tc>
        <w:tc>
          <w:tcPr>
            <w:tcW w:w="3084" w:type="dxa"/>
            <w:shd w:val="clear" w:color="auto" w:fill="auto"/>
          </w:tcPr>
          <w:p w:rsidRPr="0065695E" w:rsidR="0065695E" w:rsidP="00E83A9D" w:rsidRDefault="0065695E">
            <w:proofErr w:type="spellStart"/>
            <w:r w:rsidRPr="0065695E">
              <w:t>Celtis</w:t>
            </w:r>
            <w:proofErr w:type="spellEnd"/>
            <w:r w:rsidRPr="0065695E">
              <w:t xml:space="preserve"> </w:t>
            </w:r>
            <w:proofErr w:type="spellStart"/>
            <w:r w:rsidRPr="0065695E">
              <w:t>laevigata</w:t>
            </w:r>
            <w:proofErr w:type="spellEnd"/>
          </w:p>
        </w:tc>
        <w:tc>
          <w:tcPr>
            <w:tcW w:w="1968" w:type="dxa"/>
            <w:shd w:val="clear" w:color="auto" w:fill="auto"/>
          </w:tcPr>
          <w:p w:rsidRPr="0065695E" w:rsidR="0065695E" w:rsidP="00E83A9D" w:rsidRDefault="0065695E">
            <w:r w:rsidRPr="0065695E">
              <w:t>Sugarberry</w:t>
            </w:r>
          </w:p>
        </w:tc>
        <w:tc>
          <w:tcPr>
            <w:tcW w:w="1956" w:type="dxa"/>
            <w:shd w:val="clear" w:color="auto" w:fill="auto"/>
          </w:tcPr>
          <w:p w:rsidRPr="0065695E" w:rsidR="0065695E" w:rsidP="00E83A9D" w:rsidRDefault="0065695E">
            <w:r w:rsidRPr="0065695E">
              <w:t>Upper</w:t>
            </w:r>
          </w:p>
        </w:tc>
      </w:tr>
      <w:tr w:rsidRPr="0065695E" w:rsidR="0065695E" w:rsidTr="0065695E">
        <w:tc>
          <w:tcPr>
            <w:tcW w:w="1056" w:type="dxa"/>
            <w:shd w:val="clear" w:color="auto" w:fill="auto"/>
          </w:tcPr>
          <w:p w:rsidRPr="0065695E" w:rsidR="0065695E" w:rsidP="00E83A9D" w:rsidRDefault="0065695E">
            <w:pPr>
              <w:rPr>
                <w:bCs/>
              </w:rPr>
            </w:pPr>
            <w:r w:rsidRPr="0065695E">
              <w:rPr>
                <w:bCs/>
              </w:rPr>
              <w:t>SYOR</w:t>
            </w:r>
          </w:p>
        </w:tc>
        <w:tc>
          <w:tcPr>
            <w:tcW w:w="3084" w:type="dxa"/>
            <w:shd w:val="clear" w:color="auto" w:fill="auto"/>
          </w:tcPr>
          <w:p w:rsidRPr="0065695E" w:rsidR="0065695E" w:rsidP="00E83A9D" w:rsidRDefault="0065695E">
            <w:proofErr w:type="spellStart"/>
            <w:r w:rsidRPr="0065695E">
              <w:t>Symphoricarpos</w:t>
            </w:r>
            <w:proofErr w:type="spellEnd"/>
            <w:r w:rsidRPr="0065695E">
              <w:t xml:space="preserve"> </w:t>
            </w:r>
            <w:proofErr w:type="spellStart"/>
            <w:r w:rsidRPr="0065695E">
              <w:t>orbiculatus</w:t>
            </w:r>
            <w:proofErr w:type="spellEnd"/>
          </w:p>
        </w:tc>
        <w:tc>
          <w:tcPr>
            <w:tcW w:w="1968" w:type="dxa"/>
            <w:shd w:val="clear" w:color="auto" w:fill="auto"/>
          </w:tcPr>
          <w:p w:rsidRPr="0065695E" w:rsidR="0065695E" w:rsidP="00E83A9D" w:rsidRDefault="0065695E">
            <w:r w:rsidRPr="0065695E">
              <w:t>Coralberry</w:t>
            </w:r>
          </w:p>
        </w:tc>
        <w:tc>
          <w:tcPr>
            <w:tcW w:w="1956" w:type="dxa"/>
            <w:shd w:val="clear" w:color="auto" w:fill="auto"/>
          </w:tcPr>
          <w:p w:rsidRPr="0065695E" w:rsidR="0065695E" w:rsidP="00E83A9D" w:rsidRDefault="0065695E">
            <w:r w:rsidRPr="0065695E">
              <w:t>Low-Mid</w:t>
            </w:r>
          </w:p>
        </w:tc>
      </w:tr>
    </w:tbl>
    <w:p w:rsidR="0065695E" w:rsidP="0065695E" w:rsidRDefault="0065695E"/>
    <w:p w:rsidR="0065695E" w:rsidP="0065695E" w:rsidRDefault="0065695E">
      <w:pPr>
        <w:pStyle w:val="SClassInfoPara"/>
      </w:pPr>
      <w:r>
        <w:t>Description</w:t>
      </w:r>
    </w:p>
    <w:p w:rsidR="0065695E" w:rsidP="0065695E" w:rsidRDefault="00FD41B2">
      <w:r>
        <w:t>This class is dominat</w:t>
      </w:r>
      <w:r w:rsidR="0065695E">
        <w:t>ed by hardwood seedlings, saplings and pole-sized trees. It is multi-</w:t>
      </w:r>
      <w:proofErr w:type="spellStart"/>
      <w:r w:rsidR="0065695E">
        <w:t>stratal</w:t>
      </w:r>
      <w:proofErr w:type="spellEnd"/>
      <w:r w:rsidR="0065695E">
        <w:t xml:space="preserve"> with a patchy, shaded ground layer. This class develops in the Inner Bluegrass (Lexington Plain) under non-disturbance conditions. It is similar in structure and composition to vegetation of more fire-sheltered areas, such as are found on steeper mid and lower slopes and in bottoms protected by such slopes. This situation is more prevalent in the Outer Bluegrass and in marginal areas transitional to other types. This class would also include the primary presettlement habitat of eastern red-cedar (</w:t>
      </w:r>
      <w:proofErr w:type="spellStart"/>
      <w:r w:rsidRPr="00DF7132" w:rsidR="0065695E">
        <w:rPr>
          <w:i/>
        </w:rPr>
        <w:t>Juniperus</w:t>
      </w:r>
      <w:proofErr w:type="spellEnd"/>
      <w:r w:rsidRPr="00DF7132" w:rsidR="0065695E">
        <w:rPr>
          <w:i/>
        </w:rPr>
        <w:t xml:space="preserve"> </w:t>
      </w:r>
      <w:proofErr w:type="spellStart"/>
      <w:r w:rsidRPr="00DF7132" w:rsidR="0065695E">
        <w:rPr>
          <w:i/>
        </w:rPr>
        <w:t>virginiana</w:t>
      </w:r>
      <w:proofErr w:type="spellEnd"/>
      <w:r w:rsidR="0065695E">
        <w:t>).</w:t>
      </w:r>
    </w:p>
    <w:p w:rsidR="0065695E" w:rsidP="0065695E" w:rsidRDefault="0065695E"/>
    <w:p>
      <w:r>
        <w:rPr>
          <w:i/>
          <w:u w:val="single"/>
        </w:rPr>
        <w:t>Maximum Tree Size Class</w:t>
      </w:r>
      <w:br/>
      <w:r>
        <w:t>Pole 5-9" DBH</w:t>
      </w:r>
    </w:p>
    <w:p w:rsidR="0065695E" w:rsidP="0065695E" w:rsidRDefault="0065695E">
      <w:pPr>
        <w:pStyle w:val="InfoPara"/>
        <w:pBdr>
          <w:top w:val="single" w:color="auto" w:sz="4" w:space="1"/>
        </w:pBdr>
      </w:pPr>
      <w:r xmlns:w="http://schemas.openxmlformats.org/wordprocessingml/2006/main">
        <w:t>Class C</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5695E" w:rsidP="0065695E" w:rsidRDefault="0065695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400"/>
        <w:gridCol w:w="1956"/>
        <w:gridCol w:w="1956"/>
      </w:tblGrid>
      <w:tr w:rsidRPr="0065695E" w:rsidR="0065695E" w:rsidTr="0065695E">
        <w:tc>
          <w:tcPr>
            <w:tcW w:w="1188" w:type="dxa"/>
            <w:tcBorders>
              <w:top w:val="single" w:color="auto" w:sz="2" w:space="0"/>
              <w:bottom w:val="single" w:color="000000" w:sz="12" w:space="0"/>
            </w:tcBorders>
            <w:shd w:val="clear" w:color="auto" w:fill="auto"/>
          </w:tcPr>
          <w:p w:rsidRPr="0065695E" w:rsidR="0065695E" w:rsidP="00D773DE" w:rsidRDefault="0065695E">
            <w:pPr>
              <w:rPr>
                <w:b/>
                <w:bCs/>
              </w:rPr>
            </w:pPr>
            <w:r w:rsidRPr="0065695E">
              <w:rPr>
                <w:b/>
                <w:bCs/>
              </w:rPr>
              <w:t>Symbol</w:t>
            </w:r>
          </w:p>
        </w:tc>
        <w:tc>
          <w:tcPr>
            <w:tcW w:w="2400" w:type="dxa"/>
            <w:tcBorders>
              <w:top w:val="single" w:color="auto" w:sz="2" w:space="0"/>
              <w:bottom w:val="single" w:color="000000" w:sz="12" w:space="0"/>
            </w:tcBorders>
            <w:shd w:val="clear" w:color="auto" w:fill="auto"/>
          </w:tcPr>
          <w:p w:rsidRPr="0065695E" w:rsidR="0065695E" w:rsidP="00D773DE" w:rsidRDefault="0065695E">
            <w:pPr>
              <w:rPr>
                <w:b/>
                <w:bCs/>
              </w:rPr>
            </w:pPr>
            <w:r w:rsidRPr="0065695E">
              <w:rPr>
                <w:b/>
                <w:bCs/>
              </w:rPr>
              <w:t>Scientific Name</w:t>
            </w:r>
          </w:p>
        </w:tc>
        <w:tc>
          <w:tcPr>
            <w:tcW w:w="1956" w:type="dxa"/>
            <w:tcBorders>
              <w:top w:val="single" w:color="auto" w:sz="2" w:space="0"/>
              <w:bottom w:val="single" w:color="000000" w:sz="12" w:space="0"/>
            </w:tcBorders>
            <w:shd w:val="clear" w:color="auto" w:fill="auto"/>
          </w:tcPr>
          <w:p w:rsidRPr="0065695E" w:rsidR="0065695E" w:rsidP="00D773DE" w:rsidRDefault="0065695E">
            <w:pPr>
              <w:rPr>
                <w:b/>
                <w:bCs/>
              </w:rPr>
            </w:pPr>
            <w:r w:rsidRPr="0065695E">
              <w:rPr>
                <w:b/>
                <w:bCs/>
              </w:rPr>
              <w:t>Common Name</w:t>
            </w:r>
          </w:p>
        </w:tc>
        <w:tc>
          <w:tcPr>
            <w:tcW w:w="1956" w:type="dxa"/>
            <w:tcBorders>
              <w:top w:val="single" w:color="auto" w:sz="2" w:space="0"/>
              <w:bottom w:val="single" w:color="000000" w:sz="12" w:space="0"/>
            </w:tcBorders>
            <w:shd w:val="clear" w:color="auto" w:fill="auto"/>
          </w:tcPr>
          <w:p w:rsidRPr="0065695E" w:rsidR="0065695E" w:rsidP="00D773DE" w:rsidRDefault="0065695E">
            <w:pPr>
              <w:rPr>
                <w:b/>
                <w:bCs/>
              </w:rPr>
            </w:pPr>
            <w:r w:rsidRPr="0065695E">
              <w:rPr>
                <w:b/>
                <w:bCs/>
              </w:rPr>
              <w:t>Canopy Position</w:t>
            </w:r>
          </w:p>
        </w:tc>
      </w:tr>
      <w:tr w:rsidRPr="0065695E" w:rsidR="0065695E" w:rsidTr="0065695E">
        <w:tc>
          <w:tcPr>
            <w:tcW w:w="1188" w:type="dxa"/>
            <w:tcBorders>
              <w:top w:val="single" w:color="000000" w:sz="12" w:space="0"/>
            </w:tcBorders>
            <w:shd w:val="clear" w:color="auto" w:fill="auto"/>
          </w:tcPr>
          <w:p w:rsidRPr="0065695E" w:rsidR="0065695E" w:rsidP="00D773DE" w:rsidRDefault="0065695E">
            <w:pPr>
              <w:rPr>
                <w:bCs/>
              </w:rPr>
            </w:pPr>
            <w:r w:rsidRPr="0065695E">
              <w:rPr>
                <w:bCs/>
              </w:rPr>
              <w:t>ARGI</w:t>
            </w:r>
          </w:p>
        </w:tc>
        <w:tc>
          <w:tcPr>
            <w:tcW w:w="2400" w:type="dxa"/>
            <w:tcBorders>
              <w:top w:val="single" w:color="000000" w:sz="12" w:space="0"/>
            </w:tcBorders>
            <w:shd w:val="clear" w:color="auto" w:fill="auto"/>
          </w:tcPr>
          <w:p w:rsidRPr="0065695E" w:rsidR="0065695E" w:rsidP="00D773DE" w:rsidRDefault="0065695E">
            <w:proofErr w:type="spellStart"/>
            <w:r w:rsidRPr="0065695E">
              <w:t>Arundinaria</w:t>
            </w:r>
            <w:proofErr w:type="spellEnd"/>
            <w:r w:rsidRPr="0065695E">
              <w:t xml:space="preserve"> </w:t>
            </w:r>
            <w:proofErr w:type="spellStart"/>
            <w:r w:rsidRPr="0065695E">
              <w:t>gigantea</w:t>
            </w:r>
            <w:proofErr w:type="spellEnd"/>
          </w:p>
        </w:tc>
        <w:tc>
          <w:tcPr>
            <w:tcW w:w="1956" w:type="dxa"/>
            <w:tcBorders>
              <w:top w:val="single" w:color="000000" w:sz="12" w:space="0"/>
            </w:tcBorders>
            <w:shd w:val="clear" w:color="auto" w:fill="auto"/>
          </w:tcPr>
          <w:p w:rsidRPr="0065695E" w:rsidR="0065695E" w:rsidP="00D773DE" w:rsidRDefault="0065695E">
            <w:r w:rsidRPr="0065695E">
              <w:t>Giant cane</w:t>
            </w:r>
          </w:p>
        </w:tc>
        <w:tc>
          <w:tcPr>
            <w:tcW w:w="1956" w:type="dxa"/>
            <w:tcBorders>
              <w:top w:val="single" w:color="000000" w:sz="12" w:space="0"/>
            </w:tcBorders>
            <w:shd w:val="clear" w:color="auto" w:fill="auto"/>
          </w:tcPr>
          <w:p w:rsidRPr="0065695E" w:rsidR="0065695E" w:rsidP="00D773DE" w:rsidRDefault="0065695E">
            <w:r w:rsidRPr="0065695E">
              <w:t>Low-Mid</w:t>
            </w:r>
          </w:p>
        </w:tc>
      </w:tr>
      <w:tr w:rsidRPr="0065695E" w:rsidR="0065695E" w:rsidTr="0065695E">
        <w:tc>
          <w:tcPr>
            <w:tcW w:w="1188" w:type="dxa"/>
            <w:shd w:val="clear" w:color="auto" w:fill="auto"/>
          </w:tcPr>
          <w:p w:rsidRPr="0065695E" w:rsidR="0065695E" w:rsidP="00D773DE" w:rsidRDefault="0065695E">
            <w:pPr>
              <w:rPr>
                <w:bCs/>
              </w:rPr>
            </w:pPr>
            <w:r w:rsidRPr="0065695E">
              <w:rPr>
                <w:bCs/>
              </w:rPr>
              <w:t>QUMA2</w:t>
            </w:r>
          </w:p>
        </w:tc>
        <w:tc>
          <w:tcPr>
            <w:tcW w:w="2400" w:type="dxa"/>
            <w:shd w:val="clear" w:color="auto" w:fill="auto"/>
          </w:tcPr>
          <w:p w:rsidRPr="0065695E" w:rsidR="0065695E" w:rsidP="00D773DE" w:rsidRDefault="0065695E">
            <w:r w:rsidRPr="0065695E">
              <w:t xml:space="preserve">Quercus </w:t>
            </w:r>
            <w:proofErr w:type="spellStart"/>
            <w:r w:rsidRPr="0065695E">
              <w:t>macrocarpa</w:t>
            </w:r>
            <w:proofErr w:type="spellEnd"/>
          </w:p>
        </w:tc>
        <w:tc>
          <w:tcPr>
            <w:tcW w:w="1956" w:type="dxa"/>
            <w:shd w:val="clear" w:color="auto" w:fill="auto"/>
          </w:tcPr>
          <w:p w:rsidRPr="0065695E" w:rsidR="0065695E" w:rsidP="00D773DE" w:rsidRDefault="0065695E">
            <w:r w:rsidRPr="0065695E">
              <w:t>Bur oak</w:t>
            </w:r>
          </w:p>
        </w:tc>
        <w:tc>
          <w:tcPr>
            <w:tcW w:w="1956" w:type="dxa"/>
            <w:shd w:val="clear" w:color="auto" w:fill="auto"/>
          </w:tcPr>
          <w:p w:rsidRPr="0065695E" w:rsidR="0065695E" w:rsidP="00D773DE" w:rsidRDefault="0065695E">
            <w:r w:rsidRPr="0065695E">
              <w:t>Upper</w:t>
            </w:r>
          </w:p>
        </w:tc>
      </w:tr>
      <w:tr w:rsidRPr="0065695E" w:rsidR="0065695E" w:rsidTr="0065695E">
        <w:tc>
          <w:tcPr>
            <w:tcW w:w="1188" w:type="dxa"/>
            <w:shd w:val="clear" w:color="auto" w:fill="auto"/>
          </w:tcPr>
          <w:p w:rsidRPr="0065695E" w:rsidR="0065695E" w:rsidP="00D773DE" w:rsidRDefault="0065695E">
            <w:pPr>
              <w:rPr>
                <w:bCs/>
              </w:rPr>
            </w:pPr>
            <w:r w:rsidRPr="0065695E">
              <w:rPr>
                <w:bCs/>
              </w:rPr>
              <w:t>ELVI3</w:t>
            </w:r>
          </w:p>
        </w:tc>
        <w:tc>
          <w:tcPr>
            <w:tcW w:w="2400" w:type="dxa"/>
            <w:shd w:val="clear" w:color="auto" w:fill="auto"/>
          </w:tcPr>
          <w:p w:rsidRPr="0065695E" w:rsidR="0065695E" w:rsidP="00D773DE" w:rsidRDefault="0065695E">
            <w:proofErr w:type="spellStart"/>
            <w:r w:rsidRPr="0065695E">
              <w:t>Elymus</w:t>
            </w:r>
            <w:proofErr w:type="spellEnd"/>
            <w:r w:rsidRPr="0065695E">
              <w:t xml:space="preserve"> </w:t>
            </w:r>
            <w:proofErr w:type="spellStart"/>
            <w:r w:rsidRPr="0065695E">
              <w:t>virginicus</w:t>
            </w:r>
            <w:proofErr w:type="spellEnd"/>
          </w:p>
        </w:tc>
        <w:tc>
          <w:tcPr>
            <w:tcW w:w="1956" w:type="dxa"/>
            <w:shd w:val="clear" w:color="auto" w:fill="auto"/>
          </w:tcPr>
          <w:p w:rsidRPr="0065695E" w:rsidR="0065695E" w:rsidP="00D773DE" w:rsidRDefault="0065695E">
            <w:r w:rsidRPr="0065695E">
              <w:t>Virginia wildrye</w:t>
            </w:r>
          </w:p>
        </w:tc>
        <w:tc>
          <w:tcPr>
            <w:tcW w:w="1956" w:type="dxa"/>
            <w:shd w:val="clear" w:color="auto" w:fill="auto"/>
          </w:tcPr>
          <w:p w:rsidRPr="0065695E" w:rsidR="0065695E" w:rsidP="00D773DE" w:rsidRDefault="0065695E">
            <w:r w:rsidRPr="0065695E">
              <w:t>Lower</w:t>
            </w:r>
          </w:p>
        </w:tc>
      </w:tr>
    </w:tbl>
    <w:p w:rsidR="0065695E" w:rsidP="0065695E" w:rsidRDefault="0065695E"/>
    <w:p w:rsidR="0065695E" w:rsidP="0065695E" w:rsidRDefault="0065695E">
      <w:pPr>
        <w:pStyle w:val="SClassInfoPara"/>
      </w:pPr>
      <w:r>
        <w:t>Description</w:t>
      </w:r>
    </w:p>
    <w:p w:rsidR="0065695E" w:rsidP="0065695E" w:rsidRDefault="009A4B29">
      <w:r>
        <w:t>This class</w:t>
      </w:r>
      <w:r w:rsidR="0065695E">
        <w:t xml:space="preserve"> is used here to represent canebrakes and grasslands with young, scattered trees. Historical descriptions mention large canebrakes in bottomlands but also cane on limestone uplands. Cane can occur in all densities in terms of stems per acre and with highly variable canopy species composition and closure. Remnant examples throughout the South can be found with no trees, trees as scattered individuals or clumps, and stands with &gt;50% tree cover with a continuous cane understory. </w:t>
      </w:r>
    </w:p>
    <w:p w:rsidR="0065695E" w:rsidP="0065695E" w:rsidRDefault="0065695E"/>
    <w:p>
      <w:r>
        <w:rPr>
          <w:i/>
          <w:u w:val="single"/>
        </w:rPr>
        <w:t>Maximum Tree Size Class</w:t>
      </w:r>
      <w:br/>
      <w:r>
        <w:t>Large 21-33"DBH</w:t>
      </w:r>
    </w:p>
    <w:p w:rsidR="0065695E" w:rsidP="0065695E" w:rsidRDefault="0065695E">
      <w:pPr>
        <w:pStyle w:val="InfoPara"/>
        <w:pBdr>
          <w:top w:val="single" w:color="auto" w:sz="4" w:space="1"/>
        </w:pBdr>
      </w:pPr>
      <w:r xmlns:w="http://schemas.openxmlformats.org/wordprocessingml/2006/main">
        <w:t>Class D</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5695E" w:rsidP="0065695E" w:rsidRDefault="0065695E"/>
    <w:p w:rsidR="0065695E" w:rsidP="0065695E" w:rsidRDefault="0065695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616"/>
        <w:gridCol w:w="2604"/>
        <w:gridCol w:w="1956"/>
      </w:tblGrid>
      <w:tr w:rsidRPr="0065695E" w:rsidR="0065695E" w:rsidTr="0065695E">
        <w:tc>
          <w:tcPr>
            <w:tcW w:w="1188" w:type="dxa"/>
            <w:tcBorders>
              <w:top w:val="single" w:color="auto" w:sz="2" w:space="0"/>
              <w:bottom w:val="single" w:color="000000" w:sz="12" w:space="0"/>
            </w:tcBorders>
            <w:shd w:val="clear" w:color="auto" w:fill="auto"/>
          </w:tcPr>
          <w:p w:rsidRPr="0065695E" w:rsidR="0065695E" w:rsidP="00C30734" w:rsidRDefault="0065695E">
            <w:pPr>
              <w:rPr>
                <w:b/>
                <w:bCs/>
              </w:rPr>
            </w:pPr>
            <w:r w:rsidRPr="0065695E">
              <w:rPr>
                <w:b/>
                <w:bCs/>
              </w:rPr>
              <w:t>Symbol</w:t>
            </w:r>
          </w:p>
        </w:tc>
        <w:tc>
          <w:tcPr>
            <w:tcW w:w="2616" w:type="dxa"/>
            <w:tcBorders>
              <w:top w:val="single" w:color="auto" w:sz="2" w:space="0"/>
              <w:bottom w:val="single" w:color="000000" w:sz="12" w:space="0"/>
            </w:tcBorders>
            <w:shd w:val="clear" w:color="auto" w:fill="auto"/>
          </w:tcPr>
          <w:p w:rsidRPr="0065695E" w:rsidR="0065695E" w:rsidP="00C30734" w:rsidRDefault="0065695E">
            <w:pPr>
              <w:rPr>
                <w:b/>
                <w:bCs/>
              </w:rPr>
            </w:pPr>
            <w:r w:rsidRPr="0065695E">
              <w:rPr>
                <w:b/>
                <w:bCs/>
              </w:rPr>
              <w:t>Scientific Name</w:t>
            </w:r>
          </w:p>
        </w:tc>
        <w:tc>
          <w:tcPr>
            <w:tcW w:w="2604" w:type="dxa"/>
            <w:tcBorders>
              <w:top w:val="single" w:color="auto" w:sz="2" w:space="0"/>
              <w:bottom w:val="single" w:color="000000" w:sz="12" w:space="0"/>
            </w:tcBorders>
            <w:shd w:val="clear" w:color="auto" w:fill="auto"/>
          </w:tcPr>
          <w:p w:rsidRPr="0065695E" w:rsidR="0065695E" w:rsidP="00C30734" w:rsidRDefault="0065695E">
            <w:pPr>
              <w:rPr>
                <w:b/>
                <w:bCs/>
              </w:rPr>
            </w:pPr>
            <w:r w:rsidRPr="0065695E">
              <w:rPr>
                <w:b/>
                <w:bCs/>
              </w:rPr>
              <w:t>Common Name</w:t>
            </w:r>
          </w:p>
        </w:tc>
        <w:tc>
          <w:tcPr>
            <w:tcW w:w="1956" w:type="dxa"/>
            <w:tcBorders>
              <w:top w:val="single" w:color="auto" w:sz="2" w:space="0"/>
              <w:bottom w:val="single" w:color="000000" w:sz="12" w:space="0"/>
            </w:tcBorders>
            <w:shd w:val="clear" w:color="auto" w:fill="auto"/>
          </w:tcPr>
          <w:p w:rsidRPr="0065695E" w:rsidR="0065695E" w:rsidP="00C30734" w:rsidRDefault="0065695E">
            <w:pPr>
              <w:rPr>
                <w:b/>
                <w:bCs/>
              </w:rPr>
            </w:pPr>
            <w:r w:rsidRPr="0065695E">
              <w:rPr>
                <w:b/>
                <w:bCs/>
              </w:rPr>
              <w:t>Canopy Position</w:t>
            </w:r>
          </w:p>
        </w:tc>
      </w:tr>
      <w:tr w:rsidRPr="0065695E" w:rsidR="0065695E" w:rsidTr="0065695E">
        <w:tc>
          <w:tcPr>
            <w:tcW w:w="1188" w:type="dxa"/>
            <w:tcBorders>
              <w:top w:val="single" w:color="000000" w:sz="12" w:space="0"/>
            </w:tcBorders>
            <w:shd w:val="clear" w:color="auto" w:fill="auto"/>
          </w:tcPr>
          <w:p w:rsidRPr="0065695E" w:rsidR="0065695E" w:rsidP="00C30734" w:rsidRDefault="0065695E">
            <w:pPr>
              <w:rPr>
                <w:bCs/>
              </w:rPr>
            </w:pPr>
            <w:r w:rsidRPr="0065695E">
              <w:rPr>
                <w:bCs/>
              </w:rPr>
              <w:t>QUMA2</w:t>
            </w:r>
          </w:p>
        </w:tc>
        <w:tc>
          <w:tcPr>
            <w:tcW w:w="2616" w:type="dxa"/>
            <w:tcBorders>
              <w:top w:val="single" w:color="000000" w:sz="12" w:space="0"/>
            </w:tcBorders>
            <w:shd w:val="clear" w:color="auto" w:fill="auto"/>
          </w:tcPr>
          <w:p w:rsidRPr="0065695E" w:rsidR="0065695E" w:rsidP="00C30734" w:rsidRDefault="0065695E">
            <w:r w:rsidRPr="0065695E">
              <w:t xml:space="preserve">Quercus </w:t>
            </w:r>
            <w:proofErr w:type="spellStart"/>
            <w:r w:rsidRPr="0065695E">
              <w:t>macrocarpa</w:t>
            </w:r>
            <w:proofErr w:type="spellEnd"/>
          </w:p>
        </w:tc>
        <w:tc>
          <w:tcPr>
            <w:tcW w:w="2604" w:type="dxa"/>
            <w:tcBorders>
              <w:top w:val="single" w:color="000000" w:sz="12" w:space="0"/>
            </w:tcBorders>
            <w:shd w:val="clear" w:color="auto" w:fill="auto"/>
          </w:tcPr>
          <w:p w:rsidRPr="0065695E" w:rsidR="0065695E" w:rsidP="00C30734" w:rsidRDefault="0065695E">
            <w:r w:rsidRPr="0065695E">
              <w:t>Bur oak</w:t>
            </w:r>
          </w:p>
        </w:tc>
        <w:tc>
          <w:tcPr>
            <w:tcW w:w="1956" w:type="dxa"/>
            <w:tcBorders>
              <w:top w:val="single" w:color="000000" w:sz="12" w:space="0"/>
            </w:tcBorders>
            <w:shd w:val="clear" w:color="auto" w:fill="auto"/>
          </w:tcPr>
          <w:p w:rsidRPr="0065695E" w:rsidR="0065695E" w:rsidP="00C30734" w:rsidRDefault="0065695E">
            <w:r w:rsidRPr="0065695E">
              <w:t>Upper</w:t>
            </w:r>
          </w:p>
        </w:tc>
      </w:tr>
      <w:tr w:rsidRPr="0065695E" w:rsidR="0065695E" w:rsidTr="0065695E">
        <w:tc>
          <w:tcPr>
            <w:tcW w:w="1188" w:type="dxa"/>
            <w:shd w:val="clear" w:color="auto" w:fill="auto"/>
          </w:tcPr>
          <w:p w:rsidRPr="0065695E" w:rsidR="0065695E" w:rsidP="00C30734" w:rsidRDefault="0065695E">
            <w:pPr>
              <w:rPr>
                <w:bCs/>
              </w:rPr>
            </w:pPr>
            <w:r w:rsidRPr="0065695E">
              <w:rPr>
                <w:bCs/>
              </w:rPr>
              <w:t>QUMU</w:t>
            </w:r>
          </w:p>
        </w:tc>
        <w:tc>
          <w:tcPr>
            <w:tcW w:w="2616" w:type="dxa"/>
            <w:shd w:val="clear" w:color="auto" w:fill="auto"/>
          </w:tcPr>
          <w:p w:rsidRPr="0065695E" w:rsidR="0065695E" w:rsidP="00C30734" w:rsidRDefault="0065695E">
            <w:r w:rsidRPr="0065695E">
              <w:t xml:space="preserve">Quercus </w:t>
            </w:r>
            <w:proofErr w:type="spellStart"/>
            <w:r w:rsidRPr="0065695E">
              <w:t>muehlenbergii</w:t>
            </w:r>
            <w:proofErr w:type="spellEnd"/>
          </w:p>
        </w:tc>
        <w:tc>
          <w:tcPr>
            <w:tcW w:w="2604" w:type="dxa"/>
            <w:shd w:val="clear" w:color="auto" w:fill="auto"/>
          </w:tcPr>
          <w:p w:rsidRPr="0065695E" w:rsidR="0065695E" w:rsidP="00C30734" w:rsidRDefault="0065695E">
            <w:proofErr w:type="spellStart"/>
            <w:r w:rsidRPr="0065695E">
              <w:t>Chinkapin</w:t>
            </w:r>
            <w:proofErr w:type="spellEnd"/>
            <w:r w:rsidRPr="0065695E">
              <w:t xml:space="preserve"> oak</w:t>
            </w:r>
          </w:p>
        </w:tc>
        <w:tc>
          <w:tcPr>
            <w:tcW w:w="1956" w:type="dxa"/>
            <w:shd w:val="clear" w:color="auto" w:fill="auto"/>
          </w:tcPr>
          <w:p w:rsidRPr="0065695E" w:rsidR="0065695E" w:rsidP="00C30734" w:rsidRDefault="0065695E">
            <w:r w:rsidRPr="0065695E">
              <w:t>Upper</w:t>
            </w:r>
          </w:p>
        </w:tc>
      </w:tr>
      <w:tr w:rsidRPr="0065695E" w:rsidR="0065695E" w:rsidTr="0065695E">
        <w:tc>
          <w:tcPr>
            <w:tcW w:w="1188" w:type="dxa"/>
            <w:shd w:val="clear" w:color="auto" w:fill="auto"/>
          </w:tcPr>
          <w:p w:rsidRPr="0065695E" w:rsidR="0065695E" w:rsidP="00C30734" w:rsidRDefault="0065695E">
            <w:pPr>
              <w:rPr>
                <w:bCs/>
              </w:rPr>
            </w:pPr>
            <w:r w:rsidRPr="0065695E">
              <w:rPr>
                <w:bCs/>
              </w:rPr>
              <w:t>ROPS</w:t>
            </w:r>
          </w:p>
        </w:tc>
        <w:tc>
          <w:tcPr>
            <w:tcW w:w="2616" w:type="dxa"/>
            <w:shd w:val="clear" w:color="auto" w:fill="auto"/>
          </w:tcPr>
          <w:p w:rsidRPr="0065695E" w:rsidR="0065695E" w:rsidP="00C30734" w:rsidRDefault="0065695E">
            <w:proofErr w:type="spellStart"/>
            <w:r w:rsidRPr="0065695E">
              <w:t>Robinia</w:t>
            </w:r>
            <w:proofErr w:type="spellEnd"/>
            <w:r w:rsidRPr="0065695E">
              <w:t xml:space="preserve"> </w:t>
            </w:r>
            <w:proofErr w:type="spellStart"/>
            <w:r w:rsidRPr="0065695E">
              <w:t>pseudoacacia</w:t>
            </w:r>
            <w:proofErr w:type="spellEnd"/>
          </w:p>
        </w:tc>
        <w:tc>
          <w:tcPr>
            <w:tcW w:w="2604" w:type="dxa"/>
            <w:shd w:val="clear" w:color="auto" w:fill="auto"/>
          </w:tcPr>
          <w:p w:rsidRPr="0065695E" w:rsidR="0065695E" w:rsidP="00C30734" w:rsidRDefault="0065695E">
            <w:r w:rsidRPr="0065695E">
              <w:t>Black locust</w:t>
            </w:r>
          </w:p>
        </w:tc>
        <w:tc>
          <w:tcPr>
            <w:tcW w:w="1956" w:type="dxa"/>
            <w:shd w:val="clear" w:color="auto" w:fill="auto"/>
          </w:tcPr>
          <w:p w:rsidRPr="0065695E" w:rsidR="0065695E" w:rsidP="00C30734" w:rsidRDefault="0065695E">
            <w:r w:rsidRPr="0065695E">
              <w:t>Mid-Upper</w:t>
            </w:r>
          </w:p>
        </w:tc>
      </w:tr>
      <w:tr w:rsidRPr="0065695E" w:rsidR="0065695E" w:rsidTr="0065695E">
        <w:tc>
          <w:tcPr>
            <w:tcW w:w="1188" w:type="dxa"/>
            <w:shd w:val="clear" w:color="auto" w:fill="auto"/>
          </w:tcPr>
          <w:p w:rsidRPr="0065695E" w:rsidR="0065695E" w:rsidP="00C30734" w:rsidRDefault="0065695E">
            <w:pPr>
              <w:rPr>
                <w:bCs/>
              </w:rPr>
            </w:pPr>
            <w:r w:rsidRPr="0065695E">
              <w:rPr>
                <w:bCs/>
              </w:rPr>
              <w:lastRenderedPageBreak/>
              <w:t>TRST4</w:t>
            </w:r>
          </w:p>
        </w:tc>
        <w:tc>
          <w:tcPr>
            <w:tcW w:w="2616" w:type="dxa"/>
            <w:shd w:val="clear" w:color="auto" w:fill="auto"/>
          </w:tcPr>
          <w:p w:rsidRPr="0065695E" w:rsidR="0065695E" w:rsidP="00C30734" w:rsidRDefault="0065695E">
            <w:proofErr w:type="spellStart"/>
            <w:r w:rsidRPr="0065695E">
              <w:t>Trifolium</w:t>
            </w:r>
            <w:proofErr w:type="spellEnd"/>
            <w:r w:rsidRPr="0065695E">
              <w:t xml:space="preserve"> </w:t>
            </w:r>
            <w:proofErr w:type="spellStart"/>
            <w:r w:rsidRPr="0065695E">
              <w:t>stoloniferum</w:t>
            </w:r>
            <w:proofErr w:type="spellEnd"/>
          </w:p>
        </w:tc>
        <w:tc>
          <w:tcPr>
            <w:tcW w:w="2604" w:type="dxa"/>
            <w:shd w:val="clear" w:color="auto" w:fill="auto"/>
          </w:tcPr>
          <w:p w:rsidRPr="0065695E" w:rsidR="0065695E" w:rsidP="00C30734" w:rsidRDefault="0065695E">
            <w:r w:rsidRPr="0065695E">
              <w:t>Running buffalo clover</w:t>
            </w:r>
          </w:p>
        </w:tc>
        <w:tc>
          <w:tcPr>
            <w:tcW w:w="1956" w:type="dxa"/>
            <w:shd w:val="clear" w:color="auto" w:fill="auto"/>
          </w:tcPr>
          <w:p w:rsidRPr="0065695E" w:rsidR="0065695E" w:rsidP="00C30734" w:rsidRDefault="0065695E">
            <w:r w:rsidRPr="0065695E">
              <w:t>Lower</w:t>
            </w:r>
          </w:p>
        </w:tc>
      </w:tr>
    </w:tbl>
    <w:p w:rsidR="0065695E" w:rsidP="0065695E" w:rsidRDefault="0065695E"/>
    <w:p w:rsidR="0065695E" w:rsidP="0065695E" w:rsidRDefault="0065695E">
      <w:pPr>
        <w:pStyle w:val="SClassInfoPara"/>
      </w:pPr>
      <w:r>
        <w:t>Description</w:t>
      </w:r>
    </w:p>
    <w:p w:rsidR="0065695E" w:rsidP="0065695E" w:rsidRDefault="00404614">
      <w:r>
        <w:t xml:space="preserve">This class </w:t>
      </w:r>
      <w:r w:rsidR="0065695E">
        <w:t>represents the classic old-growth bur oak-chinquapin oak woodland of the gently rolling limestone areas. Before settlement, this fire-maintained type would have had an open, grassy two layered structure with a canopy of variable density over a species-rich grass-forb layer. The understory would have been</w:t>
      </w:r>
      <w:r>
        <w:t xml:space="preserve"> kept open by fire</w:t>
      </w:r>
      <w:r w:rsidR="0065695E">
        <w:t xml:space="preserve"> in the cane and herbaceous </w:t>
      </w:r>
      <w:r>
        <w:t>layers, as well as by grazing and drought</w:t>
      </w:r>
      <w:r w:rsidR="0065695E">
        <w:t>. These maintain the class. Replacement would have occurred as a tree</w:t>
      </w:r>
      <w:r w:rsidR="00DF7132">
        <w:t>-</w:t>
      </w:r>
      <w:r w:rsidR="0065695E">
        <w:t>by</w:t>
      </w:r>
      <w:r w:rsidR="00DF7132">
        <w:t>-</w:t>
      </w:r>
      <w:r w:rsidR="0065695E">
        <w:t xml:space="preserve">tree model with most regeneration killed by fire, but the canopy would have been maintained by the rare stem that escaped into the canopy and built bark thick enough to resist the light surface fires. </w:t>
      </w:r>
    </w:p>
    <w:p w:rsidR="0065695E" w:rsidP="0065695E" w:rsidRDefault="0065695E"/>
    <w:p>
      <w:r>
        <w:rPr>
          <w:i/>
          <w:u w:val="single"/>
        </w:rPr>
        <w:t>Maximum Tree Size Class</w:t>
      </w:r>
      <w:br/>
      <w:r>
        <w:t>Very Large &gt;33"DBH</w:t>
      </w:r>
    </w:p>
    <w:p w:rsidR="0065695E" w:rsidP="0065695E" w:rsidRDefault="0065695E">
      <w:pPr>
        <w:pStyle w:val="InfoPara"/>
        <w:pBdr>
          <w:top w:val="single" w:color="auto" w:sz="4" w:space="1"/>
        </w:pBdr>
      </w:pPr>
      <w:r xmlns:w="http://schemas.openxmlformats.org/wordprocessingml/2006/main">
        <w:t>Class E</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5695E" w:rsidP="0065695E" w:rsidRDefault="0065695E"/>
    <w:p w:rsidR="0065695E" w:rsidP="0065695E" w:rsidRDefault="0065695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65695E" w:rsidR="0065695E" w:rsidTr="0065695E">
        <w:tc>
          <w:tcPr>
            <w:tcW w:w="1188" w:type="dxa"/>
            <w:tcBorders>
              <w:top w:val="single" w:color="auto" w:sz="2" w:space="0"/>
              <w:bottom w:val="single" w:color="000000" w:sz="12" w:space="0"/>
            </w:tcBorders>
            <w:shd w:val="clear" w:color="auto" w:fill="auto"/>
          </w:tcPr>
          <w:p w:rsidRPr="0065695E" w:rsidR="0065695E" w:rsidP="0013397A" w:rsidRDefault="0065695E">
            <w:pPr>
              <w:rPr>
                <w:b/>
                <w:bCs/>
              </w:rPr>
            </w:pPr>
            <w:r w:rsidRPr="0065695E">
              <w:rPr>
                <w:b/>
                <w:bCs/>
              </w:rPr>
              <w:t>Symbol</w:t>
            </w:r>
          </w:p>
        </w:tc>
        <w:tc>
          <w:tcPr>
            <w:tcW w:w="2340" w:type="dxa"/>
            <w:tcBorders>
              <w:top w:val="single" w:color="auto" w:sz="2" w:space="0"/>
              <w:bottom w:val="single" w:color="000000" w:sz="12" w:space="0"/>
            </w:tcBorders>
            <w:shd w:val="clear" w:color="auto" w:fill="auto"/>
          </w:tcPr>
          <w:p w:rsidRPr="0065695E" w:rsidR="0065695E" w:rsidP="0013397A" w:rsidRDefault="0065695E">
            <w:pPr>
              <w:rPr>
                <w:b/>
                <w:bCs/>
              </w:rPr>
            </w:pPr>
            <w:r w:rsidRPr="0065695E">
              <w:rPr>
                <w:b/>
                <w:bCs/>
              </w:rPr>
              <w:t>Scientific Name</w:t>
            </w:r>
          </w:p>
        </w:tc>
        <w:tc>
          <w:tcPr>
            <w:tcW w:w="1860" w:type="dxa"/>
            <w:tcBorders>
              <w:top w:val="single" w:color="auto" w:sz="2" w:space="0"/>
              <w:bottom w:val="single" w:color="000000" w:sz="12" w:space="0"/>
            </w:tcBorders>
            <w:shd w:val="clear" w:color="auto" w:fill="auto"/>
          </w:tcPr>
          <w:p w:rsidRPr="0065695E" w:rsidR="0065695E" w:rsidP="0013397A" w:rsidRDefault="0065695E">
            <w:pPr>
              <w:rPr>
                <w:b/>
                <w:bCs/>
              </w:rPr>
            </w:pPr>
            <w:r w:rsidRPr="0065695E">
              <w:rPr>
                <w:b/>
                <w:bCs/>
              </w:rPr>
              <w:t>Common Name</w:t>
            </w:r>
          </w:p>
        </w:tc>
        <w:tc>
          <w:tcPr>
            <w:tcW w:w="1956" w:type="dxa"/>
            <w:tcBorders>
              <w:top w:val="single" w:color="auto" w:sz="2" w:space="0"/>
              <w:bottom w:val="single" w:color="000000" w:sz="12" w:space="0"/>
            </w:tcBorders>
            <w:shd w:val="clear" w:color="auto" w:fill="auto"/>
          </w:tcPr>
          <w:p w:rsidRPr="0065695E" w:rsidR="0065695E" w:rsidP="0013397A" w:rsidRDefault="0065695E">
            <w:pPr>
              <w:rPr>
                <w:b/>
                <w:bCs/>
              </w:rPr>
            </w:pPr>
            <w:r w:rsidRPr="0065695E">
              <w:rPr>
                <w:b/>
                <w:bCs/>
              </w:rPr>
              <w:t>Canopy Position</w:t>
            </w:r>
          </w:p>
        </w:tc>
      </w:tr>
      <w:tr w:rsidRPr="0065695E" w:rsidR="0065695E" w:rsidTr="0065695E">
        <w:tc>
          <w:tcPr>
            <w:tcW w:w="1188" w:type="dxa"/>
            <w:tcBorders>
              <w:top w:val="single" w:color="000000" w:sz="12" w:space="0"/>
            </w:tcBorders>
            <w:shd w:val="clear" w:color="auto" w:fill="auto"/>
          </w:tcPr>
          <w:p w:rsidRPr="0065695E" w:rsidR="0065695E" w:rsidP="0013397A" w:rsidRDefault="0065695E">
            <w:pPr>
              <w:rPr>
                <w:bCs/>
              </w:rPr>
            </w:pPr>
            <w:r w:rsidRPr="0065695E">
              <w:rPr>
                <w:bCs/>
              </w:rPr>
              <w:t>QUMA2</w:t>
            </w:r>
          </w:p>
        </w:tc>
        <w:tc>
          <w:tcPr>
            <w:tcW w:w="2340" w:type="dxa"/>
            <w:tcBorders>
              <w:top w:val="single" w:color="000000" w:sz="12" w:space="0"/>
            </w:tcBorders>
            <w:shd w:val="clear" w:color="auto" w:fill="auto"/>
          </w:tcPr>
          <w:p w:rsidRPr="0065695E" w:rsidR="0065695E" w:rsidP="0013397A" w:rsidRDefault="0065695E">
            <w:r w:rsidRPr="0065695E">
              <w:t xml:space="preserve">Quercus </w:t>
            </w:r>
            <w:proofErr w:type="spellStart"/>
            <w:r w:rsidRPr="0065695E">
              <w:t>macrocarpa</w:t>
            </w:r>
            <w:proofErr w:type="spellEnd"/>
          </w:p>
        </w:tc>
        <w:tc>
          <w:tcPr>
            <w:tcW w:w="1860" w:type="dxa"/>
            <w:tcBorders>
              <w:top w:val="single" w:color="000000" w:sz="12" w:space="0"/>
            </w:tcBorders>
            <w:shd w:val="clear" w:color="auto" w:fill="auto"/>
          </w:tcPr>
          <w:p w:rsidRPr="0065695E" w:rsidR="0065695E" w:rsidP="0013397A" w:rsidRDefault="0065695E">
            <w:r w:rsidRPr="0065695E">
              <w:t>Bur oak</w:t>
            </w:r>
          </w:p>
        </w:tc>
        <w:tc>
          <w:tcPr>
            <w:tcW w:w="1956" w:type="dxa"/>
            <w:tcBorders>
              <w:top w:val="single" w:color="000000" w:sz="12" w:space="0"/>
            </w:tcBorders>
            <w:shd w:val="clear" w:color="auto" w:fill="auto"/>
          </w:tcPr>
          <w:p w:rsidRPr="0065695E" w:rsidR="0065695E" w:rsidP="0013397A" w:rsidRDefault="0065695E">
            <w:r w:rsidRPr="0065695E">
              <w:t>Upper</w:t>
            </w:r>
          </w:p>
        </w:tc>
      </w:tr>
      <w:tr w:rsidRPr="0065695E" w:rsidR="0065695E" w:rsidTr="0065695E">
        <w:tc>
          <w:tcPr>
            <w:tcW w:w="1188" w:type="dxa"/>
            <w:shd w:val="clear" w:color="auto" w:fill="auto"/>
          </w:tcPr>
          <w:p w:rsidRPr="0065695E" w:rsidR="0065695E" w:rsidP="0013397A" w:rsidRDefault="0065695E">
            <w:pPr>
              <w:rPr>
                <w:bCs/>
              </w:rPr>
            </w:pPr>
            <w:r w:rsidRPr="0065695E">
              <w:rPr>
                <w:bCs/>
              </w:rPr>
              <w:t>CELA</w:t>
            </w:r>
          </w:p>
        </w:tc>
        <w:tc>
          <w:tcPr>
            <w:tcW w:w="2340" w:type="dxa"/>
            <w:shd w:val="clear" w:color="auto" w:fill="auto"/>
          </w:tcPr>
          <w:p w:rsidRPr="0065695E" w:rsidR="0065695E" w:rsidP="0013397A" w:rsidRDefault="0065695E">
            <w:proofErr w:type="spellStart"/>
            <w:r w:rsidRPr="0065695E">
              <w:t>Celtis</w:t>
            </w:r>
            <w:proofErr w:type="spellEnd"/>
            <w:r w:rsidRPr="0065695E">
              <w:t xml:space="preserve"> </w:t>
            </w:r>
            <w:proofErr w:type="spellStart"/>
            <w:r w:rsidRPr="0065695E">
              <w:t>laevigata</w:t>
            </w:r>
            <w:proofErr w:type="spellEnd"/>
          </w:p>
        </w:tc>
        <w:tc>
          <w:tcPr>
            <w:tcW w:w="1860" w:type="dxa"/>
            <w:shd w:val="clear" w:color="auto" w:fill="auto"/>
          </w:tcPr>
          <w:p w:rsidRPr="0065695E" w:rsidR="0065695E" w:rsidP="0013397A" w:rsidRDefault="0065695E">
            <w:r w:rsidRPr="0065695E">
              <w:t>Sugarberry</w:t>
            </w:r>
          </w:p>
        </w:tc>
        <w:tc>
          <w:tcPr>
            <w:tcW w:w="1956" w:type="dxa"/>
            <w:shd w:val="clear" w:color="auto" w:fill="auto"/>
          </w:tcPr>
          <w:p w:rsidRPr="0065695E" w:rsidR="0065695E" w:rsidP="0013397A" w:rsidRDefault="0065695E">
            <w:r w:rsidRPr="0065695E">
              <w:t>Upper</w:t>
            </w:r>
          </w:p>
        </w:tc>
      </w:tr>
      <w:tr w:rsidRPr="0065695E" w:rsidR="0065695E" w:rsidTr="0065695E">
        <w:tc>
          <w:tcPr>
            <w:tcW w:w="1188" w:type="dxa"/>
            <w:shd w:val="clear" w:color="auto" w:fill="auto"/>
          </w:tcPr>
          <w:p w:rsidRPr="0065695E" w:rsidR="0065695E" w:rsidP="0013397A" w:rsidRDefault="0065695E">
            <w:pPr>
              <w:rPr>
                <w:bCs/>
              </w:rPr>
            </w:pPr>
            <w:r w:rsidRPr="0065695E">
              <w:rPr>
                <w:bCs/>
              </w:rPr>
              <w:t>FRAM2</w:t>
            </w:r>
          </w:p>
        </w:tc>
        <w:tc>
          <w:tcPr>
            <w:tcW w:w="2340" w:type="dxa"/>
            <w:shd w:val="clear" w:color="auto" w:fill="auto"/>
          </w:tcPr>
          <w:p w:rsidRPr="0065695E" w:rsidR="0065695E" w:rsidP="0013397A" w:rsidRDefault="0065695E">
            <w:proofErr w:type="spellStart"/>
            <w:r w:rsidRPr="0065695E">
              <w:t>Fraxinus</w:t>
            </w:r>
            <w:proofErr w:type="spellEnd"/>
            <w:r w:rsidRPr="0065695E">
              <w:t xml:space="preserve"> </w:t>
            </w:r>
            <w:proofErr w:type="spellStart"/>
            <w:r w:rsidRPr="0065695E">
              <w:t>americana</w:t>
            </w:r>
            <w:proofErr w:type="spellEnd"/>
          </w:p>
        </w:tc>
        <w:tc>
          <w:tcPr>
            <w:tcW w:w="1860" w:type="dxa"/>
            <w:shd w:val="clear" w:color="auto" w:fill="auto"/>
          </w:tcPr>
          <w:p w:rsidRPr="0065695E" w:rsidR="0065695E" w:rsidP="0013397A" w:rsidRDefault="0065695E">
            <w:r w:rsidRPr="0065695E">
              <w:t>White ash</w:t>
            </w:r>
          </w:p>
        </w:tc>
        <w:tc>
          <w:tcPr>
            <w:tcW w:w="1956" w:type="dxa"/>
            <w:shd w:val="clear" w:color="auto" w:fill="auto"/>
          </w:tcPr>
          <w:p w:rsidRPr="0065695E" w:rsidR="0065695E" w:rsidP="0013397A" w:rsidRDefault="0065695E">
            <w:r w:rsidRPr="0065695E">
              <w:t>Upper</w:t>
            </w:r>
          </w:p>
        </w:tc>
      </w:tr>
      <w:tr w:rsidRPr="0065695E" w:rsidR="0065695E" w:rsidTr="0065695E">
        <w:tc>
          <w:tcPr>
            <w:tcW w:w="1188" w:type="dxa"/>
            <w:shd w:val="clear" w:color="auto" w:fill="auto"/>
          </w:tcPr>
          <w:p w:rsidRPr="0065695E" w:rsidR="0065695E" w:rsidP="0013397A" w:rsidRDefault="0065695E">
            <w:pPr>
              <w:rPr>
                <w:bCs/>
              </w:rPr>
            </w:pPr>
            <w:r w:rsidRPr="0065695E">
              <w:rPr>
                <w:bCs/>
              </w:rPr>
              <w:t>ACSA3</w:t>
            </w:r>
          </w:p>
        </w:tc>
        <w:tc>
          <w:tcPr>
            <w:tcW w:w="2340" w:type="dxa"/>
            <w:shd w:val="clear" w:color="auto" w:fill="auto"/>
          </w:tcPr>
          <w:p w:rsidRPr="0065695E" w:rsidR="0065695E" w:rsidP="0013397A" w:rsidRDefault="0065695E">
            <w:r w:rsidRPr="0065695E">
              <w:t xml:space="preserve">Acer </w:t>
            </w:r>
            <w:proofErr w:type="spellStart"/>
            <w:r w:rsidRPr="0065695E">
              <w:t>saccharum</w:t>
            </w:r>
            <w:proofErr w:type="spellEnd"/>
          </w:p>
        </w:tc>
        <w:tc>
          <w:tcPr>
            <w:tcW w:w="1860" w:type="dxa"/>
            <w:shd w:val="clear" w:color="auto" w:fill="auto"/>
          </w:tcPr>
          <w:p w:rsidRPr="0065695E" w:rsidR="0065695E" w:rsidP="0013397A" w:rsidRDefault="0065695E">
            <w:r w:rsidRPr="0065695E">
              <w:t>Sugar maple</w:t>
            </w:r>
          </w:p>
        </w:tc>
        <w:tc>
          <w:tcPr>
            <w:tcW w:w="1956" w:type="dxa"/>
            <w:shd w:val="clear" w:color="auto" w:fill="auto"/>
          </w:tcPr>
          <w:p w:rsidRPr="0065695E" w:rsidR="0065695E" w:rsidP="0013397A" w:rsidRDefault="0065695E">
            <w:r w:rsidRPr="0065695E">
              <w:t>Upper</w:t>
            </w:r>
          </w:p>
        </w:tc>
      </w:tr>
    </w:tbl>
    <w:p w:rsidR="0065695E" w:rsidP="0065695E" w:rsidRDefault="0065695E"/>
    <w:p w:rsidR="0065695E" w:rsidP="0065695E" w:rsidRDefault="0065695E">
      <w:pPr>
        <w:pStyle w:val="SClassInfoPara"/>
      </w:pPr>
      <w:r>
        <w:t>Description</w:t>
      </w:r>
    </w:p>
    <w:p w:rsidR="0065695E" w:rsidP="0065695E" w:rsidRDefault="00D074BC">
      <w:r>
        <w:t xml:space="preserve">This class </w:t>
      </w:r>
      <w:r w:rsidR="0065695E">
        <w:t xml:space="preserve">represents mature and old-growth closed canopy forest and oak litter-shrub dominated woodlands. Older bur oak and chinquapin oaks remain co-dominant, with younger individuals of sugar maple, white ash, sugarberry filling in and </w:t>
      </w:r>
      <w:proofErr w:type="gramStart"/>
      <w:r w:rsidR="0065695E">
        <w:t xml:space="preserve">closing </w:t>
      </w:r>
      <w:r w:rsidR="00DF7132">
        <w:t>up</w:t>
      </w:r>
      <w:proofErr w:type="gramEnd"/>
      <w:r w:rsidR="00DF7132">
        <w:t xml:space="preserve"> </w:t>
      </w:r>
      <w:r w:rsidR="0065695E">
        <w:t>the understory, and eventually reaching the canopy and filling in the gaps between the older trees. These trees will ultimately dominate the canopy as the older trees senesce and die. Mature shrubs and seedlings of less fire tolerant species comprise the shrub layer. Other shrub species include buckbrush (</w:t>
      </w:r>
      <w:proofErr w:type="spellStart"/>
      <w:r w:rsidRPr="00DF7132" w:rsidR="0065695E">
        <w:rPr>
          <w:i/>
        </w:rPr>
        <w:t>Symphoricarpos</w:t>
      </w:r>
      <w:proofErr w:type="spellEnd"/>
      <w:r w:rsidRPr="00DF7132" w:rsidR="0065695E">
        <w:rPr>
          <w:i/>
        </w:rPr>
        <w:t xml:space="preserve"> </w:t>
      </w:r>
      <w:proofErr w:type="spellStart"/>
      <w:r w:rsidRPr="00DF7132" w:rsidR="0065695E">
        <w:rPr>
          <w:i/>
        </w:rPr>
        <w:t>orbiculatus</w:t>
      </w:r>
      <w:proofErr w:type="spellEnd"/>
      <w:r w:rsidR="0065695E">
        <w:t xml:space="preserve">). </w:t>
      </w:r>
    </w:p>
    <w:p w:rsidR="0065695E" w:rsidP="0065695E" w:rsidRDefault="0065695E"/>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16</w:t>
            </w:r>
          </w:p>
        </w:tc>
      </w:tr>
      <w:tr>
        <w:tc>
          <w:p>
            <w:pPr>
              <w:jc w:val="center"/>
            </w:pPr>
            <w:r>
              <w:rPr>
                <w:sz w:val="20"/>
              </w:rPr>
              <w:t>Mid1:OPN</w:t>
            </w:r>
          </w:p>
        </w:tc>
        <w:tc>
          <w:p>
            <w:pPr>
              <w:jc w:val="center"/>
            </w:pPr>
            <w:r>
              <w:rPr>
                <w:sz w:val="20"/>
              </w:rPr>
              <w:t>17</w:t>
            </w:r>
          </w:p>
        </w:tc>
        <w:tc>
          <w:p>
            <w:pPr>
              <w:jc w:val="center"/>
            </w:pPr>
            <w:r>
              <w:rPr>
                <w:sz w:val="20"/>
              </w:rPr>
              <w:t>Late1:OPN</w:t>
            </w:r>
          </w:p>
        </w:tc>
        <w:tc>
          <w:p>
            <w:pPr>
              <w:jc w:val="center"/>
            </w:pPr>
            <w:r>
              <w:rPr>
                <w:sz w:val="20"/>
              </w:rPr>
              <w:t>59</w:t>
            </w:r>
          </w:p>
        </w:tc>
      </w:tr>
      <w:tr>
        <w:tc>
          <w:p>
            <w:pPr>
              <w:jc w:val="center"/>
            </w:pPr>
            <w:r>
              <w:rPr>
                <w:sz w:val="20"/>
              </w:rPr>
              <w:t>Mid1:CLS</w:t>
            </w:r>
          </w:p>
        </w:tc>
        <w:tc>
          <w:p>
            <w:pPr>
              <w:jc w:val="center"/>
            </w:pPr>
            <w:r>
              <w:rPr>
                <w:sz w:val="20"/>
              </w:rPr>
              <w:t>17</w:t>
            </w:r>
          </w:p>
        </w:tc>
        <w:tc>
          <w:p>
            <w:pPr>
              <w:jc w:val="center"/>
            </w:pPr>
            <w:r>
              <w:rPr>
                <w:sz w:val="20"/>
              </w:rPr>
              <w:t>Late1:CLS</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5695E" w:rsidP="0065695E" w:rsidRDefault="0065695E">
      <w:r>
        <w:t xml:space="preserve">Braun, E.L. 1950. Deciduous forests of eastern North America. </w:t>
      </w:r>
      <w:proofErr w:type="spellStart"/>
      <w:r>
        <w:t>Blakiston</w:t>
      </w:r>
      <w:proofErr w:type="spellEnd"/>
      <w:r>
        <w:t xml:space="preserve"> Co., Philadelphia, PA.</w:t>
      </w:r>
    </w:p>
    <w:p w:rsidR="0065695E" w:rsidP="0065695E" w:rsidRDefault="0065695E"/>
    <w:p w:rsidR="0065695E" w:rsidP="0065695E" w:rsidRDefault="0065695E">
      <w:r>
        <w:t xml:space="preserve">Bryant, W.S., M.E. Wharton, W.H. Martin and J.B. Varner. 1980. The blue ash-oak savanna-woodland, a remnant of presettlement vegetation in the Inner Bluegrass of Kentucky. </w:t>
      </w:r>
      <w:proofErr w:type="spellStart"/>
      <w:r>
        <w:t>Castanea</w:t>
      </w:r>
      <w:proofErr w:type="spellEnd"/>
      <w:r>
        <w:t xml:space="preserve"> 45:150-164.</w:t>
      </w:r>
    </w:p>
    <w:p w:rsidR="0065695E" w:rsidP="0065695E" w:rsidRDefault="0065695E"/>
    <w:p w:rsidR="0065695E" w:rsidP="0065695E" w:rsidRDefault="0065695E">
      <w:r>
        <w:t>Campbell, Julian. Pers. Comm. 2005. The Nature Conservancy of Kentucky.  Lexington, KY.</w:t>
      </w:r>
    </w:p>
    <w:p w:rsidR="0065695E" w:rsidP="0065695E" w:rsidRDefault="0065695E"/>
    <w:p w:rsidR="0065695E" w:rsidP="0065695E" w:rsidRDefault="0065695E">
      <w:r>
        <w:lastRenderedPageBreak/>
        <w:t xml:space="preserve">Comer, P., D. Faber-Langendoen, R. Evans, S. </w:t>
      </w:r>
      <w:proofErr w:type="spellStart"/>
      <w:r>
        <w:t>Gawler</w:t>
      </w:r>
      <w:proofErr w:type="spellEnd"/>
      <w:r>
        <w:t xml:space="preserve">, C. </w:t>
      </w:r>
      <w:proofErr w:type="spellStart"/>
      <w:r>
        <w:t>Josse</w:t>
      </w:r>
      <w:proofErr w:type="spellEnd"/>
      <w:r>
        <w:t>, G. Kittel, S. Menard, M. Pyne, M. Reid, K. Schulz, K. Snow and J. Teague. 2003. Ecological systems of the United States: A working classification of U.S. terrestrial systems. NatureServe, Arlington, VA</w:t>
      </w:r>
    </w:p>
    <w:p w:rsidR="0065695E" w:rsidP="0065695E" w:rsidRDefault="0065695E"/>
    <w:p w:rsidR="0065695E" w:rsidP="0065695E" w:rsidRDefault="0065695E">
      <w:r>
        <w:t xml:space="preserve">Engle, D.M. and J.F. </w:t>
      </w:r>
      <w:proofErr w:type="spellStart"/>
      <w:r>
        <w:t>Stritzke</w:t>
      </w:r>
      <w:proofErr w:type="spellEnd"/>
      <w:r>
        <w:t>. 1995. Fire behavior and fire effects on eastern red cedar in hardwood leaf-litter fires.  International Journal of Wildland Fire 5:135-141.</w:t>
      </w:r>
    </w:p>
    <w:p w:rsidR="0065695E" w:rsidP="0065695E" w:rsidRDefault="0065695E"/>
    <w:p w:rsidR="0065695E" w:rsidP="0065695E" w:rsidRDefault="0065695E">
      <w:r>
        <w:t>EPA [Environmental Protection Agency]. 2004. Level III and IV Ecoregions of EPA Region 4. USEPA, National Health and Environmental Effects Research Laboratory, Western Ecology Division, Corvallis, OR. Scale 1:2,000,000.</w:t>
      </w:r>
    </w:p>
    <w:p w:rsidR="0065695E" w:rsidP="0065695E" w:rsidRDefault="0065695E"/>
    <w:p w:rsidR="0065695E" w:rsidP="0065695E" w:rsidRDefault="0065695E">
      <w:r>
        <w:t>Evans, M. 1991. Kentucky ecological communities. Draft report to the Kentucky Nature Preserves Commission. 19 pp.</w:t>
      </w:r>
    </w:p>
    <w:p w:rsidR="0065695E" w:rsidP="0065695E" w:rsidRDefault="0065695E"/>
    <w:p w:rsidR="0065695E" w:rsidP="0065695E" w:rsidRDefault="0065695E">
      <w:r>
        <w:t xml:space="preserve">Frost, Cecil C. 1998. Presettlement fire frequency regimes of the United States: a first approximation. 70-81. In: </w:t>
      </w:r>
      <w:proofErr w:type="spellStart"/>
      <w:r>
        <w:t>Pruden</w:t>
      </w:r>
      <w:proofErr w:type="spellEnd"/>
      <w:r>
        <w:t>, Theresa L. and Leonard A. Brennan, eds. Fire in ecosystem management: shifting the paradigm from suppression to prescription.  Tall Timbers Fire Ecology Conference Proceedings, No. 20. Tall Timbers Research Station, Tallahassee, FL.</w:t>
      </w:r>
    </w:p>
    <w:p w:rsidR="0065695E" w:rsidP="0065695E" w:rsidRDefault="0065695E"/>
    <w:p w:rsidR="0065695E" w:rsidP="0065695E" w:rsidRDefault="0065695E">
      <w:r>
        <w:t xml:space="preserve">McEwan, Ryan W. and Brian McCarthy. 2008. Anthropogenic disturbance and the formation of oak savanna in central Kentucky, USA. Journal of Biogeography (J. </w:t>
      </w:r>
      <w:proofErr w:type="spellStart"/>
      <w:r>
        <w:t>Biogeogr</w:t>
      </w:r>
      <w:proofErr w:type="spellEnd"/>
      <w:r>
        <w:t>.) 35:965–975.</w:t>
      </w:r>
    </w:p>
    <w:p w:rsidR="0065695E" w:rsidP="0065695E" w:rsidRDefault="0065695E"/>
    <w:p w:rsidR="0065695E" w:rsidP="0065695E" w:rsidRDefault="0065695E">
      <w:proofErr w:type="spellStart"/>
      <w:r>
        <w:t>McHargue</w:t>
      </w:r>
      <w:proofErr w:type="spellEnd"/>
      <w:r>
        <w:t xml:space="preserve">, J.S. 1941. Canebrakes in prehistoric and pioneer times in Kentucky. Annals Kentucky </w:t>
      </w:r>
      <w:proofErr w:type="spellStart"/>
      <w:r>
        <w:t>Natrual</w:t>
      </w:r>
      <w:proofErr w:type="spellEnd"/>
      <w:r>
        <w:t xml:space="preserve"> History 1:1-13.</w:t>
      </w:r>
    </w:p>
    <w:p w:rsidR="0065695E" w:rsidP="0065695E" w:rsidRDefault="0065695E"/>
    <w:p w:rsidR="0065695E" w:rsidP="0065695E" w:rsidRDefault="0065695E">
      <w:proofErr w:type="spellStart"/>
      <w:r>
        <w:t>McInteer</w:t>
      </w:r>
      <w:proofErr w:type="spellEnd"/>
      <w:r>
        <w:t xml:space="preserve">, B.B. 1952. Original vegetation in the Bluegrass region of Kentucky. </w:t>
      </w:r>
      <w:proofErr w:type="spellStart"/>
      <w:r>
        <w:t>Castanea</w:t>
      </w:r>
      <w:proofErr w:type="spellEnd"/>
      <w:r>
        <w:t xml:space="preserve"> 17:153-164.</w:t>
      </w:r>
    </w:p>
    <w:p w:rsidR="0065695E" w:rsidP="0065695E" w:rsidRDefault="0065695E"/>
    <w:p w:rsidR="0065695E" w:rsidP="0065695E" w:rsidRDefault="0065695E">
      <w:r>
        <w:t>NatureServe. 2005. NatureServe Explorer: An online encyclopedia of life [web application]. Version 4.3. NatureServe, Arlington, Virginia. Available http://www.NatureServe.org/explorer. (Accessed: March 29, 2005).</w:t>
      </w:r>
    </w:p>
    <w:p w:rsidR="0065695E" w:rsidP="0065695E" w:rsidRDefault="0065695E"/>
    <w:p w:rsidR="0065695E" w:rsidP="0065695E" w:rsidRDefault="0065695E">
      <w:r>
        <w:t>Pyne, M. and R. Evans.  Element Descriptions. NatureServe. Durham, NC.</w:t>
      </w:r>
    </w:p>
    <w:p w:rsidR="0065695E" w:rsidP="0065695E" w:rsidRDefault="0065695E"/>
    <w:p w:rsidR="0065695E" w:rsidP="0065695E" w:rsidRDefault="0065695E">
      <w:r>
        <w:t xml:space="preserve">Woods, A.J., J.M. Omernik, W.H. Martin, G.J. Pond, W.M. Andrews, S.M. Call, J.A. Comstock and D.D. Taylor. 2002. Ecoregions of Kentucky (color poster with map, descriptive text, summary tables, and photographs). US Geological Survey, Reston, VA. (map scale </w:t>
      </w:r>
      <w:proofErr w:type="gramStart"/>
      <w:r>
        <w:t>1:1,000,000</w:t>
      </w:r>
      <w:proofErr w:type="gramEnd"/>
      <w:r>
        <w:t>)</w:t>
      </w:r>
    </w:p>
    <w:p w:rsidRPr="00A43E41" w:rsidR="004D5F12" w:rsidP="0065695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12A" w:rsidRDefault="0073112A">
      <w:r>
        <w:separator/>
      </w:r>
    </w:p>
  </w:endnote>
  <w:endnote w:type="continuationSeparator" w:id="0">
    <w:p w:rsidR="0073112A" w:rsidRDefault="00731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95E" w:rsidRDefault="0065695E" w:rsidP="0065695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12A" w:rsidRDefault="0073112A">
      <w:r>
        <w:separator/>
      </w:r>
    </w:p>
  </w:footnote>
  <w:footnote w:type="continuationSeparator" w:id="0">
    <w:p w:rsidR="0073112A" w:rsidRDefault="00731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5695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5E"/>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299"/>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079"/>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071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0E5"/>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3F7621"/>
    <w:rsid w:val="00400D76"/>
    <w:rsid w:val="00401571"/>
    <w:rsid w:val="004016D3"/>
    <w:rsid w:val="00404614"/>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1CBC"/>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485A"/>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00B9"/>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695E"/>
    <w:rsid w:val="00657CE5"/>
    <w:rsid w:val="00657F3E"/>
    <w:rsid w:val="00661E19"/>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774F"/>
    <w:rsid w:val="006C7F1C"/>
    <w:rsid w:val="006D2137"/>
    <w:rsid w:val="006D5D9D"/>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112A"/>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4DB0"/>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4B29"/>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43FE"/>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6BD6"/>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86E7C"/>
    <w:rsid w:val="00B90E7B"/>
    <w:rsid w:val="00B928AF"/>
    <w:rsid w:val="00B92A33"/>
    <w:rsid w:val="00B94BB7"/>
    <w:rsid w:val="00B97572"/>
    <w:rsid w:val="00BA0C49"/>
    <w:rsid w:val="00BA1CA1"/>
    <w:rsid w:val="00BA1D06"/>
    <w:rsid w:val="00BA3AE9"/>
    <w:rsid w:val="00BA4142"/>
    <w:rsid w:val="00BA4510"/>
    <w:rsid w:val="00BA4B34"/>
    <w:rsid w:val="00BA4FD9"/>
    <w:rsid w:val="00BA58A7"/>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074BC"/>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132"/>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36DF9"/>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1B2"/>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EC71E52-78BD-402A-9B2B-18C63EB05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44DB0"/>
    <w:pPr>
      <w:ind w:left="720"/>
    </w:pPr>
    <w:rPr>
      <w:rFonts w:ascii="Calibri" w:eastAsia="Calibri" w:hAnsi="Calibri"/>
      <w:sz w:val="22"/>
      <w:szCs w:val="22"/>
    </w:rPr>
  </w:style>
  <w:style w:type="character" w:styleId="Hyperlink">
    <w:name w:val="Hyperlink"/>
    <w:rsid w:val="00844DB0"/>
    <w:rPr>
      <w:color w:val="0000FF"/>
      <w:u w:val="single"/>
    </w:rPr>
  </w:style>
  <w:style w:type="paragraph" w:styleId="BalloonText">
    <w:name w:val="Balloon Text"/>
    <w:basedOn w:val="Normal"/>
    <w:link w:val="BalloonTextChar"/>
    <w:uiPriority w:val="99"/>
    <w:semiHidden/>
    <w:unhideWhenUsed/>
    <w:rsid w:val="001C02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2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3235">
      <w:bodyDiv w:val="1"/>
      <w:marLeft w:val="0"/>
      <w:marRight w:val="0"/>
      <w:marTop w:val="0"/>
      <w:marBottom w:val="0"/>
      <w:divBdr>
        <w:top w:val="none" w:sz="0" w:space="0" w:color="auto"/>
        <w:left w:val="none" w:sz="0" w:space="0" w:color="auto"/>
        <w:bottom w:val="none" w:sz="0" w:space="0" w:color="auto"/>
        <w:right w:val="none" w:sz="0" w:space="0" w:color="auto"/>
      </w:divBdr>
    </w:div>
    <w:div w:id="41755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2014-08-21T15:01:00Z</cp:lastPrinted>
  <dcterms:created xsi:type="dcterms:W3CDTF">2018-04-16T22:05:00Z</dcterms:created>
  <dcterms:modified xsi:type="dcterms:W3CDTF">2018-06-20T01:11:00Z</dcterms:modified>
</cp:coreProperties>
</file>