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AC3" w:rsidP="00941AC3" w:rsidRDefault="00941AC3" w14:paraId="4D34A9DC" w14:textId="39AF5FA4">
      <w:pPr>
        <w:pStyle w:val="BpSTitle"/>
      </w:pPr>
      <w:r>
        <w:t>10910</w:t>
      </w:r>
    </w:p>
    <w:p w:rsidR="00941AC3" w:rsidP="00941AC3" w:rsidRDefault="00941AC3" w14:paraId="7865418C" w14:textId="77777777">
      <w:pPr>
        <w:pStyle w:val="BpSTitle"/>
      </w:pPr>
      <w:r>
        <w:t>Sonoran Mid-Elevation Desert Scrub</w:t>
      </w:r>
    </w:p>
    <w:p w:rsidR="00941AC3" w:rsidP="00941AC3" w:rsidRDefault="00941AC3" w14:paraId="5F9095E3" w14:textId="1F25388E">
      <w:r>
        <w:t xmlns:w="http://schemas.openxmlformats.org/wordprocessingml/2006/main">BpS Model/Description Version: Aug. 2020</w:t>
      </w:r>
      <w:r>
        <w:tab/>
      </w:r>
      <w:r>
        <w:tab/>
      </w:r>
      <w:r>
        <w:tab/>
      </w:r>
      <w:r>
        <w:tab/>
      </w:r>
      <w:r>
        <w:tab/>
      </w:r>
      <w:r>
        <w:tab/>
      </w:r>
      <w:r>
        <w:tab/>
      </w:r>
    </w:p>
    <w:p w:rsidR="00941AC3" w:rsidP="00941AC3" w:rsidRDefault="00941AC3" w14:paraId="48D3136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652"/>
        <w:gridCol w:w="1392"/>
        <w:gridCol w:w="852"/>
      </w:tblGrid>
      <w:tr w:rsidRPr="00941AC3" w:rsidR="00941AC3" w:rsidTr="00941AC3" w14:paraId="5C41A324" w14:textId="77777777">
        <w:tc>
          <w:tcPr>
            <w:tcW w:w="1920" w:type="dxa"/>
            <w:tcBorders>
              <w:top w:val="single" w:color="auto" w:sz="2" w:space="0"/>
              <w:left w:val="single" w:color="auto" w:sz="12" w:space="0"/>
              <w:bottom w:val="single" w:color="000000" w:sz="12" w:space="0"/>
            </w:tcBorders>
            <w:shd w:val="clear" w:color="auto" w:fill="auto"/>
          </w:tcPr>
          <w:p w:rsidRPr="00941AC3" w:rsidR="00941AC3" w:rsidP="001964A5" w:rsidRDefault="00941AC3" w14:paraId="649B8259" w14:textId="77777777">
            <w:pPr>
              <w:rPr>
                <w:b/>
                <w:bCs/>
              </w:rPr>
            </w:pPr>
            <w:r w:rsidRPr="00941AC3">
              <w:rPr>
                <w:b/>
                <w:bCs/>
              </w:rPr>
              <w:t>Modelers</w:t>
            </w:r>
          </w:p>
        </w:tc>
        <w:tc>
          <w:tcPr>
            <w:tcW w:w="2652" w:type="dxa"/>
            <w:tcBorders>
              <w:top w:val="single" w:color="auto" w:sz="2" w:space="0"/>
              <w:bottom w:val="single" w:color="000000" w:sz="12" w:space="0"/>
              <w:right w:val="single" w:color="000000" w:sz="12" w:space="0"/>
            </w:tcBorders>
            <w:shd w:val="clear" w:color="auto" w:fill="auto"/>
          </w:tcPr>
          <w:p w:rsidRPr="00941AC3" w:rsidR="00941AC3" w:rsidP="001964A5" w:rsidRDefault="00941AC3" w14:paraId="3CE471D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941AC3" w:rsidR="00941AC3" w:rsidP="001964A5" w:rsidRDefault="00941AC3" w14:paraId="22EF1E78" w14:textId="77777777">
            <w:pPr>
              <w:rPr>
                <w:b/>
                <w:bCs/>
              </w:rPr>
            </w:pPr>
            <w:r w:rsidRPr="00941AC3">
              <w:rPr>
                <w:b/>
                <w:bCs/>
              </w:rPr>
              <w:t>Reviewers</w:t>
            </w:r>
          </w:p>
        </w:tc>
        <w:tc>
          <w:tcPr>
            <w:tcW w:w="852" w:type="dxa"/>
            <w:tcBorders>
              <w:top w:val="single" w:color="auto" w:sz="2" w:space="0"/>
              <w:bottom w:val="single" w:color="000000" w:sz="12" w:space="0"/>
            </w:tcBorders>
            <w:shd w:val="clear" w:color="auto" w:fill="auto"/>
          </w:tcPr>
          <w:p w:rsidRPr="00941AC3" w:rsidR="00941AC3" w:rsidP="001964A5" w:rsidRDefault="00941AC3" w14:paraId="4A709645" w14:textId="77777777">
            <w:pPr>
              <w:rPr>
                <w:b/>
                <w:bCs/>
              </w:rPr>
            </w:pPr>
          </w:p>
        </w:tc>
      </w:tr>
      <w:tr w:rsidRPr="00941AC3" w:rsidR="00941AC3" w:rsidTr="00941AC3" w14:paraId="6596399F" w14:textId="77777777">
        <w:tc>
          <w:tcPr>
            <w:tcW w:w="1920" w:type="dxa"/>
            <w:tcBorders>
              <w:top w:val="single" w:color="000000" w:sz="12" w:space="0"/>
              <w:left w:val="single" w:color="auto" w:sz="12" w:space="0"/>
            </w:tcBorders>
            <w:shd w:val="clear" w:color="auto" w:fill="auto"/>
          </w:tcPr>
          <w:p w:rsidRPr="00941AC3" w:rsidR="00941AC3" w:rsidP="001964A5" w:rsidRDefault="00941AC3" w14:paraId="5D1C8041" w14:textId="77777777">
            <w:pPr>
              <w:rPr>
                <w:bCs/>
              </w:rPr>
            </w:pPr>
            <w:r w:rsidRPr="00941AC3">
              <w:rPr>
                <w:bCs/>
              </w:rPr>
              <w:t xml:space="preserve">Tyson </w:t>
            </w:r>
            <w:proofErr w:type="spellStart"/>
            <w:r w:rsidRPr="00941AC3">
              <w:rPr>
                <w:bCs/>
              </w:rPr>
              <w:t>Swetnam</w:t>
            </w:r>
            <w:proofErr w:type="spellEnd"/>
          </w:p>
        </w:tc>
        <w:tc>
          <w:tcPr>
            <w:tcW w:w="2652" w:type="dxa"/>
            <w:tcBorders>
              <w:top w:val="single" w:color="000000" w:sz="12" w:space="0"/>
              <w:right w:val="single" w:color="000000" w:sz="12" w:space="0"/>
            </w:tcBorders>
            <w:shd w:val="clear" w:color="auto" w:fill="auto"/>
          </w:tcPr>
          <w:p w:rsidRPr="00941AC3" w:rsidR="00941AC3" w:rsidP="001964A5" w:rsidRDefault="00941AC3" w14:paraId="29713833" w14:textId="77777777">
            <w:r w:rsidRPr="00941AC3">
              <w:t>tswetnam@gmail.com</w:t>
            </w:r>
          </w:p>
        </w:tc>
        <w:tc>
          <w:tcPr>
            <w:tcW w:w="1392" w:type="dxa"/>
            <w:tcBorders>
              <w:top w:val="single" w:color="000000" w:sz="12" w:space="0"/>
              <w:left w:val="single" w:color="000000" w:sz="12" w:space="0"/>
            </w:tcBorders>
            <w:shd w:val="clear" w:color="auto" w:fill="auto"/>
          </w:tcPr>
          <w:p w:rsidRPr="00941AC3" w:rsidR="00941AC3" w:rsidP="001964A5" w:rsidRDefault="00941AC3" w14:paraId="7785B64B" w14:textId="77777777">
            <w:r w:rsidRPr="00941AC3">
              <w:t>None</w:t>
            </w:r>
          </w:p>
        </w:tc>
        <w:tc>
          <w:tcPr>
            <w:tcW w:w="852" w:type="dxa"/>
            <w:tcBorders>
              <w:top w:val="single" w:color="000000" w:sz="12" w:space="0"/>
            </w:tcBorders>
            <w:shd w:val="clear" w:color="auto" w:fill="auto"/>
          </w:tcPr>
          <w:p w:rsidRPr="00941AC3" w:rsidR="00941AC3" w:rsidP="001964A5" w:rsidRDefault="00941AC3" w14:paraId="5FAF5D2C" w14:textId="77777777">
            <w:r w:rsidRPr="00941AC3">
              <w:t>None</w:t>
            </w:r>
          </w:p>
        </w:tc>
      </w:tr>
      <w:tr w:rsidRPr="00941AC3" w:rsidR="00941AC3" w:rsidTr="00941AC3" w14:paraId="44A92FD7" w14:textId="77777777">
        <w:tc>
          <w:tcPr>
            <w:tcW w:w="1920" w:type="dxa"/>
            <w:tcBorders>
              <w:left w:val="single" w:color="auto" w:sz="12" w:space="0"/>
            </w:tcBorders>
            <w:shd w:val="clear" w:color="auto" w:fill="auto"/>
          </w:tcPr>
          <w:p w:rsidRPr="00941AC3" w:rsidR="00941AC3" w:rsidP="001964A5" w:rsidRDefault="00941AC3" w14:paraId="4F2D8465" w14:textId="77777777">
            <w:pPr>
              <w:rPr>
                <w:bCs/>
              </w:rPr>
            </w:pPr>
            <w:r w:rsidRPr="00941AC3">
              <w:rPr>
                <w:bCs/>
              </w:rPr>
              <w:t>Kevin Parrish</w:t>
            </w:r>
          </w:p>
        </w:tc>
        <w:tc>
          <w:tcPr>
            <w:tcW w:w="2652" w:type="dxa"/>
            <w:tcBorders>
              <w:right w:val="single" w:color="000000" w:sz="12" w:space="0"/>
            </w:tcBorders>
            <w:shd w:val="clear" w:color="auto" w:fill="auto"/>
          </w:tcPr>
          <w:p w:rsidRPr="00941AC3" w:rsidR="00941AC3" w:rsidP="001964A5" w:rsidRDefault="00941AC3" w14:paraId="203CE54B" w14:textId="77777777">
            <w:r w:rsidRPr="00941AC3">
              <w:t>kevin_parrish@nps.gov</w:t>
            </w:r>
          </w:p>
        </w:tc>
        <w:tc>
          <w:tcPr>
            <w:tcW w:w="1392" w:type="dxa"/>
            <w:tcBorders>
              <w:left w:val="single" w:color="000000" w:sz="12" w:space="0"/>
            </w:tcBorders>
            <w:shd w:val="clear" w:color="auto" w:fill="auto"/>
          </w:tcPr>
          <w:p w:rsidRPr="00941AC3" w:rsidR="00941AC3" w:rsidP="001964A5" w:rsidRDefault="00941AC3" w14:paraId="5B35367A" w14:textId="77777777">
            <w:r w:rsidRPr="00941AC3">
              <w:t>None</w:t>
            </w:r>
          </w:p>
        </w:tc>
        <w:tc>
          <w:tcPr>
            <w:tcW w:w="852" w:type="dxa"/>
            <w:shd w:val="clear" w:color="auto" w:fill="auto"/>
          </w:tcPr>
          <w:p w:rsidRPr="00941AC3" w:rsidR="00941AC3" w:rsidP="001964A5" w:rsidRDefault="00941AC3" w14:paraId="2377C40F" w14:textId="77777777">
            <w:r w:rsidRPr="00941AC3">
              <w:t>None</w:t>
            </w:r>
          </w:p>
        </w:tc>
      </w:tr>
      <w:tr w:rsidRPr="00941AC3" w:rsidR="00941AC3" w:rsidTr="00941AC3" w14:paraId="702A2447" w14:textId="77777777">
        <w:tc>
          <w:tcPr>
            <w:tcW w:w="1920" w:type="dxa"/>
            <w:tcBorders>
              <w:left w:val="single" w:color="auto" w:sz="12" w:space="0"/>
              <w:bottom w:val="single" w:color="auto" w:sz="2" w:space="0"/>
            </w:tcBorders>
            <w:shd w:val="clear" w:color="auto" w:fill="auto"/>
          </w:tcPr>
          <w:p w:rsidRPr="00941AC3" w:rsidR="00941AC3" w:rsidP="001964A5" w:rsidRDefault="00941AC3" w14:paraId="299D3462" w14:textId="77777777">
            <w:pPr>
              <w:rPr>
                <w:bCs/>
              </w:rPr>
            </w:pPr>
            <w:r w:rsidRPr="00941AC3">
              <w:rPr>
                <w:bCs/>
              </w:rPr>
              <w:t>Mark Pater</w:t>
            </w:r>
          </w:p>
        </w:tc>
        <w:tc>
          <w:tcPr>
            <w:tcW w:w="2652" w:type="dxa"/>
            <w:tcBorders>
              <w:right w:val="single" w:color="000000" w:sz="12" w:space="0"/>
            </w:tcBorders>
            <w:shd w:val="clear" w:color="auto" w:fill="auto"/>
          </w:tcPr>
          <w:p w:rsidRPr="00941AC3" w:rsidR="00941AC3" w:rsidP="001964A5" w:rsidRDefault="00941AC3" w14:paraId="0EEF4EF3" w14:textId="77777777">
            <w:r w:rsidRPr="00941AC3">
              <w:t>mark_pater@blm.gov</w:t>
            </w:r>
          </w:p>
        </w:tc>
        <w:tc>
          <w:tcPr>
            <w:tcW w:w="1392" w:type="dxa"/>
            <w:tcBorders>
              <w:left w:val="single" w:color="000000" w:sz="12" w:space="0"/>
              <w:bottom w:val="single" w:color="auto" w:sz="2" w:space="0"/>
            </w:tcBorders>
            <w:shd w:val="clear" w:color="auto" w:fill="auto"/>
          </w:tcPr>
          <w:p w:rsidRPr="00941AC3" w:rsidR="00941AC3" w:rsidP="001964A5" w:rsidRDefault="00941AC3" w14:paraId="0DB46E5D" w14:textId="77777777">
            <w:r w:rsidRPr="00941AC3">
              <w:t>None</w:t>
            </w:r>
          </w:p>
        </w:tc>
        <w:tc>
          <w:tcPr>
            <w:tcW w:w="852" w:type="dxa"/>
            <w:shd w:val="clear" w:color="auto" w:fill="auto"/>
          </w:tcPr>
          <w:p w:rsidRPr="00941AC3" w:rsidR="00941AC3" w:rsidP="001964A5" w:rsidRDefault="00941AC3" w14:paraId="5DFA8E18" w14:textId="77777777">
            <w:r w:rsidRPr="00941AC3">
              <w:t>None</w:t>
            </w:r>
          </w:p>
        </w:tc>
      </w:tr>
    </w:tbl>
    <w:p w:rsidR="00941AC3" w:rsidP="00941AC3" w:rsidRDefault="00941AC3" w14:paraId="1BBEB7C6" w14:textId="77777777"/>
    <w:p w:rsidR="00853261" w:rsidP="00941AC3" w:rsidRDefault="00853261" w14:paraId="79CEEBDE" w14:textId="123BA786">
      <w:pPr>
        <w:pStyle w:val="InfoPara"/>
      </w:pPr>
      <w:r>
        <w:t xml:space="preserve">Reviewer: </w:t>
      </w:r>
      <w:r w:rsidRPr="00AF093B">
        <w:rPr>
          <w:b w:val="0"/>
        </w:rPr>
        <w:t>Tim Christiansen</w:t>
      </w:r>
    </w:p>
    <w:p w:rsidR="00941AC3" w:rsidP="00941AC3" w:rsidRDefault="00941AC3" w14:paraId="7E9CE3B1" w14:textId="5E36DD26">
      <w:pPr>
        <w:pStyle w:val="InfoPara"/>
      </w:pPr>
      <w:r>
        <w:t>Vegetation Type</w:t>
      </w:r>
    </w:p>
    <w:p w:rsidR="00941AC3" w:rsidP="00941AC3" w:rsidRDefault="00941AC3" w14:paraId="63D8096A" w14:textId="03BBFB87">
      <w:bookmarkStart w:name="_GoBack" w:id="0"/>
      <w:bookmarkEnd w:id="0"/>
      <w:r>
        <w:t>Shrubland</w:t>
      </w:r>
    </w:p>
    <w:p w:rsidR="00941AC3" w:rsidP="00941AC3" w:rsidRDefault="00941AC3" w14:paraId="71EE1B1F" w14:textId="43C62C8C">
      <w:pPr>
        <w:pStyle w:val="InfoPara"/>
      </w:pPr>
      <w:r>
        <w:t>Map Zone</w:t>
      </w:r>
    </w:p>
    <w:p w:rsidR="00941AC3" w:rsidP="00941AC3" w:rsidRDefault="00941AC3" w14:paraId="56935884" w14:textId="77777777">
      <w:r>
        <w:t>25</w:t>
      </w:r>
    </w:p>
    <w:p w:rsidR="00941AC3" w:rsidP="00941AC3" w:rsidRDefault="00941AC3" w14:paraId="6DB79B4A" w14:textId="77777777">
      <w:pPr>
        <w:pStyle w:val="InfoPara"/>
      </w:pPr>
      <w:r>
        <w:t>Geographic Range</w:t>
      </w:r>
    </w:p>
    <w:p w:rsidR="00941AC3" w:rsidP="00941AC3" w:rsidRDefault="00941AC3" w14:paraId="37CD4FD5" w14:textId="1A4BD63C">
      <w:r>
        <w:t xml:space="preserve">The northern edge of the Sonoran Desert in an elevational band along the lower slopes of the Mogollon Rim/Central Highlands region. Also in the Bradshaw, Hualapai, and Superstition mountains, lower elevations of the </w:t>
      </w:r>
      <w:proofErr w:type="spellStart"/>
      <w:r>
        <w:t>Pinalenos</w:t>
      </w:r>
      <w:proofErr w:type="spellEnd"/>
      <w:r>
        <w:t xml:space="preserve">, Whetstones, lower reaches of </w:t>
      </w:r>
      <w:proofErr w:type="spellStart"/>
      <w:r>
        <w:t>Reddington</w:t>
      </w:r>
      <w:proofErr w:type="spellEnd"/>
      <w:r>
        <w:t xml:space="preserve"> Pass (</w:t>
      </w:r>
      <w:r w:rsidR="00DC45AD">
        <w:t>northeastern</w:t>
      </w:r>
      <w:r>
        <w:t xml:space="preserve"> side of</w:t>
      </w:r>
      <w:r w:rsidR="00890942">
        <w:t xml:space="preserve"> </w:t>
      </w:r>
      <w:r>
        <w:t>Catalinas)</w:t>
      </w:r>
      <w:r w:rsidR="00DC45AD">
        <w:t>,</w:t>
      </w:r>
      <w:r w:rsidR="00890942">
        <w:t xml:space="preserve"> </w:t>
      </w:r>
      <w:r>
        <w:t xml:space="preserve">lower end of </w:t>
      </w:r>
      <w:proofErr w:type="spellStart"/>
      <w:r>
        <w:t>Mazatzals</w:t>
      </w:r>
      <w:proofErr w:type="spellEnd"/>
      <w:r>
        <w:t xml:space="preserve"> (</w:t>
      </w:r>
      <w:r w:rsidR="00DC45AD">
        <w:t>western</w:t>
      </w:r>
      <w:r>
        <w:t xml:space="preserve"> side)</w:t>
      </w:r>
      <w:r w:rsidR="00DC45AD">
        <w:t>,</w:t>
      </w:r>
      <w:r w:rsidR="00890942">
        <w:t xml:space="preserve"> </w:t>
      </w:r>
      <w:r w:rsidR="00AF093B">
        <w:t xml:space="preserve">New River </w:t>
      </w:r>
      <w:r w:rsidR="00DC45AD">
        <w:t xml:space="preserve">Mountains, </w:t>
      </w:r>
      <w:r>
        <w:t>Agua Fria,</w:t>
      </w:r>
      <w:r w:rsidR="00AF093B">
        <w:t xml:space="preserve"> </w:t>
      </w:r>
      <w:r>
        <w:t>Superst</w:t>
      </w:r>
      <w:r w:rsidR="00AF093B">
        <w:t>it</w:t>
      </w:r>
      <w:r>
        <w:t>ion M</w:t>
      </w:r>
      <w:r w:rsidR="00DC45AD">
        <w:t>ountains</w:t>
      </w:r>
      <w:r>
        <w:t>,</w:t>
      </w:r>
      <w:r w:rsidR="00AF093B">
        <w:t xml:space="preserve"> and</w:t>
      </w:r>
      <w:r>
        <w:t xml:space="preserve"> Four Peaks.</w:t>
      </w:r>
    </w:p>
    <w:p w:rsidR="00941AC3" w:rsidP="00941AC3" w:rsidRDefault="00941AC3" w14:paraId="5A7C7239" w14:textId="77777777">
      <w:pPr>
        <w:pStyle w:val="InfoPara"/>
      </w:pPr>
      <w:r>
        <w:t>Biophysical Site Description</w:t>
      </w:r>
    </w:p>
    <w:p w:rsidR="00941AC3" w:rsidP="00941AC3" w:rsidRDefault="00941AC3" w14:paraId="7336D85C" w14:textId="39EE2565">
      <w:r>
        <w:t>Between 750-1</w:t>
      </w:r>
      <w:r w:rsidR="00890942">
        <w:t>,</w:t>
      </w:r>
      <w:r>
        <w:t>300m. Sites range from a narrow strip on steep slopes to very broad areas such as the Verde Valley. Climate is too dry for chaparral species to be abundant, and freezing temperatures during winter are too frequent and prolonged for many of the frost-sensitive species that are characteristic of Sonoran Paloverde-Mixed Cacti Desert Scrub. Substrates are generally rocky soils derived from parent materials such as limestone, granitic rocks</w:t>
      </w:r>
      <w:r w:rsidR="00DC45AD">
        <w:t>,</w:t>
      </w:r>
      <w:r>
        <w:t xml:space="preserve"> or rhyolite. Competition for moisture and nutrients help</w:t>
      </w:r>
      <w:r w:rsidR="00DC45AD">
        <w:t>s</w:t>
      </w:r>
      <w:r>
        <w:t xml:space="preserve"> to maintain wide plant spacing/distribution within this </w:t>
      </w:r>
      <w:r w:rsidR="00DC45AD">
        <w:t>Biophysical Setting (</w:t>
      </w:r>
      <w:proofErr w:type="spellStart"/>
      <w:r>
        <w:t>BpS</w:t>
      </w:r>
      <w:proofErr w:type="spellEnd"/>
      <w:r w:rsidR="00DC45AD">
        <w:t>)</w:t>
      </w:r>
      <w:r>
        <w:t>.</w:t>
      </w:r>
    </w:p>
    <w:p w:rsidR="00941AC3" w:rsidP="00941AC3" w:rsidRDefault="00941AC3" w14:paraId="1A173198" w14:textId="77777777">
      <w:pPr>
        <w:pStyle w:val="InfoPara"/>
      </w:pPr>
      <w:r>
        <w:t>Vegetation Description</w:t>
      </w:r>
    </w:p>
    <w:p w:rsidR="00941AC3" w:rsidP="00941AC3" w:rsidRDefault="00941AC3" w14:paraId="06D6448D" w14:textId="6A668BBE">
      <w:r>
        <w:t xml:space="preserve">The vegetation is typically composed of an open shrub layer of </w:t>
      </w:r>
      <w:proofErr w:type="spellStart"/>
      <w:r w:rsidRPr="00C32716">
        <w:rPr>
          <w:i/>
        </w:rPr>
        <w:t>Larrea</w:t>
      </w:r>
      <w:proofErr w:type="spellEnd"/>
      <w:r w:rsidRPr="00C32716">
        <w:rPr>
          <w:i/>
        </w:rPr>
        <w:t xml:space="preserve"> tridentata</w:t>
      </w:r>
      <w:r>
        <w:t xml:space="preserve">, </w:t>
      </w:r>
      <w:proofErr w:type="spellStart"/>
      <w:r w:rsidRPr="00C32716">
        <w:rPr>
          <w:i/>
        </w:rPr>
        <w:t>Ericameria</w:t>
      </w:r>
      <w:proofErr w:type="spellEnd"/>
      <w:r w:rsidRPr="00C32716">
        <w:rPr>
          <w:i/>
        </w:rPr>
        <w:t xml:space="preserve"> </w:t>
      </w:r>
      <w:proofErr w:type="spellStart"/>
      <w:r w:rsidRPr="00C32716">
        <w:rPr>
          <w:i/>
        </w:rPr>
        <w:t>linearifolia</w:t>
      </w:r>
      <w:proofErr w:type="spellEnd"/>
      <w:r>
        <w:t xml:space="preserve">, or </w:t>
      </w:r>
      <w:proofErr w:type="spellStart"/>
      <w:r w:rsidRPr="00C32716">
        <w:rPr>
          <w:i/>
        </w:rPr>
        <w:t>Eriogonum</w:t>
      </w:r>
      <w:proofErr w:type="spellEnd"/>
      <w:r w:rsidRPr="00C32716">
        <w:rPr>
          <w:i/>
        </w:rPr>
        <w:t xml:space="preserve"> </w:t>
      </w:r>
      <w:proofErr w:type="spellStart"/>
      <w:r w:rsidRPr="00C32716">
        <w:rPr>
          <w:i/>
        </w:rPr>
        <w:t>fasciculatum</w:t>
      </w:r>
      <w:proofErr w:type="spellEnd"/>
      <w:r>
        <w:t xml:space="preserve"> with taller shrub</w:t>
      </w:r>
      <w:r w:rsidR="00DC45AD">
        <w:t>s</w:t>
      </w:r>
      <w:r>
        <w:t xml:space="preserve"> such as </w:t>
      </w:r>
      <w:proofErr w:type="spellStart"/>
      <w:r w:rsidRPr="00C32716">
        <w:rPr>
          <w:i/>
        </w:rPr>
        <w:t>Canotia</w:t>
      </w:r>
      <w:proofErr w:type="spellEnd"/>
      <w:r w:rsidRPr="00C32716">
        <w:rPr>
          <w:i/>
        </w:rPr>
        <w:t xml:space="preserve"> </w:t>
      </w:r>
      <w:proofErr w:type="spellStart"/>
      <w:r w:rsidRPr="00C32716">
        <w:rPr>
          <w:i/>
        </w:rPr>
        <w:t>holacantha</w:t>
      </w:r>
      <w:proofErr w:type="spellEnd"/>
      <w:r>
        <w:t xml:space="preserve">, </w:t>
      </w:r>
      <w:proofErr w:type="spellStart"/>
      <w:r w:rsidRPr="00C32716">
        <w:rPr>
          <w:i/>
        </w:rPr>
        <w:t>Fouqueria</w:t>
      </w:r>
      <w:proofErr w:type="spellEnd"/>
      <w:r w:rsidRPr="00C32716">
        <w:rPr>
          <w:i/>
        </w:rPr>
        <w:t xml:space="preserve"> </w:t>
      </w:r>
      <w:proofErr w:type="spellStart"/>
      <w:r w:rsidRPr="00C32716">
        <w:rPr>
          <w:i/>
        </w:rPr>
        <w:t>splendens</w:t>
      </w:r>
      <w:proofErr w:type="spellEnd"/>
      <w:r>
        <w:t xml:space="preserve"> (limestone or granite)</w:t>
      </w:r>
      <w:r w:rsidR="00DC45AD">
        <w:t>,</w:t>
      </w:r>
      <w:r>
        <w:t xml:space="preserve"> or </w:t>
      </w:r>
      <w:proofErr w:type="spellStart"/>
      <w:r w:rsidRPr="00C32716">
        <w:rPr>
          <w:i/>
        </w:rPr>
        <w:t>Simmondsia</w:t>
      </w:r>
      <w:proofErr w:type="spellEnd"/>
      <w:r w:rsidRPr="00C32716">
        <w:rPr>
          <w:i/>
        </w:rPr>
        <w:t xml:space="preserve"> </w:t>
      </w:r>
      <w:proofErr w:type="spellStart"/>
      <w:r w:rsidRPr="00C32716">
        <w:rPr>
          <w:i/>
        </w:rPr>
        <w:t>chinensis</w:t>
      </w:r>
      <w:proofErr w:type="spellEnd"/>
      <w:r>
        <w:t xml:space="preserve"> (rhyolite). The herbaceous layer is generally sparse.</w:t>
      </w:r>
    </w:p>
    <w:p w:rsidR="00941AC3" w:rsidP="00941AC3" w:rsidRDefault="00941AC3" w14:paraId="65108EC4"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ERFA2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fasciculatum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mojave 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ERLI6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Ericameria linearifolia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goldenbush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ISTE2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Isocoma tenuisecta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Burroweed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CAHO3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Canotia holacantha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Crucifixion 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GUTIE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Gutierrezia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Snakeweed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SICH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Simmondsia chinensis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Jojoba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FOSP2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Fouquieria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Ocotillo</w:t>
            </w:r>
          </w:p>
        </w:tc>
      </w:tr>
    </w:tbl>
    <w:p>
      <w:r>
        <w:rPr>
          <w:sz w:val="16"/>
        </w:rPr>
        <w:t>Species names are from the NRCS PLANTS database. Check species codes at http://plants.usda.gov.</w:t>
      </w:r>
    </w:p>
    <w:p w:rsidR="00941AC3" w:rsidP="00941AC3" w:rsidRDefault="00941AC3" w14:paraId="34224265" w14:textId="77777777">
      <w:pPr>
        <w:pStyle w:val="InfoPara"/>
      </w:pPr>
      <w:r>
        <w:t>Disturbance Description</w:t>
      </w:r>
    </w:p>
    <w:p w:rsidR="00941AC3" w:rsidP="00941AC3" w:rsidRDefault="00941AC3" w14:paraId="2159EE11" w14:textId="273CE0F0">
      <w:r>
        <w:t xml:space="preserve">Fire is unusual in this </w:t>
      </w:r>
      <w:proofErr w:type="spellStart"/>
      <w:r>
        <w:t>BpS</w:t>
      </w:r>
      <w:proofErr w:type="spellEnd"/>
      <w:r>
        <w:t xml:space="preserve">. Drought is a common occurrence in this </w:t>
      </w:r>
      <w:proofErr w:type="spellStart"/>
      <w:r>
        <w:t>BpS</w:t>
      </w:r>
      <w:proofErr w:type="spellEnd"/>
      <w:r>
        <w:t xml:space="preserve">; occasionally long-term drought periods (10-15yr duration) will affect this </w:t>
      </w:r>
      <w:proofErr w:type="spellStart"/>
      <w:r>
        <w:t>BpS</w:t>
      </w:r>
      <w:proofErr w:type="spellEnd"/>
      <w:r>
        <w:t xml:space="preserve">. Historical fire sizes within this </w:t>
      </w:r>
      <w:proofErr w:type="spellStart"/>
      <w:r>
        <w:t>BpS</w:t>
      </w:r>
      <w:proofErr w:type="spellEnd"/>
      <w:r>
        <w:t xml:space="preserve"> were quite small due to </w:t>
      </w:r>
      <w:proofErr w:type="spellStart"/>
      <w:r>
        <w:t>noncontinuous</w:t>
      </w:r>
      <w:proofErr w:type="spellEnd"/>
      <w:r>
        <w:t xml:space="preserve"> plant </w:t>
      </w:r>
      <w:r w:rsidR="001D3500">
        <w:t>spacing</w:t>
      </w:r>
      <w:r>
        <w:t>. Wind</w:t>
      </w:r>
      <w:r w:rsidR="00DC45AD">
        <w:t>-</w:t>
      </w:r>
      <w:r>
        <w:t>driven fire events may have created some larger-scale fires but not frequently.</w:t>
      </w:r>
    </w:p>
    <w:p w:rsidR="00941AC3" w:rsidP="00941AC3" w:rsidRDefault="00941AC3" w14:paraId="120EBFB2" w14:textId="2B9B375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367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367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1AC3" w:rsidP="00941AC3" w:rsidRDefault="00941AC3" w14:paraId="6851A76E" w14:textId="77777777">
      <w:pPr>
        <w:pStyle w:val="InfoPara"/>
      </w:pPr>
      <w:r>
        <w:t>Scale Description</w:t>
      </w:r>
    </w:p>
    <w:p w:rsidR="00941AC3" w:rsidP="00941AC3" w:rsidRDefault="00941AC3" w14:paraId="1F910D17" w14:textId="77777777">
      <w:r>
        <w:t xml:space="preserve">Patch size of this </w:t>
      </w:r>
      <w:proofErr w:type="spellStart"/>
      <w:r>
        <w:t>BpS</w:t>
      </w:r>
      <w:proofErr w:type="spellEnd"/>
      <w:r>
        <w:t xml:space="preserve"> ranges from 50-75,000ha (from literature).</w:t>
      </w:r>
    </w:p>
    <w:p w:rsidR="00941AC3" w:rsidP="00941AC3" w:rsidRDefault="00941AC3" w14:paraId="1E7CC8DC" w14:textId="77777777">
      <w:pPr>
        <w:pStyle w:val="InfoPara"/>
      </w:pPr>
      <w:r>
        <w:t>Adjacency or Identification Concerns</w:t>
      </w:r>
    </w:p>
    <w:p w:rsidR="00941AC3" w:rsidP="00941AC3" w:rsidRDefault="00941AC3" w14:paraId="34326994" w14:textId="77777777">
      <w:r>
        <w:t>Above Sonoran Paloverde-Mixed Cacti Desert Scrub (CES302.761) and below Mogollon Chaparral (CES302.741) in elevation.</w:t>
      </w:r>
    </w:p>
    <w:p w:rsidR="00941AC3" w:rsidP="00941AC3" w:rsidRDefault="00941AC3" w14:paraId="0D091B73" w14:textId="77777777"/>
    <w:p w:rsidR="00941AC3" w:rsidP="00941AC3" w:rsidRDefault="00941AC3" w14:paraId="316EC599" w14:textId="658E1B25">
      <w:r>
        <w:t>Non-native, weedy annuals are present to dominant. Adjacent, upper</w:t>
      </w:r>
      <w:r w:rsidR="00DC45AD">
        <w:t>-</w:t>
      </w:r>
      <w:r>
        <w:t xml:space="preserve">elevation </w:t>
      </w:r>
      <w:proofErr w:type="spellStart"/>
      <w:r>
        <w:t>BpS</w:t>
      </w:r>
      <w:proofErr w:type="spellEnd"/>
      <w:r>
        <w:t xml:space="preserve"> may influence fire behavior and/or frequency.</w:t>
      </w:r>
    </w:p>
    <w:p w:rsidR="00941AC3" w:rsidP="00941AC3" w:rsidRDefault="00941AC3" w14:paraId="019F489E" w14:textId="77777777">
      <w:pPr>
        <w:pStyle w:val="InfoPara"/>
      </w:pPr>
      <w:r>
        <w:t>Issues or Problems</w:t>
      </w:r>
      <w:r w:rsidR="001964A5">
        <w:t xml:space="preserve"> </w:t>
      </w:r>
    </w:p>
    <w:p w:rsidR="00941AC3" w:rsidP="00941AC3" w:rsidRDefault="00941AC3" w14:paraId="56B17431" w14:textId="7CA6758B">
      <w:r>
        <w:t>Buffelgrass (</w:t>
      </w:r>
      <w:proofErr w:type="spellStart"/>
      <w:r w:rsidRPr="00C32716">
        <w:rPr>
          <w:i/>
        </w:rPr>
        <w:t>Cenchrus</w:t>
      </w:r>
      <w:proofErr w:type="spellEnd"/>
      <w:r w:rsidRPr="00C32716">
        <w:rPr>
          <w:i/>
        </w:rPr>
        <w:t xml:space="preserve"> </w:t>
      </w:r>
      <w:proofErr w:type="spellStart"/>
      <w:r w:rsidRPr="00C32716">
        <w:rPr>
          <w:i/>
        </w:rPr>
        <w:t>ciliaris</w:t>
      </w:r>
      <w:proofErr w:type="spellEnd"/>
      <w:r>
        <w:t xml:space="preserve">) invasion is prevalent, extending from lower elevations into the mid-elevation areas of this </w:t>
      </w:r>
      <w:proofErr w:type="spellStart"/>
      <w:r>
        <w:t>BpS</w:t>
      </w:r>
      <w:proofErr w:type="spellEnd"/>
      <w:r>
        <w:t xml:space="preserve">; fountain grass (landscape ornamental) also showing up in scattered areas within this </w:t>
      </w:r>
      <w:proofErr w:type="spellStart"/>
      <w:r>
        <w:t>BpS</w:t>
      </w:r>
      <w:proofErr w:type="spellEnd"/>
      <w:r>
        <w:t xml:space="preserve">. Red brome has significantly increased fire frequency and severity </w:t>
      </w:r>
      <w:r w:rsidR="00853261">
        <w:t>i</w:t>
      </w:r>
      <w:r>
        <w:t xml:space="preserve">n this </w:t>
      </w:r>
      <w:proofErr w:type="spellStart"/>
      <w:r>
        <w:t>BpS</w:t>
      </w:r>
      <w:proofErr w:type="spellEnd"/>
      <w:r>
        <w:t>.</w:t>
      </w:r>
    </w:p>
    <w:p w:rsidR="00853261" w:rsidP="00941AC3" w:rsidRDefault="00853261" w14:paraId="13879DE5" w14:textId="54C1154F"/>
    <w:p w:rsidR="00853261" w:rsidP="00941AC3" w:rsidRDefault="00853261" w14:paraId="0E5B5D9B" w14:textId="7F36E404">
      <w:r>
        <w:t xml:space="preserve">A reviewer noted that higher densities of weedy annuals could be expected due to a change in weather and climate patterns. </w:t>
      </w:r>
    </w:p>
    <w:p w:rsidR="00941AC3" w:rsidP="00941AC3" w:rsidRDefault="00941AC3" w14:paraId="70C36EBD" w14:textId="77777777">
      <w:pPr>
        <w:pStyle w:val="InfoPara"/>
      </w:pPr>
      <w:r>
        <w:t>Native Uncharacteristic Conditions</w:t>
      </w:r>
    </w:p>
    <w:p w:rsidR="00941AC3" w:rsidP="00941AC3" w:rsidRDefault="00941AC3" w14:paraId="147C4665" w14:textId="77777777"/>
    <w:p w:rsidR="00941AC3" w:rsidP="00941AC3" w:rsidRDefault="00941AC3" w14:paraId="7EA53C5F" w14:textId="77777777">
      <w:pPr>
        <w:pStyle w:val="InfoPara"/>
      </w:pPr>
      <w:r>
        <w:t>Comments</w:t>
      </w:r>
    </w:p>
    <w:p w:rsidRPr="00AF093B" w:rsidR="00CB13C8" w:rsidP="00CB13C8" w:rsidRDefault="00853261" w14:paraId="240A04BF" w14:textId="23E8FF91">
      <w:r w:rsidRPr="00AF093B">
        <w:t xml:space="preserve">Tim Christiansen reviewed this </w:t>
      </w:r>
      <w:proofErr w:type="spellStart"/>
      <w:r w:rsidRPr="00AF093B">
        <w:t>BpS</w:t>
      </w:r>
      <w:proofErr w:type="spellEnd"/>
      <w:r w:rsidRPr="00AF093B">
        <w:t xml:space="preserve"> during the 2016 Model Review.</w:t>
      </w:r>
    </w:p>
    <w:p w:rsidR="00CB13C8" w:rsidP="00CB13C8" w:rsidRDefault="00CB13C8" w14:paraId="2F64CD28" w14:textId="77777777">
      <w:pPr>
        <w:rPr>
          <w:b/>
        </w:rPr>
      </w:pPr>
    </w:p>
    <w:p w:rsidR="00941AC3" w:rsidP="00941AC3" w:rsidRDefault="00941AC3" w14:paraId="04B166D4" w14:textId="77777777">
      <w:pPr>
        <w:pStyle w:val="ReportSection"/>
      </w:pPr>
      <w:r>
        <w:t>Succession Classes</w:t>
      </w:r>
    </w:p>
    <w:p w:rsidR="00941AC3" w:rsidP="00941AC3" w:rsidRDefault="00941AC3" w14:paraId="24C2769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1AC3" w:rsidP="00941AC3" w:rsidRDefault="00941AC3" w14:paraId="534CFCDD" w14:textId="77777777">
      <w:pPr>
        <w:pStyle w:val="InfoPara"/>
        <w:pBdr>
          <w:top w:val="single" w:color="auto" w:sz="4" w:space="1"/>
        </w:pBdr>
      </w:pPr>
      <w:r xmlns:w="http://schemas.openxmlformats.org/wordprocessingml/2006/main">
        <w:t>Class A</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941AC3" w:rsidP="00941AC3" w:rsidRDefault="00941AC3" w14:paraId="296AE40C" w14:textId="77777777"/>
    <w:p w:rsidR="00941AC3" w:rsidP="00941AC3" w:rsidRDefault="00941AC3" w14:paraId="04BB5C8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748"/>
        <w:gridCol w:w="2952"/>
        <w:gridCol w:w="1956"/>
      </w:tblGrid>
      <w:tr w:rsidRPr="00941AC3" w:rsidR="00941AC3" w:rsidTr="00941AC3" w14:paraId="70240B44" w14:textId="77777777">
        <w:tc>
          <w:tcPr>
            <w:tcW w:w="1080" w:type="dxa"/>
            <w:tcBorders>
              <w:top w:val="single" w:color="auto" w:sz="2" w:space="0"/>
              <w:bottom w:val="single" w:color="000000" w:sz="12" w:space="0"/>
            </w:tcBorders>
            <w:shd w:val="clear" w:color="auto" w:fill="auto"/>
          </w:tcPr>
          <w:p w:rsidRPr="00941AC3" w:rsidR="00941AC3" w:rsidP="001964A5" w:rsidRDefault="00941AC3" w14:paraId="22D97B6A" w14:textId="77777777">
            <w:pPr>
              <w:rPr>
                <w:b/>
                <w:bCs/>
              </w:rPr>
            </w:pPr>
            <w:r w:rsidRPr="00941AC3">
              <w:rPr>
                <w:b/>
                <w:bCs/>
              </w:rPr>
              <w:t>Symbol</w:t>
            </w:r>
          </w:p>
        </w:tc>
        <w:tc>
          <w:tcPr>
            <w:tcW w:w="2748" w:type="dxa"/>
            <w:tcBorders>
              <w:top w:val="single" w:color="auto" w:sz="2" w:space="0"/>
              <w:bottom w:val="single" w:color="000000" w:sz="12" w:space="0"/>
            </w:tcBorders>
            <w:shd w:val="clear" w:color="auto" w:fill="auto"/>
          </w:tcPr>
          <w:p w:rsidRPr="00941AC3" w:rsidR="00941AC3" w:rsidP="001964A5" w:rsidRDefault="00941AC3" w14:paraId="0C605938" w14:textId="77777777">
            <w:pPr>
              <w:rPr>
                <w:b/>
                <w:bCs/>
              </w:rPr>
            </w:pPr>
            <w:r w:rsidRPr="00941AC3">
              <w:rPr>
                <w:b/>
                <w:bCs/>
              </w:rPr>
              <w:t>Scientific Name</w:t>
            </w:r>
          </w:p>
        </w:tc>
        <w:tc>
          <w:tcPr>
            <w:tcW w:w="2952" w:type="dxa"/>
            <w:tcBorders>
              <w:top w:val="single" w:color="auto" w:sz="2" w:space="0"/>
              <w:bottom w:val="single" w:color="000000" w:sz="12" w:space="0"/>
            </w:tcBorders>
            <w:shd w:val="clear" w:color="auto" w:fill="auto"/>
          </w:tcPr>
          <w:p w:rsidRPr="00941AC3" w:rsidR="00941AC3" w:rsidP="001964A5" w:rsidRDefault="00941AC3" w14:paraId="674B664C" w14:textId="77777777">
            <w:pPr>
              <w:rPr>
                <w:b/>
                <w:bCs/>
              </w:rPr>
            </w:pPr>
            <w:r w:rsidRPr="00941AC3">
              <w:rPr>
                <w:b/>
                <w:bCs/>
              </w:rPr>
              <w:t>Common Name</w:t>
            </w:r>
          </w:p>
        </w:tc>
        <w:tc>
          <w:tcPr>
            <w:tcW w:w="1956" w:type="dxa"/>
            <w:tcBorders>
              <w:top w:val="single" w:color="auto" w:sz="2" w:space="0"/>
              <w:bottom w:val="single" w:color="000000" w:sz="12" w:space="0"/>
            </w:tcBorders>
            <w:shd w:val="clear" w:color="auto" w:fill="auto"/>
          </w:tcPr>
          <w:p w:rsidRPr="00941AC3" w:rsidR="00941AC3" w:rsidP="001964A5" w:rsidRDefault="00941AC3" w14:paraId="52A07136" w14:textId="77777777">
            <w:pPr>
              <w:rPr>
                <w:b/>
                <w:bCs/>
              </w:rPr>
            </w:pPr>
            <w:r w:rsidRPr="00941AC3">
              <w:rPr>
                <w:b/>
                <w:bCs/>
              </w:rPr>
              <w:t>Canopy Position</w:t>
            </w:r>
          </w:p>
        </w:tc>
      </w:tr>
      <w:tr w:rsidRPr="00941AC3" w:rsidR="00941AC3" w:rsidTr="00941AC3" w14:paraId="25AD7487" w14:textId="77777777">
        <w:tc>
          <w:tcPr>
            <w:tcW w:w="1080" w:type="dxa"/>
            <w:tcBorders>
              <w:top w:val="single" w:color="000000" w:sz="12" w:space="0"/>
            </w:tcBorders>
            <w:shd w:val="clear" w:color="auto" w:fill="auto"/>
          </w:tcPr>
          <w:p w:rsidRPr="00941AC3" w:rsidR="00941AC3" w:rsidP="001964A5" w:rsidRDefault="00941AC3" w14:paraId="31D12A10" w14:textId="77777777">
            <w:pPr>
              <w:rPr>
                <w:bCs/>
              </w:rPr>
            </w:pPr>
            <w:r w:rsidRPr="00941AC3">
              <w:rPr>
                <w:bCs/>
              </w:rPr>
              <w:t>ERFA2</w:t>
            </w:r>
          </w:p>
        </w:tc>
        <w:tc>
          <w:tcPr>
            <w:tcW w:w="2748" w:type="dxa"/>
            <w:tcBorders>
              <w:top w:val="single" w:color="000000" w:sz="12" w:space="0"/>
            </w:tcBorders>
            <w:shd w:val="clear" w:color="auto" w:fill="auto"/>
          </w:tcPr>
          <w:p w:rsidRPr="00941AC3" w:rsidR="00941AC3" w:rsidP="001964A5" w:rsidRDefault="00941AC3" w14:paraId="4047731E" w14:textId="77777777">
            <w:proofErr w:type="spellStart"/>
            <w:r w:rsidRPr="00941AC3">
              <w:t>Eriogonum</w:t>
            </w:r>
            <w:proofErr w:type="spellEnd"/>
            <w:r w:rsidRPr="00941AC3">
              <w:t xml:space="preserve"> </w:t>
            </w:r>
            <w:proofErr w:type="spellStart"/>
            <w:r w:rsidRPr="00941AC3">
              <w:t>fasciculatum</w:t>
            </w:r>
            <w:proofErr w:type="spellEnd"/>
          </w:p>
        </w:tc>
        <w:tc>
          <w:tcPr>
            <w:tcW w:w="2952" w:type="dxa"/>
            <w:tcBorders>
              <w:top w:val="single" w:color="000000" w:sz="12" w:space="0"/>
            </w:tcBorders>
            <w:shd w:val="clear" w:color="auto" w:fill="auto"/>
          </w:tcPr>
          <w:p w:rsidRPr="00941AC3" w:rsidR="00941AC3" w:rsidP="001964A5" w:rsidRDefault="00941AC3" w14:paraId="10180E6F" w14:textId="77777777">
            <w:r w:rsidRPr="00941AC3">
              <w:t xml:space="preserve">Eastern </w:t>
            </w:r>
            <w:proofErr w:type="spellStart"/>
            <w:r w:rsidRPr="00941AC3">
              <w:t>mojave</w:t>
            </w:r>
            <w:proofErr w:type="spellEnd"/>
            <w:r w:rsidRPr="00941AC3">
              <w:t xml:space="preserve"> buckwheat</w:t>
            </w:r>
          </w:p>
        </w:tc>
        <w:tc>
          <w:tcPr>
            <w:tcW w:w="1956" w:type="dxa"/>
            <w:tcBorders>
              <w:top w:val="single" w:color="000000" w:sz="12" w:space="0"/>
            </w:tcBorders>
            <w:shd w:val="clear" w:color="auto" w:fill="auto"/>
          </w:tcPr>
          <w:p w:rsidRPr="00941AC3" w:rsidR="00941AC3" w:rsidP="001964A5" w:rsidRDefault="00941AC3" w14:paraId="05EE6536" w14:textId="77777777">
            <w:r w:rsidRPr="00941AC3">
              <w:t>All</w:t>
            </w:r>
          </w:p>
        </w:tc>
      </w:tr>
      <w:tr w:rsidRPr="00941AC3" w:rsidR="00941AC3" w:rsidTr="00941AC3" w14:paraId="061111AD" w14:textId="77777777">
        <w:tc>
          <w:tcPr>
            <w:tcW w:w="1080" w:type="dxa"/>
            <w:shd w:val="clear" w:color="auto" w:fill="auto"/>
          </w:tcPr>
          <w:p w:rsidRPr="00941AC3" w:rsidR="00941AC3" w:rsidP="001964A5" w:rsidRDefault="00941AC3" w14:paraId="0A5C2375" w14:textId="77777777">
            <w:pPr>
              <w:rPr>
                <w:bCs/>
              </w:rPr>
            </w:pPr>
            <w:r w:rsidRPr="00941AC3">
              <w:rPr>
                <w:bCs/>
              </w:rPr>
              <w:t>ERLI6</w:t>
            </w:r>
          </w:p>
        </w:tc>
        <w:tc>
          <w:tcPr>
            <w:tcW w:w="2748" w:type="dxa"/>
            <w:shd w:val="clear" w:color="auto" w:fill="auto"/>
          </w:tcPr>
          <w:p w:rsidRPr="00941AC3" w:rsidR="00941AC3" w:rsidP="001964A5" w:rsidRDefault="00941AC3" w14:paraId="0BC8ECC4" w14:textId="77777777">
            <w:proofErr w:type="spellStart"/>
            <w:r w:rsidRPr="00941AC3">
              <w:t>Ericameria</w:t>
            </w:r>
            <w:proofErr w:type="spellEnd"/>
            <w:r w:rsidRPr="00941AC3">
              <w:t xml:space="preserve"> </w:t>
            </w:r>
            <w:proofErr w:type="spellStart"/>
            <w:r w:rsidRPr="00941AC3">
              <w:t>linearifolia</w:t>
            </w:r>
            <w:proofErr w:type="spellEnd"/>
          </w:p>
        </w:tc>
        <w:tc>
          <w:tcPr>
            <w:tcW w:w="2952" w:type="dxa"/>
            <w:shd w:val="clear" w:color="auto" w:fill="auto"/>
          </w:tcPr>
          <w:p w:rsidRPr="00941AC3" w:rsidR="00941AC3" w:rsidP="001964A5" w:rsidRDefault="00941AC3" w14:paraId="362FC397" w14:textId="77777777">
            <w:r w:rsidRPr="00941AC3">
              <w:t xml:space="preserve">Narrowleaf </w:t>
            </w:r>
            <w:proofErr w:type="spellStart"/>
            <w:r w:rsidRPr="00941AC3">
              <w:t>goldenbush</w:t>
            </w:r>
            <w:proofErr w:type="spellEnd"/>
          </w:p>
        </w:tc>
        <w:tc>
          <w:tcPr>
            <w:tcW w:w="1956" w:type="dxa"/>
            <w:shd w:val="clear" w:color="auto" w:fill="auto"/>
          </w:tcPr>
          <w:p w:rsidRPr="00941AC3" w:rsidR="00941AC3" w:rsidP="001964A5" w:rsidRDefault="00941AC3" w14:paraId="616F4E05" w14:textId="77777777">
            <w:r w:rsidRPr="00941AC3">
              <w:t>All</w:t>
            </w:r>
          </w:p>
        </w:tc>
      </w:tr>
      <w:tr w:rsidRPr="00941AC3" w:rsidR="00941AC3" w:rsidTr="00941AC3" w14:paraId="5C93DB22" w14:textId="77777777">
        <w:tc>
          <w:tcPr>
            <w:tcW w:w="1080" w:type="dxa"/>
            <w:shd w:val="clear" w:color="auto" w:fill="auto"/>
          </w:tcPr>
          <w:p w:rsidRPr="00941AC3" w:rsidR="00941AC3" w:rsidP="001964A5" w:rsidRDefault="00941AC3" w14:paraId="57DFD6FD" w14:textId="77777777">
            <w:pPr>
              <w:rPr>
                <w:bCs/>
              </w:rPr>
            </w:pPr>
            <w:r w:rsidRPr="00941AC3">
              <w:rPr>
                <w:bCs/>
              </w:rPr>
              <w:t>ISTE2</w:t>
            </w:r>
          </w:p>
        </w:tc>
        <w:tc>
          <w:tcPr>
            <w:tcW w:w="2748" w:type="dxa"/>
            <w:shd w:val="clear" w:color="auto" w:fill="auto"/>
          </w:tcPr>
          <w:p w:rsidRPr="00941AC3" w:rsidR="00941AC3" w:rsidP="001964A5" w:rsidRDefault="00941AC3" w14:paraId="41478A24" w14:textId="77777777">
            <w:proofErr w:type="spellStart"/>
            <w:r w:rsidRPr="00941AC3">
              <w:t>Isocoma</w:t>
            </w:r>
            <w:proofErr w:type="spellEnd"/>
            <w:r w:rsidRPr="00941AC3">
              <w:t xml:space="preserve"> </w:t>
            </w:r>
            <w:proofErr w:type="spellStart"/>
            <w:r w:rsidRPr="00941AC3">
              <w:t>tenuisecta</w:t>
            </w:r>
            <w:proofErr w:type="spellEnd"/>
          </w:p>
        </w:tc>
        <w:tc>
          <w:tcPr>
            <w:tcW w:w="2952" w:type="dxa"/>
            <w:shd w:val="clear" w:color="auto" w:fill="auto"/>
          </w:tcPr>
          <w:p w:rsidRPr="00941AC3" w:rsidR="00941AC3" w:rsidP="001964A5" w:rsidRDefault="00941AC3" w14:paraId="708B65EF" w14:textId="77777777">
            <w:proofErr w:type="spellStart"/>
            <w:r w:rsidRPr="00941AC3">
              <w:t>Burroweed</w:t>
            </w:r>
            <w:proofErr w:type="spellEnd"/>
          </w:p>
        </w:tc>
        <w:tc>
          <w:tcPr>
            <w:tcW w:w="1956" w:type="dxa"/>
            <w:shd w:val="clear" w:color="auto" w:fill="auto"/>
          </w:tcPr>
          <w:p w:rsidRPr="00941AC3" w:rsidR="00941AC3" w:rsidP="001964A5" w:rsidRDefault="00941AC3" w14:paraId="2ED28061" w14:textId="77777777">
            <w:r w:rsidRPr="00941AC3">
              <w:t>All</w:t>
            </w:r>
          </w:p>
        </w:tc>
      </w:tr>
      <w:tr w:rsidRPr="00941AC3" w:rsidR="00941AC3" w:rsidTr="00941AC3" w14:paraId="1E482A71" w14:textId="77777777">
        <w:tc>
          <w:tcPr>
            <w:tcW w:w="1080" w:type="dxa"/>
            <w:shd w:val="clear" w:color="auto" w:fill="auto"/>
          </w:tcPr>
          <w:p w:rsidRPr="00941AC3" w:rsidR="00941AC3" w:rsidP="001964A5" w:rsidRDefault="00941AC3" w14:paraId="2F4A95A6" w14:textId="77777777">
            <w:pPr>
              <w:rPr>
                <w:bCs/>
              </w:rPr>
            </w:pPr>
            <w:r w:rsidRPr="00941AC3">
              <w:rPr>
                <w:bCs/>
              </w:rPr>
              <w:t>GUTIE</w:t>
            </w:r>
          </w:p>
        </w:tc>
        <w:tc>
          <w:tcPr>
            <w:tcW w:w="2748" w:type="dxa"/>
            <w:shd w:val="clear" w:color="auto" w:fill="auto"/>
          </w:tcPr>
          <w:p w:rsidRPr="00941AC3" w:rsidR="00941AC3" w:rsidP="001964A5" w:rsidRDefault="00941AC3" w14:paraId="5B5BC32A" w14:textId="77777777">
            <w:proofErr w:type="spellStart"/>
            <w:r w:rsidRPr="00941AC3">
              <w:t>Gutierrezia</w:t>
            </w:r>
            <w:proofErr w:type="spellEnd"/>
          </w:p>
        </w:tc>
        <w:tc>
          <w:tcPr>
            <w:tcW w:w="2952" w:type="dxa"/>
            <w:shd w:val="clear" w:color="auto" w:fill="auto"/>
          </w:tcPr>
          <w:p w:rsidRPr="00941AC3" w:rsidR="00941AC3" w:rsidP="001964A5" w:rsidRDefault="00941AC3" w14:paraId="6A5B157F" w14:textId="77777777">
            <w:r w:rsidRPr="00941AC3">
              <w:t>Snakeweed</w:t>
            </w:r>
          </w:p>
        </w:tc>
        <w:tc>
          <w:tcPr>
            <w:tcW w:w="1956" w:type="dxa"/>
            <w:shd w:val="clear" w:color="auto" w:fill="auto"/>
          </w:tcPr>
          <w:p w:rsidRPr="00941AC3" w:rsidR="00941AC3" w:rsidP="001964A5" w:rsidRDefault="00941AC3" w14:paraId="435490EA" w14:textId="77777777">
            <w:r w:rsidRPr="00941AC3">
              <w:t>All</w:t>
            </w:r>
          </w:p>
        </w:tc>
      </w:tr>
    </w:tbl>
    <w:p w:rsidR="00941AC3" w:rsidP="00941AC3" w:rsidRDefault="00941AC3" w14:paraId="5190E4D3" w14:textId="77777777"/>
    <w:p w:rsidR="00941AC3" w:rsidP="00941AC3" w:rsidRDefault="00941AC3" w14:paraId="3EA76033" w14:textId="77777777">
      <w:pPr>
        <w:pStyle w:val="SClassInfoPara"/>
      </w:pPr>
      <w:r>
        <w:t>Description</w:t>
      </w:r>
    </w:p>
    <w:p w:rsidR="00941AC3" w:rsidP="00941AC3" w:rsidRDefault="00941AC3" w14:paraId="36224D6F" w14:textId="17B450FB">
      <w:r>
        <w:t xml:space="preserve">High percent bare ground, with shrub seedlings or </w:t>
      </w:r>
      <w:proofErr w:type="spellStart"/>
      <w:r>
        <w:t>resprouts</w:t>
      </w:r>
      <w:proofErr w:type="spellEnd"/>
      <w:r>
        <w:t xml:space="preserve">. </w:t>
      </w:r>
      <w:proofErr w:type="spellStart"/>
      <w:r w:rsidR="00890942">
        <w:t>Burroweed</w:t>
      </w:r>
      <w:proofErr w:type="spellEnd"/>
      <w:r w:rsidR="00890942">
        <w:t xml:space="preserve"> </w:t>
      </w:r>
      <w:r>
        <w:t xml:space="preserve">and </w:t>
      </w:r>
      <w:r w:rsidR="00890942">
        <w:t xml:space="preserve">snakeweed </w:t>
      </w:r>
      <w:r>
        <w:t xml:space="preserve">are </w:t>
      </w:r>
      <w:r w:rsidR="00AF093B">
        <w:t>the predomina</w:t>
      </w:r>
      <w:r w:rsidR="00DC45AD">
        <w:t>nt</w:t>
      </w:r>
      <w:r w:rsidR="00AF093B">
        <w:t xml:space="preserve"> species</w:t>
      </w:r>
      <w:r>
        <w:t xml:space="preserve"> if average or higher winter precipitation is received. Fire seldom occurs in this class. Shrub cover will increase along riparian zones/areas due to more favorable growing conditions.</w:t>
      </w:r>
    </w:p>
    <w:p w:rsidR="00941AC3" w:rsidP="00941AC3" w:rsidRDefault="00941AC3" w14:paraId="5D016B0C" w14:textId="77777777"/>
    <w:p>
      <w:r>
        <w:rPr>
          <w:i/>
          <w:u w:val="single"/>
        </w:rPr>
        <w:t>Maximum Tree Size Class</w:t>
      </w:r>
      <w:br/>
      <w:r>
        <w:t>None</w:t>
      </w:r>
    </w:p>
    <w:p w:rsidR="00941AC3" w:rsidP="00941AC3" w:rsidRDefault="00941AC3" w14:paraId="1A748F64" w14:textId="77777777">
      <w:pPr>
        <w:pStyle w:val="InfoPara"/>
        <w:pBdr>
          <w:top w:val="single" w:color="auto" w:sz="4" w:space="1"/>
        </w:pBdr>
      </w:pPr>
      <w:r xmlns:w="http://schemas.openxmlformats.org/wordprocessingml/2006/main">
        <w:t>Class B</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41AC3" w:rsidP="00941AC3" w:rsidRDefault="00941AC3" w14:paraId="27F28F3C" w14:textId="77777777"/>
    <w:p w:rsidR="00941AC3" w:rsidP="00941AC3" w:rsidRDefault="00941AC3" w14:paraId="1F6DB52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748"/>
        <w:gridCol w:w="2952"/>
        <w:gridCol w:w="1956"/>
      </w:tblGrid>
      <w:tr w:rsidRPr="00941AC3" w:rsidR="00941AC3" w:rsidTr="00941AC3" w14:paraId="09F53FC3" w14:textId="77777777">
        <w:tc>
          <w:tcPr>
            <w:tcW w:w="1152" w:type="dxa"/>
            <w:tcBorders>
              <w:top w:val="single" w:color="auto" w:sz="2" w:space="0"/>
              <w:bottom w:val="single" w:color="000000" w:sz="12" w:space="0"/>
            </w:tcBorders>
            <w:shd w:val="clear" w:color="auto" w:fill="auto"/>
          </w:tcPr>
          <w:p w:rsidRPr="00941AC3" w:rsidR="00941AC3" w:rsidP="001964A5" w:rsidRDefault="00941AC3" w14:paraId="4ECAA601" w14:textId="77777777">
            <w:pPr>
              <w:rPr>
                <w:b/>
                <w:bCs/>
              </w:rPr>
            </w:pPr>
            <w:r w:rsidRPr="00941AC3">
              <w:rPr>
                <w:b/>
                <w:bCs/>
              </w:rPr>
              <w:t>Symbol</w:t>
            </w:r>
          </w:p>
        </w:tc>
        <w:tc>
          <w:tcPr>
            <w:tcW w:w="2748" w:type="dxa"/>
            <w:tcBorders>
              <w:top w:val="single" w:color="auto" w:sz="2" w:space="0"/>
              <w:bottom w:val="single" w:color="000000" w:sz="12" w:space="0"/>
            </w:tcBorders>
            <w:shd w:val="clear" w:color="auto" w:fill="auto"/>
          </w:tcPr>
          <w:p w:rsidRPr="00941AC3" w:rsidR="00941AC3" w:rsidP="001964A5" w:rsidRDefault="00941AC3" w14:paraId="4F4F473C" w14:textId="77777777">
            <w:pPr>
              <w:rPr>
                <w:b/>
                <w:bCs/>
              </w:rPr>
            </w:pPr>
            <w:r w:rsidRPr="00941AC3">
              <w:rPr>
                <w:b/>
                <w:bCs/>
              </w:rPr>
              <w:t>Scientific Name</w:t>
            </w:r>
          </w:p>
        </w:tc>
        <w:tc>
          <w:tcPr>
            <w:tcW w:w="2952" w:type="dxa"/>
            <w:tcBorders>
              <w:top w:val="single" w:color="auto" w:sz="2" w:space="0"/>
              <w:bottom w:val="single" w:color="000000" w:sz="12" w:space="0"/>
            </w:tcBorders>
            <w:shd w:val="clear" w:color="auto" w:fill="auto"/>
          </w:tcPr>
          <w:p w:rsidRPr="00941AC3" w:rsidR="00941AC3" w:rsidP="001964A5" w:rsidRDefault="00941AC3" w14:paraId="2F6C9E97" w14:textId="77777777">
            <w:pPr>
              <w:rPr>
                <w:b/>
                <w:bCs/>
              </w:rPr>
            </w:pPr>
            <w:r w:rsidRPr="00941AC3">
              <w:rPr>
                <w:b/>
                <w:bCs/>
              </w:rPr>
              <w:t>Common Name</w:t>
            </w:r>
          </w:p>
        </w:tc>
        <w:tc>
          <w:tcPr>
            <w:tcW w:w="1956" w:type="dxa"/>
            <w:tcBorders>
              <w:top w:val="single" w:color="auto" w:sz="2" w:space="0"/>
              <w:bottom w:val="single" w:color="000000" w:sz="12" w:space="0"/>
            </w:tcBorders>
            <w:shd w:val="clear" w:color="auto" w:fill="auto"/>
          </w:tcPr>
          <w:p w:rsidRPr="00941AC3" w:rsidR="00941AC3" w:rsidP="001964A5" w:rsidRDefault="00941AC3" w14:paraId="750CDFDE" w14:textId="77777777">
            <w:pPr>
              <w:rPr>
                <w:b/>
                <w:bCs/>
              </w:rPr>
            </w:pPr>
            <w:r w:rsidRPr="00941AC3">
              <w:rPr>
                <w:b/>
                <w:bCs/>
              </w:rPr>
              <w:t>Canopy Position</w:t>
            </w:r>
          </w:p>
        </w:tc>
      </w:tr>
      <w:tr w:rsidRPr="00941AC3" w:rsidR="00941AC3" w:rsidTr="00941AC3" w14:paraId="61DC2F4C" w14:textId="77777777">
        <w:tc>
          <w:tcPr>
            <w:tcW w:w="1152" w:type="dxa"/>
            <w:tcBorders>
              <w:top w:val="single" w:color="000000" w:sz="12" w:space="0"/>
            </w:tcBorders>
            <w:shd w:val="clear" w:color="auto" w:fill="auto"/>
          </w:tcPr>
          <w:p w:rsidRPr="00941AC3" w:rsidR="00941AC3" w:rsidP="001964A5" w:rsidRDefault="00941AC3" w14:paraId="209BD5E9" w14:textId="77777777">
            <w:pPr>
              <w:rPr>
                <w:bCs/>
              </w:rPr>
            </w:pPr>
            <w:r w:rsidRPr="00941AC3">
              <w:rPr>
                <w:bCs/>
              </w:rPr>
              <w:t>ERFA2</w:t>
            </w:r>
          </w:p>
        </w:tc>
        <w:tc>
          <w:tcPr>
            <w:tcW w:w="2748" w:type="dxa"/>
            <w:tcBorders>
              <w:top w:val="single" w:color="000000" w:sz="12" w:space="0"/>
            </w:tcBorders>
            <w:shd w:val="clear" w:color="auto" w:fill="auto"/>
          </w:tcPr>
          <w:p w:rsidRPr="00941AC3" w:rsidR="00941AC3" w:rsidP="001964A5" w:rsidRDefault="00941AC3" w14:paraId="156A1CB8" w14:textId="77777777">
            <w:proofErr w:type="spellStart"/>
            <w:r w:rsidRPr="00941AC3">
              <w:t>Eriogonum</w:t>
            </w:r>
            <w:proofErr w:type="spellEnd"/>
            <w:r w:rsidRPr="00941AC3">
              <w:t xml:space="preserve"> </w:t>
            </w:r>
            <w:proofErr w:type="spellStart"/>
            <w:r w:rsidRPr="00941AC3">
              <w:t>fasciculatum</w:t>
            </w:r>
            <w:proofErr w:type="spellEnd"/>
          </w:p>
        </w:tc>
        <w:tc>
          <w:tcPr>
            <w:tcW w:w="2952" w:type="dxa"/>
            <w:tcBorders>
              <w:top w:val="single" w:color="000000" w:sz="12" w:space="0"/>
            </w:tcBorders>
            <w:shd w:val="clear" w:color="auto" w:fill="auto"/>
          </w:tcPr>
          <w:p w:rsidRPr="00941AC3" w:rsidR="00941AC3" w:rsidP="001964A5" w:rsidRDefault="00941AC3" w14:paraId="22DC86DA" w14:textId="77777777">
            <w:r w:rsidRPr="00941AC3">
              <w:t xml:space="preserve">Eastern </w:t>
            </w:r>
            <w:proofErr w:type="spellStart"/>
            <w:r w:rsidRPr="00941AC3">
              <w:t>mojave</w:t>
            </w:r>
            <w:proofErr w:type="spellEnd"/>
            <w:r w:rsidRPr="00941AC3">
              <w:t xml:space="preserve"> buckwheat</w:t>
            </w:r>
          </w:p>
        </w:tc>
        <w:tc>
          <w:tcPr>
            <w:tcW w:w="1956" w:type="dxa"/>
            <w:tcBorders>
              <w:top w:val="single" w:color="000000" w:sz="12" w:space="0"/>
            </w:tcBorders>
            <w:shd w:val="clear" w:color="auto" w:fill="auto"/>
          </w:tcPr>
          <w:p w:rsidRPr="00941AC3" w:rsidR="00941AC3" w:rsidP="001964A5" w:rsidRDefault="00941AC3" w14:paraId="012E2208" w14:textId="77777777">
            <w:r w:rsidRPr="00941AC3">
              <w:t>Upper</w:t>
            </w:r>
          </w:p>
        </w:tc>
      </w:tr>
      <w:tr w:rsidRPr="00941AC3" w:rsidR="00941AC3" w:rsidTr="00941AC3" w14:paraId="57AFE016" w14:textId="77777777">
        <w:tc>
          <w:tcPr>
            <w:tcW w:w="1152" w:type="dxa"/>
            <w:shd w:val="clear" w:color="auto" w:fill="auto"/>
          </w:tcPr>
          <w:p w:rsidRPr="00941AC3" w:rsidR="00941AC3" w:rsidP="001964A5" w:rsidRDefault="00941AC3" w14:paraId="570F5EC3" w14:textId="77777777">
            <w:pPr>
              <w:rPr>
                <w:bCs/>
              </w:rPr>
            </w:pPr>
            <w:r w:rsidRPr="00941AC3">
              <w:rPr>
                <w:bCs/>
              </w:rPr>
              <w:t>CAHO3</w:t>
            </w:r>
          </w:p>
        </w:tc>
        <w:tc>
          <w:tcPr>
            <w:tcW w:w="2748" w:type="dxa"/>
            <w:shd w:val="clear" w:color="auto" w:fill="auto"/>
          </w:tcPr>
          <w:p w:rsidRPr="00941AC3" w:rsidR="00941AC3" w:rsidP="001964A5" w:rsidRDefault="00941AC3" w14:paraId="03B33037" w14:textId="77777777">
            <w:proofErr w:type="spellStart"/>
            <w:r w:rsidRPr="00941AC3">
              <w:t>Canotia</w:t>
            </w:r>
            <w:proofErr w:type="spellEnd"/>
            <w:r w:rsidRPr="00941AC3">
              <w:t xml:space="preserve"> </w:t>
            </w:r>
            <w:proofErr w:type="spellStart"/>
            <w:r w:rsidRPr="00941AC3">
              <w:t>holacantha</w:t>
            </w:r>
            <w:proofErr w:type="spellEnd"/>
          </w:p>
        </w:tc>
        <w:tc>
          <w:tcPr>
            <w:tcW w:w="2952" w:type="dxa"/>
            <w:shd w:val="clear" w:color="auto" w:fill="auto"/>
          </w:tcPr>
          <w:p w:rsidRPr="00941AC3" w:rsidR="00941AC3" w:rsidP="001964A5" w:rsidRDefault="00941AC3" w14:paraId="0C4D6B80" w14:textId="77777777">
            <w:r w:rsidRPr="00941AC3">
              <w:t>Crucifixion thorn</w:t>
            </w:r>
          </w:p>
        </w:tc>
        <w:tc>
          <w:tcPr>
            <w:tcW w:w="1956" w:type="dxa"/>
            <w:shd w:val="clear" w:color="auto" w:fill="auto"/>
          </w:tcPr>
          <w:p w:rsidRPr="00941AC3" w:rsidR="00941AC3" w:rsidP="001964A5" w:rsidRDefault="00941AC3" w14:paraId="1121C5D9" w14:textId="77777777">
            <w:r w:rsidRPr="00941AC3">
              <w:t>Upper</w:t>
            </w:r>
          </w:p>
        </w:tc>
      </w:tr>
      <w:tr w:rsidRPr="00941AC3" w:rsidR="00941AC3" w:rsidTr="00941AC3" w14:paraId="7F10CAC5" w14:textId="77777777">
        <w:tc>
          <w:tcPr>
            <w:tcW w:w="1152" w:type="dxa"/>
            <w:shd w:val="clear" w:color="auto" w:fill="auto"/>
          </w:tcPr>
          <w:p w:rsidRPr="00941AC3" w:rsidR="00941AC3" w:rsidP="001964A5" w:rsidRDefault="00941AC3" w14:paraId="1134860F" w14:textId="77777777">
            <w:pPr>
              <w:rPr>
                <w:bCs/>
              </w:rPr>
            </w:pPr>
            <w:r w:rsidRPr="00941AC3">
              <w:rPr>
                <w:bCs/>
              </w:rPr>
              <w:t>SICH</w:t>
            </w:r>
          </w:p>
        </w:tc>
        <w:tc>
          <w:tcPr>
            <w:tcW w:w="2748" w:type="dxa"/>
            <w:shd w:val="clear" w:color="auto" w:fill="auto"/>
          </w:tcPr>
          <w:p w:rsidRPr="00941AC3" w:rsidR="00941AC3" w:rsidP="001964A5" w:rsidRDefault="00941AC3" w14:paraId="2707ADAA" w14:textId="77777777">
            <w:proofErr w:type="spellStart"/>
            <w:r w:rsidRPr="00941AC3">
              <w:t>Simmondsia</w:t>
            </w:r>
            <w:proofErr w:type="spellEnd"/>
            <w:r w:rsidRPr="00941AC3">
              <w:t xml:space="preserve"> </w:t>
            </w:r>
            <w:proofErr w:type="spellStart"/>
            <w:r w:rsidRPr="00941AC3">
              <w:t>chinensis</w:t>
            </w:r>
            <w:proofErr w:type="spellEnd"/>
          </w:p>
        </w:tc>
        <w:tc>
          <w:tcPr>
            <w:tcW w:w="2952" w:type="dxa"/>
            <w:shd w:val="clear" w:color="auto" w:fill="auto"/>
          </w:tcPr>
          <w:p w:rsidRPr="00941AC3" w:rsidR="00941AC3" w:rsidP="001964A5" w:rsidRDefault="00941AC3" w14:paraId="6C9E1FC8" w14:textId="77777777">
            <w:r w:rsidRPr="00941AC3">
              <w:t>Jojoba</w:t>
            </w:r>
          </w:p>
        </w:tc>
        <w:tc>
          <w:tcPr>
            <w:tcW w:w="1956" w:type="dxa"/>
            <w:shd w:val="clear" w:color="auto" w:fill="auto"/>
          </w:tcPr>
          <w:p w:rsidRPr="00941AC3" w:rsidR="00941AC3" w:rsidP="001964A5" w:rsidRDefault="00941AC3" w14:paraId="0936315F" w14:textId="77777777">
            <w:r w:rsidRPr="00941AC3">
              <w:t>Upper</w:t>
            </w:r>
          </w:p>
        </w:tc>
      </w:tr>
      <w:tr w:rsidRPr="00941AC3" w:rsidR="00941AC3" w:rsidTr="00941AC3" w14:paraId="0BB36E6C" w14:textId="77777777">
        <w:tc>
          <w:tcPr>
            <w:tcW w:w="1152" w:type="dxa"/>
            <w:shd w:val="clear" w:color="auto" w:fill="auto"/>
          </w:tcPr>
          <w:p w:rsidRPr="00941AC3" w:rsidR="00941AC3" w:rsidP="001964A5" w:rsidRDefault="00941AC3" w14:paraId="423FEFC9" w14:textId="77777777">
            <w:pPr>
              <w:rPr>
                <w:bCs/>
              </w:rPr>
            </w:pPr>
            <w:r w:rsidRPr="00941AC3">
              <w:rPr>
                <w:bCs/>
              </w:rPr>
              <w:t>LATR2</w:t>
            </w:r>
          </w:p>
        </w:tc>
        <w:tc>
          <w:tcPr>
            <w:tcW w:w="2748" w:type="dxa"/>
            <w:shd w:val="clear" w:color="auto" w:fill="auto"/>
          </w:tcPr>
          <w:p w:rsidRPr="00941AC3" w:rsidR="00941AC3" w:rsidP="001964A5" w:rsidRDefault="00941AC3" w14:paraId="29DED48D" w14:textId="77777777">
            <w:proofErr w:type="spellStart"/>
            <w:r w:rsidRPr="00941AC3">
              <w:t>Larrea</w:t>
            </w:r>
            <w:proofErr w:type="spellEnd"/>
            <w:r w:rsidRPr="00941AC3">
              <w:t xml:space="preserve"> tridentata</w:t>
            </w:r>
          </w:p>
        </w:tc>
        <w:tc>
          <w:tcPr>
            <w:tcW w:w="2952" w:type="dxa"/>
            <w:shd w:val="clear" w:color="auto" w:fill="auto"/>
          </w:tcPr>
          <w:p w:rsidRPr="00941AC3" w:rsidR="00941AC3" w:rsidP="001964A5" w:rsidRDefault="00941AC3" w14:paraId="648CF997" w14:textId="77777777">
            <w:r w:rsidRPr="00941AC3">
              <w:t>Creosote bush</w:t>
            </w:r>
          </w:p>
        </w:tc>
        <w:tc>
          <w:tcPr>
            <w:tcW w:w="1956" w:type="dxa"/>
            <w:shd w:val="clear" w:color="auto" w:fill="auto"/>
          </w:tcPr>
          <w:p w:rsidRPr="00941AC3" w:rsidR="00941AC3" w:rsidP="001964A5" w:rsidRDefault="00941AC3" w14:paraId="0F5003EE" w14:textId="77777777">
            <w:r w:rsidRPr="00941AC3">
              <w:t>Upper</w:t>
            </w:r>
          </w:p>
        </w:tc>
      </w:tr>
    </w:tbl>
    <w:p w:rsidR="00941AC3" w:rsidP="00941AC3" w:rsidRDefault="00941AC3" w14:paraId="7D9FD81B" w14:textId="77777777"/>
    <w:p w:rsidR="00941AC3" w:rsidP="00941AC3" w:rsidRDefault="00941AC3" w14:paraId="783290D2" w14:textId="77777777">
      <w:pPr>
        <w:pStyle w:val="SClassInfoPara"/>
      </w:pPr>
      <w:r>
        <w:t>Description</w:t>
      </w:r>
    </w:p>
    <w:p w:rsidR="00941AC3" w:rsidP="00941AC3" w:rsidRDefault="00941AC3" w14:paraId="46EAC2CC" w14:textId="7B936E4B">
      <w:r>
        <w:t xml:space="preserve">Acacia may occur in patches. Sparse herbaceous layer, high percent of bare ground. </w:t>
      </w:r>
      <w:proofErr w:type="spellStart"/>
      <w:r w:rsidRPr="00C32716">
        <w:rPr>
          <w:i/>
        </w:rPr>
        <w:t>Larrea</w:t>
      </w:r>
      <w:proofErr w:type="spellEnd"/>
      <w:r w:rsidRPr="00C32716">
        <w:rPr>
          <w:i/>
        </w:rPr>
        <w:t xml:space="preserve">, </w:t>
      </w:r>
      <w:proofErr w:type="spellStart"/>
      <w:r w:rsidRPr="00C32716">
        <w:rPr>
          <w:i/>
        </w:rPr>
        <w:t>Eriogonium</w:t>
      </w:r>
      <w:proofErr w:type="spellEnd"/>
      <w:r>
        <w:t xml:space="preserve">, </w:t>
      </w:r>
      <w:proofErr w:type="spellStart"/>
      <w:r w:rsidRPr="00C32716">
        <w:rPr>
          <w:i/>
        </w:rPr>
        <w:t>Simmondsia</w:t>
      </w:r>
      <w:proofErr w:type="spellEnd"/>
      <w:r>
        <w:t xml:space="preserve">, </w:t>
      </w:r>
      <w:proofErr w:type="spellStart"/>
      <w:r w:rsidRPr="00C32716">
        <w:rPr>
          <w:i/>
        </w:rPr>
        <w:t>Ericameria</w:t>
      </w:r>
      <w:proofErr w:type="spellEnd"/>
      <w:r>
        <w:t xml:space="preserve">, </w:t>
      </w:r>
      <w:proofErr w:type="spellStart"/>
      <w:r w:rsidRPr="00C32716">
        <w:rPr>
          <w:i/>
        </w:rPr>
        <w:t>Canotia</w:t>
      </w:r>
      <w:proofErr w:type="spellEnd"/>
      <w:r>
        <w:t xml:space="preserve"> found throughout. Significant fire events are still very rare in this system. Native American burning played a role within or immediately adjacent to riparian zones, primarily to chase game for hunting purposes (Dobyns, H</w:t>
      </w:r>
      <w:r w:rsidR="00C32716">
        <w:t>.</w:t>
      </w:r>
      <w:r>
        <w:t>F.).</w:t>
      </w:r>
    </w:p>
    <w:p w:rsidR="00941AC3" w:rsidP="00941AC3" w:rsidRDefault="00941AC3" w14:paraId="373FE55A"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5</w:t>
            </w:r>
          </w:p>
        </w:tc>
      </w:tr>
      <w:tr>
        <w:tc>
          <w:p>
            <w:pPr>
              <w:jc w:val="center"/>
            </w:pPr>
            <w:r>
              <w:rPr>
                <w:sz w:val="20"/>
              </w:rPr>
              <w:t>Late1:CLS</w:t>
            </w:r>
          </w:p>
        </w:tc>
        <w:tc>
          <w:p>
            <w:pPr>
              <w:jc w:val="center"/>
            </w:pPr>
            <w:r>
              <w:rPr>
                <w:sz w:val="20"/>
              </w:rPr>
              <w:t>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0.09</w:t>
            </w:r>
          </w:p>
        </w:tc>
        <w:tc>
          <w:p>
            <w:pPr>
              <w:jc w:val="center"/>
            </w:pPr>
            <w:r>
              <w:rPr>
                <w:sz w:val="20"/>
              </w:rPr>
              <w:t>11</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41AC3" w:rsidP="00941AC3" w:rsidRDefault="00941AC3" w14:paraId="40DE308B" w14:textId="77777777">
      <w:r>
        <w:t xml:space="preserve">Carey, Jennifer H. 1994. </w:t>
      </w:r>
      <w:proofErr w:type="spellStart"/>
      <w:r>
        <w:t>Gutierrezia</w:t>
      </w:r>
      <w:proofErr w:type="spellEnd"/>
      <w:r>
        <w:t xml:space="preserve"> </w:t>
      </w:r>
      <w:proofErr w:type="spellStart"/>
      <w:r>
        <w:t>microcephala</w:t>
      </w:r>
      <w:proofErr w:type="spellEnd"/>
      <w:r>
        <w:t>. In: Fire Effects Information System, [Online]. USDA Forest Service, Rocky Mountain Research Station, Fire Sciences Laboratory (Producer). Available: http://www.fs.fed.us/database/feis/ [2005, October 4].</w:t>
      </w:r>
    </w:p>
    <w:p w:rsidR="00941AC3" w:rsidP="00941AC3" w:rsidRDefault="00941AC3" w14:paraId="26F90FBA" w14:textId="77777777"/>
    <w:p w:rsidR="00941AC3" w:rsidP="00941AC3" w:rsidRDefault="00941AC3" w14:paraId="3BDD1422" w14:textId="77777777">
      <w:r>
        <w:t xml:space="preserve">Dick-Peddie, William A. 1993. New Mexico vegetation: past, present, and future. Albuquerque, NM: University of New Mexico Press. 244 p. </w:t>
      </w:r>
    </w:p>
    <w:p w:rsidR="00941AC3" w:rsidP="00941AC3" w:rsidRDefault="00941AC3" w14:paraId="2B5A33B8" w14:textId="77777777"/>
    <w:p w:rsidR="00941AC3" w:rsidP="00941AC3" w:rsidRDefault="00941AC3" w14:paraId="3E7EEBBE" w14:textId="77777777">
      <w:r>
        <w:lastRenderedPageBreak/>
        <w:t xml:space="preserve">Humphrey, Robert R. 1974. Fire in the deserts and desert grassland of North America. In: Kozlowski, T. T.; </w:t>
      </w:r>
      <w:proofErr w:type="spellStart"/>
      <w:r>
        <w:t>Ahlgren</w:t>
      </w:r>
      <w:proofErr w:type="spellEnd"/>
      <w:r>
        <w:t>, C. E., eds. Fire and ecosystems. New York: Academic Press: 365-400.</w:t>
      </w:r>
    </w:p>
    <w:p w:rsidR="00941AC3" w:rsidP="00941AC3" w:rsidRDefault="00941AC3" w14:paraId="26269FF5" w14:textId="77777777"/>
    <w:p w:rsidR="00941AC3" w:rsidP="00941AC3" w:rsidRDefault="00941AC3" w14:paraId="32D33BDE" w14:textId="77777777">
      <w:r>
        <w:t>NatureServe. 2005. NatureServe Explorer: An online encyclopedia of life [web application]. Version 4.5. NatureServe, Arlington, Virginia. Available http://www.natureserve.org/explorer. (Accessed: September 16, 2005</w:t>
      </w:r>
    </w:p>
    <w:p w:rsidR="00941AC3" w:rsidP="00941AC3" w:rsidRDefault="00941AC3" w14:paraId="6CAC8086" w14:textId="77777777"/>
    <w:p w:rsidR="00941AC3" w:rsidP="00941AC3" w:rsidRDefault="00941AC3" w14:paraId="30CB7C75" w14:textId="77777777">
      <w:r>
        <w:t>NatureServe. 2007. International Ecological Classification Standard: Terrestrial Ecological Classifications. NatureServe Central Databases. Arlington, VA. Data current as of 10 February 2007.</w:t>
      </w:r>
    </w:p>
    <w:p w:rsidR="00941AC3" w:rsidP="00941AC3" w:rsidRDefault="00941AC3" w14:paraId="09725E03" w14:textId="77777777"/>
    <w:p w:rsidR="00941AC3" w:rsidP="00941AC3" w:rsidRDefault="00941AC3" w14:paraId="038D53D6" w14:textId="77777777">
      <w:proofErr w:type="spellStart"/>
      <w:r>
        <w:t>Tirmenstein</w:t>
      </w:r>
      <w:proofErr w:type="spellEnd"/>
      <w:r>
        <w:t xml:space="preserve">, D. 1999. </w:t>
      </w:r>
      <w:proofErr w:type="spellStart"/>
      <w:r>
        <w:t>Gutierrezia</w:t>
      </w:r>
      <w:proofErr w:type="spellEnd"/>
      <w:r>
        <w:t xml:space="preserve"> </w:t>
      </w:r>
      <w:proofErr w:type="spellStart"/>
      <w:r>
        <w:t>sarothrae</w:t>
      </w:r>
      <w:proofErr w:type="spellEnd"/>
      <w:r>
        <w:t xml:space="preserve">. In: Fire Effects Information System, [Online]. USDA Forest Service, Rocky Mountain Research Station, Fire Sciences Laboratory (Producer). Available: http://www.fs.fed.us/database/feis/ [2005, October 13]. </w:t>
      </w:r>
    </w:p>
    <w:p w:rsidR="00941AC3" w:rsidP="00941AC3" w:rsidRDefault="00941AC3" w14:paraId="5FD5FBCD" w14:textId="77777777"/>
    <w:p w:rsidR="00941AC3" w:rsidP="00941AC3" w:rsidRDefault="00941AC3" w14:paraId="2F29D71E" w14:textId="77777777">
      <w:r>
        <w:t>USDA, NRCS. 2005. The PLANTS Database, Version 3.5 (http://plants.usda.gov). Data compiled from various sources by Mark W. Skinner. National Plant Data Center, Baton Rouge, LA 70874-4490 USA.</w:t>
      </w:r>
    </w:p>
    <w:p w:rsidRPr="00A43E41" w:rsidR="004D5F12" w:rsidP="00941AC3" w:rsidRDefault="004D5F12" w14:paraId="732E661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654C3" w14:textId="77777777" w:rsidR="00690C0F" w:rsidRDefault="00690C0F">
      <w:r>
        <w:separator/>
      </w:r>
    </w:p>
  </w:endnote>
  <w:endnote w:type="continuationSeparator" w:id="0">
    <w:p w14:paraId="6E913750" w14:textId="77777777" w:rsidR="00690C0F" w:rsidRDefault="0069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7534D" w14:textId="77777777" w:rsidR="001964A5" w:rsidRDefault="001964A5" w:rsidP="00941A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BE5D8" w14:textId="77777777" w:rsidR="00690C0F" w:rsidRDefault="00690C0F">
      <w:r>
        <w:separator/>
      </w:r>
    </w:p>
  </w:footnote>
  <w:footnote w:type="continuationSeparator" w:id="0">
    <w:p w14:paraId="05F015E9" w14:textId="77777777" w:rsidR="00690C0F" w:rsidRDefault="00690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1445" w14:textId="77777777" w:rsidR="001964A5" w:rsidRDefault="001964A5" w:rsidP="00941A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C3"/>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3F42"/>
    <w:rsid w:val="001964A5"/>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3500"/>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0D69"/>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505"/>
    <w:rsid w:val="0029677C"/>
    <w:rsid w:val="002A06A0"/>
    <w:rsid w:val="002A0BF6"/>
    <w:rsid w:val="002A0C7C"/>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23F"/>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E7DE9"/>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E51DF"/>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0C0F"/>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CEE"/>
    <w:rsid w:val="006E3E5C"/>
    <w:rsid w:val="006E59C5"/>
    <w:rsid w:val="006E6371"/>
    <w:rsid w:val="006E75F9"/>
    <w:rsid w:val="006F10FB"/>
    <w:rsid w:val="006F118D"/>
    <w:rsid w:val="006F1E92"/>
    <w:rsid w:val="006F62A4"/>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55AB5"/>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30CF"/>
    <w:rsid w:val="00824809"/>
    <w:rsid w:val="00826176"/>
    <w:rsid w:val="00826B9D"/>
    <w:rsid w:val="00826E9C"/>
    <w:rsid w:val="008317C0"/>
    <w:rsid w:val="008327C1"/>
    <w:rsid w:val="0083523E"/>
    <w:rsid w:val="00842A48"/>
    <w:rsid w:val="008450B0"/>
    <w:rsid w:val="00845531"/>
    <w:rsid w:val="00853261"/>
    <w:rsid w:val="0085326E"/>
    <w:rsid w:val="00857297"/>
    <w:rsid w:val="008610DF"/>
    <w:rsid w:val="00863049"/>
    <w:rsid w:val="00863FCD"/>
    <w:rsid w:val="00864C8C"/>
    <w:rsid w:val="008658E9"/>
    <w:rsid w:val="0086611D"/>
    <w:rsid w:val="00866FB4"/>
    <w:rsid w:val="0086782E"/>
    <w:rsid w:val="00867BEE"/>
    <w:rsid w:val="00880246"/>
    <w:rsid w:val="00880D0F"/>
    <w:rsid w:val="0088604E"/>
    <w:rsid w:val="00886487"/>
    <w:rsid w:val="00887FAA"/>
    <w:rsid w:val="00890942"/>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1AC3"/>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93B"/>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2716"/>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473"/>
    <w:rsid w:val="00C92EFC"/>
    <w:rsid w:val="00C95F45"/>
    <w:rsid w:val="00C96C08"/>
    <w:rsid w:val="00CA1B63"/>
    <w:rsid w:val="00CA2C4F"/>
    <w:rsid w:val="00CA2D4E"/>
    <w:rsid w:val="00CB0E67"/>
    <w:rsid w:val="00CB13C8"/>
    <w:rsid w:val="00CB1D28"/>
    <w:rsid w:val="00CB52B7"/>
    <w:rsid w:val="00CB5DAC"/>
    <w:rsid w:val="00CB6E9B"/>
    <w:rsid w:val="00CC65D7"/>
    <w:rsid w:val="00CC779E"/>
    <w:rsid w:val="00CE6402"/>
    <w:rsid w:val="00CF08DC"/>
    <w:rsid w:val="00CF2957"/>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45AD"/>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393F"/>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63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0561F"/>
  <w15:docId w15:val="{4501A6DD-7DFB-4F53-90D2-E73B6A82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473"/>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B13C8"/>
    <w:pPr>
      <w:ind w:left="720"/>
    </w:pPr>
    <w:rPr>
      <w:rFonts w:ascii="Calibri" w:eastAsiaTheme="minorHAnsi" w:hAnsi="Calibri"/>
      <w:sz w:val="22"/>
      <w:szCs w:val="22"/>
    </w:rPr>
  </w:style>
  <w:style w:type="character" w:styleId="Hyperlink">
    <w:name w:val="Hyperlink"/>
    <w:basedOn w:val="DefaultParagraphFont"/>
    <w:rsid w:val="00CB13C8"/>
    <w:rPr>
      <w:color w:val="0000FF" w:themeColor="hyperlink"/>
      <w:u w:val="single"/>
    </w:rPr>
  </w:style>
  <w:style w:type="paragraph" w:styleId="BalloonText">
    <w:name w:val="Balloon Text"/>
    <w:basedOn w:val="Normal"/>
    <w:link w:val="BalloonTextChar"/>
    <w:uiPriority w:val="99"/>
    <w:semiHidden/>
    <w:unhideWhenUsed/>
    <w:rsid w:val="00CB13C8"/>
    <w:rPr>
      <w:rFonts w:ascii="Tahoma" w:hAnsi="Tahoma" w:cs="Tahoma"/>
      <w:sz w:val="16"/>
      <w:szCs w:val="16"/>
    </w:rPr>
  </w:style>
  <w:style w:type="character" w:customStyle="1" w:styleId="BalloonTextChar">
    <w:name w:val="Balloon Text Char"/>
    <w:basedOn w:val="DefaultParagraphFont"/>
    <w:link w:val="BalloonText"/>
    <w:uiPriority w:val="99"/>
    <w:semiHidden/>
    <w:rsid w:val="00CB13C8"/>
    <w:rPr>
      <w:rFonts w:ascii="Tahoma" w:hAnsi="Tahoma" w:cs="Tahoma"/>
      <w:sz w:val="16"/>
      <w:szCs w:val="16"/>
    </w:rPr>
  </w:style>
  <w:style w:type="character" w:styleId="CommentReference">
    <w:name w:val="annotation reference"/>
    <w:basedOn w:val="DefaultParagraphFont"/>
    <w:uiPriority w:val="99"/>
    <w:semiHidden/>
    <w:unhideWhenUsed/>
    <w:rsid w:val="001964A5"/>
    <w:rPr>
      <w:sz w:val="16"/>
      <w:szCs w:val="16"/>
    </w:rPr>
  </w:style>
  <w:style w:type="paragraph" w:styleId="CommentText">
    <w:name w:val="annotation text"/>
    <w:basedOn w:val="Normal"/>
    <w:link w:val="CommentTextChar"/>
    <w:uiPriority w:val="99"/>
    <w:semiHidden/>
    <w:unhideWhenUsed/>
    <w:rsid w:val="001964A5"/>
    <w:rPr>
      <w:sz w:val="20"/>
      <w:szCs w:val="20"/>
    </w:rPr>
  </w:style>
  <w:style w:type="character" w:customStyle="1" w:styleId="CommentTextChar">
    <w:name w:val="Comment Text Char"/>
    <w:basedOn w:val="DefaultParagraphFont"/>
    <w:link w:val="CommentText"/>
    <w:uiPriority w:val="99"/>
    <w:semiHidden/>
    <w:rsid w:val="001964A5"/>
  </w:style>
  <w:style w:type="paragraph" w:styleId="CommentSubject">
    <w:name w:val="annotation subject"/>
    <w:basedOn w:val="CommentText"/>
    <w:next w:val="CommentText"/>
    <w:link w:val="CommentSubjectChar"/>
    <w:uiPriority w:val="99"/>
    <w:semiHidden/>
    <w:unhideWhenUsed/>
    <w:rsid w:val="001964A5"/>
    <w:rPr>
      <w:b/>
      <w:bCs/>
    </w:rPr>
  </w:style>
  <w:style w:type="character" w:customStyle="1" w:styleId="CommentSubjectChar">
    <w:name w:val="Comment Subject Char"/>
    <w:basedOn w:val="CommentTextChar"/>
    <w:link w:val="CommentSubject"/>
    <w:uiPriority w:val="99"/>
    <w:semiHidden/>
    <w:rsid w:val="00196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81640">
      <w:bodyDiv w:val="1"/>
      <w:marLeft w:val="0"/>
      <w:marRight w:val="0"/>
      <w:marTop w:val="0"/>
      <w:marBottom w:val="0"/>
      <w:divBdr>
        <w:top w:val="none" w:sz="0" w:space="0" w:color="auto"/>
        <w:left w:val="none" w:sz="0" w:space="0" w:color="auto"/>
        <w:bottom w:val="none" w:sz="0" w:space="0" w:color="auto"/>
        <w:right w:val="none" w:sz="0" w:space="0" w:color="auto"/>
      </w:divBdr>
    </w:div>
    <w:div w:id="9791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2014-08-21T14:34:00Z</cp:lastPrinted>
  <dcterms:created xsi:type="dcterms:W3CDTF">2017-09-14T23:10:00Z</dcterms:created>
  <dcterms:modified xsi:type="dcterms:W3CDTF">2018-06-14T13:37:00Z</dcterms:modified>
</cp:coreProperties>
</file>