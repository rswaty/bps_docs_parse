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CEC" w:rsidP="00ED3CEC" w:rsidRDefault="00ED3CEC">
      <w:pPr>
        <w:pStyle w:val="BpSTitle"/>
      </w:pPr>
      <w:r>
        <w:t>10590</w:t>
      </w:r>
    </w:p>
    <w:p w:rsidR="00ED3CEC" w:rsidP="00ED3CEC" w:rsidRDefault="00ED3CEC">
      <w:pPr>
        <w:pStyle w:val="BpSTitle"/>
      </w:pPr>
      <w:r>
        <w:t>Southern Rocky Mountain Pinyon-Juniper Woodland</w:t>
      </w:r>
    </w:p>
    <w:p w:rsidR="00ED3CEC" w:rsidP="00CE729D" w:rsidRDefault="00ED3CEC">
      <w:pPr>
        <w:tabs>
          <w:tab w:val="left" w:pos="6840"/>
        </w:tabs>
      </w:pPr>
      <w:r>
        <w:t xmlns:w="http://schemas.openxmlformats.org/wordprocessingml/2006/main">BpS Model/Description Version: Aug. 2020</w:t>
      </w:r>
      <w:r w:rsidR="00CE729D">
        <w:tab/>
      </w:r>
    </w:p>
    <w:p w:rsidR="00ED3CEC" w:rsidP="000D385F" w:rsidRDefault="00ED3CEC">
      <w:pPr>
        <w:tabs>
          <w:tab w:val="left" w:pos="684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20"/>
        <w:gridCol w:w="2496"/>
        <w:gridCol w:w="1920"/>
        <w:gridCol w:w="2784"/>
      </w:tblGrid>
      <w:tr w:rsidRPr="00ED3CEC" w:rsidR="00ED3CEC" w:rsidTr="00ED3CEC">
        <w:tc>
          <w:tcPr>
            <w:tcW w:w="1920" w:type="dxa"/>
            <w:tcBorders>
              <w:top w:val="single" w:color="auto" w:sz="2" w:space="0"/>
              <w:left w:val="single" w:color="auto" w:sz="12" w:space="0"/>
              <w:bottom w:val="single" w:color="000000" w:sz="12" w:space="0"/>
            </w:tcBorders>
            <w:shd w:val="clear" w:color="auto" w:fill="auto"/>
          </w:tcPr>
          <w:p w:rsidRPr="00ED3CEC" w:rsidR="00ED3CEC" w:rsidP="00AA740B" w:rsidRDefault="00ED3CEC">
            <w:pPr>
              <w:rPr>
                <w:b/>
                <w:bCs/>
              </w:rPr>
            </w:pPr>
            <w:r w:rsidRPr="00ED3CEC">
              <w:rPr>
                <w:b/>
                <w:bCs/>
              </w:rPr>
              <w:t>Modelers</w:t>
            </w:r>
          </w:p>
        </w:tc>
        <w:tc>
          <w:tcPr>
            <w:tcW w:w="2496" w:type="dxa"/>
            <w:tcBorders>
              <w:top w:val="single" w:color="auto" w:sz="2" w:space="0"/>
              <w:bottom w:val="single" w:color="000000" w:sz="12" w:space="0"/>
              <w:right w:val="single" w:color="000000" w:sz="12" w:space="0"/>
            </w:tcBorders>
            <w:shd w:val="clear" w:color="auto" w:fill="auto"/>
          </w:tcPr>
          <w:p w:rsidRPr="00ED3CEC" w:rsidR="00ED3CEC" w:rsidP="00AA740B" w:rsidRDefault="00ED3CEC">
            <w:pPr>
              <w:rPr>
                <w:b/>
                <w:bCs/>
              </w:rPr>
            </w:pPr>
          </w:p>
        </w:tc>
        <w:tc>
          <w:tcPr>
            <w:tcW w:w="1920" w:type="dxa"/>
            <w:tcBorders>
              <w:top w:val="single" w:color="auto" w:sz="2" w:space="0"/>
              <w:left w:val="single" w:color="000000" w:sz="12" w:space="0"/>
              <w:bottom w:val="single" w:color="000000" w:sz="12" w:space="0"/>
            </w:tcBorders>
            <w:shd w:val="clear" w:color="auto" w:fill="auto"/>
          </w:tcPr>
          <w:p w:rsidRPr="00ED3CEC" w:rsidR="00ED3CEC" w:rsidP="00AA740B" w:rsidRDefault="00ED3CEC">
            <w:pPr>
              <w:rPr>
                <w:b/>
                <w:bCs/>
              </w:rPr>
            </w:pPr>
            <w:r w:rsidRPr="00ED3CEC">
              <w:rPr>
                <w:b/>
                <w:bCs/>
              </w:rPr>
              <w:t>Reviewers</w:t>
            </w:r>
          </w:p>
        </w:tc>
        <w:tc>
          <w:tcPr>
            <w:tcW w:w="2784" w:type="dxa"/>
            <w:tcBorders>
              <w:top w:val="single" w:color="auto" w:sz="2" w:space="0"/>
              <w:bottom w:val="single" w:color="000000" w:sz="12" w:space="0"/>
            </w:tcBorders>
            <w:shd w:val="clear" w:color="auto" w:fill="auto"/>
          </w:tcPr>
          <w:p w:rsidRPr="00ED3CEC" w:rsidR="00ED3CEC" w:rsidP="00AA740B" w:rsidRDefault="00ED3CEC">
            <w:pPr>
              <w:rPr>
                <w:b/>
                <w:bCs/>
              </w:rPr>
            </w:pPr>
          </w:p>
        </w:tc>
      </w:tr>
      <w:tr w:rsidRPr="00ED3CEC" w:rsidR="00ED3CEC" w:rsidTr="00ED3CEC">
        <w:tc>
          <w:tcPr>
            <w:tcW w:w="1920" w:type="dxa"/>
            <w:tcBorders>
              <w:top w:val="single" w:color="000000" w:sz="12" w:space="0"/>
              <w:left w:val="single" w:color="auto" w:sz="12" w:space="0"/>
            </w:tcBorders>
            <w:shd w:val="clear" w:color="auto" w:fill="auto"/>
          </w:tcPr>
          <w:p w:rsidRPr="00ED3CEC" w:rsidR="00ED3CEC" w:rsidP="00AA740B" w:rsidRDefault="00ED3CEC">
            <w:pPr>
              <w:rPr>
                <w:bCs/>
              </w:rPr>
            </w:pPr>
            <w:r w:rsidRPr="00ED3CEC">
              <w:rPr>
                <w:bCs/>
              </w:rPr>
              <w:t xml:space="preserve">Paul </w:t>
            </w:r>
            <w:proofErr w:type="spellStart"/>
            <w:r w:rsidRPr="00ED3CEC">
              <w:rPr>
                <w:bCs/>
              </w:rPr>
              <w:t>Langowski</w:t>
            </w:r>
            <w:proofErr w:type="spellEnd"/>
          </w:p>
        </w:tc>
        <w:tc>
          <w:tcPr>
            <w:tcW w:w="2496" w:type="dxa"/>
            <w:tcBorders>
              <w:top w:val="single" w:color="000000" w:sz="12" w:space="0"/>
              <w:right w:val="single" w:color="000000" w:sz="12" w:space="0"/>
            </w:tcBorders>
            <w:shd w:val="clear" w:color="auto" w:fill="auto"/>
          </w:tcPr>
          <w:p w:rsidRPr="00ED3CEC" w:rsidR="00ED3CEC" w:rsidP="00AA740B" w:rsidRDefault="00ED3CEC">
            <w:r w:rsidRPr="00ED3CEC">
              <w:t>plangowski@fs.fed.us</w:t>
            </w:r>
          </w:p>
        </w:tc>
        <w:tc>
          <w:tcPr>
            <w:tcW w:w="1920" w:type="dxa"/>
            <w:tcBorders>
              <w:top w:val="single" w:color="000000" w:sz="12" w:space="0"/>
              <w:left w:val="single" w:color="000000" w:sz="12" w:space="0"/>
            </w:tcBorders>
            <w:shd w:val="clear" w:color="auto" w:fill="auto"/>
          </w:tcPr>
          <w:p w:rsidRPr="00ED3CEC" w:rsidR="00ED3CEC" w:rsidP="00AA740B" w:rsidRDefault="00ED3CEC">
            <w:r w:rsidRPr="00ED3CEC">
              <w:t xml:space="preserve">Vic </w:t>
            </w:r>
            <w:proofErr w:type="spellStart"/>
            <w:r w:rsidRPr="00ED3CEC">
              <w:t>Ecklund</w:t>
            </w:r>
            <w:proofErr w:type="spellEnd"/>
          </w:p>
        </w:tc>
        <w:tc>
          <w:tcPr>
            <w:tcW w:w="2784" w:type="dxa"/>
            <w:tcBorders>
              <w:top w:val="single" w:color="000000" w:sz="12" w:space="0"/>
            </w:tcBorders>
            <w:shd w:val="clear" w:color="auto" w:fill="auto"/>
          </w:tcPr>
          <w:p w:rsidRPr="00ED3CEC" w:rsidR="00ED3CEC" w:rsidP="00AA740B" w:rsidRDefault="00CE729D">
            <w:hyperlink w:history="1" r:id="rId7">
              <w:r w:rsidRPr="004C0F96">
                <w:rPr>
                  <w:rStyle w:val="Hyperlink"/>
                </w:rPr>
                <w:t>vecklund@csu.org</w:t>
              </w:r>
            </w:hyperlink>
          </w:p>
        </w:tc>
      </w:tr>
      <w:tr w:rsidRPr="00ED3CEC" w:rsidR="00ED3CEC" w:rsidTr="00ED3CEC">
        <w:tc>
          <w:tcPr>
            <w:tcW w:w="1920" w:type="dxa"/>
            <w:tcBorders>
              <w:left w:val="single" w:color="auto" w:sz="12" w:space="0"/>
            </w:tcBorders>
            <w:shd w:val="clear" w:color="auto" w:fill="auto"/>
          </w:tcPr>
          <w:p w:rsidRPr="00ED3CEC" w:rsidR="00ED3CEC" w:rsidP="00AA740B" w:rsidRDefault="00ED3CEC">
            <w:pPr>
              <w:rPr>
                <w:bCs/>
              </w:rPr>
            </w:pPr>
            <w:r w:rsidRPr="00ED3CEC">
              <w:rPr>
                <w:bCs/>
              </w:rPr>
              <w:t>Mike Babler</w:t>
            </w:r>
          </w:p>
        </w:tc>
        <w:tc>
          <w:tcPr>
            <w:tcW w:w="2496" w:type="dxa"/>
            <w:tcBorders>
              <w:right w:val="single" w:color="000000" w:sz="12" w:space="0"/>
            </w:tcBorders>
            <w:shd w:val="clear" w:color="auto" w:fill="auto"/>
          </w:tcPr>
          <w:p w:rsidRPr="00ED3CEC" w:rsidR="00ED3CEC" w:rsidP="00AA740B" w:rsidRDefault="00ED3CEC">
            <w:r w:rsidRPr="00ED3CEC">
              <w:t>mbabler@tnc.org</w:t>
            </w:r>
          </w:p>
        </w:tc>
        <w:tc>
          <w:tcPr>
            <w:tcW w:w="1920" w:type="dxa"/>
            <w:tcBorders>
              <w:left w:val="single" w:color="000000" w:sz="12" w:space="0"/>
            </w:tcBorders>
            <w:shd w:val="clear" w:color="auto" w:fill="auto"/>
          </w:tcPr>
          <w:p w:rsidRPr="00ED3CEC" w:rsidR="00ED3CEC" w:rsidP="00AA740B" w:rsidRDefault="00ED3CEC">
            <w:r w:rsidRPr="00ED3CEC">
              <w:t xml:space="preserve">Chuck </w:t>
            </w:r>
            <w:proofErr w:type="spellStart"/>
            <w:r w:rsidRPr="00ED3CEC">
              <w:t>Kostecka</w:t>
            </w:r>
            <w:proofErr w:type="spellEnd"/>
          </w:p>
        </w:tc>
        <w:tc>
          <w:tcPr>
            <w:tcW w:w="2784" w:type="dxa"/>
            <w:shd w:val="clear" w:color="auto" w:fill="auto"/>
          </w:tcPr>
          <w:p w:rsidRPr="00ED3CEC" w:rsidR="00ED3CEC" w:rsidP="00AA740B" w:rsidRDefault="00CE729D">
            <w:hyperlink w:history="1" r:id="rId8">
              <w:r w:rsidRPr="004C0F96">
                <w:rPr>
                  <w:rStyle w:val="Hyperlink"/>
                </w:rPr>
                <w:t>kostecka@webaccess.net</w:t>
              </w:r>
            </w:hyperlink>
          </w:p>
        </w:tc>
      </w:tr>
      <w:tr w:rsidRPr="00ED3CEC" w:rsidR="00ED3CEC" w:rsidTr="00ED3CEC">
        <w:tc>
          <w:tcPr>
            <w:tcW w:w="1920" w:type="dxa"/>
            <w:tcBorders>
              <w:left w:val="single" w:color="auto" w:sz="12" w:space="0"/>
              <w:bottom w:val="single" w:color="auto" w:sz="2" w:space="0"/>
            </w:tcBorders>
            <w:shd w:val="clear" w:color="auto" w:fill="auto"/>
          </w:tcPr>
          <w:p w:rsidRPr="00ED3CEC" w:rsidR="00ED3CEC" w:rsidP="00AA740B" w:rsidRDefault="00ED3CEC">
            <w:pPr>
              <w:rPr>
                <w:bCs/>
              </w:rPr>
            </w:pPr>
            <w:r w:rsidRPr="00ED3CEC">
              <w:rPr>
                <w:bCs/>
              </w:rPr>
              <w:t>None</w:t>
            </w:r>
          </w:p>
        </w:tc>
        <w:tc>
          <w:tcPr>
            <w:tcW w:w="2496" w:type="dxa"/>
            <w:tcBorders>
              <w:right w:val="single" w:color="000000" w:sz="12" w:space="0"/>
            </w:tcBorders>
            <w:shd w:val="clear" w:color="auto" w:fill="auto"/>
          </w:tcPr>
          <w:p w:rsidRPr="00ED3CEC" w:rsidR="00ED3CEC" w:rsidP="00AA740B" w:rsidRDefault="00ED3CEC">
            <w:r w:rsidRPr="00ED3CEC">
              <w:t>None</w:t>
            </w:r>
          </w:p>
        </w:tc>
        <w:tc>
          <w:tcPr>
            <w:tcW w:w="1920" w:type="dxa"/>
            <w:tcBorders>
              <w:left w:val="single" w:color="000000" w:sz="12" w:space="0"/>
              <w:bottom w:val="single" w:color="auto" w:sz="2" w:space="0"/>
            </w:tcBorders>
            <w:shd w:val="clear" w:color="auto" w:fill="auto"/>
          </w:tcPr>
          <w:p w:rsidRPr="00ED3CEC" w:rsidR="00ED3CEC" w:rsidP="00AA740B" w:rsidRDefault="00ED3CEC">
            <w:r w:rsidRPr="00ED3CEC">
              <w:t>None</w:t>
            </w:r>
          </w:p>
        </w:tc>
        <w:tc>
          <w:tcPr>
            <w:tcW w:w="2784" w:type="dxa"/>
            <w:shd w:val="clear" w:color="auto" w:fill="auto"/>
          </w:tcPr>
          <w:p w:rsidRPr="00ED3CEC" w:rsidR="00ED3CEC" w:rsidP="00AA740B" w:rsidRDefault="00ED3CEC">
            <w:r w:rsidRPr="00ED3CEC">
              <w:t>None</w:t>
            </w:r>
          </w:p>
        </w:tc>
      </w:tr>
    </w:tbl>
    <w:p w:rsidR="00ED3CEC" w:rsidP="00ED3CEC" w:rsidRDefault="00ED3CEC"/>
    <w:p w:rsidR="00ED3CEC" w:rsidP="00ED3CEC" w:rsidRDefault="00ED3CEC">
      <w:pPr>
        <w:pStyle w:val="InfoPara"/>
      </w:pPr>
      <w:r>
        <w:t>Vegetation Type</w:t>
      </w:r>
    </w:p>
    <w:p w:rsidR="00ED3CEC" w:rsidP="00ED3CEC" w:rsidRDefault="00ED3CEC">
      <w:r>
        <w:t>Forest and Woodland</w:t>
      </w:r>
    </w:p>
    <w:p w:rsidR="00ED3CEC" w:rsidP="00ED3CEC" w:rsidRDefault="00ED3CEC">
      <w:pPr>
        <w:pStyle w:val="InfoPara"/>
      </w:pPr>
      <w:r>
        <w:t>Map Zones</w:t>
      </w:r>
    </w:p>
    <w:p w:rsidR="00ED3CEC" w:rsidP="00ED3CEC" w:rsidRDefault="00212291">
      <w:r>
        <w:t>24, 28</w:t>
      </w:r>
    </w:p>
    <w:p w:rsidR="00ED3CEC" w:rsidP="00ED3CEC" w:rsidRDefault="00ED3CEC">
      <w:pPr>
        <w:pStyle w:val="InfoPara"/>
      </w:pPr>
      <w:r>
        <w:t>Geographic Range</w:t>
      </w:r>
    </w:p>
    <w:p w:rsidR="00ED3CEC" w:rsidP="00ED3CEC" w:rsidRDefault="00ED3CEC">
      <w:r>
        <w:t xml:space="preserve">This </w:t>
      </w:r>
      <w:r w:rsidR="00CE729D">
        <w:t>biophysical setting (</w:t>
      </w:r>
      <w:r>
        <w:t>BpS</w:t>
      </w:r>
      <w:r w:rsidR="00CE729D">
        <w:t>)</w:t>
      </w:r>
      <w:r>
        <w:t xml:space="preserve"> occurs on dry mountains and foothills in southern C</w:t>
      </w:r>
      <w:r w:rsidR="00CE729D">
        <w:t>olorado</w:t>
      </w:r>
      <w:r>
        <w:t xml:space="preserve"> east of the Continental Divide, and in the mountains and plateaus of north</w:t>
      </w:r>
      <w:r w:rsidR="00CE729D">
        <w:t>-</w:t>
      </w:r>
      <w:r>
        <w:t>central N</w:t>
      </w:r>
      <w:r w:rsidR="00CE729D">
        <w:t xml:space="preserve">ew </w:t>
      </w:r>
      <w:r>
        <w:t>M</w:t>
      </w:r>
      <w:r w:rsidR="00CE729D">
        <w:t>exico</w:t>
      </w:r>
      <w:r>
        <w:t>, extending on limestone breaks into the southeastern Great Plains.</w:t>
      </w:r>
    </w:p>
    <w:p w:rsidR="00ED3CEC" w:rsidP="00ED3CEC" w:rsidRDefault="00ED3CEC">
      <w:pPr>
        <w:pStyle w:val="InfoPara"/>
      </w:pPr>
      <w:r>
        <w:t>Biophysical Site Description</w:t>
      </w:r>
    </w:p>
    <w:p w:rsidR="00ED3CEC" w:rsidP="00ED3CEC" w:rsidRDefault="00ED3CEC">
      <w:r>
        <w:t>These woodlands occur on warm</w:t>
      </w:r>
      <w:r w:rsidR="00CE729D">
        <w:t>,</w:t>
      </w:r>
      <w:r>
        <w:t xml:space="preserve"> dry sites on mountain slopes, mesas, plateaus</w:t>
      </w:r>
      <w:r w:rsidR="00CE729D">
        <w:t>,</w:t>
      </w:r>
      <w:r>
        <w:t xml:space="preserve"> and ridges. This type is found on many sites, ranging from deep, well</w:t>
      </w:r>
      <w:r w:rsidR="00CE729D">
        <w:t>-</w:t>
      </w:r>
      <w:r>
        <w:t>drained soils on nearly flat slopes to shallow, steep</w:t>
      </w:r>
      <w:r w:rsidR="00CE729D">
        <w:t>,</w:t>
      </w:r>
      <w:r>
        <w:t xml:space="preserve"> and rocky sites.</w:t>
      </w:r>
    </w:p>
    <w:p w:rsidR="00ED3CEC" w:rsidP="00ED3CEC" w:rsidRDefault="00ED3CEC">
      <w:pPr>
        <w:pStyle w:val="InfoPara"/>
      </w:pPr>
      <w:r>
        <w:t>Vegetation Description</w:t>
      </w:r>
    </w:p>
    <w:p w:rsidR="00ED3CEC" w:rsidP="00ED3CEC" w:rsidRDefault="00ED3CEC">
      <w:r>
        <w:t>This type is dominated by JUSC2 and PIED. JUMO may co</w:t>
      </w:r>
      <w:r w:rsidR="00CE729D">
        <w:t>-</w:t>
      </w:r>
      <w:r>
        <w:t>dominate or replace JUSC2 at higher elevations. In central N</w:t>
      </w:r>
      <w:r w:rsidR="00CE729D">
        <w:t xml:space="preserve">ew </w:t>
      </w:r>
      <w:r>
        <w:t>M</w:t>
      </w:r>
      <w:r w:rsidR="00CE729D">
        <w:t>exico</w:t>
      </w:r>
      <w:r>
        <w:t>, JUDE2 is common. Understory layers are variable. The most common shrub associates are ARBI3, QUGA</w:t>
      </w:r>
      <w:r w:rsidR="00CE729D">
        <w:t>,</w:t>
      </w:r>
      <w:r>
        <w:t xml:space="preserve"> and CEMO2. It has a sparse to absent understory of grasses, sub</w:t>
      </w:r>
      <w:r w:rsidR="00CE729D">
        <w:t>-</w:t>
      </w:r>
      <w:r>
        <w:t>shrubs</w:t>
      </w:r>
      <w:r w:rsidR="00CE729D">
        <w:t>,</w:t>
      </w:r>
      <w:r>
        <w:t xml:space="preserve"> and forbs. If JUOS is present</w:t>
      </w:r>
      <w:r w:rsidR="00CE729D">
        <w:t>,</w:t>
      </w:r>
      <w:r>
        <w:t xml:space="preserve"> look at </w:t>
      </w:r>
      <w:r w:rsidR="00CE729D">
        <w:t xml:space="preserve">BpS </w:t>
      </w:r>
      <w:r>
        <w:t>1016, Colorado Plateau.</w:t>
      </w:r>
    </w:p>
    <w:p w:rsidR="00ED3CEC" w:rsidP="00ED3CEC" w:rsidRDefault="00ED3CEC">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edulis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Twoneedle pinyon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JUMO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monosperma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Oneseed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JUSC2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scopulorum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Rocky Mountain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JUDE2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deppeana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Alligator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ARBI3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bigelovii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Bigelow sage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QUGA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gambelii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Gambel oak</w:t>
            </w:r>
          </w:p>
        </w:tc>
      </w:tr>
    </w:tbl>
    <w:p>
      <w:r>
        <w:rPr>
          <w:sz w:val="16"/>
        </w:rPr>
        <w:t>Species names are from the NRCS PLANTS database. Check species codes at http://plants.usda.gov.</w:t>
      </w:r>
    </w:p>
    <w:p w:rsidR="00ED3CEC" w:rsidP="00ED3CEC" w:rsidRDefault="00ED3CEC">
      <w:pPr>
        <w:pStyle w:val="InfoPara"/>
      </w:pPr>
      <w:r>
        <w:t>Disturbance Description</w:t>
      </w:r>
    </w:p>
    <w:p w:rsidR="00ED3CEC" w:rsidP="00ED3CEC" w:rsidRDefault="00ED3CEC">
      <w:r>
        <w:t>The fire regime is characterized by somewhat frequent mosaic fire with very infrequent replacement fire (Rondeau 2001</w:t>
      </w:r>
      <w:proofErr w:type="gramStart"/>
      <w:r>
        <w:t>).There</w:t>
      </w:r>
      <w:proofErr w:type="gramEnd"/>
      <w:r>
        <w:t xml:space="preserve"> is frequent fire importation from adjacent types. Some areas have extensive mortality since 2002 due to the drought-induced </w:t>
      </w:r>
      <w:proofErr w:type="spellStart"/>
      <w:r w:rsidR="00CE729D">
        <w:t>i</w:t>
      </w:r>
      <w:r>
        <w:t>ps</w:t>
      </w:r>
      <w:proofErr w:type="spellEnd"/>
      <w:r>
        <w:t xml:space="preserve"> beetle outbreak.</w:t>
      </w:r>
    </w:p>
    <w:p w:rsidR="00ED3CEC" w:rsidP="00ED3CEC" w:rsidRDefault="00ED3CEC">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433</w:t>
            </w:r>
          </w:p>
        </w:tc>
        <w:tc>
          <w:p>
            <w:pPr>
              <w:jc w:val="center"/>
            </w:pPr>
            <w:r>
              <w:t>29</w:t>
            </w:r>
          </w:p>
        </w:tc>
        <w:tc>
          <w:p>
            <w:pPr>
              <w:jc w:val="center"/>
            </w:pPr>
            <w:r>
              <w:t/>
            </w:r>
          </w:p>
        </w:tc>
        <w:tc>
          <w:p>
            <w:pPr>
              <w:jc w:val="center"/>
            </w:pPr>
            <w:r>
              <w:t/>
            </w:r>
          </w:p>
        </w:tc>
      </w:tr>
      <w:tr>
        <w:tc>
          <w:p>
            <w:pPr>
              <w:jc w:val="center"/>
            </w:pPr>
            <w:r>
              <w:t>Moderate (Mixed)</w:t>
            </w:r>
          </w:p>
        </w:tc>
        <w:tc>
          <w:p>
            <w:pPr>
              <w:jc w:val="center"/>
            </w:pPr>
            <w:r>
              <w:t>199</w:t>
            </w:r>
          </w:p>
        </w:tc>
        <w:tc>
          <w:p>
            <w:pPr>
              <w:jc w:val="center"/>
            </w:pPr>
            <w:r>
              <w:t>64</w:t>
            </w:r>
          </w:p>
        </w:tc>
        <w:tc>
          <w:p>
            <w:pPr>
              <w:jc w:val="center"/>
            </w:pPr>
            <w:r>
              <w:t/>
            </w:r>
          </w:p>
        </w:tc>
        <w:tc>
          <w:p>
            <w:pPr>
              <w:jc w:val="center"/>
            </w:pPr>
            <w:r>
              <w:t/>
            </w:r>
          </w:p>
        </w:tc>
      </w:tr>
      <w:tr>
        <w:tc>
          <w:p>
            <w:pPr>
              <w:jc w:val="center"/>
            </w:pPr>
            <w:r>
              <w:t>Low (Surface)</w:t>
            </w:r>
          </w:p>
        </w:tc>
        <w:tc>
          <w:p>
            <w:pPr>
              <w:jc w:val="center"/>
            </w:pPr>
            <w:r>
              <w:t>1914</w:t>
            </w:r>
          </w:p>
        </w:tc>
        <w:tc>
          <w:p>
            <w:pPr>
              <w:jc w:val="center"/>
            </w:pPr>
            <w:r>
              <w:t>7</w:t>
            </w:r>
          </w:p>
        </w:tc>
        <w:tc>
          <w:p>
            <w:pPr>
              <w:jc w:val="center"/>
            </w:pPr>
            <w:r>
              <w:t/>
            </w:r>
          </w:p>
        </w:tc>
        <w:tc>
          <w:p>
            <w:pPr>
              <w:jc w:val="center"/>
            </w:pPr>
            <w:r>
              <w:t/>
            </w:r>
          </w:p>
        </w:tc>
      </w:tr>
      <w:tr>
        <w:tc>
          <w:p>
            <w:pPr>
              <w:jc w:val="center"/>
            </w:pPr>
            <w:r>
              <w:t>All Fires</w:t>
            </w:r>
          </w:p>
        </w:tc>
        <w:tc>
          <w:p>
            <w:pPr>
              <w:jc w:val="center"/>
            </w:pPr>
            <w:r>
              <w:t>127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bookmarkEnd w:id="0"/>
    <w:p w:rsidR="00ED3CEC" w:rsidP="00ED3CEC" w:rsidRDefault="00ED3CEC">
      <w:pPr>
        <w:pStyle w:val="InfoPara"/>
      </w:pPr>
      <w:r>
        <w:t>Scale Description</w:t>
      </w:r>
    </w:p>
    <w:p w:rsidR="00ED3CEC" w:rsidP="00ED3CEC" w:rsidRDefault="00ED3CEC">
      <w:r>
        <w:t>The most common disturbance in this type is very small scale, either single tree or small groups. If the conditions are just right, then it will have replacement fire that burn</w:t>
      </w:r>
      <w:r w:rsidR="00CE729D">
        <w:t>s</w:t>
      </w:r>
      <w:r>
        <w:t xml:space="preserve"> stands up to </w:t>
      </w:r>
      <w:r w:rsidR="00CE729D">
        <w:t>thousands</w:t>
      </w:r>
      <w:r>
        <w:t xml:space="preserve"> of acres. This type may also have mixed-severity fires of </w:t>
      </w:r>
      <w:r w:rsidR="00CE729D">
        <w:t xml:space="preserve">tens to hundreds </w:t>
      </w:r>
      <w:r>
        <w:t>of acres.</w:t>
      </w:r>
    </w:p>
    <w:p w:rsidR="00ED3CEC" w:rsidP="00ED3CEC" w:rsidRDefault="00ED3CEC">
      <w:pPr>
        <w:pStyle w:val="InfoPara"/>
      </w:pPr>
      <w:r>
        <w:t>Adjacency or Identification Concerns</w:t>
      </w:r>
    </w:p>
    <w:p w:rsidR="00ED3CEC" w:rsidP="00ED3CEC" w:rsidRDefault="00ED3CEC"/>
    <w:p w:rsidR="00ED3CEC" w:rsidP="00ED3CEC" w:rsidRDefault="00ED3CEC">
      <w:pPr>
        <w:pStyle w:val="InfoPara"/>
      </w:pPr>
      <w:r>
        <w:t>Issues or Problems</w:t>
      </w:r>
    </w:p>
    <w:p w:rsidR="00ED3CEC" w:rsidP="00ED3CEC" w:rsidRDefault="00ED3CEC"/>
    <w:p w:rsidR="00ED3CEC" w:rsidP="00ED3CEC" w:rsidRDefault="00ED3CEC">
      <w:pPr>
        <w:pStyle w:val="InfoPara"/>
      </w:pPr>
      <w:r>
        <w:t>Native Uncharacteristic Conditions</w:t>
      </w:r>
    </w:p>
    <w:p w:rsidR="00ED3CEC" w:rsidP="00ED3CEC" w:rsidRDefault="00ED3CEC">
      <w:r>
        <w:t>Canopy cover &gt;70% can be considered uncharacteristic for this woodland BpS.</w:t>
      </w:r>
    </w:p>
    <w:p w:rsidR="00ED3CEC" w:rsidP="00ED3CEC" w:rsidRDefault="00ED3CEC">
      <w:pPr>
        <w:pStyle w:val="InfoPara"/>
      </w:pPr>
      <w:r>
        <w:t>Comments</w:t>
      </w:r>
    </w:p>
    <w:p w:rsidR="00212291" w:rsidP="00212291" w:rsidRDefault="00212291">
      <w:pPr>
        <w:rPr>
          <w:b/>
        </w:rPr>
      </w:pPr>
    </w:p>
    <w:p w:rsidR="00212291" w:rsidP="00212291" w:rsidRDefault="00212291">
      <w:pPr>
        <w:rPr>
          <w:b/>
        </w:rPr>
      </w:pPr>
    </w:p>
    <w:p w:rsidR="00ED3CEC" w:rsidP="00ED3CEC" w:rsidRDefault="00ED3CEC">
      <w:pPr>
        <w:pStyle w:val="ReportSection"/>
      </w:pPr>
      <w:r>
        <w:t>Succession Classes</w:t>
      </w:r>
    </w:p>
    <w:p w:rsidR="00ED3CEC" w:rsidP="00ED3CEC" w:rsidRDefault="00ED3CEC"/>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D3CEC" w:rsidP="00ED3CEC" w:rsidRDefault="00ED3CEC">
      <w:pPr>
        <w:pStyle w:val="InfoPara"/>
        <w:pBdr>
          <w:top w:val="single" w:color="auto" w:sz="4" w:space="1"/>
        </w:pBdr>
      </w:pPr>
      <w:r xmlns:w="http://schemas.openxmlformats.org/wordprocessingml/2006/main">
        <w:t>Class A</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ED3CEC" w:rsidP="00ED3CEC" w:rsidRDefault="00ED3CEC">
      <w:r>
        <w:t>Upper Layer Lifeform: Tree</w:t>
      </w:r>
    </w:p>
    <w:p w:rsidR="00ED3CEC" w:rsidP="00ED3CEC" w:rsidRDefault="00ED3CEC"/>
    <w:p w:rsidR="00ED3CEC" w:rsidP="00ED3CEC" w:rsidRDefault="00ED3CE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92"/>
        <w:gridCol w:w="2700"/>
        <w:gridCol w:w="1956"/>
      </w:tblGrid>
      <w:tr w:rsidRPr="00ED3CEC" w:rsidR="00ED3CEC" w:rsidTr="00ED3CEC">
        <w:tc>
          <w:tcPr>
            <w:tcW w:w="1056" w:type="dxa"/>
            <w:tcBorders>
              <w:top w:val="single" w:color="auto" w:sz="2" w:space="0"/>
              <w:bottom w:val="single" w:color="000000" w:sz="12" w:space="0"/>
            </w:tcBorders>
            <w:shd w:val="clear" w:color="auto" w:fill="auto"/>
          </w:tcPr>
          <w:p w:rsidRPr="00ED3CEC" w:rsidR="00ED3CEC" w:rsidP="00CB5674" w:rsidRDefault="00ED3CEC">
            <w:pPr>
              <w:rPr>
                <w:b/>
                <w:bCs/>
              </w:rPr>
            </w:pPr>
            <w:r w:rsidRPr="00ED3CEC">
              <w:rPr>
                <w:b/>
                <w:bCs/>
              </w:rPr>
              <w:t>Symbol</w:t>
            </w:r>
          </w:p>
        </w:tc>
        <w:tc>
          <w:tcPr>
            <w:tcW w:w="2592" w:type="dxa"/>
            <w:tcBorders>
              <w:top w:val="single" w:color="auto" w:sz="2" w:space="0"/>
              <w:bottom w:val="single" w:color="000000" w:sz="12" w:space="0"/>
            </w:tcBorders>
            <w:shd w:val="clear" w:color="auto" w:fill="auto"/>
          </w:tcPr>
          <w:p w:rsidRPr="00ED3CEC" w:rsidR="00ED3CEC" w:rsidP="00CB5674" w:rsidRDefault="00ED3CEC">
            <w:pPr>
              <w:rPr>
                <w:b/>
                <w:bCs/>
              </w:rPr>
            </w:pPr>
            <w:r w:rsidRPr="00ED3CEC">
              <w:rPr>
                <w:b/>
                <w:bCs/>
              </w:rPr>
              <w:t>Scientific Name</w:t>
            </w:r>
          </w:p>
        </w:tc>
        <w:tc>
          <w:tcPr>
            <w:tcW w:w="2700" w:type="dxa"/>
            <w:tcBorders>
              <w:top w:val="single" w:color="auto" w:sz="2" w:space="0"/>
              <w:bottom w:val="single" w:color="000000" w:sz="12" w:space="0"/>
            </w:tcBorders>
            <w:shd w:val="clear" w:color="auto" w:fill="auto"/>
          </w:tcPr>
          <w:p w:rsidRPr="00ED3CEC" w:rsidR="00ED3CEC" w:rsidP="00CB5674" w:rsidRDefault="00ED3CEC">
            <w:pPr>
              <w:rPr>
                <w:b/>
                <w:bCs/>
              </w:rPr>
            </w:pPr>
            <w:r w:rsidRPr="00ED3CEC">
              <w:rPr>
                <w:b/>
                <w:bCs/>
              </w:rPr>
              <w:t>Common Name</w:t>
            </w:r>
          </w:p>
        </w:tc>
        <w:tc>
          <w:tcPr>
            <w:tcW w:w="1956" w:type="dxa"/>
            <w:tcBorders>
              <w:top w:val="single" w:color="auto" w:sz="2" w:space="0"/>
              <w:bottom w:val="single" w:color="000000" w:sz="12" w:space="0"/>
            </w:tcBorders>
            <w:shd w:val="clear" w:color="auto" w:fill="auto"/>
          </w:tcPr>
          <w:p w:rsidRPr="00ED3CEC" w:rsidR="00ED3CEC" w:rsidP="00CB5674" w:rsidRDefault="00ED3CEC">
            <w:pPr>
              <w:rPr>
                <w:b/>
                <w:bCs/>
              </w:rPr>
            </w:pPr>
            <w:r w:rsidRPr="00ED3CEC">
              <w:rPr>
                <w:b/>
                <w:bCs/>
              </w:rPr>
              <w:t>Canopy Position</w:t>
            </w:r>
          </w:p>
        </w:tc>
      </w:tr>
      <w:tr w:rsidRPr="00ED3CEC" w:rsidR="00ED3CEC" w:rsidTr="00ED3CEC">
        <w:tc>
          <w:tcPr>
            <w:tcW w:w="1056" w:type="dxa"/>
            <w:tcBorders>
              <w:top w:val="single" w:color="000000" w:sz="12" w:space="0"/>
            </w:tcBorders>
            <w:shd w:val="clear" w:color="auto" w:fill="auto"/>
          </w:tcPr>
          <w:p w:rsidRPr="00ED3CEC" w:rsidR="00ED3CEC" w:rsidP="00CB5674" w:rsidRDefault="00ED3CEC">
            <w:pPr>
              <w:rPr>
                <w:bCs/>
              </w:rPr>
            </w:pPr>
            <w:r w:rsidRPr="00ED3CEC">
              <w:rPr>
                <w:bCs/>
              </w:rPr>
              <w:t>JUMO</w:t>
            </w:r>
          </w:p>
        </w:tc>
        <w:tc>
          <w:tcPr>
            <w:tcW w:w="2592" w:type="dxa"/>
            <w:tcBorders>
              <w:top w:val="single" w:color="000000" w:sz="12" w:space="0"/>
            </w:tcBorders>
            <w:shd w:val="clear" w:color="auto" w:fill="auto"/>
          </w:tcPr>
          <w:p w:rsidRPr="00ED3CEC" w:rsidR="00ED3CEC" w:rsidP="00CB5674" w:rsidRDefault="00ED3CEC">
            <w:proofErr w:type="spellStart"/>
            <w:r w:rsidRPr="00ED3CEC">
              <w:t>Juniperus</w:t>
            </w:r>
            <w:proofErr w:type="spellEnd"/>
            <w:r w:rsidRPr="00ED3CEC">
              <w:t xml:space="preserve"> </w:t>
            </w:r>
            <w:proofErr w:type="spellStart"/>
            <w:r w:rsidRPr="00ED3CEC">
              <w:t>monosperma</w:t>
            </w:r>
            <w:proofErr w:type="spellEnd"/>
          </w:p>
        </w:tc>
        <w:tc>
          <w:tcPr>
            <w:tcW w:w="2700" w:type="dxa"/>
            <w:tcBorders>
              <w:top w:val="single" w:color="000000" w:sz="12" w:space="0"/>
            </w:tcBorders>
            <w:shd w:val="clear" w:color="auto" w:fill="auto"/>
          </w:tcPr>
          <w:p w:rsidRPr="00ED3CEC" w:rsidR="00ED3CEC" w:rsidP="00CB5674" w:rsidRDefault="00ED3CEC">
            <w:proofErr w:type="spellStart"/>
            <w:r w:rsidRPr="00ED3CEC">
              <w:t>Oneseed</w:t>
            </w:r>
            <w:proofErr w:type="spellEnd"/>
            <w:r w:rsidRPr="00ED3CEC">
              <w:t xml:space="preserve"> juniper</w:t>
            </w:r>
          </w:p>
        </w:tc>
        <w:tc>
          <w:tcPr>
            <w:tcW w:w="1956" w:type="dxa"/>
            <w:tcBorders>
              <w:top w:val="single" w:color="000000" w:sz="12" w:space="0"/>
            </w:tcBorders>
            <w:shd w:val="clear" w:color="auto" w:fill="auto"/>
          </w:tcPr>
          <w:p w:rsidRPr="00ED3CEC" w:rsidR="00ED3CEC" w:rsidP="00CB5674" w:rsidRDefault="00ED3CEC">
            <w:r w:rsidRPr="00ED3CEC">
              <w:t>All</w:t>
            </w:r>
          </w:p>
        </w:tc>
      </w:tr>
      <w:tr w:rsidRPr="00ED3CEC" w:rsidR="00ED3CEC" w:rsidTr="00ED3CEC">
        <w:tc>
          <w:tcPr>
            <w:tcW w:w="1056" w:type="dxa"/>
            <w:shd w:val="clear" w:color="auto" w:fill="auto"/>
          </w:tcPr>
          <w:p w:rsidRPr="00ED3CEC" w:rsidR="00ED3CEC" w:rsidP="00CB5674" w:rsidRDefault="00ED3CEC">
            <w:pPr>
              <w:rPr>
                <w:bCs/>
              </w:rPr>
            </w:pPr>
            <w:r w:rsidRPr="00ED3CEC">
              <w:rPr>
                <w:bCs/>
              </w:rPr>
              <w:t>PIED</w:t>
            </w:r>
          </w:p>
        </w:tc>
        <w:tc>
          <w:tcPr>
            <w:tcW w:w="2592" w:type="dxa"/>
            <w:shd w:val="clear" w:color="auto" w:fill="auto"/>
          </w:tcPr>
          <w:p w:rsidRPr="00ED3CEC" w:rsidR="00ED3CEC" w:rsidP="00CB5674" w:rsidRDefault="00ED3CEC">
            <w:r w:rsidRPr="00ED3CEC">
              <w:t>Pinus edulis</w:t>
            </w:r>
          </w:p>
        </w:tc>
        <w:tc>
          <w:tcPr>
            <w:tcW w:w="2700" w:type="dxa"/>
            <w:shd w:val="clear" w:color="auto" w:fill="auto"/>
          </w:tcPr>
          <w:p w:rsidRPr="00ED3CEC" w:rsidR="00ED3CEC" w:rsidP="00CB5674" w:rsidRDefault="00ED3CEC">
            <w:proofErr w:type="spellStart"/>
            <w:r w:rsidRPr="00ED3CEC">
              <w:t>Twoneedle</w:t>
            </w:r>
            <w:proofErr w:type="spellEnd"/>
            <w:r w:rsidRPr="00ED3CEC">
              <w:t xml:space="preserve"> pinyon</w:t>
            </w:r>
          </w:p>
        </w:tc>
        <w:tc>
          <w:tcPr>
            <w:tcW w:w="1956" w:type="dxa"/>
            <w:shd w:val="clear" w:color="auto" w:fill="auto"/>
          </w:tcPr>
          <w:p w:rsidRPr="00ED3CEC" w:rsidR="00ED3CEC" w:rsidP="00CB5674" w:rsidRDefault="00ED3CEC">
            <w:r w:rsidRPr="00ED3CEC">
              <w:t>All</w:t>
            </w:r>
          </w:p>
        </w:tc>
      </w:tr>
      <w:tr w:rsidRPr="00ED3CEC" w:rsidR="00ED3CEC" w:rsidTr="00ED3CEC">
        <w:tc>
          <w:tcPr>
            <w:tcW w:w="1056" w:type="dxa"/>
            <w:shd w:val="clear" w:color="auto" w:fill="auto"/>
          </w:tcPr>
          <w:p w:rsidRPr="00ED3CEC" w:rsidR="00ED3CEC" w:rsidP="00CB5674" w:rsidRDefault="00ED3CEC">
            <w:pPr>
              <w:rPr>
                <w:bCs/>
              </w:rPr>
            </w:pPr>
            <w:r w:rsidRPr="00ED3CEC">
              <w:rPr>
                <w:bCs/>
              </w:rPr>
              <w:t>JUSC2</w:t>
            </w:r>
          </w:p>
        </w:tc>
        <w:tc>
          <w:tcPr>
            <w:tcW w:w="2592" w:type="dxa"/>
            <w:shd w:val="clear" w:color="auto" w:fill="auto"/>
          </w:tcPr>
          <w:p w:rsidRPr="00ED3CEC" w:rsidR="00ED3CEC" w:rsidP="00CB5674" w:rsidRDefault="00ED3CEC">
            <w:proofErr w:type="spellStart"/>
            <w:r w:rsidRPr="00ED3CEC">
              <w:t>Juniperus</w:t>
            </w:r>
            <w:proofErr w:type="spellEnd"/>
            <w:r w:rsidRPr="00ED3CEC">
              <w:t xml:space="preserve"> </w:t>
            </w:r>
            <w:proofErr w:type="spellStart"/>
            <w:r w:rsidRPr="00ED3CEC">
              <w:t>scopulorum</w:t>
            </w:r>
            <w:proofErr w:type="spellEnd"/>
          </w:p>
        </w:tc>
        <w:tc>
          <w:tcPr>
            <w:tcW w:w="2700" w:type="dxa"/>
            <w:shd w:val="clear" w:color="auto" w:fill="auto"/>
          </w:tcPr>
          <w:p w:rsidRPr="00ED3CEC" w:rsidR="00ED3CEC" w:rsidP="00CB5674" w:rsidRDefault="00ED3CEC">
            <w:r w:rsidRPr="00ED3CEC">
              <w:t xml:space="preserve">Rocky </w:t>
            </w:r>
            <w:r w:rsidR="00CE729D">
              <w:t>M</w:t>
            </w:r>
            <w:r w:rsidRPr="00ED3CEC">
              <w:t>ountain juniper</w:t>
            </w:r>
          </w:p>
        </w:tc>
        <w:tc>
          <w:tcPr>
            <w:tcW w:w="1956" w:type="dxa"/>
            <w:shd w:val="clear" w:color="auto" w:fill="auto"/>
          </w:tcPr>
          <w:p w:rsidRPr="00ED3CEC" w:rsidR="00ED3CEC" w:rsidP="00CB5674" w:rsidRDefault="00ED3CEC">
            <w:r w:rsidRPr="00ED3CEC">
              <w:t>All</w:t>
            </w:r>
          </w:p>
        </w:tc>
      </w:tr>
    </w:tbl>
    <w:p w:rsidR="00ED3CEC" w:rsidP="00ED3CEC" w:rsidRDefault="00ED3CEC"/>
    <w:p w:rsidR="00ED3CEC" w:rsidP="00ED3CEC" w:rsidRDefault="00ED3CEC">
      <w:pPr>
        <w:pStyle w:val="SClassInfoPara"/>
      </w:pPr>
      <w:r>
        <w:t>Description</w:t>
      </w:r>
    </w:p>
    <w:p w:rsidR="00ED3CEC" w:rsidP="00ED3CEC" w:rsidRDefault="00ED3CEC">
      <w:r>
        <w:t>Grass/forb/shrub/seedling</w:t>
      </w:r>
      <w:r w:rsidR="00CE729D">
        <w:t>,</w:t>
      </w:r>
      <w:r>
        <w:t xml:space="preserve"> usually post-fire.</w:t>
      </w:r>
    </w:p>
    <w:p w:rsidR="00ED3CEC" w:rsidP="00ED3CEC" w:rsidRDefault="00ED3CEC"/>
    <w:p w:rsidR="00ED3CEC" w:rsidP="00ED3CEC" w:rsidRDefault="00ED3CEC">
      <w:pPr>
        <w:pStyle w:val="InfoPara"/>
        <w:pBdr>
          <w:top w:val="single" w:color="auto" w:sz="4" w:space="1"/>
        </w:pBdr>
      </w:pPr>
      <w:r xmlns:w="http://schemas.openxmlformats.org/wordprocessingml/2006/main">
        <w:t>Class B</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ED3CEC" w:rsidP="00ED3CEC" w:rsidRDefault="00ED3CEC">
      <w:r>
        <w:t>Upper Layer Lifeform: Tree</w:t>
      </w:r>
    </w:p>
    <w:p w:rsidR="00ED3CEC" w:rsidP="00ED3CEC" w:rsidRDefault="00ED3CEC"/>
    <w:p w:rsidR="00ED3CEC" w:rsidP="00ED3CEC" w:rsidRDefault="00ED3CE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92"/>
        <w:gridCol w:w="2700"/>
        <w:gridCol w:w="1956"/>
      </w:tblGrid>
      <w:tr w:rsidRPr="00ED3CEC" w:rsidR="00ED3CEC" w:rsidTr="00ED3CEC">
        <w:tc>
          <w:tcPr>
            <w:tcW w:w="1056" w:type="dxa"/>
            <w:tcBorders>
              <w:top w:val="single" w:color="auto" w:sz="2" w:space="0"/>
              <w:bottom w:val="single" w:color="000000" w:sz="12" w:space="0"/>
            </w:tcBorders>
            <w:shd w:val="clear" w:color="auto" w:fill="auto"/>
          </w:tcPr>
          <w:p w:rsidRPr="00ED3CEC" w:rsidR="00ED3CEC" w:rsidP="00BF0B69" w:rsidRDefault="00ED3CEC">
            <w:pPr>
              <w:rPr>
                <w:b/>
                <w:bCs/>
              </w:rPr>
            </w:pPr>
            <w:r w:rsidRPr="00ED3CEC">
              <w:rPr>
                <w:b/>
                <w:bCs/>
              </w:rPr>
              <w:t>Symbol</w:t>
            </w:r>
          </w:p>
        </w:tc>
        <w:tc>
          <w:tcPr>
            <w:tcW w:w="2592" w:type="dxa"/>
            <w:tcBorders>
              <w:top w:val="single" w:color="auto" w:sz="2" w:space="0"/>
              <w:bottom w:val="single" w:color="000000" w:sz="12" w:space="0"/>
            </w:tcBorders>
            <w:shd w:val="clear" w:color="auto" w:fill="auto"/>
          </w:tcPr>
          <w:p w:rsidRPr="00ED3CEC" w:rsidR="00ED3CEC" w:rsidP="00BF0B69" w:rsidRDefault="00ED3CEC">
            <w:pPr>
              <w:rPr>
                <w:b/>
                <w:bCs/>
              </w:rPr>
            </w:pPr>
            <w:r w:rsidRPr="00ED3CEC">
              <w:rPr>
                <w:b/>
                <w:bCs/>
              </w:rPr>
              <w:t>Scientific Name</w:t>
            </w:r>
          </w:p>
        </w:tc>
        <w:tc>
          <w:tcPr>
            <w:tcW w:w="2700" w:type="dxa"/>
            <w:tcBorders>
              <w:top w:val="single" w:color="auto" w:sz="2" w:space="0"/>
              <w:bottom w:val="single" w:color="000000" w:sz="12" w:space="0"/>
            </w:tcBorders>
            <w:shd w:val="clear" w:color="auto" w:fill="auto"/>
          </w:tcPr>
          <w:p w:rsidRPr="00ED3CEC" w:rsidR="00ED3CEC" w:rsidP="00BF0B69" w:rsidRDefault="00ED3CEC">
            <w:pPr>
              <w:rPr>
                <w:b/>
                <w:bCs/>
              </w:rPr>
            </w:pPr>
            <w:r w:rsidRPr="00ED3CEC">
              <w:rPr>
                <w:b/>
                <w:bCs/>
              </w:rPr>
              <w:t>Common Name</w:t>
            </w:r>
          </w:p>
        </w:tc>
        <w:tc>
          <w:tcPr>
            <w:tcW w:w="1956" w:type="dxa"/>
            <w:tcBorders>
              <w:top w:val="single" w:color="auto" w:sz="2" w:space="0"/>
              <w:bottom w:val="single" w:color="000000" w:sz="12" w:space="0"/>
            </w:tcBorders>
            <w:shd w:val="clear" w:color="auto" w:fill="auto"/>
          </w:tcPr>
          <w:p w:rsidRPr="00ED3CEC" w:rsidR="00ED3CEC" w:rsidP="00BF0B69" w:rsidRDefault="00ED3CEC">
            <w:pPr>
              <w:rPr>
                <w:b/>
                <w:bCs/>
              </w:rPr>
            </w:pPr>
            <w:r w:rsidRPr="00ED3CEC">
              <w:rPr>
                <w:b/>
                <w:bCs/>
              </w:rPr>
              <w:t>Canopy Position</w:t>
            </w:r>
          </w:p>
        </w:tc>
      </w:tr>
      <w:tr w:rsidRPr="00ED3CEC" w:rsidR="00ED3CEC" w:rsidTr="00ED3CEC">
        <w:tc>
          <w:tcPr>
            <w:tcW w:w="1056" w:type="dxa"/>
            <w:tcBorders>
              <w:top w:val="single" w:color="000000" w:sz="12" w:space="0"/>
            </w:tcBorders>
            <w:shd w:val="clear" w:color="auto" w:fill="auto"/>
          </w:tcPr>
          <w:p w:rsidRPr="00ED3CEC" w:rsidR="00ED3CEC" w:rsidP="00BF0B69" w:rsidRDefault="00ED3CEC">
            <w:pPr>
              <w:rPr>
                <w:bCs/>
              </w:rPr>
            </w:pPr>
            <w:r w:rsidRPr="00ED3CEC">
              <w:rPr>
                <w:bCs/>
              </w:rPr>
              <w:t>PIED</w:t>
            </w:r>
          </w:p>
        </w:tc>
        <w:tc>
          <w:tcPr>
            <w:tcW w:w="2592" w:type="dxa"/>
            <w:tcBorders>
              <w:top w:val="single" w:color="000000" w:sz="12" w:space="0"/>
            </w:tcBorders>
            <w:shd w:val="clear" w:color="auto" w:fill="auto"/>
          </w:tcPr>
          <w:p w:rsidRPr="00ED3CEC" w:rsidR="00ED3CEC" w:rsidP="00BF0B69" w:rsidRDefault="00ED3CEC">
            <w:r w:rsidRPr="00ED3CEC">
              <w:t>Pinus edulis</w:t>
            </w:r>
          </w:p>
        </w:tc>
        <w:tc>
          <w:tcPr>
            <w:tcW w:w="2700" w:type="dxa"/>
            <w:tcBorders>
              <w:top w:val="single" w:color="000000" w:sz="12" w:space="0"/>
            </w:tcBorders>
            <w:shd w:val="clear" w:color="auto" w:fill="auto"/>
          </w:tcPr>
          <w:p w:rsidRPr="00ED3CEC" w:rsidR="00ED3CEC" w:rsidP="00BF0B69" w:rsidRDefault="00ED3CEC">
            <w:proofErr w:type="spellStart"/>
            <w:r w:rsidRPr="00ED3CEC">
              <w:t>Twoneedle</w:t>
            </w:r>
            <w:proofErr w:type="spellEnd"/>
            <w:r w:rsidRPr="00ED3CEC">
              <w:t xml:space="preserve"> pinyon</w:t>
            </w:r>
          </w:p>
        </w:tc>
        <w:tc>
          <w:tcPr>
            <w:tcW w:w="1956" w:type="dxa"/>
            <w:tcBorders>
              <w:top w:val="single" w:color="000000" w:sz="12" w:space="0"/>
            </w:tcBorders>
            <w:shd w:val="clear" w:color="auto" w:fill="auto"/>
          </w:tcPr>
          <w:p w:rsidRPr="00ED3CEC" w:rsidR="00ED3CEC" w:rsidP="00BF0B69" w:rsidRDefault="00ED3CEC">
            <w:r w:rsidRPr="00ED3CEC">
              <w:t>Upper</w:t>
            </w:r>
          </w:p>
        </w:tc>
      </w:tr>
      <w:tr w:rsidRPr="00ED3CEC" w:rsidR="00ED3CEC" w:rsidTr="00ED3CEC">
        <w:tc>
          <w:tcPr>
            <w:tcW w:w="1056" w:type="dxa"/>
            <w:shd w:val="clear" w:color="auto" w:fill="auto"/>
          </w:tcPr>
          <w:p w:rsidRPr="00ED3CEC" w:rsidR="00ED3CEC" w:rsidP="00BF0B69" w:rsidRDefault="00ED3CEC">
            <w:pPr>
              <w:rPr>
                <w:bCs/>
              </w:rPr>
            </w:pPr>
            <w:r w:rsidRPr="00ED3CEC">
              <w:rPr>
                <w:bCs/>
              </w:rPr>
              <w:t>JUMO</w:t>
            </w:r>
          </w:p>
        </w:tc>
        <w:tc>
          <w:tcPr>
            <w:tcW w:w="2592" w:type="dxa"/>
            <w:shd w:val="clear" w:color="auto" w:fill="auto"/>
          </w:tcPr>
          <w:p w:rsidRPr="00ED3CEC" w:rsidR="00ED3CEC" w:rsidP="00BF0B69" w:rsidRDefault="00ED3CEC">
            <w:proofErr w:type="spellStart"/>
            <w:r w:rsidRPr="00ED3CEC">
              <w:t>Juniperus</w:t>
            </w:r>
            <w:proofErr w:type="spellEnd"/>
            <w:r w:rsidRPr="00ED3CEC">
              <w:t xml:space="preserve"> </w:t>
            </w:r>
            <w:proofErr w:type="spellStart"/>
            <w:r w:rsidRPr="00ED3CEC">
              <w:t>monosperma</w:t>
            </w:r>
            <w:proofErr w:type="spellEnd"/>
          </w:p>
        </w:tc>
        <w:tc>
          <w:tcPr>
            <w:tcW w:w="2700" w:type="dxa"/>
            <w:shd w:val="clear" w:color="auto" w:fill="auto"/>
          </w:tcPr>
          <w:p w:rsidRPr="00ED3CEC" w:rsidR="00ED3CEC" w:rsidP="00BF0B69" w:rsidRDefault="00ED3CEC">
            <w:proofErr w:type="spellStart"/>
            <w:r w:rsidRPr="00ED3CEC">
              <w:t>Oneseed</w:t>
            </w:r>
            <w:proofErr w:type="spellEnd"/>
            <w:r w:rsidRPr="00ED3CEC">
              <w:t xml:space="preserve"> juniper</w:t>
            </w:r>
          </w:p>
        </w:tc>
        <w:tc>
          <w:tcPr>
            <w:tcW w:w="1956" w:type="dxa"/>
            <w:shd w:val="clear" w:color="auto" w:fill="auto"/>
          </w:tcPr>
          <w:p w:rsidRPr="00ED3CEC" w:rsidR="00ED3CEC" w:rsidP="00BF0B69" w:rsidRDefault="00ED3CEC">
            <w:r w:rsidRPr="00ED3CEC">
              <w:t>Upper</w:t>
            </w:r>
          </w:p>
        </w:tc>
      </w:tr>
      <w:tr w:rsidRPr="00ED3CEC" w:rsidR="00ED3CEC" w:rsidTr="00ED3CEC">
        <w:tc>
          <w:tcPr>
            <w:tcW w:w="1056" w:type="dxa"/>
            <w:shd w:val="clear" w:color="auto" w:fill="auto"/>
          </w:tcPr>
          <w:p w:rsidRPr="00ED3CEC" w:rsidR="00ED3CEC" w:rsidP="00BF0B69" w:rsidRDefault="00ED3CEC">
            <w:pPr>
              <w:rPr>
                <w:bCs/>
              </w:rPr>
            </w:pPr>
            <w:r w:rsidRPr="00ED3CEC">
              <w:rPr>
                <w:bCs/>
              </w:rPr>
              <w:t>JUSC2</w:t>
            </w:r>
          </w:p>
        </w:tc>
        <w:tc>
          <w:tcPr>
            <w:tcW w:w="2592" w:type="dxa"/>
            <w:shd w:val="clear" w:color="auto" w:fill="auto"/>
          </w:tcPr>
          <w:p w:rsidRPr="00ED3CEC" w:rsidR="00ED3CEC" w:rsidP="00BF0B69" w:rsidRDefault="00ED3CEC">
            <w:proofErr w:type="spellStart"/>
            <w:r w:rsidRPr="00ED3CEC">
              <w:t>Juniperus</w:t>
            </w:r>
            <w:proofErr w:type="spellEnd"/>
            <w:r w:rsidRPr="00ED3CEC">
              <w:t xml:space="preserve"> </w:t>
            </w:r>
            <w:proofErr w:type="spellStart"/>
            <w:r w:rsidRPr="00ED3CEC">
              <w:t>scopulorum</w:t>
            </w:r>
            <w:proofErr w:type="spellEnd"/>
          </w:p>
        </w:tc>
        <w:tc>
          <w:tcPr>
            <w:tcW w:w="2700" w:type="dxa"/>
            <w:shd w:val="clear" w:color="auto" w:fill="auto"/>
          </w:tcPr>
          <w:p w:rsidRPr="00ED3CEC" w:rsidR="00ED3CEC" w:rsidP="00BF0B69" w:rsidRDefault="00ED3CEC">
            <w:r w:rsidRPr="00ED3CEC">
              <w:t xml:space="preserve">Rocky </w:t>
            </w:r>
            <w:r w:rsidR="00CE729D">
              <w:t>M</w:t>
            </w:r>
            <w:r w:rsidRPr="00ED3CEC">
              <w:t>ountain juniper</w:t>
            </w:r>
          </w:p>
        </w:tc>
        <w:tc>
          <w:tcPr>
            <w:tcW w:w="1956" w:type="dxa"/>
            <w:shd w:val="clear" w:color="auto" w:fill="auto"/>
          </w:tcPr>
          <w:p w:rsidRPr="00ED3CEC" w:rsidR="00ED3CEC" w:rsidP="00BF0B69" w:rsidRDefault="00ED3CEC">
            <w:r w:rsidRPr="00ED3CEC">
              <w:t>Upper</w:t>
            </w:r>
          </w:p>
        </w:tc>
      </w:tr>
    </w:tbl>
    <w:p w:rsidR="00ED3CEC" w:rsidP="00ED3CEC" w:rsidRDefault="00ED3CEC"/>
    <w:p w:rsidR="00ED3CEC" w:rsidP="00ED3CEC" w:rsidRDefault="00ED3CEC">
      <w:pPr>
        <w:pStyle w:val="SClassInfoPara"/>
      </w:pPr>
      <w:r>
        <w:t>Description</w:t>
      </w:r>
    </w:p>
    <w:p w:rsidR="00ED3CEC" w:rsidP="00ED3CEC" w:rsidRDefault="00ED3CEC">
      <w:r>
        <w:t>Mid-development, dense pinyon-juniper woodland; understory being lost</w:t>
      </w:r>
      <w:r w:rsidR="00CE729D">
        <w:t>.</w:t>
      </w:r>
    </w:p>
    <w:p w:rsidR="00ED3CEC" w:rsidP="00ED3CEC" w:rsidRDefault="00ED3CEC"/>
    <w:p w:rsidR="00ED3CEC" w:rsidP="00ED3CEC" w:rsidRDefault="00ED3CEC">
      <w:pPr>
        <w:pStyle w:val="InfoPara"/>
        <w:pBdr>
          <w:top w:val="single" w:color="auto" w:sz="4" w:space="1"/>
        </w:pBdr>
      </w:pPr>
      <w:r xmlns:w="http://schemas.openxmlformats.org/wordprocessingml/2006/main">
        <w:t>Class C</w:t>
      </w:r>
      <w:r xmlns:w="http://schemas.openxmlformats.org/wordprocessingml/2006/main">
        <w:tab/>
        <w:t>19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ED3CEC" w:rsidP="00ED3CEC" w:rsidRDefault="00ED3CEC">
      <w:r>
        <w:t>Upper Layer Lifeform: Tree</w:t>
      </w:r>
    </w:p>
    <w:p w:rsidR="00ED3CEC" w:rsidP="00ED3CEC" w:rsidRDefault="00ED3CEC"/>
    <w:p w:rsidR="00ED3CEC" w:rsidP="00ED3CEC" w:rsidRDefault="00ED3CE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92"/>
        <w:gridCol w:w="2700"/>
        <w:gridCol w:w="1956"/>
      </w:tblGrid>
      <w:tr w:rsidRPr="00ED3CEC" w:rsidR="00ED3CEC" w:rsidTr="00ED3CEC">
        <w:tc>
          <w:tcPr>
            <w:tcW w:w="1056" w:type="dxa"/>
            <w:tcBorders>
              <w:top w:val="single" w:color="auto" w:sz="2" w:space="0"/>
              <w:bottom w:val="single" w:color="000000" w:sz="12" w:space="0"/>
            </w:tcBorders>
            <w:shd w:val="clear" w:color="auto" w:fill="auto"/>
          </w:tcPr>
          <w:p w:rsidRPr="00ED3CEC" w:rsidR="00ED3CEC" w:rsidP="008A6A3D" w:rsidRDefault="00ED3CEC">
            <w:pPr>
              <w:rPr>
                <w:b/>
                <w:bCs/>
              </w:rPr>
            </w:pPr>
            <w:r w:rsidRPr="00ED3CEC">
              <w:rPr>
                <w:b/>
                <w:bCs/>
              </w:rPr>
              <w:t>Symbol</w:t>
            </w:r>
          </w:p>
        </w:tc>
        <w:tc>
          <w:tcPr>
            <w:tcW w:w="2592" w:type="dxa"/>
            <w:tcBorders>
              <w:top w:val="single" w:color="auto" w:sz="2" w:space="0"/>
              <w:bottom w:val="single" w:color="000000" w:sz="12" w:space="0"/>
            </w:tcBorders>
            <w:shd w:val="clear" w:color="auto" w:fill="auto"/>
          </w:tcPr>
          <w:p w:rsidRPr="00ED3CEC" w:rsidR="00ED3CEC" w:rsidP="008A6A3D" w:rsidRDefault="00ED3CEC">
            <w:pPr>
              <w:rPr>
                <w:b/>
                <w:bCs/>
              </w:rPr>
            </w:pPr>
            <w:r w:rsidRPr="00ED3CEC">
              <w:rPr>
                <w:b/>
                <w:bCs/>
              </w:rPr>
              <w:t>Scientific Name</w:t>
            </w:r>
          </w:p>
        </w:tc>
        <w:tc>
          <w:tcPr>
            <w:tcW w:w="2700" w:type="dxa"/>
            <w:tcBorders>
              <w:top w:val="single" w:color="auto" w:sz="2" w:space="0"/>
              <w:bottom w:val="single" w:color="000000" w:sz="12" w:space="0"/>
            </w:tcBorders>
            <w:shd w:val="clear" w:color="auto" w:fill="auto"/>
          </w:tcPr>
          <w:p w:rsidRPr="00ED3CEC" w:rsidR="00ED3CEC" w:rsidP="008A6A3D" w:rsidRDefault="00ED3CEC">
            <w:pPr>
              <w:rPr>
                <w:b/>
                <w:bCs/>
              </w:rPr>
            </w:pPr>
            <w:r w:rsidRPr="00ED3CEC">
              <w:rPr>
                <w:b/>
                <w:bCs/>
              </w:rPr>
              <w:t>Common Name</w:t>
            </w:r>
          </w:p>
        </w:tc>
        <w:tc>
          <w:tcPr>
            <w:tcW w:w="1956" w:type="dxa"/>
            <w:tcBorders>
              <w:top w:val="single" w:color="auto" w:sz="2" w:space="0"/>
              <w:bottom w:val="single" w:color="000000" w:sz="12" w:space="0"/>
            </w:tcBorders>
            <w:shd w:val="clear" w:color="auto" w:fill="auto"/>
          </w:tcPr>
          <w:p w:rsidRPr="00ED3CEC" w:rsidR="00ED3CEC" w:rsidP="008A6A3D" w:rsidRDefault="00ED3CEC">
            <w:pPr>
              <w:rPr>
                <w:b/>
                <w:bCs/>
              </w:rPr>
            </w:pPr>
            <w:r w:rsidRPr="00ED3CEC">
              <w:rPr>
                <w:b/>
                <w:bCs/>
              </w:rPr>
              <w:t>Canopy Position</w:t>
            </w:r>
          </w:p>
        </w:tc>
      </w:tr>
      <w:tr w:rsidRPr="00ED3CEC" w:rsidR="00ED3CEC" w:rsidTr="00ED3CEC">
        <w:tc>
          <w:tcPr>
            <w:tcW w:w="1056" w:type="dxa"/>
            <w:tcBorders>
              <w:top w:val="single" w:color="000000" w:sz="12" w:space="0"/>
            </w:tcBorders>
            <w:shd w:val="clear" w:color="auto" w:fill="auto"/>
          </w:tcPr>
          <w:p w:rsidRPr="00ED3CEC" w:rsidR="00ED3CEC" w:rsidP="008A6A3D" w:rsidRDefault="00ED3CEC">
            <w:pPr>
              <w:rPr>
                <w:bCs/>
              </w:rPr>
            </w:pPr>
            <w:r w:rsidRPr="00ED3CEC">
              <w:rPr>
                <w:bCs/>
              </w:rPr>
              <w:t>PIED</w:t>
            </w:r>
          </w:p>
        </w:tc>
        <w:tc>
          <w:tcPr>
            <w:tcW w:w="2592" w:type="dxa"/>
            <w:tcBorders>
              <w:top w:val="single" w:color="000000" w:sz="12" w:space="0"/>
            </w:tcBorders>
            <w:shd w:val="clear" w:color="auto" w:fill="auto"/>
          </w:tcPr>
          <w:p w:rsidRPr="00ED3CEC" w:rsidR="00ED3CEC" w:rsidP="008A6A3D" w:rsidRDefault="00ED3CEC">
            <w:r w:rsidRPr="00ED3CEC">
              <w:t>Pinus edulis</w:t>
            </w:r>
          </w:p>
        </w:tc>
        <w:tc>
          <w:tcPr>
            <w:tcW w:w="2700" w:type="dxa"/>
            <w:tcBorders>
              <w:top w:val="single" w:color="000000" w:sz="12" w:space="0"/>
            </w:tcBorders>
            <w:shd w:val="clear" w:color="auto" w:fill="auto"/>
          </w:tcPr>
          <w:p w:rsidRPr="00ED3CEC" w:rsidR="00ED3CEC" w:rsidP="008A6A3D" w:rsidRDefault="00ED3CEC">
            <w:proofErr w:type="spellStart"/>
            <w:r w:rsidRPr="00ED3CEC">
              <w:t>Twoneedle</w:t>
            </w:r>
            <w:proofErr w:type="spellEnd"/>
            <w:r w:rsidRPr="00ED3CEC">
              <w:t xml:space="preserve"> pinyon</w:t>
            </w:r>
          </w:p>
        </w:tc>
        <w:tc>
          <w:tcPr>
            <w:tcW w:w="1956" w:type="dxa"/>
            <w:tcBorders>
              <w:top w:val="single" w:color="000000" w:sz="12" w:space="0"/>
            </w:tcBorders>
            <w:shd w:val="clear" w:color="auto" w:fill="auto"/>
          </w:tcPr>
          <w:p w:rsidRPr="00ED3CEC" w:rsidR="00ED3CEC" w:rsidP="008A6A3D" w:rsidRDefault="00ED3CEC">
            <w:r w:rsidRPr="00ED3CEC">
              <w:t>Upper</w:t>
            </w:r>
          </w:p>
        </w:tc>
      </w:tr>
      <w:tr w:rsidRPr="00ED3CEC" w:rsidR="00ED3CEC" w:rsidTr="00ED3CEC">
        <w:tc>
          <w:tcPr>
            <w:tcW w:w="1056" w:type="dxa"/>
            <w:shd w:val="clear" w:color="auto" w:fill="auto"/>
          </w:tcPr>
          <w:p w:rsidRPr="00ED3CEC" w:rsidR="00ED3CEC" w:rsidP="008A6A3D" w:rsidRDefault="00ED3CEC">
            <w:pPr>
              <w:rPr>
                <w:bCs/>
              </w:rPr>
            </w:pPr>
            <w:r w:rsidRPr="00ED3CEC">
              <w:rPr>
                <w:bCs/>
              </w:rPr>
              <w:t>JUSC2</w:t>
            </w:r>
          </w:p>
        </w:tc>
        <w:tc>
          <w:tcPr>
            <w:tcW w:w="2592" w:type="dxa"/>
            <w:shd w:val="clear" w:color="auto" w:fill="auto"/>
          </w:tcPr>
          <w:p w:rsidRPr="00ED3CEC" w:rsidR="00ED3CEC" w:rsidP="008A6A3D" w:rsidRDefault="00ED3CEC">
            <w:proofErr w:type="spellStart"/>
            <w:r w:rsidRPr="00ED3CEC">
              <w:t>Juniperus</w:t>
            </w:r>
            <w:proofErr w:type="spellEnd"/>
            <w:r w:rsidRPr="00ED3CEC">
              <w:t xml:space="preserve"> </w:t>
            </w:r>
            <w:proofErr w:type="spellStart"/>
            <w:r w:rsidRPr="00ED3CEC">
              <w:t>scopulorum</w:t>
            </w:r>
            <w:proofErr w:type="spellEnd"/>
          </w:p>
        </w:tc>
        <w:tc>
          <w:tcPr>
            <w:tcW w:w="2700" w:type="dxa"/>
            <w:shd w:val="clear" w:color="auto" w:fill="auto"/>
          </w:tcPr>
          <w:p w:rsidRPr="00ED3CEC" w:rsidR="00ED3CEC" w:rsidP="008A6A3D" w:rsidRDefault="00ED3CEC">
            <w:r w:rsidRPr="00ED3CEC">
              <w:t xml:space="preserve">Rocky </w:t>
            </w:r>
            <w:r w:rsidR="00CE729D">
              <w:t>M</w:t>
            </w:r>
            <w:r w:rsidRPr="00ED3CEC">
              <w:t>ountain juniper</w:t>
            </w:r>
          </w:p>
        </w:tc>
        <w:tc>
          <w:tcPr>
            <w:tcW w:w="1956" w:type="dxa"/>
            <w:shd w:val="clear" w:color="auto" w:fill="auto"/>
          </w:tcPr>
          <w:p w:rsidRPr="00ED3CEC" w:rsidR="00ED3CEC" w:rsidP="008A6A3D" w:rsidRDefault="00ED3CEC">
            <w:r w:rsidRPr="00ED3CEC">
              <w:t>Upper</w:t>
            </w:r>
          </w:p>
        </w:tc>
      </w:tr>
      <w:tr w:rsidRPr="00ED3CEC" w:rsidR="00ED3CEC" w:rsidTr="00ED3CEC">
        <w:tc>
          <w:tcPr>
            <w:tcW w:w="1056" w:type="dxa"/>
            <w:shd w:val="clear" w:color="auto" w:fill="auto"/>
          </w:tcPr>
          <w:p w:rsidRPr="00ED3CEC" w:rsidR="00ED3CEC" w:rsidP="008A6A3D" w:rsidRDefault="00ED3CEC">
            <w:pPr>
              <w:rPr>
                <w:bCs/>
              </w:rPr>
            </w:pPr>
            <w:r w:rsidRPr="00ED3CEC">
              <w:rPr>
                <w:bCs/>
              </w:rPr>
              <w:t>JUMO</w:t>
            </w:r>
          </w:p>
        </w:tc>
        <w:tc>
          <w:tcPr>
            <w:tcW w:w="2592" w:type="dxa"/>
            <w:shd w:val="clear" w:color="auto" w:fill="auto"/>
          </w:tcPr>
          <w:p w:rsidRPr="00ED3CEC" w:rsidR="00ED3CEC" w:rsidP="008A6A3D" w:rsidRDefault="00ED3CEC">
            <w:proofErr w:type="spellStart"/>
            <w:r w:rsidRPr="00ED3CEC">
              <w:t>Juniperus</w:t>
            </w:r>
            <w:proofErr w:type="spellEnd"/>
            <w:r w:rsidRPr="00ED3CEC">
              <w:t xml:space="preserve"> </w:t>
            </w:r>
            <w:proofErr w:type="spellStart"/>
            <w:r w:rsidRPr="00ED3CEC">
              <w:t>monosperma</w:t>
            </w:r>
            <w:proofErr w:type="spellEnd"/>
          </w:p>
        </w:tc>
        <w:tc>
          <w:tcPr>
            <w:tcW w:w="2700" w:type="dxa"/>
            <w:shd w:val="clear" w:color="auto" w:fill="auto"/>
          </w:tcPr>
          <w:p w:rsidRPr="00ED3CEC" w:rsidR="00ED3CEC" w:rsidP="008A6A3D" w:rsidRDefault="00ED3CEC">
            <w:proofErr w:type="spellStart"/>
            <w:r w:rsidRPr="00ED3CEC">
              <w:t>Oneseed</w:t>
            </w:r>
            <w:proofErr w:type="spellEnd"/>
            <w:r w:rsidRPr="00ED3CEC">
              <w:t xml:space="preserve"> juniper</w:t>
            </w:r>
          </w:p>
        </w:tc>
        <w:tc>
          <w:tcPr>
            <w:tcW w:w="1956" w:type="dxa"/>
            <w:shd w:val="clear" w:color="auto" w:fill="auto"/>
          </w:tcPr>
          <w:p w:rsidRPr="00ED3CEC" w:rsidR="00ED3CEC" w:rsidP="008A6A3D" w:rsidRDefault="00ED3CEC">
            <w:r w:rsidRPr="00ED3CEC">
              <w:t>Upper</w:t>
            </w:r>
          </w:p>
        </w:tc>
      </w:tr>
    </w:tbl>
    <w:p w:rsidR="00ED3CEC" w:rsidP="00ED3CEC" w:rsidRDefault="00ED3CEC"/>
    <w:p w:rsidR="00ED3CEC" w:rsidP="00ED3CEC" w:rsidRDefault="00ED3CEC">
      <w:pPr>
        <w:pStyle w:val="SClassInfoPara"/>
      </w:pPr>
      <w:r>
        <w:t>Description</w:t>
      </w:r>
    </w:p>
    <w:p w:rsidR="00ED3CEC" w:rsidP="00ED3CEC" w:rsidRDefault="00ED3CEC">
      <w:r>
        <w:t>Mid-development, open pinyon-juniper stand with mixed shrub/herbaceous</w:t>
      </w:r>
    </w:p>
    <w:p w:rsidR="00ED3CEC" w:rsidP="00ED3CEC" w:rsidRDefault="00ED3CEC">
      <w:r>
        <w:t>community in understory</w:t>
      </w:r>
      <w:r w:rsidR="00CE729D">
        <w:t>.</w:t>
      </w:r>
    </w:p>
    <w:p w:rsidR="00ED3CEC" w:rsidP="00ED3CEC" w:rsidRDefault="00ED3CEC"/>
    <w:p w:rsidR="00ED3CEC" w:rsidP="00ED3CEC" w:rsidRDefault="00ED3CEC">
      <w:pPr>
        <w:pStyle w:val="InfoPara"/>
        <w:pBdr>
          <w:top w:val="single" w:color="auto" w:sz="4" w:space="1"/>
        </w:pBdr>
      </w:pPr>
      <w:r xmlns:w="http://schemas.openxmlformats.org/wordprocessingml/2006/main">
        <w:t>Class D</w:t>
      </w:r>
      <w:r xmlns:w="http://schemas.openxmlformats.org/wordprocessingml/2006/main">
        <w:tab/>
        <w:t>67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ED3CEC" w:rsidP="00ED3CEC" w:rsidRDefault="00ED3CEC">
      <w:r>
        <w:t>Upper Layer Lifeform: Tree</w:t>
      </w:r>
    </w:p>
    <w:p w:rsidR="00ED3CEC" w:rsidP="00ED3CEC" w:rsidRDefault="00ED3CEC"/>
    <w:p w:rsidR="00ED3CEC" w:rsidP="00ED3CEC" w:rsidRDefault="00ED3CE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92"/>
        <w:gridCol w:w="2700"/>
        <w:gridCol w:w="1956"/>
      </w:tblGrid>
      <w:tr w:rsidRPr="00ED3CEC" w:rsidR="00ED3CEC" w:rsidTr="00ED3CEC">
        <w:tc>
          <w:tcPr>
            <w:tcW w:w="1056" w:type="dxa"/>
            <w:tcBorders>
              <w:top w:val="single" w:color="auto" w:sz="2" w:space="0"/>
              <w:bottom w:val="single" w:color="000000" w:sz="12" w:space="0"/>
            </w:tcBorders>
            <w:shd w:val="clear" w:color="auto" w:fill="auto"/>
          </w:tcPr>
          <w:p w:rsidRPr="00ED3CEC" w:rsidR="00ED3CEC" w:rsidP="00230681" w:rsidRDefault="00ED3CEC">
            <w:pPr>
              <w:rPr>
                <w:b/>
                <w:bCs/>
              </w:rPr>
            </w:pPr>
            <w:r w:rsidRPr="00ED3CEC">
              <w:rPr>
                <w:b/>
                <w:bCs/>
              </w:rPr>
              <w:t>Symbol</w:t>
            </w:r>
          </w:p>
        </w:tc>
        <w:tc>
          <w:tcPr>
            <w:tcW w:w="2592" w:type="dxa"/>
            <w:tcBorders>
              <w:top w:val="single" w:color="auto" w:sz="2" w:space="0"/>
              <w:bottom w:val="single" w:color="000000" w:sz="12" w:space="0"/>
            </w:tcBorders>
            <w:shd w:val="clear" w:color="auto" w:fill="auto"/>
          </w:tcPr>
          <w:p w:rsidRPr="00ED3CEC" w:rsidR="00ED3CEC" w:rsidP="00230681" w:rsidRDefault="00ED3CEC">
            <w:pPr>
              <w:rPr>
                <w:b/>
                <w:bCs/>
              </w:rPr>
            </w:pPr>
            <w:r w:rsidRPr="00ED3CEC">
              <w:rPr>
                <w:b/>
                <w:bCs/>
              </w:rPr>
              <w:t>Scientific Name</w:t>
            </w:r>
          </w:p>
        </w:tc>
        <w:tc>
          <w:tcPr>
            <w:tcW w:w="2700" w:type="dxa"/>
            <w:tcBorders>
              <w:top w:val="single" w:color="auto" w:sz="2" w:space="0"/>
              <w:bottom w:val="single" w:color="000000" w:sz="12" w:space="0"/>
            </w:tcBorders>
            <w:shd w:val="clear" w:color="auto" w:fill="auto"/>
          </w:tcPr>
          <w:p w:rsidRPr="00ED3CEC" w:rsidR="00ED3CEC" w:rsidP="00230681" w:rsidRDefault="00ED3CEC">
            <w:pPr>
              <w:rPr>
                <w:b/>
                <w:bCs/>
              </w:rPr>
            </w:pPr>
            <w:r w:rsidRPr="00ED3CEC">
              <w:rPr>
                <w:b/>
                <w:bCs/>
              </w:rPr>
              <w:t>Common Name</w:t>
            </w:r>
          </w:p>
        </w:tc>
        <w:tc>
          <w:tcPr>
            <w:tcW w:w="1956" w:type="dxa"/>
            <w:tcBorders>
              <w:top w:val="single" w:color="auto" w:sz="2" w:space="0"/>
              <w:bottom w:val="single" w:color="000000" w:sz="12" w:space="0"/>
            </w:tcBorders>
            <w:shd w:val="clear" w:color="auto" w:fill="auto"/>
          </w:tcPr>
          <w:p w:rsidRPr="00ED3CEC" w:rsidR="00ED3CEC" w:rsidP="00230681" w:rsidRDefault="00ED3CEC">
            <w:pPr>
              <w:rPr>
                <w:b/>
                <w:bCs/>
              </w:rPr>
            </w:pPr>
            <w:r w:rsidRPr="00ED3CEC">
              <w:rPr>
                <w:b/>
                <w:bCs/>
              </w:rPr>
              <w:t>Canopy Position</w:t>
            </w:r>
          </w:p>
        </w:tc>
      </w:tr>
      <w:tr w:rsidRPr="00ED3CEC" w:rsidR="00ED3CEC" w:rsidTr="00ED3CEC">
        <w:tc>
          <w:tcPr>
            <w:tcW w:w="1056" w:type="dxa"/>
            <w:tcBorders>
              <w:top w:val="single" w:color="000000" w:sz="12" w:space="0"/>
            </w:tcBorders>
            <w:shd w:val="clear" w:color="auto" w:fill="auto"/>
          </w:tcPr>
          <w:p w:rsidRPr="00ED3CEC" w:rsidR="00ED3CEC" w:rsidP="00230681" w:rsidRDefault="00ED3CEC">
            <w:pPr>
              <w:rPr>
                <w:bCs/>
              </w:rPr>
            </w:pPr>
            <w:r w:rsidRPr="00ED3CEC">
              <w:rPr>
                <w:bCs/>
              </w:rPr>
              <w:t>PIED</w:t>
            </w:r>
          </w:p>
        </w:tc>
        <w:tc>
          <w:tcPr>
            <w:tcW w:w="2592" w:type="dxa"/>
            <w:tcBorders>
              <w:top w:val="single" w:color="000000" w:sz="12" w:space="0"/>
            </w:tcBorders>
            <w:shd w:val="clear" w:color="auto" w:fill="auto"/>
          </w:tcPr>
          <w:p w:rsidRPr="00ED3CEC" w:rsidR="00ED3CEC" w:rsidP="00230681" w:rsidRDefault="00ED3CEC">
            <w:r w:rsidRPr="00ED3CEC">
              <w:t>Pinus edulis</w:t>
            </w:r>
          </w:p>
        </w:tc>
        <w:tc>
          <w:tcPr>
            <w:tcW w:w="2700" w:type="dxa"/>
            <w:tcBorders>
              <w:top w:val="single" w:color="000000" w:sz="12" w:space="0"/>
            </w:tcBorders>
            <w:shd w:val="clear" w:color="auto" w:fill="auto"/>
          </w:tcPr>
          <w:p w:rsidRPr="00ED3CEC" w:rsidR="00ED3CEC" w:rsidP="00230681" w:rsidRDefault="00ED3CEC">
            <w:proofErr w:type="spellStart"/>
            <w:r w:rsidRPr="00ED3CEC">
              <w:t>Twoneedle</w:t>
            </w:r>
            <w:proofErr w:type="spellEnd"/>
            <w:r w:rsidRPr="00ED3CEC">
              <w:t xml:space="preserve"> pinyon</w:t>
            </w:r>
          </w:p>
        </w:tc>
        <w:tc>
          <w:tcPr>
            <w:tcW w:w="1956" w:type="dxa"/>
            <w:tcBorders>
              <w:top w:val="single" w:color="000000" w:sz="12" w:space="0"/>
            </w:tcBorders>
            <w:shd w:val="clear" w:color="auto" w:fill="auto"/>
          </w:tcPr>
          <w:p w:rsidRPr="00ED3CEC" w:rsidR="00ED3CEC" w:rsidP="00230681" w:rsidRDefault="00ED3CEC">
            <w:r w:rsidRPr="00ED3CEC">
              <w:t>Upper</w:t>
            </w:r>
          </w:p>
        </w:tc>
      </w:tr>
      <w:tr w:rsidRPr="00ED3CEC" w:rsidR="00ED3CEC" w:rsidTr="00ED3CEC">
        <w:tc>
          <w:tcPr>
            <w:tcW w:w="1056" w:type="dxa"/>
            <w:shd w:val="clear" w:color="auto" w:fill="auto"/>
          </w:tcPr>
          <w:p w:rsidRPr="00ED3CEC" w:rsidR="00ED3CEC" w:rsidP="00230681" w:rsidRDefault="00ED3CEC">
            <w:pPr>
              <w:rPr>
                <w:bCs/>
              </w:rPr>
            </w:pPr>
            <w:r w:rsidRPr="00ED3CEC">
              <w:rPr>
                <w:bCs/>
              </w:rPr>
              <w:t>JUSC2</w:t>
            </w:r>
          </w:p>
        </w:tc>
        <w:tc>
          <w:tcPr>
            <w:tcW w:w="2592" w:type="dxa"/>
            <w:shd w:val="clear" w:color="auto" w:fill="auto"/>
          </w:tcPr>
          <w:p w:rsidRPr="00ED3CEC" w:rsidR="00ED3CEC" w:rsidP="00230681" w:rsidRDefault="00ED3CEC">
            <w:proofErr w:type="spellStart"/>
            <w:r w:rsidRPr="00ED3CEC">
              <w:t>Juniperus</w:t>
            </w:r>
            <w:proofErr w:type="spellEnd"/>
            <w:r w:rsidRPr="00ED3CEC">
              <w:t xml:space="preserve"> </w:t>
            </w:r>
            <w:proofErr w:type="spellStart"/>
            <w:r w:rsidRPr="00ED3CEC">
              <w:t>scopulorum</w:t>
            </w:r>
            <w:proofErr w:type="spellEnd"/>
          </w:p>
        </w:tc>
        <w:tc>
          <w:tcPr>
            <w:tcW w:w="2700" w:type="dxa"/>
            <w:shd w:val="clear" w:color="auto" w:fill="auto"/>
          </w:tcPr>
          <w:p w:rsidRPr="00ED3CEC" w:rsidR="00ED3CEC" w:rsidP="00230681" w:rsidRDefault="00ED3CEC">
            <w:r w:rsidRPr="00ED3CEC">
              <w:t xml:space="preserve">Rocky </w:t>
            </w:r>
            <w:r w:rsidR="00CE729D">
              <w:t>M</w:t>
            </w:r>
            <w:r w:rsidRPr="00ED3CEC">
              <w:t>ountain juniper</w:t>
            </w:r>
          </w:p>
        </w:tc>
        <w:tc>
          <w:tcPr>
            <w:tcW w:w="1956" w:type="dxa"/>
            <w:shd w:val="clear" w:color="auto" w:fill="auto"/>
          </w:tcPr>
          <w:p w:rsidRPr="00ED3CEC" w:rsidR="00ED3CEC" w:rsidP="00230681" w:rsidRDefault="00ED3CEC">
            <w:r w:rsidRPr="00ED3CEC">
              <w:t>Upper</w:t>
            </w:r>
          </w:p>
        </w:tc>
      </w:tr>
      <w:tr w:rsidRPr="00ED3CEC" w:rsidR="00ED3CEC" w:rsidTr="00ED3CEC">
        <w:tc>
          <w:tcPr>
            <w:tcW w:w="1056" w:type="dxa"/>
            <w:shd w:val="clear" w:color="auto" w:fill="auto"/>
          </w:tcPr>
          <w:p w:rsidRPr="00ED3CEC" w:rsidR="00ED3CEC" w:rsidP="00230681" w:rsidRDefault="00ED3CEC">
            <w:pPr>
              <w:rPr>
                <w:bCs/>
              </w:rPr>
            </w:pPr>
            <w:r w:rsidRPr="00ED3CEC">
              <w:rPr>
                <w:bCs/>
              </w:rPr>
              <w:t>JUMO</w:t>
            </w:r>
          </w:p>
        </w:tc>
        <w:tc>
          <w:tcPr>
            <w:tcW w:w="2592" w:type="dxa"/>
            <w:shd w:val="clear" w:color="auto" w:fill="auto"/>
          </w:tcPr>
          <w:p w:rsidRPr="00ED3CEC" w:rsidR="00ED3CEC" w:rsidP="00230681" w:rsidRDefault="00ED3CEC">
            <w:proofErr w:type="spellStart"/>
            <w:r w:rsidRPr="00ED3CEC">
              <w:t>Juniperus</w:t>
            </w:r>
            <w:proofErr w:type="spellEnd"/>
            <w:r w:rsidRPr="00ED3CEC">
              <w:t xml:space="preserve"> </w:t>
            </w:r>
            <w:proofErr w:type="spellStart"/>
            <w:r w:rsidRPr="00ED3CEC">
              <w:t>monosperma</w:t>
            </w:r>
            <w:proofErr w:type="spellEnd"/>
          </w:p>
        </w:tc>
        <w:tc>
          <w:tcPr>
            <w:tcW w:w="2700" w:type="dxa"/>
            <w:shd w:val="clear" w:color="auto" w:fill="auto"/>
          </w:tcPr>
          <w:p w:rsidRPr="00ED3CEC" w:rsidR="00ED3CEC" w:rsidP="00230681" w:rsidRDefault="00ED3CEC">
            <w:proofErr w:type="spellStart"/>
            <w:r w:rsidRPr="00ED3CEC">
              <w:t>Oneseed</w:t>
            </w:r>
            <w:proofErr w:type="spellEnd"/>
            <w:r w:rsidRPr="00ED3CEC">
              <w:t xml:space="preserve"> juniper</w:t>
            </w:r>
          </w:p>
        </w:tc>
        <w:tc>
          <w:tcPr>
            <w:tcW w:w="1956" w:type="dxa"/>
            <w:shd w:val="clear" w:color="auto" w:fill="auto"/>
          </w:tcPr>
          <w:p w:rsidRPr="00ED3CEC" w:rsidR="00ED3CEC" w:rsidP="00230681" w:rsidRDefault="00ED3CEC">
            <w:r w:rsidRPr="00ED3CEC">
              <w:t>Upper</w:t>
            </w:r>
          </w:p>
        </w:tc>
      </w:tr>
    </w:tbl>
    <w:p w:rsidR="00ED3CEC" w:rsidP="00ED3CEC" w:rsidRDefault="00ED3CEC"/>
    <w:p w:rsidR="00ED3CEC" w:rsidP="00ED3CEC" w:rsidRDefault="00ED3CEC">
      <w:pPr>
        <w:pStyle w:val="SClassInfoPara"/>
      </w:pPr>
      <w:r>
        <w:t>Description</w:t>
      </w:r>
    </w:p>
    <w:p w:rsidR="00ED3CEC" w:rsidP="00ED3CEC" w:rsidRDefault="00ED3CEC">
      <w:r>
        <w:t>Late-development, open juniper-pinyon stand</w:t>
      </w:r>
      <w:r w:rsidR="002707A1">
        <w:t xml:space="preserve"> </w:t>
      </w:r>
      <w:r>
        <w:t>with “savannah-like” appearance; mixed</w:t>
      </w:r>
    </w:p>
    <w:p w:rsidR="00ED3CEC" w:rsidP="00ED3CEC" w:rsidRDefault="00ED3CEC">
      <w:r>
        <w:t>grass/shrub/herbaceous community.</w:t>
      </w:r>
    </w:p>
    <w:p w:rsidR="00ED3CEC" w:rsidP="00ED3CEC" w:rsidRDefault="00ED3CEC"/>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59</w:t>
            </w:r>
          </w:p>
        </w:tc>
      </w:tr>
      <w:tr>
        <w:tc>
          <w:p>
            <w:pPr>
              <w:jc w:val="center"/>
            </w:pPr>
            <w:r>
              <w:rPr>
                <w:sz w:val="20"/>
              </w:rPr>
              <w:t>Mid1:OPN</w:t>
            </w:r>
          </w:p>
        </w:tc>
        <w:tc>
          <w:p>
            <w:pPr>
              <w:jc w:val="center"/>
            </w:pPr>
            <w:r>
              <w:rPr>
                <w:sz w:val="20"/>
              </w:rPr>
              <w:t>60</w:t>
            </w:r>
          </w:p>
        </w:tc>
        <w:tc>
          <w:p>
            <w:pPr>
              <w:jc w:val="center"/>
            </w:pPr>
            <w:r>
              <w:rPr>
                <w:sz w:val="20"/>
              </w:rPr>
              <w:t>Late1:OPN</w:t>
            </w:r>
          </w:p>
        </w:tc>
        <w:tc>
          <w:p>
            <w:pPr>
              <w:jc w:val="center"/>
            </w:pPr>
            <w:r>
              <w:rPr>
                <w:sz w:val="20"/>
              </w:rPr>
              <w:t>159</w:t>
            </w:r>
          </w:p>
        </w:tc>
      </w:tr>
      <w:tr>
        <w:tc>
          <w:p>
            <w:pPr>
              <w:jc w:val="center"/>
            </w:pPr>
            <w:r>
              <w:rPr>
                <w:sz w:val="20"/>
              </w:rPr>
              <w:t>Mid1:CLS</w:t>
            </w:r>
          </w:p>
        </w:tc>
        <w:tc>
          <w:p>
            <w:pPr>
              <w:jc w:val="center"/>
            </w:pPr>
            <w:r>
              <w:rPr>
                <w:sz w:val="20"/>
              </w:rPr>
              <w:t>60</w:t>
            </w:r>
          </w:p>
        </w:tc>
        <w:tc>
          <w:p>
            <w:pPr>
              <w:jc w:val="center"/>
            </w:pPr>
            <w:r>
              <w:rPr>
                <w:sz w:val="20"/>
              </w:rPr>
              <w:t>Late1:OPN</w:t>
            </w:r>
          </w:p>
        </w:tc>
        <w:tc>
          <w:p>
            <w:pPr>
              <w:jc w:val="center"/>
            </w:pPr>
            <w:r>
              <w:rPr>
                <w:sz w:val="20"/>
              </w:rPr>
              <w:t>179</w:t>
            </w:r>
          </w:p>
        </w:tc>
      </w:tr>
      <w:tr>
        <w:tc>
          <w:p>
            <w:pPr>
              <w:jc w:val="center"/>
            </w:pPr>
            <w:r>
              <w:rPr>
                <w:sz w:val="20"/>
              </w:rPr>
              <w:t>Late1:OPN</w:t>
            </w:r>
          </w:p>
        </w:tc>
        <w:tc>
          <w:p>
            <w:pPr>
              <w:jc w:val="center"/>
            </w:pPr>
            <w:r>
              <w:rPr>
                <w:sz w:val="20"/>
              </w:rPr>
              <w:t>160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0.0023</w:t>
            </w:r>
          </w:p>
        </w:tc>
        <w:tc>
          <w:p>
            <w:pPr>
              <w:jc w:val="center"/>
            </w:pPr>
            <w:r>
              <w:rPr>
                <w:sz w:val="20"/>
              </w:rPr>
              <w:t>435</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Competition or Maintenance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ED3CEC" w:rsidP="00ED3CEC" w:rsidRDefault="00ED3CEC">
      <w:proofErr w:type="spellStart"/>
      <w:r>
        <w:lastRenderedPageBreak/>
        <w:t>Despain</w:t>
      </w:r>
      <w:proofErr w:type="spellEnd"/>
      <w:r>
        <w:t xml:space="preserve">, D.W. and J.C. Mosely. 1990. Fire history and stand structure of a pinyon-juniper woodland at Walnut Canyon National Monument, Arizona. USDI National Park Service Technical Report No. 34. Cooperative National Park Resources Studies Unit, University of Arizona, Tucson AZ. </w:t>
      </w:r>
      <w:r w:rsidR="002707A1">
        <w:t>27 pp.</w:t>
      </w:r>
    </w:p>
    <w:p w:rsidR="00ED3CEC" w:rsidP="00ED3CEC" w:rsidRDefault="00ED3CEC"/>
    <w:p w:rsidR="00ED3CEC" w:rsidP="00ED3CEC" w:rsidRDefault="00ED3CEC">
      <w:r>
        <w:t xml:space="preserve">Dwyer, D.D. and R.D. Pieper. </w:t>
      </w:r>
      <w:r w:rsidR="002707A1">
        <w:t xml:space="preserve">1967. </w:t>
      </w:r>
      <w:r>
        <w:t xml:space="preserve">Fire </w:t>
      </w:r>
      <w:r w:rsidR="002707A1">
        <w:t>effects</w:t>
      </w:r>
      <w:r>
        <w:t xml:space="preserve"> on </w:t>
      </w:r>
      <w:r w:rsidR="002707A1">
        <w:t>blue gramma-pinyon-juniper rangeland</w:t>
      </w:r>
      <w:r>
        <w:t xml:space="preserve"> in New Mexico. Journal </w:t>
      </w:r>
      <w:r w:rsidR="002707A1">
        <w:t>of Range Management 20: 359-362.</w:t>
      </w:r>
    </w:p>
    <w:p w:rsidR="00ED3CEC" w:rsidP="00ED3CEC" w:rsidRDefault="00ED3CEC"/>
    <w:p w:rsidR="00ED3CEC" w:rsidP="00ED3CEC" w:rsidRDefault="00ED3CEC">
      <w:proofErr w:type="spellStart"/>
      <w:r>
        <w:t>Gruell</w:t>
      </w:r>
      <w:proofErr w:type="spellEnd"/>
      <w:r>
        <w:t xml:space="preserve">, G.E., L.E. </w:t>
      </w:r>
      <w:proofErr w:type="spellStart"/>
      <w:r>
        <w:t>Eddleman</w:t>
      </w:r>
      <w:proofErr w:type="spellEnd"/>
      <w:r>
        <w:t xml:space="preserve"> and R. Jaindl. 1994. Fire History of the Pinyon-Juniper Woodlands of Great Basin National Park. Technical Report NPS/PNROSU/NRTR-94/01. U.S. Department of Interior, National Park Service, Pacific Northwest Region. 27 pp.</w:t>
      </w:r>
    </w:p>
    <w:p w:rsidR="00ED3CEC" w:rsidP="00ED3CEC" w:rsidRDefault="00ED3CEC"/>
    <w:p w:rsidR="00ED3CEC" w:rsidP="00ED3CEC" w:rsidRDefault="00ED3CEC">
      <w:r>
        <w:t>Miller, R.</w:t>
      </w:r>
      <w:r w:rsidR="002707A1">
        <w:t xml:space="preserve"> </w:t>
      </w:r>
      <w:r>
        <w:t xml:space="preserve">F. and R.J. </w:t>
      </w:r>
      <w:proofErr w:type="spellStart"/>
      <w:r>
        <w:t>Tausch</w:t>
      </w:r>
      <w:proofErr w:type="spellEnd"/>
      <w:r>
        <w:t>. 2002. The role of fire in juniper and pinyon woodlands: a descriptive analysis. Pages 15-30 in</w:t>
      </w:r>
      <w:r w:rsidR="002707A1">
        <w:t>:</w:t>
      </w:r>
      <w:r>
        <w:t xml:space="preserve"> K.E.M. Galley and T.P. Wilson</w:t>
      </w:r>
      <w:r w:rsidR="002707A1">
        <w:t xml:space="preserve">, </w:t>
      </w:r>
      <w:proofErr w:type="gramStart"/>
      <w:r>
        <w:t>eds</w:t>
      </w:r>
      <w:r w:rsidR="002707A1">
        <w:t>..</w:t>
      </w:r>
      <w:proofErr w:type="gramEnd"/>
      <w:r>
        <w:t xml:space="preserve"> Proceedings of the Invasive Species Workshop: </w:t>
      </w:r>
      <w:proofErr w:type="gramStart"/>
      <w:r>
        <w:t>the</w:t>
      </w:r>
      <w:proofErr w:type="gramEnd"/>
      <w:r>
        <w:t xml:space="preserve"> Role of Fire in the Control and Spread of Invasive Species. Fire Conference 2000: </w:t>
      </w:r>
      <w:proofErr w:type="gramStart"/>
      <w:r>
        <w:t>the</w:t>
      </w:r>
      <w:proofErr w:type="gramEnd"/>
      <w:r>
        <w:t xml:space="preserve"> First National Congress on Fire Ecology, Prevention and Management. </w:t>
      </w:r>
      <w:proofErr w:type="spellStart"/>
      <w:r>
        <w:t>Miscellaneuos</w:t>
      </w:r>
      <w:proofErr w:type="spellEnd"/>
      <w:r>
        <w:t xml:space="preserve"> Publication No. 11, Tall Timbers Research Station, Tallahassee, Fl.</w:t>
      </w:r>
    </w:p>
    <w:p w:rsidR="00ED3CEC" w:rsidP="00ED3CEC" w:rsidRDefault="00ED3CEC"/>
    <w:p w:rsidR="00ED3CEC" w:rsidP="00ED3CEC" w:rsidRDefault="00ED3CEC">
      <w:r>
        <w:t>NatureServe. 2004. International Ecological Classification Standard: Terrestrial Ecological Classifications, NatureServe Central Databases. Arlington, VA. U.S.A. Data current as of November 4, 2004.</w:t>
      </w:r>
    </w:p>
    <w:p w:rsidR="00ED3CEC" w:rsidP="00ED3CEC" w:rsidRDefault="00ED3CEC"/>
    <w:p w:rsidR="00ED3CEC" w:rsidP="00ED3CEC" w:rsidRDefault="00ED3CEC">
      <w:r>
        <w:t>NatureServe. 2007. International Ecological Classification Standard: Terrestrial Ecological Classifications. NatureServe Central Databases. Arlington, VA. Data current as of 10 February 2007.</w:t>
      </w:r>
    </w:p>
    <w:p w:rsidR="00ED3CEC" w:rsidP="00ED3CEC" w:rsidRDefault="00ED3CEC"/>
    <w:p w:rsidR="00ED3CEC" w:rsidP="00ED3CEC" w:rsidRDefault="00ED3CEC">
      <w:r>
        <w:t xml:space="preserve">Pieper, </w:t>
      </w:r>
      <w:r w:rsidR="002707A1">
        <w:t xml:space="preserve">Rex </w:t>
      </w:r>
      <w:r>
        <w:t>D. 1990. Overstory-understory relations in pinyon-juniper woodlands in New Mexico. Journal of Range Management 43(5): 413-415.</w:t>
      </w:r>
    </w:p>
    <w:p w:rsidR="00ED3CEC" w:rsidP="00ED3CEC" w:rsidRDefault="00ED3CEC"/>
    <w:p w:rsidR="00ED3CEC" w:rsidP="00ED3CEC" w:rsidRDefault="00ED3CEC">
      <w:r>
        <w:t>Rondeau, R. 2001. Ecological System Viability Specifications for Southern Rocky Mountain Ecoregion. Colorado Natural Heritage Program. 181 pp.</w:t>
      </w:r>
    </w:p>
    <w:p w:rsidR="00ED3CEC" w:rsidP="00ED3CEC" w:rsidRDefault="00ED3CEC"/>
    <w:p w:rsidR="00ED3CEC" w:rsidP="00ED3CEC" w:rsidRDefault="00ED3CEC">
      <w:r>
        <w:t xml:space="preserve">Unpublished report for the Fire-Learning Network: Robbie and McCarthy on Jemez </w:t>
      </w:r>
      <w:proofErr w:type="spellStart"/>
      <w:r>
        <w:t>Mtns</w:t>
      </w:r>
      <w:proofErr w:type="spellEnd"/>
      <w:r>
        <w:t>.</w:t>
      </w:r>
    </w:p>
    <w:p w:rsidRPr="00A43E41" w:rsidR="004D5F12" w:rsidP="00ED3CEC" w:rsidRDefault="004D5F12"/>
    <w:sectPr w:rsidRPr="00A43E41" w:rsidR="004D5F12" w:rsidSect="00FE41C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0AAC" w:rsidRDefault="00DE0AAC">
      <w:r>
        <w:separator/>
      </w:r>
    </w:p>
  </w:endnote>
  <w:endnote w:type="continuationSeparator" w:id="0">
    <w:p w:rsidR="00DE0AAC" w:rsidRDefault="00DE0AAC">
      <w:r>
        <w:continuationSeparator/>
      </w:r>
    </w:p>
  </w:endnote>
  <w:endnote w:type="continuationNotice" w:id="1">
    <w:p w:rsidR="00DE0AAC" w:rsidRDefault="00DE0A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CEC" w:rsidRDefault="00ED3CEC" w:rsidP="00ED3CE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0AAC" w:rsidRDefault="00DE0AAC">
      <w:r>
        <w:separator/>
      </w:r>
    </w:p>
  </w:footnote>
  <w:footnote w:type="continuationSeparator" w:id="0">
    <w:p w:rsidR="00DE0AAC" w:rsidRDefault="00DE0AAC">
      <w:r>
        <w:continuationSeparator/>
      </w:r>
    </w:p>
  </w:footnote>
  <w:footnote w:type="continuationNotice" w:id="1">
    <w:p w:rsidR="00DE0AAC" w:rsidRDefault="00DE0A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41" w:rsidRDefault="00A43E41" w:rsidP="00ED3CE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CEC"/>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385F"/>
    <w:rsid w:val="000D5F89"/>
    <w:rsid w:val="000E473F"/>
    <w:rsid w:val="000E5817"/>
    <w:rsid w:val="000E6BBE"/>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1552"/>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229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07A1"/>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1968"/>
    <w:rsid w:val="00453438"/>
    <w:rsid w:val="00457B5F"/>
    <w:rsid w:val="00457F4E"/>
    <w:rsid w:val="00460CC7"/>
    <w:rsid w:val="0046198B"/>
    <w:rsid w:val="00462C62"/>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A24F7"/>
    <w:rsid w:val="004A5E3A"/>
    <w:rsid w:val="004A6CE5"/>
    <w:rsid w:val="004A73BB"/>
    <w:rsid w:val="004B0A93"/>
    <w:rsid w:val="004B3810"/>
    <w:rsid w:val="004B44AA"/>
    <w:rsid w:val="004B661D"/>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83F"/>
    <w:rsid w:val="0062499F"/>
    <w:rsid w:val="00625A8C"/>
    <w:rsid w:val="00625F05"/>
    <w:rsid w:val="00626A79"/>
    <w:rsid w:val="00631904"/>
    <w:rsid w:val="006322F2"/>
    <w:rsid w:val="0063271F"/>
    <w:rsid w:val="00633FB8"/>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7B5"/>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30FF"/>
    <w:rsid w:val="007E4B31"/>
    <w:rsid w:val="007F1781"/>
    <w:rsid w:val="007F1D7A"/>
    <w:rsid w:val="007F27E4"/>
    <w:rsid w:val="007F33B2"/>
    <w:rsid w:val="007F5464"/>
    <w:rsid w:val="007F7862"/>
    <w:rsid w:val="0080283F"/>
    <w:rsid w:val="00803393"/>
    <w:rsid w:val="008068BD"/>
    <w:rsid w:val="00806C33"/>
    <w:rsid w:val="00807DF0"/>
    <w:rsid w:val="008126AF"/>
    <w:rsid w:val="00821B0F"/>
    <w:rsid w:val="00824809"/>
    <w:rsid w:val="00826176"/>
    <w:rsid w:val="00826B9D"/>
    <w:rsid w:val="00826E9C"/>
    <w:rsid w:val="008317C0"/>
    <w:rsid w:val="008327C1"/>
    <w:rsid w:val="0083303E"/>
    <w:rsid w:val="0083523E"/>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352F"/>
    <w:rsid w:val="009364F5"/>
    <w:rsid w:val="0094027F"/>
    <w:rsid w:val="00942759"/>
    <w:rsid w:val="00945DBA"/>
    <w:rsid w:val="00953881"/>
    <w:rsid w:val="00955A66"/>
    <w:rsid w:val="00956116"/>
    <w:rsid w:val="00956204"/>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BAE"/>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10C"/>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530"/>
    <w:rsid w:val="00AF0534"/>
    <w:rsid w:val="00AF2BCE"/>
    <w:rsid w:val="00AF4B89"/>
    <w:rsid w:val="00B02771"/>
    <w:rsid w:val="00B028B6"/>
    <w:rsid w:val="00B04DB9"/>
    <w:rsid w:val="00B05DCF"/>
    <w:rsid w:val="00B118AD"/>
    <w:rsid w:val="00B1195A"/>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0981"/>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B6803"/>
    <w:rsid w:val="00BC02E8"/>
    <w:rsid w:val="00BC3E94"/>
    <w:rsid w:val="00BC502D"/>
    <w:rsid w:val="00BD0988"/>
    <w:rsid w:val="00BD25B9"/>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E729D"/>
    <w:rsid w:val="00CF0200"/>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424"/>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0AAC"/>
    <w:rsid w:val="00DE125E"/>
    <w:rsid w:val="00DE1F83"/>
    <w:rsid w:val="00DE3A47"/>
    <w:rsid w:val="00DE5B29"/>
    <w:rsid w:val="00DE6CD1"/>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63F"/>
    <w:rsid w:val="00E27D06"/>
    <w:rsid w:val="00E3220D"/>
    <w:rsid w:val="00E323C4"/>
    <w:rsid w:val="00E32B28"/>
    <w:rsid w:val="00E411CA"/>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3436"/>
    <w:rsid w:val="00ED3CEC"/>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430"/>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BF92CCE-68B4-48A5-8599-99AB3B202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BB6803"/>
    <w:rPr>
      <w:rFonts w:ascii="Tahoma" w:hAnsi="Tahoma" w:cs="Tahoma"/>
      <w:sz w:val="16"/>
      <w:szCs w:val="16"/>
    </w:rPr>
  </w:style>
  <w:style w:type="character" w:customStyle="1" w:styleId="BalloonTextChar">
    <w:name w:val="Balloon Text Char"/>
    <w:basedOn w:val="DefaultParagraphFont"/>
    <w:link w:val="BalloonText"/>
    <w:uiPriority w:val="99"/>
    <w:semiHidden/>
    <w:rsid w:val="00BB6803"/>
    <w:rPr>
      <w:rFonts w:ascii="Tahoma" w:hAnsi="Tahoma" w:cs="Tahoma"/>
      <w:sz w:val="16"/>
      <w:szCs w:val="16"/>
    </w:rPr>
  </w:style>
  <w:style w:type="paragraph" w:styleId="ListParagraph">
    <w:name w:val="List Paragraph"/>
    <w:basedOn w:val="Normal"/>
    <w:uiPriority w:val="34"/>
    <w:qFormat/>
    <w:rsid w:val="00212291"/>
    <w:pPr>
      <w:ind w:left="720"/>
    </w:pPr>
    <w:rPr>
      <w:rFonts w:ascii="Calibri" w:eastAsiaTheme="minorHAnsi" w:hAnsi="Calibri"/>
      <w:sz w:val="22"/>
      <w:szCs w:val="22"/>
    </w:rPr>
  </w:style>
  <w:style w:type="character" w:styleId="Hyperlink">
    <w:name w:val="Hyperlink"/>
    <w:basedOn w:val="DefaultParagraphFont"/>
    <w:rsid w:val="00212291"/>
    <w:rPr>
      <w:color w:val="0000FF" w:themeColor="hyperlink"/>
      <w:u w:val="single"/>
    </w:rPr>
  </w:style>
  <w:style w:type="character" w:styleId="UnresolvedMention">
    <w:name w:val="Unresolved Mention"/>
    <w:basedOn w:val="DefaultParagraphFont"/>
    <w:uiPriority w:val="99"/>
    <w:semiHidden/>
    <w:unhideWhenUsed/>
    <w:rsid w:val="00CE72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099266">
      <w:bodyDiv w:val="1"/>
      <w:marLeft w:val="0"/>
      <w:marRight w:val="0"/>
      <w:marTop w:val="0"/>
      <w:marBottom w:val="0"/>
      <w:divBdr>
        <w:top w:val="none" w:sz="0" w:space="0" w:color="auto"/>
        <w:left w:val="none" w:sz="0" w:space="0" w:color="auto"/>
        <w:bottom w:val="none" w:sz="0" w:space="0" w:color="auto"/>
        <w:right w:val="none" w:sz="0" w:space="0" w:color="auto"/>
      </w:divBdr>
    </w:div>
    <w:div w:id="808548344">
      <w:bodyDiv w:val="1"/>
      <w:marLeft w:val="0"/>
      <w:marRight w:val="0"/>
      <w:marTop w:val="0"/>
      <w:marBottom w:val="0"/>
      <w:divBdr>
        <w:top w:val="none" w:sz="0" w:space="0" w:color="auto"/>
        <w:left w:val="none" w:sz="0" w:space="0" w:color="auto"/>
        <w:bottom w:val="none" w:sz="0" w:space="0" w:color="auto"/>
        <w:right w:val="none" w:sz="0" w:space="0" w:color="auto"/>
      </w:divBdr>
    </w:div>
    <w:div w:id="129945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ostecka@webaccess.net" TargetMode="External"/><Relationship Id="rId3" Type="http://schemas.openxmlformats.org/officeDocument/2006/relationships/settings" Target="settings.xml"/><Relationship Id="rId7" Type="http://schemas.openxmlformats.org/officeDocument/2006/relationships/hyperlink" Target="mailto:vecklund@csu.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Sarah Hagen</cp:lastModifiedBy>
  <cp:revision>3</cp:revision>
  <cp:lastPrinted>2014-08-21T14:39:00Z</cp:lastPrinted>
  <dcterms:created xsi:type="dcterms:W3CDTF">2017-12-06T23:30:00Z</dcterms:created>
  <dcterms:modified xsi:type="dcterms:W3CDTF">2018-01-11T19:48:00Z</dcterms:modified>
</cp:coreProperties>
</file>