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AF" w:rsidP="00886EAF" w:rsidRDefault="00886EAF" w14:paraId="304AAA14" w14:textId="77777777">
      <w:pPr>
        <w:pStyle w:val="BpSTitle"/>
      </w:pPr>
      <w:r>
        <w:t>13622</w:t>
      </w:r>
    </w:p>
    <w:p w:rsidR="00281E88" w:rsidP="00886EAF" w:rsidRDefault="00281E88" w14:paraId="4E59EC70" w14:textId="77777777">
      <w:pPr>
        <w:rPr>
          <w:rFonts w:ascii="Arial" w:hAnsi="Arial" w:cs="Arial"/>
          <w:b/>
          <w:bCs/>
          <w:kern w:val="32"/>
          <w:sz w:val="28"/>
          <w:szCs w:val="32"/>
        </w:rPr>
      </w:pPr>
      <w:r w:rsidRPr="00281E88">
        <w:rPr>
          <w:rFonts w:ascii="Arial" w:hAnsi="Arial" w:cs="Arial"/>
          <w:b/>
          <w:bCs/>
          <w:kern w:val="32"/>
          <w:sz w:val="28"/>
          <w:szCs w:val="32"/>
        </w:rPr>
        <w:t>Laurentian-Acadian Northern Pine(-Oak) Forest - Pine Dominated</w:t>
      </w:r>
    </w:p>
    <w:p w:rsidR="00886EAF" w:rsidP="00886EAF" w:rsidRDefault="00886EAF" w14:paraId="27B1C8EF" w14:textId="275DA399">
      <w:r>
        <w:t xmlns:w="http://schemas.openxmlformats.org/wordprocessingml/2006/main">BpS Model/Description Version: Aug. 2020</w:t>
      </w:r>
      <w:r>
        <w:tab/>
      </w:r>
      <w:r>
        <w:tab/>
      </w:r>
      <w:r>
        <w:tab/>
      </w:r>
      <w:r>
        <w:tab/>
      </w:r>
      <w:r>
        <w:tab/>
      </w:r>
      <w:r>
        <w:tab/>
      </w:r>
      <w:r>
        <w:tab/>
      </w:r>
    </w:p>
    <w:p w:rsidR="00886EAF" w:rsidP="00886EAF" w:rsidRDefault="00886EAF" w14:paraId="56206E8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1884"/>
        <w:gridCol w:w="1656"/>
        <w:gridCol w:w="2484"/>
      </w:tblGrid>
      <w:tr w:rsidRPr="00886EAF" w:rsidR="00886EAF" w:rsidTr="00886EAF" w14:paraId="59267CC0" w14:textId="77777777">
        <w:tc>
          <w:tcPr>
            <w:tcW w:w="1656" w:type="dxa"/>
            <w:tcBorders>
              <w:top w:val="single" w:color="auto" w:sz="2" w:space="0"/>
              <w:left w:val="single" w:color="auto" w:sz="12" w:space="0"/>
              <w:bottom w:val="single" w:color="000000" w:sz="12" w:space="0"/>
            </w:tcBorders>
            <w:shd w:val="clear" w:color="auto" w:fill="auto"/>
          </w:tcPr>
          <w:p w:rsidRPr="00886EAF" w:rsidR="00886EAF" w:rsidP="00A647C0" w:rsidRDefault="00886EAF" w14:paraId="353CB790" w14:textId="77777777">
            <w:pPr>
              <w:rPr>
                <w:b/>
                <w:bCs/>
              </w:rPr>
            </w:pPr>
            <w:r w:rsidRPr="00886EAF">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886EAF" w:rsidR="00886EAF" w:rsidP="00A647C0" w:rsidRDefault="00886EAF" w14:paraId="755AE195"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886EAF" w:rsidR="00886EAF" w:rsidP="00A647C0" w:rsidRDefault="00886EAF" w14:paraId="3A8CFBE7" w14:textId="77777777">
            <w:pPr>
              <w:rPr>
                <w:b/>
                <w:bCs/>
              </w:rPr>
            </w:pPr>
            <w:r w:rsidRPr="00886EAF">
              <w:rPr>
                <w:b/>
                <w:bCs/>
              </w:rPr>
              <w:t>Reviewers</w:t>
            </w:r>
          </w:p>
        </w:tc>
        <w:tc>
          <w:tcPr>
            <w:tcW w:w="2484" w:type="dxa"/>
            <w:tcBorders>
              <w:top w:val="single" w:color="auto" w:sz="2" w:space="0"/>
              <w:bottom w:val="single" w:color="000000" w:sz="12" w:space="0"/>
            </w:tcBorders>
            <w:shd w:val="clear" w:color="auto" w:fill="auto"/>
          </w:tcPr>
          <w:p w:rsidRPr="00886EAF" w:rsidR="00886EAF" w:rsidP="00A647C0" w:rsidRDefault="00886EAF" w14:paraId="4DA8A09D" w14:textId="77777777">
            <w:pPr>
              <w:rPr>
                <w:b/>
                <w:bCs/>
              </w:rPr>
            </w:pPr>
          </w:p>
        </w:tc>
      </w:tr>
      <w:tr w:rsidRPr="00886EAF" w:rsidR="00886EAF" w:rsidTr="00886EAF" w14:paraId="16ED6487" w14:textId="77777777">
        <w:tc>
          <w:tcPr>
            <w:tcW w:w="1656" w:type="dxa"/>
            <w:tcBorders>
              <w:top w:val="single" w:color="000000" w:sz="12" w:space="0"/>
              <w:left w:val="single" w:color="auto" w:sz="12" w:space="0"/>
            </w:tcBorders>
            <w:shd w:val="clear" w:color="auto" w:fill="auto"/>
          </w:tcPr>
          <w:p w:rsidRPr="00886EAF" w:rsidR="00886EAF" w:rsidP="00A647C0" w:rsidRDefault="00886EAF" w14:paraId="348CCA29" w14:textId="77777777">
            <w:pPr>
              <w:rPr>
                <w:bCs/>
              </w:rPr>
            </w:pPr>
            <w:r w:rsidRPr="00886EAF">
              <w:rPr>
                <w:bCs/>
              </w:rPr>
              <w:t>Randy Swaty</w:t>
            </w:r>
          </w:p>
        </w:tc>
        <w:tc>
          <w:tcPr>
            <w:tcW w:w="1884" w:type="dxa"/>
            <w:tcBorders>
              <w:top w:val="single" w:color="000000" w:sz="12" w:space="0"/>
              <w:right w:val="single" w:color="000000" w:sz="12" w:space="0"/>
            </w:tcBorders>
            <w:shd w:val="clear" w:color="auto" w:fill="auto"/>
          </w:tcPr>
          <w:p w:rsidRPr="00886EAF" w:rsidR="00886EAF" w:rsidP="00A647C0" w:rsidRDefault="00886EAF" w14:paraId="18345CC4" w14:textId="77777777">
            <w:r w:rsidRPr="00886EAF">
              <w:t>rswaty@tnc.org</w:t>
            </w:r>
          </w:p>
        </w:tc>
        <w:tc>
          <w:tcPr>
            <w:tcW w:w="1656" w:type="dxa"/>
            <w:tcBorders>
              <w:top w:val="single" w:color="000000" w:sz="12" w:space="0"/>
              <w:left w:val="single" w:color="000000" w:sz="12" w:space="0"/>
            </w:tcBorders>
            <w:shd w:val="clear" w:color="auto" w:fill="auto"/>
          </w:tcPr>
          <w:p w:rsidRPr="00886EAF" w:rsidR="00886EAF" w:rsidP="00A647C0" w:rsidRDefault="00886EAF" w14:paraId="2BD784D3" w14:textId="77777777">
            <w:r w:rsidRPr="00886EAF">
              <w:t>Brian Palik</w:t>
            </w:r>
          </w:p>
        </w:tc>
        <w:tc>
          <w:tcPr>
            <w:tcW w:w="2484" w:type="dxa"/>
            <w:tcBorders>
              <w:top w:val="single" w:color="000000" w:sz="12" w:space="0"/>
            </w:tcBorders>
            <w:shd w:val="clear" w:color="auto" w:fill="auto"/>
          </w:tcPr>
          <w:p w:rsidRPr="00886EAF" w:rsidR="00886EAF" w:rsidP="00A647C0" w:rsidRDefault="00886EAF" w14:paraId="060F6048" w14:textId="77777777">
            <w:r w:rsidRPr="00886EAF">
              <w:t>bpalik@fs.fed.us</w:t>
            </w:r>
          </w:p>
        </w:tc>
      </w:tr>
      <w:tr w:rsidRPr="00886EAF" w:rsidR="00886EAF" w:rsidTr="00886EAF" w14:paraId="32BAA760" w14:textId="77777777">
        <w:tc>
          <w:tcPr>
            <w:tcW w:w="1656" w:type="dxa"/>
            <w:tcBorders>
              <w:left w:val="single" w:color="auto" w:sz="12" w:space="0"/>
            </w:tcBorders>
            <w:shd w:val="clear" w:color="auto" w:fill="auto"/>
          </w:tcPr>
          <w:p w:rsidRPr="00886EAF" w:rsidR="00886EAF" w:rsidP="00A647C0" w:rsidRDefault="00886EAF" w14:paraId="2C3655A1" w14:textId="77777777">
            <w:pPr>
              <w:rPr>
                <w:bCs/>
              </w:rPr>
            </w:pPr>
            <w:r w:rsidRPr="00886EAF">
              <w:rPr>
                <w:bCs/>
              </w:rPr>
              <w:t>None</w:t>
            </w:r>
          </w:p>
        </w:tc>
        <w:tc>
          <w:tcPr>
            <w:tcW w:w="1884" w:type="dxa"/>
            <w:tcBorders>
              <w:right w:val="single" w:color="000000" w:sz="12" w:space="0"/>
            </w:tcBorders>
            <w:shd w:val="clear" w:color="auto" w:fill="auto"/>
          </w:tcPr>
          <w:p w:rsidRPr="00886EAF" w:rsidR="00886EAF" w:rsidP="00A647C0" w:rsidRDefault="00886EAF" w14:paraId="3B7FB903" w14:textId="77777777">
            <w:r w:rsidRPr="00886EAF">
              <w:t>None</w:t>
            </w:r>
          </w:p>
        </w:tc>
        <w:tc>
          <w:tcPr>
            <w:tcW w:w="1656" w:type="dxa"/>
            <w:tcBorders>
              <w:left w:val="single" w:color="000000" w:sz="12" w:space="0"/>
            </w:tcBorders>
            <w:shd w:val="clear" w:color="auto" w:fill="auto"/>
          </w:tcPr>
          <w:p w:rsidRPr="00886EAF" w:rsidR="00886EAF" w:rsidP="00A647C0" w:rsidRDefault="00886EAF" w14:paraId="2DE9726C" w14:textId="77777777">
            <w:r w:rsidRPr="00886EAF">
              <w:t>Mark White</w:t>
            </w:r>
          </w:p>
        </w:tc>
        <w:tc>
          <w:tcPr>
            <w:tcW w:w="2484" w:type="dxa"/>
            <w:shd w:val="clear" w:color="auto" w:fill="auto"/>
          </w:tcPr>
          <w:p w:rsidRPr="00886EAF" w:rsidR="00886EAF" w:rsidP="00A647C0" w:rsidRDefault="00886EAF" w14:paraId="6FD753E7" w14:textId="77777777">
            <w:r w:rsidRPr="00886EAF">
              <w:t>Mark_White@tnc.org</w:t>
            </w:r>
          </w:p>
        </w:tc>
      </w:tr>
      <w:tr w:rsidRPr="00886EAF" w:rsidR="00886EAF" w:rsidTr="00886EAF" w14:paraId="1DC52396" w14:textId="77777777">
        <w:tc>
          <w:tcPr>
            <w:tcW w:w="1656" w:type="dxa"/>
            <w:tcBorders>
              <w:left w:val="single" w:color="auto" w:sz="12" w:space="0"/>
              <w:bottom w:val="single" w:color="auto" w:sz="2" w:space="0"/>
            </w:tcBorders>
            <w:shd w:val="clear" w:color="auto" w:fill="auto"/>
          </w:tcPr>
          <w:p w:rsidRPr="00886EAF" w:rsidR="00886EAF" w:rsidP="00A647C0" w:rsidRDefault="00886EAF" w14:paraId="3DB3DB6D" w14:textId="77777777">
            <w:pPr>
              <w:rPr>
                <w:bCs/>
              </w:rPr>
            </w:pPr>
            <w:r w:rsidRPr="00886EAF">
              <w:rPr>
                <w:bCs/>
              </w:rPr>
              <w:t>None</w:t>
            </w:r>
          </w:p>
        </w:tc>
        <w:tc>
          <w:tcPr>
            <w:tcW w:w="1884" w:type="dxa"/>
            <w:tcBorders>
              <w:right w:val="single" w:color="000000" w:sz="12" w:space="0"/>
            </w:tcBorders>
            <w:shd w:val="clear" w:color="auto" w:fill="auto"/>
          </w:tcPr>
          <w:p w:rsidRPr="00886EAF" w:rsidR="00886EAF" w:rsidP="00A647C0" w:rsidRDefault="00886EAF" w14:paraId="37F5BE5D" w14:textId="77777777">
            <w:r w:rsidRPr="00886EAF">
              <w:t>None</w:t>
            </w:r>
          </w:p>
        </w:tc>
        <w:tc>
          <w:tcPr>
            <w:tcW w:w="1656" w:type="dxa"/>
            <w:tcBorders>
              <w:left w:val="single" w:color="000000" w:sz="12" w:space="0"/>
              <w:bottom w:val="single" w:color="auto" w:sz="2" w:space="0"/>
            </w:tcBorders>
            <w:shd w:val="clear" w:color="auto" w:fill="auto"/>
          </w:tcPr>
          <w:p w:rsidRPr="00886EAF" w:rsidR="00886EAF" w:rsidP="00A647C0" w:rsidRDefault="00886EAF" w14:paraId="6994C07D" w14:textId="77777777">
            <w:r w:rsidRPr="00886EAF">
              <w:t>Dave Cleland</w:t>
            </w:r>
          </w:p>
        </w:tc>
        <w:tc>
          <w:tcPr>
            <w:tcW w:w="2484" w:type="dxa"/>
            <w:shd w:val="clear" w:color="auto" w:fill="auto"/>
          </w:tcPr>
          <w:p w:rsidRPr="00886EAF" w:rsidR="00886EAF" w:rsidP="00A647C0" w:rsidRDefault="00886EAF" w14:paraId="0AA958ED" w14:textId="77777777">
            <w:r w:rsidRPr="00886EAF">
              <w:t>dcleland@fs.fed.us</w:t>
            </w:r>
          </w:p>
        </w:tc>
      </w:tr>
    </w:tbl>
    <w:p w:rsidRPr="00C600BD" w:rsidR="00C600BD" w:rsidP="00886EAF" w:rsidRDefault="00C600BD" w14:paraId="2EF300C5" w14:textId="77777777">
      <w:bookmarkStart w:name="_Hlk503276847" w:id="0"/>
      <w:r>
        <w:rPr>
          <w:b/>
        </w:rPr>
        <w:t xml:space="preserve">Reviewed by: </w:t>
      </w:r>
      <w:r w:rsidRPr="00C600BD" w:rsidR="004501AD">
        <w:t>Mark Farina</w:t>
      </w:r>
      <w:r w:rsidR="004501AD">
        <w:t xml:space="preserve">, </w:t>
      </w:r>
      <w:r w:rsidRPr="00C600BD" w:rsidR="004501AD">
        <w:t>Greg Gulan</w:t>
      </w:r>
      <w:r w:rsidR="004501AD">
        <w:t xml:space="preserve">, </w:t>
      </w:r>
      <w:r w:rsidRPr="00C600BD" w:rsidR="004501AD">
        <w:t>Dan Hinson</w:t>
      </w:r>
      <w:r w:rsidR="004501AD">
        <w:t xml:space="preserve">, </w:t>
      </w:r>
      <w:r w:rsidRPr="00C600BD" w:rsidR="004501AD">
        <w:t>Greg Knight</w:t>
      </w:r>
      <w:r w:rsidR="004501AD">
        <w:t xml:space="preserve">, </w:t>
      </w:r>
      <w:r w:rsidRPr="00C600BD" w:rsidR="004501AD">
        <w:t>John Lampereur</w:t>
      </w:r>
      <w:r w:rsidR="004501AD">
        <w:t xml:space="preserve">, </w:t>
      </w:r>
      <w:r w:rsidRPr="00C600BD" w:rsidR="004501AD">
        <w:t>Scott Linn</w:t>
      </w:r>
      <w:r w:rsidR="004501AD">
        <w:t xml:space="preserve">, </w:t>
      </w:r>
      <w:r w:rsidRPr="00C600BD">
        <w:t>Mary Lucas</w:t>
      </w:r>
      <w:r w:rsidR="004501AD">
        <w:t xml:space="preserve">, </w:t>
      </w:r>
      <w:r w:rsidRPr="00C600BD" w:rsidR="004501AD">
        <w:t>Jed Meunier</w:t>
      </w:r>
      <w:r w:rsidR="004501AD">
        <w:t xml:space="preserve">, </w:t>
      </w:r>
      <w:r w:rsidRPr="00C600BD">
        <w:t>Linda Parker</w:t>
      </w:r>
      <w:r w:rsidR="004501AD">
        <w:t xml:space="preserve">, </w:t>
      </w:r>
      <w:r w:rsidRPr="00C600BD" w:rsidR="004501AD">
        <w:t>Jen Rabuck</w:t>
      </w:r>
      <w:r w:rsidR="004501AD">
        <w:t xml:space="preserve">, </w:t>
      </w:r>
      <w:r w:rsidRPr="00C600BD" w:rsidR="004501AD">
        <w:t>Jay Sanders</w:t>
      </w:r>
      <w:r w:rsidR="004501AD">
        <w:t xml:space="preserve">, </w:t>
      </w:r>
      <w:r w:rsidRPr="00C600BD">
        <w:t>Monika Shea</w:t>
      </w:r>
      <w:r w:rsidR="00F17702">
        <w:t>.</w:t>
      </w:r>
    </w:p>
    <w:bookmarkEnd w:id="0"/>
    <w:p w:rsidR="00886EAF" w:rsidP="00886EAF" w:rsidRDefault="00886EAF" w14:paraId="3B713FC9" w14:textId="77777777">
      <w:pPr>
        <w:pStyle w:val="InfoPara"/>
      </w:pPr>
      <w:r>
        <w:t>Vegetation Type</w:t>
      </w:r>
    </w:p>
    <w:p w:rsidR="00886EAF" w:rsidP="00886EAF" w:rsidRDefault="00886EAF" w14:paraId="02A8E108" w14:textId="77777777">
      <w:r>
        <w:t>Forest and Woodland</w:t>
      </w:r>
    </w:p>
    <w:p w:rsidR="00886EAF" w:rsidP="00886EAF" w:rsidRDefault="00886EAF" w14:paraId="23CDAFAC" w14:textId="77777777">
      <w:pPr>
        <w:pStyle w:val="InfoPara"/>
      </w:pPr>
      <w:r>
        <w:t>Map Zones</w:t>
      </w:r>
    </w:p>
    <w:p w:rsidR="00886EAF" w:rsidP="00886EAF" w:rsidRDefault="005C56C0" w14:paraId="24D92311" w14:textId="77777777">
      <w:r>
        <w:t xml:space="preserve">41, </w:t>
      </w:r>
      <w:r w:rsidR="00EF0727">
        <w:t xml:space="preserve">50 </w:t>
      </w:r>
    </w:p>
    <w:p w:rsidR="00EF0727" w:rsidP="004501AD" w:rsidRDefault="00886EAF" w14:paraId="39231BE4" w14:textId="77777777">
      <w:pPr>
        <w:pStyle w:val="InfoPara"/>
      </w:pPr>
      <w:r>
        <w:t>Model Splits or Lumps</w:t>
      </w:r>
    </w:p>
    <w:p w:rsidR="00EF0727" w:rsidP="00886EAF" w:rsidRDefault="267DC84C" w14:paraId="12F1D611" w14:textId="0DD241A2">
      <w:r>
        <w:t>This type is mesic to dry-mesic end of soil drainage continuum. Splits from 13621 which is more mesic.  Fire Regime Group III (13621 is Fire Regime Group I).</w:t>
      </w:r>
    </w:p>
    <w:p w:rsidR="00886EAF" w:rsidP="00886EAF" w:rsidRDefault="00886EAF" w14:paraId="62AE14A7" w14:textId="77777777">
      <w:pPr>
        <w:pStyle w:val="InfoPara"/>
      </w:pPr>
      <w:r>
        <w:t>Geographic Range</w:t>
      </w:r>
    </w:p>
    <w:p w:rsidR="00886EAF" w:rsidP="00886EAF" w:rsidRDefault="00886EAF" w14:paraId="4B5B39A3" w14:textId="77777777">
      <w:r>
        <w:t>The red</w:t>
      </w:r>
      <w:r w:rsidR="005D74CE">
        <w:t xml:space="preserve"> </w:t>
      </w:r>
      <w:r>
        <w:t>pine (</w:t>
      </w:r>
      <w:r w:rsidRPr="00BC3CF3">
        <w:rPr>
          <w:i/>
        </w:rPr>
        <w:t>Pinus resinosa</w:t>
      </w:r>
      <w:r>
        <w:t>), white</w:t>
      </w:r>
      <w:r w:rsidR="005D74CE">
        <w:t xml:space="preserve"> </w:t>
      </w:r>
      <w:r>
        <w:t>pine (</w:t>
      </w:r>
      <w:r w:rsidRPr="00BC3CF3">
        <w:rPr>
          <w:i/>
        </w:rPr>
        <w:t>Pinus strobus</w:t>
      </w:r>
      <w:r>
        <w:t>) cover type is found throughout the Great Lakes region</w:t>
      </w:r>
      <w:r w:rsidR="005D74CE">
        <w:t xml:space="preserve">, </w:t>
      </w:r>
      <w:r>
        <w:t>including northern M</w:t>
      </w:r>
      <w:r w:rsidR="005D74CE">
        <w:t>innesota</w:t>
      </w:r>
      <w:r>
        <w:t>, W</w:t>
      </w:r>
      <w:r w:rsidR="005D74CE">
        <w:t>isconsin,</w:t>
      </w:r>
      <w:r>
        <w:t xml:space="preserve"> and M</w:t>
      </w:r>
      <w:r w:rsidR="005D74CE">
        <w:t>ichigan</w:t>
      </w:r>
      <w:r>
        <w:t>. This red</w:t>
      </w:r>
      <w:r w:rsidR="005D74CE">
        <w:t>-</w:t>
      </w:r>
      <w:r>
        <w:t xml:space="preserve">white pine community described here is for </w:t>
      </w:r>
      <w:r w:rsidR="005D74CE">
        <w:t>map zone (</w:t>
      </w:r>
      <w:r>
        <w:t>MZ</w:t>
      </w:r>
      <w:r w:rsidR="005D74CE">
        <w:t xml:space="preserve">) </w:t>
      </w:r>
      <w:r>
        <w:t>41 and historically occur</w:t>
      </w:r>
      <w:r w:rsidR="005D74CE">
        <w:t>r</w:t>
      </w:r>
      <w:r>
        <w:t>ed mainly in subsection 212La but also in 212Lb, c, d, and e.</w:t>
      </w:r>
      <w:r w:rsidR="00EF0727">
        <w:t xml:space="preserve"> For MZ50</w:t>
      </w:r>
      <w:r w:rsidR="005D74CE">
        <w:t>,</w:t>
      </w:r>
      <w:r w:rsidR="00EF0727">
        <w:t xml:space="preserve"> 212xb</w:t>
      </w:r>
      <w:r w:rsidR="005D74CE">
        <w:t>,</w:t>
      </w:r>
      <w:r w:rsidR="00EF0727">
        <w:t xml:space="preserve"> also smaller patches across northern W</w:t>
      </w:r>
      <w:r w:rsidR="005D74CE">
        <w:t>isconsin</w:t>
      </w:r>
      <w:r w:rsidR="00EF0727">
        <w:t>.</w:t>
      </w:r>
    </w:p>
    <w:p w:rsidR="00886EAF" w:rsidP="00886EAF" w:rsidRDefault="00886EAF" w14:paraId="05BEFC6F" w14:textId="77777777">
      <w:pPr>
        <w:pStyle w:val="InfoPara"/>
      </w:pPr>
      <w:r>
        <w:t>Biophysical Site Description</w:t>
      </w:r>
    </w:p>
    <w:p w:rsidR="00886EAF" w:rsidP="00886EAF" w:rsidRDefault="00886EAF" w14:paraId="0AE6D61D" w14:textId="0D32FE1F">
      <w:r>
        <w:t>The area is on part of the Laurentian Peneplain and is geologically complex. It is underlain with Precambrian rock mainly granite, greenstones</w:t>
      </w:r>
      <w:r w:rsidR="005D74CE">
        <w:t xml:space="preserve">, </w:t>
      </w:r>
      <w:r>
        <w:t>and slates. Soils w</w:t>
      </w:r>
      <w:r w:rsidR="005D74CE">
        <w:t>h</w:t>
      </w:r>
      <w:r>
        <w:t xml:space="preserve">ere the type occurs are composed of </w:t>
      </w:r>
      <w:r w:rsidR="00EF0727">
        <w:t xml:space="preserve">sandy to </w:t>
      </w:r>
      <w:r>
        <w:t>sandy gravelly loams and till (Heinselman 1996</w:t>
      </w:r>
      <w:r w:rsidR="005D74CE">
        <w:t>;</w:t>
      </w:r>
      <w:r>
        <w:t xml:space="preserve"> Ohmann and Ream 1971). </w:t>
      </w:r>
      <w:r w:rsidR="00EF0727">
        <w:t xml:space="preserve">Frequently occurs on end moraines.  </w:t>
      </w:r>
    </w:p>
    <w:p w:rsidR="00886EAF" w:rsidP="00886EAF" w:rsidRDefault="00886EAF" w14:paraId="54B0DB52" w14:textId="77777777">
      <w:pPr>
        <w:pStyle w:val="InfoPara"/>
      </w:pPr>
      <w:r>
        <w:t>Vegetation Description</w:t>
      </w:r>
    </w:p>
    <w:p w:rsidR="00886EAF" w:rsidP="00886EAF" w:rsidRDefault="00886EAF" w14:paraId="1FDAA8E4" w14:textId="77777777">
      <w:r>
        <w:t>Red pine often shares dominance with white pine in the overstory</w:t>
      </w:r>
      <w:r w:rsidR="005D74CE">
        <w:t>, r</w:t>
      </w:r>
      <w:r>
        <w:t>ed pine being mo</w:t>
      </w:r>
      <w:r w:rsidR="00593A87">
        <w:t xml:space="preserve">re dominant on the drier sites. </w:t>
      </w:r>
      <w:r>
        <w:t>Balsam fir, white and black spruce</w:t>
      </w:r>
      <w:r w:rsidR="005D74CE">
        <w:t>,</w:t>
      </w:r>
      <w:r>
        <w:t xml:space="preserve"> and white cedar may also be present. The tall shrub layer is not normally abundant with beaked hazel, green alder</w:t>
      </w:r>
      <w:r w:rsidR="005D74CE">
        <w:t xml:space="preserve">, </w:t>
      </w:r>
      <w:r>
        <w:t>and juneberry being the most common. The ground vegetation is often sparse, dominated by blueberry, sweet fern (</w:t>
      </w:r>
      <w:r w:rsidRPr="00BC3CF3">
        <w:rPr>
          <w:i/>
        </w:rPr>
        <w:t>Comptonia peregrina</w:t>
      </w:r>
      <w:r>
        <w:t>), large-leafed aster</w:t>
      </w:r>
      <w:r w:rsidR="005D74CE">
        <w:t>,</w:t>
      </w:r>
      <w:r>
        <w:t xml:space="preserve"> and wild sarsaparilla (</w:t>
      </w:r>
      <w:r w:rsidRPr="00BC3CF3">
        <w:rPr>
          <w:i/>
        </w:rPr>
        <w:t>Aralia nudicaulis</w:t>
      </w:r>
      <w:r>
        <w:t>). Less abundant are bearberry (</w:t>
      </w:r>
      <w:r w:rsidRPr="00BC3CF3">
        <w:rPr>
          <w:i/>
        </w:rPr>
        <w:t>Arctostaphylos uva-ursi</w:t>
      </w:r>
      <w:r>
        <w:t>), wintergreen</w:t>
      </w:r>
      <w:r w:rsidR="005D74CE">
        <w:t>,</w:t>
      </w:r>
      <w:r>
        <w:t xml:space="preserve"> and pipsissewa. </w:t>
      </w:r>
    </w:p>
    <w:p w:rsidR="00886EAF" w:rsidP="00886EAF" w:rsidRDefault="00886EAF" w14:paraId="228DECF9" w14:textId="77777777"/>
    <w:p w:rsidR="00886EAF" w:rsidP="00886EAF" w:rsidRDefault="00886EAF" w14:paraId="39C8E480" w14:textId="78E476A8">
      <w:r>
        <w:t>Stands are multi-aged, with at least two cohorts. Historically</w:t>
      </w:r>
      <w:r w:rsidR="005D74CE">
        <w:t>,</w:t>
      </w:r>
      <w:r>
        <w:t xml:space="preserve"> there was often a super</w:t>
      </w:r>
      <w:r w:rsidR="00281E88">
        <w:t>-</w:t>
      </w:r>
      <w:r>
        <w:t>canopy pine cohort followed by a younger</w:t>
      </w:r>
      <w:r w:rsidR="005D74CE">
        <w:t>,</w:t>
      </w:r>
      <w:r>
        <w:t xml:space="preserve"> more abundant pine cohort. Due to variation in fire severity</w:t>
      </w:r>
      <w:r w:rsidR="005D74CE">
        <w:t>,</w:t>
      </w:r>
      <w:r>
        <w:t xml:space="preserve"> there are small</w:t>
      </w:r>
      <w:r w:rsidR="005D74CE">
        <w:t>-</w:t>
      </w:r>
      <w:r>
        <w:t xml:space="preserve"> to medium</w:t>
      </w:r>
      <w:r w:rsidR="005D74CE">
        <w:t>-</w:t>
      </w:r>
      <w:r>
        <w:t>scale inclusions of different cohorts within large stands (Heinselman 1996</w:t>
      </w:r>
      <w:r w:rsidR="005D74CE">
        <w:t xml:space="preserve">; </w:t>
      </w:r>
      <w:r>
        <w:t>Van Wagner 197</w:t>
      </w:r>
      <w:r w:rsidR="00EF0727">
        <w:t>1</w:t>
      </w:r>
      <w:r>
        <w:t>).</w:t>
      </w:r>
    </w:p>
    <w:p w:rsidR="00BC3CF3" w:rsidRDefault="00BC3CF3" w14:paraId="6AF2C662" w14:textId="77777777">
      <w:pPr>
        <w:rPr>
          <w:b/>
        </w:rPr>
      </w:pPr>
      <w:r>
        <w:br w:type="page"/>
      </w:r>
    </w:p>
    <w:p w:rsidR="00886EAF" w:rsidP="00886EAF" w:rsidRDefault="00886EAF" w14:paraId="7EB18D2B"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grandentitata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Lowbush blueberry</w:t>
            </w:r>
          </w:p>
        </w:tc>
      </w:tr>
    </w:tbl>
    <w:p>
      <w:r>
        <w:rPr>
          <w:sz w:val="16"/>
        </w:rPr>
        <w:t>Species names are from the NRCS PLANTS database. Check species codes at http://plants.usda.gov.</w:t>
      </w:r>
    </w:p>
    <w:p w:rsidR="00886EAF" w:rsidP="00886EAF" w:rsidRDefault="00886EAF" w14:paraId="6AB2F43F" w14:textId="77777777">
      <w:pPr>
        <w:pStyle w:val="InfoPara"/>
      </w:pPr>
      <w:r>
        <w:t>Disturbance Description</w:t>
      </w:r>
    </w:p>
    <w:p w:rsidR="00886EAF" w:rsidP="00886EAF" w:rsidRDefault="00886EAF" w14:paraId="6E50F731" w14:textId="77777777">
      <w:r>
        <w:t xml:space="preserve">The fire regime is characterized by </w:t>
      </w:r>
      <w:r w:rsidR="00EF0727">
        <w:t>semi-</w:t>
      </w:r>
      <w:r>
        <w:t>frequent surface fires and infrequent crown fires with red pine stands burning more frequently than white pine. The average frequency for red pine is in the range of 10-40yrs (Heinselman 1973</w:t>
      </w:r>
      <w:r w:rsidR="005D74CE">
        <w:t>;</w:t>
      </w:r>
      <w:r>
        <w:t xml:space="preserve"> Frissell 1973). The lower bound frequency for white pine is slightly longer with a range of 20-40yrs. These periodic surface fires can perpetuate the stand indefinitely, barring other</w:t>
      </w:r>
      <w:r w:rsidR="005D74CE">
        <w:t xml:space="preserve"> </w:t>
      </w:r>
      <w:r>
        <w:t>disturbances such as logging or windthrow. Stand</w:t>
      </w:r>
      <w:r w:rsidR="005D74CE">
        <w:t>-</w:t>
      </w:r>
      <w:r>
        <w:t>replacement fires occur every 150-200yrs and 200-250yrs for red and white pine</w:t>
      </w:r>
      <w:r w:rsidR="005D74CE">
        <w:t>,</w:t>
      </w:r>
      <w:r>
        <w:t xml:space="preserve"> respectively.</w:t>
      </w:r>
    </w:p>
    <w:p w:rsidR="00886EAF" w:rsidP="00886EAF" w:rsidRDefault="00886EAF" w14:paraId="3327F8A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228</w:t>
            </w:r>
          </w:p>
        </w:tc>
        <w:tc>
          <w:p>
            <w:pPr>
              <w:jc w:val="center"/>
            </w:pPr>
            <w:r>
              <w:t>15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40</w:t>
            </w:r>
          </w:p>
        </w:tc>
        <w:tc>
          <w:p>
            <w:pPr>
              <w:jc w:val="center"/>
            </w:pPr>
            <w:r>
              <w:t>85</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6EAF" w:rsidP="00886EAF" w:rsidRDefault="00886EAF" w14:paraId="4B40AC64" w14:textId="77777777">
      <w:pPr>
        <w:pStyle w:val="InfoPara"/>
      </w:pPr>
      <w:r>
        <w:t>Scale Description</w:t>
      </w:r>
    </w:p>
    <w:p w:rsidR="00886EAF" w:rsidP="00886EAF" w:rsidRDefault="00886EAF" w14:paraId="0B2266DA" w14:textId="77777777">
      <w:r>
        <w:t>Landscape must be adequate in size to contain natural variation in vegetation and disturbance regime. Though the virgin stands of red and white pine are greatly reduced from pre</w:t>
      </w:r>
      <w:r w:rsidR="005D74CE">
        <w:t>-</w:t>
      </w:r>
      <w:r>
        <w:t>settlement conditions, scattered stands and ecosystems still exist to represent this type. The Boundary Waters Canoe Area Wilderness (BWCAW) is an example, along with the national forests in M</w:t>
      </w:r>
      <w:r w:rsidR="005D74CE">
        <w:t>innesota</w:t>
      </w:r>
      <w:r>
        <w:t xml:space="preserve"> (Chippewa, Superior), M</w:t>
      </w:r>
      <w:r w:rsidR="005D74CE">
        <w:t>ichigan</w:t>
      </w:r>
      <w:r>
        <w:t xml:space="preserve"> (Ottawa, Hiawatha), and W</w:t>
      </w:r>
      <w:r w:rsidR="005D74CE">
        <w:t>isconsin</w:t>
      </w:r>
      <w:r>
        <w:t xml:space="preserve"> (Chequamegon</w:t>
      </w:r>
      <w:r w:rsidR="00EF0727">
        <w:t>-</w:t>
      </w:r>
      <w:r>
        <w:t>Nicolet) and Menominee Reservation in W</w:t>
      </w:r>
      <w:r w:rsidR="005D74CE">
        <w:t>isconsin</w:t>
      </w:r>
      <w:r>
        <w:t>.</w:t>
      </w:r>
    </w:p>
    <w:p w:rsidR="00886EAF" w:rsidP="00886EAF" w:rsidRDefault="00886EAF" w14:paraId="29C1E668" w14:textId="77777777">
      <w:pPr>
        <w:pStyle w:val="InfoPara"/>
      </w:pPr>
      <w:r>
        <w:t>Adjacency or Identification Concerns</w:t>
      </w:r>
    </w:p>
    <w:p w:rsidR="00886EAF" w:rsidP="00886EAF" w:rsidRDefault="00886EAF" w14:paraId="0EB0E2A6" w14:textId="77777777">
      <w:r>
        <w:t>Due to the complexity of the landform</w:t>
      </w:r>
      <w:r w:rsidR="005D74CE">
        <w:t>,</w:t>
      </w:r>
      <w:r>
        <w:t xml:space="preserve"> adjacent types can include any type common to the region. However</w:t>
      </w:r>
      <w:r w:rsidR="005D74CE">
        <w:t>,</w:t>
      </w:r>
      <w:r>
        <w:t xml:space="preserve"> most common adjacent types include jack pine, aspen, birch</w:t>
      </w:r>
      <w:r w:rsidR="005D74CE">
        <w:t>,</w:t>
      </w:r>
      <w:r>
        <w:t xml:space="preserve"> and fir (mixedwood).</w:t>
      </w:r>
    </w:p>
    <w:p w:rsidR="00886EAF" w:rsidP="00886EAF" w:rsidRDefault="00886EAF" w14:paraId="32F3BCFE" w14:textId="77777777"/>
    <w:p w:rsidR="00886EAF" w:rsidP="00886EAF" w:rsidRDefault="00886EAF" w14:paraId="4BA62913" w14:textId="77777777">
      <w:r>
        <w:t>As seen today</w:t>
      </w:r>
      <w:r w:rsidR="005D74CE">
        <w:t>,</w:t>
      </w:r>
      <w:r>
        <w:t xml:space="preserve"> the shrub/hardwood understory of this type is much denser than was common historically due to fire suppression.</w:t>
      </w:r>
    </w:p>
    <w:p w:rsidR="00886EAF" w:rsidP="00886EAF" w:rsidRDefault="00886EAF" w14:paraId="40829EB6" w14:textId="77777777"/>
    <w:p w:rsidR="00886EAF" w:rsidP="00886EAF" w:rsidRDefault="00886EAF" w14:paraId="6E0F79AA" w14:textId="77777777">
      <w:r>
        <w:t>Some sites were converted to aspen birch after logging. This occurred on the more mesic sites where the initial condition had a high component of aspen and birch.</w:t>
      </w:r>
    </w:p>
    <w:p w:rsidR="00886EAF" w:rsidP="00886EAF" w:rsidRDefault="00886EAF" w14:paraId="62BB6EE2" w14:textId="77777777"/>
    <w:p w:rsidR="00886EAF" w:rsidP="00886EAF" w:rsidRDefault="00886EAF" w14:paraId="4B99C551" w14:textId="77777777">
      <w:r>
        <w:t>Much of this type was heavily altered during landscape-scale historical harvesting in the late 1800s and early 1900s (Mladenoff and Pastor 1993)</w:t>
      </w:r>
      <w:r w:rsidR="005D74CE">
        <w:t>.</w:t>
      </w:r>
    </w:p>
    <w:p w:rsidR="00886EAF" w:rsidP="00886EAF" w:rsidRDefault="00886EAF" w14:paraId="65339FDF" w14:textId="77777777">
      <w:pPr>
        <w:pStyle w:val="InfoPara"/>
      </w:pPr>
      <w:r>
        <w:lastRenderedPageBreak/>
        <w:t>Issues or Problems</w:t>
      </w:r>
    </w:p>
    <w:p w:rsidR="00886EAF" w:rsidP="00886EAF" w:rsidRDefault="00886EAF" w14:paraId="088919FD" w14:textId="77777777">
      <w:r>
        <w:t>The VDDT model was modified to increase the probability of wind storm events. Frelich has documented wind disturbance of catastrophic proportions as occurring on a 1</w:t>
      </w:r>
      <w:r w:rsidR="005D74CE">
        <w:t>,</w:t>
      </w:r>
      <w:r>
        <w:t>000-2</w:t>
      </w:r>
      <w:r w:rsidR="005D74CE">
        <w:t>,</w:t>
      </w:r>
      <w:r>
        <w:t>000yr interval. Granted that this may possibly be the landscape</w:t>
      </w:r>
      <w:r w:rsidR="005D74CE">
        <w:t>-</w:t>
      </w:r>
      <w:r>
        <w:t>level mean, wind events are far more prevalent and occur randomly and with widespread regularity throughout the range of the red and white pine cover type.</w:t>
      </w:r>
    </w:p>
    <w:p w:rsidR="00886EAF" w:rsidP="00886EAF" w:rsidRDefault="00886EAF" w14:paraId="0EB6A893" w14:textId="77777777">
      <w:pPr>
        <w:pStyle w:val="InfoPara"/>
      </w:pPr>
      <w:r>
        <w:t>Native Uncharacteristic Conditions</w:t>
      </w:r>
    </w:p>
    <w:p w:rsidR="00886EAF" w:rsidP="00886EAF" w:rsidRDefault="00886EAF" w14:paraId="106DC295" w14:textId="77777777"/>
    <w:p w:rsidR="00886EAF" w:rsidP="00886EAF" w:rsidRDefault="00886EAF" w14:paraId="5DCE83ED" w14:textId="77777777">
      <w:pPr>
        <w:pStyle w:val="InfoPara"/>
      </w:pPr>
      <w:r>
        <w:t>Comments</w:t>
      </w:r>
    </w:p>
    <w:p w:rsidRPr="00281E88" w:rsidR="00F23F44" w:rsidP="00F23F44" w:rsidRDefault="00281E88" w14:paraId="06D39130" w14:textId="071316E2">
      <w:pPr>
        <w:rPr>
          <w:bCs/>
        </w:rPr>
      </w:pPr>
      <w:r w:rsidRPr="00281E88">
        <w:rPr>
          <w:bCs/>
        </w:rPr>
        <w:t xml:space="preserve">Prior to LANDFIRE Remap this BpS was named </w:t>
      </w:r>
      <w:r w:rsidRPr="00281E88">
        <w:rPr>
          <w:bCs/>
        </w:rPr>
        <w:t>Laurentian-Acadian Northern Pine Forest</w:t>
      </w:r>
      <w:r w:rsidRPr="00281E88">
        <w:rPr>
          <w:bCs/>
        </w:rPr>
        <w:t>.</w:t>
      </w:r>
    </w:p>
    <w:p w:rsidR="00886EAF" w:rsidP="00886EAF" w:rsidRDefault="00886EAF" w14:paraId="7D7591E9" w14:textId="77777777">
      <w:pPr>
        <w:pStyle w:val="ReportSection"/>
      </w:pPr>
      <w:r>
        <w:t>Succession Classes</w:t>
      </w:r>
    </w:p>
    <w:p w:rsidR="00886EAF" w:rsidP="00886EAF" w:rsidRDefault="00886EAF" w14:paraId="226B8FA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6EAF" w:rsidP="00886EAF" w:rsidRDefault="00886EAF" w14:paraId="1373DFC1"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86EAF" w:rsidP="00886EAF" w:rsidRDefault="00886EAF" w14:paraId="7800830A" w14:textId="77777777"/>
    <w:p w:rsidR="00886EAF" w:rsidP="00886EAF" w:rsidRDefault="00886EAF" w14:paraId="46B016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48"/>
        <w:gridCol w:w="1956"/>
      </w:tblGrid>
      <w:tr w:rsidRPr="00886EAF" w:rsidR="00886EAF" w:rsidTr="00886EAF" w14:paraId="5DC7EC45" w14:textId="77777777">
        <w:tc>
          <w:tcPr>
            <w:tcW w:w="1056" w:type="dxa"/>
            <w:tcBorders>
              <w:top w:val="single" w:color="auto" w:sz="2" w:space="0"/>
              <w:bottom w:val="single" w:color="000000" w:sz="12" w:space="0"/>
            </w:tcBorders>
            <w:shd w:val="clear" w:color="auto" w:fill="auto"/>
          </w:tcPr>
          <w:p w:rsidRPr="00886EAF" w:rsidR="00886EAF" w:rsidP="005B12DC" w:rsidRDefault="00886EAF" w14:paraId="6C68E17D" w14:textId="77777777">
            <w:pPr>
              <w:rPr>
                <w:b/>
                <w:bCs/>
              </w:rPr>
            </w:pPr>
            <w:r w:rsidRPr="00886EAF">
              <w:rPr>
                <w:b/>
                <w:bCs/>
              </w:rPr>
              <w:t>Symbol</w:t>
            </w:r>
          </w:p>
        </w:tc>
        <w:tc>
          <w:tcPr>
            <w:tcW w:w="2040" w:type="dxa"/>
            <w:tcBorders>
              <w:top w:val="single" w:color="auto" w:sz="2" w:space="0"/>
              <w:bottom w:val="single" w:color="000000" w:sz="12" w:space="0"/>
            </w:tcBorders>
            <w:shd w:val="clear" w:color="auto" w:fill="auto"/>
          </w:tcPr>
          <w:p w:rsidRPr="00886EAF" w:rsidR="00886EAF" w:rsidP="005B12DC" w:rsidRDefault="00886EAF" w14:paraId="0E9F58C5" w14:textId="77777777">
            <w:pPr>
              <w:rPr>
                <w:b/>
                <w:bCs/>
              </w:rPr>
            </w:pPr>
            <w:r w:rsidRPr="00886EAF">
              <w:rPr>
                <w:b/>
                <w:bCs/>
              </w:rPr>
              <w:t>Scientific Name</w:t>
            </w:r>
          </w:p>
        </w:tc>
        <w:tc>
          <w:tcPr>
            <w:tcW w:w="2148" w:type="dxa"/>
            <w:tcBorders>
              <w:top w:val="single" w:color="auto" w:sz="2" w:space="0"/>
              <w:bottom w:val="single" w:color="000000" w:sz="12" w:space="0"/>
            </w:tcBorders>
            <w:shd w:val="clear" w:color="auto" w:fill="auto"/>
          </w:tcPr>
          <w:p w:rsidRPr="00886EAF" w:rsidR="00886EAF" w:rsidP="005B12DC" w:rsidRDefault="00886EAF" w14:paraId="121D47D3" w14:textId="77777777">
            <w:pPr>
              <w:rPr>
                <w:b/>
                <w:bCs/>
              </w:rPr>
            </w:pPr>
            <w:r w:rsidRPr="00886EAF">
              <w:rPr>
                <w:b/>
                <w:bCs/>
              </w:rPr>
              <w:t>Common Name</w:t>
            </w:r>
          </w:p>
        </w:tc>
        <w:tc>
          <w:tcPr>
            <w:tcW w:w="1956" w:type="dxa"/>
            <w:tcBorders>
              <w:top w:val="single" w:color="auto" w:sz="2" w:space="0"/>
              <w:bottom w:val="single" w:color="000000" w:sz="12" w:space="0"/>
            </w:tcBorders>
            <w:shd w:val="clear" w:color="auto" w:fill="auto"/>
          </w:tcPr>
          <w:p w:rsidRPr="00886EAF" w:rsidR="00886EAF" w:rsidP="005B12DC" w:rsidRDefault="00886EAF" w14:paraId="08591D5B" w14:textId="77777777">
            <w:pPr>
              <w:rPr>
                <w:b/>
                <w:bCs/>
              </w:rPr>
            </w:pPr>
            <w:r w:rsidRPr="00886EAF">
              <w:rPr>
                <w:b/>
                <w:bCs/>
              </w:rPr>
              <w:t>Canopy Position</w:t>
            </w:r>
          </w:p>
        </w:tc>
      </w:tr>
      <w:tr w:rsidRPr="00886EAF" w:rsidR="00886EAF" w:rsidTr="00886EAF" w14:paraId="4394F0EF" w14:textId="77777777">
        <w:tc>
          <w:tcPr>
            <w:tcW w:w="1056" w:type="dxa"/>
            <w:tcBorders>
              <w:top w:val="single" w:color="000000" w:sz="12" w:space="0"/>
            </w:tcBorders>
            <w:shd w:val="clear" w:color="auto" w:fill="auto"/>
          </w:tcPr>
          <w:p w:rsidRPr="00886EAF" w:rsidR="00886EAF" w:rsidP="005B12DC" w:rsidRDefault="00886EAF" w14:paraId="59C00674" w14:textId="77777777">
            <w:pPr>
              <w:rPr>
                <w:bCs/>
              </w:rPr>
            </w:pPr>
            <w:r w:rsidRPr="00886EAF">
              <w:rPr>
                <w:bCs/>
              </w:rPr>
              <w:t>PIRE</w:t>
            </w:r>
          </w:p>
        </w:tc>
        <w:tc>
          <w:tcPr>
            <w:tcW w:w="2040" w:type="dxa"/>
            <w:tcBorders>
              <w:top w:val="single" w:color="000000" w:sz="12" w:space="0"/>
            </w:tcBorders>
            <w:shd w:val="clear" w:color="auto" w:fill="auto"/>
          </w:tcPr>
          <w:p w:rsidRPr="00886EAF" w:rsidR="00886EAF" w:rsidP="005B12DC" w:rsidRDefault="00886EAF" w14:paraId="36C485DB" w14:textId="77777777">
            <w:r w:rsidRPr="00886EAF">
              <w:t>Pinus resinosa</w:t>
            </w:r>
          </w:p>
        </w:tc>
        <w:tc>
          <w:tcPr>
            <w:tcW w:w="2148" w:type="dxa"/>
            <w:tcBorders>
              <w:top w:val="single" w:color="000000" w:sz="12" w:space="0"/>
            </w:tcBorders>
            <w:shd w:val="clear" w:color="auto" w:fill="auto"/>
          </w:tcPr>
          <w:p w:rsidRPr="00886EAF" w:rsidR="00886EAF" w:rsidP="005B12DC" w:rsidRDefault="00886EAF" w14:paraId="2C4FE3BF" w14:textId="77777777">
            <w:r w:rsidRPr="00886EAF">
              <w:t>Red pine</w:t>
            </w:r>
          </w:p>
        </w:tc>
        <w:tc>
          <w:tcPr>
            <w:tcW w:w="1956" w:type="dxa"/>
            <w:tcBorders>
              <w:top w:val="single" w:color="000000" w:sz="12" w:space="0"/>
            </w:tcBorders>
            <w:shd w:val="clear" w:color="auto" w:fill="auto"/>
          </w:tcPr>
          <w:p w:rsidRPr="00886EAF" w:rsidR="00886EAF" w:rsidP="005B12DC" w:rsidRDefault="00886EAF" w14:paraId="0FE0F147" w14:textId="77777777">
            <w:r w:rsidRPr="00886EAF">
              <w:t>Upper</w:t>
            </w:r>
          </w:p>
        </w:tc>
      </w:tr>
      <w:tr w:rsidRPr="00886EAF" w:rsidR="00886EAF" w:rsidTr="00886EAF" w14:paraId="3D3E2013" w14:textId="77777777">
        <w:tc>
          <w:tcPr>
            <w:tcW w:w="1056" w:type="dxa"/>
            <w:shd w:val="clear" w:color="auto" w:fill="auto"/>
          </w:tcPr>
          <w:p w:rsidRPr="00886EAF" w:rsidR="00886EAF" w:rsidP="005B12DC" w:rsidRDefault="00886EAF" w14:paraId="43EBC6E2" w14:textId="77777777">
            <w:pPr>
              <w:rPr>
                <w:bCs/>
              </w:rPr>
            </w:pPr>
            <w:r w:rsidRPr="00886EAF">
              <w:rPr>
                <w:bCs/>
              </w:rPr>
              <w:t>PIST</w:t>
            </w:r>
          </w:p>
        </w:tc>
        <w:tc>
          <w:tcPr>
            <w:tcW w:w="2040" w:type="dxa"/>
            <w:shd w:val="clear" w:color="auto" w:fill="auto"/>
          </w:tcPr>
          <w:p w:rsidRPr="00886EAF" w:rsidR="00886EAF" w:rsidP="005B12DC" w:rsidRDefault="00886EAF" w14:paraId="47399F92" w14:textId="77777777">
            <w:r w:rsidRPr="00886EAF">
              <w:t>Pinus strobus</w:t>
            </w:r>
          </w:p>
        </w:tc>
        <w:tc>
          <w:tcPr>
            <w:tcW w:w="2148" w:type="dxa"/>
            <w:shd w:val="clear" w:color="auto" w:fill="auto"/>
          </w:tcPr>
          <w:p w:rsidRPr="00886EAF" w:rsidR="00886EAF" w:rsidP="005B12DC" w:rsidRDefault="00886EAF" w14:paraId="08AB8B38" w14:textId="77777777">
            <w:r w:rsidRPr="00886EAF">
              <w:t>Eastern white pine</w:t>
            </w:r>
          </w:p>
        </w:tc>
        <w:tc>
          <w:tcPr>
            <w:tcW w:w="1956" w:type="dxa"/>
            <w:shd w:val="clear" w:color="auto" w:fill="auto"/>
          </w:tcPr>
          <w:p w:rsidRPr="00886EAF" w:rsidR="00886EAF" w:rsidP="005B12DC" w:rsidRDefault="00886EAF" w14:paraId="38089B64" w14:textId="77777777">
            <w:r w:rsidRPr="00886EAF">
              <w:t>Upper</w:t>
            </w:r>
          </w:p>
        </w:tc>
      </w:tr>
      <w:tr w:rsidRPr="00886EAF" w:rsidR="00886EAF" w:rsidTr="00886EAF" w14:paraId="26402C2D" w14:textId="77777777">
        <w:tc>
          <w:tcPr>
            <w:tcW w:w="1056" w:type="dxa"/>
            <w:shd w:val="clear" w:color="auto" w:fill="auto"/>
          </w:tcPr>
          <w:p w:rsidRPr="00886EAF" w:rsidR="00886EAF" w:rsidP="005B12DC" w:rsidRDefault="00886EAF" w14:paraId="13613D17" w14:textId="77777777">
            <w:pPr>
              <w:rPr>
                <w:bCs/>
              </w:rPr>
            </w:pPr>
            <w:r w:rsidRPr="00886EAF">
              <w:rPr>
                <w:bCs/>
              </w:rPr>
              <w:t>PIBA2</w:t>
            </w:r>
          </w:p>
        </w:tc>
        <w:tc>
          <w:tcPr>
            <w:tcW w:w="2040" w:type="dxa"/>
            <w:shd w:val="clear" w:color="auto" w:fill="auto"/>
          </w:tcPr>
          <w:p w:rsidRPr="00886EAF" w:rsidR="00886EAF" w:rsidP="005B12DC" w:rsidRDefault="00886EAF" w14:paraId="14715A13" w14:textId="77777777">
            <w:r w:rsidRPr="00886EAF">
              <w:t>Pinus banksiana</w:t>
            </w:r>
          </w:p>
        </w:tc>
        <w:tc>
          <w:tcPr>
            <w:tcW w:w="2148" w:type="dxa"/>
            <w:shd w:val="clear" w:color="auto" w:fill="auto"/>
          </w:tcPr>
          <w:p w:rsidRPr="00886EAF" w:rsidR="00886EAF" w:rsidP="005B12DC" w:rsidRDefault="00886EAF" w14:paraId="5B993FA7" w14:textId="77777777">
            <w:r w:rsidRPr="00886EAF">
              <w:t>Jack pine</w:t>
            </w:r>
          </w:p>
        </w:tc>
        <w:tc>
          <w:tcPr>
            <w:tcW w:w="1956" w:type="dxa"/>
            <w:shd w:val="clear" w:color="auto" w:fill="auto"/>
          </w:tcPr>
          <w:p w:rsidRPr="00886EAF" w:rsidR="00886EAF" w:rsidP="005B12DC" w:rsidRDefault="00886EAF" w14:paraId="212BBEB7" w14:textId="77777777">
            <w:r w:rsidRPr="00886EAF">
              <w:t>Upper</w:t>
            </w:r>
          </w:p>
        </w:tc>
      </w:tr>
      <w:tr w:rsidRPr="00886EAF" w:rsidR="00886EAF" w:rsidTr="00886EAF" w14:paraId="5D4CB60E" w14:textId="77777777">
        <w:tc>
          <w:tcPr>
            <w:tcW w:w="1056" w:type="dxa"/>
            <w:shd w:val="clear" w:color="auto" w:fill="auto"/>
          </w:tcPr>
          <w:p w:rsidRPr="00886EAF" w:rsidR="00886EAF" w:rsidP="005B12DC" w:rsidRDefault="00886EAF" w14:paraId="06EB8EF2" w14:textId="77777777">
            <w:pPr>
              <w:rPr>
                <w:bCs/>
              </w:rPr>
            </w:pPr>
            <w:r w:rsidRPr="00886EAF">
              <w:rPr>
                <w:bCs/>
              </w:rPr>
              <w:t>BEPA</w:t>
            </w:r>
          </w:p>
        </w:tc>
        <w:tc>
          <w:tcPr>
            <w:tcW w:w="2040" w:type="dxa"/>
            <w:shd w:val="clear" w:color="auto" w:fill="auto"/>
          </w:tcPr>
          <w:p w:rsidRPr="00886EAF" w:rsidR="00886EAF" w:rsidP="005B12DC" w:rsidRDefault="00886EAF" w14:paraId="15D7902A" w14:textId="77777777">
            <w:r w:rsidRPr="00886EAF">
              <w:t>Betula papyrifera</w:t>
            </w:r>
          </w:p>
        </w:tc>
        <w:tc>
          <w:tcPr>
            <w:tcW w:w="2148" w:type="dxa"/>
            <w:shd w:val="clear" w:color="auto" w:fill="auto"/>
          </w:tcPr>
          <w:p w:rsidRPr="00886EAF" w:rsidR="00886EAF" w:rsidP="005B12DC" w:rsidRDefault="00886EAF" w14:paraId="09C26238" w14:textId="77777777">
            <w:r w:rsidRPr="00886EAF">
              <w:t>Paper birch</w:t>
            </w:r>
          </w:p>
        </w:tc>
        <w:tc>
          <w:tcPr>
            <w:tcW w:w="1956" w:type="dxa"/>
            <w:shd w:val="clear" w:color="auto" w:fill="auto"/>
          </w:tcPr>
          <w:p w:rsidRPr="00886EAF" w:rsidR="00886EAF" w:rsidP="005B12DC" w:rsidRDefault="00886EAF" w14:paraId="013EB259" w14:textId="77777777">
            <w:r w:rsidRPr="00886EAF">
              <w:t>Upper</w:t>
            </w:r>
          </w:p>
        </w:tc>
      </w:tr>
    </w:tbl>
    <w:p w:rsidR="00886EAF" w:rsidP="00886EAF" w:rsidRDefault="00886EAF" w14:paraId="62F119FE" w14:textId="77777777"/>
    <w:p w:rsidR="00886EAF" w:rsidP="00886EAF" w:rsidRDefault="00886EAF" w14:paraId="567F0196" w14:textId="77777777">
      <w:pPr>
        <w:pStyle w:val="SClassInfoPara"/>
      </w:pPr>
      <w:r>
        <w:t>Description</w:t>
      </w:r>
    </w:p>
    <w:p w:rsidR="00886EAF" w:rsidP="00886EAF" w:rsidRDefault="00886EAF" w14:paraId="616CA8F0" w14:textId="77777777">
      <w:r>
        <w:t>This class is a regeneration phase following a stand</w:t>
      </w:r>
      <w:r w:rsidR="005D74CE">
        <w:t>-</w:t>
      </w:r>
      <w:r>
        <w:t>replacing fire or wind disturbance. A nearby seed source is assumed</w:t>
      </w:r>
      <w:r w:rsidR="005D74CE">
        <w:t xml:space="preserve">, which </w:t>
      </w:r>
      <w:r>
        <w:t>regenerates the site to red/white pine. It consists mainly of red pine, white pine, jack pine, paper birch, aspen</w:t>
      </w:r>
      <w:r w:rsidR="005D74CE">
        <w:t>,</w:t>
      </w:r>
      <w:r>
        <w:t xml:space="preserve"> and red maple. It is typically dominated by red and white pine with lesser amounts of other species. </w:t>
      </w:r>
    </w:p>
    <w:p w:rsidR="00886EAF" w:rsidP="00886EAF" w:rsidRDefault="00886EAF" w14:paraId="2099EA0A" w14:textId="77777777"/>
    <w:p>
      <w:r>
        <w:rPr>
          <w:i/>
          <w:u w:val="single"/>
        </w:rPr>
        <w:t>Maximum Tree Size Class</w:t>
      </w:r>
      <w:br/>
      <w:r>
        <w:t/>
      </w:r>
    </w:p>
    <w:p w:rsidR="00886EAF" w:rsidP="00886EAF" w:rsidRDefault="00886EAF" w14:paraId="4BB435DC"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86EAF" w:rsidP="00886EAF" w:rsidRDefault="00886EAF" w14:paraId="513F472D" w14:textId="77777777"/>
    <w:p w:rsidR="00886EAF" w:rsidP="00886EAF" w:rsidRDefault="00886EAF" w14:paraId="039A584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48"/>
        <w:gridCol w:w="1956"/>
      </w:tblGrid>
      <w:tr w:rsidRPr="00886EAF" w:rsidR="00886EAF" w:rsidTr="00886EAF" w14:paraId="646EE01A" w14:textId="77777777">
        <w:tc>
          <w:tcPr>
            <w:tcW w:w="1056" w:type="dxa"/>
            <w:tcBorders>
              <w:top w:val="single" w:color="auto" w:sz="2" w:space="0"/>
              <w:bottom w:val="single" w:color="000000" w:sz="12" w:space="0"/>
            </w:tcBorders>
            <w:shd w:val="clear" w:color="auto" w:fill="auto"/>
          </w:tcPr>
          <w:p w:rsidRPr="00886EAF" w:rsidR="00886EAF" w:rsidP="00EF56C6" w:rsidRDefault="00886EAF" w14:paraId="53384CFD" w14:textId="77777777">
            <w:pPr>
              <w:rPr>
                <w:b/>
                <w:bCs/>
              </w:rPr>
            </w:pPr>
            <w:r w:rsidRPr="00886EAF">
              <w:rPr>
                <w:b/>
                <w:bCs/>
              </w:rPr>
              <w:t>Symbol</w:t>
            </w:r>
          </w:p>
        </w:tc>
        <w:tc>
          <w:tcPr>
            <w:tcW w:w="2040" w:type="dxa"/>
            <w:tcBorders>
              <w:top w:val="single" w:color="auto" w:sz="2" w:space="0"/>
              <w:bottom w:val="single" w:color="000000" w:sz="12" w:space="0"/>
            </w:tcBorders>
            <w:shd w:val="clear" w:color="auto" w:fill="auto"/>
          </w:tcPr>
          <w:p w:rsidRPr="00886EAF" w:rsidR="00886EAF" w:rsidP="00EF56C6" w:rsidRDefault="00886EAF" w14:paraId="31EE7987" w14:textId="77777777">
            <w:pPr>
              <w:rPr>
                <w:b/>
                <w:bCs/>
              </w:rPr>
            </w:pPr>
            <w:r w:rsidRPr="00886EAF">
              <w:rPr>
                <w:b/>
                <w:bCs/>
              </w:rPr>
              <w:t>Scientific Name</w:t>
            </w:r>
          </w:p>
        </w:tc>
        <w:tc>
          <w:tcPr>
            <w:tcW w:w="2148" w:type="dxa"/>
            <w:tcBorders>
              <w:top w:val="single" w:color="auto" w:sz="2" w:space="0"/>
              <w:bottom w:val="single" w:color="000000" w:sz="12" w:space="0"/>
            </w:tcBorders>
            <w:shd w:val="clear" w:color="auto" w:fill="auto"/>
          </w:tcPr>
          <w:p w:rsidRPr="00886EAF" w:rsidR="00886EAF" w:rsidP="00EF56C6" w:rsidRDefault="00886EAF" w14:paraId="24B8EDF0" w14:textId="77777777">
            <w:pPr>
              <w:rPr>
                <w:b/>
                <w:bCs/>
              </w:rPr>
            </w:pPr>
            <w:r w:rsidRPr="00886EAF">
              <w:rPr>
                <w:b/>
                <w:bCs/>
              </w:rPr>
              <w:t>Common Name</w:t>
            </w:r>
          </w:p>
        </w:tc>
        <w:tc>
          <w:tcPr>
            <w:tcW w:w="1956" w:type="dxa"/>
            <w:tcBorders>
              <w:top w:val="single" w:color="auto" w:sz="2" w:space="0"/>
              <w:bottom w:val="single" w:color="000000" w:sz="12" w:space="0"/>
            </w:tcBorders>
            <w:shd w:val="clear" w:color="auto" w:fill="auto"/>
          </w:tcPr>
          <w:p w:rsidRPr="00886EAF" w:rsidR="00886EAF" w:rsidP="00EF56C6" w:rsidRDefault="00886EAF" w14:paraId="658CC503" w14:textId="77777777">
            <w:pPr>
              <w:rPr>
                <w:b/>
                <w:bCs/>
              </w:rPr>
            </w:pPr>
            <w:r w:rsidRPr="00886EAF">
              <w:rPr>
                <w:b/>
                <w:bCs/>
              </w:rPr>
              <w:t>Canopy Position</w:t>
            </w:r>
          </w:p>
        </w:tc>
      </w:tr>
      <w:tr w:rsidRPr="00886EAF" w:rsidR="00886EAF" w:rsidTr="00886EAF" w14:paraId="3C53C6A1" w14:textId="77777777">
        <w:tc>
          <w:tcPr>
            <w:tcW w:w="1056" w:type="dxa"/>
            <w:tcBorders>
              <w:top w:val="single" w:color="000000" w:sz="12" w:space="0"/>
            </w:tcBorders>
            <w:shd w:val="clear" w:color="auto" w:fill="auto"/>
          </w:tcPr>
          <w:p w:rsidRPr="00886EAF" w:rsidR="00886EAF" w:rsidP="00EF56C6" w:rsidRDefault="00886EAF" w14:paraId="0C982163" w14:textId="77777777">
            <w:pPr>
              <w:rPr>
                <w:bCs/>
              </w:rPr>
            </w:pPr>
            <w:r w:rsidRPr="00886EAF">
              <w:rPr>
                <w:bCs/>
              </w:rPr>
              <w:t>PIRE</w:t>
            </w:r>
          </w:p>
        </w:tc>
        <w:tc>
          <w:tcPr>
            <w:tcW w:w="2040" w:type="dxa"/>
            <w:tcBorders>
              <w:top w:val="single" w:color="000000" w:sz="12" w:space="0"/>
            </w:tcBorders>
            <w:shd w:val="clear" w:color="auto" w:fill="auto"/>
          </w:tcPr>
          <w:p w:rsidRPr="00886EAF" w:rsidR="00886EAF" w:rsidP="00EF56C6" w:rsidRDefault="00886EAF" w14:paraId="43458192" w14:textId="77777777">
            <w:r w:rsidRPr="00886EAF">
              <w:t>Pinus resinosa</w:t>
            </w:r>
          </w:p>
        </w:tc>
        <w:tc>
          <w:tcPr>
            <w:tcW w:w="2148" w:type="dxa"/>
            <w:tcBorders>
              <w:top w:val="single" w:color="000000" w:sz="12" w:space="0"/>
            </w:tcBorders>
            <w:shd w:val="clear" w:color="auto" w:fill="auto"/>
          </w:tcPr>
          <w:p w:rsidRPr="00886EAF" w:rsidR="00886EAF" w:rsidP="00EF56C6" w:rsidRDefault="00886EAF" w14:paraId="5C889721" w14:textId="77777777">
            <w:r w:rsidRPr="00886EAF">
              <w:t>Red pine</w:t>
            </w:r>
          </w:p>
        </w:tc>
        <w:tc>
          <w:tcPr>
            <w:tcW w:w="1956" w:type="dxa"/>
            <w:tcBorders>
              <w:top w:val="single" w:color="000000" w:sz="12" w:space="0"/>
            </w:tcBorders>
            <w:shd w:val="clear" w:color="auto" w:fill="auto"/>
          </w:tcPr>
          <w:p w:rsidRPr="00886EAF" w:rsidR="00886EAF" w:rsidP="00EF56C6" w:rsidRDefault="00886EAF" w14:paraId="7F1AA5B3" w14:textId="77777777">
            <w:r w:rsidRPr="00886EAF">
              <w:t>Upper</w:t>
            </w:r>
          </w:p>
        </w:tc>
      </w:tr>
      <w:tr w:rsidRPr="00886EAF" w:rsidR="00886EAF" w:rsidTr="00886EAF" w14:paraId="0613FBC9" w14:textId="77777777">
        <w:tc>
          <w:tcPr>
            <w:tcW w:w="1056" w:type="dxa"/>
            <w:shd w:val="clear" w:color="auto" w:fill="auto"/>
          </w:tcPr>
          <w:p w:rsidRPr="00886EAF" w:rsidR="00886EAF" w:rsidP="00EF56C6" w:rsidRDefault="00886EAF" w14:paraId="74F7D90A" w14:textId="77777777">
            <w:pPr>
              <w:rPr>
                <w:bCs/>
              </w:rPr>
            </w:pPr>
            <w:r w:rsidRPr="00886EAF">
              <w:rPr>
                <w:bCs/>
              </w:rPr>
              <w:t>PIST</w:t>
            </w:r>
          </w:p>
        </w:tc>
        <w:tc>
          <w:tcPr>
            <w:tcW w:w="2040" w:type="dxa"/>
            <w:shd w:val="clear" w:color="auto" w:fill="auto"/>
          </w:tcPr>
          <w:p w:rsidRPr="00886EAF" w:rsidR="00886EAF" w:rsidP="00EF56C6" w:rsidRDefault="00886EAF" w14:paraId="634E4A91" w14:textId="77777777">
            <w:r w:rsidRPr="00886EAF">
              <w:t>Pinus strobus</w:t>
            </w:r>
          </w:p>
        </w:tc>
        <w:tc>
          <w:tcPr>
            <w:tcW w:w="2148" w:type="dxa"/>
            <w:shd w:val="clear" w:color="auto" w:fill="auto"/>
          </w:tcPr>
          <w:p w:rsidRPr="00886EAF" w:rsidR="00886EAF" w:rsidP="00EF56C6" w:rsidRDefault="00886EAF" w14:paraId="4D8F9948" w14:textId="77777777">
            <w:r w:rsidRPr="00886EAF">
              <w:t>Eastern white pine</w:t>
            </w:r>
          </w:p>
        </w:tc>
        <w:tc>
          <w:tcPr>
            <w:tcW w:w="1956" w:type="dxa"/>
            <w:shd w:val="clear" w:color="auto" w:fill="auto"/>
          </w:tcPr>
          <w:p w:rsidRPr="00886EAF" w:rsidR="00886EAF" w:rsidP="00EF56C6" w:rsidRDefault="00886EAF" w14:paraId="18F83B9F" w14:textId="77777777">
            <w:r w:rsidRPr="00886EAF">
              <w:t>Upper</w:t>
            </w:r>
          </w:p>
        </w:tc>
      </w:tr>
      <w:tr w:rsidRPr="00886EAF" w:rsidR="00886EAF" w:rsidTr="00886EAF" w14:paraId="6EB10E8D" w14:textId="77777777">
        <w:tc>
          <w:tcPr>
            <w:tcW w:w="1056" w:type="dxa"/>
            <w:shd w:val="clear" w:color="auto" w:fill="auto"/>
          </w:tcPr>
          <w:p w:rsidRPr="00886EAF" w:rsidR="00886EAF" w:rsidP="00EF56C6" w:rsidRDefault="00886EAF" w14:paraId="47AF0A43" w14:textId="77777777">
            <w:pPr>
              <w:rPr>
                <w:bCs/>
              </w:rPr>
            </w:pPr>
            <w:r w:rsidRPr="00886EAF">
              <w:rPr>
                <w:bCs/>
              </w:rPr>
              <w:t>BEPA</w:t>
            </w:r>
          </w:p>
        </w:tc>
        <w:tc>
          <w:tcPr>
            <w:tcW w:w="2040" w:type="dxa"/>
            <w:shd w:val="clear" w:color="auto" w:fill="auto"/>
          </w:tcPr>
          <w:p w:rsidRPr="00886EAF" w:rsidR="00886EAF" w:rsidP="00EF56C6" w:rsidRDefault="00886EAF" w14:paraId="212987AE" w14:textId="77777777">
            <w:r w:rsidRPr="00886EAF">
              <w:t>Betula papyrifera</w:t>
            </w:r>
          </w:p>
        </w:tc>
        <w:tc>
          <w:tcPr>
            <w:tcW w:w="2148" w:type="dxa"/>
            <w:shd w:val="clear" w:color="auto" w:fill="auto"/>
          </w:tcPr>
          <w:p w:rsidRPr="00886EAF" w:rsidR="00886EAF" w:rsidP="00EF56C6" w:rsidRDefault="00886EAF" w14:paraId="5146E1CC" w14:textId="77777777">
            <w:r w:rsidRPr="00886EAF">
              <w:t>Paper birch</w:t>
            </w:r>
          </w:p>
        </w:tc>
        <w:tc>
          <w:tcPr>
            <w:tcW w:w="1956" w:type="dxa"/>
            <w:shd w:val="clear" w:color="auto" w:fill="auto"/>
          </w:tcPr>
          <w:p w:rsidRPr="00886EAF" w:rsidR="00886EAF" w:rsidP="00EF56C6" w:rsidRDefault="00886EAF" w14:paraId="275122CE" w14:textId="77777777">
            <w:r w:rsidRPr="00886EAF">
              <w:t>Mid-Upper</w:t>
            </w:r>
          </w:p>
        </w:tc>
      </w:tr>
      <w:tr w:rsidRPr="00886EAF" w:rsidR="00886EAF" w:rsidTr="00886EAF" w14:paraId="74EB3B83" w14:textId="77777777">
        <w:tc>
          <w:tcPr>
            <w:tcW w:w="1056" w:type="dxa"/>
            <w:shd w:val="clear" w:color="auto" w:fill="auto"/>
          </w:tcPr>
          <w:p w:rsidRPr="00886EAF" w:rsidR="00886EAF" w:rsidP="00EF56C6" w:rsidRDefault="00886EAF" w14:paraId="19882FA3" w14:textId="77777777">
            <w:pPr>
              <w:rPr>
                <w:bCs/>
              </w:rPr>
            </w:pPr>
            <w:r w:rsidRPr="00886EAF">
              <w:rPr>
                <w:bCs/>
              </w:rPr>
              <w:t>ABBA</w:t>
            </w:r>
          </w:p>
        </w:tc>
        <w:tc>
          <w:tcPr>
            <w:tcW w:w="2040" w:type="dxa"/>
            <w:shd w:val="clear" w:color="auto" w:fill="auto"/>
          </w:tcPr>
          <w:p w:rsidRPr="00886EAF" w:rsidR="00886EAF" w:rsidP="00EF56C6" w:rsidRDefault="00886EAF" w14:paraId="18982FCC" w14:textId="77777777">
            <w:r w:rsidRPr="00886EAF">
              <w:t>Abies balsamea</w:t>
            </w:r>
          </w:p>
        </w:tc>
        <w:tc>
          <w:tcPr>
            <w:tcW w:w="2148" w:type="dxa"/>
            <w:shd w:val="clear" w:color="auto" w:fill="auto"/>
          </w:tcPr>
          <w:p w:rsidRPr="00886EAF" w:rsidR="00886EAF" w:rsidP="00EF56C6" w:rsidRDefault="00886EAF" w14:paraId="216E65B3" w14:textId="77777777">
            <w:r w:rsidRPr="00886EAF">
              <w:t>Balsam fir</w:t>
            </w:r>
          </w:p>
        </w:tc>
        <w:tc>
          <w:tcPr>
            <w:tcW w:w="1956" w:type="dxa"/>
            <w:shd w:val="clear" w:color="auto" w:fill="auto"/>
          </w:tcPr>
          <w:p w:rsidRPr="00886EAF" w:rsidR="00886EAF" w:rsidP="00EF56C6" w:rsidRDefault="00886EAF" w14:paraId="23404D89" w14:textId="77777777">
            <w:r w:rsidRPr="00886EAF">
              <w:t>Low-Mid</w:t>
            </w:r>
          </w:p>
        </w:tc>
      </w:tr>
    </w:tbl>
    <w:p w:rsidR="00886EAF" w:rsidP="00886EAF" w:rsidRDefault="00886EAF" w14:paraId="7F56FA03" w14:textId="77777777"/>
    <w:p w:rsidR="00886EAF" w:rsidP="00886EAF" w:rsidRDefault="00886EAF" w14:paraId="46C234CF" w14:textId="77777777">
      <w:pPr>
        <w:pStyle w:val="SClassInfoPara"/>
      </w:pPr>
      <w:r>
        <w:lastRenderedPageBreak/>
        <w:t>Description</w:t>
      </w:r>
    </w:p>
    <w:p w:rsidR="00886EAF" w:rsidP="00886EAF" w:rsidRDefault="00886EAF" w14:paraId="2370BC72" w14:textId="77777777">
      <w:r>
        <w:t>This stage also includes scattered paper birch, jack pine, balsam fir, red maple</w:t>
      </w:r>
      <w:r w:rsidR="005D74CE">
        <w:t>,</w:t>
      </w:r>
      <w:r>
        <w:t xml:space="preserve"> and occasionally oak. In this stage</w:t>
      </w:r>
      <w:r w:rsidR="005D74CE">
        <w:t>,</w:t>
      </w:r>
      <w:r>
        <w:t xml:space="preserve"> red and white pine dominate and overtop the hardwoods and fir. Black and white spruce become more common. </w:t>
      </w:r>
    </w:p>
    <w:p w:rsidR="00886EAF" w:rsidP="00886EAF" w:rsidRDefault="00886EAF" w14:paraId="36FA33B0" w14:textId="77777777"/>
    <w:p>
      <w:r>
        <w:rPr>
          <w:i/>
          <w:u w:val="single"/>
        </w:rPr>
        <w:t>Maximum Tree Size Class</w:t>
      </w:r>
      <w:br/>
      <w:r>
        <w:t>Pole 5-9" DBH</w:t>
      </w:r>
    </w:p>
    <w:p w:rsidR="00886EAF" w:rsidP="00886EAF" w:rsidRDefault="00886EAF" w14:paraId="379DAB59"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886EAF" w:rsidP="00886EAF" w:rsidRDefault="00886EAF" w14:paraId="33A0DD7F" w14:textId="77777777"/>
    <w:p w:rsidR="00886EAF" w:rsidP="00886EAF" w:rsidRDefault="00886EAF" w14:paraId="3D5E26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886EAF" w:rsidR="00886EAF" w:rsidTr="00886EAF" w14:paraId="2EA6B3B1" w14:textId="77777777">
        <w:tc>
          <w:tcPr>
            <w:tcW w:w="1056" w:type="dxa"/>
            <w:tcBorders>
              <w:top w:val="single" w:color="auto" w:sz="2" w:space="0"/>
              <w:bottom w:val="single" w:color="000000" w:sz="12" w:space="0"/>
            </w:tcBorders>
            <w:shd w:val="clear" w:color="auto" w:fill="auto"/>
          </w:tcPr>
          <w:p w:rsidRPr="00886EAF" w:rsidR="00886EAF" w:rsidP="00C03294" w:rsidRDefault="00886EAF" w14:paraId="600291BC" w14:textId="77777777">
            <w:pPr>
              <w:rPr>
                <w:b/>
                <w:bCs/>
              </w:rPr>
            </w:pPr>
            <w:r w:rsidRPr="00886EAF">
              <w:rPr>
                <w:b/>
                <w:bCs/>
              </w:rPr>
              <w:t>Symbol</w:t>
            </w:r>
          </w:p>
        </w:tc>
        <w:tc>
          <w:tcPr>
            <w:tcW w:w="1908" w:type="dxa"/>
            <w:tcBorders>
              <w:top w:val="single" w:color="auto" w:sz="2" w:space="0"/>
              <w:bottom w:val="single" w:color="000000" w:sz="12" w:space="0"/>
            </w:tcBorders>
            <w:shd w:val="clear" w:color="auto" w:fill="auto"/>
          </w:tcPr>
          <w:p w:rsidRPr="00886EAF" w:rsidR="00886EAF" w:rsidP="00C03294" w:rsidRDefault="00886EAF" w14:paraId="5D9DB349" w14:textId="77777777">
            <w:pPr>
              <w:rPr>
                <w:b/>
                <w:bCs/>
              </w:rPr>
            </w:pPr>
            <w:r w:rsidRPr="00886EAF">
              <w:rPr>
                <w:b/>
                <w:bCs/>
              </w:rPr>
              <w:t>Scientific Name</w:t>
            </w:r>
          </w:p>
        </w:tc>
        <w:tc>
          <w:tcPr>
            <w:tcW w:w="2148" w:type="dxa"/>
            <w:tcBorders>
              <w:top w:val="single" w:color="auto" w:sz="2" w:space="0"/>
              <w:bottom w:val="single" w:color="000000" w:sz="12" w:space="0"/>
            </w:tcBorders>
            <w:shd w:val="clear" w:color="auto" w:fill="auto"/>
          </w:tcPr>
          <w:p w:rsidRPr="00886EAF" w:rsidR="00886EAF" w:rsidP="00C03294" w:rsidRDefault="00886EAF" w14:paraId="05F3D722" w14:textId="77777777">
            <w:pPr>
              <w:rPr>
                <w:b/>
                <w:bCs/>
              </w:rPr>
            </w:pPr>
            <w:r w:rsidRPr="00886EAF">
              <w:rPr>
                <w:b/>
                <w:bCs/>
              </w:rPr>
              <w:t>Common Name</w:t>
            </w:r>
          </w:p>
        </w:tc>
        <w:tc>
          <w:tcPr>
            <w:tcW w:w="1956" w:type="dxa"/>
            <w:tcBorders>
              <w:top w:val="single" w:color="auto" w:sz="2" w:space="0"/>
              <w:bottom w:val="single" w:color="000000" w:sz="12" w:space="0"/>
            </w:tcBorders>
            <w:shd w:val="clear" w:color="auto" w:fill="auto"/>
          </w:tcPr>
          <w:p w:rsidRPr="00886EAF" w:rsidR="00886EAF" w:rsidP="00C03294" w:rsidRDefault="00886EAF" w14:paraId="7690DE22" w14:textId="77777777">
            <w:pPr>
              <w:rPr>
                <w:b/>
                <w:bCs/>
              </w:rPr>
            </w:pPr>
            <w:r w:rsidRPr="00886EAF">
              <w:rPr>
                <w:b/>
                <w:bCs/>
              </w:rPr>
              <w:t>Canopy Position</w:t>
            </w:r>
          </w:p>
        </w:tc>
      </w:tr>
      <w:tr w:rsidRPr="00886EAF" w:rsidR="00886EAF" w:rsidTr="00886EAF" w14:paraId="1F846FC6" w14:textId="77777777">
        <w:tc>
          <w:tcPr>
            <w:tcW w:w="1056" w:type="dxa"/>
            <w:tcBorders>
              <w:top w:val="single" w:color="000000" w:sz="12" w:space="0"/>
            </w:tcBorders>
            <w:shd w:val="clear" w:color="auto" w:fill="auto"/>
          </w:tcPr>
          <w:p w:rsidRPr="00886EAF" w:rsidR="00886EAF" w:rsidP="00C03294" w:rsidRDefault="00886EAF" w14:paraId="4C485229" w14:textId="77777777">
            <w:pPr>
              <w:rPr>
                <w:bCs/>
              </w:rPr>
            </w:pPr>
            <w:r w:rsidRPr="00886EAF">
              <w:rPr>
                <w:bCs/>
              </w:rPr>
              <w:t>PIRE</w:t>
            </w:r>
          </w:p>
        </w:tc>
        <w:tc>
          <w:tcPr>
            <w:tcW w:w="1908" w:type="dxa"/>
            <w:tcBorders>
              <w:top w:val="single" w:color="000000" w:sz="12" w:space="0"/>
            </w:tcBorders>
            <w:shd w:val="clear" w:color="auto" w:fill="auto"/>
          </w:tcPr>
          <w:p w:rsidRPr="00886EAF" w:rsidR="00886EAF" w:rsidP="00C03294" w:rsidRDefault="00886EAF" w14:paraId="0D84C5F7" w14:textId="77777777">
            <w:r w:rsidRPr="00886EAF">
              <w:t>Pinus resinosa</w:t>
            </w:r>
          </w:p>
        </w:tc>
        <w:tc>
          <w:tcPr>
            <w:tcW w:w="2148" w:type="dxa"/>
            <w:tcBorders>
              <w:top w:val="single" w:color="000000" w:sz="12" w:space="0"/>
            </w:tcBorders>
            <w:shd w:val="clear" w:color="auto" w:fill="auto"/>
          </w:tcPr>
          <w:p w:rsidRPr="00886EAF" w:rsidR="00886EAF" w:rsidP="00C03294" w:rsidRDefault="00886EAF" w14:paraId="39AB4AC1" w14:textId="77777777">
            <w:r w:rsidRPr="00886EAF">
              <w:t>Red pine</w:t>
            </w:r>
          </w:p>
        </w:tc>
        <w:tc>
          <w:tcPr>
            <w:tcW w:w="1956" w:type="dxa"/>
            <w:tcBorders>
              <w:top w:val="single" w:color="000000" w:sz="12" w:space="0"/>
            </w:tcBorders>
            <w:shd w:val="clear" w:color="auto" w:fill="auto"/>
          </w:tcPr>
          <w:p w:rsidRPr="00886EAF" w:rsidR="00886EAF" w:rsidP="00C03294" w:rsidRDefault="00886EAF" w14:paraId="7B5FA686" w14:textId="77777777">
            <w:r w:rsidRPr="00886EAF">
              <w:t>Upper</w:t>
            </w:r>
          </w:p>
        </w:tc>
      </w:tr>
      <w:tr w:rsidRPr="00886EAF" w:rsidR="00886EAF" w:rsidTr="00886EAF" w14:paraId="067B4383" w14:textId="77777777">
        <w:tc>
          <w:tcPr>
            <w:tcW w:w="1056" w:type="dxa"/>
            <w:shd w:val="clear" w:color="auto" w:fill="auto"/>
          </w:tcPr>
          <w:p w:rsidRPr="00886EAF" w:rsidR="00886EAF" w:rsidP="00C03294" w:rsidRDefault="00886EAF" w14:paraId="36C0B39B" w14:textId="77777777">
            <w:pPr>
              <w:rPr>
                <w:bCs/>
              </w:rPr>
            </w:pPr>
            <w:r w:rsidRPr="00886EAF">
              <w:rPr>
                <w:bCs/>
              </w:rPr>
              <w:t>PIST</w:t>
            </w:r>
          </w:p>
        </w:tc>
        <w:tc>
          <w:tcPr>
            <w:tcW w:w="1908" w:type="dxa"/>
            <w:shd w:val="clear" w:color="auto" w:fill="auto"/>
          </w:tcPr>
          <w:p w:rsidRPr="00886EAF" w:rsidR="00886EAF" w:rsidP="00C03294" w:rsidRDefault="00886EAF" w14:paraId="19B70F63" w14:textId="77777777">
            <w:r w:rsidRPr="00886EAF">
              <w:t>Pinus strobus</w:t>
            </w:r>
          </w:p>
        </w:tc>
        <w:tc>
          <w:tcPr>
            <w:tcW w:w="2148" w:type="dxa"/>
            <w:shd w:val="clear" w:color="auto" w:fill="auto"/>
          </w:tcPr>
          <w:p w:rsidRPr="00886EAF" w:rsidR="00886EAF" w:rsidP="00C03294" w:rsidRDefault="00886EAF" w14:paraId="1ED606C8" w14:textId="77777777">
            <w:r w:rsidRPr="00886EAF">
              <w:t>Eastern white pine</w:t>
            </w:r>
          </w:p>
        </w:tc>
        <w:tc>
          <w:tcPr>
            <w:tcW w:w="1956" w:type="dxa"/>
            <w:shd w:val="clear" w:color="auto" w:fill="auto"/>
          </w:tcPr>
          <w:p w:rsidRPr="00886EAF" w:rsidR="00886EAF" w:rsidP="00C03294" w:rsidRDefault="00886EAF" w14:paraId="13CEFAE1" w14:textId="77777777">
            <w:r w:rsidRPr="00886EAF">
              <w:t>Upper</w:t>
            </w:r>
          </w:p>
        </w:tc>
      </w:tr>
      <w:tr w:rsidRPr="00886EAF" w:rsidR="00886EAF" w:rsidTr="00886EAF" w14:paraId="3257F911" w14:textId="77777777">
        <w:tc>
          <w:tcPr>
            <w:tcW w:w="1056" w:type="dxa"/>
            <w:shd w:val="clear" w:color="auto" w:fill="auto"/>
          </w:tcPr>
          <w:p w:rsidRPr="00886EAF" w:rsidR="00886EAF" w:rsidP="00C03294" w:rsidRDefault="00886EAF" w14:paraId="41D9ADCA" w14:textId="77777777">
            <w:pPr>
              <w:rPr>
                <w:bCs/>
              </w:rPr>
            </w:pPr>
            <w:r w:rsidRPr="00886EAF">
              <w:rPr>
                <w:bCs/>
              </w:rPr>
              <w:t>ABBA</w:t>
            </w:r>
          </w:p>
        </w:tc>
        <w:tc>
          <w:tcPr>
            <w:tcW w:w="1908" w:type="dxa"/>
            <w:shd w:val="clear" w:color="auto" w:fill="auto"/>
          </w:tcPr>
          <w:p w:rsidRPr="00886EAF" w:rsidR="00886EAF" w:rsidP="00C03294" w:rsidRDefault="00886EAF" w14:paraId="56ECF6DF" w14:textId="77777777">
            <w:r w:rsidRPr="00886EAF">
              <w:t>Abies balsamea</w:t>
            </w:r>
          </w:p>
        </w:tc>
        <w:tc>
          <w:tcPr>
            <w:tcW w:w="2148" w:type="dxa"/>
            <w:shd w:val="clear" w:color="auto" w:fill="auto"/>
          </w:tcPr>
          <w:p w:rsidRPr="00886EAF" w:rsidR="00886EAF" w:rsidP="00C03294" w:rsidRDefault="00886EAF" w14:paraId="5BC7B6B5" w14:textId="77777777">
            <w:r w:rsidRPr="00886EAF">
              <w:t>Balsam fir</w:t>
            </w:r>
          </w:p>
        </w:tc>
        <w:tc>
          <w:tcPr>
            <w:tcW w:w="1956" w:type="dxa"/>
            <w:shd w:val="clear" w:color="auto" w:fill="auto"/>
          </w:tcPr>
          <w:p w:rsidRPr="00886EAF" w:rsidR="00886EAF" w:rsidP="00C03294" w:rsidRDefault="00886EAF" w14:paraId="17B91499" w14:textId="77777777">
            <w:r w:rsidRPr="00886EAF">
              <w:t>Mid-Upper</w:t>
            </w:r>
          </w:p>
        </w:tc>
      </w:tr>
    </w:tbl>
    <w:p w:rsidR="00886EAF" w:rsidP="00886EAF" w:rsidRDefault="00886EAF" w14:paraId="73FABF97" w14:textId="77777777"/>
    <w:p w:rsidR="00886EAF" w:rsidP="00886EAF" w:rsidRDefault="00886EAF" w14:paraId="7594E975" w14:textId="77777777">
      <w:pPr>
        <w:pStyle w:val="SClassInfoPara"/>
      </w:pPr>
      <w:r>
        <w:t>Description</w:t>
      </w:r>
    </w:p>
    <w:p w:rsidR="00886EAF" w:rsidP="00886EAF" w:rsidRDefault="00886EAF" w14:paraId="6CCD1308" w14:textId="77777777">
      <w:r>
        <w:t>Without fire</w:t>
      </w:r>
      <w:r w:rsidR="005D74CE">
        <w:t>,</w:t>
      </w:r>
      <w:r>
        <w:t xml:space="preserve"> balsam fir increases in density</w:t>
      </w:r>
      <w:r w:rsidR="005D74CE">
        <w:t xml:space="preserve">, </w:t>
      </w:r>
      <w:r>
        <w:t>as do birch and maple</w:t>
      </w:r>
      <w:r w:rsidR="005D74CE">
        <w:t>,</w:t>
      </w:r>
      <w:r>
        <w:t xml:space="preserve"> and form a sporadic midstory. What aspen was present initially begins to drop out due to windthrow. Red and white pine continue to dominant the upper canopy. </w:t>
      </w:r>
    </w:p>
    <w:p w:rsidR="00886EAF" w:rsidP="00886EAF" w:rsidRDefault="00886EAF" w14:paraId="06CEAFDC" w14:textId="77777777"/>
    <w:p>
      <w:r>
        <w:rPr>
          <w:i/>
          <w:u w:val="single"/>
        </w:rPr>
        <w:t>Maximum Tree Size Class</w:t>
      </w:r>
      <w:br/>
      <w:r>
        <w:t>Medium 9-21" DBH</w:t>
      </w:r>
    </w:p>
    <w:p w:rsidR="00886EAF" w:rsidP="00886EAF" w:rsidRDefault="00886EAF" w14:paraId="423D49B6"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86EAF" w:rsidP="00886EAF" w:rsidRDefault="00886EAF" w14:paraId="22347236" w14:textId="77777777"/>
    <w:p w:rsidR="00886EAF" w:rsidP="00886EAF" w:rsidRDefault="00886EAF" w14:paraId="510E52B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48"/>
        <w:gridCol w:w="1956"/>
      </w:tblGrid>
      <w:tr w:rsidRPr="00886EAF" w:rsidR="00886EAF" w:rsidTr="00886EAF" w14:paraId="3A99F86B" w14:textId="77777777">
        <w:tc>
          <w:tcPr>
            <w:tcW w:w="1056" w:type="dxa"/>
            <w:tcBorders>
              <w:top w:val="single" w:color="auto" w:sz="2" w:space="0"/>
              <w:bottom w:val="single" w:color="000000" w:sz="12" w:space="0"/>
            </w:tcBorders>
            <w:shd w:val="clear" w:color="auto" w:fill="auto"/>
          </w:tcPr>
          <w:p w:rsidRPr="00886EAF" w:rsidR="00886EAF" w:rsidP="005632C7" w:rsidRDefault="00886EAF" w14:paraId="2D87184F" w14:textId="77777777">
            <w:pPr>
              <w:rPr>
                <w:b/>
                <w:bCs/>
              </w:rPr>
            </w:pPr>
            <w:r w:rsidRPr="00886EAF">
              <w:rPr>
                <w:b/>
                <w:bCs/>
              </w:rPr>
              <w:t>Symbol</w:t>
            </w:r>
          </w:p>
        </w:tc>
        <w:tc>
          <w:tcPr>
            <w:tcW w:w="2040" w:type="dxa"/>
            <w:tcBorders>
              <w:top w:val="single" w:color="auto" w:sz="2" w:space="0"/>
              <w:bottom w:val="single" w:color="000000" w:sz="12" w:space="0"/>
            </w:tcBorders>
            <w:shd w:val="clear" w:color="auto" w:fill="auto"/>
          </w:tcPr>
          <w:p w:rsidRPr="00886EAF" w:rsidR="00886EAF" w:rsidP="005632C7" w:rsidRDefault="00886EAF" w14:paraId="32BC5788" w14:textId="77777777">
            <w:pPr>
              <w:rPr>
                <w:b/>
                <w:bCs/>
              </w:rPr>
            </w:pPr>
            <w:r w:rsidRPr="00886EAF">
              <w:rPr>
                <w:b/>
                <w:bCs/>
              </w:rPr>
              <w:t>Scientific Name</w:t>
            </w:r>
          </w:p>
        </w:tc>
        <w:tc>
          <w:tcPr>
            <w:tcW w:w="2148" w:type="dxa"/>
            <w:tcBorders>
              <w:top w:val="single" w:color="auto" w:sz="2" w:space="0"/>
              <w:bottom w:val="single" w:color="000000" w:sz="12" w:space="0"/>
            </w:tcBorders>
            <w:shd w:val="clear" w:color="auto" w:fill="auto"/>
          </w:tcPr>
          <w:p w:rsidRPr="00886EAF" w:rsidR="00886EAF" w:rsidP="005632C7" w:rsidRDefault="00886EAF" w14:paraId="7E76C528" w14:textId="77777777">
            <w:pPr>
              <w:rPr>
                <w:b/>
                <w:bCs/>
              </w:rPr>
            </w:pPr>
            <w:r w:rsidRPr="00886EAF">
              <w:rPr>
                <w:b/>
                <w:bCs/>
              </w:rPr>
              <w:t>Common Name</w:t>
            </w:r>
          </w:p>
        </w:tc>
        <w:tc>
          <w:tcPr>
            <w:tcW w:w="1956" w:type="dxa"/>
            <w:tcBorders>
              <w:top w:val="single" w:color="auto" w:sz="2" w:space="0"/>
              <w:bottom w:val="single" w:color="000000" w:sz="12" w:space="0"/>
            </w:tcBorders>
            <w:shd w:val="clear" w:color="auto" w:fill="auto"/>
          </w:tcPr>
          <w:p w:rsidRPr="00886EAF" w:rsidR="00886EAF" w:rsidP="005632C7" w:rsidRDefault="00886EAF" w14:paraId="2D769E0C" w14:textId="77777777">
            <w:pPr>
              <w:rPr>
                <w:b/>
                <w:bCs/>
              </w:rPr>
            </w:pPr>
            <w:r w:rsidRPr="00886EAF">
              <w:rPr>
                <w:b/>
                <w:bCs/>
              </w:rPr>
              <w:t>Canopy Position</w:t>
            </w:r>
          </w:p>
        </w:tc>
      </w:tr>
      <w:tr w:rsidRPr="00886EAF" w:rsidR="00886EAF" w:rsidTr="00886EAF" w14:paraId="5323B4EB" w14:textId="77777777">
        <w:tc>
          <w:tcPr>
            <w:tcW w:w="1056" w:type="dxa"/>
            <w:tcBorders>
              <w:top w:val="single" w:color="000000" w:sz="12" w:space="0"/>
            </w:tcBorders>
            <w:shd w:val="clear" w:color="auto" w:fill="auto"/>
          </w:tcPr>
          <w:p w:rsidRPr="00886EAF" w:rsidR="00886EAF" w:rsidP="005632C7" w:rsidRDefault="00886EAF" w14:paraId="3FDBF457" w14:textId="77777777">
            <w:pPr>
              <w:rPr>
                <w:bCs/>
              </w:rPr>
            </w:pPr>
            <w:r w:rsidRPr="00886EAF">
              <w:rPr>
                <w:bCs/>
              </w:rPr>
              <w:t>PIRE</w:t>
            </w:r>
          </w:p>
        </w:tc>
        <w:tc>
          <w:tcPr>
            <w:tcW w:w="2040" w:type="dxa"/>
            <w:tcBorders>
              <w:top w:val="single" w:color="000000" w:sz="12" w:space="0"/>
            </w:tcBorders>
            <w:shd w:val="clear" w:color="auto" w:fill="auto"/>
          </w:tcPr>
          <w:p w:rsidRPr="00886EAF" w:rsidR="00886EAF" w:rsidP="005632C7" w:rsidRDefault="00886EAF" w14:paraId="743994C7" w14:textId="77777777">
            <w:r w:rsidRPr="00886EAF">
              <w:t>Pinus resinosa</w:t>
            </w:r>
          </w:p>
        </w:tc>
        <w:tc>
          <w:tcPr>
            <w:tcW w:w="2148" w:type="dxa"/>
            <w:tcBorders>
              <w:top w:val="single" w:color="000000" w:sz="12" w:space="0"/>
            </w:tcBorders>
            <w:shd w:val="clear" w:color="auto" w:fill="auto"/>
          </w:tcPr>
          <w:p w:rsidRPr="00886EAF" w:rsidR="00886EAF" w:rsidP="005632C7" w:rsidRDefault="00886EAF" w14:paraId="600D9B10" w14:textId="77777777">
            <w:r w:rsidRPr="00886EAF">
              <w:t>Red pine</w:t>
            </w:r>
          </w:p>
        </w:tc>
        <w:tc>
          <w:tcPr>
            <w:tcW w:w="1956" w:type="dxa"/>
            <w:tcBorders>
              <w:top w:val="single" w:color="000000" w:sz="12" w:space="0"/>
            </w:tcBorders>
            <w:shd w:val="clear" w:color="auto" w:fill="auto"/>
          </w:tcPr>
          <w:p w:rsidRPr="00886EAF" w:rsidR="00886EAF" w:rsidP="005632C7" w:rsidRDefault="00886EAF" w14:paraId="0502AFEC" w14:textId="77777777">
            <w:r w:rsidRPr="00886EAF">
              <w:t>Upper</w:t>
            </w:r>
          </w:p>
        </w:tc>
      </w:tr>
      <w:tr w:rsidRPr="00886EAF" w:rsidR="00886EAF" w:rsidTr="00886EAF" w14:paraId="65BAEB22" w14:textId="77777777">
        <w:tc>
          <w:tcPr>
            <w:tcW w:w="1056" w:type="dxa"/>
            <w:shd w:val="clear" w:color="auto" w:fill="auto"/>
          </w:tcPr>
          <w:p w:rsidRPr="00886EAF" w:rsidR="00886EAF" w:rsidP="005632C7" w:rsidRDefault="00886EAF" w14:paraId="1BE08074" w14:textId="77777777">
            <w:pPr>
              <w:rPr>
                <w:bCs/>
              </w:rPr>
            </w:pPr>
            <w:r w:rsidRPr="00886EAF">
              <w:rPr>
                <w:bCs/>
              </w:rPr>
              <w:t>PIST</w:t>
            </w:r>
          </w:p>
        </w:tc>
        <w:tc>
          <w:tcPr>
            <w:tcW w:w="2040" w:type="dxa"/>
            <w:shd w:val="clear" w:color="auto" w:fill="auto"/>
          </w:tcPr>
          <w:p w:rsidRPr="00886EAF" w:rsidR="00886EAF" w:rsidP="005632C7" w:rsidRDefault="00886EAF" w14:paraId="0EAC96E5" w14:textId="77777777">
            <w:r w:rsidRPr="00886EAF">
              <w:t>Pinus strobus</w:t>
            </w:r>
          </w:p>
        </w:tc>
        <w:tc>
          <w:tcPr>
            <w:tcW w:w="2148" w:type="dxa"/>
            <w:shd w:val="clear" w:color="auto" w:fill="auto"/>
          </w:tcPr>
          <w:p w:rsidRPr="00886EAF" w:rsidR="00886EAF" w:rsidP="005632C7" w:rsidRDefault="00886EAF" w14:paraId="0E257DE0" w14:textId="77777777">
            <w:r w:rsidRPr="00886EAF">
              <w:t>Eastern white pine</w:t>
            </w:r>
          </w:p>
        </w:tc>
        <w:tc>
          <w:tcPr>
            <w:tcW w:w="1956" w:type="dxa"/>
            <w:shd w:val="clear" w:color="auto" w:fill="auto"/>
          </w:tcPr>
          <w:p w:rsidRPr="00886EAF" w:rsidR="00886EAF" w:rsidP="005632C7" w:rsidRDefault="00886EAF" w14:paraId="4F5AB412" w14:textId="77777777">
            <w:r w:rsidRPr="00886EAF">
              <w:t>Upper</w:t>
            </w:r>
          </w:p>
        </w:tc>
      </w:tr>
      <w:tr w:rsidRPr="00886EAF" w:rsidR="00886EAF" w:rsidTr="00886EAF" w14:paraId="0AEB6F5C" w14:textId="77777777">
        <w:tc>
          <w:tcPr>
            <w:tcW w:w="1056" w:type="dxa"/>
            <w:shd w:val="clear" w:color="auto" w:fill="auto"/>
          </w:tcPr>
          <w:p w:rsidRPr="00886EAF" w:rsidR="00886EAF" w:rsidP="005632C7" w:rsidRDefault="00886EAF" w14:paraId="4EDB53F6" w14:textId="77777777">
            <w:pPr>
              <w:rPr>
                <w:bCs/>
              </w:rPr>
            </w:pPr>
            <w:r w:rsidRPr="00886EAF">
              <w:rPr>
                <w:bCs/>
              </w:rPr>
              <w:t>ABBA</w:t>
            </w:r>
          </w:p>
        </w:tc>
        <w:tc>
          <w:tcPr>
            <w:tcW w:w="2040" w:type="dxa"/>
            <w:shd w:val="clear" w:color="auto" w:fill="auto"/>
          </w:tcPr>
          <w:p w:rsidRPr="00886EAF" w:rsidR="00886EAF" w:rsidP="005632C7" w:rsidRDefault="00886EAF" w14:paraId="4F30F1B0" w14:textId="77777777">
            <w:r w:rsidRPr="00886EAF">
              <w:t>Abies balsamea</w:t>
            </w:r>
          </w:p>
        </w:tc>
        <w:tc>
          <w:tcPr>
            <w:tcW w:w="2148" w:type="dxa"/>
            <w:shd w:val="clear" w:color="auto" w:fill="auto"/>
          </w:tcPr>
          <w:p w:rsidRPr="00886EAF" w:rsidR="00886EAF" w:rsidP="005632C7" w:rsidRDefault="00886EAF" w14:paraId="23B4C74E" w14:textId="77777777">
            <w:r w:rsidRPr="00886EAF">
              <w:t>Balsam fir</w:t>
            </w:r>
          </w:p>
        </w:tc>
        <w:tc>
          <w:tcPr>
            <w:tcW w:w="1956" w:type="dxa"/>
            <w:shd w:val="clear" w:color="auto" w:fill="auto"/>
          </w:tcPr>
          <w:p w:rsidRPr="00886EAF" w:rsidR="00886EAF" w:rsidP="005632C7" w:rsidRDefault="00886EAF" w14:paraId="694EB10F" w14:textId="77777777">
            <w:r w:rsidRPr="00886EAF">
              <w:t>Mid-Upper</w:t>
            </w:r>
          </w:p>
        </w:tc>
      </w:tr>
      <w:tr w:rsidRPr="00886EAF" w:rsidR="00886EAF" w:rsidTr="00886EAF" w14:paraId="61099F31" w14:textId="77777777">
        <w:tc>
          <w:tcPr>
            <w:tcW w:w="1056" w:type="dxa"/>
            <w:shd w:val="clear" w:color="auto" w:fill="auto"/>
          </w:tcPr>
          <w:p w:rsidRPr="00886EAF" w:rsidR="00886EAF" w:rsidP="005632C7" w:rsidRDefault="00886EAF" w14:paraId="051BC6E9" w14:textId="77777777">
            <w:pPr>
              <w:rPr>
                <w:bCs/>
              </w:rPr>
            </w:pPr>
            <w:r w:rsidRPr="00886EAF">
              <w:rPr>
                <w:bCs/>
              </w:rPr>
              <w:t>BEPA</w:t>
            </w:r>
          </w:p>
        </w:tc>
        <w:tc>
          <w:tcPr>
            <w:tcW w:w="2040" w:type="dxa"/>
            <w:shd w:val="clear" w:color="auto" w:fill="auto"/>
          </w:tcPr>
          <w:p w:rsidRPr="00886EAF" w:rsidR="00886EAF" w:rsidP="005632C7" w:rsidRDefault="00886EAF" w14:paraId="15AA8BC0" w14:textId="77777777">
            <w:r w:rsidRPr="00886EAF">
              <w:t>Betula papyrifera</w:t>
            </w:r>
          </w:p>
        </w:tc>
        <w:tc>
          <w:tcPr>
            <w:tcW w:w="2148" w:type="dxa"/>
            <w:shd w:val="clear" w:color="auto" w:fill="auto"/>
          </w:tcPr>
          <w:p w:rsidRPr="00886EAF" w:rsidR="00886EAF" w:rsidP="005632C7" w:rsidRDefault="00886EAF" w14:paraId="4ABFF394" w14:textId="77777777">
            <w:r w:rsidRPr="00886EAF">
              <w:t>Paper birch</w:t>
            </w:r>
          </w:p>
        </w:tc>
        <w:tc>
          <w:tcPr>
            <w:tcW w:w="1956" w:type="dxa"/>
            <w:shd w:val="clear" w:color="auto" w:fill="auto"/>
          </w:tcPr>
          <w:p w:rsidRPr="00886EAF" w:rsidR="00886EAF" w:rsidP="005632C7" w:rsidRDefault="00886EAF" w14:paraId="40F062C3" w14:textId="77777777">
            <w:r w:rsidRPr="00886EAF">
              <w:t>Middle</w:t>
            </w:r>
          </w:p>
        </w:tc>
      </w:tr>
    </w:tbl>
    <w:p w:rsidR="00886EAF" w:rsidP="00886EAF" w:rsidRDefault="00886EAF" w14:paraId="492CF829" w14:textId="77777777"/>
    <w:p w:rsidR="00886EAF" w:rsidP="00886EAF" w:rsidRDefault="00886EAF" w14:paraId="5D39232C" w14:textId="77777777">
      <w:pPr>
        <w:pStyle w:val="SClassInfoPara"/>
      </w:pPr>
      <w:r>
        <w:t>Description</w:t>
      </w:r>
    </w:p>
    <w:p w:rsidR="00886EAF" w:rsidP="00886EAF" w:rsidRDefault="00886EAF" w14:paraId="7407267F" w14:textId="77777777">
      <w:r>
        <w:t>Some overstory pines</w:t>
      </w:r>
      <w:r w:rsidR="00F23F44">
        <w:t xml:space="preserve"> begin to succumb to windthrow</w:t>
      </w:r>
      <w:r w:rsidR="005D74CE">
        <w:t xml:space="preserve">. </w:t>
      </w:r>
      <w:r>
        <w:t>The understory of balsam fir and/or shrubs and hardwoods becomes quite dense. Openings in the canopy are filled with balsam, spruce</w:t>
      </w:r>
      <w:r w:rsidR="005D74CE">
        <w:t>,</w:t>
      </w:r>
      <w:r>
        <w:t xml:space="preserve"> and birch. Northern white cedar establishes on some sites. </w:t>
      </w:r>
    </w:p>
    <w:p w:rsidR="00886EAF" w:rsidP="00886EAF" w:rsidRDefault="00886EAF" w14:paraId="727D8F01" w14:textId="77777777"/>
    <w:p>
      <w:r>
        <w:rPr>
          <w:i/>
          <w:u w:val="single"/>
        </w:rPr>
        <w:t>Maximum Tree Size Class</w:t>
      </w:r>
      <w:br/>
      <w:r>
        <w:t>Large 21-33" DBH</w:t>
      </w:r>
    </w:p>
    <w:p w:rsidR="00886EAF" w:rsidP="00886EAF" w:rsidRDefault="00886EAF" w14:paraId="55E4094E" w14:textId="77777777">
      <w:pPr>
        <w:pStyle w:val="InfoPara"/>
        <w:pBdr>
          <w:top w:val="single" w:color="auto" w:sz="4" w:space="1"/>
        </w:pBdr>
      </w:pPr>
      <w:r xmlns:w="http://schemas.openxmlformats.org/wordprocessingml/2006/main">
        <w:t>Class E</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886EAF" w:rsidP="00886EAF" w:rsidRDefault="00886EAF" w14:paraId="26FADB37" w14:textId="77777777"/>
    <w:p w:rsidR="00886EAF" w:rsidP="00886EAF" w:rsidRDefault="00886EAF" w14:paraId="00B896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056"/>
        <w:gridCol w:w="1908"/>
        <w:gridCol w:w="2148"/>
        <w:gridCol w:w="1956"/>
      </w:tblGrid>
      <w:tr w:rsidRPr="00886EAF" w:rsidR="00886EAF" w:rsidTr="267DC84C" w14:paraId="502C69EC" w14:textId="77777777">
        <w:tc>
          <w:tcPr>
            <w:tcW w:w="1056" w:type="dxa"/>
            <w:tcBorders>
              <w:top w:val="single" w:color="auto" w:sz="2" w:space="0"/>
              <w:bottom w:val="single" w:color="000000" w:themeColor="text1" w:sz="12" w:space="0"/>
            </w:tcBorders>
            <w:shd w:val="clear" w:color="auto" w:fill="auto"/>
          </w:tcPr>
          <w:p w:rsidRPr="00886EAF" w:rsidR="00886EAF" w:rsidP="00C909B5" w:rsidRDefault="00886EAF" w14:paraId="446F1449" w14:textId="77777777">
            <w:pPr>
              <w:rPr>
                <w:b/>
                <w:bCs/>
              </w:rPr>
            </w:pPr>
            <w:r w:rsidRPr="00886EAF">
              <w:rPr>
                <w:b/>
                <w:bCs/>
              </w:rPr>
              <w:lastRenderedPageBreak/>
              <w:t>Symbol</w:t>
            </w:r>
          </w:p>
        </w:tc>
        <w:tc>
          <w:tcPr>
            <w:tcW w:w="1908" w:type="dxa"/>
            <w:tcBorders>
              <w:top w:val="single" w:color="auto" w:sz="2" w:space="0"/>
              <w:bottom w:val="single" w:color="000000" w:themeColor="text1" w:sz="12" w:space="0"/>
            </w:tcBorders>
            <w:shd w:val="clear" w:color="auto" w:fill="auto"/>
          </w:tcPr>
          <w:p w:rsidRPr="00886EAF" w:rsidR="00886EAF" w:rsidP="00C909B5" w:rsidRDefault="00886EAF" w14:paraId="7469FBB3" w14:textId="77777777">
            <w:pPr>
              <w:rPr>
                <w:b/>
                <w:bCs/>
              </w:rPr>
            </w:pPr>
            <w:r w:rsidRPr="00886EAF">
              <w:rPr>
                <w:b/>
                <w:bCs/>
              </w:rPr>
              <w:t>Scientific Name</w:t>
            </w:r>
          </w:p>
        </w:tc>
        <w:tc>
          <w:tcPr>
            <w:tcW w:w="2148" w:type="dxa"/>
            <w:tcBorders>
              <w:top w:val="single" w:color="auto" w:sz="2" w:space="0"/>
              <w:bottom w:val="single" w:color="000000" w:themeColor="text1" w:sz="12" w:space="0"/>
            </w:tcBorders>
            <w:shd w:val="clear" w:color="auto" w:fill="auto"/>
          </w:tcPr>
          <w:p w:rsidRPr="00886EAF" w:rsidR="00886EAF" w:rsidP="00C909B5" w:rsidRDefault="00886EAF" w14:paraId="20E9FCC3" w14:textId="77777777">
            <w:pPr>
              <w:rPr>
                <w:b/>
                <w:bCs/>
              </w:rPr>
            </w:pPr>
            <w:r w:rsidRPr="00886EAF">
              <w:rPr>
                <w:b/>
                <w:bCs/>
              </w:rPr>
              <w:t>Common Name</w:t>
            </w:r>
          </w:p>
        </w:tc>
        <w:tc>
          <w:tcPr>
            <w:tcW w:w="1956" w:type="dxa"/>
            <w:tcBorders>
              <w:top w:val="single" w:color="auto" w:sz="2" w:space="0"/>
              <w:bottom w:val="single" w:color="000000" w:themeColor="text1" w:sz="12" w:space="0"/>
            </w:tcBorders>
            <w:shd w:val="clear" w:color="auto" w:fill="auto"/>
          </w:tcPr>
          <w:p w:rsidRPr="00886EAF" w:rsidR="00886EAF" w:rsidP="00C909B5" w:rsidRDefault="00886EAF" w14:paraId="4B928CB2" w14:textId="77777777">
            <w:pPr>
              <w:rPr>
                <w:b/>
                <w:bCs/>
              </w:rPr>
            </w:pPr>
            <w:r w:rsidRPr="00886EAF">
              <w:rPr>
                <w:b/>
                <w:bCs/>
              </w:rPr>
              <w:t>Canopy Position</w:t>
            </w:r>
          </w:p>
        </w:tc>
      </w:tr>
      <w:tr w:rsidRPr="00886EAF" w:rsidR="00886EAF" w:rsidTr="267DC84C" w14:paraId="6303C22B" w14:textId="77777777">
        <w:tc>
          <w:tcPr>
            <w:tcW w:w="1056" w:type="dxa"/>
            <w:tcBorders>
              <w:top w:val="single" w:color="000000" w:themeColor="text1" w:sz="12" w:space="0"/>
            </w:tcBorders>
            <w:shd w:val="clear" w:color="auto" w:fill="auto"/>
          </w:tcPr>
          <w:p w:rsidRPr="00886EAF" w:rsidR="00886EAF" w:rsidP="00C909B5" w:rsidRDefault="00886EAF" w14:paraId="52E853BB" w14:textId="77777777">
            <w:pPr>
              <w:rPr>
                <w:bCs/>
              </w:rPr>
            </w:pPr>
            <w:r w:rsidRPr="00886EAF">
              <w:rPr>
                <w:bCs/>
              </w:rPr>
              <w:t>PIRE</w:t>
            </w:r>
          </w:p>
        </w:tc>
        <w:tc>
          <w:tcPr>
            <w:tcW w:w="1908" w:type="dxa"/>
            <w:tcBorders>
              <w:top w:val="single" w:color="000000" w:themeColor="text1" w:sz="12" w:space="0"/>
            </w:tcBorders>
            <w:shd w:val="clear" w:color="auto" w:fill="auto"/>
          </w:tcPr>
          <w:p w:rsidRPr="00886EAF" w:rsidR="00886EAF" w:rsidP="00C909B5" w:rsidRDefault="00886EAF" w14:paraId="35E11456" w14:textId="77777777">
            <w:r w:rsidRPr="00886EAF">
              <w:t>Pinus resinosa</w:t>
            </w:r>
          </w:p>
        </w:tc>
        <w:tc>
          <w:tcPr>
            <w:tcW w:w="2148" w:type="dxa"/>
            <w:tcBorders>
              <w:top w:val="single" w:color="000000" w:themeColor="text1" w:sz="12" w:space="0"/>
            </w:tcBorders>
            <w:shd w:val="clear" w:color="auto" w:fill="auto"/>
          </w:tcPr>
          <w:p w:rsidRPr="00886EAF" w:rsidR="00886EAF" w:rsidP="00C909B5" w:rsidRDefault="00886EAF" w14:paraId="16D5F432" w14:textId="77777777">
            <w:r w:rsidRPr="00886EAF">
              <w:t>Red pine</w:t>
            </w:r>
          </w:p>
        </w:tc>
        <w:tc>
          <w:tcPr>
            <w:tcW w:w="1956" w:type="dxa"/>
            <w:tcBorders>
              <w:top w:val="single" w:color="000000" w:themeColor="text1" w:sz="12" w:space="0"/>
            </w:tcBorders>
            <w:shd w:val="clear" w:color="auto" w:fill="auto"/>
          </w:tcPr>
          <w:p w:rsidRPr="00886EAF" w:rsidR="00886EAF" w:rsidP="00C909B5" w:rsidRDefault="00886EAF" w14:paraId="2905EA8C" w14:textId="77777777">
            <w:r w:rsidRPr="00886EAF">
              <w:t>Upper</w:t>
            </w:r>
          </w:p>
        </w:tc>
      </w:tr>
      <w:tr w:rsidRPr="00886EAF" w:rsidR="00886EAF" w:rsidTr="267DC84C" w14:paraId="3CCB905B" w14:textId="77777777">
        <w:tc>
          <w:tcPr>
            <w:tcW w:w="1056" w:type="dxa"/>
            <w:shd w:val="clear" w:color="auto" w:fill="auto"/>
          </w:tcPr>
          <w:p w:rsidRPr="00886EAF" w:rsidR="00886EAF" w:rsidP="00C909B5" w:rsidRDefault="00886EAF" w14:paraId="223CC623" w14:textId="77777777">
            <w:pPr>
              <w:rPr>
                <w:bCs/>
              </w:rPr>
            </w:pPr>
            <w:r w:rsidRPr="00886EAF">
              <w:rPr>
                <w:bCs/>
              </w:rPr>
              <w:t>PIST</w:t>
            </w:r>
          </w:p>
        </w:tc>
        <w:tc>
          <w:tcPr>
            <w:tcW w:w="1908" w:type="dxa"/>
            <w:shd w:val="clear" w:color="auto" w:fill="auto"/>
          </w:tcPr>
          <w:p w:rsidRPr="00886EAF" w:rsidR="00886EAF" w:rsidP="00C909B5" w:rsidRDefault="00886EAF" w14:paraId="1089F061" w14:textId="77777777">
            <w:r w:rsidRPr="00886EAF">
              <w:t>Pinus strobus</w:t>
            </w:r>
          </w:p>
        </w:tc>
        <w:tc>
          <w:tcPr>
            <w:tcW w:w="2148" w:type="dxa"/>
            <w:shd w:val="clear" w:color="auto" w:fill="auto"/>
          </w:tcPr>
          <w:p w:rsidRPr="00886EAF" w:rsidR="00886EAF" w:rsidP="00C909B5" w:rsidRDefault="00886EAF" w14:paraId="16D76D8B" w14:textId="77777777">
            <w:r w:rsidRPr="00886EAF">
              <w:t>Eastern white pine</w:t>
            </w:r>
          </w:p>
        </w:tc>
        <w:tc>
          <w:tcPr>
            <w:tcW w:w="1956" w:type="dxa"/>
            <w:shd w:val="clear" w:color="auto" w:fill="auto"/>
          </w:tcPr>
          <w:p w:rsidRPr="00886EAF" w:rsidR="00886EAF" w:rsidP="00C909B5" w:rsidRDefault="00886EAF" w14:paraId="619218BA" w14:textId="77777777">
            <w:r w:rsidRPr="00886EAF">
              <w:t>Upper</w:t>
            </w:r>
          </w:p>
        </w:tc>
      </w:tr>
      <w:tr w:rsidRPr="00886EAF" w:rsidR="00886EAF" w:rsidTr="267DC84C" w14:paraId="1854FF93" w14:textId="77777777">
        <w:tc>
          <w:tcPr>
            <w:tcW w:w="1056" w:type="dxa"/>
            <w:shd w:val="clear" w:color="auto" w:fill="auto"/>
          </w:tcPr>
          <w:p w:rsidRPr="00886EAF" w:rsidR="00886EAF" w:rsidP="00C909B5" w:rsidRDefault="00886EAF" w14:paraId="686DC567" w14:textId="77777777">
            <w:pPr>
              <w:rPr>
                <w:bCs/>
              </w:rPr>
            </w:pPr>
            <w:r w:rsidRPr="00886EAF">
              <w:rPr>
                <w:bCs/>
              </w:rPr>
              <w:t>ABBA</w:t>
            </w:r>
          </w:p>
        </w:tc>
        <w:tc>
          <w:tcPr>
            <w:tcW w:w="1908" w:type="dxa"/>
            <w:shd w:val="clear" w:color="auto" w:fill="auto"/>
          </w:tcPr>
          <w:p w:rsidRPr="00886EAF" w:rsidR="00886EAF" w:rsidP="00C909B5" w:rsidRDefault="00886EAF" w14:paraId="563AF228" w14:textId="77777777">
            <w:r w:rsidRPr="00886EAF">
              <w:t>Abies balsamea</w:t>
            </w:r>
          </w:p>
        </w:tc>
        <w:tc>
          <w:tcPr>
            <w:tcW w:w="2148" w:type="dxa"/>
            <w:shd w:val="clear" w:color="auto" w:fill="auto"/>
          </w:tcPr>
          <w:p w:rsidRPr="00886EAF" w:rsidR="00886EAF" w:rsidP="00C909B5" w:rsidRDefault="00886EAF" w14:paraId="2E68DE65" w14:textId="77777777">
            <w:r w:rsidRPr="00886EAF">
              <w:t>Balsam fir</w:t>
            </w:r>
          </w:p>
        </w:tc>
        <w:tc>
          <w:tcPr>
            <w:tcW w:w="1956" w:type="dxa"/>
            <w:shd w:val="clear" w:color="auto" w:fill="auto"/>
          </w:tcPr>
          <w:p w:rsidRPr="00886EAF" w:rsidR="00886EAF" w:rsidP="00C909B5" w:rsidRDefault="00886EAF" w14:paraId="082897D2" w14:textId="77777777">
            <w:r w:rsidRPr="00886EAF">
              <w:t>Mid-Upper</w:t>
            </w:r>
          </w:p>
        </w:tc>
      </w:tr>
    </w:tbl>
    <w:p w:rsidR="00886EAF" w:rsidP="00886EAF" w:rsidRDefault="00886EAF" w14:paraId="2DABE28F" w14:textId="77777777"/>
    <w:p w:rsidR="00886EAF" w:rsidP="00886EAF" w:rsidRDefault="00886EAF" w14:paraId="361F5EDE" w14:textId="77777777">
      <w:pPr>
        <w:pStyle w:val="SClassInfoPara"/>
      </w:pPr>
      <w:r>
        <w:t>Description</w:t>
      </w:r>
    </w:p>
    <w:p w:rsidR="00886EAF" w:rsidP="00F23F44" w:rsidRDefault="00886EAF" w14:paraId="6C873919" w14:textId="02618B4F">
      <w:r>
        <w:t>Many overstory pines succumb to windthrow. Windthrow, modeled with a probability of occurring every 1</w:t>
      </w:r>
      <w:r w:rsidR="005D74CE">
        <w:t>,</w:t>
      </w:r>
      <w:r>
        <w:t xml:space="preserve">000yrs, could maintain the system in this class or take it to </w:t>
      </w:r>
      <w:r w:rsidR="005D74CE">
        <w:t>C</w:t>
      </w:r>
      <w:r>
        <w:t>lass B or A depending on advanced regeneration. Remaining trees are super</w:t>
      </w:r>
      <w:r w:rsidR="00281E88">
        <w:t>-</w:t>
      </w:r>
      <w:r>
        <w:t>canopy trees. Gaps are filled with birch, balsam, cedar, spruce, maple</w:t>
      </w:r>
      <w:r w:rsidR="005D74CE">
        <w:t xml:space="preserve">, </w:t>
      </w:r>
      <w:r>
        <w:t xml:space="preserve">and brush. Site will soon be replaced by these species. </w:t>
      </w:r>
    </w:p>
    <w:p w:rsidR="00886EAF" w:rsidP="00886EAF" w:rsidRDefault="00886EAF" w14:paraId="1AA654BE"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35</w:t>
            </w:r>
          </w:p>
        </w:tc>
      </w:tr>
      <w:tr>
        <w:tc>
          <w:p>
            <w:pPr>
              <w:jc w:val="center"/>
            </w:pPr>
            <w:r>
              <w:rPr>
                <w:sz w:val="20"/>
              </w:rPr>
              <w:t>Mid1:CLS</w:t>
            </w:r>
          </w:p>
        </w:tc>
        <w:tc>
          <w:p>
            <w:pPr>
              <w:jc w:val="center"/>
            </w:pPr>
            <w:r>
              <w:rPr>
                <w:sz w:val="20"/>
              </w:rPr>
              <w:t>36</w:t>
            </w:r>
          </w:p>
        </w:tc>
        <w:tc>
          <w:p>
            <w:pPr>
              <w:jc w:val="center"/>
            </w:pPr>
            <w:r>
              <w:rPr>
                <w:sz w:val="20"/>
              </w:rPr>
              <w:t>Mid2:CLS</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120</w:t>
            </w:r>
          </w:p>
        </w:tc>
      </w:tr>
      <w:tr>
        <w:tc>
          <w:p>
            <w:pPr>
              <w:jc w:val="center"/>
            </w:pPr>
            <w:r>
              <w:rPr>
                <w:sz w:val="20"/>
              </w:rPr>
              <w:t>Late1:CLS</w:t>
            </w:r>
          </w:p>
        </w:tc>
        <w:tc>
          <w:p>
            <w:pPr>
              <w:jc w:val="center"/>
            </w:pPr>
            <w:r>
              <w:rPr>
                <w:sz w:val="20"/>
              </w:rPr>
              <w:t>121</w:t>
            </w:r>
          </w:p>
        </w:tc>
        <w:tc>
          <w:p>
            <w:pPr>
              <w:jc w:val="center"/>
            </w:pPr>
            <w:r>
              <w:rPr>
                <w:sz w:val="20"/>
              </w:rPr>
              <w:t>Late2:CLS</w:t>
            </w:r>
          </w:p>
        </w:tc>
        <w:tc>
          <w:p>
            <w:pPr>
              <w:jc w:val="center"/>
            </w:pPr>
            <w:r>
              <w:rPr>
                <w:sz w:val="20"/>
              </w:rPr>
              <w:t>200</w:t>
            </w:r>
          </w:p>
        </w:tc>
      </w:tr>
      <w:tr>
        <w:tc>
          <w:p>
            <w:pPr>
              <w:jc w:val="center"/>
            </w:pPr>
            <w:r>
              <w:rPr>
                <w:sz w:val="20"/>
              </w:rPr>
              <w:t>Late2:CLS</w:t>
            </w:r>
          </w:p>
        </w:tc>
        <w:tc>
          <w:p>
            <w:pPr>
              <w:jc w:val="center"/>
            </w:pPr>
            <w:r>
              <w:rPr>
                <w:sz w:val="20"/>
              </w:rPr>
              <w:t>201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86EAF" w:rsidP="00886EAF" w:rsidRDefault="00886EAF" w14:paraId="7C105AF6" w14:textId="77777777">
      <w:r>
        <w:t>Frissell, S.S. Jr. 1973. The importance of fire as a natural ecological factor in Itasca State Park, Minnesota. Quaternary Research. 3: 397-407.</w:t>
      </w:r>
    </w:p>
    <w:p w:rsidR="00886EAF" w:rsidP="00886EAF" w:rsidRDefault="00886EAF" w14:paraId="1A7E7798" w14:textId="77777777"/>
    <w:p w:rsidR="00886EAF" w:rsidP="00886EAF" w:rsidRDefault="00886EAF" w14:paraId="00BECF2D" w14:textId="77777777">
      <w:r>
        <w:t>Heinselman, M.L. 1973. Fire in the virgin forests of the Boundary Waters Canoe Area, Minnesota. University of Minnesota. Quaternary Research. 3: 329-382.</w:t>
      </w:r>
    </w:p>
    <w:p w:rsidR="00886EAF" w:rsidP="00886EAF" w:rsidRDefault="00886EAF" w14:paraId="331E935E" w14:textId="77777777"/>
    <w:p w:rsidR="00886EAF" w:rsidP="00886EAF" w:rsidRDefault="00886EAF" w14:paraId="37084276" w14:textId="77777777">
      <w:r>
        <w:t>Heinselman, M.L. 1978. Fire intensity and frequency as factors in the distribution and structure of northern ecosystems. USDA, GTO, WO-26.</w:t>
      </w:r>
    </w:p>
    <w:p w:rsidR="00886EAF" w:rsidP="00886EAF" w:rsidRDefault="00886EAF" w14:paraId="52EA6885" w14:textId="77777777"/>
    <w:p w:rsidR="00886EAF" w:rsidP="00886EAF" w:rsidRDefault="00886EAF" w14:paraId="05B88897" w14:textId="77777777">
      <w:r>
        <w:t>Heinselman, M.L. 1996. The Boundary Waters Wilderness Ecosystem. University of Minnesota Press, Minneapolis, MN.</w:t>
      </w:r>
    </w:p>
    <w:p w:rsidR="00886EAF" w:rsidP="00886EAF" w:rsidRDefault="00886EAF" w14:paraId="135CCD45" w14:textId="77777777"/>
    <w:p w:rsidR="00886EAF" w:rsidP="00886EAF" w:rsidRDefault="00886EAF" w14:paraId="6A3B7D52" w14:textId="77777777">
      <w:r>
        <w:t>Mladenoff, D.J., and J. Pastor. 1993. Sustainable forest ecosystems in the northern hardwood and conifer forest region: concepts and management. Pages 145-179 in: Defining sustainable</w:t>
      </w:r>
      <w:bookmarkStart w:name="_GoBack" w:id="1"/>
      <w:bookmarkEnd w:id="1"/>
      <w:r>
        <w:t xml:space="preserve"> forestry, Aplet, G.H., N. Johnson, J.T. Olson and V.A. Sample (eds.). Island Press, Washington, D.C.</w:t>
      </w:r>
    </w:p>
    <w:p w:rsidR="00886EAF" w:rsidP="00886EAF" w:rsidRDefault="00886EAF" w14:paraId="0743A7E8" w14:textId="77777777"/>
    <w:p w:rsidR="00886EAF" w:rsidP="00886EAF" w:rsidRDefault="00886EAF" w14:paraId="498D1F16" w14:textId="77777777">
      <w:r>
        <w:t>NatureServe. 2007. International Ecological Classification Standard: Terrestrial Ecological Classifications. NatureServe Central Databases. Arlington, VA. Data current as of 10 February 2007.</w:t>
      </w:r>
    </w:p>
    <w:p w:rsidR="00886EAF" w:rsidP="00886EAF" w:rsidRDefault="00886EAF" w14:paraId="45EE647C" w14:textId="77777777"/>
    <w:p w:rsidR="00886EAF" w:rsidP="00886EAF" w:rsidRDefault="00886EAF" w14:paraId="6591CC8D" w14:textId="253EE503">
      <w:r>
        <w:t xml:space="preserve">Ohmann, L.F. and R.R. Ream. 1971. Wilderness ecology: virgin plant </w:t>
      </w:r>
      <w:r w:rsidR="00281E88">
        <w:t>communities</w:t>
      </w:r>
      <w:r>
        <w:t xml:space="preserve"> of the Boundary Waters Canoe Area. Research Paper NC-63, USDA Forest Service.</w:t>
      </w:r>
    </w:p>
    <w:p w:rsidR="00886EAF" w:rsidP="00886EAF" w:rsidRDefault="00886EAF" w14:paraId="25611F75" w14:textId="77777777">
      <w:r>
        <w:t>Rudolf, P.O. 1990. Pinus resinosa Ait. red pine. In: Burns, R.M. and B.H. Honkala, editors. Silvics of North America. Vol. 1: Conifers. USDA Forest Service, Washington DC, US: 442-455.</w:t>
      </w:r>
    </w:p>
    <w:p w:rsidR="00886EAF" w:rsidP="00886EAF" w:rsidRDefault="00886EAF" w14:paraId="1A008401" w14:textId="77777777"/>
    <w:p w:rsidR="00886EAF" w:rsidP="00886EAF" w:rsidRDefault="00886EAF" w14:paraId="20D4CC31" w14:textId="77777777">
      <w:r>
        <w:t>Swain, A.M. 1973. A history of fire and vegetation in northeastern Minnesota as recorded in lake sediments. Quaternary Research. 3: 383-396.</w:t>
      </w:r>
    </w:p>
    <w:p w:rsidR="00886EAF" w:rsidP="00886EAF" w:rsidRDefault="00886EAF" w14:paraId="1EAA45A0" w14:textId="77777777"/>
    <w:p w:rsidR="00886EAF" w:rsidP="00886EAF" w:rsidRDefault="00886EAF" w14:paraId="053DCC17" w14:textId="77777777">
      <w:r>
        <w:t>Van Wagner, C.E. 1971. Fire and red pine. In: Annual Tall Timbers fire ecology conference, Frederickton, NB: 211-219.</w:t>
      </w:r>
    </w:p>
    <w:p w:rsidRPr="00A43E41" w:rsidR="004D5F12" w:rsidP="00886EAF" w:rsidRDefault="004D5F12" w14:paraId="2ECB545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187D" w14:textId="77777777" w:rsidR="0020740F" w:rsidRDefault="0020740F">
      <w:r>
        <w:separator/>
      </w:r>
    </w:p>
  </w:endnote>
  <w:endnote w:type="continuationSeparator" w:id="0">
    <w:p w14:paraId="459007AF" w14:textId="77777777" w:rsidR="0020740F" w:rsidRDefault="002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8EF9" w14:textId="77777777" w:rsidR="00281E88" w:rsidRDefault="0028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70D2" w14:textId="77777777" w:rsidR="00886EAF" w:rsidRDefault="00886EAF" w:rsidP="00886E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B7C6" w14:textId="77777777" w:rsidR="00281E88" w:rsidRDefault="0028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54E1" w14:textId="77777777" w:rsidR="0020740F" w:rsidRDefault="0020740F">
      <w:r>
        <w:separator/>
      </w:r>
    </w:p>
  </w:footnote>
  <w:footnote w:type="continuationSeparator" w:id="0">
    <w:p w14:paraId="085CEA03" w14:textId="77777777" w:rsidR="0020740F" w:rsidRDefault="0020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036C" w14:textId="77777777" w:rsidR="00281E88" w:rsidRDefault="0028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F826" w14:textId="77777777" w:rsidR="00A43E41" w:rsidRDefault="00A43E41" w:rsidP="00886EA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B0D14" w14:textId="77777777" w:rsidR="00281E88" w:rsidRDefault="0028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A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679B6"/>
    <w:rsid w:val="00067CD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299"/>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40F"/>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1E88"/>
    <w:rsid w:val="00283532"/>
    <w:rsid w:val="002854C8"/>
    <w:rsid w:val="00285A24"/>
    <w:rsid w:val="00285F40"/>
    <w:rsid w:val="00285FBC"/>
    <w:rsid w:val="00286613"/>
    <w:rsid w:val="002904FF"/>
    <w:rsid w:val="00291B1D"/>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AE2"/>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01AD"/>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93A87"/>
    <w:rsid w:val="005A033C"/>
    <w:rsid w:val="005A08E4"/>
    <w:rsid w:val="005A1021"/>
    <w:rsid w:val="005A191C"/>
    <w:rsid w:val="005A39B1"/>
    <w:rsid w:val="005A3A04"/>
    <w:rsid w:val="005A6330"/>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6C0"/>
    <w:rsid w:val="005C5A03"/>
    <w:rsid w:val="005C6003"/>
    <w:rsid w:val="005C6CFB"/>
    <w:rsid w:val="005C7740"/>
    <w:rsid w:val="005D18A7"/>
    <w:rsid w:val="005D1E26"/>
    <w:rsid w:val="005D30CC"/>
    <w:rsid w:val="005D32A7"/>
    <w:rsid w:val="005D385A"/>
    <w:rsid w:val="005D4FF5"/>
    <w:rsid w:val="005D52D9"/>
    <w:rsid w:val="005D5597"/>
    <w:rsid w:val="005D74CE"/>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46E6"/>
    <w:rsid w:val="00776476"/>
    <w:rsid w:val="007779C1"/>
    <w:rsid w:val="00780442"/>
    <w:rsid w:val="00783B91"/>
    <w:rsid w:val="007863E7"/>
    <w:rsid w:val="00786AC1"/>
    <w:rsid w:val="007870CA"/>
    <w:rsid w:val="00790258"/>
    <w:rsid w:val="007912B2"/>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57465"/>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6EAF"/>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61E4"/>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651"/>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CF3"/>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00BD"/>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0B6E"/>
    <w:rsid w:val="00E61F9B"/>
    <w:rsid w:val="00E67C54"/>
    <w:rsid w:val="00E741B2"/>
    <w:rsid w:val="00E75D01"/>
    <w:rsid w:val="00E75D18"/>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D7253"/>
    <w:rsid w:val="00EE29FF"/>
    <w:rsid w:val="00EE4B7F"/>
    <w:rsid w:val="00EE722A"/>
    <w:rsid w:val="00EF0727"/>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7702"/>
    <w:rsid w:val="00F206AA"/>
    <w:rsid w:val="00F207DC"/>
    <w:rsid w:val="00F216DC"/>
    <w:rsid w:val="00F23676"/>
    <w:rsid w:val="00F23F44"/>
    <w:rsid w:val="00F270CC"/>
    <w:rsid w:val="00F27BB9"/>
    <w:rsid w:val="00F30AC1"/>
    <w:rsid w:val="00F336A3"/>
    <w:rsid w:val="00F34CC1"/>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267DC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4052C"/>
  <w15:docId w15:val="{8CE6AEA9-E173-42CD-AEEC-2659A55B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3F44"/>
    <w:pPr>
      <w:ind w:left="720"/>
    </w:pPr>
    <w:rPr>
      <w:rFonts w:ascii="Calibri" w:eastAsia="Calibri" w:hAnsi="Calibri"/>
      <w:sz w:val="22"/>
      <w:szCs w:val="22"/>
    </w:rPr>
  </w:style>
  <w:style w:type="character" w:styleId="Hyperlink">
    <w:name w:val="Hyperlink"/>
    <w:rsid w:val="00F23F44"/>
    <w:rPr>
      <w:color w:val="0000FF"/>
      <w:u w:val="single"/>
    </w:rPr>
  </w:style>
  <w:style w:type="paragraph" w:styleId="BalloonText">
    <w:name w:val="Balloon Text"/>
    <w:basedOn w:val="Normal"/>
    <w:link w:val="BalloonTextChar"/>
    <w:uiPriority w:val="99"/>
    <w:semiHidden/>
    <w:unhideWhenUsed/>
    <w:rsid w:val="00291B1D"/>
    <w:rPr>
      <w:rFonts w:ascii="Tahoma" w:hAnsi="Tahoma" w:cs="Tahoma"/>
      <w:sz w:val="16"/>
      <w:szCs w:val="16"/>
    </w:rPr>
  </w:style>
  <w:style w:type="character" w:customStyle="1" w:styleId="BalloonTextChar">
    <w:name w:val="Balloon Text Char"/>
    <w:basedOn w:val="DefaultParagraphFont"/>
    <w:link w:val="BalloonText"/>
    <w:uiPriority w:val="99"/>
    <w:semiHidden/>
    <w:rsid w:val="00291B1D"/>
    <w:rPr>
      <w:rFonts w:ascii="Tahoma" w:hAnsi="Tahoma" w:cs="Tahoma"/>
      <w:sz w:val="16"/>
      <w:szCs w:val="16"/>
    </w:rPr>
  </w:style>
  <w:style w:type="character" w:styleId="CommentReference">
    <w:name w:val="annotation reference"/>
    <w:basedOn w:val="DefaultParagraphFont"/>
    <w:uiPriority w:val="99"/>
    <w:semiHidden/>
    <w:unhideWhenUsed/>
    <w:rsid w:val="00EF0727"/>
    <w:rPr>
      <w:sz w:val="16"/>
      <w:szCs w:val="16"/>
    </w:rPr>
  </w:style>
  <w:style w:type="paragraph" w:styleId="CommentText">
    <w:name w:val="annotation text"/>
    <w:basedOn w:val="Normal"/>
    <w:link w:val="CommentTextChar"/>
    <w:uiPriority w:val="99"/>
    <w:semiHidden/>
    <w:unhideWhenUsed/>
    <w:rsid w:val="00EF0727"/>
    <w:rPr>
      <w:sz w:val="20"/>
      <w:szCs w:val="20"/>
    </w:rPr>
  </w:style>
  <w:style w:type="character" w:customStyle="1" w:styleId="CommentTextChar">
    <w:name w:val="Comment Text Char"/>
    <w:basedOn w:val="DefaultParagraphFont"/>
    <w:link w:val="CommentText"/>
    <w:uiPriority w:val="99"/>
    <w:semiHidden/>
    <w:rsid w:val="00EF0727"/>
  </w:style>
  <w:style w:type="paragraph" w:styleId="CommentSubject">
    <w:name w:val="annotation subject"/>
    <w:basedOn w:val="CommentText"/>
    <w:next w:val="CommentText"/>
    <w:link w:val="CommentSubjectChar"/>
    <w:uiPriority w:val="99"/>
    <w:semiHidden/>
    <w:unhideWhenUsed/>
    <w:rsid w:val="00EF0727"/>
    <w:rPr>
      <w:b/>
      <w:bCs/>
    </w:rPr>
  </w:style>
  <w:style w:type="character" w:customStyle="1" w:styleId="CommentSubjectChar">
    <w:name w:val="Comment Subject Char"/>
    <w:basedOn w:val="CommentTextChar"/>
    <w:link w:val="CommentSubject"/>
    <w:uiPriority w:val="99"/>
    <w:semiHidden/>
    <w:rsid w:val="00EF0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6057">
      <w:bodyDiv w:val="1"/>
      <w:marLeft w:val="0"/>
      <w:marRight w:val="0"/>
      <w:marTop w:val="0"/>
      <w:marBottom w:val="0"/>
      <w:divBdr>
        <w:top w:val="none" w:sz="0" w:space="0" w:color="auto"/>
        <w:left w:val="none" w:sz="0" w:space="0" w:color="auto"/>
        <w:bottom w:val="none" w:sz="0" w:space="0" w:color="auto"/>
        <w:right w:val="none" w:sz="0" w:space="0" w:color="auto"/>
      </w:divBdr>
    </w:div>
    <w:div w:id="1586113618">
      <w:bodyDiv w:val="1"/>
      <w:marLeft w:val="0"/>
      <w:marRight w:val="0"/>
      <w:marTop w:val="0"/>
      <w:marBottom w:val="0"/>
      <w:divBdr>
        <w:top w:val="none" w:sz="0" w:space="0" w:color="auto"/>
        <w:left w:val="none" w:sz="0" w:space="0" w:color="auto"/>
        <w:bottom w:val="none" w:sz="0" w:space="0" w:color="auto"/>
        <w:right w:val="none" w:sz="0" w:space="0" w:color="auto"/>
      </w:divBdr>
    </w:div>
    <w:div w:id="1957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1471</Words>
  <Characters>8385</Characters>
  <Application>Microsoft Office Word</Application>
  <DocSecurity>0</DocSecurity>
  <Lines>69</Lines>
  <Paragraphs>19</Paragraphs>
  <ScaleCrop>false</ScaleCrop>
  <Company>USDA Forest Service</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2014-08-21T14:54:00Z</cp:lastPrinted>
  <dcterms:created xsi:type="dcterms:W3CDTF">2018-02-02T17:34:00Z</dcterms:created>
  <dcterms:modified xsi:type="dcterms:W3CDTF">2020-05-27T19:48:00Z</dcterms:modified>
</cp:coreProperties>
</file>