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39E" w:rsidP="00A4639E" w:rsidRDefault="00A4639E" w14:paraId="13E2F1C5" w14:textId="77777777">
      <w:pPr>
        <w:pStyle w:val="BpSTitle"/>
      </w:pPr>
      <w:r>
        <w:t>10610</w:t>
      </w:r>
    </w:p>
    <w:p w:rsidR="00A4639E" w:rsidP="00A4639E" w:rsidRDefault="00A4639E" w14:paraId="50D245EA" w14:textId="77777777">
      <w:pPr>
        <w:pStyle w:val="BpSTitle"/>
      </w:pPr>
      <w:r>
        <w:t>Inter-Mountain Basins Aspen-Mixed Conifer Forest and Woodland</w:t>
      </w:r>
    </w:p>
    <w:p w:rsidR="00A4639E" w:rsidP="00A4639E" w:rsidRDefault="00A4639E" w14:paraId="761A4BB9" w14:textId="60AF616E">
      <w:r>
        <w:t xmlns:w="http://schemas.openxmlformats.org/wordprocessingml/2006/main">BpS Model/Description Version: Aug. 2020</w:t>
      </w:r>
      <w:r>
        <w:tab/>
      </w:r>
      <w:r>
        <w:tab/>
      </w:r>
      <w:r>
        <w:tab/>
      </w:r>
      <w:r>
        <w:tab/>
      </w:r>
      <w:r>
        <w:tab/>
      </w:r>
      <w:r>
        <w:tab/>
      </w:r>
      <w:r>
        <w:tab/>
      </w:r>
    </w:p>
    <w:p w:rsidR="00A4639E" w:rsidP="00A4639E" w:rsidRDefault="00A4639E" w14:paraId="0F69E12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476"/>
        <w:gridCol w:w="1932"/>
      </w:tblGrid>
      <w:tr w:rsidRPr="00A4639E" w:rsidR="00A4639E" w:rsidTr="00A4639E" w14:paraId="24CE0F6D" w14:textId="77777777">
        <w:tc>
          <w:tcPr>
            <w:tcW w:w="2100" w:type="dxa"/>
            <w:tcBorders>
              <w:top w:val="single" w:color="auto" w:sz="2" w:space="0"/>
              <w:left w:val="single" w:color="auto" w:sz="12" w:space="0"/>
              <w:bottom w:val="single" w:color="000000" w:sz="12" w:space="0"/>
            </w:tcBorders>
            <w:shd w:val="clear" w:color="auto" w:fill="auto"/>
          </w:tcPr>
          <w:p w:rsidRPr="00A4639E" w:rsidR="00A4639E" w:rsidP="005F09FA" w:rsidRDefault="00A4639E" w14:paraId="2452D0A4" w14:textId="77777777">
            <w:pPr>
              <w:rPr>
                <w:b/>
                <w:bCs/>
              </w:rPr>
            </w:pPr>
            <w:r w:rsidRPr="00A4639E">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A4639E" w:rsidR="00A4639E" w:rsidP="005F09FA" w:rsidRDefault="00A4639E" w14:paraId="37A48465" w14:textId="77777777">
            <w:pPr>
              <w:rPr>
                <w:b/>
                <w:bCs/>
              </w:rPr>
            </w:pPr>
          </w:p>
        </w:tc>
        <w:tc>
          <w:tcPr>
            <w:tcW w:w="1476" w:type="dxa"/>
            <w:tcBorders>
              <w:top w:val="single" w:color="auto" w:sz="2" w:space="0"/>
              <w:left w:val="single" w:color="000000" w:sz="12" w:space="0"/>
              <w:bottom w:val="single" w:color="000000" w:sz="12" w:space="0"/>
            </w:tcBorders>
            <w:shd w:val="clear" w:color="auto" w:fill="auto"/>
          </w:tcPr>
          <w:p w:rsidRPr="00A4639E" w:rsidR="00A4639E" w:rsidP="005F09FA" w:rsidRDefault="00A4639E" w14:paraId="54AA384F" w14:textId="77777777">
            <w:pPr>
              <w:rPr>
                <w:b/>
                <w:bCs/>
              </w:rPr>
            </w:pPr>
            <w:r w:rsidRPr="00A4639E">
              <w:rPr>
                <w:b/>
                <w:bCs/>
              </w:rPr>
              <w:t>Reviewers</w:t>
            </w:r>
          </w:p>
        </w:tc>
        <w:tc>
          <w:tcPr>
            <w:tcW w:w="1932" w:type="dxa"/>
            <w:tcBorders>
              <w:top w:val="single" w:color="auto" w:sz="2" w:space="0"/>
              <w:bottom w:val="single" w:color="000000" w:sz="12" w:space="0"/>
            </w:tcBorders>
            <w:shd w:val="clear" w:color="auto" w:fill="auto"/>
          </w:tcPr>
          <w:p w:rsidRPr="00A4639E" w:rsidR="00A4639E" w:rsidP="005F09FA" w:rsidRDefault="00A4639E" w14:paraId="0434B937" w14:textId="77777777">
            <w:pPr>
              <w:rPr>
                <w:b/>
                <w:bCs/>
              </w:rPr>
            </w:pPr>
          </w:p>
        </w:tc>
      </w:tr>
      <w:tr w:rsidRPr="00A4639E" w:rsidR="00A4639E" w:rsidTr="00A4639E" w14:paraId="6BD9EEF7" w14:textId="77777777">
        <w:tc>
          <w:tcPr>
            <w:tcW w:w="2100" w:type="dxa"/>
            <w:tcBorders>
              <w:top w:val="single" w:color="000000" w:sz="12" w:space="0"/>
              <w:left w:val="single" w:color="auto" w:sz="12" w:space="0"/>
            </w:tcBorders>
            <w:shd w:val="clear" w:color="auto" w:fill="auto"/>
          </w:tcPr>
          <w:p w:rsidRPr="00A4639E" w:rsidR="00A4639E" w:rsidP="005F09FA" w:rsidRDefault="00A4639E" w14:paraId="16F4577B" w14:textId="77777777">
            <w:pPr>
              <w:rPr>
                <w:bCs/>
              </w:rPr>
            </w:pPr>
            <w:r w:rsidRPr="00A4639E">
              <w:rPr>
                <w:bCs/>
              </w:rPr>
              <w:t>Louis Provencher</w:t>
            </w:r>
          </w:p>
        </w:tc>
        <w:tc>
          <w:tcPr>
            <w:tcW w:w="2400" w:type="dxa"/>
            <w:tcBorders>
              <w:top w:val="single" w:color="000000" w:sz="12" w:space="0"/>
              <w:right w:val="single" w:color="000000" w:sz="12" w:space="0"/>
            </w:tcBorders>
            <w:shd w:val="clear" w:color="auto" w:fill="auto"/>
          </w:tcPr>
          <w:p w:rsidRPr="00A4639E" w:rsidR="00A4639E" w:rsidP="005F09FA" w:rsidRDefault="00A4639E" w14:paraId="2FF65201" w14:textId="77777777">
            <w:r w:rsidRPr="00A4639E">
              <w:t>lprovencher@tnc.org</w:t>
            </w:r>
          </w:p>
        </w:tc>
        <w:tc>
          <w:tcPr>
            <w:tcW w:w="1476" w:type="dxa"/>
            <w:tcBorders>
              <w:top w:val="single" w:color="000000" w:sz="12" w:space="0"/>
              <w:left w:val="single" w:color="000000" w:sz="12" w:space="0"/>
            </w:tcBorders>
            <w:shd w:val="clear" w:color="auto" w:fill="auto"/>
          </w:tcPr>
          <w:p w:rsidRPr="00A4639E" w:rsidR="00A4639E" w:rsidP="005F09FA" w:rsidRDefault="00A4639E" w14:paraId="60F20844" w14:textId="77777777">
            <w:r w:rsidRPr="00A4639E">
              <w:t>Bruce Lund</w:t>
            </w:r>
          </w:p>
        </w:tc>
        <w:tc>
          <w:tcPr>
            <w:tcW w:w="1932" w:type="dxa"/>
            <w:tcBorders>
              <w:top w:val="single" w:color="000000" w:sz="12" w:space="0"/>
            </w:tcBorders>
            <w:shd w:val="clear" w:color="auto" w:fill="auto"/>
          </w:tcPr>
          <w:p w:rsidRPr="00A4639E" w:rsidR="00A4639E" w:rsidP="005F09FA" w:rsidRDefault="00A4639E" w14:paraId="73E675B8" w14:textId="77777777">
            <w:r w:rsidRPr="00A4639E">
              <w:t>blund@fs.fed.us</w:t>
            </w:r>
          </w:p>
        </w:tc>
      </w:tr>
      <w:tr w:rsidRPr="00A4639E" w:rsidR="00A4639E" w:rsidTr="00A4639E" w14:paraId="52A8ED82" w14:textId="77777777">
        <w:tc>
          <w:tcPr>
            <w:tcW w:w="2100" w:type="dxa"/>
            <w:tcBorders>
              <w:left w:val="single" w:color="auto" w:sz="12" w:space="0"/>
            </w:tcBorders>
            <w:shd w:val="clear" w:color="auto" w:fill="auto"/>
          </w:tcPr>
          <w:p w:rsidRPr="00A4639E" w:rsidR="00A4639E" w:rsidP="005F09FA" w:rsidRDefault="00A4639E" w14:paraId="2E776BC9" w14:textId="77777777">
            <w:pPr>
              <w:rPr>
                <w:bCs/>
              </w:rPr>
            </w:pPr>
            <w:r w:rsidRPr="00A4639E">
              <w:rPr>
                <w:bCs/>
              </w:rPr>
              <w:t>None</w:t>
            </w:r>
          </w:p>
        </w:tc>
        <w:tc>
          <w:tcPr>
            <w:tcW w:w="2400" w:type="dxa"/>
            <w:tcBorders>
              <w:right w:val="single" w:color="000000" w:sz="12" w:space="0"/>
            </w:tcBorders>
            <w:shd w:val="clear" w:color="auto" w:fill="auto"/>
          </w:tcPr>
          <w:p w:rsidRPr="00A4639E" w:rsidR="00A4639E" w:rsidP="005F09FA" w:rsidRDefault="00A4639E" w14:paraId="0D007B6E" w14:textId="77777777">
            <w:r w:rsidRPr="00A4639E">
              <w:t>None</w:t>
            </w:r>
          </w:p>
        </w:tc>
        <w:tc>
          <w:tcPr>
            <w:tcW w:w="1476" w:type="dxa"/>
            <w:tcBorders>
              <w:left w:val="single" w:color="000000" w:sz="12" w:space="0"/>
            </w:tcBorders>
            <w:shd w:val="clear" w:color="auto" w:fill="auto"/>
          </w:tcPr>
          <w:p w:rsidRPr="00A4639E" w:rsidR="00A4639E" w:rsidP="005F09FA" w:rsidRDefault="00A4639E" w14:paraId="16632CC0" w14:textId="77777777">
            <w:r w:rsidRPr="00A4639E">
              <w:t>None</w:t>
            </w:r>
          </w:p>
        </w:tc>
        <w:tc>
          <w:tcPr>
            <w:tcW w:w="1932" w:type="dxa"/>
            <w:shd w:val="clear" w:color="auto" w:fill="auto"/>
          </w:tcPr>
          <w:p w:rsidRPr="00A4639E" w:rsidR="00A4639E" w:rsidP="005F09FA" w:rsidRDefault="00A4639E" w14:paraId="64666846" w14:textId="77777777">
            <w:r w:rsidRPr="00A4639E">
              <w:t>None</w:t>
            </w:r>
          </w:p>
        </w:tc>
      </w:tr>
      <w:tr w:rsidRPr="00A4639E" w:rsidR="00A4639E" w:rsidTr="00A4639E" w14:paraId="14CF1B2E" w14:textId="77777777">
        <w:tc>
          <w:tcPr>
            <w:tcW w:w="2100" w:type="dxa"/>
            <w:tcBorders>
              <w:left w:val="single" w:color="auto" w:sz="12" w:space="0"/>
              <w:bottom w:val="single" w:color="auto" w:sz="2" w:space="0"/>
            </w:tcBorders>
            <w:shd w:val="clear" w:color="auto" w:fill="auto"/>
          </w:tcPr>
          <w:p w:rsidRPr="00A4639E" w:rsidR="00A4639E" w:rsidP="005F09FA" w:rsidRDefault="00A4639E" w14:paraId="474EC457" w14:textId="77777777">
            <w:pPr>
              <w:rPr>
                <w:bCs/>
              </w:rPr>
            </w:pPr>
            <w:r w:rsidRPr="00A4639E">
              <w:rPr>
                <w:bCs/>
              </w:rPr>
              <w:t>None</w:t>
            </w:r>
          </w:p>
        </w:tc>
        <w:tc>
          <w:tcPr>
            <w:tcW w:w="2400" w:type="dxa"/>
            <w:tcBorders>
              <w:right w:val="single" w:color="000000" w:sz="12" w:space="0"/>
            </w:tcBorders>
            <w:shd w:val="clear" w:color="auto" w:fill="auto"/>
          </w:tcPr>
          <w:p w:rsidRPr="00A4639E" w:rsidR="00A4639E" w:rsidP="005F09FA" w:rsidRDefault="00A4639E" w14:paraId="3B2E424F" w14:textId="77777777">
            <w:r w:rsidRPr="00A4639E">
              <w:t>None</w:t>
            </w:r>
          </w:p>
        </w:tc>
        <w:tc>
          <w:tcPr>
            <w:tcW w:w="1476" w:type="dxa"/>
            <w:tcBorders>
              <w:left w:val="single" w:color="000000" w:sz="12" w:space="0"/>
              <w:bottom w:val="single" w:color="auto" w:sz="2" w:space="0"/>
            </w:tcBorders>
            <w:shd w:val="clear" w:color="auto" w:fill="auto"/>
          </w:tcPr>
          <w:p w:rsidRPr="00A4639E" w:rsidR="00A4639E" w:rsidP="005F09FA" w:rsidRDefault="00A4639E" w14:paraId="2A0020E3" w14:textId="77777777">
            <w:r w:rsidRPr="00A4639E">
              <w:t>None</w:t>
            </w:r>
          </w:p>
        </w:tc>
        <w:tc>
          <w:tcPr>
            <w:tcW w:w="1932" w:type="dxa"/>
            <w:shd w:val="clear" w:color="auto" w:fill="auto"/>
          </w:tcPr>
          <w:p w:rsidRPr="00A4639E" w:rsidR="00A4639E" w:rsidP="005F09FA" w:rsidRDefault="00A4639E" w14:paraId="6AEC9E00" w14:textId="77777777">
            <w:r w:rsidRPr="00A4639E">
              <w:t>None</w:t>
            </w:r>
          </w:p>
        </w:tc>
      </w:tr>
    </w:tbl>
    <w:p w:rsidR="00A4639E" w:rsidP="00A4639E" w:rsidRDefault="00A4639E" w14:paraId="1A6C1EF6" w14:textId="77777777"/>
    <w:p w:rsidR="00A4639E" w:rsidP="00A4639E" w:rsidRDefault="00A4639E" w14:paraId="10054E33" w14:textId="77777777">
      <w:pPr>
        <w:pStyle w:val="InfoPara"/>
      </w:pPr>
      <w:r>
        <w:t>Vegetation Type</w:t>
      </w:r>
    </w:p>
    <w:p w:rsidR="00A4639E" w:rsidP="00A4639E" w:rsidRDefault="005062DC" w14:paraId="4C867F5E" w14:textId="2E62C07B">
      <w:r w:rsidRPr="005062DC">
        <w:t>Forest and Woodland</w:t>
      </w:r>
    </w:p>
    <w:p w:rsidR="00A4639E" w:rsidP="00A4639E" w:rsidRDefault="00A4639E" w14:paraId="62C0E6A2" w14:textId="7B1F8876">
      <w:pPr>
        <w:pStyle w:val="InfoPara"/>
      </w:pPr>
      <w:r>
        <w:t>Map Zone</w:t>
      </w:r>
    </w:p>
    <w:p w:rsidR="00A4639E" w:rsidP="00A4639E" w:rsidRDefault="00A4639E" w14:paraId="4922FF12" w14:textId="77777777">
      <w:r>
        <w:t>13</w:t>
      </w:r>
    </w:p>
    <w:p w:rsidR="00A4639E" w:rsidP="00A4639E" w:rsidRDefault="00A4639E" w14:paraId="393A5619" w14:textId="77777777">
      <w:pPr>
        <w:pStyle w:val="InfoPara"/>
      </w:pPr>
      <w:bookmarkStart w:name="_GoBack" w:id="0"/>
      <w:bookmarkEnd w:id="0"/>
      <w:r>
        <w:t>Geographic Range</w:t>
      </w:r>
    </w:p>
    <w:p w:rsidR="00A4639E" w:rsidP="00A4639E" w:rsidRDefault="00A4639E" w14:paraId="4DAE0FB9" w14:textId="359CF3BD">
      <w:r>
        <w:t xml:space="preserve">Although this BpS is widespread in the west, it occurs infrequently on cool upper montane chutes and slopes of </w:t>
      </w:r>
      <w:r w:rsidR="00FD7D6F">
        <w:t>map zone (</w:t>
      </w:r>
      <w:r>
        <w:t>MZ</w:t>
      </w:r>
      <w:r w:rsidR="00FD7D6F">
        <w:t xml:space="preserve">) </w:t>
      </w:r>
      <w:r>
        <w:t>13.</w:t>
      </w:r>
    </w:p>
    <w:p w:rsidR="00A4639E" w:rsidP="00A4639E" w:rsidRDefault="00A4639E" w14:paraId="66DDC670" w14:textId="77777777">
      <w:pPr>
        <w:pStyle w:val="InfoPara"/>
      </w:pPr>
      <w:r>
        <w:t>Biophysical Site Description</w:t>
      </w:r>
    </w:p>
    <w:p w:rsidR="00A4639E" w:rsidP="00A4639E" w:rsidRDefault="00A4639E" w14:paraId="5A10DBB4" w14:textId="6C7E94B2">
      <w:r>
        <w:t>Elevations range from 2</w:t>
      </w:r>
      <w:r w:rsidR="00FD7D6F">
        <w:t>,</w:t>
      </w:r>
      <w:r>
        <w:t>100-3</w:t>
      </w:r>
      <w:r w:rsidR="00FD7D6F">
        <w:t>,</w:t>
      </w:r>
      <w:r>
        <w:t>000m (</w:t>
      </w:r>
      <w:r w:rsidR="00FD7D6F">
        <w:t>~</w:t>
      </w:r>
      <w:r>
        <w:t>5</w:t>
      </w:r>
      <w:r w:rsidR="00FD7D6F">
        <w:t>,</w:t>
      </w:r>
      <w:r>
        <w:t>900-9</w:t>
      </w:r>
      <w:r w:rsidR="00FD7D6F">
        <w:t>,</w:t>
      </w:r>
      <w:r>
        <w:t>850ft). Occurrences of this system are found on cooler sites, which include avalanche chutes, cooler northerly slopes</w:t>
      </w:r>
      <w:r w:rsidR="00FD7D6F">
        <w:t>,</w:t>
      </w:r>
      <w:r>
        <w:t xml:space="preserve"> and drainages. Soils are derived from alluvium, colluvium</w:t>
      </w:r>
      <w:r w:rsidR="00FD7D6F">
        <w:t>,</w:t>
      </w:r>
      <w:r>
        <w:t xml:space="preserve"> and residuum from a variety of parent materials</w:t>
      </w:r>
      <w:r w:rsidR="00FD7D6F">
        <w:t>,</w:t>
      </w:r>
      <w:r>
        <w:t xml:space="preserve"> but most typically occur on sedimentary rocks.</w:t>
      </w:r>
    </w:p>
    <w:p w:rsidR="00A4639E" w:rsidP="00A4639E" w:rsidRDefault="00A4639E" w14:paraId="65B8F3C5" w14:textId="77777777">
      <w:pPr>
        <w:pStyle w:val="InfoPara"/>
      </w:pPr>
      <w:r>
        <w:t>Vegetation Description</w:t>
      </w:r>
    </w:p>
    <w:p w:rsidR="00A4639E" w:rsidP="00A4639E" w:rsidRDefault="00A4639E" w14:paraId="54BCFE98" w14:textId="0D15F2A9">
      <w:r>
        <w:t xml:space="preserve">The tree canopy is dominated by </w:t>
      </w:r>
      <w:proofErr w:type="spellStart"/>
      <w:r w:rsidRPr="003055FE">
        <w:rPr>
          <w:i/>
        </w:rPr>
        <w:t>Populus</w:t>
      </w:r>
      <w:proofErr w:type="spellEnd"/>
      <w:r w:rsidRPr="003055FE">
        <w:rPr>
          <w:i/>
        </w:rPr>
        <w:t xml:space="preserve"> </w:t>
      </w:r>
      <w:proofErr w:type="spellStart"/>
      <w:r w:rsidRPr="003055FE">
        <w:rPr>
          <w:i/>
        </w:rPr>
        <w:t>tremuloides</w:t>
      </w:r>
      <w:proofErr w:type="spellEnd"/>
      <w:r>
        <w:t>. With time and lack of fire or stand</w:t>
      </w:r>
      <w:r w:rsidR="00FD7D6F">
        <w:t>-</w:t>
      </w:r>
      <w:r>
        <w:t xml:space="preserve">replacing disturbances, </w:t>
      </w:r>
      <w:proofErr w:type="spellStart"/>
      <w:r w:rsidRPr="003055FE">
        <w:rPr>
          <w:i/>
        </w:rPr>
        <w:t>Populus</w:t>
      </w:r>
      <w:proofErr w:type="spellEnd"/>
      <w:r w:rsidRPr="003055FE">
        <w:rPr>
          <w:i/>
        </w:rPr>
        <w:t xml:space="preserve"> </w:t>
      </w:r>
      <w:proofErr w:type="spellStart"/>
      <w:r w:rsidRPr="003055FE">
        <w:rPr>
          <w:i/>
        </w:rPr>
        <w:t>tremuloides</w:t>
      </w:r>
      <w:proofErr w:type="spellEnd"/>
      <w:r>
        <w:t xml:space="preserve"> is slowly reduced until the conifer species become dominant. Conifers include mostly </w:t>
      </w:r>
      <w:proofErr w:type="spellStart"/>
      <w:r w:rsidRPr="003055FE">
        <w:rPr>
          <w:i/>
        </w:rPr>
        <w:t>Abies</w:t>
      </w:r>
      <w:proofErr w:type="spellEnd"/>
      <w:r w:rsidRPr="003055FE">
        <w:rPr>
          <w:i/>
        </w:rPr>
        <w:t xml:space="preserve"> </w:t>
      </w:r>
      <w:proofErr w:type="spellStart"/>
      <w:r w:rsidRPr="003055FE">
        <w:rPr>
          <w:i/>
        </w:rPr>
        <w:t>concolor</w:t>
      </w:r>
      <w:proofErr w:type="spellEnd"/>
      <w:r>
        <w:t xml:space="preserve"> and minor occurrences of </w:t>
      </w:r>
      <w:r w:rsidRPr="003055FE">
        <w:rPr>
          <w:i/>
        </w:rPr>
        <w:t xml:space="preserve">Pinus </w:t>
      </w:r>
      <w:proofErr w:type="spellStart"/>
      <w:r w:rsidRPr="003055FE">
        <w:rPr>
          <w:i/>
        </w:rPr>
        <w:t>flexilis</w:t>
      </w:r>
      <w:proofErr w:type="spellEnd"/>
      <w:r>
        <w:t xml:space="preserve"> and </w:t>
      </w:r>
      <w:r w:rsidRPr="003055FE">
        <w:rPr>
          <w:i/>
        </w:rPr>
        <w:t>Pinus ponderosa</w:t>
      </w:r>
      <w:r>
        <w:t xml:space="preserve"> (</w:t>
      </w:r>
      <w:proofErr w:type="spellStart"/>
      <w:r>
        <w:t>Nachlinger</w:t>
      </w:r>
      <w:proofErr w:type="spellEnd"/>
      <w:r>
        <w:t xml:space="preserve"> and Reese 1996). </w:t>
      </w:r>
      <w:proofErr w:type="gramStart"/>
      <w:r>
        <w:t>A number of</w:t>
      </w:r>
      <w:proofErr w:type="gramEnd"/>
      <w:r>
        <w:t xml:space="preserve"> cold-deciduous shrub species can occur, including </w:t>
      </w:r>
      <w:r w:rsidRPr="003055FE">
        <w:rPr>
          <w:i/>
        </w:rPr>
        <w:t xml:space="preserve">Acer </w:t>
      </w:r>
      <w:proofErr w:type="spellStart"/>
      <w:r w:rsidRPr="003055FE">
        <w:rPr>
          <w:i/>
        </w:rPr>
        <w:t>glabrum</w:t>
      </w:r>
      <w:proofErr w:type="spellEnd"/>
      <w:r>
        <w:t xml:space="preserve">, </w:t>
      </w:r>
      <w:proofErr w:type="spellStart"/>
      <w:r w:rsidRPr="003055FE">
        <w:rPr>
          <w:i/>
        </w:rPr>
        <w:t>Ribes</w:t>
      </w:r>
      <w:proofErr w:type="spellEnd"/>
      <w:r w:rsidRPr="003055FE">
        <w:rPr>
          <w:i/>
        </w:rPr>
        <w:t xml:space="preserve"> </w:t>
      </w:r>
      <w:proofErr w:type="spellStart"/>
      <w:r w:rsidRPr="003055FE">
        <w:rPr>
          <w:i/>
        </w:rPr>
        <w:t>cereum</w:t>
      </w:r>
      <w:proofErr w:type="spellEnd"/>
      <w:r>
        <w:t xml:space="preserve">, </w:t>
      </w:r>
      <w:r w:rsidRPr="003055FE">
        <w:rPr>
          <w:i/>
        </w:rPr>
        <w:t xml:space="preserve">Juniper </w:t>
      </w:r>
      <w:proofErr w:type="spellStart"/>
      <w:r w:rsidRPr="003055FE">
        <w:rPr>
          <w:i/>
        </w:rPr>
        <w:t>communis</w:t>
      </w:r>
      <w:proofErr w:type="spellEnd"/>
      <w:r>
        <w:t xml:space="preserve">, </w:t>
      </w:r>
      <w:proofErr w:type="spellStart"/>
      <w:r w:rsidRPr="003055FE">
        <w:rPr>
          <w:i/>
        </w:rPr>
        <w:t>Holodicus</w:t>
      </w:r>
      <w:proofErr w:type="spellEnd"/>
      <w:r>
        <w:t xml:space="preserve"> spp</w:t>
      </w:r>
      <w:r w:rsidR="00FD7D6F">
        <w:t>.,</w:t>
      </w:r>
      <w:r>
        <w:t xml:space="preserve"> and </w:t>
      </w:r>
      <w:proofErr w:type="spellStart"/>
      <w:r w:rsidRPr="003055FE">
        <w:rPr>
          <w:i/>
        </w:rPr>
        <w:t>Symphoricarpus</w:t>
      </w:r>
      <w:proofErr w:type="spellEnd"/>
      <w:r w:rsidRPr="003055FE">
        <w:rPr>
          <w:i/>
        </w:rPr>
        <w:t xml:space="preserve"> </w:t>
      </w:r>
      <w:proofErr w:type="spellStart"/>
      <w:r w:rsidRPr="003055FE">
        <w:rPr>
          <w:i/>
        </w:rPr>
        <w:t>oreophilus</w:t>
      </w:r>
      <w:proofErr w:type="spellEnd"/>
      <w:r>
        <w:t xml:space="preserve">. Herbaceous species include </w:t>
      </w:r>
      <w:proofErr w:type="spellStart"/>
      <w:r w:rsidRPr="003055FE">
        <w:rPr>
          <w:i/>
        </w:rPr>
        <w:t>Carex</w:t>
      </w:r>
      <w:proofErr w:type="spellEnd"/>
      <w:r w:rsidRPr="003055FE">
        <w:rPr>
          <w:i/>
        </w:rPr>
        <w:t xml:space="preserve"> </w:t>
      </w:r>
      <w:proofErr w:type="spellStart"/>
      <w:r w:rsidRPr="003055FE">
        <w:rPr>
          <w:i/>
        </w:rPr>
        <w:t>rossii</w:t>
      </w:r>
      <w:proofErr w:type="spellEnd"/>
      <w:r>
        <w:t xml:space="preserve">, </w:t>
      </w:r>
      <w:proofErr w:type="spellStart"/>
      <w:r w:rsidRPr="003055FE">
        <w:rPr>
          <w:i/>
        </w:rPr>
        <w:t>Bromus</w:t>
      </w:r>
      <w:proofErr w:type="spellEnd"/>
      <w:r w:rsidRPr="003055FE">
        <w:rPr>
          <w:i/>
        </w:rPr>
        <w:t xml:space="preserve"> </w:t>
      </w:r>
      <w:proofErr w:type="spellStart"/>
      <w:r w:rsidRPr="003055FE">
        <w:rPr>
          <w:i/>
        </w:rPr>
        <w:t>ciliatus</w:t>
      </w:r>
      <w:proofErr w:type="spellEnd"/>
      <w:r>
        <w:t xml:space="preserve">, </w:t>
      </w:r>
      <w:proofErr w:type="spellStart"/>
      <w:r w:rsidRPr="003055FE">
        <w:rPr>
          <w:i/>
        </w:rPr>
        <w:t>Elymus</w:t>
      </w:r>
      <w:proofErr w:type="spellEnd"/>
      <w:r w:rsidRPr="003055FE">
        <w:rPr>
          <w:i/>
        </w:rPr>
        <w:t xml:space="preserve"> </w:t>
      </w:r>
      <w:proofErr w:type="spellStart"/>
      <w:r w:rsidRPr="003055FE">
        <w:rPr>
          <w:i/>
        </w:rPr>
        <w:t>elymoides</w:t>
      </w:r>
      <w:proofErr w:type="spellEnd"/>
      <w:r>
        <w:t xml:space="preserve">, </w:t>
      </w:r>
      <w:r w:rsidRPr="003055FE">
        <w:rPr>
          <w:i/>
        </w:rPr>
        <w:t>Erigeron</w:t>
      </w:r>
      <w:r>
        <w:t xml:space="preserve"> spp</w:t>
      </w:r>
      <w:r w:rsidR="00FD7D6F">
        <w:t>.,</w:t>
      </w:r>
      <w:r>
        <w:t xml:space="preserve"> </w:t>
      </w:r>
      <w:r w:rsidRPr="003055FE">
        <w:rPr>
          <w:i/>
        </w:rPr>
        <w:t>Astragalus</w:t>
      </w:r>
      <w:r>
        <w:t xml:space="preserve"> spp</w:t>
      </w:r>
      <w:r w:rsidR="00FD7D6F">
        <w:t>.,</w:t>
      </w:r>
      <w:r>
        <w:t xml:space="preserve"> </w:t>
      </w:r>
      <w:proofErr w:type="spellStart"/>
      <w:r w:rsidRPr="003055FE">
        <w:rPr>
          <w:i/>
        </w:rPr>
        <w:t>Luzula</w:t>
      </w:r>
      <w:proofErr w:type="spellEnd"/>
      <w:r w:rsidRPr="003055FE">
        <w:rPr>
          <w:i/>
        </w:rPr>
        <w:t xml:space="preserve"> </w:t>
      </w:r>
      <w:proofErr w:type="spellStart"/>
      <w:r w:rsidRPr="003055FE">
        <w:rPr>
          <w:i/>
        </w:rPr>
        <w:t>parviflora</w:t>
      </w:r>
      <w:proofErr w:type="spellEnd"/>
      <w:r w:rsidR="00FD7D6F">
        <w:t>,</w:t>
      </w:r>
      <w:r>
        <w:t xml:space="preserve"> and </w:t>
      </w:r>
      <w:r w:rsidRPr="003055FE">
        <w:rPr>
          <w:i/>
        </w:rPr>
        <w:t xml:space="preserve">Thalictrum </w:t>
      </w:r>
      <w:proofErr w:type="spellStart"/>
      <w:r w:rsidRPr="003055FE">
        <w:rPr>
          <w:i/>
        </w:rPr>
        <w:t>fendleri</w:t>
      </w:r>
      <w:proofErr w:type="spellEnd"/>
      <w:r>
        <w:t>.</w:t>
      </w:r>
    </w:p>
    <w:p w:rsidR="00A4639E" w:rsidP="00A4639E" w:rsidRDefault="00A4639E" w14:paraId="7C55D74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alnifolia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Saskatoon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ROWO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woodsii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Woods'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BRCI2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ciliatus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Fringed brome</w:t>
            </w:r>
          </w:p>
        </w:tc>
      </w:tr>
    </w:tbl>
    <w:p>
      <w:r>
        <w:rPr>
          <w:sz w:val="16"/>
        </w:rPr>
        <w:t>Species names are from the NRCS PLANTS database. Check species codes at http://plants.usda.gov.</w:t>
      </w:r>
    </w:p>
    <w:p w:rsidR="00A4639E" w:rsidP="00A4639E" w:rsidRDefault="00A4639E" w14:paraId="105E8BDA" w14:textId="77777777">
      <w:pPr>
        <w:pStyle w:val="InfoPara"/>
      </w:pPr>
      <w:r>
        <w:t>Disturbance Description</w:t>
      </w:r>
    </w:p>
    <w:p w:rsidR="00A4639E" w:rsidP="00A4639E" w:rsidRDefault="00A4639E" w14:paraId="403324C1" w14:textId="51C8F1D1">
      <w:r>
        <w:lastRenderedPageBreak/>
        <w:t>This is a strongly fire</w:t>
      </w:r>
      <w:r w:rsidR="00FD7D6F">
        <w:t>-</w:t>
      </w:r>
      <w:r>
        <w:t xml:space="preserve">adapted community with </w:t>
      </w:r>
      <w:r w:rsidR="00FD7D6F">
        <w:t>fire return intervals (</w:t>
      </w:r>
      <w:r>
        <w:t>FRIs</w:t>
      </w:r>
      <w:r w:rsidR="00FD7D6F">
        <w:t>)</w:t>
      </w:r>
      <w:r>
        <w:t xml:space="preserve"> varying for mixed</w:t>
      </w:r>
      <w:r w:rsidR="00FD7D6F">
        <w:t>-</w:t>
      </w:r>
      <w:r>
        <w:t xml:space="preserve">severity fire with the encroachment of conifers. It is important to understand that aspen is considered a fire-proof vegetation type that does not burn during the normal lightning season, yet evidence of fire scars and historical studies show that native burning was the only source of fire that occurred predominantly during the spring and fall. As this type has a </w:t>
      </w:r>
      <w:proofErr w:type="gramStart"/>
      <w:r>
        <w:t>fairly short</w:t>
      </w:r>
      <w:proofErr w:type="gramEnd"/>
      <w:r>
        <w:t xml:space="preserve"> </w:t>
      </w:r>
      <w:r w:rsidR="00FD7D6F">
        <w:t xml:space="preserve">FRI </w:t>
      </w:r>
      <w:r>
        <w:t>compared to other aspen types, it should be noted that aspen can act as a tall shrub. Bradley et al</w:t>
      </w:r>
      <w:r w:rsidR="00FD7D6F">
        <w:t>.</w:t>
      </w:r>
      <w:r>
        <w:t xml:space="preserve"> (1992) state that </w:t>
      </w:r>
      <w:proofErr w:type="spellStart"/>
      <w:r>
        <w:t>Loope</w:t>
      </w:r>
      <w:proofErr w:type="spellEnd"/>
      <w:r>
        <w:t xml:space="preserve"> </w:t>
      </w:r>
      <w:r w:rsidR="00FD7D6F">
        <w:t>and</w:t>
      </w:r>
      <w:r>
        <w:t xml:space="preserve"> </w:t>
      </w:r>
      <w:proofErr w:type="spellStart"/>
      <w:r>
        <w:t>Gruell</w:t>
      </w:r>
      <w:proofErr w:type="spellEnd"/>
      <w:r>
        <w:t xml:space="preserve"> estimated a fire frequency of 25-100yrs for a Douglas-fir forest with seral aspen in Grand Teton National Park (p39). They later state that fire frequencies of 100-300yrs appear to be appropriate for maintaining most seral aspen stands. In the Fontenelle Creek, W</w:t>
      </w:r>
      <w:r w:rsidR="00FD7D6F">
        <w:t xml:space="preserve">yoming </w:t>
      </w:r>
      <w:r>
        <w:t xml:space="preserve">drainage, the mean fire-free interval was estimated to be 40yrs. Fires in this area burned in a mosaic pattern of severities, from stand-replacement to low fires that scarred but did not kill the relatively thin-barked lodgepole pine on the site (p46). </w:t>
      </w:r>
    </w:p>
    <w:p w:rsidR="00A4639E" w:rsidP="00A4639E" w:rsidRDefault="00A4639E" w14:paraId="2FF8A26D" w14:textId="77777777"/>
    <w:p w:rsidR="00A4639E" w:rsidP="00A4639E" w:rsidRDefault="00A4639E" w14:paraId="6B0B63B9" w14:textId="79ED093B">
      <w:r>
        <w:t>BpS 131061 has elements of Fire Regime Groups II (chosen), III</w:t>
      </w:r>
      <w:r w:rsidR="00FD7D6F">
        <w:t>,</w:t>
      </w:r>
      <w:r>
        <w:t xml:space="preserve"> and IV. Mean </w:t>
      </w:r>
      <w:r w:rsidR="00FD7D6F">
        <w:t xml:space="preserve">FRI </w:t>
      </w:r>
      <w:r>
        <w:t>for replacement fire is every 60yrs and 120yrs on average, respectively, before and after severe conifer encroachment, except during early development where no fire is present. The FRI of mixed</w:t>
      </w:r>
      <w:r w:rsidR="00FD7D6F">
        <w:t>-</w:t>
      </w:r>
      <w:r>
        <w:t>severity fire increases from 40yrs in stands &lt;80yrs to 50yrs in stands &gt;80yrs with conifer encroachment.</w:t>
      </w:r>
    </w:p>
    <w:p w:rsidR="00A4639E" w:rsidP="00A4639E" w:rsidRDefault="00A4639E" w14:paraId="3A37DB1D" w14:textId="77777777"/>
    <w:p w:rsidR="00A4639E" w:rsidP="00A4639E" w:rsidRDefault="00A4639E" w14:paraId="381381F8" w14:textId="15881EE3">
      <w:r>
        <w:t>Under pre-settlement conditions, disease and insect mortality did not appear to have major impacts. However</w:t>
      </w:r>
      <w:r w:rsidR="00FD7D6F">
        <w:t xml:space="preserve">, </w:t>
      </w:r>
      <w:r>
        <w:t>older aspen stands would be susceptible to outbreaks every 200yrs on average. We assumed that 20% of outbreaks resulted in heavy insect/disease stand-replacing events (average return interval of 1</w:t>
      </w:r>
      <w:r w:rsidR="00FD7D6F">
        <w:t>,</w:t>
      </w:r>
      <w:r>
        <w:t>000yrs), whereas 80% of outbreaks would thin older trees &gt;40yrs (average return interval 250yrs). Older conifers (&gt;100yrs) would experience insect/</w:t>
      </w:r>
      <w:r w:rsidR="00FD7D6F">
        <w:t xml:space="preserve"> </w:t>
      </w:r>
      <w:r>
        <w:t>diseases damage about every 50yrs</w:t>
      </w:r>
      <w:r w:rsidR="00FD7D6F">
        <w:t>,</w:t>
      </w:r>
      <w:r>
        <w:t xml:space="preserve"> causing 60% of times stand thinning and 40% of times total mortality of conifers. Occasional weather-related stress every 200yrs will thin the older conifers. </w:t>
      </w:r>
    </w:p>
    <w:p w:rsidR="00A4639E" w:rsidP="00A4639E" w:rsidRDefault="00A4639E" w14:paraId="67B16403" w14:textId="77777777"/>
    <w:p w:rsidR="00A4639E" w:rsidP="00A4639E" w:rsidRDefault="00A4639E" w14:paraId="0B95987F" w14:textId="27C5F2C2">
      <w:r>
        <w:t xml:space="preserve">Sites in MZ13 are prone to </w:t>
      </w:r>
      <w:proofErr w:type="spellStart"/>
      <w:r>
        <w:t>snowslides</w:t>
      </w:r>
      <w:proofErr w:type="spellEnd"/>
      <w:r>
        <w:t>, mudslides</w:t>
      </w:r>
      <w:r w:rsidR="00FD7D6F">
        <w:t>,</w:t>
      </w:r>
      <w:r>
        <w:t xml:space="preserve"> and rotational slumping. Flooding may also operate in these systems. Uncertainty exists about the return interval of avalanches. We assumed that avalanches/flood events caused stand replacement every 50yrs on average. Sufficient snow accumulates about every 10yrs in the Mojave Desert</w:t>
      </w:r>
      <w:r w:rsidR="00FD7D6F">
        <w:t>,</w:t>
      </w:r>
      <w:r>
        <w:t xml:space="preserve"> and the chance that an avalanche returns to the same coulee was assumed be </w:t>
      </w:r>
      <w:r w:rsidR="00FD7D6F">
        <w:t>1 o</w:t>
      </w:r>
      <w:r>
        <w:t>ut of 5 snow years. For the youngest vegetation class, only very powerful avalanches about every 100yrs would cause stand</w:t>
      </w:r>
      <w:r w:rsidR="00FD7D6F">
        <w:t>-</w:t>
      </w:r>
      <w:r>
        <w:t>replacing events.</w:t>
      </w:r>
    </w:p>
    <w:p w:rsidR="00A4639E" w:rsidP="00A4639E" w:rsidRDefault="00A4639E" w14:paraId="3F50CFB4"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w:t>
            </w:r>
          </w:p>
        </w:tc>
        <w:tc>
          <w:p>
            <w:pPr>
              <w:jc w:val="center"/>
            </w:pPr>
            <w:r>
              <w:t>41</w:t>
            </w:r>
          </w:p>
        </w:tc>
        <w:tc>
          <w:p>
            <w:pPr>
              <w:jc w:val="center"/>
            </w:pPr>
            <w:r>
              <w:t>50</w:t>
            </w:r>
          </w:p>
        </w:tc>
        <w:tc>
          <w:p>
            <w:pPr>
              <w:jc w:val="center"/>
            </w:pPr>
            <w:r>
              <w:t>300</w:t>
            </w:r>
          </w:p>
        </w:tc>
      </w:tr>
      <w:tr>
        <w:tc>
          <w:p>
            <w:pPr>
              <w:jc w:val="center"/>
            </w:pPr>
            <w:r>
              <w:t>Moderate (Mixed)</w:t>
            </w:r>
          </w:p>
        </w:tc>
        <w:tc>
          <w:p>
            <w:pPr>
              <w:jc w:val="center"/>
            </w:pPr>
            <w:r>
              <w:t>55</w:t>
            </w:r>
          </w:p>
        </w:tc>
        <w:tc>
          <w:p>
            <w:pPr>
              <w:jc w:val="center"/>
            </w:pPr>
            <w:r>
              <w:t>59</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639E" w:rsidP="00A4639E" w:rsidRDefault="00A4639E" w14:paraId="3CEA4036" w14:textId="77777777">
      <w:pPr>
        <w:pStyle w:val="InfoPara"/>
      </w:pPr>
      <w:r>
        <w:t>Scale Description</w:t>
      </w:r>
    </w:p>
    <w:p w:rsidR="00A4639E" w:rsidP="00A4639E" w:rsidRDefault="00A4639E" w14:paraId="2D175D36" w14:textId="77777777">
      <w:r>
        <w:t>This type occurs as small linear drainage corridors and avalanche chutes from 1-10ac.</w:t>
      </w:r>
    </w:p>
    <w:p w:rsidR="003055FE" w:rsidRDefault="003055FE" w14:paraId="6C37E308" w14:textId="77777777">
      <w:pPr>
        <w:rPr>
          <w:b/>
        </w:rPr>
      </w:pPr>
      <w:r>
        <w:br w:type="page"/>
      </w:r>
    </w:p>
    <w:p w:rsidR="00A4639E" w:rsidP="00A4639E" w:rsidRDefault="00A4639E" w14:paraId="19521CB4" w14:textId="77777777">
      <w:pPr>
        <w:pStyle w:val="InfoPara"/>
      </w:pPr>
      <w:r>
        <w:t>Adjacency or Identification Concerns</w:t>
      </w:r>
    </w:p>
    <w:p w:rsidR="00A4639E" w:rsidP="00A4639E" w:rsidRDefault="00A4639E" w14:paraId="1CA95D30" w14:textId="77777777">
      <w:r>
        <w:t xml:space="preserve">This BpS is adjacent to BpS 131054, Southern Rocky Mountain Ponderosa Pine Woodlands, and BpS 1052, Rocky Mountains Mesic Montane Mixed Conifer Forest and Woodlands, which may contain isolated stems and small patches of aspen. This type is highly threatened by conifer replacement. </w:t>
      </w:r>
    </w:p>
    <w:p w:rsidR="00A4639E" w:rsidP="00A4639E" w:rsidRDefault="00A4639E" w14:paraId="4D01214B" w14:textId="77777777"/>
    <w:p w:rsidR="00A4639E" w:rsidP="00A4639E" w:rsidRDefault="00A4639E" w14:paraId="439713C1" w14:textId="4259ABAE">
      <w:r>
        <w:t xml:space="preserve">Under current conditions, herbivory can significantly </w:t>
      </w:r>
      <w:r w:rsidR="0021686C">
        <w:t>affect</w:t>
      </w:r>
      <w:r>
        <w:t xml:space="preserve"> stand succession. Kay (1997, 2001a, b, c) found the impacts of burning on aspen stands were overshadowed by the impacts of herbivory. In the reference state</w:t>
      </w:r>
      <w:r w:rsidR="00FD7D6F">
        <w:t>,</w:t>
      </w:r>
      <w:r>
        <w:t xml:space="preserve"> the density of ungulates was low due to efficient Native American hunting, so the impacts of ungulates were low. Herbivory was therefore not included in the model.</w:t>
      </w:r>
    </w:p>
    <w:p w:rsidR="00A4639E" w:rsidP="00A4639E" w:rsidRDefault="00A4639E" w14:paraId="18796DC5" w14:textId="77777777">
      <w:pPr>
        <w:pStyle w:val="InfoPara"/>
      </w:pPr>
      <w:r>
        <w:t>Issues or Problems</w:t>
      </w:r>
    </w:p>
    <w:p w:rsidR="00A4639E" w:rsidP="00A4639E" w:rsidRDefault="00A4639E" w14:paraId="2E092AFE" w14:textId="1DCCDA79">
      <w:r>
        <w:t>For MZ13, it is not clear to what extent Native American burning maintained this system</w:t>
      </w:r>
      <w:r w:rsidR="00FD7D6F">
        <w:t>,</w:t>
      </w:r>
      <w:r>
        <w:t xml:space="preserve"> which is small and associated with the disturbance regimes of avalanche chutes and steep slopes and </w:t>
      </w:r>
      <w:r w:rsidR="00FD7D6F">
        <w:t xml:space="preserve">with </w:t>
      </w:r>
      <w:r>
        <w:t xml:space="preserve">small riparian corridors. Without frequent </w:t>
      </w:r>
      <w:r w:rsidR="00FD7D6F">
        <w:t>n</w:t>
      </w:r>
      <w:r>
        <w:t xml:space="preserve">ative burning, model results would change. </w:t>
      </w:r>
    </w:p>
    <w:p w:rsidR="00A4639E" w:rsidP="00A4639E" w:rsidRDefault="00A4639E" w14:paraId="102B1C51" w14:textId="77777777"/>
    <w:p w:rsidR="00A4639E" w:rsidP="00A4639E" w:rsidRDefault="00A4639E" w14:paraId="09528F11" w14:textId="56E60BC7">
      <w:r>
        <w:t xml:space="preserve">East of the Great Basin, Baker (1925) studied closely the pre-settlement period for aspen and noted fire scars on older trees. </w:t>
      </w:r>
      <w:proofErr w:type="spellStart"/>
      <w:r>
        <w:t>Bartos</w:t>
      </w:r>
      <w:proofErr w:type="spellEnd"/>
      <w:r>
        <w:t xml:space="preserve"> and Campbell (1998) support these findings. Results from Baker (1925) and </w:t>
      </w:r>
      <w:proofErr w:type="spellStart"/>
      <w:r>
        <w:t>Bartos</w:t>
      </w:r>
      <w:proofErr w:type="spellEnd"/>
      <w:r>
        <w:t xml:space="preserve"> and Campbell (1998) would apply to eastern Nevada and BpS 1061. We interpreted ground fires that scarred trees, probably started by Native Americans, as mixed</w:t>
      </w:r>
      <w:r w:rsidR="00FD7D6F">
        <w:t>-</w:t>
      </w:r>
      <w:r>
        <w:t xml:space="preserve">severity fire that also promoted abundant suckering. In the presence of conifer fuel, these would be killed and aspen suckering promoted. </w:t>
      </w:r>
    </w:p>
    <w:p w:rsidR="00A4639E" w:rsidP="00A4639E" w:rsidRDefault="00A4639E" w14:paraId="65C91D5E" w14:textId="77777777"/>
    <w:p w:rsidR="00A4639E" w:rsidP="00A4639E" w:rsidRDefault="00A4639E" w14:paraId="112A91CB" w14:textId="525EB77F">
      <w:r>
        <w:t>In previous models from the Rapid Assessment (e</w:t>
      </w:r>
      <w:r w:rsidR="00FD7D6F">
        <w:t xml:space="preserve">.g., </w:t>
      </w:r>
      <w:r>
        <w:t>R2ASMClw), experts and modelers expressed different views about the frequency of all fires, citing FRIs longer than those noted by Baker (1925). The FRIs used here were a compromise between longer FRIs proposed by reviewers and the maximum FRI of Baker (1925).</w:t>
      </w:r>
    </w:p>
    <w:p w:rsidR="00A4639E" w:rsidP="00A4639E" w:rsidRDefault="00A4639E" w14:paraId="60D19A48" w14:textId="77777777">
      <w:pPr>
        <w:pStyle w:val="InfoPara"/>
      </w:pPr>
      <w:r>
        <w:t>Native Uncharacteristic Conditions</w:t>
      </w:r>
    </w:p>
    <w:p w:rsidR="00A4639E" w:rsidP="00A4639E" w:rsidRDefault="00A4639E" w14:paraId="449EBE68" w14:textId="16B253B0">
      <w:r>
        <w:t>Less than 30% aspen cover in classes B, C</w:t>
      </w:r>
      <w:r w:rsidR="00FD7D6F">
        <w:t xml:space="preserve">, </w:t>
      </w:r>
      <w:r>
        <w:t>and D is uncharacteristic and likely due to excessive native or livestock herbivory.</w:t>
      </w:r>
    </w:p>
    <w:p w:rsidR="005E249A" w:rsidP="3F597E09" w:rsidRDefault="3F597E09" w14:paraId="467C1C4D" w14:textId="5D39B994">
      <w:pPr>
        <w:pStyle w:val="InfoPara"/>
      </w:pPr>
      <w:r>
        <w:t>Comments</w:t>
      </w:r>
    </w:p>
    <w:p w:rsidRPr="005E249A" w:rsidR="005E249A" w:rsidP="005E249A" w:rsidRDefault="005E249A" w14:paraId="6B21ACAC" w14:textId="77777777">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p>
    <w:p w:rsidR="00A4639E" w:rsidP="00A4639E" w:rsidRDefault="00A4639E" w14:paraId="5BB62A76" w14:textId="77777777">
      <w:pPr>
        <w:pStyle w:val="ReportSection"/>
      </w:pPr>
      <w:r>
        <w:t>Succession Classes</w:t>
      </w:r>
    </w:p>
    <w:p w:rsidR="00A4639E" w:rsidP="00A4639E" w:rsidRDefault="00A4639E" w14:paraId="5DB2960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639E" w:rsidP="00A4639E" w:rsidRDefault="00A4639E" w14:paraId="16C7D213" w14:textId="77777777">
      <w:pPr>
        <w:pStyle w:val="InfoPara"/>
        <w:pBdr>
          <w:top w:val="single" w:color="auto" w:sz="4" w:space="1"/>
        </w:pBdr>
      </w:pPr>
      <w:r xmlns:w="http://schemas.openxmlformats.org/wordprocessingml/2006/main">
        <w:t>Class A</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4639E" w:rsidP="00A4639E" w:rsidRDefault="3F597E09" w14:paraId="50F89FAA" w14:textId="77777777">
      <w:r>
        <w:t>Upper Layer Lifeform: Tree</w:t>
      </w:r>
    </w:p>
    <w:p w:rsidR="00A4639E" w:rsidP="00A4639E" w:rsidRDefault="00A4639E" w14:paraId="76AB3E46" w14:textId="77777777"/>
    <w:p w:rsidR="00A4639E" w:rsidP="00A4639E" w:rsidRDefault="00A4639E" w14:paraId="411018F6"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024"/>
        <w:gridCol w:w="2364"/>
        <w:gridCol w:w="1956"/>
      </w:tblGrid>
      <w:tr w:rsidRPr="00A4639E" w:rsidR="00A4639E" w:rsidTr="00A4639E" w14:paraId="57F314D0" w14:textId="77777777">
        <w:tc>
          <w:tcPr>
            <w:tcW w:w="1212" w:type="dxa"/>
            <w:tcBorders>
              <w:top w:val="single" w:color="auto" w:sz="2" w:space="0"/>
              <w:bottom w:val="single" w:color="000000" w:sz="12" w:space="0"/>
            </w:tcBorders>
            <w:shd w:val="clear" w:color="auto" w:fill="auto"/>
          </w:tcPr>
          <w:p w:rsidRPr="00A4639E" w:rsidR="00A4639E" w:rsidP="00C301AD" w:rsidRDefault="00A4639E" w14:paraId="322B326E" w14:textId="77777777">
            <w:pPr>
              <w:rPr>
                <w:b/>
                <w:bCs/>
              </w:rPr>
            </w:pPr>
            <w:r w:rsidRPr="00A4639E">
              <w:rPr>
                <w:b/>
                <w:bCs/>
              </w:rPr>
              <w:t>Symbol</w:t>
            </w:r>
          </w:p>
        </w:tc>
        <w:tc>
          <w:tcPr>
            <w:tcW w:w="3024" w:type="dxa"/>
            <w:tcBorders>
              <w:top w:val="single" w:color="auto" w:sz="2" w:space="0"/>
              <w:bottom w:val="single" w:color="000000" w:sz="12" w:space="0"/>
            </w:tcBorders>
            <w:shd w:val="clear" w:color="auto" w:fill="auto"/>
          </w:tcPr>
          <w:p w:rsidRPr="00A4639E" w:rsidR="00A4639E" w:rsidP="00C301AD" w:rsidRDefault="00A4639E" w14:paraId="0FE899BC" w14:textId="77777777">
            <w:pPr>
              <w:rPr>
                <w:b/>
                <w:bCs/>
              </w:rPr>
            </w:pPr>
            <w:r w:rsidRPr="00A4639E">
              <w:rPr>
                <w:b/>
                <w:bCs/>
              </w:rPr>
              <w:t>Scientific Name</w:t>
            </w:r>
          </w:p>
        </w:tc>
        <w:tc>
          <w:tcPr>
            <w:tcW w:w="2364" w:type="dxa"/>
            <w:tcBorders>
              <w:top w:val="single" w:color="auto" w:sz="2" w:space="0"/>
              <w:bottom w:val="single" w:color="000000" w:sz="12" w:space="0"/>
            </w:tcBorders>
            <w:shd w:val="clear" w:color="auto" w:fill="auto"/>
          </w:tcPr>
          <w:p w:rsidRPr="00A4639E" w:rsidR="00A4639E" w:rsidP="00C301AD" w:rsidRDefault="00A4639E" w14:paraId="6720C4A6" w14:textId="77777777">
            <w:pPr>
              <w:rPr>
                <w:b/>
                <w:bCs/>
              </w:rPr>
            </w:pPr>
            <w:r w:rsidRPr="00A4639E">
              <w:rPr>
                <w:b/>
                <w:bCs/>
              </w:rPr>
              <w:t>Common Name</w:t>
            </w:r>
          </w:p>
        </w:tc>
        <w:tc>
          <w:tcPr>
            <w:tcW w:w="1956" w:type="dxa"/>
            <w:tcBorders>
              <w:top w:val="single" w:color="auto" w:sz="2" w:space="0"/>
              <w:bottom w:val="single" w:color="000000" w:sz="12" w:space="0"/>
            </w:tcBorders>
            <w:shd w:val="clear" w:color="auto" w:fill="auto"/>
          </w:tcPr>
          <w:p w:rsidRPr="00A4639E" w:rsidR="00A4639E" w:rsidP="00C301AD" w:rsidRDefault="00A4639E" w14:paraId="095AF1C6" w14:textId="77777777">
            <w:pPr>
              <w:rPr>
                <w:b/>
                <w:bCs/>
              </w:rPr>
            </w:pPr>
            <w:r w:rsidRPr="00A4639E">
              <w:rPr>
                <w:b/>
                <w:bCs/>
              </w:rPr>
              <w:t>Canopy Position</w:t>
            </w:r>
          </w:p>
        </w:tc>
      </w:tr>
      <w:tr w:rsidRPr="00A4639E" w:rsidR="00A4639E" w:rsidTr="00A4639E" w14:paraId="1889A63D" w14:textId="77777777">
        <w:tc>
          <w:tcPr>
            <w:tcW w:w="1212" w:type="dxa"/>
            <w:tcBorders>
              <w:top w:val="single" w:color="000000" w:sz="12" w:space="0"/>
            </w:tcBorders>
            <w:shd w:val="clear" w:color="auto" w:fill="auto"/>
          </w:tcPr>
          <w:p w:rsidRPr="00A4639E" w:rsidR="00A4639E" w:rsidP="00C301AD" w:rsidRDefault="00A4639E" w14:paraId="54F3C86A" w14:textId="77777777">
            <w:pPr>
              <w:rPr>
                <w:bCs/>
              </w:rPr>
            </w:pPr>
            <w:r w:rsidRPr="00A4639E">
              <w:rPr>
                <w:bCs/>
              </w:rPr>
              <w:t>POTR5</w:t>
            </w:r>
          </w:p>
        </w:tc>
        <w:tc>
          <w:tcPr>
            <w:tcW w:w="3024" w:type="dxa"/>
            <w:tcBorders>
              <w:top w:val="single" w:color="000000" w:sz="12" w:space="0"/>
            </w:tcBorders>
            <w:shd w:val="clear" w:color="auto" w:fill="auto"/>
          </w:tcPr>
          <w:p w:rsidRPr="00A4639E" w:rsidR="00A4639E" w:rsidP="00C301AD" w:rsidRDefault="00A4639E" w14:paraId="5057950E" w14:textId="77777777">
            <w:proofErr w:type="spellStart"/>
            <w:r w:rsidRPr="00A4639E">
              <w:t>Populus</w:t>
            </w:r>
            <w:proofErr w:type="spellEnd"/>
            <w:r w:rsidRPr="00A4639E">
              <w:t xml:space="preserve"> </w:t>
            </w:r>
            <w:proofErr w:type="spellStart"/>
            <w:r w:rsidRPr="00A4639E">
              <w:t>tremuloides</w:t>
            </w:r>
            <w:proofErr w:type="spellEnd"/>
          </w:p>
        </w:tc>
        <w:tc>
          <w:tcPr>
            <w:tcW w:w="2364" w:type="dxa"/>
            <w:tcBorders>
              <w:top w:val="single" w:color="000000" w:sz="12" w:space="0"/>
            </w:tcBorders>
            <w:shd w:val="clear" w:color="auto" w:fill="auto"/>
          </w:tcPr>
          <w:p w:rsidRPr="00A4639E" w:rsidR="00A4639E" w:rsidP="00C301AD" w:rsidRDefault="00A4639E" w14:paraId="7D7F8726" w14:textId="77777777">
            <w:r w:rsidRPr="00A4639E">
              <w:t>Quaking aspen</w:t>
            </w:r>
          </w:p>
        </w:tc>
        <w:tc>
          <w:tcPr>
            <w:tcW w:w="1956" w:type="dxa"/>
            <w:tcBorders>
              <w:top w:val="single" w:color="000000" w:sz="12" w:space="0"/>
            </w:tcBorders>
            <w:shd w:val="clear" w:color="auto" w:fill="auto"/>
          </w:tcPr>
          <w:p w:rsidRPr="00A4639E" w:rsidR="00A4639E" w:rsidP="00C301AD" w:rsidRDefault="00A4639E" w14:paraId="62A67514" w14:textId="77777777">
            <w:r w:rsidRPr="00A4639E">
              <w:t>Upper</w:t>
            </w:r>
          </w:p>
        </w:tc>
      </w:tr>
      <w:tr w:rsidRPr="00A4639E" w:rsidR="00A4639E" w:rsidTr="00A4639E" w14:paraId="2C940742" w14:textId="77777777">
        <w:tc>
          <w:tcPr>
            <w:tcW w:w="1212" w:type="dxa"/>
            <w:shd w:val="clear" w:color="auto" w:fill="auto"/>
          </w:tcPr>
          <w:p w:rsidRPr="00A4639E" w:rsidR="00A4639E" w:rsidP="00C301AD" w:rsidRDefault="00A4639E" w14:paraId="16F1CDA7" w14:textId="77777777">
            <w:pPr>
              <w:rPr>
                <w:bCs/>
              </w:rPr>
            </w:pPr>
            <w:r w:rsidRPr="00A4639E">
              <w:rPr>
                <w:bCs/>
              </w:rPr>
              <w:t>SYOR2</w:t>
            </w:r>
          </w:p>
        </w:tc>
        <w:tc>
          <w:tcPr>
            <w:tcW w:w="3024" w:type="dxa"/>
            <w:shd w:val="clear" w:color="auto" w:fill="auto"/>
          </w:tcPr>
          <w:p w:rsidRPr="00A4639E" w:rsidR="00A4639E" w:rsidP="00C301AD" w:rsidRDefault="00A4639E" w14:paraId="0FEAA291" w14:textId="77777777">
            <w:proofErr w:type="spellStart"/>
            <w:r w:rsidRPr="00A4639E">
              <w:t>Symphoricarpos</w:t>
            </w:r>
            <w:proofErr w:type="spellEnd"/>
            <w:r w:rsidRPr="00A4639E">
              <w:t xml:space="preserve"> </w:t>
            </w:r>
            <w:proofErr w:type="spellStart"/>
            <w:r w:rsidRPr="00A4639E">
              <w:t>oreophilus</w:t>
            </w:r>
            <w:proofErr w:type="spellEnd"/>
          </w:p>
        </w:tc>
        <w:tc>
          <w:tcPr>
            <w:tcW w:w="2364" w:type="dxa"/>
            <w:shd w:val="clear" w:color="auto" w:fill="auto"/>
          </w:tcPr>
          <w:p w:rsidRPr="00A4639E" w:rsidR="00A4639E" w:rsidP="00C301AD" w:rsidRDefault="00A4639E" w14:paraId="0002E3FA" w14:textId="77777777">
            <w:r w:rsidRPr="00A4639E">
              <w:t>Mountain snowberry</w:t>
            </w:r>
          </w:p>
        </w:tc>
        <w:tc>
          <w:tcPr>
            <w:tcW w:w="1956" w:type="dxa"/>
            <w:shd w:val="clear" w:color="auto" w:fill="auto"/>
          </w:tcPr>
          <w:p w:rsidRPr="00A4639E" w:rsidR="00A4639E" w:rsidP="00C301AD" w:rsidRDefault="00A4639E" w14:paraId="539231B6" w14:textId="77777777">
            <w:r w:rsidRPr="00A4639E">
              <w:t>Middle</w:t>
            </w:r>
          </w:p>
        </w:tc>
      </w:tr>
      <w:tr w:rsidRPr="00A4639E" w:rsidR="00A4639E" w:rsidTr="00A4639E" w14:paraId="6C539C12" w14:textId="77777777">
        <w:tc>
          <w:tcPr>
            <w:tcW w:w="1212" w:type="dxa"/>
            <w:shd w:val="clear" w:color="auto" w:fill="auto"/>
          </w:tcPr>
          <w:p w:rsidRPr="00A4639E" w:rsidR="00A4639E" w:rsidP="00C301AD" w:rsidRDefault="00A4639E" w14:paraId="42D84F78" w14:textId="77777777">
            <w:pPr>
              <w:rPr>
                <w:bCs/>
              </w:rPr>
            </w:pPr>
            <w:r w:rsidRPr="00A4639E">
              <w:rPr>
                <w:bCs/>
              </w:rPr>
              <w:t>RIBES</w:t>
            </w:r>
          </w:p>
        </w:tc>
        <w:tc>
          <w:tcPr>
            <w:tcW w:w="3024" w:type="dxa"/>
            <w:shd w:val="clear" w:color="auto" w:fill="auto"/>
          </w:tcPr>
          <w:p w:rsidRPr="00A4639E" w:rsidR="00A4639E" w:rsidP="00C301AD" w:rsidRDefault="00A4639E" w14:paraId="68012BCB" w14:textId="77777777">
            <w:proofErr w:type="spellStart"/>
            <w:r w:rsidRPr="00A4639E">
              <w:t>Ribes</w:t>
            </w:r>
            <w:proofErr w:type="spellEnd"/>
          </w:p>
        </w:tc>
        <w:tc>
          <w:tcPr>
            <w:tcW w:w="2364" w:type="dxa"/>
            <w:shd w:val="clear" w:color="auto" w:fill="auto"/>
          </w:tcPr>
          <w:p w:rsidRPr="00A4639E" w:rsidR="00A4639E" w:rsidP="00C301AD" w:rsidRDefault="00A4639E" w14:paraId="2BF6F482" w14:textId="77777777">
            <w:r w:rsidRPr="00A4639E">
              <w:t>Currant</w:t>
            </w:r>
          </w:p>
        </w:tc>
        <w:tc>
          <w:tcPr>
            <w:tcW w:w="1956" w:type="dxa"/>
            <w:shd w:val="clear" w:color="auto" w:fill="auto"/>
          </w:tcPr>
          <w:p w:rsidRPr="00A4639E" w:rsidR="00A4639E" w:rsidP="00C301AD" w:rsidRDefault="00A4639E" w14:paraId="411C7FD6" w14:textId="77777777">
            <w:r w:rsidRPr="00A4639E">
              <w:t>Middle</w:t>
            </w:r>
          </w:p>
        </w:tc>
      </w:tr>
      <w:tr w:rsidRPr="00A4639E" w:rsidR="00A4639E" w:rsidTr="00A4639E" w14:paraId="23A353B9" w14:textId="77777777">
        <w:tc>
          <w:tcPr>
            <w:tcW w:w="1212" w:type="dxa"/>
            <w:shd w:val="clear" w:color="auto" w:fill="auto"/>
          </w:tcPr>
          <w:p w:rsidRPr="00A4639E" w:rsidR="00A4639E" w:rsidP="00C301AD" w:rsidRDefault="00A4639E" w14:paraId="62E2D263" w14:textId="77777777">
            <w:pPr>
              <w:rPr>
                <w:bCs/>
              </w:rPr>
            </w:pPr>
            <w:r w:rsidRPr="00A4639E">
              <w:rPr>
                <w:bCs/>
              </w:rPr>
              <w:t>HOLOD</w:t>
            </w:r>
          </w:p>
        </w:tc>
        <w:tc>
          <w:tcPr>
            <w:tcW w:w="3024" w:type="dxa"/>
            <w:shd w:val="clear" w:color="auto" w:fill="auto"/>
          </w:tcPr>
          <w:p w:rsidRPr="00A4639E" w:rsidR="00A4639E" w:rsidP="00C301AD" w:rsidRDefault="00A4639E" w14:paraId="38065125" w14:textId="77777777">
            <w:proofErr w:type="spellStart"/>
            <w:r w:rsidRPr="00A4639E">
              <w:t>Holodiscus</w:t>
            </w:r>
            <w:proofErr w:type="spellEnd"/>
          </w:p>
        </w:tc>
        <w:tc>
          <w:tcPr>
            <w:tcW w:w="2364" w:type="dxa"/>
            <w:shd w:val="clear" w:color="auto" w:fill="auto"/>
          </w:tcPr>
          <w:p w:rsidRPr="00A4639E" w:rsidR="00A4639E" w:rsidP="00C301AD" w:rsidRDefault="00A4639E" w14:paraId="1C28F6C3" w14:textId="77777777">
            <w:proofErr w:type="spellStart"/>
            <w:r w:rsidRPr="00A4639E">
              <w:t>Oceanspray</w:t>
            </w:r>
            <w:proofErr w:type="spellEnd"/>
          </w:p>
        </w:tc>
        <w:tc>
          <w:tcPr>
            <w:tcW w:w="1956" w:type="dxa"/>
            <w:shd w:val="clear" w:color="auto" w:fill="auto"/>
          </w:tcPr>
          <w:p w:rsidRPr="00A4639E" w:rsidR="00A4639E" w:rsidP="00C301AD" w:rsidRDefault="00A4639E" w14:paraId="000C0D9F" w14:textId="77777777">
            <w:r w:rsidRPr="00A4639E">
              <w:t>Middle</w:t>
            </w:r>
          </w:p>
        </w:tc>
      </w:tr>
    </w:tbl>
    <w:p w:rsidR="00A4639E" w:rsidP="00A4639E" w:rsidRDefault="00A4639E" w14:paraId="42CE8FA2" w14:textId="77777777"/>
    <w:p w:rsidR="00A4639E" w:rsidP="00A4639E" w:rsidRDefault="00A4639E" w14:paraId="53AC2605" w14:textId="77777777">
      <w:pPr>
        <w:pStyle w:val="SClassInfoPara"/>
      </w:pPr>
      <w:r>
        <w:t>Description</w:t>
      </w:r>
    </w:p>
    <w:p w:rsidR="00A4639E" w:rsidP="00A4639E" w:rsidRDefault="3F597E09" w14:paraId="792EB023" w14:textId="0FB8EE14">
      <w:r>
        <w:t xml:space="preserve">Tree seedling-shrub-grass-forb. Moderate to high herbaceous cover. Shrubs and trees species that </w:t>
      </w:r>
      <w:proofErr w:type="spellStart"/>
      <w:r>
        <w:t>resprout</w:t>
      </w:r>
      <w:proofErr w:type="spellEnd"/>
      <w:r>
        <w:t xml:space="preserve"> are </w:t>
      </w:r>
      <w:proofErr w:type="spellStart"/>
      <w:r w:rsidRPr="003055FE">
        <w:rPr>
          <w:i/>
        </w:rPr>
        <w:t>Populus</w:t>
      </w:r>
      <w:proofErr w:type="spellEnd"/>
      <w:r w:rsidRPr="003055FE">
        <w:rPr>
          <w:i/>
        </w:rPr>
        <w:t xml:space="preserve"> </w:t>
      </w:r>
      <w:proofErr w:type="spellStart"/>
      <w:r w:rsidRPr="003055FE">
        <w:rPr>
          <w:i/>
        </w:rPr>
        <w:t>termuloides</w:t>
      </w:r>
      <w:proofErr w:type="spellEnd"/>
      <w:r>
        <w:t xml:space="preserve">, </w:t>
      </w:r>
      <w:proofErr w:type="spellStart"/>
      <w:r w:rsidRPr="003055FE">
        <w:rPr>
          <w:i/>
        </w:rPr>
        <w:t>Symphoricarpos</w:t>
      </w:r>
      <w:proofErr w:type="spellEnd"/>
      <w:r w:rsidRPr="003055FE">
        <w:rPr>
          <w:i/>
        </w:rPr>
        <w:t xml:space="preserve"> </w:t>
      </w:r>
      <w:proofErr w:type="spellStart"/>
      <w:r w:rsidRPr="003055FE">
        <w:rPr>
          <w:i/>
        </w:rPr>
        <w:t>oreophilus</w:t>
      </w:r>
      <w:proofErr w:type="spellEnd"/>
      <w:r>
        <w:t xml:space="preserve">, </w:t>
      </w:r>
      <w:proofErr w:type="spellStart"/>
      <w:r w:rsidRPr="003055FE">
        <w:rPr>
          <w:i/>
        </w:rPr>
        <w:t>Ribes</w:t>
      </w:r>
      <w:proofErr w:type="spellEnd"/>
      <w:r w:rsidR="00FD7D6F">
        <w:t>,</w:t>
      </w:r>
      <w:r>
        <w:t xml:space="preserve"> and </w:t>
      </w:r>
      <w:proofErr w:type="spellStart"/>
      <w:r w:rsidRPr="003055FE">
        <w:rPr>
          <w:i/>
        </w:rPr>
        <w:t>Holodiscus</w:t>
      </w:r>
      <w:proofErr w:type="spellEnd"/>
      <w:r>
        <w:t>. Generally, this is expected to occur 1-3yrs post-disturbance.</w:t>
      </w:r>
    </w:p>
    <w:p w:rsidR="00A4639E" w:rsidP="00A4639E" w:rsidRDefault="00A4639E" w14:paraId="643069BE" w14:textId="77777777"/>
    <w:p w:rsidR="00A4639E" w:rsidP="00A4639E" w:rsidRDefault="00A4639E" w14:paraId="3A2E8BCE" w14:textId="7777777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4639E" w:rsidP="00A4639E" w:rsidRDefault="3F597E09" w14:paraId="0AF8C1F5" w14:textId="77777777">
      <w:r>
        <w:t>Upper Layer Lifeform: Tree</w:t>
      </w:r>
    </w:p>
    <w:p w:rsidR="00A4639E" w:rsidP="00A4639E" w:rsidRDefault="00A4639E" w14:paraId="7ECCA52C" w14:textId="77777777"/>
    <w:p w:rsidR="00A4639E" w:rsidP="00A4639E" w:rsidRDefault="00A4639E" w14:paraId="11B3EB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364"/>
        <w:gridCol w:w="1956"/>
      </w:tblGrid>
      <w:tr w:rsidRPr="00A4639E" w:rsidR="00A4639E" w:rsidTr="3F597E09" w14:paraId="3076875E" w14:textId="77777777">
        <w:tc>
          <w:tcPr>
            <w:tcW w:w="1092" w:type="dxa"/>
            <w:tcBorders>
              <w:top w:val="single" w:color="auto" w:sz="2" w:space="0"/>
              <w:bottom w:val="single" w:color="000000" w:themeColor="text1" w:sz="12" w:space="0"/>
            </w:tcBorders>
            <w:shd w:val="clear" w:color="auto" w:fill="auto"/>
          </w:tcPr>
          <w:p w:rsidRPr="00A4639E" w:rsidR="00A4639E" w:rsidP="004D7520" w:rsidRDefault="00A4639E" w14:paraId="24BFE0A5" w14:textId="77777777">
            <w:pPr>
              <w:rPr>
                <w:b/>
                <w:bCs/>
              </w:rPr>
            </w:pPr>
            <w:r w:rsidRPr="00A4639E">
              <w:rPr>
                <w:b/>
                <w:bCs/>
              </w:rPr>
              <w:t>Symbol</w:t>
            </w:r>
          </w:p>
        </w:tc>
        <w:tc>
          <w:tcPr>
            <w:tcW w:w="3024" w:type="dxa"/>
            <w:tcBorders>
              <w:top w:val="single" w:color="auto" w:sz="2" w:space="0"/>
              <w:bottom w:val="single" w:color="000000" w:themeColor="text1" w:sz="12" w:space="0"/>
            </w:tcBorders>
            <w:shd w:val="clear" w:color="auto" w:fill="auto"/>
          </w:tcPr>
          <w:p w:rsidRPr="00A4639E" w:rsidR="00A4639E" w:rsidP="004D7520" w:rsidRDefault="00A4639E" w14:paraId="7A89F6E7" w14:textId="77777777">
            <w:pPr>
              <w:rPr>
                <w:b/>
                <w:bCs/>
              </w:rPr>
            </w:pPr>
            <w:r w:rsidRPr="00A4639E">
              <w:rPr>
                <w:b/>
                <w:bCs/>
              </w:rPr>
              <w:t>Scientific Name</w:t>
            </w:r>
          </w:p>
        </w:tc>
        <w:tc>
          <w:tcPr>
            <w:tcW w:w="2364" w:type="dxa"/>
            <w:tcBorders>
              <w:top w:val="single" w:color="auto" w:sz="2" w:space="0"/>
              <w:bottom w:val="single" w:color="000000" w:themeColor="text1" w:sz="12" w:space="0"/>
            </w:tcBorders>
            <w:shd w:val="clear" w:color="auto" w:fill="auto"/>
          </w:tcPr>
          <w:p w:rsidRPr="00A4639E" w:rsidR="00A4639E" w:rsidP="004D7520" w:rsidRDefault="00A4639E" w14:paraId="50059ECA" w14:textId="77777777">
            <w:pPr>
              <w:rPr>
                <w:b/>
                <w:bCs/>
              </w:rPr>
            </w:pPr>
            <w:r w:rsidRPr="00A4639E">
              <w:rPr>
                <w:b/>
                <w:bCs/>
              </w:rPr>
              <w:t>Common Name</w:t>
            </w:r>
          </w:p>
        </w:tc>
        <w:tc>
          <w:tcPr>
            <w:tcW w:w="1956" w:type="dxa"/>
            <w:tcBorders>
              <w:top w:val="single" w:color="auto" w:sz="2" w:space="0"/>
              <w:bottom w:val="single" w:color="000000" w:themeColor="text1" w:sz="12" w:space="0"/>
            </w:tcBorders>
            <w:shd w:val="clear" w:color="auto" w:fill="auto"/>
          </w:tcPr>
          <w:p w:rsidRPr="00A4639E" w:rsidR="00A4639E" w:rsidP="004D7520" w:rsidRDefault="00A4639E" w14:paraId="423C7B96" w14:textId="77777777">
            <w:pPr>
              <w:rPr>
                <w:b/>
                <w:bCs/>
              </w:rPr>
            </w:pPr>
            <w:r w:rsidRPr="00A4639E">
              <w:rPr>
                <w:b/>
                <w:bCs/>
              </w:rPr>
              <w:t>Canopy Position</w:t>
            </w:r>
          </w:p>
        </w:tc>
      </w:tr>
      <w:tr w:rsidRPr="00A4639E" w:rsidR="00A4639E" w:rsidTr="3F597E09" w14:paraId="0C8530B6" w14:textId="77777777">
        <w:tc>
          <w:tcPr>
            <w:tcW w:w="1092" w:type="dxa"/>
            <w:tcBorders>
              <w:top w:val="single" w:color="000000" w:themeColor="text1" w:sz="12" w:space="0"/>
            </w:tcBorders>
            <w:shd w:val="clear" w:color="auto" w:fill="auto"/>
          </w:tcPr>
          <w:p w:rsidRPr="00A4639E" w:rsidR="00A4639E" w:rsidP="004D7520" w:rsidRDefault="3F597E09" w14:paraId="60347EE4" w14:textId="61B14A75">
            <w:pPr>
              <w:rPr>
                <w:bCs/>
              </w:rPr>
            </w:pPr>
            <w:r>
              <w:t>POTR5</w:t>
            </w:r>
          </w:p>
        </w:tc>
        <w:tc>
          <w:tcPr>
            <w:tcW w:w="3024" w:type="dxa"/>
            <w:tcBorders>
              <w:top w:val="single" w:color="000000" w:themeColor="text1" w:sz="12" w:space="0"/>
            </w:tcBorders>
            <w:shd w:val="clear" w:color="auto" w:fill="auto"/>
          </w:tcPr>
          <w:p w:rsidRPr="00A4639E" w:rsidR="00A4639E" w:rsidP="3F597E09" w:rsidRDefault="3F597E09" w14:paraId="3E8DA56A" w14:textId="31AD797B">
            <w:pPr>
              <w:spacing w:after="160" w:line="259" w:lineRule="auto"/>
            </w:pPr>
            <w:proofErr w:type="spellStart"/>
            <w:r>
              <w:t>Populus</w:t>
            </w:r>
            <w:proofErr w:type="spellEnd"/>
            <w:r>
              <w:t xml:space="preserve"> </w:t>
            </w:r>
            <w:proofErr w:type="spellStart"/>
            <w:r>
              <w:t>tremuloides</w:t>
            </w:r>
            <w:proofErr w:type="spellEnd"/>
          </w:p>
        </w:tc>
        <w:tc>
          <w:tcPr>
            <w:tcW w:w="2364" w:type="dxa"/>
            <w:tcBorders>
              <w:top w:val="single" w:color="000000" w:themeColor="text1" w:sz="12" w:space="0"/>
            </w:tcBorders>
            <w:shd w:val="clear" w:color="auto" w:fill="auto"/>
          </w:tcPr>
          <w:p w:rsidRPr="00A4639E" w:rsidR="00A4639E" w:rsidP="3F597E09" w:rsidRDefault="3F597E09" w14:paraId="44C45CCF" w14:textId="3D275C8B">
            <w:pPr>
              <w:spacing w:after="160" w:line="259" w:lineRule="auto"/>
            </w:pPr>
            <w:r>
              <w:t>Quaking aspen</w:t>
            </w:r>
          </w:p>
        </w:tc>
        <w:tc>
          <w:tcPr>
            <w:tcW w:w="1956" w:type="dxa"/>
            <w:tcBorders>
              <w:top w:val="single" w:color="000000" w:themeColor="text1" w:sz="12" w:space="0"/>
            </w:tcBorders>
            <w:shd w:val="clear" w:color="auto" w:fill="auto"/>
          </w:tcPr>
          <w:p w:rsidRPr="00A4639E" w:rsidR="00A4639E" w:rsidP="004D7520" w:rsidRDefault="00A4639E" w14:paraId="4DC7F378" w14:textId="77777777">
            <w:r w:rsidRPr="00A4639E">
              <w:t>Upper</w:t>
            </w:r>
          </w:p>
        </w:tc>
      </w:tr>
      <w:tr w:rsidRPr="00A4639E" w:rsidR="00A4639E" w:rsidTr="3F597E09" w14:paraId="16C4EE19" w14:textId="77777777">
        <w:tc>
          <w:tcPr>
            <w:tcW w:w="1092" w:type="dxa"/>
            <w:shd w:val="clear" w:color="auto" w:fill="auto"/>
          </w:tcPr>
          <w:p w:rsidRPr="00A4639E" w:rsidR="00A4639E" w:rsidP="004D7520" w:rsidRDefault="00A4639E" w14:paraId="4C8EA3B5" w14:textId="77777777">
            <w:pPr>
              <w:rPr>
                <w:bCs/>
              </w:rPr>
            </w:pPr>
            <w:r w:rsidRPr="00A4639E">
              <w:rPr>
                <w:bCs/>
              </w:rPr>
              <w:t>SYOR2</w:t>
            </w:r>
          </w:p>
        </w:tc>
        <w:tc>
          <w:tcPr>
            <w:tcW w:w="3024" w:type="dxa"/>
            <w:shd w:val="clear" w:color="auto" w:fill="auto"/>
          </w:tcPr>
          <w:p w:rsidRPr="00A4639E" w:rsidR="00A4639E" w:rsidP="004D7520" w:rsidRDefault="00A4639E" w14:paraId="64A50397" w14:textId="77777777">
            <w:proofErr w:type="spellStart"/>
            <w:r w:rsidRPr="00A4639E">
              <w:t>Symphoricarpos</w:t>
            </w:r>
            <w:proofErr w:type="spellEnd"/>
            <w:r w:rsidRPr="00A4639E">
              <w:t xml:space="preserve"> </w:t>
            </w:r>
            <w:proofErr w:type="spellStart"/>
            <w:r w:rsidRPr="00A4639E">
              <w:t>oreophilus</w:t>
            </w:r>
            <w:proofErr w:type="spellEnd"/>
          </w:p>
        </w:tc>
        <w:tc>
          <w:tcPr>
            <w:tcW w:w="2364" w:type="dxa"/>
            <w:shd w:val="clear" w:color="auto" w:fill="auto"/>
          </w:tcPr>
          <w:p w:rsidRPr="00A4639E" w:rsidR="00A4639E" w:rsidP="004D7520" w:rsidRDefault="00A4639E" w14:paraId="5201EA32" w14:textId="77777777">
            <w:r w:rsidRPr="00A4639E">
              <w:t>Mountain snowberry</w:t>
            </w:r>
          </w:p>
        </w:tc>
        <w:tc>
          <w:tcPr>
            <w:tcW w:w="1956" w:type="dxa"/>
            <w:shd w:val="clear" w:color="auto" w:fill="auto"/>
          </w:tcPr>
          <w:p w:rsidRPr="00A4639E" w:rsidR="00A4639E" w:rsidP="004D7520" w:rsidRDefault="00A4639E" w14:paraId="417670BA" w14:textId="77777777">
            <w:r w:rsidRPr="00A4639E">
              <w:t>Low-Mid</w:t>
            </w:r>
          </w:p>
        </w:tc>
      </w:tr>
      <w:tr w:rsidRPr="00A4639E" w:rsidR="00A4639E" w:rsidTr="3F597E09" w14:paraId="13AC61BA" w14:textId="77777777">
        <w:tc>
          <w:tcPr>
            <w:tcW w:w="1092" w:type="dxa"/>
            <w:shd w:val="clear" w:color="auto" w:fill="auto"/>
          </w:tcPr>
          <w:p w:rsidRPr="00A4639E" w:rsidR="00A4639E" w:rsidP="004D7520" w:rsidRDefault="00A4639E" w14:paraId="358EBE70" w14:textId="77777777">
            <w:pPr>
              <w:rPr>
                <w:bCs/>
              </w:rPr>
            </w:pPr>
            <w:r w:rsidRPr="00A4639E">
              <w:rPr>
                <w:bCs/>
              </w:rPr>
              <w:t>RIBES</w:t>
            </w:r>
          </w:p>
        </w:tc>
        <w:tc>
          <w:tcPr>
            <w:tcW w:w="3024" w:type="dxa"/>
            <w:shd w:val="clear" w:color="auto" w:fill="auto"/>
          </w:tcPr>
          <w:p w:rsidRPr="00A4639E" w:rsidR="00A4639E" w:rsidP="004D7520" w:rsidRDefault="00A4639E" w14:paraId="1D6CC53D" w14:textId="77777777">
            <w:proofErr w:type="spellStart"/>
            <w:r w:rsidRPr="00A4639E">
              <w:t>Ribes</w:t>
            </w:r>
            <w:proofErr w:type="spellEnd"/>
          </w:p>
        </w:tc>
        <w:tc>
          <w:tcPr>
            <w:tcW w:w="2364" w:type="dxa"/>
            <w:shd w:val="clear" w:color="auto" w:fill="auto"/>
          </w:tcPr>
          <w:p w:rsidRPr="00A4639E" w:rsidR="00A4639E" w:rsidP="004D7520" w:rsidRDefault="00A4639E" w14:paraId="7510426C" w14:textId="77777777">
            <w:r w:rsidRPr="00A4639E">
              <w:t>Currant</w:t>
            </w:r>
          </w:p>
        </w:tc>
        <w:tc>
          <w:tcPr>
            <w:tcW w:w="1956" w:type="dxa"/>
            <w:shd w:val="clear" w:color="auto" w:fill="auto"/>
          </w:tcPr>
          <w:p w:rsidRPr="00A4639E" w:rsidR="00A4639E" w:rsidP="004D7520" w:rsidRDefault="00A4639E" w14:paraId="7A24E148" w14:textId="77777777">
            <w:r w:rsidRPr="00A4639E">
              <w:t>Low-Mid</w:t>
            </w:r>
          </w:p>
        </w:tc>
      </w:tr>
    </w:tbl>
    <w:p w:rsidR="00A4639E" w:rsidP="00A4639E" w:rsidRDefault="00A4639E" w14:paraId="73BFA2F8" w14:textId="77777777"/>
    <w:p w:rsidR="00A4639E" w:rsidP="00A4639E" w:rsidRDefault="00A4639E" w14:paraId="6714B707" w14:textId="77777777">
      <w:pPr>
        <w:pStyle w:val="SClassInfoPara"/>
      </w:pPr>
      <w:r>
        <w:t>Description</w:t>
      </w:r>
    </w:p>
    <w:p w:rsidR="00A4639E" w:rsidP="00A4639E" w:rsidRDefault="3F597E09" w14:paraId="468C6223" w14:textId="2CEED4B9">
      <w:r>
        <w:t xml:space="preserve">Aspen saplings </w:t>
      </w:r>
      <w:r w:rsidR="00FD7D6F">
        <w:t>&gt;</w:t>
      </w:r>
      <w:r>
        <w:t>6ft tall dominate. Canopy cover is highly variable. Replacement fire occurs. Mixed</w:t>
      </w:r>
      <w:r w:rsidR="00FD7D6F">
        <w:t>-</w:t>
      </w:r>
      <w:r>
        <w:t>severity fire does not change the successional age of these stands, although this fire consumes litter and woody debris and may stimulate suckering.</w:t>
      </w:r>
    </w:p>
    <w:p w:rsidR="00A4639E" w:rsidP="00A4639E" w:rsidRDefault="00A4639E" w14:paraId="44DD8037" w14:textId="77777777"/>
    <w:p w:rsidR="00A4639E" w:rsidP="00A4639E" w:rsidRDefault="00A4639E" w14:paraId="5BC51846"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A4639E" w:rsidP="00A4639E" w:rsidRDefault="3F597E09" w14:paraId="1477CB69" w14:textId="6D7675FC">
      <w:r>
        <w:t>Upper Layer Lifeform: Tree</w:t>
      </w:r>
    </w:p>
    <w:p w:rsidR="3F597E09" w:rsidP="3F597E09" w:rsidRDefault="3F597E09" w14:paraId="222886B3" w14:textId="18F696BF"/>
    <w:p w:rsidR="00A4639E" w:rsidP="00A4639E" w:rsidRDefault="00A4639E" w14:paraId="0D539A7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364"/>
        <w:gridCol w:w="1956"/>
      </w:tblGrid>
      <w:tr w:rsidRPr="00A4639E" w:rsidR="00A4639E" w:rsidTr="3F597E09" w14:paraId="54C58C89" w14:textId="77777777">
        <w:tc>
          <w:tcPr>
            <w:tcW w:w="1092" w:type="dxa"/>
            <w:tcBorders>
              <w:top w:val="single" w:color="auto" w:sz="2" w:space="0"/>
              <w:bottom w:val="single" w:color="000000" w:themeColor="text1" w:sz="12" w:space="0"/>
            </w:tcBorders>
            <w:shd w:val="clear" w:color="auto" w:fill="auto"/>
          </w:tcPr>
          <w:p w:rsidRPr="00A4639E" w:rsidR="00A4639E" w:rsidP="001173EC" w:rsidRDefault="00A4639E" w14:paraId="5A9FB0EA" w14:textId="77777777">
            <w:pPr>
              <w:rPr>
                <w:b/>
                <w:bCs/>
              </w:rPr>
            </w:pPr>
            <w:r w:rsidRPr="00A4639E">
              <w:rPr>
                <w:b/>
                <w:bCs/>
              </w:rPr>
              <w:t>Symbol</w:t>
            </w:r>
          </w:p>
        </w:tc>
        <w:tc>
          <w:tcPr>
            <w:tcW w:w="3024" w:type="dxa"/>
            <w:tcBorders>
              <w:top w:val="single" w:color="auto" w:sz="2" w:space="0"/>
              <w:bottom w:val="single" w:color="000000" w:themeColor="text1" w:sz="12" w:space="0"/>
            </w:tcBorders>
            <w:shd w:val="clear" w:color="auto" w:fill="auto"/>
          </w:tcPr>
          <w:p w:rsidRPr="00A4639E" w:rsidR="00A4639E" w:rsidP="001173EC" w:rsidRDefault="00A4639E" w14:paraId="1261C81A" w14:textId="77777777">
            <w:pPr>
              <w:rPr>
                <w:b/>
                <w:bCs/>
              </w:rPr>
            </w:pPr>
            <w:r w:rsidRPr="00A4639E">
              <w:rPr>
                <w:b/>
                <w:bCs/>
              </w:rPr>
              <w:t>Scientific Name</w:t>
            </w:r>
          </w:p>
        </w:tc>
        <w:tc>
          <w:tcPr>
            <w:tcW w:w="2364" w:type="dxa"/>
            <w:tcBorders>
              <w:top w:val="single" w:color="auto" w:sz="2" w:space="0"/>
              <w:bottom w:val="single" w:color="000000" w:themeColor="text1" w:sz="12" w:space="0"/>
            </w:tcBorders>
            <w:shd w:val="clear" w:color="auto" w:fill="auto"/>
          </w:tcPr>
          <w:p w:rsidRPr="00A4639E" w:rsidR="00A4639E" w:rsidP="001173EC" w:rsidRDefault="00A4639E" w14:paraId="43414B26" w14:textId="77777777">
            <w:pPr>
              <w:rPr>
                <w:b/>
                <w:bCs/>
              </w:rPr>
            </w:pPr>
            <w:r w:rsidRPr="00A4639E">
              <w:rPr>
                <w:b/>
                <w:bCs/>
              </w:rPr>
              <w:t>Common Name</w:t>
            </w:r>
          </w:p>
        </w:tc>
        <w:tc>
          <w:tcPr>
            <w:tcW w:w="1956" w:type="dxa"/>
            <w:tcBorders>
              <w:top w:val="single" w:color="auto" w:sz="2" w:space="0"/>
              <w:bottom w:val="single" w:color="000000" w:themeColor="text1" w:sz="12" w:space="0"/>
            </w:tcBorders>
            <w:shd w:val="clear" w:color="auto" w:fill="auto"/>
          </w:tcPr>
          <w:p w:rsidRPr="00A4639E" w:rsidR="00A4639E" w:rsidP="001173EC" w:rsidRDefault="00A4639E" w14:paraId="316CFD9A" w14:textId="77777777">
            <w:pPr>
              <w:rPr>
                <w:b/>
                <w:bCs/>
              </w:rPr>
            </w:pPr>
            <w:r w:rsidRPr="00A4639E">
              <w:rPr>
                <w:b/>
                <w:bCs/>
              </w:rPr>
              <w:t>Canopy Position</w:t>
            </w:r>
          </w:p>
        </w:tc>
      </w:tr>
      <w:tr w:rsidRPr="00A4639E" w:rsidR="00A4639E" w:rsidTr="003055FE" w14:paraId="7116E10B" w14:textId="77777777">
        <w:trPr>
          <w:trHeight w:val="384"/>
        </w:trPr>
        <w:tc>
          <w:tcPr>
            <w:tcW w:w="1092" w:type="dxa"/>
            <w:tcBorders>
              <w:top w:val="single" w:color="000000" w:themeColor="text1" w:sz="12" w:space="0"/>
            </w:tcBorders>
            <w:shd w:val="clear" w:color="auto" w:fill="auto"/>
          </w:tcPr>
          <w:p w:rsidRPr="00A4639E" w:rsidR="00A4639E" w:rsidP="001173EC" w:rsidRDefault="3F597E09" w14:paraId="6166D822" w14:textId="04C24CA8">
            <w:pPr>
              <w:rPr>
                <w:bCs/>
              </w:rPr>
            </w:pPr>
            <w:r>
              <w:t>POTR5</w:t>
            </w:r>
          </w:p>
        </w:tc>
        <w:tc>
          <w:tcPr>
            <w:tcW w:w="3024" w:type="dxa"/>
            <w:tcBorders>
              <w:top w:val="single" w:color="000000" w:themeColor="text1" w:sz="12" w:space="0"/>
            </w:tcBorders>
            <w:shd w:val="clear" w:color="auto" w:fill="auto"/>
          </w:tcPr>
          <w:p w:rsidRPr="00A4639E" w:rsidR="00A4639E" w:rsidP="3F597E09" w:rsidRDefault="3F597E09" w14:paraId="565DA1AD" w14:textId="34A0C198">
            <w:pPr>
              <w:spacing w:after="160" w:line="259" w:lineRule="auto"/>
            </w:pPr>
            <w:proofErr w:type="spellStart"/>
            <w:r>
              <w:t>Populus</w:t>
            </w:r>
            <w:proofErr w:type="spellEnd"/>
            <w:r>
              <w:t xml:space="preserve"> </w:t>
            </w:r>
            <w:proofErr w:type="spellStart"/>
            <w:r>
              <w:t>tremuloides</w:t>
            </w:r>
            <w:proofErr w:type="spellEnd"/>
          </w:p>
        </w:tc>
        <w:tc>
          <w:tcPr>
            <w:tcW w:w="2364" w:type="dxa"/>
            <w:tcBorders>
              <w:top w:val="single" w:color="000000" w:themeColor="text1" w:sz="12" w:space="0"/>
            </w:tcBorders>
            <w:shd w:val="clear" w:color="auto" w:fill="auto"/>
          </w:tcPr>
          <w:p w:rsidRPr="00A4639E" w:rsidR="00A4639E" w:rsidP="3F597E09" w:rsidRDefault="3F597E09" w14:paraId="57D1D240" w14:textId="119B3CBD">
            <w:pPr>
              <w:spacing w:after="160" w:line="259" w:lineRule="auto"/>
            </w:pPr>
            <w:r>
              <w:t>Quaking aspen</w:t>
            </w:r>
          </w:p>
        </w:tc>
        <w:tc>
          <w:tcPr>
            <w:tcW w:w="1956" w:type="dxa"/>
            <w:tcBorders>
              <w:top w:val="single" w:color="000000" w:themeColor="text1" w:sz="12" w:space="0"/>
            </w:tcBorders>
            <w:shd w:val="clear" w:color="auto" w:fill="auto"/>
          </w:tcPr>
          <w:p w:rsidRPr="00A4639E" w:rsidR="00A4639E" w:rsidP="001173EC" w:rsidRDefault="00A4639E" w14:paraId="5D9B5158" w14:textId="77777777">
            <w:r w:rsidRPr="00A4639E">
              <w:t>Upper</w:t>
            </w:r>
          </w:p>
        </w:tc>
      </w:tr>
      <w:tr w:rsidRPr="00A4639E" w:rsidR="00A4639E" w:rsidTr="3F597E09" w14:paraId="3B47B0CF" w14:textId="77777777">
        <w:tc>
          <w:tcPr>
            <w:tcW w:w="1092" w:type="dxa"/>
            <w:shd w:val="clear" w:color="auto" w:fill="auto"/>
          </w:tcPr>
          <w:p w:rsidRPr="00A4639E" w:rsidR="00A4639E" w:rsidP="001173EC" w:rsidRDefault="00A4639E" w14:paraId="75069C29" w14:textId="77777777">
            <w:pPr>
              <w:rPr>
                <w:bCs/>
              </w:rPr>
            </w:pPr>
            <w:r w:rsidRPr="00A4639E">
              <w:rPr>
                <w:bCs/>
              </w:rPr>
              <w:t>SYOR2</w:t>
            </w:r>
          </w:p>
        </w:tc>
        <w:tc>
          <w:tcPr>
            <w:tcW w:w="3024" w:type="dxa"/>
            <w:shd w:val="clear" w:color="auto" w:fill="auto"/>
          </w:tcPr>
          <w:p w:rsidRPr="00A4639E" w:rsidR="00A4639E" w:rsidP="001173EC" w:rsidRDefault="00A4639E" w14:paraId="3CE737EC" w14:textId="77777777">
            <w:proofErr w:type="spellStart"/>
            <w:r w:rsidRPr="00A4639E">
              <w:t>Symphoricarpos</w:t>
            </w:r>
            <w:proofErr w:type="spellEnd"/>
            <w:r w:rsidRPr="00A4639E">
              <w:t xml:space="preserve"> </w:t>
            </w:r>
            <w:proofErr w:type="spellStart"/>
            <w:r w:rsidRPr="00A4639E">
              <w:t>oreophilus</w:t>
            </w:r>
            <w:proofErr w:type="spellEnd"/>
          </w:p>
        </w:tc>
        <w:tc>
          <w:tcPr>
            <w:tcW w:w="2364" w:type="dxa"/>
            <w:shd w:val="clear" w:color="auto" w:fill="auto"/>
          </w:tcPr>
          <w:p w:rsidRPr="00A4639E" w:rsidR="00A4639E" w:rsidP="001173EC" w:rsidRDefault="00A4639E" w14:paraId="2CA00C6E" w14:textId="77777777">
            <w:r w:rsidRPr="00A4639E">
              <w:t>Mountain snowberry</w:t>
            </w:r>
          </w:p>
        </w:tc>
        <w:tc>
          <w:tcPr>
            <w:tcW w:w="1956" w:type="dxa"/>
            <w:shd w:val="clear" w:color="auto" w:fill="auto"/>
          </w:tcPr>
          <w:p w:rsidRPr="00A4639E" w:rsidR="00A4639E" w:rsidP="001173EC" w:rsidRDefault="00A4639E" w14:paraId="7F8B6626" w14:textId="77777777">
            <w:r w:rsidRPr="00A4639E">
              <w:t>Middle</w:t>
            </w:r>
          </w:p>
        </w:tc>
      </w:tr>
      <w:tr w:rsidRPr="00A4639E" w:rsidR="00A4639E" w:rsidTr="3F597E09" w14:paraId="682CA19B" w14:textId="77777777">
        <w:tc>
          <w:tcPr>
            <w:tcW w:w="1092" w:type="dxa"/>
            <w:shd w:val="clear" w:color="auto" w:fill="auto"/>
          </w:tcPr>
          <w:p w:rsidRPr="00A4639E" w:rsidR="00A4639E" w:rsidP="001173EC" w:rsidRDefault="00A4639E" w14:paraId="7F836920" w14:textId="77777777">
            <w:pPr>
              <w:rPr>
                <w:bCs/>
              </w:rPr>
            </w:pPr>
            <w:r w:rsidRPr="00A4639E">
              <w:rPr>
                <w:bCs/>
              </w:rPr>
              <w:t>RIBES</w:t>
            </w:r>
          </w:p>
        </w:tc>
        <w:tc>
          <w:tcPr>
            <w:tcW w:w="3024" w:type="dxa"/>
            <w:shd w:val="clear" w:color="auto" w:fill="auto"/>
          </w:tcPr>
          <w:p w:rsidRPr="00A4639E" w:rsidR="00A4639E" w:rsidP="001173EC" w:rsidRDefault="00A4639E" w14:paraId="774C603A" w14:textId="77777777">
            <w:proofErr w:type="spellStart"/>
            <w:r w:rsidRPr="00A4639E">
              <w:t>Ribes</w:t>
            </w:r>
            <w:proofErr w:type="spellEnd"/>
          </w:p>
        </w:tc>
        <w:tc>
          <w:tcPr>
            <w:tcW w:w="2364" w:type="dxa"/>
            <w:shd w:val="clear" w:color="auto" w:fill="auto"/>
          </w:tcPr>
          <w:p w:rsidRPr="00A4639E" w:rsidR="00A4639E" w:rsidP="001173EC" w:rsidRDefault="00A4639E" w14:paraId="29A1F530" w14:textId="77777777">
            <w:r w:rsidRPr="00A4639E">
              <w:t>Currant</w:t>
            </w:r>
          </w:p>
        </w:tc>
        <w:tc>
          <w:tcPr>
            <w:tcW w:w="1956" w:type="dxa"/>
            <w:shd w:val="clear" w:color="auto" w:fill="auto"/>
          </w:tcPr>
          <w:p w:rsidRPr="00A4639E" w:rsidR="00A4639E" w:rsidP="001173EC" w:rsidRDefault="00A4639E" w14:paraId="5E0611EA" w14:textId="77777777">
            <w:r w:rsidRPr="00A4639E">
              <w:t>Middle</w:t>
            </w:r>
          </w:p>
        </w:tc>
      </w:tr>
    </w:tbl>
    <w:p w:rsidR="00A4639E" w:rsidP="00A4639E" w:rsidRDefault="00A4639E" w14:paraId="7D9F0712" w14:textId="77777777"/>
    <w:p w:rsidR="00A4639E" w:rsidP="00A4639E" w:rsidRDefault="00A4639E" w14:paraId="04A7C3E4" w14:textId="77777777">
      <w:pPr>
        <w:pStyle w:val="SClassInfoPara"/>
      </w:pPr>
      <w:r>
        <w:t>Description</w:t>
      </w:r>
    </w:p>
    <w:p w:rsidR="00A4639E" w:rsidP="00A4639E" w:rsidRDefault="3F597E09" w14:paraId="1DF4482F" w14:textId="1CAFB984">
      <w:r>
        <w:t>Canopy cover is highly variable. Conifer seedlings and saplings may be present.</w:t>
      </w:r>
    </w:p>
    <w:p w:rsidR="00A4639E" w:rsidP="00A4639E" w:rsidRDefault="00A4639E" w14:paraId="4961D056" w14:textId="77777777"/>
    <w:p w:rsidR="00A4639E" w:rsidP="00A4639E" w:rsidRDefault="00A4639E" w14:paraId="5E337E81"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A4639E" w:rsidP="00A4639E" w:rsidRDefault="3F597E09" w14:paraId="74408683" w14:textId="77777777">
      <w:r>
        <w:t>Upper Layer Lifeform: Tree</w:t>
      </w:r>
    </w:p>
    <w:p w:rsidR="00A4639E" w:rsidP="00A4639E" w:rsidRDefault="00A4639E" w14:paraId="1CF2601D" w14:textId="77777777"/>
    <w:p w:rsidR="00A4639E" w:rsidP="00A4639E" w:rsidRDefault="00A4639E" w14:paraId="0D0342C9" w14:textId="77777777">
      <w:pPr>
        <w:pStyle w:val="SClassInfoPara"/>
      </w:pPr>
      <w:r>
        <w:t>Indicator Species</w:t>
      </w:r>
    </w:p>
    <w:tbl>
      <w:tblPr>
        <w:tblW w:w="8496" w:type="dxa"/>
        <w:tblBorders>
          <w:top w:val="single" w:color="auto" w:sz="2" w:space="0"/>
          <w:left w:val="single" w:color="auto" w:sz="2" w:space="0"/>
          <w:bottom w:val="single" w:color="auto" w:sz="2" w:space="0"/>
          <w:right w:val="single" w:color="auto" w:sz="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1056"/>
        <w:gridCol w:w="2970"/>
        <w:gridCol w:w="2415"/>
        <w:gridCol w:w="2055"/>
      </w:tblGrid>
      <w:tr w:rsidRPr="00A4639E" w:rsidR="00A4639E" w:rsidTr="3F597E09" w14:paraId="3950280F" w14:textId="77777777">
        <w:tc>
          <w:tcPr>
            <w:tcW w:w="1056" w:type="dxa"/>
            <w:tcBorders>
              <w:top w:val="single" w:color="auto" w:sz="2" w:space="0"/>
              <w:bottom w:val="single" w:color="000000" w:themeColor="text1" w:sz="12" w:space="0"/>
            </w:tcBorders>
            <w:shd w:val="clear" w:color="auto" w:fill="auto"/>
          </w:tcPr>
          <w:p w:rsidRPr="00A4639E" w:rsidR="00A4639E" w:rsidP="00596F2E" w:rsidRDefault="00A4639E" w14:paraId="0971539F" w14:textId="77777777">
            <w:pPr>
              <w:rPr>
                <w:b/>
                <w:bCs/>
              </w:rPr>
            </w:pPr>
            <w:r w:rsidRPr="00A4639E">
              <w:rPr>
                <w:b/>
                <w:bCs/>
              </w:rPr>
              <w:t>Symbol</w:t>
            </w:r>
          </w:p>
        </w:tc>
        <w:tc>
          <w:tcPr>
            <w:tcW w:w="2970" w:type="dxa"/>
            <w:tcBorders>
              <w:top w:val="single" w:color="auto" w:sz="2" w:space="0"/>
              <w:bottom w:val="single" w:color="000000" w:themeColor="text1" w:sz="12" w:space="0"/>
            </w:tcBorders>
            <w:shd w:val="clear" w:color="auto" w:fill="auto"/>
          </w:tcPr>
          <w:p w:rsidRPr="00A4639E" w:rsidR="00A4639E" w:rsidP="00596F2E" w:rsidRDefault="00A4639E" w14:paraId="77C9172B" w14:textId="77777777">
            <w:pPr>
              <w:rPr>
                <w:b/>
                <w:bCs/>
              </w:rPr>
            </w:pPr>
            <w:r w:rsidRPr="00A4639E">
              <w:rPr>
                <w:b/>
                <w:bCs/>
              </w:rPr>
              <w:t>Scientific Name</w:t>
            </w:r>
          </w:p>
        </w:tc>
        <w:tc>
          <w:tcPr>
            <w:tcW w:w="2415" w:type="dxa"/>
            <w:tcBorders>
              <w:top w:val="single" w:color="auto" w:sz="2" w:space="0"/>
              <w:bottom w:val="single" w:color="000000" w:themeColor="text1" w:sz="12" w:space="0"/>
            </w:tcBorders>
            <w:shd w:val="clear" w:color="auto" w:fill="auto"/>
          </w:tcPr>
          <w:p w:rsidRPr="00A4639E" w:rsidR="00A4639E" w:rsidP="00596F2E" w:rsidRDefault="00A4639E" w14:paraId="0A0552AD" w14:textId="77777777">
            <w:pPr>
              <w:rPr>
                <w:b/>
                <w:bCs/>
              </w:rPr>
            </w:pPr>
            <w:r w:rsidRPr="00A4639E">
              <w:rPr>
                <w:b/>
                <w:bCs/>
              </w:rPr>
              <w:t>Common Name</w:t>
            </w:r>
          </w:p>
        </w:tc>
        <w:tc>
          <w:tcPr>
            <w:tcW w:w="2055" w:type="dxa"/>
            <w:tcBorders>
              <w:top w:val="single" w:color="auto" w:sz="2" w:space="0"/>
              <w:bottom w:val="single" w:color="000000" w:themeColor="text1" w:sz="12" w:space="0"/>
            </w:tcBorders>
            <w:shd w:val="clear" w:color="auto" w:fill="auto"/>
          </w:tcPr>
          <w:p w:rsidRPr="00A4639E" w:rsidR="00A4639E" w:rsidP="00596F2E" w:rsidRDefault="00A4639E" w14:paraId="3FA02218" w14:textId="77777777">
            <w:pPr>
              <w:rPr>
                <w:b/>
                <w:bCs/>
              </w:rPr>
            </w:pPr>
            <w:r w:rsidRPr="00A4639E">
              <w:rPr>
                <w:b/>
                <w:bCs/>
              </w:rPr>
              <w:t>Canopy Position</w:t>
            </w:r>
          </w:p>
        </w:tc>
      </w:tr>
      <w:tr w:rsidRPr="00A4639E" w:rsidR="00A4639E" w:rsidTr="3F597E09" w14:paraId="7E352593" w14:textId="77777777">
        <w:tc>
          <w:tcPr>
            <w:tcW w:w="1056" w:type="dxa"/>
            <w:tcBorders>
              <w:top w:val="single" w:color="000000" w:themeColor="text1" w:sz="12" w:space="0"/>
            </w:tcBorders>
            <w:shd w:val="clear" w:color="auto" w:fill="auto"/>
          </w:tcPr>
          <w:p w:rsidRPr="00A4639E" w:rsidR="00A4639E" w:rsidP="00596F2E" w:rsidRDefault="3F597E09" w14:paraId="623F641F" w14:textId="43CCC5AE">
            <w:pPr>
              <w:rPr>
                <w:bCs/>
              </w:rPr>
            </w:pPr>
            <w:r>
              <w:t>POTR5</w:t>
            </w:r>
          </w:p>
        </w:tc>
        <w:tc>
          <w:tcPr>
            <w:tcW w:w="2970" w:type="dxa"/>
            <w:tcBorders>
              <w:top w:val="single" w:color="000000" w:themeColor="text1" w:sz="12" w:space="0"/>
            </w:tcBorders>
            <w:shd w:val="clear" w:color="auto" w:fill="auto"/>
          </w:tcPr>
          <w:p w:rsidRPr="00A4639E" w:rsidR="00A4639E" w:rsidP="3F597E09" w:rsidRDefault="3F597E09" w14:paraId="4477DD64" w14:textId="4D92106F">
            <w:pPr>
              <w:spacing w:after="160" w:line="259" w:lineRule="auto"/>
            </w:pPr>
            <w:proofErr w:type="spellStart"/>
            <w:r>
              <w:t>Populus</w:t>
            </w:r>
            <w:proofErr w:type="spellEnd"/>
            <w:r>
              <w:t xml:space="preserve"> </w:t>
            </w:r>
            <w:proofErr w:type="spellStart"/>
            <w:r>
              <w:t>tremuloides</w:t>
            </w:r>
            <w:proofErr w:type="spellEnd"/>
          </w:p>
        </w:tc>
        <w:tc>
          <w:tcPr>
            <w:tcW w:w="2415" w:type="dxa"/>
            <w:tcBorders>
              <w:top w:val="single" w:color="000000" w:themeColor="text1" w:sz="12" w:space="0"/>
            </w:tcBorders>
            <w:shd w:val="clear" w:color="auto" w:fill="auto"/>
          </w:tcPr>
          <w:p w:rsidRPr="00A4639E" w:rsidR="00A4639E" w:rsidP="3F597E09" w:rsidRDefault="3F597E09" w14:paraId="3C05ED1A" w14:textId="212E8D1F">
            <w:pPr>
              <w:spacing w:after="160" w:line="259" w:lineRule="auto"/>
            </w:pPr>
            <w:r>
              <w:t>Quaking aspen</w:t>
            </w:r>
          </w:p>
        </w:tc>
        <w:tc>
          <w:tcPr>
            <w:tcW w:w="2055" w:type="dxa"/>
            <w:tcBorders>
              <w:top w:val="single" w:color="000000" w:themeColor="text1" w:sz="12" w:space="0"/>
            </w:tcBorders>
            <w:shd w:val="clear" w:color="auto" w:fill="auto"/>
          </w:tcPr>
          <w:p w:rsidRPr="00A4639E" w:rsidR="00A4639E" w:rsidP="00596F2E" w:rsidRDefault="00A4639E" w14:paraId="1EB2A0BF" w14:textId="77777777">
            <w:r w:rsidRPr="00A4639E">
              <w:t>Upper</w:t>
            </w:r>
          </w:p>
        </w:tc>
      </w:tr>
      <w:tr w:rsidRPr="00A4639E" w:rsidR="00A4639E" w:rsidTr="3F597E09" w14:paraId="22530F08" w14:textId="77777777">
        <w:tc>
          <w:tcPr>
            <w:tcW w:w="1056" w:type="dxa"/>
            <w:shd w:val="clear" w:color="auto" w:fill="auto"/>
          </w:tcPr>
          <w:p w:rsidRPr="00A4639E" w:rsidR="00A4639E" w:rsidP="00596F2E" w:rsidRDefault="00A4639E" w14:paraId="162451A0" w14:textId="77777777">
            <w:pPr>
              <w:rPr>
                <w:bCs/>
              </w:rPr>
            </w:pPr>
            <w:r w:rsidRPr="00A4639E">
              <w:rPr>
                <w:bCs/>
              </w:rPr>
              <w:t>ABCO</w:t>
            </w:r>
          </w:p>
        </w:tc>
        <w:tc>
          <w:tcPr>
            <w:tcW w:w="2970" w:type="dxa"/>
            <w:shd w:val="clear" w:color="auto" w:fill="auto"/>
          </w:tcPr>
          <w:p w:rsidRPr="00A4639E" w:rsidR="00A4639E" w:rsidP="00596F2E" w:rsidRDefault="00A4639E" w14:paraId="2BCD0638" w14:textId="77777777">
            <w:proofErr w:type="spellStart"/>
            <w:r w:rsidRPr="00A4639E">
              <w:t>Abies</w:t>
            </w:r>
            <w:proofErr w:type="spellEnd"/>
            <w:r w:rsidRPr="00A4639E">
              <w:t xml:space="preserve"> </w:t>
            </w:r>
            <w:proofErr w:type="spellStart"/>
            <w:r w:rsidRPr="00A4639E">
              <w:t>concolor</w:t>
            </w:r>
            <w:proofErr w:type="spellEnd"/>
          </w:p>
        </w:tc>
        <w:tc>
          <w:tcPr>
            <w:tcW w:w="2415" w:type="dxa"/>
            <w:shd w:val="clear" w:color="auto" w:fill="auto"/>
          </w:tcPr>
          <w:p w:rsidRPr="00A4639E" w:rsidR="00A4639E" w:rsidP="00596F2E" w:rsidRDefault="00A4639E" w14:paraId="5185C5F9" w14:textId="77777777">
            <w:r w:rsidRPr="00A4639E">
              <w:t>White fir</w:t>
            </w:r>
          </w:p>
        </w:tc>
        <w:tc>
          <w:tcPr>
            <w:tcW w:w="2055" w:type="dxa"/>
            <w:shd w:val="clear" w:color="auto" w:fill="auto"/>
          </w:tcPr>
          <w:p w:rsidRPr="00A4639E" w:rsidR="00A4639E" w:rsidP="00596F2E" w:rsidRDefault="00A4639E" w14:paraId="07F6484B" w14:textId="77777777">
            <w:r w:rsidRPr="00A4639E">
              <w:t>Mid-Upper</w:t>
            </w:r>
          </w:p>
        </w:tc>
      </w:tr>
      <w:tr w:rsidRPr="00A4639E" w:rsidR="00A4639E" w:rsidTr="3F597E09" w14:paraId="2F250BD8" w14:textId="77777777">
        <w:tc>
          <w:tcPr>
            <w:tcW w:w="1056" w:type="dxa"/>
            <w:shd w:val="clear" w:color="auto" w:fill="auto"/>
          </w:tcPr>
          <w:p w:rsidRPr="00A4639E" w:rsidR="00A4639E" w:rsidP="00596F2E" w:rsidRDefault="00A4639E" w14:paraId="6C9BC528" w14:textId="77777777">
            <w:pPr>
              <w:rPr>
                <w:bCs/>
              </w:rPr>
            </w:pPr>
            <w:r w:rsidRPr="00A4639E">
              <w:rPr>
                <w:bCs/>
              </w:rPr>
              <w:t>PIPO</w:t>
            </w:r>
          </w:p>
        </w:tc>
        <w:tc>
          <w:tcPr>
            <w:tcW w:w="2970" w:type="dxa"/>
            <w:shd w:val="clear" w:color="auto" w:fill="auto"/>
          </w:tcPr>
          <w:p w:rsidRPr="00A4639E" w:rsidR="00A4639E" w:rsidP="00596F2E" w:rsidRDefault="00A4639E" w14:paraId="5B2459BC" w14:textId="77777777">
            <w:r w:rsidRPr="00A4639E">
              <w:t>Pinus ponderosa</w:t>
            </w:r>
          </w:p>
        </w:tc>
        <w:tc>
          <w:tcPr>
            <w:tcW w:w="2415" w:type="dxa"/>
            <w:shd w:val="clear" w:color="auto" w:fill="auto"/>
          </w:tcPr>
          <w:p w:rsidRPr="00A4639E" w:rsidR="00A4639E" w:rsidP="00596F2E" w:rsidRDefault="00A4639E" w14:paraId="22293218" w14:textId="77777777">
            <w:r w:rsidRPr="00A4639E">
              <w:t>Ponderosa pine</w:t>
            </w:r>
          </w:p>
        </w:tc>
        <w:tc>
          <w:tcPr>
            <w:tcW w:w="2055" w:type="dxa"/>
            <w:shd w:val="clear" w:color="auto" w:fill="auto"/>
          </w:tcPr>
          <w:p w:rsidRPr="00A4639E" w:rsidR="00A4639E" w:rsidP="00596F2E" w:rsidRDefault="00A4639E" w14:paraId="2A4EE512" w14:textId="77777777">
            <w:r w:rsidRPr="00A4639E">
              <w:t>Mid-Upper</w:t>
            </w:r>
          </w:p>
        </w:tc>
      </w:tr>
      <w:tr w:rsidRPr="00A4639E" w:rsidR="00A4639E" w:rsidTr="3F597E09" w14:paraId="0E1F24D6" w14:textId="77777777">
        <w:tc>
          <w:tcPr>
            <w:tcW w:w="1056" w:type="dxa"/>
            <w:shd w:val="clear" w:color="auto" w:fill="auto"/>
          </w:tcPr>
          <w:p w:rsidRPr="00A4639E" w:rsidR="00A4639E" w:rsidP="00596F2E" w:rsidRDefault="00A4639E" w14:paraId="3671B97E" w14:textId="77777777">
            <w:pPr>
              <w:rPr>
                <w:bCs/>
              </w:rPr>
            </w:pPr>
            <w:r w:rsidRPr="00A4639E">
              <w:rPr>
                <w:bCs/>
              </w:rPr>
              <w:t>PIFL2</w:t>
            </w:r>
          </w:p>
        </w:tc>
        <w:tc>
          <w:tcPr>
            <w:tcW w:w="2970" w:type="dxa"/>
            <w:shd w:val="clear" w:color="auto" w:fill="auto"/>
          </w:tcPr>
          <w:p w:rsidRPr="00A4639E" w:rsidR="00A4639E" w:rsidP="00596F2E" w:rsidRDefault="00A4639E" w14:paraId="0FB49367" w14:textId="77777777">
            <w:r w:rsidRPr="00A4639E">
              <w:t xml:space="preserve">Pinus </w:t>
            </w:r>
            <w:proofErr w:type="spellStart"/>
            <w:r w:rsidRPr="00A4639E">
              <w:t>flexilis</w:t>
            </w:r>
            <w:proofErr w:type="spellEnd"/>
          </w:p>
        </w:tc>
        <w:tc>
          <w:tcPr>
            <w:tcW w:w="2415" w:type="dxa"/>
            <w:shd w:val="clear" w:color="auto" w:fill="auto"/>
          </w:tcPr>
          <w:p w:rsidRPr="00A4639E" w:rsidR="00A4639E" w:rsidP="00596F2E" w:rsidRDefault="00A4639E" w14:paraId="501DC8A5" w14:textId="77777777">
            <w:r w:rsidRPr="00A4639E">
              <w:t>Limber pine</w:t>
            </w:r>
          </w:p>
        </w:tc>
        <w:tc>
          <w:tcPr>
            <w:tcW w:w="2055" w:type="dxa"/>
            <w:shd w:val="clear" w:color="auto" w:fill="auto"/>
          </w:tcPr>
          <w:p w:rsidRPr="00A4639E" w:rsidR="00A4639E" w:rsidP="00596F2E" w:rsidRDefault="00A4639E" w14:paraId="3CAB68BB" w14:textId="77777777">
            <w:r w:rsidRPr="00A4639E">
              <w:t>Middle</w:t>
            </w:r>
          </w:p>
        </w:tc>
      </w:tr>
    </w:tbl>
    <w:p w:rsidR="00A4639E" w:rsidP="00A4639E" w:rsidRDefault="00A4639E" w14:paraId="48FFF7C3" w14:textId="77777777"/>
    <w:p w:rsidR="00A4639E" w:rsidP="00A4639E" w:rsidRDefault="00A4639E" w14:paraId="650DCCA4" w14:textId="77777777">
      <w:pPr>
        <w:pStyle w:val="SClassInfoPara"/>
      </w:pPr>
      <w:r>
        <w:t>Description</w:t>
      </w:r>
    </w:p>
    <w:p w:rsidR="00A4639E" w:rsidP="00A4639E" w:rsidRDefault="3F597E09" w14:paraId="7BC086E9" w14:textId="0795BAA0">
      <w:r>
        <w:t>This class includes closed trees, sapling, large poles, grass</w:t>
      </w:r>
      <w:r w:rsidR="00FD7D6F">
        <w:t>,</w:t>
      </w:r>
      <w:r>
        <w:t xml:space="preserve"> and scattered shrubs. Aspen is dominant but being encroached by conifers. Composition of conifers consists of similar amounts of white fir, ponderosa pine</w:t>
      </w:r>
      <w:r w:rsidR="00FD7D6F">
        <w:t>,</w:t>
      </w:r>
      <w:r>
        <w:t xml:space="preserve"> and limber pine.</w:t>
      </w:r>
    </w:p>
    <w:p w:rsidR="00A4639E" w:rsidP="00A4639E" w:rsidRDefault="00A4639E" w14:paraId="7CD65A87" w14:textId="77777777"/>
    <w:p w:rsidR="00A4639E" w:rsidP="00A4639E" w:rsidRDefault="00A4639E" w14:paraId="0B5187DC"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4639E" w:rsidP="00A4639E" w:rsidRDefault="3F597E09" w14:paraId="3BB6741A" w14:textId="17E0EA80">
      <w:r>
        <w:t>Upper Layer Lifeform: Tree</w:t>
      </w:r>
    </w:p>
    <w:p w:rsidR="00A4639E" w:rsidP="00A4639E" w:rsidRDefault="00A4639E" w14:paraId="3375E44D" w14:textId="77777777"/>
    <w:p w:rsidR="00A4639E" w:rsidP="00A4639E" w:rsidRDefault="00A4639E" w14:paraId="34D6F542" w14:textId="77777777">
      <w:pPr>
        <w:pStyle w:val="SClassInfoPara"/>
      </w:pPr>
      <w:r>
        <w:t>Indicator Species</w:t>
      </w:r>
    </w:p>
    <w:tbl>
      <w:tblPr>
        <w:tblW w:w="8511" w:type="dxa"/>
        <w:tblBorders>
          <w:top w:val="single" w:color="auto" w:sz="2" w:space="0"/>
          <w:left w:val="single" w:color="auto" w:sz="2" w:space="0"/>
          <w:bottom w:val="single" w:color="auto" w:sz="2" w:space="0"/>
          <w:right w:val="single" w:color="auto" w:sz="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1056"/>
        <w:gridCol w:w="3000"/>
        <w:gridCol w:w="2385"/>
        <w:gridCol w:w="2070"/>
      </w:tblGrid>
      <w:tr w:rsidRPr="00A4639E" w:rsidR="00A4639E" w:rsidTr="3F597E09" w14:paraId="75861379" w14:textId="77777777">
        <w:tc>
          <w:tcPr>
            <w:tcW w:w="1056" w:type="dxa"/>
            <w:tcBorders>
              <w:top w:val="single" w:color="auto" w:sz="2" w:space="0"/>
              <w:bottom w:val="single" w:color="000000" w:themeColor="text1" w:sz="12" w:space="0"/>
            </w:tcBorders>
            <w:shd w:val="clear" w:color="auto" w:fill="auto"/>
          </w:tcPr>
          <w:p w:rsidRPr="00A4639E" w:rsidR="00A4639E" w:rsidP="006C01C5" w:rsidRDefault="00A4639E" w14:paraId="288C7F83" w14:textId="77777777">
            <w:pPr>
              <w:rPr>
                <w:b/>
                <w:bCs/>
              </w:rPr>
            </w:pPr>
            <w:r w:rsidRPr="00A4639E">
              <w:rPr>
                <w:b/>
                <w:bCs/>
              </w:rPr>
              <w:t>Symbol</w:t>
            </w:r>
          </w:p>
        </w:tc>
        <w:tc>
          <w:tcPr>
            <w:tcW w:w="3000" w:type="dxa"/>
            <w:tcBorders>
              <w:top w:val="single" w:color="auto" w:sz="2" w:space="0"/>
              <w:bottom w:val="single" w:color="000000" w:themeColor="text1" w:sz="12" w:space="0"/>
            </w:tcBorders>
            <w:shd w:val="clear" w:color="auto" w:fill="auto"/>
          </w:tcPr>
          <w:p w:rsidRPr="00A4639E" w:rsidR="00A4639E" w:rsidP="006C01C5" w:rsidRDefault="00A4639E" w14:paraId="014E438D" w14:textId="77777777">
            <w:pPr>
              <w:rPr>
                <w:b/>
                <w:bCs/>
              </w:rPr>
            </w:pPr>
            <w:r w:rsidRPr="00A4639E">
              <w:rPr>
                <w:b/>
                <w:bCs/>
              </w:rPr>
              <w:t>Scientific Name</w:t>
            </w:r>
          </w:p>
        </w:tc>
        <w:tc>
          <w:tcPr>
            <w:tcW w:w="2385" w:type="dxa"/>
            <w:tcBorders>
              <w:top w:val="single" w:color="auto" w:sz="2" w:space="0"/>
              <w:bottom w:val="single" w:color="000000" w:themeColor="text1" w:sz="12" w:space="0"/>
            </w:tcBorders>
            <w:shd w:val="clear" w:color="auto" w:fill="auto"/>
          </w:tcPr>
          <w:p w:rsidRPr="00A4639E" w:rsidR="00A4639E" w:rsidP="006C01C5" w:rsidRDefault="00A4639E" w14:paraId="150CFC1B" w14:textId="77777777">
            <w:pPr>
              <w:rPr>
                <w:b/>
                <w:bCs/>
              </w:rPr>
            </w:pPr>
            <w:r w:rsidRPr="00A4639E">
              <w:rPr>
                <w:b/>
                <w:bCs/>
              </w:rPr>
              <w:t>Common Name</w:t>
            </w:r>
          </w:p>
        </w:tc>
        <w:tc>
          <w:tcPr>
            <w:tcW w:w="2070" w:type="dxa"/>
            <w:tcBorders>
              <w:top w:val="single" w:color="auto" w:sz="2" w:space="0"/>
              <w:bottom w:val="single" w:color="000000" w:themeColor="text1" w:sz="12" w:space="0"/>
            </w:tcBorders>
            <w:shd w:val="clear" w:color="auto" w:fill="auto"/>
          </w:tcPr>
          <w:p w:rsidRPr="00A4639E" w:rsidR="00A4639E" w:rsidP="006C01C5" w:rsidRDefault="00A4639E" w14:paraId="652A17CB" w14:textId="77777777">
            <w:pPr>
              <w:rPr>
                <w:b/>
                <w:bCs/>
              </w:rPr>
            </w:pPr>
            <w:r w:rsidRPr="00A4639E">
              <w:rPr>
                <w:b/>
                <w:bCs/>
              </w:rPr>
              <w:t>Canopy Position</w:t>
            </w:r>
          </w:p>
        </w:tc>
      </w:tr>
      <w:tr w:rsidRPr="00A4639E" w:rsidR="00A4639E" w:rsidTr="3F597E09" w14:paraId="220024D0" w14:textId="77777777">
        <w:tc>
          <w:tcPr>
            <w:tcW w:w="1056" w:type="dxa"/>
            <w:tcBorders>
              <w:top w:val="single" w:color="000000" w:themeColor="text1" w:sz="12" w:space="0"/>
            </w:tcBorders>
            <w:shd w:val="clear" w:color="auto" w:fill="auto"/>
          </w:tcPr>
          <w:p w:rsidRPr="00A4639E" w:rsidR="00A4639E" w:rsidP="006C01C5" w:rsidRDefault="00A4639E" w14:paraId="5EEC6653" w14:textId="77777777">
            <w:pPr>
              <w:rPr>
                <w:bCs/>
              </w:rPr>
            </w:pPr>
            <w:r w:rsidRPr="00A4639E">
              <w:rPr>
                <w:bCs/>
              </w:rPr>
              <w:t>ABCO</w:t>
            </w:r>
          </w:p>
        </w:tc>
        <w:tc>
          <w:tcPr>
            <w:tcW w:w="3000" w:type="dxa"/>
            <w:tcBorders>
              <w:top w:val="single" w:color="000000" w:themeColor="text1" w:sz="12" w:space="0"/>
            </w:tcBorders>
            <w:shd w:val="clear" w:color="auto" w:fill="auto"/>
          </w:tcPr>
          <w:p w:rsidRPr="00A4639E" w:rsidR="00A4639E" w:rsidP="006C01C5" w:rsidRDefault="00A4639E" w14:paraId="6254B4DB" w14:textId="77777777">
            <w:proofErr w:type="spellStart"/>
            <w:r w:rsidRPr="00A4639E">
              <w:t>Abies</w:t>
            </w:r>
            <w:proofErr w:type="spellEnd"/>
            <w:r w:rsidRPr="00A4639E">
              <w:t xml:space="preserve"> </w:t>
            </w:r>
            <w:proofErr w:type="spellStart"/>
            <w:r w:rsidRPr="00A4639E">
              <w:t>concolor</w:t>
            </w:r>
            <w:proofErr w:type="spellEnd"/>
          </w:p>
        </w:tc>
        <w:tc>
          <w:tcPr>
            <w:tcW w:w="2385" w:type="dxa"/>
            <w:tcBorders>
              <w:top w:val="single" w:color="000000" w:themeColor="text1" w:sz="12" w:space="0"/>
            </w:tcBorders>
            <w:shd w:val="clear" w:color="auto" w:fill="auto"/>
          </w:tcPr>
          <w:p w:rsidRPr="00A4639E" w:rsidR="00A4639E" w:rsidP="006C01C5" w:rsidRDefault="00A4639E" w14:paraId="07CFF68F" w14:textId="77777777">
            <w:r w:rsidRPr="00A4639E">
              <w:t>White fir</w:t>
            </w:r>
          </w:p>
        </w:tc>
        <w:tc>
          <w:tcPr>
            <w:tcW w:w="2070" w:type="dxa"/>
            <w:tcBorders>
              <w:top w:val="single" w:color="000000" w:themeColor="text1" w:sz="12" w:space="0"/>
            </w:tcBorders>
            <w:shd w:val="clear" w:color="auto" w:fill="auto"/>
          </w:tcPr>
          <w:p w:rsidRPr="00A4639E" w:rsidR="00A4639E" w:rsidP="006C01C5" w:rsidRDefault="00A4639E" w14:paraId="1D94CA1E" w14:textId="77777777">
            <w:r w:rsidRPr="00A4639E">
              <w:t>Upper</w:t>
            </w:r>
          </w:p>
        </w:tc>
      </w:tr>
      <w:tr w:rsidRPr="00A4639E" w:rsidR="00A4639E" w:rsidTr="3F597E09" w14:paraId="0CADB888" w14:textId="77777777">
        <w:tc>
          <w:tcPr>
            <w:tcW w:w="1056" w:type="dxa"/>
            <w:shd w:val="clear" w:color="auto" w:fill="auto"/>
          </w:tcPr>
          <w:p w:rsidRPr="00A4639E" w:rsidR="00A4639E" w:rsidP="006C01C5" w:rsidRDefault="00A4639E" w14:paraId="2DB62E65" w14:textId="77777777">
            <w:pPr>
              <w:rPr>
                <w:bCs/>
              </w:rPr>
            </w:pPr>
            <w:r w:rsidRPr="00A4639E">
              <w:rPr>
                <w:bCs/>
              </w:rPr>
              <w:t>PIFL2</w:t>
            </w:r>
          </w:p>
        </w:tc>
        <w:tc>
          <w:tcPr>
            <w:tcW w:w="3000" w:type="dxa"/>
            <w:shd w:val="clear" w:color="auto" w:fill="auto"/>
          </w:tcPr>
          <w:p w:rsidRPr="00A4639E" w:rsidR="00A4639E" w:rsidP="006C01C5" w:rsidRDefault="00A4639E" w14:paraId="451B7AAB" w14:textId="77777777">
            <w:r w:rsidRPr="00A4639E">
              <w:t xml:space="preserve">Pinus </w:t>
            </w:r>
            <w:proofErr w:type="spellStart"/>
            <w:r w:rsidRPr="00A4639E">
              <w:t>flexilis</w:t>
            </w:r>
            <w:proofErr w:type="spellEnd"/>
          </w:p>
        </w:tc>
        <w:tc>
          <w:tcPr>
            <w:tcW w:w="2385" w:type="dxa"/>
            <w:shd w:val="clear" w:color="auto" w:fill="auto"/>
          </w:tcPr>
          <w:p w:rsidRPr="00A4639E" w:rsidR="00A4639E" w:rsidP="006C01C5" w:rsidRDefault="00A4639E" w14:paraId="69798B1D" w14:textId="77777777">
            <w:r w:rsidRPr="00A4639E">
              <w:t>Limber pine</w:t>
            </w:r>
          </w:p>
        </w:tc>
        <w:tc>
          <w:tcPr>
            <w:tcW w:w="2070" w:type="dxa"/>
            <w:shd w:val="clear" w:color="auto" w:fill="auto"/>
          </w:tcPr>
          <w:p w:rsidRPr="00A4639E" w:rsidR="00A4639E" w:rsidP="006C01C5" w:rsidRDefault="00A4639E" w14:paraId="6E0FDBA0" w14:textId="77777777">
            <w:r w:rsidRPr="00A4639E">
              <w:t>Upper</w:t>
            </w:r>
          </w:p>
        </w:tc>
      </w:tr>
      <w:tr w:rsidRPr="00A4639E" w:rsidR="00A4639E" w:rsidTr="3F597E09" w14:paraId="1C5EB193" w14:textId="77777777">
        <w:tc>
          <w:tcPr>
            <w:tcW w:w="1056" w:type="dxa"/>
            <w:shd w:val="clear" w:color="auto" w:fill="auto"/>
          </w:tcPr>
          <w:p w:rsidRPr="00A4639E" w:rsidR="00A4639E" w:rsidP="006C01C5" w:rsidRDefault="00A4639E" w14:paraId="72A37B0A" w14:textId="77777777">
            <w:pPr>
              <w:rPr>
                <w:bCs/>
              </w:rPr>
            </w:pPr>
            <w:r w:rsidRPr="00A4639E">
              <w:rPr>
                <w:bCs/>
              </w:rPr>
              <w:t>PIPO</w:t>
            </w:r>
          </w:p>
        </w:tc>
        <w:tc>
          <w:tcPr>
            <w:tcW w:w="3000" w:type="dxa"/>
            <w:shd w:val="clear" w:color="auto" w:fill="auto"/>
          </w:tcPr>
          <w:p w:rsidRPr="00A4639E" w:rsidR="00A4639E" w:rsidP="006C01C5" w:rsidRDefault="00A4639E" w14:paraId="7EE41DF2" w14:textId="77777777">
            <w:r w:rsidRPr="00A4639E">
              <w:t>Pinus ponderosa</w:t>
            </w:r>
          </w:p>
        </w:tc>
        <w:tc>
          <w:tcPr>
            <w:tcW w:w="2385" w:type="dxa"/>
            <w:shd w:val="clear" w:color="auto" w:fill="auto"/>
          </w:tcPr>
          <w:p w:rsidRPr="00A4639E" w:rsidR="00A4639E" w:rsidP="006C01C5" w:rsidRDefault="00A4639E" w14:paraId="02DE6E91" w14:textId="77777777">
            <w:r w:rsidRPr="00A4639E">
              <w:t>Ponderosa pine</w:t>
            </w:r>
          </w:p>
        </w:tc>
        <w:tc>
          <w:tcPr>
            <w:tcW w:w="2070" w:type="dxa"/>
            <w:shd w:val="clear" w:color="auto" w:fill="auto"/>
          </w:tcPr>
          <w:p w:rsidRPr="00A4639E" w:rsidR="00A4639E" w:rsidP="006C01C5" w:rsidRDefault="00A4639E" w14:paraId="79BCC037" w14:textId="77777777">
            <w:r w:rsidRPr="00A4639E">
              <w:t>Upper</w:t>
            </w:r>
          </w:p>
        </w:tc>
      </w:tr>
      <w:tr w:rsidRPr="00A4639E" w:rsidR="00A4639E" w:rsidTr="3F597E09" w14:paraId="27AB4E86" w14:textId="77777777">
        <w:tc>
          <w:tcPr>
            <w:tcW w:w="1056" w:type="dxa"/>
            <w:shd w:val="clear" w:color="auto" w:fill="auto"/>
          </w:tcPr>
          <w:p w:rsidRPr="00A4639E" w:rsidR="00A4639E" w:rsidP="006C01C5" w:rsidRDefault="3F597E09" w14:paraId="4D59E9F1" w14:textId="464B55CB">
            <w:pPr>
              <w:rPr>
                <w:bCs/>
              </w:rPr>
            </w:pPr>
            <w:r>
              <w:t>POTR5</w:t>
            </w:r>
          </w:p>
        </w:tc>
        <w:tc>
          <w:tcPr>
            <w:tcW w:w="3000" w:type="dxa"/>
            <w:shd w:val="clear" w:color="auto" w:fill="auto"/>
          </w:tcPr>
          <w:p w:rsidRPr="00A4639E" w:rsidR="00A4639E" w:rsidP="3F597E09" w:rsidRDefault="3F597E09" w14:paraId="76A02A54" w14:textId="3323ED9B">
            <w:pPr>
              <w:spacing w:after="160" w:line="259" w:lineRule="auto"/>
            </w:pPr>
            <w:proofErr w:type="spellStart"/>
            <w:r>
              <w:t>Populus</w:t>
            </w:r>
            <w:proofErr w:type="spellEnd"/>
            <w:r>
              <w:t xml:space="preserve"> </w:t>
            </w:r>
            <w:proofErr w:type="spellStart"/>
            <w:r>
              <w:t>tremuloides</w:t>
            </w:r>
            <w:proofErr w:type="spellEnd"/>
          </w:p>
        </w:tc>
        <w:tc>
          <w:tcPr>
            <w:tcW w:w="2385" w:type="dxa"/>
            <w:shd w:val="clear" w:color="auto" w:fill="auto"/>
          </w:tcPr>
          <w:p w:rsidRPr="00A4639E" w:rsidR="00A4639E" w:rsidP="3F597E09" w:rsidRDefault="3F597E09" w14:paraId="192758EF" w14:textId="7D632F3E">
            <w:pPr>
              <w:spacing w:after="160" w:line="259" w:lineRule="auto"/>
            </w:pPr>
            <w:r>
              <w:t>Quaking aspen</w:t>
            </w:r>
          </w:p>
        </w:tc>
        <w:tc>
          <w:tcPr>
            <w:tcW w:w="2070" w:type="dxa"/>
            <w:shd w:val="clear" w:color="auto" w:fill="auto"/>
          </w:tcPr>
          <w:p w:rsidRPr="00A4639E" w:rsidR="00A4639E" w:rsidP="006C01C5" w:rsidRDefault="00A4639E" w14:paraId="667EDD35" w14:textId="77777777">
            <w:r w:rsidRPr="00A4639E">
              <w:t>Mid-Upper</w:t>
            </w:r>
          </w:p>
        </w:tc>
      </w:tr>
    </w:tbl>
    <w:p w:rsidR="00A4639E" w:rsidP="00A4639E" w:rsidRDefault="00A4639E" w14:paraId="47A182DC" w14:textId="77777777"/>
    <w:p w:rsidR="00A4639E" w:rsidP="00A4639E" w:rsidRDefault="00A4639E" w14:paraId="30B4653E" w14:textId="77777777">
      <w:pPr>
        <w:pStyle w:val="SClassInfoPara"/>
      </w:pPr>
      <w:r>
        <w:t>Description</w:t>
      </w:r>
    </w:p>
    <w:p w:rsidR="00A4639E" w:rsidP="00A4639E" w:rsidRDefault="3F597E09" w14:paraId="1189346F" w14:textId="342AA0A3">
      <w:r>
        <w:t>Closed medium to large trees, scattered shrubs, 60-100% white fir.</w:t>
      </w:r>
    </w:p>
    <w:p w:rsidR="00A4639E" w:rsidP="00A4639E" w:rsidRDefault="00A4639E" w14:paraId="09092073"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Mid2:CLS</w:t>
            </w:r>
          </w:p>
        </w:tc>
        <w:tc>
          <w:p>
            <w:pPr>
              <w:jc w:val="center"/>
            </w:pPr>
            <w:r>
              <w:rPr>
                <w:sz w:val="20"/>
              </w:rPr>
              <w:t>39</w:t>
            </w:r>
          </w:p>
        </w:tc>
      </w:tr>
      <w:tr>
        <w:tc>
          <w:p>
            <w:pPr>
              <w:jc w:val="center"/>
            </w:pPr>
            <w:r>
              <w:rPr>
                <w:sz w:val="20"/>
              </w:rPr>
              <w:t>Mid2:CLS</w:t>
            </w:r>
          </w:p>
        </w:tc>
        <w:tc>
          <w:p>
            <w:pPr>
              <w:jc w:val="center"/>
            </w:pPr>
            <w:r>
              <w:rPr>
                <w:sz w:val="20"/>
              </w:rPr>
              <w:t>40</w:t>
            </w:r>
          </w:p>
        </w:tc>
        <w:tc>
          <w:p>
            <w:pPr>
              <w:jc w:val="center"/>
            </w:pPr>
            <w:r>
              <w:rPr>
                <w:sz w:val="20"/>
              </w:rPr>
              <w:t>Mid2:CLS</w:t>
            </w:r>
          </w:p>
        </w:tc>
        <w:tc>
          <w:p>
            <w:pPr>
              <w:jc w:val="center"/>
            </w:pPr>
            <w:r>
              <w:rPr>
                <w:sz w:val="20"/>
              </w:rPr>
              <w:t>79</w:t>
            </w:r>
          </w:p>
        </w:tc>
      </w:tr>
      <w:tr>
        <w:tc>
          <w:p>
            <w:pPr>
              <w:jc w:val="center"/>
            </w:pPr>
            <w:r>
              <w:rPr>
                <w:sz w:val="20"/>
              </w:rPr>
              <w:t>Late2:CLS</w:t>
            </w:r>
          </w:p>
        </w:tc>
        <w:tc>
          <w:p>
            <w:pPr>
              <w:jc w:val="center"/>
            </w:pPr>
            <w:r>
              <w:rPr>
                <w:sz w:val="20"/>
              </w:rPr>
              <w:t>80</w:t>
            </w:r>
          </w:p>
        </w:tc>
        <w:tc>
          <w:p>
            <w:pPr>
              <w:jc w:val="center"/>
            </w:pPr>
            <w:r>
              <w:rPr>
                <w:sz w:val="20"/>
              </w:rPr>
              <w:t>Late1:CLS</w:t>
            </w:r>
          </w:p>
        </w:tc>
        <w:tc>
          <w:p>
            <w:pPr>
              <w:jc w:val="center"/>
            </w:pPr>
            <w:r>
              <w:rPr>
                <w:sz w:val="20"/>
              </w:rPr>
              <w:t>109</w:t>
            </w:r>
          </w:p>
        </w:tc>
      </w:tr>
      <w:tr>
        <w:tc>
          <w:p>
            <w:pPr>
              <w:jc w:val="center"/>
            </w:pPr>
            <w:r>
              <w:rPr>
                <w:sz w:val="20"/>
              </w:rPr>
              <w:t>Late1:CLS</w:t>
            </w:r>
          </w:p>
        </w:tc>
        <w:tc>
          <w:p>
            <w:pPr>
              <w:jc w:val="center"/>
            </w:pPr>
            <w:r>
              <w:rPr>
                <w:sz w:val="20"/>
              </w:rPr>
              <w:t>110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38</w:t>
            </w:r>
          </w:p>
        </w:tc>
      </w:tr>
      <w:tr>
        <w:tc>
          <w:p>
            <w:pPr>
              <w:jc w:val="center"/>
            </w:pPr>
            <w:r>
              <w:rPr>
                <w:sz w:val="20"/>
              </w:rPr>
              <w:t>Insects or Disease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Mid2:CLS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Mid2:CLS</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Late2:CLS</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avalanche/flood</w:t>
      </w:r>
    </w:p>
    <w:p>
      <w:r>
        <w:t/>
      </w:r>
    </w:p>
    <w:p>
      <w:pPr xmlns:w="http://schemas.openxmlformats.org/wordprocessingml/2006/main">
        <w:pStyle w:val="ReportSection"/>
      </w:pPr>
      <w:r xmlns:w="http://schemas.openxmlformats.org/wordprocessingml/2006/main">
        <w:t>References</w:t>
      </w:r>
    </w:p>
    <w:p>
      <w:r>
        <w:t/>
      </w:r>
    </w:p>
    <w:p w:rsidR="00A4639E" w:rsidP="00A4639E" w:rsidRDefault="00A4639E" w14:paraId="7D889831" w14:textId="77777777">
      <w:r>
        <w:t>Baker, F.S. 1925. Aspen in the Central Rocky Mountain Region. USDA Department Bulletin 1291. 1-47.</w:t>
      </w:r>
    </w:p>
    <w:p w:rsidR="00A4639E" w:rsidP="00A4639E" w:rsidRDefault="00A4639E" w14:paraId="15CF51DF" w14:textId="77777777"/>
    <w:p w:rsidR="00A4639E" w:rsidP="00A4639E" w:rsidRDefault="00A4639E" w14:paraId="548063FD" w14:textId="77777777">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7A4E1695" w14:textId="77777777"/>
    <w:p w:rsidR="00A4639E" w:rsidP="00A4639E" w:rsidRDefault="00A4639E" w14:paraId="7715B1AE" w14:textId="77777777">
      <w:proofErr w:type="spellStart"/>
      <w:r>
        <w:lastRenderedPageBreak/>
        <w:t>Bartos</w:t>
      </w:r>
      <w:proofErr w:type="spellEnd"/>
      <w:r>
        <w:t>, D.L. and R B. Campbell, Jr. 1998. Decline of Quaking Aspen in the Interior West – Examples from Utah. Rangelands, 20(1): 17-24.</w:t>
      </w:r>
    </w:p>
    <w:p w:rsidR="00A4639E" w:rsidP="00A4639E" w:rsidRDefault="00A4639E" w14:paraId="3297DA39" w14:textId="77777777"/>
    <w:p w:rsidR="00A4639E" w:rsidP="00A4639E" w:rsidRDefault="00A4639E" w14:paraId="20DAEE8B" w14:textId="77777777">
      <w:r>
        <w:t xml:space="preserve">Campbell, R.B. and </w:t>
      </w:r>
      <w:proofErr w:type="spellStart"/>
      <w:r>
        <w:t>Bartos</w:t>
      </w:r>
      <w:proofErr w:type="spellEnd"/>
      <w:r>
        <w:t xml:space="preserve">, D.L.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1541E8F7" w14:textId="77777777"/>
    <w:p w:rsidR="00A4639E" w:rsidP="00A4639E" w:rsidRDefault="00A4639E" w14:paraId="28F50D0A" w14:textId="77777777">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A4639E" w:rsidP="00A4639E" w:rsidRDefault="00A4639E" w14:paraId="147194AE" w14:textId="77777777"/>
    <w:p w:rsidR="00A4639E" w:rsidP="00A4639E" w:rsidRDefault="00A4639E" w14:paraId="30C82D13" w14:textId="77777777">
      <w:r>
        <w:t xml:space="preserve">Bradley, A.E., W.C. Fischer and N.V. </w:t>
      </w:r>
      <w:proofErr w:type="spellStart"/>
      <w:r>
        <w:t>Noste</w:t>
      </w:r>
      <w:proofErr w:type="spellEnd"/>
      <w:r>
        <w:t xml:space="preserve">. 1992. Fire Ecology of the Forest Habitat Types of Eastern Idaho and Western </w:t>
      </w:r>
      <w:proofErr w:type="spellStart"/>
      <w:r>
        <w:t>Wypoming</w:t>
      </w:r>
      <w:proofErr w:type="spellEnd"/>
      <w:r>
        <w:t>. GTR- INT-290. Ogden, UT. USDA Forest Service, Intermountain Research Station. 92 pp.</w:t>
      </w:r>
    </w:p>
    <w:p w:rsidR="00A4639E" w:rsidP="00A4639E" w:rsidRDefault="00A4639E" w14:paraId="6DC913C9" w14:textId="77777777"/>
    <w:p w:rsidR="00A4639E" w:rsidP="00A4639E" w:rsidRDefault="00A4639E" w14:paraId="34DB722C"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A4639E" w:rsidP="00A4639E" w:rsidRDefault="00A4639E" w14:paraId="2B6B2DA5" w14:textId="77777777"/>
    <w:p w:rsidR="00A4639E" w:rsidP="00A4639E" w:rsidRDefault="00A4639E" w14:paraId="5860141C" w14:textId="77777777">
      <w:r>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A4639E" w:rsidP="00A4639E" w:rsidRDefault="00A4639E" w14:paraId="4E0A5884" w14:textId="77777777"/>
    <w:p w:rsidR="00A4639E" w:rsidP="00A4639E" w:rsidRDefault="00A4639E" w14:paraId="37BADFDC" w14:textId="77777777">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21D7FCBE" w14:textId="77777777"/>
    <w:p w:rsidR="00A4639E" w:rsidP="00A4639E" w:rsidRDefault="00A4639E" w14:paraId="1F1990AF" w14:textId="77777777">
      <w:proofErr w:type="spellStart"/>
      <w:r>
        <w:t>Debyle</w:t>
      </w:r>
      <w:proofErr w:type="spellEnd"/>
      <w:r>
        <w:t>, N.V., C.D. Bevins and W.C. Fisher. 1987. Wildfire occurrence in aspen in the interior western United States. Western Journal of Applied Forestry. 2: 73-76.</w:t>
      </w:r>
    </w:p>
    <w:p w:rsidR="00A4639E" w:rsidP="00A4639E" w:rsidRDefault="00A4639E" w14:paraId="7CEB3D01" w14:textId="77777777"/>
    <w:p w:rsidR="00A4639E" w:rsidP="00A4639E" w:rsidRDefault="00A4639E" w14:paraId="4E057630" w14:textId="77777777">
      <w:r>
        <w:t>Kay, C.E. 1997. Is aspen doomed? Journal of Forestry 95: 4-11.</w:t>
      </w:r>
    </w:p>
    <w:p w:rsidR="00A4639E" w:rsidP="00A4639E" w:rsidRDefault="00A4639E" w14:paraId="2F605013" w14:textId="77777777"/>
    <w:p w:rsidR="00A4639E" w:rsidP="00A4639E" w:rsidRDefault="00A4639E" w14:paraId="38D80589" w14:textId="77777777">
      <w:r>
        <w:t>Kay, C.E. 2001a. Evaluation of burned aspen communities in Jackson Hole, Wyoming. Proceedings RMRS-P-18. Fort Collins, CO: USDA Forest Service, Rocky Mountain Research Station. 8 pp.</w:t>
      </w:r>
    </w:p>
    <w:p w:rsidR="00A4639E" w:rsidP="00A4639E" w:rsidRDefault="00A4639E" w14:paraId="39B92415" w14:textId="77777777"/>
    <w:p w:rsidR="00A4639E" w:rsidP="00A4639E" w:rsidRDefault="00A4639E" w14:paraId="0D2BA6BC" w14:textId="61638357">
      <w:r>
        <w:t xml:space="preserve">Kay, C.E. 2001b. Long-term aspen </w:t>
      </w:r>
      <w:proofErr w:type="spellStart"/>
      <w:r>
        <w:t>exclosures</w:t>
      </w:r>
      <w:proofErr w:type="spellEnd"/>
      <w:r>
        <w:t xml:space="preserve"> in the Yellowstone ecosystem. Proceedings RMRS-P-18. Fort Collins, CO: USDA Forest Service, Rocky Mountain Research Station. 15 pp.</w:t>
      </w:r>
    </w:p>
    <w:p w:rsidR="00A4639E" w:rsidP="00A4639E" w:rsidRDefault="00A4639E" w14:paraId="282C2988" w14:textId="77777777"/>
    <w:p w:rsidR="00A4639E" w:rsidP="00A4639E" w:rsidRDefault="00A4639E" w14:paraId="31EC552E" w14:textId="77777777">
      <w:r>
        <w:t>Kay, C.E. 2001c. Native burning in western North America: Implications for hardwood forest management. General Technical Report NE-274. USDA Forest Service, Northeast Research Station. 8 pp.</w:t>
      </w:r>
    </w:p>
    <w:p w:rsidR="00A4639E" w:rsidP="00A4639E" w:rsidRDefault="00A4639E" w14:paraId="6826EA9D" w14:textId="77777777"/>
    <w:p w:rsidR="00A4639E" w:rsidP="00A4639E" w:rsidRDefault="00A4639E" w14:paraId="2E8E1EE5" w14:textId="77777777">
      <w:proofErr w:type="spellStart"/>
      <w:r>
        <w:t>Mueggler</w:t>
      </w:r>
      <w:proofErr w:type="spellEnd"/>
      <w:r>
        <w:t xml:space="preserve">, W.F. 1988. Aspen Community Types of the Intermountain Region. USDA Forest Service, General Technical Report INT-250. 135 pp. </w:t>
      </w:r>
    </w:p>
    <w:p w:rsidR="00A4639E" w:rsidP="00A4639E" w:rsidRDefault="00A4639E" w14:paraId="1D8894EF" w14:textId="77777777"/>
    <w:p w:rsidR="00A4639E" w:rsidP="00A4639E" w:rsidRDefault="00A4639E" w14:paraId="714BBF91" w14:textId="77777777">
      <w:proofErr w:type="spellStart"/>
      <w:r>
        <w:t>Mueggler</w:t>
      </w:r>
      <w:proofErr w:type="spellEnd"/>
      <w:r>
        <w:t>, W.F. 1989. Age Distribution and Reproduction of Intermountain Aspen Stands. Western Journal of Applied Forestry, 4(2): 41-45.</w:t>
      </w:r>
    </w:p>
    <w:p w:rsidR="00A4639E" w:rsidP="00A4639E" w:rsidRDefault="00A4639E" w14:paraId="4D6331E4" w14:textId="77777777"/>
    <w:p w:rsidR="00A4639E" w:rsidP="00A4639E" w:rsidRDefault="00A4639E" w14:paraId="594B9468"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A4639E" w:rsidP="00A4639E" w:rsidRDefault="00A4639E" w14:paraId="3254962A" w14:textId="77777777"/>
    <w:p w:rsidR="00A4639E" w:rsidP="00A4639E" w:rsidRDefault="00A4639E" w14:paraId="200C31EC" w14:textId="77777777">
      <w:r>
        <w:t>NatureServe. 2007. International Ecological Classification Standard: Terrestrial Ecological Classifications. NatureServe Central Databases. Arlington, VA. Data current as of 10 February 2007.</w:t>
      </w:r>
    </w:p>
    <w:p w:rsidR="00A4639E" w:rsidP="00A4639E" w:rsidRDefault="00A4639E" w14:paraId="76DE66A8" w14:textId="77777777"/>
    <w:p w:rsidR="00A4639E" w:rsidP="00A4639E" w:rsidRDefault="00A4639E" w14:paraId="5935CA67" w14:textId="77777777">
      <w:proofErr w:type="spellStart"/>
      <w:r>
        <w:t>Romme</w:t>
      </w:r>
      <w:proofErr w:type="spellEnd"/>
      <w:r>
        <w:t xml:space="preserve">, W.H, L. Floyd-Hanna, D.D. </w:t>
      </w:r>
      <w:proofErr w:type="gramStart"/>
      <w:r>
        <w:t>Hanna ,and</w:t>
      </w:r>
      <w:proofErr w:type="gramEnd"/>
      <w:r>
        <w:t xml:space="preserve"> E. Bartlett. 2001. Aspen's ecological role in the west. USDA Forest Service, Rocky Mountain Research Station, RMRS Proceedings-P-18. 243-259.</w:t>
      </w:r>
    </w:p>
    <w:p w:rsidR="00A4639E" w:rsidP="00A4639E" w:rsidRDefault="00A4639E" w14:paraId="4ACD6415" w14:textId="77777777"/>
    <w:p w:rsidR="00A4639E" w:rsidP="00A4639E" w:rsidRDefault="00A4639E" w14:paraId="7263D96E" w14:textId="77777777">
      <w:r>
        <w:t>Shepperd, W.D. and E.W. Smith. 1993. The role of near-surface lateral roots in the life cycle of aspen in the central Rocky Mountains. Forest Ecology and Management 61: 157-160.</w:t>
      </w:r>
    </w:p>
    <w:p w:rsidR="00A4639E" w:rsidP="00A4639E" w:rsidRDefault="00A4639E" w14:paraId="3B780167" w14:textId="77777777"/>
    <w:p w:rsidR="00A4639E" w:rsidP="00A4639E" w:rsidRDefault="00A4639E" w14:paraId="7B83C307" w14:textId="77777777">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5D619213" w14:textId="77777777"/>
    <w:p w:rsidR="00A4639E" w:rsidP="00A4639E" w:rsidRDefault="00A4639E" w14:paraId="55EF10E8" w14:textId="77777777">
      <w:r>
        <w:t xml:space="preserve">Shepperd, W.D., D.L. </w:t>
      </w:r>
      <w:proofErr w:type="spellStart"/>
      <w:r>
        <w:t>Bartos</w:t>
      </w:r>
      <w:proofErr w:type="spellEnd"/>
      <w:r>
        <w:t xml:space="preserve"> and A.M. </w:t>
      </w:r>
      <w:proofErr w:type="spellStart"/>
      <w:r w:rsidRPr="003055FE">
        <w:t>Stepen</w:t>
      </w:r>
      <w:proofErr w:type="spellEnd"/>
      <w:r w:rsidRPr="003055FE">
        <w:t>.</w:t>
      </w:r>
      <w:r>
        <w:t xml:space="preserve"> 2001. Above- and below-ground effects of aspen clonal regeneration and succession to conifers. Canadian Journal of Forest Resources; 31: 739-745.</w:t>
      </w:r>
    </w:p>
    <w:p w:rsidR="00A4639E" w:rsidP="00A4639E" w:rsidRDefault="00A4639E" w14:paraId="6E6CD9E2" w14:textId="77777777"/>
    <w:p w:rsidR="00A4639E" w:rsidP="00A4639E" w:rsidRDefault="00A4639E" w14:paraId="48F49324" w14:textId="77777777">
      <w:r>
        <w:t>USDA Forest Service. 2000. Properly Functioning Condition: Rapid Assessment Process (January 7, 2000 version). Intermountain Region, Ogden, UT. Unnumbered.</w:t>
      </w:r>
    </w:p>
    <w:p w:rsidR="00A4639E" w:rsidP="00A4639E" w:rsidRDefault="00A4639E" w14:paraId="39E23ABC" w14:textId="77777777"/>
    <w:p w:rsidR="00A4639E" w:rsidP="00A4639E" w:rsidRDefault="00A4639E" w14:paraId="187E77C5" w14:textId="77777777">
      <w:r>
        <w:t xml:space="preserve">Welsh, S.L, N.D. Atwood, </w:t>
      </w:r>
      <w:proofErr w:type="spellStart"/>
      <w:r>
        <w:t>S.l.</w:t>
      </w:r>
      <w:proofErr w:type="spellEnd"/>
      <w:r>
        <w:t xml:space="preserve"> Goodrich and L.C. Higgins. 2003. A Utah Flora, </w:t>
      </w:r>
      <w:proofErr w:type="gramStart"/>
      <w:r>
        <w:t>Third</w:t>
      </w:r>
      <w:proofErr w:type="gramEnd"/>
      <w:r>
        <w:t xml:space="preserve"> edition, revised. Print Services, Brigham Young University, Provo, UT. 912 pp.</w:t>
      </w:r>
    </w:p>
    <w:p w:rsidRPr="00A43E41" w:rsidR="004D5F12" w:rsidP="00A4639E" w:rsidRDefault="004D5F12" w14:paraId="4B34FCA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623CC" w14:textId="77777777" w:rsidR="009566AE" w:rsidRDefault="009566AE">
      <w:r>
        <w:separator/>
      </w:r>
    </w:p>
  </w:endnote>
  <w:endnote w:type="continuationSeparator" w:id="0">
    <w:p w14:paraId="7C266D7C" w14:textId="77777777" w:rsidR="009566AE" w:rsidRDefault="0095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26FD9" w14:textId="77777777" w:rsidR="00A4639E" w:rsidRDefault="00A4639E" w:rsidP="00A463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FAA4C" w14:textId="77777777" w:rsidR="009566AE" w:rsidRDefault="009566AE">
      <w:r>
        <w:separator/>
      </w:r>
    </w:p>
  </w:footnote>
  <w:footnote w:type="continuationSeparator" w:id="0">
    <w:p w14:paraId="17B9FA14" w14:textId="77777777" w:rsidR="009566AE" w:rsidRDefault="00956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744D2" w14:textId="77777777" w:rsidR="00A43E41" w:rsidRDefault="00A43E41" w:rsidP="00A463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E"/>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204B"/>
    <w:rsid w:val="000A4800"/>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476BB"/>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86C"/>
    <w:rsid w:val="00216A9D"/>
    <w:rsid w:val="00222F42"/>
    <w:rsid w:val="002373C6"/>
    <w:rsid w:val="00240CE1"/>
    <w:rsid w:val="00241698"/>
    <w:rsid w:val="0025768B"/>
    <w:rsid w:val="002618B0"/>
    <w:rsid w:val="00265072"/>
    <w:rsid w:val="00266C1F"/>
    <w:rsid w:val="00272E54"/>
    <w:rsid w:val="00285A24"/>
    <w:rsid w:val="00285F40"/>
    <w:rsid w:val="002904FF"/>
    <w:rsid w:val="00293644"/>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55FE"/>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B14"/>
    <w:rsid w:val="00412D14"/>
    <w:rsid w:val="00413292"/>
    <w:rsid w:val="00414CF5"/>
    <w:rsid w:val="004243CD"/>
    <w:rsid w:val="00432615"/>
    <w:rsid w:val="00432E5B"/>
    <w:rsid w:val="00437774"/>
    <w:rsid w:val="00437C6B"/>
    <w:rsid w:val="00444814"/>
    <w:rsid w:val="0045006E"/>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62DC"/>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249A"/>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B7E33"/>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B23"/>
    <w:rsid w:val="0088604E"/>
    <w:rsid w:val="00887FAA"/>
    <w:rsid w:val="008959BF"/>
    <w:rsid w:val="008A121D"/>
    <w:rsid w:val="008A1D1B"/>
    <w:rsid w:val="008A1F68"/>
    <w:rsid w:val="008A5D5D"/>
    <w:rsid w:val="008B1BE9"/>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566AE"/>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97341"/>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639E"/>
    <w:rsid w:val="00A477A0"/>
    <w:rsid w:val="00A50EA6"/>
    <w:rsid w:val="00A57A9D"/>
    <w:rsid w:val="00A7285D"/>
    <w:rsid w:val="00A87C35"/>
    <w:rsid w:val="00A9365B"/>
    <w:rsid w:val="00AA0869"/>
    <w:rsid w:val="00AB2AB3"/>
    <w:rsid w:val="00AB49B1"/>
    <w:rsid w:val="00AB639F"/>
    <w:rsid w:val="00AC2198"/>
    <w:rsid w:val="00AC3BC0"/>
    <w:rsid w:val="00AC778A"/>
    <w:rsid w:val="00AD0A16"/>
    <w:rsid w:val="00AD207D"/>
    <w:rsid w:val="00AE18EA"/>
    <w:rsid w:val="00AE4E67"/>
    <w:rsid w:val="00AF4B89"/>
    <w:rsid w:val="00AF7557"/>
    <w:rsid w:val="00B02771"/>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2EF6"/>
    <w:rsid w:val="00C24F76"/>
    <w:rsid w:val="00C3230C"/>
    <w:rsid w:val="00C35DDE"/>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4678"/>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1424"/>
    <w:rsid w:val="00FA28B7"/>
    <w:rsid w:val="00FA62AE"/>
    <w:rsid w:val="00FB6F84"/>
    <w:rsid w:val="00FB7ABC"/>
    <w:rsid w:val="00FC3DB5"/>
    <w:rsid w:val="00FC48F1"/>
    <w:rsid w:val="00FC503C"/>
    <w:rsid w:val="00FC5F4D"/>
    <w:rsid w:val="00FC671A"/>
    <w:rsid w:val="00FC7E29"/>
    <w:rsid w:val="00FD48C4"/>
    <w:rsid w:val="00FD7D6F"/>
    <w:rsid w:val="00FE11A3"/>
    <w:rsid w:val="00FE2257"/>
    <w:rsid w:val="00FE3FED"/>
    <w:rsid w:val="00FE3FF8"/>
    <w:rsid w:val="00FE41CA"/>
    <w:rsid w:val="00FE7C21"/>
    <w:rsid w:val="00FF0FAC"/>
    <w:rsid w:val="00FF1093"/>
    <w:rsid w:val="00FF1548"/>
    <w:rsid w:val="3F59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D8DFB"/>
  <w15:docId w15:val="{0F9E9197-3E26-42E1-B245-9062C14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476BB"/>
    <w:rPr>
      <w:sz w:val="16"/>
      <w:szCs w:val="16"/>
    </w:rPr>
  </w:style>
  <w:style w:type="paragraph" w:styleId="CommentText">
    <w:name w:val="annotation text"/>
    <w:basedOn w:val="Normal"/>
    <w:link w:val="CommentTextChar"/>
    <w:uiPriority w:val="99"/>
    <w:semiHidden/>
    <w:unhideWhenUsed/>
    <w:rsid w:val="001476BB"/>
    <w:rPr>
      <w:sz w:val="20"/>
      <w:szCs w:val="20"/>
    </w:rPr>
  </w:style>
  <w:style w:type="character" w:customStyle="1" w:styleId="CommentTextChar">
    <w:name w:val="Comment Text Char"/>
    <w:basedOn w:val="DefaultParagraphFont"/>
    <w:link w:val="CommentText"/>
    <w:uiPriority w:val="99"/>
    <w:semiHidden/>
    <w:rsid w:val="001476BB"/>
  </w:style>
  <w:style w:type="paragraph" w:styleId="CommentSubject">
    <w:name w:val="annotation subject"/>
    <w:basedOn w:val="CommentText"/>
    <w:next w:val="CommentText"/>
    <w:link w:val="CommentSubjectChar"/>
    <w:uiPriority w:val="99"/>
    <w:semiHidden/>
    <w:unhideWhenUsed/>
    <w:rsid w:val="001476BB"/>
    <w:rPr>
      <w:b/>
      <w:bCs/>
    </w:rPr>
  </w:style>
  <w:style w:type="character" w:customStyle="1" w:styleId="CommentSubjectChar">
    <w:name w:val="Comment Subject Char"/>
    <w:basedOn w:val="CommentTextChar"/>
    <w:link w:val="CommentSubject"/>
    <w:uiPriority w:val="99"/>
    <w:semiHidden/>
    <w:rsid w:val="001476BB"/>
    <w:rPr>
      <w:b/>
      <w:bCs/>
    </w:rPr>
  </w:style>
  <w:style w:type="paragraph" w:styleId="BalloonText">
    <w:name w:val="Balloon Text"/>
    <w:basedOn w:val="Normal"/>
    <w:link w:val="BalloonTextChar"/>
    <w:uiPriority w:val="99"/>
    <w:semiHidden/>
    <w:unhideWhenUsed/>
    <w:rsid w:val="001476BB"/>
    <w:rPr>
      <w:rFonts w:ascii="Tahoma" w:hAnsi="Tahoma" w:cs="Tahoma"/>
      <w:sz w:val="16"/>
      <w:szCs w:val="16"/>
    </w:rPr>
  </w:style>
  <w:style w:type="character" w:customStyle="1" w:styleId="BalloonTextChar">
    <w:name w:val="Balloon Text Char"/>
    <w:basedOn w:val="DefaultParagraphFont"/>
    <w:link w:val="BalloonText"/>
    <w:uiPriority w:val="99"/>
    <w:semiHidden/>
    <w:rsid w:val="001476BB"/>
    <w:rPr>
      <w:rFonts w:ascii="Tahoma" w:hAnsi="Tahoma" w:cs="Tahoma"/>
      <w:sz w:val="16"/>
      <w:szCs w:val="16"/>
    </w:rPr>
  </w:style>
  <w:style w:type="paragraph" w:styleId="ListParagraph">
    <w:name w:val="List Paragraph"/>
    <w:basedOn w:val="Normal"/>
    <w:uiPriority w:val="34"/>
    <w:qFormat/>
    <w:rsid w:val="005E249A"/>
    <w:pPr>
      <w:ind w:left="720"/>
    </w:pPr>
    <w:rPr>
      <w:rFonts w:ascii="Calibri" w:eastAsiaTheme="minorHAnsi" w:hAnsi="Calibri"/>
      <w:sz w:val="22"/>
      <w:szCs w:val="22"/>
    </w:rPr>
  </w:style>
  <w:style w:type="character" w:styleId="Hyperlink">
    <w:name w:val="Hyperlink"/>
    <w:basedOn w:val="DefaultParagraphFont"/>
    <w:rsid w:val="005E2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2737">
      <w:bodyDiv w:val="1"/>
      <w:marLeft w:val="0"/>
      <w:marRight w:val="0"/>
      <w:marTop w:val="0"/>
      <w:marBottom w:val="0"/>
      <w:divBdr>
        <w:top w:val="none" w:sz="0" w:space="0" w:color="auto"/>
        <w:left w:val="none" w:sz="0" w:space="0" w:color="auto"/>
        <w:bottom w:val="none" w:sz="0" w:space="0" w:color="auto"/>
        <w:right w:val="none" w:sz="0" w:space="0" w:color="auto"/>
      </w:divBdr>
    </w:div>
    <w:div w:id="6753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2014-08-21T14:10:00Z</cp:lastPrinted>
  <dcterms:created xsi:type="dcterms:W3CDTF">2018-01-29T21:38:00Z</dcterms:created>
  <dcterms:modified xsi:type="dcterms:W3CDTF">2018-08-01T13:20:00Z</dcterms:modified>
</cp:coreProperties>
</file>