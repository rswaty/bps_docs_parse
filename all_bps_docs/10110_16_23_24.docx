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F4BD7" w:rsidR="00726A7D" w:rsidP="00F45371" w:rsidRDefault="00726A7D" w14:paraId="5ABAFFD5" w14:textId="4E0F0B55">
      <w:pPr>
        <w:rPr>
          <w:rFonts w:ascii="Arial" w:hAnsi="Arial" w:cs="Arial"/>
          <w:b/>
          <w:sz w:val="28"/>
          <w:szCs w:val="28"/>
        </w:rPr>
      </w:pPr>
      <w:r w:rsidRPr="007F4BD7">
        <w:rPr>
          <w:rFonts w:ascii="Arial" w:hAnsi="Arial" w:cs="Arial"/>
          <w:b/>
          <w:sz w:val="28"/>
          <w:szCs w:val="28"/>
        </w:rPr>
        <w:t>10110</w:t>
      </w:r>
    </w:p>
    <w:p w:rsidR="00726A7D" w:rsidP="00726A7D" w:rsidRDefault="3BC8B7ED" w14:paraId="52F568AB" w14:textId="77777777">
      <w:pPr>
        <w:pStyle w:val="BpSTitle"/>
      </w:pPr>
      <w:r>
        <w:t>Rocky Mountain Aspen Forest and Woodland</w:t>
      </w:r>
    </w:p>
    <w:p w:rsidR="00726A7D" w:rsidP="00F45371" w:rsidRDefault="00726A7D" w14:paraId="2BBD3D3E" w14:textId="68651393">
      <w:pPr>
        <w:tabs>
          <w:tab w:val="left" w:pos="7200"/>
        </w:tabs>
      </w:pPr>
      <w:r>
        <w:t xmlns:w="http://schemas.openxmlformats.org/wordprocessingml/2006/main">BpS Model/Description Version: Aug. 2020</w:t>
      </w:r>
      <w:r w:rsidR="000C62CB">
        <w:tab/>
      </w:r>
    </w:p>
    <w:p w:rsidR="00726A7D" w:rsidP="00F45371" w:rsidRDefault="00726A7D" w14:paraId="15E33430" w14:textId="77777777">
      <w:pPr>
        <w:tabs>
          <w:tab w:val="left" w:pos="7200"/>
        </w:tabs>
      </w:pPr>
    </w:p>
    <w:tbl>
      <w:tblPr>
        <w:tblW w:w="81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2484"/>
        <w:gridCol w:w="2820"/>
        <w:gridCol w:w="852"/>
      </w:tblGrid>
      <w:tr w:rsidRPr="00726A7D" w:rsidR="00726A7D" w:rsidTr="00726A7D" w14:paraId="39990F8A" w14:textId="77777777">
        <w:tc>
          <w:tcPr>
            <w:tcW w:w="2040" w:type="dxa"/>
            <w:tcBorders>
              <w:top w:val="single" w:color="auto" w:sz="2" w:space="0"/>
              <w:left w:val="single" w:color="auto" w:sz="12" w:space="0"/>
              <w:bottom w:val="single" w:color="000000" w:sz="12" w:space="0"/>
            </w:tcBorders>
            <w:shd w:val="clear" w:color="auto" w:fill="auto"/>
          </w:tcPr>
          <w:p w:rsidRPr="00726A7D" w:rsidR="00726A7D" w:rsidP="00285826" w:rsidRDefault="00726A7D" w14:paraId="4855E5E9" w14:textId="77777777">
            <w:pPr>
              <w:rPr>
                <w:b/>
                <w:bCs/>
              </w:rPr>
            </w:pPr>
            <w:r w:rsidRPr="00726A7D">
              <w:rPr>
                <w:b/>
                <w:bCs/>
              </w:rPr>
              <w:t>Modelers</w:t>
            </w:r>
          </w:p>
        </w:tc>
        <w:tc>
          <w:tcPr>
            <w:tcW w:w="2484" w:type="dxa"/>
            <w:tcBorders>
              <w:top w:val="single" w:color="auto" w:sz="2" w:space="0"/>
              <w:bottom w:val="single" w:color="000000" w:sz="12" w:space="0"/>
              <w:right w:val="single" w:color="000000" w:sz="12" w:space="0"/>
            </w:tcBorders>
            <w:shd w:val="clear" w:color="auto" w:fill="auto"/>
          </w:tcPr>
          <w:p w:rsidRPr="00726A7D" w:rsidR="00726A7D" w:rsidP="00285826" w:rsidRDefault="00726A7D" w14:paraId="2261F8A2" w14:textId="77777777">
            <w:pPr>
              <w:rPr>
                <w:b/>
                <w:bCs/>
              </w:rPr>
            </w:pPr>
          </w:p>
        </w:tc>
        <w:tc>
          <w:tcPr>
            <w:tcW w:w="2820" w:type="dxa"/>
            <w:tcBorders>
              <w:top w:val="single" w:color="auto" w:sz="2" w:space="0"/>
              <w:left w:val="single" w:color="000000" w:sz="12" w:space="0"/>
              <w:bottom w:val="single" w:color="000000" w:sz="12" w:space="0"/>
            </w:tcBorders>
            <w:shd w:val="clear" w:color="auto" w:fill="auto"/>
          </w:tcPr>
          <w:p w:rsidRPr="00726A7D" w:rsidR="00726A7D" w:rsidP="00285826" w:rsidRDefault="00726A7D" w14:paraId="238C224A" w14:textId="77777777">
            <w:pPr>
              <w:rPr>
                <w:b/>
                <w:bCs/>
              </w:rPr>
            </w:pPr>
            <w:r w:rsidRPr="00726A7D">
              <w:rPr>
                <w:b/>
                <w:bCs/>
              </w:rPr>
              <w:t>Reviewers</w:t>
            </w:r>
          </w:p>
        </w:tc>
        <w:tc>
          <w:tcPr>
            <w:tcW w:w="852" w:type="dxa"/>
            <w:tcBorders>
              <w:top w:val="single" w:color="auto" w:sz="2" w:space="0"/>
              <w:bottom w:val="single" w:color="000000" w:sz="12" w:space="0"/>
            </w:tcBorders>
            <w:shd w:val="clear" w:color="auto" w:fill="auto"/>
          </w:tcPr>
          <w:p w:rsidRPr="00726A7D" w:rsidR="00726A7D" w:rsidP="00285826" w:rsidRDefault="00726A7D" w14:paraId="520C36A4" w14:textId="77777777">
            <w:pPr>
              <w:rPr>
                <w:b/>
                <w:bCs/>
              </w:rPr>
            </w:pPr>
          </w:p>
        </w:tc>
      </w:tr>
      <w:tr w:rsidRPr="00726A7D" w:rsidR="00726A7D" w:rsidTr="00726A7D" w14:paraId="10207AEC" w14:textId="77777777">
        <w:tc>
          <w:tcPr>
            <w:tcW w:w="2040" w:type="dxa"/>
            <w:tcBorders>
              <w:top w:val="single" w:color="000000" w:sz="12" w:space="0"/>
              <w:left w:val="single" w:color="auto" w:sz="12" w:space="0"/>
            </w:tcBorders>
            <w:shd w:val="clear" w:color="auto" w:fill="auto"/>
          </w:tcPr>
          <w:p w:rsidRPr="00726A7D" w:rsidR="00726A7D" w:rsidP="00285826" w:rsidRDefault="00726A7D" w14:paraId="3FF5F26E" w14:textId="77777777">
            <w:pPr>
              <w:rPr>
                <w:bCs/>
              </w:rPr>
            </w:pPr>
            <w:r w:rsidRPr="00726A7D">
              <w:rPr>
                <w:bCs/>
              </w:rPr>
              <w:t>Linda Chappell</w:t>
            </w:r>
          </w:p>
        </w:tc>
        <w:tc>
          <w:tcPr>
            <w:tcW w:w="2484" w:type="dxa"/>
            <w:tcBorders>
              <w:top w:val="single" w:color="000000" w:sz="12" w:space="0"/>
              <w:right w:val="single" w:color="000000" w:sz="12" w:space="0"/>
            </w:tcBorders>
            <w:shd w:val="clear" w:color="auto" w:fill="auto"/>
          </w:tcPr>
          <w:p w:rsidRPr="00726A7D" w:rsidR="00726A7D" w:rsidP="00285826" w:rsidRDefault="00726A7D" w14:paraId="596242DF" w14:textId="77777777">
            <w:r w:rsidRPr="00726A7D">
              <w:t>lchappell@fs.fed.us</w:t>
            </w:r>
          </w:p>
        </w:tc>
        <w:tc>
          <w:tcPr>
            <w:tcW w:w="2820" w:type="dxa"/>
            <w:tcBorders>
              <w:top w:val="single" w:color="000000" w:sz="12" w:space="0"/>
              <w:left w:val="single" w:color="000000" w:sz="12" w:space="0"/>
            </w:tcBorders>
            <w:shd w:val="clear" w:color="auto" w:fill="auto"/>
          </w:tcPr>
          <w:p w:rsidRPr="00726A7D" w:rsidR="00726A7D" w:rsidP="00155279" w:rsidRDefault="00726A7D" w14:paraId="29AC47D8" w14:textId="347C5641">
            <w:r w:rsidRPr="00726A7D">
              <w:t xml:space="preserve">anonymous </w:t>
            </w:r>
          </w:p>
        </w:tc>
        <w:tc>
          <w:tcPr>
            <w:tcW w:w="852" w:type="dxa"/>
            <w:tcBorders>
              <w:top w:val="single" w:color="000000" w:sz="12" w:space="0"/>
            </w:tcBorders>
            <w:shd w:val="clear" w:color="auto" w:fill="auto"/>
          </w:tcPr>
          <w:p w:rsidRPr="00726A7D" w:rsidR="00726A7D" w:rsidP="00285826" w:rsidRDefault="00726A7D" w14:paraId="514CF359" w14:textId="77777777">
            <w:r w:rsidRPr="00726A7D">
              <w:t>None</w:t>
            </w:r>
          </w:p>
        </w:tc>
      </w:tr>
      <w:tr w:rsidRPr="00726A7D" w:rsidR="00726A7D" w:rsidTr="00726A7D" w14:paraId="72CFAA22" w14:textId="77777777">
        <w:tc>
          <w:tcPr>
            <w:tcW w:w="2040" w:type="dxa"/>
            <w:tcBorders>
              <w:left w:val="single" w:color="auto" w:sz="12" w:space="0"/>
            </w:tcBorders>
            <w:shd w:val="clear" w:color="auto" w:fill="auto"/>
          </w:tcPr>
          <w:p w:rsidRPr="00726A7D" w:rsidR="00726A7D" w:rsidP="00285826" w:rsidRDefault="00726A7D" w14:paraId="49185E31" w14:textId="77777777">
            <w:pPr>
              <w:rPr>
                <w:bCs/>
              </w:rPr>
            </w:pPr>
            <w:r w:rsidRPr="00726A7D">
              <w:rPr>
                <w:bCs/>
              </w:rPr>
              <w:t>Robert Campbell</w:t>
            </w:r>
          </w:p>
        </w:tc>
        <w:tc>
          <w:tcPr>
            <w:tcW w:w="2484" w:type="dxa"/>
            <w:tcBorders>
              <w:right w:val="single" w:color="000000" w:sz="12" w:space="0"/>
            </w:tcBorders>
            <w:shd w:val="clear" w:color="auto" w:fill="auto"/>
          </w:tcPr>
          <w:p w:rsidRPr="00726A7D" w:rsidR="00726A7D" w:rsidP="00285826" w:rsidRDefault="00726A7D" w14:paraId="46E248F4" w14:textId="77777777">
            <w:r w:rsidRPr="00726A7D">
              <w:t>rbcampbell@fs.fed.us</w:t>
            </w:r>
          </w:p>
        </w:tc>
        <w:tc>
          <w:tcPr>
            <w:tcW w:w="2820" w:type="dxa"/>
            <w:tcBorders>
              <w:left w:val="single" w:color="000000" w:sz="12" w:space="0"/>
            </w:tcBorders>
            <w:shd w:val="clear" w:color="auto" w:fill="auto"/>
          </w:tcPr>
          <w:p w:rsidRPr="00726A7D" w:rsidR="00726A7D" w:rsidP="00285826" w:rsidRDefault="00726A7D" w14:paraId="72159998" w14:textId="77777777">
            <w:r w:rsidRPr="00726A7D">
              <w:t>None</w:t>
            </w:r>
          </w:p>
        </w:tc>
        <w:tc>
          <w:tcPr>
            <w:tcW w:w="852" w:type="dxa"/>
            <w:shd w:val="clear" w:color="auto" w:fill="auto"/>
          </w:tcPr>
          <w:p w:rsidRPr="00726A7D" w:rsidR="00726A7D" w:rsidP="00285826" w:rsidRDefault="00726A7D" w14:paraId="41B25E12" w14:textId="77777777">
            <w:r w:rsidRPr="00726A7D">
              <w:t>None</w:t>
            </w:r>
          </w:p>
        </w:tc>
      </w:tr>
      <w:tr w:rsidRPr="00726A7D" w:rsidR="00726A7D" w:rsidTr="00726A7D" w14:paraId="71A0952B" w14:textId="77777777">
        <w:tc>
          <w:tcPr>
            <w:tcW w:w="2040" w:type="dxa"/>
            <w:tcBorders>
              <w:left w:val="single" w:color="auto" w:sz="12" w:space="0"/>
              <w:bottom w:val="single" w:color="auto" w:sz="2" w:space="0"/>
            </w:tcBorders>
            <w:shd w:val="clear" w:color="auto" w:fill="auto"/>
          </w:tcPr>
          <w:p w:rsidRPr="00726A7D" w:rsidR="00726A7D" w:rsidP="00285826" w:rsidRDefault="00726A7D" w14:paraId="23BED323" w14:textId="77777777">
            <w:pPr>
              <w:rPr>
                <w:bCs/>
              </w:rPr>
            </w:pPr>
            <w:r w:rsidRPr="00726A7D">
              <w:rPr>
                <w:bCs/>
              </w:rPr>
              <w:t>Stan Kitchen</w:t>
            </w:r>
          </w:p>
        </w:tc>
        <w:tc>
          <w:tcPr>
            <w:tcW w:w="2484" w:type="dxa"/>
            <w:tcBorders>
              <w:right w:val="single" w:color="000000" w:sz="12" w:space="0"/>
            </w:tcBorders>
            <w:shd w:val="clear" w:color="auto" w:fill="auto"/>
          </w:tcPr>
          <w:p w:rsidRPr="00726A7D" w:rsidR="00726A7D" w:rsidP="00285826" w:rsidRDefault="00726A7D" w14:paraId="6AB6B80F" w14:textId="77777777">
            <w:r w:rsidRPr="00726A7D">
              <w:t>skitchen@fs.fed.us</w:t>
            </w:r>
          </w:p>
        </w:tc>
        <w:tc>
          <w:tcPr>
            <w:tcW w:w="2820" w:type="dxa"/>
            <w:tcBorders>
              <w:left w:val="single" w:color="000000" w:sz="12" w:space="0"/>
              <w:bottom w:val="single" w:color="auto" w:sz="2" w:space="0"/>
            </w:tcBorders>
            <w:shd w:val="clear" w:color="auto" w:fill="auto"/>
          </w:tcPr>
          <w:p w:rsidRPr="00726A7D" w:rsidR="00726A7D" w:rsidP="00285826" w:rsidRDefault="00726A7D" w14:paraId="7EC00930" w14:textId="77777777">
            <w:r w:rsidRPr="00726A7D">
              <w:t>None</w:t>
            </w:r>
          </w:p>
        </w:tc>
        <w:tc>
          <w:tcPr>
            <w:tcW w:w="852" w:type="dxa"/>
            <w:shd w:val="clear" w:color="auto" w:fill="auto"/>
          </w:tcPr>
          <w:p w:rsidRPr="00726A7D" w:rsidR="00726A7D" w:rsidP="00285826" w:rsidRDefault="00726A7D" w14:paraId="282D6C4D" w14:textId="77777777">
            <w:r w:rsidRPr="00726A7D">
              <w:t>None</w:t>
            </w:r>
          </w:p>
        </w:tc>
      </w:tr>
    </w:tbl>
    <w:p w:rsidR="00726A7D" w:rsidP="00726A7D" w:rsidRDefault="00726A7D" w14:paraId="38879299" w14:textId="77777777"/>
    <w:p w:rsidR="00726A7D" w:rsidP="00726A7D" w:rsidRDefault="00726A7D" w14:paraId="440FDAB6" w14:textId="77777777">
      <w:pPr>
        <w:pStyle w:val="InfoPara"/>
      </w:pPr>
      <w:r>
        <w:t>Vegetation Type</w:t>
      </w:r>
    </w:p>
    <w:p w:rsidR="00726A7D" w:rsidP="00726A7D" w:rsidRDefault="00726A7D" w14:paraId="2F465DDF" w14:textId="77777777">
      <w:r>
        <w:t>Forest and Woodland</w:t>
      </w:r>
    </w:p>
    <w:p w:rsidR="00726A7D" w:rsidP="00726A7D" w:rsidRDefault="00726A7D" w14:paraId="398C011D" w14:textId="77777777">
      <w:pPr>
        <w:pStyle w:val="InfoPara"/>
      </w:pPr>
      <w:r>
        <w:t>Map Zones</w:t>
      </w:r>
    </w:p>
    <w:p w:rsidR="00726A7D" w:rsidP="00726A7D" w:rsidRDefault="007F4BD7" w14:paraId="4B138BDA" w14:textId="6D08AC46">
      <w:r>
        <w:t xml:space="preserve">16, </w:t>
      </w:r>
      <w:r w:rsidR="00726A7D">
        <w:t>23</w:t>
      </w:r>
      <w:r w:rsidR="00261744">
        <w:t>, 24</w:t>
      </w:r>
    </w:p>
    <w:p w:rsidR="00726A7D" w:rsidP="00726A7D" w:rsidRDefault="00726A7D" w14:paraId="47E90DA0" w14:textId="77777777">
      <w:pPr>
        <w:pStyle w:val="InfoPara"/>
      </w:pPr>
      <w:r>
        <w:t>Geographic Range</w:t>
      </w:r>
    </w:p>
    <w:p w:rsidR="00726A7D" w:rsidP="00726A7D" w:rsidRDefault="3BC8B7ED" w14:paraId="52BC8E63" w14:textId="08ACD954">
      <w:r>
        <w:t>Great Basin and throughout the western U</w:t>
      </w:r>
      <w:r w:rsidR="000C62CB">
        <w:t xml:space="preserve">nited </w:t>
      </w:r>
      <w:r>
        <w:t>S</w:t>
      </w:r>
      <w:r w:rsidR="000C62CB">
        <w:t>tates</w:t>
      </w:r>
      <w:r>
        <w:t xml:space="preserve"> on drier, higher sites. </w:t>
      </w:r>
      <w:r w:rsidR="000C62CB">
        <w:t>T</w:t>
      </w:r>
      <w:r>
        <w:t>ypically found in Nevada, Utah, California, Arizona, New Mexico, Colorado, Idaho, Wyoming, Montana</w:t>
      </w:r>
      <w:r w:rsidR="000C62CB">
        <w:t>,</w:t>
      </w:r>
      <w:r>
        <w:t xml:space="preserve"> and eastern Oregon.</w:t>
      </w:r>
    </w:p>
    <w:p w:rsidR="00726A7D" w:rsidP="00726A7D" w:rsidRDefault="00726A7D" w14:paraId="26AF4EF2" w14:textId="77777777">
      <w:pPr>
        <w:pStyle w:val="InfoPara"/>
      </w:pPr>
      <w:r>
        <w:t>Biophysical Site Description</w:t>
      </w:r>
    </w:p>
    <w:p w:rsidR="00726A7D" w:rsidP="00726A7D" w:rsidRDefault="00726A7D" w14:paraId="2E7471BB" w14:textId="5E92CB2E">
      <w:r>
        <w:t>This type occurs on flat to moderately steep terrain (&lt;50% slope) on all aspects. Elevation ranges from 1</w:t>
      </w:r>
      <w:r w:rsidR="000C62CB">
        <w:t>,</w:t>
      </w:r>
      <w:r>
        <w:t>800-3</w:t>
      </w:r>
      <w:r w:rsidR="000C62CB">
        <w:t>,</w:t>
      </w:r>
      <w:r>
        <w:t xml:space="preserve">300m. </w:t>
      </w:r>
      <w:r w:rsidR="007F4BD7">
        <w:t xml:space="preserve">Within the Utah High Plateaus MZ16) elevations range from 6000-8000ft north of US Highway 6; south of US Highway 6 elevations typically range from 7000-9000ft. </w:t>
      </w:r>
      <w:r>
        <w:t>Soils are highly variable, but generally cool. This type occurs above the pinyon-juniper and/or sagebrush</w:t>
      </w:r>
      <w:r w:rsidR="000C62CB">
        <w:t>,</w:t>
      </w:r>
      <w:r>
        <w:t xml:space="preserve"> but below the spruce-fir. Soils are generally deep, </w:t>
      </w:r>
      <w:proofErr w:type="spellStart"/>
      <w:r>
        <w:t>mollic</w:t>
      </w:r>
      <w:proofErr w:type="spellEnd"/>
      <w:r>
        <w:t>, and moist. Bare ground does not exceed 2% of soil surface cover.</w:t>
      </w:r>
    </w:p>
    <w:p w:rsidR="00726A7D" w:rsidP="00726A7D" w:rsidRDefault="00726A7D" w14:paraId="443BE847" w14:textId="77777777">
      <w:pPr>
        <w:pStyle w:val="InfoPara"/>
      </w:pPr>
      <w:r>
        <w:t>Vegetation Description</w:t>
      </w:r>
    </w:p>
    <w:p w:rsidR="007F4BD7" w:rsidP="00726A7D" w:rsidRDefault="3BC8B7ED" w14:paraId="38226FD6" w14:textId="77777777">
      <w:r>
        <w:t xml:space="preserve">As a species, aspen </w:t>
      </w:r>
      <w:proofErr w:type="gramStart"/>
      <w:r w:rsidR="00893BEB">
        <w:t>are</w:t>
      </w:r>
      <w:proofErr w:type="gramEnd"/>
      <w:r>
        <w:t xml:space="preserve"> adapted to a much broader range of environments than most plants found associated with it. This ecological system occurs commonly as multi-storied stands</w:t>
      </w:r>
      <w:r w:rsidR="001F3609">
        <w:t xml:space="preserve"> that </w:t>
      </w:r>
      <w:r>
        <w:t xml:space="preserve">are usually closed. Aspen suckers 5-15ft tall </w:t>
      </w:r>
      <w:r w:rsidR="001F3609">
        <w:t xml:space="preserve">are </w:t>
      </w:r>
      <w:r>
        <w:t>present in all classes (min</w:t>
      </w:r>
      <w:r w:rsidR="001F3609">
        <w:t>imum,</w:t>
      </w:r>
      <w:r>
        <w:t xml:space="preserve"> 500 stems</w:t>
      </w:r>
      <w:r w:rsidR="001F3609">
        <w:t xml:space="preserve"> per </w:t>
      </w:r>
      <w:r>
        <w:t>acre). Conifers are usually absent in this type. Where it is adjacent to conifer</w:t>
      </w:r>
      <w:r w:rsidR="001F3609">
        <w:t>,</w:t>
      </w:r>
      <w:r>
        <w:t xml:space="preserve"> an occasional conifer seedling may occur, but this does not drive the fire regime. Stable upland aspen typically </w:t>
      </w:r>
      <w:proofErr w:type="gramStart"/>
      <w:r>
        <w:t>occur</w:t>
      </w:r>
      <w:proofErr w:type="gramEnd"/>
      <w:r>
        <w:t xml:space="preserve"> above pinyon-juniper and adjacent to mountain big sagebrush. At elevations &lt;1</w:t>
      </w:r>
      <w:r w:rsidR="001F3609">
        <w:t>,</w:t>
      </w:r>
      <w:r>
        <w:t>950m</w:t>
      </w:r>
      <w:r w:rsidR="001F3609">
        <w:t>,</w:t>
      </w:r>
      <w:r>
        <w:t xml:space="preserve"> this group grades into black and narrowleaf cottonwood types along riparian corridors. In part of the Utah High Plateau, stable aspen </w:t>
      </w:r>
      <w:proofErr w:type="gramStart"/>
      <w:r w:rsidR="001F3609">
        <w:t>are</w:t>
      </w:r>
      <w:proofErr w:type="gramEnd"/>
      <w:r>
        <w:t xml:space="preserve"> associated with sites too dry to support conifers and may be surrounded by small acreages of sagebrush. On Great Basin ranges, stable aspen </w:t>
      </w:r>
      <w:proofErr w:type="gramStart"/>
      <w:r w:rsidR="001F3609">
        <w:t>are</w:t>
      </w:r>
      <w:proofErr w:type="gramEnd"/>
      <w:r>
        <w:t xml:space="preserve"> found both on dry sites and in more mesic areas where fir species are largely absent. </w:t>
      </w:r>
    </w:p>
    <w:p w:rsidR="007F4BD7" w:rsidP="00726A7D" w:rsidRDefault="007F4BD7" w14:paraId="741F19A3" w14:textId="77777777"/>
    <w:p w:rsidR="00726A7D" w:rsidP="00726A7D" w:rsidRDefault="3BC8B7ED" w14:paraId="494AC15C" w14:textId="1C293691">
      <w:r>
        <w:t>The understory consists of abundant herbaceous and shrub components. Commonly</w:t>
      </w:r>
      <w:r w:rsidR="001F3609">
        <w:t>,</w:t>
      </w:r>
      <w:r>
        <w:t xml:space="preserve"> species of tall forbs, perennial grasses and shrubs are found in the understory. Common shrubs include </w:t>
      </w:r>
      <w:r w:rsidRPr="3BC8B7ED">
        <w:rPr>
          <w:i/>
          <w:iCs/>
        </w:rPr>
        <w:t xml:space="preserve">Acer </w:t>
      </w:r>
      <w:proofErr w:type="spellStart"/>
      <w:r w:rsidRPr="3BC8B7ED">
        <w:rPr>
          <w:i/>
          <w:iCs/>
        </w:rPr>
        <w:t>glabrum</w:t>
      </w:r>
      <w:proofErr w:type="spellEnd"/>
      <w:r>
        <w:t xml:space="preserve">, </w:t>
      </w:r>
      <w:proofErr w:type="spellStart"/>
      <w:r w:rsidRPr="3BC8B7ED">
        <w:rPr>
          <w:i/>
          <w:iCs/>
        </w:rPr>
        <w:t>Amelanchier</w:t>
      </w:r>
      <w:proofErr w:type="spellEnd"/>
      <w:r w:rsidRPr="3BC8B7ED">
        <w:rPr>
          <w:i/>
          <w:iCs/>
        </w:rPr>
        <w:t xml:space="preserve"> </w:t>
      </w:r>
      <w:proofErr w:type="spellStart"/>
      <w:r w:rsidRPr="3BC8B7ED">
        <w:rPr>
          <w:i/>
          <w:iCs/>
        </w:rPr>
        <w:t>alnifolia</w:t>
      </w:r>
      <w:proofErr w:type="spellEnd"/>
      <w:r>
        <w:t xml:space="preserve">, </w:t>
      </w:r>
      <w:r w:rsidRPr="3BC8B7ED">
        <w:rPr>
          <w:i/>
          <w:iCs/>
        </w:rPr>
        <w:t xml:space="preserve">Artemisia </w:t>
      </w:r>
      <w:proofErr w:type="spellStart"/>
      <w:r w:rsidRPr="3BC8B7ED">
        <w:rPr>
          <w:i/>
          <w:iCs/>
        </w:rPr>
        <w:t>tridentata</w:t>
      </w:r>
      <w:proofErr w:type="spellEnd"/>
      <w:r>
        <w:t xml:space="preserve">, </w:t>
      </w:r>
      <w:r w:rsidRPr="3BC8B7ED">
        <w:rPr>
          <w:i/>
          <w:iCs/>
        </w:rPr>
        <w:t xml:space="preserve">Juniperus </w:t>
      </w:r>
      <w:proofErr w:type="spellStart"/>
      <w:r w:rsidRPr="3BC8B7ED">
        <w:rPr>
          <w:i/>
          <w:iCs/>
        </w:rPr>
        <w:t>communis</w:t>
      </w:r>
      <w:proofErr w:type="spellEnd"/>
      <w:r>
        <w:t xml:space="preserve">, </w:t>
      </w:r>
      <w:r w:rsidRPr="3BC8B7ED">
        <w:rPr>
          <w:i/>
          <w:iCs/>
        </w:rPr>
        <w:t xml:space="preserve">Prunus </w:t>
      </w:r>
      <w:proofErr w:type="spellStart"/>
      <w:r w:rsidRPr="3BC8B7ED">
        <w:rPr>
          <w:i/>
          <w:iCs/>
        </w:rPr>
        <w:t>virginiana</w:t>
      </w:r>
      <w:proofErr w:type="spellEnd"/>
      <w:r>
        <w:t xml:space="preserve">, </w:t>
      </w:r>
      <w:r w:rsidRPr="3BC8B7ED">
        <w:rPr>
          <w:i/>
          <w:iCs/>
        </w:rPr>
        <w:t xml:space="preserve">Rosa </w:t>
      </w:r>
      <w:proofErr w:type="spellStart"/>
      <w:r w:rsidRPr="3BC8B7ED">
        <w:rPr>
          <w:i/>
          <w:iCs/>
        </w:rPr>
        <w:t>woodsii</w:t>
      </w:r>
      <w:proofErr w:type="spellEnd"/>
      <w:r>
        <w:t xml:space="preserve">, </w:t>
      </w:r>
      <w:proofErr w:type="spellStart"/>
      <w:r w:rsidRPr="3BC8B7ED">
        <w:rPr>
          <w:i/>
          <w:iCs/>
        </w:rPr>
        <w:t>Shepherdia</w:t>
      </w:r>
      <w:proofErr w:type="spellEnd"/>
      <w:r w:rsidRPr="3BC8B7ED">
        <w:rPr>
          <w:i/>
          <w:iCs/>
        </w:rPr>
        <w:t xml:space="preserve"> canadensis</w:t>
      </w:r>
      <w:r>
        <w:t xml:space="preserve">, </w:t>
      </w:r>
      <w:proofErr w:type="spellStart"/>
      <w:r w:rsidRPr="3BC8B7ED">
        <w:rPr>
          <w:i/>
          <w:iCs/>
        </w:rPr>
        <w:t>Symphoricarpos</w:t>
      </w:r>
      <w:proofErr w:type="spellEnd"/>
      <w:r w:rsidRPr="3BC8B7ED">
        <w:rPr>
          <w:i/>
          <w:iCs/>
        </w:rPr>
        <w:t xml:space="preserve"> </w:t>
      </w:r>
      <w:proofErr w:type="spellStart"/>
      <w:r w:rsidRPr="3BC8B7ED">
        <w:rPr>
          <w:i/>
          <w:iCs/>
        </w:rPr>
        <w:t>oreophilus</w:t>
      </w:r>
      <w:proofErr w:type="spellEnd"/>
      <w:r>
        <w:t xml:space="preserve">, and the dwarf-shrubs </w:t>
      </w:r>
      <w:r w:rsidRPr="3BC8B7ED">
        <w:rPr>
          <w:i/>
          <w:iCs/>
        </w:rPr>
        <w:t xml:space="preserve">Mahonia </w:t>
      </w:r>
      <w:proofErr w:type="spellStart"/>
      <w:r w:rsidRPr="3BC8B7ED">
        <w:rPr>
          <w:i/>
          <w:iCs/>
        </w:rPr>
        <w:t>repens</w:t>
      </w:r>
      <w:proofErr w:type="spellEnd"/>
      <w:r>
        <w:t xml:space="preserve"> and </w:t>
      </w:r>
      <w:r w:rsidRPr="3BC8B7ED">
        <w:rPr>
          <w:i/>
          <w:iCs/>
        </w:rPr>
        <w:t xml:space="preserve">Vaccinium </w:t>
      </w:r>
      <w:r>
        <w:t xml:space="preserve">spp. The herbaceous layers may be lush and diverse. Common graminoids may include </w:t>
      </w:r>
      <w:proofErr w:type="spellStart"/>
      <w:r w:rsidRPr="3BC8B7ED">
        <w:rPr>
          <w:i/>
          <w:iCs/>
        </w:rPr>
        <w:t>Bromus</w:t>
      </w:r>
      <w:proofErr w:type="spellEnd"/>
      <w:r w:rsidRPr="3BC8B7ED">
        <w:rPr>
          <w:i/>
          <w:iCs/>
        </w:rPr>
        <w:t xml:space="preserve"> </w:t>
      </w:r>
      <w:proofErr w:type="spellStart"/>
      <w:r w:rsidRPr="3BC8B7ED">
        <w:rPr>
          <w:i/>
          <w:iCs/>
        </w:rPr>
        <w:t>carinatus</w:t>
      </w:r>
      <w:proofErr w:type="spellEnd"/>
      <w:r>
        <w:t xml:space="preserve">, </w:t>
      </w:r>
      <w:proofErr w:type="spellStart"/>
      <w:r w:rsidRPr="3BC8B7ED">
        <w:rPr>
          <w:i/>
          <w:iCs/>
        </w:rPr>
        <w:t>Calamagrostis</w:t>
      </w:r>
      <w:proofErr w:type="spellEnd"/>
      <w:r w:rsidRPr="3BC8B7ED">
        <w:rPr>
          <w:i/>
          <w:iCs/>
        </w:rPr>
        <w:t xml:space="preserve"> </w:t>
      </w:r>
      <w:proofErr w:type="spellStart"/>
      <w:r w:rsidRPr="3BC8B7ED">
        <w:rPr>
          <w:i/>
          <w:iCs/>
        </w:rPr>
        <w:t>rubescens</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siccata</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lastRenderedPageBreak/>
        <w:t>foenea</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geyeri</w:t>
      </w:r>
      <w:proofErr w:type="spellEnd"/>
      <w:r>
        <w:t xml:space="preserve">, </w:t>
      </w:r>
      <w:proofErr w:type="spellStart"/>
      <w:r w:rsidRPr="3BC8B7ED">
        <w:rPr>
          <w:i/>
          <w:iCs/>
        </w:rPr>
        <w:t>Carex</w:t>
      </w:r>
      <w:proofErr w:type="spellEnd"/>
      <w:r w:rsidRPr="3BC8B7ED">
        <w:rPr>
          <w:i/>
          <w:iCs/>
        </w:rPr>
        <w:t xml:space="preserve"> </w:t>
      </w:r>
      <w:proofErr w:type="spellStart"/>
      <w:r w:rsidRPr="3BC8B7ED">
        <w:rPr>
          <w:i/>
          <w:iCs/>
        </w:rPr>
        <w:t>rossii</w:t>
      </w:r>
      <w:proofErr w:type="spellEnd"/>
      <w:r>
        <w:t xml:space="preserve">, </w:t>
      </w:r>
      <w:proofErr w:type="spellStart"/>
      <w:r w:rsidRPr="3BC8B7ED">
        <w:rPr>
          <w:i/>
          <w:iCs/>
        </w:rPr>
        <w:t>Elymus</w:t>
      </w:r>
      <w:proofErr w:type="spellEnd"/>
      <w:r w:rsidRPr="3BC8B7ED">
        <w:rPr>
          <w:i/>
          <w:iCs/>
        </w:rPr>
        <w:t xml:space="preserve"> </w:t>
      </w:r>
      <w:proofErr w:type="spellStart"/>
      <w:r w:rsidRPr="3BC8B7ED">
        <w:rPr>
          <w:i/>
          <w:iCs/>
        </w:rPr>
        <w:t>glaucus</w:t>
      </w:r>
      <w:proofErr w:type="spellEnd"/>
      <w:r>
        <w:t xml:space="preserve">, </w:t>
      </w:r>
      <w:proofErr w:type="spellStart"/>
      <w:r w:rsidRPr="3BC8B7ED">
        <w:rPr>
          <w:i/>
          <w:iCs/>
        </w:rPr>
        <w:t>Elymus</w:t>
      </w:r>
      <w:proofErr w:type="spellEnd"/>
      <w:r w:rsidRPr="3BC8B7ED">
        <w:rPr>
          <w:i/>
          <w:iCs/>
        </w:rPr>
        <w:t xml:space="preserve"> </w:t>
      </w:r>
      <w:proofErr w:type="spellStart"/>
      <w:r w:rsidRPr="3BC8B7ED">
        <w:rPr>
          <w:i/>
          <w:iCs/>
        </w:rPr>
        <w:t>trachycaulus</w:t>
      </w:r>
      <w:proofErr w:type="spellEnd"/>
      <w:r>
        <w:t>,</w:t>
      </w:r>
      <w:r w:rsidRPr="3BC8B7ED">
        <w:rPr>
          <w:i/>
          <w:iCs/>
        </w:rPr>
        <w:t xml:space="preserve"> </w:t>
      </w:r>
      <w:proofErr w:type="spellStart"/>
      <w:r w:rsidRPr="3BC8B7ED">
        <w:rPr>
          <w:i/>
          <w:iCs/>
        </w:rPr>
        <w:t>Festuca</w:t>
      </w:r>
      <w:proofErr w:type="spellEnd"/>
      <w:r w:rsidRPr="3BC8B7ED">
        <w:rPr>
          <w:i/>
          <w:iCs/>
        </w:rPr>
        <w:t xml:space="preserve"> </w:t>
      </w:r>
      <w:proofErr w:type="spellStart"/>
      <w:r w:rsidRPr="3BC8B7ED">
        <w:rPr>
          <w:i/>
          <w:iCs/>
        </w:rPr>
        <w:t>thurberi</w:t>
      </w:r>
      <w:proofErr w:type="spellEnd"/>
      <w:r w:rsidR="001F3609">
        <w:rPr>
          <w:iCs/>
        </w:rPr>
        <w:t>,</w:t>
      </w:r>
      <w:r>
        <w:t xml:space="preserve"> and </w:t>
      </w:r>
      <w:proofErr w:type="spellStart"/>
      <w:r w:rsidRPr="3BC8B7ED">
        <w:rPr>
          <w:i/>
          <w:iCs/>
        </w:rPr>
        <w:t>Hesperostipa</w:t>
      </w:r>
      <w:proofErr w:type="spellEnd"/>
      <w:r w:rsidRPr="3BC8B7ED">
        <w:rPr>
          <w:i/>
          <w:iCs/>
        </w:rPr>
        <w:t xml:space="preserve"> </w:t>
      </w:r>
      <w:proofErr w:type="spellStart"/>
      <w:r w:rsidRPr="3BC8B7ED">
        <w:rPr>
          <w:i/>
          <w:iCs/>
        </w:rPr>
        <w:t>comata</w:t>
      </w:r>
      <w:proofErr w:type="spellEnd"/>
      <w:r>
        <w:t xml:space="preserve">. Associated forbs may include </w:t>
      </w:r>
      <w:r w:rsidRPr="3BC8B7ED">
        <w:rPr>
          <w:i/>
          <w:iCs/>
        </w:rPr>
        <w:t xml:space="preserve">Achillea </w:t>
      </w:r>
      <w:proofErr w:type="spellStart"/>
      <w:r w:rsidRPr="3BC8B7ED">
        <w:rPr>
          <w:i/>
          <w:iCs/>
        </w:rPr>
        <w:t>millefolium</w:t>
      </w:r>
      <w:proofErr w:type="spellEnd"/>
      <w:r>
        <w:t xml:space="preserve">, </w:t>
      </w:r>
      <w:proofErr w:type="spellStart"/>
      <w:r w:rsidRPr="3BC8B7ED">
        <w:rPr>
          <w:i/>
          <w:iCs/>
        </w:rPr>
        <w:t>Eucephalus</w:t>
      </w:r>
      <w:proofErr w:type="spellEnd"/>
      <w:r w:rsidRPr="3BC8B7ED">
        <w:rPr>
          <w:i/>
          <w:iCs/>
        </w:rPr>
        <w:t xml:space="preserve"> </w:t>
      </w:r>
      <w:proofErr w:type="spellStart"/>
      <w:r w:rsidRPr="3BC8B7ED">
        <w:rPr>
          <w:i/>
          <w:iCs/>
        </w:rPr>
        <w:t>engelmannii</w:t>
      </w:r>
      <w:proofErr w:type="spellEnd"/>
      <w:r>
        <w:t xml:space="preserve"> (=</w:t>
      </w:r>
      <w:r w:rsidRPr="3BC8B7ED">
        <w:rPr>
          <w:i/>
          <w:iCs/>
        </w:rPr>
        <w:t xml:space="preserve">Aster </w:t>
      </w:r>
      <w:proofErr w:type="spellStart"/>
      <w:r w:rsidRPr="3BC8B7ED">
        <w:rPr>
          <w:i/>
          <w:iCs/>
        </w:rPr>
        <w:t>engelmannii</w:t>
      </w:r>
      <w:proofErr w:type="spellEnd"/>
      <w:r>
        <w:t xml:space="preserve">), </w:t>
      </w:r>
      <w:r w:rsidRPr="3BC8B7ED">
        <w:rPr>
          <w:i/>
          <w:iCs/>
        </w:rPr>
        <w:t xml:space="preserve">Delphinium </w:t>
      </w:r>
      <w:r>
        <w:t>spp</w:t>
      </w:r>
      <w:r w:rsidR="001F3609">
        <w:t>.</w:t>
      </w:r>
      <w:r>
        <w:t xml:space="preserve">, </w:t>
      </w:r>
      <w:r w:rsidRPr="3BC8B7ED">
        <w:rPr>
          <w:i/>
          <w:iCs/>
        </w:rPr>
        <w:t xml:space="preserve">Geranium </w:t>
      </w:r>
      <w:proofErr w:type="spellStart"/>
      <w:r w:rsidRPr="3BC8B7ED">
        <w:rPr>
          <w:i/>
          <w:iCs/>
        </w:rPr>
        <w:t>viscosissimum</w:t>
      </w:r>
      <w:proofErr w:type="spellEnd"/>
      <w:r>
        <w:t xml:space="preserve">, </w:t>
      </w:r>
      <w:proofErr w:type="spellStart"/>
      <w:r w:rsidRPr="3BC8B7ED">
        <w:rPr>
          <w:i/>
          <w:iCs/>
        </w:rPr>
        <w:t>Heracleum</w:t>
      </w:r>
      <w:proofErr w:type="spellEnd"/>
      <w:r w:rsidRPr="3BC8B7ED">
        <w:rPr>
          <w:i/>
          <w:iCs/>
        </w:rPr>
        <w:t xml:space="preserve"> </w:t>
      </w:r>
      <w:proofErr w:type="spellStart"/>
      <w:r w:rsidRPr="3BC8B7ED">
        <w:rPr>
          <w:i/>
          <w:iCs/>
        </w:rPr>
        <w:t>sphondylium</w:t>
      </w:r>
      <w:proofErr w:type="spellEnd"/>
      <w:r>
        <w:t xml:space="preserve">, </w:t>
      </w:r>
      <w:proofErr w:type="spellStart"/>
      <w:r w:rsidRPr="3BC8B7ED">
        <w:rPr>
          <w:i/>
          <w:iCs/>
        </w:rPr>
        <w:t>Ligusticum</w:t>
      </w:r>
      <w:proofErr w:type="spellEnd"/>
      <w:r w:rsidRPr="3BC8B7ED">
        <w:rPr>
          <w:i/>
          <w:iCs/>
        </w:rPr>
        <w:t xml:space="preserve"> </w:t>
      </w:r>
      <w:proofErr w:type="spellStart"/>
      <w:r w:rsidRPr="3BC8B7ED">
        <w:rPr>
          <w:i/>
          <w:iCs/>
        </w:rPr>
        <w:t>filicinum</w:t>
      </w:r>
      <w:proofErr w:type="spellEnd"/>
      <w:r>
        <w:t xml:space="preserve">, </w:t>
      </w:r>
      <w:proofErr w:type="spellStart"/>
      <w:r w:rsidRPr="3BC8B7ED">
        <w:rPr>
          <w:i/>
          <w:iCs/>
        </w:rPr>
        <w:t>Lupinus</w:t>
      </w:r>
      <w:proofErr w:type="spellEnd"/>
      <w:r w:rsidRPr="3BC8B7ED">
        <w:rPr>
          <w:i/>
          <w:iCs/>
        </w:rPr>
        <w:t xml:space="preserve"> argenteus</w:t>
      </w:r>
      <w:r>
        <w:t xml:space="preserve">, </w:t>
      </w:r>
      <w:proofErr w:type="spellStart"/>
      <w:r w:rsidRPr="3BC8B7ED">
        <w:rPr>
          <w:i/>
          <w:iCs/>
        </w:rPr>
        <w:t>Osmorhiza</w:t>
      </w:r>
      <w:proofErr w:type="spellEnd"/>
      <w:r w:rsidRPr="3BC8B7ED">
        <w:rPr>
          <w:i/>
          <w:iCs/>
        </w:rPr>
        <w:t xml:space="preserve"> </w:t>
      </w:r>
      <w:proofErr w:type="spellStart"/>
      <w:r w:rsidRPr="3BC8B7ED">
        <w:rPr>
          <w:i/>
          <w:iCs/>
        </w:rPr>
        <w:t>berteroi</w:t>
      </w:r>
      <w:proofErr w:type="spellEnd"/>
      <w:r>
        <w:t xml:space="preserve"> (=</w:t>
      </w:r>
      <w:proofErr w:type="spellStart"/>
      <w:r w:rsidRPr="3BC8B7ED">
        <w:rPr>
          <w:i/>
          <w:iCs/>
        </w:rPr>
        <w:t>Osmorhiza</w:t>
      </w:r>
      <w:proofErr w:type="spellEnd"/>
      <w:r w:rsidRPr="3BC8B7ED">
        <w:rPr>
          <w:i/>
          <w:iCs/>
        </w:rPr>
        <w:t xml:space="preserve"> chilensis</w:t>
      </w:r>
      <w:r>
        <w:t xml:space="preserve">), </w:t>
      </w:r>
      <w:proofErr w:type="spellStart"/>
      <w:r w:rsidRPr="3BC8B7ED">
        <w:rPr>
          <w:i/>
          <w:iCs/>
        </w:rPr>
        <w:t>Pteridium</w:t>
      </w:r>
      <w:proofErr w:type="spellEnd"/>
      <w:r w:rsidRPr="3BC8B7ED">
        <w:rPr>
          <w:i/>
          <w:iCs/>
        </w:rPr>
        <w:t xml:space="preserve"> aquilinum</w:t>
      </w:r>
      <w:r>
        <w:t xml:space="preserve">, </w:t>
      </w:r>
      <w:proofErr w:type="spellStart"/>
      <w:r w:rsidRPr="3BC8B7ED">
        <w:rPr>
          <w:i/>
          <w:iCs/>
        </w:rPr>
        <w:t>Rudbeckia</w:t>
      </w:r>
      <w:proofErr w:type="spellEnd"/>
      <w:r w:rsidRPr="3BC8B7ED">
        <w:rPr>
          <w:i/>
          <w:iCs/>
        </w:rPr>
        <w:t xml:space="preserve"> </w:t>
      </w:r>
      <w:proofErr w:type="spellStart"/>
      <w:r w:rsidRPr="3BC8B7ED">
        <w:rPr>
          <w:i/>
          <w:iCs/>
        </w:rPr>
        <w:t>occidentalis</w:t>
      </w:r>
      <w:proofErr w:type="spellEnd"/>
      <w:r>
        <w:t xml:space="preserve">, </w:t>
      </w:r>
      <w:r w:rsidRPr="3BC8B7ED">
        <w:rPr>
          <w:i/>
          <w:iCs/>
        </w:rPr>
        <w:t xml:space="preserve">Thalictrum </w:t>
      </w:r>
      <w:proofErr w:type="spellStart"/>
      <w:r w:rsidRPr="3BC8B7ED">
        <w:rPr>
          <w:i/>
          <w:iCs/>
        </w:rPr>
        <w:t>fendleri</w:t>
      </w:r>
      <w:proofErr w:type="spellEnd"/>
      <w:r>
        <w:t xml:space="preserve">, </w:t>
      </w:r>
      <w:proofErr w:type="spellStart"/>
      <w:r w:rsidRPr="3BC8B7ED">
        <w:rPr>
          <w:i/>
          <w:iCs/>
        </w:rPr>
        <w:t>Valeriana</w:t>
      </w:r>
      <w:proofErr w:type="spellEnd"/>
      <w:r w:rsidRPr="3BC8B7ED">
        <w:rPr>
          <w:i/>
          <w:iCs/>
        </w:rPr>
        <w:t xml:space="preserve"> </w:t>
      </w:r>
      <w:proofErr w:type="spellStart"/>
      <w:r w:rsidRPr="3BC8B7ED">
        <w:rPr>
          <w:i/>
          <w:iCs/>
        </w:rPr>
        <w:t>occidentalis</w:t>
      </w:r>
      <w:proofErr w:type="spellEnd"/>
      <w:r>
        <w:t xml:space="preserve">, </w:t>
      </w:r>
      <w:proofErr w:type="spellStart"/>
      <w:r w:rsidRPr="3BC8B7ED">
        <w:rPr>
          <w:i/>
          <w:iCs/>
        </w:rPr>
        <w:t>Wyethia</w:t>
      </w:r>
      <w:proofErr w:type="spellEnd"/>
      <w:r w:rsidRPr="3BC8B7ED">
        <w:rPr>
          <w:i/>
          <w:iCs/>
        </w:rPr>
        <w:t xml:space="preserve"> </w:t>
      </w:r>
      <w:proofErr w:type="spellStart"/>
      <w:r w:rsidRPr="3BC8B7ED">
        <w:rPr>
          <w:i/>
          <w:iCs/>
        </w:rPr>
        <w:t>amplexicaulis</w:t>
      </w:r>
      <w:proofErr w:type="spellEnd"/>
      <w:r w:rsidR="001F3609">
        <w:rPr>
          <w:iCs/>
        </w:rPr>
        <w:t>,</w:t>
      </w:r>
      <w:r>
        <w:t xml:space="preserve"> and many others.</w:t>
      </w:r>
    </w:p>
    <w:p w:rsidR="00726A7D" w:rsidP="00726A7D" w:rsidRDefault="00726A7D" w14:paraId="53E8D0E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726A7D" w:rsidP="00726A7D" w:rsidRDefault="00726A7D" w14:paraId="3FF198B2" w14:textId="77777777">
      <w:pPr>
        <w:pStyle w:val="InfoPara"/>
      </w:pPr>
      <w:r>
        <w:t>Disturbance Description</w:t>
      </w:r>
    </w:p>
    <w:p w:rsidR="00726A7D" w:rsidP="00726A7D" w:rsidRDefault="3BC8B7ED" w14:paraId="327BA8C6" w14:textId="2AFA0049">
      <w:r>
        <w:t>Baker (1925) offers the best description of the pre-Euro</w:t>
      </w:r>
      <w:r w:rsidR="001F3609">
        <w:t>-</w:t>
      </w:r>
      <w:r>
        <w:t>American settlement condition. This is a strongly fire</w:t>
      </w:r>
      <w:r w:rsidR="001F3609">
        <w:t>-</w:t>
      </w:r>
      <w:r>
        <w:t>adapted forest type</w:t>
      </w:r>
      <w:r w:rsidR="001F3609">
        <w:t>.</w:t>
      </w:r>
      <w:r>
        <w:t xml:space="preserve"> </w:t>
      </w:r>
      <w:r w:rsidR="001F3609">
        <w:t>M</w:t>
      </w:r>
      <w:r>
        <w:t xml:space="preserve">ean fire intervals vary from 15-30yrs based on biophysical variation. Native American burning would have been the primary ignition source, especially </w:t>
      </w:r>
      <w:r w:rsidR="001F3609">
        <w:t xml:space="preserve">for </w:t>
      </w:r>
      <w:r>
        <w:t>surface fire</w:t>
      </w:r>
      <w:r w:rsidR="001F3609">
        <w:t>s</w:t>
      </w:r>
      <w:r>
        <w:t xml:space="preserve">. It is important to understand that aspen </w:t>
      </w:r>
      <w:proofErr w:type="gramStart"/>
      <w:r w:rsidR="001F3609">
        <w:t>are</w:t>
      </w:r>
      <w:proofErr w:type="gramEnd"/>
      <w:r>
        <w:t xml:space="preserve"> considered a fire-proof vegetation type that does not burn during the normal lightning season, yet evidence of frequent fire scars and historical studies show that native burning was the only source of fire that occurred mostly during the spring and fall. </w:t>
      </w:r>
    </w:p>
    <w:p w:rsidR="00726A7D" w:rsidP="00726A7D" w:rsidRDefault="00726A7D" w14:paraId="4D06920A" w14:textId="77777777"/>
    <w:p w:rsidR="00726A7D" w:rsidP="00726A7D" w:rsidRDefault="00726A7D" w14:paraId="101D68DF" w14:textId="1716CCDC">
      <w:r>
        <w:t xml:space="preserve">Periodic fires kept the incidence of disease and insect infestation at levels lower than </w:t>
      </w:r>
      <w:r w:rsidR="001F3609">
        <w:t xml:space="preserve">those </w:t>
      </w:r>
      <w:r>
        <w:t>observed today. Insect/disease were more common in older stands (mean return interval of 200-300yrs). Disturbance effects would also have varied from clone to clone. Many aspen clones situated on steep slopes are prone to disturbance caused by avalanches and mud</w:t>
      </w:r>
      <w:r w:rsidR="001F3609">
        <w:t>-</w:t>
      </w:r>
      <w:r>
        <w:t xml:space="preserve">/rockslides. Riparian aspen </w:t>
      </w:r>
      <w:proofErr w:type="gramStart"/>
      <w:r>
        <w:t>are</w:t>
      </w:r>
      <w:proofErr w:type="gramEnd"/>
      <w:r>
        <w:t xml:space="preserve"> prone to flooding.</w:t>
      </w:r>
    </w:p>
    <w:p w:rsidR="00726A7D" w:rsidP="00726A7D" w:rsidRDefault="00726A7D" w14:paraId="534CE151" w14:textId="77777777"/>
    <w:p w:rsidR="00726A7D" w:rsidP="00726A7D" w:rsidRDefault="00726A7D" w14:paraId="476CC401" w14:textId="60BDC4EC">
      <w:r>
        <w:t xml:space="preserve">Secondary disturbances may include </w:t>
      </w:r>
      <w:proofErr w:type="spellStart"/>
      <w:r>
        <w:t>snowslides</w:t>
      </w:r>
      <w:proofErr w:type="spellEnd"/>
      <w:r>
        <w:t>, mudslides</w:t>
      </w:r>
      <w:r w:rsidR="001F3609">
        <w:t>,</w:t>
      </w:r>
      <w:r>
        <w:t xml:space="preserve"> and rotational slumping. Flooding may also operate in these systems.</w:t>
      </w:r>
    </w:p>
    <w:p w:rsidR="00726A7D" w:rsidP="00726A7D" w:rsidRDefault="00726A7D" w14:paraId="32A8439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58</w:t>
            </w:r>
          </w:p>
        </w:tc>
        <w:tc>
          <w:p>
            <w:pPr>
              <w:jc w:val="center"/>
            </w:pPr>
            <w:r>
              <w:t>46</w:t>
            </w:r>
          </w:p>
        </w:tc>
        <w:tc>
          <w:p>
            <w:pPr>
              <w:jc w:val="center"/>
            </w:pPr>
            <w:r>
              <w:t>50</w:t>
            </w:r>
          </w:p>
        </w:tc>
        <w:tc>
          <w:p>
            <w:pPr>
              <w:jc w:val="center"/>
            </w:pPr>
            <w:r>
              <w:t>300</w:t>
            </w:r>
          </w:p>
        </w:tc>
      </w:tr>
      <w:tr>
        <w:tc>
          <w:p>
            <w:pPr>
              <w:jc w:val="center"/>
            </w:pPr>
            <w:r>
              <w:t>Moderate (Mixed)</w:t>
            </w:r>
          </w:p>
        </w:tc>
        <w:tc>
          <w:p>
            <w:pPr>
              <w:jc w:val="center"/>
            </w:pPr>
            <w:r>
              <w:t>49</w:t>
            </w:r>
          </w:p>
        </w:tc>
        <w:tc>
          <w:p>
            <w:pPr>
              <w:jc w:val="center"/>
            </w:pPr>
            <w:r>
              <w:t>54</w:t>
            </w:r>
          </w:p>
        </w:tc>
        <w:tc>
          <w:p>
            <w:pPr>
              <w:jc w:val="center"/>
            </w:pPr>
            <w:r>
              <w:t>20</w:t>
            </w:r>
          </w:p>
        </w:tc>
        <w:tc>
          <w:p>
            <w:pPr>
              <w:jc w:val="center"/>
            </w:pPr>
            <w:r>
              <w:t>60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6A7D" w:rsidP="00726A7D" w:rsidRDefault="00726A7D" w14:paraId="74F14FCD" w14:textId="77777777">
      <w:pPr>
        <w:pStyle w:val="InfoPara"/>
      </w:pPr>
      <w:r>
        <w:t>Scale Description</w:t>
      </w:r>
    </w:p>
    <w:p w:rsidR="00726A7D" w:rsidP="00726A7D" w:rsidRDefault="00726A7D" w14:paraId="688F745D" w14:textId="31E579E7">
      <w:r>
        <w:t xml:space="preserve">Patch size for this type ranges from </w:t>
      </w:r>
      <w:r w:rsidR="001F3609">
        <w:t>tens</w:t>
      </w:r>
      <w:r>
        <w:t xml:space="preserve"> to </w:t>
      </w:r>
      <w:r w:rsidR="001F3609">
        <w:t>thousands</w:t>
      </w:r>
      <w:r>
        <w:t xml:space="preserve"> of acres.</w:t>
      </w:r>
    </w:p>
    <w:p w:rsidR="00726A7D" w:rsidP="00726A7D" w:rsidRDefault="00726A7D" w14:paraId="358B3F64" w14:textId="77777777">
      <w:pPr>
        <w:pStyle w:val="InfoPara"/>
      </w:pPr>
      <w:r>
        <w:t>Adjacency or Identification Concerns</w:t>
      </w:r>
    </w:p>
    <w:p w:rsidR="00726A7D" w:rsidP="00726A7D" w:rsidRDefault="00726A7D" w14:paraId="3245DADB" w14:textId="42694923">
      <w:r>
        <w:t xml:space="preserve">This type may be very difficult to identify on the ground today because of conifer encroachment due to fire suppression. </w:t>
      </w:r>
      <w:r w:rsidR="00155279">
        <w:t>For mapping</w:t>
      </w:r>
      <w:r w:rsidR="001F3609">
        <w:t>,</w:t>
      </w:r>
      <w:r w:rsidR="00155279">
        <w:t xml:space="preserve"> </w:t>
      </w:r>
      <w:r w:rsidR="001F3609">
        <w:t>i</w:t>
      </w:r>
      <w:r w:rsidR="00155279">
        <w:t xml:space="preserve">f any aspen </w:t>
      </w:r>
      <w:proofErr w:type="gramStart"/>
      <w:r w:rsidR="001F3609">
        <w:t>are</w:t>
      </w:r>
      <w:proofErr w:type="gramEnd"/>
      <w:r w:rsidR="001F3609">
        <w:t xml:space="preserve"> </w:t>
      </w:r>
      <w:r w:rsidR="00155279">
        <w:t xml:space="preserve">present today, this is probably the correct type (or 1061 at lower elevations). </w:t>
      </w:r>
      <w:r>
        <w:t>If conifers are present, please review Inter-Mountain Basins Aspen-Mixed Conifer Forest and Woodland (1061) as an option for lower elevations.</w:t>
      </w:r>
      <w:r w:rsidR="000C62CB">
        <w:t xml:space="preserve"> </w:t>
      </w:r>
    </w:p>
    <w:p w:rsidR="00726A7D" w:rsidP="00726A7D" w:rsidRDefault="00726A7D" w14:paraId="3CE9D11C" w14:textId="77777777"/>
    <w:p w:rsidR="00726A7D" w:rsidP="00726A7D" w:rsidRDefault="00726A7D" w14:paraId="7107F8EF" w14:textId="5C279DC7">
      <w:r>
        <w:lastRenderedPageBreak/>
        <w:t>Sagebrush groups, especially mountain big sagebrush and high</w:t>
      </w:r>
      <w:r w:rsidR="001F3609">
        <w:t>-</w:t>
      </w:r>
      <w:r>
        <w:t>elevation Wyoming big sagebrush, occur below and in places, around this group.</w:t>
      </w:r>
    </w:p>
    <w:p w:rsidR="00726A7D" w:rsidP="00726A7D" w:rsidRDefault="00726A7D" w14:paraId="59E5D9E4" w14:textId="77777777"/>
    <w:p w:rsidR="00726A7D" w:rsidP="00726A7D" w:rsidRDefault="3BC8B7ED" w14:paraId="61E4DD69" w14:textId="76DCC1DE">
      <w:r>
        <w:t xml:space="preserve">Lack of suckers is representative of an uncharacteristic class. Another uncharacteristic class is indicated where sagebrush and rabbitbrush cover is &gt;10% (in Utah and Nevada). Stands that lack a shrub or tall forb component, or stands dominated by </w:t>
      </w:r>
      <w:proofErr w:type="spellStart"/>
      <w:r w:rsidRPr="3BC8B7ED">
        <w:rPr>
          <w:i/>
          <w:iCs/>
        </w:rPr>
        <w:t>Wyethia</w:t>
      </w:r>
      <w:proofErr w:type="spellEnd"/>
      <w:r w:rsidRPr="3BC8B7ED">
        <w:rPr>
          <w:i/>
          <w:iCs/>
        </w:rPr>
        <w:t xml:space="preserve"> </w:t>
      </w:r>
      <w:r>
        <w:t>spp. (mule</w:t>
      </w:r>
      <w:r w:rsidR="001F3609">
        <w:t xml:space="preserve"> </w:t>
      </w:r>
      <w:r>
        <w:t xml:space="preserve">ears) are uncharacteristic. Exotic grasses such as the perennials </w:t>
      </w:r>
      <w:proofErr w:type="spellStart"/>
      <w:r w:rsidRPr="3BC8B7ED">
        <w:rPr>
          <w:i/>
          <w:iCs/>
        </w:rPr>
        <w:t>Poa</w:t>
      </w:r>
      <w:proofErr w:type="spellEnd"/>
      <w:r w:rsidRPr="3BC8B7ED">
        <w:rPr>
          <w:i/>
          <w:iCs/>
        </w:rPr>
        <w:t xml:space="preserve"> </w:t>
      </w:r>
      <w:proofErr w:type="spellStart"/>
      <w:r w:rsidRPr="3BC8B7ED">
        <w:rPr>
          <w:i/>
          <w:iCs/>
        </w:rPr>
        <w:t>pratensis</w:t>
      </w:r>
      <w:proofErr w:type="spellEnd"/>
      <w:r>
        <w:t xml:space="preserve"> and </w:t>
      </w:r>
      <w:proofErr w:type="spellStart"/>
      <w:r w:rsidRPr="3BC8B7ED">
        <w:rPr>
          <w:i/>
          <w:iCs/>
        </w:rPr>
        <w:t>Bromus</w:t>
      </w:r>
      <w:proofErr w:type="spellEnd"/>
      <w:r w:rsidRPr="3BC8B7ED">
        <w:rPr>
          <w:i/>
          <w:iCs/>
        </w:rPr>
        <w:t xml:space="preserve"> </w:t>
      </w:r>
      <w:proofErr w:type="spellStart"/>
      <w:r w:rsidRPr="3BC8B7ED">
        <w:rPr>
          <w:i/>
          <w:iCs/>
        </w:rPr>
        <w:t>inermis</w:t>
      </w:r>
      <w:proofErr w:type="spellEnd"/>
      <w:r w:rsidR="001F3609">
        <w:rPr>
          <w:iCs/>
        </w:rPr>
        <w:t>,</w:t>
      </w:r>
      <w:r>
        <w:t xml:space="preserve"> and the annual </w:t>
      </w:r>
      <w:proofErr w:type="spellStart"/>
      <w:r w:rsidRPr="3BC8B7ED">
        <w:rPr>
          <w:i/>
          <w:iCs/>
        </w:rPr>
        <w:t>Bromus</w:t>
      </w:r>
      <w:proofErr w:type="spellEnd"/>
      <w:r w:rsidRPr="3BC8B7ED">
        <w:rPr>
          <w:i/>
          <w:iCs/>
        </w:rPr>
        <w:t xml:space="preserve"> tectorum</w:t>
      </w:r>
      <w:r>
        <w:t xml:space="preserve"> are often common in occurrences disturbed by grazing.</w:t>
      </w:r>
    </w:p>
    <w:p w:rsidR="00726A7D" w:rsidP="00726A7D" w:rsidRDefault="00726A7D" w14:paraId="240F0054" w14:textId="77777777"/>
    <w:p w:rsidR="00726A7D" w:rsidP="00726A7D" w:rsidRDefault="3BC8B7ED" w14:paraId="6E8C61AB" w14:textId="0E06550B">
      <w:r>
        <w:t xml:space="preserve">Aspen decline varies across the region. Declines have been documented in Utah, Nevada, Arizona, and New Mexico, but not in Colorado (especially </w:t>
      </w:r>
      <w:r w:rsidR="001F3609">
        <w:t>southwestern</w:t>
      </w:r>
      <w:r>
        <w:t xml:space="preserve"> Colorado).</w:t>
      </w:r>
    </w:p>
    <w:p w:rsidR="00726A7D" w:rsidP="00726A7D" w:rsidRDefault="00726A7D" w14:paraId="1A8BBE15" w14:textId="77777777"/>
    <w:p w:rsidR="00726A7D" w:rsidP="00726A7D" w:rsidRDefault="00726A7D" w14:paraId="7E07E0C0" w14:textId="165CEA7C">
      <w:r>
        <w:t>Large</w:t>
      </w:r>
      <w:r w:rsidR="001F3609">
        <w:t>,</w:t>
      </w:r>
      <w:r>
        <w:t xml:space="preserve"> grazing ungulates are currently impacting many stands throughout the western U</w:t>
      </w:r>
      <w:r w:rsidR="001F3609">
        <w:t xml:space="preserve">nited </w:t>
      </w:r>
      <w:r>
        <w:t>S</w:t>
      </w:r>
      <w:r w:rsidR="001F3609">
        <w:t>tates</w:t>
      </w:r>
      <w:r>
        <w:t>.</w:t>
      </w:r>
    </w:p>
    <w:p w:rsidR="00726A7D" w:rsidP="00726A7D" w:rsidRDefault="00726A7D" w14:paraId="0F461DA3" w14:textId="77777777">
      <w:pPr>
        <w:pStyle w:val="InfoPara"/>
      </w:pPr>
      <w:r>
        <w:t>Issues or Problems</w:t>
      </w:r>
    </w:p>
    <w:p w:rsidR="00726A7D" w:rsidP="00726A7D" w:rsidRDefault="3BC8B7ED" w14:paraId="3A37D2DC" w14:textId="4373E22F">
      <w:r>
        <w:t xml:space="preserve">Under current conditions, herbivory can significantly affect stand succession. Kay (1997, 2001a, </w:t>
      </w:r>
      <w:r w:rsidR="001F3609">
        <w:t>2001</w:t>
      </w:r>
      <w:r>
        <w:t xml:space="preserve">b, </w:t>
      </w:r>
      <w:r w:rsidR="001F3609">
        <w:t>2001</w:t>
      </w:r>
      <w:r>
        <w:t>c) found the impacts of burning on aspen stands were overshadowed by the impacts of herbivory. In the reference state</w:t>
      </w:r>
      <w:r w:rsidR="001F3609">
        <w:t>,</w:t>
      </w:r>
      <w:r>
        <w:t xml:space="preserve"> the density of ungulates was low due to efficient Native American hunting and predator</w:t>
      </w:r>
      <w:r w:rsidR="001F3609">
        <w:t>-</w:t>
      </w:r>
      <w:r>
        <w:t>prey cycles, so the impacts of ungulates were low. Herbivory was therefore not included in the model. The probabilities for insect</w:t>
      </w:r>
      <w:r w:rsidR="001F3609">
        <w:t xml:space="preserve"> infestation</w:t>
      </w:r>
      <w:r>
        <w:t>/disease outbreak in the older development state ha</w:t>
      </w:r>
      <w:r w:rsidR="001F3609">
        <w:t>ve</w:t>
      </w:r>
      <w:r>
        <w:t xml:space="preserve"> potentially a large effect on the model.</w:t>
      </w:r>
    </w:p>
    <w:p w:rsidR="00726A7D" w:rsidP="00726A7D" w:rsidRDefault="00726A7D" w14:paraId="0AA114F2" w14:textId="77777777"/>
    <w:p w:rsidR="00726A7D" w:rsidP="00726A7D" w:rsidRDefault="00726A7D" w14:paraId="60AD4547" w14:textId="475ABF19">
      <w:r>
        <w:t>Aspen stands tend to remain dense throughout most of their life</w:t>
      </w:r>
      <w:r w:rsidR="001F3609">
        <w:t xml:space="preserve"> </w:t>
      </w:r>
      <w:r>
        <w:t>span, hence the open</w:t>
      </w:r>
      <w:r w:rsidR="001F3609">
        <w:t>-</w:t>
      </w:r>
      <w:r>
        <w:t xml:space="preserve">stand descriptions were not used. These are typically self-perpetuating stands. </w:t>
      </w:r>
      <w:r w:rsidR="001F3609">
        <w:t xml:space="preserve">Although </w:t>
      </w:r>
      <w:r>
        <w:t xml:space="preserve">not dependent upon disturbance to regenerate, aspen </w:t>
      </w:r>
      <w:proofErr w:type="gramStart"/>
      <w:r w:rsidR="001F3609">
        <w:t>were</w:t>
      </w:r>
      <w:proofErr w:type="gramEnd"/>
      <w:r w:rsidR="001F3609">
        <w:t xml:space="preserve"> </w:t>
      </w:r>
      <w:r>
        <w:t xml:space="preserve">adapted to a diverse array of disturbances. For example, there are ground fires </w:t>
      </w:r>
      <w:r w:rsidR="001A5050">
        <w:t xml:space="preserve">that </w:t>
      </w:r>
      <w:r>
        <w:t>burn small areas throughout these stands. These fires do not set succession back.</w:t>
      </w:r>
    </w:p>
    <w:p w:rsidR="00726A7D" w:rsidP="00726A7D" w:rsidRDefault="00726A7D" w14:paraId="7247ABED" w14:textId="77777777">
      <w:pPr>
        <w:pStyle w:val="InfoPara"/>
      </w:pPr>
      <w:r>
        <w:t>Native Uncharacteristic Conditions</w:t>
      </w:r>
    </w:p>
    <w:p w:rsidR="00726A7D" w:rsidP="00726A7D" w:rsidRDefault="00726A7D" w14:paraId="429B9BF5" w14:textId="77777777"/>
    <w:p w:rsidR="00726A7D" w:rsidP="00726A7D" w:rsidRDefault="00726A7D" w14:paraId="66BADF64" w14:textId="77777777">
      <w:pPr>
        <w:pStyle w:val="InfoPara"/>
      </w:pPr>
      <w:r>
        <w:t>Comments</w:t>
      </w:r>
    </w:p>
    <w:p w:rsidR="00261744" w:rsidP="00261744" w:rsidRDefault="00261744" w14:paraId="44845E12" w14:textId="10729146">
      <w:r>
        <w:t>M</w:t>
      </w:r>
      <w:r w:rsidR="00C660A5">
        <w:t xml:space="preserve">ap zones </w:t>
      </w:r>
      <w:r>
        <w:t>23 and 2</w:t>
      </w:r>
      <w:r w:rsidRPr="00DF2600">
        <w:t xml:space="preserve">4 were combined during 2015 BpS </w:t>
      </w:r>
      <w:r w:rsidR="001A5050">
        <w:t>r</w:t>
      </w:r>
      <w:r w:rsidRPr="00DF2600">
        <w:t>eview</w:t>
      </w:r>
      <w:r>
        <w:t>.</w:t>
      </w:r>
    </w:p>
    <w:p w:rsidR="00726A7D" w:rsidP="00726A7D" w:rsidRDefault="00726A7D" w14:paraId="2E2FE9D4" w14:textId="77777777">
      <w:pPr>
        <w:pStyle w:val="ReportSection"/>
      </w:pPr>
      <w:r>
        <w:t>Succession Classes</w:t>
      </w:r>
    </w:p>
    <w:p w:rsidRPr="00C24BD2" w:rsidR="00C24BD2" w:rsidP="00C24BD2" w:rsidRDefault="00C24BD2" w14:paraId="73AD6874" w14:textId="77777777"/>
    <w:p w:rsidR="00726A7D" w:rsidP="00726A7D" w:rsidRDefault="00726A7D" w14:paraId="7F2A3E8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6A7D" w:rsidP="00726A7D" w:rsidRDefault="00726A7D" w14:paraId="12ADE36A" w14:textId="77777777">
      <w:pPr>
        <w:pStyle w:val="InfoPara"/>
        <w:pBdr>
          <w:top w:val="single" w:color="auto" w:sz="4" w:space="1"/>
        </w:pBdr>
      </w:pPr>
      <w:r xmlns:w="http://schemas.openxmlformats.org/wordprocessingml/2006/main">
        <w:t>Class A</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26A7D" w:rsidP="00726A7D" w:rsidRDefault="00726A7D" w14:paraId="4AE5A0BD" w14:textId="77777777"/>
    <w:p w:rsidR="00726A7D" w:rsidP="00726A7D" w:rsidRDefault="00726A7D" w14:paraId="66543D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26A7D" w:rsidR="00726A7D" w:rsidTr="00726A7D" w14:paraId="017D0809" w14:textId="77777777">
        <w:tc>
          <w:tcPr>
            <w:tcW w:w="1104" w:type="dxa"/>
            <w:tcBorders>
              <w:top w:val="single" w:color="auto" w:sz="2" w:space="0"/>
              <w:bottom w:val="single" w:color="000000" w:sz="12" w:space="0"/>
            </w:tcBorders>
            <w:shd w:val="clear" w:color="auto" w:fill="auto"/>
          </w:tcPr>
          <w:p w:rsidRPr="00726A7D" w:rsidR="00726A7D" w:rsidP="003321A2" w:rsidRDefault="00726A7D" w14:paraId="48CE75C7" w14:textId="77777777">
            <w:pPr>
              <w:rPr>
                <w:b/>
                <w:bCs/>
              </w:rPr>
            </w:pPr>
            <w:r w:rsidRPr="00726A7D">
              <w:rPr>
                <w:b/>
                <w:bCs/>
              </w:rPr>
              <w:t>Symbol</w:t>
            </w:r>
          </w:p>
        </w:tc>
        <w:tc>
          <w:tcPr>
            <w:tcW w:w="2340" w:type="dxa"/>
            <w:tcBorders>
              <w:top w:val="single" w:color="auto" w:sz="2" w:space="0"/>
              <w:bottom w:val="single" w:color="000000" w:sz="12" w:space="0"/>
            </w:tcBorders>
            <w:shd w:val="clear" w:color="auto" w:fill="auto"/>
          </w:tcPr>
          <w:p w:rsidRPr="00726A7D" w:rsidR="00726A7D" w:rsidP="003321A2" w:rsidRDefault="00726A7D" w14:paraId="33893706" w14:textId="77777777">
            <w:pPr>
              <w:rPr>
                <w:b/>
                <w:bCs/>
              </w:rPr>
            </w:pPr>
            <w:r w:rsidRPr="00726A7D">
              <w:rPr>
                <w:b/>
                <w:bCs/>
              </w:rPr>
              <w:t>Scientific Name</w:t>
            </w:r>
          </w:p>
        </w:tc>
        <w:tc>
          <w:tcPr>
            <w:tcW w:w="1860" w:type="dxa"/>
            <w:tcBorders>
              <w:top w:val="single" w:color="auto" w:sz="2" w:space="0"/>
              <w:bottom w:val="single" w:color="000000" w:sz="12" w:space="0"/>
            </w:tcBorders>
            <w:shd w:val="clear" w:color="auto" w:fill="auto"/>
          </w:tcPr>
          <w:p w:rsidRPr="00726A7D" w:rsidR="00726A7D" w:rsidP="003321A2" w:rsidRDefault="00726A7D" w14:paraId="3210B1F4" w14:textId="77777777">
            <w:pPr>
              <w:rPr>
                <w:b/>
                <w:bCs/>
              </w:rPr>
            </w:pPr>
            <w:r w:rsidRPr="00726A7D">
              <w:rPr>
                <w:b/>
                <w:bCs/>
              </w:rPr>
              <w:t>Common Name</w:t>
            </w:r>
          </w:p>
        </w:tc>
        <w:tc>
          <w:tcPr>
            <w:tcW w:w="1956" w:type="dxa"/>
            <w:tcBorders>
              <w:top w:val="single" w:color="auto" w:sz="2" w:space="0"/>
              <w:bottom w:val="single" w:color="000000" w:sz="12" w:space="0"/>
            </w:tcBorders>
            <w:shd w:val="clear" w:color="auto" w:fill="auto"/>
          </w:tcPr>
          <w:p w:rsidRPr="00726A7D" w:rsidR="00726A7D" w:rsidP="003321A2" w:rsidRDefault="00726A7D" w14:paraId="4587B023" w14:textId="77777777">
            <w:pPr>
              <w:rPr>
                <w:b/>
                <w:bCs/>
              </w:rPr>
            </w:pPr>
            <w:r w:rsidRPr="00726A7D">
              <w:rPr>
                <w:b/>
                <w:bCs/>
              </w:rPr>
              <w:t>Canopy Position</w:t>
            </w:r>
          </w:p>
        </w:tc>
      </w:tr>
      <w:tr w:rsidRPr="00726A7D" w:rsidR="00726A7D" w:rsidTr="00726A7D" w14:paraId="13546268" w14:textId="77777777">
        <w:tc>
          <w:tcPr>
            <w:tcW w:w="1104" w:type="dxa"/>
            <w:tcBorders>
              <w:top w:val="single" w:color="000000" w:sz="12" w:space="0"/>
            </w:tcBorders>
            <w:shd w:val="clear" w:color="auto" w:fill="auto"/>
          </w:tcPr>
          <w:p w:rsidRPr="00726A7D" w:rsidR="00726A7D" w:rsidP="003321A2" w:rsidRDefault="00726A7D" w14:paraId="34A9E22A" w14:textId="77777777">
            <w:pPr>
              <w:rPr>
                <w:bCs/>
              </w:rPr>
            </w:pPr>
            <w:r w:rsidRPr="00726A7D">
              <w:rPr>
                <w:bCs/>
              </w:rPr>
              <w:t>POTR5</w:t>
            </w:r>
          </w:p>
        </w:tc>
        <w:tc>
          <w:tcPr>
            <w:tcW w:w="2340" w:type="dxa"/>
            <w:tcBorders>
              <w:top w:val="single" w:color="000000" w:sz="12" w:space="0"/>
            </w:tcBorders>
            <w:shd w:val="clear" w:color="auto" w:fill="auto"/>
          </w:tcPr>
          <w:p w:rsidRPr="00726A7D" w:rsidR="00726A7D" w:rsidP="003321A2" w:rsidRDefault="00726A7D" w14:paraId="74563521" w14:textId="77777777">
            <w:proofErr w:type="spellStart"/>
            <w:r w:rsidRPr="00726A7D">
              <w:t>Populus</w:t>
            </w:r>
            <w:proofErr w:type="spellEnd"/>
            <w:r w:rsidRPr="00726A7D">
              <w:t xml:space="preserve"> </w:t>
            </w:r>
            <w:proofErr w:type="spellStart"/>
            <w:r w:rsidRPr="00726A7D">
              <w:t>tremuloides</w:t>
            </w:r>
            <w:proofErr w:type="spellEnd"/>
          </w:p>
        </w:tc>
        <w:tc>
          <w:tcPr>
            <w:tcW w:w="1860" w:type="dxa"/>
            <w:tcBorders>
              <w:top w:val="single" w:color="000000" w:sz="12" w:space="0"/>
            </w:tcBorders>
            <w:shd w:val="clear" w:color="auto" w:fill="auto"/>
          </w:tcPr>
          <w:p w:rsidRPr="00726A7D" w:rsidR="00726A7D" w:rsidP="003321A2" w:rsidRDefault="00726A7D" w14:paraId="2A413075" w14:textId="77777777">
            <w:r w:rsidRPr="00726A7D">
              <w:t>Quaking aspen</w:t>
            </w:r>
          </w:p>
        </w:tc>
        <w:tc>
          <w:tcPr>
            <w:tcW w:w="1956" w:type="dxa"/>
            <w:tcBorders>
              <w:top w:val="single" w:color="000000" w:sz="12" w:space="0"/>
            </w:tcBorders>
            <w:shd w:val="clear" w:color="auto" w:fill="auto"/>
          </w:tcPr>
          <w:p w:rsidRPr="00726A7D" w:rsidR="00726A7D" w:rsidP="003321A2" w:rsidRDefault="00726A7D" w14:paraId="21ECC528" w14:textId="77777777">
            <w:r w:rsidRPr="00726A7D">
              <w:t>Upper</w:t>
            </w:r>
          </w:p>
        </w:tc>
      </w:tr>
    </w:tbl>
    <w:p w:rsidR="00726A7D" w:rsidP="00726A7D" w:rsidRDefault="00726A7D" w14:paraId="274FDF36" w14:textId="77777777"/>
    <w:p w:rsidR="00726A7D" w:rsidP="00726A7D" w:rsidRDefault="00726A7D" w14:paraId="3E32F3A2" w14:textId="77777777">
      <w:pPr>
        <w:pStyle w:val="SClassInfoPara"/>
      </w:pPr>
      <w:r>
        <w:lastRenderedPageBreak/>
        <w:t>Description</w:t>
      </w:r>
    </w:p>
    <w:p w:rsidR="00726A7D" w:rsidP="00726A7D" w:rsidRDefault="3BC8B7ED" w14:paraId="43B95F99" w14:textId="772074C1">
      <w:r>
        <w:t>Aspen suckers and saplings. Grass and forbs are present. Replacement fire occurs. Mixed</w:t>
      </w:r>
      <w:r w:rsidR="001A5050">
        <w:t>-</w:t>
      </w:r>
      <w:r>
        <w:t>severity fire does not change vegetation dynamics.</w:t>
      </w:r>
    </w:p>
    <w:p w:rsidR="00726A7D" w:rsidP="00726A7D" w:rsidRDefault="00726A7D" w14:paraId="399550F1" w14:textId="77777777"/>
    <w:p>
      <w:r>
        <w:rPr>
          <w:i/>
          <w:u w:val="single"/>
        </w:rPr>
        <w:t>Maximum Tree Size Class</w:t>
      </w:r>
      <w:br/>
      <w:r>
        <w:t>Seedling &lt;4.5ft</w:t>
      </w:r>
    </w:p>
    <w:p w:rsidR="00726A7D" w:rsidP="00726A7D" w:rsidRDefault="00726A7D" w14:paraId="304EF7A8"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26A7D" w:rsidP="00726A7D" w:rsidRDefault="00726A7D" w14:paraId="297A6094" w14:textId="77777777"/>
    <w:p w:rsidR="00726A7D" w:rsidP="00726A7D" w:rsidRDefault="00726A7D" w14:paraId="56D7CAC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26A7D" w:rsidR="00726A7D" w:rsidTr="00726A7D" w14:paraId="35E29486" w14:textId="77777777">
        <w:tc>
          <w:tcPr>
            <w:tcW w:w="1104" w:type="dxa"/>
            <w:tcBorders>
              <w:top w:val="single" w:color="auto" w:sz="2" w:space="0"/>
              <w:bottom w:val="single" w:color="000000" w:sz="12" w:space="0"/>
            </w:tcBorders>
            <w:shd w:val="clear" w:color="auto" w:fill="auto"/>
          </w:tcPr>
          <w:p w:rsidRPr="00726A7D" w:rsidR="00726A7D" w:rsidP="00BE08C4" w:rsidRDefault="00726A7D" w14:paraId="2F8A48C6" w14:textId="77777777">
            <w:pPr>
              <w:rPr>
                <w:b/>
                <w:bCs/>
              </w:rPr>
            </w:pPr>
            <w:r w:rsidRPr="00726A7D">
              <w:rPr>
                <w:b/>
                <w:bCs/>
              </w:rPr>
              <w:t>Symbol</w:t>
            </w:r>
          </w:p>
        </w:tc>
        <w:tc>
          <w:tcPr>
            <w:tcW w:w="2340" w:type="dxa"/>
            <w:tcBorders>
              <w:top w:val="single" w:color="auto" w:sz="2" w:space="0"/>
              <w:bottom w:val="single" w:color="000000" w:sz="12" w:space="0"/>
            </w:tcBorders>
            <w:shd w:val="clear" w:color="auto" w:fill="auto"/>
          </w:tcPr>
          <w:p w:rsidRPr="00726A7D" w:rsidR="00726A7D" w:rsidP="00BE08C4" w:rsidRDefault="00726A7D" w14:paraId="671694AA" w14:textId="77777777">
            <w:pPr>
              <w:rPr>
                <w:b/>
                <w:bCs/>
              </w:rPr>
            </w:pPr>
            <w:r w:rsidRPr="00726A7D">
              <w:rPr>
                <w:b/>
                <w:bCs/>
              </w:rPr>
              <w:t>Scientific Name</w:t>
            </w:r>
          </w:p>
        </w:tc>
        <w:tc>
          <w:tcPr>
            <w:tcW w:w="1860" w:type="dxa"/>
            <w:tcBorders>
              <w:top w:val="single" w:color="auto" w:sz="2" w:space="0"/>
              <w:bottom w:val="single" w:color="000000" w:sz="12" w:space="0"/>
            </w:tcBorders>
            <w:shd w:val="clear" w:color="auto" w:fill="auto"/>
          </w:tcPr>
          <w:p w:rsidRPr="00726A7D" w:rsidR="00726A7D" w:rsidP="00BE08C4" w:rsidRDefault="00726A7D" w14:paraId="68523B8F" w14:textId="77777777">
            <w:pPr>
              <w:rPr>
                <w:b/>
                <w:bCs/>
              </w:rPr>
            </w:pPr>
            <w:r w:rsidRPr="00726A7D">
              <w:rPr>
                <w:b/>
                <w:bCs/>
              </w:rPr>
              <w:t>Common Name</w:t>
            </w:r>
          </w:p>
        </w:tc>
        <w:tc>
          <w:tcPr>
            <w:tcW w:w="1956" w:type="dxa"/>
            <w:tcBorders>
              <w:top w:val="single" w:color="auto" w:sz="2" w:space="0"/>
              <w:bottom w:val="single" w:color="000000" w:sz="12" w:space="0"/>
            </w:tcBorders>
            <w:shd w:val="clear" w:color="auto" w:fill="auto"/>
          </w:tcPr>
          <w:p w:rsidRPr="00726A7D" w:rsidR="00726A7D" w:rsidP="00BE08C4" w:rsidRDefault="00726A7D" w14:paraId="35C3DC2E" w14:textId="77777777">
            <w:pPr>
              <w:rPr>
                <w:b/>
                <w:bCs/>
              </w:rPr>
            </w:pPr>
            <w:r w:rsidRPr="00726A7D">
              <w:rPr>
                <w:b/>
                <w:bCs/>
              </w:rPr>
              <w:t>Canopy Position</w:t>
            </w:r>
          </w:p>
        </w:tc>
      </w:tr>
      <w:tr w:rsidRPr="00726A7D" w:rsidR="00726A7D" w:rsidTr="00726A7D" w14:paraId="48D88F0C" w14:textId="77777777">
        <w:tc>
          <w:tcPr>
            <w:tcW w:w="1104" w:type="dxa"/>
            <w:tcBorders>
              <w:top w:val="single" w:color="000000" w:sz="12" w:space="0"/>
            </w:tcBorders>
            <w:shd w:val="clear" w:color="auto" w:fill="auto"/>
          </w:tcPr>
          <w:p w:rsidRPr="00726A7D" w:rsidR="00726A7D" w:rsidP="00BE08C4" w:rsidRDefault="00726A7D" w14:paraId="50689AEA" w14:textId="77777777">
            <w:pPr>
              <w:rPr>
                <w:bCs/>
              </w:rPr>
            </w:pPr>
            <w:r w:rsidRPr="00726A7D">
              <w:rPr>
                <w:bCs/>
              </w:rPr>
              <w:t>POTR5</w:t>
            </w:r>
          </w:p>
        </w:tc>
        <w:tc>
          <w:tcPr>
            <w:tcW w:w="2340" w:type="dxa"/>
            <w:tcBorders>
              <w:top w:val="single" w:color="000000" w:sz="12" w:space="0"/>
            </w:tcBorders>
            <w:shd w:val="clear" w:color="auto" w:fill="auto"/>
          </w:tcPr>
          <w:p w:rsidRPr="00726A7D" w:rsidR="00726A7D" w:rsidP="00BE08C4" w:rsidRDefault="00726A7D" w14:paraId="580BF2BA" w14:textId="77777777">
            <w:proofErr w:type="spellStart"/>
            <w:r w:rsidRPr="00726A7D">
              <w:t>Populus</w:t>
            </w:r>
            <w:proofErr w:type="spellEnd"/>
            <w:r w:rsidRPr="00726A7D">
              <w:t xml:space="preserve"> </w:t>
            </w:r>
            <w:proofErr w:type="spellStart"/>
            <w:r w:rsidRPr="00726A7D">
              <w:t>tremuloides</w:t>
            </w:r>
            <w:proofErr w:type="spellEnd"/>
          </w:p>
        </w:tc>
        <w:tc>
          <w:tcPr>
            <w:tcW w:w="1860" w:type="dxa"/>
            <w:tcBorders>
              <w:top w:val="single" w:color="000000" w:sz="12" w:space="0"/>
            </w:tcBorders>
            <w:shd w:val="clear" w:color="auto" w:fill="auto"/>
          </w:tcPr>
          <w:p w:rsidRPr="00726A7D" w:rsidR="00726A7D" w:rsidP="00BE08C4" w:rsidRDefault="00726A7D" w14:paraId="5D6B9CBD" w14:textId="77777777">
            <w:r w:rsidRPr="00726A7D">
              <w:t>Quaking aspen</w:t>
            </w:r>
          </w:p>
        </w:tc>
        <w:tc>
          <w:tcPr>
            <w:tcW w:w="1956" w:type="dxa"/>
            <w:tcBorders>
              <w:top w:val="single" w:color="000000" w:sz="12" w:space="0"/>
            </w:tcBorders>
            <w:shd w:val="clear" w:color="auto" w:fill="auto"/>
          </w:tcPr>
          <w:p w:rsidRPr="00726A7D" w:rsidR="00726A7D" w:rsidP="00BE08C4" w:rsidRDefault="00726A7D" w14:paraId="0468F055" w14:textId="77777777">
            <w:r w:rsidRPr="00726A7D">
              <w:t>Upper</w:t>
            </w:r>
          </w:p>
        </w:tc>
      </w:tr>
    </w:tbl>
    <w:p w:rsidR="00726A7D" w:rsidP="00726A7D" w:rsidRDefault="00726A7D" w14:paraId="36F4929B" w14:textId="77777777"/>
    <w:p w:rsidR="00726A7D" w:rsidP="00726A7D" w:rsidRDefault="00726A7D" w14:paraId="5FA91694" w14:textId="77777777">
      <w:pPr>
        <w:pStyle w:val="SClassInfoPara"/>
      </w:pPr>
      <w:r>
        <w:t>Description</w:t>
      </w:r>
    </w:p>
    <w:p w:rsidR="00726A7D" w:rsidP="00726A7D" w:rsidRDefault="3BC8B7ED" w14:paraId="07717FC2" w14:textId="2033A305">
      <w:r>
        <w:t xml:space="preserve">Aspen </w:t>
      </w:r>
      <w:r w:rsidR="001A5050">
        <w:t xml:space="preserve">&gt;6ft </w:t>
      </w:r>
      <w:r>
        <w:t>tall dominate. Canopy cover highly variable. Replacement fire occurs. Mixed</w:t>
      </w:r>
      <w:r w:rsidR="001A5050">
        <w:t>-</w:t>
      </w:r>
      <w:r>
        <w:t>severity fire does not change the succession age of these stands, although this fire consumes litter and woody debris and may stimulate suckering.</w:t>
      </w:r>
    </w:p>
    <w:p>
      <w:r>
        <w:rPr>
          <w:i/>
          <w:u w:val="single"/>
        </w:rPr>
        <w:t>Maximum Tree Size Class</w:t>
      </w:r>
      <w:br/>
      <w:r>
        <w:t>Sapling &gt;4.5ft; &lt;5" DBH</w:t>
      </w:r>
    </w:p>
    <w:p w:rsidR="00726A7D" w:rsidP="00726A7D" w:rsidRDefault="00726A7D" w14:paraId="283EDDDD"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726A7D" w:rsidP="00726A7D" w:rsidRDefault="00726A7D" w14:paraId="0602F138" w14:textId="77777777"/>
    <w:p w:rsidR="00726A7D" w:rsidP="00726A7D" w:rsidRDefault="00726A7D" w14:paraId="39EC9C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26A7D" w:rsidR="00726A7D" w:rsidTr="00726A7D" w14:paraId="5C78D7EE" w14:textId="77777777">
        <w:tc>
          <w:tcPr>
            <w:tcW w:w="1104" w:type="dxa"/>
            <w:tcBorders>
              <w:top w:val="single" w:color="auto" w:sz="2" w:space="0"/>
              <w:bottom w:val="single" w:color="000000" w:sz="12" w:space="0"/>
            </w:tcBorders>
            <w:shd w:val="clear" w:color="auto" w:fill="auto"/>
          </w:tcPr>
          <w:p w:rsidRPr="00726A7D" w:rsidR="00726A7D" w:rsidP="00935B26" w:rsidRDefault="00726A7D" w14:paraId="45484BCC" w14:textId="77777777">
            <w:pPr>
              <w:rPr>
                <w:b/>
                <w:bCs/>
              </w:rPr>
            </w:pPr>
            <w:r w:rsidRPr="00726A7D">
              <w:rPr>
                <w:b/>
                <w:bCs/>
              </w:rPr>
              <w:t>Symbol</w:t>
            </w:r>
          </w:p>
        </w:tc>
        <w:tc>
          <w:tcPr>
            <w:tcW w:w="2340" w:type="dxa"/>
            <w:tcBorders>
              <w:top w:val="single" w:color="auto" w:sz="2" w:space="0"/>
              <w:bottom w:val="single" w:color="000000" w:sz="12" w:space="0"/>
            </w:tcBorders>
            <w:shd w:val="clear" w:color="auto" w:fill="auto"/>
          </w:tcPr>
          <w:p w:rsidRPr="00726A7D" w:rsidR="00726A7D" w:rsidP="00935B26" w:rsidRDefault="00726A7D" w14:paraId="0190BD76" w14:textId="77777777">
            <w:pPr>
              <w:rPr>
                <w:b/>
                <w:bCs/>
              </w:rPr>
            </w:pPr>
            <w:r w:rsidRPr="00726A7D">
              <w:rPr>
                <w:b/>
                <w:bCs/>
              </w:rPr>
              <w:t>Scientific Name</w:t>
            </w:r>
          </w:p>
        </w:tc>
        <w:tc>
          <w:tcPr>
            <w:tcW w:w="1860" w:type="dxa"/>
            <w:tcBorders>
              <w:top w:val="single" w:color="auto" w:sz="2" w:space="0"/>
              <w:bottom w:val="single" w:color="000000" w:sz="12" w:space="0"/>
            </w:tcBorders>
            <w:shd w:val="clear" w:color="auto" w:fill="auto"/>
          </w:tcPr>
          <w:p w:rsidRPr="00726A7D" w:rsidR="00726A7D" w:rsidP="00935B26" w:rsidRDefault="00726A7D" w14:paraId="28C0FE02" w14:textId="77777777">
            <w:pPr>
              <w:rPr>
                <w:b/>
                <w:bCs/>
              </w:rPr>
            </w:pPr>
            <w:r w:rsidRPr="00726A7D">
              <w:rPr>
                <w:b/>
                <w:bCs/>
              </w:rPr>
              <w:t>Common Name</w:t>
            </w:r>
          </w:p>
        </w:tc>
        <w:tc>
          <w:tcPr>
            <w:tcW w:w="1956" w:type="dxa"/>
            <w:tcBorders>
              <w:top w:val="single" w:color="auto" w:sz="2" w:space="0"/>
              <w:bottom w:val="single" w:color="000000" w:sz="12" w:space="0"/>
            </w:tcBorders>
            <w:shd w:val="clear" w:color="auto" w:fill="auto"/>
          </w:tcPr>
          <w:p w:rsidRPr="00726A7D" w:rsidR="00726A7D" w:rsidP="00935B26" w:rsidRDefault="00726A7D" w14:paraId="0EDD57AA" w14:textId="77777777">
            <w:pPr>
              <w:rPr>
                <w:b/>
                <w:bCs/>
              </w:rPr>
            </w:pPr>
            <w:r w:rsidRPr="00726A7D">
              <w:rPr>
                <w:b/>
                <w:bCs/>
              </w:rPr>
              <w:t>Canopy Position</w:t>
            </w:r>
          </w:p>
        </w:tc>
      </w:tr>
      <w:tr w:rsidRPr="00726A7D" w:rsidR="00726A7D" w:rsidTr="00726A7D" w14:paraId="02574D8E" w14:textId="77777777">
        <w:tc>
          <w:tcPr>
            <w:tcW w:w="1104" w:type="dxa"/>
            <w:tcBorders>
              <w:top w:val="single" w:color="000000" w:sz="12" w:space="0"/>
            </w:tcBorders>
            <w:shd w:val="clear" w:color="auto" w:fill="auto"/>
          </w:tcPr>
          <w:p w:rsidRPr="00726A7D" w:rsidR="00726A7D" w:rsidP="00935B26" w:rsidRDefault="00726A7D" w14:paraId="2300AC61" w14:textId="77777777">
            <w:pPr>
              <w:rPr>
                <w:bCs/>
              </w:rPr>
            </w:pPr>
            <w:r w:rsidRPr="00726A7D">
              <w:rPr>
                <w:bCs/>
              </w:rPr>
              <w:t>POTR5</w:t>
            </w:r>
          </w:p>
        </w:tc>
        <w:tc>
          <w:tcPr>
            <w:tcW w:w="2340" w:type="dxa"/>
            <w:tcBorders>
              <w:top w:val="single" w:color="000000" w:sz="12" w:space="0"/>
            </w:tcBorders>
            <w:shd w:val="clear" w:color="auto" w:fill="auto"/>
          </w:tcPr>
          <w:p w:rsidRPr="00726A7D" w:rsidR="00726A7D" w:rsidP="00935B26" w:rsidRDefault="00726A7D" w14:paraId="6BE1B81D" w14:textId="77777777">
            <w:proofErr w:type="spellStart"/>
            <w:r w:rsidRPr="00726A7D">
              <w:t>Populus</w:t>
            </w:r>
            <w:proofErr w:type="spellEnd"/>
            <w:r w:rsidRPr="00726A7D">
              <w:t xml:space="preserve"> </w:t>
            </w:r>
            <w:proofErr w:type="spellStart"/>
            <w:r w:rsidRPr="00726A7D">
              <w:t>tremuloides</w:t>
            </w:r>
            <w:proofErr w:type="spellEnd"/>
          </w:p>
        </w:tc>
        <w:tc>
          <w:tcPr>
            <w:tcW w:w="1860" w:type="dxa"/>
            <w:tcBorders>
              <w:top w:val="single" w:color="000000" w:sz="12" w:space="0"/>
            </w:tcBorders>
            <w:shd w:val="clear" w:color="auto" w:fill="auto"/>
          </w:tcPr>
          <w:p w:rsidRPr="00726A7D" w:rsidR="00726A7D" w:rsidP="00935B26" w:rsidRDefault="00726A7D" w14:paraId="4D611730" w14:textId="77777777">
            <w:r w:rsidRPr="00726A7D">
              <w:t>Quaking aspen</w:t>
            </w:r>
          </w:p>
        </w:tc>
        <w:tc>
          <w:tcPr>
            <w:tcW w:w="1956" w:type="dxa"/>
            <w:tcBorders>
              <w:top w:val="single" w:color="000000" w:sz="12" w:space="0"/>
            </w:tcBorders>
            <w:shd w:val="clear" w:color="auto" w:fill="auto"/>
          </w:tcPr>
          <w:p w:rsidRPr="00726A7D" w:rsidR="00726A7D" w:rsidP="00935B26" w:rsidRDefault="00726A7D" w14:paraId="20C3606F" w14:textId="77777777">
            <w:r w:rsidRPr="00726A7D">
              <w:t>Upper</w:t>
            </w:r>
          </w:p>
        </w:tc>
      </w:tr>
    </w:tbl>
    <w:p w:rsidR="00726A7D" w:rsidP="00726A7D" w:rsidRDefault="00726A7D" w14:paraId="6A470225" w14:textId="77777777"/>
    <w:p w:rsidR="00726A7D" w:rsidP="00726A7D" w:rsidRDefault="00726A7D" w14:paraId="412A432C" w14:textId="77777777">
      <w:pPr>
        <w:pStyle w:val="SClassInfoPara"/>
      </w:pPr>
      <w:r>
        <w:t>Description</w:t>
      </w:r>
    </w:p>
    <w:p w:rsidR="00726A7D" w:rsidP="00726A7D" w:rsidRDefault="3BC8B7ED" w14:paraId="0D5FD7E3" w14:textId="49B91544">
      <w:r>
        <w:t xml:space="preserve">True stable aspen trees 5-16in DBH. Canopy cover is highly variable. The </w:t>
      </w:r>
      <w:r w:rsidR="001A5050">
        <w:t>fire return interval</w:t>
      </w:r>
      <w:r>
        <w:t xml:space="preserve"> of mixed</w:t>
      </w:r>
      <w:r w:rsidR="001A5050">
        <w:t>-</w:t>
      </w:r>
      <w:r>
        <w:t>severity fire does not change with age. Insec</w:t>
      </w:r>
      <w:r w:rsidR="006E3C69">
        <w:t>t/disease affects older trees.</w:t>
      </w:r>
    </w:p>
    <w:p w:rsidR="00726A7D" w:rsidP="00726A7D" w:rsidRDefault="00726A7D" w14:paraId="30E9DE55" w14:textId="77777777"/>
    <w:p>
      <w:r>
        <w:rPr>
          <w:i/>
          <w:u w:val="single"/>
        </w:rPr>
        <w:t>Maximum Tree Size Class</w:t>
      </w:r>
      <w:br/>
      <w:r>
        <w:t>Medium 9-21" DBH</w:t>
      </w:r>
    </w:p>
    <w:p w:rsidR="00726A7D" w:rsidP="00726A7D" w:rsidRDefault="00726A7D" w14:paraId="17032591"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726A7D" w:rsidP="00726A7D" w:rsidRDefault="00726A7D" w14:paraId="280591F4" w14:textId="77777777"/>
    <w:p w:rsidR="00726A7D" w:rsidP="00726A7D" w:rsidRDefault="00726A7D" w14:paraId="78BD03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726A7D" w:rsidR="00726A7D" w:rsidTr="00155279" w14:paraId="32E78E0F" w14:textId="77777777">
        <w:tc>
          <w:tcPr>
            <w:tcW w:w="1212" w:type="dxa"/>
            <w:tcBorders>
              <w:top w:val="single" w:color="auto" w:sz="2" w:space="0"/>
              <w:bottom w:val="single" w:color="000000" w:sz="12" w:space="0"/>
            </w:tcBorders>
            <w:shd w:val="clear" w:color="auto" w:fill="auto"/>
          </w:tcPr>
          <w:p w:rsidRPr="00726A7D" w:rsidR="00726A7D" w:rsidP="00DA4607" w:rsidRDefault="00726A7D" w14:paraId="063B1DE4" w14:textId="77777777">
            <w:pPr>
              <w:rPr>
                <w:b/>
                <w:bCs/>
              </w:rPr>
            </w:pPr>
            <w:r w:rsidRPr="00726A7D">
              <w:rPr>
                <w:b/>
                <w:bCs/>
              </w:rPr>
              <w:t>Symbol</w:t>
            </w:r>
          </w:p>
        </w:tc>
        <w:tc>
          <w:tcPr>
            <w:tcW w:w="2340" w:type="dxa"/>
            <w:tcBorders>
              <w:top w:val="single" w:color="auto" w:sz="2" w:space="0"/>
              <w:bottom w:val="single" w:color="000000" w:sz="12" w:space="0"/>
            </w:tcBorders>
            <w:shd w:val="clear" w:color="auto" w:fill="auto"/>
          </w:tcPr>
          <w:p w:rsidRPr="00726A7D" w:rsidR="00726A7D" w:rsidP="00DA4607" w:rsidRDefault="00726A7D" w14:paraId="24F65AB8" w14:textId="77777777">
            <w:pPr>
              <w:rPr>
                <w:b/>
                <w:bCs/>
              </w:rPr>
            </w:pPr>
            <w:r w:rsidRPr="00726A7D">
              <w:rPr>
                <w:b/>
                <w:bCs/>
              </w:rPr>
              <w:t>Scientific Name</w:t>
            </w:r>
          </w:p>
        </w:tc>
        <w:tc>
          <w:tcPr>
            <w:tcW w:w="1860" w:type="dxa"/>
            <w:tcBorders>
              <w:top w:val="single" w:color="auto" w:sz="2" w:space="0"/>
              <w:bottom w:val="single" w:color="000000" w:sz="12" w:space="0"/>
            </w:tcBorders>
            <w:shd w:val="clear" w:color="auto" w:fill="auto"/>
          </w:tcPr>
          <w:p w:rsidRPr="00726A7D" w:rsidR="00726A7D" w:rsidP="00DA4607" w:rsidRDefault="00726A7D" w14:paraId="1A0302BD" w14:textId="77777777">
            <w:pPr>
              <w:rPr>
                <w:b/>
                <w:bCs/>
              </w:rPr>
            </w:pPr>
            <w:r w:rsidRPr="00726A7D">
              <w:rPr>
                <w:b/>
                <w:bCs/>
              </w:rPr>
              <w:t>Common Name</w:t>
            </w:r>
          </w:p>
        </w:tc>
        <w:tc>
          <w:tcPr>
            <w:tcW w:w="1956" w:type="dxa"/>
            <w:tcBorders>
              <w:top w:val="single" w:color="auto" w:sz="2" w:space="0"/>
              <w:bottom w:val="single" w:color="000000" w:sz="12" w:space="0"/>
            </w:tcBorders>
            <w:shd w:val="clear" w:color="auto" w:fill="auto"/>
          </w:tcPr>
          <w:p w:rsidRPr="00726A7D" w:rsidR="00726A7D" w:rsidP="00DA4607" w:rsidRDefault="00726A7D" w14:paraId="008CC17D" w14:textId="77777777">
            <w:pPr>
              <w:rPr>
                <w:b/>
                <w:bCs/>
              </w:rPr>
            </w:pPr>
            <w:r w:rsidRPr="00726A7D">
              <w:rPr>
                <w:b/>
                <w:bCs/>
              </w:rPr>
              <w:t>Canopy Position</w:t>
            </w:r>
          </w:p>
        </w:tc>
      </w:tr>
      <w:tr w:rsidRPr="00726A7D" w:rsidR="00726A7D" w:rsidTr="00155279" w14:paraId="64B80A83" w14:textId="77777777">
        <w:tc>
          <w:tcPr>
            <w:tcW w:w="1212" w:type="dxa"/>
            <w:tcBorders>
              <w:top w:val="single" w:color="000000" w:sz="12" w:space="0"/>
            </w:tcBorders>
            <w:shd w:val="clear" w:color="auto" w:fill="auto"/>
          </w:tcPr>
          <w:p w:rsidRPr="00726A7D" w:rsidR="00726A7D" w:rsidP="00DA4607" w:rsidRDefault="00726A7D" w14:paraId="7841B162" w14:textId="77777777">
            <w:pPr>
              <w:rPr>
                <w:bCs/>
              </w:rPr>
            </w:pPr>
            <w:r w:rsidRPr="00726A7D">
              <w:rPr>
                <w:bCs/>
              </w:rPr>
              <w:t>POTR5</w:t>
            </w:r>
          </w:p>
        </w:tc>
        <w:tc>
          <w:tcPr>
            <w:tcW w:w="2340" w:type="dxa"/>
            <w:tcBorders>
              <w:top w:val="single" w:color="000000" w:sz="12" w:space="0"/>
            </w:tcBorders>
            <w:shd w:val="clear" w:color="auto" w:fill="auto"/>
          </w:tcPr>
          <w:p w:rsidRPr="00726A7D" w:rsidR="00726A7D" w:rsidP="00DA4607" w:rsidRDefault="00726A7D" w14:paraId="0B3F0370" w14:textId="77777777">
            <w:proofErr w:type="spellStart"/>
            <w:r w:rsidRPr="00726A7D">
              <w:t>Populus</w:t>
            </w:r>
            <w:proofErr w:type="spellEnd"/>
            <w:r w:rsidRPr="00726A7D">
              <w:t xml:space="preserve"> </w:t>
            </w:r>
            <w:proofErr w:type="spellStart"/>
            <w:r w:rsidRPr="00726A7D">
              <w:t>tremuloides</w:t>
            </w:r>
            <w:proofErr w:type="spellEnd"/>
          </w:p>
        </w:tc>
        <w:tc>
          <w:tcPr>
            <w:tcW w:w="1860" w:type="dxa"/>
            <w:tcBorders>
              <w:top w:val="single" w:color="000000" w:sz="12" w:space="0"/>
            </w:tcBorders>
            <w:shd w:val="clear" w:color="auto" w:fill="auto"/>
          </w:tcPr>
          <w:p w:rsidRPr="00726A7D" w:rsidR="00726A7D" w:rsidP="00DA4607" w:rsidRDefault="00726A7D" w14:paraId="0B73A11A" w14:textId="77777777">
            <w:r w:rsidRPr="00726A7D">
              <w:t>Quaking aspen</w:t>
            </w:r>
          </w:p>
        </w:tc>
        <w:tc>
          <w:tcPr>
            <w:tcW w:w="1956" w:type="dxa"/>
            <w:tcBorders>
              <w:top w:val="single" w:color="000000" w:sz="12" w:space="0"/>
            </w:tcBorders>
            <w:shd w:val="clear" w:color="auto" w:fill="auto"/>
          </w:tcPr>
          <w:p w:rsidRPr="00726A7D" w:rsidR="00726A7D" w:rsidP="00DA4607" w:rsidRDefault="00726A7D" w14:paraId="6DF82BDF" w14:textId="77777777">
            <w:r w:rsidRPr="00726A7D">
              <w:t>Upper</w:t>
            </w:r>
          </w:p>
        </w:tc>
      </w:tr>
      <w:tr w:rsidRPr="00726A7D" w:rsidR="00726A7D" w:rsidTr="00155279" w14:paraId="53D9B0EB" w14:textId="77777777">
        <w:tc>
          <w:tcPr>
            <w:tcW w:w="1212" w:type="dxa"/>
            <w:shd w:val="clear" w:color="auto" w:fill="auto"/>
          </w:tcPr>
          <w:p w:rsidRPr="00726A7D" w:rsidR="00726A7D" w:rsidP="00DA4607" w:rsidRDefault="00726A7D" w14:paraId="03783137" w14:textId="5D9D707E">
            <w:pPr>
              <w:rPr>
                <w:bCs/>
              </w:rPr>
            </w:pPr>
            <w:r w:rsidRPr="00726A7D">
              <w:rPr>
                <w:bCs/>
              </w:rPr>
              <w:t>PSEUD7</w:t>
            </w:r>
          </w:p>
        </w:tc>
        <w:tc>
          <w:tcPr>
            <w:tcW w:w="2340" w:type="dxa"/>
            <w:shd w:val="clear" w:color="auto" w:fill="auto"/>
          </w:tcPr>
          <w:p w:rsidRPr="00726A7D" w:rsidR="00726A7D" w:rsidP="00DA4607" w:rsidRDefault="00726A7D" w14:paraId="3504B47E" w14:textId="1DB25617">
            <w:proofErr w:type="spellStart"/>
            <w:r w:rsidRPr="00726A7D">
              <w:t>Pseudotsuga</w:t>
            </w:r>
            <w:proofErr w:type="spellEnd"/>
          </w:p>
        </w:tc>
        <w:tc>
          <w:tcPr>
            <w:tcW w:w="1860" w:type="dxa"/>
            <w:shd w:val="clear" w:color="auto" w:fill="auto"/>
          </w:tcPr>
          <w:p w:rsidRPr="00726A7D" w:rsidR="00726A7D" w:rsidP="00DA4607" w:rsidRDefault="00726A7D" w14:paraId="108D1161" w14:textId="348CEECF">
            <w:r w:rsidRPr="00726A7D">
              <w:t>Douglas-fir</w:t>
            </w:r>
          </w:p>
        </w:tc>
        <w:tc>
          <w:tcPr>
            <w:tcW w:w="1956" w:type="dxa"/>
            <w:shd w:val="clear" w:color="auto" w:fill="auto"/>
          </w:tcPr>
          <w:p w:rsidRPr="00726A7D" w:rsidR="00726A7D" w:rsidP="00DA4607" w:rsidRDefault="00726A7D" w14:paraId="0EE07448" w14:textId="77777777">
            <w:r w:rsidRPr="00726A7D">
              <w:t>Mid-Upper</w:t>
            </w:r>
          </w:p>
        </w:tc>
      </w:tr>
      <w:tr w:rsidRPr="00726A7D" w:rsidR="00726A7D" w:rsidTr="00155279" w14:paraId="0022E0F9" w14:textId="77777777">
        <w:tc>
          <w:tcPr>
            <w:tcW w:w="1212" w:type="dxa"/>
            <w:shd w:val="clear" w:color="auto" w:fill="auto"/>
          </w:tcPr>
          <w:p w:rsidRPr="00726A7D" w:rsidR="00726A7D" w:rsidP="00DA4607" w:rsidRDefault="00726A7D" w14:paraId="6164FB24" w14:textId="77777777">
            <w:pPr>
              <w:rPr>
                <w:bCs/>
              </w:rPr>
            </w:pPr>
            <w:r w:rsidRPr="00726A7D">
              <w:rPr>
                <w:bCs/>
              </w:rPr>
              <w:t>ABLA</w:t>
            </w:r>
          </w:p>
        </w:tc>
        <w:tc>
          <w:tcPr>
            <w:tcW w:w="2340" w:type="dxa"/>
            <w:shd w:val="clear" w:color="auto" w:fill="auto"/>
          </w:tcPr>
          <w:p w:rsidRPr="00726A7D" w:rsidR="00726A7D" w:rsidP="00DA4607" w:rsidRDefault="00726A7D" w14:paraId="7A0370C3" w14:textId="77777777">
            <w:proofErr w:type="spellStart"/>
            <w:r w:rsidRPr="00726A7D">
              <w:t>Abies</w:t>
            </w:r>
            <w:proofErr w:type="spellEnd"/>
            <w:r w:rsidRPr="00726A7D">
              <w:t xml:space="preserve"> </w:t>
            </w:r>
            <w:proofErr w:type="spellStart"/>
            <w:r w:rsidRPr="00726A7D">
              <w:t>lasiocarpa</w:t>
            </w:r>
            <w:proofErr w:type="spellEnd"/>
          </w:p>
        </w:tc>
        <w:tc>
          <w:tcPr>
            <w:tcW w:w="1860" w:type="dxa"/>
            <w:shd w:val="clear" w:color="auto" w:fill="auto"/>
          </w:tcPr>
          <w:p w:rsidRPr="00726A7D" w:rsidR="00726A7D" w:rsidP="00DA4607" w:rsidRDefault="00726A7D" w14:paraId="7109DD20" w14:textId="77777777">
            <w:r w:rsidRPr="00726A7D">
              <w:t>Subalpine fir</w:t>
            </w:r>
          </w:p>
        </w:tc>
        <w:tc>
          <w:tcPr>
            <w:tcW w:w="1956" w:type="dxa"/>
            <w:shd w:val="clear" w:color="auto" w:fill="auto"/>
          </w:tcPr>
          <w:p w:rsidRPr="00726A7D" w:rsidR="00726A7D" w:rsidP="00DA4607" w:rsidRDefault="00726A7D" w14:paraId="2275113C" w14:textId="77777777">
            <w:r w:rsidRPr="00726A7D">
              <w:t>Mid-Upper</w:t>
            </w:r>
          </w:p>
        </w:tc>
      </w:tr>
      <w:tr w:rsidRPr="00726A7D" w:rsidR="00726A7D" w:rsidTr="00155279" w14:paraId="55A3F773" w14:textId="77777777">
        <w:tc>
          <w:tcPr>
            <w:tcW w:w="1212" w:type="dxa"/>
            <w:shd w:val="clear" w:color="auto" w:fill="auto"/>
          </w:tcPr>
          <w:p w:rsidRPr="00726A7D" w:rsidR="00726A7D" w:rsidP="00DA4607" w:rsidRDefault="00726A7D" w14:paraId="551D7072" w14:textId="77777777">
            <w:pPr>
              <w:rPr>
                <w:bCs/>
              </w:rPr>
            </w:pPr>
            <w:r w:rsidRPr="00726A7D">
              <w:rPr>
                <w:bCs/>
              </w:rPr>
              <w:t>ABCO</w:t>
            </w:r>
          </w:p>
        </w:tc>
        <w:tc>
          <w:tcPr>
            <w:tcW w:w="2340" w:type="dxa"/>
            <w:shd w:val="clear" w:color="auto" w:fill="auto"/>
          </w:tcPr>
          <w:p w:rsidRPr="00726A7D" w:rsidR="00726A7D" w:rsidP="00DA4607" w:rsidRDefault="00726A7D" w14:paraId="656FA3E6" w14:textId="77777777">
            <w:proofErr w:type="spellStart"/>
            <w:r w:rsidRPr="00726A7D">
              <w:t>Abies</w:t>
            </w:r>
            <w:proofErr w:type="spellEnd"/>
            <w:r w:rsidRPr="00726A7D">
              <w:t xml:space="preserve"> </w:t>
            </w:r>
            <w:proofErr w:type="spellStart"/>
            <w:r w:rsidRPr="00726A7D">
              <w:t>concolor</w:t>
            </w:r>
            <w:proofErr w:type="spellEnd"/>
          </w:p>
        </w:tc>
        <w:tc>
          <w:tcPr>
            <w:tcW w:w="1860" w:type="dxa"/>
            <w:shd w:val="clear" w:color="auto" w:fill="auto"/>
          </w:tcPr>
          <w:p w:rsidRPr="00726A7D" w:rsidR="00726A7D" w:rsidP="00DA4607" w:rsidRDefault="00726A7D" w14:paraId="06EF98A8" w14:textId="77777777">
            <w:r w:rsidRPr="00726A7D">
              <w:t>White fir</w:t>
            </w:r>
          </w:p>
        </w:tc>
        <w:tc>
          <w:tcPr>
            <w:tcW w:w="1956" w:type="dxa"/>
            <w:shd w:val="clear" w:color="auto" w:fill="auto"/>
          </w:tcPr>
          <w:p w:rsidRPr="00726A7D" w:rsidR="00726A7D" w:rsidP="00DA4607" w:rsidRDefault="00726A7D" w14:paraId="30C0204D" w14:textId="77777777">
            <w:r w:rsidRPr="00726A7D">
              <w:t>Mid-Upper</w:t>
            </w:r>
          </w:p>
        </w:tc>
      </w:tr>
    </w:tbl>
    <w:p w:rsidR="00726A7D" w:rsidP="00726A7D" w:rsidRDefault="00726A7D" w14:paraId="0E58C994" w14:textId="77777777"/>
    <w:p w:rsidR="00726A7D" w:rsidP="00726A7D" w:rsidRDefault="00726A7D" w14:paraId="7F39DB39" w14:textId="77777777">
      <w:pPr>
        <w:pStyle w:val="SClassInfoPara"/>
      </w:pPr>
      <w:r>
        <w:t>Description</w:t>
      </w:r>
    </w:p>
    <w:p w:rsidR="00726A7D" w:rsidP="00726A7D" w:rsidRDefault="007F4BD7" w14:paraId="25194BB4" w14:textId="35CE09CB">
      <w:r>
        <w:lastRenderedPageBreak/>
        <w:t>Conifers begin to dominate</w:t>
      </w:r>
      <w:r w:rsidRPr="007F4BD7">
        <w:t xml:space="preserve"> </w:t>
      </w:r>
      <w:r>
        <w:t>with aspen in the understory or co-dominant</w:t>
      </w:r>
      <w:r w:rsidR="3BC8B7ED">
        <w:t>. Aspen</w:t>
      </w:r>
      <w:r>
        <w:t>5-</w:t>
      </w:r>
      <w:r w:rsidR="3BC8B7ED">
        <w:t>16in DBH</w:t>
      </w:r>
      <w:r w:rsidR="001A5050">
        <w:t>;</w:t>
      </w:r>
      <w:r>
        <w:t xml:space="preserve"> M</w:t>
      </w:r>
      <w:r w:rsidR="3BC8B7ED">
        <w:t>ixed conifer</w:t>
      </w:r>
      <w:r w:rsidR="001A5050">
        <w:t>,</w:t>
      </w:r>
      <w:r w:rsidR="3BC8B7ED">
        <w:t xml:space="preserve"> mixed sizes</w:t>
      </w:r>
      <w:r>
        <w:t>. Conifers are assumed more resistant to fire than aspen and will likely cause the progressive suppression of aspen</w:t>
      </w:r>
    </w:p>
    <w:p>
      <w:r>
        <w:rPr>
          <w:i/>
          <w:u w:val="single"/>
        </w:rPr>
        <w:t>Maximum Tree Size Class</w:t>
      </w:r>
      <w:br/>
      <w:r>
        <w:t>Large 21-33" DBH</w:t>
      </w:r>
    </w:p>
    <w:p w:rsidR="00726A7D" w:rsidP="00726A7D" w:rsidRDefault="00726A7D" w14:paraId="5679FCE0"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26A7D" w:rsidP="00726A7D" w:rsidRDefault="00726A7D" w14:paraId="431BD3FD" w14:textId="77777777"/>
    <w:p w:rsidR="00726A7D" w:rsidP="00726A7D" w:rsidRDefault="00726A7D" w14:paraId="1DA05E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726A7D" w:rsidR="00726A7D" w:rsidTr="00155279" w14:paraId="64A7E078" w14:textId="77777777">
        <w:tc>
          <w:tcPr>
            <w:tcW w:w="1212" w:type="dxa"/>
            <w:tcBorders>
              <w:top w:val="single" w:color="auto" w:sz="2" w:space="0"/>
              <w:bottom w:val="single" w:color="000000" w:sz="12" w:space="0"/>
            </w:tcBorders>
            <w:shd w:val="clear" w:color="auto" w:fill="auto"/>
          </w:tcPr>
          <w:p w:rsidRPr="00726A7D" w:rsidR="00726A7D" w:rsidP="000257CE" w:rsidRDefault="00726A7D" w14:paraId="2C492F26" w14:textId="77777777">
            <w:pPr>
              <w:rPr>
                <w:b/>
                <w:bCs/>
              </w:rPr>
            </w:pPr>
            <w:r w:rsidRPr="00726A7D">
              <w:rPr>
                <w:b/>
                <w:bCs/>
              </w:rPr>
              <w:t>Symbol</w:t>
            </w:r>
          </w:p>
        </w:tc>
        <w:tc>
          <w:tcPr>
            <w:tcW w:w="2340" w:type="dxa"/>
            <w:tcBorders>
              <w:top w:val="single" w:color="auto" w:sz="2" w:space="0"/>
              <w:bottom w:val="single" w:color="000000" w:sz="12" w:space="0"/>
            </w:tcBorders>
            <w:shd w:val="clear" w:color="auto" w:fill="auto"/>
          </w:tcPr>
          <w:p w:rsidRPr="00726A7D" w:rsidR="00726A7D" w:rsidP="000257CE" w:rsidRDefault="00726A7D" w14:paraId="0EA29FFF" w14:textId="77777777">
            <w:pPr>
              <w:rPr>
                <w:b/>
                <w:bCs/>
              </w:rPr>
            </w:pPr>
            <w:r w:rsidRPr="00726A7D">
              <w:rPr>
                <w:b/>
                <w:bCs/>
              </w:rPr>
              <w:t>Scientific Name</w:t>
            </w:r>
          </w:p>
        </w:tc>
        <w:tc>
          <w:tcPr>
            <w:tcW w:w="1860" w:type="dxa"/>
            <w:tcBorders>
              <w:top w:val="single" w:color="auto" w:sz="2" w:space="0"/>
              <w:bottom w:val="single" w:color="000000" w:sz="12" w:space="0"/>
            </w:tcBorders>
            <w:shd w:val="clear" w:color="auto" w:fill="auto"/>
          </w:tcPr>
          <w:p w:rsidRPr="00726A7D" w:rsidR="00726A7D" w:rsidP="000257CE" w:rsidRDefault="00726A7D" w14:paraId="0FE0AF4A" w14:textId="77777777">
            <w:pPr>
              <w:rPr>
                <w:b/>
                <w:bCs/>
              </w:rPr>
            </w:pPr>
            <w:r w:rsidRPr="00726A7D">
              <w:rPr>
                <w:b/>
                <w:bCs/>
              </w:rPr>
              <w:t>Common Name</w:t>
            </w:r>
          </w:p>
        </w:tc>
        <w:tc>
          <w:tcPr>
            <w:tcW w:w="1956" w:type="dxa"/>
            <w:tcBorders>
              <w:top w:val="single" w:color="auto" w:sz="2" w:space="0"/>
              <w:bottom w:val="single" w:color="000000" w:sz="12" w:space="0"/>
            </w:tcBorders>
            <w:shd w:val="clear" w:color="auto" w:fill="auto"/>
          </w:tcPr>
          <w:p w:rsidRPr="00726A7D" w:rsidR="00726A7D" w:rsidP="000257CE" w:rsidRDefault="00726A7D" w14:paraId="39B15F75" w14:textId="77777777">
            <w:pPr>
              <w:rPr>
                <w:b/>
                <w:bCs/>
              </w:rPr>
            </w:pPr>
            <w:r w:rsidRPr="00726A7D">
              <w:rPr>
                <w:b/>
                <w:bCs/>
              </w:rPr>
              <w:t>Canopy Position</w:t>
            </w:r>
          </w:p>
        </w:tc>
      </w:tr>
      <w:tr w:rsidRPr="00726A7D" w:rsidR="00726A7D" w:rsidTr="00155279" w14:paraId="3110EA8E" w14:textId="77777777">
        <w:tc>
          <w:tcPr>
            <w:tcW w:w="1212" w:type="dxa"/>
            <w:tcBorders>
              <w:top w:val="single" w:color="000000" w:sz="12" w:space="0"/>
            </w:tcBorders>
            <w:shd w:val="clear" w:color="auto" w:fill="auto"/>
          </w:tcPr>
          <w:p w:rsidRPr="00726A7D" w:rsidR="00726A7D" w:rsidP="000257CE" w:rsidRDefault="00726A7D" w14:paraId="175B5B0D" w14:textId="122E8908">
            <w:pPr>
              <w:rPr>
                <w:bCs/>
              </w:rPr>
            </w:pPr>
            <w:r w:rsidRPr="00726A7D">
              <w:rPr>
                <w:bCs/>
              </w:rPr>
              <w:t>PSEUD7</w:t>
            </w:r>
          </w:p>
        </w:tc>
        <w:tc>
          <w:tcPr>
            <w:tcW w:w="2340" w:type="dxa"/>
            <w:tcBorders>
              <w:top w:val="single" w:color="000000" w:sz="12" w:space="0"/>
            </w:tcBorders>
            <w:shd w:val="clear" w:color="auto" w:fill="auto"/>
          </w:tcPr>
          <w:p w:rsidRPr="00726A7D" w:rsidR="00726A7D" w:rsidP="000257CE" w:rsidRDefault="00726A7D" w14:paraId="26C0B414" w14:textId="1E4BB008">
            <w:proofErr w:type="spellStart"/>
            <w:r w:rsidRPr="00726A7D">
              <w:t>Pseudotsuga</w:t>
            </w:r>
            <w:proofErr w:type="spellEnd"/>
          </w:p>
        </w:tc>
        <w:tc>
          <w:tcPr>
            <w:tcW w:w="1860" w:type="dxa"/>
            <w:tcBorders>
              <w:top w:val="single" w:color="000000" w:sz="12" w:space="0"/>
            </w:tcBorders>
            <w:shd w:val="clear" w:color="auto" w:fill="auto"/>
          </w:tcPr>
          <w:p w:rsidRPr="00726A7D" w:rsidR="00726A7D" w:rsidP="000257CE" w:rsidRDefault="00726A7D" w14:paraId="49C91924" w14:textId="58ACD841">
            <w:r w:rsidRPr="00726A7D">
              <w:t>Douglas-fir</w:t>
            </w:r>
          </w:p>
        </w:tc>
        <w:tc>
          <w:tcPr>
            <w:tcW w:w="1956" w:type="dxa"/>
            <w:tcBorders>
              <w:top w:val="single" w:color="000000" w:sz="12" w:space="0"/>
            </w:tcBorders>
            <w:shd w:val="clear" w:color="auto" w:fill="auto"/>
          </w:tcPr>
          <w:p w:rsidRPr="00726A7D" w:rsidR="00726A7D" w:rsidP="000257CE" w:rsidRDefault="00726A7D" w14:paraId="42D6448F" w14:textId="77777777">
            <w:r w:rsidRPr="00726A7D">
              <w:t>Upper</w:t>
            </w:r>
          </w:p>
        </w:tc>
      </w:tr>
      <w:tr w:rsidRPr="00726A7D" w:rsidR="00726A7D" w:rsidTr="00155279" w14:paraId="12AFB46D" w14:textId="77777777">
        <w:tc>
          <w:tcPr>
            <w:tcW w:w="1212" w:type="dxa"/>
            <w:shd w:val="clear" w:color="auto" w:fill="auto"/>
          </w:tcPr>
          <w:p w:rsidRPr="00726A7D" w:rsidR="00726A7D" w:rsidP="000257CE" w:rsidRDefault="00726A7D" w14:paraId="710323CC" w14:textId="77777777">
            <w:pPr>
              <w:rPr>
                <w:bCs/>
              </w:rPr>
            </w:pPr>
            <w:r w:rsidRPr="00726A7D">
              <w:rPr>
                <w:bCs/>
              </w:rPr>
              <w:t>ABLA</w:t>
            </w:r>
          </w:p>
        </w:tc>
        <w:tc>
          <w:tcPr>
            <w:tcW w:w="2340" w:type="dxa"/>
            <w:shd w:val="clear" w:color="auto" w:fill="auto"/>
          </w:tcPr>
          <w:p w:rsidRPr="00726A7D" w:rsidR="00726A7D" w:rsidP="000257CE" w:rsidRDefault="00726A7D" w14:paraId="20813DA0" w14:textId="77777777">
            <w:proofErr w:type="spellStart"/>
            <w:r w:rsidRPr="00726A7D">
              <w:t>Abies</w:t>
            </w:r>
            <w:proofErr w:type="spellEnd"/>
            <w:r w:rsidRPr="00726A7D">
              <w:t xml:space="preserve"> </w:t>
            </w:r>
            <w:proofErr w:type="spellStart"/>
            <w:r w:rsidRPr="00726A7D">
              <w:t>lasiocarpa</w:t>
            </w:r>
            <w:proofErr w:type="spellEnd"/>
          </w:p>
        </w:tc>
        <w:tc>
          <w:tcPr>
            <w:tcW w:w="1860" w:type="dxa"/>
            <w:shd w:val="clear" w:color="auto" w:fill="auto"/>
          </w:tcPr>
          <w:p w:rsidRPr="00726A7D" w:rsidR="00726A7D" w:rsidP="000257CE" w:rsidRDefault="00726A7D" w14:paraId="1925E7FD" w14:textId="77777777">
            <w:r w:rsidRPr="00726A7D">
              <w:t>Subalpine fir</w:t>
            </w:r>
          </w:p>
        </w:tc>
        <w:tc>
          <w:tcPr>
            <w:tcW w:w="1956" w:type="dxa"/>
            <w:shd w:val="clear" w:color="auto" w:fill="auto"/>
          </w:tcPr>
          <w:p w:rsidRPr="00726A7D" w:rsidR="00726A7D" w:rsidP="000257CE" w:rsidRDefault="00726A7D" w14:paraId="5E41859D" w14:textId="77777777">
            <w:r w:rsidRPr="00726A7D">
              <w:t>Upper</w:t>
            </w:r>
          </w:p>
        </w:tc>
      </w:tr>
      <w:tr w:rsidRPr="00726A7D" w:rsidR="00726A7D" w:rsidTr="00155279" w14:paraId="02C24DF7" w14:textId="77777777">
        <w:tc>
          <w:tcPr>
            <w:tcW w:w="1212" w:type="dxa"/>
            <w:shd w:val="clear" w:color="auto" w:fill="auto"/>
          </w:tcPr>
          <w:p w:rsidRPr="00726A7D" w:rsidR="00726A7D" w:rsidP="000257CE" w:rsidRDefault="00726A7D" w14:paraId="79A96BA6" w14:textId="77777777">
            <w:pPr>
              <w:rPr>
                <w:bCs/>
              </w:rPr>
            </w:pPr>
            <w:r w:rsidRPr="00726A7D">
              <w:rPr>
                <w:bCs/>
              </w:rPr>
              <w:t>ABCO</w:t>
            </w:r>
          </w:p>
        </w:tc>
        <w:tc>
          <w:tcPr>
            <w:tcW w:w="2340" w:type="dxa"/>
            <w:shd w:val="clear" w:color="auto" w:fill="auto"/>
          </w:tcPr>
          <w:p w:rsidRPr="00726A7D" w:rsidR="00726A7D" w:rsidP="000257CE" w:rsidRDefault="00726A7D" w14:paraId="7393A607" w14:textId="77777777">
            <w:proofErr w:type="spellStart"/>
            <w:r w:rsidRPr="00726A7D">
              <w:t>Abies</w:t>
            </w:r>
            <w:proofErr w:type="spellEnd"/>
            <w:r w:rsidRPr="00726A7D">
              <w:t xml:space="preserve"> </w:t>
            </w:r>
            <w:proofErr w:type="spellStart"/>
            <w:r w:rsidRPr="00726A7D">
              <w:t>concolor</w:t>
            </w:r>
            <w:proofErr w:type="spellEnd"/>
          </w:p>
        </w:tc>
        <w:tc>
          <w:tcPr>
            <w:tcW w:w="1860" w:type="dxa"/>
            <w:shd w:val="clear" w:color="auto" w:fill="auto"/>
          </w:tcPr>
          <w:p w:rsidRPr="00726A7D" w:rsidR="00726A7D" w:rsidP="000257CE" w:rsidRDefault="00726A7D" w14:paraId="02555BF3" w14:textId="77777777">
            <w:r w:rsidRPr="00726A7D">
              <w:t>White fir</w:t>
            </w:r>
          </w:p>
        </w:tc>
        <w:tc>
          <w:tcPr>
            <w:tcW w:w="1956" w:type="dxa"/>
            <w:shd w:val="clear" w:color="auto" w:fill="auto"/>
          </w:tcPr>
          <w:p w:rsidRPr="00726A7D" w:rsidR="00726A7D" w:rsidP="000257CE" w:rsidRDefault="00726A7D" w14:paraId="1FB52111" w14:textId="77777777">
            <w:r w:rsidRPr="00726A7D">
              <w:t>Upper</w:t>
            </w:r>
          </w:p>
        </w:tc>
      </w:tr>
      <w:tr w:rsidRPr="00726A7D" w:rsidR="00726A7D" w:rsidTr="00155279" w14:paraId="35D74196" w14:textId="77777777">
        <w:tc>
          <w:tcPr>
            <w:tcW w:w="1212" w:type="dxa"/>
            <w:shd w:val="clear" w:color="auto" w:fill="auto"/>
          </w:tcPr>
          <w:p w:rsidRPr="00726A7D" w:rsidR="00726A7D" w:rsidP="000257CE" w:rsidRDefault="00726A7D" w14:paraId="7335BD77" w14:textId="77777777">
            <w:pPr>
              <w:rPr>
                <w:bCs/>
              </w:rPr>
            </w:pPr>
            <w:r w:rsidRPr="00726A7D">
              <w:rPr>
                <w:bCs/>
              </w:rPr>
              <w:t>POTR5</w:t>
            </w:r>
          </w:p>
        </w:tc>
        <w:tc>
          <w:tcPr>
            <w:tcW w:w="2340" w:type="dxa"/>
            <w:shd w:val="clear" w:color="auto" w:fill="auto"/>
          </w:tcPr>
          <w:p w:rsidRPr="00726A7D" w:rsidR="00726A7D" w:rsidP="000257CE" w:rsidRDefault="00726A7D" w14:paraId="6FB27C09" w14:textId="77777777">
            <w:proofErr w:type="spellStart"/>
            <w:r w:rsidRPr="00726A7D">
              <w:t>Populus</w:t>
            </w:r>
            <w:proofErr w:type="spellEnd"/>
            <w:r w:rsidRPr="00726A7D">
              <w:t xml:space="preserve"> </w:t>
            </w:r>
            <w:proofErr w:type="spellStart"/>
            <w:r w:rsidRPr="00726A7D">
              <w:t>tremuloides</w:t>
            </w:r>
            <w:proofErr w:type="spellEnd"/>
          </w:p>
        </w:tc>
        <w:tc>
          <w:tcPr>
            <w:tcW w:w="1860" w:type="dxa"/>
            <w:shd w:val="clear" w:color="auto" w:fill="auto"/>
          </w:tcPr>
          <w:p w:rsidRPr="00726A7D" w:rsidR="00726A7D" w:rsidP="000257CE" w:rsidRDefault="00726A7D" w14:paraId="2D4D5524" w14:textId="77777777">
            <w:r w:rsidRPr="00726A7D">
              <w:t>Quaking aspen</w:t>
            </w:r>
          </w:p>
        </w:tc>
        <w:tc>
          <w:tcPr>
            <w:tcW w:w="1956" w:type="dxa"/>
            <w:shd w:val="clear" w:color="auto" w:fill="auto"/>
          </w:tcPr>
          <w:p w:rsidRPr="00726A7D" w:rsidR="00726A7D" w:rsidP="000257CE" w:rsidRDefault="00726A7D" w14:paraId="0AC800E7" w14:textId="77777777">
            <w:r w:rsidRPr="00726A7D">
              <w:t>Mid-Upper</w:t>
            </w:r>
          </w:p>
        </w:tc>
      </w:tr>
    </w:tbl>
    <w:p w:rsidR="00726A7D" w:rsidP="00726A7D" w:rsidRDefault="00726A7D" w14:paraId="1DFBDCA7" w14:textId="77777777"/>
    <w:p w:rsidR="00726A7D" w:rsidP="00726A7D" w:rsidRDefault="00726A7D" w14:paraId="624CBF3E" w14:textId="77777777">
      <w:pPr>
        <w:pStyle w:val="SClassInfoPara"/>
      </w:pPr>
      <w:r>
        <w:t>Description</w:t>
      </w:r>
    </w:p>
    <w:p w:rsidR="00726A7D" w:rsidP="00726A7D" w:rsidRDefault="3BC8B7ED" w14:paraId="35519FCA" w14:textId="5C71A938">
      <w:r>
        <w:t xml:space="preserve">Conifers dominate at 150yrs+. Aspen </w:t>
      </w:r>
      <w:r w:rsidR="001A5050">
        <w:t>&gt;</w:t>
      </w:r>
      <w:r>
        <w:t>16in DBH</w:t>
      </w:r>
      <w:r w:rsidR="001A5050">
        <w:t>;</w:t>
      </w:r>
      <w:r>
        <w:t xml:space="preserve"> mixed conifer</w:t>
      </w:r>
      <w:r w:rsidR="001A5050">
        <w:t>,</w:t>
      </w:r>
      <w:r>
        <w:t xml:space="preserve"> mixed sizes</w:t>
      </w:r>
      <w:r w:rsidR="001A5050">
        <w:t>;</w:t>
      </w:r>
      <w:r>
        <w:t xml:space="preserve"> main overstory is conifers. Greater than 50% conifer in the overstory. Succession maintains conifer dominance.</w:t>
      </w:r>
    </w:p>
    <w:p w:rsidR="00726A7D" w:rsidP="00726A7D" w:rsidRDefault="00726A7D" w14:paraId="176BE24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Late1:ALL</w:t>
            </w:r>
          </w:p>
        </w:tc>
        <w:tc>
          <w:p>
            <w:pPr>
              <w:jc w:val="center"/>
            </w:pPr>
            <w:r>
              <w:rPr>
                <w:sz w:val="20"/>
              </w:rPr>
              <w:t>79</w:t>
            </w:r>
          </w:p>
        </w:tc>
      </w:tr>
      <w:tr>
        <w:tc>
          <w:p>
            <w:pPr>
              <w:jc w:val="center"/>
            </w:pPr>
            <w:r>
              <w:rPr>
                <w:sz w:val="20"/>
              </w:rPr>
              <w:t>Mid2:CLS</w:t>
            </w:r>
          </w:p>
        </w:tc>
        <w:tc>
          <w:p>
            <w:pPr>
              <w:jc w:val="center"/>
            </w:pPr>
            <w:r>
              <w:rPr>
                <w:sz w:val="20"/>
              </w:rPr>
              <w:t>80</w:t>
            </w:r>
          </w:p>
        </w:tc>
        <w:tc>
          <w:p>
            <w:pPr>
              <w:jc w:val="center"/>
            </w:pPr>
            <w:r>
              <w:rPr>
                <w:sz w:val="20"/>
              </w:rPr>
              <w:t>Mid2:CLS</w:t>
            </w:r>
          </w:p>
        </w:tc>
        <w:tc>
          <w:p>
            <w:pPr>
              <w:jc w:val="center"/>
            </w:pPr>
            <w:r>
              <w:rPr>
                <w:sz w:val="20"/>
              </w:rPr>
              <w:t>999</w:t>
            </w:r>
          </w:p>
        </w:tc>
      </w:tr>
      <w:tr>
        <w:tc>
          <w:p>
            <w:pPr>
              <w:jc w:val="center"/>
            </w:pPr>
            <w:r>
              <w:rPr>
                <w:sz w:val="20"/>
              </w:rPr>
              <w:t>Late1:ALL</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Mid2:CLS</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26A7D" w:rsidP="00726A7D" w:rsidRDefault="00726A7D" w14:paraId="335AAA85" w14:textId="77777777">
      <w:r>
        <w:t>Baker, F.S. 1925. Aspen in the Central Rocky Mountain Region. USDA Department Bulletin 1291: 1-47.</w:t>
      </w:r>
    </w:p>
    <w:p w:rsidR="00726A7D" w:rsidP="00726A7D" w:rsidRDefault="00726A7D" w14:paraId="384C7EEB" w14:textId="77777777"/>
    <w:p w:rsidR="00726A7D" w:rsidP="00726A7D" w:rsidRDefault="00726A7D" w14:paraId="69ADC59A" w14:textId="3643D096">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4A8282AE" w14:textId="77777777"/>
    <w:p w:rsidR="00726A7D" w:rsidP="00726A7D" w:rsidRDefault="00726A7D" w14:paraId="0BDC2FF8" w14:textId="77777777">
      <w:proofErr w:type="spellStart"/>
      <w:r>
        <w:t>Bartos</w:t>
      </w:r>
      <w:proofErr w:type="spellEnd"/>
      <w:r>
        <w:t>, D.L. and R.B. Campbell, Jr. 1998. Decline of Quaking Aspen in the Interior West – Examples from Utah. Rangelands, 20(1): 17-24.</w:t>
      </w:r>
    </w:p>
    <w:p w:rsidR="00726A7D" w:rsidP="00726A7D" w:rsidRDefault="00726A7D" w14:paraId="19290002" w14:textId="77777777"/>
    <w:p w:rsidR="00726A7D" w:rsidP="00726A7D" w:rsidRDefault="00726A7D" w14:paraId="54F20812" w14:textId="77777777">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726A7D" w:rsidP="00726A7D" w:rsidRDefault="00726A7D" w14:paraId="642C6EFB" w14:textId="77777777"/>
    <w:p w:rsidR="00726A7D" w:rsidP="00726A7D" w:rsidRDefault="00726A7D" w14:paraId="17AA8839" w14:textId="77777777">
      <w:r>
        <w:t xml:space="preserve">Bradley, A.E., W.C. Fischer and N.V. </w:t>
      </w:r>
      <w:proofErr w:type="spellStart"/>
      <w:r>
        <w:t>Noste</w:t>
      </w:r>
      <w:proofErr w:type="spellEnd"/>
      <w:r>
        <w:t>. 1992. Fire Ecology of the Forest Habitat Types of Eastern Idaho and Western Wyoming. GTR- INT-290. Ogden, UT. USDA Forest Service, Intermountain Research Station. 92 pp.</w:t>
      </w:r>
    </w:p>
    <w:p w:rsidR="00726A7D" w:rsidP="00726A7D" w:rsidRDefault="00726A7D" w14:paraId="0438C1E9" w14:textId="77777777"/>
    <w:p w:rsidR="00726A7D" w:rsidP="00726A7D" w:rsidRDefault="00726A7D" w14:paraId="1073BAE6"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726A7D" w:rsidP="00726A7D" w:rsidRDefault="00726A7D" w14:paraId="42D5C652" w14:textId="77777777"/>
    <w:p w:rsidR="00726A7D" w:rsidP="00726A7D" w:rsidRDefault="00726A7D" w14:paraId="1E261D8B" w14:textId="77777777">
      <w:r>
        <w:lastRenderedPageBreak/>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726A7D" w:rsidP="00726A7D" w:rsidRDefault="00726A7D" w14:paraId="37482A99" w14:textId="77777777"/>
    <w:p w:rsidR="00726A7D" w:rsidP="00726A7D" w:rsidRDefault="00726A7D" w14:paraId="669705E6" w14:textId="0D66EE65">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4ACA2BFC" w14:textId="3402AE52">
      <w:proofErr w:type="spellStart"/>
      <w:r>
        <w:t>Debyle</w:t>
      </w:r>
      <w:proofErr w:type="spellEnd"/>
      <w:r>
        <w:t>, N.V., C.D. Bevins and W.C. Fisher. 1987. Wildfire occurrence in aspen in the interior western United States. Western Journal of Applied Forestry. 2:73-76.</w:t>
      </w:r>
    </w:p>
    <w:p w:rsidR="00726A7D" w:rsidP="00726A7D" w:rsidRDefault="00726A7D" w14:paraId="49063DCF" w14:textId="77777777"/>
    <w:p w:rsidR="00726A7D" w:rsidP="00726A7D" w:rsidRDefault="00726A7D" w14:paraId="0F7E112F" w14:textId="77777777">
      <w:r>
        <w:t>Kay, C.E. 1997. Is aspen doomed? Journal of Forestry 95: 4-11.</w:t>
      </w:r>
    </w:p>
    <w:p w:rsidR="00726A7D" w:rsidP="00726A7D" w:rsidRDefault="00726A7D" w14:paraId="7265E986" w14:textId="77777777"/>
    <w:p w:rsidR="00726A7D" w:rsidP="00726A7D" w:rsidRDefault="00726A7D" w14:paraId="4ABCB563" w14:textId="40D45BAD">
      <w:r>
        <w:t xml:space="preserve">Kay, C.E. 2001a. Evaluation of burned aspen communities in Jackson Hole, Wyoming. </w:t>
      </w:r>
      <w:r w:rsidR="00C86FEE">
        <w:t xml:space="preserve">In: W.D. Shepperd, D. Binkley, D.L. </w:t>
      </w:r>
      <w:proofErr w:type="spellStart"/>
      <w:r w:rsidR="00C86FEE">
        <w:t>Bartos</w:t>
      </w:r>
      <w:proofErr w:type="spellEnd"/>
      <w:r w:rsidR="00C86FEE">
        <w:t xml:space="preserve">, T.J. </w:t>
      </w:r>
      <w:proofErr w:type="spellStart"/>
      <w:r w:rsidR="00C86FEE">
        <w:t>Stohlgren</w:t>
      </w:r>
      <w:proofErr w:type="spellEnd"/>
      <w:r w:rsidR="00C86FEE">
        <w:t xml:space="preserve"> and L.G. Eskew, compilers. 2001. Sustaining aspen in western landscapes: symposium proceedings; 13-15 June 2000; Grand Junction, CO. </w:t>
      </w:r>
      <w:r>
        <w:t xml:space="preserve">Proceedings RMRS-P-18. Fort Collins, CO: USDA Forest Service, Rocky Mountain Research Station. </w:t>
      </w:r>
      <w:r w:rsidR="00C86FEE">
        <w:t>460</w:t>
      </w:r>
      <w:r>
        <w:t xml:space="preserve"> pp.</w:t>
      </w:r>
    </w:p>
    <w:p w:rsidR="00726A7D" w:rsidP="00726A7D" w:rsidRDefault="00726A7D" w14:paraId="44876C9C" w14:textId="77777777"/>
    <w:p w:rsidR="00726A7D" w:rsidP="00726A7D" w:rsidRDefault="00726A7D" w14:paraId="1A5E67C1" w14:textId="65E64C24">
      <w:r>
        <w:t xml:space="preserve">Kay, C.E. 2001b. Long-term aspen </w:t>
      </w:r>
      <w:proofErr w:type="spellStart"/>
      <w:r>
        <w:t>exclosures</w:t>
      </w:r>
      <w:proofErr w:type="spellEnd"/>
      <w:r>
        <w:t xml:space="preserve"> in the Yellowstone ecosystem. </w:t>
      </w:r>
      <w:r w:rsidR="00C86FEE">
        <w:t xml:space="preserve">In: W.D. Shepperd, D. Binkley, D.L. </w:t>
      </w:r>
      <w:proofErr w:type="spellStart"/>
      <w:r w:rsidR="00C86FEE">
        <w:t>Bartos</w:t>
      </w:r>
      <w:proofErr w:type="spellEnd"/>
      <w:r w:rsidR="00C86FEE">
        <w:t xml:space="preserve">, T.J. </w:t>
      </w:r>
      <w:proofErr w:type="spellStart"/>
      <w:r w:rsidR="00C86FEE">
        <w:t>Stohlgren</w:t>
      </w:r>
      <w:proofErr w:type="spellEnd"/>
      <w:r w:rsidR="00C86FEE">
        <w:t xml:space="preserve"> and L.G. Eskew, compilers. 2001. Sustaining aspen in western landscapes: symposium proceedings; 13-15 June 2000; Grand Junction, CO. </w:t>
      </w:r>
      <w:r>
        <w:t>Proceedings RMRS-P-</w:t>
      </w:r>
      <w:proofErr w:type="gramStart"/>
      <w:r>
        <w:t>18..</w:t>
      </w:r>
      <w:proofErr w:type="gramEnd"/>
      <w:r>
        <w:t xml:space="preserve"> Fort Collins, CO: USDA Forest Service, Rocky Mountain Research Station. </w:t>
      </w:r>
      <w:r w:rsidR="00C86FEE">
        <w:t>460</w:t>
      </w:r>
      <w:r>
        <w:t xml:space="preserve"> pp.</w:t>
      </w:r>
    </w:p>
    <w:p w:rsidR="00726A7D" w:rsidP="00726A7D" w:rsidRDefault="00726A7D" w14:paraId="32BF0ABD" w14:textId="77777777"/>
    <w:p w:rsidR="00726A7D" w:rsidP="00726A7D" w:rsidRDefault="00726A7D" w14:paraId="660BD444" w14:textId="77777777">
      <w:r>
        <w:t>Kay, C.E. 2001c. Native burning in western North America: Implications for hardwood forest management. General Technical Report NE-274. USDA Forest Service, Northeast Research Station. 8 pp.</w:t>
      </w:r>
    </w:p>
    <w:p w:rsidR="00726A7D" w:rsidP="00726A7D" w:rsidRDefault="00726A7D" w14:paraId="6EDB2C36" w14:textId="77777777"/>
    <w:p w:rsidR="00726A7D" w:rsidP="00726A7D" w:rsidRDefault="00726A7D" w14:paraId="693C08F4" w14:textId="4F03DE70">
      <w:proofErr w:type="spellStart"/>
      <w:r>
        <w:t>Mueggler</w:t>
      </w:r>
      <w:proofErr w:type="spellEnd"/>
      <w:r>
        <w:t xml:space="preserve">, W.F. 1988. Aspen Community Types of the Intermountain Region. USDA Forest Service, General Technical Report INT-250. 135 p. </w:t>
      </w:r>
    </w:p>
    <w:p w:rsidR="00726A7D" w:rsidP="00726A7D" w:rsidRDefault="00726A7D" w14:paraId="3F3063B7" w14:textId="77777777"/>
    <w:p w:rsidR="00726A7D" w:rsidP="00726A7D" w:rsidRDefault="00726A7D" w14:paraId="3E6E2C9C" w14:textId="627954F6">
      <w:proofErr w:type="spellStart"/>
      <w:r>
        <w:t>Mueggler</w:t>
      </w:r>
      <w:proofErr w:type="spellEnd"/>
      <w:r>
        <w:t>, W.F. 1989. Age Distribution and Reproduction of Intermountain Aspen Stands. Western Journal of Applied Forestry, 4(2):41-45.</w:t>
      </w:r>
    </w:p>
    <w:p w:rsidR="00726A7D" w:rsidP="00726A7D" w:rsidRDefault="00726A7D" w14:paraId="23B2414D" w14:textId="77777777"/>
    <w:p w:rsidR="00726A7D" w:rsidP="00726A7D" w:rsidRDefault="00726A7D" w14:paraId="087FFEA4" w14:textId="77777777">
      <w:r>
        <w:t>NatureServe. 2007. International Ecological Classification Standard: Terrestrial Ecological Classifications. NatureServe Central Databases. Arlington, VA. Data current as of 10 February 2007.</w:t>
      </w:r>
    </w:p>
    <w:p w:rsidR="00726A7D" w:rsidP="00726A7D" w:rsidRDefault="00726A7D" w14:paraId="3158A0FC" w14:textId="77777777"/>
    <w:p w:rsidR="00726A7D" w:rsidP="00726A7D" w:rsidRDefault="00726A7D" w14:paraId="3024C15C" w14:textId="058C16E1">
      <w:proofErr w:type="spellStart"/>
      <w:r>
        <w:t>Romme</w:t>
      </w:r>
      <w:proofErr w:type="spellEnd"/>
      <w:r>
        <w:t xml:space="preserve">, W.H., M.L. Floyd, D. Hanna and J.S. </w:t>
      </w:r>
      <w:proofErr w:type="spellStart"/>
      <w:r>
        <w:t>Redders</w:t>
      </w:r>
      <w:proofErr w:type="spellEnd"/>
      <w:r>
        <w:t>. 1999. Landscape condition analysis</w:t>
      </w:r>
      <w:r w:rsidR="00C86FEE">
        <w:t xml:space="preserve"> </w:t>
      </w:r>
      <w:r>
        <w:t>for the South C</w:t>
      </w:r>
      <w:bookmarkStart w:name="_GoBack" w:id="0"/>
      <w:bookmarkEnd w:id="0"/>
      <w:r>
        <w:t>entral Highlands Section, southwestern Colorado &amp; northwestern New</w:t>
      </w:r>
      <w:r w:rsidR="00C86FEE">
        <w:t xml:space="preserve"> </w:t>
      </w:r>
      <w:r>
        <w:t>Mexico. Draft report to San Juan National Forest, Durango, Colorado.</w:t>
      </w:r>
      <w:r w:rsidR="00C86FEE">
        <w:t xml:space="preserve"> </w:t>
      </w:r>
    </w:p>
    <w:p w:rsidR="00726A7D" w:rsidP="00726A7D" w:rsidRDefault="00726A7D" w14:paraId="663FE147" w14:textId="77777777"/>
    <w:p w:rsidR="00726A7D" w:rsidP="00726A7D" w:rsidRDefault="00726A7D" w14:paraId="3BB25814" w14:textId="77777777">
      <w:r>
        <w:t>Shepperd, W.D. 1990. A classification of quacking aspen in the central Rocky Mountains based on growth and stand characteristics. Western Journal of Applied Forestry 5: 69-75.</w:t>
      </w:r>
    </w:p>
    <w:p w:rsidR="00726A7D" w:rsidP="00726A7D" w:rsidRDefault="00726A7D" w14:paraId="43E9D7B3" w14:textId="77777777"/>
    <w:p w:rsidR="00726A7D" w:rsidP="00726A7D" w:rsidRDefault="00726A7D" w14:paraId="7D04BF19" w14:textId="77777777">
      <w:r>
        <w:t>Shepperd, W.D. and E.W. Smith. 1993. The role of near-surface lateral roots in the life cycle of aspen in the central Rocky Mountains. Forest Ecology and Management 61: 157-160.</w:t>
      </w:r>
    </w:p>
    <w:p w:rsidR="00726A7D" w:rsidP="00726A7D" w:rsidRDefault="00726A7D" w14:paraId="3A241074" w14:textId="77777777"/>
    <w:p w:rsidR="00726A7D" w:rsidP="00726A7D" w:rsidRDefault="00726A7D" w14:paraId="1497FB0D" w14:textId="5A8FC87E">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rsidR="00C86FEE">
        <w:t xml:space="preserve"> and</w:t>
      </w:r>
      <w:r>
        <w:t xml:space="preserve"> L.G. Eskew, compilers. 2001. Sustaining aspen in western landscapes: symposium proceedings; 13-15 June 2000; Grand Junction, CO. Proceedings RMRS-P-18. Fort Collins, CO: USDA Forest Service, Rocky Mountain Research Station. 460 pp.</w:t>
      </w:r>
    </w:p>
    <w:p w:rsidR="00726A7D" w:rsidP="00726A7D" w:rsidRDefault="00726A7D" w14:paraId="2586CB16" w14:textId="77777777">
      <w:r>
        <w:t xml:space="preserve"> </w:t>
      </w:r>
    </w:p>
    <w:p w:rsidR="00726A7D" w:rsidP="00726A7D" w:rsidRDefault="00726A7D" w14:paraId="3F29C8A9" w14:textId="63BD5F3F">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726A7D" w:rsidP="00726A7D" w:rsidRDefault="00726A7D" w14:paraId="4103C1AD" w14:textId="75562403"/>
    <w:p w:rsidR="007F4BD7" w:rsidP="00726A7D" w:rsidRDefault="007F4BD7" w14:paraId="04B07191" w14:textId="54851157">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7F4BD7" w:rsidP="00726A7D" w:rsidRDefault="007F4BD7" w14:paraId="0FF70728" w14:textId="77777777"/>
    <w:p w:rsidR="00726A7D" w:rsidP="00726A7D" w:rsidRDefault="00726A7D" w14:paraId="4829F239" w14:textId="77777777">
      <w:r>
        <w:t>USDA Forest Service. 2000. Properly Functioning Condition: Rapid Assessment Process (January 7, 2000 version). Intermountain Region, Ogden, UT. Unnumbered.</w:t>
      </w:r>
    </w:p>
    <w:p w:rsidR="00726A7D" w:rsidP="00726A7D" w:rsidRDefault="00726A7D" w14:paraId="0C3E4F86" w14:textId="77777777"/>
    <w:p w:rsidR="00726A7D" w:rsidP="00726A7D" w:rsidRDefault="00726A7D" w14:paraId="4D7D80D9"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726A7D" w:rsidRDefault="004D5F12" w14:paraId="62C4F55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F7435" w14:textId="77777777" w:rsidR="005F097D" w:rsidRDefault="005F097D">
      <w:r>
        <w:separator/>
      </w:r>
    </w:p>
  </w:endnote>
  <w:endnote w:type="continuationSeparator" w:id="0">
    <w:p w14:paraId="1655A60F" w14:textId="77777777" w:rsidR="005F097D" w:rsidRDefault="005F097D">
      <w:r>
        <w:continuationSeparator/>
      </w:r>
    </w:p>
  </w:endnote>
  <w:endnote w:type="continuationNotice" w:id="1">
    <w:p w14:paraId="4768A97C" w14:textId="77777777" w:rsidR="005F097D" w:rsidRDefault="005F0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435EE" w14:textId="77777777" w:rsidR="00726A7D" w:rsidRDefault="00726A7D" w:rsidP="00726A7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5A2E9" w14:textId="77777777" w:rsidR="005F097D" w:rsidRDefault="005F097D">
      <w:r>
        <w:separator/>
      </w:r>
    </w:p>
  </w:footnote>
  <w:footnote w:type="continuationSeparator" w:id="0">
    <w:p w14:paraId="32AA5592" w14:textId="77777777" w:rsidR="005F097D" w:rsidRDefault="005F097D">
      <w:r>
        <w:continuationSeparator/>
      </w:r>
    </w:p>
  </w:footnote>
  <w:footnote w:type="continuationNotice" w:id="1">
    <w:p w14:paraId="108453D2" w14:textId="77777777" w:rsidR="005F097D" w:rsidRDefault="005F0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7B2CB" w14:textId="77777777" w:rsidR="00A43E41" w:rsidRDefault="00A43E41" w:rsidP="00726A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7D"/>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FC0"/>
    <w:rsid w:val="000B4535"/>
    <w:rsid w:val="000B5DA8"/>
    <w:rsid w:val="000B72C9"/>
    <w:rsid w:val="000C4476"/>
    <w:rsid w:val="000C605F"/>
    <w:rsid w:val="000C62CB"/>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5279"/>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050"/>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F9C"/>
    <w:rsid w:val="001F360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744"/>
    <w:rsid w:val="00261746"/>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E4876"/>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3950"/>
    <w:rsid w:val="003740C2"/>
    <w:rsid w:val="00381A8F"/>
    <w:rsid w:val="00382560"/>
    <w:rsid w:val="003866DA"/>
    <w:rsid w:val="003909DF"/>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3E5"/>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7F4"/>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E4799"/>
    <w:rsid w:val="005F097D"/>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0EB7"/>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64A8"/>
    <w:rsid w:val="006C774F"/>
    <w:rsid w:val="006D2137"/>
    <w:rsid w:val="006D5D9D"/>
    <w:rsid w:val="006E3C69"/>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26A7D"/>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4BD7"/>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3BEB"/>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77A0"/>
    <w:rsid w:val="00A50862"/>
    <w:rsid w:val="00A50EA6"/>
    <w:rsid w:val="00A55A61"/>
    <w:rsid w:val="00A56C94"/>
    <w:rsid w:val="00A579D2"/>
    <w:rsid w:val="00A57A9D"/>
    <w:rsid w:val="00A649C3"/>
    <w:rsid w:val="00A7108F"/>
    <w:rsid w:val="00A7285D"/>
    <w:rsid w:val="00A74430"/>
    <w:rsid w:val="00A8139F"/>
    <w:rsid w:val="00A8314F"/>
    <w:rsid w:val="00A87C35"/>
    <w:rsid w:val="00A90A01"/>
    <w:rsid w:val="00A9365B"/>
    <w:rsid w:val="00A94114"/>
    <w:rsid w:val="00AA0869"/>
    <w:rsid w:val="00AA4842"/>
    <w:rsid w:val="00AA5763"/>
    <w:rsid w:val="00AA6035"/>
    <w:rsid w:val="00AB2AB3"/>
    <w:rsid w:val="00AB49B1"/>
    <w:rsid w:val="00AB639F"/>
    <w:rsid w:val="00AB72F6"/>
    <w:rsid w:val="00AC1CAC"/>
    <w:rsid w:val="00AC2198"/>
    <w:rsid w:val="00AC3BC0"/>
    <w:rsid w:val="00AC778A"/>
    <w:rsid w:val="00AD0A16"/>
    <w:rsid w:val="00AD207D"/>
    <w:rsid w:val="00AD2CE7"/>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368A2"/>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BD2"/>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660A5"/>
    <w:rsid w:val="00C7198A"/>
    <w:rsid w:val="00C71E3B"/>
    <w:rsid w:val="00C72A33"/>
    <w:rsid w:val="00C73E35"/>
    <w:rsid w:val="00C74170"/>
    <w:rsid w:val="00C75A9F"/>
    <w:rsid w:val="00C80F7B"/>
    <w:rsid w:val="00C82B04"/>
    <w:rsid w:val="00C868D3"/>
    <w:rsid w:val="00C86FEE"/>
    <w:rsid w:val="00C87922"/>
    <w:rsid w:val="00C908F2"/>
    <w:rsid w:val="00C90E95"/>
    <w:rsid w:val="00C92EFC"/>
    <w:rsid w:val="00C95F45"/>
    <w:rsid w:val="00C96037"/>
    <w:rsid w:val="00CA1B63"/>
    <w:rsid w:val="00CA2C4F"/>
    <w:rsid w:val="00CA2D4E"/>
    <w:rsid w:val="00CB0E67"/>
    <w:rsid w:val="00CB19D3"/>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7299"/>
    <w:rsid w:val="00EA0545"/>
    <w:rsid w:val="00EB53DC"/>
    <w:rsid w:val="00EB68AE"/>
    <w:rsid w:val="00EC4A14"/>
    <w:rsid w:val="00ED013A"/>
    <w:rsid w:val="00ED3436"/>
    <w:rsid w:val="00ED486D"/>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5371"/>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BC8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C0540"/>
  <w15:docId w15:val="{C4898C2A-73E5-4F34-BA3F-B2C072FD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55279"/>
    <w:rPr>
      <w:rFonts w:ascii="Tahoma" w:hAnsi="Tahoma" w:cs="Tahoma"/>
      <w:sz w:val="16"/>
      <w:szCs w:val="16"/>
    </w:rPr>
  </w:style>
  <w:style w:type="character" w:customStyle="1" w:styleId="BalloonTextChar">
    <w:name w:val="Balloon Text Char"/>
    <w:basedOn w:val="DefaultParagraphFont"/>
    <w:link w:val="BalloonText"/>
    <w:uiPriority w:val="99"/>
    <w:semiHidden/>
    <w:rsid w:val="00155279"/>
    <w:rPr>
      <w:rFonts w:ascii="Tahoma" w:hAnsi="Tahoma" w:cs="Tahoma"/>
      <w:sz w:val="16"/>
      <w:szCs w:val="16"/>
    </w:rPr>
  </w:style>
  <w:style w:type="character" w:styleId="CommentReference">
    <w:name w:val="annotation reference"/>
    <w:basedOn w:val="DefaultParagraphFont"/>
    <w:uiPriority w:val="99"/>
    <w:semiHidden/>
    <w:unhideWhenUsed/>
    <w:rsid w:val="00261746"/>
    <w:rPr>
      <w:sz w:val="16"/>
      <w:szCs w:val="16"/>
    </w:rPr>
  </w:style>
  <w:style w:type="paragraph" w:styleId="CommentText">
    <w:name w:val="annotation text"/>
    <w:basedOn w:val="Normal"/>
    <w:link w:val="CommentTextChar"/>
    <w:uiPriority w:val="99"/>
    <w:semiHidden/>
    <w:unhideWhenUsed/>
    <w:rsid w:val="00261746"/>
    <w:rPr>
      <w:sz w:val="20"/>
      <w:szCs w:val="20"/>
    </w:rPr>
  </w:style>
  <w:style w:type="character" w:customStyle="1" w:styleId="CommentTextChar">
    <w:name w:val="Comment Text Char"/>
    <w:basedOn w:val="DefaultParagraphFont"/>
    <w:link w:val="CommentText"/>
    <w:uiPriority w:val="99"/>
    <w:semiHidden/>
    <w:rsid w:val="00261746"/>
  </w:style>
  <w:style w:type="paragraph" w:styleId="CommentSubject">
    <w:name w:val="annotation subject"/>
    <w:basedOn w:val="CommentText"/>
    <w:next w:val="CommentText"/>
    <w:link w:val="CommentSubjectChar"/>
    <w:uiPriority w:val="99"/>
    <w:semiHidden/>
    <w:unhideWhenUsed/>
    <w:rsid w:val="00261746"/>
    <w:rPr>
      <w:b/>
      <w:bCs/>
    </w:rPr>
  </w:style>
  <w:style w:type="character" w:customStyle="1" w:styleId="CommentSubjectChar">
    <w:name w:val="Comment Subject Char"/>
    <w:basedOn w:val="CommentTextChar"/>
    <w:link w:val="CommentSubject"/>
    <w:uiPriority w:val="99"/>
    <w:semiHidden/>
    <w:rsid w:val="00261746"/>
    <w:rPr>
      <w:b/>
      <w:bCs/>
    </w:rPr>
  </w:style>
  <w:style w:type="paragraph" w:styleId="ListParagraph">
    <w:name w:val="List Paragraph"/>
    <w:basedOn w:val="Normal"/>
    <w:uiPriority w:val="34"/>
    <w:qFormat/>
    <w:rsid w:val="00C24BD2"/>
    <w:pPr>
      <w:ind w:left="720"/>
    </w:pPr>
    <w:rPr>
      <w:rFonts w:ascii="Calibri" w:eastAsiaTheme="minorHAnsi" w:hAnsi="Calibri"/>
      <w:sz w:val="22"/>
      <w:szCs w:val="22"/>
    </w:rPr>
  </w:style>
  <w:style w:type="character" w:styleId="Hyperlink">
    <w:name w:val="Hyperlink"/>
    <w:basedOn w:val="DefaultParagraphFont"/>
    <w:rsid w:val="00C24B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14274">
      <w:bodyDiv w:val="1"/>
      <w:marLeft w:val="0"/>
      <w:marRight w:val="0"/>
      <w:marTop w:val="0"/>
      <w:marBottom w:val="0"/>
      <w:divBdr>
        <w:top w:val="none" w:sz="0" w:space="0" w:color="auto"/>
        <w:left w:val="none" w:sz="0" w:space="0" w:color="auto"/>
        <w:bottom w:val="none" w:sz="0" w:space="0" w:color="auto"/>
        <w:right w:val="none" w:sz="0" w:space="0" w:color="auto"/>
      </w:divBdr>
    </w:div>
    <w:div w:id="8434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2014-08-21T14:29:00Z</cp:lastPrinted>
  <dcterms:created xsi:type="dcterms:W3CDTF">2018-05-08T16:00:00Z</dcterms:created>
  <dcterms:modified xsi:type="dcterms:W3CDTF">2018-05-08T16:00:00Z</dcterms:modified>
</cp:coreProperties>
</file>