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E4" w:rsidP="00101EE4" w:rsidRDefault="00101EE4" w14:paraId="60E6F579" w14:textId="77777777">
      <w:pPr>
        <w:pStyle w:val="BpSTitle"/>
      </w:pPr>
      <w:r>
        <w:t>10780</w:t>
      </w:r>
    </w:p>
    <w:p w:rsidR="00101EE4" w:rsidP="00101EE4" w:rsidRDefault="00101EE4" w14:paraId="4AB7F199" w14:textId="77777777">
      <w:pPr>
        <w:pStyle w:val="BpSTitle"/>
      </w:pPr>
      <w:r>
        <w:t xml:space="preserve">Colorado Plateau </w:t>
      </w:r>
      <w:proofErr w:type="spellStart"/>
      <w:r>
        <w:t>Blackbrush</w:t>
      </w:r>
      <w:proofErr w:type="spellEnd"/>
      <w:r>
        <w:t>-Mormon-tea Shrubland</w:t>
      </w:r>
    </w:p>
    <w:p w:rsidR="00101EE4" w:rsidP="00101EE4" w:rsidRDefault="00101EE4" w14:paraId="074FC5A5" w14:textId="078A58EF">
      <w:r>
        <w:t xmlns:w="http://schemas.openxmlformats.org/wordprocessingml/2006/main">BpS Model/Description Version: Aug. 2020</w:t>
      </w:r>
      <w:r>
        <w:tab/>
      </w:r>
      <w:r>
        <w:tab/>
      </w:r>
      <w:r>
        <w:tab/>
      </w:r>
      <w:r>
        <w:tab/>
      </w:r>
      <w:r>
        <w:tab/>
      </w:r>
      <w:r>
        <w:tab/>
      </w:r>
      <w:r>
        <w:tab/>
      </w:r>
    </w:p>
    <w:p w:rsidR="00101EE4" w:rsidP="00101EE4" w:rsidRDefault="00101EE4" w14:paraId="02685A8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84"/>
        <w:gridCol w:w="1392"/>
        <w:gridCol w:w="852"/>
      </w:tblGrid>
      <w:tr w:rsidRPr="00101EE4" w:rsidR="00101EE4" w:rsidTr="00101EE4" w14:paraId="2AC1B934" w14:textId="77777777">
        <w:tc>
          <w:tcPr>
            <w:tcW w:w="1752" w:type="dxa"/>
            <w:tcBorders>
              <w:top w:val="single" w:color="auto" w:sz="2" w:space="0"/>
              <w:left w:val="single" w:color="auto" w:sz="12" w:space="0"/>
              <w:bottom w:val="single" w:color="000000" w:sz="12" w:space="0"/>
            </w:tcBorders>
            <w:shd w:val="clear" w:color="auto" w:fill="auto"/>
          </w:tcPr>
          <w:p w:rsidRPr="00101EE4" w:rsidR="00101EE4" w:rsidP="00C128D7" w:rsidRDefault="00101EE4" w14:paraId="5EDDD2DE" w14:textId="77777777">
            <w:pPr>
              <w:rPr>
                <w:b/>
                <w:bCs/>
              </w:rPr>
            </w:pPr>
            <w:r w:rsidRPr="00101EE4">
              <w:rPr>
                <w:b/>
                <w:bCs/>
              </w:rPr>
              <w:t>Modelers</w:t>
            </w:r>
          </w:p>
        </w:tc>
        <w:tc>
          <w:tcPr>
            <w:tcW w:w="2784" w:type="dxa"/>
            <w:tcBorders>
              <w:top w:val="single" w:color="auto" w:sz="2" w:space="0"/>
              <w:bottom w:val="single" w:color="000000" w:sz="12" w:space="0"/>
              <w:right w:val="single" w:color="000000" w:sz="12" w:space="0"/>
            </w:tcBorders>
            <w:shd w:val="clear" w:color="auto" w:fill="auto"/>
          </w:tcPr>
          <w:p w:rsidRPr="00101EE4" w:rsidR="00101EE4" w:rsidP="00C128D7" w:rsidRDefault="00101EE4" w14:paraId="71543FD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01EE4" w:rsidR="00101EE4" w:rsidP="00C128D7" w:rsidRDefault="00101EE4" w14:paraId="04CFA040" w14:textId="77777777">
            <w:pPr>
              <w:rPr>
                <w:b/>
                <w:bCs/>
              </w:rPr>
            </w:pPr>
            <w:r w:rsidRPr="00101EE4">
              <w:rPr>
                <w:b/>
                <w:bCs/>
              </w:rPr>
              <w:t>Reviewers</w:t>
            </w:r>
          </w:p>
        </w:tc>
        <w:tc>
          <w:tcPr>
            <w:tcW w:w="852" w:type="dxa"/>
            <w:tcBorders>
              <w:top w:val="single" w:color="auto" w:sz="2" w:space="0"/>
              <w:bottom w:val="single" w:color="000000" w:sz="12" w:space="0"/>
            </w:tcBorders>
            <w:shd w:val="clear" w:color="auto" w:fill="auto"/>
          </w:tcPr>
          <w:p w:rsidRPr="00101EE4" w:rsidR="00101EE4" w:rsidP="00C128D7" w:rsidRDefault="00101EE4" w14:paraId="4BAEEE2E" w14:textId="77777777">
            <w:pPr>
              <w:rPr>
                <w:b/>
                <w:bCs/>
              </w:rPr>
            </w:pPr>
          </w:p>
        </w:tc>
      </w:tr>
      <w:tr w:rsidRPr="00101EE4" w:rsidR="00101EE4" w:rsidTr="00101EE4" w14:paraId="0E5B08C9" w14:textId="77777777">
        <w:tc>
          <w:tcPr>
            <w:tcW w:w="1752" w:type="dxa"/>
            <w:tcBorders>
              <w:top w:val="single" w:color="000000" w:sz="12" w:space="0"/>
              <w:left w:val="single" w:color="auto" w:sz="12" w:space="0"/>
            </w:tcBorders>
            <w:shd w:val="clear" w:color="auto" w:fill="auto"/>
          </w:tcPr>
          <w:p w:rsidRPr="00101EE4" w:rsidR="00101EE4" w:rsidP="00C128D7" w:rsidRDefault="00101EE4" w14:paraId="43A820F3" w14:textId="77777777">
            <w:pPr>
              <w:rPr>
                <w:bCs/>
              </w:rPr>
            </w:pPr>
            <w:r w:rsidRPr="00101EE4">
              <w:rPr>
                <w:bCs/>
              </w:rPr>
              <w:t>Mike Behrens</w:t>
            </w:r>
          </w:p>
        </w:tc>
        <w:tc>
          <w:tcPr>
            <w:tcW w:w="2784" w:type="dxa"/>
            <w:tcBorders>
              <w:top w:val="single" w:color="000000" w:sz="12" w:space="0"/>
              <w:right w:val="single" w:color="000000" w:sz="12" w:space="0"/>
            </w:tcBorders>
            <w:shd w:val="clear" w:color="auto" w:fill="auto"/>
          </w:tcPr>
          <w:p w:rsidRPr="00101EE4" w:rsidR="00101EE4" w:rsidP="00C128D7" w:rsidRDefault="00101EE4" w14:paraId="71830673" w14:textId="77777777">
            <w:r w:rsidRPr="00101EE4">
              <w:t>Mike_Behrens@blm.gov</w:t>
            </w:r>
          </w:p>
        </w:tc>
        <w:tc>
          <w:tcPr>
            <w:tcW w:w="1392" w:type="dxa"/>
            <w:tcBorders>
              <w:top w:val="single" w:color="000000" w:sz="12" w:space="0"/>
              <w:left w:val="single" w:color="000000" w:sz="12" w:space="0"/>
            </w:tcBorders>
            <w:shd w:val="clear" w:color="auto" w:fill="auto"/>
          </w:tcPr>
          <w:p w:rsidRPr="00101EE4" w:rsidR="00101EE4" w:rsidP="00C128D7" w:rsidRDefault="00101EE4" w14:paraId="6CE497AE" w14:textId="77777777">
            <w:r w:rsidRPr="00101EE4">
              <w:t>None</w:t>
            </w:r>
          </w:p>
        </w:tc>
        <w:tc>
          <w:tcPr>
            <w:tcW w:w="852" w:type="dxa"/>
            <w:tcBorders>
              <w:top w:val="single" w:color="000000" w:sz="12" w:space="0"/>
            </w:tcBorders>
            <w:shd w:val="clear" w:color="auto" w:fill="auto"/>
          </w:tcPr>
          <w:p w:rsidRPr="00101EE4" w:rsidR="00101EE4" w:rsidP="00C128D7" w:rsidRDefault="00101EE4" w14:paraId="2FD26A15" w14:textId="77777777">
            <w:r w:rsidRPr="00101EE4">
              <w:t>None</w:t>
            </w:r>
          </w:p>
        </w:tc>
      </w:tr>
      <w:tr w:rsidRPr="00101EE4" w:rsidR="00101EE4" w:rsidTr="00101EE4" w14:paraId="33426AC7" w14:textId="77777777">
        <w:tc>
          <w:tcPr>
            <w:tcW w:w="1752" w:type="dxa"/>
            <w:tcBorders>
              <w:left w:val="single" w:color="auto" w:sz="12" w:space="0"/>
            </w:tcBorders>
            <w:shd w:val="clear" w:color="auto" w:fill="auto"/>
          </w:tcPr>
          <w:p w:rsidRPr="00101EE4" w:rsidR="00101EE4" w:rsidP="00C128D7" w:rsidRDefault="00101EE4" w14:paraId="26AC5016" w14:textId="77777777">
            <w:pPr>
              <w:rPr>
                <w:bCs/>
              </w:rPr>
            </w:pPr>
            <w:r w:rsidRPr="00101EE4">
              <w:rPr>
                <w:bCs/>
              </w:rPr>
              <w:t xml:space="preserve">Kara </w:t>
            </w:r>
            <w:proofErr w:type="spellStart"/>
            <w:r w:rsidRPr="00101EE4">
              <w:rPr>
                <w:bCs/>
              </w:rPr>
              <w:t>Paintner</w:t>
            </w:r>
            <w:proofErr w:type="spellEnd"/>
          </w:p>
        </w:tc>
        <w:tc>
          <w:tcPr>
            <w:tcW w:w="2784" w:type="dxa"/>
            <w:tcBorders>
              <w:right w:val="single" w:color="000000" w:sz="12" w:space="0"/>
            </w:tcBorders>
            <w:shd w:val="clear" w:color="auto" w:fill="auto"/>
          </w:tcPr>
          <w:p w:rsidRPr="00101EE4" w:rsidR="00101EE4" w:rsidP="00C128D7" w:rsidRDefault="00101EE4" w14:paraId="312C999F" w14:textId="77777777">
            <w:r w:rsidRPr="00101EE4">
              <w:t>Kara_Paintner@nps.gov</w:t>
            </w:r>
          </w:p>
        </w:tc>
        <w:tc>
          <w:tcPr>
            <w:tcW w:w="1392" w:type="dxa"/>
            <w:tcBorders>
              <w:left w:val="single" w:color="000000" w:sz="12" w:space="0"/>
            </w:tcBorders>
            <w:shd w:val="clear" w:color="auto" w:fill="auto"/>
          </w:tcPr>
          <w:p w:rsidRPr="00101EE4" w:rsidR="00101EE4" w:rsidP="00C128D7" w:rsidRDefault="00101EE4" w14:paraId="589D370F" w14:textId="77777777">
            <w:r w:rsidRPr="00101EE4">
              <w:t>None</w:t>
            </w:r>
          </w:p>
        </w:tc>
        <w:tc>
          <w:tcPr>
            <w:tcW w:w="852" w:type="dxa"/>
            <w:shd w:val="clear" w:color="auto" w:fill="auto"/>
          </w:tcPr>
          <w:p w:rsidRPr="00101EE4" w:rsidR="00101EE4" w:rsidP="00C128D7" w:rsidRDefault="00101EE4" w14:paraId="52844BB9" w14:textId="77777777">
            <w:r w:rsidRPr="00101EE4">
              <w:t>None</w:t>
            </w:r>
          </w:p>
        </w:tc>
      </w:tr>
      <w:tr w:rsidRPr="00101EE4" w:rsidR="00101EE4" w:rsidTr="00101EE4" w14:paraId="72BBBE2E" w14:textId="77777777">
        <w:tc>
          <w:tcPr>
            <w:tcW w:w="1752" w:type="dxa"/>
            <w:tcBorders>
              <w:left w:val="single" w:color="auto" w:sz="12" w:space="0"/>
              <w:bottom w:val="single" w:color="auto" w:sz="2" w:space="0"/>
            </w:tcBorders>
            <w:shd w:val="clear" w:color="auto" w:fill="auto"/>
          </w:tcPr>
          <w:p w:rsidRPr="00101EE4" w:rsidR="00101EE4" w:rsidP="00C128D7" w:rsidRDefault="00101EE4" w14:paraId="4F652D56" w14:textId="77777777">
            <w:pPr>
              <w:rPr>
                <w:bCs/>
              </w:rPr>
            </w:pPr>
            <w:r w:rsidRPr="00101EE4">
              <w:rPr>
                <w:bCs/>
              </w:rPr>
              <w:t>None</w:t>
            </w:r>
          </w:p>
        </w:tc>
        <w:tc>
          <w:tcPr>
            <w:tcW w:w="2784" w:type="dxa"/>
            <w:tcBorders>
              <w:right w:val="single" w:color="000000" w:sz="12" w:space="0"/>
            </w:tcBorders>
            <w:shd w:val="clear" w:color="auto" w:fill="auto"/>
          </w:tcPr>
          <w:p w:rsidRPr="00101EE4" w:rsidR="00101EE4" w:rsidP="00C128D7" w:rsidRDefault="00101EE4" w14:paraId="66F63F3E" w14:textId="77777777">
            <w:r w:rsidRPr="00101EE4">
              <w:t>None</w:t>
            </w:r>
          </w:p>
        </w:tc>
        <w:tc>
          <w:tcPr>
            <w:tcW w:w="1392" w:type="dxa"/>
            <w:tcBorders>
              <w:left w:val="single" w:color="000000" w:sz="12" w:space="0"/>
              <w:bottom w:val="single" w:color="auto" w:sz="2" w:space="0"/>
            </w:tcBorders>
            <w:shd w:val="clear" w:color="auto" w:fill="auto"/>
          </w:tcPr>
          <w:p w:rsidRPr="00101EE4" w:rsidR="00101EE4" w:rsidP="00C128D7" w:rsidRDefault="00101EE4" w14:paraId="52241A11" w14:textId="77777777">
            <w:r w:rsidRPr="00101EE4">
              <w:t>None</w:t>
            </w:r>
          </w:p>
        </w:tc>
        <w:tc>
          <w:tcPr>
            <w:tcW w:w="852" w:type="dxa"/>
            <w:shd w:val="clear" w:color="auto" w:fill="auto"/>
          </w:tcPr>
          <w:p w:rsidRPr="00101EE4" w:rsidR="00101EE4" w:rsidP="00C128D7" w:rsidRDefault="00101EE4" w14:paraId="74EA417B" w14:textId="77777777">
            <w:r w:rsidRPr="00101EE4">
              <w:t>None</w:t>
            </w:r>
          </w:p>
        </w:tc>
      </w:tr>
    </w:tbl>
    <w:p w:rsidR="00101EE4" w:rsidP="00101EE4" w:rsidRDefault="00101EE4" w14:paraId="34FA5EA0" w14:textId="77777777"/>
    <w:p w:rsidR="00101EE4" w:rsidP="00101EE4" w:rsidRDefault="00101EE4" w14:paraId="0D9CBD8F" w14:textId="77777777">
      <w:pPr>
        <w:pStyle w:val="InfoPara"/>
      </w:pPr>
      <w:r>
        <w:t>Vegetation Type</w:t>
      </w:r>
    </w:p>
    <w:p w:rsidR="00101EE4" w:rsidP="00101EE4" w:rsidRDefault="00101EE4" w14:paraId="2781B004" w14:textId="335FD9B7">
      <w:bookmarkStart w:name="_GoBack" w:id="0"/>
      <w:bookmarkEnd w:id="0"/>
      <w:r>
        <w:t>Shrubland</w:t>
      </w:r>
    </w:p>
    <w:p w:rsidR="00101EE4" w:rsidP="00101EE4" w:rsidRDefault="00101EE4" w14:paraId="40DC3B36" w14:textId="77777777">
      <w:pPr>
        <w:pStyle w:val="InfoPara"/>
      </w:pPr>
      <w:r>
        <w:t>Map Zones</w:t>
      </w:r>
    </w:p>
    <w:p w:rsidRPr="00123A5C" w:rsidR="00101EE4" w:rsidP="00101EE4" w:rsidRDefault="00050DB9" w14:paraId="2E4C37E0" w14:textId="62FB5635">
      <w:r w:rsidRPr="00123A5C">
        <w:t>16,</w:t>
      </w:r>
      <w:r w:rsidR="004951EA">
        <w:t xml:space="preserve"> </w:t>
      </w:r>
      <w:r w:rsidRPr="00123A5C">
        <w:t>23,</w:t>
      </w:r>
      <w:r w:rsidR="004951EA">
        <w:t xml:space="preserve"> </w:t>
      </w:r>
      <w:r w:rsidRPr="00123A5C">
        <w:t>24</w:t>
      </w:r>
      <w:r w:rsidR="001C642A">
        <w:t>,</w:t>
      </w:r>
      <w:r w:rsidR="004951EA">
        <w:t xml:space="preserve"> </w:t>
      </w:r>
      <w:r w:rsidR="001C642A">
        <w:t>25</w:t>
      </w:r>
    </w:p>
    <w:p w:rsidR="00101EE4" w:rsidP="00101EE4" w:rsidRDefault="6E166B4F" w14:paraId="431B909B" w14:textId="14C4E858">
      <w:pPr>
        <w:pStyle w:val="InfoPara"/>
      </w:pPr>
      <w:r>
        <w:t>Geographic Range</w:t>
      </w:r>
    </w:p>
    <w:p w:rsidR="00101EE4" w:rsidP="00101EE4" w:rsidRDefault="6E166B4F" w14:paraId="0C92D84C" w14:textId="06DB56A3">
      <w:r>
        <w:t>Occurs in the Southwest, southern Great Plains, Great Basin, Colorado Plateau, and California geographic areas.</w:t>
      </w:r>
    </w:p>
    <w:p w:rsidR="00101EE4" w:rsidP="00101EE4" w:rsidRDefault="00101EE4" w14:paraId="47C48116" w14:textId="77777777">
      <w:pPr>
        <w:pStyle w:val="InfoPara"/>
      </w:pPr>
      <w:r>
        <w:t>Biophysical Site Description</w:t>
      </w:r>
    </w:p>
    <w:p w:rsidR="00101EE4" w:rsidP="00101EE4" w:rsidRDefault="00101EE4" w14:paraId="508A6E94" w14:textId="73C429F8">
      <w:r>
        <w:t xml:space="preserve">This ecological system occurs in the Colorado Plateau on </w:t>
      </w:r>
      <w:proofErr w:type="spellStart"/>
      <w:r>
        <w:t>benchlands</w:t>
      </w:r>
      <w:proofErr w:type="spellEnd"/>
      <w:r>
        <w:t>, colluvial slopes, pediments</w:t>
      </w:r>
      <w:r w:rsidR="004951EA">
        <w:t>,</w:t>
      </w:r>
      <w:r>
        <w:t xml:space="preserve"> or bajadas. Elevation ranges from 560-1</w:t>
      </w:r>
      <w:r w:rsidR="004951EA">
        <w:t>,</w:t>
      </w:r>
      <w:r>
        <w:t>600m. Precipitation is generally &lt;12in. Substrates are shallow, typically calcareous, non-saline</w:t>
      </w:r>
      <w:r w:rsidR="004951EA">
        <w:t>,</w:t>
      </w:r>
      <w:r>
        <w:t xml:space="preserve"> and gravelly or sandy soils over sandstone or limestone bedrock, caliche</w:t>
      </w:r>
      <w:r w:rsidR="004951EA">
        <w:t>,</w:t>
      </w:r>
      <w:r>
        <w:t xml:space="preserve"> or limestone alluvium.</w:t>
      </w:r>
    </w:p>
    <w:p w:rsidR="00101EE4" w:rsidP="00101EE4" w:rsidRDefault="00101EE4" w14:paraId="789B1B28" w14:textId="77777777">
      <w:pPr>
        <w:pStyle w:val="InfoPara"/>
      </w:pPr>
      <w:r>
        <w:t>Vegetation Description</w:t>
      </w:r>
    </w:p>
    <w:p w:rsidR="00101EE4" w:rsidP="00101EE4" w:rsidRDefault="00101EE4" w14:paraId="7192F6D9" w14:textId="7761B11C">
      <w:r>
        <w:t xml:space="preserve">The vegetation is characterized by an extensive open shrublands dominated by </w:t>
      </w:r>
      <w:proofErr w:type="spellStart"/>
      <w:r w:rsidRPr="00215E53">
        <w:rPr>
          <w:i/>
        </w:rPr>
        <w:t>Coleogyne</w:t>
      </w:r>
      <w:proofErr w:type="spellEnd"/>
      <w:r w:rsidRPr="00215E53">
        <w:rPr>
          <w:i/>
        </w:rPr>
        <w:t xml:space="preserve"> </w:t>
      </w:r>
      <w:proofErr w:type="spellStart"/>
      <w:r w:rsidRPr="00215E53">
        <w:rPr>
          <w:i/>
        </w:rPr>
        <w:t>ramosissima</w:t>
      </w:r>
      <w:proofErr w:type="spellEnd"/>
      <w:r>
        <w:t xml:space="preserve"> often with </w:t>
      </w:r>
      <w:r w:rsidRPr="00215E53">
        <w:rPr>
          <w:i/>
        </w:rPr>
        <w:t xml:space="preserve">Ephedra </w:t>
      </w:r>
      <w:proofErr w:type="spellStart"/>
      <w:r w:rsidRPr="00215E53">
        <w:rPr>
          <w:i/>
        </w:rPr>
        <w:t>viridis</w:t>
      </w:r>
      <w:proofErr w:type="spellEnd"/>
      <w:r>
        <w:t xml:space="preserve">, </w:t>
      </w:r>
      <w:r w:rsidRPr="00215E53">
        <w:rPr>
          <w:i/>
        </w:rPr>
        <w:t xml:space="preserve">Ephedra </w:t>
      </w:r>
      <w:proofErr w:type="spellStart"/>
      <w:r w:rsidRPr="00215E53">
        <w:rPr>
          <w:i/>
        </w:rPr>
        <w:t>torreyana</w:t>
      </w:r>
      <w:proofErr w:type="spellEnd"/>
      <w:r w:rsidR="004951EA">
        <w:t>,</w:t>
      </w:r>
      <w:r>
        <w:t xml:space="preserve"> or </w:t>
      </w:r>
      <w:proofErr w:type="spellStart"/>
      <w:r w:rsidRPr="00215E53">
        <w:rPr>
          <w:i/>
        </w:rPr>
        <w:t>Grayia</w:t>
      </w:r>
      <w:proofErr w:type="spellEnd"/>
      <w:r w:rsidRPr="00215E53">
        <w:rPr>
          <w:i/>
        </w:rPr>
        <w:t xml:space="preserve"> </w:t>
      </w:r>
      <w:proofErr w:type="spellStart"/>
      <w:r w:rsidRPr="00215E53">
        <w:rPr>
          <w:i/>
        </w:rPr>
        <w:t>spinosa</w:t>
      </w:r>
      <w:proofErr w:type="spellEnd"/>
      <w:r>
        <w:t xml:space="preserve">. Sandy portions may include </w:t>
      </w:r>
      <w:r w:rsidRPr="00215E53">
        <w:rPr>
          <w:i/>
        </w:rPr>
        <w:t xml:space="preserve">Artemisia </w:t>
      </w:r>
      <w:proofErr w:type="spellStart"/>
      <w:r w:rsidRPr="00215E53">
        <w:rPr>
          <w:i/>
        </w:rPr>
        <w:t>filifolia</w:t>
      </w:r>
      <w:proofErr w:type="spellEnd"/>
      <w:r>
        <w:t xml:space="preserve"> as co</w:t>
      </w:r>
      <w:r w:rsidR="004951EA">
        <w:t>-</w:t>
      </w:r>
      <w:r>
        <w:t xml:space="preserve">dominant. The herbaceous layer is sparse (usually &lt;10% but may reach 15% in wet years) and composed of graminoids such as </w:t>
      </w:r>
      <w:proofErr w:type="spellStart"/>
      <w:r w:rsidRPr="00215E53">
        <w:rPr>
          <w:i/>
        </w:rPr>
        <w:t>Achnatherum</w:t>
      </w:r>
      <w:proofErr w:type="spellEnd"/>
      <w:r w:rsidRPr="00215E53">
        <w:rPr>
          <w:i/>
        </w:rPr>
        <w:t xml:space="preserve"> </w:t>
      </w:r>
      <w:proofErr w:type="spellStart"/>
      <w:r w:rsidRPr="00215E53">
        <w:rPr>
          <w:i/>
        </w:rPr>
        <w:t>hymenoides</w:t>
      </w:r>
      <w:proofErr w:type="spellEnd"/>
      <w:r>
        <w:t xml:space="preserve">, </w:t>
      </w:r>
      <w:proofErr w:type="spellStart"/>
      <w:r w:rsidRPr="00215E53">
        <w:rPr>
          <w:i/>
        </w:rPr>
        <w:t>Pleuraphis</w:t>
      </w:r>
      <w:proofErr w:type="spellEnd"/>
      <w:r w:rsidRPr="00215E53">
        <w:rPr>
          <w:i/>
        </w:rPr>
        <w:t xml:space="preserve"> </w:t>
      </w:r>
      <w:proofErr w:type="spellStart"/>
      <w:r w:rsidRPr="00215E53">
        <w:rPr>
          <w:i/>
        </w:rPr>
        <w:t>jamesii</w:t>
      </w:r>
      <w:proofErr w:type="spellEnd"/>
      <w:r w:rsidR="004951EA">
        <w:t>,</w:t>
      </w:r>
      <w:r>
        <w:t xml:space="preserve"> or </w:t>
      </w:r>
      <w:proofErr w:type="spellStart"/>
      <w:r w:rsidRPr="00215E53">
        <w:rPr>
          <w:i/>
        </w:rPr>
        <w:t>Sporobolus</w:t>
      </w:r>
      <w:proofErr w:type="spellEnd"/>
      <w:r w:rsidRPr="00215E53">
        <w:rPr>
          <w:i/>
        </w:rPr>
        <w:t xml:space="preserve"> </w:t>
      </w:r>
      <w:proofErr w:type="spellStart"/>
      <w:r w:rsidRPr="00215E53">
        <w:rPr>
          <w:i/>
        </w:rPr>
        <w:t>cryptandrus</w:t>
      </w:r>
      <w:proofErr w:type="spellEnd"/>
      <w:r>
        <w:t>.</w:t>
      </w:r>
    </w:p>
    <w:p w:rsidR="00101EE4" w:rsidP="00101EE4" w:rsidRDefault="00101EE4" w14:paraId="33E9C35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Coleogyne ramosissima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viridis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Mormon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EPTO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Ephedra torreyana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Torrey's jointfir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bl>
    <w:p>
      <w:r>
        <w:rPr>
          <w:sz w:val="16"/>
        </w:rPr>
        <w:t>Species names are from the NRCS PLANTS database. Check species codes at http://plants.usda.gov.</w:t>
      </w:r>
    </w:p>
    <w:p w:rsidR="00101EE4" w:rsidP="00101EE4" w:rsidRDefault="00101EE4" w14:paraId="7893D787" w14:textId="77777777">
      <w:pPr>
        <w:pStyle w:val="InfoPara"/>
      </w:pPr>
      <w:r>
        <w:t>Disturbance Description</w:t>
      </w:r>
    </w:p>
    <w:p w:rsidR="00101EE4" w:rsidP="00101EE4" w:rsidRDefault="00101EE4" w14:paraId="12658429" w14:textId="71E15ECB">
      <w:r>
        <w:t xml:space="preserve">Fire </w:t>
      </w:r>
      <w:r w:rsidR="004951EA">
        <w:t>R</w:t>
      </w:r>
      <w:r>
        <w:t xml:space="preserve">egime </w:t>
      </w:r>
      <w:r w:rsidR="004951EA">
        <w:t>G</w:t>
      </w:r>
      <w:r>
        <w:t xml:space="preserve">roup III. The mean fire interval is generally </w:t>
      </w:r>
      <w:r w:rsidR="004951EA">
        <w:t>~</w:t>
      </w:r>
      <w:r>
        <w:t>75yrs with high variability due to annual variation in drying of shrub foliage, shrub mortality</w:t>
      </w:r>
      <w:r w:rsidR="004951EA">
        <w:t>,</w:t>
      </w:r>
      <w:r>
        <w:t xml:space="preserve"> and grass and forb production related to drought and moisture cycles. There is also high variation in ignitions and associated fire weather. Fire years are typically correlated with high spring moisture years in geographic areas dominated by cool season moisture and high summer moisture in areas dominated by monsoon season rains. Fire intervals would have been much longer in the drier geographic areas, with return intervals on the order of 200yrs+. Fire size would have been small because of the </w:t>
      </w:r>
      <w:r>
        <w:lastRenderedPageBreak/>
        <w:t xml:space="preserve">discontinuous fuel. Topographic breaks dissect the landscape, and isolated pockets of vegetation are separated by rock walls or steep canyons. </w:t>
      </w:r>
    </w:p>
    <w:p w:rsidR="00101EE4" w:rsidP="00101EE4" w:rsidRDefault="00101EE4" w14:paraId="4D6DFBEA" w14:textId="77777777"/>
    <w:p w:rsidR="00101EE4" w:rsidP="00101EE4" w:rsidRDefault="00101EE4" w14:paraId="1D24FBA5" w14:textId="47D1F62D">
      <w:proofErr w:type="spellStart"/>
      <w:r>
        <w:t>Blackbrush</w:t>
      </w:r>
      <w:proofErr w:type="spellEnd"/>
      <w:r>
        <w:t xml:space="preserve"> is fire-intolerant and does not resprout following fire. </w:t>
      </w:r>
      <w:proofErr w:type="spellStart"/>
      <w:r>
        <w:t>Blackbrush</w:t>
      </w:r>
      <w:proofErr w:type="spellEnd"/>
      <w:r>
        <w:t xml:space="preserve"> may be slow to reestablish following fire, and grasses may dominate immediately following fire. Invasion of non-native grasses following fire is likely under current conditions (see also Adjacency/</w:t>
      </w:r>
      <w:r w:rsidR="004951EA">
        <w:t xml:space="preserve"> </w:t>
      </w:r>
      <w:r>
        <w:t>Identification Concerns).</w:t>
      </w:r>
    </w:p>
    <w:p w:rsidR="00101EE4" w:rsidP="00101EE4" w:rsidRDefault="00101EE4" w14:paraId="375C22DA"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146</w:t>
            </w:r>
          </w:p>
        </w:tc>
        <w:tc>
          <w:p>
            <w:pPr>
              <w:jc w:val="center"/>
            </w:pPr>
            <w:r>
              <w:t>53</w:t>
            </w:r>
          </w:p>
        </w:tc>
        <w:tc>
          <w:p>
            <w:pPr>
              <w:jc w:val="center"/>
            </w:pPr>
            <w:r>
              <w:t/>
            </w:r>
          </w:p>
        </w:tc>
        <w:tc>
          <w:p>
            <w:pPr>
              <w:jc w:val="center"/>
            </w:pPr>
            <w:r>
              <w:t/>
            </w:r>
          </w:p>
        </w:tc>
      </w:tr>
      <w:tr>
        <w:tc>
          <w:p>
            <w:pPr>
              <w:jc w:val="center"/>
            </w:pPr>
            <w:r>
              <w:t>Moderate (Mixed)</w:t>
            </w:r>
          </w:p>
        </w:tc>
        <w:tc>
          <w:p>
            <w:pPr>
              <w:jc w:val="center"/>
            </w:pPr>
            <w:r>
              <w:t>162</w:t>
            </w:r>
          </w:p>
        </w:tc>
        <w:tc>
          <w:p>
            <w:pPr>
              <w:jc w:val="center"/>
            </w:pPr>
            <w:r>
              <w:t>47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1EE4" w:rsidP="00101EE4" w:rsidRDefault="00101EE4" w14:paraId="10406CB7" w14:textId="77777777">
      <w:pPr>
        <w:pStyle w:val="InfoPara"/>
      </w:pPr>
      <w:r>
        <w:t>Scale Description</w:t>
      </w:r>
    </w:p>
    <w:p w:rsidR="00101EE4" w:rsidP="00101EE4" w:rsidRDefault="00101EE4" w14:paraId="4E7C2D70" w14:textId="583A497E">
      <w:r>
        <w:t xml:space="preserve">Large areas of this </w:t>
      </w:r>
      <w:r w:rsidR="004951EA">
        <w:t>Biophysical Setting (</w:t>
      </w:r>
      <w:r>
        <w:t>BpS</w:t>
      </w:r>
      <w:r w:rsidR="004951EA">
        <w:t>)</w:t>
      </w:r>
      <w:r>
        <w:t xml:space="preserve"> are represented by the driest portions of the Mohave, Sonoran</w:t>
      </w:r>
      <w:r w:rsidR="004951EA">
        <w:t>,</w:t>
      </w:r>
      <w:r>
        <w:t xml:space="preserve"> and Chihuahuan deserts. Smaller areas of cold desert would be located on the Colorado Plateau. The patch sizes created by fire would be small (10s to 100s of acres) because of the discontinuous </w:t>
      </w:r>
      <w:r w:rsidR="00CD1EE8">
        <w:t>fuels</w:t>
      </w:r>
      <w:r>
        <w:t>. Drought stress, however, would create large patches (</w:t>
      </w:r>
      <w:r w:rsidR="00CD1EE8">
        <w:t>100</w:t>
      </w:r>
      <w:r w:rsidR="004951EA">
        <w:t>,</w:t>
      </w:r>
      <w:r w:rsidR="00CD1EE8">
        <w:t>000+ac).</w:t>
      </w:r>
    </w:p>
    <w:p w:rsidR="00101EE4" w:rsidP="00101EE4" w:rsidRDefault="00101EE4" w14:paraId="2D957190" w14:textId="77777777">
      <w:pPr>
        <w:pStyle w:val="InfoPara"/>
      </w:pPr>
      <w:r>
        <w:t>Adjacency or Identification Concerns</w:t>
      </w:r>
    </w:p>
    <w:p w:rsidR="00101EE4" w:rsidP="00101EE4" w:rsidRDefault="00101EE4" w14:paraId="70977902" w14:textId="6DFE8A14">
      <w:r>
        <w:t xml:space="preserve">Following fires, the invasion of non-native annual grasses is likely. Invasion of exotic annual grasses has drastically altered the fire regime in these areas. Where non-native annual grasses have invaded, fire may be much more frequent than the reference condition and can cause a rapid decline in ecological function (and </w:t>
      </w:r>
      <w:r w:rsidR="00CD1EE8">
        <w:t xml:space="preserve">a </w:t>
      </w:r>
      <w:r>
        <w:t>higher Fire Regime Condition Class).</w:t>
      </w:r>
    </w:p>
    <w:p w:rsidR="00101EE4" w:rsidP="00101EE4" w:rsidRDefault="00101EE4" w14:paraId="4C4B4E91" w14:textId="77777777"/>
    <w:p w:rsidR="00101EE4" w:rsidP="00101EE4" w:rsidRDefault="00101EE4" w14:paraId="39386690" w14:textId="487DF9A1">
      <w:r>
        <w:t xml:space="preserve">This model may be </w:t>
      </w:r>
      <w:proofErr w:type="gramStart"/>
      <w:r>
        <w:t>similar to</w:t>
      </w:r>
      <w:proofErr w:type="gramEnd"/>
      <w:r>
        <w:t xml:space="preserve"> the following Ecological Systems: 1074</w:t>
      </w:r>
      <w:r w:rsidR="004951EA">
        <w:t xml:space="preserve"> --</w:t>
      </w:r>
      <w:r w:rsidR="00CD1EE8">
        <w:t xml:space="preserve"> </w:t>
      </w:r>
      <w:proofErr w:type="spellStart"/>
      <w:r>
        <w:t>Chihuahuan</w:t>
      </w:r>
      <w:proofErr w:type="spellEnd"/>
      <w:r>
        <w:t xml:space="preserve"> </w:t>
      </w:r>
      <w:proofErr w:type="spellStart"/>
      <w:r>
        <w:t>Creosotebush</w:t>
      </w:r>
      <w:proofErr w:type="spellEnd"/>
      <w:r>
        <w:t xml:space="preserve"> Xeric Basin Desert Scrub; 1076</w:t>
      </w:r>
      <w:r w:rsidR="004951EA">
        <w:t xml:space="preserve"> --</w:t>
      </w:r>
      <w:r w:rsidR="00CD1EE8">
        <w:t xml:space="preserve"> </w:t>
      </w:r>
      <w:r>
        <w:t>Chihuahuan Stabilized Coppice Dune and Sand Flat Scrub; 1077</w:t>
      </w:r>
      <w:r w:rsidR="004951EA">
        <w:t xml:space="preserve"> --</w:t>
      </w:r>
      <w:r w:rsidR="00CD1EE8">
        <w:t xml:space="preserve"> </w:t>
      </w:r>
      <w:r>
        <w:t>Chihuahuan Succulent Desert Scrub; 1087</w:t>
      </w:r>
      <w:r w:rsidR="004951EA">
        <w:t xml:space="preserve"> --</w:t>
      </w:r>
      <w:r w:rsidR="00CD1EE8">
        <w:t xml:space="preserve"> </w:t>
      </w:r>
      <w:r>
        <w:t xml:space="preserve">Sonora-Mojave </w:t>
      </w:r>
      <w:proofErr w:type="spellStart"/>
      <w:r>
        <w:t>Creosotebush</w:t>
      </w:r>
      <w:proofErr w:type="spellEnd"/>
      <w:r>
        <w:t>-White Bursage Desert Scrub; 1090</w:t>
      </w:r>
      <w:r w:rsidR="004951EA">
        <w:t xml:space="preserve"> --</w:t>
      </w:r>
      <w:r w:rsidR="00CD1EE8">
        <w:t xml:space="preserve"> </w:t>
      </w:r>
      <w:r>
        <w:t>Sonoran Granite Outcrop Desert Scrub; 1091</w:t>
      </w:r>
      <w:r w:rsidR="004951EA">
        <w:t xml:space="preserve"> --</w:t>
      </w:r>
      <w:r w:rsidR="00CD1EE8">
        <w:t xml:space="preserve"> </w:t>
      </w:r>
      <w:r>
        <w:t>Sonoran Mid-Elevation Desert Scrub; and 1109</w:t>
      </w:r>
      <w:r w:rsidR="004951EA">
        <w:t xml:space="preserve"> --</w:t>
      </w:r>
      <w:r w:rsidR="00CD1EE8">
        <w:t xml:space="preserve"> </w:t>
      </w:r>
      <w:r>
        <w:t>Sonoran Paloverde-Mixed Cacti Desert Scrub.</w:t>
      </w:r>
    </w:p>
    <w:p w:rsidR="00101EE4" w:rsidP="00101EE4" w:rsidRDefault="00101EE4" w14:paraId="49C607D7" w14:textId="77777777">
      <w:pPr>
        <w:pStyle w:val="InfoPara"/>
      </w:pPr>
      <w:r>
        <w:t>Issues or Problems</w:t>
      </w:r>
    </w:p>
    <w:p w:rsidR="00101EE4" w:rsidP="00101EE4" w:rsidRDefault="00101EE4" w14:paraId="2CF34F94" w14:textId="77777777"/>
    <w:p w:rsidR="00101EE4" w:rsidP="00101EE4" w:rsidRDefault="00101EE4" w14:paraId="0F5F9EA6" w14:textId="77777777">
      <w:pPr>
        <w:pStyle w:val="InfoPara"/>
      </w:pPr>
      <w:r>
        <w:t>Native Uncharacteristic Conditions</w:t>
      </w:r>
    </w:p>
    <w:p w:rsidR="00101EE4" w:rsidP="00101EE4" w:rsidRDefault="00101EE4" w14:paraId="5AD6EDB4" w14:textId="77777777"/>
    <w:p w:rsidR="00101EE4" w:rsidP="00101EE4" w:rsidRDefault="00101EE4" w14:paraId="647CEA48" w14:textId="77777777">
      <w:pPr>
        <w:pStyle w:val="InfoPara"/>
      </w:pPr>
      <w:r>
        <w:t>Comments</w:t>
      </w:r>
    </w:p>
    <w:p w:rsidR="00123A5C" w:rsidP="6E166B4F" w:rsidRDefault="00123A5C" w14:paraId="05D79C67" w14:textId="089F6F30">
      <w:pPr>
        <w:rPr>
          <w:b/>
          <w:bCs/>
        </w:rPr>
      </w:pPr>
    </w:p>
    <w:p w:rsidR="00101EE4" w:rsidP="00101EE4" w:rsidRDefault="00101EE4" w14:paraId="3DC8AF93" w14:textId="77777777">
      <w:pPr>
        <w:pStyle w:val="ReportSection"/>
      </w:pPr>
      <w:r>
        <w:t>Succession Classes</w:t>
      </w:r>
    </w:p>
    <w:p w:rsidR="00101EE4" w:rsidP="00101EE4" w:rsidRDefault="00101EE4" w14:paraId="4917D63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1EE4" w:rsidP="00101EE4" w:rsidRDefault="00101EE4" w14:paraId="13BCC535"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4951EA" w:rsidR="00101EE4" w:rsidP="00215E53" w:rsidRDefault="00101EE4" w14:paraId="2CC14CC4" w14:textId="0953A8A6">
      <w:pPr>
        <w:pStyle w:val="SClassInfoPara"/>
      </w:pPr>
      <w:r w:rsidRPr="00215E53">
        <w:rPr>
          <w:i w:val="0"/>
          <w:u w:val="none"/>
        </w:rPr>
        <w:t>Upper</w:t>
      </w:r>
      <w:r w:rsidR="004951EA">
        <w:rPr>
          <w:i w:val="0"/>
          <w:u w:val="none"/>
        </w:rPr>
        <w:t>-l</w:t>
      </w:r>
      <w:r w:rsidRPr="00215E53">
        <w:rPr>
          <w:i w:val="0"/>
          <w:u w:val="none"/>
        </w:rPr>
        <w:t xml:space="preserve">ayer </w:t>
      </w:r>
      <w:r w:rsidR="004951EA">
        <w:rPr>
          <w:i w:val="0"/>
          <w:u w:val="none"/>
        </w:rPr>
        <w:t>l</w:t>
      </w:r>
      <w:r w:rsidRPr="00215E53">
        <w:rPr>
          <w:i w:val="0"/>
          <w:u w:val="none"/>
        </w:rPr>
        <w:t>ifeform is not the dominant lifeform</w:t>
      </w:r>
      <w:r w:rsidRPr="00215E53" w:rsidR="004951EA">
        <w:rPr>
          <w:i w:val="0"/>
          <w:u w:val="none"/>
        </w:rPr>
        <w:t xml:space="preserve">. </w:t>
      </w:r>
      <w:r w:rsidRPr="004951EA">
        <w:rPr>
          <w:i w:val="0"/>
          <w:u w:val="none"/>
        </w:rPr>
        <w:t>Grasses may dominate immediately following fire but will generally have &lt;15% cover.</w:t>
      </w:r>
    </w:p>
    <w:p w:rsidR="00101EE4" w:rsidP="00101EE4" w:rsidRDefault="00101EE4" w14:paraId="730D0C4F" w14:textId="77777777"/>
    <w:p w:rsidR="00101EE4" w:rsidP="00101EE4" w:rsidRDefault="00101EE4" w14:paraId="75CA15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76"/>
        <w:gridCol w:w="1896"/>
        <w:gridCol w:w="1956"/>
      </w:tblGrid>
      <w:tr w:rsidRPr="00101EE4" w:rsidR="00101EE4" w:rsidTr="00101EE4" w14:paraId="4855ADB6" w14:textId="77777777">
        <w:tc>
          <w:tcPr>
            <w:tcW w:w="1056" w:type="dxa"/>
            <w:tcBorders>
              <w:top w:val="single" w:color="auto" w:sz="2" w:space="0"/>
              <w:bottom w:val="single" w:color="000000" w:sz="12" w:space="0"/>
            </w:tcBorders>
            <w:shd w:val="clear" w:color="auto" w:fill="auto"/>
          </w:tcPr>
          <w:p w:rsidRPr="00101EE4" w:rsidR="00101EE4" w:rsidP="00F05B7D" w:rsidRDefault="00101EE4" w14:paraId="368C5F87" w14:textId="77777777">
            <w:pPr>
              <w:rPr>
                <w:b/>
                <w:bCs/>
              </w:rPr>
            </w:pPr>
            <w:r w:rsidRPr="00101EE4">
              <w:rPr>
                <w:b/>
                <w:bCs/>
              </w:rPr>
              <w:t>Symbol</w:t>
            </w:r>
          </w:p>
        </w:tc>
        <w:tc>
          <w:tcPr>
            <w:tcW w:w="2676" w:type="dxa"/>
            <w:tcBorders>
              <w:top w:val="single" w:color="auto" w:sz="2" w:space="0"/>
              <w:bottom w:val="single" w:color="000000" w:sz="12" w:space="0"/>
            </w:tcBorders>
            <w:shd w:val="clear" w:color="auto" w:fill="auto"/>
          </w:tcPr>
          <w:p w:rsidRPr="00101EE4" w:rsidR="00101EE4" w:rsidP="00F05B7D" w:rsidRDefault="00101EE4" w14:paraId="41F5004D" w14:textId="77777777">
            <w:pPr>
              <w:rPr>
                <w:b/>
                <w:bCs/>
              </w:rPr>
            </w:pPr>
            <w:r w:rsidRPr="00101EE4">
              <w:rPr>
                <w:b/>
                <w:bCs/>
              </w:rPr>
              <w:t>Scientific Name</w:t>
            </w:r>
          </w:p>
        </w:tc>
        <w:tc>
          <w:tcPr>
            <w:tcW w:w="1896" w:type="dxa"/>
            <w:tcBorders>
              <w:top w:val="single" w:color="auto" w:sz="2" w:space="0"/>
              <w:bottom w:val="single" w:color="000000" w:sz="12" w:space="0"/>
            </w:tcBorders>
            <w:shd w:val="clear" w:color="auto" w:fill="auto"/>
          </w:tcPr>
          <w:p w:rsidRPr="00101EE4" w:rsidR="00101EE4" w:rsidP="00F05B7D" w:rsidRDefault="00101EE4" w14:paraId="21B28663" w14:textId="77777777">
            <w:pPr>
              <w:rPr>
                <w:b/>
                <w:bCs/>
              </w:rPr>
            </w:pPr>
            <w:r w:rsidRPr="00101EE4">
              <w:rPr>
                <w:b/>
                <w:bCs/>
              </w:rPr>
              <w:t>Common Name</w:t>
            </w:r>
          </w:p>
        </w:tc>
        <w:tc>
          <w:tcPr>
            <w:tcW w:w="1956" w:type="dxa"/>
            <w:tcBorders>
              <w:top w:val="single" w:color="auto" w:sz="2" w:space="0"/>
              <w:bottom w:val="single" w:color="000000" w:sz="12" w:space="0"/>
            </w:tcBorders>
            <w:shd w:val="clear" w:color="auto" w:fill="auto"/>
          </w:tcPr>
          <w:p w:rsidRPr="00101EE4" w:rsidR="00101EE4" w:rsidP="00F05B7D" w:rsidRDefault="00101EE4" w14:paraId="1C752541" w14:textId="77777777">
            <w:pPr>
              <w:rPr>
                <w:b/>
                <w:bCs/>
              </w:rPr>
            </w:pPr>
            <w:r w:rsidRPr="00101EE4">
              <w:rPr>
                <w:b/>
                <w:bCs/>
              </w:rPr>
              <w:t>Canopy Position</w:t>
            </w:r>
          </w:p>
        </w:tc>
      </w:tr>
      <w:tr w:rsidRPr="00101EE4" w:rsidR="00101EE4" w:rsidTr="00101EE4" w14:paraId="02B0CE83" w14:textId="77777777">
        <w:tc>
          <w:tcPr>
            <w:tcW w:w="1056" w:type="dxa"/>
            <w:tcBorders>
              <w:top w:val="single" w:color="000000" w:sz="12" w:space="0"/>
            </w:tcBorders>
            <w:shd w:val="clear" w:color="auto" w:fill="auto"/>
          </w:tcPr>
          <w:p w:rsidRPr="00101EE4" w:rsidR="00101EE4" w:rsidP="00F05B7D" w:rsidRDefault="00101EE4" w14:paraId="62B14BE3" w14:textId="77777777">
            <w:pPr>
              <w:rPr>
                <w:bCs/>
              </w:rPr>
            </w:pPr>
            <w:r w:rsidRPr="00101EE4">
              <w:rPr>
                <w:bCs/>
              </w:rPr>
              <w:t>CORA</w:t>
            </w:r>
          </w:p>
        </w:tc>
        <w:tc>
          <w:tcPr>
            <w:tcW w:w="2676" w:type="dxa"/>
            <w:tcBorders>
              <w:top w:val="single" w:color="000000" w:sz="12" w:space="0"/>
            </w:tcBorders>
            <w:shd w:val="clear" w:color="auto" w:fill="auto"/>
          </w:tcPr>
          <w:p w:rsidRPr="00101EE4" w:rsidR="00101EE4" w:rsidP="00F05B7D" w:rsidRDefault="00101EE4" w14:paraId="1E7F3088" w14:textId="77777777">
            <w:proofErr w:type="spellStart"/>
            <w:r w:rsidRPr="00101EE4">
              <w:t>Coleogyne</w:t>
            </w:r>
            <w:proofErr w:type="spellEnd"/>
            <w:r w:rsidRPr="00101EE4">
              <w:t xml:space="preserve"> </w:t>
            </w:r>
            <w:proofErr w:type="spellStart"/>
            <w:r w:rsidRPr="00101EE4">
              <w:t>ramosissima</w:t>
            </w:r>
            <w:proofErr w:type="spellEnd"/>
          </w:p>
        </w:tc>
        <w:tc>
          <w:tcPr>
            <w:tcW w:w="1896" w:type="dxa"/>
            <w:tcBorders>
              <w:top w:val="single" w:color="000000" w:sz="12" w:space="0"/>
            </w:tcBorders>
            <w:shd w:val="clear" w:color="auto" w:fill="auto"/>
          </w:tcPr>
          <w:p w:rsidRPr="00101EE4" w:rsidR="00101EE4" w:rsidP="00F05B7D" w:rsidRDefault="00101EE4" w14:paraId="067C3390" w14:textId="77777777">
            <w:proofErr w:type="spellStart"/>
            <w:r w:rsidRPr="00101EE4">
              <w:t>Blackbrush</w:t>
            </w:r>
            <w:proofErr w:type="spellEnd"/>
          </w:p>
        </w:tc>
        <w:tc>
          <w:tcPr>
            <w:tcW w:w="1956" w:type="dxa"/>
            <w:tcBorders>
              <w:top w:val="single" w:color="000000" w:sz="12" w:space="0"/>
            </w:tcBorders>
            <w:shd w:val="clear" w:color="auto" w:fill="auto"/>
          </w:tcPr>
          <w:p w:rsidRPr="00101EE4" w:rsidR="00101EE4" w:rsidP="00F05B7D" w:rsidRDefault="00101EE4" w14:paraId="35F8D3CB" w14:textId="77777777">
            <w:r w:rsidRPr="00101EE4">
              <w:t>Upper</w:t>
            </w:r>
          </w:p>
        </w:tc>
      </w:tr>
      <w:tr w:rsidRPr="00101EE4" w:rsidR="00101EE4" w:rsidTr="00101EE4" w14:paraId="25C22FE7" w14:textId="77777777">
        <w:tc>
          <w:tcPr>
            <w:tcW w:w="1056" w:type="dxa"/>
            <w:shd w:val="clear" w:color="auto" w:fill="auto"/>
          </w:tcPr>
          <w:p w:rsidRPr="00101EE4" w:rsidR="00101EE4" w:rsidP="00F05B7D" w:rsidRDefault="00101EE4" w14:paraId="3ECE7560" w14:textId="77777777">
            <w:pPr>
              <w:rPr>
                <w:bCs/>
              </w:rPr>
            </w:pPr>
            <w:r w:rsidRPr="00101EE4">
              <w:rPr>
                <w:bCs/>
              </w:rPr>
              <w:t>EPVI</w:t>
            </w:r>
          </w:p>
        </w:tc>
        <w:tc>
          <w:tcPr>
            <w:tcW w:w="2676" w:type="dxa"/>
            <w:shd w:val="clear" w:color="auto" w:fill="auto"/>
          </w:tcPr>
          <w:p w:rsidRPr="00101EE4" w:rsidR="00101EE4" w:rsidP="00F05B7D" w:rsidRDefault="00101EE4" w14:paraId="0DD7D196" w14:textId="77777777">
            <w:r w:rsidRPr="00101EE4">
              <w:t xml:space="preserve">Ephedra </w:t>
            </w:r>
            <w:proofErr w:type="spellStart"/>
            <w:r w:rsidRPr="00101EE4">
              <w:t>viridis</w:t>
            </w:r>
            <w:proofErr w:type="spellEnd"/>
          </w:p>
        </w:tc>
        <w:tc>
          <w:tcPr>
            <w:tcW w:w="1896" w:type="dxa"/>
            <w:shd w:val="clear" w:color="auto" w:fill="auto"/>
          </w:tcPr>
          <w:p w:rsidRPr="00101EE4" w:rsidR="00101EE4" w:rsidP="00F05B7D" w:rsidRDefault="00101EE4" w14:paraId="65F9CFB6" w14:textId="77777777">
            <w:r w:rsidRPr="00101EE4">
              <w:t>Mormon tea</w:t>
            </w:r>
          </w:p>
        </w:tc>
        <w:tc>
          <w:tcPr>
            <w:tcW w:w="1956" w:type="dxa"/>
            <w:shd w:val="clear" w:color="auto" w:fill="auto"/>
          </w:tcPr>
          <w:p w:rsidRPr="00101EE4" w:rsidR="00101EE4" w:rsidP="00F05B7D" w:rsidRDefault="00101EE4" w14:paraId="738CA8BA" w14:textId="77777777">
            <w:r w:rsidRPr="00101EE4">
              <w:t>None</w:t>
            </w:r>
          </w:p>
        </w:tc>
      </w:tr>
      <w:tr w:rsidRPr="00101EE4" w:rsidR="00101EE4" w:rsidTr="00101EE4" w14:paraId="38E91A25" w14:textId="77777777">
        <w:tc>
          <w:tcPr>
            <w:tcW w:w="1056" w:type="dxa"/>
            <w:shd w:val="clear" w:color="auto" w:fill="auto"/>
          </w:tcPr>
          <w:p w:rsidRPr="00101EE4" w:rsidR="00101EE4" w:rsidP="00F05B7D" w:rsidRDefault="00101EE4" w14:paraId="7C646F14" w14:textId="77777777">
            <w:pPr>
              <w:rPr>
                <w:bCs/>
              </w:rPr>
            </w:pPr>
            <w:r w:rsidRPr="00101EE4">
              <w:rPr>
                <w:bCs/>
              </w:rPr>
              <w:t>EPTO</w:t>
            </w:r>
          </w:p>
        </w:tc>
        <w:tc>
          <w:tcPr>
            <w:tcW w:w="2676" w:type="dxa"/>
            <w:shd w:val="clear" w:color="auto" w:fill="auto"/>
          </w:tcPr>
          <w:p w:rsidRPr="00101EE4" w:rsidR="00101EE4" w:rsidP="00F05B7D" w:rsidRDefault="00101EE4" w14:paraId="4864B0F7" w14:textId="77777777">
            <w:r w:rsidRPr="00101EE4">
              <w:t xml:space="preserve">Ephedra </w:t>
            </w:r>
            <w:proofErr w:type="spellStart"/>
            <w:r w:rsidRPr="00101EE4">
              <w:t>torreyana</w:t>
            </w:r>
            <w:proofErr w:type="spellEnd"/>
          </w:p>
        </w:tc>
        <w:tc>
          <w:tcPr>
            <w:tcW w:w="1896" w:type="dxa"/>
            <w:shd w:val="clear" w:color="auto" w:fill="auto"/>
          </w:tcPr>
          <w:p w:rsidRPr="00101EE4" w:rsidR="00101EE4" w:rsidP="00F05B7D" w:rsidRDefault="00101EE4" w14:paraId="52021EB1" w14:textId="77777777">
            <w:r w:rsidRPr="00101EE4">
              <w:t xml:space="preserve">Torrey's </w:t>
            </w:r>
            <w:proofErr w:type="spellStart"/>
            <w:r w:rsidRPr="00101EE4">
              <w:t>jointfir</w:t>
            </w:r>
            <w:proofErr w:type="spellEnd"/>
          </w:p>
        </w:tc>
        <w:tc>
          <w:tcPr>
            <w:tcW w:w="1956" w:type="dxa"/>
            <w:shd w:val="clear" w:color="auto" w:fill="auto"/>
          </w:tcPr>
          <w:p w:rsidRPr="00101EE4" w:rsidR="00101EE4" w:rsidP="00F05B7D" w:rsidRDefault="00101EE4" w14:paraId="71986249" w14:textId="77777777">
            <w:r w:rsidRPr="00101EE4">
              <w:t>None</w:t>
            </w:r>
          </w:p>
        </w:tc>
      </w:tr>
      <w:tr w:rsidRPr="00101EE4" w:rsidR="00101EE4" w:rsidTr="00101EE4" w14:paraId="02C887B9" w14:textId="77777777">
        <w:tc>
          <w:tcPr>
            <w:tcW w:w="1056" w:type="dxa"/>
            <w:shd w:val="clear" w:color="auto" w:fill="auto"/>
          </w:tcPr>
          <w:p w:rsidRPr="00101EE4" w:rsidR="00101EE4" w:rsidP="00F05B7D" w:rsidRDefault="00101EE4" w14:paraId="2EFB55F7" w14:textId="77777777">
            <w:pPr>
              <w:rPr>
                <w:bCs/>
              </w:rPr>
            </w:pPr>
            <w:r w:rsidRPr="00101EE4">
              <w:rPr>
                <w:bCs/>
              </w:rPr>
              <w:t>GRSP</w:t>
            </w:r>
          </w:p>
        </w:tc>
        <w:tc>
          <w:tcPr>
            <w:tcW w:w="2676" w:type="dxa"/>
            <w:shd w:val="clear" w:color="auto" w:fill="auto"/>
          </w:tcPr>
          <w:p w:rsidRPr="00101EE4" w:rsidR="00101EE4" w:rsidP="00F05B7D" w:rsidRDefault="00101EE4" w14:paraId="6DDE1691" w14:textId="77777777">
            <w:proofErr w:type="spellStart"/>
            <w:r w:rsidRPr="00101EE4">
              <w:t>Grayia</w:t>
            </w:r>
            <w:proofErr w:type="spellEnd"/>
            <w:r w:rsidRPr="00101EE4">
              <w:t xml:space="preserve"> </w:t>
            </w:r>
            <w:proofErr w:type="spellStart"/>
            <w:r w:rsidRPr="00101EE4">
              <w:t>spinosa</w:t>
            </w:r>
            <w:proofErr w:type="spellEnd"/>
          </w:p>
        </w:tc>
        <w:tc>
          <w:tcPr>
            <w:tcW w:w="1896" w:type="dxa"/>
            <w:shd w:val="clear" w:color="auto" w:fill="auto"/>
          </w:tcPr>
          <w:p w:rsidRPr="00101EE4" w:rsidR="00101EE4" w:rsidP="00F05B7D" w:rsidRDefault="00101EE4" w14:paraId="144DCFC1" w14:textId="77777777">
            <w:r w:rsidRPr="00101EE4">
              <w:t xml:space="preserve">Spiny </w:t>
            </w:r>
            <w:proofErr w:type="spellStart"/>
            <w:r w:rsidRPr="00101EE4">
              <w:t>hopsage</w:t>
            </w:r>
            <w:proofErr w:type="spellEnd"/>
          </w:p>
        </w:tc>
        <w:tc>
          <w:tcPr>
            <w:tcW w:w="1956" w:type="dxa"/>
            <w:shd w:val="clear" w:color="auto" w:fill="auto"/>
          </w:tcPr>
          <w:p w:rsidRPr="00101EE4" w:rsidR="00101EE4" w:rsidP="00F05B7D" w:rsidRDefault="00101EE4" w14:paraId="22A044FB" w14:textId="77777777">
            <w:r w:rsidRPr="00101EE4">
              <w:t>None</w:t>
            </w:r>
          </w:p>
        </w:tc>
      </w:tr>
    </w:tbl>
    <w:p w:rsidR="00101EE4" w:rsidP="00101EE4" w:rsidRDefault="00101EE4" w14:paraId="3D581935" w14:textId="77777777"/>
    <w:p w:rsidR="00101EE4" w:rsidP="00101EE4" w:rsidRDefault="00101EE4" w14:paraId="3D9670DF" w14:textId="77777777">
      <w:pPr>
        <w:pStyle w:val="SClassInfoPara"/>
      </w:pPr>
      <w:r>
        <w:t>Description</w:t>
      </w:r>
    </w:p>
    <w:p w:rsidR="00101EE4" w:rsidP="00101EE4" w:rsidRDefault="6E166B4F" w14:paraId="6BB03ABC" w14:textId="6979AD03">
      <w:r>
        <w:t>Dominated by grasses, shrub seedlings</w:t>
      </w:r>
      <w:r w:rsidR="004951EA">
        <w:t>,</w:t>
      </w:r>
      <w:r>
        <w:t xml:space="preserve"> and post-fire</w:t>
      </w:r>
      <w:r w:rsidR="004951EA">
        <w:t>-</w:t>
      </w:r>
      <w:r>
        <w:t>associated forbs. This type typically occurs where fires burn relatively hot. Shrubs will generally be reestablished after 20-30yrs.</w:t>
      </w:r>
    </w:p>
    <w:p w:rsidR="00101EE4" w:rsidP="00101EE4" w:rsidRDefault="00101EE4" w14:paraId="739F8286" w14:textId="77777777"/>
    <w:p>
      <w:r>
        <w:rPr>
          <w:i/>
          <w:u w:val="single"/>
        </w:rPr>
        <w:t>Maximum Tree Size Class</w:t>
      </w:r>
      <w:br/>
      <w:r>
        <w:t>None</w:t>
      </w:r>
    </w:p>
    <w:p w:rsidR="00101EE4" w:rsidP="00101EE4" w:rsidRDefault="00101EE4" w14:paraId="625BBBF0"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101EE4" w:rsidP="00101EE4" w:rsidRDefault="00101EE4" w14:paraId="7FDDD050" w14:textId="77777777"/>
    <w:p w:rsidR="00101EE4" w:rsidP="00101EE4" w:rsidRDefault="00101EE4" w14:paraId="140CCBD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76"/>
        <w:gridCol w:w="1896"/>
        <w:gridCol w:w="1956"/>
      </w:tblGrid>
      <w:tr w:rsidRPr="00101EE4" w:rsidR="00101EE4" w:rsidTr="00101EE4" w14:paraId="612584FE" w14:textId="77777777">
        <w:tc>
          <w:tcPr>
            <w:tcW w:w="1056" w:type="dxa"/>
            <w:tcBorders>
              <w:top w:val="single" w:color="auto" w:sz="2" w:space="0"/>
              <w:bottom w:val="single" w:color="000000" w:sz="12" w:space="0"/>
            </w:tcBorders>
            <w:shd w:val="clear" w:color="auto" w:fill="auto"/>
          </w:tcPr>
          <w:p w:rsidRPr="00101EE4" w:rsidR="00101EE4" w:rsidP="00E55C69" w:rsidRDefault="00101EE4" w14:paraId="21815379" w14:textId="77777777">
            <w:pPr>
              <w:rPr>
                <w:b/>
                <w:bCs/>
              </w:rPr>
            </w:pPr>
            <w:r w:rsidRPr="00101EE4">
              <w:rPr>
                <w:b/>
                <w:bCs/>
              </w:rPr>
              <w:t>Symbol</w:t>
            </w:r>
          </w:p>
        </w:tc>
        <w:tc>
          <w:tcPr>
            <w:tcW w:w="2676" w:type="dxa"/>
            <w:tcBorders>
              <w:top w:val="single" w:color="auto" w:sz="2" w:space="0"/>
              <w:bottom w:val="single" w:color="000000" w:sz="12" w:space="0"/>
            </w:tcBorders>
            <w:shd w:val="clear" w:color="auto" w:fill="auto"/>
          </w:tcPr>
          <w:p w:rsidRPr="00101EE4" w:rsidR="00101EE4" w:rsidP="00E55C69" w:rsidRDefault="00101EE4" w14:paraId="589E95A0" w14:textId="77777777">
            <w:pPr>
              <w:rPr>
                <w:b/>
                <w:bCs/>
              </w:rPr>
            </w:pPr>
            <w:r w:rsidRPr="00101EE4">
              <w:rPr>
                <w:b/>
                <w:bCs/>
              </w:rPr>
              <w:t>Scientific Name</w:t>
            </w:r>
          </w:p>
        </w:tc>
        <w:tc>
          <w:tcPr>
            <w:tcW w:w="1896" w:type="dxa"/>
            <w:tcBorders>
              <w:top w:val="single" w:color="auto" w:sz="2" w:space="0"/>
              <w:bottom w:val="single" w:color="000000" w:sz="12" w:space="0"/>
            </w:tcBorders>
            <w:shd w:val="clear" w:color="auto" w:fill="auto"/>
          </w:tcPr>
          <w:p w:rsidRPr="00101EE4" w:rsidR="00101EE4" w:rsidP="00E55C69" w:rsidRDefault="00101EE4" w14:paraId="249C93BE" w14:textId="77777777">
            <w:pPr>
              <w:rPr>
                <w:b/>
                <w:bCs/>
              </w:rPr>
            </w:pPr>
            <w:r w:rsidRPr="00101EE4">
              <w:rPr>
                <w:b/>
                <w:bCs/>
              </w:rPr>
              <w:t>Common Name</w:t>
            </w:r>
          </w:p>
        </w:tc>
        <w:tc>
          <w:tcPr>
            <w:tcW w:w="1956" w:type="dxa"/>
            <w:tcBorders>
              <w:top w:val="single" w:color="auto" w:sz="2" w:space="0"/>
              <w:bottom w:val="single" w:color="000000" w:sz="12" w:space="0"/>
            </w:tcBorders>
            <w:shd w:val="clear" w:color="auto" w:fill="auto"/>
          </w:tcPr>
          <w:p w:rsidRPr="00101EE4" w:rsidR="00101EE4" w:rsidP="00E55C69" w:rsidRDefault="00101EE4" w14:paraId="44FF3274" w14:textId="77777777">
            <w:pPr>
              <w:rPr>
                <w:b/>
                <w:bCs/>
              </w:rPr>
            </w:pPr>
            <w:r w:rsidRPr="00101EE4">
              <w:rPr>
                <w:b/>
                <w:bCs/>
              </w:rPr>
              <w:t>Canopy Position</w:t>
            </w:r>
          </w:p>
        </w:tc>
      </w:tr>
      <w:tr w:rsidRPr="00101EE4" w:rsidR="00101EE4" w:rsidTr="00101EE4" w14:paraId="5898AA10" w14:textId="77777777">
        <w:tc>
          <w:tcPr>
            <w:tcW w:w="1056" w:type="dxa"/>
            <w:tcBorders>
              <w:top w:val="single" w:color="000000" w:sz="12" w:space="0"/>
            </w:tcBorders>
            <w:shd w:val="clear" w:color="auto" w:fill="auto"/>
          </w:tcPr>
          <w:p w:rsidRPr="00101EE4" w:rsidR="00101EE4" w:rsidP="00E55C69" w:rsidRDefault="00101EE4" w14:paraId="07CFDBC8" w14:textId="77777777">
            <w:pPr>
              <w:rPr>
                <w:bCs/>
              </w:rPr>
            </w:pPr>
            <w:r w:rsidRPr="00101EE4">
              <w:rPr>
                <w:bCs/>
              </w:rPr>
              <w:t>CORA</w:t>
            </w:r>
          </w:p>
        </w:tc>
        <w:tc>
          <w:tcPr>
            <w:tcW w:w="2676" w:type="dxa"/>
            <w:tcBorders>
              <w:top w:val="single" w:color="000000" w:sz="12" w:space="0"/>
            </w:tcBorders>
            <w:shd w:val="clear" w:color="auto" w:fill="auto"/>
          </w:tcPr>
          <w:p w:rsidRPr="00101EE4" w:rsidR="00101EE4" w:rsidP="00E55C69" w:rsidRDefault="00101EE4" w14:paraId="2355A651" w14:textId="77777777">
            <w:proofErr w:type="spellStart"/>
            <w:r w:rsidRPr="00101EE4">
              <w:t>Coleogyne</w:t>
            </w:r>
            <w:proofErr w:type="spellEnd"/>
            <w:r w:rsidRPr="00101EE4">
              <w:t xml:space="preserve"> </w:t>
            </w:r>
            <w:proofErr w:type="spellStart"/>
            <w:r w:rsidRPr="00101EE4">
              <w:t>ramosissima</w:t>
            </w:r>
            <w:proofErr w:type="spellEnd"/>
          </w:p>
        </w:tc>
        <w:tc>
          <w:tcPr>
            <w:tcW w:w="1896" w:type="dxa"/>
            <w:tcBorders>
              <w:top w:val="single" w:color="000000" w:sz="12" w:space="0"/>
            </w:tcBorders>
            <w:shd w:val="clear" w:color="auto" w:fill="auto"/>
          </w:tcPr>
          <w:p w:rsidRPr="00101EE4" w:rsidR="00101EE4" w:rsidP="00E55C69" w:rsidRDefault="00101EE4" w14:paraId="54EE4FD4" w14:textId="77777777">
            <w:proofErr w:type="spellStart"/>
            <w:r w:rsidRPr="00101EE4">
              <w:t>Blackbrush</w:t>
            </w:r>
            <w:proofErr w:type="spellEnd"/>
          </w:p>
        </w:tc>
        <w:tc>
          <w:tcPr>
            <w:tcW w:w="1956" w:type="dxa"/>
            <w:tcBorders>
              <w:top w:val="single" w:color="000000" w:sz="12" w:space="0"/>
            </w:tcBorders>
            <w:shd w:val="clear" w:color="auto" w:fill="auto"/>
          </w:tcPr>
          <w:p w:rsidRPr="00101EE4" w:rsidR="00101EE4" w:rsidP="00E55C69" w:rsidRDefault="00101EE4" w14:paraId="096174B0" w14:textId="77777777">
            <w:r w:rsidRPr="00101EE4">
              <w:t>Upper</w:t>
            </w:r>
          </w:p>
        </w:tc>
      </w:tr>
      <w:tr w:rsidRPr="00101EE4" w:rsidR="00101EE4" w:rsidTr="00101EE4" w14:paraId="3CD77EDC" w14:textId="77777777">
        <w:tc>
          <w:tcPr>
            <w:tcW w:w="1056" w:type="dxa"/>
            <w:shd w:val="clear" w:color="auto" w:fill="auto"/>
          </w:tcPr>
          <w:p w:rsidRPr="00101EE4" w:rsidR="00101EE4" w:rsidP="00E55C69" w:rsidRDefault="00101EE4" w14:paraId="2FD57D4E" w14:textId="77777777">
            <w:pPr>
              <w:rPr>
                <w:bCs/>
              </w:rPr>
            </w:pPr>
            <w:r w:rsidRPr="00101EE4">
              <w:rPr>
                <w:bCs/>
              </w:rPr>
              <w:t>EPVI</w:t>
            </w:r>
          </w:p>
        </w:tc>
        <w:tc>
          <w:tcPr>
            <w:tcW w:w="2676" w:type="dxa"/>
            <w:shd w:val="clear" w:color="auto" w:fill="auto"/>
          </w:tcPr>
          <w:p w:rsidRPr="00101EE4" w:rsidR="00101EE4" w:rsidP="00E55C69" w:rsidRDefault="00101EE4" w14:paraId="749C76E3" w14:textId="77777777">
            <w:r w:rsidRPr="00101EE4">
              <w:t xml:space="preserve">Ephedra </w:t>
            </w:r>
            <w:proofErr w:type="spellStart"/>
            <w:r w:rsidRPr="00101EE4">
              <w:t>viridis</w:t>
            </w:r>
            <w:proofErr w:type="spellEnd"/>
          </w:p>
        </w:tc>
        <w:tc>
          <w:tcPr>
            <w:tcW w:w="1896" w:type="dxa"/>
            <w:shd w:val="clear" w:color="auto" w:fill="auto"/>
          </w:tcPr>
          <w:p w:rsidRPr="00101EE4" w:rsidR="00101EE4" w:rsidP="00E55C69" w:rsidRDefault="00101EE4" w14:paraId="1153D67B" w14:textId="77777777">
            <w:r w:rsidRPr="00101EE4">
              <w:t>Mormon tea</w:t>
            </w:r>
          </w:p>
        </w:tc>
        <w:tc>
          <w:tcPr>
            <w:tcW w:w="1956" w:type="dxa"/>
            <w:shd w:val="clear" w:color="auto" w:fill="auto"/>
          </w:tcPr>
          <w:p w:rsidRPr="00101EE4" w:rsidR="00101EE4" w:rsidP="00E55C69" w:rsidRDefault="00101EE4" w14:paraId="139AD11E" w14:textId="77777777">
            <w:r w:rsidRPr="00101EE4">
              <w:t>Upper</w:t>
            </w:r>
          </w:p>
        </w:tc>
      </w:tr>
      <w:tr w:rsidRPr="00101EE4" w:rsidR="00101EE4" w:rsidTr="00101EE4" w14:paraId="5ABF2E12" w14:textId="77777777">
        <w:tc>
          <w:tcPr>
            <w:tcW w:w="1056" w:type="dxa"/>
            <w:shd w:val="clear" w:color="auto" w:fill="auto"/>
          </w:tcPr>
          <w:p w:rsidRPr="00101EE4" w:rsidR="00101EE4" w:rsidP="00E55C69" w:rsidRDefault="00101EE4" w14:paraId="0174AA06" w14:textId="77777777">
            <w:pPr>
              <w:rPr>
                <w:bCs/>
              </w:rPr>
            </w:pPr>
            <w:r w:rsidRPr="00101EE4">
              <w:rPr>
                <w:bCs/>
              </w:rPr>
              <w:t>EPTO</w:t>
            </w:r>
          </w:p>
        </w:tc>
        <w:tc>
          <w:tcPr>
            <w:tcW w:w="2676" w:type="dxa"/>
            <w:shd w:val="clear" w:color="auto" w:fill="auto"/>
          </w:tcPr>
          <w:p w:rsidRPr="00101EE4" w:rsidR="00101EE4" w:rsidP="00E55C69" w:rsidRDefault="00101EE4" w14:paraId="73018DB5" w14:textId="77777777">
            <w:r w:rsidRPr="00101EE4">
              <w:t xml:space="preserve">Ephedra </w:t>
            </w:r>
            <w:proofErr w:type="spellStart"/>
            <w:r w:rsidRPr="00101EE4">
              <w:t>torreyana</w:t>
            </w:r>
            <w:proofErr w:type="spellEnd"/>
          </w:p>
        </w:tc>
        <w:tc>
          <w:tcPr>
            <w:tcW w:w="1896" w:type="dxa"/>
            <w:shd w:val="clear" w:color="auto" w:fill="auto"/>
          </w:tcPr>
          <w:p w:rsidRPr="00101EE4" w:rsidR="00101EE4" w:rsidP="00E55C69" w:rsidRDefault="00101EE4" w14:paraId="195A57BF" w14:textId="77777777">
            <w:r w:rsidRPr="00101EE4">
              <w:t xml:space="preserve">Torrey's </w:t>
            </w:r>
            <w:proofErr w:type="spellStart"/>
            <w:r w:rsidRPr="00101EE4">
              <w:t>jointfir</w:t>
            </w:r>
            <w:proofErr w:type="spellEnd"/>
          </w:p>
        </w:tc>
        <w:tc>
          <w:tcPr>
            <w:tcW w:w="1956" w:type="dxa"/>
            <w:shd w:val="clear" w:color="auto" w:fill="auto"/>
          </w:tcPr>
          <w:p w:rsidRPr="00101EE4" w:rsidR="00101EE4" w:rsidP="00E55C69" w:rsidRDefault="00101EE4" w14:paraId="48AE48F5" w14:textId="77777777">
            <w:r w:rsidRPr="00101EE4">
              <w:t>Upper</w:t>
            </w:r>
          </w:p>
        </w:tc>
      </w:tr>
      <w:tr w:rsidRPr="00101EE4" w:rsidR="00101EE4" w:rsidTr="00101EE4" w14:paraId="2DA7308C" w14:textId="77777777">
        <w:tc>
          <w:tcPr>
            <w:tcW w:w="1056" w:type="dxa"/>
            <w:shd w:val="clear" w:color="auto" w:fill="auto"/>
          </w:tcPr>
          <w:p w:rsidRPr="00101EE4" w:rsidR="00101EE4" w:rsidP="00E55C69" w:rsidRDefault="00101EE4" w14:paraId="7F124167" w14:textId="77777777">
            <w:pPr>
              <w:rPr>
                <w:bCs/>
              </w:rPr>
            </w:pPr>
            <w:r w:rsidRPr="00101EE4">
              <w:rPr>
                <w:bCs/>
              </w:rPr>
              <w:t>GRSP</w:t>
            </w:r>
          </w:p>
        </w:tc>
        <w:tc>
          <w:tcPr>
            <w:tcW w:w="2676" w:type="dxa"/>
            <w:shd w:val="clear" w:color="auto" w:fill="auto"/>
          </w:tcPr>
          <w:p w:rsidRPr="00101EE4" w:rsidR="00101EE4" w:rsidP="00E55C69" w:rsidRDefault="00101EE4" w14:paraId="5F1D0C0B" w14:textId="77777777">
            <w:proofErr w:type="spellStart"/>
            <w:r w:rsidRPr="00101EE4">
              <w:t>Grayia</w:t>
            </w:r>
            <w:proofErr w:type="spellEnd"/>
            <w:r w:rsidRPr="00101EE4">
              <w:t xml:space="preserve"> </w:t>
            </w:r>
            <w:proofErr w:type="spellStart"/>
            <w:r w:rsidRPr="00101EE4">
              <w:t>spinosa</w:t>
            </w:r>
            <w:proofErr w:type="spellEnd"/>
          </w:p>
        </w:tc>
        <w:tc>
          <w:tcPr>
            <w:tcW w:w="1896" w:type="dxa"/>
            <w:shd w:val="clear" w:color="auto" w:fill="auto"/>
          </w:tcPr>
          <w:p w:rsidRPr="00101EE4" w:rsidR="00101EE4" w:rsidP="00E55C69" w:rsidRDefault="00101EE4" w14:paraId="451A5DA3" w14:textId="77777777">
            <w:r w:rsidRPr="00101EE4">
              <w:t xml:space="preserve">Spiny </w:t>
            </w:r>
            <w:proofErr w:type="spellStart"/>
            <w:r w:rsidRPr="00101EE4">
              <w:t>hopsage</w:t>
            </w:r>
            <w:proofErr w:type="spellEnd"/>
          </w:p>
        </w:tc>
        <w:tc>
          <w:tcPr>
            <w:tcW w:w="1956" w:type="dxa"/>
            <w:shd w:val="clear" w:color="auto" w:fill="auto"/>
          </w:tcPr>
          <w:p w:rsidRPr="00101EE4" w:rsidR="00101EE4" w:rsidP="00E55C69" w:rsidRDefault="00101EE4" w14:paraId="77011126" w14:textId="77777777">
            <w:r w:rsidRPr="00101EE4">
              <w:t>Upper</w:t>
            </w:r>
          </w:p>
        </w:tc>
      </w:tr>
    </w:tbl>
    <w:p w:rsidR="00101EE4" w:rsidP="00101EE4" w:rsidRDefault="00101EE4" w14:paraId="2ADFAE01" w14:textId="77777777"/>
    <w:p w:rsidR="00101EE4" w:rsidP="00101EE4" w:rsidRDefault="00101EE4" w14:paraId="2420779F" w14:textId="77777777">
      <w:pPr>
        <w:pStyle w:val="SClassInfoPara"/>
      </w:pPr>
      <w:r>
        <w:t>Description</w:t>
      </w:r>
    </w:p>
    <w:p w:rsidR="00101EE4" w:rsidP="00101EE4" w:rsidRDefault="6E166B4F" w14:paraId="18FFC155" w14:textId="6B809E84">
      <w:r>
        <w:t>Greater than 15% shrub cover and 10-20% herb cover; generally associated with more productive soils. Effects of cumulative drought can cause a shift.</w:t>
      </w:r>
    </w:p>
    <w:p w:rsidR="00101EE4" w:rsidP="00101EE4" w:rsidRDefault="00101EE4" w14:paraId="0A896DAD" w14:textId="77777777"/>
    <w:p>
      <w:r>
        <w:rPr>
          <w:i/>
          <w:u w:val="single"/>
        </w:rPr>
        <w:t>Maximum Tree Size Class</w:t>
      </w:r>
      <w:br/>
      <w:r>
        <w:t>None</w:t>
      </w:r>
    </w:p>
    <w:p w:rsidR="00101EE4" w:rsidP="00101EE4" w:rsidRDefault="00101EE4" w14:paraId="1A4997DC" w14:textId="77777777">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01EE4" w:rsidP="00101EE4" w:rsidRDefault="00101EE4" w14:paraId="26E35D7E" w14:textId="77777777"/>
    <w:p w:rsidR="00101EE4" w:rsidP="00101EE4" w:rsidRDefault="00101EE4" w14:paraId="796389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76"/>
        <w:gridCol w:w="1896"/>
        <w:gridCol w:w="1956"/>
      </w:tblGrid>
      <w:tr w:rsidRPr="00101EE4" w:rsidR="00101EE4" w:rsidTr="00101EE4" w14:paraId="4CFBCE8B" w14:textId="77777777">
        <w:tc>
          <w:tcPr>
            <w:tcW w:w="1056" w:type="dxa"/>
            <w:tcBorders>
              <w:top w:val="single" w:color="auto" w:sz="2" w:space="0"/>
              <w:bottom w:val="single" w:color="000000" w:sz="12" w:space="0"/>
            </w:tcBorders>
            <w:shd w:val="clear" w:color="auto" w:fill="auto"/>
          </w:tcPr>
          <w:p w:rsidRPr="00101EE4" w:rsidR="00101EE4" w:rsidP="00EC30C4" w:rsidRDefault="00101EE4" w14:paraId="3DC95544" w14:textId="77777777">
            <w:pPr>
              <w:rPr>
                <w:b/>
                <w:bCs/>
              </w:rPr>
            </w:pPr>
            <w:r w:rsidRPr="00101EE4">
              <w:rPr>
                <w:b/>
                <w:bCs/>
              </w:rPr>
              <w:t>Symbol</w:t>
            </w:r>
          </w:p>
        </w:tc>
        <w:tc>
          <w:tcPr>
            <w:tcW w:w="2676" w:type="dxa"/>
            <w:tcBorders>
              <w:top w:val="single" w:color="auto" w:sz="2" w:space="0"/>
              <w:bottom w:val="single" w:color="000000" w:sz="12" w:space="0"/>
            </w:tcBorders>
            <w:shd w:val="clear" w:color="auto" w:fill="auto"/>
          </w:tcPr>
          <w:p w:rsidRPr="00101EE4" w:rsidR="00101EE4" w:rsidP="00EC30C4" w:rsidRDefault="00101EE4" w14:paraId="5662ABE6" w14:textId="77777777">
            <w:pPr>
              <w:rPr>
                <w:b/>
                <w:bCs/>
              </w:rPr>
            </w:pPr>
            <w:r w:rsidRPr="00101EE4">
              <w:rPr>
                <w:b/>
                <w:bCs/>
              </w:rPr>
              <w:t>Scientific Name</w:t>
            </w:r>
          </w:p>
        </w:tc>
        <w:tc>
          <w:tcPr>
            <w:tcW w:w="1896" w:type="dxa"/>
            <w:tcBorders>
              <w:top w:val="single" w:color="auto" w:sz="2" w:space="0"/>
              <w:bottom w:val="single" w:color="000000" w:sz="12" w:space="0"/>
            </w:tcBorders>
            <w:shd w:val="clear" w:color="auto" w:fill="auto"/>
          </w:tcPr>
          <w:p w:rsidRPr="00101EE4" w:rsidR="00101EE4" w:rsidP="00EC30C4" w:rsidRDefault="00101EE4" w14:paraId="660E3AC9" w14:textId="77777777">
            <w:pPr>
              <w:rPr>
                <w:b/>
                <w:bCs/>
              </w:rPr>
            </w:pPr>
            <w:r w:rsidRPr="00101EE4">
              <w:rPr>
                <w:b/>
                <w:bCs/>
              </w:rPr>
              <w:t>Common Name</w:t>
            </w:r>
          </w:p>
        </w:tc>
        <w:tc>
          <w:tcPr>
            <w:tcW w:w="1956" w:type="dxa"/>
            <w:tcBorders>
              <w:top w:val="single" w:color="auto" w:sz="2" w:space="0"/>
              <w:bottom w:val="single" w:color="000000" w:sz="12" w:space="0"/>
            </w:tcBorders>
            <w:shd w:val="clear" w:color="auto" w:fill="auto"/>
          </w:tcPr>
          <w:p w:rsidRPr="00101EE4" w:rsidR="00101EE4" w:rsidP="00EC30C4" w:rsidRDefault="00101EE4" w14:paraId="70F8296F" w14:textId="77777777">
            <w:pPr>
              <w:rPr>
                <w:b/>
                <w:bCs/>
              </w:rPr>
            </w:pPr>
            <w:r w:rsidRPr="00101EE4">
              <w:rPr>
                <w:b/>
                <w:bCs/>
              </w:rPr>
              <w:t>Canopy Position</w:t>
            </w:r>
          </w:p>
        </w:tc>
      </w:tr>
      <w:tr w:rsidRPr="00101EE4" w:rsidR="00101EE4" w:rsidTr="00101EE4" w14:paraId="4DB1F526" w14:textId="77777777">
        <w:tc>
          <w:tcPr>
            <w:tcW w:w="1056" w:type="dxa"/>
            <w:tcBorders>
              <w:top w:val="single" w:color="000000" w:sz="12" w:space="0"/>
            </w:tcBorders>
            <w:shd w:val="clear" w:color="auto" w:fill="auto"/>
          </w:tcPr>
          <w:p w:rsidRPr="00101EE4" w:rsidR="00101EE4" w:rsidP="00EC30C4" w:rsidRDefault="00101EE4" w14:paraId="33F6A485" w14:textId="77777777">
            <w:pPr>
              <w:rPr>
                <w:bCs/>
              </w:rPr>
            </w:pPr>
            <w:r w:rsidRPr="00101EE4">
              <w:rPr>
                <w:bCs/>
              </w:rPr>
              <w:t>CORA</w:t>
            </w:r>
          </w:p>
        </w:tc>
        <w:tc>
          <w:tcPr>
            <w:tcW w:w="2676" w:type="dxa"/>
            <w:tcBorders>
              <w:top w:val="single" w:color="000000" w:sz="12" w:space="0"/>
            </w:tcBorders>
            <w:shd w:val="clear" w:color="auto" w:fill="auto"/>
          </w:tcPr>
          <w:p w:rsidRPr="00101EE4" w:rsidR="00101EE4" w:rsidP="00EC30C4" w:rsidRDefault="00101EE4" w14:paraId="00BEF203" w14:textId="77777777">
            <w:proofErr w:type="spellStart"/>
            <w:r w:rsidRPr="00101EE4">
              <w:t>Coleogyne</w:t>
            </w:r>
            <w:proofErr w:type="spellEnd"/>
            <w:r w:rsidRPr="00101EE4">
              <w:t xml:space="preserve"> </w:t>
            </w:r>
            <w:proofErr w:type="spellStart"/>
            <w:r w:rsidRPr="00101EE4">
              <w:t>ramosissima</w:t>
            </w:r>
            <w:proofErr w:type="spellEnd"/>
          </w:p>
        </w:tc>
        <w:tc>
          <w:tcPr>
            <w:tcW w:w="1896" w:type="dxa"/>
            <w:tcBorders>
              <w:top w:val="single" w:color="000000" w:sz="12" w:space="0"/>
            </w:tcBorders>
            <w:shd w:val="clear" w:color="auto" w:fill="auto"/>
          </w:tcPr>
          <w:p w:rsidRPr="00101EE4" w:rsidR="00101EE4" w:rsidP="00EC30C4" w:rsidRDefault="00101EE4" w14:paraId="3BDABD6E" w14:textId="77777777">
            <w:proofErr w:type="spellStart"/>
            <w:r w:rsidRPr="00101EE4">
              <w:t>Blackbrush</w:t>
            </w:r>
            <w:proofErr w:type="spellEnd"/>
          </w:p>
        </w:tc>
        <w:tc>
          <w:tcPr>
            <w:tcW w:w="1956" w:type="dxa"/>
            <w:tcBorders>
              <w:top w:val="single" w:color="000000" w:sz="12" w:space="0"/>
            </w:tcBorders>
            <w:shd w:val="clear" w:color="auto" w:fill="auto"/>
          </w:tcPr>
          <w:p w:rsidRPr="00101EE4" w:rsidR="00101EE4" w:rsidP="00EC30C4" w:rsidRDefault="00101EE4" w14:paraId="7F030BA2" w14:textId="77777777">
            <w:r w:rsidRPr="00101EE4">
              <w:t>None</w:t>
            </w:r>
          </w:p>
        </w:tc>
      </w:tr>
      <w:tr w:rsidRPr="00101EE4" w:rsidR="00101EE4" w:rsidTr="00101EE4" w14:paraId="5107E575" w14:textId="77777777">
        <w:tc>
          <w:tcPr>
            <w:tcW w:w="1056" w:type="dxa"/>
            <w:shd w:val="clear" w:color="auto" w:fill="auto"/>
          </w:tcPr>
          <w:p w:rsidRPr="00101EE4" w:rsidR="00101EE4" w:rsidP="00EC30C4" w:rsidRDefault="00101EE4" w14:paraId="095E4158" w14:textId="77777777">
            <w:pPr>
              <w:rPr>
                <w:bCs/>
              </w:rPr>
            </w:pPr>
            <w:r w:rsidRPr="00101EE4">
              <w:rPr>
                <w:bCs/>
              </w:rPr>
              <w:t>EPVI</w:t>
            </w:r>
          </w:p>
        </w:tc>
        <w:tc>
          <w:tcPr>
            <w:tcW w:w="2676" w:type="dxa"/>
            <w:shd w:val="clear" w:color="auto" w:fill="auto"/>
          </w:tcPr>
          <w:p w:rsidRPr="00101EE4" w:rsidR="00101EE4" w:rsidP="00EC30C4" w:rsidRDefault="00101EE4" w14:paraId="40799427" w14:textId="77777777">
            <w:r w:rsidRPr="00101EE4">
              <w:t xml:space="preserve">Ephedra </w:t>
            </w:r>
            <w:proofErr w:type="spellStart"/>
            <w:r w:rsidRPr="00101EE4">
              <w:t>viridis</w:t>
            </w:r>
            <w:proofErr w:type="spellEnd"/>
          </w:p>
        </w:tc>
        <w:tc>
          <w:tcPr>
            <w:tcW w:w="1896" w:type="dxa"/>
            <w:shd w:val="clear" w:color="auto" w:fill="auto"/>
          </w:tcPr>
          <w:p w:rsidRPr="00101EE4" w:rsidR="00101EE4" w:rsidP="00EC30C4" w:rsidRDefault="00101EE4" w14:paraId="2310337E" w14:textId="77777777">
            <w:r w:rsidRPr="00101EE4">
              <w:t>Mormon tea</w:t>
            </w:r>
          </w:p>
        </w:tc>
        <w:tc>
          <w:tcPr>
            <w:tcW w:w="1956" w:type="dxa"/>
            <w:shd w:val="clear" w:color="auto" w:fill="auto"/>
          </w:tcPr>
          <w:p w:rsidRPr="00101EE4" w:rsidR="00101EE4" w:rsidP="00EC30C4" w:rsidRDefault="00101EE4" w14:paraId="38CDB528" w14:textId="77777777">
            <w:r w:rsidRPr="00101EE4">
              <w:t>None</w:t>
            </w:r>
          </w:p>
        </w:tc>
      </w:tr>
      <w:tr w:rsidRPr="00101EE4" w:rsidR="00101EE4" w:rsidTr="00101EE4" w14:paraId="742E7660" w14:textId="77777777">
        <w:tc>
          <w:tcPr>
            <w:tcW w:w="1056" w:type="dxa"/>
            <w:shd w:val="clear" w:color="auto" w:fill="auto"/>
          </w:tcPr>
          <w:p w:rsidRPr="00101EE4" w:rsidR="00101EE4" w:rsidP="00EC30C4" w:rsidRDefault="00101EE4" w14:paraId="372F875B" w14:textId="77777777">
            <w:pPr>
              <w:rPr>
                <w:bCs/>
              </w:rPr>
            </w:pPr>
            <w:r w:rsidRPr="00101EE4">
              <w:rPr>
                <w:bCs/>
              </w:rPr>
              <w:t>EPTO</w:t>
            </w:r>
          </w:p>
        </w:tc>
        <w:tc>
          <w:tcPr>
            <w:tcW w:w="2676" w:type="dxa"/>
            <w:shd w:val="clear" w:color="auto" w:fill="auto"/>
          </w:tcPr>
          <w:p w:rsidRPr="00101EE4" w:rsidR="00101EE4" w:rsidP="00EC30C4" w:rsidRDefault="00101EE4" w14:paraId="66659B45" w14:textId="77777777">
            <w:r w:rsidRPr="00101EE4">
              <w:t xml:space="preserve">Ephedra </w:t>
            </w:r>
            <w:proofErr w:type="spellStart"/>
            <w:r w:rsidRPr="00101EE4">
              <w:t>torreyana</w:t>
            </w:r>
            <w:proofErr w:type="spellEnd"/>
          </w:p>
        </w:tc>
        <w:tc>
          <w:tcPr>
            <w:tcW w:w="1896" w:type="dxa"/>
            <w:shd w:val="clear" w:color="auto" w:fill="auto"/>
          </w:tcPr>
          <w:p w:rsidRPr="00101EE4" w:rsidR="00101EE4" w:rsidP="00EC30C4" w:rsidRDefault="00101EE4" w14:paraId="62134396" w14:textId="77777777">
            <w:r w:rsidRPr="00101EE4">
              <w:t xml:space="preserve">Torrey's </w:t>
            </w:r>
            <w:proofErr w:type="spellStart"/>
            <w:r w:rsidRPr="00101EE4">
              <w:t>jointfir</w:t>
            </w:r>
            <w:proofErr w:type="spellEnd"/>
          </w:p>
        </w:tc>
        <w:tc>
          <w:tcPr>
            <w:tcW w:w="1956" w:type="dxa"/>
            <w:shd w:val="clear" w:color="auto" w:fill="auto"/>
          </w:tcPr>
          <w:p w:rsidRPr="00101EE4" w:rsidR="00101EE4" w:rsidP="00EC30C4" w:rsidRDefault="00101EE4" w14:paraId="4264476D" w14:textId="77777777">
            <w:r w:rsidRPr="00101EE4">
              <w:t>None</w:t>
            </w:r>
          </w:p>
        </w:tc>
      </w:tr>
      <w:tr w:rsidRPr="00101EE4" w:rsidR="00101EE4" w:rsidTr="00101EE4" w14:paraId="138437FD" w14:textId="77777777">
        <w:tc>
          <w:tcPr>
            <w:tcW w:w="1056" w:type="dxa"/>
            <w:shd w:val="clear" w:color="auto" w:fill="auto"/>
          </w:tcPr>
          <w:p w:rsidRPr="00101EE4" w:rsidR="00101EE4" w:rsidP="00EC30C4" w:rsidRDefault="00101EE4" w14:paraId="2D9B8297" w14:textId="77777777">
            <w:pPr>
              <w:rPr>
                <w:bCs/>
              </w:rPr>
            </w:pPr>
            <w:r w:rsidRPr="00101EE4">
              <w:rPr>
                <w:bCs/>
              </w:rPr>
              <w:t>GRSP</w:t>
            </w:r>
          </w:p>
        </w:tc>
        <w:tc>
          <w:tcPr>
            <w:tcW w:w="2676" w:type="dxa"/>
            <w:shd w:val="clear" w:color="auto" w:fill="auto"/>
          </w:tcPr>
          <w:p w:rsidRPr="00101EE4" w:rsidR="00101EE4" w:rsidP="00EC30C4" w:rsidRDefault="00101EE4" w14:paraId="1A1F8473" w14:textId="77777777">
            <w:proofErr w:type="spellStart"/>
            <w:r w:rsidRPr="00101EE4">
              <w:t>Grayia</w:t>
            </w:r>
            <w:proofErr w:type="spellEnd"/>
            <w:r w:rsidRPr="00101EE4">
              <w:t xml:space="preserve"> </w:t>
            </w:r>
            <w:proofErr w:type="spellStart"/>
            <w:r w:rsidRPr="00101EE4">
              <w:t>spinosa</w:t>
            </w:r>
            <w:proofErr w:type="spellEnd"/>
          </w:p>
        </w:tc>
        <w:tc>
          <w:tcPr>
            <w:tcW w:w="1896" w:type="dxa"/>
            <w:shd w:val="clear" w:color="auto" w:fill="auto"/>
          </w:tcPr>
          <w:p w:rsidRPr="00101EE4" w:rsidR="00101EE4" w:rsidP="00EC30C4" w:rsidRDefault="00101EE4" w14:paraId="34783271" w14:textId="77777777">
            <w:r w:rsidRPr="00101EE4">
              <w:t xml:space="preserve">Spiny </w:t>
            </w:r>
            <w:proofErr w:type="spellStart"/>
            <w:r w:rsidRPr="00101EE4">
              <w:t>hopsage</w:t>
            </w:r>
            <w:proofErr w:type="spellEnd"/>
          </w:p>
        </w:tc>
        <w:tc>
          <w:tcPr>
            <w:tcW w:w="1956" w:type="dxa"/>
            <w:shd w:val="clear" w:color="auto" w:fill="auto"/>
          </w:tcPr>
          <w:p w:rsidRPr="00101EE4" w:rsidR="00101EE4" w:rsidP="00EC30C4" w:rsidRDefault="00101EE4" w14:paraId="6ED01A72" w14:textId="77777777">
            <w:r w:rsidRPr="00101EE4">
              <w:t>None</w:t>
            </w:r>
          </w:p>
        </w:tc>
      </w:tr>
    </w:tbl>
    <w:p w:rsidR="00101EE4" w:rsidP="00101EE4" w:rsidRDefault="00101EE4" w14:paraId="18CC38A4" w14:textId="77777777"/>
    <w:p w:rsidR="00101EE4" w:rsidP="00101EE4" w:rsidRDefault="00101EE4" w14:paraId="3AA4B7F8" w14:textId="77777777">
      <w:pPr>
        <w:pStyle w:val="SClassInfoPara"/>
      </w:pPr>
      <w:r>
        <w:t>Description</w:t>
      </w:r>
    </w:p>
    <w:p w:rsidR="00101EE4" w:rsidP="00101EE4" w:rsidRDefault="6E166B4F" w14:paraId="2758E5F8" w14:textId="0BE5BAB6">
      <w:r>
        <w:t>Less than 15% shrub cover and &lt;10% herb cover generally associated with less productive cobbly and gravelly soils. Effects of cumulative drought can cause a shift to this class.</w:t>
      </w:r>
    </w:p>
    <w:p w:rsidR="00101EE4" w:rsidP="00101EE4" w:rsidRDefault="00101EE4" w14:paraId="64667D4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29</w:t>
            </w:r>
          </w:p>
        </w:tc>
      </w:tr>
      <w:tr>
        <w:tc>
          <w:p>
            <w:pPr>
              <w:jc w:val="center"/>
            </w:pPr>
            <w:r>
              <w:rPr>
                <w:sz w:val="20"/>
              </w:rPr>
              <w:t>Late2:CLS</w:t>
            </w:r>
          </w:p>
        </w:tc>
        <w:tc>
          <w:p>
            <w:pPr>
              <w:jc w:val="center"/>
            </w:pPr>
            <w:r>
              <w:rPr>
                <w:sz w:val="20"/>
              </w:rPr>
              <w:t>25</w:t>
            </w:r>
          </w:p>
        </w:tc>
        <w:tc>
          <w:p>
            <w:pPr>
              <w:jc w:val="center"/>
            </w:pPr>
            <w:r>
              <w:rPr>
                <w:sz w:val="20"/>
              </w:rPr>
              <w:t>Late2:CLS</w:t>
            </w:r>
          </w:p>
        </w:tc>
        <w:tc>
          <w:p>
            <w:pPr>
              <w:jc w:val="center"/>
            </w:pPr>
            <w:r>
              <w:rPr>
                <w:sz w:val="20"/>
              </w:rPr>
              <w:t>999</w:t>
            </w:r>
          </w:p>
        </w:tc>
      </w:tr>
      <w:tr>
        <w:tc>
          <w:p>
            <w:pPr>
              <w:jc w:val="center"/>
            </w:pPr>
            <w:r>
              <w:rPr>
                <w:sz w:val="20"/>
              </w:rPr>
              <w:t>Late1:OPN</w:t>
            </w:r>
          </w:p>
        </w:tc>
        <w:tc>
          <w:p>
            <w:pPr>
              <w:jc w:val="center"/>
            </w:pPr>
            <w:r>
              <w:rPr>
                <w:sz w:val="20"/>
              </w:rPr>
              <w:t>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Late2:CLS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01EE4" w:rsidP="00101EE4" w:rsidRDefault="00101EE4" w14:paraId="4FC02890" w14:textId="77777777">
      <w:r>
        <w:t xml:space="preserve">Anderson, M.D. 2001. </w:t>
      </w:r>
      <w:proofErr w:type="spellStart"/>
      <w:r>
        <w:t>Coleogyne</w:t>
      </w:r>
      <w:proofErr w:type="spellEnd"/>
      <w:r>
        <w:t xml:space="preserve"> </w:t>
      </w:r>
      <w:proofErr w:type="spellStart"/>
      <w:r>
        <w:t>ramosissima</w:t>
      </w:r>
      <w:proofErr w:type="spellEnd"/>
      <w:r>
        <w:t>. In: Fire Effects Information System, [Online]. USDA Forest Service, Rocky Mountain Research Station, Fire Sciences Laboratory (Producer). Available: http://www.fs.fed.us/database/feis/ [2005, April 22].</w:t>
      </w:r>
    </w:p>
    <w:p w:rsidR="00101EE4" w:rsidP="00101EE4" w:rsidRDefault="00101EE4" w14:paraId="7614EC64" w14:textId="77777777"/>
    <w:p w:rsidR="00101EE4" w:rsidP="00101EE4" w:rsidRDefault="00101EE4" w14:paraId="6CB7739F"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101EE4" w:rsidP="00101EE4" w:rsidRDefault="00101EE4" w14:paraId="615BA501" w14:textId="77777777"/>
    <w:p w:rsidR="00CD1EE8" w:rsidP="00CD1EE8" w:rsidRDefault="00CD1EE8" w14:paraId="3478DB7A" w14:textId="77777777">
      <w:r>
        <w:t>Burton K.P</w:t>
      </w:r>
      <w:r w:rsidR="00101EE4">
        <w:t xml:space="preserve">., S.E. Meyer and R. </w:t>
      </w:r>
      <w:proofErr w:type="spellStart"/>
      <w:r w:rsidR="00101EE4">
        <w:t>Pendelton</w:t>
      </w:r>
      <w:proofErr w:type="spellEnd"/>
      <w:r w:rsidR="00101EE4">
        <w:t>. Pages 223-235 in: Proceedings: Wildland Shrub and Arid Land Restoration Symposium INT-GTR-315.</w:t>
      </w:r>
      <w:r>
        <w:t xml:space="preserve"> April 1995.</w:t>
      </w:r>
    </w:p>
    <w:p w:rsidR="00CD1EE8" w:rsidP="00CD1EE8" w:rsidRDefault="00CD1EE8" w14:paraId="35383871" w14:textId="77777777"/>
    <w:p w:rsidR="00101EE4" w:rsidP="00101EE4" w:rsidRDefault="00101EE4" w14:paraId="42F7ABD8" w14:textId="77777777">
      <w:proofErr w:type="spellStart"/>
      <w:r>
        <w:t>Kuchler</w:t>
      </w:r>
      <w:proofErr w:type="spellEnd"/>
      <w:r>
        <w:t>, A.W. 1964. Manual to accompany the map of potential natural vegetation of the conterminous United States. American Geographical Society. Spec. Publ. No. 36. Lib. Congress Cat. Card Num. 64-15417. 156 pp.</w:t>
      </w:r>
    </w:p>
    <w:p w:rsidR="00101EE4" w:rsidP="00101EE4" w:rsidRDefault="00101EE4" w14:paraId="62A00E2B" w14:textId="77777777"/>
    <w:p w:rsidR="00101EE4" w:rsidP="00101EE4" w:rsidRDefault="00101EE4" w14:paraId="3CAF071C" w14:textId="77777777">
      <w:r>
        <w:t>NatureServe. 2004. International Ecological Classification Standard: Terrestrial Ecological Classifications. NatureServe Central Databases. Arlington, VA. U.S.A. Data current as of 4 November 2004.</w:t>
      </w:r>
    </w:p>
    <w:p w:rsidR="00101EE4" w:rsidP="00101EE4" w:rsidRDefault="00101EE4" w14:paraId="31604C41" w14:textId="77777777"/>
    <w:p w:rsidR="00101EE4" w:rsidP="00101EE4" w:rsidRDefault="00101EE4" w14:paraId="2B266786" w14:textId="77777777">
      <w:r>
        <w:t>NatureServe. 2007. International Ecological Classification Standard: Terrestrial Ecological Classifications. NatureServe Central Databases. Arlington, VA. Data current as of 10 February 2007.</w:t>
      </w:r>
    </w:p>
    <w:p w:rsidR="00101EE4" w:rsidP="00101EE4" w:rsidRDefault="00101EE4" w14:paraId="445B6BA0" w14:textId="77777777"/>
    <w:p w:rsidR="00101EE4" w:rsidP="00101EE4" w:rsidRDefault="00101EE4" w14:paraId="3B2653B8" w14:textId="77777777">
      <w:r>
        <w:t xml:space="preserve">Schmidt, K.M., </w:t>
      </w:r>
      <w:r w:rsidR="00CD1EE8">
        <w:t>J</w:t>
      </w:r>
      <w:r>
        <w:t>.P. Menakis, C.C. Hardy, W.J. Hann and D.L. Bunnell. 2002. Development of coarse-scale spatial data for wildland fire and fuel management. Gen. Tech. Rep. RMRS-GTR-87. Fort Collins, CO: USDA Forest Service, Rocky Mountain Research Station. 41 pp. + CD.</w:t>
      </w:r>
    </w:p>
    <w:p w:rsidR="00101EE4" w:rsidP="00101EE4" w:rsidRDefault="00101EE4" w14:paraId="2BDCA25E" w14:textId="77777777"/>
    <w:p w:rsidR="00101EE4" w:rsidP="00101EE4" w:rsidRDefault="00101EE4" w14:paraId="53189229" w14:textId="77777777">
      <w:r>
        <w:t>USDA Forest Service, Rocky Mountain Research Station, Fire Sciences Laboratory (2002, December). Fire Effects Information System, [Online]. Available: http://www.fs.fed.us/database/feis/ (User supply access date).</w:t>
      </w:r>
    </w:p>
    <w:p w:rsidRPr="00A43E41" w:rsidR="004D5F12" w:rsidP="00101EE4" w:rsidRDefault="004D5F12" w14:paraId="0FA17FF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6C882" w14:textId="77777777" w:rsidR="0070258F" w:rsidRDefault="0070258F">
      <w:r>
        <w:separator/>
      </w:r>
    </w:p>
  </w:endnote>
  <w:endnote w:type="continuationSeparator" w:id="0">
    <w:p w14:paraId="3985AC5A" w14:textId="77777777" w:rsidR="0070258F" w:rsidRDefault="0070258F">
      <w:r>
        <w:continuationSeparator/>
      </w:r>
    </w:p>
  </w:endnote>
  <w:endnote w:type="continuationNotice" w:id="1">
    <w:p w14:paraId="0B359A22" w14:textId="77777777" w:rsidR="0070258F" w:rsidRDefault="00702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D985" w14:textId="77777777" w:rsidR="00101EE4" w:rsidRDefault="00101EE4" w:rsidP="00101E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ECC8" w14:textId="77777777" w:rsidR="0070258F" w:rsidRDefault="0070258F">
      <w:r>
        <w:separator/>
      </w:r>
    </w:p>
  </w:footnote>
  <w:footnote w:type="continuationSeparator" w:id="0">
    <w:p w14:paraId="07CBA179" w14:textId="77777777" w:rsidR="0070258F" w:rsidRDefault="0070258F">
      <w:r>
        <w:continuationSeparator/>
      </w:r>
    </w:p>
  </w:footnote>
  <w:footnote w:type="continuationNotice" w:id="1">
    <w:p w14:paraId="1E0BEE38" w14:textId="77777777" w:rsidR="0070258F" w:rsidRDefault="00702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F510E" w14:textId="77777777" w:rsidR="00A43E41" w:rsidRDefault="00A43E41" w:rsidP="00101EE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EE4"/>
    <w:rsid w:val="000017B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DB9"/>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D7C32"/>
    <w:rsid w:val="000E473F"/>
    <w:rsid w:val="000E5817"/>
    <w:rsid w:val="000E6BBE"/>
    <w:rsid w:val="000F009F"/>
    <w:rsid w:val="000F031B"/>
    <w:rsid w:val="000F0511"/>
    <w:rsid w:val="000F0D84"/>
    <w:rsid w:val="000F0FE2"/>
    <w:rsid w:val="000F14BC"/>
    <w:rsid w:val="00101EE4"/>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3A5C"/>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42A"/>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5E53"/>
    <w:rsid w:val="00216A9D"/>
    <w:rsid w:val="00222F42"/>
    <w:rsid w:val="00227B1B"/>
    <w:rsid w:val="00231FCD"/>
    <w:rsid w:val="002373C6"/>
    <w:rsid w:val="00240CE1"/>
    <w:rsid w:val="00241698"/>
    <w:rsid w:val="0024318D"/>
    <w:rsid w:val="00254A91"/>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2C0C"/>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951EA"/>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378B2"/>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2E1E"/>
    <w:rsid w:val="006D5D9D"/>
    <w:rsid w:val="006E3E5C"/>
    <w:rsid w:val="006E59C5"/>
    <w:rsid w:val="006E6371"/>
    <w:rsid w:val="006E75F9"/>
    <w:rsid w:val="006F10FB"/>
    <w:rsid w:val="006F118D"/>
    <w:rsid w:val="006F1E92"/>
    <w:rsid w:val="00700C23"/>
    <w:rsid w:val="007011ED"/>
    <w:rsid w:val="0070258F"/>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5AC5"/>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AF65BE"/>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75DA1"/>
    <w:rsid w:val="00B80C71"/>
    <w:rsid w:val="00B8357A"/>
    <w:rsid w:val="00B8430D"/>
    <w:rsid w:val="00B85BF7"/>
    <w:rsid w:val="00B928AF"/>
    <w:rsid w:val="00B92A33"/>
    <w:rsid w:val="00B94BB7"/>
    <w:rsid w:val="00B97572"/>
    <w:rsid w:val="00BA0C49"/>
    <w:rsid w:val="00BA1CA1"/>
    <w:rsid w:val="00BA4510"/>
    <w:rsid w:val="00BA4B34"/>
    <w:rsid w:val="00BA4FD9"/>
    <w:rsid w:val="00BA6E19"/>
    <w:rsid w:val="00BA7D8C"/>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1EE8"/>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7299"/>
    <w:rsid w:val="00EA0545"/>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6E16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06BEF"/>
  <w15:docId w15:val="{A98C0E89-F4C8-4D5A-BA5F-FF849FFD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A6E19"/>
    <w:rPr>
      <w:rFonts w:ascii="Tahoma" w:hAnsi="Tahoma" w:cs="Tahoma"/>
      <w:sz w:val="16"/>
      <w:szCs w:val="16"/>
    </w:rPr>
  </w:style>
  <w:style w:type="character" w:customStyle="1" w:styleId="BalloonTextChar">
    <w:name w:val="Balloon Text Char"/>
    <w:basedOn w:val="DefaultParagraphFont"/>
    <w:link w:val="BalloonText"/>
    <w:uiPriority w:val="99"/>
    <w:semiHidden/>
    <w:rsid w:val="00BA6E19"/>
    <w:rPr>
      <w:rFonts w:ascii="Tahoma" w:hAnsi="Tahoma" w:cs="Tahoma"/>
      <w:sz w:val="16"/>
      <w:szCs w:val="16"/>
    </w:rPr>
  </w:style>
  <w:style w:type="paragraph" w:styleId="ListParagraph">
    <w:name w:val="List Paragraph"/>
    <w:basedOn w:val="Normal"/>
    <w:uiPriority w:val="34"/>
    <w:qFormat/>
    <w:rsid w:val="00123A5C"/>
    <w:pPr>
      <w:ind w:left="720"/>
    </w:pPr>
    <w:rPr>
      <w:rFonts w:ascii="Calibri" w:eastAsiaTheme="minorHAnsi" w:hAnsi="Calibri"/>
      <w:sz w:val="22"/>
      <w:szCs w:val="22"/>
    </w:rPr>
  </w:style>
  <w:style w:type="character" w:styleId="Hyperlink">
    <w:name w:val="Hyperlink"/>
    <w:basedOn w:val="DefaultParagraphFont"/>
    <w:rsid w:val="00123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41172">
      <w:bodyDiv w:val="1"/>
      <w:marLeft w:val="0"/>
      <w:marRight w:val="0"/>
      <w:marTop w:val="0"/>
      <w:marBottom w:val="0"/>
      <w:divBdr>
        <w:top w:val="none" w:sz="0" w:space="0" w:color="auto"/>
        <w:left w:val="none" w:sz="0" w:space="0" w:color="auto"/>
        <w:bottom w:val="none" w:sz="0" w:space="0" w:color="auto"/>
        <w:right w:val="none" w:sz="0" w:space="0" w:color="auto"/>
      </w:divBdr>
    </w:div>
    <w:div w:id="1261140139">
      <w:bodyDiv w:val="1"/>
      <w:marLeft w:val="0"/>
      <w:marRight w:val="0"/>
      <w:marTop w:val="0"/>
      <w:marBottom w:val="0"/>
      <w:divBdr>
        <w:top w:val="none" w:sz="0" w:space="0" w:color="auto"/>
        <w:left w:val="none" w:sz="0" w:space="0" w:color="auto"/>
        <w:bottom w:val="none" w:sz="0" w:space="0" w:color="auto"/>
        <w:right w:val="none" w:sz="0" w:space="0" w:color="auto"/>
      </w:divBdr>
    </w:div>
    <w:div w:id="13030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2014-08-21T14:32:00Z</cp:lastPrinted>
  <dcterms:created xsi:type="dcterms:W3CDTF">2017-11-09T22:05:00Z</dcterms:created>
  <dcterms:modified xsi:type="dcterms:W3CDTF">2018-06-14T13:14:00Z</dcterms:modified>
</cp:coreProperties>
</file>