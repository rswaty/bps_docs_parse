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FB9" w:rsidP="00D66FB9" w:rsidRDefault="00D66FB9" w14:paraId="5A226CFA" w14:textId="77777777">
      <w:pPr>
        <w:pStyle w:val="BpSTitle"/>
      </w:pPr>
      <w:r>
        <w:t>10640</w:t>
      </w:r>
    </w:p>
    <w:p w:rsidR="00D93C80" w:rsidP="00D93C80" w:rsidRDefault="00D93C80" w14:paraId="75BBA588" w14:textId="77777777">
      <w:pPr>
        <w:pStyle w:val="BpSTitle"/>
      </w:pPr>
      <w:r>
        <w:t>Colorado Plateau Mixed Low Sagebrush Shrubland</w:t>
      </w:r>
    </w:p>
    <w:p w:rsidR="00D93C80" w:rsidP="00D93C80" w:rsidRDefault="00D93C80" w14:paraId="3ACA5621" w14:textId="77777777">
      <w:r>
        <w:t xmlns:w="http://schemas.openxmlformats.org/wordprocessingml/2006/main">BpS Model/Description Version: Aug. 2020</w:t>
      </w:r>
      <w:r>
        <w:tab/>
      </w:r>
      <w:r>
        <w:tab/>
      </w:r>
      <w:r>
        <w:tab/>
      </w:r>
      <w:r>
        <w:tab/>
      </w:r>
      <w:r>
        <w:tab/>
      </w:r>
      <w:r>
        <w:tab/>
      </w:r>
      <w:r>
        <w:tab/>
      </w:r>
    </w:p>
    <w:p w:rsidR="00D93C80" w:rsidP="00D93C80" w:rsidRDefault="00D93C80" w14:paraId="4B03C5F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2028"/>
        <w:gridCol w:w="2484"/>
      </w:tblGrid>
      <w:tr w:rsidRPr="00D93C80" w:rsidR="006C1B6D" w:rsidTr="00D66FB9" w14:paraId="0DDFDA6C" w14:textId="77777777">
        <w:tc>
          <w:tcPr>
            <w:tcW w:w="2100" w:type="dxa"/>
            <w:tcBorders>
              <w:top w:val="single" w:color="auto" w:sz="2" w:space="0"/>
              <w:left w:val="single" w:color="auto" w:sz="12" w:space="0"/>
              <w:bottom w:val="single" w:color="000000" w:sz="12" w:space="0"/>
            </w:tcBorders>
            <w:shd w:val="clear" w:color="auto" w:fill="auto"/>
          </w:tcPr>
          <w:p w:rsidRPr="00D93C80" w:rsidR="00D93C80" w:rsidP="007D4190" w:rsidRDefault="00D93C80" w14:paraId="6ACE461B" w14:textId="77777777">
            <w:pPr>
              <w:rPr>
                <w:b/>
                <w:bCs/>
              </w:rPr>
            </w:pPr>
            <w:r w:rsidRPr="00D93C80">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D93C80" w:rsidR="00D93C80" w:rsidP="007D4190" w:rsidRDefault="00D93C80" w14:paraId="06646E8D"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D93C80" w:rsidR="00D93C80" w:rsidP="007D4190" w:rsidRDefault="00D93C80" w14:paraId="55F1CAB3" w14:textId="77777777">
            <w:pPr>
              <w:rPr>
                <w:b/>
                <w:bCs/>
              </w:rPr>
            </w:pPr>
            <w:r w:rsidRPr="00D93C80">
              <w:rPr>
                <w:b/>
                <w:bCs/>
              </w:rPr>
              <w:t>Reviewers</w:t>
            </w:r>
          </w:p>
        </w:tc>
        <w:tc>
          <w:tcPr>
            <w:tcW w:w="2484" w:type="dxa"/>
            <w:tcBorders>
              <w:top w:val="single" w:color="auto" w:sz="2" w:space="0"/>
              <w:bottom w:val="single" w:color="000000" w:sz="12" w:space="0"/>
            </w:tcBorders>
            <w:shd w:val="clear" w:color="auto" w:fill="auto"/>
          </w:tcPr>
          <w:p w:rsidRPr="00D93C80" w:rsidR="00D93C80" w:rsidP="007D4190" w:rsidRDefault="00D93C80" w14:paraId="37FA06B3" w14:textId="77777777">
            <w:pPr>
              <w:rPr>
                <w:b/>
                <w:bCs/>
              </w:rPr>
            </w:pPr>
          </w:p>
        </w:tc>
      </w:tr>
      <w:tr w:rsidRPr="00D93C80" w:rsidR="006C1B6D" w:rsidTr="00D66FB9" w14:paraId="08D30B18" w14:textId="77777777">
        <w:tc>
          <w:tcPr>
            <w:tcW w:w="2100" w:type="dxa"/>
            <w:tcBorders>
              <w:top w:val="single" w:color="000000" w:sz="12" w:space="0"/>
              <w:left w:val="single" w:color="auto" w:sz="12" w:space="0"/>
            </w:tcBorders>
            <w:shd w:val="clear" w:color="auto" w:fill="auto"/>
          </w:tcPr>
          <w:p w:rsidRPr="00D93C80" w:rsidR="00D93C80" w:rsidP="007D4190" w:rsidRDefault="00D93C80" w14:paraId="5FCB0918" w14:textId="77777777">
            <w:pPr>
              <w:rPr>
                <w:bCs/>
              </w:rPr>
            </w:pPr>
            <w:r w:rsidRPr="00D93C80">
              <w:rPr>
                <w:bCs/>
              </w:rPr>
              <w:t>Louis Provencher</w:t>
            </w:r>
          </w:p>
        </w:tc>
        <w:tc>
          <w:tcPr>
            <w:tcW w:w="2400" w:type="dxa"/>
            <w:tcBorders>
              <w:top w:val="single" w:color="000000" w:sz="12" w:space="0"/>
              <w:right w:val="single" w:color="000000" w:sz="12" w:space="0"/>
            </w:tcBorders>
            <w:shd w:val="clear" w:color="auto" w:fill="auto"/>
          </w:tcPr>
          <w:p w:rsidRPr="00D93C80" w:rsidR="00D93C80" w:rsidP="007D4190" w:rsidRDefault="00D93C80" w14:paraId="0B28CFD7" w14:textId="77777777">
            <w:r w:rsidRPr="00D93C80">
              <w:t>lprovencher@tnc.org</w:t>
            </w:r>
          </w:p>
        </w:tc>
        <w:tc>
          <w:tcPr>
            <w:tcW w:w="2028" w:type="dxa"/>
            <w:tcBorders>
              <w:top w:val="single" w:color="000000" w:sz="12" w:space="0"/>
              <w:left w:val="single" w:color="000000" w:sz="12" w:space="0"/>
            </w:tcBorders>
            <w:shd w:val="clear" w:color="auto" w:fill="auto"/>
          </w:tcPr>
          <w:p w:rsidRPr="00D93C80" w:rsidR="00D93C80" w:rsidP="007D4190" w:rsidRDefault="00D93C80" w14:paraId="37BA10B8" w14:textId="77777777">
            <w:r w:rsidRPr="00D93C80">
              <w:t>Tim Christiansen</w:t>
            </w:r>
          </w:p>
        </w:tc>
        <w:tc>
          <w:tcPr>
            <w:tcW w:w="2484" w:type="dxa"/>
            <w:tcBorders>
              <w:top w:val="single" w:color="000000" w:sz="12" w:space="0"/>
            </w:tcBorders>
            <w:shd w:val="clear" w:color="auto" w:fill="auto"/>
          </w:tcPr>
          <w:p w:rsidRPr="00D93C80" w:rsidR="00D93C80" w:rsidP="007D4190" w:rsidRDefault="00D93C80" w14:paraId="782043B9" w14:textId="77777777">
            <w:r w:rsidRPr="00D93C80">
              <w:t>tchristiansen@tnc.org</w:t>
            </w:r>
          </w:p>
        </w:tc>
      </w:tr>
      <w:tr w:rsidRPr="00D93C80" w:rsidR="006C1B6D" w:rsidTr="00D66FB9" w14:paraId="44D0B3DB" w14:textId="77777777">
        <w:tc>
          <w:tcPr>
            <w:tcW w:w="2100" w:type="dxa"/>
            <w:tcBorders>
              <w:left w:val="single" w:color="auto" w:sz="12" w:space="0"/>
            </w:tcBorders>
            <w:shd w:val="clear" w:color="auto" w:fill="auto"/>
          </w:tcPr>
          <w:p w:rsidRPr="00D93C80" w:rsidR="00D93C80" w:rsidP="007D4190" w:rsidRDefault="00D93C80" w14:paraId="235D4700" w14:textId="77777777">
            <w:pPr>
              <w:rPr>
                <w:bCs/>
              </w:rPr>
            </w:pPr>
            <w:r w:rsidRPr="00D93C80">
              <w:rPr>
                <w:bCs/>
              </w:rPr>
              <w:t>None</w:t>
            </w:r>
          </w:p>
        </w:tc>
        <w:tc>
          <w:tcPr>
            <w:tcW w:w="2400" w:type="dxa"/>
            <w:tcBorders>
              <w:right w:val="single" w:color="000000" w:sz="12" w:space="0"/>
            </w:tcBorders>
            <w:shd w:val="clear" w:color="auto" w:fill="auto"/>
          </w:tcPr>
          <w:p w:rsidRPr="00D93C80" w:rsidR="00D93C80" w:rsidP="007D4190" w:rsidRDefault="00D93C80" w14:paraId="4C799614" w14:textId="77777777">
            <w:r w:rsidRPr="00D93C80">
              <w:t>None</w:t>
            </w:r>
          </w:p>
        </w:tc>
        <w:tc>
          <w:tcPr>
            <w:tcW w:w="2028" w:type="dxa"/>
            <w:tcBorders>
              <w:left w:val="single" w:color="000000" w:sz="12" w:space="0"/>
            </w:tcBorders>
            <w:shd w:val="clear" w:color="auto" w:fill="auto"/>
          </w:tcPr>
          <w:p w:rsidRPr="00D93C80" w:rsidR="00D93C80" w:rsidP="007D4190" w:rsidRDefault="00D93C80" w14:paraId="6F7F5740" w14:textId="77777777">
            <w:r w:rsidRPr="00D93C80">
              <w:t>None</w:t>
            </w:r>
          </w:p>
        </w:tc>
        <w:tc>
          <w:tcPr>
            <w:tcW w:w="2484" w:type="dxa"/>
            <w:shd w:val="clear" w:color="auto" w:fill="auto"/>
          </w:tcPr>
          <w:p w:rsidRPr="00D93C80" w:rsidR="00D93C80" w:rsidP="007D4190" w:rsidRDefault="00D93C80" w14:paraId="0343383A" w14:textId="77777777">
            <w:r w:rsidRPr="00D93C80">
              <w:t>None</w:t>
            </w:r>
          </w:p>
        </w:tc>
      </w:tr>
      <w:tr w:rsidRPr="00D93C80" w:rsidR="006C1B6D" w:rsidTr="00D66FB9" w14:paraId="36672FB8" w14:textId="77777777">
        <w:tc>
          <w:tcPr>
            <w:tcW w:w="2100" w:type="dxa"/>
            <w:tcBorders>
              <w:left w:val="single" w:color="auto" w:sz="12" w:space="0"/>
              <w:bottom w:val="single" w:color="auto" w:sz="2" w:space="0"/>
            </w:tcBorders>
            <w:shd w:val="clear" w:color="auto" w:fill="auto"/>
          </w:tcPr>
          <w:p w:rsidRPr="00D93C80" w:rsidR="00D93C80" w:rsidP="007D4190" w:rsidRDefault="00D93C80" w14:paraId="1590A78A" w14:textId="77777777">
            <w:pPr>
              <w:rPr>
                <w:bCs/>
              </w:rPr>
            </w:pPr>
            <w:r w:rsidRPr="00D93C80">
              <w:rPr>
                <w:bCs/>
              </w:rPr>
              <w:t>None</w:t>
            </w:r>
          </w:p>
        </w:tc>
        <w:tc>
          <w:tcPr>
            <w:tcW w:w="2400" w:type="dxa"/>
            <w:tcBorders>
              <w:right w:val="single" w:color="000000" w:sz="12" w:space="0"/>
            </w:tcBorders>
            <w:shd w:val="clear" w:color="auto" w:fill="auto"/>
          </w:tcPr>
          <w:p w:rsidRPr="00D93C80" w:rsidR="00D93C80" w:rsidP="007D4190" w:rsidRDefault="00D93C80" w14:paraId="69780E7B" w14:textId="77777777">
            <w:r w:rsidRPr="00D93C80">
              <w:t>None</w:t>
            </w:r>
          </w:p>
        </w:tc>
        <w:tc>
          <w:tcPr>
            <w:tcW w:w="2028" w:type="dxa"/>
            <w:tcBorders>
              <w:left w:val="single" w:color="000000" w:sz="12" w:space="0"/>
              <w:bottom w:val="single" w:color="auto" w:sz="2" w:space="0"/>
            </w:tcBorders>
            <w:shd w:val="clear" w:color="auto" w:fill="auto"/>
          </w:tcPr>
          <w:p w:rsidRPr="00D93C80" w:rsidR="00D93C80" w:rsidP="007D4190" w:rsidRDefault="00D93C80" w14:paraId="3DD06B1C" w14:textId="77777777">
            <w:r w:rsidRPr="00D93C80">
              <w:t>None</w:t>
            </w:r>
          </w:p>
        </w:tc>
        <w:tc>
          <w:tcPr>
            <w:tcW w:w="2484" w:type="dxa"/>
            <w:shd w:val="clear" w:color="auto" w:fill="auto"/>
          </w:tcPr>
          <w:p w:rsidRPr="00D93C80" w:rsidR="00D93C80" w:rsidP="007D4190" w:rsidRDefault="00D93C80" w14:paraId="7FA9F69F" w14:textId="77777777">
            <w:r w:rsidRPr="00D93C80">
              <w:t>None</w:t>
            </w:r>
          </w:p>
        </w:tc>
      </w:tr>
    </w:tbl>
    <w:p w:rsidR="00D93C80" w:rsidP="00D93C80" w:rsidRDefault="00E70D6C" w14:paraId="2F9E665C" w14:textId="434EF70D">
      <w:r w:rsidRPr="00E70D6C">
        <w:rPr>
          <w:b/>
        </w:rPr>
        <w:t>Reviewe</w:t>
      </w:r>
      <w:r w:rsidR="00C1587D">
        <w:rPr>
          <w:b/>
        </w:rPr>
        <w:t>r</w:t>
      </w:r>
      <w:r w:rsidRPr="00E70D6C">
        <w:rPr>
          <w:b/>
        </w:rPr>
        <w:t>:</w:t>
      </w:r>
      <w:r>
        <w:t xml:space="preserve"> Randy Swaty</w:t>
      </w:r>
    </w:p>
    <w:p w:rsidR="00D93C80" w:rsidP="00D93C80" w:rsidRDefault="00D93C80" w14:paraId="6AC999F5" w14:textId="77777777">
      <w:pPr>
        <w:pStyle w:val="InfoPara"/>
      </w:pPr>
      <w:r>
        <w:t>Vegetation Type</w:t>
      </w:r>
    </w:p>
    <w:p w:rsidR="00D93C80" w:rsidP="00D93C80" w:rsidRDefault="00D93C80" w14:paraId="5324313B" w14:textId="01CD87EA">
      <w:bookmarkStart w:name="_GoBack" w:id="0"/>
      <w:bookmarkEnd w:id="0"/>
      <w:r>
        <w:t>Shrubland</w:t>
      </w:r>
    </w:p>
    <w:p w:rsidR="00D93C80" w:rsidP="00D93C80" w:rsidRDefault="00D93C80" w14:paraId="2E818D8F" w14:textId="77777777">
      <w:pPr>
        <w:pStyle w:val="InfoPara"/>
      </w:pPr>
      <w:r>
        <w:t>Map Zones</w:t>
      </w:r>
    </w:p>
    <w:p w:rsidRPr="006D5891" w:rsidR="006D5891" w:rsidP="006D5891" w:rsidRDefault="006D5891" w14:paraId="3B207AB8" w14:textId="77777777">
      <w:r>
        <w:t>15, 16, 17, 23, 24</w:t>
      </w:r>
      <w:r w:rsidR="00557E17">
        <w:t>, 27, 28</w:t>
      </w:r>
    </w:p>
    <w:p w:rsidR="00D93C80" w:rsidP="00D93C80" w:rsidRDefault="00D93C80" w14:paraId="6810C187" w14:textId="77777777">
      <w:pPr>
        <w:pStyle w:val="InfoPara"/>
      </w:pPr>
      <w:r>
        <w:t>Geographic Range</w:t>
      </w:r>
    </w:p>
    <w:p w:rsidR="00D93C80" w:rsidP="00D93C80" w:rsidRDefault="00C1587D" w14:paraId="65DD4C54" w14:textId="47688803">
      <w:r>
        <w:t>Biophysical Setting (</w:t>
      </w:r>
      <w:r w:rsidR="00D93C80">
        <w:t>BpS</w:t>
      </w:r>
      <w:r>
        <w:t>)</w:t>
      </w:r>
      <w:r w:rsidR="00D93C80">
        <w:t xml:space="preserve"> occurs in the Colorado Plateau, Tavaputs Plateau</w:t>
      </w:r>
      <w:r w:rsidR="00FC1DF5">
        <w:t>,</w:t>
      </w:r>
      <w:r w:rsidR="00D93C80">
        <w:t xml:space="preserve"> and Uinta Basin. Also extends across northern N</w:t>
      </w:r>
      <w:r>
        <w:t>ew Mexico</w:t>
      </w:r>
      <w:r w:rsidR="00D93C80">
        <w:t xml:space="preserve"> into the southern Great Plains.</w:t>
      </w:r>
    </w:p>
    <w:p w:rsidR="00D93C80" w:rsidP="00D93C80" w:rsidRDefault="00D93C80" w14:paraId="75C62F1E" w14:textId="77777777">
      <w:pPr>
        <w:pStyle w:val="InfoPara"/>
      </w:pPr>
      <w:r>
        <w:t>Biophysical Site Description</w:t>
      </w:r>
    </w:p>
    <w:p w:rsidR="00D93C80" w:rsidP="00D93C80" w:rsidRDefault="00D93C80" w14:paraId="4F0A94B9" w14:textId="1036B036">
      <w:r>
        <w:t>Occurs in canyons, gravelly draws, hilltops</w:t>
      </w:r>
      <w:r w:rsidR="00C1587D">
        <w:t>,</w:t>
      </w:r>
      <w:r>
        <w:t xml:space="preserve"> and dry flats at elevations below 1</w:t>
      </w:r>
      <w:r w:rsidR="00C1587D">
        <w:t>,</w:t>
      </w:r>
      <w:r>
        <w:t>800m. Soils are often rocky, shallow</w:t>
      </w:r>
      <w:r w:rsidR="00C1587D">
        <w:t>,</w:t>
      </w:r>
      <w:r>
        <w:t xml:space="preserve"> and alkaline. Found on limestone ridges in northern </w:t>
      </w:r>
      <w:r w:rsidR="00FC1DF5">
        <w:t>N</w:t>
      </w:r>
      <w:r w:rsidR="00C1587D">
        <w:t>ew Mexico</w:t>
      </w:r>
      <w:r>
        <w:t xml:space="preserve"> and southern Great Plains. Black sagebrush (</w:t>
      </w:r>
      <w:r w:rsidRPr="002C122E">
        <w:rPr>
          <w:i/>
        </w:rPr>
        <w:t>Artemisia nova</w:t>
      </w:r>
      <w:r>
        <w:t>) tends to grow where either a calcareous or volcanic cement layer exists in the soil profile.</w:t>
      </w:r>
    </w:p>
    <w:p w:rsidR="00D93C80" w:rsidP="00D93C80" w:rsidRDefault="00D93C80" w14:paraId="63F85CBD" w14:textId="77777777">
      <w:pPr>
        <w:pStyle w:val="InfoPara"/>
      </w:pPr>
      <w:r>
        <w:t>Vegetation Description</w:t>
      </w:r>
    </w:p>
    <w:p w:rsidR="00D93C80" w:rsidP="00D93C80" w:rsidRDefault="00D93C80" w14:paraId="4A0AAF34" w14:textId="1D12C848">
      <w:r>
        <w:t xml:space="preserve">Open shrublands dominated by </w:t>
      </w:r>
      <w:r w:rsidRPr="002C122E">
        <w:rPr>
          <w:i/>
        </w:rPr>
        <w:t>Artemisia nova</w:t>
      </w:r>
      <w:r>
        <w:t xml:space="preserve"> or </w:t>
      </w:r>
      <w:proofErr w:type="spellStart"/>
      <w:r w:rsidRPr="002C122E">
        <w:rPr>
          <w:i/>
        </w:rPr>
        <w:t>Artemesia</w:t>
      </w:r>
      <w:proofErr w:type="spellEnd"/>
      <w:r w:rsidRPr="002C122E">
        <w:rPr>
          <w:i/>
        </w:rPr>
        <w:t xml:space="preserve"> </w:t>
      </w:r>
      <w:proofErr w:type="spellStart"/>
      <w:r w:rsidRPr="002C122E">
        <w:rPr>
          <w:i/>
        </w:rPr>
        <w:t>bigelovii</w:t>
      </w:r>
      <w:proofErr w:type="spellEnd"/>
      <w:r>
        <w:t xml:space="preserve"> sometimes with </w:t>
      </w:r>
      <w:proofErr w:type="spellStart"/>
      <w:r w:rsidRPr="002C122E">
        <w:rPr>
          <w:i/>
        </w:rPr>
        <w:t>Artemesia</w:t>
      </w:r>
      <w:proofErr w:type="spellEnd"/>
      <w:r w:rsidRPr="002C122E">
        <w:rPr>
          <w:i/>
        </w:rPr>
        <w:t xml:space="preserve"> tridentata</w:t>
      </w:r>
      <w:r>
        <w:t xml:space="preserve"> ssp. </w:t>
      </w:r>
      <w:proofErr w:type="spellStart"/>
      <w:r w:rsidRPr="002C122E">
        <w:rPr>
          <w:i/>
        </w:rPr>
        <w:t>wyomingensis</w:t>
      </w:r>
      <w:proofErr w:type="spellEnd"/>
      <w:r>
        <w:t xml:space="preserve"> co-dominant. </w:t>
      </w:r>
      <w:proofErr w:type="gramStart"/>
      <w:r>
        <w:t>Generally</w:t>
      </w:r>
      <w:proofErr w:type="gramEnd"/>
      <w:r>
        <w:t xml:space="preserve"> have relatively low fuel loads with low growing and cushion forbs and scattered semi-arid grasses such as </w:t>
      </w:r>
      <w:proofErr w:type="spellStart"/>
      <w:r w:rsidRPr="002C122E">
        <w:rPr>
          <w:i/>
        </w:rPr>
        <w:t>Achnatherum</w:t>
      </w:r>
      <w:proofErr w:type="spellEnd"/>
      <w:r w:rsidRPr="002C122E">
        <w:rPr>
          <w:i/>
        </w:rPr>
        <w:t xml:space="preserve"> </w:t>
      </w:r>
      <w:proofErr w:type="spellStart"/>
      <w:r w:rsidRPr="002C122E">
        <w:rPr>
          <w:i/>
        </w:rPr>
        <w:t>hymenoides</w:t>
      </w:r>
      <w:proofErr w:type="spellEnd"/>
      <w:r>
        <w:t xml:space="preserve">, </w:t>
      </w:r>
      <w:proofErr w:type="spellStart"/>
      <w:r w:rsidRPr="002C122E">
        <w:rPr>
          <w:i/>
        </w:rPr>
        <w:t>Aristida</w:t>
      </w:r>
      <w:proofErr w:type="spellEnd"/>
      <w:r w:rsidRPr="002C122E">
        <w:rPr>
          <w:i/>
        </w:rPr>
        <w:t xml:space="preserve"> </w:t>
      </w:r>
      <w:proofErr w:type="spellStart"/>
      <w:r w:rsidRPr="002C122E">
        <w:rPr>
          <w:i/>
        </w:rPr>
        <w:t>purpurea</w:t>
      </w:r>
      <w:proofErr w:type="spellEnd"/>
      <w:r>
        <w:t xml:space="preserve">, </w:t>
      </w:r>
      <w:proofErr w:type="spellStart"/>
      <w:r w:rsidRPr="002C122E">
        <w:rPr>
          <w:i/>
        </w:rPr>
        <w:t>Boutela</w:t>
      </w:r>
      <w:proofErr w:type="spellEnd"/>
      <w:r w:rsidRPr="002C122E">
        <w:rPr>
          <w:i/>
        </w:rPr>
        <w:t xml:space="preserve"> </w:t>
      </w:r>
      <w:proofErr w:type="spellStart"/>
      <w:r w:rsidRPr="002C122E">
        <w:rPr>
          <w:i/>
        </w:rPr>
        <w:t>gracilis</w:t>
      </w:r>
      <w:proofErr w:type="spellEnd"/>
      <w:r>
        <w:t xml:space="preserve">, </w:t>
      </w:r>
      <w:proofErr w:type="spellStart"/>
      <w:r w:rsidRPr="002C122E">
        <w:rPr>
          <w:i/>
        </w:rPr>
        <w:t>Hesperostipa</w:t>
      </w:r>
      <w:proofErr w:type="spellEnd"/>
      <w:r w:rsidRPr="002C122E">
        <w:rPr>
          <w:i/>
        </w:rPr>
        <w:t xml:space="preserve"> </w:t>
      </w:r>
      <w:proofErr w:type="spellStart"/>
      <w:r w:rsidRPr="002C122E">
        <w:rPr>
          <w:i/>
        </w:rPr>
        <w:t>comata</w:t>
      </w:r>
      <w:proofErr w:type="spellEnd"/>
      <w:r>
        <w:t xml:space="preserve">, </w:t>
      </w:r>
      <w:proofErr w:type="spellStart"/>
      <w:r w:rsidRPr="002C122E">
        <w:rPr>
          <w:i/>
        </w:rPr>
        <w:t>Pleuraphis</w:t>
      </w:r>
      <w:proofErr w:type="spellEnd"/>
      <w:r w:rsidRPr="002C122E">
        <w:rPr>
          <w:i/>
        </w:rPr>
        <w:t xml:space="preserve"> </w:t>
      </w:r>
      <w:proofErr w:type="spellStart"/>
      <w:r w:rsidRPr="002C122E">
        <w:rPr>
          <w:i/>
        </w:rPr>
        <w:t>jamesii</w:t>
      </w:r>
      <w:proofErr w:type="spellEnd"/>
      <w:r w:rsidR="00C1587D">
        <w:t>,</w:t>
      </w:r>
      <w:r>
        <w:t xml:space="preserve"> or </w:t>
      </w:r>
      <w:proofErr w:type="spellStart"/>
      <w:r w:rsidRPr="002C122E">
        <w:rPr>
          <w:i/>
        </w:rPr>
        <w:t>Poa</w:t>
      </w:r>
      <w:proofErr w:type="spellEnd"/>
      <w:r w:rsidRPr="002C122E">
        <w:rPr>
          <w:i/>
        </w:rPr>
        <w:t xml:space="preserve"> </w:t>
      </w:r>
      <w:proofErr w:type="spellStart"/>
      <w:r w:rsidRPr="002C122E">
        <w:rPr>
          <w:i/>
        </w:rPr>
        <w:t>fendleriana</w:t>
      </w:r>
      <w:proofErr w:type="spellEnd"/>
      <w:r>
        <w:t xml:space="preserve">. Graminoid layer will often have over 25% cover. Forbs often include </w:t>
      </w:r>
      <w:proofErr w:type="spellStart"/>
      <w:r>
        <w:t>buckwheats</w:t>
      </w:r>
      <w:proofErr w:type="spellEnd"/>
      <w:r>
        <w:t xml:space="preserve"> (</w:t>
      </w:r>
      <w:proofErr w:type="spellStart"/>
      <w:r w:rsidRPr="002C122E">
        <w:rPr>
          <w:i/>
        </w:rPr>
        <w:t>Eriogonum</w:t>
      </w:r>
      <w:proofErr w:type="spellEnd"/>
      <w:r w:rsidRPr="002C122E">
        <w:rPr>
          <w:i/>
        </w:rPr>
        <w:t xml:space="preserve"> </w:t>
      </w:r>
      <w:r>
        <w:t>spp</w:t>
      </w:r>
      <w:r w:rsidR="00C1587D">
        <w:t>.</w:t>
      </w:r>
      <w:r>
        <w:t>), fleabanes (</w:t>
      </w:r>
      <w:r w:rsidRPr="002C122E">
        <w:rPr>
          <w:i/>
        </w:rPr>
        <w:t>Erigeron</w:t>
      </w:r>
      <w:r>
        <w:t xml:space="preserve"> spp</w:t>
      </w:r>
      <w:r w:rsidR="00C1587D">
        <w:t>.</w:t>
      </w:r>
      <w:r>
        <w:t>), phlox</w:t>
      </w:r>
      <w:r w:rsidR="00C1587D">
        <w:t xml:space="preserve">es </w:t>
      </w:r>
      <w:r>
        <w:t>(</w:t>
      </w:r>
      <w:r w:rsidRPr="002C122E">
        <w:rPr>
          <w:i/>
        </w:rPr>
        <w:t>Phlox</w:t>
      </w:r>
      <w:r>
        <w:t xml:space="preserve"> spp</w:t>
      </w:r>
      <w:r w:rsidR="00C1587D">
        <w:t>.</w:t>
      </w:r>
      <w:r>
        <w:t>), paintbrushes (</w:t>
      </w:r>
      <w:r w:rsidRPr="002C122E">
        <w:rPr>
          <w:i/>
        </w:rPr>
        <w:t>Castilleja</w:t>
      </w:r>
      <w:r>
        <w:t xml:space="preserve"> spp</w:t>
      </w:r>
      <w:r w:rsidR="00C1587D">
        <w:t>.</w:t>
      </w:r>
      <w:r>
        <w:t xml:space="preserve">), </w:t>
      </w:r>
      <w:proofErr w:type="spellStart"/>
      <w:r>
        <w:t>globemallows</w:t>
      </w:r>
      <w:proofErr w:type="spellEnd"/>
      <w:r>
        <w:t xml:space="preserve"> (</w:t>
      </w:r>
      <w:proofErr w:type="spellStart"/>
      <w:r w:rsidRPr="002C122E">
        <w:rPr>
          <w:i/>
        </w:rPr>
        <w:t>Sphaeralcea</w:t>
      </w:r>
      <w:proofErr w:type="spellEnd"/>
      <w:r>
        <w:t xml:space="preserve"> spp</w:t>
      </w:r>
      <w:r w:rsidR="00C1587D">
        <w:t>.</w:t>
      </w:r>
      <w:r w:rsidR="00C9496F">
        <w:t>)</w:t>
      </w:r>
      <w:r w:rsidR="00C1587D">
        <w:t>,</w:t>
      </w:r>
      <w:r>
        <w:t xml:space="preserve"> and lupines (</w:t>
      </w:r>
      <w:proofErr w:type="spellStart"/>
      <w:r w:rsidRPr="002C122E">
        <w:rPr>
          <w:i/>
        </w:rPr>
        <w:t>Lupinus</w:t>
      </w:r>
      <w:proofErr w:type="spellEnd"/>
      <w:r>
        <w:t xml:space="preserve"> spp</w:t>
      </w:r>
      <w:r w:rsidR="00C1587D">
        <w:t>.</w:t>
      </w:r>
      <w:r>
        <w:t>).</w:t>
      </w:r>
    </w:p>
    <w:p w:rsidR="00D93C80" w:rsidP="00D93C80" w:rsidRDefault="00D93C80" w14:paraId="16F030F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bigelovii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 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purpurea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w:t>
            </w:r>
          </w:p>
        </w:tc>
      </w:tr>
    </w:tbl>
    <w:p>
      <w:r>
        <w:rPr>
          <w:sz w:val="16"/>
        </w:rPr>
        <w:t>Species names are from the NRCS PLANTS database. Check species codes at http://plants.usda.gov.</w:t>
      </w:r>
    </w:p>
    <w:p w:rsidR="00D93C80" w:rsidP="00D93C80" w:rsidRDefault="00D93C80" w14:paraId="37E4EFBD" w14:textId="77777777">
      <w:pPr>
        <w:pStyle w:val="InfoPara"/>
      </w:pPr>
      <w:r>
        <w:t>Disturbance Description</w:t>
      </w:r>
    </w:p>
    <w:p w:rsidR="00D93C80" w:rsidP="00D93C80" w:rsidRDefault="00D93C80" w14:paraId="64CDF2E9" w14:textId="237CA61C">
      <w:r>
        <w:lastRenderedPageBreak/>
        <w:t xml:space="preserve">Black sagebrush generally supports more fire than other dwarf </w:t>
      </w:r>
      <w:proofErr w:type="spellStart"/>
      <w:r>
        <w:t>sagebrushes</w:t>
      </w:r>
      <w:proofErr w:type="spellEnd"/>
      <w:r>
        <w:t>. This type generally burns with mixed</w:t>
      </w:r>
      <w:r w:rsidR="00C1587D">
        <w:t>-</w:t>
      </w:r>
      <w:r>
        <w:t xml:space="preserve">severity (average </w:t>
      </w:r>
      <w:r w:rsidR="00C1587D">
        <w:t>fire return interval [</w:t>
      </w:r>
      <w:r>
        <w:t>FRI</w:t>
      </w:r>
      <w:r w:rsidR="00C1587D">
        <w:t>]</w:t>
      </w:r>
      <w:r>
        <w:t xml:space="preserve"> of 100-140yrs) due to relatively low fuel loads and herbaceous cover. Bare ground acts as a micro-barrier to fire between low</w:t>
      </w:r>
      <w:r w:rsidR="00C1587D">
        <w:t>-</w:t>
      </w:r>
      <w:r w:rsidR="00C9496F">
        <w:t>stature</w:t>
      </w:r>
      <w:r>
        <w:t xml:space="preserve"> shrubs. Oils and resins present in the foliage and stems of sagebrush allow fire to spread. Stand-replacing fires (average FRI of 200-240yrs) can occur in this type when successive years of above</w:t>
      </w:r>
      <w:r w:rsidR="00C1587D">
        <w:t>-</w:t>
      </w:r>
      <w:r>
        <w:t>average precipitation are followed by an average or dry year. Stand</w:t>
      </w:r>
      <w:r w:rsidR="00C1587D">
        <w:t>-</w:t>
      </w:r>
      <w:r>
        <w:t>replacement fires dominate in the late succession class where the herbaceous component has diminished. Fires may or may not be wind driven and only cover small areas. This type fits into Fire Regime Groups IV and III.</w:t>
      </w:r>
    </w:p>
    <w:p w:rsidR="00D93C80" w:rsidP="00D93C80" w:rsidRDefault="00D93C80" w14:paraId="4BECB8E6" w14:textId="77777777"/>
    <w:p w:rsidR="00D93C80" w:rsidP="00D93C80" w:rsidRDefault="00D93C80" w14:paraId="537E2ABE" w14:textId="77777777">
      <w:r>
        <w:t xml:space="preserve">Grazing by wild ungulates occurs in this type due to the high palatability of </w:t>
      </w:r>
      <w:r w:rsidRPr="002C122E">
        <w:rPr>
          <w:i/>
        </w:rPr>
        <w:t>A. nova</w:t>
      </w:r>
      <w:r>
        <w:t xml:space="preserve"> compared to </w:t>
      </w:r>
      <w:proofErr w:type="gramStart"/>
      <w:r>
        <w:t>other</w:t>
      </w:r>
      <w:proofErr w:type="gramEnd"/>
      <w:r>
        <w:t xml:space="preserve"> browse. Native browsing tends to open up the canopy cover of shrubs but does not often change the succession stage.</w:t>
      </w:r>
    </w:p>
    <w:p w:rsidR="00D93C80" w:rsidP="00D93C80" w:rsidRDefault="00D93C80" w14:paraId="2A3A9709" w14:textId="77777777"/>
    <w:p w:rsidR="00D93C80" w:rsidP="00D93C80" w:rsidRDefault="00D93C80" w14:paraId="24C11035" w14:textId="77777777">
      <w:r>
        <w:t>Prolonged drought may reduce the foliar and basal covers of graminoids but not that of shrubs. Reduced foliar cover of graminoids will affect fire behavior. This effect is assumed minor and not included in the model.</w:t>
      </w:r>
    </w:p>
    <w:p w:rsidR="00E83D46" w:rsidP="00D93C80" w:rsidRDefault="00E83D46" w14:paraId="1D97963A" w14:textId="77777777"/>
    <w:p w:rsidR="00E83D46" w:rsidP="00D93C80" w:rsidRDefault="00E83D46" w14:paraId="5B6AE1CC" w14:textId="32201701">
      <w:r>
        <w:t>NOTE (Randy Swaty, 25 Sept</w:t>
      </w:r>
      <w:r w:rsidR="00C1587D">
        <w:t>ember 20</w:t>
      </w:r>
      <w:r>
        <w:t xml:space="preserve">17): in the original </w:t>
      </w:r>
      <w:r w:rsidR="00C1587D">
        <w:t>map zone (</w:t>
      </w:r>
      <w:r>
        <w:t>MZ</w:t>
      </w:r>
      <w:r w:rsidR="00C1587D">
        <w:t>)</w:t>
      </w:r>
      <w:r>
        <w:t xml:space="preserve"> 27 model (2710640) the All Fire Interval was 150yrs whereas the All Fire Return Interval for this model is 79yrs.  </w:t>
      </w:r>
      <w:r w:rsidR="00766F11">
        <w:t xml:space="preserve">Use of Mixed Fire may be controversial.  </w:t>
      </w:r>
    </w:p>
    <w:p w:rsidR="00D93C80" w:rsidP="00D93C80" w:rsidRDefault="00D93C80" w14:paraId="2E6527D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236</w:t>
            </w:r>
          </w:p>
        </w:tc>
        <w:tc>
          <w:p>
            <w:pPr>
              <w:jc w:val="center"/>
            </w:pPr>
            <w:r>
              <w:t>33</w:t>
            </w:r>
          </w:p>
        </w:tc>
        <w:tc>
          <w:p>
            <w:pPr>
              <w:jc w:val="center"/>
            </w:pPr>
            <w:r>
              <w:t>100</w:t>
            </w:r>
          </w:p>
        </w:tc>
        <w:tc>
          <w:p>
            <w:pPr>
              <w:jc w:val="center"/>
            </w:pPr>
            <w:r>
              <w:t>240</w:t>
            </w:r>
          </w:p>
        </w:tc>
      </w:tr>
      <w:tr>
        <w:tc>
          <w:p>
            <w:pPr>
              <w:jc w:val="center"/>
            </w:pPr>
            <w:r>
              <w:t>Moderate (Mixed)</w:t>
            </w:r>
          </w:p>
        </w:tc>
        <w:tc>
          <w:p>
            <w:pPr>
              <w:jc w:val="center"/>
            </w:pPr>
            <w:r>
              <w:t>118</w:t>
            </w:r>
          </w:p>
        </w:tc>
        <w:tc>
          <w:p>
            <w:pPr>
              <w:jc w:val="center"/>
            </w:pPr>
            <w:r>
              <w:t>67</w:t>
            </w:r>
          </w:p>
        </w:tc>
        <w:tc>
          <w:p>
            <w:pPr>
              <w:jc w:val="center"/>
            </w:pPr>
            <w:r>
              <w:t>75</w:t>
            </w:r>
          </w:p>
        </w:tc>
        <w:tc>
          <w:p>
            <w:pPr>
              <w:jc w:val="center"/>
            </w:pPr>
            <w:r>
              <w:t>140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3C80" w:rsidP="00D93C80" w:rsidRDefault="00D93C80" w14:paraId="29FDC8CB" w14:textId="77777777">
      <w:pPr>
        <w:pStyle w:val="InfoPara"/>
      </w:pPr>
      <w:r>
        <w:t>Scale Description</w:t>
      </w:r>
    </w:p>
    <w:p w:rsidR="00D93C80" w:rsidP="00D93C80" w:rsidRDefault="00D93C80" w14:paraId="080CDAC8" w14:textId="77777777">
      <w:r>
        <w:t>Disturbance patch size for this type is not well known but is estimated to be 10s to 100s of acres due to the relatively small proportion of the sagebrush matrix it occupies and the limited potential for fire spread.</w:t>
      </w:r>
    </w:p>
    <w:p w:rsidR="00D93C80" w:rsidP="00D93C80" w:rsidRDefault="00D93C80" w14:paraId="45430317" w14:textId="77777777">
      <w:pPr>
        <w:pStyle w:val="InfoPara"/>
      </w:pPr>
      <w:r>
        <w:t>Adjacency or Identification Concerns</w:t>
      </w:r>
    </w:p>
    <w:p w:rsidR="00D93C80" w:rsidP="00D93C80" w:rsidRDefault="00D93C80" w14:paraId="36DA6CC9" w14:textId="77777777">
      <w:r>
        <w:t>The dwarf sagebrush type tends to occur adjacent to Wyoming big sagebrush. The dwarf sagebrush types create a mosaic within the Wyoming big sagebrush, acting as a fire break that burns only under severe conditions.</w:t>
      </w:r>
    </w:p>
    <w:p w:rsidR="00D93C80" w:rsidP="00D93C80" w:rsidRDefault="00D93C80" w14:paraId="748C3648" w14:textId="77777777">
      <w:pPr>
        <w:pStyle w:val="InfoPara"/>
      </w:pPr>
      <w:r>
        <w:t>Issues or Problems</w:t>
      </w:r>
    </w:p>
    <w:p w:rsidR="00D93C80" w:rsidP="00D93C80" w:rsidRDefault="00D93C80" w14:paraId="420B4B23" w14:textId="77777777"/>
    <w:p w:rsidR="00D93C80" w:rsidP="00D93C80" w:rsidRDefault="00D93C80" w14:paraId="464E559B" w14:textId="77777777">
      <w:pPr>
        <w:pStyle w:val="InfoPara"/>
      </w:pPr>
      <w:r>
        <w:t>Native Uncharacteristic Conditions</w:t>
      </w:r>
    </w:p>
    <w:p w:rsidR="00D93C80" w:rsidP="00D93C80" w:rsidRDefault="00D93C80" w14:paraId="4636F79F" w14:textId="77777777"/>
    <w:p w:rsidR="00D93C80" w:rsidP="00D93C80" w:rsidRDefault="00D93C80" w14:paraId="45C66035" w14:textId="77777777">
      <w:pPr>
        <w:pStyle w:val="InfoPara"/>
      </w:pPr>
      <w:r>
        <w:t>Comments</w:t>
      </w:r>
    </w:p>
    <w:p w:rsidR="00E83D46" w:rsidP="006D5891" w:rsidRDefault="00E83D46" w14:paraId="6665BC1A" w14:textId="1003B095">
      <w:r>
        <w:t>In the 2017 BpS Review</w:t>
      </w:r>
      <w:r w:rsidR="00C1587D">
        <w:t xml:space="preserve">, MZs </w:t>
      </w:r>
      <w:r>
        <w:t>27 and 28, which had some differences from the other MZs</w:t>
      </w:r>
      <w:r w:rsidR="00C1587D">
        <w:t>,</w:t>
      </w:r>
      <w:r>
        <w:t xml:space="preserve"> were lumped into this description. The differences included:</w:t>
      </w:r>
    </w:p>
    <w:p w:rsidR="00E83D46" w:rsidP="00E83D46" w:rsidRDefault="00E83D46" w14:paraId="67EE0C08" w14:textId="789A1101">
      <w:pPr>
        <w:pStyle w:val="ListParagraph"/>
        <w:numPr>
          <w:ilvl w:val="0"/>
          <w:numId w:val="1"/>
        </w:numPr>
      </w:pPr>
      <w:r>
        <w:lastRenderedPageBreak/>
        <w:t xml:space="preserve">MZ 27 had </w:t>
      </w:r>
      <w:r w:rsidR="00C1587D">
        <w:t xml:space="preserve">2 </w:t>
      </w:r>
      <w:r>
        <w:t>succession classes; the other 3 succession classes</w:t>
      </w:r>
      <w:r w:rsidR="00766F11">
        <w:t xml:space="preserve">.  </w:t>
      </w:r>
    </w:p>
    <w:p w:rsidR="00766F11" w:rsidP="00E83D46" w:rsidRDefault="00766F11" w14:paraId="32507FE6" w14:textId="77777777">
      <w:pPr>
        <w:pStyle w:val="ListParagraph"/>
        <w:numPr>
          <w:ilvl w:val="0"/>
          <w:numId w:val="1"/>
        </w:numPr>
      </w:pPr>
      <w:r>
        <w:t>As noted above</w:t>
      </w:r>
      <w:r w:rsidR="00C1587D">
        <w:t>,</w:t>
      </w:r>
      <w:r>
        <w:t xml:space="preserve"> the fire regimes are different</w:t>
      </w:r>
      <w:r w:rsidR="00C1587D">
        <w:t>.</w:t>
      </w:r>
    </w:p>
    <w:p w:rsidRPr="00E83D46" w:rsidR="00766F11" w:rsidP="00E83D46" w:rsidRDefault="00766F11" w14:paraId="55477119" w14:textId="77777777">
      <w:pPr>
        <w:pStyle w:val="ListParagraph"/>
        <w:numPr>
          <w:ilvl w:val="0"/>
          <w:numId w:val="1"/>
        </w:numPr>
      </w:pPr>
      <w:r>
        <w:t>Added in native grazing</w:t>
      </w:r>
      <w:r w:rsidR="00E70D6C">
        <w:t xml:space="preserve"> at probability.  </w:t>
      </w:r>
    </w:p>
    <w:p w:rsidR="006D5891" w:rsidP="006D5891" w:rsidRDefault="006D5891" w14:paraId="30CA9E0E" w14:textId="77777777">
      <w:pPr>
        <w:rPr>
          <w:b/>
        </w:rPr>
      </w:pPr>
    </w:p>
    <w:p w:rsidR="006D5891" w:rsidP="006D5891" w:rsidRDefault="006D5891" w14:paraId="681E4DFC" w14:textId="77777777">
      <w:pPr>
        <w:rPr>
          <w:b/>
        </w:rPr>
      </w:pPr>
    </w:p>
    <w:p w:rsidR="006D5891" w:rsidP="006D5891" w:rsidRDefault="006D5891" w14:paraId="6DA2A0A6" w14:textId="77777777">
      <w:pPr>
        <w:rPr>
          <w:b/>
        </w:rPr>
      </w:pPr>
    </w:p>
    <w:p w:rsidR="00D93C80" w:rsidP="00D93C80" w:rsidRDefault="00D93C80" w14:paraId="12F9F3EC" w14:textId="77777777">
      <w:pPr>
        <w:pStyle w:val="ReportSection"/>
      </w:pPr>
      <w:r>
        <w:t>Succession Classes</w:t>
      </w:r>
    </w:p>
    <w:p w:rsidR="00D93C80" w:rsidP="00D93C80" w:rsidRDefault="00D93C80" w14:paraId="1A0F62B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3C80" w:rsidP="00D93C80" w:rsidRDefault="00E70D6C" w14:paraId="5B4A4F2F"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93C80" w:rsidP="00D93C80" w:rsidRDefault="00D93C80" w14:paraId="650ED471" w14:textId="77777777"/>
    <w:p w:rsidR="00D93C80" w:rsidP="00D93C80" w:rsidRDefault="00D93C80" w14:paraId="04F8DD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92"/>
        <w:gridCol w:w="1932"/>
        <w:gridCol w:w="1956"/>
      </w:tblGrid>
      <w:tr w:rsidRPr="00D93C80" w:rsidR="00D93C80" w:rsidTr="00D93C80" w14:paraId="07CE67D9" w14:textId="77777777">
        <w:tc>
          <w:tcPr>
            <w:tcW w:w="1152" w:type="dxa"/>
            <w:tcBorders>
              <w:top w:val="single" w:color="auto" w:sz="2" w:space="0"/>
              <w:bottom w:val="single" w:color="000000" w:sz="12" w:space="0"/>
            </w:tcBorders>
            <w:shd w:val="clear" w:color="auto" w:fill="auto"/>
          </w:tcPr>
          <w:p w:rsidRPr="00D93C80" w:rsidR="00D93C80" w:rsidP="004003B3" w:rsidRDefault="00D93C80" w14:paraId="5A659B24" w14:textId="77777777">
            <w:pPr>
              <w:rPr>
                <w:b/>
                <w:bCs/>
              </w:rPr>
            </w:pPr>
            <w:r w:rsidRPr="00D93C80">
              <w:rPr>
                <w:b/>
                <w:bCs/>
              </w:rPr>
              <w:t>Symbol</w:t>
            </w:r>
          </w:p>
        </w:tc>
        <w:tc>
          <w:tcPr>
            <w:tcW w:w="2892" w:type="dxa"/>
            <w:tcBorders>
              <w:top w:val="single" w:color="auto" w:sz="2" w:space="0"/>
              <w:bottom w:val="single" w:color="000000" w:sz="12" w:space="0"/>
            </w:tcBorders>
            <w:shd w:val="clear" w:color="auto" w:fill="auto"/>
          </w:tcPr>
          <w:p w:rsidRPr="00D93C80" w:rsidR="00D93C80" w:rsidP="004003B3" w:rsidRDefault="00D93C80" w14:paraId="06FDA513" w14:textId="77777777">
            <w:pPr>
              <w:rPr>
                <w:b/>
                <w:bCs/>
              </w:rPr>
            </w:pPr>
            <w:r w:rsidRPr="00D93C80">
              <w:rPr>
                <w:b/>
                <w:bCs/>
              </w:rPr>
              <w:t>Scientific Name</w:t>
            </w:r>
          </w:p>
        </w:tc>
        <w:tc>
          <w:tcPr>
            <w:tcW w:w="1932" w:type="dxa"/>
            <w:tcBorders>
              <w:top w:val="single" w:color="auto" w:sz="2" w:space="0"/>
              <w:bottom w:val="single" w:color="000000" w:sz="12" w:space="0"/>
            </w:tcBorders>
            <w:shd w:val="clear" w:color="auto" w:fill="auto"/>
          </w:tcPr>
          <w:p w:rsidRPr="00D93C80" w:rsidR="00D93C80" w:rsidP="004003B3" w:rsidRDefault="00D93C80" w14:paraId="4BB27A15" w14:textId="77777777">
            <w:pPr>
              <w:rPr>
                <w:b/>
                <w:bCs/>
              </w:rPr>
            </w:pPr>
            <w:r w:rsidRPr="00D93C80">
              <w:rPr>
                <w:b/>
                <w:bCs/>
              </w:rPr>
              <w:t>Common Name</w:t>
            </w:r>
          </w:p>
        </w:tc>
        <w:tc>
          <w:tcPr>
            <w:tcW w:w="1956" w:type="dxa"/>
            <w:tcBorders>
              <w:top w:val="single" w:color="auto" w:sz="2" w:space="0"/>
              <w:bottom w:val="single" w:color="000000" w:sz="12" w:space="0"/>
            </w:tcBorders>
            <w:shd w:val="clear" w:color="auto" w:fill="auto"/>
          </w:tcPr>
          <w:p w:rsidRPr="00D93C80" w:rsidR="00D93C80" w:rsidP="004003B3" w:rsidRDefault="00D93C80" w14:paraId="1902499A" w14:textId="77777777">
            <w:pPr>
              <w:rPr>
                <w:b/>
                <w:bCs/>
              </w:rPr>
            </w:pPr>
            <w:r w:rsidRPr="00D93C80">
              <w:rPr>
                <w:b/>
                <w:bCs/>
              </w:rPr>
              <w:t>Canopy Position</w:t>
            </w:r>
          </w:p>
        </w:tc>
      </w:tr>
      <w:tr w:rsidRPr="00D93C80" w:rsidR="00D93C80" w:rsidTr="00D93C80" w14:paraId="7713ACD1" w14:textId="77777777">
        <w:tc>
          <w:tcPr>
            <w:tcW w:w="1152" w:type="dxa"/>
            <w:tcBorders>
              <w:top w:val="single" w:color="000000" w:sz="12" w:space="0"/>
            </w:tcBorders>
            <w:shd w:val="clear" w:color="auto" w:fill="auto"/>
          </w:tcPr>
          <w:p w:rsidRPr="00D93C80" w:rsidR="00D93C80" w:rsidP="004003B3" w:rsidRDefault="00D93C80" w14:paraId="1472AD93" w14:textId="77777777">
            <w:pPr>
              <w:rPr>
                <w:bCs/>
              </w:rPr>
            </w:pPr>
            <w:r w:rsidRPr="00D93C80">
              <w:rPr>
                <w:bCs/>
              </w:rPr>
              <w:t>ACHY</w:t>
            </w:r>
          </w:p>
        </w:tc>
        <w:tc>
          <w:tcPr>
            <w:tcW w:w="2892" w:type="dxa"/>
            <w:tcBorders>
              <w:top w:val="single" w:color="000000" w:sz="12" w:space="0"/>
            </w:tcBorders>
            <w:shd w:val="clear" w:color="auto" w:fill="auto"/>
          </w:tcPr>
          <w:p w:rsidRPr="00D93C80" w:rsidR="00D93C80" w:rsidP="004003B3" w:rsidRDefault="00D93C80" w14:paraId="0E79ADA8" w14:textId="77777777">
            <w:proofErr w:type="spellStart"/>
            <w:r w:rsidRPr="00D93C80">
              <w:t>Achnatherum</w:t>
            </w:r>
            <w:proofErr w:type="spellEnd"/>
            <w:r w:rsidRPr="00D93C80">
              <w:t xml:space="preserve"> </w:t>
            </w:r>
            <w:proofErr w:type="spellStart"/>
            <w:r w:rsidRPr="00D93C80">
              <w:t>hymenoides</w:t>
            </w:r>
            <w:proofErr w:type="spellEnd"/>
          </w:p>
        </w:tc>
        <w:tc>
          <w:tcPr>
            <w:tcW w:w="1932" w:type="dxa"/>
            <w:tcBorders>
              <w:top w:val="single" w:color="000000" w:sz="12" w:space="0"/>
            </w:tcBorders>
            <w:shd w:val="clear" w:color="auto" w:fill="auto"/>
          </w:tcPr>
          <w:p w:rsidRPr="00D93C80" w:rsidR="00D93C80" w:rsidP="004003B3" w:rsidRDefault="00D93C80" w14:paraId="6D07C3EB" w14:textId="77777777">
            <w:r w:rsidRPr="00D93C80">
              <w:t xml:space="preserve">Indian </w:t>
            </w:r>
            <w:proofErr w:type="spellStart"/>
            <w:r w:rsidRPr="00D93C80">
              <w:t>ricegrass</w:t>
            </w:r>
            <w:proofErr w:type="spellEnd"/>
          </w:p>
        </w:tc>
        <w:tc>
          <w:tcPr>
            <w:tcW w:w="1956" w:type="dxa"/>
            <w:tcBorders>
              <w:top w:val="single" w:color="000000" w:sz="12" w:space="0"/>
            </w:tcBorders>
            <w:shd w:val="clear" w:color="auto" w:fill="auto"/>
          </w:tcPr>
          <w:p w:rsidRPr="00D93C80" w:rsidR="00D93C80" w:rsidP="004003B3" w:rsidRDefault="00D93C80" w14:paraId="5DF40FEC" w14:textId="77777777">
            <w:r w:rsidRPr="00D93C80">
              <w:t>Lower</w:t>
            </w:r>
          </w:p>
        </w:tc>
      </w:tr>
      <w:tr w:rsidRPr="00D93C80" w:rsidR="00D93C80" w:rsidTr="00D93C80" w14:paraId="4ABAAA4A" w14:textId="77777777">
        <w:tc>
          <w:tcPr>
            <w:tcW w:w="1152" w:type="dxa"/>
            <w:shd w:val="clear" w:color="auto" w:fill="auto"/>
          </w:tcPr>
          <w:p w:rsidRPr="00D93C80" w:rsidR="00D93C80" w:rsidP="004003B3" w:rsidRDefault="00D93C80" w14:paraId="48D9D732" w14:textId="77777777">
            <w:pPr>
              <w:rPr>
                <w:bCs/>
              </w:rPr>
            </w:pPr>
            <w:r w:rsidRPr="00D93C80">
              <w:rPr>
                <w:bCs/>
              </w:rPr>
              <w:t>BOGR2</w:t>
            </w:r>
          </w:p>
        </w:tc>
        <w:tc>
          <w:tcPr>
            <w:tcW w:w="2892" w:type="dxa"/>
            <w:shd w:val="clear" w:color="auto" w:fill="auto"/>
          </w:tcPr>
          <w:p w:rsidRPr="00D93C80" w:rsidR="00D93C80" w:rsidP="004003B3" w:rsidRDefault="00D93C80" w14:paraId="68216A02" w14:textId="77777777">
            <w:proofErr w:type="spellStart"/>
            <w:r w:rsidRPr="00D93C80">
              <w:t>Bouteloua</w:t>
            </w:r>
            <w:proofErr w:type="spellEnd"/>
            <w:r w:rsidRPr="00D93C80">
              <w:t xml:space="preserve"> </w:t>
            </w:r>
            <w:proofErr w:type="spellStart"/>
            <w:r w:rsidRPr="00D93C80">
              <w:t>gracilis</w:t>
            </w:r>
            <w:proofErr w:type="spellEnd"/>
          </w:p>
        </w:tc>
        <w:tc>
          <w:tcPr>
            <w:tcW w:w="1932" w:type="dxa"/>
            <w:shd w:val="clear" w:color="auto" w:fill="auto"/>
          </w:tcPr>
          <w:p w:rsidRPr="00D93C80" w:rsidR="00D93C80" w:rsidP="004003B3" w:rsidRDefault="00D93C80" w14:paraId="64ECCE8D" w14:textId="77777777">
            <w:r w:rsidRPr="00D93C80">
              <w:t xml:space="preserve">Blue </w:t>
            </w:r>
            <w:proofErr w:type="spellStart"/>
            <w:r w:rsidRPr="00D93C80">
              <w:t>grama</w:t>
            </w:r>
            <w:proofErr w:type="spellEnd"/>
          </w:p>
        </w:tc>
        <w:tc>
          <w:tcPr>
            <w:tcW w:w="1956" w:type="dxa"/>
            <w:shd w:val="clear" w:color="auto" w:fill="auto"/>
          </w:tcPr>
          <w:p w:rsidRPr="00D93C80" w:rsidR="00D93C80" w:rsidP="004003B3" w:rsidRDefault="00D93C80" w14:paraId="6BBCF2C7" w14:textId="77777777">
            <w:r w:rsidRPr="00D93C80">
              <w:t>Lower</w:t>
            </w:r>
          </w:p>
        </w:tc>
      </w:tr>
      <w:tr w:rsidRPr="00D93C80" w:rsidR="00D93C80" w:rsidTr="00D93C80" w14:paraId="2F770C19" w14:textId="77777777">
        <w:tc>
          <w:tcPr>
            <w:tcW w:w="1152" w:type="dxa"/>
            <w:shd w:val="clear" w:color="auto" w:fill="auto"/>
          </w:tcPr>
          <w:p w:rsidRPr="00D93C80" w:rsidR="00D93C80" w:rsidP="004003B3" w:rsidRDefault="00D93C80" w14:paraId="7623A53B" w14:textId="77777777">
            <w:pPr>
              <w:rPr>
                <w:bCs/>
              </w:rPr>
            </w:pPr>
            <w:r w:rsidRPr="00D93C80">
              <w:rPr>
                <w:bCs/>
              </w:rPr>
              <w:t>ARNO4</w:t>
            </w:r>
          </w:p>
        </w:tc>
        <w:tc>
          <w:tcPr>
            <w:tcW w:w="2892" w:type="dxa"/>
            <w:shd w:val="clear" w:color="auto" w:fill="auto"/>
          </w:tcPr>
          <w:p w:rsidRPr="00D93C80" w:rsidR="00D93C80" w:rsidP="004003B3" w:rsidRDefault="00D93C80" w14:paraId="5086CC28" w14:textId="77777777">
            <w:r w:rsidRPr="00D93C80">
              <w:t>Artemisia nova</w:t>
            </w:r>
          </w:p>
        </w:tc>
        <w:tc>
          <w:tcPr>
            <w:tcW w:w="1932" w:type="dxa"/>
            <w:shd w:val="clear" w:color="auto" w:fill="auto"/>
          </w:tcPr>
          <w:p w:rsidRPr="00D93C80" w:rsidR="00D93C80" w:rsidP="004003B3" w:rsidRDefault="00D93C80" w14:paraId="5E5300F5" w14:textId="77777777">
            <w:r w:rsidRPr="00D93C80">
              <w:t>Black sagebrush</w:t>
            </w:r>
          </w:p>
        </w:tc>
        <w:tc>
          <w:tcPr>
            <w:tcW w:w="1956" w:type="dxa"/>
            <w:shd w:val="clear" w:color="auto" w:fill="auto"/>
          </w:tcPr>
          <w:p w:rsidRPr="00D93C80" w:rsidR="00D93C80" w:rsidP="004003B3" w:rsidRDefault="00D93C80" w14:paraId="31589C75" w14:textId="77777777">
            <w:r w:rsidRPr="00D93C80">
              <w:t>Upper</w:t>
            </w:r>
          </w:p>
        </w:tc>
      </w:tr>
      <w:tr w:rsidRPr="00D93C80" w:rsidR="00D93C80" w:rsidTr="00D93C80" w14:paraId="58F6C505" w14:textId="77777777">
        <w:tc>
          <w:tcPr>
            <w:tcW w:w="1152" w:type="dxa"/>
            <w:shd w:val="clear" w:color="auto" w:fill="auto"/>
          </w:tcPr>
          <w:p w:rsidRPr="00D93C80" w:rsidR="00D93C80" w:rsidP="004003B3" w:rsidRDefault="00D93C80" w14:paraId="0517DB86" w14:textId="77777777">
            <w:pPr>
              <w:rPr>
                <w:bCs/>
              </w:rPr>
            </w:pPr>
            <w:r w:rsidRPr="00D93C80">
              <w:rPr>
                <w:bCs/>
              </w:rPr>
              <w:t>ARBI3</w:t>
            </w:r>
          </w:p>
        </w:tc>
        <w:tc>
          <w:tcPr>
            <w:tcW w:w="2892" w:type="dxa"/>
            <w:shd w:val="clear" w:color="auto" w:fill="auto"/>
          </w:tcPr>
          <w:p w:rsidRPr="00D93C80" w:rsidR="00D93C80" w:rsidP="004003B3" w:rsidRDefault="00D93C80" w14:paraId="7F4D5F3F" w14:textId="77777777">
            <w:r w:rsidRPr="00D93C80">
              <w:t xml:space="preserve">Artemisia </w:t>
            </w:r>
            <w:proofErr w:type="spellStart"/>
            <w:r w:rsidRPr="00D93C80">
              <w:t>bigelovii</w:t>
            </w:r>
            <w:proofErr w:type="spellEnd"/>
          </w:p>
        </w:tc>
        <w:tc>
          <w:tcPr>
            <w:tcW w:w="1932" w:type="dxa"/>
            <w:shd w:val="clear" w:color="auto" w:fill="auto"/>
          </w:tcPr>
          <w:p w:rsidRPr="00D93C80" w:rsidR="00D93C80" w:rsidP="004003B3" w:rsidRDefault="00D93C80" w14:paraId="564BDD3C" w14:textId="77777777">
            <w:r w:rsidRPr="00D93C80">
              <w:t>Bigelow sage</w:t>
            </w:r>
          </w:p>
        </w:tc>
        <w:tc>
          <w:tcPr>
            <w:tcW w:w="1956" w:type="dxa"/>
            <w:shd w:val="clear" w:color="auto" w:fill="auto"/>
          </w:tcPr>
          <w:p w:rsidRPr="00D93C80" w:rsidR="00D93C80" w:rsidP="004003B3" w:rsidRDefault="00D93C80" w14:paraId="37732F9F" w14:textId="77777777">
            <w:r w:rsidRPr="00D93C80">
              <w:t>Upper</w:t>
            </w:r>
          </w:p>
        </w:tc>
      </w:tr>
    </w:tbl>
    <w:p w:rsidR="00D93C80" w:rsidP="00D93C80" w:rsidRDefault="00D93C80" w14:paraId="0DF13DFE" w14:textId="77777777"/>
    <w:p w:rsidR="00D93C80" w:rsidP="00D93C80" w:rsidRDefault="00D93C80" w14:paraId="7AE3DF55" w14:textId="77777777">
      <w:pPr>
        <w:pStyle w:val="SClassInfoPara"/>
      </w:pPr>
      <w:r>
        <w:t>Description</w:t>
      </w:r>
    </w:p>
    <w:p w:rsidR="00D93C80" w:rsidP="00D93C80" w:rsidRDefault="00D93C80" w14:paraId="12FBCA93" w14:textId="7D689D94">
      <w:r>
        <w:t>Early</w:t>
      </w:r>
      <w:r w:rsidR="00C1587D">
        <w:t>-</w:t>
      </w:r>
      <w:r>
        <w:t xml:space="preserve">seral community dominated by herbaceous vegetation; </w:t>
      </w:r>
      <w:r w:rsidR="00C1587D">
        <w:t>&lt;6%</w:t>
      </w:r>
      <w:r>
        <w:t xml:space="preserve"> sagebrush canopy cover; up to 24yrs post-disturbance. </w:t>
      </w:r>
    </w:p>
    <w:p w:rsidR="00E70D6C" w:rsidP="00D93C80" w:rsidRDefault="00E70D6C" w14:paraId="60972545" w14:textId="77777777"/>
    <w:p w:rsidR="00E70D6C" w:rsidP="00E70D6C" w:rsidRDefault="00E70D6C" w14:paraId="217DA6EE" w14:textId="31723E3D">
      <w:r>
        <w:t>Scattered sagebrush recovering. Dominant vegetation is bunchgrasses.</w:t>
      </w:r>
    </w:p>
    <w:p w:rsidR="00E70D6C" w:rsidP="00D93C80" w:rsidRDefault="00E70D6C" w14:paraId="6C79AA49" w14:textId="77777777"/>
    <w:p w:rsidR="00D93C80" w:rsidP="00D93C80" w:rsidRDefault="00D93C80" w14:paraId="1286AAB5" w14:textId="77777777"/>
    <w:p>
      <w:r>
        <w:rPr>
          <w:i/>
          <w:u w:val="single"/>
        </w:rPr>
        <w:t>Maximum Tree Size Class</w:t>
      </w:r>
      <w:br/>
      <w:r>
        <w:t>None</w:t>
      </w:r>
    </w:p>
    <w:p w:rsidR="00D93C80" w:rsidP="00D93C80" w:rsidRDefault="00D93C80" w14:paraId="534FA2B7" w14:textId="77777777">
      <w:pPr>
        <w:pStyle w:val="InfoPara"/>
        <w:pBdr>
          <w:top w:val="single" w:color="auto" w:sz="4" w:space="1"/>
        </w:pBdr>
      </w:pPr>
      <w:r xmlns:w="http://schemas.openxmlformats.org/wordprocessingml/2006/main">
        <w:t>Class B</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93C80" w:rsidP="00D93C80" w:rsidRDefault="00D93C80" w14:paraId="389AA240" w14:textId="77777777"/>
    <w:p w:rsidR="00D93C80" w:rsidP="00D93C80" w:rsidRDefault="00D93C80" w14:paraId="1F4F4F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92"/>
        <w:gridCol w:w="1932"/>
        <w:gridCol w:w="1956"/>
      </w:tblGrid>
      <w:tr w:rsidRPr="00D93C80" w:rsidR="00D93C80" w:rsidTr="00D93C80" w14:paraId="4BEA000F" w14:textId="77777777">
        <w:tc>
          <w:tcPr>
            <w:tcW w:w="1152" w:type="dxa"/>
            <w:tcBorders>
              <w:top w:val="single" w:color="auto" w:sz="2" w:space="0"/>
              <w:bottom w:val="single" w:color="000000" w:sz="12" w:space="0"/>
            </w:tcBorders>
            <w:shd w:val="clear" w:color="auto" w:fill="auto"/>
          </w:tcPr>
          <w:p w:rsidRPr="00D93C80" w:rsidR="00D93C80" w:rsidP="00CC527B" w:rsidRDefault="00D93C80" w14:paraId="40A17BC9" w14:textId="77777777">
            <w:pPr>
              <w:rPr>
                <w:b/>
                <w:bCs/>
              </w:rPr>
            </w:pPr>
            <w:r w:rsidRPr="00D93C80">
              <w:rPr>
                <w:b/>
                <w:bCs/>
              </w:rPr>
              <w:t>Symbol</w:t>
            </w:r>
          </w:p>
        </w:tc>
        <w:tc>
          <w:tcPr>
            <w:tcW w:w="2892" w:type="dxa"/>
            <w:tcBorders>
              <w:top w:val="single" w:color="auto" w:sz="2" w:space="0"/>
              <w:bottom w:val="single" w:color="000000" w:sz="12" w:space="0"/>
            </w:tcBorders>
            <w:shd w:val="clear" w:color="auto" w:fill="auto"/>
          </w:tcPr>
          <w:p w:rsidRPr="00D93C80" w:rsidR="00D93C80" w:rsidP="00CC527B" w:rsidRDefault="00D93C80" w14:paraId="0E16A6D0" w14:textId="77777777">
            <w:pPr>
              <w:rPr>
                <w:b/>
                <w:bCs/>
              </w:rPr>
            </w:pPr>
            <w:r w:rsidRPr="00D93C80">
              <w:rPr>
                <w:b/>
                <w:bCs/>
              </w:rPr>
              <w:t>Scientific Name</w:t>
            </w:r>
          </w:p>
        </w:tc>
        <w:tc>
          <w:tcPr>
            <w:tcW w:w="1932" w:type="dxa"/>
            <w:tcBorders>
              <w:top w:val="single" w:color="auto" w:sz="2" w:space="0"/>
              <w:bottom w:val="single" w:color="000000" w:sz="12" w:space="0"/>
            </w:tcBorders>
            <w:shd w:val="clear" w:color="auto" w:fill="auto"/>
          </w:tcPr>
          <w:p w:rsidRPr="00D93C80" w:rsidR="00D93C80" w:rsidP="00CC527B" w:rsidRDefault="00D93C80" w14:paraId="160A3668" w14:textId="77777777">
            <w:pPr>
              <w:rPr>
                <w:b/>
                <w:bCs/>
              </w:rPr>
            </w:pPr>
            <w:r w:rsidRPr="00D93C80">
              <w:rPr>
                <w:b/>
                <w:bCs/>
              </w:rPr>
              <w:t>Common Name</w:t>
            </w:r>
          </w:p>
        </w:tc>
        <w:tc>
          <w:tcPr>
            <w:tcW w:w="1956" w:type="dxa"/>
            <w:tcBorders>
              <w:top w:val="single" w:color="auto" w:sz="2" w:space="0"/>
              <w:bottom w:val="single" w:color="000000" w:sz="12" w:space="0"/>
            </w:tcBorders>
            <w:shd w:val="clear" w:color="auto" w:fill="auto"/>
          </w:tcPr>
          <w:p w:rsidRPr="00D93C80" w:rsidR="00D93C80" w:rsidP="00CC527B" w:rsidRDefault="00D93C80" w14:paraId="20D5FA24" w14:textId="77777777">
            <w:pPr>
              <w:rPr>
                <w:b/>
                <w:bCs/>
              </w:rPr>
            </w:pPr>
            <w:r w:rsidRPr="00D93C80">
              <w:rPr>
                <w:b/>
                <w:bCs/>
              </w:rPr>
              <w:t>Canopy Position</w:t>
            </w:r>
          </w:p>
        </w:tc>
      </w:tr>
      <w:tr w:rsidRPr="00D93C80" w:rsidR="00D93C80" w:rsidTr="00D93C80" w14:paraId="1253649E" w14:textId="77777777">
        <w:tc>
          <w:tcPr>
            <w:tcW w:w="1152" w:type="dxa"/>
            <w:tcBorders>
              <w:top w:val="single" w:color="000000" w:sz="12" w:space="0"/>
            </w:tcBorders>
            <w:shd w:val="clear" w:color="auto" w:fill="auto"/>
          </w:tcPr>
          <w:p w:rsidRPr="00D93C80" w:rsidR="00D93C80" w:rsidP="00CC527B" w:rsidRDefault="00D93C80" w14:paraId="6B111624" w14:textId="77777777">
            <w:pPr>
              <w:rPr>
                <w:bCs/>
              </w:rPr>
            </w:pPr>
            <w:r w:rsidRPr="00D93C80">
              <w:rPr>
                <w:bCs/>
              </w:rPr>
              <w:t>ARNO4</w:t>
            </w:r>
          </w:p>
        </w:tc>
        <w:tc>
          <w:tcPr>
            <w:tcW w:w="2892" w:type="dxa"/>
            <w:tcBorders>
              <w:top w:val="single" w:color="000000" w:sz="12" w:space="0"/>
            </w:tcBorders>
            <w:shd w:val="clear" w:color="auto" w:fill="auto"/>
          </w:tcPr>
          <w:p w:rsidRPr="00D93C80" w:rsidR="00D93C80" w:rsidP="00CC527B" w:rsidRDefault="00D93C80" w14:paraId="098B42FD" w14:textId="77777777">
            <w:r w:rsidRPr="00D93C80">
              <w:t>Artemisia nova</w:t>
            </w:r>
          </w:p>
        </w:tc>
        <w:tc>
          <w:tcPr>
            <w:tcW w:w="1932" w:type="dxa"/>
            <w:tcBorders>
              <w:top w:val="single" w:color="000000" w:sz="12" w:space="0"/>
            </w:tcBorders>
            <w:shd w:val="clear" w:color="auto" w:fill="auto"/>
          </w:tcPr>
          <w:p w:rsidRPr="00D93C80" w:rsidR="00D93C80" w:rsidP="00CC527B" w:rsidRDefault="00D93C80" w14:paraId="3E95AA91" w14:textId="77777777">
            <w:r w:rsidRPr="00D93C80">
              <w:t>Black sagebrush</w:t>
            </w:r>
          </w:p>
        </w:tc>
        <w:tc>
          <w:tcPr>
            <w:tcW w:w="1956" w:type="dxa"/>
            <w:tcBorders>
              <w:top w:val="single" w:color="000000" w:sz="12" w:space="0"/>
            </w:tcBorders>
            <w:shd w:val="clear" w:color="auto" w:fill="auto"/>
          </w:tcPr>
          <w:p w:rsidRPr="00D93C80" w:rsidR="00D93C80" w:rsidP="00CC527B" w:rsidRDefault="00D93C80" w14:paraId="0EBD6188" w14:textId="77777777">
            <w:r w:rsidRPr="00D93C80">
              <w:t>Upper</w:t>
            </w:r>
          </w:p>
        </w:tc>
      </w:tr>
      <w:tr w:rsidRPr="00D93C80" w:rsidR="00D93C80" w:rsidTr="00D93C80" w14:paraId="421FD195" w14:textId="77777777">
        <w:tc>
          <w:tcPr>
            <w:tcW w:w="1152" w:type="dxa"/>
            <w:shd w:val="clear" w:color="auto" w:fill="auto"/>
          </w:tcPr>
          <w:p w:rsidRPr="00D93C80" w:rsidR="00D93C80" w:rsidP="00CC527B" w:rsidRDefault="00D93C80" w14:paraId="2447BC72" w14:textId="77777777">
            <w:pPr>
              <w:rPr>
                <w:bCs/>
              </w:rPr>
            </w:pPr>
            <w:r w:rsidRPr="00D93C80">
              <w:rPr>
                <w:bCs/>
              </w:rPr>
              <w:t>ARBI3</w:t>
            </w:r>
          </w:p>
        </w:tc>
        <w:tc>
          <w:tcPr>
            <w:tcW w:w="2892" w:type="dxa"/>
            <w:shd w:val="clear" w:color="auto" w:fill="auto"/>
          </w:tcPr>
          <w:p w:rsidRPr="00D93C80" w:rsidR="00D93C80" w:rsidP="00CC527B" w:rsidRDefault="00D93C80" w14:paraId="6F1519FB" w14:textId="77777777">
            <w:r w:rsidRPr="00D93C80">
              <w:t xml:space="preserve">Artemisia </w:t>
            </w:r>
            <w:proofErr w:type="spellStart"/>
            <w:r w:rsidRPr="00D93C80">
              <w:t>bigelovii</w:t>
            </w:r>
            <w:proofErr w:type="spellEnd"/>
          </w:p>
        </w:tc>
        <w:tc>
          <w:tcPr>
            <w:tcW w:w="1932" w:type="dxa"/>
            <w:shd w:val="clear" w:color="auto" w:fill="auto"/>
          </w:tcPr>
          <w:p w:rsidRPr="00D93C80" w:rsidR="00D93C80" w:rsidP="00CC527B" w:rsidRDefault="00D93C80" w14:paraId="1792B7B5" w14:textId="77777777">
            <w:r w:rsidRPr="00D93C80">
              <w:t>Bigelow sage</w:t>
            </w:r>
          </w:p>
        </w:tc>
        <w:tc>
          <w:tcPr>
            <w:tcW w:w="1956" w:type="dxa"/>
            <w:shd w:val="clear" w:color="auto" w:fill="auto"/>
          </w:tcPr>
          <w:p w:rsidRPr="00D93C80" w:rsidR="00D93C80" w:rsidP="00CC527B" w:rsidRDefault="00D93C80" w14:paraId="729E689A" w14:textId="77777777">
            <w:r w:rsidRPr="00D93C80">
              <w:t>Upper</w:t>
            </w:r>
          </w:p>
        </w:tc>
      </w:tr>
      <w:tr w:rsidRPr="00D93C80" w:rsidR="00D93C80" w:rsidTr="00D93C80" w14:paraId="6F49811D" w14:textId="77777777">
        <w:tc>
          <w:tcPr>
            <w:tcW w:w="1152" w:type="dxa"/>
            <w:shd w:val="clear" w:color="auto" w:fill="auto"/>
          </w:tcPr>
          <w:p w:rsidRPr="00D93C80" w:rsidR="00D93C80" w:rsidP="00CC527B" w:rsidRDefault="00D93C80" w14:paraId="59B821DC" w14:textId="77777777">
            <w:pPr>
              <w:rPr>
                <w:bCs/>
              </w:rPr>
            </w:pPr>
            <w:r w:rsidRPr="00D93C80">
              <w:rPr>
                <w:bCs/>
              </w:rPr>
              <w:t>ACHY</w:t>
            </w:r>
          </w:p>
        </w:tc>
        <w:tc>
          <w:tcPr>
            <w:tcW w:w="2892" w:type="dxa"/>
            <w:shd w:val="clear" w:color="auto" w:fill="auto"/>
          </w:tcPr>
          <w:p w:rsidRPr="00D93C80" w:rsidR="00D93C80" w:rsidP="00CC527B" w:rsidRDefault="00D93C80" w14:paraId="07F7E1DF" w14:textId="77777777">
            <w:proofErr w:type="spellStart"/>
            <w:r w:rsidRPr="00D93C80">
              <w:t>Achnatherum</w:t>
            </w:r>
            <w:proofErr w:type="spellEnd"/>
            <w:r w:rsidRPr="00D93C80">
              <w:t xml:space="preserve"> </w:t>
            </w:r>
            <w:proofErr w:type="spellStart"/>
            <w:r w:rsidRPr="00D93C80">
              <w:t>hymenoides</w:t>
            </w:r>
            <w:proofErr w:type="spellEnd"/>
          </w:p>
        </w:tc>
        <w:tc>
          <w:tcPr>
            <w:tcW w:w="1932" w:type="dxa"/>
            <w:shd w:val="clear" w:color="auto" w:fill="auto"/>
          </w:tcPr>
          <w:p w:rsidRPr="00D93C80" w:rsidR="00D93C80" w:rsidP="00CC527B" w:rsidRDefault="00D93C80" w14:paraId="4BA0DF88" w14:textId="77777777">
            <w:r w:rsidRPr="00D93C80">
              <w:t xml:space="preserve">Indian </w:t>
            </w:r>
            <w:proofErr w:type="spellStart"/>
            <w:r w:rsidRPr="00D93C80">
              <w:t>ricegrass</w:t>
            </w:r>
            <w:proofErr w:type="spellEnd"/>
          </w:p>
        </w:tc>
        <w:tc>
          <w:tcPr>
            <w:tcW w:w="1956" w:type="dxa"/>
            <w:shd w:val="clear" w:color="auto" w:fill="auto"/>
          </w:tcPr>
          <w:p w:rsidRPr="00D93C80" w:rsidR="00D93C80" w:rsidP="00CC527B" w:rsidRDefault="00D93C80" w14:paraId="75AC5518" w14:textId="77777777">
            <w:r w:rsidRPr="00D93C80">
              <w:t>Lower</w:t>
            </w:r>
          </w:p>
        </w:tc>
      </w:tr>
      <w:tr w:rsidRPr="00D93C80" w:rsidR="00D93C80" w:rsidTr="00D93C80" w14:paraId="42DFCCF8" w14:textId="77777777">
        <w:tc>
          <w:tcPr>
            <w:tcW w:w="1152" w:type="dxa"/>
            <w:shd w:val="clear" w:color="auto" w:fill="auto"/>
          </w:tcPr>
          <w:p w:rsidRPr="00D93C80" w:rsidR="00D93C80" w:rsidP="00CC527B" w:rsidRDefault="00D93C80" w14:paraId="71EB1810" w14:textId="77777777">
            <w:pPr>
              <w:rPr>
                <w:bCs/>
              </w:rPr>
            </w:pPr>
            <w:r w:rsidRPr="00D93C80">
              <w:rPr>
                <w:bCs/>
              </w:rPr>
              <w:t>BOGR2</w:t>
            </w:r>
          </w:p>
        </w:tc>
        <w:tc>
          <w:tcPr>
            <w:tcW w:w="2892" w:type="dxa"/>
            <w:shd w:val="clear" w:color="auto" w:fill="auto"/>
          </w:tcPr>
          <w:p w:rsidRPr="00D93C80" w:rsidR="00D93C80" w:rsidP="00CC527B" w:rsidRDefault="00D93C80" w14:paraId="6307189E" w14:textId="77777777">
            <w:proofErr w:type="spellStart"/>
            <w:r w:rsidRPr="00D93C80">
              <w:t>Bouteloua</w:t>
            </w:r>
            <w:proofErr w:type="spellEnd"/>
            <w:r w:rsidRPr="00D93C80">
              <w:t xml:space="preserve"> </w:t>
            </w:r>
            <w:proofErr w:type="spellStart"/>
            <w:r w:rsidRPr="00D93C80">
              <w:t>gracilis</w:t>
            </w:r>
            <w:proofErr w:type="spellEnd"/>
          </w:p>
        </w:tc>
        <w:tc>
          <w:tcPr>
            <w:tcW w:w="1932" w:type="dxa"/>
            <w:shd w:val="clear" w:color="auto" w:fill="auto"/>
          </w:tcPr>
          <w:p w:rsidRPr="00D93C80" w:rsidR="00D93C80" w:rsidP="00CC527B" w:rsidRDefault="00D93C80" w14:paraId="22485A83" w14:textId="77777777">
            <w:r w:rsidRPr="00D93C80">
              <w:t xml:space="preserve">Blue </w:t>
            </w:r>
            <w:proofErr w:type="spellStart"/>
            <w:r w:rsidRPr="00D93C80">
              <w:t>grama</w:t>
            </w:r>
            <w:proofErr w:type="spellEnd"/>
          </w:p>
        </w:tc>
        <w:tc>
          <w:tcPr>
            <w:tcW w:w="1956" w:type="dxa"/>
            <w:shd w:val="clear" w:color="auto" w:fill="auto"/>
          </w:tcPr>
          <w:p w:rsidRPr="00D93C80" w:rsidR="00D93C80" w:rsidP="00CC527B" w:rsidRDefault="00D93C80" w14:paraId="4CC529C2" w14:textId="77777777">
            <w:r w:rsidRPr="00D93C80">
              <w:t>Lower</w:t>
            </w:r>
          </w:p>
        </w:tc>
      </w:tr>
    </w:tbl>
    <w:p w:rsidR="00D93C80" w:rsidP="00D93C80" w:rsidRDefault="00D93C80" w14:paraId="1EC7299A" w14:textId="77777777"/>
    <w:p w:rsidR="00D93C80" w:rsidP="00D93C80" w:rsidRDefault="00D93C80" w14:paraId="5993B4D0" w14:textId="77777777">
      <w:pPr>
        <w:pStyle w:val="SClassInfoPara"/>
      </w:pPr>
      <w:r>
        <w:t>Description</w:t>
      </w:r>
    </w:p>
    <w:p w:rsidR="00D93C80" w:rsidP="00D93C80" w:rsidRDefault="00D93C80" w14:paraId="128C6E6D" w14:textId="77777777">
      <w:r>
        <w:t>Mid-seral community with a mixture of herbaceous and shrub vegetation; 6-10% sagebrush canopy cover present; between 20-</w:t>
      </w:r>
      <w:r w:rsidR="00C9496F">
        <w:t>59yrs</w:t>
      </w:r>
      <w:r>
        <w:t xml:space="preserve"> post-disturbance. </w:t>
      </w:r>
    </w:p>
    <w:p w:rsidR="00D93C80" w:rsidP="00D93C80" w:rsidRDefault="00D93C80" w14:paraId="3074FD6D" w14:textId="77777777"/>
    <w:p>
      <w:r>
        <w:rPr>
          <w:i/>
          <w:u w:val="single"/>
        </w:rPr>
        <w:t>Maximum Tree Size Class</w:t>
      </w:r>
      <w:br/>
      <w:r>
        <w:t>None</w:t>
      </w:r>
    </w:p>
    <w:p w:rsidR="00D93C80" w:rsidP="00D93C80" w:rsidRDefault="00D93C80" w14:paraId="132B106C" w14:textId="77777777">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93C80" w:rsidP="00D93C80" w:rsidRDefault="00D93C80" w14:paraId="6486B03D" w14:textId="77777777"/>
    <w:p w:rsidR="00D93C80" w:rsidP="00D93C80" w:rsidRDefault="00D93C80" w14:paraId="1E240D6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92"/>
        <w:gridCol w:w="1932"/>
        <w:gridCol w:w="1956"/>
      </w:tblGrid>
      <w:tr w:rsidRPr="00D93C80" w:rsidR="00D93C80" w:rsidTr="00D93C80" w14:paraId="6AC6CCCD" w14:textId="77777777">
        <w:tc>
          <w:tcPr>
            <w:tcW w:w="1152" w:type="dxa"/>
            <w:tcBorders>
              <w:top w:val="single" w:color="auto" w:sz="2" w:space="0"/>
              <w:bottom w:val="single" w:color="000000" w:sz="12" w:space="0"/>
            </w:tcBorders>
            <w:shd w:val="clear" w:color="auto" w:fill="auto"/>
          </w:tcPr>
          <w:p w:rsidRPr="00D93C80" w:rsidR="00D93C80" w:rsidP="00F92B08" w:rsidRDefault="00D93C80" w14:paraId="6822B17B" w14:textId="77777777">
            <w:pPr>
              <w:rPr>
                <w:b/>
                <w:bCs/>
              </w:rPr>
            </w:pPr>
            <w:r w:rsidRPr="00D93C80">
              <w:rPr>
                <w:b/>
                <w:bCs/>
              </w:rPr>
              <w:t>Symbol</w:t>
            </w:r>
          </w:p>
        </w:tc>
        <w:tc>
          <w:tcPr>
            <w:tcW w:w="2892" w:type="dxa"/>
            <w:tcBorders>
              <w:top w:val="single" w:color="auto" w:sz="2" w:space="0"/>
              <w:bottom w:val="single" w:color="000000" w:sz="12" w:space="0"/>
            </w:tcBorders>
            <w:shd w:val="clear" w:color="auto" w:fill="auto"/>
          </w:tcPr>
          <w:p w:rsidRPr="00D93C80" w:rsidR="00D93C80" w:rsidP="00F92B08" w:rsidRDefault="00D93C80" w14:paraId="15FFBB11" w14:textId="77777777">
            <w:pPr>
              <w:rPr>
                <w:b/>
                <w:bCs/>
              </w:rPr>
            </w:pPr>
            <w:r w:rsidRPr="00D93C80">
              <w:rPr>
                <w:b/>
                <w:bCs/>
              </w:rPr>
              <w:t>Scientific Name</w:t>
            </w:r>
          </w:p>
        </w:tc>
        <w:tc>
          <w:tcPr>
            <w:tcW w:w="1932" w:type="dxa"/>
            <w:tcBorders>
              <w:top w:val="single" w:color="auto" w:sz="2" w:space="0"/>
              <w:bottom w:val="single" w:color="000000" w:sz="12" w:space="0"/>
            </w:tcBorders>
            <w:shd w:val="clear" w:color="auto" w:fill="auto"/>
          </w:tcPr>
          <w:p w:rsidRPr="00D93C80" w:rsidR="00D93C80" w:rsidP="00F92B08" w:rsidRDefault="00D93C80" w14:paraId="0EB82690" w14:textId="77777777">
            <w:pPr>
              <w:rPr>
                <w:b/>
                <w:bCs/>
              </w:rPr>
            </w:pPr>
            <w:r w:rsidRPr="00D93C80">
              <w:rPr>
                <w:b/>
                <w:bCs/>
              </w:rPr>
              <w:t>Common Name</w:t>
            </w:r>
          </w:p>
        </w:tc>
        <w:tc>
          <w:tcPr>
            <w:tcW w:w="1956" w:type="dxa"/>
            <w:tcBorders>
              <w:top w:val="single" w:color="auto" w:sz="2" w:space="0"/>
              <w:bottom w:val="single" w:color="000000" w:sz="12" w:space="0"/>
            </w:tcBorders>
            <w:shd w:val="clear" w:color="auto" w:fill="auto"/>
          </w:tcPr>
          <w:p w:rsidRPr="00D93C80" w:rsidR="00D93C80" w:rsidP="00F92B08" w:rsidRDefault="00D93C80" w14:paraId="49AC1C4F" w14:textId="77777777">
            <w:pPr>
              <w:rPr>
                <w:b/>
                <w:bCs/>
              </w:rPr>
            </w:pPr>
            <w:r w:rsidRPr="00D93C80">
              <w:rPr>
                <w:b/>
                <w:bCs/>
              </w:rPr>
              <w:t>Canopy Position</w:t>
            </w:r>
          </w:p>
        </w:tc>
      </w:tr>
      <w:tr w:rsidRPr="00D93C80" w:rsidR="00D93C80" w:rsidTr="00D93C80" w14:paraId="4D549669" w14:textId="77777777">
        <w:tc>
          <w:tcPr>
            <w:tcW w:w="1152" w:type="dxa"/>
            <w:tcBorders>
              <w:top w:val="single" w:color="000000" w:sz="12" w:space="0"/>
            </w:tcBorders>
            <w:shd w:val="clear" w:color="auto" w:fill="auto"/>
          </w:tcPr>
          <w:p w:rsidRPr="00D93C80" w:rsidR="00D93C80" w:rsidP="00F92B08" w:rsidRDefault="00D93C80" w14:paraId="67ABC6F6" w14:textId="77777777">
            <w:pPr>
              <w:rPr>
                <w:bCs/>
              </w:rPr>
            </w:pPr>
            <w:r w:rsidRPr="00D93C80">
              <w:rPr>
                <w:bCs/>
              </w:rPr>
              <w:t>ARNO4</w:t>
            </w:r>
          </w:p>
        </w:tc>
        <w:tc>
          <w:tcPr>
            <w:tcW w:w="2892" w:type="dxa"/>
            <w:tcBorders>
              <w:top w:val="single" w:color="000000" w:sz="12" w:space="0"/>
            </w:tcBorders>
            <w:shd w:val="clear" w:color="auto" w:fill="auto"/>
          </w:tcPr>
          <w:p w:rsidRPr="00D93C80" w:rsidR="00D93C80" w:rsidP="00F92B08" w:rsidRDefault="00D93C80" w14:paraId="43FCBA30" w14:textId="77777777">
            <w:r w:rsidRPr="00D93C80">
              <w:t>Artemisia nova</w:t>
            </w:r>
          </w:p>
        </w:tc>
        <w:tc>
          <w:tcPr>
            <w:tcW w:w="1932" w:type="dxa"/>
            <w:tcBorders>
              <w:top w:val="single" w:color="000000" w:sz="12" w:space="0"/>
            </w:tcBorders>
            <w:shd w:val="clear" w:color="auto" w:fill="auto"/>
          </w:tcPr>
          <w:p w:rsidRPr="00D93C80" w:rsidR="00D93C80" w:rsidP="00F92B08" w:rsidRDefault="00D93C80" w14:paraId="517F8FB7" w14:textId="77777777">
            <w:r w:rsidRPr="00D93C80">
              <w:t>Black sagebrush</w:t>
            </w:r>
          </w:p>
        </w:tc>
        <w:tc>
          <w:tcPr>
            <w:tcW w:w="1956" w:type="dxa"/>
            <w:tcBorders>
              <w:top w:val="single" w:color="000000" w:sz="12" w:space="0"/>
            </w:tcBorders>
            <w:shd w:val="clear" w:color="auto" w:fill="auto"/>
          </w:tcPr>
          <w:p w:rsidRPr="00D93C80" w:rsidR="00D93C80" w:rsidP="00F92B08" w:rsidRDefault="00D93C80" w14:paraId="25B935E0" w14:textId="77777777">
            <w:r w:rsidRPr="00D93C80">
              <w:t>Upper</w:t>
            </w:r>
          </w:p>
        </w:tc>
      </w:tr>
      <w:tr w:rsidRPr="00D93C80" w:rsidR="00D93C80" w:rsidTr="00D93C80" w14:paraId="5B5BBA26" w14:textId="77777777">
        <w:tc>
          <w:tcPr>
            <w:tcW w:w="1152" w:type="dxa"/>
            <w:shd w:val="clear" w:color="auto" w:fill="auto"/>
          </w:tcPr>
          <w:p w:rsidRPr="00D93C80" w:rsidR="00D93C80" w:rsidP="00F92B08" w:rsidRDefault="00D93C80" w14:paraId="411B1149" w14:textId="77777777">
            <w:pPr>
              <w:rPr>
                <w:bCs/>
              </w:rPr>
            </w:pPr>
            <w:r w:rsidRPr="00D93C80">
              <w:rPr>
                <w:bCs/>
              </w:rPr>
              <w:t>ARBI3</w:t>
            </w:r>
          </w:p>
        </w:tc>
        <w:tc>
          <w:tcPr>
            <w:tcW w:w="2892" w:type="dxa"/>
            <w:shd w:val="clear" w:color="auto" w:fill="auto"/>
          </w:tcPr>
          <w:p w:rsidRPr="00D93C80" w:rsidR="00D93C80" w:rsidP="00F92B08" w:rsidRDefault="00D93C80" w14:paraId="467300E0" w14:textId="77777777">
            <w:r w:rsidRPr="00D93C80">
              <w:t xml:space="preserve">Artemisia </w:t>
            </w:r>
            <w:proofErr w:type="spellStart"/>
            <w:r w:rsidRPr="00D93C80">
              <w:t>bigelovii</w:t>
            </w:r>
            <w:proofErr w:type="spellEnd"/>
          </w:p>
        </w:tc>
        <w:tc>
          <w:tcPr>
            <w:tcW w:w="1932" w:type="dxa"/>
            <w:shd w:val="clear" w:color="auto" w:fill="auto"/>
          </w:tcPr>
          <w:p w:rsidRPr="00D93C80" w:rsidR="00D93C80" w:rsidP="00F92B08" w:rsidRDefault="00D93C80" w14:paraId="44F565AB" w14:textId="77777777">
            <w:r w:rsidRPr="00D93C80">
              <w:t>Bigelow sage</w:t>
            </w:r>
          </w:p>
        </w:tc>
        <w:tc>
          <w:tcPr>
            <w:tcW w:w="1956" w:type="dxa"/>
            <w:shd w:val="clear" w:color="auto" w:fill="auto"/>
          </w:tcPr>
          <w:p w:rsidRPr="00D93C80" w:rsidR="00D93C80" w:rsidP="00F92B08" w:rsidRDefault="00D93C80" w14:paraId="154A383A" w14:textId="77777777">
            <w:r w:rsidRPr="00D93C80">
              <w:t>Upper</w:t>
            </w:r>
          </w:p>
        </w:tc>
      </w:tr>
      <w:tr w:rsidRPr="00D93C80" w:rsidR="00D93C80" w:rsidTr="00D93C80" w14:paraId="761FF59B" w14:textId="77777777">
        <w:tc>
          <w:tcPr>
            <w:tcW w:w="1152" w:type="dxa"/>
            <w:shd w:val="clear" w:color="auto" w:fill="auto"/>
          </w:tcPr>
          <w:p w:rsidRPr="00D93C80" w:rsidR="00D93C80" w:rsidP="00F92B08" w:rsidRDefault="00D93C80" w14:paraId="69011CAB" w14:textId="77777777">
            <w:pPr>
              <w:rPr>
                <w:bCs/>
              </w:rPr>
            </w:pPr>
            <w:r w:rsidRPr="00D93C80">
              <w:rPr>
                <w:bCs/>
              </w:rPr>
              <w:t>ACHY</w:t>
            </w:r>
          </w:p>
        </w:tc>
        <w:tc>
          <w:tcPr>
            <w:tcW w:w="2892" w:type="dxa"/>
            <w:shd w:val="clear" w:color="auto" w:fill="auto"/>
          </w:tcPr>
          <w:p w:rsidRPr="00D93C80" w:rsidR="00D93C80" w:rsidP="00F92B08" w:rsidRDefault="00D93C80" w14:paraId="6AB5B64B" w14:textId="77777777">
            <w:proofErr w:type="spellStart"/>
            <w:r w:rsidRPr="00D93C80">
              <w:t>Achnatherum</w:t>
            </w:r>
            <w:proofErr w:type="spellEnd"/>
            <w:r w:rsidRPr="00D93C80">
              <w:t xml:space="preserve"> </w:t>
            </w:r>
            <w:proofErr w:type="spellStart"/>
            <w:r w:rsidRPr="00D93C80">
              <w:t>hymenoides</w:t>
            </w:r>
            <w:proofErr w:type="spellEnd"/>
          </w:p>
        </w:tc>
        <w:tc>
          <w:tcPr>
            <w:tcW w:w="1932" w:type="dxa"/>
            <w:shd w:val="clear" w:color="auto" w:fill="auto"/>
          </w:tcPr>
          <w:p w:rsidRPr="00D93C80" w:rsidR="00D93C80" w:rsidP="00F92B08" w:rsidRDefault="00D93C80" w14:paraId="581F43D8" w14:textId="77777777">
            <w:r w:rsidRPr="00D93C80">
              <w:t xml:space="preserve">Indian </w:t>
            </w:r>
            <w:proofErr w:type="spellStart"/>
            <w:r w:rsidRPr="00D93C80">
              <w:t>ricegrass</w:t>
            </w:r>
            <w:proofErr w:type="spellEnd"/>
          </w:p>
        </w:tc>
        <w:tc>
          <w:tcPr>
            <w:tcW w:w="1956" w:type="dxa"/>
            <w:shd w:val="clear" w:color="auto" w:fill="auto"/>
          </w:tcPr>
          <w:p w:rsidRPr="00D93C80" w:rsidR="00D93C80" w:rsidP="00F92B08" w:rsidRDefault="00D93C80" w14:paraId="427AA530" w14:textId="77777777">
            <w:r w:rsidRPr="00D93C80">
              <w:t>Lower</w:t>
            </w:r>
          </w:p>
        </w:tc>
      </w:tr>
      <w:tr w:rsidRPr="00D93C80" w:rsidR="00D93C80" w:rsidTr="00D93C80" w14:paraId="0D3DB445" w14:textId="77777777">
        <w:tc>
          <w:tcPr>
            <w:tcW w:w="1152" w:type="dxa"/>
            <w:shd w:val="clear" w:color="auto" w:fill="auto"/>
          </w:tcPr>
          <w:p w:rsidRPr="00D93C80" w:rsidR="00D93C80" w:rsidP="00F92B08" w:rsidRDefault="00D93C80" w14:paraId="431E2CFA" w14:textId="77777777">
            <w:pPr>
              <w:rPr>
                <w:bCs/>
              </w:rPr>
            </w:pPr>
            <w:r w:rsidRPr="00D93C80">
              <w:rPr>
                <w:bCs/>
              </w:rPr>
              <w:t>BOGR2</w:t>
            </w:r>
          </w:p>
        </w:tc>
        <w:tc>
          <w:tcPr>
            <w:tcW w:w="2892" w:type="dxa"/>
            <w:shd w:val="clear" w:color="auto" w:fill="auto"/>
          </w:tcPr>
          <w:p w:rsidRPr="00D93C80" w:rsidR="00D93C80" w:rsidP="00F92B08" w:rsidRDefault="00D93C80" w14:paraId="77B03B6C" w14:textId="77777777">
            <w:proofErr w:type="spellStart"/>
            <w:r w:rsidRPr="00D93C80">
              <w:t>Bouteloua</w:t>
            </w:r>
            <w:proofErr w:type="spellEnd"/>
            <w:r w:rsidRPr="00D93C80">
              <w:t xml:space="preserve"> </w:t>
            </w:r>
            <w:proofErr w:type="spellStart"/>
            <w:r w:rsidRPr="00D93C80">
              <w:t>gracilis</w:t>
            </w:r>
            <w:proofErr w:type="spellEnd"/>
          </w:p>
        </w:tc>
        <w:tc>
          <w:tcPr>
            <w:tcW w:w="1932" w:type="dxa"/>
            <w:shd w:val="clear" w:color="auto" w:fill="auto"/>
          </w:tcPr>
          <w:p w:rsidRPr="00D93C80" w:rsidR="00D93C80" w:rsidP="00F92B08" w:rsidRDefault="00D93C80" w14:paraId="3EE49ED0" w14:textId="77777777">
            <w:r w:rsidRPr="00D93C80">
              <w:t xml:space="preserve">Blue </w:t>
            </w:r>
            <w:proofErr w:type="spellStart"/>
            <w:r w:rsidRPr="00D93C80">
              <w:t>grama</w:t>
            </w:r>
            <w:proofErr w:type="spellEnd"/>
          </w:p>
        </w:tc>
        <w:tc>
          <w:tcPr>
            <w:tcW w:w="1956" w:type="dxa"/>
            <w:shd w:val="clear" w:color="auto" w:fill="auto"/>
          </w:tcPr>
          <w:p w:rsidRPr="00D93C80" w:rsidR="00D93C80" w:rsidP="00F92B08" w:rsidRDefault="00D93C80" w14:paraId="63AD5FB6" w14:textId="77777777">
            <w:r w:rsidRPr="00D93C80">
              <w:t>Lower</w:t>
            </w:r>
          </w:p>
        </w:tc>
      </w:tr>
    </w:tbl>
    <w:p w:rsidR="00D93C80" w:rsidP="00D93C80" w:rsidRDefault="00D93C80" w14:paraId="133964CE" w14:textId="77777777"/>
    <w:p w:rsidR="00D93C80" w:rsidP="00D93C80" w:rsidRDefault="00D93C80" w14:paraId="1BDCECFC" w14:textId="77777777">
      <w:pPr>
        <w:pStyle w:val="SClassInfoPara"/>
      </w:pPr>
      <w:r>
        <w:t>Description</w:t>
      </w:r>
    </w:p>
    <w:p w:rsidR="00D93C80" w:rsidP="00D93C80" w:rsidRDefault="00D93C80" w14:paraId="057C313A" w14:textId="06CA6D3A">
      <w:r>
        <w:t>Late</w:t>
      </w:r>
      <w:r w:rsidR="00C1587D">
        <w:t>-</w:t>
      </w:r>
      <w:r>
        <w:t xml:space="preserve">seral community with a mixture of herbaceous and shrub vegetation; &gt;10% sagebrush canopy cover present; 75yrs+ post-disturbance. </w:t>
      </w:r>
    </w:p>
    <w:p w:rsidR="00D93C80" w:rsidP="00D93C80" w:rsidRDefault="00D93C80" w14:paraId="087941F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1</w:t>
            </w:r>
          </w:p>
        </w:tc>
        <w:tc>
          <w:p>
            <w:pPr>
              <w:jc w:val="center"/>
            </w:pPr>
            <w:r>
              <w:rPr>
                <w:sz w:val="20"/>
              </w:rPr>
              <w:t>Late1:OPN</w:t>
            </w:r>
          </w:p>
        </w:tc>
        <w:tc>
          <w:p>
            <w:pPr>
              <w:jc w:val="center"/>
            </w:pPr>
            <w:r>
              <w:rPr>
                <w:sz w:val="20"/>
              </w:rPr>
              <w:t>24</w:t>
            </w:r>
          </w:p>
        </w:tc>
      </w:tr>
      <w:tr>
        <w:tc>
          <w:p>
            <w:pPr>
              <w:jc w:val="center"/>
            </w:pPr>
            <w:r>
              <w:rPr>
                <w:sz w:val="20"/>
              </w:rPr>
              <w:t>Late1:OPN</w:t>
            </w:r>
          </w:p>
        </w:tc>
        <w:tc>
          <w:p>
            <w:pPr>
              <w:jc w:val="center"/>
            </w:pPr>
            <w:r>
              <w:rPr>
                <w:sz w:val="20"/>
              </w:rPr>
              <w:t>25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93C80" w:rsidP="00D93C80" w:rsidRDefault="00D93C80" w14:paraId="004165DB" w14:textId="77777777">
      <w:r>
        <w:t xml:space="preserve">Blackburn, W.H. and P.T. </w:t>
      </w:r>
      <w:proofErr w:type="spellStart"/>
      <w:r>
        <w:t>Tueller</w:t>
      </w:r>
      <w:proofErr w:type="spellEnd"/>
      <w:r>
        <w:t>. 1970. Pinyon and juniper invasion in black sagebrush communities in east-central Nevada. Ecology 51(5): 841-848.</w:t>
      </w:r>
    </w:p>
    <w:p w:rsidR="00D93C80" w:rsidP="00D93C80" w:rsidRDefault="00D93C80" w14:paraId="67ED2FBD" w14:textId="77777777"/>
    <w:p w:rsidR="00C9496F" w:rsidP="00C9496F" w:rsidRDefault="00C9496F" w14:paraId="114D53CF" w14:textId="77777777">
      <w:r>
        <w:t>Chambers, J.C. and Miller J.</w:t>
      </w:r>
      <w:r w:rsidR="00D93C80">
        <w:t xml:space="preserve"> editors. 2004. Great Basin riparian areas: ecology, management, and restoration. Society for Ecological Restoration International, Island Press. </w:t>
      </w:r>
      <w:r>
        <w:t>24-48.</w:t>
      </w:r>
    </w:p>
    <w:p w:rsidR="00C9496F" w:rsidP="00C9496F" w:rsidRDefault="00C9496F" w14:paraId="5E94EE82" w14:textId="77777777"/>
    <w:p w:rsidR="00D93C80" w:rsidP="00D93C80" w:rsidRDefault="00D93C80" w14:paraId="128EE7EB" w14:textId="77777777">
      <w:r>
        <w:t>NatureServe. 2007. International Ecological Classification Standard: Terrestrial Ecological Classifications. NatureServe Central Databases. Arlington, VA. Data current as of 10 February 2007.</w:t>
      </w:r>
    </w:p>
    <w:p w:rsidR="00D93C80" w:rsidP="00D93C80" w:rsidRDefault="00D93C80" w14:paraId="0F63CB0F" w14:textId="77777777"/>
    <w:p w:rsidR="00D93C80" w:rsidP="00D93C80" w:rsidRDefault="00D93C80" w14:paraId="0271CA22" w14:textId="77777777">
      <w:proofErr w:type="spellStart"/>
      <w:r>
        <w:t>Ratzlaff</w:t>
      </w:r>
      <w:proofErr w:type="spellEnd"/>
      <w:r>
        <w:t>, T.D. and J.E. Anderson. 1995. Vegetal recovery following wildfire in seeded and unseeded sagebrush steppe. Journal of Range Management 48: 386-391.</w:t>
      </w:r>
    </w:p>
    <w:p w:rsidR="00D93C80" w:rsidP="00D93C80" w:rsidRDefault="00D93C80" w14:paraId="626418FF" w14:textId="77777777"/>
    <w:p w:rsidR="00D93C80" w:rsidP="00D93C80" w:rsidRDefault="00D93C80" w14:paraId="351FD3A5" w14:textId="77777777">
      <w:r>
        <w:t>USDA-NRCS 2003. Ecological site descriptions for Nevada. Technical Guide Section IIE. MLRAs 28B, 28A, 29, 25, 24, 23. Available online: http://esis.sc.egov.usda.gov/Welcome/pgESDWelcome.aspx.</w:t>
      </w:r>
    </w:p>
    <w:p w:rsidR="00D93C80" w:rsidP="00D93C80" w:rsidRDefault="00D93C80" w14:paraId="210725BA" w14:textId="77777777"/>
    <w:p w:rsidR="00D93C80" w:rsidP="00D93C80" w:rsidRDefault="00D93C80" w14:paraId="2A3F20AC" w14:textId="77777777">
      <w:r>
        <w:t>Young, J.A. and D.E. Palmquist. 1992. Plant age/size distributions in black sagebrush (</w:t>
      </w:r>
      <w:proofErr w:type="spellStart"/>
      <w:r>
        <w:t>Artemisa</w:t>
      </w:r>
      <w:proofErr w:type="spellEnd"/>
      <w:r>
        <w:t xml:space="preserve"> nova): effects on community structure. Great Basin Naturalist 52(4): 313-320.</w:t>
      </w:r>
    </w:p>
    <w:p w:rsidR="00D93C80" w:rsidP="00D93C80" w:rsidRDefault="00D93C80" w14:paraId="52D520A1" w14:textId="77777777"/>
    <w:p w:rsidR="00D93C80" w:rsidP="00D93C80" w:rsidRDefault="00D93C80" w14:paraId="55519887" w14:textId="77777777">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 225-242 .</w:t>
      </w:r>
    </w:p>
    <w:p w:rsidRPr="00A43E41" w:rsidR="004D5F12" w:rsidP="00D93C80" w:rsidRDefault="004D5F12" w14:paraId="36555D4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3B280" w14:textId="77777777" w:rsidR="00A453C8" w:rsidRDefault="00A453C8">
      <w:r>
        <w:separator/>
      </w:r>
    </w:p>
  </w:endnote>
  <w:endnote w:type="continuationSeparator" w:id="0">
    <w:p w14:paraId="462B72A8" w14:textId="77777777" w:rsidR="00A453C8" w:rsidRDefault="00A453C8">
      <w:r>
        <w:continuationSeparator/>
      </w:r>
    </w:p>
  </w:endnote>
  <w:endnote w:type="continuationNotice" w:id="1">
    <w:p w14:paraId="536B8C3D" w14:textId="77777777" w:rsidR="00A453C8" w:rsidRDefault="00A45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D252" w14:textId="77777777" w:rsidR="00D93C80" w:rsidRDefault="00D93C80" w:rsidP="00D93C8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0CB71" w14:textId="77777777" w:rsidR="00A453C8" w:rsidRDefault="00A453C8">
      <w:r>
        <w:separator/>
      </w:r>
    </w:p>
  </w:footnote>
  <w:footnote w:type="continuationSeparator" w:id="0">
    <w:p w14:paraId="34276B0D" w14:textId="77777777" w:rsidR="00A453C8" w:rsidRDefault="00A453C8">
      <w:r>
        <w:continuationSeparator/>
      </w:r>
    </w:p>
  </w:footnote>
  <w:footnote w:type="continuationNotice" w:id="1">
    <w:p w14:paraId="0007EFAB" w14:textId="77777777" w:rsidR="00A453C8" w:rsidRDefault="00A45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0BD3B" w14:textId="77777777" w:rsidR="00A43E41" w:rsidRDefault="00A43E41" w:rsidP="00D93C8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E6A83"/>
    <w:multiLevelType w:val="hybridMultilevel"/>
    <w:tmpl w:val="E12A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80"/>
    <w:rsid w:val="000037B3"/>
    <w:rsid w:val="00004505"/>
    <w:rsid w:val="000047CF"/>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05CD"/>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34E2"/>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16B"/>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122E"/>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57E17"/>
    <w:rsid w:val="00560514"/>
    <w:rsid w:val="00560E93"/>
    <w:rsid w:val="00565F86"/>
    <w:rsid w:val="00572597"/>
    <w:rsid w:val="00573898"/>
    <w:rsid w:val="00573E56"/>
    <w:rsid w:val="00573F86"/>
    <w:rsid w:val="005747FE"/>
    <w:rsid w:val="00581C1D"/>
    <w:rsid w:val="00584C35"/>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E3E03"/>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1B6D"/>
    <w:rsid w:val="006C441D"/>
    <w:rsid w:val="006C774F"/>
    <w:rsid w:val="006D2137"/>
    <w:rsid w:val="006D5891"/>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6F11"/>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87A1B"/>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5AC5"/>
    <w:rsid w:val="00A3657F"/>
    <w:rsid w:val="00A43E41"/>
    <w:rsid w:val="00A44540"/>
    <w:rsid w:val="00A44EF7"/>
    <w:rsid w:val="00A453C8"/>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A6E7A"/>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A588E"/>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1587D"/>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496F"/>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66FB9"/>
    <w:rsid w:val="00D73E18"/>
    <w:rsid w:val="00D778B1"/>
    <w:rsid w:val="00D803B1"/>
    <w:rsid w:val="00D81349"/>
    <w:rsid w:val="00D83E2B"/>
    <w:rsid w:val="00D84B65"/>
    <w:rsid w:val="00D85B75"/>
    <w:rsid w:val="00D9012C"/>
    <w:rsid w:val="00D90718"/>
    <w:rsid w:val="00D9148A"/>
    <w:rsid w:val="00D93C80"/>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0D6C"/>
    <w:rsid w:val="00E741B2"/>
    <w:rsid w:val="00E75D01"/>
    <w:rsid w:val="00E77F24"/>
    <w:rsid w:val="00E81752"/>
    <w:rsid w:val="00E83022"/>
    <w:rsid w:val="00E83D46"/>
    <w:rsid w:val="00E86BED"/>
    <w:rsid w:val="00E9262C"/>
    <w:rsid w:val="00E92E67"/>
    <w:rsid w:val="00E94483"/>
    <w:rsid w:val="00E95530"/>
    <w:rsid w:val="00E96557"/>
    <w:rsid w:val="00E97299"/>
    <w:rsid w:val="00EA0545"/>
    <w:rsid w:val="00EB53DC"/>
    <w:rsid w:val="00EB68AE"/>
    <w:rsid w:val="00EC4A14"/>
    <w:rsid w:val="00ED013A"/>
    <w:rsid w:val="00ED3436"/>
    <w:rsid w:val="00ED69E5"/>
    <w:rsid w:val="00ED75EF"/>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192"/>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1DF5"/>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ACE90"/>
  <w15:docId w15:val="{A2382276-E6C3-4F32-ACAA-D588610E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C1B6D"/>
    <w:rPr>
      <w:rFonts w:ascii="Tahoma" w:hAnsi="Tahoma" w:cs="Tahoma"/>
      <w:sz w:val="16"/>
      <w:szCs w:val="16"/>
    </w:rPr>
  </w:style>
  <w:style w:type="character" w:customStyle="1" w:styleId="BalloonTextChar">
    <w:name w:val="Balloon Text Char"/>
    <w:basedOn w:val="DefaultParagraphFont"/>
    <w:link w:val="BalloonText"/>
    <w:uiPriority w:val="99"/>
    <w:semiHidden/>
    <w:rsid w:val="006C1B6D"/>
    <w:rPr>
      <w:rFonts w:ascii="Tahoma" w:hAnsi="Tahoma" w:cs="Tahoma"/>
      <w:sz w:val="16"/>
      <w:szCs w:val="16"/>
    </w:rPr>
  </w:style>
  <w:style w:type="character" w:styleId="Hyperlink">
    <w:name w:val="Hyperlink"/>
    <w:basedOn w:val="DefaultParagraphFont"/>
    <w:semiHidden/>
    <w:unhideWhenUsed/>
    <w:rsid w:val="006D5891"/>
    <w:rPr>
      <w:color w:val="0000FF" w:themeColor="hyperlink"/>
      <w:u w:val="single"/>
    </w:rPr>
  </w:style>
  <w:style w:type="paragraph" w:styleId="ListParagraph">
    <w:name w:val="List Paragraph"/>
    <w:basedOn w:val="Normal"/>
    <w:uiPriority w:val="34"/>
    <w:qFormat/>
    <w:rsid w:val="00E83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0393">
      <w:bodyDiv w:val="1"/>
      <w:marLeft w:val="0"/>
      <w:marRight w:val="0"/>
      <w:marTop w:val="0"/>
      <w:marBottom w:val="0"/>
      <w:divBdr>
        <w:top w:val="none" w:sz="0" w:space="0" w:color="auto"/>
        <w:left w:val="none" w:sz="0" w:space="0" w:color="auto"/>
        <w:bottom w:val="none" w:sz="0" w:space="0" w:color="auto"/>
        <w:right w:val="none" w:sz="0" w:space="0" w:color="auto"/>
      </w:divBdr>
    </w:div>
    <w:div w:id="318074802">
      <w:bodyDiv w:val="1"/>
      <w:marLeft w:val="0"/>
      <w:marRight w:val="0"/>
      <w:marTop w:val="0"/>
      <w:marBottom w:val="0"/>
      <w:divBdr>
        <w:top w:val="none" w:sz="0" w:space="0" w:color="auto"/>
        <w:left w:val="none" w:sz="0" w:space="0" w:color="auto"/>
        <w:bottom w:val="none" w:sz="0" w:space="0" w:color="auto"/>
        <w:right w:val="none" w:sz="0" w:space="0" w:color="auto"/>
      </w:divBdr>
    </w:div>
    <w:div w:id="147975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2014-08-21T14:14:00Z</cp:lastPrinted>
  <dcterms:created xsi:type="dcterms:W3CDTF">2017-10-04T23:14:00Z</dcterms:created>
  <dcterms:modified xsi:type="dcterms:W3CDTF">2018-06-14T00:06:00Z</dcterms:modified>
</cp:coreProperties>
</file>