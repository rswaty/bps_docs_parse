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67A4" w:rsidP="008867A4" w:rsidRDefault="008867A4" w14:paraId="3B93B965" w14:textId="77777777">
      <w:pPr>
        <w:pStyle w:val="BpSTitle"/>
      </w:pPr>
      <w:r>
        <w:t>11220</w:t>
      </w:r>
    </w:p>
    <w:p w:rsidR="008867A4" w:rsidP="008867A4" w:rsidRDefault="008867A4" w14:paraId="2D3C3355" w14:textId="77777777">
      <w:pPr>
        <w:pStyle w:val="BpSTitle"/>
      </w:pPr>
      <w:r>
        <w:t>Chihuahuan Gypsophilous Grassland and Steppe</w:t>
      </w:r>
    </w:p>
    <w:p w:rsidR="008867A4" w:rsidP="008867A4" w:rsidRDefault="008867A4" w14:paraId="7989FCF9" w14:textId="1BAAB805">
      <w:r>
        <w:t xmlns:w="http://schemas.openxmlformats.org/wordprocessingml/2006/main">BpS Model/Description Version: Aug. 2020</w:t>
      </w:r>
      <w:r>
        <w:tab/>
      </w:r>
      <w:r>
        <w:tab/>
      </w:r>
      <w:r>
        <w:tab/>
      </w:r>
      <w:r>
        <w:tab/>
      </w:r>
      <w:r>
        <w:tab/>
      </w:r>
      <w:r>
        <w:tab/>
      </w:r>
      <w:r>
        <w:tab/>
      </w:r>
    </w:p>
    <w:p w:rsidR="008867A4" w:rsidP="008867A4" w:rsidRDefault="008867A4" w14:paraId="3DBAC608" w14:textId="77777777"/>
    <w:tbl>
      <w:tblPr>
        <w:tblW w:w="957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908"/>
        <w:gridCol w:w="3060"/>
        <w:gridCol w:w="1440"/>
        <w:gridCol w:w="3168"/>
      </w:tblGrid>
      <w:tr w:rsidRPr="008867A4" w:rsidR="008867A4" w:rsidTr="00FB5964" w14:paraId="3F424316" w14:textId="77777777">
        <w:tc>
          <w:tcPr>
            <w:tcW w:w="1908" w:type="dxa"/>
            <w:tcBorders>
              <w:top w:val="single" w:color="auto" w:sz="2" w:space="0"/>
              <w:left w:val="single" w:color="auto" w:sz="12" w:space="0"/>
              <w:bottom w:val="single" w:color="000000" w:sz="12" w:space="0"/>
            </w:tcBorders>
            <w:shd w:val="clear" w:color="auto" w:fill="auto"/>
          </w:tcPr>
          <w:p w:rsidRPr="008867A4" w:rsidR="008867A4" w:rsidP="009956FB" w:rsidRDefault="008867A4" w14:paraId="414BF833" w14:textId="77777777">
            <w:pPr>
              <w:rPr>
                <w:b/>
                <w:bCs/>
              </w:rPr>
            </w:pPr>
            <w:r w:rsidRPr="008867A4">
              <w:rPr>
                <w:b/>
                <w:bCs/>
              </w:rPr>
              <w:t>Modelers</w:t>
            </w:r>
          </w:p>
        </w:tc>
        <w:tc>
          <w:tcPr>
            <w:tcW w:w="3060" w:type="dxa"/>
            <w:tcBorders>
              <w:top w:val="single" w:color="auto" w:sz="2" w:space="0"/>
              <w:bottom w:val="single" w:color="000000" w:sz="12" w:space="0"/>
              <w:right w:val="single" w:color="000000" w:sz="12" w:space="0"/>
            </w:tcBorders>
            <w:shd w:val="clear" w:color="auto" w:fill="auto"/>
          </w:tcPr>
          <w:p w:rsidRPr="008867A4" w:rsidR="008867A4" w:rsidP="009956FB" w:rsidRDefault="008867A4" w14:paraId="1A7D8775" w14:textId="77777777">
            <w:pPr>
              <w:rPr>
                <w:b/>
                <w:bCs/>
              </w:rPr>
            </w:pPr>
          </w:p>
        </w:tc>
        <w:tc>
          <w:tcPr>
            <w:tcW w:w="1440" w:type="dxa"/>
            <w:tcBorders>
              <w:top w:val="single" w:color="auto" w:sz="2" w:space="0"/>
              <w:left w:val="single" w:color="000000" w:sz="12" w:space="0"/>
              <w:bottom w:val="single" w:color="000000" w:sz="12" w:space="0"/>
            </w:tcBorders>
            <w:shd w:val="clear" w:color="auto" w:fill="auto"/>
          </w:tcPr>
          <w:p w:rsidRPr="008867A4" w:rsidR="008867A4" w:rsidP="009956FB" w:rsidRDefault="008867A4" w14:paraId="5CC25F8E" w14:textId="77777777">
            <w:pPr>
              <w:rPr>
                <w:b/>
                <w:bCs/>
              </w:rPr>
            </w:pPr>
            <w:r w:rsidRPr="008867A4">
              <w:rPr>
                <w:b/>
                <w:bCs/>
              </w:rPr>
              <w:t>Reviewers</w:t>
            </w:r>
          </w:p>
        </w:tc>
        <w:tc>
          <w:tcPr>
            <w:tcW w:w="3168" w:type="dxa"/>
            <w:tcBorders>
              <w:top w:val="single" w:color="auto" w:sz="2" w:space="0"/>
              <w:bottom w:val="single" w:color="000000" w:sz="12" w:space="0"/>
            </w:tcBorders>
            <w:shd w:val="clear" w:color="auto" w:fill="auto"/>
          </w:tcPr>
          <w:p w:rsidRPr="008867A4" w:rsidR="008867A4" w:rsidP="009956FB" w:rsidRDefault="008867A4" w14:paraId="27D8B270" w14:textId="77777777">
            <w:pPr>
              <w:rPr>
                <w:b/>
                <w:bCs/>
              </w:rPr>
            </w:pPr>
          </w:p>
        </w:tc>
      </w:tr>
      <w:tr w:rsidRPr="008867A4" w:rsidR="008867A4" w:rsidTr="00FB5964" w14:paraId="34A36DAA" w14:textId="77777777">
        <w:tc>
          <w:tcPr>
            <w:tcW w:w="1908" w:type="dxa"/>
            <w:tcBorders>
              <w:top w:val="single" w:color="000000" w:sz="12" w:space="0"/>
              <w:left w:val="single" w:color="auto" w:sz="12" w:space="0"/>
            </w:tcBorders>
            <w:shd w:val="clear" w:color="auto" w:fill="auto"/>
          </w:tcPr>
          <w:p w:rsidRPr="008867A4" w:rsidR="008867A4" w:rsidP="009956FB" w:rsidRDefault="008867A4" w14:paraId="6C147902" w14:textId="77777777">
            <w:pPr>
              <w:rPr>
                <w:bCs/>
              </w:rPr>
            </w:pPr>
            <w:r w:rsidRPr="008867A4">
              <w:rPr>
                <w:bCs/>
              </w:rPr>
              <w:t>Don Ellsworth</w:t>
            </w:r>
          </w:p>
        </w:tc>
        <w:tc>
          <w:tcPr>
            <w:tcW w:w="3060" w:type="dxa"/>
            <w:tcBorders>
              <w:top w:val="single" w:color="000000" w:sz="12" w:space="0"/>
              <w:right w:val="single" w:color="000000" w:sz="12" w:space="0"/>
            </w:tcBorders>
            <w:shd w:val="clear" w:color="auto" w:fill="auto"/>
          </w:tcPr>
          <w:p w:rsidRPr="008867A4" w:rsidR="008867A4" w:rsidP="009956FB" w:rsidRDefault="008867A4" w14:paraId="68732FA5" w14:textId="77777777">
            <w:r w:rsidRPr="008867A4">
              <w:t>don_ellsworth@blm.nm.gov</w:t>
            </w:r>
          </w:p>
        </w:tc>
        <w:tc>
          <w:tcPr>
            <w:tcW w:w="1440" w:type="dxa"/>
            <w:tcBorders>
              <w:top w:val="single" w:color="000000" w:sz="12" w:space="0"/>
              <w:left w:val="single" w:color="000000" w:sz="12" w:space="0"/>
            </w:tcBorders>
            <w:shd w:val="clear" w:color="auto" w:fill="auto"/>
          </w:tcPr>
          <w:p w:rsidRPr="008867A4" w:rsidR="008867A4" w:rsidP="009956FB" w:rsidRDefault="008867A4" w14:paraId="25F7B8C4" w14:textId="77777777">
            <w:r w:rsidRPr="008867A4">
              <w:t>Jackie Poole</w:t>
            </w:r>
          </w:p>
        </w:tc>
        <w:tc>
          <w:tcPr>
            <w:tcW w:w="3168" w:type="dxa"/>
            <w:tcBorders>
              <w:top w:val="single" w:color="000000" w:sz="12" w:space="0"/>
            </w:tcBorders>
            <w:shd w:val="clear" w:color="auto" w:fill="auto"/>
          </w:tcPr>
          <w:p w:rsidRPr="008867A4" w:rsidR="008867A4" w:rsidP="009956FB" w:rsidRDefault="008867A4" w14:paraId="2B77F94B" w14:textId="77777777">
            <w:r w:rsidRPr="008867A4">
              <w:t>Jackie.Poole@tpwd.state.tx.us</w:t>
            </w:r>
          </w:p>
        </w:tc>
      </w:tr>
      <w:tr w:rsidRPr="008867A4" w:rsidR="008867A4" w:rsidTr="00FB5964" w14:paraId="1CB3FB1F" w14:textId="77777777">
        <w:tc>
          <w:tcPr>
            <w:tcW w:w="1908" w:type="dxa"/>
            <w:tcBorders>
              <w:left w:val="single" w:color="auto" w:sz="12" w:space="0"/>
            </w:tcBorders>
            <w:shd w:val="clear" w:color="auto" w:fill="auto"/>
          </w:tcPr>
          <w:p w:rsidRPr="008867A4" w:rsidR="008867A4" w:rsidP="009956FB" w:rsidRDefault="008867A4" w14:paraId="7CB2EE2B" w14:textId="77777777">
            <w:pPr>
              <w:rPr>
                <w:bCs/>
              </w:rPr>
            </w:pPr>
            <w:r w:rsidRPr="008867A4">
              <w:rPr>
                <w:bCs/>
              </w:rPr>
              <w:t>Jony Cockman</w:t>
            </w:r>
          </w:p>
        </w:tc>
        <w:tc>
          <w:tcPr>
            <w:tcW w:w="3060" w:type="dxa"/>
            <w:tcBorders>
              <w:right w:val="single" w:color="000000" w:sz="12" w:space="0"/>
            </w:tcBorders>
            <w:shd w:val="clear" w:color="auto" w:fill="auto"/>
          </w:tcPr>
          <w:p w:rsidRPr="008867A4" w:rsidR="008867A4" w:rsidP="009956FB" w:rsidRDefault="008867A4" w14:paraId="7767D889" w14:textId="77777777">
            <w:r w:rsidRPr="008867A4">
              <w:t>jcockman@blm.gov</w:t>
            </w:r>
          </w:p>
        </w:tc>
        <w:tc>
          <w:tcPr>
            <w:tcW w:w="1440" w:type="dxa"/>
            <w:tcBorders>
              <w:left w:val="single" w:color="000000" w:sz="12" w:space="0"/>
            </w:tcBorders>
            <w:shd w:val="clear" w:color="auto" w:fill="auto"/>
          </w:tcPr>
          <w:p w:rsidRPr="008867A4" w:rsidR="008867A4" w:rsidP="009956FB" w:rsidRDefault="008867A4" w14:paraId="65EAF5C8" w14:textId="77777777">
            <w:r w:rsidRPr="008867A4">
              <w:t>None</w:t>
            </w:r>
          </w:p>
        </w:tc>
        <w:tc>
          <w:tcPr>
            <w:tcW w:w="3168" w:type="dxa"/>
            <w:shd w:val="clear" w:color="auto" w:fill="auto"/>
          </w:tcPr>
          <w:p w:rsidRPr="008867A4" w:rsidR="008867A4" w:rsidP="009956FB" w:rsidRDefault="008867A4" w14:paraId="01E3D6CC" w14:textId="77777777">
            <w:r w:rsidRPr="008867A4">
              <w:t>None</w:t>
            </w:r>
          </w:p>
        </w:tc>
      </w:tr>
      <w:tr w:rsidRPr="008867A4" w:rsidR="008867A4" w:rsidTr="00FB5964" w14:paraId="27FA14B2" w14:textId="77777777">
        <w:tc>
          <w:tcPr>
            <w:tcW w:w="1908" w:type="dxa"/>
            <w:tcBorders>
              <w:left w:val="single" w:color="auto" w:sz="12" w:space="0"/>
              <w:bottom w:val="single" w:color="auto" w:sz="2" w:space="0"/>
            </w:tcBorders>
            <w:shd w:val="clear" w:color="auto" w:fill="auto"/>
          </w:tcPr>
          <w:p w:rsidRPr="008867A4" w:rsidR="008867A4" w:rsidP="009956FB" w:rsidRDefault="008867A4" w14:paraId="3FB591C8" w14:textId="77777777">
            <w:pPr>
              <w:rPr>
                <w:bCs/>
              </w:rPr>
            </w:pPr>
            <w:r w:rsidRPr="008867A4">
              <w:rPr>
                <w:bCs/>
              </w:rPr>
              <w:t>Tim Christiansen</w:t>
            </w:r>
          </w:p>
        </w:tc>
        <w:tc>
          <w:tcPr>
            <w:tcW w:w="3060" w:type="dxa"/>
            <w:tcBorders>
              <w:right w:val="single" w:color="000000" w:sz="12" w:space="0"/>
            </w:tcBorders>
            <w:shd w:val="clear" w:color="auto" w:fill="auto"/>
          </w:tcPr>
          <w:p w:rsidRPr="008867A4" w:rsidR="008867A4" w:rsidP="009956FB" w:rsidRDefault="008867A4" w14:paraId="33A67502" w14:textId="77777777">
            <w:r w:rsidRPr="008867A4">
              <w:t>tchristiansen@tnc.org</w:t>
            </w:r>
          </w:p>
        </w:tc>
        <w:tc>
          <w:tcPr>
            <w:tcW w:w="1440" w:type="dxa"/>
            <w:tcBorders>
              <w:left w:val="single" w:color="000000" w:sz="12" w:space="0"/>
              <w:bottom w:val="single" w:color="auto" w:sz="2" w:space="0"/>
            </w:tcBorders>
            <w:shd w:val="clear" w:color="auto" w:fill="auto"/>
          </w:tcPr>
          <w:p w:rsidRPr="008867A4" w:rsidR="008867A4" w:rsidP="009956FB" w:rsidRDefault="008867A4" w14:paraId="13E38EEB" w14:textId="77777777">
            <w:r w:rsidRPr="008867A4">
              <w:t>None</w:t>
            </w:r>
          </w:p>
        </w:tc>
        <w:tc>
          <w:tcPr>
            <w:tcW w:w="3168" w:type="dxa"/>
            <w:shd w:val="clear" w:color="auto" w:fill="auto"/>
          </w:tcPr>
          <w:p w:rsidRPr="008867A4" w:rsidR="008867A4" w:rsidP="009956FB" w:rsidRDefault="008867A4" w14:paraId="1BEE81E6" w14:textId="77777777">
            <w:r w:rsidRPr="008867A4">
              <w:t>None</w:t>
            </w:r>
          </w:p>
        </w:tc>
      </w:tr>
    </w:tbl>
    <w:p w:rsidR="008867A4" w:rsidP="008867A4" w:rsidRDefault="008867A4" w14:paraId="3FF8B6B9" w14:textId="0FD2C4BF"/>
    <w:p w:rsidR="00173A8A" w:rsidP="008867A4" w:rsidRDefault="00173A8A" w14:paraId="23D29E64" w14:textId="0DB46114">
      <w:r w:rsidRPr="000632AA">
        <w:rPr>
          <w:b/>
        </w:rPr>
        <w:t>Review</w:t>
      </w:r>
      <w:r w:rsidRPr="000632AA" w:rsidR="000632AA">
        <w:rPr>
          <w:b/>
        </w:rPr>
        <w:t>er</w:t>
      </w:r>
      <w:r w:rsidRPr="000632AA">
        <w:rPr>
          <w:b/>
        </w:rPr>
        <w:t>:</w:t>
      </w:r>
      <w:r>
        <w:t xml:space="preserve"> Tim Christiansen, </w:t>
      </w:r>
      <w:r w:rsidRPr="000632AA" w:rsidR="00FB5964">
        <w:t>tchristiansen@tnc.org</w:t>
      </w:r>
      <w:bookmarkStart w:name="_GoBack" w:id="0"/>
      <w:bookmarkEnd w:id="0"/>
    </w:p>
    <w:p w:rsidR="008867A4" w:rsidP="008867A4" w:rsidRDefault="008867A4" w14:paraId="4386AAAD" w14:textId="77777777">
      <w:pPr>
        <w:pStyle w:val="InfoPara"/>
      </w:pPr>
      <w:r>
        <w:t>Vegetation Type</w:t>
      </w:r>
    </w:p>
    <w:p w:rsidR="008867A4" w:rsidP="008867A4" w:rsidRDefault="004C0328" w14:paraId="204E9607" w14:textId="66AA6DA9">
      <w:r w:rsidRPr="004C0328">
        <w:t>Steppe/Savanna</w:t>
      </w:r>
    </w:p>
    <w:p w:rsidR="008867A4" w:rsidP="008867A4" w:rsidRDefault="008867A4" w14:paraId="01DE4298" w14:textId="4B0484A0">
      <w:pPr>
        <w:pStyle w:val="InfoPara"/>
      </w:pPr>
      <w:r>
        <w:t>Map Zone</w:t>
      </w:r>
    </w:p>
    <w:p w:rsidR="008867A4" w:rsidP="000632AA" w:rsidRDefault="008867A4" w14:paraId="46AD6F99" w14:textId="22FAA430">
      <w:pPr>
        <w:tabs>
          <w:tab w:val="left" w:pos="3516"/>
        </w:tabs>
      </w:pPr>
      <w:r>
        <w:t>26</w:t>
      </w:r>
      <w:r w:rsidR="000632AA">
        <w:tab/>
      </w:r>
    </w:p>
    <w:p w:rsidR="008867A4" w:rsidP="008867A4" w:rsidRDefault="008867A4" w14:paraId="069F2B23" w14:textId="77777777">
      <w:pPr>
        <w:pStyle w:val="InfoPara"/>
      </w:pPr>
      <w:r>
        <w:t>Geographic Range</w:t>
      </w:r>
    </w:p>
    <w:p w:rsidR="008867A4" w:rsidP="008867A4" w:rsidRDefault="008867A4" w14:paraId="23468D12" w14:textId="7992F924">
      <w:r>
        <w:t xml:space="preserve">In </w:t>
      </w:r>
      <w:r w:rsidR="008A5E95">
        <w:t>map zone (</w:t>
      </w:r>
      <w:r>
        <w:t>MZ</w:t>
      </w:r>
      <w:r w:rsidR="008A5E95">
        <w:t xml:space="preserve">) </w:t>
      </w:r>
      <w:r>
        <w:t>25</w:t>
      </w:r>
      <w:r w:rsidR="008A5E95">
        <w:t>,</w:t>
      </w:r>
      <w:r>
        <w:t xml:space="preserve"> this type occurs in southern N</w:t>
      </w:r>
      <w:r w:rsidR="008A5E95">
        <w:t>ew Mexico</w:t>
      </w:r>
      <w:r>
        <w:t xml:space="preserve"> (White Sands, Roswell). Pockets </w:t>
      </w:r>
      <w:r w:rsidR="00FB5964">
        <w:t xml:space="preserve">may exist </w:t>
      </w:r>
      <w:r>
        <w:t>in A</w:t>
      </w:r>
      <w:r w:rsidR="008A5E95">
        <w:t>rizona</w:t>
      </w:r>
      <w:r w:rsidR="00FB5964">
        <w:t>.</w:t>
      </w:r>
      <w:r>
        <w:t xml:space="preserve"> </w:t>
      </w:r>
    </w:p>
    <w:p w:rsidR="008867A4" w:rsidP="008867A4" w:rsidRDefault="008867A4" w14:paraId="649EBD95" w14:textId="77777777"/>
    <w:p w:rsidR="008867A4" w:rsidP="008867A4" w:rsidRDefault="008867A4" w14:paraId="38DBF95C" w14:textId="0E0DA61B">
      <w:r>
        <w:t>In MZ26</w:t>
      </w:r>
      <w:r w:rsidR="008A5E95">
        <w:t>,</w:t>
      </w:r>
      <w:r>
        <w:t xml:space="preserve"> this type occurs in the foothills of the Guadalupe Mountains, Salt Flats,</w:t>
      </w:r>
      <w:r w:rsidR="009D59B0">
        <w:t xml:space="preserve"> Rustler Hills, Yeso Hills, Dela</w:t>
      </w:r>
      <w:r>
        <w:t>ware Creek Basin</w:t>
      </w:r>
      <w:r w:rsidR="008A5E95">
        <w:t>,</w:t>
      </w:r>
      <w:r>
        <w:t xml:space="preserve"> and other gypsophilous substrates of the Pecos </w:t>
      </w:r>
      <w:r w:rsidR="008A5E95">
        <w:t>B</w:t>
      </w:r>
      <w:r>
        <w:t>asin.</w:t>
      </w:r>
    </w:p>
    <w:p w:rsidR="008867A4" w:rsidP="008867A4" w:rsidRDefault="008867A4" w14:paraId="69FA1E67" w14:textId="77777777">
      <w:pPr>
        <w:pStyle w:val="InfoPara"/>
      </w:pPr>
      <w:r>
        <w:t>Biophysical Site Description</w:t>
      </w:r>
    </w:p>
    <w:p w:rsidR="008867A4" w:rsidP="008867A4" w:rsidRDefault="008867A4" w14:paraId="3B6D4968" w14:textId="7B758EF4">
      <w:r>
        <w:t>This ecological system is restricted to gypsum outcrops or sandy gypsiferous and/or often alkaline soils that occur in basins and slopes in the Chihuahuan Desert. Elevation range is from 1</w:t>
      </w:r>
      <w:r w:rsidR="008A5E95">
        <w:t>,</w:t>
      </w:r>
      <w:r>
        <w:t>100-2</w:t>
      </w:r>
      <w:r w:rsidR="008A5E95">
        <w:t>,</w:t>
      </w:r>
      <w:r>
        <w:t>000m. These typically sparse grasslands, steppes</w:t>
      </w:r>
      <w:r w:rsidR="008A5E95">
        <w:t>,</w:t>
      </w:r>
      <w:r>
        <w:t xml:space="preserve"> or dwarf-shrublands are dominated by a variety of gypsophilous plants, many of which are endemic to these habitats. Characteristic species include crinklemat (</w:t>
      </w:r>
      <w:r w:rsidRPr="00FB5964">
        <w:rPr>
          <w:i/>
        </w:rPr>
        <w:t>Tiquilia hispidissima</w:t>
      </w:r>
      <w:r>
        <w:t>), fourwing saltbush (</w:t>
      </w:r>
      <w:r w:rsidRPr="00FB5964">
        <w:rPr>
          <w:i/>
        </w:rPr>
        <w:t>Atriplex canescens</w:t>
      </w:r>
      <w:r>
        <w:t>), Hartweg’s sundrops (</w:t>
      </w:r>
      <w:r w:rsidRPr="00FB5964">
        <w:rPr>
          <w:i/>
        </w:rPr>
        <w:t>Calylophus hartwegii</w:t>
      </w:r>
      <w:r>
        <w:t>), Torrey’s jointfir (</w:t>
      </w:r>
      <w:r w:rsidRPr="00FB5964">
        <w:rPr>
          <w:i/>
        </w:rPr>
        <w:t>Ephedra torreyana</w:t>
      </w:r>
      <w:r>
        <w:t>), seaheath (</w:t>
      </w:r>
      <w:r w:rsidRPr="00FB5964">
        <w:rPr>
          <w:i/>
        </w:rPr>
        <w:t>Frankenia jamesii</w:t>
      </w:r>
      <w:r>
        <w:t>), gypsum grama (</w:t>
      </w:r>
      <w:r w:rsidRPr="00FB5964">
        <w:rPr>
          <w:i/>
        </w:rPr>
        <w:t>Bouteloua breviseta</w:t>
      </w:r>
      <w:r>
        <w:t>), blazingstar (</w:t>
      </w:r>
      <w:r w:rsidRPr="00FB5964">
        <w:rPr>
          <w:i/>
        </w:rPr>
        <w:t>Mentzelia perennis</w:t>
      </w:r>
      <w:r>
        <w:t>), fiddleleaf (</w:t>
      </w:r>
      <w:r w:rsidRPr="00FB5964">
        <w:rPr>
          <w:i/>
        </w:rPr>
        <w:t>Nama carnosum</w:t>
      </w:r>
      <w:r>
        <w:t>), lanceleaf moonpod (</w:t>
      </w:r>
      <w:r w:rsidRPr="00FB5964">
        <w:rPr>
          <w:i/>
        </w:rPr>
        <w:t>Selinocarpus lanceolatus</w:t>
      </w:r>
      <w:r>
        <w:t>), gyp dropseed (</w:t>
      </w:r>
      <w:r w:rsidRPr="00FB5964">
        <w:rPr>
          <w:i/>
        </w:rPr>
        <w:t>Sporobolus nealleyi</w:t>
      </w:r>
      <w:r>
        <w:t>), alkali sacaton (</w:t>
      </w:r>
      <w:r w:rsidRPr="00FB5964">
        <w:rPr>
          <w:i/>
        </w:rPr>
        <w:t>Sporobolus airoides</w:t>
      </w:r>
      <w:r>
        <w:t>)</w:t>
      </w:r>
      <w:r w:rsidR="008A5E95">
        <w:t>,</w:t>
      </w:r>
      <w:r>
        <w:t xml:space="preserve"> and threadleaf glowwort (</w:t>
      </w:r>
      <w:r w:rsidRPr="00FB5964">
        <w:rPr>
          <w:i/>
        </w:rPr>
        <w:t>Sartwellia flaveriae</w:t>
      </w:r>
      <w:r>
        <w:t>). This system does not include the sparsely vegetated gypsum dunes that are included in North American Warm Desert Active and Stabilized Dune (CES302.744).</w:t>
      </w:r>
    </w:p>
    <w:p w:rsidR="008867A4" w:rsidP="008867A4" w:rsidRDefault="008867A4" w14:paraId="6AA5FB83" w14:textId="77777777">
      <w:pPr>
        <w:pStyle w:val="InfoPara"/>
      </w:pPr>
      <w:r>
        <w:t>Vegetation Description</w:t>
      </w:r>
    </w:p>
    <w:p w:rsidR="008867A4" w:rsidP="008867A4" w:rsidRDefault="008867A4" w14:paraId="7CAEBD88" w14:textId="03775539">
      <w:r>
        <w:t>Fourwing saltbush (</w:t>
      </w:r>
      <w:r w:rsidRPr="00FB5964">
        <w:rPr>
          <w:i/>
        </w:rPr>
        <w:t>Atriplex canescens</w:t>
      </w:r>
      <w:r>
        <w:t>), Indian ricegrass (</w:t>
      </w:r>
      <w:r w:rsidRPr="00FB5964">
        <w:rPr>
          <w:i/>
        </w:rPr>
        <w:t>Achnatherum hymenoides</w:t>
      </w:r>
      <w:r>
        <w:t>), black grama (</w:t>
      </w:r>
      <w:r w:rsidRPr="00FB5964">
        <w:rPr>
          <w:i/>
        </w:rPr>
        <w:t>Bouteloua eriopoda</w:t>
      </w:r>
      <w:r>
        <w:t>), hairy grama (</w:t>
      </w:r>
      <w:r w:rsidRPr="00FB5964">
        <w:rPr>
          <w:i/>
        </w:rPr>
        <w:t>B. hirsuta</w:t>
      </w:r>
      <w:r>
        <w:t>), gypsum grama (</w:t>
      </w:r>
      <w:r w:rsidRPr="00FB5964">
        <w:rPr>
          <w:i/>
        </w:rPr>
        <w:t>B. breviseta</w:t>
      </w:r>
      <w:r>
        <w:t>), New Mexico feathergrass (</w:t>
      </w:r>
      <w:r w:rsidRPr="00FB5964">
        <w:rPr>
          <w:i/>
        </w:rPr>
        <w:t>Hesperostipa neomexicana</w:t>
      </w:r>
      <w:r>
        <w:t>), James’ galleta (</w:t>
      </w:r>
      <w:r w:rsidRPr="00FB5964">
        <w:rPr>
          <w:i/>
        </w:rPr>
        <w:t>Pleuraphis jamesii</w:t>
      </w:r>
      <w:r>
        <w:t>), sand dropseed (</w:t>
      </w:r>
      <w:r w:rsidRPr="00FB5964">
        <w:rPr>
          <w:i/>
        </w:rPr>
        <w:t>Sporobolus cryptandra</w:t>
      </w:r>
      <w:r>
        <w:t>), alkali sacaton (</w:t>
      </w:r>
      <w:r w:rsidRPr="00FB5964">
        <w:rPr>
          <w:i/>
        </w:rPr>
        <w:t>S. airoides</w:t>
      </w:r>
      <w:r>
        <w:t>), mesa dropseed (</w:t>
      </w:r>
      <w:r w:rsidRPr="00FB5964">
        <w:rPr>
          <w:i/>
        </w:rPr>
        <w:t>S. flexuosus</w:t>
      </w:r>
      <w:r>
        <w:t>), Torrey’s jointfir (</w:t>
      </w:r>
      <w:r w:rsidRPr="00FB5964">
        <w:rPr>
          <w:i/>
        </w:rPr>
        <w:t>Ephedra torreyana</w:t>
      </w:r>
      <w:r>
        <w:t>), longleaf jointfir (</w:t>
      </w:r>
      <w:r w:rsidRPr="00FB5964">
        <w:rPr>
          <w:i/>
        </w:rPr>
        <w:t>E. trifurca</w:t>
      </w:r>
      <w:r>
        <w:t>), Apache plume (</w:t>
      </w:r>
      <w:r w:rsidRPr="00FB5964">
        <w:rPr>
          <w:i/>
        </w:rPr>
        <w:t>Fallugia paradoxa</w:t>
      </w:r>
      <w:r>
        <w:t>), honey mesquite (</w:t>
      </w:r>
      <w:r w:rsidRPr="00FB5964">
        <w:rPr>
          <w:i/>
        </w:rPr>
        <w:t>Prosopis glandulosa</w:t>
      </w:r>
      <w:r>
        <w:t>), soaptree yucca (</w:t>
      </w:r>
      <w:r w:rsidRPr="00FB5964">
        <w:rPr>
          <w:i/>
        </w:rPr>
        <w:t>Yucca elata</w:t>
      </w:r>
      <w:r>
        <w:t>), Torrey’s yucca (</w:t>
      </w:r>
      <w:r w:rsidRPr="00FB5964">
        <w:rPr>
          <w:i/>
        </w:rPr>
        <w:t>Y. torreyi</w:t>
      </w:r>
      <w:r>
        <w:t>), crinklemat (</w:t>
      </w:r>
      <w:r w:rsidRPr="00FB5964">
        <w:rPr>
          <w:i/>
        </w:rPr>
        <w:t>Tiquilia hispidissima</w:t>
      </w:r>
      <w:r>
        <w:t>), saltbush (</w:t>
      </w:r>
      <w:r w:rsidRPr="00FB5964">
        <w:rPr>
          <w:i/>
        </w:rPr>
        <w:t>Atriplex</w:t>
      </w:r>
      <w:r>
        <w:t xml:space="preserve"> sp</w:t>
      </w:r>
      <w:r w:rsidR="008A5E95">
        <w:t>p</w:t>
      </w:r>
      <w:r>
        <w:t>.), Hartweg’s sundrops (</w:t>
      </w:r>
      <w:r w:rsidRPr="00FB5964">
        <w:rPr>
          <w:i/>
        </w:rPr>
        <w:t>Calylophus hartwegii</w:t>
      </w:r>
      <w:r>
        <w:t>), lanceleaf moonpod (</w:t>
      </w:r>
      <w:r w:rsidRPr="00FB5964">
        <w:rPr>
          <w:i/>
        </w:rPr>
        <w:t>Selinocarpus lanceolatus</w:t>
      </w:r>
      <w:r>
        <w:t xml:space="preserve">), gyp dropseed </w:t>
      </w:r>
      <w:r>
        <w:lastRenderedPageBreak/>
        <w:t>(</w:t>
      </w:r>
      <w:r w:rsidRPr="00FB5964">
        <w:rPr>
          <w:i/>
        </w:rPr>
        <w:t>Sporobolus nealleyi</w:t>
      </w:r>
      <w:r>
        <w:t>), alkali sacaton (</w:t>
      </w:r>
      <w:r w:rsidRPr="00FB5964">
        <w:rPr>
          <w:i/>
        </w:rPr>
        <w:t>Sporobolus airoides</w:t>
      </w:r>
      <w:r>
        <w:t>), seaheath (</w:t>
      </w:r>
      <w:r w:rsidRPr="00FB5964">
        <w:rPr>
          <w:i/>
        </w:rPr>
        <w:t>Frankenia jamesii</w:t>
      </w:r>
      <w:r>
        <w:t>)</w:t>
      </w:r>
      <w:r w:rsidR="008A5E95">
        <w:t>,</w:t>
      </w:r>
      <w:r>
        <w:t xml:space="preserve"> and threadleaf glowwort (</w:t>
      </w:r>
      <w:r w:rsidRPr="00FB5964">
        <w:rPr>
          <w:i/>
        </w:rPr>
        <w:t>Sartwellia flaveriae</w:t>
      </w:r>
      <w:r>
        <w:t>).</w:t>
      </w:r>
    </w:p>
    <w:p w:rsidR="008867A4" w:rsidP="008867A4" w:rsidRDefault="008867A4" w14:paraId="56AA0EA7"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BOER4</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Bouteloua eriopoda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Black grama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SPAI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Sporobolus airoides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Alkali sacaton</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BOBR</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Bouteloua breviseta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Gypsum grama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ATCA2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Atriplex canescens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Fourwing saltbush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SPNE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Sporobolus nealleyi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Gyp dropseed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ATOB</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Atriplex obovata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Mound saltbush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FOSP2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Fouquieria splendens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Ocotillo</w:t>
            </w:r>
          </w:p>
        </w:tc>
      </w:tr>
    </w:tbl>
    <w:p>
      <w:r>
        <w:rPr>
          <w:sz w:val="16"/>
        </w:rPr>
        <w:t>Species names are from the NRCS PLANTS database. Check species codes at http://plants.usda.gov.</w:t>
      </w:r>
    </w:p>
    <w:p w:rsidR="008867A4" w:rsidP="008867A4" w:rsidRDefault="008867A4" w14:paraId="38671DDC" w14:textId="77777777">
      <w:pPr>
        <w:pStyle w:val="InfoPara"/>
      </w:pPr>
      <w:r>
        <w:t>Disturbance Description</w:t>
      </w:r>
    </w:p>
    <w:p w:rsidR="008867A4" w:rsidP="008867A4" w:rsidRDefault="008867A4" w14:paraId="66F14601" w14:textId="684F75DD">
      <w:r>
        <w:t xml:space="preserve">Fire is not an issue in this </w:t>
      </w:r>
      <w:r w:rsidR="008A5E95">
        <w:t>Biophysical Setting (</w:t>
      </w:r>
      <w:r>
        <w:t>BpS</w:t>
      </w:r>
      <w:r w:rsidR="008A5E95">
        <w:t>)</w:t>
      </w:r>
      <w:r>
        <w:t xml:space="preserve">. The process driving this system toward an increased shrub component would be pluvial periods that we have estimated to occur on about a 30yr cycle. Then, extreme droughts drive the system back to the more open class. Human disturbance can be a factor. </w:t>
      </w:r>
      <w:r w:rsidRPr="00FB5964">
        <w:rPr>
          <w:i/>
        </w:rPr>
        <w:t>Alkali sacoton</w:t>
      </w:r>
      <w:r>
        <w:t xml:space="preserve"> can support fire. Livestock grazing may be a disturbance factor.</w:t>
      </w:r>
    </w:p>
    <w:p w:rsidR="008867A4" w:rsidP="008867A4" w:rsidRDefault="008867A4" w14:paraId="51178056" w14:textId="29F7BEF1">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
            </w:r>
          </w:p>
        </w:tc>
        <w:tc>
          <w:p>
            <w:pPr>
              <w:jc w:val="center"/>
            </w:pPr>
            <w:r>
              <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
            </w:r>
          </w:p>
        </w:tc>
        <w:tc>
          <w:p>
            <w:pPr>
              <w:jc w:val="center"/>
            </w:pPr>
            <w:r>
              <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8867A4" w:rsidP="008867A4" w:rsidRDefault="008867A4" w14:paraId="768955DE" w14:textId="77777777">
      <w:pPr>
        <w:pStyle w:val="InfoPara"/>
      </w:pPr>
      <w:r>
        <w:t>Scale Description</w:t>
      </w:r>
    </w:p>
    <w:p w:rsidR="008867A4" w:rsidP="008867A4" w:rsidRDefault="008867A4" w14:paraId="0DB01F43" w14:textId="2D8B766C">
      <w:r>
        <w:t>Highly infrequent patches, 5</w:t>
      </w:r>
      <w:r w:rsidR="008A5E95">
        <w:t>,</w:t>
      </w:r>
      <w:r>
        <w:t>000ac in T</w:t>
      </w:r>
      <w:r w:rsidR="008A5E95">
        <w:t>exas</w:t>
      </w:r>
      <w:r>
        <w:t xml:space="preserve">: </w:t>
      </w:r>
      <w:r w:rsidR="008A5E95">
        <w:t>h</w:t>
      </w:r>
      <w:r>
        <w:t>ighly patchy distribution, patch size variable up to 1</w:t>
      </w:r>
      <w:r w:rsidR="008A5E95">
        <w:t>,</w:t>
      </w:r>
      <w:r>
        <w:t>000s of acres.</w:t>
      </w:r>
    </w:p>
    <w:p w:rsidR="008867A4" w:rsidP="008867A4" w:rsidRDefault="008867A4" w14:paraId="3F13B373" w14:textId="77777777">
      <w:pPr>
        <w:pStyle w:val="InfoPara"/>
      </w:pPr>
      <w:r>
        <w:t>Adjacency or Identification Concerns</w:t>
      </w:r>
    </w:p>
    <w:p w:rsidR="008867A4" w:rsidP="008867A4" w:rsidRDefault="008867A4" w14:paraId="71D81173" w14:textId="5A4ACA60">
      <w:r>
        <w:t>Pronghorn grazing probably not an issue in T</w:t>
      </w:r>
      <w:r w:rsidR="008A5E95">
        <w:t>exas</w:t>
      </w:r>
      <w:r>
        <w:t>. Shrub invasion.</w:t>
      </w:r>
    </w:p>
    <w:p w:rsidR="008867A4" w:rsidP="008867A4" w:rsidRDefault="008867A4" w14:paraId="09225E58" w14:textId="77777777">
      <w:pPr>
        <w:pStyle w:val="InfoPara"/>
      </w:pPr>
      <w:r>
        <w:t>Issues or Problems</w:t>
      </w:r>
    </w:p>
    <w:p w:rsidR="008867A4" w:rsidP="008867A4" w:rsidRDefault="008867A4" w14:paraId="068A094C" w14:textId="24278A61">
      <w:r>
        <w:t xml:space="preserve">Possible military use. Introduced oryx, buffalo. These issues </w:t>
      </w:r>
      <w:r w:rsidR="008A5E95">
        <w:t xml:space="preserve">are </w:t>
      </w:r>
      <w:r>
        <w:t>not present in T</w:t>
      </w:r>
      <w:r w:rsidR="008A5E95">
        <w:t>exas</w:t>
      </w:r>
      <w:r>
        <w:t>.</w:t>
      </w:r>
      <w:r w:rsidR="00B547BF">
        <w:t xml:space="preserve"> </w:t>
      </w:r>
      <w:r w:rsidRPr="00B547BF" w:rsidR="00B547BF">
        <w:t>Problems with an increase of erosion may occur if the biocrust is continued to be more disturbed. Climate change will probably not be much of an issue except if there is an increase in intensive storms</w:t>
      </w:r>
      <w:r w:rsidR="008A5E95">
        <w:t xml:space="preserve">, which </w:t>
      </w:r>
      <w:r w:rsidRPr="00B547BF" w:rsidR="00B547BF">
        <w:t>will cause more erosion and less grass cover with an increase of shrub density/cover. If there is less grass cover</w:t>
      </w:r>
      <w:r w:rsidR="00B17CDC">
        <w:t>,</w:t>
      </w:r>
      <w:r w:rsidRPr="00B547BF" w:rsidR="00B547BF">
        <w:t xml:space="preserve"> th</w:t>
      </w:r>
      <w:r w:rsidR="00B17CDC">
        <w:t>e</w:t>
      </w:r>
      <w:r w:rsidRPr="00B547BF" w:rsidR="00B547BF">
        <w:t>n fire conditions will change to less frequent fires.</w:t>
      </w:r>
    </w:p>
    <w:p w:rsidR="008867A4" w:rsidP="008867A4" w:rsidRDefault="008867A4" w14:paraId="78936C57" w14:textId="77777777">
      <w:pPr>
        <w:pStyle w:val="InfoPara"/>
      </w:pPr>
      <w:r>
        <w:t>Native Uncharacteristic Conditions</w:t>
      </w:r>
    </w:p>
    <w:p w:rsidR="008867A4" w:rsidP="008867A4" w:rsidRDefault="008867A4" w14:paraId="4AB04D9A" w14:textId="77777777"/>
    <w:p w:rsidR="008867A4" w:rsidP="008867A4" w:rsidRDefault="008867A4" w14:paraId="689DDA7E" w14:textId="77777777">
      <w:pPr>
        <w:pStyle w:val="InfoPara"/>
      </w:pPr>
      <w:r>
        <w:t>Comments</w:t>
      </w:r>
    </w:p>
    <w:p w:rsidR="008867A4" w:rsidP="008867A4" w:rsidRDefault="008867A4" w14:paraId="0AD413E8" w14:textId="7B5C526A">
      <w:r>
        <w:t>MZ26 model adopted the MZ25 model</w:t>
      </w:r>
      <w:r w:rsidR="00B17CDC">
        <w:t>,</w:t>
      </w:r>
      <w:r>
        <w:t xml:space="preserve"> which was reviewed by John Karges and Lee Elliott. MZ26 model was reviewed by Jackie Poole.</w:t>
      </w:r>
    </w:p>
    <w:p w:rsidR="008867A4" w:rsidP="008867A4" w:rsidRDefault="008867A4" w14:paraId="4CB16C38" w14:textId="77777777">
      <w:pPr>
        <w:pStyle w:val="ReportSection"/>
      </w:pPr>
      <w:r>
        <w:lastRenderedPageBreak/>
        <w:t>Succession Classes</w:t>
      </w:r>
    </w:p>
    <w:p w:rsidR="008867A4" w:rsidP="008867A4" w:rsidRDefault="008867A4" w14:paraId="4D918CC4"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8867A4" w:rsidP="008867A4" w:rsidRDefault="008867A4" w14:paraId="63D20EAC" w14:textId="77777777">
      <w:pPr>
        <w:pStyle w:val="InfoPara"/>
        <w:pBdr>
          <w:top w:val="single" w:color="auto" w:sz="4" w:space="1"/>
        </w:pBdr>
      </w:pPr>
      <w:r xmlns:w="http://schemas.openxmlformats.org/wordprocessingml/2006/main">
        <w:t>Class A</w:t>
      </w:r>
      <w:r xmlns:w="http://schemas.openxmlformats.org/wordprocessingml/2006/main">
        <w:tab/>
        <w:t>38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Open</w:t>
      </w:r>
    </w:p>
    <w:p w:rsidR="008867A4" w:rsidP="008867A4" w:rsidRDefault="008867A4" w14:paraId="71433930" w14:textId="77777777"/>
    <w:p w:rsidR="008867A4" w:rsidP="008867A4" w:rsidRDefault="008867A4" w14:paraId="3AF5E1D8"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280"/>
        <w:gridCol w:w="1860"/>
        <w:gridCol w:w="1956"/>
      </w:tblGrid>
      <w:tr w:rsidRPr="008867A4" w:rsidR="008867A4" w:rsidTr="008867A4" w14:paraId="5CEB0830" w14:textId="77777777">
        <w:tc>
          <w:tcPr>
            <w:tcW w:w="1152" w:type="dxa"/>
            <w:tcBorders>
              <w:top w:val="single" w:color="auto" w:sz="2" w:space="0"/>
              <w:bottom w:val="single" w:color="000000" w:sz="12" w:space="0"/>
            </w:tcBorders>
            <w:shd w:val="clear" w:color="auto" w:fill="auto"/>
          </w:tcPr>
          <w:p w:rsidRPr="008867A4" w:rsidR="008867A4" w:rsidP="00FF6368" w:rsidRDefault="008867A4" w14:paraId="05E5FB9B" w14:textId="77777777">
            <w:pPr>
              <w:rPr>
                <w:b/>
                <w:bCs/>
              </w:rPr>
            </w:pPr>
            <w:r w:rsidRPr="008867A4">
              <w:rPr>
                <w:b/>
                <w:bCs/>
              </w:rPr>
              <w:t>Symbol</w:t>
            </w:r>
          </w:p>
        </w:tc>
        <w:tc>
          <w:tcPr>
            <w:tcW w:w="2280" w:type="dxa"/>
            <w:tcBorders>
              <w:top w:val="single" w:color="auto" w:sz="2" w:space="0"/>
              <w:bottom w:val="single" w:color="000000" w:sz="12" w:space="0"/>
            </w:tcBorders>
            <w:shd w:val="clear" w:color="auto" w:fill="auto"/>
          </w:tcPr>
          <w:p w:rsidRPr="008867A4" w:rsidR="008867A4" w:rsidP="00FF6368" w:rsidRDefault="008867A4" w14:paraId="62F21E82" w14:textId="77777777">
            <w:pPr>
              <w:rPr>
                <w:b/>
                <w:bCs/>
              </w:rPr>
            </w:pPr>
            <w:r w:rsidRPr="008867A4">
              <w:rPr>
                <w:b/>
                <w:bCs/>
              </w:rPr>
              <w:t>Scientific Name</w:t>
            </w:r>
          </w:p>
        </w:tc>
        <w:tc>
          <w:tcPr>
            <w:tcW w:w="1860" w:type="dxa"/>
            <w:tcBorders>
              <w:top w:val="single" w:color="auto" w:sz="2" w:space="0"/>
              <w:bottom w:val="single" w:color="000000" w:sz="12" w:space="0"/>
            </w:tcBorders>
            <w:shd w:val="clear" w:color="auto" w:fill="auto"/>
          </w:tcPr>
          <w:p w:rsidRPr="008867A4" w:rsidR="008867A4" w:rsidP="00FF6368" w:rsidRDefault="008867A4" w14:paraId="7D8939B7" w14:textId="77777777">
            <w:pPr>
              <w:rPr>
                <w:b/>
                <w:bCs/>
              </w:rPr>
            </w:pPr>
            <w:r w:rsidRPr="008867A4">
              <w:rPr>
                <w:b/>
                <w:bCs/>
              </w:rPr>
              <w:t>Common Name</w:t>
            </w:r>
          </w:p>
        </w:tc>
        <w:tc>
          <w:tcPr>
            <w:tcW w:w="1956" w:type="dxa"/>
            <w:tcBorders>
              <w:top w:val="single" w:color="auto" w:sz="2" w:space="0"/>
              <w:bottom w:val="single" w:color="000000" w:sz="12" w:space="0"/>
            </w:tcBorders>
            <w:shd w:val="clear" w:color="auto" w:fill="auto"/>
          </w:tcPr>
          <w:p w:rsidRPr="008867A4" w:rsidR="008867A4" w:rsidP="00FF6368" w:rsidRDefault="008867A4" w14:paraId="14780F2E" w14:textId="77777777">
            <w:pPr>
              <w:rPr>
                <w:b/>
                <w:bCs/>
              </w:rPr>
            </w:pPr>
            <w:r w:rsidRPr="008867A4">
              <w:rPr>
                <w:b/>
                <w:bCs/>
              </w:rPr>
              <w:t>Canopy Position</w:t>
            </w:r>
          </w:p>
        </w:tc>
      </w:tr>
      <w:tr w:rsidRPr="008867A4" w:rsidR="008867A4" w:rsidTr="008867A4" w14:paraId="79D21C2E" w14:textId="77777777">
        <w:tc>
          <w:tcPr>
            <w:tcW w:w="1152" w:type="dxa"/>
            <w:tcBorders>
              <w:top w:val="single" w:color="000000" w:sz="12" w:space="0"/>
            </w:tcBorders>
            <w:shd w:val="clear" w:color="auto" w:fill="auto"/>
          </w:tcPr>
          <w:p w:rsidRPr="008867A4" w:rsidR="008867A4" w:rsidP="00FF6368" w:rsidRDefault="008867A4" w14:paraId="3FA60748" w14:textId="77777777">
            <w:pPr>
              <w:rPr>
                <w:bCs/>
              </w:rPr>
            </w:pPr>
            <w:r w:rsidRPr="008867A4">
              <w:rPr>
                <w:bCs/>
              </w:rPr>
              <w:t>SPAI</w:t>
            </w:r>
          </w:p>
        </w:tc>
        <w:tc>
          <w:tcPr>
            <w:tcW w:w="2280" w:type="dxa"/>
            <w:tcBorders>
              <w:top w:val="single" w:color="000000" w:sz="12" w:space="0"/>
            </w:tcBorders>
            <w:shd w:val="clear" w:color="auto" w:fill="auto"/>
          </w:tcPr>
          <w:p w:rsidRPr="008867A4" w:rsidR="008867A4" w:rsidP="00FF6368" w:rsidRDefault="008867A4" w14:paraId="5F7239EF" w14:textId="77777777">
            <w:r w:rsidRPr="008867A4">
              <w:t>Sporobolus airoides</w:t>
            </w:r>
          </w:p>
        </w:tc>
        <w:tc>
          <w:tcPr>
            <w:tcW w:w="1860" w:type="dxa"/>
            <w:tcBorders>
              <w:top w:val="single" w:color="000000" w:sz="12" w:space="0"/>
            </w:tcBorders>
            <w:shd w:val="clear" w:color="auto" w:fill="auto"/>
          </w:tcPr>
          <w:p w:rsidRPr="008867A4" w:rsidR="008867A4" w:rsidP="00FF6368" w:rsidRDefault="008867A4" w14:paraId="3C256B6D" w14:textId="77777777">
            <w:r w:rsidRPr="008867A4">
              <w:t>Alkali sacaton</w:t>
            </w:r>
          </w:p>
        </w:tc>
        <w:tc>
          <w:tcPr>
            <w:tcW w:w="1956" w:type="dxa"/>
            <w:tcBorders>
              <w:top w:val="single" w:color="000000" w:sz="12" w:space="0"/>
            </w:tcBorders>
            <w:shd w:val="clear" w:color="auto" w:fill="auto"/>
          </w:tcPr>
          <w:p w:rsidRPr="008867A4" w:rsidR="008867A4" w:rsidP="00FF6368" w:rsidRDefault="008867A4" w14:paraId="02971A21" w14:textId="77777777">
            <w:r w:rsidRPr="008867A4">
              <w:t>Low-Mid</w:t>
            </w:r>
          </w:p>
        </w:tc>
      </w:tr>
      <w:tr w:rsidRPr="008867A4" w:rsidR="008867A4" w:rsidTr="008867A4" w14:paraId="5DA7B787" w14:textId="77777777">
        <w:tc>
          <w:tcPr>
            <w:tcW w:w="1152" w:type="dxa"/>
            <w:shd w:val="clear" w:color="auto" w:fill="auto"/>
          </w:tcPr>
          <w:p w:rsidRPr="008867A4" w:rsidR="008867A4" w:rsidP="00FF6368" w:rsidRDefault="008867A4" w14:paraId="0C9019C3" w14:textId="77777777">
            <w:pPr>
              <w:rPr>
                <w:bCs/>
              </w:rPr>
            </w:pPr>
            <w:r w:rsidRPr="008867A4">
              <w:rPr>
                <w:bCs/>
              </w:rPr>
              <w:t>BOER4</w:t>
            </w:r>
          </w:p>
        </w:tc>
        <w:tc>
          <w:tcPr>
            <w:tcW w:w="2280" w:type="dxa"/>
            <w:shd w:val="clear" w:color="auto" w:fill="auto"/>
          </w:tcPr>
          <w:p w:rsidRPr="008867A4" w:rsidR="008867A4" w:rsidP="00FF6368" w:rsidRDefault="008867A4" w14:paraId="0F38FA6D" w14:textId="77777777">
            <w:r w:rsidRPr="008867A4">
              <w:t>Bouteloua eriopoda</w:t>
            </w:r>
          </w:p>
        </w:tc>
        <w:tc>
          <w:tcPr>
            <w:tcW w:w="1860" w:type="dxa"/>
            <w:shd w:val="clear" w:color="auto" w:fill="auto"/>
          </w:tcPr>
          <w:p w:rsidRPr="008867A4" w:rsidR="008867A4" w:rsidP="00FF6368" w:rsidRDefault="008867A4" w14:paraId="17EBDE00" w14:textId="77777777">
            <w:r w:rsidRPr="008867A4">
              <w:t>Black grama</w:t>
            </w:r>
          </w:p>
        </w:tc>
        <w:tc>
          <w:tcPr>
            <w:tcW w:w="1956" w:type="dxa"/>
            <w:shd w:val="clear" w:color="auto" w:fill="auto"/>
          </w:tcPr>
          <w:p w:rsidRPr="008867A4" w:rsidR="008867A4" w:rsidP="00FF6368" w:rsidRDefault="008867A4" w14:paraId="4EB05488" w14:textId="77777777">
            <w:r w:rsidRPr="008867A4">
              <w:t>Upper</w:t>
            </w:r>
          </w:p>
        </w:tc>
      </w:tr>
      <w:tr w:rsidRPr="008867A4" w:rsidR="008867A4" w:rsidTr="008867A4" w14:paraId="1CC75AF8" w14:textId="77777777">
        <w:tc>
          <w:tcPr>
            <w:tcW w:w="1152" w:type="dxa"/>
            <w:shd w:val="clear" w:color="auto" w:fill="auto"/>
          </w:tcPr>
          <w:p w:rsidRPr="008867A4" w:rsidR="008867A4" w:rsidP="00FF6368" w:rsidRDefault="008867A4" w14:paraId="063892E2" w14:textId="77777777">
            <w:pPr>
              <w:rPr>
                <w:bCs/>
              </w:rPr>
            </w:pPr>
            <w:r w:rsidRPr="008867A4">
              <w:rPr>
                <w:bCs/>
              </w:rPr>
              <w:t>BOGR2</w:t>
            </w:r>
          </w:p>
        </w:tc>
        <w:tc>
          <w:tcPr>
            <w:tcW w:w="2280" w:type="dxa"/>
            <w:shd w:val="clear" w:color="auto" w:fill="auto"/>
          </w:tcPr>
          <w:p w:rsidRPr="008867A4" w:rsidR="008867A4" w:rsidP="00FF6368" w:rsidRDefault="008867A4" w14:paraId="43679D9A" w14:textId="77777777">
            <w:r w:rsidRPr="008867A4">
              <w:t>Bouteloua gracilis</w:t>
            </w:r>
          </w:p>
        </w:tc>
        <w:tc>
          <w:tcPr>
            <w:tcW w:w="1860" w:type="dxa"/>
            <w:shd w:val="clear" w:color="auto" w:fill="auto"/>
          </w:tcPr>
          <w:p w:rsidRPr="008867A4" w:rsidR="008867A4" w:rsidP="00FF6368" w:rsidRDefault="008867A4" w14:paraId="7915EAF1" w14:textId="77777777">
            <w:r w:rsidRPr="008867A4">
              <w:t>Blue grama</w:t>
            </w:r>
          </w:p>
        </w:tc>
        <w:tc>
          <w:tcPr>
            <w:tcW w:w="1956" w:type="dxa"/>
            <w:shd w:val="clear" w:color="auto" w:fill="auto"/>
          </w:tcPr>
          <w:p w:rsidRPr="008867A4" w:rsidR="008867A4" w:rsidP="00FF6368" w:rsidRDefault="008867A4" w14:paraId="58E32320" w14:textId="77777777">
            <w:r w:rsidRPr="008867A4">
              <w:t>Upper</w:t>
            </w:r>
          </w:p>
        </w:tc>
      </w:tr>
      <w:tr w:rsidRPr="008867A4" w:rsidR="008867A4" w:rsidTr="008867A4" w14:paraId="51B8B90B" w14:textId="77777777">
        <w:tc>
          <w:tcPr>
            <w:tcW w:w="1152" w:type="dxa"/>
            <w:shd w:val="clear" w:color="auto" w:fill="auto"/>
          </w:tcPr>
          <w:p w:rsidRPr="008867A4" w:rsidR="008867A4" w:rsidP="00FF6368" w:rsidRDefault="008867A4" w14:paraId="26F9957E" w14:textId="77777777">
            <w:pPr>
              <w:rPr>
                <w:bCs/>
              </w:rPr>
            </w:pPr>
            <w:r w:rsidRPr="008867A4">
              <w:rPr>
                <w:bCs/>
              </w:rPr>
              <w:t>BOBR</w:t>
            </w:r>
          </w:p>
        </w:tc>
        <w:tc>
          <w:tcPr>
            <w:tcW w:w="2280" w:type="dxa"/>
            <w:shd w:val="clear" w:color="auto" w:fill="auto"/>
          </w:tcPr>
          <w:p w:rsidRPr="008867A4" w:rsidR="008867A4" w:rsidP="00FF6368" w:rsidRDefault="008867A4" w14:paraId="4FE8BB7E" w14:textId="77777777">
            <w:r w:rsidRPr="008867A4">
              <w:t>Bouteloua breviseta</w:t>
            </w:r>
          </w:p>
        </w:tc>
        <w:tc>
          <w:tcPr>
            <w:tcW w:w="1860" w:type="dxa"/>
            <w:shd w:val="clear" w:color="auto" w:fill="auto"/>
          </w:tcPr>
          <w:p w:rsidRPr="008867A4" w:rsidR="008867A4" w:rsidP="00FF6368" w:rsidRDefault="008867A4" w14:paraId="2E6DBDDF" w14:textId="77777777">
            <w:r w:rsidRPr="008867A4">
              <w:t>Gypsum grama</w:t>
            </w:r>
          </w:p>
        </w:tc>
        <w:tc>
          <w:tcPr>
            <w:tcW w:w="1956" w:type="dxa"/>
            <w:shd w:val="clear" w:color="auto" w:fill="auto"/>
          </w:tcPr>
          <w:p w:rsidRPr="008867A4" w:rsidR="008867A4" w:rsidP="00FF6368" w:rsidRDefault="008867A4" w14:paraId="4319D978" w14:textId="77777777">
            <w:r w:rsidRPr="008867A4">
              <w:t>Upper</w:t>
            </w:r>
          </w:p>
        </w:tc>
      </w:tr>
    </w:tbl>
    <w:p w:rsidR="008867A4" w:rsidP="008867A4" w:rsidRDefault="008867A4" w14:paraId="369FBCC7" w14:textId="77777777"/>
    <w:p w:rsidR="008867A4" w:rsidP="008867A4" w:rsidRDefault="008867A4" w14:paraId="2919F9B5" w14:textId="77777777">
      <w:pPr>
        <w:pStyle w:val="SClassInfoPara"/>
      </w:pPr>
      <w:r>
        <w:t>Description</w:t>
      </w:r>
    </w:p>
    <w:p w:rsidR="008867A4" w:rsidP="008867A4" w:rsidRDefault="004F3A31" w14:paraId="648D5F4E" w14:textId="16B5EB8E">
      <w:r>
        <w:t>Upper</w:t>
      </w:r>
      <w:r w:rsidR="00B17CDC">
        <w:t>-l</w:t>
      </w:r>
      <w:r>
        <w:t xml:space="preserve">ayer </w:t>
      </w:r>
      <w:r w:rsidR="00B17CDC">
        <w:t>l</w:t>
      </w:r>
      <w:r>
        <w:t xml:space="preserve">ifeform: Herb. </w:t>
      </w:r>
      <w:r w:rsidR="008867A4">
        <w:t>Fire plays little to no role in this BpS. Climatic factors dominate. Normal conditions are arid (6-10in annually). Process driving this system toward an increased shrub component would be pluvia</w:t>
      </w:r>
      <w:r w:rsidR="007374ED">
        <w:t>l period.</w:t>
      </w:r>
      <w:r w:rsidR="008867A4">
        <w:t xml:space="preserve"> Shrubs will generally be </w:t>
      </w:r>
      <w:r w:rsidR="00B17CDC">
        <w:t>&lt;</w:t>
      </w:r>
      <w:r w:rsidR="008867A4">
        <w:t>0-5% cover in this class. Multiyear pluvial cycles provide sufficient moisture for recruitment and increased vigor of the shrub component. This class l</w:t>
      </w:r>
      <w:r w:rsidR="00DA4116">
        <w:t xml:space="preserve">asts several decades </w:t>
      </w:r>
      <w:r w:rsidR="008867A4">
        <w:t xml:space="preserve">under normal weather conditions but transitions to shrub component </w:t>
      </w:r>
      <w:r w:rsidR="00DA4116">
        <w:t>with increased moisture.</w:t>
      </w:r>
    </w:p>
    <w:p w:rsidR="008867A4" w:rsidP="008867A4" w:rsidRDefault="008867A4" w14:paraId="1E8E2947" w14:textId="77777777"/>
    <w:p>
      <w:r>
        <w:rPr>
          <w:i/>
          <w:u w:val="single"/>
        </w:rPr>
        <w:t>Maximum Tree Size Class</w:t>
      </w:r>
      <w:br/>
      <w:r>
        <w:t>None</w:t>
      </w:r>
    </w:p>
    <w:p w:rsidR="008867A4" w:rsidP="008867A4" w:rsidRDefault="008867A4" w14:paraId="4ED23886" w14:textId="77777777">
      <w:pPr>
        <w:pStyle w:val="InfoPara"/>
        <w:pBdr>
          <w:top w:val="single" w:color="auto" w:sz="4" w:space="1"/>
        </w:pBdr>
      </w:pPr>
      <w:r xmlns:w="http://schemas.openxmlformats.org/wordprocessingml/2006/main">
        <w:t>Class B</w:t>
      </w:r>
      <w:r xmlns:w="http://schemas.openxmlformats.org/wordprocessingml/2006/main">
        <w:tab/>
        <w:t>62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8867A4" w:rsidP="008867A4" w:rsidRDefault="008867A4" w14:paraId="746AC376" w14:textId="77777777"/>
    <w:p w:rsidR="008867A4" w:rsidP="008867A4" w:rsidRDefault="008867A4" w14:paraId="3ED97B48"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280"/>
        <w:gridCol w:w="1860"/>
        <w:gridCol w:w="1956"/>
      </w:tblGrid>
      <w:tr w:rsidRPr="008867A4" w:rsidR="008867A4" w:rsidTr="008867A4" w14:paraId="474B0F56" w14:textId="77777777">
        <w:tc>
          <w:tcPr>
            <w:tcW w:w="1152" w:type="dxa"/>
            <w:tcBorders>
              <w:top w:val="single" w:color="auto" w:sz="2" w:space="0"/>
              <w:bottom w:val="single" w:color="000000" w:sz="12" w:space="0"/>
            </w:tcBorders>
            <w:shd w:val="clear" w:color="auto" w:fill="auto"/>
          </w:tcPr>
          <w:p w:rsidRPr="008867A4" w:rsidR="008867A4" w:rsidP="007F48B1" w:rsidRDefault="008867A4" w14:paraId="385B5073" w14:textId="77777777">
            <w:pPr>
              <w:rPr>
                <w:b/>
                <w:bCs/>
              </w:rPr>
            </w:pPr>
            <w:r w:rsidRPr="008867A4">
              <w:rPr>
                <w:b/>
                <w:bCs/>
              </w:rPr>
              <w:t>Symbol</w:t>
            </w:r>
          </w:p>
        </w:tc>
        <w:tc>
          <w:tcPr>
            <w:tcW w:w="2280" w:type="dxa"/>
            <w:tcBorders>
              <w:top w:val="single" w:color="auto" w:sz="2" w:space="0"/>
              <w:bottom w:val="single" w:color="000000" w:sz="12" w:space="0"/>
            </w:tcBorders>
            <w:shd w:val="clear" w:color="auto" w:fill="auto"/>
          </w:tcPr>
          <w:p w:rsidRPr="008867A4" w:rsidR="008867A4" w:rsidP="007F48B1" w:rsidRDefault="008867A4" w14:paraId="222A16B5" w14:textId="77777777">
            <w:pPr>
              <w:rPr>
                <w:b/>
                <w:bCs/>
              </w:rPr>
            </w:pPr>
            <w:r w:rsidRPr="008867A4">
              <w:rPr>
                <w:b/>
                <w:bCs/>
              </w:rPr>
              <w:t>Scientific Name</w:t>
            </w:r>
          </w:p>
        </w:tc>
        <w:tc>
          <w:tcPr>
            <w:tcW w:w="1860" w:type="dxa"/>
            <w:tcBorders>
              <w:top w:val="single" w:color="auto" w:sz="2" w:space="0"/>
              <w:bottom w:val="single" w:color="000000" w:sz="12" w:space="0"/>
            </w:tcBorders>
            <w:shd w:val="clear" w:color="auto" w:fill="auto"/>
          </w:tcPr>
          <w:p w:rsidRPr="008867A4" w:rsidR="008867A4" w:rsidP="007F48B1" w:rsidRDefault="008867A4" w14:paraId="43B5E9CE" w14:textId="77777777">
            <w:pPr>
              <w:rPr>
                <w:b/>
                <w:bCs/>
              </w:rPr>
            </w:pPr>
            <w:r w:rsidRPr="008867A4">
              <w:rPr>
                <w:b/>
                <w:bCs/>
              </w:rPr>
              <w:t>Common Name</w:t>
            </w:r>
          </w:p>
        </w:tc>
        <w:tc>
          <w:tcPr>
            <w:tcW w:w="1956" w:type="dxa"/>
            <w:tcBorders>
              <w:top w:val="single" w:color="auto" w:sz="2" w:space="0"/>
              <w:bottom w:val="single" w:color="000000" w:sz="12" w:space="0"/>
            </w:tcBorders>
            <w:shd w:val="clear" w:color="auto" w:fill="auto"/>
          </w:tcPr>
          <w:p w:rsidRPr="008867A4" w:rsidR="008867A4" w:rsidP="007F48B1" w:rsidRDefault="008867A4" w14:paraId="34D76BB0" w14:textId="77777777">
            <w:pPr>
              <w:rPr>
                <w:b/>
                <w:bCs/>
              </w:rPr>
            </w:pPr>
            <w:r w:rsidRPr="008867A4">
              <w:rPr>
                <w:b/>
                <w:bCs/>
              </w:rPr>
              <w:t>Canopy Position</w:t>
            </w:r>
          </w:p>
        </w:tc>
      </w:tr>
      <w:tr w:rsidRPr="008867A4" w:rsidR="008867A4" w:rsidTr="008867A4" w14:paraId="40011B06" w14:textId="77777777">
        <w:tc>
          <w:tcPr>
            <w:tcW w:w="1152" w:type="dxa"/>
            <w:tcBorders>
              <w:top w:val="single" w:color="000000" w:sz="12" w:space="0"/>
            </w:tcBorders>
            <w:shd w:val="clear" w:color="auto" w:fill="auto"/>
          </w:tcPr>
          <w:p w:rsidRPr="008867A4" w:rsidR="008867A4" w:rsidP="007F48B1" w:rsidRDefault="008867A4" w14:paraId="25982C43" w14:textId="77777777">
            <w:pPr>
              <w:rPr>
                <w:bCs/>
              </w:rPr>
            </w:pPr>
            <w:r w:rsidRPr="008867A4">
              <w:rPr>
                <w:bCs/>
              </w:rPr>
              <w:t>SPAI</w:t>
            </w:r>
          </w:p>
        </w:tc>
        <w:tc>
          <w:tcPr>
            <w:tcW w:w="2280" w:type="dxa"/>
            <w:tcBorders>
              <w:top w:val="single" w:color="000000" w:sz="12" w:space="0"/>
            </w:tcBorders>
            <w:shd w:val="clear" w:color="auto" w:fill="auto"/>
          </w:tcPr>
          <w:p w:rsidRPr="008867A4" w:rsidR="008867A4" w:rsidP="007F48B1" w:rsidRDefault="008867A4" w14:paraId="59E6CDE5" w14:textId="77777777">
            <w:r w:rsidRPr="008867A4">
              <w:t>Sporobolus airoides</w:t>
            </w:r>
          </w:p>
        </w:tc>
        <w:tc>
          <w:tcPr>
            <w:tcW w:w="1860" w:type="dxa"/>
            <w:tcBorders>
              <w:top w:val="single" w:color="000000" w:sz="12" w:space="0"/>
            </w:tcBorders>
            <w:shd w:val="clear" w:color="auto" w:fill="auto"/>
          </w:tcPr>
          <w:p w:rsidRPr="008867A4" w:rsidR="008867A4" w:rsidP="007F48B1" w:rsidRDefault="008867A4" w14:paraId="0675B5F1" w14:textId="77777777">
            <w:r w:rsidRPr="008867A4">
              <w:t>Alkali sacaton</w:t>
            </w:r>
          </w:p>
        </w:tc>
        <w:tc>
          <w:tcPr>
            <w:tcW w:w="1956" w:type="dxa"/>
            <w:tcBorders>
              <w:top w:val="single" w:color="000000" w:sz="12" w:space="0"/>
            </w:tcBorders>
            <w:shd w:val="clear" w:color="auto" w:fill="auto"/>
          </w:tcPr>
          <w:p w:rsidRPr="008867A4" w:rsidR="008867A4" w:rsidP="007F48B1" w:rsidRDefault="008867A4" w14:paraId="6CD199AB" w14:textId="77777777">
            <w:r w:rsidRPr="008867A4">
              <w:t>Low-Mid</w:t>
            </w:r>
          </w:p>
        </w:tc>
      </w:tr>
      <w:tr w:rsidRPr="008867A4" w:rsidR="008867A4" w:rsidTr="008867A4" w14:paraId="0ED78AB0" w14:textId="77777777">
        <w:tc>
          <w:tcPr>
            <w:tcW w:w="1152" w:type="dxa"/>
            <w:shd w:val="clear" w:color="auto" w:fill="auto"/>
          </w:tcPr>
          <w:p w:rsidRPr="008867A4" w:rsidR="008867A4" w:rsidP="007F48B1" w:rsidRDefault="008867A4" w14:paraId="05769039" w14:textId="77777777">
            <w:pPr>
              <w:rPr>
                <w:bCs/>
              </w:rPr>
            </w:pPr>
            <w:r w:rsidRPr="008867A4">
              <w:rPr>
                <w:bCs/>
              </w:rPr>
              <w:t>BOER4</w:t>
            </w:r>
          </w:p>
        </w:tc>
        <w:tc>
          <w:tcPr>
            <w:tcW w:w="2280" w:type="dxa"/>
            <w:shd w:val="clear" w:color="auto" w:fill="auto"/>
          </w:tcPr>
          <w:p w:rsidRPr="008867A4" w:rsidR="008867A4" w:rsidP="007F48B1" w:rsidRDefault="008867A4" w14:paraId="3087826C" w14:textId="77777777">
            <w:r w:rsidRPr="008867A4">
              <w:t>Bouteloua eriopoda</w:t>
            </w:r>
          </w:p>
        </w:tc>
        <w:tc>
          <w:tcPr>
            <w:tcW w:w="1860" w:type="dxa"/>
            <w:shd w:val="clear" w:color="auto" w:fill="auto"/>
          </w:tcPr>
          <w:p w:rsidRPr="008867A4" w:rsidR="008867A4" w:rsidP="007F48B1" w:rsidRDefault="008867A4" w14:paraId="59A3270D" w14:textId="77777777">
            <w:r w:rsidRPr="008867A4">
              <w:t>Black grama</w:t>
            </w:r>
          </w:p>
        </w:tc>
        <w:tc>
          <w:tcPr>
            <w:tcW w:w="1956" w:type="dxa"/>
            <w:shd w:val="clear" w:color="auto" w:fill="auto"/>
          </w:tcPr>
          <w:p w:rsidRPr="008867A4" w:rsidR="008867A4" w:rsidP="007F48B1" w:rsidRDefault="008867A4" w14:paraId="631DF1F1" w14:textId="77777777">
            <w:r w:rsidRPr="008867A4">
              <w:t>Upper</w:t>
            </w:r>
          </w:p>
        </w:tc>
      </w:tr>
      <w:tr w:rsidRPr="008867A4" w:rsidR="008867A4" w:rsidTr="008867A4" w14:paraId="6FE7539D" w14:textId="77777777">
        <w:tc>
          <w:tcPr>
            <w:tcW w:w="1152" w:type="dxa"/>
            <w:shd w:val="clear" w:color="auto" w:fill="auto"/>
          </w:tcPr>
          <w:p w:rsidRPr="008867A4" w:rsidR="008867A4" w:rsidP="007F48B1" w:rsidRDefault="008867A4" w14:paraId="7DF03722" w14:textId="77777777">
            <w:pPr>
              <w:rPr>
                <w:bCs/>
              </w:rPr>
            </w:pPr>
            <w:r w:rsidRPr="008867A4">
              <w:rPr>
                <w:bCs/>
              </w:rPr>
              <w:t>BOGR2</w:t>
            </w:r>
          </w:p>
        </w:tc>
        <w:tc>
          <w:tcPr>
            <w:tcW w:w="2280" w:type="dxa"/>
            <w:shd w:val="clear" w:color="auto" w:fill="auto"/>
          </w:tcPr>
          <w:p w:rsidRPr="008867A4" w:rsidR="008867A4" w:rsidP="007F48B1" w:rsidRDefault="008867A4" w14:paraId="03801236" w14:textId="77777777">
            <w:r w:rsidRPr="008867A4">
              <w:t>Bouteloua gracilis</w:t>
            </w:r>
          </w:p>
        </w:tc>
        <w:tc>
          <w:tcPr>
            <w:tcW w:w="1860" w:type="dxa"/>
            <w:shd w:val="clear" w:color="auto" w:fill="auto"/>
          </w:tcPr>
          <w:p w:rsidRPr="008867A4" w:rsidR="008867A4" w:rsidP="007F48B1" w:rsidRDefault="008867A4" w14:paraId="634742A9" w14:textId="77777777">
            <w:r w:rsidRPr="008867A4">
              <w:t>Blue grama</w:t>
            </w:r>
          </w:p>
        </w:tc>
        <w:tc>
          <w:tcPr>
            <w:tcW w:w="1956" w:type="dxa"/>
            <w:shd w:val="clear" w:color="auto" w:fill="auto"/>
          </w:tcPr>
          <w:p w:rsidRPr="008867A4" w:rsidR="008867A4" w:rsidP="007F48B1" w:rsidRDefault="008867A4" w14:paraId="3FD52B35" w14:textId="77777777">
            <w:r w:rsidRPr="008867A4">
              <w:t>Upper</w:t>
            </w:r>
          </w:p>
        </w:tc>
      </w:tr>
      <w:tr w:rsidRPr="008867A4" w:rsidR="008867A4" w:rsidTr="008867A4" w14:paraId="4B9AC570" w14:textId="77777777">
        <w:tc>
          <w:tcPr>
            <w:tcW w:w="1152" w:type="dxa"/>
            <w:shd w:val="clear" w:color="auto" w:fill="auto"/>
          </w:tcPr>
          <w:p w:rsidRPr="008867A4" w:rsidR="008867A4" w:rsidP="007F48B1" w:rsidRDefault="008867A4" w14:paraId="187F9331" w14:textId="77777777">
            <w:pPr>
              <w:rPr>
                <w:bCs/>
              </w:rPr>
            </w:pPr>
            <w:r w:rsidRPr="008867A4">
              <w:rPr>
                <w:bCs/>
              </w:rPr>
              <w:t>BOBR</w:t>
            </w:r>
          </w:p>
        </w:tc>
        <w:tc>
          <w:tcPr>
            <w:tcW w:w="2280" w:type="dxa"/>
            <w:shd w:val="clear" w:color="auto" w:fill="auto"/>
          </w:tcPr>
          <w:p w:rsidRPr="008867A4" w:rsidR="008867A4" w:rsidP="007F48B1" w:rsidRDefault="008867A4" w14:paraId="713E7AAA" w14:textId="77777777">
            <w:r w:rsidRPr="008867A4">
              <w:t>Bouteloua breviseta</w:t>
            </w:r>
          </w:p>
        </w:tc>
        <w:tc>
          <w:tcPr>
            <w:tcW w:w="1860" w:type="dxa"/>
            <w:shd w:val="clear" w:color="auto" w:fill="auto"/>
          </w:tcPr>
          <w:p w:rsidRPr="008867A4" w:rsidR="008867A4" w:rsidP="007F48B1" w:rsidRDefault="008867A4" w14:paraId="04F4D0FC" w14:textId="77777777">
            <w:r w:rsidRPr="008867A4">
              <w:t>Gypsum grama</w:t>
            </w:r>
          </w:p>
        </w:tc>
        <w:tc>
          <w:tcPr>
            <w:tcW w:w="1956" w:type="dxa"/>
            <w:shd w:val="clear" w:color="auto" w:fill="auto"/>
          </w:tcPr>
          <w:p w:rsidRPr="008867A4" w:rsidR="008867A4" w:rsidP="007F48B1" w:rsidRDefault="008867A4" w14:paraId="3F020586" w14:textId="77777777">
            <w:r w:rsidRPr="008867A4">
              <w:t>Upper</w:t>
            </w:r>
          </w:p>
        </w:tc>
      </w:tr>
    </w:tbl>
    <w:p w:rsidR="008867A4" w:rsidP="008867A4" w:rsidRDefault="008867A4" w14:paraId="0B9538C6" w14:textId="77777777"/>
    <w:p w:rsidR="008867A4" w:rsidP="008867A4" w:rsidRDefault="008867A4" w14:paraId="76AFCAA9" w14:textId="77777777">
      <w:pPr>
        <w:pStyle w:val="SClassInfoPara"/>
      </w:pPr>
      <w:r>
        <w:t>Description</w:t>
      </w:r>
    </w:p>
    <w:p w:rsidR="008867A4" w:rsidP="008867A4" w:rsidRDefault="0004442A" w14:paraId="50FEA137" w14:textId="050CFCA6">
      <w:r w:rsidRPr="0004442A">
        <w:t>Upper</w:t>
      </w:r>
      <w:r w:rsidR="00B17CDC">
        <w:t>-l</w:t>
      </w:r>
      <w:r w:rsidRPr="0004442A">
        <w:t xml:space="preserve">ayer </w:t>
      </w:r>
      <w:r w:rsidR="00B17CDC">
        <w:t>l</w:t>
      </w:r>
      <w:r w:rsidRPr="0004442A">
        <w:t>ifeform: Herb</w:t>
      </w:r>
      <w:r>
        <w:t xml:space="preserve">. </w:t>
      </w:r>
      <w:r w:rsidR="008867A4">
        <w:t xml:space="preserve">Same species as listed in A but with </w:t>
      </w:r>
      <w:r>
        <w:t>increased shrub component in the canopy.</w:t>
      </w:r>
      <w:r w:rsidR="008867A4">
        <w:t xml:space="preserve"> Extr</w:t>
      </w:r>
      <w:r w:rsidR="007374ED">
        <w:t>eme drought</w:t>
      </w:r>
      <w:r w:rsidR="00B17CDC">
        <w:t>s</w:t>
      </w:r>
      <w:r w:rsidR="007374ED">
        <w:t xml:space="preserve"> </w:t>
      </w:r>
      <w:r w:rsidR="008867A4">
        <w:t>probably ha</w:t>
      </w:r>
      <w:r w:rsidR="00B17CDC">
        <w:t>ve</w:t>
      </w:r>
      <w:r w:rsidR="008867A4">
        <w:t xml:space="preserve"> </w:t>
      </w:r>
      <w:r w:rsidR="00B17CDC">
        <w:t xml:space="preserve">an </w:t>
      </w:r>
      <w:r w:rsidR="008867A4">
        <w:t>effect over a multiple</w:t>
      </w:r>
      <w:r w:rsidR="00B17CDC">
        <w:t>-</w:t>
      </w:r>
      <w:r w:rsidR="008867A4">
        <w:t>year period when they d</w:t>
      </w:r>
      <w:r w:rsidR="00B17CDC">
        <w:t xml:space="preserve">o </w:t>
      </w:r>
      <w:r w:rsidR="008867A4">
        <w:t>occur. These extreme droughts drive the system back to the more open class.</w:t>
      </w:r>
    </w:p>
    <w:p w:rsidR="008867A4" w:rsidP="008867A4" w:rsidRDefault="008867A4" w14:paraId="537BA381" w14:textId="77777777"/>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Early1:OPN</w:t>
            </w:r>
          </w:p>
        </w:tc>
        <w:tc>
          <w:p>
            <w:pPr>
              <w:jc w:val="center"/>
            </w:pPr>
            <w:r>
              <w:rPr>
                <w:sz w:val="20"/>
              </w:rPr>
              <w:t>0</w:t>
            </w:r>
          </w:p>
        </w:tc>
        <w:tc>
          <w:p>
            <w:pPr>
              <w:jc w:val="center"/>
            </w:pPr>
            <w:r>
              <w:rPr>
                <w:sz w:val="20"/>
              </w:rPr>
              <w:t>Mid1:CLS</w:t>
            </w:r>
          </w:p>
        </w:tc>
        <w:tc>
          <w:p>
            <w:pPr>
              <w:jc w:val="center"/>
            </w:pPr>
            <w:r>
              <w:rPr>
                <w:sz w:val="20"/>
              </w:rPr>
              <w:t>50</w:t>
            </w:r>
          </w:p>
        </w:tc>
      </w:tr>
      <w:tr>
        <w:tc>
          <w:p>
            <w:pPr>
              <w:jc w:val="center"/>
            </w:pPr>
            <w:r>
              <w:rPr>
                <w:sz w:val="20"/>
              </w:rPr>
              <w:t>Mid1:CLS</w:t>
            </w:r>
          </w:p>
        </w:tc>
        <w:tc>
          <w:p>
            <w:pPr>
              <w:jc w:val="center"/>
            </w:pPr>
            <w:r>
              <w:rPr>
                <w:sz w:val="20"/>
              </w:rPr>
              <w:t>51</w:t>
            </w:r>
          </w:p>
        </w:tc>
        <w:tc>
          <w:p>
            <w:pPr>
              <w:jc w:val="center"/>
            </w:pPr>
            <w:r>
              <w:rPr>
                <w:sz w:val="20"/>
              </w:rPr>
              <w:t>Mid1:CLS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Wind or Weather or Stress</w:t>
            </w:r>
          </w:p>
        </w:tc>
        <w:tc>
          <w:p>
            <w:pPr>
              <w:jc w:val="center"/>
            </w:pPr>
            <w:r>
              <w:rPr>
                <w:sz w:val="20"/>
              </w:rPr>
              <w:t>Early1:OPN</w:t>
            </w:r>
          </w:p>
        </w:tc>
        <w:tc>
          <w:p>
            <w:pPr>
              <w:jc w:val="center"/>
            </w:pPr>
            <w:r>
              <w:rPr>
                <w:sz w:val="20"/>
              </w:rPr>
              <w:t>Early1:OPN</w:t>
            </w:r>
          </w:p>
        </w:tc>
        <w:tc>
          <w:p>
            <w:pPr>
              <w:jc w:val="center"/>
            </w:pPr>
            <w:r>
              <w:rPr>
                <w:sz w:val="20"/>
              </w:rPr>
              <w:t>0.033</w:t>
            </w:r>
          </w:p>
        </w:tc>
        <w:tc>
          <w:p>
            <w:pPr>
              <w:jc w:val="center"/>
            </w:pPr>
            <w:r>
              <w:rPr>
                <w:sz w:val="20"/>
              </w:rPr>
              <w:t>30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Early1:OPN</w:t>
            </w:r>
          </w:p>
        </w:tc>
        <w:tc>
          <w:p>
            <w:pPr>
              <w:jc w:val="center"/>
            </w:pPr>
            <w:r>
              <w:rPr>
                <w:sz w:val="20"/>
              </w:rPr>
              <w:t>0.012</w:t>
            </w:r>
          </w:p>
        </w:tc>
        <w:tc>
          <w:p>
            <w:pPr>
              <w:jc w:val="center"/>
            </w:pPr>
            <w:r>
              <w:rPr>
                <w:sz w:val="20"/>
              </w:rPr>
              <w:t>83</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8867A4" w:rsidP="008867A4" w:rsidRDefault="008867A4" w14:paraId="2F528254" w14:textId="77777777">
      <w:r>
        <w:t>Dick-Peddie, W.A. 1993. New Mexico vegetation: Past, present, and future. University of New Mexico Press, Albuquerque. 244 pp.</w:t>
      </w:r>
    </w:p>
    <w:p w:rsidR="008867A4" w:rsidP="008867A4" w:rsidRDefault="008867A4" w14:paraId="0B5E9B73" w14:textId="77777777"/>
    <w:p w:rsidR="008867A4" w:rsidP="008867A4" w:rsidRDefault="008867A4" w14:paraId="477E3077" w14:textId="77777777">
      <w:r>
        <w:lastRenderedPageBreak/>
        <w:t>Henrickson, J., M.C. Johnston and D.H. Riskind. 1985. Natural vegetation and community types of Texas: Trans-Pecos and the Chihuahuan Desert region. Unpublished working draft. 90 pp.</w:t>
      </w:r>
    </w:p>
    <w:p w:rsidR="008867A4" w:rsidP="008867A4" w:rsidRDefault="008867A4" w14:paraId="4F162D15" w14:textId="77777777"/>
    <w:p w:rsidR="008867A4" w:rsidP="008867A4" w:rsidRDefault="008867A4" w14:paraId="20CC4F07" w14:textId="77777777">
      <w:r>
        <w:t>MacMahon, J.A. 1988. Warm deserts. Pages 232-264 in M.G. Barbour and W.D. Billings, editors. North American terrestrial vegetation. Cambridge University Press, New York.</w:t>
      </w:r>
    </w:p>
    <w:p w:rsidR="008867A4" w:rsidP="008867A4" w:rsidRDefault="008867A4" w14:paraId="5900958F" w14:textId="77777777"/>
    <w:p w:rsidR="008867A4" w:rsidP="008867A4" w:rsidRDefault="008867A4" w14:paraId="06767CDF" w14:textId="77777777">
      <w:r>
        <w:t>Muldavin, E., Y. Chauvin and G. Harper. 2000. Vegetation of White Sands Missile Range, New Mexico: Volume I Handbook of vegetation communities. Final Report to White Sands Missile Range by New Mexico Natural Heritage Program, University of New Mexico, New Mexico. 192 pp.</w:t>
      </w:r>
    </w:p>
    <w:p w:rsidR="008867A4" w:rsidP="008867A4" w:rsidRDefault="008867A4" w14:paraId="0AA13C66" w14:textId="77777777"/>
    <w:p w:rsidR="008867A4" w:rsidP="008867A4" w:rsidRDefault="008867A4" w14:paraId="6696D02C" w14:textId="77777777">
      <w:r>
        <w:t>Muldavin E., G. Bell, et al. 2002. Draft ecoregional conservation assessment of the Chihuahuan Desert. Pronatura Noreste. 87 pp.</w:t>
      </w:r>
    </w:p>
    <w:p w:rsidR="008867A4" w:rsidP="008867A4" w:rsidRDefault="008867A4" w14:paraId="42BD0DE3" w14:textId="77777777"/>
    <w:p w:rsidR="008867A4" w:rsidP="008867A4" w:rsidRDefault="008867A4" w14:paraId="69CA9880" w14:textId="77777777">
      <w:r>
        <w:t>NatureServe. 2007. International Ecological Classification Standard: Terrestrial Ecological Classifications. NatureServe Central Databases. Arlington, VA. Data current as of 10 February 2007.</w:t>
      </w:r>
    </w:p>
    <w:p w:rsidR="008867A4" w:rsidP="008867A4" w:rsidRDefault="008867A4" w14:paraId="1C495AF1" w14:textId="77777777"/>
    <w:p w:rsidR="008867A4" w:rsidP="008867A4" w:rsidRDefault="008867A4" w14:paraId="45328D5E" w14:textId="77777777">
      <w:r>
        <w:t>Powell, A.M. and B.L. Turner. 1974. Aspects of the plant biology of the gypsum outcrops of the Chihuahuan Desert. Pages 315-325 in: R.H. Wauer and D.H. Riskind, editors. Transactions of the Symposium on the Biological Resources of the Chihuahuan Desert region, United States and Mexico. USDI National Park Service, Washington, DC.</w:t>
      </w:r>
    </w:p>
    <w:p w:rsidRPr="00A43E41" w:rsidR="004D5F12" w:rsidP="008867A4" w:rsidRDefault="004D5F12" w14:paraId="3F66235E"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3E58A4" w14:textId="77777777" w:rsidR="00402072" w:rsidRDefault="00402072">
      <w:r>
        <w:separator/>
      </w:r>
    </w:p>
  </w:endnote>
  <w:endnote w:type="continuationSeparator" w:id="0">
    <w:p w14:paraId="3A6D5278" w14:textId="77777777" w:rsidR="00402072" w:rsidRDefault="004020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EE62F3" w14:textId="77777777" w:rsidR="008867A4" w:rsidRDefault="008867A4" w:rsidP="008867A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8967BB" w14:textId="77777777" w:rsidR="00402072" w:rsidRDefault="00402072">
      <w:r>
        <w:separator/>
      </w:r>
    </w:p>
  </w:footnote>
  <w:footnote w:type="continuationSeparator" w:id="0">
    <w:p w14:paraId="10FB5236" w14:textId="77777777" w:rsidR="00402072" w:rsidRDefault="004020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C46CC7" w14:textId="77777777" w:rsidR="00A43E41" w:rsidRDefault="00A43E41" w:rsidP="008867A4">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67A4"/>
    <w:rsid w:val="000037B3"/>
    <w:rsid w:val="00004505"/>
    <w:rsid w:val="00005947"/>
    <w:rsid w:val="00006AF9"/>
    <w:rsid w:val="00007DAF"/>
    <w:rsid w:val="000103AE"/>
    <w:rsid w:val="00013BD4"/>
    <w:rsid w:val="0001622F"/>
    <w:rsid w:val="00017E5D"/>
    <w:rsid w:val="0002152F"/>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1E66"/>
    <w:rsid w:val="0004371F"/>
    <w:rsid w:val="0004442A"/>
    <w:rsid w:val="000457F2"/>
    <w:rsid w:val="000462D2"/>
    <w:rsid w:val="00050E14"/>
    <w:rsid w:val="00055044"/>
    <w:rsid w:val="00056C2B"/>
    <w:rsid w:val="000576FF"/>
    <w:rsid w:val="00060616"/>
    <w:rsid w:val="00060863"/>
    <w:rsid w:val="00060925"/>
    <w:rsid w:val="00060D2C"/>
    <w:rsid w:val="00062E6C"/>
    <w:rsid w:val="000632AA"/>
    <w:rsid w:val="00065A19"/>
    <w:rsid w:val="0006765F"/>
    <w:rsid w:val="00071834"/>
    <w:rsid w:val="00072B7B"/>
    <w:rsid w:val="00072EFC"/>
    <w:rsid w:val="000742B0"/>
    <w:rsid w:val="000769BE"/>
    <w:rsid w:val="000777C1"/>
    <w:rsid w:val="000811FE"/>
    <w:rsid w:val="00093670"/>
    <w:rsid w:val="000A204B"/>
    <w:rsid w:val="000A2800"/>
    <w:rsid w:val="000A4800"/>
    <w:rsid w:val="000A7972"/>
    <w:rsid w:val="000B2FC0"/>
    <w:rsid w:val="000B4535"/>
    <w:rsid w:val="000B5DA8"/>
    <w:rsid w:val="000B72C9"/>
    <w:rsid w:val="000C4476"/>
    <w:rsid w:val="000C605F"/>
    <w:rsid w:val="000C6641"/>
    <w:rsid w:val="000C7E41"/>
    <w:rsid w:val="000D0A31"/>
    <w:rsid w:val="000D0CD0"/>
    <w:rsid w:val="000D2569"/>
    <w:rsid w:val="000D5F89"/>
    <w:rsid w:val="000E473F"/>
    <w:rsid w:val="000E5817"/>
    <w:rsid w:val="000E6BBE"/>
    <w:rsid w:val="000F009F"/>
    <w:rsid w:val="000F031B"/>
    <w:rsid w:val="000F0511"/>
    <w:rsid w:val="000F0D84"/>
    <w:rsid w:val="000F0FE2"/>
    <w:rsid w:val="000F14BC"/>
    <w:rsid w:val="0010237B"/>
    <w:rsid w:val="00102923"/>
    <w:rsid w:val="00103D06"/>
    <w:rsid w:val="001051B6"/>
    <w:rsid w:val="00112D92"/>
    <w:rsid w:val="00113A24"/>
    <w:rsid w:val="00113AC2"/>
    <w:rsid w:val="00113BA7"/>
    <w:rsid w:val="00114BB0"/>
    <w:rsid w:val="0011648D"/>
    <w:rsid w:val="001164FC"/>
    <w:rsid w:val="00116D24"/>
    <w:rsid w:val="00116F8F"/>
    <w:rsid w:val="001177B1"/>
    <w:rsid w:val="0012318F"/>
    <w:rsid w:val="00124E8A"/>
    <w:rsid w:val="00125013"/>
    <w:rsid w:val="00125BD8"/>
    <w:rsid w:val="00126D70"/>
    <w:rsid w:val="001368CB"/>
    <w:rsid w:val="00140332"/>
    <w:rsid w:val="00145016"/>
    <w:rsid w:val="00147227"/>
    <w:rsid w:val="0014767C"/>
    <w:rsid w:val="00153793"/>
    <w:rsid w:val="00157317"/>
    <w:rsid w:val="001601C3"/>
    <w:rsid w:val="00163032"/>
    <w:rsid w:val="001658DA"/>
    <w:rsid w:val="0016738D"/>
    <w:rsid w:val="001675A9"/>
    <w:rsid w:val="00167CCD"/>
    <w:rsid w:val="001700BF"/>
    <w:rsid w:val="001716CF"/>
    <w:rsid w:val="0017263B"/>
    <w:rsid w:val="001729B7"/>
    <w:rsid w:val="00173A8A"/>
    <w:rsid w:val="001751CE"/>
    <w:rsid w:val="00175953"/>
    <w:rsid w:val="001811F1"/>
    <w:rsid w:val="00183125"/>
    <w:rsid w:val="0018323E"/>
    <w:rsid w:val="00185719"/>
    <w:rsid w:val="00190A7C"/>
    <w:rsid w:val="00191991"/>
    <w:rsid w:val="00191C68"/>
    <w:rsid w:val="00192BBB"/>
    <w:rsid w:val="00193F42"/>
    <w:rsid w:val="001A0625"/>
    <w:rsid w:val="001A09C3"/>
    <w:rsid w:val="001A24C2"/>
    <w:rsid w:val="001A3DC6"/>
    <w:rsid w:val="001A51CC"/>
    <w:rsid w:val="001A603B"/>
    <w:rsid w:val="001B1731"/>
    <w:rsid w:val="001B68A1"/>
    <w:rsid w:val="001B7B7A"/>
    <w:rsid w:val="001B7C89"/>
    <w:rsid w:val="001C099D"/>
    <w:rsid w:val="001C1C07"/>
    <w:rsid w:val="001C2B3F"/>
    <w:rsid w:val="001C3D1D"/>
    <w:rsid w:val="001C6795"/>
    <w:rsid w:val="001C7D25"/>
    <w:rsid w:val="001D2631"/>
    <w:rsid w:val="001D2A37"/>
    <w:rsid w:val="001D2AED"/>
    <w:rsid w:val="001D4BA1"/>
    <w:rsid w:val="001D5A3C"/>
    <w:rsid w:val="001D6A01"/>
    <w:rsid w:val="001D6AB0"/>
    <w:rsid w:val="001E1533"/>
    <w:rsid w:val="001E60C8"/>
    <w:rsid w:val="001E6E49"/>
    <w:rsid w:val="001F298F"/>
    <w:rsid w:val="001F2DBF"/>
    <w:rsid w:val="001F456A"/>
    <w:rsid w:val="001F49B4"/>
    <w:rsid w:val="001F5CCC"/>
    <w:rsid w:val="00201D37"/>
    <w:rsid w:val="00203197"/>
    <w:rsid w:val="002035A1"/>
    <w:rsid w:val="00207C1D"/>
    <w:rsid w:val="002103D4"/>
    <w:rsid w:val="00210B26"/>
    <w:rsid w:val="002115F7"/>
    <w:rsid w:val="00211881"/>
    <w:rsid w:val="00216A9D"/>
    <w:rsid w:val="00222F42"/>
    <w:rsid w:val="00227B1B"/>
    <w:rsid w:val="00231FCD"/>
    <w:rsid w:val="002373C6"/>
    <w:rsid w:val="00240CE1"/>
    <w:rsid w:val="00241698"/>
    <w:rsid w:val="0024318D"/>
    <w:rsid w:val="0024326E"/>
    <w:rsid w:val="002553D4"/>
    <w:rsid w:val="0025768B"/>
    <w:rsid w:val="00260279"/>
    <w:rsid w:val="002618B0"/>
    <w:rsid w:val="00265072"/>
    <w:rsid w:val="00266C1F"/>
    <w:rsid w:val="00272E54"/>
    <w:rsid w:val="00277130"/>
    <w:rsid w:val="00283532"/>
    <w:rsid w:val="00285A24"/>
    <w:rsid w:val="00285F40"/>
    <w:rsid w:val="00285FBC"/>
    <w:rsid w:val="002904FF"/>
    <w:rsid w:val="00291CC6"/>
    <w:rsid w:val="00291E3D"/>
    <w:rsid w:val="0029677C"/>
    <w:rsid w:val="002A06A0"/>
    <w:rsid w:val="002A0BF6"/>
    <w:rsid w:val="002A0C7C"/>
    <w:rsid w:val="002A2340"/>
    <w:rsid w:val="002A28C4"/>
    <w:rsid w:val="002A3853"/>
    <w:rsid w:val="002A563D"/>
    <w:rsid w:val="002A5D1A"/>
    <w:rsid w:val="002B3D94"/>
    <w:rsid w:val="002B45B7"/>
    <w:rsid w:val="002B5A45"/>
    <w:rsid w:val="002B5F55"/>
    <w:rsid w:val="002C0893"/>
    <w:rsid w:val="002C0B8B"/>
    <w:rsid w:val="002C0E4D"/>
    <w:rsid w:val="002C1041"/>
    <w:rsid w:val="002C116C"/>
    <w:rsid w:val="002C37E6"/>
    <w:rsid w:val="002C3A6F"/>
    <w:rsid w:val="002C64B0"/>
    <w:rsid w:val="002D25AB"/>
    <w:rsid w:val="002D3EB3"/>
    <w:rsid w:val="002D418E"/>
    <w:rsid w:val="002D458A"/>
    <w:rsid w:val="002D49EF"/>
    <w:rsid w:val="002D6F88"/>
    <w:rsid w:val="002F0223"/>
    <w:rsid w:val="002F12E9"/>
    <w:rsid w:val="002F1CDC"/>
    <w:rsid w:val="002F262A"/>
    <w:rsid w:val="002F4303"/>
    <w:rsid w:val="002F6E33"/>
    <w:rsid w:val="00300328"/>
    <w:rsid w:val="003007D8"/>
    <w:rsid w:val="00301476"/>
    <w:rsid w:val="00301B7F"/>
    <w:rsid w:val="003035FB"/>
    <w:rsid w:val="00304315"/>
    <w:rsid w:val="00304949"/>
    <w:rsid w:val="00305E2F"/>
    <w:rsid w:val="00307B93"/>
    <w:rsid w:val="003110AC"/>
    <w:rsid w:val="00312120"/>
    <w:rsid w:val="00313322"/>
    <w:rsid w:val="00313BFE"/>
    <w:rsid w:val="003152BE"/>
    <w:rsid w:val="00320C6A"/>
    <w:rsid w:val="00320D5A"/>
    <w:rsid w:val="00323A93"/>
    <w:rsid w:val="003301EC"/>
    <w:rsid w:val="0033425A"/>
    <w:rsid w:val="00336475"/>
    <w:rsid w:val="003379B5"/>
    <w:rsid w:val="00344E01"/>
    <w:rsid w:val="00350B9A"/>
    <w:rsid w:val="00357470"/>
    <w:rsid w:val="0036004A"/>
    <w:rsid w:val="003616F2"/>
    <w:rsid w:val="00362A51"/>
    <w:rsid w:val="00363EEA"/>
    <w:rsid w:val="0036554D"/>
    <w:rsid w:val="003670EA"/>
    <w:rsid w:val="00367591"/>
    <w:rsid w:val="003706C4"/>
    <w:rsid w:val="0037120A"/>
    <w:rsid w:val="003740C2"/>
    <w:rsid w:val="00381A8F"/>
    <w:rsid w:val="003866DA"/>
    <w:rsid w:val="00393EB8"/>
    <w:rsid w:val="003A1EBD"/>
    <w:rsid w:val="003A3976"/>
    <w:rsid w:val="003A3F2E"/>
    <w:rsid w:val="003A437C"/>
    <w:rsid w:val="003A6CBB"/>
    <w:rsid w:val="003B1956"/>
    <w:rsid w:val="003B3246"/>
    <w:rsid w:val="003B5977"/>
    <w:rsid w:val="003B7824"/>
    <w:rsid w:val="003C4AA1"/>
    <w:rsid w:val="003C4E7C"/>
    <w:rsid w:val="003C5F58"/>
    <w:rsid w:val="003C6CFB"/>
    <w:rsid w:val="003D195A"/>
    <w:rsid w:val="003D3D8F"/>
    <w:rsid w:val="003D4155"/>
    <w:rsid w:val="003D41E3"/>
    <w:rsid w:val="003D7188"/>
    <w:rsid w:val="003E0BB2"/>
    <w:rsid w:val="003E0D94"/>
    <w:rsid w:val="003E434C"/>
    <w:rsid w:val="003E4BEC"/>
    <w:rsid w:val="003F0D4E"/>
    <w:rsid w:val="003F280C"/>
    <w:rsid w:val="003F322E"/>
    <w:rsid w:val="003F61DE"/>
    <w:rsid w:val="00400D76"/>
    <w:rsid w:val="004016D3"/>
    <w:rsid w:val="00402072"/>
    <w:rsid w:val="0040465F"/>
    <w:rsid w:val="004052F1"/>
    <w:rsid w:val="00410ADE"/>
    <w:rsid w:val="00410CD0"/>
    <w:rsid w:val="00412807"/>
    <w:rsid w:val="00412D14"/>
    <w:rsid w:val="00413292"/>
    <w:rsid w:val="004132E3"/>
    <w:rsid w:val="00413658"/>
    <w:rsid w:val="00414CF5"/>
    <w:rsid w:val="00417F0F"/>
    <w:rsid w:val="004243CD"/>
    <w:rsid w:val="00430C3B"/>
    <w:rsid w:val="00432615"/>
    <w:rsid w:val="00432E5B"/>
    <w:rsid w:val="00433210"/>
    <w:rsid w:val="00437774"/>
    <w:rsid w:val="00437C6B"/>
    <w:rsid w:val="00441B50"/>
    <w:rsid w:val="00444814"/>
    <w:rsid w:val="00447825"/>
    <w:rsid w:val="004478A6"/>
    <w:rsid w:val="00447DEF"/>
    <w:rsid w:val="0045006E"/>
    <w:rsid w:val="004520B4"/>
    <w:rsid w:val="00453438"/>
    <w:rsid w:val="00457B5F"/>
    <w:rsid w:val="00457F4E"/>
    <w:rsid w:val="00460CC7"/>
    <w:rsid w:val="0046198B"/>
    <w:rsid w:val="00462F89"/>
    <w:rsid w:val="00464BB8"/>
    <w:rsid w:val="00465533"/>
    <w:rsid w:val="004668C2"/>
    <w:rsid w:val="00467320"/>
    <w:rsid w:val="0047010D"/>
    <w:rsid w:val="004716DA"/>
    <w:rsid w:val="004736EB"/>
    <w:rsid w:val="0047751A"/>
    <w:rsid w:val="004830F3"/>
    <w:rsid w:val="004865D2"/>
    <w:rsid w:val="0049188E"/>
    <w:rsid w:val="004921EE"/>
    <w:rsid w:val="004928A6"/>
    <w:rsid w:val="004A5E3A"/>
    <w:rsid w:val="004A6CE5"/>
    <w:rsid w:val="004A73BB"/>
    <w:rsid w:val="004B0A93"/>
    <w:rsid w:val="004B3810"/>
    <w:rsid w:val="004B44AA"/>
    <w:rsid w:val="004B661D"/>
    <w:rsid w:val="004B779E"/>
    <w:rsid w:val="004C0328"/>
    <w:rsid w:val="004C6FD4"/>
    <w:rsid w:val="004D487B"/>
    <w:rsid w:val="004D5F12"/>
    <w:rsid w:val="004D6AB6"/>
    <w:rsid w:val="004E2E7D"/>
    <w:rsid w:val="004E3BA6"/>
    <w:rsid w:val="004E3E3E"/>
    <w:rsid w:val="004E5408"/>
    <w:rsid w:val="004E55F7"/>
    <w:rsid w:val="004E667C"/>
    <w:rsid w:val="004F1BBF"/>
    <w:rsid w:val="004F20C6"/>
    <w:rsid w:val="004F3A31"/>
    <w:rsid w:val="004F510A"/>
    <w:rsid w:val="004F5DE6"/>
    <w:rsid w:val="004F7CCB"/>
    <w:rsid w:val="00503E44"/>
    <w:rsid w:val="005071BC"/>
    <w:rsid w:val="005073AE"/>
    <w:rsid w:val="0051094E"/>
    <w:rsid w:val="00511556"/>
    <w:rsid w:val="00512636"/>
    <w:rsid w:val="0051392A"/>
    <w:rsid w:val="00516053"/>
    <w:rsid w:val="00522705"/>
    <w:rsid w:val="00522769"/>
    <w:rsid w:val="00522DA8"/>
    <w:rsid w:val="00525CCF"/>
    <w:rsid w:val="00526D42"/>
    <w:rsid w:val="00527467"/>
    <w:rsid w:val="00531069"/>
    <w:rsid w:val="00531D5A"/>
    <w:rsid w:val="00532DE8"/>
    <w:rsid w:val="00534E2F"/>
    <w:rsid w:val="005365CB"/>
    <w:rsid w:val="00544162"/>
    <w:rsid w:val="00546B88"/>
    <w:rsid w:val="00552353"/>
    <w:rsid w:val="00552518"/>
    <w:rsid w:val="00554272"/>
    <w:rsid w:val="005556C1"/>
    <w:rsid w:val="00555953"/>
    <w:rsid w:val="00555A6B"/>
    <w:rsid w:val="005563FC"/>
    <w:rsid w:val="00560514"/>
    <w:rsid w:val="00560E93"/>
    <w:rsid w:val="00565F86"/>
    <w:rsid w:val="00572597"/>
    <w:rsid w:val="00572B70"/>
    <w:rsid w:val="00573898"/>
    <w:rsid w:val="00573E56"/>
    <w:rsid w:val="00573F86"/>
    <w:rsid w:val="005747FE"/>
    <w:rsid w:val="00581C1D"/>
    <w:rsid w:val="00586156"/>
    <w:rsid w:val="0058708F"/>
    <w:rsid w:val="00587A2E"/>
    <w:rsid w:val="00593242"/>
    <w:rsid w:val="005A033C"/>
    <w:rsid w:val="005A08E4"/>
    <w:rsid w:val="005A1021"/>
    <w:rsid w:val="005A191C"/>
    <w:rsid w:val="005A3A04"/>
    <w:rsid w:val="005A66B1"/>
    <w:rsid w:val="005A7F4B"/>
    <w:rsid w:val="005B1354"/>
    <w:rsid w:val="005B1DDE"/>
    <w:rsid w:val="005B2DDF"/>
    <w:rsid w:val="005B386F"/>
    <w:rsid w:val="005B4476"/>
    <w:rsid w:val="005B4554"/>
    <w:rsid w:val="005B67DD"/>
    <w:rsid w:val="005C123F"/>
    <w:rsid w:val="005C15AE"/>
    <w:rsid w:val="005C2928"/>
    <w:rsid w:val="005C4307"/>
    <w:rsid w:val="005C475F"/>
    <w:rsid w:val="005C5A03"/>
    <w:rsid w:val="005C7740"/>
    <w:rsid w:val="005D18A7"/>
    <w:rsid w:val="005D1E26"/>
    <w:rsid w:val="005D30CC"/>
    <w:rsid w:val="005D4FF5"/>
    <w:rsid w:val="005D52D9"/>
    <w:rsid w:val="005D5597"/>
    <w:rsid w:val="005E35AB"/>
    <w:rsid w:val="005F2449"/>
    <w:rsid w:val="005F333A"/>
    <w:rsid w:val="005F3E35"/>
    <w:rsid w:val="005F4DE1"/>
    <w:rsid w:val="005F5DB6"/>
    <w:rsid w:val="005F6545"/>
    <w:rsid w:val="005F6DAF"/>
    <w:rsid w:val="005F71C5"/>
    <w:rsid w:val="00604047"/>
    <w:rsid w:val="006117F4"/>
    <w:rsid w:val="0061368F"/>
    <w:rsid w:val="00613AD2"/>
    <w:rsid w:val="0061440A"/>
    <w:rsid w:val="00614BE0"/>
    <w:rsid w:val="006155B7"/>
    <w:rsid w:val="00615F32"/>
    <w:rsid w:val="00620506"/>
    <w:rsid w:val="00621C0C"/>
    <w:rsid w:val="00622E3F"/>
    <w:rsid w:val="0062499F"/>
    <w:rsid w:val="00625A8C"/>
    <w:rsid w:val="00626A79"/>
    <w:rsid w:val="00631904"/>
    <w:rsid w:val="006322F2"/>
    <w:rsid w:val="0063271F"/>
    <w:rsid w:val="0063468D"/>
    <w:rsid w:val="00634B44"/>
    <w:rsid w:val="0064356B"/>
    <w:rsid w:val="00645277"/>
    <w:rsid w:val="006476CA"/>
    <w:rsid w:val="00650861"/>
    <w:rsid w:val="00651A5A"/>
    <w:rsid w:val="00654174"/>
    <w:rsid w:val="00657F3E"/>
    <w:rsid w:val="00662B2A"/>
    <w:rsid w:val="006720B8"/>
    <w:rsid w:val="00672551"/>
    <w:rsid w:val="00677904"/>
    <w:rsid w:val="00683368"/>
    <w:rsid w:val="006844F4"/>
    <w:rsid w:val="0068673F"/>
    <w:rsid w:val="00686EED"/>
    <w:rsid w:val="006909B7"/>
    <w:rsid w:val="00691641"/>
    <w:rsid w:val="00691C3A"/>
    <w:rsid w:val="0069282B"/>
    <w:rsid w:val="006A144C"/>
    <w:rsid w:val="006A24D5"/>
    <w:rsid w:val="006A3B52"/>
    <w:rsid w:val="006A451F"/>
    <w:rsid w:val="006A51EC"/>
    <w:rsid w:val="006A728F"/>
    <w:rsid w:val="006B2BBF"/>
    <w:rsid w:val="006B76FF"/>
    <w:rsid w:val="006C0ECB"/>
    <w:rsid w:val="006C441D"/>
    <w:rsid w:val="006C774F"/>
    <w:rsid w:val="006D2137"/>
    <w:rsid w:val="006D5D9D"/>
    <w:rsid w:val="006E3E5C"/>
    <w:rsid w:val="006E59C5"/>
    <w:rsid w:val="006E6371"/>
    <w:rsid w:val="006E75F9"/>
    <w:rsid w:val="006F10FB"/>
    <w:rsid w:val="006F118D"/>
    <w:rsid w:val="006F1E92"/>
    <w:rsid w:val="00700C23"/>
    <w:rsid w:val="007011ED"/>
    <w:rsid w:val="0070333C"/>
    <w:rsid w:val="00703CDD"/>
    <w:rsid w:val="00710F69"/>
    <w:rsid w:val="00711ED1"/>
    <w:rsid w:val="0071371D"/>
    <w:rsid w:val="00713F10"/>
    <w:rsid w:val="00715737"/>
    <w:rsid w:val="007159E8"/>
    <w:rsid w:val="007165BE"/>
    <w:rsid w:val="00716F84"/>
    <w:rsid w:val="00717251"/>
    <w:rsid w:val="0072055A"/>
    <w:rsid w:val="00720782"/>
    <w:rsid w:val="00721E2C"/>
    <w:rsid w:val="00724553"/>
    <w:rsid w:val="00724686"/>
    <w:rsid w:val="00730855"/>
    <w:rsid w:val="007320A8"/>
    <w:rsid w:val="00733493"/>
    <w:rsid w:val="007374ED"/>
    <w:rsid w:val="00740090"/>
    <w:rsid w:val="00741D04"/>
    <w:rsid w:val="00743709"/>
    <w:rsid w:val="00745D2F"/>
    <w:rsid w:val="007512C5"/>
    <w:rsid w:val="00751DBE"/>
    <w:rsid w:val="00753DD3"/>
    <w:rsid w:val="00754965"/>
    <w:rsid w:val="007554AC"/>
    <w:rsid w:val="0075574E"/>
    <w:rsid w:val="00760203"/>
    <w:rsid w:val="00760869"/>
    <w:rsid w:val="00760977"/>
    <w:rsid w:val="00760E5D"/>
    <w:rsid w:val="00762890"/>
    <w:rsid w:val="00763504"/>
    <w:rsid w:val="00766A66"/>
    <w:rsid w:val="00767EBB"/>
    <w:rsid w:val="007713F8"/>
    <w:rsid w:val="007735F8"/>
    <w:rsid w:val="007742B4"/>
    <w:rsid w:val="00776476"/>
    <w:rsid w:val="00780442"/>
    <w:rsid w:val="007863E7"/>
    <w:rsid w:val="007870CA"/>
    <w:rsid w:val="00790258"/>
    <w:rsid w:val="00792396"/>
    <w:rsid w:val="00792F50"/>
    <w:rsid w:val="007A01EE"/>
    <w:rsid w:val="007A41E6"/>
    <w:rsid w:val="007B0A0B"/>
    <w:rsid w:val="007B2B17"/>
    <w:rsid w:val="007B2CA6"/>
    <w:rsid w:val="007B3B3A"/>
    <w:rsid w:val="007B4F11"/>
    <w:rsid w:val="007B55A2"/>
    <w:rsid w:val="007B6528"/>
    <w:rsid w:val="007B751A"/>
    <w:rsid w:val="007C1BBF"/>
    <w:rsid w:val="007C3727"/>
    <w:rsid w:val="007C77FA"/>
    <w:rsid w:val="007C7AF3"/>
    <w:rsid w:val="007D282F"/>
    <w:rsid w:val="007D4159"/>
    <w:rsid w:val="007E212C"/>
    <w:rsid w:val="007E40D0"/>
    <w:rsid w:val="007E4B31"/>
    <w:rsid w:val="007F1781"/>
    <w:rsid w:val="007F1D7A"/>
    <w:rsid w:val="007F27E4"/>
    <w:rsid w:val="007F33B2"/>
    <w:rsid w:val="007F5464"/>
    <w:rsid w:val="007F7862"/>
    <w:rsid w:val="00803393"/>
    <w:rsid w:val="008068BD"/>
    <w:rsid w:val="00806C33"/>
    <w:rsid w:val="00807DF0"/>
    <w:rsid w:val="008126AF"/>
    <w:rsid w:val="00821B0F"/>
    <w:rsid w:val="00824809"/>
    <w:rsid w:val="00826176"/>
    <w:rsid w:val="00826B9D"/>
    <w:rsid w:val="00826E9C"/>
    <w:rsid w:val="008317C0"/>
    <w:rsid w:val="008327C1"/>
    <w:rsid w:val="0083303E"/>
    <w:rsid w:val="0083523E"/>
    <w:rsid w:val="00842A48"/>
    <w:rsid w:val="008450B0"/>
    <w:rsid w:val="00845531"/>
    <w:rsid w:val="0085326E"/>
    <w:rsid w:val="00857297"/>
    <w:rsid w:val="008610DF"/>
    <w:rsid w:val="00863049"/>
    <w:rsid w:val="00863FCD"/>
    <w:rsid w:val="00864C8C"/>
    <w:rsid w:val="008658E9"/>
    <w:rsid w:val="0086611D"/>
    <w:rsid w:val="00866FB4"/>
    <w:rsid w:val="0086782E"/>
    <w:rsid w:val="00867BEE"/>
    <w:rsid w:val="00880246"/>
    <w:rsid w:val="00880D0F"/>
    <w:rsid w:val="0088338F"/>
    <w:rsid w:val="0088604E"/>
    <w:rsid w:val="00886487"/>
    <w:rsid w:val="008867A4"/>
    <w:rsid w:val="00887FAA"/>
    <w:rsid w:val="008959BF"/>
    <w:rsid w:val="008A121D"/>
    <w:rsid w:val="008A1D1B"/>
    <w:rsid w:val="008A1F68"/>
    <w:rsid w:val="008A5D27"/>
    <w:rsid w:val="008A5D5D"/>
    <w:rsid w:val="008A5E95"/>
    <w:rsid w:val="008A7BF1"/>
    <w:rsid w:val="008B14C1"/>
    <w:rsid w:val="008B2F87"/>
    <w:rsid w:val="008B440C"/>
    <w:rsid w:val="008B495E"/>
    <w:rsid w:val="008B679A"/>
    <w:rsid w:val="008C052D"/>
    <w:rsid w:val="008C15D8"/>
    <w:rsid w:val="008C23AC"/>
    <w:rsid w:val="008C25CA"/>
    <w:rsid w:val="008C43A2"/>
    <w:rsid w:val="008C45C0"/>
    <w:rsid w:val="008C5753"/>
    <w:rsid w:val="008C61E2"/>
    <w:rsid w:val="008C6E19"/>
    <w:rsid w:val="008D039E"/>
    <w:rsid w:val="008D62D1"/>
    <w:rsid w:val="008D6868"/>
    <w:rsid w:val="008D72DD"/>
    <w:rsid w:val="008E0082"/>
    <w:rsid w:val="008E02B9"/>
    <w:rsid w:val="008E0BF0"/>
    <w:rsid w:val="008E273F"/>
    <w:rsid w:val="008E6A05"/>
    <w:rsid w:val="008E6E39"/>
    <w:rsid w:val="008F1823"/>
    <w:rsid w:val="008F236F"/>
    <w:rsid w:val="008F4308"/>
    <w:rsid w:val="008F57A2"/>
    <w:rsid w:val="008F583E"/>
    <w:rsid w:val="008F64C4"/>
    <w:rsid w:val="008F7F1C"/>
    <w:rsid w:val="00900C3C"/>
    <w:rsid w:val="00901410"/>
    <w:rsid w:val="00901CA2"/>
    <w:rsid w:val="00907ED2"/>
    <w:rsid w:val="00912041"/>
    <w:rsid w:val="00914D71"/>
    <w:rsid w:val="009159DC"/>
    <w:rsid w:val="00916759"/>
    <w:rsid w:val="00920AA0"/>
    <w:rsid w:val="00924B9A"/>
    <w:rsid w:val="009275B8"/>
    <w:rsid w:val="0093088C"/>
    <w:rsid w:val="009364F5"/>
    <w:rsid w:val="0094027F"/>
    <w:rsid w:val="00942759"/>
    <w:rsid w:val="00945DBA"/>
    <w:rsid w:val="00953881"/>
    <w:rsid w:val="00955A66"/>
    <w:rsid w:val="00956116"/>
    <w:rsid w:val="00960066"/>
    <w:rsid w:val="009600A0"/>
    <w:rsid w:val="0096072E"/>
    <w:rsid w:val="009611AB"/>
    <w:rsid w:val="00961968"/>
    <w:rsid w:val="0096336D"/>
    <w:rsid w:val="00964894"/>
    <w:rsid w:val="00967C07"/>
    <w:rsid w:val="0097704B"/>
    <w:rsid w:val="009778D2"/>
    <w:rsid w:val="00977C60"/>
    <w:rsid w:val="00977F74"/>
    <w:rsid w:val="00980247"/>
    <w:rsid w:val="009819B9"/>
    <w:rsid w:val="00982A61"/>
    <w:rsid w:val="0098661A"/>
    <w:rsid w:val="00990620"/>
    <w:rsid w:val="0099199D"/>
    <w:rsid w:val="00992A47"/>
    <w:rsid w:val="00993FCD"/>
    <w:rsid w:val="00994E09"/>
    <w:rsid w:val="00996A16"/>
    <w:rsid w:val="009A0DD4"/>
    <w:rsid w:val="009A1776"/>
    <w:rsid w:val="009A1DCD"/>
    <w:rsid w:val="009A36F4"/>
    <w:rsid w:val="009A47DE"/>
    <w:rsid w:val="009A590A"/>
    <w:rsid w:val="009A5C4E"/>
    <w:rsid w:val="009A6C1C"/>
    <w:rsid w:val="009A78DC"/>
    <w:rsid w:val="009B0AEA"/>
    <w:rsid w:val="009B1FAA"/>
    <w:rsid w:val="009B5954"/>
    <w:rsid w:val="009B62F8"/>
    <w:rsid w:val="009B6D9C"/>
    <w:rsid w:val="009C375F"/>
    <w:rsid w:val="009C3926"/>
    <w:rsid w:val="009C52D4"/>
    <w:rsid w:val="009C78BA"/>
    <w:rsid w:val="009C7CE5"/>
    <w:rsid w:val="009D59B0"/>
    <w:rsid w:val="009D6227"/>
    <w:rsid w:val="009E0DB5"/>
    <w:rsid w:val="009E3699"/>
    <w:rsid w:val="009E621C"/>
    <w:rsid w:val="009F01E8"/>
    <w:rsid w:val="009F25DF"/>
    <w:rsid w:val="009F2AAC"/>
    <w:rsid w:val="009F31F9"/>
    <w:rsid w:val="009F3BAE"/>
    <w:rsid w:val="009F4101"/>
    <w:rsid w:val="009F5AD6"/>
    <w:rsid w:val="00A00353"/>
    <w:rsid w:val="00A01AE1"/>
    <w:rsid w:val="00A055FD"/>
    <w:rsid w:val="00A05D93"/>
    <w:rsid w:val="00A10FBA"/>
    <w:rsid w:val="00A140AF"/>
    <w:rsid w:val="00A15139"/>
    <w:rsid w:val="00A17D70"/>
    <w:rsid w:val="00A22AF5"/>
    <w:rsid w:val="00A247B9"/>
    <w:rsid w:val="00A314F0"/>
    <w:rsid w:val="00A31BB6"/>
    <w:rsid w:val="00A339E1"/>
    <w:rsid w:val="00A35AC5"/>
    <w:rsid w:val="00A3657F"/>
    <w:rsid w:val="00A41465"/>
    <w:rsid w:val="00A43E41"/>
    <w:rsid w:val="00A44540"/>
    <w:rsid w:val="00A44EF7"/>
    <w:rsid w:val="00A46B2E"/>
    <w:rsid w:val="00A477A0"/>
    <w:rsid w:val="00A50862"/>
    <w:rsid w:val="00A50EA6"/>
    <w:rsid w:val="00A56A23"/>
    <w:rsid w:val="00A56C94"/>
    <w:rsid w:val="00A5734D"/>
    <w:rsid w:val="00A579D2"/>
    <w:rsid w:val="00A57A9D"/>
    <w:rsid w:val="00A649C3"/>
    <w:rsid w:val="00A7108F"/>
    <w:rsid w:val="00A7285D"/>
    <w:rsid w:val="00A74430"/>
    <w:rsid w:val="00A75228"/>
    <w:rsid w:val="00A8139F"/>
    <w:rsid w:val="00A8314F"/>
    <w:rsid w:val="00A87C35"/>
    <w:rsid w:val="00A9365B"/>
    <w:rsid w:val="00A94114"/>
    <w:rsid w:val="00AA0869"/>
    <w:rsid w:val="00AA4842"/>
    <w:rsid w:val="00AA5763"/>
    <w:rsid w:val="00AB2AB3"/>
    <w:rsid w:val="00AB49B1"/>
    <w:rsid w:val="00AB639F"/>
    <w:rsid w:val="00AB72F6"/>
    <w:rsid w:val="00AC1CAC"/>
    <w:rsid w:val="00AC2198"/>
    <w:rsid w:val="00AC3BC0"/>
    <w:rsid w:val="00AC3C6F"/>
    <w:rsid w:val="00AC778A"/>
    <w:rsid w:val="00AD0A16"/>
    <w:rsid w:val="00AD207D"/>
    <w:rsid w:val="00AD50BB"/>
    <w:rsid w:val="00AD5E0C"/>
    <w:rsid w:val="00AE18EA"/>
    <w:rsid w:val="00AE4E67"/>
    <w:rsid w:val="00AE67E5"/>
    <w:rsid w:val="00AF2BCE"/>
    <w:rsid w:val="00AF4B89"/>
    <w:rsid w:val="00B02771"/>
    <w:rsid w:val="00B028B6"/>
    <w:rsid w:val="00B04DB9"/>
    <w:rsid w:val="00B118AD"/>
    <w:rsid w:val="00B1195A"/>
    <w:rsid w:val="00B15224"/>
    <w:rsid w:val="00B17612"/>
    <w:rsid w:val="00B17978"/>
    <w:rsid w:val="00B17CDC"/>
    <w:rsid w:val="00B21812"/>
    <w:rsid w:val="00B26135"/>
    <w:rsid w:val="00B30C5E"/>
    <w:rsid w:val="00B31EE1"/>
    <w:rsid w:val="00B327EB"/>
    <w:rsid w:val="00B33BD8"/>
    <w:rsid w:val="00B34DC5"/>
    <w:rsid w:val="00B45186"/>
    <w:rsid w:val="00B47958"/>
    <w:rsid w:val="00B50030"/>
    <w:rsid w:val="00B5172F"/>
    <w:rsid w:val="00B528E3"/>
    <w:rsid w:val="00B52B2F"/>
    <w:rsid w:val="00B544A6"/>
    <w:rsid w:val="00B547BF"/>
    <w:rsid w:val="00B54955"/>
    <w:rsid w:val="00B55CB2"/>
    <w:rsid w:val="00B602C7"/>
    <w:rsid w:val="00B650FF"/>
    <w:rsid w:val="00B65E53"/>
    <w:rsid w:val="00B6691F"/>
    <w:rsid w:val="00B67687"/>
    <w:rsid w:val="00B71232"/>
    <w:rsid w:val="00B740A1"/>
    <w:rsid w:val="00B746D4"/>
    <w:rsid w:val="00B80C71"/>
    <w:rsid w:val="00B8357A"/>
    <w:rsid w:val="00B8430D"/>
    <w:rsid w:val="00B85BF7"/>
    <w:rsid w:val="00B928AF"/>
    <w:rsid w:val="00B92A33"/>
    <w:rsid w:val="00B94BB7"/>
    <w:rsid w:val="00B97572"/>
    <w:rsid w:val="00BA0C49"/>
    <w:rsid w:val="00BA1CA1"/>
    <w:rsid w:val="00BA1D06"/>
    <w:rsid w:val="00BA4510"/>
    <w:rsid w:val="00BA4B34"/>
    <w:rsid w:val="00BA4FD9"/>
    <w:rsid w:val="00BB346C"/>
    <w:rsid w:val="00BB3DF1"/>
    <w:rsid w:val="00BC02E8"/>
    <w:rsid w:val="00BC3E94"/>
    <w:rsid w:val="00BD0988"/>
    <w:rsid w:val="00BD2EF2"/>
    <w:rsid w:val="00BD72CC"/>
    <w:rsid w:val="00BE18D7"/>
    <w:rsid w:val="00BE47CE"/>
    <w:rsid w:val="00BE47D0"/>
    <w:rsid w:val="00BE537C"/>
    <w:rsid w:val="00BE7010"/>
    <w:rsid w:val="00BF1600"/>
    <w:rsid w:val="00BF177F"/>
    <w:rsid w:val="00BF3879"/>
    <w:rsid w:val="00BF4A9A"/>
    <w:rsid w:val="00BF5AD2"/>
    <w:rsid w:val="00C0134A"/>
    <w:rsid w:val="00C0481C"/>
    <w:rsid w:val="00C05EC9"/>
    <w:rsid w:val="00C06AEF"/>
    <w:rsid w:val="00C07272"/>
    <w:rsid w:val="00C07BBC"/>
    <w:rsid w:val="00C10306"/>
    <w:rsid w:val="00C203A0"/>
    <w:rsid w:val="00C21B4A"/>
    <w:rsid w:val="00C24F76"/>
    <w:rsid w:val="00C26399"/>
    <w:rsid w:val="00C30E54"/>
    <w:rsid w:val="00C3181B"/>
    <w:rsid w:val="00C3230C"/>
    <w:rsid w:val="00C3298F"/>
    <w:rsid w:val="00C34BB1"/>
    <w:rsid w:val="00C35DDE"/>
    <w:rsid w:val="00C36452"/>
    <w:rsid w:val="00C37696"/>
    <w:rsid w:val="00C37916"/>
    <w:rsid w:val="00C42239"/>
    <w:rsid w:val="00C43CF6"/>
    <w:rsid w:val="00C476FD"/>
    <w:rsid w:val="00C50E68"/>
    <w:rsid w:val="00C525D4"/>
    <w:rsid w:val="00C52E14"/>
    <w:rsid w:val="00C56A9B"/>
    <w:rsid w:val="00C6232A"/>
    <w:rsid w:val="00C7198A"/>
    <w:rsid w:val="00C71E3B"/>
    <w:rsid w:val="00C72A33"/>
    <w:rsid w:val="00C73E35"/>
    <w:rsid w:val="00C74170"/>
    <w:rsid w:val="00C75A9F"/>
    <w:rsid w:val="00C764EF"/>
    <w:rsid w:val="00C80F7B"/>
    <w:rsid w:val="00C82B04"/>
    <w:rsid w:val="00C868D3"/>
    <w:rsid w:val="00C86C50"/>
    <w:rsid w:val="00C87922"/>
    <w:rsid w:val="00C908F2"/>
    <w:rsid w:val="00C90E95"/>
    <w:rsid w:val="00C92EFC"/>
    <w:rsid w:val="00C95F45"/>
    <w:rsid w:val="00CA1B63"/>
    <w:rsid w:val="00CA2C4F"/>
    <w:rsid w:val="00CA2D4E"/>
    <w:rsid w:val="00CB0E67"/>
    <w:rsid w:val="00CB1D28"/>
    <w:rsid w:val="00CB52B7"/>
    <w:rsid w:val="00CB5DAC"/>
    <w:rsid w:val="00CB6E9B"/>
    <w:rsid w:val="00CC65D7"/>
    <w:rsid w:val="00CE6402"/>
    <w:rsid w:val="00CF08DC"/>
    <w:rsid w:val="00CF326D"/>
    <w:rsid w:val="00CF3FA1"/>
    <w:rsid w:val="00CF5B29"/>
    <w:rsid w:val="00CF6B40"/>
    <w:rsid w:val="00CF7A47"/>
    <w:rsid w:val="00D04A4E"/>
    <w:rsid w:val="00D04D5D"/>
    <w:rsid w:val="00D05518"/>
    <w:rsid w:val="00D0641F"/>
    <w:rsid w:val="00D1051B"/>
    <w:rsid w:val="00D111B5"/>
    <w:rsid w:val="00D12502"/>
    <w:rsid w:val="00D16B37"/>
    <w:rsid w:val="00D1726A"/>
    <w:rsid w:val="00D21167"/>
    <w:rsid w:val="00D2240A"/>
    <w:rsid w:val="00D2665F"/>
    <w:rsid w:val="00D27019"/>
    <w:rsid w:val="00D3113E"/>
    <w:rsid w:val="00D335C9"/>
    <w:rsid w:val="00D33E61"/>
    <w:rsid w:val="00D34939"/>
    <w:rsid w:val="00D37B60"/>
    <w:rsid w:val="00D4099C"/>
    <w:rsid w:val="00D42B59"/>
    <w:rsid w:val="00D4454D"/>
    <w:rsid w:val="00D44ACD"/>
    <w:rsid w:val="00D44E44"/>
    <w:rsid w:val="00D46A2D"/>
    <w:rsid w:val="00D47252"/>
    <w:rsid w:val="00D53EDC"/>
    <w:rsid w:val="00D55F65"/>
    <w:rsid w:val="00D5690F"/>
    <w:rsid w:val="00D56CCA"/>
    <w:rsid w:val="00D61AC5"/>
    <w:rsid w:val="00D62ECB"/>
    <w:rsid w:val="00D63258"/>
    <w:rsid w:val="00D6372D"/>
    <w:rsid w:val="00D653F0"/>
    <w:rsid w:val="00D73E18"/>
    <w:rsid w:val="00D778B1"/>
    <w:rsid w:val="00D803B1"/>
    <w:rsid w:val="00D81349"/>
    <w:rsid w:val="00D83E2B"/>
    <w:rsid w:val="00D84B65"/>
    <w:rsid w:val="00D85B75"/>
    <w:rsid w:val="00D9012C"/>
    <w:rsid w:val="00D90718"/>
    <w:rsid w:val="00D9148A"/>
    <w:rsid w:val="00D96D94"/>
    <w:rsid w:val="00D9735A"/>
    <w:rsid w:val="00D973A5"/>
    <w:rsid w:val="00D97E60"/>
    <w:rsid w:val="00DA2790"/>
    <w:rsid w:val="00DA4116"/>
    <w:rsid w:val="00DA6645"/>
    <w:rsid w:val="00DA6FE1"/>
    <w:rsid w:val="00DA7F1A"/>
    <w:rsid w:val="00DB1F84"/>
    <w:rsid w:val="00DB291F"/>
    <w:rsid w:val="00DB5E0C"/>
    <w:rsid w:val="00DC151A"/>
    <w:rsid w:val="00DC1B1C"/>
    <w:rsid w:val="00DC3D7C"/>
    <w:rsid w:val="00DC5A16"/>
    <w:rsid w:val="00DC5A5A"/>
    <w:rsid w:val="00DD07AB"/>
    <w:rsid w:val="00DD1FBA"/>
    <w:rsid w:val="00DD207C"/>
    <w:rsid w:val="00DD3D74"/>
    <w:rsid w:val="00DD4341"/>
    <w:rsid w:val="00DD7C44"/>
    <w:rsid w:val="00DE125E"/>
    <w:rsid w:val="00DE1F83"/>
    <w:rsid w:val="00DE3A47"/>
    <w:rsid w:val="00DE5B29"/>
    <w:rsid w:val="00DE70C1"/>
    <w:rsid w:val="00DE7E9C"/>
    <w:rsid w:val="00DF0968"/>
    <w:rsid w:val="00DF26C6"/>
    <w:rsid w:val="00DF4BEF"/>
    <w:rsid w:val="00DF7C21"/>
    <w:rsid w:val="00E01516"/>
    <w:rsid w:val="00E01EC8"/>
    <w:rsid w:val="00E02CF7"/>
    <w:rsid w:val="00E06044"/>
    <w:rsid w:val="00E07EC2"/>
    <w:rsid w:val="00E10833"/>
    <w:rsid w:val="00E10A54"/>
    <w:rsid w:val="00E15278"/>
    <w:rsid w:val="00E152C8"/>
    <w:rsid w:val="00E15508"/>
    <w:rsid w:val="00E161F9"/>
    <w:rsid w:val="00E169F4"/>
    <w:rsid w:val="00E17000"/>
    <w:rsid w:val="00E201E8"/>
    <w:rsid w:val="00E2074B"/>
    <w:rsid w:val="00E21F3F"/>
    <w:rsid w:val="00E23DA5"/>
    <w:rsid w:val="00E23FCB"/>
    <w:rsid w:val="00E24704"/>
    <w:rsid w:val="00E24912"/>
    <w:rsid w:val="00E26950"/>
    <w:rsid w:val="00E27D06"/>
    <w:rsid w:val="00E3220D"/>
    <w:rsid w:val="00E323C4"/>
    <w:rsid w:val="00E32B28"/>
    <w:rsid w:val="00E44DBF"/>
    <w:rsid w:val="00E5208B"/>
    <w:rsid w:val="00E537D9"/>
    <w:rsid w:val="00E55782"/>
    <w:rsid w:val="00E61F9B"/>
    <w:rsid w:val="00E67C54"/>
    <w:rsid w:val="00E741B2"/>
    <w:rsid w:val="00E75D01"/>
    <w:rsid w:val="00E77F24"/>
    <w:rsid w:val="00E81752"/>
    <w:rsid w:val="00E83022"/>
    <w:rsid w:val="00E86BED"/>
    <w:rsid w:val="00E9262C"/>
    <w:rsid w:val="00E92E67"/>
    <w:rsid w:val="00E94483"/>
    <w:rsid w:val="00E95530"/>
    <w:rsid w:val="00E96557"/>
    <w:rsid w:val="00E967B5"/>
    <w:rsid w:val="00E97299"/>
    <w:rsid w:val="00EA0545"/>
    <w:rsid w:val="00EA1478"/>
    <w:rsid w:val="00EB53DC"/>
    <w:rsid w:val="00EB68AE"/>
    <w:rsid w:val="00EC4A14"/>
    <w:rsid w:val="00ED013A"/>
    <w:rsid w:val="00ED3436"/>
    <w:rsid w:val="00ED69E5"/>
    <w:rsid w:val="00EE29FF"/>
    <w:rsid w:val="00EF1C61"/>
    <w:rsid w:val="00EF3349"/>
    <w:rsid w:val="00EF3A3F"/>
    <w:rsid w:val="00EF54A9"/>
    <w:rsid w:val="00EF6C21"/>
    <w:rsid w:val="00EF6C66"/>
    <w:rsid w:val="00F00DF3"/>
    <w:rsid w:val="00F042DA"/>
    <w:rsid w:val="00F04BE2"/>
    <w:rsid w:val="00F05351"/>
    <w:rsid w:val="00F06610"/>
    <w:rsid w:val="00F10535"/>
    <w:rsid w:val="00F12753"/>
    <w:rsid w:val="00F206AA"/>
    <w:rsid w:val="00F207DC"/>
    <w:rsid w:val="00F23676"/>
    <w:rsid w:val="00F336A3"/>
    <w:rsid w:val="00F34D08"/>
    <w:rsid w:val="00F354C6"/>
    <w:rsid w:val="00F36BBF"/>
    <w:rsid w:val="00F410ED"/>
    <w:rsid w:val="00F424A9"/>
    <w:rsid w:val="00F42827"/>
    <w:rsid w:val="00F42D20"/>
    <w:rsid w:val="00F43172"/>
    <w:rsid w:val="00F4692E"/>
    <w:rsid w:val="00F55261"/>
    <w:rsid w:val="00F55FA9"/>
    <w:rsid w:val="00F56244"/>
    <w:rsid w:val="00F576F5"/>
    <w:rsid w:val="00F661AB"/>
    <w:rsid w:val="00F66E5D"/>
    <w:rsid w:val="00F74E72"/>
    <w:rsid w:val="00F75BAB"/>
    <w:rsid w:val="00F77029"/>
    <w:rsid w:val="00F77E0F"/>
    <w:rsid w:val="00F81F47"/>
    <w:rsid w:val="00F839EF"/>
    <w:rsid w:val="00F84815"/>
    <w:rsid w:val="00F84872"/>
    <w:rsid w:val="00F851E0"/>
    <w:rsid w:val="00F85724"/>
    <w:rsid w:val="00F8589C"/>
    <w:rsid w:val="00F86C13"/>
    <w:rsid w:val="00F873A7"/>
    <w:rsid w:val="00F8742E"/>
    <w:rsid w:val="00F879A3"/>
    <w:rsid w:val="00F948F2"/>
    <w:rsid w:val="00F95434"/>
    <w:rsid w:val="00F95CB1"/>
    <w:rsid w:val="00F97385"/>
    <w:rsid w:val="00FA0EA1"/>
    <w:rsid w:val="00FA28B7"/>
    <w:rsid w:val="00FA62AE"/>
    <w:rsid w:val="00FB25A2"/>
    <w:rsid w:val="00FB5964"/>
    <w:rsid w:val="00FB6F84"/>
    <w:rsid w:val="00FB7ABC"/>
    <w:rsid w:val="00FB7AF8"/>
    <w:rsid w:val="00FB7BF3"/>
    <w:rsid w:val="00FC3BE6"/>
    <w:rsid w:val="00FC3DB5"/>
    <w:rsid w:val="00FC48F1"/>
    <w:rsid w:val="00FC503C"/>
    <w:rsid w:val="00FC5F4D"/>
    <w:rsid w:val="00FC671A"/>
    <w:rsid w:val="00FC6E77"/>
    <w:rsid w:val="00FC7E29"/>
    <w:rsid w:val="00FD46E2"/>
    <w:rsid w:val="00FD48C4"/>
    <w:rsid w:val="00FD6369"/>
    <w:rsid w:val="00FE11A3"/>
    <w:rsid w:val="00FE2257"/>
    <w:rsid w:val="00FE2668"/>
    <w:rsid w:val="00FE3FED"/>
    <w:rsid w:val="00FE3FF8"/>
    <w:rsid w:val="00FE41CA"/>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699E97"/>
  <w15:docId w15:val="{28D55DA6-AA9F-4AC8-BC11-F75B9A346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A3F2E"/>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7374ED"/>
    <w:pPr>
      <w:ind w:left="720"/>
    </w:pPr>
    <w:rPr>
      <w:rFonts w:ascii="Calibri" w:eastAsia="Calibri" w:hAnsi="Calibri"/>
      <w:sz w:val="22"/>
      <w:szCs w:val="22"/>
    </w:rPr>
  </w:style>
  <w:style w:type="character" w:styleId="Hyperlink">
    <w:name w:val="Hyperlink"/>
    <w:rsid w:val="007374ED"/>
    <w:rPr>
      <w:color w:val="0000FF"/>
      <w:u w:val="single"/>
    </w:rPr>
  </w:style>
  <w:style w:type="paragraph" w:styleId="BalloonText">
    <w:name w:val="Balloon Text"/>
    <w:basedOn w:val="Normal"/>
    <w:link w:val="BalloonTextChar"/>
    <w:uiPriority w:val="99"/>
    <w:semiHidden/>
    <w:unhideWhenUsed/>
    <w:rsid w:val="00F95434"/>
    <w:rPr>
      <w:rFonts w:ascii="Tahoma" w:hAnsi="Tahoma" w:cs="Tahoma"/>
      <w:sz w:val="16"/>
      <w:szCs w:val="16"/>
    </w:rPr>
  </w:style>
  <w:style w:type="character" w:customStyle="1" w:styleId="BalloonTextChar">
    <w:name w:val="Balloon Text Char"/>
    <w:basedOn w:val="DefaultParagraphFont"/>
    <w:link w:val="BalloonText"/>
    <w:uiPriority w:val="99"/>
    <w:semiHidden/>
    <w:rsid w:val="00F95434"/>
    <w:rPr>
      <w:rFonts w:ascii="Tahoma" w:hAnsi="Tahoma" w:cs="Tahoma"/>
      <w:sz w:val="16"/>
      <w:szCs w:val="16"/>
    </w:rPr>
  </w:style>
  <w:style w:type="character" w:styleId="CommentReference">
    <w:name w:val="annotation reference"/>
    <w:basedOn w:val="DefaultParagraphFont"/>
    <w:uiPriority w:val="99"/>
    <w:semiHidden/>
    <w:unhideWhenUsed/>
    <w:rsid w:val="00F95434"/>
    <w:rPr>
      <w:sz w:val="16"/>
      <w:szCs w:val="16"/>
    </w:rPr>
  </w:style>
  <w:style w:type="paragraph" w:styleId="CommentText">
    <w:name w:val="annotation text"/>
    <w:basedOn w:val="Normal"/>
    <w:link w:val="CommentTextChar"/>
    <w:uiPriority w:val="99"/>
    <w:semiHidden/>
    <w:unhideWhenUsed/>
    <w:rsid w:val="00F95434"/>
    <w:rPr>
      <w:sz w:val="20"/>
      <w:szCs w:val="20"/>
    </w:rPr>
  </w:style>
  <w:style w:type="character" w:customStyle="1" w:styleId="CommentTextChar">
    <w:name w:val="Comment Text Char"/>
    <w:basedOn w:val="DefaultParagraphFont"/>
    <w:link w:val="CommentText"/>
    <w:uiPriority w:val="99"/>
    <w:semiHidden/>
    <w:rsid w:val="00F95434"/>
  </w:style>
  <w:style w:type="paragraph" w:styleId="CommentSubject">
    <w:name w:val="annotation subject"/>
    <w:basedOn w:val="CommentText"/>
    <w:next w:val="CommentText"/>
    <w:link w:val="CommentSubjectChar"/>
    <w:uiPriority w:val="99"/>
    <w:semiHidden/>
    <w:unhideWhenUsed/>
    <w:rsid w:val="00F95434"/>
    <w:rPr>
      <w:b/>
      <w:bCs/>
    </w:rPr>
  </w:style>
  <w:style w:type="character" w:customStyle="1" w:styleId="CommentSubjectChar">
    <w:name w:val="Comment Subject Char"/>
    <w:basedOn w:val="CommentTextChar"/>
    <w:link w:val="CommentSubject"/>
    <w:uiPriority w:val="99"/>
    <w:semiHidden/>
    <w:rsid w:val="00F95434"/>
    <w:rPr>
      <w:b/>
      <w:bCs/>
    </w:rPr>
  </w:style>
  <w:style w:type="character" w:styleId="UnresolvedMention">
    <w:name w:val="Unresolved Mention"/>
    <w:basedOn w:val="DefaultParagraphFont"/>
    <w:uiPriority w:val="99"/>
    <w:semiHidden/>
    <w:unhideWhenUsed/>
    <w:rsid w:val="00173A8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5326641">
      <w:bodyDiv w:val="1"/>
      <w:marLeft w:val="0"/>
      <w:marRight w:val="0"/>
      <w:marTop w:val="0"/>
      <w:marBottom w:val="0"/>
      <w:divBdr>
        <w:top w:val="none" w:sz="0" w:space="0" w:color="auto"/>
        <w:left w:val="none" w:sz="0" w:space="0" w:color="auto"/>
        <w:bottom w:val="none" w:sz="0" w:space="0" w:color="auto"/>
        <w:right w:val="none" w:sz="0" w:space="0" w:color="auto"/>
      </w:divBdr>
    </w:div>
    <w:div w:id="1979260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4</Pages>
  <Words>1104</Words>
  <Characters>6293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7383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4</cp:revision>
  <cp:lastPrinted>2014-08-21T14:36:00Z</cp:lastPrinted>
  <dcterms:created xsi:type="dcterms:W3CDTF">2018-02-16T20:38:00Z</dcterms:created>
  <dcterms:modified xsi:type="dcterms:W3CDTF">2018-12-06T22:18:00Z</dcterms:modified>
</cp:coreProperties>
</file>