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31" w:rsidP="005F7031" w:rsidRDefault="005F7031" w14:paraId="76883DC3" w14:textId="3CDAD058">
      <w:pPr>
        <w:pStyle w:val="BpSTitle"/>
      </w:pPr>
      <w:r>
        <w:t>11560</w:t>
      </w:r>
    </w:p>
    <w:p w:rsidR="005F7031" w:rsidP="005F7031" w:rsidRDefault="005F7031" w14:paraId="63B64A83" w14:textId="77777777">
      <w:pPr>
        <w:pStyle w:val="BpSTitle"/>
      </w:pPr>
      <w:r>
        <w:t>North Pacific Lowland Riparian Forest and Shrubland</w:t>
      </w:r>
    </w:p>
    <w:p w:rsidR="005F7031" w:rsidP="00416374" w:rsidRDefault="005F7031" w14:paraId="63557A59" w14:textId="1906298D">
      <w:pPr>
        <w:tabs>
          <w:tab w:val="left" w:pos="6840"/>
        </w:tabs>
      </w:pPr>
      <w:r>
        <w:t xmlns:w="http://schemas.openxmlformats.org/wordprocessingml/2006/main">BpS Model/Description Version: Aug. 2020</w:t>
      </w:r>
      <w:r w:rsidR="00CD045F">
        <w:tab/>
      </w:r>
    </w:p>
    <w:p w:rsidR="005F7031" w:rsidP="00416374" w:rsidRDefault="005F7031" w14:paraId="6143A4B6"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56"/>
        <w:gridCol w:w="1872"/>
        <w:gridCol w:w="2352"/>
      </w:tblGrid>
      <w:tr w:rsidRPr="005F7031" w:rsidR="005F7031" w:rsidTr="005F7031" w14:paraId="0282439D" w14:textId="77777777">
        <w:tc>
          <w:tcPr>
            <w:tcW w:w="1836" w:type="dxa"/>
            <w:tcBorders>
              <w:top w:val="single" w:color="auto" w:sz="2" w:space="0"/>
              <w:left w:val="single" w:color="auto" w:sz="12" w:space="0"/>
              <w:bottom w:val="single" w:color="000000" w:sz="12" w:space="0"/>
            </w:tcBorders>
            <w:shd w:val="clear" w:color="auto" w:fill="auto"/>
          </w:tcPr>
          <w:p w:rsidRPr="005F7031" w:rsidR="005F7031" w:rsidP="00145E9B" w:rsidRDefault="005F7031" w14:paraId="7B12C809" w14:textId="77777777">
            <w:pPr>
              <w:rPr>
                <w:b/>
                <w:bCs/>
              </w:rPr>
            </w:pPr>
            <w:r w:rsidRPr="005F7031">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5F7031" w:rsidR="005F7031" w:rsidP="00145E9B" w:rsidRDefault="005F7031" w14:paraId="1A90ED05" w14:textId="77777777">
            <w:pPr>
              <w:rPr>
                <w:b/>
                <w:bCs/>
              </w:rPr>
            </w:pPr>
          </w:p>
        </w:tc>
        <w:tc>
          <w:tcPr>
            <w:tcW w:w="1872" w:type="dxa"/>
            <w:tcBorders>
              <w:top w:val="single" w:color="auto" w:sz="2" w:space="0"/>
              <w:left w:val="single" w:color="000000" w:sz="12" w:space="0"/>
              <w:bottom w:val="single" w:color="000000" w:sz="12" w:space="0"/>
            </w:tcBorders>
            <w:shd w:val="clear" w:color="auto" w:fill="auto"/>
          </w:tcPr>
          <w:p w:rsidRPr="005F7031" w:rsidR="005F7031" w:rsidP="00145E9B" w:rsidRDefault="005F7031" w14:paraId="44E193EF" w14:textId="77777777">
            <w:pPr>
              <w:rPr>
                <w:b/>
                <w:bCs/>
              </w:rPr>
            </w:pPr>
            <w:r w:rsidRPr="005F7031">
              <w:rPr>
                <w:b/>
                <w:bCs/>
              </w:rPr>
              <w:t>Reviewers</w:t>
            </w:r>
          </w:p>
        </w:tc>
        <w:tc>
          <w:tcPr>
            <w:tcW w:w="2352" w:type="dxa"/>
            <w:tcBorders>
              <w:top w:val="single" w:color="auto" w:sz="2" w:space="0"/>
              <w:bottom w:val="single" w:color="000000" w:sz="12" w:space="0"/>
            </w:tcBorders>
            <w:shd w:val="clear" w:color="auto" w:fill="auto"/>
          </w:tcPr>
          <w:p w:rsidRPr="005F7031" w:rsidR="005F7031" w:rsidP="00145E9B" w:rsidRDefault="005F7031" w14:paraId="1CF51DBB" w14:textId="77777777">
            <w:pPr>
              <w:rPr>
                <w:b/>
                <w:bCs/>
              </w:rPr>
            </w:pPr>
          </w:p>
        </w:tc>
      </w:tr>
      <w:tr w:rsidRPr="005F7031" w:rsidR="005F7031" w:rsidTr="005F7031" w14:paraId="69EE9704" w14:textId="77777777">
        <w:tc>
          <w:tcPr>
            <w:tcW w:w="1836" w:type="dxa"/>
            <w:tcBorders>
              <w:top w:val="single" w:color="000000" w:sz="12" w:space="0"/>
              <w:left w:val="single" w:color="auto" w:sz="12" w:space="0"/>
            </w:tcBorders>
            <w:shd w:val="clear" w:color="auto" w:fill="auto"/>
          </w:tcPr>
          <w:p w:rsidRPr="005F7031" w:rsidR="005F7031" w:rsidP="00145E9B" w:rsidRDefault="005F7031" w14:paraId="5A6885BF" w14:textId="77777777">
            <w:pPr>
              <w:rPr>
                <w:bCs/>
              </w:rPr>
            </w:pPr>
            <w:r w:rsidRPr="005F7031">
              <w:rPr>
                <w:bCs/>
              </w:rPr>
              <w:t>Jan Henderson</w:t>
            </w:r>
          </w:p>
        </w:tc>
        <w:tc>
          <w:tcPr>
            <w:tcW w:w="2556" w:type="dxa"/>
            <w:tcBorders>
              <w:top w:val="single" w:color="000000" w:sz="12" w:space="0"/>
              <w:right w:val="single" w:color="000000" w:sz="12" w:space="0"/>
            </w:tcBorders>
            <w:shd w:val="clear" w:color="auto" w:fill="auto"/>
          </w:tcPr>
          <w:p w:rsidRPr="005F7031" w:rsidR="005F7031" w:rsidP="00145E9B" w:rsidRDefault="005F7031" w14:paraId="76DFD491" w14:textId="77777777">
            <w:r w:rsidRPr="005F7031">
              <w:t>jahenderson@fs.fed.us</w:t>
            </w:r>
          </w:p>
        </w:tc>
        <w:tc>
          <w:tcPr>
            <w:tcW w:w="1872" w:type="dxa"/>
            <w:tcBorders>
              <w:top w:val="single" w:color="000000" w:sz="12" w:space="0"/>
              <w:left w:val="single" w:color="000000" w:sz="12" w:space="0"/>
            </w:tcBorders>
            <w:shd w:val="clear" w:color="auto" w:fill="auto"/>
          </w:tcPr>
          <w:p w:rsidRPr="005F7031" w:rsidR="005F7031" w:rsidP="00145E9B" w:rsidRDefault="005F7031" w14:paraId="03EAA9E7" w14:textId="77777777">
            <w:r w:rsidRPr="005F7031">
              <w:t>Bruce Hostetler</w:t>
            </w:r>
          </w:p>
        </w:tc>
        <w:tc>
          <w:tcPr>
            <w:tcW w:w="2352" w:type="dxa"/>
            <w:tcBorders>
              <w:top w:val="single" w:color="000000" w:sz="12" w:space="0"/>
            </w:tcBorders>
            <w:shd w:val="clear" w:color="auto" w:fill="auto"/>
          </w:tcPr>
          <w:p w:rsidRPr="005F7031" w:rsidR="005F7031" w:rsidP="00145E9B" w:rsidRDefault="005F7031" w14:paraId="5C84B3B2" w14:textId="77777777">
            <w:r w:rsidRPr="005F7031">
              <w:t>bhostetler@fs.fed.us</w:t>
            </w:r>
          </w:p>
        </w:tc>
      </w:tr>
      <w:tr w:rsidRPr="005F7031" w:rsidR="005F7031" w:rsidTr="005F7031" w14:paraId="7A40AEC2" w14:textId="77777777">
        <w:tc>
          <w:tcPr>
            <w:tcW w:w="1836" w:type="dxa"/>
            <w:tcBorders>
              <w:left w:val="single" w:color="auto" w:sz="12" w:space="0"/>
            </w:tcBorders>
            <w:shd w:val="clear" w:color="auto" w:fill="auto"/>
          </w:tcPr>
          <w:p w:rsidRPr="005F7031" w:rsidR="005F7031" w:rsidP="00145E9B" w:rsidRDefault="005F7031" w14:paraId="01246F1D" w14:textId="77777777">
            <w:pPr>
              <w:rPr>
                <w:bCs/>
              </w:rPr>
            </w:pPr>
            <w:r w:rsidRPr="005F7031">
              <w:rPr>
                <w:bCs/>
              </w:rPr>
              <w:t xml:space="preserve">Robin </w:t>
            </w:r>
            <w:proofErr w:type="spellStart"/>
            <w:r w:rsidRPr="005F7031">
              <w:rPr>
                <w:bCs/>
              </w:rPr>
              <w:t>Lesher</w:t>
            </w:r>
            <w:proofErr w:type="spellEnd"/>
          </w:p>
        </w:tc>
        <w:tc>
          <w:tcPr>
            <w:tcW w:w="2556" w:type="dxa"/>
            <w:tcBorders>
              <w:right w:val="single" w:color="000000" w:sz="12" w:space="0"/>
            </w:tcBorders>
            <w:shd w:val="clear" w:color="auto" w:fill="auto"/>
          </w:tcPr>
          <w:p w:rsidRPr="005F7031" w:rsidR="005F7031" w:rsidP="00145E9B" w:rsidRDefault="005F7031" w14:paraId="6DC76C45" w14:textId="77777777">
            <w:r w:rsidRPr="005F7031">
              <w:t>rlesher@fs.fed.us</w:t>
            </w:r>
          </w:p>
        </w:tc>
        <w:tc>
          <w:tcPr>
            <w:tcW w:w="1872" w:type="dxa"/>
            <w:tcBorders>
              <w:left w:val="single" w:color="000000" w:sz="12" w:space="0"/>
            </w:tcBorders>
            <w:shd w:val="clear" w:color="auto" w:fill="auto"/>
          </w:tcPr>
          <w:p w:rsidRPr="005F7031" w:rsidR="005F7031" w:rsidP="00145E9B" w:rsidRDefault="005F7031" w14:paraId="169190E0" w14:textId="77777777">
            <w:r w:rsidRPr="005F7031">
              <w:t>None</w:t>
            </w:r>
          </w:p>
        </w:tc>
        <w:tc>
          <w:tcPr>
            <w:tcW w:w="2352" w:type="dxa"/>
            <w:shd w:val="clear" w:color="auto" w:fill="auto"/>
          </w:tcPr>
          <w:p w:rsidRPr="005F7031" w:rsidR="005F7031" w:rsidP="00145E9B" w:rsidRDefault="005F7031" w14:paraId="696F9F57" w14:textId="77777777">
            <w:r w:rsidRPr="005F7031">
              <w:t>None</w:t>
            </w:r>
          </w:p>
        </w:tc>
      </w:tr>
      <w:tr w:rsidRPr="005F7031" w:rsidR="005F7031" w:rsidTr="005F7031" w14:paraId="0091175E" w14:textId="77777777">
        <w:tc>
          <w:tcPr>
            <w:tcW w:w="1836" w:type="dxa"/>
            <w:tcBorders>
              <w:left w:val="single" w:color="auto" w:sz="12" w:space="0"/>
              <w:bottom w:val="single" w:color="auto" w:sz="2" w:space="0"/>
            </w:tcBorders>
            <w:shd w:val="clear" w:color="auto" w:fill="auto"/>
          </w:tcPr>
          <w:p w:rsidRPr="005F7031" w:rsidR="005F7031" w:rsidP="00145E9B" w:rsidRDefault="005F7031" w14:paraId="1E7D46BC" w14:textId="77777777">
            <w:pPr>
              <w:rPr>
                <w:bCs/>
              </w:rPr>
            </w:pPr>
            <w:r w:rsidRPr="005F7031">
              <w:rPr>
                <w:bCs/>
              </w:rPr>
              <w:t>None</w:t>
            </w:r>
          </w:p>
        </w:tc>
        <w:tc>
          <w:tcPr>
            <w:tcW w:w="2556" w:type="dxa"/>
            <w:tcBorders>
              <w:right w:val="single" w:color="000000" w:sz="12" w:space="0"/>
            </w:tcBorders>
            <w:shd w:val="clear" w:color="auto" w:fill="auto"/>
          </w:tcPr>
          <w:p w:rsidRPr="005F7031" w:rsidR="005F7031" w:rsidP="00145E9B" w:rsidRDefault="005F7031" w14:paraId="470F5052" w14:textId="77777777">
            <w:r w:rsidRPr="005F7031">
              <w:t>None</w:t>
            </w:r>
          </w:p>
        </w:tc>
        <w:tc>
          <w:tcPr>
            <w:tcW w:w="1872" w:type="dxa"/>
            <w:tcBorders>
              <w:left w:val="single" w:color="000000" w:sz="12" w:space="0"/>
              <w:bottom w:val="single" w:color="auto" w:sz="2" w:space="0"/>
            </w:tcBorders>
            <w:shd w:val="clear" w:color="auto" w:fill="auto"/>
          </w:tcPr>
          <w:p w:rsidRPr="005F7031" w:rsidR="005F7031" w:rsidP="00145E9B" w:rsidRDefault="005F7031" w14:paraId="31893235" w14:textId="77777777">
            <w:r w:rsidRPr="005F7031">
              <w:t>None</w:t>
            </w:r>
          </w:p>
        </w:tc>
        <w:tc>
          <w:tcPr>
            <w:tcW w:w="2352" w:type="dxa"/>
            <w:shd w:val="clear" w:color="auto" w:fill="auto"/>
          </w:tcPr>
          <w:p w:rsidRPr="005F7031" w:rsidR="005F7031" w:rsidP="00145E9B" w:rsidRDefault="005F7031" w14:paraId="7757DB9D" w14:textId="77777777">
            <w:r w:rsidRPr="005F7031">
              <w:t>None</w:t>
            </w:r>
          </w:p>
        </w:tc>
      </w:tr>
    </w:tbl>
    <w:p w:rsidR="005F7031" w:rsidP="005F7031" w:rsidRDefault="005F7031" w14:paraId="593A11E4" w14:textId="77777777"/>
    <w:p w:rsidR="005F7031" w:rsidP="005F7031" w:rsidRDefault="005F7031" w14:paraId="23CD4022" w14:textId="77777777">
      <w:pPr>
        <w:pStyle w:val="InfoPara"/>
      </w:pPr>
      <w:r>
        <w:t>Vegetation Type</w:t>
      </w:r>
    </w:p>
    <w:p w:rsidR="005F7031" w:rsidP="005F7031" w:rsidRDefault="006A4E99" w14:paraId="1422114D" w14:textId="59FDE308">
      <w:r w:rsidRPr="006A4E99">
        <w:t>Woody Wetland</w:t>
      </w:r>
      <w:bookmarkStart w:name="_GoBack" w:id="0"/>
      <w:bookmarkEnd w:id="0"/>
    </w:p>
    <w:p w:rsidR="005F7031" w:rsidP="005F7031" w:rsidRDefault="005F7031" w14:paraId="79FE6C3E" w14:textId="77777777">
      <w:pPr>
        <w:pStyle w:val="InfoPara"/>
      </w:pPr>
      <w:r>
        <w:t>Map Zones</w:t>
      </w:r>
    </w:p>
    <w:p w:rsidR="005F7031" w:rsidP="005F7031" w:rsidRDefault="00DB773B" w14:paraId="308B8C59" w14:textId="7968C761">
      <w:r>
        <w:t>1, 2, 7</w:t>
      </w:r>
    </w:p>
    <w:p w:rsidR="005F7031" w:rsidP="005F7031" w:rsidRDefault="005F7031" w14:paraId="7493F58A" w14:textId="77777777">
      <w:pPr>
        <w:pStyle w:val="InfoPara"/>
      </w:pPr>
      <w:r>
        <w:t>Geographic Range</w:t>
      </w:r>
    </w:p>
    <w:p w:rsidR="005F7031" w:rsidP="005F7031" w:rsidRDefault="005F7031" w14:paraId="6B3FACB6" w14:textId="473B2039">
      <w:r>
        <w:t xml:space="preserve">Lowland riparian systems occur throughout the Pacific Northwest and are more abundant in the central and southern portions of the Pacific Northwest </w:t>
      </w:r>
      <w:r w:rsidR="00CD045F">
        <w:t>c</w:t>
      </w:r>
      <w:r>
        <w:t>oast.</w:t>
      </w:r>
    </w:p>
    <w:p w:rsidR="005F7031" w:rsidP="005F7031" w:rsidRDefault="005F7031" w14:paraId="04D1AC72" w14:textId="77777777">
      <w:pPr>
        <w:pStyle w:val="InfoPara"/>
      </w:pPr>
      <w:r>
        <w:t>Biophysical Site Description</w:t>
      </w:r>
    </w:p>
    <w:p w:rsidR="005F7031" w:rsidP="005F7031" w:rsidRDefault="005F7031" w14:paraId="7AD13B4C" w14:textId="4F26D04A">
      <w:r>
        <w:t>They are low</w:t>
      </w:r>
      <w:r w:rsidR="00CD045F">
        <w:t>-</w:t>
      </w:r>
      <w:r>
        <w:t>elevation alluvial floodplains confined by valleys and inlets. These forests and tall shrublands are linear in character, occurring on floodplains or terraces of rivers and streams.</w:t>
      </w:r>
    </w:p>
    <w:p w:rsidR="005F7031" w:rsidP="005F7031" w:rsidRDefault="005F7031" w14:paraId="47DCC10E" w14:textId="77777777">
      <w:pPr>
        <w:pStyle w:val="InfoPara"/>
      </w:pPr>
      <w:r>
        <w:t>Vegetation Description</w:t>
      </w:r>
    </w:p>
    <w:p w:rsidR="005F7031" w:rsidP="005F7031" w:rsidRDefault="005F7031" w14:paraId="7AE705E2" w14:textId="2445D2C9">
      <w:r>
        <w:t>Major broadleaf</w:t>
      </w:r>
      <w:r w:rsidR="00CD045F">
        <w:t>-</w:t>
      </w:r>
      <w:r>
        <w:t xml:space="preserve">dominant species are </w:t>
      </w:r>
      <w:proofErr w:type="spellStart"/>
      <w:r w:rsidRPr="00416374">
        <w:rPr>
          <w:i/>
        </w:rPr>
        <w:t>Alnus</w:t>
      </w:r>
      <w:proofErr w:type="spellEnd"/>
      <w:r w:rsidRPr="00416374">
        <w:rPr>
          <w:i/>
        </w:rPr>
        <w:t xml:space="preserve"> </w:t>
      </w:r>
      <w:proofErr w:type="spellStart"/>
      <w:r w:rsidRPr="00416374">
        <w:rPr>
          <w:i/>
        </w:rPr>
        <w:t>rubra</w:t>
      </w:r>
      <w:proofErr w:type="spellEnd"/>
      <w:r w:rsidR="00CD045F">
        <w:t>,</w:t>
      </w:r>
      <w:r w:rsidRPr="00416374">
        <w:rPr>
          <w:i/>
        </w:rPr>
        <w:t xml:space="preserve"> Acer </w:t>
      </w:r>
      <w:proofErr w:type="spellStart"/>
      <w:r w:rsidRPr="00416374">
        <w:rPr>
          <w:i/>
        </w:rPr>
        <w:t>macrophyllum</w:t>
      </w:r>
      <w:proofErr w:type="spellEnd"/>
      <w:r w:rsidR="00CD045F">
        <w:t>,</w:t>
      </w:r>
      <w:r w:rsidRPr="00416374">
        <w:rPr>
          <w:i/>
        </w:rPr>
        <w:t xml:space="preserve"> </w:t>
      </w:r>
      <w:proofErr w:type="spellStart"/>
      <w:r w:rsidRPr="00416374">
        <w:rPr>
          <w:i/>
        </w:rPr>
        <w:t>Populus</w:t>
      </w:r>
      <w:proofErr w:type="spellEnd"/>
      <w:r w:rsidRPr="00416374">
        <w:rPr>
          <w:i/>
        </w:rPr>
        <w:t xml:space="preserve"> balsamifera </w:t>
      </w:r>
      <w:r w:rsidRPr="00CD045F">
        <w:t>ssp</w:t>
      </w:r>
      <w:r w:rsidRPr="00416374">
        <w:rPr>
          <w:i/>
        </w:rPr>
        <w:t xml:space="preserve">. </w:t>
      </w:r>
      <w:proofErr w:type="spellStart"/>
      <w:r w:rsidRPr="00416374">
        <w:rPr>
          <w:i/>
        </w:rPr>
        <w:t>trichocarpa</w:t>
      </w:r>
      <w:proofErr w:type="spellEnd"/>
      <w:r w:rsidR="00CD045F">
        <w:t>,</w:t>
      </w:r>
      <w:r w:rsidRPr="00416374">
        <w:rPr>
          <w:i/>
        </w:rPr>
        <w:t xml:space="preserve"> Salix </w:t>
      </w:r>
      <w:proofErr w:type="spellStart"/>
      <w:r w:rsidRPr="00416374">
        <w:rPr>
          <w:i/>
        </w:rPr>
        <w:t>sitchensis</w:t>
      </w:r>
      <w:proofErr w:type="spellEnd"/>
      <w:r w:rsidR="00CD045F">
        <w:t>,</w:t>
      </w:r>
      <w:r w:rsidRPr="00416374">
        <w:rPr>
          <w:i/>
        </w:rPr>
        <w:t xml:space="preserve"> Salix </w:t>
      </w:r>
      <w:proofErr w:type="spellStart"/>
      <w:r w:rsidRPr="00416374">
        <w:rPr>
          <w:i/>
        </w:rPr>
        <w:t>lucida</w:t>
      </w:r>
      <w:proofErr w:type="spellEnd"/>
      <w:r w:rsidRPr="00416374">
        <w:rPr>
          <w:i/>
        </w:rPr>
        <w:t xml:space="preserve"> </w:t>
      </w:r>
      <w:r w:rsidRPr="00CD045F">
        <w:t>ssp</w:t>
      </w:r>
      <w:r w:rsidRPr="00416374">
        <w:rPr>
          <w:i/>
        </w:rPr>
        <w:t>. lasiandra</w:t>
      </w:r>
      <w:r w:rsidR="00CD045F">
        <w:t>,</w:t>
      </w:r>
      <w:r w:rsidRPr="00416374">
        <w:rPr>
          <w:i/>
        </w:rPr>
        <w:t xml:space="preserve"> </w:t>
      </w:r>
      <w:proofErr w:type="spellStart"/>
      <w:r w:rsidRPr="00416374">
        <w:rPr>
          <w:i/>
        </w:rPr>
        <w:t>Cornus</w:t>
      </w:r>
      <w:proofErr w:type="spellEnd"/>
      <w:r w:rsidRPr="00416374">
        <w:rPr>
          <w:i/>
        </w:rPr>
        <w:t xml:space="preserve"> </w:t>
      </w:r>
      <w:proofErr w:type="spellStart"/>
      <w:r w:rsidRPr="00416374">
        <w:rPr>
          <w:i/>
        </w:rPr>
        <w:t>sericea</w:t>
      </w:r>
      <w:proofErr w:type="spellEnd"/>
      <w:r w:rsidR="00CD045F">
        <w:t>,</w:t>
      </w:r>
      <w:r w:rsidRPr="00416374">
        <w:rPr>
          <w:i/>
        </w:rPr>
        <w:t xml:space="preserve"> </w:t>
      </w:r>
      <w:r w:rsidRPr="00CD045F">
        <w:t>and</w:t>
      </w:r>
      <w:r w:rsidRPr="00416374">
        <w:rPr>
          <w:i/>
        </w:rPr>
        <w:t xml:space="preserve"> </w:t>
      </w:r>
      <w:proofErr w:type="spellStart"/>
      <w:r w:rsidRPr="00416374">
        <w:rPr>
          <w:i/>
        </w:rPr>
        <w:t>Fraxinus</w:t>
      </w:r>
      <w:proofErr w:type="spellEnd"/>
      <w:r w:rsidRPr="00416374">
        <w:rPr>
          <w:i/>
        </w:rPr>
        <w:t xml:space="preserve"> </w:t>
      </w:r>
      <w:proofErr w:type="spellStart"/>
      <w:r w:rsidRPr="00416374">
        <w:rPr>
          <w:i/>
        </w:rPr>
        <w:t>latifolia</w:t>
      </w:r>
      <w:proofErr w:type="spellEnd"/>
      <w:r w:rsidRPr="00416374">
        <w:rPr>
          <w:i/>
        </w:rPr>
        <w:t xml:space="preserve"> </w:t>
      </w:r>
      <w:r>
        <w:t xml:space="preserve">(esp. in </w:t>
      </w:r>
      <w:r w:rsidR="00CD045F">
        <w:t>southwestern Washington</w:t>
      </w:r>
      <w:r>
        <w:t xml:space="preserve"> and the Willamette Valley). Conifers tend to increase with succession in the absence of major disturbance. </w:t>
      </w:r>
      <w:proofErr w:type="spellStart"/>
      <w:r w:rsidRPr="00416374">
        <w:rPr>
          <w:i/>
        </w:rPr>
        <w:t>Abies</w:t>
      </w:r>
      <w:proofErr w:type="spellEnd"/>
      <w:r w:rsidRPr="00416374">
        <w:rPr>
          <w:i/>
        </w:rPr>
        <w:t xml:space="preserve"> </w:t>
      </w:r>
      <w:proofErr w:type="spellStart"/>
      <w:r w:rsidRPr="00416374">
        <w:rPr>
          <w:i/>
        </w:rPr>
        <w:t>grandis</w:t>
      </w:r>
      <w:proofErr w:type="spellEnd"/>
      <w:r w:rsidR="00CD045F">
        <w:t>,</w:t>
      </w:r>
      <w:r w:rsidRPr="00416374">
        <w:rPr>
          <w:i/>
        </w:rPr>
        <w:t xml:space="preserve"> </w:t>
      </w:r>
      <w:proofErr w:type="spellStart"/>
      <w:r w:rsidRPr="00416374">
        <w:rPr>
          <w:i/>
        </w:rPr>
        <w:t>Pseudotsuga</w:t>
      </w:r>
      <w:proofErr w:type="spellEnd"/>
      <w:r w:rsidRPr="00416374">
        <w:rPr>
          <w:i/>
        </w:rPr>
        <w:t xml:space="preserve"> </w:t>
      </w:r>
      <w:proofErr w:type="spellStart"/>
      <w:r w:rsidRPr="00416374">
        <w:rPr>
          <w:i/>
        </w:rPr>
        <w:t>menziesii</w:t>
      </w:r>
      <w:proofErr w:type="spellEnd"/>
      <w:r w:rsidR="00CD045F">
        <w:t>,</w:t>
      </w:r>
      <w:r w:rsidRPr="00416374">
        <w:rPr>
          <w:i/>
        </w:rPr>
        <w:t xml:space="preserve"> </w:t>
      </w:r>
      <w:proofErr w:type="spellStart"/>
      <w:r w:rsidRPr="00416374">
        <w:rPr>
          <w:i/>
        </w:rPr>
        <w:t>Picea</w:t>
      </w:r>
      <w:proofErr w:type="spellEnd"/>
      <w:r w:rsidRPr="00416374">
        <w:rPr>
          <w:i/>
        </w:rPr>
        <w:t xml:space="preserve"> </w:t>
      </w:r>
      <w:proofErr w:type="spellStart"/>
      <w:r w:rsidRPr="00416374">
        <w:rPr>
          <w:i/>
        </w:rPr>
        <w:t>sitchensis</w:t>
      </w:r>
      <w:proofErr w:type="spellEnd"/>
      <w:r w:rsidR="00CD045F">
        <w:t>,</w:t>
      </w:r>
      <w:r w:rsidRPr="00416374">
        <w:rPr>
          <w:i/>
        </w:rPr>
        <w:t xml:space="preserve"> </w:t>
      </w:r>
      <w:r w:rsidRPr="00CD045F">
        <w:t>and</w:t>
      </w:r>
      <w:r w:rsidRPr="00416374">
        <w:rPr>
          <w:i/>
        </w:rPr>
        <w:t xml:space="preserve"> </w:t>
      </w:r>
      <w:proofErr w:type="spellStart"/>
      <w:r w:rsidRPr="00416374">
        <w:rPr>
          <w:i/>
        </w:rPr>
        <w:t>Thuja</w:t>
      </w:r>
      <w:proofErr w:type="spellEnd"/>
      <w:r w:rsidRPr="00416374">
        <w:rPr>
          <w:i/>
        </w:rPr>
        <w:t xml:space="preserve"> </w:t>
      </w:r>
      <w:proofErr w:type="spellStart"/>
      <w:r w:rsidRPr="00416374">
        <w:rPr>
          <w:i/>
        </w:rPr>
        <w:t>plicata</w:t>
      </w:r>
      <w:proofErr w:type="spellEnd"/>
      <w:r>
        <w:t xml:space="preserve"> are important. Very early successional stages can be sparsely vegetated or dominated by herbaceous vegetation.</w:t>
      </w:r>
      <w:r w:rsidR="00CD045F">
        <w:t xml:space="preserve"> </w:t>
      </w:r>
      <w:r>
        <w:t xml:space="preserve">Shrubs include </w:t>
      </w:r>
      <w:proofErr w:type="spellStart"/>
      <w:r w:rsidRPr="00416374">
        <w:rPr>
          <w:i/>
        </w:rPr>
        <w:t>Rubus</w:t>
      </w:r>
      <w:proofErr w:type="spellEnd"/>
      <w:r w:rsidRPr="00416374">
        <w:rPr>
          <w:i/>
        </w:rPr>
        <w:t xml:space="preserve"> </w:t>
      </w:r>
      <w:proofErr w:type="spellStart"/>
      <w:r w:rsidRPr="00416374">
        <w:rPr>
          <w:i/>
        </w:rPr>
        <w:t>spectabilis</w:t>
      </w:r>
      <w:proofErr w:type="spellEnd"/>
      <w:r w:rsidR="00CD045F">
        <w:t>,</w:t>
      </w:r>
      <w:r w:rsidRPr="00416374">
        <w:rPr>
          <w:i/>
        </w:rPr>
        <w:t xml:space="preserve"> </w:t>
      </w:r>
      <w:proofErr w:type="spellStart"/>
      <w:r w:rsidRPr="00416374">
        <w:rPr>
          <w:i/>
        </w:rPr>
        <w:t>Symphoricarpus</w:t>
      </w:r>
      <w:proofErr w:type="spellEnd"/>
      <w:r w:rsidRPr="00416374">
        <w:rPr>
          <w:i/>
        </w:rPr>
        <w:t xml:space="preserve"> </w:t>
      </w:r>
      <w:proofErr w:type="spellStart"/>
      <w:r w:rsidRPr="00416374">
        <w:rPr>
          <w:i/>
        </w:rPr>
        <w:t>albus</w:t>
      </w:r>
      <w:proofErr w:type="spellEnd"/>
      <w:r w:rsidR="00CD045F">
        <w:t>, and</w:t>
      </w:r>
      <w:r w:rsidRPr="00416374">
        <w:rPr>
          <w:i/>
        </w:rPr>
        <w:t xml:space="preserve"> </w:t>
      </w:r>
      <w:proofErr w:type="spellStart"/>
      <w:r w:rsidRPr="00416374">
        <w:rPr>
          <w:i/>
        </w:rPr>
        <w:t>Sambucus</w:t>
      </w:r>
      <w:proofErr w:type="spellEnd"/>
      <w:r w:rsidRPr="00416374">
        <w:rPr>
          <w:i/>
        </w:rPr>
        <w:t xml:space="preserve"> </w:t>
      </w:r>
      <w:proofErr w:type="spellStart"/>
      <w:r w:rsidRPr="00416374">
        <w:rPr>
          <w:i/>
        </w:rPr>
        <w:t>racemosa</w:t>
      </w:r>
      <w:proofErr w:type="spellEnd"/>
      <w:r w:rsidRPr="00416374">
        <w:rPr>
          <w:i/>
        </w:rPr>
        <w:t>.</w:t>
      </w:r>
    </w:p>
    <w:p w:rsidR="005F7031" w:rsidP="005F7031" w:rsidRDefault="005F7031" w14:paraId="0BD99A1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macrophyllum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Bigleaf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trichocarpa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Oregon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bl>
    <w:p>
      <w:r>
        <w:rPr>
          <w:sz w:val="16"/>
        </w:rPr>
        <w:t>Species names are from the NRCS PLANTS database. Check species codes at http://plants.usda.gov.</w:t>
      </w:r>
    </w:p>
    <w:p w:rsidR="005F7031" w:rsidP="005F7031" w:rsidRDefault="005F7031" w14:paraId="0EC287F7" w14:textId="77777777">
      <w:pPr>
        <w:pStyle w:val="InfoPara"/>
      </w:pPr>
      <w:r>
        <w:t>Disturbance Description</w:t>
      </w:r>
    </w:p>
    <w:p w:rsidR="005F7031" w:rsidP="005F7031" w:rsidRDefault="005F7031" w14:paraId="57E6C5BA" w14:textId="77777777">
      <w:r>
        <w:t>Riverine flooding and the succession that occurs after major flooding events are the major natural processes that drive this system.</w:t>
      </w:r>
    </w:p>
    <w:p w:rsidR="00CB5FCC" w:rsidP="005F7031" w:rsidRDefault="00CB5FCC" w14:paraId="6EE80A4A" w14:textId="77777777"/>
    <w:p w:rsidR="005F7031" w:rsidP="005F7031" w:rsidRDefault="005F7031" w14:paraId="4B3C56D9" w14:textId="4A0915A5">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755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755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7031" w:rsidP="005F7031" w:rsidRDefault="005F7031" w14:paraId="0422FC84" w14:textId="77777777">
      <w:pPr>
        <w:pStyle w:val="InfoPara"/>
      </w:pPr>
      <w:r>
        <w:t>Scale Description</w:t>
      </w:r>
    </w:p>
    <w:p w:rsidR="005F7031" w:rsidP="005F7031" w:rsidRDefault="005F7031" w14:paraId="4D3E0362" w14:textId="2B89FCF7">
      <w:r>
        <w:t xml:space="preserve">Willamette </w:t>
      </w:r>
      <w:r w:rsidR="00CD045F">
        <w:t>V</w:t>
      </w:r>
      <w:r>
        <w:t xml:space="preserve">alley is warmer and has more ash. More cedar in Willamette </w:t>
      </w:r>
      <w:r w:rsidR="00CD045F">
        <w:t>V</w:t>
      </w:r>
      <w:r>
        <w:t xml:space="preserve">alley than other </w:t>
      </w:r>
      <w:r w:rsidR="00DB773B">
        <w:t>c</w:t>
      </w:r>
      <w:r>
        <w:t>onifers</w:t>
      </w:r>
      <w:r w:rsidR="00CD045F">
        <w:t>;</w:t>
      </w:r>
      <w:r>
        <w:t xml:space="preserve"> </w:t>
      </w:r>
      <w:r w:rsidR="00CD045F">
        <w:t>b</w:t>
      </w:r>
      <w:r>
        <w:t>ut, there was more burning and agriculture, and less flooding.</w:t>
      </w:r>
    </w:p>
    <w:p w:rsidR="005F7031" w:rsidP="005F7031" w:rsidRDefault="005F7031" w14:paraId="63C265CC" w14:textId="77777777">
      <w:pPr>
        <w:pStyle w:val="InfoPara"/>
      </w:pPr>
      <w:r>
        <w:t>Adjacency or Identification Concerns</w:t>
      </w:r>
    </w:p>
    <w:p w:rsidR="005F7031" w:rsidP="005F7031" w:rsidRDefault="005F7031" w14:paraId="33C83394" w14:textId="77777777">
      <w:r>
        <w:t>Oak-PSME types might be adjacent in the foothills, and Willamette Valley grasslands and oak savannas could be adjacent in most of the range of this type.</w:t>
      </w:r>
    </w:p>
    <w:p w:rsidR="005F7031" w:rsidP="005F7031" w:rsidRDefault="005F7031" w14:paraId="226F80E5" w14:textId="77777777">
      <w:pPr>
        <w:pStyle w:val="InfoPara"/>
      </w:pPr>
      <w:r>
        <w:t>Issues or Problems</w:t>
      </w:r>
    </w:p>
    <w:p w:rsidR="005F7031" w:rsidP="005F7031" w:rsidRDefault="005F7031" w14:paraId="2AB099A6" w14:textId="77777777">
      <w:r>
        <w:t>Conifer-dominated types are now very rare and not well described.</w:t>
      </w:r>
    </w:p>
    <w:p w:rsidR="005F7031" w:rsidP="005F7031" w:rsidRDefault="005F7031" w14:paraId="54034195" w14:textId="77777777">
      <w:pPr>
        <w:pStyle w:val="InfoPara"/>
      </w:pPr>
      <w:r>
        <w:t>Native Uncharacteristic Conditions</w:t>
      </w:r>
    </w:p>
    <w:p w:rsidR="005F7031" w:rsidP="005F7031" w:rsidRDefault="005F7031" w14:paraId="1BF7C786" w14:textId="77777777"/>
    <w:p w:rsidR="005F7031" w:rsidP="005F7031" w:rsidRDefault="005F7031" w14:paraId="0BAE23B8" w14:textId="77777777">
      <w:pPr>
        <w:pStyle w:val="InfoPara"/>
      </w:pPr>
      <w:r>
        <w:t>Comments</w:t>
      </w:r>
    </w:p>
    <w:p w:rsidR="00DB773B" w:rsidP="005F7031" w:rsidRDefault="00CD045F" w14:paraId="01584084" w14:textId="75C44AF6">
      <w:r>
        <w:t xml:space="preserve">Map zones </w:t>
      </w:r>
      <w:r w:rsidR="00DB773B">
        <w:t>1, 2</w:t>
      </w:r>
      <w:r>
        <w:t>,</w:t>
      </w:r>
      <w:r w:rsidR="00DB773B">
        <w:t xml:space="preserve"> and 7</w:t>
      </w:r>
      <w:r w:rsidRPr="00DF2600" w:rsidR="00DB773B">
        <w:t xml:space="preserve"> were combined during </w:t>
      </w:r>
      <w:r>
        <w:t xml:space="preserve">the </w:t>
      </w:r>
      <w:r w:rsidRPr="00DF2600" w:rsidR="00DB773B">
        <w:t xml:space="preserve">2015 </w:t>
      </w:r>
      <w:r>
        <w:t>Biophysical Setting</w:t>
      </w:r>
      <w:r w:rsidRPr="00DF2600" w:rsidR="00DB773B">
        <w:t xml:space="preserve"> Review.</w:t>
      </w:r>
    </w:p>
    <w:p w:rsidR="0011413C" w:rsidP="005F7031" w:rsidRDefault="0011413C" w14:paraId="5935FCBA" w14:textId="072D44AA"/>
    <w:p w:rsidR="0011413C" w:rsidP="005F7031" w:rsidRDefault="0011413C" w14:paraId="6EAFE01B" w14:textId="067CB1A3">
      <w:r>
        <w:t>Wind/weather/stress represent flooding in this model.</w:t>
      </w:r>
    </w:p>
    <w:p w:rsidR="00DB773B" w:rsidP="005F7031" w:rsidRDefault="00DB773B" w14:paraId="3D93BE30" w14:textId="77777777"/>
    <w:p w:rsidR="005F7031" w:rsidP="005F7031" w:rsidRDefault="005F7031" w14:paraId="329CFAA0" w14:textId="237525C6">
      <w:r>
        <w:t xml:space="preserve">A </w:t>
      </w:r>
      <w:r w:rsidR="0011413C">
        <w:t xml:space="preserve">LANDFIRE National </w:t>
      </w:r>
      <w:r>
        <w:t>reviewer commented that there is concer</w:t>
      </w:r>
      <w:r w:rsidR="00DB773B">
        <w:t>n that low</w:t>
      </w:r>
      <w:r w:rsidR="00CD045F">
        <w:t>-</w:t>
      </w:r>
      <w:r w:rsidR="00DB773B">
        <w:t>elevation grand fir</w:t>
      </w:r>
      <w:r>
        <w:t xml:space="preserve"> </w:t>
      </w:r>
      <w:r w:rsidR="00CD045F">
        <w:t xml:space="preserve">is </w:t>
      </w:r>
      <w:r>
        <w:t>being heavily impacted by the balsam woolly adelgid and that large grand firs are disappearing as a component of these stands. In sites in the Willamette Valley, balsam woolly adelgid, a non-native invasive insect, is eliminating the large grand fir in many of these stands.</w:t>
      </w:r>
      <w:r w:rsidR="00CD045F">
        <w:t xml:space="preserve"> </w:t>
      </w:r>
      <w:r>
        <w:t>This may push it into a different s-class, but this is dependent on the proportion of grand fir in the stand.</w:t>
      </w:r>
      <w:r w:rsidR="00CD045F">
        <w:t xml:space="preserve"> </w:t>
      </w:r>
      <w:r>
        <w:t xml:space="preserve">With lesser amounts of grand fir, </w:t>
      </w:r>
      <w:r w:rsidR="00CD045F">
        <w:t xml:space="preserve">the result </w:t>
      </w:r>
      <w:r>
        <w:t xml:space="preserve">may just be a change in stand composition. </w:t>
      </w:r>
      <w:r w:rsidR="00CD045F">
        <w:t>S</w:t>
      </w:r>
      <w:r>
        <w:t xml:space="preserve">everity may vary </w:t>
      </w:r>
      <w:r w:rsidR="00CD045F">
        <w:t xml:space="preserve">among </w:t>
      </w:r>
      <w:r>
        <w:t>stands because of variables we do</w:t>
      </w:r>
      <w:r w:rsidR="00CD045F">
        <w:t xml:space="preserve"> </w:t>
      </w:r>
      <w:r>
        <w:t>n</w:t>
      </w:r>
      <w:r w:rsidR="00CD045F">
        <w:t>o</w:t>
      </w:r>
      <w:r>
        <w:t>t understand, but the impact on the stand is probably most dependent on the proportion of grand fir in the stand.</w:t>
      </w:r>
    </w:p>
    <w:p w:rsidR="001131DD" w:rsidP="005F7031" w:rsidRDefault="001131DD" w14:paraId="0A8DD18B" w14:textId="77777777"/>
    <w:p w:rsidR="005F7031" w:rsidP="005F7031" w:rsidRDefault="005F7031" w14:paraId="2500F6E7" w14:textId="77777777">
      <w:pPr>
        <w:pStyle w:val="ReportSection"/>
      </w:pPr>
      <w:r>
        <w:t>Succession Classes</w:t>
      </w:r>
    </w:p>
    <w:p w:rsidR="005F7031" w:rsidP="005F7031" w:rsidRDefault="005F7031" w14:paraId="310CD35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7031" w:rsidP="005F7031" w:rsidRDefault="005F7031" w14:paraId="54154949"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F7031" w:rsidP="005F7031" w:rsidRDefault="005F7031" w14:paraId="66FEF6C7" w14:textId="77777777"/>
    <w:p w:rsidR="005F7031" w:rsidP="005F7031" w:rsidRDefault="005F7031" w14:paraId="5E4E29E6" w14:textId="77777777">
      <w:pPr>
        <w:pStyle w:val="SClassInfoPara"/>
      </w:pPr>
      <w:r>
        <w:t>Indicator Species</w:t>
      </w:r>
    </w:p>
    <w:tbl>
      <w:tblPr>
        <w:tblW w:w="91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924"/>
        <w:gridCol w:w="2100"/>
        <w:gridCol w:w="1956"/>
      </w:tblGrid>
      <w:tr w:rsidRPr="005F7031" w:rsidR="005F7031" w:rsidTr="005F7031" w14:paraId="57CD88B4" w14:textId="77777777">
        <w:tc>
          <w:tcPr>
            <w:tcW w:w="1140" w:type="dxa"/>
            <w:tcBorders>
              <w:top w:val="single" w:color="auto" w:sz="2" w:space="0"/>
              <w:bottom w:val="single" w:color="000000" w:sz="12" w:space="0"/>
            </w:tcBorders>
            <w:shd w:val="clear" w:color="auto" w:fill="auto"/>
          </w:tcPr>
          <w:p w:rsidRPr="005F7031" w:rsidR="005F7031" w:rsidP="001032DB" w:rsidRDefault="005F7031" w14:paraId="77AA5530" w14:textId="77777777">
            <w:pPr>
              <w:rPr>
                <w:b/>
                <w:bCs/>
              </w:rPr>
            </w:pPr>
            <w:r w:rsidRPr="005F7031">
              <w:rPr>
                <w:b/>
                <w:bCs/>
              </w:rPr>
              <w:t>Symbol</w:t>
            </w:r>
          </w:p>
        </w:tc>
        <w:tc>
          <w:tcPr>
            <w:tcW w:w="3924" w:type="dxa"/>
            <w:tcBorders>
              <w:top w:val="single" w:color="auto" w:sz="2" w:space="0"/>
              <w:bottom w:val="single" w:color="000000" w:sz="12" w:space="0"/>
            </w:tcBorders>
            <w:shd w:val="clear" w:color="auto" w:fill="auto"/>
          </w:tcPr>
          <w:p w:rsidRPr="005F7031" w:rsidR="005F7031" w:rsidP="001032DB" w:rsidRDefault="005F7031" w14:paraId="5C92FD35" w14:textId="77777777">
            <w:pPr>
              <w:rPr>
                <w:b/>
                <w:bCs/>
              </w:rPr>
            </w:pPr>
            <w:r w:rsidRPr="005F7031">
              <w:rPr>
                <w:b/>
                <w:bCs/>
              </w:rPr>
              <w:t>Scientific Name</w:t>
            </w:r>
          </w:p>
        </w:tc>
        <w:tc>
          <w:tcPr>
            <w:tcW w:w="2100" w:type="dxa"/>
            <w:tcBorders>
              <w:top w:val="single" w:color="auto" w:sz="2" w:space="0"/>
              <w:bottom w:val="single" w:color="000000" w:sz="12" w:space="0"/>
            </w:tcBorders>
            <w:shd w:val="clear" w:color="auto" w:fill="auto"/>
          </w:tcPr>
          <w:p w:rsidRPr="005F7031" w:rsidR="005F7031" w:rsidP="001032DB" w:rsidRDefault="005F7031" w14:paraId="0E08D451" w14:textId="77777777">
            <w:pPr>
              <w:rPr>
                <w:b/>
                <w:bCs/>
              </w:rPr>
            </w:pPr>
            <w:r w:rsidRPr="005F7031">
              <w:rPr>
                <w:b/>
                <w:bCs/>
              </w:rPr>
              <w:t>Common Name</w:t>
            </w:r>
          </w:p>
        </w:tc>
        <w:tc>
          <w:tcPr>
            <w:tcW w:w="1956" w:type="dxa"/>
            <w:tcBorders>
              <w:top w:val="single" w:color="auto" w:sz="2" w:space="0"/>
              <w:bottom w:val="single" w:color="000000" w:sz="12" w:space="0"/>
            </w:tcBorders>
            <w:shd w:val="clear" w:color="auto" w:fill="auto"/>
          </w:tcPr>
          <w:p w:rsidRPr="005F7031" w:rsidR="005F7031" w:rsidP="001032DB" w:rsidRDefault="005F7031" w14:paraId="03C5D6C9" w14:textId="77777777">
            <w:pPr>
              <w:rPr>
                <w:b/>
                <w:bCs/>
              </w:rPr>
            </w:pPr>
            <w:r w:rsidRPr="005F7031">
              <w:rPr>
                <w:b/>
                <w:bCs/>
              </w:rPr>
              <w:t>Canopy Position</w:t>
            </w:r>
          </w:p>
        </w:tc>
      </w:tr>
      <w:tr w:rsidRPr="005F7031" w:rsidR="005F7031" w:rsidTr="005F7031" w14:paraId="2C00EC98" w14:textId="77777777">
        <w:tc>
          <w:tcPr>
            <w:tcW w:w="1140" w:type="dxa"/>
            <w:tcBorders>
              <w:top w:val="single" w:color="000000" w:sz="12" w:space="0"/>
            </w:tcBorders>
            <w:shd w:val="clear" w:color="auto" w:fill="auto"/>
          </w:tcPr>
          <w:p w:rsidRPr="005F7031" w:rsidR="005F7031" w:rsidP="001032DB" w:rsidRDefault="005F7031" w14:paraId="03023743" w14:textId="77777777">
            <w:pPr>
              <w:rPr>
                <w:bCs/>
              </w:rPr>
            </w:pPr>
            <w:r w:rsidRPr="005F7031">
              <w:rPr>
                <w:bCs/>
              </w:rPr>
              <w:lastRenderedPageBreak/>
              <w:t>SALIX</w:t>
            </w:r>
          </w:p>
        </w:tc>
        <w:tc>
          <w:tcPr>
            <w:tcW w:w="3924" w:type="dxa"/>
            <w:tcBorders>
              <w:top w:val="single" w:color="000000" w:sz="12" w:space="0"/>
            </w:tcBorders>
            <w:shd w:val="clear" w:color="auto" w:fill="auto"/>
          </w:tcPr>
          <w:p w:rsidRPr="005F7031" w:rsidR="005F7031" w:rsidP="001032DB" w:rsidRDefault="005F7031" w14:paraId="070EBEF7" w14:textId="77777777">
            <w:r w:rsidRPr="005F7031">
              <w:t>Salix</w:t>
            </w:r>
          </w:p>
        </w:tc>
        <w:tc>
          <w:tcPr>
            <w:tcW w:w="2100" w:type="dxa"/>
            <w:tcBorders>
              <w:top w:val="single" w:color="000000" w:sz="12" w:space="0"/>
            </w:tcBorders>
            <w:shd w:val="clear" w:color="auto" w:fill="auto"/>
          </w:tcPr>
          <w:p w:rsidRPr="005F7031" w:rsidR="005F7031" w:rsidP="001032DB" w:rsidRDefault="005F7031" w14:paraId="5BC0B0FE" w14:textId="77777777">
            <w:r w:rsidRPr="005F7031">
              <w:t>Willow</w:t>
            </w:r>
          </w:p>
        </w:tc>
        <w:tc>
          <w:tcPr>
            <w:tcW w:w="1956" w:type="dxa"/>
            <w:tcBorders>
              <w:top w:val="single" w:color="000000" w:sz="12" w:space="0"/>
            </w:tcBorders>
            <w:shd w:val="clear" w:color="auto" w:fill="auto"/>
          </w:tcPr>
          <w:p w:rsidRPr="005F7031" w:rsidR="005F7031" w:rsidP="001032DB" w:rsidRDefault="005F7031" w14:paraId="0A52F801" w14:textId="77777777">
            <w:r w:rsidRPr="005F7031">
              <w:t>Middle</w:t>
            </w:r>
          </w:p>
        </w:tc>
      </w:tr>
      <w:tr w:rsidRPr="005F7031" w:rsidR="005F7031" w:rsidTr="005F7031" w14:paraId="770171AB" w14:textId="77777777">
        <w:tc>
          <w:tcPr>
            <w:tcW w:w="1140" w:type="dxa"/>
            <w:shd w:val="clear" w:color="auto" w:fill="auto"/>
          </w:tcPr>
          <w:p w:rsidRPr="005F7031" w:rsidR="005F7031" w:rsidP="001032DB" w:rsidRDefault="005F7031" w14:paraId="3A815FD5" w14:textId="77777777">
            <w:pPr>
              <w:rPr>
                <w:bCs/>
              </w:rPr>
            </w:pPr>
            <w:r w:rsidRPr="005F7031">
              <w:rPr>
                <w:bCs/>
              </w:rPr>
              <w:t>ALRU2</w:t>
            </w:r>
          </w:p>
        </w:tc>
        <w:tc>
          <w:tcPr>
            <w:tcW w:w="3924" w:type="dxa"/>
            <w:shd w:val="clear" w:color="auto" w:fill="auto"/>
          </w:tcPr>
          <w:p w:rsidRPr="005F7031" w:rsidR="005F7031" w:rsidP="001032DB" w:rsidRDefault="005F7031" w14:paraId="10463557" w14:textId="77777777">
            <w:proofErr w:type="spellStart"/>
            <w:r w:rsidRPr="005F7031">
              <w:t>Alnus</w:t>
            </w:r>
            <w:proofErr w:type="spellEnd"/>
            <w:r w:rsidRPr="005F7031">
              <w:t xml:space="preserve"> </w:t>
            </w:r>
            <w:proofErr w:type="spellStart"/>
            <w:r w:rsidRPr="005F7031">
              <w:t>rubra</w:t>
            </w:r>
            <w:proofErr w:type="spellEnd"/>
          </w:p>
        </w:tc>
        <w:tc>
          <w:tcPr>
            <w:tcW w:w="2100" w:type="dxa"/>
            <w:shd w:val="clear" w:color="auto" w:fill="auto"/>
          </w:tcPr>
          <w:p w:rsidRPr="005F7031" w:rsidR="005F7031" w:rsidP="001032DB" w:rsidRDefault="005F7031" w14:paraId="7078FE9A" w14:textId="77777777">
            <w:r w:rsidRPr="005F7031">
              <w:t>Red alder</w:t>
            </w:r>
          </w:p>
        </w:tc>
        <w:tc>
          <w:tcPr>
            <w:tcW w:w="1956" w:type="dxa"/>
            <w:shd w:val="clear" w:color="auto" w:fill="auto"/>
          </w:tcPr>
          <w:p w:rsidRPr="005F7031" w:rsidR="005F7031" w:rsidP="001032DB" w:rsidRDefault="005F7031" w14:paraId="6CCC5C65" w14:textId="77777777">
            <w:r w:rsidRPr="005F7031">
              <w:t>Mid-Upper</w:t>
            </w:r>
          </w:p>
        </w:tc>
      </w:tr>
      <w:tr w:rsidRPr="005F7031" w:rsidR="005F7031" w:rsidTr="005F7031" w14:paraId="3186BC13" w14:textId="77777777">
        <w:tc>
          <w:tcPr>
            <w:tcW w:w="1140" w:type="dxa"/>
            <w:shd w:val="clear" w:color="auto" w:fill="auto"/>
          </w:tcPr>
          <w:p w:rsidRPr="005F7031" w:rsidR="005F7031" w:rsidP="001032DB" w:rsidRDefault="005F7031" w14:paraId="0D72AB61" w14:textId="77777777">
            <w:pPr>
              <w:rPr>
                <w:bCs/>
              </w:rPr>
            </w:pPr>
            <w:r w:rsidRPr="005F7031">
              <w:rPr>
                <w:bCs/>
              </w:rPr>
              <w:t>POBAT</w:t>
            </w:r>
          </w:p>
        </w:tc>
        <w:tc>
          <w:tcPr>
            <w:tcW w:w="3924" w:type="dxa"/>
            <w:shd w:val="clear" w:color="auto" w:fill="auto"/>
          </w:tcPr>
          <w:p w:rsidRPr="005F7031" w:rsidR="005F7031" w:rsidP="001032DB" w:rsidRDefault="005F7031" w14:paraId="03255E44" w14:textId="77777777">
            <w:proofErr w:type="spellStart"/>
            <w:r w:rsidRPr="005F7031">
              <w:t>Populus</w:t>
            </w:r>
            <w:proofErr w:type="spellEnd"/>
            <w:r w:rsidRPr="005F7031">
              <w:t xml:space="preserve"> balsamifera ssp. </w:t>
            </w:r>
            <w:proofErr w:type="spellStart"/>
            <w:r w:rsidRPr="005F7031">
              <w:t>trichocarpa</w:t>
            </w:r>
            <w:proofErr w:type="spellEnd"/>
          </w:p>
        </w:tc>
        <w:tc>
          <w:tcPr>
            <w:tcW w:w="2100" w:type="dxa"/>
            <w:shd w:val="clear" w:color="auto" w:fill="auto"/>
          </w:tcPr>
          <w:p w:rsidRPr="005F7031" w:rsidR="005F7031" w:rsidP="001032DB" w:rsidRDefault="005F7031" w14:paraId="4B9E08C1" w14:textId="77777777">
            <w:r w:rsidRPr="005F7031">
              <w:t>Black cottonwood</w:t>
            </w:r>
          </w:p>
        </w:tc>
        <w:tc>
          <w:tcPr>
            <w:tcW w:w="1956" w:type="dxa"/>
            <w:shd w:val="clear" w:color="auto" w:fill="auto"/>
          </w:tcPr>
          <w:p w:rsidRPr="005F7031" w:rsidR="005F7031" w:rsidP="001032DB" w:rsidRDefault="005F7031" w14:paraId="08C2BAD9" w14:textId="77777777">
            <w:r w:rsidRPr="005F7031">
              <w:t>Upper</w:t>
            </w:r>
          </w:p>
        </w:tc>
      </w:tr>
    </w:tbl>
    <w:p w:rsidR="005F7031" w:rsidP="005F7031" w:rsidRDefault="005F7031" w14:paraId="18E9E2F2" w14:textId="77777777"/>
    <w:p w:rsidR="005F7031" w:rsidP="005F7031" w:rsidRDefault="005F7031" w14:paraId="5FB420AC" w14:textId="77777777">
      <w:pPr>
        <w:pStyle w:val="SClassInfoPara"/>
      </w:pPr>
      <w:r>
        <w:t>Description</w:t>
      </w:r>
    </w:p>
    <w:p w:rsidR="005F7031" w:rsidP="005F7031" w:rsidRDefault="005F7031" w14:paraId="1C56609F" w14:textId="6036E47C">
      <w:r>
        <w:t xml:space="preserve">Immediate post-disturbance responses are dependent on pre-disturbance vegetation composition. </w:t>
      </w:r>
      <w:proofErr w:type="gramStart"/>
      <w:r>
        <w:t>Typically</w:t>
      </w:r>
      <w:proofErr w:type="gramEnd"/>
      <w:r>
        <w:t xml:space="preserve"> tree dominated, but shrubs may co-dominate. Composition highly variable.</w:t>
      </w:r>
      <w:r w:rsidR="00CD045F">
        <w:t xml:space="preserve"> </w:t>
      </w:r>
    </w:p>
    <w:p w:rsidR="005F7031" w:rsidP="005F7031" w:rsidRDefault="005F7031" w14:paraId="38C56A16" w14:textId="77777777"/>
    <w:p>
      <w:r>
        <w:rPr>
          <w:i/>
          <w:u w:val="single"/>
        </w:rPr>
        <w:t>Maximum Tree Size Class</w:t>
      </w:r>
      <w:br/>
      <w:r>
        <w:t>Pole 5-9" DBH</w:t>
      </w:r>
    </w:p>
    <w:p w:rsidR="005F7031" w:rsidP="005F7031" w:rsidRDefault="005F7031" w14:paraId="08839BEC" w14:textId="77777777">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F7031" w:rsidP="005F7031" w:rsidRDefault="005F7031" w14:paraId="74D1237C" w14:textId="77777777"/>
    <w:p w:rsidR="005F7031" w:rsidP="005F7031" w:rsidRDefault="005F7031" w14:paraId="164B461C"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924"/>
        <w:gridCol w:w="2100"/>
        <w:gridCol w:w="1956"/>
      </w:tblGrid>
      <w:tr w:rsidRPr="005F7031" w:rsidR="005F7031" w:rsidTr="005F7031" w14:paraId="366FF54C" w14:textId="77777777">
        <w:tc>
          <w:tcPr>
            <w:tcW w:w="1164" w:type="dxa"/>
            <w:tcBorders>
              <w:top w:val="single" w:color="auto" w:sz="2" w:space="0"/>
              <w:bottom w:val="single" w:color="000000" w:sz="12" w:space="0"/>
            </w:tcBorders>
            <w:shd w:val="clear" w:color="auto" w:fill="auto"/>
          </w:tcPr>
          <w:p w:rsidRPr="005F7031" w:rsidR="005F7031" w:rsidP="00477A57" w:rsidRDefault="005F7031" w14:paraId="60CD4F9A" w14:textId="77777777">
            <w:pPr>
              <w:rPr>
                <w:b/>
                <w:bCs/>
              </w:rPr>
            </w:pPr>
            <w:r w:rsidRPr="005F7031">
              <w:rPr>
                <w:b/>
                <w:bCs/>
              </w:rPr>
              <w:t>Symbol</w:t>
            </w:r>
          </w:p>
        </w:tc>
        <w:tc>
          <w:tcPr>
            <w:tcW w:w="3924" w:type="dxa"/>
            <w:tcBorders>
              <w:top w:val="single" w:color="auto" w:sz="2" w:space="0"/>
              <w:bottom w:val="single" w:color="000000" w:sz="12" w:space="0"/>
            </w:tcBorders>
            <w:shd w:val="clear" w:color="auto" w:fill="auto"/>
          </w:tcPr>
          <w:p w:rsidRPr="005F7031" w:rsidR="005F7031" w:rsidP="00477A57" w:rsidRDefault="005F7031" w14:paraId="3F739FF6" w14:textId="77777777">
            <w:pPr>
              <w:rPr>
                <w:b/>
                <w:bCs/>
              </w:rPr>
            </w:pPr>
            <w:r w:rsidRPr="005F7031">
              <w:rPr>
                <w:b/>
                <w:bCs/>
              </w:rPr>
              <w:t>Scientific Name</w:t>
            </w:r>
          </w:p>
        </w:tc>
        <w:tc>
          <w:tcPr>
            <w:tcW w:w="2100" w:type="dxa"/>
            <w:tcBorders>
              <w:top w:val="single" w:color="auto" w:sz="2" w:space="0"/>
              <w:bottom w:val="single" w:color="000000" w:sz="12" w:space="0"/>
            </w:tcBorders>
            <w:shd w:val="clear" w:color="auto" w:fill="auto"/>
          </w:tcPr>
          <w:p w:rsidRPr="005F7031" w:rsidR="005F7031" w:rsidP="00477A57" w:rsidRDefault="005F7031" w14:paraId="51CC721D" w14:textId="77777777">
            <w:pPr>
              <w:rPr>
                <w:b/>
                <w:bCs/>
              </w:rPr>
            </w:pPr>
            <w:r w:rsidRPr="005F7031">
              <w:rPr>
                <w:b/>
                <w:bCs/>
              </w:rPr>
              <w:t>Common Name</w:t>
            </w:r>
          </w:p>
        </w:tc>
        <w:tc>
          <w:tcPr>
            <w:tcW w:w="1956" w:type="dxa"/>
            <w:tcBorders>
              <w:top w:val="single" w:color="auto" w:sz="2" w:space="0"/>
              <w:bottom w:val="single" w:color="000000" w:sz="12" w:space="0"/>
            </w:tcBorders>
            <w:shd w:val="clear" w:color="auto" w:fill="auto"/>
          </w:tcPr>
          <w:p w:rsidRPr="005F7031" w:rsidR="005F7031" w:rsidP="00477A57" w:rsidRDefault="005F7031" w14:paraId="2B42A2E5" w14:textId="77777777">
            <w:pPr>
              <w:rPr>
                <w:b/>
                <w:bCs/>
              </w:rPr>
            </w:pPr>
            <w:r w:rsidRPr="005F7031">
              <w:rPr>
                <w:b/>
                <w:bCs/>
              </w:rPr>
              <w:t>Canopy Position</w:t>
            </w:r>
          </w:p>
        </w:tc>
      </w:tr>
      <w:tr w:rsidRPr="005F7031" w:rsidR="005F7031" w:rsidTr="005F7031" w14:paraId="1877823B" w14:textId="77777777">
        <w:tc>
          <w:tcPr>
            <w:tcW w:w="1164" w:type="dxa"/>
            <w:tcBorders>
              <w:top w:val="single" w:color="000000" w:sz="12" w:space="0"/>
            </w:tcBorders>
            <w:shd w:val="clear" w:color="auto" w:fill="auto"/>
          </w:tcPr>
          <w:p w:rsidRPr="005F7031" w:rsidR="005F7031" w:rsidP="00477A57" w:rsidRDefault="005F7031" w14:paraId="002230BE" w14:textId="77777777">
            <w:pPr>
              <w:rPr>
                <w:bCs/>
              </w:rPr>
            </w:pPr>
            <w:r w:rsidRPr="005F7031">
              <w:rPr>
                <w:bCs/>
              </w:rPr>
              <w:t>ACMA3</w:t>
            </w:r>
          </w:p>
        </w:tc>
        <w:tc>
          <w:tcPr>
            <w:tcW w:w="3924" w:type="dxa"/>
            <w:tcBorders>
              <w:top w:val="single" w:color="000000" w:sz="12" w:space="0"/>
            </w:tcBorders>
            <w:shd w:val="clear" w:color="auto" w:fill="auto"/>
          </w:tcPr>
          <w:p w:rsidRPr="005F7031" w:rsidR="005F7031" w:rsidP="00477A57" w:rsidRDefault="005F7031" w14:paraId="3AB48B1E" w14:textId="77777777">
            <w:r w:rsidRPr="005F7031">
              <w:t xml:space="preserve">Acer </w:t>
            </w:r>
            <w:proofErr w:type="spellStart"/>
            <w:r w:rsidRPr="005F7031">
              <w:t>macrophyllum</w:t>
            </w:r>
            <w:proofErr w:type="spellEnd"/>
          </w:p>
        </w:tc>
        <w:tc>
          <w:tcPr>
            <w:tcW w:w="2100" w:type="dxa"/>
            <w:tcBorders>
              <w:top w:val="single" w:color="000000" w:sz="12" w:space="0"/>
            </w:tcBorders>
            <w:shd w:val="clear" w:color="auto" w:fill="auto"/>
          </w:tcPr>
          <w:p w:rsidRPr="005F7031" w:rsidR="005F7031" w:rsidP="00477A57" w:rsidRDefault="005F7031" w14:paraId="3B49CA2D" w14:textId="77777777">
            <w:r w:rsidRPr="005F7031">
              <w:t>Bigleaf maple</w:t>
            </w:r>
          </w:p>
        </w:tc>
        <w:tc>
          <w:tcPr>
            <w:tcW w:w="1956" w:type="dxa"/>
            <w:tcBorders>
              <w:top w:val="single" w:color="000000" w:sz="12" w:space="0"/>
            </w:tcBorders>
            <w:shd w:val="clear" w:color="auto" w:fill="auto"/>
          </w:tcPr>
          <w:p w:rsidRPr="005F7031" w:rsidR="005F7031" w:rsidP="00477A57" w:rsidRDefault="005F7031" w14:paraId="18DE0521" w14:textId="77777777">
            <w:r w:rsidRPr="005F7031">
              <w:t>Upper</w:t>
            </w:r>
          </w:p>
        </w:tc>
      </w:tr>
      <w:tr w:rsidRPr="005F7031" w:rsidR="005F7031" w:rsidTr="005F7031" w14:paraId="618D0D7B" w14:textId="77777777">
        <w:tc>
          <w:tcPr>
            <w:tcW w:w="1164" w:type="dxa"/>
            <w:shd w:val="clear" w:color="auto" w:fill="auto"/>
          </w:tcPr>
          <w:p w:rsidRPr="005F7031" w:rsidR="005F7031" w:rsidP="00477A57" w:rsidRDefault="005F7031" w14:paraId="3BCBD099" w14:textId="77777777">
            <w:pPr>
              <w:rPr>
                <w:bCs/>
              </w:rPr>
            </w:pPr>
            <w:r w:rsidRPr="005F7031">
              <w:rPr>
                <w:bCs/>
              </w:rPr>
              <w:t>ALRU2</w:t>
            </w:r>
          </w:p>
        </w:tc>
        <w:tc>
          <w:tcPr>
            <w:tcW w:w="3924" w:type="dxa"/>
            <w:shd w:val="clear" w:color="auto" w:fill="auto"/>
          </w:tcPr>
          <w:p w:rsidRPr="005F7031" w:rsidR="005F7031" w:rsidP="00477A57" w:rsidRDefault="005F7031" w14:paraId="150E5C25" w14:textId="77777777">
            <w:proofErr w:type="spellStart"/>
            <w:r w:rsidRPr="005F7031">
              <w:t>Alnus</w:t>
            </w:r>
            <w:proofErr w:type="spellEnd"/>
            <w:r w:rsidRPr="005F7031">
              <w:t xml:space="preserve"> </w:t>
            </w:r>
            <w:proofErr w:type="spellStart"/>
            <w:r w:rsidRPr="005F7031">
              <w:t>rubra</w:t>
            </w:r>
            <w:proofErr w:type="spellEnd"/>
          </w:p>
        </w:tc>
        <w:tc>
          <w:tcPr>
            <w:tcW w:w="2100" w:type="dxa"/>
            <w:shd w:val="clear" w:color="auto" w:fill="auto"/>
          </w:tcPr>
          <w:p w:rsidRPr="005F7031" w:rsidR="005F7031" w:rsidP="00477A57" w:rsidRDefault="005F7031" w14:paraId="62F1B3C2" w14:textId="77777777">
            <w:r w:rsidRPr="005F7031">
              <w:t>Red alder</w:t>
            </w:r>
          </w:p>
        </w:tc>
        <w:tc>
          <w:tcPr>
            <w:tcW w:w="1956" w:type="dxa"/>
            <w:shd w:val="clear" w:color="auto" w:fill="auto"/>
          </w:tcPr>
          <w:p w:rsidRPr="005F7031" w:rsidR="005F7031" w:rsidP="00477A57" w:rsidRDefault="005F7031" w14:paraId="6D89FBC8" w14:textId="77777777">
            <w:r w:rsidRPr="005F7031">
              <w:t>Mid-Upper</w:t>
            </w:r>
          </w:p>
        </w:tc>
      </w:tr>
      <w:tr w:rsidRPr="005F7031" w:rsidR="005F7031" w:rsidTr="005F7031" w14:paraId="43DC43FA" w14:textId="77777777">
        <w:tc>
          <w:tcPr>
            <w:tcW w:w="1164" w:type="dxa"/>
            <w:shd w:val="clear" w:color="auto" w:fill="auto"/>
          </w:tcPr>
          <w:p w:rsidRPr="005F7031" w:rsidR="005F7031" w:rsidP="00477A57" w:rsidRDefault="005F7031" w14:paraId="7B4B2230" w14:textId="77777777">
            <w:pPr>
              <w:rPr>
                <w:bCs/>
              </w:rPr>
            </w:pPr>
            <w:r w:rsidRPr="005F7031">
              <w:rPr>
                <w:bCs/>
              </w:rPr>
              <w:t>POBAT</w:t>
            </w:r>
          </w:p>
        </w:tc>
        <w:tc>
          <w:tcPr>
            <w:tcW w:w="3924" w:type="dxa"/>
            <w:shd w:val="clear" w:color="auto" w:fill="auto"/>
          </w:tcPr>
          <w:p w:rsidRPr="005F7031" w:rsidR="005F7031" w:rsidP="00477A57" w:rsidRDefault="005F7031" w14:paraId="0C6B8AF8" w14:textId="77777777">
            <w:proofErr w:type="spellStart"/>
            <w:r w:rsidRPr="005F7031">
              <w:t>Populus</w:t>
            </w:r>
            <w:proofErr w:type="spellEnd"/>
            <w:r w:rsidRPr="005F7031">
              <w:t xml:space="preserve"> balsamifera ssp. </w:t>
            </w:r>
            <w:proofErr w:type="spellStart"/>
            <w:r w:rsidRPr="005F7031">
              <w:t>trichocarpa</w:t>
            </w:r>
            <w:proofErr w:type="spellEnd"/>
          </w:p>
        </w:tc>
        <w:tc>
          <w:tcPr>
            <w:tcW w:w="2100" w:type="dxa"/>
            <w:shd w:val="clear" w:color="auto" w:fill="auto"/>
          </w:tcPr>
          <w:p w:rsidRPr="005F7031" w:rsidR="005F7031" w:rsidP="00477A57" w:rsidRDefault="005F7031" w14:paraId="14BF056B" w14:textId="77777777">
            <w:r w:rsidRPr="005F7031">
              <w:t>Black cottonwood</w:t>
            </w:r>
          </w:p>
        </w:tc>
        <w:tc>
          <w:tcPr>
            <w:tcW w:w="1956" w:type="dxa"/>
            <w:shd w:val="clear" w:color="auto" w:fill="auto"/>
          </w:tcPr>
          <w:p w:rsidRPr="005F7031" w:rsidR="005F7031" w:rsidP="00477A57" w:rsidRDefault="005F7031" w14:paraId="7F3F8B9F" w14:textId="77777777">
            <w:r w:rsidRPr="005F7031">
              <w:t>Upper</w:t>
            </w:r>
          </w:p>
        </w:tc>
      </w:tr>
    </w:tbl>
    <w:p w:rsidR="005F7031" w:rsidP="005F7031" w:rsidRDefault="005F7031" w14:paraId="7428B957" w14:textId="77777777"/>
    <w:p w:rsidR="005F7031" w:rsidP="005F7031" w:rsidRDefault="005F7031" w14:paraId="595B318B" w14:textId="77777777">
      <w:pPr>
        <w:pStyle w:val="SClassInfoPara"/>
      </w:pPr>
      <w:r>
        <w:t>Description</w:t>
      </w:r>
    </w:p>
    <w:p w:rsidR="005F7031" w:rsidP="005F7031" w:rsidRDefault="005F7031" w14:paraId="1A8893C4" w14:textId="0EB1F603">
      <w:r>
        <w:t>Vegetation includes alder or other hardwood with mix of species. Highly dependent on the hydrologic regime. Vegetation composition includes tall trees and shrubs. Maple or cottonwood stands are transition to</w:t>
      </w:r>
      <w:r w:rsidR="00DB773B">
        <w:t xml:space="preserve"> Class C as late as 100-200yrs</w:t>
      </w:r>
      <w:r>
        <w:t>. However, some stands (alder dominated) break up at 80yrs of age (</w:t>
      </w:r>
      <w:r w:rsidR="00DB773B">
        <w:t>modeled as alternate succession</w:t>
      </w:r>
      <w:r>
        <w:t>).</w:t>
      </w:r>
    </w:p>
    <w:p w:rsidR="005F7031" w:rsidP="005F7031" w:rsidRDefault="005F7031" w14:paraId="049979C2" w14:textId="77777777"/>
    <w:p>
      <w:r>
        <w:rPr>
          <w:i/>
          <w:u w:val="single"/>
        </w:rPr>
        <w:t>Maximum Tree Size Class</w:t>
      </w:r>
      <w:br/>
      <w:r>
        <w:t>None</w:t>
      </w:r>
    </w:p>
    <w:p w:rsidR="005F7031" w:rsidP="005F7031" w:rsidRDefault="005F7031" w14:paraId="0EE0B9C2" w14:textId="77777777">
      <w:pPr>
        <w:pStyle w:val="InfoPara"/>
        <w:pBdr>
          <w:top w:val="single" w:color="auto" w:sz="4" w:space="1"/>
        </w:pBdr>
      </w:pPr>
      <w:r xmlns:w="http://schemas.openxmlformats.org/wordprocessingml/2006/main">
        <w:t>Class C</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F7031" w:rsidP="005F7031" w:rsidRDefault="005F7031" w14:paraId="1723879B" w14:textId="77777777"/>
    <w:p w:rsidR="005F7031" w:rsidP="005F7031" w:rsidRDefault="005F7031" w14:paraId="491600A7"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924"/>
        <w:gridCol w:w="2100"/>
        <w:gridCol w:w="1956"/>
      </w:tblGrid>
      <w:tr w:rsidRPr="005F7031" w:rsidR="005F7031" w:rsidTr="005F7031" w14:paraId="7CF65442" w14:textId="77777777">
        <w:tc>
          <w:tcPr>
            <w:tcW w:w="1164" w:type="dxa"/>
            <w:tcBorders>
              <w:top w:val="single" w:color="auto" w:sz="2" w:space="0"/>
              <w:bottom w:val="single" w:color="000000" w:sz="12" w:space="0"/>
            </w:tcBorders>
            <w:shd w:val="clear" w:color="auto" w:fill="auto"/>
          </w:tcPr>
          <w:p w:rsidRPr="005F7031" w:rsidR="005F7031" w:rsidP="00E70F2C" w:rsidRDefault="005F7031" w14:paraId="6C23DB1C" w14:textId="77777777">
            <w:pPr>
              <w:rPr>
                <w:b/>
                <w:bCs/>
              </w:rPr>
            </w:pPr>
            <w:r w:rsidRPr="005F7031">
              <w:rPr>
                <w:b/>
                <w:bCs/>
              </w:rPr>
              <w:t>Symbol</w:t>
            </w:r>
          </w:p>
        </w:tc>
        <w:tc>
          <w:tcPr>
            <w:tcW w:w="3924" w:type="dxa"/>
            <w:tcBorders>
              <w:top w:val="single" w:color="auto" w:sz="2" w:space="0"/>
              <w:bottom w:val="single" w:color="000000" w:sz="12" w:space="0"/>
            </w:tcBorders>
            <w:shd w:val="clear" w:color="auto" w:fill="auto"/>
          </w:tcPr>
          <w:p w:rsidRPr="005F7031" w:rsidR="005F7031" w:rsidP="00E70F2C" w:rsidRDefault="005F7031" w14:paraId="3699B636" w14:textId="77777777">
            <w:pPr>
              <w:rPr>
                <w:b/>
                <w:bCs/>
              </w:rPr>
            </w:pPr>
            <w:r w:rsidRPr="005F7031">
              <w:rPr>
                <w:b/>
                <w:bCs/>
              </w:rPr>
              <w:t>Scientific Name</w:t>
            </w:r>
          </w:p>
        </w:tc>
        <w:tc>
          <w:tcPr>
            <w:tcW w:w="2100" w:type="dxa"/>
            <w:tcBorders>
              <w:top w:val="single" w:color="auto" w:sz="2" w:space="0"/>
              <w:bottom w:val="single" w:color="000000" w:sz="12" w:space="0"/>
            </w:tcBorders>
            <w:shd w:val="clear" w:color="auto" w:fill="auto"/>
          </w:tcPr>
          <w:p w:rsidRPr="005F7031" w:rsidR="005F7031" w:rsidP="00E70F2C" w:rsidRDefault="005F7031" w14:paraId="41F004D1" w14:textId="77777777">
            <w:pPr>
              <w:rPr>
                <w:b/>
                <w:bCs/>
              </w:rPr>
            </w:pPr>
            <w:r w:rsidRPr="005F7031">
              <w:rPr>
                <w:b/>
                <w:bCs/>
              </w:rPr>
              <w:t>Common Name</w:t>
            </w:r>
          </w:p>
        </w:tc>
        <w:tc>
          <w:tcPr>
            <w:tcW w:w="1956" w:type="dxa"/>
            <w:tcBorders>
              <w:top w:val="single" w:color="auto" w:sz="2" w:space="0"/>
              <w:bottom w:val="single" w:color="000000" w:sz="12" w:space="0"/>
            </w:tcBorders>
            <w:shd w:val="clear" w:color="auto" w:fill="auto"/>
          </w:tcPr>
          <w:p w:rsidRPr="005F7031" w:rsidR="005F7031" w:rsidP="00E70F2C" w:rsidRDefault="005F7031" w14:paraId="2FF59F8B" w14:textId="77777777">
            <w:pPr>
              <w:rPr>
                <w:b/>
                <w:bCs/>
              </w:rPr>
            </w:pPr>
            <w:r w:rsidRPr="005F7031">
              <w:rPr>
                <w:b/>
                <w:bCs/>
              </w:rPr>
              <w:t>Canopy Position</w:t>
            </w:r>
          </w:p>
        </w:tc>
      </w:tr>
      <w:tr w:rsidRPr="005F7031" w:rsidR="005F7031" w:rsidTr="005F7031" w14:paraId="2C34A1ED" w14:textId="77777777">
        <w:tc>
          <w:tcPr>
            <w:tcW w:w="1164" w:type="dxa"/>
            <w:tcBorders>
              <w:top w:val="single" w:color="000000" w:sz="12" w:space="0"/>
            </w:tcBorders>
            <w:shd w:val="clear" w:color="auto" w:fill="auto"/>
          </w:tcPr>
          <w:p w:rsidRPr="005F7031" w:rsidR="005F7031" w:rsidP="00E70F2C" w:rsidRDefault="005F7031" w14:paraId="110B7418" w14:textId="77777777">
            <w:pPr>
              <w:rPr>
                <w:bCs/>
              </w:rPr>
            </w:pPr>
            <w:r w:rsidRPr="005F7031">
              <w:rPr>
                <w:bCs/>
              </w:rPr>
              <w:t>ACMA3</w:t>
            </w:r>
          </w:p>
        </w:tc>
        <w:tc>
          <w:tcPr>
            <w:tcW w:w="3924" w:type="dxa"/>
            <w:tcBorders>
              <w:top w:val="single" w:color="000000" w:sz="12" w:space="0"/>
            </w:tcBorders>
            <w:shd w:val="clear" w:color="auto" w:fill="auto"/>
          </w:tcPr>
          <w:p w:rsidRPr="005F7031" w:rsidR="005F7031" w:rsidP="00E70F2C" w:rsidRDefault="005F7031" w14:paraId="7F7189D1" w14:textId="77777777">
            <w:r w:rsidRPr="005F7031">
              <w:t xml:space="preserve">Acer </w:t>
            </w:r>
            <w:proofErr w:type="spellStart"/>
            <w:r w:rsidRPr="005F7031">
              <w:t>macrophyllum</w:t>
            </w:r>
            <w:proofErr w:type="spellEnd"/>
          </w:p>
        </w:tc>
        <w:tc>
          <w:tcPr>
            <w:tcW w:w="2100" w:type="dxa"/>
            <w:tcBorders>
              <w:top w:val="single" w:color="000000" w:sz="12" w:space="0"/>
            </w:tcBorders>
            <w:shd w:val="clear" w:color="auto" w:fill="auto"/>
          </w:tcPr>
          <w:p w:rsidRPr="005F7031" w:rsidR="005F7031" w:rsidP="00E70F2C" w:rsidRDefault="005F7031" w14:paraId="41C1139B" w14:textId="77777777">
            <w:r w:rsidRPr="005F7031">
              <w:t>Bigleaf maple</w:t>
            </w:r>
          </w:p>
        </w:tc>
        <w:tc>
          <w:tcPr>
            <w:tcW w:w="1956" w:type="dxa"/>
            <w:tcBorders>
              <w:top w:val="single" w:color="000000" w:sz="12" w:space="0"/>
            </w:tcBorders>
            <w:shd w:val="clear" w:color="auto" w:fill="auto"/>
          </w:tcPr>
          <w:p w:rsidRPr="005F7031" w:rsidR="005F7031" w:rsidP="00E70F2C" w:rsidRDefault="005F7031" w14:paraId="271A04BE" w14:textId="77777777">
            <w:r w:rsidRPr="005F7031">
              <w:t>Upper</w:t>
            </w:r>
          </w:p>
        </w:tc>
      </w:tr>
      <w:tr w:rsidRPr="005F7031" w:rsidR="005F7031" w:rsidTr="005F7031" w14:paraId="668982BA" w14:textId="77777777">
        <w:tc>
          <w:tcPr>
            <w:tcW w:w="1164" w:type="dxa"/>
            <w:shd w:val="clear" w:color="auto" w:fill="auto"/>
          </w:tcPr>
          <w:p w:rsidRPr="005F7031" w:rsidR="005F7031" w:rsidP="00E70F2C" w:rsidRDefault="005F7031" w14:paraId="7A34BDB6" w14:textId="77777777">
            <w:pPr>
              <w:rPr>
                <w:bCs/>
              </w:rPr>
            </w:pPr>
            <w:r w:rsidRPr="005F7031">
              <w:rPr>
                <w:bCs/>
              </w:rPr>
              <w:t>ALRU2</w:t>
            </w:r>
          </w:p>
        </w:tc>
        <w:tc>
          <w:tcPr>
            <w:tcW w:w="3924" w:type="dxa"/>
            <w:shd w:val="clear" w:color="auto" w:fill="auto"/>
          </w:tcPr>
          <w:p w:rsidRPr="005F7031" w:rsidR="005F7031" w:rsidP="00E70F2C" w:rsidRDefault="005F7031" w14:paraId="545EED4C" w14:textId="77777777">
            <w:proofErr w:type="spellStart"/>
            <w:r w:rsidRPr="005F7031">
              <w:t>Alnus</w:t>
            </w:r>
            <w:proofErr w:type="spellEnd"/>
            <w:r w:rsidRPr="005F7031">
              <w:t xml:space="preserve"> </w:t>
            </w:r>
            <w:proofErr w:type="spellStart"/>
            <w:r w:rsidRPr="005F7031">
              <w:t>rubra</w:t>
            </w:r>
            <w:proofErr w:type="spellEnd"/>
          </w:p>
        </w:tc>
        <w:tc>
          <w:tcPr>
            <w:tcW w:w="2100" w:type="dxa"/>
            <w:shd w:val="clear" w:color="auto" w:fill="auto"/>
          </w:tcPr>
          <w:p w:rsidRPr="005F7031" w:rsidR="005F7031" w:rsidP="00E70F2C" w:rsidRDefault="005F7031" w14:paraId="58C251F4" w14:textId="77777777">
            <w:r w:rsidRPr="005F7031">
              <w:t>Red alder</w:t>
            </w:r>
          </w:p>
        </w:tc>
        <w:tc>
          <w:tcPr>
            <w:tcW w:w="1956" w:type="dxa"/>
            <w:shd w:val="clear" w:color="auto" w:fill="auto"/>
          </w:tcPr>
          <w:p w:rsidRPr="005F7031" w:rsidR="005F7031" w:rsidP="00E70F2C" w:rsidRDefault="005F7031" w14:paraId="31CED336" w14:textId="77777777">
            <w:r w:rsidRPr="005F7031">
              <w:t>Mid-Upper</w:t>
            </w:r>
          </w:p>
        </w:tc>
      </w:tr>
      <w:tr w:rsidRPr="005F7031" w:rsidR="005F7031" w:rsidTr="005F7031" w14:paraId="27623A74" w14:textId="77777777">
        <w:tc>
          <w:tcPr>
            <w:tcW w:w="1164" w:type="dxa"/>
            <w:shd w:val="clear" w:color="auto" w:fill="auto"/>
          </w:tcPr>
          <w:p w:rsidRPr="005F7031" w:rsidR="005F7031" w:rsidP="00E70F2C" w:rsidRDefault="005F7031" w14:paraId="4468F7AE" w14:textId="77777777">
            <w:pPr>
              <w:rPr>
                <w:bCs/>
              </w:rPr>
            </w:pPr>
            <w:r w:rsidRPr="005F7031">
              <w:rPr>
                <w:bCs/>
              </w:rPr>
              <w:t>POBAT</w:t>
            </w:r>
          </w:p>
        </w:tc>
        <w:tc>
          <w:tcPr>
            <w:tcW w:w="3924" w:type="dxa"/>
            <w:shd w:val="clear" w:color="auto" w:fill="auto"/>
          </w:tcPr>
          <w:p w:rsidRPr="005F7031" w:rsidR="005F7031" w:rsidP="00E70F2C" w:rsidRDefault="005F7031" w14:paraId="09F2AD73" w14:textId="77777777">
            <w:proofErr w:type="spellStart"/>
            <w:r w:rsidRPr="005F7031">
              <w:t>Populus</w:t>
            </w:r>
            <w:proofErr w:type="spellEnd"/>
            <w:r w:rsidRPr="005F7031">
              <w:t xml:space="preserve"> balsamifera ssp. </w:t>
            </w:r>
            <w:proofErr w:type="spellStart"/>
            <w:r w:rsidRPr="005F7031">
              <w:t>trichocarpa</w:t>
            </w:r>
            <w:proofErr w:type="spellEnd"/>
          </w:p>
        </w:tc>
        <w:tc>
          <w:tcPr>
            <w:tcW w:w="2100" w:type="dxa"/>
            <w:shd w:val="clear" w:color="auto" w:fill="auto"/>
          </w:tcPr>
          <w:p w:rsidRPr="005F7031" w:rsidR="005F7031" w:rsidP="00E70F2C" w:rsidRDefault="005F7031" w14:paraId="3DF4C315" w14:textId="77777777">
            <w:r w:rsidRPr="005F7031">
              <w:t>Black cottonwood</w:t>
            </w:r>
          </w:p>
        </w:tc>
        <w:tc>
          <w:tcPr>
            <w:tcW w:w="1956" w:type="dxa"/>
            <w:shd w:val="clear" w:color="auto" w:fill="auto"/>
          </w:tcPr>
          <w:p w:rsidRPr="005F7031" w:rsidR="005F7031" w:rsidP="00E70F2C" w:rsidRDefault="005F7031" w14:paraId="71ECE035" w14:textId="77777777">
            <w:r w:rsidRPr="005F7031">
              <w:t>None</w:t>
            </w:r>
          </w:p>
        </w:tc>
      </w:tr>
    </w:tbl>
    <w:p w:rsidR="005F7031" w:rsidP="005F7031" w:rsidRDefault="005F7031" w14:paraId="7E694EE0" w14:textId="77777777"/>
    <w:p w:rsidR="005F7031" w:rsidP="005F7031" w:rsidRDefault="005F7031" w14:paraId="2903E64E" w14:textId="77777777">
      <w:pPr>
        <w:pStyle w:val="SClassInfoPara"/>
      </w:pPr>
      <w:r>
        <w:t>Description</w:t>
      </w:r>
    </w:p>
    <w:p w:rsidR="005F7031" w:rsidP="005F7031" w:rsidRDefault="005F7031" w14:paraId="15A70CA4" w14:textId="1D6D3707">
      <w:r>
        <w:t>This class represents the mature, large bigleaf maple (especially in the coastal valleys), alder, etc. woodlands</w:t>
      </w:r>
      <w:r w:rsidR="00DB773B">
        <w:t xml:space="preserve">. Tree height can exceed 75ft. </w:t>
      </w:r>
    </w:p>
    <w:p w:rsidR="005F7031" w:rsidP="005F7031" w:rsidRDefault="005F7031" w14:paraId="449C9BF0" w14:textId="77777777"/>
    <w:p>
      <w:r>
        <w:rPr>
          <w:i/>
          <w:u w:val="single"/>
        </w:rPr>
        <w:t>Maximum Tree Size Class</w:t>
      </w:r>
      <w:br/>
      <w:r>
        <w:t>None</w:t>
      </w:r>
    </w:p>
    <w:p w:rsidR="005F7031" w:rsidP="005F7031" w:rsidRDefault="005F7031" w14:paraId="47170E0B" w14:textId="77777777">
      <w:pPr>
        <w:pStyle w:val="InfoPara"/>
        <w:pBdr>
          <w:top w:val="single" w:color="auto" w:sz="4" w:space="1"/>
        </w:pBdr>
      </w:pPr>
      <w:r xmlns:w="http://schemas.openxmlformats.org/wordprocessingml/2006/main">
        <w:t>Class D</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F7031" w:rsidP="005F7031" w:rsidRDefault="005F7031" w14:paraId="3B4C93CE" w14:textId="77777777"/>
    <w:p w:rsidR="005F7031" w:rsidP="005F7031" w:rsidRDefault="005F7031" w14:paraId="03CF23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112"/>
        <w:gridCol w:w="1956"/>
      </w:tblGrid>
      <w:tr w:rsidRPr="005F7031" w:rsidR="005F7031" w:rsidTr="005F7031" w14:paraId="3EBE7CA3" w14:textId="77777777">
        <w:tc>
          <w:tcPr>
            <w:tcW w:w="1056" w:type="dxa"/>
            <w:tcBorders>
              <w:top w:val="single" w:color="auto" w:sz="2" w:space="0"/>
              <w:bottom w:val="single" w:color="000000" w:sz="12" w:space="0"/>
            </w:tcBorders>
            <w:shd w:val="clear" w:color="auto" w:fill="auto"/>
          </w:tcPr>
          <w:p w:rsidRPr="005F7031" w:rsidR="005F7031" w:rsidP="009036FD" w:rsidRDefault="005F7031" w14:paraId="3C861B71" w14:textId="77777777">
            <w:pPr>
              <w:rPr>
                <w:b/>
                <w:bCs/>
              </w:rPr>
            </w:pPr>
            <w:r w:rsidRPr="005F7031">
              <w:rPr>
                <w:b/>
                <w:bCs/>
              </w:rPr>
              <w:t>Symbol</w:t>
            </w:r>
          </w:p>
        </w:tc>
        <w:tc>
          <w:tcPr>
            <w:tcW w:w="2208" w:type="dxa"/>
            <w:tcBorders>
              <w:top w:val="single" w:color="auto" w:sz="2" w:space="0"/>
              <w:bottom w:val="single" w:color="000000" w:sz="12" w:space="0"/>
            </w:tcBorders>
            <w:shd w:val="clear" w:color="auto" w:fill="auto"/>
          </w:tcPr>
          <w:p w:rsidRPr="005F7031" w:rsidR="005F7031" w:rsidP="009036FD" w:rsidRDefault="005F7031" w14:paraId="7FD79590" w14:textId="77777777">
            <w:pPr>
              <w:rPr>
                <w:b/>
                <w:bCs/>
              </w:rPr>
            </w:pPr>
            <w:r w:rsidRPr="005F7031">
              <w:rPr>
                <w:b/>
                <w:bCs/>
              </w:rPr>
              <w:t>Scientific Name</w:t>
            </w:r>
          </w:p>
        </w:tc>
        <w:tc>
          <w:tcPr>
            <w:tcW w:w="2112" w:type="dxa"/>
            <w:tcBorders>
              <w:top w:val="single" w:color="auto" w:sz="2" w:space="0"/>
              <w:bottom w:val="single" w:color="000000" w:sz="12" w:space="0"/>
            </w:tcBorders>
            <w:shd w:val="clear" w:color="auto" w:fill="auto"/>
          </w:tcPr>
          <w:p w:rsidRPr="005F7031" w:rsidR="005F7031" w:rsidP="009036FD" w:rsidRDefault="005F7031" w14:paraId="0C91BB83" w14:textId="77777777">
            <w:pPr>
              <w:rPr>
                <w:b/>
                <w:bCs/>
              </w:rPr>
            </w:pPr>
            <w:r w:rsidRPr="005F7031">
              <w:rPr>
                <w:b/>
                <w:bCs/>
              </w:rPr>
              <w:t>Common Name</w:t>
            </w:r>
          </w:p>
        </w:tc>
        <w:tc>
          <w:tcPr>
            <w:tcW w:w="1956" w:type="dxa"/>
            <w:tcBorders>
              <w:top w:val="single" w:color="auto" w:sz="2" w:space="0"/>
              <w:bottom w:val="single" w:color="000000" w:sz="12" w:space="0"/>
            </w:tcBorders>
            <w:shd w:val="clear" w:color="auto" w:fill="auto"/>
          </w:tcPr>
          <w:p w:rsidRPr="005F7031" w:rsidR="005F7031" w:rsidP="009036FD" w:rsidRDefault="005F7031" w14:paraId="4DD3505A" w14:textId="77777777">
            <w:pPr>
              <w:rPr>
                <w:b/>
                <w:bCs/>
              </w:rPr>
            </w:pPr>
            <w:r w:rsidRPr="005F7031">
              <w:rPr>
                <w:b/>
                <w:bCs/>
              </w:rPr>
              <w:t>Canopy Position</w:t>
            </w:r>
          </w:p>
        </w:tc>
      </w:tr>
      <w:tr w:rsidRPr="005F7031" w:rsidR="005F7031" w:rsidTr="005F7031" w14:paraId="2EE5771C" w14:textId="77777777">
        <w:tc>
          <w:tcPr>
            <w:tcW w:w="1056" w:type="dxa"/>
            <w:tcBorders>
              <w:top w:val="single" w:color="000000" w:sz="12" w:space="0"/>
            </w:tcBorders>
            <w:shd w:val="clear" w:color="auto" w:fill="auto"/>
          </w:tcPr>
          <w:p w:rsidRPr="005F7031" w:rsidR="005F7031" w:rsidP="009036FD" w:rsidRDefault="005F7031" w14:paraId="2CC0614B" w14:textId="77777777">
            <w:pPr>
              <w:rPr>
                <w:bCs/>
              </w:rPr>
            </w:pPr>
            <w:r w:rsidRPr="005F7031">
              <w:rPr>
                <w:bCs/>
              </w:rPr>
              <w:t>THPL</w:t>
            </w:r>
          </w:p>
        </w:tc>
        <w:tc>
          <w:tcPr>
            <w:tcW w:w="2208" w:type="dxa"/>
            <w:tcBorders>
              <w:top w:val="single" w:color="000000" w:sz="12" w:space="0"/>
            </w:tcBorders>
            <w:shd w:val="clear" w:color="auto" w:fill="auto"/>
          </w:tcPr>
          <w:p w:rsidRPr="005F7031" w:rsidR="005F7031" w:rsidP="009036FD" w:rsidRDefault="005F7031" w14:paraId="6B61392F" w14:textId="77777777">
            <w:proofErr w:type="spellStart"/>
            <w:r w:rsidRPr="005F7031">
              <w:t>Thuja</w:t>
            </w:r>
            <w:proofErr w:type="spellEnd"/>
            <w:r w:rsidRPr="005F7031">
              <w:t xml:space="preserve"> </w:t>
            </w:r>
            <w:proofErr w:type="spellStart"/>
            <w:r w:rsidRPr="005F7031">
              <w:t>plicata</w:t>
            </w:r>
            <w:proofErr w:type="spellEnd"/>
          </w:p>
        </w:tc>
        <w:tc>
          <w:tcPr>
            <w:tcW w:w="2112" w:type="dxa"/>
            <w:tcBorders>
              <w:top w:val="single" w:color="000000" w:sz="12" w:space="0"/>
            </w:tcBorders>
            <w:shd w:val="clear" w:color="auto" w:fill="auto"/>
          </w:tcPr>
          <w:p w:rsidRPr="005F7031" w:rsidR="005F7031" w:rsidP="009036FD" w:rsidRDefault="005F7031" w14:paraId="0BDBB018" w14:textId="34E854CB">
            <w:r w:rsidRPr="005F7031">
              <w:t>Western red</w:t>
            </w:r>
            <w:r w:rsidR="00CD045F">
              <w:t>-</w:t>
            </w:r>
            <w:r w:rsidRPr="005F7031">
              <w:t>cedar</w:t>
            </w:r>
          </w:p>
        </w:tc>
        <w:tc>
          <w:tcPr>
            <w:tcW w:w="1956" w:type="dxa"/>
            <w:tcBorders>
              <w:top w:val="single" w:color="000000" w:sz="12" w:space="0"/>
            </w:tcBorders>
            <w:shd w:val="clear" w:color="auto" w:fill="auto"/>
          </w:tcPr>
          <w:p w:rsidRPr="005F7031" w:rsidR="005F7031" w:rsidP="009036FD" w:rsidRDefault="005F7031" w14:paraId="05FF517A" w14:textId="77777777">
            <w:r w:rsidRPr="005F7031">
              <w:t>Upper</w:t>
            </w:r>
          </w:p>
        </w:tc>
      </w:tr>
      <w:tr w:rsidRPr="005F7031" w:rsidR="005F7031" w:rsidTr="005F7031" w14:paraId="4BAA94DD" w14:textId="77777777">
        <w:tc>
          <w:tcPr>
            <w:tcW w:w="1056" w:type="dxa"/>
            <w:shd w:val="clear" w:color="auto" w:fill="auto"/>
          </w:tcPr>
          <w:p w:rsidRPr="005F7031" w:rsidR="005F7031" w:rsidP="009036FD" w:rsidRDefault="005F7031" w14:paraId="34173315" w14:textId="77777777">
            <w:pPr>
              <w:rPr>
                <w:bCs/>
              </w:rPr>
            </w:pPr>
            <w:r w:rsidRPr="005F7031">
              <w:rPr>
                <w:bCs/>
              </w:rPr>
              <w:t>TSHE</w:t>
            </w:r>
          </w:p>
        </w:tc>
        <w:tc>
          <w:tcPr>
            <w:tcW w:w="2208" w:type="dxa"/>
            <w:shd w:val="clear" w:color="auto" w:fill="auto"/>
          </w:tcPr>
          <w:p w:rsidRPr="005F7031" w:rsidR="005F7031" w:rsidP="009036FD" w:rsidRDefault="005F7031" w14:paraId="790F7229" w14:textId="77777777">
            <w:proofErr w:type="spellStart"/>
            <w:r w:rsidRPr="005F7031">
              <w:t>Tsuga</w:t>
            </w:r>
            <w:proofErr w:type="spellEnd"/>
            <w:r w:rsidRPr="005F7031">
              <w:t xml:space="preserve"> </w:t>
            </w:r>
            <w:proofErr w:type="spellStart"/>
            <w:r w:rsidRPr="005F7031">
              <w:t>heterophylla</w:t>
            </w:r>
            <w:proofErr w:type="spellEnd"/>
          </w:p>
        </w:tc>
        <w:tc>
          <w:tcPr>
            <w:tcW w:w="2112" w:type="dxa"/>
            <w:shd w:val="clear" w:color="auto" w:fill="auto"/>
          </w:tcPr>
          <w:p w:rsidRPr="005F7031" w:rsidR="005F7031" w:rsidP="009036FD" w:rsidRDefault="005F7031" w14:paraId="609B7E50" w14:textId="77777777">
            <w:r w:rsidRPr="005F7031">
              <w:t>Western hemlock</w:t>
            </w:r>
          </w:p>
        </w:tc>
        <w:tc>
          <w:tcPr>
            <w:tcW w:w="1956" w:type="dxa"/>
            <w:shd w:val="clear" w:color="auto" w:fill="auto"/>
          </w:tcPr>
          <w:p w:rsidRPr="005F7031" w:rsidR="005F7031" w:rsidP="009036FD" w:rsidRDefault="005F7031" w14:paraId="4849A0CC" w14:textId="77777777">
            <w:r w:rsidRPr="005F7031">
              <w:t>Upper</w:t>
            </w:r>
          </w:p>
        </w:tc>
      </w:tr>
      <w:tr w:rsidRPr="005F7031" w:rsidR="005F7031" w:rsidTr="005F7031" w14:paraId="22B912D7" w14:textId="77777777">
        <w:tc>
          <w:tcPr>
            <w:tcW w:w="1056" w:type="dxa"/>
            <w:shd w:val="clear" w:color="auto" w:fill="auto"/>
          </w:tcPr>
          <w:p w:rsidRPr="005F7031" w:rsidR="005F7031" w:rsidP="009036FD" w:rsidRDefault="005F7031" w14:paraId="6A1DCB8F" w14:textId="77777777">
            <w:pPr>
              <w:rPr>
                <w:bCs/>
              </w:rPr>
            </w:pPr>
            <w:r w:rsidRPr="005F7031">
              <w:rPr>
                <w:bCs/>
              </w:rPr>
              <w:t>PISI</w:t>
            </w:r>
          </w:p>
        </w:tc>
        <w:tc>
          <w:tcPr>
            <w:tcW w:w="2208" w:type="dxa"/>
            <w:shd w:val="clear" w:color="auto" w:fill="auto"/>
          </w:tcPr>
          <w:p w:rsidRPr="005F7031" w:rsidR="005F7031" w:rsidP="009036FD" w:rsidRDefault="005F7031" w14:paraId="14170EA9" w14:textId="77777777">
            <w:proofErr w:type="spellStart"/>
            <w:r w:rsidRPr="005F7031">
              <w:t>Picea</w:t>
            </w:r>
            <w:proofErr w:type="spellEnd"/>
            <w:r w:rsidRPr="005F7031">
              <w:t xml:space="preserve"> </w:t>
            </w:r>
            <w:proofErr w:type="spellStart"/>
            <w:r w:rsidRPr="005F7031">
              <w:t>sitchensis</w:t>
            </w:r>
            <w:proofErr w:type="spellEnd"/>
          </w:p>
        </w:tc>
        <w:tc>
          <w:tcPr>
            <w:tcW w:w="2112" w:type="dxa"/>
            <w:shd w:val="clear" w:color="auto" w:fill="auto"/>
          </w:tcPr>
          <w:p w:rsidRPr="005F7031" w:rsidR="005F7031" w:rsidP="009036FD" w:rsidRDefault="005F7031" w14:paraId="539A1779" w14:textId="77777777">
            <w:r w:rsidRPr="005F7031">
              <w:t>Sitka spruce</w:t>
            </w:r>
          </w:p>
        </w:tc>
        <w:tc>
          <w:tcPr>
            <w:tcW w:w="1956" w:type="dxa"/>
            <w:shd w:val="clear" w:color="auto" w:fill="auto"/>
          </w:tcPr>
          <w:p w:rsidRPr="005F7031" w:rsidR="005F7031" w:rsidP="009036FD" w:rsidRDefault="005F7031" w14:paraId="598371FE" w14:textId="77777777">
            <w:r w:rsidRPr="005F7031">
              <w:t>Upper</w:t>
            </w:r>
          </w:p>
        </w:tc>
      </w:tr>
    </w:tbl>
    <w:p w:rsidR="005F7031" w:rsidP="005F7031" w:rsidRDefault="005F7031" w14:paraId="3114755C" w14:textId="77777777"/>
    <w:p w:rsidR="005F7031" w:rsidP="005F7031" w:rsidRDefault="005F7031" w14:paraId="78E70730" w14:textId="77777777">
      <w:pPr>
        <w:pStyle w:val="SClassInfoPara"/>
      </w:pPr>
      <w:r>
        <w:t>Description</w:t>
      </w:r>
    </w:p>
    <w:p w:rsidR="005F7031" w:rsidP="005F7031" w:rsidRDefault="005F7031" w14:paraId="520BA230" w14:textId="5009D13A">
      <w:r>
        <w:t xml:space="preserve">These stands could be spruce along the coast, but usually are </w:t>
      </w:r>
      <w:r w:rsidR="0011413C">
        <w:t>w</w:t>
      </w:r>
      <w:r w:rsidRPr="005F7031" w:rsidR="0011413C">
        <w:t>estern red</w:t>
      </w:r>
      <w:r w:rsidR="00CD045F">
        <w:t>-</w:t>
      </w:r>
      <w:r w:rsidRPr="005F7031" w:rsidR="0011413C">
        <w:t>cedar</w:t>
      </w:r>
      <w:r>
        <w:t xml:space="preserve"> or </w:t>
      </w:r>
      <w:r w:rsidR="0011413C">
        <w:t>w</w:t>
      </w:r>
      <w:r w:rsidRPr="005F7031" w:rsidR="0011413C">
        <w:t>estern hemlock</w:t>
      </w:r>
      <w:r>
        <w:t xml:space="preserve"> inland. </w:t>
      </w:r>
    </w:p>
    <w:p w:rsidR="005F7031" w:rsidP="005F7031" w:rsidRDefault="005F7031" w14:paraId="2359FEE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120</w:t>
            </w:r>
          </w:p>
        </w:tc>
      </w:tr>
      <w:tr>
        <w:tc>
          <w:p>
            <w:pPr>
              <w:jc w:val="center"/>
            </w:pPr>
            <w:r>
              <w:rPr>
                <w:sz w:val="20"/>
              </w:rPr>
              <w:t>Late1:CLS</w:t>
            </w:r>
          </w:p>
        </w:tc>
        <w:tc>
          <w:p>
            <w:pPr>
              <w:jc w:val="center"/>
            </w:pPr>
            <w:r>
              <w:rPr>
                <w:sz w:val="20"/>
              </w:rPr>
              <w:t>120</w:t>
            </w:r>
          </w:p>
        </w:tc>
        <w:tc>
          <w:p>
            <w:pPr>
              <w:jc w:val="center"/>
            </w:pPr>
            <w:r>
              <w:rPr>
                <w:sz w:val="20"/>
              </w:rPr>
              <w:t>Late1:OPN</w:t>
            </w:r>
          </w:p>
        </w:tc>
        <w:tc>
          <w:p>
            <w:pPr>
              <w:jc w:val="center"/>
            </w:pPr>
            <w:r>
              <w:rPr>
                <w:sz w:val="20"/>
              </w:rPr>
              <w:t>220</w:t>
            </w:r>
          </w:p>
        </w:tc>
      </w:tr>
      <w:tr>
        <w:tc>
          <w:p>
            <w:pPr>
              <w:jc w:val="center"/>
            </w:pPr>
            <w:r>
              <w:rPr>
                <w:sz w:val="20"/>
              </w:rPr>
              <w:t>Late1:OPN</w:t>
            </w:r>
          </w:p>
        </w:tc>
        <w:tc>
          <w:p>
            <w:pPr>
              <w:jc w:val="center"/>
            </w:pPr>
            <w:r>
              <w:rPr>
                <w:sz w:val="20"/>
              </w:rPr>
              <w:t>220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0.11</w:t>
            </w:r>
          </w:p>
        </w:tc>
        <w:tc>
          <w:p>
            <w:pPr>
              <w:jc w:val="center"/>
            </w:pPr>
            <w:r>
              <w:rPr>
                <w:sz w:val="20"/>
              </w:rPr>
              <w:t>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0.016</w:t>
            </w:r>
          </w:p>
        </w:tc>
        <w:tc>
          <w:p>
            <w:pPr>
              <w:jc w:val="center"/>
            </w:pPr>
            <w:r>
              <w:rPr>
                <w:sz w:val="20"/>
              </w:rPr>
              <w:t>63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F7031" w:rsidP="005F7031" w:rsidRDefault="005F7031" w14:paraId="3AB9733A" w14:textId="1FC9B431">
      <w:r>
        <w:t xml:space="preserve">Franklin, J.F. and C.T. </w:t>
      </w:r>
      <w:proofErr w:type="spellStart"/>
      <w:r>
        <w:t>Dyrness</w:t>
      </w:r>
      <w:proofErr w:type="spellEnd"/>
      <w:r>
        <w:t xml:space="preserve">. 1988. </w:t>
      </w:r>
      <w:r w:rsidR="00DB773B">
        <w:t>Natural</w:t>
      </w:r>
      <w:r>
        <w:t xml:space="preserve"> Vegetation of Oregon and Washington. </w:t>
      </w:r>
      <w:r w:rsidR="00CB5FCC">
        <w:t xml:space="preserve">Corvallis, OR: </w:t>
      </w:r>
      <w:r>
        <w:t>Oregon State University Press. 452 pp.</w:t>
      </w:r>
    </w:p>
    <w:p w:rsidR="005F7031" w:rsidP="005F7031" w:rsidRDefault="005F7031" w14:paraId="77865354" w14:textId="77777777"/>
    <w:p w:rsidR="005F7031" w:rsidP="005F7031" w:rsidRDefault="005F7031" w14:paraId="7737C6DB" w14:textId="77777777">
      <w:r>
        <w:t>NatureServe. 2007. International Ecological Classification Standard: Terrestrial Ecological Classifications. NatureServe Central Databases. Arlington, VA. Data current as of 10 February 2007.</w:t>
      </w:r>
    </w:p>
    <w:p w:rsidRPr="00A43E41" w:rsidR="004D5F12" w:rsidP="005F7031" w:rsidRDefault="004D5F12" w14:paraId="31D4BDD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E423E" w14:textId="77777777" w:rsidR="00D30576" w:rsidRDefault="00D30576">
      <w:r>
        <w:separator/>
      </w:r>
    </w:p>
  </w:endnote>
  <w:endnote w:type="continuationSeparator" w:id="0">
    <w:p w14:paraId="6BADF836" w14:textId="77777777" w:rsidR="00D30576" w:rsidRDefault="00D30576">
      <w:r>
        <w:continuationSeparator/>
      </w:r>
    </w:p>
  </w:endnote>
  <w:endnote w:type="continuationNotice" w:id="1">
    <w:p w14:paraId="15B8EB02" w14:textId="77777777" w:rsidR="00D30576" w:rsidRDefault="00D30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2C281" w14:textId="77777777" w:rsidR="005F7031" w:rsidRDefault="005F7031" w:rsidP="005F70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85112" w14:textId="77777777" w:rsidR="00D30576" w:rsidRDefault="00D30576">
      <w:r>
        <w:separator/>
      </w:r>
    </w:p>
  </w:footnote>
  <w:footnote w:type="continuationSeparator" w:id="0">
    <w:p w14:paraId="4A8A1864" w14:textId="77777777" w:rsidR="00D30576" w:rsidRDefault="00D30576">
      <w:r>
        <w:continuationSeparator/>
      </w:r>
    </w:p>
  </w:footnote>
  <w:footnote w:type="continuationNotice" w:id="1">
    <w:p w14:paraId="75DCD307" w14:textId="77777777" w:rsidR="00D30576" w:rsidRDefault="00D30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B32B2" w14:textId="77777777" w:rsidR="00A43E41" w:rsidRDefault="00A43E41" w:rsidP="005F70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31"/>
    <w:rsid w:val="00006AF9"/>
    <w:rsid w:val="00031661"/>
    <w:rsid w:val="00060925"/>
    <w:rsid w:val="000D2569"/>
    <w:rsid w:val="001131DD"/>
    <w:rsid w:val="0011413C"/>
    <w:rsid w:val="00190A7C"/>
    <w:rsid w:val="001A09C3"/>
    <w:rsid w:val="001C2B3F"/>
    <w:rsid w:val="001C43E0"/>
    <w:rsid w:val="0025768B"/>
    <w:rsid w:val="00283DC3"/>
    <w:rsid w:val="00285F40"/>
    <w:rsid w:val="002A563D"/>
    <w:rsid w:val="00367591"/>
    <w:rsid w:val="0037120A"/>
    <w:rsid w:val="003C4AA1"/>
    <w:rsid w:val="003C6CFB"/>
    <w:rsid w:val="003F322E"/>
    <w:rsid w:val="004016D3"/>
    <w:rsid w:val="00413292"/>
    <w:rsid w:val="00416374"/>
    <w:rsid w:val="004B661D"/>
    <w:rsid w:val="004D5F12"/>
    <w:rsid w:val="00526530"/>
    <w:rsid w:val="00572597"/>
    <w:rsid w:val="005871C1"/>
    <w:rsid w:val="005A033C"/>
    <w:rsid w:val="005B1DDE"/>
    <w:rsid w:val="005C2928"/>
    <w:rsid w:val="005F7031"/>
    <w:rsid w:val="00621C0C"/>
    <w:rsid w:val="00683368"/>
    <w:rsid w:val="0069658F"/>
    <w:rsid w:val="006A4E99"/>
    <w:rsid w:val="006A51EC"/>
    <w:rsid w:val="006D2137"/>
    <w:rsid w:val="006E59C5"/>
    <w:rsid w:val="00751DBE"/>
    <w:rsid w:val="00754CCA"/>
    <w:rsid w:val="00757FFB"/>
    <w:rsid w:val="00760203"/>
    <w:rsid w:val="007742B4"/>
    <w:rsid w:val="007E4B31"/>
    <w:rsid w:val="0083523E"/>
    <w:rsid w:val="00857297"/>
    <w:rsid w:val="008610DF"/>
    <w:rsid w:val="008658E9"/>
    <w:rsid w:val="008F1823"/>
    <w:rsid w:val="00901CA2"/>
    <w:rsid w:val="009275B8"/>
    <w:rsid w:val="00945DBA"/>
    <w:rsid w:val="00964894"/>
    <w:rsid w:val="00967C07"/>
    <w:rsid w:val="00996D1C"/>
    <w:rsid w:val="009D6227"/>
    <w:rsid w:val="009E0DB5"/>
    <w:rsid w:val="009F25DF"/>
    <w:rsid w:val="00A43E41"/>
    <w:rsid w:val="00A44EF7"/>
    <w:rsid w:val="00AE758E"/>
    <w:rsid w:val="00B17612"/>
    <w:rsid w:val="00B55CB2"/>
    <w:rsid w:val="00B650FF"/>
    <w:rsid w:val="00B746D4"/>
    <w:rsid w:val="00B92A33"/>
    <w:rsid w:val="00C05802"/>
    <w:rsid w:val="00C21B4A"/>
    <w:rsid w:val="00C52E14"/>
    <w:rsid w:val="00CB5FCC"/>
    <w:rsid w:val="00CD045F"/>
    <w:rsid w:val="00CD31D1"/>
    <w:rsid w:val="00CE4550"/>
    <w:rsid w:val="00D04D5D"/>
    <w:rsid w:val="00D111B5"/>
    <w:rsid w:val="00D12502"/>
    <w:rsid w:val="00D30576"/>
    <w:rsid w:val="00D81349"/>
    <w:rsid w:val="00D90718"/>
    <w:rsid w:val="00D96D94"/>
    <w:rsid w:val="00DB773B"/>
    <w:rsid w:val="00DE3A47"/>
    <w:rsid w:val="00DE5B29"/>
    <w:rsid w:val="00E01EC8"/>
    <w:rsid w:val="00E61F9B"/>
    <w:rsid w:val="00EC4A14"/>
    <w:rsid w:val="00ED3436"/>
    <w:rsid w:val="00EF6C66"/>
    <w:rsid w:val="00F12753"/>
    <w:rsid w:val="00F55FA9"/>
    <w:rsid w:val="00F86C13"/>
    <w:rsid w:val="00F873A7"/>
    <w:rsid w:val="00F948F2"/>
    <w:rsid w:val="00FA28B7"/>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2AC5F"/>
  <w15:docId w15:val="{1EE1849A-CF98-45BD-B07A-1564B781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131DD"/>
    <w:pPr>
      <w:ind w:left="720"/>
    </w:pPr>
    <w:rPr>
      <w:rFonts w:ascii="Calibri" w:eastAsiaTheme="minorHAnsi" w:hAnsi="Calibri"/>
      <w:sz w:val="22"/>
      <w:szCs w:val="22"/>
    </w:rPr>
  </w:style>
  <w:style w:type="character" w:styleId="Hyperlink">
    <w:name w:val="Hyperlink"/>
    <w:basedOn w:val="DefaultParagraphFont"/>
    <w:rsid w:val="001131DD"/>
    <w:rPr>
      <w:color w:val="0000FF" w:themeColor="hyperlink"/>
      <w:u w:val="single"/>
    </w:rPr>
  </w:style>
  <w:style w:type="paragraph" w:styleId="BalloonText">
    <w:name w:val="Balloon Text"/>
    <w:basedOn w:val="Normal"/>
    <w:link w:val="BalloonTextChar"/>
    <w:uiPriority w:val="99"/>
    <w:semiHidden/>
    <w:unhideWhenUsed/>
    <w:rsid w:val="001131DD"/>
    <w:rPr>
      <w:rFonts w:ascii="Tahoma" w:hAnsi="Tahoma" w:cs="Tahoma"/>
      <w:sz w:val="16"/>
      <w:szCs w:val="16"/>
    </w:rPr>
  </w:style>
  <w:style w:type="character" w:customStyle="1" w:styleId="BalloonTextChar">
    <w:name w:val="Balloon Text Char"/>
    <w:basedOn w:val="DefaultParagraphFont"/>
    <w:link w:val="BalloonText"/>
    <w:uiPriority w:val="99"/>
    <w:semiHidden/>
    <w:rsid w:val="00113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21483">
      <w:bodyDiv w:val="1"/>
      <w:marLeft w:val="0"/>
      <w:marRight w:val="0"/>
      <w:marTop w:val="0"/>
      <w:marBottom w:val="0"/>
      <w:divBdr>
        <w:top w:val="none" w:sz="0" w:space="0" w:color="auto"/>
        <w:left w:val="none" w:sz="0" w:space="0" w:color="auto"/>
        <w:bottom w:val="none" w:sz="0" w:space="0" w:color="auto"/>
        <w:right w:val="none" w:sz="0" w:space="0" w:color="auto"/>
      </w:divBdr>
    </w:div>
    <w:div w:id="12248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2014-08-19T01:08:00Z</cp:lastPrinted>
  <dcterms:created xsi:type="dcterms:W3CDTF">2017-11-14T18:21:00Z</dcterms:created>
  <dcterms:modified xsi:type="dcterms:W3CDTF">2018-06-20T14:15:00Z</dcterms:modified>
</cp:coreProperties>
</file>