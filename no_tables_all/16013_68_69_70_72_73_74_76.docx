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6CA4" w:rsidP="005D6CA4" w:rsidRDefault="005D6CA4" w14:paraId="386B4FDF" w14:textId="1AA36DF4">
      <w:pPr>
        <w:pStyle w:val="BpSTitle"/>
      </w:pPr>
      <w:r>
        <w:t>160</w:t>
      </w:r>
      <w:r w:rsidR="008634EE">
        <w:t>13</w:t>
      </w:r>
    </w:p>
    <w:p w:rsidR="00EF4A40" w:rsidP="005D6CA4" w:rsidRDefault="009A3EA5" w14:paraId="0AD5AB76" w14:textId="1C4A8896">
      <w:pPr>
        <w:pStyle w:val="BpSTitle"/>
      </w:pPr>
      <w:r w:rsidRPr="009A3EA5">
        <w:t>Western North American Boreal Treeline White Spruce-Hardwood Woodland - Hardwood</w:t>
      </w:r>
    </w:p>
    <w:p w:rsidR="005D6CA4" w:rsidP="005D6CA4" w:rsidRDefault="005D6CA4" w14:paraId="4C527E47" w14:textId="77777777">
      <w:r>
        <w:t>BpS Model/Description Version: Nov. 2024</w:t>
      </w:r>
      <w:r>
        <w:tab/>
      </w:r>
      <w:r>
        <w:tab/>
      </w:r>
      <w:r>
        <w:tab/>
      </w:r>
      <w:r>
        <w:tab/>
      </w:r>
      <w:r>
        <w:tab/>
      </w:r>
      <w:r>
        <w:tab/>
      </w:r>
      <w:r>
        <w:tab/>
      </w:r>
      <w:r>
        <w:tab/>
      </w:r>
    </w:p>
    <w:p w:rsidR="005D6CA4" w:rsidP="005D6CA4" w:rsidRDefault="005D6CA4" w14:paraId="13C33F84" w14:textId="77777777"/>
    <w:p w:rsidRPr="00533200" w:rsidR="00E34A99" w:rsidP="005D6CA4" w:rsidRDefault="00E34A99" w14:paraId="57B6BFC8" w14:textId="27465C70">
      <w:pPr>
        <w:pStyle w:val="InfoPara"/>
        <w:rPr>
          <w:b w:val="0"/>
          <w:bCs/>
        </w:rPr>
      </w:pPr>
      <w:r>
        <w:t xml:space="preserve">Reviewer: </w:t>
      </w:r>
      <w:r w:rsidRPr="00533200" w:rsidR="00C92BD0">
        <w:rPr>
          <w:b w:val="0"/>
          <w:bCs/>
        </w:rPr>
        <w:t>Lindsey Flagstad,</w:t>
      </w:r>
      <w:r w:rsidR="00C92BD0">
        <w:t xml:space="preserve"> </w:t>
      </w:r>
      <w:r>
        <w:rPr>
          <w:b w:val="0"/>
          <w:bCs/>
        </w:rPr>
        <w:t>Beth Schulz</w:t>
      </w:r>
      <w:r w:rsidR="00C92BD0">
        <w:rPr>
          <w:b w:val="0"/>
          <w:bCs/>
        </w:rPr>
        <w:t>, Anjanette Steer</w:t>
      </w:r>
    </w:p>
    <w:p w:rsidR="005D6CA4" w:rsidP="005D6CA4" w:rsidRDefault="005D6CA4" w14:paraId="55D3180E" w14:textId="28441A6E">
      <w:pPr>
        <w:pStyle w:val="InfoPara"/>
      </w:pPr>
      <w:r>
        <w:t>Vegetation Type</w:t>
      </w:r>
    </w:p>
    <w:p w:rsidR="005D6CA4" w:rsidP="005D6CA4" w:rsidRDefault="005D6CA4" w14:paraId="1E4EA2FC" w14:textId="77777777">
      <w:r>
        <w:t>Forest and Woodland</w:t>
      </w:r>
    </w:p>
    <w:p w:rsidR="005D6CA4" w:rsidP="005D6CA4" w:rsidRDefault="005D6CA4" w14:paraId="49CF657A" w14:textId="77777777">
      <w:pPr>
        <w:pStyle w:val="InfoPara"/>
      </w:pPr>
      <w:r>
        <w:t>Map Zones</w:t>
      </w:r>
    </w:p>
    <w:p w:rsidR="00A61130" w:rsidP="6052D888" w:rsidRDefault="00A61130" w14:paraId="1482E983" w14:textId="77777777">
      <w:pPr>
        <w:rPr>
          <w:rFonts w:ascii="Times New Roman" w:hAnsi="Times New Roman" w:eastAsia="Times New Roman" w:cs="Times New Roman"/>
          <w:color w:val="000000"/>
          <w:sz w:val="24"/>
          <w:szCs w:val="24"/>
        </w:rPr>
      </w:pPr>
      <w:r w:rsidRPr="6052D888" w:rsidR="6052D888">
        <w:rPr>
          <w:rFonts w:ascii="Times New Roman" w:hAnsi="Times New Roman" w:eastAsia="Times New Roman" w:cs="Times New Roman"/>
          <w:color w:val="000000" w:themeColor="text1" w:themeTint="FF" w:themeShade="FF"/>
          <w:sz w:val="24"/>
          <w:szCs w:val="24"/>
        </w:rPr>
        <w:t>68, 69, 70, 72, 73, 74, 76</w:t>
      </w:r>
    </w:p>
    <w:p w:rsidR="00DC140B" w:rsidP="00DC140B" w:rsidRDefault="00DC140B" w14:paraId="0BB089E2" w14:textId="77777777">
      <w:pPr>
        <w:pStyle w:val="InfoPara"/>
      </w:pPr>
      <w:r>
        <w:t>Model Splits or Lumps</w:t>
      </w:r>
    </w:p>
    <w:p w:rsidR="00DC140B" w:rsidP="00DC140B" w:rsidRDefault="00DC140B" w14:paraId="0EA66112" w14:textId="77777777">
      <w:r>
        <w:t xml:space="preserve">This Biophysical Setting (BpS) is split into multiple models: </w:t>
      </w:r>
    </w:p>
    <w:p w:rsidRPr="00FE3AAF" w:rsidR="00DC140B" w:rsidP="6052D888" w:rsidRDefault="00DC140B" w14:paraId="1FE6AB56" w14:textId="27AD3426">
      <w:pPr>
        <w:pStyle w:val="Normal"/>
        <w:spacing w:before="0" w:beforeAutospacing="off" w:after="160" w:afterAutospacing="off" w:line="257" w:lineRule="auto"/>
        <w:rPr>
          <w:rFonts w:ascii="Times New Roman" w:hAnsi="Times New Roman" w:eastAsia="Times New Roman" w:cs="Times New Roman"/>
          <w:noProof w:val="0"/>
          <w:sz w:val="24"/>
          <w:szCs w:val="24"/>
          <w:lang w:val="en-US"/>
        </w:rPr>
      </w:pPr>
      <w:r w:rsidR="6052D888">
        <w:rPr>
          <w:b w:val="0"/>
          <w:bCs w:val="0"/>
        </w:rPr>
        <w:t xml:space="preserve">This </w:t>
      </w:r>
      <w:proofErr w:type="spellStart"/>
      <w:r w:rsidR="6052D888">
        <w:rPr>
          <w:b w:val="0"/>
          <w:bCs w:val="0"/>
        </w:rPr>
        <w:t>BpS</w:t>
      </w:r>
      <w:proofErr w:type="spellEnd"/>
      <w:r w:rsidR="6052D888">
        <w:rPr>
          <w:b w:val="0"/>
          <w:bCs w:val="0"/>
        </w:rPr>
        <w:t xml:space="preserve"> was split into Boreal and Boreal Transition variants so that regional differences in disturbance regimes could be modeled. The Hardwood split represent areas where hardwoods dominate. </w:t>
      </w:r>
    </w:p>
    <w:p w:rsidR="005D6CA4" w:rsidP="005D6CA4" w:rsidRDefault="005D6CA4" w14:paraId="02FD84BD" w14:textId="77777777">
      <w:pPr>
        <w:pStyle w:val="InfoPara"/>
      </w:pPr>
      <w:r>
        <w:t>Geographic Range</w:t>
      </w:r>
    </w:p>
    <w:p w:rsidR="005C63A7" w:rsidP="005C63A7" w:rsidRDefault="00E34B64" w14:paraId="00CFC943" w14:textId="0C0E8492">
      <w:r>
        <w:t xml:space="preserve">The geographic range of this </w:t>
      </w:r>
      <w:r w:rsidR="00C64325">
        <w:t>Biophysical Setting (BpS)</w:t>
      </w:r>
      <w:r>
        <w:t xml:space="preserve"> extends from the Brooks Range in the north, to the Alaska Range </w:t>
      </w:r>
      <w:r w:rsidR="00B4297D">
        <w:t xml:space="preserve">in the south </w:t>
      </w:r>
      <w:r>
        <w:t>and west along the Seward Peninsula, Nulato Hills, Kuskokwim Mountains</w:t>
      </w:r>
      <w:r w:rsidR="00B4297D">
        <w:t>,</w:t>
      </w:r>
      <w:r>
        <w:t xml:space="preserve"> and Aleutian Range. </w:t>
      </w:r>
      <w:r w:rsidRPr="00533200" w:rsidR="00DF613F">
        <w:rPr>
          <w:i/>
        </w:rPr>
        <w:t>Populus balsamifera</w:t>
      </w:r>
      <w:r w:rsidR="00DF613F">
        <w:t xml:space="preserve"> is the northernmost tree species in North America (Saarela et al. 201</w:t>
      </w:r>
      <w:r w:rsidR="00566882">
        <w:t>2</w:t>
      </w:r>
      <w:r w:rsidR="00DF613F">
        <w:t xml:space="preserve">) and as such forms small stands at the elevational, latitudinal, and western limits of tree growth in Alaska. </w:t>
      </w:r>
      <w:r w:rsidR="00F37056">
        <w:t xml:space="preserve">This </w:t>
      </w:r>
      <w:r w:rsidR="00C64325">
        <w:t>BpS</w:t>
      </w:r>
      <w:r w:rsidR="00F37056">
        <w:t xml:space="preserve"> occurs beyond the coniferous treeline in western and northern Alaska</w:t>
      </w:r>
      <w:r w:rsidR="00AC4038">
        <w:t>.</w:t>
      </w:r>
      <w:r w:rsidR="00F37056">
        <w:t xml:space="preserve"> </w:t>
      </w:r>
      <w:r w:rsidR="00A258D0">
        <w:t>This BpS</w:t>
      </w:r>
      <w:r w:rsidR="005C63A7">
        <w:t xml:space="preserve"> is not common in the Kenai Mountains where mountain hemlock dominates treeline forest types, but</w:t>
      </w:r>
      <w:r w:rsidR="00C101E7">
        <w:t xml:space="preserve"> it</w:t>
      </w:r>
      <w:r w:rsidR="005C63A7">
        <w:t xml:space="preserve"> may be found in western Kenai highlands between Skilak and Tustemena lakes and in higher elevations of Caribou Hills north of Homer. In MZ76 this </w:t>
      </w:r>
      <w:r w:rsidR="00C164CB">
        <w:t>BpS</w:t>
      </w:r>
      <w:r w:rsidR="005C63A7">
        <w:t xml:space="preserve"> is found in Nowacki ecoregions 8, 9 and 10. This BpS description and model focuses on the boreal region.</w:t>
      </w:r>
    </w:p>
    <w:p w:rsidR="00533200" w:rsidP="00B94C2D" w:rsidRDefault="005D6CA4" w14:paraId="35E05541" w14:textId="34C1F902">
      <w:pPr>
        <w:pStyle w:val="InfoPara"/>
      </w:pPr>
      <w:r>
        <w:t>Biophysical Site Description</w:t>
      </w:r>
    </w:p>
    <w:p w:rsidR="0036796B" w:rsidP="00533200" w:rsidRDefault="005C63A7" w14:paraId="4A785122" w14:textId="4B36C0B7">
      <w:pPr>
        <w:pStyle w:val="InfoPara"/>
        <w:spacing w:before="0" w:after="0"/>
        <w:rPr>
          <w:rStyle w:val="cf01"/>
          <w:rFonts w:ascii="Times New Roman" w:hAnsi="Times New Roman" w:cs="Times New Roman"/>
          <w:b w:val="0"/>
          <w:bCs/>
          <w:sz w:val="24"/>
          <w:szCs w:val="24"/>
        </w:rPr>
      </w:pPr>
      <w:r w:rsidRPr="00533200">
        <w:rPr>
          <w:b w:val="0"/>
          <w:bCs/>
        </w:rPr>
        <w:t>This BpS</w:t>
      </w:r>
      <w:r w:rsidRPr="00533200" w:rsidR="005D6CA4">
        <w:rPr>
          <w:b w:val="0"/>
          <w:bCs/>
        </w:rPr>
        <w:t xml:space="preserve"> occurs on upland terrain</w:t>
      </w:r>
      <w:r w:rsidRPr="00533200" w:rsidR="006477AD">
        <w:rPr>
          <w:b w:val="0"/>
          <w:bCs/>
        </w:rPr>
        <w:t xml:space="preserve"> at </w:t>
      </w:r>
      <w:r w:rsidRPr="00533200" w:rsidR="005D6CA4">
        <w:rPr>
          <w:b w:val="0"/>
          <w:bCs/>
        </w:rPr>
        <w:t xml:space="preserve">treeline. </w:t>
      </w:r>
      <w:r w:rsidRPr="00533200" w:rsidR="0036796B">
        <w:rPr>
          <w:b w:val="0"/>
          <w:bCs/>
        </w:rPr>
        <w:t xml:space="preserve">The system extends to the alpine on southerly aspects and into the </w:t>
      </w:r>
      <w:r w:rsidR="001F05A3">
        <w:rPr>
          <w:b w:val="0"/>
          <w:bCs/>
        </w:rPr>
        <w:t>A</w:t>
      </w:r>
      <w:r w:rsidRPr="00533200" w:rsidR="0036796B">
        <w:rPr>
          <w:b w:val="0"/>
          <w:bCs/>
        </w:rPr>
        <w:t xml:space="preserve">rctic along river valleys. </w:t>
      </w:r>
      <w:r w:rsidRPr="00533200" w:rsidR="004B69A9">
        <w:rPr>
          <w:b w:val="0"/>
          <w:bCs/>
        </w:rPr>
        <w:t xml:space="preserve">Specifically </w:t>
      </w:r>
      <w:r w:rsidRPr="00533200" w:rsidR="004B69A9">
        <w:rPr>
          <w:rStyle w:val="cf01"/>
          <w:rFonts w:ascii="Times New Roman" w:hAnsi="Times New Roman" w:cs="Times New Roman"/>
          <w:b w:val="0"/>
          <w:bCs/>
          <w:sz w:val="24"/>
          <w:szCs w:val="24"/>
        </w:rPr>
        <w:t>i</w:t>
      </w:r>
      <w:r w:rsidRPr="00533200" w:rsidR="0036796B">
        <w:rPr>
          <w:rStyle w:val="cf01"/>
          <w:rFonts w:ascii="Times New Roman" w:hAnsi="Times New Roman" w:cs="Times New Roman"/>
          <w:b w:val="0"/>
          <w:bCs/>
          <w:sz w:val="24"/>
          <w:szCs w:val="24"/>
        </w:rPr>
        <w:t xml:space="preserve">n the </w:t>
      </w:r>
      <w:r w:rsidR="001F05A3">
        <w:rPr>
          <w:rStyle w:val="cf01"/>
          <w:rFonts w:ascii="Times New Roman" w:hAnsi="Times New Roman" w:cs="Times New Roman"/>
          <w:b w:val="0"/>
          <w:bCs/>
          <w:sz w:val="24"/>
          <w:szCs w:val="24"/>
        </w:rPr>
        <w:t>A</w:t>
      </w:r>
      <w:r w:rsidRPr="00533200" w:rsidR="0036796B">
        <w:rPr>
          <w:rStyle w:val="cf01"/>
          <w:rFonts w:ascii="Times New Roman" w:hAnsi="Times New Roman" w:cs="Times New Roman"/>
          <w:b w:val="0"/>
          <w:bCs/>
          <w:sz w:val="24"/>
          <w:szCs w:val="24"/>
        </w:rPr>
        <w:t>rctic, this alliance occurs in isolated stands associated with north-flowing rivers, primarily braided streams</w:t>
      </w:r>
      <w:r w:rsidR="00B5775E">
        <w:rPr>
          <w:rStyle w:val="cf01"/>
          <w:rFonts w:ascii="Times New Roman" w:hAnsi="Times New Roman" w:cs="Times New Roman"/>
          <w:b w:val="0"/>
          <w:bCs/>
          <w:sz w:val="24"/>
          <w:szCs w:val="24"/>
        </w:rPr>
        <w:t>,</w:t>
      </w:r>
      <w:r w:rsidRPr="00533200" w:rsidR="0036796B">
        <w:rPr>
          <w:rStyle w:val="cf01"/>
          <w:rFonts w:ascii="Times New Roman" w:hAnsi="Times New Roman" w:cs="Times New Roman"/>
          <w:b w:val="0"/>
          <w:bCs/>
          <w:sz w:val="24"/>
          <w:szCs w:val="24"/>
        </w:rPr>
        <w:t xml:space="preserve"> and aufeis deposits (Bockheim et al. 2003)</w:t>
      </w:r>
      <w:r w:rsidR="008866E3">
        <w:rPr>
          <w:rStyle w:val="cf01"/>
          <w:rFonts w:ascii="Times New Roman" w:hAnsi="Times New Roman" w:cs="Times New Roman"/>
          <w:b w:val="0"/>
          <w:bCs/>
          <w:sz w:val="24"/>
          <w:szCs w:val="24"/>
        </w:rPr>
        <w:t>. I</w:t>
      </w:r>
      <w:r w:rsidRPr="00533200" w:rsidR="0036796B">
        <w:rPr>
          <w:rStyle w:val="cf01"/>
          <w:rFonts w:ascii="Times New Roman" w:hAnsi="Times New Roman" w:cs="Times New Roman"/>
          <w:b w:val="0"/>
          <w:bCs/>
          <w:sz w:val="24"/>
          <w:szCs w:val="24"/>
        </w:rPr>
        <w:t>t also occurs infrequently on south-facing slopes in the foothills of the Brooks Range (Breen 2014).</w:t>
      </w:r>
      <w:r w:rsidRPr="00533200" w:rsidR="004B69A9">
        <w:rPr>
          <w:rStyle w:val="cf01"/>
          <w:rFonts w:ascii="Times New Roman" w:hAnsi="Times New Roman" w:cs="Times New Roman"/>
          <w:b w:val="0"/>
          <w:bCs/>
          <w:sz w:val="24"/>
          <w:szCs w:val="24"/>
        </w:rPr>
        <w:t xml:space="preserve"> The mean balsam poplar absolute canopy cover is approximately 50%, mean height is 9.76m</w:t>
      </w:r>
      <w:r w:rsidR="00B5775E">
        <w:rPr>
          <w:rStyle w:val="cf01"/>
          <w:rFonts w:ascii="Times New Roman" w:hAnsi="Times New Roman" w:cs="Times New Roman"/>
          <w:b w:val="0"/>
          <w:bCs/>
          <w:sz w:val="24"/>
          <w:szCs w:val="24"/>
        </w:rPr>
        <w:t>,</w:t>
      </w:r>
      <w:r w:rsidRPr="00533200" w:rsidR="004B69A9">
        <w:rPr>
          <w:rStyle w:val="cf01"/>
          <w:rFonts w:ascii="Times New Roman" w:hAnsi="Times New Roman" w:cs="Times New Roman"/>
          <w:b w:val="0"/>
          <w:bCs/>
          <w:sz w:val="24"/>
          <w:szCs w:val="24"/>
        </w:rPr>
        <w:t xml:space="preserve"> and </w:t>
      </w:r>
      <w:r w:rsidR="00B5775E">
        <w:rPr>
          <w:rStyle w:val="cf01"/>
          <w:rFonts w:ascii="Times New Roman" w:hAnsi="Times New Roman" w:cs="Times New Roman"/>
          <w:b w:val="0"/>
          <w:bCs/>
          <w:sz w:val="24"/>
          <w:szCs w:val="24"/>
        </w:rPr>
        <w:t xml:space="preserve">mean </w:t>
      </w:r>
      <w:r w:rsidRPr="00533200" w:rsidR="004B69A9">
        <w:rPr>
          <w:rStyle w:val="cf01"/>
          <w:rFonts w:ascii="Times New Roman" w:hAnsi="Times New Roman" w:cs="Times New Roman"/>
          <w:b w:val="0"/>
          <w:bCs/>
          <w:sz w:val="24"/>
          <w:szCs w:val="24"/>
        </w:rPr>
        <w:t xml:space="preserve">tree diameter is 14.26 cm.  </w:t>
      </w:r>
    </w:p>
    <w:p w:rsidRPr="00533200" w:rsidR="00533200" w:rsidP="00533200" w:rsidRDefault="00533200" w14:paraId="4F709D48" w14:textId="77777777"/>
    <w:p w:rsidR="005D6CA4" w:rsidP="006477AD" w:rsidRDefault="005D6CA4" w14:paraId="7798344B" w14:textId="442929DB">
      <w:r>
        <w:t xml:space="preserve">Soils are generally well-drained, </w:t>
      </w:r>
      <w:r w:rsidR="005B1FEE">
        <w:t>unmodified cry</w:t>
      </w:r>
      <w:r w:rsidR="00AF64C0">
        <w:t>o</w:t>
      </w:r>
      <w:r w:rsidR="005B1FEE">
        <w:t xml:space="preserve">fluevents lacking permafrost in the boreal forest and with deep active layers in the Arctic (Viereck et al. </w:t>
      </w:r>
      <w:r w:rsidR="00D239AA">
        <w:t>1</w:t>
      </w:r>
      <w:r w:rsidR="005B1FEE">
        <w:t>992; Ping et al.</w:t>
      </w:r>
      <w:r w:rsidR="00D239AA">
        <w:t xml:space="preserve"> </w:t>
      </w:r>
      <w:r w:rsidR="005B1FEE">
        <w:t>1998)</w:t>
      </w:r>
      <w:r w:rsidR="00817175">
        <w:t>. These soils</w:t>
      </w:r>
      <w:r>
        <w:t xml:space="preserve"> develop on colluvial deposits, glacial till, or bedrock.</w:t>
      </w:r>
      <w:r w:rsidRPr="006477AD" w:rsidR="006477AD">
        <w:t xml:space="preserve"> </w:t>
      </w:r>
      <w:r w:rsidR="006477AD">
        <w:t>At the limits of their occurrence</w:t>
      </w:r>
      <w:r w:rsidR="005B1FEE">
        <w:t>,</w:t>
      </w:r>
      <w:r w:rsidR="006477AD">
        <w:t xml:space="preserve"> </w:t>
      </w:r>
      <w:r w:rsidRPr="00D239AA" w:rsidR="006477AD">
        <w:rPr>
          <w:i/>
          <w:iCs/>
        </w:rPr>
        <w:t xml:space="preserve">P. </w:t>
      </w:r>
      <w:r w:rsidRPr="00D239AA" w:rsidR="006477AD">
        <w:rPr>
          <w:i/>
          <w:iCs/>
        </w:rPr>
        <w:t>balsamifera</w:t>
      </w:r>
      <w:r w:rsidR="006477AD">
        <w:t xml:space="preserve"> survival has been connected to sheltered sites and </w:t>
      </w:r>
      <w:r w:rsidR="00DF613F">
        <w:t xml:space="preserve">the </w:t>
      </w:r>
      <w:r w:rsidR="006477AD">
        <w:t>presence of year-round groundwater (e.g. perennial springs).</w:t>
      </w:r>
    </w:p>
    <w:p w:rsidR="005D6CA4" w:rsidP="005D6CA4" w:rsidRDefault="005D6CA4" w14:paraId="251B1157" w14:textId="77777777">
      <w:pPr>
        <w:pStyle w:val="InfoPara"/>
      </w:pPr>
      <w:r>
        <w:t>Vegetation Description</w:t>
      </w:r>
    </w:p>
    <w:p w:rsidR="005D6CA4" w:rsidP="005D6CA4" w:rsidRDefault="005D6CA4" w14:paraId="1A750642" w14:textId="0132ECB0">
      <w:r w:rsidRPr="00684230">
        <w:rPr>
          <w:i/>
          <w:iCs/>
        </w:rPr>
        <w:t xml:space="preserve">Populus balsamifera </w:t>
      </w:r>
      <w:r w:rsidRPr="00684230">
        <w:t>ssp</w:t>
      </w:r>
      <w:r w:rsidRPr="00684230">
        <w:rPr>
          <w:i/>
          <w:iCs/>
        </w:rPr>
        <w:t>. balsamifera</w:t>
      </w:r>
      <w:r>
        <w:t xml:space="preserve"> and/or </w:t>
      </w:r>
      <w:r w:rsidRPr="00684230">
        <w:rPr>
          <w:i/>
          <w:iCs/>
        </w:rPr>
        <w:t>P. tremuloides</w:t>
      </w:r>
      <w:r>
        <w:t xml:space="preserve"> are the dominant overstory species. Trees are often stunted on exposed sties (Jorgenson et al. 2003). Plots from Denali National Park showed an average tree height of 2.4 meters for Dwarf Poplar Aspen Forest (Clark and Duffy 2006). </w:t>
      </w:r>
      <w:r w:rsidR="0063122D">
        <w:t xml:space="preserve">Moist sites are conducive to </w:t>
      </w:r>
      <w:r w:rsidRPr="00A8492E" w:rsidR="0063122D">
        <w:rPr>
          <w:i/>
          <w:iCs/>
        </w:rPr>
        <w:t xml:space="preserve">Populus </w:t>
      </w:r>
      <w:r w:rsidRPr="00A8492E" w:rsidR="005476F4">
        <w:rPr>
          <w:i/>
          <w:iCs/>
        </w:rPr>
        <w:t>balsamifera</w:t>
      </w:r>
      <w:r w:rsidR="0063122D">
        <w:t xml:space="preserve"> establishment where more well drained sites are dominated by </w:t>
      </w:r>
      <w:r w:rsidRPr="00A8492E" w:rsidR="0063122D">
        <w:rPr>
          <w:i/>
          <w:iCs/>
        </w:rPr>
        <w:t>P. tremuloides</w:t>
      </w:r>
      <w:r w:rsidR="0063122D">
        <w:t xml:space="preserve">.  </w:t>
      </w:r>
      <w:r w:rsidR="008064AE">
        <w:t xml:space="preserve">Common understory shrubs include </w:t>
      </w:r>
      <w:r w:rsidRPr="00A8492E" w:rsidR="008064AE">
        <w:rPr>
          <w:i/>
          <w:iCs/>
        </w:rPr>
        <w:t>Viburnum edule, Rosa acicularis, Arctostaphylos</w:t>
      </w:r>
      <w:r w:rsidR="008064AE">
        <w:t xml:space="preserve"> spp., and </w:t>
      </w:r>
      <w:r w:rsidRPr="00A8492E" w:rsidR="008064AE">
        <w:rPr>
          <w:i/>
          <w:iCs/>
        </w:rPr>
        <w:t>Salix</w:t>
      </w:r>
      <w:r w:rsidR="008064AE">
        <w:t xml:space="preserve"> spp. A wide variety of herbaceous species may occur including </w:t>
      </w:r>
      <w:r w:rsidRPr="00A8492E" w:rsidR="008064AE">
        <w:rPr>
          <w:i/>
          <w:iCs/>
        </w:rPr>
        <w:t>Calamagrostis canadensis, Pyrola</w:t>
      </w:r>
      <w:r w:rsidR="008064AE">
        <w:t xml:space="preserve"> spp., and </w:t>
      </w:r>
      <w:r w:rsidRPr="00A8492E" w:rsidR="008064AE">
        <w:rPr>
          <w:i/>
          <w:iCs/>
        </w:rPr>
        <w:t>Aconitum delphinifolium</w:t>
      </w:r>
      <w:r w:rsidR="008064AE">
        <w:t xml:space="preserve"> (Viereck 1979</w:t>
      </w:r>
      <w:r w:rsidR="00063C01">
        <w:t>;</w:t>
      </w:r>
      <w:r w:rsidR="008064AE">
        <w:t xml:space="preserve"> Jorgenson et al. 2003).  </w:t>
      </w:r>
    </w:p>
    <w:p w:rsidR="005D6CA4" w:rsidP="005D6CA4" w:rsidRDefault="005D6CA4" w14:paraId="167DC8AD" w14:textId="77777777">
      <w:pPr>
        <w:pStyle w:val="InfoPara"/>
      </w:pPr>
      <w:r>
        <w:t>BpS Dominant and Indicator Species</w:t>
      </w:r>
    </w:p>
    <w:p>
      <w:r>
        <w:rPr>
          <w:sz w:val="16"/>
        </w:rPr>
        <w:t>Species names are from the NRCS PLANTS database. Check species codes at http://plants.usda.gov.</w:t>
      </w:r>
    </w:p>
    <w:p w:rsidR="005D6CA4" w:rsidP="005D6CA4" w:rsidRDefault="005D6CA4" w14:paraId="6135E113" w14:textId="77777777">
      <w:pPr>
        <w:pStyle w:val="InfoPara"/>
      </w:pPr>
      <w:r>
        <w:t>Disturbance Description</w:t>
      </w:r>
    </w:p>
    <w:p w:rsidR="003D782C" w:rsidP="005D6CA4" w:rsidRDefault="005D6CA4" w14:paraId="7595EC36" w14:textId="79796947">
      <w:r>
        <w:t xml:space="preserve">The disturbance dynamics of these high elevation forests are unclear but </w:t>
      </w:r>
      <w:r w:rsidR="009C509F">
        <w:t>w</w:t>
      </w:r>
      <w:r>
        <w:t>ind/exposure and fire could be driving disturbance process</w:t>
      </w:r>
      <w:r w:rsidR="00C055F1">
        <w:t xml:space="preserve"> as well as steep talus slopes that are not conducive to soil </w:t>
      </w:r>
      <w:r w:rsidR="00CE4C54">
        <w:t xml:space="preserve">retention and </w:t>
      </w:r>
      <w:r w:rsidR="00C055F1">
        <w:t>development</w:t>
      </w:r>
      <w:r>
        <w:t xml:space="preserve">. </w:t>
      </w:r>
      <w:r w:rsidR="003D782C">
        <w:t xml:space="preserve">Steep slopes with poor rooting substrate are prone to landslide and avalanche.  </w:t>
      </w:r>
    </w:p>
    <w:p w:rsidR="003D782C" w:rsidP="005D6CA4" w:rsidRDefault="003D782C" w14:paraId="2729A885" w14:textId="77777777"/>
    <w:p w:rsidR="003D782C" w:rsidP="005D6CA4" w:rsidRDefault="005D6CA4" w14:paraId="7FC9FFF6" w14:textId="06887D42">
      <w:r>
        <w:t>Balsam poplar and quaking aspen are fire adapted. Balsam poplar may be top killed by moderate intensity fires but can root sprout within several weeks following fire (Harris 1990). Aspen is also easily top killed by fire</w:t>
      </w:r>
      <w:r w:rsidR="009C509F">
        <w:t>,</w:t>
      </w:r>
      <w:r>
        <w:t xml:space="preserve"> but fire stimulates vigorous root sprouting (Howard 1996).</w:t>
      </w:r>
      <w:r w:rsidR="00017D4E">
        <w:t xml:space="preserve">  Topographic roughness leads to lower </w:t>
      </w:r>
      <w:r w:rsidR="00BA413B">
        <w:t>probability of an area burning (Hammond et al. 2019) so it is likely that those hardwood stands at treeline in more mountainous terrain will have a longer fire return interval</w:t>
      </w:r>
      <w:r w:rsidR="00514ED8">
        <w:t xml:space="preserve"> (FRI)</w:t>
      </w:r>
      <w:r w:rsidR="00BA413B">
        <w:t xml:space="preserve">. </w:t>
      </w:r>
    </w:p>
    <w:p w:rsidR="003D782C" w:rsidP="005D6CA4" w:rsidRDefault="003D782C" w14:paraId="1C03E61D" w14:textId="77777777"/>
    <w:p w:rsidR="00A258D0" w:rsidP="005D6CA4" w:rsidRDefault="00AC36DC" w14:paraId="4BFA920D" w14:textId="02C0D951">
      <w:r>
        <w:t>In general, species dominance in the boreal forest post fire will shift along different trajectories according to variation in underlying landscape attributes (Johnstone and Chapin 2006</w:t>
      </w:r>
      <w:r w:rsidR="00063C01">
        <w:t>;</w:t>
      </w:r>
      <w:r>
        <w:t xml:space="preserve"> Kane et al. 2007</w:t>
      </w:r>
      <w:r w:rsidR="00063C01">
        <w:t>;</w:t>
      </w:r>
      <w:r>
        <w:t xml:space="preserve"> Johnstone et al. 2010</w:t>
      </w:r>
      <w:r w:rsidR="00063C01">
        <w:t>;</w:t>
      </w:r>
      <w:r>
        <w:t xml:space="preserve"> Roland et al. 2013)</w:t>
      </w:r>
      <w:r w:rsidR="00FD1D85">
        <w:t>.</w:t>
      </w:r>
      <w:r>
        <w:t xml:space="preserve"> </w:t>
      </w:r>
      <w:r w:rsidR="00FD1D85">
        <w:t>I</w:t>
      </w:r>
      <w:r>
        <w:t xml:space="preserve">n this </w:t>
      </w:r>
      <w:r w:rsidR="00FD1D85">
        <w:t>BpS</w:t>
      </w:r>
      <w:r>
        <w:t xml:space="preserve">, </w:t>
      </w:r>
      <w:r w:rsidR="00282C16">
        <w:t xml:space="preserve">steep </w:t>
      </w:r>
      <w:r>
        <w:t>slope</w:t>
      </w:r>
      <w:r w:rsidR="00FD1D85">
        <w:t>s</w:t>
      </w:r>
      <w:r>
        <w:t xml:space="preserve"> and </w:t>
      </w:r>
      <w:r w:rsidR="00282C16">
        <w:t xml:space="preserve">southern </w:t>
      </w:r>
      <w:r>
        <w:t xml:space="preserve">aspect are key landscape attributes that affect fire </w:t>
      </w:r>
      <w:r w:rsidR="00282C16">
        <w:t>behavior</w:t>
      </w:r>
      <w:r>
        <w:t xml:space="preserve"> and resulting plant community succession. </w:t>
      </w:r>
      <w:r w:rsidR="0036796B">
        <w:t>For example, south-facing slopes are more productive</w:t>
      </w:r>
      <w:r w:rsidR="005062A3">
        <w:t xml:space="preserve"> due to their </w:t>
      </w:r>
      <w:r w:rsidR="005B1FEE">
        <w:t>deep</w:t>
      </w:r>
      <w:r w:rsidR="00FD1D85">
        <w:t>er</w:t>
      </w:r>
      <w:r w:rsidR="005B1FEE">
        <w:t xml:space="preserve"> </w:t>
      </w:r>
      <w:r w:rsidR="0036796B">
        <w:t>active layer</w:t>
      </w:r>
      <w:r w:rsidR="005062A3">
        <w:t>,</w:t>
      </w:r>
      <w:r w:rsidR="0036796B">
        <w:t xml:space="preserve"> leading to mostly white spruce stands with mixed hardwoods at the treeline. North-facing slopes</w:t>
      </w:r>
      <w:r w:rsidR="00462947">
        <w:t xml:space="preserve"> commonly have </w:t>
      </w:r>
      <w:r w:rsidR="0058619C">
        <w:t xml:space="preserve">continuous </w:t>
      </w:r>
      <w:r w:rsidR="00462947">
        <w:t xml:space="preserve">permafrost and </w:t>
      </w:r>
      <w:r w:rsidR="0036796B">
        <w:t xml:space="preserve">don’t receive the warmth needed </w:t>
      </w:r>
      <w:r w:rsidR="00462947">
        <w:t>to</w:t>
      </w:r>
      <w:r w:rsidR="0036796B">
        <w:t xml:space="preserve"> support</w:t>
      </w:r>
      <w:r w:rsidR="00424C9D">
        <w:t xml:space="preserve"> treeline hardwood</w:t>
      </w:r>
      <w:r w:rsidR="0036796B">
        <w:t xml:space="preserve"> stands</w:t>
      </w:r>
      <w:r w:rsidR="00424C9D">
        <w:t>.</w:t>
      </w:r>
      <w:r w:rsidR="0036796B">
        <w:t xml:space="preserve"> </w:t>
      </w:r>
      <w:r w:rsidR="00424C9D">
        <w:t>T</w:t>
      </w:r>
      <w:r w:rsidR="0036796B">
        <w:t xml:space="preserve">hese communities </w:t>
      </w:r>
      <w:r w:rsidR="005B1FEE">
        <w:t xml:space="preserve">where tree species </w:t>
      </w:r>
      <w:r w:rsidR="003A7864">
        <w:t xml:space="preserve">occur are woodlands </w:t>
      </w:r>
      <w:r w:rsidR="00424C9D">
        <w:t xml:space="preserve">dominated by </w:t>
      </w:r>
      <w:r w:rsidRPr="00F360E7" w:rsidR="00424C9D">
        <w:rPr>
          <w:i/>
          <w:iCs/>
        </w:rPr>
        <w:t>Picea mariana</w:t>
      </w:r>
      <w:r w:rsidR="00424C9D">
        <w:t xml:space="preserve"> </w:t>
      </w:r>
      <w:r w:rsidR="0036796B">
        <w:t xml:space="preserve">with a </w:t>
      </w:r>
      <w:r w:rsidRPr="00F360E7" w:rsidR="003E3AB2">
        <w:rPr>
          <w:i/>
          <w:iCs/>
        </w:rPr>
        <w:t>Ledum</w:t>
      </w:r>
      <w:r w:rsidR="003E3AB2">
        <w:t xml:space="preserve"> ssp. </w:t>
      </w:r>
      <w:r w:rsidRPr="00F360E7" w:rsidR="003E3AB2">
        <w:rPr>
          <w:i/>
          <w:iCs/>
        </w:rPr>
        <w:t>decumbens/</w:t>
      </w:r>
      <w:r w:rsidRPr="00F360E7" w:rsidR="0036796B">
        <w:rPr>
          <w:i/>
          <w:iCs/>
        </w:rPr>
        <w:t>Betula nana</w:t>
      </w:r>
      <w:r w:rsidR="0036796B">
        <w:t xml:space="preserve"> understory.  </w:t>
      </w:r>
    </w:p>
    <w:p w:rsidR="005D6CA4" w:rsidP="005D6CA4" w:rsidRDefault="005D6CA4" w14:paraId="0200A09F" w14:textId="140848CF">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C58EB" w:rsidP="005D6CA4" w:rsidRDefault="003C58EB" w14:paraId="30FCECB4" w14:textId="77777777">
      <w:pPr>
        <w:pStyle w:val="InfoPara"/>
      </w:pPr>
    </w:p>
    <w:p w:rsidR="005D6CA4" w:rsidP="005D6CA4" w:rsidRDefault="005D6CA4" w14:paraId="2E3E59BB" w14:textId="19321283">
      <w:pPr>
        <w:pStyle w:val="InfoPara"/>
      </w:pPr>
      <w:r>
        <w:t>Scale Description</w:t>
      </w:r>
    </w:p>
    <w:p w:rsidR="005D6CA4" w:rsidP="005D6CA4" w:rsidRDefault="005D6CA4" w14:paraId="29052B7C" w14:textId="77777777">
      <w:r>
        <w:t>Large patch or small patch</w:t>
      </w:r>
    </w:p>
    <w:p w:rsidR="005D6CA4" w:rsidP="005D6CA4" w:rsidRDefault="005D6CA4" w14:paraId="62BD1A53" w14:textId="77777777">
      <w:pPr>
        <w:pStyle w:val="InfoPara"/>
      </w:pPr>
      <w:r>
        <w:t>Adjacency or Identification Concerns</w:t>
      </w:r>
    </w:p>
    <w:p w:rsidR="005D6CA4" w:rsidP="005D6CA4" w:rsidRDefault="005D6CA4" w14:paraId="0BA7BC98" w14:textId="77777777"/>
    <w:p w:rsidR="005D6CA4" w:rsidP="005D6CA4" w:rsidRDefault="005D6CA4" w14:paraId="3CFACFE9" w14:textId="77777777">
      <w:pPr>
        <w:pStyle w:val="InfoPara"/>
      </w:pPr>
      <w:r>
        <w:t>Issues or Problems</w:t>
      </w:r>
    </w:p>
    <w:p w:rsidR="005D6CA4" w:rsidP="005D6CA4" w:rsidRDefault="005D6CA4" w14:paraId="7D06FC6D" w14:textId="3DF03AB7">
      <w:r>
        <w:t>This model was defined at the Fairbanks workshop as having an additional early seral stage dominated by alpine tundra shrubs, herbaceous vegetation</w:t>
      </w:r>
      <w:r w:rsidR="00882BEA">
        <w:t>,</w:t>
      </w:r>
      <w:r>
        <w:t xml:space="preserve"> or bare ground. This class was described as a persistent state occurring on sites frequently disturbed by avalanches or other weather events (snow, ice, wind, etc). It was later determined that this stage could not be adequately modeled with the two tree dominated stages (</w:t>
      </w:r>
      <w:r w:rsidR="00B952FA">
        <w:t>C</w:t>
      </w:r>
      <w:r>
        <w:t>lass A and B in the current model) and that it was probably best to represent the non-forested sites as a different BpS.</w:t>
      </w:r>
    </w:p>
    <w:p w:rsidR="00FC4073" w:rsidP="005D6CA4" w:rsidRDefault="00FC4073" w14:paraId="2425592F" w14:textId="27E0C5BB"/>
    <w:p w:rsidR="00FC4073" w:rsidP="005D6CA4" w:rsidRDefault="00FC4073" w14:paraId="750E5B1E" w14:textId="2FB436DB">
      <w:r>
        <w:t>It seems that the extent of this BpS is narrowly limited to boreal forest southern slopes at treeline</w:t>
      </w:r>
      <w:r w:rsidR="00AF64C0">
        <w:t xml:space="preserve"> (and some north of the Brooks Range north facing riverbeds</w:t>
      </w:r>
      <w:r w:rsidR="00017D4E">
        <w:t>,</w:t>
      </w:r>
      <w:r>
        <w:t xml:space="preserve"> which could be </w:t>
      </w:r>
      <w:r w:rsidR="00017D4E">
        <w:t>described</w:t>
      </w:r>
      <w:r>
        <w:t xml:space="preserve"> with GIS by looking at average coniferous treeline, masking out the slopes greater than 35 degrees (?) and defining this narrow band through spectral signature of the broadleaf species.</w:t>
      </w:r>
    </w:p>
    <w:p w:rsidR="005D6CA4" w:rsidP="005D6CA4" w:rsidRDefault="005D6CA4" w14:paraId="100ED930" w14:textId="77777777">
      <w:pPr>
        <w:pStyle w:val="InfoPara"/>
      </w:pPr>
      <w:r>
        <w:t>Native Uncharacteristic Conditions</w:t>
      </w:r>
    </w:p>
    <w:p w:rsidR="005D6CA4" w:rsidP="005D6CA4" w:rsidRDefault="005D6CA4" w14:paraId="24AEB605" w14:textId="77777777"/>
    <w:p w:rsidRPr="007E6458" w:rsidR="007420A7" w:rsidP="007E6458" w:rsidRDefault="005D6CA4" w14:paraId="002B71B7" w14:textId="452EE3C7">
      <w:pPr>
        <w:pStyle w:val="InfoPara"/>
      </w:pPr>
      <w:r>
        <w:t>Comments</w:t>
      </w:r>
    </w:p>
    <w:p w:rsidR="00566882" w:rsidP="007420A7" w:rsidRDefault="007420A7" w14:paraId="44A5BFB5" w14:textId="77777777">
      <w:r w:rsidRPr="00533200">
        <w:t xml:space="preserve">9/13/2022: </w:t>
      </w:r>
    </w:p>
    <w:p w:rsidR="003D782C" w:rsidP="007420A7" w:rsidRDefault="00566882" w14:paraId="2FDB7A7D" w14:textId="2E998FD0">
      <w:r>
        <w:t xml:space="preserve">- </w:t>
      </w:r>
      <w:r w:rsidR="003D782C">
        <w:t xml:space="preserve">Kori Blankenship adjusted the modeled </w:t>
      </w:r>
      <w:r w:rsidR="002174A6">
        <w:t>mean fire return interval (</w:t>
      </w:r>
      <w:r w:rsidR="003D782C">
        <w:t>MFRI</w:t>
      </w:r>
      <w:r w:rsidR="002174A6">
        <w:t>)</w:t>
      </w:r>
      <w:r w:rsidR="003D782C">
        <w:t xml:space="preserve"> from 159 to 208 years based on the relative fire frequency rankings developed for boreal forest BpS during </w:t>
      </w:r>
      <w:r w:rsidRPr="00693789" w:rsidR="003D782C">
        <w:t>the Boreal Forest BpS Review Work Session in February 2022</w:t>
      </w:r>
      <w:r w:rsidR="003D782C">
        <w:t>. The change in fire frequency changed the suc</w:t>
      </w:r>
      <w:r w:rsidR="00A57295">
        <w:t xml:space="preserve">cession class proportions less than +/- 5%. </w:t>
      </w:r>
    </w:p>
    <w:p w:rsidR="00566882" w:rsidP="007420A7" w:rsidRDefault="00566882" w14:paraId="44091B8C" w14:textId="77777777"/>
    <w:p w:rsidR="007420A7" w:rsidP="007420A7" w:rsidRDefault="00566882" w14:paraId="6FDC30B4" w14:textId="7599C3F2">
      <w:pPr>
        <w:rPr>
          <w:highlight w:val="yellow"/>
        </w:rPr>
      </w:pPr>
      <w:r>
        <w:t xml:space="preserve">- </w:t>
      </w:r>
      <w:r w:rsidRPr="00533200" w:rsidR="007420A7">
        <w:t xml:space="preserve">A reviewer questioned if </w:t>
      </w:r>
      <w:r w:rsidRPr="009D7DCB" w:rsidR="007420A7">
        <w:rPr>
          <w:i/>
          <w:iCs/>
        </w:rPr>
        <w:t>P. tremuloides</w:t>
      </w:r>
      <w:r w:rsidRPr="00533200" w:rsidR="007420A7">
        <w:t xml:space="preserve"> belonged in this BpS: “if this</w:t>
      </w:r>
      <w:r w:rsidR="007420A7">
        <w:t xml:space="preserve"> is a true treeline community, I question the inclusion of </w:t>
      </w:r>
      <w:r w:rsidRPr="009D7DCB" w:rsidR="007420A7">
        <w:rPr>
          <w:i/>
          <w:iCs/>
        </w:rPr>
        <w:t>P. tremuloides</w:t>
      </w:r>
      <w:r w:rsidR="007420A7">
        <w:t xml:space="preserve">. From Viereck et al. 1979: Quaking aspen </w:t>
      </w:r>
      <w:r w:rsidRPr="009D7DCB" w:rsidR="007420A7">
        <w:rPr>
          <w:i/>
          <w:iCs/>
        </w:rPr>
        <w:t>Populus tremuloides</w:t>
      </w:r>
      <w:r w:rsidR="007420A7">
        <w:t xml:space="preserve"> Michx., which is found on the warm and dry sites in interior Alaska (Fig. 2G), is more limited in its regional distribution and never forms part of the arctic or alpine tree”</w:t>
      </w:r>
    </w:p>
    <w:p w:rsidRPr="00662D8D" w:rsidR="00662D8D" w:rsidP="005D6CA4" w:rsidRDefault="00662D8D" w14:paraId="36B021DB" w14:textId="77777777">
      <w:pPr>
        <w:rPr>
          <w:highlight w:val="yellow"/>
        </w:rPr>
      </w:pPr>
    </w:p>
    <w:p w:rsidR="008E5AC3" w:rsidP="002B662E" w:rsidRDefault="002B662E" w14:paraId="5EE4325B" w14:textId="77777777">
      <w:r>
        <w:t>10/2021</w:t>
      </w:r>
      <w:r w:rsidR="0082033F">
        <w:t>:</w:t>
      </w:r>
      <w:r>
        <w:t xml:space="preserve"> </w:t>
      </w:r>
    </w:p>
    <w:p w:rsidRPr="00331FF0" w:rsidR="002B662E" w:rsidP="002B662E" w:rsidRDefault="008E5AC3" w14:paraId="24B6D271" w14:textId="2D7912A1">
      <w:r>
        <w:t xml:space="preserve">- </w:t>
      </w:r>
      <w:r w:rsidR="002B662E">
        <w:t>This description was updated by NatureServe staff and Kori Blankenship based on the updated Ecological Systems classification for Alaska. Edits focused on adjusting the Geographic Range, Biophysical Site Descriptions, and Vegetation Description sections.</w:t>
      </w:r>
    </w:p>
    <w:p w:rsidR="002B662E" w:rsidP="005D6CA4" w:rsidRDefault="002B662E" w14:paraId="53920AD8" w14:textId="77777777"/>
    <w:p w:rsidR="00347CF9" w:rsidP="00347CF9" w:rsidRDefault="005D6CA4" w14:paraId="7A1B0EA9" w14:textId="0975C80E">
      <w:r>
        <w:t xml:space="preserve">This system was created </w:t>
      </w:r>
      <w:r w:rsidR="003B6DBD">
        <w:t xml:space="preserve">during LANDFIRE National </w:t>
      </w:r>
      <w:r>
        <w:t>for the AK Boreal region and did not receive review for other regions in the state.</w:t>
      </w:r>
      <w:r w:rsidR="00E00139">
        <w:t xml:space="preserve"> </w:t>
      </w:r>
      <w:r>
        <w:t xml:space="preserve">This model was based on input from the experts who attended the LANDFIRE Fairbanks (Nov. 07) and Anchorage modeling meetings (Dec. 08) and </w:t>
      </w:r>
      <w:r w:rsidR="00FC7A55">
        <w:t xml:space="preserve">was </w:t>
      </w:r>
      <w:r>
        <w:t>refined by Mitch Michaud and Michelle Schuman.</w:t>
      </w:r>
      <w:r w:rsidR="00347CF9">
        <w:t xml:space="preserve"> The probability of fire in the state-and-transition simulation model is a best guess based on the assumption that this type would have a </w:t>
      </w:r>
      <w:r w:rsidR="00CA0FF4">
        <w:t>FRI</w:t>
      </w:r>
      <w:r w:rsidR="00347CF9">
        <w:t xml:space="preserve"> similar to that of tundra types.</w:t>
      </w:r>
    </w:p>
    <w:p w:rsidR="00E94465" w:rsidP="00E94465" w:rsidRDefault="00E94465" w14:paraId="1A0479D9"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D6CA4" w:rsidP="005D6CA4" w:rsidRDefault="005D6CA4" w14:paraId="77758399" w14:textId="00885EE1">
      <w:pPr>
        <w:pStyle w:val="InfoPara"/>
        <w:pBdr>
          <w:top w:val="single" w:color="auto" w:sz="4" w:space="1"/>
        </w:pBdr>
      </w:pPr>
      <w:r>
        <w:t>Class A</w:t>
      </w:r>
      <w:r>
        <w:tab/>
        <w:t>21</w:t>
      </w:r>
      <w:r w:rsidR="002A3B10">
        <w:tab/>
      </w:r>
      <w:r w:rsidR="002A3B10">
        <w:tab/>
      </w:r>
      <w:r w:rsidR="002A3B10">
        <w:tab/>
      </w:r>
      <w:r w:rsidR="002A3B10">
        <w:tab/>
      </w:r>
      <w:r w:rsidR="004F7795">
        <w:t>Early Development 1 - All Structures</w:t>
      </w:r>
    </w:p>
    <w:p w:rsidR="005D6CA4" w:rsidP="005D6CA4" w:rsidRDefault="005D6CA4" w14:paraId="0773B88F" w14:textId="77777777"/>
    <w:p w:rsidR="005D6CA4" w:rsidP="005D6CA4" w:rsidRDefault="005D6CA4" w14:paraId="7D7BF96C" w14:textId="77777777">
      <w:pPr>
        <w:pStyle w:val="SClassInfoPara"/>
      </w:pPr>
      <w:r>
        <w:t>Indicator Species</w:t>
      </w:r>
    </w:p>
    <w:p w:rsidR="005D6CA4" w:rsidP="005D6CA4" w:rsidRDefault="005D6CA4" w14:paraId="756B6946" w14:textId="77777777"/>
    <w:p w:rsidR="005D6CA4" w:rsidP="005D6CA4" w:rsidRDefault="005D6CA4" w14:paraId="34B2A99A" w14:textId="77777777">
      <w:pPr>
        <w:pStyle w:val="SClassInfoPara"/>
      </w:pPr>
      <w:r>
        <w:t>Description</w:t>
      </w:r>
    </w:p>
    <w:p w:rsidR="005D6CA4" w:rsidP="005D6CA4" w:rsidRDefault="005D6CA4" w14:paraId="42F81B9F" w14:textId="09AB0670">
      <w:r>
        <w:t>This class is characterized by young stands of balsam poplar. Trees come in immediately post-disturbance along with the shrubs and herbaceous species. Wind desiccation can delay the development of trees.</w:t>
      </w:r>
    </w:p>
    <w:p w:rsidR="005D6CA4" w:rsidP="005D6CA4" w:rsidRDefault="005D6CA4" w14:paraId="421C586E" w14:textId="77777777"/>
    <w:p>
      <w:r>
        <w:rPr>
          <w:i/>
          <w:u w:val="single"/>
        </w:rPr>
        <w:t>Maximum Tree Size Class</w:t>
      </w:r>
      <w:br/>
      <w:r>
        <w:t>Seedling/Sapling &lt;5"</w:t>
      </w:r>
    </w:p>
    <w:p w:rsidR="005D6CA4" w:rsidP="005D6CA4" w:rsidRDefault="005D6CA4" w14:paraId="5479548B" w14:textId="64ABFDEC">
      <w:pPr>
        <w:pStyle w:val="InfoPara"/>
        <w:pBdr>
          <w:top w:val="single" w:color="auto" w:sz="4" w:space="1"/>
        </w:pBdr>
      </w:pPr>
      <w:r>
        <w:t>Class B</w:t>
      </w:r>
      <w:r>
        <w:tab/>
        <w:t>79</w:t>
      </w:r>
      <w:r w:rsidR="002A3B10">
        <w:tab/>
      </w:r>
      <w:r w:rsidR="002A3B10">
        <w:tab/>
      </w:r>
      <w:r w:rsidR="002A3B10">
        <w:tab/>
      </w:r>
      <w:r w:rsidR="002A3B10">
        <w:tab/>
      </w:r>
      <w:r w:rsidR="004F7795">
        <w:t>Late Development 1 - All Structures</w:t>
      </w:r>
    </w:p>
    <w:p w:rsidR="005D6CA4" w:rsidP="005D6CA4" w:rsidRDefault="005D6CA4" w14:paraId="57E77427" w14:textId="77777777"/>
    <w:p w:rsidR="005D6CA4" w:rsidP="005D6CA4" w:rsidRDefault="005D6CA4" w14:paraId="655FEC8F" w14:textId="77777777">
      <w:pPr>
        <w:pStyle w:val="SClassInfoPara"/>
      </w:pPr>
      <w:r>
        <w:t>Indicator Species</w:t>
      </w:r>
    </w:p>
    <w:p w:rsidR="005D6CA4" w:rsidP="005D6CA4" w:rsidRDefault="005D6CA4" w14:paraId="190D9175" w14:textId="77777777"/>
    <w:p w:rsidR="005D6CA4" w:rsidP="005D6CA4" w:rsidRDefault="005D6CA4" w14:paraId="3891E562" w14:textId="77777777">
      <w:pPr>
        <w:pStyle w:val="SClassInfoPara"/>
      </w:pPr>
      <w:r>
        <w:t>Description</w:t>
      </w:r>
    </w:p>
    <w:p w:rsidR="005D6CA4" w:rsidP="005D6CA4" w:rsidRDefault="005D6CA4" w14:paraId="1B9CD6C6" w14:textId="2782F23E">
      <w:r>
        <w:t>This class is characterized by mature balsam poplar</w:t>
      </w:r>
      <w:r w:rsidR="00347CF9">
        <w:t xml:space="preserve"> trees with a well-</w:t>
      </w:r>
      <w:r w:rsidR="002C6416">
        <w:t>developed</w:t>
      </w:r>
      <w:r w:rsidR="00347CF9">
        <w:t xml:space="preserve"> understory</w:t>
      </w:r>
      <w:r>
        <w:t>. Mature stands can be more open than early seral stands (</w:t>
      </w:r>
      <w:r w:rsidR="00CD7CD4">
        <w:t>C</w:t>
      </w:r>
      <w:r>
        <w:t>lass A) but not always. Hardwoods begin to senesce after about 150yrs and a mixed age stand develops.</w:t>
      </w:r>
    </w:p>
    <w:p w:rsidR="005D6CA4" w:rsidP="005D6CA4" w:rsidRDefault="005D6CA4" w14:paraId="39E1B17E" w14:textId="77777777"/>
    <w:p>
      <w:r>
        <w:rPr>
          <w:i/>
          <w:u w:val="single"/>
        </w:rPr>
        <w:t>Maximum Tree Size Class</w:t>
      </w:r>
      <w:br/>
      <w:r>
        <w:t>Pole 5–9" (swd)/5–11" (hwd)</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Pr="0082033F" w:rsidR="00AF64C0" w:rsidP="0082033F" w:rsidRDefault="00AF64C0" w14:paraId="0AC4715C" w14:textId="0122A4FF">
      <w:pPr>
        <w:shd w:val="clear" w:color="auto" w:fill="FFFFFF"/>
        <w:spacing w:afterAutospacing="1"/>
        <w:rPr>
          <w:color w:val="333333"/>
        </w:rPr>
      </w:pPr>
      <w:r w:rsidRPr="00533200">
        <w:rPr>
          <w:rStyle w:val="authors"/>
          <w:color w:val="333333"/>
        </w:rPr>
        <w:t xml:space="preserve">Bockheim, </w:t>
      </w:r>
      <w:r w:rsidRPr="00C04745" w:rsidR="00C92BD0">
        <w:rPr>
          <w:rStyle w:val="authors"/>
          <w:color w:val="333333"/>
        </w:rPr>
        <w:t>J.G.</w:t>
      </w:r>
      <w:r w:rsidR="00C92BD0">
        <w:rPr>
          <w:rStyle w:val="authors"/>
          <w:color w:val="333333"/>
        </w:rPr>
        <w:t xml:space="preserve">, </w:t>
      </w:r>
      <w:r w:rsidRPr="00533200">
        <w:rPr>
          <w:rStyle w:val="authors"/>
          <w:color w:val="333333"/>
        </w:rPr>
        <w:t>J.D. O’Brien, J.S. Munroe</w:t>
      </w:r>
      <w:r w:rsidR="00C92BD0">
        <w:rPr>
          <w:rStyle w:val="authors"/>
          <w:color w:val="333333"/>
        </w:rPr>
        <w:t>, and</w:t>
      </w:r>
      <w:r w:rsidRPr="00533200">
        <w:rPr>
          <w:rStyle w:val="authors"/>
          <w:color w:val="333333"/>
        </w:rPr>
        <w:t xml:space="preserve"> K.M. Hinkel</w:t>
      </w:r>
      <w:r w:rsidRPr="00533200">
        <w:rPr>
          <w:color w:val="333333"/>
        </w:rPr>
        <w:t> </w:t>
      </w:r>
      <w:r w:rsidRPr="00533200">
        <w:rPr>
          <w:rStyle w:val="Date1"/>
          <w:color w:val="333333"/>
        </w:rPr>
        <w:t>2003.</w:t>
      </w:r>
      <w:r w:rsidRPr="00533200">
        <w:rPr>
          <w:color w:val="333333"/>
        </w:rPr>
        <w:t> </w:t>
      </w:r>
      <w:r w:rsidRPr="00533200">
        <w:rPr>
          <w:rStyle w:val="arttitle"/>
          <w:color w:val="333333"/>
        </w:rPr>
        <w:t>Factors Affecting the Distribution of </w:t>
      </w:r>
      <w:r w:rsidRPr="00533200">
        <w:rPr>
          <w:rStyle w:val="arttitle"/>
          <w:i/>
          <w:iCs/>
          <w:color w:val="333333"/>
        </w:rPr>
        <w:t>P</w:t>
      </w:r>
      <w:r w:rsidRPr="0082033F">
        <w:rPr>
          <w:rStyle w:val="arttitle"/>
          <w:i/>
          <w:iCs/>
          <w:color w:val="333333"/>
        </w:rPr>
        <w:t>opulus balsamifera</w:t>
      </w:r>
      <w:r w:rsidRPr="0082033F">
        <w:rPr>
          <w:rStyle w:val="arttitle"/>
          <w:color w:val="333333"/>
        </w:rPr>
        <w:t> on the North Slope of Alaska, U.S.A,</w:t>
      </w:r>
      <w:r w:rsidRPr="0082033F">
        <w:rPr>
          <w:color w:val="333333"/>
        </w:rPr>
        <w:t> </w:t>
      </w:r>
      <w:r w:rsidRPr="0082033F">
        <w:rPr>
          <w:rStyle w:val="serialtitle"/>
          <w:color w:val="333333"/>
        </w:rPr>
        <w:t>Arctic, Antarctic, and Alpine Research,</w:t>
      </w:r>
      <w:r w:rsidRPr="0082033F">
        <w:rPr>
          <w:color w:val="333333"/>
        </w:rPr>
        <w:t> </w:t>
      </w:r>
      <w:r w:rsidRPr="0082033F">
        <w:rPr>
          <w:rStyle w:val="volumeissue"/>
          <w:color w:val="333333"/>
        </w:rPr>
        <w:t>35:3,</w:t>
      </w:r>
      <w:r w:rsidRPr="0082033F">
        <w:rPr>
          <w:color w:val="333333"/>
        </w:rPr>
        <w:t> </w:t>
      </w:r>
      <w:r w:rsidRPr="0082033F">
        <w:rPr>
          <w:rStyle w:val="pagerange"/>
          <w:color w:val="333333"/>
        </w:rPr>
        <w:t>331-340,</w:t>
      </w:r>
      <w:r w:rsidRPr="0082033F">
        <w:rPr>
          <w:color w:val="333333"/>
        </w:rPr>
        <w:t> </w:t>
      </w:r>
      <w:r w:rsidRPr="0082033F">
        <w:rPr>
          <w:rStyle w:val="doilink"/>
          <w:color w:val="333333"/>
        </w:rPr>
        <w:t>DOI: </w:t>
      </w:r>
      <w:r>
        <w:t>10.1657/1523-430(2003)035[0331:FATDOP]2.0.CO;2</w:t>
      </w:r>
    </w:p>
    <w:p w:rsidR="003A6582" w:rsidP="003A6582" w:rsidRDefault="003A6582" w14:paraId="3BE9EF50" w14:textId="5F6D9A47">
      <w:r>
        <w:t>Breen, L.A. 2014. Balsam poplar (Populus balsamifera L.) communities on the Arctic Slope of Alaska. Phytocoenologia Vol. 44, Issue 1-2, pp. 1-17.</w:t>
      </w:r>
    </w:p>
    <w:p w:rsidRPr="003A6582" w:rsidR="003A6582" w:rsidP="003A6582" w:rsidRDefault="003A6582" w14:paraId="3BEADD1C" w14:textId="77777777"/>
    <w:p w:rsidR="005D6CA4" w:rsidP="005D6CA4" w:rsidRDefault="005D6CA4" w14:paraId="4DC6CFC4" w14:textId="77777777">
      <w:r>
        <w:t>Clark, M.H. and M.S. Duffy. 2006.Soil Survey of Denali National Park, Alaska. USDA NRCS. Available online at: http://soildatamart.nrcs.usda.gov/Manuscripts/AK651/0/DenaliPark.pdf.</w:t>
      </w:r>
    </w:p>
    <w:p w:rsidR="005D6CA4" w:rsidP="005D6CA4" w:rsidRDefault="005D6CA4" w14:paraId="5F1D68D2" w14:textId="7ABD4AFA"/>
    <w:p w:rsidR="0071352E" w:rsidP="0071352E" w:rsidRDefault="0071352E" w14:paraId="4CD85DBD" w14:textId="77777777">
      <w:bookmarkStart w:name="_Hlk84844456" w:id="0"/>
      <w:r w:rsidRPr="000F5D44">
        <w:t>Comer, P., D. Faber</w:t>
      </w:r>
      <w:r w:rsidRPr="000F5D44">
        <w:noBreakHyphen/>
        <w:t>Langendoen, R. Evans, S. Gawler, C. Josse, G. Kittel, S. Menard, C. Nordman, M. Pyne, M. Reid, M. Russo, K. Schulz, K. Snow, J. Teague, and R. White. 2003</w:t>
      </w:r>
      <w:r w:rsidRPr="000F5D44">
        <w:noBreakHyphen/>
        <w:t xml:space="preserve">present. Ecological systems of the United States: A working classification of U.S. terrestrial systems. NatureServe, Arlington, VA. </w:t>
      </w:r>
    </w:p>
    <w:bookmarkEnd w:id="0"/>
    <w:p w:rsidR="0071352E" w:rsidP="005D6CA4" w:rsidRDefault="0071352E" w14:paraId="4AF24F48" w14:textId="5C9C4548"/>
    <w:p w:rsidR="00347CF9" w:rsidP="005D6CA4" w:rsidRDefault="00347CF9" w14:paraId="721ABDFC" w14:textId="36197B81">
      <w:r w:rsidRPr="00347CF9">
        <w:t>Hammond, D.H., Strand, E.K., Hudak, A.T. et al.</w:t>
      </w:r>
      <w:r w:rsidR="003F3329">
        <w:t xml:space="preserve"> 2019.</w:t>
      </w:r>
      <w:r w:rsidRPr="00347CF9">
        <w:t xml:space="preserve"> Boreal forest vegetation and fuel conditions 12 years after the 2004 Taylor Complex fires in Alaska, USA. fire ecol 15, 32</w:t>
      </w:r>
      <w:r w:rsidR="003F3329">
        <w:t xml:space="preserve"> </w:t>
      </w:r>
      <w:r>
        <w:t>https://doi.org/10.1186/s42408-019-0049-5</w:t>
      </w:r>
    </w:p>
    <w:p w:rsidR="00347CF9" w:rsidP="005D6CA4" w:rsidRDefault="00347CF9" w14:paraId="45451146" w14:textId="77777777"/>
    <w:p w:rsidR="005D6CA4" w:rsidP="005D6CA4" w:rsidRDefault="005D6CA4" w14:paraId="064B193C" w14:textId="77777777">
      <w:r>
        <w:t>Harris, Holly T. 1990. Populus balsamifera subsp. balsamifera. In: Fire Effects Information System, [Online]. USDA Forest Service, Rocky Mountain Research Station, Fire Sciences Laboratory (Producer). Available: http://www.fs.fed.us/database/feis/ [2008, March 27].</w:t>
      </w:r>
    </w:p>
    <w:p w:rsidR="005D6CA4" w:rsidP="005D6CA4" w:rsidRDefault="005D6CA4" w14:paraId="0A13B737" w14:textId="77777777"/>
    <w:p w:rsidR="005D6CA4" w:rsidP="005D6CA4" w:rsidRDefault="005D6CA4" w14:paraId="31687719" w14:textId="77777777">
      <w:r>
        <w:t>Howard, Janet L. 1996. Populus tremuloides. In: Fire Effects Information System, [Online]. USDA Forest Service, Rocky Mountain Research Station, Fire Sciences Laboratory (Producer). Available: http://www.fs.fed.us/database/feis/ [2008, March 27].</w:t>
      </w:r>
    </w:p>
    <w:p w:rsidR="00AC36DC" w:rsidP="005D6CA4" w:rsidRDefault="00AC36DC" w14:paraId="23E383EC" w14:textId="77777777"/>
    <w:p w:rsidR="00AC36DC" w:rsidP="005D6CA4" w:rsidRDefault="00AC36DC" w14:paraId="1BDA50FD" w14:textId="0E9CE5D0">
      <w:r>
        <w:t>Johnstone, J. F., and F. S. Chapin III. 2006. Effects of soil burn severity on post-fire tree recruitment in boreal forest. Ecosystems 9:14–31.</w:t>
      </w:r>
    </w:p>
    <w:p w:rsidR="00AC36DC" w:rsidP="005D6CA4" w:rsidRDefault="00AC36DC" w14:paraId="42F70176" w14:textId="575C8CC0"/>
    <w:p w:rsidR="00AC36DC" w:rsidP="005D6CA4" w:rsidRDefault="00AC36DC" w14:paraId="14908FD3" w14:textId="34290866">
      <w:r>
        <w:t>Johnstone, J. F., F. S. Chapin III, T. N. Hollingsworth, M. C. Mack, V. Romanovsky, and M. Turetsky. 2010. Fire, climate change, and forest resilience in interior Alaska. Canadian Journal of Forest Research 40:1302–1312</w:t>
      </w:r>
    </w:p>
    <w:p w:rsidR="00AC36DC" w:rsidP="005D6CA4" w:rsidRDefault="00AC36DC" w14:paraId="3BA6ECF1" w14:textId="77777777"/>
    <w:p w:rsidR="005D6CA4" w:rsidP="005D6CA4" w:rsidRDefault="005D6CA4" w14:paraId="183DD237" w14:textId="0AA5F5FB">
      <w:r>
        <w:t>Jorgenson, M.T. et al. 2003. An ecological land survey for Fort Richardson, Alaska. Cold Regions Research and Engineering Laboratory, Hanover, New Hampshire, ERDC/CRREL TR-03019.</w:t>
      </w:r>
    </w:p>
    <w:p w:rsidR="005D6CA4" w:rsidP="005D6CA4" w:rsidRDefault="005D6CA4" w14:paraId="16B63EAE" w14:textId="50CF1760"/>
    <w:p w:rsidR="00AC36DC" w:rsidP="005D6CA4" w:rsidRDefault="00AC36DC" w14:paraId="33C0A37B" w14:textId="4DFDC7A5">
      <w:r>
        <w:t>Kane, E. S., E. S. Kasischke, D. W. Valentine, M. R. Turetsky, and A. D. McGuire. 2007. Topographic influences on wildfire consumption of soil organic carbon in interior Alaska: Implications for black carbon accumulation. Journal of Geophysical Research: Biogeosciences 112:1–11</w:t>
      </w:r>
    </w:p>
    <w:p w:rsidR="00AC36DC" w:rsidP="005D6CA4" w:rsidRDefault="00AC36DC" w14:paraId="1CEC3C97" w14:textId="77777777"/>
    <w:p w:rsidR="005D6CA4" w:rsidP="005D6CA4" w:rsidRDefault="005D6CA4" w14:paraId="688F639D" w14:textId="362C4E12">
      <w:r>
        <w:t>NatureServe. 2008. International Ecological Classification Standard: Terrestrial Ecological Classifications. Draft Ecological Systems Description for Alaska Boreal and Sub-boreal Regions.</w:t>
      </w:r>
    </w:p>
    <w:p w:rsidR="007420A7" w:rsidP="005D6CA4" w:rsidRDefault="007420A7" w14:paraId="5CBBD51D" w14:textId="2CEBABCD"/>
    <w:p w:rsidR="007F2092" w:rsidP="005D6CA4" w:rsidRDefault="007420A7" w14:paraId="439FBA34" w14:textId="4246F16D">
      <w:r w:rsidRPr="007420A7">
        <w:t xml:space="preserve">Ping, C. L., </w:t>
      </w:r>
      <w:r>
        <w:t xml:space="preserve">J.G. </w:t>
      </w:r>
      <w:r w:rsidRPr="007420A7">
        <w:t xml:space="preserve">Bockheim, </w:t>
      </w:r>
      <w:r>
        <w:t xml:space="preserve">J.M. </w:t>
      </w:r>
      <w:r w:rsidRPr="007420A7">
        <w:t xml:space="preserve">Kimble, </w:t>
      </w:r>
      <w:r>
        <w:t xml:space="preserve">G.J. </w:t>
      </w:r>
      <w:r w:rsidRPr="007420A7">
        <w:t xml:space="preserve">Michaelson, and </w:t>
      </w:r>
      <w:r>
        <w:t xml:space="preserve">D.A. </w:t>
      </w:r>
      <w:r w:rsidRPr="007420A7">
        <w:t>Walker</w:t>
      </w:r>
      <w:r>
        <w:t>.</w:t>
      </w:r>
      <w:r w:rsidRPr="007420A7">
        <w:t xml:space="preserve"> </w:t>
      </w:r>
      <w:r w:rsidR="001B6ADF">
        <w:t xml:space="preserve">1998. </w:t>
      </w:r>
      <w:r w:rsidRPr="007420A7">
        <w:t>Characteristics of cryogenic soils along a latitudinal transect in arctic Alaska, J. Geophys. Res., 103(D22), 28917– 28928, doi:10.1029/98JD02024.</w:t>
      </w:r>
    </w:p>
    <w:p w:rsidR="005D6CA4" w:rsidP="005D6CA4" w:rsidRDefault="00AC36DC" w14:paraId="5FED6609" w14:textId="6F22590E">
      <w:r>
        <w:t>Roland, C. A., J. H. Schmidt, and E. F. Nicklen. 2013. Landscape-scale patterns in tree occupancy and abundance in subarctic Alaska. Ecological Monographs 83:19–48</w:t>
      </w:r>
    </w:p>
    <w:p w:rsidR="00AC36DC" w:rsidP="005D6CA4" w:rsidRDefault="00AC36DC" w14:paraId="13BF648D" w14:textId="78816AAF"/>
    <w:p w:rsidR="004F3F7A" w:rsidP="005D6CA4" w:rsidRDefault="004F3F7A" w14:paraId="17E6B842" w14:textId="217D85F4">
      <w:r>
        <w:t>Roland, C. A., J. H. Schmidt, S. G. Winder, S. E. Stehn, and E. F. Nicklen. 2019. Regional variation in interior Alaskan boreal forests is driven by fire disturbance, topography, and climate. Ecological Monographs 89(3):e01369. 10.1002/ecm.1369</w:t>
      </w:r>
    </w:p>
    <w:p w:rsidR="00F80457" w:rsidP="005D6CA4" w:rsidRDefault="00F80457" w14:paraId="6788A2AD" w14:textId="77777777"/>
    <w:p w:rsidR="00F80457" w:rsidP="005D6CA4" w:rsidRDefault="00C92BD0" w14:paraId="739AF7DA" w14:textId="020F4AEA">
      <w:r>
        <w:t xml:space="preserve">Saarela, </w:t>
      </w:r>
      <w:r w:rsidRPr="00F80457" w:rsidR="00F80457">
        <w:t xml:space="preserve">J.M., </w:t>
      </w:r>
      <w:r>
        <w:t>L.J. Gillespie, L.L. Consaul, and R.D. Bull</w:t>
      </w:r>
      <w:r w:rsidRPr="00F80457" w:rsidR="00F80457">
        <w:t>. 2012. Balsam Poplar (Populus balsamifera; Salicaceae) Beyond the Tree Line in the Western Canadian Mainland Arctic (Northwest Territories). Arctic 65(1)</w:t>
      </w:r>
      <w:r>
        <w:t>:</w:t>
      </w:r>
      <w:r w:rsidRPr="00F80457" w:rsidR="00F80457">
        <w:t xml:space="preserve"> 1–12. http://www.jstor.org/stable/23187220</w:t>
      </w:r>
    </w:p>
    <w:p w:rsidR="004F3F7A" w:rsidP="005D6CA4" w:rsidRDefault="004F3F7A" w14:paraId="0CB79415" w14:textId="77777777"/>
    <w:p w:rsidR="005D6CA4" w:rsidP="005D6CA4" w:rsidRDefault="005D6CA4" w14:paraId="3170459B" w14:textId="492EE650">
      <w:r>
        <w:t>Viereck, L.A. 1979. Characteristics of treeline plant communities in Alaska. Holarctic Ecology 2: 228-238.</w:t>
      </w:r>
    </w:p>
    <w:p w:rsidR="00AF64C0" w:rsidP="005D6CA4" w:rsidRDefault="00AF64C0" w14:paraId="57B78710" w14:textId="36C561E1"/>
    <w:p w:rsidR="00AF64C0" w:rsidP="00AF64C0" w:rsidRDefault="00AF64C0" w14:paraId="7DB6AF19" w14:textId="77777777">
      <w:r>
        <w:t xml:space="preserve">Viereck et al. 1992. The Alaska vegetation classification. Pacific Northwest Research Station, USDA Forest Service, Portland, OR. Gen. Tech. Rep. PNW-GTR286. 278 p. </w:t>
      </w:r>
    </w:p>
    <w:p w:rsidR="00AF64C0" w:rsidP="005D6CA4" w:rsidRDefault="00AF64C0" w14:paraId="4D48D240" w14:textId="77777777"/>
    <w:p w:rsidRPr="00A43E41" w:rsidR="004D5F12" w:rsidP="005D6CA4" w:rsidRDefault="004D5F12" w14:paraId="3B2B1916" w14:textId="77777777"/>
    <w:sectPr w:rsidRPr="00A43E41" w:rsidR="004D5F12" w:rsidSect="00FE41CA">
      <w:headerReference w:type="default" r:id="rId10"/>
      <w:footerReference w:type="default" r:id="rId11"/>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3EAD" w:rsidRDefault="006A3EAD" w14:paraId="64B4F08A" w14:textId="77777777">
      <w:r>
        <w:separator/>
      </w:r>
    </w:p>
  </w:endnote>
  <w:endnote w:type="continuationSeparator" w:id="0">
    <w:p w:rsidR="006A3EAD" w:rsidRDefault="006A3EAD" w14:paraId="2B4DF33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2CD7" w:rsidP="005D6CA4" w:rsidRDefault="00EC2CD7" w14:paraId="1F459F4E"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3EAD" w:rsidRDefault="006A3EAD" w14:paraId="353A4BB6" w14:textId="77777777">
      <w:r>
        <w:separator/>
      </w:r>
    </w:p>
  </w:footnote>
  <w:footnote w:type="continuationSeparator" w:id="0">
    <w:p w:rsidR="006A3EAD" w:rsidRDefault="006A3EAD" w14:paraId="3315F61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2CD7" w:rsidP="005D6CA4" w:rsidRDefault="00EC2CD7" w14:paraId="26E35F2D"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D56227C"/>
    <w:multiLevelType w:val="multilevel"/>
    <w:tmpl w:val="55425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3857706">
    <w:abstractNumId w:val="0"/>
  </w:num>
  <w:num w:numId="2" w16cid:durableId="837577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17137738">
    <w:abstractNumId w:val="1"/>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72707C"/>
    <w:rPr>
      <w:rFonts w:ascii="Segoe UI" w:hAnsi="Segoe UI" w:cs="Segoe UI"/>
      <w:sz w:val="18"/>
      <w:szCs w:val="18"/>
    </w:rPr>
  </w:style>
  <w:style w:type="character" w:styleId="BalloonTextChar" w:customStyle="1">
    <w:name w:val="Balloon Text Char"/>
    <w:link w:val="BalloonText"/>
    <w:uiPriority w:val="99"/>
    <w:semiHidden/>
    <w:rsid w:val="0072707C"/>
    <w:rPr>
      <w:rFonts w:ascii="Segoe UI" w:hAnsi="Segoe UI" w:cs="Segoe UI"/>
      <w:sz w:val="18"/>
      <w:szCs w:val="18"/>
    </w:rPr>
  </w:style>
  <w:style w:type="paragraph" w:styleId="ListParagraph">
    <w:name w:val="List Paragraph"/>
    <w:basedOn w:val="Normal"/>
    <w:uiPriority w:val="34"/>
    <w:qFormat/>
    <w:rsid w:val="001D6691"/>
    <w:pPr>
      <w:ind w:left="720"/>
    </w:pPr>
    <w:rPr>
      <w:rFonts w:ascii="Calibri" w:hAnsi="Calibri" w:eastAsia="Calibri"/>
      <w:sz w:val="22"/>
      <w:szCs w:val="22"/>
    </w:rPr>
  </w:style>
  <w:style w:type="table" w:styleId="TableGrid">
    <w:name w:val="Table Grid"/>
    <w:basedOn w:val="TableNormal"/>
    <w:uiPriority w:val="59"/>
    <w:rsid w:val="001D669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uiPriority w:val="99"/>
    <w:semiHidden/>
    <w:unhideWhenUsed/>
    <w:rsid w:val="0019356C"/>
    <w:rPr>
      <w:sz w:val="16"/>
      <w:szCs w:val="16"/>
    </w:rPr>
  </w:style>
  <w:style w:type="paragraph" w:styleId="CommentText">
    <w:name w:val="annotation text"/>
    <w:basedOn w:val="Normal"/>
    <w:link w:val="CommentTextChar"/>
    <w:uiPriority w:val="99"/>
    <w:unhideWhenUsed/>
    <w:rsid w:val="0019356C"/>
    <w:rPr>
      <w:sz w:val="20"/>
      <w:szCs w:val="20"/>
    </w:rPr>
  </w:style>
  <w:style w:type="character" w:styleId="CommentTextChar" w:customStyle="1">
    <w:name w:val="Comment Text Char"/>
    <w:basedOn w:val="DefaultParagraphFont"/>
    <w:link w:val="CommentText"/>
    <w:uiPriority w:val="99"/>
    <w:rsid w:val="0019356C"/>
  </w:style>
  <w:style w:type="paragraph" w:styleId="CommentSubject">
    <w:name w:val="annotation subject"/>
    <w:basedOn w:val="CommentText"/>
    <w:next w:val="CommentText"/>
    <w:link w:val="CommentSubjectChar"/>
    <w:uiPriority w:val="99"/>
    <w:semiHidden/>
    <w:unhideWhenUsed/>
    <w:rsid w:val="0019356C"/>
    <w:rPr>
      <w:b/>
      <w:bCs/>
    </w:rPr>
  </w:style>
  <w:style w:type="character" w:styleId="CommentSubjectChar" w:customStyle="1">
    <w:name w:val="Comment Subject Char"/>
    <w:link w:val="CommentSubject"/>
    <w:uiPriority w:val="99"/>
    <w:semiHidden/>
    <w:rsid w:val="0019356C"/>
    <w:rPr>
      <w:b/>
      <w:bCs/>
    </w:rPr>
  </w:style>
  <w:style w:type="paragraph" w:styleId="Revision">
    <w:name w:val="Revision"/>
    <w:hidden/>
    <w:uiPriority w:val="99"/>
    <w:semiHidden/>
    <w:rsid w:val="00C055F1"/>
    <w:rPr>
      <w:sz w:val="24"/>
      <w:szCs w:val="24"/>
    </w:rPr>
  </w:style>
  <w:style w:type="paragraph" w:styleId="pf0" w:customStyle="1">
    <w:name w:val="pf0"/>
    <w:basedOn w:val="Normal"/>
    <w:rsid w:val="0036796B"/>
    <w:pPr>
      <w:spacing w:before="100" w:beforeAutospacing="1" w:after="100" w:afterAutospacing="1"/>
    </w:pPr>
  </w:style>
  <w:style w:type="character" w:styleId="cf01" w:customStyle="1">
    <w:name w:val="cf01"/>
    <w:basedOn w:val="DefaultParagraphFont"/>
    <w:rsid w:val="0036796B"/>
    <w:rPr>
      <w:rFonts w:hint="default" w:ascii="Segoe UI" w:hAnsi="Segoe UI" w:cs="Segoe UI"/>
      <w:sz w:val="18"/>
      <w:szCs w:val="18"/>
    </w:rPr>
  </w:style>
  <w:style w:type="character" w:styleId="authors" w:customStyle="1">
    <w:name w:val="authors"/>
    <w:basedOn w:val="DefaultParagraphFont"/>
    <w:rsid w:val="00AF64C0"/>
  </w:style>
  <w:style w:type="character" w:styleId="Date1" w:customStyle="1">
    <w:name w:val="Date1"/>
    <w:basedOn w:val="DefaultParagraphFont"/>
    <w:rsid w:val="00AF64C0"/>
  </w:style>
  <w:style w:type="character" w:styleId="arttitle" w:customStyle="1">
    <w:name w:val="art_title"/>
    <w:basedOn w:val="DefaultParagraphFont"/>
    <w:rsid w:val="00AF64C0"/>
  </w:style>
  <w:style w:type="character" w:styleId="serialtitle" w:customStyle="1">
    <w:name w:val="serial_title"/>
    <w:basedOn w:val="DefaultParagraphFont"/>
    <w:rsid w:val="00AF64C0"/>
  </w:style>
  <w:style w:type="character" w:styleId="volumeissue" w:customStyle="1">
    <w:name w:val="volume_issue"/>
    <w:basedOn w:val="DefaultParagraphFont"/>
    <w:rsid w:val="00AF64C0"/>
  </w:style>
  <w:style w:type="character" w:styleId="pagerange" w:customStyle="1">
    <w:name w:val="page_range"/>
    <w:basedOn w:val="DefaultParagraphFont"/>
    <w:rsid w:val="00AF64C0"/>
  </w:style>
  <w:style w:type="character" w:styleId="doilink" w:customStyle="1">
    <w:name w:val="doi_link"/>
    <w:basedOn w:val="DefaultParagraphFont"/>
    <w:rsid w:val="00AF64C0"/>
  </w:style>
  <w:style w:type="character" w:styleId="Hyperlink">
    <w:name w:val="Hyperlink"/>
    <w:basedOn w:val="DefaultParagraphFont"/>
    <w:uiPriority w:val="99"/>
    <w:unhideWhenUsed/>
    <w:rsid w:val="00AF64C0"/>
    <w:rPr>
      <w:color w:val="0000FF"/>
      <w:u w:val="single"/>
    </w:rPr>
  </w:style>
  <w:style w:type="character" w:styleId="UnresolvedMention">
    <w:name w:val="Unresolved Mention"/>
    <w:basedOn w:val="DefaultParagraphFont"/>
    <w:uiPriority w:val="99"/>
    <w:semiHidden/>
    <w:unhideWhenUsed/>
    <w:rsid w:val="00347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5533">
      <w:bodyDiv w:val="1"/>
      <w:marLeft w:val="0"/>
      <w:marRight w:val="0"/>
      <w:marTop w:val="0"/>
      <w:marBottom w:val="0"/>
      <w:divBdr>
        <w:top w:val="none" w:sz="0" w:space="0" w:color="auto"/>
        <w:left w:val="none" w:sz="0" w:space="0" w:color="auto"/>
        <w:bottom w:val="none" w:sz="0" w:space="0" w:color="auto"/>
        <w:right w:val="none" w:sz="0" w:space="0" w:color="auto"/>
      </w:divBdr>
    </w:div>
    <w:div w:id="269555929">
      <w:bodyDiv w:val="1"/>
      <w:marLeft w:val="0"/>
      <w:marRight w:val="0"/>
      <w:marTop w:val="0"/>
      <w:marBottom w:val="0"/>
      <w:divBdr>
        <w:top w:val="none" w:sz="0" w:space="0" w:color="auto"/>
        <w:left w:val="none" w:sz="0" w:space="0" w:color="auto"/>
        <w:bottom w:val="none" w:sz="0" w:space="0" w:color="auto"/>
        <w:right w:val="none" w:sz="0" w:space="0" w:color="auto"/>
      </w:divBdr>
    </w:div>
    <w:div w:id="324750389">
      <w:bodyDiv w:val="1"/>
      <w:marLeft w:val="0"/>
      <w:marRight w:val="0"/>
      <w:marTop w:val="0"/>
      <w:marBottom w:val="0"/>
      <w:divBdr>
        <w:top w:val="none" w:sz="0" w:space="0" w:color="auto"/>
        <w:left w:val="none" w:sz="0" w:space="0" w:color="auto"/>
        <w:bottom w:val="none" w:sz="0" w:space="0" w:color="auto"/>
        <w:right w:val="none" w:sz="0" w:space="0" w:color="auto"/>
      </w:divBdr>
      <w:divsChild>
        <w:div w:id="872838924">
          <w:marLeft w:val="0"/>
          <w:marRight w:val="0"/>
          <w:marTop w:val="0"/>
          <w:marBottom w:val="0"/>
          <w:divBdr>
            <w:top w:val="none" w:sz="0" w:space="0" w:color="auto"/>
            <w:left w:val="none" w:sz="0" w:space="0" w:color="auto"/>
            <w:bottom w:val="none" w:sz="0" w:space="0" w:color="auto"/>
            <w:right w:val="none" w:sz="0" w:space="0" w:color="auto"/>
          </w:divBdr>
          <w:divsChild>
            <w:div w:id="703291987">
              <w:marLeft w:val="0"/>
              <w:marRight w:val="0"/>
              <w:marTop w:val="0"/>
              <w:marBottom w:val="0"/>
              <w:divBdr>
                <w:top w:val="none" w:sz="0" w:space="0" w:color="auto"/>
                <w:left w:val="none" w:sz="0" w:space="0" w:color="auto"/>
                <w:bottom w:val="none" w:sz="0" w:space="0" w:color="auto"/>
                <w:right w:val="none" w:sz="0" w:space="0" w:color="auto"/>
              </w:divBdr>
            </w:div>
          </w:divsChild>
        </w:div>
        <w:div w:id="1205799277">
          <w:marLeft w:val="0"/>
          <w:marRight w:val="0"/>
          <w:marTop w:val="0"/>
          <w:marBottom w:val="0"/>
          <w:divBdr>
            <w:top w:val="none" w:sz="0" w:space="0" w:color="auto"/>
            <w:left w:val="none" w:sz="0" w:space="0" w:color="auto"/>
            <w:bottom w:val="none" w:sz="0" w:space="0" w:color="auto"/>
            <w:right w:val="none" w:sz="0" w:space="0" w:color="auto"/>
          </w:divBdr>
          <w:divsChild>
            <w:div w:id="9859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38478">
      <w:bodyDiv w:val="1"/>
      <w:marLeft w:val="0"/>
      <w:marRight w:val="0"/>
      <w:marTop w:val="0"/>
      <w:marBottom w:val="0"/>
      <w:divBdr>
        <w:top w:val="none" w:sz="0" w:space="0" w:color="auto"/>
        <w:left w:val="none" w:sz="0" w:space="0" w:color="auto"/>
        <w:bottom w:val="none" w:sz="0" w:space="0" w:color="auto"/>
        <w:right w:val="none" w:sz="0" w:space="0" w:color="auto"/>
      </w:divBdr>
      <w:divsChild>
        <w:div w:id="582570954">
          <w:marLeft w:val="0"/>
          <w:marRight w:val="0"/>
          <w:marTop w:val="0"/>
          <w:marBottom w:val="0"/>
          <w:divBdr>
            <w:top w:val="none" w:sz="0" w:space="0" w:color="auto"/>
            <w:left w:val="none" w:sz="0" w:space="0" w:color="auto"/>
            <w:bottom w:val="none" w:sz="0" w:space="0" w:color="auto"/>
            <w:right w:val="none" w:sz="0" w:space="0" w:color="auto"/>
          </w:divBdr>
          <w:divsChild>
            <w:div w:id="583270634">
              <w:marLeft w:val="0"/>
              <w:marRight w:val="0"/>
              <w:marTop w:val="0"/>
              <w:marBottom w:val="0"/>
              <w:divBdr>
                <w:top w:val="none" w:sz="0" w:space="0" w:color="auto"/>
                <w:left w:val="none" w:sz="0" w:space="0" w:color="auto"/>
                <w:bottom w:val="none" w:sz="0" w:space="0" w:color="auto"/>
                <w:right w:val="none" w:sz="0" w:space="0" w:color="auto"/>
              </w:divBdr>
            </w:div>
          </w:divsChild>
        </w:div>
        <w:div w:id="744189053">
          <w:marLeft w:val="0"/>
          <w:marRight w:val="0"/>
          <w:marTop w:val="0"/>
          <w:marBottom w:val="0"/>
          <w:divBdr>
            <w:top w:val="none" w:sz="0" w:space="0" w:color="auto"/>
            <w:left w:val="none" w:sz="0" w:space="0" w:color="auto"/>
            <w:bottom w:val="none" w:sz="0" w:space="0" w:color="auto"/>
            <w:right w:val="none" w:sz="0" w:space="0" w:color="auto"/>
          </w:divBdr>
          <w:divsChild>
            <w:div w:id="784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6077">
      <w:bodyDiv w:val="1"/>
      <w:marLeft w:val="0"/>
      <w:marRight w:val="0"/>
      <w:marTop w:val="0"/>
      <w:marBottom w:val="0"/>
      <w:divBdr>
        <w:top w:val="none" w:sz="0" w:space="0" w:color="auto"/>
        <w:left w:val="none" w:sz="0" w:space="0" w:color="auto"/>
        <w:bottom w:val="none" w:sz="0" w:space="0" w:color="auto"/>
        <w:right w:val="none" w:sz="0" w:space="0" w:color="auto"/>
      </w:divBdr>
    </w:div>
    <w:div w:id="1441609555">
      <w:bodyDiv w:val="1"/>
      <w:marLeft w:val="0"/>
      <w:marRight w:val="0"/>
      <w:marTop w:val="0"/>
      <w:marBottom w:val="0"/>
      <w:divBdr>
        <w:top w:val="none" w:sz="0" w:space="0" w:color="auto"/>
        <w:left w:val="none" w:sz="0" w:space="0" w:color="auto"/>
        <w:bottom w:val="none" w:sz="0" w:space="0" w:color="auto"/>
        <w:right w:val="none" w:sz="0" w:space="0" w:color="auto"/>
      </w:divBdr>
      <w:divsChild>
        <w:div w:id="1111365979">
          <w:marLeft w:val="0"/>
          <w:marRight w:val="0"/>
          <w:marTop w:val="0"/>
          <w:marBottom w:val="0"/>
          <w:divBdr>
            <w:top w:val="none" w:sz="0" w:space="0" w:color="auto"/>
            <w:left w:val="none" w:sz="0" w:space="0" w:color="auto"/>
            <w:bottom w:val="none" w:sz="0" w:space="0" w:color="auto"/>
            <w:right w:val="none" w:sz="0" w:space="0" w:color="auto"/>
          </w:divBdr>
        </w:div>
      </w:divsChild>
    </w:div>
    <w:div w:id="1715931865">
      <w:bodyDiv w:val="1"/>
      <w:marLeft w:val="0"/>
      <w:marRight w:val="0"/>
      <w:marTop w:val="0"/>
      <w:marBottom w:val="0"/>
      <w:divBdr>
        <w:top w:val="none" w:sz="0" w:space="0" w:color="auto"/>
        <w:left w:val="none" w:sz="0" w:space="0" w:color="auto"/>
        <w:bottom w:val="none" w:sz="0" w:space="0" w:color="auto"/>
        <w:right w:val="none" w:sz="0" w:space="0" w:color="auto"/>
      </w:divBdr>
    </w:div>
    <w:div w:id="174872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https://doi.org/10.1657/1523-0430(2003)035%5b0331:FATDOP%5d2.0.CO;2" TargetMode="Externa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hyperlink" Target="https://doi.org/10.1186/s42408-019-0049-5"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15FAC-A3B5-4C23-959D-8A23F65A10E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47</revision>
  <lastPrinted>1900-01-01T09:00:00.0000000Z</lastPrinted>
  <dcterms:created xsi:type="dcterms:W3CDTF">2022-09-13T20:22:00.0000000Z</dcterms:created>
  <dcterms:modified xsi:type="dcterms:W3CDTF">2024-11-02T16:08:37.9926634Z</dcterms:modified>
</coreProperties>
</file>