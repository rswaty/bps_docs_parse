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BF0" w:rsidP="00CD4BF0" w:rsidRDefault="00CD4BF0">
      <w:pPr>
        <w:pStyle w:val="BpSTitle"/>
      </w:pPr>
      <w:bookmarkStart w:name="_GoBack" w:id="0"/>
      <w:bookmarkEnd w:id="0"/>
      <w:r>
        <w:t>11150</w:t>
      </w:r>
    </w:p>
    <w:p w:rsidR="00CD4BF0" w:rsidP="00CD4BF0" w:rsidRDefault="00CD4BF0">
      <w:pPr>
        <w:pStyle w:val="BpSTitle"/>
      </w:pPr>
      <w:r>
        <w:t>Inter-Mountain Basins Juniper Savanna</w:t>
      </w:r>
    </w:p>
    <w:p w:rsidR="00CD4BF0" w:rsidP="00CD4BF0" w:rsidRDefault="00CD4BF0">
      <w:r>
        <w:t>BpS Model/Description Version: Aug. 2020</w:t>
      </w:r>
      <w:r>
        <w:tab/>
      </w:r>
      <w:r>
        <w:tab/>
      </w:r>
      <w:r>
        <w:tab/>
      </w:r>
      <w:r>
        <w:tab/>
      </w:r>
      <w:r>
        <w:tab/>
      </w:r>
      <w:r>
        <w:tab/>
      </w:r>
      <w:r>
        <w:tab/>
      </w:r>
    </w:p>
    <w:p w:rsidR="00CD4BF0" w:rsidP="00CD4BF0" w:rsidRDefault="006B6B33">
      <w:r>
        <w:tab/>
      </w:r>
      <w:r>
        <w:tab/>
      </w:r>
      <w:r>
        <w:tab/>
      </w:r>
      <w:r>
        <w:tab/>
      </w:r>
      <w:r>
        <w:tab/>
      </w:r>
      <w:r>
        <w:tab/>
      </w:r>
      <w:r>
        <w:tab/>
      </w:r>
      <w:r>
        <w:tab/>
      </w:r>
      <w:r>
        <w:tab/>
      </w:r>
      <w:r>
        <w:tab/>
        <w:t>Update: 6/5/2018</w:t>
      </w:r>
    </w:p>
    <w:p w:rsidR="00CD4BF0" w:rsidP="00CD4BF0" w:rsidRDefault="00CD4BF0"/>
    <w:p w:rsidR="00CD4BF0" w:rsidP="00CD4BF0" w:rsidRDefault="00CD4BF0">
      <w:pPr>
        <w:pStyle w:val="InfoPara"/>
      </w:pPr>
      <w:r>
        <w:t>Vegetation Type</w:t>
      </w:r>
    </w:p>
    <w:p w:rsidR="00CD4BF0" w:rsidP="00CD4BF0" w:rsidRDefault="00561996">
      <w:r w:rsidRPr="00561996">
        <w:t>Steppe/Savanna</w:t>
      </w:r>
    </w:p>
    <w:p w:rsidR="00CD4BF0" w:rsidP="00CD4BF0" w:rsidRDefault="00CD4BF0">
      <w:pPr>
        <w:pStyle w:val="InfoPara"/>
      </w:pPr>
      <w:r>
        <w:t>Map Zones</w:t>
      </w:r>
    </w:p>
    <w:p w:rsidR="00CD4BF0" w:rsidP="00CD4BF0" w:rsidRDefault="00CD4BF0">
      <w:r>
        <w:t>17</w:t>
      </w:r>
    </w:p>
    <w:p w:rsidR="00CD4BF0" w:rsidP="00CD4BF0" w:rsidRDefault="00CD4BF0">
      <w:pPr>
        <w:pStyle w:val="InfoPara"/>
      </w:pPr>
      <w:r>
        <w:t>Geographic Range</w:t>
      </w:r>
    </w:p>
    <w:p w:rsidR="00CD4BF0" w:rsidP="00CD4BF0" w:rsidRDefault="00CD4BF0">
      <w:r>
        <w:t>In N</w:t>
      </w:r>
      <w:r w:rsidR="006B6B33">
        <w:t>evada</w:t>
      </w:r>
      <w:r>
        <w:t xml:space="preserve"> and western U</w:t>
      </w:r>
      <w:r w:rsidR="006B6B33">
        <w:t>tah</w:t>
      </w:r>
      <w:r>
        <w:t>.</w:t>
      </w:r>
    </w:p>
    <w:p w:rsidR="00CD4BF0" w:rsidP="00CD4BF0" w:rsidRDefault="00CD4BF0">
      <w:pPr>
        <w:pStyle w:val="InfoPara"/>
      </w:pPr>
      <w:r>
        <w:t>Biophysical Site Description</w:t>
      </w:r>
    </w:p>
    <w:p w:rsidR="00CD4BF0" w:rsidP="00CD4BF0" w:rsidRDefault="00CD4BF0">
      <w:r>
        <w:t>This ecological system is typically found at lower elevations ranging from 1</w:t>
      </w:r>
      <w:r w:rsidR="00056F18">
        <w:t>,</w:t>
      </w:r>
      <w:r>
        <w:t>500-2</w:t>
      </w:r>
      <w:r w:rsidR="00056F18">
        <w:t>,</w:t>
      </w:r>
      <w:r>
        <w:t>300m. Occurrences are found on lower mountain slopes, hills, plateaus, basins and flats. Juniper savanna ecotype generally occurs in local, geologically confined, badland environments and is limited in its distribution. Occurs at the lower altitudinal limits for tree species, below the pinyon-juniper woodland type but at or above sagebrush semi-desert and salt desert shrubland in locations where soil moisture is limiting.</w:t>
      </w:r>
    </w:p>
    <w:p w:rsidR="00CD4BF0" w:rsidP="00CD4BF0" w:rsidRDefault="00CD4BF0">
      <w:pPr>
        <w:pStyle w:val="InfoPara"/>
      </w:pPr>
      <w:r>
        <w:t>Vegetation Description</w:t>
      </w:r>
    </w:p>
    <w:p w:rsidR="00CD4BF0" w:rsidP="00CD4BF0" w:rsidRDefault="00CD4BF0">
      <w:r>
        <w:t xml:space="preserve">The vegetation is typically open savanna, although there may be inclusions of more dense juniper woodlands. This savanna is typically dominated by </w:t>
      </w:r>
      <w:proofErr w:type="spellStart"/>
      <w:r w:rsidRPr="006B6B33">
        <w:rPr>
          <w:i/>
        </w:rPr>
        <w:t>Juniperus</w:t>
      </w:r>
      <w:proofErr w:type="spellEnd"/>
      <w:r w:rsidRPr="006B6B33">
        <w:rPr>
          <w:i/>
        </w:rPr>
        <w:t xml:space="preserve"> </w:t>
      </w:r>
      <w:proofErr w:type="spellStart"/>
      <w:r w:rsidRPr="006B6B33">
        <w:rPr>
          <w:i/>
        </w:rPr>
        <w:t>osteosperma</w:t>
      </w:r>
      <w:proofErr w:type="spellEnd"/>
      <w:r>
        <w:t xml:space="preserve"> trees with sparse cover of black sagebrush and perennial bunch grasses and forbs, with </w:t>
      </w:r>
      <w:proofErr w:type="spellStart"/>
      <w:r w:rsidRPr="006B6B33">
        <w:rPr>
          <w:i/>
        </w:rPr>
        <w:t>Elymus</w:t>
      </w:r>
      <w:proofErr w:type="spellEnd"/>
      <w:r w:rsidRPr="006B6B33">
        <w:rPr>
          <w:i/>
        </w:rPr>
        <w:t xml:space="preserve"> </w:t>
      </w:r>
      <w:proofErr w:type="spellStart"/>
      <w:r w:rsidRPr="006B6B33">
        <w:rPr>
          <w:i/>
        </w:rPr>
        <w:t>elymoides</w:t>
      </w:r>
      <w:proofErr w:type="spellEnd"/>
      <w:r w:rsidRPr="006B6B33">
        <w:rPr>
          <w:i/>
        </w:rPr>
        <w:t xml:space="preserve">, </w:t>
      </w:r>
      <w:proofErr w:type="spellStart"/>
      <w:r w:rsidRPr="006B6B33">
        <w:rPr>
          <w:i/>
        </w:rPr>
        <w:t>Achnatherum</w:t>
      </w:r>
      <w:proofErr w:type="spellEnd"/>
      <w:r w:rsidRPr="006B6B33">
        <w:rPr>
          <w:i/>
        </w:rPr>
        <w:t xml:space="preserve"> </w:t>
      </w:r>
      <w:proofErr w:type="spellStart"/>
      <w:r w:rsidRPr="006B6B33">
        <w:rPr>
          <w:i/>
        </w:rPr>
        <w:t>hymenoides</w:t>
      </w:r>
      <w:proofErr w:type="spellEnd"/>
      <w:r>
        <w:t xml:space="preserve"> (=</w:t>
      </w:r>
      <w:r w:rsidR="006B6B33">
        <w:t xml:space="preserve"> </w:t>
      </w:r>
      <w:proofErr w:type="spellStart"/>
      <w:r w:rsidRPr="006B6B33">
        <w:rPr>
          <w:i/>
        </w:rPr>
        <w:t>Oryzopsis</w:t>
      </w:r>
      <w:proofErr w:type="spellEnd"/>
      <w:r w:rsidRPr="006B6B33">
        <w:rPr>
          <w:i/>
        </w:rPr>
        <w:t xml:space="preserve"> </w:t>
      </w:r>
      <w:proofErr w:type="spellStart"/>
      <w:r w:rsidRPr="006B6B33">
        <w:rPr>
          <w:i/>
        </w:rPr>
        <w:t>hymenoides</w:t>
      </w:r>
      <w:proofErr w:type="spellEnd"/>
      <w:r>
        <w:t xml:space="preserve">), </w:t>
      </w:r>
      <w:proofErr w:type="spellStart"/>
      <w:r w:rsidRPr="006B6B33">
        <w:rPr>
          <w:i/>
        </w:rPr>
        <w:t>Hesperostipa</w:t>
      </w:r>
      <w:proofErr w:type="spellEnd"/>
      <w:r w:rsidRPr="006B6B33">
        <w:rPr>
          <w:i/>
        </w:rPr>
        <w:t xml:space="preserve"> </w:t>
      </w:r>
      <w:r w:rsidR="006B6B33">
        <w:rPr>
          <w:i/>
        </w:rPr>
        <w:t>comate,</w:t>
      </w:r>
      <w:r>
        <w:t xml:space="preserve"> and </w:t>
      </w:r>
      <w:proofErr w:type="spellStart"/>
      <w:r w:rsidRPr="006B6B33">
        <w:rPr>
          <w:i/>
        </w:rPr>
        <w:t>Pleuraphis</w:t>
      </w:r>
      <w:proofErr w:type="spellEnd"/>
      <w:r w:rsidRPr="006B6B33">
        <w:rPr>
          <w:i/>
        </w:rPr>
        <w:t xml:space="preserve"> </w:t>
      </w:r>
      <w:proofErr w:type="spellStart"/>
      <w:r w:rsidRPr="006B6B33">
        <w:rPr>
          <w:i/>
        </w:rPr>
        <w:t>jamesii</w:t>
      </w:r>
      <w:proofErr w:type="spellEnd"/>
      <w:r>
        <w:t xml:space="preserve"> (more southern locations) being most common. Pinyon trees are typically not present because sites are outside the ecological or geographic range of </w:t>
      </w:r>
      <w:r w:rsidRPr="006B6B33">
        <w:rPr>
          <w:i/>
        </w:rPr>
        <w:t>Pinus edulis</w:t>
      </w:r>
      <w:r>
        <w:t xml:space="preserve"> and </w:t>
      </w:r>
      <w:r w:rsidRPr="006B6B33">
        <w:rPr>
          <w:i/>
        </w:rPr>
        <w:t xml:space="preserve">Pinus </w:t>
      </w:r>
      <w:proofErr w:type="spellStart"/>
      <w:r w:rsidRPr="006B6B33">
        <w:rPr>
          <w:i/>
        </w:rPr>
        <w:t>monophylla</w:t>
      </w:r>
      <w:proofErr w:type="spellEnd"/>
      <w:r>
        <w:t>.</w:t>
      </w:r>
    </w:p>
    <w:p w:rsidR="00CD4BF0" w:rsidP="00CD4BF0" w:rsidRDefault="00CD4BF0">
      <w:pPr>
        <w:pStyle w:val="InfoPara"/>
      </w:pPr>
      <w:r>
        <w:t>BpS Dominant and Indicator Species</w:t>
      </w:r>
    </w:p>
    <w:p>
      <w:r>
        <w:rPr>
          <w:sz w:val="16"/>
        </w:rPr>
        <w:t>Species names are from the NRCS PLANTS database. Check species codes at http://plants.usda.gov.</w:t>
      </w:r>
    </w:p>
    <w:p w:rsidR="00CD4BF0" w:rsidP="00CD4BF0" w:rsidRDefault="00CD4BF0">
      <w:pPr>
        <w:pStyle w:val="InfoPara"/>
      </w:pPr>
      <w:r>
        <w:t>Disturbance Description</w:t>
      </w:r>
    </w:p>
    <w:p w:rsidR="00CD4BF0" w:rsidP="00CD4BF0" w:rsidRDefault="00CD4BF0">
      <w:r>
        <w:t xml:space="preserve">Uncertainty exists about the fire frequencies of this ecological system. It is likely that fires were very infrequent in this ecotype with inherently low productivity. Fire occurrence was primarily </w:t>
      </w:r>
      <w:r>
        <w:lastRenderedPageBreak/>
        <w:t xml:space="preserve">determined by fire occurrence in the surrounding matrix vegetation. Lightning-ignited fires typically did not affect more than a few individual trees. Replacement fires were rare (average </w:t>
      </w:r>
      <w:r w:rsidR="006B6B33">
        <w:t>fire return interval [</w:t>
      </w:r>
      <w:r>
        <w:t>FRI</w:t>
      </w:r>
      <w:r w:rsidR="006B6B33">
        <w:t>]</w:t>
      </w:r>
      <w:r>
        <w:t xml:space="preserve"> of greater than 300-1</w:t>
      </w:r>
      <w:r w:rsidR="00056F18">
        <w:t>,</w:t>
      </w:r>
      <w:r>
        <w:t xml:space="preserve">000yrs) and occurred primarily during extreme fire behavior conditions, </w:t>
      </w:r>
      <w:r w:rsidR="00056F18">
        <w:t>particularly</w:t>
      </w:r>
      <w:r>
        <w:t xml:space="preserve"> when preceded by wetter years associated with high herbaceous production. Fire regime primarily determined by adjacent communities, as fire rarely originated within the community. Mixed severity fire (average FRI of 200-500yrs) was characterized as a mosaic of replacement and surface fires distributed through the patch at a fine scale (&lt;0.1ac). Surface fire could occur in stands where understory grass cover was high and provided adequate fuel. Surface fire was primarily responsible for producing fire scars on juniper trees in older stands (average FRI of 500yrs).</w:t>
      </w:r>
    </w:p>
    <w:p w:rsidR="00CD4BF0" w:rsidP="00CD4BF0" w:rsidRDefault="00CD4BF0">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D4BF0" w:rsidP="00CD4BF0" w:rsidRDefault="00CD4BF0">
      <w:pPr>
        <w:pStyle w:val="InfoPara"/>
      </w:pPr>
      <w:r>
        <w:t>Scale Description</w:t>
      </w:r>
    </w:p>
    <w:p w:rsidR="00CD4BF0" w:rsidP="00CD4BF0" w:rsidRDefault="00CD4BF0">
      <w:r>
        <w:t>Juniper steppe was usually distributed across the landscape in patches that range from 10s-100s of acres in size. In areas with very broken topography and/or mesa landforms this type may have occurred in patches of several hundred acres.</w:t>
      </w:r>
    </w:p>
    <w:p w:rsidR="00CD4BF0" w:rsidP="00CD4BF0" w:rsidRDefault="00CD4BF0">
      <w:pPr>
        <w:pStyle w:val="InfoPara"/>
      </w:pPr>
      <w:r>
        <w:t>Adjacency or Identification Concerns</w:t>
      </w:r>
    </w:p>
    <w:p w:rsidR="00CD4BF0" w:rsidP="00CD4BF0" w:rsidRDefault="00CD4BF0">
      <w:r>
        <w:t>This system is generally found at lower elevations and more xeric sites than Great Basin Pinyon-Juniper Woodland (</w:t>
      </w:r>
      <w:r w:rsidR="006B6B33">
        <w:t>biophysical setting [</w:t>
      </w:r>
      <w:r>
        <w:t>BpS</w:t>
      </w:r>
      <w:r w:rsidR="006B6B33">
        <w:t>]</w:t>
      </w:r>
      <w:r>
        <w:t xml:space="preserve"> 1019) or Colorado Plateau Pinyon-Juniper Woodland (BpS 1016). </w:t>
      </w:r>
    </w:p>
    <w:p w:rsidR="00CD4BF0" w:rsidP="00CD4BF0" w:rsidRDefault="00CD4BF0"/>
    <w:p w:rsidR="00CD4BF0" w:rsidP="00CD4BF0" w:rsidRDefault="00CD4BF0">
      <w:r>
        <w:t>In modern days, surrounding matrix vegetation has changed to young-mid aged woodlands that encroached the former sagebrush matrix during the last century of fire exclusion or livestock grazing. The woodlands burn more intensely than the former sagebrush matrix. Many lay-people confuse these younger pinyon and juniper woodlands with true woodland sites dependent on naturally fire-protected features.</w:t>
      </w:r>
    </w:p>
    <w:p w:rsidR="00CD4BF0" w:rsidP="00CD4BF0" w:rsidRDefault="00CD4BF0">
      <w:pPr>
        <w:pStyle w:val="InfoPara"/>
      </w:pPr>
      <w:r>
        <w:t>Issues or Problems</w:t>
      </w:r>
    </w:p>
    <w:p w:rsidR="00CD4BF0" w:rsidP="00CD4BF0" w:rsidRDefault="00CD4BF0">
      <w:r>
        <w:t>Uncertainty exists about the fire frequencies of this ecological system because juniper does not generally survive fire and most fire study for pinyon and/or juniper are from other regions with fire scars recorded on conifers that experience more frequent fire.</w:t>
      </w:r>
    </w:p>
    <w:p w:rsidR="00CD4BF0" w:rsidP="00CD4BF0" w:rsidRDefault="00CD4BF0">
      <w:pPr>
        <w:pStyle w:val="InfoPara"/>
      </w:pPr>
      <w:r>
        <w:t>Native Uncharacteristic Conditions</w:t>
      </w:r>
    </w:p>
    <w:p w:rsidR="00CD4BF0" w:rsidP="00CD4BF0" w:rsidRDefault="00CD4BF0"/>
    <w:p w:rsidR="00CD4BF0" w:rsidP="00CD4BF0" w:rsidRDefault="00CD4BF0">
      <w:pPr>
        <w:pStyle w:val="InfoPara"/>
      </w:pPr>
      <w:r>
        <w:t>Comments</w:t>
      </w:r>
    </w:p>
    <w:p w:rsidR="00CD4BF0" w:rsidP="00CD4BF0" w:rsidRDefault="00CD4BF0">
      <w:r>
        <w:t xml:space="preserve">This is essentially the same model as the Rapid Assessment model R2PIJU developed by Steve Bunting (sbunting@uidaho.edu), Krista </w:t>
      </w:r>
      <w:proofErr w:type="spellStart"/>
      <w:r>
        <w:t>Waid-Gollnick</w:t>
      </w:r>
      <w:proofErr w:type="spellEnd"/>
      <w:r>
        <w:t xml:space="preserve"> (krista_waid@blm.gov)</w:t>
      </w:r>
      <w:r w:rsidR="006B6B33">
        <w:t>,</w:t>
      </w:r>
      <w:r>
        <w:t xml:space="preserve"> and Henry Bastian (henry_bastian@ios.doi.gov) for juniper and/or pinyon savanna. Mean FRIs are somewhat longer due to the more arid Great Basin context. Reviewers of R2PIJU were George </w:t>
      </w:r>
      <w:proofErr w:type="spellStart"/>
      <w:r>
        <w:lastRenderedPageBreak/>
        <w:t>Gruell</w:t>
      </w:r>
      <w:proofErr w:type="spellEnd"/>
      <w:r>
        <w:t xml:space="preserve"> (ggruell@charter.net), Jolie </w:t>
      </w:r>
      <w:proofErr w:type="spellStart"/>
      <w:r>
        <w:t>Pollet</w:t>
      </w:r>
      <w:proofErr w:type="spellEnd"/>
      <w:r>
        <w:t xml:space="preserve"> (jpollet@blm.gov) and Peter Weisberg (pweisberg@cabnr.unr.edu).</w:t>
      </w:r>
    </w:p>
    <w:p w:rsidR="00CD4BF0" w:rsidP="00CD4BF0" w:rsidRDefault="00CD4BF0"/>
    <w:p w:rsidR="00CD4BF0" w:rsidP="00CD4BF0" w:rsidRDefault="00CD4BF0">
      <w:pPr>
        <w:pStyle w:val="ReportSection"/>
      </w:pPr>
      <w:r>
        <w:t>Succession Classes</w:t>
      </w:r>
    </w:p>
    <w:p w:rsidR="00CD4BF0" w:rsidP="00CD4BF0" w:rsidRDefault="00CD4BF0"/>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D4BF0" w:rsidP="00CD4BF0" w:rsidRDefault="00CD4BF0">
      <w:pPr>
        <w:pStyle w:val="InfoPara"/>
        <w:pBdr>
          <w:top w:val="single" w:color="auto" w:sz="4" w:space="1"/>
        </w:pBdr>
      </w:pPr>
      <w:r>
        <w:t>Class A</w:t>
      </w:r>
      <w:r>
        <w:tab/>
        <w:t>2</w:t>
      </w:r>
      <w:r w:rsidR="002A3B10">
        <w:tab/>
      </w:r>
      <w:r w:rsidR="002A3B10">
        <w:tab/>
      </w:r>
      <w:r w:rsidR="002A3B10">
        <w:tab/>
      </w:r>
      <w:r w:rsidR="002A3B10">
        <w:tab/>
      </w:r>
      <w:r w:rsidR="004F7795">
        <w:t>Early Development 1 - Open</w:t>
      </w:r>
    </w:p>
    <w:p w:rsidR="00CD4BF0" w:rsidP="00CD4BF0" w:rsidRDefault="00CD4BF0"/>
    <w:p w:rsidR="00CD4BF0" w:rsidP="00CD4BF0" w:rsidRDefault="00CD4BF0">
      <w:pPr>
        <w:pStyle w:val="SClassInfoPara"/>
      </w:pPr>
      <w:r>
        <w:t>Indicator Species</w:t>
      </w:r>
    </w:p>
    <w:p w:rsidR="00CD4BF0" w:rsidP="00CD4BF0" w:rsidRDefault="00CD4BF0"/>
    <w:p w:rsidR="00CD4BF0" w:rsidP="00CD4BF0" w:rsidRDefault="00CD4BF0">
      <w:pPr>
        <w:pStyle w:val="SClassInfoPara"/>
      </w:pPr>
      <w:r>
        <w:t>Description</w:t>
      </w:r>
    </w:p>
    <w:p w:rsidR="00CD4BF0" w:rsidP="00CD4BF0" w:rsidRDefault="00CD4BF0">
      <w:r>
        <w:t xml:space="preserve">Initial post-fire community dominated by annual forbs. Later stages of this class contain greater amounts of perennial grasses and forbs. Evidence of past fires, charcoal, and other evidence can be observed. </w:t>
      </w:r>
      <w:r w:rsidR="00056F18">
        <w:t xml:space="preserve">Infrequent mixed severity fire </w:t>
      </w:r>
      <w:r>
        <w:t>thins vegetation.</w:t>
      </w:r>
    </w:p>
    <w:p w:rsidR="00CD4BF0" w:rsidP="00CD4BF0" w:rsidRDefault="00CD4BF0"/>
    <w:p>
      <w:r>
        <w:rPr>
          <w:i/>
          <w:u w:val="single"/>
        </w:rPr>
        <w:t>Maximum Tree Size Class</w:t>
      </w:r>
      <w:br/>
      <w:r>
        <w:t>None</w:t>
      </w:r>
    </w:p>
    <w:p w:rsidR="00CD4BF0" w:rsidP="00CD4BF0" w:rsidRDefault="00CD4BF0">
      <w:pPr>
        <w:pStyle w:val="InfoPara"/>
        <w:pBdr>
          <w:top w:val="single" w:color="auto" w:sz="4" w:space="1"/>
        </w:pBdr>
      </w:pPr>
      <w:r>
        <w:t>Class B</w:t>
      </w:r>
      <w:r>
        <w:tab/>
        <w:t>2</w:t>
      </w:r>
      <w:r w:rsidR="002A3B10">
        <w:tab/>
      </w:r>
      <w:r w:rsidR="002A3B10">
        <w:tab/>
      </w:r>
      <w:r w:rsidR="002A3B10">
        <w:tab/>
      </w:r>
      <w:r w:rsidR="002A3B10">
        <w:tab/>
      </w:r>
      <w:r w:rsidR="004F7795">
        <w:t>Mid Development 1 - Open</w:t>
      </w:r>
    </w:p>
    <w:p w:rsidR="00CD4BF0" w:rsidP="00CD4BF0" w:rsidRDefault="00CD4BF0"/>
    <w:p w:rsidR="00CD4BF0" w:rsidP="00CD4BF0" w:rsidRDefault="00CD4BF0">
      <w:pPr>
        <w:pStyle w:val="SClassInfoPara"/>
      </w:pPr>
      <w:r>
        <w:t>Indicator Species</w:t>
      </w:r>
    </w:p>
    <w:p w:rsidR="00CD4BF0" w:rsidP="00CD4BF0" w:rsidRDefault="00CD4BF0"/>
    <w:p w:rsidR="00CD4BF0" w:rsidP="00CD4BF0" w:rsidRDefault="00CD4BF0">
      <w:pPr>
        <w:pStyle w:val="SClassInfoPara"/>
      </w:pPr>
      <w:r>
        <w:t>Description</w:t>
      </w:r>
    </w:p>
    <w:p w:rsidR="00CD4BF0" w:rsidP="00CD4BF0" w:rsidRDefault="00CD4BF0">
      <w:r>
        <w:t>Dominated by perennial forbs and grasses, with early shrub establishment. Total cover remains low due to shallow unproductive soil. It is important to note that replacement fire at this stage does not eliminate perennia</w:t>
      </w:r>
      <w:r w:rsidR="00056F18">
        <w:t>l grasses. Mixed severity fire thins the woody vegetation.</w:t>
      </w:r>
    </w:p>
    <w:p w:rsidR="00CD4BF0" w:rsidP="00CD4BF0" w:rsidRDefault="00CD4BF0"/>
    <w:p>
      <w:r>
        <w:rPr>
          <w:i/>
          <w:u w:val="single"/>
        </w:rPr>
        <w:t>Maximum Tree Size Class</w:t>
      </w:r>
      <w:br/>
      <w:r>
        <w:t>None</w:t>
      </w:r>
    </w:p>
    <w:p w:rsidR="00CD4BF0" w:rsidP="00CD4BF0" w:rsidRDefault="00CD4BF0">
      <w:pPr>
        <w:pStyle w:val="InfoPara"/>
        <w:pBdr>
          <w:top w:val="single" w:color="auto" w:sz="4" w:space="1"/>
        </w:pBdr>
      </w:pPr>
      <w:r>
        <w:t>Class C</w:t>
      </w:r>
      <w:r>
        <w:tab/>
        <w:t>7</w:t>
      </w:r>
      <w:r w:rsidR="002A3B10">
        <w:tab/>
      </w:r>
      <w:r w:rsidR="002A3B10">
        <w:tab/>
      </w:r>
      <w:r w:rsidR="002A3B10">
        <w:tab/>
      </w:r>
      <w:r w:rsidR="002A3B10">
        <w:tab/>
      </w:r>
      <w:r w:rsidR="004F7795">
        <w:t>Mid Development 2 - Open</w:t>
      </w:r>
    </w:p>
    <w:p w:rsidR="00CD4BF0" w:rsidP="00CD4BF0" w:rsidRDefault="00CD4BF0"/>
    <w:p w:rsidR="00CD4BF0" w:rsidP="00CD4BF0" w:rsidRDefault="00CD4BF0">
      <w:pPr>
        <w:pStyle w:val="SClassInfoPara"/>
      </w:pPr>
      <w:r>
        <w:t>Indicator Species</w:t>
      </w:r>
    </w:p>
    <w:p w:rsidR="00CD4BF0" w:rsidP="00CD4BF0" w:rsidRDefault="00CD4BF0"/>
    <w:p w:rsidR="00CD4BF0" w:rsidP="00CD4BF0" w:rsidRDefault="00CD4BF0">
      <w:pPr>
        <w:pStyle w:val="SClassInfoPara"/>
      </w:pPr>
      <w:r>
        <w:t>Description</w:t>
      </w:r>
    </w:p>
    <w:p w:rsidR="00CD4BF0" w:rsidP="00CD4BF0" w:rsidRDefault="00CD4BF0">
      <w:r>
        <w:t xml:space="preserve">Shrub dominated community (10-25% cover) with young juniper seedlings </w:t>
      </w:r>
      <w:r w:rsidR="00056F18">
        <w:t xml:space="preserve">emerging from the shrubs. Juniper cover may be 5-20%; less than 5m tall. </w:t>
      </w:r>
      <w:r>
        <w:t xml:space="preserve">It is important to note that replacement fire at this stage does not eliminate perennial grasses. </w:t>
      </w:r>
      <w:r w:rsidR="00056F18">
        <w:t>Mixed severity fire thins the woody vegetation.</w:t>
      </w:r>
    </w:p>
    <w:p w:rsidR="00056F18" w:rsidP="00CD4BF0" w:rsidRDefault="00056F18"/>
    <w:p>
      <w:r>
        <w:rPr>
          <w:i/>
          <w:u w:val="single"/>
        </w:rPr>
        <w:t>Maximum Tree Size Class</w:t>
      </w:r>
      <w:br/>
      <w:r>
        <w:t>Seedling &lt;4.5ft</w:t>
      </w:r>
    </w:p>
    <w:p w:rsidR="00CD4BF0" w:rsidP="00CD4BF0" w:rsidRDefault="00CD4BF0">
      <w:pPr>
        <w:pStyle w:val="InfoPara"/>
        <w:pBdr>
          <w:top w:val="single" w:color="auto" w:sz="4" w:space="1"/>
        </w:pBdr>
      </w:pPr>
      <w:r>
        <w:t>Class D</w:t>
      </w:r>
      <w:r>
        <w:tab/>
        <w:t>23</w:t>
      </w:r>
      <w:r w:rsidR="002A3B10">
        <w:tab/>
      </w:r>
      <w:r w:rsidR="002A3B10">
        <w:tab/>
      </w:r>
      <w:r w:rsidR="002A3B10">
        <w:tab/>
      </w:r>
      <w:r w:rsidR="002A3B10">
        <w:tab/>
      </w:r>
      <w:r w:rsidR="004F7795">
        <w:t>Late Development 1 - Open</w:t>
      </w:r>
    </w:p>
    <w:p w:rsidR="00CD4BF0" w:rsidP="00CD4BF0" w:rsidRDefault="00CD4BF0"/>
    <w:p w:rsidR="00CD4BF0" w:rsidP="00CD4BF0" w:rsidRDefault="00CD4BF0">
      <w:pPr>
        <w:pStyle w:val="SClassInfoPara"/>
      </w:pPr>
      <w:r>
        <w:t>Indicator Species</w:t>
      </w:r>
    </w:p>
    <w:p w:rsidR="00CD4BF0" w:rsidP="00CD4BF0" w:rsidRDefault="00CD4BF0"/>
    <w:p w:rsidR="00CD4BF0" w:rsidP="00CD4BF0" w:rsidRDefault="00CD4BF0">
      <w:pPr>
        <w:pStyle w:val="SClassInfoPara"/>
      </w:pPr>
      <w:r>
        <w:t>Description</w:t>
      </w:r>
    </w:p>
    <w:p w:rsidR="00CD4BF0" w:rsidP="00CD4BF0" w:rsidRDefault="00CD4BF0">
      <w:r>
        <w:t>Community dominated by young to mature juniper of mixed age structure. Juniper becoming competitive on site and beginning to affect understory composition. Duration 300yrs with succession to E unless replacement fire (average FRI of 1000yrs) causes a transition to A. Mixed severity and surface fire are less frequent than in previous states (500yrs).</w:t>
      </w:r>
    </w:p>
    <w:p w:rsidR="00CD4BF0" w:rsidP="00CD4BF0" w:rsidRDefault="00CD4BF0"/>
    <w:p>
      <w:r>
        <w:rPr>
          <w:i/>
          <w:u w:val="single"/>
        </w:rPr>
        <w:t>Maximum Tree Size Class</w:t>
      </w:r>
      <w:br/>
      <w:r>
        <w:t>Large 21-33"DBH</w:t>
      </w:r>
    </w:p>
    <w:p w:rsidR="00CD4BF0" w:rsidP="00CD4BF0" w:rsidRDefault="00CD4BF0">
      <w:pPr>
        <w:pStyle w:val="InfoPara"/>
        <w:pBdr>
          <w:top w:val="single" w:color="auto" w:sz="4" w:space="1"/>
        </w:pBdr>
      </w:pPr>
      <w:r>
        <w:t>Class E</w:t>
      </w:r>
      <w:r>
        <w:tab/>
        <w:t>66</w:t>
      </w:r>
      <w:r w:rsidR="002A3B10">
        <w:tab/>
      </w:r>
      <w:r w:rsidR="002A3B10">
        <w:tab/>
      </w:r>
      <w:r w:rsidR="002A3B10">
        <w:tab/>
      </w:r>
      <w:r w:rsidR="002A3B10">
        <w:tab/>
      </w:r>
      <w:r w:rsidR="004F7795">
        <w:t>Late Development 2 - Open</w:t>
      </w:r>
    </w:p>
    <w:p w:rsidR="00CD4BF0" w:rsidP="00CD4BF0" w:rsidRDefault="00CD4BF0"/>
    <w:p w:rsidR="00CD4BF0" w:rsidP="00CD4BF0" w:rsidRDefault="00CD4BF0">
      <w:pPr>
        <w:pStyle w:val="SClassInfoPara"/>
      </w:pPr>
      <w:r>
        <w:t>Indicator Species</w:t>
      </w:r>
    </w:p>
    <w:p w:rsidR="00CD4BF0" w:rsidP="00CD4BF0" w:rsidRDefault="00CD4BF0"/>
    <w:p w:rsidR="00CD4BF0" w:rsidP="00CD4BF0" w:rsidRDefault="00CD4BF0">
      <w:pPr>
        <w:pStyle w:val="SClassInfoPara"/>
      </w:pPr>
      <w:r>
        <w:t>Description</w:t>
      </w:r>
    </w:p>
    <w:p w:rsidR="00CD4BF0" w:rsidP="00CD4BF0" w:rsidRDefault="00CD4BF0">
      <w:r>
        <w:t>Site dominated by widely spaced old juniper. Grasses (e</w:t>
      </w:r>
      <w:r w:rsidR="006B6B33">
        <w:t>.</w:t>
      </w:r>
      <w:r>
        <w:t>g</w:t>
      </w:r>
      <w:r w:rsidR="006B6B33">
        <w:t>.</w:t>
      </w:r>
      <w:r>
        <w:t>,</w:t>
      </w:r>
      <w:r w:rsidR="00056F18">
        <w:t xml:space="preserve"> </w:t>
      </w:r>
      <w:proofErr w:type="spellStart"/>
      <w:r w:rsidRPr="006B6B33">
        <w:rPr>
          <w:i/>
        </w:rPr>
        <w:t>Hesperostipa</w:t>
      </w:r>
      <w:proofErr w:type="spellEnd"/>
      <w:r w:rsidRPr="006B6B33">
        <w:rPr>
          <w:i/>
        </w:rPr>
        <w:t xml:space="preserve"> </w:t>
      </w:r>
      <w:proofErr w:type="spellStart"/>
      <w:r w:rsidRPr="006B6B33">
        <w:rPr>
          <w:i/>
        </w:rPr>
        <w:t>comata</w:t>
      </w:r>
      <w:proofErr w:type="spellEnd"/>
      <w:r>
        <w:t xml:space="preserve">) present on microsites with deeper soils (&gt;20in) with restricting clay subsurface horizon. Shrubs are present. </w:t>
      </w:r>
      <w:r w:rsidR="00056F18">
        <w:t>Rare m</w:t>
      </w:r>
      <w:r>
        <w:t>ixed and surface fire</w:t>
      </w:r>
      <w:r w:rsidR="00056F18">
        <w:t>s,</w:t>
      </w:r>
      <w:r>
        <w:t xml:space="preserve"> every 1000yrs on average</w:t>
      </w:r>
      <w:r w:rsidR="00056F18">
        <w:t>,</w:t>
      </w:r>
      <w:r>
        <w:t xml:space="preserve"> will scar ancient trees. </w:t>
      </w:r>
    </w:p>
    <w:p w:rsidR="00CD4BF0" w:rsidP="00CD4BF0" w:rsidRDefault="00CD4BF0"/>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D4BF0" w:rsidP="00CD4BF0" w:rsidRDefault="00CD4BF0">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CD4BF0" w:rsidP="00CD4BF0" w:rsidRDefault="00CD4BF0"/>
    <w:p w:rsidR="00CD4BF0" w:rsidP="00CD4BF0" w:rsidRDefault="00CD4BF0">
      <w:r>
        <w:t>Anderson, H.E. 1982. Aids to Determining Fuel Models For Estimating Fire Behavior. Gen. Tech. Rep. INT-122. Ogden, UT: UDA Forest Service, Intermountain Forest and Range Experiment Station. 22 pp.</w:t>
      </w:r>
    </w:p>
    <w:p w:rsidR="00CD4BF0" w:rsidP="00CD4BF0" w:rsidRDefault="00CD4BF0"/>
    <w:p w:rsidR="00CD4BF0" w:rsidP="00CD4BF0" w:rsidRDefault="00CD4BF0">
      <w:r>
        <w:t xml:space="preserve">Arno, S.F. 2000. Fire in western forest ecosystems. Pages 97-100 in: J.K. </w:t>
      </w:r>
      <w:proofErr w:type="spellStart"/>
      <w:r>
        <w:t>Brownand</w:t>
      </w:r>
      <w:proofErr w:type="spellEnd"/>
      <w:r>
        <w:t xml:space="preserve"> J. Kapler-Smith, eds. Wildland fire in ecosystems: Effects of fire on flora. Gen. Tech. Rep. RMRS-GTR-42-vol. 2. Ogden, UT: USDA Forest Service, Rocky Mountain Research Station.</w:t>
      </w:r>
    </w:p>
    <w:p w:rsidR="00CD4BF0" w:rsidP="00CD4BF0" w:rsidRDefault="00CD4BF0"/>
    <w:p w:rsidR="00CD4BF0" w:rsidP="00CD4BF0" w:rsidRDefault="00CD4BF0">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CD4BF0" w:rsidP="00CD4BF0" w:rsidRDefault="00CD4BF0"/>
    <w:p w:rsidR="00CD4BF0" w:rsidP="00CD4BF0" w:rsidRDefault="00CD4BF0">
      <w:r>
        <w:t xml:space="preserve">Blackburn, W.H. and P.T. </w:t>
      </w:r>
      <w:proofErr w:type="spellStart"/>
      <w:r>
        <w:t>Tueller</w:t>
      </w:r>
      <w:proofErr w:type="spellEnd"/>
      <w:r>
        <w:t>. 1970. Pinyon and juniper invasion in black sagebrush communities in east-central Nevada. Ecology 51: 841-848.</w:t>
      </w:r>
    </w:p>
    <w:p w:rsidR="00CD4BF0" w:rsidP="00CD4BF0" w:rsidRDefault="00CD4BF0"/>
    <w:p w:rsidR="00CD4BF0" w:rsidP="00CD4BF0" w:rsidRDefault="00CD4BF0">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CD4BF0" w:rsidP="00CD4BF0" w:rsidRDefault="00CD4BF0"/>
    <w:p w:rsidR="00CD4BF0" w:rsidP="00CD4BF0" w:rsidRDefault="00CD4BF0">
      <w:r>
        <w:t>Brown, J.K. and J. Kapler-Smith, eds. 2000. Wildland fire in ecosystems: effects of fire on flora. Gen. Tech. Rep. RMRS-GTR-42-vol. 2. Ogden, UT: USDA Forest Service, Rocky Mountain Research Station. 257 pp.</w:t>
      </w:r>
    </w:p>
    <w:p w:rsidR="00CD4BF0" w:rsidP="00CD4BF0" w:rsidRDefault="00CD4BF0"/>
    <w:p w:rsidR="00CD4BF0" w:rsidP="00CD4BF0" w:rsidRDefault="00CD4BF0">
      <w:r>
        <w:t>Erdman, J.A. 1970. Pinyon-juniper succession after natural fires on residual soils of Mesa Verde, Colorado. Science Bulletin, Biological Series - -Volume XI, No. 2. Brigham Young University, Provo, UT. 26 pp.</w:t>
      </w:r>
    </w:p>
    <w:p w:rsidR="00CD4BF0" w:rsidP="00CD4BF0" w:rsidRDefault="00CD4BF0"/>
    <w:p w:rsidR="00CD4BF0" w:rsidP="00CD4BF0" w:rsidRDefault="00CD4BF0">
      <w:r>
        <w:t>Everett, R.L. and K. Ward. 1984. Early Plant Succession on Pinyon-Juniper Controlled Burns. Northwest Science 58: 57-68.</w:t>
      </w:r>
    </w:p>
    <w:p w:rsidR="00CD4BF0" w:rsidP="00CD4BF0" w:rsidRDefault="00CD4BF0"/>
    <w:p w:rsidR="00CD4BF0" w:rsidP="00CD4BF0" w:rsidRDefault="00CD4BF0">
      <w:r>
        <w:t>Eyre, F.H., ed. 1980. Forest cover types of the United States and Canada. Washington, DC: Society of American Foresters. 148 pp.</w:t>
      </w:r>
    </w:p>
    <w:p w:rsidR="00CD4BF0" w:rsidP="00CD4BF0" w:rsidRDefault="00CD4BF0"/>
    <w:p w:rsidR="00CD4BF0" w:rsidP="00CD4BF0" w:rsidRDefault="00CD4BF0">
      <w:r>
        <w:t>Goodrich, S. and B. Barber. 1999. Return Interval for Pinyon-Juniper Following Fire in the Green River Corridor, Near Dutch John, Utah. In: USDA Forest Service Proceedings RMRS-P-9.</w:t>
      </w:r>
    </w:p>
    <w:p w:rsidR="00CD4BF0" w:rsidP="00CD4BF0" w:rsidRDefault="00CD4BF0"/>
    <w:p w:rsidR="00CD4BF0" w:rsidP="00CD4BF0" w:rsidRDefault="00CD4BF0">
      <w:proofErr w:type="spellStart"/>
      <w:r>
        <w:t>Gruell</w:t>
      </w:r>
      <w:proofErr w:type="spellEnd"/>
      <w:r>
        <w:t>, G. E. Historical and Modern Roles of Fire in Pinyon-Juniper. Pages 24-28 in: Proceedings, USDA Forest Service RMRS-P-9.</w:t>
      </w:r>
    </w:p>
    <w:p w:rsidR="00CD4BF0" w:rsidP="00CD4BF0" w:rsidRDefault="00CD4BF0"/>
    <w:p w:rsidR="00CD4BF0" w:rsidP="00CD4BF0" w:rsidRDefault="00CD4BF0">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CD4BF0" w:rsidP="00CD4BF0" w:rsidRDefault="00CD4BF0"/>
    <w:p w:rsidR="00CD4BF0" w:rsidP="00CD4BF0" w:rsidRDefault="00CD4BF0">
      <w:r>
        <w:t>Hardy, C.C., K.M. Schmidt, J.P. Menakis and R.N. Samson. 2001. Spatial data for national fire planning and fuel management. Int. J. Wildland Fire. 10(3&amp;4): 353-372.</w:t>
      </w:r>
    </w:p>
    <w:p w:rsidR="00CD4BF0" w:rsidP="00CD4BF0" w:rsidRDefault="00CD4BF0"/>
    <w:p w:rsidR="00CD4BF0" w:rsidP="00CD4BF0" w:rsidRDefault="00CD4BF0">
      <w:proofErr w:type="spellStart"/>
      <w:r>
        <w:t>Hessburg</w:t>
      </w:r>
      <w:proofErr w:type="spellEnd"/>
      <w:r>
        <w:t xml:space="preserve">, P.F., B.G. Smith, R.B. Salter, R.D. </w:t>
      </w:r>
      <w:proofErr w:type="spellStart"/>
      <w:r>
        <w:t>Ottmar</w:t>
      </w:r>
      <w:proofErr w:type="spellEnd"/>
      <w:r>
        <w:t xml:space="preserve"> and E. Alvarado. 2000. Recent changes (1930s-1990s) in spatial patterns of interior northwest forests, USA. Forest Ecology and Management 136: 53-83.</w:t>
      </w:r>
    </w:p>
    <w:p w:rsidR="00CD4BF0" w:rsidP="00CD4BF0" w:rsidRDefault="00CD4BF0"/>
    <w:p w:rsidR="00CD4BF0" w:rsidP="00CD4BF0" w:rsidRDefault="00CD4BF0">
      <w:r>
        <w:t>Kilgore, B.M. 1981. Fire in ecosystem distribution and structure: western forests and scrublands. Pages 58-89 in: H.A. Mooney et al., technical coordinators. Proceedings: Conference on Fire Regimes and Ecosystem Properties, Honolulu, 1978. Gen. Tech. Rep. WO-GTR-26.</w:t>
      </w:r>
    </w:p>
    <w:p w:rsidR="00CD4BF0" w:rsidP="00CD4BF0" w:rsidRDefault="00CD4BF0"/>
    <w:p w:rsidR="00CD4BF0" w:rsidP="00CD4BF0" w:rsidRDefault="00CD4BF0">
      <w:r>
        <w:t>Kuchler, A.W. 1964. Potential Natural Vegetation of the Conterminous United States. American Geographic Society Special Publication No. 36. 116 pp.</w:t>
      </w:r>
    </w:p>
    <w:p w:rsidR="00CD4BF0" w:rsidP="00CD4BF0" w:rsidRDefault="00CD4BF0"/>
    <w:p w:rsidR="00CD4BF0" w:rsidP="00CD4BF0" w:rsidRDefault="00CD4BF0">
      <w:r>
        <w:t>NatureServe. 2007. International Ecological Classification Standard: Terrestrial Ecological Classifications. NatureServe Central Databases. Arlington, VA. Data current as of 10 February 2007.</w:t>
      </w:r>
    </w:p>
    <w:p w:rsidR="00CD4BF0" w:rsidP="00CD4BF0" w:rsidRDefault="00CD4BF0"/>
    <w:p w:rsidR="00CD4BF0" w:rsidP="00CD4BF0" w:rsidRDefault="00CD4BF0">
      <w:r>
        <w:t xml:space="preserve">Ogle, K. and V. </w:t>
      </w:r>
      <w:proofErr w:type="spellStart"/>
      <w:r>
        <w:t>DuMond</w:t>
      </w:r>
      <w:proofErr w:type="spellEnd"/>
      <w:r>
        <w:t>. 1997. Historical Vegetation on National Forest Lands in the Intermountain Region. USDA Forest Service, Intermountain Region, Ogden, UT. 129 pp.</w:t>
      </w:r>
    </w:p>
    <w:p w:rsidR="00CD4BF0" w:rsidP="00CD4BF0" w:rsidRDefault="00CD4BF0"/>
    <w:p w:rsidR="00CD4BF0" w:rsidP="00CD4BF0" w:rsidRDefault="00CD4BF0">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CD4BF0" w:rsidP="00CD4BF0" w:rsidRDefault="00CD4BF0"/>
    <w:p w:rsidR="00CD4BF0" w:rsidP="00CD4BF0" w:rsidRDefault="00CD4BF0">
      <w:r>
        <w:t xml:space="preserve">Ott, J.E., E.D. McArthur and S.C. Sanderson. 2001. Plant Community Dynamics of Burned and Unburned Sagebrush and Pinyon-Juniper Vegetation in West-Central Utah. Pages 177-190 in: Proceedings, USDA Forest Service RMRS-P-9. </w:t>
      </w:r>
    </w:p>
    <w:p w:rsidR="00CD4BF0" w:rsidP="00CD4BF0" w:rsidRDefault="00CD4BF0"/>
    <w:p w:rsidR="00CD4BF0" w:rsidP="00CD4BF0" w:rsidRDefault="00CD4BF0">
      <w:proofErr w:type="spellStart"/>
      <w:r>
        <w:t>Romme</w:t>
      </w:r>
      <w:proofErr w:type="spellEnd"/>
      <w:r>
        <w:t>, W.H., L. Floyd-Hanna and D. Hanna. 2002. Ancient Pinyon-Juniper forests of Mesa Verde and the West: A cautionary note for forest restoration programs. In: Conference Proceedings – Fire, Fuel Treatments, and Ecological Restoration: Proper Place, Appropriate Time, Fort Collins, CO, April 2002. 19 pp.</w:t>
      </w:r>
    </w:p>
    <w:p w:rsidR="00CD4BF0" w:rsidP="00CD4BF0" w:rsidRDefault="00CD4BF0"/>
    <w:p w:rsidR="00CD4BF0" w:rsidP="00CD4BF0" w:rsidRDefault="00CD4BF0">
      <w:r>
        <w:t>Schmidt, K.M., J.P. Menakis, C.C. Hardy, W.J. Hann and D.L. Bunnell. 2002. Development of coarse-scale spatial data for wildland fire and fuel management. Gen. Tech. Rep. RMRS-GTR-87. Fort Collins, CO: USDA Forest Service, Rocky Mountain Research Station. 41 pp. + CD.</w:t>
      </w:r>
    </w:p>
    <w:p w:rsidR="00CD4BF0" w:rsidP="00CD4BF0" w:rsidRDefault="00CD4BF0"/>
    <w:p w:rsidR="00CD4BF0" w:rsidP="00CD4BF0" w:rsidRDefault="00CD4BF0">
      <w:r>
        <w:t xml:space="preserve">Soule’, P.T. and P.A. Knapp. 1999. Western juniper expansion on adjacent disturbed and near-relict sites. Journal of Range Management 52: 525-533. </w:t>
      </w:r>
    </w:p>
    <w:p w:rsidR="00CD4BF0" w:rsidP="00CD4BF0" w:rsidRDefault="00CD4BF0"/>
    <w:p w:rsidR="00CD4BF0" w:rsidP="00CD4BF0" w:rsidRDefault="00CD4BF0">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CD4BF0" w:rsidP="00CD4BF0" w:rsidRDefault="00CD4BF0"/>
    <w:p w:rsidR="00CD4BF0" w:rsidP="00CD4BF0" w:rsidRDefault="00CD4BF0">
      <w:r>
        <w:t xml:space="preserve">Stein, S.J. 1988. Fire History of the </w:t>
      </w:r>
      <w:proofErr w:type="spellStart"/>
      <w:r>
        <w:t>Paunsaugunt</w:t>
      </w:r>
      <w:proofErr w:type="spellEnd"/>
      <w:r>
        <w:t xml:space="preserve"> Plateau in Southern Utah. Great Basin Naturalist. 48: 58-63.</w:t>
      </w:r>
    </w:p>
    <w:p w:rsidR="00CD4BF0" w:rsidP="00CD4BF0" w:rsidRDefault="00CD4BF0"/>
    <w:p w:rsidR="00CD4BF0" w:rsidP="00CD4BF0" w:rsidRDefault="00CD4BF0">
      <w:proofErr w:type="spellStart"/>
      <w:r>
        <w:t>Tausch</w:t>
      </w:r>
      <w:proofErr w:type="spellEnd"/>
      <w:r>
        <w:t xml:space="preserve">, R.J. and N.E. West. 1987. Differential Establishment of Pinyon and Juniper Following Fire. The American Midland Naturalist 119(1): 174-184. </w:t>
      </w:r>
    </w:p>
    <w:p w:rsidR="00CD4BF0" w:rsidP="00CD4BF0" w:rsidRDefault="00CD4BF0"/>
    <w:p w:rsidR="00CD4BF0" w:rsidP="00CD4BF0" w:rsidRDefault="00CD4BF0">
      <w:r>
        <w:t>USDA Forest Service, Rocky Mountain Research Station, Fire Sciences Laboratory (2002, December). Fire Effects Information System, [Online]. Available: http://www.fs.fed.us/database/feis/ [Accessed: 11/15/04].</w:t>
      </w:r>
    </w:p>
    <w:p w:rsidR="00CD4BF0" w:rsidP="00CD4BF0" w:rsidRDefault="00CD4BF0"/>
    <w:p w:rsidR="00CD4BF0" w:rsidP="00CD4BF0" w:rsidRDefault="00CD4BF0">
      <w:r>
        <w:t>Ward, K.V. 1977. Two-Year Vegetation Response and Successional Trends for Spring Burns in the Pinyon-Juniper Woodland. M.S. Thesis, University of Nevada, Reno. 54 pp.</w:t>
      </w:r>
    </w:p>
    <w:p w:rsidR="00CD4BF0" w:rsidP="00CD4BF0" w:rsidRDefault="00CD4BF0"/>
    <w:p w:rsidR="00CD4BF0" w:rsidP="00CD4BF0" w:rsidRDefault="00CD4BF0">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CD4BF0" w:rsidP="00CD4BF0" w:rsidRDefault="00CD4BF0"/>
    <w:p w:rsidR="00CD4BF0" w:rsidP="00CD4BF0" w:rsidRDefault="00CD4BF0">
      <w:r>
        <w:t>Young, J.A. and R.A. Evans. 1978. Population Dynamics after Wildfires in Sagebrush Grasslands. Journal of Range Management 31: 283-289.</w:t>
      </w:r>
    </w:p>
    <w:p w:rsidR="00CD4BF0" w:rsidP="00CD4BF0" w:rsidRDefault="00CD4BF0"/>
    <w:p w:rsidR="00CD4BF0" w:rsidP="00CD4BF0" w:rsidRDefault="00CD4BF0">
      <w:r>
        <w:t>Young, J.A. and R.A. Evans. 1981. Demography and Fire History of a Western Juniper Stand. Journal of Range Management 34: 501-505.</w:t>
      </w:r>
    </w:p>
    <w:p w:rsidRPr="00A43E41" w:rsidR="004D5F12" w:rsidP="00CD4BF0"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D2F" w:rsidRDefault="00366D2F">
      <w:r>
        <w:separator/>
      </w:r>
    </w:p>
  </w:endnote>
  <w:endnote w:type="continuationSeparator" w:id="0">
    <w:p w:rsidR="00366D2F" w:rsidRDefault="00366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F0" w:rsidRDefault="00CD4BF0" w:rsidP="00CD4BF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D2F" w:rsidRDefault="00366D2F">
      <w:r>
        <w:separator/>
      </w:r>
    </w:p>
  </w:footnote>
  <w:footnote w:type="continuationSeparator" w:id="0">
    <w:p w:rsidR="00366D2F" w:rsidRDefault="00366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D4BF0">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6B6B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B33"/>
    <w:rPr>
      <w:rFonts w:ascii="Segoe UI" w:hAnsi="Segoe UI" w:cs="Segoe UI"/>
      <w:sz w:val="18"/>
      <w:szCs w:val="18"/>
    </w:rPr>
  </w:style>
  <w:style w:type="character" w:customStyle="1" w:styleId="search1">
    <w:name w:val="search1"/>
    <w:basedOn w:val="DefaultParagraphFont"/>
    <w:rsid w:val="00561996"/>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1900-01-01T08:00:00Z</cp:lastPrinted>
  <dcterms:created xsi:type="dcterms:W3CDTF">2018-06-05T22:21:00Z</dcterms:created>
  <dcterms:modified xsi:type="dcterms:W3CDTF">2025-02-12T09:41:24Z</dcterms:modified>
</cp:coreProperties>
</file>