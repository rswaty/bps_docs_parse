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A1F" w:rsidP="00384A1F" w:rsidRDefault="00384A1F">
      <w:pPr>
        <w:pStyle w:val="BpSTitle"/>
      </w:pPr>
      <w:r>
        <w:t>14580</w:t>
      </w:r>
    </w:p>
    <w:p w:rsidR="00384A1F" w:rsidP="00384A1F" w:rsidRDefault="00384A1F">
      <w:pPr>
        <w:pStyle w:val="BpSTitle"/>
      </w:pPr>
      <w:r>
        <w:t>West Gulf Coastal Plain Pine-Hardwood Flatwoods</w:t>
      </w:r>
    </w:p>
    <w:p w:rsidR="00384A1F" w:rsidP="00384A1F" w:rsidRDefault="00384A1F">
      <w:r>
        <w:t>BpS Model/Description Version: Aug. 2020</w:t>
      </w:r>
      <w:r>
        <w:tab/>
      </w:r>
      <w:r>
        <w:tab/>
      </w:r>
      <w:r>
        <w:tab/>
      </w:r>
      <w:r>
        <w:tab/>
      </w:r>
      <w:r>
        <w:tab/>
      </w:r>
      <w:r>
        <w:tab/>
      </w:r>
      <w:r>
        <w:tab/>
      </w:r>
    </w:p>
    <w:p w:rsidR="00384A1F" w:rsidP="00384A1F" w:rsidRDefault="00384A1F"/>
    <w:p w:rsidR="00384A1F" w:rsidP="00384A1F" w:rsidRDefault="00384A1F"/>
    <w:p w:rsidR="00384A1F" w:rsidP="00384A1F" w:rsidRDefault="00384A1F">
      <w:pPr>
        <w:pStyle w:val="InfoPara"/>
      </w:pPr>
      <w:r>
        <w:t>Vegetation Type</w:t>
      </w:r>
    </w:p>
    <w:p w:rsidR="00384A1F" w:rsidP="00384A1F" w:rsidRDefault="00F678A9">
      <w:r w:rsidRPr="00F678A9">
        <w:t>Mixed Upland and Wetland</w:t>
      </w:r>
      <w:bookmarkStart w:name="_GoBack" w:id="0"/>
      <w:bookmarkEnd w:id="0"/>
    </w:p>
    <w:p w:rsidR="00384A1F" w:rsidP="00384A1F" w:rsidRDefault="00384A1F">
      <w:pPr>
        <w:pStyle w:val="InfoPara"/>
      </w:pPr>
      <w:r>
        <w:t>Map Zones</w:t>
      </w:r>
    </w:p>
    <w:p w:rsidR="00384A1F" w:rsidP="00384A1F" w:rsidRDefault="0009706C">
      <w:r>
        <w:t>37</w:t>
      </w:r>
      <w:r w:rsidR="003B2929">
        <w:t>,</w:t>
      </w:r>
      <w:r w:rsidR="000A00C5">
        <w:t xml:space="preserve"> </w:t>
      </w:r>
      <w:r w:rsidR="003B2929">
        <w:t>44,</w:t>
      </w:r>
      <w:r w:rsidR="000A00C5">
        <w:t xml:space="preserve"> </w:t>
      </w:r>
      <w:r w:rsidR="003B2929">
        <w:t>45,</w:t>
      </w:r>
      <w:r w:rsidR="000A00C5">
        <w:t xml:space="preserve"> </w:t>
      </w:r>
      <w:r w:rsidR="003B2929">
        <w:t>98</w:t>
      </w:r>
    </w:p>
    <w:p w:rsidR="00384A1F" w:rsidP="00384A1F" w:rsidRDefault="00384A1F">
      <w:pPr>
        <w:pStyle w:val="InfoPara"/>
      </w:pPr>
      <w:r>
        <w:t>Model Splits or Lumps</w:t>
      </w:r>
    </w:p>
    <w:p w:rsidR="00384A1F" w:rsidP="00384A1F" w:rsidRDefault="00384A1F">
      <w:r>
        <w:t>This BpS is lumped with: 1402</w:t>
      </w:r>
    </w:p>
    <w:p w:rsidR="00384A1F" w:rsidP="00384A1F" w:rsidRDefault="00384A1F">
      <w:pPr>
        <w:pStyle w:val="InfoPara"/>
      </w:pPr>
      <w:r>
        <w:t>Geographic Range</w:t>
      </w:r>
    </w:p>
    <w:p w:rsidR="00384A1F" w:rsidP="00384A1F" w:rsidRDefault="00384A1F">
      <w:r>
        <w:t>This type lies in parts of AR, LA and TX, especially in ECOMAP subsections 231Ec, 231Ea, 234Ec and small portions of 231Ej</w:t>
      </w:r>
      <w:r w:rsidR="000A00C5">
        <w:t xml:space="preserve"> (Cleland et al. 2007)</w:t>
      </w:r>
      <w:r>
        <w:t>.</w:t>
      </w:r>
    </w:p>
    <w:p w:rsidR="00384A1F" w:rsidP="00384A1F" w:rsidRDefault="00384A1F">
      <w:pPr>
        <w:pStyle w:val="InfoPara"/>
      </w:pPr>
      <w:r>
        <w:t>Biophysical Site Description</w:t>
      </w:r>
    </w:p>
    <w:p w:rsidR="00384A1F" w:rsidP="00384A1F" w:rsidRDefault="00384A1F">
      <w:r>
        <w:t xml:space="preserve">This BpS is situated on second and third Pleistocene Terraces above larger drainages. Lower levels are flooded at varying frequencies. These terraces are often topographically flat. Clayey subsoils lead to formation of permanent and semi-permanent wetlands. </w:t>
      </w:r>
      <w:proofErr w:type="spellStart"/>
      <w:r>
        <w:t>Mima</w:t>
      </w:r>
      <w:proofErr w:type="spellEnd"/>
      <w:r>
        <w:t xml:space="preserve"> mounds are also present in some situations. The Deweyville Terrace Pine Flatwoods (DPFW) also lie within this type. Pine flatwoods generally occur on the middle and highest Deweyville terraces in the study area, on Guyton and </w:t>
      </w:r>
      <w:proofErr w:type="spellStart"/>
      <w:r>
        <w:t>Pheba</w:t>
      </w:r>
      <w:proofErr w:type="spellEnd"/>
      <w:r>
        <w:t xml:space="preserve"> soils. The lower (and younger) Deweyville surfaces that occur below 26m (87ft) mean sea level (</w:t>
      </w:r>
      <w:proofErr w:type="spellStart"/>
      <w:r>
        <w:t>msl</w:t>
      </w:r>
      <w:proofErr w:type="spellEnd"/>
      <w:r>
        <w:t xml:space="preserve">) are subject to Ouachita or Saline River flooding at least once every ten years, on average, but their wetland character is primarily maintained by precipitation. Above 26 </w:t>
      </w:r>
      <w:proofErr w:type="spellStart"/>
      <w:r>
        <w:t>msl</w:t>
      </w:r>
      <w:proofErr w:type="spellEnd"/>
      <w:r>
        <w:t xml:space="preserve">, precipitation is the sole source of wetland hydrology in the pine flatwoods. Guyton soils occur in units of 10-400ha. These soils are level and poorly drained. Guyton silt loam soils have water tables within 30cm of the surface during the winter and early spring. Topographically lower areas of Guyton also experience periodic flooding during the winter and spring. On the higher Deweyville terraces, pine flatwoods occur primarily on </w:t>
      </w:r>
      <w:proofErr w:type="spellStart"/>
      <w:r>
        <w:t>Pheba</w:t>
      </w:r>
      <w:proofErr w:type="spellEnd"/>
      <w:r>
        <w:t xml:space="preserve"> silt loam, which has a seasonal water table perched above the fragipan during periods of high rainfall. The fragipan restricts water movement and root penetration. Since higher Deweyville sublevels are flatter and more poorly drained than the lower sublevels, they are marginal for pine flatwoods except on topographically higher rises of </w:t>
      </w:r>
      <w:proofErr w:type="spellStart"/>
      <w:r>
        <w:t>Pheba</w:t>
      </w:r>
      <w:proofErr w:type="spellEnd"/>
      <w:r>
        <w:t xml:space="preserve"> soil. This is in contrast to the Prairie Terrace Pine Flatwoods, where the higher sublevels are more dissected and better drained. Soils may be named or classified differently in LA.</w:t>
      </w:r>
    </w:p>
    <w:p w:rsidR="00384A1F" w:rsidP="00384A1F" w:rsidRDefault="00384A1F"/>
    <w:p w:rsidR="00384A1F" w:rsidP="00384A1F" w:rsidRDefault="00384A1F">
      <w:r>
        <w:t xml:space="preserve">DPFW represent a transition from a pine-dominated terrace type to floodplain bottomland hardwood forest. The lower sublevels (the lowest and part of the next higher) are within the current floodplain of the Ouachita River and are primarily bottomland hardwood forest (BLH), whereas the upper part of the second sublevel and the highest sublevel are outside the current </w:t>
      </w:r>
      <w:r>
        <w:lastRenderedPageBreak/>
        <w:t>floodplain and are dominantly pine or pine-hardwood. As a result many species occur on both the DPFW and the floodplain BLH communities. Delta post oak (</w:t>
      </w:r>
      <w:r w:rsidRPr="0085706B">
        <w:rPr>
          <w:i/>
        </w:rPr>
        <w:t xml:space="preserve">Quercus </w:t>
      </w:r>
      <w:proofErr w:type="spellStart"/>
      <w:r w:rsidRPr="0085706B">
        <w:rPr>
          <w:i/>
        </w:rPr>
        <w:t>similis</w:t>
      </w:r>
      <w:proofErr w:type="spellEnd"/>
      <w:r>
        <w:t>) is much more common on the Deweyville than on the Prairie terrace here, as is dwarf palmetto (Sabal minor). The presence of laurel oak (</w:t>
      </w:r>
      <w:r w:rsidRPr="0085706B">
        <w:rPr>
          <w:i/>
        </w:rPr>
        <w:t xml:space="preserve">Q. </w:t>
      </w:r>
      <w:proofErr w:type="spellStart"/>
      <w:r w:rsidRPr="0085706B">
        <w:rPr>
          <w:i/>
        </w:rPr>
        <w:t>laurifolia</w:t>
      </w:r>
      <w:proofErr w:type="spellEnd"/>
      <w:r>
        <w:t>) in vernal pools on the DPFW also indicates overlap between the DPFW and floodplain BLH. It is not uncommon to see loblolly pine (</w:t>
      </w:r>
      <w:r w:rsidRPr="0085706B">
        <w:rPr>
          <w:i/>
        </w:rPr>
        <w:t xml:space="preserve">Pinus </w:t>
      </w:r>
      <w:proofErr w:type="spellStart"/>
      <w:r w:rsidRPr="0085706B">
        <w:rPr>
          <w:i/>
        </w:rPr>
        <w:t>taeda</w:t>
      </w:r>
      <w:proofErr w:type="spellEnd"/>
      <w:r>
        <w:t xml:space="preserve">), </w:t>
      </w:r>
      <w:proofErr w:type="spellStart"/>
      <w:r>
        <w:t>baldcypress</w:t>
      </w:r>
      <w:proofErr w:type="spellEnd"/>
      <w:r>
        <w:t xml:space="preserve"> (</w:t>
      </w:r>
      <w:r w:rsidRPr="0085706B">
        <w:rPr>
          <w:i/>
        </w:rPr>
        <w:t>Taxodium distichum</w:t>
      </w:r>
      <w:r>
        <w:t xml:space="preserve">), </w:t>
      </w:r>
      <w:proofErr w:type="spellStart"/>
      <w:r>
        <w:t>overcup</w:t>
      </w:r>
      <w:proofErr w:type="spellEnd"/>
      <w:r>
        <w:t xml:space="preserve"> oak (</w:t>
      </w:r>
      <w:r w:rsidRPr="0085706B">
        <w:rPr>
          <w:i/>
        </w:rPr>
        <w:t xml:space="preserve">Q. </w:t>
      </w:r>
      <w:proofErr w:type="spellStart"/>
      <w:r w:rsidRPr="0085706B">
        <w:rPr>
          <w:i/>
        </w:rPr>
        <w:t>lyrata</w:t>
      </w:r>
      <w:proofErr w:type="spellEnd"/>
      <w:r>
        <w:t>) and dwarf palmetto growing side by side in DPFW.</w:t>
      </w:r>
    </w:p>
    <w:p w:rsidR="00384A1F" w:rsidP="00384A1F" w:rsidRDefault="00384A1F"/>
    <w:p w:rsidR="00384A1F" w:rsidP="00384A1F" w:rsidRDefault="00384A1F">
      <w:r>
        <w:t>Prairie Terrace Pine Flatwoods (PPFW)</w:t>
      </w:r>
    </w:p>
    <w:p w:rsidR="00384A1F" w:rsidP="00384A1F" w:rsidRDefault="00384A1F">
      <w:r>
        <w:t xml:space="preserve">PPFW are located on the lowest, youngest, and least dissected of the Prairie Terrace sublevels (which are much older than Deweyville terraces and occupy a higher landscape position). More dissected higher levels are naturally occupied by upland hardwood and pine-hardwood forest and woodland. The soils on the PPFW sites are Amy and </w:t>
      </w:r>
      <w:proofErr w:type="spellStart"/>
      <w:r>
        <w:t>Pheba</w:t>
      </w:r>
      <w:proofErr w:type="spellEnd"/>
      <w:r>
        <w:t xml:space="preserve"> silt loams. Amy map units are 10-400ha in size. </w:t>
      </w:r>
      <w:proofErr w:type="spellStart"/>
      <w:r>
        <w:t>Pheba</w:t>
      </w:r>
      <w:proofErr w:type="spellEnd"/>
      <w:r>
        <w:t xml:space="preserve"> map units occur on slightly higher prairie terrace surfaces, and are only 5-20ha in size and occupy only a small portion of the total landscape.</w:t>
      </w:r>
    </w:p>
    <w:p w:rsidR="00384A1F" w:rsidP="00384A1F" w:rsidRDefault="00384A1F"/>
    <w:p w:rsidR="00384A1F" w:rsidP="00384A1F" w:rsidRDefault="00384A1F">
      <w:r>
        <w:t xml:space="preserve">Areas that are located on Amy silt loam soil are extremely wet, due to a seasonal high water table within 30cm of the surface during the winter and spring. Areas that are located on </w:t>
      </w:r>
      <w:proofErr w:type="spellStart"/>
      <w:r>
        <w:t>Pheba</w:t>
      </w:r>
      <w:proofErr w:type="spellEnd"/>
      <w:r>
        <w:t xml:space="preserve"> silt loam have a seasonal water table that is perched above the fragipan during periods of high rainfall. The fragipan restricts water movement and root penetration and causes a </w:t>
      </w:r>
      <w:proofErr w:type="spellStart"/>
      <w:r>
        <w:t>hydroxeric</w:t>
      </w:r>
      <w:proofErr w:type="spellEnd"/>
      <w:r>
        <w:t xml:space="preserve"> alteration, as described before.</w:t>
      </w:r>
    </w:p>
    <w:p w:rsidR="00384A1F" w:rsidP="00384A1F" w:rsidRDefault="00384A1F">
      <w:pPr>
        <w:pStyle w:val="InfoPara"/>
      </w:pPr>
      <w:r>
        <w:t>Vegetation Description</w:t>
      </w:r>
    </w:p>
    <w:p w:rsidR="00384A1F" w:rsidP="00384A1F" w:rsidRDefault="00384A1F">
      <w:r>
        <w:t>The typical dominant overstory species is loblolly pine (</w:t>
      </w:r>
      <w:r w:rsidRPr="0085706B">
        <w:rPr>
          <w:i/>
        </w:rPr>
        <w:t xml:space="preserve">Pinus </w:t>
      </w:r>
      <w:proofErr w:type="spellStart"/>
      <w:r w:rsidRPr="0085706B">
        <w:rPr>
          <w:i/>
        </w:rPr>
        <w:t>taeda</w:t>
      </w:r>
      <w:proofErr w:type="spellEnd"/>
      <w:r>
        <w:t>) with willow oak (</w:t>
      </w:r>
      <w:r w:rsidRPr="0085706B">
        <w:rPr>
          <w:i/>
        </w:rPr>
        <w:t xml:space="preserve">Quercus </w:t>
      </w:r>
      <w:proofErr w:type="spellStart"/>
      <w:r w:rsidRPr="0085706B">
        <w:rPr>
          <w:i/>
        </w:rPr>
        <w:t>phellos</w:t>
      </w:r>
      <w:proofErr w:type="spellEnd"/>
      <w:r>
        <w:t>) in wetter flats and southern red oak (</w:t>
      </w:r>
      <w:r w:rsidRPr="0085706B">
        <w:rPr>
          <w:i/>
        </w:rPr>
        <w:t>Q. falcata</w:t>
      </w:r>
      <w:r>
        <w:t>) and post oak (</w:t>
      </w:r>
      <w:r w:rsidRPr="0085706B">
        <w:rPr>
          <w:i/>
        </w:rPr>
        <w:t xml:space="preserve">Q. </w:t>
      </w:r>
      <w:proofErr w:type="spellStart"/>
      <w:r w:rsidRPr="0085706B">
        <w:rPr>
          <w:i/>
        </w:rPr>
        <w:t>stellata</w:t>
      </w:r>
      <w:proofErr w:type="spellEnd"/>
      <w:r>
        <w:t>) or Delta post oak on well-drained surfaces. Shortleaf pine (</w:t>
      </w:r>
      <w:r w:rsidRPr="0085706B">
        <w:rPr>
          <w:i/>
        </w:rPr>
        <w:t xml:space="preserve">P. </w:t>
      </w:r>
      <w:proofErr w:type="spellStart"/>
      <w:r w:rsidRPr="0085706B">
        <w:rPr>
          <w:i/>
        </w:rPr>
        <w:t>echinata</w:t>
      </w:r>
      <w:proofErr w:type="spellEnd"/>
      <w:r>
        <w:t>) can occupy some part of the canopy and sub-canopy in the northern part of range, while longleaf pine (</w:t>
      </w:r>
      <w:r w:rsidRPr="0085706B">
        <w:rPr>
          <w:i/>
        </w:rPr>
        <w:t xml:space="preserve">P. </w:t>
      </w:r>
      <w:proofErr w:type="spellStart"/>
      <w:r w:rsidRPr="0085706B">
        <w:rPr>
          <w:i/>
        </w:rPr>
        <w:t>palustris</w:t>
      </w:r>
      <w:proofErr w:type="spellEnd"/>
      <w:r>
        <w:t xml:space="preserve">) can occupy some part of the canopy and sub-canopy in the southern part of the range. In a few places, such as near </w:t>
      </w:r>
      <w:proofErr w:type="spellStart"/>
      <w:r>
        <w:t>Goldonna</w:t>
      </w:r>
      <w:proofErr w:type="spellEnd"/>
      <w:r>
        <w:t>, LA, these pines along with loblolly will co-occupy the canopy. Depending on disturbance history, sub-canopy species can include recruitment species from the canopy, as well as mockernut hickory (</w:t>
      </w:r>
      <w:proofErr w:type="spellStart"/>
      <w:r w:rsidRPr="0085706B">
        <w:rPr>
          <w:i/>
        </w:rPr>
        <w:t>Carya</w:t>
      </w:r>
      <w:proofErr w:type="spellEnd"/>
      <w:r w:rsidRPr="0085706B">
        <w:rPr>
          <w:i/>
        </w:rPr>
        <w:t xml:space="preserve"> alba</w:t>
      </w:r>
      <w:r>
        <w:t>), black hickory (</w:t>
      </w:r>
      <w:r w:rsidRPr="0085706B">
        <w:rPr>
          <w:i/>
        </w:rPr>
        <w:t xml:space="preserve">C. </w:t>
      </w:r>
      <w:proofErr w:type="spellStart"/>
      <w:r w:rsidRPr="0085706B">
        <w:rPr>
          <w:i/>
        </w:rPr>
        <w:t>texana</w:t>
      </w:r>
      <w:proofErr w:type="spellEnd"/>
      <w:r>
        <w:t>), sweetgum (</w:t>
      </w:r>
      <w:r w:rsidRPr="0085706B">
        <w:rPr>
          <w:i/>
        </w:rPr>
        <w:t xml:space="preserve">Liquidambar </w:t>
      </w:r>
      <w:proofErr w:type="spellStart"/>
      <w:r w:rsidRPr="0085706B">
        <w:rPr>
          <w:i/>
        </w:rPr>
        <w:t>styraciflua</w:t>
      </w:r>
      <w:proofErr w:type="spellEnd"/>
      <w:r>
        <w:t>), slippery elm (</w:t>
      </w:r>
      <w:proofErr w:type="spellStart"/>
      <w:r w:rsidRPr="0085706B">
        <w:rPr>
          <w:i/>
        </w:rPr>
        <w:t>Ulmus</w:t>
      </w:r>
      <w:proofErr w:type="spellEnd"/>
      <w:r w:rsidRPr="0085706B">
        <w:rPr>
          <w:i/>
        </w:rPr>
        <w:t xml:space="preserve"> </w:t>
      </w:r>
      <w:proofErr w:type="spellStart"/>
      <w:r w:rsidRPr="0085706B">
        <w:rPr>
          <w:i/>
        </w:rPr>
        <w:t>rubra</w:t>
      </w:r>
      <w:proofErr w:type="spellEnd"/>
      <w:r>
        <w:t>) sassafras (</w:t>
      </w:r>
      <w:r w:rsidRPr="0085706B">
        <w:rPr>
          <w:i/>
        </w:rPr>
        <w:t xml:space="preserve">Sassafras </w:t>
      </w:r>
      <w:proofErr w:type="spellStart"/>
      <w:r w:rsidRPr="0085706B">
        <w:rPr>
          <w:i/>
        </w:rPr>
        <w:t>albidum</w:t>
      </w:r>
      <w:proofErr w:type="spellEnd"/>
      <w:r>
        <w:t>), white ash (</w:t>
      </w:r>
      <w:proofErr w:type="spellStart"/>
      <w:r w:rsidRPr="0085706B">
        <w:rPr>
          <w:i/>
        </w:rPr>
        <w:t>Fraxinus</w:t>
      </w:r>
      <w:proofErr w:type="spellEnd"/>
      <w:r w:rsidRPr="0085706B">
        <w:rPr>
          <w:i/>
        </w:rPr>
        <w:t xml:space="preserve"> </w:t>
      </w:r>
      <w:proofErr w:type="spellStart"/>
      <w:r w:rsidRPr="0085706B">
        <w:rPr>
          <w:i/>
        </w:rPr>
        <w:t>americana</w:t>
      </w:r>
      <w:proofErr w:type="spellEnd"/>
      <w:r>
        <w:t>) and black gum (</w:t>
      </w:r>
      <w:r w:rsidRPr="0085706B">
        <w:rPr>
          <w:i/>
        </w:rPr>
        <w:t>Nyssa sylvatica</w:t>
      </w:r>
      <w:r>
        <w:t>). Mid-story and shrub species include those listed above as well as flowering dogwood (</w:t>
      </w:r>
      <w:proofErr w:type="spellStart"/>
      <w:r w:rsidRPr="0085706B">
        <w:rPr>
          <w:i/>
        </w:rPr>
        <w:t>Cornus</w:t>
      </w:r>
      <w:proofErr w:type="spellEnd"/>
      <w:r w:rsidRPr="0085706B">
        <w:rPr>
          <w:i/>
        </w:rPr>
        <w:t xml:space="preserve"> </w:t>
      </w:r>
      <w:proofErr w:type="spellStart"/>
      <w:r w:rsidRPr="0085706B">
        <w:rPr>
          <w:i/>
        </w:rPr>
        <w:t>florida</w:t>
      </w:r>
      <w:proofErr w:type="spellEnd"/>
      <w:r>
        <w:t>), red maple (</w:t>
      </w:r>
      <w:r w:rsidRPr="0085706B">
        <w:rPr>
          <w:i/>
        </w:rPr>
        <w:t>Acer rubrum</w:t>
      </w:r>
      <w:r>
        <w:t>), Mexican plum (</w:t>
      </w:r>
      <w:r w:rsidRPr="0085706B">
        <w:rPr>
          <w:i/>
        </w:rPr>
        <w:t xml:space="preserve">Prunus </w:t>
      </w:r>
      <w:proofErr w:type="spellStart"/>
      <w:r w:rsidRPr="0085706B">
        <w:rPr>
          <w:i/>
        </w:rPr>
        <w:t>mexicana</w:t>
      </w:r>
      <w:proofErr w:type="spellEnd"/>
      <w:r>
        <w:t>), sourwood (</w:t>
      </w:r>
      <w:proofErr w:type="spellStart"/>
      <w:r w:rsidRPr="0085706B">
        <w:rPr>
          <w:i/>
        </w:rPr>
        <w:t>Oxydendrum</w:t>
      </w:r>
      <w:proofErr w:type="spellEnd"/>
      <w:r w:rsidRPr="0085706B">
        <w:rPr>
          <w:i/>
        </w:rPr>
        <w:t xml:space="preserve"> </w:t>
      </w:r>
      <w:proofErr w:type="spellStart"/>
      <w:r w:rsidRPr="0085706B">
        <w:rPr>
          <w:i/>
        </w:rPr>
        <w:t>arboreum</w:t>
      </w:r>
      <w:proofErr w:type="spellEnd"/>
      <w:r>
        <w:t>), wax myrtle (</w:t>
      </w:r>
      <w:proofErr w:type="spellStart"/>
      <w:r w:rsidRPr="0085706B">
        <w:rPr>
          <w:i/>
        </w:rPr>
        <w:t>Myrica</w:t>
      </w:r>
      <w:proofErr w:type="spellEnd"/>
      <w:r w:rsidRPr="0085706B">
        <w:rPr>
          <w:i/>
        </w:rPr>
        <w:t xml:space="preserve"> cerifera</w:t>
      </w:r>
      <w:r>
        <w:t>), French mulberry (</w:t>
      </w:r>
      <w:r w:rsidRPr="0085706B">
        <w:rPr>
          <w:i/>
        </w:rPr>
        <w:t xml:space="preserve">Callicarpa </w:t>
      </w:r>
      <w:proofErr w:type="spellStart"/>
      <w:r w:rsidRPr="0085706B">
        <w:rPr>
          <w:i/>
        </w:rPr>
        <w:t>americana</w:t>
      </w:r>
      <w:proofErr w:type="spellEnd"/>
      <w:r>
        <w:t xml:space="preserve">), rusty </w:t>
      </w:r>
      <w:proofErr w:type="spellStart"/>
      <w:r>
        <w:t>blackhaw</w:t>
      </w:r>
      <w:proofErr w:type="spellEnd"/>
      <w:r>
        <w:t xml:space="preserve"> (</w:t>
      </w:r>
      <w:r w:rsidRPr="0085706B">
        <w:rPr>
          <w:i/>
        </w:rPr>
        <w:t xml:space="preserve">Viburnum </w:t>
      </w:r>
      <w:proofErr w:type="spellStart"/>
      <w:r w:rsidRPr="0085706B">
        <w:rPr>
          <w:i/>
        </w:rPr>
        <w:t>rufidulum</w:t>
      </w:r>
      <w:proofErr w:type="spellEnd"/>
      <w:r>
        <w:t>), various hawthorns (</w:t>
      </w:r>
      <w:proofErr w:type="spellStart"/>
      <w:r w:rsidRPr="0085706B">
        <w:rPr>
          <w:i/>
        </w:rPr>
        <w:t>Crataegus</w:t>
      </w:r>
      <w:proofErr w:type="spellEnd"/>
      <w:r>
        <w:t xml:space="preserve"> spp.), Male-berry (</w:t>
      </w:r>
      <w:r w:rsidRPr="0085706B">
        <w:rPr>
          <w:i/>
        </w:rPr>
        <w:t xml:space="preserve">Lyonia </w:t>
      </w:r>
      <w:proofErr w:type="spellStart"/>
      <w:r w:rsidRPr="0085706B">
        <w:rPr>
          <w:i/>
        </w:rPr>
        <w:t>ligustrina</w:t>
      </w:r>
      <w:proofErr w:type="spellEnd"/>
      <w:r>
        <w:t>), various blueberries and huckleberries (</w:t>
      </w:r>
      <w:r w:rsidRPr="0085706B">
        <w:rPr>
          <w:i/>
        </w:rPr>
        <w:t>Vaccinium</w:t>
      </w:r>
      <w:r>
        <w:t xml:space="preserve"> spp.), various hollies (</w:t>
      </w:r>
      <w:r w:rsidRPr="0085706B">
        <w:rPr>
          <w:i/>
        </w:rPr>
        <w:t>Ilex</w:t>
      </w:r>
      <w:r>
        <w:t xml:space="preserve"> spp.), winged sumac (</w:t>
      </w:r>
      <w:proofErr w:type="spellStart"/>
      <w:r w:rsidRPr="0085706B">
        <w:rPr>
          <w:i/>
        </w:rPr>
        <w:t>Rhus</w:t>
      </w:r>
      <w:proofErr w:type="spellEnd"/>
      <w:r w:rsidRPr="0085706B">
        <w:rPr>
          <w:i/>
        </w:rPr>
        <w:t xml:space="preserve"> </w:t>
      </w:r>
      <w:proofErr w:type="spellStart"/>
      <w:r w:rsidRPr="0085706B">
        <w:rPr>
          <w:i/>
        </w:rPr>
        <w:t>copallina</w:t>
      </w:r>
      <w:proofErr w:type="spellEnd"/>
      <w:r>
        <w:t xml:space="preserve">) and </w:t>
      </w:r>
      <w:proofErr w:type="spellStart"/>
      <w:r>
        <w:t>sweetleaf</w:t>
      </w:r>
      <w:proofErr w:type="spellEnd"/>
      <w:r>
        <w:t xml:space="preserve"> (</w:t>
      </w:r>
      <w:proofErr w:type="spellStart"/>
      <w:r w:rsidRPr="0085706B">
        <w:rPr>
          <w:i/>
        </w:rPr>
        <w:t>Symplocos</w:t>
      </w:r>
      <w:proofErr w:type="spellEnd"/>
      <w:r w:rsidRPr="0085706B">
        <w:rPr>
          <w:i/>
        </w:rPr>
        <w:t xml:space="preserve"> </w:t>
      </w:r>
      <w:proofErr w:type="spellStart"/>
      <w:r w:rsidRPr="0085706B">
        <w:rPr>
          <w:i/>
        </w:rPr>
        <w:t>tinctoria</w:t>
      </w:r>
      <w:proofErr w:type="spellEnd"/>
      <w:r>
        <w:t>). Vines include poison ivy (</w:t>
      </w:r>
      <w:proofErr w:type="spellStart"/>
      <w:r w:rsidRPr="0085706B">
        <w:rPr>
          <w:i/>
        </w:rPr>
        <w:t>Toxicodendron</w:t>
      </w:r>
      <w:proofErr w:type="spellEnd"/>
      <w:r w:rsidRPr="0085706B">
        <w:rPr>
          <w:i/>
        </w:rPr>
        <w:t xml:space="preserve"> </w:t>
      </w:r>
      <w:proofErr w:type="spellStart"/>
      <w:r w:rsidRPr="0085706B">
        <w:rPr>
          <w:i/>
        </w:rPr>
        <w:t>radicans</w:t>
      </w:r>
      <w:proofErr w:type="spellEnd"/>
      <w:r>
        <w:t>), Virginia creeper (</w:t>
      </w:r>
      <w:proofErr w:type="spellStart"/>
      <w:r w:rsidRPr="0085706B">
        <w:rPr>
          <w:i/>
        </w:rPr>
        <w:t>Parthenocissus</w:t>
      </w:r>
      <w:proofErr w:type="spellEnd"/>
      <w:r w:rsidRPr="0085706B">
        <w:rPr>
          <w:i/>
        </w:rPr>
        <w:t xml:space="preserve"> quinquefolia</w:t>
      </w:r>
      <w:r>
        <w:t>), yellow jasmine (</w:t>
      </w:r>
      <w:proofErr w:type="spellStart"/>
      <w:r w:rsidRPr="0085706B">
        <w:rPr>
          <w:i/>
        </w:rPr>
        <w:t>Gelsemium</w:t>
      </w:r>
      <w:proofErr w:type="spellEnd"/>
      <w:r w:rsidRPr="0085706B">
        <w:rPr>
          <w:i/>
        </w:rPr>
        <w:t xml:space="preserve"> sempervirens</w:t>
      </w:r>
      <w:r>
        <w:t xml:space="preserve">) and </w:t>
      </w:r>
      <w:proofErr w:type="spellStart"/>
      <w:r>
        <w:t>greenbriars</w:t>
      </w:r>
      <w:proofErr w:type="spellEnd"/>
      <w:r>
        <w:t xml:space="preserve"> (</w:t>
      </w:r>
      <w:r w:rsidRPr="0085706B">
        <w:rPr>
          <w:i/>
        </w:rPr>
        <w:t>Smilax</w:t>
      </w:r>
      <w:r>
        <w:t xml:space="preserve"> spp.). The ground layer flora of the PPFW is dramatically different from that of the DPFW, with a large number of prairie species occurring only in PPFW. Frequency of herbs and graminoids is directly correlated with disturbance, especially fire. In the presence of fire this diversity can be very high. Common herbs and grasses include little bluestem (</w:t>
      </w:r>
      <w:proofErr w:type="spellStart"/>
      <w:r w:rsidRPr="0085706B">
        <w:rPr>
          <w:i/>
        </w:rPr>
        <w:t>Schizachyrium</w:t>
      </w:r>
      <w:proofErr w:type="spellEnd"/>
      <w:r w:rsidRPr="0085706B">
        <w:rPr>
          <w:i/>
        </w:rPr>
        <w:t xml:space="preserve"> </w:t>
      </w:r>
      <w:proofErr w:type="spellStart"/>
      <w:r w:rsidRPr="0085706B">
        <w:rPr>
          <w:i/>
        </w:rPr>
        <w:t>scoparium</w:t>
      </w:r>
      <w:proofErr w:type="spellEnd"/>
      <w:r>
        <w:t xml:space="preserve">), </w:t>
      </w:r>
      <w:proofErr w:type="spellStart"/>
      <w:r>
        <w:t>broomsedge</w:t>
      </w:r>
      <w:proofErr w:type="spellEnd"/>
      <w:r>
        <w:t xml:space="preserve"> (</w:t>
      </w:r>
      <w:proofErr w:type="spellStart"/>
      <w:r w:rsidRPr="0085706B">
        <w:rPr>
          <w:i/>
        </w:rPr>
        <w:t>Andropogon</w:t>
      </w:r>
      <w:proofErr w:type="spellEnd"/>
      <w:r w:rsidRPr="0085706B">
        <w:rPr>
          <w:i/>
        </w:rPr>
        <w:t xml:space="preserve"> </w:t>
      </w:r>
      <w:proofErr w:type="spellStart"/>
      <w:r w:rsidRPr="0085706B">
        <w:rPr>
          <w:i/>
        </w:rPr>
        <w:t>virginicus</w:t>
      </w:r>
      <w:proofErr w:type="spellEnd"/>
      <w:r>
        <w:t>), big bluestem (</w:t>
      </w:r>
      <w:r w:rsidRPr="0085706B">
        <w:rPr>
          <w:i/>
        </w:rPr>
        <w:t xml:space="preserve">A. </w:t>
      </w:r>
      <w:proofErr w:type="spellStart"/>
      <w:r w:rsidRPr="0085706B">
        <w:rPr>
          <w:i/>
        </w:rPr>
        <w:t>gerardii</w:t>
      </w:r>
      <w:proofErr w:type="spellEnd"/>
      <w:r>
        <w:t>), split-beard bluestem (</w:t>
      </w:r>
      <w:r w:rsidRPr="0085706B">
        <w:rPr>
          <w:i/>
        </w:rPr>
        <w:t xml:space="preserve">A. </w:t>
      </w:r>
      <w:proofErr w:type="spellStart"/>
      <w:r w:rsidRPr="0085706B">
        <w:rPr>
          <w:i/>
        </w:rPr>
        <w:t>ternarius</w:t>
      </w:r>
      <w:proofErr w:type="spellEnd"/>
      <w:r>
        <w:t>), spangle-grasses (</w:t>
      </w:r>
      <w:proofErr w:type="spellStart"/>
      <w:r w:rsidRPr="0085706B">
        <w:rPr>
          <w:i/>
        </w:rPr>
        <w:t>Chasmanthium</w:t>
      </w:r>
      <w:proofErr w:type="spellEnd"/>
      <w:r w:rsidRPr="0085706B">
        <w:rPr>
          <w:i/>
        </w:rPr>
        <w:t xml:space="preserve"> </w:t>
      </w:r>
      <w:proofErr w:type="spellStart"/>
      <w:r w:rsidRPr="0085706B">
        <w:rPr>
          <w:i/>
        </w:rPr>
        <w:t>laxum</w:t>
      </w:r>
      <w:proofErr w:type="spellEnd"/>
      <w:r>
        <w:t xml:space="preserve"> and </w:t>
      </w:r>
      <w:r w:rsidRPr="0085706B">
        <w:rPr>
          <w:i/>
        </w:rPr>
        <w:t xml:space="preserve">C. </w:t>
      </w:r>
      <w:proofErr w:type="spellStart"/>
      <w:r w:rsidRPr="0085706B">
        <w:rPr>
          <w:i/>
        </w:rPr>
        <w:t>sessiliflorum</w:t>
      </w:r>
      <w:proofErr w:type="spellEnd"/>
      <w:r>
        <w:t>), three-awn grasses (</w:t>
      </w:r>
      <w:proofErr w:type="spellStart"/>
      <w:r w:rsidRPr="0085706B">
        <w:rPr>
          <w:i/>
        </w:rPr>
        <w:t>Aristida</w:t>
      </w:r>
      <w:proofErr w:type="spellEnd"/>
      <w:r>
        <w:t xml:space="preserve"> spp.), panic grasses (</w:t>
      </w:r>
      <w:proofErr w:type="spellStart"/>
      <w:r w:rsidRPr="0085706B">
        <w:rPr>
          <w:i/>
        </w:rPr>
        <w:t>Dichanthelium</w:t>
      </w:r>
      <w:proofErr w:type="spellEnd"/>
      <w:r w:rsidRPr="0085706B">
        <w:rPr>
          <w:i/>
        </w:rPr>
        <w:t xml:space="preserve"> </w:t>
      </w:r>
      <w:proofErr w:type="spellStart"/>
      <w:r w:rsidRPr="0085706B">
        <w:rPr>
          <w:i/>
        </w:rPr>
        <w:t>acuminatum</w:t>
      </w:r>
      <w:proofErr w:type="spellEnd"/>
      <w:r>
        <w:t xml:space="preserve">, </w:t>
      </w:r>
      <w:r w:rsidRPr="0085706B">
        <w:rPr>
          <w:i/>
        </w:rPr>
        <w:t xml:space="preserve">D. </w:t>
      </w:r>
      <w:proofErr w:type="spellStart"/>
      <w:r w:rsidRPr="0085706B">
        <w:rPr>
          <w:i/>
        </w:rPr>
        <w:t>boscii</w:t>
      </w:r>
      <w:proofErr w:type="spellEnd"/>
      <w:r>
        <w:t xml:space="preserve">, </w:t>
      </w:r>
      <w:r w:rsidRPr="0085706B">
        <w:rPr>
          <w:i/>
        </w:rPr>
        <w:t xml:space="preserve">D. </w:t>
      </w:r>
      <w:proofErr w:type="spellStart"/>
      <w:r w:rsidRPr="0085706B">
        <w:rPr>
          <w:i/>
        </w:rPr>
        <w:t>commutatum</w:t>
      </w:r>
      <w:proofErr w:type="spellEnd"/>
      <w:r>
        <w:t xml:space="preserve">, </w:t>
      </w:r>
      <w:r w:rsidRPr="0085706B">
        <w:rPr>
          <w:i/>
        </w:rPr>
        <w:lastRenderedPageBreak/>
        <w:t xml:space="preserve">Panicum </w:t>
      </w:r>
      <w:proofErr w:type="spellStart"/>
      <w:r w:rsidRPr="0085706B">
        <w:rPr>
          <w:i/>
        </w:rPr>
        <w:t>virgatum</w:t>
      </w:r>
      <w:proofErr w:type="spellEnd"/>
      <w:r>
        <w:t xml:space="preserve">, </w:t>
      </w:r>
      <w:r w:rsidRPr="0085706B">
        <w:rPr>
          <w:i/>
        </w:rPr>
        <w:t>P. anceps</w:t>
      </w:r>
      <w:r>
        <w:t xml:space="preserve">, </w:t>
      </w:r>
      <w:r w:rsidRPr="0085706B">
        <w:rPr>
          <w:i/>
        </w:rPr>
        <w:t xml:space="preserve">D. </w:t>
      </w:r>
      <w:proofErr w:type="spellStart"/>
      <w:r w:rsidRPr="0085706B">
        <w:rPr>
          <w:i/>
        </w:rPr>
        <w:t>rigidulum</w:t>
      </w:r>
      <w:proofErr w:type="spellEnd"/>
      <w:r>
        <w:t xml:space="preserve"> and others), sunflowers (</w:t>
      </w:r>
      <w:r w:rsidRPr="0085706B">
        <w:rPr>
          <w:i/>
        </w:rPr>
        <w:t xml:space="preserve">Helianthus </w:t>
      </w:r>
      <w:proofErr w:type="spellStart"/>
      <w:r w:rsidRPr="0085706B">
        <w:rPr>
          <w:i/>
        </w:rPr>
        <w:t>hirsutus</w:t>
      </w:r>
      <w:proofErr w:type="spellEnd"/>
      <w:r>
        <w:t xml:space="preserve">, </w:t>
      </w:r>
      <w:r w:rsidRPr="0085706B">
        <w:rPr>
          <w:i/>
        </w:rPr>
        <w:t xml:space="preserve">H. </w:t>
      </w:r>
      <w:proofErr w:type="spellStart"/>
      <w:r w:rsidRPr="0085706B">
        <w:rPr>
          <w:i/>
        </w:rPr>
        <w:t>angustifolius</w:t>
      </w:r>
      <w:proofErr w:type="spellEnd"/>
      <w:r w:rsidR="0085706B">
        <w:t>,</w:t>
      </w:r>
      <w:r>
        <w:t xml:space="preserve"> and others), goldenrods (</w:t>
      </w:r>
      <w:proofErr w:type="spellStart"/>
      <w:r w:rsidRPr="0085706B">
        <w:rPr>
          <w:i/>
        </w:rPr>
        <w:t>Solidago</w:t>
      </w:r>
      <w:proofErr w:type="spellEnd"/>
      <w:r w:rsidRPr="0085706B">
        <w:rPr>
          <w:i/>
        </w:rPr>
        <w:t xml:space="preserve"> rugosa</w:t>
      </w:r>
      <w:r>
        <w:t xml:space="preserve">, </w:t>
      </w:r>
      <w:proofErr w:type="spellStart"/>
      <w:r w:rsidRPr="0085706B">
        <w:rPr>
          <w:i/>
        </w:rPr>
        <w:t>Solidago</w:t>
      </w:r>
      <w:proofErr w:type="spellEnd"/>
      <w:r w:rsidRPr="0085706B">
        <w:rPr>
          <w:i/>
        </w:rPr>
        <w:t xml:space="preserve"> </w:t>
      </w:r>
      <w:proofErr w:type="spellStart"/>
      <w:r w:rsidRPr="0085706B">
        <w:rPr>
          <w:i/>
        </w:rPr>
        <w:t>odora</w:t>
      </w:r>
      <w:proofErr w:type="spellEnd"/>
      <w:r w:rsidR="0085706B">
        <w:t>,</w:t>
      </w:r>
      <w:r>
        <w:t xml:space="preserve"> and others), </w:t>
      </w:r>
      <w:proofErr w:type="spellStart"/>
      <w:r>
        <w:t>blazingstars</w:t>
      </w:r>
      <w:proofErr w:type="spellEnd"/>
      <w:r>
        <w:t xml:space="preserve"> (</w:t>
      </w:r>
      <w:proofErr w:type="spellStart"/>
      <w:r w:rsidRPr="0085706B">
        <w:rPr>
          <w:i/>
        </w:rPr>
        <w:t>Liatris</w:t>
      </w:r>
      <w:proofErr w:type="spellEnd"/>
      <w:r w:rsidRPr="0085706B">
        <w:rPr>
          <w:i/>
        </w:rPr>
        <w:t xml:space="preserve"> </w:t>
      </w:r>
      <w:proofErr w:type="spellStart"/>
      <w:r w:rsidRPr="0085706B">
        <w:rPr>
          <w:i/>
        </w:rPr>
        <w:t>spicata</w:t>
      </w:r>
      <w:proofErr w:type="spellEnd"/>
      <w:r>
        <w:t xml:space="preserve">, </w:t>
      </w:r>
      <w:r w:rsidRPr="0085706B">
        <w:rPr>
          <w:i/>
        </w:rPr>
        <w:t xml:space="preserve">L. </w:t>
      </w:r>
      <w:proofErr w:type="spellStart"/>
      <w:r w:rsidRPr="0085706B">
        <w:rPr>
          <w:i/>
        </w:rPr>
        <w:t>pycnostachya</w:t>
      </w:r>
      <w:proofErr w:type="spellEnd"/>
      <w:r>
        <w:t xml:space="preserve">, </w:t>
      </w:r>
      <w:r w:rsidRPr="0085706B">
        <w:rPr>
          <w:i/>
        </w:rPr>
        <w:t xml:space="preserve">L. </w:t>
      </w:r>
      <w:proofErr w:type="spellStart"/>
      <w:r w:rsidRPr="0085706B">
        <w:rPr>
          <w:i/>
        </w:rPr>
        <w:t>squarrosa</w:t>
      </w:r>
      <w:proofErr w:type="spellEnd"/>
      <w:r>
        <w:t xml:space="preserve">, </w:t>
      </w:r>
      <w:r w:rsidRPr="0085706B">
        <w:rPr>
          <w:i/>
        </w:rPr>
        <w:t xml:space="preserve">L. </w:t>
      </w:r>
      <w:proofErr w:type="spellStart"/>
      <w:r w:rsidRPr="0085706B">
        <w:rPr>
          <w:i/>
        </w:rPr>
        <w:t>squarrulosa</w:t>
      </w:r>
      <w:proofErr w:type="spellEnd"/>
      <w:r>
        <w:t xml:space="preserve">, </w:t>
      </w:r>
      <w:r w:rsidRPr="0085706B">
        <w:rPr>
          <w:i/>
        </w:rPr>
        <w:t>L. aspera</w:t>
      </w:r>
      <w:r w:rsidR="0085706B">
        <w:t>,</w:t>
      </w:r>
      <w:r>
        <w:t xml:space="preserve"> and others), rosinweeds (</w:t>
      </w:r>
      <w:r w:rsidRPr="0085706B">
        <w:rPr>
          <w:i/>
        </w:rPr>
        <w:t xml:space="preserve">Silphium </w:t>
      </w:r>
      <w:proofErr w:type="spellStart"/>
      <w:r w:rsidRPr="0085706B">
        <w:rPr>
          <w:i/>
        </w:rPr>
        <w:t>integrifolium</w:t>
      </w:r>
      <w:proofErr w:type="spellEnd"/>
      <w:r>
        <w:t xml:space="preserve">, </w:t>
      </w:r>
      <w:r w:rsidRPr="0085706B">
        <w:rPr>
          <w:i/>
        </w:rPr>
        <w:t xml:space="preserve">S. </w:t>
      </w:r>
      <w:proofErr w:type="spellStart"/>
      <w:r w:rsidRPr="0085706B">
        <w:rPr>
          <w:i/>
        </w:rPr>
        <w:t>asteriscus</w:t>
      </w:r>
      <w:proofErr w:type="spellEnd"/>
      <w:r>
        <w:t>), partridge berry (</w:t>
      </w:r>
      <w:proofErr w:type="spellStart"/>
      <w:r w:rsidRPr="0085706B">
        <w:rPr>
          <w:i/>
        </w:rPr>
        <w:t>Mitchella</w:t>
      </w:r>
      <w:proofErr w:type="spellEnd"/>
      <w:r w:rsidRPr="0085706B">
        <w:rPr>
          <w:i/>
        </w:rPr>
        <w:t xml:space="preserve"> </w:t>
      </w:r>
      <w:proofErr w:type="spellStart"/>
      <w:r w:rsidRPr="0085706B">
        <w:rPr>
          <w:i/>
        </w:rPr>
        <w:t>repens</w:t>
      </w:r>
      <w:proofErr w:type="spellEnd"/>
      <w:r>
        <w:t xml:space="preserve">), </w:t>
      </w:r>
      <w:proofErr w:type="spellStart"/>
      <w:r>
        <w:t>beggarticks</w:t>
      </w:r>
      <w:proofErr w:type="spellEnd"/>
      <w:r>
        <w:t xml:space="preserve"> (</w:t>
      </w:r>
      <w:proofErr w:type="spellStart"/>
      <w:r w:rsidRPr="0085706B">
        <w:rPr>
          <w:i/>
        </w:rPr>
        <w:t>Desmodium</w:t>
      </w:r>
      <w:proofErr w:type="spellEnd"/>
      <w:r w:rsidRPr="0085706B">
        <w:rPr>
          <w:i/>
        </w:rPr>
        <w:t xml:space="preserve"> </w:t>
      </w:r>
      <w:proofErr w:type="spellStart"/>
      <w:r w:rsidRPr="0085706B">
        <w:rPr>
          <w:i/>
        </w:rPr>
        <w:t>glutinosum</w:t>
      </w:r>
      <w:proofErr w:type="spellEnd"/>
      <w:r>
        <w:t xml:space="preserve">, </w:t>
      </w:r>
      <w:r w:rsidRPr="0085706B">
        <w:rPr>
          <w:i/>
        </w:rPr>
        <w:t xml:space="preserve">D. </w:t>
      </w:r>
      <w:proofErr w:type="spellStart"/>
      <w:r w:rsidRPr="0085706B">
        <w:rPr>
          <w:i/>
        </w:rPr>
        <w:t>paniculatum</w:t>
      </w:r>
      <w:proofErr w:type="spellEnd"/>
      <w:r>
        <w:t xml:space="preserve">, </w:t>
      </w:r>
      <w:r w:rsidRPr="0085706B">
        <w:rPr>
          <w:i/>
        </w:rPr>
        <w:t xml:space="preserve">D. </w:t>
      </w:r>
      <w:proofErr w:type="spellStart"/>
      <w:r w:rsidRPr="0085706B">
        <w:rPr>
          <w:i/>
        </w:rPr>
        <w:t>rotundifolium</w:t>
      </w:r>
      <w:proofErr w:type="spellEnd"/>
      <w:r>
        <w:t xml:space="preserve">, </w:t>
      </w:r>
      <w:r w:rsidRPr="0085706B">
        <w:rPr>
          <w:i/>
        </w:rPr>
        <w:t xml:space="preserve">D. </w:t>
      </w:r>
      <w:proofErr w:type="spellStart"/>
      <w:r w:rsidRPr="0085706B">
        <w:rPr>
          <w:i/>
        </w:rPr>
        <w:t>marilandicum</w:t>
      </w:r>
      <w:proofErr w:type="spellEnd"/>
      <w:r>
        <w:t xml:space="preserve">, </w:t>
      </w:r>
      <w:r w:rsidRPr="0085706B">
        <w:rPr>
          <w:i/>
        </w:rPr>
        <w:t xml:space="preserve">D. </w:t>
      </w:r>
      <w:proofErr w:type="spellStart"/>
      <w:r w:rsidRPr="0085706B">
        <w:rPr>
          <w:i/>
        </w:rPr>
        <w:t>viridiflorum</w:t>
      </w:r>
      <w:proofErr w:type="spellEnd"/>
      <w:r w:rsidR="0085706B">
        <w:t>,</w:t>
      </w:r>
      <w:r>
        <w:t xml:space="preserve"> and others) and Lespedeza (</w:t>
      </w:r>
      <w:r w:rsidRPr="0085706B">
        <w:rPr>
          <w:i/>
        </w:rPr>
        <w:t xml:space="preserve">Lespedeza </w:t>
      </w:r>
      <w:proofErr w:type="spellStart"/>
      <w:r w:rsidRPr="0085706B">
        <w:rPr>
          <w:i/>
        </w:rPr>
        <w:t>procumbens</w:t>
      </w:r>
      <w:proofErr w:type="spellEnd"/>
      <w:r>
        <w:t>). The West Gulf Coastal Plain Saline Glade (BpS 1402) community is embedded within this BpS.</w:t>
      </w:r>
    </w:p>
    <w:p w:rsidR="00384A1F" w:rsidP="00384A1F" w:rsidRDefault="00384A1F">
      <w:pPr>
        <w:pStyle w:val="InfoPara"/>
      </w:pPr>
      <w:r>
        <w:t>BpS Dominant and Indicator Species</w:t>
      </w:r>
    </w:p>
    <w:p>
      <w:r>
        <w:rPr>
          <w:sz w:val="16"/>
        </w:rPr>
        <w:t>Species names are from the NRCS PLANTS database. Check species codes at http://plants.usda.gov.</w:t>
      </w:r>
    </w:p>
    <w:p w:rsidR="00384A1F" w:rsidP="00384A1F" w:rsidRDefault="00384A1F">
      <w:pPr>
        <w:pStyle w:val="InfoPara"/>
      </w:pPr>
      <w:r>
        <w:t>Disturbance Description</w:t>
      </w:r>
    </w:p>
    <w:p w:rsidR="00384A1F" w:rsidP="00384A1F" w:rsidRDefault="00384A1F">
      <w:r>
        <w:t>Naturally this system was dominated by frequent low to moderate intensity fire with occasional replacement fires associated with grassy fuels and cycles of moisture and drought. Fires would rarely alter species composition or structure. Insect outbreaks (southern pine beetle), ice storm damage and windthrow are also important disturbance factors. Drought and moist cycles play a strong role interacting with both fire frequency and intensity. Native ungulate grazing may have played a small role in maintaining the system.</w:t>
      </w:r>
    </w:p>
    <w:p w:rsidR="00384A1F" w:rsidP="00384A1F" w:rsidRDefault="000A00C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84A1F" w:rsidP="00384A1F" w:rsidRDefault="00384A1F">
      <w:pPr>
        <w:pStyle w:val="InfoPara"/>
      </w:pPr>
      <w:r>
        <w:t>Scale Description</w:t>
      </w:r>
    </w:p>
    <w:p w:rsidR="00384A1F" w:rsidP="00384A1F" w:rsidRDefault="00384A1F">
      <w:r>
        <w:t>Greater than 100,000ac.</w:t>
      </w:r>
    </w:p>
    <w:p w:rsidR="00384A1F" w:rsidP="00384A1F" w:rsidRDefault="00384A1F">
      <w:pPr>
        <w:pStyle w:val="InfoPara"/>
      </w:pPr>
      <w:r>
        <w:t>Adjacency or Identification Concerns</w:t>
      </w:r>
    </w:p>
    <w:p w:rsidR="00384A1F" w:rsidP="00384A1F" w:rsidRDefault="00384A1F">
      <w:r>
        <w:t>This system often occurs adjacent to and can be influenced by the West Gulf Coastal Plain Pine-Harwood Forest (BpS 1371) and the Gulf and Atlantic Coastal Plain Floodplain Systems (BpS 1473).</w:t>
      </w:r>
    </w:p>
    <w:p w:rsidR="00384A1F" w:rsidP="00384A1F" w:rsidRDefault="00384A1F">
      <w:pPr>
        <w:pStyle w:val="InfoPara"/>
      </w:pPr>
      <w:r>
        <w:t>Issues or Problems</w:t>
      </w:r>
    </w:p>
    <w:p w:rsidR="00384A1F" w:rsidP="00384A1F" w:rsidRDefault="00384A1F"/>
    <w:p w:rsidR="00384A1F" w:rsidP="00384A1F" w:rsidRDefault="00384A1F">
      <w:pPr>
        <w:pStyle w:val="InfoPara"/>
      </w:pPr>
      <w:r>
        <w:t>Native Uncharacteristic Conditions</w:t>
      </w:r>
    </w:p>
    <w:p w:rsidR="00384A1F" w:rsidP="00384A1F" w:rsidRDefault="00384A1F">
      <w:r>
        <w:lastRenderedPageBreak/>
        <w:t>Most of this system has been converted to pure loblolly pine plantations less than twenty five years of age.</w:t>
      </w:r>
    </w:p>
    <w:p w:rsidR="00384A1F" w:rsidP="00384A1F" w:rsidRDefault="00384A1F">
      <w:pPr>
        <w:pStyle w:val="InfoPara"/>
      </w:pPr>
      <w:r>
        <w:t>Comments</w:t>
      </w:r>
    </w:p>
    <w:p w:rsidR="00384A1F" w:rsidP="00384A1F" w:rsidRDefault="00384A1F">
      <w:r>
        <w:t xml:space="preserve">This model was adopted for MZ44 without changes from MZ37 because the main distribution of this system is not in MZ44. No changes were made to the description, the model or </w:t>
      </w:r>
      <w:proofErr w:type="spellStart"/>
      <w:r>
        <w:t>modelership</w:t>
      </w:r>
      <w:proofErr w:type="spellEnd"/>
      <w:r>
        <w:t>.</w:t>
      </w:r>
    </w:p>
    <w:p w:rsidR="00384A1F" w:rsidP="00384A1F" w:rsidRDefault="00384A1F"/>
    <w:p w:rsidR="00384A1F" w:rsidP="00384A1F" w:rsidRDefault="00384A1F">
      <w:r>
        <w:t xml:space="preserve">For MZ37, this model was adapted from a Rapid assessment model (R5GCPF) by David Moore and Tom </w:t>
      </w:r>
      <w:proofErr w:type="spellStart"/>
      <w:r>
        <w:t>Foti</w:t>
      </w:r>
      <w:proofErr w:type="spellEnd"/>
      <w:r>
        <w:t xml:space="preserve"> (davemoore@fs.fed.us, </w:t>
      </w:r>
      <w:hyperlink w:history="1" r:id="rId7">
        <w:r w:rsidRPr="003943E3" w:rsidR="003B2929">
          <w:rPr>
            <w:rStyle w:val="Hyperlink"/>
          </w:rPr>
          <w:t>tom@arkansasheritage.org</w:t>
        </w:r>
      </w:hyperlink>
      <w:r>
        <w:t>).</w:t>
      </w:r>
    </w:p>
    <w:p w:rsidR="003B2929" w:rsidP="00384A1F" w:rsidRDefault="003B2929"/>
    <w:p w:rsidR="00384A1F" w:rsidP="00384A1F" w:rsidRDefault="00384A1F">
      <w:pPr>
        <w:pStyle w:val="ReportSection"/>
      </w:pPr>
      <w:r>
        <w:t>Succession Classes</w:t>
      </w:r>
    </w:p>
    <w:p w:rsidR="00384A1F" w:rsidP="00384A1F" w:rsidRDefault="00384A1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84A1F" w:rsidP="00384A1F" w:rsidRDefault="00384A1F">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bookmarkEnd w:id="1"/>
    <w:bookmarkEnd w:id="2"/>
    <w:p w:rsidR="000A00C5" w:rsidP="000A00C5" w:rsidRDefault="000A00C5">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0A00C5" w:rsidP="00384A1F" w:rsidRDefault="000A00C5">
      <w:pPr>
        <w:pStyle w:val="SClassInfoPara"/>
      </w:pPr>
    </w:p>
    <w:p w:rsidR="00384A1F" w:rsidP="00384A1F" w:rsidRDefault="00384A1F">
      <w:pPr>
        <w:pStyle w:val="SClassInfoPara"/>
      </w:pPr>
      <w:r>
        <w:t>Indicator Species</w:t>
      </w:r>
    </w:p>
    <w:p w:rsidR="00384A1F" w:rsidP="00384A1F" w:rsidRDefault="00384A1F"/>
    <w:p w:rsidR="00384A1F" w:rsidP="00384A1F" w:rsidRDefault="00384A1F">
      <w:pPr>
        <w:pStyle w:val="SClassInfoPara"/>
      </w:pPr>
      <w:r>
        <w:t>Description</w:t>
      </w:r>
    </w:p>
    <w:p w:rsidR="00384A1F" w:rsidP="00384A1F" w:rsidRDefault="00384A1F">
      <w:r>
        <w:t>All sites, post-fire grass regrowth, grass seedlings, forbs and hardwood sprouting. Little bluestem, panic grasses, composites, oaks, red maple and black gum. Saline barrens, glades, prairies would be included in this class.</w:t>
      </w:r>
    </w:p>
    <w:p w:rsidR="00384A1F" w:rsidP="00384A1F" w:rsidRDefault="00384A1F"/>
    <w:p>
      <w:r>
        <w:rPr>
          <w:i/>
          <w:u w:val="single"/>
        </w:rPr>
        <w:t>Maximum Tree Size Class</w:t>
      </w:r>
      <w:br/>
      <w:r>
        <w:t>Sapling &gt;4.5ft; &lt;5" DBH</w:t>
      </w:r>
    </w:p>
    <w:p w:rsidR="00384A1F" w:rsidP="00384A1F" w:rsidRDefault="00384A1F">
      <w:pPr>
        <w:pStyle w:val="InfoPara"/>
        <w:pBdr>
          <w:top w:val="single" w:color="auto" w:sz="4" w:space="1"/>
        </w:pBdr>
      </w:pPr>
      <w:r>
        <w:t>Class B</w:t>
      </w:r>
      <w:r>
        <w:tab/>
        <w:t>10</w:t>
      </w:r>
      <w:r w:rsidR="002A3B10">
        <w:tab/>
      </w:r>
      <w:r w:rsidR="002A3B10">
        <w:tab/>
      </w:r>
      <w:r w:rsidR="002A3B10">
        <w:tab/>
      </w:r>
      <w:r w:rsidR="002A3B10">
        <w:tab/>
      </w:r>
      <w:r w:rsidR="004F7795">
        <w:t>Mid Development 1 - Closed</w:t>
      </w:r>
    </w:p>
    <w:bookmarkEnd w:id="8"/>
    <w:bookmarkEnd w:id="9"/>
    <w:p w:rsidR="000A00C5" w:rsidP="00384A1F" w:rsidRDefault="000A00C5">
      <w:pPr>
        <w:pStyle w:val="SClassInfoPara"/>
      </w:pPr>
    </w:p>
    <w:p w:rsidR="00384A1F" w:rsidP="00384A1F" w:rsidRDefault="00384A1F">
      <w:pPr>
        <w:pStyle w:val="SClassInfoPara"/>
      </w:pPr>
      <w:r>
        <w:t>Indicator Species</w:t>
      </w:r>
    </w:p>
    <w:p w:rsidR="00384A1F" w:rsidP="00384A1F" w:rsidRDefault="00384A1F"/>
    <w:p w:rsidR="00384A1F" w:rsidP="00384A1F" w:rsidRDefault="00384A1F">
      <w:pPr>
        <w:pStyle w:val="SClassInfoPara"/>
      </w:pPr>
      <w:r>
        <w:t>Description</w:t>
      </w:r>
    </w:p>
    <w:p w:rsidR="0085706B" w:rsidP="00384A1F" w:rsidRDefault="00384A1F">
      <w:r>
        <w:lastRenderedPageBreak/>
        <w:t xml:space="preserve">Dense, thick stands of loblolly pine poles intermixed with oaks and other hardwoods. Fuel loads high, with prominent ladder fuels and deep layers of needles on forest floor. Little herbaceous vegetation due to intense shading and thick layers of needles </w:t>
      </w:r>
      <w:r w:rsidR="003B2929">
        <w:t xml:space="preserve">on forest floor. </w:t>
      </w:r>
    </w:p>
    <w:p w:rsidR="00384A1F" w:rsidP="00384A1F" w:rsidRDefault="00384A1F"/>
    <w:p>
      <w:r>
        <w:rPr>
          <w:i/>
          <w:u w:val="single"/>
        </w:rPr>
        <w:t>Maximum Tree Size Class</w:t>
      </w:r>
      <w:br/>
      <w:r>
        <w:t>Medium 9-21"DBH</w:t>
      </w:r>
    </w:p>
    <w:p w:rsidR="00384A1F" w:rsidP="00384A1F" w:rsidRDefault="00384A1F">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0A00C5" w:rsidP="00384A1F" w:rsidRDefault="000A00C5">
      <w:pPr>
        <w:pStyle w:val="SClassInfoPara"/>
      </w:pPr>
    </w:p>
    <w:p w:rsidR="00384A1F" w:rsidP="00384A1F" w:rsidRDefault="00384A1F">
      <w:pPr>
        <w:pStyle w:val="SClassInfoPara"/>
      </w:pPr>
      <w:r>
        <w:t>Indicator Species</w:t>
      </w:r>
    </w:p>
    <w:p w:rsidR="00384A1F" w:rsidP="00384A1F" w:rsidRDefault="00384A1F"/>
    <w:p w:rsidR="00384A1F" w:rsidP="00384A1F" w:rsidRDefault="00384A1F">
      <w:pPr>
        <w:pStyle w:val="SClassInfoPara"/>
      </w:pPr>
      <w:r>
        <w:t>Description</w:t>
      </w:r>
    </w:p>
    <w:p w:rsidR="00384A1F" w:rsidP="00384A1F" w:rsidRDefault="00384A1F">
      <w:r>
        <w:t xml:space="preserve">A two-layered open woodland (canopy and herbaceous) dominated by loblolly pine, with various hardwoods (oaks, red maple, black gum) present as shrubs or sprouts. Diverse ground layer composed of grasses and forbs. Ground layer becomes more diverse as more sunlight reaches the ground layer. </w:t>
      </w:r>
    </w:p>
    <w:p w:rsidR="0085706B" w:rsidP="00384A1F" w:rsidRDefault="0085706B"/>
    <w:p>
      <w:r>
        <w:rPr>
          <w:i/>
          <w:u w:val="single"/>
        </w:rPr>
        <w:t>Maximum Tree Size Class</w:t>
      </w:r>
      <w:br/>
      <w:r>
        <w:t>Medium 9-21"DBH</w:t>
      </w:r>
    </w:p>
    <w:p w:rsidR="00384A1F" w:rsidP="00384A1F" w:rsidRDefault="00384A1F">
      <w:pPr>
        <w:pStyle w:val="InfoPara"/>
        <w:pBdr>
          <w:top w:val="single" w:color="auto" w:sz="4" w:space="1"/>
        </w:pBdr>
      </w:pPr>
      <w:r>
        <w:t>Class D</w:t>
      </w:r>
      <w:r>
        <w:tab/>
        <w:t>53</w:t>
      </w:r>
      <w:r w:rsidR="002A3B10">
        <w:tab/>
      </w:r>
      <w:r w:rsidR="002A3B10">
        <w:tab/>
      </w:r>
      <w:r w:rsidR="002A3B10">
        <w:tab/>
      </w:r>
      <w:r w:rsidR="002A3B10">
        <w:tab/>
      </w:r>
      <w:r w:rsidR="004F7795">
        <w:t>Late Development 1 - Open</w:t>
      </w:r>
    </w:p>
    <w:bookmarkEnd w:id="11"/>
    <w:bookmarkEnd w:id="12"/>
    <w:p w:rsidR="000A00C5" w:rsidP="00384A1F" w:rsidRDefault="000A00C5">
      <w:pPr>
        <w:pStyle w:val="SClassInfoPara"/>
      </w:pPr>
    </w:p>
    <w:p w:rsidR="00384A1F" w:rsidP="00384A1F" w:rsidRDefault="00384A1F">
      <w:pPr>
        <w:pStyle w:val="SClassInfoPara"/>
      </w:pPr>
      <w:r>
        <w:t>Indicator Species</w:t>
      </w:r>
    </w:p>
    <w:p w:rsidR="00384A1F" w:rsidP="00384A1F" w:rsidRDefault="00384A1F"/>
    <w:p w:rsidR="00384A1F" w:rsidP="00384A1F" w:rsidRDefault="00384A1F">
      <w:pPr>
        <w:pStyle w:val="SClassInfoPara"/>
      </w:pPr>
      <w:r>
        <w:t>Description</w:t>
      </w:r>
    </w:p>
    <w:p w:rsidR="00384A1F" w:rsidP="00384A1F" w:rsidRDefault="00384A1F">
      <w:r>
        <w:t>Two-layered open woodland (canopy and herbaceous) dominated by loblolly pine, with various hardwoods (oaks, red maple, black gum) present as shrubs or sprouts. Very diverse ground layer composed of many species of grasses and forbs. Shortleaf pine becomes more abundant than loblolly pine with age of stand due to longer life span and greater fire to</w:t>
      </w:r>
      <w:r w:rsidR="003B2929">
        <w:t xml:space="preserve">lerance. </w:t>
      </w:r>
    </w:p>
    <w:p w:rsidR="000A00C5" w:rsidP="00384A1F" w:rsidRDefault="000A00C5"/>
    <w:p>
      <w:r>
        <w:rPr>
          <w:i/>
          <w:u w:val="single"/>
        </w:rPr>
        <w:t>Maximum Tree Size Class</w:t>
      </w:r>
      <w:br/>
      <w:r>
        <w:t>Very Large &gt;33" DBH</w:t>
      </w:r>
    </w:p>
    <w:p w:rsidR="00384A1F" w:rsidP="00384A1F" w:rsidRDefault="00384A1F">
      <w:pPr>
        <w:pStyle w:val="InfoPara"/>
        <w:pBdr>
          <w:top w:val="single" w:color="auto" w:sz="4" w:space="1"/>
        </w:pBdr>
      </w:pPr>
      <w:r>
        <w:t>Class E</w:t>
      </w:r>
      <w:r>
        <w:tab/>
        <w:t>6</w:t>
      </w:r>
      <w:r w:rsidR="002A3B10">
        <w:tab/>
      </w:r>
      <w:r w:rsidR="002A3B10">
        <w:tab/>
      </w:r>
      <w:r w:rsidR="002A3B10">
        <w:tab/>
      </w:r>
      <w:r w:rsidR="002A3B10">
        <w:tab/>
      </w:r>
      <w:r w:rsidR="004F7795">
        <w:t>Late Development 1 - Closed</w:t>
      </w:r>
    </w:p>
    <w:p w:rsidR="000A00C5" w:rsidP="00384A1F" w:rsidRDefault="000A00C5">
      <w:pPr>
        <w:pStyle w:val="SClassInfoPara"/>
      </w:pPr>
    </w:p>
    <w:p w:rsidR="00384A1F" w:rsidP="00384A1F" w:rsidRDefault="00384A1F">
      <w:pPr>
        <w:pStyle w:val="SClassInfoPara"/>
      </w:pPr>
      <w:r>
        <w:t>Indicator Species</w:t>
      </w:r>
    </w:p>
    <w:p w:rsidR="00384A1F" w:rsidP="00384A1F" w:rsidRDefault="00384A1F"/>
    <w:p w:rsidR="00384A1F" w:rsidP="00384A1F" w:rsidRDefault="00384A1F">
      <w:pPr>
        <w:pStyle w:val="SClassInfoPara"/>
      </w:pPr>
      <w:r>
        <w:t>Description</w:t>
      </w:r>
    </w:p>
    <w:p w:rsidR="00384A1F" w:rsidP="00384A1F" w:rsidRDefault="00384A1F">
      <w:r>
        <w:t xml:space="preserve">Dense, thick stands of mature loblolly pine intermixed with oaks and other hardwoods. Vines (especially </w:t>
      </w:r>
      <w:proofErr w:type="spellStart"/>
      <w:r w:rsidRPr="0085706B">
        <w:rPr>
          <w:i/>
        </w:rPr>
        <w:t>Vitis</w:t>
      </w:r>
      <w:proofErr w:type="spellEnd"/>
      <w:r w:rsidRPr="0085706B">
        <w:rPr>
          <w:i/>
        </w:rPr>
        <w:t xml:space="preserve"> </w:t>
      </w:r>
      <w:proofErr w:type="spellStart"/>
      <w:r w:rsidRPr="0085706B">
        <w:rPr>
          <w:i/>
        </w:rPr>
        <w:t>rotundifolia</w:t>
      </w:r>
      <w:proofErr w:type="spellEnd"/>
      <w:r>
        <w:t xml:space="preserve"> and </w:t>
      </w:r>
      <w:proofErr w:type="spellStart"/>
      <w:r w:rsidRPr="0085706B">
        <w:rPr>
          <w:i/>
        </w:rPr>
        <w:t>Gelsemium</w:t>
      </w:r>
      <w:proofErr w:type="spellEnd"/>
      <w:r w:rsidRPr="0085706B">
        <w:rPr>
          <w:i/>
        </w:rPr>
        <w:t xml:space="preserve"> sempervirens</w:t>
      </w:r>
      <w:r>
        <w:t>) prominent. Mid canopy and shrub layer prominent. With prominent ladder fuels and deep layers of needles on forest floor. Little herbaceous vegetation due to intense shading and thick layers of needles on forest floor.</w:t>
      </w:r>
      <w:r w:rsidR="003B2929">
        <w:t xml:space="preserve"> </w:t>
      </w:r>
    </w:p>
    <w:p w:rsidR="00384A1F" w:rsidP="00384A1F" w:rsidRDefault="00384A1F"/>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00C5" w:rsidP="000A00C5" w:rsidRDefault="000A00C5">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A00C5" w:rsidP="00384A1F" w:rsidRDefault="000A00C5"/>
    <w:p w:rsidR="00384A1F" w:rsidP="00384A1F" w:rsidRDefault="00384A1F">
      <w:proofErr w:type="spellStart"/>
      <w:r>
        <w:t>Foti</w:t>
      </w:r>
      <w:proofErr w:type="spellEnd"/>
      <w:r>
        <w:t xml:space="preserve">, T.L. 1974. Natural Divisions of Arkansas. Pages 11-34 in: Arkansas Natural Area Plan. Arkansas Department of Planning, Little Rock, AR. </w:t>
      </w:r>
    </w:p>
    <w:p w:rsidR="00384A1F" w:rsidP="00384A1F" w:rsidRDefault="00384A1F"/>
    <w:p w:rsidR="00384A1F" w:rsidP="00384A1F" w:rsidRDefault="00384A1F">
      <w:proofErr w:type="spellStart"/>
      <w:r>
        <w:t>Klimas</w:t>
      </w:r>
      <w:proofErr w:type="spellEnd"/>
      <w:r>
        <w:t>, C.V. 1999. Classification and Functions of Arkansas Wetlands. Arkansas Multi-Agency Wetland Planning Team (file report).</w:t>
      </w:r>
    </w:p>
    <w:p w:rsidR="00384A1F" w:rsidP="00384A1F" w:rsidRDefault="00384A1F"/>
    <w:p w:rsidR="00384A1F" w:rsidP="00384A1F" w:rsidRDefault="00384A1F">
      <w:r>
        <w:t xml:space="preserve">NatureServe. 2007. International Ecological Classification Standard: Terrestrial Ecological Classifications. NatureServe Central Databases. Arlington, VA. Data current as of 10 February 2007. </w:t>
      </w:r>
    </w:p>
    <w:p w:rsidR="00384A1F" w:rsidP="00384A1F" w:rsidRDefault="00384A1F"/>
    <w:p w:rsidR="00384A1F" w:rsidP="00384A1F" w:rsidRDefault="00384A1F">
      <w:r>
        <w:t>NatureServe. 2006. International Ecological Classification Standard: Terrestrial Ecological Classifications. NatureServe Central Databases. Arlington, VA, U.S.A. Data current as of 18 July 2006.</w:t>
      </w:r>
    </w:p>
    <w:p w:rsidR="00384A1F" w:rsidP="00384A1F" w:rsidRDefault="00384A1F"/>
    <w:p w:rsidR="00384A1F" w:rsidP="00384A1F" w:rsidRDefault="00384A1F">
      <w:r>
        <w:t>Reynolds, E.T., Allen, E.T., May, T.L., and Weems, T.A. 1985. Soil Survey of Morehouse Parish, Louisiana. USDA, Soil Conservation Service. Pages 24-168.</w:t>
      </w:r>
    </w:p>
    <w:p w:rsidR="00384A1F" w:rsidP="00384A1F" w:rsidRDefault="00384A1F"/>
    <w:p w:rsidR="00384A1F" w:rsidP="00384A1F" w:rsidRDefault="00384A1F">
      <w:r>
        <w:t>Saucier, R.T. 1994. Geomorphology and Quaternary geologic history of the Lower Mississippi Valley, Volume 1, U.S. Army Engineer Waterways Experiment Station, Vicksburg, Mississippi. 364 pp.</w:t>
      </w:r>
    </w:p>
    <w:p w:rsidR="00384A1F" w:rsidP="00384A1F" w:rsidRDefault="00384A1F"/>
    <w:p w:rsidR="00384A1F" w:rsidP="00384A1F" w:rsidRDefault="00384A1F">
      <w:r>
        <w:t>Saucier, R.T. and L.M. Smith. 1986. Geomorphic mapping and Landscape classification of the Ouachita and Saline River valleys, Arkansas. Archeological Assessments Report No. 51. 11 pp. plus maps.</w:t>
      </w:r>
    </w:p>
    <w:p w:rsidR="00384A1F" w:rsidP="00384A1F" w:rsidRDefault="00384A1F"/>
    <w:p w:rsidR="00384A1F" w:rsidP="00384A1F" w:rsidRDefault="00384A1F">
      <w:r>
        <w:lastRenderedPageBreak/>
        <w:t>Smith, E.B. 1988. An atlas and annotated list of the vascular plants of Arkansas. Privately published. 489 pp.</w:t>
      </w:r>
    </w:p>
    <w:p w:rsidR="00384A1F" w:rsidP="00384A1F" w:rsidRDefault="00384A1F"/>
    <w:p w:rsidR="00384A1F" w:rsidP="00384A1F" w:rsidRDefault="00384A1F">
      <w:proofErr w:type="spellStart"/>
      <w:r>
        <w:t>Wackerman</w:t>
      </w:r>
      <w:proofErr w:type="spellEnd"/>
      <w:r>
        <w:t>, A.E. 1929. Why prairies in Arkansas and Louisiana? Jour. For. 27: 726-734.</w:t>
      </w:r>
    </w:p>
    <w:p w:rsidRPr="00A43E41" w:rsidR="004D5F12" w:rsidP="00384A1F" w:rsidRDefault="004D5F12"/>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D3C" w:rsidRDefault="001F3D3C">
      <w:r>
        <w:separator/>
      </w:r>
    </w:p>
  </w:endnote>
  <w:endnote w:type="continuationSeparator" w:id="0">
    <w:p w:rsidR="001F3D3C" w:rsidRDefault="001F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A1F" w:rsidRDefault="00384A1F" w:rsidP="00384A1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D3C" w:rsidRDefault="001F3D3C">
      <w:r>
        <w:separator/>
      </w:r>
    </w:p>
  </w:footnote>
  <w:footnote w:type="continuationSeparator" w:id="0">
    <w:p w:rsidR="001F3D3C" w:rsidRDefault="001F3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84A1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06C" w:rsidRDefault="00097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B2929"/>
    <w:pPr>
      <w:ind w:left="720"/>
    </w:pPr>
    <w:rPr>
      <w:rFonts w:ascii="Calibri" w:eastAsiaTheme="minorHAnsi" w:hAnsi="Calibri"/>
      <w:sz w:val="22"/>
      <w:szCs w:val="22"/>
    </w:rPr>
  </w:style>
  <w:style w:type="character" w:styleId="Hyperlink">
    <w:name w:val="Hyperlink"/>
    <w:basedOn w:val="DefaultParagraphFont"/>
    <w:rsid w:val="003B2929"/>
    <w:rPr>
      <w:color w:val="0000FF" w:themeColor="hyperlink"/>
      <w:u w:val="single"/>
    </w:rPr>
  </w:style>
  <w:style w:type="paragraph" w:styleId="BalloonText">
    <w:name w:val="Balloon Text"/>
    <w:basedOn w:val="Normal"/>
    <w:link w:val="BalloonTextChar"/>
    <w:uiPriority w:val="99"/>
    <w:semiHidden/>
    <w:unhideWhenUsed/>
    <w:rsid w:val="003B2929"/>
    <w:rPr>
      <w:rFonts w:ascii="Tahoma" w:hAnsi="Tahoma" w:cs="Tahoma"/>
      <w:sz w:val="16"/>
      <w:szCs w:val="16"/>
    </w:rPr>
  </w:style>
  <w:style w:type="character" w:customStyle="1" w:styleId="BalloonTextChar">
    <w:name w:val="Balloon Text Char"/>
    <w:basedOn w:val="DefaultParagraphFont"/>
    <w:link w:val="BalloonText"/>
    <w:uiPriority w:val="99"/>
    <w:semiHidden/>
    <w:rsid w:val="003B2929"/>
    <w:rPr>
      <w:rFonts w:ascii="Tahoma" w:hAnsi="Tahoma" w:cs="Tahoma"/>
      <w:sz w:val="16"/>
      <w:szCs w:val="16"/>
    </w:rPr>
  </w:style>
  <w:style w:type="paragraph" w:customStyle="1" w:styleId="paragraph">
    <w:name w:val="paragraph"/>
    <w:basedOn w:val="Normal"/>
    <w:rsid w:val="000A00C5"/>
  </w:style>
  <w:style w:type="character" w:customStyle="1" w:styleId="normaltextrun1">
    <w:name w:val="normaltextrun1"/>
    <w:basedOn w:val="DefaultParagraphFont"/>
    <w:rsid w:val="000A00C5"/>
  </w:style>
  <w:style w:type="character" w:customStyle="1" w:styleId="eop">
    <w:name w:val="eop"/>
    <w:basedOn w:val="DefaultParagraphFont"/>
    <w:rsid w:val="000A00C5"/>
  </w:style>
  <w:style w:type="character" w:customStyle="1" w:styleId="spellingerror">
    <w:name w:val="spellingerror"/>
    <w:basedOn w:val="DefaultParagraphFont"/>
    <w:rsid w:val="000A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3270">
      <w:bodyDiv w:val="1"/>
      <w:marLeft w:val="0"/>
      <w:marRight w:val="0"/>
      <w:marTop w:val="0"/>
      <w:marBottom w:val="0"/>
      <w:divBdr>
        <w:top w:val="none" w:sz="0" w:space="0" w:color="auto"/>
        <w:left w:val="none" w:sz="0" w:space="0" w:color="auto"/>
        <w:bottom w:val="none" w:sz="0" w:space="0" w:color="auto"/>
        <w:right w:val="none" w:sz="0" w:space="0" w:color="auto"/>
      </w:divBdr>
    </w:div>
    <w:div w:id="83704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tom@arkansasheritage.org"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2014-08-21T14:58:00Z</cp:lastPrinted>
  <dcterms:created xsi:type="dcterms:W3CDTF">2018-02-27T19:33:00Z</dcterms:created>
  <dcterms:modified xsi:type="dcterms:W3CDTF">2025-02-12T09:41:59Z</dcterms:modified>
</cp:coreProperties>
</file>