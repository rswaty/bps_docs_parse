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4EB8" w:rsidP="008C4EB8" w:rsidRDefault="008C4EB8" w14:paraId="743CEE1A" w14:textId="36A2D51D">
      <w:pPr>
        <w:pStyle w:val="BpSTitle"/>
      </w:pPr>
      <w:r>
        <w:t>10450</w:t>
      </w:r>
    </w:p>
    <w:p w:rsidR="00C77FB1" w:rsidP="00C77FB1" w:rsidRDefault="00C77FB1" w14:paraId="5B2846CE" w14:textId="15C3F981">
      <w:pPr>
        <w:pStyle w:val="BpSTitle"/>
      </w:pPr>
      <w:r>
        <w:t>Northern Rocky Mountain Dry-Mesic Montane Mixed</w:t>
      </w:r>
      <w:r w:rsidR="004C0E1B">
        <w:t>-</w:t>
      </w:r>
      <w:r>
        <w:t>Conifer Forest</w:t>
      </w:r>
    </w:p>
    <w:p w:rsidR="00C77FB1" w:rsidP="00C77FB1" w:rsidRDefault="00C77FB1" w14:paraId="3331312B" w14:textId="66565267">
      <w:r>
        <w:t>BpS Model/Description Version: Aug. 2020</w:t>
      </w:r>
      <w:r>
        <w:tab/>
      </w:r>
      <w:r>
        <w:tab/>
      </w:r>
      <w:r>
        <w:tab/>
      </w:r>
      <w:r>
        <w:tab/>
      </w:r>
      <w:r>
        <w:tab/>
      </w:r>
      <w:r>
        <w:tab/>
      </w:r>
      <w:r>
        <w:tab/>
      </w:r>
      <w:r w:rsidR="008C4EB8">
        <w:t>21</w:t>
      </w:r>
      <w:r>
        <w:t>/14</w:t>
      </w:r>
    </w:p>
    <w:p w:rsidR="00C77FB1" w:rsidP="00C77FB1" w:rsidRDefault="00C77FB1" w14:paraId="0137FA6B" w14:textId="77777777"/>
    <w:p w:rsidR="00C77FB1" w:rsidP="00C77FB1" w:rsidRDefault="00C77FB1" w14:paraId="1498BC6E" w14:textId="77777777"/>
    <w:p w:rsidR="00915E80" w:rsidP="00C77FB1" w:rsidRDefault="00915E80" w14:paraId="0AE4C9F6" w14:textId="1EF6E78A">
      <w:pPr>
        <w:pStyle w:val="InfoPara"/>
      </w:pPr>
      <w:r>
        <w:t xml:space="preserve">Reviewer: </w:t>
      </w:r>
      <w:r w:rsidRPr="00915E80">
        <w:rPr>
          <w:b w:val="0"/>
        </w:rPr>
        <w:t xml:space="preserve">James Dickinson, </w:t>
      </w:r>
      <w:r w:rsidR="0000152B">
        <w:rPr>
          <w:b w:val="0"/>
        </w:rPr>
        <w:t xml:space="preserve">James Johnston, </w:t>
      </w:r>
      <w:r w:rsidRPr="00915E80">
        <w:rPr>
          <w:b w:val="0"/>
        </w:rPr>
        <w:t>Andrew Merschel, Mike Simpson</w:t>
      </w:r>
    </w:p>
    <w:p w:rsidR="00C77FB1" w:rsidP="00C77FB1" w:rsidRDefault="00C77FB1" w14:paraId="42817691" w14:textId="51718414">
      <w:pPr>
        <w:pStyle w:val="InfoPara"/>
      </w:pPr>
      <w:r>
        <w:t>Vegetation Type</w:t>
      </w:r>
    </w:p>
    <w:p w:rsidR="00C77FB1" w:rsidP="00C77FB1" w:rsidRDefault="00C77FB1" w14:paraId="7BAE71C3" w14:textId="77777777">
      <w:r>
        <w:t>Forest and Woodland</w:t>
      </w:r>
    </w:p>
    <w:p w:rsidR="00C77FB1" w:rsidP="00C77FB1" w:rsidRDefault="00C77FB1" w14:paraId="6E4F44EA" w14:textId="77777777">
      <w:pPr>
        <w:pStyle w:val="InfoPara"/>
      </w:pPr>
      <w:r>
        <w:t>Map Zones</w:t>
      </w:r>
    </w:p>
    <w:p w:rsidR="008C4EB8" w:rsidP="008C4EB8" w:rsidRDefault="001B7426" w14:paraId="42FC2AAD" w14:textId="71C8E959">
      <w:r>
        <w:t>1, 7, 8, 9</w:t>
      </w:r>
    </w:p>
    <w:p w:rsidR="00C77FB1" w:rsidP="00C77FB1" w:rsidRDefault="00C77FB1" w14:paraId="7BDD7639" w14:textId="77777777">
      <w:pPr>
        <w:pStyle w:val="InfoPara"/>
      </w:pPr>
      <w:r>
        <w:t>Geographic Range</w:t>
      </w:r>
    </w:p>
    <w:p w:rsidR="00C77FB1" w:rsidP="00C77FB1" w:rsidRDefault="00C77FB1" w14:paraId="7A0D5EB7" w14:textId="4C68CF05">
      <w:r>
        <w:t xml:space="preserve">Modal population is in North Central </w:t>
      </w:r>
      <w:r w:rsidR="005C45FD">
        <w:t>Rockies (</w:t>
      </w:r>
      <w:r w:rsidR="00322759">
        <w:t xml:space="preserve">map zone [MZ] </w:t>
      </w:r>
      <w:r w:rsidR="005C45FD">
        <w:t>10</w:t>
      </w:r>
      <w:r w:rsidR="008C4EB8">
        <w:t>);</w:t>
      </w:r>
      <w:r>
        <w:t xml:space="preserve"> </w:t>
      </w:r>
      <w:r w:rsidR="00F34884">
        <w:t xml:space="preserve">it </w:t>
      </w:r>
      <w:bookmarkStart w:name="_GoBack" w:id="0"/>
      <w:bookmarkEnd w:id="0"/>
      <w:r>
        <w:t xml:space="preserve">also occurs in Blue Mountains </w:t>
      </w:r>
      <w:r w:rsidR="008C4EB8">
        <w:t>in O</w:t>
      </w:r>
      <w:r w:rsidR="00322759">
        <w:t>regon</w:t>
      </w:r>
      <w:r>
        <w:t xml:space="preserve"> and </w:t>
      </w:r>
      <w:r w:rsidR="008C4EB8">
        <w:t>W</w:t>
      </w:r>
      <w:r w:rsidR="00322759">
        <w:t>ashington</w:t>
      </w:r>
      <w:r>
        <w:t xml:space="preserve">, Ochoco Mountains </w:t>
      </w:r>
      <w:r w:rsidR="008C4EB8">
        <w:t>in O</w:t>
      </w:r>
      <w:r w:rsidR="00322759">
        <w:t>regon,</w:t>
      </w:r>
      <w:r w:rsidR="008C4EB8">
        <w:t xml:space="preserve"> and</w:t>
      </w:r>
      <w:r>
        <w:t xml:space="preserve"> Wallowa-Snake </w:t>
      </w:r>
      <w:r w:rsidR="00F34884">
        <w:t>P</w:t>
      </w:r>
      <w:r>
        <w:t xml:space="preserve">rovince in </w:t>
      </w:r>
      <w:r w:rsidR="008C4EB8">
        <w:t>O</w:t>
      </w:r>
      <w:r w:rsidR="00322759">
        <w:t>regon</w:t>
      </w:r>
      <w:r w:rsidR="008C4EB8">
        <w:t>/W</w:t>
      </w:r>
      <w:r w:rsidR="00322759">
        <w:t>ashington</w:t>
      </w:r>
      <w:r w:rsidR="008C4EB8">
        <w:t>.</w:t>
      </w:r>
      <w:r>
        <w:t xml:space="preserve"> There may be trickles of this type in the foothills of Yakima and Klickitat </w:t>
      </w:r>
      <w:r w:rsidR="008C4EB8">
        <w:t>counties</w:t>
      </w:r>
      <w:r>
        <w:t>, especially on stream slopes, also in the</w:t>
      </w:r>
      <w:r w:rsidR="00F34884">
        <w:t xml:space="preserve"> southeast </w:t>
      </w:r>
      <w:r>
        <w:t xml:space="preserve">of </w:t>
      </w:r>
      <w:r w:rsidR="008C4EB8">
        <w:t>MZ08</w:t>
      </w:r>
      <w:r>
        <w:t xml:space="preserve"> on stream and river canyons in the foothills of the </w:t>
      </w:r>
      <w:r w:rsidR="008C4EB8">
        <w:t>Blue Mountains</w:t>
      </w:r>
      <w:r>
        <w:t>.</w:t>
      </w:r>
    </w:p>
    <w:p w:rsidR="00C77FB1" w:rsidP="00C77FB1" w:rsidRDefault="00C77FB1" w14:paraId="6DF795FA" w14:textId="77777777">
      <w:pPr>
        <w:pStyle w:val="InfoPara"/>
      </w:pPr>
      <w:r>
        <w:t>Biophysical Site Description</w:t>
      </w:r>
    </w:p>
    <w:p w:rsidR="0091611F" w:rsidP="00C77FB1" w:rsidRDefault="00C77FB1" w14:paraId="23A228EB" w14:textId="6D57CC6D">
      <w:r>
        <w:t xml:space="preserve">Elevation range </w:t>
      </w:r>
      <w:r w:rsidR="0093431D">
        <w:t>on the</w:t>
      </w:r>
      <w:r>
        <w:t xml:space="preserve"> eastside </w:t>
      </w:r>
      <w:r w:rsidR="0093431D">
        <w:t xml:space="preserve">of </w:t>
      </w:r>
      <w:r w:rsidR="00DB25D7">
        <w:t>W</w:t>
      </w:r>
      <w:r w:rsidR="00322759">
        <w:t>ashington</w:t>
      </w:r>
      <w:r>
        <w:t xml:space="preserve"> </w:t>
      </w:r>
      <w:r w:rsidR="0093431D">
        <w:t xml:space="preserve">is </w:t>
      </w:r>
      <w:r>
        <w:t xml:space="preserve">about </w:t>
      </w:r>
      <w:r w:rsidR="005C45FD">
        <w:t>2</w:t>
      </w:r>
      <w:r w:rsidR="00785993">
        <w:t>,</w:t>
      </w:r>
      <w:r w:rsidR="005C45FD">
        <w:t>000</w:t>
      </w:r>
      <w:r w:rsidR="008C4EB8">
        <w:t>-6</w:t>
      </w:r>
      <w:r w:rsidR="00785993">
        <w:t>,</w:t>
      </w:r>
      <w:r w:rsidR="008C4EB8">
        <w:t>000ft</w:t>
      </w:r>
      <w:r w:rsidR="00511215">
        <w:t xml:space="preserve"> and 3</w:t>
      </w:r>
      <w:r w:rsidR="00785993">
        <w:t>,</w:t>
      </w:r>
      <w:r w:rsidR="00511215">
        <w:t>000-6</w:t>
      </w:r>
      <w:r w:rsidR="00785993">
        <w:t>,</w:t>
      </w:r>
      <w:r w:rsidR="00511215">
        <w:t>000</w:t>
      </w:r>
      <w:r w:rsidR="0093431D">
        <w:t>ft</w:t>
      </w:r>
      <w:r w:rsidR="00511215">
        <w:t xml:space="preserve"> in eastern O</w:t>
      </w:r>
      <w:r w:rsidR="00322759">
        <w:t>re</w:t>
      </w:r>
      <w:r w:rsidR="00770467">
        <w:t>g</w:t>
      </w:r>
      <w:r w:rsidR="00322759">
        <w:t>on</w:t>
      </w:r>
      <w:r>
        <w:t>, but most stands occur between 3</w:t>
      </w:r>
      <w:r w:rsidR="00785993">
        <w:t>,</w:t>
      </w:r>
      <w:r>
        <w:t>000</w:t>
      </w:r>
      <w:r w:rsidR="008C4EB8">
        <w:t>-4</w:t>
      </w:r>
      <w:r w:rsidR="00785993">
        <w:t>,</w:t>
      </w:r>
      <w:r w:rsidR="008C4EB8">
        <w:t>500ft</w:t>
      </w:r>
      <w:r>
        <w:t xml:space="preserve">. This forest type occurs just above ponderosa types </w:t>
      </w:r>
      <w:r w:rsidR="008C4EB8">
        <w:t xml:space="preserve">based </w:t>
      </w:r>
      <w:r>
        <w:t>on a moisture gradient.</w:t>
      </w:r>
      <w:r w:rsidR="008133A6">
        <w:t xml:space="preserve"> Grand fir will typically occur</w:t>
      </w:r>
      <w:r w:rsidR="0021132F">
        <w:t xml:space="preserve"> in areas with</w:t>
      </w:r>
      <w:r w:rsidR="008133A6">
        <w:t xml:space="preserve"> &gt;20in annual </w:t>
      </w:r>
      <w:r w:rsidR="0093431D">
        <w:t>precipitation,</w:t>
      </w:r>
      <w:r w:rsidR="008133A6">
        <w:t xml:space="preserve"> and </w:t>
      </w:r>
      <w:r w:rsidR="0021132F">
        <w:t>D</w:t>
      </w:r>
      <w:r w:rsidR="008133A6">
        <w:t>oug</w:t>
      </w:r>
      <w:r w:rsidR="0021132F">
        <w:t>las</w:t>
      </w:r>
      <w:r w:rsidR="008133A6">
        <w:t>-fir can</w:t>
      </w:r>
      <w:r w:rsidR="0093431D">
        <w:t xml:space="preserve"> occur in areas with </w:t>
      </w:r>
      <w:r w:rsidR="008133A6">
        <w:t>about 18-20in annual precipitation.</w:t>
      </w:r>
      <w:r w:rsidR="0093431D">
        <w:t xml:space="preserve"> Mean annual temperature varies from about 43-45</w:t>
      </w:r>
      <w:r w:rsidR="00322759">
        <w:t>°</w:t>
      </w:r>
      <w:r w:rsidR="0093431D">
        <w:t>F for the white fir/grand fir plant associations to about 45-48</w:t>
      </w:r>
      <w:r w:rsidR="00322759">
        <w:t>°</w:t>
      </w:r>
      <w:r w:rsidR="0093431D">
        <w:t>F for the Douglas-fir associations.</w:t>
      </w:r>
    </w:p>
    <w:p w:rsidR="00C77FB1" w:rsidP="00C77FB1" w:rsidRDefault="00C77FB1" w14:paraId="442FFE69" w14:textId="77777777">
      <w:pPr>
        <w:pStyle w:val="InfoPara"/>
      </w:pPr>
      <w:r>
        <w:t>Vegetation Description</w:t>
      </w:r>
    </w:p>
    <w:p w:rsidR="00C77FB1" w:rsidP="00C77FB1" w:rsidRDefault="00C77FB1" w14:paraId="003FE3B5" w14:textId="5C4A74DF">
      <w:r>
        <w:t>Ponderosa pine overstory is typical in fire-maintained stands. Older stands tend to be of large, widely spaced ponderosa pine or Douglas</w:t>
      </w:r>
      <w:r w:rsidR="005C45FD">
        <w:t>-</w:t>
      </w:r>
      <w:r>
        <w:t xml:space="preserve">fir. Early seral forests are often open stands of mostly ponderosa pine. Lack of wildfire causes </w:t>
      </w:r>
      <w:r w:rsidR="00785993">
        <w:t xml:space="preserve">infill </w:t>
      </w:r>
      <w:r>
        <w:t>of understory conifers, mainly ponderosa pine, Douglas-fir</w:t>
      </w:r>
      <w:r w:rsidR="00322759">
        <w:t>,</w:t>
      </w:r>
      <w:r>
        <w:t xml:space="preserve"> and grand fir. Western larch is locally important.</w:t>
      </w:r>
    </w:p>
    <w:p w:rsidR="00C77FB1" w:rsidP="00C77FB1" w:rsidRDefault="00C77FB1" w14:paraId="2E0F36E6" w14:textId="77777777">
      <w:pPr>
        <w:pStyle w:val="InfoPara"/>
      </w:pPr>
      <w:r>
        <w:t>BpS Dominant and Indicator Species</w:t>
      </w:r>
    </w:p>
    <w:p>
      <w:r>
        <w:rPr>
          <w:sz w:val="16"/>
        </w:rPr>
        <w:t>Species names are from the NRCS PLANTS database. Check species codes at http://plants.usda.gov.</w:t>
      </w:r>
    </w:p>
    <w:p w:rsidR="00C77FB1" w:rsidP="00C77FB1" w:rsidRDefault="00C77FB1" w14:paraId="6187AC2B" w14:textId="77777777">
      <w:pPr>
        <w:pStyle w:val="InfoPara"/>
      </w:pPr>
      <w:r>
        <w:t>Disturbance Description</w:t>
      </w:r>
    </w:p>
    <w:p w:rsidR="00C77FB1" w:rsidP="00C77FB1" w:rsidRDefault="00C77FB1" w14:paraId="2CE4D5C6" w14:textId="3BB974EB">
      <w:r>
        <w:t>Typical disturbance regimes under natural conditions include frequent, low-intensity under-burns that maintain open stands of fire resistant trees. Much more infrequent mixed-severity and stand</w:t>
      </w:r>
      <w:r w:rsidR="00322759">
        <w:t>-</w:t>
      </w:r>
      <w:r>
        <w:t xml:space="preserve">replacement wildfire occurred and tended to generate mosaics of older, larger trees and younger regeneration. </w:t>
      </w:r>
      <w:r w:rsidR="0000152B">
        <w:t xml:space="preserve">Fire return intervals throughout the southern Blue Mountains (Malheur National Forest) range from 8-25yrs (Johnston et al. 2016). </w:t>
      </w:r>
      <w:r>
        <w:t xml:space="preserve">Endemic bark beetles produced patch mortality. Rarer epidemic bark beetle outbreaks caused larger-scale overstory mortality and released understory trees. Defoliator outbreaks also caused fir mortality in some areas. Defoliation by spruce budworm is now more widespread than </w:t>
      </w:r>
      <w:r w:rsidR="00511215">
        <w:t xml:space="preserve">the </w:t>
      </w:r>
      <w:r>
        <w:t>historic</w:t>
      </w:r>
      <w:r w:rsidR="00511215">
        <w:t xml:space="preserve"> occurrence</w:t>
      </w:r>
      <w:r>
        <w:t>. Root diseases may play a significant role in later seral forests in this environment.</w:t>
      </w:r>
    </w:p>
    <w:p w:rsidR="0000152B" w:rsidP="0000152B" w:rsidRDefault="0000152B" w14:paraId="2C4892C5"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77FB1" w:rsidP="00C77FB1" w:rsidRDefault="00C77FB1" w14:paraId="6983DC4E" w14:textId="77777777">
      <w:pPr>
        <w:pStyle w:val="InfoPara"/>
      </w:pPr>
      <w:r>
        <w:t>Scale Description</w:t>
      </w:r>
    </w:p>
    <w:p w:rsidR="00C77FB1" w:rsidP="00C77FB1" w:rsidRDefault="00C77FB1" w14:paraId="02A781DE" w14:textId="789092F3">
      <w:r>
        <w:t>Dry mixed</w:t>
      </w:r>
      <w:r w:rsidR="004C0E1B">
        <w:t>-</w:t>
      </w:r>
      <w:r>
        <w:t>conifer forests often occur in large areas (</w:t>
      </w:r>
      <w:r w:rsidR="00322759">
        <w:t xml:space="preserve">100s-1,000s </w:t>
      </w:r>
      <w:r>
        <w:t>of acres) that, due to fire and insect disturbances, often contained mosaics of older, larger trees and smaller trees.</w:t>
      </w:r>
    </w:p>
    <w:p w:rsidR="00C77FB1" w:rsidP="00C77FB1" w:rsidRDefault="00C77FB1" w14:paraId="69852A80" w14:textId="77777777">
      <w:pPr>
        <w:pStyle w:val="InfoPara"/>
      </w:pPr>
      <w:r>
        <w:t>Adjacency or Identification Concerns</w:t>
      </w:r>
    </w:p>
    <w:p w:rsidR="008133A6" w:rsidP="00C77FB1" w:rsidRDefault="00C77FB1" w14:paraId="3E1E4F40" w14:textId="70DAA1B9">
      <w:r>
        <w:t xml:space="preserve">This </w:t>
      </w:r>
      <w:r w:rsidR="00322759">
        <w:t>Biophysic</w:t>
      </w:r>
      <w:r w:rsidR="00770467">
        <w:t>a</w:t>
      </w:r>
      <w:r w:rsidR="00322759">
        <w:t>l Setting (</w:t>
      </w:r>
      <w:r w:rsidR="00785993">
        <w:t>BpS</w:t>
      </w:r>
      <w:r w:rsidR="00322759">
        <w:t>)</w:t>
      </w:r>
      <w:r>
        <w:t xml:space="preserve"> occurs below the more mesic mixed</w:t>
      </w:r>
      <w:r w:rsidR="004C0E1B">
        <w:t>-</w:t>
      </w:r>
      <w:r>
        <w:t>conifer forest types and often occurs above ponderosa pine forests.</w:t>
      </w:r>
      <w:r w:rsidR="00730961">
        <w:t xml:space="preserve"> </w:t>
      </w:r>
      <w:r w:rsidR="008133A6">
        <w:t>For mapping</w:t>
      </w:r>
      <w:r w:rsidR="00322759">
        <w:t>,</w:t>
      </w:r>
      <w:r w:rsidR="008133A6">
        <w:t xml:space="preserve"> the dry</w:t>
      </w:r>
      <w:r w:rsidR="00730961">
        <w:t>-mesic</w:t>
      </w:r>
      <w:r w:rsidR="008133A6">
        <w:t xml:space="preserve"> mixed</w:t>
      </w:r>
      <w:r w:rsidR="004C0E1B">
        <w:t>-</w:t>
      </w:r>
      <w:r w:rsidR="008133A6">
        <w:t>con</w:t>
      </w:r>
      <w:r w:rsidR="00730961">
        <w:t>ifer</w:t>
      </w:r>
      <w:r w:rsidR="008133A6">
        <w:t xml:space="preserve"> could be</w:t>
      </w:r>
      <w:r w:rsidR="00730961">
        <w:t xml:space="preserve"> associated with areas that receive about 20-35</w:t>
      </w:r>
      <w:r w:rsidR="008133A6">
        <w:t>in</w:t>
      </w:r>
      <w:r w:rsidR="00730961">
        <w:t xml:space="preserve"> of annual</w:t>
      </w:r>
      <w:r w:rsidR="008133A6">
        <w:t xml:space="preserve"> </w:t>
      </w:r>
      <w:r w:rsidR="00730961">
        <w:t>precipitation,</w:t>
      </w:r>
      <w:r w:rsidR="008133A6">
        <w:t xml:space="preserve"> and the m</w:t>
      </w:r>
      <w:r w:rsidR="00730961">
        <w:t>esic</w:t>
      </w:r>
      <w:r w:rsidR="008133A6">
        <w:t xml:space="preserve"> mixed</w:t>
      </w:r>
      <w:r w:rsidR="004C0E1B">
        <w:t>-</w:t>
      </w:r>
      <w:r w:rsidR="00730961">
        <w:t xml:space="preserve">conifer could be associated with areas that receive </w:t>
      </w:r>
      <w:r w:rsidR="004C0E1B">
        <w:t>&gt;</w:t>
      </w:r>
      <w:r w:rsidR="008133A6">
        <w:t>35in</w:t>
      </w:r>
      <w:r w:rsidR="00730961">
        <w:t>.</w:t>
      </w:r>
    </w:p>
    <w:p w:rsidR="00C77FB1" w:rsidP="00C77FB1" w:rsidRDefault="00C77FB1" w14:paraId="3B146862" w14:textId="77777777"/>
    <w:p w:rsidR="00C77FB1" w:rsidP="00C77FB1" w:rsidRDefault="00C77FB1" w14:paraId="18F55377" w14:textId="26705CA7">
      <w:r>
        <w:t>This BpS includes the following plant associations: PSME/elk sedge, PSME/pinegrass, PSME/snowberry, PSME/ninebark and similar types</w:t>
      </w:r>
      <w:r w:rsidR="00322759">
        <w:t>,</w:t>
      </w:r>
      <w:r w:rsidR="00DB25D7">
        <w:t xml:space="preserve"> and</w:t>
      </w:r>
      <w:r>
        <w:t xml:space="preserve"> grand fir (or grand fir-white fir hybrids) with similar associated species. It does not include moister PSME and ABGR types (e.g. PSME/HODI, PSME/ACGL, ABGR/CLUN, ABGR/VAME, ABGR/LIBO</w:t>
      </w:r>
      <w:r w:rsidR="00322759">
        <w:t>,</w:t>
      </w:r>
      <w:r>
        <w:t xml:space="preserve"> and similar moist types). White fir occurs in this type in </w:t>
      </w:r>
      <w:r w:rsidR="00511215">
        <w:t xml:space="preserve">south-central </w:t>
      </w:r>
      <w:r w:rsidR="008C4EB8">
        <w:t>O</w:t>
      </w:r>
      <w:r w:rsidR="00322759">
        <w:t>regon</w:t>
      </w:r>
      <w:r>
        <w:t>.</w:t>
      </w:r>
    </w:p>
    <w:p w:rsidR="00C77FB1" w:rsidP="00C77FB1" w:rsidRDefault="00C77FB1" w14:paraId="168FCA3C" w14:textId="77777777">
      <w:pPr>
        <w:pStyle w:val="InfoPara"/>
      </w:pPr>
      <w:r>
        <w:t>Issues or Problems</w:t>
      </w:r>
    </w:p>
    <w:p w:rsidR="00C77FB1" w:rsidP="00C77FB1" w:rsidRDefault="00C77FB1" w14:paraId="254E16A5" w14:textId="77777777"/>
    <w:p w:rsidR="00C77FB1" w:rsidP="00C77FB1" w:rsidRDefault="00C77FB1" w14:paraId="3FC79048" w14:textId="77777777">
      <w:pPr>
        <w:pStyle w:val="InfoPara"/>
      </w:pPr>
      <w:r>
        <w:t>Native Uncharacteristic Conditions</w:t>
      </w:r>
    </w:p>
    <w:p w:rsidR="00C77FB1" w:rsidP="00C77FB1" w:rsidRDefault="00C77FB1" w14:paraId="65F6F9EA" w14:textId="3F9F2E29">
      <w:r>
        <w:t>If these late successional classes exceed 5</w:t>
      </w:r>
      <w:r w:rsidR="00730961">
        <w:t>5</w:t>
      </w:r>
      <w:r>
        <w:t xml:space="preserve">m height, the stand may be the </w:t>
      </w:r>
      <w:r w:rsidR="00730961">
        <w:t>m</w:t>
      </w:r>
      <w:r w:rsidR="00002D8D">
        <w:t xml:space="preserve">esic </w:t>
      </w:r>
      <w:r w:rsidR="008C4EB8">
        <w:t>mixed</w:t>
      </w:r>
      <w:r w:rsidR="004C0E1B">
        <w:t>-</w:t>
      </w:r>
      <w:r w:rsidR="008C4EB8">
        <w:t>conifer</w:t>
      </w:r>
      <w:r>
        <w:t xml:space="preserve"> type.</w:t>
      </w:r>
    </w:p>
    <w:p w:rsidR="00F34884" w:rsidP="00C77FB1" w:rsidRDefault="00F34884" w14:paraId="69A13698" w14:textId="77777777">
      <w:pPr>
        <w:pStyle w:val="InfoPara"/>
      </w:pPr>
    </w:p>
    <w:p w:rsidR="00F34884" w:rsidP="00C77FB1" w:rsidRDefault="00F34884" w14:paraId="019C9A00" w14:textId="77777777">
      <w:pPr>
        <w:pStyle w:val="InfoPara"/>
      </w:pPr>
    </w:p>
    <w:p w:rsidR="00C77FB1" w:rsidP="00C77FB1" w:rsidRDefault="00C77FB1" w14:paraId="4EDE6517" w14:textId="68B84E31">
      <w:pPr>
        <w:pStyle w:val="InfoPara"/>
      </w:pPr>
      <w:r>
        <w:lastRenderedPageBreak/>
        <w:t>Comments</w:t>
      </w:r>
    </w:p>
    <w:p w:rsidR="00730961" w:rsidP="00730961" w:rsidRDefault="00730961" w14:paraId="45CE9BD9" w14:textId="58BABD46">
      <w:r>
        <w:t xml:space="preserve">James Dickinson, </w:t>
      </w:r>
      <w:r w:rsidR="0000152B">
        <w:t xml:space="preserve">James Johnston, </w:t>
      </w:r>
      <w:r>
        <w:t>Andrew Merschel</w:t>
      </w:r>
      <w:r w:rsidR="00322759">
        <w:t>,</w:t>
      </w:r>
      <w:r>
        <w:t xml:space="preserve"> and Mike Simpson refined this model during the 2016 review period. Changes include: revised s</w:t>
      </w:r>
      <w:r w:rsidR="00322759">
        <w:t>-</w:t>
      </w:r>
      <w:r>
        <w:t>class age ranges, revised s</w:t>
      </w:r>
      <w:r w:rsidR="00322759">
        <w:t>-</w:t>
      </w:r>
      <w:r>
        <w:t>clas</w:t>
      </w:r>
      <w:r w:rsidR="0072562E">
        <w:t xml:space="preserve">s mapping rules, adjusted </w:t>
      </w:r>
      <w:r w:rsidR="00322759">
        <w:t xml:space="preserve">fire return intervals, </w:t>
      </w:r>
      <w:r w:rsidR="0072562E">
        <w:t xml:space="preserve">and </w:t>
      </w:r>
      <w:r>
        <w:t xml:space="preserve">minor additions to the description. </w:t>
      </w:r>
    </w:p>
    <w:p w:rsidR="001B7426" w:rsidP="00C77FB1" w:rsidRDefault="001B7426" w14:paraId="0C2A7B25" w14:textId="77777777"/>
    <w:p w:rsidR="00C77FB1" w:rsidP="00C77FB1" w:rsidRDefault="00C77FB1" w14:paraId="44D91073" w14:textId="6A209FE8">
      <w:r>
        <w:t xml:space="preserve">Dave Swanson </w:t>
      </w:r>
      <w:r w:rsidR="00785993">
        <w:t>(</w:t>
      </w:r>
      <w:r w:rsidRPr="00785993" w:rsidR="00785993">
        <w:t>dswanson@fs.fed.us</w:t>
      </w:r>
      <w:r w:rsidR="00785993">
        <w:t xml:space="preserve">) contributed to the development of </w:t>
      </w:r>
      <w:r w:rsidR="00730961">
        <w:t xml:space="preserve">the original LANDFIRE </w:t>
      </w:r>
      <w:r>
        <w:t xml:space="preserve">model. </w:t>
      </w:r>
    </w:p>
    <w:p w:rsidR="007E0EA9" w:rsidP="00C77FB1" w:rsidRDefault="007E0EA9" w14:paraId="14B7FF97" w14:textId="77777777"/>
    <w:p w:rsidR="00C77FB1" w:rsidP="00C77FB1" w:rsidRDefault="00C77FB1" w14:paraId="5658F799" w14:textId="77777777">
      <w:pPr>
        <w:pStyle w:val="ReportSection"/>
      </w:pPr>
      <w:r>
        <w:t>Succession Classes</w:t>
      </w:r>
    </w:p>
    <w:p w:rsidR="00C77FB1" w:rsidP="00C77FB1" w:rsidRDefault="00C77FB1" w14:paraId="2E1F9109"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77FB1" w:rsidP="00C77FB1" w:rsidRDefault="00C77FB1" w14:paraId="0C0BC1B1" w14:textId="77777777">
      <w:pPr>
        <w:pStyle w:val="InfoPara"/>
        <w:pBdr>
          <w:top w:val="single" w:color="auto" w:sz="4" w:space="1"/>
        </w:pBdr>
      </w:pPr>
      <w:r>
        <w:t>Class A</w:t>
      </w:r>
      <w:r>
        <w:tab/>
        <w:t>10</w:t>
      </w:r>
      <w:r w:rsidR="002A3B10">
        <w:tab/>
      </w:r>
      <w:r w:rsidR="002A3B10">
        <w:tab/>
      </w:r>
      <w:r w:rsidR="002A3B10">
        <w:tab/>
      </w:r>
      <w:r w:rsidR="002A3B10">
        <w:tab/>
      </w:r>
      <w:r w:rsidR="004F7795">
        <w:t>Early Development 1 - All Structures</w:t>
      </w:r>
    </w:p>
    <w:p w:rsidR="00C77FB1" w:rsidP="00C77FB1" w:rsidRDefault="00C77FB1" w14:paraId="0AB5EC46" w14:textId="77777777"/>
    <w:p w:rsidR="00C77FB1" w:rsidP="00C77FB1" w:rsidRDefault="00C77FB1" w14:paraId="0035F4ED" w14:textId="77777777">
      <w:pPr>
        <w:pStyle w:val="SClassInfoPara"/>
      </w:pPr>
      <w:r>
        <w:t>Indicator Species</w:t>
      </w:r>
    </w:p>
    <w:p w:rsidR="00C77FB1" w:rsidP="00C77FB1" w:rsidRDefault="00C77FB1" w14:paraId="324AB21C" w14:textId="77777777"/>
    <w:p w:rsidR="00C77FB1" w:rsidP="00C77FB1" w:rsidRDefault="00C77FB1" w14:paraId="769FB1BD" w14:textId="77777777">
      <w:pPr>
        <w:pStyle w:val="SClassInfoPara"/>
      </w:pPr>
      <w:r>
        <w:t>Description</w:t>
      </w:r>
    </w:p>
    <w:p w:rsidR="000F23E4" w:rsidP="000F23E4" w:rsidRDefault="00C77FB1" w14:paraId="72B2896C" w14:textId="777A6804">
      <w:r>
        <w:t xml:space="preserve">Open stand of ponderosa pine and other tree seedlings mixed with grasses and shrubs. Early seral dominant species include </w:t>
      </w:r>
      <w:r w:rsidRPr="00770467">
        <w:rPr>
          <w:i/>
        </w:rPr>
        <w:t>ceanothus</w:t>
      </w:r>
      <w:r>
        <w:t>, scouler willow, Bromus, some sedges and grasses. We use</w:t>
      </w:r>
      <w:r w:rsidR="00915E80">
        <w:t>d</w:t>
      </w:r>
      <w:r>
        <w:t xml:space="preserve"> Comp/Maintenance to hold a portion of this class back in an extended shrub-dominated stage. </w:t>
      </w:r>
      <w:r w:rsidR="000F23E4">
        <w:t xml:space="preserve">Typical structure for this class could include: herbs 0-1m tall, 0-50% cover; shrubs 0-1m tall, 0-50% cover; trees </w:t>
      </w:r>
      <w:r w:rsidR="00785993">
        <w:t>0-8m tall, 0-40% cover. Height-d</w:t>
      </w:r>
      <w:r w:rsidR="000F23E4">
        <w:t xml:space="preserve">iameter regressions built from </w:t>
      </w:r>
      <w:r w:rsidR="000075F0">
        <w:t xml:space="preserve">USFS Region 6 inventory data (CVS plots) </w:t>
      </w:r>
      <w:r w:rsidR="000F23E4">
        <w:t>indicate that trees transition into Class B or C at about 8m (22-26</w:t>
      </w:r>
      <w:r w:rsidR="00322759">
        <w:t>ft</w:t>
      </w:r>
      <w:r w:rsidR="000F23E4">
        <w:t>) tall.</w:t>
      </w:r>
    </w:p>
    <w:p w:rsidR="000F23E4" w:rsidP="00C77FB1" w:rsidRDefault="000F23E4" w14:paraId="7F6F7A44" w14:textId="77777777"/>
    <w:p w:rsidR="00C77FB1" w:rsidP="00C77FB1" w:rsidRDefault="00C77FB1" w14:paraId="302A188A" w14:textId="77777777"/>
    <w:p>
      <w:r>
        <w:rPr>
          <w:i/>
          <w:u w:val="single"/>
        </w:rPr>
        <w:t>Maximum Tree Size Class</w:t>
      </w:r>
      <w:br/>
      <w:r>
        <w:t>Sapling &gt;4.5ft; &lt;5" DBH</w:t>
      </w:r>
    </w:p>
    <w:p w:rsidR="00C77FB1" w:rsidP="00C77FB1" w:rsidRDefault="00C77FB1" w14:paraId="59FC25F8" w14:textId="77777777">
      <w:pPr>
        <w:pStyle w:val="InfoPara"/>
        <w:pBdr>
          <w:top w:val="single" w:color="auto" w:sz="4" w:space="1"/>
        </w:pBdr>
      </w:pPr>
      <w:r>
        <w:t>Class B</w:t>
      </w:r>
      <w:r>
        <w:tab/>
        <w:t>11</w:t>
      </w:r>
      <w:r w:rsidR="002A3B10">
        <w:tab/>
      </w:r>
      <w:r w:rsidR="002A3B10">
        <w:tab/>
      </w:r>
      <w:r w:rsidR="002A3B10">
        <w:tab/>
      </w:r>
      <w:r w:rsidR="002A3B10">
        <w:tab/>
      </w:r>
      <w:r w:rsidR="004F7795">
        <w:t>Mid Development 1 - Closed</w:t>
      </w:r>
    </w:p>
    <w:p w:rsidR="00C77FB1" w:rsidP="00C77FB1" w:rsidRDefault="00C77FB1" w14:paraId="3CAC220A" w14:textId="77777777"/>
    <w:p w:rsidR="00C77FB1" w:rsidP="00C77FB1" w:rsidRDefault="00C77FB1" w14:paraId="32A2BF76" w14:textId="77777777">
      <w:pPr>
        <w:pStyle w:val="SClassInfoPara"/>
      </w:pPr>
      <w:r>
        <w:t>Indicator Species</w:t>
      </w:r>
    </w:p>
    <w:p w:rsidR="00C77FB1" w:rsidP="00C77FB1" w:rsidRDefault="00C77FB1" w14:paraId="1A7EFF87" w14:textId="77777777"/>
    <w:p w:rsidR="00C77FB1" w:rsidP="00C77FB1" w:rsidRDefault="00C77FB1" w14:paraId="151DAFCB" w14:textId="77777777">
      <w:pPr>
        <w:pStyle w:val="SClassInfoPara"/>
      </w:pPr>
      <w:r>
        <w:t>Description</w:t>
      </w:r>
    </w:p>
    <w:p w:rsidR="000F23E4" w:rsidP="000F23E4" w:rsidRDefault="00C77FB1" w14:paraId="04235131" w14:textId="5B7FC1D7">
      <w:r>
        <w:t>Closed stands of 5</w:t>
      </w:r>
      <w:r w:rsidR="008C4EB8">
        <w:t>-20in</w:t>
      </w:r>
      <w:r>
        <w:t xml:space="preserve"> DBH early seral tree species. Forests in this type rarely exceed 80% canopy </w:t>
      </w:r>
      <w:r w:rsidR="005C45FD">
        <w:t>closure</w:t>
      </w:r>
      <w:r>
        <w:t xml:space="preserve"> even in closed, dense conditions.</w:t>
      </w:r>
      <w:r w:rsidR="00915E80">
        <w:t xml:space="preserve"> </w:t>
      </w:r>
      <w:r w:rsidR="000F23E4">
        <w:t xml:space="preserve">Typical structure for this class could include: trees 8-26m tall </w:t>
      </w:r>
      <w:r w:rsidR="00785993">
        <w:t>(local estimate based on height-</w:t>
      </w:r>
      <w:r w:rsidR="000F23E4">
        <w:t xml:space="preserve">diameter regressions). </w:t>
      </w:r>
    </w:p>
    <w:p w:rsidR="000F23E4" w:rsidP="000F23E4" w:rsidRDefault="000F23E4" w14:paraId="103BFA72" w14:textId="1D6909BA"/>
    <w:p w:rsidR="00C77FB1" w:rsidP="00C77FB1" w:rsidRDefault="00C77FB1" w14:paraId="70D51B20" w14:textId="77777777"/>
    <w:p>
      <w:r>
        <w:rPr>
          <w:i/>
          <w:u w:val="single"/>
        </w:rPr>
        <w:t>Maximum Tree Size Class</w:t>
      </w:r>
      <w:br/>
      <w:r>
        <w:t>Medium 9-21" DBH</w:t>
      </w:r>
    </w:p>
    <w:p w:rsidR="00C77FB1" w:rsidP="00C77FB1" w:rsidRDefault="00C77FB1" w14:paraId="3A7E8D1E" w14:textId="77777777">
      <w:pPr>
        <w:pStyle w:val="InfoPara"/>
        <w:pBdr>
          <w:top w:val="single" w:color="auto" w:sz="4" w:space="1"/>
        </w:pBdr>
      </w:pPr>
      <w:r>
        <w:t>Class C</w:t>
      </w:r>
      <w:r>
        <w:tab/>
        <w:t>39</w:t>
      </w:r>
      <w:r w:rsidR="002A3B10">
        <w:tab/>
      </w:r>
      <w:r w:rsidR="002A3B10">
        <w:tab/>
      </w:r>
      <w:r w:rsidR="002A3B10">
        <w:tab/>
      </w:r>
      <w:r w:rsidR="002A3B10">
        <w:tab/>
      </w:r>
      <w:r w:rsidR="004F7795">
        <w:t>Mid Development 1 - Open</w:t>
      </w:r>
    </w:p>
    <w:p w:rsidR="00C77FB1" w:rsidP="00C77FB1" w:rsidRDefault="00C77FB1" w14:paraId="244B0AAF" w14:textId="77777777"/>
    <w:p w:rsidR="00C77FB1" w:rsidP="00C77FB1" w:rsidRDefault="00C77FB1" w14:paraId="6DE5AFDE" w14:textId="77777777">
      <w:pPr>
        <w:pStyle w:val="SClassInfoPara"/>
      </w:pPr>
      <w:r>
        <w:t>Indicator Species</w:t>
      </w:r>
    </w:p>
    <w:p w:rsidR="00C77FB1" w:rsidP="00C77FB1" w:rsidRDefault="00C77FB1" w14:paraId="71D07745" w14:textId="77777777"/>
    <w:p w:rsidR="00C77FB1" w:rsidP="00C77FB1" w:rsidRDefault="00C77FB1" w14:paraId="657C8827" w14:textId="77777777">
      <w:pPr>
        <w:pStyle w:val="SClassInfoPara"/>
      </w:pPr>
      <w:r>
        <w:t>Description</w:t>
      </w:r>
    </w:p>
    <w:p w:rsidR="000F23E4" w:rsidP="000F23E4" w:rsidRDefault="00C77FB1" w14:paraId="1C41B23A" w14:textId="3AD2D098">
      <w:r>
        <w:t>Open stands of 5</w:t>
      </w:r>
      <w:r w:rsidR="008C4EB8">
        <w:t>-20in</w:t>
      </w:r>
      <w:r>
        <w:t xml:space="preserve"> DBH early seral tree species. Dominant understory plants include elk sedge, pinegrass, common snowberry, rose, mountain mahogany (wetter), heartleaf arnica</w:t>
      </w:r>
      <w:r w:rsidR="00322759">
        <w:t>,</w:t>
      </w:r>
      <w:r w:rsidR="008C4EB8">
        <w:t xml:space="preserve"> and</w:t>
      </w:r>
      <w:r>
        <w:t xml:space="preserve"> lupines. This class has low </w:t>
      </w:r>
      <w:r w:rsidR="008C4EB8">
        <w:t>probability</w:t>
      </w:r>
      <w:r>
        <w:t xml:space="preserve"> of replacement fire due to discontinuous </w:t>
      </w:r>
      <w:r w:rsidR="008C4EB8">
        <w:t>fuel</w:t>
      </w:r>
      <w:r>
        <w:t xml:space="preserve"> in these open stands. </w:t>
      </w:r>
      <w:r w:rsidR="000F23E4">
        <w:t xml:space="preserve">Typical structure for this class could include: trees 8-26m tall </w:t>
      </w:r>
      <w:r w:rsidR="00785993">
        <w:t>(local estimate based on height-</w:t>
      </w:r>
      <w:r w:rsidR="000F23E4">
        <w:t xml:space="preserve">diameter regressions). </w:t>
      </w:r>
    </w:p>
    <w:p w:rsidR="000F23E4" w:rsidP="000F23E4" w:rsidRDefault="000F23E4" w14:paraId="5288AC39" w14:textId="7827BFEF"/>
    <w:p w:rsidR="00C77FB1" w:rsidP="00C77FB1" w:rsidRDefault="00C77FB1" w14:paraId="4FF97ECF" w14:textId="77777777"/>
    <w:p>
      <w:r>
        <w:rPr>
          <w:i/>
          <w:u w:val="single"/>
        </w:rPr>
        <w:t>Maximum Tree Size Class</w:t>
      </w:r>
      <w:br/>
      <w:r>
        <w:t>Medium 9-21" DBH</w:t>
      </w:r>
    </w:p>
    <w:p w:rsidR="00C77FB1" w:rsidP="00C77FB1" w:rsidRDefault="00C77FB1" w14:paraId="3182B393" w14:textId="77777777">
      <w:pPr>
        <w:pStyle w:val="InfoPara"/>
        <w:pBdr>
          <w:top w:val="single" w:color="auto" w:sz="4" w:space="1"/>
        </w:pBdr>
      </w:pPr>
      <w:r>
        <w:t>Class D</w:t>
      </w:r>
      <w:r>
        <w:tab/>
        <w:t>32</w:t>
      </w:r>
      <w:r w:rsidR="002A3B10">
        <w:tab/>
      </w:r>
      <w:r w:rsidR="002A3B10">
        <w:tab/>
      </w:r>
      <w:r w:rsidR="002A3B10">
        <w:tab/>
      </w:r>
      <w:r w:rsidR="002A3B10">
        <w:tab/>
      </w:r>
      <w:r w:rsidR="004F7795">
        <w:t>Late Development 1 - Open</w:t>
      </w:r>
    </w:p>
    <w:p w:rsidR="00C77FB1" w:rsidP="00C77FB1" w:rsidRDefault="00C77FB1" w14:paraId="26E53464" w14:textId="77777777"/>
    <w:p w:rsidR="00C77FB1" w:rsidP="00C77FB1" w:rsidRDefault="00C77FB1" w14:paraId="4217AFAD" w14:textId="77777777">
      <w:pPr>
        <w:pStyle w:val="SClassInfoPara"/>
      </w:pPr>
      <w:r>
        <w:t>Indicator Species</w:t>
      </w:r>
    </w:p>
    <w:p w:rsidR="00C77FB1" w:rsidP="00C77FB1" w:rsidRDefault="00C77FB1" w14:paraId="76CFBB4E" w14:textId="77777777"/>
    <w:p w:rsidR="00C77FB1" w:rsidP="00C77FB1" w:rsidRDefault="00C77FB1" w14:paraId="1A519414" w14:textId="77777777">
      <w:pPr>
        <w:pStyle w:val="SClassInfoPara"/>
      </w:pPr>
      <w:r>
        <w:t>Description</w:t>
      </w:r>
    </w:p>
    <w:p w:rsidR="000F23E4" w:rsidP="000F23E4" w:rsidRDefault="00C77FB1" w14:paraId="374F4296" w14:textId="2DF55A64">
      <w:r>
        <w:t>Open stands of 20</w:t>
      </w:r>
      <w:r w:rsidR="005C45FD">
        <w:t>+"</w:t>
      </w:r>
      <w:r>
        <w:t xml:space="preserve"> DBH early seral tree species.</w:t>
      </w:r>
      <w:r w:rsidR="005C45FD">
        <w:t xml:space="preserve"> </w:t>
      </w:r>
      <w:r>
        <w:t xml:space="preserve">Dominant understory plants include elk sedge, pinegrass, common snowberry, rose, mountain mahogany (wetter), heartleaf arnica, </w:t>
      </w:r>
      <w:r w:rsidR="00322759">
        <w:t xml:space="preserve">and </w:t>
      </w:r>
      <w:r>
        <w:t>lupines.</w:t>
      </w:r>
      <w:r w:rsidR="00942C83">
        <w:t xml:space="preserve"> </w:t>
      </w:r>
      <w:r w:rsidR="000F23E4">
        <w:t xml:space="preserve">Typical structure for this class could include: trees 26-55m tall </w:t>
      </w:r>
      <w:r w:rsidR="00785993">
        <w:t>(local estimate based on height-</w:t>
      </w:r>
      <w:r w:rsidR="000F23E4">
        <w:lastRenderedPageBreak/>
        <w:t>diameter regressions). Tree height greater than 55m likely indicates the mesic mixed</w:t>
      </w:r>
      <w:r w:rsidR="004C0E1B">
        <w:t>-</w:t>
      </w:r>
      <w:r w:rsidR="000F23E4">
        <w:t>conifer forest.</w:t>
      </w:r>
    </w:p>
    <w:p w:rsidR="00C77FB1" w:rsidP="00C77FB1" w:rsidRDefault="00C77FB1" w14:paraId="149468F5" w14:textId="77777777"/>
    <w:p>
      <w:r>
        <w:rPr>
          <w:i/>
          <w:u w:val="single"/>
        </w:rPr>
        <w:t>Maximum Tree Size Class</w:t>
      </w:r>
      <w:br/>
      <w:r>
        <w:t>Very Large &gt;33" DBH</w:t>
      </w:r>
    </w:p>
    <w:p w:rsidR="00C77FB1" w:rsidP="00C77FB1" w:rsidRDefault="00C77FB1" w14:paraId="1C8B3A46" w14:textId="77777777">
      <w:pPr>
        <w:pStyle w:val="InfoPara"/>
        <w:pBdr>
          <w:top w:val="single" w:color="auto" w:sz="4" w:space="1"/>
        </w:pBdr>
      </w:pPr>
      <w:r>
        <w:t>Class E</w:t>
      </w:r>
      <w:r>
        <w:tab/>
        <w:t>8</w:t>
      </w:r>
      <w:r w:rsidR="002A3B10">
        <w:tab/>
      </w:r>
      <w:r w:rsidR="002A3B10">
        <w:tab/>
      </w:r>
      <w:r w:rsidR="002A3B10">
        <w:tab/>
      </w:r>
      <w:r w:rsidR="002A3B10">
        <w:tab/>
      </w:r>
      <w:r w:rsidR="004F7795">
        <w:t>Late Development 1 - Closed</w:t>
      </w:r>
    </w:p>
    <w:p w:rsidR="00C77FB1" w:rsidP="00C77FB1" w:rsidRDefault="00C77FB1" w14:paraId="4CC3F652" w14:textId="77777777"/>
    <w:p w:rsidR="00C77FB1" w:rsidP="00C77FB1" w:rsidRDefault="00C77FB1" w14:paraId="14CD8694" w14:textId="77777777">
      <w:pPr>
        <w:pStyle w:val="SClassInfoPara"/>
      </w:pPr>
      <w:r>
        <w:t>Indicator Species</w:t>
      </w:r>
    </w:p>
    <w:p w:rsidR="00C77FB1" w:rsidP="00C77FB1" w:rsidRDefault="00C77FB1" w14:paraId="46F589D2" w14:textId="77777777"/>
    <w:p w:rsidR="00C77FB1" w:rsidP="00C77FB1" w:rsidRDefault="00C77FB1" w14:paraId="54B51B8C" w14:textId="77777777">
      <w:pPr>
        <w:pStyle w:val="SClassInfoPara"/>
      </w:pPr>
      <w:r>
        <w:t>Description</w:t>
      </w:r>
    </w:p>
    <w:p w:rsidR="000F23E4" w:rsidP="000F23E4" w:rsidRDefault="00C77FB1" w14:paraId="785084A1" w14:textId="7046E220">
      <w:r>
        <w:t>Closed stands of 20</w:t>
      </w:r>
      <w:r w:rsidR="005C45FD">
        <w:t>+"</w:t>
      </w:r>
      <w:r>
        <w:t xml:space="preserve"> DBH early seral tree species.</w:t>
      </w:r>
      <w:r w:rsidR="005C45FD">
        <w:t xml:space="preserve"> </w:t>
      </w:r>
      <w:r>
        <w:t xml:space="preserve">Forests in this </w:t>
      </w:r>
      <w:r w:rsidR="000F23E4">
        <w:t xml:space="preserve">BpS </w:t>
      </w:r>
      <w:r>
        <w:t xml:space="preserve">rarely exceed 80% canopy </w:t>
      </w:r>
      <w:r w:rsidR="00DB25D7">
        <w:t>closure</w:t>
      </w:r>
      <w:r>
        <w:t xml:space="preserve"> even in closed, dense conditions. This class has relatively high </w:t>
      </w:r>
      <w:r w:rsidR="00DB25D7">
        <w:t>probability</w:t>
      </w:r>
      <w:r>
        <w:t xml:space="preserve"> </w:t>
      </w:r>
      <w:r w:rsidR="008C4EB8">
        <w:t>of</w:t>
      </w:r>
      <w:r>
        <w:t xml:space="preserve"> replacement fires, due to the dense understory</w:t>
      </w:r>
      <w:r w:rsidR="00915E80">
        <w:t>.</w:t>
      </w:r>
      <w:r w:rsidR="00942C83">
        <w:t xml:space="preserve"> </w:t>
      </w:r>
      <w:r w:rsidR="000F23E4">
        <w:t>Typical structure for this class could include: trees 26-55m tall (local estimate based o</w:t>
      </w:r>
      <w:r w:rsidR="00785993">
        <w:t>n height-</w:t>
      </w:r>
      <w:r w:rsidR="00915E80">
        <w:t>diameter regressions)</w:t>
      </w:r>
      <w:r w:rsidR="000F23E4">
        <w:t xml:space="preserve">. Tree height </w:t>
      </w:r>
      <w:r w:rsidR="004C0E1B">
        <w:t>&gt;</w:t>
      </w:r>
      <w:r w:rsidR="000F23E4">
        <w:t>55m likely indicates the mesic mixed</w:t>
      </w:r>
      <w:r w:rsidR="004C0E1B">
        <w:t>-</w:t>
      </w:r>
      <w:r w:rsidR="000F23E4">
        <w:t>conifer forest.</w:t>
      </w:r>
    </w:p>
    <w:p w:rsidR="000F23E4" w:rsidP="00C77FB1" w:rsidRDefault="000F23E4" w14:paraId="3CB14929" w14:textId="77777777"/>
    <w:p>
      <w:r>
        <w:rPr>
          <w:i/>
          <w:u w:val="single"/>
        </w:rPr>
        <w:t>Maximum Tree Size Class</w:t>
      </w:r>
      <w:br/>
      <w:r>
        <w:t>Very Large &gt;33"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C77FB1" w:rsidP="00C77FB1" w:rsidRDefault="00C77FB1" w14:paraId="382C1A69" w14:textId="1471C233">
      <w:r>
        <w:t>Crowe, E</w:t>
      </w:r>
      <w:r w:rsidR="008C4EB8">
        <w:t>.</w:t>
      </w:r>
      <w:r>
        <w:t xml:space="preserve"> and R. Clausnitzer. 1997. Mid-montane wetland plant associations of the Malheur, Umatilla and Wallowa-Whitman National Forests. R6-NR-ECOL-TP-22-97. Portland, OR: USDA Forest Service, Pacific Northwest Region. 299 pp.</w:t>
      </w:r>
    </w:p>
    <w:p w:rsidR="00C77FB1" w:rsidP="00C77FB1" w:rsidRDefault="00C77FB1" w14:paraId="0EFE060A" w14:textId="77777777"/>
    <w:p w:rsidR="000F23E4" w:rsidP="000F23E4" w:rsidRDefault="000F23E4" w14:paraId="0B74E244" w14:textId="77777777">
      <w:r>
        <w:t>Heyerdahl, E.K. and J.K. Agee. 1996. Historical fire regimes of four sites in the Blue Mountains, Oregon and Washington. Final Report, University of Washington, Seattle, WA. 173 pp.</w:t>
      </w:r>
    </w:p>
    <w:p w:rsidR="000F23E4" w:rsidP="000F23E4" w:rsidRDefault="000F23E4" w14:paraId="1E18F6FD" w14:textId="77777777"/>
    <w:p w:rsidR="000F23E4" w:rsidP="000F23E4" w:rsidRDefault="000F23E4" w14:paraId="3EC808CC" w14:textId="5577E3AB">
      <w:r>
        <w:t>Heyerdahl, E.K.</w:t>
      </w:r>
      <w:r w:rsidR="00942C83">
        <w:t xml:space="preserve">, D.A. Faulk, and R.A. Lochman. </w:t>
      </w:r>
      <w:r>
        <w:t>2012. Fire and Forest Histories from Tree Rings in Central Oregon. Draft General Technical Report. 68 pp.</w:t>
      </w:r>
    </w:p>
    <w:p w:rsidR="000F23E4" w:rsidP="000F23E4" w:rsidRDefault="000F23E4" w14:paraId="08BD32AD" w14:textId="29B17557">
      <w:r>
        <w:t>Hopkins, W.E. 1979a. Plant associations of the Fremont National Forest. R6 Ecol 79-004. Portland, OR: USDA Forest Serv</w:t>
      </w:r>
      <w:r w:rsidR="00942C83">
        <w:t xml:space="preserve">ice, Pacific Northwest Region, </w:t>
      </w:r>
      <w:r>
        <w:t>106 pp. + illustrations.</w:t>
      </w:r>
    </w:p>
    <w:p w:rsidR="000F23E4" w:rsidP="000F23E4" w:rsidRDefault="000F23E4" w14:paraId="5D4DD869" w14:textId="77777777"/>
    <w:p w:rsidR="000F23E4" w:rsidP="000F23E4" w:rsidRDefault="000F23E4" w14:paraId="0E740B84" w14:textId="77777777">
      <w:r>
        <w:t>Hopkins, W.E. 1979b. Plant associations of the south Chiloquin and Klamath Ranger Districts, Winema National Forest. R6 Ecol 79-005. Portland, OR: USDA Forest Service, Pacific Northwest Region. 96 pp. + illustrations.</w:t>
      </w:r>
    </w:p>
    <w:p w:rsidR="000F23E4" w:rsidP="00C77FB1" w:rsidRDefault="000F23E4" w14:paraId="24526A1A" w14:textId="77777777"/>
    <w:p w:rsidR="00C77FB1" w:rsidP="00C77FB1" w:rsidRDefault="00C77FB1" w14:paraId="26541E41" w14:textId="6B33E016">
      <w:r>
        <w:t>Johnson, C.G</w:t>
      </w:r>
      <w:r w:rsidR="008C4EB8">
        <w:t>.</w:t>
      </w:r>
      <w:r>
        <w:t xml:space="preserve"> and </w:t>
      </w:r>
      <w:r w:rsidR="005C45FD">
        <w:t xml:space="preserve">R.R. </w:t>
      </w:r>
      <w:r>
        <w:t xml:space="preserve">Clausnitzer. 1992. Plant associations of the Blue and Ochoco Mountains. P6-ERW-TP-036-92. Portland, OR: USDA Forest Service, Pacific Northwest </w:t>
      </w:r>
      <w:r w:rsidR="008C4EB8">
        <w:t>Region</w:t>
      </w:r>
      <w:r>
        <w:t>. 164 pp</w:t>
      </w:r>
      <w:r w:rsidR="008C4EB8">
        <w:t>.</w:t>
      </w:r>
      <w:r>
        <w:t xml:space="preserve"> + appendices.</w:t>
      </w:r>
    </w:p>
    <w:p w:rsidR="00C77FB1" w:rsidP="00C77FB1" w:rsidRDefault="00C77FB1" w14:paraId="041957D8" w14:textId="77777777"/>
    <w:p w:rsidR="00C77FB1" w:rsidP="00C77FB1" w:rsidRDefault="00C77FB1" w14:paraId="5B4B9DBC" w14:textId="4028A9B9">
      <w:r>
        <w:lastRenderedPageBreak/>
        <w:t>Johnson, C.G</w:t>
      </w:r>
      <w:r w:rsidR="008C4EB8">
        <w:t>.</w:t>
      </w:r>
      <w:r>
        <w:t xml:space="preserve"> and S.A. Simon. 1986. Plant associations of the Wallowa-Snake province. R6-ECOL-TP-255b-86. Portland, OR: USDA Forest Service, Pacific Northwest </w:t>
      </w:r>
      <w:r w:rsidR="008C4EB8">
        <w:t>Region</w:t>
      </w:r>
      <w:r>
        <w:t>. 272 pp</w:t>
      </w:r>
      <w:r w:rsidR="008C4EB8">
        <w:t>.</w:t>
      </w:r>
      <w:r>
        <w:t xml:space="preserve"> + appendices.</w:t>
      </w:r>
    </w:p>
    <w:p w:rsidR="00C77FB1" w:rsidP="00C77FB1" w:rsidRDefault="00C77FB1" w14:paraId="0AD1BB0A" w14:textId="16078389"/>
    <w:p w:rsidR="0000152B" w:rsidP="0000152B" w:rsidRDefault="0000152B" w14:paraId="79E6684A" w14:textId="77777777">
      <w:r>
        <w:t xml:space="preserve">Johnston, J. D., J. D. Bailey, C. J. Dunn. </w:t>
      </w:r>
      <w:r w:rsidRPr="001D6106">
        <w:t>2016.</w:t>
      </w:r>
      <w:r>
        <w:t xml:space="preserve"> Influence of Fire Disturbance and Biophysical Heterogeneity on Pre-Settlement Ponderosa Pine and Mixed Conifer Forests. Ecosphere </w:t>
      </w:r>
      <w:r w:rsidRPr="001D6106">
        <w:rPr>
          <w:rStyle w:val="vol"/>
          <w:iCs/>
          <w:lang w:val="en"/>
        </w:rPr>
        <w:t>7</w:t>
      </w:r>
      <w:r w:rsidRPr="0026239D">
        <w:rPr>
          <w:rStyle w:val="HTMLCite"/>
          <w:lang w:val="en"/>
        </w:rPr>
        <w:t>(</w:t>
      </w:r>
      <w:r w:rsidRPr="001D6106">
        <w:rPr>
          <w:rStyle w:val="citedissue"/>
          <w:iCs/>
          <w:lang w:val="en"/>
        </w:rPr>
        <w:t>11</w:t>
      </w:r>
      <w:r w:rsidRPr="001D6106">
        <w:rPr>
          <w:rStyle w:val="HTMLCite"/>
          <w:i w:val="0"/>
          <w:lang w:val="en"/>
        </w:rPr>
        <w:t>):e01581</w:t>
      </w:r>
      <w:r w:rsidRPr="0026239D">
        <w:rPr>
          <w:rStyle w:val="HTMLCite"/>
          <w:lang w:val="en"/>
        </w:rPr>
        <w:t xml:space="preserve">. </w:t>
      </w:r>
      <w:r>
        <w:t>10.1002/ecs2.1581</w:t>
      </w:r>
    </w:p>
    <w:p w:rsidR="0000152B" w:rsidP="00C77FB1" w:rsidRDefault="0000152B" w14:paraId="394DD4B8" w14:textId="77777777"/>
    <w:p w:rsidR="00C77FB1" w:rsidP="00C77FB1" w:rsidRDefault="00C77FB1" w14:paraId="2B012C86" w14:textId="374C9CDB">
      <w:r>
        <w:t xml:space="preserve">Mauroka, K.R. 1994. Fire history of Pseudotsuga menziesii and Abies grandis stands in the Blue Mountains of Oregon and Washington. </w:t>
      </w:r>
      <w:r w:rsidR="005C45FD">
        <w:t>M.S. Thesis,</w:t>
      </w:r>
      <w:r>
        <w:t xml:space="preserve"> University of Washington</w:t>
      </w:r>
      <w:r w:rsidR="005C45FD">
        <w:t>, Seattle, WA.</w:t>
      </w:r>
      <w:r>
        <w:t xml:space="preserve"> 73 pp.</w:t>
      </w:r>
    </w:p>
    <w:p w:rsidR="00C77FB1" w:rsidP="00C77FB1" w:rsidRDefault="00C77FB1" w14:paraId="6715EBDE" w14:textId="651C2C34"/>
    <w:p w:rsidR="000073B4" w:rsidP="00C77FB1" w:rsidRDefault="000073B4" w14:paraId="04D8BAF5" w14:textId="2FB51D8B">
      <w:r>
        <w:t xml:space="preserve">Merschel, A. 2010. Stand Structure of Old Growth Dry Mixed Conifer Forests in the Deschutes and Ochoco National Forests. M.S. Thesis. Oregon State University, Corvallis, OR. </w:t>
      </w:r>
    </w:p>
    <w:p w:rsidR="000073B4" w:rsidP="00C77FB1" w:rsidRDefault="000073B4" w14:paraId="3EB1AD51" w14:textId="4152D4C4"/>
    <w:p w:rsidR="000073B4" w:rsidP="00C77FB1" w:rsidRDefault="000073B4" w14:paraId="21B942F7" w14:textId="19BFEDC0">
      <w:r>
        <w:t xml:space="preserve">Merschel, A., T.A. Spies and E.K. Heyerdahl. 2014. Mixed-conifer forests of Central Oregon: Effects of logging and fire exclusion vary with environment. Ecological Applications 24(7): 1670-1688. </w:t>
      </w:r>
    </w:p>
    <w:p w:rsidR="000073B4" w:rsidP="00C77FB1" w:rsidRDefault="000073B4" w14:paraId="7FE06FF6" w14:textId="77777777"/>
    <w:p w:rsidR="00C77FB1" w:rsidP="00C77FB1" w:rsidRDefault="00C77FB1" w14:paraId="4F067FA9" w14:textId="77777777">
      <w:r>
        <w:t>NatureServe. 2007. International Ecological Classification Standard: Terrestrial Ecological Classifications. NatureServe Central Databases. Arlington, VA. Data current as of 10 February 2007.</w:t>
      </w:r>
    </w:p>
    <w:p w:rsidR="00C77FB1" w:rsidP="00C77FB1" w:rsidRDefault="00C77FB1" w14:paraId="475C5255" w14:textId="77777777"/>
    <w:p w:rsidR="00DF4EC4" w:rsidP="00C77FB1" w:rsidRDefault="00DF4EC4" w14:paraId="2D57DCA3" w14:textId="18C291D5">
      <w:r>
        <w:t>Simon, Steven A. 1991. Fire History in the Jefferson Wilderness Area east of the Cascade Crest. Final Report to Deschutes National Forest Fire Staff.</w:t>
      </w:r>
    </w:p>
    <w:p w:rsidR="00DF4EC4" w:rsidP="00C77FB1" w:rsidRDefault="00DF4EC4" w14:paraId="1EB82079" w14:textId="77777777"/>
    <w:p w:rsidR="00002D8D" w:rsidP="00C77FB1" w:rsidRDefault="00002D8D" w14:paraId="3E1A10CC" w14:textId="7A380918">
      <w:r>
        <w:t>Simpson, M,L, 2007. Forested Plant Associations of the East Cascades. USDA Forest Service R6-NR-ECOL-TP-03-2007. Pacific Northwest Region, Portland, Oregon. 602 pp.</w:t>
      </w:r>
    </w:p>
    <w:p w:rsidR="00002D8D" w:rsidP="00C77FB1" w:rsidRDefault="00002D8D" w14:paraId="09034578" w14:textId="77777777"/>
    <w:p w:rsidR="00C77FB1" w:rsidP="00C77FB1" w:rsidRDefault="00C77FB1" w14:paraId="3BCF5BD9" w14:textId="7EEF004E">
      <w:r>
        <w:t xml:space="preserve">Volland, L.A. 1988. Plant communities of the central Oregon pumice zone. R-6 Area Guide 4-2. Portland, OR: USDA Forest Service, Pacific Northwest </w:t>
      </w:r>
      <w:r w:rsidR="008C4EB8">
        <w:t>Region.</w:t>
      </w:r>
      <w:r w:rsidR="005C45FD">
        <w:t xml:space="preserve"> </w:t>
      </w:r>
      <w:r>
        <w:t>113 pp</w:t>
      </w:r>
      <w:r w:rsidR="008C4EB8">
        <w:t>.</w:t>
      </w:r>
      <w:r>
        <w:t xml:space="preserve"> + appendices.</w:t>
      </w:r>
    </w:p>
    <w:p w:rsidRPr="00A43E41" w:rsidR="004D5F12" w:rsidP="00C77FB1" w:rsidRDefault="004D5F12" w14:paraId="1D036CED" w14:textId="77777777"/>
    <w:sectPr w:rsidRPr="00A43E41" w:rsidR="004D5F12" w:rsidSect="00FE41CA">
      <w:headerReference w:type="default" r:id="rId8"/>
      <w:footerReference w:type="default" r:id="rId9"/>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D8CFF5" w14:textId="77777777" w:rsidR="00A45A43" w:rsidRDefault="00A45A43">
      <w:r>
        <w:separator/>
      </w:r>
    </w:p>
  </w:endnote>
  <w:endnote w:type="continuationSeparator" w:id="0">
    <w:p w14:paraId="1EF0EAFC" w14:textId="77777777" w:rsidR="00A45A43" w:rsidRDefault="00A45A43">
      <w:r>
        <w:continuationSeparator/>
      </w:r>
    </w:p>
  </w:endnote>
  <w:endnote w:type="continuationNotice" w:id="1">
    <w:p w14:paraId="377DF249" w14:textId="77777777" w:rsidR="00A45A43" w:rsidRDefault="00A45A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78A26F" w14:textId="77777777" w:rsidR="00511215" w:rsidRDefault="00511215" w:rsidP="00C77FB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2AA523" w14:textId="77777777" w:rsidR="00A45A43" w:rsidRDefault="00A45A43">
      <w:r>
        <w:separator/>
      </w:r>
    </w:p>
  </w:footnote>
  <w:footnote w:type="continuationSeparator" w:id="0">
    <w:p w14:paraId="7638F04E" w14:textId="77777777" w:rsidR="00A45A43" w:rsidRDefault="00A45A43">
      <w:r>
        <w:continuationSeparator/>
      </w:r>
    </w:p>
  </w:footnote>
  <w:footnote w:type="continuationNotice" w:id="1">
    <w:p w14:paraId="06971D0F" w14:textId="77777777" w:rsidR="00A45A43" w:rsidRDefault="00A45A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118205" w14:textId="77777777" w:rsidR="00511215" w:rsidRDefault="00511215" w:rsidP="00C77FB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550892"/>
    <w:rPr>
      <w:rFonts w:ascii="Tahoma" w:hAnsi="Tahoma" w:cs="Tahoma"/>
      <w:sz w:val="16"/>
      <w:szCs w:val="16"/>
    </w:rPr>
  </w:style>
  <w:style w:type="character" w:customStyle="1" w:styleId="BalloonTextChar">
    <w:name w:val="Balloon Text Char"/>
    <w:basedOn w:val="DefaultParagraphFont"/>
    <w:link w:val="BalloonText"/>
    <w:uiPriority w:val="99"/>
    <w:semiHidden/>
    <w:rsid w:val="00550892"/>
    <w:rPr>
      <w:rFonts w:ascii="Tahoma" w:hAnsi="Tahoma" w:cs="Tahoma"/>
      <w:sz w:val="16"/>
      <w:szCs w:val="16"/>
    </w:rPr>
  </w:style>
  <w:style w:type="paragraph" w:styleId="ListParagraph">
    <w:name w:val="List Paragraph"/>
    <w:basedOn w:val="Normal"/>
    <w:uiPriority w:val="34"/>
    <w:qFormat/>
    <w:rsid w:val="007E0EA9"/>
    <w:pPr>
      <w:ind w:left="720"/>
    </w:pPr>
    <w:rPr>
      <w:rFonts w:ascii="Calibri" w:eastAsiaTheme="minorHAnsi" w:hAnsi="Calibri"/>
      <w:sz w:val="22"/>
      <w:szCs w:val="22"/>
    </w:rPr>
  </w:style>
  <w:style w:type="character" w:styleId="Hyperlink">
    <w:name w:val="Hyperlink"/>
    <w:basedOn w:val="DefaultParagraphFont"/>
    <w:rsid w:val="007E0EA9"/>
    <w:rPr>
      <w:color w:val="0000FF" w:themeColor="hyperlink"/>
      <w:u w:val="single"/>
    </w:rPr>
  </w:style>
  <w:style w:type="character" w:styleId="CommentReference">
    <w:name w:val="annotation reference"/>
    <w:basedOn w:val="DefaultParagraphFont"/>
    <w:uiPriority w:val="99"/>
    <w:semiHidden/>
    <w:unhideWhenUsed/>
    <w:rsid w:val="00E15AAF"/>
    <w:rPr>
      <w:sz w:val="16"/>
      <w:szCs w:val="16"/>
    </w:rPr>
  </w:style>
  <w:style w:type="paragraph" w:styleId="CommentText">
    <w:name w:val="annotation text"/>
    <w:basedOn w:val="Normal"/>
    <w:link w:val="CommentTextChar"/>
    <w:uiPriority w:val="99"/>
    <w:semiHidden/>
    <w:unhideWhenUsed/>
    <w:rsid w:val="00E15AAF"/>
    <w:rPr>
      <w:sz w:val="20"/>
      <w:szCs w:val="20"/>
    </w:rPr>
  </w:style>
  <w:style w:type="character" w:customStyle="1" w:styleId="CommentTextChar">
    <w:name w:val="Comment Text Char"/>
    <w:basedOn w:val="DefaultParagraphFont"/>
    <w:link w:val="CommentText"/>
    <w:uiPriority w:val="99"/>
    <w:semiHidden/>
    <w:rsid w:val="00E15AAF"/>
  </w:style>
  <w:style w:type="paragraph" w:styleId="CommentSubject">
    <w:name w:val="annotation subject"/>
    <w:basedOn w:val="CommentText"/>
    <w:next w:val="CommentText"/>
    <w:link w:val="CommentSubjectChar"/>
    <w:uiPriority w:val="99"/>
    <w:semiHidden/>
    <w:unhideWhenUsed/>
    <w:rsid w:val="00E15AAF"/>
    <w:rPr>
      <w:b/>
      <w:bCs/>
    </w:rPr>
  </w:style>
  <w:style w:type="character" w:customStyle="1" w:styleId="CommentSubjectChar">
    <w:name w:val="Comment Subject Char"/>
    <w:basedOn w:val="CommentTextChar"/>
    <w:link w:val="CommentSubject"/>
    <w:uiPriority w:val="99"/>
    <w:semiHidden/>
    <w:rsid w:val="00E15AAF"/>
    <w:rPr>
      <w:b/>
      <w:bCs/>
    </w:rPr>
  </w:style>
  <w:style w:type="character" w:styleId="Mention">
    <w:name w:val="Mention"/>
    <w:basedOn w:val="DefaultParagraphFont"/>
    <w:uiPriority w:val="99"/>
    <w:semiHidden/>
    <w:unhideWhenUsed/>
    <w:rsid w:val="00785993"/>
    <w:rPr>
      <w:color w:val="2B579A"/>
      <w:shd w:val="clear" w:color="auto" w:fill="E6E6E6"/>
    </w:rPr>
  </w:style>
  <w:style w:type="character" w:styleId="HTMLCite">
    <w:name w:val="HTML Cite"/>
    <w:basedOn w:val="DefaultParagraphFont"/>
    <w:uiPriority w:val="99"/>
    <w:semiHidden/>
    <w:unhideWhenUsed/>
    <w:rsid w:val="0000152B"/>
    <w:rPr>
      <w:i/>
      <w:iCs/>
    </w:rPr>
  </w:style>
  <w:style w:type="character" w:customStyle="1" w:styleId="vol">
    <w:name w:val="vol"/>
    <w:basedOn w:val="DefaultParagraphFont"/>
    <w:rsid w:val="0000152B"/>
  </w:style>
  <w:style w:type="character" w:customStyle="1" w:styleId="citedissue">
    <w:name w:val="citedissue"/>
    <w:basedOn w:val="DefaultParagraphFont"/>
    <w:rsid w:val="00001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49822">
      <w:bodyDiv w:val="1"/>
      <w:marLeft w:val="0"/>
      <w:marRight w:val="0"/>
      <w:marTop w:val="0"/>
      <w:marBottom w:val="0"/>
      <w:divBdr>
        <w:top w:val="none" w:sz="0" w:space="0" w:color="auto"/>
        <w:left w:val="none" w:sz="0" w:space="0" w:color="auto"/>
        <w:bottom w:val="none" w:sz="0" w:space="0" w:color="auto"/>
        <w:right w:val="none" w:sz="0" w:space="0" w:color="auto"/>
      </w:divBdr>
    </w:div>
    <w:div w:id="341713121">
      <w:bodyDiv w:val="1"/>
      <w:marLeft w:val="0"/>
      <w:marRight w:val="0"/>
      <w:marTop w:val="0"/>
      <w:marBottom w:val="0"/>
      <w:divBdr>
        <w:top w:val="none" w:sz="0" w:space="0" w:color="auto"/>
        <w:left w:val="none" w:sz="0" w:space="0" w:color="auto"/>
        <w:bottom w:val="none" w:sz="0" w:space="0" w:color="auto"/>
        <w:right w:val="none" w:sz="0" w:space="0" w:color="auto"/>
      </w:divBdr>
    </w:div>
    <w:div w:id="562377940">
      <w:bodyDiv w:val="1"/>
      <w:marLeft w:val="0"/>
      <w:marRight w:val="0"/>
      <w:marTop w:val="0"/>
      <w:marBottom w:val="0"/>
      <w:divBdr>
        <w:top w:val="none" w:sz="0" w:space="0" w:color="auto"/>
        <w:left w:val="none" w:sz="0" w:space="0" w:color="auto"/>
        <w:bottom w:val="none" w:sz="0" w:space="0" w:color="auto"/>
        <w:right w:val="none" w:sz="0" w:space="0" w:color="auto"/>
      </w:divBdr>
    </w:div>
    <w:div w:id="1732539920">
      <w:bodyDiv w:val="1"/>
      <w:marLeft w:val="0"/>
      <w:marRight w:val="0"/>
      <w:marTop w:val="0"/>
      <w:marBottom w:val="0"/>
      <w:divBdr>
        <w:top w:val="none" w:sz="0" w:space="0" w:color="auto"/>
        <w:left w:val="none" w:sz="0" w:space="0" w:color="auto"/>
        <w:bottom w:val="none" w:sz="0" w:space="0" w:color="auto"/>
        <w:right w:val="none" w:sz="0" w:space="0" w:color="auto"/>
      </w:divBdr>
    </w:div>
    <w:div w:id="207593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hyperlink" Target="http://dx.doi.org/10.1002/ecs2.1581"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6</Pages>
  <Words>1731</Words>
  <Characters>9869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2014-08-19T01:17:00Z</cp:lastPrinted>
  <dcterms:created xsi:type="dcterms:W3CDTF">2017-08-09T21:45:00Z</dcterms:created>
  <dcterms:modified xsi:type="dcterms:W3CDTF">2025-02-12T09:41:08Z</dcterms:modified>
</cp:coreProperties>
</file>