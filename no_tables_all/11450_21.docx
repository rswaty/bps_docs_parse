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EED" w:rsidP="00375EED" w:rsidRDefault="00375EED">
      <w:pPr>
        <w:pStyle w:val="BpSTitle"/>
      </w:pPr>
      <w:r>
        <w:t>11450</w:t>
      </w:r>
    </w:p>
    <w:p w:rsidR="00375EED" w:rsidP="00375EED" w:rsidRDefault="00375EED">
      <w:pPr>
        <w:pStyle w:val="BpSTitle"/>
      </w:pPr>
      <w:r>
        <w:t>Rocky Mountain Subalpine-Montane Mesic Meadow</w:t>
      </w:r>
    </w:p>
    <w:p w:rsidR="00375EED" w:rsidP="00375EED" w:rsidRDefault="00375EED">
      <w:r>
        <w:t>BpS Model/Description Version: Aug. 2020</w:t>
      </w:r>
      <w:r>
        <w:tab/>
      </w:r>
      <w:r>
        <w:tab/>
      </w:r>
      <w:r>
        <w:tab/>
      </w:r>
      <w:r>
        <w:tab/>
      </w:r>
      <w:r>
        <w:tab/>
      </w:r>
      <w:r>
        <w:tab/>
      </w:r>
      <w:r>
        <w:tab/>
      </w:r>
    </w:p>
    <w:p w:rsidR="00375EED" w:rsidP="00375EED" w:rsidRDefault="00375EED"/>
    <w:p w:rsidR="00375EED" w:rsidP="00375EED" w:rsidRDefault="00375EED"/>
    <w:p w:rsidR="00375EED" w:rsidP="00375EED" w:rsidRDefault="00375EED">
      <w:pPr>
        <w:pStyle w:val="InfoPara"/>
      </w:pPr>
      <w:r>
        <w:t>Vegetation Type</w:t>
      </w:r>
    </w:p>
    <w:p w:rsidR="00375EED" w:rsidP="00375EED" w:rsidRDefault="00375EED">
      <w:bookmarkStart w:name="_GoBack" w:id="0"/>
      <w:bookmarkEnd w:id="0"/>
      <w:r>
        <w:t>Herbaceous</w:t>
      </w:r>
    </w:p>
    <w:p w:rsidR="00375EED" w:rsidP="00375EED" w:rsidRDefault="00375EED">
      <w:pPr>
        <w:pStyle w:val="InfoPara"/>
      </w:pPr>
      <w:r>
        <w:t>Map Zones</w:t>
      </w:r>
    </w:p>
    <w:p w:rsidR="00375EED" w:rsidP="00375EED" w:rsidRDefault="00375EED">
      <w:r>
        <w:t>21</w:t>
      </w:r>
    </w:p>
    <w:p w:rsidR="00375EED" w:rsidP="00375EED" w:rsidRDefault="00375EED">
      <w:pPr>
        <w:pStyle w:val="InfoPara"/>
      </w:pPr>
      <w:r>
        <w:t>Geographic Range</w:t>
      </w:r>
    </w:p>
    <w:p w:rsidR="00375EED" w:rsidP="00375EED" w:rsidRDefault="00375EED">
      <w:r>
        <w:t>Found in the Rocky Mountains, restricted to the subalpine zone typically above 3</w:t>
      </w:r>
      <w:r w:rsidR="002D3A55">
        <w:t>,</w:t>
      </w:r>
      <w:r>
        <w:t>000m in the southern part, 1</w:t>
      </w:r>
      <w:r w:rsidR="002D3A55">
        <w:t>,</w:t>
      </w:r>
      <w:r>
        <w:t>500m in the north.</w:t>
      </w:r>
    </w:p>
    <w:p w:rsidR="00375EED" w:rsidP="00375EED" w:rsidRDefault="00375EED">
      <w:pPr>
        <w:pStyle w:val="InfoPara"/>
      </w:pPr>
      <w:r>
        <w:t>Biophysical Site Description</w:t>
      </w:r>
    </w:p>
    <w:p w:rsidR="00375EED" w:rsidP="00375EED" w:rsidRDefault="00375EED">
      <w:r>
        <w:t xml:space="preserve">Finely </w:t>
      </w:r>
      <w:r w:rsidR="009C4C50">
        <w:t>textured soils. Snow deposition.</w:t>
      </w:r>
      <w:r>
        <w:t xml:space="preserve"> </w:t>
      </w:r>
      <w:r w:rsidR="009C4C50">
        <w:t>Windswept</w:t>
      </w:r>
      <w:r>
        <w:t xml:space="preserve"> dry conditions limit tree establishment. On gentle to moderate gradient slopes. Soils seasonally moist in spring, and might </w:t>
      </w:r>
      <w:r w:rsidR="006445A2">
        <w:t>occasionally</w:t>
      </w:r>
      <w:r>
        <w:t xml:space="preserve"> dry out later in the growing season.</w:t>
      </w:r>
    </w:p>
    <w:p w:rsidR="00375EED" w:rsidP="00375EED" w:rsidRDefault="00375EED"/>
    <w:p w:rsidR="00375EED" w:rsidP="00375EED" w:rsidRDefault="00375EED">
      <w:r>
        <w:t>This is a tall forb, lush wet system.</w:t>
      </w:r>
    </w:p>
    <w:p w:rsidR="00375EED" w:rsidP="00375EED" w:rsidRDefault="00375EED">
      <w:pPr>
        <w:pStyle w:val="InfoPara"/>
      </w:pPr>
      <w:r>
        <w:t>Vegetation Description</w:t>
      </w:r>
    </w:p>
    <w:p w:rsidR="00375EED" w:rsidP="00375EED" w:rsidRDefault="00375EED">
      <w:r>
        <w:t>Vegetation is typically forb-rich, with forbs contributing more to overall herbaceous cover than graminoids. Important taxa include</w:t>
      </w:r>
      <w:r w:rsidR="009C4C50">
        <w:t>:</w:t>
      </w:r>
      <w:r>
        <w:t xml:space="preserve"> </w:t>
      </w:r>
      <w:proofErr w:type="spellStart"/>
      <w:r w:rsidRPr="009C4C50">
        <w:rPr>
          <w:i/>
        </w:rPr>
        <w:t>Agastache</w:t>
      </w:r>
      <w:proofErr w:type="spellEnd"/>
      <w:r w:rsidRPr="009C4C50">
        <w:rPr>
          <w:i/>
        </w:rPr>
        <w:t xml:space="preserve"> </w:t>
      </w:r>
      <w:proofErr w:type="spellStart"/>
      <w:r w:rsidRPr="009C4C50">
        <w:rPr>
          <w:i/>
        </w:rPr>
        <w:t>urticifolia</w:t>
      </w:r>
      <w:proofErr w:type="spellEnd"/>
      <w:r>
        <w:t xml:space="preserve">, </w:t>
      </w:r>
      <w:r w:rsidRPr="009C4C50">
        <w:rPr>
          <w:i/>
        </w:rPr>
        <w:t xml:space="preserve">Chamerion </w:t>
      </w:r>
      <w:proofErr w:type="spellStart"/>
      <w:r w:rsidRPr="009C4C50">
        <w:rPr>
          <w:i/>
        </w:rPr>
        <w:t>angustifolium</w:t>
      </w:r>
      <w:proofErr w:type="spellEnd"/>
      <w:r>
        <w:t xml:space="preserve">, </w:t>
      </w:r>
      <w:r w:rsidRPr="009C4C50">
        <w:rPr>
          <w:i/>
        </w:rPr>
        <w:t>Erigeron</w:t>
      </w:r>
      <w:r>
        <w:t xml:space="preserve"> spp</w:t>
      </w:r>
      <w:r w:rsidR="009C4C50">
        <w:t>.</w:t>
      </w:r>
      <w:r>
        <w:t xml:space="preserve">, </w:t>
      </w:r>
      <w:proofErr w:type="spellStart"/>
      <w:r w:rsidRPr="009C4C50">
        <w:rPr>
          <w:i/>
        </w:rPr>
        <w:t>Senecio</w:t>
      </w:r>
      <w:proofErr w:type="spellEnd"/>
      <w:r>
        <w:t xml:space="preserve"> spp</w:t>
      </w:r>
      <w:r w:rsidR="009C4C50">
        <w:t>.</w:t>
      </w:r>
      <w:r>
        <w:t xml:space="preserve">, </w:t>
      </w:r>
      <w:proofErr w:type="spellStart"/>
      <w:r w:rsidRPr="009C4C50">
        <w:rPr>
          <w:i/>
        </w:rPr>
        <w:t>Helianthella</w:t>
      </w:r>
      <w:proofErr w:type="spellEnd"/>
      <w:r>
        <w:t xml:space="preserve"> spp</w:t>
      </w:r>
      <w:r w:rsidR="009C4C50">
        <w:t>.</w:t>
      </w:r>
      <w:r>
        <w:t xml:space="preserve">, </w:t>
      </w:r>
      <w:proofErr w:type="spellStart"/>
      <w:r w:rsidRPr="009C4C50">
        <w:rPr>
          <w:i/>
        </w:rPr>
        <w:t>Mertensia</w:t>
      </w:r>
      <w:proofErr w:type="spellEnd"/>
      <w:r>
        <w:t xml:space="preserve"> spp</w:t>
      </w:r>
      <w:r w:rsidR="009C4C50">
        <w:t>.</w:t>
      </w:r>
      <w:r>
        <w:t xml:space="preserve">, </w:t>
      </w:r>
      <w:r w:rsidRPr="009C4C50">
        <w:rPr>
          <w:i/>
        </w:rPr>
        <w:t>Penstemon</w:t>
      </w:r>
      <w:r>
        <w:t xml:space="preserve"> spp</w:t>
      </w:r>
      <w:r w:rsidR="009C4C50">
        <w:t>.</w:t>
      </w:r>
      <w:r>
        <w:t xml:space="preserve">, </w:t>
      </w:r>
      <w:r w:rsidRPr="009C4C50">
        <w:rPr>
          <w:i/>
        </w:rPr>
        <w:t>Campanula</w:t>
      </w:r>
      <w:r>
        <w:t xml:space="preserve"> spp</w:t>
      </w:r>
      <w:r w:rsidR="009C4C50">
        <w:t>.</w:t>
      </w:r>
      <w:r>
        <w:t xml:space="preserve">, </w:t>
      </w:r>
      <w:proofErr w:type="spellStart"/>
      <w:r w:rsidRPr="009C4C50">
        <w:rPr>
          <w:i/>
        </w:rPr>
        <w:t>Hackelia</w:t>
      </w:r>
      <w:proofErr w:type="spellEnd"/>
      <w:r>
        <w:t xml:space="preserve"> spp</w:t>
      </w:r>
      <w:r w:rsidR="009C4C50">
        <w:t>.</w:t>
      </w:r>
      <w:r>
        <w:t xml:space="preserve">, </w:t>
      </w:r>
      <w:proofErr w:type="spellStart"/>
      <w:r w:rsidRPr="009C4C50">
        <w:rPr>
          <w:i/>
        </w:rPr>
        <w:t>Lupinus</w:t>
      </w:r>
      <w:proofErr w:type="spellEnd"/>
      <w:r>
        <w:t xml:space="preserve"> spp</w:t>
      </w:r>
      <w:r w:rsidR="009C4C50">
        <w:t>.</w:t>
      </w:r>
      <w:r>
        <w:t xml:space="preserve">, </w:t>
      </w:r>
      <w:proofErr w:type="spellStart"/>
      <w:r w:rsidRPr="009C4C50">
        <w:rPr>
          <w:i/>
        </w:rPr>
        <w:t>Solidago</w:t>
      </w:r>
      <w:proofErr w:type="spellEnd"/>
      <w:r>
        <w:t xml:space="preserve"> spp</w:t>
      </w:r>
      <w:r w:rsidR="009C4C50">
        <w:t>.</w:t>
      </w:r>
      <w:r>
        <w:t xml:space="preserve">, </w:t>
      </w:r>
      <w:proofErr w:type="spellStart"/>
      <w:r w:rsidRPr="009C4C50">
        <w:rPr>
          <w:i/>
        </w:rPr>
        <w:t>Ligusticum</w:t>
      </w:r>
      <w:proofErr w:type="spellEnd"/>
      <w:r>
        <w:t xml:space="preserve"> spp</w:t>
      </w:r>
      <w:r w:rsidR="009C4C50">
        <w:t>.</w:t>
      </w:r>
      <w:r>
        <w:t xml:space="preserve">, </w:t>
      </w:r>
      <w:proofErr w:type="spellStart"/>
      <w:r w:rsidRPr="009C4C50">
        <w:rPr>
          <w:i/>
        </w:rPr>
        <w:t>Osmorhiza</w:t>
      </w:r>
      <w:proofErr w:type="spellEnd"/>
      <w:r>
        <w:t xml:space="preserve"> spp</w:t>
      </w:r>
      <w:r w:rsidR="009C4C50">
        <w:t>.</w:t>
      </w:r>
      <w:r>
        <w:t xml:space="preserve">, </w:t>
      </w:r>
      <w:r w:rsidRPr="009C4C50">
        <w:rPr>
          <w:i/>
        </w:rPr>
        <w:t>Thalictrum</w:t>
      </w:r>
      <w:r>
        <w:t xml:space="preserve"> spp</w:t>
      </w:r>
      <w:r w:rsidR="009C4C50">
        <w:t>.</w:t>
      </w:r>
      <w:r>
        <w:t xml:space="preserve">, </w:t>
      </w:r>
      <w:proofErr w:type="spellStart"/>
      <w:r w:rsidRPr="009C4C50">
        <w:rPr>
          <w:i/>
        </w:rPr>
        <w:t>Valeriana</w:t>
      </w:r>
      <w:proofErr w:type="spellEnd"/>
      <w:r>
        <w:t xml:space="preserve"> spp</w:t>
      </w:r>
      <w:r w:rsidR="009C4C50">
        <w:t>.</w:t>
      </w:r>
      <w:r>
        <w:t xml:space="preserve">, </w:t>
      </w:r>
      <w:r w:rsidRPr="009C4C50">
        <w:rPr>
          <w:i/>
        </w:rPr>
        <w:t>Veratrum</w:t>
      </w:r>
      <w:r>
        <w:t xml:space="preserve"> spp</w:t>
      </w:r>
      <w:r w:rsidR="009C4C50">
        <w:t>.</w:t>
      </w:r>
      <w:r>
        <w:t xml:space="preserve">, </w:t>
      </w:r>
      <w:r w:rsidRPr="009C4C50">
        <w:rPr>
          <w:i/>
        </w:rPr>
        <w:t>Delphinium</w:t>
      </w:r>
      <w:r>
        <w:t xml:space="preserve"> spp</w:t>
      </w:r>
      <w:r w:rsidR="009C4C50">
        <w:t>.</w:t>
      </w:r>
      <w:r>
        <w:t xml:space="preserve">, </w:t>
      </w:r>
      <w:r w:rsidRPr="009C4C50">
        <w:rPr>
          <w:i/>
        </w:rPr>
        <w:t>Aconitum</w:t>
      </w:r>
      <w:r>
        <w:t xml:space="preserve"> spp</w:t>
      </w:r>
      <w:r w:rsidR="009C4C50">
        <w:t>.,</w:t>
      </w:r>
      <w:r>
        <w:t xml:space="preserve"> and </w:t>
      </w:r>
      <w:proofErr w:type="spellStart"/>
      <w:r w:rsidRPr="009C4C50">
        <w:rPr>
          <w:i/>
        </w:rPr>
        <w:t>Wyethia</w:t>
      </w:r>
      <w:proofErr w:type="spellEnd"/>
      <w:r w:rsidRPr="009C4C50">
        <w:rPr>
          <w:i/>
        </w:rPr>
        <w:t xml:space="preserve"> </w:t>
      </w:r>
      <w:proofErr w:type="spellStart"/>
      <w:r w:rsidRPr="009C4C50">
        <w:rPr>
          <w:i/>
        </w:rPr>
        <w:t>amplexicaulis</w:t>
      </w:r>
      <w:proofErr w:type="spellEnd"/>
      <w:r>
        <w:t xml:space="preserve">. </w:t>
      </w:r>
    </w:p>
    <w:p w:rsidR="00375EED" w:rsidP="00375EED" w:rsidRDefault="00375EED"/>
    <w:p w:rsidR="00375EED" w:rsidP="00375EED" w:rsidRDefault="00375EED">
      <w:r>
        <w:t>Burrowing mammals can increase density.</w:t>
      </w:r>
    </w:p>
    <w:p w:rsidR="00375EED" w:rsidP="00375EED" w:rsidRDefault="00375EE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75EED" w:rsidP="00375EED" w:rsidRDefault="00375EED">
      <w:pPr>
        <w:pStyle w:val="InfoPara"/>
      </w:pPr>
      <w:r>
        <w:lastRenderedPageBreak/>
        <w:t>Disturbance Description</w:t>
      </w:r>
    </w:p>
    <w:p w:rsidR="00375EED" w:rsidP="00375EED" w:rsidRDefault="00375EED">
      <w:r>
        <w:t>Fires are primarily replacement and occur at rotations related to adjacent vegetation - aspen, herbaceous and sagebrush communities. Where near mountain big sagebrush, this may be 135yrs (MZ21 original modelers), and where near lodgepole pine, this may be 300yrs, which represents the MZ21 minimum and maximum intervals, respectively. (These intervals were questioned by some MZ21 reviewers.) The ignition source is generally not in this type and could possibly be associated with native burning in the fall and spring, but spreads from adjacent shrub or tree dominated sites, such as mountain big sagebrush, lodgepole pine, ponderosa pine and aspen.</w:t>
      </w:r>
    </w:p>
    <w:p w:rsidR="00375EED" w:rsidP="00375EED" w:rsidRDefault="00375EED"/>
    <w:p w:rsidR="00375EED" w:rsidP="00375EED" w:rsidRDefault="00375EED">
      <w:r>
        <w:t>Also, because fire was assumed to occur in the fall and spring when the summer's green and wet biomass would be dead and cured, replacement fire has little effect on annual tall forbs themselves. Fires would affect encroaching shrubs. In MZ21, fire occurrence would primarily be concentrated to the fall burning season due to narrower growing season at higher elevation fringes. Meadows only approach burning conditions in extreme drought or late season at higher elevation.</w:t>
      </w:r>
    </w:p>
    <w:p w:rsidR="00375EED" w:rsidP="00375EED" w:rsidRDefault="00375EED"/>
    <w:p w:rsidR="00375EED" w:rsidP="00375EED" w:rsidRDefault="00375EED">
      <w:r>
        <w:t>Hailstorms are another disturbance in this system.</w:t>
      </w:r>
    </w:p>
    <w:p w:rsidR="00375EED" w:rsidP="00375EED" w:rsidRDefault="00375EED"/>
    <w:p w:rsidR="00375EED" w:rsidP="00375EED" w:rsidRDefault="00375EED">
      <w:r>
        <w:t>It is debatable as to whether fire is needed at moderately high frequencies to keep sagebrush out of these grassland systems, or whether sagebrush is invading in current times due to overgrazing and/or climate change.</w:t>
      </w:r>
    </w:p>
    <w:p w:rsidR="00375EED" w:rsidP="00375EED" w:rsidRDefault="00375EED"/>
    <w:p w:rsidR="00375EED" w:rsidP="00375EED" w:rsidRDefault="00375EED">
      <w:proofErr w:type="spellStart"/>
      <w:r>
        <w:t>Sindelar</w:t>
      </w:r>
      <w:proofErr w:type="spellEnd"/>
      <w:r>
        <w:t xml:space="preserve"> (1981) in western MT did not think that grasslands invaded by ARTRV were primarily fire maintained and instead implicated livestock grazing removal of competition from grasses in ARTRV invasion. Mountain big sagebrush has colonized some mountain grasslands in present day, but not all.</w:t>
      </w:r>
    </w:p>
    <w:p w:rsidR="00375EED" w:rsidP="00375EED" w:rsidRDefault="00375EED"/>
    <w:p w:rsidR="00375EED" w:rsidP="00375EED" w:rsidRDefault="00375EED">
      <w:r>
        <w:t>Fire intervals (less fire) for MZ21 were originally decreased approximately 7x (from 30yrs to 200yrs). After an extensive model review process, LF leadership/guidance determined that the original modelers for MZ21 used an interpretation of the fire information available that did not represent the majority expert opinion/interpretation of the fire literature. The original MZ21 model was therefore altered to reflect majority opinion/interpretation of literature regarding the fire regime of this system and that used in MZs 10, 19 and 23. A FRI of 40yrs replacement fire was used. Mixed fire was removed from the model adapted from MZs 10 and 19 due to a new understanding of severity types.</w:t>
      </w:r>
    </w:p>
    <w:p w:rsidR="00375EED" w:rsidP="00375EED" w:rsidRDefault="002D3A55">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75EED" w:rsidP="00375EED" w:rsidRDefault="00375EED">
      <w:pPr>
        <w:pStyle w:val="InfoPara"/>
      </w:pPr>
      <w:r>
        <w:t>Scale Description</w:t>
      </w:r>
    </w:p>
    <w:p w:rsidR="00375EED" w:rsidP="00375EED" w:rsidRDefault="00375EED">
      <w:r>
        <w:t>Range in size from less than ten acres to 300ac. In MZ21, larger meadows are present in the Absaroka-</w:t>
      </w:r>
      <w:proofErr w:type="spellStart"/>
      <w:r>
        <w:t>Beartooth</w:t>
      </w:r>
      <w:proofErr w:type="spellEnd"/>
      <w:r>
        <w:t xml:space="preserve"> Range, 500-1</w:t>
      </w:r>
      <w:r w:rsidR="002D3A55">
        <w:t>,</w:t>
      </w:r>
      <w:r>
        <w:t>000ac in a few areas, noted in Yellowstone National Park as Big Game Ridge, Chicken Ridge, Pitchstone Plateau and Two Ocean Plateau.</w:t>
      </w:r>
    </w:p>
    <w:p w:rsidR="00375EED" w:rsidP="00375EED" w:rsidRDefault="00375EED">
      <w:pPr>
        <w:pStyle w:val="InfoPara"/>
      </w:pPr>
      <w:r>
        <w:t>Adjacency or Identification Concerns</w:t>
      </w:r>
    </w:p>
    <w:p w:rsidR="00375EED" w:rsidP="00375EED" w:rsidRDefault="00375EED">
      <w:r>
        <w:t xml:space="preserve">This </w:t>
      </w:r>
      <w:proofErr w:type="spellStart"/>
      <w:r>
        <w:t>BpS</w:t>
      </w:r>
      <w:proofErr w:type="spellEnd"/>
      <w:r>
        <w:t xml:space="preserve"> could be confused with low forb/alpine shrub communities. Often adjacent to aspen/tall forb communities, mountain big sagebrush/tall forb communities and upper montane/subalpine spruce-fir communities. </w:t>
      </w:r>
    </w:p>
    <w:p w:rsidR="00375EED" w:rsidP="00375EED" w:rsidRDefault="00375EED"/>
    <w:p w:rsidR="00375EED" w:rsidP="00375EED" w:rsidRDefault="00375EED">
      <w:r>
        <w:t>Some grassland systems are invaded by sagebrush today in larger quantities. Pre-European settlement they would have been grassland systems, whereas today they might be confused for big sage systems.</w:t>
      </w:r>
    </w:p>
    <w:p w:rsidR="00375EED" w:rsidP="00375EED" w:rsidRDefault="00375EED"/>
    <w:p w:rsidR="00375EED" w:rsidP="00375EED" w:rsidRDefault="00375EED">
      <w:r>
        <w:t>Expansion of Douglas-fir along the perimeter of the habitat has produced some encroachment in MZ21.</w:t>
      </w:r>
    </w:p>
    <w:p w:rsidR="00375EED" w:rsidP="00375EED" w:rsidRDefault="00375EED"/>
    <w:p w:rsidR="00375EED" w:rsidP="00375EED" w:rsidRDefault="00375EED">
      <w:r>
        <w:t xml:space="preserve">With heavy grazing these sites can convert to undesirable forbs and grasses such as </w:t>
      </w:r>
      <w:proofErr w:type="spellStart"/>
      <w:r w:rsidRPr="009C4C50">
        <w:rPr>
          <w:i/>
        </w:rPr>
        <w:t>Cirsium</w:t>
      </w:r>
      <w:proofErr w:type="spellEnd"/>
      <w:r>
        <w:t xml:space="preserve"> spp</w:t>
      </w:r>
      <w:r w:rsidR="009C4C50">
        <w:t>.</w:t>
      </w:r>
      <w:r>
        <w:t xml:space="preserve"> (thistle), </w:t>
      </w:r>
      <w:proofErr w:type="spellStart"/>
      <w:r w:rsidRPr="009C4C50">
        <w:rPr>
          <w:i/>
        </w:rPr>
        <w:t>Galium</w:t>
      </w:r>
      <w:proofErr w:type="spellEnd"/>
      <w:r>
        <w:t xml:space="preserve"> spp</w:t>
      </w:r>
      <w:r w:rsidR="009C4C50">
        <w:t>.</w:t>
      </w:r>
      <w:r>
        <w:t xml:space="preserve"> (bedstraw), </w:t>
      </w:r>
      <w:proofErr w:type="spellStart"/>
      <w:r w:rsidRPr="009C4C50">
        <w:rPr>
          <w:i/>
        </w:rPr>
        <w:t>Rudbeckia</w:t>
      </w:r>
      <w:proofErr w:type="spellEnd"/>
      <w:r w:rsidRPr="009C4C50">
        <w:rPr>
          <w:i/>
        </w:rPr>
        <w:t xml:space="preserve"> </w:t>
      </w:r>
      <w:proofErr w:type="spellStart"/>
      <w:r w:rsidRPr="009C4C50">
        <w:rPr>
          <w:i/>
        </w:rPr>
        <w:t>occidentalis</w:t>
      </w:r>
      <w:proofErr w:type="spellEnd"/>
      <w:r>
        <w:t xml:space="preserve"> (coneflower), </w:t>
      </w:r>
      <w:proofErr w:type="spellStart"/>
      <w:r w:rsidRPr="009C4C50">
        <w:rPr>
          <w:i/>
        </w:rPr>
        <w:t>Helenium</w:t>
      </w:r>
      <w:proofErr w:type="spellEnd"/>
      <w:r w:rsidRPr="009C4C50">
        <w:rPr>
          <w:i/>
        </w:rPr>
        <w:t xml:space="preserve"> </w:t>
      </w:r>
      <w:proofErr w:type="spellStart"/>
      <w:r w:rsidRPr="009C4C50">
        <w:rPr>
          <w:i/>
        </w:rPr>
        <w:t>hoopesii</w:t>
      </w:r>
      <w:proofErr w:type="spellEnd"/>
      <w:r>
        <w:t xml:space="preserve"> (Orange sneezeweed), </w:t>
      </w:r>
      <w:r w:rsidRPr="009C4C50">
        <w:rPr>
          <w:i/>
        </w:rPr>
        <w:t>Polygonum</w:t>
      </w:r>
      <w:r>
        <w:t xml:space="preserve"> spp</w:t>
      </w:r>
      <w:r w:rsidR="009C4C50">
        <w:t>.</w:t>
      </w:r>
      <w:r>
        <w:t xml:space="preserve"> (knotweed), </w:t>
      </w:r>
      <w:proofErr w:type="spellStart"/>
      <w:r w:rsidRPr="009C4C50">
        <w:rPr>
          <w:i/>
        </w:rPr>
        <w:t>Rumex</w:t>
      </w:r>
      <w:proofErr w:type="spellEnd"/>
      <w:r>
        <w:t xml:space="preserve"> spp</w:t>
      </w:r>
      <w:r w:rsidR="009C4C50">
        <w:t>.</w:t>
      </w:r>
      <w:r>
        <w:t xml:space="preserve"> (sorrel or dock), </w:t>
      </w:r>
      <w:proofErr w:type="spellStart"/>
      <w:r w:rsidRPr="009C4C50">
        <w:rPr>
          <w:i/>
        </w:rPr>
        <w:t>Taraxacum</w:t>
      </w:r>
      <w:proofErr w:type="spellEnd"/>
      <w:r w:rsidRPr="009C4C50">
        <w:rPr>
          <w:i/>
        </w:rPr>
        <w:t xml:space="preserve"> </w:t>
      </w:r>
      <w:proofErr w:type="spellStart"/>
      <w:r w:rsidRPr="009C4C50">
        <w:rPr>
          <w:i/>
        </w:rPr>
        <w:t>officinale</w:t>
      </w:r>
      <w:proofErr w:type="spellEnd"/>
      <w:r>
        <w:t xml:space="preserve"> (dandelion), </w:t>
      </w:r>
      <w:proofErr w:type="spellStart"/>
      <w:r w:rsidRPr="009C4C50">
        <w:rPr>
          <w:i/>
        </w:rPr>
        <w:t>Madia</w:t>
      </w:r>
      <w:proofErr w:type="spellEnd"/>
      <w:r w:rsidRPr="009C4C50">
        <w:rPr>
          <w:i/>
        </w:rPr>
        <w:t xml:space="preserve"> </w:t>
      </w:r>
      <w:proofErr w:type="spellStart"/>
      <w:r w:rsidRPr="009C4C50">
        <w:rPr>
          <w:i/>
        </w:rPr>
        <w:t>glomerata</w:t>
      </w:r>
      <w:proofErr w:type="spellEnd"/>
      <w:r>
        <w:t xml:space="preserve"> (mountain tarweed), </w:t>
      </w:r>
      <w:proofErr w:type="spellStart"/>
      <w:r w:rsidRPr="009C4C50">
        <w:rPr>
          <w:i/>
        </w:rPr>
        <w:t>Descurainia</w:t>
      </w:r>
      <w:proofErr w:type="spellEnd"/>
      <w:r>
        <w:t xml:space="preserve"> spp. (</w:t>
      </w:r>
      <w:proofErr w:type="spellStart"/>
      <w:r>
        <w:t>tansymustard</w:t>
      </w:r>
      <w:proofErr w:type="spellEnd"/>
      <w:r>
        <w:t xml:space="preserve">), </w:t>
      </w:r>
      <w:proofErr w:type="spellStart"/>
      <w:r w:rsidRPr="009C4C50">
        <w:rPr>
          <w:i/>
        </w:rPr>
        <w:t>Nemophila</w:t>
      </w:r>
      <w:proofErr w:type="spellEnd"/>
      <w:r w:rsidRPr="009C4C50">
        <w:rPr>
          <w:i/>
        </w:rPr>
        <w:t xml:space="preserve"> </w:t>
      </w:r>
      <w:proofErr w:type="spellStart"/>
      <w:r w:rsidRPr="009C4C50">
        <w:rPr>
          <w:i/>
        </w:rPr>
        <w:t>brevifolia</w:t>
      </w:r>
      <w:proofErr w:type="spellEnd"/>
      <w:r>
        <w:t xml:space="preserve"> (basin blue eyes), </w:t>
      </w:r>
      <w:proofErr w:type="spellStart"/>
      <w:r w:rsidRPr="009C4C50">
        <w:rPr>
          <w:i/>
        </w:rPr>
        <w:t>Poa</w:t>
      </w:r>
      <w:proofErr w:type="spellEnd"/>
      <w:r w:rsidRPr="009C4C50">
        <w:rPr>
          <w:i/>
        </w:rPr>
        <w:t xml:space="preserve"> </w:t>
      </w:r>
      <w:proofErr w:type="spellStart"/>
      <w:r w:rsidRPr="009C4C50">
        <w:rPr>
          <w:i/>
        </w:rPr>
        <w:t>pratensis</w:t>
      </w:r>
      <w:proofErr w:type="spellEnd"/>
      <w:r>
        <w:t xml:space="preserve"> (Kentucky bluegrass), </w:t>
      </w:r>
      <w:proofErr w:type="spellStart"/>
      <w:r w:rsidRPr="009C4C50">
        <w:rPr>
          <w:i/>
        </w:rPr>
        <w:t>Agrostis</w:t>
      </w:r>
      <w:proofErr w:type="spellEnd"/>
      <w:r w:rsidRPr="009C4C50">
        <w:rPr>
          <w:i/>
        </w:rPr>
        <w:t xml:space="preserve"> </w:t>
      </w:r>
      <w:proofErr w:type="spellStart"/>
      <w:r w:rsidRPr="009C4C50">
        <w:rPr>
          <w:i/>
        </w:rPr>
        <w:t>exarata</w:t>
      </w:r>
      <w:proofErr w:type="spellEnd"/>
      <w:r>
        <w:t xml:space="preserve"> (</w:t>
      </w:r>
      <w:proofErr w:type="spellStart"/>
      <w:r>
        <w:t>bentgrass</w:t>
      </w:r>
      <w:proofErr w:type="spellEnd"/>
      <w:r>
        <w:t xml:space="preserve">), </w:t>
      </w:r>
      <w:proofErr w:type="spellStart"/>
      <w:r w:rsidRPr="009C4C50">
        <w:rPr>
          <w:i/>
        </w:rPr>
        <w:t>Dactylis</w:t>
      </w:r>
      <w:proofErr w:type="spellEnd"/>
      <w:r w:rsidRPr="009C4C50">
        <w:rPr>
          <w:i/>
        </w:rPr>
        <w:t xml:space="preserve"> </w:t>
      </w:r>
      <w:proofErr w:type="spellStart"/>
      <w:r w:rsidRPr="009C4C50">
        <w:rPr>
          <w:i/>
        </w:rPr>
        <w:t>glomerata</w:t>
      </w:r>
      <w:proofErr w:type="spellEnd"/>
      <w:r>
        <w:t xml:space="preserve"> (</w:t>
      </w:r>
      <w:proofErr w:type="spellStart"/>
      <w:r>
        <w:t>orchardgrass</w:t>
      </w:r>
      <w:proofErr w:type="spellEnd"/>
      <w:r>
        <w:t xml:space="preserve">), </w:t>
      </w:r>
      <w:proofErr w:type="spellStart"/>
      <w:r w:rsidRPr="009C4C50">
        <w:rPr>
          <w:i/>
        </w:rPr>
        <w:t>Bromus</w:t>
      </w:r>
      <w:proofErr w:type="spellEnd"/>
      <w:r w:rsidRPr="009C4C50">
        <w:rPr>
          <w:i/>
        </w:rPr>
        <w:t xml:space="preserve"> </w:t>
      </w:r>
      <w:proofErr w:type="spellStart"/>
      <w:r w:rsidRPr="009C4C50">
        <w:rPr>
          <w:i/>
        </w:rPr>
        <w:t>inermis</w:t>
      </w:r>
      <w:proofErr w:type="spellEnd"/>
      <w:r>
        <w:t xml:space="preserve"> (smooth brome), </w:t>
      </w:r>
      <w:proofErr w:type="spellStart"/>
      <w:r w:rsidRPr="009C4C50">
        <w:rPr>
          <w:i/>
        </w:rPr>
        <w:t>Bromus</w:t>
      </w:r>
      <w:proofErr w:type="spellEnd"/>
      <w:r w:rsidRPr="009C4C50">
        <w:rPr>
          <w:i/>
        </w:rPr>
        <w:t xml:space="preserve"> tectorum</w:t>
      </w:r>
      <w:r>
        <w:t xml:space="preserve"> (cheatgrass)</w:t>
      </w:r>
      <w:r w:rsidR="009C4C50">
        <w:t>,</w:t>
      </w:r>
      <w:r>
        <w:t xml:space="preserve"> and </w:t>
      </w:r>
      <w:proofErr w:type="spellStart"/>
      <w:r w:rsidRPr="009C4C50">
        <w:rPr>
          <w:i/>
        </w:rPr>
        <w:t>Poa</w:t>
      </w:r>
      <w:proofErr w:type="spellEnd"/>
      <w:r w:rsidRPr="009C4C50">
        <w:rPr>
          <w:i/>
        </w:rPr>
        <w:t xml:space="preserve"> </w:t>
      </w:r>
      <w:proofErr w:type="spellStart"/>
      <w:r w:rsidRPr="009C4C50">
        <w:rPr>
          <w:i/>
        </w:rPr>
        <w:t>bulbosa</w:t>
      </w:r>
      <w:proofErr w:type="spellEnd"/>
      <w:r>
        <w:t xml:space="preserve"> (bulbous bluegrass). Roads and trails can impact these sites. </w:t>
      </w:r>
    </w:p>
    <w:p w:rsidR="00375EED" w:rsidP="00375EED" w:rsidRDefault="00375EED"/>
    <w:p w:rsidR="00375EED" w:rsidP="00375EED" w:rsidRDefault="00375EED">
      <w:r>
        <w:t xml:space="preserve">In MZ21, there is some invasion of spotted knapweed, </w:t>
      </w:r>
      <w:r w:rsidRPr="009C4C50">
        <w:rPr>
          <w:i/>
        </w:rPr>
        <w:t xml:space="preserve">Centaurea </w:t>
      </w:r>
      <w:proofErr w:type="spellStart"/>
      <w:r w:rsidRPr="009C4C50">
        <w:rPr>
          <w:i/>
        </w:rPr>
        <w:t>biebersteinii</w:t>
      </w:r>
      <w:proofErr w:type="spellEnd"/>
      <w:r>
        <w:t>, along wi</w:t>
      </w:r>
      <w:r w:rsidR="009C4C50">
        <w:t xml:space="preserve">th </w:t>
      </w:r>
      <w:proofErr w:type="spellStart"/>
      <w:r w:rsidR="009C4C50">
        <w:t>dalmatian</w:t>
      </w:r>
      <w:proofErr w:type="spellEnd"/>
      <w:r w:rsidR="009C4C50">
        <w:t xml:space="preserve"> toadflax (</w:t>
      </w:r>
      <w:r w:rsidRPr="009C4C50" w:rsidR="009C4C50">
        <w:rPr>
          <w:i/>
        </w:rPr>
        <w:t xml:space="preserve">Linaria </w:t>
      </w:r>
      <w:proofErr w:type="spellStart"/>
      <w:r w:rsidRPr="009C4C50" w:rsidR="009C4C50">
        <w:rPr>
          <w:i/>
        </w:rPr>
        <w:t>d</w:t>
      </w:r>
      <w:r w:rsidRPr="009C4C50">
        <w:rPr>
          <w:i/>
        </w:rPr>
        <w:t>almatica</w:t>
      </w:r>
      <w:proofErr w:type="spellEnd"/>
      <w:r w:rsidR="009C4C50">
        <w:t>).</w:t>
      </w:r>
      <w:r>
        <w:t xml:space="preserve"> These occur along recreational use activity corridors in the Yellowstone National Park area.</w:t>
      </w:r>
    </w:p>
    <w:p w:rsidR="00375EED" w:rsidP="00375EED" w:rsidRDefault="00375EED"/>
    <w:p w:rsidR="00375EED" w:rsidP="00375EED" w:rsidRDefault="00375EED">
      <w:r>
        <w:t xml:space="preserve">This system will appear departed due to grazing and species composition shifts/changes. Grazing could even shift this </w:t>
      </w:r>
      <w:proofErr w:type="spellStart"/>
      <w:r>
        <w:t>BpS</w:t>
      </w:r>
      <w:proofErr w:type="spellEnd"/>
      <w:r>
        <w:t xml:space="preserve"> to a grassland type currently. Weed spraying currently also could shift this community to tarweed.</w:t>
      </w:r>
    </w:p>
    <w:p w:rsidR="00375EED" w:rsidP="00375EED" w:rsidRDefault="00375EED">
      <w:pPr>
        <w:pStyle w:val="InfoPara"/>
      </w:pPr>
      <w:r>
        <w:t>Issues or Problems</w:t>
      </w:r>
    </w:p>
    <w:p w:rsidR="00375EED" w:rsidP="00375EED" w:rsidRDefault="00375EED">
      <w:r>
        <w:t>There is not much information about this type.</w:t>
      </w:r>
    </w:p>
    <w:p w:rsidR="00375EED" w:rsidP="00375EED" w:rsidRDefault="00375EED">
      <w:pPr>
        <w:pStyle w:val="InfoPara"/>
      </w:pPr>
      <w:r>
        <w:t>Native Uncharacteristic Conditions</w:t>
      </w:r>
    </w:p>
    <w:p w:rsidR="00375EED" w:rsidP="00375EED" w:rsidRDefault="00375EED"/>
    <w:p w:rsidR="00375EED" w:rsidP="00375EED" w:rsidRDefault="00375EED">
      <w:pPr>
        <w:pStyle w:val="InfoPara"/>
      </w:pPr>
      <w:r>
        <w:t>Comments</w:t>
      </w:r>
    </w:p>
    <w:p w:rsidR="00375EED" w:rsidP="00375EED" w:rsidRDefault="00375EED">
      <w:r>
        <w:t xml:space="preserve">This model was adapted from the LANDFIRE model for the same </w:t>
      </w:r>
      <w:proofErr w:type="spellStart"/>
      <w:r>
        <w:t>BpS</w:t>
      </w:r>
      <w:proofErr w:type="spellEnd"/>
      <w:r>
        <w:t xml:space="preserve"> 1145 in MZs 10 and 19 created by </w:t>
      </w:r>
      <w:proofErr w:type="spellStart"/>
      <w:r>
        <w:t>by</w:t>
      </w:r>
      <w:proofErr w:type="spellEnd"/>
      <w:r>
        <w:t xml:space="preserve"> Cherie Howell (chowell02@fs.fed.us) and Julia Richardson (jrichardson@fs.fed.us) and reviewed by Nathan Williamson (Nathan_Williamson@nps.gov), Vic </w:t>
      </w:r>
      <w:proofErr w:type="spellStart"/>
      <w:r>
        <w:t>Ecklund</w:t>
      </w:r>
      <w:proofErr w:type="spellEnd"/>
      <w:r>
        <w:t xml:space="preserve"> (vecklund@csu.org) and Chuck </w:t>
      </w:r>
      <w:proofErr w:type="spellStart"/>
      <w:r>
        <w:t>Kostecka</w:t>
      </w:r>
      <w:proofErr w:type="spellEnd"/>
      <w:r>
        <w:t xml:space="preserve"> (kostecka@webaccess.net). For MZ21, edits were made to the description, class percentages and model, and major changes were made to fire return intervals. FRI were lengthened (less fire) approximately 7x the original models. Changes to original model and description changed by original MZ21 modelers: John Simons (john_simons@blm.gov), Tim </w:t>
      </w:r>
      <w:proofErr w:type="spellStart"/>
      <w:r>
        <w:t>Klukas</w:t>
      </w:r>
      <w:proofErr w:type="spellEnd"/>
      <w:r>
        <w:t xml:space="preserve"> (tim_klukas@nps.gov) and an anonymous contributor. Reviewers for MZ21 were Bill </w:t>
      </w:r>
      <w:proofErr w:type="spellStart"/>
      <w:r>
        <w:t>Romme</w:t>
      </w:r>
      <w:proofErr w:type="spellEnd"/>
      <w:r>
        <w:t xml:space="preserve">, Jim </w:t>
      </w:r>
      <w:proofErr w:type="spellStart"/>
      <w:r>
        <w:t>Ozenberger</w:t>
      </w:r>
      <w:proofErr w:type="spellEnd"/>
      <w:r>
        <w:t xml:space="preserve">, Andy Norman, Sarah </w:t>
      </w:r>
      <w:proofErr w:type="spellStart"/>
      <w:r>
        <w:t>Canham</w:t>
      </w:r>
      <w:proofErr w:type="spellEnd"/>
      <w:r>
        <w:t xml:space="preserve"> (scanham@fs.fed.us), Brenda </w:t>
      </w:r>
      <w:proofErr w:type="spellStart"/>
      <w:r>
        <w:t>Fiddick</w:t>
      </w:r>
      <w:proofErr w:type="spellEnd"/>
      <w:r>
        <w:t xml:space="preserve"> (bfiddick@fs.fed.us) and Dave Tart. After an extensive </w:t>
      </w:r>
      <w:r>
        <w:lastRenderedPageBreak/>
        <w:t xml:space="preserve">model review process, LF leadership/guidance determined that the original modelers used an interpretation of the fire information available that did not represent the majority expert opinion/interpretation of the fire literature. The original MZ21 model was therefore altered to reflect majority opinion/interpretation of literature regarding the fire regime of this system and that used in MZs 10, 19 and 23, with some revisions based on understanding of severity definitions; therefore, original modeler names from MZs 10 and 19 were retained. Mixed fire was removed from the model by RL. </w:t>
      </w:r>
    </w:p>
    <w:p w:rsidR="00315B69" w:rsidP="00375EED" w:rsidRDefault="00315B69"/>
    <w:p w:rsidR="00375EED" w:rsidP="00375EED" w:rsidRDefault="00375EED">
      <w:pPr>
        <w:pStyle w:val="ReportSection"/>
      </w:pPr>
      <w:r>
        <w:t>Succession Classes</w:t>
      </w:r>
    </w:p>
    <w:p w:rsidR="00375EED" w:rsidP="00375EED" w:rsidRDefault="00375EE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75EED" w:rsidP="00375EED" w:rsidRDefault="00375EED">
      <w:pPr>
        <w:pStyle w:val="InfoPara"/>
        <w:pBdr>
          <w:top w:val="single" w:color="auto" w:sz="4" w:space="1"/>
        </w:pBdr>
      </w:pPr>
      <w:r>
        <w:t>Class A</w:t>
      </w:r>
      <w:r>
        <w:tab/>
        <w:t>5</w:t>
      </w:r>
      <w:r w:rsidR="002A3B10">
        <w:tab/>
      </w:r>
      <w:r w:rsidR="002A3B10">
        <w:tab/>
      </w:r>
      <w:r w:rsidR="002A3B10">
        <w:tab/>
      </w:r>
      <w:r w:rsidR="002A3B10">
        <w:tab/>
      </w:r>
      <w:r w:rsidR="004F7795">
        <w:t>Early Development 1 - Open</w:t>
      </w:r>
    </w:p>
    <w:bookmarkEnd w:id="1"/>
    <w:p w:rsidR="00375EED" w:rsidP="00375EED" w:rsidRDefault="00375EED"/>
    <w:p w:rsidR="00375EED" w:rsidP="00375EED" w:rsidRDefault="00375EED">
      <w:pPr>
        <w:pStyle w:val="SClassInfoPara"/>
      </w:pPr>
      <w:r>
        <w:t>Indicator Species</w:t>
      </w:r>
    </w:p>
    <w:p w:rsidR="00375EED" w:rsidP="00375EED" w:rsidRDefault="00375EED"/>
    <w:p w:rsidR="00375EED" w:rsidP="00375EED" w:rsidRDefault="00375EED">
      <w:pPr>
        <w:pStyle w:val="SClassInfoPara"/>
      </w:pPr>
      <w:r>
        <w:t>Description</w:t>
      </w:r>
    </w:p>
    <w:p w:rsidR="00375EED" w:rsidP="00375EED" w:rsidRDefault="00375EED">
      <w:r>
        <w:t>Vegetation is typically forb-rich, with forbs contributing more to overall he</w:t>
      </w:r>
      <w:r w:rsidR="009C4C50">
        <w:t>rbaceous cover than graminoids.</w:t>
      </w:r>
    </w:p>
    <w:p w:rsidR="00375EED" w:rsidP="00375EED" w:rsidRDefault="00375EED"/>
    <w:p w:rsidR="00375EED" w:rsidP="009C4C50" w:rsidRDefault="00375EED">
      <w:r>
        <w:t>Fire spread would occur in late summer to early fall. Removal of dead biomass would be highly variable, but in these early development meadows, fire would also remove dead annual forbs.</w:t>
      </w:r>
    </w:p>
    <w:p w:rsidR="00375EED" w:rsidP="00375EED" w:rsidRDefault="00375EED"/>
    <w:p>
      <w:r>
        <w:rPr>
          <w:i/>
          <w:u w:val="single"/>
        </w:rPr>
        <w:t>Maximum Tree Size Class</w:t>
      </w:r>
      <w:br/>
      <w:r>
        <w:t>None</w:t>
      </w:r>
    </w:p>
    <w:p w:rsidR="00375EED" w:rsidP="00375EED" w:rsidRDefault="00375EED">
      <w:pPr>
        <w:pStyle w:val="InfoPara"/>
        <w:pBdr>
          <w:top w:val="single" w:color="auto" w:sz="4" w:space="1"/>
        </w:pBdr>
      </w:pPr>
      <w:r>
        <w:t>Class B</w:t>
      </w:r>
      <w:r>
        <w:tab/>
        <w:t>38</w:t>
      </w:r>
      <w:r w:rsidR="002A3B10">
        <w:tab/>
      </w:r>
      <w:r w:rsidR="002A3B10">
        <w:tab/>
      </w:r>
      <w:r w:rsidR="002A3B10">
        <w:tab/>
      </w:r>
      <w:r w:rsidR="002A3B10">
        <w:tab/>
      </w:r>
      <w:r w:rsidR="004F7795">
        <w:t>Mid Development 1 - Open</w:t>
      </w:r>
    </w:p>
    <w:p w:rsidR="00375EED" w:rsidP="00375EED" w:rsidRDefault="00375EED"/>
    <w:p w:rsidR="00375EED" w:rsidP="00375EED" w:rsidRDefault="00375EED">
      <w:pPr>
        <w:pStyle w:val="SClassInfoPara"/>
      </w:pPr>
      <w:r>
        <w:t>Indicator Species</w:t>
      </w:r>
    </w:p>
    <w:p w:rsidR="00375EED" w:rsidP="00375EED" w:rsidRDefault="00375EED"/>
    <w:p w:rsidR="00375EED" w:rsidP="00375EED" w:rsidRDefault="00375EED">
      <w:pPr>
        <w:pStyle w:val="SClassInfoPara"/>
      </w:pPr>
      <w:r>
        <w:t>Description</w:t>
      </w:r>
    </w:p>
    <w:p w:rsidR="00375EED" w:rsidP="00324757" w:rsidRDefault="00375EED">
      <w:r>
        <w:t>Vegetation is typically forb-rich, with forbs contributing more to overall herbaceous cover than graminoids. Some increase in shrub component, shrubs young and less than five pe</w:t>
      </w:r>
      <w:r w:rsidR="00324757">
        <w:t>rcent cover and less than 0.5m.</w:t>
      </w:r>
    </w:p>
    <w:p w:rsidR="00375EED" w:rsidP="00375EED" w:rsidRDefault="00375EED"/>
    <w:p>
      <w:r>
        <w:rPr>
          <w:i/>
          <w:u w:val="single"/>
        </w:rPr>
        <w:t>Maximum Tree Size Class</w:t>
      </w:r>
      <w:br/>
      <w:r>
        <w:t>None</w:t>
      </w:r>
    </w:p>
    <w:p w:rsidR="00375EED" w:rsidP="00375EED" w:rsidRDefault="00375EED">
      <w:pPr>
        <w:pStyle w:val="InfoPara"/>
        <w:pBdr>
          <w:top w:val="single" w:color="auto" w:sz="4" w:space="1"/>
        </w:pBdr>
      </w:pPr>
      <w:r>
        <w:t>Class C</w:t>
      </w:r>
      <w:r>
        <w:tab/>
        <w:t>57</w:t>
      </w:r>
      <w:r w:rsidR="002A3B10">
        <w:tab/>
      </w:r>
      <w:r w:rsidR="002A3B10">
        <w:tab/>
      </w:r>
      <w:r w:rsidR="002A3B10">
        <w:tab/>
      </w:r>
      <w:r w:rsidR="002A3B10">
        <w:tab/>
      </w:r>
      <w:r w:rsidR="004F7795">
        <w:t>Late Development 1 - Open</w:t>
      </w:r>
    </w:p>
    <w:bookmarkEnd w:id="2"/>
    <w:p w:rsidR="00375EED" w:rsidP="00375EED" w:rsidRDefault="00375EED"/>
    <w:p w:rsidR="00375EED" w:rsidP="00375EED" w:rsidRDefault="00375EED">
      <w:pPr>
        <w:pStyle w:val="SClassInfoPara"/>
      </w:pPr>
      <w:r>
        <w:t>Indicator Species</w:t>
      </w:r>
    </w:p>
    <w:p w:rsidR="00375EED" w:rsidP="00375EED" w:rsidRDefault="00375EED"/>
    <w:p w:rsidR="00375EED" w:rsidP="00375EED" w:rsidRDefault="00375EED">
      <w:pPr>
        <w:pStyle w:val="SClassInfoPara"/>
      </w:pPr>
      <w:r>
        <w:t>Description</w:t>
      </w:r>
    </w:p>
    <w:p w:rsidR="00375EED" w:rsidP="00324757" w:rsidRDefault="00375EED">
      <w:r>
        <w:t>Vegetation is typically forb-rich, with forbs contributing more to overall herbaceous cover than graminoids. Five to 10% of cover in late seral may be woody species</w:t>
      </w:r>
      <w:r w:rsidR="002D3A55">
        <w:t>, ranging between 0.6m to greater than 3.1m tall,</w:t>
      </w:r>
      <w:r>
        <w:t xml:space="preserve"> from adjacent plant communities such as </w:t>
      </w:r>
      <w:proofErr w:type="spellStart"/>
      <w:r w:rsidRPr="00324757">
        <w:rPr>
          <w:i/>
        </w:rPr>
        <w:t>Populus</w:t>
      </w:r>
      <w:proofErr w:type="spellEnd"/>
      <w:r w:rsidRPr="00324757">
        <w:rPr>
          <w:i/>
        </w:rPr>
        <w:t xml:space="preserve"> </w:t>
      </w:r>
      <w:proofErr w:type="spellStart"/>
      <w:r w:rsidRPr="00324757">
        <w:rPr>
          <w:i/>
        </w:rPr>
        <w:t>tremuloides</w:t>
      </w:r>
      <w:proofErr w:type="spellEnd"/>
      <w:r>
        <w:t xml:space="preserve">, </w:t>
      </w:r>
      <w:r w:rsidRPr="00324757">
        <w:rPr>
          <w:i/>
        </w:rPr>
        <w:t xml:space="preserve">Artemisia </w:t>
      </w:r>
      <w:proofErr w:type="spellStart"/>
      <w:r w:rsidRPr="00324757">
        <w:rPr>
          <w:i/>
        </w:rPr>
        <w:t>cana</w:t>
      </w:r>
      <w:proofErr w:type="spellEnd"/>
      <w:r>
        <w:t xml:space="preserve">, </w:t>
      </w:r>
      <w:r w:rsidRPr="00324757">
        <w:rPr>
          <w:i/>
        </w:rPr>
        <w:t>Artemisia tridentata</w:t>
      </w:r>
      <w:r>
        <w:t xml:space="preserve">, </w:t>
      </w:r>
      <w:r w:rsidRPr="00324757">
        <w:rPr>
          <w:i/>
        </w:rPr>
        <w:t xml:space="preserve">Rosa </w:t>
      </w:r>
      <w:proofErr w:type="spellStart"/>
      <w:r w:rsidRPr="00324757">
        <w:rPr>
          <w:i/>
        </w:rPr>
        <w:t>woodsii</w:t>
      </w:r>
      <w:proofErr w:type="spellEnd"/>
      <w:r>
        <w:t xml:space="preserve">, </w:t>
      </w:r>
      <w:proofErr w:type="spellStart"/>
      <w:r w:rsidRPr="00324757">
        <w:rPr>
          <w:i/>
        </w:rPr>
        <w:t>Ribes</w:t>
      </w:r>
      <w:proofErr w:type="spellEnd"/>
      <w:r>
        <w:t xml:space="preserve"> spp</w:t>
      </w:r>
      <w:r w:rsidR="00324757">
        <w:t>.,</w:t>
      </w:r>
      <w:r>
        <w:t xml:space="preserve"> and </w:t>
      </w:r>
      <w:proofErr w:type="spellStart"/>
      <w:r w:rsidRPr="00324757">
        <w:rPr>
          <w:i/>
        </w:rPr>
        <w:t>Amelanchier</w:t>
      </w:r>
      <w:proofErr w:type="spellEnd"/>
      <w:r w:rsidR="00324757">
        <w:t xml:space="preserve"> spp.</w:t>
      </w:r>
    </w:p>
    <w:p w:rsidR="00375EED" w:rsidP="00375EED" w:rsidRDefault="00375EED"/>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75EED" w:rsidP="00375EED" w:rsidRDefault="00375EED">
      <w:r>
        <w:t xml:space="preserve">Barrett, S.W. 1984. Fire history of the River of No Return Wilderness: River Breaks Zone. Final Report. Missoula, MT: Systems for Environmental Management. 40 pp. + appendices. </w:t>
      </w:r>
    </w:p>
    <w:p w:rsidR="00375EED" w:rsidP="00375EED" w:rsidRDefault="00375EED"/>
    <w:p w:rsidR="00375EED" w:rsidP="00375EED" w:rsidRDefault="00375EED">
      <w:r>
        <w:t>Fischer, W.C. and A.F. Bradley. 1987. Fire ecology of western Montana forest habitat types. Gen. Tech. Rep. INT-223. Ogden, UT: USDA Forest Service, Intermountain Research Station. 95 pp.</w:t>
      </w:r>
    </w:p>
    <w:p w:rsidR="00375EED" w:rsidP="00375EED" w:rsidRDefault="00375EED"/>
    <w:p w:rsidR="00375EED" w:rsidP="00375EED" w:rsidRDefault="00375EED">
      <w:r>
        <w:t>Gregory, S. 1983. Subalpine forb community types of the Bridger-Teton National Forest, Wyoming. Final Report. U.S. Forest Service Cooperative Education Agreement: Contract OM 40-8555-3-115. Ogden, UT: USDA Forest Service, Intermountain Region. 100 pp.</w:t>
      </w:r>
    </w:p>
    <w:p w:rsidR="00375EED" w:rsidP="00375EED" w:rsidRDefault="00375EED"/>
    <w:p w:rsidR="00375EED" w:rsidP="00375EED" w:rsidRDefault="00375EED">
      <w:proofErr w:type="spellStart"/>
      <w:r>
        <w:t>Lackschewitz</w:t>
      </w:r>
      <w:proofErr w:type="spellEnd"/>
      <w:r>
        <w:t xml:space="preserve">, K. 1991. Vascular plants of west-central Montana--identification guidebook. Gen. Tech. Rep. INT-227. Ogden, UT: USDA Forest Service, Intermountain Research Station. 648 pp. </w:t>
      </w:r>
    </w:p>
    <w:p w:rsidR="00375EED" w:rsidP="00375EED" w:rsidRDefault="00375EED"/>
    <w:p w:rsidR="00375EED" w:rsidP="00375EED" w:rsidRDefault="00375EED">
      <w:r>
        <w:t xml:space="preserve">Lotan, J.E., M.E. Alexander, S.F. Arno and others. 1981. Effects of fire on flora: A state of-knowledge review. National fire effects workshop; 1978 April 10-14; Denver, CO. Gen. Tech. Rep. WO-16. Washington, DC: USDA Forest Service. 71 pp. </w:t>
      </w:r>
    </w:p>
    <w:p w:rsidR="00375EED" w:rsidP="00375EED" w:rsidRDefault="00375EED"/>
    <w:p w:rsidR="00375EED" w:rsidP="00375EED" w:rsidRDefault="00375EED">
      <w:r>
        <w:t xml:space="preserve">NatureServe. 2005. NatureServe Explorer: An online encyclopedia of life [web application]. Version 4.4. NatureServe, Arlington, Virginia. Available http://www.natureserve.org/explorer. (Accessed: May 6, 2005 ). </w:t>
      </w:r>
    </w:p>
    <w:p w:rsidR="00375EED" w:rsidP="00375EED" w:rsidRDefault="00375EED"/>
    <w:p w:rsidR="00375EED" w:rsidP="00375EED" w:rsidRDefault="00375EED">
      <w:r>
        <w:lastRenderedPageBreak/>
        <w:t>NatureServe. 2007. International Ecological Classification Standard: Terrestrial Ecological Classifications. NatureServe Central Databases. Arlington, VA. Data current as of 10 February 2007.</w:t>
      </w:r>
    </w:p>
    <w:p w:rsidR="00375EED" w:rsidP="00375EED" w:rsidRDefault="00375EED"/>
    <w:p w:rsidR="00375EED" w:rsidP="00375EED" w:rsidRDefault="00375EED">
      <w:proofErr w:type="spellStart"/>
      <w:r>
        <w:t>Sindelar</w:t>
      </w:r>
      <w:proofErr w:type="spellEnd"/>
      <w:r>
        <w:t xml:space="preserve">, B.W. 1981. Rate of plant succession on mined land in Montana. US Government Reports 83(23): 5727. 10 pages. </w:t>
      </w:r>
    </w:p>
    <w:p w:rsidR="00375EED" w:rsidP="00375EED" w:rsidRDefault="00375EED"/>
    <w:p w:rsidR="00375EED" w:rsidP="00375EED" w:rsidRDefault="00375EED">
      <w:r>
        <w:t>Young, R.P. 1986. Fire ecology and management in plant communities of Malheur National Wildlife Refuge. Portland, OR: Oregon State University. 169 pp. Thesis.</w:t>
      </w:r>
    </w:p>
    <w:p w:rsidRPr="00A43E41" w:rsidR="004D5F12" w:rsidP="00375EE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BD1" w:rsidRDefault="000A3BD1">
      <w:r>
        <w:separator/>
      </w:r>
    </w:p>
  </w:endnote>
  <w:endnote w:type="continuationSeparator" w:id="0">
    <w:p w:rsidR="000A3BD1" w:rsidRDefault="000A3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EED" w:rsidRDefault="00375EED" w:rsidP="00375E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BD1" w:rsidRDefault="000A3BD1">
      <w:r>
        <w:separator/>
      </w:r>
    </w:p>
  </w:footnote>
  <w:footnote w:type="continuationSeparator" w:id="0">
    <w:p w:rsidR="000A3BD1" w:rsidRDefault="000A3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75EE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15B69"/>
    <w:pPr>
      <w:ind w:left="720"/>
    </w:pPr>
    <w:rPr>
      <w:rFonts w:ascii="Calibri" w:eastAsiaTheme="minorHAnsi" w:hAnsi="Calibri"/>
      <w:sz w:val="22"/>
      <w:szCs w:val="22"/>
    </w:rPr>
  </w:style>
  <w:style w:type="character" w:styleId="Hyperlink">
    <w:name w:val="Hyperlink"/>
    <w:basedOn w:val="DefaultParagraphFont"/>
    <w:rsid w:val="00315B69"/>
    <w:rPr>
      <w:color w:val="0000FF" w:themeColor="hyperlink"/>
      <w:u w:val="single"/>
    </w:rPr>
  </w:style>
  <w:style w:type="paragraph" w:styleId="BalloonText">
    <w:name w:val="Balloon Text"/>
    <w:basedOn w:val="Normal"/>
    <w:link w:val="BalloonTextChar"/>
    <w:uiPriority w:val="99"/>
    <w:semiHidden/>
    <w:unhideWhenUsed/>
    <w:rsid w:val="00315B69"/>
    <w:rPr>
      <w:rFonts w:ascii="Tahoma" w:hAnsi="Tahoma" w:cs="Tahoma"/>
      <w:sz w:val="16"/>
      <w:szCs w:val="16"/>
    </w:rPr>
  </w:style>
  <w:style w:type="character" w:customStyle="1" w:styleId="BalloonTextChar">
    <w:name w:val="Balloon Text Char"/>
    <w:basedOn w:val="DefaultParagraphFont"/>
    <w:link w:val="BalloonText"/>
    <w:uiPriority w:val="99"/>
    <w:semiHidden/>
    <w:rsid w:val="00315B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51482">
      <w:bodyDiv w:val="1"/>
      <w:marLeft w:val="0"/>
      <w:marRight w:val="0"/>
      <w:marTop w:val="0"/>
      <w:marBottom w:val="0"/>
      <w:divBdr>
        <w:top w:val="none" w:sz="0" w:space="0" w:color="auto"/>
        <w:left w:val="none" w:sz="0" w:space="0" w:color="auto"/>
        <w:bottom w:val="none" w:sz="0" w:space="0" w:color="auto"/>
        <w:right w:val="none" w:sz="0" w:space="0" w:color="auto"/>
      </w:divBdr>
    </w:div>
    <w:div w:id="167996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15</TotalTime>
  <Pages>6</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2014-08-21T14:27:00Z</cp:lastPrinted>
  <dcterms:created xsi:type="dcterms:W3CDTF">2015-11-10T17:07:00Z</dcterms:created>
  <dcterms:modified xsi:type="dcterms:W3CDTF">2025-02-12T09:41:32Z</dcterms:modified>
</cp:coreProperties>
</file>