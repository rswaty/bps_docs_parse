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15620" w:rsidR="005869CC" w:rsidP="005869CC" w:rsidRDefault="005869CC" w14:paraId="522B23CA" w14:textId="77777777">
      <w:pPr>
        <w:pStyle w:val="BpSTitle"/>
        <w:rPr>
          <w:szCs w:val="28"/>
        </w:rPr>
      </w:pPr>
      <w:r w:rsidRPr="00C15620">
        <w:rPr>
          <w:szCs w:val="28"/>
        </w:rPr>
        <w:t>10740</w:t>
      </w:r>
    </w:p>
    <w:p w:rsidRPr="00C15620" w:rsidR="005869CC" w:rsidP="005869CC" w:rsidRDefault="005869CC" w14:paraId="5C08E761" w14:textId="77777777">
      <w:pPr>
        <w:pStyle w:val="BpSTitle"/>
        <w:rPr>
          <w:szCs w:val="28"/>
        </w:rPr>
      </w:pPr>
      <w:proofErr w:type="spellStart"/>
      <w:r w:rsidRPr="00C15620">
        <w:rPr>
          <w:szCs w:val="28"/>
        </w:rPr>
        <w:t>Chihuahuan</w:t>
      </w:r>
      <w:proofErr w:type="spellEnd"/>
      <w:r w:rsidRPr="00C15620">
        <w:rPr>
          <w:szCs w:val="28"/>
        </w:rPr>
        <w:t xml:space="preserve"> </w:t>
      </w:r>
      <w:proofErr w:type="spellStart"/>
      <w:r w:rsidRPr="00C15620">
        <w:rPr>
          <w:szCs w:val="28"/>
        </w:rPr>
        <w:t>Creosotebush</w:t>
      </w:r>
      <w:proofErr w:type="spellEnd"/>
      <w:r w:rsidRPr="00C15620">
        <w:rPr>
          <w:szCs w:val="28"/>
        </w:rPr>
        <w:t xml:space="preserve"> Desert Scrub</w:t>
      </w:r>
    </w:p>
    <w:p w:rsidR="005869CC" w:rsidP="005869CC" w:rsidRDefault="005869CC" w14:paraId="5CA15CC3" w14:textId="66E69497">
      <w:r>
        <w:t>BpS Model/Description Version: Aug. 2020</w:t>
      </w:r>
      <w:r>
        <w:tab/>
      </w:r>
      <w:r>
        <w:tab/>
      </w:r>
      <w:r>
        <w:tab/>
      </w:r>
      <w:r>
        <w:tab/>
      </w:r>
      <w:r>
        <w:tab/>
      </w:r>
      <w:r>
        <w:tab/>
      </w:r>
      <w:r>
        <w:tab/>
      </w:r>
    </w:p>
    <w:p w:rsidR="005869CC" w:rsidP="005869CC" w:rsidRDefault="005869CC" w14:paraId="35708D97" w14:textId="77777777"/>
    <w:p w:rsidR="005869CC" w:rsidP="005869CC" w:rsidRDefault="005869CC" w14:paraId="2FAEDB40" w14:textId="77777777"/>
    <w:p w:rsidRPr="00504461" w:rsidR="00504461" w:rsidP="00504461" w:rsidRDefault="009A5E9C" w14:paraId="621DE364" w14:textId="1D50FEFD">
      <w:pPr>
        <w:rPr>
          <w:b/>
          <w:bCs/>
        </w:rPr>
      </w:pPr>
      <w:r w:rsidRPr="009A5E9C">
        <w:rPr>
          <w:b/>
        </w:rPr>
        <w:t>Reviewer:</w:t>
      </w:r>
      <w:r>
        <w:t xml:space="preserve"> </w:t>
      </w:r>
      <w:r w:rsidR="00504461">
        <w:t xml:space="preserve">Tim Christiansen, </w:t>
      </w:r>
      <w:r w:rsidRPr="009A5E9C" w:rsidR="00504461">
        <w:t>timothy.a.christiansen2.nfg@mail.mil</w:t>
      </w:r>
    </w:p>
    <w:p w:rsidR="005869CC" w:rsidP="005869CC" w:rsidRDefault="005869CC" w14:paraId="2FA9558F" w14:textId="77777777">
      <w:pPr>
        <w:pStyle w:val="InfoPara"/>
      </w:pPr>
      <w:r>
        <w:t>Vegetation Type</w:t>
      </w:r>
      <w:bookmarkStart w:name="_GoBack" w:id="0"/>
      <w:bookmarkEnd w:id="0"/>
    </w:p>
    <w:p w:rsidR="005869CC" w:rsidP="005869CC" w:rsidRDefault="00C15620" w14:paraId="0E442DD0" w14:textId="068607DC">
      <w:r w:rsidRPr="00C15620">
        <w:t>Shrubland</w:t>
      </w:r>
    </w:p>
    <w:p w:rsidR="005869CC" w:rsidP="005869CC" w:rsidRDefault="005869CC" w14:paraId="689E3663" w14:textId="77777777">
      <w:pPr>
        <w:pStyle w:val="InfoPara"/>
      </w:pPr>
      <w:r>
        <w:t>Map Zones</w:t>
      </w:r>
    </w:p>
    <w:p w:rsidR="005869CC" w:rsidP="005869CC" w:rsidRDefault="005869CC" w14:paraId="18996C27" w14:textId="77777777">
      <w:r>
        <w:t>2</w:t>
      </w:r>
      <w:r w:rsidR="00A40EB7">
        <w:t>5, 2</w:t>
      </w:r>
      <w:r>
        <w:t>6</w:t>
      </w:r>
    </w:p>
    <w:p w:rsidR="005869CC" w:rsidP="005869CC" w:rsidRDefault="005869CC" w14:paraId="50D6D521" w14:textId="77777777">
      <w:pPr>
        <w:pStyle w:val="InfoPara"/>
      </w:pPr>
      <w:r>
        <w:t>Geographic Range</w:t>
      </w:r>
    </w:p>
    <w:p w:rsidR="005869CC" w:rsidP="005869CC" w:rsidRDefault="005869CC" w14:paraId="5CBB3F55" w14:textId="2070AC12">
      <w:r>
        <w:t>Southern N</w:t>
      </w:r>
      <w:r w:rsidR="00F07D88">
        <w:t>ew Mexico</w:t>
      </w:r>
      <w:r>
        <w:t>, Northern Mexico, west T</w:t>
      </w:r>
      <w:r w:rsidR="00F07D88">
        <w:t>exas</w:t>
      </w:r>
      <w:r>
        <w:t xml:space="preserve">, throughout </w:t>
      </w:r>
      <w:proofErr w:type="spellStart"/>
      <w:r>
        <w:t>Chihuahuan</w:t>
      </w:r>
      <w:proofErr w:type="spellEnd"/>
      <w:r>
        <w:t xml:space="preserve"> Desert.</w:t>
      </w:r>
    </w:p>
    <w:p w:rsidR="005869CC" w:rsidP="005869CC" w:rsidRDefault="005869CC" w14:paraId="167992BF" w14:textId="77777777">
      <w:pPr>
        <w:pStyle w:val="InfoPara"/>
      </w:pPr>
      <w:r>
        <w:t>Biophysical Site Description</w:t>
      </w:r>
    </w:p>
    <w:p w:rsidR="005869CC" w:rsidP="005869CC" w:rsidRDefault="005869CC" w14:paraId="50FF6E52" w14:textId="391EECDE">
      <w:r>
        <w:t xml:space="preserve">This ecological system is the common lower elevation desert scrub that occurs throughout much of the </w:t>
      </w:r>
      <w:proofErr w:type="spellStart"/>
      <w:r>
        <w:t>Chihuahuan</w:t>
      </w:r>
      <w:proofErr w:type="spellEnd"/>
      <w:r>
        <w:t xml:space="preserve"> Desert and has recently expanded into former desert grasslands in the northern portion of its range. Stands typically occur in flat to gently sloping desert basins and on alluvial plains, extending up into lower to mid positions of piedmont slopes (bajada). Substrates range from coarse textured loams on gravelly plains to finer textured silty and clayey soils in basins. Soils are alluvial, typically loamy and non</w:t>
      </w:r>
      <w:r w:rsidR="00F07D88">
        <w:t>-</w:t>
      </w:r>
      <w:r>
        <w:t>saline, and frequently calcareous as they are often derived from limestone</w:t>
      </w:r>
      <w:r w:rsidR="00F07D88">
        <w:t xml:space="preserve"> </w:t>
      </w:r>
      <w:r>
        <w:t>and</w:t>
      </w:r>
      <w:r w:rsidR="00F07D88">
        <w:t>,</w:t>
      </w:r>
      <w:r>
        <w:t xml:space="preserve"> to a lesser degree</w:t>
      </w:r>
      <w:r w:rsidR="00F07D88">
        <w:t>,</w:t>
      </w:r>
      <w:r>
        <w:t xml:space="preserve"> igneous rocks.</w:t>
      </w:r>
    </w:p>
    <w:p w:rsidR="005869CC" w:rsidP="005869CC" w:rsidRDefault="005869CC" w14:paraId="72381DD2" w14:textId="77777777">
      <w:pPr>
        <w:pStyle w:val="InfoPara"/>
      </w:pPr>
      <w:r>
        <w:t>Vegetation Description</w:t>
      </w:r>
    </w:p>
    <w:p w:rsidR="005869CC" w:rsidP="005869CC" w:rsidRDefault="005869CC" w14:paraId="6DDCFFEA" w14:textId="47216FF9">
      <w:r>
        <w:t xml:space="preserve">The vegetation is characterized by a moderate to sparse shrub layer (&lt;10% cover on extremely xeric sites) that is typically strongly dominated by </w:t>
      </w:r>
      <w:proofErr w:type="spellStart"/>
      <w:r w:rsidRPr="00817C78">
        <w:rPr>
          <w:i/>
        </w:rPr>
        <w:t>Larrea</w:t>
      </w:r>
      <w:proofErr w:type="spellEnd"/>
      <w:r w:rsidRPr="00817C78">
        <w:rPr>
          <w:i/>
        </w:rPr>
        <w:t xml:space="preserve"> </w:t>
      </w:r>
      <w:proofErr w:type="spellStart"/>
      <w:r w:rsidRPr="00817C78">
        <w:rPr>
          <w:i/>
        </w:rPr>
        <w:t>tridentata</w:t>
      </w:r>
      <w:proofErr w:type="spellEnd"/>
      <w:r>
        <w:t xml:space="preserve"> with </w:t>
      </w:r>
      <w:proofErr w:type="spellStart"/>
      <w:r w:rsidRPr="00817C78">
        <w:rPr>
          <w:i/>
        </w:rPr>
        <w:t>Flourensia</w:t>
      </w:r>
      <w:proofErr w:type="spellEnd"/>
      <w:r w:rsidRPr="00817C78">
        <w:rPr>
          <w:i/>
        </w:rPr>
        <w:t xml:space="preserve"> </w:t>
      </w:r>
      <w:proofErr w:type="spellStart"/>
      <w:r w:rsidRPr="00817C78">
        <w:rPr>
          <w:i/>
        </w:rPr>
        <w:t>cernua</w:t>
      </w:r>
      <w:proofErr w:type="spellEnd"/>
      <w:r>
        <w:t xml:space="preserve"> often present to co</w:t>
      </w:r>
      <w:r w:rsidR="00F07D88">
        <w:t>-</w:t>
      </w:r>
      <w:r>
        <w:t xml:space="preserve">dominant. A few scattered shrubs or succulents may also be present, such as </w:t>
      </w:r>
      <w:r w:rsidRPr="00817C78">
        <w:rPr>
          <w:i/>
        </w:rPr>
        <w:t xml:space="preserve">Agave </w:t>
      </w:r>
      <w:proofErr w:type="spellStart"/>
      <w:r w:rsidRPr="00817C78">
        <w:rPr>
          <w:i/>
        </w:rPr>
        <w:t>lechuguilla</w:t>
      </w:r>
      <w:proofErr w:type="spellEnd"/>
      <w:r>
        <w:t xml:space="preserve">, </w:t>
      </w:r>
      <w:r w:rsidRPr="00817C78">
        <w:rPr>
          <w:i/>
        </w:rPr>
        <w:t xml:space="preserve">Parthenium </w:t>
      </w:r>
      <w:proofErr w:type="spellStart"/>
      <w:r w:rsidRPr="00817C78">
        <w:rPr>
          <w:i/>
        </w:rPr>
        <w:t>incanum</w:t>
      </w:r>
      <w:proofErr w:type="spellEnd"/>
      <w:r>
        <w:t xml:space="preserve">, </w:t>
      </w:r>
      <w:r w:rsidRPr="00817C78">
        <w:rPr>
          <w:i/>
        </w:rPr>
        <w:t xml:space="preserve">Jatropha </w:t>
      </w:r>
      <w:proofErr w:type="spellStart"/>
      <w:r w:rsidRPr="00817C78">
        <w:rPr>
          <w:i/>
        </w:rPr>
        <w:t>dioica</w:t>
      </w:r>
      <w:proofErr w:type="spellEnd"/>
      <w:r>
        <w:t xml:space="preserve">, </w:t>
      </w:r>
      <w:proofErr w:type="spellStart"/>
      <w:r w:rsidRPr="00817C78">
        <w:rPr>
          <w:i/>
        </w:rPr>
        <w:t>Koeberlinia</w:t>
      </w:r>
      <w:proofErr w:type="spellEnd"/>
      <w:r w:rsidRPr="00817C78">
        <w:rPr>
          <w:i/>
        </w:rPr>
        <w:t xml:space="preserve"> </w:t>
      </w:r>
      <w:proofErr w:type="spellStart"/>
      <w:r w:rsidRPr="00817C78">
        <w:rPr>
          <w:i/>
        </w:rPr>
        <w:t>spinosa</w:t>
      </w:r>
      <w:proofErr w:type="spellEnd"/>
      <w:r>
        <w:t xml:space="preserve">, </w:t>
      </w:r>
      <w:proofErr w:type="spellStart"/>
      <w:r w:rsidRPr="00817C78">
        <w:rPr>
          <w:i/>
        </w:rPr>
        <w:t>Lycium</w:t>
      </w:r>
      <w:proofErr w:type="spellEnd"/>
      <w:r>
        <w:t xml:space="preserve"> spp</w:t>
      </w:r>
      <w:r w:rsidR="00F07D88">
        <w:t>.,</w:t>
      </w:r>
      <w:r>
        <w:t xml:space="preserve"> and </w:t>
      </w:r>
      <w:r w:rsidRPr="00817C78">
        <w:rPr>
          <w:i/>
        </w:rPr>
        <w:t>Yucca</w:t>
      </w:r>
      <w:r>
        <w:t xml:space="preserve"> </w:t>
      </w:r>
      <w:proofErr w:type="gramStart"/>
      <w:r>
        <w:t>spp.</w:t>
      </w:r>
      <w:proofErr w:type="gramEnd"/>
      <w:r>
        <w:t xml:space="preserve"> Additionally, </w:t>
      </w:r>
      <w:proofErr w:type="spellStart"/>
      <w:r w:rsidRPr="00817C78">
        <w:rPr>
          <w:i/>
        </w:rPr>
        <w:t>Flourensia</w:t>
      </w:r>
      <w:proofErr w:type="spellEnd"/>
      <w:r w:rsidRPr="00817C78">
        <w:rPr>
          <w:i/>
        </w:rPr>
        <w:t xml:space="preserve"> </w:t>
      </w:r>
      <w:proofErr w:type="spellStart"/>
      <w:r w:rsidRPr="00817C78">
        <w:rPr>
          <w:i/>
        </w:rPr>
        <w:t>cernua</w:t>
      </w:r>
      <w:proofErr w:type="spellEnd"/>
      <w:r>
        <w:t xml:space="preserve"> will often strongly dominate in silty basins that are included in this ecological system. In general, shrub diversity is low as this ecological system lacks co</w:t>
      </w:r>
      <w:r w:rsidR="00F07D88">
        <w:t>-</w:t>
      </w:r>
      <w:r>
        <w:t xml:space="preserve">dominant </w:t>
      </w:r>
      <w:proofErr w:type="spellStart"/>
      <w:r>
        <w:t>thornscrub</w:t>
      </w:r>
      <w:proofErr w:type="spellEnd"/>
      <w:r>
        <w:t xml:space="preserve"> and other mixed desert scrub species that are common on the gravelly mid to upper piedmont slopes. However, shrub diversity and cover may increase locally where soils are deeper and along minor drainages with occasional </w:t>
      </w:r>
      <w:proofErr w:type="spellStart"/>
      <w:r w:rsidRPr="00817C78">
        <w:rPr>
          <w:i/>
        </w:rPr>
        <w:t>Atriplex</w:t>
      </w:r>
      <w:proofErr w:type="spellEnd"/>
      <w:r w:rsidRPr="00817C78">
        <w:rPr>
          <w:i/>
        </w:rPr>
        <w:t xml:space="preserve"> </w:t>
      </w:r>
      <w:proofErr w:type="spellStart"/>
      <w:r w:rsidRPr="00817C78">
        <w:rPr>
          <w:i/>
        </w:rPr>
        <w:t>canescens</w:t>
      </w:r>
      <w:proofErr w:type="spellEnd"/>
      <w:r>
        <w:t xml:space="preserve">, </w:t>
      </w:r>
      <w:proofErr w:type="spellStart"/>
      <w:r w:rsidRPr="00817C78">
        <w:rPr>
          <w:i/>
        </w:rPr>
        <w:t>Gutierrezia</w:t>
      </w:r>
      <w:proofErr w:type="spellEnd"/>
      <w:r w:rsidRPr="00817C78">
        <w:rPr>
          <w:i/>
        </w:rPr>
        <w:t xml:space="preserve"> </w:t>
      </w:r>
      <w:proofErr w:type="spellStart"/>
      <w:r w:rsidRPr="00817C78">
        <w:rPr>
          <w:i/>
        </w:rPr>
        <w:t>sarothrae</w:t>
      </w:r>
      <w:proofErr w:type="spellEnd"/>
      <w:r w:rsidR="00F07D88">
        <w:t>,</w:t>
      </w:r>
      <w:r>
        <w:t xml:space="preserve"> or </w:t>
      </w:r>
      <w:r w:rsidRPr="00817C78">
        <w:rPr>
          <w:i/>
        </w:rPr>
        <w:t xml:space="preserve">Prosopis </w:t>
      </w:r>
      <w:proofErr w:type="spellStart"/>
      <w:r w:rsidRPr="00817C78">
        <w:rPr>
          <w:i/>
        </w:rPr>
        <w:t>glandulosa</w:t>
      </w:r>
      <w:proofErr w:type="spellEnd"/>
      <w:r>
        <w:t xml:space="preserve">. Herbaceous cover is usually low and composed of grasses. Common species may include </w:t>
      </w:r>
      <w:proofErr w:type="spellStart"/>
      <w:r w:rsidRPr="00817C78">
        <w:rPr>
          <w:i/>
        </w:rPr>
        <w:t>Bouteloua</w:t>
      </w:r>
      <w:proofErr w:type="spellEnd"/>
      <w:r w:rsidRPr="00817C78">
        <w:rPr>
          <w:i/>
        </w:rPr>
        <w:t xml:space="preserve"> </w:t>
      </w:r>
      <w:proofErr w:type="spellStart"/>
      <w:r w:rsidRPr="00817C78">
        <w:rPr>
          <w:i/>
        </w:rPr>
        <w:t>eriopoda</w:t>
      </w:r>
      <w:proofErr w:type="spellEnd"/>
      <w:r>
        <w:t xml:space="preserve">, </w:t>
      </w:r>
      <w:proofErr w:type="spellStart"/>
      <w:r w:rsidRPr="00817C78">
        <w:rPr>
          <w:i/>
        </w:rPr>
        <w:t>Dasyochloa</w:t>
      </w:r>
      <w:proofErr w:type="spellEnd"/>
      <w:r w:rsidRPr="00817C78">
        <w:rPr>
          <w:i/>
        </w:rPr>
        <w:t xml:space="preserve"> </w:t>
      </w:r>
      <w:proofErr w:type="spellStart"/>
      <w:r w:rsidRPr="00817C78">
        <w:rPr>
          <w:i/>
        </w:rPr>
        <w:t>pulchella</w:t>
      </w:r>
      <w:proofErr w:type="spellEnd"/>
      <w:r w:rsidR="00464DAD">
        <w:rPr>
          <w:i/>
        </w:rPr>
        <w:t>,</w:t>
      </w:r>
      <w:r>
        <w:t xml:space="preserve"> </w:t>
      </w:r>
      <w:proofErr w:type="spellStart"/>
      <w:r w:rsidRPr="00817C78">
        <w:rPr>
          <w:i/>
        </w:rPr>
        <w:t>Erioneuron</w:t>
      </w:r>
      <w:proofErr w:type="spellEnd"/>
      <w:r w:rsidRPr="00817C78">
        <w:rPr>
          <w:i/>
        </w:rPr>
        <w:t xml:space="preserve"> </w:t>
      </w:r>
      <w:proofErr w:type="spellStart"/>
      <w:r w:rsidRPr="00817C78">
        <w:rPr>
          <w:i/>
        </w:rPr>
        <w:t>pulchellum</w:t>
      </w:r>
      <w:proofErr w:type="spellEnd"/>
      <w:r>
        <w:t xml:space="preserve">, </w:t>
      </w:r>
      <w:proofErr w:type="spellStart"/>
      <w:r w:rsidRPr="00817C78">
        <w:rPr>
          <w:i/>
        </w:rPr>
        <w:t>Muhlenbergia</w:t>
      </w:r>
      <w:proofErr w:type="spellEnd"/>
      <w:r w:rsidRPr="00817C78">
        <w:rPr>
          <w:i/>
        </w:rPr>
        <w:t xml:space="preserve"> </w:t>
      </w:r>
      <w:proofErr w:type="spellStart"/>
      <w:r w:rsidRPr="00817C78">
        <w:rPr>
          <w:i/>
        </w:rPr>
        <w:t>porteri</w:t>
      </w:r>
      <w:proofErr w:type="spellEnd"/>
      <w:r>
        <w:t xml:space="preserve">, </w:t>
      </w:r>
      <w:proofErr w:type="spellStart"/>
      <w:r w:rsidRPr="00817C78">
        <w:rPr>
          <w:i/>
        </w:rPr>
        <w:t>Pleuraphis</w:t>
      </w:r>
      <w:proofErr w:type="spellEnd"/>
      <w:r w:rsidRPr="00817C78">
        <w:rPr>
          <w:i/>
        </w:rPr>
        <w:t xml:space="preserve"> </w:t>
      </w:r>
      <w:proofErr w:type="spellStart"/>
      <w:r w:rsidRPr="00817C78">
        <w:rPr>
          <w:i/>
        </w:rPr>
        <w:t>mutica</w:t>
      </w:r>
      <w:proofErr w:type="spellEnd"/>
      <w:r>
        <w:t xml:space="preserve">, </w:t>
      </w:r>
      <w:proofErr w:type="spellStart"/>
      <w:r w:rsidRPr="00817C78">
        <w:rPr>
          <w:i/>
        </w:rPr>
        <w:t>Scleropogon</w:t>
      </w:r>
      <w:proofErr w:type="spellEnd"/>
      <w:r w:rsidRPr="00817C78">
        <w:rPr>
          <w:i/>
        </w:rPr>
        <w:t xml:space="preserve"> </w:t>
      </w:r>
      <w:proofErr w:type="spellStart"/>
      <w:r w:rsidRPr="00817C78">
        <w:rPr>
          <w:i/>
        </w:rPr>
        <w:t>brevifolius</w:t>
      </w:r>
      <w:proofErr w:type="spellEnd"/>
      <w:r w:rsidR="00F07D88">
        <w:t>,</w:t>
      </w:r>
      <w:r>
        <w:t xml:space="preserve"> and </w:t>
      </w:r>
      <w:proofErr w:type="spellStart"/>
      <w:r w:rsidRPr="00817C78">
        <w:rPr>
          <w:i/>
        </w:rPr>
        <w:t>Sporobolus</w:t>
      </w:r>
      <w:proofErr w:type="spellEnd"/>
      <w:r w:rsidRPr="00817C78">
        <w:rPr>
          <w:i/>
        </w:rPr>
        <w:t xml:space="preserve"> </w:t>
      </w:r>
      <w:proofErr w:type="spellStart"/>
      <w:r w:rsidRPr="00817C78">
        <w:rPr>
          <w:i/>
        </w:rPr>
        <w:t>airoides</w:t>
      </w:r>
      <w:proofErr w:type="spellEnd"/>
      <w:r>
        <w:t xml:space="preserve">. Included in this ecological system are shrublands with a sparse understory of </w:t>
      </w:r>
      <w:proofErr w:type="spellStart"/>
      <w:r w:rsidRPr="00817C78">
        <w:rPr>
          <w:i/>
        </w:rPr>
        <w:t>Larrea</w:t>
      </w:r>
      <w:proofErr w:type="spellEnd"/>
      <w:r w:rsidRPr="00817C78">
        <w:rPr>
          <w:i/>
        </w:rPr>
        <w:t xml:space="preserve"> </w:t>
      </w:r>
      <w:proofErr w:type="spellStart"/>
      <w:r w:rsidRPr="00817C78">
        <w:rPr>
          <w:i/>
        </w:rPr>
        <w:t>tridentata</w:t>
      </w:r>
      <w:proofErr w:type="spellEnd"/>
      <w:r>
        <w:t xml:space="preserve"> that occur on gravelly to silty, upper basin floors and alluvial plains.</w:t>
      </w:r>
    </w:p>
    <w:p w:rsidR="005869CC" w:rsidP="005869CC" w:rsidRDefault="005869CC" w14:paraId="5252B34F" w14:textId="77777777">
      <w:pPr>
        <w:pStyle w:val="InfoPara"/>
      </w:pPr>
      <w:r>
        <w:t>BpS Dominant and Indicator Species</w:t>
      </w:r>
    </w:p>
    <w:p>
      <w:r>
        <w:rPr>
          <w:sz w:val="16"/>
        </w:rPr>
        <w:t>Species names are from the NRCS PLANTS database. Check species codes at http://plants.usda.gov.</w:t>
      </w:r>
    </w:p>
    <w:p w:rsidR="005869CC" w:rsidP="005869CC" w:rsidRDefault="005869CC" w14:paraId="7BA908D6" w14:textId="77777777">
      <w:pPr>
        <w:pStyle w:val="InfoPara"/>
      </w:pPr>
      <w:r>
        <w:t>Disturbance Description</w:t>
      </w:r>
    </w:p>
    <w:p w:rsidR="005869CC" w:rsidP="005869CC" w:rsidRDefault="005869CC" w14:paraId="1EC4E711" w14:textId="7271E473">
      <w:r>
        <w:t>Most desert fires are infrequent and of low severity. Drought may be a more significant factor than fire in this model. Standing biomass, deadwood</w:t>
      </w:r>
      <w:r w:rsidR="00F07D88">
        <w:t>,</w:t>
      </w:r>
      <w:r>
        <w:t xml:space="preserve"> and leaf litter can fuel desert fires following rainy seasons. Historic fire regimes on gravelly soils with mixed grassland/desert shrub are difficult to quantify, but fires were historically rare except under unusual circumstances.</w:t>
      </w:r>
    </w:p>
    <w:p w:rsidR="005869CC" w:rsidP="005869CC" w:rsidRDefault="005869CC" w14:paraId="02E12B41" w14:textId="0F95583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869CC" w:rsidP="005869CC" w:rsidRDefault="005869CC" w14:paraId="6C9FA1B6" w14:textId="77777777">
      <w:pPr>
        <w:pStyle w:val="InfoPara"/>
      </w:pPr>
      <w:r>
        <w:t>Scale Description</w:t>
      </w:r>
    </w:p>
    <w:p w:rsidR="005869CC" w:rsidP="005869CC" w:rsidRDefault="005869CC" w14:paraId="430BB801" w14:textId="16560DE2">
      <w:r>
        <w:t>1</w:t>
      </w:r>
      <w:r w:rsidR="00F07D88">
        <w:t>,</w:t>
      </w:r>
      <w:r>
        <w:t>000-500,000ac</w:t>
      </w:r>
    </w:p>
    <w:p w:rsidR="005869CC" w:rsidP="005869CC" w:rsidRDefault="005869CC" w14:paraId="721D68EA" w14:textId="77777777">
      <w:pPr>
        <w:pStyle w:val="InfoPara"/>
      </w:pPr>
      <w:r>
        <w:t>Adjacency or Identification Concerns</w:t>
      </w:r>
    </w:p>
    <w:p w:rsidR="005869CC" w:rsidP="005869CC" w:rsidRDefault="005869CC" w14:paraId="6D4ECDD2" w14:textId="51584969">
      <w:r>
        <w:t xml:space="preserve">In the </w:t>
      </w:r>
      <w:proofErr w:type="spellStart"/>
      <w:r>
        <w:t>U</w:t>
      </w:r>
      <w:r w:rsidR="00F07D88">
        <w:t>nted</w:t>
      </w:r>
      <w:proofErr w:type="spellEnd"/>
      <w:r w:rsidR="00F07D88">
        <w:t xml:space="preserve"> States</w:t>
      </w:r>
      <w:r>
        <w:t xml:space="preserve">, much of this scrubland is thought to be a result of recent expansion of </w:t>
      </w:r>
      <w:proofErr w:type="spellStart"/>
      <w:r w:rsidRPr="00817C78">
        <w:rPr>
          <w:i/>
        </w:rPr>
        <w:t>Larrea</w:t>
      </w:r>
      <w:proofErr w:type="spellEnd"/>
      <w:r w:rsidRPr="00817C78">
        <w:rPr>
          <w:i/>
        </w:rPr>
        <w:t xml:space="preserve"> </w:t>
      </w:r>
      <w:proofErr w:type="spellStart"/>
      <w:r w:rsidRPr="00817C78">
        <w:rPr>
          <w:i/>
        </w:rPr>
        <w:t>tridentata</w:t>
      </w:r>
      <w:proofErr w:type="spellEnd"/>
      <w:r>
        <w:t xml:space="preserve"> into former desert grasslands over the last 150yrs </w:t>
      </w:r>
      <w:proofErr w:type="gramStart"/>
      <w:r>
        <w:t>as a result of</w:t>
      </w:r>
      <w:proofErr w:type="gramEnd"/>
      <w:r>
        <w:t xml:space="preserve"> drought, overgrazing by livestock</w:t>
      </w:r>
      <w:r w:rsidR="00F07D88">
        <w:t>,</w:t>
      </w:r>
      <w:r>
        <w:t xml:space="preserve"> and/or decreases in fire over the last 70-250yrs (Buffington and </w:t>
      </w:r>
      <w:proofErr w:type="spellStart"/>
      <w:r>
        <w:t>Herbel</w:t>
      </w:r>
      <w:proofErr w:type="spellEnd"/>
      <w:r>
        <w:t xml:space="preserve"> 1965</w:t>
      </w:r>
      <w:r w:rsidR="00F07D88">
        <w:t>;</w:t>
      </w:r>
      <w:r>
        <w:t xml:space="preserve"> </w:t>
      </w:r>
      <w:proofErr w:type="spellStart"/>
      <w:r>
        <w:t>Ahlstrand</w:t>
      </w:r>
      <w:proofErr w:type="spellEnd"/>
      <w:r>
        <w:t xml:space="preserve"> 1979</w:t>
      </w:r>
      <w:r w:rsidR="00F07D88">
        <w:t>;</w:t>
      </w:r>
      <w:r>
        <w:t xml:space="preserve"> </w:t>
      </w:r>
      <w:proofErr w:type="spellStart"/>
      <w:r>
        <w:t>Donart</w:t>
      </w:r>
      <w:proofErr w:type="spellEnd"/>
      <w:r>
        <w:t xml:space="preserve"> 1984</w:t>
      </w:r>
      <w:r w:rsidR="00F07D88">
        <w:t>;</w:t>
      </w:r>
      <w:r>
        <w:t xml:space="preserve"> Dick</w:t>
      </w:r>
      <w:r w:rsidR="00F07D88">
        <w:t>-</w:t>
      </w:r>
      <w:r>
        <w:t>Peddie 1993</w:t>
      </w:r>
      <w:r w:rsidR="00F07D88">
        <w:t>;</w:t>
      </w:r>
      <w:r>
        <w:t xml:space="preserve"> </w:t>
      </w:r>
      <w:proofErr w:type="spellStart"/>
      <w:r>
        <w:t>Gibbens</w:t>
      </w:r>
      <w:proofErr w:type="spellEnd"/>
      <w:r>
        <w:t xml:space="preserve"> et al. 2005). This system includes vast areas of loamy plains that have been converted from </w:t>
      </w:r>
      <w:proofErr w:type="spellStart"/>
      <w:r w:rsidRPr="00817C78">
        <w:rPr>
          <w:i/>
        </w:rPr>
        <w:t>Pleuraphis</w:t>
      </w:r>
      <w:proofErr w:type="spellEnd"/>
      <w:r w:rsidRPr="00817C78">
        <w:rPr>
          <w:i/>
        </w:rPr>
        <w:t xml:space="preserve"> </w:t>
      </w:r>
      <w:proofErr w:type="spellStart"/>
      <w:r w:rsidRPr="00817C78">
        <w:rPr>
          <w:i/>
        </w:rPr>
        <w:t>mutica</w:t>
      </w:r>
      <w:proofErr w:type="spellEnd"/>
      <w:r>
        <w:t xml:space="preserve"> and </w:t>
      </w:r>
      <w:proofErr w:type="spellStart"/>
      <w:r w:rsidRPr="00817C78">
        <w:rPr>
          <w:i/>
        </w:rPr>
        <w:t>Bouteloua</w:t>
      </w:r>
      <w:proofErr w:type="spellEnd"/>
      <w:r w:rsidRPr="00817C78">
        <w:rPr>
          <w:i/>
        </w:rPr>
        <w:t xml:space="preserve"> </w:t>
      </w:r>
      <w:proofErr w:type="spellStart"/>
      <w:r w:rsidRPr="00817C78">
        <w:rPr>
          <w:i/>
        </w:rPr>
        <w:t>eriopoda</w:t>
      </w:r>
      <w:proofErr w:type="spellEnd"/>
      <w:r>
        <w:t xml:space="preserve"> desert grasslands to </w:t>
      </w:r>
      <w:proofErr w:type="spellStart"/>
      <w:r w:rsidRPr="00817C78">
        <w:rPr>
          <w:i/>
        </w:rPr>
        <w:t>Larrea</w:t>
      </w:r>
      <w:proofErr w:type="spellEnd"/>
      <w:r w:rsidRPr="00817C78">
        <w:rPr>
          <w:i/>
        </w:rPr>
        <w:t xml:space="preserve"> </w:t>
      </w:r>
      <w:proofErr w:type="spellStart"/>
      <w:r w:rsidRPr="00817C78">
        <w:rPr>
          <w:i/>
        </w:rPr>
        <w:t>tridentata</w:t>
      </w:r>
      <w:proofErr w:type="spellEnd"/>
      <w:r>
        <w:t xml:space="preserve"> scrub. This system also includes invasive </w:t>
      </w:r>
      <w:proofErr w:type="spellStart"/>
      <w:r w:rsidRPr="00817C78">
        <w:rPr>
          <w:i/>
        </w:rPr>
        <w:t>Flourensia</w:t>
      </w:r>
      <w:proofErr w:type="spellEnd"/>
      <w:r w:rsidRPr="00817C78">
        <w:rPr>
          <w:i/>
        </w:rPr>
        <w:t xml:space="preserve"> </w:t>
      </w:r>
      <w:proofErr w:type="spellStart"/>
      <w:r w:rsidRPr="00817C78">
        <w:rPr>
          <w:i/>
        </w:rPr>
        <w:t>cernua</w:t>
      </w:r>
      <w:proofErr w:type="spellEnd"/>
      <w:r>
        <w:t xml:space="preserve"> shrublands that occur in former (degraded) </w:t>
      </w:r>
      <w:proofErr w:type="spellStart"/>
      <w:r>
        <w:t>tobosa</w:t>
      </w:r>
      <w:proofErr w:type="spellEnd"/>
      <w:r>
        <w:t xml:space="preserve"> (</w:t>
      </w:r>
      <w:proofErr w:type="spellStart"/>
      <w:r w:rsidRPr="00817C78">
        <w:rPr>
          <w:i/>
        </w:rPr>
        <w:t>Pleuraphis</w:t>
      </w:r>
      <w:proofErr w:type="spellEnd"/>
      <w:r w:rsidRPr="00817C78">
        <w:rPr>
          <w:i/>
        </w:rPr>
        <w:t xml:space="preserve"> </w:t>
      </w:r>
      <w:proofErr w:type="spellStart"/>
      <w:r w:rsidRPr="00817C78">
        <w:rPr>
          <w:i/>
        </w:rPr>
        <w:t>mutica</w:t>
      </w:r>
      <w:proofErr w:type="spellEnd"/>
      <w:r>
        <w:t xml:space="preserve">) flats and loamy plains. Presence of </w:t>
      </w:r>
      <w:proofErr w:type="spellStart"/>
      <w:r w:rsidRPr="00817C78">
        <w:rPr>
          <w:i/>
        </w:rPr>
        <w:t>Scleropogon</w:t>
      </w:r>
      <w:proofErr w:type="spellEnd"/>
      <w:r w:rsidRPr="00817C78">
        <w:rPr>
          <w:i/>
        </w:rPr>
        <w:t xml:space="preserve"> </w:t>
      </w:r>
      <w:proofErr w:type="spellStart"/>
      <w:r w:rsidRPr="00817C78">
        <w:rPr>
          <w:i/>
        </w:rPr>
        <w:t>brevifolius</w:t>
      </w:r>
      <w:proofErr w:type="spellEnd"/>
      <w:r>
        <w:t xml:space="preserve"> is common in these invasive stands. Dick</w:t>
      </w:r>
      <w:r w:rsidR="00F07D88">
        <w:t>-</w:t>
      </w:r>
      <w:r>
        <w:t xml:space="preserve">Peddie (1993) suggested that absence of </w:t>
      </w:r>
      <w:proofErr w:type="spellStart"/>
      <w:r w:rsidRPr="00817C78">
        <w:rPr>
          <w:i/>
        </w:rPr>
        <w:t>Flourensia</w:t>
      </w:r>
      <w:proofErr w:type="spellEnd"/>
      <w:r w:rsidRPr="00817C78">
        <w:rPr>
          <w:i/>
        </w:rPr>
        <w:t xml:space="preserve"> </w:t>
      </w:r>
      <w:proofErr w:type="spellStart"/>
      <w:r w:rsidRPr="00817C78">
        <w:rPr>
          <w:i/>
        </w:rPr>
        <w:t>cernua</w:t>
      </w:r>
      <w:proofErr w:type="spellEnd"/>
      <w:r>
        <w:t xml:space="preserve"> as co</w:t>
      </w:r>
      <w:r w:rsidR="00F07D88">
        <w:t>-</w:t>
      </w:r>
      <w:r>
        <w:t xml:space="preserve">dominant and presence of </w:t>
      </w:r>
      <w:proofErr w:type="spellStart"/>
      <w:r w:rsidRPr="00817C78">
        <w:rPr>
          <w:i/>
        </w:rPr>
        <w:t>Dasyochloa</w:t>
      </w:r>
      <w:proofErr w:type="spellEnd"/>
      <w:r w:rsidRPr="00817C78">
        <w:rPr>
          <w:i/>
        </w:rPr>
        <w:t xml:space="preserve"> </w:t>
      </w:r>
      <w:proofErr w:type="spellStart"/>
      <w:r w:rsidRPr="00817C78">
        <w:rPr>
          <w:i/>
        </w:rPr>
        <w:t>pulchella</w:t>
      </w:r>
      <w:proofErr w:type="spellEnd"/>
      <w:r>
        <w:t xml:space="preserve">, </w:t>
      </w:r>
      <w:proofErr w:type="spellStart"/>
      <w:r w:rsidRPr="00817C78">
        <w:rPr>
          <w:i/>
        </w:rPr>
        <w:t>Acourtia</w:t>
      </w:r>
      <w:proofErr w:type="spellEnd"/>
      <w:r w:rsidRPr="00817C78">
        <w:rPr>
          <w:i/>
        </w:rPr>
        <w:t xml:space="preserve"> nana</w:t>
      </w:r>
      <w:r w:rsidR="00464DAD">
        <w:rPr>
          <w:i/>
        </w:rPr>
        <w:t>,</w:t>
      </w:r>
      <w:r>
        <w:t xml:space="preserve"> </w:t>
      </w:r>
      <w:proofErr w:type="spellStart"/>
      <w:r w:rsidRPr="00817C78">
        <w:rPr>
          <w:i/>
        </w:rPr>
        <w:t>Perezia</w:t>
      </w:r>
      <w:proofErr w:type="spellEnd"/>
      <w:r w:rsidRPr="00817C78">
        <w:rPr>
          <w:i/>
        </w:rPr>
        <w:t xml:space="preserve"> nana</w:t>
      </w:r>
      <w:r w:rsidR="00F07D88">
        <w:t xml:space="preserve">, </w:t>
      </w:r>
      <w:r>
        <w:t xml:space="preserve">and </w:t>
      </w:r>
      <w:r w:rsidRPr="00817C78">
        <w:rPr>
          <w:i/>
        </w:rPr>
        <w:t xml:space="preserve">Yucca </w:t>
      </w:r>
      <w:proofErr w:type="spellStart"/>
      <w:r w:rsidRPr="00817C78">
        <w:rPr>
          <w:i/>
        </w:rPr>
        <w:t>elata</w:t>
      </w:r>
      <w:proofErr w:type="spellEnd"/>
      <w:r>
        <w:t xml:space="preserve"> may be indicators of recent conversion of desert grasslands into desert scrub, but more research is needed. Conversely, shrublands with a sparse understory of </w:t>
      </w:r>
      <w:proofErr w:type="spellStart"/>
      <w:r w:rsidR="00464DAD">
        <w:rPr>
          <w:i/>
          <w:iCs/>
        </w:rPr>
        <w:t>Larrea</w:t>
      </w:r>
      <w:proofErr w:type="spellEnd"/>
      <w:r w:rsidR="00464DAD">
        <w:rPr>
          <w:i/>
          <w:iCs/>
        </w:rPr>
        <w:t xml:space="preserve"> </w:t>
      </w:r>
      <w:proofErr w:type="spellStart"/>
      <w:r w:rsidR="00464DAD">
        <w:rPr>
          <w:i/>
          <w:iCs/>
        </w:rPr>
        <w:t>tridentata</w:t>
      </w:r>
      <w:proofErr w:type="spellEnd"/>
      <w:r w:rsidR="00464DAD">
        <w:rPr>
          <w:i/>
          <w:iCs/>
        </w:rPr>
        <w:t xml:space="preserve"> </w:t>
      </w:r>
      <w:r w:rsidR="00464DAD">
        <w:t xml:space="preserve">on remnant early Holocene erosional surfaces, often with desert pavement, may indicate historic distributions of </w:t>
      </w:r>
      <w:proofErr w:type="spellStart"/>
      <w:r w:rsidR="00464DAD">
        <w:rPr>
          <w:i/>
          <w:iCs/>
        </w:rPr>
        <w:t>Larrea</w:t>
      </w:r>
      <w:proofErr w:type="spellEnd"/>
      <w:r w:rsidR="00464DAD">
        <w:rPr>
          <w:i/>
          <w:iCs/>
        </w:rPr>
        <w:t xml:space="preserve"> </w:t>
      </w:r>
      <w:proofErr w:type="spellStart"/>
      <w:r w:rsidR="00464DAD">
        <w:rPr>
          <w:i/>
          <w:iCs/>
        </w:rPr>
        <w:t>tridentata</w:t>
      </w:r>
      <w:proofErr w:type="spellEnd"/>
      <w:r w:rsidR="00464DAD">
        <w:t xml:space="preserve"> desert scrub in the </w:t>
      </w:r>
      <w:proofErr w:type="spellStart"/>
      <w:r>
        <w:t>Chihuahuan</w:t>
      </w:r>
      <w:proofErr w:type="spellEnd"/>
      <w:r>
        <w:t xml:space="preserve"> Desert (</w:t>
      </w:r>
      <w:proofErr w:type="spellStart"/>
      <w:r>
        <w:t>Muldavin</w:t>
      </w:r>
      <w:proofErr w:type="spellEnd"/>
      <w:r>
        <w:t xml:space="preserve"> et al. 2000).</w:t>
      </w:r>
    </w:p>
    <w:p w:rsidR="005869CC" w:rsidP="005869CC" w:rsidRDefault="005869CC" w14:paraId="033AD207" w14:textId="77777777">
      <w:pPr>
        <w:pStyle w:val="InfoPara"/>
      </w:pPr>
      <w:r>
        <w:t>Issues or Problems</w:t>
      </w:r>
    </w:p>
    <w:p w:rsidR="005869CC" w:rsidP="005869CC" w:rsidRDefault="005869CC" w14:paraId="0297F6D7" w14:textId="7CC0E39F">
      <w:r>
        <w:lastRenderedPageBreak/>
        <w:t xml:space="preserve">Fire ecology studies at the population level are badly needed for black </w:t>
      </w:r>
      <w:proofErr w:type="spellStart"/>
      <w:r>
        <w:t>grama</w:t>
      </w:r>
      <w:proofErr w:type="spellEnd"/>
      <w:r>
        <w:t xml:space="preserve">. Historic fire regimes in this </w:t>
      </w:r>
      <w:r w:rsidR="00F07D88">
        <w:t>Biophysical Setting (</w:t>
      </w:r>
      <w:r>
        <w:t>BpS</w:t>
      </w:r>
      <w:r w:rsidR="00F07D88">
        <w:t>)</w:t>
      </w:r>
      <w:r>
        <w:t xml:space="preserve"> are difficult to quantify. Fire was not considered a disturbance in this model and was not used in VDDT.</w:t>
      </w:r>
    </w:p>
    <w:p w:rsidR="005869CC" w:rsidP="005869CC" w:rsidRDefault="005869CC" w14:paraId="1AE5549A" w14:textId="77777777">
      <w:pPr>
        <w:pStyle w:val="InfoPara"/>
      </w:pPr>
      <w:r>
        <w:t>Native Uncharacteristic Conditions</w:t>
      </w:r>
    </w:p>
    <w:p w:rsidR="005869CC" w:rsidP="005869CC" w:rsidRDefault="005869CC" w14:paraId="6AEB4EC9" w14:textId="7FC6EDD3">
      <w:r>
        <w:t>Historically, creosote</w:t>
      </w:r>
      <w:r w:rsidR="00F07D88">
        <w:t>-</w:t>
      </w:r>
      <w:r>
        <w:t>dominated stands would not occur in this BpS. That condition is included in another BpS (</w:t>
      </w:r>
      <w:proofErr w:type="spellStart"/>
      <w:r>
        <w:t>Chihuahuan</w:t>
      </w:r>
      <w:proofErr w:type="spellEnd"/>
      <w:r>
        <w:t xml:space="preserve"> Mixed Desert Shrubland BpS 11005), which contains inclusions of </w:t>
      </w:r>
      <w:proofErr w:type="spellStart"/>
      <w:r>
        <w:t>Appacherian-Chihuahuan</w:t>
      </w:r>
      <w:proofErr w:type="spellEnd"/>
      <w:r>
        <w:t xml:space="preserve"> Mesquite Upland Scrub (1095).</w:t>
      </w:r>
    </w:p>
    <w:p w:rsidR="005869CC" w:rsidP="005869CC" w:rsidRDefault="005869CC" w14:paraId="603A6C14" w14:textId="77777777">
      <w:pPr>
        <w:pStyle w:val="InfoPara"/>
      </w:pPr>
      <w:r>
        <w:t>Comments</w:t>
      </w:r>
    </w:p>
    <w:p w:rsidR="005869CC" w:rsidP="005869CC" w:rsidRDefault="005869CC" w14:paraId="3C512D3B" w14:textId="1DC53640">
      <w:r>
        <w:t xml:space="preserve">For </w:t>
      </w:r>
      <w:r w:rsidR="003E123D">
        <w:t>map zone (MZ) 2</w:t>
      </w:r>
      <w:r>
        <w:t>6</w:t>
      </w:r>
      <w:r w:rsidR="003E123D">
        <w:t>,</w:t>
      </w:r>
      <w:r>
        <w:t xml:space="preserve"> this model was adopted from MZ25 without changes</w:t>
      </w:r>
      <w:r w:rsidR="00A76604">
        <w:t>.</w:t>
      </w:r>
      <w:r>
        <w:t xml:space="preserve"> Lee Elliott reviewed the model for MZ26.</w:t>
      </w:r>
    </w:p>
    <w:p w:rsidR="005869CC" w:rsidP="005869CC" w:rsidRDefault="005869CC" w14:paraId="114114D7" w14:textId="77777777"/>
    <w:p w:rsidR="005869CC" w:rsidP="005869CC" w:rsidRDefault="005869CC" w14:paraId="08C93EDF" w14:textId="1AA10809">
      <w:r>
        <w:t>For MZ25</w:t>
      </w:r>
      <w:r w:rsidR="003E123D">
        <w:t>,</w:t>
      </w:r>
      <w:r>
        <w:t xml:space="preserve"> this model was first developed in Las Cruces workshop by </w:t>
      </w:r>
      <w:proofErr w:type="spellStart"/>
      <w:r>
        <w:t>Jony</w:t>
      </w:r>
      <w:proofErr w:type="spellEnd"/>
      <w:r>
        <w:t xml:space="preserve"> </w:t>
      </w:r>
      <w:proofErr w:type="spellStart"/>
      <w:r>
        <w:t>Cockman</w:t>
      </w:r>
      <w:proofErr w:type="spellEnd"/>
      <w:r>
        <w:t xml:space="preserve">, Don Ellsworth, David Anderson (White Sands Missile Range), Steven </w:t>
      </w:r>
      <w:proofErr w:type="spellStart"/>
      <w:r>
        <w:t>Yanoff</w:t>
      </w:r>
      <w:proofErr w:type="spellEnd"/>
      <w:r w:rsidR="003E123D">
        <w:t>,</w:t>
      </w:r>
      <w:r>
        <w:t xml:space="preserve"> and Brandon </w:t>
      </w:r>
      <w:proofErr w:type="spellStart"/>
      <w:r>
        <w:t>Bestlemyer</w:t>
      </w:r>
      <w:proofErr w:type="spellEnd"/>
      <w:r>
        <w:t xml:space="preserve"> (ARS, </w:t>
      </w:r>
      <w:proofErr w:type="spellStart"/>
      <w:r>
        <w:t>Jornada</w:t>
      </w:r>
      <w:proofErr w:type="spellEnd"/>
      <w:r>
        <w:t>). Following the Las Cruces workshop, efforts by NatureServe and others resulted in changes and clarifications to the BpS concept</w:t>
      </w:r>
      <w:r w:rsidR="003E123D">
        <w:t>,</w:t>
      </w:r>
      <w:r>
        <w:t xml:space="preserve"> and new information was incorporated into this document by Mike </w:t>
      </w:r>
      <w:proofErr w:type="spellStart"/>
      <w:r>
        <w:t>Babler</w:t>
      </w:r>
      <w:proofErr w:type="spellEnd"/>
      <w:r>
        <w:t>. The original MZ25 modelers' names were removed from this revised version due to lack of time for their review of changes.</w:t>
      </w:r>
    </w:p>
    <w:p w:rsidR="00A40EB7" w:rsidP="005869CC" w:rsidRDefault="00A40EB7" w14:paraId="530B6916" w14:textId="77777777"/>
    <w:p w:rsidR="005869CC" w:rsidP="005869CC" w:rsidRDefault="005869CC" w14:paraId="77CB6175" w14:textId="77777777">
      <w:pPr>
        <w:pStyle w:val="ReportSection"/>
      </w:pPr>
      <w:r>
        <w:t>Succession Classes</w:t>
      </w:r>
    </w:p>
    <w:p w:rsidR="005869CC" w:rsidP="005869CC" w:rsidRDefault="005869CC" w14:paraId="5066B7F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869CC" w:rsidP="005869CC" w:rsidRDefault="005869CC" w14:paraId="0FAD7A18" w14:textId="77777777">
      <w:pPr>
        <w:pStyle w:val="InfoPara"/>
        <w:pBdr>
          <w:top w:val="single" w:color="auto" w:sz="4" w:space="1"/>
        </w:pBdr>
      </w:pPr>
      <w:r>
        <w:t>Class A</w:t>
      </w:r>
      <w:r>
        <w:tab/>
        <w:t>17</w:t>
      </w:r>
      <w:r w:rsidR="002A3B10">
        <w:tab/>
      </w:r>
      <w:r w:rsidR="002A3B10">
        <w:tab/>
      </w:r>
      <w:r w:rsidR="002A3B10">
        <w:tab/>
      </w:r>
      <w:r w:rsidR="002A3B10">
        <w:tab/>
      </w:r>
      <w:r w:rsidR="004F7795">
        <w:t>Early Development 1 - Open</w:t>
      </w:r>
    </w:p>
    <w:p w:rsidR="005869CC" w:rsidP="005869CC" w:rsidRDefault="005869CC" w14:paraId="671B0AEC" w14:textId="77777777"/>
    <w:p w:rsidR="005869CC" w:rsidP="005869CC" w:rsidRDefault="005869CC" w14:paraId="137EFAD8" w14:textId="77777777">
      <w:pPr>
        <w:pStyle w:val="SClassInfoPara"/>
      </w:pPr>
      <w:r>
        <w:t>Indicator Species</w:t>
      </w:r>
    </w:p>
    <w:p w:rsidR="005869CC" w:rsidP="005869CC" w:rsidRDefault="005869CC" w14:paraId="35FC4405" w14:textId="77777777"/>
    <w:p w:rsidR="005869CC" w:rsidP="005869CC" w:rsidRDefault="005869CC" w14:paraId="29CA530D" w14:textId="77777777">
      <w:pPr>
        <w:pStyle w:val="SClassInfoPara"/>
      </w:pPr>
      <w:r>
        <w:t>Description</w:t>
      </w:r>
    </w:p>
    <w:p w:rsidR="005869CC" w:rsidP="005869CC" w:rsidRDefault="005869CC" w14:paraId="51E0EE64" w14:textId="47429FA4">
      <w:r>
        <w:t>Under natural conditions</w:t>
      </w:r>
      <w:r w:rsidR="003E123D">
        <w:t>,</w:t>
      </w:r>
      <w:r>
        <w:t xml:space="preserve"> shrub cover generally represents &lt;10% canopy cover and is likely not affected by disturbance. The grass community may be as low as 10% canopy cover after a combination of drought/fire. Little disturbance was considered in </w:t>
      </w:r>
      <w:r w:rsidR="003E123D">
        <w:t>C</w:t>
      </w:r>
      <w:r>
        <w:t xml:space="preserve">lass A, modeled </w:t>
      </w:r>
      <w:r w:rsidR="00A40EB7">
        <w:t xml:space="preserve">drought </w:t>
      </w:r>
      <w:r>
        <w:t>maintaining the age (Option 2). In the historic condition where invasive annual grasses are absent, the fire return interval is virtually nonexistent except for areas near the base of mountains experiencing locally higher rainfall and fi</w:t>
      </w:r>
      <w:r w:rsidR="00A40EB7">
        <w:t>ne fuel buildup. C</w:t>
      </w:r>
      <w:r>
        <w:t>lass A transitions to B. However, if the upper soil horizon and/or microbes are lost, then a longer recovery time is required. Or complete recovery is not possible.</w:t>
      </w:r>
    </w:p>
    <w:p w:rsidR="00C15620" w:rsidP="005869CC" w:rsidRDefault="00C15620" w14:paraId="61F332BD" w14:textId="49EE6689"/>
    <w:p w:rsidR="00C15620" w:rsidP="005869CC" w:rsidRDefault="00C15620" w14:paraId="59E0627F" w14:textId="102F7BFB">
      <w:r w:rsidRPr="00A76604">
        <w:t xml:space="preserve">Shrubs likely sparse and not detectable by satellite image. Herb cover is also low so is difficult to map due to satellite imagery limitations. There should be a layer of biocrust involved in this and </w:t>
      </w:r>
      <w:r w:rsidRPr="00A76604">
        <w:lastRenderedPageBreak/>
        <w:t>later succession classes. This crust is important for nutrient cycling and for stabilizing the soil surface from erosion.</w:t>
      </w:r>
    </w:p>
    <w:p w:rsidR="005869CC" w:rsidP="005869CC" w:rsidRDefault="005869CC" w14:paraId="3D2655E9" w14:textId="77777777"/>
    <w:p>
      <w:r>
        <w:rPr>
          <w:i/>
          <w:u w:val="single"/>
        </w:rPr>
        <w:t>Maximum Tree Size Class</w:t>
      </w:r>
      <w:br/>
      <w:r>
        <w:t>None</w:t>
      </w:r>
    </w:p>
    <w:p w:rsidR="005869CC" w:rsidP="005869CC" w:rsidRDefault="005869CC" w14:paraId="02BA8E7C" w14:textId="77777777">
      <w:pPr>
        <w:pStyle w:val="InfoPara"/>
        <w:pBdr>
          <w:top w:val="single" w:color="auto" w:sz="4" w:space="1"/>
        </w:pBdr>
      </w:pPr>
      <w:r>
        <w:t>Class B</w:t>
      </w:r>
      <w:r>
        <w:tab/>
        <w:t>83</w:t>
      </w:r>
      <w:r w:rsidR="002A3B10">
        <w:tab/>
      </w:r>
      <w:r w:rsidR="002A3B10">
        <w:tab/>
      </w:r>
      <w:r w:rsidR="002A3B10">
        <w:tab/>
      </w:r>
      <w:r w:rsidR="002A3B10">
        <w:tab/>
      </w:r>
      <w:r w:rsidR="004F7795">
        <w:t>Late Development 1 - Open</w:t>
      </w:r>
    </w:p>
    <w:p w:rsidR="005869CC" w:rsidP="005869CC" w:rsidRDefault="005869CC" w14:paraId="3A92900F" w14:textId="77777777"/>
    <w:p w:rsidR="005869CC" w:rsidP="005869CC" w:rsidRDefault="005869CC" w14:paraId="23AD555C" w14:textId="77777777">
      <w:pPr>
        <w:pStyle w:val="SClassInfoPara"/>
      </w:pPr>
      <w:r>
        <w:t>Indicator Species</w:t>
      </w:r>
    </w:p>
    <w:p w:rsidR="005869CC" w:rsidP="005869CC" w:rsidRDefault="005869CC" w14:paraId="1104F8B8" w14:textId="77777777"/>
    <w:p w:rsidR="005869CC" w:rsidP="005869CC" w:rsidRDefault="005869CC" w14:paraId="06C6703B" w14:textId="77777777">
      <w:pPr>
        <w:pStyle w:val="SClassInfoPara"/>
      </w:pPr>
      <w:r>
        <w:t>Description</w:t>
      </w:r>
    </w:p>
    <w:p w:rsidR="005869CC" w:rsidP="005869CC" w:rsidRDefault="008D5058" w14:paraId="05CC428E" w14:textId="7342454D">
      <w:r>
        <w:t>Cover is relatively low even at later ages.</w:t>
      </w:r>
      <w:r w:rsidR="005869CC">
        <w:t xml:space="preserve"> Replacement fire followed by </w:t>
      </w:r>
      <w:r w:rsidR="00A40EB7">
        <w:t>prolonged drought</w:t>
      </w:r>
      <w:r w:rsidR="005869CC">
        <w:t xml:space="preserve"> (Option 1). Wind/weather stress also affected this co</w:t>
      </w:r>
      <w:r w:rsidR="00A40EB7">
        <w:t xml:space="preserve">mmunity </w:t>
      </w:r>
      <w:r w:rsidR="005869CC">
        <w:t xml:space="preserve">but did not cause a transition to </w:t>
      </w:r>
      <w:r w:rsidR="003E123D">
        <w:t>C</w:t>
      </w:r>
      <w:r w:rsidR="005869CC">
        <w:t>lass A. Class B is likely overrepresented on the landscape today.</w:t>
      </w:r>
      <w:r w:rsidR="001B66D6">
        <w:t xml:space="preserve"> There should be a layer of biocrust involved in this and later succession classes. This crust is important for nutrient cycling and </w:t>
      </w:r>
      <w:r w:rsidR="003E123D">
        <w:t xml:space="preserve">for </w:t>
      </w:r>
      <w:r w:rsidR="001B66D6">
        <w:t>stabiliz</w:t>
      </w:r>
      <w:r w:rsidR="003E123D">
        <w:t>ing</w:t>
      </w:r>
      <w:r w:rsidR="001B66D6">
        <w:t xml:space="preserve"> the soil surface from erosion.</w:t>
      </w:r>
    </w:p>
    <w:p w:rsidR="005869CC" w:rsidP="005869CC" w:rsidRDefault="005869CC" w14:paraId="0822012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Replacement fire followed by severe drought</w:t>
      </w:r>
    </w:p>
    <w:p>
      <w:r>
        <w:t>Optional 2: Drought</w:t>
      </w:r>
    </w:p>
    <w:p>
      <w:r>
        <w:t/>
      </w:r>
    </w:p>
    <w:p>
      <w:pPr>
        <w:pStyle w:val="ReportSection"/>
      </w:pPr>
      <w:r>
        <w:t>References</w:t>
      </w:r>
    </w:p>
    <w:p>
      <w:r>
        <w:t/>
      </w:r>
    </w:p>
    <w:p w:rsidR="005869CC" w:rsidP="005869CC" w:rsidRDefault="005869CC" w14:paraId="4BA35ED5" w14:textId="77777777">
      <w:proofErr w:type="spellStart"/>
      <w:r>
        <w:t>Ahlstrand</w:t>
      </w:r>
      <w:proofErr w:type="spellEnd"/>
      <w:r>
        <w:t xml:space="preserve">, G.M. 1979. Preliminary report of the study of the Guadalupe Mountains and Carlsbad Caverns national parks. Pages 31-44 in: H.H. </w:t>
      </w:r>
      <w:proofErr w:type="spellStart"/>
      <w:r>
        <w:t>Genoways</w:t>
      </w:r>
      <w:proofErr w:type="spellEnd"/>
      <w:r>
        <w:t xml:space="preserve"> and R.J. Baker, editors. Biological Investigations in the Guadalupe Mountains National Park, Texas. USDI National Park Service, Proceedings and Transactions. Series No. 4, Washington, DC. </w:t>
      </w:r>
    </w:p>
    <w:p w:rsidR="005869CC" w:rsidP="005869CC" w:rsidRDefault="005869CC" w14:paraId="5579F58F" w14:textId="77777777"/>
    <w:p w:rsidR="005869CC" w:rsidP="005869CC" w:rsidRDefault="005869CC" w14:paraId="42CE432B"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MT. 17 pp.</w:t>
      </w:r>
    </w:p>
    <w:p w:rsidR="005869CC" w:rsidP="005869CC" w:rsidRDefault="005869CC" w14:paraId="7DF3A8C0" w14:textId="77777777"/>
    <w:p w:rsidR="005869CC" w:rsidP="005869CC" w:rsidRDefault="005869CC" w14:paraId="079DCFAE" w14:textId="77777777">
      <w:r>
        <w:t xml:space="preserve">Brown, D.E. and R.A. </w:t>
      </w:r>
      <w:proofErr w:type="spellStart"/>
      <w:r>
        <w:t>Minnich</w:t>
      </w:r>
      <w:proofErr w:type="spellEnd"/>
      <w:r>
        <w:t>. 1986. Fire and creosote bush scrub of the western Sonoran Desert, California. American Midland Naturalist 116: 411-422.</w:t>
      </w:r>
    </w:p>
    <w:p w:rsidR="005869CC" w:rsidP="005869CC" w:rsidRDefault="005869CC" w14:paraId="4C34F87D" w14:textId="77777777"/>
    <w:p w:rsidR="005869CC" w:rsidP="005869CC" w:rsidRDefault="005869CC" w14:paraId="272DA8AE"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5869CC" w:rsidP="005869CC" w:rsidRDefault="005869CC" w14:paraId="1DACE9D0" w14:textId="77777777"/>
    <w:p w:rsidR="005869CC" w:rsidP="005869CC" w:rsidRDefault="005869CC" w14:paraId="0D9298CC" w14:textId="77777777">
      <w:r>
        <w:t xml:space="preserve">Buffington, L.C, and C.H. </w:t>
      </w:r>
      <w:proofErr w:type="spellStart"/>
      <w:r>
        <w:t>Herbel</w:t>
      </w:r>
      <w:proofErr w:type="spellEnd"/>
      <w:r>
        <w:t xml:space="preserve">. 1965. Vegetational changes on a semidesert grassland range from 1858 to 1963. Ecological Monographs 35: 139–164. </w:t>
      </w:r>
    </w:p>
    <w:p w:rsidR="005869CC" w:rsidP="005869CC" w:rsidRDefault="005869CC" w14:paraId="4BFC817B" w14:textId="77777777"/>
    <w:p w:rsidR="005869CC" w:rsidP="005869CC" w:rsidRDefault="005869CC" w14:paraId="31002E71" w14:textId="77777777">
      <w:r>
        <w:t>Dick-Peddie, W.A. 1993. New Mexico vegetation: Past, present, and future. Albuquerque, NM: University of New Mexico Press. 244 pp.</w:t>
      </w:r>
    </w:p>
    <w:p w:rsidR="005869CC" w:rsidP="005869CC" w:rsidRDefault="005869CC" w14:paraId="6F0267F6" w14:textId="77777777"/>
    <w:p w:rsidR="005869CC" w:rsidP="005869CC" w:rsidRDefault="005869CC" w14:paraId="4A5B2A13" w14:textId="77777777">
      <w:proofErr w:type="spellStart"/>
      <w:r>
        <w:t>Donart</w:t>
      </w:r>
      <w:proofErr w:type="spellEnd"/>
      <w:r>
        <w:t xml:space="preserve">, G.B. 1984. The history and evolution of western rangelands in relation to woody plant communities. Pages 1235-1258 in: Developing strategies for rangeland management. Boulder, CO: Westview Press. </w:t>
      </w:r>
    </w:p>
    <w:p w:rsidR="005869CC" w:rsidP="005869CC" w:rsidRDefault="005869CC" w14:paraId="2669EF59" w14:textId="77777777"/>
    <w:p w:rsidR="005869CC" w:rsidP="005869CC" w:rsidRDefault="005869CC" w14:paraId="490FF802" w14:textId="77777777">
      <w:proofErr w:type="spellStart"/>
      <w:r>
        <w:t>Henrickson</w:t>
      </w:r>
      <w:proofErr w:type="spellEnd"/>
      <w:r>
        <w:t xml:space="preserve">, J. and M.C. Johnston. 1986. Vegetation and community types of the </w:t>
      </w:r>
      <w:proofErr w:type="spellStart"/>
      <w:r>
        <w:t>Chihuahuan</w:t>
      </w:r>
      <w:proofErr w:type="spellEnd"/>
      <w:r>
        <w:t xml:space="preserve"> Desert. Pages 20-39 in: J.C. Barlow, A.M. Powell and B.N. </w:t>
      </w:r>
      <w:proofErr w:type="spellStart"/>
      <w:r>
        <w:t>Timmermann</w:t>
      </w:r>
      <w:proofErr w:type="spellEnd"/>
      <w:r>
        <w:t xml:space="preserve">, eds. </w:t>
      </w:r>
      <w:proofErr w:type="spellStart"/>
      <w:r>
        <w:t>Chihuahuan</w:t>
      </w:r>
      <w:proofErr w:type="spellEnd"/>
      <w:r>
        <w:t xml:space="preserve"> Desert--U.S. and Mexico, II: Proceedings of the 2nd symposium on resources of the </w:t>
      </w:r>
      <w:proofErr w:type="spellStart"/>
      <w:r>
        <w:t>Chihuahuan</w:t>
      </w:r>
      <w:proofErr w:type="spellEnd"/>
      <w:r>
        <w:t xml:space="preserve"> Desert region; 1983 October 20-21; Alpine, TX. Alpine, TX: Sul Ross State University, </w:t>
      </w:r>
      <w:proofErr w:type="spellStart"/>
      <w:r>
        <w:t>Chihuahuan</w:t>
      </w:r>
      <w:proofErr w:type="spellEnd"/>
      <w:r>
        <w:t xml:space="preserve"> Desert Research Institute.</w:t>
      </w:r>
    </w:p>
    <w:p w:rsidR="005869CC" w:rsidP="005869CC" w:rsidRDefault="005869CC" w14:paraId="04AA33EE" w14:textId="77777777"/>
    <w:p w:rsidR="005869CC" w:rsidP="005869CC" w:rsidRDefault="005869CC" w14:paraId="1096E4B7" w14:textId="77777777">
      <w:proofErr w:type="spellStart"/>
      <w:r>
        <w:t>Kuchler</w:t>
      </w:r>
      <w:proofErr w:type="spellEnd"/>
      <w:r>
        <w:t>, A.W. 1964. Manual to accompany the map of potential natural vegetation of the conterminous United States. American Geographical Society. Spec. Publ. NO. 36. Lib. Congress Cat. Card Num. 64-15417.</w:t>
      </w:r>
    </w:p>
    <w:p w:rsidR="005869CC" w:rsidP="005869CC" w:rsidRDefault="005869CC" w14:paraId="07D0FD40" w14:textId="77777777"/>
    <w:p w:rsidR="005869CC" w:rsidP="005869CC" w:rsidRDefault="005869CC" w14:paraId="77903FA3" w14:textId="77777777">
      <w:r>
        <w:t xml:space="preserve">Marshall, K.A. 1995. </w:t>
      </w:r>
      <w:proofErr w:type="spellStart"/>
      <w:r>
        <w:t>Larrea</w:t>
      </w:r>
      <w:proofErr w:type="spellEnd"/>
      <w:r>
        <w:t xml:space="preserve"> </w:t>
      </w:r>
      <w:proofErr w:type="spellStart"/>
      <w:r>
        <w:t>tridentata</w:t>
      </w:r>
      <w:proofErr w:type="spellEnd"/>
      <w:r>
        <w:t>. In: Fire Effects Information System, [Online]. USDA Forest Service, Rocky Mountain Research Station, Fire Sciences Laboratory (Producer). Available: http://www.fs.fed.us/database/feis/ [2004, November 14].</w:t>
      </w:r>
    </w:p>
    <w:p w:rsidR="005869CC" w:rsidP="005869CC" w:rsidRDefault="005869CC" w14:paraId="73E643AD" w14:textId="77777777"/>
    <w:p w:rsidR="005869CC" w:rsidP="005869CC" w:rsidRDefault="005869CC" w14:paraId="63BF409A" w14:textId="77777777">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5869CC" w:rsidP="005869CC" w:rsidRDefault="005869CC" w14:paraId="3B1E3E6B" w14:textId="77777777"/>
    <w:p w:rsidR="005869CC" w:rsidP="005869CC" w:rsidRDefault="005869CC" w14:paraId="124D6CFC" w14:textId="77777777">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NM. 192 pp. </w:t>
      </w:r>
    </w:p>
    <w:p w:rsidR="005869CC" w:rsidP="005869CC" w:rsidRDefault="005869CC" w14:paraId="3F5AB86B" w14:textId="77777777"/>
    <w:p w:rsidR="005869CC" w:rsidP="005869CC" w:rsidRDefault="005869CC" w14:paraId="1661B58B" w14:textId="77777777">
      <w:r>
        <w:t>NatureServe. 2007. International Ecological Classification Standard: Terrestrial Ecological Classifications. NatureServe Central Databases. Arlington, VA. Data current as of 10 February 2007.</w:t>
      </w:r>
    </w:p>
    <w:p w:rsidR="005869CC" w:rsidP="005869CC" w:rsidRDefault="005869CC" w14:paraId="3D7E52B7" w14:textId="77777777"/>
    <w:p w:rsidR="005869CC" w:rsidP="005869CC" w:rsidRDefault="005869CC" w14:paraId="3237F951"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5869CC" w:rsidP="005869CC" w:rsidRDefault="005869CC" w14:paraId="2864732A" w14:textId="77777777"/>
    <w:p w:rsidR="005869CC" w:rsidP="005869CC" w:rsidRDefault="005869CC" w14:paraId="30A2EAD3" w14:textId="77777777">
      <w:proofErr w:type="spellStart"/>
      <w:r>
        <w:t>Uchytil</w:t>
      </w:r>
      <w:proofErr w:type="spellEnd"/>
      <w:r>
        <w:t xml:space="preserve">, R.J. 1990. Agave </w:t>
      </w:r>
      <w:proofErr w:type="spellStart"/>
      <w:r>
        <w:t>lechuguilla</w:t>
      </w:r>
      <w:proofErr w:type="spellEnd"/>
      <w:r>
        <w:t xml:space="preserve">. In: Fire Effects Information System, [Online]. </w:t>
      </w:r>
    </w:p>
    <w:p w:rsidR="005869CC" w:rsidP="005869CC" w:rsidRDefault="005869CC" w14:paraId="75176EF3" w14:textId="77777777">
      <w:r>
        <w:t>USDA Forest Service, Rocky Mountain Research Station, Fire Sciences Laboratory (Producer). Available: http://www.fs.fed.us/database/feis/ [2005, October 7].</w:t>
      </w:r>
    </w:p>
    <w:p w:rsidR="005869CC" w:rsidP="005869CC" w:rsidRDefault="005869CC" w14:paraId="1F08595D" w14:textId="77777777"/>
    <w:p w:rsidR="005869CC" w:rsidP="005869CC" w:rsidRDefault="005869CC" w14:paraId="1E590CA5" w14:textId="77777777">
      <w:r>
        <w:t>USDA-NRCS. 2007. Nevada Rangeland Ecological Site Description. 0300XB078NV, 030XB019NV. Available online: http://esis.sc.egov.usda.gov/Welcome/pgESDWelcome.aspx.</w:t>
      </w:r>
    </w:p>
    <w:p w:rsidR="005869CC" w:rsidP="005869CC" w:rsidRDefault="005869CC" w14:paraId="5946D0D5" w14:textId="77777777"/>
    <w:p w:rsidR="005869CC" w:rsidP="005869CC" w:rsidRDefault="005869CC" w14:paraId="0CC672BE" w14:textId="77777777">
      <w:r>
        <w:lastRenderedPageBreak/>
        <w:t>USDA-NRCS 2007. MLRA 042-SD2 for Gravelly R042XB010NM, Limy R042XB019NM, Gravelly Loam R042XB035NM and Gravelly Sand R042XB024NM ecological site descriptions. Available online: http://esis.sc.egov.usda.gov/Welcome/pgESDWelcome.aspx.</w:t>
      </w:r>
    </w:p>
    <w:p w:rsidRPr="00A43E41" w:rsidR="004D5F12" w:rsidP="005869CC" w:rsidRDefault="004D5F12" w14:paraId="342CA41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B4A57" w14:textId="77777777" w:rsidR="00FD3CC4" w:rsidRDefault="00FD3CC4">
      <w:r>
        <w:separator/>
      </w:r>
    </w:p>
  </w:endnote>
  <w:endnote w:type="continuationSeparator" w:id="0">
    <w:p w14:paraId="405CA9CE" w14:textId="77777777" w:rsidR="00FD3CC4" w:rsidRDefault="00FD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83E58" w14:textId="77777777" w:rsidR="005869CC" w:rsidRDefault="005869CC" w:rsidP="005869C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F6D11" w14:textId="77777777" w:rsidR="00FD3CC4" w:rsidRDefault="00FD3CC4">
      <w:r>
        <w:separator/>
      </w:r>
    </w:p>
  </w:footnote>
  <w:footnote w:type="continuationSeparator" w:id="0">
    <w:p w14:paraId="5BCF338F" w14:textId="77777777" w:rsidR="00FD3CC4" w:rsidRDefault="00FD3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2B8EA" w14:textId="77777777" w:rsidR="00A43E41" w:rsidRDefault="00A43E41" w:rsidP="005869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AA8"/>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0EB7"/>
    <w:pPr>
      <w:ind w:left="720"/>
    </w:pPr>
    <w:rPr>
      <w:rFonts w:ascii="Calibri" w:eastAsia="Calibri" w:hAnsi="Calibri"/>
      <w:sz w:val="22"/>
      <w:szCs w:val="22"/>
    </w:rPr>
  </w:style>
  <w:style w:type="character" w:styleId="Hyperlink">
    <w:name w:val="Hyperlink"/>
    <w:rsid w:val="00A40EB7"/>
    <w:rPr>
      <w:color w:val="0000FF"/>
      <w:u w:val="single"/>
    </w:rPr>
  </w:style>
  <w:style w:type="paragraph" w:styleId="BalloonText">
    <w:name w:val="Balloon Text"/>
    <w:basedOn w:val="Normal"/>
    <w:link w:val="BalloonTextChar"/>
    <w:uiPriority w:val="99"/>
    <w:semiHidden/>
    <w:unhideWhenUsed/>
    <w:rsid w:val="00E310BE"/>
    <w:rPr>
      <w:rFonts w:ascii="Tahoma" w:hAnsi="Tahoma" w:cs="Tahoma"/>
      <w:sz w:val="16"/>
      <w:szCs w:val="16"/>
    </w:rPr>
  </w:style>
  <w:style w:type="character" w:customStyle="1" w:styleId="BalloonTextChar">
    <w:name w:val="Balloon Text Char"/>
    <w:basedOn w:val="DefaultParagraphFont"/>
    <w:link w:val="BalloonText"/>
    <w:uiPriority w:val="99"/>
    <w:semiHidden/>
    <w:rsid w:val="00E310BE"/>
    <w:rPr>
      <w:rFonts w:ascii="Tahoma" w:hAnsi="Tahoma" w:cs="Tahoma"/>
      <w:sz w:val="16"/>
      <w:szCs w:val="16"/>
    </w:rPr>
  </w:style>
  <w:style w:type="character" w:styleId="CommentReference">
    <w:name w:val="annotation reference"/>
    <w:basedOn w:val="DefaultParagraphFont"/>
    <w:uiPriority w:val="99"/>
    <w:semiHidden/>
    <w:unhideWhenUsed/>
    <w:rsid w:val="00E310BE"/>
    <w:rPr>
      <w:sz w:val="16"/>
      <w:szCs w:val="16"/>
    </w:rPr>
  </w:style>
  <w:style w:type="paragraph" w:styleId="CommentText">
    <w:name w:val="annotation text"/>
    <w:basedOn w:val="Normal"/>
    <w:link w:val="CommentTextChar"/>
    <w:uiPriority w:val="99"/>
    <w:semiHidden/>
    <w:unhideWhenUsed/>
    <w:rsid w:val="00E310BE"/>
    <w:rPr>
      <w:sz w:val="20"/>
      <w:szCs w:val="20"/>
    </w:rPr>
  </w:style>
  <w:style w:type="character" w:customStyle="1" w:styleId="CommentTextChar">
    <w:name w:val="Comment Text Char"/>
    <w:basedOn w:val="DefaultParagraphFont"/>
    <w:link w:val="CommentText"/>
    <w:uiPriority w:val="99"/>
    <w:semiHidden/>
    <w:rsid w:val="00E310BE"/>
  </w:style>
  <w:style w:type="paragraph" w:styleId="CommentSubject">
    <w:name w:val="annotation subject"/>
    <w:basedOn w:val="CommentText"/>
    <w:next w:val="CommentText"/>
    <w:link w:val="CommentSubjectChar"/>
    <w:uiPriority w:val="99"/>
    <w:semiHidden/>
    <w:unhideWhenUsed/>
    <w:rsid w:val="00E310BE"/>
    <w:rPr>
      <w:b/>
      <w:bCs/>
    </w:rPr>
  </w:style>
  <w:style w:type="character" w:customStyle="1" w:styleId="CommentSubjectChar">
    <w:name w:val="Comment Subject Char"/>
    <w:basedOn w:val="CommentTextChar"/>
    <w:link w:val="CommentSubject"/>
    <w:uiPriority w:val="99"/>
    <w:semiHidden/>
    <w:rsid w:val="00E310BE"/>
    <w:rPr>
      <w:b/>
      <w:bCs/>
    </w:rPr>
  </w:style>
  <w:style w:type="character" w:styleId="Mention">
    <w:name w:val="Mention"/>
    <w:basedOn w:val="DefaultParagraphFont"/>
    <w:uiPriority w:val="99"/>
    <w:semiHidden/>
    <w:unhideWhenUsed/>
    <w:rsid w:val="0050446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80234">
      <w:bodyDiv w:val="1"/>
      <w:marLeft w:val="0"/>
      <w:marRight w:val="0"/>
      <w:marTop w:val="0"/>
      <w:marBottom w:val="0"/>
      <w:divBdr>
        <w:top w:val="none" w:sz="0" w:space="0" w:color="auto"/>
        <w:left w:val="none" w:sz="0" w:space="0" w:color="auto"/>
        <w:bottom w:val="none" w:sz="0" w:space="0" w:color="auto"/>
        <w:right w:val="none" w:sz="0" w:space="0" w:color="auto"/>
      </w:divBdr>
    </w:div>
    <w:div w:id="406342745">
      <w:bodyDiv w:val="1"/>
      <w:marLeft w:val="0"/>
      <w:marRight w:val="0"/>
      <w:marTop w:val="0"/>
      <w:marBottom w:val="0"/>
      <w:divBdr>
        <w:top w:val="none" w:sz="0" w:space="0" w:color="auto"/>
        <w:left w:val="none" w:sz="0" w:space="0" w:color="auto"/>
        <w:bottom w:val="none" w:sz="0" w:space="0" w:color="auto"/>
        <w:right w:val="none" w:sz="0" w:space="0" w:color="auto"/>
      </w:divBdr>
    </w:div>
    <w:div w:id="167367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2014-08-21T14:35:00Z</cp:lastPrinted>
  <dcterms:created xsi:type="dcterms:W3CDTF">2017-08-10T17:08:00Z</dcterms:created>
  <dcterms:modified xsi:type="dcterms:W3CDTF">2025-02-12T09:41:16Z</dcterms:modified>
</cp:coreProperties>
</file>