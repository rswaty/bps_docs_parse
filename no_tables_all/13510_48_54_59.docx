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23E" w:rsidP="004D423E" w:rsidRDefault="004D423E">
      <w:pPr>
        <w:pStyle w:val="BpSTitle"/>
      </w:pPr>
      <w:r>
        <w:t>13510</w:t>
      </w:r>
    </w:p>
    <w:p w:rsidR="004D423E" w:rsidP="004D423E" w:rsidRDefault="004D423E">
      <w:pPr>
        <w:pStyle w:val="BpSTitle"/>
      </w:pPr>
      <w:r>
        <w:t>Southeastern Interior Longleaf Pine Woodland</w:t>
      </w:r>
    </w:p>
    <w:p w:rsidR="004D423E" w:rsidP="004D423E" w:rsidRDefault="004D423E">
      <w:r>
        <w:t>BpS Model/Description Version: Aug. 2020</w:t>
      </w:r>
      <w:r>
        <w:tab/>
      </w:r>
      <w:r>
        <w:tab/>
      </w:r>
      <w:r>
        <w:tab/>
      </w:r>
      <w:r>
        <w:tab/>
      </w:r>
      <w:r>
        <w:tab/>
      </w:r>
      <w:r>
        <w:tab/>
      </w:r>
      <w:r>
        <w:tab/>
      </w:r>
    </w:p>
    <w:p w:rsidR="004D423E" w:rsidP="004D423E" w:rsidRDefault="00553561">
      <w:r>
        <w:tab/>
      </w:r>
      <w:r>
        <w:tab/>
      </w:r>
      <w:r>
        <w:tab/>
      </w:r>
      <w:r>
        <w:tab/>
      </w:r>
      <w:r>
        <w:tab/>
      </w:r>
      <w:r>
        <w:tab/>
      </w:r>
      <w:r>
        <w:tab/>
      </w:r>
      <w:r>
        <w:tab/>
      </w:r>
      <w:r>
        <w:tab/>
      </w:r>
      <w:r>
        <w:tab/>
        <w:t>Updated: 4/25/2018</w:t>
      </w:r>
    </w:p>
    <w:p w:rsidR="00553561" w:rsidP="004D423E" w:rsidRDefault="00553561"/>
    <w:p w:rsidR="004D423E" w:rsidP="004D423E" w:rsidRDefault="004D423E"/>
    <w:p w:rsidR="004D423E" w:rsidP="004D423E" w:rsidRDefault="004D423E">
      <w:pPr>
        <w:pStyle w:val="InfoPara"/>
      </w:pPr>
      <w:r>
        <w:t>Vegetation Type</w:t>
      </w:r>
    </w:p>
    <w:p w:rsidR="004D423E" w:rsidP="004D423E" w:rsidRDefault="004D423E">
      <w:r>
        <w:t>Forest and Woodland</w:t>
      </w:r>
    </w:p>
    <w:p w:rsidR="004D423E" w:rsidP="004D423E" w:rsidRDefault="004D423E">
      <w:pPr>
        <w:pStyle w:val="InfoPara"/>
      </w:pPr>
      <w:r>
        <w:t>Map Zones</w:t>
      </w:r>
    </w:p>
    <w:p w:rsidR="004D423E" w:rsidP="004D423E" w:rsidRDefault="004D423E">
      <w:r>
        <w:t>48</w:t>
      </w:r>
      <w:r w:rsidR="00A827FE">
        <w:t>,</w:t>
      </w:r>
      <w:r w:rsidR="00E85466">
        <w:t xml:space="preserve"> </w:t>
      </w:r>
      <w:r w:rsidR="00A827FE">
        <w:t>54,</w:t>
      </w:r>
      <w:r w:rsidR="00E85466">
        <w:t xml:space="preserve"> </w:t>
      </w:r>
      <w:r w:rsidR="00A827FE">
        <w:t>59</w:t>
      </w:r>
    </w:p>
    <w:p w:rsidR="004D423E" w:rsidP="004D423E" w:rsidRDefault="004D423E">
      <w:pPr>
        <w:pStyle w:val="InfoPara"/>
      </w:pPr>
      <w:r>
        <w:t>Geographic Range</w:t>
      </w:r>
    </w:p>
    <w:p w:rsidR="004D423E" w:rsidP="004D423E" w:rsidRDefault="004D423E">
      <w:r>
        <w:t>This system once ranged along ridge areas on the eastern portion of this map</w:t>
      </w:r>
      <w:r w:rsidR="00553561">
        <w:t xml:space="preserve"> </w:t>
      </w:r>
      <w:r>
        <w:t>zone</w:t>
      </w:r>
      <w:r w:rsidR="00AF2239">
        <w:t xml:space="preserve"> (MZ)</w:t>
      </w:r>
      <w:r>
        <w:t>. This longleaf pine-dominated system occupied mountainous, dissected, mostly mesic uplands in northeast A</w:t>
      </w:r>
      <w:r w:rsidR="00553561">
        <w:t>labama</w:t>
      </w:r>
      <w:r>
        <w:t xml:space="preserve"> and northwest G</w:t>
      </w:r>
      <w:r w:rsidR="00553561">
        <w:t xml:space="preserve">eorgia, </w:t>
      </w:r>
      <w:r>
        <w:t>and the Lookout Mountain areas of T</w:t>
      </w:r>
      <w:r w:rsidR="00553561">
        <w:t>ennessee</w:t>
      </w:r>
      <w:r>
        <w:t xml:space="preserve">. </w:t>
      </w:r>
    </w:p>
    <w:p w:rsidR="004D423E" w:rsidP="004D423E" w:rsidRDefault="004D423E"/>
    <w:p w:rsidR="004D423E" w:rsidP="004D423E" w:rsidRDefault="004D423E">
      <w:r>
        <w:t>It has been greatly reduced in its extent by fire suppression, resulting in oak encroachment.</w:t>
      </w:r>
    </w:p>
    <w:p w:rsidR="004D423E" w:rsidP="004D423E" w:rsidRDefault="004D423E">
      <w:pPr>
        <w:pStyle w:val="InfoPara"/>
      </w:pPr>
      <w:r>
        <w:t>Biophysical Site Description</w:t>
      </w:r>
    </w:p>
    <w:p w:rsidR="004D423E" w:rsidP="004D423E" w:rsidRDefault="004D423E">
      <w:r>
        <w:t>This forest type occurs in upland settings, which in this zone is mostly rugged and mountainous. Geologic substrates are dominated by gravely soils in this biophysical area. Primary influence on this site is fire. Remnants are now largely limited, clustered in eastern A</w:t>
      </w:r>
      <w:r w:rsidR="00553561">
        <w:t>labama</w:t>
      </w:r>
      <w:r>
        <w:t>, western Georgia, and southeastern T</w:t>
      </w:r>
      <w:r w:rsidR="00553561">
        <w:t>ennessee</w:t>
      </w:r>
      <w:r>
        <w:t>.</w:t>
      </w:r>
    </w:p>
    <w:p w:rsidR="004D423E" w:rsidP="004D423E" w:rsidRDefault="004D423E">
      <w:pPr>
        <w:pStyle w:val="InfoPara"/>
      </w:pPr>
      <w:r>
        <w:t>Vegetation Description</w:t>
      </w:r>
    </w:p>
    <w:p w:rsidR="004D423E" w:rsidP="004D423E" w:rsidRDefault="004D423E">
      <w:r>
        <w:t>These forest areas were dominated by open canopied stands of longleaf pine (</w:t>
      </w:r>
      <w:r w:rsidRPr="00AF2239">
        <w:rPr>
          <w:i/>
        </w:rPr>
        <w:t xml:space="preserve">Pinus </w:t>
      </w:r>
      <w:proofErr w:type="spellStart"/>
      <w:r w:rsidRPr="00AF2239">
        <w:rPr>
          <w:i/>
        </w:rPr>
        <w:t>palustris</w:t>
      </w:r>
      <w:proofErr w:type="spellEnd"/>
      <w:r>
        <w:t>), sometimes with a minority component of shortleaf (</w:t>
      </w:r>
      <w:r w:rsidRPr="00AF2239">
        <w:rPr>
          <w:i/>
        </w:rPr>
        <w:t xml:space="preserve">Pinus </w:t>
      </w:r>
      <w:proofErr w:type="spellStart"/>
      <w:r w:rsidRPr="00AF2239">
        <w:rPr>
          <w:i/>
        </w:rPr>
        <w:t>echinata</w:t>
      </w:r>
      <w:proofErr w:type="spellEnd"/>
      <w:r>
        <w:t>) and scattered oaks</w:t>
      </w:r>
      <w:r w:rsidR="00553561">
        <w:t>,</w:t>
      </w:r>
      <w:r>
        <w:t xml:space="preserve"> including </w:t>
      </w:r>
      <w:r w:rsidRPr="00AF2239">
        <w:rPr>
          <w:i/>
        </w:rPr>
        <w:t xml:space="preserve">Quercus </w:t>
      </w:r>
      <w:proofErr w:type="spellStart"/>
      <w:r w:rsidRPr="00AF2239">
        <w:rPr>
          <w:i/>
        </w:rPr>
        <w:t>prinus</w:t>
      </w:r>
      <w:proofErr w:type="spellEnd"/>
      <w:r w:rsidRPr="00AF2239">
        <w:rPr>
          <w:i/>
        </w:rPr>
        <w:t xml:space="preserve">, Q. falcata, Q. </w:t>
      </w:r>
      <w:proofErr w:type="spellStart"/>
      <w:r w:rsidRPr="00AF2239">
        <w:rPr>
          <w:i/>
        </w:rPr>
        <w:t>marilandica</w:t>
      </w:r>
      <w:proofErr w:type="spellEnd"/>
      <w:r w:rsidRPr="00AF2239">
        <w:rPr>
          <w:i/>
        </w:rPr>
        <w:t xml:space="preserve">, Q. </w:t>
      </w:r>
      <w:proofErr w:type="spellStart"/>
      <w:r w:rsidRPr="00AF2239">
        <w:rPr>
          <w:i/>
        </w:rPr>
        <w:t>laevis</w:t>
      </w:r>
      <w:proofErr w:type="spellEnd"/>
      <w:r>
        <w:t xml:space="preserve">, and </w:t>
      </w:r>
      <w:r w:rsidRPr="00AF2239">
        <w:rPr>
          <w:i/>
        </w:rPr>
        <w:t xml:space="preserve">Q. </w:t>
      </w:r>
      <w:proofErr w:type="spellStart"/>
      <w:r w:rsidRPr="00AF2239">
        <w:rPr>
          <w:i/>
        </w:rPr>
        <w:t>stellata</w:t>
      </w:r>
      <w:proofErr w:type="spellEnd"/>
      <w:r>
        <w:t xml:space="preserve"> (Peet 2006). </w:t>
      </w:r>
    </w:p>
    <w:p w:rsidR="004D423E" w:rsidP="004D423E" w:rsidRDefault="004D423E"/>
    <w:p w:rsidR="004D423E" w:rsidP="004D423E" w:rsidRDefault="004D423E">
      <w:r>
        <w:t>Shrub, grass, and hardwood cover was kept in check by frequent fire, although hardwoods were more prevalent on the more productive sites.</w:t>
      </w:r>
      <w:bookmarkStart w:name="_GoBack" w:id="0"/>
      <w:bookmarkEnd w:id="0"/>
    </w:p>
    <w:p w:rsidR="004D423E" w:rsidP="004D423E" w:rsidRDefault="004D423E"/>
    <w:p w:rsidR="004D423E" w:rsidP="004D423E" w:rsidRDefault="004D423E">
      <w:r>
        <w:t>Alteration of fire regimes and universal logging have made the natural condition of the vegetation somewhat uncertain (NatureServe 2007).</w:t>
      </w:r>
    </w:p>
    <w:p w:rsidR="004D423E" w:rsidP="004D423E" w:rsidRDefault="004D423E"/>
    <w:p w:rsidR="004D423E" w:rsidP="004D423E" w:rsidRDefault="004D423E">
      <w:r>
        <w:t xml:space="preserve">Almost certainly </w:t>
      </w:r>
      <w:r w:rsidRPr="00AF2239">
        <w:rPr>
          <w:i/>
        </w:rPr>
        <w:t xml:space="preserve">Pinus </w:t>
      </w:r>
      <w:proofErr w:type="spellStart"/>
      <w:r w:rsidRPr="00AF2239">
        <w:rPr>
          <w:i/>
        </w:rPr>
        <w:t>palustris</w:t>
      </w:r>
      <w:proofErr w:type="spellEnd"/>
      <w:r>
        <w:t xml:space="preserve"> was more abundant than it usually is at present, but very likely some component of other pines and of oaks was present. Under conditions of frequent fire, understories and shrub layers were sparse and the grassy herb layer dense. In remnant examples where fire suppression has affected vegetation structure, the ground cover is often shrubby, with dense ericaceous shrubs leaving little space for herbs. Examples that have been burned recently often have ground cover dominated by shrubs and hardwood sprouts, with somewhat increased herb cover (NatureServe 2007).</w:t>
      </w:r>
    </w:p>
    <w:p w:rsidR="004D423E" w:rsidP="004D423E" w:rsidRDefault="004D423E">
      <w:pPr>
        <w:pStyle w:val="InfoPara"/>
      </w:pPr>
      <w:r>
        <w:lastRenderedPageBreak/>
        <w:t>BpS Dominant and Indicator Species</w:t>
      </w:r>
    </w:p>
    <w:p>
      <w:r>
        <w:rPr>
          <w:sz w:val="16"/>
        </w:rPr>
        <w:t>Species names are from the NRCS PLANTS database. Check species codes at http://plants.usda.gov.</w:t>
      </w:r>
    </w:p>
    <w:p w:rsidR="004D423E" w:rsidP="004D423E" w:rsidRDefault="004D423E">
      <w:pPr>
        <w:pStyle w:val="InfoPara"/>
      </w:pPr>
      <w:r>
        <w:t>Disturbance Description</w:t>
      </w:r>
    </w:p>
    <w:p w:rsidR="004D423E" w:rsidP="004D423E" w:rsidRDefault="004D423E">
      <w:r>
        <w:t>The dynamics of this system are strongly dominated by fire. Fires probably once occurred at frequencies somewhat lower than in the Coastal Plain or Piedmont (NatureServe 2007). In longleaf pine mesic uplands, canopy gaps are created by fire mortality, lightning, and wind throw at the scale of individual trees or several trees. Frequent surface fires, every</w:t>
      </w:r>
      <w:r w:rsidR="00553561">
        <w:t xml:space="preserve"> 1-5yrs,</w:t>
      </w:r>
      <w:r>
        <w:t xml:space="preserve"> on average every </w:t>
      </w:r>
      <w:r w:rsidR="00553561">
        <w:t>3yrs</w:t>
      </w:r>
      <w:r>
        <w:t xml:space="preserve"> (Klaus 2005), generally burn the understory vegetation in patches; fires have little effect on fire-tolerant trees. Most fires are</w:t>
      </w:r>
      <w:r w:rsidR="00E85466">
        <w:t xml:space="preserve"> lightning caused, with little N</w:t>
      </w:r>
      <w:r>
        <w:t xml:space="preserve">ative </w:t>
      </w:r>
      <w:r w:rsidR="00E85466">
        <w:t>A</w:t>
      </w:r>
      <w:r>
        <w:t>merican influence. Fires are usually low in intensity overall but may occasionally kill young regeneration</w:t>
      </w:r>
      <w:r w:rsidR="00553561">
        <w:t xml:space="preserve">. Fires </w:t>
      </w:r>
      <w:r>
        <w:t xml:space="preserve">rarely kill individual older trees. Individual fires cover extensive areas. </w:t>
      </w:r>
    </w:p>
    <w:p w:rsidR="004D423E" w:rsidP="004D423E" w:rsidRDefault="004D423E"/>
    <w:p w:rsidR="004D423E" w:rsidP="004D423E" w:rsidRDefault="004D423E">
      <w:r>
        <w:t>Replacement events are generally caused by wind or ice creating local patches of mortality. Canopies are believed to be many-aged, consisting of a fine mosaic of small, even-aged groves driven by gap-phase regeneration.</w:t>
      </w:r>
    </w:p>
    <w:p w:rsidR="004D423E" w:rsidP="004D423E" w:rsidRDefault="004D423E"/>
    <w:p w:rsidR="004D423E" w:rsidP="004D423E" w:rsidRDefault="004D423E">
      <w:r>
        <w:t xml:space="preserve">Modern fire suppression has allowed other pines and oaks to increase in density, along with shrubs, and has resulted in the loss of the herb layer. Reproduction of </w:t>
      </w:r>
      <w:r w:rsidRPr="00AF2239">
        <w:rPr>
          <w:i/>
        </w:rPr>
        <w:t xml:space="preserve">Pinus </w:t>
      </w:r>
      <w:proofErr w:type="spellStart"/>
      <w:r w:rsidRPr="00AF2239">
        <w:rPr>
          <w:i/>
        </w:rPr>
        <w:t>palustris</w:t>
      </w:r>
      <w:proofErr w:type="spellEnd"/>
      <w:r>
        <w:t xml:space="preserve"> has been largely eliminated by the lack of fire. Where the canopy was also logged, </w:t>
      </w:r>
      <w:r w:rsidRPr="00AF2239">
        <w:rPr>
          <w:i/>
        </w:rPr>
        <w:t xml:space="preserve">Pinus </w:t>
      </w:r>
      <w:proofErr w:type="spellStart"/>
      <w:r w:rsidRPr="00AF2239">
        <w:rPr>
          <w:i/>
        </w:rPr>
        <w:t>palustris</w:t>
      </w:r>
      <w:proofErr w:type="spellEnd"/>
      <w:r>
        <w:t xml:space="preserve"> has often been eliminated, leaving the system indistinguishable from logged Central -South Appalachian Montane Oak Forest (</w:t>
      </w:r>
      <w:r w:rsidR="00553561">
        <w:t>biophysical setting [</w:t>
      </w:r>
      <w:r>
        <w:t>BpS</w:t>
      </w:r>
      <w:r w:rsidR="00553561">
        <w:t>]</w:t>
      </w:r>
      <w:r>
        <w:t xml:space="preserve"> 1320) (NatureServe 2007).</w:t>
      </w:r>
    </w:p>
    <w:p w:rsidR="004D423E" w:rsidP="004D423E" w:rsidRDefault="00E8546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D423E" w:rsidP="004D423E" w:rsidRDefault="004D423E">
      <w:pPr>
        <w:pStyle w:val="InfoPara"/>
      </w:pPr>
      <w:r>
        <w:t>Scale Description</w:t>
      </w:r>
    </w:p>
    <w:p w:rsidR="004D423E" w:rsidP="004D423E" w:rsidRDefault="004D423E">
      <w:r>
        <w:t xml:space="preserve">Patch size and the scale of disturbance for this system can range from single trees to 100ac. As noted, mortality from ice, fire, and wind was patchy. </w:t>
      </w:r>
      <w:r w:rsidR="00E85466">
        <w:t>Occurrences</w:t>
      </w:r>
      <w:r>
        <w:t xml:space="preserve"> often form mosaics with the Central South </w:t>
      </w:r>
      <w:r w:rsidR="00E85466">
        <w:t>Appalachian</w:t>
      </w:r>
      <w:r>
        <w:t xml:space="preserve"> Montane Oak Forest Type (BpS 1320). On north facing areas this forest type blends down into the South Central Interior Mesophytic Forest (BpS 1321).</w:t>
      </w:r>
    </w:p>
    <w:p w:rsidR="004D423E" w:rsidP="004D423E" w:rsidRDefault="004D423E">
      <w:pPr>
        <w:pStyle w:val="InfoPara"/>
      </w:pPr>
      <w:r>
        <w:t>Adjacency or Identification Concerns</w:t>
      </w:r>
    </w:p>
    <w:p w:rsidR="004D423E" w:rsidP="004D423E" w:rsidRDefault="004D423E">
      <w:r>
        <w:lastRenderedPageBreak/>
        <w:t>NatureServe (2007) notes this system is closely related to the upland longleaf pine systems of the Piedmont, with which it shares the ecological importance of fire, much of its flora and presumably fauna, and probably canopy dynamics.</w:t>
      </w:r>
      <w:r w:rsidR="00AF2239">
        <w:t xml:space="preserve"> It is distinguished by the </w:t>
      </w:r>
      <w:r>
        <w:t xml:space="preserve">distinctive Talladega upland landscape with its greater topographic relief. This system is distinguished from all other interior systems in having </w:t>
      </w:r>
      <w:r w:rsidRPr="00AF2239">
        <w:rPr>
          <w:i/>
        </w:rPr>
        <w:t xml:space="preserve">Pinus </w:t>
      </w:r>
      <w:proofErr w:type="spellStart"/>
      <w:r w:rsidRPr="00AF2239">
        <w:rPr>
          <w:i/>
        </w:rPr>
        <w:t>palustris</w:t>
      </w:r>
      <w:proofErr w:type="spellEnd"/>
      <w:r>
        <w:t>, an indicator of frequent fire, as a dominant species.</w:t>
      </w:r>
    </w:p>
    <w:p w:rsidR="004D423E" w:rsidP="004D423E" w:rsidRDefault="004D423E">
      <w:pPr>
        <w:pStyle w:val="InfoPara"/>
      </w:pPr>
      <w:r>
        <w:t>Issues or Problems</w:t>
      </w:r>
    </w:p>
    <w:p w:rsidR="004D423E" w:rsidP="004D423E" w:rsidRDefault="004D423E">
      <w:r>
        <w:t xml:space="preserve">The unifying factors are the </w:t>
      </w:r>
      <w:r w:rsidR="00E85466">
        <w:t>occurrence</w:t>
      </w:r>
      <w:r>
        <w:t xml:space="preserve"> of longleaf pine and fire </w:t>
      </w:r>
      <w:r w:rsidR="00E85466">
        <w:t>dependent</w:t>
      </w:r>
      <w:r>
        <w:t xml:space="preserve"> hardwoods. American Chestnut was historically a component of this forest type.</w:t>
      </w:r>
    </w:p>
    <w:p w:rsidR="004D423E" w:rsidP="004D423E" w:rsidRDefault="004D423E"/>
    <w:p w:rsidR="004D423E" w:rsidP="004D423E" w:rsidRDefault="004D423E">
      <w:r>
        <w:t>Universal logging and fire suppression have blurred its distinction, although this system should be recognized where there remains evidence of its past occurrence in the form of remnant flora (NatureServe 2007).</w:t>
      </w:r>
    </w:p>
    <w:p w:rsidR="004D423E" w:rsidP="004D423E" w:rsidRDefault="004D423E">
      <w:pPr>
        <w:pStyle w:val="InfoPara"/>
      </w:pPr>
      <w:r>
        <w:t>Native Uncharacteristic Conditions</w:t>
      </w:r>
    </w:p>
    <w:p w:rsidR="004D423E" w:rsidP="004D423E" w:rsidRDefault="004D423E">
      <w:r>
        <w:t>Much of this forest type has been fire suppressed and converted upland pine oak or mountain dry oak. Some of this forest type have been subject to conversion to development, mostly single residences on lookout sites on the ridgetops, especially on the Lookout Mountain area of T</w:t>
      </w:r>
      <w:r w:rsidR="007B1988">
        <w:t>ennessee</w:t>
      </w:r>
      <w:r>
        <w:t xml:space="preserve"> and northeast A</w:t>
      </w:r>
      <w:r w:rsidR="007B1988">
        <w:t>labama</w:t>
      </w:r>
      <w:r>
        <w:t>.</w:t>
      </w:r>
    </w:p>
    <w:p w:rsidR="004D423E" w:rsidP="004D423E" w:rsidRDefault="004D423E">
      <w:pPr>
        <w:pStyle w:val="InfoPara"/>
      </w:pPr>
      <w:r>
        <w:t>Comments</w:t>
      </w:r>
    </w:p>
    <w:p w:rsidR="00583747" w:rsidP="004D423E" w:rsidRDefault="00583747">
      <w:r>
        <w:t>Models for MZ</w:t>
      </w:r>
      <w:r w:rsidR="00AF2239">
        <w:t>s</w:t>
      </w:r>
      <w:r>
        <w:t>48, 54</w:t>
      </w:r>
      <w:r w:rsidR="00AF2239">
        <w:t>,</w:t>
      </w:r>
      <w:r>
        <w:t xml:space="preserve"> and 5</w:t>
      </w:r>
      <w:r w:rsidR="009311E3">
        <w:t>9</w:t>
      </w:r>
      <w:r>
        <w:t xml:space="preserve"> were identified as identical in the BpS review process. The descriptions for </w:t>
      </w:r>
      <w:r w:rsidR="009311E3">
        <w:t>MZ</w:t>
      </w:r>
      <w:r w:rsidR="00AF2239">
        <w:t xml:space="preserve">s </w:t>
      </w:r>
      <w:r w:rsidR="009311E3">
        <w:t>54 and</w:t>
      </w:r>
      <w:r w:rsidR="00AF2239">
        <w:t xml:space="preserve"> </w:t>
      </w:r>
      <w:r w:rsidR="009311E3">
        <w:t>59</w:t>
      </w:r>
      <w:r>
        <w:t xml:space="preserve"> were identical except for editorial comments. The description from MZ48 appeared to be more complete, so it was used to represent th</w:t>
      </w:r>
      <w:r w:rsidR="009311E3">
        <w:t>is BpS in MZ</w:t>
      </w:r>
      <w:r w:rsidR="00AF2239">
        <w:t xml:space="preserve">s </w:t>
      </w:r>
      <w:r w:rsidR="009311E3">
        <w:t>48</w:t>
      </w:r>
      <w:r w:rsidR="00AF2239">
        <w:t>,</w:t>
      </w:r>
      <w:r w:rsidR="009311E3">
        <w:t xml:space="preserve"> 54</w:t>
      </w:r>
      <w:r w:rsidR="00AF2239">
        <w:t>,</w:t>
      </w:r>
      <w:r w:rsidR="009311E3">
        <w:t xml:space="preserve"> and 59</w:t>
      </w:r>
      <w:r>
        <w:t>.</w:t>
      </w:r>
    </w:p>
    <w:p w:rsidR="00583747" w:rsidP="004D423E" w:rsidRDefault="00583747"/>
    <w:p w:rsidR="004D423E" w:rsidP="004D423E" w:rsidRDefault="004D423E">
      <w:r>
        <w:t>Suggested Reviewers include: Bill Pickens (bill.picken@ncmail.net) - NCDFR Pine Specialist; Johnny Stowe - SCDNR; John McGuire - Longleaf Alliance; Nathan Klaus - Georgia DNR</w:t>
      </w:r>
    </w:p>
    <w:p w:rsidR="00A827FE" w:rsidP="004D423E" w:rsidRDefault="00A827FE"/>
    <w:p w:rsidR="004D423E" w:rsidP="004D423E" w:rsidRDefault="004D423E">
      <w:pPr>
        <w:pStyle w:val="ReportSection"/>
      </w:pPr>
      <w:r>
        <w:t>Succession Classes</w:t>
      </w:r>
    </w:p>
    <w:p w:rsidR="004D423E" w:rsidP="004D423E" w:rsidRDefault="004D423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D423E" w:rsidP="004D423E" w:rsidRDefault="004D423E">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4D423E" w:rsidP="004D423E" w:rsidRDefault="004D423E"/>
    <w:p w:rsidR="004D423E" w:rsidP="004D423E" w:rsidRDefault="004D423E">
      <w:pPr>
        <w:pStyle w:val="SClassInfoPara"/>
      </w:pPr>
      <w:r>
        <w:t>Indicator Species</w:t>
      </w:r>
    </w:p>
    <w:p w:rsidR="004D423E" w:rsidP="004D423E" w:rsidRDefault="004D423E"/>
    <w:p w:rsidR="004D423E" w:rsidP="004D423E" w:rsidRDefault="004D423E">
      <w:pPr>
        <w:pStyle w:val="SClassInfoPara"/>
      </w:pPr>
      <w:r>
        <w:t>Description</w:t>
      </w:r>
    </w:p>
    <w:p w:rsidR="004D423E" w:rsidP="004D423E" w:rsidRDefault="00583747">
      <w:r>
        <w:lastRenderedPageBreak/>
        <w:t>Class A</w:t>
      </w:r>
      <w:r w:rsidR="004D423E">
        <w:t xml:space="preserve"> is a post-replacement condition, with canopy gaps, ranging from a s</w:t>
      </w:r>
      <w:r w:rsidR="00E85466">
        <w:t>ingle tree up to 100</w:t>
      </w:r>
      <w:r w:rsidR="00AF2239">
        <w:t>ac</w:t>
      </w:r>
      <w:r w:rsidR="00E85466">
        <w:t xml:space="preserve"> size </w:t>
      </w:r>
      <w:r w:rsidR="004D423E">
        <w:t>after large</w:t>
      </w:r>
      <w:r>
        <w:t>-scale wind or ice events.</w:t>
      </w:r>
      <w:r w:rsidR="004D423E">
        <w:t xml:space="preserve"> The understory is dominated by native grasses with numerous forbs. Tree cover ranges from 0</w:t>
      </w:r>
      <w:r w:rsidR="00AF2239">
        <w:t>-</w:t>
      </w:r>
      <w:r w:rsidR="004D423E">
        <w:t>30%.</w:t>
      </w:r>
    </w:p>
    <w:p w:rsidR="004D423E" w:rsidP="004D423E" w:rsidRDefault="004D423E"/>
    <w:p>
      <w:r>
        <w:rPr>
          <w:i/>
          <w:u w:val="single"/>
        </w:rPr>
        <w:t>Maximum Tree Size Class</w:t>
      </w:r>
      <w:br/>
      <w:r>
        <w:t>Sapling &gt;4.5ft; &lt;5"DBH</w:t>
      </w:r>
    </w:p>
    <w:p w:rsidR="004D423E" w:rsidP="004D423E" w:rsidRDefault="004D423E">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4D423E" w:rsidP="004D423E" w:rsidRDefault="004D423E"/>
    <w:p w:rsidR="004D423E" w:rsidP="004D423E" w:rsidRDefault="004D423E">
      <w:pPr>
        <w:pStyle w:val="SClassInfoPara"/>
      </w:pPr>
      <w:r>
        <w:t>Indicator Species</w:t>
      </w:r>
    </w:p>
    <w:p w:rsidR="004D423E" w:rsidP="004D423E" w:rsidRDefault="004D423E"/>
    <w:p w:rsidR="004D423E" w:rsidP="004D423E" w:rsidRDefault="004D423E">
      <w:pPr>
        <w:pStyle w:val="SClassInfoPara"/>
      </w:pPr>
      <w:r>
        <w:t>Description</w:t>
      </w:r>
    </w:p>
    <w:p w:rsidR="004D423E" w:rsidP="004D423E" w:rsidRDefault="00583747">
      <w:r>
        <w:t xml:space="preserve">Class B </w:t>
      </w:r>
      <w:r w:rsidR="004D423E">
        <w:t xml:space="preserve">is characterized as a mid-seral closed condition with patches, mostly </w:t>
      </w:r>
      <w:r w:rsidR="00AF2239">
        <w:t>one-quarter acres or less in size</w:t>
      </w:r>
      <w:r w:rsidR="004D423E">
        <w:t xml:space="preserve">, of </w:t>
      </w:r>
      <w:r>
        <w:t>middle aged canopy pines</w:t>
      </w:r>
      <w:r w:rsidR="004D423E">
        <w:t xml:space="preserve">. There is a substantial component of hardwoods or other pine species encroaching in the absence of fire. The hardwood/encroaching pine cover is </w:t>
      </w:r>
      <w:r w:rsidR="00AF2239">
        <w:t>&gt;</w:t>
      </w:r>
      <w:r w:rsidR="004D423E">
        <w:t>50%. The canopy pine cover ranges from 15-75%.</w:t>
      </w:r>
    </w:p>
    <w:p w:rsidR="004D423E" w:rsidP="004D423E" w:rsidRDefault="004D423E"/>
    <w:p>
      <w:r>
        <w:rPr>
          <w:i/>
          <w:u w:val="single"/>
        </w:rPr>
        <w:t>Maximum Tree Size Class</w:t>
      </w:r>
      <w:br/>
      <w:r>
        <w:t>Medium 9-21"DBH</w:t>
      </w:r>
    </w:p>
    <w:p w:rsidR="004D423E" w:rsidP="004D423E" w:rsidRDefault="004D423E">
      <w:pPr>
        <w:pStyle w:val="InfoPara"/>
        <w:pBdr>
          <w:top w:val="single" w:color="auto" w:sz="4" w:space="1"/>
        </w:pBdr>
      </w:pPr>
      <w:r>
        <w:t>Class C</w:t>
      </w:r>
      <w:r>
        <w:tab/>
        <w:t>26</w:t>
      </w:r>
      <w:r w:rsidR="002A3B10">
        <w:tab/>
      </w:r>
      <w:r w:rsidR="002A3B10">
        <w:tab/>
      </w:r>
      <w:r w:rsidR="002A3B10">
        <w:tab/>
      </w:r>
      <w:r w:rsidR="002A3B10">
        <w:tab/>
      </w:r>
      <w:r w:rsidR="004F7795">
        <w:t>Mid Development 1 - Open</w:t>
      </w:r>
    </w:p>
    <w:p w:rsidR="004D423E" w:rsidP="004D423E" w:rsidRDefault="004D423E"/>
    <w:p w:rsidR="004D423E" w:rsidP="004D423E" w:rsidRDefault="004D423E">
      <w:pPr>
        <w:pStyle w:val="SClassInfoPara"/>
      </w:pPr>
      <w:r>
        <w:t>Indicator Species</w:t>
      </w:r>
    </w:p>
    <w:p w:rsidR="004D423E" w:rsidP="004D423E" w:rsidRDefault="004D423E"/>
    <w:p w:rsidR="004D423E" w:rsidP="004D423E" w:rsidRDefault="004D423E">
      <w:pPr>
        <w:pStyle w:val="SClassInfoPara"/>
      </w:pPr>
      <w:r>
        <w:t>Description</w:t>
      </w:r>
    </w:p>
    <w:p w:rsidR="004D423E" w:rsidP="004D423E" w:rsidRDefault="00E85466">
      <w:r>
        <w:t>Class C</w:t>
      </w:r>
      <w:r w:rsidR="004D423E">
        <w:t xml:space="preserve"> is characterized as mid-seral open </w:t>
      </w:r>
      <w:r w:rsidR="00583747">
        <w:t>middle</w:t>
      </w:r>
      <w:r w:rsidR="00AF2239">
        <w:t>-</w:t>
      </w:r>
      <w:r w:rsidR="00583747">
        <w:t>aged canopy pines</w:t>
      </w:r>
      <w:r w:rsidR="004D423E">
        <w:t xml:space="preserve"> old within patches, most</w:t>
      </w:r>
      <w:r w:rsidR="00AF2239">
        <w:t>ly</w:t>
      </w:r>
      <w:r w:rsidR="004D423E">
        <w:t xml:space="preserve"> </w:t>
      </w:r>
      <w:r w:rsidR="00AF2239">
        <w:t xml:space="preserve">one-quarter </w:t>
      </w:r>
      <w:r w:rsidR="004D423E">
        <w:t xml:space="preserve">acre or less in size, or in larger groves from weather origins. There is a minimal hardwood component, </w:t>
      </w:r>
      <w:r w:rsidR="00AF2239">
        <w:t>&lt;</w:t>
      </w:r>
      <w:r w:rsidR="004D423E">
        <w:t xml:space="preserve">5%, due to frequent fire. The ground cover is dominated by grass. The canopy pine cover ranges from 31-75%. </w:t>
      </w:r>
    </w:p>
    <w:p w:rsidR="004D423E" w:rsidP="004D423E" w:rsidRDefault="004D423E"/>
    <w:p w:rsidR="004D423E" w:rsidP="004D423E" w:rsidRDefault="00583747">
      <w:r>
        <w:t>Overstory characteristics can</w:t>
      </w:r>
      <w:r w:rsidR="004D423E">
        <w:t xml:space="preserve">not be used to identify this class. The difference between this and class B is the amount of hardwood midstory being </w:t>
      </w:r>
      <w:r w:rsidR="00AF2239">
        <w:t>&lt;</w:t>
      </w:r>
      <w:r w:rsidR="004D423E">
        <w:t>10% here and 10% or greater in class B.</w:t>
      </w:r>
    </w:p>
    <w:p w:rsidR="004D423E" w:rsidP="004D423E" w:rsidRDefault="004D423E"/>
    <w:p>
      <w:r>
        <w:rPr>
          <w:i/>
          <w:u w:val="single"/>
        </w:rPr>
        <w:t>Maximum Tree Size Class</w:t>
      </w:r>
      <w:br/>
      <w:r>
        <w:t>Medium 9-21"DBH</w:t>
      </w:r>
    </w:p>
    <w:p w:rsidR="004D423E" w:rsidP="004D423E" w:rsidRDefault="004D423E">
      <w:pPr>
        <w:pStyle w:val="InfoPara"/>
        <w:pBdr>
          <w:top w:val="single" w:color="auto" w:sz="4" w:space="1"/>
        </w:pBdr>
      </w:pPr>
      <w:r>
        <w:t>Class D</w:t>
      </w:r>
      <w:r>
        <w:tab/>
        <w:t>63</w:t>
      </w:r>
      <w:r w:rsidR="002A3B10">
        <w:tab/>
      </w:r>
      <w:r w:rsidR="002A3B10">
        <w:tab/>
      </w:r>
      <w:r w:rsidR="002A3B10">
        <w:tab/>
      </w:r>
      <w:r w:rsidR="002A3B10">
        <w:tab/>
      </w:r>
      <w:r w:rsidR="004F7795">
        <w:t>Late Development 1 - Open</w:t>
      </w:r>
    </w:p>
    <w:p w:rsidR="004D423E" w:rsidP="004D423E" w:rsidRDefault="004D423E"/>
    <w:p w:rsidR="004D423E" w:rsidP="004D423E" w:rsidRDefault="004D423E">
      <w:pPr>
        <w:pStyle w:val="SClassInfoPara"/>
      </w:pPr>
      <w:r>
        <w:t>Indicator Species</w:t>
      </w:r>
    </w:p>
    <w:p w:rsidR="004D423E" w:rsidP="004D423E" w:rsidRDefault="004D423E"/>
    <w:p w:rsidR="004D423E" w:rsidP="004D423E" w:rsidRDefault="004D423E">
      <w:pPr>
        <w:pStyle w:val="SClassInfoPara"/>
      </w:pPr>
      <w:r>
        <w:t>Description</w:t>
      </w:r>
    </w:p>
    <w:p w:rsidR="004D423E" w:rsidP="004D423E" w:rsidRDefault="00583747">
      <w:r>
        <w:t>Class D</w:t>
      </w:r>
      <w:r w:rsidR="004D423E">
        <w:t xml:space="preserve"> is a late seral open condition with patches, most</w:t>
      </w:r>
      <w:r w:rsidR="00AF2239">
        <w:t xml:space="preserve">ly one-quarter </w:t>
      </w:r>
      <w:r w:rsidR="004D423E">
        <w:t xml:space="preserve">acre or less in size, of </w:t>
      </w:r>
      <w:r>
        <w:t>older canopy pines</w:t>
      </w:r>
      <w:r w:rsidR="004D423E">
        <w:t>. There is a minimal component of hardwoods. The ground cover is dominated by grass.</w:t>
      </w:r>
    </w:p>
    <w:p w:rsidR="004D423E" w:rsidP="004D423E" w:rsidRDefault="004D423E"/>
    <w:p>
      <w:r>
        <w:rPr>
          <w:i/>
          <w:u w:val="single"/>
        </w:rPr>
        <w:t>Maximum Tree Size Class</w:t>
      </w:r>
      <w:br/>
      <w:r>
        <w:t>Large 21-33"DBH</w:t>
      </w:r>
    </w:p>
    <w:p w:rsidR="004D423E" w:rsidP="004D423E" w:rsidRDefault="004D423E">
      <w:pPr>
        <w:pStyle w:val="InfoPara"/>
        <w:pBdr>
          <w:top w:val="single" w:color="auto" w:sz="4" w:space="1"/>
        </w:pBdr>
      </w:pPr>
      <w:r>
        <w:t>Class E</w:t>
      </w:r>
      <w:r>
        <w:tab/>
        <w:t>2</w:t>
      </w:r>
      <w:r w:rsidR="002A3B10">
        <w:tab/>
      </w:r>
      <w:r w:rsidR="002A3B10">
        <w:tab/>
      </w:r>
      <w:r w:rsidR="002A3B10">
        <w:tab/>
      </w:r>
      <w:r w:rsidR="002A3B10">
        <w:tab/>
      </w:r>
      <w:r w:rsidR="004F7795">
        <w:t>Late Development 1 - Closed</w:t>
      </w:r>
    </w:p>
    <w:p w:rsidR="004D423E" w:rsidP="004D423E" w:rsidRDefault="004D423E"/>
    <w:p w:rsidR="004D423E" w:rsidP="004D423E" w:rsidRDefault="004D423E">
      <w:pPr>
        <w:pStyle w:val="SClassInfoPara"/>
      </w:pPr>
      <w:r>
        <w:t>Indicator Species</w:t>
      </w:r>
    </w:p>
    <w:p w:rsidR="004D423E" w:rsidP="004D423E" w:rsidRDefault="004D423E"/>
    <w:p w:rsidR="004D423E" w:rsidP="004D423E" w:rsidRDefault="004D423E">
      <w:pPr>
        <w:pStyle w:val="SClassInfoPara"/>
      </w:pPr>
      <w:r>
        <w:t>Description</w:t>
      </w:r>
    </w:p>
    <w:p w:rsidR="004D423E" w:rsidP="004D423E" w:rsidRDefault="00E85466">
      <w:r>
        <w:t>Class E</w:t>
      </w:r>
      <w:r w:rsidR="004D423E">
        <w:t xml:space="preserve"> is characterized as a late seral closed condition with patches of canopy pines </w:t>
      </w:r>
      <w:r w:rsidR="00AF2239">
        <w:t xml:space="preserve">more than </w:t>
      </w:r>
      <w:r w:rsidR="004D423E">
        <w:t xml:space="preserve">50yrs old. There is a substantial component of hardwoods, i.e. </w:t>
      </w:r>
      <w:r w:rsidR="00AF2239">
        <w:t>&gt;</w:t>
      </w:r>
      <w:r w:rsidR="004D423E">
        <w:t xml:space="preserve">40%, and often pines other than longleaf in either the overstory or midstory. The ground cover is shrubby or sparse. The encroaching hardwood/pine cover is </w:t>
      </w:r>
      <w:r w:rsidR="00AF2239">
        <w:t>&gt;</w:t>
      </w:r>
      <w:r w:rsidR="004D423E">
        <w:t>50%.</w:t>
      </w:r>
    </w:p>
    <w:p w:rsidR="004D423E" w:rsidP="004D423E" w:rsidRDefault="004D423E"/>
    <w:p w:rsidR="004D423E" w:rsidP="004D423E" w:rsidRDefault="004D423E">
      <w:r>
        <w:t xml:space="preserve">Differentiation from class D is based on hardwood component </w:t>
      </w:r>
      <w:r w:rsidR="00AF2239">
        <w:t>&gt;</w:t>
      </w:r>
      <w:r>
        <w:t>40% in the overstory.</w:t>
      </w:r>
    </w:p>
    <w:p w:rsidR="004D423E" w:rsidP="004D423E" w:rsidRDefault="004D423E"/>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D423E" w:rsidP="004D423E" w:rsidRDefault="004D423E">
      <w:r>
        <w:t xml:space="preserve">Brockway, D.G., K.W. </w:t>
      </w:r>
      <w:proofErr w:type="spellStart"/>
      <w:r>
        <w:t>Outcalt</w:t>
      </w:r>
      <w:proofErr w:type="spellEnd"/>
      <w:r>
        <w:t>, D.J. Tomczak and E.E. Johnson. 2005. Restoration of longleaf pine ecosystems. Gen. Tech. Rep. SRS-83. Asheville, NC: USDA Forest Service, Southern Research Station. 34 pp.</w:t>
      </w:r>
    </w:p>
    <w:p w:rsidR="004D423E" w:rsidP="004D423E" w:rsidRDefault="004D423E"/>
    <w:p w:rsidR="004D423E" w:rsidP="004D423E" w:rsidRDefault="004D423E">
      <w:r>
        <w:t xml:space="preserve">Brown, J.K. and J. </w:t>
      </w:r>
      <w:proofErr w:type="spellStart"/>
      <w:r>
        <w:t>Kapler</w:t>
      </w:r>
      <w:proofErr w:type="spellEnd"/>
      <w:r>
        <w:t xml:space="preserve"> Smith, eds. 2000. Wildland fire in ecosystems: effects of fire on flora. Gen. Tech. Rep. RMRS-GTR-42. </w:t>
      </w:r>
      <w:proofErr w:type="spellStart"/>
      <w:r>
        <w:t>vol</w:t>
      </w:r>
      <w:proofErr w:type="spellEnd"/>
      <w:r>
        <w:t xml:space="preserve"> 2. Ogden, UT: USDA Forest Service, Rocky Mountain Research Station. 257 pp.</w:t>
      </w:r>
    </w:p>
    <w:p w:rsidR="004D423E" w:rsidP="004D423E" w:rsidRDefault="004D423E"/>
    <w:p w:rsidR="004D423E" w:rsidP="004D423E" w:rsidRDefault="004D423E">
      <w:r>
        <w:t>Frost, Cecil. 2006. History and future of the longleaf pine ecosystem. 9-42. In: Jose, S., E.J. Jokela and D.L. Miller, eds. The Longleaf Pine Ecosystem: Ecology, Silviculture and Restoration. Springer, New York, NY.</w:t>
      </w:r>
    </w:p>
    <w:p w:rsidR="004D423E" w:rsidP="004D423E" w:rsidRDefault="004D423E"/>
    <w:p w:rsidR="004D423E" w:rsidP="004D423E" w:rsidRDefault="004D423E">
      <w:r>
        <w:lastRenderedPageBreak/>
        <w:t xml:space="preserve">Klaus, Nathan. 2005. Historic fire regimes and species composition of two Georgia mountain longleaf communities. In: Cipollini, Martin L., comp. 2006. Proceedings of the Second Montane Longleaf Pine Conference Workshop; 2005 November 18-19; Berry College, Mount Berry, GA. Longleaf Alliance Report No. 9.  </w:t>
      </w:r>
    </w:p>
    <w:p w:rsidR="004D423E" w:rsidP="004D423E" w:rsidRDefault="004D423E"/>
    <w:p w:rsidR="004D423E" w:rsidP="004D423E" w:rsidRDefault="004D423E">
      <w:r>
        <w:t>NatureServe. 2007. International Ecological Classification Standard: Terrestrial Ecological Classifications. NatureServe Central Databases. Arlington, VA, USA. Data current as of 15 April 2007.</w:t>
      </w:r>
    </w:p>
    <w:p w:rsidR="004D423E" w:rsidP="004D423E" w:rsidRDefault="004D423E"/>
    <w:p w:rsidR="004D423E" w:rsidP="004D423E" w:rsidRDefault="004D423E">
      <w:r>
        <w:t>Peet, R.K. 2006. Ecological classification of longleaf pine woodlands. 51-94. In: Jose, S., E.J. Jokela and D.L. Miller, D.L. eds. The Longleaf Pine Ecosystem: Ecology, Silviculture and Restoration. Springer, New York, NY.</w:t>
      </w:r>
    </w:p>
    <w:p w:rsidR="004D423E" w:rsidP="004D423E" w:rsidRDefault="004D423E"/>
    <w:p w:rsidR="004D423E" w:rsidP="004D423E" w:rsidRDefault="004D423E">
      <w:r>
        <w:t>Schmidt, K.M., J.P. Menakis, C.C. Hardy, W.J. Hann and D.L. Bunnell. 2002. Development of coarse-scale spatial data for wildland fire and fuel management. Gen. Tech. Rep. RMRS-GTR-87. Fort Collins, CO: USDA Forest Service, Rocky Mountain Research Station. 41 pp. + CD.</w:t>
      </w:r>
    </w:p>
    <w:p w:rsidR="004D423E" w:rsidP="004D423E" w:rsidRDefault="004D423E"/>
    <w:p w:rsidR="004D423E" w:rsidP="004D423E" w:rsidRDefault="004D423E">
      <w:r>
        <w:t>USDA Forest Service, Rocky Mountain Research Station, Fire Sciences Laboratory (2002, December). Fire Effects Information System, [Online]. Available: http://www.fs.fed.us/database/feis/</w:t>
      </w:r>
    </w:p>
    <w:p w:rsidRPr="00A43E41" w:rsidR="004D5F12" w:rsidP="004D423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CE2" w:rsidRDefault="00021CE2">
      <w:r>
        <w:separator/>
      </w:r>
    </w:p>
  </w:endnote>
  <w:endnote w:type="continuationSeparator" w:id="0">
    <w:p w:rsidR="00021CE2" w:rsidRDefault="0002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23E" w:rsidRDefault="004D423E" w:rsidP="004D42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CE2" w:rsidRDefault="00021CE2">
      <w:r>
        <w:separator/>
      </w:r>
    </w:p>
  </w:footnote>
  <w:footnote w:type="continuationSeparator" w:id="0">
    <w:p w:rsidR="00021CE2" w:rsidRDefault="00021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D423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7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827FE"/>
    <w:pPr>
      <w:ind w:left="720"/>
    </w:pPr>
    <w:rPr>
      <w:rFonts w:ascii="Calibri" w:eastAsiaTheme="minorHAnsi" w:hAnsi="Calibri"/>
      <w:sz w:val="22"/>
      <w:szCs w:val="22"/>
    </w:rPr>
  </w:style>
  <w:style w:type="character" w:styleId="Hyperlink">
    <w:name w:val="Hyperlink"/>
    <w:basedOn w:val="DefaultParagraphFont"/>
    <w:rsid w:val="00A827FE"/>
    <w:rPr>
      <w:color w:val="0000FF" w:themeColor="hyperlink"/>
      <w:u w:val="single"/>
    </w:rPr>
  </w:style>
  <w:style w:type="paragraph" w:styleId="BalloonText">
    <w:name w:val="Balloon Text"/>
    <w:basedOn w:val="Normal"/>
    <w:link w:val="BalloonTextChar"/>
    <w:uiPriority w:val="99"/>
    <w:semiHidden/>
    <w:unhideWhenUsed/>
    <w:rsid w:val="00A827FE"/>
    <w:rPr>
      <w:rFonts w:ascii="Tahoma" w:hAnsi="Tahoma" w:cs="Tahoma"/>
      <w:sz w:val="16"/>
      <w:szCs w:val="16"/>
    </w:rPr>
  </w:style>
  <w:style w:type="character" w:customStyle="1" w:styleId="BalloonTextChar">
    <w:name w:val="Balloon Text Char"/>
    <w:basedOn w:val="DefaultParagraphFont"/>
    <w:link w:val="BalloonText"/>
    <w:uiPriority w:val="99"/>
    <w:semiHidden/>
    <w:rsid w:val="00A827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8857">
      <w:bodyDiv w:val="1"/>
      <w:marLeft w:val="0"/>
      <w:marRight w:val="0"/>
      <w:marTop w:val="0"/>
      <w:marBottom w:val="0"/>
      <w:divBdr>
        <w:top w:val="none" w:sz="0" w:space="0" w:color="auto"/>
        <w:left w:val="none" w:sz="0" w:space="0" w:color="auto"/>
        <w:bottom w:val="none" w:sz="0" w:space="0" w:color="auto"/>
        <w:right w:val="none" w:sz="0" w:space="0" w:color="auto"/>
      </w:divBdr>
    </w:div>
    <w:div w:id="50949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2014-08-21T15:02:00Z</cp:lastPrinted>
  <dcterms:created xsi:type="dcterms:W3CDTF">2018-04-25T22:15:00Z</dcterms:created>
  <dcterms:modified xsi:type="dcterms:W3CDTF">2025-02-12T09:41:48Z</dcterms:modified>
</cp:coreProperties>
</file>