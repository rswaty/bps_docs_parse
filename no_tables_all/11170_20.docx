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9B5" w:rsidP="00F049B5" w:rsidRDefault="00F049B5">
      <w:pPr>
        <w:pStyle w:val="BpSTitle"/>
      </w:pPr>
      <w:bookmarkStart w:name="_GoBack" w:id="0"/>
      <w:bookmarkEnd w:id="0"/>
      <w:r>
        <w:t>11170</w:t>
      </w:r>
    </w:p>
    <w:p w:rsidR="00F049B5" w:rsidP="00F049B5" w:rsidRDefault="00F049B5">
      <w:pPr>
        <w:pStyle w:val="BpSTitle"/>
      </w:pPr>
      <w:r>
        <w:t>Southern Rocky Mountain Ponderosa Pine Savanna</w:t>
      </w:r>
    </w:p>
    <w:p w:rsidR="00F049B5" w:rsidP="00F049B5" w:rsidRDefault="00F049B5">
      <w:r>
        <w:t>BpS Model/Description Version: Aug. 2020</w:t>
      </w:r>
      <w:r>
        <w:tab/>
      </w:r>
      <w:r>
        <w:tab/>
      </w:r>
      <w:r>
        <w:tab/>
      </w:r>
      <w:r>
        <w:tab/>
      </w:r>
      <w:r>
        <w:tab/>
      </w:r>
      <w:r>
        <w:tab/>
      </w:r>
      <w:r>
        <w:tab/>
      </w:r>
    </w:p>
    <w:p w:rsidR="00F049B5" w:rsidP="00F049B5" w:rsidRDefault="00BC153C">
      <w:r>
        <w:tab/>
      </w:r>
      <w:r>
        <w:tab/>
      </w:r>
      <w:r>
        <w:tab/>
      </w:r>
      <w:r>
        <w:tab/>
      </w:r>
      <w:r>
        <w:tab/>
      </w:r>
      <w:r>
        <w:tab/>
      </w:r>
      <w:r>
        <w:tab/>
      </w:r>
      <w:r>
        <w:tab/>
      </w:r>
      <w:r>
        <w:tab/>
      </w:r>
      <w:r>
        <w:tab/>
        <w:t>Update: 3/18</w:t>
      </w:r>
    </w:p>
    <w:p w:rsidR="00F049B5" w:rsidP="00F049B5" w:rsidRDefault="00F049B5"/>
    <w:p w:rsidR="00F049B5" w:rsidP="00F049B5" w:rsidRDefault="00F049B5">
      <w:pPr>
        <w:pStyle w:val="InfoPara"/>
      </w:pPr>
      <w:r>
        <w:t>Vegetation Type</w:t>
      </w:r>
    </w:p>
    <w:p w:rsidR="00F049B5" w:rsidP="00F049B5" w:rsidRDefault="00C023EA">
      <w:r w:rsidRPr="00C023EA">
        <w:t>Steppe/Savanna</w:t>
      </w:r>
    </w:p>
    <w:p w:rsidR="00F049B5" w:rsidP="00F049B5" w:rsidRDefault="00F049B5">
      <w:pPr>
        <w:pStyle w:val="InfoPara"/>
      </w:pPr>
      <w:r>
        <w:t>Map Zones</w:t>
      </w:r>
    </w:p>
    <w:p w:rsidR="00F049B5" w:rsidP="00F049B5" w:rsidRDefault="00F049B5">
      <w:r>
        <w:t>20</w:t>
      </w:r>
    </w:p>
    <w:p w:rsidR="00F049B5" w:rsidP="00F049B5" w:rsidRDefault="00F049B5">
      <w:pPr>
        <w:pStyle w:val="InfoPara"/>
      </w:pPr>
      <w:r>
        <w:t>Geographic Range</w:t>
      </w:r>
    </w:p>
    <w:p w:rsidR="00F049B5" w:rsidP="00F049B5" w:rsidRDefault="00F049B5">
      <w:r>
        <w:t>Ponderosa pine is widely distributed throughout North America occupying about 38 million acres across 14 states. Ponderosa pine savanna is much more restricted than the ponderosa pine woodlands. Ponderosa pine savanna is typically found throughout the inland west of North America in the foothills and montane zones, generally in the grassland/forest ecotone. Elevation range from 335m in B</w:t>
      </w:r>
      <w:r w:rsidR="00BC153C">
        <w:t xml:space="preserve">ritish </w:t>
      </w:r>
      <w:r>
        <w:t>C</w:t>
      </w:r>
      <w:r w:rsidR="00BC153C">
        <w:t>olumbia</w:t>
      </w:r>
      <w:r>
        <w:t xml:space="preserve"> to 2</w:t>
      </w:r>
      <w:r w:rsidR="005B1384">
        <w:t>,</w:t>
      </w:r>
      <w:r>
        <w:t>700m in the southwest.</w:t>
      </w:r>
    </w:p>
    <w:p w:rsidR="00F049B5" w:rsidP="00F049B5" w:rsidRDefault="00F049B5"/>
    <w:p w:rsidR="00F049B5" w:rsidP="00F049B5" w:rsidRDefault="00F049B5">
      <w:r>
        <w:t>This</w:t>
      </w:r>
      <w:r w:rsidR="00BC153C">
        <w:t xml:space="preserve"> Biophysical Setting (</w:t>
      </w:r>
      <w:r>
        <w:t>BpS</w:t>
      </w:r>
      <w:r w:rsidR="00BC153C">
        <w:t>)</w:t>
      </w:r>
      <w:r>
        <w:t xml:space="preserve"> is thought to be limited to moderate in extent in</w:t>
      </w:r>
      <w:r w:rsidR="00BC153C">
        <w:t xml:space="preserve"> map zone (</w:t>
      </w:r>
      <w:r>
        <w:t>MZ</w:t>
      </w:r>
      <w:r w:rsidR="00BC153C">
        <w:t xml:space="preserve">) </w:t>
      </w:r>
      <w:r>
        <w:t>20. Presettlement amount was appreciable, but current data does not reflect that.</w:t>
      </w:r>
    </w:p>
    <w:p w:rsidR="00F049B5" w:rsidP="00F049B5" w:rsidRDefault="00F049B5">
      <w:pPr>
        <w:pStyle w:val="InfoPara"/>
      </w:pPr>
      <w:r>
        <w:t>Biophysical Site Description</w:t>
      </w:r>
    </w:p>
    <w:p w:rsidR="00F049B5" w:rsidP="00F049B5" w:rsidRDefault="00F049B5">
      <w:r>
        <w:t>This type occurs primarily on rolling plains, plateaus and dry slopes in the foothills and montane zones</w:t>
      </w:r>
      <w:r w:rsidR="00BC153C">
        <w:t xml:space="preserve">; it is </w:t>
      </w:r>
      <w:r>
        <w:t>usually found on southerly aspects and drier sites.</w:t>
      </w:r>
    </w:p>
    <w:p w:rsidR="00F049B5" w:rsidP="00F049B5" w:rsidRDefault="00F049B5">
      <w:pPr>
        <w:pStyle w:val="InfoPara"/>
      </w:pPr>
      <w:r>
        <w:t>Vegetation Description</w:t>
      </w:r>
    </w:p>
    <w:p w:rsidR="00F049B5" w:rsidP="00F049B5" w:rsidRDefault="00F049B5">
      <w:r>
        <w:t xml:space="preserve">This system is best described as a savanna that has widely spaced </w:t>
      </w:r>
      <w:r w:rsidRPr="00BC153C">
        <w:rPr>
          <w:i/>
        </w:rPr>
        <w:t>Pinus ponderosa</w:t>
      </w:r>
      <w:r>
        <w:t xml:space="preserve"> or open and park-like stands dominated by </w:t>
      </w:r>
      <w:r w:rsidRPr="00BC153C">
        <w:rPr>
          <w:i/>
        </w:rPr>
        <w:t>Pinus ponderosa</w:t>
      </w:r>
      <w:r>
        <w:t xml:space="preserve">. Understory vegetation in the true savanna occurrences is predominantly fire-resistant grasses and forbs that resprout following surface fires; shrubs, understory trees and downed logs are uncommon. </w:t>
      </w:r>
    </w:p>
    <w:p w:rsidR="00F049B5" w:rsidP="00F049B5" w:rsidRDefault="00F049B5"/>
    <w:p w:rsidR="00F049B5" w:rsidP="00F049B5" w:rsidRDefault="00F049B5">
      <w:r>
        <w:t xml:space="preserve">Important species include grasses such as </w:t>
      </w:r>
      <w:proofErr w:type="spellStart"/>
      <w:r w:rsidRPr="00BC153C">
        <w:rPr>
          <w:i/>
        </w:rPr>
        <w:t>Agropyron</w:t>
      </w:r>
      <w:proofErr w:type="spellEnd"/>
      <w:r>
        <w:t xml:space="preserve"> </w:t>
      </w:r>
      <w:proofErr w:type="spellStart"/>
      <w:r>
        <w:t>spp</w:t>
      </w:r>
      <w:proofErr w:type="spellEnd"/>
      <w:r>
        <w:t xml:space="preserve">, </w:t>
      </w:r>
      <w:proofErr w:type="spellStart"/>
      <w:r w:rsidRPr="00BC153C">
        <w:rPr>
          <w:i/>
        </w:rPr>
        <w:t>Festuca</w:t>
      </w:r>
      <w:proofErr w:type="spellEnd"/>
      <w:r>
        <w:t xml:space="preserve">, </w:t>
      </w:r>
      <w:proofErr w:type="spellStart"/>
      <w:r>
        <w:t>spp</w:t>
      </w:r>
      <w:proofErr w:type="spellEnd"/>
      <w:r>
        <w:t xml:space="preserve">, </w:t>
      </w:r>
      <w:proofErr w:type="spellStart"/>
      <w:r w:rsidRPr="00BC153C">
        <w:rPr>
          <w:i/>
        </w:rPr>
        <w:t>Pseudoroegneria</w:t>
      </w:r>
      <w:proofErr w:type="spellEnd"/>
      <w:r w:rsidRPr="00BC153C">
        <w:rPr>
          <w:i/>
        </w:rPr>
        <w:t xml:space="preserve"> </w:t>
      </w:r>
      <w:proofErr w:type="spellStart"/>
      <w:r w:rsidRPr="00BC153C">
        <w:rPr>
          <w:i/>
        </w:rPr>
        <w:t>spicata</w:t>
      </w:r>
      <w:proofErr w:type="spellEnd"/>
      <w:r w:rsidRPr="00BC153C">
        <w:rPr>
          <w:i/>
        </w:rPr>
        <w:t xml:space="preserve">, </w:t>
      </w:r>
      <w:proofErr w:type="spellStart"/>
      <w:r w:rsidRPr="00BC153C">
        <w:rPr>
          <w:i/>
        </w:rPr>
        <w:t>Andropogon</w:t>
      </w:r>
      <w:proofErr w:type="spellEnd"/>
      <w:r w:rsidRPr="00BC153C">
        <w:rPr>
          <w:i/>
        </w:rPr>
        <w:t xml:space="preserve"> </w:t>
      </w:r>
      <w:proofErr w:type="spellStart"/>
      <w:r w:rsidRPr="00BC153C">
        <w:rPr>
          <w:i/>
        </w:rPr>
        <w:t>gerardii</w:t>
      </w:r>
      <w:proofErr w:type="spellEnd"/>
      <w:r w:rsidRPr="00BC153C">
        <w:rPr>
          <w:i/>
        </w:rPr>
        <w:t xml:space="preserve">, </w:t>
      </w:r>
      <w:proofErr w:type="spellStart"/>
      <w:r w:rsidRPr="00BC153C">
        <w:rPr>
          <w:i/>
        </w:rPr>
        <w:t>Schizachyrium</w:t>
      </w:r>
      <w:proofErr w:type="spellEnd"/>
      <w:r w:rsidRPr="00BC153C">
        <w:rPr>
          <w:i/>
        </w:rPr>
        <w:t xml:space="preserve"> </w:t>
      </w:r>
      <w:proofErr w:type="spellStart"/>
      <w:r w:rsidRPr="00BC153C">
        <w:rPr>
          <w:i/>
        </w:rPr>
        <w:t>scoparium</w:t>
      </w:r>
      <w:proofErr w:type="spellEnd"/>
      <w:r w:rsidR="00BC153C">
        <w:rPr>
          <w:i/>
        </w:rPr>
        <w:t>,</w:t>
      </w:r>
      <w:r w:rsidRPr="00BC153C">
        <w:rPr>
          <w:i/>
        </w:rPr>
        <w:t xml:space="preserve"> </w:t>
      </w:r>
      <w:r>
        <w:t xml:space="preserve">and </w:t>
      </w:r>
      <w:proofErr w:type="spellStart"/>
      <w:r w:rsidRPr="00BC153C">
        <w:rPr>
          <w:i/>
        </w:rPr>
        <w:t>Bouteloua</w:t>
      </w:r>
      <w:proofErr w:type="spellEnd"/>
      <w:r w:rsidRPr="00BC153C">
        <w:rPr>
          <w:i/>
        </w:rPr>
        <w:t xml:space="preserve"> </w:t>
      </w:r>
      <w:proofErr w:type="spellStart"/>
      <w:r w:rsidRPr="00BC153C">
        <w:rPr>
          <w:i/>
        </w:rPr>
        <w:t>gracilis</w:t>
      </w:r>
      <w:proofErr w:type="spellEnd"/>
      <w:r>
        <w:t>.</w:t>
      </w:r>
    </w:p>
    <w:p w:rsidR="00F049B5" w:rsidP="00F049B5" w:rsidRDefault="00F049B5">
      <w:pPr>
        <w:pStyle w:val="InfoPara"/>
      </w:pPr>
      <w:r>
        <w:t>BpS Dominant and Indicator Species</w:t>
      </w:r>
    </w:p>
    <w:p>
      <w:r>
        <w:rPr>
          <w:sz w:val="16"/>
        </w:rPr>
        <w:t>Species names are from the NRCS PLANTS database. Check species codes at http://plants.usda.gov.</w:t>
      </w:r>
    </w:p>
    <w:p w:rsidR="00F049B5" w:rsidP="00F049B5" w:rsidRDefault="00F049B5">
      <w:pPr>
        <w:pStyle w:val="InfoPara"/>
      </w:pPr>
      <w:r>
        <w:t>Disturbance Description</w:t>
      </w:r>
    </w:p>
    <w:p w:rsidR="00F049B5" w:rsidP="00F049B5" w:rsidRDefault="00F049B5">
      <w:r>
        <w:lastRenderedPageBreak/>
        <w:t>Under presettlement conditions, interior ponderosa pine forests were subject t</w:t>
      </w:r>
      <w:r w:rsidR="005B1384">
        <w:t>o frequent, low severity fires</w:t>
      </w:r>
      <w:r>
        <w:t xml:space="preserve"> (Bradley et al. 1992). Mean fire return interval </w:t>
      </w:r>
      <w:r w:rsidR="00BC153C">
        <w:t xml:space="preserve">(FRI) </w:t>
      </w:r>
      <w:r>
        <w:t xml:space="preserve">for this type generally averaged between 10-25yrs (Barrett 2004). Mean FRI for low-severity fires is approximately 10-25yrs, with shorter intervals in more open stands. The mean FRI for mixed severity fires averaged between 50yrs (closed stands) to 80yrs (open stands). Replacement fire is rare, but more frequent in closed stands, averaging between 250yrs, versus open stands, averaging FRI of 800yrs. </w:t>
      </w:r>
    </w:p>
    <w:p w:rsidR="00F049B5" w:rsidP="00F049B5" w:rsidRDefault="00F049B5"/>
    <w:p w:rsidR="00F049B5" w:rsidP="00F049B5" w:rsidRDefault="00F049B5">
      <w:r>
        <w:t xml:space="preserve">Mountain pine beetle is the most significant insect impacting this system. Mountain pine beetle outbreaks increase with stand density with return interval of 100yrs on average. Closed stands above 40% cover are attacked by pine beetle, resulting in older trees being selectively killed and sometimes younger trees too. </w:t>
      </w:r>
    </w:p>
    <w:p w:rsidR="00F049B5" w:rsidP="00F049B5" w:rsidRDefault="00F049B5"/>
    <w:p w:rsidR="00F049B5" w:rsidP="00F049B5" w:rsidRDefault="00F049B5">
      <w:r>
        <w:t>Dwarf mistletoe is also an important disturbance in stands without fire or a secondary result of insect attacks.</w:t>
      </w:r>
    </w:p>
    <w:p w:rsidR="00F049B5" w:rsidP="00F049B5" w:rsidRDefault="00F049B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049B5" w:rsidP="00F049B5" w:rsidRDefault="00F049B5">
      <w:pPr>
        <w:pStyle w:val="InfoPara"/>
      </w:pPr>
      <w:r>
        <w:t>Scale Description</w:t>
      </w:r>
    </w:p>
    <w:p w:rsidR="00F049B5" w:rsidP="00F049B5" w:rsidRDefault="00F049B5">
      <w:r>
        <w:t>Ponderosa pine savannas are naturally limited in size in the Interior West. Although large fires have been noted in ponderosa pine in the past, these are thought to occur in ponderosa pine woodlands, not the smaller savannas.</w:t>
      </w:r>
    </w:p>
    <w:p w:rsidR="00F049B5" w:rsidP="00F049B5" w:rsidRDefault="00F049B5">
      <w:pPr>
        <w:pStyle w:val="InfoPara"/>
      </w:pPr>
      <w:r>
        <w:t>Adjacency or Identification Concerns</w:t>
      </w:r>
    </w:p>
    <w:p w:rsidR="00F049B5" w:rsidP="00F049B5" w:rsidRDefault="00F049B5">
      <w:r>
        <w:t xml:space="preserve">Found adjacent to BpS 1141 Northwestern Great Plains </w:t>
      </w:r>
      <w:proofErr w:type="spellStart"/>
      <w:r>
        <w:t>Mixedgrass</w:t>
      </w:r>
      <w:proofErr w:type="spellEnd"/>
      <w:r>
        <w:t xml:space="preserve"> Prairie and lower montane forest types such as BpS 1045 Northern Rocky M</w:t>
      </w:r>
      <w:r w:rsidR="00BC153C">
        <w:t>ountain</w:t>
      </w:r>
      <w:r>
        <w:t xml:space="preserve"> Dry-Mesic Montane Mixed Conifer Forest.</w:t>
      </w:r>
    </w:p>
    <w:p w:rsidR="00F049B5" w:rsidP="00F049B5" w:rsidRDefault="00F049B5"/>
    <w:p w:rsidR="00F049B5" w:rsidP="00F049B5" w:rsidRDefault="00F049B5">
      <w:r>
        <w:t xml:space="preserve">This type may be easily confused with BpS 1054 Southern Rocky Mountain Ponderosa Pine Woodland, especially when fire-suppressed. Check the biophysical site description boxes so as not to misclassify this BpS with other similar types. Distinguishing between the savanna and woodland ecotypes can be difficult, especially in areas heavily impacted by fire exclusion and grazing, which have promoted substantial tree </w:t>
      </w:r>
      <w:r w:rsidR="00BC153C">
        <w:t>encroachment</w:t>
      </w:r>
      <w:r>
        <w:t xml:space="preserve"> in these BpS types and adjacent grasslands.</w:t>
      </w:r>
    </w:p>
    <w:p w:rsidR="00F049B5" w:rsidP="00F049B5" w:rsidRDefault="00F049B5"/>
    <w:p w:rsidR="00F049B5" w:rsidP="00F049B5" w:rsidRDefault="00F049B5">
      <w:r>
        <w:t>In MZ20, presettlement amount was appreciable, but current data does not reflect that (Cooper, pers</w:t>
      </w:r>
      <w:r w:rsidR="00BC153C">
        <w:t>onal</w:t>
      </w:r>
      <w:r>
        <w:t xml:space="preserve"> comm</w:t>
      </w:r>
      <w:r w:rsidR="00BC153C">
        <w:t>unication</w:t>
      </w:r>
      <w:r>
        <w:t>).</w:t>
      </w:r>
    </w:p>
    <w:p w:rsidR="00F049B5" w:rsidP="00F049B5" w:rsidRDefault="00F049B5"/>
    <w:p w:rsidR="00F049B5" w:rsidP="00F049B5" w:rsidRDefault="00F049B5">
      <w:r>
        <w:t xml:space="preserve"> A century of anthropogenic disturbance such as livestock grazing and fire suppression has resulted in a higher density of Pinus ponderosa trees, altering the fire regime and species </w:t>
      </w:r>
      <w:r>
        <w:lastRenderedPageBreak/>
        <w:t xml:space="preserve">composition. Presently, many stands contain understories of more shade-tolerant species, such as </w:t>
      </w:r>
      <w:proofErr w:type="spellStart"/>
      <w:r w:rsidRPr="00BC153C">
        <w:rPr>
          <w:i/>
        </w:rPr>
        <w:t>Pseudotsuga</w:t>
      </w:r>
      <w:proofErr w:type="spellEnd"/>
      <w:r w:rsidRPr="00BC153C">
        <w:rPr>
          <w:i/>
        </w:rPr>
        <w:t xml:space="preserve"> </w:t>
      </w:r>
      <w:proofErr w:type="spellStart"/>
      <w:r w:rsidRPr="00BC153C">
        <w:rPr>
          <w:i/>
        </w:rPr>
        <w:t>menziesii</w:t>
      </w:r>
      <w:proofErr w:type="spellEnd"/>
      <w:r>
        <w:t xml:space="preserve">, as well as younger cohorts of </w:t>
      </w:r>
      <w:r w:rsidRPr="00BC153C">
        <w:rPr>
          <w:i/>
        </w:rPr>
        <w:t>Pinus ponderosa</w:t>
      </w:r>
      <w:r>
        <w:t>.</w:t>
      </w:r>
    </w:p>
    <w:p w:rsidR="00F049B5" w:rsidP="00F049B5" w:rsidRDefault="00F049B5"/>
    <w:p w:rsidR="00F049B5" w:rsidP="00F049B5" w:rsidRDefault="00F049B5">
      <w:r>
        <w:t>Many scattered PIPO patches in the Great Basin were completely logged during the mining era of 1850-1900 and during the railroad construction era throughout the western U</w:t>
      </w:r>
      <w:r w:rsidR="00BC153C">
        <w:t xml:space="preserve">nited </w:t>
      </w:r>
      <w:r>
        <w:t>S</w:t>
      </w:r>
      <w:r w:rsidR="00BC153C">
        <w:t>tates</w:t>
      </w:r>
      <w:r>
        <w:t>. It is also thought that the dominance of shrubs in understories is greater today than during presettlement because livestock grazing greatly reduced grasses. Therefore, shrubby woodlands today may have been grassy savannas in the past.</w:t>
      </w:r>
    </w:p>
    <w:p w:rsidR="00F049B5" w:rsidP="00F049B5" w:rsidRDefault="00F049B5">
      <w:pPr>
        <w:pStyle w:val="InfoPara"/>
      </w:pPr>
      <w:r>
        <w:t>Issues or Problems</w:t>
      </w:r>
    </w:p>
    <w:p w:rsidR="00F049B5" w:rsidP="00F049B5" w:rsidRDefault="00F049B5">
      <w:r>
        <w:t>Ponderosa pine savanna should be better researched.</w:t>
      </w:r>
    </w:p>
    <w:p w:rsidR="00F049B5" w:rsidP="00F049B5" w:rsidRDefault="00F049B5">
      <w:pPr>
        <w:pStyle w:val="InfoPara"/>
      </w:pPr>
      <w:r>
        <w:t>Native Uncharacteristic Conditions</w:t>
      </w:r>
    </w:p>
    <w:p w:rsidR="00F049B5" w:rsidP="00F049B5" w:rsidRDefault="00F049B5"/>
    <w:p w:rsidR="00F049B5" w:rsidP="00F049B5" w:rsidRDefault="00F049B5">
      <w:pPr>
        <w:pStyle w:val="InfoPara"/>
      </w:pPr>
      <w:r>
        <w:t>Comments</w:t>
      </w:r>
    </w:p>
    <w:p w:rsidR="00F049B5" w:rsidP="00F049B5" w:rsidRDefault="00F049B5">
      <w:pPr>
        <w:pStyle w:val="ReportSection"/>
      </w:pPr>
      <w:r>
        <w:t>Succession Classes</w:t>
      </w:r>
    </w:p>
    <w:p w:rsidR="00F049B5" w:rsidP="00F049B5" w:rsidRDefault="00F049B5"/>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049B5" w:rsidP="00F049B5" w:rsidRDefault="00F049B5">
      <w:pPr>
        <w:pStyle w:val="InfoPara"/>
        <w:pBdr>
          <w:top w:val="single" w:color="auto" w:sz="4" w:space="1"/>
        </w:pBdr>
      </w:pPr>
      <w:r>
        <w:t>Class A</w:t>
      </w:r>
      <w:r>
        <w:tab/>
        <w:t>1</w:t>
      </w:r>
      <w:r w:rsidR="002A3B10">
        <w:tab/>
      </w:r>
      <w:r w:rsidR="002A3B10">
        <w:tab/>
      </w:r>
      <w:r w:rsidR="002A3B10">
        <w:tab/>
      </w:r>
      <w:r w:rsidR="002A3B10">
        <w:tab/>
      </w:r>
      <w:r w:rsidR="004F7795">
        <w:t>Early Development 1 - All Structures</w:t>
      </w:r>
    </w:p>
    <w:p w:rsidR="00F049B5" w:rsidP="00F049B5" w:rsidRDefault="00F049B5"/>
    <w:p w:rsidR="00F049B5" w:rsidP="00F049B5" w:rsidRDefault="00F049B5">
      <w:pPr>
        <w:pStyle w:val="SClassInfoPara"/>
      </w:pPr>
      <w:r>
        <w:t>Indicator Species</w:t>
      </w:r>
    </w:p>
    <w:p w:rsidR="00F049B5" w:rsidP="00F049B5" w:rsidRDefault="00F049B5"/>
    <w:p w:rsidR="00F049B5" w:rsidP="00F049B5" w:rsidRDefault="00F049B5">
      <w:pPr>
        <w:pStyle w:val="SClassInfoPara"/>
      </w:pPr>
      <w:r>
        <w:t>Description</w:t>
      </w:r>
    </w:p>
    <w:p w:rsidR="00F049B5" w:rsidP="00F049B5" w:rsidRDefault="00F049B5">
      <w:r>
        <w:t xml:space="preserve">Graminoid dominated community following stand replacement fire. </w:t>
      </w:r>
      <w:r w:rsidR="005B1384">
        <w:t xml:space="preserve">Grass would be short to medium in height, and range in canopy cover from 0-100%. </w:t>
      </w:r>
      <w:r>
        <w:t xml:space="preserve">Sprouting shrubs on </w:t>
      </w:r>
      <w:proofErr w:type="gramStart"/>
      <w:r>
        <w:t>more moist</w:t>
      </w:r>
      <w:proofErr w:type="gramEnd"/>
      <w:r>
        <w:t xml:space="preserve"> site can occur. Conifer seedlings are scattered throughout, but are typically found in dog-hair type thickets. DBH. range of 0-2in. </w:t>
      </w:r>
    </w:p>
    <w:p>
      <w:r>
        <w:rPr>
          <w:i/>
          <w:u w:val="single"/>
        </w:rPr>
        <w:t>Maximum Tree Size Class</w:t>
      </w:r>
      <w:br/>
      <w:r>
        <w:t>Sapling &gt;4.5ft; &lt;5"DBH</w:t>
      </w:r>
    </w:p>
    <w:p w:rsidR="00F049B5" w:rsidP="00F049B5" w:rsidRDefault="00F049B5">
      <w:pPr>
        <w:pStyle w:val="InfoPara"/>
        <w:pBdr>
          <w:top w:val="single" w:color="auto" w:sz="4" w:space="1"/>
        </w:pBdr>
      </w:pPr>
      <w:r>
        <w:t>Class B</w:t>
      </w:r>
      <w:r>
        <w:tab/>
        <w:t>10</w:t>
      </w:r>
      <w:r w:rsidR="002A3B10">
        <w:tab/>
      </w:r>
      <w:r w:rsidR="002A3B10">
        <w:tab/>
      </w:r>
      <w:r w:rsidR="002A3B10">
        <w:tab/>
      </w:r>
      <w:r w:rsidR="002A3B10">
        <w:tab/>
      </w:r>
      <w:r w:rsidR="004F7795">
        <w:t>Mid Development 1 - Closed</w:t>
      </w:r>
    </w:p>
    <w:p w:rsidR="00F049B5" w:rsidP="00F049B5" w:rsidRDefault="00F049B5"/>
    <w:p w:rsidR="00F049B5" w:rsidP="00F049B5" w:rsidRDefault="00F049B5">
      <w:pPr>
        <w:pStyle w:val="SClassInfoPara"/>
      </w:pPr>
      <w:r>
        <w:t>Indicator Species</w:t>
      </w:r>
    </w:p>
    <w:p w:rsidR="00F049B5" w:rsidP="00F049B5" w:rsidRDefault="00F049B5"/>
    <w:p w:rsidR="00F049B5" w:rsidP="00F049B5" w:rsidRDefault="00F049B5">
      <w:pPr>
        <w:pStyle w:val="SClassInfoPara"/>
      </w:pPr>
      <w:r>
        <w:lastRenderedPageBreak/>
        <w:t>Description</w:t>
      </w:r>
    </w:p>
    <w:p w:rsidR="00F049B5" w:rsidP="00F049B5" w:rsidRDefault="005B1384">
      <w:r>
        <w:t>S</w:t>
      </w:r>
      <w:r w:rsidR="00F049B5">
        <w:t xml:space="preserve">apling to pole size pine. Understory species decreasing to depressed. DBH. range of 2-14in. </w:t>
      </w:r>
    </w:p>
    <w:p w:rsidR="00F049B5" w:rsidP="00F049B5" w:rsidRDefault="00F049B5"/>
    <w:p>
      <w:r>
        <w:rPr>
          <w:i/>
          <w:u w:val="single"/>
        </w:rPr>
        <w:t>Maximum Tree Size Class</w:t>
      </w:r>
      <w:br/>
      <w:r>
        <w:t>Pole 5-9" DBH</w:t>
      </w:r>
    </w:p>
    <w:p w:rsidR="00F049B5" w:rsidP="00F049B5" w:rsidRDefault="00F049B5">
      <w:pPr>
        <w:pStyle w:val="InfoPara"/>
        <w:pBdr>
          <w:top w:val="single" w:color="auto" w:sz="4" w:space="1"/>
        </w:pBdr>
      </w:pPr>
      <w:r>
        <w:t>Class C</w:t>
      </w:r>
      <w:r>
        <w:tab/>
        <w:t>19</w:t>
      </w:r>
      <w:r w:rsidR="002A3B10">
        <w:tab/>
      </w:r>
      <w:r w:rsidR="002A3B10">
        <w:tab/>
      </w:r>
      <w:r w:rsidR="002A3B10">
        <w:tab/>
      </w:r>
      <w:r w:rsidR="002A3B10">
        <w:tab/>
      </w:r>
      <w:r w:rsidR="004F7795">
        <w:t>Mid Development 1 - Open</w:t>
      </w:r>
    </w:p>
    <w:p w:rsidR="00F049B5" w:rsidP="00F049B5" w:rsidRDefault="00F049B5"/>
    <w:p w:rsidR="00F049B5" w:rsidP="00F049B5" w:rsidRDefault="00F049B5">
      <w:pPr>
        <w:pStyle w:val="SClassInfoPara"/>
      </w:pPr>
      <w:r>
        <w:t>Indicator Species</w:t>
      </w:r>
    </w:p>
    <w:p w:rsidR="00F049B5" w:rsidP="00F049B5" w:rsidRDefault="00F049B5"/>
    <w:p w:rsidR="00F049B5" w:rsidP="00F049B5" w:rsidRDefault="00F049B5">
      <w:pPr>
        <w:pStyle w:val="SClassInfoPara"/>
      </w:pPr>
      <w:r>
        <w:t>Description</w:t>
      </w:r>
    </w:p>
    <w:p w:rsidR="00F049B5" w:rsidP="00F049B5" w:rsidRDefault="005B1384">
      <w:r>
        <w:t>P</w:t>
      </w:r>
      <w:r w:rsidR="00F049B5">
        <w:t xml:space="preserve">ole to saw timber size trees with diverse understory of grasses and forb species. Open structure maintained by low intensity and mixed severity fire. DBH range of 2-14in. </w:t>
      </w:r>
    </w:p>
    <w:p w:rsidR="00F049B5" w:rsidP="00F049B5" w:rsidRDefault="00F049B5"/>
    <w:p>
      <w:r>
        <w:rPr>
          <w:i/>
          <w:u w:val="single"/>
        </w:rPr>
        <w:t>Maximum Tree Size Class</w:t>
      </w:r>
      <w:br/>
      <w:r>
        <w:t>Medium 9-21"DBH</w:t>
      </w:r>
    </w:p>
    <w:p w:rsidR="00F049B5" w:rsidP="00F049B5" w:rsidRDefault="00F049B5">
      <w:pPr>
        <w:pStyle w:val="InfoPara"/>
        <w:pBdr>
          <w:top w:val="single" w:color="auto" w:sz="4" w:space="1"/>
        </w:pBdr>
      </w:pPr>
      <w:r>
        <w:t>Class D</w:t>
      </w:r>
      <w:r>
        <w:tab/>
        <w:t>67</w:t>
      </w:r>
      <w:r w:rsidR="002A3B10">
        <w:tab/>
      </w:r>
      <w:r w:rsidR="002A3B10">
        <w:tab/>
      </w:r>
      <w:r w:rsidR="002A3B10">
        <w:tab/>
      </w:r>
      <w:r w:rsidR="002A3B10">
        <w:tab/>
      </w:r>
      <w:r w:rsidR="004F7795">
        <w:t>Late Development 1 - Open</w:t>
      </w:r>
    </w:p>
    <w:p w:rsidR="00F049B5" w:rsidP="00F049B5" w:rsidRDefault="00F049B5"/>
    <w:p w:rsidR="00F049B5" w:rsidP="00F049B5" w:rsidRDefault="00F049B5">
      <w:pPr>
        <w:pStyle w:val="SClassInfoPara"/>
      </w:pPr>
      <w:r>
        <w:t>Indicator Species</w:t>
      </w:r>
    </w:p>
    <w:p w:rsidR="00F049B5" w:rsidP="00F049B5" w:rsidRDefault="00F049B5"/>
    <w:p w:rsidR="00F049B5" w:rsidP="00F049B5" w:rsidRDefault="00F049B5">
      <w:pPr>
        <w:pStyle w:val="SClassInfoPara"/>
      </w:pPr>
      <w:r>
        <w:t>Description</w:t>
      </w:r>
    </w:p>
    <w:p w:rsidR="00F049B5" w:rsidP="00F049B5" w:rsidRDefault="005B1384">
      <w:r>
        <w:t xml:space="preserve">Scattered </w:t>
      </w:r>
      <w:r w:rsidR="00F049B5">
        <w:t xml:space="preserve">saw timber size trees throughout, creating a savanna-like appearance with diverse grass and forb species dominating the understory. DBH range of 14in+. </w:t>
      </w:r>
    </w:p>
    <w:p w:rsidR="00F049B5" w:rsidP="00F049B5" w:rsidRDefault="00F049B5"/>
    <w:p>
      <w:r>
        <w:rPr>
          <w:i/>
          <w:u w:val="single"/>
        </w:rPr>
        <w:t>Maximum Tree Size Class</w:t>
      </w:r>
      <w:br/>
      <w:r>
        <w:t>Large 21-33"DBH</w:t>
      </w:r>
    </w:p>
    <w:p w:rsidR="00F049B5" w:rsidP="00F049B5" w:rsidRDefault="00F049B5">
      <w:pPr>
        <w:pStyle w:val="InfoPara"/>
        <w:pBdr>
          <w:top w:val="single" w:color="auto" w:sz="4" w:space="1"/>
        </w:pBdr>
      </w:pPr>
      <w:r>
        <w:t>Class E</w:t>
      </w:r>
      <w:r>
        <w:tab/>
        <w:t>3</w:t>
      </w:r>
      <w:r w:rsidR="002A3B10">
        <w:tab/>
      </w:r>
      <w:r w:rsidR="002A3B10">
        <w:tab/>
      </w:r>
      <w:r w:rsidR="002A3B10">
        <w:tab/>
      </w:r>
      <w:r w:rsidR="002A3B10">
        <w:tab/>
      </w:r>
      <w:r w:rsidR="004F7795">
        <w:t>Late Development 1 - Closed</w:t>
      </w:r>
    </w:p>
    <w:p w:rsidR="00F049B5" w:rsidP="00F049B5" w:rsidRDefault="00F049B5"/>
    <w:p w:rsidR="00F049B5" w:rsidP="00F049B5" w:rsidRDefault="00F049B5">
      <w:pPr>
        <w:pStyle w:val="SClassInfoPara"/>
      </w:pPr>
      <w:r>
        <w:t>Indicator Species</w:t>
      </w:r>
    </w:p>
    <w:p w:rsidR="00F049B5" w:rsidP="00F049B5" w:rsidRDefault="00F049B5"/>
    <w:p w:rsidR="00F049B5" w:rsidP="00F049B5" w:rsidRDefault="00F049B5">
      <w:pPr>
        <w:pStyle w:val="SClassInfoPara"/>
      </w:pPr>
      <w:r>
        <w:t>Description</w:t>
      </w:r>
    </w:p>
    <w:p w:rsidR="00F049B5" w:rsidP="00F049B5" w:rsidRDefault="005B1384">
      <w:r>
        <w:t>D</w:t>
      </w:r>
      <w:r w:rsidR="00F049B5">
        <w:t xml:space="preserve">ecadent trees. Severely suppressed to poorly developed understory. Douglas-fir may be present. DBH range of 14in+. </w:t>
      </w:r>
    </w:p>
    <w:p w:rsidR="00F049B5" w:rsidP="00F049B5" w:rsidRDefault="00F049B5"/>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049B5" w:rsidP="00F049B5" w:rsidRDefault="00F049B5">
      <w:r>
        <w:t>Barrett, S.W. 2004. Fire Regimes in the Northern Rockies. Fire Management Today 64(2): 32-38.</w:t>
      </w:r>
    </w:p>
    <w:p w:rsidR="00F049B5" w:rsidP="00F049B5" w:rsidRDefault="00F049B5"/>
    <w:p w:rsidR="00F049B5" w:rsidP="00F049B5" w:rsidRDefault="005B1384">
      <w:r>
        <w:t>Bradley, A.F.</w:t>
      </w:r>
      <w:r w:rsidR="00F049B5">
        <w:t xml:space="preserve">, N.V. </w:t>
      </w:r>
      <w:proofErr w:type="spellStart"/>
      <w:r w:rsidR="00F049B5">
        <w:t>Noste</w:t>
      </w:r>
      <w:proofErr w:type="spellEnd"/>
      <w:r w:rsidR="00F049B5">
        <w:t xml:space="preserve"> and W.C. Fischer. 1992. Fire Ecology of Forests and Woodlands in Utah. Gen. Tech. Rep. GTR-287. Ogden, UT: USDA Forest Service, Intermountain Research Station. 45-47.</w:t>
      </w:r>
    </w:p>
    <w:p w:rsidR="00F049B5" w:rsidP="00F049B5" w:rsidRDefault="00F049B5"/>
    <w:p w:rsidR="00F049B5" w:rsidP="00F049B5" w:rsidRDefault="00F049B5">
      <w:r>
        <w:t>Goldblum, D. and T.T. Veblen. (1992). Fire history of ponderosa pine/Douglas-fir forest in the Colorado Front Range. Physical Geography. 13: 133-148.</w:t>
      </w:r>
    </w:p>
    <w:p w:rsidR="00F049B5" w:rsidP="00F049B5" w:rsidRDefault="00F049B5"/>
    <w:p w:rsidR="00F049B5" w:rsidP="00F049B5" w:rsidRDefault="00F049B5">
      <w:r>
        <w:t xml:space="preserve">Howard, J.L. 2003. Pinus ponderosa var. </w:t>
      </w:r>
      <w:proofErr w:type="spellStart"/>
      <w:r>
        <w:t>scopulorum</w:t>
      </w:r>
      <w:proofErr w:type="spellEnd"/>
      <w:r>
        <w:t xml:space="preserve">. In: Fire Effects Information System, [Online]. USDA Forest Service, Rocky Mountain Research Station, Fire Sciences Laboratory (Producer). Available: http://www.fs.fed.us/database/feis/ [2004, November 17]. </w:t>
      </w:r>
    </w:p>
    <w:p w:rsidR="00F049B5" w:rsidP="00F049B5" w:rsidRDefault="00F049B5"/>
    <w:p w:rsidR="00F049B5" w:rsidP="00F049B5" w:rsidRDefault="00F049B5">
      <w:r>
        <w:t>Kaufmann, M.R., C.M. Regan and P.M. Brown. 2000. Heterogeneity in ponderosa pine/Douglas-fir forests: age and size structure in unlogged and logged landscapes of central Colorado. Canadian Journal of Forest Research 30: 698-711.</w:t>
      </w:r>
    </w:p>
    <w:p w:rsidR="00F049B5" w:rsidP="00F049B5" w:rsidRDefault="00F049B5"/>
    <w:p w:rsidR="00F049B5" w:rsidP="00F049B5" w:rsidRDefault="00F049B5">
      <w:r>
        <w:t>NatureServe. 2007. International Ecological Classification Standard: Terrestrial Ecological Classifications. NatureServe Central Databases. Arlington, VA. Data current as of 10 February 2007.</w:t>
      </w:r>
    </w:p>
    <w:p w:rsidR="00F049B5" w:rsidP="00F049B5" w:rsidRDefault="00F049B5"/>
    <w:p w:rsidR="00F049B5" w:rsidP="00F049B5" w:rsidRDefault="00F049B5">
      <w:r>
        <w:t xml:space="preserve">Steele, R., R.D. Pfister, R.A. Ryker and J.A. </w:t>
      </w:r>
      <w:proofErr w:type="spellStart"/>
      <w:r>
        <w:t>Kittams</w:t>
      </w:r>
      <w:proofErr w:type="spellEnd"/>
      <w:r>
        <w:t>. 1981. Forest habitat types of central Idaho. Gen. Tech. Rep. INT-114. Ogden, UT: USDA Forest Service, Intermountain Forest and Range Experiment Station. 138 pp.</w:t>
      </w:r>
    </w:p>
    <w:p w:rsidR="00F049B5" w:rsidP="00F049B5" w:rsidRDefault="00F049B5"/>
    <w:p w:rsidR="00F049B5" w:rsidP="00F049B5" w:rsidRDefault="00F049B5">
      <w:r>
        <w:t xml:space="preserve">West, N.E. and M.H. </w:t>
      </w:r>
      <w:proofErr w:type="spellStart"/>
      <w:r>
        <w:t>Madany</w:t>
      </w:r>
      <w:proofErr w:type="spellEnd"/>
      <w:r>
        <w:t>. 1981. Fire history of the Horse Pasture Plateau, Zion National Park, Final report. Utah State University - NPS Cooperative Studies Unit, Logan, UT. 225 pp.</w:t>
      </w:r>
    </w:p>
    <w:p w:rsidRPr="00A43E41" w:rsidR="004D5F12" w:rsidP="00F049B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676" w:rsidRDefault="009E5676">
      <w:r>
        <w:separator/>
      </w:r>
    </w:p>
  </w:endnote>
  <w:endnote w:type="continuationSeparator" w:id="0">
    <w:p w:rsidR="009E5676" w:rsidRDefault="009E5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9B5" w:rsidRDefault="00F049B5" w:rsidP="00F049B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676" w:rsidRDefault="009E5676">
      <w:r>
        <w:separator/>
      </w:r>
    </w:p>
  </w:footnote>
  <w:footnote w:type="continuationSeparator" w:id="0">
    <w:p w:rsidR="009E5676" w:rsidRDefault="009E5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049B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6464F"/>
    <w:pPr>
      <w:ind w:left="720"/>
    </w:pPr>
    <w:rPr>
      <w:rFonts w:ascii="Calibri" w:eastAsia="Calibri" w:hAnsi="Calibri"/>
      <w:sz w:val="22"/>
      <w:szCs w:val="22"/>
    </w:rPr>
  </w:style>
  <w:style w:type="character" w:styleId="Hyperlink">
    <w:name w:val="Hyperlink"/>
    <w:rsid w:val="0026464F"/>
    <w:rPr>
      <w:color w:val="0000FF"/>
      <w:u w:val="single"/>
    </w:rPr>
  </w:style>
  <w:style w:type="paragraph" w:styleId="BalloonText">
    <w:name w:val="Balloon Text"/>
    <w:basedOn w:val="Normal"/>
    <w:link w:val="BalloonTextChar"/>
    <w:uiPriority w:val="99"/>
    <w:semiHidden/>
    <w:unhideWhenUsed/>
    <w:rsid w:val="00BC15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5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69297">
      <w:bodyDiv w:val="1"/>
      <w:marLeft w:val="0"/>
      <w:marRight w:val="0"/>
      <w:marTop w:val="0"/>
      <w:marBottom w:val="0"/>
      <w:divBdr>
        <w:top w:val="none" w:sz="0" w:space="0" w:color="auto"/>
        <w:left w:val="none" w:sz="0" w:space="0" w:color="auto"/>
        <w:bottom w:val="none" w:sz="0" w:space="0" w:color="auto"/>
        <w:right w:val="none" w:sz="0" w:space="0" w:color="auto"/>
      </w:divBdr>
    </w:div>
    <w:div w:id="338889641">
      <w:bodyDiv w:val="1"/>
      <w:marLeft w:val="0"/>
      <w:marRight w:val="0"/>
      <w:marTop w:val="0"/>
      <w:marBottom w:val="0"/>
      <w:divBdr>
        <w:top w:val="none" w:sz="0" w:space="0" w:color="auto"/>
        <w:left w:val="none" w:sz="0" w:space="0" w:color="auto"/>
        <w:bottom w:val="none" w:sz="0" w:space="0" w:color="auto"/>
        <w:right w:val="none" w:sz="0" w:space="0" w:color="auto"/>
      </w:divBdr>
    </w:div>
    <w:div w:id="49010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2014-08-21T14:25:00Z</cp:lastPrinted>
  <dcterms:created xsi:type="dcterms:W3CDTF">2018-03-20T21:33:00Z</dcterms:created>
  <dcterms:modified xsi:type="dcterms:W3CDTF">2025-02-12T09:41:25Z</dcterms:modified>
</cp:coreProperties>
</file>