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0C03" w:rsidP="00A60C03" w:rsidRDefault="00A60C03" w14:paraId="6CC4671E" w14:textId="77777777">
      <w:pPr>
        <w:pStyle w:val="BpSTitle"/>
      </w:pPr>
      <w:r>
        <w:t>10830</w:t>
      </w:r>
    </w:p>
    <w:p w:rsidR="00A60C03" w:rsidP="00A60C03" w:rsidRDefault="00A60C03" w14:paraId="45B4D785" w14:textId="77777777">
      <w:pPr>
        <w:pStyle w:val="BpSTitle"/>
      </w:pPr>
      <w:r>
        <w:t>North Pacific Avalanche Chute Shrubland</w:t>
      </w:r>
    </w:p>
    <w:p w:rsidR="00A60C03" w:rsidP="00A60C03" w:rsidRDefault="00A60C03" w14:paraId="45BCD944" w14:textId="1C67303F">
      <w:r>
        <w:t>BpS Model/Description Version: Aug. 2020</w:t>
      </w:r>
      <w:r>
        <w:tab/>
      </w:r>
      <w:r>
        <w:tab/>
      </w:r>
      <w:r>
        <w:tab/>
      </w:r>
      <w:r>
        <w:tab/>
      </w:r>
      <w:r>
        <w:tab/>
      </w:r>
      <w:r>
        <w:tab/>
      </w:r>
      <w:r>
        <w:tab/>
      </w:r>
    </w:p>
    <w:p w:rsidR="00A60C03" w:rsidP="00A60C03" w:rsidRDefault="00A60C03" w14:paraId="78E7D845" w14:textId="77777777"/>
    <w:p w:rsidR="002B1297" w:rsidP="00A60C03" w:rsidRDefault="002B1297" w14:paraId="77A93985" w14:textId="2126490F">
      <w:pPr>
        <w:pStyle w:val="InfoPara"/>
      </w:pPr>
      <w:r>
        <w:t xml:space="preserve">Reviewer: </w:t>
      </w:r>
      <w:r w:rsidRPr="00270822">
        <w:rPr>
          <w:b w:val="0"/>
        </w:rPr>
        <w:t>Kathleen Roche</w:t>
      </w:r>
    </w:p>
    <w:p w:rsidR="00A60C03" w:rsidP="00A60C03" w:rsidRDefault="00A60C03" w14:paraId="63EFC45D" w14:textId="52FE0F99">
      <w:pPr>
        <w:pStyle w:val="InfoPara"/>
      </w:pPr>
      <w:r>
        <w:t>Vegetation Type</w:t>
      </w:r>
    </w:p>
    <w:p w:rsidR="00A60C03" w:rsidP="00A60C03" w:rsidRDefault="00A60C03" w14:paraId="004D1575" w14:textId="37B860B5">
      <w:bookmarkStart w:name="_GoBack" w:id="0"/>
      <w:bookmarkEnd w:id="0"/>
      <w:r>
        <w:t>Shrubland</w:t>
      </w:r>
    </w:p>
    <w:p w:rsidR="00A60C03" w:rsidP="00A60C03" w:rsidRDefault="00A60C03" w14:paraId="283CCBAC" w14:textId="49DD0BE0">
      <w:pPr>
        <w:pStyle w:val="InfoPara"/>
      </w:pPr>
      <w:r>
        <w:t>Map Zone</w:t>
      </w:r>
    </w:p>
    <w:p w:rsidR="00A60C03" w:rsidP="00A60C03" w:rsidRDefault="00A60C03" w14:paraId="3F5E58BB" w14:textId="77777777">
      <w:r>
        <w:t>1</w:t>
      </w:r>
    </w:p>
    <w:p w:rsidR="00A60C03" w:rsidP="00A60C03" w:rsidRDefault="00A60C03" w14:paraId="217EDE98" w14:textId="77777777">
      <w:pPr>
        <w:pStyle w:val="InfoPara"/>
      </w:pPr>
      <w:r>
        <w:t>Geographic Range</w:t>
      </w:r>
    </w:p>
    <w:p w:rsidR="00A60C03" w:rsidP="00A60C03" w:rsidRDefault="00A60C03" w14:paraId="1B2E2CD6" w14:textId="77777777">
      <w:r>
        <w:t>This tall shrubland system occurs throughout mountainous regions of the Pacific Northwest.</w:t>
      </w:r>
    </w:p>
    <w:p w:rsidR="00A60C03" w:rsidP="00A60C03" w:rsidRDefault="00A60C03" w14:paraId="557AC962" w14:textId="77777777">
      <w:pPr>
        <w:pStyle w:val="InfoPara"/>
      </w:pPr>
      <w:r>
        <w:t>Biophysical Site Description</w:t>
      </w:r>
    </w:p>
    <w:p w:rsidR="00A60C03" w:rsidP="00A60C03" w:rsidRDefault="00A60C03" w14:paraId="628CA4EB" w14:textId="401D754E">
      <w:r>
        <w:t xml:space="preserve">This system occurs on steep </w:t>
      </w:r>
      <w:proofErr w:type="spellStart"/>
      <w:r>
        <w:t>sideslopes</w:t>
      </w:r>
      <w:proofErr w:type="spellEnd"/>
      <w:r>
        <w:t xml:space="preserve"> of hills or mountains on glacial till/colluvium. These habitats range from very xeric talus slopes of montane elevations to mesic habitats of avalanche chutes and points of heavy snow accumulation.</w:t>
      </w:r>
    </w:p>
    <w:p w:rsidR="00A60C03" w:rsidP="00A60C03" w:rsidRDefault="00A60C03" w14:paraId="489FAFED" w14:textId="77777777">
      <w:pPr>
        <w:pStyle w:val="InfoPara"/>
      </w:pPr>
      <w:r>
        <w:t>Vegetation Description</w:t>
      </w:r>
    </w:p>
    <w:p w:rsidR="00A60C03" w:rsidP="00A60C03" w:rsidRDefault="00A60C03" w14:paraId="312CE7CC" w14:textId="4ABEDE41">
      <w:r>
        <w:t xml:space="preserve">Stands are dominated by </w:t>
      </w:r>
      <w:proofErr w:type="spellStart"/>
      <w:r w:rsidRPr="00B515B4">
        <w:rPr>
          <w:i/>
        </w:rPr>
        <w:t>Alnus</w:t>
      </w:r>
      <w:proofErr w:type="spellEnd"/>
      <w:r w:rsidRPr="00B515B4">
        <w:rPr>
          <w:i/>
        </w:rPr>
        <w:t xml:space="preserve"> </w:t>
      </w:r>
      <w:proofErr w:type="spellStart"/>
      <w:r w:rsidRPr="00B515B4">
        <w:rPr>
          <w:i/>
        </w:rPr>
        <w:t>viridis</w:t>
      </w:r>
      <w:proofErr w:type="spellEnd"/>
      <w:r>
        <w:t xml:space="preserve"> ssp. </w:t>
      </w:r>
      <w:proofErr w:type="spellStart"/>
      <w:r w:rsidRPr="00B515B4">
        <w:rPr>
          <w:i/>
        </w:rPr>
        <w:t>sinuata</w:t>
      </w:r>
      <w:proofErr w:type="spellEnd"/>
      <w:r>
        <w:t xml:space="preserve"> (= </w:t>
      </w:r>
      <w:proofErr w:type="spellStart"/>
      <w:r w:rsidRPr="00B515B4">
        <w:rPr>
          <w:i/>
        </w:rPr>
        <w:t>Alnus</w:t>
      </w:r>
      <w:proofErr w:type="spellEnd"/>
      <w:r w:rsidRPr="00B515B4">
        <w:rPr>
          <w:i/>
        </w:rPr>
        <w:t xml:space="preserve"> </w:t>
      </w:r>
      <w:proofErr w:type="spellStart"/>
      <w:r w:rsidRPr="00B515B4">
        <w:rPr>
          <w:i/>
        </w:rPr>
        <w:t>sinuata</w:t>
      </w:r>
      <w:proofErr w:type="spellEnd"/>
      <w:r>
        <w:t xml:space="preserve">), </w:t>
      </w:r>
      <w:r w:rsidRPr="00B515B4">
        <w:rPr>
          <w:i/>
        </w:rPr>
        <w:t xml:space="preserve">Acer </w:t>
      </w:r>
      <w:proofErr w:type="spellStart"/>
      <w:r w:rsidRPr="00B515B4">
        <w:rPr>
          <w:i/>
        </w:rPr>
        <w:t>circinatum</w:t>
      </w:r>
      <w:proofErr w:type="spellEnd"/>
      <w:r w:rsidR="001807CC">
        <w:t xml:space="preserve"> (west of the cascade crest)</w:t>
      </w:r>
      <w:r w:rsidR="002B1297">
        <w:t xml:space="preserve">, </w:t>
      </w:r>
      <w:r w:rsidRPr="00B515B4" w:rsidR="002B1297">
        <w:rPr>
          <w:i/>
        </w:rPr>
        <w:t>Salix</w:t>
      </w:r>
      <w:r w:rsidR="002B1297">
        <w:t xml:space="preserve"> ssp.,</w:t>
      </w:r>
      <w:r>
        <w:t xml:space="preserve"> and </w:t>
      </w:r>
      <w:proofErr w:type="spellStart"/>
      <w:r w:rsidRPr="00B515B4">
        <w:rPr>
          <w:i/>
        </w:rPr>
        <w:t>Rubus</w:t>
      </w:r>
      <w:proofErr w:type="spellEnd"/>
      <w:r w:rsidRPr="00B515B4">
        <w:rPr>
          <w:i/>
        </w:rPr>
        <w:t xml:space="preserve"> </w:t>
      </w:r>
      <w:proofErr w:type="spellStart"/>
      <w:r w:rsidRPr="00B515B4">
        <w:rPr>
          <w:i/>
        </w:rPr>
        <w:t>spectabilis</w:t>
      </w:r>
      <w:proofErr w:type="spellEnd"/>
      <w:r>
        <w:t xml:space="preserve"> with various herbs and ferns.  </w:t>
      </w:r>
    </w:p>
    <w:p w:rsidR="00A60C03" w:rsidP="00A60C03" w:rsidRDefault="00A60C03" w14:paraId="22C548A4" w14:textId="77777777"/>
    <w:p w:rsidR="00A60C03" w:rsidP="00A60C03" w:rsidRDefault="00A60C03" w14:paraId="058072A8" w14:textId="4529FE83">
      <w:r>
        <w:t xml:space="preserve">Xeric talus supports </w:t>
      </w:r>
      <w:proofErr w:type="spellStart"/>
      <w:r w:rsidRPr="00B515B4">
        <w:rPr>
          <w:i/>
        </w:rPr>
        <w:t>Holodiscus</w:t>
      </w:r>
      <w:proofErr w:type="spellEnd"/>
      <w:r w:rsidRPr="00B515B4">
        <w:rPr>
          <w:i/>
        </w:rPr>
        <w:t xml:space="preserve"> discolor</w:t>
      </w:r>
      <w:r>
        <w:t xml:space="preserve">, </w:t>
      </w:r>
      <w:proofErr w:type="spellStart"/>
      <w:r w:rsidRPr="00B515B4">
        <w:rPr>
          <w:i/>
        </w:rPr>
        <w:t>Symphoricarpos</w:t>
      </w:r>
      <w:proofErr w:type="spellEnd"/>
      <w:r w:rsidRPr="00B515B4">
        <w:rPr>
          <w:i/>
        </w:rPr>
        <w:t xml:space="preserve"> </w:t>
      </w:r>
      <w:proofErr w:type="spellStart"/>
      <w:r w:rsidRPr="00B515B4">
        <w:rPr>
          <w:i/>
        </w:rPr>
        <w:t>mollis</w:t>
      </w:r>
      <w:proofErr w:type="spellEnd"/>
      <w:r>
        <w:t xml:space="preserve">, </w:t>
      </w:r>
      <w:r w:rsidRPr="00B515B4">
        <w:rPr>
          <w:i/>
        </w:rPr>
        <w:t xml:space="preserve">Corylus </w:t>
      </w:r>
      <w:proofErr w:type="spellStart"/>
      <w:r w:rsidRPr="00B515B4">
        <w:rPr>
          <w:i/>
        </w:rPr>
        <w:t>cornuta</w:t>
      </w:r>
      <w:proofErr w:type="spellEnd"/>
      <w:r>
        <w:t xml:space="preserve"> var. </w:t>
      </w:r>
      <w:proofErr w:type="spellStart"/>
      <w:r w:rsidRPr="00B515B4">
        <w:rPr>
          <w:i/>
        </w:rPr>
        <w:t>californica</w:t>
      </w:r>
      <w:proofErr w:type="spellEnd"/>
      <w:r>
        <w:t xml:space="preserve">, and </w:t>
      </w:r>
      <w:proofErr w:type="spellStart"/>
      <w:r w:rsidRPr="00B515B4">
        <w:rPr>
          <w:i/>
        </w:rPr>
        <w:t>Festuca</w:t>
      </w:r>
      <w:proofErr w:type="spellEnd"/>
      <w:r w:rsidRPr="00B515B4">
        <w:rPr>
          <w:i/>
        </w:rPr>
        <w:t xml:space="preserve"> </w:t>
      </w:r>
      <w:proofErr w:type="spellStart"/>
      <w:r w:rsidRPr="00B515B4">
        <w:rPr>
          <w:i/>
        </w:rPr>
        <w:t>occidentalis</w:t>
      </w:r>
      <w:proofErr w:type="spellEnd"/>
      <w:r>
        <w:t xml:space="preserve">. </w:t>
      </w:r>
      <w:r w:rsidRPr="00B515B4">
        <w:rPr>
          <w:i/>
        </w:rPr>
        <w:t xml:space="preserve">Acer </w:t>
      </w:r>
      <w:proofErr w:type="spellStart"/>
      <w:r w:rsidRPr="00B515B4">
        <w:rPr>
          <w:i/>
        </w:rPr>
        <w:t>circinatum</w:t>
      </w:r>
      <w:proofErr w:type="spellEnd"/>
      <w:r>
        <w:t xml:space="preserve"> communities are known from the montane </w:t>
      </w:r>
      <w:proofErr w:type="spellStart"/>
      <w:r w:rsidRPr="00B515B4">
        <w:rPr>
          <w:i/>
        </w:rPr>
        <w:t>Tsuga</w:t>
      </w:r>
      <w:proofErr w:type="spellEnd"/>
      <w:r w:rsidRPr="00B515B4">
        <w:rPr>
          <w:i/>
        </w:rPr>
        <w:t xml:space="preserve"> </w:t>
      </w:r>
      <w:proofErr w:type="spellStart"/>
      <w:r w:rsidRPr="00B515B4">
        <w:rPr>
          <w:i/>
        </w:rPr>
        <w:t>heterophylla</w:t>
      </w:r>
      <w:proofErr w:type="spellEnd"/>
      <w:r>
        <w:t xml:space="preserve"> zone and continue well into the </w:t>
      </w:r>
      <w:proofErr w:type="spellStart"/>
      <w:r w:rsidRPr="00B515B4">
        <w:rPr>
          <w:i/>
        </w:rPr>
        <w:t>Abies</w:t>
      </w:r>
      <w:proofErr w:type="spellEnd"/>
      <w:r w:rsidRPr="00B515B4">
        <w:rPr>
          <w:i/>
        </w:rPr>
        <w:t xml:space="preserve"> </w:t>
      </w:r>
      <w:proofErr w:type="spellStart"/>
      <w:r w:rsidRPr="00B515B4">
        <w:rPr>
          <w:i/>
        </w:rPr>
        <w:t>amabilis</w:t>
      </w:r>
      <w:proofErr w:type="spellEnd"/>
      <w:r>
        <w:t xml:space="preserve"> zone and intergrade with the wetter </w:t>
      </w:r>
      <w:proofErr w:type="spellStart"/>
      <w:r w:rsidRPr="00B515B4">
        <w:rPr>
          <w:i/>
        </w:rPr>
        <w:t>Alnus</w:t>
      </w:r>
      <w:proofErr w:type="spellEnd"/>
      <w:r w:rsidRPr="00B515B4">
        <w:rPr>
          <w:i/>
        </w:rPr>
        <w:t xml:space="preserve"> </w:t>
      </w:r>
      <w:proofErr w:type="spellStart"/>
      <w:r w:rsidRPr="00B515B4">
        <w:rPr>
          <w:i/>
        </w:rPr>
        <w:t>viridis</w:t>
      </w:r>
      <w:proofErr w:type="spellEnd"/>
      <w:r>
        <w:t xml:space="preserve"> ssp. </w:t>
      </w:r>
      <w:proofErr w:type="spellStart"/>
      <w:r w:rsidRPr="00B515B4">
        <w:rPr>
          <w:i/>
        </w:rPr>
        <w:t>sinuata</w:t>
      </w:r>
      <w:proofErr w:type="spellEnd"/>
      <w:r w:rsidRPr="00B515B4">
        <w:rPr>
          <w:i/>
        </w:rPr>
        <w:t xml:space="preserve"> </w:t>
      </w:r>
      <w:r>
        <w:t>communities that occur where there is heavy snowpack accumulation.</w:t>
      </w:r>
    </w:p>
    <w:p w:rsidR="00A60C03" w:rsidP="00A60C03" w:rsidRDefault="00A60C03" w14:paraId="2BBB378D" w14:textId="77777777"/>
    <w:p w:rsidR="00A60C03" w:rsidP="00A60C03" w:rsidRDefault="00A60C03" w14:paraId="484EEF9E" w14:textId="192EA4B0">
      <w:r>
        <w:t>Typically, smaller</w:t>
      </w:r>
      <w:r w:rsidR="00590F48">
        <w:t>-</w:t>
      </w:r>
      <w:r>
        <w:t>statured shrubs and mesic forbs dominate at the higher portions of the chute, while taller shrubs and trees are more common in the lower portions. Understory herb composition can change significantly from chute to chute.</w:t>
      </w:r>
    </w:p>
    <w:p w:rsidR="00A60C03" w:rsidP="00A60C03" w:rsidRDefault="00A60C03" w14:paraId="174B609C" w14:textId="77777777">
      <w:pPr>
        <w:pStyle w:val="InfoPara"/>
      </w:pPr>
      <w:r>
        <w:t>BpS Dominant and Indicator Species</w:t>
      </w:r>
    </w:p>
    <w:p>
      <w:r>
        <w:rPr>
          <w:sz w:val="16"/>
        </w:rPr>
        <w:t>Species names are from the NRCS PLANTS database. Check species codes at http://plants.usda.gov.</w:t>
      </w:r>
    </w:p>
    <w:p w:rsidR="00A60C03" w:rsidP="00A60C03" w:rsidRDefault="00A60C03" w14:paraId="113B5671" w14:textId="77777777">
      <w:pPr>
        <w:pStyle w:val="InfoPara"/>
      </w:pPr>
      <w:r>
        <w:t>Disturbance Description</w:t>
      </w:r>
    </w:p>
    <w:p w:rsidR="00A60C03" w:rsidP="00A60C03" w:rsidRDefault="00A60C03" w14:paraId="2C6FE686" w14:textId="2D70A937">
      <w:r>
        <w:t xml:space="preserve">The main feature of these shrublands is </w:t>
      </w:r>
      <w:r w:rsidR="00590F48">
        <w:t xml:space="preserve">that </w:t>
      </w:r>
      <w:r>
        <w:t xml:space="preserve">they occur on steep slopes. The disturbance can be moving snow (avalanches) or rocks from exposed and eroding soil. Avalanche chutes can be quite long, extending from the subalpine into the montane and foothill </w:t>
      </w:r>
      <w:proofErr w:type="spellStart"/>
      <w:r>
        <w:t>toeslopes</w:t>
      </w:r>
      <w:proofErr w:type="spellEnd"/>
      <w:r>
        <w:t>. Fire is minimal</w:t>
      </w:r>
      <w:r w:rsidR="00590F48">
        <w:t xml:space="preserve"> </w:t>
      </w:r>
      <w:r>
        <w:lastRenderedPageBreak/>
        <w:t>and is expressed only around the edges of this type as fires are introduced from neighboring types.</w:t>
      </w:r>
      <w:r w:rsidR="0057105D">
        <w:t xml:space="preserve"> Avalanche chute vegetation is often regarded as a fuel break between more flammable adjacent forest vegetation (Butler and Sawyer 2008).</w:t>
      </w:r>
    </w:p>
    <w:p w:rsidR="00A60C03" w:rsidP="00A60C03" w:rsidRDefault="00A60C03" w14:paraId="5BEB625E" w14:textId="028D6E62">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60C03" w:rsidP="00A60C03" w:rsidRDefault="00A60C03" w14:paraId="4B681C39" w14:textId="77777777">
      <w:pPr>
        <w:pStyle w:val="InfoPara"/>
      </w:pPr>
      <w:r>
        <w:t>Scale Description</w:t>
      </w:r>
    </w:p>
    <w:p w:rsidR="00A60C03" w:rsidP="00A60C03" w:rsidRDefault="00A60C03" w14:paraId="740F8C33" w14:textId="77777777">
      <w:r>
        <w:t>Typically narrow, linear patches within coniferous forest vegetation matrix. Fires do not carry well in this vegetation type.</w:t>
      </w:r>
    </w:p>
    <w:p w:rsidR="00A60C03" w:rsidP="00A60C03" w:rsidRDefault="00A60C03" w14:paraId="1B40D998" w14:textId="77777777">
      <w:pPr>
        <w:pStyle w:val="InfoPara"/>
      </w:pPr>
      <w:r>
        <w:t>Adjacency or Identification Concerns</w:t>
      </w:r>
    </w:p>
    <w:p w:rsidR="00A60C03" w:rsidP="00A60C03" w:rsidRDefault="00A60C03" w14:paraId="21E86E0B" w14:textId="56185C13">
      <w:r>
        <w:t xml:space="preserve">These </w:t>
      </w:r>
      <w:r w:rsidR="00D57A68">
        <w:t>communities</w:t>
      </w:r>
      <w:r>
        <w:t xml:space="preserve"> occur in forested zones at mid</w:t>
      </w:r>
      <w:r w:rsidR="00590F48">
        <w:t>-</w:t>
      </w:r>
      <w:r>
        <w:t xml:space="preserve"> to upper elevations in the ABAM and TSME vegetation zones. Also, the dynamics here are similar to the montane shrub type, except the repeated avalanches prevent conversion to trees.</w:t>
      </w:r>
    </w:p>
    <w:p w:rsidR="00A60C03" w:rsidP="00A60C03" w:rsidRDefault="00A60C03" w14:paraId="6CD25CF5" w14:textId="77777777">
      <w:pPr>
        <w:pStyle w:val="InfoPara"/>
      </w:pPr>
      <w:r>
        <w:t>Issues or Problems</w:t>
      </w:r>
    </w:p>
    <w:p w:rsidR="00A60C03" w:rsidP="00A60C03" w:rsidRDefault="00A60C03" w14:paraId="5D450F59" w14:textId="1FE0652D">
      <w:r>
        <w:t>Individually, avalanche chutes and talus slopes would be separate one-box models</w:t>
      </w:r>
      <w:r w:rsidR="00590F48">
        <w:t>;</w:t>
      </w:r>
      <w:r>
        <w:t xml:space="preserve"> however</w:t>
      </w:r>
      <w:r w:rsidR="00590F48">
        <w:t>,</w:t>
      </w:r>
      <w:r>
        <w:t xml:space="preserve"> they have been combined in the current model. Both types occur on steep terrain, and both are rather stable in vegetation structure. Avalanche chutes are mesic but kept in shrubs due to the frequent scouring of snow. Talus slopes that support vegetation have a significant amount of ash between the stones and may be free of disturbances, but the limited soil prevents tree establishment. Any changes in area of the S-</w:t>
      </w:r>
      <w:r w:rsidR="00590F48">
        <w:t>c</w:t>
      </w:r>
      <w:r>
        <w:t>lasses represented would be due to climate</w:t>
      </w:r>
      <w:r w:rsidR="00D57A68">
        <w:t xml:space="preserve"> changes (precipitation, snow de</w:t>
      </w:r>
      <w:r>
        <w:t>pth) or added ash from a volcanic eruption.</w:t>
      </w:r>
    </w:p>
    <w:p w:rsidR="00A60C03" w:rsidP="00A60C03" w:rsidRDefault="00A60C03" w14:paraId="3D6ABC59" w14:textId="77777777">
      <w:pPr>
        <w:pStyle w:val="InfoPara"/>
      </w:pPr>
      <w:r>
        <w:t>Native Uncharacteristic Conditions</w:t>
      </w:r>
    </w:p>
    <w:p w:rsidR="00A60C03" w:rsidP="00A60C03" w:rsidRDefault="00A60C03" w14:paraId="42C87534" w14:textId="77777777"/>
    <w:p w:rsidR="00A60C03" w:rsidP="00A60C03" w:rsidRDefault="00A60C03" w14:paraId="1F4521B0" w14:textId="77777777">
      <w:pPr>
        <w:pStyle w:val="InfoPara"/>
      </w:pPr>
      <w:r>
        <w:t>Comments</w:t>
      </w:r>
    </w:p>
    <w:p w:rsidRPr="002B1297" w:rsidR="002B1297" w:rsidP="00A60C03" w:rsidRDefault="002B1297" w14:paraId="6BDCB368" w14:textId="59394628">
      <w:r>
        <w:t xml:space="preserve">This model was reviewed by </w:t>
      </w:r>
      <w:r w:rsidRPr="00270822">
        <w:t>Kathleen Roche during the 2016 BpS Review.</w:t>
      </w:r>
    </w:p>
    <w:p w:rsidR="002B1297" w:rsidP="00A60C03" w:rsidRDefault="002B1297" w14:paraId="5BF2119B" w14:textId="77777777"/>
    <w:p w:rsidR="00A60C03" w:rsidP="00A60C03" w:rsidRDefault="002B1297" w14:paraId="3A2A0F97" w14:textId="1A1B36DE">
      <w:r>
        <w:t>During LANDIFRE National</w:t>
      </w:r>
      <w:r w:rsidR="00590F48">
        <w:t>,</w:t>
      </w:r>
      <w:r>
        <w:t xml:space="preserve"> s</w:t>
      </w:r>
      <w:r w:rsidR="00A60C03">
        <w:t>ome reviewers suggested separating this model to distinguish it from the xeric talus types. Ash content on talus allows more shrubs and trees.</w:t>
      </w:r>
    </w:p>
    <w:p w:rsidR="00FE2679" w:rsidP="00A60C03" w:rsidRDefault="00FE2679" w14:paraId="22393344" w14:textId="77777777"/>
    <w:p w:rsidR="00A60C03" w:rsidP="00A60C03" w:rsidRDefault="00A60C03" w14:paraId="07708AA7" w14:textId="77777777">
      <w:pPr>
        <w:pStyle w:val="ReportSection"/>
      </w:pPr>
      <w:r>
        <w:t>Succession Classes</w:t>
      </w:r>
    </w:p>
    <w:p w:rsidR="00A60C03" w:rsidP="00A60C03" w:rsidRDefault="00A60C03" w14:paraId="0383DF12"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60C03" w:rsidP="00A60C03" w:rsidRDefault="00A60C03" w14:paraId="75116411" w14:textId="77777777">
      <w:pPr>
        <w:pStyle w:val="InfoPara"/>
        <w:pBdr>
          <w:top w:val="single" w:color="auto" w:sz="4" w:space="1"/>
        </w:pBdr>
      </w:pPr>
      <w:r>
        <w:t>Class A</w:t>
      </w:r>
      <w:r>
        <w:tab/>
        <w:t>97</w:t>
      </w:r>
      <w:r w:rsidR="002A3B10">
        <w:tab/>
      </w:r>
      <w:r w:rsidR="002A3B10">
        <w:tab/>
      </w:r>
      <w:r w:rsidR="002A3B10">
        <w:tab/>
      </w:r>
      <w:r w:rsidR="002A3B10">
        <w:tab/>
      </w:r>
      <w:r w:rsidR="004F7795">
        <w:t>Early Development 1 - All Structures</w:t>
      </w:r>
    </w:p>
    <w:p w:rsidR="00A60C03" w:rsidP="00A60C03" w:rsidRDefault="00A60C03" w14:paraId="787C6994" w14:textId="77777777"/>
    <w:p w:rsidR="00A60C03" w:rsidP="00A60C03" w:rsidRDefault="00A60C03" w14:paraId="57EB40AF" w14:textId="77777777">
      <w:pPr>
        <w:pStyle w:val="SClassInfoPara"/>
      </w:pPr>
      <w:r>
        <w:t>Indicator Species</w:t>
      </w:r>
    </w:p>
    <w:p w:rsidR="00A60C03" w:rsidP="00A60C03" w:rsidRDefault="00A60C03" w14:paraId="18BA94A2" w14:textId="77777777"/>
    <w:p w:rsidR="00A60C03" w:rsidP="00A60C03" w:rsidRDefault="00A60C03" w14:paraId="48E4D076" w14:textId="77777777">
      <w:pPr>
        <w:pStyle w:val="SClassInfoPara"/>
      </w:pPr>
      <w:r>
        <w:t>Description</w:t>
      </w:r>
    </w:p>
    <w:p w:rsidR="002B1297" w:rsidP="002B1297" w:rsidRDefault="00A60C03" w14:paraId="01D689CD" w14:textId="7FD10635">
      <w:r>
        <w:t xml:space="preserve">This structure class represents avalanche chutes or talus slopes that are rather stable in the path of frequent snow </w:t>
      </w:r>
      <w:r w:rsidR="00D57A68">
        <w:t>avalanches</w:t>
      </w:r>
      <w:r>
        <w:t xml:space="preserve"> or rock (respectively). Forbs, shrubs, and deciduous trees </w:t>
      </w:r>
      <w:proofErr w:type="spellStart"/>
      <w:r>
        <w:t>resprout</w:t>
      </w:r>
      <w:proofErr w:type="spellEnd"/>
      <w:r>
        <w:t xml:space="preserve"> immediately following disturbance and </w:t>
      </w:r>
      <w:r w:rsidR="00D57A68">
        <w:t xml:space="preserve">maintain for extended periods. </w:t>
      </w:r>
      <w:r>
        <w:t>Scattered, severely da</w:t>
      </w:r>
      <w:r w:rsidR="00D57A68">
        <w:t xml:space="preserve">maged conifers may be present. </w:t>
      </w:r>
      <w:r w:rsidR="002B1297">
        <w:t>Dominant lifeform may be herbaceous at any cover level. Although upper</w:t>
      </w:r>
      <w:r w:rsidR="00590F48">
        <w:t>-</w:t>
      </w:r>
      <w:r w:rsidR="002B1297">
        <w:t>layer species are tree lifeform, they may appear as shrubs in remotely sensed imagery due to their dwarfed nature.</w:t>
      </w:r>
    </w:p>
    <w:p w:rsidR="00A60C03" w:rsidP="00A60C03" w:rsidRDefault="00A60C03" w14:paraId="0D1E0EE5" w14:textId="603E0A95"/>
    <w:p w:rsidR="00A60C03" w:rsidP="00A60C03" w:rsidRDefault="00A60C03" w14:paraId="552E1A5E" w14:textId="77777777"/>
    <w:p>
      <w:r>
        <w:rPr>
          <w:i/>
          <w:u w:val="single"/>
        </w:rPr>
        <w:t>Maximum Tree Size Class</w:t>
      </w:r>
      <w:br/>
      <w:r>
        <w:t>None</w:t>
      </w:r>
    </w:p>
    <w:p w:rsidR="00A60C03" w:rsidP="00A60C03" w:rsidRDefault="00A60C03" w14:paraId="64B6644F" w14:textId="77777777">
      <w:pPr>
        <w:pStyle w:val="InfoPara"/>
        <w:pBdr>
          <w:top w:val="single" w:color="auto" w:sz="4" w:space="1"/>
        </w:pBdr>
      </w:pPr>
      <w:r>
        <w:t>Class B</w:t>
      </w:r>
      <w:r>
        <w:tab/>
        <w:t>3</w:t>
      </w:r>
      <w:r w:rsidR="002A3B10">
        <w:tab/>
      </w:r>
      <w:r w:rsidR="002A3B10">
        <w:tab/>
      </w:r>
      <w:r w:rsidR="002A3B10">
        <w:tab/>
      </w:r>
      <w:r w:rsidR="002A3B10">
        <w:tab/>
      </w:r>
      <w:r w:rsidR="004F7795">
        <w:t>Mid Development 1 - All Structures</w:t>
      </w:r>
    </w:p>
    <w:p w:rsidR="00A60C03" w:rsidP="00A60C03" w:rsidRDefault="00A60C03" w14:paraId="0B7AD8C9" w14:textId="77777777"/>
    <w:p w:rsidR="00A60C03" w:rsidP="00A60C03" w:rsidRDefault="00A60C03" w14:paraId="02DB4AB9" w14:textId="77777777">
      <w:pPr>
        <w:pStyle w:val="SClassInfoPara"/>
      </w:pPr>
      <w:r>
        <w:t>Indicator Species</w:t>
      </w:r>
    </w:p>
    <w:p w:rsidR="00A60C03" w:rsidP="00A60C03" w:rsidRDefault="00A60C03" w14:paraId="5D047BD8" w14:textId="77777777"/>
    <w:p w:rsidR="00A60C03" w:rsidP="00A60C03" w:rsidRDefault="00A60C03" w14:paraId="10100894" w14:textId="77777777">
      <w:pPr>
        <w:pStyle w:val="SClassInfoPara"/>
      </w:pPr>
      <w:r>
        <w:t>Description</w:t>
      </w:r>
    </w:p>
    <w:p w:rsidR="00A60C03" w:rsidP="00A60C03" w:rsidRDefault="00A60C03" w14:paraId="5225D9F3" w14:textId="10E82E5F">
      <w:r>
        <w:t xml:space="preserve">Mid-height shrubs and trees growing at the edges or the bottom of the chutes. This class may persist for long periods of time. </w:t>
      </w:r>
    </w:p>
    <w:p w:rsidR="00A60C03" w:rsidP="00A60C03" w:rsidRDefault="00A60C03" w14:paraId="1127245C"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Avalanches (large, infrequent)</w:t>
      </w:r>
    </w:p>
    <w:p>
      <w:r>
        <w:t>Optional 2: Rock slide</w:t>
      </w:r>
    </w:p>
    <w:p>
      <w:r>
        <w:t/>
      </w:r>
    </w:p>
    <w:p>
      <w:pPr>
        <w:pStyle w:val="ReportSection"/>
      </w:pPr>
      <w:r>
        <w:t>References</w:t>
      </w:r>
    </w:p>
    <w:p>
      <w:r>
        <w:t/>
      </w:r>
    </w:p>
    <w:p w:rsidR="0057105D" w:rsidP="00A60C03" w:rsidRDefault="0057105D" w14:paraId="1BB67708" w14:textId="77777777">
      <w:r w:rsidRPr="0057105D">
        <w:t>Butler</w:t>
      </w:r>
      <w:r>
        <w:t>, D.R.</w:t>
      </w:r>
      <w:r w:rsidRPr="0057105D">
        <w:t xml:space="preserve"> and </w:t>
      </w:r>
      <w:r>
        <w:t xml:space="preserve">C. F. </w:t>
      </w:r>
      <w:r w:rsidRPr="0057105D">
        <w:t>Sawyer</w:t>
      </w:r>
      <w:r>
        <w:t>.</w:t>
      </w:r>
      <w:r w:rsidRPr="0057105D">
        <w:t xml:space="preserve"> 2008</w:t>
      </w:r>
      <w:r>
        <w:t xml:space="preserve">. </w:t>
      </w:r>
      <w:r w:rsidRPr="0057105D">
        <w:t>Dendrogeomorphology and high-magnitude snow avalanches: a review and case stud</w:t>
      </w:r>
      <w:r>
        <w:t xml:space="preserve">. </w:t>
      </w:r>
      <w:r w:rsidRPr="0057105D">
        <w:t>Nat. Hazards Earth Syst. Sci., 8, 303–309, 2008 www.nat-hazards-earth-syst-sci.net/8/303/2008/</w:t>
      </w:r>
    </w:p>
    <w:p w:rsidR="0057105D" w:rsidP="00A60C03" w:rsidRDefault="0057105D" w14:paraId="4201279A" w14:textId="77777777"/>
    <w:p w:rsidR="00A60C03" w:rsidP="00A60C03" w:rsidRDefault="00A60C03" w14:paraId="4159138A" w14:textId="77777777">
      <w:proofErr w:type="spellStart"/>
      <w:r>
        <w:t>Kovalchik</w:t>
      </w:r>
      <w:proofErr w:type="spellEnd"/>
      <w:r>
        <w:t xml:space="preserve">, B.L. and R.R. </w:t>
      </w:r>
      <w:proofErr w:type="spellStart"/>
      <w:r>
        <w:t>Clausnitzer</w:t>
      </w:r>
      <w:proofErr w:type="spellEnd"/>
      <w:r>
        <w:t>. 2004. Classification and management of aquatic, riparian, and wetland sites on the national forests of eastern Washington: series description. Gen. Tech. Rep. PNW-GTR-593. Portland, OR: USDA Forest Service, Pacific Northwest Research Station. 354 pp.</w:t>
      </w:r>
    </w:p>
    <w:p w:rsidR="00A60C03" w:rsidP="00A60C03" w:rsidRDefault="00A60C03" w14:paraId="114F71BF" w14:textId="77777777"/>
    <w:p w:rsidRPr="00A43E41" w:rsidR="004D5F12" w:rsidP="00A60C03" w:rsidRDefault="00A60C03" w14:paraId="2B14D155" w14:textId="755BB0B8">
      <w:r>
        <w:t>NatureServe. 2007. International Ecological Classification Standard: Terrestrial Ecological Classifications. NatureServe Central Databases. Arlington, VA. Data current as of 10 February 2007.</w:t>
      </w:r>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ACDE3" w14:textId="77777777" w:rsidR="00D43EEA" w:rsidRDefault="00D43EEA">
      <w:r>
        <w:separator/>
      </w:r>
    </w:p>
  </w:endnote>
  <w:endnote w:type="continuationSeparator" w:id="0">
    <w:p w14:paraId="7BAD9F97" w14:textId="77777777" w:rsidR="00D43EEA" w:rsidRDefault="00D43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EBBB7" w14:textId="77777777" w:rsidR="00A60C03" w:rsidRDefault="00A60C03" w:rsidP="00A60C0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019DA" w14:textId="77777777" w:rsidR="00D43EEA" w:rsidRDefault="00D43EEA">
      <w:r>
        <w:separator/>
      </w:r>
    </w:p>
  </w:footnote>
  <w:footnote w:type="continuationSeparator" w:id="0">
    <w:p w14:paraId="2A6117C5" w14:textId="77777777" w:rsidR="00D43EEA" w:rsidRDefault="00D43E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65733" w14:textId="77777777" w:rsidR="00A43E41" w:rsidRDefault="00A43E41" w:rsidP="00A60C0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E2679"/>
    <w:pPr>
      <w:ind w:left="720"/>
    </w:pPr>
    <w:rPr>
      <w:rFonts w:ascii="Calibri" w:eastAsiaTheme="minorHAnsi" w:hAnsi="Calibri"/>
      <w:sz w:val="22"/>
      <w:szCs w:val="22"/>
    </w:rPr>
  </w:style>
  <w:style w:type="character" w:styleId="Hyperlink">
    <w:name w:val="Hyperlink"/>
    <w:basedOn w:val="DefaultParagraphFont"/>
    <w:rsid w:val="00FE2679"/>
    <w:rPr>
      <w:color w:val="0000FF" w:themeColor="hyperlink"/>
      <w:u w:val="single"/>
    </w:rPr>
  </w:style>
  <w:style w:type="paragraph" w:styleId="BalloonText">
    <w:name w:val="Balloon Text"/>
    <w:basedOn w:val="Normal"/>
    <w:link w:val="BalloonTextChar"/>
    <w:uiPriority w:val="99"/>
    <w:semiHidden/>
    <w:unhideWhenUsed/>
    <w:rsid w:val="00FE2679"/>
    <w:rPr>
      <w:rFonts w:ascii="Tahoma" w:hAnsi="Tahoma" w:cs="Tahoma"/>
      <w:sz w:val="16"/>
      <w:szCs w:val="16"/>
    </w:rPr>
  </w:style>
  <w:style w:type="character" w:customStyle="1" w:styleId="BalloonTextChar">
    <w:name w:val="Balloon Text Char"/>
    <w:basedOn w:val="DefaultParagraphFont"/>
    <w:link w:val="BalloonText"/>
    <w:uiPriority w:val="99"/>
    <w:semiHidden/>
    <w:rsid w:val="00FE2679"/>
    <w:rPr>
      <w:rFonts w:ascii="Tahoma" w:hAnsi="Tahoma" w:cs="Tahoma"/>
      <w:sz w:val="16"/>
      <w:szCs w:val="16"/>
    </w:rPr>
  </w:style>
  <w:style w:type="character" w:styleId="CommentReference">
    <w:name w:val="annotation reference"/>
    <w:basedOn w:val="DefaultParagraphFont"/>
    <w:uiPriority w:val="99"/>
    <w:semiHidden/>
    <w:unhideWhenUsed/>
    <w:rsid w:val="001807CC"/>
    <w:rPr>
      <w:sz w:val="16"/>
      <w:szCs w:val="16"/>
    </w:rPr>
  </w:style>
  <w:style w:type="paragraph" w:styleId="CommentText">
    <w:name w:val="annotation text"/>
    <w:basedOn w:val="Normal"/>
    <w:link w:val="CommentTextChar"/>
    <w:uiPriority w:val="99"/>
    <w:semiHidden/>
    <w:unhideWhenUsed/>
    <w:rsid w:val="001807CC"/>
    <w:rPr>
      <w:sz w:val="20"/>
      <w:szCs w:val="20"/>
    </w:rPr>
  </w:style>
  <w:style w:type="character" w:customStyle="1" w:styleId="CommentTextChar">
    <w:name w:val="Comment Text Char"/>
    <w:basedOn w:val="DefaultParagraphFont"/>
    <w:link w:val="CommentText"/>
    <w:uiPriority w:val="99"/>
    <w:semiHidden/>
    <w:rsid w:val="001807CC"/>
  </w:style>
  <w:style w:type="paragraph" w:styleId="CommentSubject">
    <w:name w:val="annotation subject"/>
    <w:basedOn w:val="CommentText"/>
    <w:next w:val="CommentText"/>
    <w:link w:val="CommentSubjectChar"/>
    <w:uiPriority w:val="99"/>
    <w:semiHidden/>
    <w:unhideWhenUsed/>
    <w:rsid w:val="001807CC"/>
    <w:rPr>
      <w:b/>
      <w:bCs/>
    </w:rPr>
  </w:style>
  <w:style w:type="character" w:customStyle="1" w:styleId="CommentSubjectChar">
    <w:name w:val="Comment Subject Char"/>
    <w:basedOn w:val="CommentTextChar"/>
    <w:link w:val="CommentSubject"/>
    <w:uiPriority w:val="99"/>
    <w:semiHidden/>
    <w:rsid w:val="001807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675310">
      <w:bodyDiv w:val="1"/>
      <w:marLeft w:val="0"/>
      <w:marRight w:val="0"/>
      <w:marTop w:val="0"/>
      <w:marBottom w:val="0"/>
      <w:divBdr>
        <w:top w:val="none" w:sz="0" w:space="0" w:color="auto"/>
        <w:left w:val="none" w:sz="0" w:space="0" w:color="auto"/>
        <w:bottom w:val="none" w:sz="0" w:space="0" w:color="auto"/>
        <w:right w:val="none" w:sz="0" w:space="0" w:color="auto"/>
      </w:divBdr>
    </w:div>
    <w:div w:id="132631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3</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2014-08-19T01:06:00Z</cp:lastPrinted>
  <dcterms:created xsi:type="dcterms:W3CDTF">2017-09-14T23:42:00Z</dcterms:created>
  <dcterms:modified xsi:type="dcterms:W3CDTF">2025-02-12T09:41:18Z</dcterms:modified>
</cp:coreProperties>
</file>