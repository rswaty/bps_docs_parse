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D13" w:rsidP="00BD2D13" w:rsidRDefault="00BD2D13" w14:paraId="0C70E4B4" w14:textId="77777777">
      <w:pPr>
        <w:pStyle w:val="BpSTitle"/>
      </w:pPr>
      <w:r>
        <w:t>10160</w:t>
      </w:r>
    </w:p>
    <w:p w:rsidR="00BD2D13" w:rsidP="00BD2D13" w:rsidRDefault="00BD2D13" w14:paraId="62027553" w14:textId="77777777">
      <w:pPr>
        <w:pStyle w:val="BpSTitle"/>
      </w:pPr>
      <w:r>
        <w:t>Colorado Plateau Pinyon-Juniper Woodland</w:t>
      </w:r>
    </w:p>
    <w:p w:rsidR="00BD2D13" w:rsidP="00BD2D13" w:rsidRDefault="00BD2D13" w14:paraId="135BEA3D" w14:textId="77777777">
      <w:r>
        <w:t>BpS Model/Description Version: Aug. 2020</w:t>
      </w:r>
      <w:r>
        <w:tab/>
      </w:r>
      <w:r>
        <w:tab/>
      </w:r>
      <w:r>
        <w:tab/>
      </w:r>
      <w:r>
        <w:tab/>
      </w:r>
      <w:r>
        <w:tab/>
      </w:r>
      <w:r>
        <w:tab/>
      </w:r>
      <w:r>
        <w:tab/>
      </w:r>
    </w:p>
    <w:p w:rsidR="00BD2D13" w:rsidP="00BD2D13" w:rsidRDefault="00BD2D13" w14:paraId="57F8F0B5" w14:textId="77777777"/>
    <w:p w:rsidR="00BD2D13" w:rsidP="00BD2D13" w:rsidRDefault="00BD2D13" w14:paraId="09AF4810" w14:textId="77777777"/>
    <w:p w:rsidR="00BD2D13" w:rsidP="00BD2D13" w:rsidRDefault="00BD2D13" w14:paraId="246C48EF" w14:textId="77777777">
      <w:pPr>
        <w:pStyle w:val="InfoPara"/>
      </w:pPr>
      <w:r>
        <w:t>Vegetation Type</w:t>
      </w:r>
    </w:p>
    <w:p w:rsidR="00BD2D13" w:rsidP="00BD2D13" w:rsidRDefault="00BD2D13" w14:paraId="6936B85C" w14:textId="77777777">
      <w:r>
        <w:t>Forest and Woodland</w:t>
      </w:r>
    </w:p>
    <w:p w:rsidR="00BD2D13" w:rsidP="00BD2D13" w:rsidRDefault="00BD2D13" w14:paraId="734BA2D2" w14:textId="77777777">
      <w:pPr>
        <w:pStyle w:val="InfoPara"/>
      </w:pPr>
      <w:r>
        <w:t>Map Zones</w:t>
      </w:r>
    </w:p>
    <w:p w:rsidRPr="00A67740" w:rsidR="00BD2D13" w:rsidP="00BD2D13" w:rsidRDefault="00CB7069" w14:paraId="37B246BA" w14:textId="77777777">
      <w:r>
        <w:t>13,</w:t>
      </w:r>
      <w:r w:rsidR="00FA36FE">
        <w:t xml:space="preserve"> </w:t>
      </w:r>
      <w:r>
        <w:t>14</w:t>
      </w:r>
    </w:p>
    <w:p w:rsidR="00BD2D13" w:rsidP="00BD2D13" w:rsidRDefault="00BD2D13" w14:paraId="4D5031E6" w14:textId="77777777">
      <w:pPr>
        <w:pStyle w:val="InfoPara"/>
      </w:pPr>
      <w:r>
        <w:t>Geographic Range</w:t>
      </w:r>
    </w:p>
    <w:p w:rsidR="00BD2D13" w:rsidP="00BD2D13" w:rsidRDefault="00BD2D13" w14:paraId="189726B7" w14:textId="69FABFD0">
      <w:r>
        <w:t>This ecological system occurs in dry mountains and foothills of the Colorado Plateau region</w:t>
      </w:r>
      <w:r w:rsidR="00A96FA9">
        <w:t xml:space="preserve">, </w:t>
      </w:r>
      <w:r>
        <w:t>including the western slope of C</w:t>
      </w:r>
      <w:r w:rsidR="00A96FA9">
        <w:t>olorado</w:t>
      </w:r>
      <w:r>
        <w:t xml:space="preserve"> to the Wasatch Range, south to the Mogollon Rim</w:t>
      </w:r>
      <w:r w:rsidR="00A96FA9">
        <w:t>,</w:t>
      </w:r>
      <w:r>
        <w:t xml:space="preserve"> and east into the northwestern corner of N</w:t>
      </w:r>
      <w:r w:rsidR="00A96FA9">
        <w:t>ew Mexico</w:t>
      </w:r>
      <w:r>
        <w:t xml:space="preserve">. In </w:t>
      </w:r>
      <w:r w:rsidR="00A96FA9">
        <w:t>map zone (</w:t>
      </w:r>
      <w:r>
        <w:t>MZ</w:t>
      </w:r>
      <w:r w:rsidR="00A96FA9">
        <w:t xml:space="preserve">) </w:t>
      </w:r>
      <w:r>
        <w:t xml:space="preserve">13, it </w:t>
      </w:r>
      <w:proofErr w:type="gramStart"/>
      <w:r>
        <w:t>is located in</w:t>
      </w:r>
      <w:proofErr w:type="gramEnd"/>
      <w:r>
        <w:t xml:space="preserve"> the extreme eastern part.</w:t>
      </w:r>
    </w:p>
    <w:p w:rsidR="00BD2D13" w:rsidP="00BD2D13" w:rsidRDefault="00BD2D13" w14:paraId="79B4EC01" w14:textId="77777777">
      <w:pPr>
        <w:pStyle w:val="InfoPara"/>
      </w:pPr>
      <w:r>
        <w:t>Biophysical Site Description</w:t>
      </w:r>
    </w:p>
    <w:p w:rsidR="00BD2D13" w:rsidP="00BD2D13" w:rsidRDefault="00BD2D13" w14:paraId="2CCEE50A" w14:textId="539D7A75">
      <w:r>
        <w:t>These woodlands occur on warm, dry sites on mountain slopes, mesas, plateaus</w:t>
      </w:r>
      <w:r w:rsidR="00A96FA9">
        <w:t xml:space="preserve">, </w:t>
      </w:r>
      <w:r>
        <w:t>and ridges. The system is typically found at lower elevations, ranging from 1</w:t>
      </w:r>
      <w:r w:rsidR="00FA36FE">
        <w:t>,</w:t>
      </w:r>
      <w:r>
        <w:t>500-2</w:t>
      </w:r>
      <w:r w:rsidR="00FA36FE">
        <w:t>,</w:t>
      </w:r>
      <w:r>
        <w:t>440m. Severe climatic events occurring during the</w:t>
      </w:r>
      <w:r w:rsidR="007B2969">
        <w:t xml:space="preserve"> </w:t>
      </w:r>
      <w:r>
        <w:t>growing season, such as frosts and drought, are thought to limit the distribution of pinyon-juniper woodlands to relatively narrow altitudinal belts on mountainsides. Soils supporting this system vary in texture ranging from stony, cobbly, gravelly sandy loams to clay loam or clay.</w:t>
      </w:r>
    </w:p>
    <w:p w:rsidR="00BD2D13" w:rsidP="00BD2D13" w:rsidRDefault="00BD2D13" w14:paraId="18358215" w14:textId="77777777">
      <w:pPr>
        <w:pStyle w:val="InfoPara"/>
      </w:pPr>
      <w:r>
        <w:t>Vegetation Description</w:t>
      </w:r>
    </w:p>
    <w:p w:rsidR="00BD2D13" w:rsidP="00BD2D13" w:rsidRDefault="00BD2D13" w14:paraId="57CC241D" w14:textId="77777777">
      <w:r w:rsidRPr="003357C6">
        <w:rPr>
          <w:i/>
        </w:rPr>
        <w:t>Pinus edulis</w:t>
      </w:r>
      <w:r>
        <w:t xml:space="preserve"> and/or </w:t>
      </w:r>
      <w:r w:rsidRPr="003357C6">
        <w:rPr>
          <w:i/>
        </w:rPr>
        <w:t xml:space="preserve">Juniperus </w:t>
      </w:r>
      <w:proofErr w:type="spellStart"/>
      <w:r w:rsidRPr="003357C6">
        <w:rPr>
          <w:i/>
        </w:rPr>
        <w:t>osteosperma</w:t>
      </w:r>
      <w:proofErr w:type="spellEnd"/>
      <w:r>
        <w:t xml:space="preserve"> dominate the tree canopy. </w:t>
      </w:r>
      <w:r w:rsidRPr="003357C6">
        <w:rPr>
          <w:i/>
        </w:rPr>
        <w:t xml:space="preserve">Pinus </w:t>
      </w:r>
      <w:proofErr w:type="spellStart"/>
      <w:r w:rsidRPr="003357C6">
        <w:rPr>
          <w:i/>
        </w:rPr>
        <w:t>monophylla</w:t>
      </w:r>
      <w:proofErr w:type="spellEnd"/>
      <w:r>
        <w:t xml:space="preserve"> may be present. </w:t>
      </w:r>
      <w:r w:rsidRPr="003357C6">
        <w:rPr>
          <w:i/>
        </w:rPr>
        <w:t xml:space="preserve">Juniperus </w:t>
      </w:r>
      <w:proofErr w:type="spellStart"/>
      <w:r w:rsidRPr="003357C6">
        <w:rPr>
          <w:i/>
        </w:rPr>
        <w:t>scopulorum</w:t>
      </w:r>
      <w:proofErr w:type="spellEnd"/>
      <w:r>
        <w:t xml:space="preserve"> may co</w:t>
      </w:r>
      <w:r w:rsidR="00A96FA9">
        <w:t>-</w:t>
      </w:r>
      <w:r>
        <w:t xml:space="preserve">dominate or replace </w:t>
      </w:r>
      <w:r w:rsidRPr="003357C6">
        <w:rPr>
          <w:i/>
        </w:rPr>
        <w:t xml:space="preserve">Juniperus </w:t>
      </w:r>
      <w:proofErr w:type="spellStart"/>
      <w:r w:rsidRPr="003357C6">
        <w:rPr>
          <w:i/>
        </w:rPr>
        <w:t>osteosperma</w:t>
      </w:r>
      <w:proofErr w:type="spellEnd"/>
      <w:r>
        <w:t xml:space="preserve"> at higher elevations. </w:t>
      </w:r>
    </w:p>
    <w:p w:rsidR="00BD2D13" w:rsidP="00BD2D13" w:rsidRDefault="00BD2D13" w14:paraId="4D92471F" w14:textId="77777777"/>
    <w:p w:rsidR="00BD2D13" w:rsidP="00BD2D13" w:rsidRDefault="00BD2D13" w14:paraId="7FBF6140" w14:textId="5B6FC9EC">
      <w:r>
        <w:t>Understory layers are variable and may be dominated by shrubs</w:t>
      </w:r>
      <w:r w:rsidR="00A96FA9">
        <w:t xml:space="preserve"> or </w:t>
      </w:r>
      <w:r>
        <w:t xml:space="preserve">graminoids or be absent. Associated species include </w:t>
      </w:r>
      <w:r w:rsidRPr="003357C6">
        <w:rPr>
          <w:i/>
        </w:rPr>
        <w:t xml:space="preserve">Arctostaphylos </w:t>
      </w:r>
      <w:proofErr w:type="spellStart"/>
      <w:r w:rsidRPr="003357C6">
        <w:rPr>
          <w:i/>
        </w:rPr>
        <w:t>patula</w:t>
      </w:r>
      <w:proofErr w:type="spellEnd"/>
      <w:r>
        <w:t xml:space="preserve">, </w:t>
      </w:r>
      <w:r w:rsidRPr="003357C6">
        <w:rPr>
          <w:i/>
        </w:rPr>
        <w:t>Artemisia nova</w:t>
      </w:r>
      <w:r>
        <w:t xml:space="preserve">, </w:t>
      </w:r>
      <w:r w:rsidRPr="003357C6">
        <w:rPr>
          <w:i/>
        </w:rPr>
        <w:t xml:space="preserve">Artemisia </w:t>
      </w:r>
      <w:proofErr w:type="spellStart"/>
      <w:r w:rsidRPr="003357C6">
        <w:rPr>
          <w:i/>
        </w:rPr>
        <w:t>tridentata</w:t>
      </w:r>
      <w:proofErr w:type="spellEnd"/>
      <w:r>
        <w:t xml:space="preserve">, </w:t>
      </w:r>
      <w:proofErr w:type="spellStart"/>
      <w:r w:rsidRPr="003357C6">
        <w:rPr>
          <w:i/>
        </w:rPr>
        <w:t>Cercocarpus</w:t>
      </w:r>
      <w:proofErr w:type="spellEnd"/>
      <w:r w:rsidRPr="003357C6">
        <w:rPr>
          <w:i/>
        </w:rPr>
        <w:t xml:space="preserve"> </w:t>
      </w:r>
      <w:proofErr w:type="spellStart"/>
      <w:r w:rsidRPr="003357C6">
        <w:rPr>
          <w:i/>
        </w:rPr>
        <w:t>intricatus</w:t>
      </w:r>
      <w:proofErr w:type="spellEnd"/>
      <w:r>
        <w:t xml:space="preserve">, </w:t>
      </w:r>
      <w:proofErr w:type="spellStart"/>
      <w:r w:rsidRPr="003357C6">
        <w:rPr>
          <w:i/>
        </w:rPr>
        <w:t>Cercocarpus</w:t>
      </w:r>
      <w:proofErr w:type="spellEnd"/>
      <w:r w:rsidRPr="003357C6">
        <w:rPr>
          <w:i/>
        </w:rPr>
        <w:t xml:space="preserve"> </w:t>
      </w:r>
      <w:proofErr w:type="spellStart"/>
      <w:r w:rsidRPr="003357C6">
        <w:rPr>
          <w:i/>
        </w:rPr>
        <w:t>montanus</w:t>
      </w:r>
      <w:proofErr w:type="spellEnd"/>
      <w:r>
        <w:t xml:space="preserve">, </w:t>
      </w:r>
      <w:proofErr w:type="spellStart"/>
      <w:r w:rsidRPr="003357C6">
        <w:rPr>
          <w:i/>
        </w:rPr>
        <w:t>Coleogyne</w:t>
      </w:r>
      <w:proofErr w:type="spellEnd"/>
      <w:r w:rsidRPr="003357C6">
        <w:rPr>
          <w:i/>
        </w:rPr>
        <w:t xml:space="preserve"> </w:t>
      </w:r>
      <w:proofErr w:type="spellStart"/>
      <w:r w:rsidRPr="003357C6">
        <w:rPr>
          <w:i/>
        </w:rPr>
        <w:t>ramosissima</w:t>
      </w:r>
      <w:proofErr w:type="spellEnd"/>
      <w:r>
        <w:t xml:space="preserve">, </w:t>
      </w:r>
      <w:proofErr w:type="spellStart"/>
      <w:r w:rsidRPr="003357C6">
        <w:rPr>
          <w:i/>
        </w:rPr>
        <w:t>Purshia</w:t>
      </w:r>
      <w:proofErr w:type="spellEnd"/>
      <w:r w:rsidRPr="003357C6">
        <w:rPr>
          <w:i/>
        </w:rPr>
        <w:t xml:space="preserve"> </w:t>
      </w:r>
      <w:proofErr w:type="spellStart"/>
      <w:r w:rsidRPr="003357C6">
        <w:rPr>
          <w:i/>
        </w:rPr>
        <w:t>stansburiana</w:t>
      </w:r>
      <w:proofErr w:type="spellEnd"/>
      <w:r>
        <w:t xml:space="preserve">, </w:t>
      </w:r>
      <w:proofErr w:type="spellStart"/>
      <w:r w:rsidRPr="003357C6">
        <w:rPr>
          <w:i/>
        </w:rPr>
        <w:t>Purshia</w:t>
      </w:r>
      <w:proofErr w:type="spellEnd"/>
      <w:r w:rsidRPr="003357C6">
        <w:rPr>
          <w:i/>
        </w:rPr>
        <w:t xml:space="preserve"> </w:t>
      </w:r>
      <w:proofErr w:type="spellStart"/>
      <w:r w:rsidRPr="003357C6">
        <w:rPr>
          <w:i/>
        </w:rPr>
        <w:t>tridentata</w:t>
      </w:r>
      <w:proofErr w:type="spellEnd"/>
      <w:r>
        <w:t xml:space="preserve">, </w:t>
      </w:r>
      <w:r w:rsidRPr="003357C6">
        <w:rPr>
          <w:i/>
        </w:rPr>
        <w:t xml:space="preserve">Quercus </w:t>
      </w:r>
      <w:proofErr w:type="spellStart"/>
      <w:r w:rsidRPr="003357C6">
        <w:rPr>
          <w:i/>
        </w:rPr>
        <w:t>gambelii</w:t>
      </w:r>
      <w:proofErr w:type="spellEnd"/>
      <w:r>
        <w:t xml:space="preserve">, </w:t>
      </w:r>
      <w:proofErr w:type="spellStart"/>
      <w:r w:rsidRPr="003357C6">
        <w:rPr>
          <w:i/>
        </w:rPr>
        <w:t>Bouteloua</w:t>
      </w:r>
      <w:proofErr w:type="spellEnd"/>
      <w:r w:rsidRPr="003357C6">
        <w:rPr>
          <w:i/>
        </w:rPr>
        <w:t xml:space="preserve"> </w:t>
      </w:r>
      <w:proofErr w:type="spellStart"/>
      <w:r w:rsidRPr="003357C6">
        <w:rPr>
          <w:i/>
        </w:rPr>
        <w:t>gracilis</w:t>
      </w:r>
      <w:proofErr w:type="spellEnd"/>
      <w:r>
        <w:t xml:space="preserve">, </w:t>
      </w:r>
      <w:proofErr w:type="spellStart"/>
      <w:r w:rsidRPr="003357C6">
        <w:rPr>
          <w:i/>
        </w:rPr>
        <w:t>Pleuraphis</w:t>
      </w:r>
      <w:proofErr w:type="spellEnd"/>
      <w:r w:rsidRPr="003357C6">
        <w:rPr>
          <w:i/>
        </w:rPr>
        <w:t xml:space="preserve"> </w:t>
      </w:r>
      <w:proofErr w:type="spellStart"/>
      <w:r w:rsidRPr="003357C6">
        <w:rPr>
          <w:i/>
        </w:rPr>
        <w:t>jamesii</w:t>
      </w:r>
      <w:proofErr w:type="spellEnd"/>
      <w:r w:rsidR="00A96FA9">
        <w:t>,</w:t>
      </w:r>
      <w:r>
        <w:t xml:space="preserve"> or </w:t>
      </w:r>
      <w:proofErr w:type="spellStart"/>
      <w:r w:rsidRPr="003357C6">
        <w:rPr>
          <w:i/>
        </w:rPr>
        <w:t>Poa</w:t>
      </w:r>
      <w:proofErr w:type="spellEnd"/>
      <w:r w:rsidRPr="003357C6">
        <w:rPr>
          <w:i/>
        </w:rPr>
        <w:t xml:space="preserve"> </w:t>
      </w:r>
      <w:proofErr w:type="spellStart"/>
      <w:r w:rsidRPr="003357C6">
        <w:rPr>
          <w:i/>
        </w:rPr>
        <w:t>fendleriana</w:t>
      </w:r>
      <w:proofErr w:type="spellEnd"/>
      <w:r>
        <w:t>.</w:t>
      </w:r>
    </w:p>
    <w:p w:rsidR="00BD2D13" w:rsidP="00BD2D13" w:rsidRDefault="00BD2D13" w14:paraId="6C02D127" w14:textId="77777777">
      <w:pPr>
        <w:pStyle w:val="InfoPara"/>
      </w:pPr>
      <w:r>
        <w:t>BpS Dominant and Indicator Species</w:t>
      </w:r>
    </w:p>
    <w:p>
      <w:r>
        <w:rPr>
          <w:sz w:val="16"/>
        </w:rPr>
        <w:t>Species names are from the NRCS PLANTS database. Check species codes at http://plants.usda.gov.</w:t>
      </w:r>
    </w:p>
    <w:p w:rsidR="00BD2D13" w:rsidP="00BD2D13" w:rsidRDefault="00BD2D13" w14:paraId="4A56069F" w14:textId="77777777">
      <w:pPr>
        <w:pStyle w:val="InfoPara"/>
      </w:pPr>
      <w:r>
        <w:t>Disturbance Description</w:t>
      </w:r>
    </w:p>
    <w:p w:rsidR="00BD2D13" w:rsidP="00BD2D13" w:rsidRDefault="00BD2D13" w14:paraId="6148E93C" w14:textId="5EA2BBB7">
      <w:r>
        <w:t>Uncertainty exists about the fire frequencies of this ecological system, especially since this ecological system groups different types of pinyon-juniper communities for different slopes, exposures</w:t>
      </w:r>
      <w:r w:rsidR="00A96FA9">
        <w:t>,</w:t>
      </w:r>
      <w:r>
        <w:t xml:space="preserve"> and elevations. Replacement fires of a scale beyond a few trees were uncommon to rare (average </w:t>
      </w:r>
      <w:r w:rsidR="00A96FA9">
        <w:t>fire return interval [</w:t>
      </w:r>
      <w:r>
        <w:t>FRI</w:t>
      </w:r>
      <w:r w:rsidR="00A96FA9">
        <w:t>]</w:t>
      </w:r>
      <w:r>
        <w:t xml:space="preserve"> of 100-1</w:t>
      </w:r>
      <w:r w:rsidR="00FA36FE">
        <w:t>,</w:t>
      </w:r>
      <w:r>
        <w:t>000yrs) and occurred primarily during extreme fire behavior conditions and during long droughts. Fire occurrence may be caused by importation from adjacent shrub</w:t>
      </w:r>
      <w:r w:rsidR="00622598">
        <w:t>-</w:t>
      </w:r>
      <w:r>
        <w:t xml:space="preserve"> and grassland</w:t>
      </w:r>
      <w:r w:rsidR="00A96FA9">
        <w:t>-</w:t>
      </w:r>
      <w:r>
        <w:t>dominated vegetation of lower and higher altitudinal zones. Mixed</w:t>
      </w:r>
      <w:r w:rsidR="00A96FA9">
        <w:t>-</w:t>
      </w:r>
      <w:r>
        <w:t xml:space="preserve">severity fire (average FRI of 100-500yrs) was characterized as a mosaic of replacement and surface fires distributed through the patch at a fine scale (&lt;0.1ac). For sites situated far east of MZ13 with greater monsoonal rains, </w:t>
      </w:r>
      <w:r w:rsidR="007B2969">
        <w:t>Rondeau</w:t>
      </w:r>
      <w:r>
        <w:t xml:space="preserve"> (2001) described mixed and replacement FRI, respectively, at 150-200yrs and 200-500yrs. For MZ13, longer FRIs were chosen. There is limited evidence for surface fires (</w:t>
      </w:r>
      <w:proofErr w:type="spellStart"/>
      <w:r>
        <w:t>Gruell</w:t>
      </w:r>
      <w:proofErr w:type="spellEnd"/>
      <w:r>
        <w:t xml:space="preserve"> 1994; Bauer and Weisberg, unpublished data), which likely occurred only in the more productive sites during years where understory grass cover was high, providing adequate fuel. Although fire scars are only rarely found in pinyon-juniper of the Colorado Plateau and elsewhere (Baker and </w:t>
      </w:r>
      <w:proofErr w:type="spellStart"/>
      <w:r>
        <w:t>Shinneman</w:t>
      </w:r>
      <w:proofErr w:type="spellEnd"/>
      <w:r>
        <w:t xml:space="preserve"> 2004</w:t>
      </w:r>
      <w:r w:rsidR="00A96FA9">
        <w:t>;</w:t>
      </w:r>
      <w:r>
        <w:t xml:space="preserve"> </w:t>
      </w:r>
      <w:proofErr w:type="spellStart"/>
      <w:r>
        <w:t>Eisenhart</w:t>
      </w:r>
      <w:proofErr w:type="spellEnd"/>
      <w:r>
        <w:t xml:space="preserve"> 2004), ongoing studies in the central Great Basin are observing fire-scarred trees, suggesting that surface fires historically occurred at low frequency. Limited evidence to date suggests that while lightning ignitions in this biophysical setting may have been common, the resulting fires only rarely spread to affect more than a few trees. </w:t>
      </w:r>
    </w:p>
    <w:p w:rsidR="00BD2D13" w:rsidP="00BD2D13" w:rsidRDefault="00BD2D13" w14:paraId="45289D14" w14:textId="77777777"/>
    <w:p w:rsidR="00BD2D13" w:rsidP="00BD2D13" w:rsidRDefault="00BD2D13" w14:paraId="421EF2E4" w14:textId="24083CD0">
      <w:r>
        <w:t>Ethnobiological studies of Great Basin and Mojave Desert tribes (Fowler et al</w:t>
      </w:r>
      <w:r w:rsidR="00A96FA9">
        <w:t>.</w:t>
      </w:r>
      <w:r>
        <w:t xml:space="preserve"> 2003) describe the common use of fire for stimulating tobacco growth in the gaps between old pinyons and junipers</w:t>
      </w:r>
      <w:r w:rsidR="007B2969">
        <w:t>,</w:t>
      </w:r>
      <w:r>
        <w:t xml:space="preserve"> in addition to the common practice of roasting pine cones in pits. Burning for tobacco could be the source of mixed</w:t>
      </w:r>
      <w:r w:rsidR="00A96FA9">
        <w:t>-</w:t>
      </w:r>
      <w:r>
        <w:t xml:space="preserve">severity and surface fires in these systems and of fire scars. </w:t>
      </w:r>
    </w:p>
    <w:p w:rsidR="00BD2D13" w:rsidP="00BD2D13" w:rsidRDefault="00BD2D13" w14:paraId="3858DA83" w14:textId="77777777"/>
    <w:p w:rsidR="00BD2D13" w:rsidP="00BD2D13" w:rsidRDefault="00BD2D13" w14:paraId="43C3AA95" w14:textId="6B11CF87">
      <w:r>
        <w:t>Prolonged weather-related stress (drought mostly) and insects and tree pathogens are coupled disturbances that thin trees to varying degrees and kill small patches every 250-500yrs on average, with greater frequency in more closed stands.</w:t>
      </w:r>
    </w:p>
    <w:p w:rsidR="00BD2D13" w:rsidP="00BD2D13" w:rsidRDefault="00BD2D13" w14:paraId="4473EB8C"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2D13" w:rsidP="00BD2D13" w:rsidRDefault="00BD2D13" w14:paraId="4E4E6D4D" w14:textId="77777777">
      <w:pPr>
        <w:pStyle w:val="InfoPara"/>
      </w:pPr>
      <w:r>
        <w:t>Scale Description</w:t>
      </w:r>
    </w:p>
    <w:p w:rsidR="00BD2D13" w:rsidP="00BD2D13" w:rsidRDefault="00BD2D13" w14:paraId="31C4091A" w14:textId="77777777">
      <w:r>
        <w:t>This ecological system occupies small fire-proof sites (1ac+) to mid-elevation mountain slopes &gt;1</w:t>
      </w:r>
      <w:r w:rsidR="00FA36FE">
        <w:t>,</w:t>
      </w:r>
      <w:r>
        <w:t>000ac. The most common disturbance in this type is very small</w:t>
      </w:r>
      <w:r w:rsidR="007B2969">
        <w:t>-</w:t>
      </w:r>
      <w:r>
        <w:t>scale, either single-tree or small groups. If the conditions are just right, then it will have replacement fires that burn stands up to 1</w:t>
      </w:r>
      <w:r w:rsidR="00FA36FE">
        <w:t>,</w:t>
      </w:r>
      <w:r>
        <w:t>000s of acres. This type may also have mixed-severity fires of 10-100s of acres.</w:t>
      </w:r>
    </w:p>
    <w:p w:rsidR="00BD2D13" w:rsidP="00BD2D13" w:rsidRDefault="00BD2D13" w14:paraId="28D70CEB" w14:textId="77777777">
      <w:pPr>
        <w:pStyle w:val="InfoPara"/>
      </w:pPr>
      <w:r>
        <w:t>Adjacency or Identification Concerns</w:t>
      </w:r>
    </w:p>
    <w:p w:rsidR="00BD2D13" w:rsidP="00BD2D13" w:rsidRDefault="00BD2D13" w14:paraId="5D175D06" w14:textId="77777777">
      <w:r>
        <w:t>This system occurs at higher elevations than Great Basin Pinyon-Juniper Woodland (1019) and Colorado Plateau shrubland (1102) systems where sympatric.</w:t>
      </w:r>
    </w:p>
    <w:p w:rsidR="00BD2D13" w:rsidP="00BD2D13" w:rsidRDefault="00BD2D13" w14:paraId="64589E39" w14:textId="77777777"/>
    <w:p w:rsidR="00BD2D13" w:rsidP="00BD2D13" w:rsidRDefault="00BD2D13" w14:paraId="36BAD1E4" w14:textId="25535153">
      <w:r>
        <w:t xml:space="preserve">Due to livestock removal of grasses, thus competition for tree seedlings, and fire exclusion for more than a century, pinyon-juniper stands have </w:t>
      </w:r>
      <w:r w:rsidR="007B2969">
        <w:t>experienced</w:t>
      </w:r>
      <w:r>
        <w:t xml:space="preserve"> densification. Older trees (&gt;300yrs) are surrounded by younger conical trees &lt;100yrs old. The shrubland matrix around these woodlands ha</w:t>
      </w:r>
      <w:r w:rsidR="00A96FA9">
        <w:t>s</w:t>
      </w:r>
      <w:r>
        <w:t xml:space="preserve"> also experienced invasion of pinyon and juniper and </w:t>
      </w:r>
      <w:r w:rsidR="007B2969">
        <w:t>a</w:t>
      </w:r>
      <w:r>
        <w:t xml:space="preserve"> greater occurrence of crown fires that spread to true woodlands.</w:t>
      </w:r>
    </w:p>
    <w:p w:rsidR="00BD2D13" w:rsidP="00BD2D13" w:rsidRDefault="00BD2D13" w14:paraId="3812E1DC" w14:textId="77777777">
      <w:pPr>
        <w:pStyle w:val="InfoPara"/>
      </w:pPr>
      <w:r>
        <w:t>Issues or Problems</w:t>
      </w:r>
    </w:p>
    <w:p w:rsidR="00BD2D13" w:rsidP="00BD2D13" w:rsidRDefault="00BD2D13" w14:paraId="476F7A15" w14:textId="77777777"/>
    <w:p w:rsidR="00BD2D13" w:rsidP="00BD2D13" w:rsidRDefault="00BD2D13" w14:paraId="1AAB4435" w14:textId="77777777">
      <w:pPr>
        <w:pStyle w:val="InfoPara"/>
      </w:pPr>
      <w:r>
        <w:t>Native Uncharacteristic Conditions</w:t>
      </w:r>
    </w:p>
    <w:p w:rsidR="00BD2D13" w:rsidP="00BD2D13" w:rsidRDefault="00BD2D13" w14:paraId="37647128" w14:textId="7292D569">
      <w:r>
        <w:t xml:space="preserve">Tree cover </w:t>
      </w:r>
      <w:r w:rsidR="00A96FA9">
        <w:t>&gt;</w:t>
      </w:r>
      <w:r>
        <w:t xml:space="preserve">70% is considered uncharacteristic; however, higher cover values are </w:t>
      </w:r>
      <w:r w:rsidR="007B2969">
        <w:t xml:space="preserve">more </w:t>
      </w:r>
      <w:r>
        <w:t xml:space="preserve">due to greater cover on cooler aspects or higher elevations in the </w:t>
      </w:r>
      <w:r w:rsidR="007B2969">
        <w:t>pre</w:t>
      </w:r>
      <w:r w:rsidR="00A96FA9">
        <w:t>-</w:t>
      </w:r>
      <w:r w:rsidR="007B2969">
        <w:t>settlement</w:t>
      </w:r>
      <w:r>
        <w:t xml:space="preserve"> condition.</w:t>
      </w:r>
    </w:p>
    <w:p w:rsidR="00BD2D13" w:rsidP="00BD2D13" w:rsidRDefault="00BD2D13" w14:paraId="2355E573" w14:textId="77777777">
      <w:pPr>
        <w:pStyle w:val="InfoPara"/>
      </w:pPr>
      <w:r>
        <w:t>Comments</w:t>
      </w:r>
    </w:p>
    <w:p w:rsidR="00CB7069" w:rsidP="00CB7069" w:rsidRDefault="00CB7069" w14:paraId="31501F0E" w14:textId="77777777"/>
    <w:p w:rsidR="00BD2D13" w:rsidP="00BD2D13" w:rsidRDefault="00BD2D13" w14:paraId="69C4315A" w14:textId="77777777">
      <w:pPr>
        <w:pStyle w:val="ReportSection"/>
      </w:pPr>
      <w:r>
        <w:t>Succession Classes</w:t>
      </w:r>
    </w:p>
    <w:p w:rsidR="00BD2D13" w:rsidP="00BD2D13" w:rsidRDefault="00BD2D13" w14:paraId="26A63EA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D2D13" w:rsidP="00BD2D13" w:rsidRDefault="00BD2D13" w14:paraId="52BEA1A0"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Open</w:t>
      </w:r>
    </w:p>
    <w:p w:rsidR="00BD2D13" w:rsidP="00BD2D13" w:rsidRDefault="00BD2D13" w14:paraId="7353FC45" w14:textId="77777777"/>
    <w:p w:rsidR="00BD2D13" w:rsidP="00BD2D13" w:rsidRDefault="00BD2D13" w14:paraId="7801D2B5" w14:textId="77777777">
      <w:pPr>
        <w:pStyle w:val="SClassInfoPara"/>
      </w:pPr>
      <w:r>
        <w:t>Indicator Species</w:t>
      </w:r>
    </w:p>
    <w:p w:rsidR="00BD2D13" w:rsidP="00BD2D13" w:rsidRDefault="00BD2D13" w14:paraId="044F5EE8" w14:textId="77777777"/>
    <w:p w:rsidR="00BD2D13" w:rsidP="00BD2D13" w:rsidRDefault="00BD2D13" w14:paraId="73F89510" w14:textId="77777777">
      <w:pPr>
        <w:pStyle w:val="SClassInfoPara"/>
      </w:pPr>
      <w:r>
        <w:t>Description</w:t>
      </w:r>
    </w:p>
    <w:p w:rsidR="00BD2D13" w:rsidP="00BD2D13" w:rsidRDefault="00BD2D13" w14:paraId="227B7C27" w14:textId="77777777">
      <w:r>
        <w:t>Initial post-fire community dominated by annual grasses and forbs. Later stages of this class contain greater amounts of perennial grasses, forbs</w:t>
      </w:r>
      <w:r w:rsidR="007B2969">
        <w:t>,</w:t>
      </w:r>
      <w:r>
        <w:t xml:space="preserve"> and shrubs. </w:t>
      </w:r>
      <w:r w:rsidR="00FA36FE">
        <w:t xml:space="preserve">Shrubs are between 0-10% cover and from 0-0.5m in height. </w:t>
      </w:r>
      <w:r>
        <w:t xml:space="preserve">Evidence of past fires (burnt stumps and charcoal) should be observed. </w:t>
      </w:r>
    </w:p>
    <w:p w:rsidR="00FA36FE" w:rsidP="00BD2D13" w:rsidRDefault="00FA36FE" w14:paraId="7656A906" w14:textId="77777777"/>
    <w:p>
      <w:r>
        <w:rPr>
          <w:i/>
          <w:u w:val="single"/>
        </w:rPr>
        <w:t>Maximum Tree Size Class</w:t>
      </w:r>
      <w:br/>
      <w:r>
        <w:t>None</w:t>
      </w:r>
    </w:p>
    <w:p w:rsidR="00BD2D13" w:rsidP="00BD2D13" w:rsidRDefault="00BD2D13" w14:paraId="759F489B"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BD2D13" w:rsidP="00BD2D13" w:rsidRDefault="00BD2D13" w14:paraId="317C60BD" w14:textId="77777777"/>
    <w:p w:rsidR="00BD2D13" w:rsidP="00BD2D13" w:rsidRDefault="00BD2D13" w14:paraId="0B98113A" w14:textId="77777777">
      <w:pPr>
        <w:pStyle w:val="SClassInfoPara"/>
      </w:pPr>
      <w:r>
        <w:lastRenderedPageBreak/>
        <w:t>Indicator Species</w:t>
      </w:r>
    </w:p>
    <w:p w:rsidR="00BD2D13" w:rsidP="00BD2D13" w:rsidRDefault="00BD2D13" w14:paraId="208440F6" w14:textId="77777777"/>
    <w:p w:rsidR="00BD2D13" w:rsidP="00BD2D13" w:rsidRDefault="00BD2D13" w14:paraId="0CBCE48D" w14:textId="77777777">
      <w:pPr>
        <w:pStyle w:val="SClassInfoPara"/>
      </w:pPr>
      <w:r>
        <w:t>Description</w:t>
      </w:r>
    </w:p>
    <w:p w:rsidR="00BD2D13" w:rsidP="00BD2D13" w:rsidRDefault="00BD2D13" w14:paraId="4598BE21" w14:textId="06121675">
      <w:r>
        <w:t>Dominated by shrubs, perennial forbs and grasses. Tree seedlings starting to establish on favorable microsites. Total cover remains low due to shallow unproductive soil</w:t>
      </w:r>
      <w:r w:rsidR="00FA36FE">
        <w:t xml:space="preserve">. </w:t>
      </w:r>
      <w:r>
        <w:t>It is important to note that replacement fire at this stage does not eliminate perennial grasses. Mixed</w:t>
      </w:r>
      <w:r w:rsidR="00A96FA9">
        <w:t>-</w:t>
      </w:r>
      <w:r>
        <w:t xml:space="preserve">severity </w:t>
      </w:r>
      <w:r w:rsidR="00FA36FE">
        <w:t>fire thins the woody vegetation.</w:t>
      </w:r>
    </w:p>
    <w:p w:rsidR="00BD2D13" w:rsidP="00BD2D13" w:rsidRDefault="00BD2D13" w14:paraId="0FC2C7B7" w14:textId="77777777"/>
    <w:p>
      <w:r>
        <w:rPr>
          <w:i/>
          <w:u w:val="single"/>
        </w:rPr>
        <w:t>Maximum Tree Size Class</w:t>
      </w:r>
      <w:br/>
      <w:r>
        <w:t>None</w:t>
      </w:r>
    </w:p>
    <w:p w:rsidR="00BD2D13" w:rsidP="00BD2D13" w:rsidRDefault="00BD2D13" w14:paraId="3E747526" w14:textId="77777777">
      <w:pPr>
        <w:pStyle w:val="InfoPara"/>
        <w:pBdr>
          <w:top w:val="single" w:color="auto" w:sz="4" w:space="1"/>
        </w:pBdr>
      </w:pPr>
      <w:r>
        <w:t>Class C</w:t>
      </w:r>
      <w:r>
        <w:tab/>
        <w:t>27</w:t>
      </w:r>
      <w:r w:rsidR="002A3B10">
        <w:tab/>
      </w:r>
      <w:r w:rsidR="002A3B10">
        <w:tab/>
      </w:r>
      <w:r w:rsidR="002A3B10">
        <w:tab/>
      </w:r>
      <w:r w:rsidR="002A3B10">
        <w:tab/>
      </w:r>
      <w:r w:rsidR="004F7795">
        <w:t>Mid Development 2 - Open</w:t>
      </w:r>
    </w:p>
    <w:p w:rsidR="00BD2D13" w:rsidP="00BD2D13" w:rsidRDefault="00BD2D13" w14:paraId="667C55F6" w14:textId="77777777"/>
    <w:p w:rsidR="00BD2D13" w:rsidP="00BD2D13" w:rsidRDefault="00BD2D13" w14:paraId="4AFA9DE7" w14:textId="77777777">
      <w:pPr>
        <w:pStyle w:val="SClassInfoPara"/>
      </w:pPr>
      <w:r>
        <w:t>Indicator Species</w:t>
      </w:r>
    </w:p>
    <w:p w:rsidR="00BD2D13" w:rsidP="00BD2D13" w:rsidRDefault="00BD2D13" w14:paraId="01D1D1AC" w14:textId="77777777"/>
    <w:p w:rsidR="00BD2D13" w:rsidP="00BD2D13" w:rsidRDefault="00BD2D13" w14:paraId="696561DD" w14:textId="77777777">
      <w:pPr>
        <w:pStyle w:val="SClassInfoPara"/>
      </w:pPr>
      <w:r>
        <w:t>Description</w:t>
      </w:r>
    </w:p>
    <w:p w:rsidR="00BD2D13" w:rsidP="00BD2D13" w:rsidRDefault="00BD2D13" w14:paraId="716845D5" w14:textId="77777777">
      <w:r>
        <w:t>Shrub</w:t>
      </w:r>
      <w:r w:rsidR="00A96FA9">
        <w:t>-</w:t>
      </w:r>
      <w:r>
        <w:t xml:space="preserve"> and tree-dominated community with young juniper and pinyon seedlings becoming established. It is important to note that replacement fire at this stage does not eliminate perennial grasses. Mortality from insects, pathogens, and drought </w:t>
      </w:r>
      <w:r w:rsidR="00FA36FE">
        <w:t>affects</w:t>
      </w:r>
      <w:r>
        <w:t xml:space="preserve"> older trees.</w:t>
      </w:r>
    </w:p>
    <w:p w:rsidR="00BD2D13" w:rsidP="00BD2D13" w:rsidRDefault="00BD2D13" w14:paraId="484BF876" w14:textId="77777777"/>
    <w:p>
      <w:r>
        <w:rPr>
          <w:i/>
          <w:u w:val="single"/>
        </w:rPr>
        <w:t>Maximum Tree Size Class</w:t>
      </w:r>
      <w:br/>
      <w:r>
        <w:t>Pole 5-9" DBH</w:t>
      </w:r>
    </w:p>
    <w:p w:rsidR="00BD2D13" w:rsidP="00BD2D13" w:rsidRDefault="00BD2D13" w14:paraId="258798EA" w14:textId="77777777">
      <w:pPr>
        <w:pStyle w:val="InfoPara"/>
        <w:pBdr>
          <w:top w:val="single" w:color="auto" w:sz="4" w:space="1"/>
        </w:pBdr>
      </w:pPr>
      <w:r>
        <w:t>Class D</w:t>
      </w:r>
      <w:r>
        <w:tab/>
        <w:t>64</w:t>
      </w:r>
      <w:r w:rsidR="002A3B10">
        <w:tab/>
      </w:r>
      <w:r w:rsidR="002A3B10">
        <w:tab/>
      </w:r>
      <w:r w:rsidR="002A3B10">
        <w:tab/>
      </w:r>
      <w:r w:rsidR="002A3B10">
        <w:tab/>
      </w:r>
      <w:r w:rsidR="004F7795">
        <w:t>Late Development 1 - Open</w:t>
      </w:r>
    </w:p>
    <w:p w:rsidR="00BD2D13" w:rsidP="00BD2D13" w:rsidRDefault="00BD2D13" w14:paraId="218F320D" w14:textId="77777777"/>
    <w:p w:rsidR="00BD2D13" w:rsidP="00BD2D13" w:rsidRDefault="00BD2D13" w14:paraId="0D7FD718" w14:textId="77777777">
      <w:pPr>
        <w:pStyle w:val="SClassInfoPara"/>
      </w:pPr>
      <w:r>
        <w:t>Indicator Species</w:t>
      </w:r>
    </w:p>
    <w:p w:rsidR="00BD2D13" w:rsidP="00BD2D13" w:rsidRDefault="00BD2D13" w14:paraId="7A245278" w14:textId="77777777"/>
    <w:p w:rsidR="00BD2D13" w:rsidP="00BD2D13" w:rsidRDefault="00BD2D13" w14:paraId="5E7CCD36" w14:textId="77777777">
      <w:pPr>
        <w:pStyle w:val="SClassInfoPara"/>
      </w:pPr>
      <w:r>
        <w:t>Description</w:t>
      </w:r>
    </w:p>
    <w:p w:rsidR="00BD2D13" w:rsidP="00BD2D13" w:rsidRDefault="00BD2D13" w14:paraId="74D98820" w14:textId="7EF43CF9">
      <w:r>
        <w:lastRenderedPageBreak/>
        <w:t>Community dominated by young (&lt;300yrs) to old (&gt;</w:t>
      </w:r>
      <w:r w:rsidR="007B2969">
        <w:t>300yrs</w:t>
      </w:r>
      <w:r>
        <w:t>) junipers and pines of mixed age structure. Juniper and pinyon becoming competitive on site and affect</w:t>
      </w:r>
      <w:r w:rsidR="00A96FA9">
        <w:t>ing</w:t>
      </w:r>
      <w:r>
        <w:t xml:space="preserve"> understory composition between 100-300yrs. After 300yrs, old, non-conical trees dominate the stand. Tree pathogens and insects such as pinyon </w:t>
      </w:r>
      <w:proofErr w:type="spellStart"/>
      <w:r>
        <w:t>Ips</w:t>
      </w:r>
      <w:proofErr w:type="spellEnd"/>
      <w:r>
        <w:t xml:space="preserve"> become more important for woodland dynamics</w:t>
      </w:r>
      <w:r w:rsidR="00A96FA9">
        <w:t xml:space="preserve">, </w:t>
      </w:r>
      <w:r>
        <w:t xml:space="preserve">including both patch mortality and thinning of isolated individual </w:t>
      </w:r>
      <w:r w:rsidR="00CB7069">
        <w:t>trees.</w:t>
      </w:r>
    </w:p>
    <w:p w:rsidR="00BD2D13" w:rsidP="00BD2D13" w:rsidRDefault="00BD2D13" w14:paraId="584828F6"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D2D13" w:rsidP="00BD2D13" w:rsidRDefault="00BD2D13" w14:paraId="4E1887EC"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BD2D13" w:rsidP="00BD2D13" w:rsidRDefault="00BD2D13" w14:paraId="1E234520" w14:textId="77777777"/>
    <w:p w:rsidR="00BD2D13" w:rsidP="00BD2D13" w:rsidRDefault="00BD2D13" w14:paraId="4A1F8EAD" w14:textId="77777777">
      <w:r>
        <w:t>Anderson, H.E. 1982. Aids to Determining Fuel Models For Estimating Fire Behavior. Gen. Tech. Rep. INT-122. Ogden, UT: USDA Forest Service, Intermountain Forest and Range Experiment Station. 22 pp.</w:t>
      </w:r>
    </w:p>
    <w:p w:rsidR="00BD2D13" w:rsidP="00BD2D13" w:rsidRDefault="00BD2D13" w14:paraId="37B16993" w14:textId="77777777"/>
    <w:p w:rsidR="00BD2D13" w:rsidP="00BD2D13" w:rsidRDefault="00BD2D13" w14:paraId="2C2C075E" w14:textId="77777777">
      <w:r>
        <w:t>Arno, S.F. 2000. Fire in western forest ecosystems. In: J.K. Brown and J.</w:t>
      </w:r>
      <w:r w:rsidR="007B2969">
        <w:t xml:space="preserve"> </w:t>
      </w:r>
      <w:proofErr w:type="spellStart"/>
      <w:r>
        <w:t>Kapler</w:t>
      </w:r>
      <w:proofErr w:type="spellEnd"/>
      <w:r>
        <w:t>-Smith, eds. Wildland fire in ecosystems: Effects of fire on flora. Gen. Tech. Rep. RMRS-GTR-42-vol. 2. Ogden, UT: USDA Forest Service, Rocky Mountain Research Station: 97-120.</w:t>
      </w:r>
    </w:p>
    <w:p w:rsidR="00BD2D13" w:rsidP="00BD2D13" w:rsidRDefault="00BD2D13" w14:paraId="30236842" w14:textId="77777777"/>
    <w:p w:rsidR="00BD2D13" w:rsidP="00BD2D13" w:rsidRDefault="00BD2D13" w14:paraId="59636DEA" w14:textId="77777777">
      <w:r>
        <w:t>Baker, W</w:t>
      </w:r>
      <w:r w:rsidR="007B2969">
        <w:t xml:space="preserve"> </w:t>
      </w:r>
      <w:r>
        <w:t xml:space="preserve">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BD2D13" w:rsidP="00BD2D13" w:rsidRDefault="00BD2D13" w14:paraId="567C7DDA" w14:textId="77777777"/>
    <w:p w:rsidR="00BD2D13" w:rsidP="00BD2D13" w:rsidRDefault="00BD2D13" w14:paraId="00F4F7DB" w14:textId="77777777">
      <w:r>
        <w:t>Barney, M.A</w:t>
      </w:r>
      <w:r w:rsidR="007B2969">
        <w:t>.</w:t>
      </w:r>
      <w:r>
        <w:t xml:space="preserve"> and N.C. </w:t>
      </w:r>
      <w:proofErr w:type="spellStart"/>
      <w:r>
        <w:t>Frischknecht</w:t>
      </w:r>
      <w:proofErr w:type="spellEnd"/>
      <w:r>
        <w:t>. 1974. Vegetation changes following fire in the Pinyon-Juniper type of West-Central Utah. Jour. Range Manage. 27: 91-96</w:t>
      </w:r>
    </w:p>
    <w:p w:rsidR="00BD2D13" w:rsidP="00BD2D13" w:rsidRDefault="00BD2D13" w14:paraId="50D53000" w14:textId="77777777"/>
    <w:p w:rsidR="00BD2D13" w:rsidP="00BD2D13" w:rsidRDefault="00BD2D13" w14:paraId="1D9F469F"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BD2D13" w:rsidP="00BD2D13" w:rsidRDefault="00BD2D13" w14:paraId="0264FFCE" w14:textId="77777777"/>
    <w:p w:rsidR="00BD2D13" w:rsidP="00BD2D13" w:rsidRDefault="00BD2D13" w14:paraId="77B64498"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BD2D13" w:rsidP="00BD2D13" w:rsidRDefault="00BD2D13" w14:paraId="2672755B" w14:textId="77777777"/>
    <w:p w:rsidR="00BD2D13" w:rsidP="00BD2D13" w:rsidRDefault="00BD2D13" w14:paraId="100CF176" w14:textId="77777777">
      <w:proofErr w:type="spellStart"/>
      <w:r>
        <w:t>Despain</w:t>
      </w:r>
      <w:proofErr w:type="spellEnd"/>
      <w:r>
        <w:t>, D.W</w:t>
      </w:r>
      <w:r w:rsidR="007B2969">
        <w:t>. and</w:t>
      </w:r>
      <w:r>
        <w:t xml:space="preserve"> Mosely, J.C., 1990. Fire history and stand structure of a pinyon-juniper woodland at Walnut Canyon National Monument, Arizona. USDI National Park Service Technical Report No. 34. Cooperative National Park Resources Studies Unit, University of Arizona, Tucson AZ. 27 pp.</w:t>
      </w:r>
    </w:p>
    <w:p w:rsidR="00BD2D13" w:rsidP="00BD2D13" w:rsidRDefault="00BD2D13" w14:paraId="5B9807B1" w14:textId="77777777">
      <w:bookmarkStart w:name="_GoBack" w:id="0"/>
      <w:bookmarkEnd w:id="0"/>
    </w:p>
    <w:p w:rsidR="00BD2D13" w:rsidP="00BD2D13" w:rsidRDefault="00BD2D13" w14:paraId="726C0A9B" w14:textId="77777777">
      <w:proofErr w:type="spellStart"/>
      <w:r>
        <w:t>Eisenhart</w:t>
      </w:r>
      <w:proofErr w:type="spellEnd"/>
      <w:r>
        <w:t>, K.S. 2004. Historic range of variability and stand development in pinon-juniper woodlands of western Colorado. Boulder, Colorado: University of Colorado. Dissertation.</w:t>
      </w:r>
    </w:p>
    <w:p w:rsidR="00BD2D13" w:rsidP="00BD2D13" w:rsidRDefault="00BD2D13" w14:paraId="35DFDF6F" w14:textId="77777777"/>
    <w:p w:rsidR="00BD2D13" w:rsidP="00BD2D13" w:rsidRDefault="00BD2D13" w14:paraId="688B7A5E" w14:textId="77777777">
      <w:r>
        <w:t>Erdman, J.A. 1970. Pinyon-juniper succession after natural fires on residual soils of Mesa Verde, Colorado. Science Bulletin, Biological Series - -Volume XI, No. 2. Brigham Young University, Provo, UT. 26 pp.</w:t>
      </w:r>
    </w:p>
    <w:p w:rsidR="00BD2D13" w:rsidP="00BD2D13" w:rsidRDefault="00BD2D13" w14:paraId="49E24835" w14:textId="77777777"/>
    <w:p w:rsidR="00BD2D13" w:rsidP="00BD2D13" w:rsidRDefault="00BD2D13" w14:paraId="08F8EDDA" w14:textId="77777777">
      <w:r>
        <w:lastRenderedPageBreak/>
        <w:t>Everett, R.L. and K. Ward. 1984. Early Plant Succession on Pinyon-Juniper Controlled Burns. Northwest Science 58: 57-68.</w:t>
      </w:r>
    </w:p>
    <w:p w:rsidR="00BD2D13" w:rsidP="00BD2D13" w:rsidRDefault="00BD2D13" w14:paraId="50C97A71" w14:textId="77777777"/>
    <w:p w:rsidR="00BD2D13" w:rsidP="00BD2D13" w:rsidRDefault="00BD2D13" w14:paraId="5C6B2E5F" w14:textId="77777777">
      <w:r>
        <w:t>Eyre, F.H., ed. 1980. Forest cover types of the United States and Canada. Washington, DC: Society of American Foresters. 148 pp.</w:t>
      </w:r>
    </w:p>
    <w:p w:rsidR="00BD2D13" w:rsidP="00BD2D13" w:rsidRDefault="00BD2D13" w14:paraId="16DECCE1" w14:textId="77777777"/>
    <w:p w:rsidR="00BD2D13" w:rsidP="00BD2D13" w:rsidRDefault="00BD2D13" w14:paraId="7C668975" w14:textId="77777777">
      <w:r>
        <w:t>Fowler, C.S</w:t>
      </w:r>
      <w:r w:rsidR="007B2969">
        <w:t>.,</w:t>
      </w:r>
      <w:r>
        <w:t xml:space="preserve"> P. Esteves, G. Goad, B. Helmer and K. Watterson. 2003. Caring for the Trees: Restoring Timbisha Shoshone Land Management Practices in Death Valley National Park. Ecological Restoration 21: 302-306.</w:t>
      </w:r>
    </w:p>
    <w:p w:rsidR="00BD2D13" w:rsidP="00BD2D13" w:rsidRDefault="00BD2D13" w14:paraId="04B456C7" w14:textId="77777777"/>
    <w:p w:rsidR="00BD2D13" w:rsidP="00BD2D13" w:rsidRDefault="00BD2D13" w14:paraId="1571BAC8" w14:textId="77777777">
      <w:r>
        <w:t>Goodrich, S. and B. Barber. 1999. Return Interval for Pinyon-Juniper Following Fire in the Green River Corridor, Near Dutch John, Utah. In: USDA Forest Service Proceedings RMRS-P-9.</w:t>
      </w:r>
    </w:p>
    <w:p w:rsidR="00BD2D13" w:rsidP="00BD2D13" w:rsidRDefault="00BD2D13" w14:paraId="47173DC2" w14:textId="77777777"/>
    <w:p w:rsidR="00BD2D13" w:rsidP="00BD2D13" w:rsidRDefault="00BD2D13" w14:paraId="61A910AB"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and R. Stevens, compilers. Proceedings: ecology and management of pinyon-juniper communities within the Interior West: Sustaining and restoring a diverse ecosystem; 1997 September 15-18; Provo, UT. Proceedings RMRS-P-9. Ogden, UT: USDA Forest Service, Rocky Mountain Research Station.</w:t>
      </w:r>
    </w:p>
    <w:p w:rsidR="00BD2D13" w:rsidP="00BD2D13" w:rsidRDefault="00BD2D13" w14:paraId="2DF15E1E" w14:textId="77777777"/>
    <w:p w:rsidR="00BD2D13" w:rsidP="00BD2D13" w:rsidRDefault="00BD2D13" w14:paraId="1FB47141" w14:textId="77777777">
      <w:proofErr w:type="spellStart"/>
      <w:r>
        <w:t>Gruell</w:t>
      </w:r>
      <w:proofErr w:type="spellEnd"/>
      <w:r>
        <w:t xml:space="preserve">, G.E., L.E. </w:t>
      </w:r>
      <w:proofErr w:type="spellStart"/>
      <w:r>
        <w:t>Eddleman</w:t>
      </w:r>
      <w:proofErr w:type="spellEnd"/>
      <w:r w:rsidR="007B2969">
        <w:t>,</w:t>
      </w:r>
      <w:r>
        <w:t xml:space="preserve"> and R. Jaindl. 1994. Fire History of the Pinyon-Juniper Woodlands of Great Basin National Park. Technical Report NPS/PNROSU/NRTR-94/01. </w:t>
      </w:r>
      <w:r w:rsidR="007B2969">
        <w:t>USDI</w:t>
      </w:r>
      <w:r>
        <w:t xml:space="preserve"> National Park Service, Pacific Northwest Region. 27 </w:t>
      </w:r>
      <w:r w:rsidR="007B2969">
        <w:t>p</w:t>
      </w:r>
      <w:r>
        <w:t>.</w:t>
      </w:r>
    </w:p>
    <w:p w:rsidR="00BD2D13" w:rsidP="00BD2D13" w:rsidRDefault="00BD2D13" w14:paraId="6869819C" w14:textId="77777777"/>
    <w:p w:rsidR="00BD2D13" w:rsidP="00BD2D13" w:rsidRDefault="00BD2D13" w14:paraId="329E23F3" w14:textId="77777777">
      <w:r>
        <w:t>Hardy, C.C., K</w:t>
      </w:r>
      <w:r w:rsidR="007B2969">
        <w:t>.</w:t>
      </w:r>
      <w:r>
        <w:t>M. Schmidt, J</w:t>
      </w:r>
      <w:r w:rsidR="007B2969">
        <w:t>.</w:t>
      </w:r>
      <w:r>
        <w:t>P. Menakis and R.N. Samson. 2001. Spatial data for national fire planning and fuel management. Int. J. Wildland Fire. 10(3&amp;4): 353-372.</w:t>
      </w:r>
    </w:p>
    <w:p w:rsidR="00BD2D13" w:rsidP="00BD2D13" w:rsidRDefault="00BD2D13" w14:paraId="77D5F8CA" w14:textId="77777777"/>
    <w:p w:rsidR="00BD2D13" w:rsidP="00BD2D13" w:rsidRDefault="00BD2D13" w14:paraId="66B66394" w14:textId="77777777">
      <w:proofErr w:type="spellStart"/>
      <w:r>
        <w:t>Hessburg</w:t>
      </w:r>
      <w:proofErr w:type="spellEnd"/>
      <w:r>
        <w:t xml:space="preserve">, P.F., B.G. Smith, R.B. Salter, R.D. </w:t>
      </w:r>
      <w:proofErr w:type="spellStart"/>
      <w:r>
        <w:t>Ottmar</w:t>
      </w:r>
      <w:proofErr w:type="spellEnd"/>
      <w:r>
        <w:t>. and E. Alvarado. 2000. Recent changes (1930s-1990s) in spatial patterns of interior northwest forests, USA. Forest Ecology and Management 136: 53-83.</w:t>
      </w:r>
    </w:p>
    <w:p w:rsidR="00BD2D13" w:rsidP="00BD2D13" w:rsidRDefault="00BD2D13" w14:paraId="7E170AE4" w14:textId="77777777"/>
    <w:p w:rsidR="00BD2D13" w:rsidP="00BD2D13" w:rsidRDefault="00BD2D13" w14:paraId="5509BCC5" w14:textId="77777777">
      <w:r>
        <w:t>Kilgore, B.M. 1981. Fire in ecosystem distribution and structure: western forests and scrublands. Pages 58-89 in: H.A. Mooney et al., technical</w:t>
      </w:r>
    </w:p>
    <w:p w:rsidR="00BD2D13" w:rsidP="00BD2D13" w:rsidRDefault="00BD2D13" w14:paraId="719BB9CA" w14:textId="77777777">
      <w:r>
        <w:t>coordinators. Proceedings: Conference on Fire Regimes and Ecosystem Properties, Honolulu, 1978. Gen. Tech. Rep. WO-GTR-26.</w:t>
      </w:r>
    </w:p>
    <w:p w:rsidR="00BD2D13" w:rsidP="00BD2D13" w:rsidRDefault="00BD2D13" w14:paraId="7E336D9E" w14:textId="77777777"/>
    <w:p w:rsidR="00BD2D13" w:rsidP="00BD2D13" w:rsidRDefault="00BD2D13" w14:paraId="160154B1" w14:textId="77777777">
      <w:r>
        <w:t>Kuchler, A.W. 1964. Potential Natural Vegetation of the Conterminous United States. American Geographic Society Special Publication No. 36. 116 pp.</w:t>
      </w:r>
    </w:p>
    <w:p w:rsidR="00BD2D13" w:rsidP="00BD2D13" w:rsidRDefault="00BD2D13" w14:paraId="4C1ABB61" w14:textId="77777777"/>
    <w:p w:rsidR="00BD2D13" w:rsidP="00BD2D13" w:rsidRDefault="00BD2D13" w14:paraId="3893511B"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BD2D13" w:rsidP="00BD2D13" w:rsidRDefault="00BD2D13" w14:paraId="069B3C9F" w14:textId="77777777"/>
    <w:p w:rsidR="00BD2D13" w:rsidP="00BD2D13" w:rsidRDefault="00BD2D13" w14:paraId="0C716200"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BD2D13" w:rsidP="00BD2D13" w:rsidRDefault="00BD2D13" w14:paraId="74C9635A" w14:textId="77777777"/>
    <w:p w:rsidR="00BD2D13" w:rsidP="00BD2D13" w:rsidRDefault="00BD2D13" w14:paraId="6CF56D3A" w14:textId="77777777">
      <w:r>
        <w:t>NatureServe. 2007. International Ecological Classification Standard: Terrestrial Ecological Classifications. NatureServe Central Databases. Arlington, VA. Data current as of 10 February 2007.</w:t>
      </w:r>
    </w:p>
    <w:p w:rsidR="00BD2D13" w:rsidP="00BD2D13" w:rsidRDefault="00BD2D13" w14:paraId="1E6C3BE4" w14:textId="77777777"/>
    <w:p w:rsidR="00BD2D13" w:rsidP="00BD2D13" w:rsidRDefault="00BD2D13" w14:paraId="39424A02" w14:textId="77777777">
      <w:r>
        <w:t>Ott, J.E., E.D. McArthur and S.C. Sanderson. 2001. Plant Community Dynamics of Burned and Unburned Sagebrush and Pinyon-Juniper Vegetation in West-Central Utah. Pages 177-190 in: Proceedings, USDA Forest Service RMRS-P-9.</w:t>
      </w:r>
    </w:p>
    <w:p w:rsidR="00BD2D13" w:rsidP="00BD2D13" w:rsidRDefault="00BD2D13" w14:paraId="3F1E00B3" w14:textId="77777777"/>
    <w:p w:rsidR="00BD2D13" w:rsidP="00BD2D13" w:rsidRDefault="00BD2D13" w14:paraId="7D0DA1EC"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BD2D13" w:rsidP="00BD2D13" w:rsidRDefault="00BD2D13" w14:paraId="0F09E535" w14:textId="77777777"/>
    <w:p w:rsidR="00BD2D13" w:rsidP="00BD2D13" w:rsidRDefault="00BD2D13" w14:paraId="09AAC925" w14:textId="77777777">
      <w:r>
        <w:t xml:space="preserve">Rondeau, R. 2001. Ecological System Viability Specifications for Southern Rocky Mountain Ecoregion. Colorado Natural Heritage Program. </w:t>
      </w:r>
      <w:r w:rsidR="007B2969">
        <w:t>181pp</w:t>
      </w:r>
      <w:r>
        <w:t>.</w:t>
      </w:r>
    </w:p>
    <w:p w:rsidR="00BD2D13" w:rsidP="00BD2D13" w:rsidRDefault="00BD2D13" w14:paraId="77F34E54" w14:textId="77777777"/>
    <w:p w:rsidR="00BD2D13" w:rsidP="00BD2D13" w:rsidRDefault="00BD2D13" w14:paraId="4C10EE11"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BD2D13" w:rsidP="00BD2D13" w:rsidRDefault="00BD2D13" w14:paraId="4089DE43" w14:textId="77777777"/>
    <w:p w:rsidR="00BD2D13" w:rsidP="00BD2D13" w:rsidRDefault="00BD2D13" w14:paraId="04209340" w14:textId="77777777">
      <w:r>
        <w:t xml:space="preserve">Soule’, P.T. and P.A. Knapp. 1999. Western juniper expansion on adjacent disturbed and near-relict sites. Journal of Range Management 52: 525-533. </w:t>
      </w:r>
    </w:p>
    <w:p w:rsidR="00BD2D13" w:rsidP="00BD2D13" w:rsidRDefault="00BD2D13" w14:paraId="70BDA8BB" w14:textId="77777777"/>
    <w:p w:rsidR="00BD2D13" w:rsidP="00BD2D13" w:rsidRDefault="00BD2D13" w14:paraId="36FF0DC3" w14:textId="77777777">
      <w:r>
        <w:t xml:space="preserve">Soule’, P.T. and P.A. Knapp. 2000. Juniperus </w:t>
      </w:r>
      <w:proofErr w:type="spellStart"/>
      <w:r>
        <w:t>occidentalis</w:t>
      </w:r>
      <w:proofErr w:type="spellEnd"/>
      <w:r>
        <w:t xml:space="preserve"> (western juniper) establishment history on two minimally disturbed research natural areas in central Oregon. Western North American Naturalist (60)1: 26-33.</w:t>
      </w:r>
    </w:p>
    <w:p w:rsidR="00BD2D13" w:rsidP="00BD2D13" w:rsidRDefault="00BD2D13" w14:paraId="71BFC72E" w14:textId="77777777"/>
    <w:p w:rsidR="00BD2D13" w:rsidP="00BD2D13" w:rsidRDefault="00BD2D13" w14:paraId="65492BA4" w14:textId="77777777">
      <w:r>
        <w:t xml:space="preserve">Stein, S.J. 1988. Fire History of the </w:t>
      </w:r>
      <w:proofErr w:type="spellStart"/>
      <w:r>
        <w:t>Paunsaugunt</w:t>
      </w:r>
      <w:proofErr w:type="spellEnd"/>
      <w:r>
        <w:t xml:space="preserve"> Plateau in Southern Utah. Great Basin Naturalist. 48: 58-63.</w:t>
      </w:r>
    </w:p>
    <w:p w:rsidR="00BD2D13" w:rsidP="00BD2D13" w:rsidRDefault="00BD2D13" w14:paraId="431C1D34" w14:textId="77777777"/>
    <w:p w:rsidR="00BD2D13" w:rsidP="00BD2D13" w:rsidRDefault="00BD2D13" w14:paraId="28991993" w14:textId="77777777">
      <w:proofErr w:type="spellStart"/>
      <w:r>
        <w:t>Tausch</w:t>
      </w:r>
      <w:proofErr w:type="spellEnd"/>
      <w:r>
        <w:t>, R.J., N.E. West and A.A. Nabi. 1981. Tree Age and Dominance Patterns in Great Basin Pinyon-Juniper Woodlands. Jour. Range. Manage. 34: 259-264.</w:t>
      </w:r>
    </w:p>
    <w:p w:rsidR="00BD2D13" w:rsidP="00BD2D13" w:rsidRDefault="00BD2D13" w14:paraId="1476F366" w14:textId="77777777"/>
    <w:p w:rsidR="00BD2D13" w:rsidP="00BD2D13" w:rsidRDefault="00BD2D13" w14:paraId="32643F1C" w14:textId="77777777">
      <w:proofErr w:type="spellStart"/>
      <w:r>
        <w:t>Tausch</w:t>
      </w:r>
      <w:proofErr w:type="spellEnd"/>
      <w:r>
        <w:t xml:space="preserve">, R.J. and N.E. West. 1987. Differential Establishment of Pinyon and Juniper Following Fire. The American Midland Naturalist 119(1): 174-184. </w:t>
      </w:r>
    </w:p>
    <w:p w:rsidR="00BD2D13" w:rsidP="00BD2D13" w:rsidRDefault="00BD2D13" w14:paraId="4AD5F1B5" w14:textId="77777777"/>
    <w:p w:rsidR="00BD2D13" w:rsidP="00BD2D13" w:rsidRDefault="00BD2D13" w14:paraId="0CA6931C" w14:textId="77777777">
      <w:r>
        <w:t>USDA Forest Service, Rocky Mountain Research Station, Fire Sciences Laboratory (2002, December). Fire Effects Information System, [Online]. Available: http://www.fs.fed.us/database/feis/ [Accessed: 11/15/04].</w:t>
      </w:r>
    </w:p>
    <w:p w:rsidR="00BD2D13" w:rsidP="00BD2D13" w:rsidRDefault="00BD2D13" w14:paraId="6D66514A" w14:textId="77777777"/>
    <w:p w:rsidR="00BD2D13" w:rsidP="00BD2D13" w:rsidRDefault="00BD2D13" w14:paraId="094985F6" w14:textId="77777777">
      <w:r>
        <w:t>Ward, K.V. 1977. Two-Year Vegetation Response and Successional Trends for Spring Burns in the Pinyon-Juniper Woodland. M.S. Thesis, University of Nevada, Reno. 54 pp.</w:t>
      </w:r>
    </w:p>
    <w:p w:rsidR="00BD2D13" w:rsidP="00BD2D13" w:rsidRDefault="00BD2D13" w14:paraId="64A4EE6E" w14:textId="77777777"/>
    <w:p w:rsidR="00BD2D13" w:rsidP="00BD2D13" w:rsidRDefault="00BD2D13" w14:paraId="265BD76A" w14:textId="77777777">
      <w:r>
        <w:lastRenderedPageBreak/>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BD2D13" w:rsidP="00BD2D13" w:rsidRDefault="00BD2D13" w14:paraId="2C63D51A" w14:textId="77777777"/>
    <w:p w:rsidR="00BD2D13" w:rsidP="00BD2D13" w:rsidRDefault="00BD2D13" w14:paraId="0CF306E3" w14:textId="77777777">
      <w:r>
        <w:t>Young, J.A. and R.A. Evans. 1978. Population Dynamics after Wildfires in Sagebrush Grasslands. Journal of Range Management 31: 283-289.</w:t>
      </w:r>
    </w:p>
    <w:p w:rsidR="00BD2D13" w:rsidP="00BD2D13" w:rsidRDefault="00BD2D13" w14:paraId="625BEE08" w14:textId="77777777"/>
    <w:p w:rsidR="00BD2D13" w:rsidP="00BD2D13" w:rsidRDefault="00BD2D13" w14:paraId="7BC79241" w14:textId="77777777">
      <w:r>
        <w:t>Young, J.A. and R</w:t>
      </w:r>
      <w:r w:rsidR="007B2969">
        <w:t>.</w:t>
      </w:r>
      <w:r>
        <w:t>A. Evans. 1981. Demography and Fire History of a Western Juniper Stand. Journal of Range Management 34: 501-505.</w:t>
      </w:r>
    </w:p>
    <w:p w:rsidRPr="00A43E41" w:rsidR="004D5F12" w:rsidP="00BD2D13" w:rsidRDefault="004D5F12" w14:paraId="3242B04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9CC91" w14:textId="77777777" w:rsidR="007D6FFA" w:rsidRDefault="007D6FFA">
      <w:r>
        <w:separator/>
      </w:r>
    </w:p>
  </w:endnote>
  <w:endnote w:type="continuationSeparator" w:id="0">
    <w:p w14:paraId="02CEA9DF" w14:textId="77777777" w:rsidR="007D6FFA" w:rsidRDefault="007D6FFA">
      <w:r>
        <w:continuationSeparator/>
      </w:r>
    </w:p>
  </w:endnote>
  <w:endnote w:type="continuationNotice" w:id="1">
    <w:p w14:paraId="31874225" w14:textId="77777777" w:rsidR="007D6FFA" w:rsidRDefault="007D6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4422A" w14:textId="77777777" w:rsidR="00BD2D13" w:rsidRDefault="00BD2D13" w:rsidP="00BD2D1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DC61B" w14:textId="77777777" w:rsidR="007D6FFA" w:rsidRDefault="007D6FFA">
      <w:r>
        <w:separator/>
      </w:r>
    </w:p>
  </w:footnote>
  <w:footnote w:type="continuationSeparator" w:id="0">
    <w:p w14:paraId="36639920" w14:textId="77777777" w:rsidR="007D6FFA" w:rsidRDefault="007D6FFA">
      <w:r>
        <w:continuationSeparator/>
      </w:r>
    </w:p>
  </w:footnote>
  <w:footnote w:type="continuationNotice" w:id="1">
    <w:p w14:paraId="6E006902" w14:textId="77777777" w:rsidR="007D6FFA" w:rsidRDefault="007D6F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5086" w14:textId="77777777" w:rsidR="00A43E41" w:rsidRDefault="00A43E41" w:rsidP="00BD2D1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67740"/>
    <w:rPr>
      <w:rFonts w:ascii="Tahoma" w:hAnsi="Tahoma" w:cs="Tahoma"/>
      <w:sz w:val="16"/>
      <w:szCs w:val="16"/>
    </w:rPr>
  </w:style>
  <w:style w:type="character" w:customStyle="1" w:styleId="BalloonTextChar">
    <w:name w:val="Balloon Text Char"/>
    <w:basedOn w:val="DefaultParagraphFont"/>
    <w:link w:val="BalloonText"/>
    <w:uiPriority w:val="99"/>
    <w:semiHidden/>
    <w:rsid w:val="00A67740"/>
    <w:rPr>
      <w:rFonts w:ascii="Tahoma" w:hAnsi="Tahoma" w:cs="Tahoma"/>
      <w:sz w:val="16"/>
      <w:szCs w:val="16"/>
    </w:rPr>
  </w:style>
  <w:style w:type="paragraph" w:styleId="ListParagraph">
    <w:name w:val="List Paragraph"/>
    <w:basedOn w:val="Normal"/>
    <w:uiPriority w:val="34"/>
    <w:qFormat/>
    <w:rsid w:val="00CB7069"/>
    <w:pPr>
      <w:ind w:left="720"/>
    </w:pPr>
    <w:rPr>
      <w:rFonts w:ascii="Calibri" w:eastAsiaTheme="minorHAnsi" w:hAnsi="Calibri"/>
      <w:sz w:val="22"/>
      <w:szCs w:val="22"/>
    </w:rPr>
  </w:style>
  <w:style w:type="character" w:styleId="Hyperlink">
    <w:name w:val="Hyperlink"/>
    <w:basedOn w:val="DefaultParagraphFont"/>
    <w:rsid w:val="00CB70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705">
      <w:bodyDiv w:val="1"/>
      <w:marLeft w:val="0"/>
      <w:marRight w:val="0"/>
      <w:marTop w:val="0"/>
      <w:marBottom w:val="0"/>
      <w:divBdr>
        <w:top w:val="none" w:sz="0" w:space="0" w:color="auto"/>
        <w:left w:val="none" w:sz="0" w:space="0" w:color="auto"/>
        <w:bottom w:val="none" w:sz="0" w:space="0" w:color="auto"/>
        <w:right w:val="none" w:sz="0" w:space="0" w:color="auto"/>
      </w:divBdr>
    </w:div>
    <w:div w:id="16144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2014-08-21T14:09:00Z</cp:lastPrinted>
  <dcterms:created xsi:type="dcterms:W3CDTF">2017-12-15T00:27:00Z</dcterms:created>
  <dcterms:modified xsi:type="dcterms:W3CDTF">2025-02-12T09:41:04Z</dcterms:modified>
</cp:coreProperties>
</file>