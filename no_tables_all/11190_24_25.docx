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1FB" w:rsidP="00F871FB" w:rsidRDefault="00F871FB">
      <w:pPr>
        <w:pStyle w:val="BpSTitle"/>
      </w:pPr>
      <w:r>
        <w:t>11190</w:t>
      </w:r>
    </w:p>
    <w:p w:rsidR="00F871FB" w:rsidP="00F871FB" w:rsidRDefault="00F871FB">
      <w:pPr>
        <w:pStyle w:val="BpSTitle"/>
      </w:pPr>
      <w:r>
        <w:t>Southern Rocky Mountain Juniper Woodland and Savanna</w:t>
      </w:r>
    </w:p>
    <w:p w:rsidR="00F871FB" w:rsidP="00F871FB" w:rsidRDefault="00F871FB">
      <w:r>
        <w:t>BpS Model/Description Version: Aug. 2020</w:t>
      </w:r>
      <w:r>
        <w:tab/>
      </w:r>
      <w:r>
        <w:tab/>
      </w:r>
      <w:r>
        <w:tab/>
      </w:r>
      <w:r>
        <w:tab/>
      </w:r>
      <w:r>
        <w:tab/>
      </w:r>
      <w:r>
        <w:tab/>
      </w:r>
      <w:r>
        <w:tab/>
      </w:r>
    </w:p>
    <w:p w:rsidR="00F871FB" w:rsidP="00F871FB" w:rsidRDefault="002907B1">
      <w:r>
        <w:tab/>
      </w:r>
      <w:r>
        <w:tab/>
      </w:r>
      <w:r>
        <w:tab/>
      </w:r>
      <w:r>
        <w:tab/>
      </w:r>
      <w:r>
        <w:tab/>
      </w:r>
      <w:r>
        <w:tab/>
      </w:r>
      <w:r>
        <w:tab/>
      </w:r>
      <w:r>
        <w:tab/>
      </w:r>
      <w:r>
        <w:tab/>
      </w:r>
      <w:r>
        <w:tab/>
        <w:t>Update: 3/18</w:t>
      </w:r>
    </w:p>
    <w:p w:rsidR="002907B1" w:rsidP="00F871FB" w:rsidRDefault="002907B1"/>
    <w:p w:rsidR="00F871FB" w:rsidP="00F871FB" w:rsidRDefault="00F871FB"/>
    <w:p w:rsidR="00F871FB" w:rsidP="00F871FB" w:rsidRDefault="00F871FB">
      <w:pPr>
        <w:pStyle w:val="InfoPara"/>
      </w:pPr>
      <w:r>
        <w:t>Vegetation Type</w:t>
      </w:r>
    </w:p>
    <w:p w:rsidR="00F871FB" w:rsidP="00F871FB" w:rsidRDefault="00C75CD8">
      <w:r w:rsidRPr="00C75CD8">
        <w:t>Steppe/Savanna</w:t>
      </w:r>
      <w:bookmarkStart w:name="_GoBack" w:id="0"/>
      <w:bookmarkEnd w:id="0"/>
    </w:p>
    <w:p w:rsidR="00F871FB" w:rsidP="00F871FB" w:rsidRDefault="00F871FB">
      <w:pPr>
        <w:pStyle w:val="InfoPara"/>
      </w:pPr>
      <w:r>
        <w:t>Map Zones</w:t>
      </w:r>
    </w:p>
    <w:p w:rsidR="00F03788" w:rsidP="00F03788" w:rsidRDefault="008210D1">
      <w:r>
        <w:t xml:space="preserve">24, </w:t>
      </w:r>
      <w:r w:rsidR="00F03788">
        <w:t>25</w:t>
      </w:r>
    </w:p>
    <w:p w:rsidR="00F871FB" w:rsidP="00F871FB" w:rsidRDefault="00F871FB">
      <w:pPr>
        <w:pStyle w:val="InfoPara"/>
      </w:pPr>
      <w:r>
        <w:t>Geographic Range</w:t>
      </w:r>
    </w:p>
    <w:p w:rsidR="00F871FB" w:rsidP="00F871FB" w:rsidRDefault="00F871FB">
      <w:r>
        <w:t xml:space="preserve">Found throughout the region. This type is usually the lowest elevation tree-dominated type in the area, and is found on lower mountain slopes, mesas and on adjacent plains. </w:t>
      </w:r>
      <w:r w:rsidR="00F03788">
        <w:t>Found</w:t>
      </w:r>
      <w:r>
        <w:t xml:space="preserve"> along the east and south slopes of the southern Rockies and mountains </w:t>
      </w:r>
      <w:r w:rsidR="00F03788">
        <w:t>in central</w:t>
      </w:r>
      <w:r w:rsidR="00F25B72">
        <w:t xml:space="preserve"> </w:t>
      </w:r>
      <w:r>
        <w:t>A</w:t>
      </w:r>
      <w:r w:rsidR="002907B1">
        <w:t>rizona</w:t>
      </w:r>
      <w:r>
        <w:t xml:space="preserve"> and N</w:t>
      </w:r>
      <w:r w:rsidR="002907B1">
        <w:t xml:space="preserve">ew </w:t>
      </w:r>
      <w:r>
        <w:t>M</w:t>
      </w:r>
      <w:r w:rsidR="002907B1">
        <w:t>exico</w:t>
      </w:r>
      <w:r>
        <w:t>.</w:t>
      </w:r>
    </w:p>
    <w:p w:rsidR="00F871FB" w:rsidP="00F871FB" w:rsidRDefault="00F871FB">
      <w:pPr>
        <w:pStyle w:val="InfoPara"/>
      </w:pPr>
      <w:r>
        <w:t>Biophysical Site Description</w:t>
      </w:r>
    </w:p>
    <w:p w:rsidR="00F871FB" w:rsidP="00F871FB" w:rsidRDefault="00F871FB">
      <w:r>
        <w:t xml:space="preserve">This ecological system occupies the lower and warmest elevations. It is best represented just below the lower elevational range of ponderosa pine and often intermingles with grasslands and shrublands. This system is best described as a savanna that has widely spaced, mature (&gt;150yrs) juniper trees and occasionally </w:t>
      </w:r>
      <w:r w:rsidRPr="002907B1">
        <w:rPr>
          <w:i/>
        </w:rPr>
        <w:t>Pinus edulis.</w:t>
      </w:r>
    </w:p>
    <w:p w:rsidR="00F871FB" w:rsidP="00F871FB" w:rsidRDefault="00F871FB">
      <w:pPr>
        <w:pStyle w:val="InfoPara"/>
      </w:pPr>
      <w:r>
        <w:t>Vegetation Description</w:t>
      </w:r>
    </w:p>
    <w:p w:rsidR="00F871FB" w:rsidP="00F871FB" w:rsidRDefault="00F871FB">
      <w:proofErr w:type="spellStart"/>
      <w:r w:rsidRPr="002907B1">
        <w:rPr>
          <w:i/>
        </w:rPr>
        <w:t>Juniperus</w:t>
      </w:r>
      <w:proofErr w:type="spellEnd"/>
      <w:r w:rsidRPr="002907B1">
        <w:rPr>
          <w:i/>
        </w:rPr>
        <w:t xml:space="preserve"> </w:t>
      </w:r>
      <w:proofErr w:type="spellStart"/>
      <w:r w:rsidRPr="002907B1">
        <w:rPr>
          <w:i/>
        </w:rPr>
        <w:t>monosperma</w:t>
      </w:r>
      <w:proofErr w:type="spellEnd"/>
      <w:r>
        <w:t xml:space="preserve"> and </w:t>
      </w:r>
      <w:proofErr w:type="spellStart"/>
      <w:r w:rsidRPr="002907B1">
        <w:rPr>
          <w:i/>
        </w:rPr>
        <w:t>Juniperus</w:t>
      </w:r>
      <w:proofErr w:type="spellEnd"/>
      <w:r w:rsidRPr="002907B1">
        <w:rPr>
          <w:i/>
        </w:rPr>
        <w:t xml:space="preserve"> </w:t>
      </w:r>
      <w:proofErr w:type="spellStart"/>
      <w:r w:rsidRPr="002907B1">
        <w:rPr>
          <w:i/>
        </w:rPr>
        <w:t>scopulorum</w:t>
      </w:r>
      <w:proofErr w:type="spellEnd"/>
      <w:r>
        <w:t xml:space="preserve"> (at higher elevations) are the dominant tall shrubs or short trees. </w:t>
      </w:r>
      <w:r w:rsidRPr="002907B1">
        <w:rPr>
          <w:i/>
        </w:rPr>
        <w:t>Pinus edulis</w:t>
      </w:r>
      <w:r>
        <w:t xml:space="preserve"> may be present. Graminoid species are </w:t>
      </w:r>
      <w:proofErr w:type="gramStart"/>
      <w:r>
        <w:t>similar to</w:t>
      </w:r>
      <w:proofErr w:type="gramEnd"/>
      <w:r>
        <w:t xml:space="preserve"> those found in Western Great Plains Shortgrass Prairie (CES303.672), with </w:t>
      </w:r>
      <w:proofErr w:type="spellStart"/>
      <w:r w:rsidRPr="002907B1">
        <w:rPr>
          <w:i/>
        </w:rPr>
        <w:t>Bouteloua</w:t>
      </w:r>
      <w:proofErr w:type="spellEnd"/>
      <w:r w:rsidRPr="002907B1">
        <w:rPr>
          <w:i/>
        </w:rPr>
        <w:t xml:space="preserve"> </w:t>
      </w:r>
      <w:proofErr w:type="spellStart"/>
      <w:r w:rsidRPr="002907B1">
        <w:rPr>
          <w:i/>
        </w:rPr>
        <w:t>gracilis</w:t>
      </w:r>
      <w:proofErr w:type="spellEnd"/>
      <w:r>
        <w:t xml:space="preserve"> and </w:t>
      </w:r>
      <w:proofErr w:type="spellStart"/>
      <w:r w:rsidRPr="002907B1">
        <w:rPr>
          <w:i/>
        </w:rPr>
        <w:t>Pleuraphis</w:t>
      </w:r>
      <w:proofErr w:type="spellEnd"/>
      <w:r w:rsidRPr="002907B1">
        <w:rPr>
          <w:i/>
        </w:rPr>
        <w:t xml:space="preserve"> </w:t>
      </w:r>
      <w:proofErr w:type="spellStart"/>
      <w:r w:rsidRPr="002907B1">
        <w:rPr>
          <w:i/>
        </w:rPr>
        <w:t>jamesii</w:t>
      </w:r>
      <w:proofErr w:type="spellEnd"/>
      <w:r>
        <w:t xml:space="preserve"> being most common. In addition, succulents such as species of Yucca and Opuntia are typically present.</w:t>
      </w:r>
    </w:p>
    <w:p w:rsidR="00F871FB" w:rsidP="00F871FB" w:rsidRDefault="00F871FB">
      <w:pPr>
        <w:pStyle w:val="InfoPara"/>
      </w:pPr>
      <w:r>
        <w:t>BpS Dominant and Indicator Species</w:t>
      </w:r>
    </w:p>
    <w:p>
      <w:r>
        <w:rPr>
          <w:sz w:val="16"/>
        </w:rPr>
        <w:t>Species names are from the NRCS PLANTS database. Check species codes at http://plants.usda.gov.</w:t>
      </w:r>
    </w:p>
    <w:p w:rsidR="00F871FB" w:rsidP="00F871FB" w:rsidRDefault="00F871FB">
      <w:pPr>
        <w:pStyle w:val="InfoPara"/>
      </w:pPr>
      <w:r>
        <w:t>Disturbance Description</w:t>
      </w:r>
    </w:p>
    <w:p w:rsidR="00F871FB" w:rsidP="00F871FB" w:rsidRDefault="00F871FB">
      <w:r>
        <w:t xml:space="preserve">Disturbance by fire in this type is primarily either stand replacement or single-tree. There is little fire importation from adjacent types. Some areas have extensive mortality since 2002 due to the </w:t>
      </w:r>
      <w:r>
        <w:lastRenderedPageBreak/>
        <w:t xml:space="preserve">drought-induced </w:t>
      </w:r>
      <w:proofErr w:type="spellStart"/>
      <w:r>
        <w:t>Ips</w:t>
      </w:r>
      <w:proofErr w:type="spellEnd"/>
      <w:r>
        <w:t xml:space="preserve"> beetle outbreak. Return interval for fire could be extended by ungulate grazing. Concentrations of ungulates could increase the percent of the landscape dominated by trees and some shrubs compared with reference conditions. Fire return intervals are now in the range of 60yrs</w:t>
      </w:r>
      <w:r w:rsidR="002907B1">
        <w:t>+</w:t>
      </w:r>
      <w:r>
        <w:t>. Episodic disturbance caused by insect infestation (grasshoppers, range caterpillars and Mormon crickets). Past fire regimes in southwestern pinyon-juniper woodlands were mixed, having both surface and crown fires, and are a reflection of variable intensity and frequency depending on site productivity. Productive sites could sustain patchy fires at intervals of 10-50yrs, and could have attained densities sufficient to carry crown fires at intervals of 200-300yrs. In open stands, where grass cover was continuous, fire intervals might have been 10yrs or less, and probably maintained grasslands and savannas (Gottfried 1999).</w:t>
      </w:r>
    </w:p>
    <w:p w:rsidR="00F871FB" w:rsidP="00F871FB" w:rsidRDefault="00F871F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871FB" w:rsidP="00F871FB" w:rsidRDefault="00F871FB">
      <w:pPr>
        <w:pStyle w:val="InfoPara"/>
      </w:pPr>
      <w:r>
        <w:t>Scale Description</w:t>
      </w:r>
    </w:p>
    <w:p w:rsidR="00F871FB" w:rsidP="00F871FB" w:rsidRDefault="00F871FB">
      <w:r>
        <w:t>The most common disturbance in this type is very small</w:t>
      </w:r>
      <w:r w:rsidR="00F03788">
        <w:t>-</w:t>
      </w:r>
      <w:r>
        <w:t>scale, either single-tree or small groups. If the conditions are just right, then it will burn whole stands up to 1</w:t>
      </w:r>
      <w:r w:rsidR="00146F42">
        <w:t>,</w:t>
      </w:r>
      <w:r>
        <w:t>000s of acres.</w:t>
      </w:r>
    </w:p>
    <w:p w:rsidR="00F871FB" w:rsidP="00F871FB" w:rsidRDefault="00F871FB">
      <w:pPr>
        <w:pStyle w:val="InfoPara"/>
      </w:pPr>
      <w:r>
        <w:t>Adjacency or Identification Concerns</w:t>
      </w:r>
    </w:p>
    <w:p w:rsidR="00F871FB" w:rsidP="00F871FB" w:rsidRDefault="00F871FB">
      <w:r>
        <w:t xml:space="preserve">Higher elevation sites of this type borders the juniper steppe type. It is replaced upward by </w:t>
      </w:r>
      <w:r w:rsidR="00F03788">
        <w:t>ponderosa pine</w:t>
      </w:r>
      <w:r>
        <w:t xml:space="preserve"> and/or </w:t>
      </w:r>
      <w:proofErr w:type="spellStart"/>
      <w:r>
        <w:t>Gambel</w:t>
      </w:r>
      <w:proofErr w:type="spellEnd"/>
      <w:r>
        <w:t xml:space="preserve"> oak</w:t>
      </w:r>
      <w:r w:rsidR="002907B1">
        <w:t xml:space="preserve"> </w:t>
      </w:r>
      <w:r>
        <w:t>/</w:t>
      </w:r>
      <w:r w:rsidR="002907B1">
        <w:t xml:space="preserve"> </w:t>
      </w:r>
      <w:proofErr w:type="spellStart"/>
      <w:r>
        <w:t>Cercocarpus</w:t>
      </w:r>
      <w:proofErr w:type="spellEnd"/>
      <w:r>
        <w:t xml:space="preserve"> shrubland, and desert scrub on the lower end.</w:t>
      </w:r>
    </w:p>
    <w:p w:rsidR="00F871FB" w:rsidP="00F871FB" w:rsidRDefault="00F871FB">
      <w:pPr>
        <w:pStyle w:val="InfoPara"/>
      </w:pPr>
      <w:r>
        <w:t>Issues or Problems</w:t>
      </w:r>
    </w:p>
    <w:p w:rsidR="00F871FB" w:rsidP="00F871FB" w:rsidRDefault="00F871FB">
      <w:r>
        <w:t>Note that open and closed classes are reversed from the standard in this model (</w:t>
      </w:r>
      <w:r w:rsidR="00F03788">
        <w:t>i.e.,</w:t>
      </w:r>
      <w:r>
        <w:t xml:space="preserve"> B/E are open and C/D are closed canopy).</w:t>
      </w:r>
    </w:p>
    <w:p w:rsidR="00F871FB" w:rsidP="00F871FB" w:rsidRDefault="00F871FB">
      <w:pPr>
        <w:pStyle w:val="InfoPara"/>
      </w:pPr>
      <w:r>
        <w:t>Native Uncharacteristic Conditions</w:t>
      </w:r>
    </w:p>
    <w:p w:rsidR="00F871FB" w:rsidP="00F871FB" w:rsidRDefault="00F871FB"/>
    <w:p w:rsidR="00F871FB" w:rsidP="00F871FB" w:rsidRDefault="00F871FB">
      <w:pPr>
        <w:pStyle w:val="InfoPara"/>
      </w:pPr>
      <w:r>
        <w:t>Comments</w:t>
      </w:r>
    </w:p>
    <w:p w:rsidR="00F871FB" w:rsidP="00F871FB" w:rsidRDefault="00F871FB">
      <w:pPr>
        <w:pStyle w:val="ReportSection"/>
      </w:pPr>
      <w:r>
        <w:t>Succession Classes</w:t>
      </w:r>
    </w:p>
    <w:p w:rsidR="00F871FB" w:rsidP="00F871FB" w:rsidRDefault="00F871F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871FB" w:rsidP="00F871FB" w:rsidRDefault="00F871FB">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F871FB" w:rsidP="00F871FB" w:rsidRDefault="00F871FB"/>
    <w:p w:rsidR="00F871FB" w:rsidP="00F871FB" w:rsidRDefault="00F871FB">
      <w:pPr>
        <w:pStyle w:val="SClassInfoPara"/>
      </w:pPr>
      <w:r>
        <w:t>Indicator Species</w:t>
      </w:r>
    </w:p>
    <w:p w:rsidR="00F871FB" w:rsidP="00F871FB" w:rsidRDefault="00F871FB"/>
    <w:p w:rsidR="00F871FB" w:rsidP="00F871FB" w:rsidRDefault="00F871FB">
      <w:pPr>
        <w:pStyle w:val="SClassInfoPara"/>
      </w:pPr>
      <w:r>
        <w:t>Description</w:t>
      </w:r>
    </w:p>
    <w:p w:rsidR="00F871FB" w:rsidP="00F871FB" w:rsidRDefault="00F871FB">
      <w:r>
        <w:t>Grass/forb/shrub/seedling</w:t>
      </w:r>
      <w:r w:rsidR="002907B1">
        <w:t>,</w:t>
      </w:r>
      <w:r>
        <w:t xml:space="preserve"> usually post-fire.</w:t>
      </w:r>
    </w:p>
    <w:p w:rsidR="00F871FB" w:rsidP="00F871FB" w:rsidRDefault="00F871FB"/>
    <w:p>
      <w:r>
        <w:rPr>
          <w:i/>
          <w:u w:val="single"/>
        </w:rPr>
        <w:t>Maximum Tree Size Class</w:t>
      </w:r>
      <w:br/>
      <w:r>
        <w:t>Sapling &gt;4.5ft; &lt;5"DBH</w:t>
      </w:r>
    </w:p>
    <w:p w:rsidR="00F871FB" w:rsidP="00F871FB" w:rsidRDefault="00F871FB">
      <w:pPr>
        <w:pStyle w:val="InfoPara"/>
        <w:pBdr>
          <w:top w:val="single" w:color="auto" w:sz="4" w:space="1"/>
        </w:pBdr>
      </w:pPr>
      <w:r>
        <w:t>Class B</w:t>
      </w:r>
      <w:r>
        <w:tab/>
        <w:t>2</w:t>
      </w:r>
      <w:r w:rsidR="002A3B10">
        <w:tab/>
      </w:r>
      <w:r w:rsidR="002A3B10">
        <w:tab/>
      </w:r>
      <w:r w:rsidR="002A3B10">
        <w:tab/>
      </w:r>
      <w:r w:rsidR="002A3B10">
        <w:tab/>
      </w:r>
      <w:r w:rsidR="004F7795">
        <w:t>Mid Development 1 - Open</w:t>
      </w:r>
    </w:p>
    <w:p w:rsidR="00F871FB" w:rsidP="00F871FB" w:rsidRDefault="00F871FB"/>
    <w:p w:rsidR="00F871FB" w:rsidP="00F871FB" w:rsidRDefault="00F871FB">
      <w:pPr>
        <w:pStyle w:val="SClassInfoPara"/>
      </w:pPr>
      <w:r>
        <w:t>Indicator Species</w:t>
      </w:r>
    </w:p>
    <w:p w:rsidR="00F871FB" w:rsidP="00F871FB" w:rsidRDefault="00F871FB"/>
    <w:p w:rsidR="00F871FB" w:rsidP="00F871FB" w:rsidRDefault="00F871FB">
      <w:pPr>
        <w:pStyle w:val="SClassInfoPara"/>
      </w:pPr>
      <w:r>
        <w:t>Description</w:t>
      </w:r>
    </w:p>
    <w:p w:rsidR="00F871FB" w:rsidP="00F871FB" w:rsidRDefault="00146F42">
      <w:r>
        <w:t xml:space="preserve">Mid-development, open </w:t>
      </w:r>
      <w:r w:rsidR="00F871FB">
        <w:t>pinyon-juniper stand with mixed shrub/herbaceous</w:t>
      </w:r>
      <w:r w:rsidR="00F03788">
        <w:t xml:space="preserve"> </w:t>
      </w:r>
      <w:r w:rsidR="00F871FB">
        <w:t>community in understory</w:t>
      </w:r>
    </w:p>
    <w:p w:rsidR="00F871FB" w:rsidP="00F871FB" w:rsidRDefault="00F871FB"/>
    <w:p>
      <w:r>
        <w:rPr>
          <w:i/>
          <w:u w:val="single"/>
        </w:rPr>
        <w:t>Maximum Tree Size Class</w:t>
      </w:r>
      <w:br/>
      <w:r>
        <w:t>Medium 9-21"DBH</w:t>
      </w:r>
    </w:p>
    <w:p w:rsidR="00F871FB" w:rsidP="00F871FB" w:rsidRDefault="00F871FB">
      <w:pPr>
        <w:pStyle w:val="InfoPara"/>
        <w:pBdr>
          <w:top w:val="single" w:color="auto" w:sz="4" w:space="1"/>
        </w:pBdr>
      </w:pPr>
      <w:r>
        <w:t>Class C</w:t>
      </w:r>
      <w:r>
        <w:tab/>
        <w:t>8</w:t>
      </w:r>
      <w:r w:rsidR="002A3B10">
        <w:tab/>
      </w:r>
      <w:r w:rsidR="002A3B10">
        <w:tab/>
      </w:r>
      <w:r w:rsidR="002A3B10">
        <w:tab/>
      </w:r>
      <w:r w:rsidR="002A3B10">
        <w:tab/>
      </w:r>
      <w:r w:rsidR="004F7795">
        <w:t>Mid Development 1 - Closed</w:t>
      </w:r>
    </w:p>
    <w:p w:rsidR="00F871FB" w:rsidP="00F871FB" w:rsidRDefault="00F871FB"/>
    <w:p w:rsidR="00F871FB" w:rsidP="00F871FB" w:rsidRDefault="00F871FB">
      <w:pPr>
        <w:pStyle w:val="SClassInfoPara"/>
      </w:pPr>
      <w:r>
        <w:t>Indicator Species</w:t>
      </w:r>
    </w:p>
    <w:p w:rsidR="00F871FB" w:rsidP="00F871FB" w:rsidRDefault="00F871FB"/>
    <w:p w:rsidR="00F871FB" w:rsidP="00F871FB" w:rsidRDefault="00F871FB">
      <w:pPr>
        <w:pStyle w:val="SClassInfoPara"/>
      </w:pPr>
      <w:r>
        <w:t>Description</w:t>
      </w:r>
    </w:p>
    <w:p w:rsidR="00F871FB" w:rsidP="00F871FB" w:rsidRDefault="00146F42">
      <w:r>
        <w:t xml:space="preserve">Mid-development, dense </w:t>
      </w:r>
      <w:r w:rsidR="00F871FB">
        <w:t>pinyon-juniper woodland; understory being lost.</w:t>
      </w:r>
    </w:p>
    <w:p w:rsidR="00F871FB" w:rsidP="00F871FB" w:rsidRDefault="00F871FB"/>
    <w:p>
      <w:r>
        <w:rPr>
          <w:i/>
          <w:u w:val="single"/>
        </w:rPr>
        <w:t>Maximum Tree Size Class</w:t>
      </w:r>
      <w:br/>
      <w:r>
        <w:t>Medium 9-21"DBH</w:t>
      </w:r>
    </w:p>
    <w:p w:rsidR="00F871FB" w:rsidP="00F871FB" w:rsidRDefault="00F871FB">
      <w:pPr>
        <w:pStyle w:val="InfoPara"/>
        <w:pBdr>
          <w:top w:val="single" w:color="auto" w:sz="4" w:space="1"/>
        </w:pBdr>
      </w:pPr>
      <w:r>
        <w:t>Class D</w:t>
      </w:r>
      <w:r>
        <w:tab/>
        <w:t>6</w:t>
      </w:r>
      <w:r w:rsidR="002A3B10">
        <w:tab/>
      </w:r>
      <w:r w:rsidR="002A3B10">
        <w:tab/>
      </w:r>
      <w:r w:rsidR="002A3B10">
        <w:tab/>
      </w:r>
      <w:r w:rsidR="002A3B10">
        <w:tab/>
      </w:r>
      <w:r w:rsidR="004F7795">
        <w:t>Late Development 1 - Closed</w:t>
      </w:r>
    </w:p>
    <w:p w:rsidR="00F871FB" w:rsidP="00F871FB" w:rsidRDefault="00F871FB"/>
    <w:p w:rsidR="00F871FB" w:rsidP="00F871FB" w:rsidRDefault="00F871FB">
      <w:pPr>
        <w:pStyle w:val="SClassInfoPara"/>
      </w:pPr>
      <w:r>
        <w:t>Indicator Species</w:t>
      </w:r>
    </w:p>
    <w:p w:rsidR="00F871FB" w:rsidP="00F871FB" w:rsidRDefault="00F871FB"/>
    <w:p w:rsidR="00F871FB" w:rsidP="00F871FB" w:rsidRDefault="00F871FB">
      <w:pPr>
        <w:pStyle w:val="SClassInfoPara"/>
      </w:pPr>
      <w:r>
        <w:t>Description</w:t>
      </w:r>
    </w:p>
    <w:p w:rsidR="00F871FB" w:rsidP="00F871FB" w:rsidRDefault="00F871FB">
      <w:r>
        <w:t>Dense, old-growth stands with multiple layers. Late-development, closed pinyon-juniper forest. May have all-aged, multi-storied structure. Moderate mortality within stand. Occasional shrubs with few grasses and forbs and often much rock.</w:t>
      </w:r>
    </w:p>
    <w:p w:rsidR="00F871FB" w:rsidP="00F871FB" w:rsidRDefault="00F871FB"/>
    <w:p>
      <w:r>
        <w:rPr>
          <w:i/>
          <w:u w:val="single"/>
        </w:rPr>
        <w:t>Maximum Tree Size Class</w:t>
      </w:r>
      <w:br/>
      <w:r>
        <w:t>Large 21-33"DBH</w:t>
      </w:r>
    </w:p>
    <w:p w:rsidR="00F871FB" w:rsidP="00F871FB" w:rsidRDefault="00F871FB">
      <w:pPr>
        <w:pStyle w:val="InfoPara"/>
        <w:pBdr>
          <w:top w:val="single" w:color="auto" w:sz="4" w:space="1"/>
        </w:pBdr>
      </w:pPr>
      <w:r>
        <w:t>Class E</w:t>
      </w:r>
      <w:r>
        <w:tab/>
        <w:t>76</w:t>
      </w:r>
      <w:r w:rsidR="002A3B10">
        <w:tab/>
      </w:r>
      <w:r w:rsidR="002A3B10">
        <w:tab/>
      </w:r>
      <w:r w:rsidR="002A3B10">
        <w:tab/>
      </w:r>
      <w:r w:rsidR="002A3B10">
        <w:tab/>
      </w:r>
      <w:r w:rsidR="004F7795">
        <w:t>Late Development 1 - Open</w:t>
      </w:r>
    </w:p>
    <w:p w:rsidR="00F871FB" w:rsidP="00F871FB" w:rsidRDefault="00F871FB"/>
    <w:p w:rsidR="00F871FB" w:rsidP="00F871FB" w:rsidRDefault="00F871FB">
      <w:pPr>
        <w:pStyle w:val="SClassInfoPara"/>
      </w:pPr>
      <w:r>
        <w:t>Indicator Species</w:t>
      </w:r>
    </w:p>
    <w:p w:rsidR="00F871FB" w:rsidP="00F871FB" w:rsidRDefault="00F871FB"/>
    <w:p w:rsidR="00F871FB" w:rsidP="00F871FB" w:rsidRDefault="00F871FB">
      <w:pPr>
        <w:pStyle w:val="SClassInfoPara"/>
      </w:pPr>
      <w:r>
        <w:t>Description</w:t>
      </w:r>
    </w:p>
    <w:p w:rsidR="00F871FB" w:rsidP="00F871FB" w:rsidRDefault="00F871FB">
      <w:r>
        <w:t>Late-development, open juniper-pinyon stand with savannah-like appearance; mixed grass/shrub/herbaceous community.</w:t>
      </w:r>
    </w:p>
    <w:p w:rsidR="00F871FB" w:rsidP="00F871FB" w:rsidRDefault="00F871FB"/>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871FB" w:rsidP="00F871FB" w:rsidRDefault="00F871FB">
      <w:r>
        <w:t xml:space="preserve">Baker, W.L. and D.J. </w:t>
      </w:r>
      <w:proofErr w:type="spellStart"/>
      <w:r>
        <w:t>Shinneman</w:t>
      </w:r>
      <w:proofErr w:type="spellEnd"/>
      <w:r>
        <w:t xml:space="preserve">. 2004. Fire and restoration of </w:t>
      </w:r>
      <w:r w:rsidR="00F03788">
        <w:t>piñon</w:t>
      </w:r>
      <w:r>
        <w:t>-juniper woodlands in the western United States: a review. Forest Ecology and Management 189: 1-21.</w:t>
      </w:r>
    </w:p>
    <w:p w:rsidR="00F871FB" w:rsidP="00F871FB" w:rsidRDefault="00F871FB"/>
    <w:p w:rsidR="00F871FB" w:rsidP="00F871FB" w:rsidRDefault="00F871FB">
      <w:r>
        <w:t xml:space="preserve">Floyd, M.L., W.H. </w:t>
      </w:r>
      <w:proofErr w:type="spellStart"/>
      <w:r>
        <w:t>Romme</w:t>
      </w:r>
      <w:proofErr w:type="spellEnd"/>
      <w:r w:rsidR="00F03788">
        <w:t>,</w:t>
      </w:r>
      <w:r>
        <w:t xml:space="preserve"> and D.D. Hanna. 2000. Fire history and Vegetation Pattern in Mesa Verde National Park, Colorado, USA. Ecological Applications 10</w:t>
      </w:r>
      <w:r w:rsidR="00F03788">
        <w:t>:</w:t>
      </w:r>
      <w:r>
        <w:t xml:space="preserve"> 1666-1680.</w:t>
      </w:r>
    </w:p>
    <w:p w:rsidR="00F871FB" w:rsidP="00F871FB" w:rsidRDefault="00F871FB"/>
    <w:p w:rsidR="00F871FB" w:rsidP="00F871FB" w:rsidRDefault="00F871FB">
      <w:r>
        <w:t>Gottfried, G.J., L.G. Eskew</w:t>
      </w:r>
      <w:r w:rsidR="00F03788">
        <w:t>,</w:t>
      </w:r>
      <w:r>
        <w:t xml:space="preserve"> C.G. Curtin and C.B. </w:t>
      </w:r>
      <w:proofErr w:type="spellStart"/>
      <w:r>
        <w:t>Edminster</w:t>
      </w:r>
      <w:proofErr w:type="spellEnd"/>
      <w:r>
        <w:t xml:space="preserve">, compilers. 1999. Toward integrated research, land management, and ecosystem protection in the </w:t>
      </w:r>
      <w:proofErr w:type="spellStart"/>
      <w:r>
        <w:t>Malpai</w:t>
      </w:r>
      <w:proofErr w:type="spellEnd"/>
      <w:r>
        <w:t xml:space="preserve"> Borderlands: conference summary; 1999 January 6-8; Douglas, AZ. Proceedings RMRS-P-10. Fort Collins, CO: USDA Forest Service, Rocky Mountain Research Station</w:t>
      </w:r>
      <w:r w:rsidR="00F03788">
        <w:t>.</w:t>
      </w:r>
      <w:r>
        <w:t xml:space="preserve"> 95-99.</w:t>
      </w:r>
    </w:p>
    <w:p w:rsidR="00F03788" w:rsidP="00F03788" w:rsidRDefault="00F03788"/>
    <w:p w:rsidR="00F871FB" w:rsidP="00F871FB" w:rsidRDefault="00F03788">
      <w:r>
        <w:t xml:space="preserve">NatureServe. </w:t>
      </w:r>
      <w:r w:rsidR="00F871FB">
        <w:t>2007. International Ecological Classification Standard: Terrestrial Ecological Classifications. NatureServe Central Databases. Arlington, VA. Data current as of 10 February 2007.</w:t>
      </w:r>
    </w:p>
    <w:p w:rsidR="00F871FB" w:rsidP="00F871FB" w:rsidRDefault="00F871FB"/>
    <w:p w:rsidR="00F871FB" w:rsidP="00F871FB" w:rsidRDefault="00F871FB">
      <w:r>
        <w:t xml:space="preserve">NatureServe. 2005. NatureServe Explorer: An online encyclopedia of life [web application]. Version 4.4. NatureServe, Arlington, Virginia. Available http://www.natureserve.org/explorer. (Accessed: May 2, 2005 ). </w:t>
      </w:r>
    </w:p>
    <w:p w:rsidR="00F871FB" w:rsidP="00F871FB" w:rsidRDefault="00F871FB"/>
    <w:p w:rsidR="00F03788" w:rsidP="00F03788" w:rsidRDefault="00F871FB">
      <w:r>
        <w:t xml:space="preserve">NatureServe. 2004. International Ecological Classification Standard: Terrestrial Ecological Classifications, NatureServe Central Databases. Arlington, VA. U.S.A. Data current as of </w:t>
      </w:r>
      <w:r w:rsidR="00F03788">
        <w:t>November 4, 2004.</w:t>
      </w:r>
    </w:p>
    <w:p w:rsidR="00F03788" w:rsidP="00F03788" w:rsidRDefault="00F03788"/>
    <w:p w:rsidR="00F871FB" w:rsidP="00F871FB" w:rsidRDefault="00F871FB">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F871FB" w:rsidP="00F871FB" w:rsidRDefault="00F871FB"/>
    <w:p w:rsidR="00F871FB" w:rsidP="00F871FB" w:rsidRDefault="00F871FB">
      <w:r>
        <w:t xml:space="preserve">Stein, S.J. 1988. Fire History of the </w:t>
      </w:r>
      <w:proofErr w:type="spellStart"/>
      <w:r>
        <w:t>Paunsaugunt</w:t>
      </w:r>
      <w:proofErr w:type="spellEnd"/>
      <w:r>
        <w:t xml:space="preserve"> Plateau in Southern Utah. Great Basin Naturalist 48(1): 58-63.</w:t>
      </w:r>
    </w:p>
    <w:p w:rsidR="00F871FB" w:rsidP="00F871FB" w:rsidRDefault="00F871FB"/>
    <w:p w:rsidR="00F03788" w:rsidP="00F03788" w:rsidRDefault="00F871FB">
      <w:r>
        <w:t xml:space="preserve">Sullivan, J. 1993. </w:t>
      </w:r>
      <w:proofErr w:type="spellStart"/>
      <w:r>
        <w:t>Juniperus</w:t>
      </w:r>
      <w:proofErr w:type="spellEnd"/>
      <w:r>
        <w:t xml:space="preserve"> </w:t>
      </w:r>
      <w:proofErr w:type="spellStart"/>
      <w:r>
        <w:t>pinchotii</w:t>
      </w:r>
      <w:proofErr w:type="spellEnd"/>
      <w:r>
        <w:t xml:space="preserve">. In: Fire Effects Information System, [Online]. </w:t>
      </w:r>
    </w:p>
    <w:p w:rsidR="00F871FB" w:rsidP="00F871FB" w:rsidRDefault="00F871FB">
      <w:r>
        <w:t>USDA Forest Service, Rocky Mountain Research Station, Fire Sciences Laboratory (Producer). Available: http://www.fs.fed.us/database/feis/ [2005, May 2].</w:t>
      </w:r>
    </w:p>
    <w:p w:rsidRPr="00A43E41" w:rsidR="004D5F12" w:rsidP="00F871F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ED8" w:rsidRDefault="00EC0ED8">
      <w:r>
        <w:separator/>
      </w:r>
    </w:p>
  </w:endnote>
  <w:endnote w:type="continuationSeparator" w:id="0">
    <w:p w:rsidR="00EC0ED8" w:rsidRDefault="00EC0ED8">
      <w:r>
        <w:continuationSeparator/>
      </w:r>
    </w:p>
  </w:endnote>
  <w:endnote w:type="continuationNotice" w:id="1">
    <w:p w:rsidR="00EC0ED8" w:rsidRDefault="00EC0E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1FB" w:rsidRDefault="00F871FB" w:rsidP="00F871F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ED8" w:rsidRDefault="00EC0ED8">
      <w:r>
        <w:separator/>
      </w:r>
    </w:p>
  </w:footnote>
  <w:footnote w:type="continuationSeparator" w:id="0">
    <w:p w:rsidR="00EC0ED8" w:rsidRDefault="00EC0ED8">
      <w:r>
        <w:continuationSeparator/>
      </w:r>
    </w:p>
  </w:footnote>
  <w:footnote w:type="continuationNotice" w:id="1">
    <w:p w:rsidR="00EC0ED8" w:rsidRDefault="00EC0E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871F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25B72"/>
    <w:rPr>
      <w:rFonts w:ascii="Tahoma" w:hAnsi="Tahoma" w:cs="Tahoma"/>
      <w:sz w:val="16"/>
      <w:szCs w:val="16"/>
    </w:rPr>
  </w:style>
  <w:style w:type="character" w:customStyle="1" w:styleId="BalloonTextChar">
    <w:name w:val="Balloon Text Char"/>
    <w:basedOn w:val="DefaultParagraphFont"/>
    <w:link w:val="BalloonText"/>
    <w:uiPriority w:val="99"/>
    <w:semiHidden/>
    <w:rsid w:val="00F25B72"/>
    <w:rPr>
      <w:rFonts w:ascii="Tahoma" w:hAnsi="Tahoma" w:cs="Tahoma"/>
      <w:sz w:val="16"/>
      <w:szCs w:val="16"/>
    </w:rPr>
  </w:style>
  <w:style w:type="character" w:styleId="Hyperlink">
    <w:name w:val="Hyperlink"/>
    <w:basedOn w:val="DefaultParagraphFont"/>
    <w:unhideWhenUsed/>
    <w:rsid w:val="00F25B72"/>
    <w:rPr>
      <w:color w:val="0000FF" w:themeColor="hyperlink"/>
      <w:u w:val="single"/>
    </w:rPr>
  </w:style>
  <w:style w:type="paragraph" w:styleId="ListParagraph">
    <w:name w:val="List Paragraph"/>
    <w:basedOn w:val="Normal"/>
    <w:uiPriority w:val="34"/>
    <w:qFormat/>
    <w:rsid w:val="008210D1"/>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808897">
      <w:bodyDiv w:val="1"/>
      <w:marLeft w:val="0"/>
      <w:marRight w:val="0"/>
      <w:marTop w:val="0"/>
      <w:marBottom w:val="0"/>
      <w:divBdr>
        <w:top w:val="none" w:sz="0" w:space="0" w:color="auto"/>
        <w:left w:val="none" w:sz="0" w:space="0" w:color="auto"/>
        <w:bottom w:val="none" w:sz="0" w:space="0" w:color="auto"/>
        <w:right w:val="none" w:sz="0" w:space="0" w:color="auto"/>
      </w:divBdr>
    </w:div>
    <w:div w:id="1619985984">
      <w:bodyDiv w:val="1"/>
      <w:marLeft w:val="0"/>
      <w:marRight w:val="0"/>
      <w:marTop w:val="0"/>
      <w:marBottom w:val="0"/>
      <w:divBdr>
        <w:top w:val="none" w:sz="0" w:space="0" w:color="auto"/>
        <w:left w:val="none" w:sz="0" w:space="0" w:color="auto"/>
        <w:bottom w:val="none" w:sz="0" w:space="0" w:color="auto"/>
        <w:right w:val="none" w:sz="0" w:space="0" w:color="auto"/>
      </w:divBdr>
    </w:div>
    <w:div w:id="207102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2014-08-21T14:32:00Z</cp:lastPrinted>
  <dcterms:created xsi:type="dcterms:W3CDTF">2018-03-20T21:39:00Z</dcterms:created>
  <dcterms:modified xsi:type="dcterms:W3CDTF">2025-02-12T09:41:25Z</dcterms:modified>
</cp:coreProperties>
</file>