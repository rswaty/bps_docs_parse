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CCB" w:rsidP="00F15CCB" w:rsidRDefault="00F15CCB" w14:paraId="4E9EFF43" w14:textId="7DFDCB98">
      <w:pPr>
        <w:pStyle w:val="BpSTitle"/>
      </w:pPr>
      <w:r>
        <w:t>10330</w:t>
      </w:r>
    </w:p>
    <w:p w:rsidR="00F15CCB" w:rsidP="00F15CCB" w:rsidRDefault="00F15CCB" w14:paraId="44B397AA" w14:textId="77777777">
      <w:pPr>
        <w:pStyle w:val="BpSTitle"/>
      </w:pPr>
      <w:r>
        <w:t>Mediterranean California Subalpine Woodland</w:t>
      </w:r>
    </w:p>
    <w:p w:rsidR="00F15CCB" w:rsidP="00F47818" w:rsidRDefault="00F15CCB" w14:paraId="38CE24EF" w14:textId="1CC0A07A">
      <w:pPr>
        <w:tabs>
          <w:tab w:val="left" w:pos="6840"/>
        </w:tabs>
      </w:pPr>
      <w:r>
        <w:t>BpS Model/Description Version: Aug. 2020</w:t>
      </w:r>
      <w:r w:rsidR="00F47818">
        <w:tab/>
      </w:r>
    </w:p>
    <w:p w:rsidR="00F15CCB" w:rsidP="00290467" w:rsidRDefault="00F15CCB" w14:paraId="576BA5F0" w14:textId="77777777">
      <w:pPr>
        <w:tabs>
          <w:tab w:val="left" w:pos="6840"/>
        </w:tabs>
      </w:pPr>
    </w:p>
    <w:p w:rsidR="00F15CCB" w:rsidP="00F15CCB" w:rsidRDefault="00F15CCB" w14:paraId="3485147A" w14:textId="77777777"/>
    <w:p w:rsidR="00F15CCB" w:rsidP="00F15CCB" w:rsidRDefault="00F15CCB" w14:paraId="706F6BB4" w14:textId="77777777">
      <w:pPr>
        <w:pStyle w:val="InfoPara"/>
      </w:pPr>
      <w:r>
        <w:t>Vegetation Type</w:t>
      </w:r>
    </w:p>
    <w:p w:rsidR="00F15CCB" w:rsidP="00F15CCB" w:rsidRDefault="00F15CCB" w14:paraId="7D83BAFE" w14:textId="77777777">
      <w:r>
        <w:t>Forest and Woodland</w:t>
      </w:r>
    </w:p>
    <w:p w:rsidR="00F15CCB" w:rsidP="00F15CCB" w:rsidRDefault="00F15CCB" w14:paraId="41A9A3F9" w14:textId="77777777">
      <w:pPr>
        <w:pStyle w:val="InfoPara"/>
      </w:pPr>
      <w:r>
        <w:t>Map Zones</w:t>
      </w:r>
    </w:p>
    <w:p w:rsidR="00F15CCB" w:rsidP="00F15CCB" w:rsidRDefault="002634A5" w14:paraId="2404717C" w14:textId="65B97163">
      <w:r>
        <w:t>3, 6, 7</w:t>
      </w:r>
    </w:p>
    <w:p w:rsidR="00F15CCB" w:rsidP="00F15CCB" w:rsidRDefault="00F15CCB" w14:paraId="59825658" w14:textId="77777777">
      <w:pPr>
        <w:pStyle w:val="InfoPara"/>
      </w:pPr>
      <w:r>
        <w:t>Geographic Range</w:t>
      </w:r>
    </w:p>
    <w:p w:rsidR="00F15CCB" w:rsidP="00F15CCB" w:rsidRDefault="00F15CCB" w14:paraId="783765ED" w14:textId="24D92D7B">
      <w:r>
        <w:t xml:space="preserve">This woodland type occurs commonly from Sonora Pass to as far south as Kings-Kern </w:t>
      </w:r>
      <w:r w:rsidR="00F47818">
        <w:t>D</w:t>
      </w:r>
      <w:r>
        <w:t>ivide. South of this, foxtail pine becomes dominant.</w:t>
      </w:r>
    </w:p>
    <w:p w:rsidR="00F15CCB" w:rsidP="00F15CCB" w:rsidRDefault="00F15CCB" w14:paraId="004E2DE3" w14:textId="77777777">
      <w:pPr>
        <w:pStyle w:val="InfoPara"/>
      </w:pPr>
      <w:r>
        <w:t>Biophysical Site Description</w:t>
      </w:r>
    </w:p>
    <w:p w:rsidR="00F15CCB" w:rsidP="00F15CCB" w:rsidRDefault="00F15CCB" w14:paraId="52430972" w14:textId="1B8913BC">
      <w:r>
        <w:t>This type occurs in the southern Sierra Nevada, from 2</w:t>
      </w:r>
      <w:r w:rsidR="00C876EE">
        <w:t>,</w:t>
      </w:r>
      <w:r>
        <w:t>800m (9</w:t>
      </w:r>
      <w:r w:rsidR="00C876EE">
        <w:t>,</w:t>
      </w:r>
      <w:r>
        <w:t>400ft) to as high as 3</w:t>
      </w:r>
      <w:r w:rsidR="00C876EE">
        <w:t>,</w:t>
      </w:r>
      <w:r>
        <w:t>500m (11,000ft). Communities are typically on ridge crests, shoulders, or upper slopes on relatively dry, stony soils, often on south</w:t>
      </w:r>
      <w:r w:rsidR="00F47818">
        <w:t>ern</w:t>
      </w:r>
      <w:r>
        <w:t xml:space="preserve"> aspects. Precipitation from 750-1</w:t>
      </w:r>
      <w:r w:rsidR="00C876EE">
        <w:t>,</w:t>
      </w:r>
      <w:r>
        <w:t>200mm/</w:t>
      </w:r>
      <w:proofErr w:type="spellStart"/>
      <w:r>
        <w:t>yr</w:t>
      </w:r>
      <w:proofErr w:type="spellEnd"/>
      <w:r>
        <w:t>, 80-95% falling as snow.</w:t>
      </w:r>
    </w:p>
    <w:p w:rsidR="00F15CCB" w:rsidP="00F15CCB" w:rsidRDefault="00F15CCB" w14:paraId="70CE4C27" w14:textId="77777777">
      <w:pPr>
        <w:pStyle w:val="InfoPara"/>
      </w:pPr>
      <w:r>
        <w:t>Vegetation Description</w:t>
      </w:r>
    </w:p>
    <w:p w:rsidR="00F15CCB" w:rsidP="00F15CCB" w:rsidRDefault="00F15CCB" w14:paraId="354C786B" w14:textId="23C6D2FF">
      <w:r w:rsidRPr="00290467">
        <w:rPr>
          <w:i/>
        </w:rPr>
        <w:t xml:space="preserve">Pinus </w:t>
      </w:r>
      <w:proofErr w:type="spellStart"/>
      <w:r w:rsidRPr="00290467">
        <w:rPr>
          <w:i/>
        </w:rPr>
        <w:t>albicaulis</w:t>
      </w:r>
      <w:proofErr w:type="spellEnd"/>
      <w:r w:rsidRPr="00290467">
        <w:rPr>
          <w:i/>
        </w:rPr>
        <w:t xml:space="preserve">, </w:t>
      </w:r>
      <w:proofErr w:type="spellStart"/>
      <w:r w:rsidRPr="00290467">
        <w:rPr>
          <w:i/>
        </w:rPr>
        <w:t>Tsuga</w:t>
      </w:r>
      <w:proofErr w:type="spellEnd"/>
      <w:r w:rsidRPr="00290467">
        <w:rPr>
          <w:i/>
        </w:rPr>
        <w:t xml:space="preserve"> </w:t>
      </w:r>
      <w:proofErr w:type="spellStart"/>
      <w:r w:rsidRPr="00290467">
        <w:rPr>
          <w:i/>
        </w:rPr>
        <w:t>mertensiana</w:t>
      </w:r>
      <w:proofErr w:type="spellEnd"/>
      <w:r w:rsidRPr="00290467">
        <w:rPr>
          <w:i/>
        </w:rPr>
        <w:t xml:space="preserve">, </w:t>
      </w:r>
      <w:proofErr w:type="spellStart"/>
      <w:r w:rsidRPr="00290467">
        <w:rPr>
          <w:i/>
        </w:rPr>
        <w:t>Abma</w:t>
      </w:r>
      <w:proofErr w:type="spellEnd"/>
      <w:r>
        <w:t xml:space="preserve"> (both, mostly var. </w:t>
      </w:r>
      <w:proofErr w:type="spellStart"/>
      <w:r w:rsidRPr="00290467">
        <w:rPr>
          <w:i/>
        </w:rPr>
        <w:t>magnifica</w:t>
      </w:r>
      <w:proofErr w:type="spellEnd"/>
      <w:r>
        <w:t>) may co</w:t>
      </w:r>
      <w:r w:rsidR="00F47818">
        <w:t>-</w:t>
      </w:r>
      <w:r>
        <w:t xml:space="preserve">dominate. </w:t>
      </w:r>
      <w:r w:rsidRPr="00290467">
        <w:rPr>
          <w:i/>
        </w:rPr>
        <w:t xml:space="preserve">P. </w:t>
      </w:r>
      <w:proofErr w:type="spellStart"/>
      <w:r w:rsidRPr="00290467">
        <w:rPr>
          <w:i/>
        </w:rPr>
        <w:t>monticola</w:t>
      </w:r>
      <w:proofErr w:type="spellEnd"/>
      <w:r w:rsidR="00F47818">
        <w:t>,</w:t>
      </w:r>
      <w:r w:rsidRPr="00290467">
        <w:rPr>
          <w:i/>
        </w:rPr>
        <w:t xml:space="preserve"> P. </w:t>
      </w:r>
      <w:proofErr w:type="spellStart"/>
      <w:r w:rsidRPr="00290467">
        <w:rPr>
          <w:i/>
        </w:rPr>
        <w:t>contorta</w:t>
      </w:r>
      <w:proofErr w:type="spellEnd"/>
      <w:r w:rsidR="00F47818">
        <w:t>,</w:t>
      </w:r>
      <w:r w:rsidRPr="00290467">
        <w:rPr>
          <w:i/>
        </w:rPr>
        <w:t xml:space="preserve"> P. </w:t>
      </w:r>
      <w:proofErr w:type="spellStart"/>
      <w:r w:rsidRPr="00290467">
        <w:rPr>
          <w:i/>
        </w:rPr>
        <w:t>balfouriana</w:t>
      </w:r>
      <w:proofErr w:type="spellEnd"/>
      <w:r w:rsidR="00F47818">
        <w:t>, and</w:t>
      </w:r>
      <w:r w:rsidRPr="00290467" w:rsidR="00F47818">
        <w:rPr>
          <w:i/>
        </w:rPr>
        <w:t xml:space="preserve"> </w:t>
      </w:r>
      <w:r w:rsidRPr="00290467">
        <w:rPr>
          <w:i/>
        </w:rPr>
        <w:t xml:space="preserve">P. </w:t>
      </w:r>
      <w:proofErr w:type="spellStart"/>
      <w:r w:rsidRPr="00290467">
        <w:rPr>
          <w:i/>
        </w:rPr>
        <w:t>jeffreyi</w:t>
      </w:r>
      <w:proofErr w:type="spellEnd"/>
      <w:r w:rsidRPr="00290467">
        <w:rPr>
          <w:i/>
        </w:rPr>
        <w:t xml:space="preserve"> </w:t>
      </w:r>
      <w:r>
        <w:t>may also occur.</w:t>
      </w:r>
      <w:r w:rsidR="00F47818">
        <w:t xml:space="preserve"> </w:t>
      </w:r>
      <w:r>
        <w:t xml:space="preserve">Other species include </w:t>
      </w:r>
      <w:r w:rsidRPr="00290467" w:rsidR="00F47818">
        <w:rPr>
          <w:i/>
        </w:rPr>
        <w:t>S</w:t>
      </w:r>
      <w:r w:rsidRPr="00290467">
        <w:rPr>
          <w:i/>
        </w:rPr>
        <w:t>alix</w:t>
      </w:r>
      <w:r>
        <w:t xml:space="preserve"> spp. </w:t>
      </w:r>
      <w:r w:rsidR="00F47818">
        <w:t>a</w:t>
      </w:r>
      <w:r>
        <w:t xml:space="preserve">nd </w:t>
      </w:r>
      <w:r w:rsidRPr="00290467">
        <w:rPr>
          <w:i/>
        </w:rPr>
        <w:t>Vaccinium</w:t>
      </w:r>
      <w:r>
        <w:t xml:space="preserve"> spp. The stands are usually open</w:t>
      </w:r>
      <w:r w:rsidR="00F47818">
        <w:t>,</w:t>
      </w:r>
      <w:r>
        <w:t xml:space="preserve"> with canopy cover of &lt;60%. Due to landscape position and thin soils, these types often occur as krummholz forms with wind-pruned, prostrate, and/or shrub</w:t>
      </w:r>
      <w:r w:rsidR="00F47818">
        <w:t>-</w:t>
      </w:r>
      <w:r>
        <w:t>like appearance at the upper extreme.</w:t>
      </w:r>
    </w:p>
    <w:p w:rsidR="00F15CCB" w:rsidP="00F15CCB" w:rsidRDefault="00F15CCB" w14:paraId="51B46B46" w14:textId="77777777">
      <w:pPr>
        <w:pStyle w:val="InfoPara"/>
      </w:pPr>
      <w:r>
        <w:t>BpS Dominant and Indicator Species</w:t>
      </w:r>
    </w:p>
    <w:p>
      <w:r>
        <w:rPr>
          <w:sz w:val="16"/>
        </w:rPr>
        <w:t>Species names are from the NRCS PLANTS database. Check species codes at http://plants.usda.gov.</w:t>
      </w:r>
    </w:p>
    <w:p w:rsidR="00F15CCB" w:rsidP="00F15CCB" w:rsidRDefault="00F15CCB" w14:paraId="0C506295" w14:textId="77777777">
      <w:pPr>
        <w:pStyle w:val="InfoPara"/>
      </w:pPr>
      <w:r>
        <w:t>Disturbance Description</w:t>
      </w:r>
    </w:p>
    <w:p w:rsidR="00F15CCB" w:rsidP="00F15CCB" w:rsidRDefault="00F15CCB" w14:paraId="02E2B1F1" w14:textId="77777777">
      <w:r>
        <w:t>The fire regime in this group is highly variable and difficult to document. Lightning strikes are common on the ridges where these communities occur, but discontinuous fuels limit the spread of most fires and produce fires of highly variable severity.</w:t>
      </w:r>
    </w:p>
    <w:p w:rsidR="00F15CCB" w:rsidP="00F15CCB" w:rsidRDefault="00F15CCB" w14:paraId="4DD12CC9" w14:textId="61E4F033">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15CCB" w:rsidP="00F15CCB" w:rsidRDefault="00F15CCB" w14:paraId="7345374F" w14:textId="77777777">
      <w:pPr>
        <w:pStyle w:val="InfoPara"/>
      </w:pPr>
      <w:r>
        <w:t>Scale Description</w:t>
      </w:r>
    </w:p>
    <w:p w:rsidR="00F15CCB" w:rsidP="00F15CCB" w:rsidRDefault="00F15CCB" w14:paraId="4167B6A1" w14:textId="1A06877C">
      <w:r>
        <w:t>Fires in this type can occur in very small patches associated with lightning strikes.</w:t>
      </w:r>
      <w:r w:rsidR="00F47818">
        <w:t xml:space="preserve"> </w:t>
      </w:r>
      <w:r>
        <w:t>Ignitions of this type are probably quite common</w:t>
      </w:r>
      <w:r w:rsidR="00F47818">
        <w:t>,</w:t>
      </w:r>
      <w:r>
        <w:t xml:space="preserve"> but typically do not spread beyond </w:t>
      </w:r>
      <w:r w:rsidR="00F47818">
        <w:t>tens</w:t>
      </w:r>
      <w:r>
        <w:t xml:space="preserve"> of acres.</w:t>
      </w:r>
    </w:p>
    <w:p w:rsidR="00F15CCB" w:rsidP="00F15CCB" w:rsidRDefault="00F15CCB" w14:paraId="4C5A2D32" w14:textId="77777777">
      <w:pPr>
        <w:pStyle w:val="InfoPara"/>
      </w:pPr>
      <w:r>
        <w:t>Adjacency or Identification Concerns</w:t>
      </w:r>
    </w:p>
    <w:p w:rsidR="00F15CCB" w:rsidP="00F15CCB" w:rsidRDefault="00F15CCB" w14:paraId="3A84B32D" w14:textId="77777777">
      <w:r>
        <w:t>This type usually occurs above lodgepole, though sometimes red fir or hemlock may occur below. Above this type, it grades into the set of alpine communities.</w:t>
      </w:r>
    </w:p>
    <w:p w:rsidR="00F15CCB" w:rsidP="00F15CCB" w:rsidRDefault="00F15CCB" w14:paraId="0FDAA14A" w14:textId="77777777">
      <w:pPr>
        <w:pStyle w:val="InfoPara"/>
      </w:pPr>
      <w:r>
        <w:t>Issues or Problems</w:t>
      </w:r>
    </w:p>
    <w:p w:rsidR="00F15CCB" w:rsidP="00F15CCB" w:rsidRDefault="00F15CCB" w14:paraId="516A427D" w14:textId="77777777"/>
    <w:p w:rsidR="00F15CCB" w:rsidP="00F15CCB" w:rsidRDefault="00F15CCB" w14:paraId="74858E7F" w14:textId="77777777">
      <w:pPr>
        <w:pStyle w:val="InfoPara"/>
      </w:pPr>
      <w:r>
        <w:t>Native Uncharacteristic Conditions</w:t>
      </w:r>
    </w:p>
    <w:p w:rsidR="00F15CCB" w:rsidP="00F15CCB" w:rsidRDefault="00F15CCB" w14:paraId="42B89D37" w14:textId="77777777"/>
    <w:p w:rsidR="00F15CCB" w:rsidP="00F15CCB" w:rsidRDefault="00F15CCB" w14:paraId="3F742338" w14:textId="77777777">
      <w:pPr>
        <w:pStyle w:val="InfoPara"/>
      </w:pPr>
      <w:r>
        <w:t>Comments</w:t>
      </w:r>
    </w:p>
    <w:p w:rsidR="002634A5" w:rsidP="00504877" w:rsidRDefault="00F47818" w14:paraId="23A74771" w14:textId="557B151F">
      <w:r>
        <w:t>Map zones (</w:t>
      </w:r>
      <w:r w:rsidRPr="00DF2600" w:rsidR="002634A5">
        <w:t>MZs</w:t>
      </w:r>
      <w:r>
        <w:t>)</w:t>
      </w:r>
      <w:r w:rsidRPr="00DF2600" w:rsidR="002634A5">
        <w:t xml:space="preserve"> </w:t>
      </w:r>
      <w:r w:rsidR="002634A5">
        <w:t>3, 6</w:t>
      </w:r>
      <w:r>
        <w:t>,</w:t>
      </w:r>
      <w:r w:rsidR="002634A5">
        <w:t xml:space="preserve"> and 7</w:t>
      </w:r>
      <w:r w:rsidRPr="00DF2600" w:rsidR="002634A5">
        <w:t xml:space="preserve"> were combined during 2015 BpS Review.</w:t>
      </w:r>
    </w:p>
    <w:p w:rsidR="002634A5" w:rsidP="00504877" w:rsidRDefault="002634A5" w14:paraId="54E0211D" w14:textId="77777777"/>
    <w:p w:rsidR="00504877" w:rsidP="00504877" w:rsidRDefault="00F13F4F" w14:paraId="184ED169" w14:textId="164932B7">
      <w:r>
        <w:t>A</w:t>
      </w:r>
      <w:r w:rsidR="00F47818">
        <w:t>n</w:t>
      </w:r>
      <w:r>
        <w:t xml:space="preserve"> MZ06 reviewer commented that this much fire almost suggests a watershed scale for fires. </w:t>
      </w:r>
      <w:r w:rsidR="00504877">
        <w:t>Models for MZ</w:t>
      </w:r>
      <w:r w:rsidR="00E65E0C">
        <w:t xml:space="preserve">s </w:t>
      </w:r>
      <w:r w:rsidR="00504877">
        <w:t>7</w:t>
      </w:r>
      <w:r w:rsidR="00E65E0C">
        <w:t xml:space="preserve"> and </w:t>
      </w:r>
      <w:r w:rsidR="00504877">
        <w:t>3 were imported from 061033.</w:t>
      </w:r>
    </w:p>
    <w:p w:rsidR="00F80627" w:rsidP="00504877" w:rsidRDefault="00F80627" w14:paraId="0D89350A" w14:textId="77777777"/>
    <w:p w:rsidR="00F15CCB" w:rsidP="00F15CCB" w:rsidRDefault="00F15CCB" w14:paraId="43B89842" w14:textId="77777777">
      <w:pPr>
        <w:pStyle w:val="ReportSection"/>
      </w:pPr>
      <w:r>
        <w:t>Succession Classes</w:t>
      </w:r>
    </w:p>
    <w:p w:rsidR="00F15CCB" w:rsidP="00F15CCB" w:rsidRDefault="00F15CCB" w14:paraId="1BB5F631"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15CCB" w:rsidP="00F15CCB" w:rsidRDefault="00F15CCB" w14:paraId="2EB283F4" w14:textId="77777777">
      <w:pPr>
        <w:pStyle w:val="InfoPara"/>
        <w:pBdr>
          <w:top w:val="single" w:color="auto" w:sz="4" w:space="1"/>
        </w:pBdr>
      </w:pPr>
      <w:r>
        <w:t>Class A</w:t>
      </w:r>
      <w:r>
        <w:tab/>
        <w:t>40</w:t>
      </w:r>
      <w:r w:rsidR="002A3B10">
        <w:tab/>
      </w:r>
      <w:r w:rsidR="002A3B10">
        <w:tab/>
      </w:r>
      <w:r w:rsidR="002A3B10">
        <w:tab/>
      </w:r>
      <w:r w:rsidR="002A3B10">
        <w:tab/>
      </w:r>
      <w:r w:rsidR="004F7795">
        <w:t>Early Development 1 - All Structures</w:t>
      </w:r>
    </w:p>
    <w:p w:rsidR="00F15CCB" w:rsidP="00F15CCB" w:rsidRDefault="00F15CCB" w14:paraId="618D6120" w14:textId="77777777"/>
    <w:p w:rsidR="00F15CCB" w:rsidP="00F15CCB" w:rsidRDefault="00F15CCB" w14:paraId="07D3F50D" w14:textId="77777777">
      <w:pPr>
        <w:pStyle w:val="SClassInfoPara"/>
      </w:pPr>
      <w:r>
        <w:t>Indicator Species</w:t>
      </w:r>
    </w:p>
    <w:p w:rsidR="00F15CCB" w:rsidP="00F15CCB" w:rsidRDefault="00F15CCB" w14:paraId="5FDAD9AC" w14:textId="77777777"/>
    <w:p w:rsidR="00F15CCB" w:rsidP="00F15CCB" w:rsidRDefault="00F15CCB" w14:paraId="69DD8BA6" w14:textId="77777777">
      <w:pPr>
        <w:pStyle w:val="SClassInfoPara"/>
      </w:pPr>
      <w:r>
        <w:t>Description</w:t>
      </w:r>
    </w:p>
    <w:p w:rsidR="00F15CCB" w:rsidP="00F15CCB" w:rsidRDefault="00F15CCB" w14:paraId="73435C48" w14:textId="43F216FD">
      <w:r>
        <w:t>Resprouting</w:t>
      </w:r>
      <w:r w:rsidR="00C876EE">
        <w:t xml:space="preserve"> shrubs and herbs dominate. </w:t>
      </w:r>
      <w:r>
        <w:t>Tree seedlings and saplings (&lt;25cm DBH</w:t>
      </w:r>
      <w:r w:rsidR="00F47818">
        <w:t>,</w:t>
      </w:r>
      <w:r>
        <w:t xml:space="preserve"> pines and firs) a</w:t>
      </w:r>
      <w:r w:rsidR="00C876EE">
        <w:t xml:space="preserve">re often present at low cover. </w:t>
      </w:r>
      <w:r>
        <w:t>Lodgepole may occur sporadically. A portion of this class develops into kru</w:t>
      </w:r>
      <w:r w:rsidR="00F47818">
        <w:t>m</w:t>
      </w:r>
      <w:r>
        <w:t>mho</w:t>
      </w:r>
      <w:r w:rsidR="002634A5">
        <w:t xml:space="preserve">lz </w:t>
      </w:r>
      <w:r w:rsidR="00C876EE">
        <w:t>vegetation.</w:t>
      </w:r>
    </w:p>
    <w:p w:rsidR="00F15CCB" w:rsidP="00F15CCB" w:rsidRDefault="00F15CCB" w14:paraId="7A383575" w14:textId="77777777"/>
    <w:p>
      <w:r>
        <w:rPr>
          <w:i/>
          <w:u w:val="single"/>
        </w:rPr>
        <w:t>Maximum Tree Size Class</w:t>
      </w:r>
      <w:br/>
      <w:r>
        <w:t>Sapling &gt;4.5ft; &lt;5" DBH</w:t>
      </w:r>
    </w:p>
    <w:p w:rsidR="00F15CCB" w:rsidP="00F15CCB" w:rsidRDefault="00F15CCB" w14:paraId="5967BAB8" w14:textId="5C5CAF1F">
      <w:pPr>
        <w:pStyle w:val="InfoPara"/>
        <w:pBdr>
          <w:top w:val="single" w:color="auto" w:sz="4" w:space="1"/>
        </w:pBdr>
      </w:pPr>
      <w:r>
        <w:t>Class B</w:t>
      </w:r>
      <w:r>
        <w:tab/>
        <w:t>11</w:t>
      </w:r>
      <w:r w:rsidR="002A3B10">
        <w:tab/>
      </w:r>
      <w:r w:rsidR="002A3B10">
        <w:tab/>
      </w:r>
      <w:r w:rsidR="002A3B10">
        <w:tab/>
      </w:r>
      <w:r w:rsidR="002A3B10">
        <w:tab/>
      </w:r>
      <w:r w:rsidR="004F7795">
        <w:t>Late Development 2 - Closed</w:t>
      </w:r>
    </w:p>
    <w:p w:rsidR="00F15CCB" w:rsidP="00F15CCB" w:rsidRDefault="00F15CCB" w14:paraId="6211EEEF" w14:textId="77777777"/>
    <w:p w:rsidR="00F15CCB" w:rsidP="00F15CCB" w:rsidRDefault="00F15CCB" w14:paraId="65083BC9" w14:textId="77777777">
      <w:pPr>
        <w:pStyle w:val="SClassInfoPara"/>
      </w:pPr>
      <w:r>
        <w:t>Indicator Species</w:t>
      </w:r>
    </w:p>
    <w:p w:rsidR="00F15CCB" w:rsidP="00F15CCB" w:rsidRDefault="00F15CCB" w14:paraId="758D06C5" w14:textId="77777777"/>
    <w:p w:rsidR="00F15CCB" w:rsidP="00F15CCB" w:rsidRDefault="00F15CCB" w14:paraId="3E49A708" w14:textId="77777777">
      <w:pPr>
        <w:pStyle w:val="SClassInfoPara"/>
      </w:pPr>
      <w:r>
        <w:t>Description</w:t>
      </w:r>
    </w:p>
    <w:p w:rsidR="00F15CCB" w:rsidP="00F15CCB" w:rsidRDefault="00F15CCB" w14:paraId="2A99B44D" w14:textId="2DC1809B">
      <w:r>
        <w:t xml:space="preserve">This box </w:t>
      </w:r>
      <w:r w:rsidR="00C876EE">
        <w:t>represents</w:t>
      </w:r>
      <w:r>
        <w:t xml:space="preserve"> the krum</w:t>
      </w:r>
      <w:r w:rsidR="00F47818">
        <w:t>m</w:t>
      </w:r>
      <w:r>
        <w:t>holz of highest elevations that make</w:t>
      </w:r>
      <w:r w:rsidR="00C876EE">
        <w:t xml:space="preserve"> up about 10% of the </w:t>
      </w:r>
      <w:r w:rsidR="00F47818">
        <w:t>biophysical setting</w:t>
      </w:r>
      <w:r w:rsidR="00C876EE">
        <w:t>.</w:t>
      </w:r>
      <w:r w:rsidR="00F47818">
        <w:t xml:space="preserve"> </w:t>
      </w:r>
      <w:proofErr w:type="spellStart"/>
      <w:r w:rsidR="00C876EE">
        <w:t>Whitebark</w:t>
      </w:r>
      <w:proofErr w:type="spellEnd"/>
      <w:r w:rsidR="00C876EE">
        <w:t xml:space="preserve"> pine </w:t>
      </w:r>
      <w:r>
        <w:t>is the c</w:t>
      </w:r>
      <w:r w:rsidR="00C876EE">
        <w:t>ommon krum</w:t>
      </w:r>
      <w:r w:rsidR="00F47818">
        <w:t>m</w:t>
      </w:r>
      <w:r w:rsidR="00C876EE">
        <w:t xml:space="preserve">holz species here; </w:t>
      </w:r>
      <w:r w:rsidR="00F47818">
        <w:t>l</w:t>
      </w:r>
      <w:r w:rsidR="00C876EE">
        <w:t>odgepole is a rare krum</w:t>
      </w:r>
      <w:r w:rsidR="00F47818">
        <w:t>m</w:t>
      </w:r>
      <w:r w:rsidR="00C876EE">
        <w:t xml:space="preserve">holz species. </w:t>
      </w:r>
      <w:r>
        <w:t>These trees may be up to 2m in height and up to 50cm at soil line. Fire her</w:t>
      </w:r>
      <w:r w:rsidR="002634A5">
        <w:t>e is undocumented</w:t>
      </w:r>
      <w:r w:rsidR="00F47818">
        <w:t>,</w:t>
      </w:r>
      <w:r w:rsidR="002634A5">
        <w:t xml:space="preserve"> but </w:t>
      </w:r>
      <w:r w:rsidR="00C876EE">
        <w:t>may occur</w:t>
      </w:r>
      <w:r w:rsidR="002634A5">
        <w:t xml:space="preserve"> as an infrequent disturbance</w:t>
      </w:r>
      <w:r>
        <w:t>. Lightning strikes and lightning</w:t>
      </w:r>
      <w:r w:rsidR="00F47818">
        <w:t>-</w:t>
      </w:r>
      <w:r>
        <w:t xml:space="preserve">ignited fires are the source. Wind and landslide </w:t>
      </w:r>
      <w:r w:rsidR="00C876EE">
        <w:t>disturbance</w:t>
      </w:r>
      <w:r w:rsidR="00F47818">
        <w:t>s</w:t>
      </w:r>
      <w:r w:rsidR="00C876EE">
        <w:t xml:space="preserve"> are possible.</w:t>
      </w:r>
      <w:r w:rsidR="00F47818">
        <w:t xml:space="preserve"> </w:t>
      </w:r>
    </w:p>
    <w:p w:rsidR="00F15CCB" w:rsidP="00F15CCB" w:rsidRDefault="00F15CCB" w14:paraId="65A6B201" w14:textId="77777777"/>
    <w:p>
      <w:r>
        <w:rPr>
          <w:i/>
          <w:u w:val="single"/>
        </w:rPr>
        <w:t>Maximum Tree Size Class</w:t>
      </w:r>
      <w:br/>
      <w:r>
        <w:t>Pole 5-9" DBH</w:t>
      </w:r>
    </w:p>
    <w:p w:rsidR="00F15CCB" w:rsidP="00F15CCB" w:rsidRDefault="00F15CCB" w14:paraId="4707CDDE" w14:textId="77777777">
      <w:pPr>
        <w:pStyle w:val="InfoPara"/>
        <w:pBdr>
          <w:top w:val="single" w:color="auto" w:sz="4" w:space="1"/>
        </w:pBdr>
      </w:pPr>
      <w:r>
        <w:t>Class C</w:t>
      </w:r>
      <w:r>
        <w:tab/>
        <w:t>49</w:t>
      </w:r>
      <w:r w:rsidR="002A3B10">
        <w:tab/>
      </w:r>
      <w:r w:rsidR="002A3B10">
        <w:tab/>
      </w:r>
      <w:r w:rsidR="002A3B10">
        <w:tab/>
      </w:r>
      <w:r w:rsidR="002A3B10">
        <w:tab/>
      </w:r>
      <w:r w:rsidR="004F7795">
        <w:t>Late Development 1 - Open</w:t>
      </w:r>
    </w:p>
    <w:p w:rsidR="00F15CCB" w:rsidP="00F15CCB" w:rsidRDefault="00F15CCB" w14:paraId="0D7630D9" w14:textId="77777777"/>
    <w:p w:rsidR="00F15CCB" w:rsidP="00F15CCB" w:rsidRDefault="00F15CCB" w14:paraId="0A3CB712" w14:textId="77777777">
      <w:pPr>
        <w:pStyle w:val="SClassInfoPara"/>
      </w:pPr>
      <w:r>
        <w:t>Indicator Species</w:t>
      </w:r>
    </w:p>
    <w:p w:rsidR="00F15CCB" w:rsidP="00F15CCB" w:rsidRDefault="00F15CCB" w14:paraId="07EEBE4A" w14:textId="77777777"/>
    <w:p w:rsidR="00F15CCB" w:rsidP="00F15CCB" w:rsidRDefault="00F15CCB" w14:paraId="6D06CEC8" w14:textId="77777777">
      <w:pPr>
        <w:pStyle w:val="SClassInfoPara"/>
      </w:pPr>
      <w:r>
        <w:t>Description</w:t>
      </w:r>
    </w:p>
    <w:p w:rsidR="00F15CCB" w:rsidP="00F15CCB" w:rsidRDefault="00F15CCB" w14:paraId="3937CDCF" w14:textId="736F7B6B">
      <w:r>
        <w:t>Pine, fir</w:t>
      </w:r>
      <w:r w:rsidR="00F47818">
        <w:t>,</w:t>
      </w:r>
      <w:r>
        <w:t xml:space="preserve"> and hemlock are present in the overstory</w:t>
      </w:r>
      <w:r w:rsidR="00F47818">
        <w:t>,</w:t>
      </w:r>
      <w:r>
        <w:t xml:space="preserve"> with </w:t>
      </w:r>
      <w:r w:rsidR="00C876EE">
        <w:t>DBH</w:t>
      </w:r>
      <w:r>
        <w:t xml:space="preserve"> </w:t>
      </w:r>
      <w:r w:rsidR="00F47818">
        <w:t>&gt;</w:t>
      </w:r>
      <w:r>
        <w:t>25cm. Canopy closure does not exceed 30% on average, though patch size varies. Some patches of 100% closure may occur up to about 0.</w:t>
      </w:r>
      <w:r w:rsidR="00504877">
        <w:t>1ha in</w:t>
      </w:r>
      <w:r>
        <w:t xml:space="preserve"> size.</w:t>
      </w:r>
    </w:p>
    <w:p w:rsidR="00F15CCB" w:rsidP="00F15CCB" w:rsidRDefault="00F15CCB" w14:paraId="2CDF617B" w14:textId="77777777"/>
    <w:p w:rsidR="00F15CCB" w:rsidP="00F15CCB" w:rsidRDefault="00F15CCB" w14:paraId="10AB7903" w14:textId="5F71EC1A">
      <w:r>
        <w:t xml:space="preserve">Insects may occur, but </w:t>
      </w:r>
      <w:r w:rsidR="00F47818">
        <w:t xml:space="preserve">this is </w:t>
      </w:r>
      <w:r>
        <w:t>undocumented. Mixed</w:t>
      </w:r>
      <w:r w:rsidR="00F47818">
        <w:t>-</w:t>
      </w:r>
      <w:r>
        <w:t>severi</w:t>
      </w:r>
      <w:r w:rsidR="002634A5">
        <w:t xml:space="preserve">ty fires are rare </w:t>
      </w:r>
      <w:r>
        <w:t>and make little impact on the overall structure of the stand.</w:t>
      </w:r>
    </w:p>
    <w:p w:rsidR="00F15CCB" w:rsidP="00F15CCB" w:rsidRDefault="00F15CCB" w14:paraId="1D4E2CF4"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15CCB" w:rsidP="00F15CCB" w:rsidRDefault="00F15CCB" w14:paraId="5881355B" w14:textId="77777777">
      <w:r>
        <w:t>Agee, James K. 1993. Fire Ecology of Pacific Northwest Forests. Washington, DC: Island Press. 493 pp.</w:t>
      </w:r>
    </w:p>
    <w:p w:rsidR="00F15CCB" w:rsidP="00F15CCB" w:rsidRDefault="00F15CCB" w14:paraId="6FE8BC79" w14:textId="77777777"/>
    <w:p w:rsidR="00F15CCB" w:rsidP="00F15CCB" w:rsidRDefault="00F15CCB" w14:paraId="4E9354AF" w14:textId="307B84CD">
      <w:r>
        <w:t>Arno S.F. 1980. Forest fire history in the northern Rockies.</w:t>
      </w:r>
      <w:r w:rsidR="00F47818">
        <w:t xml:space="preserve"> </w:t>
      </w:r>
      <w:r>
        <w:t>Journal of Forestry 78(8): 460-465.</w:t>
      </w:r>
    </w:p>
    <w:p w:rsidR="00F15CCB" w:rsidP="00F15CCB" w:rsidRDefault="00F15CCB" w14:paraId="0524989E" w14:textId="77777777"/>
    <w:p w:rsidR="00F15CCB" w:rsidP="00F15CCB" w:rsidRDefault="00F15CCB" w14:paraId="67FF8D1C" w14:textId="3DC82BD1">
      <w:r>
        <w:t>Johnson, C.G. 2004. Alpine and subalpine vegetation of the Wallowa, Seven Devils, and Blue Mountains. R6-NR-ECOL-TP-03-04. USDA Forest Service. 612 pp + appendices.</w:t>
      </w:r>
    </w:p>
    <w:p w:rsidR="00F15CCB" w:rsidP="00F15CCB" w:rsidRDefault="00F15CCB" w14:paraId="51D54F5A" w14:textId="77777777"/>
    <w:p w:rsidR="00F15CCB" w:rsidP="00F15CCB" w:rsidRDefault="00F15CCB" w14:paraId="7F5203E9" w14:textId="516EA519">
      <w:proofErr w:type="spellStart"/>
      <w:r>
        <w:t>Lillybridge</w:t>
      </w:r>
      <w:proofErr w:type="spellEnd"/>
      <w:r>
        <w:t xml:space="preserve">, Terry R., Bernard L. </w:t>
      </w:r>
      <w:proofErr w:type="spellStart"/>
      <w:r>
        <w:t>Kovalchik</w:t>
      </w:r>
      <w:proofErr w:type="spellEnd"/>
      <w:r>
        <w:t>, Clinton K. Williams and Bradley G. Smith. 1995. Field Guide for Forested Plant Associations of the Wenatchee National Forest. PNW-GTR-359. Portland, OR.</w:t>
      </w:r>
      <w:r w:rsidR="00290467">
        <w:t xml:space="preserve"> </w:t>
      </w:r>
      <w:r>
        <w:t>USDA Forest Service, Pacific Northwest Research Station. 337 pp.</w:t>
      </w:r>
    </w:p>
    <w:p w:rsidR="00F15CCB" w:rsidP="00F15CCB" w:rsidRDefault="00F15CCB" w14:paraId="086D0825" w14:textId="77777777"/>
    <w:p w:rsidR="00F15CCB" w:rsidP="00F15CCB" w:rsidRDefault="00F15CCB" w14:paraId="59DE28B7" w14:textId="0DA280C5">
      <w:r>
        <w:lastRenderedPageBreak/>
        <w:t xml:space="preserve">Matthews, Robin F. 1992. Vaccinium </w:t>
      </w:r>
      <w:proofErr w:type="spellStart"/>
      <w:r>
        <w:t>uliginosum</w:t>
      </w:r>
      <w:proofErr w:type="spellEnd"/>
      <w:r>
        <w:t>. In: Fire Effects Information System, [Online].</w:t>
      </w:r>
      <w:r w:rsidR="00F47818">
        <w:t xml:space="preserve"> </w:t>
      </w:r>
      <w:r>
        <w:t>USDA Forest Service, Rocky Mountain Research Station, Fire Sciences Laboratory (Producer). Available: http://www.fs.fed.us/database/feis/ Accessed August 15, 2005.</w:t>
      </w:r>
    </w:p>
    <w:p w:rsidR="00F15CCB" w:rsidP="00F15CCB" w:rsidRDefault="00F15CCB" w14:paraId="3ACCD3F1" w14:textId="77777777"/>
    <w:p w:rsidR="00F15CCB" w:rsidP="00F15CCB" w:rsidRDefault="00F15CCB" w14:paraId="5EEB87C3" w14:textId="2E32C64E">
      <w:r>
        <w:t xml:space="preserve">Morgan P. and S.C. Bunting. 1990. Fire effects in </w:t>
      </w:r>
      <w:proofErr w:type="spellStart"/>
      <w:r>
        <w:t>whitebark</w:t>
      </w:r>
      <w:proofErr w:type="spellEnd"/>
      <w:r>
        <w:t xml:space="preserve"> pine forests. In: Schmidt, W.C. and K.J. McDonald, eds. Proceedings--Symposium on </w:t>
      </w:r>
      <w:proofErr w:type="spellStart"/>
      <w:r>
        <w:t>whitebark</w:t>
      </w:r>
      <w:proofErr w:type="spellEnd"/>
      <w:r>
        <w:t xml:space="preserve"> pine ecosystems:</w:t>
      </w:r>
      <w:r w:rsidR="00F47818">
        <w:t xml:space="preserve"> </w:t>
      </w:r>
      <w:r>
        <w:t>Ecology and management of a high-mountain resources. General Technical Report INT-270. USDA Forest Service. 166-170.</w:t>
      </w:r>
    </w:p>
    <w:p w:rsidR="00F15CCB" w:rsidP="00F15CCB" w:rsidRDefault="00F15CCB" w14:paraId="0CC41B0F" w14:textId="77777777"/>
    <w:p w:rsidR="00F15CCB" w:rsidP="00F15CCB" w:rsidRDefault="00F15CCB" w14:paraId="5A4ED268" w14:textId="77777777">
      <w:r>
        <w:t>NatureServe. 2007. International Ecological Classification Standard: Terrestrial Ecological Classifications. NatureServe Central Databases. Arlington, VA. Data current as of 10 February 2007.</w:t>
      </w:r>
    </w:p>
    <w:p w:rsidRPr="00A43E41" w:rsidR="004D5F12" w:rsidP="00F15CCB" w:rsidRDefault="004D5F12" w14:paraId="1CEAD65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FCD32" w14:textId="77777777" w:rsidR="00E438F4" w:rsidRDefault="00E438F4">
      <w:r>
        <w:separator/>
      </w:r>
    </w:p>
  </w:endnote>
  <w:endnote w:type="continuationSeparator" w:id="0">
    <w:p w14:paraId="30D6761B" w14:textId="77777777" w:rsidR="00E438F4" w:rsidRDefault="00E438F4">
      <w:r>
        <w:continuationSeparator/>
      </w:r>
    </w:p>
  </w:endnote>
  <w:endnote w:type="continuationNotice" w:id="1">
    <w:p w14:paraId="2ABEBDDB" w14:textId="77777777" w:rsidR="00E438F4" w:rsidRDefault="00E438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708D6" w14:textId="77777777" w:rsidR="00F15CCB" w:rsidRDefault="00F15CCB" w:rsidP="00F15CC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EF439" w14:textId="77777777" w:rsidR="00E438F4" w:rsidRDefault="00E438F4">
      <w:r>
        <w:separator/>
      </w:r>
    </w:p>
  </w:footnote>
  <w:footnote w:type="continuationSeparator" w:id="0">
    <w:p w14:paraId="3B913D37" w14:textId="77777777" w:rsidR="00E438F4" w:rsidRDefault="00E438F4">
      <w:r>
        <w:continuationSeparator/>
      </w:r>
    </w:p>
  </w:footnote>
  <w:footnote w:type="continuationNotice" w:id="1">
    <w:p w14:paraId="11A2B462" w14:textId="77777777" w:rsidR="00E438F4" w:rsidRDefault="00E438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419D6" w14:textId="77777777" w:rsidR="00A43E41" w:rsidRDefault="00A43E41" w:rsidP="00F15CC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F13F4F"/>
    <w:rPr>
      <w:sz w:val="16"/>
      <w:szCs w:val="16"/>
    </w:rPr>
  </w:style>
  <w:style w:type="paragraph" w:styleId="CommentText">
    <w:name w:val="annotation text"/>
    <w:basedOn w:val="Normal"/>
    <w:link w:val="CommentTextChar"/>
    <w:uiPriority w:val="99"/>
    <w:semiHidden/>
    <w:unhideWhenUsed/>
    <w:rsid w:val="00F13F4F"/>
    <w:rPr>
      <w:sz w:val="20"/>
      <w:szCs w:val="20"/>
    </w:rPr>
  </w:style>
  <w:style w:type="character" w:customStyle="1" w:styleId="CommentTextChar">
    <w:name w:val="Comment Text Char"/>
    <w:basedOn w:val="DefaultParagraphFont"/>
    <w:link w:val="CommentText"/>
    <w:uiPriority w:val="99"/>
    <w:semiHidden/>
    <w:rsid w:val="00F13F4F"/>
  </w:style>
  <w:style w:type="paragraph" w:styleId="CommentSubject">
    <w:name w:val="annotation subject"/>
    <w:basedOn w:val="CommentText"/>
    <w:next w:val="CommentText"/>
    <w:link w:val="CommentSubjectChar"/>
    <w:uiPriority w:val="99"/>
    <w:semiHidden/>
    <w:unhideWhenUsed/>
    <w:rsid w:val="00F13F4F"/>
    <w:rPr>
      <w:b/>
      <w:bCs/>
    </w:rPr>
  </w:style>
  <w:style w:type="character" w:customStyle="1" w:styleId="CommentSubjectChar">
    <w:name w:val="Comment Subject Char"/>
    <w:basedOn w:val="CommentTextChar"/>
    <w:link w:val="CommentSubject"/>
    <w:uiPriority w:val="99"/>
    <w:semiHidden/>
    <w:rsid w:val="00F13F4F"/>
    <w:rPr>
      <w:b/>
      <w:bCs/>
    </w:rPr>
  </w:style>
  <w:style w:type="paragraph" w:styleId="BalloonText">
    <w:name w:val="Balloon Text"/>
    <w:basedOn w:val="Normal"/>
    <w:link w:val="BalloonTextChar"/>
    <w:uiPriority w:val="99"/>
    <w:semiHidden/>
    <w:unhideWhenUsed/>
    <w:rsid w:val="00F13F4F"/>
    <w:rPr>
      <w:rFonts w:ascii="Tahoma" w:hAnsi="Tahoma" w:cs="Tahoma"/>
      <w:sz w:val="16"/>
      <w:szCs w:val="16"/>
    </w:rPr>
  </w:style>
  <w:style w:type="character" w:customStyle="1" w:styleId="BalloonTextChar">
    <w:name w:val="Balloon Text Char"/>
    <w:basedOn w:val="DefaultParagraphFont"/>
    <w:link w:val="BalloonText"/>
    <w:uiPriority w:val="99"/>
    <w:semiHidden/>
    <w:rsid w:val="00F13F4F"/>
    <w:rPr>
      <w:rFonts w:ascii="Tahoma" w:hAnsi="Tahoma" w:cs="Tahoma"/>
      <w:sz w:val="16"/>
      <w:szCs w:val="16"/>
    </w:rPr>
  </w:style>
  <w:style w:type="paragraph" w:styleId="ListParagraph">
    <w:name w:val="List Paragraph"/>
    <w:basedOn w:val="Normal"/>
    <w:uiPriority w:val="34"/>
    <w:qFormat/>
    <w:rsid w:val="00F80627"/>
    <w:pPr>
      <w:ind w:left="720"/>
    </w:pPr>
    <w:rPr>
      <w:rFonts w:ascii="Calibri" w:eastAsiaTheme="minorHAnsi" w:hAnsi="Calibri"/>
      <w:sz w:val="22"/>
      <w:szCs w:val="22"/>
    </w:rPr>
  </w:style>
  <w:style w:type="character" w:styleId="Hyperlink">
    <w:name w:val="Hyperlink"/>
    <w:basedOn w:val="DefaultParagraphFont"/>
    <w:rsid w:val="00F806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8256">
      <w:bodyDiv w:val="1"/>
      <w:marLeft w:val="0"/>
      <w:marRight w:val="0"/>
      <w:marTop w:val="0"/>
      <w:marBottom w:val="0"/>
      <w:divBdr>
        <w:top w:val="none" w:sz="0" w:space="0" w:color="auto"/>
        <w:left w:val="none" w:sz="0" w:space="0" w:color="auto"/>
        <w:bottom w:val="none" w:sz="0" w:space="0" w:color="auto"/>
        <w:right w:val="none" w:sz="0" w:space="0" w:color="auto"/>
      </w:divBdr>
    </w:div>
    <w:div w:id="11425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2014-08-19T01:14:00Z</cp:lastPrinted>
  <dcterms:created xsi:type="dcterms:W3CDTF">2017-12-14T22:44:00Z</dcterms:created>
  <dcterms:modified xsi:type="dcterms:W3CDTF">2025-02-12T09:41:07Z</dcterms:modified>
</cp:coreProperties>
</file>