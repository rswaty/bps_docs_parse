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BD0" w:rsidP="004C2BD0" w:rsidRDefault="004C2BD0" w14:paraId="3E74D0F5" w14:textId="64D53284">
      <w:pPr>
        <w:pStyle w:val="BpSTitle"/>
      </w:pPr>
      <w:r>
        <w:t>11650</w:t>
      </w:r>
    </w:p>
    <w:p w:rsidR="004C2BD0" w:rsidP="004C2BD0" w:rsidRDefault="004C2BD0" w14:paraId="22810FFC" w14:textId="77777777">
      <w:pPr>
        <w:pStyle w:val="BpSTitle"/>
      </w:pPr>
      <w:r>
        <w:t>Northern Rocky Mountain Foothill Conifer Wooded Steppe</w:t>
      </w:r>
    </w:p>
    <w:p w:rsidR="004C2BD0" w:rsidP="00685614" w:rsidRDefault="004C2BD0" w14:paraId="4C4F0D3D" w14:textId="051A25C7">
      <w:pPr>
        <w:tabs>
          <w:tab w:val="left" w:pos="7200"/>
        </w:tabs>
      </w:pPr>
      <w:r>
        <w:t>BpS Model/Description Version: Aug. 2020</w:t>
      </w:r>
      <w:r w:rsidR="00D63320">
        <w:tab/>
      </w:r>
    </w:p>
    <w:p w:rsidR="004C2BD0" w:rsidP="00685614" w:rsidRDefault="004C2BD0" w14:paraId="0FBBBD12" w14:textId="77777777">
      <w:pPr>
        <w:tabs>
          <w:tab w:val="left" w:pos="7200"/>
        </w:tabs>
      </w:pPr>
    </w:p>
    <w:p w:rsidR="004C2BD0" w:rsidP="004C2BD0" w:rsidRDefault="004C2BD0" w14:paraId="130207EF" w14:textId="77777777"/>
    <w:p w:rsidR="004C2BD0" w:rsidP="004C2BD0" w:rsidRDefault="004C2BD0" w14:paraId="4FF71F7C" w14:textId="77777777">
      <w:pPr>
        <w:pStyle w:val="InfoPara"/>
      </w:pPr>
      <w:r>
        <w:t>Vegetation Type</w:t>
      </w:r>
    </w:p>
    <w:p w:rsidR="004C2BD0" w:rsidP="004C2BD0" w:rsidRDefault="000A69B0" w14:paraId="567FB2B6" w14:textId="687D9AE2">
      <w:r w:rsidRPr="000A69B0">
        <w:t>Steppe/Savanna</w:t>
      </w:r>
      <w:bookmarkStart w:name="_GoBack" w:id="0"/>
      <w:bookmarkEnd w:id="0"/>
    </w:p>
    <w:p w:rsidR="004C2BD0" w:rsidP="004C2BD0" w:rsidRDefault="004C2BD0" w14:paraId="7BF7C1B6" w14:textId="77777777">
      <w:pPr>
        <w:pStyle w:val="InfoPara"/>
      </w:pPr>
      <w:r>
        <w:t>Map Zones</w:t>
      </w:r>
    </w:p>
    <w:p w:rsidR="004C2BD0" w:rsidP="004C2BD0" w:rsidRDefault="006B3456" w14:paraId="6ACF5BE6" w14:textId="3F8815BF">
      <w:r>
        <w:t>1, 7, 8</w:t>
      </w:r>
    </w:p>
    <w:p w:rsidR="004C2BD0" w:rsidP="004C2BD0" w:rsidRDefault="004C2BD0" w14:paraId="30057F44" w14:textId="77777777">
      <w:pPr>
        <w:pStyle w:val="InfoPara"/>
      </w:pPr>
      <w:r>
        <w:t>Geographic Range</w:t>
      </w:r>
    </w:p>
    <w:p w:rsidR="004C2BD0" w:rsidP="004C2BD0" w:rsidRDefault="004C2BD0" w14:paraId="5DF01F28" w14:textId="5728071A">
      <w:r>
        <w:t xml:space="preserve">This system is found along the periphery of the Columbia Basin along the lower foothills of the eastern Cascades, the southern foothills of the Blues and </w:t>
      </w:r>
      <w:proofErr w:type="spellStart"/>
      <w:r>
        <w:t>Wallowas</w:t>
      </w:r>
      <w:proofErr w:type="spellEnd"/>
      <w:r>
        <w:t xml:space="preserve">, and in northern </w:t>
      </w:r>
      <w:r w:rsidR="007020AD">
        <w:t>California</w:t>
      </w:r>
      <w:r>
        <w:t xml:space="preserve"> along the southern Cascades.</w:t>
      </w:r>
    </w:p>
    <w:p w:rsidR="004C2BD0" w:rsidP="004C2BD0" w:rsidRDefault="004C2BD0" w14:paraId="5FE817FF" w14:textId="77777777">
      <w:pPr>
        <w:pStyle w:val="InfoPara"/>
      </w:pPr>
      <w:r>
        <w:t>Biophysical Site Description</w:t>
      </w:r>
    </w:p>
    <w:p w:rsidR="004C2BD0" w:rsidP="004C2BD0" w:rsidRDefault="004C2BD0" w14:paraId="63C79062" w14:textId="44F64BFA">
      <w:r>
        <w:t>These savannas occur at the lower tree</w:t>
      </w:r>
      <w:r w:rsidR="007020AD">
        <w:t xml:space="preserve"> </w:t>
      </w:r>
      <w:r>
        <w:t>line/ecotone between grassland or</w:t>
      </w:r>
      <w:r w:rsidR="00ED617F">
        <w:t xml:space="preserve"> </w:t>
      </w:r>
      <w:r>
        <w:t>shrubland</w:t>
      </w:r>
      <w:r w:rsidR="007020AD">
        <w:t>;</w:t>
      </w:r>
      <w:r>
        <w:t xml:space="preserve"> more mesic coniferous forests </w:t>
      </w:r>
      <w:r w:rsidR="007020AD">
        <w:t xml:space="preserve">are seen </w:t>
      </w:r>
      <w:r>
        <w:t>typically in warm, dry, exposed or shallow</w:t>
      </w:r>
      <w:r w:rsidR="007020AD">
        <w:t>-</w:t>
      </w:r>
      <w:r>
        <w:t xml:space="preserve">soil sites. Elevations range from </w:t>
      </w:r>
      <w:r w:rsidR="007020AD">
        <w:t>&lt;</w:t>
      </w:r>
      <w:r>
        <w:t>500m in British Columbia to 1</w:t>
      </w:r>
      <w:r w:rsidR="007020AD">
        <w:t>,</w:t>
      </w:r>
      <w:r>
        <w:t>600m in the central Idaho mountains. Occurrences are found on all slopes and aspects; however, moderately steep to very steep slopes or ridgetops are most common. This ecological system generally occurs on glacial till, glaci</w:t>
      </w:r>
      <w:r w:rsidR="007020AD">
        <w:t>al</w:t>
      </w:r>
      <w:r>
        <w:t xml:space="preserve">-fluvial sand and gravel, dune, basaltic rubble, </w:t>
      </w:r>
      <w:r w:rsidR="007020AD">
        <w:t xml:space="preserve">and </w:t>
      </w:r>
      <w:r>
        <w:t>colluvium to deep loess or volcanic ash-derived soils, with characteristic features of good aeration and drainage, coarse texture, circumneutral to slightly acid</w:t>
      </w:r>
      <w:r w:rsidR="007020AD">
        <w:t>ic</w:t>
      </w:r>
      <w:r>
        <w:t xml:space="preserve"> pH, an abundance of mineral material, rockiness, and periods of drought during the growing season. These savannas in the eastern Cascades, Okanagan</w:t>
      </w:r>
      <w:r w:rsidR="007020AD">
        <w:t>,</w:t>
      </w:r>
      <w:r>
        <w:t xml:space="preserve"> and northern Rockies regions receive winter and spring rains, and thus have a greater spring </w:t>
      </w:r>
      <w:r w:rsidR="007020AD">
        <w:t>“</w:t>
      </w:r>
      <w:r>
        <w:t>green-up</w:t>
      </w:r>
      <w:r w:rsidR="007020AD">
        <w:t>”</w:t>
      </w:r>
      <w:r>
        <w:t xml:space="preserve"> than the drier woodlands and savannas in the central Rockies. In Oregon</w:t>
      </w:r>
      <w:r w:rsidR="007020AD">
        <w:t>,</w:t>
      </w:r>
      <w:r>
        <w:t xml:space="preserve"> in the foothills of the Blue Mountains, this type may occur as outlier groves of pines in sagebrush steppe</w:t>
      </w:r>
      <w:r w:rsidR="007020AD">
        <w:t>s</w:t>
      </w:r>
      <w:r>
        <w:t xml:space="preserve"> at low elevations, especially on cool</w:t>
      </w:r>
      <w:r w:rsidR="007020AD">
        <w:t xml:space="preserve">, </w:t>
      </w:r>
      <w:r>
        <w:t>moist sites.</w:t>
      </w:r>
    </w:p>
    <w:p w:rsidR="004C2BD0" w:rsidP="004C2BD0" w:rsidRDefault="004C2BD0" w14:paraId="79FAE354" w14:textId="77777777">
      <w:pPr>
        <w:pStyle w:val="InfoPara"/>
      </w:pPr>
      <w:r>
        <w:t>Vegetation Description</w:t>
      </w:r>
    </w:p>
    <w:p w:rsidR="004C2BD0" w:rsidP="004C2BD0" w:rsidRDefault="004C2BD0" w14:paraId="28F004A7" w14:textId="6373982E">
      <w:r w:rsidRPr="00685614">
        <w:rPr>
          <w:i/>
        </w:rPr>
        <w:t>Pinus ponderosa</w:t>
      </w:r>
      <w:r>
        <w:t xml:space="preserve"> (primarily </w:t>
      </w:r>
      <w:r w:rsidRPr="00685614">
        <w:rPr>
          <w:i/>
        </w:rPr>
        <w:t>var. ponderosa</w:t>
      </w:r>
      <w:r>
        <w:t xml:space="preserve">) is the primary conifer in the Pacific states, occasionally occurring with </w:t>
      </w:r>
      <w:proofErr w:type="spellStart"/>
      <w:r w:rsidRPr="00685614">
        <w:rPr>
          <w:i/>
        </w:rPr>
        <w:t>Juniperus</w:t>
      </w:r>
      <w:proofErr w:type="spellEnd"/>
      <w:r w:rsidRPr="00685614">
        <w:rPr>
          <w:i/>
        </w:rPr>
        <w:t xml:space="preserve"> </w:t>
      </w:r>
      <w:proofErr w:type="spellStart"/>
      <w:r w:rsidRPr="00685614">
        <w:rPr>
          <w:i/>
        </w:rPr>
        <w:t>occidentalis</w:t>
      </w:r>
      <w:proofErr w:type="spellEnd"/>
      <w:r>
        <w:t xml:space="preserve">. Understory vegetation in the true savanna occurrences is predominantly fire-resistant shrubs (and sometimes grasses and forbs) that </w:t>
      </w:r>
      <w:proofErr w:type="spellStart"/>
      <w:r>
        <w:t>resprout</w:t>
      </w:r>
      <w:proofErr w:type="spellEnd"/>
      <w:r>
        <w:t xml:space="preserve"> following surface fires; understory trees and downed logs are uncommon. Important species include </w:t>
      </w:r>
      <w:r w:rsidRPr="00685614">
        <w:rPr>
          <w:i/>
        </w:rPr>
        <w:t>Artemisia tridentata</w:t>
      </w:r>
      <w:r>
        <w:t xml:space="preserve"> ssp. </w:t>
      </w:r>
      <w:proofErr w:type="spellStart"/>
      <w:r w:rsidR="007020AD">
        <w:rPr>
          <w:i/>
        </w:rPr>
        <w:t>v</w:t>
      </w:r>
      <w:r w:rsidRPr="00685614">
        <w:rPr>
          <w:i/>
        </w:rPr>
        <w:t>aseyana</w:t>
      </w:r>
      <w:proofErr w:type="spellEnd"/>
      <w:r w:rsidR="007020AD">
        <w:t>,</w:t>
      </w:r>
      <w:r w:rsidRPr="00685614">
        <w:rPr>
          <w:i/>
        </w:rPr>
        <w:t xml:space="preserve"> </w:t>
      </w:r>
      <w:proofErr w:type="spellStart"/>
      <w:r w:rsidRPr="00685614">
        <w:rPr>
          <w:i/>
        </w:rPr>
        <w:t>Purshia</w:t>
      </w:r>
      <w:proofErr w:type="spellEnd"/>
      <w:r w:rsidRPr="00685614">
        <w:rPr>
          <w:i/>
        </w:rPr>
        <w:t xml:space="preserve"> tridentata</w:t>
      </w:r>
      <w:r w:rsidR="007020AD">
        <w:t>,</w:t>
      </w:r>
      <w:r w:rsidRPr="00685614">
        <w:rPr>
          <w:i/>
        </w:rPr>
        <w:t xml:space="preserve"> </w:t>
      </w:r>
      <w:proofErr w:type="spellStart"/>
      <w:r w:rsidRPr="00685614">
        <w:rPr>
          <w:i/>
        </w:rPr>
        <w:t>Chrysothanmus</w:t>
      </w:r>
      <w:proofErr w:type="spellEnd"/>
      <w:r w:rsidRPr="00685614">
        <w:rPr>
          <w:i/>
        </w:rPr>
        <w:t xml:space="preserve"> </w:t>
      </w:r>
      <w:proofErr w:type="spellStart"/>
      <w:r w:rsidRPr="00685614">
        <w:rPr>
          <w:i/>
        </w:rPr>
        <w:t>viscidiflorus</w:t>
      </w:r>
      <w:proofErr w:type="spellEnd"/>
      <w:r w:rsidR="007020AD">
        <w:t>,</w:t>
      </w:r>
      <w:r>
        <w:t xml:space="preserve"> and </w:t>
      </w:r>
      <w:proofErr w:type="spellStart"/>
      <w:r>
        <w:t>Ribes</w:t>
      </w:r>
      <w:proofErr w:type="spellEnd"/>
      <w:r>
        <w:t xml:space="preserve"> </w:t>
      </w:r>
      <w:proofErr w:type="spellStart"/>
      <w:r>
        <w:t>cerum</w:t>
      </w:r>
      <w:proofErr w:type="spellEnd"/>
      <w:r>
        <w:t>. Grasses, when present</w:t>
      </w:r>
      <w:r w:rsidR="007020AD">
        <w:t>,</w:t>
      </w:r>
      <w:r>
        <w:t xml:space="preserve"> include </w:t>
      </w:r>
      <w:proofErr w:type="spellStart"/>
      <w:r w:rsidRPr="00685614">
        <w:rPr>
          <w:i/>
        </w:rPr>
        <w:t>Pseudoroegneria</w:t>
      </w:r>
      <w:proofErr w:type="spellEnd"/>
      <w:r w:rsidRPr="00685614">
        <w:rPr>
          <w:i/>
        </w:rPr>
        <w:t xml:space="preserve"> </w:t>
      </w:r>
      <w:proofErr w:type="spellStart"/>
      <w:r w:rsidRPr="00685614">
        <w:rPr>
          <w:i/>
        </w:rPr>
        <w:t>spicata</w:t>
      </w:r>
      <w:proofErr w:type="spellEnd"/>
      <w:r w:rsidR="007020AD">
        <w:t>,</w:t>
      </w:r>
      <w:r w:rsidRPr="00685614">
        <w:rPr>
          <w:i/>
        </w:rPr>
        <w:t xml:space="preserve"> </w:t>
      </w:r>
      <w:proofErr w:type="spellStart"/>
      <w:r w:rsidRPr="00685614">
        <w:rPr>
          <w:i/>
        </w:rPr>
        <w:t>Leucopoa</w:t>
      </w:r>
      <w:proofErr w:type="spellEnd"/>
      <w:r w:rsidRPr="00685614">
        <w:rPr>
          <w:i/>
        </w:rPr>
        <w:t xml:space="preserve"> </w:t>
      </w:r>
      <w:proofErr w:type="spellStart"/>
      <w:r w:rsidRPr="00685614">
        <w:rPr>
          <w:i/>
        </w:rPr>
        <w:t>kingii</w:t>
      </w:r>
      <w:proofErr w:type="spellEnd"/>
      <w:r w:rsidR="007020AD">
        <w:t>,</w:t>
      </w:r>
      <w:r w:rsidRPr="00685614">
        <w:rPr>
          <w:i/>
        </w:rPr>
        <w:t xml:space="preserve"> </w:t>
      </w:r>
      <w:proofErr w:type="spellStart"/>
      <w:r w:rsidRPr="00685614">
        <w:rPr>
          <w:i/>
        </w:rPr>
        <w:t>Hesperostipa</w:t>
      </w:r>
      <w:proofErr w:type="spellEnd"/>
      <w:r>
        <w:t xml:space="preserve"> spp., </w:t>
      </w:r>
      <w:r w:rsidRPr="00685614">
        <w:rPr>
          <w:i/>
        </w:rPr>
        <w:t>Achnatherum</w:t>
      </w:r>
      <w:r>
        <w:t xml:space="preserve"> spp., </w:t>
      </w:r>
      <w:proofErr w:type="spellStart"/>
      <w:r w:rsidRPr="00685614">
        <w:rPr>
          <w:i/>
        </w:rPr>
        <w:t>Festuca</w:t>
      </w:r>
      <w:proofErr w:type="spellEnd"/>
      <w:r w:rsidRPr="00685614">
        <w:rPr>
          <w:i/>
        </w:rPr>
        <w:t xml:space="preserve"> </w:t>
      </w:r>
      <w:proofErr w:type="spellStart"/>
      <w:r w:rsidRPr="00685614">
        <w:rPr>
          <w:i/>
        </w:rPr>
        <w:t>idahoensis</w:t>
      </w:r>
      <w:proofErr w:type="spellEnd"/>
      <w:r>
        <w:t xml:space="preserve">, or </w:t>
      </w:r>
      <w:proofErr w:type="spellStart"/>
      <w:r w:rsidRPr="00685614">
        <w:rPr>
          <w:i/>
        </w:rPr>
        <w:t>Festuca</w:t>
      </w:r>
      <w:proofErr w:type="spellEnd"/>
      <w:r w:rsidRPr="00685614">
        <w:rPr>
          <w:i/>
        </w:rPr>
        <w:t xml:space="preserve"> </w:t>
      </w:r>
      <w:proofErr w:type="spellStart"/>
      <w:r w:rsidRPr="00685614">
        <w:rPr>
          <w:i/>
        </w:rPr>
        <w:t>campestris</w:t>
      </w:r>
      <w:proofErr w:type="spellEnd"/>
      <w:r>
        <w:t>.</w:t>
      </w:r>
    </w:p>
    <w:p w:rsidR="004C2BD0" w:rsidP="004C2BD0" w:rsidRDefault="004C2BD0" w14:paraId="1AEF4D2B" w14:textId="77777777">
      <w:pPr>
        <w:pStyle w:val="InfoPara"/>
      </w:pPr>
      <w:r>
        <w:t>BpS Dominant and Indicator Species</w:t>
      </w:r>
    </w:p>
    <w:p>
      <w:r>
        <w:rPr>
          <w:sz w:val="16"/>
        </w:rPr>
        <w:t>Species names are from the NRCS PLANTS database. Check species codes at http://plants.usda.gov.</w:t>
      </w:r>
    </w:p>
    <w:p w:rsidR="004C2BD0" w:rsidP="004C2BD0" w:rsidRDefault="004C2BD0" w14:paraId="4B32F44C" w14:textId="77777777">
      <w:pPr>
        <w:pStyle w:val="InfoPara"/>
      </w:pPr>
      <w:r>
        <w:t>Disturbance Description</w:t>
      </w:r>
    </w:p>
    <w:p w:rsidR="004C2BD0" w:rsidP="004C2BD0" w:rsidRDefault="004C2BD0" w14:paraId="7CD2D9A7" w14:textId="64A20409">
      <w:r>
        <w:t>This type usually has so little surface fuel that replacement fire would be a function of high winds. However, surface fuels are dense enough to carry relatively frequent fires.</w:t>
      </w:r>
    </w:p>
    <w:p w:rsidR="004C2BD0" w:rsidP="004C2BD0" w:rsidRDefault="004C2BD0" w14:paraId="3FF4D7E6"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C2BD0" w:rsidP="004C2BD0" w:rsidRDefault="004C2BD0" w14:paraId="1EBAA7AE" w14:textId="77777777">
      <w:pPr>
        <w:pStyle w:val="InfoPara"/>
      </w:pPr>
      <w:r>
        <w:t>Scale Description</w:t>
      </w:r>
    </w:p>
    <w:p w:rsidR="004C2BD0" w:rsidP="004C2BD0" w:rsidRDefault="00ED617F" w14:paraId="79BF822B" w14:textId="79D498D9">
      <w:r>
        <w:t>Occasionally</w:t>
      </w:r>
      <w:r w:rsidR="007020AD">
        <w:t>,</w:t>
      </w:r>
      <w:r w:rsidR="004C2BD0">
        <w:t xml:space="preserve"> this type is in patches as small as a few acres on rimrock and exposed sites or </w:t>
      </w:r>
      <w:r w:rsidR="007020AD">
        <w:t xml:space="preserve">in </w:t>
      </w:r>
      <w:r w:rsidR="004C2BD0">
        <w:t xml:space="preserve">places where </w:t>
      </w:r>
      <w:r w:rsidR="006B3456">
        <w:t>snowmelt</w:t>
      </w:r>
      <w:r w:rsidR="004C2BD0">
        <w:t xml:space="preserve"> may accumulate.</w:t>
      </w:r>
      <w:r w:rsidR="00D63320">
        <w:t xml:space="preserve"> </w:t>
      </w:r>
      <w:r>
        <w:t>However</w:t>
      </w:r>
      <w:r w:rsidR="004C2BD0">
        <w:t>, the type also occurs in large patches on edaphic sites.</w:t>
      </w:r>
    </w:p>
    <w:p w:rsidR="004C2BD0" w:rsidP="004C2BD0" w:rsidRDefault="004C2BD0" w14:paraId="4AE6C002" w14:textId="77777777">
      <w:pPr>
        <w:pStyle w:val="InfoPara"/>
      </w:pPr>
      <w:r>
        <w:t>Adjacency or Identification Concerns</w:t>
      </w:r>
    </w:p>
    <w:p w:rsidR="004C2BD0" w:rsidP="004C2BD0" w:rsidRDefault="004C2BD0" w14:paraId="1160E0A6" w14:textId="4119CCC6">
      <w:r>
        <w:t xml:space="preserve">A century of anthropogenic disturbance and fire suppression has resulted in a </w:t>
      </w:r>
      <w:r w:rsidR="007020AD">
        <w:t xml:space="preserve">greater </w:t>
      </w:r>
      <w:r>
        <w:t xml:space="preserve">density of </w:t>
      </w:r>
      <w:proofErr w:type="spellStart"/>
      <w:r w:rsidRPr="00685614">
        <w:rPr>
          <w:i/>
        </w:rPr>
        <w:t>Juniperus</w:t>
      </w:r>
      <w:proofErr w:type="spellEnd"/>
      <w:r w:rsidRPr="00685614">
        <w:rPr>
          <w:i/>
        </w:rPr>
        <w:t xml:space="preserve"> </w:t>
      </w:r>
      <w:proofErr w:type="spellStart"/>
      <w:r w:rsidRPr="00685614">
        <w:rPr>
          <w:i/>
        </w:rPr>
        <w:t>occidentalis</w:t>
      </w:r>
      <w:proofErr w:type="spellEnd"/>
      <w:r>
        <w:t xml:space="preserve"> or </w:t>
      </w:r>
      <w:r w:rsidRPr="00685614">
        <w:rPr>
          <w:i/>
        </w:rPr>
        <w:t>Pinus ponderosa</w:t>
      </w:r>
      <w:r>
        <w:t xml:space="preserve">, altering the fire regime and species composition. </w:t>
      </w:r>
      <w:r w:rsidR="007020AD">
        <w:t>Currently</w:t>
      </w:r>
      <w:r>
        <w:t>, many stands contain understories of more shade-tolerant species.</w:t>
      </w:r>
    </w:p>
    <w:p w:rsidR="004C2BD0" w:rsidP="004C2BD0" w:rsidRDefault="004C2BD0" w14:paraId="4C970490" w14:textId="77777777">
      <w:pPr>
        <w:pStyle w:val="InfoPara"/>
      </w:pPr>
      <w:r>
        <w:t>Issues or Problems</w:t>
      </w:r>
    </w:p>
    <w:p w:rsidR="004C2BD0" w:rsidP="004C2BD0" w:rsidRDefault="004C2BD0" w14:paraId="5896F45C" w14:textId="397A0728">
      <w:r>
        <w:t>Very little data on this type.</w:t>
      </w:r>
      <w:r w:rsidR="00D63320">
        <w:t xml:space="preserve"> </w:t>
      </w:r>
      <w:r>
        <w:t>There are pines, but scar studies have not focused on this type, and (anecdotally) there are few scars on these pines.</w:t>
      </w:r>
      <w:r w:rsidR="00D63320">
        <w:t xml:space="preserve"> </w:t>
      </w:r>
      <w:r>
        <w:t>The current model attempts to describe the limited area that could be tree</w:t>
      </w:r>
      <w:r w:rsidR="007020AD">
        <w:t>s</w:t>
      </w:r>
      <w:r>
        <w:t xml:space="preserve">, leaving the surrounding shrub </w:t>
      </w:r>
      <w:r w:rsidR="007020AD">
        <w:t xml:space="preserve">(mountain big sagebrush or canyon grassland) </w:t>
      </w:r>
      <w:r>
        <w:t>and grass modeled i</w:t>
      </w:r>
      <w:r w:rsidR="007020AD">
        <w:t>n</w:t>
      </w:r>
      <w:r>
        <w:t xml:space="preserve"> other </w:t>
      </w:r>
      <w:r w:rsidR="007020AD">
        <w:t>Biophysical Settings</w:t>
      </w:r>
      <w:r>
        <w:t xml:space="preserve"> </w:t>
      </w:r>
      <w:r w:rsidR="007020AD">
        <w:t>(BpSs)</w:t>
      </w:r>
      <w:r>
        <w:t>.</w:t>
      </w:r>
    </w:p>
    <w:p w:rsidR="004C2BD0" w:rsidP="004C2BD0" w:rsidRDefault="004C2BD0" w14:paraId="3229446A" w14:textId="77777777">
      <w:pPr>
        <w:pStyle w:val="InfoPara"/>
      </w:pPr>
      <w:r>
        <w:t>Native Uncharacteristic Conditions</w:t>
      </w:r>
    </w:p>
    <w:p w:rsidR="004C2BD0" w:rsidP="004C2BD0" w:rsidRDefault="004C2BD0" w14:paraId="74326BEC" w14:textId="77777777"/>
    <w:p w:rsidR="004C2BD0" w:rsidP="004C2BD0" w:rsidRDefault="004C2BD0" w14:paraId="4D633FA2" w14:textId="77777777">
      <w:pPr>
        <w:pStyle w:val="InfoPara"/>
      </w:pPr>
      <w:r>
        <w:t>Comments</w:t>
      </w:r>
    </w:p>
    <w:p w:rsidR="006B3456" w:rsidP="006B3456" w:rsidRDefault="006B3456" w14:paraId="55130651" w14:textId="19715CEE">
      <w:r w:rsidRPr="00DF2600">
        <w:t xml:space="preserve">MZs </w:t>
      </w:r>
      <w:r>
        <w:t>1, 7</w:t>
      </w:r>
      <w:r w:rsidR="00685614">
        <w:t>,</w:t>
      </w:r>
      <w:r>
        <w:t xml:space="preserve"> and 8</w:t>
      </w:r>
      <w:r w:rsidRPr="00DF2600">
        <w:t xml:space="preserve"> were combined during 2015 BpS </w:t>
      </w:r>
      <w:r w:rsidR="007020AD">
        <w:t>r</w:t>
      </w:r>
      <w:r w:rsidRPr="00DF2600">
        <w:t>eview.</w:t>
      </w:r>
    </w:p>
    <w:p w:rsidR="00001D1C" w:rsidP="006B3456" w:rsidRDefault="00001D1C" w14:paraId="259573C4" w14:textId="77777777"/>
    <w:p w:rsidR="004C2BD0" w:rsidP="004C2BD0" w:rsidRDefault="004C2BD0" w14:paraId="05B65940" w14:textId="77777777">
      <w:pPr>
        <w:pStyle w:val="ReportSection"/>
      </w:pPr>
      <w:r>
        <w:t>Succession Classes</w:t>
      </w:r>
    </w:p>
    <w:p w:rsidR="004C2BD0" w:rsidP="004C2BD0" w:rsidRDefault="004C2BD0" w14:paraId="3F8A9D7A"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C2BD0" w:rsidP="004C2BD0" w:rsidRDefault="004C2BD0" w14:paraId="43C8381F" w14:textId="77777777">
      <w:pPr>
        <w:pStyle w:val="InfoPara"/>
        <w:pBdr>
          <w:top w:val="single" w:color="auto" w:sz="4" w:space="1"/>
        </w:pBdr>
      </w:pPr>
      <w:r>
        <w:t>Class A</w:t>
      </w:r>
      <w:r>
        <w:tab/>
        <w:t>25</w:t>
      </w:r>
      <w:r w:rsidR="002A3B10">
        <w:tab/>
      </w:r>
      <w:r w:rsidR="002A3B10">
        <w:tab/>
      </w:r>
      <w:r w:rsidR="002A3B10">
        <w:tab/>
      </w:r>
      <w:r w:rsidR="002A3B10">
        <w:tab/>
      </w:r>
      <w:r w:rsidR="004F7795">
        <w:t>Early Development 1 - All Structures</w:t>
      </w:r>
    </w:p>
    <w:p w:rsidR="004C2BD0" w:rsidP="004C2BD0" w:rsidRDefault="004C2BD0" w14:paraId="32C369F9" w14:textId="77777777"/>
    <w:p w:rsidR="004C2BD0" w:rsidP="004C2BD0" w:rsidRDefault="004C2BD0" w14:paraId="0DC53A78" w14:textId="77777777">
      <w:pPr>
        <w:pStyle w:val="SClassInfoPara"/>
      </w:pPr>
      <w:r>
        <w:t>Indicator Species</w:t>
      </w:r>
    </w:p>
    <w:p w:rsidR="004C2BD0" w:rsidP="004C2BD0" w:rsidRDefault="004C2BD0" w14:paraId="48F7FE93" w14:textId="77777777"/>
    <w:p w:rsidR="004C2BD0" w:rsidP="004C2BD0" w:rsidRDefault="004C2BD0" w14:paraId="6CEE1D80" w14:textId="77777777">
      <w:pPr>
        <w:pStyle w:val="SClassInfoPara"/>
      </w:pPr>
      <w:r>
        <w:t>Description</w:t>
      </w:r>
    </w:p>
    <w:p w:rsidR="004C2BD0" w:rsidP="004C2BD0" w:rsidRDefault="6A3C0ED6" w14:paraId="05EE9803" w14:textId="2D06D04F">
      <w:r>
        <w:t xml:space="preserve">These young patches following replacement fire recover quickly in grasses and shrubs. Fires that kill the overstory occasionally reset the stand, but most fires allow quite a few of the trees to survive. Some areas of this type only transition to grassland (Snake River canyon, etc.; modeled as </w:t>
      </w:r>
      <w:proofErr w:type="spellStart"/>
      <w:r>
        <w:t>AltSucc</w:t>
      </w:r>
      <w:proofErr w:type="spellEnd"/>
      <w:r>
        <w:t>).</w:t>
      </w:r>
    </w:p>
    <w:p w:rsidR="004C2BD0" w:rsidP="004C2BD0" w:rsidRDefault="004C2BD0" w14:paraId="2D4A5CC5" w14:textId="77777777"/>
    <w:p>
      <w:r>
        <w:rPr>
          <w:i/>
          <w:u w:val="single"/>
        </w:rPr>
        <w:t>Maximum Tree Size Class</w:t>
      </w:r>
      <w:br/>
      <w:r>
        <w:t>Medium 9-21" DBH</w:t>
      </w:r>
    </w:p>
    <w:p w:rsidR="004C2BD0" w:rsidP="004C2BD0" w:rsidRDefault="004C2BD0" w14:paraId="18D5B574" w14:textId="77777777">
      <w:pPr>
        <w:pStyle w:val="InfoPara"/>
        <w:pBdr>
          <w:top w:val="single" w:color="auto" w:sz="4" w:space="1"/>
        </w:pBdr>
      </w:pPr>
      <w:r>
        <w:t>Class B</w:t>
      </w:r>
      <w:r>
        <w:tab/>
        <w:t>16</w:t>
      </w:r>
      <w:r w:rsidR="002A3B10">
        <w:tab/>
      </w:r>
      <w:r w:rsidR="002A3B10">
        <w:tab/>
      </w:r>
      <w:r w:rsidR="002A3B10">
        <w:tab/>
      </w:r>
      <w:r w:rsidR="002A3B10">
        <w:tab/>
      </w:r>
      <w:r w:rsidR="004F7795">
        <w:t>Late Development 1 - Open</w:t>
      </w:r>
    </w:p>
    <w:p w:rsidR="004C2BD0" w:rsidP="004C2BD0" w:rsidRDefault="6A3C0ED6" w14:paraId="7C407824" w14:textId="078BFDBF">
      <w:pPr>
        <w:pStyle w:val="SClassInfoPara"/>
      </w:pPr>
      <w:r>
        <w:t xml:space="preserve">Upper Layer Lifeform </w:t>
      </w:r>
      <w:r w:rsidR="007020AD">
        <w:t>I</w:t>
      </w:r>
      <w:r>
        <w:t xml:space="preserve">s </w:t>
      </w:r>
      <w:r w:rsidR="007020AD">
        <w:t>N</w:t>
      </w:r>
      <w:r>
        <w:t xml:space="preserve">ot the </w:t>
      </w:r>
      <w:r w:rsidR="007020AD">
        <w:t>D</w:t>
      </w:r>
      <w:r>
        <w:t xml:space="preserve">ominant </w:t>
      </w:r>
      <w:r w:rsidR="007020AD">
        <w:t>L</w:t>
      </w:r>
      <w:r>
        <w:t>ifeform</w:t>
      </w:r>
    </w:p>
    <w:p w:rsidR="004C2BD0" w:rsidP="004C2BD0" w:rsidRDefault="004C2BD0" w14:paraId="5CF46E24" w14:textId="77777777"/>
    <w:p w:rsidR="004C2BD0" w:rsidP="004C2BD0" w:rsidRDefault="004C2BD0" w14:paraId="28323F09" w14:textId="77777777">
      <w:pPr>
        <w:pStyle w:val="SClassInfoPara"/>
      </w:pPr>
      <w:r>
        <w:t>Indicator Species</w:t>
      </w:r>
    </w:p>
    <w:p w:rsidR="004C2BD0" w:rsidP="004C2BD0" w:rsidRDefault="004C2BD0" w14:paraId="2B008362" w14:textId="77777777"/>
    <w:p w:rsidR="004C2BD0" w:rsidP="004C2BD0" w:rsidRDefault="004C2BD0" w14:paraId="4DBCFD86" w14:textId="77777777">
      <w:pPr>
        <w:pStyle w:val="SClassInfoPara"/>
      </w:pPr>
      <w:r>
        <w:t>Description</w:t>
      </w:r>
    </w:p>
    <w:p w:rsidR="00B610A2" w:rsidP="00B610A2" w:rsidRDefault="6A3C0ED6" w14:paraId="6B55CB54" w14:textId="12F1A381">
      <w:r>
        <w:t>This class is a savanna with grass understory of nearly 100% cover. The upper layer of trees may have a canopy cover of 0-40%, but was defined as 0-20% to keep it distinguishable. For mapping, if surrounding pixels are grass, tree canopy closure in this class could range from 0-40%.</w:t>
      </w:r>
    </w:p>
    <w:p w:rsidR="006B3456" w:rsidP="00B610A2" w:rsidRDefault="006B3456" w14:paraId="35D24654" w14:textId="77777777"/>
    <w:p w:rsidR="004C2BD0" w:rsidP="004C2BD0" w:rsidRDefault="6A3C0ED6" w14:paraId="6656DCFD" w14:textId="20923306">
      <w:r>
        <w:t>These established stands are maintained in savanna by surface fires. Replacement fire reset</w:t>
      </w:r>
      <w:r w:rsidR="004F0DDE">
        <w:t>s</w:t>
      </w:r>
      <w:r>
        <w:t>.</w:t>
      </w:r>
    </w:p>
    <w:p w:rsidR="004C2BD0" w:rsidP="004C2BD0" w:rsidRDefault="004C2BD0" w14:paraId="2D68B18D" w14:textId="77777777"/>
    <w:p>
      <w:r>
        <w:rPr>
          <w:i/>
          <w:u w:val="single"/>
        </w:rPr>
        <w:t>Maximum Tree Size Class</w:t>
      </w:r>
      <w:br/>
      <w:r>
        <w:t>Very Large &gt;33" DBH</w:t>
      </w:r>
    </w:p>
    <w:p w:rsidR="004C2BD0" w:rsidP="004C2BD0" w:rsidRDefault="004C2BD0" w14:paraId="24702752" w14:textId="77777777">
      <w:pPr>
        <w:pStyle w:val="InfoPara"/>
        <w:pBdr>
          <w:top w:val="single" w:color="auto" w:sz="4" w:space="1"/>
        </w:pBdr>
      </w:pPr>
      <w:r>
        <w:t>Class C</w:t>
      </w:r>
      <w:r>
        <w:tab/>
        <w:t>59</w:t>
      </w:r>
      <w:r w:rsidR="002A3B10">
        <w:tab/>
      </w:r>
      <w:r w:rsidR="002A3B10">
        <w:tab/>
      </w:r>
      <w:r w:rsidR="002A3B10">
        <w:tab/>
      </w:r>
      <w:r w:rsidR="002A3B10">
        <w:tab/>
      </w:r>
      <w:r w:rsidR="004F7795">
        <w:t>Late Development 2 - Closed</w:t>
      </w:r>
    </w:p>
    <w:p w:rsidR="004C2BD0" w:rsidP="004C2BD0" w:rsidRDefault="6A3C0ED6" w14:paraId="0B3B0E50" w14:textId="21C9D396">
      <w:pPr>
        <w:pStyle w:val="SClassInfoPara"/>
      </w:pPr>
      <w:r>
        <w:t xml:space="preserve">Upper Layer Lifeform </w:t>
      </w:r>
      <w:r w:rsidR="004F0DDE">
        <w:t>I</w:t>
      </w:r>
      <w:r>
        <w:t xml:space="preserve">s </w:t>
      </w:r>
      <w:r w:rsidR="004F0DDE">
        <w:t>N</w:t>
      </w:r>
      <w:r>
        <w:t xml:space="preserve">ot the </w:t>
      </w:r>
      <w:r w:rsidR="004F0DDE">
        <w:t>D</w:t>
      </w:r>
      <w:r>
        <w:t xml:space="preserve">ominant </w:t>
      </w:r>
      <w:r w:rsidR="004F0DDE">
        <w:t>L</w:t>
      </w:r>
      <w:r>
        <w:t>ifeform</w:t>
      </w:r>
    </w:p>
    <w:p w:rsidR="004C2BD0" w:rsidP="004C2BD0" w:rsidRDefault="004C2BD0" w14:paraId="7C7167D3" w14:textId="77777777"/>
    <w:p w:rsidR="004C2BD0" w:rsidP="004C2BD0" w:rsidRDefault="004C2BD0" w14:paraId="25A91519" w14:textId="77777777">
      <w:pPr>
        <w:pStyle w:val="SClassInfoPara"/>
      </w:pPr>
      <w:r>
        <w:t>Indicator Species</w:t>
      </w:r>
    </w:p>
    <w:p w:rsidR="004C2BD0" w:rsidP="004C2BD0" w:rsidRDefault="004C2BD0" w14:paraId="5E9CE400" w14:textId="77777777"/>
    <w:p w:rsidR="004C2BD0" w:rsidP="004C2BD0" w:rsidRDefault="004C2BD0" w14:paraId="43E3B15C" w14:textId="77777777">
      <w:pPr>
        <w:pStyle w:val="SClassInfoPara"/>
      </w:pPr>
      <w:r>
        <w:t>Description</w:t>
      </w:r>
    </w:p>
    <w:p w:rsidR="00B610A2" w:rsidP="00B610A2" w:rsidRDefault="6A3C0ED6" w14:paraId="1E6A179B" w14:textId="577FBB9E">
      <w:r>
        <w:lastRenderedPageBreak/>
        <w:t>This class is a savanna with shrub understory of 50-60% closure. The upper layer of trees may have a canopy cover of 0-40%, but was defined as 21-40% to keep it distinguishable. For mapping, if surrounding pixels are shrub, tree canopy closure in this class could range from 0-40%.</w:t>
      </w:r>
    </w:p>
    <w:p w:rsidR="006B3456" w:rsidP="004C2BD0" w:rsidRDefault="006B3456" w14:paraId="1C2B1521" w14:textId="77777777"/>
    <w:p w:rsidR="004C2BD0" w:rsidP="004C2BD0" w:rsidRDefault="6A3C0ED6" w14:paraId="1117FCB4" w14:textId="5981C854">
      <w:r>
        <w:t>These savanna-shrublands may be surrounded by mountain big sagebrush systems. Replacement fire resets. Surface fire maintains.</w:t>
      </w:r>
    </w:p>
    <w:p w:rsidR="004C2BD0" w:rsidP="004C2BD0" w:rsidRDefault="004C2BD0" w14:paraId="6046368B"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C2BD0" w:rsidP="004C2BD0" w:rsidRDefault="004C2BD0" w14:paraId="2E0E4692" w14:textId="6718634F">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
    <w:p w:rsidR="004C2BD0" w:rsidP="004C2BD0" w:rsidRDefault="004C2BD0" w14:paraId="74B611A6" w14:textId="56C6D5A4">
      <w:proofErr w:type="spellStart"/>
      <w:r>
        <w:t>Pyne</w:t>
      </w:r>
      <w:proofErr w:type="spellEnd"/>
      <w:r>
        <w:t>, M. Reid, K. Schulz, K. Snow,</w:t>
      </w:r>
      <w:r w:rsidR="00685614">
        <w:t xml:space="preserve">  </w:t>
      </w:r>
      <w:r>
        <w:t>J. Teague. 2003. Ecological Systems of the United States: A Working Classification of US Terrestrial Systems. Arlington, VA: NatureServe. 75pp.</w:t>
      </w:r>
    </w:p>
    <w:p w:rsidR="004C2BD0" w:rsidP="004C2BD0" w:rsidRDefault="004C2BD0" w14:paraId="07D00502" w14:textId="77777777"/>
    <w:p w:rsidR="004C2BD0" w:rsidP="004C2BD0" w:rsidRDefault="004C2BD0" w14:paraId="525CC49D" w14:textId="77777777">
      <w:r>
        <w:t>Miller, R.F. and J.A. Rose. 1999. Fire history and western juniper encroachment in sagebrush steppe. Journal of Range Management. 52:550-559.</w:t>
      </w:r>
    </w:p>
    <w:p w:rsidR="004C2BD0" w:rsidP="004C2BD0" w:rsidRDefault="004C2BD0" w14:paraId="4BEF9F4A" w14:textId="77777777"/>
    <w:p w:rsidR="004C2BD0" w:rsidP="004C2BD0" w:rsidRDefault="004C2BD0" w14:paraId="42BEB512" w14:textId="77777777">
      <w:r>
        <w:t>NatureServe. 2007. International Ecological Classification Standard: Terrestrial Ecological Classifications. NatureServe Central Databases. Arlington, VA. Data current as of 10 February 2007.</w:t>
      </w:r>
    </w:p>
    <w:p w:rsidRPr="00A43E41" w:rsidR="004D5F12" w:rsidP="004C2BD0" w:rsidRDefault="004D5F12" w14:paraId="29354F8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1375E" w14:textId="77777777" w:rsidR="00B522C9" w:rsidRDefault="00B522C9">
      <w:r>
        <w:separator/>
      </w:r>
    </w:p>
  </w:endnote>
  <w:endnote w:type="continuationSeparator" w:id="0">
    <w:p w14:paraId="55D64345" w14:textId="77777777" w:rsidR="00B522C9" w:rsidRDefault="00B522C9">
      <w:r>
        <w:continuationSeparator/>
      </w:r>
    </w:p>
  </w:endnote>
  <w:endnote w:type="continuationNotice" w:id="1">
    <w:p w14:paraId="7989B19E" w14:textId="77777777" w:rsidR="00B522C9" w:rsidRDefault="00B522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2E796" w14:textId="77777777" w:rsidR="004C2BD0" w:rsidRDefault="004C2BD0" w:rsidP="004C2BD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E4D5B" w14:textId="77777777" w:rsidR="00B522C9" w:rsidRDefault="00B522C9">
      <w:r>
        <w:separator/>
      </w:r>
    </w:p>
  </w:footnote>
  <w:footnote w:type="continuationSeparator" w:id="0">
    <w:p w14:paraId="654F0D96" w14:textId="77777777" w:rsidR="00B522C9" w:rsidRDefault="00B522C9">
      <w:r>
        <w:continuationSeparator/>
      </w:r>
    </w:p>
  </w:footnote>
  <w:footnote w:type="continuationNotice" w:id="1">
    <w:p w14:paraId="548F13D2" w14:textId="77777777" w:rsidR="00B522C9" w:rsidRDefault="00B522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7E9DD" w14:textId="77777777" w:rsidR="00A43E41" w:rsidRDefault="00A43E41" w:rsidP="004C2BD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ED617F"/>
    <w:rPr>
      <w:rFonts w:ascii="Tahoma" w:hAnsi="Tahoma" w:cs="Tahoma"/>
      <w:sz w:val="16"/>
      <w:szCs w:val="16"/>
    </w:rPr>
  </w:style>
  <w:style w:type="character" w:customStyle="1" w:styleId="BalloonTextChar">
    <w:name w:val="Balloon Text Char"/>
    <w:basedOn w:val="DefaultParagraphFont"/>
    <w:link w:val="BalloonText"/>
    <w:uiPriority w:val="99"/>
    <w:semiHidden/>
    <w:rsid w:val="00ED617F"/>
    <w:rPr>
      <w:rFonts w:ascii="Tahoma" w:hAnsi="Tahoma" w:cs="Tahoma"/>
      <w:sz w:val="16"/>
      <w:szCs w:val="16"/>
    </w:rPr>
  </w:style>
  <w:style w:type="character" w:styleId="CommentReference">
    <w:name w:val="annotation reference"/>
    <w:basedOn w:val="DefaultParagraphFont"/>
    <w:uiPriority w:val="99"/>
    <w:semiHidden/>
    <w:unhideWhenUsed/>
    <w:rsid w:val="006B3456"/>
    <w:rPr>
      <w:sz w:val="16"/>
      <w:szCs w:val="16"/>
    </w:rPr>
  </w:style>
  <w:style w:type="paragraph" w:styleId="CommentText">
    <w:name w:val="annotation text"/>
    <w:basedOn w:val="Normal"/>
    <w:link w:val="CommentTextChar"/>
    <w:uiPriority w:val="99"/>
    <w:semiHidden/>
    <w:unhideWhenUsed/>
    <w:rsid w:val="006B3456"/>
    <w:rPr>
      <w:sz w:val="20"/>
      <w:szCs w:val="20"/>
    </w:rPr>
  </w:style>
  <w:style w:type="character" w:customStyle="1" w:styleId="CommentTextChar">
    <w:name w:val="Comment Text Char"/>
    <w:basedOn w:val="DefaultParagraphFont"/>
    <w:link w:val="CommentText"/>
    <w:uiPriority w:val="99"/>
    <w:semiHidden/>
    <w:rsid w:val="006B3456"/>
  </w:style>
  <w:style w:type="paragraph" w:styleId="CommentSubject">
    <w:name w:val="annotation subject"/>
    <w:basedOn w:val="CommentText"/>
    <w:next w:val="CommentText"/>
    <w:link w:val="CommentSubjectChar"/>
    <w:uiPriority w:val="99"/>
    <w:semiHidden/>
    <w:unhideWhenUsed/>
    <w:rsid w:val="006B3456"/>
    <w:rPr>
      <w:b/>
      <w:bCs/>
    </w:rPr>
  </w:style>
  <w:style w:type="character" w:customStyle="1" w:styleId="CommentSubjectChar">
    <w:name w:val="Comment Subject Char"/>
    <w:basedOn w:val="CommentTextChar"/>
    <w:link w:val="CommentSubject"/>
    <w:uiPriority w:val="99"/>
    <w:semiHidden/>
    <w:rsid w:val="006B3456"/>
    <w:rPr>
      <w:b/>
      <w:bCs/>
    </w:rPr>
  </w:style>
  <w:style w:type="paragraph" w:styleId="ListParagraph">
    <w:name w:val="List Paragraph"/>
    <w:basedOn w:val="Normal"/>
    <w:uiPriority w:val="34"/>
    <w:qFormat/>
    <w:rsid w:val="00001D1C"/>
    <w:pPr>
      <w:ind w:left="720"/>
    </w:pPr>
    <w:rPr>
      <w:rFonts w:ascii="Calibri" w:eastAsiaTheme="minorHAnsi" w:hAnsi="Calibri"/>
      <w:sz w:val="22"/>
      <w:szCs w:val="22"/>
    </w:rPr>
  </w:style>
  <w:style w:type="character" w:styleId="Hyperlink">
    <w:name w:val="Hyperlink"/>
    <w:basedOn w:val="DefaultParagraphFont"/>
    <w:rsid w:val="00001D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931963">
      <w:bodyDiv w:val="1"/>
      <w:marLeft w:val="0"/>
      <w:marRight w:val="0"/>
      <w:marTop w:val="0"/>
      <w:marBottom w:val="0"/>
      <w:divBdr>
        <w:top w:val="none" w:sz="0" w:space="0" w:color="auto"/>
        <w:left w:val="none" w:sz="0" w:space="0" w:color="auto"/>
        <w:bottom w:val="none" w:sz="0" w:space="0" w:color="auto"/>
        <w:right w:val="none" w:sz="0" w:space="0" w:color="auto"/>
      </w:divBdr>
    </w:div>
    <w:div w:id="201950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4</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2014-08-21T14:01:00Z</cp:lastPrinted>
  <dcterms:created xsi:type="dcterms:W3CDTF">2017-09-13T23:41:00Z</dcterms:created>
  <dcterms:modified xsi:type="dcterms:W3CDTF">2025-02-12T09:41:39Z</dcterms:modified>
</cp:coreProperties>
</file>