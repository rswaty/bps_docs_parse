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4C1" w:rsidP="003504C1" w:rsidRDefault="003504C1">
      <w:pPr>
        <w:pStyle w:val="BpSTitle"/>
      </w:pPr>
      <w:r>
        <w:t>13400</w:t>
      </w:r>
    </w:p>
    <w:p w:rsidR="003504C1" w:rsidP="003504C1" w:rsidRDefault="003504C1">
      <w:pPr>
        <w:pStyle w:val="BpSTitle"/>
      </w:pPr>
      <w:r>
        <w:t>Appalachian Shale Barrens</w:t>
      </w:r>
    </w:p>
    <w:p w:rsidR="003504C1" w:rsidP="003504C1" w:rsidRDefault="003504C1">
      <w:r>
        <w:t>BpS Model/Description Version: Aug. 2020</w:t>
      </w:r>
      <w:r>
        <w:tab/>
      </w:r>
      <w:r>
        <w:tab/>
      </w:r>
      <w:r>
        <w:tab/>
      </w:r>
      <w:r>
        <w:tab/>
      </w:r>
      <w:r>
        <w:tab/>
      </w:r>
      <w:r>
        <w:tab/>
      </w:r>
      <w:r>
        <w:tab/>
      </w:r>
    </w:p>
    <w:p w:rsidR="007C3AE6" w:rsidP="003504C1" w:rsidRDefault="007C3AE6">
      <w:r>
        <w:tab/>
      </w:r>
      <w:r>
        <w:tab/>
      </w:r>
      <w:r>
        <w:tab/>
      </w:r>
      <w:r>
        <w:tab/>
      </w:r>
      <w:r>
        <w:tab/>
      </w:r>
      <w:r>
        <w:tab/>
      </w:r>
      <w:bookmarkStart w:name="_GoBack" w:id="0"/>
      <w:bookmarkEnd w:id="0"/>
      <w:r>
        <w:tab/>
      </w:r>
      <w:r>
        <w:tab/>
      </w:r>
      <w:r>
        <w:tab/>
      </w:r>
      <w:r>
        <w:tab/>
        <w:t>Update: 3/18</w:t>
      </w:r>
    </w:p>
    <w:p w:rsidR="003504C1" w:rsidP="003504C1" w:rsidRDefault="003504C1"/>
    <w:p w:rsidR="003504C1" w:rsidP="003504C1" w:rsidRDefault="003504C1"/>
    <w:p w:rsidR="003504C1" w:rsidP="003504C1" w:rsidRDefault="003504C1">
      <w:pPr>
        <w:pStyle w:val="InfoPara"/>
      </w:pPr>
      <w:r>
        <w:t>Vegetation Type</w:t>
      </w:r>
    </w:p>
    <w:p w:rsidR="003504C1" w:rsidP="003504C1" w:rsidRDefault="003504C1">
      <w:r>
        <w:t>Forest and Woodland</w:t>
      </w:r>
    </w:p>
    <w:p w:rsidR="003504C1" w:rsidP="003504C1" w:rsidRDefault="003504C1">
      <w:pPr>
        <w:pStyle w:val="InfoPara"/>
      </w:pPr>
      <w:r>
        <w:t>Map Zones</w:t>
      </w:r>
    </w:p>
    <w:p w:rsidR="003504C1" w:rsidP="003504C1" w:rsidRDefault="003504C1">
      <w:r>
        <w:t>61</w:t>
      </w:r>
    </w:p>
    <w:p w:rsidR="003504C1" w:rsidP="003504C1" w:rsidRDefault="003504C1">
      <w:pPr>
        <w:pStyle w:val="InfoPara"/>
      </w:pPr>
      <w:r>
        <w:t>Geographic Range</w:t>
      </w:r>
    </w:p>
    <w:p w:rsidR="003504C1" w:rsidP="003504C1" w:rsidRDefault="003504C1">
      <w:r>
        <w:t>This system is found in the Ridge and Valley from southern P</w:t>
      </w:r>
      <w:r w:rsidR="007C3AE6">
        <w:t>ennsylvania</w:t>
      </w:r>
      <w:r>
        <w:t xml:space="preserve"> and M</w:t>
      </w:r>
      <w:r w:rsidR="007C3AE6">
        <w:t>aryland</w:t>
      </w:r>
      <w:r>
        <w:t xml:space="preserve"> south to W</w:t>
      </w:r>
      <w:r w:rsidR="007C3AE6">
        <w:t xml:space="preserve">est </w:t>
      </w:r>
      <w:r>
        <w:t>V</w:t>
      </w:r>
      <w:r w:rsidR="007C3AE6">
        <w:t>irginia</w:t>
      </w:r>
      <w:r>
        <w:t xml:space="preserve"> and V</w:t>
      </w:r>
      <w:r w:rsidR="007C3AE6">
        <w:t>irginia, map zone</w:t>
      </w:r>
      <w:r>
        <w:t xml:space="preserve"> (MZ</w:t>
      </w:r>
      <w:r w:rsidR="007C3AE6">
        <w:t xml:space="preserve">) </w:t>
      </w:r>
      <w:r>
        <w:t xml:space="preserve">61. A few isolated occurrences are known from the metashales on the western </w:t>
      </w:r>
      <w:proofErr w:type="spellStart"/>
      <w:r>
        <w:t>toeslopes</w:t>
      </w:r>
      <w:proofErr w:type="spellEnd"/>
      <w:r>
        <w:t xml:space="preserve"> of the Blue Ridge in southwest V</w:t>
      </w:r>
      <w:r w:rsidR="007C3AE6">
        <w:t>irginia</w:t>
      </w:r>
      <w:r>
        <w:t xml:space="preserve"> and eastern T</w:t>
      </w:r>
      <w:r w:rsidR="007C3AE6">
        <w:t>ennessee</w:t>
      </w:r>
      <w:r>
        <w:t xml:space="preserve"> (MZ57), although application of this concept south of V</w:t>
      </w:r>
      <w:r w:rsidR="007C3AE6">
        <w:t>irginia</w:t>
      </w:r>
      <w:r>
        <w:t xml:space="preserve"> is uncertain. It is not attributed to K</w:t>
      </w:r>
      <w:r w:rsidR="007C3AE6">
        <w:t>entucky</w:t>
      </w:r>
      <w:r>
        <w:t>. These small-patch communities are considered endemic to western V</w:t>
      </w:r>
      <w:r w:rsidR="007C3AE6">
        <w:t>irginia</w:t>
      </w:r>
      <w:r>
        <w:t>, eastern West V</w:t>
      </w:r>
      <w:r w:rsidR="007C3AE6">
        <w:t>irginia</w:t>
      </w:r>
      <w:r>
        <w:t>, west-central M</w:t>
      </w:r>
      <w:r w:rsidR="007C3AE6">
        <w:t>aryland</w:t>
      </w:r>
      <w:r>
        <w:t>, and south-central P</w:t>
      </w:r>
      <w:r w:rsidR="007C3AE6">
        <w:t>ennsylvania</w:t>
      </w:r>
      <w:r>
        <w:t xml:space="preserve">; entirely within the Central </w:t>
      </w:r>
      <w:r w:rsidR="007C3AE6">
        <w:t>Appalachian</w:t>
      </w:r>
      <w:r>
        <w:t xml:space="preserve"> </w:t>
      </w:r>
      <w:r w:rsidR="007C3AE6">
        <w:t>f</w:t>
      </w:r>
      <w:r>
        <w:t xml:space="preserve">orest (#59) </w:t>
      </w:r>
      <w:r w:rsidR="007C3AE6">
        <w:t>e</w:t>
      </w:r>
      <w:r>
        <w:t>coregion as delineated by The Nature Conservancy.</w:t>
      </w:r>
    </w:p>
    <w:p w:rsidR="003504C1" w:rsidP="003504C1" w:rsidRDefault="003504C1">
      <w:pPr>
        <w:pStyle w:val="InfoPara"/>
      </w:pPr>
      <w:r>
        <w:t>Biophysical Site Description</w:t>
      </w:r>
    </w:p>
    <w:p w:rsidR="003504C1" w:rsidP="003504C1" w:rsidRDefault="003504C1">
      <w:r>
        <w:t>This system encompasses the distinctive shale barrens of the north/central Appalachians at low to mid elevations where they are typically found on Devonian-aged shales. The aspect exposure and lack of soil create extreme conditions for plant growth. The substrate includes areas of solid rock as well as unstable areas of shale scree, usually steeply sloped. The fully exposed areas are extremely dry. These barrens support a high number of endemic plant species. This system is found at low to mid elevations in the north/central Appalachians. Most shale barrens occur between 305</w:t>
      </w:r>
      <w:r w:rsidR="007C3AE6">
        <w:t>-</w:t>
      </w:r>
      <w:r>
        <w:t>610m (1000-2000ft) elevation and have a generally southern exposure. Slopes are steep and often undercut by a stream at the base. Soils are thin, with a layer weathered rock fragments covering the surface. The exposure and lack of soil create extreme conditions for plant growth. The steep, xeric slopes and friable nature of the shale create poorly vegetated hillsides of bare bedrock and loose channery visible from afar. The chemistry and pH vary somewhat from site to site, and this variability may be reflected in the vegetation. The substrate includes areas of solid rock as well as unstable areas of shale scree, usually steeply sloped. In Virginia, they occur at elevations from 300 to 850m (1,000 to 2,600ft). Habitats generally occur on steep (~ 30 degree) slopes with south to west aspects.</w:t>
      </w:r>
    </w:p>
    <w:p w:rsidR="003504C1" w:rsidP="003504C1" w:rsidRDefault="003504C1">
      <w:pPr>
        <w:pStyle w:val="InfoPara"/>
      </w:pPr>
      <w:r>
        <w:t>Vegetation Description</w:t>
      </w:r>
    </w:p>
    <w:p w:rsidR="003504C1" w:rsidP="003504C1" w:rsidRDefault="003504C1">
      <w:r>
        <w:t xml:space="preserve">Vegetation is mostly classified as woodland but typically includes large open areas of sparse to no vegetation. Dominant trees are primarily open grown, stunted (10-15m tall) </w:t>
      </w:r>
      <w:r w:rsidRPr="0082642B">
        <w:rPr>
          <w:i/>
        </w:rPr>
        <w:t xml:space="preserve">Quercus </w:t>
      </w:r>
      <w:proofErr w:type="spellStart"/>
      <w:r w:rsidRPr="0082642B">
        <w:rPr>
          <w:i/>
        </w:rPr>
        <w:t>montana</w:t>
      </w:r>
      <w:proofErr w:type="spellEnd"/>
      <w:r>
        <w:t xml:space="preserve"> (= </w:t>
      </w:r>
      <w:r w:rsidRPr="0082642B">
        <w:rPr>
          <w:i/>
        </w:rPr>
        <w:t xml:space="preserve">Q. </w:t>
      </w:r>
      <w:proofErr w:type="spellStart"/>
      <w:r w:rsidRPr="0082642B">
        <w:rPr>
          <w:i/>
        </w:rPr>
        <w:t>prinus</w:t>
      </w:r>
      <w:proofErr w:type="spellEnd"/>
      <w:r w:rsidRPr="0082642B">
        <w:rPr>
          <w:i/>
        </w:rPr>
        <w:t>),</w:t>
      </w:r>
      <w:r>
        <w:t xml:space="preserve"> </w:t>
      </w:r>
      <w:r w:rsidRPr="0082642B">
        <w:rPr>
          <w:i/>
        </w:rPr>
        <w:t xml:space="preserve">Pinus </w:t>
      </w:r>
      <w:proofErr w:type="spellStart"/>
      <w:r w:rsidRPr="0082642B">
        <w:rPr>
          <w:i/>
        </w:rPr>
        <w:t>virginiana</w:t>
      </w:r>
      <w:proofErr w:type="spellEnd"/>
      <w:r w:rsidRPr="0082642B">
        <w:rPr>
          <w:i/>
        </w:rPr>
        <w:t>,</w:t>
      </w:r>
      <w:r>
        <w:t xml:space="preserve"> and </w:t>
      </w:r>
      <w:proofErr w:type="spellStart"/>
      <w:r w:rsidRPr="0082642B">
        <w:rPr>
          <w:i/>
        </w:rPr>
        <w:t>Carya</w:t>
      </w:r>
      <w:proofErr w:type="spellEnd"/>
      <w:r w:rsidRPr="0082642B">
        <w:rPr>
          <w:i/>
        </w:rPr>
        <w:t xml:space="preserve"> </w:t>
      </w:r>
      <w:proofErr w:type="spellStart"/>
      <w:r w:rsidRPr="0082642B">
        <w:rPr>
          <w:i/>
        </w:rPr>
        <w:t>glabra</w:t>
      </w:r>
      <w:proofErr w:type="spellEnd"/>
      <w:r>
        <w:t>.</w:t>
      </w:r>
    </w:p>
    <w:p w:rsidR="003504C1" w:rsidP="003504C1" w:rsidRDefault="003504C1"/>
    <w:p w:rsidR="003504C1" w:rsidP="003504C1" w:rsidRDefault="003504C1">
      <w:r>
        <w:lastRenderedPageBreak/>
        <w:t xml:space="preserve">Occurrences on higher-pH shales support trees such as </w:t>
      </w:r>
      <w:r w:rsidRPr="0082642B">
        <w:rPr>
          <w:i/>
        </w:rPr>
        <w:t xml:space="preserve">Juniperus </w:t>
      </w:r>
      <w:proofErr w:type="spellStart"/>
      <w:r w:rsidRPr="0082642B">
        <w:rPr>
          <w:i/>
        </w:rPr>
        <w:t>virginiana</w:t>
      </w:r>
      <w:proofErr w:type="spellEnd"/>
      <w:r>
        <w:t xml:space="preserve"> and </w:t>
      </w:r>
      <w:proofErr w:type="spellStart"/>
      <w:r w:rsidRPr="0082642B">
        <w:rPr>
          <w:i/>
        </w:rPr>
        <w:t>Fraxinus</w:t>
      </w:r>
      <w:proofErr w:type="spellEnd"/>
      <w:r w:rsidRPr="0082642B">
        <w:rPr>
          <w:i/>
        </w:rPr>
        <w:t xml:space="preserve"> </w:t>
      </w:r>
      <w:proofErr w:type="spellStart"/>
      <w:r w:rsidRPr="0082642B">
        <w:rPr>
          <w:i/>
        </w:rPr>
        <w:t>americana</w:t>
      </w:r>
      <w:proofErr w:type="spellEnd"/>
      <w:r>
        <w:t xml:space="preserve"> along with the shrub </w:t>
      </w:r>
      <w:proofErr w:type="spellStart"/>
      <w:r w:rsidRPr="0082642B">
        <w:rPr>
          <w:i/>
        </w:rPr>
        <w:t>Rhus</w:t>
      </w:r>
      <w:proofErr w:type="spellEnd"/>
      <w:r w:rsidRPr="0082642B">
        <w:rPr>
          <w:i/>
        </w:rPr>
        <w:t xml:space="preserve"> </w:t>
      </w:r>
      <w:proofErr w:type="spellStart"/>
      <w:r w:rsidRPr="0082642B">
        <w:rPr>
          <w:i/>
        </w:rPr>
        <w:t>aromatica</w:t>
      </w:r>
      <w:proofErr w:type="spellEnd"/>
      <w:r>
        <w:t xml:space="preserve">. Shale barrens are strongly characterized by their open physiognomy and by a suite of uncommon and rare plants found almost exclusively in this habitat. Less common, densely graminoid-dominated variants occurring on steep spur ridge crests and mountain summits are sometimes referred to as “shale ridge </w:t>
      </w:r>
      <w:proofErr w:type="spellStart"/>
      <w:r>
        <w:t>balds</w:t>
      </w:r>
      <w:proofErr w:type="spellEnd"/>
      <w:r w:rsidR="007C3AE6">
        <w:t>.</w:t>
      </w:r>
      <w:r>
        <w:t xml:space="preserve">” Grasses and sedges common to most barrens include </w:t>
      </w:r>
      <w:proofErr w:type="spellStart"/>
      <w:r w:rsidRPr="0082642B">
        <w:rPr>
          <w:i/>
        </w:rPr>
        <w:t>Danthonia</w:t>
      </w:r>
      <w:proofErr w:type="spellEnd"/>
      <w:r w:rsidRPr="0082642B">
        <w:rPr>
          <w:i/>
        </w:rPr>
        <w:t xml:space="preserve"> </w:t>
      </w:r>
      <w:proofErr w:type="spellStart"/>
      <w:r w:rsidRPr="0082642B">
        <w:rPr>
          <w:i/>
        </w:rPr>
        <w:t>spicata</w:t>
      </w:r>
      <w:proofErr w:type="spellEnd"/>
      <w:r w:rsidRPr="0082642B">
        <w:rPr>
          <w:i/>
        </w:rPr>
        <w:t xml:space="preserve">, </w:t>
      </w:r>
      <w:proofErr w:type="spellStart"/>
      <w:r w:rsidRPr="0082642B">
        <w:rPr>
          <w:i/>
        </w:rPr>
        <w:t>Schizachyrium</w:t>
      </w:r>
      <w:proofErr w:type="spellEnd"/>
      <w:r w:rsidRPr="0082642B">
        <w:rPr>
          <w:i/>
        </w:rPr>
        <w:t xml:space="preserve"> </w:t>
      </w:r>
      <w:proofErr w:type="spellStart"/>
      <w:r w:rsidRPr="0082642B">
        <w:rPr>
          <w:i/>
        </w:rPr>
        <w:t>scoparium</w:t>
      </w:r>
      <w:proofErr w:type="spellEnd"/>
      <w:r w:rsidRPr="0082642B">
        <w:rPr>
          <w:i/>
        </w:rPr>
        <w:t xml:space="preserve">, </w:t>
      </w:r>
      <w:proofErr w:type="spellStart"/>
      <w:r w:rsidRPr="0082642B">
        <w:rPr>
          <w:i/>
        </w:rPr>
        <w:t>Carex</w:t>
      </w:r>
      <w:proofErr w:type="spellEnd"/>
      <w:r w:rsidRPr="0082642B">
        <w:rPr>
          <w:i/>
        </w:rPr>
        <w:t xml:space="preserve"> </w:t>
      </w:r>
      <w:proofErr w:type="spellStart"/>
      <w:r w:rsidRPr="0082642B">
        <w:rPr>
          <w:i/>
        </w:rPr>
        <w:t>pensylvanica</w:t>
      </w:r>
      <w:proofErr w:type="spellEnd"/>
      <w:r w:rsidRPr="0082642B">
        <w:rPr>
          <w:i/>
        </w:rPr>
        <w:t xml:space="preserve">, </w:t>
      </w:r>
      <w:r>
        <w:t xml:space="preserve">and </w:t>
      </w:r>
      <w:proofErr w:type="spellStart"/>
      <w:r w:rsidRPr="0082642B">
        <w:rPr>
          <w:i/>
        </w:rPr>
        <w:t>Deschampsia</w:t>
      </w:r>
      <w:proofErr w:type="spellEnd"/>
      <w:r w:rsidRPr="0082642B">
        <w:rPr>
          <w:i/>
        </w:rPr>
        <w:t xml:space="preserve"> </w:t>
      </w:r>
      <w:proofErr w:type="spellStart"/>
      <w:r w:rsidRPr="0082642B">
        <w:rPr>
          <w:i/>
        </w:rPr>
        <w:t>flexuosa</w:t>
      </w:r>
      <w:proofErr w:type="spellEnd"/>
      <w:r>
        <w:t xml:space="preserve"> var.</w:t>
      </w:r>
      <w:r w:rsidRPr="0082642B">
        <w:rPr>
          <w:i/>
        </w:rPr>
        <w:t xml:space="preserve"> </w:t>
      </w:r>
      <w:proofErr w:type="spellStart"/>
      <w:r w:rsidRPr="0082642B">
        <w:rPr>
          <w:i/>
        </w:rPr>
        <w:t>flexuosa</w:t>
      </w:r>
      <w:proofErr w:type="spellEnd"/>
      <w:r>
        <w:t>. Despite its xerophytic character, shale barrens can have a relatively high species richness (mean = 42 taxa / 100 m²; = 49 taxa / 400 m²).</w:t>
      </w:r>
    </w:p>
    <w:p w:rsidR="003504C1" w:rsidP="003504C1" w:rsidRDefault="003504C1"/>
    <w:p w:rsidR="003504C1" w:rsidP="003504C1" w:rsidRDefault="003504C1">
      <w:r>
        <w:t>Central Appalachian Shale Barrens are strongly characterized by their open physiognomy and by a suite of uncommon and rare plants found almost exclusively in these habitats. Endemic or near-endemic shale barren species include shale-barren rock-cress (</w:t>
      </w:r>
      <w:proofErr w:type="spellStart"/>
      <w:r w:rsidRPr="0082642B">
        <w:rPr>
          <w:i/>
        </w:rPr>
        <w:t>Arabis</w:t>
      </w:r>
      <w:proofErr w:type="spellEnd"/>
      <w:r w:rsidRPr="0082642B">
        <w:rPr>
          <w:i/>
        </w:rPr>
        <w:t xml:space="preserve"> </w:t>
      </w:r>
      <w:proofErr w:type="spellStart"/>
      <w:r w:rsidRPr="0082642B">
        <w:rPr>
          <w:i/>
        </w:rPr>
        <w:t>serotina</w:t>
      </w:r>
      <w:proofErr w:type="spellEnd"/>
      <w:r w:rsidRPr="0082642B">
        <w:rPr>
          <w:i/>
        </w:rPr>
        <w:t>),</w:t>
      </w:r>
      <w:r>
        <w:t xml:space="preserve"> white-haired </w:t>
      </w:r>
      <w:proofErr w:type="spellStart"/>
      <w:r>
        <w:t>leatherflower</w:t>
      </w:r>
      <w:proofErr w:type="spellEnd"/>
      <w:r>
        <w:t xml:space="preserve"> (</w:t>
      </w:r>
      <w:r w:rsidRPr="0082642B">
        <w:rPr>
          <w:i/>
        </w:rPr>
        <w:t xml:space="preserve">Clematis </w:t>
      </w:r>
      <w:proofErr w:type="spellStart"/>
      <w:r w:rsidRPr="0082642B">
        <w:rPr>
          <w:i/>
        </w:rPr>
        <w:t>albicoma</w:t>
      </w:r>
      <w:proofErr w:type="spellEnd"/>
      <w:r>
        <w:t xml:space="preserve">), </w:t>
      </w:r>
      <w:proofErr w:type="spellStart"/>
      <w:r>
        <w:t>Millboro</w:t>
      </w:r>
      <w:proofErr w:type="spellEnd"/>
      <w:r>
        <w:t xml:space="preserve"> </w:t>
      </w:r>
      <w:proofErr w:type="spellStart"/>
      <w:r>
        <w:t>leatherflower</w:t>
      </w:r>
      <w:proofErr w:type="spellEnd"/>
      <w:r>
        <w:t xml:space="preserve"> (</w:t>
      </w:r>
      <w:r w:rsidRPr="0082642B">
        <w:rPr>
          <w:i/>
        </w:rPr>
        <w:t xml:space="preserve">Clematis </w:t>
      </w:r>
      <w:proofErr w:type="spellStart"/>
      <w:r w:rsidRPr="0082642B">
        <w:rPr>
          <w:i/>
        </w:rPr>
        <w:t>viticaulis</w:t>
      </w:r>
      <w:proofErr w:type="spellEnd"/>
      <w:r w:rsidR="007C3AE6">
        <w:t xml:space="preserve"> -</w:t>
      </w:r>
      <w:r>
        <w:t xml:space="preserve"> also endemic to V</w:t>
      </w:r>
      <w:r w:rsidR="007C3AE6">
        <w:t>irginia</w:t>
      </w:r>
      <w:r>
        <w:t>), shale-barren wild buckwheat (</w:t>
      </w:r>
      <w:proofErr w:type="spellStart"/>
      <w:r w:rsidRPr="0082642B">
        <w:rPr>
          <w:i/>
        </w:rPr>
        <w:t>Eriogonum</w:t>
      </w:r>
      <w:proofErr w:type="spellEnd"/>
      <w:r w:rsidRPr="0082642B">
        <w:rPr>
          <w:i/>
        </w:rPr>
        <w:t xml:space="preserve"> </w:t>
      </w:r>
      <w:proofErr w:type="spellStart"/>
      <w:r w:rsidRPr="0082642B">
        <w:rPr>
          <w:i/>
        </w:rPr>
        <w:t>allenii</w:t>
      </w:r>
      <w:proofErr w:type="spellEnd"/>
      <w:r>
        <w:t>), shale-barren evening-primrose (</w:t>
      </w:r>
      <w:proofErr w:type="spellStart"/>
      <w:r w:rsidRPr="0082642B">
        <w:rPr>
          <w:i/>
        </w:rPr>
        <w:t>Oenothera</w:t>
      </w:r>
      <w:proofErr w:type="spellEnd"/>
      <w:r w:rsidRPr="0082642B">
        <w:rPr>
          <w:i/>
        </w:rPr>
        <w:t xml:space="preserve"> </w:t>
      </w:r>
      <w:proofErr w:type="spellStart"/>
      <w:r w:rsidRPr="0082642B">
        <w:rPr>
          <w:i/>
        </w:rPr>
        <w:t>argillicola</w:t>
      </w:r>
      <w:proofErr w:type="spellEnd"/>
      <w:r>
        <w:t>), shale-barren ragwort (</w:t>
      </w:r>
      <w:proofErr w:type="spellStart"/>
      <w:r w:rsidRPr="0082642B">
        <w:rPr>
          <w:i/>
        </w:rPr>
        <w:t>Packera</w:t>
      </w:r>
      <w:proofErr w:type="spellEnd"/>
      <w:r w:rsidRPr="0082642B">
        <w:rPr>
          <w:i/>
        </w:rPr>
        <w:t xml:space="preserve"> </w:t>
      </w:r>
      <w:proofErr w:type="spellStart"/>
      <w:r w:rsidRPr="0082642B">
        <w:rPr>
          <w:i/>
        </w:rPr>
        <w:t>antennariifolia</w:t>
      </w:r>
      <w:proofErr w:type="spellEnd"/>
      <w:r>
        <w:t>), and Kate's Mountain clover (</w:t>
      </w:r>
      <w:proofErr w:type="spellStart"/>
      <w:r w:rsidRPr="0082642B">
        <w:rPr>
          <w:i/>
        </w:rPr>
        <w:t>Trifolium</w:t>
      </w:r>
      <w:proofErr w:type="spellEnd"/>
      <w:r w:rsidRPr="0082642B">
        <w:rPr>
          <w:i/>
        </w:rPr>
        <w:t xml:space="preserve"> </w:t>
      </w:r>
      <w:proofErr w:type="spellStart"/>
      <w:r w:rsidRPr="0082642B">
        <w:rPr>
          <w:i/>
        </w:rPr>
        <w:t>virginicum</w:t>
      </w:r>
      <w:proofErr w:type="spellEnd"/>
      <w:r>
        <w:t>). Other more-or-less widespread and characteristic herbaceous species of shale barrens in V</w:t>
      </w:r>
      <w:r w:rsidR="007C3AE6">
        <w:t>irginia</w:t>
      </w:r>
      <w:r>
        <w:t xml:space="preserve"> include P</w:t>
      </w:r>
      <w:r w:rsidR="007C3AE6">
        <w:t>ennsylvania</w:t>
      </w:r>
      <w:r>
        <w:t xml:space="preserve"> sedge (</w:t>
      </w:r>
      <w:proofErr w:type="spellStart"/>
      <w:r w:rsidRPr="0082642B">
        <w:rPr>
          <w:i/>
        </w:rPr>
        <w:t>Carex</w:t>
      </w:r>
      <w:proofErr w:type="spellEnd"/>
      <w:r w:rsidRPr="0082642B">
        <w:rPr>
          <w:i/>
        </w:rPr>
        <w:t xml:space="preserve"> </w:t>
      </w:r>
      <w:proofErr w:type="spellStart"/>
      <w:r w:rsidRPr="0082642B">
        <w:rPr>
          <w:i/>
        </w:rPr>
        <w:t>pensylvanica</w:t>
      </w:r>
      <w:proofErr w:type="spellEnd"/>
      <w:r>
        <w:t>), little bluestem (</w:t>
      </w:r>
      <w:proofErr w:type="spellStart"/>
      <w:r w:rsidRPr="0082642B">
        <w:rPr>
          <w:i/>
        </w:rPr>
        <w:t>Schizachyrium</w:t>
      </w:r>
      <w:proofErr w:type="spellEnd"/>
      <w:r w:rsidRPr="0082642B">
        <w:rPr>
          <w:i/>
        </w:rPr>
        <w:t xml:space="preserve"> </w:t>
      </w:r>
      <w:proofErr w:type="spellStart"/>
      <w:r w:rsidRPr="0082642B">
        <w:rPr>
          <w:i/>
        </w:rPr>
        <w:t>scoparium</w:t>
      </w:r>
      <w:proofErr w:type="spellEnd"/>
      <w:r>
        <w:t xml:space="preserve">), poverty </w:t>
      </w:r>
      <w:proofErr w:type="spellStart"/>
      <w:r>
        <w:t>oatgrass</w:t>
      </w:r>
      <w:proofErr w:type="spellEnd"/>
      <w:r>
        <w:t xml:space="preserve"> (</w:t>
      </w:r>
      <w:proofErr w:type="spellStart"/>
      <w:r w:rsidRPr="0082642B">
        <w:rPr>
          <w:i/>
        </w:rPr>
        <w:t>Danthonia</w:t>
      </w:r>
      <w:proofErr w:type="spellEnd"/>
      <w:r w:rsidRPr="0082642B">
        <w:rPr>
          <w:i/>
        </w:rPr>
        <w:t xml:space="preserve"> </w:t>
      </w:r>
      <w:proofErr w:type="spellStart"/>
      <w:r w:rsidRPr="0082642B">
        <w:rPr>
          <w:i/>
        </w:rPr>
        <w:t>spicata</w:t>
      </w:r>
      <w:proofErr w:type="spellEnd"/>
      <w:r>
        <w:t>), wavy hairgrass (</w:t>
      </w:r>
      <w:proofErr w:type="spellStart"/>
      <w:r w:rsidRPr="0082642B">
        <w:rPr>
          <w:i/>
        </w:rPr>
        <w:t>Deschampsia</w:t>
      </w:r>
      <w:proofErr w:type="spellEnd"/>
      <w:r w:rsidRPr="0082642B">
        <w:rPr>
          <w:i/>
        </w:rPr>
        <w:t xml:space="preserve"> </w:t>
      </w:r>
      <w:proofErr w:type="spellStart"/>
      <w:r w:rsidRPr="0082642B">
        <w:rPr>
          <w:i/>
        </w:rPr>
        <w:t>flexuosa</w:t>
      </w:r>
      <w:proofErr w:type="spellEnd"/>
      <w:r>
        <w:t xml:space="preserve"> var. </w:t>
      </w:r>
      <w:proofErr w:type="spellStart"/>
      <w:r w:rsidRPr="0082642B">
        <w:rPr>
          <w:i/>
        </w:rPr>
        <w:t>flexuosa</w:t>
      </w:r>
      <w:proofErr w:type="spellEnd"/>
      <w:r>
        <w:t>), moss phlox (</w:t>
      </w:r>
      <w:r w:rsidRPr="0082642B">
        <w:rPr>
          <w:i/>
        </w:rPr>
        <w:t xml:space="preserve">Phlox </w:t>
      </w:r>
      <w:proofErr w:type="spellStart"/>
      <w:r w:rsidRPr="0082642B">
        <w:rPr>
          <w:i/>
        </w:rPr>
        <w:t>subulata</w:t>
      </w:r>
      <w:proofErr w:type="spellEnd"/>
      <w:r>
        <w:t xml:space="preserve">), mountain </w:t>
      </w:r>
      <w:proofErr w:type="spellStart"/>
      <w:r>
        <w:t>nailwort</w:t>
      </w:r>
      <w:proofErr w:type="spellEnd"/>
      <w:r>
        <w:t xml:space="preserve"> (</w:t>
      </w:r>
      <w:r w:rsidRPr="0082642B">
        <w:rPr>
          <w:i/>
        </w:rPr>
        <w:t xml:space="preserve">Paronychia </w:t>
      </w:r>
      <w:proofErr w:type="spellStart"/>
      <w:r w:rsidRPr="0082642B">
        <w:rPr>
          <w:i/>
        </w:rPr>
        <w:t>montana</w:t>
      </w:r>
      <w:proofErr w:type="spellEnd"/>
      <w:r>
        <w:t>), rock spike-moss (</w:t>
      </w:r>
      <w:proofErr w:type="spellStart"/>
      <w:r w:rsidRPr="0082642B">
        <w:rPr>
          <w:i/>
        </w:rPr>
        <w:t>Selaginella</w:t>
      </w:r>
      <w:proofErr w:type="spellEnd"/>
      <w:r w:rsidRPr="0082642B">
        <w:rPr>
          <w:i/>
        </w:rPr>
        <w:t xml:space="preserve"> </w:t>
      </w:r>
      <w:proofErr w:type="spellStart"/>
      <w:r w:rsidRPr="0082642B">
        <w:rPr>
          <w:i/>
        </w:rPr>
        <w:t>rupestris</w:t>
      </w:r>
      <w:proofErr w:type="spellEnd"/>
      <w:r>
        <w:t xml:space="preserve">), shale-barren </w:t>
      </w:r>
      <w:proofErr w:type="spellStart"/>
      <w:r>
        <w:t>pussytoes</w:t>
      </w:r>
      <w:proofErr w:type="spellEnd"/>
      <w:r>
        <w:t xml:space="preserve"> (</w:t>
      </w:r>
      <w:proofErr w:type="spellStart"/>
      <w:r w:rsidRPr="0082642B">
        <w:rPr>
          <w:i/>
        </w:rPr>
        <w:t>Antennaria</w:t>
      </w:r>
      <w:proofErr w:type="spellEnd"/>
      <w:r w:rsidRPr="0082642B">
        <w:rPr>
          <w:i/>
        </w:rPr>
        <w:t xml:space="preserve"> virginica</w:t>
      </w:r>
      <w:r>
        <w:t>), Canada cinquefoil (</w:t>
      </w:r>
      <w:proofErr w:type="spellStart"/>
      <w:r w:rsidRPr="0082642B">
        <w:rPr>
          <w:i/>
        </w:rPr>
        <w:t>Potentilla</w:t>
      </w:r>
      <w:proofErr w:type="spellEnd"/>
      <w:r w:rsidRPr="0082642B">
        <w:rPr>
          <w:i/>
        </w:rPr>
        <w:t xml:space="preserve"> canadensis</w:t>
      </w:r>
      <w:r>
        <w:t>), smooth sunflower (</w:t>
      </w:r>
      <w:r w:rsidRPr="0082642B">
        <w:rPr>
          <w:i/>
        </w:rPr>
        <w:t xml:space="preserve">Helianthus </w:t>
      </w:r>
      <w:proofErr w:type="spellStart"/>
      <w:r w:rsidRPr="0082642B">
        <w:rPr>
          <w:i/>
        </w:rPr>
        <w:t>laevigatus</w:t>
      </w:r>
      <w:proofErr w:type="spellEnd"/>
      <w:r>
        <w:t>), false boneset (</w:t>
      </w:r>
      <w:proofErr w:type="spellStart"/>
      <w:r w:rsidRPr="0082642B">
        <w:rPr>
          <w:i/>
        </w:rPr>
        <w:t>Brickellia</w:t>
      </w:r>
      <w:proofErr w:type="spellEnd"/>
      <w:r w:rsidRPr="0082642B">
        <w:rPr>
          <w:i/>
        </w:rPr>
        <w:t xml:space="preserve"> </w:t>
      </w:r>
      <w:proofErr w:type="spellStart"/>
      <w:r w:rsidRPr="0082642B">
        <w:rPr>
          <w:i/>
        </w:rPr>
        <w:t>eupatorioides</w:t>
      </w:r>
      <w:proofErr w:type="spellEnd"/>
      <w:r>
        <w:t xml:space="preserve"> var. </w:t>
      </w:r>
      <w:proofErr w:type="spellStart"/>
      <w:r w:rsidRPr="0082642B">
        <w:rPr>
          <w:i/>
        </w:rPr>
        <w:t>eupatorioides</w:t>
      </w:r>
      <w:proofErr w:type="spellEnd"/>
      <w:r>
        <w:t xml:space="preserve">), hairy </w:t>
      </w:r>
      <w:proofErr w:type="spellStart"/>
      <w:r>
        <w:t>woodmint</w:t>
      </w:r>
      <w:proofErr w:type="spellEnd"/>
      <w:r>
        <w:t xml:space="preserve"> (</w:t>
      </w:r>
      <w:proofErr w:type="spellStart"/>
      <w:r w:rsidRPr="0082642B">
        <w:rPr>
          <w:i/>
        </w:rPr>
        <w:t>Blephilia</w:t>
      </w:r>
      <w:proofErr w:type="spellEnd"/>
      <w:r w:rsidRPr="0082642B">
        <w:rPr>
          <w:i/>
        </w:rPr>
        <w:t xml:space="preserve"> </w:t>
      </w:r>
      <w:proofErr w:type="spellStart"/>
      <w:r w:rsidRPr="0082642B">
        <w:rPr>
          <w:i/>
        </w:rPr>
        <w:t>ciliata</w:t>
      </w:r>
      <w:proofErr w:type="spellEnd"/>
      <w:r>
        <w:t>), and western wallflower (</w:t>
      </w:r>
      <w:proofErr w:type="spellStart"/>
      <w:r w:rsidRPr="0082642B">
        <w:rPr>
          <w:i/>
        </w:rPr>
        <w:t>Erysimum</w:t>
      </w:r>
      <w:proofErr w:type="spellEnd"/>
      <w:r w:rsidRPr="0082642B">
        <w:rPr>
          <w:i/>
        </w:rPr>
        <w:t xml:space="preserve"> </w:t>
      </w:r>
      <w:proofErr w:type="spellStart"/>
      <w:r w:rsidRPr="0082642B">
        <w:rPr>
          <w:i/>
        </w:rPr>
        <w:t>capitatum</w:t>
      </w:r>
      <w:proofErr w:type="spellEnd"/>
      <w:r>
        <w:t xml:space="preserve"> var. </w:t>
      </w:r>
      <w:proofErr w:type="spellStart"/>
      <w:r w:rsidRPr="0082642B">
        <w:rPr>
          <w:i/>
        </w:rPr>
        <w:t>capitatum</w:t>
      </w:r>
      <w:proofErr w:type="spellEnd"/>
      <w:r>
        <w:t xml:space="preserve"> in Bath and Alleghany Counties).</w:t>
      </w:r>
    </w:p>
    <w:p w:rsidR="003504C1" w:rsidP="003504C1" w:rsidRDefault="003504C1">
      <w:pPr>
        <w:pStyle w:val="InfoPara"/>
      </w:pPr>
      <w:r>
        <w:t>BpS Dominant and Indicator Species</w:t>
      </w:r>
    </w:p>
    <w:p>
      <w:r>
        <w:rPr>
          <w:sz w:val="16"/>
        </w:rPr>
        <w:t>Species names are from the NRCS PLANTS database. Check species codes at http://plants.usda.gov.</w:t>
      </w:r>
    </w:p>
    <w:p w:rsidR="003504C1" w:rsidP="003504C1" w:rsidRDefault="003504C1">
      <w:pPr>
        <w:pStyle w:val="InfoPara"/>
      </w:pPr>
      <w:r>
        <w:t>Disturbance Description</w:t>
      </w:r>
    </w:p>
    <w:p w:rsidR="003504C1" w:rsidP="003504C1" w:rsidRDefault="003504C1">
      <w:r>
        <w:t>Continual undercutting of thick but relatively weak shale strata by streams maintain most shale barrens. Instability is the result of ongoing incision of thick but relatively weak shale strata by small to large streams, and continual mass wasting of the exposed substrates. Both the south to west aspects and shedding of rainwater by surficial shale fragments contribute to a xeric moisture regime with high summer soil temperatures and evaporation rates. Other natural disturbances are largely unimportant. The absence or sparseness of fuel makes fire relatively unimportant on the barrens themselves but is likely important in maintaining the adjacent pine and pine-oak dominated woodlands and limiting their encroachment along the barren</w:t>
      </w:r>
      <w:r w:rsidR="007C3AE6">
        <w:t>-</w:t>
      </w:r>
      <w:r>
        <w:t>woodland edge. Likewise the “shale ridge bald” is maintained by edaphic conditions, but fire is likely important in limiting tree and shrub encroachment.</w:t>
      </w:r>
    </w:p>
    <w:p w:rsidR="003504C1" w:rsidP="003504C1" w:rsidRDefault="003504C1">
      <w:pPr>
        <w:pStyle w:val="InfoPara"/>
      </w:pPr>
      <w:r>
        <w:lastRenderedPageBreak/>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504C1" w:rsidP="003504C1" w:rsidRDefault="003504C1">
      <w:pPr>
        <w:pStyle w:val="InfoPara"/>
      </w:pPr>
      <w:r>
        <w:t>Scale Description</w:t>
      </w:r>
    </w:p>
    <w:p w:rsidR="003504C1" w:rsidP="003504C1" w:rsidRDefault="003504C1">
      <w:r>
        <w:t xml:space="preserve">Shale barrens are considered small-patch communities. Sizes range from </w:t>
      </w:r>
      <w:r w:rsidR="007C3AE6">
        <w:t>&lt;1ac</w:t>
      </w:r>
      <w:r>
        <w:t xml:space="preserve"> acre to 250ac+. Most are in the 5-75ac range. Many barrens occur in complexes with the steepest and most exposed south to west facing spur-ridges supporting shale barrens and these are surrounded by dry to xeric pine and pine</w:t>
      </w:r>
      <w:r w:rsidR="007C3AE6">
        <w:t>-</w:t>
      </w:r>
      <w:r>
        <w:t>oak woodlands.</w:t>
      </w:r>
    </w:p>
    <w:p w:rsidR="003504C1" w:rsidP="003504C1" w:rsidRDefault="003504C1">
      <w:pPr>
        <w:pStyle w:val="InfoPara"/>
      </w:pPr>
      <w:r>
        <w:t>Adjacency or Identification Concerns</w:t>
      </w:r>
    </w:p>
    <w:p w:rsidR="003504C1" w:rsidP="003504C1" w:rsidRDefault="003504C1">
      <w:r>
        <w:t>Examples of related barrens in the "Knobs" region of K</w:t>
      </w:r>
      <w:r w:rsidR="007C3AE6">
        <w:t>entucky</w:t>
      </w:r>
      <w:r>
        <w:t xml:space="preserve"> are included in Central Interior Highlands Dry Acidic Glade and Barrens (CES202.692), not here. "Central Appalachian Shale Barrens" (</w:t>
      </w:r>
      <w:proofErr w:type="spellStart"/>
      <w:r>
        <w:t>sensu</w:t>
      </w:r>
      <w:proofErr w:type="spellEnd"/>
      <w:r>
        <w:t xml:space="preserve"> VDNH) are the "core" concept. The southern range limit is considered to be north of the New River in the Ridge and Valley of Virginia. The bluestone shale barrens of West V</w:t>
      </w:r>
      <w:r w:rsidR="007C3AE6">
        <w:t>irginia</w:t>
      </w:r>
      <w:r>
        <w:t xml:space="preserve"> are placed in this system even though many of the endemic plants are not present there; the same is true at the northern periphery of this system in P</w:t>
      </w:r>
      <w:r w:rsidR="007C3AE6">
        <w:t>ennsylvania</w:t>
      </w:r>
      <w:r>
        <w:t>, as well as the barrens found on the metashales of the western Blue Ridge south of the James River in V</w:t>
      </w:r>
      <w:r w:rsidR="007C3AE6">
        <w:t>irginia</w:t>
      </w:r>
      <w:r>
        <w:t xml:space="preserve"> to eastern T</w:t>
      </w:r>
      <w:r w:rsidR="007C3AE6">
        <w:t>ennessee</w:t>
      </w:r>
      <w:r>
        <w:t>.</w:t>
      </w:r>
    </w:p>
    <w:p w:rsidR="003504C1" w:rsidP="003504C1" w:rsidRDefault="003504C1">
      <w:pPr>
        <w:pStyle w:val="InfoPara"/>
      </w:pPr>
      <w:r>
        <w:t>Issues or Problems</w:t>
      </w:r>
    </w:p>
    <w:p w:rsidR="003504C1" w:rsidP="003504C1" w:rsidRDefault="003504C1"/>
    <w:p w:rsidR="003504C1" w:rsidP="003504C1" w:rsidRDefault="003504C1">
      <w:pPr>
        <w:pStyle w:val="InfoPara"/>
      </w:pPr>
      <w:r>
        <w:t>Native Uncharacteristic Conditions</w:t>
      </w:r>
    </w:p>
    <w:p w:rsidR="003504C1" w:rsidP="003504C1" w:rsidRDefault="003504C1"/>
    <w:p w:rsidR="003504C1" w:rsidP="003504C1" w:rsidRDefault="003504C1">
      <w:pPr>
        <w:pStyle w:val="InfoPara"/>
      </w:pPr>
      <w:r>
        <w:t>Comments</w:t>
      </w:r>
    </w:p>
    <w:p w:rsidR="006C338C" w:rsidP="003504C1" w:rsidRDefault="006F2FAD">
      <w:proofErr w:type="spellStart"/>
      <w:r>
        <w:t>Copenheaver</w:t>
      </w:r>
      <w:proofErr w:type="spellEnd"/>
      <w:r>
        <w:t xml:space="preserve"> et al. (2009) note the potential of these types to convert to tree dominated with lack of fire.</w:t>
      </w:r>
    </w:p>
    <w:p w:rsidR="006C338C" w:rsidP="003504C1" w:rsidRDefault="006C338C"/>
    <w:p w:rsidR="003504C1" w:rsidP="003504C1" w:rsidRDefault="003504C1">
      <w:pPr>
        <w:pStyle w:val="ReportSection"/>
      </w:pPr>
      <w:r>
        <w:t>Succession Classes</w:t>
      </w:r>
    </w:p>
    <w:p w:rsidR="003504C1" w:rsidP="003504C1" w:rsidRDefault="003504C1"/>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504C1" w:rsidP="003504C1" w:rsidRDefault="003504C1">
      <w:pPr>
        <w:pStyle w:val="InfoPara"/>
        <w:pBdr>
          <w:top w:val="single" w:color="auto" w:sz="4" w:space="1"/>
        </w:pBdr>
      </w:pPr>
      <w:r>
        <w:t>Class A</w:t>
      </w:r>
      <w:r>
        <w:tab/>
        <w:t>61</w:t>
      </w:r>
      <w:r w:rsidR="002A3B10">
        <w:tab/>
      </w:r>
      <w:r w:rsidR="002A3B10">
        <w:tab/>
      </w:r>
      <w:r w:rsidR="002A3B10">
        <w:tab/>
      </w:r>
      <w:r w:rsidR="002A3B10">
        <w:tab/>
      </w:r>
      <w:r w:rsidR="004F7795">
        <w:t>Early Development 1 - Open</w:t>
      </w:r>
    </w:p>
    <w:p w:rsidR="003504C1" w:rsidP="003504C1" w:rsidRDefault="003504C1"/>
    <w:p w:rsidR="003504C1" w:rsidP="003504C1" w:rsidRDefault="003504C1">
      <w:pPr>
        <w:pStyle w:val="SClassInfoPara"/>
      </w:pPr>
      <w:r>
        <w:t>Indicator Species</w:t>
      </w:r>
    </w:p>
    <w:p w:rsidR="003504C1" w:rsidP="003504C1" w:rsidRDefault="003504C1"/>
    <w:p w:rsidR="003504C1" w:rsidP="003504C1" w:rsidRDefault="003504C1">
      <w:pPr>
        <w:pStyle w:val="SClassInfoPara"/>
      </w:pPr>
      <w:r>
        <w:t>Description</w:t>
      </w:r>
    </w:p>
    <w:p w:rsidR="003504C1" w:rsidP="003504C1" w:rsidRDefault="003504C1">
      <w:r>
        <w:t>Bare ground to sparsely veget</w:t>
      </w:r>
      <w:r w:rsidR="00501A18">
        <w:t>ated with herbs, lasting several decades</w:t>
      </w:r>
      <w:r>
        <w:t>. These are self-sustaining communities limited by resources. The only distu</w:t>
      </w:r>
      <w:r w:rsidR="00501A18">
        <w:t>rbance is shale sloughing</w:t>
      </w:r>
      <w:r>
        <w:t>. There is a constant movement of the surface lay</w:t>
      </w:r>
      <w:r w:rsidR="00501A18">
        <w:t xml:space="preserve">er, with a major event </w:t>
      </w:r>
      <w:r w:rsidR="0082642B">
        <w:t xml:space="preserve">happening </w:t>
      </w:r>
      <w:r w:rsidR="00501A18">
        <w:t>infrequently</w:t>
      </w:r>
      <w:r>
        <w:t xml:space="preserve">. </w:t>
      </w:r>
    </w:p>
    <w:p w:rsidR="003504C1" w:rsidP="003504C1" w:rsidRDefault="003504C1"/>
    <w:p>
      <w:r>
        <w:rPr>
          <w:i/>
          <w:u w:val="single"/>
        </w:rPr>
        <w:t>Maximum Tree Size Class</w:t>
      </w:r>
      <w:br/>
      <w:r>
        <w:t>None</w:t>
      </w:r>
    </w:p>
    <w:p w:rsidR="003504C1" w:rsidP="003504C1" w:rsidRDefault="003504C1">
      <w:pPr>
        <w:pStyle w:val="InfoPara"/>
        <w:pBdr>
          <w:top w:val="single" w:color="auto" w:sz="4" w:space="1"/>
        </w:pBdr>
      </w:pPr>
      <w:r>
        <w:t>Class B</w:t>
      </w:r>
      <w:r>
        <w:tab/>
        <w:t>25</w:t>
      </w:r>
      <w:r w:rsidR="002A3B10">
        <w:tab/>
      </w:r>
      <w:r w:rsidR="002A3B10">
        <w:tab/>
      </w:r>
      <w:r w:rsidR="002A3B10">
        <w:tab/>
      </w:r>
      <w:r w:rsidR="002A3B10">
        <w:tab/>
      </w:r>
      <w:r w:rsidR="004F7795">
        <w:t>Mid Development 1 - Open</w:t>
      </w:r>
    </w:p>
    <w:p w:rsidR="003504C1" w:rsidP="003504C1" w:rsidRDefault="003504C1">
      <w:pPr>
        <w:pStyle w:val="SClassInfoPara"/>
      </w:pPr>
      <w:r>
        <w:t>Indicator Species</w:t>
      </w:r>
    </w:p>
    <w:p w:rsidR="003504C1" w:rsidP="003504C1" w:rsidRDefault="003504C1"/>
    <w:p w:rsidR="003504C1" w:rsidP="003504C1" w:rsidRDefault="003504C1">
      <w:pPr>
        <w:pStyle w:val="SClassInfoPara"/>
      </w:pPr>
      <w:r>
        <w:t>Description</w:t>
      </w:r>
    </w:p>
    <w:p w:rsidR="003504C1" w:rsidP="003504C1" w:rsidRDefault="003504C1">
      <w:r>
        <w:t>Herb layer is increasing in density, with a few seedlings of trees (</w:t>
      </w:r>
      <w:r w:rsidRPr="0082642B">
        <w:rPr>
          <w:i/>
        </w:rPr>
        <w:t>Juniperus</w:t>
      </w:r>
      <w:r>
        <w:t>) and/or shrubs (</w:t>
      </w:r>
      <w:proofErr w:type="spellStart"/>
      <w:r w:rsidRPr="0082642B">
        <w:rPr>
          <w:i/>
        </w:rPr>
        <w:t>Rhus</w:t>
      </w:r>
      <w:proofErr w:type="spellEnd"/>
      <w:r>
        <w:t xml:space="preserve">). </w:t>
      </w:r>
      <w:r w:rsidRPr="0082642B">
        <w:rPr>
          <w:i/>
        </w:rPr>
        <w:t>Quercus</w:t>
      </w:r>
      <w:r>
        <w:t xml:space="preserve"> spp</w:t>
      </w:r>
      <w:r w:rsidR="007C3AE6">
        <w:t>.</w:t>
      </w:r>
      <w:r>
        <w:t xml:space="preserve"> and Virginia and Pitch pine may be present. These are self-sustaining communities limited by edaphic site conditions. The only</w:t>
      </w:r>
      <w:r w:rsidR="00501A18">
        <w:t xml:space="preserve"> disturbance is sloughing which resul</w:t>
      </w:r>
      <w:r>
        <w:t>t</w:t>
      </w:r>
      <w:r w:rsidR="00501A18">
        <w:t>s</w:t>
      </w:r>
      <w:r>
        <w:t xml:space="preserve"> in </w:t>
      </w:r>
      <w:r w:rsidR="0082642B">
        <w:t>C</w:t>
      </w:r>
      <w:r>
        <w:t xml:space="preserve">lass A. </w:t>
      </w:r>
    </w:p>
    <w:p w:rsidR="006F2FAD" w:rsidP="003504C1" w:rsidRDefault="006F2FAD"/>
    <w:p w:rsidR="006F2FAD" w:rsidP="006F2FAD" w:rsidRDefault="006F2FAD">
      <w:r>
        <w:t>Upper Layer Lifeform is not the dominant lifeform. Scattered trees among shrubs, but dominated by herbaceous species.</w:t>
      </w:r>
    </w:p>
    <w:p w:rsidR="006F2FAD" w:rsidP="003504C1" w:rsidRDefault="006F2FAD"/>
    <w:p>
      <w:r>
        <w:rPr>
          <w:i/>
          <w:u w:val="single"/>
        </w:rPr>
        <w:t>Maximum Tree Size Class</w:t>
      </w:r>
      <w:br/>
      <w:r>
        <w:t>Seedling &lt;4.5ft</w:t>
      </w:r>
    </w:p>
    <w:p w:rsidR="003504C1" w:rsidP="003504C1" w:rsidRDefault="003504C1">
      <w:pPr>
        <w:pStyle w:val="InfoPara"/>
        <w:pBdr>
          <w:top w:val="single" w:color="auto" w:sz="4" w:space="1"/>
        </w:pBdr>
      </w:pPr>
      <w:r>
        <w:t>Class C</w:t>
      </w:r>
      <w:r>
        <w:tab/>
        <w:t>14</w:t>
      </w:r>
      <w:r w:rsidR="002A3B10">
        <w:tab/>
      </w:r>
      <w:r w:rsidR="002A3B10">
        <w:tab/>
      </w:r>
      <w:r w:rsidR="002A3B10">
        <w:tab/>
      </w:r>
      <w:r w:rsidR="002A3B10">
        <w:tab/>
      </w:r>
      <w:r w:rsidR="004F7795">
        <w:t>Late Development 1 - Open</w:t>
      </w:r>
    </w:p>
    <w:p w:rsidR="003504C1" w:rsidP="003504C1" w:rsidRDefault="003504C1">
      <w:pPr>
        <w:pStyle w:val="SClassInfoPara"/>
      </w:pPr>
      <w:r>
        <w:t>Indicator Species</w:t>
      </w:r>
    </w:p>
    <w:p w:rsidR="003504C1" w:rsidP="003504C1" w:rsidRDefault="003504C1"/>
    <w:p w:rsidR="003504C1" w:rsidP="003504C1" w:rsidRDefault="003504C1">
      <w:pPr>
        <w:pStyle w:val="SClassInfoPara"/>
      </w:pPr>
      <w:r>
        <w:t>Description</w:t>
      </w:r>
    </w:p>
    <w:p w:rsidR="003504C1" w:rsidP="003504C1" w:rsidRDefault="003504C1">
      <w:r>
        <w:t>Still predominantly a</w:t>
      </w:r>
      <w:r w:rsidR="0082642B">
        <w:t>n</w:t>
      </w:r>
      <w:r>
        <w:t xml:space="preserve"> herbaceous system, but a few woody stems are encroaching if no sloughing has occurred. Fuel can accumulate over time to create islands of fuel which can carry fire around the barren edge and spotting into the b</w:t>
      </w:r>
      <w:r w:rsidR="00501A18">
        <w:t>arrens</w:t>
      </w:r>
      <w:r w:rsidR="0082642B">
        <w:t xml:space="preserve"> - </w:t>
      </w:r>
      <w:r w:rsidR="00501A18">
        <w:t xml:space="preserve">Mixed Fire </w:t>
      </w:r>
      <w:r>
        <w:t xml:space="preserve">to </w:t>
      </w:r>
      <w:r w:rsidR="0082642B">
        <w:t>C</w:t>
      </w:r>
      <w:r>
        <w:t>lass B. Surface fires would be nonexistent because of a lack of fuel. Slou</w:t>
      </w:r>
      <w:r w:rsidR="00501A18">
        <w:t xml:space="preserve">ghing will occur on average over several </w:t>
      </w:r>
      <w:r w:rsidR="00501A18">
        <w:lastRenderedPageBreak/>
        <w:t xml:space="preserve">decades </w:t>
      </w:r>
      <w:r>
        <w:t xml:space="preserve">and move areas to </w:t>
      </w:r>
      <w:r w:rsidR="0082642B">
        <w:t>C</w:t>
      </w:r>
      <w:r>
        <w:t xml:space="preserve">lass A. Herbaceous layer is still prevalent as tree crown closure is low. </w:t>
      </w:r>
    </w:p>
    <w:p w:rsidR="006F2FAD" w:rsidP="003504C1" w:rsidRDefault="006F2FAD"/>
    <w:p w:rsidR="006F2FAD" w:rsidP="006F2FAD" w:rsidRDefault="006F2FAD">
      <w:r>
        <w:t>Upper Layer Lifeform is not the dominant lifeform. Herbaceous layer is dominant in terms of biomass</w:t>
      </w:r>
    </w:p>
    <w:p w:rsidR="003504C1" w:rsidP="003504C1" w:rsidRDefault="003504C1"/>
    <w:p>
      <w:r>
        <w:rPr>
          <w:i/>
          <w:u w:val="single"/>
        </w:rPr>
        <w:t>Maximum Tree Size Class</w:t>
      </w:r>
      <w:br/>
      <w:r>
        <w:t>Sapling &gt;4.5ft; &lt;5"DBH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sloughing</w:t>
      </w:r>
    </w:p>
    <w:p>
      <w:r>
        <w:t/>
      </w:r>
    </w:p>
    <w:p>
      <w:pPr>
        <w:pStyle w:val="ReportSection"/>
      </w:pPr>
      <w:r>
        <w:t>References</w:t>
      </w:r>
    </w:p>
    <w:p>
      <w:r>
        <w:t/>
      </w:r>
    </w:p>
    <w:p w:rsidRPr="00A43E41" w:rsidR="004D5F12" w:rsidP="003504C1" w:rsidRDefault="006F2FAD">
      <w:proofErr w:type="spellStart"/>
      <w:r w:rsidRPr="006F2FAD">
        <w:t>Copenheaver</w:t>
      </w:r>
      <w:proofErr w:type="spellEnd"/>
      <w:r w:rsidRPr="006F2FAD">
        <w:t xml:space="preserve">, C.A., </w:t>
      </w:r>
      <w:proofErr w:type="spellStart"/>
      <w:r w:rsidRPr="006F2FAD">
        <w:t>Predmore</w:t>
      </w:r>
      <w:proofErr w:type="spellEnd"/>
      <w:r w:rsidRPr="006F2FAD">
        <w:t xml:space="preserve">, S.A. and </w:t>
      </w:r>
      <w:proofErr w:type="spellStart"/>
      <w:r w:rsidRPr="006F2FAD">
        <w:t>Askamit</w:t>
      </w:r>
      <w:proofErr w:type="spellEnd"/>
      <w:r w:rsidRPr="006F2FAD">
        <w:t xml:space="preserve">, D.N., 2009. Conversion of Rare Grassy Openings to Forest: Have These Areas </w:t>
      </w:r>
      <w:r>
        <w:t xml:space="preserve">Lost Their Conservation Value? </w:t>
      </w:r>
      <w:r w:rsidRPr="006F2FAD">
        <w:t>Natural Areas Journal, 29(2), pp.133-139.</w:t>
      </w:r>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01BE" w:rsidRDefault="009601BE">
      <w:r>
        <w:separator/>
      </w:r>
    </w:p>
  </w:endnote>
  <w:endnote w:type="continuationSeparator" w:id="0">
    <w:p w:rsidR="009601BE" w:rsidRDefault="00960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4C1" w:rsidRDefault="003504C1" w:rsidP="003504C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01BE" w:rsidRDefault="009601BE">
      <w:r>
        <w:separator/>
      </w:r>
    </w:p>
  </w:footnote>
  <w:footnote w:type="continuationSeparator" w:id="0">
    <w:p w:rsidR="009601BE" w:rsidRDefault="009601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3504C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23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C338C"/>
    <w:pPr>
      <w:ind w:left="720"/>
    </w:pPr>
    <w:rPr>
      <w:rFonts w:ascii="Calibri" w:eastAsia="Calibri" w:hAnsi="Calibri"/>
      <w:sz w:val="22"/>
      <w:szCs w:val="22"/>
    </w:rPr>
  </w:style>
  <w:style w:type="character" w:styleId="Hyperlink">
    <w:name w:val="Hyperlink"/>
    <w:rsid w:val="006C338C"/>
    <w:rPr>
      <w:color w:val="0000FF"/>
      <w:u w:val="single"/>
    </w:rPr>
  </w:style>
  <w:style w:type="paragraph" w:styleId="BalloonText">
    <w:name w:val="Balloon Text"/>
    <w:basedOn w:val="Normal"/>
    <w:link w:val="BalloonTextChar"/>
    <w:uiPriority w:val="99"/>
    <w:semiHidden/>
    <w:unhideWhenUsed/>
    <w:rsid w:val="007C3AE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3A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816365">
      <w:bodyDiv w:val="1"/>
      <w:marLeft w:val="0"/>
      <w:marRight w:val="0"/>
      <w:marTop w:val="0"/>
      <w:marBottom w:val="0"/>
      <w:divBdr>
        <w:top w:val="none" w:sz="0" w:space="0" w:color="auto"/>
        <w:left w:val="none" w:sz="0" w:space="0" w:color="auto"/>
        <w:bottom w:val="none" w:sz="0" w:space="0" w:color="auto"/>
        <w:right w:val="none" w:sz="0" w:space="0" w:color="auto"/>
      </w:divBdr>
    </w:div>
    <w:div w:id="120143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1484</Words>
  <Characters>8461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2</cp:revision>
  <cp:lastPrinted>2014-08-21T15:19:00Z</cp:lastPrinted>
  <dcterms:created xsi:type="dcterms:W3CDTF">2018-03-09T23:10:00Z</dcterms:created>
  <dcterms:modified xsi:type="dcterms:W3CDTF">2025-02-12T09:41:47Z</dcterms:modified>
</cp:coreProperties>
</file>