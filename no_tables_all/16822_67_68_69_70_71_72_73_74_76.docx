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10BCD" w:rsidP="00A10BCD" w:rsidRDefault="00A10BCD" w14:paraId="18509D46" w14:textId="7A6A7B53">
      <w:pPr>
        <w:pStyle w:val="BpSTitle"/>
      </w:pPr>
      <w:r>
        <w:t>1682</w:t>
      </w:r>
      <w:r w:rsidR="000B08AC">
        <w:t>2</w:t>
      </w:r>
    </w:p>
    <w:p w:rsidR="00A10BCD" w:rsidP="00A10BCD" w:rsidRDefault="0084668F" w14:paraId="67AE54F4" w14:textId="3D9E3B22">
      <w:pPr>
        <w:pStyle w:val="BpSTitle"/>
      </w:pPr>
      <w:bookmarkStart w:name="_Hlk72402175" w:id="0"/>
      <w:r w:rsidRPr="0084668F">
        <w:t>North American Arctic Scrub Birch-Ericaceous Shrubland - Infrequent Fire</w:t>
      </w:r>
    </w:p>
    <w:bookmarkEnd w:id="0"/>
    <w:p w:rsidR="00A10BCD" w:rsidP="00A10BCD" w:rsidRDefault="00A10BCD" w14:paraId="25FDFC45" w14:textId="77777777">
      <w:r>
        <w:t>BpS Model/Description Version: Nov. 2024</w:t>
      </w:r>
      <w:r>
        <w:tab/>
      </w:r>
      <w:r>
        <w:tab/>
      </w:r>
      <w:r>
        <w:tab/>
      </w:r>
      <w:r>
        <w:tab/>
      </w:r>
      <w:r>
        <w:tab/>
      </w:r>
      <w:r>
        <w:tab/>
      </w:r>
      <w:r>
        <w:tab/>
      </w:r>
      <w:r>
        <w:tab/>
      </w:r>
    </w:p>
    <w:p w:rsidR="00A10BCD" w:rsidP="00A10BCD" w:rsidRDefault="00A10BCD" w14:paraId="1BC39E90" w14:textId="77777777"/>
    <w:p w:rsidR="00A10BCD" w:rsidP="00A10BCD" w:rsidRDefault="00A10BCD" w14:paraId="6B1D757A" w14:textId="77777777"/>
    <w:p w:rsidR="00035FC5" w:rsidP="00A10BCD" w:rsidRDefault="00035FC5" w14:paraId="640180F5" w14:textId="77777777">
      <w:pPr>
        <w:pStyle w:val="InfoPara"/>
        <w:rPr>
          <w:b w:val="0"/>
          <w:bCs/>
        </w:rPr>
      </w:pPr>
      <w:r>
        <w:t xml:space="preserve">Reviewer: </w:t>
      </w:r>
      <w:r>
        <w:rPr>
          <w:b w:val="0"/>
          <w:bCs/>
        </w:rPr>
        <w:t>Robin Innes</w:t>
      </w:r>
    </w:p>
    <w:p w:rsidR="00A10BCD" w:rsidP="00A10BCD" w:rsidRDefault="00A10BCD" w14:paraId="6430AAE0" w14:textId="3D864B3F">
      <w:pPr>
        <w:pStyle w:val="InfoPara"/>
      </w:pPr>
      <w:r>
        <w:t>Vegetation Type</w:t>
      </w:r>
    </w:p>
    <w:p w:rsidR="00A10BCD" w:rsidP="00A10BCD" w:rsidRDefault="00A10BCD" w14:paraId="3A184065" w14:textId="40B63952">
      <w:r>
        <w:t>Shrubland</w:t>
      </w:r>
    </w:p>
    <w:p w:rsidR="00A10BCD" w:rsidP="00A10BCD" w:rsidRDefault="00A10BCD" w14:paraId="4F6B478B" w14:textId="77777777">
      <w:pPr>
        <w:pStyle w:val="InfoPara"/>
      </w:pPr>
      <w:r w:rsidR="72B349F9">
        <w:rPr/>
        <w:t>Map Zones</w:t>
      </w:r>
    </w:p>
    <w:p w:rsidR="72B349F9" w:rsidP="72B349F9" w:rsidRDefault="72B349F9" w14:paraId="32D49D31" w14:textId="518CDB3E">
      <w:pPr>
        <w:pStyle w:val="Normal"/>
      </w:pPr>
      <w:r w:rsidR="72B349F9">
        <w:rPr/>
        <w:t>67, 68, 69, 70, 71, 72, 73, 74, 76</w:t>
      </w:r>
    </w:p>
    <w:p w:rsidR="00A10BCD" w:rsidP="00A10BCD" w:rsidRDefault="00A10BCD" w14:paraId="009E4996" w14:textId="77777777">
      <w:pPr>
        <w:pStyle w:val="InfoPara"/>
      </w:pPr>
      <w:r>
        <w:t>Model Splits or Lumps</w:t>
      </w:r>
    </w:p>
    <w:p w:rsidRPr="00DF0444" w:rsidR="009B2DDC" w:rsidP="4D3F433E" w:rsidRDefault="009B2DDC" w14:paraId="0DB26A6D" w14:textId="6092B176">
      <w:pPr>
        <w:pStyle w:val="Normal"/>
        <w:rPr>
          <w:noProof w:val="0"/>
          <w:lang w:val="en-US"/>
        </w:rPr>
      </w:pPr>
      <w:r w:rsidR="4D3F433E">
        <w:rPr>
          <w:b w:val="0"/>
          <w:bCs w:val="0"/>
        </w:rPr>
        <w:t>This Biophysical Setting (</w:t>
      </w:r>
      <w:r w:rsidR="4D3F433E">
        <w:rPr>
          <w:b w:val="0"/>
          <w:bCs w:val="0"/>
        </w:rPr>
        <w:t>BpS</w:t>
      </w:r>
      <w:r w:rsidR="4D3F433E">
        <w:rPr>
          <w:b w:val="0"/>
          <w:bCs w:val="0"/>
        </w:rPr>
        <w:t xml:space="preserve">) was split into frequent and infrequent fire variants so regional differences in fire frequency could be represented. </w:t>
      </w:r>
      <w:r w:rsidRPr="4D3F433E" w:rsidR="4D3F433E">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The frequent fire variant applies to map zone 68 within level 2 ecoregions (Nowacki et al. 2001): Intermontane Boreal and Bering Tundra. In all other areas the infrequent fire variant applies.</w:t>
      </w:r>
    </w:p>
    <w:p w:rsidR="00A10BCD" w:rsidP="00A10BCD" w:rsidRDefault="00A10BCD" w14:paraId="633F559F" w14:textId="77777777">
      <w:pPr>
        <w:pStyle w:val="InfoPara"/>
      </w:pPr>
      <w:r>
        <w:t>Geographic Range</w:t>
      </w:r>
    </w:p>
    <w:p w:rsidR="00A10BCD" w:rsidP="00A10BCD" w:rsidRDefault="00A10BCD" w14:paraId="0FC49499" w14:textId="77777777">
      <w:r>
        <w:t>This BpS is found in arctic AK except within ecoregions 4, 5, 7 and south of the Brooks Range in ecoregion 3 (</w:t>
      </w:r>
      <w:proofErr w:type="spellStart"/>
      <w:r>
        <w:t>Nowakii</w:t>
      </w:r>
      <w:proofErr w:type="spellEnd"/>
      <w:r>
        <w:t xml:space="preserve"> et al. 2001). It is also found in MZ76.</w:t>
      </w:r>
    </w:p>
    <w:p w:rsidR="00A10BCD" w:rsidP="00A10BCD" w:rsidRDefault="00A10BCD" w14:paraId="03857146" w14:textId="77777777">
      <w:pPr>
        <w:pStyle w:val="InfoPara"/>
      </w:pPr>
      <w:r>
        <w:t>Biophysical Site Description</w:t>
      </w:r>
    </w:p>
    <w:p w:rsidR="00A10BCD" w:rsidP="00A10BCD" w:rsidRDefault="00A10BCD" w14:paraId="31574D0B" w14:textId="77777777">
      <w:r>
        <w:t xml:space="preserve">This system is found on mesic mountain and hill slopes and flats predominantly above </w:t>
      </w:r>
      <w:proofErr w:type="spellStart"/>
      <w:r>
        <w:t>treeline</w:t>
      </w:r>
      <w:proofErr w:type="spellEnd"/>
      <w:r>
        <w:t>. The soils are mesic and generally mineral with a well-decomposed organic layer (</w:t>
      </w:r>
      <w:proofErr w:type="spellStart"/>
      <w:r>
        <w:t>Viereck</w:t>
      </w:r>
      <w:proofErr w:type="spellEnd"/>
      <w:r>
        <w:t xml:space="preserve"> et al. 1992, II.C.2.c). Permafrost is normally present (</w:t>
      </w:r>
      <w:proofErr w:type="spellStart"/>
      <w:r>
        <w:t>Viereck</w:t>
      </w:r>
      <w:proofErr w:type="spellEnd"/>
      <w:r>
        <w:t xml:space="preserve"> et al. 1992, II.C.2.c).</w:t>
      </w:r>
    </w:p>
    <w:p w:rsidR="00A10BCD" w:rsidP="00A10BCD" w:rsidRDefault="00A10BCD" w14:paraId="7D3364D3" w14:textId="77777777">
      <w:pPr>
        <w:pStyle w:val="InfoPara"/>
      </w:pPr>
      <w:r>
        <w:t>Vegetation Description</w:t>
      </w:r>
    </w:p>
    <w:p w:rsidR="00A10BCD" w:rsidP="00A10BCD" w:rsidRDefault="00A10BCD" w14:paraId="37AFFDF2" w14:textId="77777777">
      <w:r>
        <w:t>The following information was slightly modified from the draft Arctic Ecological Systems description (Boggs et al. 2008):</w:t>
      </w:r>
    </w:p>
    <w:p w:rsidR="00A10BCD" w:rsidP="00A10BCD" w:rsidRDefault="00A10BCD" w14:paraId="75ADFA2A" w14:textId="38246C80">
      <w:r>
        <w:t xml:space="preserve">The total low- and tall-shrub cover is &gt;25%, and </w:t>
      </w:r>
      <w:r w:rsidRPr="00F129DE">
        <w:rPr>
          <w:i/>
          <w:iCs/>
        </w:rPr>
        <w:t xml:space="preserve">Betula nana, Vaccinium </w:t>
      </w:r>
      <w:proofErr w:type="spellStart"/>
      <w:r w:rsidRPr="00F129DE">
        <w:rPr>
          <w:i/>
          <w:iCs/>
        </w:rPr>
        <w:t>uliginosum</w:t>
      </w:r>
      <w:proofErr w:type="spellEnd"/>
      <w:r w:rsidRPr="00F129DE">
        <w:rPr>
          <w:i/>
          <w:iCs/>
        </w:rPr>
        <w:t xml:space="preserve"> </w:t>
      </w:r>
      <w:r w:rsidRPr="00F129DE">
        <w:t>or</w:t>
      </w:r>
      <w:r w:rsidRPr="00F129DE">
        <w:rPr>
          <w:i/>
          <w:iCs/>
        </w:rPr>
        <w:t xml:space="preserve"> Ledum </w:t>
      </w:r>
      <w:proofErr w:type="spellStart"/>
      <w:r w:rsidRPr="00F129DE">
        <w:rPr>
          <w:i/>
          <w:iCs/>
        </w:rPr>
        <w:t>palustre</w:t>
      </w:r>
      <w:proofErr w:type="spellEnd"/>
      <w:r w:rsidRPr="00F129DE">
        <w:rPr>
          <w:i/>
          <w:iCs/>
        </w:rPr>
        <w:t xml:space="preserve"> </w:t>
      </w:r>
      <w:r w:rsidRPr="00F129DE">
        <w:t>ssp</w:t>
      </w:r>
      <w:r w:rsidRPr="00F129DE">
        <w:rPr>
          <w:i/>
          <w:iCs/>
        </w:rPr>
        <w:t xml:space="preserve">. </w:t>
      </w:r>
      <w:proofErr w:type="spellStart"/>
      <w:r w:rsidRPr="00F129DE">
        <w:rPr>
          <w:i/>
          <w:iCs/>
        </w:rPr>
        <w:t>decumbens</w:t>
      </w:r>
      <w:proofErr w:type="spellEnd"/>
      <w:r>
        <w:t xml:space="preserve"> typically dominate or co</w:t>
      </w:r>
      <w:r w:rsidR="00F129DE">
        <w:t>-</w:t>
      </w:r>
      <w:r>
        <w:t xml:space="preserve">dominate. </w:t>
      </w:r>
      <w:r w:rsidRPr="00F129DE">
        <w:rPr>
          <w:i/>
          <w:iCs/>
        </w:rPr>
        <w:t>Salix</w:t>
      </w:r>
      <w:r>
        <w:t xml:space="preserve"> spp. (such as </w:t>
      </w:r>
      <w:r w:rsidRPr="00AF402C">
        <w:rPr>
          <w:i/>
          <w:iCs/>
        </w:rPr>
        <w:t>Salix pulchra</w:t>
      </w:r>
      <w:r>
        <w:t>) do not dominate but may co</w:t>
      </w:r>
      <w:r w:rsidR="00AF402C">
        <w:t>-</w:t>
      </w:r>
      <w:r>
        <w:t xml:space="preserve">dominate. This system does not include tussock-dominated (&gt;35% tussocks) sites. Dwarf-shrubs such as </w:t>
      </w:r>
      <w:proofErr w:type="spellStart"/>
      <w:r w:rsidRPr="00AF402C">
        <w:rPr>
          <w:i/>
          <w:iCs/>
        </w:rPr>
        <w:t>Empetrum</w:t>
      </w:r>
      <w:proofErr w:type="spellEnd"/>
      <w:r w:rsidRPr="00AF402C">
        <w:rPr>
          <w:i/>
          <w:iCs/>
        </w:rPr>
        <w:t xml:space="preserve"> nigrum</w:t>
      </w:r>
      <w:r>
        <w:t xml:space="preserve"> and </w:t>
      </w:r>
      <w:r w:rsidRPr="00AF402C">
        <w:rPr>
          <w:i/>
          <w:iCs/>
        </w:rPr>
        <w:t>Vaccinium vitis-idaea</w:t>
      </w:r>
      <w:r>
        <w:t xml:space="preserve"> may be common under the low-shrub layer. Herbaceous species are sparse but may include </w:t>
      </w:r>
      <w:proofErr w:type="spellStart"/>
      <w:r w:rsidRPr="00AF402C">
        <w:rPr>
          <w:i/>
          <w:iCs/>
        </w:rPr>
        <w:t>Arctagrostis</w:t>
      </w:r>
      <w:proofErr w:type="spellEnd"/>
      <w:r w:rsidRPr="00AF402C">
        <w:rPr>
          <w:i/>
          <w:iCs/>
        </w:rPr>
        <w:t xml:space="preserve"> latifolia, Poa </w:t>
      </w:r>
      <w:proofErr w:type="spellStart"/>
      <w:r w:rsidRPr="00AF402C">
        <w:rPr>
          <w:i/>
          <w:iCs/>
        </w:rPr>
        <w:t>arctica</w:t>
      </w:r>
      <w:proofErr w:type="spellEnd"/>
      <w:r w:rsidRPr="00AF402C">
        <w:rPr>
          <w:i/>
          <w:iCs/>
        </w:rPr>
        <w:t xml:space="preserve">, Senecio </w:t>
      </w:r>
      <w:r w:rsidR="00AF402C">
        <w:rPr>
          <w:i/>
          <w:iCs/>
        </w:rPr>
        <w:t>congest</w:t>
      </w:r>
      <w:r w:rsidRPr="00AF402C">
        <w:rPr>
          <w:i/>
          <w:iCs/>
        </w:rPr>
        <w:t>s</w:t>
      </w:r>
      <w:r w:rsidR="00AF402C">
        <w:rPr>
          <w:i/>
          <w:iCs/>
        </w:rPr>
        <w:t>,</w:t>
      </w:r>
      <w:r w:rsidRPr="00AF402C">
        <w:rPr>
          <w:i/>
          <w:iCs/>
        </w:rPr>
        <w:t xml:space="preserve"> </w:t>
      </w:r>
      <w:r w:rsidRPr="00AF402C">
        <w:t>and</w:t>
      </w:r>
      <w:r w:rsidRPr="00AF402C">
        <w:rPr>
          <w:i/>
          <w:iCs/>
        </w:rPr>
        <w:t xml:space="preserve"> </w:t>
      </w:r>
      <w:proofErr w:type="spellStart"/>
      <w:r w:rsidRPr="00AF402C">
        <w:rPr>
          <w:i/>
          <w:iCs/>
        </w:rPr>
        <w:t>Carex</w:t>
      </w:r>
      <w:proofErr w:type="spellEnd"/>
      <w:r w:rsidRPr="00AF402C">
        <w:rPr>
          <w:i/>
          <w:iCs/>
        </w:rPr>
        <w:t xml:space="preserve"> </w:t>
      </w:r>
      <w:proofErr w:type="spellStart"/>
      <w:r w:rsidRPr="00AF402C">
        <w:rPr>
          <w:i/>
          <w:iCs/>
        </w:rPr>
        <w:t>bigelowii</w:t>
      </w:r>
      <w:proofErr w:type="spellEnd"/>
      <w:r>
        <w:t>. Feathermosses (</w:t>
      </w:r>
      <w:proofErr w:type="spellStart"/>
      <w:r w:rsidRPr="00AF402C">
        <w:rPr>
          <w:i/>
          <w:iCs/>
        </w:rPr>
        <w:t>Hylocomium</w:t>
      </w:r>
      <w:proofErr w:type="spellEnd"/>
      <w:r w:rsidRPr="00AF402C">
        <w:rPr>
          <w:i/>
          <w:iCs/>
        </w:rPr>
        <w:t xml:space="preserve"> splendens </w:t>
      </w:r>
      <w:r w:rsidRPr="00AF402C">
        <w:t>and</w:t>
      </w:r>
      <w:r w:rsidRPr="00AF402C">
        <w:rPr>
          <w:i/>
          <w:iCs/>
        </w:rPr>
        <w:t xml:space="preserve"> </w:t>
      </w:r>
      <w:proofErr w:type="spellStart"/>
      <w:r w:rsidRPr="00AF402C">
        <w:rPr>
          <w:i/>
          <w:iCs/>
        </w:rPr>
        <w:t>Pleurozium</w:t>
      </w:r>
      <w:proofErr w:type="spellEnd"/>
      <w:r w:rsidRPr="00AF402C">
        <w:rPr>
          <w:i/>
          <w:iCs/>
        </w:rPr>
        <w:t xml:space="preserve"> </w:t>
      </w:r>
      <w:proofErr w:type="spellStart"/>
      <w:r w:rsidRPr="00AF402C">
        <w:rPr>
          <w:i/>
          <w:iCs/>
        </w:rPr>
        <w:t>schreberi</w:t>
      </w:r>
      <w:proofErr w:type="spellEnd"/>
      <w:r>
        <w:t>) and lichens may be common.</w:t>
      </w:r>
    </w:p>
    <w:p w:rsidR="00A10BCD" w:rsidP="00A10BCD" w:rsidRDefault="00A10BCD" w14:paraId="2E630183" w14:textId="77777777">
      <w:pPr>
        <w:pStyle w:val="InfoPara"/>
      </w:pPr>
      <w:r>
        <w:t>BpS Dominant and Indicator Species</w:t>
      </w:r>
    </w:p>
    <w:p>
      <w:r>
        <w:rPr>
          <w:sz w:val="16"/>
        </w:rPr>
        <w:t>Species names are from the NRCS PLANTS database. Check species codes at http://plants.usda.gov.</w:t>
      </w:r>
    </w:p>
    <w:p w:rsidR="00A10BCD" w:rsidP="00A10BCD" w:rsidRDefault="00A10BCD" w14:paraId="6A3AC173" w14:textId="77777777">
      <w:pPr>
        <w:pStyle w:val="InfoPara"/>
      </w:pPr>
      <w:r>
        <w:t>Disturbance Description</w:t>
      </w:r>
    </w:p>
    <w:p w:rsidR="00A10BCD" w:rsidP="00A10BCD" w:rsidRDefault="00A10BCD" w14:paraId="6B1C378F" w14:textId="11352C56">
      <w:r>
        <w:t xml:space="preserve">Expert input at the Arctic Modeling meeting (April 08) estimated a </w:t>
      </w:r>
      <w:r w:rsidR="0015111D">
        <w:t>mean fire return interval (</w:t>
      </w:r>
      <w:r>
        <w:t>MFRI</w:t>
      </w:r>
      <w:r w:rsidR="0015111D">
        <w:t>)</w:t>
      </w:r>
      <w:r>
        <w:t xml:space="preserve"> for this type of about 1000yrs. Racine et al. (1983) found a MFRI of 612yrs for Noatak River watershed (all vegetation types)</w:t>
      </w:r>
      <w:r w:rsidR="000D0295">
        <w:t xml:space="preserve"> based on post-1900 records</w:t>
      </w:r>
      <w:r>
        <w:t>. Racine et al (1985) found a 611yr fire rotation for Noatak River watershed (all vegetation below 600m which is predominantly tundra)</w:t>
      </w:r>
      <w:r w:rsidR="000D0295">
        <w:t xml:space="preserve"> based on post-1900 records</w:t>
      </w:r>
      <w:r>
        <w:t xml:space="preserve">. </w:t>
      </w:r>
    </w:p>
    <w:p w:rsidR="003F2FD1" w:rsidP="00A10BCD" w:rsidRDefault="003F2FD1" w14:paraId="640EA79B" w14:textId="2140E091"/>
    <w:p w:rsidRPr="00C3110D" w:rsidR="003F2FD1" w:rsidP="003F2FD1" w:rsidRDefault="003F2FD1" w14:paraId="7D8BD939" w14:textId="5BFA45BA">
      <w:bookmarkStart w:name="_Hlk72404303" w:id="1"/>
      <w:r w:rsidRPr="00C3110D">
        <w:t xml:space="preserve">In 2013 an extensive search was done by FEIS staff to locate information for a synthesis on </w:t>
      </w:r>
      <w:r>
        <w:t>f</w:t>
      </w:r>
      <w:r w:rsidRPr="00C3110D">
        <w:t>ire regimes of Alaskan tundra communities</w:t>
      </w:r>
      <w:r>
        <w:t xml:space="preserve"> (Innes 2013)</w:t>
      </w:r>
      <w:r w:rsidRPr="00C3110D">
        <w:t xml:space="preserve">. </w:t>
      </w:r>
      <w:bookmarkStart w:name="FireFrequency" w:id="2"/>
      <w:bookmarkEnd w:id="2"/>
      <w:r w:rsidRPr="003F2FD1">
        <w:t>This synthesis found</w:t>
      </w:r>
      <w:r>
        <w:t xml:space="preserve"> that s</w:t>
      </w:r>
      <w:r w:rsidRPr="00C3110D">
        <w:t xml:space="preserve">tudies providing information on </w:t>
      </w:r>
      <w:r>
        <w:t>fire frequency</w:t>
      </w:r>
      <w:r w:rsidRPr="00C3110D">
        <w:t xml:space="preserve"> in tundra ecosystems generally do not differentiate among plant communities</w:t>
      </w:r>
      <w:r>
        <w:t xml:space="preserve"> and that for tundra types </w:t>
      </w:r>
      <w:r w:rsidR="0015111D">
        <w:t>MFRIs</w:t>
      </w:r>
      <w:r>
        <w:t xml:space="preserve"> </w:t>
      </w:r>
      <w:r w:rsidRPr="00C3110D">
        <w:t>from 50 to &gt;1,000 years</w:t>
      </w:r>
      <w:r>
        <w:t xml:space="preserve"> were reported</w:t>
      </w:r>
      <w:r w:rsidRPr="00C3110D">
        <w:t xml:space="preserve"> </w:t>
      </w:r>
      <w:r>
        <w:t>(Innes 2013)</w:t>
      </w:r>
      <w:r w:rsidRPr="00C3110D">
        <w:t>.</w:t>
      </w:r>
      <w:r>
        <w:t xml:space="preserve"> When fires burn, stand-replacing crown fires are common (Innes 2013). </w:t>
      </w:r>
    </w:p>
    <w:bookmarkEnd w:id="1"/>
    <w:p w:rsidR="00A10BCD" w:rsidP="00A10BCD" w:rsidRDefault="00A10BCD" w14:paraId="348C6089" w14:textId="77777777"/>
    <w:p w:rsidR="00A10BCD" w:rsidP="00A10BCD" w:rsidRDefault="00A10BCD" w14:paraId="08603DB7" w14:textId="77777777">
      <w:proofErr w:type="spellStart"/>
      <w:r>
        <w:t>Viereck</w:t>
      </w:r>
      <w:proofErr w:type="spellEnd"/>
      <w:r>
        <w:t xml:space="preserve"> et al. (1992) indicated that this community appears to be stable over time (</w:t>
      </w:r>
      <w:proofErr w:type="spellStart"/>
      <w:r>
        <w:t>Viereck</w:t>
      </w:r>
      <w:proofErr w:type="spellEnd"/>
      <w:r>
        <w:t xml:space="preserve"> et al. 1992, II.C.2.c) but this model includes successional dynamics related to infrequent fire.</w:t>
      </w:r>
    </w:p>
    <w:p w:rsidR="0027496E" w:rsidP="00A10BCD" w:rsidRDefault="0027496E" w14:paraId="31DAF28C" w14:textId="77777777">
      <w:bookmarkStart w:name="FireSeason" w:id="3"/>
      <w:bookmarkStart w:name="FireEffectsOnPlants" w:id="4"/>
      <w:bookmarkStart w:name="FireEffectsOnSoils" w:id="5"/>
      <w:bookmarkStart w:name="FireType" w:id="6"/>
      <w:bookmarkStart w:name="FireSeverity" w:id="7"/>
      <w:bookmarkStart w:name="FireTiming" w:id="8"/>
      <w:bookmarkStart w:name="RateOfFireSpread" w:id="9"/>
      <w:bookmarkStart w:name="FireIntensity" w:id="10"/>
      <w:bookmarkStart w:name="FireSize" w:id="11"/>
      <w:bookmarkStart w:name="FuelBiomassAndContinuity" w:id="12"/>
      <w:bookmarkEnd w:id="3"/>
      <w:bookmarkEnd w:id="4"/>
      <w:bookmarkEnd w:id="5"/>
      <w:bookmarkEnd w:id="6"/>
      <w:bookmarkEnd w:id="7"/>
      <w:bookmarkEnd w:id="8"/>
      <w:bookmarkEnd w:id="9"/>
      <w:bookmarkEnd w:id="10"/>
      <w:bookmarkEnd w:id="11"/>
      <w:bookmarkEnd w:id="12"/>
    </w:p>
    <w:p w:rsidR="00A10BCD" w:rsidP="00A10BCD" w:rsidRDefault="00A10BCD" w14:paraId="424CA37A" w14:textId="700748DD">
      <w:pPr>
        <w:pStyle w:val="InfoPara"/>
      </w:pPr>
      <w:r>
        <w:t xml:space="preserve">Fire Frequency </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A10BCD" w:rsidP="00A10BCD" w:rsidRDefault="00A10BCD" w14:paraId="396CD316" w14:textId="77777777">
      <w:pPr>
        <w:pStyle w:val="InfoPara"/>
      </w:pPr>
      <w:r>
        <w:t>Scale Description</w:t>
      </w:r>
    </w:p>
    <w:p w:rsidR="00A10BCD" w:rsidP="00A10BCD" w:rsidRDefault="00A10BCD" w14:paraId="1EEAC6FD" w14:textId="77777777">
      <w:r>
        <w:t>Large patch or matrix</w:t>
      </w:r>
    </w:p>
    <w:p w:rsidR="00A10BCD" w:rsidP="00A10BCD" w:rsidRDefault="00A10BCD" w14:paraId="57DF5DA4" w14:textId="77777777">
      <w:pPr>
        <w:pStyle w:val="InfoPara"/>
      </w:pPr>
      <w:r>
        <w:t>Adjacency or Identification Concerns</w:t>
      </w:r>
    </w:p>
    <w:p w:rsidR="00A10BCD" w:rsidP="00A10BCD" w:rsidRDefault="00A10BCD" w14:paraId="2F1833F2" w14:textId="77777777">
      <w:r>
        <w:t>This type tends to grade into tussock shrub communities as moisture increases or dwarf shrub fellfields as moisture decreases with wind exposure (</w:t>
      </w:r>
      <w:proofErr w:type="spellStart"/>
      <w:r>
        <w:t>Viereck</w:t>
      </w:r>
      <w:proofErr w:type="spellEnd"/>
      <w:r>
        <w:t xml:space="preserve"> et al. 1992, II.C.2.c).</w:t>
      </w:r>
    </w:p>
    <w:p w:rsidR="00A10BCD" w:rsidP="00A10BCD" w:rsidRDefault="00A10BCD" w14:paraId="4E8D9CCF" w14:textId="77777777">
      <w:pPr>
        <w:pStyle w:val="InfoPara"/>
      </w:pPr>
      <w:r>
        <w:t>Issues or Problems</w:t>
      </w:r>
    </w:p>
    <w:p w:rsidR="00A10BCD" w:rsidP="00A10BCD" w:rsidRDefault="00A10BCD" w14:paraId="29C59F7F" w14:textId="77777777">
      <w:r>
        <w:t>Experts at the Arctic meeting agreed on the model classes, but they noted that there is no solid data to support either fire frequencies or the frequency of open vs. closed classes. In this draft model, alternate succession probabilities were set to create a ratio of open to closed classes that approximately matched Torre Jorgenson's estimate that this type would be 20% closed in the Seward/Yukon-Kuskokwim Delta regions (frequent fire model) and 5% closed on the North Slope (infrequent fire model).</w:t>
      </w:r>
    </w:p>
    <w:p w:rsidR="00A10BCD" w:rsidP="00A10BCD" w:rsidRDefault="00A10BCD" w14:paraId="1D848D00" w14:textId="77777777"/>
    <w:p w:rsidR="00A10BCD" w:rsidP="00A10BCD" w:rsidRDefault="00A10BCD" w14:paraId="012205E1" w14:textId="3FCA91AE">
      <w:r>
        <w:t xml:space="preserve">To attain the landscape percentages desired, modelers had to use a very low alternate succession probability. A better solution would have been to restrict the age at which alternate succession </w:t>
      </w:r>
      <w:r>
        <w:t>can occur to around age 25, since it is expected that most sites will close in at that age or not at all. But this solution violates LANDFIRE modeling rules, so modelers used a very low probability of alternate succession instead.</w:t>
      </w:r>
    </w:p>
    <w:p w:rsidR="009E3503" w:rsidP="00A10BCD" w:rsidRDefault="009E3503" w14:paraId="59439BB2" w14:textId="11B8F38D">
      <w:bookmarkStart w:name="_Hlk72404663" w:id="13"/>
    </w:p>
    <w:p w:rsidR="009E3503" w:rsidP="00A10BCD" w:rsidRDefault="009E3503" w14:paraId="7F6433AC" w14:textId="438723EB">
      <w:r>
        <w:t>Most of the fire regime literature available for tundra ecosystems in Alaska is from the Seward Peninsula and Noatak River Watershed where fire occurs more frequently than other regions of the state (Innes 2013). Little is known about fire history in arctic tundra communities in northern and northwestern Alaska (Innes 2013).</w:t>
      </w:r>
    </w:p>
    <w:bookmarkEnd w:id="13"/>
    <w:p w:rsidR="008E6228" w:rsidP="00A10BCD" w:rsidRDefault="008E6228" w14:paraId="06FC916B" w14:textId="77777777"/>
    <w:p w:rsidR="00A10BCD" w:rsidP="00A10BCD" w:rsidRDefault="00A10BCD" w14:paraId="22635BB6" w14:textId="77777777">
      <w:pPr>
        <w:pStyle w:val="InfoPara"/>
      </w:pPr>
      <w:r>
        <w:t>Native Uncharacteristic Conditions</w:t>
      </w:r>
    </w:p>
    <w:p w:rsidRPr="008E6228" w:rsidR="008E6228" w:rsidP="003F2FD1" w:rsidRDefault="00A10BCD" w14:paraId="69F558C6" w14:textId="0A508444">
      <w:r>
        <w:t>The current conditions should be similar to the reference condition</w:t>
      </w:r>
      <w:bookmarkStart w:name="_Hlk72404690" w:id="14"/>
      <w:r>
        <w:t>.</w:t>
      </w:r>
      <w:r w:rsidR="009E3503">
        <w:t xml:space="preserve"> According to Innes 2013: “</w:t>
      </w:r>
      <w:r w:rsidRPr="008E6228" w:rsidR="008E6228">
        <w:t>Because most of the area occupied by tundra in Alaska is sparsely populated and has little road access, fire regimes in tundra may not differ much from historical regimes [</w:t>
      </w:r>
      <w:bookmarkStart w:name="_Hlk72404967" w:id="15"/>
      <w:r w:rsidRPr="000D0295" w:rsidR="000D0295">
        <w:t>Chapin</w:t>
      </w:r>
      <w:r w:rsidR="000D0295">
        <w:t xml:space="preserve"> et al. 2000, </w:t>
      </w:r>
      <w:proofErr w:type="spellStart"/>
      <w:r w:rsidR="000D0295">
        <w:t>DeWilde</w:t>
      </w:r>
      <w:proofErr w:type="spellEnd"/>
      <w:r w:rsidR="000D0295">
        <w:t xml:space="preserve"> and Chapin 2006, </w:t>
      </w:r>
      <w:proofErr w:type="spellStart"/>
      <w:r w:rsidR="000D0295">
        <w:t>Heinselman</w:t>
      </w:r>
      <w:proofErr w:type="spellEnd"/>
      <w:r w:rsidR="000D0295">
        <w:t xml:space="preserve"> 1981</w:t>
      </w:r>
      <w:bookmarkEnd w:id="15"/>
      <w:r w:rsidRPr="008E6228" w:rsidR="008E6228">
        <w:t>]. As of 2006, about 66% of interior Alaska was considered to have an essentially "natural" fire regime, with few human ignitions, negligible suppression activity, and many large, lightning-caused fires.</w:t>
      </w:r>
      <w:r w:rsidR="009E3503">
        <w:t>” Innes 2013 provides information about climate change</w:t>
      </w:r>
      <w:r w:rsidR="00B41C9D">
        <w:t xml:space="preserve"> and</w:t>
      </w:r>
      <w:r w:rsidR="009E3503">
        <w:t xml:space="preserve"> Alaska tundra communities. </w:t>
      </w:r>
    </w:p>
    <w:bookmarkEnd w:id="14"/>
    <w:p w:rsidR="008E6228" w:rsidP="008E6228" w:rsidRDefault="008E6228" w14:paraId="045B9E24" w14:textId="537F02E8"/>
    <w:p w:rsidR="00A10BCD" w:rsidP="00A10BCD" w:rsidRDefault="00A10BCD" w14:paraId="13526E52" w14:textId="77777777">
      <w:pPr>
        <w:pStyle w:val="InfoPara"/>
      </w:pPr>
      <w:r>
        <w:t>Comments</w:t>
      </w:r>
    </w:p>
    <w:p w:rsidR="00E1083B" w:rsidP="001B5B3F" w:rsidRDefault="00C77ABA" w14:paraId="5780CB99" w14:textId="308FF512">
      <w:pPr>
        <w:pStyle w:val="CommentText"/>
      </w:pPr>
      <w:bookmarkStart w:name="_Hlk124861571" w:id="16"/>
      <w:bookmarkStart w:name="_Hlk72404726" w:id="17"/>
      <w:r>
        <w:rPr>
          <w:sz w:val="24"/>
          <w:szCs w:val="24"/>
        </w:rPr>
        <w:t>In 2015</w:t>
      </w:r>
      <w:r w:rsidR="00CC5B6B">
        <w:rPr>
          <w:sz w:val="24"/>
          <w:szCs w:val="24"/>
        </w:rPr>
        <w:t>,</w:t>
      </w:r>
      <w:r>
        <w:rPr>
          <w:sz w:val="24"/>
          <w:szCs w:val="24"/>
        </w:rPr>
        <w:t xml:space="preserve"> </w:t>
      </w:r>
      <w:r w:rsidR="00CC5B6B">
        <w:rPr>
          <w:sz w:val="24"/>
          <w:szCs w:val="24"/>
        </w:rPr>
        <w:t>r</w:t>
      </w:r>
      <w:r>
        <w:rPr>
          <w:sz w:val="24"/>
          <w:szCs w:val="24"/>
        </w:rPr>
        <w:t xml:space="preserve">eviewer Innes suggested that the geographic range for the </w:t>
      </w:r>
      <w:r w:rsidRPr="00C77ABA">
        <w:rPr>
          <w:sz w:val="24"/>
          <w:szCs w:val="24"/>
        </w:rPr>
        <w:t>Alaska Arctic Scrub Birch-Ericaceous Shrubland - Infrequent Fire and Alaska Arctic Scrub Birch-Ericaceous Shrubland - Frequent Fire</w:t>
      </w:r>
      <w:r>
        <w:rPr>
          <w:sz w:val="24"/>
          <w:szCs w:val="24"/>
        </w:rPr>
        <w:t xml:space="preserve"> models should be re-evaluated. </w:t>
      </w:r>
      <w:r w:rsidRPr="009B2DDC" w:rsidR="009B2DDC">
        <w:rPr>
          <w:sz w:val="24"/>
          <w:szCs w:val="24"/>
        </w:rPr>
        <w:t xml:space="preserve">Reviewer feedback is needed to refine the geographic range of the frequent and infrequent fire model variants. </w:t>
      </w:r>
      <w:r>
        <w:rPr>
          <w:sz w:val="24"/>
          <w:szCs w:val="24"/>
        </w:rPr>
        <w:t xml:space="preserve"> </w:t>
      </w:r>
      <w:bookmarkEnd w:id="16"/>
    </w:p>
    <w:p w:rsidR="003626A5" w:rsidP="00E1083B" w:rsidRDefault="003626A5" w14:paraId="5B76BD2D" w14:textId="77777777">
      <w:pPr>
        <w:pStyle w:val="CommentText"/>
      </w:pPr>
    </w:p>
    <w:bookmarkEnd w:id="17"/>
    <w:p w:rsidR="00C3110D" w:rsidP="00A10BCD" w:rsidRDefault="00B41C9D" w14:paraId="0EF3DDFC" w14:textId="75718F93">
      <w:r>
        <w:t>During LANDFIRE National</w:t>
      </w:r>
      <w:r w:rsidR="0059545F">
        <w:t>,</w:t>
      </w:r>
      <w:r>
        <w:t xml:space="preserve"> t</w:t>
      </w:r>
      <w:r w:rsidR="00A10BCD">
        <w:t>his system was created for the AK Arctic region and did not receive review for other regions in the state.</w:t>
      </w:r>
      <w:r>
        <w:t xml:space="preserve"> </w:t>
      </w:r>
      <w:r w:rsidR="00A10BCD">
        <w:t>This model was based on input from the experts who attended the LANDFIRE</w:t>
      </w:r>
      <w:r>
        <w:t xml:space="preserve"> National</w:t>
      </w:r>
      <w:r w:rsidR="00A10BCD">
        <w:t xml:space="preserve"> Fairbanks Arctic (April 08) modeling meeting and refined by Colleen Ryan, Kori Blankenship</w:t>
      </w:r>
      <w:r w:rsidR="0059545F">
        <w:t>,</w:t>
      </w:r>
      <w:r w:rsidR="00A10BCD">
        <w:t xml:space="preserve"> and Keith Boggs.</w:t>
      </w:r>
    </w:p>
    <w:p w:rsidR="001A39A1" w:rsidP="001A39A1" w:rsidRDefault="00A10BCD" w14:paraId="1EE9A238" w14:textId="500A805B">
      <w:pPr>
        <w:pStyle w:val="ReportSection"/>
      </w:pPr>
      <w:r>
        <w:t>Succession Classes</w:t>
      </w:r>
    </w:p>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A10BCD" w:rsidP="00A10BCD" w:rsidRDefault="00A10BCD" w14:paraId="1F64412F" w14:textId="1B1565A8">
      <w:pPr>
        <w:pStyle w:val="InfoPara"/>
        <w:pBdr>
          <w:top w:val="single" w:color="auto" w:sz="4" w:space="1"/>
        </w:pBdr>
      </w:pPr>
      <w:r>
        <w:t>Class A</w:t>
      </w:r>
      <w:r>
        <w:tab/>
        <w:t>2</w:t>
      </w:r>
      <w:r w:rsidR="002A3B10">
        <w:tab/>
      </w:r>
      <w:r w:rsidR="002A3B10">
        <w:tab/>
      </w:r>
      <w:r w:rsidR="002A3B10">
        <w:tab/>
      </w:r>
      <w:r w:rsidR="002A3B10">
        <w:tab/>
      </w:r>
      <w:r w:rsidR="004F7795">
        <w:t>Early Development 1 - All Structures</w:t>
      </w:r>
    </w:p>
    <w:p w:rsidR="00A10BCD" w:rsidP="00A10BCD" w:rsidRDefault="00A10BCD" w14:paraId="4718ED9D" w14:textId="77777777"/>
    <w:p w:rsidR="00A10BCD" w:rsidP="00A10BCD" w:rsidRDefault="00A10BCD" w14:paraId="226069EB" w14:textId="77777777">
      <w:pPr>
        <w:pStyle w:val="SClassInfoPara"/>
      </w:pPr>
      <w:r>
        <w:t>Indicator Species</w:t>
      </w:r>
    </w:p>
    <w:p w:rsidR="00A10BCD" w:rsidP="00A10BCD" w:rsidRDefault="00A10BCD" w14:paraId="54C7EA9E" w14:textId="77777777"/>
    <w:p w:rsidR="00A10BCD" w:rsidP="00A10BCD" w:rsidRDefault="00A10BCD" w14:paraId="148089D7" w14:textId="77777777">
      <w:pPr>
        <w:pStyle w:val="SClassInfoPara"/>
      </w:pPr>
      <w:r>
        <w:t>Description</w:t>
      </w:r>
    </w:p>
    <w:p w:rsidR="00A10BCD" w:rsidP="00A10BCD" w:rsidRDefault="00A10BCD" w14:paraId="3B91136A" w14:textId="77777777">
      <w:r>
        <w:t xml:space="preserve">After fire, herbaceous species such as </w:t>
      </w:r>
      <w:r w:rsidRPr="0059545F">
        <w:rPr>
          <w:i/>
          <w:iCs/>
        </w:rPr>
        <w:t xml:space="preserve">Festuca </w:t>
      </w:r>
      <w:proofErr w:type="spellStart"/>
      <w:r w:rsidRPr="0059545F">
        <w:rPr>
          <w:i/>
          <w:iCs/>
        </w:rPr>
        <w:t>altaica</w:t>
      </w:r>
      <w:proofErr w:type="spellEnd"/>
      <w:r>
        <w:t xml:space="preserve"> and </w:t>
      </w:r>
      <w:proofErr w:type="spellStart"/>
      <w:r w:rsidRPr="0059545F">
        <w:rPr>
          <w:i/>
          <w:iCs/>
        </w:rPr>
        <w:t>Hierochloe</w:t>
      </w:r>
      <w:proofErr w:type="spellEnd"/>
      <w:r w:rsidRPr="0059545F">
        <w:rPr>
          <w:i/>
          <w:iCs/>
        </w:rPr>
        <w:t xml:space="preserve"> </w:t>
      </w:r>
      <w:proofErr w:type="spellStart"/>
      <w:r w:rsidRPr="0059545F">
        <w:rPr>
          <w:i/>
          <w:iCs/>
        </w:rPr>
        <w:t>alpina</w:t>
      </w:r>
      <w:proofErr w:type="spellEnd"/>
      <w:r>
        <w:t xml:space="preserve"> typically dominate. This class may persist for more than 5yrs (up to 25yrs) on some sites, but this possibility was not included in this draft of the model.</w:t>
      </w:r>
    </w:p>
    <w:p w:rsidR="00A10BCD" w:rsidP="00A10BCD" w:rsidRDefault="00A10BCD" w14:paraId="5D390070" w14:textId="77777777"/>
    <w:p>
      <w:r>
        <w:rPr>
          <w:i/>
          <w:u w:val="single"/>
        </w:rPr>
        <w:t>Maximum Tree Size Class</w:t>
      </w:r>
      <w:br/>
      <w:r>
        <w:t>None</w:t>
      </w:r>
    </w:p>
    <w:p w:rsidR="00A10BCD" w:rsidP="00A10BCD" w:rsidRDefault="00A10BCD" w14:paraId="6ED2A9CB" w14:textId="77777777">
      <w:pPr>
        <w:pStyle w:val="InfoPara"/>
        <w:pBdr>
          <w:top w:val="single" w:color="auto" w:sz="4" w:space="1"/>
        </w:pBdr>
      </w:pPr>
      <w:r>
        <w:t>Class B</w:t>
      </w:r>
      <w:r>
        <w:tab/>
        <w:t>75</w:t>
      </w:r>
      <w:r w:rsidR="002A3B10">
        <w:tab/>
      </w:r>
      <w:r w:rsidR="002A3B10">
        <w:tab/>
      </w:r>
      <w:r w:rsidR="002A3B10">
        <w:tab/>
      </w:r>
      <w:r w:rsidR="002A3B10">
        <w:tab/>
      </w:r>
      <w:r w:rsidR="004F7795">
        <w:t>Late Development 1 - Open</w:t>
      </w:r>
    </w:p>
    <w:p w:rsidR="00A10BCD" w:rsidP="00A10BCD" w:rsidRDefault="00A10BCD" w14:paraId="50133DC8" w14:textId="77777777"/>
    <w:p w:rsidR="00A10BCD" w:rsidP="00A10BCD" w:rsidRDefault="00A10BCD" w14:paraId="0D35F3EE" w14:textId="77777777">
      <w:pPr>
        <w:pStyle w:val="SClassInfoPara"/>
      </w:pPr>
      <w:r>
        <w:t>Indicator Species</w:t>
      </w:r>
    </w:p>
    <w:p w:rsidR="00A10BCD" w:rsidP="00A10BCD" w:rsidRDefault="00A10BCD" w14:paraId="105CB910" w14:textId="77777777"/>
    <w:p w:rsidR="00A10BCD" w:rsidP="00A10BCD" w:rsidRDefault="00A10BCD" w14:paraId="5034593A" w14:textId="77777777">
      <w:pPr>
        <w:pStyle w:val="SClassInfoPara"/>
      </w:pPr>
      <w:r>
        <w:t>Description</w:t>
      </w:r>
    </w:p>
    <w:p w:rsidR="00A10BCD" w:rsidP="003F2FD1" w:rsidRDefault="00A10BCD" w14:paraId="55576826" w14:textId="745CB4F5">
      <w:r>
        <w:t xml:space="preserve">This class represents an open shrub class. Under appropriate conditions, the canopy can close around age 25, causing a transition to </w:t>
      </w:r>
      <w:r w:rsidR="0059545F">
        <w:t>C</w:t>
      </w:r>
      <w:r>
        <w:t xml:space="preserve">lass C, but most sites will remain open indefinitely. This class is dominated by shrubs, often </w:t>
      </w:r>
      <w:r w:rsidRPr="0059545F">
        <w:rPr>
          <w:i/>
          <w:iCs/>
        </w:rPr>
        <w:t xml:space="preserve">Betula nana. Vaccinium </w:t>
      </w:r>
      <w:proofErr w:type="spellStart"/>
      <w:r w:rsidRPr="0059545F">
        <w:rPr>
          <w:i/>
          <w:iCs/>
        </w:rPr>
        <w:t>uliginosum</w:t>
      </w:r>
      <w:proofErr w:type="spellEnd"/>
      <w:r w:rsidRPr="0059545F">
        <w:rPr>
          <w:i/>
          <w:iCs/>
        </w:rPr>
        <w:t xml:space="preserve">, Ledum </w:t>
      </w:r>
      <w:proofErr w:type="spellStart"/>
      <w:r w:rsidRPr="0059545F">
        <w:rPr>
          <w:i/>
          <w:iCs/>
        </w:rPr>
        <w:t>decumbens</w:t>
      </w:r>
      <w:proofErr w:type="spellEnd"/>
      <w:r w:rsidRPr="0059545F">
        <w:rPr>
          <w:i/>
          <w:iCs/>
        </w:rPr>
        <w:t xml:space="preserve">, Salix pulchra, S. </w:t>
      </w:r>
      <w:proofErr w:type="spellStart"/>
      <w:r w:rsidRPr="0059545F">
        <w:rPr>
          <w:i/>
          <w:iCs/>
        </w:rPr>
        <w:t>barclayi</w:t>
      </w:r>
      <w:proofErr w:type="spellEnd"/>
      <w:r w:rsidR="0059545F">
        <w:t>,</w:t>
      </w:r>
      <w:r>
        <w:t xml:space="preserve"> or other </w:t>
      </w:r>
      <w:r w:rsidRPr="0059545F">
        <w:rPr>
          <w:i/>
          <w:iCs/>
        </w:rPr>
        <w:t>Salix</w:t>
      </w:r>
      <w:r>
        <w:t xml:space="preserve"> spp. may also be common (</w:t>
      </w:r>
      <w:proofErr w:type="spellStart"/>
      <w:r>
        <w:t>Viereck</w:t>
      </w:r>
      <w:proofErr w:type="spellEnd"/>
      <w:r>
        <w:t xml:space="preserve"> 1979, </w:t>
      </w:r>
      <w:proofErr w:type="spellStart"/>
      <w:r>
        <w:t>Viereck</w:t>
      </w:r>
      <w:proofErr w:type="spellEnd"/>
      <w:r>
        <w:t xml:space="preserve"> et al. 1992). Dwarf shrubs such as </w:t>
      </w:r>
      <w:proofErr w:type="spellStart"/>
      <w:r w:rsidRPr="001C0C4B">
        <w:rPr>
          <w:i/>
          <w:iCs/>
        </w:rPr>
        <w:t>Empetrum</w:t>
      </w:r>
      <w:proofErr w:type="spellEnd"/>
      <w:r w:rsidRPr="001C0C4B">
        <w:rPr>
          <w:i/>
          <w:iCs/>
        </w:rPr>
        <w:t xml:space="preserve"> nigrum</w:t>
      </w:r>
      <w:r>
        <w:t xml:space="preserve"> and </w:t>
      </w:r>
      <w:r w:rsidRPr="001C0C4B">
        <w:rPr>
          <w:i/>
          <w:iCs/>
        </w:rPr>
        <w:t>Vaccinium vitis-idaea</w:t>
      </w:r>
      <w:r>
        <w:t xml:space="preserve"> may be common under the low shrub layer. </w:t>
      </w:r>
    </w:p>
    <w:p w:rsidR="00A10BCD" w:rsidP="00A10BCD" w:rsidRDefault="00A10BCD" w14:paraId="15436076" w14:textId="77777777"/>
    <w:p>
      <w:r>
        <w:rPr>
          <w:i/>
          <w:u w:val="single"/>
        </w:rPr>
        <w:t>Maximum Tree Size Class</w:t>
      </w:r>
      <w:br/>
      <w:r>
        <w:t>None</w:t>
      </w:r>
    </w:p>
    <w:p w:rsidR="00A10BCD" w:rsidP="00A10BCD" w:rsidRDefault="00A10BCD" w14:paraId="54D83C7F" w14:textId="77777777">
      <w:pPr>
        <w:pStyle w:val="InfoPara"/>
        <w:pBdr>
          <w:top w:val="single" w:color="auto" w:sz="4" w:space="1"/>
        </w:pBdr>
      </w:pPr>
      <w:r>
        <w:t>Class C</w:t>
      </w:r>
      <w:r>
        <w:tab/>
        <w:t>23</w:t>
      </w:r>
      <w:r w:rsidR="002A3B10">
        <w:tab/>
      </w:r>
      <w:r w:rsidR="002A3B10">
        <w:tab/>
      </w:r>
      <w:r w:rsidR="002A3B10">
        <w:tab/>
      </w:r>
      <w:r w:rsidR="002A3B10">
        <w:tab/>
      </w:r>
      <w:r w:rsidR="004F7795">
        <w:t>Late Development 2 - Closed</w:t>
      </w:r>
    </w:p>
    <w:p w:rsidR="00A10BCD" w:rsidP="00A10BCD" w:rsidRDefault="00A10BCD" w14:paraId="423E76CB" w14:textId="77777777"/>
    <w:p w:rsidR="00A10BCD" w:rsidP="00A10BCD" w:rsidRDefault="00A10BCD" w14:paraId="7160169F" w14:textId="77777777">
      <w:pPr>
        <w:pStyle w:val="SClassInfoPara"/>
      </w:pPr>
      <w:r>
        <w:t>Indicator Species</w:t>
      </w:r>
    </w:p>
    <w:p w:rsidR="00A10BCD" w:rsidP="00A10BCD" w:rsidRDefault="00A10BCD" w14:paraId="7754E882" w14:textId="77777777"/>
    <w:p w:rsidR="00A10BCD" w:rsidP="00A10BCD" w:rsidRDefault="00A10BCD" w14:paraId="0F68C6F4" w14:textId="77777777">
      <w:pPr>
        <w:pStyle w:val="SClassInfoPara"/>
      </w:pPr>
      <w:r>
        <w:t>Description</w:t>
      </w:r>
    </w:p>
    <w:p w:rsidR="00A10BCD" w:rsidP="00A10BCD" w:rsidRDefault="00A10BCD" w14:paraId="2F208A10" w14:textId="450D37ED">
      <w:r>
        <w:t xml:space="preserve">This class represents a mature closed canopy shrub stage that may occur on a minority of sites where conditions are appropriate. The canopy will close in around age 25. This class is dominated by shrubs, often </w:t>
      </w:r>
      <w:r w:rsidRPr="001C0C4B">
        <w:rPr>
          <w:i/>
          <w:iCs/>
        </w:rPr>
        <w:t xml:space="preserve">Betula nana. Vaccinium </w:t>
      </w:r>
      <w:proofErr w:type="spellStart"/>
      <w:r w:rsidRPr="001C0C4B">
        <w:rPr>
          <w:i/>
          <w:iCs/>
        </w:rPr>
        <w:t>uliginosum</w:t>
      </w:r>
      <w:proofErr w:type="spellEnd"/>
      <w:r w:rsidRPr="001C0C4B">
        <w:rPr>
          <w:i/>
          <w:iCs/>
        </w:rPr>
        <w:t xml:space="preserve">, Ledum </w:t>
      </w:r>
      <w:proofErr w:type="spellStart"/>
      <w:r w:rsidRPr="001C0C4B">
        <w:rPr>
          <w:i/>
          <w:iCs/>
        </w:rPr>
        <w:t>decumbens</w:t>
      </w:r>
      <w:proofErr w:type="spellEnd"/>
      <w:r w:rsidRPr="001C0C4B">
        <w:rPr>
          <w:i/>
          <w:iCs/>
        </w:rPr>
        <w:t xml:space="preserve">, Salix pulchra, S. </w:t>
      </w:r>
      <w:proofErr w:type="spellStart"/>
      <w:r w:rsidRPr="001C0C4B">
        <w:rPr>
          <w:i/>
          <w:iCs/>
        </w:rPr>
        <w:t>barclayi</w:t>
      </w:r>
      <w:proofErr w:type="spellEnd"/>
      <w:r w:rsidR="001C0C4B">
        <w:rPr>
          <w:i/>
          <w:iCs/>
        </w:rPr>
        <w:t>,</w:t>
      </w:r>
      <w:r w:rsidRPr="001C0C4B">
        <w:rPr>
          <w:i/>
          <w:iCs/>
        </w:rPr>
        <w:t xml:space="preserve"> </w:t>
      </w:r>
      <w:r>
        <w:t xml:space="preserve">or other </w:t>
      </w:r>
      <w:r w:rsidRPr="001C0C4B">
        <w:rPr>
          <w:i/>
          <w:iCs/>
        </w:rPr>
        <w:t>Salix</w:t>
      </w:r>
      <w:r>
        <w:t xml:space="preserve"> spp. may also be common (</w:t>
      </w:r>
      <w:proofErr w:type="spellStart"/>
      <w:r>
        <w:t>Viereck</w:t>
      </w:r>
      <w:proofErr w:type="spellEnd"/>
      <w:r>
        <w:t xml:space="preserve"> 1979</w:t>
      </w:r>
      <w:r w:rsidR="001C0C4B">
        <w:t>;</w:t>
      </w:r>
      <w:r>
        <w:t xml:space="preserve"> </w:t>
      </w:r>
      <w:proofErr w:type="spellStart"/>
      <w:r>
        <w:t>Viereck</w:t>
      </w:r>
      <w:proofErr w:type="spellEnd"/>
      <w:r>
        <w:t xml:space="preserve"> et al. 1992). Dwarf shrubs such as </w:t>
      </w:r>
      <w:proofErr w:type="spellStart"/>
      <w:r w:rsidRPr="001C0C4B">
        <w:rPr>
          <w:i/>
          <w:iCs/>
        </w:rPr>
        <w:t>Empetrum</w:t>
      </w:r>
      <w:proofErr w:type="spellEnd"/>
      <w:r w:rsidRPr="001C0C4B">
        <w:rPr>
          <w:i/>
          <w:iCs/>
        </w:rPr>
        <w:t xml:space="preserve"> nigrum </w:t>
      </w:r>
      <w:r w:rsidRPr="001C0C4B">
        <w:t>and</w:t>
      </w:r>
      <w:r w:rsidRPr="001C0C4B">
        <w:rPr>
          <w:i/>
          <w:iCs/>
        </w:rPr>
        <w:t xml:space="preserve"> Vaccinium vitis-idaea</w:t>
      </w:r>
      <w:r>
        <w:t xml:space="preserve"> may be common under the low shrub layer. </w:t>
      </w:r>
    </w:p>
    <w:p w:rsidR="00A10BCD" w:rsidP="00A10BCD" w:rsidRDefault="00A10BCD" w14:paraId="13DFB4F4" w14:textId="77777777"/>
    <w:p>
      <w:r>
        <w:rPr>
          <w:i/>
          <w:u w:val="single"/>
        </w:rPr>
        <w:t>Maximum Tree Size Class</w:t>
      </w:r>
      <w:br/>
      <w:r>
        <w:t>None</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A10BCD" w:rsidP="00A10BCD" w:rsidRDefault="00A10BCD" w14:paraId="5CDEDE51" w14:textId="77777777">
      <w:r>
        <w:t xml:space="preserve">Anderson, J.H. 1974. Plants, Soils, </w:t>
      </w:r>
      <w:proofErr w:type="spellStart"/>
      <w:r>
        <w:t>Phytocenology</w:t>
      </w:r>
      <w:proofErr w:type="spellEnd"/>
      <w:r>
        <w:t xml:space="preserve"> and Primary Production of the Eagle Summit Tundra Biome Site. US Tundra Biome Data Report 74-42. Ecosystem Analysis Studies, US International Biological Program, US Arctic Research Program. 142 p.</w:t>
      </w:r>
    </w:p>
    <w:p w:rsidR="00A10BCD" w:rsidP="00A10BCD" w:rsidRDefault="00A10BCD" w14:paraId="6D03AA3B" w14:textId="77777777"/>
    <w:p w:rsidR="00A10BCD" w:rsidP="00A10BCD" w:rsidRDefault="00A10BCD" w14:paraId="40A68D59" w14:textId="77777777">
      <w:r>
        <w:t>Batten, A.R. 1977. The vascular floristics, major vegetation units, and phytogeography of the Lake Peters area, northeastern Alaska. M.S. thesis. University of Alaska, Fairbanks, AK. 330 p.</w:t>
      </w:r>
    </w:p>
    <w:p w:rsidR="00A10BCD" w:rsidP="00A10BCD" w:rsidRDefault="00A10BCD" w14:paraId="5089692C" w14:textId="77777777"/>
    <w:p w:rsidR="00A10BCD" w:rsidP="00A10BCD" w:rsidRDefault="00A10BCD" w14:paraId="42948EA8" w14:textId="7E4CFDEB">
      <w:r>
        <w:t xml:space="preserve">Batten, A.R., Murray, D.F., Dawe, J.C. 1979. Threatened and Endangered Plants in selected areas of the BLM </w:t>
      </w:r>
      <w:proofErr w:type="spellStart"/>
      <w:r>
        <w:t>Fortymile</w:t>
      </w:r>
      <w:proofErr w:type="spellEnd"/>
      <w:r>
        <w:t xml:space="preserve"> Planning Unit. File Report for Contract No. YA-512-CT8-162. USDI BLM AK State Office 701 C street, Anchorage, AK 99513. 127 p.</w:t>
      </w:r>
    </w:p>
    <w:p w:rsidR="00A10BCD" w:rsidP="00A10BCD" w:rsidRDefault="00A10BCD" w14:paraId="58319C6B" w14:textId="77777777"/>
    <w:p w:rsidR="00A10BCD" w:rsidP="00A10BCD" w:rsidRDefault="00A10BCD" w14:paraId="024AA977" w14:textId="77777777">
      <w:r>
        <w:t>Boggs et al. 2008. International Ecological Classification Standard: Terrestrial Ecological Classifications. Draft Ecological Systems Description for the Alaska Arctic Region.</w:t>
      </w:r>
    </w:p>
    <w:p w:rsidR="00A10BCD" w:rsidP="00A10BCD" w:rsidRDefault="00A10BCD" w14:paraId="0553DFA0" w14:textId="1E54FD94"/>
    <w:p w:rsidRPr="008E6228" w:rsidR="000D0295" w:rsidP="000D0295" w:rsidRDefault="000D0295" w14:paraId="76554212" w14:textId="77777777">
      <w:r w:rsidRPr="000D0295">
        <w:t xml:space="preserve">Chapin, F. S., III; McGuire, A. D.; Randerson, J.; Pielke, R., Sr.; </w:t>
      </w:r>
      <w:proofErr w:type="spellStart"/>
      <w:r w:rsidRPr="000D0295">
        <w:t>Baldocchi</w:t>
      </w:r>
      <w:proofErr w:type="spellEnd"/>
      <w:r w:rsidRPr="000D0295">
        <w:t xml:space="preserve">, D.; </w:t>
      </w:r>
      <w:proofErr w:type="spellStart"/>
      <w:r w:rsidRPr="000D0295">
        <w:t>Hobbie</w:t>
      </w:r>
      <w:proofErr w:type="spellEnd"/>
      <w:r w:rsidRPr="000D0295">
        <w:t xml:space="preserve">, S. E.; </w:t>
      </w:r>
      <w:proofErr w:type="spellStart"/>
      <w:r w:rsidRPr="000D0295">
        <w:t>Roulet</w:t>
      </w:r>
      <w:proofErr w:type="spellEnd"/>
      <w:r w:rsidRPr="000D0295">
        <w:t xml:space="preserve">, N.; </w:t>
      </w:r>
      <w:proofErr w:type="spellStart"/>
      <w:r w:rsidRPr="000D0295">
        <w:t>Eugster</w:t>
      </w:r>
      <w:proofErr w:type="spellEnd"/>
      <w:r w:rsidRPr="000D0295">
        <w:t xml:space="preserve">, W.; </w:t>
      </w:r>
      <w:proofErr w:type="spellStart"/>
      <w:r w:rsidRPr="000D0295">
        <w:t>Kasischke</w:t>
      </w:r>
      <w:proofErr w:type="spellEnd"/>
      <w:r w:rsidRPr="000D0295">
        <w:t xml:space="preserve">, E.; </w:t>
      </w:r>
      <w:proofErr w:type="spellStart"/>
      <w:r w:rsidRPr="000D0295">
        <w:t>Rastetter</w:t>
      </w:r>
      <w:proofErr w:type="spellEnd"/>
      <w:r w:rsidRPr="000D0295">
        <w:t xml:space="preserve">, E. B.; </w:t>
      </w:r>
      <w:proofErr w:type="spellStart"/>
      <w:r w:rsidRPr="000D0295">
        <w:t>Zimov</w:t>
      </w:r>
      <w:proofErr w:type="spellEnd"/>
      <w:r w:rsidRPr="000D0295">
        <w:t>, S. A.; Running, S. W. 2000. Arctic and boreal ecosystems of western North America as components of the climate system. Global Change Biology. 6(Supplement 1): 211-223.</w:t>
      </w:r>
    </w:p>
    <w:p w:rsidR="000D0295" w:rsidP="000D0295" w:rsidRDefault="000D0295" w14:paraId="3FD4B4D5" w14:textId="77777777"/>
    <w:p w:rsidR="000D0295" w:rsidP="000D0295" w:rsidRDefault="000D0295" w14:paraId="5E2A38CD" w14:textId="77777777">
      <w:proofErr w:type="spellStart"/>
      <w:r w:rsidRPr="000D0295">
        <w:t>DeWilde</w:t>
      </w:r>
      <w:proofErr w:type="spellEnd"/>
      <w:r w:rsidRPr="000D0295">
        <w:t xml:space="preserve">, </w:t>
      </w:r>
      <w:proofErr w:type="spellStart"/>
      <w:r w:rsidRPr="000D0295">
        <w:t>La'ona</w:t>
      </w:r>
      <w:proofErr w:type="spellEnd"/>
      <w:r w:rsidRPr="000D0295">
        <w:t>; Chapin, F. Stuart, III. 2006. Human impacts on the fire regime of interior Alaska: interactions among fuels, ignition sources, and fire suppression. Ecosystems. 9(8): 1342-1353. </w:t>
      </w:r>
    </w:p>
    <w:p w:rsidR="000D0295" w:rsidP="00A10BCD" w:rsidRDefault="000D0295" w14:paraId="3D90C7FE" w14:textId="77777777"/>
    <w:p w:rsidR="00A10BCD" w:rsidP="00A10BCD" w:rsidRDefault="00A10BCD" w14:paraId="7DB6A2BD" w14:textId="77777777">
      <w:r>
        <w:t xml:space="preserve">Hanson, H.C. 1951. Characteristics of some grassland, marsh, and other plant communities in western Alaska. Ecol. </w:t>
      </w:r>
      <w:proofErr w:type="spellStart"/>
      <w:r>
        <w:t>Monogr</w:t>
      </w:r>
      <w:proofErr w:type="spellEnd"/>
      <w:r>
        <w:t>. 21 (4):317-378.</w:t>
      </w:r>
    </w:p>
    <w:p w:rsidR="00A10BCD" w:rsidP="00A10BCD" w:rsidRDefault="00A10BCD" w14:paraId="628E2489" w14:textId="77777777"/>
    <w:p w:rsidR="00A10BCD" w:rsidP="00A10BCD" w:rsidRDefault="00A10BCD" w14:paraId="021C7E74" w14:textId="09AAF385">
      <w:r>
        <w:t>Hanson, H.C. 1953. Vegetation types in northwestern Alaska and comparisons with communities in other arctic regions. Ecology 34(1): 11 1-140.</w:t>
      </w:r>
    </w:p>
    <w:p w:rsidR="000D0295" w:rsidP="000D0295" w:rsidRDefault="000D0295" w14:paraId="204AF44E" w14:textId="77777777"/>
    <w:p w:rsidR="000D0295" w:rsidP="000D0295" w:rsidRDefault="000D0295" w14:paraId="768B257C" w14:textId="77777777">
      <w:proofErr w:type="spellStart"/>
      <w:r w:rsidRPr="000D0295">
        <w:t>Heinselman</w:t>
      </w:r>
      <w:proofErr w:type="spellEnd"/>
      <w:r w:rsidRPr="000D0295">
        <w:t xml:space="preserve">, </w:t>
      </w:r>
      <w:proofErr w:type="spellStart"/>
      <w:r w:rsidRPr="000D0295">
        <w:t>Miron</w:t>
      </w:r>
      <w:proofErr w:type="spellEnd"/>
      <w:r w:rsidRPr="000D0295">
        <w:t xml:space="preserve"> L. 1981. Fire intensity and frequency as factors in the distribution and structure of northern ecosystems. In: Mooney, H. A.; </w:t>
      </w:r>
      <w:proofErr w:type="spellStart"/>
      <w:r w:rsidRPr="000D0295">
        <w:t>Bonnicksen</w:t>
      </w:r>
      <w:proofErr w:type="spellEnd"/>
      <w:r w:rsidRPr="000D0295">
        <w:t xml:space="preserve">, T. M.; Christensen, N. L.; Lotan, J. E.; </w:t>
      </w:r>
      <w:proofErr w:type="spellStart"/>
      <w:r w:rsidRPr="000D0295">
        <w:t>Reiners</w:t>
      </w:r>
      <w:proofErr w:type="spellEnd"/>
      <w:r w:rsidRPr="000D0295">
        <w:t>, W. A., technical coordinators. Fire regimes and ecosystem properties: Proceedings of the conference; 1978 December 11-15; Honolulu, HI. Gen. Tech. Rep. WO-26. Washington, DC: U.S. Department of Agriculture, Forest Service: 7-57.</w:t>
      </w:r>
    </w:p>
    <w:p w:rsidR="000D0295" w:rsidP="00A10BCD" w:rsidRDefault="000D0295" w14:paraId="02B9785B" w14:textId="77777777"/>
    <w:p w:rsidR="00A10BCD" w:rsidP="00A10BCD" w:rsidRDefault="00A10BCD" w14:paraId="20D9DF76" w14:textId="77777777">
      <w:r>
        <w:t xml:space="preserve">Hettinger, L.R. and A.J. </w:t>
      </w:r>
      <w:proofErr w:type="spellStart"/>
      <w:r>
        <w:t>Janz</w:t>
      </w:r>
      <w:proofErr w:type="spellEnd"/>
      <w:r>
        <w:t xml:space="preserve">. 1974. Vegetation and soils of northeastern Alaska. </w:t>
      </w:r>
      <w:proofErr w:type="spellStart"/>
      <w:r>
        <w:t>Arct</w:t>
      </w:r>
      <w:proofErr w:type="spellEnd"/>
      <w:r>
        <w:t>. Gas Biol. Rep. Ser. 21, 206 p. North. Eng. Serv., Co., Ltd., Edmonton, Can.</w:t>
      </w:r>
    </w:p>
    <w:p w:rsidR="00A10BCD" w:rsidP="00A10BCD" w:rsidRDefault="00A10BCD" w14:paraId="615E7693" w14:textId="77777777"/>
    <w:p w:rsidR="00A10BCD" w:rsidP="00A10BCD" w:rsidRDefault="00A10BCD" w14:paraId="7FF7D4E4" w14:textId="3694E892">
      <w:proofErr w:type="spellStart"/>
      <w:r>
        <w:t>Hulten</w:t>
      </w:r>
      <w:proofErr w:type="spellEnd"/>
      <w:r>
        <w:t xml:space="preserve">, E. 1966. Contributions to the knowledge of flora and vegetation of the southwestern Alaskan mainland. Sven. Bot. </w:t>
      </w:r>
      <w:proofErr w:type="spellStart"/>
      <w:r>
        <w:t>Tidskr</w:t>
      </w:r>
      <w:proofErr w:type="spellEnd"/>
      <w:r>
        <w:t>. 60(1): 175-1 89.</w:t>
      </w:r>
    </w:p>
    <w:p w:rsidR="00A10BCD" w:rsidP="00A10BCD" w:rsidRDefault="00A10BCD" w14:paraId="61AF39D2" w14:textId="77777777"/>
    <w:p w:rsidRPr="00C3110D" w:rsidR="00C3110D" w:rsidP="00C3110D" w:rsidRDefault="00C3110D" w14:paraId="1A4A0508" w14:textId="77777777">
      <w:r w:rsidRPr="00C3110D">
        <w:t>Innes, Robin J. 2013. Fire regimes of Alaskan tundra communities. In: Fire Effects Information System, [Online]. U.S. Department of Agriculture, Forest Service, Rocky Mountain Research Station, Fire Sciences Laboratory (Producer). Available: http://www.fs.fed.us</w:t>
      </w:r>
    </w:p>
    <w:p w:rsidRPr="00C3110D" w:rsidR="00C3110D" w:rsidP="00C3110D" w:rsidRDefault="00C3110D" w14:paraId="24AFD249" w14:textId="77777777">
      <w:r w:rsidRPr="00C3110D">
        <w:t>/database/</w:t>
      </w:r>
      <w:proofErr w:type="spellStart"/>
      <w:r w:rsidRPr="00C3110D">
        <w:t>feis</w:t>
      </w:r>
      <w:proofErr w:type="spellEnd"/>
      <w:r w:rsidRPr="00C3110D">
        <w:t>/</w:t>
      </w:r>
      <w:proofErr w:type="spellStart"/>
      <w:r w:rsidRPr="00C3110D">
        <w:t>fire_regimes</w:t>
      </w:r>
      <w:proofErr w:type="spellEnd"/>
      <w:r w:rsidRPr="00C3110D">
        <w:t>/</w:t>
      </w:r>
      <w:proofErr w:type="spellStart"/>
      <w:r w:rsidRPr="00C3110D">
        <w:t>AK_tundra</w:t>
      </w:r>
      <w:proofErr w:type="spellEnd"/>
      <w:r w:rsidRPr="00C3110D">
        <w:t>/all.html [2016, June 28].</w:t>
      </w:r>
    </w:p>
    <w:p w:rsidRPr="00C3110D" w:rsidR="00C3110D" w:rsidP="00C3110D" w:rsidRDefault="00C3110D" w14:paraId="0822EDD9" w14:textId="77777777"/>
    <w:p w:rsidR="00A10BCD" w:rsidP="00A10BCD" w:rsidRDefault="00A10BCD" w14:paraId="3F0B6191" w14:textId="77777777">
      <w:r>
        <w:t xml:space="preserve">Jorgenson, M.T. 1984. The response of vegetation to landscape evolution on glacial till near </w:t>
      </w:r>
      <w:proofErr w:type="spellStart"/>
      <w:r>
        <w:t>Toolik</w:t>
      </w:r>
      <w:proofErr w:type="spellEnd"/>
      <w:r>
        <w:t xml:space="preserve"> Lake, Alaska. Pages 134-142 in Inventorying forest and other vegetation of the high latitude and high altitude regions: Proceedings of an International Symposium, Society of American Foresters Regional Technical Conference. Fairbanks, AK. Society of American Foresters, Bethesda, MD.</w:t>
      </w:r>
    </w:p>
    <w:p w:rsidR="00A10BCD" w:rsidP="00A10BCD" w:rsidRDefault="00A10BCD" w14:paraId="32AAD94F" w14:textId="77777777"/>
    <w:p w:rsidR="00A10BCD" w:rsidP="00A10BCD" w:rsidRDefault="00A10BCD" w14:paraId="5F5F792C" w14:textId="77777777">
      <w:r>
        <w:t>Nowacki, G., P. Spencer, M. Fleming, T. Brock and T. Jorgenson. 2001. Unified ecoregions of Alaska. U.S. Department of the Interior, U.S. Geological Survey. Open file-report 02-297. 2 page map.</w:t>
      </w:r>
    </w:p>
    <w:p w:rsidR="00A10BCD" w:rsidP="00A10BCD" w:rsidRDefault="00A10BCD" w14:paraId="6CB88624" w14:textId="77777777"/>
    <w:p w:rsidR="00A10BCD" w:rsidP="00A10BCD" w:rsidRDefault="00A10BCD" w14:paraId="7DFF0843" w14:textId="77777777">
      <w:r>
        <w:t>Pegau, R.E. 1968. Reindeer range appraisal in Alaska. M.S. thesis. University of Alaska, Fairbanks, AK. 130 p.</w:t>
      </w:r>
    </w:p>
    <w:p w:rsidR="00A10BCD" w:rsidP="00A10BCD" w:rsidRDefault="00A10BCD" w14:paraId="3BECF5D7" w14:textId="77777777"/>
    <w:p w:rsidR="00A10BCD" w:rsidP="00A10BCD" w:rsidRDefault="00A10BCD" w14:paraId="0CA00A8E" w14:textId="77777777">
      <w:r>
        <w:t>Pegau, R.E. 1972. Caribou investigations-analysis of range. In: Pegau, R.E. and J.E. Hemming (ed.). Caribou report. Volume 12. Progress report. Federal Aid in Wildlife Restoration, Projects W-17-2 and W-17-3, Job 3.3R. Alaska Dept. of Fish and Game, Juneau, AK: 1-216.</w:t>
      </w:r>
    </w:p>
    <w:p w:rsidR="00A10BCD" w:rsidP="00A10BCD" w:rsidRDefault="00A10BCD" w14:paraId="72C1AE11" w14:textId="77777777"/>
    <w:p w:rsidR="00A10BCD" w:rsidP="00A10BCD" w:rsidRDefault="00A10BCD" w14:paraId="0B3FC322" w14:textId="77777777">
      <w:r>
        <w:t xml:space="preserve">Racine. 1979. Climate of the </w:t>
      </w:r>
      <w:proofErr w:type="spellStart"/>
      <w:r>
        <w:t>Chucki-Imuruk</w:t>
      </w:r>
      <w:proofErr w:type="spellEnd"/>
      <w:r>
        <w:t xml:space="preserve"> area. Pages 32-37 in H. R. Melchior, ed., Biological Survey of the Bering Land Bridge National Monument. Alaska Cooperative Park Studies Unit, University of Alaska Fairbanks, Fairbanks, AK.</w:t>
      </w:r>
    </w:p>
    <w:p w:rsidR="00A10BCD" w:rsidP="00A10BCD" w:rsidRDefault="00A10BCD" w14:paraId="282D93B2" w14:textId="77777777"/>
    <w:p w:rsidR="00A10BCD" w:rsidP="00A10BCD" w:rsidRDefault="00A10BCD" w14:paraId="7787CACF" w14:textId="77777777">
      <w:r>
        <w:t>Racine, C.H., Dennis, J.G., and W.A. Patterson. 1983. An analysis of the tundra fire regime in the Noatak River Watershed, Alaska. USDOI BLM Report.</w:t>
      </w:r>
    </w:p>
    <w:p w:rsidR="00A10BCD" w:rsidP="00A10BCD" w:rsidRDefault="00A10BCD" w14:paraId="2F7C5B6A" w14:textId="77777777"/>
    <w:p w:rsidR="00A10BCD" w:rsidP="00A10BCD" w:rsidRDefault="00A10BCD" w14:paraId="50CBC0DB" w14:textId="77777777">
      <w:r>
        <w:t>Racine, C.H.; J.G. Dennis and W.A. Patterson III. 1985. Tundra fire regimes in the Noatak River Watershed, Alaska: 1956-83. Arctic 38:194-200.</w:t>
      </w:r>
    </w:p>
    <w:p w:rsidR="00A10BCD" w:rsidP="00A10BCD" w:rsidRDefault="00A10BCD" w14:paraId="33B2791C" w14:textId="77777777"/>
    <w:p w:rsidR="00A10BCD" w:rsidP="00A10BCD" w:rsidRDefault="00A10BCD" w14:paraId="60DD020F" w14:textId="77777777">
      <w:r>
        <w:t xml:space="preserve">Steigers, W.D., D. Helm, J.G. MacCracken, [and others]. 1983. Alaska Power Authority, Susitna </w:t>
      </w:r>
      <w:proofErr w:type="spellStart"/>
      <w:r>
        <w:t>Hydroelectirc</w:t>
      </w:r>
      <w:proofErr w:type="spellEnd"/>
      <w:r>
        <w:t xml:space="preserve"> Authority, environmental studies--subtask 7.12: 1982 plant ecology studies. Final Report. University of Alaska, Agricultural Experiment Station, Palmer. 288 pp. </w:t>
      </w:r>
    </w:p>
    <w:p w:rsidR="00A10BCD" w:rsidP="00A10BCD" w:rsidRDefault="00A10BCD" w14:paraId="19A4DFF4" w14:textId="77777777">
      <w:r>
        <w:t xml:space="preserve"> </w:t>
      </w:r>
    </w:p>
    <w:p w:rsidR="00A10BCD" w:rsidP="00A10BCD" w:rsidRDefault="00A10BCD" w14:paraId="653059B2" w14:textId="77777777">
      <w:proofErr w:type="spellStart"/>
      <w:r>
        <w:t>Viereck</w:t>
      </w:r>
      <w:proofErr w:type="spellEnd"/>
      <w:r>
        <w:t xml:space="preserve">, L.A. 1962. Range survey: Sheep and goat investigations. Job completion report: Federal aid in wildlife restoration. W-6-R-3. Department of Fish and Game, Alaska work plan E, Job 2a. 21 pp. </w:t>
      </w:r>
    </w:p>
    <w:p w:rsidR="00A10BCD" w:rsidP="00A10BCD" w:rsidRDefault="00A10BCD" w14:paraId="0AEDFB80" w14:textId="77777777"/>
    <w:p w:rsidR="00A10BCD" w:rsidP="00A10BCD" w:rsidRDefault="00A10BCD" w14:paraId="66D61E50" w14:textId="77777777">
      <w:proofErr w:type="spellStart"/>
      <w:r>
        <w:t>Viereck</w:t>
      </w:r>
      <w:proofErr w:type="spellEnd"/>
      <w:r>
        <w:t xml:space="preserve">, L.A. 1963. Sheep investigations: survey of range ecology. Project W-6-R-4, Work plan E. Job 2-A. Alaska Department of Fish and Game, Juneau, AK. </w:t>
      </w:r>
    </w:p>
    <w:p w:rsidR="00A10BCD" w:rsidP="00A10BCD" w:rsidRDefault="00A10BCD" w14:paraId="3F55C179" w14:textId="77777777"/>
    <w:p w:rsidR="00A10BCD" w:rsidP="00A10BCD" w:rsidRDefault="00A10BCD" w14:paraId="57EC13B3" w14:textId="77777777">
      <w:proofErr w:type="spellStart"/>
      <w:r>
        <w:t>Viereck</w:t>
      </w:r>
      <w:proofErr w:type="spellEnd"/>
      <w:r>
        <w:t xml:space="preserve">, L.A. 1979. Characteristics of </w:t>
      </w:r>
      <w:proofErr w:type="spellStart"/>
      <w:r>
        <w:t>treeline</w:t>
      </w:r>
      <w:proofErr w:type="spellEnd"/>
      <w:r>
        <w:t xml:space="preserve"> plant communities in Alaska. Holarctic Ecology. 2: 228-238.</w:t>
      </w:r>
    </w:p>
    <w:p w:rsidR="00A10BCD" w:rsidP="00A10BCD" w:rsidRDefault="00A10BCD" w14:paraId="16BCA494" w14:textId="77777777"/>
    <w:p w:rsidR="00A10BCD" w:rsidP="00A10BCD" w:rsidRDefault="00A10BCD" w14:paraId="5E02807B" w14:textId="77777777">
      <w:proofErr w:type="spellStart"/>
      <w:r>
        <w:t>Viereck</w:t>
      </w:r>
      <w:proofErr w:type="spellEnd"/>
      <w:r>
        <w:t xml:space="preserve">, L.A. and E.L. Little. 1972. Alaska Trees and Shrubs. USDA Forest Service Ag. Handbook 410. University of Alaska Press, Fairbanks, Alaska. 265 p. </w:t>
      </w:r>
    </w:p>
    <w:p w:rsidR="00A10BCD" w:rsidP="00A10BCD" w:rsidRDefault="00A10BCD" w14:paraId="2107C9CC" w14:textId="77777777"/>
    <w:p w:rsidR="00A10BCD" w:rsidP="00A10BCD" w:rsidRDefault="00A10BCD" w14:paraId="42D56C27" w14:textId="77777777">
      <w:proofErr w:type="spellStart"/>
      <w:r>
        <w:t>Viereck</w:t>
      </w:r>
      <w:proofErr w:type="spellEnd"/>
      <w:r>
        <w:t xml:space="preserve">, L.A., C.T. </w:t>
      </w:r>
      <w:proofErr w:type="spellStart"/>
      <w:r>
        <w:t>Dyrness</w:t>
      </w:r>
      <w:proofErr w:type="spellEnd"/>
      <w:r>
        <w:t xml:space="preserve">, A.R. Batten, K.J. </w:t>
      </w:r>
      <w:proofErr w:type="spellStart"/>
      <w:r>
        <w:t>Wenzlick</w:t>
      </w:r>
      <w:proofErr w:type="spellEnd"/>
      <w:r>
        <w:t xml:space="preserve">. 1992. The Alaska vegetation classification. Pacific Northwest Research Station, USDA Forest Service, Portland, OR. Gen. Tech. Rep. PNW-GTR286. 278 p. </w:t>
      </w:r>
    </w:p>
    <w:p w:rsidR="00A10BCD" w:rsidP="00A10BCD" w:rsidRDefault="00A10BCD" w14:paraId="10A2F43B" w14:textId="77777777"/>
    <w:p w:rsidR="00A10BCD" w:rsidP="00A10BCD" w:rsidRDefault="00A10BCD" w14:paraId="568029AA" w14:textId="77777777">
      <w:r>
        <w:t xml:space="preserve">Webber, P.J., </w:t>
      </w:r>
      <w:proofErr w:type="spellStart"/>
      <w:r>
        <w:t>Komarkova</w:t>
      </w:r>
      <w:proofErr w:type="spellEnd"/>
      <w:r>
        <w:t xml:space="preserve">, V., Walker, D.A. and E. </w:t>
      </w:r>
      <w:proofErr w:type="spellStart"/>
      <w:r>
        <w:t>Werbe</w:t>
      </w:r>
      <w:proofErr w:type="spellEnd"/>
      <w:r>
        <w:t>. 1978. Vegetation mapping and response to disturbance along the Yukon River-Prudhoe Bay Haul Road. In: Brown, J. (principal investigator). Ecological baseline investigations along the Yukon River-Prudhoe Bay Haul Road, Alaska. Hanover, NH: Corps of Engineers, U.S. Army Cold Region Research and Engineering Laboratory: 25-87.</w:t>
      </w:r>
    </w:p>
    <w:p w:rsidR="00A10BCD" w:rsidP="00A10BCD" w:rsidRDefault="00A10BCD" w14:paraId="0DCB3B5F" w14:textId="77777777"/>
    <w:p w:rsidR="00A10BCD" w:rsidP="00A10BCD" w:rsidRDefault="00A10BCD" w14:paraId="48B17278" w14:textId="77777777">
      <w:r>
        <w:t>Young, S.B. and C.H. Racine. 1978. Ecosystems or the proposed Katmai western extension, Bristol Bay Lowlands, Alaska. Final report. Contributions from the Center for Northern Studies, Wolcott, VT. 94 pp.</w:t>
      </w:r>
    </w:p>
    <w:p w:rsidRPr="00A43E41" w:rsidR="004D5F12" w:rsidP="00A10BCD" w:rsidRDefault="004D5F12" w14:paraId="5A813FF5" w14:textId="77777777"/>
    <w:sectPr w:rsidRPr="00A43E41" w:rsidR="004D5F12" w:rsidSect="00FE41CA">
      <w:headerReference w:type="default" r:id="rId7"/>
      <w:footerReference w:type="default" r:id="rId8"/>
      <w:pgSz w:w="12240" w:h="15840" w:orient="portrait"/>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B6606" w:rsidRDefault="00EB6606" w14:paraId="53D980C9" w14:textId="77777777">
      <w:r>
        <w:separator/>
      </w:r>
    </w:p>
  </w:endnote>
  <w:endnote w:type="continuationSeparator" w:id="0">
    <w:p w:rsidR="00EB6606" w:rsidRDefault="00EB6606" w14:paraId="435567CD"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35FC5" w:rsidP="00A10BCD" w:rsidRDefault="00035FC5" w14:paraId="0AD5AF9E" w14:textId="77777777">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B6606" w:rsidRDefault="00EB6606" w14:paraId="53F04CE4" w14:textId="77777777">
      <w:r>
        <w:separator/>
      </w:r>
    </w:p>
  </w:footnote>
  <w:footnote w:type="continuationSeparator" w:id="0">
    <w:p w:rsidR="00EB6606" w:rsidRDefault="00EB6606" w14:paraId="7BEAB726"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35FC5" w:rsidP="00A10BCD" w:rsidRDefault="00035FC5" w14:paraId="316BE912" w14:textId="77777777">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D0700B"/>
    <w:multiLevelType w:val="hybridMultilevel"/>
    <w:tmpl w:val="42D0B802"/>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12873054">
    <w:abstractNumId w:val="1"/>
  </w:num>
  <w:num w:numId="2" w16cid:durableId="137723040">
    <w:abstractNumId w:val="0"/>
  </w:num>
  <w:num w:numId="3" w16cid:durableId="182735353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New Roman" w:hAnsi="Times New Roman" w:eastAsia="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0"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uiPriority="0"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pSTitle" w:customStyle="1">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styleId="InfoPara" w:customStyle="1">
    <w:name w:val="Info_Para"/>
    <w:basedOn w:val="Normal"/>
    <w:next w:val="Normal"/>
    <w:rsid w:val="00F86C13"/>
    <w:pPr>
      <w:spacing w:before="120" w:after="20"/>
    </w:pPr>
    <w:rPr>
      <w:b/>
    </w:rPr>
  </w:style>
  <w:style w:type="paragraph" w:styleId="ReportSection" w:customStyle="1">
    <w:name w:val="Report_Section"/>
    <w:basedOn w:val="BpSTitle"/>
    <w:next w:val="Normal"/>
    <w:rsid w:val="00D81349"/>
    <w:pPr>
      <w:pBdr>
        <w:top w:val="single" w:color="auto" w:sz="4" w:space="1"/>
        <w:left w:val="single" w:color="auto" w:sz="4" w:space="4"/>
        <w:bottom w:val="single" w:color="auto" w:sz="4" w:space="1"/>
        <w:right w:val="single" w:color="auto" w:sz="4" w:space="4"/>
      </w:pBdr>
      <w:shd w:val="clear" w:color="auto" w:fill="E6E6E6"/>
      <w:spacing w:before="360"/>
    </w:pPr>
    <w:rPr>
      <w:rFonts w:cs="Times New Roman"/>
      <w:i/>
      <w:sz w:val="24"/>
      <w:szCs w:val="20"/>
    </w:rPr>
  </w:style>
  <w:style w:type="paragraph" w:styleId="BpSHeader" w:customStyle="1">
    <w:name w:val="BpS_Header"/>
    <w:basedOn w:val="Normal"/>
    <w:next w:val="Normal"/>
    <w:rsid w:val="009E0DB5"/>
    <w:pPr>
      <w:pBdr>
        <w:top w:val="dotted" w:color="auto" w:sz="4" w:space="1"/>
        <w:left w:val="dotted" w:color="auto" w:sz="4" w:space="4"/>
        <w:bottom w:val="dotted" w:color="auto" w:sz="4" w:space="1"/>
        <w:right w:val="dotted" w:color="auto" w:sz="4" w:space="4"/>
      </w:pBdr>
      <w:shd w:val="clear" w:color="auto" w:fill="F3F3F3"/>
    </w:pPr>
  </w:style>
  <w:style w:type="paragraph" w:styleId="SClassInfoPara" w:customStyle="1">
    <w:name w:val="SClass_Info_Para"/>
    <w:basedOn w:val="Normal"/>
    <w:next w:val="Normal"/>
    <w:rsid w:val="00EC4A14"/>
    <w:pPr>
      <w:spacing w:before="120"/>
    </w:pPr>
    <w:rPr>
      <w:i/>
      <w:u w:val="single"/>
    </w:rPr>
  </w:style>
  <w:style w:type="paragraph" w:styleId="ListParagraph">
    <w:name w:val="List Paragraph"/>
    <w:basedOn w:val="Normal"/>
    <w:uiPriority w:val="34"/>
    <w:qFormat/>
    <w:rsid w:val="0095208F"/>
    <w:pPr>
      <w:ind w:left="720"/>
    </w:pPr>
    <w:rPr>
      <w:rFonts w:ascii="Calibri" w:hAnsi="Calibri" w:eastAsia="Calibri"/>
      <w:sz w:val="22"/>
      <w:szCs w:val="22"/>
    </w:rPr>
  </w:style>
  <w:style w:type="character" w:styleId="Hyperlink">
    <w:name w:val="Hyperlink"/>
    <w:uiPriority w:val="99"/>
    <w:rsid w:val="0095208F"/>
    <w:rPr>
      <w:color w:val="0000FF"/>
      <w:u w:val="single"/>
    </w:rPr>
  </w:style>
  <w:style w:type="character" w:styleId="CommentReference">
    <w:name w:val="annotation reference"/>
    <w:basedOn w:val="DefaultParagraphFont"/>
    <w:uiPriority w:val="99"/>
    <w:semiHidden/>
    <w:unhideWhenUsed/>
    <w:rsid w:val="00C3110D"/>
    <w:rPr>
      <w:sz w:val="16"/>
      <w:szCs w:val="16"/>
    </w:rPr>
  </w:style>
  <w:style w:type="paragraph" w:styleId="CommentText">
    <w:name w:val="annotation text"/>
    <w:basedOn w:val="Normal"/>
    <w:link w:val="CommentTextChar"/>
    <w:uiPriority w:val="99"/>
    <w:unhideWhenUsed/>
    <w:rsid w:val="00C3110D"/>
    <w:rPr>
      <w:sz w:val="20"/>
      <w:szCs w:val="20"/>
    </w:rPr>
  </w:style>
  <w:style w:type="character" w:styleId="CommentTextChar" w:customStyle="1">
    <w:name w:val="Comment Text Char"/>
    <w:basedOn w:val="DefaultParagraphFont"/>
    <w:link w:val="CommentText"/>
    <w:uiPriority w:val="99"/>
    <w:rsid w:val="00C3110D"/>
  </w:style>
  <w:style w:type="paragraph" w:styleId="CommentSubject">
    <w:name w:val="annotation subject"/>
    <w:basedOn w:val="CommentText"/>
    <w:next w:val="CommentText"/>
    <w:link w:val="CommentSubjectChar"/>
    <w:uiPriority w:val="99"/>
    <w:semiHidden/>
    <w:unhideWhenUsed/>
    <w:rsid w:val="00C3110D"/>
    <w:rPr>
      <w:b/>
      <w:bCs/>
    </w:rPr>
  </w:style>
  <w:style w:type="character" w:styleId="CommentSubjectChar" w:customStyle="1">
    <w:name w:val="Comment Subject Char"/>
    <w:basedOn w:val="CommentTextChar"/>
    <w:link w:val="CommentSubject"/>
    <w:uiPriority w:val="99"/>
    <w:semiHidden/>
    <w:rsid w:val="00C3110D"/>
    <w:rPr>
      <w:b/>
      <w:bCs/>
    </w:rPr>
  </w:style>
  <w:style w:type="paragraph" w:styleId="BalloonText">
    <w:name w:val="Balloon Text"/>
    <w:basedOn w:val="Normal"/>
    <w:link w:val="BalloonTextChar"/>
    <w:uiPriority w:val="99"/>
    <w:semiHidden/>
    <w:unhideWhenUsed/>
    <w:rsid w:val="00C3110D"/>
    <w:rPr>
      <w:rFonts w:ascii="Segoe UI" w:hAnsi="Segoe UI" w:cs="Segoe UI"/>
      <w:sz w:val="18"/>
      <w:szCs w:val="18"/>
    </w:rPr>
  </w:style>
  <w:style w:type="character" w:styleId="BalloonTextChar" w:customStyle="1">
    <w:name w:val="Balloon Text Char"/>
    <w:basedOn w:val="DefaultParagraphFont"/>
    <w:link w:val="BalloonText"/>
    <w:uiPriority w:val="99"/>
    <w:semiHidden/>
    <w:rsid w:val="00C3110D"/>
    <w:rPr>
      <w:rFonts w:ascii="Segoe UI" w:hAnsi="Segoe UI" w:cs="Segoe UI"/>
      <w:sz w:val="18"/>
      <w:szCs w:val="18"/>
    </w:rPr>
  </w:style>
  <w:style w:type="paragraph" w:styleId="NormalWeb">
    <w:name w:val="Normal (Web)"/>
    <w:basedOn w:val="Normal"/>
    <w:uiPriority w:val="99"/>
    <w:semiHidden/>
    <w:unhideWhenUsed/>
    <w:rsid w:val="00C3110D"/>
    <w:pPr>
      <w:spacing w:before="100" w:beforeAutospacing="1" w:after="100" w:afterAutospacing="1"/>
    </w:pPr>
  </w:style>
  <w:style w:type="character" w:styleId="Strong">
    <w:name w:val="Strong"/>
    <w:basedOn w:val="DefaultParagraphFont"/>
    <w:uiPriority w:val="22"/>
    <w:qFormat/>
    <w:rsid w:val="00C3110D"/>
    <w:rPr>
      <w:b/>
      <w:bCs/>
    </w:rPr>
  </w:style>
  <w:style w:type="character" w:styleId="apple-converted-space" w:customStyle="1">
    <w:name w:val="apple-converted-space"/>
    <w:basedOn w:val="DefaultParagraphFont"/>
    <w:rsid w:val="00C3110D"/>
  </w:style>
  <w:style w:type="character" w:styleId="FollowedHyperlink">
    <w:name w:val="FollowedHyperlink"/>
    <w:basedOn w:val="DefaultParagraphFont"/>
    <w:uiPriority w:val="99"/>
    <w:semiHidden/>
    <w:unhideWhenUsed/>
    <w:rsid w:val="00C3110D"/>
    <w:rPr>
      <w:color w:val="800080"/>
      <w:u w:val="single"/>
    </w:rPr>
  </w:style>
  <w:style w:type="character" w:styleId="Emphasis">
    <w:name w:val="Emphasis"/>
    <w:basedOn w:val="DefaultParagraphFont"/>
    <w:uiPriority w:val="20"/>
    <w:qFormat/>
    <w:rsid w:val="00C3110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5799203">
      <w:bodyDiv w:val="1"/>
      <w:marLeft w:val="0"/>
      <w:marRight w:val="0"/>
      <w:marTop w:val="0"/>
      <w:marBottom w:val="0"/>
      <w:divBdr>
        <w:top w:val="none" w:sz="0" w:space="0" w:color="auto"/>
        <w:left w:val="none" w:sz="0" w:space="0" w:color="auto"/>
        <w:bottom w:val="none" w:sz="0" w:space="0" w:color="auto"/>
        <w:right w:val="none" w:sz="0" w:space="0" w:color="auto"/>
      </w:divBdr>
    </w:div>
    <w:div w:id="1702248179">
      <w:bodyDiv w:val="1"/>
      <w:marLeft w:val="0"/>
      <w:marRight w:val="0"/>
      <w:marTop w:val="0"/>
      <w:marBottom w:val="0"/>
      <w:divBdr>
        <w:top w:val="none" w:sz="0" w:space="0" w:color="auto"/>
        <w:left w:val="none" w:sz="0" w:space="0" w:color="auto"/>
        <w:bottom w:val="none" w:sz="0" w:space="0" w:color="auto"/>
        <w:right w:val="none" w:sz="0" w:space="0" w:color="auto"/>
      </w:divBdr>
    </w:div>
    <w:div w:id="1841770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AKdocs\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Report_Template.dot</ap:Template>
  <ap:Application>Microsoft Word for the web</ap:Application>
  <ap:DocSecurity>0</ap:DocSecurity>
  <ap:ScaleCrop>false</ap:ScaleCrop>
  <ap:Company>USDA Forest Service</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Kori Blankenship</dc:creator>
  <keywords/>
  <dc:description/>
  <lastModifiedBy>Kori Blankenship</lastModifiedBy>
  <revision>16</revision>
  <lastPrinted>2015-09-11T19:38:00.0000000Z</lastPrinted>
  <dcterms:created xsi:type="dcterms:W3CDTF">2023-01-17T23:27:00.0000000Z</dcterms:created>
  <dcterms:modified xsi:type="dcterms:W3CDTF">2024-11-02T16:37:48.0365213Z</dcterms:modified>
</coreProperties>
</file>