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26C" w:rsidP="00B6126C" w:rsidRDefault="00B6126C">
      <w:pPr>
        <w:pStyle w:val="BpSTitle"/>
      </w:pPr>
      <w:r>
        <w:t>13740</w:t>
      </w:r>
    </w:p>
    <w:p w:rsidR="00B6126C" w:rsidP="00B6126C" w:rsidRDefault="00B6126C">
      <w:pPr>
        <w:pStyle w:val="BpSTitle"/>
      </w:pPr>
      <w:r>
        <w:t>Acadian-Appalachian Montane Spruce-Fir Forest</w:t>
      </w:r>
    </w:p>
    <w:p w:rsidR="00B6126C" w:rsidP="00B6126C" w:rsidRDefault="00B6126C">
      <w:r>
        <w:t>BpS Model/Description Version: Aug. 2020</w:t>
      </w:r>
      <w:r>
        <w:tab/>
      </w:r>
      <w:r>
        <w:tab/>
      </w:r>
      <w:r>
        <w:tab/>
      </w:r>
      <w:r>
        <w:tab/>
      </w:r>
      <w:r>
        <w:tab/>
      </w:r>
      <w:r>
        <w:tab/>
      </w:r>
      <w:r>
        <w:tab/>
      </w:r>
    </w:p>
    <w:p w:rsidR="00B6126C" w:rsidP="00B6126C" w:rsidRDefault="00D57862">
      <w:r>
        <w:tab/>
      </w:r>
      <w:r>
        <w:tab/>
      </w:r>
      <w:r>
        <w:tab/>
      </w:r>
      <w:r>
        <w:tab/>
      </w:r>
      <w:r>
        <w:tab/>
      </w:r>
      <w:r>
        <w:tab/>
      </w:r>
      <w:r>
        <w:tab/>
      </w:r>
      <w:r>
        <w:tab/>
      </w:r>
      <w:r>
        <w:tab/>
      </w:r>
      <w:r>
        <w:tab/>
        <w:t>Update: 4/19/2018</w:t>
      </w:r>
    </w:p>
    <w:p w:rsidR="00B6126C" w:rsidP="00B6126C" w:rsidRDefault="00B6126C"/>
    <w:p w:rsidR="00B6126C" w:rsidP="00B6126C" w:rsidRDefault="00B6126C">
      <w:pPr>
        <w:pStyle w:val="InfoPara"/>
      </w:pPr>
      <w:r>
        <w:t>Vegetation Type</w:t>
      </w:r>
      <w:bookmarkStart w:name="_GoBack" w:id="0"/>
      <w:bookmarkEnd w:id="0"/>
    </w:p>
    <w:p w:rsidR="00B6126C" w:rsidP="00B6126C" w:rsidRDefault="00B6126C">
      <w:r>
        <w:t>Forest and Woodland</w:t>
      </w:r>
    </w:p>
    <w:p w:rsidR="00B6126C" w:rsidP="00B6126C" w:rsidRDefault="00B6126C">
      <w:pPr>
        <w:pStyle w:val="InfoPara"/>
      </w:pPr>
      <w:r>
        <w:t>Map Zones</w:t>
      </w:r>
    </w:p>
    <w:p w:rsidR="00162791" w:rsidP="00162791" w:rsidRDefault="00081929">
      <w:r>
        <w:t xml:space="preserve">64, 65, </w:t>
      </w:r>
      <w:r w:rsidR="00162791">
        <w:t>66</w:t>
      </w:r>
    </w:p>
    <w:p w:rsidR="00B6126C" w:rsidP="00B6126C" w:rsidRDefault="00B6126C">
      <w:pPr>
        <w:pStyle w:val="InfoPara"/>
      </w:pPr>
      <w:r>
        <w:t>Geographic Range</w:t>
      </w:r>
    </w:p>
    <w:p w:rsidR="00B6126C" w:rsidP="00B6126C" w:rsidRDefault="00B6126C">
      <w:r>
        <w:t>This system is found at higher elevations of northern New England and the Adirondacks, extending north along the mountains and higher hills into Canada and occurring southward in the Catskills (NatureServe 2007).</w:t>
      </w:r>
    </w:p>
    <w:p w:rsidR="00B6126C" w:rsidP="00B6126C" w:rsidRDefault="00B6126C"/>
    <w:p w:rsidR="00B6126C" w:rsidP="00B6126C" w:rsidRDefault="00B6126C">
      <w:r>
        <w:t>In N</w:t>
      </w:r>
      <w:r w:rsidR="00D57862">
        <w:t xml:space="preserve">ew </w:t>
      </w:r>
      <w:r>
        <w:t>Y</w:t>
      </w:r>
      <w:r w:rsidR="00D57862">
        <w:t>ork</w:t>
      </w:r>
      <w:r>
        <w:t>, this system is found at high elevations in the Catskill and Adirondack mountains (Subsections 211I and 211D), usually at elevations ranging from 3000</w:t>
      </w:r>
      <w:r w:rsidR="00D57862">
        <w:t>-</w:t>
      </w:r>
      <w:r>
        <w:t>4500ft (</w:t>
      </w:r>
      <w:r w:rsidR="00D57862">
        <w:t>~</w:t>
      </w:r>
      <w:r>
        <w:t>900</w:t>
      </w:r>
      <w:r w:rsidR="00D57862">
        <w:t>-</w:t>
      </w:r>
      <w:r>
        <w:t>1400m) (Edinger, et al. 2002).</w:t>
      </w:r>
    </w:p>
    <w:p w:rsidR="00B6126C" w:rsidP="00B6126C" w:rsidRDefault="00B6126C">
      <w:pPr>
        <w:pStyle w:val="InfoPara"/>
      </w:pPr>
      <w:r>
        <w:t>Biophysical Site Description</w:t>
      </w:r>
    </w:p>
    <w:p w:rsidR="00B6126C" w:rsidP="00B6126C" w:rsidRDefault="00B6126C">
      <w:r>
        <w:t>This system occurs mostly upwards of 457m (1500ft) elevation and is restricted to progressively higher elevations southward. Northward, it is often contiguous with Acadian Low-Elevation Spruce-Fir-Hardwood Forest (CES201.565). (NatureServe 2007)</w:t>
      </w:r>
    </w:p>
    <w:p w:rsidR="00B6126C" w:rsidP="00B6126C" w:rsidRDefault="00B6126C"/>
    <w:p w:rsidR="00B6126C" w:rsidP="00B6126C" w:rsidRDefault="00B6126C">
      <w:r>
        <w:t xml:space="preserve">In </w:t>
      </w:r>
      <w:r w:rsidR="008026C6">
        <w:t xml:space="preserve">map zone </w:t>
      </w:r>
      <w:r>
        <w:t>64, this system is typically found on mountain slopes, at elevations from 900</w:t>
      </w:r>
      <w:r w:rsidR="00D57862">
        <w:t>-</w:t>
      </w:r>
      <w:r>
        <w:t>1400m. Soils are strongly podzolized, and they tend to be highly organic. (Edinger, et al., 2002)</w:t>
      </w:r>
    </w:p>
    <w:p w:rsidR="00B6126C" w:rsidP="00B6126C" w:rsidRDefault="00B6126C">
      <w:pPr>
        <w:pStyle w:val="InfoPara"/>
      </w:pPr>
      <w:r>
        <w:t>Vegetation Description</w:t>
      </w:r>
    </w:p>
    <w:p w:rsidR="00B6126C" w:rsidP="00B6126C" w:rsidRDefault="00B6126C">
      <w:r>
        <w:t xml:space="preserve">This system often forms a mosaic of strongly coniferous patches and mixed patches, with occasional smaller inclusions of northern hardwoods, but is overall more than 50% coniferous. </w:t>
      </w:r>
      <w:proofErr w:type="spellStart"/>
      <w:r w:rsidRPr="008026C6">
        <w:rPr>
          <w:i/>
        </w:rPr>
        <w:t>Picea</w:t>
      </w:r>
      <w:proofErr w:type="spellEnd"/>
      <w:r w:rsidRPr="008026C6">
        <w:rPr>
          <w:i/>
        </w:rPr>
        <w:t xml:space="preserve"> </w:t>
      </w:r>
      <w:proofErr w:type="spellStart"/>
      <w:r w:rsidRPr="008026C6">
        <w:rPr>
          <w:i/>
        </w:rPr>
        <w:t>rubens</w:t>
      </w:r>
      <w:proofErr w:type="spellEnd"/>
      <w:r>
        <w:t xml:space="preserve"> and </w:t>
      </w:r>
      <w:proofErr w:type="spellStart"/>
      <w:r w:rsidRPr="008026C6">
        <w:rPr>
          <w:i/>
        </w:rPr>
        <w:t>Abies</w:t>
      </w:r>
      <w:proofErr w:type="spellEnd"/>
      <w:r w:rsidRPr="008026C6">
        <w:rPr>
          <w:i/>
        </w:rPr>
        <w:t xml:space="preserve"> </w:t>
      </w:r>
      <w:proofErr w:type="spellStart"/>
      <w:r w:rsidRPr="008026C6">
        <w:rPr>
          <w:i/>
        </w:rPr>
        <w:t>balsamea</w:t>
      </w:r>
      <w:proofErr w:type="spellEnd"/>
      <w:r>
        <w:t xml:space="preserve"> are the dominant conifers. Common associates are mountain paper birch (</w:t>
      </w:r>
      <w:r w:rsidRPr="008026C6">
        <w:rPr>
          <w:i/>
        </w:rPr>
        <w:t xml:space="preserve">Betula </w:t>
      </w:r>
      <w:proofErr w:type="spellStart"/>
      <w:r w:rsidRPr="008026C6">
        <w:rPr>
          <w:i/>
        </w:rPr>
        <w:t>cordifolia</w:t>
      </w:r>
      <w:proofErr w:type="spellEnd"/>
      <w:r>
        <w:t>) and yellow birch (</w:t>
      </w:r>
      <w:r w:rsidRPr="008026C6">
        <w:rPr>
          <w:i/>
        </w:rPr>
        <w:t xml:space="preserve">B. </w:t>
      </w:r>
      <w:proofErr w:type="spellStart"/>
      <w:r w:rsidRPr="008026C6">
        <w:rPr>
          <w:i/>
        </w:rPr>
        <w:t>alleghaniensis</w:t>
      </w:r>
      <w:proofErr w:type="spellEnd"/>
      <w:r>
        <w:t>). At higher elevations and on more exposed slopes, the canopy may be almost entirely balsam fir, with only scattered red spruce and mountain paper birch (</w:t>
      </w:r>
      <w:r w:rsidRPr="008026C6">
        <w:rPr>
          <w:i/>
        </w:rPr>
        <w:t xml:space="preserve">Betula </w:t>
      </w:r>
      <w:proofErr w:type="spellStart"/>
      <w:r w:rsidRPr="008026C6">
        <w:rPr>
          <w:i/>
        </w:rPr>
        <w:t>cordifolia</w:t>
      </w:r>
      <w:proofErr w:type="spellEnd"/>
      <w:r>
        <w:t>). (This is Edinger, et al. (2002) “Mountain fir forest.”)</w:t>
      </w:r>
    </w:p>
    <w:p w:rsidR="00B6126C" w:rsidP="00B6126C" w:rsidRDefault="00B6126C"/>
    <w:p w:rsidR="00B6126C" w:rsidP="00B6126C" w:rsidRDefault="00B6126C">
      <w:proofErr w:type="spellStart"/>
      <w:r>
        <w:t>Subcanopy</w:t>
      </w:r>
      <w:proofErr w:type="spellEnd"/>
      <w:r>
        <w:t xml:space="preserve"> trees </w:t>
      </w:r>
      <w:proofErr w:type="spellStart"/>
      <w:r>
        <w:t>thatare</w:t>
      </w:r>
      <w:proofErr w:type="spellEnd"/>
      <w:r>
        <w:t xml:space="preserve"> usually present at a low density include mountain</w:t>
      </w:r>
      <w:r w:rsidR="00D57862">
        <w:t xml:space="preserve"> </w:t>
      </w:r>
      <w:r w:rsidR="00162791">
        <w:t>ash (</w:t>
      </w:r>
      <w:proofErr w:type="spellStart"/>
      <w:r w:rsidRPr="008026C6" w:rsidR="00162791">
        <w:rPr>
          <w:i/>
        </w:rPr>
        <w:t>Sorbus</w:t>
      </w:r>
      <w:proofErr w:type="spellEnd"/>
      <w:r w:rsidRPr="008026C6" w:rsidR="00162791">
        <w:rPr>
          <w:i/>
        </w:rPr>
        <w:t xml:space="preserve"> </w:t>
      </w:r>
      <w:proofErr w:type="spellStart"/>
      <w:r w:rsidRPr="008026C6" w:rsidR="00162791">
        <w:rPr>
          <w:i/>
        </w:rPr>
        <w:t>americana</w:t>
      </w:r>
      <w:proofErr w:type="spellEnd"/>
      <w:r w:rsidR="00162791">
        <w:t>), mountain maple (</w:t>
      </w:r>
      <w:r w:rsidRPr="008026C6" w:rsidR="00162791">
        <w:rPr>
          <w:i/>
        </w:rPr>
        <w:t>Acer spicatum</w:t>
      </w:r>
      <w:r w:rsidR="00162791">
        <w:t>), pin cherry (</w:t>
      </w:r>
      <w:r w:rsidRPr="008026C6" w:rsidR="00162791">
        <w:rPr>
          <w:i/>
        </w:rPr>
        <w:t xml:space="preserve">Prunus </w:t>
      </w:r>
      <w:proofErr w:type="spellStart"/>
      <w:r w:rsidRPr="008026C6" w:rsidR="00162791">
        <w:rPr>
          <w:i/>
        </w:rPr>
        <w:t>pensylvanica</w:t>
      </w:r>
      <w:proofErr w:type="spellEnd"/>
      <w:r w:rsidR="00162791">
        <w:t xml:space="preserve">) and </w:t>
      </w:r>
      <w:r>
        <w:t>striped maple (</w:t>
      </w:r>
      <w:r w:rsidRPr="008026C6">
        <w:rPr>
          <w:i/>
        </w:rPr>
        <w:t xml:space="preserve">Acer </w:t>
      </w:r>
      <w:proofErr w:type="spellStart"/>
      <w:r w:rsidRPr="008026C6">
        <w:rPr>
          <w:i/>
        </w:rPr>
        <w:t>pensylvanicum</w:t>
      </w:r>
      <w:proofErr w:type="spellEnd"/>
      <w:r>
        <w:t>). The shrub layer may consist primarily of seedlings and saplings of canopy trees; other shrubs that are present in some</w:t>
      </w:r>
      <w:r w:rsidR="00D57862">
        <w:t xml:space="preserve"> </w:t>
      </w:r>
      <w:r>
        <w:t>stands include red elderberry (</w:t>
      </w:r>
      <w:proofErr w:type="spellStart"/>
      <w:r w:rsidRPr="008026C6">
        <w:rPr>
          <w:i/>
        </w:rPr>
        <w:t>Sambucus</w:t>
      </w:r>
      <w:proofErr w:type="spellEnd"/>
      <w:r w:rsidRPr="008026C6">
        <w:rPr>
          <w:i/>
        </w:rPr>
        <w:t xml:space="preserve"> </w:t>
      </w:r>
      <w:proofErr w:type="spellStart"/>
      <w:r w:rsidRPr="008026C6">
        <w:rPr>
          <w:i/>
        </w:rPr>
        <w:t>racemosa</w:t>
      </w:r>
      <w:proofErr w:type="spellEnd"/>
      <w:r w:rsidRPr="008026C6">
        <w:rPr>
          <w:i/>
        </w:rPr>
        <w:t>)</w:t>
      </w:r>
      <w:r>
        <w:t>, mountain holly (</w:t>
      </w:r>
      <w:proofErr w:type="spellStart"/>
      <w:r w:rsidRPr="008026C6">
        <w:rPr>
          <w:i/>
        </w:rPr>
        <w:t>Nemopanthus</w:t>
      </w:r>
      <w:proofErr w:type="spellEnd"/>
      <w:r w:rsidRPr="008026C6">
        <w:rPr>
          <w:i/>
        </w:rPr>
        <w:t xml:space="preserve"> </w:t>
      </w:r>
      <w:proofErr w:type="spellStart"/>
      <w:r w:rsidRPr="008026C6">
        <w:rPr>
          <w:i/>
        </w:rPr>
        <w:t>mucronatus</w:t>
      </w:r>
      <w:proofErr w:type="spellEnd"/>
      <w:r>
        <w:t>), American fly honeysuckle (</w:t>
      </w:r>
      <w:r w:rsidRPr="008026C6">
        <w:rPr>
          <w:i/>
        </w:rPr>
        <w:t>Lonicera canadensis</w:t>
      </w:r>
      <w:r>
        <w:t>), and dwarf raspberry (</w:t>
      </w:r>
      <w:proofErr w:type="spellStart"/>
      <w:r w:rsidRPr="008026C6">
        <w:rPr>
          <w:i/>
        </w:rPr>
        <w:t>Rubus</w:t>
      </w:r>
      <w:proofErr w:type="spellEnd"/>
      <w:r w:rsidRPr="008026C6">
        <w:rPr>
          <w:i/>
        </w:rPr>
        <w:t xml:space="preserve"> </w:t>
      </w:r>
      <w:proofErr w:type="spellStart"/>
      <w:r w:rsidRPr="008026C6">
        <w:rPr>
          <w:i/>
        </w:rPr>
        <w:t>pubescens</w:t>
      </w:r>
      <w:proofErr w:type="spellEnd"/>
      <w:r>
        <w:t xml:space="preserve">). In the Catskills, hobblebush (Viburnum </w:t>
      </w:r>
      <w:proofErr w:type="spellStart"/>
      <w:r>
        <w:lastRenderedPageBreak/>
        <w:t>lantanoides</w:t>
      </w:r>
      <w:proofErr w:type="spellEnd"/>
      <w:r>
        <w:t>) and mountain</w:t>
      </w:r>
      <w:r w:rsidR="00D57862">
        <w:t xml:space="preserve"> </w:t>
      </w:r>
      <w:r>
        <w:t>azalea (</w:t>
      </w:r>
      <w:r w:rsidRPr="008026C6">
        <w:rPr>
          <w:i/>
        </w:rPr>
        <w:t xml:space="preserve">Rhododendron </w:t>
      </w:r>
      <w:proofErr w:type="spellStart"/>
      <w:r w:rsidRPr="008026C6">
        <w:rPr>
          <w:i/>
        </w:rPr>
        <w:t>prinophyllum</w:t>
      </w:r>
      <w:proofErr w:type="spellEnd"/>
      <w:r>
        <w:t>) are also common. At higher elevations and on more exposed slopes, the shrub layer may be dominated by balsam fir seedlings and saplings, with occasional individuals of green alder (</w:t>
      </w:r>
      <w:proofErr w:type="spellStart"/>
      <w:r w:rsidRPr="008026C6">
        <w:rPr>
          <w:i/>
        </w:rPr>
        <w:t>Alnus</w:t>
      </w:r>
      <w:proofErr w:type="spellEnd"/>
      <w:r w:rsidRPr="008026C6">
        <w:rPr>
          <w:i/>
        </w:rPr>
        <w:t xml:space="preserve"> </w:t>
      </w:r>
      <w:proofErr w:type="spellStart"/>
      <w:r w:rsidRPr="008026C6">
        <w:rPr>
          <w:i/>
        </w:rPr>
        <w:t>viridis</w:t>
      </w:r>
      <w:proofErr w:type="spellEnd"/>
      <w:r>
        <w:t xml:space="preserve"> ssp. </w:t>
      </w:r>
      <w:proofErr w:type="spellStart"/>
      <w:r w:rsidRPr="008026C6">
        <w:rPr>
          <w:i/>
        </w:rPr>
        <w:t>crispa</w:t>
      </w:r>
      <w:proofErr w:type="spellEnd"/>
      <w:r>
        <w:t>) and Labrador tea (</w:t>
      </w:r>
      <w:proofErr w:type="spellStart"/>
      <w:r w:rsidRPr="008026C6">
        <w:rPr>
          <w:i/>
        </w:rPr>
        <w:t>Ledum</w:t>
      </w:r>
      <w:proofErr w:type="spellEnd"/>
      <w:r w:rsidRPr="008026C6">
        <w:rPr>
          <w:i/>
        </w:rPr>
        <w:t xml:space="preserve"> </w:t>
      </w:r>
      <w:proofErr w:type="spellStart"/>
      <w:r w:rsidRPr="008026C6">
        <w:rPr>
          <w:i/>
        </w:rPr>
        <w:t>groenlandicum</w:t>
      </w:r>
      <w:proofErr w:type="spellEnd"/>
      <w:r>
        <w:t>). (Edinger, et al. 2002).</w:t>
      </w:r>
    </w:p>
    <w:p w:rsidR="00B6126C" w:rsidP="00B6126C" w:rsidRDefault="00B6126C"/>
    <w:p w:rsidR="00B6126C" w:rsidP="00B6126C" w:rsidRDefault="00B6126C">
      <w:r>
        <w:t xml:space="preserve">Typically there is a dense layer of feather mosses and other bryophytes carpeting the forest floor; common bryophytes include </w:t>
      </w:r>
      <w:proofErr w:type="spellStart"/>
      <w:r w:rsidRPr="008026C6">
        <w:rPr>
          <w:i/>
        </w:rPr>
        <w:t>Pleurozium</w:t>
      </w:r>
      <w:proofErr w:type="spellEnd"/>
      <w:r w:rsidRPr="008026C6">
        <w:rPr>
          <w:i/>
        </w:rPr>
        <w:t xml:space="preserve"> </w:t>
      </w:r>
      <w:proofErr w:type="spellStart"/>
      <w:r w:rsidRPr="008026C6">
        <w:rPr>
          <w:i/>
        </w:rPr>
        <w:t>schreberi</w:t>
      </w:r>
      <w:proofErr w:type="spellEnd"/>
      <w:r w:rsidRPr="008026C6">
        <w:rPr>
          <w:i/>
        </w:rPr>
        <w:t xml:space="preserve">, </w:t>
      </w:r>
      <w:proofErr w:type="spellStart"/>
      <w:r w:rsidRPr="008026C6">
        <w:rPr>
          <w:i/>
        </w:rPr>
        <w:t>Ptilium</w:t>
      </w:r>
      <w:proofErr w:type="spellEnd"/>
      <w:r w:rsidRPr="008026C6">
        <w:rPr>
          <w:i/>
        </w:rPr>
        <w:t xml:space="preserve"> crista-</w:t>
      </w:r>
      <w:proofErr w:type="spellStart"/>
      <w:r w:rsidRPr="008026C6">
        <w:rPr>
          <w:i/>
        </w:rPr>
        <w:t>castrensis</w:t>
      </w:r>
      <w:proofErr w:type="spellEnd"/>
      <w:r w:rsidRPr="008026C6">
        <w:rPr>
          <w:i/>
        </w:rPr>
        <w:t xml:space="preserve">, </w:t>
      </w:r>
      <w:proofErr w:type="spellStart"/>
      <w:r w:rsidRPr="008026C6">
        <w:rPr>
          <w:i/>
        </w:rPr>
        <w:t>Bazzania</w:t>
      </w:r>
      <w:proofErr w:type="spellEnd"/>
      <w:r w:rsidRPr="008026C6">
        <w:rPr>
          <w:i/>
        </w:rPr>
        <w:t xml:space="preserve"> </w:t>
      </w:r>
      <w:proofErr w:type="spellStart"/>
      <w:r w:rsidRPr="008026C6">
        <w:rPr>
          <w:i/>
        </w:rPr>
        <w:t>trilobata</w:t>
      </w:r>
      <w:proofErr w:type="spellEnd"/>
      <w:r w:rsidRPr="008026C6">
        <w:rPr>
          <w:i/>
        </w:rPr>
        <w:t xml:space="preserve">, </w:t>
      </w:r>
      <w:proofErr w:type="spellStart"/>
      <w:r w:rsidRPr="008026C6">
        <w:rPr>
          <w:i/>
        </w:rPr>
        <w:t>Brotherella</w:t>
      </w:r>
      <w:proofErr w:type="spellEnd"/>
      <w:r w:rsidRPr="008026C6">
        <w:rPr>
          <w:i/>
        </w:rPr>
        <w:t xml:space="preserve"> </w:t>
      </w:r>
      <w:proofErr w:type="spellStart"/>
      <w:r w:rsidRPr="008026C6">
        <w:rPr>
          <w:i/>
        </w:rPr>
        <w:t>recurvans</w:t>
      </w:r>
      <w:proofErr w:type="spellEnd"/>
      <w:r w:rsidRPr="008026C6">
        <w:rPr>
          <w:i/>
        </w:rPr>
        <w:t xml:space="preserve">, </w:t>
      </w:r>
      <w:proofErr w:type="spellStart"/>
      <w:r w:rsidRPr="008026C6">
        <w:rPr>
          <w:i/>
        </w:rPr>
        <w:t>Dicranum</w:t>
      </w:r>
      <w:proofErr w:type="spellEnd"/>
      <w:r w:rsidRPr="008026C6">
        <w:rPr>
          <w:i/>
        </w:rPr>
        <w:t xml:space="preserve"> </w:t>
      </w:r>
      <w:proofErr w:type="spellStart"/>
      <w:r w:rsidRPr="008026C6">
        <w:rPr>
          <w:i/>
        </w:rPr>
        <w:t>scoparium</w:t>
      </w:r>
      <w:proofErr w:type="spellEnd"/>
      <w:r w:rsidRPr="008026C6">
        <w:rPr>
          <w:i/>
        </w:rPr>
        <w:t xml:space="preserve">, Hypnum </w:t>
      </w:r>
      <w:proofErr w:type="spellStart"/>
      <w:proofErr w:type="gramStart"/>
      <w:r w:rsidRPr="008026C6">
        <w:rPr>
          <w:i/>
        </w:rPr>
        <w:t>pallescens,Hylocomium</w:t>
      </w:r>
      <w:proofErr w:type="spellEnd"/>
      <w:proofErr w:type="gramEnd"/>
      <w:r w:rsidRPr="008026C6">
        <w:rPr>
          <w:i/>
        </w:rPr>
        <w:t xml:space="preserve"> </w:t>
      </w:r>
      <w:proofErr w:type="spellStart"/>
      <w:r w:rsidRPr="008026C6">
        <w:rPr>
          <w:i/>
        </w:rPr>
        <w:t>splendens</w:t>
      </w:r>
      <w:proofErr w:type="spellEnd"/>
      <w:r>
        <w:t xml:space="preserve">, and </w:t>
      </w:r>
      <w:proofErr w:type="spellStart"/>
      <w:r w:rsidRPr="008026C6">
        <w:rPr>
          <w:i/>
        </w:rPr>
        <w:t>Drepanocladus</w:t>
      </w:r>
      <w:proofErr w:type="spellEnd"/>
      <w:r w:rsidRPr="008026C6">
        <w:rPr>
          <w:i/>
        </w:rPr>
        <w:t xml:space="preserve"> </w:t>
      </w:r>
      <w:proofErr w:type="spellStart"/>
      <w:r w:rsidRPr="008026C6">
        <w:rPr>
          <w:i/>
        </w:rPr>
        <w:t>uncinatus</w:t>
      </w:r>
      <w:proofErr w:type="spellEnd"/>
      <w:r>
        <w:t>.</w:t>
      </w:r>
      <w:r w:rsidR="002C4881">
        <w:t xml:space="preserve">  </w:t>
      </w:r>
      <w:r>
        <w:t xml:space="preserve">Characteristic herbs are common wood-sorrel </w:t>
      </w:r>
      <w:r w:rsidRPr="008026C6">
        <w:rPr>
          <w:i/>
        </w:rPr>
        <w:t xml:space="preserve">(Oxalis </w:t>
      </w:r>
      <w:proofErr w:type="spellStart"/>
      <w:r w:rsidRPr="008026C6">
        <w:rPr>
          <w:i/>
        </w:rPr>
        <w:t>acetosella</w:t>
      </w:r>
      <w:proofErr w:type="spellEnd"/>
      <w:r>
        <w:t>), mountain wood fern (</w:t>
      </w:r>
      <w:proofErr w:type="spellStart"/>
      <w:r w:rsidRPr="008026C6">
        <w:rPr>
          <w:i/>
        </w:rPr>
        <w:t>Dryopteris</w:t>
      </w:r>
      <w:proofErr w:type="spellEnd"/>
      <w:r w:rsidRPr="008026C6">
        <w:rPr>
          <w:i/>
        </w:rPr>
        <w:t xml:space="preserve"> </w:t>
      </w:r>
      <w:proofErr w:type="spellStart"/>
      <w:r w:rsidRPr="008026C6">
        <w:rPr>
          <w:i/>
        </w:rPr>
        <w:t>campyloptera</w:t>
      </w:r>
      <w:proofErr w:type="spellEnd"/>
      <w:r>
        <w:t xml:space="preserve">), </w:t>
      </w:r>
      <w:proofErr w:type="spellStart"/>
      <w:r>
        <w:t>bluebeads</w:t>
      </w:r>
      <w:proofErr w:type="spellEnd"/>
      <w:r>
        <w:t xml:space="preserve"> (</w:t>
      </w:r>
      <w:proofErr w:type="spellStart"/>
      <w:r w:rsidRPr="008026C6">
        <w:rPr>
          <w:i/>
        </w:rPr>
        <w:t>Clintonia</w:t>
      </w:r>
      <w:proofErr w:type="spellEnd"/>
      <w:r w:rsidRPr="008026C6">
        <w:rPr>
          <w:i/>
        </w:rPr>
        <w:t xml:space="preserve"> borealis</w:t>
      </w:r>
      <w:r>
        <w:t>), Canada</w:t>
      </w:r>
    </w:p>
    <w:p w:rsidR="00B6126C" w:rsidP="00B6126C" w:rsidRDefault="00B6126C">
      <w:r>
        <w:t>mayflower (</w:t>
      </w:r>
      <w:proofErr w:type="spellStart"/>
      <w:r w:rsidRPr="008026C6">
        <w:rPr>
          <w:i/>
        </w:rPr>
        <w:t>Maianthemum</w:t>
      </w:r>
      <w:proofErr w:type="spellEnd"/>
      <w:r w:rsidRPr="008026C6">
        <w:rPr>
          <w:i/>
        </w:rPr>
        <w:t xml:space="preserve"> </w:t>
      </w:r>
      <w:proofErr w:type="spellStart"/>
      <w:r w:rsidRPr="008026C6">
        <w:rPr>
          <w:i/>
        </w:rPr>
        <w:t>canadense</w:t>
      </w:r>
      <w:proofErr w:type="spellEnd"/>
      <w:r>
        <w:t>), mountain wood fern (</w:t>
      </w:r>
      <w:proofErr w:type="spellStart"/>
      <w:r w:rsidRPr="008026C6">
        <w:rPr>
          <w:i/>
        </w:rPr>
        <w:t>Dryopteris</w:t>
      </w:r>
      <w:proofErr w:type="spellEnd"/>
      <w:r w:rsidRPr="008026C6">
        <w:rPr>
          <w:i/>
        </w:rPr>
        <w:t xml:space="preserve"> </w:t>
      </w:r>
      <w:proofErr w:type="spellStart"/>
      <w:r w:rsidRPr="008026C6">
        <w:rPr>
          <w:i/>
        </w:rPr>
        <w:t>campyloptera</w:t>
      </w:r>
      <w:proofErr w:type="spellEnd"/>
      <w:r>
        <w:t>), bunchberry (</w:t>
      </w:r>
      <w:proofErr w:type="spellStart"/>
      <w:r w:rsidRPr="008026C6">
        <w:rPr>
          <w:i/>
        </w:rPr>
        <w:t>Cornus</w:t>
      </w:r>
      <w:proofErr w:type="spellEnd"/>
      <w:r w:rsidRPr="008026C6">
        <w:rPr>
          <w:i/>
        </w:rPr>
        <w:t xml:space="preserve"> canadensis</w:t>
      </w:r>
      <w:r>
        <w:t>), large-leaf goldenrod (</w:t>
      </w:r>
      <w:proofErr w:type="spellStart"/>
      <w:r w:rsidRPr="008026C6">
        <w:rPr>
          <w:i/>
        </w:rPr>
        <w:t>Solidago</w:t>
      </w:r>
      <w:proofErr w:type="spellEnd"/>
      <w:r w:rsidRPr="008026C6">
        <w:rPr>
          <w:i/>
        </w:rPr>
        <w:t xml:space="preserve"> </w:t>
      </w:r>
      <w:proofErr w:type="spellStart"/>
      <w:r w:rsidRPr="008026C6">
        <w:rPr>
          <w:i/>
        </w:rPr>
        <w:t>macrophylla</w:t>
      </w:r>
      <w:proofErr w:type="spellEnd"/>
      <w:r>
        <w:t>), mountain aster (</w:t>
      </w:r>
      <w:r w:rsidRPr="008026C6">
        <w:rPr>
          <w:i/>
        </w:rPr>
        <w:t xml:space="preserve">Aster </w:t>
      </w:r>
      <w:proofErr w:type="spellStart"/>
      <w:r w:rsidRPr="008026C6">
        <w:rPr>
          <w:i/>
        </w:rPr>
        <w:t>acuminatus</w:t>
      </w:r>
      <w:proofErr w:type="spellEnd"/>
      <w:r>
        <w:t>), goldthread (</w:t>
      </w:r>
      <w:proofErr w:type="spellStart"/>
      <w:r w:rsidRPr="008026C6">
        <w:rPr>
          <w:i/>
        </w:rPr>
        <w:t>Coptis</w:t>
      </w:r>
      <w:proofErr w:type="spellEnd"/>
      <w:r w:rsidRPr="008026C6">
        <w:rPr>
          <w:i/>
        </w:rPr>
        <w:t xml:space="preserve"> </w:t>
      </w:r>
      <w:proofErr w:type="spellStart"/>
      <w:r w:rsidRPr="008026C6">
        <w:rPr>
          <w:i/>
        </w:rPr>
        <w:t>trifolia</w:t>
      </w:r>
      <w:proofErr w:type="spellEnd"/>
      <w:r>
        <w:t>), bristly clubmoss (</w:t>
      </w:r>
      <w:r w:rsidRPr="008026C6">
        <w:rPr>
          <w:i/>
        </w:rPr>
        <w:t xml:space="preserve">Lycopodium </w:t>
      </w:r>
      <w:proofErr w:type="spellStart"/>
      <w:r w:rsidRPr="008026C6">
        <w:rPr>
          <w:i/>
        </w:rPr>
        <w:t>annotinum</w:t>
      </w:r>
      <w:proofErr w:type="spellEnd"/>
      <w:r>
        <w:t>), and shining clubmoss (</w:t>
      </w:r>
      <w:r w:rsidRPr="008026C6">
        <w:rPr>
          <w:i/>
        </w:rPr>
        <w:t xml:space="preserve">Lycopodium </w:t>
      </w:r>
      <w:proofErr w:type="spellStart"/>
      <w:r w:rsidRPr="008026C6">
        <w:rPr>
          <w:i/>
        </w:rPr>
        <w:t>lucidulum</w:t>
      </w:r>
      <w:proofErr w:type="spellEnd"/>
      <w:r>
        <w:t>).</w:t>
      </w:r>
    </w:p>
    <w:p w:rsidR="00B6126C" w:rsidP="00B6126C" w:rsidRDefault="00B6126C">
      <w:pPr>
        <w:pStyle w:val="InfoPara"/>
      </w:pPr>
      <w:r>
        <w:t>BpS Dominant and Indicator Species</w:t>
      </w:r>
    </w:p>
    <w:p>
      <w:r>
        <w:rPr>
          <w:sz w:val="16"/>
        </w:rPr>
        <w:t>Species names are from the NRCS PLANTS database. Check species codes at http://plants.usda.gov.</w:t>
      </w:r>
    </w:p>
    <w:p w:rsidR="00B6126C" w:rsidP="00B6126C" w:rsidRDefault="00B6126C">
      <w:pPr>
        <w:pStyle w:val="InfoPara"/>
      </w:pPr>
      <w:r>
        <w:t>Disturbance Description</w:t>
      </w:r>
    </w:p>
    <w:p w:rsidR="00B6126C" w:rsidP="00B6126C" w:rsidRDefault="00B6126C">
      <w:r>
        <w:t>The primary disturbance types impacting this system are insect damage, wind throw, ice damage and fire. Insects, wind and fire often act in concert, with budworm outbreaks increasing susceptibility to wind storms and either or both of these disturbances increasing dead fuel and thus predisposing the forest to catastrophic fire. Susceptibility to fire may be highest 5</w:t>
      </w:r>
      <w:r w:rsidR="008026C6">
        <w:t>-</w:t>
      </w:r>
      <w:r>
        <w:t>8yrs after tree mortality</w:t>
      </w:r>
      <w:r w:rsidR="008026C6">
        <w:t xml:space="preserve">. After that, </w:t>
      </w:r>
      <w:r>
        <w:t xml:space="preserve">flammability gradually decreases as fuel decomposes and new understory develops. </w:t>
      </w:r>
    </w:p>
    <w:p w:rsidR="00B6126C" w:rsidP="00B6126C" w:rsidRDefault="00B6126C"/>
    <w:p w:rsidR="00B6126C" w:rsidP="00B6126C" w:rsidRDefault="002C4881">
      <w:r>
        <w:t>Estimates</w:t>
      </w:r>
      <w:r w:rsidR="00B6126C">
        <w:t xml:space="preserve"> of </w:t>
      </w:r>
      <w:r w:rsidR="008026C6">
        <w:t xml:space="preserve">mean fire return interval </w:t>
      </w:r>
      <w:r w:rsidR="00B6126C">
        <w:t>for this system range widely. In their comprehensive review, Lorimer and White suggest that 1200yrs may be the most likely estimate for the spruce-northern hardwood forest type as a whole, but they also present evidence that higher elevation forests of this type likely experienced more frequent fire. As with the lower elevation system (</w:t>
      </w:r>
      <w:r w:rsidR="008026C6">
        <w:t xml:space="preserve">BpS </w:t>
      </w:r>
      <w:r w:rsidR="00B6126C">
        <w:t xml:space="preserve">1373), fire disturbances would likely have been rare but severe and would have affected large patch sizes. Surface fires are extremely uncommon. Fire may occur in the spring or later in the growing season under drought conditions, with the former favoring a pathway to early successional aspen-birch and delaying spruce-fir regeneration. This pathway is modeled as Alternate Succession via classes C and D. Sustained crown fire runs covering several hundred acres can occur, with severe damage at the ground surface, depending on time of year. Drought spring conditions produce the most severe effects, whereas late summer or fall burns may temper effects due to presence of live fuel moisture. Large fires (10-100ac) and some wind events could extend class D to 130yrs before the paper birch finally senesces and the dense fir understory </w:t>
      </w:r>
      <w:r w:rsidR="00B6126C">
        <w:lastRenderedPageBreak/>
        <w:t xml:space="preserve">emerges. It is then a further 50-150yrs before the fir either senesces or is knocked back by budworm. </w:t>
      </w:r>
    </w:p>
    <w:p w:rsidR="00B6126C" w:rsidP="00B6126C" w:rsidRDefault="00B6126C"/>
    <w:p w:rsidR="00B6126C" w:rsidP="00B6126C" w:rsidRDefault="00B6126C">
      <w:r>
        <w:t xml:space="preserve">Wind events, insect attack and ice storms -- on a small patch to stand scale -- are more important than fire in this system. Stand replacing wind events (severe hurricane damage or microbursts) are expected to occur with a mean return interval of about 1000yrs (Lorimer and White, 2003). Severe hurricane damage is less common in this system’s range than in southern and central New England. </w:t>
      </w:r>
      <w:proofErr w:type="spellStart"/>
      <w:r>
        <w:t>Boose</w:t>
      </w:r>
      <w:proofErr w:type="spellEnd"/>
      <w:r>
        <w:t>, et al.(2001) estimate the return interval for hurricanes capable of causing extensive blowdowns to be 380yrs for coastal Maine, and longer for the rest of this system’s range. In this montane system, susceptibility to severe wind damage varies widely with aspect and exposure. In this model, the younger classes and those dominated by hardwoods were assumed to be less susceptible to severe wind damage than the older classes dominated by fir and spruce (</w:t>
      </w:r>
      <w:proofErr w:type="spellStart"/>
      <w:r>
        <w:t>Boose</w:t>
      </w:r>
      <w:proofErr w:type="spellEnd"/>
      <w:r>
        <w:t xml:space="preserve"> and Foster, 2001).</w:t>
      </w:r>
    </w:p>
    <w:p w:rsidR="00B6126C" w:rsidP="00B6126C" w:rsidRDefault="00B6126C"/>
    <w:p w:rsidR="00B6126C" w:rsidP="00B6126C" w:rsidRDefault="00B6126C">
      <w:r>
        <w:t>Less damaging wind and ice storms that damage individual trees and small patches are more common than stand-replacing events. Ice storm damage can be moderately severe in hardwood canopies, especially older aspen and birch forests, but that damage is likely to be localized on those stands and mostly with canopy recovery. Wind disturbance often results in an abundance of mountain ash (</w:t>
      </w:r>
      <w:proofErr w:type="spellStart"/>
      <w:r w:rsidRPr="008026C6">
        <w:rPr>
          <w:i/>
        </w:rPr>
        <w:t>Sorbus</w:t>
      </w:r>
      <w:proofErr w:type="spellEnd"/>
      <w:r w:rsidRPr="008026C6">
        <w:rPr>
          <w:i/>
        </w:rPr>
        <w:t xml:space="preserve"> decora</w:t>
      </w:r>
      <w:r>
        <w:t xml:space="preserve"> and </w:t>
      </w:r>
      <w:r w:rsidRPr="008026C6">
        <w:rPr>
          <w:i/>
        </w:rPr>
        <w:t>S. canadensis</w:t>
      </w:r>
      <w:r>
        <w:t>) as well as elderberry (</w:t>
      </w:r>
      <w:proofErr w:type="spellStart"/>
      <w:r w:rsidRPr="008026C6">
        <w:rPr>
          <w:i/>
        </w:rPr>
        <w:t>Sambucus</w:t>
      </w:r>
      <w:proofErr w:type="spellEnd"/>
      <w:r w:rsidRPr="008026C6">
        <w:rPr>
          <w:i/>
        </w:rPr>
        <w:t xml:space="preserve"> </w:t>
      </w:r>
      <w:proofErr w:type="spellStart"/>
      <w:r w:rsidRPr="008026C6">
        <w:rPr>
          <w:i/>
        </w:rPr>
        <w:t>pubescens</w:t>
      </w:r>
      <w:proofErr w:type="spellEnd"/>
      <w:r>
        <w:t xml:space="preserve"> and </w:t>
      </w:r>
      <w:r w:rsidRPr="008026C6">
        <w:rPr>
          <w:i/>
        </w:rPr>
        <w:t>S. canadensis</w:t>
      </w:r>
      <w:r>
        <w:t xml:space="preserve">). </w:t>
      </w:r>
    </w:p>
    <w:p w:rsidR="00B6126C" w:rsidP="00B6126C" w:rsidRDefault="00B6126C"/>
    <w:p w:rsidR="00B6126C" w:rsidP="00B6126C" w:rsidRDefault="00B6126C">
      <w:r>
        <w:t>Spruce budworm sometimes destroys whole stands of spruce-fir forest. The preferred host plant of spruce budworm is balsam fir, but this native insect also attacks over-mature spruce. Minor spruce budworm outbreaks are also of considerable importance particularly in classes B and D where fir is at its peak of attractiveness to the budworm. One or two cycles of budworm over a 50-150yr period slowly decreases the dominance or co-dominance of fir and increases in waves the strong dominance of red and potentially some black spruce. Spruce beetle attacks trees &gt;18in DBH. Over-mature or stressed spruce is susceptible to witch's broom, Armillaria, and in severe outbreaks the stand can collapse. In the relatively stable late-closed class, moderate disturbances from wind, spruce budworm, spruce bark beetle, Armillaria, and ice storm impact on this community but not to stand-replacing severity.</w:t>
      </w:r>
    </w:p>
    <w:p w:rsidR="00B6126C" w:rsidP="00B6126C" w:rsidRDefault="00B6126C"/>
    <w:p w:rsidR="00B6126C" w:rsidP="00B6126C" w:rsidRDefault="00B6126C">
      <w:r>
        <w:t>Though spruce budworm outbreaks today are on a 40</w:t>
      </w:r>
      <w:r w:rsidR="008026C6">
        <w:t>-</w:t>
      </w:r>
      <w:r>
        <w:t>60yr cycle, the historic cycle is thought to be much longer. Before the late1800s, outbreaks appear to have been of smaller size and intensity, and with a greater interval between outbreaks.</w:t>
      </w:r>
    </w:p>
    <w:p w:rsidR="00B6126C" w:rsidP="00B6126C" w:rsidRDefault="00B6126C">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6126C" w:rsidP="00B6126C" w:rsidRDefault="00B6126C">
      <w:pPr>
        <w:pStyle w:val="InfoPara"/>
      </w:pPr>
      <w:r>
        <w:t>Scale Description</w:t>
      </w:r>
    </w:p>
    <w:p w:rsidR="00B6126C" w:rsidP="00B6126C" w:rsidRDefault="00B6126C">
      <w:r>
        <w:t>This was a matrix forest type at higher elevations in its core range; to the south it would have been a large patch system.</w:t>
      </w:r>
    </w:p>
    <w:p w:rsidR="00B6126C" w:rsidP="00B6126C" w:rsidRDefault="00B6126C">
      <w:pPr>
        <w:pStyle w:val="InfoPara"/>
      </w:pPr>
      <w:r>
        <w:t>Adjacency or Identification Concerns</w:t>
      </w:r>
    </w:p>
    <w:p w:rsidR="00B6126C" w:rsidP="00B6126C" w:rsidRDefault="00B6126C">
      <w:r>
        <w:t>From NatureServe 2007: "This system can occupy an intermediate elevation position between Acadian Low-Elevation Spruce-Fir-Hardwood Forest (CES201.565) and Acadian-Appalachian Subalpine Woodland and Barrens (CES201.568), and it could</w:t>
      </w:r>
      <w:r w:rsidR="002C4881">
        <w:t xml:space="preserve"> </w:t>
      </w:r>
      <w:r>
        <w:t>arguably be combined with one of those, probably the former. However, in the southern part of its range, it often occurs without either of these other systems. It is distinguished, in concept, from Acadian Low-Elevation Spruce-Fir-Hardwood Forest (CES201.565) by the</w:t>
      </w:r>
      <w:r w:rsidR="002C4881">
        <w:t xml:space="preserve"> </w:t>
      </w:r>
      <w:r>
        <w:t xml:space="preserve">presence or greater abundance of montane species such as </w:t>
      </w:r>
      <w:proofErr w:type="spellStart"/>
      <w:r w:rsidRPr="008026C6">
        <w:rPr>
          <w:i/>
        </w:rPr>
        <w:t>Sorbus</w:t>
      </w:r>
      <w:proofErr w:type="spellEnd"/>
      <w:r w:rsidRPr="008026C6">
        <w:rPr>
          <w:i/>
        </w:rPr>
        <w:t xml:space="preserve"> </w:t>
      </w:r>
      <w:proofErr w:type="spellStart"/>
      <w:r w:rsidRPr="008026C6">
        <w:rPr>
          <w:i/>
        </w:rPr>
        <w:t>americana</w:t>
      </w:r>
      <w:proofErr w:type="spellEnd"/>
      <w:r>
        <w:t xml:space="preserve"> or </w:t>
      </w:r>
      <w:proofErr w:type="spellStart"/>
      <w:r w:rsidRPr="008026C6">
        <w:rPr>
          <w:i/>
        </w:rPr>
        <w:t>Sorbus</w:t>
      </w:r>
      <w:proofErr w:type="spellEnd"/>
      <w:r w:rsidRPr="008026C6">
        <w:rPr>
          <w:i/>
        </w:rPr>
        <w:t xml:space="preserve"> decora, </w:t>
      </w:r>
      <w:proofErr w:type="spellStart"/>
      <w:r w:rsidRPr="008026C6">
        <w:rPr>
          <w:i/>
        </w:rPr>
        <w:t>Dryopteris</w:t>
      </w:r>
      <w:proofErr w:type="spellEnd"/>
      <w:r w:rsidRPr="008026C6">
        <w:rPr>
          <w:i/>
        </w:rPr>
        <w:t xml:space="preserve"> </w:t>
      </w:r>
      <w:proofErr w:type="spellStart"/>
      <w:r w:rsidRPr="008026C6">
        <w:rPr>
          <w:i/>
        </w:rPr>
        <w:t>campyloptera</w:t>
      </w:r>
      <w:proofErr w:type="spellEnd"/>
      <w:r w:rsidRPr="008026C6">
        <w:rPr>
          <w:i/>
        </w:rPr>
        <w:t xml:space="preserve">, Oxalis </w:t>
      </w:r>
      <w:proofErr w:type="spellStart"/>
      <w:r w:rsidRPr="008026C6">
        <w:rPr>
          <w:i/>
        </w:rPr>
        <w:t>montana</w:t>
      </w:r>
      <w:proofErr w:type="spellEnd"/>
      <w:r>
        <w:t xml:space="preserve">, etc., and by occurring at higher positions in the </w:t>
      </w:r>
      <w:proofErr w:type="spellStart"/>
      <w:r>
        <w:t>toposequence</w:t>
      </w:r>
      <w:proofErr w:type="spellEnd"/>
      <w:r>
        <w:t>. It is generally above northern hardwood forests, while Acadian Low-Elevation Spruce-Fir-Hardwood Forest (CES201.565) is generally below (or at similar elevations to) northern hardwood forests."</w:t>
      </w:r>
    </w:p>
    <w:p w:rsidR="00B6126C" w:rsidP="00B6126C" w:rsidRDefault="00B6126C">
      <w:pPr>
        <w:pStyle w:val="InfoPara"/>
      </w:pPr>
      <w:r>
        <w:t>Issues or Problems</w:t>
      </w:r>
    </w:p>
    <w:p w:rsidR="00B6126C" w:rsidP="00B6126C" w:rsidRDefault="00B6126C">
      <w:r>
        <w:t>A significant disturbance that is currently affecting mountain spruce-fir forests in the eastern U</w:t>
      </w:r>
      <w:r w:rsidR="008026C6">
        <w:t xml:space="preserve">nited </w:t>
      </w:r>
      <w:r>
        <w:t>S</w:t>
      </w:r>
      <w:r w:rsidR="008026C6">
        <w:t>tates</w:t>
      </w:r>
      <w:r>
        <w:t xml:space="preserve"> is spruce decline, a phenomenon that retards the growth of red spruce and eventually kills many trees. The causes of spruce decline have not been substantiated, but atmospheric deposition of pollutants (acid rain) is likely a contributing factor. (Edinger, et al. 2002)</w:t>
      </w:r>
    </w:p>
    <w:p w:rsidR="00B6126C" w:rsidP="00B6126C" w:rsidRDefault="00B6126C">
      <w:pPr>
        <w:pStyle w:val="InfoPara"/>
      </w:pPr>
      <w:r>
        <w:t>Native Uncharacteristic Conditions</w:t>
      </w:r>
    </w:p>
    <w:p w:rsidR="00B6126C" w:rsidP="00B6126C" w:rsidRDefault="00B6126C">
      <w:r>
        <w:t>Spruce budworm outbreaks today are thought to be on a much shorter cycle (40-60yrs) than would have occurred under presettlement conditions. Before the late 1800s, outbreaks appear to have been of smaller size and intensity, and with a greater interval between outbreaks. Twentieth century harvesting created many large openings, which along with later century stand treatments favored extensive coniferous and in this case fir-dominated stands (</w:t>
      </w:r>
      <w:proofErr w:type="spellStart"/>
      <w:r>
        <w:t>Fraver</w:t>
      </w:r>
      <w:proofErr w:type="spellEnd"/>
      <w:r>
        <w:t xml:space="preserve"> 2007). This created abnormally large and mono-typic stands of nearly even-aged fir dominating large parts of the landscape, paving the way for run-away budworm epidemics whose impacts were much more intensive and wide ranging than we assume would occur under prior conditions.</w:t>
      </w:r>
    </w:p>
    <w:p w:rsidR="00B6126C" w:rsidP="00B6126C" w:rsidRDefault="00B6126C">
      <w:pPr>
        <w:pStyle w:val="InfoPara"/>
      </w:pPr>
      <w:r>
        <w:t>Comments</w:t>
      </w:r>
    </w:p>
    <w:p w:rsidR="00081929" w:rsidP="00081929" w:rsidRDefault="00081929">
      <w:pPr>
        <w:rPr>
          <w:b/>
        </w:rPr>
      </w:pPr>
    </w:p>
    <w:p w:rsidR="00081929" w:rsidP="00081929" w:rsidRDefault="00081929">
      <w:pPr>
        <w:rPr>
          <w:b/>
        </w:rPr>
      </w:pPr>
    </w:p>
    <w:p w:rsidR="00081929" w:rsidP="00081929" w:rsidRDefault="00081929">
      <w:pPr>
        <w:rPr>
          <w:b/>
        </w:rPr>
      </w:pPr>
    </w:p>
    <w:p w:rsidR="00B6126C" w:rsidP="00B6126C" w:rsidRDefault="00B6126C">
      <w:pPr>
        <w:pStyle w:val="ReportSection"/>
      </w:pPr>
      <w:r>
        <w:t>Succession Classes</w:t>
      </w:r>
    </w:p>
    <w:p w:rsidR="00B6126C" w:rsidP="00B6126C" w:rsidRDefault="00B6126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6126C" w:rsidP="00B6126C" w:rsidRDefault="00B6126C">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B6126C" w:rsidP="00B6126C" w:rsidRDefault="00B6126C"/>
    <w:p w:rsidR="00B6126C" w:rsidP="00B6126C" w:rsidRDefault="00B6126C">
      <w:pPr>
        <w:pStyle w:val="SClassInfoPara"/>
      </w:pPr>
      <w:r>
        <w:t>Indicator Species</w:t>
      </w:r>
    </w:p>
    <w:p w:rsidR="00B6126C" w:rsidP="00B6126C" w:rsidRDefault="00B6126C"/>
    <w:p w:rsidR="00B6126C" w:rsidP="00B6126C" w:rsidRDefault="00B6126C">
      <w:pPr>
        <w:pStyle w:val="SClassInfoPara"/>
      </w:pPr>
      <w:r>
        <w:t>Description</w:t>
      </w:r>
    </w:p>
    <w:p w:rsidR="00B6126C" w:rsidP="00B6126C" w:rsidRDefault="00B6126C">
      <w:r>
        <w:t>This class</w:t>
      </w:r>
      <w:r w:rsidR="002C4881">
        <w:t xml:space="preserve"> </w:t>
      </w:r>
      <w:r>
        <w:t xml:space="preserve">occupies an opening that followed stand replacement fire, microburst, or another major disturbance. Young stands characterized by birch (paper, gray) and aspen (trembling, big-tooth). Understory has spruce (red/white/black, but especially red) and balsam fir. </w:t>
      </w:r>
    </w:p>
    <w:p w:rsidR="00B6126C" w:rsidP="00B6126C" w:rsidRDefault="00B6126C"/>
    <w:p>
      <w:r>
        <w:rPr>
          <w:i/>
          <w:u w:val="single"/>
        </w:rPr>
        <w:t>Maximum Tree Size Class</w:t>
      </w:r>
      <w:br/>
      <w:r>
        <w:t>Sapling &gt;4.5ft; &lt;5"DBH</w:t>
      </w:r>
    </w:p>
    <w:p w:rsidR="00B6126C" w:rsidP="00B6126C" w:rsidRDefault="00B6126C">
      <w:pPr>
        <w:pStyle w:val="InfoPara"/>
        <w:pBdr>
          <w:top w:val="single" w:color="auto" w:sz="4" w:space="1"/>
        </w:pBdr>
      </w:pPr>
      <w:r>
        <w:t>Class B</w:t>
      </w:r>
      <w:r>
        <w:tab/>
        <w:t>7</w:t>
      </w:r>
      <w:r w:rsidR="002A3B10">
        <w:tab/>
      </w:r>
      <w:r w:rsidR="002A3B10">
        <w:tab/>
      </w:r>
      <w:r w:rsidR="002A3B10">
        <w:tab/>
      </w:r>
      <w:r w:rsidR="002A3B10">
        <w:tab/>
      </w:r>
      <w:r w:rsidR="004F7795">
        <w:t>Mid Development 1 - Closed</w:t>
      </w:r>
    </w:p>
    <w:p w:rsidR="00B6126C" w:rsidP="00B6126C" w:rsidRDefault="00B6126C"/>
    <w:p w:rsidR="00B6126C" w:rsidP="00B6126C" w:rsidRDefault="00B6126C">
      <w:pPr>
        <w:pStyle w:val="SClassInfoPara"/>
      </w:pPr>
      <w:r>
        <w:t>Indicator Species</w:t>
      </w:r>
    </w:p>
    <w:p w:rsidR="00B6126C" w:rsidP="00B6126C" w:rsidRDefault="00B6126C"/>
    <w:p w:rsidR="00B6126C" w:rsidP="00B6126C" w:rsidRDefault="00B6126C">
      <w:pPr>
        <w:pStyle w:val="SClassInfoPara"/>
      </w:pPr>
      <w:r>
        <w:t>Description</w:t>
      </w:r>
    </w:p>
    <w:p w:rsidR="00B6126C" w:rsidP="00B6126C" w:rsidRDefault="00B6126C">
      <w:r>
        <w:t xml:space="preserve">This class represents intermediate stands dominated by birch and aspen or sometimes fir, with spruce and fir in the understory, aged 30-69yrs. </w:t>
      </w:r>
    </w:p>
    <w:p w:rsidR="00B6126C" w:rsidP="00B6126C" w:rsidRDefault="00B6126C"/>
    <w:p>
      <w:r>
        <w:rPr>
          <w:i/>
          <w:u w:val="single"/>
        </w:rPr>
        <w:t>Maximum Tree Size Class</w:t>
      </w:r>
      <w:br/>
      <w:r>
        <w:t>Pole 5-9" DBH</w:t>
      </w:r>
    </w:p>
    <w:p w:rsidR="00B6126C" w:rsidP="00B6126C" w:rsidRDefault="00B6126C">
      <w:pPr>
        <w:pStyle w:val="InfoPara"/>
        <w:pBdr>
          <w:top w:val="single" w:color="auto" w:sz="4" w:space="1"/>
        </w:pBdr>
      </w:pPr>
      <w:r>
        <w:t>Class C</w:t>
      </w:r>
      <w:r>
        <w:tab/>
        <w:t>7</w:t>
      </w:r>
      <w:r w:rsidR="002A3B10">
        <w:tab/>
      </w:r>
      <w:r w:rsidR="002A3B10">
        <w:tab/>
      </w:r>
      <w:r w:rsidR="002A3B10">
        <w:tab/>
      </w:r>
      <w:r w:rsidR="002A3B10">
        <w:tab/>
      </w:r>
      <w:r w:rsidR="004F7795">
        <w:t>Mid Development 2 - Closed</w:t>
      </w:r>
    </w:p>
    <w:p w:rsidR="00B6126C" w:rsidP="00B6126C" w:rsidRDefault="00B6126C"/>
    <w:p w:rsidR="00B6126C" w:rsidP="00B6126C" w:rsidRDefault="00B6126C">
      <w:pPr>
        <w:pStyle w:val="SClassInfoPara"/>
      </w:pPr>
      <w:r>
        <w:t>Indicator Species</w:t>
      </w:r>
    </w:p>
    <w:p w:rsidR="00B6126C" w:rsidP="00B6126C" w:rsidRDefault="00B6126C"/>
    <w:p w:rsidR="00B6126C" w:rsidP="00B6126C" w:rsidRDefault="00B6126C">
      <w:pPr>
        <w:pStyle w:val="SClassInfoPara"/>
      </w:pPr>
      <w:r>
        <w:t>Description</w:t>
      </w:r>
    </w:p>
    <w:p w:rsidR="00B6126C" w:rsidP="00B6126C" w:rsidRDefault="00B6126C">
      <w:r>
        <w:t>This class reflects suppressed establishment of spruce-fir. The canopy will be dominated by birch and aspen. The understory initially</w:t>
      </w:r>
      <w:r w:rsidR="002C4881">
        <w:t xml:space="preserve"> lacks</w:t>
      </w:r>
      <w:r>
        <w:t xml:space="preserve"> spruce and fir but the conifers establish later in th</w:t>
      </w:r>
      <w:r w:rsidR="00081929">
        <w:t xml:space="preserve">e class, perhaps </w:t>
      </w:r>
      <w:r w:rsidR="008026C6">
        <w:t>~</w:t>
      </w:r>
      <w:r w:rsidR="00081929">
        <w:t xml:space="preserve">40yrs. </w:t>
      </w:r>
    </w:p>
    <w:p>
      <w:r>
        <w:rPr>
          <w:i/>
          <w:u w:val="single"/>
        </w:rPr>
        <w:t>Maximum Tree Size Class</w:t>
      </w:r>
      <w:br/>
      <w:r>
        <w:t>Medium 9-21"DBH</w:t>
      </w:r>
    </w:p>
    <w:p w:rsidR="00B6126C" w:rsidP="00B6126C" w:rsidRDefault="00B6126C">
      <w:pPr>
        <w:pStyle w:val="InfoPara"/>
        <w:pBdr>
          <w:top w:val="single" w:color="auto" w:sz="4" w:space="1"/>
        </w:pBdr>
      </w:pPr>
      <w:r>
        <w:t>Class D</w:t>
      </w:r>
      <w:r>
        <w:tab/>
        <w:t>8</w:t>
      </w:r>
      <w:r w:rsidR="002A3B10">
        <w:tab/>
      </w:r>
      <w:r w:rsidR="002A3B10">
        <w:tab/>
      </w:r>
      <w:r w:rsidR="002A3B10">
        <w:tab/>
      </w:r>
      <w:r w:rsidR="002A3B10">
        <w:tab/>
      </w:r>
      <w:r w:rsidR="004F7795">
        <w:t>Late Development 1 - Closed</w:t>
      </w:r>
    </w:p>
    <w:p w:rsidR="00B6126C" w:rsidP="00B6126C" w:rsidRDefault="00B6126C"/>
    <w:p w:rsidR="00B6126C" w:rsidP="00B6126C" w:rsidRDefault="00B6126C">
      <w:pPr>
        <w:pStyle w:val="SClassInfoPara"/>
      </w:pPr>
      <w:r>
        <w:t>Indicator Species</w:t>
      </w:r>
    </w:p>
    <w:p w:rsidR="00B6126C" w:rsidP="00B6126C" w:rsidRDefault="00B6126C"/>
    <w:p w:rsidR="00B6126C" w:rsidP="00B6126C" w:rsidRDefault="00B6126C">
      <w:pPr>
        <w:pStyle w:val="SClassInfoPara"/>
      </w:pPr>
      <w:r>
        <w:t>Description</w:t>
      </w:r>
    </w:p>
    <w:p w:rsidR="00B6126C" w:rsidP="00B6126C" w:rsidRDefault="00B6126C">
      <w:r>
        <w:t>This is the primary successional pathway from class C. This class represents closed stands dominated in the early years of the class by mature birch, with the aspen dying out. The understory fir and spruce are beginning to take over. By the end of this class (age range 80-</w:t>
      </w:r>
      <w:r w:rsidR="008026C6">
        <w:t>1</w:t>
      </w:r>
      <w:r>
        <w:t xml:space="preserve">19yrs), the early successional hardwoods have senesced, and the canopy is mostly fir and spruce, mixed with other hardwoods. Where this class has followed a budworm outbreak, the fir may be missing from the canopy. Occasional white pines present in this class may exceed 25m in height. In nature, cover overlaps with C, as trees have reached maximum height in C. Canopy cover could be </w:t>
      </w:r>
      <w:r w:rsidR="008026C6">
        <w:t>&gt;</w:t>
      </w:r>
      <w:r>
        <w:t>60%.</w:t>
      </w:r>
    </w:p>
    <w:p w:rsidR="00B6126C" w:rsidP="00B6126C" w:rsidRDefault="00B6126C"/>
    <w:p>
      <w:r>
        <w:rPr>
          <w:i/>
          <w:u w:val="single"/>
        </w:rPr>
        <w:t>Maximum Tree Size Class</w:t>
      </w:r>
      <w:br/>
      <w:r>
        <w:t>Large 21-33"DBH</w:t>
      </w:r>
    </w:p>
    <w:p w:rsidR="00B6126C" w:rsidP="00B6126C" w:rsidRDefault="00B6126C">
      <w:pPr>
        <w:pStyle w:val="InfoPara"/>
        <w:pBdr>
          <w:top w:val="single" w:color="auto" w:sz="4" w:space="1"/>
        </w:pBdr>
      </w:pPr>
      <w:r>
        <w:t>Class E</w:t>
      </w:r>
      <w:r>
        <w:tab/>
        <w:t>70</w:t>
      </w:r>
      <w:r w:rsidR="002A3B10">
        <w:tab/>
      </w:r>
      <w:r w:rsidR="002A3B10">
        <w:tab/>
      </w:r>
      <w:r w:rsidR="002A3B10">
        <w:tab/>
      </w:r>
      <w:r w:rsidR="002A3B10">
        <w:tab/>
      </w:r>
      <w:r w:rsidR="004F7795">
        <w:t>Late Development 2 - Closed</w:t>
      </w:r>
    </w:p>
    <w:p w:rsidR="00B6126C" w:rsidP="00B6126C" w:rsidRDefault="00B6126C"/>
    <w:p w:rsidR="00B6126C" w:rsidP="00B6126C" w:rsidRDefault="00B6126C">
      <w:pPr>
        <w:pStyle w:val="SClassInfoPara"/>
      </w:pPr>
      <w:r>
        <w:t>Indicator Species</w:t>
      </w:r>
    </w:p>
    <w:p w:rsidR="00B6126C" w:rsidP="00B6126C" w:rsidRDefault="00B6126C"/>
    <w:p w:rsidR="00B6126C" w:rsidP="00B6126C" w:rsidRDefault="00B6126C">
      <w:pPr>
        <w:pStyle w:val="SClassInfoPara"/>
      </w:pPr>
      <w:r>
        <w:t>Description</w:t>
      </w:r>
    </w:p>
    <w:p w:rsidR="00B6126C" w:rsidP="00B6126C" w:rsidRDefault="00B6126C">
      <w:r>
        <w:t>This is a closed spruce/fir stand (with a variable component of late successional hardwoods) from 70-175yrs+. Individual fir trees drop out after age 70-100yrs, but spruce and fir regenerate in gaps, eventually to spruce and secondarily to fir. Moderate disturbances from wind, spruce budworm, spruce bark beetle, Armillaria, and ice storms impact on this community but not to stand-replacing severity.</w:t>
      </w:r>
    </w:p>
    <w:p w:rsidR="00B6126C" w:rsidP="00B6126C" w:rsidRDefault="00B6126C"/>
    <w:p w:rsidR="00B6126C" w:rsidP="00B6126C" w:rsidRDefault="00B6126C"/>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6126C" w:rsidP="00B6126C" w:rsidRDefault="00B6126C">
      <w:proofErr w:type="spellStart"/>
      <w:r>
        <w:t>Boose</w:t>
      </w:r>
      <w:proofErr w:type="spellEnd"/>
      <w:r>
        <w:t xml:space="preserve">, E.R., K.E. Chamberlin and D.R. Foster. 2001. Landscape and regional impacts of hurricanes in New England. Ecol. </w:t>
      </w:r>
      <w:proofErr w:type="spellStart"/>
      <w:r>
        <w:t>Monogr</w:t>
      </w:r>
      <w:proofErr w:type="spellEnd"/>
      <w:r>
        <w:t>. 71: 27-48.</w:t>
      </w:r>
    </w:p>
    <w:p w:rsidR="00B6126C" w:rsidP="00B6126C" w:rsidRDefault="00B6126C"/>
    <w:p w:rsidR="00B6126C" w:rsidP="00B6126C" w:rsidRDefault="00B6126C">
      <w:r>
        <w:lastRenderedPageBreak/>
        <w:t xml:space="preserve">Brown, James K. and Jane </w:t>
      </w:r>
      <w:proofErr w:type="spellStart"/>
      <w:r>
        <w:t>Kapler</w:t>
      </w:r>
      <w:proofErr w:type="spellEnd"/>
      <w:r w:rsidR="008026C6">
        <w:t>-</w:t>
      </w:r>
      <w:r>
        <w:t>Smith, eds. 2000. Wildland fire in ecosystems: effects of fire on flora. Gen. Tech. Rep. RMRS-GTR-42-vol. 2. Ogden, UT: USDA Forest Service, Rocky Mountain Research Station. 257 pp.</w:t>
      </w:r>
    </w:p>
    <w:p w:rsidR="00B6126C" w:rsidP="00B6126C" w:rsidRDefault="00B6126C"/>
    <w:p w:rsidR="00B6126C" w:rsidP="00B6126C" w:rsidRDefault="00B6126C">
      <w:r>
        <w:t xml:space="preserve">Edinger, G.J., D.J. Evans, S. </w:t>
      </w:r>
      <w:proofErr w:type="spellStart"/>
      <w:r>
        <w:t>Gebauer</w:t>
      </w:r>
      <w:proofErr w:type="spellEnd"/>
      <w:r>
        <w:t>, T.G. Howard, D.M. Hunt and A.M. Olivero, eds.2002. Ecological Communities of New York State. Second Edition. A revised and expanded edition of Carol Reschke’s Ecological Communities of New York State. (Draft for review). New York Natural Heritage Program, New York Department of Environmental Conservation, Albany, NY.</w:t>
      </w:r>
    </w:p>
    <w:p w:rsidR="00B6126C" w:rsidP="00B6126C" w:rsidRDefault="00B6126C"/>
    <w:p w:rsidR="00B6126C" w:rsidP="00B6126C" w:rsidRDefault="00B6126C">
      <w:r>
        <w:t xml:space="preserve">Foster, D.R. and E.R. </w:t>
      </w:r>
      <w:proofErr w:type="spellStart"/>
      <w:r>
        <w:t>Boose</w:t>
      </w:r>
      <w:proofErr w:type="spellEnd"/>
      <w:r>
        <w:t>. 1992. Patterns of forest damage resulting from catastrophic wind in central New England, USA. J. Ecol. 80: 79-88.</w:t>
      </w:r>
    </w:p>
    <w:p w:rsidR="00B6126C" w:rsidP="00B6126C" w:rsidRDefault="00B6126C"/>
    <w:p w:rsidR="00B6126C" w:rsidP="00B6126C" w:rsidRDefault="00B6126C">
      <w:proofErr w:type="spellStart"/>
      <w:r>
        <w:t>Frelich</w:t>
      </w:r>
      <w:proofErr w:type="spellEnd"/>
      <w:r>
        <w:t>, L.E. and P.B. Reich. 1998. Disturbance severity and threshold responses in the boreal forest. Conservation Ecology [online] 2(2): 7. [online]</w:t>
      </w:r>
    </w:p>
    <w:p w:rsidR="00B6126C" w:rsidP="00B6126C" w:rsidRDefault="00B6126C"/>
    <w:p w:rsidR="00B6126C" w:rsidP="00B6126C" w:rsidRDefault="00B6126C">
      <w:proofErr w:type="spellStart"/>
      <w:r>
        <w:t>Frelich</w:t>
      </w:r>
      <w:proofErr w:type="spellEnd"/>
      <w:r>
        <w:t>, L.E. and P.B. Reich. 1995. Spatial patterns and succession in a Minnesota southern boreal forest. Ecological Monographs 65: 325-346.</w:t>
      </w:r>
    </w:p>
    <w:p w:rsidR="00B6126C" w:rsidP="00B6126C" w:rsidRDefault="00B6126C"/>
    <w:p w:rsidR="00B6126C" w:rsidP="00B6126C" w:rsidRDefault="00B6126C">
      <w:proofErr w:type="spellStart"/>
      <w:r>
        <w:t>Heinselman</w:t>
      </w:r>
      <w:proofErr w:type="spellEnd"/>
      <w:r>
        <w:t xml:space="preserve">, M. L. 1981. Fire intensity and frequency as factors in the distribution and structure of Northern ecosystems. In: Mooney, H. A., T. M. </w:t>
      </w:r>
      <w:proofErr w:type="spellStart"/>
      <w:r>
        <w:t>Bonnickson</w:t>
      </w:r>
      <w:proofErr w:type="spellEnd"/>
      <w:r>
        <w:t xml:space="preserve">, N. L. Christensen, J. E. Lotan and R. A. </w:t>
      </w:r>
      <w:proofErr w:type="spellStart"/>
      <w:r>
        <w:t>Reiners</w:t>
      </w:r>
      <w:proofErr w:type="spellEnd"/>
      <w:r>
        <w:t xml:space="preserve">, tech. </w:t>
      </w:r>
      <w:proofErr w:type="spellStart"/>
      <w:r>
        <w:t>coords</w:t>
      </w:r>
      <w:proofErr w:type="spellEnd"/>
      <w:r>
        <w:t>. Fire regimes and ecosystem properties: proceedings of the conference. 1978 Dec 11-15. Honolulu, HI. Gen. Tech. Rep WO-26, Washington, DC. USDA, Forest Service. 7-57.</w:t>
      </w:r>
    </w:p>
    <w:p w:rsidR="00B6126C" w:rsidP="00B6126C" w:rsidRDefault="00B6126C"/>
    <w:p w:rsidR="00B6126C" w:rsidP="00B6126C" w:rsidRDefault="00B6126C">
      <w:r>
        <w:t>Kuchler, A.W. 1964. Northern hardwoods (Acer-Betula-Fagus-</w:t>
      </w:r>
      <w:proofErr w:type="spellStart"/>
      <w:r>
        <w:t>Tsuga</w:t>
      </w:r>
      <w:proofErr w:type="spellEnd"/>
      <w:r>
        <w:t xml:space="preserve">). #106 In: Manual to accompany the map Potential Natural Department of </w:t>
      </w:r>
      <w:proofErr w:type="spellStart"/>
      <w:r>
        <w:t>Environmentalegetation</w:t>
      </w:r>
      <w:proofErr w:type="spellEnd"/>
      <w:r>
        <w:t xml:space="preserve"> of the United States. New York, NY: The American Geographical Society. 156 pp.</w:t>
      </w:r>
    </w:p>
    <w:p w:rsidR="00B6126C" w:rsidP="00B6126C" w:rsidRDefault="00B6126C"/>
    <w:p w:rsidR="00B6126C" w:rsidP="00B6126C" w:rsidRDefault="00B6126C">
      <w:r>
        <w:t>Lorimer and White. 2003. Scale and Frequency of natural disturbances in the northeastern US. Forest Ecology and Management 185: 41-64.</w:t>
      </w:r>
    </w:p>
    <w:p w:rsidR="00B6126C" w:rsidP="00B6126C" w:rsidRDefault="00B6126C"/>
    <w:p w:rsidR="00B6126C" w:rsidP="00B6126C" w:rsidRDefault="00B6126C">
      <w:r>
        <w:t>NatureServe. 2007. International Ecological Classification Standard: Terrestrial Ecological Classifications. NatureServe Central Databases. Arlington, VA, U.S.A. Data current as of 27 August 2007.</w:t>
      </w:r>
    </w:p>
    <w:p w:rsidR="00B6126C" w:rsidP="00B6126C" w:rsidRDefault="00B6126C"/>
    <w:p w:rsidR="00B6126C" w:rsidP="00B6126C" w:rsidRDefault="00B6126C">
      <w:r>
        <w:t>Patterson, W. A. III, K. E. Saunders and L. J. Horton. 1983. Fire Regimes of the Coastal Maine Forests of Acadia National Park. USDI/NPS - North Atlantic Region Office of Scientific Studies Report OSS 83-3. 259 pp.</w:t>
      </w:r>
    </w:p>
    <w:p w:rsidR="00B6126C" w:rsidP="00B6126C" w:rsidRDefault="00B6126C"/>
    <w:p w:rsidR="00B6126C" w:rsidP="00B6126C" w:rsidRDefault="00B6126C">
      <w:r>
        <w:t>USDA Forest Service, Rocky Mountain Research Station, Fire Sciences Laboratory (2002, December). Fire Effects Information System, [Online 12 February 2004]. Available: http://www.fs.fed.us/database/feis/.</w:t>
      </w:r>
    </w:p>
    <w:p w:rsidRPr="00A43E41" w:rsidR="004D5F12" w:rsidP="00B6126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7A0" w:rsidRDefault="00DF17A0">
      <w:r>
        <w:separator/>
      </w:r>
    </w:p>
  </w:endnote>
  <w:endnote w:type="continuationSeparator" w:id="0">
    <w:p w:rsidR="00DF17A0" w:rsidRDefault="00DF17A0">
      <w:r>
        <w:continuationSeparator/>
      </w:r>
    </w:p>
  </w:endnote>
  <w:endnote w:type="continuationNotice" w:id="1">
    <w:p w:rsidR="00DF17A0" w:rsidRDefault="00DF17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26C" w:rsidRDefault="00B6126C" w:rsidP="00B6126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7A0" w:rsidRDefault="00DF17A0">
      <w:r>
        <w:separator/>
      </w:r>
    </w:p>
  </w:footnote>
  <w:footnote w:type="continuationSeparator" w:id="0">
    <w:p w:rsidR="00DF17A0" w:rsidRDefault="00DF17A0">
      <w:r>
        <w:continuationSeparator/>
      </w:r>
    </w:p>
  </w:footnote>
  <w:footnote w:type="continuationNotice" w:id="1">
    <w:p w:rsidR="00DF17A0" w:rsidRDefault="00DF17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6126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81929"/>
    <w:pPr>
      <w:ind w:left="720"/>
    </w:pPr>
    <w:rPr>
      <w:rFonts w:ascii="Calibri" w:eastAsiaTheme="minorHAnsi" w:hAnsi="Calibri"/>
      <w:sz w:val="22"/>
      <w:szCs w:val="22"/>
    </w:rPr>
  </w:style>
  <w:style w:type="character" w:styleId="Hyperlink">
    <w:name w:val="Hyperlink"/>
    <w:basedOn w:val="DefaultParagraphFont"/>
    <w:rsid w:val="00081929"/>
    <w:rPr>
      <w:color w:val="0000FF" w:themeColor="hyperlink"/>
      <w:u w:val="single"/>
    </w:rPr>
  </w:style>
  <w:style w:type="paragraph" w:styleId="BalloonText">
    <w:name w:val="Balloon Text"/>
    <w:basedOn w:val="Normal"/>
    <w:link w:val="BalloonTextChar"/>
    <w:uiPriority w:val="99"/>
    <w:semiHidden/>
    <w:unhideWhenUsed/>
    <w:rsid w:val="00081929"/>
    <w:rPr>
      <w:rFonts w:ascii="Tahoma" w:hAnsi="Tahoma" w:cs="Tahoma"/>
      <w:sz w:val="16"/>
      <w:szCs w:val="16"/>
    </w:rPr>
  </w:style>
  <w:style w:type="character" w:customStyle="1" w:styleId="BalloonTextChar">
    <w:name w:val="Balloon Text Char"/>
    <w:basedOn w:val="DefaultParagraphFont"/>
    <w:link w:val="BalloonText"/>
    <w:uiPriority w:val="99"/>
    <w:semiHidden/>
    <w:rsid w:val="000819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83640">
      <w:bodyDiv w:val="1"/>
      <w:marLeft w:val="0"/>
      <w:marRight w:val="0"/>
      <w:marTop w:val="0"/>
      <w:marBottom w:val="0"/>
      <w:divBdr>
        <w:top w:val="none" w:sz="0" w:space="0" w:color="auto"/>
        <w:left w:val="none" w:sz="0" w:space="0" w:color="auto"/>
        <w:bottom w:val="none" w:sz="0" w:space="0" w:color="auto"/>
        <w:right w:val="none" w:sz="0" w:space="0" w:color="auto"/>
      </w:divBdr>
    </w:div>
    <w:div w:id="129586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2014-08-21T15:23:00Z</cp:lastPrinted>
  <dcterms:created xsi:type="dcterms:W3CDTF">2018-04-19T21:50:00Z</dcterms:created>
  <dcterms:modified xsi:type="dcterms:W3CDTF">2025-02-12T09:41:51Z</dcterms:modified>
</cp:coreProperties>
</file>