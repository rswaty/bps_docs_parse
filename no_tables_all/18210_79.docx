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A31" w:rsidP="00321A31" w:rsidRDefault="00321A31">
      <w:pPr>
        <w:pStyle w:val="BpSTitle"/>
      </w:pPr>
      <w:r>
        <w:t>18210</w:t>
      </w:r>
    </w:p>
    <w:p w:rsidR="00321A31" w:rsidP="00321A31" w:rsidRDefault="00321A31">
      <w:pPr>
        <w:pStyle w:val="BpSTitle"/>
      </w:pPr>
      <w:r>
        <w:t>Hawai</w:t>
      </w:r>
      <w:r w:rsidR="000013AA">
        <w:t>'</w:t>
      </w:r>
      <w:r>
        <w:t>i Montane-Subalpine Dry Shrubland</w:t>
      </w:r>
    </w:p>
    <w:p w:rsidR="00321A31" w:rsidP="00321A31" w:rsidRDefault="00321A31">
      <w:r>
        <w:t>BpS Model/Description Version: Aug. 2020</w:t>
      </w:r>
      <w:r>
        <w:tab/>
      </w:r>
      <w:r>
        <w:tab/>
      </w:r>
      <w:r>
        <w:tab/>
      </w:r>
      <w:r>
        <w:tab/>
      </w:r>
      <w:r>
        <w:tab/>
      </w:r>
      <w:r>
        <w:tab/>
      </w:r>
      <w:r>
        <w:tab/>
      </w:r>
    </w:p>
    <w:p w:rsidR="00321A31" w:rsidP="00321A31" w:rsidRDefault="000013AA">
      <w:r>
        <w:tab/>
      </w:r>
      <w:r>
        <w:tab/>
      </w:r>
      <w:r>
        <w:tab/>
      </w:r>
      <w:r>
        <w:tab/>
      </w:r>
      <w:r>
        <w:tab/>
      </w:r>
      <w:r>
        <w:tab/>
      </w:r>
      <w:r>
        <w:tab/>
      </w:r>
      <w:r>
        <w:tab/>
      </w:r>
      <w:r>
        <w:tab/>
      </w:r>
      <w:r>
        <w:tab/>
        <w:t>Update: 6/5/2018</w:t>
      </w:r>
    </w:p>
    <w:p w:rsidR="00321A31" w:rsidP="00321A31" w:rsidRDefault="00321A31"/>
    <w:p w:rsidR="00321A31" w:rsidP="00321A31" w:rsidRDefault="00321A31">
      <w:pPr>
        <w:pStyle w:val="InfoPara"/>
      </w:pPr>
      <w:r>
        <w:t>Vegetation Type</w:t>
      </w:r>
    </w:p>
    <w:p w:rsidR="00321A31" w:rsidP="00321A31" w:rsidRDefault="00321A31">
      <w:bookmarkStart w:name="_GoBack" w:id="0"/>
      <w:bookmarkEnd w:id="0"/>
      <w:r>
        <w:t>Shrubland</w:t>
      </w:r>
    </w:p>
    <w:p w:rsidR="00321A31" w:rsidP="00321A31" w:rsidRDefault="00321A31">
      <w:pPr>
        <w:pStyle w:val="InfoPara"/>
      </w:pPr>
      <w:r>
        <w:t>Map Zones</w:t>
      </w:r>
    </w:p>
    <w:p w:rsidR="00321A31" w:rsidP="00321A31" w:rsidRDefault="00321A31">
      <w:r>
        <w:t>79</w:t>
      </w:r>
    </w:p>
    <w:p w:rsidR="00321A31" w:rsidP="00321A31" w:rsidRDefault="00321A31">
      <w:pPr>
        <w:pStyle w:val="InfoPara"/>
      </w:pPr>
      <w:r>
        <w:t>Geographic Range</w:t>
      </w:r>
    </w:p>
    <w:p w:rsidR="00321A31" w:rsidP="00321A31" w:rsidRDefault="00321A31">
      <w:r>
        <w:t xml:space="preserve">This shrubland ecological system is restricted to dryer upper slopes of the higher mountains of Maui (Haleakala) and Hawai‘i (Mauna Kea, Mauna Loa, and </w:t>
      </w:r>
      <w:proofErr w:type="spellStart"/>
      <w:r>
        <w:t>Hualalai</w:t>
      </w:r>
      <w:proofErr w:type="spellEnd"/>
      <w:r>
        <w:t>).</w:t>
      </w:r>
    </w:p>
    <w:p w:rsidR="00321A31" w:rsidP="00321A31" w:rsidRDefault="00321A31">
      <w:pPr>
        <w:pStyle w:val="InfoPara"/>
      </w:pPr>
      <w:r>
        <w:t>Biophysical Site Description</w:t>
      </w:r>
    </w:p>
    <w:p w:rsidR="00321A31" w:rsidP="00321A31" w:rsidRDefault="00321A31">
      <w:r>
        <w:t>This ecological system occurs on dry slopes of higher mountains of Maui and Hawai</w:t>
      </w:r>
      <w:r w:rsidR="000013AA">
        <w:t>'</w:t>
      </w:r>
      <w:r>
        <w:t>i, from near 900-3</w:t>
      </w:r>
      <w:r w:rsidR="00C13FCE">
        <w:t>,</w:t>
      </w:r>
      <w:r>
        <w:t>000m (2</w:t>
      </w:r>
      <w:r w:rsidR="00C13FCE">
        <w:t>,</w:t>
      </w:r>
      <w:r>
        <w:t>950-9</w:t>
      </w:r>
      <w:r w:rsidR="00C13FCE">
        <w:t>,</w:t>
      </w:r>
      <w:r>
        <w:t>835ft) elevation. This montane to subalpine ecological system occurs within the very dry and moderately dry zones (zones 2 and 3) of the seven moisture zones developed for the Hawai'ian Islands by Price et al. (2007). An inversion layer of warmer air forms 50-70% of the time between 1</w:t>
      </w:r>
      <w:r w:rsidR="00C13FCE">
        <w:t>,</w:t>
      </w:r>
      <w:r>
        <w:t>600-3</w:t>
      </w:r>
      <w:r w:rsidR="00C13FCE">
        <w:t>,</w:t>
      </w:r>
      <w:r>
        <w:t xml:space="preserve">000 that dramatically reduces precipitation at higher elevations (Gagne and </w:t>
      </w:r>
      <w:proofErr w:type="spellStart"/>
      <w:r>
        <w:t>Cuddihy</w:t>
      </w:r>
      <w:proofErr w:type="spellEnd"/>
      <w:r>
        <w:t xml:space="preserve"> 1990). This is because the wet trade winds generally do not rise above 1</w:t>
      </w:r>
      <w:r w:rsidR="00C13FCE">
        <w:t>,</w:t>
      </w:r>
      <w:r>
        <w:t>900m (6</w:t>
      </w:r>
      <w:r w:rsidR="00C13FCE">
        <w:t>,</w:t>
      </w:r>
      <w:r>
        <w:t>230</w:t>
      </w:r>
      <w:r w:rsidR="000013AA">
        <w:t>ft</w:t>
      </w:r>
      <w:r>
        <w:t>), and are deflected around the mountains leaving upper slopes too dry to support rain forests (Mueller-</w:t>
      </w:r>
      <w:proofErr w:type="spellStart"/>
      <w:r>
        <w:t>Dombois</w:t>
      </w:r>
      <w:proofErr w:type="spellEnd"/>
      <w:r>
        <w:t xml:space="preserve"> and </w:t>
      </w:r>
      <w:proofErr w:type="spellStart"/>
      <w:r>
        <w:t>Fosberg</w:t>
      </w:r>
      <w:proofErr w:type="spellEnd"/>
      <w:r>
        <w:t xml:space="preserve"> 1998). Stands also occur at lower elevations on leeward sides of islands where there is a strong rain shadow effect. Annual rainfall is generally 400-1</w:t>
      </w:r>
      <w:r w:rsidR="00C13FCE">
        <w:t>,</w:t>
      </w:r>
      <w:r>
        <w:t>500 mm. Many sites are wind exposed. Substrates include cinder, well-drained, sandy loam soils derived from volcanic ash, and weathered ‘</w:t>
      </w:r>
      <w:proofErr w:type="spellStart"/>
      <w:r>
        <w:t>a‘ā</w:t>
      </w:r>
      <w:proofErr w:type="spellEnd"/>
      <w:r>
        <w:t xml:space="preserve"> or pahoehoe basaltic lava with little soil development.</w:t>
      </w:r>
    </w:p>
    <w:p w:rsidR="00321A31" w:rsidP="00321A31" w:rsidRDefault="00321A31">
      <w:pPr>
        <w:pStyle w:val="InfoPara"/>
      </w:pPr>
      <w:r>
        <w:t>Vegetation Description</w:t>
      </w:r>
    </w:p>
    <w:p w:rsidR="00321A31" w:rsidP="00321A31" w:rsidRDefault="00321A31">
      <w:r>
        <w:t>Vegetation is often dominated by an open</w:t>
      </w:r>
      <w:r w:rsidR="000013AA">
        <w:t>-</w:t>
      </w:r>
      <w:r>
        <w:t>to</w:t>
      </w:r>
      <w:r w:rsidR="000013AA">
        <w:t>-</w:t>
      </w:r>
      <w:r>
        <w:t xml:space="preserve">dense shrub layer dominated by one or more of </w:t>
      </w:r>
      <w:proofErr w:type="spellStart"/>
      <w:r w:rsidRPr="007E3248">
        <w:rPr>
          <w:i/>
        </w:rPr>
        <w:t>Dodonaea</w:t>
      </w:r>
      <w:proofErr w:type="spellEnd"/>
      <w:r w:rsidRPr="007E3248">
        <w:rPr>
          <w:i/>
        </w:rPr>
        <w:t xml:space="preserve"> </w:t>
      </w:r>
      <w:proofErr w:type="spellStart"/>
      <w:r w:rsidRPr="007E3248">
        <w:rPr>
          <w:i/>
        </w:rPr>
        <w:t>viscosa</w:t>
      </w:r>
      <w:proofErr w:type="spellEnd"/>
      <w:r>
        <w:t xml:space="preserve">, </w:t>
      </w:r>
      <w:proofErr w:type="spellStart"/>
      <w:r w:rsidRPr="007E3248">
        <w:rPr>
          <w:i/>
        </w:rPr>
        <w:t>Styphelia</w:t>
      </w:r>
      <w:proofErr w:type="spellEnd"/>
      <w:r w:rsidRPr="007E3248">
        <w:rPr>
          <w:i/>
        </w:rPr>
        <w:t xml:space="preserve"> </w:t>
      </w:r>
      <w:proofErr w:type="spellStart"/>
      <w:r w:rsidRPr="007E3248">
        <w:rPr>
          <w:i/>
        </w:rPr>
        <w:t>tameiameiae</w:t>
      </w:r>
      <w:proofErr w:type="spellEnd"/>
      <w:r>
        <w:t xml:space="preserve">, </w:t>
      </w:r>
      <w:r w:rsidRPr="007E3248">
        <w:rPr>
          <w:i/>
        </w:rPr>
        <w:t xml:space="preserve">Chenopodium </w:t>
      </w:r>
      <w:proofErr w:type="spellStart"/>
      <w:r w:rsidRPr="007E3248">
        <w:rPr>
          <w:i/>
        </w:rPr>
        <w:t>oahuense</w:t>
      </w:r>
      <w:proofErr w:type="spellEnd"/>
      <w:r>
        <w:t xml:space="preserve">, shrubby </w:t>
      </w:r>
      <w:proofErr w:type="spellStart"/>
      <w:r w:rsidRPr="007E3248">
        <w:rPr>
          <w:i/>
        </w:rPr>
        <w:t>Metrosideros</w:t>
      </w:r>
      <w:proofErr w:type="spellEnd"/>
      <w:r>
        <w:t xml:space="preserve">, and </w:t>
      </w:r>
      <w:r w:rsidRPr="007E3248">
        <w:rPr>
          <w:i/>
        </w:rPr>
        <w:t>Vaccinium</w:t>
      </w:r>
      <w:r>
        <w:t xml:space="preserve"> spp. Other shrubs may include </w:t>
      </w:r>
      <w:proofErr w:type="spellStart"/>
      <w:r w:rsidRPr="007E3248">
        <w:rPr>
          <w:i/>
        </w:rPr>
        <w:t>Bidens</w:t>
      </w:r>
      <w:proofErr w:type="spellEnd"/>
      <w:r w:rsidRPr="007E3248">
        <w:rPr>
          <w:i/>
        </w:rPr>
        <w:t xml:space="preserve"> </w:t>
      </w:r>
      <w:proofErr w:type="spellStart"/>
      <w:r w:rsidRPr="007E3248">
        <w:rPr>
          <w:i/>
        </w:rPr>
        <w:t>menziesii</w:t>
      </w:r>
      <w:proofErr w:type="spellEnd"/>
      <w:r>
        <w:t xml:space="preserve">, </w:t>
      </w:r>
      <w:proofErr w:type="spellStart"/>
      <w:r w:rsidRPr="007E3248">
        <w:rPr>
          <w:i/>
        </w:rPr>
        <w:t>Chamaesyce</w:t>
      </w:r>
      <w:proofErr w:type="spellEnd"/>
      <w:r>
        <w:t xml:space="preserve"> spp., </w:t>
      </w:r>
      <w:proofErr w:type="spellStart"/>
      <w:r w:rsidRPr="007E3248">
        <w:rPr>
          <w:i/>
        </w:rPr>
        <w:t>Dubautia</w:t>
      </w:r>
      <w:proofErr w:type="spellEnd"/>
      <w:r w:rsidRPr="007E3248">
        <w:rPr>
          <w:i/>
        </w:rPr>
        <w:t xml:space="preserve"> </w:t>
      </w:r>
      <w:proofErr w:type="spellStart"/>
      <w:r w:rsidRPr="007E3248">
        <w:rPr>
          <w:i/>
        </w:rPr>
        <w:t>ciliolata</w:t>
      </w:r>
      <w:proofErr w:type="spellEnd"/>
      <w:r>
        <w:t xml:space="preserve">, </w:t>
      </w:r>
      <w:proofErr w:type="spellStart"/>
      <w:r w:rsidRPr="007E3248">
        <w:rPr>
          <w:i/>
        </w:rPr>
        <w:t>Dubautia</w:t>
      </w:r>
      <w:proofErr w:type="spellEnd"/>
      <w:r w:rsidRPr="007E3248">
        <w:rPr>
          <w:i/>
        </w:rPr>
        <w:t xml:space="preserve"> </w:t>
      </w:r>
      <w:proofErr w:type="spellStart"/>
      <w:r w:rsidRPr="007E3248">
        <w:rPr>
          <w:i/>
        </w:rPr>
        <w:t>linearis</w:t>
      </w:r>
      <w:proofErr w:type="spellEnd"/>
      <w:r>
        <w:t xml:space="preserve">, </w:t>
      </w:r>
      <w:r w:rsidRPr="007E3248">
        <w:rPr>
          <w:i/>
        </w:rPr>
        <w:t xml:space="preserve">Geranium </w:t>
      </w:r>
      <w:proofErr w:type="spellStart"/>
      <w:r w:rsidRPr="007E3248">
        <w:rPr>
          <w:i/>
        </w:rPr>
        <w:t>cuneatum</w:t>
      </w:r>
      <w:proofErr w:type="spellEnd"/>
      <w:r>
        <w:t xml:space="preserve">, </w:t>
      </w:r>
      <w:proofErr w:type="spellStart"/>
      <w:r w:rsidRPr="007E3248">
        <w:rPr>
          <w:i/>
        </w:rPr>
        <w:t>Exocarpos</w:t>
      </w:r>
      <w:proofErr w:type="spellEnd"/>
      <w:r>
        <w:t xml:space="preserve">, </w:t>
      </w:r>
      <w:proofErr w:type="spellStart"/>
      <w:r w:rsidRPr="007E3248">
        <w:rPr>
          <w:i/>
        </w:rPr>
        <w:t>Osteomeles</w:t>
      </w:r>
      <w:proofErr w:type="spellEnd"/>
      <w:r w:rsidRPr="007E3248">
        <w:rPr>
          <w:i/>
        </w:rPr>
        <w:t xml:space="preserve"> </w:t>
      </w:r>
      <w:proofErr w:type="spellStart"/>
      <w:r w:rsidRPr="007E3248">
        <w:rPr>
          <w:i/>
        </w:rPr>
        <w:t>anthyllidifolia</w:t>
      </w:r>
      <w:proofErr w:type="spellEnd"/>
      <w:r>
        <w:t xml:space="preserve">, </w:t>
      </w:r>
      <w:proofErr w:type="spellStart"/>
      <w:r w:rsidRPr="007E3248">
        <w:rPr>
          <w:i/>
        </w:rPr>
        <w:t>Gahnia</w:t>
      </w:r>
      <w:proofErr w:type="spellEnd"/>
      <w:r>
        <w:t xml:space="preserve"> spp., </w:t>
      </w:r>
      <w:proofErr w:type="spellStart"/>
      <w:r w:rsidRPr="007E3248">
        <w:rPr>
          <w:i/>
        </w:rPr>
        <w:t>Luzula</w:t>
      </w:r>
      <w:proofErr w:type="spellEnd"/>
      <w:r>
        <w:t xml:space="preserve">, </w:t>
      </w:r>
      <w:r w:rsidRPr="007E3248">
        <w:rPr>
          <w:i/>
        </w:rPr>
        <w:t>Dianella</w:t>
      </w:r>
      <w:r>
        <w:t xml:space="preserve">, </w:t>
      </w:r>
      <w:proofErr w:type="spellStart"/>
      <w:r w:rsidRPr="007E3248">
        <w:rPr>
          <w:i/>
        </w:rPr>
        <w:t>Silene</w:t>
      </w:r>
      <w:proofErr w:type="spellEnd"/>
      <w:r>
        <w:t xml:space="preserve"> spp., </w:t>
      </w:r>
      <w:proofErr w:type="spellStart"/>
      <w:r w:rsidRPr="007E3248">
        <w:rPr>
          <w:i/>
        </w:rPr>
        <w:t>Argyroxiphium</w:t>
      </w:r>
      <w:proofErr w:type="spellEnd"/>
      <w:r>
        <w:t xml:space="preserve"> spp., </w:t>
      </w:r>
      <w:proofErr w:type="spellStart"/>
      <w:r w:rsidRPr="007E3248">
        <w:rPr>
          <w:i/>
        </w:rPr>
        <w:t>Lipochaeta</w:t>
      </w:r>
      <w:proofErr w:type="spellEnd"/>
      <w:r>
        <w:t xml:space="preserve"> spp., </w:t>
      </w:r>
      <w:proofErr w:type="spellStart"/>
      <w:r w:rsidRPr="007E3248">
        <w:rPr>
          <w:i/>
        </w:rPr>
        <w:t>Sida</w:t>
      </w:r>
      <w:proofErr w:type="spellEnd"/>
      <w:r w:rsidRPr="007E3248">
        <w:rPr>
          <w:i/>
        </w:rPr>
        <w:t xml:space="preserve"> </w:t>
      </w:r>
      <w:proofErr w:type="spellStart"/>
      <w:r w:rsidRPr="007E3248">
        <w:rPr>
          <w:i/>
        </w:rPr>
        <w:t>fallax</w:t>
      </w:r>
      <w:proofErr w:type="spellEnd"/>
      <w:r w:rsidR="000013AA">
        <w:rPr>
          <w:i/>
        </w:rPr>
        <w:t>,</w:t>
      </w:r>
      <w:r>
        <w:t xml:space="preserve"> and </w:t>
      </w:r>
      <w:proofErr w:type="spellStart"/>
      <w:r w:rsidRPr="007E3248">
        <w:rPr>
          <w:i/>
        </w:rPr>
        <w:t>Tetramolopium</w:t>
      </w:r>
      <w:proofErr w:type="spellEnd"/>
      <w:r w:rsidR="00C13FCE">
        <w:t xml:space="preserve"> spp.</w:t>
      </w:r>
      <w:r>
        <w:t xml:space="preserve"> Scattered </w:t>
      </w:r>
      <w:proofErr w:type="spellStart"/>
      <w:r w:rsidRPr="007E3248">
        <w:rPr>
          <w:i/>
        </w:rPr>
        <w:t>Metrosideros</w:t>
      </w:r>
      <w:proofErr w:type="spellEnd"/>
      <w:r w:rsidRPr="007E3248">
        <w:rPr>
          <w:i/>
        </w:rPr>
        <w:t xml:space="preserve"> </w:t>
      </w:r>
      <w:proofErr w:type="spellStart"/>
      <w:r w:rsidRPr="007E3248">
        <w:rPr>
          <w:i/>
        </w:rPr>
        <w:t>polymorpha</w:t>
      </w:r>
      <w:proofErr w:type="spellEnd"/>
      <w:r>
        <w:t xml:space="preserve">, </w:t>
      </w:r>
      <w:proofErr w:type="spellStart"/>
      <w:r w:rsidRPr="007E3248">
        <w:rPr>
          <w:i/>
        </w:rPr>
        <w:t>Sophora</w:t>
      </w:r>
      <w:proofErr w:type="spellEnd"/>
      <w:r w:rsidRPr="007E3248">
        <w:rPr>
          <w:i/>
        </w:rPr>
        <w:t xml:space="preserve"> </w:t>
      </w:r>
      <w:proofErr w:type="spellStart"/>
      <w:r w:rsidRPr="007E3248">
        <w:rPr>
          <w:i/>
        </w:rPr>
        <w:t>chrysophylla</w:t>
      </w:r>
      <w:proofErr w:type="spellEnd"/>
      <w:r>
        <w:t xml:space="preserve"> or </w:t>
      </w:r>
      <w:r w:rsidRPr="007E3248">
        <w:rPr>
          <w:i/>
        </w:rPr>
        <w:t xml:space="preserve">Myoporum </w:t>
      </w:r>
      <w:proofErr w:type="spellStart"/>
      <w:r w:rsidRPr="007E3248">
        <w:rPr>
          <w:i/>
        </w:rPr>
        <w:t>sandwicense</w:t>
      </w:r>
      <w:proofErr w:type="spellEnd"/>
      <w:r>
        <w:t xml:space="preserve"> trees may be present in some stands. Shrubs extend up to 3m on relatively mesic, protected sites. Native bunchgrasses and forbs (especially rosettes) and ferns are present (e.g., </w:t>
      </w:r>
      <w:proofErr w:type="spellStart"/>
      <w:r w:rsidRPr="007E3248">
        <w:rPr>
          <w:i/>
        </w:rPr>
        <w:t>Sadleria</w:t>
      </w:r>
      <w:proofErr w:type="spellEnd"/>
      <w:r w:rsidRPr="007E3248">
        <w:rPr>
          <w:i/>
        </w:rPr>
        <w:t xml:space="preserve"> </w:t>
      </w:r>
      <w:proofErr w:type="spellStart"/>
      <w:r w:rsidRPr="007E3248">
        <w:rPr>
          <w:i/>
        </w:rPr>
        <w:t>cyatheioides</w:t>
      </w:r>
      <w:proofErr w:type="spellEnd"/>
      <w:r>
        <w:t xml:space="preserve">, </w:t>
      </w:r>
      <w:proofErr w:type="spellStart"/>
      <w:r w:rsidRPr="007E3248">
        <w:rPr>
          <w:i/>
        </w:rPr>
        <w:t>Pellaea</w:t>
      </w:r>
      <w:proofErr w:type="spellEnd"/>
      <w:r w:rsidRPr="007E3248">
        <w:rPr>
          <w:i/>
        </w:rPr>
        <w:t xml:space="preserve"> </w:t>
      </w:r>
      <w:proofErr w:type="spellStart"/>
      <w:r w:rsidRPr="007E3248">
        <w:rPr>
          <w:i/>
        </w:rPr>
        <w:t>ternifolia</w:t>
      </w:r>
      <w:proofErr w:type="spellEnd"/>
      <w:r>
        <w:t xml:space="preserve">, </w:t>
      </w:r>
      <w:proofErr w:type="spellStart"/>
      <w:r w:rsidRPr="007E3248">
        <w:rPr>
          <w:i/>
        </w:rPr>
        <w:t>Asplenium</w:t>
      </w:r>
      <w:proofErr w:type="spellEnd"/>
      <w:r>
        <w:t xml:space="preserve"> spp.), but contribute low cover at higher elevation. Grasses can be more abundant at montane elevations, but are generally sparse. Native grasses include </w:t>
      </w:r>
      <w:proofErr w:type="spellStart"/>
      <w:r w:rsidRPr="007E3248">
        <w:rPr>
          <w:i/>
        </w:rPr>
        <w:t>Eragrostis</w:t>
      </w:r>
      <w:proofErr w:type="spellEnd"/>
      <w:r w:rsidRPr="007E3248">
        <w:rPr>
          <w:i/>
        </w:rPr>
        <w:t xml:space="preserve"> </w:t>
      </w:r>
      <w:proofErr w:type="spellStart"/>
      <w:r w:rsidRPr="007E3248">
        <w:rPr>
          <w:i/>
        </w:rPr>
        <w:t>atropioides</w:t>
      </w:r>
      <w:proofErr w:type="spellEnd"/>
      <w:r>
        <w:t xml:space="preserve">, </w:t>
      </w:r>
      <w:proofErr w:type="spellStart"/>
      <w:r w:rsidRPr="007E3248">
        <w:rPr>
          <w:i/>
        </w:rPr>
        <w:t>Deschampsia</w:t>
      </w:r>
      <w:proofErr w:type="spellEnd"/>
      <w:r w:rsidRPr="007E3248">
        <w:rPr>
          <w:i/>
        </w:rPr>
        <w:t xml:space="preserve"> </w:t>
      </w:r>
      <w:proofErr w:type="spellStart"/>
      <w:r w:rsidRPr="007E3248">
        <w:rPr>
          <w:i/>
        </w:rPr>
        <w:t>australis</w:t>
      </w:r>
      <w:proofErr w:type="spellEnd"/>
      <w:r>
        <w:t xml:space="preserve">, and </w:t>
      </w:r>
      <w:proofErr w:type="spellStart"/>
      <w:r w:rsidRPr="007E3248">
        <w:rPr>
          <w:i/>
        </w:rPr>
        <w:t>Eragrastis</w:t>
      </w:r>
      <w:proofErr w:type="spellEnd"/>
      <w:r w:rsidRPr="007E3248">
        <w:rPr>
          <w:i/>
        </w:rPr>
        <w:t xml:space="preserve"> </w:t>
      </w:r>
      <w:proofErr w:type="spellStart"/>
      <w:r w:rsidRPr="007E3248">
        <w:rPr>
          <w:i/>
        </w:rPr>
        <w:t>deflexa</w:t>
      </w:r>
      <w:proofErr w:type="spellEnd"/>
      <w:r>
        <w:t>.</w:t>
      </w:r>
    </w:p>
    <w:p w:rsidR="00321A31" w:rsidP="00321A31" w:rsidRDefault="00321A31">
      <w:pPr>
        <w:pStyle w:val="InfoPara"/>
      </w:pPr>
      <w:r>
        <w:t>BpS Dominant and Indicator Species</w:t>
      </w:r>
    </w:p>
    <w:p>
      <w:r>
        <w:rPr>
          <w:sz w:val="16"/>
        </w:rPr>
        <w:t>Species names are from the NRCS PLANTS database. Check species codes at http://plants.usda.gov.</w:t>
      </w:r>
    </w:p>
    <w:p w:rsidR="00321A31" w:rsidP="00321A31" w:rsidRDefault="00321A31">
      <w:pPr>
        <w:pStyle w:val="InfoPara"/>
      </w:pPr>
      <w:r>
        <w:t>Disturbance Description</w:t>
      </w:r>
    </w:p>
    <w:p w:rsidR="00321A31" w:rsidP="00321A31" w:rsidRDefault="00321A31">
      <w:r>
        <w:t xml:space="preserve">Lava flow and ash deposition are the primary disturbances. Fire occurs but is not considered to be a significant factor in this type. In areas below upper </w:t>
      </w:r>
      <w:proofErr w:type="spellStart"/>
      <w:r>
        <w:t>treeline</w:t>
      </w:r>
      <w:proofErr w:type="spellEnd"/>
      <w:r>
        <w:t>, these shrublands may exist as a persistent seral stage maintained by disturbance such as periodic fire.</w:t>
      </w:r>
    </w:p>
    <w:p w:rsidR="00321A31" w:rsidP="00321A31" w:rsidRDefault="00321A3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21A31" w:rsidP="00321A31" w:rsidRDefault="00321A31">
      <w:pPr>
        <w:pStyle w:val="InfoPara"/>
      </w:pPr>
      <w:r>
        <w:t>Scale Description</w:t>
      </w:r>
    </w:p>
    <w:p w:rsidR="00321A31" w:rsidP="00321A31" w:rsidRDefault="00321A31"/>
    <w:p w:rsidR="00321A31" w:rsidP="00321A31" w:rsidRDefault="00321A31">
      <w:pPr>
        <w:pStyle w:val="InfoPara"/>
      </w:pPr>
      <w:r>
        <w:t>Adjacency or Identification Concerns</w:t>
      </w:r>
    </w:p>
    <w:p w:rsidR="00321A31" w:rsidP="00321A31" w:rsidRDefault="00321A31">
      <w:r>
        <w:t xml:space="preserve">These dry shrublands have broad transition zones with dry woodland dominated by </w:t>
      </w:r>
      <w:proofErr w:type="spellStart"/>
      <w:r w:rsidRPr="007E3248">
        <w:rPr>
          <w:i/>
        </w:rPr>
        <w:t>Metrosideros</w:t>
      </w:r>
      <w:proofErr w:type="spellEnd"/>
      <w:r w:rsidRPr="007E3248">
        <w:rPr>
          <w:i/>
        </w:rPr>
        <w:t xml:space="preserve"> </w:t>
      </w:r>
      <w:proofErr w:type="spellStart"/>
      <w:r w:rsidRPr="007E3248">
        <w:rPr>
          <w:i/>
        </w:rPr>
        <w:t>polymorpha</w:t>
      </w:r>
      <w:proofErr w:type="spellEnd"/>
      <w:r>
        <w:t xml:space="preserve">, </w:t>
      </w:r>
      <w:proofErr w:type="spellStart"/>
      <w:r w:rsidRPr="007E3248">
        <w:rPr>
          <w:i/>
        </w:rPr>
        <w:t>Sophora</w:t>
      </w:r>
      <w:proofErr w:type="spellEnd"/>
      <w:r w:rsidRPr="007E3248">
        <w:rPr>
          <w:i/>
        </w:rPr>
        <w:t xml:space="preserve"> </w:t>
      </w:r>
      <w:proofErr w:type="spellStart"/>
      <w:r w:rsidRPr="007E3248">
        <w:rPr>
          <w:i/>
        </w:rPr>
        <w:t>chrysophylla</w:t>
      </w:r>
      <w:proofErr w:type="spellEnd"/>
      <w:r w:rsidR="007E3248">
        <w:t>,</w:t>
      </w:r>
      <w:r>
        <w:t xml:space="preserve"> or </w:t>
      </w:r>
      <w:r w:rsidRPr="007E3248">
        <w:rPr>
          <w:i/>
        </w:rPr>
        <w:t xml:space="preserve">Myoporum </w:t>
      </w:r>
      <w:proofErr w:type="spellStart"/>
      <w:r w:rsidRPr="007E3248">
        <w:rPr>
          <w:i/>
        </w:rPr>
        <w:t>sandwicense</w:t>
      </w:r>
      <w:proofErr w:type="spellEnd"/>
      <w:r>
        <w:t xml:space="preserve"> trees.</w:t>
      </w:r>
    </w:p>
    <w:p w:rsidR="00321A31" w:rsidP="00321A31" w:rsidRDefault="00321A31">
      <w:pPr>
        <w:pStyle w:val="InfoPara"/>
      </w:pPr>
      <w:r>
        <w:t>Issues or Problems</w:t>
      </w:r>
    </w:p>
    <w:p w:rsidR="00321A31" w:rsidP="00321A31" w:rsidRDefault="00321A31">
      <w:r>
        <w:t xml:space="preserve">Fire adapted exotic grasses such as </w:t>
      </w:r>
      <w:proofErr w:type="spellStart"/>
      <w:r w:rsidRPr="007E3248">
        <w:rPr>
          <w:i/>
        </w:rPr>
        <w:t>Pennisetum</w:t>
      </w:r>
      <w:proofErr w:type="spellEnd"/>
      <w:r w:rsidRPr="007E3248">
        <w:rPr>
          <w:i/>
        </w:rPr>
        <w:t xml:space="preserve"> </w:t>
      </w:r>
      <w:proofErr w:type="spellStart"/>
      <w:r w:rsidRPr="007E3248">
        <w:rPr>
          <w:i/>
        </w:rPr>
        <w:t>setaceum</w:t>
      </w:r>
      <w:proofErr w:type="spellEnd"/>
      <w:r>
        <w:t xml:space="preserve"> are invasive and threaten these dry shrublands by increasing fire intensity, frequency</w:t>
      </w:r>
      <w:r w:rsidR="000013AA">
        <w:t>,</w:t>
      </w:r>
      <w:r>
        <w:t xml:space="preserve"> and size (Castillo 1997). The exotic rosette forb </w:t>
      </w:r>
      <w:proofErr w:type="spellStart"/>
      <w:r w:rsidRPr="007E3248">
        <w:rPr>
          <w:i/>
        </w:rPr>
        <w:t>Verbascum</w:t>
      </w:r>
      <w:proofErr w:type="spellEnd"/>
      <w:r w:rsidRPr="007E3248">
        <w:rPr>
          <w:i/>
        </w:rPr>
        <w:t xml:space="preserve"> </w:t>
      </w:r>
      <w:proofErr w:type="spellStart"/>
      <w:r w:rsidRPr="007E3248">
        <w:rPr>
          <w:i/>
        </w:rPr>
        <w:t>thapsus</w:t>
      </w:r>
      <w:proofErr w:type="spellEnd"/>
      <w:r>
        <w:t xml:space="preserve"> is a common in many stands.</w:t>
      </w:r>
    </w:p>
    <w:p w:rsidR="00321A31" w:rsidP="00321A31" w:rsidRDefault="00321A31">
      <w:pPr>
        <w:pStyle w:val="InfoPara"/>
      </w:pPr>
      <w:r>
        <w:t>Native Uncharacteristic Conditions</w:t>
      </w:r>
    </w:p>
    <w:p w:rsidR="00321A31" w:rsidP="00321A31" w:rsidRDefault="00321A31">
      <w:r>
        <w:t xml:space="preserve">More frequent burning because of presence of fire-adapted exotic grasses such as </w:t>
      </w:r>
      <w:proofErr w:type="spellStart"/>
      <w:r w:rsidRPr="007E3248">
        <w:rPr>
          <w:i/>
        </w:rPr>
        <w:t>Pennisetum</w:t>
      </w:r>
      <w:proofErr w:type="spellEnd"/>
      <w:r w:rsidRPr="007E3248">
        <w:rPr>
          <w:i/>
        </w:rPr>
        <w:t xml:space="preserve"> </w:t>
      </w:r>
      <w:proofErr w:type="spellStart"/>
      <w:r w:rsidRPr="007E3248">
        <w:rPr>
          <w:i/>
        </w:rPr>
        <w:t>setaceum</w:t>
      </w:r>
      <w:proofErr w:type="spellEnd"/>
      <w:r>
        <w:t xml:space="preserve"> has converted stands of this dry shrubland to introduced grassland (Castillo 1997).</w:t>
      </w:r>
    </w:p>
    <w:p w:rsidR="00321A31" w:rsidP="00321A31" w:rsidRDefault="00321A31">
      <w:pPr>
        <w:pStyle w:val="InfoPara"/>
      </w:pPr>
      <w:r>
        <w:t>Comments</w:t>
      </w:r>
    </w:p>
    <w:p w:rsidR="00087FD5" w:rsidP="00321A31" w:rsidRDefault="00087FD5"/>
    <w:p w:rsidR="00321A31" w:rsidP="00321A31" w:rsidRDefault="00321A31">
      <w:pPr>
        <w:pStyle w:val="ReportSection"/>
      </w:pPr>
      <w:r>
        <w:t>Succession Classes</w:t>
      </w:r>
    </w:p>
    <w:p w:rsidR="00321A31" w:rsidP="00321A31" w:rsidRDefault="00321A3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21A31" w:rsidP="00321A31" w:rsidRDefault="00321A31">
      <w:pPr>
        <w:pStyle w:val="InfoPara"/>
        <w:pBdr>
          <w:top w:val="single" w:color="auto" w:sz="4" w:space="1"/>
        </w:pBdr>
      </w:pPr>
      <w:r>
        <w:t>Class A</w:t>
      </w:r>
      <w:r>
        <w:tab/>
        <w:t>8</w:t>
      </w:r>
      <w:r w:rsidR="002A3B10">
        <w:tab/>
      </w:r>
      <w:r w:rsidR="002A3B10">
        <w:tab/>
      </w:r>
      <w:r w:rsidR="002A3B10">
        <w:tab/>
      </w:r>
      <w:r w:rsidR="002A3B10">
        <w:tab/>
      </w:r>
      <w:r w:rsidR="004F7795">
        <w:t>Early Development 1 - Open</w:t>
      </w:r>
    </w:p>
    <w:bookmarkEnd w:id="1"/>
    <w:p w:rsidR="00321A31" w:rsidP="00321A31" w:rsidRDefault="00321A31"/>
    <w:p w:rsidR="00321A31" w:rsidP="00321A31" w:rsidRDefault="00321A31">
      <w:pPr>
        <w:pStyle w:val="SClassInfoPara"/>
      </w:pPr>
      <w:r>
        <w:t>Indicator Species</w:t>
      </w:r>
    </w:p>
    <w:p w:rsidR="00321A31" w:rsidP="00321A31" w:rsidRDefault="00321A31"/>
    <w:p w:rsidR="00321A31" w:rsidP="00321A31" w:rsidRDefault="00321A31">
      <w:pPr>
        <w:pStyle w:val="SClassInfoPara"/>
      </w:pPr>
      <w:r>
        <w:t>Description</w:t>
      </w:r>
    </w:p>
    <w:p w:rsidR="00321A31" w:rsidP="007E3248" w:rsidRDefault="00321A31">
      <w:r>
        <w:t xml:space="preserve">Lava flow, pioneer veg. </w:t>
      </w:r>
    </w:p>
    <w:p w:rsidR="00321A31" w:rsidP="00321A31" w:rsidRDefault="00321A31"/>
    <w:p>
      <w:r>
        <w:rPr>
          <w:i/>
          <w:u w:val="single"/>
        </w:rPr>
        <w:t>Maximum Tree Size Class</w:t>
      </w:r>
      <w:br/>
      <w:r>
        <w:t>None</w:t>
      </w:r>
    </w:p>
    <w:p w:rsidR="00321A31" w:rsidP="00321A31" w:rsidRDefault="00321A31">
      <w:pPr>
        <w:pStyle w:val="InfoPara"/>
        <w:pBdr>
          <w:top w:val="single" w:color="auto" w:sz="4" w:space="1"/>
        </w:pBdr>
      </w:pPr>
      <w:r>
        <w:t>Class B</w:t>
      </w:r>
      <w:r>
        <w:tab/>
        <w:t>2</w:t>
      </w:r>
      <w:r w:rsidR="002A3B10">
        <w:tab/>
      </w:r>
      <w:r w:rsidR="002A3B10">
        <w:tab/>
      </w:r>
      <w:r w:rsidR="002A3B10">
        <w:tab/>
      </w:r>
      <w:r w:rsidR="002A3B10">
        <w:tab/>
      </w:r>
      <w:r w:rsidR="004F7795">
        <w:t>Early Development 2 - Open</w:t>
      </w:r>
    </w:p>
    <w:p w:rsidR="00321A31" w:rsidP="00321A31" w:rsidRDefault="00321A31"/>
    <w:p w:rsidR="00321A31" w:rsidP="00321A31" w:rsidRDefault="00321A31">
      <w:pPr>
        <w:pStyle w:val="SClassInfoPara"/>
      </w:pPr>
      <w:r>
        <w:t>Indicator Species</w:t>
      </w:r>
    </w:p>
    <w:p w:rsidR="00321A31" w:rsidP="00321A31" w:rsidRDefault="00321A31"/>
    <w:p w:rsidR="00321A31" w:rsidP="00321A31" w:rsidRDefault="00321A31">
      <w:pPr>
        <w:pStyle w:val="SClassInfoPara"/>
      </w:pPr>
      <w:r>
        <w:t>Description</w:t>
      </w:r>
    </w:p>
    <w:p w:rsidR="00321A31" w:rsidP="00321A31" w:rsidRDefault="00321A31">
      <w:r>
        <w:t>Ash or cind</w:t>
      </w:r>
      <w:r w:rsidR="007E3248">
        <w:t>er deposit, pioneer vegetation.</w:t>
      </w:r>
    </w:p>
    <w:p w:rsidR="00321A31" w:rsidP="00321A31" w:rsidRDefault="00321A31"/>
    <w:p>
      <w:r>
        <w:rPr>
          <w:i/>
          <w:u w:val="single"/>
        </w:rPr>
        <w:t>Maximum Tree Size Class</w:t>
      </w:r>
      <w:br/>
      <w:r>
        <w:t>None</w:t>
      </w:r>
    </w:p>
    <w:p w:rsidR="00321A31" w:rsidP="00321A31" w:rsidRDefault="00321A31">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321A31" w:rsidP="00321A31" w:rsidRDefault="00321A31"/>
    <w:p w:rsidR="00321A31" w:rsidP="00321A31" w:rsidRDefault="00321A31">
      <w:pPr>
        <w:pStyle w:val="SClassInfoPara"/>
      </w:pPr>
      <w:r>
        <w:t>Indicator Species</w:t>
      </w:r>
    </w:p>
    <w:p w:rsidR="00321A31" w:rsidP="00321A31" w:rsidRDefault="00321A31"/>
    <w:p w:rsidR="00321A31" w:rsidP="00321A31" w:rsidRDefault="00321A31">
      <w:pPr>
        <w:pStyle w:val="SClassInfoPara"/>
      </w:pPr>
      <w:r>
        <w:t>Description</w:t>
      </w:r>
    </w:p>
    <w:p w:rsidR="00321A31" w:rsidP="00321A31" w:rsidRDefault="00321A31">
      <w:r>
        <w:t>Lava flow with shrubby vegetation</w:t>
      </w:r>
      <w:r w:rsidR="007E3248">
        <w:t>.</w:t>
      </w:r>
    </w:p>
    <w:p w:rsidR="00321A31" w:rsidP="00321A31" w:rsidRDefault="00321A31"/>
    <w:p>
      <w:r>
        <w:rPr>
          <w:i/>
          <w:u w:val="single"/>
        </w:rPr>
        <w:t>Maximum Tree Size Class</w:t>
      </w:r>
      <w:br/>
      <w:r>
        <w:t>None</w:t>
      </w:r>
    </w:p>
    <w:p w:rsidR="00321A31" w:rsidP="00321A31" w:rsidRDefault="00321A31">
      <w:pPr>
        <w:pStyle w:val="InfoPara"/>
        <w:pBdr>
          <w:top w:val="single" w:color="auto" w:sz="4" w:space="1"/>
        </w:pBdr>
      </w:pPr>
      <w:r>
        <w:t>Class D</w:t>
      </w:r>
      <w:r>
        <w:tab/>
        <w:t>14</w:t>
      </w:r>
      <w:r w:rsidR="002A3B10">
        <w:tab/>
      </w:r>
      <w:r w:rsidR="002A3B10">
        <w:tab/>
      </w:r>
      <w:r w:rsidR="002A3B10">
        <w:tab/>
      </w:r>
      <w:r w:rsidR="002A3B10">
        <w:tab/>
      </w:r>
      <w:r w:rsidR="004F7795">
        <w:t>Mid Development 2 - Open</w:t>
      </w:r>
    </w:p>
    <w:p w:rsidR="00321A31" w:rsidP="00321A31" w:rsidRDefault="00321A31"/>
    <w:p w:rsidR="00321A31" w:rsidP="00321A31" w:rsidRDefault="00321A31">
      <w:pPr>
        <w:pStyle w:val="SClassInfoPara"/>
      </w:pPr>
      <w:r>
        <w:t>Indicator Species</w:t>
      </w:r>
    </w:p>
    <w:p w:rsidR="00321A31" w:rsidP="00321A31" w:rsidRDefault="00321A31"/>
    <w:p w:rsidR="00321A31" w:rsidP="00321A31" w:rsidRDefault="00321A31">
      <w:pPr>
        <w:pStyle w:val="SClassInfoPara"/>
      </w:pPr>
      <w:r>
        <w:t>Description</w:t>
      </w:r>
    </w:p>
    <w:p w:rsidR="00321A31" w:rsidP="007E3248" w:rsidRDefault="00321A31">
      <w:r>
        <w:t>Ash deposit with shrubby vegetation.</w:t>
      </w:r>
    </w:p>
    <w:p w:rsidR="00321A31" w:rsidP="00321A31" w:rsidRDefault="00321A31"/>
    <w:p>
      <w:r>
        <w:rPr>
          <w:i/>
          <w:u w:val="single"/>
        </w:rPr>
        <w:t>Maximum Tree Size Class</w:t>
      </w:r>
      <w:br/>
      <w:r>
        <w:t>None</w:t>
      </w:r>
    </w:p>
    <w:p w:rsidR="00321A31" w:rsidP="00321A31" w:rsidRDefault="00321A31">
      <w:pPr>
        <w:pStyle w:val="InfoPara"/>
        <w:pBdr>
          <w:top w:val="single" w:color="auto" w:sz="4" w:space="1"/>
        </w:pBdr>
      </w:pPr>
      <w:r>
        <w:t>Class E</w:t>
      </w:r>
      <w:r>
        <w:tab/>
        <w:t>70</w:t>
      </w:r>
      <w:r w:rsidR="002A3B10">
        <w:tab/>
      </w:r>
      <w:r w:rsidR="002A3B10">
        <w:tab/>
      </w:r>
      <w:r w:rsidR="002A3B10">
        <w:tab/>
      </w:r>
      <w:r w:rsidR="002A3B10">
        <w:tab/>
      </w:r>
      <w:r w:rsidR="004F7795">
        <w:t>Late Development 1 - Open</w:t>
      </w:r>
    </w:p>
    <w:p w:rsidR="00321A31" w:rsidP="00321A31" w:rsidRDefault="00321A31"/>
    <w:p w:rsidR="00321A31" w:rsidP="00321A31" w:rsidRDefault="00321A31">
      <w:pPr>
        <w:pStyle w:val="SClassInfoPara"/>
      </w:pPr>
      <w:r>
        <w:t>Indicator Species</w:t>
      </w:r>
    </w:p>
    <w:p w:rsidR="00321A31" w:rsidP="00321A31" w:rsidRDefault="00321A31"/>
    <w:p w:rsidR="00321A31" w:rsidP="00321A31" w:rsidRDefault="00321A31">
      <w:pPr>
        <w:pStyle w:val="SClassInfoPara"/>
      </w:pPr>
      <w:r>
        <w:t>Description</w:t>
      </w:r>
    </w:p>
    <w:p w:rsidR="00321A31" w:rsidP="00321A31" w:rsidRDefault="00321A31">
      <w:r>
        <w:t xml:space="preserve">Late </w:t>
      </w:r>
      <w:r w:rsidR="00005D05">
        <w:t>successional</w:t>
      </w:r>
      <w:r>
        <w:t xml:space="preserve"> stage.</w:t>
      </w:r>
    </w:p>
    <w:p w:rsidR="00321A31" w:rsidP="00321A31" w:rsidRDefault="00321A31"/>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Optional 2: Ash Deposit</w:t>
      </w:r>
    </w:p>
    <w:p>
      <w:r>
        <w:t/>
      </w:r>
    </w:p>
    <w:p>
      <w:pPr>
        <w:pStyle w:val="ReportSection"/>
      </w:pPr>
      <w:r>
        <w:t>References</w:t>
      </w:r>
    </w:p>
    <w:p>
      <w:r>
        <w:t/>
      </w:r>
    </w:p>
    <w:p w:rsidR="00321A31" w:rsidP="00321A31" w:rsidRDefault="00321A31">
      <w:r>
        <w:t xml:space="preserve">Castillo, J. M. 1997. Control of </w:t>
      </w:r>
      <w:proofErr w:type="spellStart"/>
      <w:r>
        <w:t>Pennisetum</w:t>
      </w:r>
      <w:proofErr w:type="spellEnd"/>
      <w:r>
        <w:t xml:space="preserve"> </w:t>
      </w:r>
      <w:proofErr w:type="spellStart"/>
      <w:r>
        <w:t>setaceum</w:t>
      </w:r>
      <w:proofErr w:type="spellEnd"/>
      <w:r>
        <w:t xml:space="preserve"> (</w:t>
      </w:r>
      <w:proofErr w:type="spellStart"/>
      <w:r>
        <w:t>Forssk</w:t>
      </w:r>
      <w:proofErr w:type="spellEnd"/>
      <w:r>
        <w:t xml:space="preserve">.) </w:t>
      </w:r>
      <w:proofErr w:type="spellStart"/>
      <w:r>
        <w:t>Chiov</w:t>
      </w:r>
      <w:proofErr w:type="spellEnd"/>
      <w:r>
        <w:t xml:space="preserve">. In native Hawaiian dry upland ecosystems. Unpublished thesis, Department of Forestry, Colorado State University, Fort Collins. 35 pp. </w:t>
      </w:r>
    </w:p>
    <w:p w:rsidR="00321A31" w:rsidP="00321A31" w:rsidRDefault="00321A31"/>
    <w:p w:rsidR="00321A31" w:rsidP="00321A31" w:rsidRDefault="00321A31">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321A31" w:rsidP="00321A31" w:rsidRDefault="00321A31"/>
    <w:p w:rsidR="00321A31" w:rsidP="00321A31" w:rsidRDefault="00321A31">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321A31" w:rsidP="00321A31" w:rsidRDefault="00321A31"/>
    <w:p w:rsidR="00321A31" w:rsidP="00321A31" w:rsidRDefault="00321A31">
      <w:r>
        <w:t>NatureServe. 2008. NatureServe Explorer: An online encyclopedia of life [web application]. Version 7.0. NatureServe, Arlington, Virginia. Available http://www.natureserve.org/explorer. (Accessed: September 3, 2008 ).</w:t>
      </w:r>
    </w:p>
    <w:p w:rsidR="00321A31" w:rsidP="00321A31" w:rsidRDefault="00321A31"/>
    <w:p w:rsidR="00321A31" w:rsidP="00321A31" w:rsidRDefault="00321A31">
      <w:r>
        <w:lastRenderedPageBreak/>
        <w:t xml:space="preserve">Price, J.P., S.M. </w:t>
      </w:r>
      <w:proofErr w:type="spellStart"/>
      <w:r>
        <w:t>Gon</w:t>
      </w:r>
      <w:proofErr w:type="spellEnd"/>
      <w:r>
        <w:t xml:space="preserve"> III, J.D. Jacobi, and D. </w:t>
      </w:r>
      <w:proofErr w:type="spellStart"/>
      <w:r>
        <w:t>Matsuwaki</w:t>
      </w:r>
      <w:proofErr w:type="spellEnd"/>
      <w:r>
        <w:t>. 2007. Mapping</w:t>
      </w:r>
      <w:r w:rsidR="00C13FCE">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Hawai'</w:t>
      </w:r>
      <w:r w:rsidR="000013AA">
        <w:t>i</w:t>
      </w:r>
      <w:r>
        <w:t>, Hilo. 58 pp., includes 16 figures and 6 tables.</w:t>
      </w:r>
    </w:p>
    <w:p w:rsidR="00321A31" w:rsidP="00321A31" w:rsidRDefault="00321A31"/>
    <w:p w:rsidR="00321A31" w:rsidP="00321A31" w:rsidRDefault="00321A31">
      <w:r>
        <w:t xml:space="preserve">Shaw, R. B., and J. M. Castillo. 1997. Plant communities of </w:t>
      </w:r>
      <w:proofErr w:type="spellStart"/>
      <w:r>
        <w:t>Pohakuloa</w:t>
      </w:r>
      <w:proofErr w:type="spellEnd"/>
      <w:r>
        <w:t xml:space="preserve"> Training Area, Hawaii. Center for Ecological Management of Military Lands. Department of Forest Sciences. Colorado State University. Fort Collins. </w:t>
      </w:r>
    </w:p>
    <w:p w:rsidR="00321A31" w:rsidP="00321A31" w:rsidRDefault="00321A31"/>
    <w:p w:rsidR="00321A31" w:rsidP="00321A31" w:rsidRDefault="00321A31">
      <w:r>
        <w:t xml:space="preserve">Wagner, W. L., D. R. Herbst, and S. H. </w:t>
      </w:r>
      <w:proofErr w:type="spellStart"/>
      <w:r>
        <w:t>Sohmer</w:t>
      </w:r>
      <w:proofErr w:type="spellEnd"/>
      <w:r>
        <w:t>. 1999. Manual of the flowering plants of Hawaii. Revised edition. Volumes 1 and 2. University of Hawai</w:t>
      </w:r>
      <w:r w:rsidR="000013AA">
        <w:t>'</w:t>
      </w:r>
      <w:r>
        <w:t>i Press and Bishop Museum Press, Honolulu. 1919 pp.</w:t>
      </w:r>
    </w:p>
    <w:p w:rsidR="00321A31" w:rsidP="00321A31" w:rsidRDefault="00321A31"/>
    <w:p w:rsidR="00321A31" w:rsidP="00321A31" w:rsidRDefault="00321A31">
      <w:r>
        <w:t>Western Ecology Working Group of NatureServe. No date. International Ecological Classification Standard: International Vegetation Classification. Terrestrial Vegetation. NatureServe, Boulder, CO.</w:t>
      </w:r>
    </w:p>
    <w:p w:rsidRPr="00A43E41" w:rsidR="004D5F12" w:rsidP="00321A3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6FA" w:rsidRDefault="004C26FA">
      <w:r>
        <w:separator/>
      </w:r>
    </w:p>
  </w:endnote>
  <w:endnote w:type="continuationSeparator" w:id="0">
    <w:p w:rsidR="004C26FA" w:rsidRDefault="004C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A31" w:rsidRDefault="00321A31" w:rsidP="00321A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6FA" w:rsidRDefault="004C26FA">
      <w:r>
        <w:separator/>
      </w:r>
    </w:p>
  </w:footnote>
  <w:footnote w:type="continuationSeparator" w:id="0">
    <w:p w:rsidR="004C26FA" w:rsidRDefault="004C2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21A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7FD5"/>
    <w:pPr>
      <w:ind w:left="720"/>
    </w:pPr>
    <w:rPr>
      <w:rFonts w:ascii="Calibri" w:eastAsia="Calibri" w:hAnsi="Calibri"/>
      <w:sz w:val="22"/>
      <w:szCs w:val="22"/>
    </w:rPr>
  </w:style>
  <w:style w:type="character" w:styleId="Hyperlink">
    <w:name w:val="Hyperlink"/>
    <w:rsid w:val="00087FD5"/>
    <w:rPr>
      <w:color w:val="0000FF"/>
      <w:u w:val="single"/>
    </w:rPr>
  </w:style>
  <w:style w:type="paragraph" w:styleId="BalloonText">
    <w:name w:val="Balloon Text"/>
    <w:basedOn w:val="Normal"/>
    <w:link w:val="BalloonTextChar"/>
    <w:uiPriority w:val="99"/>
    <w:semiHidden/>
    <w:unhideWhenUsed/>
    <w:rsid w:val="000013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3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1055">
      <w:bodyDiv w:val="1"/>
      <w:marLeft w:val="0"/>
      <w:marRight w:val="0"/>
      <w:marTop w:val="0"/>
      <w:marBottom w:val="0"/>
      <w:divBdr>
        <w:top w:val="none" w:sz="0" w:space="0" w:color="auto"/>
        <w:left w:val="none" w:sz="0" w:space="0" w:color="auto"/>
        <w:bottom w:val="none" w:sz="0" w:space="0" w:color="auto"/>
        <w:right w:val="none" w:sz="0" w:space="0" w:color="auto"/>
      </w:divBdr>
    </w:div>
    <w:div w:id="11632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2018-06-05T23:04:00Z</dcterms:created>
  <dcterms:modified xsi:type="dcterms:W3CDTF">2025-02-12T09:42:15Z</dcterms:modified>
</cp:coreProperties>
</file>