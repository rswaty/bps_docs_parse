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138" w:rsidP="00E94138" w:rsidRDefault="00E94138" w14:paraId="01DADCF5" w14:textId="77777777">
      <w:pPr>
        <w:pStyle w:val="BpSTitle"/>
      </w:pPr>
      <w:r>
        <w:t>11790</w:t>
      </w:r>
    </w:p>
    <w:p w:rsidR="00E94138" w:rsidP="00E94138" w:rsidRDefault="00E94138" w14:paraId="445B55A8" w14:textId="77777777">
      <w:pPr>
        <w:pStyle w:val="BpSTitle"/>
      </w:pPr>
      <w:r>
        <w:t>Northwestern Great Plains-Black Hills Ponderosa Pine Woodland and Savanna</w:t>
      </w:r>
    </w:p>
    <w:p w:rsidR="00E94138" w:rsidP="00E94138" w:rsidRDefault="00E94138" w14:paraId="7EF1DFC7" w14:textId="5920B2B4">
      <w:r>
        <w:t>BpS Model/Description Version: Aug. 2020</w:t>
      </w:r>
      <w:r>
        <w:tab/>
      </w:r>
      <w:r>
        <w:tab/>
      </w:r>
      <w:r>
        <w:tab/>
      </w:r>
      <w:r>
        <w:tab/>
      </w:r>
      <w:r>
        <w:tab/>
      </w:r>
      <w:r>
        <w:tab/>
      </w:r>
      <w:r>
        <w:tab/>
      </w:r>
    </w:p>
    <w:p w:rsidR="00E94138" w:rsidP="00E94138" w:rsidRDefault="00E94138" w14:paraId="2022CCA8" w14:textId="77777777"/>
    <w:p w:rsidR="00E94138" w:rsidP="00E94138" w:rsidRDefault="00B87B3D" w14:paraId="08D38D9E" w14:textId="13B12803">
      <w:r w:rsidRPr="00B87B3D">
        <w:rPr>
          <w:b/>
        </w:rPr>
        <w:t>Reviewed by:</w:t>
      </w:r>
      <w:r>
        <w:t xml:space="preserve"> Shannon Murphy</w:t>
      </w:r>
    </w:p>
    <w:p w:rsidR="00E94138" w:rsidP="00E94138" w:rsidRDefault="00E94138" w14:paraId="36EC94A1" w14:textId="77777777">
      <w:pPr>
        <w:pStyle w:val="InfoPara"/>
      </w:pPr>
      <w:r>
        <w:t>Vegetation Type</w:t>
      </w:r>
    </w:p>
    <w:p w:rsidR="00E94138" w:rsidP="00E94138" w:rsidRDefault="00E94138" w14:paraId="2D0EC11A" w14:textId="77777777">
      <w:r>
        <w:t>Forest and Woodland</w:t>
      </w:r>
    </w:p>
    <w:p w:rsidR="00E94138" w:rsidP="00E94138" w:rsidRDefault="00E94138" w14:paraId="2A12C967" w14:textId="6AFC1792">
      <w:pPr>
        <w:pStyle w:val="InfoPara"/>
      </w:pPr>
      <w:r>
        <w:t>Map Zone</w:t>
      </w:r>
    </w:p>
    <w:p w:rsidR="00E94138" w:rsidP="00E94138" w:rsidRDefault="00E94138" w14:paraId="2DC54EC8" w14:textId="77777777">
      <w:r>
        <w:t>31</w:t>
      </w:r>
    </w:p>
    <w:p w:rsidR="00E94138" w:rsidP="00E94138" w:rsidRDefault="00E94138" w14:paraId="056C2ABF" w14:textId="77777777">
      <w:pPr>
        <w:pStyle w:val="InfoPara"/>
      </w:pPr>
      <w:r>
        <w:t>Geographic Range</w:t>
      </w:r>
    </w:p>
    <w:p w:rsidR="00E94138" w:rsidP="00E94138" w:rsidRDefault="00E94138" w14:paraId="21B09DEE" w14:textId="421FFE61">
      <w:r>
        <w:t xml:space="preserve">This system occurs in </w:t>
      </w:r>
      <w:r w:rsidR="003404A9">
        <w:t>map zone (</w:t>
      </w:r>
      <w:r>
        <w:t>MZ</w:t>
      </w:r>
      <w:r w:rsidR="003404A9">
        <w:t xml:space="preserve">) </w:t>
      </w:r>
      <w:r>
        <w:t>31 in ECOMAP subsections 332Ca-d, 331Fn-j-b, 331Ft, 331Fh, 331Fk, 331Fr</w:t>
      </w:r>
      <w:r w:rsidR="003404A9">
        <w:t>,</w:t>
      </w:r>
      <w:r>
        <w:t xml:space="preserve"> and maybe 331Fe. Within MZ31, major examples of this </w:t>
      </w:r>
      <w:r w:rsidR="003404A9">
        <w:t>Biophysical Setting (</w:t>
      </w:r>
      <w:r>
        <w:t>BpS</w:t>
      </w:r>
      <w:r w:rsidR="003404A9">
        <w:t>)</w:t>
      </w:r>
      <w:r>
        <w:t xml:space="preserve"> are restricted to the Pine Ridge in extreme northwestern N</w:t>
      </w:r>
      <w:r w:rsidR="003404A9">
        <w:t>ebraska</w:t>
      </w:r>
      <w:r>
        <w:t xml:space="preserve"> (Dawes, Sheridan, Rock</w:t>
      </w:r>
      <w:r w:rsidR="003404A9">
        <w:t>,</w:t>
      </w:r>
      <w:r>
        <w:t xml:space="preserve"> and Sioux counties)</w:t>
      </w:r>
      <w:r w:rsidR="003404A9">
        <w:t xml:space="preserve"> </w:t>
      </w:r>
      <w:r>
        <w:t xml:space="preserve">and the canyon of the Niobrara River in its central reaches (Cherry, Brown, </w:t>
      </w:r>
      <w:r w:rsidR="003404A9">
        <w:t xml:space="preserve">and </w:t>
      </w:r>
      <w:r>
        <w:t>Keya Paha counties). In the Pine Ridge</w:t>
      </w:r>
      <w:r w:rsidR="003404A9">
        <w:t>,</w:t>
      </w:r>
      <w:r>
        <w:t xml:space="preserve"> it is found generally on all aspects of the escarpments at all elevations. Along the Niobrara River, it is confined to upper canyon rims, including areas of sedimentary rimrock on the north rim and </w:t>
      </w:r>
      <w:proofErr w:type="spellStart"/>
      <w:r>
        <w:t>eol</w:t>
      </w:r>
      <w:r w:rsidR="003404A9">
        <w:t>i</w:t>
      </w:r>
      <w:r>
        <w:t>an</w:t>
      </w:r>
      <w:proofErr w:type="spellEnd"/>
      <w:r>
        <w:t xml:space="preserve"> sands on the south rim. Elsewhere, smaller occurrences can be found in areas of rocky outcrops and bluffs where grass fires were limited.</w:t>
      </w:r>
    </w:p>
    <w:p w:rsidR="00E94138" w:rsidP="00E94138" w:rsidRDefault="00E94138" w14:paraId="0FA78450" w14:textId="77777777">
      <w:pPr>
        <w:pStyle w:val="InfoPara"/>
      </w:pPr>
      <w:r>
        <w:t>Biophysical Site Description</w:t>
      </w:r>
    </w:p>
    <w:p w:rsidR="00E94138" w:rsidP="00E94138" w:rsidRDefault="00E94138" w14:paraId="288BA42A" w14:textId="606EB5D0">
      <w:r>
        <w:t>This geology is typically sedimentary in origin. It is often found on buttes, hogbacks, rocky outcrops, and steep, rocky slopes. Elevations range from 4</w:t>
      </w:r>
      <w:r w:rsidR="003404A9">
        <w:t>,</w:t>
      </w:r>
      <w:r>
        <w:t>400ft in the Pine Ridge and down to 2</w:t>
      </w:r>
      <w:r w:rsidR="003404A9">
        <w:t>,</w:t>
      </w:r>
      <w:r>
        <w:t>000ft at the eastern limit of distribution along the Niobrara River. It is likely a combination of a lack of suitable fire-protected sites as the canyon rim becomes less rugged eastward</w:t>
      </w:r>
      <w:r w:rsidR="003404A9">
        <w:t xml:space="preserve"> </w:t>
      </w:r>
      <w:r>
        <w:t xml:space="preserve">and increasing moisture, leading to increased disease incidence, </w:t>
      </w:r>
      <w:r w:rsidR="003404A9">
        <w:t xml:space="preserve">that </w:t>
      </w:r>
      <w:r>
        <w:t>control</w:t>
      </w:r>
      <w:r w:rsidR="003404A9">
        <w:t>s</w:t>
      </w:r>
      <w:r>
        <w:t xml:space="preserve"> the eastern distribution limit.</w:t>
      </w:r>
    </w:p>
    <w:p w:rsidR="00E94138" w:rsidP="00E94138" w:rsidRDefault="00E94138" w14:paraId="1025B474" w14:textId="77777777"/>
    <w:p w:rsidR="00E94138" w:rsidP="00E94138" w:rsidRDefault="00E94138" w14:paraId="11888DC6" w14:textId="043962FE">
      <w:r>
        <w:t>The Middle Niobrara River trees</w:t>
      </w:r>
      <w:r w:rsidR="003404A9">
        <w:t xml:space="preserve"> </w:t>
      </w:r>
      <w:r>
        <w:t xml:space="preserve">are peculiar in even being present and result from a peculiar accident of geology (John </w:t>
      </w:r>
      <w:proofErr w:type="spellStart"/>
      <w:r>
        <w:t>Ortmann</w:t>
      </w:r>
      <w:proofErr w:type="spellEnd"/>
      <w:r>
        <w:t>, TNC, pers</w:t>
      </w:r>
      <w:r w:rsidR="003404A9">
        <w:t>onal</w:t>
      </w:r>
      <w:r>
        <w:t xml:space="preserve"> comm</w:t>
      </w:r>
      <w:r w:rsidR="003404A9">
        <w:t>unication</w:t>
      </w:r>
      <w:r>
        <w:t>).</w:t>
      </w:r>
    </w:p>
    <w:p w:rsidR="00E94138" w:rsidP="00E94138" w:rsidRDefault="00E94138" w14:paraId="3EB3B148" w14:textId="77777777">
      <w:pPr>
        <w:pStyle w:val="InfoPara"/>
      </w:pPr>
      <w:r>
        <w:t>Vegetation Description</w:t>
      </w:r>
    </w:p>
    <w:p w:rsidR="00E94138" w:rsidP="00E94138" w:rsidRDefault="00E94138" w14:paraId="0EA4F485" w14:textId="540268C1">
      <w:r>
        <w:t xml:space="preserve">This type is dominated by </w:t>
      </w:r>
      <w:r w:rsidR="002E5FB7">
        <w:t xml:space="preserve">Rocky Mountain </w:t>
      </w:r>
      <w:r>
        <w:t>ponderosa pine</w:t>
      </w:r>
      <w:r w:rsidR="003404A9">
        <w:t>, which i</w:t>
      </w:r>
      <w:r>
        <w:t xml:space="preserve">s often the only tree present. Understory composition varies. Rocky Mountain juniper is present in the Pine Ridge, and a native juniper, possibly an intergrade between Rocky Mountain juniper and </w:t>
      </w:r>
      <w:r w:rsidR="003404A9">
        <w:t>E</w:t>
      </w:r>
      <w:r>
        <w:t>astern red</w:t>
      </w:r>
      <w:r w:rsidR="003404A9">
        <w:t xml:space="preserve"> </w:t>
      </w:r>
      <w:r>
        <w:t>cedar (</w:t>
      </w:r>
      <w:proofErr w:type="spellStart"/>
      <w:r>
        <w:t>Haverbeek</w:t>
      </w:r>
      <w:proofErr w:type="spellEnd"/>
      <w:r>
        <w:t>)</w:t>
      </w:r>
      <w:r w:rsidR="003404A9">
        <w:t>, is present</w:t>
      </w:r>
      <w:r>
        <w:t xml:space="preserve"> along the Niobrara River. Common juniper can occur on ridge and rim tops in both areas. Bur oak might also occur.</w:t>
      </w:r>
    </w:p>
    <w:p w:rsidR="00E94138" w:rsidP="00E94138" w:rsidRDefault="00E94138" w14:paraId="6945523A" w14:textId="77777777"/>
    <w:p w:rsidR="00E94138" w:rsidP="00E94138" w:rsidRDefault="00E94138" w14:paraId="237078F4" w14:textId="7E2DE700">
      <w:r>
        <w:lastRenderedPageBreak/>
        <w:t xml:space="preserve">Herbaceous species include </w:t>
      </w:r>
      <w:proofErr w:type="spellStart"/>
      <w:r>
        <w:t>needlegrasses</w:t>
      </w:r>
      <w:proofErr w:type="spellEnd"/>
      <w:r>
        <w:t>, gramma grasses, little bluestem, western wheatgrass, sedges</w:t>
      </w:r>
      <w:r w:rsidR="003404A9">
        <w:t xml:space="preserve">, </w:t>
      </w:r>
      <w:r>
        <w:t xml:space="preserve">and </w:t>
      </w:r>
      <w:proofErr w:type="spellStart"/>
      <w:r w:rsidRPr="00E36A25">
        <w:rPr>
          <w:i/>
        </w:rPr>
        <w:t>Astragalas</w:t>
      </w:r>
      <w:proofErr w:type="spellEnd"/>
      <w:r w:rsidRPr="00E36A25">
        <w:rPr>
          <w:i/>
        </w:rPr>
        <w:t xml:space="preserve"> </w:t>
      </w:r>
      <w:r>
        <w:t xml:space="preserve">species. Along the Niobrara, herbaceous species include many from surrounding prairies, the northern </w:t>
      </w:r>
      <w:proofErr w:type="spellStart"/>
      <w:r>
        <w:t>mixedgrass</w:t>
      </w:r>
      <w:proofErr w:type="spellEnd"/>
      <w:r>
        <w:t xml:space="preserve"> prairie on the north side of the river and Sandhill </w:t>
      </w:r>
      <w:r w:rsidR="003404A9">
        <w:t>p</w:t>
      </w:r>
      <w:r>
        <w:t xml:space="preserve">rairie on the south side. On sandy soils derived from weather sandstones, Sandhill species such </w:t>
      </w:r>
      <w:bookmarkStart w:name="_GoBack" w:id="0"/>
      <w:bookmarkEnd w:id="0"/>
      <w:r>
        <w:t xml:space="preserve">as sand bluestem, prairie </w:t>
      </w:r>
      <w:proofErr w:type="spellStart"/>
      <w:r>
        <w:t>sandreed</w:t>
      </w:r>
      <w:proofErr w:type="spellEnd"/>
      <w:r w:rsidR="003404A9">
        <w:t>,</w:t>
      </w:r>
      <w:r>
        <w:t xml:space="preserve"> and sand </w:t>
      </w:r>
      <w:proofErr w:type="spellStart"/>
      <w:r>
        <w:t>dropseed</w:t>
      </w:r>
      <w:proofErr w:type="spellEnd"/>
      <w:r>
        <w:t xml:space="preserve"> can be common on lower canyon slopes.</w:t>
      </w:r>
    </w:p>
    <w:p w:rsidR="00E94138" w:rsidP="00E94138" w:rsidRDefault="00E94138" w14:paraId="2CDCE21D" w14:textId="77777777"/>
    <w:p w:rsidR="00E94138" w:rsidP="00E94138" w:rsidRDefault="00E94138" w14:paraId="30DB323A" w14:textId="755EF814">
      <w:r>
        <w:t>In both N</w:t>
      </w:r>
      <w:r w:rsidR="003404A9">
        <w:t>ebraska</w:t>
      </w:r>
      <w:r>
        <w:t xml:space="preserve"> areas, hardwood</w:t>
      </w:r>
      <w:r w:rsidR="003404A9">
        <w:t>-</w:t>
      </w:r>
      <w:r>
        <w:t xml:space="preserve">dominated draws are common in the bottoms of side canyons. These are dominated by green ash in the </w:t>
      </w:r>
      <w:r w:rsidR="003404A9">
        <w:t>P</w:t>
      </w:r>
      <w:r>
        <w:t xml:space="preserve">ine </w:t>
      </w:r>
      <w:r w:rsidR="003404A9">
        <w:t>R</w:t>
      </w:r>
      <w:r>
        <w:t>idge and bur oak along the Niobrara River. Most diversity is present on the central Niobrara River, including bur oak, hackberry, linden, ironwood, green ash</w:t>
      </w:r>
      <w:r w:rsidR="003404A9">
        <w:t>,</w:t>
      </w:r>
      <w:r>
        <w:t xml:space="preserve"> and American elm</w:t>
      </w:r>
      <w:r w:rsidR="003404A9">
        <w:t xml:space="preserve"> </w:t>
      </w:r>
      <w:r>
        <w:t>and</w:t>
      </w:r>
      <w:r w:rsidR="003404A9">
        <w:t>,</w:t>
      </w:r>
      <w:r>
        <w:t xml:space="preserve"> on the south rim, black walnut and paper birch. There is a limited area around Smith Falls State Park east of Valentine that supports several clones of what are believed to be hybrid aspens (quaking X bigtooth) that have persisted from the Pl</w:t>
      </w:r>
      <w:r w:rsidR="003F406E">
        <w:t>ei</w:t>
      </w:r>
      <w:r>
        <w:t>stocene.</w:t>
      </w:r>
    </w:p>
    <w:p w:rsidR="00E94138" w:rsidP="00E94138" w:rsidRDefault="00E94138" w14:paraId="64229DAE" w14:textId="77777777">
      <w:pPr>
        <w:pStyle w:val="InfoPara"/>
      </w:pPr>
      <w:r>
        <w:t>BpS Dominant and Indicator Species</w:t>
      </w:r>
    </w:p>
    <w:p>
      <w:r>
        <w:rPr>
          <w:sz w:val="16"/>
        </w:rPr>
        <w:t>Species names are from the NRCS PLANTS database. Check species codes at http://plants.usda.gov.</w:t>
      </w:r>
    </w:p>
    <w:p w:rsidR="00E94138" w:rsidP="00E94138" w:rsidRDefault="00E94138" w14:paraId="07F766C6" w14:textId="77777777">
      <w:pPr>
        <w:pStyle w:val="InfoPara"/>
      </w:pPr>
      <w:r>
        <w:t>Disturbance Description</w:t>
      </w:r>
    </w:p>
    <w:p w:rsidR="00621577" w:rsidP="00621577" w:rsidRDefault="00E94138" w14:paraId="2B40589D" w14:textId="35A38AEA">
      <w:r>
        <w:t>This system has generally frequent fires of low severity (Fire Regime Group I). Mixed</w:t>
      </w:r>
      <w:r w:rsidR="003F406E">
        <w:t>-</w:t>
      </w:r>
      <w:r>
        <w:t>severity fire can occur in the closed</w:t>
      </w:r>
      <w:r w:rsidR="003F406E">
        <w:t>-</w:t>
      </w:r>
      <w:r>
        <w:t xml:space="preserve">canopy conditions (however, only modeled in </w:t>
      </w:r>
      <w:r w:rsidR="003F406E">
        <w:t>C</w:t>
      </w:r>
      <w:r>
        <w:t>lass A), a very rare stand density occur</w:t>
      </w:r>
      <w:r w:rsidR="003F406E">
        <w:t>s</w:t>
      </w:r>
      <w:r>
        <w:t xml:space="preserve"> in limited topographically protected sites, and stand</w:t>
      </w:r>
      <w:r w:rsidR="003F406E">
        <w:t>-</w:t>
      </w:r>
      <w:r>
        <w:t xml:space="preserve">replacement fire is very infrequent (300yrs+). </w:t>
      </w:r>
      <w:r w:rsidR="00512594">
        <w:t xml:space="preserve">In the nearby and similar </w:t>
      </w:r>
      <w:r w:rsidR="00CC6944">
        <w:t>BpS 11792</w:t>
      </w:r>
      <w:r w:rsidR="00512594">
        <w:t>, l</w:t>
      </w:r>
      <w:r>
        <w:t xml:space="preserve">ow-severity fires are frequent and range from &lt;10yrs to </w:t>
      </w:r>
      <w:r w:rsidR="003F406E">
        <w:t>&gt;</w:t>
      </w:r>
      <w:r>
        <w:t xml:space="preserve">20yrs (Brown and </w:t>
      </w:r>
      <w:proofErr w:type="spellStart"/>
      <w:r>
        <w:t>Sieg</w:t>
      </w:r>
      <w:proofErr w:type="spellEnd"/>
      <w:r>
        <w:t xml:space="preserve"> 1999</w:t>
      </w:r>
      <w:r w:rsidR="003F406E">
        <w:t>;</w:t>
      </w:r>
      <w:r>
        <w:t xml:space="preserve"> Fisher et al. 1987) but probably not </w:t>
      </w:r>
      <w:r w:rsidR="003F406E">
        <w:t>&gt;</w:t>
      </w:r>
      <w:r>
        <w:t xml:space="preserve">40yrs at the high end (3-70yrs range). The </w:t>
      </w:r>
      <w:r w:rsidR="00FD376E">
        <w:t>mean fire return interval (</w:t>
      </w:r>
      <w:r>
        <w:t>MFRI</w:t>
      </w:r>
      <w:r w:rsidR="00FD376E">
        <w:t>)</w:t>
      </w:r>
      <w:r>
        <w:t xml:space="preserve"> is </w:t>
      </w:r>
      <w:r w:rsidR="00FD376E">
        <w:t>~</w:t>
      </w:r>
      <w:r>
        <w:t>12-15yrs for low</w:t>
      </w:r>
      <w:r w:rsidR="00FD376E">
        <w:t>-</w:t>
      </w:r>
      <w:r>
        <w:t xml:space="preserve">severity fires. Along the Niobrara Valley rim, MFRIs of </w:t>
      </w:r>
      <w:r w:rsidR="00FD376E">
        <w:t xml:space="preserve">~5yrs </w:t>
      </w:r>
      <w:r>
        <w:t>have been documented for the period 1850-1900, resulting from prairie fires sweeping down the upper bluff forests (Bragg 1994).</w:t>
      </w:r>
      <w:r w:rsidR="00621577">
        <w:t xml:space="preserve"> See Murphy</w:t>
      </w:r>
      <w:r w:rsidR="00FD376E">
        <w:t xml:space="preserve"> (</w:t>
      </w:r>
      <w:r w:rsidR="00621577">
        <w:t>2017</w:t>
      </w:r>
      <w:r w:rsidR="00FD376E">
        <w:t>)</w:t>
      </w:r>
      <w:r w:rsidR="00621577">
        <w:t xml:space="preserve"> for a synthesis of fire regimes in the ponderosa pine communities of the Black Hills and surrounding areas.</w:t>
      </w:r>
    </w:p>
    <w:p w:rsidR="00E94138" w:rsidP="00E94138" w:rsidRDefault="00E94138" w14:paraId="4330F716" w14:textId="77777777"/>
    <w:p w:rsidR="00E94138" w:rsidP="00E94138" w:rsidRDefault="00E94138" w14:paraId="4883D8AA" w14:textId="5E150CFF">
      <w:r>
        <w:t>There is considerable debate over the role of mixed</w:t>
      </w:r>
      <w:r w:rsidR="00FD376E">
        <w:t>-</w:t>
      </w:r>
      <w:r>
        <w:t xml:space="preserve">severity and surface fires in the historical range of variability in this and other ponderosa pine forests in the northern and central Rockies (Baker and </w:t>
      </w:r>
      <w:proofErr w:type="spellStart"/>
      <w:r>
        <w:t>Ehle</w:t>
      </w:r>
      <w:proofErr w:type="spellEnd"/>
      <w:r>
        <w:t xml:space="preserve"> 2001, 2003; Barrett 2004; Veblen et al. 2000). However, Brown (2006) argues that surface fire was the dominant mode of fire disturbance and that the role of mixed-severity fires is overstated. </w:t>
      </w:r>
    </w:p>
    <w:p w:rsidR="00E94138" w:rsidP="00E94138" w:rsidRDefault="00E94138" w14:paraId="051BCB27" w14:textId="77777777"/>
    <w:p w:rsidR="00E94138" w:rsidP="00E94138" w:rsidRDefault="00E94138" w14:paraId="164D3F08" w14:textId="5AD92C75">
      <w:r>
        <w:t xml:space="preserve">The surgeon’s log at Fort Robinson in 1893 states that the White River face has steep </w:t>
      </w:r>
      <w:r w:rsidR="006F264B">
        <w:t>acclivities that</w:t>
      </w:r>
      <w:r>
        <w:t xml:space="preserve"> are black with the pines that have given their name to the ridge. The forest growth is limited by the creek</w:t>
      </w:r>
      <w:r w:rsidR="00FD376E">
        <w:t xml:space="preserve">, </w:t>
      </w:r>
      <w:r>
        <w:t xml:space="preserve">and beyond are grass-grown prairies whose annual fires have destroyed the </w:t>
      </w:r>
      <w:r w:rsidR="006F264B">
        <w:t xml:space="preserve">pine </w:t>
      </w:r>
      <w:r>
        <w:t xml:space="preserve">seedlings. A drive of </w:t>
      </w:r>
      <w:r w:rsidR="00FD376E">
        <w:t xml:space="preserve">12mi </w:t>
      </w:r>
      <w:r>
        <w:t xml:space="preserve">would take us to the summit and bring to view a rolling fertile land that sinks by gentle slopes to the level of the Niobrara on Running Waters. Things would have changed some by 1893, but this area didn’t settle heavily until at least two decades after that. </w:t>
      </w:r>
      <w:r>
        <w:lastRenderedPageBreak/>
        <w:t>Additionally, a form he had to fill out stated that the trees were mostly up on the ridges. So</w:t>
      </w:r>
      <w:r w:rsidR="00E36A25">
        <w:t>,</w:t>
      </w:r>
      <w:r>
        <w:t xml:space="preserve"> this documents a very high</w:t>
      </w:r>
      <w:r w:rsidR="00FD376E">
        <w:t>-</w:t>
      </w:r>
      <w:r>
        <w:t>frequency fire regime, at least at that time</w:t>
      </w:r>
      <w:r w:rsidR="00E36A25">
        <w:t>.</w:t>
      </w:r>
      <w:r>
        <w:t xml:space="preserve"> (</w:t>
      </w:r>
      <w:r w:rsidR="00E36A25">
        <w:t>T</w:t>
      </w:r>
      <w:r>
        <w:t>he last armed conflict with Native Americans was in 1890, so Native American influences on the fire regime were already tremendously affected – probably shorter. Higg</w:t>
      </w:r>
      <w:r w:rsidR="006F264B">
        <w:t>i</w:t>
      </w:r>
      <w:r w:rsidR="00512594">
        <w:t xml:space="preserve">ns </w:t>
      </w:r>
      <w:r>
        <w:t>suggested that with the coming of the railroads</w:t>
      </w:r>
      <w:r w:rsidR="00FD376E">
        <w:t>,</w:t>
      </w:r>
      <w:r>
        <w:t xml:space="preserve"> fire frequencies increased significantly </w:t>
      </w:r>
      <w:r w:rsidR="00FD376E">
        <w:t>[</w:t>
      </w:r>
      <w:r>
        <w:t>Mary Lata, USFS, pers</w:t>
      </w:r>
      <w:r w:rsidR="00FD376E">
        <w:t>onal</w:t>
      </w:r>
      <w:r>
        <w:t xml:space="preserve"> comm</w:t>
      </w:r>
      <w:r w:rsidR="00FD376E">
        <w:t>unication]</w:t>
      </w:r>
      <w:r>
        <w:t xml:space="preserve">). </w:t>
      </w:r>
    </w:p>
    <w:p w:rsidR="006F264B" w:rsidP="00E94138" w:rsidRDefault="006F264B" w14:paraId="53B0E75C" w14:textId="77777777"/>
    <w:p w:rsidR="00E94138" w:rsidP="00E94138" w:rsidRDefault="00E94138" w14:paraId="0E18DC60" w14:textId="75AAF9A5">
      <w:r>
        <w:t>Variation in precipitation and temperature interacting with fire, tip moths</w:t>
      </w:r>
      <w:r w:rsidR="00FD376E">
        <w:t>,</w:t>
      </w:r>
      <w:r>
        <w:t xml:space="preserve"> and ungulate grazing affects pine regeneration. Windthrow, storm damage, and mountain pine beetles were minor disturbances in this type unless stands reach high densities. The interactions among drought, insects</w:t>
      </w:r>
      <w:r w:rsidR="00FD376E">
        <w:t>,</w:t>
      </w:r>
      <w:r>
        <w:t xml:space="preserve"> and disease are not well understood. They are also not modeled for MZ31.</w:t>
      </w:r>
    </w:p>
    <w:p w:rsidR="00E94138" w:rsidP="00E94138" w:rsidRDefault="00E94138" w14:paraId="6ACB0964" w14:textId="77777777"/>
    <w:p w:rsidR="00E94138" w:rsidP="00E94138" w:rsidRDefault="00E94138" w14:paraId="0A343C37" w14:textId="779D9165">
      <w:proofErr w:type="spellStart"/>
      <w:r w:rsidRPr="00463A4D">
        <w:rPr>
          <w:i/>
        </w:rPr>
        <w:t>Ips</w:t>
      </w:r>
      <w:proofErr w:type="spellEnd"/>
      <w:r>
        <w:t xml:space="preserve"> spp</w:t>
      </w:r>
      <w:r w:rsidR="00FD376E">
        <w:t>.</w:t>
      </w:r>
      <w:r>
        <w:t xml:space="preserve"> of bark beetles can cause mortality among pole-sized and larger</w:t>
      </w:r>
      <w:r w:rsidR="00FD376E">
        <w:t>-</w:t>
      </w:r>
      <w:r>
        <w:t>diameter pines, especially those weakened by drought, fire injury</w:t>
      </w:r>
      <w:r w:rsidR="00FD376E">
        <w:t>,</w:t>
      </w:r>
      <w:r>
        <w:t xml:space="preserve"> and the hail-related native disease </w:t>
      </w:r>
      <w:proofErr w:type="spellStart"/>
      <w:r w:rsidRPr="00463A4D">
        <w:rPr>
          <w:i/>
        </w:rPr>
        <w:t>diplodia</w:t>
      </w:r>
      <w:proofErr w:type="spellEnd"/>
      <w:r>
        <w:t>. This has not been a significant factor in the lower</w:t>
      </w:r>
      <w:r w:rsidR="00FD376E">
        <w:t>-</w:t>
      </w:r>
      <w:r>
        <w:t>elevation disjunct occurrences in MZ31, however. It is thought that some environmental restraint keeps them out.</w:t>
      </w:r>
    </w:p>
    <w:p w:rsidR="00F80B6B" w:rsidP="00E94138" w:rsidRDefault="00F80B6B" w14:paraId="10F6B943" w14:textId="77777777"/>
    <w:p w:rsidR="00F80B6B" w:rsidP="00E94138" w:rsidRDefault="00F80B6B" w14:paraId="642E0A6B" w14:textId="28254FF5">
      <w:r>
        <w:t>Bragg (</w:t>
      </w:r>
      <w:r w:rsidR="00B25B66">
        <w:t>1991</w:t>
      </w:r>
      <w:r>
        <w:t>) calculated a</w:t>
      </w:r>
      <w:r w:rsidR="00FD376E">
        <w:t>n</w:t>
      </w:r>
      <w:r>
        <w:t xml:space="preserve"> MFRI of </w:t>
      </w:r>
      <w:r w:rsidR="00B25B66">
        <w:t>4.8</w:t>
      </w:r>
      <w:r>
        <w:t xml:space="preserve">yrs </w:t>
      </w:r>
      <w:r w:rsidR="00B25B66">
        <w:t>from 1850</w:t>
      </w:r>
      <w:r w:rsidR="00FD376E">
        <w:t>-</w:t>
      </w:r>
      <w:r>
        <w:t>1900</w:t>
      </w:r>
      <w:r w:rsidR="00FD376E">
        <w:t>,</w:t>
      </w:r>
      <w:r>
        <w:t xml:space="preserve"> increasing to </w:t>
      </w:r>
      <w:r w:rsidR="00B25B66">
        <w:t>7.0</w:t>
      </w:r>
      <w:r>
        <w:t>yrs between 1900 and 195</w:t>
      </w:r>
      <w:r w:rsidR="00B25B66">
        <w:t>0</w:t>
      </w:r>
      <w:r>
        <w:t xml:space="preserve"> in ponderosa pine areas of the Nebraska Sandhills. </w:t>
      </w:r>
    </w:p>
    <w:p w:rsidR="00E94138" w:rsidP="00E94138" w:rsidRDefault="00E94138" w14:paraId="555284DC"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94138" w:rsidP="00E94138" w:rsidRDefault="00E94138" w14:paraId="4421DEA0" w14:textId="77777777">
      <w:pPr>
        <w:pStyle w:val="InfoPara"/>
      </w:pPr>
      <w:r>
        <w:t>Scale Description</w:t>
      </w:r>
    </w:p>
    <w:p w:rsidR="00BE7F3C" w:rsidP="00E94138" w:rsidRDefault="00E94138" w14:paraId="5E83F9EA" w14:textId="5754D945">
      <w:r>
        <w:t>Disturbance patch size probably ranged from 10s to 10,000s of acres. On the Pine Ridge in N</w:t>
      </w:r>
      <w:r w:rsidR="00FD376E">
        <w:t>ebraska</w:t>
      </w:r>
      <w:r>
        <w:t>, fires could have at least been 75-100,000ac, as evidenced by current fires that have burned there (</w:t>
      </w:r>
      <w:r w:rsidR="00FD376E">
        <w:t>~</w:t>
      </w:r>
      <w:r>
        <w:t>60</w:t>
      </w:r>
      <w:r w:rsidR="00FD376E">
        <w:t>,000ac</w:t>
      </w:r>
      <w:r>
        <w:t>)</w:t>
      </w:r>
      <w:r w:rsidR="00FD376E">
        <w:t xml:space="preserve"> and </w:t>
      </w:r>
      <w:r>
        <w:t xml:space="preserve">that would have continued to burn if they weren't suppressed. </w:t>
      </w:r>
    </w:p>
    <w:p w:rsidR="00E94138" w:rsidP="00E94138" w:rsidRDefault="00E94138" w14:paraId="0F705545" w14:textId="77777777"/>
    <w:p w:rsidR="00E94138" w:rsidP="00E94138" w:rsidRDefault="00E94138" w14:paraId="6383EBFD" w14:textId="77777777">
      <w:r>
        <w:t>Because occurrence along the Niobrara is highly linear and narrow north to south, many fires in this type would have been part of larger prairie fires.</w:t>
      </w:r>
    </w:p>
    <w:p w:rsidR="00E94138" w:rsidP="00E94138" w:rsidRDefault="00E94138" w14:paraId="59719464" w14:textId="77777777">
      <w:pPr>
        <w:pStyle w:val="InfoPara"/>
      </w:pPr>
      <w:r>
        <w:t>Adjacency or Identification Concerns</w:t>
      </w:r>
    </w:p>
    <w:p w:rsidR="00E94138" w:rsidP="00E94138" w:rsidRDefault="00E94138" w14:paraId="7556AA20" w14:textId="0314AAB2">
      <w:r>
        <w:t xml:space="preserve">This type is either surrounded by Northern Plains grasslands and shrublands or is a transition between Northern Plains grasslands and shrublands and higher-elevation coniferous forests. Ponderosa pine in this BpS has encroached into the Northern Plains grassland and shrubland types in many areas due to fire </w:t>
      </w:r>
      <w:r w:rsidR="00F913A7">
        <w:t xml:space="preserve">exclusion </w:t>
      </w:r>
      <w:r>
        <w:t>and grazing.</w:t>
      </w:r>
    </w:p>
    <w:p w:rsidR="00E94138" w:rsidP="00E94138" w:rsidRDefault="00E94138" w14:paraId="18C979C0" w14:textId="77777777"/>
    <w:p w:rsidR="00E94138" w:rsidP="00E94138" w:rsidRDefault="00E94138" w14:paraId="0450726D" w14:textId="03D49560">
      <w:r>
        <w:t xml:space="preserve">K. </w:t>
      </w:r>
      <w:proofErr w:type="spellStart"/>
      <w:r>
        <w:t>Kindscher</w:t>
      </w:r>
      <w:proofErr w:type="spellEnd"/>
      <w:r>
        <w:t xml:space="preserve"> (pers</w:t>
      </w:r>
      <w:r w:rsidR="00FD376E">
        <w:t xml:space="preserve">onal </w:t>
      </w:r>
      <w:r>
        <w:t>comm</w:t>
      </w:r>
      <w:r w:rsidR="00FD376E">
        <w:t xml:space="preserve">unication, </w:t>
      </w:r>
      <w:r>
        <w:t xml:space="preserve">2007) believes that almost </w:t>
      </w:r>
      <w:proofErr w:type="gramStart"/>
      <w:r>
        <w:t>all of</w:t>
      </w:r>
      <w:proofErr w:type="gramEnd"/>
      <w:r>
        <w:t xml:space="preserve"> the </w:t>
      </w:r>
      <w:r w:rsidR="00F913A7">
        <w:t xml:space="preserve">ponderosa pine </w:t>
      </w:r>
      <w:r>
        <w:t>stands in N</w:t>
      </w:r>
      <w:r w:rsidR="00FD376E">
        <w:t xml:space="preserve">ebraska </w:t>
      </w:r>
      <w:r>
        <w:t xml:space="preserve">were there at the time of settlement and are not a result of pine expansion due to fire </w:t>
      </w:r>
      <w:r w:rsidR="00F913A7">
        <w:t>exclusion</w:t>
      </w:r>
      <w:r>
        <w:t xml:space="preserve">; in addition, at least some have disappeared, such as the one in southern </w:t>
      </w:r>
      <w:r>
        <w:lastRenderedPageBreak/>
        <w:t>N</w:t>
      </w:r>
      <w:r w:rsidR="00FD376E">
        <w:t xml:space="preserve">ebraska </w:t>
      </w:r>
      <w:r>
        <w:t xml:space="preserve">(Franklin County). It is possible, however, that some areas of this system have expanded in size due to fire </w:t>
      </w:r>
      <w:r w:rsidR="00987537">
        <w:t>exclusion</w:t>
      </w:r>
      <w:r>
        <w:t xml:space="preserve">, but this needs substantiation (NatureServe </w:t>
      </w:r>
      <w:r w:rsidR="00987537">
        <w:t>2013</w:t>
      </w:r>
      <w:r>
        <w:t>).</w:t>
      </w:r>
    </w:p>
    <w:p w:rsidR="00E94138" w:rsidP="00E94138" w:rsidRDefault="00E94138" w14:paraId="1D427181" w14:textId="77777777"/>
    <w:p w:rsidR="00E94138" w:rsidP="00E94138" w:rsidRDefault="00E94138" w14:paraId="1909144B" w14:textId="2C73FB60">
      <w:r>
        <w:t>Invasive species in this system include cheatgrass, Japanese brome, crested wheatgrass, Kentucky bluegrass, smooth brome</w:t>
      </w:r>
      <w:r w:rsidR="00FD376E">
        <w:t>,</w:t>
      </w:r>
      <w:r>
        <w:t xml:space="preserve"> and intermediate wheatgrass. Crested wheatgrass and cheatgrass are at lower elevations mostly. Cheatgrass has altered the fire frequency and extent (although not on the Pine Ridge).</w:t>
      </w:r>
    </w:p>
    <w:p w:rsidR="00E94138" w:rsidP="00E94138" w:rsidRDefault="00E94138" w14:paraId="0C5C3E17" w14:textId="77777777"/>
    <w:p w:rsidR="00E94138" w:rsidP="00E94138" w:rsidRDefault="00E94138" w14:paraId="49C6BEB6" w14:textId="6F21A7AC">
      <w:r>
        <w:t xml:space="preserve">Currently, there have probably been at least </w:t>
      </w:r>
      <w:r w:rsidR="00FD376E">
        <w:t xml:space="preserve">5 </w:t>
      </w:r>
      <w:r>
        <w:t xml:space="preserve">to </w:t>
      </w:r>
      <w:r w:rsidR="00FD376E">
        <w:t xml:space="preserve">10 </w:t>
      </w:r>
      <w:r>
        <w:t xml:space="preserve">fire cycles that have been missed due to </w:t>
      </w:r>
      <w:r w:rsidR="009734DD">
        <w:t>exclusion</w:t>
      </w:r>
      <w:r>
        <w:t xml:space="preserve">, grazing, etc. Therefore, the system today would look much more like the late closed stage with </w:t>
      </w:r>
      <w:r w:rsidR="00FD376E">
        <w:t>~</w:t>
      </w:r>
      <w:r>
        <w:t>50-80% canopy closure -</w:t>
      </w:r>
      <w:r w:rsidR="00FD376E">
        <w:t>-</w:t>
      </w:r>
      <w:r>
        <w:t xml:space="preserve"> uncharacteristic. Also, encroachment into prairies by pine and juniper is an issue today, although JUSC2 is an indicator at least in the Black Hills. Generally, the encr</w:t>
      </w:r>
      <w:r w:rsidR="00987537">
        <w:t>o</w:t>
      </w:r>
      <w:r>
        <w:t xml:space="preserve">achment that is an issue with the prairies east of the Black Hills is the </w:t>
      </w:r>
      <w:r w:rsidR="00FD376E">
        <w:t>E</w:t>
      </w:r>
      <w:r>
        <w:t>astern red</w:t>
      </w:r>
      <w:r w:rsidR="00FD376E">
        <w:t xml:space="preserve"> </w:t>
      </w:r>
      <w:r>
        <w:t>cedar. As it continues to be incorporated into windbreaks, it</w:t>
      </w:r>
      <w:r w:rsidR="009734DD">
        <w:t xml:space="preserve"> </w:t>
      </w:r>
      <w:r>
        <w:t>continu</w:t>
      </w:r>
      <w:r w:rsidR="009734DD">
        <w:t xml:space="preserve">es </w:t>
      </w:r>
      <w:r>
        <w:t>to in</w:t>
      </w:r>
      <w:r w:rsidR="009734DD">
        <w:t>vade into</w:t>
      </w:r>
      <w:r>
        <w:t xml:space="preserve"> new areas. Eastern red</w:t>
      </w:r>
      <w:r w:rsidR="00FD376E">
        <w:t xml:space="preserve"> </w:t>
      </w:r>
      <w:r>
        <w:t xml:space="preserve">cedar is a major </w:t>
      </w:r>
      <w:r w:rsidR="00987537">
        <w:t xml:space="preserve">invader </w:t>
      </w:r>
      <w:r>
        <w:t>in pine stands along the central Niobrara River, providing a ladder fuel and increasing complexity and potential intensity of the fuel complex and resulting wildfires in young, even-aged closed stands that have developed post-settlement.</w:t>
      </w:r>
    </w:p>
    <w:p w:rsidR="00E94138" w:rsidP="00E94138" w:rsidRDefault="00E94138" w14:paraId="688F3B75" w14:textId="77777777"/>
    <w:p w:rsidR="00E94138" w:rsidP="00E94138" w:rsidRDefault="00E94138" w14:paraId="59E8F48F" w14:textId="5D26A19D">
      <w:r>
        <w:t>Hardwoods exist in drainages, which encompass a separate BpS. In N</w:t>
      </w:r>
      <w:r w:rsidR="00FD376E">
        <w:t>ebraska</w:t>
      </w:r>
      <w:r>
        <w:t>, there is green ash, chokecherry, hackberry, American elm</w:t>
      </w:r>
      <w:r w:rsidR="00FD376E">
        <w:t>,</w:t>
      </w:r>
      <w:r>
        <w:t xml:space="preserve"> and bur oak (in Niobrara)</w:t>
      </w:r>
      <w:r w:rsidR="00FD376E">
        <w:t xml:space="preserve">, </w:t>
      </w:r>
      <w:r>
        <w:t xml:space="preserve">which get crowded out by the ponderosa pine. </w:t>
      </w:r>
    </w:p>
    <w:p w:rsidR="00E94138" w:rsidP="00E94138" w:rsidRDefault="00E94138" w14:paraId="58FAF1DB" w14:textId="77777777"/>
    <w:p w:rsidR="00E94138" w:rsidP="00E94138" w:rsidRDefault="00E94138" w14:paraId="2E1D4B95" w14:textId="33B49222">
      <w:r>
        <w:t xml:space="preserve">There is current expansion into grasslands because of fire </w:t>
      </w:r>
      <w:r w:rsidR="009734DD">
        <w:t>exclusion</w:t>
      </w:r>
      <w:r>
        <w:t>, grazing</w:t>
      </w:r>
      <w:r w:rsidR="00FD376E">
        <w:t>,</w:t>
      </w:r>
      <w:r>
        <w:t xml:space="preserve"> and natural expansion from Holocene rebound (Norris 2006).</w:t>
      </w:r>
    </w:p>
    <w:p w:rsidR="00E94138" w:rsidP="00E94138" w:rsidRDefault="00E94138" w14:paraId="34E9519F" w14:textId="77777777"/>
    <w:p w:rsidR="00E94138" w:rsidP="00E94138" w:rsidRDefault="00987537" w14:paraId="75ED06F7" w14:textId="251BA8F2">
      <w:r>
        <w:t xml:space="preserve">The system in </w:t>
      </w:r>
      <w:r w:rsidR="00E94138">
        <w:t>MZ31 is very departed</w:t>
      </w:r>
      <w:r>
        <w:t xml:space="preserve"> from historical conditions</w:t>
      </w:r>
      <w:r w:rsidR="00E94138">
        <w:t xml:space="preserve">. Stands are grossly overstocked, even-aged (100yrs and less), and occur on landscape positions not formerly occupied (lower, </w:t>
      </w:r>
      <w:r w:rsidR="00FD376E">
        <w:t xml:space="preserve">more </w:t>
      </w:r>
      <w:r w:rsidR="00E94138">
        <w:t>level slopes). Movement into surrounding prairie also is recent (</w:t>
      </w:r>
      <w:r w:rsidR="00FD376E">
        <w:t>~</w:t>
      </w:r>
      <w:r w:rsidR="00E94138">
        <w:t>100yrs) and continues. Today, there is more in the closed stage and less in the open stage.</w:t>
      </w:r>
    </w:p>
    <w:p w:rsidR="00E94138" w:rsidP="00E94138" w:rsidRDefault="00E94138" w14:paraId="21313981" w14:textId="3D072EFA"/>
    <w:p w:rsidR="00E94138" w:rsidP="00E94138" w:rsidRDefault="00E94138" w14:paraId="7877C26E" w14:textId="312D0F20">
      <w:r>
        <w:t>The stands in N</w:t>
      </w:r>
      <w:r w:rsidR="00FD376E">
        <w:t>ebraska</w:t>
      </w:r>
      <w:r>
        <w:t xml:space="preserve"> are a bit different with different topographic positions than some of the main PIPO range.</w:t>
      </w:r>
    </w:p>
    <w:p w:rsidR="00E94138" w:rsidP="00E94138" w:rsidRDefault="00E94138" w14:paraId="256AFB7C" w14:textId="77777777">
      <w:pPr>
        <w:pStyle w:val="InfoPara"/>
      </w:pPr>
      <w:r>
        <w:t>Issues or Problems</w:t>
      </w:r>
    </w:p>
    <w:p w:rsidR="00E94138" w:rsidP="00E94138" w:rsidRDefault="00E94138" w14:paraId="143E91E6" w14:textId="17D4FCD6">
      <w:r>
        <w:t>Much information on nature of pre</w:t>
      </w:r>
      <w:r w:rsidR="00FD376E">
        <w:t>-</w:t>
      </w:r>
      <w:r>
        <w:t>settlement stands in MZ31 is in the form of early photographs and non-scientific written accounts.</w:t>
      </w:r>
    </w:p>
    <w:p w:rsidR="00E94138" w:rsidP="00E94138" w:rsidRDefault="00E94138" w14:paraId="3F6FF3D4" w14:textId="77777777">
      <w:pPr>
        <w:pStyle w:val="InfoPara"/>
      </w:pPr>
      <w:r>
        <w:t>Native Uncharacteristic Conditions</w:t>
      </w:r>
    </w:p>
    <w:p w:rsidR="00E94138" w:rsidP="00E94138" w:rsidRDefault="00E94138" w14:paraId="2A52EEFC" w14:textId="2014C36E">
      <w:r>
        <w:t>Some commercial logging has occurred in the Pine Ridge resulting i</w:t>
      </w:r>
      <w:r w:rsidR="00FD376E">
        <w:t>n</w:t>
      </w:r>
      <w:r>
        <w:t xml:space="preserve"> lower</w:t>
      </w:r>
      <w:r w:rsidR="00FD376E">
        <w:t>-</w:t>
      </w:r>
      <w:r>
        <w:t>density, more evenly spaced stands. Logging along the Niobrara is much more limited and usually consists of harvesting single very large trees to local milling. Along the Niobrara, young, even-age stands have developed on lower canyon slopes during the past 100yrs.</w:t>
      </w:r>
    </w:p>
    <w:p w:rsidR="00E94138" w:rsidP="00E94138" w:rsidRDefault="00E94138" w14:paraId="4AA70320" w14:textId="77777777"/>
    <w:p w:rsidR="00E94138" w:rsidP="00E94138" w:rsidRDefault="00E94138" w14:paraId="042FCAB4" w14:textId="77777777">
      <w:r>
        <w:t>Some areas have been thinned to "even spacing," rather than the "clumpier" arrangement that is shown in early photos.</w:t>
      </w:r>
    </w:p>
    <w:p w:rsidR="00E94138" w:rsidP="00E94138" w:rsidRDefault="00E94138" w14:paraId="38801A55" w14:textId="77777777">
      <w:pPr>
        <w:pStyle w:val="InfoPara"/>
      </w:pPr>
      <w:r>
        <w:t>Comments</w:t>
      </w:r>
    </w:p>
    <w:p w:rsidR="00A11BE2" w:rsidP="00A11BE2" w:rsidRDefault="00A11BE2" w14:paraId="257EF889" w14:textId="77777777">
      <w:pPr>
        <w:rPr>
          <w:b/>
        </w:rPr>
      </w:pPr>
    </w:p>
    <w:p w:rsidR="00A11BE2" w:rsidP="00A11BE2" w:rsidRDefault="00A11BE2" w14:paraId="13116874" w14:textId="77777777">
      <w:pPr>
        <w:rPr>
          <w:b/>
        </w:rPr>
      </w:pPr>
    </w:p>
    <w:p w:rsidR="00A11BE2" w:rsidP="00A11BE2" w:rsidRDefault="00A11BE2" w14:paraId="50CDF33A" w14:textId="77777777">
      <w:pPr>
        <w:rPr>
          <w:b/>
        </w:rPr>
      </w:pPr>
    </w:p>
    <w:p w:rsidR="00E94138" w:rsidP="00E94138" w:rsidRDefault="00E94138" w14:paraId="07F8CADF" w14:textId="77777777">
      <w:pPr>
        <w:pStyle w:val="ReportSection"/>
      </w:pPr>
      <w:r>
        <w:t>Succession Classes</w:t>
      </w:r>
    </w:p>
    <w:p w:rsidR="00E94138" w:rsidP="00E94138" w:rsidRDefault="00E94138" w14:paraId="6E8B757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94138" w:rsidP="00E94138" w:rsidRDefault="00E94138" w14:paraId="77268017"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E94138" w:rsidP="00E94138" w:rsidRDefault="00E94138" w14:paraId="63934D0D" w14:textId="77777777"/>
    <w:p w:rsidR="00E94138" w:rsidP="00E94138" w:rsidRDefault="00E94138" w14:paraId="24FFDBAB" w14:textId="77777777">
      <w:pPr>
        <w:pStyle w:val="SClassInfoPara"/>
      </w:pPr>
      <w:r>
        <w:t>Indicator Species</w:t>
      </w:r>
    </w:p>
    <w:p w:rsidR="00E94138" w:rsidP="00E94138" w:rsidRDefault="00E94138" w14:paraId="57832B0B" w14:textId="77777777"/>
    <w:p w:rsidR="00E94138" w:rsidP="00E94138" w:rsidRDefault="00E94138" w14:paraId="5E1724D4" w14:textId="77777777">
      <w:pPr>
        <w:pStyle w:val="SClassInfoPara"/>
      </w:pPr>
      <w:r>
        <w:t>Description</w:t>
      </w:r>
    </w:p>
    <w:p w:rsidR="00E94138" w:rsidP="00E94138" w:rsidRDefault="00E94138" w14:paraId="38ECBF12" w14:textId="579A2322">
      <w:r>
        <w:t>This community is dominated by herbaceous and woody species, including the graminoids</w:t>
      </w:r>
      <w:r w:rsidR="004521E8">
        <w:t>:</w:t>
      </w:r>
      <w:r>
        <w:t xml:space="preserve"> </w:t>
      </w:r>
      <w:proofErr w:type="spellStart"/>
      <w:r>
        <w:t>needlegrasses</w:t>
      </w:r>
      <w:proofErr w:type="spellEnd"/>
      <w:r>
        <w:t>, western wheatgrass, sedges, Idaho fescue</w:t>
      </w:r>
      <w:r w:rsidR="00FD376E">
        <w:t>,</w:t>
      </w:r>
      <w:r>
        <w:t xml:space="preserve"> and little bluestem in moister areas</w:t>
      </w:r>
      <w:r w:rsidR="00FD376E">
        <w:t xml:space="preserve"> </w:t>
      </w:r>
      <w:r>
        <w:t>and various shrubs</w:t>
      </w:r>
      <w:r w:rsidR="00FD376E">
        <w:t>,</w:t>
      </w:r>
      <w:r>
        <w:t xml:space="preserve"> including </w:t>
      </w:r>
      <w:proofErr w:type="spellStart"/>
      <w:r>
        <w:t>skunkbush</w:t>
      </w:r>
      <w:proofErr w:type="spellEnd"/>
      <w:r w:rsidR="004521E8">
        <w:t xml:space="preserve"> sumac</w:t>
      </w:r>
      <w:r>
        <w:t xml:space="preserve"> and snowberry. Ponderosa pine seedlings are scattered and found in small clumps. CALO would be common on sandy soils derived from sandstone on the Niobrara rim, PASM on grasslands of the Pine Ridge.</w:t>
      </w:r>
    </w:p>
    <w:p w:rsidR="00CC6944" w:rsidP="00E94138" w:rsidRDefault="00CC6944" w14:paraId="68876C65" w14:textId="2E564DF6"/>
    <w:p w:rsidR="00CC6944" w:rsidP="00CC6944" w:rsidRDefault="00CC6944" w14:paraId="6765A462" w14:textId="5EB2D972">
      <w:r>
        <w:t>Upper</w:t>
      </w:r>
      <w:r w:rsidR="00FD376E">
        <w:t>-l</w:t>
      </w:r>
      <w:r>
        <w:t xml:space="preserve">ayer </w:t>
      </w:r>
      <w:r w:rsidR="00FD376E">
        <w:t>l</w:t>
      </w:r>
      <w:r>
        <w:t>ifeform is not dominant. Dominant lifeform remains herbaceous.</w:t>
      </w:r>
    </w:p>
    <w:p w:rsidR="00CC6944" w:rsidP="00E94138" w:rsidRDefault="00CC6944" w14:paraId="3FF9A617" w14:textId="77777777"/>
    <w:p w:rsidR="00E94138" w:rsidP="00E94138" w:rsidRDefault="00E94138" w14:paraId="6D6AD826" w14:textId="77777777"/>
    <w:p>
      <w:r>
        <w:rPr>
          <w:i/>
          <w:u w:val="single"/>
        </w:rPr>
        <w:t>Maximum Tree Size Class</w:t>
      </w:r>
      <w:br/>
      <w:r>
        <w:t>Pole 5-9" DBH</w:t>
      </w:r>
    </w:p>
    <w:p w:rsidR="00E94138" w:rsidP="00E94138" w:rsidRDefault="00E94138" w14:paraId="36F31601" w14:textId="77777777">
      <w:pPr>
        <w:pStyle w:val="InfoPara"/>
        <w:pBdr>
          <w:top w:val="single" w:color="auto" w:sz="4" w:space="1"/>
        </w:pBdr>
      </w:pPr>
      <w:r>
        <w:t>Class B</w:t>
      </w:r>
      <w:r>
        <w:tab/>
        <w:t>79</w:t>
      </w:r>
      <w:r w:rsidR="002A3B10">
        <w:tab/>
      </w:r>
      <w:r w:rsidR="002A3B10">
        <w:tab/>
      </w:r>
      <w:r w:rsidR="002A3B10">
        <w:tab/>
      </w:r>
      <w:r w:rsidR="002A3B10">
        <w:tab/>
      </w:r>
      <w:r w:rsidR="004F7795">
        <w:t>Mid Development 1 - Open</w:t>
      </w:r>
    </w:p>
    <w:p w:rsidR="00E94138" w:rsidP="00E94138" w:rsidRDefault="00E94138" w14:paraId="28195934" w14:textId="77777777"/>
    <w:p w:rsidR="00E94138" w:rsidP="00E94138" w:rsidRDefault="00E94138" w14:paraId="6F7FE319" w14:textId="77777777">
      <w:pPr>
        <w:pStyle w:val="SClassInfoPara"/>
      </w:pPr>
      <w:r>
        <w:t>Indicator Species</w:t>
      </w:r>
    </w:p>
    <w:p w:rsidR="00E94138" w:rsidP="00E94138" w:rsidRDefault="00E94138" w14:paraId="1D71D268" w14:textId="77777777"/>
    <w:p w:rsidR="00E94138" w:rsidP="00E94138" w:rsidRDefault="00E94138" w14:paraId="32A19AE7" w14:textId="77777777">
      <w:pPr>
        <w:pStyle w:val="SClassInfoPara"/>
      </w:pPr>
      <w:r>
        <w:t>Description</w:t>
      </w:r>
    </w:p>
    <w:p w:rsidR="00E94138" w:rsidP="00E94138" w:rsidRDefault="00E94138" w14:paraId="7CC04F74" w14:textId="18CCE373">
      <w:r>
        <w:t xml:space="preserve">This class consists of a mature, </w:t>
      </w:r>
      <w:r w:rsidR="00FD376E">
        <w:t xml:space="preserve">relatively stable, </w:t>
      </w:r>
      <w:r>
        <w:t>uneven-aged stand with low density. In the Pine Ridge, it is distributed generally over upper and lower slopes. Along the Niobrara River, it is confined to relatively fire-protected areas of upper canyon rims.</w:t>
      </w:r>
    </w:p>
    <w:p w:rsidR="00E94138" w:rsidP="00E94138" w:rsidRDefault="00E94138" w14:paraId="78B5168A" w14:textId="77777777"/>
    <w:p w:rsidR="00E94138" w:rsidP="00E94138" w:rsidRDefault="00E94138" w14:paraId="562EA0A5" w14:textId="073E6821">
      <w:r>
        <w:t>This could also include some single</w:t>
      </w:r>
      <w:r w:rsidR="00FD376E">
        <w:t>-</w:t>
      </w:r>
      <w:r>
        <w:t>story stands with a few pockets of regeneration. Low shrubs and forbs are also present. Grass still has high cover.</w:t>
      </w:r>
    </w:p>
    <w:p w:rsidR="00E94138" w:rsidP="00E94138" w:rsidRDefault="00E94138" w14:paraId="55D5C52A" w14:textId="77777777"/>
    <w:p w:rsidR="00E94138" w:rsidP="00E94138" w:rsidRDefault="00E94138" w14:paraId="04F9B354" w14:textId="77777777">
      <w:r>
        <w:t>This class persists with disturbance; fire prevents this stage from succeeding to a more densely forested stage.</w:t>
      </w:r>
    </w:p>
    <w:p w:rsidR="00E94138" w:rsidP="00E94138" w:rsidRDefault="00E94138" w14:paraId="7A615389" w14:textId="77777777"/>
    <w:p w:rsidR="00E94138" w:rsidP="00E94138" w:rsidRDefault="00E94138" w14:paraId="02CEAD8D" w14:textId="77777777"/>
    <w:p>
      <w:r>
        <w:rPr>
          <w:i/>
          <w:u w:val="single"/>
        </w:rPr>
        <w:t>Maximum Tree Size Class</w:t>
      </w:r>
      <w:br/>
      <w:r>
        <w:t>Very Large &gt;33" DBH</w:t>
      </w:r>
    </w:p>
    <w:p w:rsidR="00E94138" w:rsidP="00E94138" w:rsidRDefault="00E94138" w14:paraId="4DE4BA96" w14:textId="77777777">
      <w:pPr>
        <w:pStyle w:val="InfoPara"/>
        <w:pBdr>
          <w:top w:val="single" w:color="auto" w:sz="4" w:space="1"/>
        </w:pBdr>
      </w:pPr>
      <w:r>
        <w:t>Class C</w:t>
      </w:r>
      <w:r>
        <w:tab/>
        <w:t>11</w:t>
      </w:r>
      <w:r w:rsidR="002A3B10">
        <w:tab/>
      </w:r>
      <w:r w:rsidR="002A3B10">
        <w:tab/>
      </w:r>
      <w:r w:rsidR="002A3B10">
        <w:tab/>
      </w:r>
      <w:r w:rsidR="002A3B10">
        <w:tab/>
      </w:r>
      <w:r w:rsidR="004F7795">
        <w:t>Late Development 1 - Closed</w:t>
      </w:r>
    </w:p>
    <w:p w:rsidR="00E94138" w:rsidP="00E94138" w:rsidRDefault="00E94138" w14:paraId="1CD39BCA" w14:textId="77777777"/>
    <w:p w:rsidR="00E94138" w:rsidP="00E94138" w:rsidRDefault="00E94138" w14:paraId="7D0C5E69" w14:textId="77777777">
      <w:pPr>
        <w:pStyle w:val="SClassInfoPara"/>
      </w:pPr>
      <w:r>
        <w:t>Indicator Species</w:t>
      </w:r>
    </w:p>
    <w:p w:rsidR="00E94138" w:rsidP="00E94138" w:rsidRDefault="00E94138" w14:paraId="31114A7E" w14:textId="77777777"/>
    <w:p w:rsidR="00E94138" w:rsidP="00E94138" w:rsidRDefault="00E94138" w14:paraId="7F6385A2" w14:textId="77777777">
      <w:pPr>
        <w:pStyle w:val="SClassInfoPara"/>
      </w:pPr>
      <w:r>
        <w:t>Description</w:t>
      </w:r>
    </w:p>
    <w:p w:rsidR="00E94138" w:rsidP="00E94138" w:rsidRDefault="00E94138" w14:paraId="280A8B18" w14:textId="77777777">
      <w:r>
        <w:t>Class C contains odd pockets of ponderosa pine where there are higher density trees and the possibility of stand-replacing disturbances in extreme combinations of conditions.</w:t>
      </w:r>
    </w:p>
    <w:p w:rsidR="00E94138" w:rsidP="00E94138" w:rsidRDefault="00E94138" w14:paraId="3786D948" w14:textId="77777777"/>
    <w:p w:rsidR="00E94138" w:rsidP="00E94138" w:rsidRDefault="00E94138" w14:paraId="4B4A7686" w14:textId="27E16D5B">
      <w:r>
        <w:t>These are higher</w:t>
      </w:r>
      <w:r w:rsidR="00953CE8">
        <w:t>-</w:t>
      </w:r>
      <w:r>
        <w:t xml:space="preserve">density stands located in either of two landscape positions: 1) </w:t>
      </w:r>
      <w:r w:rsidR="00953CE8">
        <w:t>s</w:t>
      </w:r>
      <w:r>
        <w:t>mall, highly protected topographical positions, i.e., steep secondary canyons with north aspects in both the Pine Ridge and along the Niobrara, there predomina</w:t>
      </w:r>
      <w:r w:rsidR="00953CE8">
        <w:t>nt</w:t>
      </w:r>
      <w:r>
        <w:t>ly on the north side</w:t>
      </w:r>
      <w:r w:rsidR="00953CE8">
        <w:t xml:space="preserve"> (t</w:t>
      </w:r>
      <w:r>
        <w:t>hese would be subject to replacement fire when combinations of drought, disease</w:t>
      </w:r>
      <w:r w:rsidR="00953CE8">
        <w:t>,</w:t>
      </w:r>
      <w:r>
        <w:t xml:space="preserve"> and insects set up conditions for unusually intense fire for the microsite</w:t>
      </w:r>
      <w:r w:rsidR="00953CE8">
        <w:t>)</w:t>
      </w:r>
      <w:r>
        <w:t xml:space="preserve">; and 2) </w:t>
      </w:r>
      <w:r w:rsidR="00953CE8">
        <w:t>t</w:t>
      </w:r>
      <w:r>
        <w:t>emporary</w:t>
      </w:r>
      <w:r w:rsidR="00953CE8">
        <w:t>,</w:t>
      </w:r>
      <w:r>
        <w:t xml:space="preserve"> young</w:t>
      </w:r>
      <w:r w:rsidR="00953CE8">
        <w:t>,</w:t>
      </w:r>
      <w:r>
        <w:t xml:space="preserve"> even-age stands that develop on gentler slopes and other areas that would normally support grasses and excessive fire </w:t>
      </w:r>
      <w:r w:rsidR="00471A67">
        <w:t xml:space="preserve">that prevents </w:t>
      </w:r>
      <w:r>
        <w:t xml:space="preserve">establishment of pines. This would occur only when a combination of conditions suppressed fire long enough to establish trees to fire-resistant size. Stand would persist and age until destroyed in canopy fire. </w:t>
      </w:r>
    </w:p>
    <w:p w:rsidR="00E94138" w:rsidP="00E94138" w:rsidRDefault="00E94138" w14:paraId="02B1C495" w14:textId="77777777"/>
    <w:p w:rsidR="00E94138" w:rsidP="00E94138" w:rsidRDefault="00E94138" w14:paraId="78CF29B2" w14:textId="0E2CFA07">
      <w:r>
        <w:t xml:space="preserve">Some cool-season grasses could still be present such as </w:t>
      </w:r>
      <w:proofErr w:type="spellStart"/>
      <w:r w:rsidRPr="00463A4D">
        <w:rPr>
          <w:i/>
        </w:rPr>
        <w:t>Poa</w:t>
      </w:r>
      <w:proofErr w:type="spellEnd"/>
      <w:r>
        <w:t xml:space="preserve"> s</w:t>
      </w:r>
      <w:r w:rsidR="00953CE8">
        <w:t>pp.</w:t>
      </w:r>
      <w:r>
        <w:t>, Canada wildrye</w:t>
      </w:r>
      <w:r w:rsidR="00953CE8">
        <w:t>,</w:t>
      </w:r>
      <w:r>
        <w:t xml:space="preserve"> and </w:t>
      </w:r>
      <w:proofErr w:type="spellStart"/>
      <w:r w:rsidRPr="00463A4D">
        <w:rPr>
          <w:i/>
        </w:rPr>
        <w:t>carex</w:t>
      </w:r>
      <w:proofErr w:type="spellEnd"/>
      <w:r>
        <w:t xml:space="preserve"> spp., but understory is sparser in this class than A and B.</w:t>
      </w:r>
    </w:p>
    <w:p w:rsidR="00E94138" w:rsidP="00E94138" w:rsidRDefault="00E94138" w14:paraId="3E7F79E4" w14:textId="77777777"/>
    <w:p w:rsidR="00E94138" w:rsidP="00E94138" w:rsidRDefault="00E94138" w14:paraId="6CBF1576" w14:textId="6E809A55">
      <w:r>
        <w:t xml:space="preserve">This class may be best distinguished from </w:t>
      </w:r>
      <w:r w:rsidR="00953CE8">
        <w:t>C</w:t>
      </w:r>
      <w:r>
        <w:t>lass B by DBH as well as cover.</w:t>
      </w:r>
    </w:p>
    <w:p w:rsidR="00E94138" w:rsidP="00E94138" w:rsidRDefault="00E94138" w14:paraId="79A7407B" w14:textId="77777777"/>
    <w:p w:rsidR="00E94138" w:rsidP="00E94138" w:rsidRDefault="00E94138" w14:paraId="2061AF30" w14:textId="77777777">
      <w:r>
        <w:t>In current conditions, more would be in this class.</w:t>
      </w:r>
    </w:p>
    <w:p w:rsidR="00E94138" w:rsidP="00E94138" w:rsidRDefault="00E94138" w14:paraId="5E8A8BB1"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hail</w:t>
      </w:r>
    </w:p>
    <w:p>
      <w:r>
        <w:t/>
      </w:r>
    </w:p>
    <w:p>
      <w:pPr>
        <w:pStyle w:val="ReportSection"/>
      </w:pPr>
      <w:r>
        <w:t>References</w:t>
      </w:r>
    </w:p>
    <w:p>
      <w:r>
        <w:t/>
      </w:r>
    </w:p>
    <w:p w:rsidR="00E94138" w:rsidP="00E94138" w:rsidRDefault="00E94138" w14:paraId="0D47A8BD" w14:textId="77777777">
      <w:r>
        <w:t>Adjutant General U.S. Army. 1893. Fort Robinson general report.</w:t>
      </w:r>
    </w:p>
    <w:p w:rsidR="00E94138" w:rsidP="00E94138" w:rsidRDefault="00E94138" w14:paraId="112118B4" w14:textId="77777777"/>
    <w:p w:rsidR="00E94138" w:rsidP="00E94138" w:rsidRDefault="00E94138" w14:paraId="3DBD7427" w14:textId="77777777">
      <w:r>
        <w:t xml:space="preserve">Baker, William L. and </w:t>
      </w:r>
      <w:proofErr w:type="spellStart"/>
      <w:r>
        <w:t>Ehle</w:t>
      </w:r>
      <w:proofErr w:type="spellEnd"/>
      <w:r>
        <w:t xml:space="preserve">, Donna S. 2001. Uncertainty in surface-fire history: The case of ponderosa pine forests in the western United States. Canadian Journal of Forest Research 31: 1205-1226. </w:t>
      </w:r>
    </w:p>
    <w:p w:rsidR="00E94138" w:rsidP="00E94138" w:rsidRDefault="00E94138" w14:paraId="281DCFF1" w14:textId="77777777"/>
    <w:p w:rsidR="00E94138" w:rsidP="00E94138" w:rsidRDefault="00E94138" w14:paraId="1ABF06E0" w14:textId="77777777">
      <w:r>
        <w:t xml:space="preserve">Baker, William L. and </w:t>
      </w:r>
      <w:proofErr w:type="spellStart"/>
      <w:r>
        <w:t>Ehle</w:t>
      </w:r>
      <w:proofErr w:type="spellEnd"/>
      <w:r>
        <w:t xml:space="preserve">, Donna S. 2003. Uncertainty in fire history and restoration of ponderosa pine forests in the western United States. In: Omi, Philip N.; Joyce, Linda A., tech. eds. Fire, fuel treatments, and ecological restoration: conference proceedings; 2002 April 16-18; </w:t>
      </w:r>
      <w:r>
        <w:lastRenderedPageBreak/>
        <w:t>Fort Collins, CO. Proceedings RMRS-P-29. Fort Collins, CO: USDA Forest Service, Rocky Mountain Research Station: 319-333.</w:t>
      </w:r>
    </w:p>
    <w:p w:rsidR="00E94138" w:rsidP="00E94138" w:rsidRDefault="00E94138" w14:paraId="2D778D4D" w14:textId="77777777"/>
    <w:p w:rsidR="00E94138" w:rsidP="00E94138" w:rsidRDefault="00E94138" w14:paraId="5E749937" w14:textId="77777777">
      <w:r>
        <w:t xml:space="preserve">Barrett, S.W. 2004. Altered fire intervals and fire cycles in the Northern Rockies. Fire Management Today 64(3): 25-29. </w:t>
      </w:r>
    </w:p>
    <w:p w:rsidR="00E94138" w:rsidP="00E94138" w:rsidRDefault="00E94138" w14:paraId="3A26AF71" w14:textId="77777777"/>
    <w:p w:rsidR="00E94138" w:rsidP="00E94138" w:rsidRDefault="00E94138" w14:paraId="7925616E" w14:textId="77777777">
      <w:r>
        <w:t>Barrett, S.W. 2004. Fire Regimes in the Northern Rockies. Fire Management Today 64(2): 32-38.</w:t>
      </w:r>
    </w:p>
    <w:p w:rsidR="00E94138" w:rsidP="00E94138" w:rsidRDefault="00E94138" w14:paraId="2A17C1EE" w14:textId="77777777"/>
    <w:p w:rsidRPr="006F264B" w:rsidR="00E94138" w:rsidP="00E94138" w:rsidRDefault="00E94138" w14:paraId="6C77A2CC" w14:textId="77777777">
      <w:r w:rsidRPr="00B25B66">
        <w:t>Bock, J.H. and C.E. Bock. 1984. Effects of fires on woody vegetation in the pine-grassland ecotone of the southern Black Hills. American Midland Naturalist 112: 35-42.</w:t>
      </w:r>
    </w:p>
    <w:p w:rsidRPr="002E5FB7" w:rsidR="00E94138" w:rsidP="00E94138" w:rsidRDefault="00E94138" w14:paraId="44AD560F" w14:textId="77777777"/>
    <w:p w:rsidRPr="00B25B66" w:rsidR="00694E7B" w:rsidP="00E94138" w:rsidRDefault="00694E7B" w14:paraId="1D3E44E3" w14:textId="14430E20">
      <w:pPr>
        <w:rPr>
          <w:noProof/>
          <w:color w:val="FF0000"/>
        </w:rPr>
      </w:pPr>
      <w:r w:rsidRPr="00B25B66">
        <w:rPr>
          <w:noProof/>
        </w:rPr>
        <w:t xml:space="preserve">Bragg, Thomas B. 1991. Fire history of the northern Nebraska Sandhills Prairie. In: Proceedings, 17th Tall Timbers fire ecology conference; 1989 May 18-21; Tallahassee, FL. Tallahassee, FL: Tall Timbers Research Station: 407. Abstract. </w:t>
      </w:r>
      <w:r w:rsidRPr="00CC6944" w:rsidR="00CC6944">
        <w:rPr>
          <w:noProof/>
        </w:rPr>
        <w:t>T</w:t>
      </w:r>
      <w:r w:rsidRPr="00CC6944" w:rsidR="00B25B66">
        <w:rPr>
          <w:noProof/>
        </w:rPr>
        <w:t>his replaces Bragg 1985. A preliminary fire history of the oak/pine forest of northcentral Nebraska, page 8 in: Proc. 95</w:t>
      </w:r>
      <w:r w:rsidRPr="00CC6944" w:rsidR="00B25B66">
        <w:rPr>
          <w:noProof/>
          <w:vertAlign w:val="superscript"/>
        </w:rPr>
        <w:t>th</w:t>
      </w:r>
      <w:r w:rsidRPr="00CC6944" w:rsidR="00B25B66">
        <w:rPr>
          <w:noProof/>
        </w:rPr>
        <w:t xml:space="preserve"> Annual Meeting Nebr Acad Sco., Lincoln, NE. 78pp. that wa</w:t>
      </w:r>
      <w:r w:rsidRPr="00CC6944" w:rsidR="00CC6944">
        <w:rPr>
          <w:noProof/>
        </w:rPr>
        <w:t>s removed from review for 11792.</w:t>
      </w:r>
    </w:p>
    <w:p w:rsidRPr="00B25B66" w:rsidR="00694E7B" w:rsidP="00E94138" w:rsidRDefault="00694E7B" w14:paraId="2148F20C" w14:textId="77777777"/>
    <w:p w:rsidR="00E94138" w:rsidP="00E94138" w:rsidRDefault="00E94138" w14:paraId="48CB514B" w14:textId="77777777">
      <w:r w:rsidRPr="006F264B">
        <w:t>Bragg,</w:t>
      </w:r>
      <w:r>
        <w:t xml:space="preserve"> T.B. 1994. Fire history of north-central grasslands from fire-scarred trees. International Conference on tree rings, environment, and humanity: Relationships and processes. Tucson, AZ.</w:t>
      </w:r>
    </w:p>
    <w:p w:rsidR="00E94138" w:rsidP="00E94138" w:rsidRDefault="00E94138" w14:paraId="3AFA8DE7" w14:textId="77777777"/>
    <w:p w:rsidR="00E94138" w:rsidP="00E94138" w:rsidRDefault="00E94138" w14:paraId="3922A0B9" w14:textId="77777777">
      <w:r>
        <w:t xml:space="preserve">Brown, P.M. and C.H. </w:t>
      </w:r>
      <w:proofErr w:type="spellStart"/>
      <w:r>
        <w:t>Sieg</w:t>
      </w:r>
      <w:proofErr w:type="spellEnd"/>
      <w:r>
        <w:t xml:space="preserve">. 1999. Historical variability in fire at the ponderosa pine - Northern Great Plains prairie ecotone, southeastern Black Hills, South Dakota. </w:t>
      </w:r>
      <w:proofErr w:type="spellStart"/>
      <w:r>
        <w:t>Ecoscience</w:t>
      </w:r>
      <w:proofErr w:type="spellEnd"/>
      <w:r>
        <w:t xml:space="preserve"> 6(4): 539-547.</w:t>
      </w:r>
    </w:p>
    <w:p w:rsidR="00E94138" w:rsidP="00E94138" w:rsidRDefault="00E94138" w14:paraId="007CAFD4" w14:textId="77777777"/>
    <w:p w:rsidR="00E94138" w:rsidP="00E94138" w:rsidRDefault="00E94138" w14:paraId="4A720A98" w14:textId="77777777">
      <w:r>
        <w:t>Brown, P.M. 2006. Climate effects on fire regimes and tree recruitment in Black Hills ponderosa pine forests. Ecology.</w:t>
      </w:r>
    </w:p>
    <w:p w:rsidR="00E94138" w:rsidP="00E94138" w:rsidRDefault="00E94138" w14:paraId="140D3400" w14:textId="77777777"/>
    <w:p w:rsidR="00E94138" w:rsidP="00E94138" w:rsidRDefault="00E94138" w14:paraId="5990AD94" w14:textId="77777777">
      <w:r>
        <w:t>Fischer, William C. and Clayton, Bruce D. 1983. Fire ecology of Montana forest habitat types east of the Continental Divide. Gen. Tech. Rep. INT-141. Ogden, UT: USDA Forest Service, Intermountain Forest and Range Experiment Station. 83 pp.</w:t>
      </w:r>
    </w:p>
    <w:p w:rsidR="00E94138" w:rsidP="00E94138" w:rsidRDefault="00E94138" w14:paraId="1E5FEED8" w14:textId="77777777"/>
    <w:p w:rsidR="00E94138" w:rsidP="00E94138" w:rsidRDefault="00E94138" w14:paraId="615A9368" w14:textId="77777777">
      <w:r>
        <w:t>Fisher, R.R., M.J. Jenkins and W.F. Fischer. 1987. Fire and the prairie-forest mosaic of Devils Tower National Monument. American Midland Naturalist. 117: 250-257.</w:t>
      </w:r>
    </w:p>
    <w:p w:rsidR="00E94138" w:rsidP="00E94138" w:rsidRDefault="00E94138" w14:paraId="6AD5ECCC" w14:textId="77777777"/>
    <w:p w:rsidR="00E94138" w:rsidP="00E94138" w:rsidRDefault="00E94138" w14:paraId="2BEA3D28" w14:textId="77777777">
      <w:proofErr w:type="spellStart"/>
      <w:r>
        <w:t>Furniss</w:t>
      </w:r>
      <w:proofErr w:type="spellEnd"/>
      <w:r>
        <w:t xml:space="preserve">, R.L. and V.M. </w:t>
      </w:r>
      <w:proofErr w:type="spellStart"/>
      <w:r>
        <w:t>Carolin</w:t>
      </w:r>
      <w:proofErr w:type="spellEnd"/>
      <w:r>
        <w:t xml:space="preserve">. 1977. Western forest insects. </w:t>
      </w:r>
      <w:proofErr w:type="spellStart"/>
      <w:r>
        <w:t>Misc</w:t>
      </w:r>
      <w:proofErr w:type="spellEnd"/>
      <w:r>
        <w:t xml:space="preserve"> publication #1339. 654 pp. USDA Forest Service. </w:t>
      </w:r>
    </w:p>
    <w:p w:rsidR="00E94138" w:rsidP="00E94138" w:rsidRDefault="00E94138" w14:paraId="5438E280" w14:textId="77777777"/>
    <w:p w:rsidR="00E94138" w:rsidP="00E94138" w:rsidRDefault="00E94138" w14:paraId="25562078" w14:textId="77777777">
      <w:r>
        <w:t xml:space="preserve">Girard, M.M., H. Goetz and A.J. </w:t>
      </w:r>
      <w:proofErr w:type="spellStart"/>
      <w:r>
        <w:t>Bjugstad</w:t>
      </w:r>
      <w:proofErr w:type="spellEnd"/>
      <w:r>
        <w:t xml:space="preserve">. 1989. Native woodland habitat types of southwestern North Dakota. USDA Forest Service Research paper RM-281. </w:t>
      </w:r>
    </w:p>
    <w:p w:rsidR="00E94138" w:rsidP="00E94138" w:rsidRDefault="00E94138" w14:paraId="74285882" w14:textId="77777777"/>
    <w:p w:rsidR="00E94138" w:rsidP="00E94138" w:rsidRDefault="00E94138" w14:paraId="4AD866EA" w14:textId="77777777">
      <w:r>
        <w:t>Hansen, P.L. and G.R. Hoffman. 1988. The Vegetation of the Grand River, Cedar River, and Sioux and Ashland Districts of the Custer National Forest: USDA Forest Service, GTR-RM-157.</w:t>
      </w:r>
    </w:p>
    <w:p w:rsidR="00E94138" w:rsidP="00E94138" w:rsidRDefault="00E94138" w14:paraId="6AF10A3A" w14:textId="77777777"/>
    <w:p w:rsidR="00E94138" w:rsidP="00E94138" w:rsidRDefault="00E94138" w14:paraId="3C225080" w14:textId="77777777">
      <w:proofErr w:type="spellStart"/>
      <w:r>
        <w:t>Kegley</w:t>
      </w:r>
      <w:proofErr w:type="spellEnd"/>
      <w:r>
        <w:t xml:space="preserve">, S.J., Livingston, R.L. and Gibson, K.E. 1997. pine engraver, </w:t>
      </w:r>
      <w:proofErr w:type="spellStart"/>
      <w:r>
        <w:t>Ips</w:t>
      </w:r>
      <w:proofErr w:type="spellEnd"/>
      <w:r>
        <w:t xml:space="preserve"> pine (say) in the western United States. Forest Insect and Disease Leaflet. 122 (8 pp). USDA Forest Service. </w:t>
      </w:r>
    </w:p>
    <w:p w:rsidR="00E94138" w:rsidP="00E94138" w:rsidRDefault="00E94138" w14:paraId="0B771B0A" w14:textId="77777777"/>
    <w:p w:rsidR="00E94138" w:rsidP="00E94138" w:rsidRDefault="00E94138" w14:paraId="73550E9E" w14:textId="77777777">
      <w:r>
        <w:lastRenderedPageBreak/>
        <w:t>Little, E.L., Jr. Atlas of United States trees. Vol. 1. Conifers and important hardwoods. USDA Forest Service. Misc. Pub. No. 1146, Washington, D.C.</w:t>
      </w:r>
    </w:p>
    <w:p w:rsidR="00E94138" w:rsidP="00E94138" w:rsidRDefault="00E94138" w14:paraId="211EC840" w14:textId="77777777"/>
    <w:p w:rsidR="00E94138" w:rsidP="00E94138" w:rsidRDefault="00E94138" w14:paraId="34F4F4AD" w14:textId="77777777">
      <w:r>
        <w:t>Marriott, H.J. and D. Faber-</w:t>
      </w:r>
      <w:proofErr w:type="spellStart"/>
      <w:r>
        <w:t>Langendoen</w:t>
      </w:r>
      <w:proofErr w:type="spellEnd"/>
      <w:r>
        <w:t>. 2000. Black Hills Community Inventory. Volume 2: Plant Community Descriptions. The Nature Conservancy and Association for Biodiversity Information, Minneapolis, MN.</w:t>
      </w:r>
    </w:p>
    <w:p w:rsidR="00E94138" w:rsidP="00E94138" w:rsidRDefault="00E94138" w14:paraId="345B57E1" w14:textId="77777777"/>
    <w:p w:rsidR="00E94138" w:rsidP="00E94138" w:rsidRDefault="00E94138" w14:paraId="2F473412" w14:textId="77777777">
      <w:r>
        <w:t xml:space="preserve">Morgan, P. and Parsons, R. 2001, Historical range of variability of forests of the Idaho Southern Batholith Ecosystem. University of Idaho. Unpublished. </w:t>
      </w:r>
    </w:p>
    <w:p w:rsidR="00E94138" w:rsidP="00E94138" w:rsidRDefault="00E94138" w14:paraId="59A56E81" w14:textId="77777777"/>
    <w:p w:rsidRPr="00CC6944" w:rsidR="002335C8" w:rsidP="002335C8" w:rsidRDefault="002335C8" w14:paraId="6FE8606F" w14:textId="77777777">
      <w:r w:rsidRPr="00953EF1">
        <w:t>Murphy, Shanno</w:t>
      </w:r>
      <w:r>
        <w:t>n K</w:t>
      </w:r>
      <w:r w:rsidRPr="00953EF1">
        <w:t>. 201</w:t>
      </w:r>
      <w:r>
        <w:t>7</w:t>
      </w:r>
      <w:r w:rsidRPr="00953EF1">
        <w:t xml:space="preserve">. Fire regimes of ponderosa pine communities of the Black Hills and surrounding areas. In: Fire Effects Information System, </w:t>
      </w:r>
      <w:r>
        <w:t>[</w:t>
      </w:r>
      <w:r w:rsidRPr="00953EF1">
        <w:t>Online</w:t>
      </w:r>
      <w:r>
        <w:t>]</w:t>
      </w:r>
      <w:r w:rsidRPr="00953EF1">
        <w:t>. U.S. Department of Agriculture, Forest Service, Rocky Mountain Research Station, Missoula Fire Sciences Laboratory (Producer). Available: http://www.fs.fed.us/database/feis/fire_regimes/</w:t>
      </w:r>
      <w:r>
        <w:t>Black_Hills_ponderosa_pine/XX.pdf</w:t>
      </w:r>
      <w:r w:rsidRPr="00953EF1">
        <w:t xml:space="preserve"> </w:t>
      </w:r>
      <w:r>
        <w:t>[</w:t>
      </w:r>
      <w:r w:rsidRPr="00953EF1">
        <w:t>2017,</w:t>
      </w:r>
      <w:r>
        <w:t xml:space="preserve"> June]</w:t>
      </w:r>
      <w:r w:rsidRPr="00953EF1">
        <w:t>.</w:t>
      </w:r>
      <w:r>
        <w:t xml:space="preserve"> </w:t>
      </w:r>
      <w:r w:rsidRPr="00CC6944">
        <w:t>(this document is in review and expected to be published online by approximately June 2017)</w:t>
      </w:r>
    </w:p>
    <w:p w:rsidRPr="00CC6944" w:rsidR="002335C8" w:rsidP="00E94138" w:rsidRDefault="002335C8" w14:paraId="46F3335F" w14:textId="77777777"/>
    <w:p w:rsidRPr="00CC6944" w:rsidR="00E94138" w:rsidP="00E94138" w:rsidRDefault="00E94138" w14:paraId="3A8D2E25" w14:textId="28D9F772">
      <w:r w:rsidRPr="00CC6944">
        <w:t xml:space="preserve">NatureServe. </w:t>
      </w:r>
      <w:r w:rsidRPr="00CC6944" w:rsidR="002335C8">
        <w:t>2013</w:t>
      </w:r>
      <w:r w:rsidRPr="00CC6944">
        <w:t>. International Ecological Classification Standard: Terrestrial Ecological Classifications</w:t>
      </w:r>
      <w:r w:rsidRPr="00CC6944" w:rsidR="002335C8">
        <w:t xml:space="preserve"> of the United States and </w:t>
      </w:r>
      <w:proofErr w:type="gramStart"/>
      <w:r w:rsidRPr="00CC6944" w:rsidR="002335C8">
        <w:t>Canada.</w:t>
      </w:r>
      <w:r w:rsidRPr="00CC6944">
        <w:t>.</w:t>
      </w:r>
      <w:proofErr w:type="gramEnd"/>
      <w:r w:rsidRPr="00CC6944">
        <w:t xml:space="preserve"> NatureServe Central Databases. Arlington, VA, U.S.A. </w:t>
      </w:r>
      <w:r w:rsidRPr="00CC6944" w:rsidR="002335C8">
        <w:t>(There is now a 2013 version)</w:t>
      </w:r>
    </w:p>
    <w:p w:rsidR="00E94138" w:rsidP="00E94138" w:rsidRDefault="00E94138" w14:paraId="55300EC4" w14:textId="77777777"/>
    <w:p w:rsidR="00E94138" w:rsidP="00E94138" w:rsidRDefault="00E94138" w14:paraId="2FB3606D" w14:textId="77777777">
      <w:r>
        <w:t>Norris, J. 2006. Influence of climate on the modern and late Holocene biogeography of Ponderosa pine in the Central Rockies. Ph.D. Dissertation, University of Wyoming, Laramie, WY.</w:t>
      </w:r>
    </w:p>
    <w:p w:rsidR="00E94138" w:rsidP="00E94138" w:rsidRDefault="00E94138" w14:paraId="0F870CAB" w14:textId="77777777"/>
    <w:p w:rsidR="00E94138" w:rsidP="00E94138" w:rsidRDefault="00E94138" w14:paraId="4AFDB225" w14:textId="77777777">
      <w:r>
        <w:t>Potter and Green. 1964. Ecology of ponderosa pine in western North Dakota. Ecology 45: 10-23.</w:t>
      </w:r>
    </w:p>
    <w:p w:rsidR="00E94138" w:rsidP="00E94138" w:rsidRDefault="00E94138" w14:paraId="01A80DDC" w14:textId="77777777"/>
    <w:p w:rsidR="00E94138" w:rsidP="00E94138" w:rsidRDefault="00E94138" w14:paraId="2728714A" w14:textId="77777777">
      <w:proofErr w:type="spellStart"/>
      <w:r>
        <w:t>Shinneman</w:t>
      </w:r>
      <w:proofErr w:type="spellEnd"/>
      <w:r>
        <w:t>, D.J. and W.L. Baker. 1997. Nonequilibrium dynamics between catastrophic disturbances and old-growth forests in ponderosa pine landscapes of the Black Hills. Conservation Biology 11: 1276-1288.</w:t>
      </w:r>
    </w:p>
    <w:p w:rsidR="00E94138" w:rsidP="00E94138" w:rsidRDefault="00E94138" w14:paraId="558ED87C" w14:textId="77777777"/>
    <w:p w:rsidR="00E94138" w:rsidP="00E94138" w:rsidRDefault="00E94138" w14:paraId="6413DFA7" w14:textId="77777777">
      <w:proofErr w:type="spellStart"/>
      <w:r>
        <w:t>Sieg</w:t>
      </w:r>
      <w:proofErr w:type="spellEnd"/>
      <w:r>
        <w:t xml:space="preserve">, C.H., D. </w:t>
      </w:r>
      <w:proofErr w:type="spellStart"/>
      <w:r>
        <w:t>Meko</w:t>
      </w:r>
      <w:proofErr w:type="spellEnd"/>
      <w:r>
        <w:t xml:space="preserve">, A.T. </w:t>
      </w:r>
      <w:proofErr w:type="spellStart"/>
      <w:r>
        <w:t>DeGaetano</w:t>
      </w:r>
      <w:proofErr w:type="spellEnd"/>
      <w:r>
        <w:t xml:space="preserve"> and W. Ni. 1996. Dendroclimatic potential in the northern Great Plains. Pp. 295-302 In Dean et al., eds. Tree Rings, Environment and Humanity. Radiocarbon.</w:t>
      </w:r>
    </w:p>
    <w:p w:rsidR="00E94138" w:rsidP="00E94138" w:rsidRDefault="00E94138" w14:paraId="697800A7" w14:textId="77777777"/>
    <w:p w:rsidR="00E94138" w:rsidP="00E94138" w:rsidRDefault="00E94138" w14:paraId="3BBDF197" w14:textId="77777777">
      <w:r>
        <w:t xml:space="preserve">Veblen, Thomas T., </w:t>
      </w:r>
      <w:proofErr w:type="spellStart"/>
      <w:r>
        <w:t>Kitzberger</w:t>
      </w:r>
      <w:proofErr w:type="spellEnd"/>
      <w:r>
        <w:t xml:space="preserve">, Thomas, and </w:t>
      </w:r>
      <w:proofErr w:type="spellStart"/>
      <w:r>
        <w:t>Donnegan</w:t>
      </w:r>
      <w:proofErr w:type="spellEnd"/>
      <w:r>
        <w:t>, Joseph. 2000. Climatic and human influences on fire regimes in ponderosa pine forests in the Colorado Front Range. Ecological Applications. 10(4): 1178-1195.</w:t>
      </w:r>
    </w:p>
    <w:p w:rsidR="00E94138" w:rsidP="00E94138" w:rsidRDefault="00E94138" w14:paraId="00EA0F6B" w14:textId="77777777"/>
    <w:p w:rsidR="00E94138" w:rsidP="00E94138" w:rsidRDefault="00E94138" w14:paraId="2E5E1C04" w14:textId="77777777">
      <w:proofErr w:type="spellStart"/>
      <w:r>
        <w:t>Wendtland</w:t>
      </w:r>
      <w:proofErr w:type="spellEnd"/>
      <w:r>
        <w:t>, K.J. and J.L. Dodd. 1992. The fire history of Scotts Bluff National Monument. Pages 141-143 in: Smith, D.D. and C.A. Jacobs (Eds.) Proceedings of the 12th North American Prairie Conference. University of Northern Iowa, Cedar Falls, IA.</w:t>
      </w:r>
    </w:p>
    <w:p w:rsidRPr="00A43E41" w:rsidR="004D5F12" w:rsidP="00E94138" w:rsidRDefault="004D5F12" w14:paraId="6B659C5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67AEE" w14:textId="77777777" w:rsidR="00053328" w:rsidRDefault="00053328">
      <w:r>
        <w:separator/>
      </w:r>
    </w:p>
  </w:endnote>
  <w:endnote w:type="continuationSeparator" w:id="0">
    <w:p w14:paraId="128B2B2E" w14:textId="77777777" w:rsidR="00053328" w:rsidRDefault="00053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C3F47" w14:textId="77777777" w:rsidR="00E94138" w:rsidRDefault="00E94138" w:rsidP="00E9413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7B902" w14:textId="77777777" w:rsidR="00053328" w:rsidRDefault="00053328">
      <w:r>
        <w:separator/>
      </w:r>
    </w:p>
  </w:footnote>
  <w:footnote w:type="continuationSeparator" w:id="0">
    <w:p w14:paraId="73067E60" w14:textId="77777777" w:rsidR="00053328" w:rsidRDefault="000533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A459" w14:textId="77777777" w:rsidR="00A43E41" w:rsidRDefault="00A43E41" w:rsidP="00E941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A11BE2"/>
    <w:rPr>
      <w:color w:val="0000FF"/>
      <w:u w:val="single"/>
    </w:rPr>
  </w:style>
  <w:style w:type="paragraph" w:styleId="ListParagraph">
    <w:name w:val="List Paragraph"/>
    <w:basedOn w:val="Normal"/>
    <w:uiPriority w:val="34"/>
    <w:qFormat/>
    <w:rsid w:val="00A11BE2"/>
    <w:pPr>
      <w:ind w:left="720"/>
    </w:pPr>
    <w:rPr>
      <w:rFonts w:ascii="Calibri" w:eastAsia="Calibri" w:hAnsi="Calibri"/>
      <w:sz w:val="22"/>
      <w:szCs w:val="22"/>
    </w:rPr>
  </w:style>
  <w:style w:type="character" w:styleId="CommentReference">
    <w:name w:val="annotation reference"/>
    <w:basedOn w:val="DefaultParagraphFont"/>
    <w:uiPriority w:val="99"/>
    <w:semiHidden/>
    <w:unhideWhenUsed/>
    <w:rsid w:val="00F80B6B"/>
    <w:rPr>
      <w:sz w:val="16"/>
      <w:szCs w:val="16"/>
    </w:rPr>
  </w:style>
  <w:style w:type="paragraph" w:styleId="CommentText">
    <w:name w:val="annotation text"/>
    <w:basedOn w:val="Normal"/>
    <w:link w:val="CommentTextChar"/>
    <w:uiPriority w:val="99"/>
    <w:unhideWhenUsed/>
    <w:rsid w:val="00F80B6B"/>
    <w:rPr>
      <w:sz w:val="20"/>
      <w:szCs w:val="20"/>
    </w:rPr>
  </w:style>
  <w:style w:type="character" w:customStyle="1" w:styleId="CommentTextChar">
    <w:name w:val="Comment Text Char"/>
    <w:basedOn w:val="DefaultParagraphFont"/>
    <w:link w:val="CommentText"/>
    <w:uiPriority w:val="99"/>
    <w:rsid w:val="00F80B6B"/>
  </w:style>
  <w:style w:type="paragraph" w:styleId="BalloonText">
    <w:name w:val="Balloon Text"/>
    <w:basedOn w:val="Normal"/>
    <w:link w:val="BalloonTextChar"/>
    <w:uiPriority w:val="99"/>
    <w:semiHidden/>
    <w:unhideWhenUsed/>
    <w:rsid w:val="00F80B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B6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5FB7"/>
    <w:rPr>
      <w:b/>
      <w:bCs/>
    </w:rPr>
  </w:style>
  <w:style w:type="character" w:customStyle="1" w:styleId="CommentSubjectChar">
    <w:name w:val="Comment Subject Char"/>
    <w:basedOn w:val="CommentTextChar"/>
    <w:link w:val="CommentSubject"/>
    <w:uiPriority w:val="99"/>
    <w:semiHidden/>
    <w:rsid w:val="002E5FB7"/>
    <w:rPr>
      <w:b/>
      <w:bCs/>
    </w:rPr>
  </w:style>
  <w:style w:type="paragraph" w:styleId="Revision">
    <w:name w:val="Revision"/>
    <w:hidden/>
    <w:uiPriority w:val="99"/>
    <w:semiHidden/>
    <w:rsid w:val="0062157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879736">
      <w:bodyDiv w:val="1"/>
      <w:marLeft w:val="0"/>
      <w:marRight w:val="0"/>
      <w:marTop w:val="0"/>
      <w:marBottom w:val="0"/>
      <w:divBdr>
        <w:top w:val="none" w:sz="0" w:space="0" w:color="auto"/>
        <w:left w:val="none" w:sz="0" w:space="0" w:color="auto"/>
        <w:bottom w:val="none" w:sz="0" w:space="0" w:color="auto"/>
        <w:right w:val="none" w:sz="0" w:space="0" w:color="auto"/>
      </w:divBdr>
    </w:div>
    <w:div w:id="1585407831">
      <w:bodyDiv w:val="1"/>
      <w:marLeft w:val="0"/>
      <w:marRight w:val="0"/>
      <w:marTop w:val="0"/>
      <w:marBottom w:val="0"/>
      <w:divBdr>
        <w:top w:val="none" w:sz="0" w:space="0" w:color="auto"/>
        <w:left w:val="none" w:sz="0" w:space="0" w:color="auto"/>
        <w:bottom w:val="none" w:sz="0" w:space="0" w:color="auto"/>
        <w:right w:val="none" w:sz="0" w:space="0" w:color="auto"/>
      </w:divBdr>
    </w:div>
    <w:div w:id="196060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8</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2014-08-21T14:44:00Z</cp:lastPrinted>
  <dcterms:created xsi:type="dcterms:W3CDTF">2018-01-09T17:12:00Z</dcterms:created>
  <dcterms:modified xsi:type="dcterms:W3CDTF">2025-02-12T09:41:40Z</dcterms:modified>
</cp:coreProperties>
</file>