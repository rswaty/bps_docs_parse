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848" w:rsidP="000D7848" w:rsidRDefault="000D7848" w14:paraId="533210F2" w14:textId="77777777">
      <w:pPr>
        <w:pStyle w:val="BpSTitle"/>
      </w:pPr>
      <w:r>
        <w:t>10550</w:t>
      </w:r>
    </w:p>
    <w:p w:rsidR="001301BA" w:rsidP="001301BA" w:rsidRDefault="001301BA" w14:paraId="42C0FA6B" w14:textId="77777777">
      <w:pPr>
        <w:pStyle w:val="BpSTitle"/>
      </w:pPr>
      <w:r>
        <w:t>Rocky Mountain Subalpine Dry-Mesic Spruce-Fir Forest and Woodland</w:t>
      </w:r>
    </w:p>
    <w:p w:rsidR="001301BA" w:rsidP="001301BA" w:rsidRDefault="001301BA" w14:paraId="0053A0EF" w14:textId="77777777">
      <w:r>
        <w:t>BpS Model/Description Version: Aug. 2020</w:t>
      </w:r>
      <w:r>
        <w:tab/>
      </w:r>
      <w:r>
        <w:tab/>
      </w:r>
      <w:r>
        <w:tab/>
      </w:r>
      <w:r>
        <w:tab/>
      </w:r>
      <w:r>
        <w:tab/>
      </w:r>
      <w:r>
        <w:tab/>
      </w:r>
      <w:r>
        <w:tab/>
      </w:r>
    </w:p>
    <w:p w:rsidR="001301BA" w:rsidP="001301BA" w:rsidRDefault="001301BA" w14:paraId="0D249AA4" w14:textId="77777777"/>
    <w:p w:rsidR="001301BA" w:rsidP="001301BA" w:rsidRDefault="001301BA" w14:paraId="1B7C8898" w14:textId="77777777"/>
    <w:p w:rsidR="001301BA" w:rsidP="001301BA" w:rsidRDefault="001301BA" w14:paraId="1390F8A7" w14:textId="77777777">
      <w:pPr>
        <w:pStyle w:val="InfoPara"/>
      </w:pPr>
      <w:r>
        <w:t>Vegetation Type</w:t>
      </w:r>
    </w:p>
    <w:p w:rsidR="001301BA" w:rsidP="001301BA" w:rsidRDefault="001301BA" w14:paraId="3B9FD272" w14:textId="77777777">
      <w:r>
        <w:t>Forest and Woodland</w:t>
      </w:r>
    </w:p>
    <w:p w:rsidR="001301BA" w:rsidP="001301BA" w:rsidRDefault="001301BA" w14:paraId="7D592698" w14:textId="77777777">
      <w:pPr>
        <w:pStyle w:val="InfoPara"/>
      </w:pPr>
      <w:r>
        <w:t>Map Zones</w:t>
      </w:r>
    </w:p>
    <w:p w:rsidR="001301BA" w:rsidP="001301BA" w:rsidRDefault="00F74AF6" w14:paraId="602A847C" w14:textId="77777777">
      <w:r>
        <w:t>10, 19</w:t>
      </w:r>
    </w:p>
    <w:p w:rsidR="001301BA" w:rsidP="001301BA" w:rsidRDefault="001301BA" w14:paraId="5A297F35" w14:textId="77777777">
      <w:pPr>
        <w:pStyle w:val="InfoPara"/>
      </w:pPr>
      <w:r>
        <w:t>Geographic Range</w:t>
      </w:r>
    </w:p>
    <w:p w:rsidR="001301BA" w:rsidP="001301BA" w:rsidRDefault="001301BA" w14:paraId="0501FF41" w14:textId="463ED6AD">
      <w:r>
        <w:t>Northeastern W</w:t>
      </w:r>
      <w:r w:rsidR="00672B71">
        <w:t>ashington</w:t>
      </w:r>
      <w:r>
        <w:t>, northern and central I</w:t>
      </w:r>
      <w:r w:rsidR="00672B71">
        <w:t>daho,</w:t>
      </w:r>
      <w:r>
        <w:t xml:space="preserve"> and northwestern M</w:t>
      </w:r>
      <w:r w:rsidR="00672B71">
        <w:t>ontana</w:t>
      </w:r>
      <w:r>
        <w:t>.</w:t>
      </w:r>
    </w:p>
    <w:p w:rsidR="001301BA" w:rsidP="001301BA" w:rsidRDefault="001301BA" w14:paraId="38AA22C7" w14:textId="77777777">
      <w:pPr>
        <w:pStyle w:val="InfoPara"/>
      </w:pPr>
      <w:r>
        <w:t>Biophysical Site Description</w:t>
      </w:r>
    </w:p>
    <w:p w:rsidR="001301BA" w:rsidP="001301BA" w:rsidRDefault="001301BA" w14:paraId="7204EEAD" w14:textId="05AD33AF">
      <w:r>
        <w:t xml:space="preserve">Subalpine zone, with lower extent at </w:t>
      </w:r>
      <w:r w:rsidR="00672B71">
        <w:t>~</w:t>
      </w:r>
      <w:r>
        <w:t>4</w:t>
      </w:r>
      <w:r w:rsidR="00551475">
        <w:t>,</w:t>
      </w:r>
      <w:r>
        <w:t xml:space="preserve">500ft (in </w:t>
      </w:r>
      <w:r w:rsidR="000D7848">
        <w:t>northeastern</w:t>
      </w:r>
      <w:r>
        <w:t xml:space="preserve"> W</w:t>
      </w:r>
      <w:r w:rsidR="00672B71">
        <w:t>ashington</w:t>
      </w:r>
      <w:r>
        <w:t>) or 6</w:t>
      </w:r>
      <w:r w:rsidR="00551475">
        <w:t>,</w:t>
      </w:r>
      <w:r>
        <w:t>500ft (in M</w:t>
      </w:r>
      <w:r w:rsidR="00672B71">
        <w:t>ontana</w:t>
      </w:r>
      <w:r>
        <w:t xml:space="preserve"> and I</w:t>
      </w:r>
      <w:r w:rsidR="00672B71">
        <w:t>daho</w:t>
      </w:r>
      <w:r>
        <w:t xml:space="preserve">) and the upper extent at </w:t>
      </w:r>
      <w:r w:rsidR="00672B71">
        <w:t>~</w:t>
      </w:r>
      <w:r>
        <w:t>8</w:t>
      </w:r>
      <w:r w:rsidR="00551475">
        <w:t>,</w:t>
      </w:r>
      <w:r>
        <w:t>500ft.</w:t>
      </w:r>
    </w:p>
    <w:p w:rsidR="001301BA" w:rsidP="001301BA" w:rsidRDefault="001301BA" w14:paraId="42456081" w14:textId="77777777">
      <w:pPr>
        <w:pStyle w:val="InfoPara"/>
      </w:pPr>
      <w:r>
        <w:t>Vegetation Description</w:t>
      </w:r>
    </w:p>
    <w:p w:rsidR="001301BA" w:rsidP="001301BA" w:rsidRDefault="001301BA" w14:paraId="7A93FFDD" w14:textId="22A13AC5">
      <w:r>
        <w:t>Lodgepole pine, subalpine fir</w:t>
      </w:r>
      <w:r w:rsidR="00672B71">
        <w:t>,</w:t>
      </w:r>
      <w:r>
        <w:t xml:space="preserve"> and Engelmann spruce dominate. Lodgepole pine comprises a greater component on dr</w:t>
      </w:r>
      <w:r w:rsidR="00672B71">
        <w:t>i</w:t>
      </w:r>
      <w:r>
        <w:t xml:space="preserve">er sites and earlier successional stages and can be a canopy dominant for </w:t>
      </w:r>
      <w:r w:rsidR="00672B71">
        <w:t>&gt;</w:t>
      </w:r>
      <w:r>
        <w:t>250yrs in some stands (</w:t>
      </w:r>
      <w:proofErr w:type="spellStart"/>
      <w:r>
        <w:t>Kipfmueller</w:t>
      </w:r>
      <w:proofErr w:type="spellEnd"/>
      <w:r>
        <w:t xml:space="preserve"> and </w:t>
      </w:r>
      <w:proofErr w:type="spellStart"/>
      <w:r>
        <w:t>Kupfer</w:t>
      </w:r>
      <w:proofErr w:type="spellEnd"/>
      <w:r>
        <w:t xml:space="preserve"> 2005). Pockets of pure lodgepole pine are not uncommon. At high elevations and southerly aspects, </w:t>
      </w:r>
      <w:proofErr w:type="spellStart"/>
      <w:r>
        <w:t>whitebark</w:t>
      </w:r>
      <w:proofErr w:type="spellEnd"/>
      <w:r>
        <w:t xml:space="preserve"> pine may occur. Western larch and Douglas-fir may be early seral components at lower portions of this </w:t>
      </w:r>
      <w:r w:rsidR="00672B71">
        <w:t>Biophysical Setting (</w:t>
      </w:r>
      <w:r>
        <w:t>BpS</w:t>
      </w:r>
      <w:r w:rsidR="00672B71">
        <w:t>)</w:t>
      </w:r>
      <w:r>
        <w:t xml:space="preserve">. Aspen may be present, especially east of the Continental Divide and in the southern portions of </w:t>
      </w:r>
      <w:r w:rsidR="00672B71">
        <w:t>map zones (</w:t>
      </w:r>
      <w:r>
        <w:t>MZs</w:t>
      </w:r>
      <w:r w:rsidR="00672B71">
        <w:t>)</w:t>
      </w:r>
      <w:r>
        <w:t xml:space="preserve"> 10 and 19. Mountain hemlock may be present in the north and west portions of MZs 10 and 19. </w:t>
      </w:r>
    </w:p>
    <w:p w:rsidR="001301BA" w:rsidP="001301BA" w:rsidRDefault="001301BA" w14:paraId="1ACBBAAC" w14:textId="77777777"/>
    <w:p w:rsidR="001301BA" w:rsidP="001301BA" w:rsidRDefault="001301BA" w14:paraId="14C515DB" w14:textId="77777777">
      <w:r>
        <w:t xml:space="preserve">Understory associates may include: </w:t>
      </w:r>
      <w:r w:rsidRPr="004F21C1">
        <w:rPr>
          <w:i/>
        </w:rPr>
        <w:t xml:space="preserve">Vaccinium </w:t>
      </w:r>
      <w:proofErr w:type="spellStart"/>
      <w:r w:rsidRPr="004F21C1">
        <w:rPr>
          <w:i/>
        </w:rPr>
        <w:t>scoparium</w:t>
      </w:r>
      <w:proofErr w:type="spellEnd"/>
      <w:r>
        <w:t xml:space="preserve">, </w:t>
      </w:r>
      <w:proofErr w:type="spellStart"/>
      <w:r>
        <w:t>beargrass</w:t>
      </w:r>
      <w:proofErr w:type="spellEnd"/>
      <w:r>
        <w:t xml:space="preserve"> (</w:t>
      </w:r>
      <w:proofErr w:type="spellStart"/>
      <w:r w:rsidRPr="004F21C1">
        <w:rPr>
          <w:i/>
        </w:rPr>
        <w:t>Xerophyllum</w:t>
      </w:r>
      <w:proofErr w:type="spellEnd"/>
      <w:r w:rsidRPr="004F21C1">
        <w:rPr>
          <w:i/>
        </w:rPr>
        <w:t xml:space="preserve"> </w:t>
      </w:r>
      <w:proofErr w:type="spellStart"/>
      <w:r w:rsidRPr="004F21C1">
        <w:rPr>
          <w:i/>
        </w:rPr>
        <w:t>tenax</w:t>
      </w:r>
      <w:proofErr w:type="spellEnd"/>
      <w:r>
        <w:t xml:space="preserve">), </w:t>
      </w:r>
      <w:r w:rsidRPr="004F21C1">
        <w:rPr>
          <w:i/>
        </w:rPr>
        <w:t xml:space="preserve">Rhododendron </w:t>
      </w:r>
      <w:proofErr w:type="spellStart"/>
      <w:r w:rsidRPr="004F21C1">
        <w:rPr>
          <w:i/>
        </w:rPr>
        <w:t>albiflorum</w:t>
      </w:r>
      <w:proofErr w:type="spellEnd"/>
      <w:r>
        <w:t xml:space="preserve">, </w:t>
      </w:r>
      <w:r w:rsidRPr="004F21C1">
        <w:rPr>
          <w:i/>
        </w:rPr>
        <w:t>Linnaea borealis</w:t>
      </w:r>
      <w:r>
        <w:t xml:space="preserve">, </w:t>
      </w:r>
      <w:proofErr w:type="spellStart"/>
      <w:r w:rsidRPr="004F21C1">
        <w:rPr>
          <w:i/>
        </w:rPr>
        <w:t>Menziesia</w:t>
      </w:r>
      <w:proofErr w:type="spellEnd"/>
      <w:r w:rsidRPr="004F21C1">
        <w:rPr>
          <w:i/>
        </w:rPr>
        <w:t xml:space="preserve"> </w:t>
      </w:r>
      <w:proofErr w:type="spellStart"/>
      <w:r w:rsidRPr="004F21C1">
        <w:rPr>
          <w:i/>
        </w:rPr>
        <w:t>ferruginea</w:t>
      </w:r>
      <w:proofErr w:type="spellEnd"/>
      <w:r w:rsidR="00672B71">
        <w:t>,</w:t>
      </w:r>
      <w:r>
        <w:t xml:space="preserve"> and </w:t>
      </w:r>
      <w:proofErr w:type="spellStart"/>
      <w:r w:rsidRPr="004F21C1">
        <w:rPr>
          <w:i/>
        </w:rPr>
        <w:t>Alnus</w:t>
      </w:r>
      <w:proofErr w:type="spellEnd"/>
      <w:r w:rsidRPr="004F21C1">
        <w:rPr>
          <w:i/>
        </w:rPr>
        <w:t xml:space="preserve"> </w:t>
      </w:r>
      <w:proofErr w:type="spellStart"/>
      <w:r w:rsidRPr="004F21C1">
        <w:rPr>
          <w:i/>
        </w:rPr>
        <w:t>sinuata</w:t>
      </w:r>
      <w:proofErr w:type="spellEnd"/>
      <w:r>
        <w:t>. Understory shrubs will be more prevalent on east</w:t>
      </w:r>
      <w:r w:rsidR="00672B71">
        <w:t>-</w:t>
      </w:r>
      <w:r>
        <w:t xml:space="preserve"> and north-facing aspects.</w:t>
      </w:r>
    </w:p>
    <w:p w:rsidR="001301BA" w:rsidP="001301BA" w:rsidRDefault="001301BA" w14:paraId="67E41CF7" w14:textId="77777777">
      <w:pPr>
        <w:pStyle w:val="InfoPara"/>
      </w:pPr>
      <w:r>
        <w:t>BpS Dominant and Indicator Species</w:t>
      </w:r>
    </w:p>
    <w:p>
      <w:r>
        <w:rPr>
          <w:sz w:val="16"/>
        </w:rPr>
        <w:t>Species names are from the NRCS PLANTS database. Check species codes at http://plants.usda.gov.</w:t>
      </w:r>
    </w:p>
    <w:p w:rsidR="001301BA" w:rsidP="001301BA" w:rsidRDefault="001301BA" w14:paraId="07D310C9" w14:textId="77777777">
      <w:pPr>
        <w:pStyle w:val="InfoPara"/>
      </w:pPr>
      <w:r>
        <w:t>Disturbance Description</w:t>
      </w:r>
    </w:p>
    <w:p w:rsidR="001301BA" w:rsidP="001301BA" w:rsidRDefault="00551475" w14:paraId="473792C3" w14:textId="25E6EF5F">
      <w:r>
        <w:lastRenderedPageBreak/>
        <w:t>Fire r</w:t>
      </w:r>
      <w:r w:rsidR="001301BA">
        <w:t xml:space="preserve">egime </w:t>
      </w:r>
      <w:r>
        <w:t xml:space="preserve">characterized by </w:t>
      </w:r>
      <w:r w:rsidR="001301BA">
        <w:t>primarily moderately long-interval mixed and stand</w:t>
      </w:r>
      <w:r w:rsidR="00672B71">
        <w:t>-</w:t>
      </w:r>
      <w:r w:rsidR="001301BA">
        <w:t xml:space="preserve">replacement fires. Lightning strikes are frequent but will often result in small, patchy spot fires. Some recent data show more frequent </w:t>
      </w:r>
      <w:r>
        <w:t>mean fire return intervals</w:t>
      </w:r>
      <w:r w:rsidR="001301BA">
        <w:t xml:space="preserve"> (8-71yrs) in systems that may include this BpS (Elaine Sutherland, USFS Rocky Mountain Research Station, </w:t>
      </w:r>
      <w:r w:rsidR="00672B71">
        <w:t xml:space="preserve">personal communication, </w:t>
      </w:r>
      <w:r w:rsidR="001301BA">
        <w:t>August 2005). In southern and western portions of MZs 10 and 19</w:t>
      </w:r>
      <w:r w:rsidR="00672B71">
        <w:t xml:space="preserve">, </w:t>
      </w:r>
      <w:r w:rsidR="001301BA">
        <w:t xml:space="preserve">this BpS may have more frequent fire regimes. </w:t>
      </w:r>
    </w:p>
    <w:p w:rsidR="001301BA" w:rsidP="001301BA" w:rsidRDefault="001301BA" w14:paraId="3A060EF8" w14:textId="77777777"/>
    <w:p w:rsidR="001301BA" w:rsidP="001301BA" w:rsidRDefault="001301BA" w14:paraId="1579088D" w14:textId="2779D08D">
      <w:r>
        <w:t>In some areas, spruce beetle and mountain pine beetle can influence successional stage, species composition</w:t>
      </w:r>
      <w:r w:rsidR="00672B71">
        <w:t>,</w:t>
      </w:r>
      <w:r>
        <w:t xml:space="preserve"> and stand density. Spruce beetle and mountain pine beetle may act to accelerate succession by removing the lodgepole pine and promoting the more shade-tolerant species. Large</w:t>
      </w:r>
      <w:r w:rsidR="00672B71">
        <w:t>-</w:t>
      </w:r>
      <w:r>
        <w:t>scale insect infestations may create large patches of early seral conditions and/or create conditions that lead to large, stand-replacement fires.</w:t>
      </w:r>
    </w:p>
    <w:p w:rsidR="001301BA" w:rsidP="001301BA" w:rsidRDefault="001301BA" w14:paraId="5F49D580"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301BA" w:rsidP="001301BA" w:rsidRDefault="001301BA" w14:paraId="56D77C71" w14:textId="77777777">
      <w:pPr>
        <w:pStyle w:val="InfoPara"/>
      </w:pPr>
      <w:r>
        <w:t>Scale Description</w:t>
      </w:r>
    </w:p>
    <w:p w:rsidR="001301BA" w:rsidP="001301BA" w:rsidRDefault="001301BA" w14:paraId="23CDE4ED" w14:textId="77777777">
      <w:r>
        <w:t>Fires could range widely in size from 1</w:t>
      </w:r>
      <w:r w:rsidR="00551475">
        <w:t>,</w:t>
      </w:r>
      <w:r>
        <w:t>000s to 100</w:t>
      </w:r>
      <w:r w:rsidR="00551475">
        <w:t>,</w:t>
      </w:r>
      <w:r>
        <w:t>000s of acres. Smith and Fischer (1997) suggest fires ranged from 500-1</w:t>
      </w:r>
      <w:r w:rsidR="00551475">
        <w:t>,</w:t>
      </w:r>
      <w:r>
        <w:t>000ac. Spot fires are common (Williams et al. 1995). Variability of climate, topography</w:t>
      </w:r>
      <w:r w:rsidR="00672B71">
        <w:t>,</w:t>
      </w:r>
      <w:r>
        <w:t xml:space="preserve"> and other site factors can result in a wide range of representation of successional stages on the landscape (</w:t>
      </w:r>
      <w:proofErr w:type="spellStart"/>
      <w:r>
        <w:t>Schoennagel</w:t>
      </w:r>
      <w:proofErr w:type="spellEnd"/>
      <w:r>
        <w:t xml:space="preserve"> et al. 2004). Equilibrium landscapes are not likely to develop in areas &lt;500</w:t>
      </w:r>
      <w:r w:rsidR="00551475">
        <w:t>,</w:t>
      </w:r>
      <w:r>
        <w:t>000ac.</w:t>
      </w:r>
    </w:p>
    <w:p w:rsidR="001301BA" w:rsidP="001301BA" w:rsidRDefault="001301BA" w14:paraId="47B56A10" w14:textId="77777777">
      <w:pPr>
        <w:pStyle w:val="InfoPara"/>
      </w:pPr>
      <w:r>
        <w:t>Adjacency or Identification Concerns</w:t>
      </w:r>
    </w:p>
    <w:p w:rsidR="001301BA" w:rsidP="001301BA" w:rsidRDefault="001301BA" w14:paraId="15B2B391" w14:textId="77777777">
      <w:r>
        <w:t>This BpS corresponds to the following habitat types (Pfister et al. 1977): ABLA/CAGE, ABLA/VASC, TSME/XETE, TSME/MEFE, TSME/CLUN, PICEA/GART, PICEA/LIBO</w:t>
      </w:r>
      <w:r w:rsidR="00672B71">
        <w:t>,</w:t>
      </w:r>
      <w:r>
        <w:t xml:space="preserve"> and PICEA/PHMA. </w:t>
      </w:r>
    </w:p>
    <w:p w:rsidR="001301BA" w:rsidP="001301BA" w:rsidRDefault="001301BA" w14:paraId="039F8DA8" w14:textId="77777777"/>
    <w:p w:rsidR="001301BA" w:rsidP="001301BA" w:rsidRDefault="001301BA" w14:paraId="1B0A208E" w14:textId="1CEF4CBB">
      <w:r>
        <w:t>In northeastern W</w:t>
      </w:r>
      <w:r w:rsidR="00672B71">
        <w:t>ashington</w:t>
      </w:r>
      <w:r>
        <w:t xml:space="preserve"> and northern I</w:t>
      </w:r>
      <w:r w:rsidR="00672B71">
        <w:t>daho</w:t>
      </w:r>
      <w:r>
        <w:t>, this type may transition to mountain hemlock</w:t>
      </w:r>
      <w:r w:rsidR="00672B71">
        <w:t>,</w:t>
      </w:r>
      <w:r>
        <w:t xml:space="preserve"> where it becomes more maritime. </w:t>
      </w:r>
    </w:p>
    <w:p w:rsidR="001301BA" w:rsidP="001301BA" w:rsidRDefault="001301BA" w14:paraId="6E8F95BD" w14:textId="77777777"/>
    <w:p w:rsidR="001301BA" w:rsidP="001301BA" w:rsidRDefault="001301BA" w14:paraId="15706FAB" w14:textId="77777777">
      <w:r>
        <w:t xml:space="preserve">Non-native insects and disease, including balsam wooly adelgid and </w:t>
      </w:r>
      <w:proofErr w:type="spellStart"/>
      <w:r>
        <w:t>whitebark</w:t>
      </w:r>
      <w:proofErr w:type="spellEnd"/>
      <w:r>
        <w:t xml:space="preserve"> pine blister rust, affect these forests today. Some local populations of </w:t>
      </w:r>
      <w:proofErr w:type="spellStart"/>
      <w:r>
        <w:t>whitebark</w:t>
      </w:r>
      <w:proofErr w:type="spellEnd"/>
      <w:r>
        <w:t xml:space="preserve"> pine have experienced &gt;90% mortality from blister rust. </w:t>
      </w:r>
    </w:p>
    <w:p w:rsidR="001301BA" w:rsidP="001301BA" w:rsidRDefault="001301BA" w14:paraId="1578BE47" w14:textId="77777777"/>
    <w:p w:rsidR="001301BA" w:rsidP="001301BA" w:rsidRDefault="001301BA" w14:paraId="54286463" w14:textId="235F673F">
      <w:r>
        <w:t>At lower elevations</w:t>
      </w:r>
      <w:r w:rsidR="00672B71">
        <w:t>,</w:t>
      </w:r>
      <w:r>
        <w:t xml:space="preserve"> this type is adjacent to upper montane, including western hemlock, western </w:t>
      </w:r>
      <w:r w:rsidR="000D7848">
        <w:t>red</w:t>
      </w:r>
      <w:r w:rsidR="00672B71">
        <w:t xml:space="preserve"> </w:t>
      </w:r>
      <w:r w:rsidR="000D7848">
        <w:t>cedar</w:t>
      </w:r>
      <w:r>
        <w:t>, grand fir</w:t>
      </w:r>
      <w:r w:rsidR="000D7848">
        <w:t>,</w:t>
      </w:r>
      <w:r>
        <w:t xml:space="preserve"> </w:t>
      </w:r>
      <w:r w:rsidR="00672B71">
        <w:t xml:space="preserve">and </w:t>
      </w:r>
      <w:r>
        <w:t>Douglas-fir. At higher elevations, it is adjacent to Northern Rocky Mountain Subalpine Woodland and Parkland (1046).</w:t>
      </w:r>
    </w:p>
    <w:p w:rsidR="001301BA" w:rsidP="001301BA" w:rsidRDefault="001301BA" w14:paraId="2CA00574" w14:textId="77777777">
      <w:pPr>
        <w:pStyle w:val="InfoPara"/>
      </w:pPr>
      <w:r>
        <w:t>Issues or Problems</w:t>
      </w:r>
    </w:p>
    <w:p w:rsidR="001301BA" w:rsidP="001301BA" w:rsidRDefault="001301BA" w14:paraId="11FE04AA" w14:textId="77777777">
      <w:r>
        <w:lastRenderedPageBreak/>
        <w:t>Fire regimes in this system are strongly related to climatic cycles. Long-term changes in climate as well as interannual climate variability will affect the frequency of fire in this system and its distribution along an elevational gradient.</w:t>
      </w:r>
    </w:p>
    <w:p w:rsidR="001301BA" w:rsidP="001301BA" w:rsidRDefault="001301BA" w14:paraId="5905B936" w14:textId="77777777"/>
    <w:p w:rsidR="001301BA" w:rsidP="001301BA" w:rsidRDefault="001301BA" w14:paraId="4B9F2316" w14:textId="64417EE8">
      <w:r>
        <w:t>Moisture gradients control the fire regime of these systems relative to the lower</w:t>
      </w:r>
      <w:r w:rsidR="00672B71">
        <w:t>-</w:t>
      </w:r>
      <w:r>
        <w:t>elevation montane mixed conifer types (</w:t>
      </w:r>
      <w:proofErr w:type="spellStart"/>
      <w:r>
        <w:t>eg</w:t>
      </w:r>
      <w:proofErr w:type="spellEnd"/>
      <w:r>
        <w:t xml:space="preserve">, BpS 1045). Disturbance regimes may operate on a similar gradient. Where this system is </w:t>
      </w:r>
      <w:proofErr w:type="gramStart"/>
      <w:r>
        <w:t>in close proximity to</w:t>
      </w:r>
      <w:proofErr w:type="gramEnd"/>
      <w:r>
        <w:t xml:space="preserve"> montane mixed conifer systems, fire regimes may be more similar to the mixed conifer system (i</w:t>
      </w:r>
      <w:r w:rsidR="00672B71">
        <w:t xml:space="preserve">.e., </w:t>
      </w:r>
      <w:r>
        <w:t>more frequent with more mixed</w:t>
      </w:r>
      <w:r w:rsidR="00672B71">
        <w:t>-</w:t>
      </w:r>
      <w:r>
        <w:t>severity fire).</w:t>
      </w:r>
    </w:p>
    <w:p w:rsidR="001301BA" w:rsidP="001301BA" w:rsidRDefault="001301BA" w14:paraId="3311CDFF" w14:textId="77777777">
      <w:pPr>
        <w:pStyle w:val="InfoPara"/>
      </w:pPr>
      <w:r>
        <w:t>Native Uncharacteristic Conditions</w:t>
      </w:r>
    </w:p>
    <w:p w:rsidR="001301BA" w:rsidP="001301BA" w:rsidRDefault="001301BA" w14:paraId="4D1882A8" w14:textId="77777777"/>
    <w:p w:rsidR="001301BA" w:rsidP="001301BA" w:rsidRDefault="001301BA" w14:paraId="40594AC3" w14:textId="77777777">
      <w:pPr>
        <w:pStyle w:val="InfoPara"/>
      </w:pPr>
      <w:r>
        <w:t>Comments</w:t>
      </w:r>
    </w:p>
    <w:p w:rsidR="00F74AF6" w:rsidP="00F74AF6" w:rsidRDefault="00F74AF6" w14:paraId="3C95EB9D" w14:textId="77777777">
      <w:pPr>
        <w:rPr>
          <w:b/>
        </w:rPr>
      </w:pPr>
    </w:p>
    <w:p w:rsidR="001301BA" w:rsidP="001301BA" w:rsidRDefault="001301BA" w14:paraId="5E7CB888" w14:textId="77777777">
      <w:pPr>
        <w:pStyle w:val="ReportSection"/>
      </w:pPr>
      <w:r>
        <w:t>Succession Classes</w:t>
      </w:r>
    </w:p>
    <w:p w:rsidR="001301BA" w:rsidP="001301BA" w:rsidRDefault="001301BA" w14:paraId="71C012B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301BA" w:rsidP="001301BA" w:rsidRDefault="001301BA" w14:paraId="709B0A76"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1301BA" w:rsidP="001301BA" w:rsidRDefault="001301BA" w14:paraId="7525C44F" w14:textId="77777777"/>
    <w:p w:rsidR="001301BA" w:rsidP="001301BA" w:rsidRDefault="001301BA" w14:paraId="44E8F014" w14:textId="77777777">
      <w:pPr>
        <w:pStyle w:val="SClassInfoPara"/>
      </w:pPr>
      <w:r>
        <w:t>Indicator Species</w:t>
      </w:r>
    </w:p>
    <w:p w:rsidR="001301BA" w:rsidP="001301BA" w:rsidRDefault="001301BA" w14:paraId="201FB00F" w14:textId="77777777"/>
    <w:p w:rsidR="001301BA" w:rsidP="001301BA" w:rsidRDefault="001301BA" w14:paraId="7AB1F7FA" w14:textId="77777777">
      <w:pPr>
        <w:pStyle w:val="SClassInfoPara"/>
      </w:pPr>
      <w:r>
        <w:t>Description</w:t>
      </w:r>
    </w:p>
    <w:p w:rsidR="001301BA" w:rsidP="001301BA" w:rsidRDefault="001301BA" w14:paraId="18832B6F" w14:textId="7FFC7A2A">
      <w:r>
        <w:t>Early succession stage after long interval replacement fires. There can be extended periods (</w:t>
      </w:r>
      <w:proofErr w:type="gramStart"/>
      <w:r>
        <w:t>as long as</w:t>
      </w:r>
      <w:proofErr w:type="gramEnd"/>
      <w:r>
        <w:t xml:space="preserve"> 300yrs) of grass/seedling stage after fire replacement events. </w:t>
      </w:r>
      <w:proofErr w:type="spellStart"/>
      <w:r>
        <w:t>Whitebark</w:t>
      </w:r>
      <w:proofErr w:type="spellEnd"/>
      <w:r>
        <w:t xml:space="preserve"> pine may be present in central I</w:t>
      </w:r>
      <w:r w:rsidR="00672B71">
        <w:t>daho</w:t>
      </w:r>
      <w:r>
        <w:t xml:space="preserve"> and southwestern M</w:t>
      </w:r>
      <w:r w:rsidR="00672B71">
        <w:t>ontana</w:t>
      </w:r>
      <w:r>
        <w:t>. Western larch and Douglas-fir may be present in northern I</w:t>
      </w:r>
      <w:r w:rsidR="00672B71">
        <w:t>daho</w:t>
      </w:r>
      <w:r>
        <w:t>, eastern W</w:t>
      </w:r>
      <w:r w:rsidR="00672B71">
        <w:t>ashington,</w:t>
      </w:r>
      <w:r>
        <w:t xml:space="preserve"> and western M</w:t>
      </w:r>
      <w:r w:rsidR="00672B71">
        <w:t>ontana</w:t>
      </w:r>
      <w:r>
        <w:t>.</w:t>
      </w:r>
    </w:p>
    <w:p w:rsidR="001301BA" w:rsidP="001301BA" w:rsidRDefault="001301BA" w14:paraId="7B25ED4E" w14:textId="77777777"/>
    <w:p>
      <w:r>
        <w:rPr>
          <w:i/>
          <w:u w:val="single"/>
        </w:rPr>
        <w:t>Maximum Tree Size Class</w:t>
      </w:r>
      <w:br/>
      <w:r>
        <w:t>Sapling &gt;4.5ft; &lt;5" DBH</w:t>
      </w:r>
    </w:p>
    <w:p w:rsidR="001301BA" w:rsidP="001301BA" w:rsidRDefault="001301BA" w14:paraId="790DBB13" w14:textId="77777777">
      <w:pPr>
        <w:pStyle w:val="InfoPara"/>
        <w:pBdr>
          <w:top w:val="single" w:color="auto" w:sz="4" w:space="1"/>
        </w:pBdr>
      </w:pPr>
      <w:r>
        <w:t>Class B</w:t>
      </w:r>
      <w:r>
        <w:tab/>
        <w:t>44</w:t>
      </w:r>
      <w:r w:rsidR="002A3B10">
        <w:tab/>
      </w:r>
      <w:r w:rsidR="002A3B10">
        <w:tab/>
      </w:r>
      <w:r w:rsidR="002A3B10">
        <w:tab/>
      </w:r>
      <w:r w:rsidR="002A3B10">
        <w:tab/>
      </w:r>
      <w:r w:rsidR="004F7795">
        <w:t>Mid Development 1 - Closed</w:t>
      </w:r>
    </w:p>
    <w:p w:rsidR="001301BA" w:rsidP="001301BA" w:rsidRDefault="001301BA" w14:paraId="6DAB37D0" w14:textId="77777777"/>
    <w:p w:rsidR="001301BA" w:rsidP="001301BA" w:rsidRDefault="001301BA" w14:paraId="5C890A97" w14:textId="77777777">
      <w:pPr>
        <w:pStyle w:val="SClassInfoPara"/>
      </w:pPr>
      <w:r>
        <w:t>Indicator Species</w:t>
      </w:r>
    </w:p>
    <w:p w:rsidR="001301BA" w:rsidP="001301BA" w:rsidRDefault="001301BA" w14:paraId="4320C8BE" w14:textId="77777777"/>
    <w:p w:rsidR="001301BA" w:rsidP="001301BA" w:rsidRDefault="001301BA" w14:paraId="5BC1FDC9" w14:textId="77777777">
      <w:pPr>
        <w:pStyle w:val="SClassInfoPara"/>
      </w:pPr>
      <w:r>
        <w:t>Description</w:t>
      </w:r>
    </w:p>
    <w:p w:rsidR="001301BA" w:rsidP="001301BA" w:rsidRDefault="001301BA" w14:paraId="3C31DCEA" w14:textId="13E79D3D">
      <w:r>
        <w:t>High</w:t>
      </w:r>
      <w:r w:rsidR="00672B71">
        <w:t>-</w:t>
      </w:r>
      <w:r>
        <w:t xml:space="preserve">density lodgepole pine with spruce-fir in </w:t>
      </w:r>
      <w:r w:rsidR="000D7848">
        <w:t>mid story</w:t>
      </w:r>
      <w:r>
        <w:t>. Tree heights of lodgepole pine will rarely exceed 25m.</w:t>
      </w:r>
    </w:p>
    <w:p w:rsidR="001301BA" w:rsidP="001301BA" w:rsidRDefault="001301BA" w14:paraId="5FF4CF21" w14:textId="77777777"/>
    <w:p>
      <w:r>
        <w:rPr>
          <w:i/>
          <w:u w:val="single"/>
        </w:rPr>
        <w:t>Maximum Tree Size Class</w:t>
      </w:r>
      <w:br/>
      <w:r>
        <w:t>Medium 9-21" DBH</w:t>
      </w:r>
    </w:p>
    <w:p w:rsidR="001301BA" w:rsidP="001301BA" w:rsidRDefault="001301BA" w14:paraId="4DBB01D3" w14:textId="77777777">
      <w:pPr>
        <w:pStyle w:val="InfoPara"/>
        <w:pBdr>
          <w:top w:val="single" w:color="auto" w:sz="4" w:space="1"/>
        </w:pBdr>
      </w:pPr>
      <w:r>
        <w:t>Class C</w:t>
      </w:r>
      <w:r>
        <w:tab/>
        <w:t>15</w:t>
      </w:r>
      <w:r w:rsidR="002A3B10">
        <w:tab/>
      </w:r>
      <w:r w:rsidR="002A3B10">
        <w:tab/>
      </w:r>
      <w:r w:rsidR="002A3B10">
        <w:tab/>
      </w:r>
      <w:r w:rsidR="002A3B10">
        <w:tab/>
      </w:r>
      <w:r w:rsidR="004F7795">
        <w:t>Mid Development 1 - Open</w:t>
      </w:r>
    </w:p>
    <w:p w:rsidR="001301BA" w:rsidP="001301BA" w:rsidRDefault="001301BA" w14:paraId="6E925DD9" w14:textId="77777777"/>
    <w:p w:rsidR="001301BA" w:rsidP="001301BA" w:rsidRDefault="001301BA" w14:paraId="00274C8A" w14:textId="77777777">
      <w:pPr>
        <w:pStyle w:val="SClassInfoPara"/>
      </w:pPr>
      <w:r>
        <w:t>Indicator Species</w:t>
      </w:r>
    </w:p>
    <w:p w:rsidR="001301BA" w:rsidP="001301BA" w:rsidRDefault="001301BA" w14:paraId="08244443" w14:textId="77777777"/>
    <w:p w:rsidR="001301BA" w:rsidP="001301BA" w:rsidRDefault="001301BA" w14:paraId="725B854B" w14:textId="77777777">
      <w:pPr>
        <w:pStyle w:val="SClassInfoPara"/>
      </w:pPr>
      <w:r>
        <w:t>Description</w:t>
      </w:r>
    </w:p>
    <w:p w:rsidR="001301BA" w:rsidP="001301BA" w:rsidRDefault="001301BA" w14:paraId="3C158EF9" w14:textId="73148E4B">
      <w:r>
        <w:t>Low</w:t>
      </w:r>
      <w:r w:rsidR="00672B71">
        <w:t>-</w:t>
      </w:r>
      <w:r>
        <w:t>density pole to medium</w:t>
      </w:r>
      <w:r w:rsidR="00672B71">
        <w:t>-</w:t>
      </w:r>
      <w:r>
        <w:t>diameter trees. Primarily occurs after mixed</w:t>
      </w:r>
      <w:r w:rsidR="00672B71">
        <w:t>-</w:t>
      </w:r>
      <w:r>
        <w:t>severity fires, on droughty substrates</w:t>
      </w:r>
      <w:r w:rsidR="000D7848">
        <w:t>,</w:t>
      </w:r>
      <w:r>
        <w:t xml:space="preserve"> or after insects or disease thin denser stands. Reburn events may also result in lack of seed source. Douglas-fir and </w:t>
      </w:r>
      <w:proofErr w:type="spellStart"/>
      <w:r>
        <w:t>whitebark</w:t>
      </w:r>
      <w:proofErr w:type="spellEnd"/>
      <w:r>
        <w:t xml:space="preserve"> pine may be present in this class.</w:t>
      </w:r>
    </w:p>
    <w:p w:rsidR="001301BA" w:rsidP="001301BA" w:rsidRDefault="001301BA" w14:paraId="221AC2B2" w14:textId="77777777"/>
    <w:p>
      <w:r>
        <w:rPr>
          <w:i/>
          <w:u w:val="single"/>
        </w:rPr>
        <w:t>Maximum Tree Size Class</w:t>
      </w:r>
      <w:br/>
      <w:r>
        <w:t>Medium 9-21" DBH</w:t>
      </w:r>
    </w:p>
    <w:p w:rsidR="001301BA" w:rsidP="001301BA" w:rsidRDefault="001301BA" w14:paraId="77ABF124" w14:textId="77777777">
      <w:pPr>
        <w:pStyle w:val="InfoPara"/>
        <w:pBdr>
          <w:top w:val="single" w:color="auto" w:sz="4" w:space="1"/>
        </w:pBdr>
      </w:pPr>
      <w:r>
        <w:t>Class D</w:t>
      </w:r>
      <w:r>
        <w:tab/>
        <w:t>5</w:t>
      </w:r>
      <w:r w:rsidR="002A3B10">
        <w:tab/>
      </w:r>
      <w:r w:rsidR="002A3B10">
        <w:tab/>
      </w:r>
      <w:r w:rsidR="002A3B10">
        <w:tab/>
      </w:r>
      <w:r w:rsidR="002A3B10">
        <w:tab/>
      </w:r>
      <w:r w:rsidR="004F7795">
        <w:t>Late Development 1 - Open</w:t>
      </w:r>
    </w:p>
    <w:p w:rsidR="001301BA" w:rsidP="001301BA" w:rsidRDefault="001301BA" w14:paraId="5F27AC6C" w14:textId="77777777"/>
    <w:p w:rsidR="001301BA" w:rsidP="001301BA" w:rsidRDefault="001301BA" w14:paraId="100E9244" w14:textId="77777777">
      <w:pPr>
        <w:pStyle w:val="SClassInfoPara"/>
      </w:pPr>
      <w:r>
        <w:t>Indicator Species</w:t>
      </w:r>
    </w:p>
    <w:p w:rsidR="001301BA" w:rsidP="001301BA" w:rsidRDefault="001301BA" w14:paraId="5293FAAD" w14:textId="77777777"/>
    <w:p w:rsidR="001301BA" w:rsidP="001301BA" w:rsidRDefault="001301BA" w14:paraId="12048E33" w14:textId="77777777">
      <w:pPr>
        <w:pStyle w:val="SClassInfoPara"/>
      </w:pPr>
      <w:r>
        <w:t>Description</w:t>
      </w:r>
    </w:p>
    <w:p w:rsidR="001301BA" w:rsidP="001301BA" w:rsidRDefault="001301BA" w14:paraId="53CFFBB7" w14:textId="056F7A7A">
      <w:r>
        <w:t>Low</w:t>
      </w:r>
      <w:r w:rsidR="00672B71">
        <w:t>-</w:t>
      </w:r>
      <w:r>
        <w:t>density dominated by spruce-fir with declining lodgepole pine. Primarily occurs after mixed</w:t>
      </w:r>
      <w:r w:rsidR="00672B71">
        <w:t>-</w:t>
      </w:r>
      <w:r>
        <w:t>severity fires, on droughty substrates</w:t>
      </w:r>
      <w:r w:rsidR="00672B71">
        <w:t>,</w:t>
      </w:r>
      <w:r>
        <w:t xml:space="preserve"> or after insects or disease thin denser stands. Reburn events may also result in lack of seed source.</w:t>
      </w:r>
      <w:r w:rsidR="00551475">
        <w:t xml:space="preserve"> </w:t>
      </w:r>
      <w:r>
        <w:t xml:space="preserve">Douglas-fir and </w:t>
      </w:r>
      <w:proofErr w:type="spellStart"/>
      <w:r>
        <w:t>whitebark</w:t>
      </w:r>
      <w:proofErr w:type="spellEnd"/>
      <w:r>
        <w:t xml:space="preserve"> pine may be present in this class.</w:t>
      </w:r>
    </w:p>
    <w:p w:rsidR="001301BA" w:rsidP="001301BA" w:rsidRDefault="001301BA" w14:paraId="6CF8765E" w14:textId="77777777"/>
    <w:p>
      <w:r>
        <w:rPr>
          <w:i/>
          <w:u w:val="single"/>
        </w:rPr>
        <w:t>Maximum Tree Size Class</w:t>
      </w:r>
      <w:br/>
      <w:r>
        <w:t>Large 21-33" DBH</w:t>
      </w:r>
    </w:p>
    <w:p w:rsidR="001301BA" w:rsidP="001301BA" w:rsidRDefault="001301BA" w14:paraId="12E1DAA7" w14:textId="77777777">
      <w:pPr>
        <w:pStyle w:val="InfoPara"/>
        <w:pBdr>
          <w:top w:val="single" w:color="auto" w:sz="4" w:space="1"/>
        </w:pBdr>
      </w:pPr>
      <w:r>
        <w:t>Class E</w:t>
      </w:r>
      <w:r>
        <w:tab/>
        <w:t>20</w:t>
      </w:r>
      <w:r w:rsidR="002A3B10">
        <w:tab/>
      </w:r>
      <w:r w:rsidR="002A3B10">
        <w:tab/>
      </w:r>
      <w:r w:rsidR="002A3B10">
        <w:tab/>
      </w:r>
      <w:r w:rsidR="002A3B10">
        <w:tab/>
      </w:r>
      <w:r w:rsidR="004F7795">
        <w:t>Late Development 1 - Closed</w:t>
      </w:r>
    </w:p>
    <w:p w:rsidR="001301BA" w:rsidP="001301BA" w:rsidRDefault="001301BA" w14:paraId="6E6BDBF5" w14:textId="77777777"/>
    <w:p w:rsidR="001301BA" w:rsidP="001301BA" w:rsidRDefault="001301BA" w14:paraId="3AE2325A" w14:textId="77777777">
      <w:pPr>
        <w:pStyle w:val="SClassInfoPara"/>
      </w:pPr>
      <w:r>
        <w:t>Indicator Species</w:t>
      </w:r>
    </w:p>
    <w:p w:rsidR="001301BA" w:rsidP="001301BA" w:rsidRDefault="001301BA" w14:paraId="5B2F988D" w14:textId="77777777"/>
    <w:p w:rsidR="001301BA" w:rsidP="001301BA" w:rsidRDefault="001301BA" w14:paraId="4BFC4EC9" w14:textId="77777777">
      <w:pPr>
        <w:pStyle w:val="SClassInfoPara"/>
      </w:pPr>
      <w:r>
        <w:t>Description</w:t>
      </w:r>
    </w:p>
    <w:p w:rsidR="001301BA" w:rsidP="001301BA" w:rsidRDefault="001301BA" w14:paraId="29674EA3" w14:textId="26EE1548">
      <w:r>
        <w:t>High</w:t>
      </w:r>
      <w:r w:rsidR="00672B71">
        <w:t>-</w:t>
      </w:r>
      <w:r>
        <w:t xml:space="preserve">density dominated by spruce-fir with declining lodgepole pine. This type will occur in the more mesic portions of the </w:t>
      </w:r>
      <w:proofErr w:type="spellStart"/>
      <w:r>
        <w:t>BpS's</w:t>
      </w:r>
      <w:proofErr w:type="spellEnd"/>
      <w:r>
        <w:t xml:space="preserve"> range, with longer fire return intervals. Fires will tend to be more stand</w:t>
      </w:r>
      <w:r w:rsidR="00672B71">
        <w:t>-</w:t>
      </w:r>
      <w:r>
        <w:t>replacing in this type.</w:t>
      </w:r>
    </w:p>
    <w:p w:rsidR="001301BA" w:rsidP="001301BA" w:rsidRDefault="001301BA" w14:paraId="7B407FFA"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301BA" w:rsidP="001301BA" w:rsidRDefault="001301BA" w14:paraId="203CB571" w14:textId="77777777">
      <w:r>
        <w:t xml:space="preserve">Agee, J.K. 2005. The complex nature of mixed severity fire regimes. </w:t>
      </w:r>
      <w:r w:rsidR="000D7848">
        <w:t>In:</w:t>
      </w:r>
      <w:r>
        <w:t xml:space="preserve"> Mixed severity fire regimes: ecology and management. </w:t>
      </w:r>
      <w:r w:rsidR="000D7848">
        <w:t>Symposium Proceedings.</w:t>
      </w:r>
      <w:r>
        <w:t xml:space="preserve"> The Association for Fire Ecology and Washington State University.</w:t>
      </w:r>
      <w:r w:rsidR="000D7848">
        <w:t xml:space="preserve"> Spokane, Washington; November 2004.</w:t>
      </w:r>
      <w:r>
        <w:t xml:space="preserve"> </w:t>
      </w:r>
    </w:p>
    <w:p w:rsidR="001301BA" w:rsidP="001301BA" w:rsidRDefault="001301BA" w14:paraId="54096E04" w14:textId="77777777"/>
    <w:p w:rsidR="001301BA" w:rsidP="001301BA" w:rsidRDefault="001301BA" w14:paraId="08CE719D" w14:textId="77777777">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Rocky Mountain Forest and Range Experiment Station.</w:t>
      </w:r>
    </w:p>
    <w:p w:rsidR="001301BA" w:rsidP="001301BA" w:rsidRDefault="001301BA" w14:paraId="72E9458F" w14:textId="77777777"/>
    <w:p w:rsidR="001301BA" w:rsidP="001301BA" w:rsidRDefault="001301BA" w14:paraId="7A1E819F" w14:textId="77777777">
      <w:r>
        <w:t>Alexander, R.R. 1986. Silvicultural systems and cutting methods for old-growth spruce-fir forests in the central and southern Rocky Mountains. General Technical Report RM-126. Fort Collins, CO: Rocky Mountain Forest and Range Experiment Station.</w:t>
      </w:r>
    </w:p>
    <w:p w:rsidR="001301BA" w:rsidP="001301BA" w:rsidRDefault="001301BA" w14:paraId="7F5FA892" w14:textId="77777777"/>
    <w:p w:rsidR="000D7848" w:rsidP="000D7848" w:rsidRDefault="001301BA" w14:paraId="13D2D3F7" w14:textId="77777777">
      <w:r>
        <w:t xml:space="preserve">Alexander, R.R. </w:t>
      </w:r>
      <w:r w:rsidR="000D7848">
        <w:t>1988. Forest vegetation on national forests in the Rocky Mountain and Intermountain regions: habitat types and community types. General Technical Report RM-162. Fort Collins, CO: Rocky Mountain Forest and Range Experiment Station.</w:t>
      </w:r>
    </w:p>
    <w:p w:rsidR="000D7848" w:rsidP="000D7848" w:rsidRDefault="000D7848" w14:paraId="1A1A6600" w14:textId="77777777"/>
    <w:p w:rsidR="001301BA" w:rsidP="001301BA" w:rsidRDefault="000D7848" w14:paraId="01C7DB7B" w14:textId="77777777">
      <w:r>
        <w:t xml:space="preserve">Alexander, R.R. </w:t>
      </w:r>
      <w:r w:rsidR="001301BA">
        <w:t xml:space="preserve">and O. </w:t>
      </w:r>
      <w:proofErr w:type="spellStart"/>
      <w:r w:rsidR="001301BA">
        <w:t>Engelby</w:t>
      </w:r>
      <w:proofErr w:type="spellEnd"/>
      <w:r w:rsidR="001301BA">
        <w:t xml:space="preserve">. 1983. Engelmann spruce - subalpine fir. In: Silvicultural systems for the major forest types of the United States. Agriculture Handbook 445. Washington, </w:t>
      </w:r>
      <w:r>
        <w:t>D.C</w:t>
      </w:r>
      <w:r w:rsidR="001301BA">
        <w:t>: US Dept. of Agriculture.</w:t>
      </w:r>
    </w:p>
    <w:p w:rsidR="001301BA" w:rsidP="001301BA" w:rsidRDefault="001301BA" w14:paraId="6B3BAA1D" w14:textId="77777777">
      <w:bookmarkStart w:name="_GoBack" w:id="0"/>
      <w:bookmarkEnd w:id="0"/>
    </w:p>
    <w:p w:rsidR="001301BA" w:rsidP="001301BA" w:rsidRDefault="001301BA" w14:paraId="6AFA0FB9" w14:textId="77777777">
      <w:proofErr w:type="spellStart"/>
      <w:r>
        <w:t>Aplet</w:t>
      </w:r>
      <w:proofErr w:type="spellEnd"/>
      <w:r>
        <w:t xml:space="preserve">, G.H., R.D. </w:t>
      </w:r>
      <w:proofErr w:type="spellStart"/>
      <w:r>
        <w:t>Laven</w:t>
      </w:r>
      <w:proofErr w:type="spellEnd"/>
      <w:r>
        <w:t xml:space="preserve"> and F.W. Smith. 1988. Patterns of community dynamics in Colorado Engelmann spruce and subalpine fir forests. Ecology 69: 312-319.</w:t>
      </w:r>
    </w:p>
    <w:p w:rsidR="001301BA" w:rsidP="001301BA" w:rsidRDefault="001301BA" w14:paraId="163A206C" w14:textId="77777777"/>
    <w:p w:rsidR="001301BA" w:rsidP="001301BA" w:rsidRDefault="001301BA" w14:paraId="4EFA9E95" w14:textId="77777777">
      <w:r>
        <w:t xml:space="preserve">Arno, S.F. 2000. Fire in western forest ecosystems. Pages 97-120 in: J.K. Brown and J. </w:t>
      </w:r>
      <w:proofErr w:type="spellStart"/>
      <w:r>
        <w:t>Kapler</w:t>
      </w:r>
      <w:proofErr w:type="spellEnd"/>
      <w:r>
        <w:t xml:space="preserve">-Smith, eds. Wildland fire in ecosystems: </w:t>
      </w:r>
      <w:r w:rsidR="000D7848">
        <w:t>Effects</w:t>
      </w:r>
      <w:r>
        <w:t xml:space="preserve"> of fire on flora. Gen. Tech. Rep. RMRS-GTR-42-vol. 2. Ogden, UT: USDA Forest Service, Rocky Mountain Research Station. 257 pp.</w:t>
      </w:r>
    </w:p>
    <w:p w:rsidR="001301BA" w:rsidP="001301BA" w:rsidRDefault="001301BA" w14:paraId="7FA2A1AD" w14:textId="77777777"/>
    <w:p w:rsidR="001301BA" w:rsidP="001301BA" w:rsidRDefault="001301BA" w14:paraId="1D216B1A" w14:textId="77777777">
      <w:r>
        <w:t xml:space="preserve">Baker, W.L. </w:t>
      </w:r>
      <w:r w:rsidR="000D7848">
        <w:t xml:space="preserve">and </w:t>
      </w:r>
      <w:r>
        <w:t xml:space="preserve">R. Knight. 2000. Roads and forest fragmentation in the Southern Rocky Mountains. Pages 97-122 in: R. Knight, F.W. Smith, W.H. </w:t>
      </w:r>
      <w:proofErr w:type="spellStart"/>
      <w:r>
        <w:t>Romme</w:t>
      </w:r>
      <w:proofErr w:type="spellEnd"/>
      <w:r>
        <w:t xml:space="preserve"> and W.L. Baker, eds. Forest fragmentation in the Southern Rocky Mountains. Boulder, Colorado: University Press of Colorado.</w:t>
      </w:r>
    </w:p>
    <w:p w:rsidR="001301BA" w:rsidP="001301BA" w:rsidRDefault="001301BA" w14:paraId="261684A9" w14:textId="77777777"/>
    <w:p w:rsidR="001301BA" w:rsidP="001301BA" w:rsidRDefault="001301BA" w14:paraId="48EC146C" w14:textId="77777777">
      <w:r>
        <w:t xml:space="preserve">Baker, W.L. 2000. Measuring and analyzing forest fragmentation in the Rocky Mountains and western United States. Pages 55-94 in: R. Knight, F.W. Smith, W.H. </w:t>
      </w:r>
      <w:proofErr w:type="spellStart"/>
      <w:r>
        <w:t>Romme</w:t>
      </w:r>
      <w:proofErr w:type="spellEnd"/>
      <w:r>
        <w:t xml:space="preserve"> and W.L. Baker, </w:t>
      </w:r>
      <w:r>
        <w:lastRenderedPageBreak/>
        <w:t>eds. Forest fragmentation in the Southern Rocky Mountains. Boulder, Colorado: University Press of Colorado.</w:t>
      </w:r>
    </w:p>
    <w:p w:rsidR="001301BA" w:rsidP="001301BA" w:rsidRDefault="001301BA" w14:paraId="23D84296" w14:textId="77777777"/>
    <w:p w:rsidR="001301BA" w:rsidP="001301BA" w:rsidRDefault="001301BA" w14:paraId="3A7F35AE" w14:textId="77777777">
      <w:r>
        <w:t xml:space="preserve">Baker, W.L. </w:t>
      </w:r>
      <w:r w:rsidR="000D7848">
        <w:t>and K. F.</w:t>
      </w:r>
      <w:r>
        <w:t xml:space="preserve"> </w:t>
      </w:r>
      <w:proofErr w:type="spellStart"/>
      <w:r>
        <w:t>Kipfmueller</w:t>
      </w:r>
      <w:proofErr w:type="spellEnd"/>
      <w:r>
        <w:t>. 2001. Spatial ecology of pre-Euro-American fires in a Southern Rocky Mountain subalpine forest landscape. The Professional Geographer 53(2): 248-262.</w:t>
      </w:r>
    </w:p>
    <w:p w:rsidR="001301BA" w:rsidP="001301BA" w:rsidRDefault="001301BA" w14:paraId="3D3B2F19" w14:textId="77777777"/>
    <w:p w:rsidR="000D7848" w:rsidP="000D7848" w:rsidRDefault="001301BA" w14:paraId="228AB896" w14:textId="77777777">
      <w:r>
        <w:t>Baker, W.L. and T.T. Veblen. 1990. Spruce Beetles and Fires in the Nineteenth-Century Subalpine forests of Western Colorado, U.S.A. Arctic and Alpine Research</w:t>
      </w:r>
      <w:r w:rsidR="000D7848">
        <w:t xml:space="preserve"> 22(1): 65-80.</w:t>
      </w:r>
    </w:p>
    <w:p w:rsidR="000D7848" w:rsidP="000D7848" w:rsidRDefault="000D7848" w14:paraId="3ED8188D" w14:textId="77777777"/>
    <w:p w:rsidR="001301BA" w:rsidP="001301BA" w:rsidRDefault="000D7848" w14:paraId="0332ACB2" w14:textId="77777777">
      <w:r>
        <w:t xml:space="preserve">Baker, W.L. </w:t>
      </w:r>
      <w:r w:rsidR="001301BA">
        <w:t xml:space="preserve">1994. Landscape </w:t>
      </w:r>
      <w:r>
        <w:t>Structure Measurements</w:t>
      </w:r>
      <w:r w:rsidR="001301BA">
        <w:t xml:space="preserve"> for </w:t>
      </w:r>
      <w:r>
        <w:t>Watersheds</w:t>
      </w:r>
      <w:r w:rsidR="001301BA">
        <w:t xml:space="preserve"> in the Medicine Bow National Forest </w:t>
      </w:r>
      <w:r>
        <w:t>Using</w:t>
      </w:r>
      <w:r w:rsidR="001301BA">
        <w:t xml:space="preserve"> GIS </w:t>
      </w:r>
      <w:r>
        <w:t>Analysis</w:t>
      </w:r>
      <w:r w:rsidR="001301BA">
        <w:t xml:space="preserve">. Department of Geography and Recreation, Univ. of Wyoming. Prepared under agreement with the USDA Forest Service, Medicine Bow NF. On file at Medicine Bow-Routt NFs and Thunder Basin NG </w:t>
      </w:r>
      <w:r>
        <w:t>Supervisor’s</w:t>
      </w:r>
      <w:r w:rsidR="001301BA">
        <w:t xml:space="preserve"> Office, Laramie, WY.</w:t>
      </w:r>
    </w:p>
    <w:p w:rsidR="001301BA" w:rsidP="001301BA" w:rsidRDefault="001301BA" w14:paraId="4A17E97A" w14:textId="77777777"/>
    <w:p w:rsidR="001301BA" w:rsidP="001301BA" w:rsidRDefault="001301BA" w14:paraId="1264CBBC" w14:textId="77777777">
      <w:r>
        <w:t>Barrett, S.W. 1994. Fire regimes on andesitic mountain terrain in northeastern Yellowstone National Park. International Journal of Wildland Fire 4: 65-76.</w:t>
      </w:r>
    </w:p>
    <w:p w:rsidR="001301BA" w:rsidP="001301BA" w:rsidRDefault="001301BA" w14:paraId="3FE8B0AE" w14:textId="77777777"/>
    <w:p w:rsidR="001301BA" w:rsidP="001301BA" w:rsidRDefault="001301BA" w14:paraId="5CCEE4B1" w14:textId="77777777">
      <w:proofErr w:type="spellStart"/>
      <w:r>
        <w:t>Buechling</w:t>
      </w:r>
      <w:proofErr w:type="spellEnd"/>
      <w:r>
        <w:t xml:space="preserve">, A. and W.L. Baker. 2004. A fire history from tree rings in a high-elevation forest of Rocky Mountain National Park. Canadian Journal of Forest Research 34: 1259-1273. </w:t>
      </w:r>
    </w:p>
    <w:p w:rsidR="001301BA" w:rsidP="001301BA" w:rsidRDefault="001301BA" w14:paraId="08284035" w14:textId="77777777"/>
    <w:p w:rsidR="001301BA" w:rsidP="001301BA" w:rsidRDefault="001301BA" w14:paraId="0B33E5EF" w14:textId="77777777">
      <w:r>
        <w:t xml:space="preserve">Buskirk, S.W., W.H. </w:t>
      </w:r>
      <w:proofErr w:type="spellStart"/>
      <w:r>
        <w:t>Romme</w:t>
      </w:r>
      <w:proofErr w:type="spellEnd"/>
      <w:r>
        <w:t xml:space="preserve">, F.W. Smith and R. Knight. 2000. An overview of forest fragmentation in the Southern Rocky Mountains. Pages 3-14 in: R. Knight, F.W. Smith, W.H. </w:t>
      </w:r>
      <w:proofErr w:type="spellStart"/>
      <w:r>
        <w:t>Romme</w:t>
      </w:r>
      <w:proofErr w:type="spellEnd"/>
      <w:r>
        <w:t xml:space="preserve"> and W.L. Baker, eds. Forest Fragmentation in the Southern Rocky Mountains. Boulder, Colorado: University Press of Colorado.</w:t>
      </w:r>
    </w:p>
    <w:p w:rsidR="001301BA" w:rsidP="001301BA" w:rsidRDefault="001301BA" w14:paraId="6108A989" w14:textId="77777777"/>
    <w:p w:rsidR="001301BA" w:rsidP="001301BA" w:rsidRDefault="001301BA" w14:paraId="245CD0F3" w14:textId="77777777">
      <w:proofErr w:type="spellStart"/>
      <w:r>
        <w:t>Clagg</w:t>
      </w:r>
      <w:proofErr w:type="spellEnd"/>
      <w:r>
        <w:t>, H.B. 1975. Fire ecology in high-elevation forests in Colorado. M.S. Thesis, Colorado State University, Fort Collins, Colorado.</w:t>
      </w:r>
    </w:p>
    <w:p w:rsidR="001301BA" w:rsidP="001301BA" w:rsidRDefault="001301BA" w14:paraId="17C8CE80" w14:textId="77777777"/>
    <w:p w:rsidR="001301BA" w:rsidP="001301BA" w:rsidRDefault="001301BA" w14:paraId="0DA6BE46" w14:textId="77777777">
      <w:r>
        <w:t xml:space="preserve">Coleman, M.D., T.M. Hinckley, G. McNaughton and B.A. Smit. 1992. Root cold hardiness and native distribution of </w:t>
      </w:r>
      <w:r w:rsidR="000D7848">
        <w:t>sub-alpine</w:t>
      </w:r>
      <w:r>
        <w:t xml:space="preserve"> conifers</w:t>
      </w:r>
      <w:r w:rsidR="000D7848">
        <w:t>.</w:t>
      </w:r>
      <w:r>
        <w:t xml:space="preserve"> Canadian Journal of Forest Research 22(7): 932-938.</w:t>
      </w:r>
    </w:p>
    <w:p w:rsidR="001301BA" w:rsidP="001301BA" w:rsidRDefault="001301BA" w14:paraId="50DE38A1" w14:textId="77777777"/>
    <w:p w:rsidR="001301BA" w:rsidP="001301BA" w:rsidRDefault="001301BA" w14:paraId="782F50FA" w14:textId="77777777">
      <w:r>
        <w:t xml:space="preserve">Crane, M.F. 1982. Fire </w:t>
      </w:r>
      <w:r w:rsidR="000D7848">
        <w:t>ecology</w:t>
      </w:r>
      <w:r>
        <w:t xml:space="preserve"> of Rocky Mountain </w:t>
      </w:r>
      <w:r w:rsidR="000D7848">
        <w:t>region forest habitat types</w:t>
      </w:r>
      <w:r>
        <w:t xml:space="preserve">. Report prepared under contract to USDA FS Region 2. </w:t>
      </w:r>
    </w:p>
    <w:p w:rsidR="001301BA" w:rsidP="001301BA" w:rsidRDefault="001301BA" w14:paraId="4A427484" w14:textId="77777777"/>
    <w:p w:rsidR="001301BA" w:rsidP="001301BA" w:rsidRDefault="001301BA" w14:paraId="727CC2CB" w14:textId="77777777">
      <w:proofErr w:type="spellStart"/>
      <w:r>
        <w:t>Despain</w:t>
      </w:r>
      <w:proofErr w:type="spellEnd"/>
      <w:r>
        <w:t>, D.G. 1973. Vegetation of the Big Horn Mountains in relation to substrate and climate. Ecological Monographs 43:329-355.</w:t>
      </w:r>
    </w:p>
    <w:p w:rsidR="001301BA" w:rsidP="001301BA" w:rsidRDefault="001301BA" w14:paraId="3749D398" w14:textId="77777777"/>
    <w:p w:rsidR="001301BA" w:rsidP="001301BA" w:rsidRDefault="001301BA" w14:paraId="26472CC9" w14:textId="77777777">
      <w:proofErr w:type="spellStart"/>
      <w:r>
        <w:t>Despain</w:t>
      </w:r>
      <w:proofErr w:type="spellEnd"/>
      <w:r>
        <w:t>, D.G. and R.E. Sellers. 1977. Natural fire in Yellowstone National Park. Western Wildlands, summer</w:t>
      </w:r>
      <w:r w:rsidR="000D7848">
        <w:t xml:space="preserve"> 1977</w:t>
      </w:r>
      <w:r>
        <w:t>.</w:t>
      </w:r>
    </w:p>
    <w:p w:rsidR="001301BA" w:rsidP="001301BA" w:rsidRDefault="001301BA" w14:paraId="138DE833" w14:textId="77777777"/>
    <w:p w:rsidR="001301BA" w:rsidP="001301BA" w:rsidRDefault="001301BA" w14:paraId="4611A373" w14:textId="77777777">
      <w:r>
        <w:t>Dillon, G. K., D. Knight and C. Meyer. 2003. Historic variability for upland vegetation in the Medicine Bow National Forest. Department of Botany, Univ. of Wyoming: prepared under agreement with the USDA Forest Service Medicine Bow NF 1102-0003-98-043.</w:t>
      </w:r>
    </w:p>
    <w:p w:rsidR="001301BA" w:rsidP="001301BA" w:rsidRDefault="001301BA" w14:paraId="2DB85216" w14:textId="77777777"/>
    <w:p w:rsidR="001301BA" w:rsidP="001301BA" w:rsidRDefault="001301BA" w14:paraId="1331F1A2" w14:textId="77777777">
      <w:r>
        <w:lastRenderedPageBreak/>
        <w:t>Fischer, W.C. and A.F. Bradley. 1987. Fire ecology of western Montana forest habitat types. Gen. Tech. Rep. INT-223. Ogden, UT: USDA Forest Service, Intermountain Research Station. 95 pp.</w:t>
      </w:r>
    </w:p>
    <w:p w:rsidR="001301BA" w:rsidP="001301BA" w:rsidRDefault="001301BA" w14:paraId="7E0F8CF2" w14:textId="77777777"/>
    <w:p w:rsidR="001301BA" w:rsidP="001301BA" w:rsidRDefault="001301BA" w14:paraId="359F097D" w14:textId="77777777">
      <w:r>
        <w:t xml:space="preserve">Graham, R.T. A.E. Harvey, M.F. </w:t>
      </w:r>
      <w:proofErr w:type="spellStart"/>
      <w:r>
        <w:t>Jurgensen</w:t>
      </w:r>
      <w:proofErr w:type="spellEnd"/>
      <w:r>
        <w:t xml:space="preserve">, T.B. Jain, J.R. </w:t>
      </w:r>
      <w:proofErr w:type="spellStart"/>
      <w:r>
        <w:t>Tonn</w:t>
      </w:r>
      <w:proofErr w:type="spellEnd"/>
      <w:r>
        <w:t xml:space="preserve"> and D.S. Page-</w:t>
      </w:r>
      <w:proofErr w:type="spellStart"/>
      <w:r>
        <w:t>Dumrose</w:t>
      </w:r>
      <w:proofErr w:type="spellEnd"/>
      <w:r>
        <w:t>. 1994. Managing coarse woody debris in forests of the Rocky Mountains. Research Paper INT-RP-477. Fort Collins, CO: USDA Forest Service, Intermountain Research Station.</w:t>
      </w:r>
    </w:p>
    <w:p w:rsidR="001301BA" w:rsidP="001301BA" w:rsidRDefault="001301BA" w14:paraId="313BD7B4" w14:textId="77777777"/>
    <w:p w:rsidR="001301BA" w:rsidP="001301BA" w:rsidRDefault="001301BA" w14:paraId="5FCEDF51" w14:textId="77777777">
      <w:r>
        <w:t>Griggs, R.F. 1938. Timberlines in the Northern Rocky Mountains. Ecology 19(4): 548-564.</w:t>
      </w:r>
    </w:p>
    <w:p w:rsidR="001301BA" w:rsidP="001301BA" w:rsidRDefault="001301BA" w14:paraId="1E5A18D8" w14:textId="77777777"/>
    <w:p w:rsidR="001301BA" w:rsidP="001301BA" w:rsidRDefault="001301BA" w14:paraId="0177D7F6" w14:textId="77777777">
      <w:r>
        <w:t>Griggs, R.F. 1946. The timberlines of Northern America and their interpretation. Ecology 27(4): 275-289.</w:t>
      </w:r>
    </w:p>
    <w:p w:rsidR="001301BA" w:rsidP="001301BA" w:rsidRDefault="001301BA" w14:paraId="6DA4A266" w14:textId="77777777"/>
    <w:p w:rsidR="001301BA" w:rsidP="001301BA" w:rsidRDefault="001301BA" w14:paraId="5FF71F6F" w14:textId="77777777">
      <w:r>
        <w:t xml:space="preserve">Hinds, T.E., F.G. Hawksworth and R.W. Davidson. 1965. Beetle-killed </w:t>
      </w:r>
      <w:r w:rsidR="00551475">
        <w:t>E</w:t>
      </w:r>
      <w:r w:rsidR="000D7848">
        <w:t>ngelmann spruce</w:t>
      </w:r>
      <w:r>
        <w:t>: Its deterioration in Colorado. J. For. 63(7): 536-542.</w:t>
      </w:r>
    </w:p>
    <w:p w:rsidR="001301BA" w:rsidP="001301BA" w:rsidRDefault="001301BA" w14:paraId="267DDEC9" w14:textId="77777777"/>
    <w:p w:rsidR="001301BA" w:rsidP="001301BA" w:rsidRDefault="001301BA" w14:paraId="45D8895B" w14:textId="77777777">
      <w:r>
        <w:t xml:space="preserve">Jenkins, M.J., C.A. </w:t>
      </w:r>
      <w:proofErr w:type="spellStart"/>
      <w:r>
        <w:t>Dicus</w:t>
      </w:r>
      <w:proofErr w:type="spellEnd"/>
      <w:r>
        <w:t xml:space="preserve"> and E.G. </w:t>
      </w:r>
      <w:proofErr w:type="spellStart"/>
      <w:r>
        <w:t>Hebertson</w:t>
      </w:r>
      <w:proofErr w:type="spellEnd"/>
      <w:r>
        <w:t xml:space="preserve">. 1998. Post-fire succession and disturbance interactions on an intermountain subalpine spruce-fir forest. Pages 219-229 in: T.L. </w:t>
      </w:r>
      <w:proofErr w:type="spellStart"/>
      <w:r>
        <w:t>Pruden</w:t>
      </w:r>
      <w:proofErr w:type="spellEnd"/>
      <w:r>
        <w:t xml:space="preserve"> and L.A. Brennan, eds. Proceedings, Symposium: Fire in Ecosystem Management: Shifting the paradigm from suppression to prescription. Tall Timbers Fire Ecology Conference Proceedings, No. 20. Tall Timbers Research Station, Tallahassee, FL.</w:t>
      </w:r>
    </w:p>
    <w:p w:rsidR="001301BA" w:rsidP="001301BA" w:rsidRDefault="001301BA" w14:paraId="1F1A34B6" w14:textId="77777777"/>
    <w:p w:rsidR="001301BA" w:rsidP="001301BA" w:rsidRDefault="001301BA" w14:paraId="4B64FCFD" w14:textId="77777777">
      <w:r>
        <w:t>Jones, G.P</w:t>
      </w:r>
      <w:r w:rsidR="000D7848">
        <w:t>.,</w:t>
      </w:r>
      <w:r>
        <w:t xml:space="preserve"> and S</w:t>
      </w:r>
      <w:r w:rsidR="000D7848">
        <w:t>.</w:t>
      </w:r>
      <w:r>
        <w:t>M. Ogle. 2000. Characterization abstracts for vegetation types on the Bighorn, Medicine Bow, and Shoshone National Forests. Laramie. Prepared for USDA Forest Service, Region 2, by George Jones and Steve Ogle, WYNDD, UW, Laramie WY.</w:t>
      </w:r>
    </w:p>
    <w:p w:rsidR="001301BA" w:rsidP="001301BA" w:rsidRDefault="001301BA" w14:paraId="7C4A4BB3" w14:textId="77777777"/>
    <w:p w:rsidR="001301BA" w:rsidP="001301BA" w:rsidRDefault="001301BA" w14:paraId="49471168" w14:textId="77777777">
      <w:r>
        <w:t xml:space="preserve">Kane, T.L., B.G. Brown and R. Sharman. 1999. A preliminary climatology of upper level turbulence reports. Preprints pages 363-367 in: 8th Conf. on Aviation, Range and Aerospace </w:t>
      </w:r>
      <w:r w:rsidR="00551475">
        <w:t>Meteorology</w:t>
      </w:r>
      <w:r>
        <w:t>, 10-15 January. Dallas, TX: American Meteorology Society.</w:t>
      </w:r>
    </w:p>
    <w:p w:rsidR="001301BA" w:rsidP="001301BA" w:rsidRDefault="001301BA" w14:paraId="46739487" w14:textId="77777777"/>
    <w:p w:rsidR="001301BA" w:rsidP="001301BA" w:rsidRDefault="001301BA" w14:paraId="5B15DF66" w14:textId="77777777">
      <w:proofErr w:type="spellStart"/>
      <w:r>
        <w:t>Kapler</w:t>
      </w:r>
      <w:proofErr w:type="spellEnd"/>
      <w:r>
        <w:t>-Smith, J. and W.C. Fischer. 1997. Fire ecology of the forest habitat types of northern Idaho. INT-GTR-363. Ogden, UT: USDA Forest Service, Intermountain Research Station. 142 pp.</w:t>
      </w:r>
    </w:p>
    <w:p w:rsidR="001301BA" w:rsidP="001301BA" w:rsidRDefault="001301BA" w14:paraId="71283C85" w14:textId="77777777"/>
    <w:p w:rsidR="001301BA" w:rsidP="001301BA" w:rsidRDefault="001301BA" w14:paraId="2FA6ACCF" w14:textId="77777777">
      <w:proofErr w:type="spellStart"/>
      <w:r>
        <w:t>Kipfmueller</w:t>
      </w:r>
      <w:proofErr w:type="spellEnd"/>
      <w:r>
        <w:t>, K.F. and W.L. Baker. 2000. A fire-history of a subalpine forest in south-eastern Wyoming, USA. Journal of Biogeography 27: 71-85.</w:t>
      </w:r>
    </w:p>
    <w:p w:rsidR="001301BA" w:rsidP="001301BA" w:rsidRDefault="001301BA" w14:paraId="284049A8" w14:textId="77777777"/>
    <w:p w:rsidR="001301BA" w:rsidP="001301BA" w:rsidRDefault="001301BA" w14:paraId="45567E4F" w14:textId="77777777">
      <w:proofErr w:type="spellStart"/>
      <w:r>
        <w:t>Kipfmueller</w:t>
      </w:r>
      <w:proofErr w:type="spellEnd"/>
      <w:r>
        <w:t>, K.F. 1997. A fire history of a subalpine forest in southeastern Wyoming. Thesis. University of Wyoming. Laramie, WY.</w:t>
      </w:r>
    </w:p>
    <w:p w:rsidR="001301BA" w:rsidP="001301BA" w:rsidRDefault="001301BA" w14:paraId="22387318" w14:textId="77777777"/>
    <w:p w:rsidR="001301BA" w:rsidP="001301BA" w:rsidRDefault="001301BA" w14:paraId="6AA423C0" w14:textId="77777777">
      <w:proofErr w:type="spellStart"/>
      <w:r>
        <w:t>Kipfmueller</w:t>
      </w:r>
      <w:proofErr w:type="spellEnd"/>
      <w:r>
        <w:t>, K.F. and W.L. Baker. 1998a. A comparison of three techniques to date stand-replacing fires in lodgepole pine forests. Forest Ecology and Management 104</w:t>
      </w:r>
      <w:r w:rsidR="000D7848">
        <w:t>:</w:t>
      </w:r>
      <w:r>
        <w:t xml:space="preserve"> 171-177.</w:t>
      </w:r>
    </w:p>
    <w:p w:rsidR="001301BA" w:rsidP="001301BA" w:rsidRDefault="001301BA" w14:paraId="35FC7A41" w14:textId="77777777"/>
    <w:p w:rsidR="001301BA" w:rsidP="001301BA" w:rsidRDefault="001301BA" w14:paraId="31EAF2F8" w14:textId="77777777">
      <w:proofErr w:type="spellStart"/>
      <w:r>
        <w:t>Kipfmueller</w:t>
      </w:r>
      <w:proofErr w:type="spellEnd"/>
      <w:r>
        <w:t>, K.F. and W.L. Baker. 2000. A fire history of a subalpine forest in southeastern Wyoming, USA. Journal of Biogeography 27: 71-85.</w:t>
      </w:r>
    </w:p>
    <w:p w:rsidR="001301BA" w:rsidP="001301BA" w:rsidRDefault="001301BA" w14:paraId="1D77E864" w14:textId="77777777"/>
    <w:p w:rsidR="001301BA" w:rsidP="001301BA" w:rsidRDefault="001301BA" w14:paraId="1C1B0512" w14:textId="77777777">
      <w:proofErr w:type="spellStart"/>
      <w:r>
        <w:lastRenderedPageBreak/>
        <w:t>Kipfmueller</w:t>
      </w:r>
      <w:proofErr w:type="spellEnd"/>
      <w:r>
        <w:t xml:space="preserve">, K.F. and J.A. </w:t>
      </w:r>
      <w:proofErr w:type="spellStart"/>
      <w:r>
        <w:t>Kupfer</w:t>
      </w:r>
      <w:proofErr w:type="spellEnd"/>
      <w:r>
        <w:t xml:space="preserve">. 2005. Complexity of successional pathways in subalpine forests of the </w:t>
      </w:r>
      <w:proofErr w:type="spellStart"/>
      <w:r>
        <w:t>Selway</w:t>
      </w:r>
      <w:proofErr w:type="spellEnd"/>
      <w:r>
        <w:t xml:space="preserve">-Bitterroot Wilderness Area. Annals of the Association of American Geographers 95(3): 495-510. </w:t>
      </w:r>
    </w:p>
    <w:p w:rsidR="001301BA" w:rsidP="001301BA" w:rsidRDefault="001301BA" w14:paraId="539E349E" w14:textId="77777777"/>
    <w:p w:rsidR="001301BA" w:rsidP="001301BA" w:rsidRDefault="001301BA" w14:paraId="77556A43" w14:textId="77777777">
      <w:r>
        <w:t xml:space="preserve">Knight, D.H. 1987. Ecosystem studies in the subalpine coniferous forests of Wyoming. In: Management of subalpine forests: building on 50 years of research: Proceedings of a Technical Conference. General Technical Report RM-149. Fort Collins, CO: USDA Forest Service Rocky Mountain Forest and Range Experiment Station.  </w:t>
      </w:r>
    </w:p>
    <w:p w:rsidR="001301BA" w:rsidP="001301BA" w:rsidRDefault="001301BA" w14:paraId="22DA7684" w14:textId="77777777"/>
    <w:p w:rsidR="001301BA" w:rsidP="001301BA" w:rsidRDefault="001301BA" w14:paraId="32016844" w14:textId="77777777">
      <w:r>
        <w:t>Knight, D.H. 1994. Mountains and Plains, The Ecology of Wyoming Landscapes. Yale University Press, New Haven, CT.</w:t>
      </w:r>
    </w:p>
    <w:p w:rsidR="001301BA" w:rsidP="001301BA" w:rsidRDefault="001301BA" w14:paraId="7B09C906" w14:textId="77777777"/>
    <w:p w:rsidR="001301BA" w:rsidP="001301BA" w:rsidRDefault="001301BA" w14:paraId="4171E098" w14:textId="77777777">
      <w:r>
        <w:t xml:space="preserve">Knight, D.H. and W.A. </w:t>
      </w:r>
      <w:proofErr w:type="spellStart"/>
      <w:r>
        <w:t>Reiners</w:t>
      </w:r>
      <w:proofErr w:type="spellEnd"/>
      <w:r>
        <w:t xml:space="preserve">. 2000. Natural patterns in southern Rocky Mountain landscapes and their relevance to forest management. Pages 15-30 in: R. Knight, F.W. Smith, W.H. </w:t>
      </w:r>
      <w:proofErr w:type="spellStart"/>
      <w:r>
        <w:t>Romme</w:t>
      </w:r>
      <w:proofErr w:type="spellEnd"/>
      <w:r>
        <w:t xml:space="preserve"> and W.L. Baker, eds. Forest fragmentation in the Southern Rocky Mountains. Boulder, Colorado: University Press of Colorado.</w:t>
      </w:r>
    </w:p>
    <w:p w:rsidR="001301BA" w:rsidP="001301BA" w:rsidRDefault="001301BA" w14:paraId="48C1F2F9" w14:textId="77777777"/>
    <w:p w:rsidR="001301BA" w:rsidP="001301BA" w:rsidRDefault="001301BA" w14:paraId="5393066F" w14:textId="77777777">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the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USFS and the Wyoming Water Resource Research Institute. </w:t>
      </w:r>
    </w:p>
    <w:p w:rsidR="001301BA" w:rsidP="001301BA" w:rsidRDefault="001301BA" w14:paraId="4A6AB135" w14:textId="77777777"/>
    <w:p w:rsidR="001301BA" w:rsidP="001301BA" w:rsidRDefault="001301BA" w14:paraId="7A1D12C5" w14:textId="77777777">
      <w:r>
        <w:t xml:space="preserve">Logan, J.A., J.M. Schmid and M.S. </w:t>
      </w:r>
      <w:proofErr w:type="spellStart"/>
      <w:r>
        <w:t>Mehl</w:t>
      </w:r>
      <w:proofErr w:type="spellEnd"/>
      <w:r>
        <w:t xml:space="preserve">. 1980. A computer program to calculate </w:t>
      </w:r>
      <w:r w:rsidR="00551475">
        <w:t>susceptibility</w:t>
      </w:r>
      <w:r>
        <w:t xml:space="preserve"> of spruce-fir stands to spruce beetle outbreaks. USDA Forest Service Research Note RM-303. Fort Collins, CO: Rocky Mountain Forest and Range Experiment Station. </w:t>
      </w:r>
    </w:p>
    <w:p w:rsidR="001301BA" w:rsidP="001301BA" w:rsidRDefault="001301BA" w14:paraId="48660B93" w14:textId="77777777"/>
    <w:p w:rsidR="001301BA" w:rsidP="001301BA" w:rsidRDefault="001301BA" w14:paraId="0DD6D18F" w14:textId="77777777">
      <w:proofErr w:type="spellStart"/>
      <w:r>
        <w:t>Loope</w:t>
      </w:r>
      <w:proofErr w:type="spellEnd"/>
      <w:r>
        <w:t xml:space="preserve">, L.L. and G.E. </w:t>
      </w:r>
      <w:proofErr w:type="spellStart"/>
      <w:r>
        <w:t>Gruell</w:t>
      </w:r>
      <w:proofErr w:type="spellEnd"/>
      <w:r>
        <w:t>. 1973. The ecological role of fire in the Jackson Hole area, northwestern Wyoming. Quaternary Research 3(3): 425-443.</w:t>
      </w:r>
    </w:p>
    <w:p w:rsidR="001301BA" w:rsidP="001301BA" w:rsidRDefault="001301BA" w14:paraId="0532158C" w14:textId="77777777"/>
    <w:p w:rsidR="001301BA" w:rsidP="001301BA" w:rsidRDefault="001301BA" w14:paraId="6D7150FB" w14:textId="77777777">
      <w:proofErr w:type="spellStart"/>
      <w:r>
        <w:t>Mehl</w:t>
      </w:r>
      <w:proofErr w:type="spellEnd"/>
      <w:r>
        <w:t>, M. 1992. Old-growth descriptions for the major forest cover types in the Rocky Mountain region. In: Old-growth forests in the Southwest and Rocky Mountain regions. Proceedings of a workshop. Gen. Tech. Report RM-213. Fort Collins, CO: USDA Forest Service, Rocky Mountain Forest and Range Experiment Station.</w:t>
      </w:r>
    </w:p>
    <w:p w:rsidR="001301BA" w:rsidP="001301BA" w:rsidRDefault="001301BA" w14:paraId="2F3CA512" w14:textId="77777777"/>
    <w:p w:rsidR="001301BA" w:rsidP="001301BA" w:rsidRDefault="001301BA" w14:paraId="44956EFE" w14:textId="77777777">
      <w:r>
        <w:t xml:space="preserve">Merrill, E.H., T.W. </w:t>
      </w:r>
      <w:proofErr w:type="spellStart"/>
      <w:r>
        <w:t>Kohley</w:t>
      </w:r>
      <w:proofErr w:type="spellEnd"/>
      <w:r>
        <w:t xml:space="preserve">, M.E. </w:t>
      </w:r>
      <w:proofErr w:type="spellStart"/>
      <w:r>
        <w:t>Herdendorf</w:t>
      </w:r>
      <w:proofErr w:type="spellEnd"/>
      <w:r>
        <w:t xml:space="preserve">, W.A. </w:t>
      </w:r>
      <w:proofErr w:type="spellStart"/>
      <w:r>
        <w:t>Reiners</w:t>
      </w:r>
      <w:proofErr w:type="spellEnd"/>
      <w:r>
        <w:t xml:space="preserve">, K.L. </w:t>
      </w:r>
      <w:proofErr w:type="spellStart"/>
      <w:r>
        <w:t>Driese</w:t>
      </w:r>
      <w:proofErr w:type="spellEnd"/>
      <w:r>
        <w:t>, R.W. Marrs and S.A. Anderson. 1996. Wyoming GAP analysis project final report. University of Wyoming Department of Physiology and Department of Botany, Wyoming Cooperative Fish and Wildlife Research Unit and USGS Biological Resources Division. Available: http://www.sdvc.uwyo.edu/wbn/abstract.html</w:t>
      </w:r>
    </w:p>
    <w:p w:rsidR="001301BA" w:rsidP="001301BA" w:rsidRDefault="001301BA" w14:paraId="33CFDCBE" w14:textId="77777777"/>
    <w:p w:rsidR="001301BA" w:rsidP="001301BA" w:rsidRDefault="001301BA" w14:paraId="48543007" w14:textId="77777777">
      <w:r>
        <w:t>Meyer, C.B. and D.H. Knight. 2001. Historic variability of upland vegetation in the Bighorn National Forest, Wyoming. Draft report, 30 November 2001.</w:t>
      </w:r>
    </w:p>
    <w:p w:rsidR="001301BA" w:rsidP="001301BA" w:rsidRDefault="001301BA" w14:paraId="60C34F90" w14:textId="77777777"/>
    <w:p w:rsidR="001301BA" w:rsidP="001301BA" w:rsidRDefault="001301BA" w14:paraId="3FD02B0B" w14:textId="77777777">
      <w:r>
        <w:lastRenderedPageBreak/>
        <w:t xml:space="preserve">Mielke, J.L. 1950. Rate of deterioration of beetle-killed </w:t>
      </w:r>
      <w:r w:rsidR="00551475">
        <w:t>Engelmann</w:t>
      </w:r>
      <w:r>
        <w:t xml:space="preserve"> spruce. J. For. 48(12): 882-888.</w:t>
      </w:r>
    </w:p>
    <w:p w:rsidR="001301BA" w:rsidP="001301BA" w:rsidRDefault="001301BA" w14:paraId="301015C5" w14:textId="77777777"/>
    <w:p w:rsidR="001301BA" w:rsidP="001301BA" w:rsidRDefault="001301BA" w14:paraId="741FF90F" w14:textId="77777777">
      <w:r>
        <w:t>Moir, W.H. 1992. Ecological concepts in old-growth forest definition. In: Old-growth forests in the Southwest and Rocky Mountain regions. Proceedings of a workshop. Gen. Tech. Report RM-213. Fort Collins, CO: USDA Forest Service, Rocky Mountain Forest and Range Experiment Station.</w:t>
      </w:r>
    </w:p>
    <w:p w:rsidR="001301BA" w:rsidP="001301BA" w:rsidRDefault="001301BA" w14:paraId="09A2B421" w14:textId="77777777"/>
    <w:p w:rsidR="001301BA" w:rsidP="001301BA" w:rsidRDefault="001301BA" w14:paraId="41E51D3F" w14:textId="77777777">
      <w:r>
        <w:t>NatureServe. 2007. International Ecological Classification Standard: Terrestrial Ecological Classifications. NatureServe Central Databases. Arlington, VA. Data current as of 10 February 2007.</w:t>
      </w:r>
    </w:p>
    <w:p w:rsidR="001301BA" w:rsidP="001301BA" w:rsidRDefault="001301BA" w14:paraId="0D9FC9C4" w14:textId="77777777"/>
    <w:p w:rsidR="001301BA" w:rsidP="001301BA" w:rsidRDefault="001301BA" w14:paraId="460C0971" w14:textId="77777777">
      <w:proofErr w:type="spellStart"/>
      <w:r>
        <w:t>Pennanen</w:t>
      </w:r>
      <w:proofErr w:type="spellEnd"/>
      <w:r>
        <w:t xml:space="preserve">, J. 2002. Forest age distribution under mixed-severity fire regimes </w:t>
      </w:r>
      <w:r w:rsidR="000D7848">
        <w:t>–</w:t>
      </w:r>
      <w:r>
        <w:t xml:space="preserve"> A simulation-based analysis for middle boreal Fennoscandia. Silva </w:t>
      </w:r>
      <w:proofErr w:type="spellStart"/>
      <w:r>
        <w:t>Fennica</w:t>
      </w:r>
      <w:proofErr w:type="spellEnd"/>
      <w:r>
        <w:t>: quarterly issues: 36(1): 213-231.</w:t>
      </w:r>
    </w:p>
    <w:p w:rsidR="001301BA" w:rsidP="001301BA" w:rsidRDefault="001301BA" w14:paraId="56D31874" w14:textId="77777777"/>
    <w:p w:rsidR="001301BA" w:rsidP="001301BA" w:rsidRDefault="001301BA" w14:paraId="7B5E0343"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1301BA" w:rsidP="001301BA" w:rsidRDefault="001301BA" w14:paraId="60B01B79" w14:textId="77777777"/>
    <w:p w:rsidR="001301BA" w:rsidP="001301BA" w:rsidRDefault="001301BA" w14:paraId="5F1ACDCB" w14:textId="77777777">
      <w:r>
        <w:t xml:space="preserve">Schmid, J.M. and R.H. Frye. 1977. Spruce beetle in the Rockies. </w:t>
      </w:r>
      <w:r w:rsidR="000D7848">
        <w:t xml:space="preserve">Spruce beetle in the Rockies. </w:t>
      </w:r>
      <w:r>
        <w:t>General Technical Report RM 49. Fort Collins, CO: USDA Forest Service, Rocky Mountain Forest and Range Experiment Station. 38 pp.</w:t>
      </w:r>
    </w:p>
    <w:p w:rsidR="001301BA" w:rsidP="001301BA" w:rsidRDefault="001301BA" w14:paraId="2255C09C" w14:textId="77777777"/>
    <w:p w:rsidR="001301BA" w:rsidP="001301BA" w:rsidRDefault="001301BA" w14:paraId="4ECAEEAC" w14:textId="77777777">
      <w:r>
        <w:t>Schmid, J.M. and R.C. Beckwith. 1977. The spruce beetle. Pest Leaflet 127. USDA Forest Service. 7 pp.</w:t>
      </w:r>
    </w:p>
    <w:p w:rsidR="001301BA" w:rsidP="001301BA" w:rsidRDefault="001301BA" w14:paraId="5A3319B2" w14:textId="77777777"/>
    <w:p w:rsidR="001301BA" w:rsidP="001301BA" w:rsidRDefault="001301BA" w14:paraId="756D9A00" w14:textId="77777777">
      <w:r>
        <w:t xml:space="preserve">Schmid, J.M. and R.H. Frye. 1976. Stand </w:t>
      </w:r>
      <w:r w:rsidR="000D7848">
        <w:t>ratings</w:t>
      </w:r>
      <w:r>
        <w:t xml:space="preserve"> for </w:t>
      </w:r>
      <w:r w:rsidR="000D7848">
        <w:t xml:space="preserve">spruce beetles. </w:t>
      </w:r>
      <w:r>
        <w:t xml:space="preserve"> Research Note RM-309. </w:t>
      </w:r>
      <w:r w:rsidR="000D7848">
        <w:t xml:space="preserve">Fort Collins, CO: USDA Forest Service, </w:t>
      </w:r>
      <w:r>
        <w:t xml:space="preserve">Rocky Mountain Forest and Range Experiment Station. </w:t>
      </w:r>
    </w:p>
    <w:p w:rsidR="001301BA" w:rsidP="001301BA" w:rsidRDefault="001301BA" w14:paraId="08B9F820" w14:textId="77777777"/>
    <w:p w:rsidR="001301BA" w:rsidP="001301BA" w:rsidRDefault="001301BA" w14:paraId="61709C7E" w14:textId="77777777">
      <w:r>
        <w:t>Schmid, J.M. and S.A. Mata. 1996. Natural variability of specific forest insect populations and their associated effects in Colorado. General Technical Report RM-GTR-275. Fort, Collins, CO: USDA FS Rocky Mountain Forest and Range Experiment Station.</w:t>
      </w:r>
    </w:p>
    <w:p w:rsidR="001301BA" w:rsidP="001301BA" w:rsidRDefault="001301BA" w14:paraId="383088CE" w14:textId="77777777"/>
    <w:p w:rsidR="001301BA" w:rsidP="001301BA" w:rsidRDefault="001301BA" w14:paraId="38FD2A6B" w14:textId="77777777">
      <w:r>
        <w:t>Schmid, J.M. and T.E. Hinds. 1974. Development of spruce-fir stands following spruce beetle outbreaks. Research Paper RM-131. Fort Collins, CO: USDA Forest Service, Rocky Mountain Forest and Range Experiment Station.</w:t>
      </w:r>
      <w:r w:rsidR="000D7848">
        <w:t xml:space="preserve"> </w:t>
      </w:r>
    </w:p>
    <w:p w:rsidR="001301BA" w:rsidP="001301BA" w:rsidRDefault="001301BA" w14:paraId="63510DB5" w14:textId="77777777"/>
    <w:p w:rsidR="001301BA" w:rsidP="001301BA" w:rsidRDefault="001301BA" w14:paraId="3787B37E"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1301BA" w:rsidP="001301BA" w:rsidRDefault="001301BA" w14:paraId="6BFDC156" w14:textId="77777777"/>
    <w:p w:rsidR="001301BA" w:rsidP="001301BA" w:rsidRDefault="001301BA" w14:paraId="00EEF4E9" w14:textId="77777777">
      <w:proofErr w:type="spellStart"/>
      <w:r>
        <w:t>Schoennagel</w:t>
      </w:r>
      <w:proofErr w:type="spellEnd"/>
      <w:r>
        <w:t xml:space="preserve">, T., T.T. Veblen, W.H. </w:t>
      </w:r>
      <w:proofErr w:type="spellStart"/>
      <w:r>
        <w:t>Romme</w:t>
      </w:r>
      <w:proofErr w:type="spellEnd"/>
      <w:r>
        <w:t xml:space="preserve">. 2004. The interaction of fire, fuels and climate across Rocky Mountain forests. </w:t>
      </w:r>
      <w:proofErr w:type="spellStart"/>
      <w:r>
        <w:t>BioScience</w:t>
      </w:r>
      <w:proofErr w:type="spellEnd"/>
      <w:r>
        <w:t xml:space="preserve"> 54(7): 661-676.</w:t>
      </w:r>
      <w:r w:rsidR="000D7848">
        <w:t xml:space="preserve"> </w:t>
      </w:r>
    </w:p>
    <w:p w:rsidR="001301BA" w:rsidP="001301BA" w:rsidRDefault="001301BA" w14:paraId="6A363B13" w14:textId="77777777"/>
    <w:p w:rsidR="001301BA" w:rsidP="001301BA" w:rsidRDefault="001301BA" w14:paraId="3D853D18" w14:textId="77777777">
      <w:proofErr w:type="spellStart"/>
      <w:r>
        <w:t>Schrupp</w:t>
      </w:r>
      <w:proofErr w:type="spellEnd"/>
      <w:r>
        <w:t xml:space="preserve">, D.L., W.A. </w:t>
      </w:r>
      <w:proofErr w:type="spellStart"/>
      <w:r>
        <w:t>Reiners</w:t>
      </w:r>
      <w:proofErr w:type="spellEnd"/>
      <w:r>
        <w:t xml:space="preserve">, T.G. Thompson, L.E. O'Brien, J.A. Kindler, M.B. </w:t>
      </w:r>
      <w:proofErr w:type="spellStart"/>
      <w:r>
        <w:t>Wunder</w:t>
      </w:r>
      <w:proofErr w:type="spellEnd"/>
      <w:r>
        <w:t xml:space="preserve">, J.F. </w:t>
      </w:r>
      <w:proofErr w:type="spellStart"/>
      <w:r>
        <w:t>Lowsky</w:t>
      </w:r>
      <w:proofErr w:type="spellEnd"/>
      <w:r>
        <w:t xml:space="preserve">, J.C Buoy, L. </w:t>
      </w:r>
      <w:proofErr w:type="spellStart"/>
      <w:r>
        <w:t>Satcowitz</w:t>
      </w:r>
      <w:proofErr w:type="spellEnd"/>
      <w:r>
        <w:t xml:space="preserve">, A.L. Cade, J.D. Stark, K.L. </w:t>
      </w:r>
      <w:proofErr w:type="spellStart"/>
      <w:r>
        <w:t>Driese</w:t>
      </w:r>
      <w:proofErr w:type="spellEnd"/>
      <w:r>
        <w:t xml:space="preserve">, T.W. Owens, S.J. Russo </w:t>
      </w:r>
      <w:r>
        <w:lastRenderedPageBreak/>
        <w:t xml:space="preserve">and F. </w:t>
      </w:r>
      <w:proofErr w:type="spellStart"/>
      <w:r>
        <w:t>D'Erchia</w:t>
      </w:r>
      <w:proofErr w:type="spellEnd"/>
      <w:r>
        <w:t>. 2000. Colorado Gap Analysis Program: A geographical approach to planning for biological diversity - final report. Denver, CO: USGS Biological Resource Division, Gap Analysis Program and Colorado Division of Wildlife.</w:t>
      </w:r>
    </w:p>
    <w:p w:rsidR="001301BA" w:rsidP="001301BA" w:rsidRDefault="001301BA" w14:paraId="3B8583F5" w14:textId="77777777"/>
    <w:p w:rsidR="001301BA" w:rsidP="001301BA" w:rsidRDefault="001301BA" w14:paraId="0C24175D" w14:textId="77777777">
      <w:r>
        <w:t xml:space="preserve">Sherriff, R., T.T. Veblen and J.S. </w:t>
      </w:r>
      <w:proofErr w:type="spellStart"/>
      <w:r>
        <w:t>Sibold</w:t>
      </w:r>
      <w:proofErr w:type="spellEnd"/>
      <w:r>
        <w:t xml:space="preserve">. 2001. Fire history in high elevation subalpine forests in the Colorado Front Range. </w:t>
      </w:r>
      <w:proofErr w:type="spellStart"/>
      <w:r>
        <w:t>Ecoscience</w:t>
      </w:r>
      <w:proofErr w:type="spellEnd"/>
      <w:r>
        <w:t xml:space="preserve"> 8: 369-380.</w:t>
      </w:r>
    </w:p>
    <w:p w:rsidR="001301BA" w:rsidP="001301BA" w:rsidRDefault="001301BA" w14:paraId="5FA0F797" w14:textId="77777777"/>
    <w:p w:rsidR="001301BA" w:rsidP="001301BA" w:rsidRDefault="001301BA" w14:paraId="3D474D86" w14:textId="77777777">
      <w:proofErr w:type="spellStart"/>
      <w:r>
        <w:t>Sibold</w:t>
      </w:r>
      <w:proofErr w:type="spellEnd"/>
      <w:r>
        <w:t>, J. 2001. The forest fire regime of an upper montane and subalpine forest, Wild Basin, Rocky Mountain National Park. M.S. Thesis, University of Colorado, Boulder, CO.</w:t>
      </w:r>
    </w:p>
    <w:p w:rsidR="001301BA" w:rsidP="001301BA" w:rsidRDefault="001301BA" w14:paraId="7375D635" w14:textId="77777777"/>
    <w:p w:rsidR="001301BA" w:rsidP="001301BA" w:rsidRDefault="001301BA" w14:paraId="0AA7A8DE" w14:textId="77777777">
      <w:proofErr w:type="spellStart"/>
      <w:r>
        <w:t>Stahelin</w:t>
      </w:r>
      <w:proofErr w:type="spellEnd"/>
      <w:r>
        <w:t>, R. 1943. Factors influencing the natural restocking of high altitude burns by coniferous trees in the central Rocky Mountains. Ecology 24: 19-30.</w:t>
      </w:r>
    </w:p>
    <w:p w:rsidR="001301BA" w:rsidP="001301BA" w:rsidRDefault="001301BA" w14:paraId="5D05F8A1" w14:textId="77777777"/>
    <w:p w:rsidR="001301BA" w:rsidP="001301BA" w:rsidRDefault="001301BA" w14:paraId="49202A3B" w14:textId="77777777">
      <w:r>
        <w:t>Veblen, T.T., K.S. Hadley and M.S. Reid. 1991. Disturbance and stand development of a Colorado subalpine forest. Journal of Biogeography (1991)18: 707-716.</w:t>
      </w:r>
    </w:p>
    <w:p w:rsidR="001301BA" w:rsidP="001301BA" w:rsidRDefault="001301BA" w14:paraId="7200E8EE" w14:textId="77777777"/>
    <w:p w:rsidR="001301BA" w:rsidP="001301BA" w:rsidRDefault="001301BA" w14:paraId="27F4E7F3" w14:textId="77777777">
      <w:r>
        <w:t xml:space="preserve">Veblen, T.T., K.S. Hadley, E.M. </w:t>
      </w:r>
      <w:proofErr w:type="spellStart"/>
      <w:r>
        <w:t>Nel</w:t>
      </w:r>
      <w:proofErr w:type="spellEnd"/>
      <w:r>
        <w:t xml:space="preserve">, T. </w:t>
      </w:r>
      <w:proofErr w:type="spellStart"/>
      <w:r>
        <w:t>Kitzberger</w:t>
      </w:r>
      <w:proofErr w:type="spellEnd"/>
      <w:r>
        <w:t xml:space="preserve">, M.S. Reid and R. </w:t>
      </w:r>
      <w:proofErr w:type="spellStart"/>
      <w:r>
        <w:t>Villalba</w:t>
      </w:r>
      <w:proofErr w:type="spellEnd"/>
      <w:r>
        <w:t>. 1994. Disturbance regime and disturbance interactions in a Rocky Mountain subalpine forest. Journal of Ecology 82: 125-135.</w:t>
      </w:r>
    </w:p>
    <w:p w:rsidR="001301BA" w:rsidP="001301BA" w:rsidRDefault="001301BA" w14:paraId="797327EC" w14:textId="77777777"/>
    <w:p w:rsidR="001301BA" w:rsidP="001301BA" w:rsidRDefault="001301BA" w14:paraId="51CF6FFC" w14:textId="77777777">
      <w:r>
        <w:t xml:space="preserve">Veblen, T.T., K.S. Hadley, M.S. Reid and A.J. </w:t>
      </w:r>
      <w:proofErr w:type="spellStart"/>
      <w:r>
        <w:t>Rebertus</w:t>
      </w:r>
      <w:proofErr w:type="spellEnd"/>
      <w:r>
        <w:t>. 1989. Blowdown and stand development in a Colorado subalpine forest. Canadian Journal of Forest Resources. Vol 19: 1218-1225.</w:t>
      </w:r>
    </w:p>
    <w:p w:rsidR="001301BA" w:rsidP="001301BA" w:rsidRDefault="001301BA" w14:paraId="1E07FC14" w14:textId="77777777"/>
    <w:p w:rsidR="001301BA" w:rsidP="001301BA" w:rsidRDefault="001301BA" w14:paraId="335E4377" w14:textId="77777777">
      <w:r>
        <w:t xml:space="preserve">Veblen, T.T. and T. </w:t>
      </w:r>
      <w:proofErr w:type="spellStart"/>
      <w:r>
        <w:t>Kitzberger</w:t>
      </w:r>
      <w:proofErr w:type="spellEnd"/>
      <w:r>
        <w:t>. 2002. Inter-hemispheric comparison of fire history: The Colorado Front Range, U.S.A. and the Northern Patagonian Andes, Argentina. Plant Ecology, in press.</w:t>
      </w:r>
    </w:p>
    <w:p w:rsidR="001301BA" w:rsidP="001301BA" w:rsidRDefault="001301BA" w14:paraId="424EE88C" w14:textId="77777777"/>
    <w:p w:rsidR="001301BA" w:rsidP="001301BA" w:rsidRDefault="001301BA" w14:paraId="683C252A" w14:textId="77777777">
      <w:r>
        <w:t>Whipple, S.A. and R.L. Dix. 1979. Age structure and successional dynamics of a Colorado subalpine forest. American Midland Naturalist 101: 142-158.</w:t>
      </w:r>
    </w:p>
    <w:p w:rsidR="001301BA" w:rsidP="001301BA" w:rsidRDefault="001301BA" w14:paraId="666AA215" w14:textId="77777777"/>
    <w:p w:rsidR="001301BA" w:rsidP="001301BA" w:rsidRDefault="001301BA" w14:paraId="23D8FA10" w14:textId="77777777">
      <w:r>
        <w:t xml:space="preserve">Williams, C.K., B.F. Kelley, B.G. Smith and T.R. </w:t>
      </w:r>
      <w:proofErr w:type="spellStart"/>
      <w:r>
        <w:t>Lillybridge</w:t>
      </w:r>
      <w:proofErr w:type="spellEnd"/>
      <w:r>
        <w:t>. 1995. Forest plant associations of the Colville National Forest. Gen. Tech. Rep. PNW-360. Portland, OR: USDA Forest Service, Pacific Northwest Research Station. 375 pp.</w:t>
      </w:r>
    </w:p>
    <w:p w:rsidRPr="00A43E41" w:rsidR="004D5F12" w:rsidP="001301BA" w:rsidRDefault="004D5F12" w14:paraId="55FE0A0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35C8E" w14:textId="77777777" w:rsidR="00EC090E" w:rsidRDefault="00EC090E">
      <w:r>
        <w:separator/>
      </w:r>
    </w:p>
  </w:endnote>
  <w:endnote w:type="continuationSeparator" w:id="0">
    <w:p w14:paraId="29F451BB" w14:textId="77777777" w:rsidR="00EC090E" w:rsidRDefault="00EC090E">
      <w:r>
        <w:continuationSeparator/>
      </w:r>
    </w:p>
  </w:endnote>
  <w:endnote w:type="continuationNotice" w:id="1">
    <w:p w14:paraId="46CFE6DB" w14:textId="77777777" w:rsidR="00EC090E" w:rsidRDefault="00EC09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CB590" w14:textId="77777777" w:rsidR="001301BA" w:rsidRDefault="001301BA" w:rsidP="001301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E3232" w14:textId="77777777" w:rsidR="00EC090E" w:rsidRDefault="00EC090E">
      <w:r>
        <w:separator/>
      </w:r>
    </w:p>
  </w:footnote>
  <w:footnote w:type="continuationSeparator" w:id="0">
    <w:p w14:paraId="500E44D8" w14:textId="77777777" w:rsidR="00EC090E" w:rsidRDefault="00EC090E">
      <w:r>
        <w:continuationSeparator/>
      </w:r>
    </w:p>
  </w:footnote>
  <w:footnote w:type="continuationNotice" w:id="1">
    <w:p w14:paraId="53879E7A" w14:textId="77777777" w:rsidR="00EC090E" w:rsidRDefault="00EC09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A0F99" w14:textId="77777777" w:rsidR="00A43E41" w:rsidRDefault="00A43E41" w:rsidP="001301B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C61D6"/>
    <w:rPr>
      <w:rFonts w:ascii="Tahoma" w:hAnsi="Tahoma" w:cs="Tahoma"/>
      <w:sz w:val="16"/>
      <w:szCs w:val="16"/>
    </w:rPr>
  </w:style>
  <w:style w:type="character" w:customStyle="1" w:styleId="BalloonTextChar">
    <w:name w:val="Balloon Text Char"/>
    <w:basedOn w:val="DefaultParagraphFont"/>
    <w:link w:val="BalloonText"/>
    <w:uiPriority w:val="99"/>
    <w:semiHidden/>
    <w:rsid w:val="003C61D6"/>
    <w:rPr>
      <w:rFonts w:ascii="Tahoma" w:hAnsi="Tahoma" w:cs="Tahoma"/>
      <w:sz w:val="16"/>
      <w:szCs w:val="16"/>
    </w:rPr>
  </w:style>
  <w:style w:type="paragraph" w:styleId="ListParagraph">
    <w:name w:val="List Paragraph"/>
    <w:basedOn w:val="Normal"/>
    <w:uiPriority w:val="34"/>
    <w:qFormat/>
    <w:rsid w:val="00F74AF6"/>
    <w:pPr>
      <w:ind w:left="720"/>
    </w:pPr>
    <w:rPr>
      <w:rFonts w:ascii="Calibri" w:eastAsiaTheme="minorHAnsi" w:hAnsi="Calibri"/>
      <w:sz w:val="22"/>
      <w:szCs w:val="22"/>
    </w:rPr>
  </w:style>
  <w:style w:type="character" w:styleId="Hyperlink">
    <w:name w:val="Hyperlink"/>
    <w:basedOn w:val="DefaultParagraphFont"/>
    <w:rsid w:val="00F74A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8982">
      <w:bodyDiv w:val="1"/>
      <w:marLeft w:val="0"/>
      <w:marRight w:val="0"/>
      <w:marTop w:val="0"/>
      <w:marBottom w:val="0"/>
      <w:divBdr>
        <w:top w:val="none" w:sz="0" w:space="0" w:color="auto"/>
        <w:left w:val="none" w:sz="0" w:space="0" w:color="auto"/>
        <w:bottom w:val="none" w:sz="0" w:space="0" w:color="auto"/>
        <w:right w:val="none" w:sz="0" w:space="0" w:color="auto"/>
      </w:divBdr>
    </w:div>
    <w:div w:id="940525897">
      <w:bodyDiv w:val="1"/>
      <w:marLeft w:val="0"/>
      <w:marRight w:val="0"/>
      <w:marTop w:val="0"/>
      <w:marBottom w:val="0"/>
      <w:divBdr>
        <w:top w:val="none" w:sz="0" w:space="0" w:color="auto"/>
        <w:left w:val="none" w:sz="0" w:space="0" w:color="auto"/>
        <w:bottom w:val="none" w:sz="0" w:space="0" w:color="auto"/>
        <w:right w:val="none" w:sz="0" w:space="0" w:color="auto"/>
      </w:divBdr>
    </w:div>
    <w:div w:id="155099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3268</Words>
  <Characters>18632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2014-08-21T14:06:00Z</cp:lastPrinted>
  <dcterms:created xsi:type="dcterms:W3CDTF">2018-02-23T23:35:00Z</dcterms:created>
  <dcterms:modified xsi:type="dcterms:W3CDTF">2025-02-12T09:41:11Z</dcterms:modified>
</cp:coreProperties>
</file>