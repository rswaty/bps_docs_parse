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F43" w:rsidP="00245F43" w:rsidRDefault="00245F43" w14:paraId="7E9BE65D" w14:textId="77777777">
      <w:pPr>
        <w:pStyle w:val="BpSTitle"/>
      </w:pPr>
      <w:r>
        <w:t>10550</w:t>
      </w:r>
    </w:p>
    <w:p w:rsidR="00245F43" w:rsidP="00245F43" w:rsidRDefault="00245F43" w14:paraId="3DE18063" w14:textId="77777777">
      <w:pPr>
        <w:pStyle w:val="BpSTitle"/>
      </w:pPr>
      <w:r>
        <w:t>Rocky Mountain Subalpine Dry-Mesic Spruce-Fir Forest and Woodland</w:t>
      </w:r>
    </w:p>
    <w:p w:rsidR="00245F43" w:rsidP="00245F43" w:rsidRDefault="00245F43" w14:paraId="0F072086" w14:textId="0790B5DE">
      <w:r>
        <w:t>BpS Model/Description Version: Aug. 2020</w:t>
      </w:r>
      <w:r>
        <w:tab/>
      </w:r>
      <w:r>
        <w:tab/>
      </w:r>
      <w:r>
        <w:tab/>
      </w:r>
      <w:r>
        <w:tab/>
      </w:r>
      <w:r>
        <w:tab/>
      </w:r>
      <w:r>
        <w:tab/>
      </w:r>
      <w:r>
        <w:tab/>
      </w:r>
    </w:p>
    <w:p w:rsidR="00245F43" w:rsidP="00245F43" w:rsidRDefault="00245F43" w14:paraId="1F775DE4" w14:textId="77777777"/>
    <w:p w:rsidR="00245F43" w:rsidP="00245F43" w:rsidRDefault="00245F43" w14:paraId="0F1F444A" w14:textId="77777777"/>
    <w:p w:rsidR="00245F43" w:rsidP="00245F43" w:rsidRDefault="00245F43" w14:paraId="3D8B74C5" w14:textId="77777777">
      <w:pPr>
        <w:pStyle w:val="InfoPara"/>
      </w:pPr>
      <w:r>
        <w:t>Vegetation Type</w:t>
      </w:r>
    </w:p>
    <w:p w:rsidR="00245F43" w:rsidP="00245F43" w:rsidRDefault="00245F43" w14:paraId="2A0B71A6" w14:textId="77777777">
      <w:r>
        <w:t>Forest and Woodland</w:t>
      </w:r>
    </w:p>
    <w:p w:rsidR="00245F43" w:rsidP="00245F43" w:rsidRDefault="00245F43" w14:paraId="1413BD1B" w14:textId="77777777">
      <w:pPr>
        <w:pStyle w:val="InfoPara"/>
      </w:pPr>
      <w:r>
        <w:t>Map Zones</w:t>
      </w:r>
    </w:p>
    <w:p w:rsidR="00245F43" w:rsidP="00245F43" w:rsidRDefault="00AE032E" w14:paraId="544A7971" w14:textId="77777777">
      <w:r>
        <w:t>1, 8, 9</w:t>
      </w:r>
    </w:p>
    <w:p w:rsidR="00245F43" w:rsidP="00245F43" w:rsidRDefault="00245F43" w14:paraId="4821CC93" w14:textId="77777777">
      <w:pPr>
        <w:pStyle w:val="InfoPara"/>
      </w:pPr>
      <w:r>
        <w:t>Geographic Range</w:t>
      </w:r>
    </w:p>
    <w:p w:rsidR="00245F43" w:rsidP="00245F43" w:rsidRDefault="00245F43" w14:paraId="53B20C27" w14:textId="6B885D5A">
      <w:r>
        <w:t xml:space="preserve">This </w:t>
      </w:r>
      <w:r w:rsidR="003C6B77">
        <w:t>Biophysical Setting (</w:t>
      </w:r>
      <w:r>
        <w:t>BpS</w:t>
      </w:r>
      <w:r w:rsidR="003C6B77">
        <w:t>)</w:t>
      </w:r>
      <w:r>
        <w:t xml:space="preserve"> occurs in the Blue Mountains of W</w:t>
      </w:r>
      <w:r w:rsidR="003C6B77">
        <w:t xml:space="preserve">ashington and the </w:t>
      </w:r>
      <w:r>
        <w:t xml:space="preserve">Blue and </w:t>
      </w:r>
      <w:proofErr w:type="spellStart"/>
      <w:r>
        <w:t>Ochoco</w:t>
      </w:r>
      <w:proofErr w:type="spellEnd"/>
      <w:r>
        <w:t xml:space="preserve"> </w:t>
      </w:r>
      <w:r w:rsidR="003C6B77">
        <w:t>m</w:t>
      </w:r>
      <w:r>
        <w:t>ountains in O</w:t>
      </w:r>
      <w:r w:rsidR="003C6B77">
        <w:t>regon</w:t>
      </w:r>
      <w:r>
        <w:t>.</w:t>
      </w:r>
    </w:p>
    <w:p w:rsidR="00245F43" w:rsidP="00245F43" w:rsidRDefault="00245F43" w14:paraId="70890B75" w14:textId="77777777">
      <w:pPr>
        <w:pStyle w:val="InfoPara"/>
      </w:pPr>
      <w:r>
        <w:t>Biophysical Site Description</w:t>
      </w:r>
    </w:p>
    <w:p w:rsidR="00245F43" w:rsidP="00245F43" w:rsidRDefault="00245F43" w14:paraId="548978CB" w14:textId="77777777">
      <w:r>
        <w:t>This forest type occurs at upper elevations (6</w:t>
      </w:r>
      <w:r w:rsidR="00920923">
        <w:t>,</w:t>
      </w:r>
      <w:r>
        <w:t>000-8</w:t>
      </w:r>
      <w:r w:rsidR="00920923">
        <w:t>,</w:t>
      </w:r>
      <w:r>
        <w:t>000ft), on cold sites with short summer and frosty growing seasons.</w:t>
      </w:r>
    </w:p>
    <w:p w:rsidR="00245F43" w:rsidP="00245F43" w:rsidRDefault="00245F43" w14:paraId="38EBF62A" w14:textId="77777777">
      <w:pPr>
        <w:pStyle w:val="InfoPara"/>
      </w:pPr>
      <w:r>
        <w:t>Vegetation Description</w:t>
      </w:r>
    </w:p>
    <w:p w:rsidR="00245F43" w:rsidP="00245F43" w:rsidRDefault="00245F43" w14:paraId="4F4F6ABF" w14:textId="697233EA">
      <w:r>
        <w:t>Some sites take a very long time to regenerate following reburn fires. Dense stands of lodgepole can develop and survive for 100yrs+. Old stands of Engelmann spruce and subalpine fir can develop but are prone to insect and fire replacement.</w:t>
      </w:r>
    </w:p>
    <w:p w:rsidR="00245F43" w:rsidP="00245F43" w:rsidRDefault="00245F43" w14:paraId="34BEF1C9" w14:textId="77777777">
      <w:pPr>
        <w:pStyle w:val="InfoPara"/>
      </w:pPr>
      <w:r>
        <w:t>BpS Dominant and Indicator Species</w:t>
      </w:r>
    </w:p>
    <w:p>
      <w:r>
        <w:rPr>
          <w:sz w:val="16"/>
        </w:rPr>
        <w:t>Species names are from the NRCS PLANTS database. Check species codes at http://plants.usda.gov.</w:t>
      </w:r>
    </w:p>
    <w:p w:rsidR="00245F43" w:rsidP="00245F43" w:rsidRDefault="00245F43" w14:paraId="3AE1950C" w14:textId="77777777">
      <w:pPr>
        <w:pStyle w:val="InfoPara"/>
      </w:pPr>
      <w:r>
        <w:t>Disturbance Description</w:t>
      </w:r>
    </w:p>
    <w:p w:rsidR="00245F43" w:rsidP="00245F43" w:rsidRDefault="00245F43" w14:paraId="7B1FBE5B" w14:textId="40C1D692">
      <w:r>
        <w:t>Wildfires are less frequent than at lower elevations. Most fires are mixed</w:t>
      </w:r>
      <w:r w:rsidR="003C6B77">
        <w:t>-</w:t>
      </w:r>
      <w:r>
        <w:t>severity or stand</w:t>
      </w:r>
      <w:r w:rsidR="003C6B77">
        <w:t>-</w:t>
      </w:r>
      <w:r>
        <w:t>replacement severity. Spruce beetle can play a significant role at both endemic and epidemic/</w:t>
      </w:r>
      <w:r w:rsidR="003C6B77">
        <w:t xml:space="preserve"> </w:t>
      </w:r>
      <w:r>
        <w:t>outbreak levels. Balsam woolly adelgid (an introduced insect) is currently causing high mortality. Mountain pine beetle can cause high mortality of seral lodgepole pine forests. Windthrow is important in this environment.</w:t>
      </w:r>
    </w:p>
    <w:p w:rsidR="00245F43" w:rsidP="00245F43" w:rsidRDefault="00920923" w14:paraId="0BD6907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5F43" w:rsidP="00245F43" w:rsidRDefault="00245F43" w14:paraId="7B6AE1B4" w14:textId="77777777">
      <w:pPr>
        <w:pStyle w:val="InfoPara"/>
      </w:pPr>
      <w:r>
        <w:t>Scale Description</w:t>
      </w:r>
    </w:p>
    <w:p w:rsidR="00245F43" w:rsidP="00245F43" w:rsidRDefault="00245F43" w14:paraId="4E61B818" w14:textId="77777777">
      <w:r>
        <w:t>Stands often occur as large patches on upper slopes and break into stringers or islands as elevation nears tree line.</w:t>
      </w:r>
    </w:p>
    <w:p w:rsidR="00245F43" w:rsidP="00245F43" w:rsidRDefault="00245F43" w14:paraId="46A68A6C" w14:textId="77777777">
      <w:pPr>
        <w:pStyle w:val="InfoPara"/>
      </w:pPr>
      <w:r>
        <w:t>Adjacency or Identification Concerns</w:t>
      </w:r>
    </w:p>
    <w:p w:rsidR="00245F43" w:rsidP="00245F43" w:rsidRDefault="00245F43" w14:paraId="7E192021" w14:textId="67518251">
      <w:r>
        <w:t>Sub-alpine woodland occurs above this type, and wet or dry mixed conifer (1045 or 1047) occurs below. Dense, dog-hair lodgepole stands were not modeled in this type but were left to be defined in the Rocky Mountain lodgepole model (1050).</w:t>
      </w:r>
    </w:p>
    <w:p w:rsidR="00245F43" w:rsidP="00245F43" w:rsidRDefault="00245F43" w14:paraId="24F29C75" w14:textId="77777777">
      <w:pPr>
        <w:pStyle w:val="InfoPara"/>
      </w:pPr>
      <w:r>
        <w:t>Issues or Problems</w:t>
      </w:r>
    </w:p>
    <w:p w:rsidR="00245F43" w:rsidP="00245F43" w:rsidRDefault="00245F43" w14:paraId="0A6901C2" w14:textId="77777777"/>
    <w:p w:rsidR="00245F43" w:rsidP="00245F43" w:rsidRDefault="00245F43" w14:paraId="79752D5D" w14:textId="77777777">
      <w:pPr>
        <w:pStyle w:val="InfoPara"/>
      </w:pPr>
      <w:r>
        <w:t>Native Uncharacteristic Conditions</w:t>
      </w:r>
    </w:p>
    <w:p w:rsidR="00245F43" w:rsidP="00245F43" w:rsidRDefault="00245F43" w14:paraId="1F5A4A57" w14:textId="77777777">
      <w:r>
        <w:t>If tree canopy closure is &lt;10%, the site might be subalpine woodland/parkland (1046). Canopies &gt;25m might be mesic spruce fir (1056).</w:t>
      </w:r>
    </w:p>
    <w:p w:rsidR="00245F43" w:rsidP="00245F43" w:rsidRDefault="00245F43" w14:paraId="65E2A154" w14:textId="77777777">
      <w:pPr>
        <w:pStyle w:val="InfoPara"/>
      </w:pPr>
      <w:r>
        <w:t>Comments</w:t>
      </w:r>
    </w:p>
    <w:p w:rsidR="00AE032E" w:rsidP="00AE032E" w:rsidRDefault="00AE032E" w14:paraId="4253F66C" w14:textId="77777777">
      <w:pPr>
        <w:rPr>
          <w:b/>
        </w:rPr>
      </w:pPr>
    </w:p>
    <w:p w:rsidR="00245F43" w:rsidP="00245F43" w:rsidRDefault="00245F43" w14:paraId="2A215E15" w14:textId="77777777">
      <w:pPr>
        <w:pStyle w:val="ReportSection"/>
      </w:pPr>
      <w:r>
        <w:t>Succession Classes</w:t>
      </w:r>
    </w:p>
    <w:p w:rsidR="00245F43" w:rsidP="00245F43" w:rsidRDefault="00245F43" w14:paraId="5D23251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5F43" w:rsidP="00245F43" w:rsidRDefault="00245F43" w14:paraId="2852DEEA"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245F43" w:rsidP="00245F43" w:rsidRDefault="00245F43" w14:paraId="57F4F8D2" w14:textId="77777777"/>
    <w:p w:rsidR="00245F43" w:rsidP="00245F43" w:rsidRDefault="00245F43" w14:paraId="6BFA7690" w14:textId="77777777">
      <w:pPr>
        <w:pStyle w:val="SClassInfoPara"/>
      </w:pPr>
      <w:r>
        <w:t>Indicator Species</w:t>
      </w:r>
    </w:p>
    <w:p w:rsidR="00245F43" w:rsidP="00245F43" w:rsidRDefault="00245F43" w14:paraId="3A6BF231" w14:textId="77777777"/>
    <w:p w:rsidR="00245F43" w:rsidP="00245F43" w:rsidRDefault="00245F43" w14:paraId="5A3707B5" w14:textId="77777777">
      <w:pPr>
        <w:pStyle w:val="SClassInfoPara"/>
      </w:pPr>
      <w:r>
        <w:t>Description</w:t>
      </w:r>
    </w:p>
    <w:p w:rsidR="00245F43" w:rsidP="00245F43" w:rsidRDefault="00245F43" w14:paraId="0C2F96A7" w14:textId="7691B0C1">
      <w:r>
        <w:t>Openings and meadows following stand</w:t>
      </w:r>
      <w:r w:rsidR="003C6B77">
        <w:t>-</w:t>
      </w:r>
      <w:r>
        <w:t>replacement fire. Poorly stocked with lodgepole pine, subalpine fir</w:t>
      </w:r>
      <w:r w:rsidR="003C6B77">
        <w:t>,</w:t>
      </w:r>
      <w:r>
        <w:t xml:space="preserve"> and Enge</w:t>
      </w:r>
      <w:r w:rsidR="00920923">
        <w:t>l</w:t>
      </w:r>
      <w:r>
        <w:t>mann spruce. Slow tree recruitment. Trees 0-5in DBH. Dominant understory species include grouse huckleberry, heartleaf arnica</w:t>
      </w:r>
      <w:r w:rsidR="003C6B77">
        <w:t>,</w:t>
      </w:r>
      <w:r>
        <w:t xml:space="preserve"> and western </w:t>
      </w:r>
      <w:proofErr w:type="spellStart"/>
      <w:r>
        <w:t>needlegrass</w:t>
      </w:r>
      <w:proofErr w:type="spellEnd"/>
      <w:r>
        <w:t>. Canopy closure &gt;40% is possible but unlikely due to site limitations in favor of rock, snow</w:t>
      </w:r>
      <w:r w:rsidR="003C6B77">
        <w:t>,</w:t>
      </w:r>
      <w:r>
        <w:t xml:space="preserve"> and ice.</w:t>
      </w:r>
    </w:p>
    <w:p w:rsidR="00245F43" w:rsidP="00245F43" w:rsidRDefault="00245F43" w14:paraId="18B34DBA" w14:textId="77777777"/>
    <w:p>
      <w:r>
        <w:rPr>
          <w:i/>
          <w:u w:val="single"/>
        </w:rPr>
        <w:t>Maximum Tree Size Class</w:t>
      </w:r>
      <w:br/>
      <w:r>
        <w:t>None</w:t>
      </w:r>
    </w:p>
    <w:p w:rsidR="00245F43" w:rsidP="00245F43" w:rsidRDefault="00245F43" w14:paraId="31B98FDE" w14:textId="77777777">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245F43" w:rsidP="00245F43" w:rsidRDefault="00245F43" w14:paraId="6A4E522C" w14:textId="77777777"/>
    <w:p w:rsidR="00245F43" w:rsidP="00245F43" w:rsidRDefault="00245F43" w14:paraId="59B36050" w14:textId="77777777">
      <w:pPr>
        <w:pStyle w:val="SClassInfoPara"/>
      </w:pPr>
      <w:r>
        <w:t>Indicator Species</w:t>
      </w:r>
    </w:p>
    <w:p w:rsidR="00245F43" w:rsidP="00245F43" w:rsidRDefault="00245F43" w14:paraId="3356DB60" w14:textId="77777777"/>
    <w:p w:rsidR="00245F43" w:rsidP="00245F43" w:rsidRDefault="00245F43" w14:paraId="262AB829" w14:textId="77777777">
      <w:pPr>
        <w:pStyle w:val="SClassInfoPara"/>
      </w:pPr>
      <w:r>
        <w:t>Description</w:t>
      </w:r>
    </w:p>
    <w:p w:rsidR="00245F43" w:rsidP="00245F43" w:rsidRDefault="00245F43" w14:paraId="4FE7BEE8" w14:textId="4E36D98B">
      <w:r>
        <w:t>Mid-sized mixed lodgepole pine, fir</w:t>
      </w:r>
      <w:r w:rsidR="003C6B77">
        <w:t>,</w:t>
      </w:r>
      <w:r>
        <w:t xml:space="preserve"> and spruce stand. Trees mostly 6-15in DBH. Moderate lodgepole regeneration leads to more closed canopy than </w:t>
      </w:r>
      <w:r w:rsidR="003C6B77">
        <w:t>C</w:t>
      </w:r>
      <w:r>
        <w:t>lass C. Lodgepole pines range in height up to 20m. Some large spruce and fir may persist from old stands that were thinned by insects or wind.</w:t>
      </w:r>
    </w:p>
    <w:p w:rsidR="00245F43" w:rsidP="00245F43" w:rsidRDefault="00245F43" w14:paraId="0893A519" w14:textId="77777777"/>
    <w:p>
      <w:r>
        <w:rPr>
          <w:i/>
          <w:u w:val="single"/>
        </w:rPr>
        <w:t>Maximum Tree Size Class</w:t>
      </w:r>
      <w:br/>
      <w:r>
        <w:t>Medium 9-21" DBH</w:t>
      </w:r>
    </w:p>
    <w:p w:rsidR="00245F43" w:rsidP="00245F43" w:rsidRDefault="00245F43" w14:paraId="23316941" w14:textId="77777777">
      <w:pPr>
        <w:pStyle w:val="InfoPara"/>
        <w:pBdr>
          <w:top w:val="single" w:color="auto" w:sz="4" w:space="1"/>
        </w:pBdr>
      </w:pPr>
      <w:r>
        <w:t>Class C</w:t>
      </w:r>
      <w:r>
        <w:tab/>
        <w:t>41</w:t>
      </w:r>
      <w:r w:rsidR="002A3B10">
        <w:tab/>
      </w:r>
      <w:r w:rsidR="002A3B10">
        <w:tab/>
      </w:r>
      <w:r w:rsidR="002A3B10">
        <w:tab/>
      </w:r>
      <w:r w:rsidR="002A3B10">
        <w:tab/>
      </w:r>
      <w:r w:rsidR="004F7795">
        <w:t>Mid Development 1 - Open</w:t>
      </w:r>
    </w:p>
    <w:p w:rsidR="00245F43" w:rsidP="00245F43" w:rsidRDefault="00245F43" w14:paraId="5970B4CD" w14:textId="77777777"/>
    <w:p w:rsidR="00245F43" w:rsidP="00245F43" w:rsidRDefault="00245F43" w14:paraId="53D50F7D" w14:textId="77777777">
      <w:pPr>
        <w:pStyle w:val="SClassInfoPara"/>
      </w:pPr>
      <w:r>
        <w:t>Indicator Species</w:t>
      </w:r>
    </w:p>
    <w:p w:rsidR="00245F43" w:rsidP="00245F43" w:rsidRDefault="00245F43" w14:paraId="67B44C4A" w14:textId="77777777"/>
    <w:p w:rsidR="00245F43" w:rsidP="00245F43" w:rsidRDefault="00245F43" w14:paraId="0ADF9604" w14:textId="77777777">
      <w:pPr>
        <w:pStyle w:val="SClassInfoPara"/>
      </w:pPr>
      <w:r>
        <w:t>Description</w:t>
      </w:r>
    </w:p>
    <w:p w:rsidR="00245F43" w:rsidP="00245F43" w:rsidRDefault="00245F43" w14:paraId="3E8AD6D8" w14:textId="492E083B">
      <w:r>
        <w:t>Mid-sized mixed lodgepole, fir</w:t>
      </w:r>
      <w:r w:rsidR="003C6B77">
        <w:t>,</w:t>
      </w:r>
      <w:r>
        <w:t xml:space="preserve"> and spruce stand, closed canopy. Trees mostly 6-15in DBH. Lodgepole pines susceptible to outbreaks of mountain pine beetle. Lodgepole pines range in height up to 20m.</w:t>
      </w:r>
    </w:p>
    <w:p w:rsidR="00245F43" w:rsidP="00245F43" w:rsidRDefault="00245F43" w14:paraId="6F60E991" w14:textId="77777777"/>
    <w:p>
      <w:r>
        <w:rPr>
          <w:i/>
          <w:u w:val="single"/>
        </w:rPr>
        <w:t>Maximum Tree Size Class</w:t>
      </w:r>
      <w:br/>
      <w:r>
        <w:t>Medium 9-21" DBH</w:t>
      </w:r>
    </w:p>
    <w:p w:rsidR="00245F43" w:rsidP="00245F43" w:rsidRDefault="00245F43" w14:paraId="73ED5C5B" w14:textId="77777777">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245F43" w:rsidP="00245F43" w:rsidRDefault="00245F43" w14:paraId="042B096A" w14:textId="77777777"/>
    <w:p w:rsidR="00245F43" w:rsidP="00245F43" w:rsidRDefault="00245F43" w14:paraId="0214DBD0" w14:textId="77777777">
      <w:pPr>
        <w:pStyle w:val="SClassInfoPara"/>
      </w:pPr>
      <w:r>
        <w:t>Indicator Species</w:t>
      </w:r>
    </w:p>
    <w:p w:rsidR="00245F43" w:rsidP="00245F43" w:rsidRDefault="00245F43" w14:paraId="1A5B34EC" w14:textId="77777777"/>
    <w:p w:rsidR="00245F43" w:rsidP="00245F43" w:rsidRDefault="00245F43" w14:paraId="380A0F83" w14:textId="77777777">
      <w:pPr>
        <w:pStyle w:val="SClassInfoPara"/>
      </w:pPr>
      <w:r>
        <w:lastRenderedPageBreak/>
        <w:t>Description</w:t>
      </w:r>
    </w:p>
    <w:p w:rsidR="00245F43" w:rsidP="00245F43" w:rsidRDefault="00245F43" w14:paraId="7501DCE5" w14:textId="44D6C742">
      <w:r>
        <w:t>Mixed</w:t>
      </w:r>
      <w:r w:rsidR="003C6B77">
        <w:t>-</w:t>
      </w:r>
      <w:r>
        <w:t xml:space="preserve">age stands dominated by Engelmann spruce and subalpine fir, with minor </w:t>
      </w:r>
      <w:r w:rsidR="00920923">
        <w:t>lodgepole</w:t>
      </w:r>
      <w:r>
        <w:t xml:space="preserve"> pine. Trees mostly 15in+ DBH. Dominant understory species include grouse huckleberry, heartleaf arnica</w:t>
      </w:r>
      <w:r w:rsidR="003C6B77">
        <w:t>,</w:t>
      </w:r>
      <w:r>
        <w:t xml:space="preserve"> and western </w:t>
      </w:r>
      <w:proofErr w:type="spellStart"/>
      <w:r>
        <w:t>needlegrass</w:t>
      </w:r>
      <w:proofErr w:type="spellEnd"/>
      <w:r>
        <w:t xml:space="preserve">. Spruce beetle attacks mature spruce and fir, moving the stand back to </w:t>
      </w:r>
      <w:r w:rsidR="003C6B77">
        <w:t>C</w:t>
      </w:r>
      <w:r>
        <w:t xml:space="preserve">lass C. Mountain pine bark beetles attack mainly the remaining old lodgepole pines and </w:t>
      </w:r>
      <w:r w:rsidR="00920923">
        <w:t>maintain the stand</w:t>
      </w:r>
      <w:r>
        <w:t>.</w:t>
      </w:r>
    </w:p>
    <w:p w:rsidR="00245F43" w:rsidP="00245F43" w:rsidRDefault="00245F43" w14:paraId="638421E5" w14:textId="77777777"/>
    <w:p>
      <w:r>
        <w:rPr>
          <w:i/>
          <w:u w:val="single"/>
        </w:rPr>
        <w:t>Maximum Tree Size Class</w:t>
      </w:r>
      <w:br/>
      <w:r>
        <w:t>Large 21-33" DBH</w:t>
      </w:r>
    </w:p>
    <w:p w:rsidR="00245F43" w:rsidP="00245F43" w:rsidRDefault="00245F43" w14:paraId="5F152CD3" w14:textId="77777777">
      <w:pPr>
        <w:pStyle w:val="InfoPara"/>
        <w:pBdr>
          <w:top w:val="single" w:color="auto" w:sz="4" w:space="1"/>
        </w:pBdr>
      </w:pPr>
      <w:r>
        <w:t>Class E</w:t>
      </w:r>
      <w:r>
        <w:tab/>
        <w:t>12</w:t>
      </w:r>
      <w:r w:rsidR="002A3B10">
        <w:tab/>
      </w:r>
      <w:r w:rsidR="002A3B10">
        <w:tab/>
      </w:r>
      <w:r w:rsidR="002A3B10">
        <w:tab/>
      </w:r>
      <w:r w:rsidR="002A3B10">
        <w:tab/>
      </w:r>
      <w:r w:rsidR="004F7795">
        <w:t>Late Development 1 - Closed</w:t>
      </w:r>
    </w:p>
    <w:p w:rsidR="00245F43" w:rsidP="00245F43" w:rsidRDefault="00245F43" w14:paraId="6A8950BB" w14:textId="77777777"/>
    <w:p w:rsidR="00245F43" w:rsidP="00245F43" w:rsidRDefault="00245F43" w14:paraId="30EB0CD9" w14:textId="77777777">
      <w:pPr>
        <w:pStyle w:val="SClassInfoPara"/>
      </w:pPr>
      <w:r>
        <w:t>Indicator Species</w:t>
      </w:r>
    </w:p>
    <w:p w:rsidR="00245F43" w:rsidP="00245F43" w:rsidRDefault="00245F43" w14:paraId="61F68F51" w14:textId="77777777"/>
    <w:p w:rsidR="00245F43" w:rsidP="00245F43" w:rsidRDefault="00245F43" w14:paraId="4AE5143B" w14:textId="77777777">
      <w:pPr>
        <w:pStyle w:val="SClassInfoPara"/>
      </w:pPr>
      <w:r>
        <w:t>Description</w:t>
      </w:r>
    </w:p>
    <w:p w:rsidR="00245F43" w:rsidP="00245F43" w:rsidRDefault="00245F43" w14:paraId="5145F44C" w14:textId="7EA70D75">
      <w:r>
        <w:t>Mixed</w:t>
      </w:r>
      <w:r w:rsidR="003C6B77">
        <w:t>-</w:t>
      </w:r>
      <w:r>
        <w:t xml:space="preserve">age stands dominated by Engelmann spruce and subalpine fir, with minor </w:t>
      </w:r>
      <w:r w:rsidR="00920923">
        <w:t>lodgepole</w:t>
      </w:r>
      <w:r>
        <w:t xml:space="preserve"> pine. Trees mostly 1in+ DBH. Understory vegetation is sparse.</w:t>
      </w:r>
    </w:p>
    <w:p w:rsidR="00245F43" w:rsidP="00245F43" w:rsidRDefault="00245F43" w14:paraId="03B9F1C9"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45F43" w:rsidP="00245F43" w:rsidRDefault="00245F43" w14:paraId="59FBA355" w14:textId="77777777">
      <w:r>
        <w:t>Agee, J.K. 1993. Fire ecology of Pacific Northwest forests. Washington, DC: Island Press. 493 pp.</w:t>
      </w:r>
    </w:p>
    <w:p w:rsidR="00245F43" w:rsidP="00245F43" w:rsidRDefault="00245F43" w14:paraId="25B5C70D" w14:textId="77777777"/>
    <w:p w:rsidR="00245F43" w:rsidP="00245F43" w:rsidRDefault="00245F43" w14:paraId="49A20906" w14:textId="77777777">
      <w:r>
        <w:t>Heyerdahl, E.K. and J.K. Agee. 1996. Historical fire regimes of four sites in the Blue Mountains, Oregon and Washington. Final Report, University of Washington, Seattle, WA. 173 pp.</w:t>
      </w:r>
    </w:p>
    <w:p w:rsidR="00245F43" w:rsidP="00245F43" w:rsidRDefault="00245F43" w14:paraId="68411A12" w14:textId="77777777"/>
    <w:p w:rsidR="00245F43" w:rsidP="00245F43" w:rsidRDefault="00245F43" w14:paraId="24921E26" w14:textId="77777777">
      <w:r>
        <w:t>Johnson, C.G. Jr. 2004. Alpine and subalpine vegetation of the Wallowa, Seven Devils and Blue Mountains. R6-NR-ECOL-TP-03-04. Portland, OR, USDA Forest Service, Pacific Northwest Region, 612 pp.</w:t>
      </w:r>
    </w:p>
    <w:p w:rsidR="00245F43" w:rsidP="00245F43" w:rsidRDefault="00245F43" w14:paraId="149B6A14" w14:textId="77777777"/>
    <w:p w:rsidR="00245F43" w:rsidP="00245F43" w:rsidRDefault="00245F43" w14:paraId="294145AD" w14:textId="77777777">
      <w:r>
        <w:t xml:space="preserve">Johnson, C.G. and R.R. Clausnitzer. 1992. Plant associations of the Blue and </w:t>
      </w:r>
      <w:proofErr w:type="spellStart"/>
      <w:r>
        <w:t>Ochoco</w:t>
      </w:r>
      <w:proofErr w:type="spellEnd"/>
      <w:r>
        <w:t xml:space="preserve"> Mountains. P6-ERW-TP-036-92. Portland, OR: USDA Forest Service, Pacific Northwest </w:t>
      </w:r>
      <w:r w:rsidR="00920923">
        <w:t>Region</w:t>
      </w:r>
      <w:r>
        <w:t>. 164 pp. + appendices.</w:t>
      </w:r>
    </w:p>
    <w:p w:rsidR="00245F43" w:rsidP="00245F43" w:rsidRDefault="00245F43" w14:paraId="481AD178" w14:textId="77777777"/>
    <w:p w:rsidR="00245F43" w:rsidP="00245F43" w:rsidRDefault="00245F43" w14:paraId="47E2B758" w14:textId="77777777">
      <w:r>
        <w:t xml:space="preserve">Johnson, C.G. and S.A. Simon. 1986. Plant associations of the Wallowa-Snake province. R6-ECOL-TP-255b-86. Portland, OR: USDA Forest Service, Pacific Northwest </w:t>
      </w:r>
      <w:r w:rsidR="00920923">
        <w:t>Region</w:t>
      </w:r>
      <w:r>
        <w:t>. 272 pp. + appendices.</w:t>
      </w:r>
    </w:p>
    <w:p w:rsidR="00245F43" w:rsidP="00245F43" w:rsidRDefault="00245F43" w14:paraId="5FA08122" w14:textId="77777777"/>
    <w:p w:rsidR="00245F43" w:rsidP="00245F43" w:rsidRDefault="00245F43" w14:paraId="2B86F136" w14:textId="77777777">
      <w:r>
        <w:t>NatureServe. 2007. International Ecological Classification Standard: Terrestrial Ecological Classifications. NatureServe Central Databases. Arlington, VA. Data current as of 10 February 2007.</w:t>
      </w:r>
    </w:p>
    <w:p w:rsidRPr="00A43E41" w:rsidR="004D5F12" w:rsidP="00245F43" w:rsidRDefault="004D5F12" w14:paraId="72E061C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D098A" w14:textId="77777777" w:rsidR="004F0D74" w:rsidRDefault="004F0D74">
      <w:r>
        <w:separator/>
      </w:r>
    </w:p>
  </w:endnote>
  <w:endnote w:type="continuationSeparator" w:id="0">
    <w:p w14:paraId="5D5129AD" w14:textId="77777777" w:rsidR="004F0D74" w:rsidRDefault="004F0D74">
      <w:r>
        <w:continuationSeparator/>
      </w:r>
    </w:p>
  </w:endnote>
  <w:endnote w:type="continuationNotice" w:id="1">
    <w:p w14:paraId="04680508" w14:textId="77777777" w:rsidR="004F0D74" w:rsidRDefault="004F0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18F6C" w14:textId="77777777" w:rsidR="00245F43" w:rsidRDefault="00245F43" w:rsidP="00245F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6A6EE" w14:textId="77777777" w:rsidR="004F0D74" w:rsidRDefault="004F0D74">
      <w:r>
        <w:separator/>
      </w:r>
    </w:p>
  </w:footnote>
  <w:footnote w:type="continuationSeparator" w:id="0">
    <w:p w14:paraId="0045666D" w14:textId="77777777" w:rsidR="004F0D74" w:rsidRDefault="004F0D74">
      <w:r>
        <w:continuationSeparator/>
      </w:r>
    </w:p>
  </w:footnote>
  <w:footnote w:type="continuationNotice" w:id="1">
    <w:p w14:paraId="4EA09DE3" w14:textId="77777777" w:rsidR="004F0D74" w:rsidRDefault="004F0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84E8" w14:textId="77777777" w:rsidR="00A43E41" w:rsidRDefault="00A43E41" w:rsidP="00245F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32E"/>
    <w:pPr>
      <w:ind w:left="720"/>
    </w:pPr>
    <w:rPr>
      <w:rFonts w:ascii="Calibri" w:eastAsiaTheme="minorHAnsi" w:hAnsi="Calibri"/>
      <w:sz w:val="22"/>
      <w:szCs w:val="22"/>
    </w:rPr>
  </w:style>
  <w:style w:type="character" w:styleId="Hyperlink">
    <w:name w:val="Hyperlink"/>
    <w:basedOn w:val="DefaultParagraphFont"/>
    <w:rsid w:val="00AE032E"/>
    <w:rPr>
      <w:color w:val="0000FF" w:themeColor="hyperlink"/>
      <w:u w:val="single"/>
    </w:rPr>
  </w:style>
  <w:style w:type="paragraph" w:styleId="BalloonText">
    <w:name w:val="Balloon Text"/>
    <w:basedOn w:val="Normal"/>
    <w:link w:val="BalloonTextChar"/>
    <w:uiPriority w:val="99"/>
    <w:semiHidden/>
    <w:unhideWhenUsed/>
    <w:rsid w:val="00AE032E"/>
    <w:rPr>
      <w:rFonts w:ascii="Tahoma" w:hAnsi="Tahoma" w:cs="Tahoma"/>
      <w:sz w:val="16"/>
      <w:szCs w:val="16"/>
    </w:rPr>
  </w:style>
  <w:style w:type="character" w:customStyle="1" w:styleId="BalloonTextChar">
    <w:name w:val="Balloon Text Char"/>
    <w:basedOn w:val="DefaultParagraphFont"/>
    <w:link w:val="BalloonText"/>
    <w:uiPriority w:val="99"/>
    <w:semiHidden/>
    <w:rsid w:val="00AE0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4177">
      <w:bodyDiv w:val="1"/>
      <w:marLeft w:val="0"/>
      <w:marRight w:val="0"/>
      <w:marTop w:val="0"/>
      <w:marBottom w:val="0"/>
      <w:divBdr>
        <w:top w:val="none" w:sz="0" w:space="0" w:color="auto"/>
        <w:left w:val="none" w:sz="0" w:space="0" w:color="auto"/>
        <w:bottom w:val="none" w:sz="0" w:space="0" w:color="auto"/>
        <w:right w:val="none" w:sz="0" w:space="0" w:color="auto"/>
      </w:divBdr>
    </w:div>
    <w:div w:id="634023381">
      <w:bodyDiv w:val="1"/>
      <w:marLeft w:val="0"/>
      <w:marRight w:val="0"/>
      <w:marTop w:val="0"/>
      <w:marBottom w:val="0"/>
      <w:divBdr>
        <w:top w:val="none" w:sz="0" w:space="0" w:color="auto"/>
        <w:left w:val="none" w:sz="0" w:space="0" w:color="auto"/>
        <w:bottom w:val="none" w:sz="0" w:space="0" w:color="auto"/>
        <w:right w:val="none" w:sz="0" w:space="0" w:color="auto"/>
      </w:divBdr>
    </w:div>
    <w:div w:id="15870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2014-08-21T14:02:00Z</cp:lastPrinted>
  <dcterms:created xsi:type="dcterms:W3CDTF">2018-02-23T23:40:00Z</dcterms:created>
  <dcterms:modified xsi:type="dcterms:W3CDTF">2025-02-12T09:41:11Z</dcterms:modified>
</cp:coreProperties>
</file>