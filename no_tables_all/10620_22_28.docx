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C59" w:rsidP="005F5C59" w:rsidRDefault="005F5C59" w14:paraId="214F2777" w14:textId="73482366">
      <w:pPr>
        <w:pStyle w:val="BpSTitle"/>
      </w:pPr>
      <w:r>
        <w:t>10620</w:t>
      </w:r>
    </w:p>
    <w:p w:rsidR="005F5C59" w:rsidP="005F5C59" w:rsidRDefault="005F5C59" w14:paraId="74A9C17D" w14:textId="77777777">
      <w:pPr>
        <w:pStyle w:val="BpSTitle"/>
      </w:pPr>
      <w:r>
        <w:t>Inter-Mountain Basins Curl-leaf Mountain Mahogany Woodland and Shrubland</w:t>
      </w:r>
    </w:p>
    <w:p w:rsidR="005F5C59" w:rsidP="005F5C59" w:rsidRDefault="005F5C59" w14:paraId="2F70E0A2" w14:textId="77777777">
      <w:r>
        <w:t>BpS Model/Description Version: Aug. 2020</w:t>
      </w:r>
      <w:r>
        <w:tab/>
      </w:r>
      <w:r>
        <w:tab/>
      </w:r>
      <w:r>
        <w:tab/>
      </w:r>
      <w:r>
        <w:tab/>
      </w:r>
      <w:r>
        <w:tab/>
      </w:r>
      <w:r>
        <w:tab/>
      </w:r>
      <w:r>
        <w:tab/>
      </w:r>
    </w:p>
    <w:p w:rsidR="005F5C59" w:rsidP="005F5C59" w:rsidRDefault="005F5C59" w14:paraId="186662DF" w14:textId="77777777"/>
    <w:p w:rsidR="005F5C59" w:rsidP="005F5C59" w:rsidRDefault="005F5C59" w14:paraId="5C8D41A2" w14:textId="77777777"/>
    <w:p w:rsidR="005F5C59" w:rsidP="005F5C59" w:rsidRDefault="005F5C59" w14:paraId="321BC5EF" w14:textId="77777777">
      <w:pPr>
        <w:pStyle w:val="InfoPara"/>
      </w:pPr>
      <w:r>
        <w:t>Vegetation Type</w:t>
      </w:r>
    </w:p>
    <w:p w:rsidR="005F5C59" w:rsidP="005F5C59" w:rsidRDefault="002935E5" w14:paraId="6E8532BF" w14:textId="1863E2EC">
      <w:r w:rsidRPr="002935E5">
        <w:t>Forest and Woodland</w:t>
      </w:r>
      <w:bookmarkStart w:name="_GoBack" w:id="0"/>
      <w:bookmarkEnd w:id="0"/>
    </w:p>
    <w:p w:rsidR="005F5C59" w:rsidP="005F5C59" w:rsidRDefault="005F5C59" w14:paraId="06F8A9D3" w14:textId="77777777">
      <w:pPr>
        <w:pStyle w:val="InfoPara"/>
      </w:pPr>
      <w:r>
        <w:t>Map Zones</w:t>
      </w:r>
    </w:p>
    <w:p w:rsidR="005F5C59" w:rsidP="005F5C59" w:rsidRDefault="005108BA" w14:paraId="0C97AE71" w14:textId="1F0DFD0E">
      <w:r>
        <w:t xml:space="preserve">22, </w:t>
      </w:r>
      <w:r w:rsidR="005F5C59">
        <w:t>28</w:t>
      </w:r>
    </w:p>
    <w:p w:rsidR="005F5C59" w:rsidP="005F5C59" w:rsidRDefault="005F5C59" w14:paraId="7E9D80D5" w14:textId="77777777">
      <w:pPr>
        <w:pStyle w:val="InfoPara"/>
      </w:pPr>
      <w:r>
        <w:t>Geographic Range</w:t>
      </w:r>
    </w:p>
    <w:p w:rsidR="005F5C59" w:rsidP="005F5C59" w:rsidRDefault="005F5C59" w14:paraId="7B646968" w14:textId="28500A55">
      <w:r>
        <w:t>In MZ22, this BpS is a very minor component, primarily in the northeastern corner of the zone in subsections</w:t>
      </w:r>
      <w:r w:rsidR="00203CA5">
        <w:t xml:space="preserve"> (Cleland et al. 2007)</w:t>
      </w:r>
      <w:r>
        <w:t xml:space="preserve"> M331Ba, 342A, 342Ac, 342Ad, M331Ad, M331Aj and 342Fa.</w:t>
      </w:r>
    </w:p>
    <w:p w:rsidR="005F5C59" w:rsidP="005F5C59" w:rsidRDefault="005F5C59" w14:paraId="562CA88D" w14:textId="77777777"/>
    <w:p w:rsidR="005F5C59" w:rsidP="005F5C59" w:rsidRDefault="005F5C59" w14:paraId="0A4B071D" w14:textId="5CBD9B40">
      <w:r>
        <w:t xml:space="preserve">The </w:t>
      </w:r>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xml:space="preserve"> community type occurs in the Sierra Nevada and Cascade Range to Rocky Mountains from MT and WY in the Bighorn Basin to northern AZ, and in Baja California, and Mexico (Marshall 1995).</w:t>
      </w:r>
    </w:p>
    <w:p w:rsidR="005F5C59" w:rsidP="005F5C59" w:rsidRDefault="005F5C59" w14:paraId="7B5C877F" w14:textId="77777777">
      <w:pPr>
        <w:pStyle w:val="InfoPara"/>
      </w:pPr>
      <w:r>
        <w:t>Biophysical Site Description</w:t>
      </w:r>
    </w:p>
    <w:p w:rsidR="005F5C59" w:rsidP="005F5C59" w:rsidRDefault="005F5C59" w14:paraId="27C71A89" w14:textId="57764276">
      <w:proofErr w:type="spellStart"/>
      <w:r>
        <w:t>Curlleaf</w:t>
      </w:r>
      <w:proofErr w:type="spellEnd"/>
      <w:r>
        <w:t xml:space="preserve"> mountain mahogany (</w:t>
      </w:r>
      <w:proofErr w:type="spellStart"/>
      <w:r>
        <w:t>Cercocarpus</w:t>
      </w:r>
      <w:proofErr w:type="spellEnd"/>
      <w:r>
        <w:t xml:space="preserve"> </w:t>
      </w:r>
      <w:proofErr w:type="spellStart"/>
      <w:r>
        <w:t>ledifolius</w:t>
      </w:r>
      <w:proofErr w:type="spellEnd"/>
      <w:r>
        <w:t>) communities are usually found on upper slopes and ridges between 5</w:t>
      </w:r>
      <w:r w:rsidR="00203CA5">
        <w:t>,</w:t>
      </w:r>
      <w:r>
        <w:t>000-10</w:t>
      </w:r>
      <w:r w:rsidR="00203CA5">
        <w:t>,</w:t>
      </w:r>
      <w:r>
        <w:t>500ft. elevations (USDA-NRCS 2003), although northern stands may occur as low as 2</w:t>
      </w:r>
      <w:r w:rsidR="00203CA5">
        <w:t>,</w:t>
      </w:r>
      <w:r>
        <w:t xml:space="preserve">000ft (Marshall 1995). In western NV and southern ID, </w:t>
      </w:r>
      <w:proofErr w:type="spellStart"/>
      <w:r>
        <w:t>curlleaf</w:t>
      </w:r>
      <w:proofErr w:type="spellEnd"/>
      <w:r>
        <w:t xml:space="preserve"> mountain mahogany may occur down to 5000ft or lower. Most stands occur on rocky shallow soils and outcrops, with mature stand cover between 10-55%. In the absence of fire, old stands may occur with &gt; 55% cover on somewhat productive sites with moderately deep soils or, at least, fractured below ground bedrock. In southern ID and in the Bighorn Basin, WY, </w:t>
      </w:r>
      <w:proofErr w:type="spellStart"/>
      <w:r>
        <w:t>curlleaf</w:t>
      </w:r>
      <w:proofErr w:type="spellEnd"/>
      <w:r>
        <w:t xml:space="preserve"> mountain mahogany is most often associated with a limestone bedrock.</w:t>
      </w:r>
    </w:p>
    <w:p w:rsidR="005F5C59" w:rsidP="005F5C59" w:rsidRDefault="005F5C59" w14:paraId="1C51B5F1" w14:textId="77777777">
      <w:pPr>
        <w:pStyle w:val="InfoPara"/>
      </w:pPr>
      <w:r>
        <w:t>Vegetation Description</w:t>
      </w:r>
    </w:p>
    <w:p w:rsidR="005F5C59" w:rsidP="005F5C59" w:rsidRDefault="005F5C59" w14:paraId="05BD8C90" w14:textId="39AC4144">
      <w:r>
        <w:t xml:space="preserve">Mountain big sagebrush is the most common codominant with </w:t>
      </w:r>
      <w:proofErr w:type="spellStart"/>
      <w:r>
        <w:t>curlleaf</w:t>
      </w:r>
      <w:proofErr w:type="spellEnd"/>
      <w:r>
        <w:t xml:space="preserve"> mountain mahogany. </w:t>
      </w:r>
      <w:proofErr w:type="spellStart"/>
      <w:r>
        <w:t>Curlleaf</w:t>
      </w:r>
      <w:proofErr w:type="spellEnd"/>
      <w:r>
        <w:t xml:space="preserve"> mountain mahogany is both a primary early </w:t>
      </w:r>
      <w:r w:rsidR="00203CA5">
        <w:t>successional</w:t>
      </w:r>
      <w:r>
        <w:t xml:space="preserve"> colonizer rapidly invading bare mineral soils after disturbance and the dominant long-lived species. Where </w:t>
      </w:r>
      <w:proofErr w:type="spellStart"/>
      <w:r>
        <w:t>curlleaf</w:t>
      </w:r>
      <w:proofErr w:type="spellEnd"/>
      <w:r>
        <w:t xml:space="preserve"> mountain mahogany has reestablished quickly after fire, snowberry, blue bunch wheatgrass, green </w:t>
      </w:r>
      <w:proofErr w:type="spellStart"/>
      <w:r>
        <w:t>needlegrass</w:t>
      </w:r>
      <w:proofErr w:type="spellEnd"/>
      <w:r>
        <w:t xml:space="preserve">, Oregon grape, </w:t>
      </w:r>
      <w:proofErr w:type="spellStart"/>
      <w:r>
        <w:t>Ribes</w:t>
      </w:r>
      <w:proofErr w:type="spellEnd"/>
      <w:r>
        <w:t xml:space="preserve">, phlox and prairie sandwort, may co-dominate. Litter and shading by woody plants inhibits establishment of </w:t>
      </w:r>
      <w:proofErr w:type="spellStart"/>
      <w:r>
        <w:t>curlleaf</w:t>
      </w:r>
      <w:proofErr w:type="spellEnd"/>
      <w:r>
        <w:t xml:space="preserve"> mountain mahogany. Invasion of Utah and Rocky Mountain juniper, limber pine or Douglas-fir can occur and will eventually shade-out the </w:t>
      </w:r>
      <w:proofErr w:type="spellStart"/>
      <w:r>
        <w:t>curlleaf</w:t>
      </w:r>
      <w:proofErr w:type="spellEnd"/>
      <w:r>
        <w:t xml:space="preserve"> mountain mahogany. </w:t>
      </w:r>
    </w:p>
    <w:p w:rsidR="005F5C59" w:rsidP="005F5C59" w:rsidRDefault="005F5C59" w14:paraId="53C611A8" w14:textId="77777777"/>
    <w:p w:rsidR="005F5C59" w:rsidP="005F5C59" w:rsidRDefault="005F5C59" w14:paraId="70A02D59" w14:textId="77777777">
      <w:r>
        <w:t>Reproduction often appears dependent upon geographic variables (slope, aspect and elevation) more than biotic factors. Mountain big sagebrush and black sagebrush are often associated.</w:t>
      </w:r>
    </w:p>
    <w:p w:rsidR="005F5C59" w:rsidP="005F5C59" w:rsidRDefault="005F5C59" w14:paraId="4BF8AEEF" w14:textId="77777777">
      <w:pPr>
        <w:pStyle w:val="InfoPara"/>
      </w:pPr>
      <w:r>
        <w:lastRenderedPageBreak/>
        <w:t>BpS Dominant and Indicator Species</w:t>
      </w:r>
    </w:p>
    <w:p>
      <w:r>
        <w:rPr>
          <w:sz w:val="16"/>
        </w:rPr>
        <w:t>Species names are from the NRCS PLANTS database. Check species codes at http://plants.usda.gov.</w:t>
      </w:r>
    </w:p>
    <w:p w:rsidR="005F5C59" w:rsidP="005F5C59" w:rsidRDefault="005F5C59" w14:paraId="0FCFF004" w14:textId="77777777">
      <w:pPr>
        <w:pStyle w:val="InfoPara"/>
      </w:pPr>
      <w:r>
        <w:t>Disturbance Description</w:t>
      </w:r>
    </w:p>
    <w:p w:rsidR="005F5C59" w:rsidP="005F5C59" w:rsidRDefault="005F5C59" w14:paraId="373772D0" w14:textId="77777777">
      <w:proofErr w:type="spellStart"/>
      <w:r>
        <w:t>Curlleaf</w:t>
      </w:r>
      <w:proofErr w:type="spellEnd"/>
      <w:r>
        <w:t xml:space="preserve"> mountain mahogany usually does not </w:t>
      </w:r>
      <w:proofErr w:type="spellStart"/>
      <w:proofErr w:type="gramStart"/>
      <w:r>
        <w:t>resprout</w:t>
      </w:r>
      <w:proofErr w:type="spellEnd"/>
      <w:r>
        <w:t>, and</w:t>
      </w:r>
      <w:proofErr w:type="gramEnd"/>
      <w:r>
        <w:t xml:space="preserve"> is easily killed by fire (Marshall 1995). </w:t>
      </w:r>
      <w:proofErr w:type="spellStart"/>
      <w:r>
        <w:t>Curlleaf</w:t>
      </w:r>
      <w:proofErr w:type="spellEnd"/>
      <w:r>
        <w:t xml:space="preserve"> mountain mahogany is a primary early successional colonizer rapidly invading bare mineral soils after disturbance. Fires are not common in early seral stages, when there is little fuel, except in chaparral. Replacement fires (mean FRI of 150-500yrs) become more common in mid-seral stands, where herbs and smaller shrubs provide ladder fuel. By late succession, two classes and fire regimes are possible depending on the history of mixed severity and surface fires. </w:t>
      </w:r>
    </w:p>
    <w:p w:rsidR="005F5C59" w:rsidP="005F5C59" w:rsidRDefault="005F5C59" w14:paraId="653C7997" w14:textId="77777777"/>
    <w:p w:rsidR="005F5C59" w:rsidP="005F5C59" w:rsidRDefault="005F5C59" w14:paraId="5C118280" w14:textId="77777777">
      <w:r>
        <w:t xml:space="preserve">FRI for MZ22 somewhat longer than in other </w:t>
      </w:r>
      <w:proofErr w:type="spellStart"/>
      <w:r>
        <w:t>mapzones</w:t>
      </w:r>
      <w:proofErr w:type="spellEnd"/>
      <w:r>
        <w:t xml:space="preserve">. However, that could be presumably due to the sole inclusion of </w:t>
      </w:r>
      <w:proofErr w:type="spellStart"/>
      <w:r>
        <w:t>curlleaf</w:t>
      </w:r>
      <w:proofErr w:type="spellEnd"/>
      <w:r>
        <w:t xml:space="preserve"> mountain mahogany and </w:t>
      </w:r>
      <w:proofErr w:type="spellStart"/>
      <w:r>
        <w:t>not</w:t>
      </w:r>
      <w:proofErr w:type="spellEnd"/>
      <w:r>
        <w:t xml:space="preserve"> other types as are included in other </w:t>
      </w:r>
      <w:proofErr w:type="spellStart"/>
      <w:r>
        <w:t>mapzones</w:t>
      </w:r>
      <w:proofErr w:type="spellEnd"/>
      <w:r>
        <w:t xml:space="preserve"> for this BpS.</w:t>
      </w:r>
    </w:p>
    <w:p w:rsidR="005F5C59" w:rsidP="005F5C59" w:rsidRDefault="005F5C59" w14:paraId="26C850E1" w14:textId="77777777"/>
    <w:p w:rsidR="005F5C59" w:rsidP="005F5C59" w:rsidRDefault="005F5C59" w14:paraId="6DD37C30" w14:textId="77777777">
      <w:r>
        <w:t xml:space="preserve">Several fire regimes affect this community type. </w:t>
      </w:r>
      <w:proofErr w:type="gramStart"/>
      <w:r>
        <w:t>It is clear that being</w:t>
      </w:r>
      <w:proofErr w:type="gramEnd"/>
      <w:r>
        <w:t xml:space="preserve"> very sensitive to fire and very long-lived would suggest FRG V and development in fire-safe sites (</w:t>
      </w:r>
      <w:proofErr w:type="spellStart"/>
      <w:r>
        <w:t>Gruell</w:t>
      </w:r>
      <w:proofErr w:type="spellEnd"/>
      <w:r>
        <w:t xml:space="preserve"> et al. 1985). This is true of late development classes, but younger classes can resemble more the surrounding juniper, limber and sagebrush communities in their fire behavior and exhibit a FRG IV. </w:t>
      </w:r>
    </w:p>
    <w:p w:rsidR="005F5C59" w:rsidP="005F5C59" w:rsidRDefault="005F5C59" w14:paraId="65501CF8" w14:textId="77777777"/>
    <w:p w:rsidR="005F5C59" w:rsidP="005F5C59" w:rsidRDefault="005F5C59" w14:paraId="4D7446B6" w14:textId="77777777">
      <w:r>
        <w:t xml:space="preserve">From MZ16 and early models for this BpS: Data from a thesis in NV and expert observations suggests some large mountain mahogany may survive less intense fires. Therefore, surface fires were added as a disturbance to late seral stages, but this is a more recent concept in </w:t>
      </w:r>
      <w:proofErr w:type="spellStart"/>
      <w:r>
        <w:t>curlleaf</w:t>
      </w:r>
      <w:proofErr w:type="spellEnd"/>
      <w:r>
        <w:t xml:space="preserve"> mountain mahogany ecology. Surface fires were assumed to occur on a very small scale, perhaps caused by lightning strikes.</w:t>
      </w:r>
    </w:p>
    <w:p w:rsidR="005F5C59" w:rsidP="005F5C59" w:rsidRDefault="005F5C59" w14:paraId="00C98E2F" w14:textId="77777777"/>
    <w:p w:rsidR="005F5C59" w:rsidP="005F5C59" w:rsidRDefault="005F5C59" w14:paraId="4F60614A" w14:textId="77777777">
      <w:r>
        <w:t>Ungulate herbivory: Heavy browsing by native medium-sized and large mammals reduces mountain mahogany productivity and reproduction (USDA-NRCS 2003). This is an important disturbance in early, especially, and mid-seral stages, when mountain mahogany seedlings are becoming established. Browsing by small mammals has been documented (Marshall 1995</w:t>
      </w:r>
      <w:proofErr w:type="gramStart"/>
      <w:r>
        <w:t>), but</w:t>
      </w:r>
      <w:proofErr w:type="gramEnd"/>
      <w:r>
        <w:t xml:space="preserve"> is relatively unimportant and was incorporated as a minor component of native herbivory mortality.</w:t>
      </w:r>
    </w:p>
    <w:p w:rsidR="005F5C59" w:rsidP="005F5C59" w:rsidRDefault="005F5C59" w14:paraId="3F8120E9" w14:textId="77777777"/>
    <w:p w:rsidR="005F5C59" w:rsidP="005F5C59" w:rsidRDefault="005F5C59" w14:paraId="57D86575" w14:textId="77777777">
      <w:r>
        <w:t>Windthrow and snow creep on steep slopes are also sources of mortality.</w:t>
      </w:r>
    </w:p>
    <w:p w:rsidR="005F5C59" w:rsidP="005F5C59" w:rsidRDefault="005F5C59" w14:paraId="23B9190A" w14:textId="4A688E4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5C59" w:rsidP="005F5C59" w:rsidRDefault="005F5C59" w14:paraId="062F4A8E" w14:textId="77777777">
      <w:pPr>
        <w:pStyle w:val="InfoPara"/>
      </w:pPr>
      <w:r>
        <w:lastRenderedPageBreak/>
        <w:t>Scale Description</w:t>
      </w:r>
    </w:p>
    <w:p w:rsidR="005F5C59" w:rsidP="005F5C59" w:rsidRDefault="005F5C59" w14:paraId="5F4BEB85" w14:textId="77777777">
      <w:r>
        <w:t xml:space="preserve">Because these communities are restricted to rock outcrops and thin soils, stands usually occur on a small scale, and are spatially separated from each other by other communities that occur on different aspects or soil types. A few </w:t>
      </w:r>
      <w:proofErr w:type="spellStart"/>
      <w:r>
        <w:t>curlleaf</w:t>
      </w:r>
      <w:proofErr w:type="spellEnd"/>
      <w:r>
        <w:t xml:space="preserve"> mountain mahogany stands may be much larger than 100ac. These stands occur predominately on the west slope of the Bighorn Mountains.</w:t>
      </w:r>
    </w:p>
    <w:p w:rsidR="005F5C59" w:rsidP="005F5C59" w:rsidRDefault="005F5C59" w14:paraId="1C7796FB" w14:textId="77777777">
      <w:pPr>
        <w:pStyle w:val="InfoPara"/>
      </w:pPr>
      <w:r>
        <w:t>Adjacency or Identification Concerns</w:t>
      </w:r>
    </w:p>
    <w:p w:rsidR="005F5C59" w:rsidP="005F5C59" w:rsidRDefault="005F5C59" w14:paraId="32E7CDC3" w14:textId="02B87A94">
      <w:r>
        <w:t xml:space="preserve">Some existing </w:t>
      </w:r>
      <w:proofErr w:type="spellStart"/>
      <w:r>
        <w:t>curlleaf</w:t>
      </w:r>
      <w:proofErr w:type="spellEnd"/>
      <w:r>
        <w:t xml:space="preserve"> mountain mahogany stands may be in the big sagebrush, Douglas-fir, Rocky Mountain and Utah juniper stands resulting from encroachment on deeper soils.</w:t>
      </w:r>
    </w:p>
    <w:p w:rsidR="005F5C59" w:rsidP="005F5C59" w:rsidRDefault="005F5C59" w14:paraId="01CD7C9F" w14:textId="77777777"/>
    <w:p w:rsidR="005F5C59" w:rsidP="005F5C59" w:rsidRDefault="005F5C59" w14:paraId="43329DE1" w14:textId="1F43DCC4">
      <w:r>
        <w:t xml:space="preserve">Note that this </w:t>
      </w:r>
      <w:r w:rsidR="005108BA">
        <w:t>description</w:t>
      </w:r>
      <w:r>
        <w:t xml:space="preserve"> is only considering </w:t>
      </w:r>
      <w:proofErr w:type="spellStart"/>
      <w:r>
        <w:t>curlleaf</w:t>
      </w:r>
      <w:proofErr w:type="spellEnd"/>
      <w:r>
        <w:t xml:space="preserve"> mountain mahogany and not true mountain mahogany. True mountain mahogany is covered in BpS 2210862 Rocky Mountain Lower Montane-Foothill Shrubland-True Mountain Mahogany</w:t>
      </w:r>
      <w:r w:rsidR="005108BA">
        <w:t xml:space="preserve"> and BpS 2810620</w:t>
      </w:r>
      <w:r>
        <w:t>.</w:t>
      </w:r>
    </w:p>
    <w:p w:rsidR="005F5C59" w:rsidP="005F5C59" w:rsidRDefault="005F5C59" w14:paraId="07DF8A79" w14:textId="77777777"/>
    <w:p w:rsidR="005F5C59" w:rsidP="005F5C59" w:rsidRDefault="005F5C59" w14:paraId="25D0043F" w14:textId="1143DAB6">
      <w:r>
        <w:t xml:space="preserve">Native grazing was </w:t>
      </w:r>
      <w:r w:rsidR="00203CA5">
        <w:t>primarily</w:t>
      </w:r>
      <w:r>
        <w:t xml:space="preserve"> by ungulates, and over</w:t>
      </w:r>
      <w:r w:rsidR="005108BA">
        <w:t xml:space="preserve"> </w:t>
      </w:r>
      <w:r>
        <w:t>browsing can stress decadent stands. Early successional stands are currently infrequent and late open and closed stands are the norm.</w:t>
      </w:r>
    </w:p>
    <w:p w:rsidR="005F5C59" w:rsidP="005F5C59" w:rsidRDefault="005F5C59" w14:paraId="383FB8E2" w14:textId="77777777">
      <w:pPr>
        <w:pStyle w:val="InfoPara"/>
      </w:pPr>
      <w:r>
        <w:t>Issues or Problems</w:t>
      </w:r>
    </w:p>
    <w:p w:rsidR="004D3AC8" w:rsidP="004D3AC8" w:rsidRDefault="004D3AC8" w14:paraId="2D319960" w14:textId="444531F4">
      <w:r>
        <w:t xml:space="preserve">This model is intended to capture only the </w:t>
      </w:r>
      <w:proofErr w:type="spellStart"/>
      <w:r>
        <w:t>Curlleaf</w:t>
      </w:r>
      <w:proofErr w:type="spellEnd"/>
      <w:r>
        <w:t xml:space="preserve"> Mountain Mahogany which is only a portion of BpS 1062.</w:t>
      </w:r>
    </w:p>
    <w:p w:rsidR="005F5C59" w:rsidP="005F5C59" w:rsidRDefault="005F5C59" w14:paraId="7FA48153" w14:textId="77777777"/>
    <w:p w:rsidR="005F5C59" w:rsidP="005F5C59" w:rsidRDefault="005F5C59" w14:paraId="65025B70" w14:textId="77777777">
      <w:pPr>
        <w:pStyle w:val="InfoPara"/>
      </w:pPr>
      <w:r>
        <w:t>Native Uncharacteristic Conditions</w:t>
      </w:r>
    </w:p>
    <w:p w:rsidR="005F5C59" w:rsidP="005F5C59" w:rsidRDefault="005F5C59" w14:paraId="267AD57E" w14:textId="7A433A95">
      <w:r>
        <w:t>Encroachment of conifer species. Greater than 70% canopy closure in class D would be uncharacteristic in this BpS.</w:t>
      </w:r>
    </w:p>
    <w:p w:rsidR="005F5C59" w:rsidP="005F5C59" w:rsidRDefault="005F5C59" w14:paraId="515D1BA3" w14:textId="77777777"/>
    <w:p w:rsidR="005F5C59" w:rsidP="005F5C59" w:rsidRDefault="005F5C59" w14:paraId="7BFA2663" w14:textId="77777777">
      <w:r>
        <w:t>The distribution of classes should be applied to rocky and shallow soils, not to its current distribution resulting from mahogany encroachment into deeper soils.</w:t>
      </w:r>
    </w:p>
    <w:p w:rsidR="005F5C59" w:rsidP="005F5C59" w:rsidRDefault="005F5C59" w14:paraId="469F8C91" w14:textId="77777777">
      <w:pPr>
        <w:pStyle w:val="InfoPara"/>
      </w:pPr>
      <w:r>
        <w:t>Comments</w:t>
      </w:r>
    </w:p>
    <w:p w:rsidR="005108BA" w:rsidP="005108BA" w:rsidRDefault="005108BA" w14:paraId="3AA44D97" w14:textId="24609627">
      <w:r w:rsidRPr="00DF2600">
        <w:t xml:space="preserve">MZs </w:t>
      </w:r>
      <w:r>
        <w:t>22 and 28</w:t>
      </w:r>
      <w:r w:rsidRPr="00DF2600">
        <w:t xml:space="preserve"> were combined during 2015 BpS Review.</w:t>
      </w:r>
    </w:p>
    <w:p w:rsidR="006C0E7D" w:rsidP="005108BA" w:rsidRDefault="006C0E7D" w14:paraId="75E2CC7B" w14:textId="77777777"/>
    <w:p w:rsidR="005F5C59" w:rsidP="005F5C59" w:rsidRDefault="005F5C59" w14:paraId="5DECC3E8" w14:textId="77777777">
      <w:pPr>
        <w:pStyle w:val="ReportSection"/>
      </w:pPr>
      <w:r>
        <w:t>Succession Classes</w:t>
      </w:r>
    </w:p>
    <w:p w:rsidR="005F5C59" w:rsidP="005F5C59" w:rsidRDefault="005F5C59" w14:paraId="5F24828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5C59" w:rsidP="005F5C59" w:rsidRDefault="005F5C59" w14:paraId="16B080C9"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5F5C59" w:rsidP="005F5C59" w:rsidRDefault="005F5C59" w14:paraId="21BAE5EA" w14:textId="77777777"/>
    <w:p w:rsidR="005F5C59" w:rsidP="005F5C59" w:rsidRDefault="005F5C59" w14:paraId="1A12FDA7" w14:textId="77777777">
      <w:pPr>
        <w:pStyle w:val="SClassInfoPara"/>
      </w:pPr>
      <w:r>
        <w:t>Indicator Species</w:t>
      </w:r>
    </w:p>
    <w:p w:rsidR="005F5C59" w:rsidP="005F5C59" w:rsidRDefault="005F5C59" w14:paraId="4B8DF54C" w14:textId="77777777"/>
    <w:p w:rsidR="005F5C59" w:rsidP="005F5C59" w:rsidRDefault="005F5C59" w14:paraId="20084A24" w14:textId="77777777">
      <w:pPr>
        <w:pStyle w:val="SClassInfoPara"/>
      </w:pPr>
      <w:r>
        <w:t>Description</w:t>
      </w:r>
    </w:p>
    <w:p w:rsidR="005F5C59" w:rsidP="005F5C59" w:rsidRDefault="005F5C59" w14:paraId="7910FF45" w14:textId="77777777">
      <w:proofErr w:type="spellStart"/>
      <w:r>
        <w:t>Curlleaf</w:t>
      </w:r>
      <w:proofErr w:type="spellEnd"/>
      <w:r>
        <w:t xml:space="preserve"> mountain mahogany rapidly invades bare mineral soils after fire. Litter and shading by woody plants inhibits establishment. Bunch grasses and disturbance-tolerant forbs and </w:t>
      </w:r>
      <w:proofErr w:type="spellStart"/>
      <w:r>
        <w:t>resprouting</w:t>
      </w:r>
      <w:proofErr w:type="spellEnd"/>
      <w:r>
        <w:t xml:space="preserve"> shrubs, such as snowberry, may be present. </w:t>
      </w:r>
      <w:proofErr w:type="spellStart"/>
      <w:r>
        <w:t>Skunkbush</w:t>
      </w:r>
      <w:proofErr w:type="spellEnd"/>
      <w:r>
        <w:t xml:space="preserve"> sumac and sagebrush seedlings are present. </w:t>
      </w:r>
    </w:p>
    <w:p w:rsidR="005F5C59" w:rsidP="005F5C59" w:rsidRDefault="005F5C59" w14:paraId="190EF9DA" w14:textId="77777777"/>
    <w:p>
      <w:r>
        <w:rPr>
          <w:i/>
          <w:u w:val="single"/>
        </w:rPr>
        <w:t>Maximum Tree Size Class</w:t>
      </w:r>
      <w:br/>
      <w:r>
        <w:t>None</w:t>
      </w:r>
    </w:p>
    <w:p w:rsidR="005F5C59" w:rsidP="005F5C59" w:rsidRDefault="005F5C59" w14:paraId="6E93E115"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Open</w:t>
      </w:r>
    </w:p>
    <w:p w:rsidR="005F5C59" w:rsidP="005F5C59" w:rsidRDefault="005F5C59" w14:paraId="2274516F" w14:textId="77777777"/>
    <w:p w:rsidR="005F5C59" w:rsidP="005F5C59" w:rsidRDefault="005F5C59" w14:paraId="6364DF92" w14:textId="77777777">
      <w:pPr>
        <w:pStyle w:val="SClassInfoPara"/>
      </w:pPr>
      <w:r>
        <w:t>Indicator Species</w:t>
      </w:r>
    </w:p>
    <w:p w:rsidR="005F5C59" w:rsidP="005F5C59" w:rsidRDefault="005F5C59" w14:paraId="744C43E3" w14:textId="77777777"/>
    <w:p w:rsidR="005F5C59" w:rsidP="005F5C59" w:rsidRDefault="005F5C59" w14:paraId="2CD54677" w14:textId="77777777">
      <w:pPr>
        <w:pStyle w:val="SClassInfoPara"/>
      </w:pPr>
      <w:r>
        <w:t>Description</w:t>
      </w:r>
    </w:p>
    <w:p w:rsidR="00203CA5" w:rsidP="00203CA5" w:rsidRDefault="005F5C59" w14:paraId="13E433F2" w14:textId="77777777">
      <w:proofErr w:type="spellStart"/>
      <w:r>
        <w:t>Curlleaf</w:t>
      </w:r>
      <w:proofErr w:type="spellEnd"/>
      <w:r>
        <w:t xml:space="preserve"> mountain mahogany is dominant with mature sagebrush, bitterbrush, snowberry and rabbitbrush co-dominant. Mountain mahogany seedlings are common. </w:t>
      </w:r>
      <w:r w:rsidR="00203CA5">
        <w:t>Various shrub species typically dominate. However, under mixed severity fire disturbance various grass species may dominate.</w:t>
      </w:r>
    </w:p>
    <w:p w:rsidR="005F5C59" w:rsidP="005F5C59" w:rsidRDefault="005F5C59" w14:paraId="4A52AA2E" w14:textId="77777777"/>
    <w:p>
      <w:r>
        <w:rPr>
          <w:i/>
          <w:u w:val="single"/>
        </w:rPr>
        <w:t>Maximum Tree Size Class</w:t>
      </w:r>
      <w:br/>
      <w:r>
        <w:t>None</w:t>
      </w:r>
    </w:p>
    <w:p w:rsidR="005F5C59" w:rsidP="005F5C59" w:rsidRDefault="005F5C59" w14:paraId="605794A1" w14:textId="77777777">
      <w:pPr>
        <w:pStyle w:val="InfoPara"/>
        <w:pBdr>
          <w:top w:val="single" w:color="auto" w:sz="4" w:space="1"/>
        </w:pBdr>
      </w:pPr>
      <w:r>
        <w:t>Class C</w:t>
      </w:r>
      <w:r>
        <w:tab/>
        <w:t>13</w:t>
      </w:r>
      <w:r w:rsidR="002A3B10">
        <w:tab/>
      </w:r>
      <w:r w:rsidR="002A3B10">
        <w:tab/>
      </w:r>
      <w:r w:rsidR="002A3B10">
        <w:tab/>
      </w:r>
      <w:r w:rsidR="002A3B10">
        <w:tab/>
      </w:r>
      <w:r w:rsidR="004F7795">
        <w:t>Mid Development 1 - Closed</w:t>
      </w:r>
    </w:p>
    <w:p w:rsidR="005F5C59" w:rsidP="005F5C59" w:rsidRDefault="005F5C59" w14:paraId="2BCB4F69" w14:textId="77777777"/>
    <w:p w:rsidR="005F5C59" w:rsidP="005F5C59" w:rsidRDefault="005F5C59" w14:paraId="31B2435D" w14:textId="77777777">
      <w:pPr>
        <w:pStyle w:val="SClassInfoPara"/>
      </w:pPr>
      <w:r>
        <w:t>Indicator Species</w:t>
      </w:r>
    </w:p>
    <w:p w:rsidR="005F5C59" w:rsidP="005F5C59" w:rsidRDefault="005F5C59" w14:paraId="3B3CB1CD" w14:textId="77777777"/>
    <w:p w:rsidR="005F5C59" w:rsidP="005F5C59" w:rsidRDefault="005F5C59" w14:paraId="227DDF04" w14:textId="77777777">
      <w:pPr>
        <w:pStyle w:val="SClassInfoPara"/>
      </w:pPr>
      <w:r>
        <w:t>Description</w:t>
      </w:r>
    </w:p>
    <w:p w:rsidR="005F5C59" w:rsidP="005F5C59" w:rsidRDefault="005F5C59" w14:paraId="51E15240" w14:textId="77777777">
      <w:r>
        <w:t xml:space="preserve">Young </w:t>
      </w:r>
      <w:proofErr w:type="spellStart"/>
      <w:r>
        <w:t>curlleaf</w:t>
      </w:r>
      <w:proofErr w:type="spellEnd"/>
      <w:r>
        <w:t xml:space="preserve"> mountain mahogany are common, and shrub diversity is high. This class can persist; it is thus a mid or late closed stage and combines aspects of both.</w:t>
      </w:r>
    </w:p>
    <w:p w:rsidR="005F5C59" w:rsidP="005F5C59" w:rsidRDefault="005F5C59" w14:paraId="27CBD671" w14:textId="77777777"/>
    <w:p>
      <w:r>
        <w:rPr>
          <w:i/>
          <w:u w:val="single"/>
        </w:rPr>
        <w:t>Maximum Tree Size Class</w:t>
      </w:r>
      <w:br/>
      <w:r>
        <w:t>None</w:t>
      </w:r>
    </w:p>
    <w:p w:rsidR="005F5C59" w:rsidP="005F5C59" w:rsidRDefault="005F5C59" w14:paraId="51EE7B46" w14:textId="77777777">
      <w:pPr>
        <w:pStyle w:val="InfoPara"/>
        <w:pBdr>
          <w:top w:val="single" w:color="auto" w:sz="4" w:space="1"/>
        </w:pBdr>
      </w:pPr>
      <w:r>
        <w:t>Class D</w:t>
      </w:r>
      <w:r>
        <w:tab/>
        <w:t>64</w:t>
      </w:r>
      <w:r w:rsidR="002A3B10">
        <w:tab/>
      </w:r>
      <w:r w:rsidR="002A3B10">
        <w:tab/>
      </w:r>
      <w:r w:rsidR="002A3B10">
        <w:tab/>
      </w:r>
      <w:r w:rsidR="002A3B10">
        <w:tab/>
      </w:r>
      <w:r w:rsidR="004F7795">
        <w:t>Late Development 1 - All Structures</w:t>
      </w:r>
    </w:p>
    <w:p w:rsidR="005F5C59" w:rsidP="005F5C59" w:rsidRDefault="005F5C59" w14:paraId="77E2D726" w14:textId="77777777"/>
    <w:p w:rsidR="005F5C59" w:rsidP="005F5C59" w:rsidRDefault="005F5C59" w14:paraId="5464C450" w14:textId="77777777">
      <w:pPr>
        <w:pStyle w:val="SClassInfoPara"/>
      </w:pPr>
      <w:r>
        <w:t>Indicator Species</w:t>
      </w:r>
    </w:p>
    <w:p w:rsidR="005F5C59" w:rsidP="005F5C59" w:rsidRDefault="005F5C59" w14:paraId="79672FD9" w14:textId="77777777"/>
    <w:p w:rsidR="005F5C59" w:rsidP="005F5C59" w:rsidRDefault="005F5C59" w14:paraId="06A39B69" w14:textId="77777777">
      <w:pPr>
        <w:pStyle w:val="SClassInfoPara"/>
      </w:pPr>
      <w:r>
        <w:t>Description</w:t>
      </w:r>
    </w:p>
    <w:p w:rsidR="00203CA5" w:rsidP="00203CA5" w:rsidRDefault="005F5C59" w14:paraId="18491EFC" w14:textId="77777777">
      <w:r>
        <w:t xml:space="preserve">There is a wide range of cover for mountain mahogany. </w:t>
      </w:r>
      <w:r w:rsidR="00203CA5">
        <w:t>Various shrub species typically dominate. However, under mixed severity fire disturbance various grass species may dominate.</w:t>
      </w:r>
    </w:p>
    <w:p w:rsidR="005F5C59" w:rsidP="005F5C59" w:rsidRDefault="005F5C59" w14:paraId="6C57080F" w14:textId="09A41A07">
      <w:r>
        <w:t xml:space="preserve">This class represents the late-successional endpoint for </w:t>
      </w:r>
      <w:proofErr w:type="spellStart"/>
      <w:r>
        <w:t>curlleaf</w:t>
      </w:r>
      <w:proofErr w:type="spellEnd"/>
      <w:r>
        <w:t xml:space="preserve"> mountain mahogany that is maintained by in</w:t>
      </w:r>
      <w:r w:rsidR="005108BA">
        <w:t xml:space="preserve">frequent scattered canopy fire </w:t>
      </w:r>
      <w:r>
        <w:t>and drought mortality (modeled as wind and weather stress), whi</w:t>
      </w:r>
      <w:r w:rsidR="00203CA5">
        <w:t>ch thins the stand.</w:t>
      </w:r>
    </w:p>
    <w:p w:rsidR="005F5C59" w:rsidP="005F5C59" w:rsidRDefault="005F5C59" w14:paraId="61DD27E0" w14:textId="77777777"/>
    <w:p w:rsidR="005F5C59" w:rsidP="005F5C59" w:rsidRDefault="005F5C59" w14:paraId="7C4FA2F3" w14:textId="429E719E">
      <w:r>
        <w:t>Fire scars with dead and decadent branches on older shrubs, with herbaceous-dominated understory are evidence for this condition. Other shrub species may be abundant, but decadent. These stands are in areas poorly suited for experiencing fire. In the absence of fire (2-3 FRIs for mixed severity and surface fires), these stands will persist with shrubs reaching very old age.</w:t>
      </w:r>
    </w:p>
    <w:p w:rsidR="005F5C59" w:rsidP="005F5C59" w:rsidRDefault="005F5C59" w14:paraId="162B37AB"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F5C59" w:rsidP="005F5C59" w:rsidRDefault="005F5C59" w14:paraId="05186526" w14:textId="77777777">
      <w:r>
        <w:t xml:space="preserve">Arno, S.F. and A.E. Wilson. 1986. Dating past fires in </w:t>
      </w:r>
      <w:proofErr w:type="spellStart"/>
      <w:r>
        <w:t>curlleaf</w:t>
      </w:r>
      <w:proofErr w:type="spellEnd"/>
      <w:r>
        <w:t xml:space="preserve"> mountain-mahogany communities. Journal of Range Management 39: 241-243.</w:t>
      </w:r>
    </w:p>
    <w:p w:rsidR="005F5C59" w:rsidP="005F5C59" w:rsidRDefault="005F5C59" w14:paraId="13ED1755" w14:textId="77777777"/>
    <w:p w:rsidR="005F5C59" w:rsidP="005F5C59" w:rsidRDefault="005F5C59" w14:paraId="09A4D805" w14:textId="2B35F5ED">
      <w:r>
        <w:t xml:space="preserve">Billings, W.D. 1994. Ecological impacts of cheatgrass and resultant fire on ecosystems in the western Great Basin. In: Proc. Ecology and management of annual rangelands. USDA Forest Service. GTR-INT-313. </w:t>
      </w:r>
    </w:p>
    <w:p w:rsidR="005F5C59" w:rsidP="005F5C59" w:rsidRDefault="005F5C59" w14:paraId="13FFFDE1" w14:textId="77777777"/>
    <w:p w:rsidR="005F5C59" w:rsidP="005F5C59" w:rsidRDefault="005F5C59" w14:paraId="5EBB4DD8"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5F5C59" w:rsidP="005F5C59" w:rsidRDefault="005F5C59" w14:paraId="52A63EA5" w14:textId="21A9161A"/>
    <w:p w:rsidR="00203CA5" w:rsidP="00203CA5" w:rsidRDefault="00203CA5" w14:paraId="18C6D3D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w:t>
      </w:r>
      <w:proofErr w:type="spellStart"/>
      <w:r>
        <w:rPr>
          <w:rStyle w:val="normaltextrun1"/>
          <w:lang w:val="en"/>
        </w:rPr>
        <w:t>Nowacki</w:t>
      </w:r>
      <w:proofErr w:type="spellEnd"/>
      <w:r>
        <w:rPr>
          <w:rStyle w:val="normaltextrun1"/>
          <w:lang w:val="en"/>
        </w:rPr>
        <w:t xml:space="preserve">,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03CA5" w:rsidP="005F5C59" w:rsidRDefault="00203CA5" w14:paraId="6EC1B843" w14:textId="77777777"/>
    <w:p w:rsidR="005F5C59" w:rsidP="005F5C59" w:rsidRDefault="005F5C59" w14:paraId="4EBE1E5A" w14:textId="06736AB4">
      <w:proofErr w:type="spellStart"/>
      <w:r>
        <w:t>Gruell</w:t>
      </w:r>
      <w:proofErr w:type="spellEnd"/>
      <w:r>
        <w:t xml:space="preserve">, G., S. Bunting and L. </w:t>
      </w:r>
      <w:proofErr w:type="spellStart"/>
      <w:r>
        <w:t>Neuenschwander</w:t>
      </w:r>
      <w:proofErr w:type="spellEnd"/>
      <w:r>
        <w:t xml:space="preserve">. 1985. Influence of fire on </w:t>
      </w:r>
      <w:proofErr w:type="spellStart"/>
      <w:r>
        <w:t>curlleaf</w:t>
      </w:r>
      <w:proofErr w:type="spellEnd"/>
      <w:r>
        <w:t xml:space="preserve"> mountain mahogany in the Intermountain West. Pages 58-72 in: J.K. Brown and J. Logan (</w:t>
      </w:r>
      <w:proofErr w:type="spellStart"/>
      <w:r>
        <w:t>eds</w:t>
      </w:r>
      <w:proofErr w:type="spellEnd"/>
      <w:r>
        <w:t xml:space="preserve">), Fire's </w:t>
      </w:r>
      <w:r>
        <w:lastRenderedPageBreak/>
        <w:t>effects on wildlife habitat - Symposium Proceedings. USDA Forest Service Gen. Tech. Rep. INT-186.</w:t>
      </w:r>
    </w:p>
    <w:p w:rsidR="005F5C59" w:rsidP="005F5C59" w:rsidRDefault="005F5C59" w14:paraId="6E9F3770" w14:textId="77777777"/>
    <w:p w:rsidR="005F5C59" w:rsidP="005F5C59" w:rsidRDefault="005F5C59" w14:paraId="6D1EAE3C"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5F5C59" w:rsidP="005F5C59" w:rsidRDefault="005F5C59" w14:paraId="4D0F18E0" w14:textId="77777777"/>
    <w:p w:rsidR="005F5C59" w:rsidP="005F5C59" w:rsidRDefault="005F5C59" w14:paraId="573A2490" w14:textId="14D12E32">
      <w:proofErr w:type="spellStart"/>
      <w:r>
        <w:t>Monsen</w:t>
      </w:r>
      <w:proofErr w:type="spellEnd"/>
      <w:r>
        <w:t>, S.B. and E.D. Mc Arthur. 1984. Factors influencing establishment of seeded broadleaf herbs and shrubs following fire. Pages 112-124 in: K. Sanders and J. Durham (</w:t>
      </w:r>
      <w:proofErr w:type="spellStart"/>
      <w:r>
        <w:t>eds</w:t>
      </w:r>
      <w:proofErr w:type="spellEnd"/>
      <w:r>
        <w:t xml:space="preserve">). Proc. </w:t>
      </w:r>
      <w:proofErr w:type="spellStart"/>
      <w:r>
        <w:t>Symp</w:t>
      </w:r>
      <w:proofErr w:type="spellEnd"/>
      <w:r>
        <w:t>.: Rangelands fire effects. USDI Bureau of Land Management, Idaho Field Office, Boise, ID.</w:t>
      </w:r>
    </w:p>
    <w:p w:rsidR="005F5C59" w:rsidP="005F5C59" w:rsidRDefault="005F5C59" w14:paraId="6C998452" w14:textId="77777777"/>
    <w:p w:rsidR="005F5C59" w:rsidP="005F5C59" w:rsidRDefault="005F5C59" w14:paraId="58764017" w14:textId="77777777">
      <w:r>
        <w:t>NatureServe. 2007. International Ecological Classification Standard: Terrestrial Ecological Classifications. NatureServe Central Databases. Arlington, VA. Data current as of 10 February 2007.</w:t>
      </w:r>
    </w:p>
    <w:p w:rsidR="005F5C59" w:rsidP="005F5C59" w:rsidRDefault="005F5C59" w14:paraId="4B858766" w14:textId="77777777"/>
    <w:p w:rsidR="005F5C59" w:rsidP="005F5C59" w:rsidRDefault="005F5C59" w14:paraId="5CA8341D" w14:textId="37E5ED7C">
      <w:r>
        <w:t xml:space="preserve">Peters, E.F. and S.C. Bunting. 1994. Fire conditions pre- and post-occurrence of </w:t>
      </w:r>
      <w:proofErr w:type="spellStart"/>
      <w:r>
        <w:t>annula</w:t>
      </w:r>
      <w:proofErr w:type="spellEnd"/>
      <w:r>
        <w:t xml:space="preserve"> grasses on the Snake River plain. In: Proc. Ecology and management of annual rangelands. USDA Forest Service GTR-INT-313.</w:t>
      </w:r>
    </w:p>
    <w:p w:rsidR="005F5C59" w:rsidP="005F5C59" w:rsidRDefault="005F5C59" w14:paraId="3BE41121" w14:textId="77777777"/>
    <w:p w:rsidR="005F5C59" w:rsidP="005F5C59" w:rsidRDefault="005F5C59" w14:paraId="3771FB9A"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Thesis. University of Nevada, Reno. 111 pp. </w:t>
      </w:r>
    </w:p>
    <w:p w:rsidR="005F5C59" w:rsidP="005F5C59" w:rsidRDefault="005F5C59" w14:paraId="2ACE09E7" w14:textId="77777777"/>
    <w:p w:rsidR="005F5C59" w:rsidP="005F5C59" w:rsidRDefault="005F5C59" w14:paraId="3D5EBD48" w14:textId="639C6857">
      <w:r>
        <w:t xml:space="preserve">Schultz, B.W., R.J. </w:t>
      </w:r>
      <w:proofErr w:type="spellStart"/>
      <w:r>
        <w:t>Tausch</w:t>
      </w:r>
      <w:proofErr w:type="spellEnd"/>
      <w:r>
        <w:t xml:space="preserve"> and P.T. </w:t>
      </w:r>
      <w:proofErr w:type="spellStart"/>
      <w:r>
        <w:t>Tueller</w:t>
      </w:r>
      <w:proofErr w:type="spellEnd"/>
      <w:r>
        <w:t xml:space="preserve">. 1996. Spatial relationships </w:t>
      </w:r>
      <w:r w:rsidR="005108BA">
        <w:t>among</w:t>
      </w:r>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5F5C59" w:rsidP="005F5C59" w:rsidRDefault="005F5C59" w14:paraId="76904F3D" w14:textId="77777777"/>
    <w:p w:rsidR="005F5C59" w:rsidP="005F5C59" w:rsidRDefault="005F5C59" w14:paraId="193CE06E" w14:textId="77777777">
      <w:proofErr w:type="spellStart"/>
      <w:r>
        <w:t>Tausch</w:t>
      </w:r>
      <w:proofErr w:type="spellEnd"/>
      <w:r>
        <w:t>, R.J., P.E. Wigand and J.W. Burkhardt. 1993. Viewpoint: Plant community thresholds, multiple steady states, and multiple successional pathways: legacy of the Quaternary? Journal of Range Management 46: 439-447.</w:t>
      </w:r>
    </w:p>
    <w:p w:rsidR="005F5C59" w:rsidP="005F5C59" w:rsidRDefault="005F5C59" w14:paraId="4F7AACCF" w14:textId="77777777"/>
    <w:p w:rsidR="005F5C59" w:rsidP="005F5C59" w:rsidRDefault="005F5C59" w14:paraId="30445AAA" w14:textId="0AD4862B">
      <w:r>
        <w:t xml:space="preserve">USDA-NRCS. 2003. Major land resource area 29. Southern Nevada Basin and </w:t>
      </w:r>
      <w:proofErr w:type="spellStart"/>
      <w:r>
        <w:t>Ragne</w:t>
      </w:r>
      <w:proofErr w:type="spellEnd"/>
      <w:r>
        <w:t>. Ecological site descriptions. US Department of Agriculture. Available online: http://esis.sc.egov.usda.gov/Welcome/pgESDWelcome.aspx.</w:t>
      </w:r>
    </w:p>
    <w:p w:rsidR="005F5C59" w:rsidP="005F5C59" w:rsidRDefault="005F5C59" w14:paraId="495700F3" w14:textId="77777777"/>
    <w:p w:rsidR="005F5C59" w:rsidP="005F5C59" w:rsidRDefault="005F5C59" w14:paraId="29CC5846" w14:textId="162BC41D">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USDA Forest Service. INT 276, Ogden, UT.</w:t>
      </w:r>
    </w:p>
    <w:p w:rsidRPr="00A43E41" w:rsidR="004D5F12" w:rsidP="005F5C59" w:rsidRDefault="004D5F12" w14:paraId="1F6341C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20364" w14:textId="77777777" w:rsidR="00040BF7" w:rsidRDefault="00040BF7">
      <w:r>
        <w:separator/>
      </w:r>
    </w:p>
  </w:endnote>
  <w:endnote w:type="continuationSeparator" w:id="0">
    <w:p w14:paraId="6272EA34" w14:textId="77777777" w:rsidR="00040BF7" w:rsidRDefault="00040BF7">
      <w:r>
        <w:continuationSeparator/>
      </w:r>
    </w:p>
  </w:endnote>
  <w:endnote w:type="continuationNotice" w:id="1">
    <w:p w14:paraId="3DD86CAE" w14:textId="77777777" w:rsidR="00040BF7" w:rsidRDefault="00040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5A9D" w14:textId="77777777" w:rsidR="005F5C59" w:rsidRDefault="005F5C59" w:rsidP="005F5C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A489" w14:textId="77777777" w:rsidR="00040BF7" w:rsidRDefault="00040BF7">
      <w:r>
        <w:separator/>
      </w:r>
    </w:p>
  </w:footnote>
  <w:footnote w:type="continuationSeparator" w:id="0">
    <w:p w14:paraId="01F5D822" w14:textId="77777777" w:rsidR="00040BF7" w:rsidRDefault="00040BF7">
      <w:r>
        <w:continuationSeparator/>
      </w:r>
    </w:p>
  </w:footnote>
  <w:footnote w:type="continuationNotice" w:id="1">
    <w:p w14:paraId="47103004" w14:textId="77777777" w:rsidR="00040BF7" w:rsidRDefault="00040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C46BB" w14:textId="77777777" w:rsidR="00A43E41" w:rsidRDefault="00A43E41" w:rsidP="005F5C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108BA"/>
    <w:rPr>
      <w:sz w:val="16"/>
      <w:szCs w:val="16"/>
    </w:rPr>
  </w:style>
  <w:style w:type="paragraph" w:styleId="CommentText">
    <w:name w:val="annotation text"/>
    <w:basedOn w:val="Normal"/>
    <w:link w:val="CommentTextChar"/>
    <w:uiPriority w:val="99"/>
    <w:semiHidden/>
    <w:unhideWhenUsed/>
    <w:rsid w:val="005108BA"/>
    <w:rPr>
      <w:sz w:val="20"/>
      <w:szCs w:val="20"/>
    </w:rPr>
  </w:style>
  <w:style w:type="character" w:customStyle="1" w:styleId="CommentTextChar">
    <w:name w:val="Comment Text Char"/>
    <w:basedOn w:val="DefaultParagraphFont"/>
    <w:link w:val="CommentText"/>
    <w:uiPriority w:val="99"/>
    <w:semiHidden/>
    <w:rsid w:val="005108BA"/>
  </w:style>
  <w:style w:type="paragraph" w:styleId="CommentSubject">
    <w:name w:val="annotation subject"/>
    <w:basedOn w:val="CommentText"/>
    <w:next w:val="CommentText"/>
    <w:link w:val="CommentSubjectChar"/>
    <w:uiPriority w:val="99"/>
    <w:semiHidden/>
    <w:unhideWhenUsed/>
    <w:rsid w:val="005108BA"/>
    <w:rPr>
      <w:b/>
      <w:bCs/>
    </w:rPr>
  </w:style>
  <w:style w:type="character" w:customStyle="1" w:styleId="CommentSubjectChar">
    <w:name w:val="Comment Subject Char"/>
    <w:basedOn w:val="CommentTextChar"/>
    <w:link w:val="CommentSubject"/>
    <w:uiPriority w:val="99"/>
    <w:semiHidden/>
    <w:rsid w:val="005108BA"/>
    <w:rPr>
      <w:b/>
      <w:bCs/>
    </w:rPr>
  </w:style>
  <w:style w:type="paragraph" w:styleId="BalloonText">
    <w:name w:val="Balloon Text"/>
    <w:basedOn w:val="Normal"/>
    <w:link w:val="BalloonTextChar"/>
    <w:uiPriority w:val="99"/>
    <w:semiHidden/>
    <w:unhideWhenUsed/>
    <w:rsid w:val="005108BA"/>
    <w:rPr>
      <w:rFonts w:ascii="Tahoma" w:hAnsi="Tahoma" w:cs="Tahoma"/>
      <w:sz w:val="16"/>
      <w:szCs w:val="16"/>
    </w:rPr>
  </w:style>
  <w:style w:type="character" w:customStyle="1" w:styleId="BalloonTextChar">
    <w:name w:val="Balloon Text Char"/>
    <w:basedOn w:val="DefaultParagraphFont"/>
    <w:link w:val="BalloonText"/>
    <w:uiPriority w:val="99"/>
    <w:semiHidden/>
    <w:rsid w:val="005108BA"/>
    <w:rPr>
      <w:rFonts w:ascii="Tahoma" w:hAnsi="Tahoma" w:cs="Tahoma"/>
      <w:sz w:val="16"/>
      <w:szCs w:val="16"/>
    </w:rPr>
  </w:style>
  <w:style w:type="paragraph" w:styleId="ListParagraph">
    <w:name w:val="List Paragraph"/>
    <w:basedOn w:val="Normal"/>
    <w:uiPriority w:val="34"/>
    <w:qFormat/>
    <w:rsid w:val="006C0E7D"/>
    <w:pPr>
      <w:ind w:left="720"/>
    </w:pPr>
    <w:rPr>
      <w:rFonts w:ascii="Calibri" w:eastAsiaTheme="minorHAnsi" w:hAnsi="Calibri"/>
      <w:sz w:val="22"/>
      <w:szCs w:val="22"/>
    </w:rPr>
  </w:style>
  <w:style w:type="character" w:styleId="Hyperlink">
    <w:name w:val="Hyperlink"/>
    <w:basedOn w:val="DefaultParagraphFont"/>
    <w:rsid w:val="006C0E7D"/>
    <w:rPr>
      <w:color w:val="0000FF" w:themeColor="hyperlink"/>
      <w:u w:val="single"/>
    </w:rPr>
  </w:style>
  <w:style w:type="character" w:customStyle="1" w:styleId="spellingerror">
    <w:name w:val="spellingerror"/>
    <w:basedOn w:val="DefaultParagraphFont"/>
    <w:rsid w:val="00203CA5"/>
  </w:style>
  <w:style w:type="character" w:customStyle="1" w:styleId="normaltextrun1">
    <w:name w:val="normaltextrun1"/>
    <w:basedOn w:val="DefaultParagraphFont"/>
    <w:rsid w:val="00203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7992">
      <w:bodyDiv w:val="1"/>
      <w:marLeft w:val="0"/>
      <w:marRight w:val="0"/>
      <w:marTop w:val="0"/>
      <w:marBottom w:val="0"/>
      <w:divBdr>
        <w:top w:val="none" w:sz="0" w:space="0" w:color="auto"/>
        <w:left w:val="none" w:sz="0" w:space="0" w:color="auto"/>
        <w:bottom w:val="none" w:sz="0" w:space="0" w:color="auto"/>
        <w:right w:val="none" w:sz="0" w:space="0" w:color="auto"/>
      </w:divBdr>
    </w:div>
    <w:div w:id="9538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6</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2014-08-21T14:39:00Z</cp:lastPrinted>
  <dcterms:created xsi:type="dcterms:W3CDTF">2018-08-04T13:27:00Z</dcterms:created>
  <dcterms:modified xsi:type="dcterms:W3CDTF">2025-02-12T09:41:14Z</dcterms:modified>
</cp:coreProperties>
</file>