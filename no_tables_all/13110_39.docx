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F23" w:rsidP="00DF0F23" w:rsidRDefault="00DF0F23">
      <w:pPr>
        <w:pStyle w:val="BpSTitle"/>
      </w:pPr>
      <w:r>
        <w:t>13110</w:t>
      </w:r>
    </w:p>
    <w:p w:rsidR="00DF0F23" w:rsidP="00DF0F23" w:rsidRDefault="00DF0F23">
      <w:pPr>
        <w:pStyle w:val="BpSTitle"/>
      </w:pPr>
      <w:r>
        <w:t>North-Central Interior Dry Oak Forest and Woodland</w:t>
      </w:r>
    </w:p>
    <w:p w:rsidR="00DF0F23" w:rsidP="00DF0F23" w:rsidRDefault="00DF0F23">
      <w:r>
        <w:t>BpS Model/Description Version: Aug. 2020</w:t>
      </w:r>
      <w:r>
        <w:tab/>
      </w:r>
      <w:r>
        <w:tab/>
      </w:r>
      <w:r>
        <w:tab/>
      </w:r>
      <w:r>
        <w:tab/>
      </w:r>
      <w:r>
        <w:tab/>
      </w:r>
      <w:r>
        <w:tab/>
      </w:r>
      <w:r>
        <w:tab/>
      </w:r>
    </w:p>
    <w:p w:rsidR="00DF0F23" w:rsidP="00DF0F23" w:rsidRDefault="00DF0F23"/>
    <w:p w:rsidR="00DF0F23" w:rsidP="00DF0F23" w:rsidRDefault="00DF0F23"/>
    <w:p w:rsidR="00DF0F23" w:rsidP="00DF0F23" w:rsidRDefault="00DF0F23">
      <w:pPr>
        <w:pStyle w:val="InfoPara"/>
      </w:pPr>
      <w:r>
        <w:t>Vegetation Type</w:t>
      </w:r>
    </w:p>
    <w:p w:rsidR="00DF0F23" w:rsidP="00DF0F23" w:rsidRDefault="00DF0F23">
      <w:r>
        <w:t>Forest and Woodland</w:t>
      </w:r>
    </w:p>
    <w:p w:rsidR="00DF0F23" w:rsidP="00DF0F23" w:rsidRDefault="00DF0F23">
      <w:pPr>
        <w:pStyle w:val="InfoPara"/>
      </w:pPr>
      <w:r>
        <w:t>Map Zones</w:t>
      </w:r>
    </w:p>
    <w:p w:rsidR="00DF0F23" w:rsidP="00DF0F23" w:rsidRDefault="00DF0F23">
      <w:r>
        <w:t>39</w:t>
      </w:r>
    </w:p>
    <w:p w:rsidR="00DF0F23" w:rsidP="00DF0F23" w:rsidRDefault="00DF0F23">
      <w:pPr>
        <w:pStyle w:val="InfoPara"/>
      </w:pPr>
      <w:r>
        <w:t>Geographic Range</w:t>
      </w:r>
    </w:p>
    <w:p w:rsidR="00DF0F23" w:rsidP="00DF0F23" w:rsidRDefault="00DF0F23">
      <w:r>
        <w:t>This system is found throughout the glaciated regions of the Midwest. Historically, this type was quite extensive in MI, IN, IL, MO, IA, WI and MN.</w:t>
      </w:r>
    </w:p>
    <w:p w:rsidR="00DF0F23" w:rsidP="00DF0F23" w:rsidRDefault="00DF0F23"/>
    <w:p w:rsidR="00DF0F23" w:rsidP="00DF0F23" w:rsidRDefault="00DF0F23">
      <w:r>
        <w:t>This system occurs in Province 222. In MI, this system occurs in ECOMAP subsection 222J, and in WI in sections 222K, 222L and 222R.</w:t>
      </w:r>
    </w:p>
    <w:p w:rsidR="00DF0F23" w:rsidP="00DF0F23" w:rsidRDefault="00DF0F23"/>
    <w:p w:rsidR="00DF0F23" w:rsidP="00DF0F23" w:rsidRDefault="00DF0F23">
      <w:r>
        <w:t>For MZs 39 and 40, this probably just occurs on the outskirts on the eastern edge of the zone near MN.</w:t>
      </w:r>
    </w:p>
    <w:p w:rsidR="00DF0F23" w:rsidP="00DF0F23" w:rsidRDefault="00DF0F23">
      <w:pPr>
        <w:pStyle w:val="InfoPara"/>
      </w:pPr>
      <w:r>
        <w:t>Biophysical Site Description</w:t>
      </w:r>
    </w:p>
    <w:p w:rsidR="00DF0F23" w:rsidP="00DF0F23" w:rsidRDefault="00DF0F23">
      <w:r>
        <w:t xml:space="preserve">This system can occur on uplands within the prairie matrix or within the context of dry-mesic oak-hickory forests and oak savannas. These are common on rolling glacial moraines and outwash plains. Soils are typically well-drained to excessively drained </w:t>
      </w:r>
      <w:proofErr w:type="spellStart"/>
      <w:r>
        <w:t>Mollisols</w:t>
      </w:r>
      <w:proofErr w:type="spellEnd"/>
      <w:r>
        <w:t xml:space="preserve"> or </w:t>
      </w:r>
      <w:proofErr w:type="spellStart"/>
      <w:r>
        <w:t>Allisols</w:t>
      </w:r>
      <w:proofErr w:type="spellEnd"/>
      <w:r>
        <w:t xml:space="preserve"> that range from sand to sandy loam in texture. It is distinguished from other forested systems within the region by a dry edaphic condition that is transitional between dry prairies, oak barrens, or savannas and dry-mesic oak-hickory forests and woodlands (NatureServe 2007).</w:t>
      </w:r>
    </w:p>
    <w:p w:rsidR="00DF0F23" w:rsidP="00DF0F23" w:rsidRDefault="00DF0F23"/>
    <w:p w:rsidR="00DF0F23" w:rsidP="00DF0F23" w:rsidRDefault="00DF0F23">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w:t>
      </w:r>
    </w:p>
    <w:p w:rsidR="00DF0F23" w:rsidP="00DF0F23" w:rsidRDefault="00DF0F23">
      <w:pPr>
        <w:pStyle w:val="InfoPara"/>
      </w:pPr>
      <w:r>
        <w:t>Vegetation Description</w:t>
      </w:r>
    </w:p>
    <w:p w:rsidR="00DF0F23" w:rsidP="00DF0F23" w:rsidRDefault="00DF0F23">
      <w:r>
        <w:t xml:space="preserve">Oaks dominated the </w:t>
      </w:r>
      <w:proofErr w:type="spellStart"/>
      <w:r>
        <w:t>presettlement</w:t>
      </w:r>
      <w:proofErr w:type="spellEnd"/>
      <w:r>
        <w:t xml:space="preserve"> vegetation, especially white oak (Quercus alba), black oak (Quercus </w:t>
      </w:r>
      <w:proofErr w:type="spellStart"/>
      <w:r>
        <w:t>velutina</w:t>
      </w:r>
      <w:proofErr w:type="spellEnd"/>
      <w:r>
        <w:t xml:space="preserve">), northern pin oak (Quercus </w:t>
      </w:r>
      <w:proofErr w:type="spellStart"/>
      <w:r>
        <w:t>ellipsoidalis</w:t>
      </w:r>
      <w:proofErr w:type="spellEnd"/>
      <w:r>
        <w:t xml:space="preserve">) and bur oak (Quercus </w:t>
      </w:r>
      <w:proofErr w:type="spellStart"/>
      <w:r>
        <w:t>macrocarpa</w:t>
      </w:r>
      <w:proofErr w:type="spellEnd"/>
      <w:r>
        <w:t>). This system is distinguished from North-Central Interior Dry-Mesic Oak Forest and Woodland (1310) by stronger dominance of black oak and northern pin oak, and a general lack of red oak except in later seral stages.</w:t>
      </w:r>
    </w:p>
    <w:p w:rsidR="00DF0F23" w:rsidP="00DF0F23" w:rsidRDefault="00DF0F23"/>
    <w:p w:rsidR="00DF0F23" w:rsidP="00DF0F23" w:rsidRDefault="00DF0F23">
      <w:r>
        <w:lastRenderedPageBreak/>
        <w:t>Associates include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and sassafras (Sassafras </w:t>
      </w:r>
      <w:proofErr w:type="spellStart"/>
      <w:r>
        <w:t>albidum</w:t>
      </w:r>
      <w:proofErr w:type="spellEnd"/>
      <w:r>
        <w:t>). American chestnut (</w:t>
      </w:r>
      <w:proofErr w:type="spellStart"/>
      <w:r>
        <w:t>Castanea</w:t>
      </w:r>
      <w:proofErr w:type="spellEnd"/>
      <w:r>
        <w:t xml:space="preserve"> dentata), now </w:t>
      </w:r>
      <w:proofErr w:type="spellStart"/>
      <w:r>
        <w:t>lagely</w:t>
      </w:r>
      <w:proofErr w:type="spellEnd"/>
      <w:r>
        <w:t xml:space="preserve"> eliminated due to chestnut blight, was an infrequent associate in the very far southeastern portion of MI. Small trees associates include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native roses (Rosa spp.). </w:t>
      </w:r>
    </w:p>
    <w:p w:rsidR="00DF0F23" w:rsidP="00DF0F23" w:rsidRDefault="00DF0F23"/>
    <w:p w:rsidR="00DF0F23" w:rsidP="00DF0F23" w:rsidRDefault="00DF0F23">
      <w:r>
        <w:t xml:space="preserve">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and </w:t>
      </w:r>
      <w:proofErr w:type="spellStart"/>
      <w:r>
        <w:t>Andropogon</w:t>
      </w:r>
      <w:proofErr w:type="spellEnd"/>
      <w:r>
        <w:t xml:space="preserve"> </w:t>
      </w:r>
      <w:proofErr w:type="spellStart"/>
      <w:r>
        <w:t>gerardii</w:t>
      </w:r>
      <w:proofErr w:type="spellEnd"/>
      <w:r>
        <w:t xml:space="preserve"> are also common. </w:t>
      </w:r>
    </w:p>
    <w:p w:rsidR="00DF0F23" w:rsidP="00DF0F23" w:rsidRDefault="00DF0F23"/>
    <w:p w:rsidR="00DF0F23" w:rsidP="00DF0F23" w:rsidRDefault="00DF0F23">
      <w:r>
        <w:t>In the most acidic lake plain physiographic systems, ericaceous shrubs such as wintergreen (</w:t>
      </w:r>
      <w:proofErr w:type="spellStart"/>
      <w:r>
        <w:t>Gualtheria</w:t>
      </w:r>
      <w:proofErr w:type="spellEnd"/>
      <w:r>
        <w:t xml:space="preserve"> </w:t>
      </w:r>
      <w:proofErr w:type="spellStart"/>
      <w:r>
        <w:t>procumbens</w:t>
      </w:r>
      <w:proofErr w:type="spellEnd"/>
      <w:r>
        <w:t xml:space="preserve">), lowbush blueberry (Vaccinium </w:t>
      </w:r>
      <w:proofErr w:type="spellStart"/>
      <w:r>
        <w:t>angustifolium</w:t>
      </w:r>
      <w:proofErr w:type="spellEnd"/>
      <w:r>
        <w:t>) and huckleberry (</w:t>
      </w:r>
      <w:proofErr w:type="spellStart"/>
      <w:r>
        <w:t>Gaylussacia</w:t>
      </w:r>
      <w:proofErr w:type="spellEnd"/>
      <w:r>
        <w:t xml:space="preserve"> </w:t>
      </w:r>
      <w:proofErr w:type="spellStart"/>
      <w:r>
        <w:t>baccata</w:t>
      </w:r>
      <w:proofErr w:type="spellEnd"/>
      <w:r>
        <w:t>) become common. Bracken fern (</w:t>
      </w:r>
      <w:proofErr w:type="spellStart"/>
      <w:r>
        <w:t>Pteridium</w:t>
      </w:r>
      <w:proofErr w:type="spellEnd"/>
      <w:r>
        <w:t xml:space="preserve"> aquilinum) can be dominant in the most nutrient poor outwash and lake plain landscapes.</w:t>
      </w:r>
    </w:p>
    <w:p w:rsidR="00DF0F23" w:rsidP="00DF0F23" w:rsidRDefault="00DF0F23">
      <w:pPr>
        <w:pStyle w:val="InfoPara"/>
      </w:pPr>
      <w:r>
        <w:t>BpS Dominant and Indicator Species</w:t>
      </w:r>
    </w:p>
    <w:p>
      <w:r>
        <w:rPr>
          <w:sz w:val="16"/>
        </w:rPr>
        <w:t>Species names are from the NRCS PLANTS database. Check species codes at http://plants.usda.gov.</w:t>
      </w:r>
    </w:p>
    <w:p w:rsidR="00DF0F23" w:rsidP="00DF0F23" w:rsidRDefault="00DF0F23">
      <w:pPr>
        <w:pStyle w:val="InfoPara"/>
      </w:pPr>
      <w:r>
        <w:t>Disturbance Description</w:t>
      </w:r>
    </w:p>
    <w:p w:rsidR="00DF0F23" w:rsidP="00DF0F23" w:rsidRDefault="00DF0F23">
      <w:r>
        <w:t>Extreme drought, along with periodic ground and crown fire events, constitute the main natural processes for this type and likely maintained a more open canopy structure that supported oak regeneration (NatureServe 2007).</w:t>
      </w:r>
    </w:p>
    <w:p w:rsidR="00DF0F23" w:rsidP="00DF0F23" w:rsidRDefault="00DF0F23"/>
    <w:p w:rsidR="00DF0F23" w:rsidP="00DF0F23" w:rsidRDefault="00DF0F23">
      <w:r>
        <w:t>The North-Central Interior Dry Oak Forest and Woodland is predominantly Fire Regime I, characterized by low-to-moderate severity surface fires. Historically, indigenous fires accounted for over 95% of the ignitions over these landscapes. Vegetation types varied based on fire frequency and severity. Grassland prairies burned frequently (annually or biennially) and were strongly associated with flat-to-slightly rolling terrain that effectively carried fire (Anderson and Bowles 1999). These grasslands, deliberately maintained by Native Americans for hunting purposes, were probably scattered throughout the forest matrix. 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stretched beyond 20-</w:t>
      </w:r>
      <w:r w:rsidR="00B8246B">
        <w:t>40yrs (Crow 1988)</w:t>
      </w:r>
      <w:r>
        <w:t xml:space="preserve">.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et al.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 </w:t>
      </w:r>
    </w:p>
    <w:p w:rsidR="00DF0F23" w:rsidP="00DF0F23" w:rsidRDefault="00DF0F23"/>
    <w:p w:rsidR="00DF0F23" w:rsidP="00DF0F23" w:rsidRDefault="00DF0F23">
      <w:r>
        <w:t xml:space="preserve">Historically, grazing would have similarly maintained open conditions in savannas and cause problems for oak species in recruiting into the overstory. Ungulate grazing was probably an important contributing factor maintaining oak-dominated </w:t>
      </w:r>
      <w:proofErr w:type="spellStart"/>
      <w:r>
        <w:t>openlands</w:t>
      </w:r>
      <w:proofErr w:type="spellEnd"/>
      <w:r>
        <w:t xml:space="preserve"> (savannas, woodlands) in </w:t>
      </w:r>
      <w:proofErr w:type="spellStart"/>
      <w:r>
        <w:t>presettlement</w:t>
      </w:r>
      <w:proofErr w:type="spellEnd"/>
      <w:r>
        <w:t xml:space="preserve"> times. </w:t>
      </w:r>
    </w:p>
    <w:p w:rsidR="00DF0F23" w:rsidP="00DF0F23" w:rsidRDefault="00DF0F23"/>
    <w:p w:rsidR="00DF0F23" w:rsidP="00DF0F23" w:rsidRDefault="00DF0F23">
      <w:r>
        <w:t>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DF0F23" w:rsidP="00DF0F23" w:rsidRDefault="00B8246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F0F23" w:rsidP="00DF0F23" w:rsidRDefault="00DF0F23">
      <w:pPr>
        <w:pStyle w:val="InfoPara"/>
      </w:pPr>
      <w:r>
        <w:t>Scale Description</w:t>
      </w:r>
    </w:p>
    <w:p w:rsidR="00DF0F23" w:rsidP="00DF0F23" w:rsidRDefault="00DF0F23">
      <w:r>
        <w:t>Pre-European oak forests covered hundreds of thousands of contiguous acres. When considered as a matrix with savannas and prairies, estimated acreage increases significantly.</w:t>
      </w:r>
    </w:p>
    <w:p w:rsidR="00DF0F23" w:rsidP="00DF0F23" w:rsidRDefault="00DF0F23">
      <w:pPr>
        <w:pStyle w:val="InfoPara"/>
      </w:pPr>
      <w:r>
        <w:t>Adjacency or Identification Concerns</w:t>
      </w:r>
    </w:p>
    <w:p w:rsidR="00DF0F23" w:rsidP="00DF0F23" w:rsidRDefault="00DF0F23">
      <w:r>
        <w:t xml:space="preserve">Though often contiguous, oak patches are virtually always integrated in the larger landscape scale with mesic maple-dominated forests, dry-mesic oak-hickory forests and dry oak </w:t>
      </w:r>
      <w:r w:rsidR="00B8246B">
        <w:t>barrens</w:t>
      </w:r>
      <w:r>
        <w:t xml:space="preserve">.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 oak forest. In areas where flat outwash extended beyond ice-contact terrain or end moraine, savannas would typically occur in the former abutting a closed forest on the latter landforms. Fires often burned from a west to east direction and stopped on the western edge of rivers (Gleason 1913), leaving eastern edges forested. </w:t>
      </w:r>
    </w:p>
    <w:p w:rsidR="00DF0F23" w:rsidP="00DF0F23" w:rsidRDefault="00DF0F23"/>
    <w:p w:rsidR="00DF0F23" w:rsidP="00DF0F23" w:rsidRDefault="00DF0F23">
      <w:r>
        <w:t xml:space="preserve">Currently, under the past century's practice of fire suppression, oak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w:t>
      </w:r>
    </w:p>
    <w:p w:rsidR="00DF0F23" w:rsidP="00DF0F23" w:rsidRDefault="00DF0F23"/>
    <w:p w:rsidR="00DF0F23" w:rsidP="00DF0F23" w:rsidRDefault="00DF0F23">
      <w:r>
        <w:t xml:space="preserve">Many current examples of this type have resulted from long-term fire suppression and conversion of oak barrens to these forests and woodlands. Fire suppression may also account for examples of this system with the more dry-mesic understory. It likely has allowed for other associates such as Quercus </w:t>
      </w:r>
      <w:proofErr w:type="spellStart"/>
      <w:r>
        <w:t>rubra</w:t>
      </w:r>
      <w:proofErr w:type="spellEnd"/>
      <w:r>
        <w:t xml:space="preserve"> and Fraxinus </w:t>
      </w:r>
      <w:proofErr w:type="spellStart"/>
      <w:r>
        <w:t>americana</w:t>
      </w:r>
      <w:proofErr w:type="spellEnd"/>
      <w:r>
        <w:t xml:space="preserve"> to become more prevalent (NatureServe 2007).</w:t>
      </w:r>
    </w:p>
    <w:p w:rsidR="00DF0F23" w:rsidP="00DF0F23" w:rsidRDefault="00DF0F23"/>
    <w:p w:rsidR="00DF0F23" w:rsidP="00DF0F23" w:rsidRDefault="00DF0F23">
      <w:r>
        <w:t>Furthermore, due to the naturally short life span of northern pin oak, red maple is poised to maintain its dominance once it has established a stable population. Its modifying effects on understory shade and quick nutrient uptake will exclude the understory intolerant northern pin oak. Implications to forestry, wildlife, and pest and disease outbreaks will become apparent in the future.</w:t>
      </w:r>
    </w:p>
    <w:p w:rsidR="00DF0F23" w:rsidP="00DF0F23" w:rsidRDefault="00DF0F23"/>
    <w:p w:rsidR="00DF0F23" w:rsidP="00DF0F23" w:rsidRDefault="00DF0F23">
      <w:r>
        <w:t>This system is distinguished from other forested systems within the region by a dry edaphic condition that is transitional between dry prairies, oak barrens, or savannas and dry-mesic oak-hickory forests and woodlands.</w:t>
      </w:r>
    </w:p>
    <w:p w:rsidR="00DF0F23" w:rsidP="00DF0F23" w:rsidRDefault="00DF0F23"/>
    <w:p w:rsidR="00DF0F23" w:rsidP="00DF0F23" w:rsidRDefault="00DF0F23">
      <w:r>
        <w:t>This type intergrades and can be easily confused with North-Central Interior Dry-Mesic Oak Forest and Woodland (1310). Fire suppression within the last century has allowed this system to be converted to that system on the loamier soils within the historic range of this type. This type can be distinguished from the Dry-Mesic Oak Forest and Woodland by somewhat sandier soils ore more exposed topographic settings with higher incoming solar radiation (south and west facing slopes). This system is also distinguished from North-Central Interior Dry-Mesic Oak Forest and Woodland (1310) by stronger dominance of black oak and northern pin oak, and a general lack of red oak except in later seral stages.</w:t>
      </w:r>
    </w:p>
    <w:p w:rsidR="00DF0F23" w:rsidP="00DF0F23" w:rsidRDefault="00DF0F23"/>
    <w:p w:rsidR="00DF0F23" w:rsidP="00DF0F23" w:rsidRDefault="00DF0F23">
      <w:r>
        <w:t>This might also be difficult to distinguish from BpS 1013 Bur Oak.</w:t>
      </w:r>
    </w:p>
    <w:p w:rsidR="00DF0F23" w:rsidP="00DF0F23" w:rsidRDefault="00DF0F23"/>
    <w:p w:rsidR="00DF0F23" w:rsidP="00DF0F23" w:rsidRDefault="00DF0F23">
      <w:r>
        <w:t xml:space="preserve">This type can intergrade with North-Central Oak Barrens (1395), especially in 222R and northwestern 222K, but can be distinguished by occupying sites that are less excessively drained and </w:t>
      </w:r>
      <w:proofErr w:type="gramStart"/>
      <w:r>
        <w:t>more silty</w:t>
      </w:r>
      <w:proofErr w:type="gramEnd"/>
      <w:r>
        <w:t xml:space="preserve"> than those of the barrens. Soils are generally more well-drained than for the Dry-Mesic Oak Forest and Woodland, but are not excessively sandy as for the Oak Barrens.</w:t>
      </w:r>
    </w:p>
    <w:p w:rsidR="00DF0F23" w:rsidP="00DF0F23" w:rsidRDefault="00DF0F23"/>
    <w:p w:rsidR="00DF0F23" w:rsidP="00DF0F23" w:rsidRDefault="00DF0F23">
      <w:r>
        <w:t xml:space="preserve">Today, with fragmentation, development, and </w:t>
      </w:r>
      <w:proofErr w:type="spellStart"/>
      <w:r>
        <w:t>mesophytic</w:t>
      </w:r>
      <w:proofErr w:type="spellEnd"/>
      <w:r>
        <w:t xml:space="preserve"> species invasion, few original dry oak forest</w:t>
      </w:r>
      <w:r w:rsidR="00B8246B">
        <w:t>s</w:t>
      </w:r>
      <w:r>
        <w:t xml:space="preserve"> remain. However, succession of previous oak barrens, such as in Allegan County, to closed oak forests has added to the total area of current dry oak forests. This type is also found on steep, dry south and west facing slopes and the tops of bluffs in Section 222L where it intergrades with Paleozoic Plateau Bluff and Talus (1517).</w:t>
      </w:r>
    </w:p>
    <w:p w:rsidR="00DF0F23" w:rsidP="00DF0F23" w:rsidRDefault="00DF0F23"/>
    <w:p w:rsidR="00DF0F23" w:rsidP="00DF0F23" w:rsidRDefault="00DF0F23">
      <w:r>
        <w:t xml:space="preserve">Currently, an overabundance of deer is limiting oak regeneration in remnant oak forests in southern MI. Native grazing, due to higher deer densities than historically (at least in WI) further suppress recruitment of oaks and exacerbates the trend toward closed-canopy </w:t>
      </w:r>
      <w:proofErr w:type="spellStart"/>
      <w:r>
        <w:t>mesophytic</w:t>
      </w:r>
      <w:proofErr w:type="spellEnd"/>
      <w:r>
        <w:t xml:space="preserve"> species. </w:t>
      </w:r>
    </w:p>
    <w:p w:rsidR="00DF0F23" w:rsidP="00DF0F23" w:rsidRDefault="00DF0F23"/>
    <w:p w:rsidR="00DF0F23" w:rsidP="00DF0F23" w:rsidRDefault="00DF0F23">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DF0F23" w:rsidP="00DF0F23" w:rsidRDefault="00DF0F23"/>
    <w:p w:rsidR="00DF0F23" w:rsidP="00DF0F23" w:rsidRDefault="00DF0F23">
      <w:r>
        <w:t>Invasive species, including garlic mustard (</w:t>
      </w:r>
      <w:proofErr w:type="spellStart"/>
      <w:r>
        <w:t>Alliaria</w:t>
      </w:r>
      <w:proofErr w:type="spellEnd"/>
      <w:r>
        <w:t xml:space="preserve"> </w:t>
      </w:r>
      <w:proofErr w:type="spellStart"/>
      <w:r>
        <w:t>petiolata</w:t>
      </w:r>
      <w:proofErr w:type="spellEnd"/>
      <w:r>
        <w:t>), buckthorn (</w:t>
      </w:r>
      <w:proofErr w:type="spellStart"/>
      <w:r>
        <w:t>Rhamnus</w:t>
      </w:r>
      <w:proofErr w:type="spellEnd"/>
      <w:r>
        <w:t xml:space="preserve"> </w:t>
      </w:r>
      <w:proofErr w:type="spellStart"/>
      <w:r>
        <w:t>cathartica</w:t>
      </w:r>
      <w:proofErr w:type="spellEnd"/>
      <w:r>
        <w:t>), and honeysuckle (Lonicera spp.) are becoming increasingly prevalent in the understories of some stands.</w:t>
      </w:r>
    </w:p>
    <w:p w:rsidR="00DF0F23" w:rsidP="00DF0F23" w:rsidRDefault="00DF0F23"/>
    <w:p w:rsidR="00DF0F23" w:rsidP="00DF0F23" w:rsidRDefault="00DF0F23">
      <w:r>
        <w:t>Extensive conversion for agriculture in the surrounding landscape with more productive soils has fragmented and isolated examples of this system. It is found primarily within the "corn belt" of the United States, and remaining large areas of this system are likely under considerable pressure due to conversion to pastureland and urban development (NatureServe 2007).</w:t>
      </w:r>
    </w:p>
    <w:p w:rsidR="00DF0F23" w:rsidP="00DF0F23" w:rsidRDefault="00DF0F23">
      <w:pPr>
        <w:pStyle w:val="InfoPara"/>
      </w:pPr>
      <w:r>
        <w:t>Issues or Problems</w:t>
      </w:r>
    </w:p>
    <w:p w:rsidR="00DF0F23" w:rsidP="00DF0F23" w:rsidRDefault="00DF0F23"/>
    <w:p w:rsidR="00DF0F23" w:rsidP="00DF0F23" w:rsidRDefault="00DF0F23">
      <w:pPr>
        <w:pStyle w:val="InfoPara"/>
      </w:pPr>
      <w:r>
        <w:t>Native Uncharacteristic Conditions</w:t>
      </w:r>
    </w:p>
    <w:p w:rsidR="00DF0F23" w:rsidP="00DF0F23" w:rsidRDefault="00DF0F23">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DF0F23" w:rsidP="00DF0F23" w:rsidRDefault="00DF0F23"/>
    <w:p w:rsidR="00DF0F23" w:rsidP="00DF0F23" w:rsidRDefault="00DF0F23">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w:t>
      </w:r>
    </w:p>
    <w:p w:rsidR="00DF0F23" w:rsidP="00DF0F23" w:rsidRDefault="00DF0F23">
      <w:pPr>
        <w:pStyle w:val="InfoPara"/>
      </w:pPr>
      <w:r>
        <w:t>Comments</w:t>
      </w:r>
    </w:p>
    <w:p w:rsidR="000D034F" w:rsidP="000D034F" w:rsidRDefault="000D034F">
      <w:pPr>
        <w:rPr>
          <w:b/>
        </w:rPr>
      </w:pPr>
    </w:p>
    <w:p w:rsidR="000D034F" w:rsidP="000D034F" w:rsidRDefault="000D034F">
      <w:pPr>
        <w:rPr>
          <w:b/>
        </w:rPr>
      </w:pPr>
    </w:p>
    <w:p w:rsidR="00DF0F23" w:rsidP="00DF0F23" w:rsidRDefault="00DF0F23">
      <w:pPr>
        <w:pStyle w:val="ReportSection"/>
      </w:pPr>
      <w:r>
        <w:t>Succession Classes</w:t>
      </w:r>
    </w:p>
    <w:p w:rsidR="00DF0F23" w:rsidP="00DF0F23" w:rsidRDefault="00DF0F2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F0F23" w:rsidP="00DF0F23" w:rsidRDefault="00DF0F23">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DF0F23" w:rsidP="00DF0F23" w:rsidRDefault="00DF0F23"/>
    <w:p w:rsidR="00DF0F23" w:rsidP="00DF0F23" w:rsidRDefault="00DF0F23">
      <w:pPr>
        <w:pStyle w:val="SClassInfoPara"/>
      </w:pPr>
      <w:r>
        <w:t>Indicator Species</w:t>
      </w:r>
    </w:p>
    <w:p w:rsidR="00DF0F23" w:rsidP="00DF0F23" w:rsidRDefault="00DF0F23"/>
    <w:p w:rsidR="00DF0F23" w:rsidP="00DF0F23" w:rsidRDefault="00DF0F23">
      <w:pPr>
        <w:pStyle w:val="SClassInfoPara"/>
      </w:pPr>
      <w:r>
        <w:t>Description</w:t>
      </w:r>
    </w:p>
    <w:p w:rsidR="00DF0F23" w:rsidP="00DF0F23" w:rsidRDefault="00C36A9C">
      <w:r>
        <w:t>PRAIRIE</w:t>
      </w:r>
      <w:r w:rsidR="00DF0F23">
        <w:t xml:space="preserve"> maintained by frequent fire (approximately five years). Native Americans burned these areas frequently to maintain habitat for ungulates (hunting) and native plant gathering. If fire is absent for a few years (four plus years), tree seedlings or sprouts from "grubs" (sprouts from ancient root systems) would be released, moving the community to savanna conditions. Heavy grazing, though unlikely to have large-scale impact, would have kept certain patches from progressing to a woody shrub vegetation stage and would have helped maintained these grasslands.</w:t>
      </w:r>
    </w:p>
    <w:p w:rsidR="00DF0F23" w:rsidP="00DF0F23" w:rsidRDefault="00DF0F23"/>
    <w:p>
      <w:r>
        <w:rPr>
          <w:i/>
          <w:u w:val="single"/>
        </w:rPr>
        <w:t>Maximum Tree Size Class</w:t>
      </w:r>
      <w:br/>
      <w:r>
        <w:t>None</w:t>
      </w:r>
    </w:p>
    <w:p w:rsidR="00DF0F23" w:rsidP="00DF0F23" w:rsidRDefault="00DF0F23">
      <w:pPr>
        <w:pStyle w:val="InfoPara"/>
        <w:pBdr>
          <w:top w:val="single" w:color="auto" w:sz="4" w:space="1"/>
        </w:pBdr>
      </w:pPr>
      <w:r>
        <w:t>Class B</w:t>
      </w:r>
      <w:r>
        <w:tab/>
        <w:t>32</w:t>
      </w:r>
      <w:r w:rsidR="002A3B10">
        <w:tab/>
      </w:r>
      <w:r w:rsidR="002A3B10">
        <w:tab/>
      </w:r>
      <w:r w:rsidR="002A3B10">
        <w:tab/>
      </w:r>
      <w:r w:rsidR="002A3B10">
        <w:tab/>
      </w:r>
      <w:r w:rsidR="004F7795">
        <w:t>Mid Development 1 - Open</w:t>
      </w:r>
    </w:p>
    <w:p w:rsidR="00DF0F23" w:rsidP="00DF0F23" w:rsidRDefault="00DF0F23"/>
    <w:p w:rsidR="00DF0F23" w:rsidP="00DF0F23" w:rsidRDefault="00DF0F23">
      <w:pPr>
        <w:pStyle w:val="SClassInfoPara"/>
      </w:pPr>
      <w:r>
        <w:t>Indicator Species</w:t>
      </w:r>
    </w:p>
    <w:p w:rsidR="00DF0F23" w:rsidP="00DF0F23" w:rsidRDefault="00DF0F23"/>
    <w:p w:rsidR="00DF0F23" w:rsidP="00DF0F23" w:rsidRDefault="00DF0F23">
      <w:pPr>
        <w:pStyle w:val="SClassInfoPara"/>
      </w:pPr>
      <w:r>
        <w:t>Description</w:t>
      </w:r>
    </w:p>
    <w:p w:rsidR="00DF0F23" w:rsidP="000D034F" w:rsidRDefault="00DF0F23">
      <w:r>
        <w:t xml:space="preserve">SAVANNA. This is an open system with a scattering of trees (10-25% tree cover). Savannas were maintained by </w:t>
      </w:r>
      <w:r w:rsidR="00C36A9C">
        <w:t>frequent surface burns</w:t>
      </w:r>
      <w:r>
        <w:t xml:space="preserve">. Areas that did not burn at this frequency would convert to woodlands. </w:t>
      </w:r>
    </w:p>
    <w:p w:rsidR="00DF0F23" w:rsidP="00DF0F23" w:rsidRDefault="00DF0F23"/>
    <w:p>
      <w:r>
        <w:rPr>
          <w:i/>
          <w:u w:val="single"/>
        </w:rPr>
        <w:t>Maximum Tree Size Class</w:t>
      </w:r>
      <w:br/>
      <w:r>
        <w:t>Large 21-33"DBH</w:t>
      </w:r>
    </w:p>
    <w:p w:rsidR="00DF0F23" w:rsidP="00DF0F23" w:rsidRDefault="00DF0F23">
      <w:pPr>
        <w:pStyle w:val="InfoPara"/>
        <w:pBdr>
          <w:top w:val="single" w:color="auto" w:sz="4" w:space="1"/>
        </w:pBdr>
      </w:pPr>
      <w:r>
        <w:t>Class C</w:t>
      </w:r>
      <w:r>
        <w:tab/>
        <w:t>47</w:t>
      </w:r>
      <w:r w:rsidR="002A3B10">
        <w:tab/>
      </w:r>
      <w:r w:rsidR="002A3B10">
        <w:tab/>
      </w:r>
      <w:r w:rsidR="002A3B10">
        <w:tab/>
      </w:r>
      <w:r w:rsidR="002A3B10">
        <w:tab/>
      </w:r>
      <w:r w:rsidR="004F7795">
        <w:t>Mid Development 2 - Open</w:t>
      </w:r>
    </w:p>
    <w:p w:rsidR="00DF0F23" w:rsidP="00DF0F23" w:rsidRDefault="00DF0F23"/>
    <w:p w:rsidR="00DF0F23" w:rsidP="00DF0F23" w:rsidRDefault="00DF0F23">
      <w:pPr>
        <w:pStyle w:val="SClassInfoPara"/>
      </w:pPr>
      <w:r>
        <w:t>Indicator Species</w:t>
      </w:r>
    </w:p>
    <w:p w:rsidR="00DF0F23" w:rsidP="00DF0F23" w:rsidRDefault="00DF0F23"/>
    <w:p w:rsidR="00DF0F23" w:rsidP="00DF0F23" w:rsidRDefault="00DF0F23">
      <w:pPr>
        <w:pStyle w:val="SClassInfoPara"/>
      </w:pPr>
      <w:r>
        <w:t>Description</w:t>
      </w:r>
    </w:p>
    <w:p w:rsidR="00DF0F23" w:rsidP="00DF0F23" w:rsidRDefault="00DF0F23">
      <w:r>
        <w:t xml:space="preserve">WOODLAND. This class is defined as oak woodland. The canopy closure is &lt;60% but &gt;25%. </w:t>
      </w:r>
    </w:p>
    <w:p w:rsidR="00DF0F23" w:rsidP="00DF0F23" w:rsidRDefault="00DF0F23"/>
    <w:p>
      <w:r>
        <w:rPr>
          <w:i/>
          <w:u w:val="single"/>
        </w:rPr>
        <w:t>Maximum Tree Size Class</w:t>
      </w:r>
      <w:br/>
      <w:r>
        <w:t>Large 21-33"DBH</w:t>
      </w:r>
    </w:p>
    <w:p w:rsidR="00DF0F23" w:rsidP="00DF0F23" w:rsidRDefault="00DF0F23">
      <w:pPr>
        <w:pStyle w:val="InfoPara"/>
        <w:pBdr>
          <w:top w:val="single" w:color="auto" w:sz="4" w:space="1"/>
        </w:pBdr>
      </w:pPr>
      <w:r>
        <w:t>Class D</w:t>
      </w:r>
      <w:r>
        <w:tab/>
        <w:t>10</w:t>
      </w:r>
      <w:r w:rsidR="002A3B10">
        <w:tab/>
      </w:r>
      <w:r w:rsidR="002A3B10">
        <w:tab/>
      </w:r>
      <w:r w:rsidR="002A3B10">
        <w:tab/>
      </w:r>
      <w:r w:rsidR="002A3B10">
        <w:tab/>
      </w:r>
      <w:r w:rsidR="004F7795">
        <w:t>Late Development 1 - Closed</w:t>
      </w:r>
    </w:p>
    <w:p w:rsidR="00DF0F23" w:rsidP="00DF0F23" w:rsidRDefault="00DF0F23"/>
    <w:p w:rsidR="00DF0F23" w:rsidP="00DF0F23" w:rsidRDefault="00DF0F23">
      <w:pPr>
        <w:pStyle w:val="SClassInfoPara"/>
      </w:pPr>
      <w:r>
        <w:t>Indicator Species</w:t>
      </w:r>
    </w:p>
    <w:p w:rsidR="00DF0F23" w:rsidP="00DF0F23" w:rsidRDefault="00DF0F23"/>
    <w:p w:rsidR="00DF0F23" w:rsidP="00DF0F23" w:rsidRDefault="00DF0F23">
      <w:pPr>
        <w:pStyle w:val="SClassInfoPara"/>
      </w:pPr>
      <w:r>
        <w:t>Description</w:t>
      </w:r>
    </w:p>
    <w:p w:rsidR="00DF0F23" w:rsidP="00DF0F23" w:rsidRDefault="00DF0F23">
      <w:r>
        <w:t xml:space="preserve">OAK FOREST. Class D is defined as a closed-canopy oak forest. Replacement fire occurred infrequently. During extended period of no fire these forests would convert to </w:t>
      </w:r>
      <w:proofErr w:type="spellStart"/>
      <w:r>
        <w:t>mesophytic</w:t>
      </w:r>
      <w:proofErr w:type="spellEnd"/>
      <w:r>
        <w:t xml:space="preserve"> species, class E, especially along rivers and streams that served as fire barriers. This conversion is a result of species shift from dominant oaks to dominant maple, basswood and beech, which do not support fire as readily.</w:t>
      </w:r>
    </w:p>
    <w:p w:rsidR="00DF0F23" w:rsidP="00DF0F23" w:rsidRDefault="00DF0F23"/>
    <w:p>
      <w:r>
        <w:rPr>
          <w:i/>
          <w:u w:val="single"/>
        </w:rPr>
        <w:t>Maximum Tree Size Class</w:t>
      </w:r>
      <w:br/>
      <w:r>
        <w:t>Large 21-33"DBH</w:t>
      </w:r>
    </w:p>
    <w:p w:rsidR="00DF0F23" w:rsidP="00DF0F23" w:rsidRDefault="00DF0F23">
      <w:pPr>
        <w:pStyle w:val="InfoPara"/>
        <w:pBdr>
          <w:top w:val="single" w:color="auto" w:sz="4" w:space="1"/>
        </w:pBdr>
      </w:pPr>
      <w:r>
        <w:t>Class E</w:t>
      </w:r>
      <w:r>
        <w:tab/>
        <w:t>6</w:t>
      </w:r>
      <w:r w:rsidR="002A3B10">
        <w:tab/>
      </w:r>
      <w:r w:rsidR="002A3B10">
        <w:tab/>
      </w:r>
      <w:r w:rsidR="002A3B10">
        <w:tab/>
      </w:r>
      <w:r w:rsidR="002A3B10">
        <w:tab/>
      </w:r>
      <w:r w:rsidR="004F7795">
        <w:t>Late Development 2 - Closed</w:t>
      </w:r>
    </w:p>
    <w:p w:rsidR="00DF0F23" w:rsidP="00DF0F23" w:rsidRDefault="00DF0F23"/>
    <w:p w:rsidR="00DF0F23" w:rsidP="00DF0F23" w:rsidRDefault="00DF0F23">
      <w:pPr>
        <w:pStyle w:val="SClassInfoPara"/>
      </w:pPr>
      <w:r>
        <w:t>Indicator Species</w:t>
      </w:r>
    </w:p>
    <w:p w:rsidR="00DF0F23" w:rsidP="00DF0F23" w:rsidRDefault="00DF0F23"/>
    <w:p w:rsidR="00DF0F23" w:rsidP="00DF0F23" w:rsidRDefault="00DF0F23">
      <w:pPr>
        <w:pStyle w:val="SClassInfoPara"/>
      </w:pPr>
      <w:r>
        <w:t>Description</w:t>
      </w:r>
    </w:p>
    <w:p w:rsidR="00DF0F23" w:rsidP="00DF0F23" w:rsidRDefault="00DF0F23">
      <w:r>
        <w:t xml:space="preserve">MESOPHYTIC FOREST. Closed-canopy, mixed </w:t>
      </w:r>
      <w:proofErr w:type="spellStart"/>
      <w:r>
        <w:t>mesophytic</w:t>
      </w:r>
      <w:proofErr w:type="spellEnd"/>
      <w:r>
        <w:t xml:space="preserve"> forests would develop under the absenc</w:t>
      </w:r>
      <w:r w:rsidR="000D034F">
        <w:t xml:space="preserve">e of fire for extended periods.  </w:t>
      </w:r>
      <w:r>
        <w:t xml:space="preserve">QURU can come in as things trend toward more </w:t>
      </w:r>
      <w:proofErr w:type="spellStart"/>
      <w:r>
        <w:t>mesophytic</w:t>
      </w:r>
      <w:proofErr w:type="spellEnd"/>
      <w:r>
        <w:t xml:space="preserve"> species provided there are canopy gaps from original cohorts of drier oaks. Dense, multi-canopied understories of shade-tolerant species would develop. Class E is characterized by closed canopy forest that can persist in the absence of disturbance. Surface fires had little effect due to the prevailing </w:t>
      </w:r>
      <w:proofErr w:type="spellStart"/>
      <w:r>
        <w:t>mesophytic</w:t>
      </w:r>
      <w:proofErr w:type="spellEnd"/>
      <w:r>
        <w:t xml:space="preserve"> conditions (cool and damp understory conditions; moist retaining and rapidly decaying leaf litter). Replacement fires are very rare and would revert the system to early succession open </w:t>
      </w:r>
      <w:r w:rsidR="00C36A9C">
        <w:t>class.</w:t>
      </w:r>
    </w:p>
    <w:p w:rsidR="00DF0F23" w:rsidP="00DF0F23" w:rsidRDefault="00DF0F23"/>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F0F23" w:rsidP="00DF0F23" w:rsidRDefault="00DF0F23">
      <w:r>
        <w:t xml:space="preserve">Anderson, R.C. and M.L. Bowles. 1999. Deep soil savannas and barrens of the midwestern United States, Pages 155-170 in: R.C. Anderson, J.S. </w:t>
      </w:r>
      <w:proofErr w:type="spellStart"/>
      <w:r>
        <w:t>Fralish</w:t>
      </w:r>
      <w:proofErr w:type="spellEnd"/>
      <w:r>
        <w:t xml:space="preserve"> and J.M. Baskin [eds.], Savannas, barrens, and rock outcrop plant communities of North America. Cambridge University Press, Cambridge, UK. </w:t>
      </w:r>
    </w:p>
    <w:p w:rsidR="00DF0F23" w:rsidP="00DF0F23" w:rsidRDefault="00DF0F23"/>
    <w:p w:rsidR="00DF0F23" w:rsidP="00DF0F23" w:rsidRDefault="00DF0F23">
      <w:r>
        <w:t>Braun, E.L., 1950. Deciduous forests of eastern North America. Hafner Publishing Company, New York, NY.</w:t>
      </w:r>
    </w:p>
    <w:p w:rsidR="00DF0F23" w:rsidP="00DF0F23" w:rsidRDefault="00DF0F23"/>
    <w:p w:rsidR="00DF0F23" w:rsidP="00DF0F23" w:rsidRDefault="00DF0F23">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DF0F23" w:rsidP="00DF0F23" w:rsidRDefault="00DF0F23"/>
    <w:p w:rsidR="00DF0F23" w:rsidP="00DF0F23" w:rsidRDefault="00DF0F23">
      <w:r>
        <w:t xml:space="preserve">Crow, T.R. 1988. Reproductive mode and mechanisms for self-replacement of northern red oak (Quercus </w:t>
      </w:r>
      <w:proofErr w:type="spellStart"/>
      <w:r>
        <w:t>rubra</w:t>
      </w:r>
      <w:proofErr w:type="spellEnd"/>
      <w:r>
        <w:t>)—A review. Forest Science: 34:19-40.</w:t>
      </w:r>
    </w:p>
    <w:p w:rsidR="00DF0F23" w:rsidP="00DF0F23" w:rsidRDefault="00DF0F23"/>
    <w:p w:rsidR="00DF0F23" w:rsidP="00DF0F23" w:rsidRDefault="00DF0F23">
      <w:r>
        <w:t>Cutter, B.E. and R.P. Guyette.1994. Fire history of an oak-hickory ridge top in the Missouri Ozarks. American Midland Naturalist 132:393-398.</w:t>
      </w:r>
    </w:p>
    <w:p w:rsidR="00DF0F23" w:rsidP="00DF0F23" w:rsidRDefault="00DF0F23"/>
    <w:p w:rsidR="00DF0F23" w:rsidP="00DF0F23" w:rsidRDefault="00DF0F23">
      <w:r>
        <w:t xml:space="preserve">Gleason, H.A. 1913. The relation of forest distribution and prairie fires in the Middle West. </w:t>
      </w:r>
      <w:proofErr w:type="spellStart"/>
      <w:r>
        <w:t>Torreya</w:t>
      </w:r>
      <w:proofErr w:type="spellEnd"/>
      <w:r>
        <w:t xml:space="preserve"> 13:173-181.</w:t>
      </w:r>
    </w:p>
    <w:p w:rsidR="00DF0F23" w:rsidP="00DF0F23" w:rsidRDefault="00DF0F23"/>
    <w:p w:rsidR="00DF0F23" w:rsidP="00DF0F23" w:rsidRDefault="00DF0F23">
      <w:r>
        <w:t>Greller, A.M. 1988. Deciduous forest. Pages 288-316 in: M. G. Barbour and W. D. Billings, editors. North American terrestrial vegetation. Cambridge University Press, New York.</w:t>
      </w:r>
    </w:p>
    <w:p w:rsidR="00DF0F23" w:rsidP="00DF0F23" w:rsidRDefault="00DF0F23"/>
    <w:p w:rsidR="00DF0F23" w:rsidP="00DF0F23" w:rsidRDefault="00DF0F23">
      <w:r>
        <w:t>Henderson, N.R., and J.N. Long. 1984. A comparison of stand structure and fire history in two black oak woodlands in northwestern Indiana. Botanical Gazette 145:222-228.</w:t>
      </w:r>
    </w:p>
    <w:p w:rsidR="00DF0F23" w:rsidP="00DF0F23" w:rsidRDefault="00DF0F23"/>
    <w:p w:rsidR="00DF0F23" w:rsidP="00DF0F23" w:rsidRDefault="00DF0F23">
      <w:r>
        <w:t>NatureServe. 2007. International Ecological Classification Standard: Terrestrial Ecological Classifications. NatureServe Central Databases. Arlington, VA, U.S.A. Data current as of 15 April 2007.</w:t>
      </w:r>
    </w:p>
    <w:p w:rsidR="00DF0F23" w:rsidP="00DF0F23" w:rsidRDefault="00DF0F23"/>
    <w:p w:rsidR="00DF0F23" w:rsidP="00DF0F23" w:rsidRDefault="00DF0F23">
      <w:r>
        <w:t xml:space="preserve">Schuler, T.M. and McClain, W.R. 2003. Fire history of a ridge and valley oak forest. Newtown Square, PA, USDA Forest Service, Northeastern Forest Service. </w:t>
      </w:r>
    </w:p>
    <w:p w:rsidR="00DF0F23" w:rsidP="00DF0F23" w:rsidRDefault="00DF0F23"/>
    <w:p w:rsidR="00DF0F23" w:rsidP="00DF0F23" w:rsidRDefault="00DF0F23">
      <w:r>
        <w:t xml:space="preserve">Sutherland, E.K., Hutchinson, T.F. and </w:t>
      </w:r>
      <w:proofErr w:type="spellStart"/>
      <w:r>
        <w:t>Yaussy</w:t>
      </w:r>
      <w:proofErr w:type="spellEnd"/>
      <w:r>
        <w:t>, D.A., 2003. Introduction, study area description, and experimental design (Chapter 1). Newtown Square, PA, USDA Forest Service, Northeastern Research Station.</w:t>
      </w:r>
    </w:p>
    <w:p w:rsidRPr="00A43E41" w:rsidR="004D5F12" w:rsidP="00DF0F23" w:rsidRDefault="004D5F12">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A81" w:rsidRDefault="00D21A81">
      <w:r>
        <w:separator/>
      </w:r>
    </w:p>
  </w:endnote>
  <w:endnote w:type="continuationSeparator" w:id="0">
    <w:p w:rsidR="00D21A81" w:rsidRDefault="00D2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F23" w:rsidRDefault="00DF0F23" w:rsidP="00DF0F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A81" w:rsidRDefault="00D21A81">
      <w:r>
        <w:separator/>
      </w:r>
    </w:p>
  </w:footnote>
  <w:footnote w:type="continuationSeparator" w:id="0">
    <w:p w:rsidR="00D21A81" w:rsidRDefault="00D21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F0F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D034F"/>
    <w:pPr>
      <w:ind w:left="720"/>
    </w:pPr>
    <w:rPr>
      <w:rFonts w:ascii="Calibri" w:eastAsia="Calibri" w:hAnsi="Calibri"/>
      <w:sz w:val="22"/>
      <w:szCs w:val="22"/>
    </w:rPr>
  </w:style>
  <w:style w:type="character" w:styleId="Hyperlink">
    <w:name w:val="Hyperlink"/>
    <w:rsid w:val="000D0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3046">
      <w:bodyDiv w:val="1"/>
      <w:marLeft w:val="0"/>
      <w:marRight w:val="0"/>
      <w:marTop w:val="0"/>
      <w:marBottom w:val="0"/>
      <w:divBdr>
        <w:top w:val="none" w:sz="0" w:space="0" w:color="auto"/>
        <w:left w:val="none" w:sz="0" w:space="0" w:color="auto"/>
        <w:bottom w:val="none" w:sz="0" w:space="0" w:color="auto"/>
        <w:right w:val="none" w:sz="0" w:space="0" w:color="auto"/>
      </w:divBdr>
    </w:div>
    <w:div w:id="85487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2014-08-21T14:52:00Z</cp:lastPrinted>
  <dcterms:created xsi:type="dcterms:W3CDTF">2018-06-14T13:46:00Z</dcterms:created>
  <dcterms:modified xsi:type="dcterms:W3CDTF">2025-02-12T09:41:43Z</dcterms:modified>
</cp:coreProperties>
</file>