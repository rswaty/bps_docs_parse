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E69" w:rsidP="00AD5E69" w:rsidRDefault="00AD5E69" w14:paraId="381CDFDA" w14:textId="77777777">
      <w:pPr>
        <w:pStyle w:val="BpSTitle"/>
      </w:pPr>
      <w:r>
        <w:t>11190</w:t>
      </w:r>
    </w:p>
    <w:p w:rsidR="00AD5E69" w:rsidP="00AD5E69" w:rsidRDefault="00AD5E69" w14:paraId="46C46CD6" w14:textId="77777777">
      <w:pPr>
        <w:pStyle w:val="BpSTitle"/>
      </w:pPr>
      <w:r>
        <w:t>Southern Rocky Mountain Juniper Woodland and Savanna</w:t>
      </w:r>
    </w:p>
    <w:p w:rsidR="00AD5E69" w:rsidP="00AD5E69" w:rsidRDefault="00AD5E69" w14:paraId="789021E2" w14:textId="04EF7834">
      <w:r>
        <w:t>BpS Model/Description Version: Aug. 2020</w:t>
      </w:r>
      <w:r w:rsidR="00A260BC">
        <w:t>1</w:t>
      </w:r>
      <w:r>
        <w:t>/</w:t>
      </w:r>
      <w:r w:rsidR="00A260BC">
        <w:t>09</w:t>
      </w:r>
      <w:r>
        <w:t>/0</w:t>
      </w:r>
      <w:r w:rsidR="00A260BC">
        <w:t>7</w:t>
      </w:r>
      <w:r>
        <w:tab/>
      </w:r>
      <w:r>
        <w:tab/>
      </w:r>
      <w:r>
        <w:tab/>
      </w:r>
      <w:r>
        <w:tab/>
      </w:r>
      <w:r>
        <w:tab/>
      </w:r>
      <w:r>
        <w:tab/>
      </w:r>
      <w:r>
        <w:tab/>
      </w:r>
    </w:p>
    <w:p w:rsidR="00AD5E69" w:rsidP="00AD5E69" w:rsidRDefault="00AD5E69" w14:paraId="20803253" w14:textId="77777777"/>
    <w:p w:rsidR="00AD5E69" w:rsidP="00AD5E69" w:rsidRDefault="00AD5E69" w14:paraId="0F0598B0" w14:textId="77777777"/>
    <w:p w:rsidRPr="00856649" w:rsidR="00A260BC" w:rsidP="00A260BC" w:rsidRDefault="00A260BC" w14:paraId="4D0F7CE1" w14:textId="77777777">
      <w:r w:rsidRPr="45FE8EAE">
        <w:rPr>
          <w:b/>
          <w:bCs/>
        </w:rPr>
        <w:t xml:space="preserve">Reviewed by: </w:t>
      </w:r>
      <w:r>
        <w:t xml:space="preserve">Tim Christiansen and Derrick </w:t>
      </w:r>
      <w:proofErr w:type="spellStart"/>
      <w:r>
        <w:t>Holdstock</w:t>
      </w:r>
      <w:proofErr w:type="spellEnd"/>
    </w:p>
    <w:p w:rsidR="00AD5E69" w:rsidP="00AD5E69" w:rsidRDefault="00AD5E69" w14:paraId="64BF5048" w14:textId="77777777">
      <w:pPr>
        <w:pStyle w:val="InfoPara"/>
      </w:pPr>
      <w:r>
        <w:t>Vegetation Type</w:t>
      </w:r>
    </w:p>
    <w:p w:rsidR="00AD5E69" w:rsidP="00AD5E69" w:rsidRDefault="00A260BC" w14:paraId="1A77CAC7" w14:textId="7A30519F">
      <w:r w:rsidRPr="00464415">
        <w:t>Steppe/Savanna</w:t>
      </w:r>
    </w:p>
    <w:p w:rsidR="00AD5E69" w:rsidP="00AD5E69" w:rsidRDefault="00AD5E69" w14:paraId="00AAE7FF" w14:textId="21258DA9">
      <w:pPr>
        <w:pStyle w:val="InfoPara"/>
      </w:pPr>
      <w:r>
        <w:t>Map Zone</w:t>
      </w:r>
    </w:p>
    <w:p w:rsidR="00AD5E69" w:rsidP="00AD5E69" w:rsidRDefault="00A260BC" w14:paraId="3792E1DA" w14:textId="57B16A53">
      <w:r>
        <w:t>34</w:t>
      </w:r>
    </w:p>
    <w:p w:rsidR="00AD5E69" w:rsidP="00AD5E69" w:rsidRDefault="00AD5E69" w14:paraId="18EF353A" w14:textId="77777777">
      <w:pPr>
        <w:pStyle w:val="InfoPara"/>
      </w:pPr>
      <w:r>
        <w:t>Geographic Range</w:t>
      </w:r>
    </w:p>
    <w:p w:rsidR="00AD5E69" w:rsidP="00AD5E69" w:rsidRDefault="00A260BC" w14:paraId="2BD9A686" w14:textId="1D9785BC">
      <w:r>
        <w:t>This system may be limited to this map zone (MZ) or this and adjacent MZs in Texas and Oklahoma. It occurs in ECOMAP (Cleland et al. 2007) subsections 315Ba, 315Cc, 315Fb, 315Fc, and 332Fb.</w:t>
      </w:r>
    </w:p>
    <w:p w:rsidR="00AD5E69" w:rsidP="00AD5E69" w:rsidRDefault="00AD5E69" w14:paraId="57D61BD9" w14:textId="77777777">
      <w:pPr>
        <w:pStyle w:val="InfoPara"/>
      </w:pPr>
      <w:r>
        <w:t>Biophysical Site Description</w:t>
      </w:r>
    </w:p>
    <w:p w:rsidRPr="00A260BC" w:rsidR="00AD5E69" w:rsidP="00064604" w:rsidRDefault="00A260BC" w14:paraId="1C5FB501" w14:textId="33EE1E4B">
      <w:pPr>
        <w:rPr>
          <w:sz w:val="22"/>
          <w:szCs w:val="22"/>
        </w:rPr>
      </w:pPr>
      <w:r>
        <w:t xml:space="preserve">Historically this type was likely restricted to steep slopes, buttes and escarpments, but appears to have expanded into adjacent grasslands since the 1860s (Ellis and Schuster 1968). This BpS occurs within Rough Breaks Ecological Sites (USDA NRCS Ecological Site Description).  The Caprock escarpment where this BpS occurs is dominated by caliche, a layer of calcium carbonate that resists erosion.  </w:t>
      </w:r>
    </w:p>
    <w:p w:rsidR="00AD5E69" w:rsidP="00AD5E69" w:rsidRDefault="00AD5E69" w14:paraId="1EAF9DC3" w14:textId="77777777">
      <w:pPr>
        <w:pStyle w:val="InfoPara"/>
      </w:pPr>
      <w:r>
        <w:t>Vegetation Description</w:t>
      </w:r>
    </w:p>
    <w:p w:rsidRPr="002731D3" w:rsidR="00AD5E69" w:rsidP="00064604" w:rsidRDefault="00A260BC" w14:paraId="546871B5" w14:textId="1030988C">
      <w:r>
        <w:t>This system varies from relatively open savannas to closed-canopy woodlands. Some occurrences might be interpreted as shrublands. Pinchot’s juniper (</w:t>
      </w:r>
      <w:proofErr w:type="spellStart"/>
      <w:r w:rsidRPr="00376B0C">
        <w:rPr>
          <w:i/>
        </w:rPr>
        <w:t>Juniperus</w:t>
      </w:r>
      <w:proofErr w:type="spellEnd"/>
      <w:r w:rsidRPr="00376B0C">
        <w:rPr>
          <w:i/>
        </w:rPr>
        <w:t xml:space="preserve"> </w:t>
      </w:r>
      <w:proofErr w:type="spellStart"/>
      <w:r w:rsidRPr="00376B0C">
        <w:rPr>
          <w:i/>
        </w:rPr>
        <w:t>pinchotii</w:t>
      </w:r>
      <w:proofErr w:type="spellEnd"/>
      <w:r>
        <w:t xml:space="preserve">) and </w:t>
      </w:r>
      <w:proofErr w:type="spellStart"/>
      <w:r>
        <w:t>oneseed</w:t>
      </w:r>
      <w:proofErr w:type="spellEnd"/>
      <w:r>
        <w:t xml:space="preserve"> juniper (</w:t>
      </w:r>
      <w:r w:rsidRPr="00376B0C">
        <w:rPr>
          <w:i/>
        </w:rPr>
        <w:t xml:space="preserve">J. </w:t>
      </w:r>
      <w:proofErr w:type="spellStart"/>
      <w:r w:rsidRPr="00376B0C">
        <w:rPr>
          <w:i/>
        </w:rPr>
        <w:t>monosperma</w:t>
      </w:r>
      <w:proofErr w:type="spellEnd"/>
      <w:r>
        <w:t>) often dominate the system, along with fragrant sumac (</w:t>
      </w:r>
      <w:proofErr w:type="spellStart"/>
      <w:r w:rsidRPr="00376B0C">
        <w:rPr>
          <w:i/>
        </w:rPr>
        <w:t>Rhus</w:t>
      </w:r>
      <w:proofErr w:type="spellEnd"/>
      <w:r w:rsidRPr="00376B0C">
        <w:rPr>
          <w:i/>
        </w:rPr>
        <w:t xml:space="preserve"> </w:t>
      </w:r>
      <w:proofErr w:type="spellStart"/>
      <w:r w:rsidRPr="00376B0C">
        <w:rPr>
          <w:i/>
        </w:rPr>
        <w:t>aromatica</w:t>
      </w:r>
      <w:proofErr w:type="spellEnd"/>
      <w:r>
        <w:t xml:space="preserve">), </w:t>
      </w:r>
      <w:proofErr w:type="spellStart"/>
      <w:r>
        <w:t>featherplume</w:t>
      </w:r>
      <w:proofErr w:type="spellEnd"/>
      <w:r>
        <w:t xml:space="preserve"> (</w:t>
      </w:r>
      <w:proofErr w:type="spellStart"/>
      <w:r w:rsidRPr="00376B0C">
        <w:rPr>
          <w:i/>
        </w:rPr>
        <w:t>Dalea</w:t>
      </w:r>
      <w:proofErr w:type="spellEnd"/>
      <w:r w:rsidRPr="00376B0C">
        <w:rPr>
          <w:i/>
        </w:rPr>
        <w:t xml:space="preserve"> </w:t>
      </w:r>
      <w:proofErr w:type="spellStart"/>
      <w:r w:rsidRPr="00376B0C">
        <w:rPr>
          <w:i/>
        </w:rPr>
        <w:t>formosa</w:t>
      </w:r>
      <w:proofErr w:type="spellEnd"/>
      <w:r>
        <w:t>), Mohr oak (</w:t>
      </w:r>
      <w:r w:rsidRPr="00376B0C">
        <w:rPr>
          <w:i/>
        </w:rPr>
        <w:t xml:space="preserve">Quercus </w:t>
      </w:r>
      <w:proofErr w:type="spellStart"/>
      <w:r w:rsidRPr="00376B0C">
        <w:rPr>
          <w:i/>
        </w:rPr>
        <w:t>mohriana</w:t>
      </w:r>
      <w:proofErr w:type="spellEnd"/>
      <w:r>
        <w:t>), and honey mesquite (</w:t>
      </w:r>
      <w:r w:rsidRPr="00376B0C">
        <w:rPr>
          <w:i/>
        </w:rPr>
        <w:t xml:space="preserve">Prosopis </w:t>
      </w:r>
      <w:proofErr w:type="spellStart"/>
      <w:r w:rsidRPr="00376B0C">
        <w:rPr>
          <w:i/>
        </w:rPr>
        <w:t>glandulosa</w:t>
      </w:r>
      <w:proofErr w:type="spellEnd"/>
      <w:r>
        <w:t>) at some sites. Other shrub components may include lotebush (</w:t>
      </w:r>
      <w:proofErr w:type="spellStart"/>
      <w:r w:rsidRPr="00376B0C">
        <w:rPr>
          <w:i/>
        </w:rPr>
        <w:t>Ziziphus</w:t>
      </w:r>
      <w:proofErr w:type="spellEnd"/>
      <w:r w:rsidRPr="00376B0C">
        <w:rPr>
          <w:i/>
        </w:rPr>
        <w:t xml:space="preserve"> </w:t>
      </w:r>
      <w:proofErr w:type="spellStart"/>
      <w:r w:rsidRPr="00376B0C">
        <w:rPr>
          <w:i/>
        </w:rPr>
        <w:t>obtusifolia</w:t>
      </w:r>
      <w:proofErr w:type="spellEnd"/>
      <w:r>
        <w:t xml:space="preserve">), </w:t>
      </w:r>
      <w:proofErr w:type="spellStart"/>
      <w:r>
        <w:t>algerita</w:t>
      </w:r>
      <w:proofErr w:type="spellEnd"/>
      <w:r>
        <w:t xml:space="preserve"> (</w:t>
      </w:r>
      <w:r w:rsidRPr="00376B0C">
        <w:rPr>
          <w:i/>
        </w:rPr>
        <w:t xml:space="preserve">Berberis </w:t>
      </w:r>
      <w:proofErr w:type="spellStart"/>
      <w:r w:rsidRPr="00376B0C">
        <w:rPr>
          <w:i/>
        </w:rPr>
        <w:t>trifoliolata</w:t>
      </w:r>
      <w:proofErr w:type="spellEnd"/>
      <w:r>
        <w:t xml:space="preserve">), </w:t>
      </w:r>
      <w:proofErr w:type="spellStart"/>
      <w:r>
        <w:t>soapweed</w:t>
      </w:r>
      <w:proofErr w:type="spellEnd"/>
      <w:r>
        <w:t xml:space="preserve"> yucca (</w:t>
      </w:r>
      <w:r w:rsidRPr="00376B0C">
        <w:rPr>
          <w:i/>
        </w:rPr>
        <w:t>Yucca angustifolia</w:t>
      </w:r>
      <w:r>
        <w:t>), tulip prickly pear (</w:t>
      </w:r>
      <w:r w:rsidRPr="00376B0C">
        <w:rPr>
          <w:i/>
        </w:rPr>
        <w:t xml:space="preserve">Opuntia </w:t>
      </w:r>
      <w:proofErr w:type="spellStart"/>
      <w:r w:rsidRPr="00376B0C">
        <w:rPr>
          <w:i/>
        </w:rPr>
        <w:t>phaeacantha</w:t>
      </w:r>
      <w:proofErr w:type="spellEnd"/>
      <w:r>
        <w:t xml:space="preserve">), and </w:t>
      </w:r>
      <w:proofErr w:type="spellStart"/>
      <w:r>
        <w:t>netleaf</w:t>
      </w:r>
      <w:proofErr w:type="spellEnd"/>
      <w:r>
        <w:t xml:space="preserve"> hackberry (</w:t>
      </w:r>
      <w:proofErr w:type="spellStart"/>
      <w:r w:rsidRPr="00376B0C">
        <w:rPr>
          <w:i/>
        </w:rPr>
        <w:t>Celtis</w:t>
      </w:r>
      <w:proofErr w:type="spellEnd"/>
      <w:r w:rsidRPr="00376B0C">
        <w:rPr>
          <w:i/>
        </w:rPr>
        <w:t xml:space="preserve"> reticulata</w:t>
      </w:r>
      <w:r>
        <w:t xml:space="preserve">). Grass species present include middle and short grasses such as </w:t>
      </w:r>
      <w:proofErr w:type="spellStart"/>
      <w:r>
        <w:t>sideoats</w:t>
      </w:r>
      <w:proofErr w:type="spellEnd"/>
      <w:r>
        <w:t xml:space="preserve"> </w:t>
      </w:r>
      <w:proofErr w:type="spellStart"/>
      <w:r>
        <w:t>grama</w:t>
      </w:r>
      <w:proofErr w:type="spellEnd"/>
      <w:r>
        <w:t xml:space="preserve"> (</w:t>
      </w:r>
      <w:proofErr w:type="spellStart"/>
      <w:r w:rsidRPr="00376B0C">
        <w:rPr>
          <w:i/>
        </w:rPr>
        <w:t>Bouteloua</w:t>
      </w:r>
      <w:proofErr w:type="spellEnd"/>
      <w:r w:rsidRPr="00376B0C">
        <w:rPr>
          <w:i/>
        </w:rPr>
        <w:t xml:space="preserve"> </w:t>
      </w:r>
      <w:proofErr w:type="spellStart"/>
      <w:r w:rsidRPr="00376B0C">
        <w:rPr>
          <w:i/>
        </w:rPr>
        <w:t>curtipendula</w:t>
      </w:r>
      <w:proofErr w:type="spellEnd"/>
      <w:r>
        <w:t xml:space="preserve">), blue </w:t>
      </w:r>
      <w:proofErr w:type="spellStart"/>
      <w:r>
        <w:t>grama</w:t>
      </w:r>
      <w:proofErr w:type="spellEnd"/>
      <w:r>
        <w:t xml:space="preserve"> (</w:t>
      </w:r>
      <w:r w:rsidRPr="00376B0C">
        <w:rPr>
          <w:i/>
        </w:rPr>
        <w:t xml:space="preserve">B. </w:t>
      </w:r>
      <w:proofErr w:type="spellStart"/>
      <w:r w:rsidRPr="00376B0C">
        <w:rPr>
          <w:i/>
        </w:rPr>
        <w:t>gracilis</w:t>
      </w:r>
      <w:proofErr w:type="spellEnd"/>
      <w:r>
        <w:t>), little bluestem (</w:t>
      </w:r>
      <w:proofErr w:type="spellStart"/>
      <w:r w:rsidRPr="00376B0C">
        <w:rPr>
          <w:i/>
        </w:rPr>
        <w:t>Schizachyrium</w:t>
      </w:r>
      <w:proofErr w:type="spellEnd"/>
      <w:r w:rsidRPr="00376B0C">
        <w:rPr>
          <w:i/>
        </w:rPr>
        <w:t xml:space="preserve"> </w:t>
      </w:r>
      <w:proofErr w:type="spellStart"/>
      <w:r w:rsidRPr="00376B0C">
        <w:rPr>
          <w:i/>
        </w:rPr>
        <w:t>scoparium</w:t>
      </w:r>
      <w:proofErr w:type="spellEnd"/>
      <w:r>
        <w:t xml:space="preserve">), purple </w:t>
      </w:r>
      <w:proofErr w:type="spellStart"/>
      <w:r>
        <w:t>threeawn</w:t>
      </w:r>
      <w:proofErr w:type="spellEnd"/>
      <w:r>
        <w:t xml:space="preserve"> (</w:t>
      </w:r>
      <w:r w:rsidRPr="00376B0C">
        <w:rPr>
          <w:i/>
        </w:rPr>
        <w:t xml:space="preserve">Aristida </w:t>
      </w:r>
      <w:proofErr w:type="spellStart"/>
      <w:r w:rsidRPr="00376B0C">
        <w:rPr>
          <w:i/>
        </w:rPr>
        <w:t>purpurea</w:t>
      </w:r>
      <w:proofErr w:type="spellEnd"/>
      <w:r>
        <w:t xml:space="preserve">), slim </w:t>
      </w:r>
      <w:proofErr w:type="spellStart"/>
      <w:r>
        <w:t>tridens</w:t>
      </w:r>
      <w:proofErr w:type="spellEnd"/>
      <w:r>
        <w:t xml:space="preserve"> (</w:t>
      </w:r>
      <w:proofErr w:type="spellStart"/>
      <w:r w:rsidRPr="00376B0C">
        <w:rPr>
          <w:i/>
        </w:rPr>
        <w:t>Tridens</w:t>
      </w:r>
      <w:proofErr w:type="spellEnd"/>
      <w:r w:rsidRPr="00376B0C">
        <w:rPr>
          <w:i/>
        </w:rPr>
        <w:t xml:space="preserve"> </w:t>
      </w:r>
      <w:proofErr w:type="spellStart"/>
      <w:r w:rsidRPr="00376B0C">
        <w:rPr>
          <w:i/>
        </w:rPr>
        <w:t>muticus</w:t>
      </w:r>
      <w:proofErr w:type="spellEnd"/>
      <w:r>
        <w:t xml:space="preserve">), and plains </w:t>
      </w:r>
      <w:proofErr w:type="spellStart"/>
      <w:r>
        <w:t>lovegrass</w:t>
      </w:r>
      <w:proofErr w:type="spellEnd"/>
      <w:r>
        <w:t xml:space="preserve"> (</w:t>
      </w:r>
      <w:proofErr w:type="spellStart"/>
      <w:r w:rsidRPr="00376B0C">
        <w:rPr>
          <w:i/>
        </w:rPr>
        <w:t>Eragrostis</w:t>
      </w:r>
      <w:proofErr w:type="spellEnd"/>
      <w:r w:rsidRPr="00376B0C">
        <w:rPr>
          <w:i/>
        </w:rPr>
        <w:t xml:space="preserve"> intermedia</w:t>
      </w:r>
      <w:r>
        <w:t>). Forbs are also present and may be diverse.</w:t>
      </w:r>
    </w:p>
    <w:p w:rsidR="00AD5E69" w:rsidP="00AD5E69" w:rsidRDefault="00AD5E69" w14:paraId="45DF089E" w14:textId="77777777">
      <w:pPr>
        <w:pStyle w:val="InfoPara"/>
      </w:pPr>
      <w:r>
        <w:t>BpS Dominant and Indicator Species</w:t>
      </w:r>
    </w:p>
    <w:p>
      <w:r>
        <w:rPr>
          <w:sz w:val="16"/>
        </w:rPr>
        <w:t>Species names are from the NRCS PLANTS database. Check species codes at http://plants.usda.gov.</w:t>
      </w:r>
    </w:p>
    <w:p w:rsidR="00AD5E69" w:rsidP="00AD5E69" w:rsidRDefault="00AD5E69" w14:paraId="177C1341" w14:textId="77777777">
      <w:pPr>
        <w:pStyle w:val="InfoPara"/>
      </w:pPr>
      <w:r>
        <w:t>Disturbance Description</w:t>
      </w:r>
    </w:p>
    <w:p w:rsidR="00A260BC" w:rsidP="00A260BC" w:rsidRDefault="00A260BC" w14:paraId="69000585" w14:textId="77777777">
      <w:r>
        <w:t>Extreme regional droughts would tend to open the canopy.</w:t>
      </w:r>
    </w:p>
    <w:p w:rsidR="00A260BC" w:rsidP="00A260BC" w:rsidRDefault="00A260BC" w14:paraId="40E0A7C4" w14:textId="77777777"/>
    <w:p w:rsidR="00AD5E69" w:rsidP="002731D3" w:rsidRDefault="00A260BC" w14:paraId="055E8CF4" w14:textId="7AD47D4E">
      <w:r>
        <w:t xml:space="preserve">Fire return interval is somewhat longer for this Biophysical Setting (BpS) than it is in adjacent </w:t>
      </w:r>
      <w:proofErr w:type="spellStart"/>
      <w:r>
        <w:t>BpSs</w:t>
      </w:r>
      <w:proofErr w:type="spellEnd"/>
      <w:r>
        <w:t xml:space="preserve"> because of the differences in fine fuel availability due to edaphic differences between the surrounding landscape and the effect of the juniper canopy on fine fuel development. In addition, FRI is affected by topographic sheltering, which causes most fires to burn in a very interrupted pattern as opposed to a wide flaming front as they do in adjacent </w:t>
      </w:r>
      <w:proofErr w:type="spellStart"/>
      <w:r>
        <w:t>BpSs</w:t>
      </w:r>
      <w:proofErr w:type="spellEnd"/>
      <w:r>
        <w:t>. Also, there is considerable variation around the mean fire return interval, which has profound consequences for ecosystem response.</w:t>
      </w:r>
    </w:p>
    <w:p w:rsidR="00AD5E69" w:rsidP="00AD5E69" w:rsidRDefault="002D5849" w14:paraId="17521DF2"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D5E69" w:rsidP="00AD5E69" w:rsidRDefault="00AD5E69" w14:paraId="297697D6" w14:textId="77777777">
      <w:pPr>
        <w:pStyle w:val="InfoPara"/>
      </w:pPr>
      <w:r>
        <w:t>Scale Description</w:t>
      </w:r>
    </w:p>
    <w:p w:rsidR="00AD5E69" w:rsidP="00AD5E69" w:rsidRDefault="00A260BC" w14:paraId="45ABB160" w14:textId="14A0B7D0">
      <w:r>
        <w:t>Historically, this system probably occurred as a relatively continuous ribbon along escarpments and breaks, up to about 2km in width.</w:t>
      </w:r>
    </w:p>
    <w:p w:rsidR="00AD5E69" w:rsidP="00AD5E69" w:rsidRDefault="00AD5E69" w14:paraId="5FC94BEA" w14:textId="77777777">
      <w:pPr>
        <w:pStyle w:val="InfoPara"/>
      </w:pPr>
      <w:r>
        <w:t>Adjacency or Identification Concerns</w:t>
      </w:r>
    </w:p>
    <w:p w:rsidR="00AD5E69" w:rsidP="002731D3" w:rsidRDefault="00A260BC" w14:paraId="1121A14D" w14:textId="5C50D3E1">
      <w:r>
        <w:t xml:space="preserve">Currently, junipers, along with mesquite, have invaded adjacent grasslands. Mapping will be difficult because of the increase in woody vegetation in the absence of a natural fire cycle and in the presence of modified grazing regime, making this type an uncharacteristic representation of adjacent shortgrass and </w:t>
      </w:r>
      <w:proofErr w:type="spellStart"/>
      <w:r>
        <w:t>mixedgrass</w:t>
      </w:r>
      <w:proofErr w:type="spellEnd"/>
      <w:r>
        <w:t xml:space="preserve"> prairie.</w:t>
      </w:r>
    </w:p>
    <w:p w:rsidR="00AD5E69" w:rsidP="00AD5E69" w:rsidRDefault="00AD5E69" w14:paraId="5235C2EA" w14:textId="77777777">
      <w:pPr>
        <w:pStyle w:val="InfoPara"/>
      </w:pPr>
      <w:r>
        <w:t>Issues or Problems</w:t>
      </w:r>
    </w:p>
    <w:p w:rsidR="00E253E3" w:rsidP="00AD5E69" w:rsidRDefault="00E253E3" w14:paraId="4EF1D631" w14:textId="77777777">
      <w:pPr>
        <w:pStyle w:val="InfoPara"/>
      </w:pPr>
    </w:p>
    <w:p w:rsidR="00AD5E69" w:rsidP="00AD5E69" w:rsidRDefault="00AD5E69" w14:paraId="148C95D1" w14:textId="04CD3188">
      <w:pPr>
        <w:pStyle w:val="InfoPara"/>
      </w:pPr>
      <w:r>
        <w:t>Native Uncharacteristic Conditions</w:t>
      </w:r>
    </w:p>
    <w:p w:rsidR="00AD5E69" w:rsidP="00AD5E69" w:rsidRDefault="00AD5E69" w14:paraId="705C1EE8" w14:textId="77777777"/>
    <w:p w:rsidR="00AD5E69" w:rsidP="00AD5E69" w:rsidRDefault="00AD5E69" w14:paraId="191A9C06" w14:textId="77777777">
      <w:pPr>
        <w:pStyle w:val="InfoPara"/>
      </w:pPr>
      <w:r>
        <w:t>Comments</w:t>
      </w:r>
    </w:p>
    <w:p w:rsidR="00A260BC" w:rsidP="00A260BC" w:rsidRDefault="00A260BC" w14:paraId="1FF808F5" w14:textId="77777777">
      <w:r>
        <w:t xml:space="preserve">Moving forward, junipers may increase for a while, which will decrease available water for other plant species. This change will decrease fine fuels as well as soil-holding capacity for the adjacent lands. Increased drought will cause increased juniper mortality after the increase of juniper density. The results may be a </w:t>
      </w:r>
      <w:proofErr w:type="gramStart"/>
      <w:r>
        <w:t>fairly barren</w:t>
      </w:r>
      <w:proofErr w:type="gramEnd"/>
      <w:r>
        <w:t xml:space="preserve"> and wind erosion habitat.</w:t>
      </w:r>
    </w:p>
    <w:p w:rsidR="00A260BC" w:rsidP="00A260BC" w:rsidRDefault="00A260BC" w14:paraId="097C57F4" w14:textId="77777777"/>
    <w:p w:rsidRPr="00A260BC" w:rsidR="00B34296" w:rsidP="00B34296" w:rsidRDefault="00A260BC" w14:paraId="3715DF14" w14:textId="5CC0A30E">
      <w:r>
        <w:t xml:space="preserve">Drought cycle rate will decrease with climate change. Fine fuels will become less dense due to more prolonged and frequent drought. Overstory will be decreased due to mortality rates increasing due to drought.  </w:t>
      </w:r>
    </w:p>
    <w:p w:rsidR="00AD5E69" w:rsidP="00AD5E69" w:rsidRDefault="00AD5E69" w14:paraId="5D1BCCAB" w14:textId="77777777">
      <w:pPr>
        <w:pStyle w:val="ReportSection"/>
      </w:pPr>
      <w:r>
        <w:t>Succession Classes</w:t>
      </w:r>
    </w:p>
    <w:p w:rsidR="00AD5E69" w:rsidP="00AD5E69" w:rsidRDefault="00AD5E69" w14:paraId="0E87A42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D5E69" w:rsidP="00AD5E69" w:rsidRDefault="00AD5E69" w14:paraId="04B0179A" w14:textId="513DCDF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AD5E69" w:rsidP="00AD5E69" w:rsidRDefault="00AD5E69" w14:paraId="38DAB75A" w14:textId="77777777"/>
    <w:p w:rsidR="00AD5E69" w:rsidP="00AD5E69" w:rsidRDefault="00AD5E69" w14:paraId="39B8B6EF" w14:textId="77777777">
      <w:pPr>
        <w:pStyle w:val="SClassInfoPara"/>
      </w:pPr>
      <w:r>
        <w:t>Indicator Species</w:t>
      </w:r>
    </w:p>
    <w:p w:rsidR="00AD5E69" w:rsidP="00AD5E69" w:rsidRDefault="00AD5E69" w14:paraId="5BB07F10" w14:textId="77777777"/>
    <w:p w:rsidR="00AD5E69" w:rsidP="00AD5E69" w:rsidRDefault="00AD5E69" w14:paraId="1D076D4B" w14:textId="77777777">
      <w:pPr>
        <w:pStyle w:val="SClassInfoPara"/>
      </w:pPr>
      <w:r>
        <w:t>Description</w:t>
      </w:r>
    </w:p>
    <w:p w:rsidR="00AD5E69" w:rsidP="002731D3" w:rsidRDefault="00A260BC" w14:paraId="245E1DA8" w14:textId="61447210">
      <w:r>
        <w:t xml:space="preserve">Early open following catastrophic fire taking out canopy. Cover of graminoids and forbs with standing dead woody stems. </w:t>
      </w:r>
    </w:p>
    <w:p w:rsidR="00AD5E69" w:rsidP="00AD5E69" w:rsidRDefault="00AD5E69" w14:paraId="49A4806F" w14:textId="77777777"/>
    <w:p>
      <w:r>
        <w:rPr>
          <w:i/>
          <w:u w:val="single"/>
        </w:rPr>
        <w:t>Maximum Tree Size Class</w:t>
      </w:r>
      <w:br/>
      <w:r>
        <w:t>None</w:t>
      </w:r>
    </w:p>
    <w:p w:rsidR="00AD5E69" w:rsidP="00AD5E69" w:rsidRDefault="00AD5E69" w14:paraId="46E00A53" w14:textId="2B1F80BB">
      <w:pPr>
        <w:pStyle w:val="InfoPara"/>
        <w:pBdr>
          <w:top w:val="single" w:color="auto" w:sz="4" w:space="1"/>
        </w:pBdr>
      </w:pPr>
      <w:r>
        <w:t>Class B</w:t>
      </w:r>
      <w:r>
        <w:tab/>
        <w:t>23</w:t>
      </w:r>
      <w:r w:rsidR="002A3B10">
        <w:tab/>
      </w:r>
      <w:r w:rsidR="002A3B10">
        <w:tab/>
      </w:r>
      <w:r w:rsidR="002A3B10">
        <w:tab/>
      </w:r>
      <w:r w:rsidR="002A3B10">
        <w:tab/>
      </w:r>
      <w:r w:rsidR="004F7795">
        <w:t>Mid Development 1 - Open</w:t>
      </w:r>
    </w:p>
    <w:p w:rsidR="00AD5E69" w:rsidP="00AD5E69" w:rsidRDefault="00AD5E69" w14:paraId="73832EBE" w14:textId="77777777"/>
    <w:p w:rsidR="00AD5E69" w:rsidP="00AD5E69" w:rsidRDefault="00AD5E69" w14:paraId="0AA513BB" w14:textId="77777777">
      <w:pPr>
        <w:pStyle w:val="SClassInfoPara"/>
      </w:pPr>
      <w:r>
        <w:t>Indicator Species</w:t>
      </w:r>
    </w:p>
    <w:p w:rsidR="00AD5E69" w:rsidP="00AD5E69" w:rsidRDefault="00AD5E69" w14:paraId="5D7D724F" w14:textId="77777777"/>
    <w:p w:rsidR="00AD5E69" w:rsidP="00AD5E69" w:rsidRDefault="00AD5E69" w14:paraId="30972494" w14:textId="77777777">
      <w:pPr>
        <w:pStyle w:val="SClassInfoPara"/>
      </w:pPr>
      <w:r>
        <w:t>Description</w:t>
      </w:r>
    </w:p>
    <w:p w:rsidR="00AD5E69" w:rsidP="00AD5E69" w:rsidRDefault="00A260BC" w14:paraId="678C8B77" w14:textId="08082B5E">
      <w:r>
        <w:t xml:space="preserve">Canopy is developing but remains open. Overstory species reaching the canopy include </w:t>
      </w:r>
      <w:r w:rsidRPr="00376B0C">
        <w:rPr>
          <w:i/>
        </w:rPr>
        <w:t xml:space="preserve">J. </w:t>
      </w:r>
      <w:proofErr w:type="spellStart"/>
      <w:r w:rsidRPr="00376B0C">
        <w:rPr>
          <w:i/>
        </w:rPr>
        <w:t>pinchotii</w:t>
      </w:r>
      <w:proofErr w:type="spellEnd"/>
      <w:r>
        <w:t xml:space="preserve">, </w:t>
      </w:r>
      <w:r w:rsidRPr="00376B0C">
        <w:rPr>
          <w:i/>
        </w:rPr>
        <w:t xml:space="preserve">J. </w:t>
      </w:r>
      <w:proofErr w:type="spellStart"/>
      <w:r w:rsidRPr="00376B0C">
        <w:rPr>
          <w:i/>
        </w:rPr>
        <w:t>monosperma</w:t>
      </w:r>
      <w:proofErr w:type="spellEnd"/>
      <w:r>
        <w:t xml:space="preserve">, and </w:t>
      </w:r>
      <w:r w:rsidRPr="00376B0C">
        <w:rPr>
          <w:i/>
        </w:rPr>
        <w:t xml:space="preserve">Prosopis </w:t>
      </w:r>
      <w:proofErr w:type="spellStart"/>
      <w:r w:rsidRPr="00376B0C">
        <w:rPr>
          <w:i/>
        </w:rPr>
        <w:t>glandulosa</w:t>
      </w:r>
      <w:proofErr w:type="spellEnd"/>
      <w:r>
        <w:t xml:space="preserve">. Shrub layer developing with species including </w:t>
      </w:r>
      <w:proofErr w:type="spellStart"/>
      <w:r w:rsidRPr="00376B0C">
        <w:rPr>
          <w:i/>
        </w:rPr>
        <w:t>Rhus</w:t>
      </w:r>
      <w:proofErr w:type="spellEnd"/>
      <w:r w:rsidRPr="00376B0C">
        <w:rPr>
          <w:i/>
        </w:rPr>
        <w:t xml:space="preserve"> </w:t>
      </w:r>
      <w:proofErr w:type="spellStart"/>
      <w:r w:rsidRPr="00376B0C">
        <w:rPr>
          <w:i/>
        </w:rPr>
        <w:t>aromatica</w:t>
      </w:r>
      <w:proofErr w:type="spellEnd"/>
      <w:r>
        <w:t xml:space="preserve"> and </w:t>
      </w:r>
      <w:r w:rsidRPr="00376B0C">
        <w:rPr>
          <w:i/>
        </w:rPr>
        <w:t xml:space="preserve">Opuntia </w:t>
      </w:r>
      <w:proofErr w:type="spellStart"/>
      <w:r w:rsidRPr="00376B0C">
        <w:rPr>
          <w:i/>
        </w:rPr>
        <w:t>phaeacantha</w:t>
      </w:r>
      <w:proofErr w:type="spellEnd"/>
      <w:r>
        <w:t xml:space="preserve">. </w:t>
      </w:r>
    </w:p>
    <w:p w:rsidR="00AD5E69" w:rsidP="00AD5E69" w:rsidRDefault="00AD5E69" w14:paraId="15CF3ACF" w14:textId="77777777"/>
    <w:p>
      <w:r>
        <w:rPr>
          <w:i/>
          <w:u w:val="single"/>
        </w:rPr>
        <w:t>Maximum Tree Size Class</w:t>
      </w:r>
      <w:br/>
      <w:r>
        <w:t>Pole 5-9" DBH</w:t>
      </w:r>
    </w:p>
    <w:p w:rsidR="00AD5E69" w:rsidP="00AD5E69" w:rsidRDefault="00AD5E69" w14:paraId="4A0FE43A" w14:textId="4757853F">
      <w:pPr>
        <w:pStyle w:val="InfoPara"/>
        <w:pBdr>
          <w:top w:val="single" w:color="auto" w:sz="4" w:space="1"/>
        </w:pBdr>
      </w:pPr>
      <w:r>
        <w:t>Class C</w:t>
      </w:r>
      <w:r>
        <w:tab/>
        <w:t>63</w:t>
      </w:r>
      <w:r w:rsidR="002A3B10">
        <w:tab/>
      </w:r>
      <w:r w:rsidR="002A3B10">
        <w:tab/>
      </w:r>
      <w:r w:rsidR="002A3B10">
        <w:tab/>
      </w:r>
      <w:r w:rsidR="002A3B10">
        <w:tab/>
      </w:r>
      <w:r w:rsidR="004F7795">
        <w:t>Late Development 1 - Closed</w:t>
      </w:r>
    </w:p>
    <w:p w:rsidR="00AD5E69" w:rsidP="00AD5E69" w:rsidRDefault="00AD5E69" w14:paraId="2C112E20" w14:textId="77777777"/>
    <w:p w:rsidR="00AD5E69" w:rsidP="00AD5E69" w:rsidRDefault="00AD5E69" w14:paraId="2A2341C4" w14:textId="77777777">
      <w:pPr>
        <w:pStyle w:val="SClassInfoPara"/>
      </w:pPr>
      <w:r>
        <w:t>Indicator Species</w:t>
      </w:r>
    </w:p>
    <w:p w:rsidR="00AD5E69" w:rsidP="00AD5E69" w:rsidRDefault="00AD5E69" w14:paraId="36213420" w14:textId="77777777"/>
    <w:p w:rsidR="00AD5E69" w:rsidP="00AD5E69" w:rsidRDefault="00AD5E69" w14:paraId="32D98964" w14:textId="77777777">
      <w:pPr>
        <w:pStyle w:val="SClassInfoPara"/>
      </w:pPr>
      <w:r>
        <w:t>Description</w:t>
      </w:r>
    </w:p>
    <w:p w:rsidR="00AD5E69" w:rsidP="00AD5E69" w:rsidRDefault="00A260BC" w14:paraId="51A0EC6A" w14:textId="6E48E573">
      <w:r>
        <w:t>Canopy becoming closed. Similar species composition to Class B. Closed canopy reduces the development of fine fuels, thus reducing the return interval of replacement fires. Extreme drought at a severity adequate to cause significant canopy mortality would move the BpS to the open condition.</w:t>
      </w:r>
    </w:p>
    <w:p w:rsidR="00AD5E69" w:rsidP="00AD5E69" w:rsidRDefault="00AD5E69" w14:paraId="5A452E89"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260BC" w:rsidP="00A260BC" w:rsidRDefault="00A260BC" w14:paraId="332D2E84"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w:t>
      </w:r>
      <w:proofErr w:type="spellStart"/>
      <w:r>
        <w:rPr>
          <w:rStyle w:val="normaltextrun1"/>
          <w:lang w:val="en"/>
        </w:rPr>
        <w:t>Nowacki</w:t>
      </w:r>
      <w:proofErr w:type="spellEnd"/>
      <w:r>
        <w:rPr>
          <w:rStyle w:val="normaltextrun1"/>
          <w:lang w:val="en"/>
        </w:rPr>
        <w:t xml:space="preserve">, G.J.; Carpenter, C.A.; and McNab, W.H. 2007. Ecological </w:t>
      </w:r>
      <w:r>
        <w:rPr>
          <w:rStyle w:val="spellingerror"/>
          <w:lang w:val="en"/>
        </w:rPr>
        <w:t>Subregions</w:t>
      </w:r>
      <w:r>
        <w:rPr>
          <w:rStyle w:val="normaltextrun1"/>
          <w:lang w:val="en"/>
        </w:rPr>
        <w:t>: Sections and Subsections for the conterminous United States. Gen. Tech. Report WO-76D [Map on CD-ROM] (A.M. Sloan, cartographer). Washington, DC: U.S. Department of Agriculture, Forest Service, presentation scale 1:3,500,000; colored</w:t>
      </w:r>
    </w:p>
    <w:p w:rsidR="00A260BC" w:rsidP="00A260BC" w:rsidRDefault="00A260BC" w14:paraId="675E5A90" w14:textId="77777777"/>
    <w:p w:rsidR="00A260BC" w:rsidP="00A260BC" w:rsidRDefault="00A260BC" w14:paraId="29C533A2" w14:textId="77777777">
      <w:r>
        <w:t>Ellis, D. and J.L Schuster. 1968. Juniper age and distribution on an isolated butte in Garza County, Texas. Southwestern Naturalist 13: 343-348.</w:t>
      </w:r>
    </w:p>
    <w:p w:rsidR="00A260BC" w:rsidP="00A260BC" w:rsidRDefault="00A260BC" w14:paraId="0D5AA838" w14:textId="77777777"/>
    <w:p w:rsidR="00A260BC" w:rsidP="00A260BC" w:rsidRDefault="00A260BC" w14:paraId="69F42211" w14:textId="77777777">
      <w:r>
        <w:t xml:space="preserve">Hall, M.T. and C.J. </w:t>
      </w:r>
      <w:proofErr w:type="spellStart"/>
      <w:r>
        <w:t>Carr</w:t>
      </w:r>
      <w:proofErr w:type="spellEnd"/>
      <w:r>
        <w:t xml:space="preserve">. 1968. Variability in </w:t>
      </w:r>
      <w:proofErr w:type="spellStart"/>
      <w:r>
        <w:t>Juniperus</w:t>
      </w:r>
      <w:proofErr w:type="spellEnd"/>
      <w:r>
        <w:t xml:space="preserve"> in the Palo </w:t>
      </w:r>
      <w:proofErr w:type="spellStart"/>
      <w:r>
        <w:t>Curo</w:t>
      </w:r>
      <w:proofErr w:type="spellEnd"/>
      <w:r>
        <w:t xml:space="preserve"> Canyon of western Texas. Southwestern Naturalist 13(1): 75-98.</w:t>
      </w:r>
    </w:p>
    <w:p w:rsidR="00A260BC" w:rsidP="00A260BC" w:rsidRDefault="00A260BC" w14:paraId="55CBC915" w14:textId="77777777"/>
    <w:p w:rsidR="00A260BC" w:rsidP="00A260BC" w:rsidRDefault="00A260BC" w14:paraId="05EDFB7B" w14:textId="77777777">
      <w:r>
        <w:t>McPherson, G.R., H.A. Wright and D.A. Wester. 1988. Patterns of shrub invasion in semiarid Texas grasslands. American Midland Naturalist 120(2): 391-397.</w:t>
      </w:r>
    </w:p>
    <w:p w:rsidR="00A260BC" w:rsidP="00A260BC" w:rsidRDefault="00A260BC" w14:paraId="15D550CA" w14:textId="77777777"/>
    <w:p w:rsidR="00A260BC" w:rsidP="00A260BC" w:rsidRDefault="00A260BC" w14:paraId="33890437" w14:textId="77777777">
      <w:proofErr w:type="spellStart"/>
      <w:r>
        <w:t>Steuter</w:t>
      </w:r>
      <w:proofErr w:type="spellEnd"/>
      <w:r>
        <w:t>, A.A. and C.M. Britton. 1983. Fire-induced mortality of redberry juniper [</w:t>
      </w:r>
      <w:proofErr w:type="spellStart"/>
      <w:r>
        <w:t>Juniperus</w:t>
      </w:r>
      <w:proofErr w:type="spellEnd"/>
      <w:r>
        <w:t xml:space="preserve"> </w:t>
      </w:r>
      <w:proofErr w:type="spellStart"/>
      <w:r>
        <w:t>pinchotii</w:t>
      </w:r>
      <w:proofErr w:type="spellEnd"/>
      <w:r>
        <w:t xml:space="preserve"> </w:t>
      </w:r>
      <w:proofErr w:type="spellStart"/>
      <w:r>
        <w:t>Sudw</w:t>
      </w:r>
      <w:proofErr w:type="spellEnd"/>
      <w:r>
        <w:t>.]. Journal of Range Management 36(3): 343-345.</w:t>
      </w:r>
    </w:p>
    <w:p w:rsidR="00A260BC" w:rsidP="00A260BC" w:rsidRDefault="00A260BC" w14:paraId="2A73799D" w14:textId="77777777"/>
    <w:p w:rsidR="00A260BC" w:rsidP="00A260BC" w:rsidRDefault="00A260BC" w14:paraId="2B0D4864" w14:textId="77777777">
      <w:r>
        <w:t>USDA-NRCS Ecosite/Range Site Descriptions, Section II, Field Office Technical Guides.</w:t>
      </w:r>
    </w:p>
    <w:p w:rsidR="00A260BC" w:rsidP="00A260BC" w:rsidRDefault="00A260BC" w14:paraId="379EDB54" w14:textId="77777777">
      <w:r>
        <w:t>http://www.nrcs.usda.gov/Technical/efotg/.</w:t>
      </w:r>
    </w:p>
    <w:p w:rsidR="00AD5E69" w:rsidP="002731D3" w:rsidRDefault="00AD5E69" w14:paraId="1EA92BDE" w14:textId="1102CADD">
      <w:bookmarkStart w:name="_GoBack" w:id="0"/>
      <w:bookmarkEnd w:id="0"/>
    </w:p>
    <w:sectPr w:rsidR="00AD5E69"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11C0A" w14:textId="77777777" w:rsidR="00AE0882" w:rsidRDefault="00AE0882">
      <w:r>
        <w:separator/>
      </w:r>
    </w:p>
  </w:endnote>
  <w:endnote w:type="continuationSeparator" w:id="0">
    <w:p w14:paraId="3D0E1D25" w14:textId="77777777" w:rsidR="00AE0882" w:rsidRDefault="00AE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AA824" w14:textId="77777777" w:rsidR="001D59BB" w:rsidRDefault="001D59BB" w:rsidP="00AD5E6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132B1" w14:textId="77777777" w:rsidR="00AE0882" w:rsidRDefault="00AE0882">
      <w:r>
        <w:separator/>
      </w:r>
    </w:p>
  </w:footnote>
  <w:footnote w:type="continuationSeparator" w:id="0">
    <w:p w14:paraId="3A848E9B" w14:textId="77777777" w:rsidR="00AE0882" w:rsidRDefault="00AE0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07A13" w14:textId="77777777" w:rsidR="001D59BB" w:rsidRDefault="001D59BB" w:rsidP="00AD5E6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34296"/>
    <w:pPr>
      <w:ind w:left="720"/>
    </w:pPr>
    <w:rPr>
      <w:rFonts w:ascii="Calibri" w:eastAsia="Calibri" w:hAnsi="Calibri"/>
      <w:sz w:val="22"/>
      <w:szCs w:val="22"/>
    </w:rPr>
  </w:style>
  <w:style w:type="character" w:styleId="Hyperlink">
    <w:name w:val="Hyperlink"/>
    <w:rsid w:val="00B34296"/>
    <w:rPr>
      <w:color w:val="0000FF"/>
      <w:u w:val="single"/>
    </w:rPr>
  </w:style>
  <w:style w:type="paragraph" w:styleId="BalloonText">
    <w:name w:val="Balloon Text"/>
    <w:basedOn w:val="Normal"/>
    <w:link w:val="BalloonTextChar"/>
    <w:uiPriority w:val="99"/>
    <w:semiHidden/>
    <w:unhideWhenUsed/>
    <w:rsid w:val="006609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914"/>
    <w:rPr>
      <w:rFonts w:ascii="Segoe UI" w:hAnsi="Segoe UI" w:cs="Segoe UI"/>
      <w:sz w:val="18"/>
      <w:szCs w:val="18"/>
    </w:rPr>
  </w:style>
  <w:style w:type="character" w:styleId="CommentReference">
    <w:name w:val="annotation reference"/>
    <w:basedOn w:val="DefaultParagraphFont"/>
    <w:uiPriority w:val="99"/>
    <w:semiHidden/>
    <w:unhideWhenUsed/>
    <w:rsid w:val="002E038C"/>
    <w:rPr>
      <w:sz w:val="16"/>
      <w:szCs w:val="16"/>
    </w:rPr>
  </w:style>
  <w:style w:type="paragraph" w:styleId="CommentText">
    <w:name w:val="annotation text"/>
    <w:basedOn w:val="Normal"/>
    <w:link w:val="CommentTextChar"/>
    <w:uiPriority w:val="99"/>
    <w:semiHidden/>
    <w:unhideWhenUsed/>
    <w:rsid w:val="002E038C"/>
    <w:rPr>
      <w:sz w:val="20"/>
      <w:szCs w:val="20"/>
    </w:rPr>
  </w:style>
  <w:style w:type="character" w:customStyle="1" w:styleId="CommentTextChar">
    <w:name w:val="Comment Text Char"/>
    <w:basedOn w:val="DefaultParagraphFont"/>
    <w:link w:val="CommentText"/>
    <w:uiPriority w:val="99"/>
    <w:semiHidden/>
    <w:rsid w:val="002E038C"/>
  </w:style>
  <w:style w:type="paragraph" w:styleId="CommentSubject">
    <w:name w:val="annotation subject"/>
    <w:basedOn w:val="CommentText"/>
    <w:next w:val="CommentText"/>
    <w:link w:val="CommentSubjectChar"/>
    <w:uiPriority w:val="99"/>
    <w:semiHidden/>
    <w:unhideWhenUsed/>
    <w:rsid w:val="002E038C"/>
    <w:rPr>
      <w:b/>
      <w:bCs/>
    </w:rPr>
  </w:style>
  <w:style w:type="character" w:customStyle="1" w:styleId="CommentSubjectChar">
    <w:name w:val="Comment Subject Char"/>
    <w:basedOn w:val="CommentTextChar"/>
    <w:link w:val="CommentSubject"/>
    <w:uiPriority w:val="99"/>
    <w:semiHidden/>
    <w:rsid w:val="002E038C"/>
    <w:rPr>
      <w:b/>
      <w:bCs/>
    </w:rPr>
  </w:style>
  <w:style w:type="character" w:customStyle="1" w:styleId="spellingerror">
    <w:name w:val="spellingerror"/>
    <w:basedOn w:val="DefaultParagraphFont"/>
    <w:rsid w:val="00A260BC"/>
  </w:style>
  <w:style w:type="character" w:customStyle="1" w:styleId="normaltextrun1">
    <w:name w:val="normaltextrun1"/>
    <w:basedOn w:val="DefaultParagraphFont"/>
    <w:rsid w:val="00A26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25656">
      <w:bodyDiv w:val="1"/>
      <w:marLeft w:val="0"/>
      <w:marRight w:val="0"/>
      <w:marTop w:val="0"/>
      <w:marBottom w:val="0"/>
      <w:divBdr>
        <w:top w:val="none" w:sz="0" w:space="0" w:color="auto"/>
        <w:left w:val="none" w:sz="0" w:space="0" w:color="auto"/>
        <w:bottom w:val="none" w:sz="0" w:space="0" w:color="auto"/>
        <w:right w:val="none" w:sz="0" w:space="0" w:color="auto"/>
      </w:divBdr>
    </w:div>
    <w:div w:id="1370030618">
      <w:bodyDiv w:val="1"/>
      <w:marLeft w:val="0"/>
      <w:marRight w:val="0"/>
      <w:marTop w:val="0"/>
      <w:marBottom w:val="0"/>
      <w:divBdr>
        <w:top w:val="none" w:sz="0" w:space="0" w:color="auto"/>
        <w:left w:val="none" w:sz="0" w:space="0" w:color="auto"/>
        <w:bottom w:val="none" w:sz="0" w:space="0" w:color="auto"/>
        <w:right w:val="none" w:sz="0" w:space="0" w:color="auto"/>
      </w:divBdr>
    </w:div>
    <w:div w:id="190113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1059</Words>
  <Characters>6041</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11190</vt:lpstr>
      <vt:lpstr>Southern Rocky Mountain Juniper Woodland and Savanna</vt:lpstr>
      <vt:lpstr>Succession Classes</vt:lpstr>
    </vt:vector>
  </TitlesOfParts>
  <Company>USDA Forest Service</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2014-08-21T14:38:00Z</cp:lastPrinted>
  <dcterms:created xsi:type="dcterms:W3CDTF">2019-08-02T19:52:00Z</dcterms:created>
  <dcterms:modified xsi:type="dcterms:W3CDTF">2025-02-12T09:41:25Z</dcterms:modified>
</cp:coreProperties>
</file>