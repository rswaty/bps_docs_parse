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7978" w14:textId="77777777" w:rsidR="007F6731" w:rsidRDefault="007F6731" w:rsidP="007F6731">
      <w:pPr>
        <w:pStyle w:val="BpSTitle"/>
      </w:pPr>
      <w:r>
        <w:t>13653</w:t>
      </w:r>
    </w:p>
    <w:p w14:paraId="7B40AF75" w14:textId="77777777" w:rsidR="007F6731" w:rsidRDefault="007F6731" w:rsidP="007F6731">
      <w:pPr>
        <w:pStyle w:val="BpSTitle"/>
      </w:pPr>
      <w:r>
        <w:t>Boreal White Spruce-Fir-Hardwood Forest - Aspen-Birch</w:t>
      </w:r>
    </w:p>
    <w:p w14:paraId="7B98048D" w14:textId="77777777" w:rsidR="007F6731" w:rsidRDefault="007F6731" w:rsidP="007F6731">
      <w:r>
        <w:t>BpS Model/Description Version: Aug. 2020</w:t>
      </w:r>
      <w:r>
        <w:tab/>
      </w:r>
      <w:r>
        <w:tab/>
      </w:r>
      <w:r>
        <w:tab/>
      </w:r>
      <w:r>
        <w:tab/>
      </w:r>
      <w:r>
        <w:tab/>
      </w:r>
      <w:r>
        <w:tab/>
      </w:r>
      <w:r>
        <w:tab/>
      </w:r>
    </w:p>
    <w:p w14:paraId="11F3888A" w14:textId="77777777" w:rsidR="007F6731" w:rsidRDefault="005A7E2D" w:rsidP="007F6731">
      <w:r>
        <w:tab/>
      </w:r>
      <w:r>
        <w:tab/>
      </w:r>
      <w:r>
        <w:tab/>
      </w:r>
      <w:r>
        <w:tab/>
      </w:r>
      <w:r>
        <w:tab/>
      </w:r>
      <w:r>
        <w:tab/>
      </w:r>
      <w:r>
        <w:tab/>
      </w:r>
      <w:r>
        <w:tab/>
      </w:r>
      <w:r>
        <w:tab/>
      </w:r>
      <w:r>
        <w:tab/>
        <w:t>Update: 4/19/2018</w:t>
      </w:r>
    </w:p>
    <w:p w14:paraId="4F8745A8" w14:textId="77777777" w:rsidR="007F6731" w:rsidRDefault="007F6731" w:rsidP="007F6731"/>
    <w:p w14:paraId="138824E9" w14:textId="77777777" w:rsidR="007F6731" w:rsidRDefault="007F6731" w:rsidP="007F6731">
      <w:pPr>
        <w:pStyle w:val="InfoPara"/>
      </w:pPr>
      <w:r>
        <w:t>Vegetation Type</w:t>
      </w:r>
    </w:p>
    <w:p w14:paraId="68FCC12E" w14:textId="77777777" w:rsidR="007F6731" w:rsidRDefault="007F6731" w:rsidP="007F6731">
      <w:r>
        <w:t>Forest and Woodland</w:t>
      </w:r>
    </w:p>
    <w:p w14:paraId="438BE6F0" w14:textId="77777777" w:rsidR="007F6731" w:rsidRDefault="007F6731" w:rsidP="007F6731">
      <w:pPr>
        <w:pStyle w:val="InfoPara"/>
      </w:pPr>
      <w:r>
        <w:t>Map Zones</w:t>
      </w:r>
    </w:p>
    <w:p w14:paraId="69276E3C" w14:textId="77777777" w:rsidR="007F6731" w:rsidRDefault="007F6731" w:rsidP="007F6731">
      <w:r>
        <w:t>41</w:t>
      </w:r>
    </w:p>
    <w:p w14:paraId="28BCE6F7" w14:textId="77777777" w:rsidR="007F6731" w:rsidRDefault="007F6731" w:rsidP="007F6731">
      <w:pPr>
        <w:pStyle w:val="InfoPara"/>
      </w:pPr>
      <w:r>
        <w:t>Geographic Range</w:t>
      </w:r>
    </w:p>
    <w:p w14:paraId="71F54C2C" w14:textId="77777777" w:rsidR="007F6731" w:rsidRDefault="007F6731" w:rsidP="007F6731">
      <w:r>
        <w:t>The sub-boreal aspen birch forest described here is documented throughout northern and northeastern M</w:t>
      </w:r>
      <w:r w:rsidR="005A7E2D">
        <w:t>innesota</w:t>
      </w:r>
      <w:r>
        <w:t>. It is found in sections 212M and 212L and subsection 212Nd (</w:t>
      </w:r>
      <w:proofErr w:type="spellStart"/>
      <w:r>
        <w:t>Aaseng</w:t>
      </w:r>
      <w:proofErr w:type="spellEnd"/>
      <w:r>
        <w:t xml:space="preserve"> et al. 2003).</w:t>
      </w:r>
    </w:p>
    <w:p w14:paraId="6A7827E5" w14:textId="77777777" w:rsidR="007F6731" w:rsidRDefault="007F6731" w:rsidP="007F6731"/>
    <w:p w14:paraId="1E9F7C65" w14:textId="77777777" w:rsidR="007F6731" w:rsidRDefault="007F6731" w:rsidP="007F6731">
      <w:r>
        <w:t xml:space="preserve">In </w:t>
      </w:r>
      <w:r w:rsidR="005A7E2D">
        <w:t>map zones (</w:t>
      </w:r>
      <w:r>
        <w:t>MZ</w:t>
      </w:r>
      <w:r w:rsidR="005A7E2D">
        <w:t>)</w:t>
      </w:r>
      <w:r>
        <w:t xml:space="preserve">s 50 and 51, the aspen and birch component of this system is considered seral to other upland </w:t>
      </w:r>
      <w:r w:rsidR="005A7E2D">
        <w:t>Biophysical Setting (</w:t>
      </w:r>
      <w:r>
        <w:t>BpS</w:t>
      </w:r>
      <w:r w:rsidR="005A7E2D">
        <w:t>)</w:t>
      </w:r>
      <w:r>
        <w:t xml:space="preserve"> units, including 1302, 1362, 1366 and 1407. The conifer component of this system is also indicative of lowland systems such as 1481.</w:t>
      </w:r>
    </w:p>
    <w:p w14:paraId="6774005C" w14:textId="77777777" w:rsidR="007F6731" w:rsidRDefault="007F6731" w:rsidP="007F6731">
      <w:pPr>
        <w:pStyle w:val="InfoPara"/>
      </w:pPr>
      <w:r>
        <w:t>Biophysical Site Description</w:t>
      </w:r>
    </w:p>
    <w:p w14:paraId="683EC92C" w14:textId="77777777" w:rsidR="007F6731" w:rsidRDefault="007F6731" w:rsidP="007F6731">
      <w:r>
        <w:t>This type occurs on a variety of soil types within its range. It is common on scoured bedrock terrain, stagnation moraines and till plains, and outwash plains (</w:t>
      </w:r>
      <w:proofErr w:type="spellStart"/>
      <w:r>
        <w:t>Aaseng</w:t>
      </w:r>
      <w:proofErr w:type="spellEnd"/>
      <w:r>
        <w:t xml:space="preserve"> et al. 2003). Within bedrock terrain it occurs on deeper soils 36-40in (</w:t>
      </w:r>
      <w:proofErr w:type="spellStart"/>
      <w:r>
        <w:t>Ohmann</w:t>
      </w:r>
      <w:proofErr w:type="spellEnd"/>
      <w:r>
        <w:t xml:space="preserve"> and Ream 1971).</w:t>
      </w:r>
    </w:p>
    <w:p w14:paraId="4BB89193" w14:textId="77777777" w:rsidR="007F6731" w:rsidRDefault="007F6731" w:rsidP="007F6731">
      <w:pPr>
        <w:pStyle w:val="InfoPara"/>
      </w:pPr>
      <w:r>
        <w:t>Vegetation Description</w:t>
      </w:r>
    </w:p>
    <w:p w14:paraId="02B58029" w14:textId="77777777" w:rsidR="007F6731" w:rsidRDefault="007F6731" w:rsidP="007F6731">
      <w:r>
        <w:t>Major deciduous species are trembling and bigtooth aspen, paper birch and red maple. Trembling aspen is often the most abundant species in early successional stages while bigtooth aspen, paper birch and red maple are common minor associates. Species considered late successional such as balsam fir, northern white-cedar and black and white spruce are usually present though not abundant during the early successional stages. By the later successional stage stands consist mainly of balsam fir with lesser components of aspen, birch, spruce and sometimes cedar. Historically, white and red pine were more common on the landscape prior to significant logging events in the late 1800s and early 1900s, and substantial areas were converted to this vegetation type. Isolated red and jack pine are likely remnants of previously logged sites, and may indicate a pine BpS (1362-1 or 1362-2) rather than this type. Shrub cover is often dense especially on rich sites, with beaked hazel being the most abundant tall shrub followed by mountain maple, round-leaf dogwood (</w:t>
      </w:r>
      <w:proofErr w:type="spellStart"/>
      <w:r w:rsidRPr="005A7E2D">
        <w:rPr>
          <w:i/>
        </w:rPr>
        <w:t>Cornus</w:t>
      </w:r>
      <w:proofErr w:type="spellEnd"/>
      <w:r w:rsidRPr="005A7E2D">
        <w:rPr>
          <w:i/>
        </w:rPr>
        <w:t xml:space="preserve"> rugosa</w:t>
      </w:r>
      <w:r>
        <w:t xml:space="preserve">) and green alder. Low shrubs are not always abundant and consist of bush honeysuckle, blueberry and dewberry. Depending on shading and site physiography the ground layer varies in abundance and diversity. Moist and more-open sites are more abundant, containing numerous herbs. Large-leafed aster is normally most abundant with wild sarsaparilla, </w:t>
      </w:r>
      <w:proofErr w:type="spellStart"/>
      <w:r>
        <w:t>bluebead</w:t>
      </w:r>
      <w:proofErr w:type="spellEnd"/>
      <w:r>
        <w:t>-lily, star flower (</w:t>
      </w:r>
      <w:proofErr w:type="spellStart"/>
      <w:r w:rsidRPr="005A7E2D">
        <w:rPr>
          <w:i/>
        </w:rPr>
        <w:t>Trientalis</w:t>
      </w:r>
      <w:proofErr w:type="spellEnd"/>
      <w:r w:rsidRPr="005A7E2D">
        <w:rPr>
          <w:i/>
        </w:rPr>
        <w:t xml:space="preserve"> borealis</w:t>
      </w:r>
      <w:r>
        <w:t>), twisted stalk, lily-of-the-valley, ground pine (</w:t>
      </w:r>
      <w:r w:rsidRPr="005A7E2D">
        <w:rPr>
          <w:i/>
        </w:rPr>
        <w:t xml:space="preserve">Lycopodium </w:t>
      </w:r>
      <w:proofErr w:type="spellStart"/>
      <w:r w:rsidRPr="005A7E2D">
        <w:rPr>
          <w:i/>
        </w:rPr>
        <w:t>dendroideum</w:t>
      </w:r>
      <w:proofErr w:type="spellEnd"/>
      <w:r>
        <w:t>) and club moss (</w:t>
      </w:r>
      <w:r w:rsidRPr="005A7E2D">
        <w:rPr>
          <w:i/>
        </w:rPr>
        <w:t>Lycopodium</w:t>
      </w:r>
      <w:r>
        <w:t xml:space="preserve"> spp.). As conditions become drier and </w:t>
      </w:r>
      <w:r>
        <w:lastRenderedPageBreak/>
        <w:t>more nutrient-poor, blueberry, bracken fern, veiny pea (</w:t>
      </w:r>
      <w:proofErr w:type="spellStart"/>
      <w:r w:rsidRPr="005A7E2D">
        <w:rPr>
          <w:i/>
        </w:rPr>
        <w:t>Latyrus</w:t>
      </w:r>
      <w:proofErr w:type="spellEnd"/>
      <w:r w:rsidRPr="005A7E2D">
        <w:rPr>
          <w:i/>
        </w:rPr>
        <w:t xml:space="preserve"> venous</w:t>
      </w:r>
      <w:r>
        <w:t xml:space="preserve">) and bunchberry become common. In later successional stands the herb layer becomes sparse, though still having many of the same species, and coverage of </w:t>
      </w:r>
      <w:proofErr w:type="spellStart"/>
      <w:r>
        <w:t>Dicranium</w:t>
      </w:r>
      <w:proofErr w:type="spellEnd"/>
      <w:r>
        <w:t xml:space="preserve"> and </w:t>
      </w:r>
      <w:proofErr w:type="spellStart"/>
      <w:r>
        <w:t>Schreber’s</w:t>
      </w:r>
      <w:proofErr w:type="spellEnd"/>
      <w:r>
        <w:t xml:space="preserve"> mosses increases (</w:t>
      </w:r>
      <w:proofErr w:type="spellStart"/>
      <w:r>
        <w:t>Heinselman</w:t>
      </w:r>
      <w:proofErr w:type="spellEnd"/>
      <w:r>
        <w:t xml:space="preserve"> 1996, </w:t>
      </w:r>
      <w:proofErr w:type="spellStart"/>
      <w:r>
        <w:t>Ohmann</w:t>
      </w:r>
      <w:proofErr w:type="spellEnd"/>
      <w:r>
        <w:t xml:space="preserve"> and Ream 1971).</w:t>
      </w:r>
    </w:p>
    <w:p w14:paraId="08024A83" w14:textId="77777777" w:rsidR="007F6731" w:rsidRDefault="007F6731" w:rsidP="007F6731">
      <w:pPr>
        <w:pStyle w:val="InfoPara"/>
      </w:pPr>
      <w:r>
        <w:t>BpS Dominant and Indicator Species</w:t>
      </w:r>
    </w:p>
    <w:p w14:paraId="4B29F082" w14:textId="77777777" w:rsidR="00102B5F" w:rsidRDefault="00E51BA2">
      <w:r>
        <w:rPr>
          <w:sz w:val="16"/>
        </w:rPr>
        <w:t>Species names are from the NRCS PLANTS database. Check species codes at http://plants.usda.gov.</w:t>
      </w:r>
    </w:p>
    <w:p w14:paraId="22FC8D29" w14:textId="77777777" w:rsidR="007F6731" w:rsidRDefault="007F6731" w:rsidP="007F6731">
      <w:pPr>
        <w:pStyle w:val="InfoPara"/>
      </w:pPr>
      <w:r>
        <w:t>Disturbance Description</w:t>
      </w:r>
    </w:p>
    <w:p w14:paraId="4DC020E1" w14:textId="77777777" w:rsidR="007F6731" w:rsidRDefault="007F6731" w:rsidP="007F6731">
      <w:r>
        <w:t>The natural fire regime is one of stand replacement fires every 70-110yrs (</w:t>
      </w:r>
      <w:proofErr w:type="spellStart"/>
      <w:r>
        <w:t>Frelich</w:t>
      </w:r>
      <w:proofErr w:type="spellEnd"/>
      <w:r>
        <w:t xml:space="preserve"> 2002). Beginning with an aspen-birch early successional stage, spruce and fir present in the stand will increase in abundance over time. After 70-80yrs, the overstory aspen and birch trees begin to break apart due to insects, disease and windthrow. The conifers are usually well established in the understory at this point and will soon assume dominance in the overstory. The stand becomes more susceptible to fire and spruce budworm attacks as conifers increase in abundance. Periodic outbreaks of spruce budworm will kill much of the conifer overstory increasing the susceptibility to fire even more. It is only a matter of time before the stand burns. The post</w:t>
      </w:r>
      <w:r w:rsidR="005A7E2D">
        <w:t>-</w:t>
      </w:r>
      <w:r>
        <w:t>fire stand composition typically retains the composition of the former parent stand however with a greatly shifted dominance. Assume birch, aspen and maple are still relatively abundant in the pre-fire stand, the post-fire stand will consist of a dense thicket of birch, aspen and maple sprouts with scattered spruce, fir and pine. The abundance of the latter species depends greatly on the availability of nearby seed sources typically in unburned patches.</w:t>
      </w:r>
    </w:p>
    <w:p w14:paraId="5EBA4069" w14:textId="77777777" w:rsidR="007F6731" w:rsidRDefault="007F6731" w:rsidP="007F6731">
      <w:pPr>
        <w:pStyle w:val="InfoPara"/>
      </w:pPr>
      <w:r>
        <w:t>Fire Frequency</w:t>
      </w:r>
    </w:p>
    <w:p w14:paraId="7B2B289C" w14:textId="77777777" w:rsidR="00102B5F" w:rsidRDefault="00E51BA2">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14:paraId="41C1E068" w14:textId="77777777" w:rsidR="007F6731" w:rsidRDefault="007F6731" w:rsidP="007F6731">
      <w:pPr>
        <w:pStyle w:val="InfoPara"/>
      </w:pPr>
      <w:r>
        <w:t>Scale Description</w:t>
      </w:r>
    </w:p>
    <w:p w14:paraId="45CAD9CF" w14:textId="77777777" w:rsidR="007F6731" w:rsidRDefault="007F6731" w:rsidP="007F6731">
      <w:r>
        <w:t>Historical fire size ranged from small acreages (&lt;1000ac) to extremely large events (&gt;100,000ac or 40,000ha) (</w:t>
      </w:r>
      <w:proofErr w:type="spellStart"/>
      <w:r>
        <w:t>Heinselman</w:t>
      </w:r>
      <w:proofErr w:type="spellEnd"/>
      <w:r>
        <w:t xml:space="preserve"> 1978).</w:t>
      </w:r>
    </w:p>
    <w:p w14:paraId="1212C6D9" w14:textId="77777777" w:rsidR="007F6731" w:rsidRDefault="007F6731" w:rsidP="007F6731">
      <w:pPr>
        <w:pStyle w:val="InfoPara"/>
      </w:pPr>
      <w:r>
        <w:t>Adjacency or Identification Concerns</w:t>
      </w:r>
    </w:p>
    <w:p w14:paraId="756334D7" w14:textId="77777777" w:rsidR="007F6731" w:rsidRDefault="007F6731" w:rsidP="007F6731">
      <w:r>
        <w:t>This type encompasses a variety of communities described by other authors (</w:t>
      </w:r>
      <w:proofErr w:type="spellStart"/>
      <w:r>
        <w:t>Frelich</w:t>
      </w:r>
      <w:proofErr w:type="spellEnd"/>
      <w:r>
        <w:t xml:space="preserve"> 2002, Hop et</w:t>
      </w:r>
      <w:r w:rsidR="005A7E2D">
        <w:t xml:space="preserve"> </w:t>
      </w:r>
      <w:r>
        <w:t xml:space="preserve">al. 2001, </w:t>
      </w:r>
      <w:proofErr w:type="spellStart"/>
      <w:r>
        <w:t>Heinselman</w:t>
      </w:r>
      <w:proofErr w:type="spellEnd"/>
      <w:r>
        <w:t xml:space="preserve"> 1996, </w:t>
      </w:r>
      <w:proofErr w:type="spellStart"/>
      <w:r>
        <w:t>Ohmann</w:t>
      </w:r>
      <w:proofErr w:type="spellEnd"/>
      <w:r>
        <w:t xml:space="preserve"> and Ream 1971), namely, aspen-birch, aspen-birch-boreal conifer, birch-fir, maple-aspen-birch, spruce-fir-aspen and spruce-fir-birch-cedar. Each of these can be considered a different successional stage of the same community with some variation. This type is commonly referred to as </w:t>
      </w:r>
      <w:proofErr w:type="spellStart"/>
      <w:r>
        <w:t>mixedwood</w:t>
      </w:r>
      <w:proofErr w:type="spellEnd"/>
      <w:r>
        <w:t xml:space="preserve"> in Canada and refers to all successional stages.</w:t>
      </w:r>
    </w:p>
    <w:p w14:paraId="79EF1D47" w14:textId="77777777" w:rsidR="007F6731" w:rsidRDefault="007F6731" w:rsidP="007F6731">
      <w:pPr>
        <w:pStyle w:val="InfoPara"/>
      </w:pPr>
      <w:r>
        <w:lastRenderedPageBreak/>
        <w:t>Issues or Problems</w:t>
      </w:r>
    </w:p>
    <w:p w14:paraId="654332B0" w14:textId="77777777" w:rsidR="007F6731" w:rsidRDefault="007F6731" w:rsidP="007F6731"/>
    <w:p w14:paraId="5DFC7A8E" w14:textId="77777777" w:rsidR="007F6731" w:rsidRDefault="007F6731" w:rsidP="007F6731">
      <w:pPr>
        <w:pStyle w:val="InfoPara"/>
      </w:pPr>
      <w:r>
        <w:t>Native Uncharacteristic Conditions</w:t>
      </w:r>
    </w:p>
    <w:p w14:paraId="39F673A7" w14:textId="77777777" w:rsidR="007F6731" w:rsidRDefault="007F6731" w:rsidP="007F6731"/>
    <w:p w14:paraId="4AE69556" w14:textId="4A6EA5A7" w:rsidR="00335124" w:rsidRPr="001C6DCC" w:rsidRDefault="007F6731" w:rsidP="001C6DCC">
      <w:pPr>
        <w:pStyle w:val="InfoPara"/>
      </w:pPr>
      <w:r>
        <w:t>Comments</w:t>
      </w:r>
    </w:p>
    <w:p w14:paraId="0AFBEBCC" w14:textId="77777777" w:rsidR="007F6731" w:rsidRDefault="007F6731" w:rsidP="007F6731">
      <w:pPr>
        <w:pStyle w:val="ReportSection"/>
      </w:pPr>
      <w:r>
        <w:t>Succession Classes</w:t>
      </w:r>
    </w:p>
    <w:p w14:paraId="7D91A5A1" w14:textId="77777777" w:rsidR="007F6731" w:rsidRDefault="007F6731" w:rsidP="007F6731"/>
    <w:p w14:paraId="578C1E5A" w14:textId="77777777" w:rsidR="00102B5F" w:rsidRDefault="00E51BA2">
      <w:r>
        <w:rPr>
          <w:b/>
        </w:rPr>
        <w:t>Mapping Rules</w:t>
      </w:r>
    </w:p>
    <w:bookmarkEnd w:id="0"/>
    <w:p w14:paraId="5CFFB7DF" w14:textId="77777777" w:rsidR="00102B5F" w:rsidRDefault="00E51BA2">
      <w:r>
        <w:rPr>
          <w:sz w:val="20"/>
        </w:rPr>
        <w:t xml:space="preserve">Succession class letters A-E are described in the Succession Class Description section. Some classes use a </w:t>
      </w:r>
      <w:proofErr w:type="spellStart"/>
      <w:r>
        <w:rPr>
          <w:sz w:val="20"/>
        </w:rPr>
        <w:t>leafform</w:t>
      </w:r>
      <w:proofErr w:type="spellEnd"/>
      <w:r>
        <w:rPr>
          <w:sz w:val="20"/>
        </w:rPr>
        <w:t xml:space="preserve"> distinction where a qualifier is added to the class letter: </w:t>
      </w:r>
      <w:proofErr w:type="spellStart"/>
      <w:r>
        <w:rPr>
          <w:sz w:val="20"/>
        </w:rPr>
        <w:t>Brdl</w:t>
      </w:r>
      <w:proofErr w:type="spellEnd"/>
      <w:r>
        <w:rPr>
          <w:sz w:val="20"/>
        </w:rPr>
        <w:t xml:space="preserve">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14:paraId="593DDEB8" w14:textId="11D5E152" w:rsidR="00102B5F" w:rsidRDefault="00102B5F"/>
    <w:p w14:paraId="35962A96" w14:textId="77777777" w:rsidR="00102B5F" w:rsidRDefault="00E51BA2">
      <w:r>
        <w:rPr>
          <w:b/>
        </w:rPr>
        <w:t>Description</w:t>
      </w:r>
    </w:p>
    <w:p w14:paraId="5CEC8BFD" w14:textId="77777777" w:rsidR="007F6731" w:rsidRDefault="007F6731" w:rsidP="007F6731">
      <w:pPr>
        <w:pStyle w:val="InfoPara"/>
        <w:pBdr>
          <w:top w:val="single" w:sz="4" w:space="1" w:color="auto"/>
        </w:pBdr>
      </w:pPr>
      <w:r>
        <w:t>Class A</w:t>
      </w:r>
      <w:r>
        <w:tab/>
        <w:t>24</w:t>
      </w:r>
      <w:r w:rsidR="00E51BA2">
        <w:tab/>
      </w:r>
      <w:r w:rsidR="00E51BA2">
        <w:tab/>
      </w:r>
      <w:r w:rsidR="00E51BA2">
        <w:tab/>
      </w:r>
      <w:r w:rsidR="00E51BA2">
        <w:tab/>
        <w:t>Early Development 1 - All Structures</w:t>
      </w:r>
    </w:p>
    <w:p w14:paraId="79C35E65" w14:textId="77777777" w:rsidR="007F6731" w:rsidRDefault="007F6731" w:rsidP="007F6731"/>
    <w:p w14:paraId="570941B3" w14:textId="77777777" w:rsidR="007F6731" w:rsidRDefault="007F6731" w:rsidP="007F6731">
      <w:pPr>
        <w:pStyle w:val="SClassInfoPara"/>
      </w:pPr>
      <w:r>
        <w:t>Indicator Species</w:t>
      </w:r>
    </w:p>
    <w:p w14:paraId="35C210CC" w14:textId="77777777" w:rsidR="007F6731" w:rsidRDefault="007F6731" w:rsidP="007F6731"/>
    <w:p w14:paraId="710B320E" w14:textId="77777777" w:rsidR="007F6731" w:rsidRDefault="007F6731" w:rsidP="007F6731">
      <w:pPr>
        <w:pStyle w:val="SClassInfoPara"/>
      </w:pPr>
      <w:r>
        <w:t>Description</w:t>
      </w:r>
    </w:p>
    <w:p w14:paraId="558C3C05" w14:textId="77777777" w:rsidR="007F6731" w:rsidRDefault="007F6731" w:rsidP="007F6731">
      <w:r>
        <w:t>This is the regeneration phase often characterized by dense thickets of aspen, birch and maple sprouts and suckers. Conifers such as balsam fir, white and black spruce, white cedar and pine are scattered throughout the stand (</w:t>
      </w:r>
      <w:proofErr w:type="spellStart"/>
      <w:r>
        <w:t>Aaseng</w:t>
      </w:r>
      <w:proofErr w:type="spellEnd"/>
      <w:r>
        <w:t xml:space="preserve"> et al. 2003). This is an even-aged cohort with sporadic inclusions of unburned patches. </w:t>
      </w:r>
    </w:p>
    <w:p w14:paraId="7FE76C3F" w14:textId="77777777" w:rsidR="007F6731" w:rsidRDefault="007F6731" w:rsidP="007F6731"/>
    <w:p w14:paraId="6C30A452" w14:textId="77777777" w:rsidR="007F6731" w:rsidRDefault="007F6731" w:rsidP="007F6731"/>
    <w:p w14:paraId="211CCC4F" w14:textId="77777777" w:rsidR="00102B5F" w:rsidRDefault="00E51BA2">
      <w:r>
        <w:rPr>
          <w:i/>
          <w:u w:val="single"/>
        </w:rPr>
        <w:t>Maximum Tree Size Class</w:t>
      </w:r>
      <w:r>
        <w:br/>
        <w:t>Sapling &gt;4.5ft; &lt;5"DBH</w:t>
      </w:r>
    </w:p>
    <w:p w14:paraId="68D6C98A" w14:textId="77777777" w:rsidR="007F6731" w:rsidRDefault="007F6731" w:rsidP="007F6731">
      <w:pPr>
        <w:pStyle w:val="InfoPara"/>
        <w:pBdr>
          <w:top w:val="single" w:sz="4" w:space="1" w:color="auto"/>
        </w:pBdr>
      </w:pPr>
      <w:r>
        <w:t>Class B</w:t>
      </w:r>
      <w:r>
        <w:tab/>
        <w:t>27</w:t>
      </w:r>
      <w:r w:rsidR="00E51BA2">
        <w:tab/>
      </w:r>
      <w:r w:rsidR="00E51BA2">
        <w:tab/>
      </w:r>
      <w:r w:rsidR="00E51BA2">
        <w:tab/>
      </w:r>
      <w:r w:rsidR="00E51BA2">
        <w:tab/>
        <w:t>Mid Development 1 - Closed</w:t>
      </w:r>
    </w:p>
    <w:p w14:paraId="12FEA0FB" w14:textId="77777777" w:rsidR="007F6731" w:rsidRDefault="007F6731" w:rsidP="007F6731"/>
    <w:p w14:paraId="4D727B99" w14:textId="77777777" w:rsidR="007F6731" w:rsidRDefault="007F6731" w:rsidP="007F6731">
      <w:pPr>
        <w:pStyle w:val="SClassInfoPara"/>
      </w:pPr>
      <w:r>
        <w:t>Indicator Species</w:t>
      </w:r>
    </w:p>
    <w:p w14:paraId="7FAC8D32" w14:textId="77777777" w:rsidR="007F6731" w:rsidRDefault="007F6731" w:rsidP="007F6731"/>
    <w:p w14:paraId="19B1B56C" w14:textId="77777777" w:rsidR="007F6731" w:rsidRDefault="007F6731" w:rsidP="007F6731">
      <w:pPr>
        <w:pStyle w:val="SClassInfoPara"/>
      </w:pPr>
      <w:r>
        <w:t>Description</w:t>
      </w:r>
    </w:p>
    <w:p w14:paraId="5189A642" w14:textId="77777777" w:rsidR="007F6731" w:rsidRDefault="007F6731" w:rsidP="007F6731">
      <w:r>
        <w:t>The stand moves through the stem exclusion phase and approaches "maturity</w:t>
      </w:r>
      <w:r w:rsidR="005A7E2D">
        <w:t>.</w:t>
      </w:r>
      <w:r>
        <w:t>" Most of the tree species that will occur in this type are now present. Aspen and birch dominate the overstory. Pines occasionally occur in the upper canopy as well. Balsam fir and spruce become abundant. White cedar occurs in some stands.</w:t>
      </w:r>
    </w:p>
    <w:p w14:paraId="28BC0A65" w14:textId="77777777" w:rsidR="007F6731" w:rsidRDefault="007F6731" w:rsidP="007F6731"/>
    <w:p w14:paraId="50E7850E" w14:textId="77777777" w:rsidR="007F6731" w:rsidRDefault="007F6731" w:rsidP="007F6731"/>
    <w:p w14:paraId="5CE8450C" w14:textId="77777777" w:rsidR="007F6731" w:rsidRDefault="007F6731" w:rsidP="007F6731"/>
    <w:p w14:paraId="55ADCAD4" w14:textId="77777777" w:rsidR="00102B5F" w:rsidRDefault="00E51BA2">
      <w:r>
        <w:rPr>
          <w:i/>
          <w:u w:val="single"/>
        </w:rPr>
        <w:t>Maximum Tree Size Class</w:t>
      </w:r>
      <w:r>
        <w:br/>
        <w:t>Pole 5-9" DBH</w:t>
      </w:r>
    </w:p>
    <w:p w14:paraId="074B0F52" w14:textId="77777777" w:rsidR="007F6731" w:rsidRDefault="007F6731" w:rsidP="007F6731">
      <w:pPr>
        <w:pStyle w:val="InfoPara"/>
        <w:pBdr>
          <w:top w:val="single" w:sz="4" w:space="1" w:color="auto"/>
        </w:pBdr>
      </w:pPr>
      <w:r>
        <w:t>Class C</w:t>
      </w:r>
      <w:r>
        <w:tab/>
        <w:t>22</w:t>
      </w:r>
      <w:r w:rsidR="00E51BA2">
        <w:tab/>
      </w:r>
      <w:r w:rsidR="00E51BA2">
        <w:tab/>
      </w:r>
      <w:r w:rsidR="00E51BA2">
        <w:tab/>
      </w:r>
      <w:r w:rsidR="00E51BA2">
        <w:tab/>
        <w:t>Late Development 1 - Closed</w:t>
      </w:r>
    </w:p>
    <w:p w14:paraId="65976A45" w14:textId="77777777" w:rsidR="007F6731" w:rsidRDefault="007F6731" w:rsidP="007F6731"/>
    <w:p w14:paraId="7CD4BCB8" w14:textId="77777777" w:rsidR="007F6731" w:rsidRDefault="007F6731" w:rsidP="007F6731">
      <w:pPr>
        <w:pStyle w:val="SClassInfoPara"/>
      </w:pPr>
      <w:r>
        <w:t>Indicator Species</w:t>
      </w:r>
    </w:p>
    <w:p w14:paraId="009F8C7B" w14:textId="77777777" w:rsidR="007F6731" w:rsidRDefault="007F6731" w:rsidP="007F6731"/>
    <w:p w14:paraId="03DCF000" w14:textId="77777777" w:rsidR="007F6731" w:rsidRDefault="007F6731" w:rsidP="007F6731">
      <w:pPr>
        <w:pStyle w:val="SClassInfoPara"/>
      </w:pPr>
      <w:r>
        <w:t>Description</w:t>
      </w:r>
    </w:p>
    <w:p w14:paraId="4DEFF502" w14:textId="77777777" w:rsidR="007F6731" w:rsidRDefault="007F6731" w:rsidP="007F6731">
      <w:r>
        <w:t>The overstory reaches "maturity</w:t>
      </w:r>
      <w:r w:rsidR="005A7E2D">
        <w:t>,</w:t>
      </w:r>
      <w:r>
        <w:t xml:space="preserve">" aspen and birch near their maximum height. These species still dominate the canopy but begin to succumb to disease and windthrow. The pines begin to overtop </w:t>
      </w:r>
      <w:r>
        <w:lastRenderedPageBreak/>
        <w:t xml:space="preserve">the upper canopy. Spruce and fir increase in density to the extent that a stand replacement fire is possible. These species begin to fill gaps in the canopy. Upper and middle canopies are apparent. Spruce budworm outbreaks are possible. </w:t>
      </w:r>
    </w:p>
    <w:p w14:paraId="09973E3B" w14:textId="77777777" w:rsidR="007F6731" w:rsidRDefault="007F6731" w:rsidP="007F6731"/>
    <w:p w14:paraId="0A3B1243" w14:textId="77777777" w:rsidR="007F6731" w:rsidRDefault="007F6731" w:rsidP="007F6731"/>
    <w:p w14:paraId="173849FE" w14:textId="77777777" w:rsidR="00102B5F" w:rsidRDefault="00E51BA2">
      <w:r>
        <w:rPr>
          <w:i/>
          <w:u w:val="single"/>
        </w:rPr>
        <w:t>Maximum Tree Size Class</w:t>
      </w:r>
      <w:r>
        <w:br/>
        <w:t>Medium 9-21"DBH</w:t>
      </w:r>
    </w:p>
    <w:p w14:paraId="657B4AD8" w14:textId="77777777" w:rsidR="007F6731" w:rsidRDefault="007F6731" w:rsidP="007F6731">
      <w:pPr>
        <w:pStyle w:val="InfoPara"/>
        <w:pBdr>
          <w:top w:val="single" w:sz="4" w:space="1" w:color="auto"/>
        </w:pBdr>
      </w:pPr>
      <w:r>
        <w:t>Class D</w:t>
      </w:r>
      <w:r>
        <w:tab/>
        <w:t>20</w:t>
      </w:r>
      <w:r w:rsidR="00E51BA2">
        <w:tab/>
      </w:r>
      <w:r w:rsidR="00E51BA2">
        <w:tab/>
      </w:r>
      <w:r w:rsidR="00E51BA2">
        <w:tab/>
      </w:r>
      <w:r w:rsidR="00E51BA2">
        <w:tab/>
        <w:t>Late Development 2 - Closed</w:t>
      </w:r>
    </w:p>
    <w:p w14:paraId="45F33BCD" w14:textId="77777777" w:rsidR="007F6731" w:rsidRDefault="007F6731" w:rsidP="007F6731"/>
    <w:p w14:paraId="1F4A0091" w14:textId="77777777" w:rsidR="007F6731" w:rsidRDefault="007F6731" w:rsidP="007F6731">
      <w:pPr>
        <w:pStyle w:val="SClassInfoPara"/>
      </w:pPr>
      <w:r>
        <w:t>Indicator Species</w:t>
      </w:r>
    </w:p>
    <w:p w14:paraId="232BE81D" w14:textId="77777777" w:rsidR="007F6731" w:rsidRDefault="007F6731" w:rsidP="007F6731"/>
    <w:p w14:paraId="667460E6" w14:textId="77777777" w:rsidR="007F6731" w:rsidRDefault="007F6731" w:rsidP="007F6731">
      <w:pPr>
        <w:pStyle w:val="SClassInfoPara"/>
      </w:pPr>
      <w:r>
        <w:t>Description</w:t>
      </w:r>
    </w:p>
    <w:p w14:paraId="19B63285" w14:textId="77777777" w:rsidR="007F6731" w:rsidRDefault="007F6731" w:rsidP="007F6731">
      <w:r>
        <w:t>These stands Ares beyond the natural fire return interval. The overstory of aspen and birch breaks up due to windthrow and disease. The gaps are quickly filled with spruce, fir, cedar</w:t>
      </w:r>
      <w:r w:rsidR="005A7E2D">
        <w:t>,</w:t>
      </w:r>
      <w:r>
        <w:t xml:space="preserve"> and birch. Occasional red and white pine are present as super canopy trees. Spruce budworm outbreaks likely have or will occur. The stand is highly susceptible to fire. If fire does not occur</w:t>
      </w:r>
      <w:r w:rsidR="005A7E2D">
        <w:t>,</w:t>
      </w:r>
      <w:r>
        <w:t xml:space="preserve"> gap phase dynamics drive the system. </w:t>
      </w:r>
    </w:p>
    <w:p w14:paraId="7DBCDF6B" w14:textId="77777777" w:rsidR="007F6731" w:rsidRDefault="007F6731" w:rsidP="007F6731"/>
    <w:p w14:paraId="51D41A89" w14:textId="77777777" w:rsidR="007F6731" w:rsidRDefault="007F6731" w:rsidP="007F6731"/>
    <w:p w14:paraId="510ACD9D" w14:textId="77777777" w:rsidR="00102B5F" w:rsidRDefault="00E51BA2">
      <w:r>
        <w:rPr>
          <w:i/>
          <w:u w:val="single"/>
        </w:rPr>
        <w:t>Maximum Tree Size Class</w:t>
      </w:r>
      <w:r>
        <w:br/>
        <w:t>Medium 9-21"DBH</w:t>
      </w:r>
    </w:p>
    <w:p w14:paraId="267EE3B1" w14:textId="77777777" w:rsidR="007F6731" w:rsidRDefault="007F6731" w:rsidP="007F6731">
      <w:pPr>
        <w:pStyle w:val="InfoPara"/>
        <w:pBdr>
          <w:top w:val="single" w:sz="4" w:space="1" w:color="auto"/>
        </w:pBdr>
      </w:pPr>
      <w:r>
        <w:t>Class E</w:t>
      </w:r>
      <w:r>
        <w:tab/>
        <w:t>7</w:t>
      </w:r>
      <w:r w:rsidR="00E51BA2">
        <w:tab/>
      </w:r>
      <w:r w:rsidR="00E51BA2">
        <w:tab/>
      </w:r>
      <w:r w:rsidR="00E51BA2">
        <w:tab/>
      </w:r>
      <w:r w:rsidR="00E51BA2">
        <w:tab/>
        <w:t>Late Development 3 - Closed</w:t>
      </w:r>
    </w:p>
    <w:p w14:paraId="6CF1C71A" w14:textId="77777777" w:rsidR="007F6731" w:rsidRDefault="007F6731" w:rsidP="007F6731"/>
    <w:p w14:paraId="12702D6E" w14:textId="77777777" w:rsidR="007F6731" w:rsidRDefault="007F6731" w:rsidP="007F6731">
      <w:pPr>
        <w:pStyle w:val="SClassInfoPara"/>
      </w:pPr>
      <w:r>
        <w:t>Indicator Species</w:t>
      </w:r>
    </w:p>
    <w:p w14:paraId="0BA50B75" w14:textId="77777777" w:rsidR="007F6731" w:rsidRDefault="007F6731" w:rsidP="007F6731"/>
    <w:p w14:paraId="55B54B76" w14:textId="77777777" w:rsidR="007F6731" w:rsidRDefault="007F6731" w:rsidP="007F6731">
      <w:pPr>
        <w:pStyle w:val="SClassInfoPara"/>
      </w:pPr>
      <w:r>
        <w:t>Description</w:t>
      </w:r>
    </w:p>
    <w:p w14:paraId="271CE468" w14:textId="77777777" w:rsidR="007F6731" w:rsidRDefault="007F6731" w:rsidP="007F6731">
      <w:r>
        <w:t xml:space="preserve">The stand succeeds to spruce/fir/birch/cedar. These species dominate the canopy. The original cohort of aspen and birch are all but gone. The </w:t>
      </w:r>
      <w:proofErr w:type="spellStart"/>
      <w:r>
        <w:t>supercanopy</w:t>
      </w:r>
      <w:proofErr w:type="spellEnd"/>
      <w:r>
        <w:t xml:space="preserve"> pine succumb to windthrow. Cedar and black spruce are common in the mid to upper canopy. Periodic spruce budworm outbreaks continue to occur (approximately every 31-37yrs (</w:t>
      </w:r>
      <w:proofErr w:type="spellStart"/>
      <w:r>
        <w:t>Frelich</w:t>
      </w:r>
      <w:proofErr w:type="spellEnd"/>
      <w:r>
        <w:t xml:space="preserve"> 2002)). </w:t>
      </w:r>
    </w:p>
    <w:p w14:paraId="1A732AE6" w14:textId="77777777" w:rsidR="007F6731" w:rsidRDefault="007F6731" w:rsidP="007F6731"/>
    <w:p w14:paraId="4F41671C" w14:textId="77777777" w:rsidR="00102B5F" w:rsidRDefault="00E51BA2">
      <w:r>
        <w:rPr>
          <w:i/>
          <w:u w:val="single"/>
        </w:rPr>
        <w:t>Maximum Tree Size Class</w:t>
      </w:r>
      <w:r>
        <w:br/>
        <w:t>Medium 9-21"DBH</w:t>
      </w:r>
    </w:p>
    <w:p w14:paraId="1B1D87CC" w14:textId="77777777" w:rsidR="00102B5F" w:rsidRDefault="00E51BA2">
      <w:pPr>
        <w:pStyle w:val="ReportSection"/>
      </w:pPr>
      <w:r>
        <w:lastRenderedPageBreak/>
        <w:t>Model Parameters</w:t>
      </w:r>
    </w:p>
    <w:p w14:paraId="56EF62CB" w14:textId="77777777" w:rsidR="00102B5F" w:rsidRDefault="00E51BA2">
      <w:pPr>
        <w:pStyle w:val="InfoPara"/>
      </w:pPr>
      <w:r>
        <w:t>Deterministic Transitions</w:t>
      </w:r>
    </w:p>
    <w:p w14:paraId="45E2C38A" w14:textId="77777777" w:rsidR="00102B5F" w:rsidRDefault="00E51BA2">
      <w:pPr>
        <w:pStyle w:val="InfoPara"/>
      </w:pPr>
      <w:r>
        <w:t>Probabilistic Transitions</w:t>
      </w:r>
    </w:p>
    <w:p w14:paraId="553B88F6" w14:textId="77777777" w:rsidR="00102B5F" w:rsidRDefault="00102B5F"/>
    <w:p w14:paraId="68023861" w14:textId="77777777" w:rsidR="00102B5F" w:rsidRDefault="00E51BA2">
      <w:pPr>
        <w:pStyle w:val="ReportSection"/>
      </w:pPr>
      <w:r>
        <w:t>References</w:t>
      </w:r>
    </w:p>
    <w:p w14:paraId="3839DA79" w14:textId="77777777" w:rsidR="00102B5F" w:rsidRDefault="00102B5F"/>
    <w:p w14:paraId="1E7F29C1" w14:textId="77777777" w:rsidR="007F6731" w:rsidRDefault="007F6731" w:rsidP="007F6731">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xml:space="preserve"> and T.R. Klein. 2003. Field guide to native plant communities of Minnesota: the Laurentian mixed forest province. Page 352 in: M.C.B.S. Ecological Land Classification Program, and Natural Heritage and Nongame Research Program., MN DNR, St. Paul, MN.</w:t>
      </w:r>
    </w:p>
    <w:p w14:paraId="0F7183C5" w14:textId="77777777" w:rsidR="007F6731" w:rsidRDefault="007F6731" w:rsidP="007F6731"/>
    <w:p w14:paraId="10D8C7F4" w14:textId="77777777" w:rsidR="007F6731" w:rsidRDefault="007F6731" w:rsidP="007F6731">
      <w:proofErr w:type="spellStart"/>
      <w:r>
        <w:t>Frelich</w:t>
      </w:r>
      <w:proofErr w:type="spellEnd"/>
      <w:r>
        <w:t>, L.E. 2002. Forest dynamics and disturbance regimes: Studies from temperate evergreen-deciduous forests. Cambridge University Press, Cambridge, UK.</w:t>
      </w:r>
    </w:p>
    <w:p w14:paraId="677B95A2" w14:textId="77777777" w:rsidR="007F6731" w:rsidRDefault="007F6731" w:rsidP="007F6731"/>
    <w:p w14:paraId="0B285853" w14:textId="77777777" w:rsidR="007F6731" w:rsidRDefault="007F6731" w:rsidP="007F6731">
      <w:proofErr w:type="spellStart"/>
      <w:r>
        <w:t>Heinselman</w:t>
      </w:r>
      <w:proofErr w:type="spellEnd"/>
      <w:r>
        <w:t>, M.L. 1996. The Boundary Waters Wilderness Ecosystem. University of Minnesota Press, Minneapolis, MN. 334 pp.</w:t>
      </w:r>
    </w:p>
    <w:p w14:paraId="25D10DEB" w14:textId="77777777" w:rsidR="007F6731" w:rsidRDefault="007F6731" w:rsidP="007F6731"/>
    <w:p w14:paraId="600FB8D3" w14:textId="77777777" w:rsidR="007F6731" w:rsidRDefault="007F6731" w:rsidP="007F6731">
      <w:r>
        <w:t xml:space="preserve">Hop, K., D. Faber-Langendoen, M. Lew-Smith, N. </w:t>
      </w:r>
      <w:proofErr w:type="spellStart"/>
      <w:r>
        <w:t>Aaseng</w:t>
      </w:r>
      <w:proofErr w:type="spellEnd"/>
      <w:r>
        <w:t xml:space="preserve"> and S. </w:t>
      </w:r>
      <w:proofErr w:type="spellStart"/>
      <w:r>
        <w:t>Lubinski</w:t>
      </w:r>
      <w:proofErr w:type="spellEnd"/>
      <w:r>
        <w:t>. 2001. USGS-NPS vegetation mapping program, Voyageurs National Park, Minnesota, project report. USDI and USGS Upper Midwest Environmental Sciences Center, La Crosse, WI.</w:t>
      </w:r>
    </w:p>
    <w:p w14:paraId="5632694B" w14:textId="77777777" w:rsidR="007F6731" w:rsidRDefault="007F6731" w:rsidP="007F6731"/>
    <w:p w14:paraId="66FE38A3" w14:textId="77777777" w:rsidR="007F6731" w:rsidRDefault="007F6731" w:rsidP="007F6731">
      <w:r>
        <w:lastRenderedPageBreak/>
        <w:t>NatureServe. 2007. International Ecological Classification Standard: Terrestrial Ecological Classifications. NatureServe Central Databases. Arlington, VA. Data current as of 10 February 2007.</w:t>
      </w:r>
    </w:p>
    <w:p w14:paraId="41CFAF9D" w14:textId="77777777" w:rsidR="007F6731" w:rsidRDefault="007F6731" w:rsidP="007F6731"/>
    <w:p w14:paraId="5790F12D" w14:textId="6EC14673" w:rsidR="007F6731" w:rsidRDefault="007F6731" w:rsidP="007F6731">
      <w:proofErr w:type="spellStart"/>
      <w:r>
        <w:t>Ohmann</w:t>
      </w:r>
      <w:proofErr w:type="spellEnd"/>
      <w:r>
        <w:t xml:space="preserve">, L.F. and R.R. Ream. 1971. Wilderness Ecology: Virgin Plant </w:t>
      </w:r>
      <w:r w:rsidR="001C6DCC">
        <w:t>Communities</w:t>
      </w:r>
      <w:r>
        <w:t xml:space="preserve"> of the Boundary Waters Canoe Area. Research Paper NC-63, USDA Forest Service.</w:t>
      </w:r>
    </w:p>
    <w:p w14:paraId="6E812EB3" w14:textId="77777777" w:rsidR="004D5F12" w:rsidRPr="00A43E41" w:rsidRDefault="004D5F12" w:rsidP="007F6731"/>
    <w:sectPr w:rsidR="004D5F12" w:rsidRPr="00A43E41" w:rsidSect="00FE41CA">
      <w:headerReference w:type="default" r:id="rId10"/>
      <w:footerReference w:type="default" r:id="rId11"/>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F9EE2" w14:textId="77777777" w:rsidR="00E82AD3" w:rsidRDefault="00E82AD3">
      <w:r>
        <w:separator/>
      </w:r>
    </w:p>
  </w:endnote>
  <w:endnote w:type="continuationSeparator" w:id="0">
    <w:p w14:paraId="500D4578" w14:textId="77777777" w:rsidR="00E82AD3" w:rsidRDefault="00E82AD3">
      <w:r>
        <w:continuationSeparator/>
      </w:r>
    </w:p>
  </w:endnote>
  <w:endnote w:type="continuationNotice" w:id="1">
    <w:p w14:paraId="7A892758" w14:textId="77777777" w:rsidR="00E82AD3" w:rsidRDefault="00E82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6CBA" w14:textId="77777777" w:rsidR="007F6731" w:rsidRDefault="007F6731" w:rsidP="007F67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5B53" w14:textId="77777777" w:rsidR="00E82AD3" w:rsidRDefault="00E82AD3">
      <w:r>
        <w:separator/>
      </w:r>
    </w:p>
  </w:footnote>
  <w:footnote w:type="continuationSeparator" w:id="0">
    <w:p w14:paraId="28932181" w14:textId="77777777" w:rsidR="00E82AD3" w:rsidRDefault="00E82AD3">
      <w:r>
        <w:continuationSeparator/>
      </w:r>
    </w:p>
  </w:footnote>
  <w:footnote w:type="continuationNotice" w:id="1">
    <w:p w14:paraId="342B83C0" w14:textId="77777777" w:rsidR="00E82AD3" w:rsidRDefault="00E82A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DA92" w14:textId="77777777" w:rsidR="00A43E41" w:rsidRDefault="00A43E41" w:rsidP="007F67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35124"/>
    <w:pPr>
      <w:ind w:left="720"/>
    </w:pPr>
    <w:rPr>
      <w:rFonts w:ascii="Calibri" w:eastAsia="Calibri" w:hAnsi="Calibri"/>
      <w:sz w:val="22"/>
      <w:szCs w:val="22"/>
    </w:rPr>
  </w:style>
  <w:style w:type="character" w:styleId="Hyperlink">
    <w:name w:val="Hyperlink"/>
    <w:rsid w:val="00335124"/>
    <w:rPr>
      <w:color w:val="0000FF"/>
      <w:u w:val="single"/>
    </w:rPr>
  </w:style>
  <w:style w:type="paragraph" w:styleId="BalloonText">
    <w:name w:val="Balloon Text"/>
    <w:basedOn w:val="Normal"/>
    <w:link w:val="BalloonTextChar"/>
    <w:uiPriority w:val="99"/>
    <w:semiHidden/>
    <w:unhideWhenUsed/>
    <w:rsid w:val="005A7E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E2D"/>
    <w:rPr>
      <w:rFonts w:ascii="Segoe UI" w:hAnsi="Segoe UI" w:cs="Segoe UI"/>
      <w:sz w:val="18"/>
      <w:szCs w:val="18"/>
    </w:rPr>
  </w:style>
  <w:style w:type="character" w:styleId="CommentReference">
    <w:name w:val="annotation reference"/>
    <w:basedOn w:val="DefaultParagraphFont"/>
    <w:uiPriority w:val="99"/>
    <w:semiHidden/>
    <w:unhideWhenUsed/>
    <w:rsid w:val="001D0241"/>
    <w:rPr>
      <w:sz w:val="16"/>
      <w:szCs w:val="16"/>
    </w:rPr>
  </w:style>
  <w:style w:type="paragraph" w:styleId="CommentText">
    <w:name w:val="annotation text"/>
    <w:basedOn w:val="Normal"/>
    <w:link w:val="CommentTextChar"/>
    <w:uiPriority w:val="99"/>
    <w:semiHidden/>
    <w:unhideWhenUsed/>
    <w:rsid w:val="001D0241"/>
    <w:rPr>
      <w:sz w:val="20"/>
      <w:szCs w:val="20"/>
    </w:rPr>
  </w:style>
  <w:style w:type="character" w:customStyle="1" w:styleId="CommentTextChar">
    <w:name w:val="Comment Text Char"/>
    <w:basedOn w:val="DefaultParagraphFont"/>
    <w:link w:val="CommentText"/>
    <w:uiPriority w:val="99"/>
    <w:semiHidden/>
    <w:rsid w:val="001D0241"/>
  </w:style>
  <w:style w:type="paragraph" w:styleId="CommentSubject">
    <w:name w:val="annotation subject"/>
    <w:basedOn w:val="CommentText"/>
    <w:next w:val="CommentText"/>
    <w:link w:val="CommentSubjectChar"/>
    <w:uiPriority w:val="99"/>
    <w:semiHidden/>
    <w:unhideWhenUsed/>
    <w:rsid w:val="001D0241"/>
    <w:rPr>
      <w:b/>
      <w:bCs/>
    </w:rPr>
  </w:style>
  <w:style w:type="character" w:customStyle="1" w:styleId="CommentSubjectChar">
    <w:name w:val="Comment Subject Char"/>
    <w:basedOn w:val="CommentTextChar"/>
    <w:link w:val="CommentSubject"/>
    <w:uiPriority w:val="99"/>
    <w:semiHidden/>
    <w:rsid w:val="001D0241"/>
    <w:rPr>
      <w:b/>
      <w:bCs/>
    </w:rPr>
  </w:style>
  <w:style w:type="character" w:styleId="IntenseEmphasis">
    <w:name w:val="Intense Emphasis"/>
    <w:basedOn w:val="DefaultParagraphFont"/>
    <w:uiPriority w:val="21"/>
    <w:qFormat/>
    <w:rsid w:val="00126C4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69194">
      <w:bodyDiv w:val="1"/>
      <w:marLeft w:val="0"/>
      <w:marRight w:val="0"/>
      <w:marTop w:val="0"/>
      <w:marBottom w:val="0"/>
      <w:divBdr>
        <w:top w:val="none" w:sz="0" w:space="0" w:color="auto"/>
        <w:left w:val="none" w:sz="0" w:space="0" w:color="auto"/>
        <w:bottom w:val="none" w:sz="0" w:space="0" w:color="auto"/>
        <w:right w:val="none" w:sz="0" w:space="0" w:color="auto"/>
      </w:divBdr>
    </w:div>
    <w:div w:id="192075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9AABEABCB042448A020E8B802D04F7" ma:contentTypeVersion="12" ma:contentTypeDescription="Create a new document." ma:contentTypeScope="" ma:versionID="666501ca806c55638fabdc5bfab29737">
  <xsd:schema xmlns:xsd="http://www.w3.org/2001/XMLSchema" xmlns:xs="http://www.w3.org/2001/XMLSchema" xmlns:p="http://schemas.microsoft.com/office/2006/metadata/properties" xmlns:ns2="b9bf87af-9a97-4e6c-a795-6a23814e6b77" xmlns:ns3="2baab927-fe6f-48b4-a614-c6ae031c6b5a" targetNamespace="http://schemas.microsoft.com/office/2006/metadata/properties" ma:root="true" ma:fieldsID="4838a9d2d2bdbc06a46a6f227d034bfe" ns2:_="" ns3:_="">
    <xsd:import namespace="b9bf87af-9a97-4e6c-a795-6a23814e6b77"/>
    <xsd:import namespace="2baab927-fe6f-48b4-a614-c6ae031c6b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f87af-9a97-4e6c-a795-6a23814e6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ab927-fe6f-48b4-a614-c6ae031c6b5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baab927-fe6f-48b4-a614-c6ae031c6b5a">
      <UserInfo>
        <DisplayName>Kori Blankenship</DisplayName>
        <AccountId>15</AccountId>
        <AccountType/>
      </UserInfo>
      <UserInfo>
        <DisplayName>Jim Smith</DisplayName>
        <AccountId>14</AccountId>
        <AccountType/>
      </UserInfo>
    </SharedWithUsers>
  </documentManagement>
</p:properties>
</file>

<file path=customXml/itemProps1.xml><?xml version="1.0" encoding="utf-8"?>
<ds:datastoreItem xmlns:ds="http://schemas.openxmlformats.org/officeDocument/2006/customXml" ds:itemID="{E0F2B8BE-BC4F-408B-AC4B-E55DD66CF885}">
  <ds:schemaRefs>
    <ds:schemaRef ds:uri="http://schemas.microsoft.com/sharepoint/v3/contenttype/forms"/>
  </ds:schemaRefs>
</ds:datastoreItem>
</file>

<file path=customXml/itemProps2.xml><?xml version="1.0" encoding="utf-8"?>
<ds:datastoreItem xmlns:ds="http://schemas.openxmlformats.org/officeDocument/2006/customXml" ds:itemID="{BC1791B5-C852-4FD1-B256-253F3C3E8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f87af-9a97-4e6c-a795-6a23814e6b77"/>
    <ds:schemaRef ds:uri="2baab927-fe6f-48b4-a614-c6ae031c6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9F051-8EAB-4E07-9D52-E98BAE41CC3A}">
  <ds:schemaRefs>
    <ds:schemaRef ds:uri="http://schemas.microsoft.com/office/2006/metadata/properties"/>
    <ds:schemaRef ds:uri="http://schemas.microsoft.com/office/infopath/2007/PartnerControls"/>
    <ds:schemaRef ds:uri="2baab927-fe6f-48b4-a614-c6ae031c6b5a"/>
  </ds:schemaRefs>
</ds:datastoreItem>
</file>

<file path=docProps/app.xml><?xml version="1.0" encoding="utf-8"?>
<Properties xmlns="http://schemas.openxmlformats.org/officeDocument/2006/extended-properties" xmlns:vt="http://schemas.openxmlformats.org/officeDocument/2006/docPropsVTypes">
  <Template>Report_Template</Template>
  <TotalTime>4</TotalTime>
  <Pages>6</Pages>
  <Words>2009</Words>
  <Characters>10801</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cp:lastModifiedBy/>
  <cp:revision>2</cp:revision>
  <cp:lastPrinted>2014-08-21T17:54:00Z</cp:lastPrinted>
  <dcterms:created xsi:type="dcterms:W3CDTF">2022-05-13T16:40:00Z</dcterms:created>
  <dcterms:modified xsi:type="dcterms:W3CDTF">2025-02-12T09:41:50Z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0x010100399AABEABCB042448A020E8B802D04F7</vt:lpwstr>
  </property>
</Properties>
</file>