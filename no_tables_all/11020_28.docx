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490C" w:rsidP="0082490C" w:rsidRDefault="0082490C">
      <w:pPr>
        <w:pStyle w:val="BpSTitle"/>
      </w:pPr>
      <w:r>
        <w:t>11020</w:t>
      </w:r>
    </w:p>
    <w:p w:rsidR="0082490C" w:rsidP="0082490C" w:rsidRDefault="0082490C">
      <w:pPr>
        <w:pStyle w:val="BpSTitle"/>
      </w:pPr>
      <w:r>
        <w:t>Colorado Plateau Pinyon-Juniper Shrubland</w:t>
      </w:r>
    </w:p>
    <w:p w:rsidR="0082490C" w:rsidP="004F7501" w:rsidRDefault="0082490C">
      <w:pPr>
        <w:tabs>
          <w:tab w:val="left" w:pos="7200"/>
        </w:tabs>
      </w:pPr>
      <w:r>
        <w:t>BpS Model/Description Version: Aug. 2020</w:t>
      </w:r>
      <w:r w:rsidR="00FD56EB">
        <w:tab/>
      </w:r>
    </w:p>
    <w:p w:rsidR="0082490C" w:rsidP="004F7501" w:rsidRDefault="0082490C">
      <w:pPr>
        <w:tabs>
          <w:tab w:val="left" w:pos="7200"/>
        </w:tabs>
      </w:pPr>
    </w:p>
    <w:p w:rsidR="0082490C" w:rsidP="0082490C" w:rsidRDefault="0082490C"/>
    <w:p w:rsidR="0082490C" w:rsidP="0082490C" w:rsidRDefault="0082490C">
      <w:pPr>
        <w:pStyle w:val="InfoPara"/>
      </w:pPr>
      <w:r>
        <w:t>Vegetation Type</w:t>
      </w:r>
    </w:p>
    <w:p w:rsidR="0082490C" w:rsidP="0082490C" w:rsidRDefault="00504F1C">
      <w:r w:rsidRPr="00504F1C">
        <w:t>Shrubland</w:t>
      </w:r>
      <w:bookmarkStart w:name="_GoBack" w:id="0"/>
      <w:bookmarkEnd w:id="0"/>
    </w:p>
    <w:p w:rsidR="0082490C" w:rsidP="0082490C" w:rsidRDefault="0082490C">
      <w:pPr>
        <w:pStyle w:val="InfoPara"/>
      </w:pPr>
      <w:r>
        <w:t>Map Zone</w:t>
      </w:r>
    </w:p>
    <w:p w:rsidR="0082490C" w:rsidP="0082490C" w:rsidRDefault="0082490C">
      <w:r>
        <w:t>28</w:t>
      </w:r>
    </w:p>
    <w:p w:rsidR="0082490C" w:rsidP="0082490C" w:rsidRDefault="0082490C">
      <w:pPr>
        <w:pStyle w:val="InfoPara"/>
      </w:pPr>
      <w:r>
        <w:t>Model Splits or Lumps</w:t>
      </w:r>
    </w:p>
    <w:p w:rsidR="0082490C" w:rsidP="0082490C" w:rsidRDefault="0082490C">
      <w:r>
        <w:t xml:space="preserve">This </w:t>
      </w:r>
      <w:r w:rsidR="00FD56EB">
        <w:t>biophysical setting (</w:t>
      </w:r>
      <w:r>
        <w:t>BpS</w:t>
      </w:r>
      <w:r w:rsidR="00FD56EB">
        <w:t>)</w:t>
      </w:r>
      <w:r>
        <w:t xml:space="preserve"> is lumped with 1016</w:t>
      </w:r>
      <w:r w:rsidR="00FD56EB">
        <w:t>.</w:t>
      </w:r>
    </w:p>
    <w:p w:rsidR="0082490C" w:rsidP="0082490C" w:rsidRDefault="0082490C">
      <w:pPr>
        <w:pStyle w:val="InfoPara"/>
      </w:pPr>
      <w:r>
        <w:t>Geographic Range</w:t>
      </w:r>
    </w:p>
    <w:p w:rsidR="0082490C" w:rsidP="0082490C" w:rsidRDefault="0082490C">
      <w:r>
        <w:t>This BpS occurs on the Colorado Plateau from the western slope of the C</w:t>
      </w:r>
      <w:r w:rsidR="00FD56EB">
        <w:t>olorado</w:t>
      </w:r>
      <w:r>
        <w:t xml:space="preserve"> Rocky Mountains to the Wasatch Range, south to the Mogollon Rim. This type is usually the lowest elevation tree-dominated type in the area, and </w:t>
      </w:r>
      <w:r w:rsidR="00FD56EB">
        <w:t xml:space="preserve">it </w:t>
      </w:r>
      <w:r>
        <w:t>is found on lower mountain slopes, mesas</w:t>
      </w:r>
      <w:r w:rsidR="00FD56EB">
        <w:t>,</w:t>
      </w:r>
      <w:r>
        <w:t xml:space="preserve"> and adjacent plains.</w:t>
      </w:r>
    </w:p>
    <w:p w:rsidR="0082490C" w:rsidP="0082490C" w:rsidRDefault="0082490C">
      <w:pPr>
        <w:pStyle w:val="InfoPara"/>
      </w:pPr>
      <w:r>
        <w:t>Biophysical Site Description</w:t>
      </w:r>
    </w:p>
    <w:p w:rsidR="0082490C" w:rsidP="0082490C" w:rsidRDefault="0082490C">
      <w:r>
        <w:t>These woodlands occur on warm</w:t>
      </w:r>
      <w:r w:rsidR="00FD56EB">
        <w:t>,</w:t>
      </w:r>
      <w:r>
        <w:t xml:space="preserve"> dry sites on mountain slopes</w:t>
      </w:r>
      <w:r w:rsidR="00FD56EB">
        <w:t>;</w:t>
      </w:r>
      <w:r>
        <w:t xml:space="preserve"> mesas</w:t>
      </w:r>
      <w:r w:rsidR="00FD56EB">
        <w:t>;</w:t>
      </w:r>
      <w:r>
        <w:t xml:space="preserve"> plateaus</w:t>
      </w:r>
      <w:r w:rsidR="00FD56EB">
        <w:t>;</w:t>
      </w:r>
      <w:r>
        <w:t xml:space="preserve"> and ridges. This type is found on many sites, ranging from deep, well drained soils on nearly flat slopes to shallow, steep</w:t>
      </w:r>
      <w:r w:rsidR="00FD56EB">
        <w:t>,</w:t>
      </w:r>
      <w:r>
        <w:t xml:space="preserve"> and rocky sites. </w:t>
      </w:r>
      <w:r w:rsidR="004F7501">
        <w:t>Typically</w:t>
      </w:r>
      <w:r>
        <w:t xml:space="preserve"> lower elevations</w:t>
      </w:r>
      <w:r w:rsidR="00FD56EB">
        <w:t>:</w:t>
      </w:r>
      <w:r>
        <w:t xml:space="preserve"> 1</w:t>
      </w:r>
      <w:r w:rsidR="00641CAE">
        <w:t>,</w:t>
      </w:r>
      <w:r>
        <w:t>500-2</w:t>
      </w:r>
      <w:r w:rsidR="00641CAE">
        <w:t>,</w:t>
      </w:r>
      <w:r>
        <w:t>400m (4</w:t>
      </w:r>
      <w:r w:rsidR="00641CAE">
        <w:t>,</w:t>
      </w:r>
      <w:r>
        <w:t>950-7</w:t>
      </w:r>
      <w:r w:rsidR="00641CAE">
        <w:t>,</w:t>
      </w:r>
      <w:r>
        <w:t>950ft).</w:t>
      </w:r>
    </w:p>
    <w:p w:rsidR="0082490C" w:rsidP="0082490C" w:rsidRDefault="0082490C">
      <w:pPr>
        <w:pStyle w:val="InfoPara"/>
      </w:pPr>
      <w:r>
        <w:t>Vegetation Description</w:t>
      </w:r>
    </w:p>
    <w:p w:rsidR="0082490C" w:rsidP="0082490C" w:rsidRDefault="0082490C">
      <w:r>
        <w:t>This type is dominated by JUOS, with lesser amounts of PIED, and JUSC2. Understory layers are variable. The most common shrub associates are ARTR2, QUGA</w:t>
      </w:r>
      <w:r w:rsidR="00FD56EB">
        <w:t>,</w:t>
      </w:r>
      <w:r>
        <w:t xml:space="preserve"> and CEMO2. It has a sparse to absent understory of grasses, sub</w:t>
      </w:r>
      <w:r w:rsidR="00FD56EB">
        <w:t>-</w:t>
      </w:r>
      <w:r>
        <w:t>shrubs</w:t>
      </w:r>
      <w:r w:rsidR="00FD56EB">
        <w:t>,</w:t>
      </w:r>
      <w:r>
        <w:t xml:space="preserve"> and forbs.</w:t>
      </w:r>
    </w:p>
    <w:p w:rsidR="0082490C" w:rsidP="0082490C" w:rsidRDefault="0082490C">
      <w:pPr>
        <w:pStyle w:val="InfoPara"/>
      </w:pPr>
      <w:r>
        <w:t>BpS Dominant and Indicator Species</w:t>
      </w:r>
    </w:p>
    <w:p>
      <w:r>
        <w:rPr>
          <w:sz w:val="16"/>
        </w:rPr>
        <w:t>Species names are from the NRCS PLANTS database. Check species codes at http://plants.usda.gov.</w:t>
      </w:r>
    </w:p>
    <w:p w:rsidR="0082490C" w:rsidP="0082490C" w:rsidRDefault="0082490C">
      <w:pPr>
        <w:pStyle w:val="InfoPara"/>
      </w:pPr>
      <w:r>
        <w:t>Disturbance Description</w:t>
      </w:r>
    </w:p>
    <w:p w:rsidR="0082490C" w:rsidP="0082490C" w:rsidRDefault="0082490C">
      <w:r>
        <w:t xml:space="preserve">The fire regime is characterized by somewhat frequent mosaic fire with very infrequent replacement fire (Rondeau 2001). There is frequent fire importation from adjacent types. Some areas have extensive mortality since 2002 due to the drought-induced </w:t>
      </w:r>
      <w:proofErr w:type="spellStart"/>
      <w:r w:rsidR="00FD56EB">
        <w:t>i</w:t>
      </w:r>
      <w:r>
        <w:t>ps</w:t>
      </w:r>
      <w:proofErr w:type="spellEnd"/>
      <w:r>
        <w:t xml:space="preserve"> beetle outbreak.</w:t>
      </w:r>
    </w:p>
    <w:p w:rsidR="0082490C" w:rsidP="0082490C" w:rsidRDefault="00641CAE">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2490C" w:rsidP="0082490C" w:rsidRDefault="0082490C">
      <w:pPr>
        <w:pStyle w:val="InfoPara"/>
      </w:pPr>
      <w:r>
        <w:t>Scale Description</w:t>
      </w:r>
    </w:p>
    <w:p w:rsidR="0082490C" w:rsidP="0082490C" w:rsidRDefault="0082490C">
      <w:r>
        <w:t xml:space="preserve">The most common disturbance in this type is very small scale, either single tree or small groups. If the conditions are just right, then it </w:t>
      </w:r>
      <w:r w:rsidR="00FD56EB">
        <w:t xml:space="preserve">experiences </w:t>
      </w:r>
      <w:r>
        <w:t>replacement fire that burn</w:t>
      </w:r>
      <w:r w:rsidR="00FD56EB">
        <w:t>s</w:t>
      </w:r>
      <w:r>
        <w:t xml:space="preserve"> stands up to </w:t>
      </w:r>
      <w:r w:rsidR="00FD56EB">
        <w:t>thousands</w:t>
      </w:r>
      <w:r>
        <w:t xml:space="preserve"> of acres. This type may also have mixed-severity fire of </w:t>
      </w:r>
      <w:r w:rsidR="00FD56EB">
        <w:t xml:space="preserve">tens of hundreds </w:t>
      </w:r>
      <w:r>
        <w:t>of acres.</w:t>
      </w:r>
    </w:p>
    <w:p w:rsidR="0082490C" w:rsidP="0082490C" w:rsidRDefault="0082490C">
      <w:pPr>
        <w:pStyle w:val="InfoPara"/>
      </w:pPr>
      <w:r>
        <w:t>Adjacency or Identification Concerns</w:t>
      </w:r>
    </w:p>
    <w:p w:rsidR="0082490C" w:rsidP="0082490C" w:rsidRDefault="0082490C">
      <w:r>
        <w:t xml:space="preserve">At higher elevations, this type borders ponderosa pine and/or </w:t>
      </w:r>
      <w:proofErr w:type="spellStart"/>
      <w:r>
        <w:t>Gambel</w:t>
      </w:r>
      <w:proofErr w:type="spellEnd"/>
      <w:r>
        <w:t xml:space="preserve"> oak/</w:t>
      </w:r>
      <w:proofErr w:type="spellStart"/>
      <w:r w:rsidRPr="004F7501">
        <w:rPr>
          <w:i/>
        </w:rPr>
        <w:t>Cercocarpus</w:t>
      </w:r>
      <w:proofErr w:type="spellEnd"/>
      <w:r>
        <w:t xml:space="preserve"> shrubland. At lower elevations, it abuts sagebrush and desert scrub.</w:t>
      </w:r>
    </w:p>
    <w:p w:rsidR="0082490C" w:rsidP="0082490C" w:rsidRDefault="0082490C">
      <w:pPr>
        <w:pStyle w:val="InfoPara"/>
      </w:pPr>
      <w:r>
        <w:t>Issues or Problems</w:t>
      </w:r>
    </w:p>
    <w:p w:rsidR="0082490C" w:rsidP="0082490C" w:rsidRDefault="0082490C"/>
    <w:p w:rsidR="0082490C" w:rsidP="0082490C" w:rsidRDefault="0082490C">
      <w:pPr>
        <w:pStyle w:val="InfoPara"/>
      </w:pPr>
      <w:r>
        <w:t>Native Uncharacteristic Conditions</w:t>
      </w:r>
    </w:p>
    <w:p w:rsidR="0082490C" w:rsidP="0082490C" w:rsidRDefault="0082490C"/>
    <w:p w:rsidR="0082490C" w:rsidP="0082490C" w:rsidRDefault="0082490C">
      <w:pPr>
        <w:pStyle w:val="InfoPara"/>
      </w:pPr>
      <w:r>
        <w:t>Comments</w:t>
      </w:r>
    </w:p>
    <w:p w:rsidR="00FE0DB0" w:rsidP="00FE0DB0" w:rsidRDefault="00FE0DB0">
      <w:pPr>
        <w:rPr>
          <w:b/>
        </w:rPr>
      </w:pPr>
    </w:p>
    <w:p w:rsidR="00FE0DB0" w:rsidP="00FE0DB0" w:rsidRDefault="00FE0DB0">
      <w:pPr>
        <w:rPr>
          <w:b/>
        </w:rPr>
      </w:pPr>
    </w:p>
    <w:p w:rsidR="0082490C" w:rsidP="0082490C" w:rsidRDefault="0082490C">
      <w:pPr>
        <w:pStyle w:val="ReportSection"/>
      </w:pPr>
      <w:r>
        <w:t>Succession Classes</w:t>
      </w:r>
    </w:p>
    <w:p w:rsidR="0082490C" w:rsidP="0082490C" w:rsidRDefault="0082490C"/>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2490C" w:rsidP="0082490C" w:rsidRDefault="0082490C">
      <w:pPr>
        <w:pStyle w:val="InfoPara"/>
        <w:pBdr>
          <w:top w:val="single" w:color="auto" w:sz="4" w:space="1"/>
        </w:pBdr>
      </w:pPr>
      <w:r>
        <w:t>Class A</w:t>
      </w:r>
      <w:r>
        <w:tab/>
        <w:t>10</w:t>
      </w:r>
      <w:r w:rsidR="002A3B10">
        <w:tab/>
      </w:r>
      <w:r w:rsidR="002A3B10">
        <w:tab/>
      </w:r>
      <w:r w:rsidR="002A3B10">
        <w:tab/>
      </w:r>
      <w:r w:rsidR="002A3B10">
        <w:tab/>
      </w:r>
      <w:r w:rsidR="004F7795">
        <w:t>Early Development 1 - All Structures</w:t>
      </w:r>
    </w:p>
    <w:p w:rsidR="0082490C" w:rsidP="0082490C" w:rsidRDefault="0082490C"/>
    <w:p w:rsidR="0082490C" w:rsidP="0082490C" w:rsidRDefault="0082490C">
      <w:pPr>
        <w:pStyle w:val="SClassInfoPara"/>
      </w:pPr>
      <w:r>
        <w:t>Indicator Species</w:t>
      </w:r>
    </w:p>
    <w:p w:rsidR="0082490C" w:rsidP="0082490C" w:rsidRDefault="0082490C"/>
    <w:p w:rsidR="0082490C" w:rsidP="0082490C" w:rsidRDefault="0082490C">
      <w:pPr>
        <w:pStyle w:val="SClassInfoPara"/>
      </w:pPr>
      <w:r>
        <w:t>Description</w:t>
      </w:r>
    </w:p>
    <w:p w:rsidR="0082490C" w:rsidP="0082490C" w:rsidRDefault="0082490C">
      <w:r>
        <w:t>Grass/forb/shrub/seedling</w:t>
      </w:r>
      <w:r w:rsidR="00FD56EB">
        <w:t>,</w:t>
      </w:r>
      <w:r>
        <w:t xml:space="preserve"> usually post-fire.</w:t>
      </w:r>
    </w:p>
    <w:p w:rsidR="0082490C" w:rsidP="0082490C" w:rsidRDefault="0082490C"/>
    <w:p>
      <w:r>
        <w:rPr>
          <w:i/>
          <w:u w:val="single"/>
        </w:rPr>
        <w:t>Maximum Tree Size Class</w:t>
      </w:r>
      <w:br/>
      <w:r>
        <w:t>Seedling &lt;4.5ft</w:t>
      </w:r>
    </w:p>
    <w:p w:rsidR="0082490C" w:rsidP="0082490C" w:rsidRDefault="0082490C">
      <w:pPr>
        <w:pStyle w:val="InfoPara"/>
        <w:pBdr>
          <w:top w:val="single" w:color="auto" w:sz="4" w:space="1"/>
        </w:pBdr>
      </w:pPr>
      <w:r>
        <w:t>Class B</w:t>
      </w:r>
      <w:r>
        <w:tab/>
        <w:t>21</w:t>
      </w:r>
      <w:r w:rsidR="002A3B10">
        <w:tab/>
      </w:r>
      <w:r w:rsidR="002A3B10">
        <w:tab/>
      </w:r>
      <w:r w:rsidR="002A3B10">
        <w:tab/>
      </w:r>
      <w:r w:rsidR="002A3B10">
        <w:tab/>
      </w:r>
      <w:r w:rsidR="004F7795">
        <w:t>Mid Development 1 - Closed</w:t>
      </w:r>
    </w:p>
    <w:p w:rsidR="0082490C" w:rsidP="0082490C" w:rsidRDefault="0082490C"/>
    <w:p w:rsidR="0082490C" w:rsidP="0082490C" w:rsidRDefault="0082490C">
      <w:pPr>
        <w:pStyle w:val="SClassInfoPara"/>
      </w:pPr>
      <w:r>
        <w:t>Indicator Species</w:t>
      </w:r>
    </w:p>
    <w:p w:rsidR="0082490C" w:rsidP="0082490C" w:rsidRDefault="0082490C"/>
    <w:p w:rsidR="0082490C" w:rsidP="0082490C" w:rsidRDefault="0082490C">
      <w:pPr>
        <w:pStyle w:val="SClassInfoPara"/>
      </w:pPr>
      <w:r>
        <w:t>Description</w:t>
      </w:r>
    </w:p>
    <w:p w:rsidR="0082490C" w:rsidP="0082490C" w:rsidRDefault="006E4FC2">
      <w:r>
        <w:t xml:space="preserve">Mid-development, dense </w:t>
      </w:r>
      <w:r w:rsidR="0082490C">
        <w:t>pinyon-juniper woodland; understory being lost</w:t>
      </w:r>
      <w:r>
        <w:t>.</w:t>
      </w:r>
    </w:p>
    <w:p w:rsidR="0082490C" w:rsidP="0082490C" w:rsidRDefault="0082490C"/>
    <w:p>
      <w:r>
        <w:rPr>
          <w:i/>
          <w:u w:val="single"/>
        </w:rPr>
        <w:t>Maximum Tree Size Class</w:t>
      </w:r>
      <w:br/>
      <w:r>
        <w:t>Pole 5-9" DBH</w:t>
      </w:r>
    </w:p>
    <w:p w:rsidR="0082490C" w:rsidP="0082490C" w:rsidRDefault="0082490C">
      <w:pPr>
        <w:pStyle w:val="InfoPara"/>
        <w:pBdr>
          <w:top w:val="single" w:color="auto" w:sz="4" w:space="1"/>
        </w:pBdr>
      </w:pPr>
      <w:r>
        <w:t>Class C</w:t>
      </w:r>
      <w:r>
        <w:tab/>
        <w:t>24</w:t>
      </w:r>
      <w:r w:rsidR="002A3B10">
        <w:tab/>
      </w:r>
      <w:r w:rsidR="002A3B10">
        <w:tab/>
      </w:r>
      <w:r w:rsidR="002A3B10">
        <w:tab/>
      </w:r>
      <w:r w:rsidR="002A3B10">
        <w:tab/>
      </w:r>
      <w:r w:rsidR="004F7795">
        <w:t>Mid Development 1 - Open</w:t>
      </w:r>
    </w:p>
    <w:p w:rsidR="0082490C" w:rsidP="0082490C" w:rsidRDefault="0082490C"/>
    <w:p w:rsidR="0082490C" w:rsidP="0082490C" w:rsidRDefault="0082490C">
      <w:pPr>
        <w:pStyle w:val="SClassInfoPara"/>
      </w:pPr>
      <w:r>
        <w:t>Indicator Species</w:t>
      </w:r>
    </w:p>
    <w:p w:rsidR="0082490C" w:rsidP="0082490C" w:rsidRDefault="0082490C"/>
    <w:p w:rsidR="0082490C" w:rsidP="0082490C" w:rsidRDefault="0082490C">
      <w:pPr>
        <w:pStyle w:val="SClassInfoPara"/>
      </w:pPr>
      <w:r>
        <w:t>Description</w:t>
      </w:r>
    </w:p>
    <w:p w:rsidR="0082490C" w:rsidP="0082490C" w:rsidRDefault="006E4FC2">
      <w:r>
        <w:t xml:space="preserve">Mid-development, open </w:t>
      </w:r>
      <w:r w:rsidR="0082490C">
        <w:t>pinyon-juniper stand with mixed shrub/herbaceous</w:t>
      </w:r>
    </w:p>
    <w:p w:rsidR="0082490C" w:rsidP="0082490C" w:rsidRDefault="0082490C">
      <w:r>
        <w:t>community in understory</w:t>
      </w:r>
      <w:r w:rsidR="006E4FC2">
        <w:t>.</w:t>
      </w:r>
    </w:p>
    <w:p w:rsidR="0082490C" w:rsidP="0082490C" w:rsidRDefault="0082490C"/>
    <w:p>
      <w:r>
        <w:rPr>
          <w:i/>
          <w:u w:val="single"/>
        </w:rPr>
        <w:t>Maximum Tree Size Class</w:t>
      </w:r>
      <w:br/>
      <w:r>
        <w:t>Pole 5-9" DBH</w:t>
      </w:r>
    </w:p>
    <w:p w:rsidR="0082490C" w:rsidP="0082490C" w:rsidRDefault="0082490C">
      <w:pPr>
        <w:pStyle w:val="InfoPara"/>
        <w:pBdr>
          <w:top w:val="single" w:color="auto" w:sz="4" w:space="1"/>
        </w:pBdr>
      </w:pPr>
      <w:r>
        <w:t>Class D</w:t>
      </w:r>
      <w:r>
        <w:tab/>
        <w:t>35</w:t>
      </w:r>
      <w:r w:rsidR="002A3B10">
        <w:tab/>
      </w:r>
      <w:r w:rsidR="002A3B10">
        <w:tab/>
      </w:r>
      <w:r w:rsidR="002A3B10">
        <w:tab/>
      </w:r>
      <w:r w:rsidR="002A3B10">
        <w:tab/>
      </w:r>
      <w:r w:rsidR="004F7795">
        <w:t>Late Development 1 - Open</w:t>
      </w:r>
    </w:p>
    <w:p w:rsidR="0082490C" w:rsidP="0082490C" w:rsidRDefault="0082490C"/>
    <w:p w:rsidR="0082490C" w:rsidP="0082490C" w:rsidRDefault="0082490C">
      <w:pPr>
        <w:pStyle w:val="SClassInfoPara"/>
      </w:pPr>
      <w:r>
        <w:t>Indicator Species</w:t>
      </w:r>
    </w:p>
    <w:p w:rsidR="0082490C" w:rsidP="0082490C" w:rsidRDefault="0082490C"/>
    <w:p w:rsidR="0082490C" w:rsidP="0082490C" w:rsidRDefault="0082490C">
      <w:pPr>
        <w:pStyle w:val="SClassInfoPara"/>
      </w:pPr>
      <w:r>
        <w:t>Description</w:t>
      </w:r>
    </w:p>
    <w:p w:rsidR="0082490C" w:rsidP="0082490C" w:rsidRDefault="0082490C">
      <w:r>
        <w:t>Late-development, open juniper-pinyon stand with “savannah-like” appearance; mixed</w:t>
      </w:r>
      <w:r w:rsidR="00FD56EB">
        <w:t xml:space="preserve"> </w:t>
      </w:r>
      <w:r>
        <w:t>grass/shrub/herbaceous community.</w:t>
      </w:r>
    </w:p>
    <w:p w:rsidR="0082490C" w:rsidP="0082490C" w:rsidRDefault="0082490C"/>
    <w:p>
      <w:r>
        <w:rPr>
          <w:i/>
          <w:u w:val="single"/>
        </w:rPr>
        <w:t>Maximum Tree Size Class</w:t>
      </w:r>
      <w:br/>
      <w:r>
        <w:t>Medium 9-21" DBH</w:t>
      </w:r>
    </w:p>
    <w:p w:rsidR="0082490C" w:rsidP="0082490C" w:rsidRDefault="0082490C">
      <w:pPr>
        <w:pStyle w:val="InfoPara"/>
        <w:pBdr>
          <w:top w:val="single" w:color="auto" w:sz="4" w:space="1"/>
        </w:pBdr>
      </w:pPr>
      <w:r>
        <w:t>Class E</w:t>
      </w:r>
      <w:r>
        <w:tab/>
        <w:t>10</w:t>
      </w:r>
      <w:r w:rsidR="002A3B10">
        <w:tab/>
      </w:r>
      <w:r w:rsidR="002A3B10">
        <w:tab/>
      </w:r>
      <w:r w:rsidR="002A3B10">
        <w:tab/>
      </w:r>
      <w:r w:rsidR="002A3B10">
        <w:tab/>
      </w:r>
      <w:r w:rsidR="004F7795">
        <w:t>Late Development 1 - Closed</w:t>
      </w:r>
    </w:p>
    <w:p w:rsidR="0082490C" w:rsidP="0082490C" w:rsidRDefault="0082490C"/>
    <w:p w:rsidR="0082490C" w:rsidP="0082490C" w:rsidRDefault="0082490C">
      <w:pPr>
        <w:pStyle w:val="SClassInfoPara"/>
      </w:pPr>
      <w:r>
        <w:t>Indicator Species</w:t>
      </w:r>
    </w:p>
    <w:p w:rsidR="0082490C" w:rsidP="0082490C" w:rsidRDefault="0082490C"/>
    <w:p w:rsidR="0082490C" w:rsidP="0082490C" w:rsidRDefault="0082490C">
      <w:pPr>
        <w:pStyle w:val="SClassInfoPara"/>
      </w:pPr>
      <w:r>
        <w:t>Description</w:t>
      </w:r>
    </w:p>
    <w:p w:rsidR="0082490C" w:rsidP="0082490C" w:rsidRDefault="0082490C">
      <w:r>
        <w:t>Dense, old-growth stands with multiple layers. Late-development, closed pinyon-juniper forest. May have all-age, multi-stor</w:t>
      </w:r>
      <w:r w:rsidR="00FD56EB">
        <w:t>y</w:t>
      </w:r>
      <w:r>
        <w:t xml:space="preserve"> structure. Moderate mortality within stand. Occasional shrubs with few grasses and forbs</w:t>
      </w:r>
      <w:r w:rsidR="00FD56EB">
        <w:t>,</w:t>
      </w:r>
      <w:r>
        <w:t xml:space="preserve"> and often much rock.</w:t>
      </w:r>
    </w:p>
    <w:p w:rsidR="0082490C" w:rsidP="0082490C" w:rsidRDefault="0082490C"/>
    <w:p>
      <w:r>
        <w:rPr>
          <w:i/>
          <w:u w:val="single"/>
        </w:rPr>
        <w:t>Maximum Tree Size Class</w:t>
      </w:r>
      <w:br/>
      <w:r>
        <w:t>Medium 9-21"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82490C" w:rsidP="0082490C" w:rsidRDefault="0082490C">
      <w:proofErr w:type="spellStart"/>
      <w:r>
        <w:t>Despain</w:t>
      </w:r>
      <w:proofErr w:type="spellEnd"/>
      <w:r>
        <w:t>, D.W. and J.C. Mosely. 1990. Fire history and stand structure of a pinyon-juniper woodland at Walnut Canyon National Monument, Arizona. USDI National Park Service Technical Report No. 34. Cooperative National Park Resources Studies Unit, University of Arizona, Tucson AZ. 27 pp.</w:t>
      </w:r>
    </w:p>
    <w:p w:rsidR="0082490C" w:rsidP="0082490C" w:rsidRDefault="0082490C"/>
    <w:p w:rsidR="0082490C" w:rsidP="0082490C" w:rsidRDefault="0082490C">
      <w:proofErr w:type="spellStart"/>
      <w:r>
        <w:t>Gruell</w:t>
      </w:r>
      <w:proofErr w:type="spellEnd"/>
      <w:r>
        <w:t xml:space="preserve">, G.E., L.E. </w:t>
      </w:r>
      <w:proofErr w:type="spellStart"/>
      <w:r>
        <w:t>Eddleman</w:t>
      </w:r>
      <w:proofErr w:type="spellEnd"/>
      <w:r>
        <w:t xml:space="preserve"> and R. Jaindl. 1994. Fire History of the Pinyon-Juniper Woodlands of Great Basin National Park. Technical Report NPS/PNROSU/NRTR-94/01. U.S. Department of Interior, National Park Service, Pacific Northwest Region. 27 pp.</w:t>
      </w:r>
    </w:p>
    <w:p w:rsidR="0082490C" w:rsidP="0082490C" w:rsidRDefault="0082490C"/>
    <w:p w:rsidR="0082490C" w:rsidP="0082490C" w:rsidRDefault="0082490C">
      <w:r>
        <w:t>NatureServe. 2004. International Ecological Classification Standard: Terrestrial Ecological Classifications, NatureServe Central Databases. Arlington, VA. U.S.A. Data current as of 4</w:t>
      </w:r>
      <w:r w:rsidR="004F7501">
        <w:t xml:space="preserve"> November</w:t>
      </w:r>
      <w:r>
        <w:t xml:space="preserve"> 2004.</w:t>
      </w:r>
    </w:p>
    <w:p w:rsidR="0082490C" w:rsidP="0082490C" w:rsidRDefault="0082490C"/>
    <w:p w:rsidR="0082490C" w:rsidP="0082490C" w:rsidRDefault="0082490C">
      <w:r>
        <w:t>NatureServe. 2007. International Ecological Classification Standard: Terrestrial Ecological Classifications. NatureServe Central Databases. Arlington, VA. Data current as of 10 February 2007.</w:t>
      </w:r>
    </w:p>
    <w:p w:rsidR="0082490C" w:rsidP="0082490C" w:rsidRDefault="0082490C"/>
    <w:p w:rsidR="0082490C" w:rsidP="0082490C" w:rsidRDefault="0082490C">
      <w:r>
        <w:t>Rondeau, R. 2001. Ecological System Viability Specifications for Southern Rocky Mountain Ecoregion. Colorado Natural Heritage Program. 181 pp.</w:t>
      </w:r>
    </w:p>
    <w:p w:rsidR="0082490C" w:rsidP="0082490C" w:rsidRDefault="0082490C"/>
    <w:p w:rsidR="0082490C" w:rsidP="0082490C" w:rsidRDefault="0082490C">
      <w:r>
        <w:t xml:space="preserve">Unpublished report for the Fire-Learning Network: Robbie and McCarthy on Jemez </w:t>
      </w:r>
      <w:proofErr w:type="spellStart"/>
      <w:r>
        <w:t>Mtns</w:t>
      </w:r>
      <w:proofErr w:type="spellEnd"/>
      <w:r>
        <w:t>.</w:t>
      </w:r>
    </w:p>
    <w:p w:rsidRPr="00A43E41" w:rsidR="004D5F12" w:rsidP="0082490C"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7DB5" w:rsidRDefault="00AC7DB5">
      <w:r>
        <w:separator/>
      </w:r>
    </w:p>
  </w:endnote>
  <w:endnote w:type="continuationSeparator" w:id="0">
    <w:p w:rsidR="00AC7DB5" w:rsidRDefault="00AC7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490C" w:rsidRDefault="0082490C" w:rsidP="0082490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7DB5" w:rsidRDefault="00AC7DB5">
      <w:r>
        <w:separator/>
      </w:r>
    </w:p>
  </w:footnote>
  <w:footnote w:type="continuationSeparator" w:id="0">
    <w:p w:rsidR="00AC7DB5" w:rsidRDefault="00AC7D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82490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FE0DB0"/>
    <w:pPr>
      <w:ind w:left="720"/>
    </w:pPr>
    <w:rPr>
      <w:rFonts w:ascii="Calibri" w:eastAsiaTheme="minorHAnsi" w:hAnsi="Calibri"/>
      <w:sz w:val="22"/>
      <w:szCs w:val="22"/>
    </w:rPr>
  </w:style>
  <w:style w:type="character" w:styleId="Hyperlink">
    <w:name w:val="Hyperlink"/>
    <w:basedOn w:val="DefaultParagraphFont"/>
    <w:rsid w:val="00FE0DB0"/>
    <w:rPr>
      <w:color w:val="0000FF" w:themeColor="hyperlink"/>
      <w:u w:val="single"/>
    </w:rPr>
  </w:style>
  <w:style w:type="paragraph" w:styleId="BalloonText">
    <w:name w:val="Balloon Text"/>
    <w:basedOn w:val="Normal"/>
    <w:link w:val="BalloonTextChar"/>
    <w:uiPriority w:val="99"/>
    <w:semiHidden/>
    <w:unhideWhenUsed/>
    <w:rsid w:val="00FE0DB0"/>
    <w:rPr>
      <w:rFonts w:ascii="Tahoma" w:hAnsi="Tahoma" w:cs="Tahoma"/>
      <w:sz w:val="16"/>
      <w:szCs w:val="16"/>
    </w:rPr>
  </w:style>
  <w:style w:type="character" w:customStyle="1" w:styleId="BalloonTextChar">
    <w:name w:val="Balloon Text Char"/>
    <w:basedOn w:val="DefaultParagraphFont"/>
    <w:link w:val="BalloonText"/>
    <w:uiPriority w:val="99"/>
    <w:semiHidden/>
    <w:rsid w:val="00FE0D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834593">
      <w:bodyDiv w:val="1"/>
      <w:marLeft w:val="0"/>
      <w:marRight w:val="0"/>
      <w:marTop w:val="0"/>
      <w:marBottom w:val="0"/>
      <w:divBdr>
        <w:top w:val="none" w:sz="0" w:space="0" w:color="auto"/>
        <w:left w:val="none" w:sz="0" w:space="0" w:color="auto"/>
        <w:bottom w:val="none" w:sz="0" w:space="0" w:color="auto"/>
        <w:right w:val="none" w:sz="0" w:space="0" w:color="auto"/>
      </w:divBdr>
    </w:div>
    <w:div w:id="150281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2014-08-21T14:40:00Z</cp:lastPrinted>
  <dcterms:created xsi:type="dcterms:W3CDTF">2017-09-27T21:38:00Z</dcterms:created>
  <dcterms:modified xsi:type="dcterms:W3CDTF">2025-02-12T09:41:21Z</dcterms:modified>
</cp:coreProperties>
</file>