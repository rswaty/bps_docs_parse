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609" w:rsidP="00EE3609" w:rsidRDefault="2C51733F" w14:paraId="71FD2F8A" w14:textId="77777777">
      <w:pPr>
        <w:pStyle w:val="BpSTitle"/>
      </w:pPr>
      <w:r>
        <w:t>10510</w:t>
      </w:r>
    </w:p>
    <w:p w:rsidR="00734FA8" w:rsidP="00734FA8" w:rsidRDefault="2C51733F" w14:paraId="1915AE62" w14:textId="77777777">
      <w:pPr>
        <w:pStyle w:val="BpSTitle"/>
      </w:pPr>
      <w:r>
        <w:t>Southern Rocky Mountain Dry-Mesic Montane Mixed Conifer Forest and Woodland</w:t>
      </w:r>
    </w:p>
    <w:p w:rsidR="00734FA8" w:rsidP="00734FA8" w:rsidRDefault="00734FA8" w14:paraId="6FCF92C8" w14:textId="2E441996">
      <w:r>
        <w:t>BpS Model/Description Version: Aug. 2020</w:t>
      </w:r>
      <w:r>
        <w:tab/>
      </w:r>
      <w:r>
        <w:tab/>
      </w:r>
      <w:r>
        <w:tab/>
      </w:r>
      <w:r>
        <w:tab/>
      </w:r>
      <w:r>
        <w:tab/>
      </w:r>
      <w:r>
        <w:tab/>
      </w:r>
      <w:r>
        <w:tab/>
      </w:r>
    </w:p>
    <w:p w:rsidR="00734FA8" w:rsidP="00734FA8" w:rsidRDefault="00734FA8" w14:paraId="093EF0CE" w14:textId="77777777"/>
    <w:p w:rsidR="00734FA8" w:rsidP="00734FA8" w:rsidRDefault="00734FA8" w14:paraId="39B897ED" w14:textId="77777777"/>
    <w:p w:rsidR="00734FA8" w:rsidP="00734FA8" w:rsidRDefault="2C51733F" w14:paraId="79A9212E" w14:textId="77777777">
      <w:pPr>
        <w:pStyle w:val="InfoPara"/>
      </w:pPr>
      <w:r>
        <w:t>Vegetation Type</w:t>
      </w:r>
    </w:p>
    <w:p w:rsidR="00734FA8" w:rsidP="00734FA8" w:rsidRDefault="2C51733F" w14:paraId="686AE9DA" w14:textId="77777777">
      <w:r>
        <w:t>Forest and Woodland</w:t>
      </w:r>
    </w:p>
    <w:p w:rsidR="00734FA8" w:rsidP="00734FA8" w:rsidRDefault="2C51733F" w14:paraId="689A520B" w14:textId="77777777">
      <w:pPr>
        <w:pStyle w:val="InfoPara"/>
      </w:pPr>
      <w:r>
        <w:t>Map Zones</w:t>
      </w:r>
    </w:p>
    <w:p w:rsidRPr="00B37903" w:rsidR="00734FA8" w:rsidP="00734FA8" w:rsidRDefault="2C51733F" w14:paraId="034A67E3" w14:textId="77777777">
      <w:r>
        <w:t>18, 21</w:t>
      </w:r>
    </w:p>
    <w:p w:rsidR="00734FA8" w:rsidP="00734FA8" w:rsidRDefault="2C51733F" w14:paraId="5880148E" w14:textId="77777777">
      <w:pPr>
        <w:pStyle w:val="InfoPara"/>
      </w:pPr>
      <w:r>
        <w:t>Geographic Range</w:t>
      </w:r>
    </w:p>
    <w:p w:rsidR="00734FA8" w:rsidP="00734FA8" w:rsidRDefault="2C51733F" w14:paraId="7E3B9517" w14:textId="7ABC1110">
      <w:r>
        <w:t>Occurs throughout the southern Rockies, north and west into U</w:t>
      </w:r>
      <w:r w:rsidR="00780D4B">
        <w:t>tah</w:t>
      </w:r>
      <w:r>
        <w:t>, western W</w:t>
      </w:r>
      <w:r w:rsidR="00780D4B">
        <w:t xml:space="preserve">yoming, </w:t>
      </w:r>
      <w:r>
        <w:t>and I</w:t>
      </w:r>
      <w:r w:rsidR="00780D4B">
        <w:t>daho</w:t>
      </w:r>
      <w:r>
        <w:t xml:space="preserve">. Restricted to northern locations in </w:t>
      </w:r>
      <w:r w:rsidR="00780D4B">
        <w:t>map zone (</w:t>
      </w:r>
      <w:r>
        <w:t>MZ</w:t>
      </w:r>
      <w:r w:rsidR="00780D4B">
        <w:t xml:space="preserve">) </w:t>
      </w:r>
      <w:r>
        <w:t>17.</w:t>
      </w:r>
      <w:r w:rsidR="00780D4B">
        <w:t xml:space="preserve"> </w:t>
      </w:r>
      <w:r>
        <w:t xml:space="preserve">This </w:t>
      </w:r>
      <w:r w:rsidR="00780D4B">
        <w:t>Biophysical Setting (</w:t>
      </w:r>
      <w:r>
        <w:t>BpS</w:t>
      </w:r>
      <w:r w:rsidR="00780D4B">
        <w:t>)</w:t>
      </w:r>
      <w:r>
        <w:t xml:space="preserve"> is restricted to dry, lower</w:t>
      </w:r>
      <w:r w:rsidR="00780D4B">
        <w:t>-</w:t>
      </w:r>
      <w:r>
        <w:t>elevation sites in the northwest portion of MZ18.</w:t>
      </w:r>
    </w:p>
    <w:p w:rsidR="00734FA8" w:rsidP="00734FA8" w:rsidRDefault="2C51733F" w14:paraId="4ED383AC" w14:textId="77777777">
      <w:pPr>
        <w:pStyle w:val="InfoPara"/>
      </w:pPr>
      <w:r>
        <w:t>Biophysical Site Description</w:t>
      </w:r>
    </w:p>
    <w:p w:rsidR="00734FA8" w:rsidP="00734FA8" w:rsidRDefault="2C51733F" w14:paraId="236F421D" w14:textId="2395E183">
      <w:r>
        <w:t>This type is generally located just above sagebrush ecosystems. These are mixed-conifer forests occurring on all aspects at elevations ranging from 1,200-3,300m (4,000-11,000ft). Rainfall averages &lt;75cm (29in) per year, 40-60cm</w:t>
      </w:r>
      <w:r w:rsidR="00780D4B">
        <w:t xml:space="preserve"> </w:t>
      </w:r>
      <w:r>
        <w:t>(16-24in) with summer "monsoons" during the growing season contributing substantial moisture in the eastern Great Basin. The composition and structure of overstory is dependent upon the temperature and moisture relationships of the site and the successional status of the occurrence. At lower elevations</w:t>
      </w:r>
      <w:r w:rsidR="00780D4B">
        <w:t>,</w:t>
      </w:r>
      <w:r>
        <w:t xml:space="preserve"> this system occurs on north and east aspects. At higher elevations</w:t>
      </w:r>
      <w:r w:rsidR="00780D4B">
        <w:t>,</w:t>
      </w:r>
      <w:r>
        <w:t xml:space="preserve"> all aspects may be represented.</w:t>
      </w:r>
    </w:p>
    <w:p w:rsidR="00734FA8" w:rsidP="00734FA8" w:rsidRDefault="2C51733F" w14:paraId="7E482A33" w14:textId="77777777">
      <w:pPr>
        <w:pStyle w:val="InfoPara"/>
      </w:pPr>
      <w:r>
        <w:t>Vegetation Description</w:t>
      </w:r>
    </w:p>
    <w:p w:rsidR="00734FA8" w:rsidP="00734FA8" w:rsidRDefault="2C51733F" w14:paraId="3187D44C" w14:textId="3B421050">
      <w:proofErr w:type="spellStart"/>
      <w:r w:rsidRPr="007547D1">
        <w:rPr>
          <w:i/>
        </w:rPr>
        <w:t>Abies</w:t>
      </w:r>
      <w:proofErr w:type="spellEnd"/>
      <w:r w:rsidRPr="007547D1">
        <w:rPr>
          <w:i/>
        </w:rPr>
        <w:t xml:space="preserve"> </w:t>
      </w:r>
      <w:proofErr w:type="spellStart"/>
      <w:r w:rsidRPr="007547D1">
        <w:rPr>
          <w:i/>
        </w:rPr>
        <w:t>concolor</w:t>
      </w:r>
      <w:proofErr w:type="spellEnd"/>
      <w:r>
        <w:t xml:space="preserve"> with </w:t>
      </w:r>
      <w:proofErr w:type="spellStart"/>
      <w:r w:rsidRPr="007547D1">
        <w:rPr>
          <w:i/>
        </w:rPr>
        <w:t>Pseudotsuga</w:t>
      </w:r>
      <w:proofErr w:type="spellEnd"/>
      <w:r w:rsidRPr="007547D1">
        <w:rPr>
          <w:i/>
        </w:rPr>
        <w:t xml:space="preserve"> </w:t>
      </w:r>
      <w:proofErr w:type="spellStart"/>
      <w:r w:rsidRPr="007547D1">
        <w:rPr>
          <w:i/>
        </w:rPr>
        <w:t>menziesii</w:t>
      </w:r>
      <w:proofErr w:type="spellEnd"/>
      <w:r>
        <w:t xml:space="preserve"> are most frequent</w:t>
      </w:r>
      <w:r w:rsidR="00780D4B">
        <w:t xml:space="preserve">; </w:t>
      </w:r>
      <w:r w:rsidRPr="007547D1">
        <w:rPr>
          <w:i/>
        </w:rPr>
        <w:t>Pinus ponderosa</w:t>
      </w:r>
      <w:r>
        <w:t xml:space="preserve"> is incidental but present more frequently in MZ18 (northwest area). </w:t>
      </w:r>
      <w:r w:rsidRPr="007547D1">
        <w:rPr>
          <w:i/>
        </w:rPr>
        <w:t xml:space="preserve">Pinus </w:t>
      </w:r>
      <w:proofErr w:type="spellStart"/>
      <w:r w:rsidRPr="007547D1">
        <w:rPr>
          <w:i/>
        </w:rPr>
        <w:t>flexilis</w:t>
      </w:r>
      <w:proofErr w:type="spellEnd"/>
      <w:r>
        <w:t xml:space="preserve"> is common in N</w:t>
      </w:r>
      <w:r w:rsidR="00780D4B">
        <w:t>evada</w:t>
      </w:r>
      <w:r>
        <w:t xml:space="preserve">. </w:t>
      </w:r>
      <w:proofErr w:type="spellStart"/>
      <w:r w:rsidRPr="007547D1">
        <w:rPr>
          <w:i/>
        </w:rPr>
        <w:t>Pseudotsuga</w:t>
      </w:r>
      <w:proofErr w:type="spellEnd"/>
      <w:r w:rsidRPr="007547D1">
        <w:rPr>
          <w:i/>
        </w:rPr>
        <w:t xml:space="preserve"> </w:t>
      </w:r>
      <w:proofErr w:type="spellStart"/>
      <w:r w:rsidRPr="007547D1">
        <w:rPr>
          <w:i/>
        </w:rPr>
        <w:t>menziesii</w:t>
      </w:r>
      <w:proofErr w:type="spellEnd"/>
      <w:r>
        <w:t xml:space="preserve"> forests occupy drier sites, mostly in the northeast</w:t>
      </w:r>
      <w:r w:rsidR="00780D4B">
        <w:t>ern</w:t>
      </w:r>
      <w:r>
        <w:t xml:space="preserve"> corner of MZ17. </w:t>
      </w:r>
      <w:proofErr w:type="spellStart"/>
      <w:r w:rsidRPr="007547D1">
        <w:rPr>
          <w:i/>
        </w:rPr>
        <w:t>Abies</w:t>
      </w:r>
      <w:proofErr w:type="spellEnd"/>
      <w:r w:rsidRPr="007547D1">
        <w:rPr>
          <w:i/>
        </w:rPr>
        <w:t xml:space="preserve"> </w:t>
      </w:r>
      <w:proofErr w:type="spellStart"/>
      <w:r w:rsidRPr="007547D1">
        <w:rPr>
          <w:i/>
        </w:rPr>
        <w:t>concolor</w:t>
      </w:r>
      <w:proofErr w:type="spellEnd"/>
      <w:r>
        <w:t>-dominated forests occupy cooler sites, such as upper slopes at higher elevations, canyon side slopes, ridge tops</w:t>
      </w:r>
      <w:r w:rsidR="00780D4B">
        <w:t>,</w:t>
      </w:r>
      <w:r>
        <w:t xml:space="preserve"> and north</w:t>
      </w:r>
      <w:r w:rsidR="00780D4B">
        <w:t>-</w:t>
      </w:r>
      <w:r>
        <w:t xml:space="preserve"> and east-facing slopes</w:t>
      </w:r>
      <w:r w:rsidR="00780D4B">
        <w:t>,</w:t>
      </w:r>
      <w:r>
        <w:t xml:space="preserve"> which burn somewhat infrequently. </w:t>
      </w:r>
    </w:p>
    <w:p w:rsidR="00780D4B" w:rsidP="00734FA8" w:rsidRDefault="00780D4B" w14:paraId="2389C382" w14:textId="77777777"/>
    <w:p w:rsidR="00734FA8" w:rsidP="00734FA8" w:rsidRDefault="2C51733F" w14:paraId="42E8457F" w14:textId="31EA02E3">
      <w:r>
        <w:t xml:space="preserve">In MZ18, most occurrences of this system are dominated by a mix of </w:t>
      </w:r>
      <w:proofErr w:type="spellStart"/>
      <w:r w:rsidRPr="007547D1">
        <w:rPr>
          <w:i/>
        </w:rPr>
        <w:t>Pseudotsuga</w:t>
      </w:r>
      <w:proofErr w:type="spellEnd"/>
      <w:r w:rsidRPr="007547D1">
        <w:rPr>
          <w:i/>
        </w:rPr>
        <w:t xml:space="preserve"> </w:t>
      </w:r>
      <w:proofErr w:type="spellStart"/>
      <w:r w:rsidRPr="007547D1">
        <w:rPr>
          <w:i/>
        </w:rPr>
        <w:t>mensiesii</w:t>
      </w:r>
      <w:proofErr w:type="spellEnd"/>
      <w:r>
        <w:t xml:space="preserve"> and </w:t>
      </w:r>
      <w:r w:rsidRPr="007547D1">
        <w:rPr>
          <w:i/>
        </w:rPr>
        <w:t>Pinus ponderosa</w:t>
      </w:r>
      <w:r>
        <w:t xml:space="preserve"> with lesser amounts of </w:t>
      </w:r>
      <w:proofErr w:type="spellStart"/>
      <w:r w:rsidRPr="007547D1">
        <w:rPr>
          <w:i/>
        </w:rPr>
        <w:t>Abies</w:t>
      </w:r>
      <w:proofErr w:type="spellEnd"/>
      <w:r w:rsidRPr="007547D1">
        <w:rPr>
          <w:i/>
        </w:rPr>
        <w:t xml:space="preserve"> </w:t>
      </w:r>
      <w:proofErr w:type="spellStart"/>
      <w:r w:rsidRPr="007547D1">
        <w:rPr>
          <w:i/>
        </w:rPr>
        <w:t>grandis</w:t>
      </w:r>
      <w:proofErr w:type="spellEnd"/>
      <w:r>
        <w:t xml:space="preserve">. Other typically seral species include </w:t>
      </w:r>
      <w:r w:rsidRPr="007547D1">
        <w:rPr>
          <w:i/>
        </w:rPr>
        <w:t xml:space="preserve">Pinus </w:t>
      </w:r>
      <w:proofErr w:type="spellStart"/>
      <w:r w:rsidRPr="007547D1">
        <w:rPr>
          <w:i/>
        </w:rPr>
        <w:t>contorta</w:t>
      </w:r>
      <w:proofErr w:type="spellEnd"/>
      <w:r>
        <w:t xml:space="preserve">, </w:t>
      </w:r>
      <w:r w:rsidRPr="007547D1">
        <w:rPr>
          <w:i/>
        </w:rPr>
        <w:t xml:space="preserve">Pinus </w:t>
      </w:r>
      <w:proofErr w:type="spellStart"/>
      <w:r w:rsidRPr="007547D1">
        <w:rPr>
          <w:i/>
        </w:rPr>
        <w:t>monticola</w:t>
      </w:r>
      <w:proofErr w:type="spellEnd"/>
      <w:r w:rsidR="00780D4B">
        <w:t>,</w:t>
      </w:r>
      <w:r>
        <w:t xml:space="preserve"> and </w:t>
      </w:r>
      <w:proofErr w:type="spellStart"/>
      <w:r w:rsidRPr="007547D1">
        <w:rPr>
          <w:i/>
        </w:rPr>
        <w:t>Larix</w:t>
      </w:r>
      <w:proofErr w:type="spellEnd"/>
      <w:r w:rsidRPr="007547D1">
        <w:rPr>
          <w:i/>
        </w:rPr>
        <w:t xml:space="preserve"> </w:t>
      </w:r>
      <w:proofErr w:type="spellStart"/>
      <w:r w:rsidRPr="007547D1">
        <w:rPr>
          <w:i/>
        </w:rPr>
        <w:t>occidentalis</w:t>
      </w:r>
      <w:proofErr w:type="spellEnd"/>
      <w:r>
        <w:t xml:space="preserve">. </w:t>
      </w:r>
      <w:proofErr w:type="spellStart"/>
      <w:r w:rsidRPr="007547D1">
        <w:rPr>
          <w:i/>
        </w:rPr>
        <w:t>Picea</w:t>
      </w:r>
      <w:proofErr w:type="spellEnd"/>
      <w:r w:rsidRPr="007547D1">
        <w:rPr>
          <w:i/>
        </w:rPr>
        <w:t xml:space="preserve"> </w:t>
      </w:r>
      <w:proofErr w:type="spellStart"/>
      <w:r w:rsidRPr="007547D1">
        <w:rPr>
          <w:i/>
        </w:rPr>
        <w:t>engelmanii</w:t>
      </w:r>
      <w:proofErr w:type="spellEnd"/>
      <w:r>
        <w:t xml:space="preserve"> and </w:t>
      </w:r>
      <w:r w:rsidRPr="007547D1">
        <w:rPr>
          <w:i/>
        </w:rPr>
        <w:t xml:space="preserve">Taxus </w:t>
      </w:r>
      <w:proofErr w:type="spellStart"/>
      <w:r w:rsidRPr="007547D1">
        <w:rPr>
          <w:i/>
        </w:rPr>
        <w:t>brevifolia</w:t>
      </w:r>
      <w:proofErr w:type="spellEnd"/>
      <w:r>
        <w:t xml:space="preserve"> become increasingly common toward the eastern edge of the range: </w:t>
      </w:r>
      <w:proofErr w:type="spellStart"/>
      <w:r w:rsidRPr="007547D1">
        <w:rPr>
          <w:i/>
        </w:rPr>
        <w:t>Tsuga</w:t>
      </w:r>
      <w:proofErr w:type="spellEnd"/>
      <w:r w:rsidRPr="007547D1">
        <w:rPr>
          <w:i/>
        </w:rPr>
        <w:t xml:space="preserve"> </w:t>
      </w:r>
      <w:proofErr w:type="spellStart"/>
      <w:r w:rsidRPr="007547D1">
        <w:rPr>
          <w:i/>
        </w:rPr>
        <w:t>heterophylla</w:t>
      </w:r>
      <w:proofErr w:type="spellEnd"/>
      <w:r>
        <w:t xml:space="preserve"> and </w:t>
      </w:r>
      <w:proofErr w:type="spellStart"/>
      <w:r w:rsidRPr="007547D1">
        <w:rPr>
          <w:i/>
        </w:rPr>
        <w:t>Thuja</w:t>
      </w:r>
      <w:proofErr w:type="spellEnd"/>
      <w:r w:rsidRPr="007547D1">
        <w:rPr>
          <w:i/>
        </w:rPr>
        <w:t xml:space="preserve"> </w:t>
      </w:r>
      <w:proofErr w:type="spellStart"/>
      <w:r w:rsidRPr="007547D1">
        <w:rPr>
          <w:i/>
        </w:rPr>
        <w:t>plicata</w:t>
      </w:r>
      <w:proofErr w:type="spellEnd"/>
      <w:r>
        <w:t xml:space="preserve"> may be associated on more mesic sites. </w:t>
      </w:r>
      <w:proofErr w:type="spellStart"/>
      <w:r w:rsidRPr="007547D1">
        <w:rPr>
          <w:i/>
        </w:rPr>
        <w:t>Abies</w:t>
      </w:r>
      <w:proofErr w:type="spellEnd"/>
      <w:r w:rsidRPr="007547D1">
        <w:rPr>
          <w:i/>
        </w:rPr>
        <w:t xml:space="preserve"> </w:t>
      </w:r>
      <w:proofErr w:type="spellStart"/>
      <w:r w:rsidRPr="007547D1">
        <w:rPr>
          <w:i/>
        </w:rPr>
        <w:t>grandis</w:t>
      </w:r>
      <w:proofErr w:type="spellEnd"/>
      <w:r>
        <w:t xml:space="preserve"> (a fire</w:t>
      </w:r>
      <w:r w:rsidR="00780D4B">
        <w:t>-</w:t>
      </w:r>
      <w:r>
        <w:t>sensitive, shade</w:t>
      </w:r>
      <w:r w:rsidR="00780D4B">
        <w:t>-</w:t>
      </w:r>
      <w:r>
        <w:t xml:space="preserve">tolerant species) included on sites once dominated by </w:t>
      </w:r>
      <w:proofErr w:type="spellStart"/>
      <w:r w:rsidRPr="007547D1">
        <w:rPr>
          <w:i/>
        </w:rPr>
        <w:t>Pseudotsuga</w:t>
      </w:r>
      <w:proofErr w:type="spellEnd"/>
      <w:r w:rsidRPr="007547D1">
        <w:rPr>
          <w:i/>
        </w:rPr>
        <w:t xml:space="preserve"> </w:t>
      </w:r>
      <w:proofErr w:type="spellStart"/>
      <w:r w:rsidRPr="007547D1">
        <w:rPr>
          <w:i/>
        </w:rPr>
        <w:t>mensiesii</w:t>
      </w:r>
      <w:proofErr w:type="spellEnd"/>
      <w:r>
        <w:t xml:space="preserve"> and </w:t>
      </w:r>
      <w:r w:rsidRPr="007547D1">
        <w:rPr>
          <w:i/>
        </w:rPr>
        <w:t>Pinus ponderosa</w:t>
      </w:r>
      <w:r>
        <w:t xml:space="preserve">, which were formerly maintained by wildland fire. There are </w:t>
      </w:r>
      <w:proofErr w:type="gramStart"/>
      <w:r>
        <w:t>a number of</w:t>
      </w:r>
      <w:proofErr w:type="gramEnd"/>
      <w:r>
        <w:t xml:space="preserve"> cold-deciduous shrub and graminoid species common, including </w:t>
      </w:r>
      <w:r w:rsidRPr="007547D1">
        <w:rPr>
          <w:i/>
        </w:rPr>
        <w:t xml:space="preserve">Arctostaphylos </w:t>
      </w:r>
      <w:proofErr w:type="spellStart"/>
      <w:r w:rsidRPr="007547D1">
        <w:rPr>
          <w:i/>
        </w:rPr>
        <w:t>uva-ursi</w:t>
      </w:r>
      <w:proofErr w:type="spellEnd"/>
      <w:r>
        <w:t xml:space="preserve">, </w:t>
      </w:r>
      <w:r w:rsidRPr="007547D1">
        <w:rPr>
          <w:i/>
        </w:rPr>
        <w:t xml:space="preserve">Mahonia </w:t>
      </w:r>
      <w:proofErr w:type="spellStart"/>
      <w:r w:rsidRPr="007547D1">
        <w:rPr>
          <w:i/>
        </w:rPr>
        <w:lastRenderedPageBreak/>
        <w:t>repens</w:t>
      </w:r>
      <w:proofErr w:type="spellEnd"/>
      <w:r>
        <w:t xml:space="preserve">, </w:t>
      </w:r>
      <w:r w:rsidRPr="007547D1">
        <w:rPr>
          <w:i/>
        </w:rPr>
        <w:t xml:space="preserve">Paxistima </w:t>
      </w:r>
      <w:proofErr w:type="spellStart"/>
      <w:r w:rsidRPr="007547D1">
        <w:rPr>
          <w:i/>
        </w:rPr>
        <w:t>myrsinites</w:t>
      </w:r>
      <w:proofErr w:type="spellEnd"/>
      <w:r>
        <w:t xml:space="preserve">, </w:t>
      </w:r>
      <w:proofErr w:type="spellStart"/>
      <w:r w:rsidRPr="007547D1">
        <w:rPr>
          <w:i/>
        </w:rPr>
        <w:t>Symphoricarpos</w:t>
      </w:r>
      <w:proofErr w:type="spellEnd"/>
      <w:r w:rsidRPr="007547D1">
        <w:rPr>
          <w:i/>
        </w:rPr>
        <w:t xml:space="preserve"> </w:t>
      </w:r>
      <w:proofErr w:type="spellStart"/>
      <w:r w:rsidRPr="007547D1">
        <w:rPr>
          <w:i/>
        </w:rPr>
        <w:t>oreophilus</w:t>
      </w:r>
      <w:proofErr w:type="spellEnd"/>
      <w:r>
        <w:t xml:space="preserve">, </w:t>
      </w:r>
      <w:proofErr w:type="spellStart"/>
      <w:r w:rsidRPr="007547D1">
        <w:rPr>
          <w:i/>
        </w:rPr>
        <w:t>Jamesia</w:t>
      </w:r>
      <w:proofErr w:type="spellEnd"/>
      <w:r w:rsidRPr="007547D1">
        <w:rPr>
          <w:i/>
        </w:rPr>
        <w:t xml:space="preserve"> </w:t>
      </w:r>
      <w:proofErr w:type="spellStart"/>
      <w:r w:rsidRPr="007547D1">
        <w:rPr>
          <w:i/>
        </w:rPr>
        <w:t>americana</w:t>
      </w:r>
      <w:proofErr w:type="spellEnd"/>
      <w:r>
        <w:t xml:space="preserve">, </w:t>
      </w:r>
      <w:r w:rsidRPr="007547D1">
        <w:rPr>
          <w:i/>
        </w:rPr>
        <w:t xml:space="preserve">Quercus </w:t>
      </w:r>
      <w:proofErr w:type="spellStart"/>
      <w:r w:rsidRPr="007547D1">
        <w:rPr>
          <w:i/>
        </w:rPr>
        <w:t>gambelii</w:t>
      </w:r>
      <w:proofErr w:type="spellEnd"/>
      <w:r>
        <w:t xml:space="preserve">, </w:t>
      </w:r>
      <w:proofErr w:type="spellStart"/>
      <w:r w:rsidRPr="007547D1">
        <w:rPr>
          <w:i/>
        </w:rPr>
        <w:t>Festuca</w:t>
      </w:r>
      <w:proofErr w:type="spellEnd"/>
      <w:r w:rsidRPr="007547D1">
        <w:rPr>
          <w:i/>
        </w:rPr>
        <w:t xml:space="preserve"> </w:t>
      </w:r>
      <w:proofErr w:type="spellStart"/>
      <w:r w:rsidRPr="007547D1">
        <w:rPr>
          <w:i/>
        </w:rPr>
        <w:t>arizonica</w:t>
      </w:r>
      <w:proofErr w:type="spellEnd"/>
      <w:r>
        <w:t xml:space="preserve">, </w:t>
      </w:r>
      <w:proofErr w:type="spellStart"/>
      <w:r w:rsidRPr="007547D1">
        <w:rPr>
          <w:rStyle w:val="search1"/>
          <w:i/>
          <w:color w:val="auto"/>
        </w:rPr>
        <w:t>Symphoricarpos</w:t>
      </w:r>
      <w:proofErr w:type="spellEnd"/>
      <w:r w:rsidRPr="007547D1">
        <w:rPr>
          <w:rStyle w:val="search1"/>
          <w:i/>
          <w:color w:val="auto"/>
        </w:rPr>
        <w:t xml:space="preserve"> </w:t>
      </w:r>
      <w:proofErr w:type="spellStart"/>
      <w:r w:rsidRPr="007547D1">
        <w:rPr>
          <w:rStyle w:val="search1"/>
          <w:i/>
          <w:color w:val="auto"/>
        </w:rPr>
        <w:t>oreophilus</w:t>
      </w:r>
      <w:proofErr w:type="spellEnd"/>
      <w:r w:rsidRPr="2C51733F">
        <w:rPr>
          <w:rStyle w:val="search1"/>
          <w:color w:val="auto"/>
        </w:rPr>
        <w:t>,</w:t>
      </w:r>
      <w:r>
        <w:t xml:space="preserve"> and </w:t>
      </w:r>
      <w:r w:rsidRPr="007547D1">
        <w:rPr>
          <w:i/>
        </w:rPr>
        <w:t>Ceanothus</w:t>
      </w:r>
      <w:r>
        <w:t>.</w:t>
      </w:r>
    </w:p>
    <w:p w:rsidR="00734FA8" w:rsidP="00734FA8" w:rsidRDefault="2C51733F" w14:paraId="63BEE377" w14:textId="77777777">
      <w:pPr>
        <w:pStyle w:val="InfoPara"/>
      </w:pPr>
      <w:r>
        <w:t>BpS Dominant and Indicator Species</w:t>
      </w:r>
    </w:p>
    <w:p>
      <w:r>
        <w:rPr>
          <w:sz w:val="16"/>
        </w:rPr>
        <w:t>Species names are from the NRCS PLANTS database. Check species codes at http://plants.usda.gov.</w:t>
      </w:r>
    </w:p>
    <w:p w:rsidR="00734FA8" w:rsidP="00734FA8" w:rsidRDefault="2C51733F" w14:paraId="3E5A1AF6" w14:textId="77777777">
      <w:pPr>
        <w:pStyle w:val="InfoPara"/>
      </w:pPr>
      <w:r>
        <w:t>Disturbance Description</w:t>
      </w:r>
    </w:p>
    <w:p w:rsidR="00734FA8" w:rsidP="00734FA8" w:rsidRDefault="2C51733F" w14:paraId="21C9241D" w14:textId="1B87F656">
      <w:r>
        <w:t>Disturbance regime described here is for Douglas-fir. Fire regime is typically dominated by frequent low</w:t>
      </w:r>
      <w:r w:rsidR="00780D4B">
        <w:t xml:space="preserve">- </w:t>
      </w:r>
      <w:r>
        <w:t>and mixed</w:t>
      </w:r>
      <w:r w:rsidR="00780D4B">
        <w:t>-</w:t>
      </w:r>
      <w:r>
        <w:t>severity fires, but some portions of these sites are transition zones to fire regimes that are characterized by high</w:t>
      </w:r>
      <w:r w:rsidR="00780D4B">
        <w:t>-</w:t>
      </w:r>
      <w:r>
        <w:t>frequency, high</w:t>
      </w:r>
      <w:r w:rsidR="00780D4B">
        <w:t>-</w:t>
      </w:r>
      <w:r>
        <w:t>severity fires or moderate</w:t>
      </w:r>
      <w:r w:rsidR="00780D4B">
        <w:t>-</w:t>
      </w:r>
      <w:r>
        <w:t>frequency, low</w:t>
      </w:r>
      <w:r w:rsidR="00780D4B">
        <w:t>-</w:t>
      </w:r>
      <w:r>
        <w:t xml:space="preserve"> and mixed</w:t>
      </w:r>
      <w:r w:rsidR="00780D4B">
        <w:t>-</w:t>
      </w:r>
      <w:r>
        <w:t>severity fires. Frequent surface and mixed</w:t>
      </w:r>
      <w:r w:rsidR="00780D4B">
        <w:t>-</w:t>
      </w:r>
      <w:r>
        <w:t>severity fires were the common fire regime characteristics. Surface fire intervals ranged from 10-50yrs, and replacement</w:t>
      </w:r>
      <w:r w:rsidR="00780D4B">
        <w:t>-</w:t>
      </w:r>
      <w:r>
        <w:t>severity occurred at intervals of 150-400yrs+ (Crane 1986</w:t>
      </w:r>
      <w:r w:rsidR="00780D4B">
        <w:t>;</w:t>
      </w:r>
      <w:r>
        <w:t xml:space="preserve"> Barrett 1988</w:t>
      </w:r>
      <w:r w:rsidR="00780D4B">
        <w:t>;</w:t>
      </w:r>
      <w:r>
        <w:t xml:space="preserve"> Bradley 1992a and </w:t>
      </w:r>
      <w:r w:rsidR="00780D4B">
        <w:t>1992</w:t>
      </w:r>
      <w:r>
        <w:t>b</w:t>
      </w:r>
      <w:r w:rsidR="00780D4B">
        <w:t>;</w:t>
      </w:r>
      <w:r>
        <w:t xml:space="preserve"> Brown 1994</w:t>
      </w:r>
      <w:r w:rsidR="00780D4B">
        <w:t>;</w:t>
      </w:r>
      <w:r>
        <w:t xml:space="preserve"> Morgan et al. 1996). Mixed</w:t>
      </w:r>
      <w:r w:rsidR="00780D4B">
        <w:t>-</w:t>
      </w:r>
      <w:r>
        <w:t xml:space="preserve">severity fires were assumed to have an intermediate </w:t>
      </w:r>
      <w:r w:rsidR="00780D4B">
        <w:t xml:space="preserve">fire return interval </w:t>
      </w:r>
      <w:r>
        <w:t>of 45-75yrs on average. Stand</w:t>
      </w:r>
      <w:r w:rsidR="00780D4B">
        <w:t>-</w:t>
      </w:r>
      <w:r>
        <w:t>replacement fires were generally restricted to the closed canopy forest and the stand initiation conditions.</w:t>
      </w:r>
    </w:p>
    <w:p w:rsidR="00734FA8" w:rsidP="00734FA8" w:rsidRDefault="00734FA8" w14:paraId="3C7B30B8" w14:textId="77777777"/>
    <w:p w:rsidR="00734FA8" w:rsidP="00734FA8" w:rsidRDefault="2C51733F" w14:paraId="5D08E7EC" w14:textId="2A040708">
      <w:r>
        <w:t>The high</w:t>
      </w:r>
      <w:r w:rsidR="00780D4B">
        <w:t>-</w:t>
      </w:r>
      <w:r>
        <w:t>frequency, low</w:t>
      </w:r>
      <w:r w:rsidR="00780D4B">
        <w:t xml:space="preserve">- </w:t>
      </w:r>
      <w:r>
        <w:t>and mixed</w:t>
      </w:r>
      <w:r w:rsidR="00780D4B">
        <w:t>-</w:t>
      </w:r>
      <w:r>
        <w:t>severity fire regime characteristics were facilitated by understory vegetation dominated by fine fuel (grasses, sedges</w:t>
      </w:r>
      <w:r w:rsidR="00780D4B">
        <w:t>,</w:t>
      </w:r>
      <w:r>
        <w:t xml:space="preserve"> and forbs), landscape position</w:t>
      </w:r>
      <w:r w:rsidR="00780D4B">
        <w:t>,</w:t>
      </w:r>
      <w:r>
        <w:t xml:space="preserve"> and adjacency to other frequent fire BpSs. Much of the forest structure was open canopy overstory that resulted in an understory dominated by healthy and vigorous plants (grasses, sedges</w:t>
      </w:r>
      <w:r w:rsidR="00780D4B">
        <w:t>,</w:t>
      </w:r>
      <w:r>
        <w:t xml:space="preserve"> and forbs) and generally continuous fine fuel layer. This fine fuel facilitated fire spread and thinning of the conifer or aspen seedlings (thus promoting aspen suckering). </w:t>
      </w:r>
    </w:p>
    <w:p w:rsidR="00734FA8" w:rsidP="00734FA8" w:rsidRDefault="00734FA8" w14:paraId="39B623D9" w14:textId="77777777"/>
    <w:p w:rsidR="00734FA8" w:rsidP="00734FA8" w:rsidRDefault="2C51733F" w14:paraId="1B8A10E1" w14:textId="6C27C059">
      <w:r>
        <w:t>Other disturbances include insect outbreaks, disease, drought, and wind and ice damage. Competition among trees was also a factor that increasingly slowed successional dynamics in more closed stands. Fire was by far the dominant disturbance agent.</w:t>
      </w:r>
    </w:p>
    <w:p w:rsidR="00734FA8" w:rsidP="00734FA8" w:rsidRDefault="2C51733F" w14:paraId="1AB64170" w14:textId="505B415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34FA8" w:rsidP="00734FA8" w:rsidRDefault="2C51733F" w14:paraId="5DEFB384" w14:textId="77777777">
      <w:pPr>
        <w:pStyle w:val="InfoPara"/>
      </w:pPr>
      <w:r>
        <w:t>Scale Description</w:t>
      </w:r>
    </w:p>
    <w:p w:rsidR="00734FA8" w:rsidP="00734FA8" w:rsidRDefault="2C51733F" w14:paraId="4FC6ACFD" w14:textId="778E78A6">
      <w:r>
        <w:t>This BpS occurs in patches ranging from 1,000-10,000s of acres in many western locations</w:t>
      </w:r>
      <w:r w:rsidR="00780D4B">
        <w:t xml:space="preserve">; </w:t>
      </w:r>
      <w:r>
        <w:t>however</w:t>
      </w:r>
      <w:r w:rsidR="00780D4B">
        <w:t>,</w:t>
      </w:r>
      <w:r>
        <w:t xml:space="preserve"> in MZs 12 and 17, patch size may be much smaller (&lt;100ac).</w:t>
      </w:r>
    </w:p>
    <w:p w:rsidR="00734FA8" w:rsidP="00734FA8" w:rsidRDefault="2C51733F" w14:paraId="3793EFC6" w14:textId="77777777">
      <w:pPr>
        <w:pStyle w:val="InfoPara"/>
      </w:pPr>
      <w:r>
        <w:t>Adjacency or Identification Concerns</w:t>
      </w:r>
    </w:p>
    <w:p w:rsidR="00734FA8" w:rsidP="00734FA8" w:rsidRDefault="00734FA8" w14:paraId="41625C97" w14:textId="77777777">
      <w:r>
        <w:t>The BpS may be too small to be mappable in MZ18 and should probably be included in BpS 1052 (Rocky Mountain Mesic Montane Mixed Conifer Forest and Woodland) due to the dominance of white fire and limber pine in the Great Basin.</w:t>
      </w:r>
    </w:p>
    <w:p w:rsidR="00734FA8" w:rsidP="00734FA8" w:rsidRDefault="00734FA8" w14:paraId="7586E8A4" w14:textId="77777777"/>
    <w:p w:rsidR="00734FA8" w:rsidP="00734FA8" w:rsidRDefault="00734FA8" w14:paraId="5397C8F9" w14:textId="2FB761BB">
      <w:r>
        <w:t>If aspen is present in large patches or if conifers are not coming in after ~30yrs, the BpS is probably misclassified</w:t>
      </w:r>
      <w:r w:rsidR="00780D4B">
        <w:t xml:space="preserve">, </w:t>
      </w:r>
      <w:r>
        <w:t>and one of the pure aspen types should be examined (BpS 1011 Rocky Mountain Aspen Forest and Woodland or BpS 1061 Intermountain Basins Aspen-Mixed Conifer Forest and Woodland). Sites with a larger grand fir component and more mesic sites might be better classified as BpS 1052 as this system has less frequent fire due to cooler moister conditions.</w:t>
      </w:r>
    </w:p>
    <w:p w:rsidR="00734FA8" w:rsidP="00734FA8" w:rsidRDefault="00734FA8" w14:paraId="0105D9CB" w14:textId="77777777"/>
    <w:p w:rsidR="00734FA8" w:rsidP="00734FA8" w:rsidRDefault="00734FA8" w14:paraId="5880F259" w14:textId="77777777">
      <w:r>
        <w:t xml:space="preserve">BpS is often transitional between non-forested areas or between </w:t>
      </w:r>
      <w:r w:rsidRPr="007547D1">
        <w:rPr>
          <w:i/>
        </w:rPr>
        <w:t>Pinus ponderosa</w:t>
      </w:r>
      <w:r>
        <w:t xml:space="preserve"> woodlands (at lower elevations) and spruce-fir at higher elevations.</w:t>
      </w:r>
    </w:p>
    <w:p w:rsidR="00734FA8" w:rsidP="00734FA8" w:rsidRDefault="00734FA8" w14:paraId="65DE239C" w14:textId="77777777">
      <w:pPr>
        <w:pStyle w:val="InfoPara"/>
      </w:pPr>
      <w:r>
        <w:t>Issues or Problems</w:t>
      </w:r>
    </w:p>
    <w:p w:rsidR="00734FA8" w:rsidP="00734FA8" w:rsidRDefault="00734FA8" w14:paraId="160916D4" w14:textId="403D460E">
      <w:r>
        <w:t>Douglas-fir is rare to absent in N</w:t>
      </w:r>
      <w:r w:rsidR="00780D4B">
        <w:t>evada</w:t>
      </w:r>
      <w:r>
        <w:t xml:space="preserve"> and the west desert of U</w:t>
      </w:r>
      <w:r w:rsidR="00780D4B">
        <w:t>tah</w:t>
      </w:r>
      <w:r>
        <w:t>. The current model was clearly developed for dry Douglas-fir forests. It needs to be determined whether forests dominated by limber pine and white fir will exhibit the same fire regimes.</w:t>
      </w:r>
    </w:p>
    <w:p w:rsidR="00734FA8" w:rsidP="00734FA8" w:rsidRDefault="00734FA8" w14:paraId="75BD7FDB" w14:textId="77777777">
      <w:pPr>
        <w:pStyle w:val="InfoPara"/>
      </w:pPr>
      <w:r>
        <w:t>Native Uncharacteristic Conditions</w:t>
      </w:r>
    </w:p>
    <w:p w:rsidR="00734FA8" w:rsidP="00734FA8" w:rsidRDefault="00734FA8" w14:paraId="01DEE149" w14:textId="77777777"/>
    <w:p w:rsidR="00734FA8" w:rsidP="00734FA8" w:rsidRDefault="00734FA8" w14:paraId="5E755036" w14:textId="77777777">
      <w:pPr>
        <w:pStyle w:val="InfoPara"/>
      </w:pPr>
      <w:r>
        <w:t>Comments</w:t>
      </w:r>
    </w:p>
    <w:p w:rsidR="00B37903" w:rsidP="00B37903" w:rsidRDefault="00B37903" w14:paraId="55930547" w14:textId="77777777"/>
    <w:p w:rsidR="00734FA8" w:rsidP="00734FA8" w:rsidRDefault="00734FA8" w14:paraId="0C52CE05" w14:textId="77777777">
      <w:pPr>
        <w:pStyle w:val="ReportSection"/>
      </w:pPr>
      <w:r>
        <w:t>Succession Classes</w:t>
      </w:r>
    </w:p>
    <w:p w:rsidR="00734FA8" w:rsidP="00734FA8" w:rsidRDefault="00734FA8" w14:paraId="5FB653B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34FA8" w:rsidP="00734FA8" w:rsidRDefault="00734FA8" w14:paraId="70B621F0"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734FA8" w:rsidP="00734FA8" w:rsidRDefault="00734FA8" w14:paraId="5E8539DF" w14:textId="77777777"/>
    <w:p w:rsidR="00734FA8" w:rsidP="00734FA8" w:rsidRDefault="00734FA8" w14:paraId="380A017F" w14:textId="77777777">
      <w:pPr>
        <w:pStyle w:val="SClassInfoPara"/>
      </w:pPr>
      <w:r>
        <w:t>Indicator Species</w:t>
      </w:r>
    </w:p>
    <w:p w:rsidR="00734FA8" w:rsidP="00734FA8" w:rsidRDefault="00734FA8" w14:paraId="79168596" w14:textId="77777777"/>
    <w:p w:rsidR="00734FA8" w:rsidP="00734FA8" w:rsidRDefault="00734FA8" w14:paraId="700FC3E6" w14:textId="77777777">
      <w:pPr>
        <w:pStyle w:val="SClassInfoPara"/>
      </w:pPr>
      <w:r>
        <w:t>Description</w:t>
      </w:r>
    </w:p>
    <w:p w:rsidR="00734FA8" w:rsidP="00734FA8" w:rsidRDefault="00734FA8" w14:paraId="27DB4ADD" w14:textId="77777777">
      <w:r>
        <w:t xml:space="preserve">Grass/forb/shrub/tree seedlings. </w:t>
      </w:r>
    </w:p>
    <w:p w:rsidR="00734FA8" w:rsidP="00734FA8" w:rsidRDefault="00734FA8" w14:paraId="22D3C0F3" w14:textId="77777777"/>
    <w:p>
      <w:r>
        <w:rPr>
          <w:i/>
          <w:u w:val="single"/>
        </w:rPr>
        <w:t>Maximum Tree Size Class</w:t>
      </w:r>
      <w:br/>
      <w:r>
        <w:t>Seedling &lt;4.5ft</w:t>
      </w:r>
    </w:p>
    <w:p w:rsidR="00734FA8" w:rsidP="00734FA8" w:rsidRDefault="00734FA8" w14:paraId="309DFAC0"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734FA8" w:rsidP="00734FA8" w:rsidRDefault="00734FA8" w14:paraId="2F5745A1" w14:textId="77777777"/>
    <w:p w:rsidR="00734FA8" w:rsidP="00734FA8" w:rsidRDefault="00734FA8" w14:paraId="421710B9" w14:textId="77777777">
      <w:pPr>
        <w:pStyle w:val="SClassInfoPara"/>
      </w:pPr>
      <w:r>
        <w:t>Indicator Species</w:t>
      </w:r>
    </w:p>
    <w:p w:rsidR="00734FA8" w:rsidP="00734FA8" w:rsidRDefault="00734FA8" w14:paraId="72DB7777" w14:textId="77777777"/>
    <w:p w:rsidR="00734FA8" w:rsidP="00734FA8" w:rsidRDefault="00734FA8" w14:paraId="68831022" w14:textId="77777777">
      <w:pPr>
        <w:pStyle w:val="SClassInfoPara"/>
      </w:pPr>
      <w:r>
        <w:t>Description</w:t>
      </w:r>
    </w:p>
    <w:p w:rsidR="00734FA8" w:rsidP="00734FA8" w:rsidRDefault="00734FA8" w14:paraId="070EC498" w14:textId="09B55264">
      <w:r>
        <w:t>Closed stand with trees, poles, saplings, grass</w:t>
      </w:r>
      <w:r w:rsidR="00780D4B">
        <w:t>,</w:t>
      </w:r>
      <w:r>
        <w:t xml:space="preserve"> and scattered shrub, 75-100% PIPO, PSME, white fir</w:t>
      </w:r>
      <w:r w:rsidR="00780D4B">
        <w:t xml:space="preserve">, </w:t>
      </w:r>
      <w:r>
        <w:t xml:space="preserve">and limber pine. </w:t>
      </w:r>
    </w:p>
    <w:p w:rsidR="00734FA8" w:rsidP="00734FA8" w:rsidRDefault="00734FA8" w14:paraId="5C989F55" w14:textId="77777777"/>
    <w:p>
      <w:r>
        <w:rPr>
          <w:i/>
          <w:u w:val="single"/>
        </w:rPr>
        <w:t>Maximum Tree Size Class</w:t>
      </w:r>
      <w:br/>
      <w:r>
        <w:t>Pole 5-9" DBH</w:t>
      </w:r>
    </w:p>
    <w:p w:rsidR="00734FA8" w:rsidP="00734FA8" w:rsidRDefault="00734FA8" w14:paraId="66256ED8"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734FA8" w:rsidP="00734FA8" w:rsidRDefault="00734FA8" w14:paraId="4FD1F6C5" w14:textId="77777777"/>
    <w:p w:rsidR="00734FA8" w:rsidP="00734FA8" w:rsidRDefault="00734FA8" w14:paraId="44F4CDD1" w14:textId="77777777">
      <w:pPr>
        <w:pStyle w:val="SClassInfoPara"/>
      </w:pPr>
      <w:r>
        <w:t>Indicator Species</w:t>
      </w:r>
    </w:p>
    <w:p w:rsidR="00734FA8" w:rsidP="00734FA8" w:rsidRDefault="00734FA8" w14:paraId="139D5382" w14:textId="77777777"/>
    <w:p w:rsidR="00734FA8" w:rsidP="00734FA8" w:rsidRDefault="00734FA8" w14:paraId="15995D0C" w14:textId="77777777">
      <w:pPr>
        <w:pStyle w:val="SClassInfoPara"/>
      </w:pPr>
      <w:r>
        <w:t>Description</w:t>
      </w:r>
    </w:p>
    <w:p w:rsidR="00734FA8" w:rsidP="00734FA8" w:rsidRDefault="00734FA8" w14:paraId="37935F64" w14:textId="0C268EDD">
      <w:r>
        <w:t>Open trees</w:t>
      </w:r>
      <w:r w:rsidR="00780D4B">
        <w:t xml:space="preserve"> </w:t>
      </w:r>
      <w:r>
        <w:t xml:space="preserve">(poles and saplings) of Douglas-fir (if present in the area) and occasional ponderosa pine with grass and scattered shrubs. </w:t>
      </w:r>
    </w:p>
    <w:p w:rsidR="00734FA8" w:rsidP="00734FA8" w:rsidRDefault="00734FA8" w14:paraId="2BBF447D" w14:textId="77777777"/>
    <w:p>
      <w:r>
        <w:rPr>
          <w:i/>
          <w:u w:val="single"/>
        </w:rPr>
        <w:t>Maximum Tree Size Class</w:t>
      </w:r>
      <w:br/>
      <w:r>
        <w:t>Pole 5-9" DBH</w:t>
      </w:r>
    </w:p>
    <w:p w:rsidR="00734FA8" w:rsidP="00734FA8" w:rsidRDefault="00734FA8" w14:paraId="63B33BFC" w14:textId="77777777">
      <w:pPr>
        <w:pStyle w:val="InfoPara"/>
        <w:pBdr>
          <w:top w:val="single" w:color="auto" w:sz="4" w:space="1"/>
        </w:pBdr>
      </w:pPr>
      <w:r>
        <w:t>Class D</w:t>
      </w:r>
      <w:r>
        <w:tab/>
        <w:t>58</w:t>
      </w:r>
      <w:r w:rsidR="002A3B10">
        <w:tab/>
      </w:r>
      <w:r w:rsidR="002A3B10">
        <w:tab/>
      </w:r>
      <w:r w:rsidR="002A3B10">
        <w:tab/>
      </w:r>
      <w:r w:rsidR="002A3B10">
        <w:tab/>
      </w:r>
      <w:r w:rsidR="004F7795">
        <w:t>Late Development 1 - Open</w:t>
      </w:r>
    </w:p>
    <w:p w:rsidR="00734FA8" w:rsidP="00734FA8" w:rsidRDefault="00734FA8" w14:paraId="08C613E7" w14:textId="77777777"/>
    <w:p w:rsidR="00734FA8" w:rsidP="00734FA8" w:rsidRDefault="00734FA8" w14:paraId="31F6340D" w14:textId="77777777">
      <w:pPr>
        <w:pStyle w:val="SClassInfoPara"/>
      </w:pPr>
      <w:r>
        <w:t>Indicator Species</w:t>
      </w:r>
    </w:p>
    <w:p w:rsidR="00734FA8" w:rsidP="00734FA8" w:rsidRDefault="00734FA8" w14:paraId="4D4F5C3E" w14:textId="77777777"/>
    <w:p w:rsidR="00734FA8" w:rsidP="00734FA8" w:rsidRDefault="00734FA8" w14:paraId="789282F2" w14:textId="77777777">
      <w:pPr>
        <w:pStyle w:val="SClassInfoPara"/>
      </w:pPr>
      <w:r>
        <w:lastRenderedPageBreak/>
        <w:t>Description</w:t>
      </w:r>
    </w:p>
    <w:p w:rsidR="00734FA8" w:rsidP="00734FA8" w:rsidRDefault="00734FA8" w14:paraId="27B6889C" w14:textId="18509DDD">
      <w:r>
        <w:t xml:space="preserve">Open large tree/grass and scattered shrubs; Douglas-fir with occasional ponderosa pine. </w:t>
      </w:r>
    </w:p>
    <w:p w:rsidR="00734FA8" w:rsidP="00734FA8" w:rsidRDefault="00734FA8" w14:paraId="20A3848B" w14:textId="77777777"/>
    <w:p>
      <w:r>
        <w:rPr>
          <w:i/>
          <w:u w:val="single"/>
        </w:rPr>
        <w:t>Maximum Tree Size Class</w:t>
      </w:r>
      <w:br/>
      <w:r>
        <w:t>Large 21-33" DBH</w:t>
      </w:r>
    </w:p>
    <w:p w:rsidR="00734FA8" w:rsidP="00734FA8" w:rsidRDefault="00734FA8" w14:paraId="3C2080FE"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734FA8" w:rsidP="00734FA8" w:rsidRDefault="00734FA8" w14:paraId="7A84BDE8" w14:textId="77777777"/>
    <w:p w:rsidR="00734FA8" w:rsidP="00734FA8" w:rsidRDefault="00734FA8" w14:paraId="517671AE" w14:textId="77777777">
      <w:pPr>
        <w:pStyle w:val="SClassInfoPara"/>
      </w:pPr>
      <w:r>
        <w:t>Indicator Species</w:t>
      </w:r>
    </w:p>
    <w:p w:rsidR="00734FA8" w:rsidP="00734FA8" w:rsidRDefault="00734FA8" w14:paraId="53A81E1E" w14:textId="77777777"/>
    <w:p w:rsidR="00734FA8" w:rsidP="00734FA8" w:rsidRDefault="00734FA8" w14:paraId="73983CC9" w14:textId="77777777">
      <w:pPr>
        <w:pStyle w:val="SClassInfoPara"/>
      </w:pPr>
      <w:r>
        <w:t>Description</w:t>
      </w:r>
    </w:p>
    <w:p w:rsidR="00734FA8" w:rsidP="00734FA8" w:rsidRDefault="00734FA8" w14:paraId="3260EDB2" w14:textId="3E43612B">
      <w:r>
        <w:t>Closed large trees of Douglas-fir, white fir, limber pine</w:t>
      </w:r>
      <w:r w:rsidR="00780D4B">
        <w:t xml:space="preserve">, </w:t>
      </w:r>
      <w:r>
        <w:t xml:space="preserve">and occasional lodgepole pine, scattered shrubs. </w:t>
      </w:r>
    </w:p>
    <w:p w:rsidR="00734FA8" w:rsidP="00734FA8" w:rsidRDefault="00734FA8" w14:paraId="4B8B971C"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34FA8" w:rsidP="00734FA8" w:rsidRDefault="00734FA8" w14:paraId="02A7B269" w14:textId="77777777">
      <w:r>
        <w:t>Barrett, S.W</w:t>
      </w:r>
      <w:r w:rsidR="00EE3609">
        <w:t>.</w:t>
      </w:r>
      <w:r>
        <w:t xml:space="preserve"> 1988. Fire Suppression effects on Forest Succession within a Central Idaho Wilderness. Western J. of Applied Forestry. 3(3):76-80.</w:t>
      </w:r>
    </w:p>
    <w:p w:rsidR="00734FA8" w:rsidP="00734FA8" w:rsidRDefault="00734FA8" w14:paraId="76740A68" w14:textId="77777777"/>
    <w:p w:rsidR="00734FA8" w:rsidP="00734FA8" w:rsidRDefault="00734FA8" w14:paraId="5CC034B0" w14:textId="77777777">
      <w:r>
        <w:t>Barrett, S.W</w:t>
      </w:r>
      <w:r w:rsidR="00EE3609">
        <w:t>.</w:t>
      </w:r>
      <w:r>
        <w:t xml:space="preserve"> 1994. Fire Regimes on the Caribou National Forest, Southern Idaho. Final Report – Contract No. 53-02S2-3-05071.</w:t>
      </w:r>
      <w:r w:rsidR="00EE3609">
        <w:t xml:space="preserve"> September 1994.</w:t>
      </w:r>
    </w:p>
    <w:p w:rsidR="00734FA8" w:rsidP="00734FA8" w:rsidRDefault="00734FA8" w14:paraId="54B22CE9" w14:textId="77777777"/>
    <w:p w:rsidR="00734FA8" w:rsidP="00734FA8" w:rsidRDefault="00734FA8" w14:paraId="5271D2D7" w14:textId="77777777">
      <w:r>
        <w:t>Barrett, S.W. 2004. Altered fire intervals and fire cycles in the northern Rockies. Fire Management Today 64(2): 25-29.</w:t>
      </w:r>
    </w:p>
    <w:p w:rsidR="00734FA8" w:rsidP="00734FA8" w:rsidRDefault="00734FA8" w14:paraId="73B26708" w14:textId="77777777"/>
    <w:p w:rsidR="00734FA8" w:rsidP="00734FA8" w:rsidRDefault="00734FA8" w14:paraId="1E279173" w14:textId="77777777">
      <w:r>
        <w:t>Barrett, S.W. 2004. Fire regimes in the northern Rockies. Fire Management Today 64(2):</w:t>
      </w:r>
      <w:r w:rsidR="00EE3609">
        <w:t xml:space="preserve"> </w:t>
      </w:r>
      <w:r>
        <w:t>32-38.</w:t>
      </w:r>
    </w:p>
    <w:p w:rsidR="00734FA8" w:rsidP="00734FA8" w:rsidRDefault="00734FA8" w14:paraId="6F039FD9" w14:textId="77777777"/>
    <w:p w:rsidR="00734FA8" w:rsidP="00734FA8" w:rsidRDefault="00734FA8" w14:paraId="79183513" w14:textId="77777777">
      <w:r>
        <w:t xml:space="preserve">Bradley, A.F., W.C. </w:t>
      </w:r>
      <w:proofErr w:type="spellStart"/>
      <w:r w:rsidR="00EE3609">
        <w:t>Fische</w:t>
      </w:r>
      <w:proofErr w:type="spellEnd"/>
      <w:r>
        <w:t xml:space="preserve"> and N.V. </w:t>
      </w:r>
      <w:proofErr w:type="spellStart"/>
      <w:r>
        <w:t>Noste</w:t>
      </w:r>
      <w:proofErr w:type="spellEnd"/>
      <w:r>
        <w:t xml:space="preserve">. 1992. Fire </w:t>
      </w:r>
      <w:r w:rsidR="00EE3609">
        <w:t>Ecology</w:t>
      </w:r>
      <w:r>
        <w:t xml:space="preserve"> of the </w:t>
      </w:r>
      <w:r w:rsidR="00EE3609">
        <w:t>Forest Habitat Types</w:t>
      </w:r>
      <w:r>
        <w:t xml:space="preserve"> of </w:t>
      </w:r>
      <w:r w:rsidR="00EE3609">
        <w:t>Eastern</w:t>
      </w:r>
      <w:r>
        <w:t xml:space="preserve"> Idaho and </w:t>
      </w:r>
      <w:r w:rsidR="00EE3609">
        <w:t>Western</w:t>
      </w:r>
      <w:r>
        <w:t xml:space="preserve"> Wyoming. Intermountain Research Station</w:t>
      </w:r>
      <w:r w:rsidR="00EE3609">
        <w:t>, Ogden UT 84401. GTR-INT-290</w:t>
      </w:r>
      <w:r>
        <w:t>.</w:t>
      </w:r>
    </w:p>
    <w:p w:rsidR="00734FA8" w:rsidP="00734FA8" w:rsidRDefault="00734FA8" w14:paraId="30B913D0" w14:textId="77777777"/>
    <w:p w:rsidR="00734FA8" w:rsidP="00734FA8" w:rsidRDefault="00734FA8" w14:paraId="4739DA6B" w14:textId="77777777">
      <w:r>
        <w:t xml:space="preserve">Bradley, A.F., N.V. </w:t>
      </w:r>
      <w:proofErr w:type="spellStart"/>
      <w:r>
        <w:t>Noste</w:t>
      </w:r>
      <w:proofErr w:type="spellEnd"/>
      <w:r w:rsidR="00EE3609">
        <w:t>,</w:t>
      </w:r>
      <w:r>
        <w:t xml:space="preserve"> and W.C. Fischer. 1992. Fire Ecology of the Forests and Woodland in Utah. Intermountain Research Station</w:t>
      </w:r>
      <w:r w:rsidR="00EE3609">
        <w:t>, Ogden UT 84401. GTR-INT-287.</w:t>
      </w:r>
    </w:p>
    <w:p w:rsidR="00734FA8" w:rsidP="00734FA8" w:rsidRDefault="00734FA8" w14:paraId="117D1C22" w14:textId="77777777"/>
    <w:p w:rsidR="00734FA8" w:rsidP="00734FA8" w:rsidRDefault="00734FA8" w14:paraId="07ACEEFD" w14:textId="77777777">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734FA8" w:rsidP="00734FA8" w:rsidRDefault="00734FA8" w14:paraId="105920F3" w14:textId="77777777"/>
    <w:p w:rsidR="00734FA8" w:rsidP="00734FA8" w:rsidRDefault="00734FA8" w14:paraId="4651D73B" w14:textId="77777777">
      <w:r>
        <w:t xml:space="preserve">Crane M.F. and W.C. </w:t>
      </w:r>
      <w:r w:rsidR="00EE3609">
        <w:t>Fischer</w:t>
      </w:r>
      <w:r>
        <w:t xml:space="preserve">. 1986. Fire </w:t>
      </w:r>
      <w:r w:rsidR="00EE3609">
        <w:t>Ecology</w:t>
      </w:r>
      <w:r>
        <w:t xml:space="preserve"> of the </w:t>
      </w:r>
      <w:r w:rsidR="00EE3609">
        <w:t>Forest</w:t>
      </w:r>
      <w:r>
        <w:t xml:space="preserve"> habitat </w:t>
      </w:r>
      <w:r w:rsidR="00EE3609">
        <w:t>Types</w:t>
      </w:r>
      <w:r>
        <w:t xml:space="preserve"> of </w:t>
      </w:r>
      <w:r w:rsidR="00EE3609">
        <w:t>Central</w:t>
      </w:r>
      <w:r>
        <w:t xml:space="preserve"> Idaho. General Technical Report INT-218</w:t>
      </w:r>
      <w:r w:rsidR="00EE3609">
        <w:t>.</w:t>
      </w:r>
      <w:r>
        <w:t xml:space="preserve"> USDA Forest Service</w:t>
      </w:r>
      <w:r w:rsidR="00EE3609">
        <w:t xml:space="preserve"> Intermountain Research Station, Ogden, Utah. 85</w:t>
      </w:r>
      <w:r>
        <w:t xml:space="preserve"> pp.</w:t>
      </w:r>
    </w:p>
    <w:p w:rsidR="00734FA8" w:rsidP="00734FA8" w:rsidRDefault="00734FA8" w14:paraId="4CBABAD0" w14:textId="77777777"/>
    <w:p w:rsidR="00734FA8" w:rsidP="00734FA8" w:rsidRDefault="00734FA8" w14:paraId="329DA93C" w14:textId="77777777">
      <w:r>
        <w:t>Mason, R.R., D.W. Scott, M.D. Loewen and H.D. Paul. 1998. Recurrent outbreak of the Douglas-fir tussock moth in the Malheur National Forest: a case history. USDS Forest Service. Pacific Northwest Research Station. General Technical Report PNW-GTR-402. 14 pp.</w:t>
      </w:r>
    </w:p>
    <w:p w:rsidR="00734FA8" w:rsidP="00734FA8" w:rsidRDefault="00734FA8" w14:paraId="65723D4F" w14:textId="77777777"/>
    <w:p w:rsidR="00734FA8" w:rsidP="00734FA8" w:rsidRDefault="00734FA8" w14:paraId="6AA6E9B8"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734FA8" w:rsidP="00734FA8" w:rsidRDefault="00734FA8" w14:paraId="206138DF" w14:textId="77777777"/>
    <w:p w:rsidR="00734FA8" w:rsidP="00734FA8" w:rsidRDefault="00734FA8" w14:paraId="4CCF949C" w14:textId="77777777">
      <w:r>
        <w:t>NatureServe. 2007. International Ecological Classification Standard: Terrestrial Ecological Classifications. NatureServe Central Databases. Arlington, VA. Data current as of 10 February 2007.</w:t>
      </w:r>
    </w:p>
    <w:p w:rsidR="00734FA8" w:rsidP="00734FA8" w:rsidRDefault="00734FA8" w14:paraId="5284F718" w14:textId="77777777"/>
    <w:p w:rsidR="00734FA8" w:rsidP="00734FA8" w:rsidRDefault="00734FA8" w14:paraId="52082610" w14:textId="77777777">
      <w:r>
        <w:t xml:space="preserve">Steele, R., R.D. Pfister, R.A. Ryker and J.A. </w:t>
      </w:r>
      <w:proofErr w:type="spellStart"/>
      <w:r>
        <w:t>Kittams</w:t>
      </w:r>
      <w:proofErr w:type="spellEnd"/>
      <w:r>
        <w:t xml:space="preserve">. 1981. Forest </w:t>
      </w:r>
      <w:r w:rsidR="00EE3609">
        <w:t>Habitat Types</w:t>
      </w:r>
      <w:r>
        <w:t xml:space="preserve"> of </w:t>
      </w:r>
      <w:r w:rsidR="00EE3609">
        <w:t>Central</w:t>
      </w:r>
      <w:r>
        <w:t xml:space="preserve"> Idaho. </w:t>
      </w:r>
      <w:r w:rsidR="00EE3609">
        <w:t>USDA For. Serv.</w:t>
      </w:r>
      <w:r>
        <w:t xml:space="preserve"> Tech. Rep. INT-114. </w:t>
      </w:r>
      <w:proofErr w:type="spellStart"/>
      <w:r w:rsidR="00EE3609">
        <w:t>Intermt</w:t>
      </w:r>
      <w:proofErr w:type="spellEnd"/>
      <w:r w:rsidR="00EE3609">
        <w:t>. For. And</w:t>
      </w:r>
      <w:r>
        <w:t xml:space="preserve"> Range </w:t>
      </w:r>
      <w:r w:rsidR="00EE3609">
        <w:t xml:space="preserve">Exp. </w:t>
      </w:r>
      <w:proofErr w:type="spellStart"/>
      <w:r w:rsidR="00EE3609">
        <w:t>Stn.</w:t>
      </w:r>
      <w:proofErr w:type="spellEnd"/>
      <w:r w:rsidR="00EE3609">
        <w:t>, Ogden, Utah 8440.</w:t>
      </w:r>
      <w:r>
        <w:t xml:space="preserve"> 138 pp.</w:t>
      </w:r>
      <w:r w:rsidR="00EE3609">
        <w:t xml:space="preserve"> </w:t>
      </w:r>
    </w:p>
    <w:p w:rsidR="00734FA8" w:rsidP="00734FA8" w:rsidRDefault="00734FA8" w14:paraId="1DA9258E" w14:textId="77777777"/>
    <w:p w:rsidR="00734FA8" w:rsidP="00734FA8" w:rsidRDefault="00734FA8" w14:paraId="7D128815" w14:textId="63986A23">
      <w:proofErr w:type="spellStart"/>
      <w:r>
        <w:t>Swetnam</w:t>
      </w:r>
      <w:proofErr w:type="spellEnd"/>
      <w:r>
        <w:t xml:space="preserve">, T.W., B.E. </w:t>
      </w:r>
      <w:proofErr w:type="spellStart"/>
      <w:r>
        <w:t>Wickman</w:t>
      </w:r>
      <w:proofErr w:type="spellEnd"/>
      <w:r>
        <w:t>, H.G. Paul</w:t>
      </w:r>
      <w:r w:rsidR="00EE3609">
        <w:t>,</w:t>
      </w:r>
      <w:r>
        <w:t xml:space="preserve"> and C.H. </w:t>
      </w:r>
      <w:proofErr w:type="spellStart"/>
      <w:r>
        <w:t>Baisan</w:t>
      </w:r>
      <w:proofErr w:type="spellEnd"/>
      <w:r>
        <w:t xml:space="preserve">. 1995. Historical patterns of western spruce </w:t>
      </w:r>
      <w:proofErr w:type="spellStart"/>
      <w:r w:rsidR="00EE3609">
        <w:t>budworem</w:t>
      </w:r>
      <w:proofErr w:type="spellEnd"/>
      <w:r>
        <w:t xml:space="preserve"> and Douglas-fir tussock moth outbreaks in the northern Blue Mountains, Oregon, since A.D. 1700. USDA Forest Service. Pacific Northwest Research Station</w:t>
      </w:r>
      <w:r w:rsidR="00EE3609">
        <w:t xml:space="preserve">. </w:t>
      </w:r>
      <w:r>
        <w:t>Research Paper PNW-RP-484. 27 pp.</w:t>
      </w:r>
    </w:p>
    <w:p w:rsidRPr="00A43E41" w:rsidR="004D5F12" w:rsidP="00734FA8" w:rsidRDefault="004D5F12" w14:paraId="4AFB831E"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CB1F1" w14:textId="77777777" w:rsidR="005801E3" w:rsidRDefault="005801E3">
      <w:r>
        <w:separator/>
      </w:r>
    </w:p>
  </w:endnote>
  <w:endnote w:type="continuationSeparator" w:id="0">
    <w:p w14:paraId="6D69DAF9" w14:textId="77777777" w:rsidR="005801E3" w:rsidRDefault="005801E3">
      <w:r>
        <w:continuationSeparator/>
      </w:r>
    </w:p>
  </w:endnote>
  <w:endnote w:type="continuationNotice" w:id="1">
    <w:p w14:paraId="27C02620" w14:textId="77777777" w:rsidR="005801E3" w:rsidRDefault="00580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8DCAC" w14:textId="77777777" w:rsidR="004C3143" w:rsidRDefault="004C3143" w:rsidP="00734F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F2BEA" w14:textId="77777777" w:rsidR="005801E3" w:rsidRDefault="005801E3">
      <w:r>
        <w:separator/>
      </w:r>
    </w:p>
  </w:footnote>
  <w:footnote w:type="continuationSeparator" w:id="0">
    <w:p w14:paraId="004F3478" w14:textId="77777777" w:rsidR="005801E3" w:rsidRDefault="005801E3">
      <w:r>
        <w:continuationSeparator/>
      </w:r>
    </w:p>
  </w:footnote>
  <w:footnote w:type="continuationNotice" w:id="1">
    <w:p w14:paraId="0419A9DE" w14:textId="77777777" w:rsidR="005801E3" w:rsidRDefault="00580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FC6DF" w14:textId="77777777" w:rsidR="004C3143" w:rsidRDefault="004C3143" w:rsidP="00734F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A1033"/>
    <w:rPr>
      <w:rFonts w:ascii="Tahoma" w:hAnsi="Tahoma" w:cs="Tahoma"/>
      <w:sz w:val="16"/>
      <w:szCs w:val="16"/>
    </w:rPr>
  </w:style>
  <w:style w:type="character" w:customStyle="1" w:styleId="BalloonTextChar">
    <w:name w:val="Balloon Text Char"/>
    <w:basedOn w:val="DefaultParagraphFont"/>
    <w:link w:val="BalloonText"/>
    <w:uiPriority w:val="99"/>
    <w:semiHidden/>
    <w:rsid w:val="00FA1033"/>
    <w:rPr>
      <w:rFonts w:ascii="Tahoma" w:hAnsi="Tahoma" w:cs="Tahoma"/>
      <w:sz w:val="16"/>
      <w:szCs w:val="16"/>
    </w:rPr>
  </w:style>
  <w:style w:type="paragraph" w:styleId="ListParagraph">
    <w:name w:val="List Paragraph"/>
    <w:basedOn w:val="Normal"/>
    <w:uiPriority w:val="34"/>
    <w:qFormat/>
    <w:rsid w:val="00B37903"/>
    <w:pPr>
      <w:ind w:left="720"/>
    </w:pPr>
    <w:rPr>
      <w:rFonts w:ascii="Calibri" w:eastAsiaTheme="minorHAnsi" w:hAnsi="Calibri"/>
      <w:sz w:val="22"/>
      <w:szCs w:val="22"/>
    </w:rPr>
  </w:style>
  <w:style w:type="character" w:styleId="Hyperlink">
    <w:name w:val="Hyperlink"/>
    <w:basedOn w:val="DefaultParagraphFont"/>
    <w:rsid w:val="00B37903"/>
    <w:rPr>
      <w:color w:val="0000FF" w:themeColor="hyperlink"/>
      <w:u w:val="single"/>
    </w:rPr>
  </w:style>
  <w:style w:type="character" w:customStyle="1" w:styleId="search1">
    <w:name w:val="search1"/>
    <w:basedOn w:val="DefaultParagraphFont"/>
    <w:rsid w:val="005125CB"/>
    <w:rPr>
      <w:color w:val="228622"/>
    </w:rPr>
  </w:style>
  <w:style w:type="character" w:styleId="CommentReference">
    <w:name w:val="annotation reference"/>
    <w:basedOn w:val="DefaultParagraphFont"/>
    <w:uiPriority w:val="99"/>
    <w:semiHidden/>
    <w:unhideWhenUsed/>
    <w:rsid w:val="005125CB"/>
    <w:rPr>
      <w:sz w:val="16"/>
      <w:szCs w:val="16"/>
    </w:rPr>
  </w:style>
  <w:style w:type="paragraph" w:styleId="CommentText">
    <w:name w:val="annotation text"/>
    <w:basedOn w:val="Normal"/>
    <w:link w:val="CommentTextChar"/>
    <w:uiPriority w:val="99"/>
    <w:semiHidden/>
    <w:unhideWhenUsed/>
    <w:rsid w:val="005125CB"/>
    <w:rPr>
      <w:sz w:val="20"/>
      <w:szCs w:val="20"/>
    </w:rPr>
  </w:style>
  <w:style w:type="character" w:customStyle="1" w:styleId="CommentTextChar">
    <w:name w:val="Comment Text Char"/>
    <w:basedOn w:val="DefaultParagraphFont"/>
    <w:link w:val="CommentText"/>
    <w:uiPriority w:val="99"/>
    <w:semiHidden/>
    <w:rsid w:val="005125CB"/>
  </w:style>
  <w:style w:type="paragraph" w:styleId="CommentSubject">
    <w:name w:val="annotation subject"/>
    <w:basedOn w:val="CommentText"/>
    <w:next w:val="CommentText"/>
    <w:link w:val="CommentSubjectChar"/>
    <w:uiPriority w:val="99"/>
    <w:semiHidden/>
    <w:unhideWhenUsed/>
    <w:rsid w:val="005125CB"/>
    <w:rPr>
      <w:b/>
      <w:bCs/>
    </w:rPr>
  </w:style>
  <w:style w:type="character" w:customStyle="1" w:styleId="CommentSubjectChar">
    <w:name w:val="Comment Subject Char"/>
    <w:basedOn w:val="CommentTextChar"/>
    <w:link w:val="CommentSubject"/>
    <w:uiPriority w:val="99"/>
    <w:semiHidden/>
    <w:rsid w:val="005125CB"/>
    <w:rPr>
      <w:b/>
      <w:bCs/>
    </w:rPr>
  </w:style>
  <w:style w:type="character" w:styleId="Emphasis">
    <w:name w:val="Emphasis"/>
    <w:basedOn w:val="DefaultParagraphFont"/>
    <w:uiPriority w:val="20"/>
    <w:qFormat/>
    <w:rsid w:val="004C3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33496">
      <w:bodyDiv w:val="1"/>
      <w:marLeft w:val="0"/>
      <w:marRight w:val="0"/>
      <w:marTop w:val="0"/>
      <w:marBottom w:val="0"/>
      <w:divBdr>
        <w:top w:val="none" w:sz="0" w:space="0" w:color="auto"/>
        <w:left w:val="none" w:sz="0" w:space="0" w:color="auto"/>
        <w:bottom w:val="none" w:sz="0" w:space="0" w:color="auto"/>
        <w:right w:val="none" w:sz="0" w:space="0" w:color="auto"/>
      </w:divBdr>
    </w:div>
    <w:div w:id="7254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2014-08-21T14:26:00Z</cp:lastPrinted>
  <dcterms:created xsi:type="dcterms:W3CDTF">2017-12-14T22:02:00Z</dcterms:created>
  <dcterms:modified xsi:type="dcterms:W3CDTF">2025-02-12T09:41:09Z</dcterms:modified>
</cp:coreProperties>
</file>