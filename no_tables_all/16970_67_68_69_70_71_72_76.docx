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01D" w:rsidP="00FD301D" w:rsidRDefault="00FD301D" w14:paraId="47A34DE2" w14:textId="2A708B19">
      <w:pPr>
        <w:pStyle w:val="BpSTitle"/>
      </w:pPr>
      <w:r>
        <w:t>16970</w:t>
      </w:r>
    </w:p>
    <w:p w:rsidRPr="005F3503" w:rsidR="005F3503" w:rsidP="00FD301D" w:rsidRDefault="00A97F82" w14:paraId="4FDD47CA" w14:textId="77777777">
      <w:pPr>
        <w:rPr>
          <w:rFonts w:ascii="Arial" w:hAnsi="Arial" w:cs="Arial"/>
          <w:b/>
          <w:bCs/>
          <w:sz w:val="28"/>
          <w:szCs w:val="28"/>
        </w:rPr>
      </w:pPr>
      <w:r w:rsidRPr="005F3503">
        <w:rPr>
          <w:rFonts w:ascii="Arial" w:hAnsi="Arial" w:cs="Arial"/>
          <w:b/>
          <w:bCs/>
          <w:sz w:val="28"/>
          <w:szCs w:val="28"/>
        </w:rPr>
        <w:t>North American Arctic Freshwater Marsh</w:t>
      </w:r>
      <w:r w:rsidRPr="005F3503" w:rsidDel="00A97F82">
        <w:rPr>
          <w:rFonts w:ascii="Arial" w:hAnsi="Arial" w:cs="Arial"/>
          <w:b/>
          <w:bCs/>
          <w:sz w:val="28"/>
          <w:szCs w:val="28"/>
        </w:rPr>
        <w:t xml:space="preserve"> </w:t>
      </w:r>
      <w:r w:rsidRPr="005F3503" w:rsidR="00FD301D">
        <w:rPr>
          <w:rFonts w:ascii="Arial" w:hAnsi="Arial" w:cs="Arial"/>
          <w:b/>
          <w:bCs/>
          <w:sz w:val="28"/>
          <w:szCs w:val="28"/>
        </w:rPr>
        <w:t xml:space="preserve">Model </w:t>
      </w:r>
    </w:p>
    <w:p w:rsidR="00FD301D" w:rsidP="00FD301D" w:rsidRDefault="00FD301D" w14:paraId="2DEDAD82" w14:textId="0FB93970">
      <w:r>
        <w:t>Date: 10/08/08</w:t>
      </w:r>
      <w:r>
        <w:tab/>
      </w:r>
      <w:r>
        <w:tab/>
      </w:r>
      <w:r>
        <w:tab/>
      </w:r>
      <w:r>
        <w:tab/>
      </w:r>
      <w:r>
        <w:tab/>
      </w:r>
      <w:r>
        <w:tab/>
      </w:r>
      <w:r>
        <w:tab/>
      </w:r>
      <w:r>
        <w:tab/>
      </w:r>
    </w:p>
    <w:p w:rsidR="00FD301D" w:rsidP="00FD301D" w:rsidRDefault="00FD301D" w14:paraId="1226121F" w14:textId="77777777"/>
    <w:p w:rsidR="00FD301D" w:rsidP="00FD301D" w:rsidRDefault="00FD301D" w14:paraId="1C3A0279" w14:textId="77777777"/>
    <w:p w:rsidRPr="005412F8" w:rsidR="000453CA" w:rsidP="00FD301D" w:rsidRDefault="000453CA" w14:paraId="0EFAA8C3" w14:textId="33E4142D">
      <w:pPr>
        <w:pStyle w:val="InfoPara"/>
        <w:rPr>
          <w:b w:val="0"/>
          <w:bCs/>
        </w:rPr>
      </w:pPr>
      <w:r>
        <w:t xml:space="preserve">Reviewer: </w:t>
      </w:r>
      <w:r>
        <w:rPr>
          <w:b w:val="0"/>
          <w:bCs/>
        </w:rPr>
        <w:t>Robin Innes</w:t>
      </w:r>
    </w:p>
    <w:p w:rsidR="00FD301D" w:rsidP="00FD301D" w:rsidRDefault="00FD301D" w14:paraId="787D943A" w14:textId="635A018F">
      <w:pPr>
        <w:pStyle w:val="InfoPara"/>
      </w:pPr>
      <w:r>
        <w:t>Vegetation Type</w:t>
      </w:r>
    </w:p>
    <w:p w:rsidR="00FD301D" w:rsidP="00FD301D" w:rsidRDefault="00B358B2" w14:paraId="04AC5EB9" w14:textId="7CCD1856">
      <w:r>
        <w:t xml:space="preserve">Herbaceous </w:t>
      </w:r>
      <w:r w:rsidR="00FD301D">
        <w:t>Wetlands</w:t>
      </w:r>
    </w:p>
    <w:p w:rsidR="00FD301D" w:rsidP="00FD301D" w:rsidRDefault="00FD301D" w14:paraId="63BA972D" w14:textId="77777777">
      <w:pPr>
        <w:pStyle w:val="InfoPara"/>
      </w:pPr>
      <w:r w:rsidR="230E182E">
        <w:rPr/>
        <w:t>Map Zones</w:t>
      </w:r>
    </w:p>
    <w:p w:rsidR="230E182E" w:rsidP="230E182E" w:rsidRDefault="230E182E" w14:paraId="7611DFC9" w14:textId="37827660">
      <w:pPr>
        <w:pStyle w:val="Normal"/>
      </w:pPr>
      <w:r w:rsidR="230E182E">
        <w:rPr/>
        <w:t>67, 68, 69, 70, 71, 72, 76</w:t>
      </w:r>
    </w:p>
    <w:p w:rsidR="00E46EA3" w:rsidP="00E46EA3" w:rsidRDefault="00E46EA3" w14:paraId="4C79AE72" w14:textId="70CEE268">
      <w:pPr>
        <w:pStyle w:val="InfoPara"/>
      </w:pPr>
      <w:r>
        <w:t>Model Splits or Lumps</w:t>
      </w:r>
    </w:p>
    <w:p w:rsidRPr="00E46EA3" w:rsidR="00E46EA3" w:rsidP="00E46EA3" w:rsidRDefault="00E46EA3" w14:paraId="4BD09815" w14:textId="45DA2A94">
      <w:r w:rsidRPr="00E46EA3">
        <w:t>North American Boreal and Arctic Freshwater Aquatic Bed</w:t>
      </w:r>
      <w:r>
        <w:t xml:space="preserve"> (BpS 1627) is lumped with this </w:t>
      </w:r>
      <w:r w:rsidR="0094637C">
        <w:t>Biophysical Setting (</w:t>
      </w:r>
      <w:proofErr w:type="spellStart"/>
      <w:r>
        <w:t>BpS</w:t>
      </w:r>
      <w:proofErr w:type="spellEnd"/>
      <w:r w:rsidR="0094637C">
        <w:t>)</w:t>
      </w:r>
      <w:r>
        <w:t>.</w:t>
      </w:r>
    </w:p>
    <w:p w:rsidR="00FD301D" w:rsidP="00FD301D" w:rsidRDefault="00FD301D" w14:paraId="3FBCF2B6" w14:textId="77777777">
      <w:pPr>
        <w:pStyle w:val="InfoPara"/>
      </w:pPr>
      <w:r>
        <w:t>Geographic Range</w:t>
      </w:r>
    </w:p>
    <w:p w:rsidR="00FD301D" w:rsidP="00FD301D" w:rsidRDefault="00FD301D" w14:paraId="4EB7F37A" w14:textId="561AD5A5">
      <w:r>
        <w:t>This BpS occurs throughout arctic AK, from the Bristol Bay lowlands in southwestern AK to the North Slope on the Arctic Ocean. It is especially common on the arctic coastal plain</w:t>
      </w:r>
      <w:r w:rsidR="00DD0760">
        <w:t xml:space="preserve"> and Yukon River delta</w:t>
      </w:r>
      <w:r>
        <w:t>.</w:t>
      </w:r>
    </w:p>
    <w:p w:rsidR="00FD301D" w:rsidP="00FD301D" w:rsidRDefault="00FD301D" w14:paraId="0204747A" w14:textId="77777777">
      <w:pPr>
        <w:pStyle w:val="InfoPara"/>
      </w:pPr>
      <w:r>
        <w:t>Biophysical Site Description</w:t>
      </w:r>
    </w:p>
    <w:p w:rsidRPr="00950717" w:rsidR="005F3503" w:rsidP="005F3503" w:rsidRDefault="001171C1" w14:paraId="3FE57F2D" w14:textId="5F74DB52">
      <w:r>
        <w:t>These f</w:t>
      </w:r>
      <w:r w:rsidRPr="001424A9">
        <w:t>reshwater marshes occur as small patches throughout arctic Alaska, typically on the margins of ponds</w:t>
      </w:r>
      <w:r>
        <w:t xml:space="preserve">, </w:t>
      </w:r>
      <w:r w:rsidRPr="001424A9">
        <w:t>lakes</w:t>
      </w:r>
      <w:r>
        <w:t xml:space="preserve">, and </w:t>
      </w:r>
      <w:r w:rsidRPr="001424A9">
        <w:t>beaded streams. They are semi</w:t>
      </w:r>
      <w:r w:rsidR="00DF56F4">
        <w:t>-</w:t>
      </w:r>
      <w:r w:rsidRPr="001424A9">
        <w:t>permanently flooded, but some have seasonal flooding, and the water depth typically exceeds 10 cm. It is also found on large to small floodplains where various wetlands form in oxbows, wet depressions, low</w:t>
      </w:r>
      <w:r>
        <w:t>-</w:t>
      </w:r>
      <w:r w:rsidRPr="001424A9">
        <w:t xml:space="preserve">lying areas, and abandoned channels, including freshwater marshes. </w:t>
      </w:r>
      <w:r w:rsidRPr="00950717" w:rsidR="00950717">
        <w:t>Adjacent deeper water support</w:t>
      </w:r>
      <w:r w:rsidR="00A94FD2">
        <w:t>s</w:t>
      </w:r>
      <w:r w:rsidRPr="00950717" w:rsidR="00950717">
        <w:t xml:space="preserve"> aquatic beds. </w:t>
      </w:r>
      <w:r w:rsidRPr="00950717">
        <w:t xml:space="preserve">Soils are muck or mineral, and water is nutrient-rich. In floodplains, permafrost is </w:t>
      </w:r>
      <w:r w:rsidRPr="00950717" w:rsidR="005F3503">
        <w:t xml:space="preserve">absent. </w:t>
      </w:r>
    </w:p>
    <w:p w:rsidRPr="00950717" w:rsidR="005F3503" w:rsidP="005F3503" w:rsidRDefault="005F3503" w14:paraId="3182B6F8" w14:textId="77777777"/>
    <w:p w:rsidRPr="00950717" w:rsidR="00FD301D" w:rsidP="005F3503" w:rsidRDefault="00FD301D" w14:paraId="7B0DD88E" w14:textId="624CA5D5">
      <w:pPr>
        <w:rPr>
          <w:b/>
          <w:bCs/>
        </w:rPr>
      </w:pPr>
      <w:r w:rsidRPr="00950717">
        <w:rPr>
          <w:b/>
          <w:bCs/>
        </w:rPr>
        <w:t>Vegetation Description</w:t>
      </w:r>
    </w:p>
    <w:p w:rsidR="005F3503" w:rsidP="005F3503" w:rsidRDefault="001D7F83" w14:paraId="0F68D284" w14:textId="4B88F977">
      <w:r w:rsidRPr="00950717">
        <w:t xml:space="preserve">This system has standing water with &gt;10% cover of emergent herbaceous vegetation, primarily </w:t>
      </w:r>
      <w:proofErr w:type="spellStart"/>
      <w:r w:rsidRPr="00950717">
        <w:rPr>
          <w:i/>
        </w:rPr>
        <w:t>Arctophila</w:t>
      </w:r>
      <w:proofErr w:type="spellEnd"/>
      <w:r w:rsidRPr="00950717">
        <w:rPr>
          <w:i/>
        </w:rPr>
        <w:t xml:space="preserve"> fulva</w:t>
      </w:r>
      <w:r w:rsidRPr="00950717">
        <w:t xml:space="preserve">. Species diversity is low. It is often dominated by </w:t>
      </w:r>
      <w:proofErr w:type="spellStart"/>
      <w:r w:rsidRPr="00950717">
        <w:rPr>
          <w:i/>
        </w:rPr>
        <w:t>Carex</w:t>
      </w:r>
      <w:proofErr w:type="spellEnd"/>
      <w:r w:rsidRPr="00950717">
        <w:rPr>
          <w:i/>
        </w:rPr>
        <w:t xml:space="preserve"> </w:t>
      </w:r>
      <w:proofErr w:type="spellStart"/>
      <w:r w:rsidRPr="00950717">
        <w:rPr>
          <w:i/>
        </w:rPr>
        <w:t>aquatilis</w:t>
      </w:r>
      <w:proofErr w:type="spellEnd"/>
      <w:r w:rsidRPr="00950717">
        <w:t xml:space="preserve"> or </w:t>
      </w:r>
      <w:proofErr w:type="spellStart"/>
      <w:r w:rsidRPr="00950717">
        <w:rPr>
          <w:i/>
        </w:rPr>
        <w:t>Eriophorum</w:t>
      </w:r>
      <w:proofErr w:type="spellEnd"/>
      <w:r w:rsidRPr="00950717">
        <w:rPr>
          <w:i/>
        </w:rPr>
        <w:t xml:space="preserve"> angustifolium</w:t>
      </w:r>
      <w:r w:rsidRPr="00950717">
        <w:t xml:space="preserve">, but other emergent species may occur, including </w:t>
      </w:r>
      <w:proofErr w:type="spellStart"/>
      <w:r w:rsidRPr="00950717">
        <w:rPr>
          <w:i/>
        </w:rPr>
        <w:t>Comarum</w:t>
      </w:r>
      <w:proofErr w:type="spellEnd"/>
      <w:r w:rsidRPr="00950717">
        <w:rPr>
          <w:i/>
        </w:rPr>
        <w:t xml:space="preserve"> </w:t>
      </w:r>
      <w:proofErr w:type="spellStart"/>
      <w:r w:rsidRPr="00950717">
        <w:rPr>
          <w:i/>
        </w:rPr>
        <w:t>palustre</w:t>
      </w:r>
      <w:proofErr w:type="spellEnd"/>
      <w:r w:rsidRPr="00950717">
        <w:rPr>
          <w:i/>
        </w:rPr>
        <w:t xml:space="preserve">, </w:t>
      </w:r>
      <w:proofErr w:type="spellStart"/>
      <w:r w:rsidRPr="00950717">
        <w:rPr>
          <w:i/>
        </w:rPr>
        <w:t>Hippuris</w:t>
      </w:r>
      <w:proofErr w:type="spellEnd"/>
      <w:r w:rsidRPr="00950717">
        <w:rPr>
          <w:i/>
        </w:rPr>
        <w:t xml:space="preserve"> vulgaris, </w:t>
      </w:r>
      <w:proofErr w:type="spellStart"/>
      <w:r w:rsidRPr="00950717">
        <w:rPr>
          <w:i/>
        </w:rPr>
        <w:t>Carex</w:t>
      </w:r>
      <w:proofErr w:type="spellEnd"/>
      <w:r w:rsidRPr="00950717">
        <w:rPr>
          <w:i/>
        </w:rPr>
        <w:t xml:space="preserve"> </w:t>
      </w:r>
      <w:r w:rsidR="00A94FD2">
        <w:rPr>
          <w:i/>
        </w:rPr>
        <w:pgNum/>
      </w:r>
      <w:proofErr w:type="spellStart"/>
      <w:r w:rsidR="00A94FD2">
        <w:rPr>
          <w:i/>
        </w:rPr>
        <w:t>triculate</w:t>
      </w:r>
      <w:proofErr w:type="spellEnd"/>
      <w:r w:rsidRPr="00950717">
        <w:rPr>
          <w:i/>
        </w:rPr>
        <w:t xml:space="preserve">, </w:t>
      </w:r>
      <w:proofErr w:type="spellStart"/>
      <w:r w:rsidRPr="00950717">
        <w:rPr>
          <w:i/>
        </w:rPr>
        <w:t>Menyanthes</w:t>
      </w:r>
      <w:proofErr w:type="spellEnd"/>
      <w:r w:rsidRPr="00950717">
        <w:rPr>
          <w:i/>
        </w:rPr>
        <w:t xml:space="preserve"> trifoliata, </w:t>
      </w:r>
      <w:proofErr w:type="spellStart"/>
      <w:r w:rsidRPr="00950717">
        <w:rPr>
          <w:i/>
        </w:rPr>
        <w:t>Lysimachia</w:t>
      </w:r>
      <w:proofErr w:type="spellEnd"/>
      <w:r w:rsidRPr="00950717">
        <w:rPr>
          <w:i/>
        </w:rPr>
        <w:t xml:space="preserve"> </w:t>
      </w:r>
      <w:proofErr w:type="spellStart"/>
      <w:r w:rsidRPr="00950717">
        <w:rPr>
          <w:i/>
        </w:rPr>
        <w:t>thyrsiflora</w:t>
      </w:r>
      <w:proofErr w:type="spellEnd"/>
      <w:r w:rsidRPr="00950717">
        <w:t xml:space="preserve">, and </w:t>
      </w:r>
      <w:r w:rsidRPr="00950717">
        <w:rPr>
          <w:i/>
        </w:rPr>
        <w:t>Equisetum fluviatile</w:t>
      </w:r>
      <w:r w:rsidRPr="00950717" w:rsidR="005F3503">
        <w:rPr>
          <w:i/>
        </w:rPr>
        <w:t>.</w:t>
      </w:r>
      <w:r w:rsidRPr="00950717" w:rsidR="00950717">
        <w:rPr>
          <w:i/>
        </w:rPr>
        <w:t xml:space="preserve"> </w:t>
      </w:r>
      <w:r w:rsidRPr="00950717" w:rsidR="00950717">
        <w:t>Adjacent aquatic beds would support submerged vegetation.</w:t>
      </w:r>
    </w:p>
    <w:p w:rsidR="00FD301D" w:rsidP="00FD301D" w:rsidRDefault="00FD301D" w14:paraId="0A320923" w14:textId="2FE56BE4">
      <w:pPr>
        <w:pStyle w:val="InfoPara"/>
      </w:pPr>
      <w:r>
        <w:t>BpS Dominant and Indicator Species</w:t>
      </w:r>
    </w:p>
    <w:p>
      <w:r>
        <w:rPr>
          <w:sz w:val="16"/>
        </w:rPr>
        <w:t>Species names are from the NRCS PLANTS database. Check species codes at http://plants.usda.gov.</w:t>
      </w:r>
    </w:p>
    <w:p w:rsidR="00A94FD2" w:rsidP="00FD301D" w:rsidRDefault="00A94FD2" w14:paraId="4C633699" w14:textId="77777777">
      <w:pPr>
        <w:pStyle w:val="InfoPara"/>
      </w:pPr>
    </w:p>
    <w:p w:rsidR="00FD301D" w:rsidP="00FD301D" w:rsidRDefault="00FD301D" w14:paraId="177FCADC" w14:textId="210EB5DA">
      <w:pPr>
        <w:pStyle w:val="InfoPara"/>
      </w:pPr>
      <w:r>
        <w:t>Disturbance Description</w:t>
      </w:r>
    </w:p>
    <w:p w:rsidR="00DC071F" w:rsidP="005F3503" w:rsidRDefault="00DC071F" w14:paraId="029AB313" w14:textId="59221F80">
      <w:pPr>
        <w:pStyle w:val="ListBullet"/>
        <w:numPr>
          <w:ilvl w:val="0"/>
          <w:numId w:val="0"/>
        </w:numPr>
        <w:rPr>
          <w:rFonts w:ascii="Times New Roman" w:hAnsi="Times New Roman"/>
          <w:sz w:val="24"/>
          <w:szCs w:val="24"/>
        </w:rPr>
      </w:pPr>
      <w:r w:rsidRPr="005F3503">
        <w:rPr>
          <w:rFonts w:ascii="Times New Roman" w:hAnsi="Times New Roman"/>
          <w:sz w:val="24"/>
          <w:szCs w:val="24"/>
        </w:rPr>
        <w:t xml:space="preserve">This system occurs within a variety of successional processes, including thaw lakes, ice-wedge polygons, and oriented lakes. Seral stages and the rate of succession are unclear. In floodplains, primary succession on the Yukon-Kuskokwim Delta may move rapidly from aquatic bed to marsh to wet sedge and, possibly, </w:t>
      </w:r>
      <w:r w:rsidR="004D4BFC">
        <w:rPr>
          <w:rFonts w:ascii="Times New Roman" w:hAnsi="Times New Roman"/>
          <w:sz w:val="24"/>
          <w:szCs w:val="24"/>
        </w:rPr>
        <w:t xml:space="preserve">to </w:t>
      </w:r>
      <w:r w:rsidRPr="005F3503">
        <w:rPr>
          <w:rFonts w:ascii="Times New Roman" w:hAnsi="Times New Roman"/>
          <w:sz w:val="24"/>
          <w:szCs w:val="24"/>
        </w:rPr>
        <w:t xml:space="preserve">wet low-tall shrub. An alternate wetland pathway is mesic sites supporting low or tall willows moving to wet low-tall shrub to wet sedge to tussocks, but this last stage is no longer part of floodplain dynamics. Primary succession on the Beaufort Coastal Plain progresses slowly from gravel bars to tall willow (possibly persisting for 300 years) or alder-willow, then to wet low willow (possibly persisting for 500 years). </w:t>
      </w:r>
      <w:proofErr w:type="spellStart"/>
      <w:r w:rsidRPr="005F3503">
        <w:rPr>
          <w:rFonts w:ascii="Times New Roman" w:hAnsi="Times New Roman"/>
          <w:sz w:val="24"/>
          <w:szCs w:val="24"/>
        </w:rPr>
        <w:t>Paludification</w:t>
      </w:r>
      <w:proofErr w:type="spellEnd"/>
      <w:r w:rsidRPr="005F3503">
        <w:rPr>
          <w:rFonts w:ascii="Times New Roman" w:hAnsi="Times New Roman"/>
          <w:sz w:val="24"/>
          <w:szCs w:val="24"/>
        </w:rPr>
        <w:t xml:space="preserve"> may lead to wet sedge (possibly persisting for 1000-2000 years), and permafrost formation may lead to tussock tundra, but this last stage is no longer part of the floodplain dynamics.</w:t>
      </w:r>
    </w:p>
    <w:p w:rsidR="000453CA" w:rsidP="000453CA" w:rsidRDefault="000453CA" w14:paraId="63D3EF0D" w14:textId="5E1AB2ED">
      <w:pPr>
        <w:pStyle w:val="ListBullet"/>
        <w:numPr>
          <w:ilvl w:val="0"/>
          <w:numId w:val="0"/>
        </w:numPr>
        <w:rPr>
          <w:rFonts w:ascii="Times New Roman" w:hAnsi="Times New Roman"/>
          <w:sz w:val="24"/>
          <w:szCs w:val="24"/>
        </w:rPr>
      </w:pPr>
    </w:p>
    <w:p w:rsidR="000453CA" w:rsidP="000453CA" w:rsidRDefault="000453CA" w14:paraId="042A8381" w14:textId="1A8A6576">
      <w:r>
        <w:t>In 2015, an extensive literature search was done by</w:t>
      </w:r>
      <w:r w:rsidR="005F3503">
        <w:t xml:space="preserve"> Fire Effects Information System </w:t>
      </w:r>
      <w:r>
        <w:t xml:space="preserve">staff to locate information for a synthesis on </w:t>
      </w:r>
      <w:r w:rsidR="00A9342F">
        <w:t>f</w:t>
      </w:r>
      <w:r w:rsidRPr="001F40D3">
        <w:t xml:space="preserve">ire regimes of Alaskan </w:t>
      </w:r>
      <w:r w:rsidRPr="00C04303">
        <w:t>wet and mesic herbaceous systems</w:t>
      </w:r>
      <w:r>
        <w:t xml:space="preserve"> (Innes 2015)</w:t>
      </w:r>
      <w:r w:rsidRPr="00ED705C">
        <w:t xml:space="preserve">. </w:t>
      </w:r>
      <w:r>
        <w:t xml:space="preserve">At that time there was little published information on fire regimes of freshwater marshes in AK, but anecdotal information suggests that they can occasionally burn (Innes 2015). </w:t>
      </w:r>
    </w:p>
    <w:p w:rsidRPr="005F3503" w:rsidR="000453CA" w:rsidP="005F3503" w:rsidRDefault="000453CA" w14:paraId="414F1F64" w14:textId="77777777">
      <w:pPr>
        <w:pStyle w:val="ListBullet"/>
        <w:numPr>
          <w:ilvl w:val="0"/>
          <w:numId w:val="0"/>
        </w:numPr>
        <w:rPr>
          <w:rFonts w:ascii="Times New Roman" w:hAnsi="Times New Roman"/>
          <w:sz w:val="24"/>
          <w:szCs w:val="24"/>
        </w:rPr>
      </w:pPr>
    </w:p>
    <w:p w:rsidR="00FD301D" w:rsidP="00FD301D" w:rsidRDefault="00FD301D" w14:paraId="1AF5CB96" w14:textId="65E0BA3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D301D" w:rsidP="00FD301D" w:rsidRDefault="00FD301D" w14:paraId="0E3EFF75" w14:textId="77777777">
      <w:pPr>
        <w:pStyle w:val="InfoPara"/>
      </w:pPr>
      <w:r>
        <w:t>Scale Description</w:t>
      </w:r>
    </w:p>
    <w:p w:rsidR="00FD301D" w:rsidP="00FD301D" w:rsidRDefault="00FD301D" w14:paraId="21DAE5F3" w14:textId="77777777">
      <w:r>
        <w:t>Small patch.</w:t>
      </w:r>
    </w:p>
    <w:p w:rsidR="00FD301D" w:rsidP="00FD301D" w:rsidRDefault="00FD301D" w14:paraId="552666C7" w14:textId="77777777">
      <w:pPr>
        <w:pStyle w:val="InfoPara"/>
      </w:pPr>
      <w:r>
        <w:t>Adjacency or Identification Concerns</w:t>
      </w:r>
    </w:p>
    <w:p w:rsidR="00FD301D" w:rsidP="00FD301D" w:rsidRDefault="00FD301D" w14:paraId="3D41D15C" w14:textId="77777777"/>
    <w:p w:rsidR="00FD301D" w:rsidP="00FD301D" w:rsidRDefault="00FD301D" w14:paraId="210993EF" w14:textId="77777777">
      <w:pPr>
        <w:pStyle w:val="InfoPara"/>
      </w:pPr>
      <w:r>
        <w:t>Issues or Problems</w:t>
      </w:r>
    </w:p>
    <w:p w:rsidR="00FD301D" w:rsidP="00FD301D" w:rsidRDefault="00FD301D" w14:paraId="077D05AE" w14:textId="77777777"/>
    <w:p w:rsidR="00FD301D" w:rsidP="00FD301D" w:rsidRDefault="00FD301D" w14:paraId="624F8D1F" w14:textId="77777777">
      <w:pPr>
        <w:pStyle w:val="InfoPara"/>
      </w:pPr>
      <w:r>
        <w:t>Native Uncharacteristic Conditions</w:t>
      </w:r>
    </w:p>
    <w:p w:rsidR="00FD301D" w:rsidP="00FD301D" w:rsidRDefault="00FD301D" w14:paraId="20E5BED9" w14:textId="77777777"/>
    <w:p w:rsidR="00FD301D" w:rsidP="00FD301D" w:rsidRDefault="00FD301D" w14:paraId="28D7437B" w14:textId="77777777">
      <w:pPr>
        <w:pStyle w:val="InfoPara"/>
      </w:pPr>
      <w:r>
        <w:t>Comments</w:t>
      </w:r>
    </w:p>
    <w:p w:rsidR="000F0CDA" w:rsidP="000F0CDA" w:rsidRDefault="000F0CDA" w14:paraId="0F6D2CEB" w14:textId="697512BD">
      <w:r w:rsidRPr="00331FF0">
        <w:t xml:space="preserve">In 2021 NatureServe merged </w:t>
      </w:r>
      <w:r w:rsidRPr="000F0CDA">
        <w:t xml:space="preserve">Alaska Arctic </w:t>
      </w:r>
      <w:proofErr w:type="spellStart"/>
      <w:r w:rsidRPr="000F0CDA">
        <w:t>Pendantgrass</w:t>
      </w:r>
      <w:proofErr w:type="spellEnd"/>
      <w:r w:rsidRPr="000F0CDA">
        <w:t xml:space="preserve"> Freshwater Marsh</w:t>
      </w:r>
      <w:r w:rsidRPr="00C4061F">
        <w:t xml:space="preserve"> </w:t>
      </w:r>
      <w:r w:rsidRPr="00331FF0">
        <w:t>(</w:t>
      </w:r>
      <w:proofErr w:type="spellStart"/>
      <w:r w:rsidRPr="00331FF0">
        <w:t>BpS</w:t>
      </w:r>
      <w:proofErr w:type="spellEnd"/>
      <w:r w:rsidRPr="00331FF0">
        <w:t xml:space="preserve"> 16</w:t>
      </w:r>
      <w:r>
        <w:t>97</w:t>
      </w:r>
      <w:r w:rsidRPr="00331FF0">
        <w:t xml:space="preserve">) and </w:t>
      </w:r>
      <w:r w:rsidRPr="000F0CDA">
        <w:t>Alaska Arctic Sedge Freshwater Marsh</w:t>
      </w:r>
      <w:r w:rsidRPr="00331FF0">
        <w:t xml:space="preserve"> (BpS 1</w:t>
      </w:r>
      <w:r>
        <w:t>705</w:t>
      </w:r>
      <w:r w:rsidRPr="00331FF0">
        <w:t xml:space="preserve">) into one Ecological System: </w:t>
      </w:r>
      <w:r w:rsidRPr="000F0CDA">
        <w:t>North American Arctic Freshwater Marsh</w:t>
      </w:r>
      <w:r w:rsidRPr="00331FF0">
        <w:t xml:space="preserve">. </w:t>
      </w:r>
      <w:r>
        <w:t xml:space="preserve">Both BpS were described and modeled by Keith Boggs and Kori Blankenship and reviewed by </w:t>
      </w:r>
      <w:r w:rsidRPr="00FD301D">
        <w:t>Janet Jorgenson</w:t>
      </w:r>
      <w:r>
        <w:t xml:space="preserve">. Both BpS were represented by models with one seral state and no transitions. </w:t>
      </w:r>
      <w:r w:rsidRPr="00331FF0">
        <w:t>Kori Blankenship</w:t>
      </w:r>
      <w:r>
        <w:t xml:space="preserve"> worked with NatureServe staff to</w:t>
      </w:r>
      <w:r w:rsidRPr="00331FF0">
        <w:t xml:space="preserve"> merg</w:t>
      </w:r>
      <w:r>
        <w:t>e</w:t>
      </w:r>
      <w:r w:rsidRPr="00331FF0">
        <w:t xml:space="preserve"> the BpS description</w:t>
      </w:r>
      <w:r>
        <w:t xml:space="preserve">s </w:t>
      </w:r>
      <w:r w:rsidRPr="00331FF0">
        <w:t>to reflect the new Ecological System concept</w:t>
      </w:r>
      <w:r>
        <w:t xml:space="preserve">. </w:t>
      </w:r>
    </w:p>
    <w:p w:rsidR="000F0CDA" w:rsidP="00FD301D" w:rsidRDefault="000F0CDA" w14:paraId="09EF4B29" w14:textId="77777777"/>
    <w:p w:rsidR="000B75C3" w:rsidP="00FD301D" w:rsidRDefault="000F0CDA" w14:paraId="650EA0CF" w14:textId="113E9F5F">
      <w:r>
        <w:t>For LANDFIRE National t</w:t>
      </w:r>
      <w:r w:rsidR="00FD301D">
        <w:t>his model was created by Kori Blankenship and Keith Boggs based input from experts who attended the LANDFIRE Arctic Modeling Meeting (April 2008) and the draft Arctic Ecological Systems description.</w:t>
      </w:r>
    </w:p>
    <w:p w:rsidR="00FD301D" w:rsidP="00FD301D" w:rsidRDefault="00FD301D" w14:paraId="10C0565C"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D301D" w:rsidP="00FD301D" w:rsidRDefault="00FD301D" w14:paraId="34DA02A8"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FD301D" w:rsidP="00FD301D" w:rsidRDefault="00FD301D" w14:paraId="75CFD3A9" w14:textId="77777777"/>
    <w:p w:rsidR="00FD301D" w:rsidP="00FD301D" w:rsidRDefault="00FD301D" w14:paraId="40F7ECA9" w14:textId="77777777">
      <w:pPr>
        <w:pStyle w:val="SClassInfoPara"/>
      </w:pPr>
      <w:r>
        <w:t>Indicator Species</w:t>
      </w:r>
    </w:p>
    <w:p w:rsidR="00FD301D" w:rsidP="00FD301D" w:rsidRDefault="00FD301D" w14:paraId="31A7F9DA" w14:textId="77777777"/>
    <w:p w:rsidR="00FD301D" w:rsidP="00FD301D" w:rsidRDefault="00FD301D" w14:paraId="1428F398" w14:textId="77777777">
      <w:pPr>
        <w:pStyle w:val="SClassInfoPara"/>
      </w:pPr>
      <w:r>
        <w:t>Description</w:t>
      </w:r>
    </w:p>
    <w:p w:rsidR="00FD301D" w:rsidP="00FD301D" w:rsidRDefault="000F0CDA" w14:paraId="18A8F059" w14:textId="1C60062F">
      <w:r>
        <w:t xml:space="preserve">Herbaceous vegetation dominates the marsh system. </w:t>
      </w:r>
    </w:p>
    <w:p w:rsidR="00FD301D" w:rsidP="00FD301D" w:rsidRDefault="00FD301D" w14:paraId="6720325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B0E64" w:rsidP="00FD301D" w:rsidRDefault="007B4EF9" w14:paraId="34942841" w14:textId="6566EBA8">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5F3503" w:rsidP="00FD301D" w:rsidRDefault="005F3503" w14:paraId="386B8424" w14:textId="77777777"/>
    <w:p w:rsidR="00BB0E64" w:rsidP="00BB0E64" w:rsidRDefault="00BB0E64" w14:paraId="131E59AC" w14:textId="77777777">
      <w:r w:rsidRPr="00CB781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FD301D" w:rsidP="00FD301D" w:rsidRDefault="00FD301D" w14:paraId="6AD09EAA" w14:textId="77777777"/>
    <w:p w:rsidR="00FD301D" w:rsidP="00FD301D" w:rsidRDefault="00FD301D" w14:paraId="6063C3C9"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Pr="00A43E41" w:rsidR="004D5F12" w:rsidP="00FD301D" w:rsidRDefault="004D5F12" w14:paraId="6E5AE2BD"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CFE" w:rsidRDefault="00B40CFE" w14:paraId="2E511578" w14:textId="77777777">
      <w:r>
        <w:separator/>
      </w:r>
    </w:p>
  </w:endnote>
  <w:endnote w:type="continuationSeparator" w:id="0">
    <w:p w:rsidR="00B40CFE" w:rsidRDefault="00B40CFE" w14:paraId="6A1FBFC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01D" w:rsidP="00FD301D" w:rsidRDefault="00FD301D" w14:paraId="319BEB8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CFE" w:rsidRDefault="00B40CFE" w14:paraId="20BFC869" w14:textId="77777777">
      <w:r>
        <w:separator/>
      </w:r>
    </w:p>
  </w:footnote>
  <w:footnote w:type="continuationSeparator" w:id="0">
    <w:p w:rsidR="00B40CFE" w:rsidRDefault="00B40CFE" w14:paraId="32D5B8E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FD301D" w:rsidRDefault="00A43E41" w14:paraId="3F3F498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3F2FB96"/>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25411204">
    <w:abstractNumId w:val="0"/>
  </w:num>
  <w:num w:numId="2" w16cid:durableId="265309833">
    <w:abstractNumId w:val="1"/>
  </w:num>
  <w:num w:numId="3" w16cid:durableId="2039618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Bullet">
    <w:name w:val="List Bullet"/>
    <w:basedOn w:val="Normal"/>
    <w:rsid w:val="00DC071F"/>
    <w:pPr>
      <w:numPr>
        <w:numId w:val="1"/>
      </w:numPr>
      <w:tabs>
        <w:tab w:val="left" w:pos="216"/>
      </w:tabs>
    </w:pPr>
    <w:rPr>
      <w:rFonts w:ascii="Calibri" w:hAnsi="Calibri"/>
      <w:sz w:val="20"/>
      <w:szCs w:val="20"/>
    </w:rPr>
  </w:style>
  <w:style w:type="table" w:styleId="TableGrid">
    <w:name w:val="Table Grid"/>
    <w:basedOn w:val="TableNormal"/>
    <w:uiPriority w:val="59"/>
    <w:rsid w:val="000F0C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0453CA"/>
    <w:rPr>
      <w:color w:val="0000FF"/>
      <w:u w:val="single"/>
    </w:rPr>
  </w:style>
  <w:style w:type="paragraph" w:styleId="ListParagraph">
    <w:name w:val="List Paragraph"/>
    <w:basedOn w:val="Normal"/>
    <w:uiPriority w:val="34"/>
    <w:qFormat/>
    <w:rsid w:val="000B75C3"/>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4692">
      <w:bodyDiv w:val="1"/>
      <w:marLeft w:val="0"/>
      <w:marRight w:val="0"/>
      <w:marTop w:val="0"/>
      <w:marBottom w:val="0"/>
      <w:divBdr>
        <w:top w:val="none" w:sz="0" w:space="0" w:color="auto"/>
        <w:left w:val="none" w:sz="0" w:space="0" w:color="auto"/>
        <w:bottom w:val="none" w:sz="0" w:space="0" w:color="auto"/>
        <w:right w:val="none" w:sz="0" w:space="0" w:color="auto"/>
      </w:divBdr>
    </w:div>
    <w:div w:id="328945887">
      <w:bodyDiv w:val="1"/>
      <w:marLeft w:val="0"/>
      <w:marRight w:val="0"/>
      <w:marTop w:val="0"/>
      <w:marBottom w:val="0"/>
      <w:divBdr>
        <w:top w:val="none" w:sz="0" w:space="0" w:color="auto"/>
        <w:left w:val="none" w:sz="0" w:space="0" w:color="auto"/>
        <w:bottom w:val="none" w:sz="0" w:space="0" w:color="auto"/>
        <w:right w:val="none" w:sz="0" w:space="0" w:color="auto"/>
      </w:divBdr>
    </w:div>
    <w:div w:id="389812751">
      <w:bodyDiv w:val="1"/>
      <w:marLeft w:val="0"/>
      <w:marRight w:val="0"/>
      <w:marTop w:val="0"/>
      <w:marBottom w:val="0"/>
      <w:divBdr>
        <w:top w:val="none" w:sz="0" w:space="0" w:color="auto"/>
        <w:left w:val="none" w:sz="0" w:space="0" w:color="auto"/>
        <w:bottom w:val="none" w:sz="0" w:space="0" w:color="auto"/>
        <w:right w:val="none" w:sz="0" w:space="0" w:color="auto"/>
      </w:divBdr>
    </w:div>
    <w:div w:id="43714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2022-11-05T20:48:00.0000000Z</dcterms:created>
  <dcterms:modified xsi:type="dcterms:W3CDTF">2024-09-27T19:09:32.7267535Z</dcterms:modified>
</coreProperties>
</file>