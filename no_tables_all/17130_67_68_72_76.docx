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F88" w:rsidP="00924F88" w:rsidRDefault="00924F88" w14:paraId="5513EF92" w14:textId="6A9984FB">
      <w:pPr>
        <w:pStyle w:val="BpSTitle"/>
      </w:pPr>
      <w:r>
        <w:t>171</w:t>
      </w:r>
      <w:r w:rsidR="009469F0">
        <w:t>3</w:t>
      </w:r>
      <w:r>
        <w:t>0</w:t>
      </w:r>
    </w:p>
    <w:p w:rsidR="003E0737" w:rsidP="003E0737" w:rsidRDefault="00490F8C" w14:paraId="099CEB03" w14:textId="73E8B153">
      <w:pPr>
        <w:pStyle w:val="BpSTitle"/>
      </w:pPr>
      <w:r w:rsidRPr="00490F8C">
        <w:t>North American Arctic Active Inland Dune</w:t>
      </w:r>
    </w:p>
    <w:p w:rsidR="003E0737" w:rsidP="003E0737" w:rsidRDefault="003E0737" w14:paraId="63F07767" w14:textId="77777777">
      <w:r>
        <w:t>BpS Model/Description Version: Nov. 2024</w:t>
      </w:r>
      <w:r>
        <w:tab/>
      </w:r>
      <w:r>
        <w:tab/>
      </w:r>
      <w:r>
        <w:tab/>
      </w:r>
      <w:r>
        <w:tab/>
      </w:r>
      <w:r>
        <w:tab/>
      </w:r>
      <w:r>
        <w:tab/>
      </w:r>
      <w:r>
        <w:tab/>
      </w:r>
      <w:r>
        <w:tab/>
      </w:r>
      <w:proofErr w:type="gramStart"/>
      <w:r>
        <w:t>9/11/15</w:t>
      </w:r>
      <w:proofErr w:type="gramEnd"/>
    </w:p>
    <w:p w:rsidR="003E0737" w:rsidP="003E0737" w:rsidRDefault="003E0737" w14:paraId="1B2195CB" w14:textId="77777777"/>
    <w:p w:rsidR="003E0737" w:rsidP="003E0737" w:rsidRDefault="003E0737" w14:paraId="35DF682E" w14:textId="77777777"/>
    <w:p w:rsidR="00060245" w:rsidP="003E0737" w:rsidRDefault="00060245" w14:paraId="4CB0FFBC" w14:textId="77777777">
      <w:pPr>
        <w:pStyle w:val="InfoPara"/>
        <w:rPr>
          <w:b w:val="0"/>
        </w:rPr>
      </w:pPr>
      <w:r>
        <w:t xml:space="preserve">Reviewer: </w:t>
      </w:r>
      <w:r>
        <w:rPr>
          <w:b w:val="0"/>
        </w:rPr>
        <w:t>Robin Innes</w:t>
      </w:r>
    </w:p>
    <w:p w:rsidR="003E0737" w:rsidP="003E0737" w:rsidRDefault="003E0737" w14:paraId="56AC6F19" w14:textId="42A19A80">
      <w:pPr>
        <w:pStyle w:val="InfoPara"/>
      </w:pPr>
      <w:r>
        <w:t>Vegetation Type</w:t>
      </w:r>
    </w:p>
    <w:p w:rsidR="003E0737" w:rsidP="003E0737" w:rsidRDefault="00B43709" w14:paraId="302EE960" w14:textId="66C0B651">
      <w:r>
        <w:t>Shrubland</w:t>
      </w:r>
    </w:p>
    <w:p w:rsidR="003E0737" w:rsidP="003E0737" w:rsidRDefault="003E0737" w14:paraId="12BBD2CE" w14:textId="77777777">
      <w:pPr>
        <w:pStyle w:val="InfoPara"/>
      </w:pPr>
      <w:r w:rsidR="7E752569">
        <w:rPr/>
        <w:t>Map Zones</w:t>
      </w:r>
    </w:p>
    <w:p w:rsidR="7E752569" w:rsidP="7E752569" w:rsidRDefault="7E752569" w14:paraId="27DE8DF2" w14:textId="305A177A">
      <w:pPr>
        <w:pStyle w:val="Normal"/>
      </w:pPr>
      <w:r w:rsidR="7E752569">
        <w:rPr/>
        <w:t>67, 68, 72, 76</w:t>
      </w:r>
    </w:p>
    <w:p w:rsidR="003E0737" w:rsidP="003E0737" w:rsidRDefault="003E0737" w14:paraId="02C99052" w14:textId="77777777">
      <w:pPr>
        <w:pStyle w:val="InfoPara"/>
      </w:pPr>
      <w:r>
        <w:t>Geographic Range</w:t>
      </w:r>
    </w:p>
    <w:p w:rsidR="003E0737" w:rsidP="003E0737" w:rsidRDefault="002B0ADB" w14:paraId="09B243D4" w14:textId="2B40DE37">
      <w:r>
        <w:t>This Biophysical Setting (BpS) is</w:t>
      </w:r>
      <w:r w:rsidR="003E0737">
        <w:t xml:space="preserve"> a minor but widespread system across the Alaskan arctic and boreal forest regions. </w:t>
      </w:r>
      <w:r w:rsidR="0013209F">
        <w:t xml:space="preserve">They </w:t>
      </w:r>
      <w:r w:rsidR="003E0737">
        <w:t xml:space="preserve">occur from the Bristol Bay lowlands in southwestern AK to the North Slope on the Arctic Ocean. </w:t>
      </w:r>
      <w:r w:rsidR="0013209F">
        <w:t>They</w:t>
      </w:r>
      <w:r w:rsidR="003E0737">
        <w:t xml:space="preserve"> also occur in the Alaskan boreal region as isolated features. Some of the most noteworthy active areas </w:t>
      </w:r>
      <w:r w:rsidR="00DD3729">
        <w:t>in the Arc</w:t>
      </w:r>
      <w:r w:rsidR="004A12A3">
        <w:t>tic</w:t>
      </w:r>
      <w:r w:rsidR="00DD3729">
        <w:t xml:space="preserve"> </w:t>
      </w:r>
      <w:r w:rsidR="003E0737">
        <w:t xml:space="preserve">are the Kobuk Dunes in </w:t>
      </w:r>
      <w:r w:rsidR="00DD3729">
        <w:t>north</w:t>
      </w:r>
      <w:r w:rsidR="003E0737">
        <w:t xml:space="preserve">western AK and the </w:t>
      </w:r>
      <w:r w:rsidR="00DD3729">
        <w:t>Alaskan Arctic Coastal Plain dune field on the Alaskan North Slope</w:t>
      </w:r>
      <w:r w:rsidR="00060245">
        <w:t>.</w:t>
      </w:r>
    </w:p>
    <w:p w:rsidR="003728EC" w:rsidP="003E0737" w:rsidRDefault="003728EC" w14:paraId="16E0CBAD" w14:textId="77777777"/>
    <w:p w:rsidR="003E0737" w:rsidP="003E0737" w:rsidRDefault="003E0737" w14:paraId="6875C0DD" w14:textId="77777777">
      <w:pPr>
        <w:pStyle w:val="InfoPara"/>
      </w:pPr>
      <w:r>
        <w:t>Biophysical Site Description</w:t>
      </w:r>
    </w:p>
    <w:p w:rsidR="003E0737" w:rsidP="003E0737" w:rsidRDefault="003E0737" w14:paraId="0874CA69" w14:textId="77777777">
      <w:r>
        <w:t>The following information was taken from the draft Arctic and Boreal Ecological Systems descriptions with minor modifications (Boggs et al. 2008, Boucher et al. 2008):</w:t>
      </w:r>
    </w:p>
    <w:p w:rsidR="003E0737" w:rsidP="003E0737" w:rsidRDefault="003E0737" w14:paraId="0385D5BF" w14:textId="0A21C6ED">
      <w:r>
        <w:t>Active inland dunes occur as remnants of a larger system of dunes and sand sheets that developed under the climatic conditions of the late Pleistocene. Strong storm winds carried glacio-fluvial silts and sands across vast areas of northwestern North America. Most of these sand deposits have been stabilized by forest and tundra vegetation, but areas of active transport and deposition still exist. Dunes are also common where rivers have cut through sand</w:t>
      </w:r>
      <w:r w:rsidR="001E3874">
        <w:t xml:space="preserve"> </w:t>
      </w:r>
      <w:r>
        <w:t>sheets, and new dunes are still forming along rivers with high sediment loads and outwash deposits. These active dunes share many floristic elements and geomorphic processes (Parker and Mann, 2000). The main disturbance process is the transport and deposition of sand. Common landforms include transverse and longitudinal dunes, sand sheets, desert pavements, blowouts, and interdune slacks. The dunes or blowouts are dry to mesic sand deposits, and the slacks may be wet silts and sands.</w:t>
      </w:r>
    </w:p>
    <w:p w:rsidR="003E0737" w:rsidP="003E0737" w:rsidRDefault="003E0737" w14:paraId="4065AB52" w14:textId="77777777">
      <w:pPr>
        <w:pStyle w:val="InfoPara"/>
      </w:pPr>
      <w:r>
        <w:t>Vegetation Description</w:t>
      </w:r>
    </w:p>
    <w:p w:rsidR="001B39F0" w:rsidP="003E0737" w:rsidRDefault="003E0737" w14:paraId="4B45F945" w14:textId="46B06C4C">
      <w:r>
        <w:t>Active dunes support a unique assemblage of plant species, but plant cover is typically sparse and discontinuous. Three dominant map classes occur within arctic active dune systems: tall willows, mesic herbaceous</w:t>
      </w:r>
      <w:r w:rsidR="0013209F">
        <w:t>,</w:t>
      </w:r>
      <w:r>
        <w:t xml:space="preserve"> and wet sedge. Low- and tall-willow communities are dominated by </w:t>
      </w:r>
      <w:r w:rsidRPr="002D1BC6">
        <w:rPr>
          <w:i/>
          <w:iCs/>
        </w:rPr>
        <w:t xml:space="preserve">Salix glauca, Salix </w:t>
      </w:r>
      <w:proofErr w:type="spellStart"/>
      <w:r w:rsidRPr="002D1BC6">
        <w:rPr>
          <w:i/>
          <w:iCs/>
        </w:rPr>
        <w:t>alaxensis</w:t>
      </w:r>
      <w:proofErr w:type="spellEnd"/>
      <w:r w:rsidRPr="002D1BC6">
        <w:rPr>
          <w:i/>
          <w:iCs/>
        </w:rPr>
        <w:t xml:space="preserve">, Salix </w:t>
      </w:r>
      <w:proofErr w:type="spellStart"/>
      <w:r w:rsidRPr="002D1BC6">
        <w:rPr>
          <w:i/>
          <w:iCs/>
        </w:rPr>
        <w:t>richardsonii</w:t>
      </w:r>
      <w:proofErr w:type="spellEnd"/>
      <w:r>
        <w:t xml:space="preserve"> (= </w:t>
      </w:r>
      <w:r w:rsidRPr="002D1BC6">
        <w:rPr>
          <w:i/>
          <w:iCs/>
        </w:rPr>
        <w:t xml:space="preserve">Salix </w:t>
      </w:r>
      <w:proofErr w:type="spellStart"/>
      <w:r w:rsidRPr="002D1BC6">
        <w:rPr>
          <w:i/>
          <w:iCs/>
        </w:rPr>
        <w:t>lanata</w:t>
      </w:r>
      <w:proofErr w:type="spellEnd"/>
      <w:r>
        <w:t>)</w:t>
      </w:r>
      <w:r w:rsidR="002D1BC6">
        <w:t>,</w:t>
      </w:r>
      <w:r>
        <w:t xml:space="preserve"> and </w:t>
      </w:r>
      <w:r w:rsidRPr="002D1BC6">
        <w:rPr>
          <w:i/>
          <w:iCs/>
        </w:rPr>
        <w:t xml:space="preserve">Salix </w:t>
      </w:r>
      <w:proofErr w:type="spellStart"/>
      <w:r w:rsidRPr="002D1BC6">
        <w:rPr>
          <w:i/>
          <w:iCs/>
        </w:rPr>
        <w:t>niphoclada</w:t>
      </w:r>
      <w:proofErr w:type="spellEnd"/>
      <w:r>
        <w:t xml:space="preserve"> (= </w:t>
      </w:r>
      <w:r w:rsidRPr="002D1BC6">
        <w:rPr>
          <w:i/>
          <w:iCs/>
        </w:rPr>
        <w:t xml:space="preserve">Salix </w:t>
      </w:r>
      <w:proofErr w:type="spellStart"/>
      <w:r w:rsidRPr="002D1BC6">
        <w:rPr>
          <w:i/>
          <w:iCs/>
        </w:rPr>
        <w:t>brachycarpa</w:t>
      </w:r>
      <w:proofErr w:type="spellEnd"/>
      <w:r w:rsidRPr="002D1BC6">
        <w:rPr>
          <w:i/>
          <w:iCs/>
        </w:rPr>
        <w:t xml:space="preserve"> </w:t>
      </w:r>
      <w:r w:rsidRPr="002D1BC6">
        <w:t>ssp</w:t>
      </w:r>
      <w:r w:rsidRPr="002D1BC6">
        <w:rPr>
          <w:i/>
          <w:iCs/>
        </w:rPr>
        <w:t xml:space="preserve">. </w:t>
      </w:r>
      <w:proofErr w:type="spellStart"/>
      <w:r w:rsidRPr="002D1BC6">
        <w:rPr>
          <w:i/>
          <w:iCs/>
        </w:rPr>
        <w:t>niphoclada</w:t>
      </w:r>
      <w:proofErr w:type="spellEnd"/>
      <w:r>
        <w:t xml:space="preserve">), along with </w:t>
      </w:r>
      <w:r w:rsidRPr="002D1BC6">
        <w:rPr>
          <w:i/>
          <w:iCs/>
        </w:rPr>
        <w:t xml:space="preserve">Bromus </w:t>
      </w:r>
      <w:proofErr w:type="spellStart"/>
      <w:r w:rsidRPr="002D1BC6">
        <w:rPr>
          <w:i/>
          <w:iCs/>
        </w:rPr>
        <w:t>inermis</w:t>
      </w:r>
      <w:proofErr w:type="spellEnd"/>
      <w:r w:rsidRPr="002D1BC6">
        <w:rPr>
          <w:i/>
          <w:iCs/>
        </w:rPr>
        <w:t xml:space="preserve"> var. </w:t>
      </w:r>
      <w:proofErr w:type="spellStart"/>
      <w:r w:rsidRPr="002D1BC6">
        <w:rPr>
          <w:i/>
          <w:iCs/>
        </w:rPr>
        <w:t>pumpellianus</w:t>
      </w:r>
      <w:proofErr w:type="spellEnd"/>
      <w:r>
        <w:t xml:space="preserve"> (= </w:t>
      </w:r>
      <w:r w:rsidRPr="002D1BC6">
        <w:rPr>
          <w:i/>
          <w:iCs/>
        </w:rPr>
        <w:t xml:space="preserve">Bromus </w:t>
      </w:r>
      <w:proofErr w:type="spellStart"/>
      <w:r w:rsidRPr="002D1BC6">
        <w:rPr>
          <w:i/>
          <w:iCs/>
        </w:rPr>
        <w:t>pumpellianus</w:t>
      </w:r>
      <w:proofErr w:type="spellEnd"/>
      <w:r>
        <w:t xml:space="preserve">) (Parker 1998). The mesic herbaceous class includes </w:t>
      </w:r>
      <w:proofErr w:type="spellStart"/>
      <w:r w:rsidRPr="002D1BC6">
        <w:rPr>
          <w:i/>
          <w:iCs/>
        </w:rPr>
        <w:t>Leymus</w:t>
      </w:r>
      <w:proofErr w:type="spellEnd"/>
      <w:r w:rsidRPr="002D1BC6">
        <w:rPr>
          <w:i/>
          <w:iCs/>
        </w:rPr>
        <w:t xml:space="preserve"> </w:t>
      </w:r>
      <w:proofErr w:type="spellStart"/>
      <w:r w:rsidRPr="002D1BC6">
        <w:rPr>
          <w:i/>
          <w:iCs/>
        </w:rPr>
        <w:t>mollis</w:t>
      </w:r>
      <w:proofErr w:type="spellEnd"/>
      <w:r w:rsidRPr="002D1BC6">
        <w:rPr>
          <w:i/>
          <w:iCs/>
        </w:rPr>
        <w:t xml:space="preserve">, Bromus </w:t>
      </w:r>
      <w:proofErr w:type="spellStart"/>
      <w:r w:rsidRPr="002D1BC6">
        <w:rPr>
          <w:i/>
          <w:iCs/>
        </w:rPr>
        <w:t>inermis</w:t>
      </w:r>
      <w:proofErr w:type="spellEnd"/>
      <w:r w:rsidRPr="002D1BC6">
        <w:rPr>
          <w:i/>
          <w:iCs/>
        </w:rPr>
        <w:t xml:space="preserve"> var. </w:t>
      </w:r>
      <w:proofErr w:type="spellStart"/>
      <w:r w:rsidRPr="002D1BC6">
        <w:rPr>
          <w:i/>
          <w:iCs/>
        </w:rPr>
        <w:t>pumpellianus</w:t>
      </w:r>
      <w:proofErr w:type="spellEnd"/>
      <w:r w:rsidRPr="002D1BC6">
        <w:rPr>
          <w:i/>
          <w:iCs/>
        </w:rPr>
        <w:t xml:space="preserve"> </w:t>
      </w:r>
      <w:r w:rsidRPr="002D1BC6">
        <w:t>and</w:t>
      </w:r>
      <w:r w:rsidRPr="002D1BC6">
        <w:rPr>
          <w:i/>
          <w:iCs/>
        </w:rPr>
        <w:t xml:space="preserve"> Chamerion </w:t>
      </w:r>
      <w:proofErr w:type="spellStart"/>
      <w:r w:rsidRPr="002D1BC6">
        <w:rPr>
          <w:i/>
          <w:iCs/>
        </w:rPr>
        <w:t>latifolium</w:t>
      </w:r>
      <w:proofErr w:type="spellEnd"/>
      <w:r>
        <w:t xml:space="preserve"> (= </w:t>
      </w:r>
      <w:r w:rsidRPr="002D1BC6">
        <w:rPr>
          <w:i/>
          <w:iCs/>
        </w:rPr>
        <w:t xml:space="preserve">Epilobium </w:t>
      </w:r>
      <w:proofErr w:type="spellStart"/>
      <w:r w:rsidRPr="002D1BC6">
        <w:rPr>
          <w:i/>
          <w:iCs/>
        </w:rPr>
        <w:t>latifolium</w:t>
      </w:r>
      <w:proofErr w:type="spellEnd"/>
      <w:r>
        <w:t>) (Peterson and Billings 1978</w:t>
      </w:r>
      <w:r w:rsidR="002D1BC6">
        <w:t>;</w:t>
      </w:r>
      <w:r>
        <w:t xml:space="preserve"> </w:t>
      </w:r>
      <w:proofErr w:type="spellStart"/>
      <w:r>
        <w:t>Komarkova</w:t>
      </w:r>
      <w:proofErr w:type="spellEnd"/>
      <w:r>
        <w:t xml:space="preserve"> and Webber 1980). Additional herbaceous species include </w:t>
      </w:r>
      <w:proofErr w:type="spellStart"/>
      <w:r w:rsidRPr="002D1BC6">
        <w:rPr>
          <w:i/>
          <w:iCs/>
        </w:rPr>
        <w:t>Carex</w:t>
      </w:r>
      <w:proofErr w:type="spellEnd"/>
      <w:r w:rsidRPr="002D1BC6">
        <w:rPr>
          <w:i/>
          <w:iCs/>
        </w:rPr>
        <w:t xml:space="preserve"> </w:t>
      </w:r>
      <w:proofErr w:type="spellStart"/>
      <w:r w:rsidRPr="002D1BC6">
        <w:rPr>
          <w:i/>
          <w:iCs/>
        </w:rPr>
        <w:t>obtusata</w:t>
      </w:r>
      <w:proofErr w:type="spellEnd"/>
      <w:r w:rsidRPr="002D1BC6">
        <w:rPr>
          <w:i/>
          <w:iCs/>
        </w:rPr>
        <w:t xml:space="preserve">, </w:t>
      </w:r>
      <w:proofErr w:type="spellStart"/>
      <w:r w:rsidRPr="002D1BC6">
        <w:rPr>
          <w:i/>
          <w:iCs/>
        </w:rPr>
        <w:t>Carex</w:t>
      </w:r>
      <w:proofErr w:type="spellEnd"/>
      <w:r w:rsidRPr="002D1BC6">
        <w:rPr>
          <w:i/>
          <w:iCs/>
        </w:rPr>
        <w:t xml:space="preserve"> </w:t>
      </w:r>
      <w:proofErr w:type="spellStart"/>
      <w:r w:rsidRPr="002D1BC6">
        <w:rPr>
          <w:i/>
          <w:iCs/>
        </w:rPr>
        <w:t>lachenalii</w:t>
      </w:r>
      <w:proofErr w:type="spellEnd"/>
      <w:r w:rsidRPr="002D1BC6">
        <w:rPr>
          <w:i/>
          <w:iCs/>
        </w:rPr>
        <w:t xml:space="preserve">, Festuca rubra, Festuca </w:t>
      </w:r>
      <w:proofErr w:type="spellStart"/>
      <w:r w:rsidRPr="002D1BC6">
        <w:rPr>
          <w:i/>
          <w:iCs/>
        </w:rPr>
        <w:t>brachyphylla</w:t>
      </w:r>
      <w:proofErr w:type="spellEnd"/>
      <w:r w:rsidRPr="002D1BC6">
        <w:rPr>
          <w:i/>
          <w:iCs/>
        </w:rPr>
        <w:t xml:space="preserve">, Astragalus </w:t>
      </w:r>
      <w:proofErr w:type="spellStart"/>
      <w:r w:rsidRPr="002D1BC6">
        <w:rPr>
          <w:i/>
          <w:iCs/>
        </w:rPr>
        <w:t>alpinus</w:t>
      </w:r>
      <w:proofErr w:type="spellEnd"/>
      <w:r w:rsidR="00D53EB9">
        <w:rPr>
          <w:i/>
          <w:iCs/>
        </w:rPr>
        <w:t>,</w:t>
      </w:r>
      <w:r>
        <w:t xml:space="preserve"> and others. Ponds and wet depressions may occur in the slacks and support the wet herbaceous class dominated by </w:t>
      </w:r>
      <w:proofErr w:type="spellStart"/>
      <w:r w:rsidRPr="00240BF5">
        <w:rPr>
          <w:i/>
          <w:iCs/>
        </w:rPr>
        <w:t>Carex</w:t>
      </w:r>
      <w:proofErr w:type="spellEnd"/>
      <w:r w:rsidRPr="00240BF5">
        <w:rPr>
          <w:i/>
          <w:iCs/>
        </w:rPr>
        <w:t xml:space="preserve"> </w:t>
      </w:r>
      <w:proofErr w:type="spellStart"/>
      <w:r w:rsidRPr="00240BF5">
        <w:rPr>
          <w:i/>
          <w:iCs/>
        </w:rPr>
        <w:t>aquatilis</w:t>
      </w:r>
      <w:proofErr w:type="spellEnd"/>
      <w:r w:rsidRPr="00240BF5">
        <w:rPr>
          <w:i/>
          <w:iCs/>
        </w:rPr>
        <w:t xml:space="preserve"> </w:t>
      </w:r>
      <w:r w:rsidRPr="00240BF5">
        <w:t>and</w:t>
      </w:r>
      <w:r w:rsidRPr="00240BF5">
        <w:rPr>
          <w:i/>
          <w:iCs/>
        </w:rPr>
        <w:t xml:space="preserve"> </w:t>
      </w:r>
      <w:proofErr w:type="spellStart"/>
      <w:r w:rsidRPr="00240BF5">
        <w:rPr>
          <w:i/>
          <w:iCs/>
        </w:rPr>
        <w:t>Arctophila</w:t>
      </w:r>
      <w:proofErr w:type="spellEnd"/>
      <w:r w:rsidRPr="00240BF5">
        <w:rPr>
          <w:i/>
          <w:iCs/>
        </w:rPr>
        <w:t xml:space="preserve"> fulva</w:t>
      </w:r>
      <w:r>
        <w:t xml:space="preserve"> (Boggs et al. 2008).</w:t>
      </w:r>
    </w:p>
    <w:p w:rsidR="005B39A4" w:rsidP="003E0737" w:rsidRDefault="005B39A4" w14:paraId="32D3E5DB" w14:textId="77777777"/>
    <w:p w:rsidR="003E0737" w:rsidP="003E0737" w:rsidRDefault="003E0737" w14:paraId="56789738" w14:textId="77777777">
      <w:pPr>
        <w:pStyle w:val="InfoPara"/>
      </w:pPr>
      <w:r>
        <w:t>BpS Dominant and Indicator Species</w:t>
      </w:r>
    </w:p>
    <w:p>
      <w:r>
        <w:rPr>
          <w:sz w:val="16"/>
        </w:rPr>
        <w:t>Species names are from the NRCS PLANTS database. Check species codes at http://plants.usda.gov.</w:t>
      </w:r>
    </w:p>
    <w:p w:rsidR="003E0737" w:rsidP="003E0737" w:rsidRDefault="003E0737" w14:paraId="1AD807B7" w14:textId="77777777">
      <w:pPr>
        <w:pStyle w:val="InfoPara"/>
      </w:pPr>
      <w:r>
        <w:t>Disturbance Description</w:t>
      </w:r>
    </w:p>
    <w:p w:rsidRPr="005B39A4" w:rsidR="00FB4115" w:rsidP="003E0737" w:rsidRDefault="003E0737" w14:paraId="6CACBD76" w14:textId="6F1C687A">
      <w:r w:rsidRPr="005B39A4">
        <w:t>The following paragraph was taken from the draft Arctic and Boreal Ecological Systems descriptions with minor modifications (Boggs et al 2008</w:t>
      </w:r>
      <w:r w:rsidR="00C17E89">
        <w:t>;</w:t>
      </w:r>
      <w:r w:rsidRPr="005B39A4">
        <w:t xml:space="preserve"> Boucher et al. 2008):</w:t>
      </w:r>
    </w:p>
    <w:p w:rsidR="003E0737" w:rsidP="00F51180" w:rsidRDefault="003E0737" w14:paraId="65B9986F" w14:textId="64D9DDBD">
      <w:bookmarkStart w:name="FireIgnition" w:id="0"/>
      <w:bookmarkStart w:name="FireSeason" w:id="1"/>
      <w:bookmarkStart w:name="FireFrequency" w:id="2"/>
      <w:bookmarkStart w:name="Impage5" w:id="3"/>
      <w:bookmarkStart w:name="FireType" w:id="4"/>
      <w:bookmarkStart w:name="FireSeverity" w:id="5"/>
      <w:bookmarkStart w:name="FireIntensity" w:id="6"/>
      <w:bookmarkStart w:name="FirePattern" w:id="7"/>
      <w:bookmarkStart w:name="FireSize" w:id="8"/>
      <w:bookmarkEnd w:id="0"/>
      <w:bookmarkEnd w:id="1"/>
      <w:bookmarkEnd w:id="2"/>
      <w:bookmarkEnd w:id="3"/>
      <w:bookmarkEnd w:id="4"/>
      <w:bookmarkEnd w:id="5"/>
      <w:bookmarkEnd w:id="6"/>
      <w:bookmarkEnd w:id="7"/>
      <w:bookmarkEnd w:id="8"/>
      <w:r>
        <w:t xml:space="preserve">The main disturbance process is the transport and deposition of sand. The location and formation of dunes depend primarily on the availability of sand and wind direction. In western Alaska, the prevailing sand transport direction is from southeast to northwest. Vegetation on the downwind side of the dune is gradually being buried in sand, while on the windward side vegetation is reestablishing. </w:t>
      </w:r>
      <w:r w:rsidR="00C17E89">
        <w:t>Within</w:t>
      </w:r>
      <w:r>
        <w:t xml:space="preserve"> the dune complex, a wide variety of moisture regimes occur. Interdune slacks may feature wetland habitats while xeric conditions prevail on active deposition surfaces. Tundra </w:t>
      </w:r>
      <w:r w:rsidR="005B39A4">
        <w:t xml:space="preserve">or boreal forest </w:t>
      </w:r>
      <w:r>
        <w:t xml:space="preserve">vegetation has stabilized most of these sand deposits, but small blowouts and areas of active transport and deposition still exist. </w:t>
      </w:r>
    </w:p>
    <w:p w:rsidR="003E0737" w:rsidP="003E0737" w:rsidRDefault="003E0737" w14:paraId="1C19C3AD" w14:textId="318EFE31"/>
    <w:p w:rsidR="005B39A4" w:rsidP="005B39A4" w:rsidRDefault="005B39A4" w14:paraId="6BF7527C" w14:textId="4734108D">
      <w:r w:rsidDel="008631E5">
        <w:t>Fire is not a major disturbance on active dunes</w:t>
      </w:r>
      <w:r>
        <w:t>.</w:t>
      </w:r>
      <w:r w:rsidDel="008631E5">
        <w:t xml:space="preserve"> </w:t>
      </w:r>
      <w:r>
        <w:t xml:space="preserve">In June of 2013 an extensive search was done by </w:t>
      </w:r>
      <w:r w:rsidRPr="00000B8D">
        <w:t>Fire</w:t>
      </w:r>
      <w:r>
        <w:t xml:space="preserve"> Effects Information System staff to locate information on fire regimes of active inland dunes (Innes 2013) with few results. D</w:t>
      </w:r>
      <w:r w:rsidDel="008631E5">
        <w:t xml:space="preserve">unes now covered by forest </w:t>
      </w:r>
      <w:r>
        <w:t>or</w:t>
      </w:r>
      <w:r w:rsidDel="008631E5">
        <w:t xml:space="preserve"> tundra </w:t>
      </w:r>
      <w:r>
        <w:t xml:space="preserve">will have the fire regime characteristics of their dominant plant communities but </w:t>
      </w:r>
      <w:r w:rsidDel="008631E5">
        <w:t>may revert to active dunes after fire.</w:t>
      </w:r>
      <w:r w:rsidRPr="005B39A4">
        <w:t xml:space="preserve"> </w:t>
      </w:r>
    </w:p>
    <w:p w:rsidR="005B39A4" w:rsidP="003E0737" w:rsidRDefault="005B39A4" w14:paraId="55BA6D13" w14:textId="77777777"/>
    <w:p w:rsidR="003E0737" w:rsidP="003E0737" w:rsidRDefault="003E0737" w14:paraId="0DA7BBBC" w14:textId="62EBBB8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037849" w:rsidR="00037849" w:rsidP="00037849" w:rsidRDefault="00037849" w14:paraId="08864ED0" w14:textId="77777777"/>
    <w:p w:rsidR="003E0737" w:rsidP="003E0737" w:rsidRDefault="003E0737" w14:paraId="5A36A328" w14:textId="77777777">
      <w:pPr>
        <w:pStyle w:val="InfoPara"/>
      </w:pPr>
      <w:r>
        <w:t>Scale Description</w:t>
      </w:r>
    </w:p>
    <w:p w:rsidR="003E0737" w:rsidP="003E0737" w:rsidRDefault="003E0737" w14:paraId="7D1E2BC4" w14:textId="77777777">
      <w:r>
        <w:t>Small or large patch.</w:t>
      </w:r>
    </w:p>
    <w:p w:rsidR="003E0737" w:rsidP="003E0737" w:rsidRDefault="003E0737" w14:paraId="1FD35700" w14:textId="77777777">
      <w:pPr>
        <w:pStyle w:val="InfoPara"/>
      </w:pPr>
      <w:r>
        <w:t>Adjacency or Identification Concerns</w:t>
      </w:r>
    </w:p>
    <w:p w:rsidR="00652D73" w:rsidP="003E0737" w:rsidRDefault="00652D73" w14:paraId="22DF6D78" w14:textId="77777777">
      <w:pPr>
        <w:pStyle w:val="InfoPara"/>
      </w:pPr>
    </w:p>
    <w:p w:rsidRPr="005B39A4" w:rsidR="00AF53C4" w:rsidP="005B39A4" w:rsidRDefault="003E0737" w14:paraId="484DE8CC" w14:textId="28E87BBB">
      <w:pPr>
        <w:rPr>
          <w:b/>
        </w:rPr>
      </w:pPr>
      <w:r w:rsidRPr="005B39A4">
        <w:rPr>
          <w:b/>
        </w:rPr>
        <w:t>Issues or Problems</w:t>
      </w:r>
    </w:p>
    <w:p w:rsidR="003E0737" w:rsidP="005B39A4" w:rsidRDefault="003E0737" w14:paraId="57B8A32A" w14:textId="08D30873">
      <w:pPr>
        <w:pStyle w:val="InfoPara"/>
      </w:pPr>
      <w:r>
        <w:t>Native Uncharacteristic Conditions</w:t>
      </w:r>
    </w:p>
    <w:p w:rsidR="003E0737" w:rsidP="003E0737" w:rsidRDefault="003E0737" w14:paraId="615870ED" w14:textId="77777777">
      <w:pPr>
        <w:pStyle w:val="InfoPara"/>
      </w:pPr>
      <w:r>
        <w:t>Comments</w:t>
      </w:r>
    </w:p>
    <w:p w:rsidR="005B39A4" w:rsidP="005B39A4" w:rsidRDefault="005B39A4" w14:paraId="2D1115CA" w14:textId="6B7EEB1D">
      <w:r>
        <w:t xml:space="preserve">More information on active inland dunes can be found in the Fire Effects Information System Synthesis: </w:t>
      </w:r>
      <w:hyperlink w:history="1" r:id="rId7">
        <w:r w:rsidR="00C17E89">
          <w:rPr>
            <w:rStyle w:val="Hyperlink"/>
          </w:rPr>
          <w:t>f</w:t>
        </w:r>
        <w:r w:rsidRPr="000C0441">
          <w:rPr>
            <w:rStyle w:val="Hyperlink"/>
          </w:rPr>
          <w:t>ire regimes in Alaskan coastal herbaceous communities and active inland dunes</w:t>
        </w:r>
      </w:hyperlink>
      <w:r>
        <w:rPr>
          <w:color w:val="000000"/>
        </w:rPr>
        <w:t xml:space="preserve"> (Innes 2013)</w:t>
      </w:r>
      <w:r>
        <w:t>.</w:t>
      </w:r>
    </w:p>
    <w:p w:rsidR="005B39A4" w:rsidP="003E0737" w:rsidRDefault="005B39A4" w14:paraId="0F78EC62" w14:textId="77777777"/>
    <w:p w:rsidR="0062401B" w:rsidP="003E0737" w:rsidRDefault="003E0737" w14:paraId="74514F1B" w14:textId="5BBC6583">
      <w:r>
        <w:t>This model was developed by Kori Blankenship with input from Keith Boggs based on the draft Arctic and Boreal Ecological Systems descriptions (Boggs et al. 2008, Boucher et al. 2008). Carolyn Parker is a suggested reviewer for this type.</w:t>
      </w:r>
    </w:p>
    <w:p w:rsidR="00037849" w:rsidP="003E0737" w:rsidRDefault="00037849" w14:paraId="5C09FED9" w14:textId="77777777"/>
    <w:p w:rsidR="003E0737" w:rsidP="003E0737" w:rsidRDefault="003E0737" w14:paraId="05CF7D14"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E0737" w:rsidP="003E0737" w:rsidRDefault="003E0737" w14:paraId="46FC73E0"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3E0737" w:rsidP="003E0737" w:rsidRDefault="003E0737" w14:paraId="0E8D3BCF" w14:textId="77777777"/>
    <w:p w:rsidR="003E0737" w:rsidP="003E0737" w:rsidRDefault="003E0737" w14:paraId="5B3C3C81" w14:textId="77777777">
      <w:pPr>
        <w:pStyle w:val="SClassInfoPara"/>
      </w:pPr>
      <w:r>
        <w:t>Indicator Species</w:t>
      </w:r>
    </w:p>
    <w:p w:rsidR="003E0737" w:rsidP="003E0737" w:rsidRDefault="003E0737" w14:paraId="6A6B76B5" w14:textId="77777777"/>
    <w:p w:rsidR="003E0737" w:rsidP="003E0737" w:rsidRDefault="003E0737" w14:paraId="37B5F531" w14:textId="77777777">
      <w:pPr>
        <w:pStyle w:val="SClassInfoPara"/>
      </w:pPr>
      <w:r>
        <w:t>Description</w:t>
      </w:r>
    </w:p>
    <w:p w:rsidR="005B39A4" w:rsidP="005B39A4" w:rsidRDefault="003E0737" w14:paraId="02658226" w14:textId="5D34C494">
      <w:r>
        <w:t>This class represents the Active Inland Dune system which can be dominated by bare ground, tall willows, mesic herbaceous</w:t>
      </w:r>
      <w:r w:rsidR="006158DE">
        <w:t>,</w:t>
      </w:r>
      <w:r>
        <w:t xml:space="preserve"> or wet sedge types. </w:t>
      </w:r>
      <w:proofErr w:type="spellStart"/>
      <w:r w:rsidRPr="006158DE" w:rsidR="005B39A4">
        <w:rPr>
          <w:i/>
          <w:iCs/>
        </w:rPr>
        <w:t>Leymus</w:t>
      </w:r>
      <w:proofErr w:type="spellEnd"/>
      <w:r w:rsidRPr="006158DE" w:rsidR="005B39A4">
        <w:rPr>
          <w:i/>
          <w:iCs/>
        </w:rPr>
        <w:t xml:space="preserve"> </w:t>
      </w:r>
      <w:proofErr w:type="spellStart"/>
      <w:r w:rsidRPr="006158DE" w:rsidR="005B39A4">
        <w:rPr>
          <w:i/>
          <w:iCs/>
        </w:rPr>
        <w:t>Mollis</w:t>
      </w:r>
      <w:proofErr w:type="spellEnd"/>
      <w:r w:rsidR="005B39A4">
        <w:t xml:space="preserve"> is most common along the coast and in the Kobuk Sand Dunes.</w:t>
      </w:r>
    </w:p>
    <w:p w:rsidR="005B39A4" w:rsidP="005B39A4" w:rsidRDefault="005B39A4" w14:paraId="7D16A764" w14:textId="77777777"/>
    <w:p w:rsidRPr="00BB549D" w:rsidR="005B39A4" w:rsidP="005B39A4" w:rsidRDefault="005B39A4" w14:paraId="4DE5F365" w14:textId="3483800C">
      <w:pPr>
        <w:rPr>
          <w:b/>
        </w:rPr>
      </w:pPr>
      <w:r>
        <w:t>There are many possible successional trajectories for stabilized dunes, which are outside the scope of this model. The Kobuk Sand Dunes in the Arctic may be succeeding to boreal forest, which is the surrounding vegetation, while others are succeeding to tundra vegetation as seen along the Meade River area on the North Slope of Alaska.</w:t>
      </w:r>
    </w:p>
    <w:p w:rsidR="003E0737" w:rsidP="003E0737" w:rsidRDefault="003E0737" w14:paraId="66BD132C"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E0737" w:rsidP="003E0737" w:rsidRDefault="003E0737" w14:paraId="46C4970D" w14:textId="77777777">
      <w:r>
        <w:t>Boggs et al. 2008. International Ecological Classification Standard: Terrestrial Ecological Classifications. Draft Ecological Systems Description for the Alaska Arctic Region.</w:t>
      </w:r>
    </w:p>
    <w:p w:rsidR="003E0737" w:rsidP="003E0737" w:rsidRDefault="003E0737" w14:paraId="7EE3A9F5" w14:textId="77777777"/>
    <w:p w:rsidR="003E0737" w:rsidP="003E0737" w:rsidRDefault="003E0737" w14:paraId="7EFC0CD8" w14:textId="77777777">
      <w:r>
        <w:t>Boucher et al. 2008. International Ecological Classification Standard: Terrestrial Ecological Classifications. Draft Ecological Systems Description for Alaska Boreal and Sub-boreal Regions.</w:t>
      </w:r>
    </w:p>
    <w:p w:rsidR="003E0737" w:rsidP="003E0737" w:rsidRDefault="003E0737" w14:paraId="2685A997" w14:textId="77777777"/>
    <w:p w:rsidR="003E0737" w:rsidP="003E0737" w:rsidRDefault="003E0737" w14:paraId="70C7C7B7" w14:textId="77777777">
      <w:r>
        <w:t>Carson, C.E. and Hussey, K.M. 1959. The multiple-working hypothesis as applied to Alaska’s oriented lakes. Proceedings of the Iowa Academy of Science. 66:334-49.</w:t>
      </w:r>
    </w:p>
    <w:p w:rsidR="006E5325" w:rsidP="003E0737" w:rsidRDefault="006E5325" w14:paraId="3B45AAB9" w14:textId="77777777"/>
    <w:p w:rsidR="006E5325" w:rsidP="003E0737" w:rsidRDefault="006E5325" w14:paraId="7AB33CC4" w14:textId="77777777">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May 20].</w:t>
      </w:r>
    </w:p>
    <w:p w:rsidR="003E0737" w:rsidP="003E0737" w:rsidRDefault="003E0737" w14:paraId="492F28EF" w14:textId="77777777"/>
    <w:p w:rsidR="003E0737" w:rsidP="003E0737" w:rsidRDefault="003E0737" w14:paraId="31422ADF" w14:textId="77777777">
      <w:proofErr w:type="spellStart"/>
      <w:r>
        <w:t>Komarkova</w:t>
      </w:r>
      <w:proofErr w:type="spellEnd"/>
      <w:r>
        <w:t xml:space="preserve">, V. and P.J. Webber. 1980. Two low arctic vegetation maps near </w:t>
      </w:r>
      <w:proofErr w:type="spellStart"/>
      <w:r>
        <w:t>Atkasook</w:t>
      </w:r>
      <w:proofErr w:type="spellEnd"/>
      <w:r>
        <w:t xml:space="preserve">, Alaska. Arctic and Alpine Research 12:447-472. </w:t>
      </w:r>
    </w:p>
    <w:p w:rsidR="003E0737" w:rsidP="003E0737" w:rsidRDefault="003E0737" w14:paraId="527382E1" w14:textId="77777777"/>
    <w:p w:rsidR="003E0737" w:rsidP="003E0737" w:rsidRDefault="003E0737" w14:paraId="3470D1B9" w14:textId="77777777">
      <w:r>
        <w:t>Livingstone, D.A. 1954. On the orientation of lake basins. American Journal of Science. 252:547-54.</w:t>
      </w:r>
    </w:p>
    <w:p w:rsidR="003E0737" w:rsidP="003E0737" w:rsidRDefault="003E0737" w14:paraId="672A73D5" w14:textId="77777777"/>
    <w:p w:rsidR="003E0737" w:rsidP="003E0737" w:rsidRDefault="003E0737" w14:paraId="62AA931C" w14:textId="77777777">
      <w:r>
        <w:t xml:space="preserve">Mann, D.H., P.A. </w:t>
      </w:r>
      <w:proofErr w:type="spellStart"/>
      <w:r>
        <w:t>Heiser</w:t>
      </w:r>
      <w:proofErr w:type="spellEnd"/>
      <w:r>
        <w:t xml:space="preserve"> and B.P. Finney. 2002. Holocene history of the Great Kobuk Sand Dunes, Northwestern Alaska. Quaternary Science Reviews. 21(4):709-731.</w:t>
      </w:r>
    </w:p>
    <w:p w:rsidR="003E0737" w:rsidP="003E0737" w:rsidRDefault="003E0737" w14:paraId="44DA861E" w14:textId="77777777"/>
    <w:p w:rsidR="003E0737" w:rsidP="003E0737" w:rsidRDefault="003E0737" w14:paraId="0E580AC9" w14:textId="77777777">
      <w:r>
        <w:t xml:space="preserve">Parker, C.L. 1998. Plant assemblages and floristic mysteries at the Great Kobuk Sand Dunes, Kobuk Valley National Park. Beringia Days 1998. USDI National Park Service, Alaska Region, Anchorage. [&lt;http://www.nps.gov/akso/beringia/berinotesjan99(2).htm&gt;] </w:t>
      </w:r>
    </w:p>
    <w:p w:rsidR="003E0737" w:rsidP="003E0737" w:rsidRDefault="003E0737" w14:paraId="62A28B59" w14:textId="77777777"/>
    <w:p w:rsidR="003E0737" w:rsidP="003E0737" w:rsidRDefault="003E0737" w14:paraId="10C8B65E" w14:textId="77777777">
      <w:r>
        <w:t>Parker, C.L. and D.H. Mann. 2000. Arctic Science 2000 - Crossing Borders: Science and Community Whitehorse, Yukon, Canada, Sept 21-24</w:t>
      </w:r>
      <w:proofErr w:type="gramStart"/>
      <w:r>
        <w:t xml:space="preserve"> 2000</w:t>
      </w:r>
      <w:proofErr w:type="gramEnd"/>
      <w:r>
        <w:t>. American Association for the Advancement of Science &amp; Yukon Science Institute. Abstract available at http://www.taiga.net/arctic2000/abstracts/parker.html.</w:t>
      </w:r>
    </w:p>
    <w:p w:rsidR="003E0737" w:rsidP="003E0737" w:rsidRDefault="003E0737" w14:paraId="7F08F03D" w14:textId="77777777"/>
    <w:p w:rsidR="003E0737" w:rsidP="003E0737" w:rsidRDefault="003E0737" w14:paraId="14F547ED" w14:textId="77777777">
      <w:r>
        <w:t>Peterson, K.M. and W.D. Billings. 1978. Geomorphic processes and vegetational change along the Meade River sand bluffs in northern Alaska. Arctic. 31(1): 7-23.</w:t>
      </w:r>
    </w:p>
    <w:p w:rsidR="003E0737" w:rsidP="003E0737" w:rsidRDefault="003E0737" w14:paraId="20D51B01" w14:textId="77777777"/>
    <w:p w:rsidR="003E0737" w:rsidP="003E0737" w:rsidRDefault="003E0737" w14:paraId="2A79A8EA" w14:textId="605F96B9">
      <w:r>
        <w:t xml:space="preserve">Walker, H.J. 1967. Riverbank dunes in the Colville Delta, Alaska. Louisiana State University, Coastal Studies </w:t>
      </w:r>
      <w:r w:rsidR="005B39A4">
        <w:t>Bulletin</w:t>
      </w:r>
      <w:r>
        <w:t xml:space="preserve"> No. 1. pp. 7-14.</w:t>
      </w:r>
    </w:p>
    <w:p w:rsidR="004D5F12" w:rsidP="003E0737" w:rsidRDefault="004D5F12" w14:paraId="1851F1A7" w14:textId="77777777"/>
    <w:p w:rsidRPr="005B39A4" w:rsidR="006E5325" w:rsidP="003E0737" w:rsidRDefault="006E5325" w14:paraId="1AB04293" w14:textId="77777777">
      <w:pPr>
        <w:rPr>
          <w:sz w:val="32"/>
        </w:rPr>
      </w:pPr>
      <w:r w:rsidRPr="005B39A4">
        <w:rPr>
          <w:szCs w:val="20"/>
        </w:rPr>
        <w:t>Wolfe, Stephen; Bond, Jeffrey; Lamothe, Michel. 2011. Dune stabilization in central and southern Yukon in relation to early Holocene environmental change, northwestern North America. Quaternary Science Reviews. 30(3-4): 324-334.</w:t>
      </w:r>
    </w:p>
    <w:sectPr w:rsidRPr="005B39A4" w:rsidR="006E5325"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95E" w:rsidRDefault="0060495E" w14:paraId="420496B6" w14:textId="77777777">
      <w:r>
        <w:separator/>
      </w:r>
    </w:p>
  </w:endnote>
  <w:endnote w:type="continuationSeparator" w:id="0">
    <w:p w:rsidR="0060495E" w:rsidRDefault="0060495E" w14:paraId="1077290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BE6" w:rsidP="003E0737" w:rsidRDefault="00811BE6" w14:paraId="618E7DC0"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95E" w:rsidRDefault="0060495E" w14:paraId="630F5D88" w14:textId="77777777">
      <w:r>
        <w:separator/>
      </w:r>
    </w:p>
  </w:footnote>
  <w:footnote w:type="continuationSeparator" w:id="0">
    <w:p w:rsidR="0060495E" w:rsidRDefault="0060495E" w14:paraId="6BD69AA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1BE6" w:rsidP="003E0737" w:rsidRDefault="00811BE6" w14:paraId="5DE91F88"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C42C6"/>
    <w:multiLevelType w:val="multilevel"/>
    <w:tmpl w:val="C0CCD3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9F753E"/>
    <w:multiLevelType w:val="multilevel"/>
    <w:tmpl w:val="430A60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9178138">
    <w:abstractNumId w:val="3"/>
  </w:num>
  <w:num w:numId="2" w16cid:durableId="320040256">
    <w:abstractNumId w:val="1"/>
  </w:num>
  <w:num w:numId="3" w16cid:durableId="1359962804">
    <w:abstractNumId w:val="2"/>
  </w:num>
  <w:num w:numId="4" w16cid:durableId="907299961">
    <w:abstractNumId w:val="0"/>
  </w:num>
  <w:num w:numId="5" w16cid:durableId="4444655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62401B"/>
    <w:pPr>
      <w:ind w:left="720"/>
    </w:pPr>
    <w:rPr>
      <w:rFonts w:ascii="Calibri" w:hAnsi="Calibri" w:eastAsia="Calibri"/>
      <w:sz w:val="22"/>
      <w:szCs w:val="22"/>
    </w:rPr>
  </w:style>
  <w:style w:type="character" w:styleId="Hyperlink">
    <w:name w:val="Hyperlink"/>
    <w:rsid w:val="0062401B"/>
    <w:rPr>
      <w:color w:val="0000FF"/>
      <w:u w:val="single"/>
    </w:rPr>
  </w:style>
  <w:style w:type="character" w:styleId="Strong">
    <w:name w:val="Strong"/>
    <w:basedOn w:val="DefaultParagraphFont"/>
    <w:uiPriority w:val="22"/>
    <w:qFormat/>
    <w:rsid w:val="0013209F"/>
    <w:rPr>
      <w:b/>
      <w:bCs/>
    </w:rPr>
  </w:style>
  <w:style w:type="character" w:styleId="CommentReference">
    <w:name w:val="annotation reference"/>
    <w:basedOn w:val="DefaultParagraphFont"/>
    <w:uiPriority w:val="99"/>
    <w:semiHidden/>
    <w:unhideWhenUsed/>
    <w:rsid w:val="006E5325"/>
    <w:rPr>
      <w:sz w:val="16"/>
      <w:szCs w:val="16"/>
    </w:rPr>
  </w:style>
  <w:style w:type="paragraph" w:styleId="CommentText">
    <w:name w:val="annotation text"/>
    <w:basedOn w:val="Normal"/>
    <w:link w:val="CommentTextChar"/>
    <w:uiPriority w:val="99"/>
    <w:semiHidden/>
    <w:unhideWhenUsed/>
    <w:rsid w:val="006E5325"/>
    <w:rPr>
      <w:sz w:val="20"/>
      <w:szCs w:val="20"/>
    </w:rPr>
  </w:style>
  <w:style w:type="character" w:styleId="CommentTextChar" w:customStyle="1">
    <w:name w:val="Comment Text Char"/>
    <w:basedOn w:val="DefaultParagraphFont"/>
    <w:link w:val="CommentText"/>
    <w:uiPriority w:val="99"/>
    <w:semiHidden/>
    <w:rsid w:val="006E5325"/>
  </w:style>
  <w:style w:type="paragraph" w:styleId="CommentSubject">
    <w:name w:val="annotation subject"/>
    <w:basedOn w:val="CommentText"/>
    <w:next w:val="CommentText"/>
    <w:link w:val="CommentSubjectChar"/>
    <w:uiPriority w:val="99"/>
    <w:semiHidden/>
    <w:unhideWhenUsed/>
    <w:rsid w:val="006E5325"/>
    <w:rPr>
      <w:b/>
      <w:bCs/>
    </w:rPr>
  </w:style>
  <w:style w:type="character" w:styleId="CommentSubjectChar" w:customStyle="1">
    <w:name w:val="Comment Subject Char"/>
    <w:basedOn w:val="CommentTextChar"/>
    <w:link w:val="CommentSubject"/>
    <w:uiPriority w:val="99"/>
    <w:semiHidden/>
    <w:rsid w:val="006E5325"/>
    <w:rPr>
      <w:b/>
      <w:bCs/>
    </w:rPr>
  </w:style>
  <w:style w:type="paragraph" w:styleId="BalloonText">
    <w:name w:val="Balloon Text"/>
    <w:basedOn w:val="Normal"/>
    <w:link w:val="BalloonTextChar"/>
    <w:uiPriority w:val="99"/>
    <w:semiHidden/>
    <w:unhideWhenUsed/>
    <w:rsid w:val="006E532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E5325"/>
    <w:rPr>
      <w:rFonts w:ascii="Segoe UI" w:hAnsi="Segoe UI" w:cs="Segoe UI"/>
      <w:sz w:val="18"/>
      <w:szCs w:val="18"/>
    </w:rPr>
  </w:style>
  <w:style w:type="paragraph" w:styleId="Revision">
    <w:name w:val="Revision"/>
    <w:hidden/>
    <w:uiPriority w:val="99"/>
    <w:semiHidden/>
    <w:rsid w:val="00F51180"/>
    <w:rPr>
      <w:sz w:val="24"/>
      <w:szCs w:val="24"/>
    </w:rPr>
  </w:style>
  <w:style w:type="character" w:styleId="FollowedHyperlink">
    <w:name w:val="FollowedHyperlink"/>
    <w:basedOn w:val="DefaultParagraphFont"/>
    <w:uiPriority w:val="99"/>
    <w:semiHidden/>
    <w:unhideWhenUsed/>
    <w:rsid w:val="00F51180"/>
    <w:rPr>
      <w:color w:val="800080" w:themeColor="followedHyperlink"/>
      <w:u w:val="single"/>
    </w:rPr>
  </w:style>
  <w:style w:type="paragraph" w:styleId="NormalWeb">
    <w:name w:val="Normal (Web)"/>
    <w:basedOn w:val="Normal"/>
    <w:uiPriority w:val="99"/>
    <w:semiHidden/>
    <w:unhideWhenUsed/>
    <w:rsid w:val="00F5118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01490">
      <w:bodyDiv w:val="1"/>
      <w:marLeft w:val="0"/>
      <w:marRight w:val="0"/>
      <w:marTop w:val="0"/>
      <w:marBottom w:val="0"/>
      <w:divBdr>
        <w:top w:val="none" w:sz="0" w:space="0" w:color="auto"/>
        <w:left w:val="none" w:sz="0" w:space="0" w:color="auto"/>
        <w:bottom w:val="none" w:sz="0" w:space="0" w:color="auto"/>
        <w:right w:val="none" w:sz="0" w:space="0" w:color="auto"/>
      </w:divBdr>
    </w:div>
    <w:div w:id="1236473455">
      <w:bodyDiv w:val="1"/>
      <w:marLeft w:val="0"/>
      <w:marRight w:val="0"/>
      <w:marTop w:val="0"/>
      <w:marBottom w:val="0"/>
      <w:divBdr>
        <w:top w:val="none" w:sz="0" w:space="0" w:color="auto"/>
        <w:left w:val="none" w:sz="0" w:space="0" w:color="auto"/>
        <w:bottom w:val="none" w:sz="0" w:space="0" w:color="auto"/>
        <w:right w:val="none" w:sz="0" w:space="0" w:color="auto"/>
      </w:divBdr>
    </w:div>
    <w:div w:id="1397781833">
      <w:bodyDiv w:val="1"/>
      <w:marLeft w:val="0"/>
      <w:marRight w:val="0"/>
      <w:marTop w:val="0"/>
      <w:marBottom w:val="0"/>
      <w:divBdr>
        <w:top w:val="none" w:sz="0" w:space="0" w:color="auto"/>
        <w:left w:val="none" w:sz="0" w:space="0" w:color="auto"/>
        <w:bottom w:val="none" w:sz="0" w:space="0" w:color="auto"/>
        <w:right w:val="none" w:sz="0" w:space="0" w:color="auto"/>
      </w:divBdr>
    </w:div>
    <w:div w:id="170139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fs.fed.us/database/feis/fire_regimes/AK_coastal/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14</revision>
  <lastPrinted>2015-09-11T19:35:00.0000000Z</lastPrinted>
  <dcterms:created xsi:type="dcterms:W3CDTF">2022-11-08T03:19:00.0000000Z</dcterms:created>
  <dcterms:modified xsi:type="dcterms:W3CDTF">2024-09-27T18:56:45.6225046Z</dcterms:modified>
</coreProperties>
</file>