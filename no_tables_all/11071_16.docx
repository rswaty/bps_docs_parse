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0A8" w:rsidP="007970A8" w:rsidRDefault="007970A8" w14:paraId="3E9378E6" w14:textId="77777777">
      <w:pPr>
        <w:pStyle w:val="BpSTitle"/>
      </w:pPr>
      <w:r>
        <w:t>11071</w:t>
      </w:r>
    </w:p>
    <w:p w:rsidR="007970A8" w:rsidP="007970A8" w:rsidRDefault="007970A8" w14:paraId="3A91F1F0" w14:textId="77777777">
      <w:pPr>
        <w:pStyle w:val="BpSTitle"/>
      </w:pPr>
      <w:r>
        <w:t xml:space="preserve">Rocky Mountain Gambel Oak-Mixed Montane </w:t>
      </w:r>
      <w:proofErr w:type="gramStart"/>
      <w:r>
        <w:t>Shrubland  -</w:t>
      </w:r>
      <w:proofErr w:type="gramEnd"/>
      <w:r>
        <w:t xml:space="preserve"> Continuous</w:t>
      </w:r>
    </w:p>
    <w:p w:rsidR="007970A8" w:rsidP="007970A8" w:rsidRDefault="007970A8" w14:paraId="0BFB61A0" w14:textId="77777777">
      <w:r>
        <w:t>BpS Model/Description Version: Aug. 2020</w:t>
      </w:r>
      <w:r>
        <w:tab/>
      </w:r>
      <w:r>
        <w:tab/>
      </w:r>
      <w:r>
        <w:tab/>
      </w:r>
      <w:r>
        <w:tab/>
      </w:r>
      <w:r>
        <w:tab/>
      </w:r>
      <w:r>
        <w:tab/>
      </w:r>
      <w:r>
        <w:tab/>
      </w:r>
    </w:p>
    <w:p w:rsidR="007970A8" w:rsidP="007970A8" w:rsidRDefault="007970A8" w14:paraId="4A09661F" w14:textId="77777777"/>
    <w:p w:rsidR="007970A8" w:rsidP="007970A8" w:rsidRDefault="007970A8" w14:paraId="208EA49E" w14:textId="77777777"/>
    <w:p w:rsidR="007970A8" w:rsidP="007970A8" w:rsidRDefault="007970A8" w14:paraId="1B4DFF71" w14:textId="77777777">
      <w:pPr>
        <w:pStyle w:val="InfoPara"/>
      </w:pPr>
      <w:r>
        <w:t>Vegetation Type</w:t>
      </w:r>
    </w:p>
    <w:p w:rsidR="007970A8" w:rsidP="007970A8" w:rsidRDefault="007970A8" w14:paraId="1A4D54D1" w14:textId="67829F18">
      <w:bookmarkStart w:name="_GoBack" w:id="0"/>
      <w:bookmarkEnd w:id="0"/>
      <w:r>
        <w:t>Shrubland</w:t>
      </w:r>
    </w:p>
    <w:p w:rsidR="007970A8" w:rsidP="007970A8" w:rsidRDefault="007970A8" w14:paraId="23BB8356" w14:textId="264405FD">
      <w:pPr>
        <w:pStyle w:val="InfoPara"/>
      </w:pPr>
      <w:r>
        <w:t>Map Zone</w:t>
      </w:r>
    </w:p>
    <w:p w:rsidR="007970A8" w:rsidP="007970A8" w:rsidRDefault="007970A8" w14:paraId="6BAA3090" w14:textId="77777777">
      <w:r>
        <w:t>16</w:t>
      </w:r>
    </w:p>
    <w:p w:rsidR="007970A8" w:rsidP="007970A8" w:rsidRDefault="007970A8" w14:paraId="7B15F899" w14:textId="77777777">
      <w:pPr>
        <w:pStyle w:val="InfoPara"/>
      </w:pPr>
      <w:r>
        <w:t>Model Splits or Lumps</w:t>
      </w:r>
    </w:p>
    <w:p w:rsidR="007970A8" w:rsidP="007970A8" w:rsidRDefault="007970A8" w14:paraId="3033C7FA" w14:textId="5ED26484">
      <w:r>
        <w:t xml:space="preserve">This </w:t>
      </w:r>
      <w:r w:rsidR="001B7DED">
        <w:t>Biophysical Setting (</w:t>
      </w:r>
      <w:r>
        <w:t>BpS</w:t>
      </w:r>
      <w:r w:rsidR="001B7DED">
        <w:t>)</w:t>
      </w:r>
      <w:r>
        <w:t xml:space="preserve"> is split into multiple models:</w:t>
      </w:r>
      <w:r w:rsidR="001B7DED">
        <w:t xml:space="preserve"> </w:t>
      </w:r>
      <w:r w:rsidR="00F31410">
        <w:t>11071</w:t>
      </w:r>
      <w:r>
        <w:t xml:space="preserve"> is continuous a</w:t>
      </w:r>
      <w:r w:rsidR="00F31410">
        <w:t>nd has &gt;60% Gambel oak cover; 11072</w:t>
      </w:r>
      <w:r>
        <w:t xml:space="preserve"> is patchy and has &lt;60% Gambel oak cover. The two also differ by </w:t>
      </w:r>
      <w:r w:rsidR="00F31410">
        <w:t xml:space="preserve">fire regimes: 11071 is </w:t>
      </w:r>
      <w:r>
        <w:t>dominated by replac</w:t>
      </w:r>
      <w:r w:rsidR="00F31410">
        <w:t xml:space="preserve">ement fire; 11072 is </w:t>
      </w:r>
      <w:r>
        <w:t>dominated by mixed</w:t>
      </w:r>
      <w:r w:rsidR="001B7DED">
        <w:t>-</w:t>
      </w:r>
      <w:r>
        <w:t>severity fire</w:t>
      </w:r>
      <w:r w:rsidR="00F31410">
        <w:t>. The patchy type (11072</w:t>
      </w:r>
      <w:r>
        <w:t>) will also occur on drier physical gradients (&lt;5</w:t>
      </w:r>
      <w:r w:rsidR="00F31410">
        <w:t>,</w:t>
      </w:r>
      <w:r>
        <w:t>500ft elevation, south</w:t>
      </w:r>
      <w:r w:rsidR="001B7DED">
        <w:t>-</w:t>
      </w:r>
      <w:r>
        <w:t xml:space="preserve"> and west-facing aspect, and shallower soils)</w:t>
      </w:r>
    </w:p>
    <w:p w:rsidR="007970A8" w:rsidP="007970A8" w:rsidRDefault="007970A8" w14:paraId="4D8B81CF" w14:textId="77777777">
      <w:pPr>
        <w:pStyle w:val="InfoPara"/>
      </w:pPr>
      <w:r>
        <w:t>Geographic Range</w:t>
      </w:r>
    </w:p>
    <w:p w:rsidR="007970A8" w:rsidP="007970A8" w:rsidRDefault="007970A8" w14:paraId="7BFFC0AE" w14:textId="77777777">
      <w:r>
        <w:t>Central and Southern Rocky Mountains and Colorado Plateau (including Wasatch and Uinta Range). Most common along the dry foothills and lower mountain slopes.</w:t>
      </w:r>
    </w:p>
    <w:p w:rsidR="007970A8" w:rsidP="007970A8" w:rsidRDefault="007970A8" w14:paraId="1D8FD54A" w14:textId="77777777">
      <w:pPr>
        <w:pStyle w:val="InfoPara"/>
      </w:pPr>
      <w:r>
        <w:t>Biophysical Site Description</w:t>
      </w:r>
    </w:p>
    <w:p w:rsidR="007970A8" w:rsidP="007970A8" w:rsidRDefault="007970A8" w14:paraId="31F637F3" w14:textId="77777777">
      <w:r>
        <w:t>Variable soil types, but often rocky and potentially erosive, and slopes from gentle to steep, on all aspects. Elevations range from 3</w:t>
      </w:r>
      <w:r w:rsidR="00F31410">
        <w:t>,</w:t>
      </w:r>
      <w:r>
        <w:t>000-8</w:t>
      </w:r>
      <w:r w:rsidR="00F31410">
        <w:t>,</w:t>
      </w:r>
      <w:r>
        <w:t xml:space="preserve">000ft, typically on mountain foothills and lower slopes. Characterized by Gambel oak clones covering more than 60% of the area. Often found with bigtooth maple (Rocky Mountain Bigtooth Maple Ravine Woodland, 1012). </w:t>
      </w:r>
    </w:p>
    <w:p w:rsidR="007970A8" w:rsidP="007970A8" w:rsidRDefault="007970A8" w14:paraId="4DCD245E" w14:textId="77777777"/>
    <w:p w:rsidR="007970A8" w:rsidP="007970A8" w:rsidRDefault="00F31410" w14:paraId="51F901BD" w14:textId="19AF256F">
      <w:r>
        <w:t xml:space="preserve">This type is </w:t>
      </w:r>
      <w:proofErr w:type="gramStart"/>
      <w:r>
        <w:t>similar to</w:t>
      </w:r>
      <w:proofErr w:type="gramEnd"/>
      <w:r>
        <w:t xml:space="preserve"> 11072</w:t>
      </w:r>
      <w:r w:rsidR="007970A8">
        <w:t xml:space="preserve"> but differs in having more continuous (&gt;60% cover) oak stands and more of a replacement</w:t>
      </w:r>
      <w:r w:rsidR="001B7DED">
        <w:t>-</w:t>
      </w:r>
      <w:r w:rsidR="007970A8">
        <w:t xml:space="preserve">severity fire regime. It will also generally occur on sites over </w:t>
      </w:r>
      <w:r w:rsidR="001B7DED">
        <w:t>~</w:t>
      </w:r>
      <w:r w:rsidR="007970A8">
        <w:t>5</w:t>
      </w:r>
      <w:r>
        <w:t>,</w:t>
      </w:r>
      <w:r w:rsidR="007970A8">
        <w:t>500ft in elevation, more often on north</w:t>
      </w:r>
      <w:r w:rsidR="001B7DED">
        <w:t>-</w:t>
      </w:r>
      <w:r w:rsidR="007970A8">
        <w:t xml:space="preserve"> or east-facing slopes and on deeper soil</w:t>
      </w:r>
      <w:r>
        <w:t>s than the patchy type (11072</w:t>
      </w:r>
      <w:r w:rsidR="007970A8">
        <w:t>). There will, of course, be overlap in the gradients for these two types, however.</w:t>
      </w:r>
    </w:p>
    <w:p w:rsidR="007970A8" w:rsidP="007970A8" w:rsidRDefault="007970A8" w14:paraId="58C49676" w14:textId="77777777">
      <w:pPr>
        <w:pStyle w:val="InfoPara"/>
      </w:pPr>
      <w:r>
        <w:t>Vegetation Description</w:t>
      </w:r>
    </w:p>
    <w:p w:rsidR="007970A8" w:rsidP="007970A8" w:rsidRDefault="007970A8" w14:paraId="08CD0ECD" w14:textId="6F3BD748">
      <w:r>
        <w:t xml:space="preserve">Dominated by Gambel oak, often with </w:t>
      </w:r>
      <w:proofErr w:type="spellStart"/>
      <w:r w:rsidRPr="005D0F64">
        <w:rPr>
          <w:i/>
        </w:rPr>
        <w:t>Amelanchier</w:t>
      </w:r>
      <w:proofErr w:type="spellEnd"/>
      <w:r w:rsidRPr="005D0F64">
        <w:rPr>
          <w:i/>
        </w:rPr>
        <w:t xml:space="preserve"> </w:t>
      </w:r>
      <w:r>
        <w:t>spp</w:t>
      </w:r>
      <w:r w:rsidR="001B7DED">
        <w:t>.</w:t>
      </w:r>
      <w:r>
        <w:t xml:space="preserve">, </w:t>
      </w:r>
      <w:r w:rsidRPr="005D0F64">
        <w:rPr>
          <w:i/>
        </w:rPr>
        <w:t>Artemisia tridentata</w:t>
      </w:r>
      <w:r>
        <w:t xml:space="preserve">, </w:t>
      </w:r>
      <w:r w:rsidRPr="005D0F64">
        <w:rPr>
          <w:i/>
        </w:rPr>
        <w:t xml:space="preserve">Prunus </w:t>
      </w:r>
      <w:proofErr w:type="spellStart"/>
      <w:r w:rsidRPr="005D0F64">
        <w:rPr>
          <w:i/>
        </w:rPr>
        <w:t>virginiana</w:t>
      </w:r>
      <w:proofErr w:type="spellEnd"/>
      <w:r>
        <w:t xml:space="preserve">, </w:t>
      </w:r>
      <w:proofErr w:type="spellStart"/>
      <w:r w:rsidRPr="005D0F64">
        <w:rPr>
          <w:i/>
        </w:rPr>
        <w:t>Purshia</w:t>
      </w:r>
      <w:proofErr w:type="spellEnd"/>
      <w:r w:rsidR="001B7DED">
        <w:t>,</w:t>
      </w:r>
      <w:r>
        <w:t xml:space="preserve"> and </w:t>
      </w:r>
      <w:proofErr w:type="spellStart"/>
      <w:r w:rsidRPr="005D0F64">
        <w:rPr>
          <w:i/>
        </w:rPr>
        <w:t>Symphoricarpos</w:t>
      </w:r>
      <w:proofErr w:type="spellEnd"/>
      <w:r>
        <w:t xml:space="preserve">. Oak cover is nearly continuous, occupying </w:t>
      </w:r>
      <w:r w:rsidR="001B7DED">
        <w:t>&gt;</w:t>
      </w:r>
      <w:r>
        <w:t>60% of the landscape, with grasses/herbs/sagebrush interspace between oak clones. Oak and most other associated shrubs will sprout readily after disturbance.</w:t>
      </w:r>
    </w:p>
    <w:p w:rsidR="007970A8" w:rsidP="007970A8" w:rsidRDefault="007970A8" w14:paraId="3DBD9176" w14:textId="77777777">
      <w:pPr>
        <w:pStyle w:val="InfoPara"/>
      </w:pPr>
      <w:r>
        <w:t>BpS Dominant and Indicator Species</w:t>
      </w:r>
    </w:p>
    <w:p>
      <w:r>
        <w:rPr>
          <w:sz w:val="16"/>
        </w:rPr>
        <w:t>Species names are from the NRCS PLANTS database. Check species codes at http://plants.usda.gov.</w:t>
      </w:r>
    </w:p>
    <w:p w:rsidR="007970A8" w:rsidP="007970A8" w:rsidRDefault="007970A8" w14:paraId="7E3A66E2" w14:textId="77777777">
      <w:pPr>
        <w:pStyle w:val="InfoPara"/>
      </w:pPr>
      <w:r>
        <w:lastRenderedPageBreak/>
        <w:t>Disturbance Description</w:t>
      </w:r>
    </w:p>
    <w:p w:rsidR="007970A8" w:rsidP="007970A8" w:rsidRDefault="007970A8" w14:paraId="2189F898" w14:textId="0239F1F5">
      <w:r>
        <w:t>Fire is most often replacement</w:t>
      </w:r>
      <w:r w:rsidR="001B7DED">
        <w:t>-</w:t>
      </w:r>
      <w:r>
        <w:t>severity, with less frequent mixed</w:t>
      </w:r>
      <w:r w:rsidR="001B7DED">
        <w:t>-</w:t>
      </w:r>
      <w:r>
        <w:t>severity. Mixed</w:t>
      </w:r>
      <w:r w:rsidR="001B7DED">
        <w:t>-</w:t>
      </w:r>
      <w:r>
        <w:t>severity fires resulted in a mosaic pattern of burned and unburned areas. Some areas of the Wasatch Front may have a more frequent replacement fire regime (i</w:t>
      </w:r>
      <w:r w:rsidR="001B7DED">
        <w:t>.</w:t>
      </w:r>
      <w:r>
        <w:t>e</w:t>
      </w:r>
      <w:r w:rsidR="001B7DED">
        <w:t>.</w:t>
      </w:r>
      <w:r>
        <w:t xml:space="preserve">, 20-50yrs) where grasses tend to drive the fire regime. </w:t>
      </w:r>
    </w:p>
    <w:p w:rsidR="007970A8" w:rsidP="007970A8" w:rsidRDefault="007970A8" w14:paraId="4512A8E0" w14:textId="77777777"/>
    <w:p w:rsidR="007970A8" w:rsidP="007970A8" w:rsidRDefault="007970A8" w14:paraId="77E5620D" w14:textId="04040007">
      <w:r>
        <w:t xml:space="preserve">Insect defoliation </w:t>
      </w:r>
      <w:r w:rsidR="00F31410">
        <w:t>occasionally affects Gambel oak</w:t>
      </w:r>
      <w:r>
        <w:t>, but a single year of defoliation will not cause structural changes. Suc</w:t>
      </w:r>
      <w:r w:rsidR="00F31410">
        <w:t>cessive years of frost-kill can cause</w:t>
      </w:r>
      <w:r>
        <w:t xml:space="preserve"> a transition to </w:t>
      </w:r>
      <w:r w:rsidR="00F31410">
        <w:t xml:space="preserve">the </w:t>
      </w:r>
      <w:r>
        <w:t>early</w:t>
      </w:r>
      <w:r w:rsidR="001B7DED">
        <w:t>-</w:t>
      </w:r>
      <w:r>
        <w:t xml:space="preserve">seral </w:t>
      </w:r>
      <w:r w:rsidR="00F31410">
        <w:t>stage</w:t>
      </w:r>
      <w:r>
        <w:t>. Fire often follows frost-kill disturbance.</w:t>
      </w:r>
    </w:p>
    <w:p w:rsidR="007970A8" w:rsidP="007970A8" w:rsidRDefault="00F31410" w14:paraId="35EF9445"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970A8" w:rsidP="007970A8" w:rsidRDefault="007970A8" w14:paraId="57A5EA34" w14:textId="77777777">
      <w:pPr>
        <w:pStyle w:val="InfoPara"/>
      </w:pPr>
      <w:r>
        <w:t>Scale Description</w:t>
      </w:r>
    </w:p>
    <w:p w:rsidR="007970A8" w:rsidP="007970A8" w:rsidRDefault="007970A8" w14:paraId="1316B0EC" w14:textId="11C7E9FB">
      <w:r>
        <w:t>This type occurs in relatively large patches across the landscape. Disturbance patch size is generally moderately large (</w:t>
      </w:r>
      <w:r w:rsidR="001B7DED">
        <w:t xml:space="preserve">10s </w:t>
      </w:r>
      <w:r>
        <w:t xml:space="preserve">to a few </w:t>
      </w:r>
      <w:r w:rsidR="001B7DED">
        <w:t>100s</w:t>
      </w:r>
      <w:r>
        <w:t xml:space="preserve"> of acres).</w:t>
      </w:r>
    </w:p>
    <w:p w:rsidR="007970A8" w:rsidP="007970A8" w:rsidRDefault="007970A8" w14:paraId="153A148D" w14:textId="77777777">
      <w:pPr>
        <w:pStyle w:val="InfoPara"/>
      </w:pPr>
      <w:r>
        <w:t>Adjacency or Identification Concerns</w:t>
      </w:r>
    </w:p>
    <w:p w:rsidR="007970A8" w:rsidP="007970A8" w:rsidRDefault="007970A8" w14:paraId="70332F66" w14:textId="3D67FC71">
      <w:r>
        <w:t>May be adjacent to Rocky Mountain Bigtooth Maple Ravine Woodland (1012), but oak is generally on drier sites. The two can be distinguished by dominant species, and where oak/maple are mixed it is more likely to be this BpS (1107).</w:t>
      </w:r>
    </w:p>
    <w:p w:rsidR="007970A8" w:rsidP="007970A8" w:rsidRDefault="007970A8" w14:paraId="76AE5583" w14:textId="77777777"/>
    <w:p w:rsidR="007970A8" w:rsidP="007970A8" w:rsidRDefault="007970A8" w14:paraId="19136D5E" w14:textId="594C4A5C">
      <w:r>
        <w:t xml:space="preserve">Patchy types of Rocky Mountain Gambel Oak </w:t>
      </w:r>
      <w:r w:rsidR="001B7DED">
        <w:t>-</w:t>
      </w:r>
      <w:r>
        <w:t>- M</w:t>
      </w:r>
      <w:r w:rsidR="00F31410">
        <w:t>ixed Montane Shrubland (11072</w:t>
      </w:r>
      <w:r>
        <w:t xml:space="preserve">) will be similar but will have Gambel oak patches occupying </w:t>
      </w:r>
      <w:r w:rsidR="001B7DED">
        <w:t>&lt;</w:t>
      </w:r>
      <w:r>
        <w:t>60% of the landscape and will generally occur at lower elevations (&lt;5</w:t>
      </w:r>
      <w:r w:rsidR="00F31410">
        <w:t>,</w:t>
      </w:r>
      <w:r>
        <w:t xml:space="preserve">500ft), drier aspects (south- and west-facing), and in shallower soils than the </w:t>
      </w:r>
      <w:r w:rsidR="00F31410">
        <w:t>continuous type (11071</w:t>
      </w:r>
      <w:r>
        <w:t>).</w:t>
      </w:r>
    </w:p>
    <w:p w:rsidR="007970A8" w:rsidP="007970A8" w:rsidRDefault="007970A8" w14:paraId="19575C7C" w14:textId="77777777">
      <w:pPr>
        <w:pStyle w:val="InfoPara"/>
      </w:pPr>
      <w:r>
        <w:t>Issues or Problems</w:t>
      </w:r>
    </w:p>
    <w:p w:rsidR="007970A8" w:rsidP="007970A8" w:rsidRDefault="00F31410" w14:paraId="4783B067" w14:textId="77777777">
      <w:r>
        <w:t>Both Gambel oak models (11071 and 11072</w:t>
      </w:r>
      <w:r w:rsidR="007970A8">
        <w:t>) were particularly difficult to define because the amount of Gambel oak compared to grasses dictates the fire regime (i</w:t>
      </w:r>
      <w:r w:rsidR="001B7DED">
        <w:t>.</w:t>
      </w:r>
      <w:r w:rsidR="007970A8">
        <w:t>e</w:t>
      </w:r>
      <w:r w:rsidR="001B7DED">
        <w:t>.</w:t>
      </w:r>
      <w:r w:rsidR="007970A8">
        <w:t>, the more Gambel oak/less grass, the higher severity the fire regime). However, oak clones are spatially stable and grassy interspaces are edaphically controlled, so vegetation doesn't easily transition from grass to oak or vice versa. These types are not shifting mosaics. Thus, there is no class in this model that is defined as primarily grasses. The class descriptions between the two models are identical, even thou</w:t>
      </w:r>
      <w:r>
        <w:t>gh the continuous type (11071</w:t>
      </w:r>
      <w:r w:rsidR="007970A8">
        <w:t>) has greater oak coverage overal</w:t>
      </w:r>
      <w:r>
        <w:t>l than the patchy type (11072</w:t>
      </w:r>
      <w:r w:rsidR="007970A8">
        <w:t xml:space="preserve">). To identify which BpS is on the ground, the percent of Gambel oak cover should be summarized over a landscape scale. </w:t>
      </w:r>
    </w:p>
    <w:p w:rsidR="007970A8" w:rsidP="007970A8" w:rsidRDefault="007970A8" w14:paraId="22133177" w14:textId="77777777"/>
    <w:p w:rsidR="007970A8" w:rsidP="007970A8" w:rsidRDefault="007970A8" w14:paraId="555D7819" w14:textId="77777777">
      <w:r>
        <w:t>There is very little information on fire history for this type.</w:t>
      </w:r>
    </w:p>
    <w:p w:rsidR="007970A8" w:rsidP="007970A8" w:rsidRDefault="007970A8" w14:paraId="7DD53710" w14:textId="77777777"/>
    <w:p w:rsidR="007970A8" w:rsidP="007970A8" w:rsidRDefault="007970A8" w14:paraId="77AE54CC" w14:textId="77777777">
      <w:r>
        <w:lastRenderedPageBreak/>
        <w:t xml:space="preserve">For stems &gt;50yrs old in fire-safe areas, oak may take tree form in the southern portion of </w:t>
      </w:r>
      <w:r w:rsidR="001B7DED">
        <w:t>map zone (</w:t>
      </w:r>
      <w:r>
        <w:t>MZ</w:t>
      </w:r>
      <w:r w:rsidR="001B7DED">
        <w:t xml:space="preserve">) </w:t>
      </w:r>
      <w:r>
        <w:t>16.</w:t>
      </w:r>
    </w:p>
    <w:p w:rsidR="007970A8" w:rsidP="007970A8" w:rsidRDefault="007970A8" w14:paraId="75F81D34" w14:textId="77777777">
      <w:pPr>
        <w:pStyle w:val="InfoPara"/>
      </w:pPr>
      <w:r>
        <w:t>Native Uncharacteristic Conditions</w:t>
      </w:r>
    </w:p>
    <w:p w:rsidR="007970A8" w:rsidP="007970A8" w:rsidRDefault="007970A8" w14:paraId="4A8540E9" w14:textId="77777777"/>
    <w:p w:rsidR="007970A8" w:rsidP="007970A8" w:rsidRDefault="007970A8" w14:paraId="75180F92" w14:textId="77777777">
      <w:pPr>
        <w:pStyle w:val="InfoPara"/>
      </w:pPr>
      <w:r>
        <w:t>Comments</w:t>
      </w:r>
    </w:p>
    <w:p w:rsidR="00BB7297" w:rsidP="00BB7297" w:rsidRDefault="00BB7297" w14:paraId="371A4794" w14:textId="77777777">
      <w:pPr>
        <w:rPr>
          <w:b/>
        </w:rPr>
      </w:pPr>
    </w:p>
    <w:p w:rsidR="007970A8" w:rsidP="007970A8" w:rsidRDefault="007970A8" w14:paraId="0638D634" w14:textId="77777777">
      <w:pPr>
        <w:pStyle w:val="ReportSection"/>
      </w:pPr>
      <w:r>
        <w:t>Succession Classes</w:t>
      </w:r>
    </w:p>
    <w:p w:rsidR="007970A8" w:rsidP="007970A8" w:rsidRDefault="007970A8" w14:paraId="4D7E4FC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970A8" w:rsidP="007970A8" w:rsidRDefault="007970A8" w14:paraId="01C73254" w14:textId="77777777">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7970A8" w:rsidP="007970A8" w:rsidRDefault="007970A8" w14:paraId="6E276503" w14:textId="77777777"/>
    <w:p w:rsidR="007970A8" w:rsidP="007970A8" w:rsidRDefault="007970A8" w14:paraId="785B092A" w14:textId="77777777">
      <w:pPr>
        <w:pStyle w:val="SClassInfoPara"/>
      </w:pPr>
      <w:r>
        <w:t>Indicator Species</w:t>
      </w:r>
    </w:p>
    <w:p w:rsidR="007970A8" w:rsidP="007970A8" w:rsidRDefault="007970A8" w14:paraId="0DF99BD3" w14:textId="77777777"/>
    <w:p w:rsidR="007970A8" w:rsidP="007970A8" w:rsidRDefault="007970A8" w14:paraId="3BDBA71F" w14:textId="77777777">
      <w:pPr>
        <w:pStyle w:val="SClassInfoPara"/>
      </w:pPr>
      <w:r>
        <w:t>Description</w:t>
      </w:r>
    </w:p>
    <w:p w:rsidR="007970A8" w:rsidP="007970A8" w:rsidRDefault="007970A8" w14:paraId="74A73650" w14:textId="06AA3484">
      <w:r>
        <w:t xml:space="preserve">Grass/forb and young Gambel oak sprouts </w:t>
      </w:r>
      <w:r w:rsidR="001B7DED">
        <w:t>&lt;2m</w:t>
      </w:r>
      <w:r>
        <w:t xml:space="preserve"> tall. Within clones, little herbaceous understory due to oak density. Between clones is </w:t>
      </w:r>
      <w:proofErr w:type="gramStart"/>
      <w:r>
        <w:t>fairly high</w:t>
      </w:r>
      <w:proofErr w:type="gramEnd"/>
      <w:r>
        <w:t xml:space="preserve"> cover of grasses and herbs</w:t>
      </w:r>
      <w:r w:rsidR="001B7DED">
        <w:t xml:space="preserve"> </w:t>
      </w:r>
      <w:r>
        <w:t xml:space="preserve">and </w:t>
      </w:r>
      <w:r w:rsidR="001B7DED">
        <w:t xml:space="preserve">&lt;5% </w:t>
      </w:r>
      <w:r>
        <w:t>cover of sagebrush and other shrubs.</w:t>
      </w:r>
    </w:p>
    <w:p w:rsidR="007970A8" w:rsidP="007970A8" w:rsidRDefault="007970A8" w14:paraId="4DDB8409" w14:textId="77777777"/>
    <w:p>
      <w:r>
        <w:rPr>
          <w:i/>
          <w:u w:val="single"/>
        </w:rPr>
        <w:t>Maximum Tree Size Class</w:t>
      </w:r>
      <w:br/>
      <w:r>
        <w:t>None</w:t>
      </w:r>
    </w:p>
    <w:p w:rsidR="007970A8" w:rsidP="007970A8" w:rsidRDefault="007970A8" w14:paraId="7965398A" w14:textId="77777777">
      <w:pPr>
        <w:pStyle w:val="InfoPara"/>
        <w:pBdr>
          <w:top w:val="single" w:color="auto" w:sz="4" w:space="1"/>
        </w:pBdr>
      </w:pPr>
      <w:r>
        <w:t>Class B</w:t>
      </w:r>
      <w:r>
        <w:tab/>
        <w:t>34</w:t>
      </w:r>
      <w:r w:rsidR="002A3B10">
        <w:tab/>
      </w:r>
      <w:r w:rsidR="002A3B10">
        <w:tab/>
      </w:r>
      <w:r w:rsidR="002A3B10">
        <w:tab/>
      </w:r>
      <w:r w:rsidR="002A3B10">
        <w:tab/>
      </w:r>
      <w:r w:rsidR="004F7795">
        <w:t>Mid Development 1 - All Structures</w:t>
      </w:r>
    </w:p>
    <w:p w:rsidR="007970A8" w:rsidP="007970A8" w:rsidRDefault="007970A8" w14:paraId="731DF106" w14:textId="77777777"/>
    <w:p w:rsidR="007970A8" w:rsidP="007970A8" w:rsidRDefault="007970A8" w14:paraId="5EB47554" w14:textId="77777777">
      <w:pPr>
        <w:pStyle w:val="SClassInfoPara"/>
      </w:pPr>
      <w:r>
        <w:t>Indicator Species</w:t>
      </w:r>
    </w:p>
    <w:p w:rsidR="007970A8" w:rsidP="007970A8" w:rsidRDefault="007970A8" w14:paraId="28C4A1A4" w14:textId="77777777"/>
    <w:p w:rsidR="007970A8" w:rsidP="007970A8" w:rsidRDefault="007970A8" w14:paraId="1A79E985" w14:textId="77777777">
      <w:pPr>
        <w:pStyle w:val="SClassInfoPara"/>
      </w:pPr>
      <w:r>
        <w:t>Description</w:t>
      </w:r>
    </w:p>
    <w:p w:rsidR="007970A8" w:rsidP="007970A8" w:rsidRDefault="007970A8" w14:paraId="52005E18" w14:textId="7CD57890">
      <w:r>
        <w:t xml:space="preserve">Gambel oak stems will be </w:t>
      </w:r>
      <w:r w:rsidR="001B7DED">
        <w:t>&lt;</w:t>
      </w:r>
      <w:r>
        <w:t>2-3in diameter</w:t>
      </w:r>
      <w:r w:rsidR="001B7DED">
        <w:t xml:space="preserve"> </w:t>
      </w:r>
      <w:r>
        <w:t xml:space="preserve">and generally </w:t>
      </w:r>
      <w:r w:rsidR="001B7DED">
        <w:t>&lt;</w:t>
      </w:r>
      <w:r>
        <w:t xml:space="preserve">8ft tall. There will be high oak cover (generally &gt;80%) within clones and very sparse herbaceous cover. Interspaces between clones </w:t>
      </w:r>
      <w:r w:rsidR="001B7DED">
        <w:t xml:space="preserve">are </w:t>
      </w:r>
      <w:r>
        <w:t>grass/herb/sagebrush with 5-20% cover.</w:t>
      </w:r>
    </w:p>
    <w:p w:rsidR="007970A8" w:rsidP="007970A8" w:rsidRDefault="007970A8" w14:paraId="7326A332" w14:textId="77777777"/>
    <w:p>
      <w:r>
        <w:rPr>
          <w:i/>
          <w:u w:val="single"/>
        </w:rPr>
        <w:t>Maximum Tree Size Class</w:t>
      </w:r>
      <w:br/>
      <w:r>
        <w:t>Seedling &lt;4.5ft</w:t>
      </w:r>
    </w:p>
    <w:p w:rsidR="007970A8" w:rsidP="007970A8" w:rsidRDefault="007970A8" w14:paraId="2C4FA542" w14:textId="77777777">
      <w:pPr>
        <w:pStyle w:val="InfoPara"/>
        <w:pBdr>
          <w:top w:val="single" w:color="auto" w:sz="4" w:space="1"/>
        </w:pBdr>
      </w:pPr>
      <w:r>
        <w:t>Class C</w:t>
      </w:r>
      <w:r>
        <w:tab/>
        <w:t>54</w:t>
      </w:r>
      <w:r w:rsidR="002A3B10">
        <w:tab/>
      </w:r>
      <w:r w:rsidR="002A3B10">
        <w:tab/>
      </w:r>
      <w:r w:rsidR="002A3B10">
        <w:tab/>
      </w:r>
      <w:r w:rsidR="002A3B10">
        <w:tab/>
      </w:r>
      <w:r w:rsidR="004F7795">
        <w:t>Late Development 1 - All Structures</w:t>
      </w:r>
    </w:p>
    <w:p w:rsidR="007970A8" w:rsidP="007970A8" w:rsidRDefault="007970A8" w14:paraId="18CFDAD8" w14:textId="77777777"/>
    <w:p w:rsidR="007970A8" w:rsidP="007970A8" w:rsidRDefault="007970A8" w14:paraId="790B521B" w14:textId="77777777">
      <w:pPr>
        <w:pStyle w:val="SClassInfoPara"/>
      </w:pPr>
      <w:r>
        <w:lastRenderedPageBreak/>
        <w:t>Indicator Species</w:t>
      </w:r>
    </w:p>
    <w:p w:rsidR="007970A8" w:rsidP="007970A8" w:rsidRDefault="007970A8" w14:paraId="240B1A22" w14:textId="77777777"/>
    <w:p w:rsidR="007970A8" w:rsidP="007970A8" w:rsidRDefault="007970A8" w14:paraId="58F644CB" w14:textId="77777777">
      <w:pPr>
        <w:pStyle w:val="SClassInfoPara"/>
      </w:pPr>
      <w:r>
        <w:t>Description</w:t>
      </w:r>
    </w:p>
    <w:p w:rsidR="007970A8" w:rsidP="007970A8" w:rsidRDefault="007970A8" w14:paraId="7ABA13A8" w14:textId="71A79321">
      <w:r>
        <w:t>Late</w:t>
      </w:r>
      <w:r w:rsidR="001B7DED">
        <w:t>-</w:t>
      </w:r>
      <w:r>
        <w:t xml:space="preserve">seral is &gt;20yrs in age, generally in closed stands. </w:t>
      </w:r>
      <w:r w:rsidR="00F31410">
        <w:t xml:space="preserve">Gambel oak may be considered a tree by the time it reaches this class. </w:t>
      </w:r>
      <w:r>
        <w:t xml:space="preserve">Oak stems are generally </w:t>
      </w:r>
      <w:r w:rsidR="001B7DED">
        <w:t>&gt;</w:t>
      </w:r>
      <w:r>
        <w:t xml:space="preserve">2-3in diameter and usually </w:t>
      </w:r>
      <w:r w:rsidR="001B7DED">
        <w:t>&gt;</w:t>
      </w:r>
      <w:r>
        <w:t xml:space="preserve">8ft tall. Oak cover within the clones is slightly lower than in the mid-seral, due to self-thinning of stems. Herbaceous understory low (although may be somewhat more than in the mid-seral stage). Interspaces between clones </w:t>
      </w:r>
      <w:r w:rsidR="001B7DED">
        <w:t>are</w:t>
      </w:r>
      <w:r>
        <w:t xml:space="preserve"> sagebrush (and other low shrubs) with 20-30% cover</w:t>
      </w:r>
      <w:r w:rsidR="001B7DED">
        <w:t xml:space="preserve"> </w:t>
      </w:r>
      <w:r>
        <w:t>and grass/herbs. For stems &gt;50yrs old in fire-safe areas, trees may be present in the southern portion of MZ16.</w:t>
      </w:r>
    </w:p>
    <w:p w:rsidR="007970A8" w:rsidP="007970A8" w:rsidRDefault="007970A8" w14:paraId="4F911428" w14:textId="77777777"/>
    <w:p>
      <w:r>
        <w:rPr>
          <w:i/>
          <w:u w:val="single"/>
        </w:rPr>
        <w:t>Maximum Tree Size Class</w:t>
      </w:r>
      <w:br/>
      <w:r>
        <w:t>Sapling &gt;4.5ft; &lt;5"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970A8" w:rsidP="007970A8" w:rsidRDefault="007970A8" w14:paraId="413111D6" w14:textId="77777777">
      <w:r>
        <w:t xml:space="preserve">Bradley, A.E., N.V. </w:t>
      </w:r>
      <w:proofErr w:type="spellStart"/>
      <w:r>
        <w:t>Noste</w:t>
      </w:r>
      <w:proofErr w:type="spellEnd"/>
      <w:r>
        <w:t>, and W.C. Fisher. 1992. Fire Ecology of Forests and Woodlands in Utah. GTR-INT-287. Ogden, UT. USDA Forest Service, Intermountain Research Station. 128 pp.</w:t>
      </w:r>
    </w:p>
    <w:p w:rsidR="007970A8" w:rsidP="007970A8" w:rsidRDefault="007970A8" w14:paraId="1286045B" w14:textId="77777777"/>
    <w:p w:rsidR="007970A8" w:rsidP="007970A8" w:rsidRDefault="007970A8" w14:paraId="3A61C0B8"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7970A8" w:rsidP="007970A8" w:rsidRDefault="007970A8" w14:paraId="532B2C62" w14:textId="77777777"/>
    <w:p w:rsidR="007970A8" w:rsidP="007970A8" w:rsidRDefault="007970A8" w14:paraId="3A5287C4" w14:textId="77777777">
      <w:r>
        <w:t xml:space="preserve">Harper, K.T., F.J. </w:t>
      </w:r>
      <w:proofErr w:type="spellStart"/>
      <w:r>
        <w:t>Waystaff</w:t>
      </w:r>
      <w:proofErr w:type="spellEnd"/>
      <w:r>
        <w:t xml:space="preserve"> and L.N. </w:t>
      </w:r>
      <w:proofErr w:type="spellStart"/>
      <w:r>
        <w:t>Kunxler</w:t>
      </w:r>
      <w:proofErr w:type="spellEnd"/>
      <w:r>
        <w:t>. 1985. Biology and Management of the Gambel Oak Vegetative Type: A Literature Review. USDA Forest Service Gen. Tech. Report INT-179.</w:t>
      </w:r>
    </w:p>
    <w:p w:rsidR="007970A8" w:rsidP="007970A8" w:rsidRDefault="007970A8" w14:paraId="0B2F2DB8" w14:textId="77777777"/>
    <w:p w:rsidR="007970A8" w:rsidP="007970A8" w:rsidRDefault="007970A8" w14:paraId="2BF99235" w14:textId="77777777">
      <w:r>
        <w:t>NatureServe. 2007. International Ecological Classification Standard: Terrestrial Ecological Classifications. NatureServe Central Databases. Arlington, VA. Data current as of 10 February 2007.</w:t>
      </w:r>
    </w:p>
    <w:p w:rsidR="007970A8" w:rsidP="007970A8" w:rsidRDefault="007970A8" w14:paraId="206AD518" w14:textId="77777777"/>
    <w:p w:rsidR="007970A8" w:rsidP="007970A8" w:rsidRDefault="007970A8" w14:paraId="3D7DCB64" w14:textId="77777777">
      <w:proofErr w:type="spellStart"/>
      <w:r>
        <w:t>Simonin</w:t>
      </w:r>
      <w:proofErr w:type="spellEnd"/>
      <w:r>
        <w:t xml:space="preserve">, Kevin A. 2000. Quercus </w:t>
      </w:r>
      <w:proofErr w:type="spellStart"/>
      <w:r>
        <w:t>gambelli</w:t>
      </w:r>
      <w:proofErr w:type="spellEnd"/>
      <w:r>
        <w:t xml:space="preserve"> in Fire Effects Information System [Online]. USDA Forest Service, Rocky Mountain Research Station, Forestry Sciences Laboratory (producer).</w:t>
      </w:r>
    </w:p>
    <w:p w:rsidR="007970A8" w:rsidP="007970A8" w:rsidRDefault="007970A8" w14:paraId="1DF094B8" w14:textId="77777777">
      <w:r>
        <w:t>Www.fs.fed.us/database/</w:t>
      </w:r>
      <w:proofErr w:type="spellStart"/>
      <w:r>
        <w:t>feis</w:t>
      </w:r>
      <w:proofErr w:type="spellEnd"/>
      <w:r>
        <w:t>/ [2004, November 8].</w:t>
      </w:r>
    </w:p>
    <w:p w:rsidR="007970A8" w:rsidP="007970A8" w:rsidRDefault="007970A8" w14:paraId="31862512" w14:textId="77777777"/>
    <w:p w:rsidR="007970A8" w:rsidP="007970A8" w:rsidRDefault="007970A8" w14:paraId="0248EF4C" w14:textId="77777777">
      <w:r>
        <w:t xml:space="preserve">USDA Forest Service Intermountain Region. 1998. Sub-Regional Assessments of Properly Functioning </w:t>
      </w:r>
      <w:r w:rsidR="00F31410">
        <w:t>Condition</w:t>
      </w:r>
      <w:r>
        <w:t xml:space="preserve"> for Areas Encompassing the National Forests in Northern Utah. Uinta Mountains and Wasatch Mountains sections.</w:t>
      </w:r>
    </w:p>
    <w:p w:rsidR="007970A8" w:rsidP="007970A8" w:rsidRDefault="007970A8" w14:paraId="4310DC39" w14:textId="77777777"/>
    <w:p w:rsidR="007970A8" w:rsidP="007970A8" w:rsidRDefault="007970A8" w14:paraId="78DD5797" w14:textId="77777777">
      <w:r>
        <w:t>Wright, H.A. and A.W. Bailey. 1982. Fire Ecology, United States and Southern Canada. John Wiley and Sons. 188-194.</w:t>
      </w:r>
    </w:p>
    <w:p w:rsidRPr="00A43E41" w:rsidR="004D5F12" w:rsidP="007970A8" w:rsidRDefault="004D5F12" w14:paraId="5E76276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3FA55" w14:textId="77777777" w:rsidR="009E0AFA" w:rsidRDefault="009E0AFA">
      <w:r>
        <w:separator/>
      </w:r>
    </w:p>
  </w:endnote>
  <w:endnote w:type="continuationSeparator" w:id="0">
    <w:p w14:paraId="34CE024E" w14:textId="77777777" w:rsidR="009E0AFA" w:rsidRDefault="009E0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88D10" w14:textId="77777777" w:rsidR="007970A8" w:rsidRDefault="007970A8" w:rsidP="007970A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50886" w14:textId="77777777" w:rsidR="009E0AFA" w:rsidRDefault="009E0AFA">
      <w:r>
        <w:separator/>
      </w:r>
    </w:p>
  </w:footnote>
  <w:footnote w:type="continuationSeparator" w:id="0">
    <w:p w14:paraId="4905FB75" w14:textId="77777777" w:rsidR="009E0AFA" w:rsidRDefault="009E0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0E4BB" w14:textId="77777777" w:rsidR="00A43E41" w:rsidRDefault="00A43E41" w:rsidP="007970A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B7297"/>
    <w:pPr>
      <w:ind w:left="720"/>
    </w:pPr>
    <w:rPr>
      <w:rFonts w:ascii="Calibri" w:eastAsia="Calibri" w:hAnsi="Calibri"/>
      <w:sz w:val="22"/>
      <w:szCs w:val="22"/>
    </w:rPr>
  </w:style>
  <w:style w:type="character" w:styleId="Hyperlink">
    <w:name w:val="Hyperlink"/>
    <w:rsid w:val="00BB7297"/>
    <w:rPr>
      <w:color w:val="0000FF"/>
      <w:u w:val="single"/>
    </w:rPr>
  </w:style>
  <w:style w:type="paragraph" w:styleId="BalloonText">
    <w:name w:val="Balloon Text"/>
    <w:basedOn w:val="Normal"/>
    <w:link w:val="BalloonTextChar"/>
    <w:uiPriority w:val="99"/>
    <w:semiHidden/>
    <w:unhideWhenUsed/>
    <w:rsid w:val="001B7D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DED"/>
    <w:rPr>
      <w:rFonts w:ascii="Segoe UI" w:hAnsi="Segoe UI" w:cs="Segoe UI"/>
      <w:sz w:val="18"/>
      <w:szCs w:val="18"/>
    </w:rPr>
  </w:style>
  <w:style w:type="character" w:styleId="CommentReference">
    <w:name w:val="annotation reference"/>
    <w:basedOn w:val="DefaultParagraphFont"/>
    <w:uiPriority w:val="99"/>
    <w:semiHidden/>
    <w:unhideWhenUsed/>
    <w:rsid w:val="00EB7C96"/>
    <w:rPr>
      <w:sz w:val="16"/>
      <w:szCs w:val="16"/>
    </w:rPr>
  </w:style>
  <w:style w:type="paragraph" w:styleId="CommentText">
    <w:name w:val="annotation text"/>
    <w:basedOn w:val="Normal"/>
    <w:link w:val="CommentTextChar"/>
    <w:uiPriority w:val="99"/>
    <w:semiHidden/>
    <w:unhideWhenUsed/>
    <w:rsid w:val="00EB7C96"/>
    <w:rPr>
      <w:sz w:val="20"/>
      <w:szCs w:val="20"/>
    </w:rPr>
  </w:style>
  <w:style w:type="character" w:customStyle="1" w:styleId="CommentTextChar">
    <w:name w:val="Comment Text Char"/>
    <w:basedOn w:val="DefaultParagraphFont"/>
    <w:link w:val="CommentText"/>
    <w:uiPriority w:val="99"/>
    <w:semiHidden/>
    <w:rsid w:val="00EB7C96"/>
  </w:style>
  <w:style w:type="paragraph" w:styleId="CommentSubject">
    <w:name w:val="annotation subject"/>
    <w:basedOn w:val="CommentText"/>
    <w:next w:val="CommentText"/>
    <w:link w:val="CommentSubjectChar"/>
    <w:uiPriority w:val="99"/>
    <w:semiHidden/>
    <w:unhideWhenUsed/>
    <w:rsid w:val="00EB7C96"/>
    <w:rPr>
      <w:b/>
      <w:bCs/>
    </w:rPr>
  </w:style>
  <w:style w:type="character" w:customStyle="1" w:styleId="CommentSubjectChar">
    <w:name w:val="Comment Subject Char"/>
    <w:basedOn w:val="CommentTextChar"/>
    <w:link w:val="CommentSubject"/>
    <w:uiPriority w:val="99"/>
    <w:semiHidden/>
    <w:rsid w:val="00EB7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648418">
      <w:bodyDiv w:val="1"/>
      <w:marLeft w:val="0"/>
      <w:marRight w:val="0"/>
      <w:marTop w:val="0"/>
      <w:marBottom w:val="0"/>
      <w:divBdr>
        <w:top w:val="none" w:sz="0" w:space="0" w:color="auto"/>
        <w:left w:val="none" w:sz="0" w:space="0" w:color="auto"/>
        <w:bottom w:val="none" w:sz="0" w:space="0" w:color="auto"/>
        <w:right w:val="none" w:sz="0" w:space="0" w:color="auto"/>
      </w:divBdr>
    </w:div>
    <w:div w:id="1222250635">
      <w:bodyDiv w:val="1"/>
      <w:marLeft w:val="0"/>
      <w:marRight w:val="0"/>
      <w:marTop w:val="0"/>
      <w:marBottom w:val="0"/>
      <w:divBdr>
        <w:top w:val="none" w:sz="0" w:space="0" w:color="auto"/>
        <w:left w:val="none" w:sz="0" w:space="0" w:color="auto"/>
        <w:bottom w:val="none" w:sz="0" w:space="0" w:color="auto"/>
        <w:right w:val="none" w:sz="0" w:space="0" w:color="auto"/>
      </w:divBdr>
    </w:div>
    <w:div w:id="142006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2014-08-21T14:17:00Z</cp:lastPrinted>
  <dcterms:created xsi:type="dcterms:W3CDTF">2017-10-11T20:26:00Z</dcterms:created>
  <dcterms:modified xsi:type="dcterms:W3CDTF">2025-02-12T09:41:23Z</dcterms:modified>
</cp:coreProperties>
</file>