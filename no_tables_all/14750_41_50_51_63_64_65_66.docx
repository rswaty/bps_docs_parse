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8C9" w:rsidP="001938C9" w:rsidRDefault="001938C9">
      <w:pPr>
        <w:pStyle w:val="BpSTitle"/>
      </w:pPr>
      <w:r>
        <w:t>14750</w:t>
      </w:r>
    </w:p>
    <w:p w:rsidR="001938C9" w:rsidP="001938C9" w:rsidRDefault="001938C9">
      <w:pPr>
        <w:pStyle w:val="BpSTitle"/>
      </w:pPr>
      <w:r>
        <w:t>Laurentian-Acadian Floodplain Systems</w:t>
      </w:r>
    </w:p>
    <w:p w:rsidR="001938C9" w:rsidP="001938C9" w:rsidRDefault="001938C9">
      <w:r>
        <w:t>BpS Model/Description Version: Aug. 2020</w:t>
      </w:r>
      <w:r>
        <w:tab/>
      </w:r>
      <w:r>
        <w:tab/>
      </w:r>
      <w:r>
        <w:tab/>
      </w:r>
      <w:r>
        <w:tab/>
      </w:r>
      <w:r>
        <w:tab/>
      </w:r>
      <w:r>
        <w:tab/>
      </w:r>
      <w:r>
        <w:tab/>
      </w:r>
    </w:p>
    <w:p w:rsidR="001938C9" w:rsidP="001938C9" w:rsidRDefault="001938C9"/>
    <w:p w:rsidR="001938C9" w:rsidP="001938C9" w:rsidRDefault="001938C9"/>
    <w:p w:rsidR="001938C9" w:rsidP="001938C9" w:rsidRDefault="001938C9">
      <w:pPr>
        <w:pStyle w:val="InfoPara"/>
      </w:pPr>
      <w:r>
        <w:t>Vegetation Type</w:t>
      </w:r>
    </w:p>
    <w:p w:rsidR="001938C9" w:rsidP="001938C9" w:rsidRDefault="008D3A3C">
      <w:r w:rsidRPr="008D3A3C">
        <w:t>Mixed Upland and Wetland</w:t>
      </w:r>
      <w:bookmarkStart w:name="_GoBack" w:id="0"/>
      <w:bookmarkEnd w:id="0"/>
    </w:p>
    <w:p w:rsidR="001938C9" w:rsidP="001938C9" w:rsidRDefault="001938C9">
      <w:pPr>
        <w:pStyle w:val="InfoPara"/>
      </w:pPr>
      <w:r>
        <w:t>Map Zones</w:t>
      </w:r>
    </w:p>
    <w:p w:rsidR="001938C9" w:rsidP="001938C9" w:rsidRDefault="00AE1983">
      <w:r>
        <w:t>41</w:t>
      </w:r>
      <w:r w:rsidR="002A04E8">
        <w:t>, 50, 51, 63, 64, 65</w:t>
      </w:r>
      <w:r w:rsidR="00A546E2">
        <w:t>, 66</w:t>
      </w:r>
    </w:p>
    <w:p w:rsidR="001938C9" w:rsidP="001938C9" w:rsidRDefault="001938C9">
      <w:pPr>
        <w:pStyle w:val="InfoPara"/>
      </w:pPr>
      <w:r>
        <w:t>Geographic Range</w:t>
      </w:r>
    </w:p>
    <w:p w:rsidR="001938C9" w:rsidP="001938C9" w:rsidRDefault="001938C9">
      <w:r>
        <w:t>This systems group occurs across the glaciated Northeast from New England, NY, and New Brunswick west to MN (NatureServe 2007).</w:t>
      </w:r>
    </w:p>
    <w:p w:rsidR="001938C9" w:rsidP="001938C9" w:rsidRDefault="001938C9">
      <w:pPr>
        <w:pStyle w:val="InfoPara"/>
      </w:pPr>
      <w:r>
        <w:t>Biophysical Site Description</w:t>
      </w:r>
    </w:p>
    <w:p w:rsidR="001938C9" w:rsidP="001938C9" w:rsidRDefault="001938C9">
      <w:r>
        <w:t>River valleys are linear depressions that contain a river channel and its floodplain, often embedded within a series of higher terraces. River valleys, formed by the meltwater of glaciers, occur in glacial outwash channels. The river floodplain is the low-lying area adjacent to the river that was formed under the present drainage system and is subject to periodic flooding and cycles of erosion and deposition. In contrast, terraces are former floodplain surfaces at higher elevations than the floodplain that were abandoned when the river channel incised lower into the valley floor. Within the broader landscape, river valleys represent an unusually diverse mosaic of landforms, physical environmental factors, species, and biological communities because of their abrupt environmental gradients and complex ecological processes (</w:t>
      </w:r>
      <w:proofErr w:type="spellStart"/>
      <w:r>
        <w:t>Naiman</w:t>
      </w:r>
      <w:proofErr w:type="spellEnd"/>
      <w:r>
        <w:t xml:space="preserve"> et al. 1993, Gregory et al. 1991, Brinson 1990). Floodplain forests occur along streams or rivers that are third order or greater (Strahler 1952).</w:t>
      </w:r>
    </w:p>
    <w:p w:rsidR="001938C9" w:rsidP="001938C9" w:rsidRDefault="001938C9">
      <w:pPr>
        <w:pStyle w:val="InfoPara"/>
      </w:pPr>
      <w:r>
        <w:t>Vegetation Description</w:t>
      </w:r>
    </w:p>
    <w:p w:rsidR="001938C9" w:rsidP="001938C9" w:rsidRDefault="001938C9">
      <w:r>
        <w:t xml:space="preserve">This complex includes floodplain forests, with </w:t>
      </w:r>
      <w:r w:rsidRPr="002A04E8">
        <w:rPr>
          <w:i/>
        </w:rPr>
        <w:t xml:space="preserve">Acer </w:t>
      </w:r>
      <w:proofErr w:type="spellStart"/>
      <w:r w:rsidRPr="002A04E8">
        <w:rPr>
          <w:i/>
        </w:rPr>
        <w:t>saccharinum</w:t>
      </w:r>
      <w:proofErr w:type="spellEnd"/>
      <w:r>
        <w:t xml:space="preserve"> characteristic, as well as herbaceous sloughs and shrub wetlands. Most areas are underwater each spring; microtopography determines how long the various habitats are inundated. Associated trees include </w:t>
      </w:r>
      <w:r w:rsidRPr="002A04E8">
        <w:rPr>
          <w:i/>
        </w:rPr>
        <w:t>Acer rubrum</w:t>
      </w:r>
      <w:r>
        <w:t xml:space="preserve"> and </w:t>
      </w:r>
      <w:proofErr w:type="spellStart"/>
      <w:r w:rsidRPr="002A04E8">
        <w:rPr>
          <w:i/>
        </w:rPr>
        <w:t>Carpinus</w:t>
      </w:r>
      <w:proofErr w:type="spellEnd"/>
      <w:r w:rsidRPr="002A04E8">
        <w:rPr>
          <w:i/>
        </w:rPr>
        <w:t xml:space="preserve"> </w:t>
      </w:r>
      <w:proofErr w:type="spellStart"/>
      <w:r w:rsidRPr="002A04E8">
        <w:rPr>
          <w:i/>
        </w:rPr>
        <w:t>caroliniana</w:t>
      </w:r>
      <w:proofErr w:type="spellEnd"/>
      <w:r>
        <w:t xml:space="preserve">, the latter frequent but never abundant. On terraces or in more calcareous areas, </w:t>
      </w:r>
      <w:r w:rsidRPr="002A04E8">
        <w:rPr>
          <w:i/>
        </w:rPr>
        <w:t xml:space="preserve">Acer </w:t>
      </w:r>
      <w:proofErr w:type="spellStart"/>
      <w:r w:rsidRPr="002A04E8">
        <w:rPr>
          <w:i/>
        </w:rPr>
        <w:t>saccharum</w:t>
      </w:r>
      <w:proofErr w:type="spellEnd"/>
      <w:r>
        <w:t xml:space="preserve"> or </w:t>
      </w:r>
      <w:r w:rsidRPr="002A04E8">
        <w:rPr>
          <w:i/>
        </w:rPr>
        <w:t xml:space="preserve">Quercus </w:t>
      </w:r>
      <w:proofErr w:type="spellStart"/>
      <w:r w:rsidRPr="002A04E8">
        <w:rPr>
          <w:i/>
        </w:rPr>
        <w:t>rubra</w:t>
      </w:r>
      <w:proofErr w:type="spellEnd"/>
      <w:r>
        <w:t xml:space="preserve"> may be locally prominent, with </w:t>
      </w:r>
      <w:r w:rsidRPr="002A04E8">
        <w:rPr>
          <w:i/>
        </w:rPr>
        <w:t xml:space="preserve">Betula </w:t>
      </w:r>
      <w:proofErr w:type="spellStart"/>
      <w:r w:rsidRPr="002A04E8">
        <w:rPr>
          <w:i/>
        </w:rPr>
        <w:t>alleghaniensis</w:t>
      </w:r>
      <w:proofErr w:type="spellEnd"/>
      <w:r>
        <w:t xml:space="preserve"> and </w:t>
      </w:r>
      <w:proofErr w:type="spellStart"/>
      <w:r w:rsidRPr="002A04E8">
        <w:rPr>
          <w:i/>
        </w:rPr>
        <w:t>Fraxinus</w:t>
      </w:r>
      <w:proofErr w:type="spellEnd"/>
      <w:r>
        <w:t xml:space="preserve"> spp. </w:t>
      </w:r>
      <w:r w:rsidRPr="002A04E8">
        <w:rPr>
          <w:i/>
        </w:rPr>
        <w:t xml:space="preserve">Salix </w:t>
      </w:r>
      <w:proofErr w:type="spellStart"/>
      <w:r w:rsidRPr="002A04E8">
        <w:rPr>
          <w:i/>
        </w:rPr>
        <w:t>nigra</w:t>
      </w:r>
      <w:proofErr w:type="spellEnd"/>
      <w:r>
        <w:t xml:space="preserve"> is characteristic of the levees adjacent to the channel. Common shrubs include </w:t>
      </w:r>
      <w:proofErr w:type="spellStart"/>
      <w:r w:rsidRPr="002A04E8">
        <w:rPr>
          <w:i/>
        </w:rPr>
        <w:t>Cornus</w:t>
      </w:r>
      <w:proofErr w:type="spellEnd"/>
      <w:r w:rsidRPr="002A04E8">
        <w:rPr>
          <w:i/>
        </w:rPr>
        <w:t xml:space="preserve"> amomum</w:t>
      </w:r>
      <w:r>
        <w:t xml:space="preserve"> and </w:t>
      </w:r>
      <w:r w:rsidRPr="002A04E8">
        <w:rPr>
          <w:i/>
        </w:rPr>
        <w:t>Viburnum</w:t>
      </w:r>
      <w:r>
        <w:t xml:space="preserve"> spp. The herb layer in the forested portions often features abundant spring ephemerals, giving way to a fern-dominated understory in many areas by mid-summer. Non-forested wetlands associated with these systems include shrub-dominated and graminoid-herbaceous vegetation.</w:t>
      </w:r>
    </w:p>
    <w:p w:rsidR="002A04E8" w:rsidP="001938C9" w:rsidRDefault="002A04E8"/>
    <w:p w:rsidR="002A04E8" w:rsidP="001938C9" w:rsidRDefault="002A04E8"/>
    <w:p w:rsidR="002A04E8" w:rsidP="001938C9" w:rsidRDefault="002A04E8"/>
    <w:p w:rsidR="001938C9" w:rsidP="001938C9" w:rsidRDefault="001938C9">
      <w:pPr>
        <w:pStyle w:val="InfoPara"/>
      </w:pPr>
      <w:proofErr w:type="spellStart"/>
      <w:r>
        <w:lastRenderedPageBreak/>
        <w:t>BpS</w:t>
      </w:r>
      <w:proofErr w:type="spellEnd"/>
      <w:r>
        <w:t xml:space="preserve"> Dominant and Indicator Species</w:t>
      </w:r>
    </w:p>
    <w:p>
      <w:r>
        <w:rPr>
          <w:sz w:val="16"/>
        </w:rPr>
        <w:t>Species names are from the NRCS PLANTS database. Check species codes at http://plants.usda.gov.</w:t>
      </w:r>
    </w:p>
    <w:p w:rsidR="001938C9" w:rsidP="001938C9" w:rsidRDefault="001938C9">
      <w:pPr>
        <w:pStyle w:val="InfoPara"/>
      </w:pPr>
      <w:r>
        <w:t>Disturbance Description</w:t>
      </w:r>
    </w:p>
    <w:p w:rsidR="001938C9" w:rsidP="001938C9" w:rsidRDefault="001938C9">
      <w:r>
        <w:t>Floodplain systems are produced and maintained by active hydrologic and geomorphic processes such as channel meandering, sedimentation and erosion (Gregory, et al. 1991, Hughes 1994) caused by natural hydrological variation (Richter and Richter 2000). Regeneration of the dominant species (silver maple and willow) is dependent on flooding and movement of river channels, which creates bare, moist soil needed for seedling establishment (Scott et al. 1997). Oxbow and slough development also influence the floodplain system and create variability in plant community composition. Deposits of sand and other sediments can create low ridges that influence vegetation establishment (Weaver 1960). The flood frequency in a given area is dependent upon its location on the floodplain, with upper terraces having infrequent flooding and scouring events, while the lower terraces nearest the river flood frequently. Scouring caused by ice jams during the winter, channel meandering, and oxbow and slough development greatly influence this system.</w:t>
      </w:r>
    </w:p>
    <w:p w:rsidR="001938C9" w:rsidP="001938C9" w:rsidRDefault="001938C9">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938C9" w:rsidP="001938C9" w:rsidRDefault="001938C9">
      <w:pPr>
        <w:pStyle w:val="InfoPara"/>
      </w:pPr>
      <w:r>
        <w:t>Scale Description</w:t>
      </w:r>
    </w:p>
    <w:p w:rsidR="001938C9" w:rsidP="001938C9" w:rsidRDefault="001938C9">
      <w:r>
        <w:t>Patches must be adequate in size to contain natural variation in vegetation and disturbance regime. This system is often widespread on medium or larger rivers and should be at least 0.5 miles long and 100m wide.</w:t>
      </w:r>
    </w:p>
    <w:p w:rsidR="001938C9" w:rsidP="001938C9" w:rsidRDefault="001938C9">
      <w:pPr>
        <w:pStyle w:val="InfoPara"/>
      </w:pPr>
      <w:r>
        <w:t>Adjacency or Identification Concerns</w:t>
      </w:r>
    </w:p>
    <w:p w:rsidR="001938C9" w:rsidP="001938C9" w:rsidRDefault="001938C9">
      <w:r>
        <w:t>Today, bank stabilization, dams, and water diversion have significantly altered these floodplains.</w:t>
      </w:r>
    </w:p>
    <w:p w:rsidR="001938C9" w:rsidP="001938C9" w:rsidRDefault="001938C9">
      <w:pPr>
        <w:pStyle w:val="InfoPara"/>
      </w:pPr>
      <w:r>
        <w:t>Issues or Problems</w:t>
      </w:r>
    </w:p>
    <w:p w:rsidR="001938C9" w:rsidP="001938C9" w:rsidRDefault="001938C9">
      <w:r>
        <w:t xml:space="preserve">Assumptions: This system is most affected by flooding, scouring, and channel movement. We modeled the floodplain valley including forested and non-forested areas. The model does include wetlands, sloughs or oxbows. We used two flooding regimes in the model: Option 1 – minor flooding/scouring (two to 20yr frequency); and Option 2 – major flooding/scouring (20-100yr frequency). Flood frequency for a class is based on location on the floodplain, with higher terraces being subject to longer flood cycles (up to 100yrs). We modeled attributes such as </w:t>
      </w:r>
      <w:r>
        <w:lastRenderedPageBreak/>
        <w:t>channel migration, oxbow and slough development, and sedimentation. Fire activity had a minor impact, due to low intensity, infrequent intervals, small size, and low fuel loads.</w:t>
      </w:r>
    </w:p>
    <w:p w:rsidR="001938C9" w:rsidP="001938C9" w:rsidRDefault="001938C9">
      <w:pPr>
        <w:pStyle w:val="InfoPara"/>
      </w:pPr>
      <w:r>
        <w:t>Native Uncharacteristic Conditions</w:t>
      </w:r>
    </w:p>
    <w:p w:rsidR="001938C9" w:rsidP="001938C9" w:rsidRDefault="001938C9"/>
    <w:p w:rsidR="001938C9" w:rsidP="001938C9" w:rsidRDefault="001938C9">
      <w:pPr>
        <w:pStyle w:val="InfoPara"/>
      </w:pPr>
      <w:r>
        <w:t>Comments</w:t>
      </w:r>
    </w:p>
    <w:p w:rsidR="00A546E2" w:rsidP="00A546E2" w:rsidRDefault="00A546E2">
      <w:pPr>
        <w:rPr>
          <w:b/>
        </w:rPr>
      </w:pPr>
    </w:p>
    <w:p w:rsidR="001938C9" w:rsidP="001938C9" w:rsidRDefault="001938C9">
      <w:pPr>
        <w:pStyle w:val="ReportSection"/>
      </w:pPr>
      <w:r>
        <w:t>Succession Classes</w:t>
      </w:r>
    </w:p>
    <w:p w:rsidR="001938C9" w:rsidP="001938C9" w:rsidRDefault="001938C9"/>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938C9" w:rsidP="001938C9" w:rsidRDefault="001938C9">
      <w:pPr>
        <w:pStyle w:val="InfoPara"/>
        <w:pBdr>
          <w:top w:val="single" w:color="auto" w:sz="4" w:space="1"/>
        </w:pBdr>
      </w:pPr>
      <w:r>
        <w:t>Class A</w:t>
      </w:r>
      <w:r>
        <w:tab/>
        <w:t>16</w:t>
      </w:r>
      <w:r w:rsidR="002A3B10">
        <w:tab/>
      </w:r>
      <w:r w:rsidR="002A3B10">
        <w:tab/>
      </w:r>
      <w:r w:rsidR="002A3B10">
        <w:tab/>
      </w:r>
      <w:r w:rsidR="002A3B10">
        <w:tab/>
      </w:r>
      <w:r w:rsidR="004F7795">
        <w:t>Early Development 1 - All Structures</w:t>
      </w:r>
    </w:p>
    <w:bookmarkEnd w:id="1"/>
    <w:bookmarkEnd w:id="2"/>
    <w:p w:rsidR="00C5320F" w:rsidP="00C5320F" w:rsidRDefault="00C5320F">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4"/>
    <w:bookmarkEnd w:id="5"/>
    <w:bookmarkEnd w:id="6"/>
    <w:bookmarkEnd w:id="7"/>
    <w:bookmarkEnd w:id="8"/>
    <w:bookmarkEnd w:id="9"/>
    <w:p w:rsidR="00C5320F" w:rsidP="00C5320F" w:rsidRDefault="00C5320F">
      <w:pPr>
        <w:pStyle w:val="paragraph"/>
        <w:textAlignment w:val="baseline"/>
      </w:pPr>
    </w:p>
    <w:p w:rsidR="001938C9" w:rsidP="001938C9" w:rsidRDefault="001938C9">
      <w:pPr>
        <w:pStyle w:val="SClassInfoPara"/>
      </w:pPr>
      <w:r>
        <w:t>Indicator Species</w:t>
      </w:r>
    </w:p>
    <w:p w:rsidR="001938C9" w:rsidP="001938C9" w:rsidRDefault="001938C9"/>
    <w:p w:rsidR="001938C9" w:rsidP="001938C9" w:rsidRDefault="001938C9">
      <w:pPr>
        <w:pStyle w:val="SClassInfoPara"/>
      </w:pPr>
      <w:r>
        <w:t>Description</w:t>
      </w:r>
    </w:p>
    <w:p w:rsidR="001938C9" w:rsidP="001938C9" w:rsidRDefault="001938C9">
      <w:r>
        <w:t xml:space="preserve">Early successional stage created by scouring and deposition following seasonal flooding and stream meander changes. A mix of pioneer shrubs (usually alders and willows), and herbaceous species. </w:t>
      </w:r>
    </w:p>
    <w:p w:rsidR="001938C9" w:rsidP="001938C9" w:rsidRDefault="001938C9"/>
    <w:p>
      <w:r>
        <w:rPr>
          <w:i/>
          <w:u w:val="single"/>
        </w:rPr>
        <w:t>Maximum Tree Size Class</w:t>
      </w:r>
      <w:br/>
      <w:r>
        <w:t>Sapling &gt;4.5ft; &lt;5" DBH</w:t>
      </w:r>
    </w:p>
    <w:p w:rsidR="001938C9" w:rsidP="001938C9" w:rsidRDefault="001938C9">
      <w:pPr>
        <w:pStyle w:val="InfoPara"/>
        <w:pBdr>
          <w:top w:val="single" w:color="auto" w:sz="4" w:space="1"/>
        </w:pBdr>
      </w:pPr>
      <w:r>
        <w:t>Class B</w:t>
      </w:r>
      <w:r>
        <w:tab/>
        <w:t>23</w:t>
      </w:r>
      <w:r w:rsidR="002A3B10">
        <w:tab/>
      </w:r>
      <w:r w:rsidR="002A3B10">
        <w:tab/>
      </w:r>
      <w:r w:rsidR="002A3B10">
        <w:tab/>
      </w:r>
      <w:r w:rsidR="002A3B10">
        <w:tab/>
      </w:r>
      <w:r w:rsidR="004F7795">
        <w:t>Mid Development 1 - Open</w:t>
      </w:r>
    </w:p>
    <w:p w:rsidR="00C5320F" w:rsidP="00C5320F" w:rsidRDefault="00C5320F">
      <w:pPr>
        <w:shd w:val="clear" w:color="auto" w:fill="FFFFFF"/>
        <w:rPr>
          <w:rFonts w:ascii="Arial" w:hAnsi="Arial" w:cs="Arial"/>
          <w:vanish/>
          <w:color w:val="494949"/>
          <w:sz w:val="30"/>
          <w:szCs w:val="30"/>
        </w:rPr>
      </w:pPr>
      <w:r>
        <w:rPr>
          <w:rFonts w:ascii="Arial" w:hAnsi="Arial" w:cs="Arial"/>
          <w:vanish/>
          <w:color w:val="494949"/>
          <w:sz w:val="30"/>
          <w:szCs w:val="30"/>
        </w:rPr>
        <w:t>DBH</w:t>
      </w:r>
    </w:p>
    <w:p w:rsidR="00C5320F" w:rsidP="001938C9" w:rsidRDefault="00C5320F">
      <w:pPr>
        <w:pStyle w:val="SClassInfoPara"/>
      </w:pPr>
    </w:p>
    <w:p w:rsidR="001938C9" w:rsidP="001938C9" w:rsidRDefault="001938C9">
      <w:pPr>
        <w:pStyle w:val="SClassInfoPara"/>
      </w:pPr>
      <w:r>
        <w:t>Indicator Species</w:t>
      </w:r>
    </w:p>
    <w:p w:rsidR="001938C9" w:rsidP="001938C9" w:rsidRDefault="001938C9"/>
    <w:p w:rsidR="001938C9" w:rsidP="001938C9" w:rsidRDefault="001938C9">
      <w:pPr>
        <w:pStyle w:val="SClassInfoPara"/>
      </w:pPr>
      <w:r>
        <w:t>Description</w:t>
      </w:r>
    </w:p>
    <w:p w:rsidR="001938C9" w:rsidP="001938C9" w:rsidRDefault="001938C9">
      <w:r>
        <w:t xml:space="preserve">This stage develops as the stand starts to mature. Low diversity stands. Dominant species are willow (sandbar, peach-leaved), green ash, black ash, and silver maple. </w:t>
      </w:r>
    </w:p>
    <w:p w:rsidR="001938C9" w:rsidP="001938C9" w:rsidRDefault="001938C9"/>
    <w:p>
      <w:r>
        <w:rPr>
          <w:i/>
          <w:u w:val="single"/>
        </w:rPr>
        <w:t>Maximum Tree Size Class</w:t>
      </w:r>
      <w:br/>
      <w:r>
        <w:t>Sapling &gt;4.5ft; &lt;5" DBH</w:t>
      </w:r>
    </w:p>
    <w:p w:rsidR="001938C9" w:rsidP="001938C9" w:rsidRDefault="001938C9">
      <w:pPr>
        <w:pStyle w:val="InfoPara"/>
        <w:pBdr>
          <w:top w:val="single" w:color="auto" w:sz="4" w:space="1"/>
        </w:pBdr>
      </w:pPr>
      <w:r>
        <w:t>Class C</w:t>
      </w:r>
      <w:r>
        <w:tab/>
        <w:t>44</w:t>
      </w:r>
      <w:r w:rsidR="002A3B10">
        <w:tab/>
      </w:r>
      <w:r w:rsidR="002A3B10">
        <w:tab/>
      </w:r>
      <w:r w:rsidR="002A3B10">
        <w:tab/>
      </w:r>
      <w:r w:rsidR="002A3B10">
        <w:tab/>
      </w:r>
      <w:r w:rsidR="004F7795">
        <w:t>Mid Development 1 - Closed</w:t>
      </w:r>
    </w:p>
    <w:bookmarkEnd w:id="10"/>
    <w:p w:rsidR="00C5320F" w:rsidP="001938C9" w:rsidRDefault="00C5320F">
      <w:pPr>
        <w:pStyle w:val="SClassInfoPara"/>
      </w:pPr>
    </w:p>
    <w:p w:rsidR="001938C9" w:rsidP="001938C9" w:rsidRDefault="001938C9">
      <w:pPr>
        <w:pStyle w:val="SClassInfoPara"/>
      </w:pPr>
      <w:r>
        <w:t>Indicator Species</w:t>
      </w:r>
    </w:p>
    <w:p w:rsidR="001938C9" w:rsidP="001938C9" w:rsidRDefault="001938C9"/>
    <w:p w:rsidR="001938C9" w:rsidP="001938C9" w:rsidRDefault="001938C9">
      <w:pPr>
        <w:pStyle w:val="SClassInfoPara"/>
      </w:pPr>
      <w:r>
        <w:t>Description</w:t>
      </w:r>
    </w:p>
    <w:p w:rsidR="001938C9" w:rsidP="001938C9" w:rsidRDefault="001938C9">
      <w:r>
        <w:t xml:space="preserve">Mixed canopy composition. Overstory is dominated by a mix of American elm, silver maple, box elder, red maple, green ash, and sometimes conifers such as hemlock, white cedar, and white pine. </w:t>
      </w:r>
    </w:p>
    <w:p w:rsidR="001938C9" w:rsidP="001938C9" w:rsidRDefault="001938C9"/>
    <w:p>
      <w:r>
        <w:rPr>
          <w:i/>
          <w:u w:val="single"/>
        </w:rPr>
        <w:t>Maximum Tree Size Class</w:t>
      </w:r>
      <w:br/>
      <w:r>
        <w:t>Medium 9-21"DBH</w:t>
      </w:r>
    </w:p>
    <w:p w:rsidR="001938C9" w:rsidP="001938C9" w:rsidRDefault="001938C9">
      <w:pPr>
        <w:pStyle w:val="InfoPara"/>
        <w:pBdr>
          <w:top w:val="single" w:color="auto" w:sz="4" w:space="1"/>
        </w:pBdr>
      </w:pPr>
      <w:r>
        <w:t>Class D</w:t>
      </w:r>
      <w:r>
        <w:tab/>
        <w:t>17</w:t>
      </w:r>
      <w:r w:rsidR="002A3B10">
        <w:tab/>
      </w:r>
      <w:r w:rsidR="002A3B10">
        <w:tab/>
      </w:r>
      <w:r w:rsidR="002A3B10">
        <w:tab/>
      </w:r>
      <w:r w:rsidR="002A3B10">
        <w:tab/>
      </w:r>
      <w:r w:rsidR="004F7795">
        <w:t>Late Development 1 - Closed</w:t>
      </w:r>
    </w:p>
    <w:bookmarkEnd w:id="11"/>
    <w:p w:rsidR="00C5320F" w:rsidP="001938C9" w:rsidRDefault="00C5320F">
      <w:pPr>
        <w:pStyle w:val="SClassInfoPara"/>
      </w:pPr>
    </w:p>
    <w:p w:rsidR="001938C9" w:rsidP="001938C9" w:rsidRDefault="001938C9">
      <w:pPr>
        <w:pStyle w:val="SClassInfoPara"/>
      </w:pPr>
      <w:r>
        <w:t>Indicator Species</w:t>
      </w:r>
    </w:p>
    <w:p w:rsidR="001938C9" w:rsidP="001938C9" w:rsidRDefault="001938C9"/>
    <w:p w:rsidR="001938C9" w:rsidP="001938C9" w:rsidRDefault="001938C9">
      <w:pPr>
        <w:pStyle w:val="SClassInfoPara"/>
      </w:pPr>
      <w:r>
        <w:t>Description</w:t>
      </w:r>
    </w:p>
    <w:p w:rsidR="001938C9" w:rsidP="001938C9" w:rsidRDefault="001938C9">
      <w:r>
        <w:t xml:space="preserve">Found along upper terraces or areas protected from frequent flooding. Species diversity increases towards the south and east within the region. Overstory species include basswood, white pine, red oak, hackberry, hemlock, and sugar maple. Understory cover is often higher than in other classes in this model. </w:t>
      </w:r>
    </w:p>
    <w:p w:rsidR="001938C9" w:rsidP="001938C9" w:rsidRDefault="001938C9"/>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Minor Flooding 5-20 yr.</w:t>
      </w:r>
    </w:p>
    <w:p>
      <w:r>
        <w:t>Optional 2: Minor Flooding 20-500 yr.</w:t>
      </w:r>
    </w:p>
    <w:p>
      <w:r>
        <w:t/>
      </w:r>
    </w:p>
    <w:p>
      <w:pPr>
        <w:pStyle w:val="ReportSection"/>
      </w:pPr>
      <w:r>
        <w:t>References</w:t>
      </w:r>
    </w:p>
    <w:p>
      <w:r>
        <w:t/>
      </w:r>
    </w:p>
    <w:p w:rsidR="001938C9" w:rsidP="001938C9" w:rsidRDefault="001938C9">
      <w:r>
        <w:t>Brinson, M.M. 1990. Riverine forests.87-141. In: Goodall, D., A. Lugo, M. Brinson and S. Brown, eds. Ecosystems of the World, Forested Wetlands, Vol. 15.</w:t>
      </w:r>
    </w:p>
    <w:p w:rsidR="001938C9" w:rsidP="001938C9" w:rsidRDefault="001938C9">
      <w:r>
        <w:t>Elsevier, NY. 527 pp.</w:t>
      </w:r>
    </w:p>
    <w:p w:rsidR="001938C9" w:rsidP="001938C9" w:rsidRDefault="001938C9"/>
    <w:p w:rsidR="001938C9" w:rsidP="001938C9" w:rsidRDefault="001938C9">
      <w:r>
        <w:t>Forest Cover Types of the United States and Canada, SAF 1980. Eyre, F.H., ed. 148 pp.</w:t>
      </w:r>
    </w:p>
    <w:p w:rsidR="001938C9" w:rsidP="001938C9" w:rsidRDefault="001938C9"/>
    <w:p w:rsidR="001938C9" w:rsidP="001938C9" w:rsidRDefault="001938C9">
      <w:r>
        <w:t>Gregory, S.V., F.J. Swanson, W.A. McKee and K.W. Cummins. 1991. An ecosystem perspective of riparian zones. Bioscience 41:540-551.</w:t>
      </w:r>
    </w:p>
    <w:p w:rsidR="001938C9" w:rsidP="001938C9" w:rsidRDefault="001938C9"/>
    <w:p w:rsidR="001938C9" w:rsidP="001938C9" w:rsidRDefault="001938C9">
      <w:r>
        <w:t xml:space="preserve">Hughes, F.M.R. 1994. Environmental change, disturbance and regeneration in semi-arid floodplain forests. In: A.C. Millington and K. </w:t>
      </w:r>
      <w:proofErr w:type="spellStart"/>
      <w:r>
        <w:t>Pye</w:t>
      </w:r>
      <w:proofErr w:type="spellEnd"/>
      <w:r>
        <w:t xml:space="preserve">, Editors, Environmental Change in Drylands: </w:t>
      </w:r>
      <w:r>
        <w:lastRenderedPageBreak/>
        <w:t xml:space="preserve">Biogeographical and Geomorphological Perspectives, John Wiley &amp; Sons, </w:t>
      </w:r>
      <w:proofErr w:type="spellStart"/>
      <w:r>
        <w:t>Chichester</w:t>
      </w:r>
      <w:proofErr w:type="spellEnd"/>
      <w:r>
        <w:t>, UK. 321-345.</w:t>
      </w:r>
    </w:p>
    <w:p w:rsidR="001938C9" w:rsidP="001938C9" w:rsidRDefault="001938C9"/>
    <w:p w:rsidR="001938C9" w:rsidP="001938C9" w:rsidRDefault="001938C9">
      <w:proofErr w:type="spellStart"/>
      <w:r>
        <w:t>Naiman</w:t>
      </w:r>
      <w:proofErr w:type="spellEnd"/>
      <w:r>
        <w:t>, R.J., H. Decamps and Pollock, M. 1993. The role of riparian corridors in maintaining regional biodiversity. Ecological Applications 3:209–212.</w:t>
      </w:r>
    </w:p>
    <w:p w:rsidR="001938C9" w:rsidP="001938C9" w:rsidRDefault="001938C9"/>
    <w:p w:rsidR="001938C9" w:rsidP="001938C9" w:rsidRDefault="001938C9">
      <w:r>
        <w:t>NatureServe. 2007. International Ecological Classification Standard: Terrestrial Ecological Classifications. NatureServe Central Databases. Arlington, VA, USA. Data current as of 15 April 2007.</w:t>
      </w:r>
    </w:p>
    <w:p w:rsidR="001938C9" w:rsidP="001938C9" w:rsidRDefault="001938C9"/>
    <w:p w:rsidR="001938C9" w:rsidP="001938C9" w:rsidRDefault="001938C9">
      <w:r>
        <w:t>Richter, B.D. and H.E. Richter. 2000. Prescribing flood regimes to sustain riparian ecosystems along meandering rivers. Conservation Biology 14:1467-1478.</w:t>
      </w:r>
    </w:p>
    <w:p w:rsidR="001938C9" w:rsidP="001938C9" w:rsidRDefault="001938C9"/>
    <w:p w:rsidR="001938C9" w:rsidP="001938C9" w:rsidRDefault="001938C9">
      <w:r>
        <w:t xml:space="preserve">Scott, M.L., G.T. </w:t>
      </w:r>
      <w:proofErr w:type="spellStart"/>
      <w:r>
        <w:t>Auble</w:t>
      </w:r>
      <w:proofErr w:type="spellEnd"/>
      <w:r>
        <w:t xml:space="preserve"> and J.M. Friedman. 1997. Flood dependency of cottonwood establishment along the Missouri River, Montana, USA. Ecological Applications 7:677–690.</w:t>
      </w:r>
    </w:p>
    <w:p w:rsidR="001938C9" w:rsidP="001938C9" w:rsidRDefault="001938C9"/>
    <w:p w:rsidR="001938C9" w:rsidP="001938C9" w:rsidRDefault="001938C9">
      <w:r>
        <w:t>Strahler, A.N. 1952. Dynamic Basis of Geomorphology. Geological Society of America Bulletin 63:923-938.</w:t>
      </w:r>
    </w:p>
    <w:p w:rsidR="001938C9" w:rsidP="001938C9" w:rsidRDefault="001938C9"/>
    <w:p w:rsidR="001938C9" w:rsidP="001938C9" w:rsidRDefault="001938C9">
      <w:proofErr w:type="spellStart"/>
      <w:r>
        <w:t>Tepley</w:t>
      </w:r>
      <w:proofErr w:type="spellEnd"/>
      <w:r>
        <w:t xml:space="preserve">, A.J., J.G. Cohen and L. </w:t>
      </w:r>
      <w:proofErr w:type="spellStart"/>
      <w:r>
        <w:t>Huberty</w:t>
      </w:r>
      <w:proofErr w:type="spellEnd"/>
      <w:r>
        <w:t>. 2004. Natural community abstract for southern floodplain forest. Michigan Natural Features Inventory, Lansing, MI. 14 pp.</w:t>
      </w:r>
    </w:p>
    <w:p w:rsidR="001938C9" w:rsidP="001938C9" w:rsidRDefault="001938C9"/>
    <w:p w:rsidR="001938C9" w:rsidP="001938C9" w:rsidRDefault="001938C9">
      <w:r>
        <w:t>Weaver, J. E. 1960. Flood plain vegetation of the central Missouri Valley and contacts of woodland with prairie. Ecological Monographs 30(1):37-64.</w:t>
      </w:r>
    </w:p>
    <w:p w:rsidRPr="00A43E41" w:rsidR="004D5F12" w:rsidP="001938C9"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2240" w:rsidRDefault="007F2240">
      <w:r>
        <w:separator/>
      </w:r>
    </w:p>
  </w:endnote>
  <w:endnote w:type="continuationSeparator" w:id="0">
    <w:p w:rsidR="007F2240" w:rsidRDefault="007F2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8C9" w:rsidRDefault="001938C9" w:rsidP="001938C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2240" w:rsidRDefault="007F2240">
      <w:r>
        <w:separator/>
      </w:r>
    </w:p>
  </w:footnote>
  <w:footnote w:type="continuationSeparator" w:id="0">
    <w:p w:rsidR="007F2240" w:rsidRDefault="007F22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1938C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546E2"/>
    <w:pPr>
      <w:ind w:left="720"/>
    </w:pPr>
    <w:rPr>
      <w:rFonts w:ascii="Calibri" w:eastAsiaTheme="minorHAnsi" w:hAnsi="Calibri"/>
      <w:sz w:val="22"/>
      <w:szCs w:val="22"/>
    </w:rPr>
  </w:style>
  <w:style w:type="character" w:styleId="Hyperlink">
    <w:name w:val="Hyperlink"/>
    <w:basedOn w:val="DefaultParagraphFont"/>
    <w:rsid w:val="00A546E2"/>
    <w:rPr>
      <w:color w:val="0000FF" w:themeColor="hyperlink"/>
      <w:u w:val="single"/>
    </w:rPr>
  </w:style>
  <w:style w:type="paragraph" w:styleId="BalloonText">
    <w:name w:val="Balloon Text"/>
    <w:basedOn w:val="Normal"/>
    <w:link w:val="BalloonTextChar"/>
    <w:uiPriority w:val="99"/>
    <w:semiHidden/>
    <w:unhideWhenUsed/>
    <w:rsid w:val="00A546E2"/>
    <w:rPr>
      <w:rFonts w:ascii="Tahoma" w:hAnsi="Tahoma" w:cs="Tahoma"/>
      <w:sz w:val="16"/>
      <w:szCs w:val="16"/>
    </w:rPr>
  </w:style>
  <w:style w:type="character" w:customStyle="1" w:styleId="BalloonTextChar">
    <w:name w:val="Balloon Text Char"/>
    <w:basedOn w:val="DefaultParagraphFont"/>
    <w:link w:val="BalloonText"/>
    <w:uiPriority w:val="99"/>
    <w:semiHidden/>
    <w:rsid w:val="00A546E2"/>
    <w:rPr>
      <w:rFonts w:ascii="Tahoma" w:hAnsi="Tahoma" w:cs="Tahoma"/>
      <w:sz w:val="16"/>
      <w:szCs w:val="16"/>
    </w:rPr>
  </w:style>
  <w:style w:type="paragraph" w:customStyle="1" w:styleId="paragraph">
    <w:name w:val="paragraph"/>
    <w:basedOn w:val="Normal"/>
    <w:rsid w:val="00C5320F"/>
  </w:style>
  <w:style w:type="character" w:customStyle="1" w:styleId="normaltextrun1">
    <w:name w:val="normaltextrun1"/>
    <w:basedOn w:val="DefaultParagraphFont"/>
    <w:rsid w:val="00C5320F"/>
  </w:style>
  <w:style w:type="character" w:customStyle="1" w:styleId="eop">
    <w:name w:val="eop"/>
    <w:basedOn w:val="DefaultParagraphFont"/>
    <w:rsid w:val="00C53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751726">
      <w:bodyDiv w:val="1"/>
      <w:marLeft w:val="0"/>
      <w:marRight w:val="0"/>
      <w:marTop w:val="0"/>
      <w:marBottom w:val="0"/>
      <w:divBdr>
        <w:top w:val="none" w:sz="0" w:space="0" w:color="auto"/>
        <w:left w:val="none" w:sz="0" w:space="0" w:color="auto"/>
        <w:bottom w:val="none" w:sz="0" w:space="0" w:color="auto"/>
        <w:right w:val="none" w:sz="0" w:space="0" w:color="auto"/>
      </w:divBdr>
    </w:div>
    <w:div w:id="205511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6</TotalTime>
  <Pages>5</Pages>
  <Words>1364</Words>
  <Characters>7778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2014-08-21T15:25:00Z</cp:lastPrinted>
  <dcterms:created xsi:type="dcterms:W3CDTF">2015-10-02T12:54:00Z</dcterms:created>
  <dcterms:modified xsi:type="dcterms:W3CDTF">2025-02-12T09:42:02Z</dcterms:modified>
</cp:coreProperties>
</file>