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972" w:rsidP="00687972" w:rsidRDefault="00687972" w14:paraId="3C871E03" w14:textId="77777777">
      <w:pPr>
        <w:pStyle w:val="BpSTitle"/>
      </w:pPr>
      <w:r>
        <w:t>10540</w:t>
      </w:r>
    </w:p>
    <w:p w:rsidR="00687972" w:rsidP="00687972" w:rsidRDefault="00687972" w14:paraId="269733FB" w14:textId="77777777">
      <w:pPr>
        <w:pStyle w:val="BpSTitle"/>
      </w:pPr>
      <w:r>
        <w:t>Southern Rocky Mountain Ponderosa Pine Woodland</w:t>
      </w:r>
    </w:p>
    <w:p w:rsidR="00687972" w:rsidP="00687972" w:rsidRDefault="00687972" w14:paraId="11B1E453" w14:textId="77777777">
      <w:r>
        <w:t>BpS Model/Description Version: Aug. 2020</w:t>
      </w:r>
      <w:r>
        <w:tab/>
      </w:r>
      <w:r>
        <w:tab/>
      </w:r>
      <w:r>
        <w:tab/>
      </w:r>
      <w:r>
        <w:tab/>
      </w:r>
      <w:r>
        <w:tab/>
      </w:r>
      <w:r>
        <w:tab/>
      </w:r>
      <w:r>
        <w:tab/>
      </w:r>
    </w:p>
    <w:p w:rsidR="00687972" w:rsidP="00687972" w:rsidRDefault="00687972" w14:paraId="07418D17" w14:textId="77777777"/>
    <w:p w:rsidR="00687972" w:rsidP="00687972" w:rsidRDefault="00687972" w14:paraId="00FA7E9C" w14:textId="77777777"/>
    <w:p w:rsidR="00687972" w:rsidP="00687972" w:rsidRDefault="00687972" w14:paraId="24D7DB80" w14:textId="77777777">
      <w:pPr>
        <w:pStyle w:val="InfoPara"/>
      </w:pPr>
      <w:r>
        <w:t>Vegetation Type</w:t>
      </w:r>
    </w:p>
    <w:p w:rsidR="00687972" w:rsidP="00687972" w:rsidRDefault="00687972" w14:paraId="080C8A26" w14:textId="77777777">
      <w:r>
        <w:t>Forest and Woodland</w:t>
      </w:r>
    </w:p>
    <w:p w:rsidR="00687972" w:rsidP="00687972" w:rsidRDefault="00687972" w14:paraId="641C9388" w14:textId="32401351">
      <w:pPr>
        <w:pStyle w:val="InfoPara"/>
      </w:pPr>
      <w:r>
        <w:t>Map Zone</w:t>
      </w:r>
    </w:p>
    <w:p w:rsidR="00687972" w:rsidP="00687972" w:rsidRDefault="00687972" w14:paraId="3754A1AF" w14:textId="77777777">
      <w:r>
        <w:t>22</w:t>
      </w:r>
    </w:p>
    <w:p w:rsidR="00687972" w:rsidP="00687972" w:rsidRDefault="00687972" w14:paraId="44CB8D7E" w14:textId="77777777">
      <w:pPr>
        <w:pStyle w:val="InfoPara"/>
      </w:pPr>
      <w:r>
        <w:t>Geographic Range</w:t>
      </w:r>
    </w:p>
    <w:p w:rsidR="00687972" w:rsidP="00687972" w:rsidRDefault="00687972" w14:paraId="4FFFE939" w14:textId="20B759FD">
      <w:r>
        <w:t>This system is found throughout the northern and central Rocky Mountains in M</w:t>
      </w:r>
      <w:r w:rsidR="00EB39F4">
        <w:t>ontana</w:t>
      </w:r>
      <w:r>
        <w:t>, central I</w:t>
      </w:r>
      <w:r w:rsidR="00EB39F4">
        <w:t>daho,</w:t>
      </w:r>
      <w:r>
        <w:t xml:space="preserve"> and north</w:t>
      </w:r>
      <w:r w:rsidR="00EB39F4">
        <w:t>-</w:t>
      </w:r>
      <w:r>
        <w:t>central W</w:t>
      </w:r>
      <w:r w:rsidR="00EB39F4">
        <w:t>yoming</w:t>
      </w:r>
      <w:r>
        <w:t xml:space="preserve">. In </w:t>
      </w:r>
      <w:r w:rsidR="00EB39F4">
        <w:t>map zone [</w:t>
      </w:r>
      <w:r>
        <w:t>MZ</w:t>
      </w:r>
      <w:r w:rsidR="00EB39F4">
        <w:t xml:space="preserve">] </w:t>
      </w:r>
      <w:r>
        <w:t>22 in W</w:t>
      </w:r>
      <w:r w:rsidR="00EB39F4">
        <w:t>yoming,</w:t>
      </w:r>
      <w:r>
        <w:t xml:space="preserve"> it is found along west slope of Big Horn Mountains at elevations between 4</w:t>
      </w:r>
      <w:r w:rsidR="00D95DCD">
        <w:t>,</w:t>
      </w:r>
      <w:r>
        <w:t>500-8</w:t>
      </w:r>
      <w:r w:rsidR="00D95DCD">
        <w:t>,</w:t>
      </w:r>
      <w:r>
        <w:t>000ft, in subsections M331Ba.</w:t>
      </w:r>
    </w:p>
    <w:p w:rsidR="00687972" w:rsidP="00687972" w:rsidRDefault="00687972" w14:paraId="27A3105E" w14:textId="77777777">
      <w:pPr>
        <w:pStyle w:val="InfoPara"/>
      </w:pPr>
      <w:r>
        <w:t>Biophysical Site Description</w:t>
      </w:r>
    </w:p>
    <w:p w:rsidR="00687972" w:rsidP="00687972" w:rsidRDefault="00687972" w14:paraId="35B7A5C3" w14:textId="73261541">
      <w:r>
        <w:t>These stands typically occurred on hot, dry south</w:t>
      </w:r>
      <w:r w:rsidR="00EB39F4">
        <w:t>-</w:t>
      </w:r>
      <w:r>
        <w:t xml:space="preserve"> and west-facing slopes at lower elevations with well</w:t>
      </w:r>
      <w:r w:rsidR="00EB39F4">
        <w:t>-</w:t>
      </w:r>
      <w:r>
        <w:t>drained soils and gentle to moderately steep slopes.</w:t>
      </w:r>
    </w:p>
    <w:p w:rsidR="00687972" w:rsidP="00687972" w:rsidRDefault="00687972" w14:paraId="615F0BD8" w14:textId="77777777">
      <w:pPr>
        <w:pStyle w:val="InfoPara"/>
      </w:pPr>
      <w:r>
        <w:t>Vegetation Description</w:t>
      </w:r>
    </w:p>
    <w:p w:rsidR="00687972" w:rsidP="00687972" w:rsidRDefault="00687972" w14:paraId="16564DCA" w14:textId="77777777">
      <w:r>
        <w:t xml:space="preserve">Frequent fires promoted a grass-dominated understory with sparse shrubs and a ponderosa pine overstory. Douglas-fir and Rocky Mountain juniper may occur as incidental individuals, but overall Douglas-fir cover will be &lt;10%. In Wyoming, Utah juniper may occur as incidentals but should not comprise more that 10% of the landscape. </w:t>
      </w:r>
    </w:p>
    <w:p w:rsidR="00687972" w:rsidP="00687972" w:rsidRDefault="00687972" w14:paraId="07F2FC94" w14:textId="77777777"/>
    <w:p w:rsidR="00687972" w:rsidP="00687972" w:rsidRDefault="00687972" w14:paraId="0FD0641A" w14:textId="77777777">
      <w:r>
        <w:t>Common snowberry, antelope bitterbrush</w:t>
      </w:r>
      <w:r w:rsidR="00EB39F4">
        <w:t>,</w:t>
      </w:r>
      <w:r>
        <w:t xml:space="preserve"> and chokecherry are important shrubs, and mountain mahogany may also occur on rocky outcrops. Grasses may include Idaho and rough fescue (Fischer and Bradley 1987). More mesic shrubs may be present if it is a wetter habitat type.</w:t>
      </w:r>
    </w:p>
    <w:p w:rsidR="00687972" w:rsidP="00687972" w:rsidRDefault="00687972" w14:paraId="489D04F9" w14:textId="77777777"/>
    <w:p w:rsidR="00687972" w:rsidP="00687972" w:rsidRDefault="00687972" w14:paraId="4AD4A1E4" w14:textId="170A5EAB">
      <w:r>
        <w:t>In the Bighorn Mountains of W</w:t>
      </w:r>
      <w:r w:rsidR="00EB39F4">
        <w:t>yoming</w:t>
      </w:r>
      <w:r>
        <w:t>, understory herbaceous vegetation includes Idaho fescue and both annual and perennial forbs. Utah juniper is present as is mountain big sagebrush, chokecherry</w:t>
      </w:r>
      <w:r w:rsidR="00EB39F4">
        <w:t>,</w:t>
      </w:r>
      <w:r>
        <w:t xml:space="preserve"> and antelope bitterbrush.</w:t>
      </w:r>
    </w:p>
    <w:p w:rsidR="00687972" w:rsidP="00687972" w:rsidRDefault="00687972" w14:paraId="5A539513" w14:textId="77777777">
      <w:pPr>
        <w:pStyle w:val="InfoPara"/>
      </w:pPr>
      <w:r>
        <w:t>BpS Dominant and Indicator Species</w:t>
      </w:r>
    </w:p>
    <w:p>
      <w:r>
        <w:rPr>
          <w:sz w:val="16"/>
        </w:rPr>
        <w:t>Species names are from the NRCS PLANTS database. Check species codes at http://plants.usda.gov.</w:t>
      </w:r>
    </w:p>
    <w:p w:rsidR="00687972" w:rsidP="00687972" w:rsidRDefault="00687972" w14:paraId="62933626" w14:textId="77777777">
      <w:pPr>
        <w:pStyle w:val="InfoPara"/>
      </w:pPr>
      <w:r>
        <w:t>Disturbance Description</w:t>
      </w:r>
    </w:p>
    <w:p w:rsidR="00687972" w:rsidP="00687972" w:rsidRDefault="00687972" w14:paraId="449129F2" w14:textId="48798A0D">
      <w:r>
        <w:t>Frequent, non-lethal surface fires were the dominant disturbance factor, occurring every 3-30yrs (Arno and Petersen 1993</w:t>
      </w:r>
      <w:r w:rsidR="00EB39F4">
        <w:t>;</w:t>
      </w:r>
      <w:r>
        <w:t xml:space="preserve"> Arno 1976</w:t>
      </w:r>
      <w:r w:rsidR="00EB39F4">
        <w:t>;</w:t>
      </w:r>
      <w:r>
        <w:t xml:space="preserve"> Fischer and Bradley 1987). Three-year </w:t>
      </w:r>
      <w:bookmarkStart w:name="_GoBack" w:id="0"/>
      <w:bookmarkEnd w:id="0"/>
      <w:r>
        <w:t xml:space="preserve">fire return intervals </w:t>
      </w:r>
      <w:r w:rsidR="00EB39F4">
        <w:t xml:space="preserve">(FRIs) </w:t>
      </w:r>
      <w:r>
        <w:t xml:space="preserve">are likely very localized and associated with Native American burning. However, there is some disagreement as to the extent of </w:t>
      </w:r>
      <w:r w:rsidR="00D45803">
        <w:t>n</w:t>
      </w:r>
      <w:r>
        <w:t xml:space="preserve">ative burning. Typically, median </w:t>
      </w:r>
      <w:r w:rsidR="00EB39F4">
        <w:t>FRIs</w:t>
      </w:r>
      <w:r>
        <w:t xml:space="preserve"> are reported as about 30yrs. Mixed-severity fires likely occurred about every 50yrs depending on the vegetative state. Some believe that stand-replacement fires likely occurred in stands and small patches on the order of a few hundred acres every 300-700yrs depending on the vegetative state. Some authors and reviewers note that little information is available regarding the exact nature of stand</w:t>
      </w:r>
      <w:r w:rsidR="00EB39F4">
        <w:t>-</w:t>
      </w:r>
      <w:r>
        <w:t xml:space="preserve">replacement fire severity in this </w:t>
      </w:r>
      <w:r w:rsidR="00EB39F4">
        <w:t>Biophysical Setting (</w:t>
      </w:r>
      <w:r>
        <w:t>BpS</w:t>
      </w:r>
      <w:r w:rsidR="00EB39F4">
        <w:t>)</w:t>
      </w:r>
      <w:r>
        <w:t>.</w:t>
      </w:r>
    </w:p>
    <w:p w:rsidR="00687972" w:rsidP="00687972" w:rsidRDefault="00687972" w14:paraId="1002F019" w14:textId="77777777"/>
    <w:p w:rsidR="00687972" w:rsidP="00687972" w:rsidRDefault="00687972" w14:paraId="5BC1B7FC" w14:textId="3712838B">
      <w:r>
        <w:t>Fischer and Bradley (1987), Fischer and Clayton (1983), and Smith and Fischer (1997) would characterize this BpS as predominantly Fire Groups 2 and 4 for western M</w:t>
      </w:r>
      <w:r w:rsidR="00EB39F4">
        <w:t xml:space="preserve">ontana </w:t>
      </w:r>
      <w:r>
        <w:t>and central I</w:t>
      </w:r>
      <w:r w:rsidR="00EB39F4">
        <w:t>daho</w:t>
      </w:r>
      <w:r>
        <w:t>, Fire Group 3 for eastern M</w:t>
      </w:r>
      <w:r w:rsidR="00EB39F4">
        <w:t>ontana</w:t>
      </w:r>
      <w:r>
        <w:t xml:space="preserve"> and W</w:t>
      </w:r>
      <w:r w:rsidR="00EB39F4">
        <w:t>yoming,</w:t>
      </w:r>
      <w:r>
        <w:t xml:space="preserve"> and Fire Group 1 for northern I</w:t>
      </w:r>
      <w:r w:rsidR="00EB39F4">
        <w:t>daho</w:t>
      </w:r>
      <w:r>
        <w:t>. Also refer to Crane and Fischer (1986).</w:t>
      </w:r>
    </w:p>
    <w:p w:rsidR="00687972" w:rsidP="00687972" w:rsidRDefault="00687972" w14:paraId="31BC34A3" w14:textId="77777777"/>
    <w:p w:rsidR="00687972" w:rsidP="00687972" w:rsidRDefault="00687972" w14:paraId="1C3C0EE2" w14:textId="4CD402EC">
      <w:r>
        <w:t>In the Bighorn Basin of W</w:t>
      </w:r>
      <w:r w:rsidR="00EB39F4">
        <w:t>yoming</w:t>
      </w:r>
      <w:r>
        <w:t>, data collected in 2001 suggest that pre</w:t>
      </w:r>
      <w:r w:rsidR="00EB39F4">
        <w:t>-</w:t>
      </w:r>
      <w:r>
        <w:t xml:space="preserve">settlement median </w:t>
      </w:r>
      <w:r w:rsidR="00540E00">
        <w:t>FRI i</w:t>
      </w:r>
      <w:r>
        <w:t>n the Big Horn Mountains was 26-53yrs. Stand</w:t>
      </w:r>
      <w:r w:rsidR="00EB39F4">
        <w:t>-</w:t>
      </w:r>
      <w:r>
        <w:t>replacement fires were punctuated with pre-settlement fire scars found at intervals of 125yrs, 40yrs, 135yrs</w:t>
      </w:r>
      <w:r w:rsidR="00EB39F4">
        <w:t>,</w:t>
      </w:r>
      <w:r>
        <w:t xml:space="preserve"> and 29yrs prior to 1900. Both mixed</w:t>
      </w:r>
      <w:r w:rsidR="00EB39F4">
        <w:t>-</w:t>
      </w:r>
      <w:r>
        <w:t>severity and stand</w:t>
      </w:r>
      <w:r w:rsidR="00EB39F4">
        <w:t>-</w:t>
      </w:r>
      <w:r>
        <w:t>replacement fires were probably dependent upon droughts versus heavy precipitation years (Brown 2001).</w:t>
      </w:r>
    </w:p>
    <w:p w:rsidR="00687972" w:rsidP="00687972" w:rsidRDefault="00687972" w14:paraId="4713BA62" w14:textId="77777777"/>
    <w:p w:rsidR="00687972" w:rsidP="00687972" w:rsidRDefault="00687972" w14:paraId="5AE229FA" w14:textId="77777777">
      <w:r>
        <w:t>Western pine beetle can attack large ponderosa pine in any canopy density.</w:t>
      </w:r>
    </w:p>
    <w:p w:rsidR="00687972" w:rsidP="00687972" w:rsidRDefault="00687972" w14:paraId="317136A2"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87972" w:rsidP="00687972" w:rsidRDefault="00687972" w14:paraId="111A4368" w14:textId="77777777">
      <w:pPr>
        <w:pStyle w:val="InfoPara"/>
      </w:pPr>
      <w:r>
        <w:t>Scale Description</w:t>
      </w:r>
    </w:p>
    <w:p w:rsidR="00687972" w:rsidP="00687972" w:rsidRDefault="00687972" w14:paraId="37989F49" w14:textId="0AD62C43">
      <w:r>
        <w:t xml:space="preserve">Stands dominated by ponderosa pine with frequent </w:t>
      </w:r>
      <w:r w:rsidR="00EB39F4">
        <w:t>FRIs</w:t>
      </w:r>
      <w:r>
        <w:t xml:space="preserve"> commonly exhibit very small patch sizes even though fire events occurred over </w:t>
      </w:r>
      <w:r w:rsidR="00EB39F4">
        <w:t xml:space="preserve">100s </w:t>
      </w:r>
      <w:r>
        <w:t xml:space="preserve">or </w:t>
      </w:r>
      <w:r w:rsidR="00EB39F4">
        <w:t xml:space="preserve">1,000s </w:t>
      </w:r>
      <w:r>
        <w:t>of acres (Agee 1998). Open, late-seral stands typically dominated the landscape with frequent fire, though even-aged stands were uncommon. In I</w:t>
      </w:r>
      <w:r w:rsidR="00EB39F4">
        <w:t>daho</w:t>
      </w:r>
      <w:r>
        <w:t>, this type was often found as a narrow band between grassland/shrublands at lower elevations and Douglas-fir types at higher elevations.</w:t>
      </w:r>
    </w:p>
    <w:p w:rsidR="00687972" w:rsidP="00687972" w:rsidRDefault="00687972" w14:paraId="6F7EC2DB" w14:textId="77777777">
      <w:pPr>
        <w:pStyle w:val="InfoPara"/>
      </w:pPr>
      <w:r>
        <w:t>Adjacency or Identification Concerns</w:t>
      </w:r>
    </w:p>
    <w:p w:rsidR="00687972" w:rsidP="00687972" w:rsidRDefault="00687972" w14:paraId="6D064431" w14:textId="556CAF2D">
      <w:r>
        <w:t>Vegetation is characterized by Pfister et al. (1977) as the ponderosa pine series, by Steele et al. (1981) as the ponderosa pine series</w:t>
      </w:r>
      <w:r w:rsidR="00EB39F4">
        <w:t xml:space="preserve">, </w:t>
      </w:r>
      <w:r>
        <w:t xml:space="preserve">and by Williams et al. (1995) as Douglas-fir-ponderosa pine. </w:t>
      </w:r>
    </w:p>
    <w:p w:rsidR="00687972" w:rsidP="00687972" w:rsidRDefault="00687972" w14:paraId="2472F6BA" w14:textId="77777777"/>
    <w:p w:rsidR="00687972" w:rsidP="00687972" w:rsidRDefault="00687972" w14:paraId="696FF8D6" w14:textId="77777777">
      <w:r>
        <w:lastRenderedPageBreak/>
        <w:t xml:space="preserve">These sites typically formed the lower timberline in the area and were historically found adjacent to grasslands and shrublands that dominated valley bottoms. The early seral stages often resemble adjacent shrubland or grassland BpS. </w:t>
      </w:r>
    </w:p>
    <w:p w:rsidR="00687972" w:rsidP="00687972" w:rsidRDefault="00687972" w14:paraId="07AA1D96" w14:textId="77777777"/>
    <w:p w:rsidR="00687972" w:rsidP="00687972" w:rsidRDefault="00687972" w14:paraId="243DAFED" w14:textId="45892AF6">
      <w:r>
        <w:t xml:space="preserve">In the 21st century, after missing several </w:t>
      </w:r>
      <w:r w:rsidR="00EB39F4">
        <w:t>FRIs</w:t>
      </w:r>
      <w:r>
        <w:t>, these stands may support an overabundance of stagnant ponderosa pine pole thickets, heavy duff and litter layers</w:t>
      </w:r>
      <w:r w:rsidR="00EB39F4">
        <w:t>,</w:t>
      </w:r>
      <w:r>
        <w:t xml:space="preserve"> and few grasses or shrubs. As a result</w:t>
      </w:r>
      <w:r w:rsidR="00EB39F4">
        <w:t>,</w:t>
      </w:r>
      <w:r>
        <w:t xml:space="preserve"> it may be difficult to distinguish this BpS in its mid and late seral stages from BpS 1045. </w:t>
      </w:r>
    </w:p>
    <w:p w:rsidR="00687972" w:rsidP="00687972" w:rsidRDefault="00687972" w14:paraId="6D92E5EB" w14:textId="77777777"/>
    <w:p w:rsidR="00687972" w:rsidP="00687972" w:rsidRDefault="00687972" w14:paraId="378B6BDF" w14:textId="1166A7E4">
      <w:r>
        <w:t xml:space="preserve">Many </w:t>
      </w:r>
      <w:r w:rsidR="00EB39F4">
        <w:t>FRIs</w:t>
      </w:r>
      <w:r>
        <w:t xml:space="preserve"> have been missed, and with severe Utah juniper encroachment</w:t>
      </w:r>
      <w:r w:rsidR="00EB39F4">
        <w:t>,</w:t>
      </w:r>
      <w:r>
        <w:t xml:space="preserve"> sapling and pole age classes may be absent. Some stands are heavily encroached with Downy brome. Lack of seedling establishment is an ongoing problem on the west slope of the Bighorn Mountains as is heavy encroachment with Downy brome and Utah juniper. </w:t>
      </w:r>
    </w:p>
    <w:p w:rsidR="00687972" w:rsidP="00687972" w:rsidRDefault="00687972" w14:paraId="7AB61B75" w14:textId="77777777"/>
    <w:p w:rsidR="00687972" w:rsidP="00687972" w:rsidRDefault="00687972" w14:paraId="3748425A" w14:textId="5E9F261C">
      <w:r>
        <w:t>In north</w:t>
      </w:r>
      <w:r w:rsidR="00EB39F4">
        <w:t>-</w:t>
      </w:r>
      <w:r>
        <w:t>central W</w:t>
      </w:r>
      <w:r w:rsidR="00EB39F4">
        <w:t>yoming,</w:t>
      </w:r>
      <w:r>
        <w:t xml:space="preserve"> stands appear to be stagnant, containing only mature stems of a few cohorts. A cross section cut from a living tree in one stand extended a pith date of 1378</w:t>
      </w:r>
      <w:r w:rsidR="00EB39F4">
        <w:t>-</w:t>
      </w:r>
      <w:r>
        <w:t>2000, making the tree a minimum of 623yrs old at the time of collection (Brown 2001). Tree ring analysis of stand structure documents pulsed recruitment of trees across the landscape, especially between 1770</w:t>
      </w:r>
      <w:r w:rsidR="00EB39F4">
        <w:t>-</w:t>
      </w:r>
      <w:r>
        <w:t>1790. These west slope Bighorn Mountain cohorts are contemporaneous with a similar cohort found extensively in the Black Hills; both correspond with the wettest 20yr period in northern Great Plains precipitation reconstructions (Stinson, pers</w:t>
      </w:r>
      <w:r w:rsidR="00EB39F4">
        <w:t xml:space="preserve">onal </w:t>
      </w:r>
      <w:r>
        <w:t>comm</w:t>
      </w:r>
      <w:r w:rsidR="00EB39F4">
        <w:t>unication</w:t>
      </w:r>
      <w:r>
        <w:t xml:space="preserve">). </w:t>
      </w:r>
    </w:p>
    <w:p w:rsidR="00687972" w:rsidP="00687972" w:rsidRDefault="00687972" w14:paraId="6A26516E" w14:textId="77777777"/>
    <w:p w:rsidR="00687972" w:rsidP="00687972" w:rsidRDefault="00687972" w14:paraId="5B0EE7E3" w14:textId="1B6B5DE1">
      <w:r>
        <w:t xml:space="preserve">Dense pockets of Douglas-fir may also occur. This BpS may be found on several different habitat types depending </w:t>
      </w:r>
      <w:r w:rsidR="00D95DCD">
        <w:t>on the local fire regime; a high</w:t>
      </w:r>
      <w:r w:rsidR="00EB39F4">
        <w:t>-</w:t>
      </w:r>
      <w:r w:rsidR="00D95DCD">
        <w:t>frequency, low</w:t>
      </w:r>
      <w:r w:rsidR="00EB39F4">
        <w:t>-</w:t>
      </w:r>
      <w:r w:rsidR="00D95DCD">
        <w:t xml:space="preserve">severity fire regime </w:t>
      </w:r>
      <w:r>
        <w:t>maintained these stands as ponderosa pine, but today they may be supporting Douglas-fir in some areas.</w:t>
      </w:r>
    </w:p>
    <w:p w:rsidR="00687972" w:rsidP="00687972" w:rsidRDefault="00687972" w14:paraId="65E2E420" w14:textId="77777777"/>
    <w:p w:rsidR="00687972" w:rsidP="00687972" w:rsidRDefault="00687972" w14:paraId="4C5698B5" w14:textId="77777777">
      <w:r>
        <w:t>This vegetation type continues to be commercially logged. Site modifications include plantations and terraces.</w:t>
      </w:r>
    </w:p>
    <w:p w:rsidR="00687972" w:rsidP="00687972" w:rsidRDefault="00687972" w14:paraId="312D45FA" w14:textId="77777777">
      <w:pPr>
        <w:pStyle w:val="InfoPara"/>
      </w:pPr>
      <w:r>
        <w:t>Issues or Problems</w:t>
      </w:r>
    </w:p>
    <w:p w:rsidR="00687972" w:rsidP="00687972" w:rsidRDefault="00687972" w14:paraId="30E242B7" w14:textId="77777777">
      <w:r>
        <w:t>For MZ22, this system was originally modeled as BpS 1053 Northern Rocky Mountain Ponderosa Pine Woodland, as it is thought that system/name better represents what is in MZ22.</w:t>
      </w:r>
    </w:p>
    <w:p w:rsidR="00687972" w:rsidP="00687972" w:rsidRDefault="00687972" w14:paraId="7326377A" w14:textId="77777777"/>
    <w:p w:rsidR="00687972" w:rsidP="00687972" w:rsidRDefault="00687972" w14:paraId="1C2B2AB9" w14:textId="508DC408">
      <w:r>
        <w:t>For MZs 10 and 19: 1) Fischer and Bradley (1987) show only a single pathway from the dense pole stage characterized by succession without a fire disturbance (</w:t>
      </w:r>
      <w:r w:rsidR="00EB39F4">
        <w:t>C</w:t>
      </w:r>
      <w:r>
        <w:t xml:space="preserve">lass A to </w:t>
      </w:r>
      <w:r w:rsidR="00EB39F4">
        <w:t>C</w:t>
      </w:r>
      <w:r>
        <w:t xml:space="preserve">lass B). However, it seems that under a frequent fire regime, these stands would typically bypass </w:t>
      </w:r>
      <w:r w:rsidR="00782AAF">
        <w:t>C</w:t>
      </w:r>
      <w:r>
        <w:t xml:space="preserve">lass B and move directly to </w:t>
      </w:r>
      <w:r w:rsidR="00782AAF">
        <w:t>C</w:t>
      </w:r>
      <w:r>
        <w:t>lass C</w:t>
      </w:r>
      <w:r w:rsidR="00782AAF">
        <w:t xml:space="preserve"> -- </w:t>
      </w:r>
      <w:r>
        <w:t xml:space="preserve">unless there is not enough fuel to carry fire at this stage or insufficient stand density and leaf litter. 2) Mixed-severity and stand-replacement </w:t>
      </w:r>
      <w:r w:rsidR="00782AAF">
        <w:t>FRIs</w:t>
      </w:r>
      <w:r>
        <w:t xml:space="preserve"> are not well documented in the literature for this BpS. Some evidence suggests these fires indeed occurred, but there may be room to improve the assumptions used in this modeling effort. 3) There was some debate in the in-workshop peer review over the probability of mixed fire. </w:t>
      </w:r>
    </w:p>
    <w:p w:rsidR="00687972" w:rsidP="00687972" w:rsidRDefault="00687972" w14:paraId="3F12C829" w14:textId="77777777"/>
    <w:p w:rsidR="00687972" w:rsidP="00687972" w:rsidRDefault="00687972" w14:paraId="4E959546" w14:textId="69A65580">
      <w:r>
        <w:t xml:space="preserve">The southern portion of MZ10 may have supported a more frequent fire regime and thus more of </w:t>
      </w:r>
      <w:r w:rsidR="00782AAF">
        <w:t>C</w:t>
      </w:r>
      <w:r>
        <w:t>lass D. The BpS was not split for MZ10.</w:t>
      </w:r>
    </w:p>
    <w:p w:rsidR="00687972" w:rsidP="00687972" w:rsidRDefault="00687972" w14:paraId="5B8C8A1A" w14:textId="77777777">
      <w:pPr>
        <w:pStyle w:val="InfoPara"/>
      </w:pPr>
      <w:r>
        <w:t>Native Uncharacteristic Conditions</w:t>
      </w:r>
    </w:p>
    <w:p w:rsidR="00687972" w:rsidP="00687972" w:rsidRDefault="00687972" w14:paraId="399AE1F6" w14:textId="77777777">
      <w:r>
        <w:t>Cover &gt;60% can be considered uncharacteristic in this woodland community.</w:t>
      </w:r>
    </w:p>
    <w:p w:rsidR="00687972" w:rsidP="00687972" w:rsidRDefault="00687972" w14:paraId="05DB5E08" w14:textId="77777777">
      <w:pPr>
        <w:pStyle w:val="InfoPara"/>
      </w:pPr>
      <w:r>
        <w:lastRenderedPageBreak/>
        <w:t>Comments</w:t>
      </w:r>
    </w:p>
    <w:p w:rsidR="00C66C50" w:rsidP="00C66C50" w:rsidRDefault="00C66C50" w14:paraId="4BB30D35" w14:textId="77777777">
      <w:pPr>
        <w:rPr>
          <w:b/>
        </w:rPr>
      </w:pPr>
    </w:p>
    <w:p w:rsidR="00687972" w:rsidP="00687972" w:rsidRDefault="00687972" w14:paraId="2F0E7BDA" w14:textId="77777777">
      <w:pPr>
        <w:pStyle w:val="ReportSection"/>
      </w:pPr>
      <w:r>
        <w:t>Succession Classes</w:t>
      </w:r>
    </w:p>
    <w:p w:rsidR="00687972" w:rsidP="00687972" w:rsidRDefault="00687972" w14:paraId="59B22C9D"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87972" w:rsidP="00687972" w:rsidRDefault="00687972" w14:paraId="23667BBF" w14:textId="77777777">
      <w:pPr>
        <w:pStyle w:val="InfoPara"/>
        <w:pBdr>
          <w:top w:val="single" w:color="auto" w:sz="4" w:space="1"/>
        </w:pBdr>
      </w:pPr>
      <w:r>
        <w:t>Class A</w:t>
      </w:r>
      <w:r>
        <w:tab/>
        <w:t>11</w:t>
      </w:r>
      <w:r w:rsidR="002A3B10">
        <w:tab/>
      </w:r>
      <w:r w:rsidR="002A3B10">
        <w:tab/>
      </w:r>
      <w:r w:rsidR="002A3B10">
        <w:tab/>
      </w:r>
      <w:r w:rsidR="002A3B10">
        <w:tab/>
      </w:r>
      <w:r w:rsidR="004F7795">
        <w:t>Early Development 1 - Open</w:t>
      </w:r>
    </w:p>
    <w:p w:rsidR="00687972" w:rsidP="00687972" w:rsidRDefault="00687972" w14:paraId="5B2D1F83" w14:textId="77777777"/>
    <w:p w:rsidR="00687972" w:rsidP="00687972" w:rsidRDefault="00687972" w14:paraId="6D1EDD99" w14:textId="77777777">
      <w:pPr>
        <w:pStyle w:val="SClassInfoPara"/>
      </w:pPr>
      <w:r>
        <w:t>Indicator Species</w:t>
      </w:r>
    </w:p>
    <w:p w:rsidR="00687972" w:rsidP="00687972" w:rsidRDefault="00687972" w14:paraId="251FFBB8" w14:textId="77777777"/>
    <w:p w:rsidR="00687972" w:rsidP="00687972" w:rsidRDefault="00687972" w14:paraId="57089AB5" w14:textId="77777777">
      <w:pPr>
        <w:pStyle w:val="SClassInfoPara"/>
      </w:pPr>
      <w:r>
        <w:t>Description</w:t>
      </w:r>
    </w:p>
    <w:p w:rsidR="00687972" w:rsidP="00687972" w:rsidRDefault="00687972" w14:paraId="0023FBEE" w14:textId="50850CD8">
      <w:r>
        <w:t xml:space="preserve">Fire-maintained grass/forb and/or seedlings and saplings. </w:t>
      </w:r>
      <w:r w:rsidR="00D95DCD">
        <w:t>Grass species are the dominant lifeform in this class</w:t>
      </w:r>
      <w:r w:rsidR="00782AAF">
        <w:t>,</w:t>
      </w:r>
      <w:r w:rsidR="00D95DCD">
        <w:t xml:space="preserve"> attaining maximum heights of </w:t>
      </w:r>
      <w:r w:rsidR="00782AAF">
        <w:t>3ft</w:t>
      </w:r>
      <w:r w:rsidR="00D95DCD">
        <w:t xml:space="preserve"> and being patchy in distribution (25-75% cover). </w:t>
      </w:r>
      <w:r>
        <w:t xml:space="preserve">Seedling/sapling size class would be </w:t>
      </w:r>
      <w:r w:rsidR="00782AAF">
        <w:t xml:space="preserve">&lt;5in </w:t>
      </w:r>
      <w:r>
        <w:t>in diameter. There would be no large patches (10-100ac) of large or old-growth trees due to poor site conditions and abundance of rock outcroppings. However, dispersed</w:t>
      </w:r>
      <w:r w:rsidR="00782AAF">
        <w:t>,</w:t>
      </w:r>
      <w:r>
        <w:t xml:space="preserve"> large</w:t>
      </w:r>
      <w:r w:rsidR="00782AAF">
        <w:t>-</w:t>
      </w:r>
      <w:r>
        <w:t>diameter fire remnant ponderosa pines with snag trees could be present. These large</w:t>
      </w:r>
      <w:r w:rsidR="00782AAF">
        <w:t>-</w:t>
      </w:r>
      <w:r>
        <w:t>diameter trees would have a density of less than one tree per acre.</w:t>
      </w:r>
    </w:p>
    <w:p w:rsidR="00687972" w:rsidP="00687972" w:rsidRDefault="00687972" w14:paraId="7F849BB2" w14:textId="77777777"/>
    <w:p>
      <w:r>
        <w:rPr>
          <w:i/>
          <w:u w:val="single"/>
        </w:rPr>
        <w:t>Maximum Tree Size Class</w:t>
      </w:r>
      <w:br/>
      <w:r>
        <w:t>Sapling &gt;4.5ft; &lt;5" DBH</w:t>
      </w:r>
    </w:p>
    <w:p w:rsidR="00687972" w:rsidP="00687972" w:rsidRDefault="00687972" w14:paraId="1D55EB63" w14:textId="77777777">
      <w:pPr>
        <w:pStyle w:val="InfoPara"/>
        <w:pBdr>
          <w:top w:val="single" w:color="auto" w:sz="4" w:space="1"/>
        </w:pBdr>
      </w:pPr>
      <w:r>
        <w:t>Class B</w:t>
      </w:r>
      <w:r>
        <w:tab/>
        <w:t>8</w:t>
      </w:r>
      <w:r w:rsidR="002A3B10">
        <w:tab/>
      </w:r>
      <w:r w:rsidR="002A3B10">
        <w:tab/>
      </w:r>
      <w:r w:rsidR="002A3B10">
        <w:tab/>
      </w:r>
      <w:r w:rsidR="002A3B10">
        <w:tab/>
      </w:r>
      <w:r w:rsidR="004F7795">
        <w:t>Mid Development 1 - Closed</w:t>
      </w:r>
    </w:p>
    <w:p w:rsidR="00687972" w:rsidP="00687972" w:rsidRDefault="00687972" w14:paraId="631B7F39" w14:textId="77777777"/>
    <w:p w:rsidR="00687972" w:rsidP="00687972" w:rsidRDefault="00687972" w14:paraId="30ECA2E5" w14:textId="77777777">
      <w:pPr>
        <w:pStyle w:val="SClassInfoPara"/>
      </w:pPr>
      <w:r>
        <w:t>Indicator Species</w:t>
      </w:r>
    </w:p>
    <w:p w:rsidR="00687972" w:rsidP="00687972" w:rsidRDefault="00687972" w14:paraId="5912DC6E" w14:textId="77777777"/>
    <w:p w:rsidR="00687972" w:rsidP="00687972" w:rsidRDefault="00687972" w14:paraId="439F5907" w14:textId="77777777">
      <w:pPr>
        <w:pStyle w:val="SClassInfoPara"/>
      </w:pPr>
      <w:r>
        <w:t>Description</w:t>
      </w:r>
    </w:p>
    <w:p w:rsidR="00687972" w:rsidP="00687972" w:rsidRDefault="00D95DCD" w14:paraId="53273F0D" w14:textId="010489C7">
      <w:r>
        <w:t>Grasses are the dominant lifeform with s</w:t>
      </w:r>
      <w:r w:rsidR="00687972">
        <w:t>cattered seedlings and saplings; may have Utah juniper as incidentals. Larger, old-growth trees may be present in this class</w:t>
      </w:r>
      <w:r w:rsidR="00782AAF">
        <w:t>;</w:t>
      </w:r>
      <w:r w:rsidR="00687972">
        <w:t xml:space="preserve"> the pole and medium diameter class (5-21in) occurring between these large trees is most abundant and characteristic of this class. May see large</w:t>
      </w:r>
      <w:r w:rsidR="00782AAF">
        <w:t>-</w:t>
      </w:r>
      <w:r w:rsidR="00687972">
        <w:t>diameter snags, dead and down trees present. High</w:t>
      </w:r>
      <w:r w:rsidR="00782AAF">
        <w:t>-</w:t>
      </w:r>
      <w:r w:rsidR="00687972">
        <w:t>density stunted pole stands are counted here; may see insect/disease here.</w:t>
      </w:r>
    </w:p>
    <w:p w:rsidR="00687972" w:rsidP="00687972" w:rsidRDefault="00687972" w14:paraId="23AAC9F0" w14:textId="77777777"/>
    <w:p>
      <w:r>
        <w:rPr>
          <w:i/>
          <w:u w:val="single"/>
        </w:rPr>
        <w:t>Maximum Tree Size Class</w:t>
      </w:r>
      <w:br/>
      <w:r>
        <w:t>Sapling &gt;4.5ft; &lt;5" DBH</w:t>
      </w:r>
    </w:p>
    <w:p w:rsidR="00687972" w:rsidP="00687972" w:rsidRDefault="00687972" w14:paraId="6A11CB76" w14:textId="77777777">
      <w:pPr>
        <w:pStyle w:val="InfoPara"/>
        <w:pBdr>
          <w:top w:val="single" w:color="auto" w:sz="4" w:space="1"/>
        </w:pBdr>
      </w:pPr>
      <w:r>
        <w:t>Class C</w:t>
      </w:r>
      <w:r>
        <w:tab/>
        <w:t>24</w:t>
      </w:r>
      <w:r w:rsidR="002A3B10">
        <w:tab/>
      </w:r>
      <w:r w:rsidR="002A3B10">
        <w:tab/>
      </w:r>
      <w:r w:rsidR="002A3B10">
        <w:tab/>
      </w:r>
      <w:r w:rsidR="002A3B10">
        <w:tab/>
      </w:r>
      <w:r w:rsidR="004F7795">
        <w:t>Mid Development 1 - Open</w:t>
      </w:r>
    </w:p>
    <w:p w:rsidR="00687972" w:rsidP="00687972" w:rsidRDefault="00687972" w14:paraId="4278B526" w14:textId="77777777"/>
    <w:p w:rsidR="00687972" w:rsidP="00687972" w:rsidRDefault="00687972" w14:paraId="2BCA3C63" w14:textId="77777777">
      <w:pPr>
        <w:pStyle w:val="SClassInfoPara"/>
      </w:pPr>
      <w:r>
        <w:t>Indicator Species</w:t>
      </w:r>
    </w:p>
    <w:p w:rsidR="00687972" w:rsidP="00687972" w:rsidRDefault="00687972" w14:paraId="430B796B" w14:textId="77777777"/>
    <w:p w:rsidR="00687972" w:rsidP="00687972" w:rsidRDefault="00687972" w14:paraId="2A3DDB3C" w14:textId="77777777">
      <w:pPr>
        <w:pStyle w:val="SClassInfoPara"/>
      </w:pPr>
      <w:r>
        <w:t>Description</w:t>
      </w:r>
    </w:p>
    <w:p w:rsidR="00687972" w:rsidP="00687972" w:rsidRDefault="00687972" w14:paraId="22104CB6" w14:textId="77777777">
      <w:r>
        <w:t xml:space="preserve">Open PIPO </w:t>
      </w:r>
      <w:r w:rsidR="00D95DCD">
        <w:t xml:space="preserve">with an abundance of saplings and a few </w:t>
      </w:r>
      <w:r>
        <w:t>pole</w:t>
      </w:r>
      <w:r w:rsidR="00D95DCD">
        <w:t>s;</w:t>
      </w:r>
      <w:r>
        <w:t xml:space="preserve"> </w:t>
      </w:r>
      <w:r w:rsidR="00D95DCD">
        <w:t xml:space="preserve">a few </w:t>
      </w:r>
      <w:r>
        <w:t xml:space="preserve">Utah juniper </w:t>
      </w:r>
      <w:r w:rsidR="00D95DCD">
        <w:t xml:space="preserve">may occur </w:t>
      </w:r>
      <w:r>
        <w:t>as incidentals. Larger, old-growth trees may be present in this class, but pole and medium (5-21in) diameter trees are what should be counted for this class. These patches have probably had recent fire or are drier</w:t>
      </w:r>
      <w:r w:rsidR="00782AAF">
        <w:t>,</w:t>
      </w:r>
      <w:r>
        <w:t xml:space="preserve"> therefore retaining a more open condition.</w:t>
      </w:r>
    </w:p>
    <w:p w:rsidR="00687972" w:rsidP="00687972" w:rsidRDefault="00687972" w14:paraId="665BB9A2" w14:textId="77777777"/>
    <w:p>
      <w:r>
        <w:rPr>
          <w:i/>
          <w:u w:val="single"/>
        </w:rPr>
        <w:t>Maximum Tree Size Class</w:t>
      </w:r>
      <w:br/>
      <w:r>
        <w:t>Medium 9-21" DBH</w:t>
      </w:r>
    </w:p>
    <w:p w:rsidR="00687972" w:rsidP="00687972" w:rsidRDefault="00687972" w14:paraId="67ED5BAF" w14:textId="77777777">
      <w:pPr>
        <w:pStyle w:val="InfoPara"/>
        <w:pBdr>
          <w:top w:val="single" w:color="auto" w:sz="4" w:space="1"/>
        </w:pBdr>
      </w:pPr>
      <w:r>
        <w:t>Class D</w:t>
      </w:r>
      <w:r>
        <w:tab/>
        <w:t>48</w:t>
      </w:r>
      <w:r w:rsidR="002A3B10">
        <w:tab/>
      </w:r>
      <w:r w:rsidR="002A3B10">
        <w:tab/>
      </w:r>
      <w:r w:rsidR="002A3B10">
        <w:tab/>
      </w:r>
      <w:r w:rsidR="002A3B10">
        <w:tab/>
      </w:r>
      <w:r w:rsidR="004F7795">
        <w:t>Late Development 1 - Open</w:t>
      </w:r>
    </w:p>
    <w:p w:rsidR="00687972" w:rsidP="00687972" w:rsidRDefault="00687972" w14:paraId="3D7E4047" w14:textId="77777777"/>
    <w:p w:rsidR="00687972" w:rsidP="00687972" w:rsidRDefault="00687972" w14:paraId="2F74C8B9" w14:textId="77777777">
      <w:pPr>
        <w:pStyle w:val="SClassInfoPara"/>
      </w:pPr>
      <w:r>
        <w:t>Indicator Species</w:t>
      </w:r>
    </w:p>
    <w:p w:rsidR="00687972" w:rsidP="00687972" w:rsidRDefault="00687972" w14:paraId="3C246BDB" w14:textId="77777777"/>
    <w:p w:rsidR="00687972" w:rsidP="00687972" w:rsidRDefault="00687972" w14:paraId="5C4A8946" w14:textId="77777777">
      <w:pPr>
        <w:pStyle w:val="SClassInfoPara"/>
      </w:pPr>
      <w:r>
        <w:t>Description</w:t>
      </w:r>
    </w:p>
    <w:p w:rsidR="00687972" w:rsidP="00687972" w:rsidRDefault="00687972" w14:paraId="32811EAB" w14:textId="26264A8C">
      <w:r>
        <w:t>Fire-maintained</w:t>
      </w:r>
      <w:r w:rsidR="00782AAF">
        <w:t>,</w:t>
      </w:r>
      <w:r>
        <w:t xml:space="preserve"> open, park-like PIPO: Utah juniper may be seen as incidentals or in patches but should not be a major component of the overstory. The overstory is characterized by large and very large ponderosa pine. Understory is dominated by grasses and forbs and is relatively open. Seedlings are very infrequent, with &lt;10% cover usually occurring in patches.</w:t>
      </w:r>
    </w:p>
    <w:p w:rsidR="00687972" w:rsidP="00687972" w:rsidRDefault="00687972" w14:paraId="1E82509A" w14:textId="77777777"/>
    <w:p w:rsidR="00687972" w:rsidP="00687972" w:rsidRDefault="00687972" w14:paraId="085AEC8E" w14:textId="77777777"/>
    <w:p>
      <w:r>
        <w:rPr>
          <w:i/>
          <w:u w:val="single"/>
        </w:rPr>
        <w:t>Maximum Tree Size Class</w:t>
      </w:r>
      <w:br/>
      <w:r>
        <w:t>Large 21-33" DBH</w:t>
      </w:r>
    </w:p>
    <w:p w:rsidR="00687972" w:rsidP="00687972" w:rsidRDefault="00687972" w14:paraId="2331B770" w14:textId="77777777">
      <w:pPr>
        <w:pStyle w:val="InfoPara"/>
        <w:pBdr>
          <w:top w:val="single" w:color="auto" w:sz="4" w:space="1"/>
        </w:pBdr>
      </w:pPr>
      <w:r>
        <w:t>Class E</w:t>
      </w:r>
      <w:r>
        <w:tab/>
        <w:t>9</w:t>
      </w:r>
      <w:r w:rsidR="002A3B10">
        <w:tab/>
      </w:r>
      <w:r w:rsidR="002A3B10">
        <w:tab/>
      </w:r>
      <w:r w:rsidR="002A3B10">
        <w:tab/>
      </w:r>
      <w:r w:rsidR="002A3B10">
        <w:tab/>
      </w:r>
      <w:r w:rsidR="004F7795">
        <w:t>Late Development 1 - Closed</w:t>
      </w:r>
    </w:p>
    <w:p w:rsidR="00687972" w:rsidP="00687972" w:rsidRDefault="00687972" w14:paraId="0FD7DFEE" w14:textId="77777777"/>
    <w:p w:rsidR="00687972" w:rsidP="00687972" w:rsidRDefault="00687972" w14:paraId="67B6679A" w14:textId="77777777">
      <w:pPr>
        <w:pStyle w:val="SClassInfoPara"/>
      </w:pPr>
      <w:r>
        <w:t>Indicator Species</w:t>
      </w:r>
    </w:p>
    <w:p w:rsidR="00687972" w:rsidP="00687972" w:rsidRDefault="00687972" w14:paraId="527B51A0" w14:textId="77777777"/>
    <w:p w:rsidR="00687972" w:rsidP="00687972" w:rsidRDefault="00687972" w14:paraId="5FF749F4" w14:textId="77777777">
      <w:pPr>
        <w:pStyle w:val="SClassInfoPara"/>
      </w:pPr>
      <w:r>
        <w:t>Description</w:t>
      </w:r>
    </w:p>
    <w:p w:rsidR="00687972" w:rsidP="00687972" w:rsidRDefault="00687972" w14:paraId="2CDD05E2" w14:textId="260699A1">
      <w:r>
        <w:t>High</w:t>
      </w:r>
      <w:r w:rsidR="00782AAF">
        <w:t>-</w:t>
      </w:r>
      <w:r>
        <w:t>density, multi-storied PIPO stand. Thickets of various size classes, including seedlings, saplings</w:t>
      </w:r>
      <w:r w:rsidR="00782AAF">
        <w:t>,</w:t>
      </w:r>
      <w:r>
        <w:t xml:space="preserve"> and poles, distributed within the class and may be interspersed with large snags. </w:t>
      </w:r>
    </w:p>
    <w:p w:rsidR="00687972" w:rsidP="00687972" w:rsidRDefault="00687972" w14:paraId="36378CB0"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87972" w:rsidP="00687972" w:rsidRDefault="00687972" w14:paraId="5218ADA1" w14:textId="77777777">
      <w:r>
        <w:t>Agee, J.K. 1988. The landscape ecology of western forest fire regimes. Northwest Science, Vol. 72: 24-34.</w:t>
      </w:r>
    </w:p>
    <w:p w:rsidR="00687972" w:rsidP="00687972" w:rsidRDefault="00687972" w14:paraId="17C9DA73" w14:textId="77777777"/>
    <w:p w:rsidR="00687972" w:rsidP="00687972" w:rsidRDefault="00687972" w14:paraId="35CE22E7" w14:textId="77777777">
      <w:r>
        <w:t>Arno, S.F. 1980. Forest Fire History in the Northern Rockies. Journal of Forestry 78(8): 460-465.</w:t>
      </w:r>
    </w:p>
    <w:p w:rsidR="00687972" w:rsidP="00687972" w:rsidRDefault="00687972" w14:paraId="401DC971" w14:textId="77777777"/>
    <w:p w:rsidR="00687972" w:rsidP="00687972" w:rsidRDefault="00687972" w14:paraId="51C5BF81" w14:textId="77777777">
      <w:r>
        <w:t>Arno, S.A. and T.D. Petersen. 1983. Variation in Estimates of fire intervals: a closer look at fire history on the Bitterroot National Forest. Res. Pap. INT-301, Ogden, UT: USDA, Forest Service, Intermountain Forest and Range Experiment Station, 8 pp.</w:t>
      </w:r>
    </w:p>
    <w:p w:rsidR="00687972" w:rsidP="00687972" w:rsidRDefault="00687972" w14:paraId="2A508E55" w14:textId="77777777"/>
    <w:p w:rsidR="00687972" w:rsidP="00687972" w:rsidRDefault="00687972" w14:paraId="6F711DE1" w14:textId="77777777">
      <w:r>
        <w:t>Barrett, S.W. 1984. Fire history of the River of No Return Wilderness: River Breaks Zone. Final Report. Missoula, MT: Systems for Environmental Management. 40 pp. + appendices.</w:t>
      </w:r>
    </w:p>
    <w:p w:rsidR="00687972" w:rsidP="00687972" w:rsidRDefault="00687972" w14:paraId="61943A1F" w14:textId="77777777"/>
    <w:p w:rsidR="00687972" w:rsidP="00687972" w:rsidRDefault="00687972" w14:paraId="0E869AFF" w14:textId="77777777">
      <w:r>
        <w:t>Barrett, S.W. 1993. Fire regimes on the Clearwater and Nez Perce National Forests north-central Idaho. Final Report: Order No. 43-0276-3-0112. Ogden, UT: USDA Forest Service, Intermountain Research Station, Fire Sciences Laboratory. 21 pp. Unpublished report on file with: USDA Forest Service, Rocky Mountain Research Station, Fire Sciences Laboratory, Missoula, MT.</w:t>
      </w:r>
    </w:p>
    <w:p w:rsidR="00687972" w:rsidP="00687972" w:rsidRDefault="00687972" w14:paraId="5CF4D30B" w14:textId="77777777"/>
    <w:p w:rsidR="00687972" w:rsidP="00687972" w:rsidRDefault="00687972" w14:paraId="375145DB" w14:textId="77777777">
      <w:r>
        <w:t xml:space="preserve">Barrett, S.W. 2004. Altered fire intervals and fire cycles in the Northern Rockies. Fire Management Today 64(3): 25-29. </w:t>
      </w:r>
    </w:p>
    <w:p w:rsidR="00687972" w:rsidP="00687972" w:rsidRDefault="00687972" w14:paraId="43F1BBE0" w14:textId="77777777"/>
    <w:p w:rsidR="00687972" w:rsidP="00687972" w:rsidRDefault="00687972" w14:paraId="2BC147A2" w14:textId="77777777">
      <w:r>
        <w:t>Barrett, S.W. 2004. Fire Regimes in the Northern Rockies. Fire Management Today 64(2): 32-38.</w:t>
      </w:r>
    </w:p>
    <w:p w:rsidR="00687972" w:rsidP="00687972" w:rsidRDefault="00687972" w14:paraId="30E5E1BA" w14:textId="77777777"/>
    <w:p w:rsidR="00687972" w:rsidP="00687972" w:rsidRDefault="00687972" w14:paraId="7E11682B" w14:textId="77777777">
      <w:r>
        <w:t>Brown, P.M. 2001. Progress Report: Fire History on the Tensleep Preserve, Wyoming. Rocky Mountain Tree-Ring Research, Inc.</w:t>
      </w:r>
    </w:p>
    <w:p w:rsidR="00687972" w:rsidP="00687972" w:rsidRDefault="00687972" w14:paraId="7CD64463" w14:textId="77777777"/>
    <w:p w:rsidR="00687972" w:rsidP="00687972" w:rsidRDefault="00687972" w14:paraId="430A7317" w14:textId="77777777">
      <w:r>
        <w:t>Crane, M.F. and W.C. Fisher. 1986. Fire ecology of the forested habitat types of central Idaho. General Technical Report INT-218, USDA Forest Service. 86 pp.</w:t>
      </w:r>
    </w:p>
    <w:p w:rsidR="00687972" w:rsidP="00687972" w:rsidRDefault="00687972" w14:paraId="02EE0D34" w14:textId="77777777"/>
    <w:p w:rsidR="00687972" w:rsidP="00687972" w:rsidRDefault="00687972" w14:paraId="017D4130" w14:textId="77777777">
      <w:r>
        <w:t>Fischer, W.C. and B.D. Clayton. 1983. Fire ecology of Montana forest habitat types east of the Continental Divide. Gen. Tech. Rep. INT-141. Ogden, UT: USDA Forest Service, Intermountain Forest and Range Experiment Station. 83 pp.</w:t>
      </w:r>
    </w:p>
    <w:p w:rsidR="00687972" w:rsidP="00687972" w:rsidRDefault="00687972" w14:paraId="3D3A71E2" w14:textId="77777777"/>
    <w:p w:rsidR="00687972" w:rsidP="00687972" w:rsidRDefault="00687972" w14:paraId="062FB25B" w14:textId="77777777">
      <w:r>
        <w:t>Fischer, W.C. and A.F. Bradley. 1987. Fire ecology of western Montana forest habitat types. Gen. Tech. Rep. INT-223. Ogden, UT: USDA Forest Service, Intermountain Research Station. 95 pp.</w:t>
      </w:r>
    </w:p>
    <w:p w:rsidR="00687972" w:rsidP="00687972" w:rsidRDefault="00687972" w14:paraId="6EDA09D3" w14:textId="77777777"/>
    <w:p w:rsidR="00687972" w:rsidP="00687972" w:rsidRDefault="00687972" w14:paraId="3DB7C968" w14:textId="77777777">
      <w:r>
        <w:lastRenderedPageBreak/>
        <w:t>Habeck, J.R. and R.W. Mutch. 1973. Fire-dependent forest in the northern Rocky Mountains. Quarternary Research 3: 408-424.</w:t>
      </w:r>
    </w:p>
    <w:p w:rsidR="00687972" w:rsidP="00687972" w:rsidRDefault="00687972" w14:paraId="4EB66808" w14:textId="77777777"/>
    <w:p w:rsidR="00687972" w:rsidP="00687972" w:rsidRDefault="00687972" w14:paraId="46C1DF29" w14:textId="77777777">
      <w:r>
        <w:t>Kapler-Smith, J. and W.C. Fischer. 1997. Fire ecology of the forest habitat types of northern Idaho. INT-GTR-363. Ogden, UT: USDA Forest Service, Intermountain Research Station. 142 pp.</w:t>
      </w:r>
    </w:p>
    <w:p w:rsidR="00687972" w:rsidP="00687972" w:rsidRDefault="00687972" w14:paraId="169B0316" w14:textId="77777777"/>
    <w:p w:rsidR="00687972" w:rsidP="00687972" w:rsidRDefault="00687972" w14:paraId="53D218A4" w14:textId="77777777">
      <w:r>
        <w:t xml:space="preserve">Morgan, P. and R. Parsons. 2001, Historical range of variability of forests of the Idaho Southern Batholith Ecosystem. </w:t>
      </w:r>
      <w:r w:rsidR="00D95DCD">
        <w:t>University</w:t>
      </w:r>
      <w:r>
        <w:t xml:space="preserve"> of Idaho. Unpublished. </w:t>
      </w:r>
    </w:p>
    <w:p w:rsidR="00687972" w:rsidP="00687972" w:rsidRDefault="00687972" w14:paraId="3E082784" w14:textId="77777777"/>
    <w:p w:rsidR="00687972" w:rsidP="00687972" w:rsidRDefault="00687972" w14:paraId="59E0C7EC" w14:textId="77777777">
      <w:r>
        <w:t>NatureServe. 2007. International Ecological Classification Standard: Terrestrial Ecological Classifications. NatureServe Central Databases. Arlington, VA. Data current as of 10 February 2007.</w:t>
      </w:r>
    </w:p>
    <w:p w:rsidR="00687972" w:rsidP="00687972" w:rsidRDefault="00687972" w14:paraId="1F6281D4" w14:textId="77777777"/>
    <w:p w:rsidR="00687972" w:rsidP="00687972" w:rsidRDefault="00687972" w14:paraId="211B545F" w14:textId="77777777">
      <w:r>
        <w:t>Pfister, R.D., B.L. Kovalchik, S.F. Arno and R.C. Presby. 1977. Forest habitat types of Montana. General Technical Report INT-34. Ogden, UT: USDA Forest Service, Intermountain Forest and Range Experiment Station. 174 pp.</w:t>
      </w:r>
    </w:p>
    <w:p w:rsidR="00687972" w:rsidP="00687972" w:rsidRDefault="00687972" w14:paraId="30807663" w14:textId="77777777"/>
    <w:p w:rsidR="00687972" w:rsidP="00687972" w:rsidRDefault="00687972" w14:paraId="4B4A7E71" w14:textId="77777777">
      <w:r>
        <w:t>Steele, R., R.D. Pfister, R.A. Ryker and J.A. Kittams. 1981. Forest habitat types of central Idaho. Gen. Tech. Rep. INT-114. Ogden, UT: USDA Forest Service, Intermountain Forest and Range Experiment Station. 138 pp.</w:t>
      </w:r>
    </w:p>
    <w:p w:rsidR="00687972" w:rsidP="00687972" w:rsidRDefault="00687972" w14:paraId="03E1A406" w14:textId="77777777"/>
    <w:p w:rsidR="00687972" w:rsidP="00687972" w:rsidRDefault="00687972" w14:paraId="025E2E09" w14:textId="77777777">
      <w:r>
        <w:t>Williams, C.K., B.F. Kelley, B.G. Smith and T.R. Lillybridge. 1995. Forest plant associations of the Colville National Forest. Gen. Tech. Rep. PNW-GTR-360. Portland, OR: USDA Forest Service, Pacific Northwest Research Station. 375 pp.</w:t>
      </w:r>
    </w:p>
    <w:p w:rsidRPr="00A43E41" w:rsidR="004D5F12" w:rsidP="00687972" w:rsidRDefault="004D5F12" w14:paraId="7218B70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E8BEA" w14:textId="77777777" w:rsidR="00BC2445" w:rsidRDefault="00BC2445">
      <w:r>
        <w:separator/>
      </w:r>
    </w:p>
  </w:endnote>
  <w:endnote w:type="continuationSeparator" w:id="0">
    <w:p w14:paraId="6E71A2D1" w14:textId="77777777" w:rsidR="00BC2445" w:rsidRDefault="00BC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F8B86" w14:textId="77777777" w:rsidR="00687972" w:rsidRDefault="00687972" w:rsidP="006879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C5780" w14:textId="77777777" w:rsidR="00BC2445" w:rsidRDefault="00BC2445">
      <w:r>
        <w:separator/>
      </w:r>
    </w:p>
  </w:footnote>
  <w:footnote w:type="continuationSeparator" w:id="0">
    <w:p w14:paraId="03B5E073" w14:textId="77777777" w:rsidR="00BC2445" w:rsidRDefault="00BC2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3217A" w14:textId="77777777" w:rsidR="00A43E41" w:rsidRDefault="00A43E41" w:rsidP="0068797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66C50"/>
    <w:pPr>
      <w:ind w:left="720"/>
    </w:pPr>
    <w:rPr>
      <w:rFonts w:ascii="Calibri" w:eastAsia="Calibri" w:hAnsi="Calibri"/>
      <w:sz w:val="22"/>
      <w:szCs w:val="22"/>
    </w:rPr>
  </w:style>
  <w:style w:type="character" w:styleId="Hyperlink">
    <w:name w:val="Hyperlink"/>
    <w:rsid w:val="00C66C50"/>
    <w:rPr>
      <w:color w:val="0000FF"/>
      <w:u w:val="single"/>
    </w:rPr>
  </w:style>
  <w:style w:type="paragraph" w:styleId="BalloonText">
    <w:name w:val="Balloon Text"/>
    <w:basedOn w:val="Normal"/>
    <w:link w:val="BalloonTextChar"/>
    <w:uiPriority w:val="99"/>
    <w:semiHidden/>
    <w:unhideWhenUsed/>
    <w:rsid w:val="00EB39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39F4"/>
    <w:rPr>
      <w:rFonts w:ascii="Segoe UI" w:hAnsi="Segoe UI" w:cs="Segoe UI"/>
      <w:sz w:val="18"/>
      <w:szCs w:val="18"/>
    </w:rPr>
  </w:style>
  <w:style w:type="character" w:styleId="CommentReference">
    <w:name w:val="annotation reference"/>
    <w:basedOn w:val="DefaultParagraphFont"/>
    <w:uiPriority w:val="99"/>
    <w:semiHidden/>
    <w:unhideWhenUsed/>
    <w:rsid w:val="00EB39F4"/>
    <w:rPr>
      <w:sz w:val="16"/>
      <w:szCs w:val="16"/>
    </w:rPr>
  </w:style>
  <w:style w:type="paragraph" w:styleId="CommentText">
    <w:name w:val="annotation text"/>
    <w:basedOn w:val="Normal"/>
    <w:link w:val="CommentTextChar"/>
    <w:uiPriority w:val="99"/>
    <w:semiHidden/>
    <w:unhideWhenUsed/>
    <w:rsid w:val="00EB39F4"/>
    <w:rPr>
      <w:sz w:val="20"/>
      <w:szCs w:val="20"/>
    </w:rPr>
  </w:style>
  <w:style w:type="character" w:customStyle="1" w:styleId="CommentTextChar">
    <w:name w:val="Comment Text Char"/>
    <w:basedOn w:val="DefaultParagraphFont"/>
    <w:link w:val="CommentText"/>
    <w:uiPriority w:val="99"/>
    <w:semiHidden/>
    <w:rsid w:val="00EB39F4"/>
  </w:style>
  <w:style w:type="paragraph" w:styleId="CommentSubject">
    <w:name w:val="annotation subject"/>
    <w:basedOn w:val="CommentText"/>
    <w:next w:val="CommentText"/>
    <w:link w:val="CommentSubjectChar"/>
    <w:uiPriority w:val="99"/>
    <w:semiHidden/>
    <w:unhideWhenUsed/>
    <w:rsid w:val="00EB39F4"/>
    <w:rPr>
      <w:b/>
      <w:bCs/>
    </w:rPr>
  </w:style>
  <w:style w:type="character" w:customStyle="1" w:styleId="CommentSubjectChar">
    <w:name w:val="Comment Subject Char"/>
    <w:basedOn w:val="CommentTextChar"/>
    <w:link w:val="CommentSubject"/>
    <w:uiPriority w:val="99"/>
    <w:semiHidden/>
    <w:rsid w:val="00EB3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4817">
      <w:bodyDiv w:val="1"/>
      <w:marLeft w:val="0"/>
      <w:marRight w:val="0"/>
      <w:marTop w:val="0"/>
      <w:marBottom w:val="0"/>
      <w:divBdr>
        <w:top w:val="none" w:sz="0" w:space="0" w:color="auto"/>
        <w:left w:val="none" w:sz="0" w:space="0" w:color="auto"/>
        <w:bottom w:val="none" w:sz="0" w:space="0" w:color="auto"/>
        <w:right w:val="none" w:sz="0" w:space="0" w:color="auto"/>
      </w:divBdr>
    </w:div>
    <w:div w:id="10609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2014-08-21T14:27:00Z</cp:lastPrinted>
  <dcterms:created xsi:type="dcterms:W3CDTF">2018-01-29T21:30:00Z</dcterms:created>
  <dcterms:modified xsi:type="dcterms:W3CDTF">2025-02-12T09:41:11Z</dcterms:modified>
</cp:coreProperties>
</file>