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1224" w:rsidP="00661224" w:rsidRDefault="00661224" w14:paraId="156B9D72" w14:textId="77777777">
      <w:pPr>
        <w:pStyle w:val="BpSTitle"/>
      </w:pPr>
      <w:r>
        <w:t>17040</w:t>
      </w:r>
    </w:p>
    <w:p w:rsidR="00661224" w:rsidP="00661224" w:rsidRDefault="00661224" w14:paraId="5C83D975" w14:textId="77777777">
      <w:pPr>
        <w:pStyle w:val="BpSTitle"/>
      </w:pPr>
      <w:r>
        <w:t>Alaska Arctic Permafrost Plateau Dwarf-Shrub Lichen Tundra</w:t>
      </w:r>
    </w:p>
    <w:p w:rsidR="00661224" w:rsidP="00661224" w:rsidRDefault="00661224" w14:paraId="493A3C70" w14:textId="77777777">
      <w:r>
        <w:t>BpS Model/Description Version: Nov. 2024</w:t>
      </w:r>
      <w:r>
        <w:tab/>
      </w:r>
      <w:r>
        <w:tab/>
      </w:r>
      <w:r>
        <w:tab/>
      </w:r>
      <w:r>
        <w:tab/>
      </w:r>
      <w:r>
        <w:tab/>
      </w:r>
      <w:r>
        <w:tab/>
      </w:r>
      <w:r>
        <w:tab/>
      </w:r>
      <w:r>
        <w:tab/>
      </w:r>
    </w:p>
    <w:p w:rsidR="00661224" w:rsidP="00661224" w:rsidRDefault="00661224" w14:paraId="5A2D73D8" w14:textId="77777777"/>
    <w:p w:rsidR="00661224" w:rsidP="00661224" w:rsidRDefault="00661224" w14:paraId="666A6978" w14:textId="77777777"/>
    <w:p w:rsidR="003A1AC7" w:rsidP="00661224" w:rsidRDefault="003A1AC7" w14:paraId="59499470" w14:textId="7CDB5499">
      <w:pPr>
        <w:pStyle w:val="InfoPara"/>
        <w:rPr>
          <w:b w:val="0"/>
          <w:bCs/>
        </w:rPr>
      </w:pPr>
      <w:r>
        <w:t xml:space="preserve">Reviewer: </w:t>
      </w:r>
      <w:r>
        <w:rPr>
          <w:b w:val="0"/>
          <w:bCs/>
        </w:rPr>
        <w:t>Robin Innes</w:t>
      </w:r>
      <w:r w:rsidR="00A42C4D">
        <w:rPr>
          <w:b w:val="0"/>
          <w:bCs/>
        </w:rPr>
        <w:t>, Lisa Saperstein</w:t>
      </w:r>
    </w:p>
    <w:p w:rsidR="00661224" w:rsidP="00661224" w:rsidRDefault="00661224" w14:paraId="1B5D2033" w14:textId="33297A67">
      <w:pPr>
        <w:pStyle w:val="InfoPara"/>
      </w:pPr>
      <w:r>
        <w:t>Vegetation Type</w:t>
      </w:r>
    </w:p>
    <w:p w:rsidR="00661224" w:rsidP="00661224" w:rsidRDefault="00661224" w14:paraId="5EA904D0" w14:textId="77777777">
      <w:r>
        <w:t>Upland Shrubland</w:t>
      </w:r>
    </w:p>
    <w:p w:rsidR="00661224" w:rsidP="00661224" w:rsidRDefault="00661224" w14:paraId="152A99EC" w14:textId="77777777">
      <w:pPr>
        <w:pStyle w:val="InfoPara"/>
      </w:pPr>
      <w:r w:rsidR="37EE512F">
        <w:rPr/>
        <w:t>Map Zones</w:t>
      </w:r>
    </w:p>
    <w:p w:rsidR="37EE512F" w:rsidP="37EE512F" w:rsidRDefault="37EE512F" w14:paraId="5AF7DA92" w14:textId="2663C39F">
      <w:pPr>
        <w:pStyle w:val="Normal"/>
      </w:pPr>
      <w:r w:rsidR="37EE512F">
        <w:rPr/>
        <w:t>68, 72</w:t>
      </w:r>
    </w:p>
    <w:p w:rsidR="00661224" w:rsidP="00661224" w:rsidRDefault="00661224" w14:paraId="5A076E4B" w14:textId="77777777">
      <w:pPr>
        <w:pStyle w:val="InfoPara"/>
      </w:pPr>
      <w:r>
        <w:t>Geographic Range</w:t>
      </w:r>
    </w:p>
    <w:p w:rsidR="00661224" w:rsidP="00661224" w:rsidRDefault="00661224" w14:paraId="6A1F0A9C" w14:textId="7FCE5706">
      <w:r>
        <w:t xml:space="preserve">This </w:t>
      </w:r>
      <w:r w:rsidR="002B59B9">
        <w:t>Biophysical Setting (</w:t>
      </w:r>
      <w:r>
        <w:t>BpS</w:t>
      </w:r>
      <w:r w:rsidR="002B59B9">
        <w:t>)</w:t>
      </w:r>
      <w:r>
        <w:t xml:space="preserve"> is found in arctic AK on the Yukon-Kuskokwim Delta and the Kotzebue Sound lowlands ecoregions (Nowacki et al. 2001) but not on the Beaufort Coastal Plain.</w:t>
      </w:r>
    </w:p>
    <w:p w:rsidR="00661224" w:rsidP="00661224" w:rsidRDefault="00661224" w14:paraId="43E6FAEF" w14:textId="77777777">
      <w:pPr>
        <w:pStyle w:val="InfoPara"/>
      </w:pPr>
      <w:r>
        <w:t>Biophysical Site Description</w:t>
      </w:r>
    </w:p>
    <w:p w:rsidR="00661224" w:rsidP="00661224" w:rsidRDefault="00661224" w14:paraId="0F356AC2" w14:textId="61357EFC">
      <w:r>
        <w:t>This system occurs on flat permafro</w:t>
      </w:r>
      <w:r w:rsidRPr="009C324F">
        <w:t>st plateaus and gently sloping terrain (Talbot et al. 1985</w:t>
      </w:r>
      <w:r w:rsidR="0052491B">
        <w:t>;</w:t>
      </w:r>
      <w:r w:rsidRPr="009C324F">
        <w:t xml:space="preserve"> Jorgenson et al.</w:t>
      </w:r>
      <w:r w:rsidR="0052491B">
        <w:t xml:space="preserve"> </w:t>
      </w:r>
      <w:r w:rsidRPr="009C324F">
        <w:t>1997</w:t>
      </w:r>
      <w:r w:rsidR="0052491B">
        <w:t>;</w:t>
      </w:r>
      <w:r w:rsidRPr="009C324F">
        <w:t xml:space="preserve"> Boggs et al. 2008). Soils are poorly drained and acidic, typically with a well-developed peat layer (Boggs</w:t>
      </w:r>
      <w:r>
        <w:t xml:space="preserve"> et al. 2008). Permafrost is present.</w:t>
      </w:r>
    </w:p>
    <w:p w:rsidR="00661224" w:rsidP="00661224" w:rsidRDefault="00661224" w14:paraId="0F4D5658" w14:textId="77777777">
      <w:pPr>
        <w:pStyle w:val="InfoPara"/>
      </w:pPr>
      <w:r>
        <w:t>Vegetation Description</w:t>
      </w:r>
    </w:p>
    <w:p w:rsidR="00661224" w:rsidP="00661224" w:rsidRDefault="00661224" w14:paraId="24F6147C" w14:textId="74B9E627">
      <w:r>
        <w:t xml:space="preserve">Dwarf and low-shrub cover is &gt;25% and lichen cover is &gt;25%. Fruticose lichen species (e.g. </w:t>
      </w:r>
      <w:r w:rsidRPr="000465BE">
        <w:rPr>
          <w:i/>
          <w:iCs/>
        </w:rPr>
        <w:t>Cladina</w:t>
      </w:r>
      <w:r>
        <w:t xml:space="preserve"> and </w:t>
      </w:r>
      <w:r w:rsidRPr="000465BE">
        <w:rPr>
          <w:i/>
          <w:iCs/>
        </w:rPr>
        <w:t>Cladonia</w:t>
      </w:r>
      <w:r>
        <w:t xml:space="preserve"> spp.) co</w:t>
      </w:r>
      <w:r w:rsidR="000465BE">
        <w:t>-</w:t>
      </w:r>
      <w:r>
        <w:t xml:space="preserve">dominate with </w:t>
      </w:r>
      <w:r w:rsidRPr="00C42AD7">
        <w:rPr>
          <w:i/>
          <w:iCs/>
        </w:rPr>
        <w:t>Betula nana</w:t>
      </w:r>
      <w:r>
        <w:t xml:space="preserve"> and </w:t>
      </w:r>
      <w:r w:rsidRPr="00C42AD7">
        <w:rPr>
          <w:i/>
          <w:iCs/>
        </w:rPr>
        <w:t>Ledum palustre</w:t>
      </w:r>
      <w:r>
        <w:t xml:space="preserve"> ssp. </w:t>
      </w:r>
      <w:r w:rsidRPr="00C42AD7">
        <w:rPr>
          <w:i/>
          <w:iCs/>
        </w:rPr>
        <w:t>decumbens</w:t>
      </w:r>
      <w:r>
        <w:t xml:space="preserve">. Other possible shrubs include </w:t>
      </w:r>
      <w:r w:rsidRPr="00C42AD7">
        <w:rPr>
          <w:i/>
          <w:iCs/>
        </w:rPr>
        <w:t>Empetrum nigrum, Chamaedaphne calyculata, Vaccinium uliginosum, Salix pulchra, Spiraea stevenii, Vaccinium vitis-idaea</w:t>
      </w:r>
      <w:r>
        <w:t xml:space="preserve"> and </w:t>
      </w:r>
      <w:r w:rsidRPr="00C42AD7">
        <w:rPr>
          <w:i/>
          <w:iCs/>
        </w:rPr>
        <w:t>Arctostaphylos</w:t>
      </w:r>
      <w:r>
        <w:t xml:space="preserve"> spp. Graminoids usually have &lt;10% cover and may include </w:t>
      </w:r>
      <w:r w:rsidRPr="00EC1713">
        <w:rPr>
          <w:i/>
          <w:iCs/>
        </w:rPr>
        <w:t>Eriophorum</w:t>
      </w:r>
      <w:r>
        <w:t xml:space="preserve"> spp., </w:t>
      </w:r>
      <w:r w:rsidRPr="00EC1713">
        <w:rPr>
          <w:i/>
          <w:iCs/>
        </w:rPr>
        <w:t xml:space="preserve">Carex aquatilis </w:t>
      </w:r>
      <w:r>
        <w:t xml:space="preserve">and </w:t>
      </w:r>
      <w:r w:rsidRPr="00EC1713">
        <w:rPr>
          <w:i/>
          <w:iCs/>
        </w:rPr>
        <w:t>Carex microchaeta</w:t>
      </w:r>
      <w:r>
        <w:t>.</w:t>
      </w:r>
    </w:p>
    <w:p w:rsidR="00661224" w:rsidP="00661224" w:rsidRDefault="00661224" w14:paraId="0F7C9A76" w14:textId="77777777">
      <w:pPr>
        <w:pStyle w:val="InfoPara"/>
      </w:pPr>
      <w:r>
        <w:t>BpS Dominant and Indicator Species</w:t>
      </w:r>
    </w:p>
    <w:p>
      <w:r>
        <w:rPr>
          <w:sz w:val="16"/>
        </w:rPr>
        <w:t>Species names are from the NRCS PLANTS database. Check species codes at http://plants.usda.gov.</w:t>
      </w:r>
    </w:p>
    <w:p w:rsidR="00661224" w:rsidP="00661224" w:rsidRDefault="00661224" w14:paraId="5CAEC2F6" w14:textId="77777777">
      <w:pPr>
        <w:pStyle w:val="InfoPara"/>
      </w:pPr>
      <w:r>
        <w:t>Disturbance Description</w:t>
      </w:r>
    </w:p>
    <w:p w:rsidR="00661224" w:rsidP="00661224" w:rsidRDefault="00661224" w14:paraId="377A51CD" w14:textId="2D2C9C37">
      <w:r>
        <w:t xml:space="preserve">This system generally occurs as a late-seral stage created by permafrost uplift within the thaw pond cycle (described below) </w:t>
      </w:r>
      <w:r w:rsidR="00F652BF">
        <w:t>but</w:t>
      </w:r>
      <w:r w:rsidRPr="001424A9" w:rsidR="00F652BF">
        <w:t xml:space="preserve"> could also develop due to permafrost uplift outside the thaw</w:t>
      </w:r>
      <w:r w:rsidR="00F652BF">
        <w:t>-</w:t>
      </w:r>
      <w:r w:rsidRPr="001424A9" w:rsidR="00F652BF">
        <w:t>pond cycle</w:t>
      </w:r>
      <w:r w:rsidR="00F652BF">
        <w:t xml:space="preserve"> </w:t>
      </w:r>
      <w:r>
        <w:t xml:space="preserve">(Boggs et al. 2008). Experts at the Arctic Modeling Meeting (April 08) recommended modeling this type independent from the thaw pond cycle because of the long duration of the seral stages within the cycle and because it can occur outside of that cycle. </w:t>
      </w:r>
    </w:p>
    <w:p w:rsidR="00661224" w:rsidP="00661224" w:rsidRDefault="00661224" w14:paraId="6AA0F7AB" w14:textId="77777777"/>
    <w:p w:rsidR="00661224" w:rsidP="00661224" w:rsidRDefault="00661224" w14:paraId="075CE1D8" w14:textId="526BD2A4">
      <w:r>
        <w:t xml:space="preserve">This is a late-seral stage in the thaw pond cycle which starts with the collapse of a permafrost plateau resulting in a wet depression often with open water. This is colonized by marsh species or </w:t>
      </w:r>
      <w:r w:rsidRPr="00102482">
        <w:t>Sphagnum</w:t>
      </w:r>
      <w:r>
        <w:t xml:space="preserve"> species or a combination of both. Sedges eventually invade, and the wet sedge-Sphagnum system develops. If organic matter buildup or permafrost uplift the surface, then this system may be seral to the dwarf-shrub-Sphagnum system. </w:t>
      </w:r>
      <w:r w:rsidR="00F652BF">
        <w:t>In</w:t>
      </w:r>
      <w:r>
        <w:t xml:space="preserve"> turn,</w:t>
      </w:r>
      <w:r w:rsidR="00F652BF">
        <w:t xml:space="preserve"> this system</w:t>
      </w:r>
      <w:r>
        <w:t xml:space="preserve"> may be seral to the permafrost plateau-dwarf-shrub-lichen system. The seral sequence may not be unidirectional, and the timeframe is unclear, possibly taking hundreds of years.</w:t>
      </w:r>
    </w:p>
    <w:p w:rsidR="00EA7A18" w:rsidP="00661224" w:rsidRDefault="00EA7A18" w14:paraId="0D7CB0E7" w14:textId="039B40CC"/>
    <w:p w:rsidRPr="008119B7" w:rsidR="00EA7A18" w:rsidP="00EA7A18" w:rsidRDefault="00EA7A18" w14:paraId="1B2A270D" w14:textId="17E9DB38">
      <w:pPr>
        <w:tabs>
          <w:tab w:val="left" w:pos="4080"/>
        </w:tabs>
      </w:pPr>
      <w:r w:rsidRPr="00985210">
        <w:t xml:space="preserve">Charcoal </w:t>
      </w:r>
      <w:r w:rsidRPr="00985210" w:rsidR="00102482">
        <w:t>sediment-based</w:t>
      </w:r>
      <w:r w:rsidRPr="00985210">
        <w:t xml:space="preserve"> estimates of fire</w:t>
      </w:r>
      <w:r w:rsidRPr="00290C32">
        <w:t xml:space="preserve"> frequency for the </w:t>
      </w:r>
      <w:r w:rsidRPr="008119B7">
        <w:t>Yukon-Kuskokwim Delta</w:t>
      </w:r>
      <w:r w:rsidRPr="00985210">
        <w:t xml:space="preserve"> for low-shrub tundra vary from 141 to nearly </w:t>
      </w:r>
      <w:r w:rsidRPr="008119B7">
        <w:t xml:space="preserve">5,904 years (Sae-Lim et al. 2019). </w:t>
      </w:r>
    </w:p>
    <w:p w:rsidR="00F10A6D" w:rsidP="00661224" w:rsidRDefault="00F10A6D" w14:paraId="406ECCB1" w14:textId="75AF6EF3"/>
    <w:p w:rsidR="00F10A6D" w:rsidP="00661224" w:rsidRDefault="00F10A6D" w14:paraId="75FA8B6E" w14:textId="5AEBF8D5">
      <w:r>
        <w:t>Fire regime synthes</w:t>
      </w:r>
      <w:r w:rsidR="009C324F">
        <w:t>e</w:t>
      </w:r>
      <w:r>
        <w:t xml:space="preserve">s conducted by </w:t>
      </w:r>
      <w:r w:rsidR="00102482">
        <w:t>F</w:t>
      </w:r>
      <w:r>
        <w:t xml:space="preserve">ire Effects Information Systems staff for </w:t>
      </w:r>
      <w:r w:rsidRPr="009C324F">
        <w:t>Alaskan tundra</w:t>
      </w:r>
      <w:r w:rsidRPr="002336ED">
        <w:rPr>
          <w:u w:val="single"/>
        </w:rPr>
        <w:t xml:space="preserve"> </w:t>
      </w:r>
      <w:r w:rsidRPr="002336ED">
        <w:t>communities</w:t>
      </w:r>
      <w:r>
        <w:t xml:space="preserve"> (Innes 2013) and wet and mesic herbaceous</w:t>
      </w:r>
      <w:r w:rsidRPr="00FB6DA9">
        <w:t xml:space="preserve"> communities</w:t>
      </w:r>
      <w:r>
        <w:t xml:space="preserve"> (Innes 2015) contain information on historical and contemporary fire regimes relevant to this BpS. The</w:t>
      </w:r>
      <w:r w:rsidR="00BC4456">
        <w:t xml:space="preserve"> tundra</w:t>
      </w:r>
      <w:r>
        <w:t xml:space="preserve"> review notes that lichens can establish within a few years post-fire, but recovery can take more than 100 years on severely burned sites (Innes 2013). Labrador tea and dwarf birch can sprout readily after fire (Innes 2013). </w:t>
      </w:r>
      <w:r w:rsidR="00BC4456">
        <w:t>Innes 2015 found little</w:t>
      </w:r>
      <w:r w:rsidRPr="00FB6DA9" w:rsidR="00BC4456">
        <w:t xml:space="preserve"> published information on </w:t>
      </w:r>
      <w:r w:rsidR="00BC4456">
        <w:t>fire frequency</w:t>
      </w:r>
      <w:r w:rsidRPr="00FB6DA9" w:rsidR="00BC4456">
        <w:t xml:space="preserve"> in herbaceous peatlands of Alaska</w:t>
      </w:r>
      <w:r w:rsidR="00BC4456">
        <w:t>.</w:t>
      </w:r>
    </w:p>
    <w:p w:rsidRPr="00FB6DA9" w:rsidR="00FB6DA9" w:rsidP="00FB6DA9" w:rsidRDefault="00FB6DA9" w14:paraId="2B302A8E" w14:textId="77777777"/>
    <w:p w:rsidR="00661224" w:rsidP="00661224" w:rsidRDefault="00661224" w14:paraId="234EC3AA" w14:textId="5FE2F3A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61224" w:rsidP="00661224" w:rsidRDefault="00661224" w14:paraId="0B8A833E" w14:textId="77777777">
      <w:pPr>
        <w:pStyle w:val="InfoPara"/>
      </w:pPr>
      <w:r>
        <w:t>Scale Description</w:t>
      </w:r>
    </w:p>
    <w:p w:rsidR="00661224" w:rsidP="00661224" w:rsidRDefault="00661224" w14:paraId="5BD99B24" w14:textId="77777777">
      <w:r>
        <w:t>Small to large patch.</w:t>
      </w:r>
    </w:p>
    <w:p w:rsidRPr="00155785" w:rsidR="00155785" w:rsidP="00155785" w:rsidRDefault="00155785" w14:paraId="746DF0C1" w14:textId="77777777"/>
    <w:p w:rsidR="00661224" w:rsidP="00661224" w:rsidRDefault="00661224" w14:paraId="143974E9" w14:textId="77777777">
      <w:pPr>
        <w:pStyle w:val="InfoPara"/>
      </w:pPr>
      <w:r>
        <w:t>Adjacency or Identification Concerns</w:t>
      </w:r>
    </w:p>
    <w:p w:rsidR="00661224" w:rsidP="00661224" w:rsidRDefault="00661224" w14:paraId="7B46D539" w14:textId="77777777"/>
    <w:p w:rsidR="00661224" w:rsidP="00661224" w:rsidRDefault="00661224" w14:paraId="676EEFF4" w14:textId="77777777">
      <w:pPr>
        <w:pStyle w:val="InfoPara"/>
      </w:pPr>
      <w:r>
        <w:t>Issues or Problems</w:t>
      </w:r>
    </w:p>
    <w:p w:rsidR="00985210" w:rsidP="00985210" w:rsidRDefault="00FB6DA9" w14:paraId="391C01F5" w14:textId="77777777">
      <w:r w:rsidRPr="00FB6DA9">
        <w:t>Fire history studies in Alaskan wet and mesic herbaceous systems are scarce, and our knowledge is incomplete</w:t>
      </w:r>
      <w:r w:rsidR="00BC4456">
        <w:t xml:space="preserve"> (Innes 2015)</w:t>
      </w:r>
      <w:r w:rsidRPr="00FB6DA9">
        <w:t xml:space="preserve">. </w:t>
      </w:r>
      <w:bookmarkStart w:name="_Hlk100901060" w:id="0"/>
      <w:r w:rsidR="00985210">
        <w:t>Participants in the virtual Tundra Work Session held in the winter 2022 indicated that fire frequencies for tundra vary considerably across its geographic range and that the fire regime may be driven more by the climate than the vegetation or fuel type.</w:t>
      </w:r>
      <w:bookmarkEnd w:id="0"/>
    </w:p>
    <w:p w:rsidRPr="00FB6DA9" w:rsidR="00FB6DA9" w:rsidP="00FB6DA9" w:rsidRDefault="00FB6DA9" w14:paraId="25F85469" w14:textId="0283DD37"/>
    <w:p w:rsidRPr="00FB6DA9" w:rsidR="00FB6DA9" w:rsidP="00FB6DA9" w:rsidRDefault="00FB6DA9" w14:paraId="42CB01C8" w14:textId="77777777"/>
    <w:p w:rsidRPr="00FB6DA9" w:rsidR="00FB6DA9" w:rsidP="00FB6DA9" w:rsidRDefault="00FB6DA9" w14:paraId="011033FF" w14:textId="77777777">
      <w:r w:rsidRPr="00FB6DA9">
        <w:t>LANDFIRE models estimated the portions of replacement, surface, and mixed-severity fires likely in wet and mesic herbaceous BpSs but did not include ground fire, which is an integral fire type in many wet and mesic herbaceous systems.</w:t>
      </w:r>
    </w:p>
    <w:p w:rsidR="00661224" w:rsidP="00661224" w:rsidRDefault="00661224" w14:paraId="65A7650C" w14:textId="77777777"/>
    <w:p w:rsidR="00661224" w:rsidP="00661224" w:rsidRDefault="00661224" w14:paraId="61DC6C07" w14:textId="77777777">
      <w:pPr>
        <w:pStyle w:val="InfoPara"/>
      </w:pPr>
      <w:r>
        <w:t>Native Uncharacteristic Conditions</w:t>
      </w:r>
    </w:p>
    <w:p w:rsidRPr="00407480" w:rsidR="003A1AC7" w:rsidP="00407480" w:rsidRDefault="003A1AC7" w14:paraId="203171E9" w14:textId="5641B2D7">
      <w:r>
        <w:t xml:space="preserve">Innes </w:t>
      </w:r>
      <w:r w:rsidR="00F10A6D">
        <w:t xml:space="preserve">2013 and </w:t>
      </w:r>
      <w:r>
        <w:t xml:space="preserve">2015 </w:t>
      </w:r>
      <w:r w:rsidR="00F10A6D">
        <w:t>include</w:t>
      </w:r>
      <w:r>
        <w:t xml:space="preserve"> section</w:t>
      </w:r>
      <w:r w:rsidR="00F10A6D">
        <w:t>s</w:t>
      </w:r>
      <w:r>
        <w:t xml:space="preserve"> on Contemporary Changes in Fuels and Fire Regimes </w:t>
      </w:r>
      <w:r w:rsidR="00F10A6D">
        <w:t>relevant to this BpS.</w:t>
      </w:r>
    </w:p>
    <w:p w:rsidR="00661224" w:rsidP="00661224" w:rsidRDefault="00661224" w14:paraId="32F8531A" w14:textId="77777777"/>
    <w:p w:rsidR="00661224" w:rsidP="00661224" w:rsidRDefault="00661224" w14:paraId="7B98D246" w14:textId="77777777">
      <w:pPr>
        <w:pStyle w:val="InfoPara"/>
      </w:pPr>
      <w:r>
        <w:t>Comments</w:t>
      </w:r>
    </w:p>
    <w:p w:rsidR="00985210" w:rsidP="00985210" w:rsidRDefault="00985210" w14:paraId="4C22F851" w14:textId="40BE5166">
      <w:bookmarkStart w:name="_Hlk100900449" w:id="1"/>
      <w:bookmarkStart w:name="_Hlk84849878" w:id="2"/>
      <w:r>
        <w:t>1/2023 Kori Blankenship added replacement fire to the model based on reviewer feedback</w:t>
      </w:r>
      <w:bookmarkEnd w:id="1"/>
      <w:r>
        <w:t xml:space="preserve">. Existing estimates for fire frequency in this BpS vary widely making it difficult to </w:t>
      </w:r>
      <w:r w:rsidR="009333C8">
        <w:t xml:space="preserve">choose a replacement fire frequency for the model. </w:t>
      </w:r>
    </w:p>
    <w:p w:rsidR="00985210" w:rsidP="00BE6056" w:rsidRDefault="00985210" w14:paraId="2237A80A" w14:textId="77777777"/>
    <w:p w:rsidRPr="00331FF0" w:rsidR="00BE6056" w:rsidP="00BE6056" w:rsidRDefault="00BE6056" w14:paraId="68B15D36" w14:textId="573B8A5B">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2"/>
    </w:p>
    <w:p w:rsidR="00BE6056" w:rsidP="00661224" w:rsidRDefault="00BE6056" w14:paraId="4739C8FE" w14:textId="77777777"/>
    <w:p w:rsidR="009C324F" w:rsidP="00661224" w:rsidRDefault="003A1AC7" w14:paraId="71E9CE55" w14:textId="2E0999C9">
      <w:r>
        <w:t>For LANDFIRE National</w:t>
      </w:r>
      <w:r w:rsidR="0079534E">
        <w:t>,</w:t>
      </w:r>
      <w:r>
        <w:t xml:space="preserve"> this </w:t>
      </w:r>
      <w:r w:rsidR="00661224">
        <w:t>model was created by Kori Blankenship and Keith Boggs based input from experts who attended the LANDFIRE Arctic Modeling Meeting (April 2008) and the draft Arctic Ecological Systems description (Boggs et al. 2008).</w:t>
      </w:r>
    </w:p>
    <w:p w:rsidR="00661224" w:rsidP="00661224" w:rsidRDefault="00661224" w14:paraId="409937C7"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61224" w:rsidP="00661224" w:rsidRDefault="00661224" w14:paraId="2BA03071" w14:textId="0A1144F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661224" w:rsidP="00661224" w:rsidRDefault="00661224" w14:paraId="1F5CED3E" w14:textId="77777777"/>
    <w:p w:rsidR="00661224" w:rsidP="00661224" w:rsidRDefault="00661224" w14:paraId="4B061773" w14:textId="77777777">
      <w:pPr>
        <w:pStyle w:val="SClassInfoPara"/>
      </w:pPr>
      <w:r>
        <w:t>Indicator Species</w:t>
      </w:r>
    </w:p>
    <w:p w:rsidR="00661224" w:rsidP="00661224" w:rsidRDefault="00661224" w14:paraId="0325B707" w14:textId="77777777"/>
    <w:p w:rsidR="00661224" w:rsidP="008119B7" w:rsidRDefault="00661224" w14:paraId="3D499228" w14:textId="007FF8CD">
      <w:pPr>
        <w:pStyle w:val="SClassInfoPara"/>
      </w:pPr>
      <w:r>
        <w:t>Description</w:t>
      </w:r>
    </w:p>
    <w:p w:rsidR="00661224" w:rsidP="00661224" w:rsidRDefault="008B098F" w14:paraId="447B325C" w14:textId="7C88412D">
      <w:r>
        <w:t>Immediately post-fire</w:t>
      </w:r>
      <w:r w:rsidR="00915455">
        <w:t>,</w:t>
      </w:r>
      <w:r w:rsidR="00D925FC">
        <w:t xml:space="preserve"> </w:t>
      </w:r>
      <w:r w:rsidRPr="007B3E62" w:rsidR="00D925FC">
        <w:t>deciduous shrubs</w:t>
      </w:r>
      <w:r w:rsidR="00D925FC">
        <w:t xml:space="preserve"> and graminoids </w:t>
      </w:r>
      <w:r w:rsidR="00985210">
        <w:t>begin to recover</w:t>
      </w:r>
      <w:r w:rsidR="00D925FC">
        <w:t xml:space="preserve">. </w:t>
      </w:r>
      <w:r w:rsidR="00985210">
        <w:t xml:space="preserve">Shrub cover returns to pre-burn levels about 10 years </w:t>
      </w:r>
      <w:r w:rsidR="008119B7">
        <w:t>after</w:t>
      </w:r>
      <w:r w:rsidR="00985210">
        <w:t xml:space="preserve"> fire (Frost et al. 2020). Lichens continue to increase with time but may not reach pre-burn levels more than 40 years post fire (Frost et al. 2020).</w:t>
      </w:r>
    </w:p>
    <w:p w:rsidR="00030327" w:rsidP="00030327" w:rsidRDefault="00030327" w14:paraId="053225CA" w14:textId="77777777">
      <w:pPr>
        <w:pStyle w:val="InfoPara"/>
      </w:pP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61224" w:rsidP="00661224" w:rsidRDefault="00661224" w14:paraId="654045F5" w14:textId="77777777">
      <w:r>
        <w:t>Boggs et al. 2008. International Ecological Classification Standard: Terrestrial Ecological Classifications. Draft Ecological Systems Description for the Alaska Arctic Region.</w:t>
      </w:r>
    </w:p>
    <w:p w:rsidR="00661224" w:rsidP="00661224" w:rsidRDefault="00661224" w14:paraId="6DC8A3A4" w14:textId="44FBBEB5"/>
    <w:p w:rsidR="00F652BF" w:rsidP="00F652BF" w:rsidRDefault="00F652BF" w14:paraId="2C5135A1" w14:textId="77777777">
      <w:r w:rsidRPr="001424A9">
        <w:t>Comer, P., D. Faber</w:t>
      </w:r>
      <w:r>
        <w:t>-</w:t>
      </w:r>
      <w:r w:rsidRPr="001424A9">
        <w:t>Langendoen, R. Evans, S. Gawler, C. Josse, G. Kittel, S. Menard, C. Nordman, M. Pyne, M. Reid, M. Russo, K. Schulz, K. Snow, J. Teague, and R. White. 2003</w:t>
      </w:r>
      <w:r>
        <w:t>-</w:t>
      </w:r>
      <w:r w:rsidRPr="001424A9">
        <w:t>present. Ecological systems of the United States: A working classification of U.S. terrestrial systems. NatureServe, Arlington, VA</w:t>
      </w:r>
      <w:r>
        <w:t>.</w:t>
      </w:r>
    </w:p>
    <w:p w:rsidRPr="00FE0D89" w:rsidR="00FE0D89" w:rsidP="00F10A6D" w:rsidRDefault="00FE0D89" w14:paraId="3753A77A" w14:textId="1F4CB961"/>
    <w:p w:rsidRPr="00FE0D89" w:rsidR="00FE0D89" w:rsidP="00F10A6D" w:rsidRDefault="00FE0D89" w14:paraId="5D7091B5" w14:textId="19A6B8E2">
      <w:r w:rsidRPr="008119B7">
        <w:rPr>
          <w:color w:val="333333"/>
        </w:rPr>
        <w:t>Frost, G.V. </w:t>
      </w:r>
      <w:r w:rsidRPr="008119B7">
        <w:rPr>
          <w:rStyle w:val="Emphasis"/>
          <w:i w:val="0"/>
          <w:iCs w:val="0"/>
          <w:color w:val="333333"/>
          <w:bdr w:val="none" w:color="auto" w:sz="0" w:space="0" w:frame="1"/>
        </w:rPr>
        <w:t>et al</w:t>
      </w:r>
      <w:r w:rsidRPr="008119B7">
        <w:rPr>
          <w:color w:val="333333"/>
        </w:rPr>
        <w:t xml:space="preserve">. 2020. Multi-decadal patterns of vegetation succession after tundra fire on the Yukon-Kuskokwim Delta, Alaska. </w:t>
      </w:r>
      <w:r w:rsidRPr="008119B7">
        <w:rPr>
          <w:rStyle w:val="Emphasis"/>
          <w:i w:val="0"/>
          <w:iCs w:val="0"/>
          <w:color w:val="333333"/>
          <w:bdr w:val="none" w:color="auto" w:sz="0" w:space="0" w:frame="1"/>
        </w:rPr>
        <w:t>Environ. Res. Lett.</w:t>
      </w:r>
      <w:r w:rsidRPr="008119B7">
        <w:rPr>
          <w:color w:val="333333"/>
        </w:rPr>
        <w:t> </w:t>
      </w:r>
      <w:r w:rsidRPr="008119B7">
        <w:rPr>
          <w:color w:val="333333"/>
          <w:bdr w:val="none" w:color="auto" w:sz="0" w:space="0" w:frame="1"/>
        </w:rPr>
        <w:t>15</w:t>
      </w:r>
      <w:r w:rsidRPr="008119B7">
        <w:rPr>
          <w:color w:val="333333"/>
        </w:rPr>
        <w:t> 025003</w:t>
      </w:r>
      <w:r>
        <w:rPr>
          <w:color w:val="333333"/>
        </w:rPr>
        <w:t>.</w:t>
      </w:r>
    </w:p>
    <w:p w:rsidR="008445FC" w:rsidP="008445FC" w:rsidRDefault="008445FC" w14:paraId="3C2ED011" w14:textId="77777777"/>
    <w:p w:rsidRPr="00B46AC9" w:rsidR="008445FC" w:rsidP="008445FC" w:rsidRDefault="008445FC" w14:paraId="7CB832D7" w14:textId="70C1217E">
      <w:r w:rsidRPr="00B46AC9">
        <w:t>Innes, Robin J. 2013. Fire regimes of Alaskan tundra communities. In: Fire Effects Information System, [Online]. U.S. Department of Agriculture, Forest Service, Rocky Mountain Research Station, Fire Sciences Laboratory (Producer). Available: http://www.fs.fed.us</w:t>
      </w:r>
    </w:p>
    <w:p w:rsidR="008445FC" w:rsidP="008445FC" w:rsidRDefault="008445FC" w14:paraId="41834C6E" w14:textId="77777777">
      <w:r w:rsidRPr="00B46AC9">
        <w:t>/database/feis/fire_regimes/AK_tundra/all.html [2016, June 28].</w:t>
      </w:r>
    </w:p>
    <w:p w:rsidR="00F10A6D" w:rsidP="00661224" w:rsidRDefault="00F10A6D" w14:paraId="754C8CEC" w14:textId="77777777"/>
    <w:p w:rsidR="00B46AC9" w:rsidP="00661224" w:rsidRDefault="00407480" w14:paraId="453AAA09" w14:textId="77777777">
      <w:r w:rsidRPr="00407480">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407480" w:rsidP="00661224" w:rsidRDefault="00407480" w14:paraId="769A04FE" w14:textId="77777777"/>
    <w:p w:rsidR="00FB6DA9" w:rsidP="00FB6DA9" w:rsidRDefault="00FB6DA9" w14:paraId="0DBE696E" w14:textId="77777777">
      <w:r>
        <w:t>Jorgenson, T.M., J.E. Roth, E.R. Pullman, R.M. Burgess, M.K. Raynolds, A.A. Stickney, M.D. Smilh and T.M. Zimmer. 1997. An ecological land survey for the Colville River Delta, Alaska, 1996. ABR, Inc. Fairbanks, AK. 141 p.</w:t>
      </w:r>
    </w:p>
    <w:p w:rsidR="00FB6DA9" w:rsidP="00FB6DA9" w:rsidRDefault="00FB6DA9" w14:paraId="5CDF5CD4" w14:textId="3E17FD81"/>
    <w:p w:rsidRPr="008119B7" w:rsidR="00FE0D89" w:rsidP="00FB6DA9" w:rsidRDefault="00FE0D89" w14:paraId="39650ABE" w14:textId="4CBA1439">
      <w:pPr>
        <w:rPr>
          <w:color w:val="333333"/>
        </w:rPr>
      </w:pPr>
      <w:r w:rsidRPr="008119B7">
        <w:rPr>
          <w:color w:val="333333"/>
        </w:rPr>
        <w:t>Michaelides, R.J. </w:t>
      </w:r>
      <w:r w:rsidRPr="008119B7">
        <w:rPr>
          <w:rStyle w:val="Emphasis"/>
          <w:i w:val="0"/>
          <w:iCs w:val="0"/>
          <w:color w:val="333333"/>
          <w:bdr w:val="none" w:color="auto" w:sz="0" w:space="0" w:frame="1"/>
        </w:rPr>
        <w:t>et al</w:t>
      </w:r>
      <w:r w:rsidRPr="008119B7">
        <w:rPr>
          <w:color w:val="333333"/>
        </w:rPr>
        <w:t>. 2019. Inference of the impact of wildfire on permafrost and active layer thickness in a discontinuous permafrost region using the remotely sensed active layer thickness (ReSALT) algorithm. </w:t>
      </w:r>
      <w:r w:rsidRPr="008119B7">
        <w:rPr>
          <w:rStyle w:val="Emphasis"/>
          <w:i w:val="0"/>
          <w:iCs w:val="0"/>
          <w:color w:val="333333"/>
          <w:bdr w:val="none" w:color="auto" w:sz="0" w:space="0" w:frame="1"/>
        </w:rPr>
        <w:t>Environ. Res. Lett.</w:t>
      </w:r>
      <w:r w:rsidRPr="008119B7">
        <w:rPr>
          <w:i/>
          <w:color w:val="333333"/>
        </w:rPr>
        <w:t> </w:t>
      </w:r>
      <w:r w:rsidRPr="008119B7">
        <w:rPr>
          <w:color w:val="333333"/>
          <w:bdr w:val="none" w:color="auto" w:sz="0" w:space="0" w:frame="1"/>
        </w:rPr>
        <w:t>14</w:t>
      </w:r>
      <w:r w:rsidRPr="008119B7">
        <w:rPr>
          <w:color w:val="333333"/>
        </w:rPr>
        <w:t> 035007.</w:t>
      </w:r>
    </w:p>
    <w:p w:rsidR="00FE0D89" w:rsidP="00FB6DA9" w:rsidRDefault="00FE0D89" w14:paraId="364FFD30" w14:textId="77777777"/>
    <w:p w:rsidR="00661224" w:rsidP="00661224" w:rsidRDefault="00661224" w14:paraId="7FF90FDF" w14:textId="77777777">
      <w:r>
        <w:t>Nowacki, G., P. Spencer, M. Fleming, T. Brock and T. Jorgenson. 2001. Unified ecoregions of Alaska. U.S. Department of the Interior, U.S. Geological Survey. Open file-report 02-297. 2 page map.</w:t>
      </w:r>
    </w:p>
    <w:p w:rsidR="00661224" w:rsidP="00661224" w:rsidRDefault="00661224" w14:paraId="7A026755" w14:textId="66428523"/>
    <w:p w:rsidR="009271DE" w:rsidP="009271DE" w:rsidRDefault="009271DE" w14:paraId="0E0BD77D" w14:textId="77777777">
      <w:pPr>
        <w:rPr>
          <w:color w:val="222222"/>
          <w:shd w:val="clear" w:color="auto" w:fill="FFFFFF"/>
        </w:rPr>
      </w:pPr>
      <w:r>
        <w:rPr>
          <w:color w:val="222222"/>
          <w:shd w:val="clear" w:color="auto" w:fill="FFFFFF"/>
        </w:rPr>
        <w:t>Sae-Lim, J., Russell, J. M., Vachula, R. S., Holmes, R. M., Mann, P. J., Schade, J. D., and Natali, S. M. 2019. Temperature-controlled tundra fire severity and frequency during the last millennium in the Yukon-Kuskokwim Delta, Alaska. The Holocene. 29(7): 1223-1233.</w:t>
      </w:r>
    </w:p>
    <w:p w:rsidR="00FE0D89" w:rsidP="00FE0D89" w:rsidRDefault="00FE0D89" w14:paraId="5A4216F4" w14:textId="77777777"/>
    <w:p w:rsidR="004D5F12" w:rsidP="00155785" w:rsidRDefault="00661224" w14:paraId="2CCDA8C3" w14:textId="5D392D8B">
      <w:r>
        <w:t>Talbot, S.S., M.D. Fleming and C.J. Markon. 1985. U.S. Fish and Wildlife Service LANDSAT-Facilitated vegetation map and vegetation reconnaissance of Yukon Delta National Wildlife Refuge, Alaska. Resource Support, U.S. Fish and Wildlife Service, Anchorage, Alaska.</w:t>
      </w:r>
    </w:p>
    <w:p w:rsidRPr="00A43E41" w:rsidR="00182C43" w:rsidP="0095315E" w:rsidRDefault="00182C43" w14:paraId="7FBA91E7" w14:textId="7D960AC0">
      <w:pPr>
        <w:tabs>
          <w:tab w:val="left" w:pos="4080"/>
        </w:tabs>
      </w:pPr>
    </w:p>
    <w:sectPr w:rsidRPr="00A43E41" w:rsidR="00182C43"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775D" w:rsidRDefault="0030775D" w14:paraId="236E775E" w14:textId="77777777">
      <w:r>
        <w:separator/>
      </w:r>
    </w:p>
  </w:endnote>
  <w:endnote w:type="continuationSeparator" w:id="0">
    <w:p w:rsidR="0030775D" w:rsidRDefault="0030775D" w14:paraId="17C1EEF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1224" w:rsidP="00661224" w:rsidRDefault="00661224" w14:paraId="2A28385A"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775D" w:rsidRDefault="0030775D" w14:paraId="04FD1CFE" w14:textId="77777777">
      <w:r>
        <w:separator/>
      </w:r>
    </w:p>
  </w:footnote>
  <w:footnote w:type="continuationSeparator" w:id="0">
    <w:p w:rsidR="0030775D" w:rsidRDefault="0030775D" w14:paraId="34718DB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661224" w:rsidRDefault="00A43E41" w14:paraId="0C92FEF2"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55389656">
    <w:abstractNumId w:val="1"/>
  </w:num>
  <w:num w:numId="2" w16cid:durableId="200258691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CA620E"/>
    <w:pPr>
      <w:ind w:left="720"/>
    </w:pPr>
    <w:rPr>
      <w:rFonts w:ascii="Calibri" w:hAnsi="Calibri" w:eastAsia="Calibri"/>
      <w:sz w:val="22"/>
      <w:szCs w:val="22"/>
    </w:rPr>
  </w:style>
  <w:style w:type="character" w:styleId="Hyperlink">
    <w:name w:val="Hyperlink"/>
    <w:rsid w:val="00CA620E"/>
    <w:rPr>
      <w:color w:val="0000FF"/>
      <w:u w:val="single"/>
    </w:rPr>
  </w:style>
  <w:style w:type="paragraph" w:styleId="BalloonText">
    <w:name w:val="Balloon Text"/>
    <w:basedOn w:val="Normal"/>
    <w:link w:val="BalloonTextChar"/>
    <w:uiPriority w:val="99"/>
    <w:semiHidden/>
    <w:unhideWhenUsed/>
    <w:rsid w:val="00FB6DA9"/>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B6DA9"/>
    <w:rPr>
      <w:rFonts w:ascii="Segoe UI" w:hAnsi="Segoe UI" w:cs="Segoe UI"/>
      <w:sz w:val="18"/>
      <w:szCs w:val="18"/>
    </w:rPr>
  </w:style>
  <w:style w:type="character" w:styleId="CommentReference">
    <w:name w:val="annotation reference"/>
    <w:basedOn w:val="DefaultParagraphFont"/>
    <w:uiPriority w:val="99"/>
    <w:semiHidden/>
    <w:unhideWhenUsed/>
    <w:rsid w:val="00FB6DA9"/>
    <w:rPr>
      <w:sz w:val="16"/>
      <w:szCs w:val="16"/>
    </w:rPr>
  </w:style>
  <w:style w:type="paragraph" w:styleId="CommentText">
    <w:name w:val="annotation text"/>
    <w:basedOn w:val="Normal"/>
    <w:link w:val="CommentTextChar"/>
    <w:uiPriority w:val="99"/>
    <w:semiHidden/>
    <w:unhideWhenUsed/>
    <w:rsid w:val="00FB6DA9"/>
    <w:rPr>
      <w:sz w:val="20"/>
      <w:szCs w:val="20"/>
    </w:rPr>
  </w:style>
  <w:style w:type="character" w:styleId="CommentTextChar" w:customStyle="1">
    <w:name w:val="Comment Text Char"/>
    <w:basedOn w:val="DefaultParagraphFont"/>
    <w:link w:val="CommentText"/>
    <w:uiPriority w:val="99"/>
    <w:semiHidden/>
    <w:rsid w:val="00FB6DA9"/>
  </w:style>
  <w:style w:type="paragraph" w:styleId="CommentSubject">
    <w:name w:val="annotation subject"/>
    <w:basedOn w:val="CommentText"/>
    <w:next w:val="CommentText"/>
    <w:link w:val="CommentSubjectChar"/>
    <w:uiPriority w:val="99"/>
    <w:semiHidden/>
    <w:unhideWhenUsed/>
    <w:rsid w:val="00FB6DA9"/>
    <w:rPr>
      <w:b/>
      <w:bCs/>
    </w:rPr>
  </w:style>
  <w:style w:type="character" w:styleId="CommentSubjectChar" w:customStyle="1">
    <w:name w:val="Comment Subject Char"/>
    <w:basedOn w:val="CommentTextChar"/>
    <w:link w:val="CommentSubject"/>
    <w:uiPriority w:val="99"/>
    <w:semiHidden/>
    <w:rsid w:val="00FB6DA9"/>
    <w:rPr>
      <w:b/>
      <w:bCs/>
    </w:rPr>
  </w:style>
  <w:style w:type="character" w:styleId="Emphasis">
    <w:name w:val="Emphasis"/>
    <w:basedOn w:val="DefaultParagraphFont"/>
    <w:uiPriority w:val="20"/>
    <w:qFormat/>
    <w:rsid w:val="00FE0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8248">
      <w:bodyDiv w:val="1"/>
      <w:marLeft w:val="0"/>
      <w:marRight w:val="0"/>
      <w:marTop w:val="0"/>
      <w:marBottom w:val="0"/>
      <w:divBdr>
        <w:top w:val="none" w:sz="0" w:space="0" w:color="auto"/>
        <w:left w:val="none" w:sz="0" w:space="0" w:color="auto"/>
        <w:bottom w:val="none" w:sz="0" w:space="0" w:color="auto"/>
        <w:right w:val="none" w:sz="0" w:space="0" w:color="auto"/>
      </w:divBdr>
    </w:div>
    <w:div w:id="180094387">
      <w:bodyDiv w:val="1"/>
      <w:marLeft w:val="0"/>
      <w:marRight w:val="0"/>
      <w:marTop w:val="0"/>
      <w:marBottom w:val="0"/>
      <w:divBdr>
        <w:top w:val="none" w:sz="0" w:space="0" w:color="auto"/>
        <w:left w:val="none" w:sz="0" w:space="0" w:color="auto"/>
        <w:bottom w:val="none" w:sz="0" w:space="0" w:color="auto"/>
        <w:right w:val="none" w:sz="0" w:space="0" w:color="auto"/>
      </w:divBdr>
    </w:div>
    <w:div w:id="878398260">
      <w:bodyDiv w:val="1"/>
      <w:marLeft w:val="0"/>
      <w:marRight w:val="0"/>
      <w:marTop w:val="0"/>
      <w:marBottom w:val="0"/>
      <w:divBdr>
        <w:top w:val="none" w:sz="0" w:space="0" w:color="auto"/>
        <w:left w:val="none" w:sz="0" w:space="0" w:color="auto"/>
        <w:bottom w:val="none" w:sz="0" w:space="0" w:color="auto"/>
        <w:right w:val="none" w:sz="0" w:space="0" w:color="auto"/>
      </w:divBdr>
    </w:div>
    <w:div w:id="1024987712">
      <w:bodyDiv w:val="1"/>
      <w:marLeft w:val="0"/>
      <w:marRight w:val="0"/>
      <w:marTop w:val="0"/>
      <w:marBottom w:val="0"/>
      <w:divBdr>
        <w:top w:val="none" w:sz="0" w:space="0" w:color="auto"/>
        <w:left w:val="none" w:sz="0" w:space="0" w:color="auto"/>
        <w:bottom w:val="none" w:sz="0" w:space="0" w:color="auto"/>
        <w:right w:val="none" w:sz="0" w:space="0" w:color="auto"/>
      </w:divBdr>
    </w:div>
    <w:div w:id="1209536584">
      <w:bodyDiv w:val="1"/>
      <w:marLeft w:val="0"/>
      <w:marRight w:val="0"/>
      <w:marTop w:val="0"/>
      <w:marBottom w:val="0"/>
      <w:divBdr>
        <w:top w:val="none" w:sz="0" w:space="0" w:color="auto"/>
        <w:left w:val="none" w:sz="0" w:space="0" w:color="auto"/>
        <w:bottom w:val="none" w:sz="0" w:space="0" w:color="auto"/>
        <w:right w:val="none" w:sz="0" w:space="0" w:color="auto"/>
      </w:divBdr>
    </w:div>
    <w:div w:id="1392577889">
      <w:bodyDiv w:val="1"/>
      <w:marLeft w:val="0"/>
      <w:marRight w:val="0"/>
      <w:marTop w:val="0"/>
      <w:marBottom w:val="0"/>
      <w:divBdr>
        <w:top w:val="none" w:sz="0" w:space="0" w:color="auto"/>
        <w:left w:val="none" w:sz="0" w:space="0" w:color="auto"/>
        <w:bottom w:val="none" w:sz="0" w:space="0" w:color="auto"/>
        <w:right w:val="none" w:sz="0" w:space="0" w:color="auto"/>
      </w:divBdr>
    </w:div>
    <w:div w:id="1619796426">
      <w:bodyDiv w:val="1"/>
      <w:marLeft w:val="0"/>
      <w:marRight w:val="0"/>
      <w:marTop w:val="0"/>
      <w:marBottom w:val="0"/>
      <w:divBdr>
        <w:top w:val="none" w:sz="0" w:space="0" w:color="auto"/>
        <w:left w:val="none" w:sz="0" w:space="0" w:color="auto"/>
        <w:bottom w:val="none" w:sz="0" w:space="0" w:color="auto"/>
        <w:right w:val="none" w:sz="0" w:space="0" w:color="auto"/>
      </w:divBdr>
    </w:div>
    <w:div w:id="16753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9F372-9009-486E-B411-C058333114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15</revision>
  <lastPrinted>2015-09-11T19:35:00.0000000Z</lastPrinted>
  <dcterms:created xsi:type="dcterms:W3CDTF">2023-01-18T14:47:00.0000000Z</dcterms:created>
  <dcterms:modified xsi:type="dcterms:W3CDTF">2024-09-27T19:05:38.1199762Z</dcterms:modified>
</coreProperties>
</file>