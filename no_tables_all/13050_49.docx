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D6" w:rsidP="008B3ED6" w:rsidRDefault="008B3ED6">
      <w:pPr>
        <w:pStyle w:val="BpSTitle"/>
      </w:pPr>
      <w:r>
        <w:t>13050</w:t>
      </w:r>
    </w:p>
    <w:p w:rsidR="008B3ED6" w:rsidP="008B3ED6" w:rsidRDefault="008B3ED6">
      <w:pPr>
        <w:pStyle w:val="BpSTitle"/>
      </w:pPr>
      <w:r>
        <w:t>Southern Interior Low Plateau Dry-Mesic Oak Forest</w:t>
      </w:r>
    </w:p>
    <w:p w:rsidR="008B3ED6" w:rsidP="008B3ED6" w:rsidRDefault="008B3ED6">
      <w:r>
        <w:t>BpS Model/Description Version: Aug. 2020</w:t>
      </w:r>
      <w:r>
        <w:tab/>
      </w:r>
      <w:r>
        <w:tab/>
      </w:r>
      <w:r>
        <w:tab/>
      </w:r>
      <w:r>
        <w:tab/>
      </w:r>
      <w:r>
        <w:tab/>
      </w:r>
      <w:r>
        <w:tab/>
      </w:r>
      <w:r>
        <w:tab/>
      </w:r>
    </w:p>
    <w:p w:rsidR="008B3ED6" w:rsidP="008B3ED6" w:rsidRDefault="008B3ED6"/>
    <w:p w:rsidR="008B3ED6" w:rsidP="008B3ED6" w:rsidRDefault="008B3ED6"/>
    <w:p w:rsidR="008B3ED6" w:rsidP="008B3ED6" w:rsidRDefault="008B3ED6">
      <w:pPr>
        <w:pStyle w:val="InfoPara"/>
      </w:pPr>
      <w:r>
        <w:t>Vegetation Type</w:t>
      </w:r>
    </w:p>
    <w:p w:rsidR="008B3ED6" w:rsidP="008B3ED6" w:rsidRDefault="008B3ED6">
      <w:r>
        <w:t>Forest and Woodland</w:t>
      </w:r>
    </w:p>
    <w:p w:rsidR="008B3ED6" w:rsidP="008B3ED6" w:rsidRDefault="008B3ED6">
      <w:pPr>
        <w:pStyle w:val="InfoPara"/>
      </w:pPr>
      <w:r>
        <w:t>Map Zones</w:t>
      </w:r>
    </w:p>
    <w:p w:rsidR="008B3ED6" w:rsidP="008B3ED6" w:rsidRDefault="008B3ED6">
      <w:r>
        <w:t>49</w:t>
      </w:r>
    </w:p>
    <w:p w:rsidR="008B3ED6" w:rsidP="008B3ED6" w:rsidRDefault="008B3ED6">
      <w:pPr>
        <w:pStyle w:val="InfoPara"/>
      </w:pPr>
      <w:r>
        <w:t>Geographic Range</w:t>
      </w:r>
    </w:p>
    <w:p w:rsidR="008B3ED6" w:rsidP="008B3ED6" w:rsidRDefault="008B3ED6">
      <w:r>
        <w:t>Southern Interior Low Plateau Dry-Mesic Oak Forest occurs in the non-coastal plain portion of the Western Mesophytic Forest region of Braun (1950) (NatureServe 2007). This includes portions of OH, IN, IL, KY, TN, AL and MS. In MZ49, this BpS is of limited distribution, occurring in the Interior Plateau Level III Ecoregion in the Northern Shawnee Hills and Southern Shawnee Hills Level IV Ecoregions (Woods et al. 2006), also known as the Interior Low Plateau, Shawnee Hills Section of the Eastern Broadleaf Forest Ecological Subregion (222D). This area is sometimes referred to as the “Ozark Hills” region (Braun 1950).</w:t>
      </w:r>
    </w:p>
    <w:p w:rsidR="008B3ED6" w:rsidP="008B3ED6" w:rsidRDefault="008B3ED6">
      <w:pPr>
        <w:pStyle w:val="InfoPara"/>
      </w:pPr>
      <w:r>
        <w:t>Biophysical Site Description</w:t>
      </w:r>
    </w:p>
    <w:p w:rsidR="008B3ED6" w:rsidP="008B3ED6" w:rsidRDefault="008B3ED6">
      <w:r>
        <w:t>Southern Interior Low Plateau Dry-Mesic Oak Forest occupies ridgetops and slopes in the Interior Low Plateau region of southern Illinois, which is split into two Level IV Ecoregions by Woods et al. (2006a): Northern Shawnee Hills and Southern Shawnee Hills. This region is characterized by a high east-west escarpment of Pennsylvanian sandstone cliffs (which constitute the “Greater Shawnee Hills”) and a series of lower hills underlain by Mississippian limestone and sandstone and, locally, siltstone and shale (known as the “Lesser Shawnee Hills”) (Schwegman 1973, Woods et al. 2006). Bedrock is covered by a thin to thick layer of Quaternary loess. Soils can be calcareous or acidic. Drier examples of this BpS are found on southerly to westerly aspects and broad ridges; submesic to dry-mesic examples are typically found on midslopes with northerly or easterly aspects (NatureServe 2007). This BpS transitions to BpS 1321 (South-Central Interior Mesophytic Forest) on lower slopes and protected coves. Annual precipitation in the Illinois range of BpS 1305 is 46 in; length of average growing season is 185-192 days (Woods et al. 2006).</w:t>
      </w:r>
    </w:p>
    <w:p w:rsidR="008B3ED6" w:rsidP="008B3ED6" w:rsidRDefault="008B3ED6">
      <w:pPr>
        <w:pStyle w:val="InfoPara"/>
      </w:pPr>
      <w:r>
        <w:t>Vegetation Description</w:t>
      </w:r>
    </w:p>
    <w:p w:rsidR="008B3ED6" w:rsidP="008B3ED6" w:rsidRDefault="008B3ED6">
      <w:r>
        <w:t xml:space="preserve">In Illinois, this BpS is dominated by white oak (Quercus alba), black oak (Q. velutina) and shagbark hickory (Carya ovata), associated with post oak (Quercus stellata), blackjack oak (Q. marilandica), scarlet oak (Q. coccinea), chestnut oak (Q. prinus), pignut hickory (Carya glabra) and black hickory (C. texana) on the driest sites (Braun 1950, Schwegman 1973, White and Madany 1978, NatureServe 2007). Submesic to dry-mesic stands may include red oak (Quercus rubra) and mockernut hickory (Carya tomentosa) (White and Madany 1978). On extremely shallow soils over bedrock or gravel, canopy trees may be scattered and stunted. On better soils, </w:t>
      </w:r>
      <w:r>
        <w:lastRenderedPageBreak/>
        <w:t>trees are larger, and a closed canopy develops. Characteristic shrubs on the driest sites include farkleberry (Vaccinium arboreum) and lowbush blueberry (V. pallidum). Flowering dogwood (Cornus florida), hop-hornbeam (Ostrya virginiana) and black haw (Viburnum prunifolium) are characteristic of dry-mesic sites. Ground layer species vary, but include Christmas fern (Polystichum acrostichoides), wild comfrey (Cynoglossum virginianum var. virginianum), ebony spleenwort (Asplenium platyneuron), tall hairy agrimony (Agrimonia gryposepala), hog-peanut (Amphicarpaea bracteata), sedges (Carex blanda, C. pensylvanica), tick-trefoil (Desmodium spp.) and poverty oat grass (Danthonia spicata) (NatureServe 2007).</w:t>
      </w:r>
    </w:p>
    <w:p w:rsidR="008B3ED6" w:rsidP="008B3ED6" w:rsidRDefault="008B3ED6">
      <w:pPr>
        <w:pStyle w:val="InfoPara"/>
      </w:pPr>
      <w:r>
        <w:t>BpS Dominant and Indicator Species</w:t>
      </w:r>
    </w:p>
    <w:p>
      <w:r>
        <w:rPr>
          <w:sz w:val="16"/>
        </w:rPr>
        <w:t>Species names are from the NRCS PLANTS database. Check species codes at http://plants.usda.gov.</w:t>
      </w:r>
    </w:p>
    <w:p w:rsidR="008B3ED6" w:rsidP="008B3ED6" w:rsidRDefault="008B3ED6">
      <w:pPr>
        <w:pStyle w:val="InfoPara"/>
      </w:pPr>
      <w:r>
        <w:t>Disturbance Description</w:t>
      </w:r>
    </w:p>
    <w:p w:rsidR="006002DA" w:rsidP="006002DA" w:rsidRDefault="006002DA">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6002DA" w:rsidP="008B3ED6" w:rsidRDefault="006002DA">
      <w:bookmarkStart w:name="_GoBack" w:id="0"/>
      <w:bookmarkEnd w:id="0"/>
    </w:p>
    <w:p w:rsidR="008B3ED6" w:rsidP="008B3ED6" w:rsidRDefault="008B3ED6">
      <w:r>
        <w:t xml:space="preserve">The oak-hickory forest is predominantly Fire Regime I, characterized by low-severity surface fires. Historically, indigenous fires accounted for over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shortleaf pine occurred where fire frequency was a bit less, probably 3-9yrs. Grub conditions would also arise immediately after catastrophic burns that would top-kill tree-dominated communities. </w:t>
      </w:r>
    </w:p>
    <w:p w:rsidR="008B3ED6" w:rsidP="008B3ED6" w:rsidRDefault="008B3ED6"/>
    <w:p w:rsidR="008B3ED6" w:rsidP="008B3ED6" w:rsidRDefault="008B3ED6">
      <w:r>
        <w:t>Savannas and woodlands developed within a moderate burning regime, with fire return intervals also averaging every 3-9yrs.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7-32yrs from 1846 to 2002 with a median of approximately 16yrs, and prior to the fire control era ranged from 7-15yrs (Schuler and McClain, 2003). Schuler and McClain stated that these observations did not deviate significantly from previous research in the oak forests of Ohio, Maryland, and Missouri. For fire references in MZ49, see Batek et al. (1999), Fralish (1988), and Fralish et al. (1991). Fire frequencies in southern IL are likely similar to those reported elsewhere for oak-hickory forests.</w:t>
      </w:r>
    </w:p>
    <w:p w:rsidR="008B3ED6" w:rsidP="008B3ED6" w:rsidRDefault="008B3ED6"/>
    <w:p w:rsidR="008B3ED6" w:rsidP="008B3ED6" w:rsidRDefault="008B3ED6">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(100-150yrs) were needed for maple dominance to manifest.</w:t>
      </w:r>
    </w:p>
    <w:p w:rsidR="008B3ED6" w:rsidP="008B3ED6" w:rsidRDefault="008B3ED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3ED6" w:rsidP="008B3ED6" w:rsidRDefault="008B3ED6">
      <w:pPr>
        <w:pStyle w:val="InfoPara"/>
      </w:pPr>
      <w:r>
        <w:t>Scale Description</w:t>
      </w:r>
    </w:p>
    <w:p w:rsidR="008B3ED6" w:rsidP="008B3ED6" w:rsidRDefault="008B3ED6">
      <w:r>
        <w:t>Pre-European oak-hickory forests covered hundreds of thousands of contiguous acres.</w:t>
      </w:r>
    </w:p>
    <w:p w:rsidR="008B3ED6" w:rsidP="008B3ED6" w:rsidRDefault="008B3ED6">
      <w:pPr>
        <w:pStyle w:val="InfoPara"/>
      </w:pPr>
      <w:r>
        <w:t>Adjacency or Identification Concerns</w:t>
      </w:r>
    </w:p>
    <w:p w:rsidR="008B3ED6" w:rsidP="008B3ED6" w:rsidRDefault="008B3ED6">
      <w:r>
        <w:t>Adjacent Ecological System Comments: The somewhat more mesic and/or more base-rich forests of the lower slopes of the Shawnee Hills are covered by South-Central Interior Mesophytic Forest (CES202.887 -- BpS 1321).</w:t>
      </w:r>
    </w:p>
    <w:p w:rsidR="008B3ED6" w:rsidP="008B3ED6" w:rsidRDefault="008B3ED6">
      <w:pPr>
        <w:pStyle w:val="InfoPara"/>
      </w:pPr>
      <w:r>
        <w:t>Issues or Problems</w:t>
      </w:r>
    </w:p>
    <w:p w:rsidR="008B3ED6" w:rsidP="008B3ED6" w:rsidRDefault="008B3ED6">
      <w:r>
        <w:t>This type occurs across many coarse mapped Rapid Assessment PNVGs. Many FRCC models are redundant, overlap, or are similar.</w:t>
      </w:r>
    </w:p>
    <w:p w:rsidR="008B3ED6" w:rsidP="008B3ED6" w:rsidRDefault="008B3ED6">
      <w:pPr>
        <w:pStyle w:val="InfoPara"/>
      </w:pPr>
      <w:r>
        <w:t>Native Uncharacteristic Conditions</w:t>
      </w:r>
    </w:p>
    <w:p w:rsidR="008B3ED6" w:rsidP="008B3ED6" w:rsidRDefault="008B3ED6">
      <w:r>
        <w:t>American Chestnut, characteristic of dry-mesic oak forests in the eastern United States prior to the introduction of Chestnut blight, was absent or local in MZ49 (see Russell 1987). Stump-sprouting following widespread anthropogenic disturbances in the 1800s and early 1900s (including cutting, fire, and farming/grazing) has resulted in oak colonization of sites previously supporting mesophytic forest (Fralish 1988).</w:t>
      </w:r>
    </w:p>
    <w:p w:rsidR="008B3ED6" w:rsidP="008B3ED6" w:rsidRDefault="008B3ED6">
      <w:pPr>
        <w:pStyle w:val="InfoPara"/>
      </w:pPr>
      <w:r>
        <w:t>Comments</w:t>
      </w:r>
    </w:p>
    <w:p w:rsidR="00F252AC" w:rsidP="00F252AC" w:rsidRDefault="00F252AC">
      <w:pPr>
        <w:rPr>
          <w:b/>
        </w:rPr>
      </w:pPr>
    </w:p>
    <w:p w:rsidR="00F252AC" w:rsidP="00F252AC" w:rsidRDefault="00F252AC">
      <w:pPr>
        <w:rPr>
          <w:b/>
        </w:rPr>
      </w:pPr>
    </w:p>
    <w:p w:rsidR="008B3ED6" w:rsidP="008B3ED6" w:rsidRDefault="008B3ED6">
      <w:pPr>
        <w:pStyle w:val="ReportSection"/>
      </w:pPr>
      <w:r>
        <w:t>Succession Classes</w:t>
      </w:r>
    </w:p>
    <w:p w:rsidR="008B3ED6" w:rsidP="008B3ED6" w:rsidRDefault="008B3ED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3ED6" w:rsidP="008B3ED6" w:rsidRDefault="008B3ED6">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8B3ED6" w:rsidP="008B3ED6" w:rsidRDefault="008B3ED6"/>
    <w:p w:rsidR="008B3ED6" w:rsidP="008B3ED6" w:rsidRDefault="008B3ED6">
      <w:pPr>
        <w:pStyle w:val="SClassInfoPara"/>
      </w:pPr>
      <w:r>
        <w:t>Indicator Species</w:t>
      </w:r>
    </w:p>
    <w:p w:rsidR="008B3ED6" w:rsidP="008B3ED6" w:rsidRDefault="008B3ED6"/>
    <w:p w:rsidR="008B3ED6" w:rsidP="008B3ED6" w:rsidRDefault="008B3ED6">
      <w:pPr>
        <w:pStyle w:val="SClassInfoPara"/>
      </w:pPr>
      <w:r>
        <w:t>Description</w:t>
      </w:r>
    </w:p>
    <w:p w:rsidR="008B3ED6" w:rsidP="008B3ED6" w:rsidRDefault="008B3ED6">
      <w:r>
        <w:t>Class A is grasslands/savanna maintain</w:t>
      </w:r>
      <w:r w:rsidR="00952AEA">
        <w:t xml:space="preserve">ed by frequently recurring fire. </w:t>
      </w:r>
      <w:r>
        <w:t>These patches would typically be &lt;100ac, but may have been up to 500ac. Native Americans used these lands for hunting, and agriculture/native plant gathering. If fire is absent for a few years, tree seedlings and sprouts will establish and move the community to the mid-seral, open stage (class C). Tallgrass species dominate, including big bluestem (Andropogon gerardii), little bluestem (Schizachyrium scoparium), and Indiangrass (Sorghastrum nutans), with scattered oaks (Quercus spp.).</w:t>
      </w:r>
    </w:p>
    <w:p w:rsidR="008B3ED6" w:rsidP="008B3ED6" w:rsidRDefault="008B3ED6"/>
    <w:p>
      <w:r>
        <w:rPr>
          <w:i/>
          <w:u w:val="single"/>
        </w:rPr>
        <w:t>Maximum Tree Size Class</w:t>
      </w:r>
      <w:br/>
      <w:r>
        <w:t>None</w:t>
      </w:r>
    </w:p>
    <w:p w:rsidR="008B3ED6" w:rsidP="008B3ED6" w:rsidRDefault="008B3ED6">
      <w:pPr>
        <w:pStyle w:val="InfoPara"/>
        <w:pBdr>
          <w:top w:val="single" w:color="auto" w:sz="4" w:space="1"/>
        </w:pBdr>
      </w:pPr>
      <w:r>
        <w:t>Class B</w:t>
      </w:r>
      <w:r>
        <w:tab/>
        <w:t>10</w:t>
      </w:r>
      <w:r w:rsidR="002A3B10">
        <w:tab/>
      </w:r>
      <w:r w:rsidR="002A3B10">
        <w:tab/>
      </w:r>
      <w:r w:rsidR="002A3B10">
        <w:tab/>
      </w:r>
      <w:r w:rsidR="002A3B10">
        <w:tab/>
      </w:r>
      <w:r w:rsidR="004F7795">
        <w:t>Mid Development 1 - Open</w:t>
      </w:r>
    </w:p>
    <w:p w:rsidR="008B3ED6" w:rsidP="008B3ED6" w:rsidRDefault="008B3ED6"/>
    <w:p w:rsidR="008B3ED6" w:rsidP="008B3ED6" w:rsidRDefault="008B3ED6">
      <w:pPr>
        <w:pStyle w:val="SClassInfoPara"/>
      </w:pPr>
      <w:r>
        <w:t>Indicator Species</w:t>
      </w:r>
    </w:p>
    <w:p w:rsidR="008B3ED6" w:rsidP="008B3ED6" w:rsidRDefault="008B3ED6"/>
    <w:p w:rsidR="008B3ED6" w:rsidP="008B3ED6" w:rsidRDefault="008B3ED6">
      <w:pPr>
        <w:pStyle w:val="SClassInfoPara"/>
      </w:pPr>
      <w:r>
        <w:t>Description</w:t>
      </w:r>
    </w:p>
    <w:p w:rsidR="008B3ED6" w:rsidP="008B3ED6" w:rsidRDefault="00952AEA">
      <w:r>
        <w:t>T</w:t>
      </w:r>
      <w:r w:rsidR="008B3ED6">
        <w:t>his is an early tree regeneration (root and stump sprouts) phase</w:t>
      </w:r>
      <w:r w:rsidR="00F252AC">
        <w:t>.</w:t>
      </w:r>
    </w:p>
    <w:p w:rsidR="00F252AC" w:rsidP="008B3ED6" w:rsidRDefault="00F252AC"/>
    <w:p w:rsidR="008B3ED6" w:rsidP="008B3ED6" w:rsidRDefault="008B3ED6">
      <w:r>
        <w:t>Areas that receive frequent surface fires will be populated by fire-adapted species such as oaks and hickories. These fires will top-kill seedlings and sprouts and a proportion of the saplings. These communities will de</w:t>
      </w:r>
      <w:r w:rsidR="00952AEA">
        <w:t xml:space="preserve">velop into the mid-seral, open </w:t>
      </w:r>
      <w:r>
        <w:t>oak-hickory forest class. Occasional fires of high severity will top-kill all trees moving the community back to</w:t>
      </w:r>
      <w:r w:rsidR="00952AEA">
        <w:t xml:space="preserve"> the early-seral class</w:t>
      </w:r>
      <w:r>
        <w:t>.</w:t>
      </w:r>
    </w:p>
    <w:p w:rsidR="008B3ED6" w:rsidP="008B3ED6" w:rsidRDefault="008B3ED6"/>
    <w:p>
      <w:r>
        <w:rPr>
          <w:i/>
          <w:u w:val="single"/>
        </w:rPr>
        <w:t>Maximum Tree Size Class</w:t>
      </w:r>
      <w:br/>
      <w:r>
        <w:t>Sapling &gt;4.5ft; &lt;5"DBH</w:t>
      </w:r>
    </w:p>
    <w:p w:rsidR="008B3ED6" w:rsidP="008B3ED6" w:rsidRDefault="008B3ED6">
      <w:pPr>
        <w:pStyle w:val="InfoPara"/>
        <w:pBdr>
          <w:top w:val="single" w:color="auto" w:sz="4" w:space="1"/>
        </w:pBdr>
      </w:pPr>
      <w:r>
        <w:t>Class C</w:t>
      </w:r>
      <w:r>
        <w:tab/>
        <w:t>50</w:t>
      </w:r>
      <w:r w:rsidR="002A3B10">
        <w:tab/>
      </w:r>
      <w:r w:rsidR="002A3B10">
        <w:tab/>
      </w:r>
      <w:r w:rsidR="002A3B10">
        <w:tab/>
      </w:r>
      <w:r w:rsidR="002A3B10">
        <w:tab/>
      </w:r>
      <w:r w:rsidR="004F7795">
        <w:t>Late Development 1 - Open</w:t>
      </w:r>
    </w:p>
    <w:p w:rsidR="008B3ED6" w:rsidP="008B3ED6" w:rsidRDefault="008B3ED6"/>
    <w:p w:rsidR="008B3ED6" w:rsidP="008B3ED6" w:rsidRDefault="008B3ED6">
      <w:pPr>
        <w:pStyle w:val="SClassInfoPara"/>
      </w:pPr>
      <w:r>
        <w:t>Indicator Species</w:t>
      </w:r>
    </w:p>
    <w:p w:rsidR="008B3ED6" w:rsidP="008B3ED6" w:rsidRDefault="008B3ED6"/>
    <w:p w:rsidR="008B3ED6" w:rsidP="008B3ED6" w:rsidRDefault="008B3ED6">
      <w:pPr>
        <w:pStyle w:val="SClassInfoPara"/>
      </w:pPr>
      <w:r>
        <w:t>Description</w:t>
      </w:r>
    </w:p>
    <w:p w:rsidR="008B3ED6" w:rsidP="008B3ED6" w:rsidRDefault="00952AEA">
      <w:r>
        <w:t>T</w:t>
      </w:r>
      <w:r w:rsidR="008B3ED6">
        <w:t xml:space="preserve">his class is </w:t>
      </w:r>
      <w:r>
        <w:t>defined as oak-hickory woodland</w:t>
      </w:r>
      <w:r w:rsidR="008B3ED6">
        <w:t>. The canopy closure is less than 60%. This community quite commonly experiences frequent surface fires. If fire is absent from this community for an extended period, the canopy will become less open, moving the community into the late-seral, closed canopy (60-100</w:t>
      </w:r>
      <w:r>
        <w:t>%), oak-hickory forest</w:t>
      </w:r>
      <w:r w:rsidR="008B3ED6">
        <w:t>.</w:t>
      </w:r>
    </w:p>
    <w:p w:rsidR="008B3ED6" w:rsidP="008B3ED6" w:rsidRDefault="008B3ED6"/>
    <w:p w:rsidR="008B3ED6" w:rsidP="008B3ED6" w:rsidRDefault="008B3ED6">
      <w:r>
        <w:t xml:space="preserve">An occasional replacement fire will move this community back to an early </w:t>
      </w:r>
      <w:r w:rsidR="00952AEA">
        <w:t>seral</w:t>
      </w:r>
      <w:r>
        <w:t>, open stage.</w:t>
      </w:r>
    </w:p>
    <w:p w:rsidR="008B3ED6" w:rsidP="008B3ED6" w:rsidRDefault="008B3ED6"/>
    <w:p>
      <w:r>
        <w:rPr>
          <w:i/>
          <w:u w:val="single"/>
        </w:rPr>
        <w:t>Maximum Tree Size Class</w:t>
      </w:r>
      <w:br/>
      <w:r>
        <w:t>Large 21-33"DBH</w:t>
      </w:r>
    </w:p>
    <w:p w:rsidR="008B3ED6" w:rsidP="008B3ED6" w:rsidRDefault="008B3ED6">
      <w:pPr>
        <w:pStyle w:val="InfoPara"/>
        <w:pBdr>
          <w:top w:val="single" w:color="auto" w:sz="4" w:space="1"/>
        </w:pBdr>
      </w:pPr>
      <w:r>
        <w:t>Class D</w:t>
      </w:r>
      <w:r>
        <w:tab/>
        <w:t>35</w:t>
      </w:r>
      <w:r w:rsidR="002A3B10">
        <w:tab/>
      </w:r>
      <w:r w:rsidR="002A3B10">
        <w:tab/>
      </w:r>
      <w:r w:rsidR="002A3B10">
        <w:tab/>
      </w:r>
      <w:r w:rsidR="002A3B10">
        <w:tab/>
      </w:r>
      <w:r w:rsidR="004F7795">
        <w:t>Late Development 2 - Closed</w:t>
      </w:r>
    </w:p>
    <w:p w:rsidR="008B3ED6" w:rsidP="008B3ED6" w:rsidRDefault="008B3ED6"/>
    <w:p w:rsidR="008B3ED6" w:rsidP="008B3ED6" w:rsidRDefault="008B3ED6">
      <w:pPr>
        <w:pStyle w:val="SClassInfoPara"/>
      </w:pPr>
      <w:r>
        <w:t>Indicator Species</w:t>
      </w:r>
    </w:p>
    <w:p w:rsidR="008B3ED6" w:rsidP="008B3ED6" w:rsidRDefault="008B3ED6"/>
    <w:p w:rsidR="008B3ED6" w:rsidP="008B3ED6" w:rsidRDefault="008B3ED6">
      <w:pPr>
        <w:pStyle w:val="SClassInfoPara"/>
      </w:pPr>
      <w:r>
        <w:t>Description</w:t>
      </w:r>
    </w:p>
    <w:p w:rsidR="008B3ED6" w:rsidP="008B3ED6" w:rsidRDefault="00952AEA">
      <w:r>
        <w:t>O</w:t>
      </w:r>
      <w:r w:rsidR="008B3ED6">
        <w:t>ak-hickory forest. Open understories of oak seedlings exist. The age class is 100yrs+. Stand replacement fires in late-succes</w:t>
      </w:r>
      <w:r w:rsidR="00F252AC">
        <w:t xml:space="preserve">sion open class types are rare </w:t>
      </w:r>
      <w:r w:rsidR="008B3ED6">
        <w:t>an</w:t>
      </w:r>
      <w:r>
        <w:t>d will result in return to the early succession class</w:t>
      </w:r>
      <w:r w:rsidR="008B3ED6">
        <w:t xml:space="preserve">. Mixed fire </w:t>
      </w:r>
      <w:r w:rsidR="00F252AC">
        <w:t xml:space="preserve">will </w:t>
      </w:r>
      <w:r w:rsidR="008B3ED6">
        <w:t xml:space="preserve">send the system </w:t>
      </w:r>
      <w:r>
        <w:t>to a mid-succession open class</w:t>
      </w:r>
      <w:r w:rsidR="008B3ED6">
        <w:t>. Surface fires occur every ten years and result in maintaining the late-succession open forest type.</w:t>
      </w:r>
    </w:p>
    <w:p w:rsidR="008B3ED6" w:rsidP="008B3ED6" w:rsidRDefault="008B3ED6"/>
    <w:p>
      <w:r>
        <w:rPr>
          <w:i/>
          <w:u w:val="single"/>
        </w:rPr>
        <w:t>Maximum Tree Size Class</w:t>
      </w:r>
      <w:br/>
      <w:r>
        <w:t>Large 21-33"DBH</w:t>
      </w:r>
    </w:p>
    <w:p w:rsidR="008B3ED6" w:rsidP="008B3ED6" w:rsidRDefault="008B3ED6">
      <w:pPr>
        <w:pStyle w:val="InfoPara"/>
        <w:pBdr>
          <w:top w:val="single" w:color="auto" w:sz="4" w:space="1"/>
        </w:pBdr>
      </w:pPr>
      <w:r>
        <w:t>Class E</w:t>
      </w:r>
      <w:r>
        <w:tab/>
        <w:t>2</w:t>
      </w:r>
      <w:r w:rsidR="002A3B10">
        <w:tab/>
      </w:r>
      <w:r w:rsidR="002A3B10">
        <w:tab/>
      </w:r>
      <w:r w:rsidR="002A3B10">
        <w:tab/>
      </w:r>
      <w:r w:rsidR="002A3B10">
        <w:tab/>
      </w:r>
      <w:r w:rsidR="004F7795">
        <w:t>Late Development 3 - Closed</w:t>
      </w:r>
    </w:p>
    <w:p w:rsidR="008B3ED6" w:rsidP="008B3ED6" w:rsidRDefault="008B3ED6"/>
    <w:p w:rsidR="008B3ED6" w:rsidP="008B3ED6" w:rsidRDefault="008B3ED6">
      <w:pPr>
        <w:pStyle w:val="SClassInfoPara"/>
      </w:pPr>
      <w:r>
        <w:t>Indicator Species</w:t>
      </w:r>
    </w:p>
    <w:p w:rsidR="008B3ED6" w:rsidP="008B3ED6" w:rsidRDefault="008B3ED6"/>
    <w:p w:rsidR="008B3ED6" w:rsidP="008B3ED6" w:rsidRDefault="008B3ED6">
      <w:pPr>
        <w:pStyle w:val="SClassInfoPara"/>
      </w:pPr>
      <w:r>
        <w:t>Description</w:t>
      </w:r>
    </w:p>
    <w:p w:rsidR="008B3ED6" w:rsidP="008B3ED6" w:rsidRDefault="008B3ED6">
      <w:r>
        <w:t xml:space="preserve">Maple forests develop in the absence of fire. Dense understories of shade-tolerant species develop. </w:t>
      </w:r>
    </w:p>
    <w:p w:rsidR="008B3ED6" w:rsidP="008B3ED6" w:rsidRDefault="008B3ED6"/>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B3ED6" w:rsidP="008B3ED6" w:rsidRDefault="008B3ED6">
      <w:r>
        <w:t>Batek, J.J., A.J. Rebertus, W.A. Schroeder, T.L. Haithcoat, E. Compas, and R.P. Guyette. 1999. Reconstruction of early nineteenth-century vegetation and fire regimes in the Missouri Ozarks. Journal of Biogeography 26: 397-412.</w:t>
      </w:r>
    </w:p>
    <w:p w:rsidR="008B3ED6" w:rsidP="008B3ED6" w:rsidRDefault="008B3ED6"/>
    <w:p w:rsidR="008B3ED6" w:rsidP="008B3ED6" w:rsidRDefault="008B3ED6">
      <w:r>
        <w:t>Blake, J.G. and B. Schuette. 2000. Restoration of an oak forest in east-central Missouri: Early effects of prescribed burning on woody vegetation. Forest Ecology and Management 139: 109-126.</w:t>
      </w:r>
    </w:p>
    <w:p w:rsidR="008B3ED6" w:rsidP="008B3ED6" w:rsidRDefault="008B3ED6"/>
    <w:p w:rsidR="008B3ED6" w:rsidP="008B3ED6" w:rsidRDefault="008B3ED6">
      <w:r>
        <w:t>Braun, E.L., 1950. Deciduous forests of eastern North America. Hafner Publishing Company, New York, NY.</w:t>
      </w:r>
    </w:p>
    <w:p w:rsidR="008B3ED6" w:rsidP="008B3ED6" w:rsidRDefault="008B3ED6"/>
    <w:p w:rsidR="008B3ED6" w:rsidP="008B3ED6" w:rsidRDefault="008B3ED6">
      <w:r>
        <w:t>Chapman, R.A., E. Heitzman, and M.G. Shelton. 2006. Long-term changes in forest structure and species composition of an upland oak forest in Arkansas. Forest Ecology and Management 236: 85-92.</w:t>
      </w:r>
    </w:p>
    <w:p w:rsidR="008B3ED6" w:rsidP="008B3ED6" w:rsidRDefault="008B3ED6"/>
    <w:p w:rsidR="008B3ED6" w:rsidP="008B3ED6" w:rsidRDefault="008B3ED6">
      <w:r>
        <w:t>Cutter, B.E. and R.P. Guyette. 1994. Fire frequency on an oak-hickory ridgetop in the Missouri Ozarks. American Midland Naturalist 132: 393-398.</w:t>
      </w:r>
    </w:p>
    <w:p w:rsidR="008B3ED6" w:rsidP="008B3ED6" w:rsidRDefault="008B3ED6"/>
    <w:p w:rsidR="008B3ED6" w:rsidP="008B3ED6" w:rsidRDefault="008B3ED6">
      <w:r>
        <w:t>Dey, D.C. and G. Hartman. 2005. Returning fire to Ozark Highland forest ecosystems: Effects on advance regeneration. Forest Ecology and Management 217: 37-53.</w:t>
      </w:r>
    </w:p>
    <w:p w:rsidR="008B3ED6" w:rsidP="008B3ED6" w:rsidRDefault="008B3ED6"/>
    <w:p w:rsidR="008B3ED6" w:rsidP="008B3ED6" w:rsidRDefault="008B3ED6">
      <w:r>
        <w:t>Fralish, J.S. 1988. Predicting potential stand composition from site characteristics in the Shawnee Hills forest of Illinois. American Midland Naturalist 120: 79-101.</w:t>
      </w:r>
    </w:p>
    <w:p w:rsidR="008B3ED6" w:rsidP="008B3ED6" w:rsidRDefault="008B3ED6"/>
    <w:p w:rsidR="008B3ED6" w:rsidP="008B3ED6" w:rsidRDefault="008B3ED6">
      <w:r>
        <w:t>Fralish, J.S., F.B. Crooks, J.L. Chambers, and F.M. Harty. 1991. Comparison of presettlement, second-growth, and old-growth forest on six site types in the Illinois Shawnee Hills. American Midland Naturalist 125: 294-309.</w:t>
      </w:r>
    </w:p>
    <w:p w:rsidR="008B3ED6" w:rsidP="008B3ED6" w:rsidRDefault="008B3ED6"/>
    <w:p w:rsidR="008B3ED6" w:rsidP="008B3ED6" w:rsidRDefault="008B3ED6">
      <w:r>
        <w:t>Heikens, A.L. and P.A. Robertson. 1995. Classification of barrens and other natural xeric forest openings in southern Illinois. Bulletin of the Torrey Botanical Club 122: 203-214.</w:t>
      </w:r>
    </w:p>
    <w:p w:rsidR="008B3ED6" w:rsidP="008B3ED6" w:rsidRDefault="008B3ED6"/>
    <w:p w:rsidR="008B3ED6" w:rsidP="008B3ED6" w:rsidRDefault="008B3ED6">
      <w:r>
        <w:t>Huddle, J.A. and S.G. Pallardy. 1996. Effects of long-term annual and periodic burning on tree survival and growth in a Missouri Ozark oak-hickory forest. Forest Ecology and Management 82: 1-9.</w:t>
      </w:r>
    </w:p>
    <w:p w:rsidR="008B3ED6" w:rsidP="008B3ED6" w:rsidRDefault="008B3ED6"/>
    <w:p w:rsidR="008B3ED6" w:rsidP="008B3ED6" w:rsidRDefault="008B3ED6">
      <w:r>
        <w:t>NatureServe. 2007. NatureServe Explorer: An online encyclopedia of life [web application]. Version 4.7. NatureServe, Arlington, VA. 28 November 2007 http: // www.natureserve.org/explorer.</w:t>
      </w:r>
    </w:p>
    <w:p w:rsidR="008B3ED6" w:rsidP="008B3ED6" w:rsidRDefault="008B3ED6"/>
    <w:p w:rsidR="008B3ED6" w:rsidP="008B3ED6" w:rsidRDefault="008B3ED6">
      <w:r>
        <w:t>Ozier, T.B., J.W. Groninger, and C.M. Ruffner. 2006. Community composition and structural changes in a managed Illinois Ozark Hills forest. American Midland Naturalist 155: 253-269.</w:t>
      </w:r>
    </w:p>
    <w:p w:rsidR="008B3ED6" w:rsidP="008B3ED6" w:rsidRDefault="008B3ED6"/>
    <w:p w:rsidR="008B3ED6" w:rsidP="008B3ED6" w:rsidRDefault="008B3ED6">
      <w:r>
        <w:t>Ruffner, C.M. and J.W. Groninger. 2006. Making the case for fire in southern Illinois forests. Journal of Forestry 104: 78-83.</w:t>
      </w:r>
    </w:p>
    <w:p w:rsidR="008B3ED6" w:rsidP="008B3ED6" w:rsidRDefault="008B3ED6"/>
    <w:p w:rsidR="008B3ED6" w:rsidP="008B3ED6" w:rsidRDefault="008B3ED6">
      <w:r>
        <w:t>Russell, E.W.B. 1987. Pre-blight distribution of Castanea dentata (Marsh.) Borkh. Bulletin of the Torrey Botanical Club 114: 183-190.</w:t>
      </w:r>
    </w:p>
    <w:p w:rsidR="008B3ED6" w:rsidP="008B3ED6" w:rsidRDefault="008B3ED6"/>
    <w:p w:rsidR="008B3ED6" w:rsidP="008B3ED6" w:rsidRDefault="008B3ED6">
      <w:r>
        <w:t>Schwegman, J.E. 1973. Comprehensive plan for the Illinois nature preserves system- Part II: The natural divisions of Illinois. Illinois Nature Preserves Commission, Springfield, IL. 32 pp.</w:t>
      </w:r>
    </w:p>
    <w:p w:rsidR="008B3ED6" w:rsidP="008B3ED6" w:rsidRDefault="008B3ED6"/>
    <w:p w:rsidR="008B3ED6" w:rsidP="008B3ED6" w:rsidRDefault="008B3ED6">
      <w:r>
        <w:t>Shang, Z., H.S. He, D.E. Lytle, S.R. Shifley, and T.R. Crow. 2007. Modeling the long-term effects of fire suppression on central hardwood forests in Missouri Ozarks, using LANDIS. Forest Ecology and Management 242: 776-790.</w:t>
      </w:r>
    </w:p>
    <w:p w:rsidR="008B3ED6" w:rsidP="008B3ED6" w:rsidRDefault="008B3ED6"/>
    <w:p w:rsidR="008B3ED6" w:rsidP="008B3ED6" w:rsidRDefault="008B3ED6">
      <w:r>
        <w:t xml:space="preserve">White, J. and M.H. Madany. 1978. Classification of natural communities in Illinois. Appendix 30 in: Illinois Natural Areas Inventory- Technical report by The Department of Landscape Architecture, University of Illinois at Urbana-Champaign &amp; The Natural Land Institute, Rockford, IL. </w:t>
      </w:r>
    </w:p>
    <w:p w:rsidR="008B3ED6" w:rsidP="008B3ED6" w:rsidRDefault="008B3ED6"/>
    <w:p w:rsidR="008B3ED6" w:rsidP="008B3ED6" w:rsidRDefault="008B3ED6">
      <w:r>
        <w:t>Woods, A.J., J.M. Omernik, C.L. Pederson, and B.C. Moran. 2006. Ecoregions of Illinois (2-sided color poster with map, descriptive text, summary tables, and photographs): Reston, Virginia, U.S. Geological Survey, scale 1: 500,000.</w:t>
      </w:r>
    </w:p>
    <w:p w:rsidR="008B3ED6" w:rsidP="008B3ED6" w:rsidRDefault="008B3ED6"/>
    <w:p w:rsidR="008B3ED6" w:rsidP="008B3ED6" w:rsidRDefault="008B3ED6">
      <w:r>
        <w:t>Yang, J., H.S. He, S.R. Shifley, and E.J. Gustafson. 2007. Spatial patterns of modern period human-caused fire occurrence in the Missouri Ozark Highlands. Forest Science 53: 1-15.</w:t>
      </w:r>
    </w:p>
    <w:p w:rsidRPr="00A43E41" w:rsidR="004D5F12" w:rsidP="008B3ED6"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7A7" w:rsidRDefault="00F317A7">
      <w:r>
        <w:separator/>
      </w:r>
    </w:p>
  </w:endnote>
  <w:endnote w:type="continuationSeparator" w:id="0">
    <w:p w:rsidR="00F317A7" w:rsidRDefault="00F3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ED6" w:rsidRDefault="008B3ED6" w:rsidP="008B3E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7A7" w:rsidRDefault="00F317A7">
      <w:r>
        <w:separator/>
      </w:r>
    </w:p>
  </w:footnote>
  <w:footnote w:type="continuationSeparator" w:id="0">
    <w:p w:rsidR="00F317A7" w:rsidRDefault="00F31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B3ED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52AC"/>
    <w:pPr>
      <w:ind w:left="720"/>
    </w:pPr>
    <w:rPr>
      <w:rFonts w:ascii="Calibri" w:eastAsia="Calibri" w:hAnsi="Calibri"/>
      <w:sz w:val="22"/>
      <w:szCs w:val="22"/>
    </w:rPr>
  </w:style>
  <w:style w:type="character" w:styleId="Hyperlink">
    <w:name w:val="Hyperlink"/>
    <w:rsid w:val="00F25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4335">
      <w:bodyDiv w:val="1"/>
      <w:marLeft w:val="0"/>
      <w:marRight w:val="0"/>
      <w:marTop w:val="0"/>
      <w:marBottom w:val="0"/>
      <w:divBdr>
        <w:top w:val="none" w:sz="0" w:space="0" w:color="auto"/>
        <w:left w:val="none" w:sz="0" w:space="0" w:color="auto"/>
        <w:bottom w:val="none" w:sz="0" w:space="0" w:color="auto"/>
        <w:right w:val="none" w:sz="0" w:space="0" w:color="auto"/>
      </w:divBdr>
    </w:div>
    <w:div w:id="985818593">
      <w:bodyDiv w:val="1"/>
      <w:marLeft w:val="0"/>
      <w:marRight w:val="0"/>
      <w:marTop w:val="0"/>
      <w:marBottom w:val="0"/>
      <w:divBdr>
        <w:top w:val="none" w:sz="0" w:space="0" w:color="auto"/>
        <w:left w:val="none" w:sz="0" w:space="0" w:color="auto"/>
        <w:bottom w:val="none" w:sz="0" w:space="0" w:color="auto"/>
        <w:right w:val="none" w:sz="0" w:space="0" w:color="auto"/>
      </w:divBdr>
    </w:div>
    <w:div w:id="14640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2018-10-05T17:02:00Z</dcterms:created>
  <dcterms:modified xsi:type="dcterms:W3CDTF">2025-02-12T09:41:42Z</dcterms:modified>
</cp:coreProperties>
</file>