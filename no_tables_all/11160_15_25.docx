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073" w:rsidP="00DD0073" w:rsidRDefault="154B90A0" w14:paraId="7D5A9E10" w14:textId="77777777">
      <w:pPr>
        <w:pStyle w:val="BpSTitle"/>
      </w:pPr>
      <w:r>
        <w:t>11160</w:t>
      </w:r>
    </w:p>
    <w:p w:rsidR="00DD0073" w:rsidP="00DD0073" w:rsidRDefault="154B90A0" w14:paraId="186ED216" w14:textId="77777777">
      <w:pPr>
        <w:pStyle w:val="BpSTitle"/>
      </w:pPr>
      <w:proofErr w:type="spellStart"/>
      <w:r>
        <w:t>Madrean</w:t>
      </w:r>
      <w:proofErr w:type="spellEnd"/>
      <w:r>
        <w:t xml:space="preserve"> Juniper Savanna</w:t>
      </w:r>
    </w:p>
    <w:p w:rsidR="00DD0073" w:rsidP="00DD0073" w:rsidRDefault="00DD0073" w14:paraId="6E7E5CA6" w14:textId="6B89593A">
      <w:r>
        <w:t>BpS Model/Description Version: Aug. 2020</w:t>
      </w:r>
      <w:r>
        <w:tab/>
      </w:r>
      <w:r>
        <w:tab/>
      </w:r>
      <w:r>
        <w:tab/>
      </w:r>
      <w:r>
        <w:tab/>
      </w:r>
      <w:r>
        <w:tab/>
      </w:r>
      <w:r>
        <w:tab/>
      </w:r>
      <w:r>
        <w:tab/>
      </w:r>
    </w:p>
    <w:p w:rsidR="00DD0073" w:rsidP="00DD0073" w:rsidRDefault="00DD0073" w14:paraId="00B5312A" w14:textId="77777777"/>
    <w:p w:rsidRPr="0050462C" w:rsidR="00DD0073" w:rsidP="00DD0073" w:rsidRDefault="154B90A0" w14:paraId="5B3FC698" w14:textId="732C0741">
      <w:r w:rsidRPr="154B90A0">
        <w:rPr>
          <w:b/>
          <w:bCs/>
        </w:rPr>
        <w:t xml:space="preserve">Reviewed by: </w:t>
      </w:r>
      <w:r>
        <w:t>Tim Christiansen</w:t>
      </w:r>
    </w:p>
    <w:p w:rsidR="00DD0073" w:rsidP="00DD0073" w:rsidRDefault="154B90A0" w14:paraId="38B2AE87" w14:textId="77777777">
      <w:pPr>
        <w:pStyle w:val="InfoPara"/>
      </w:pPr>
      <w:r>
        <w:t>Vegetation Type</w:t>
      </w:r>
    </w:p>
    <w:p w:rsidR="00DD0073" w:rsidP="00DD0073" w:rsidRDefault="00E6146B" w14:paraId="39DE4DCE" w14:textId="707423EA">
      <w:r w:rsidRPr="00E6146B">
        <w:t>Steppe/Savanna</w:t>
      </w:r>
      <w:bookmarkStart w:name="_GoBack" w:id="0"/>
      <w:bookmarkEnd w:id="0"/>
    </w:p>
    <w:p w:rsidR="00DD0073" w:rsidP="00DD0073" w:rsidRDefault="154B90A0" w14:paraId="205BACBB" w14:textId="77777777">
      <w:pPr>
        <w:pStyle w:val="InfoPara"/>
      </w:pPr>
      <w:r>
        <w:t>Map Zones</w:t>
      </w:r>
    </w:p>
    <w:p w:rsidR="008347B4" w:rsidP="008347B4" w:rsidRDefault="154B90A0" w14:paraId="77FE540D" w14:textId="77777777">
      <w:r>
        <w:t>15, 25</w:t>
      </w:r>
    </w:p>
    <w:p w:rsidR="00DD0073" w:rsidP="00DD0073" w:rsidRDefault="154B90A0" w14:paraId="72EB79EB" w14:textId="77777777">
      <w:pPr>
        <w:pStyle w:val="InfoPara"/>
      </w:pPr>
      <w:r>
        <w:t>Model Splits or Lumps</w:t>
      </w:r>
    </w:p>
    <w:p w:rsidR="00DD0073" w:rsidP="00DD0073" w:rsidRDefault="154B90A0" w14:paraId="4EB12EAC" w14:textId="2327D2A7">
      <w:r>
        <w:t xml:space="preserve">This </w:t>
      </w:r>
      <w:r w:rsidR="007B0DB5">
        <w:t>Biophysical Setting (</w:t>
      </w:r>
      <w:proofErr w:type="spellStart"/>
      <w:r>
        <w:t>BpS</w:t>
      </w:r>
      <w:proofErr w:type="spellEnd"/>
      <w:r w:rsidR="007B0DB5">
        <w:t>)</w:t>
      </w:r>
      <w:r>
        <w:t xml:space="preserve"> is lumped with: 2510250 </w:t>
      </w:r>
      <w:r w:rsidR="007B0DB5">
        <w:t xml:space="preserve">and </w:t>
      </w:r>
      <w:r>
        <w:t>1510250</w:t>
      </w:r>
      <w:r w:rsidR="007B0DB5">
        <w:t>.</w:t>
      </w:r>
    </w:p>
    <w:p w:rsidR="00DD0073" w:rsidP="00DD0073" w:rsidRDefault="154B90A0" w14:paraId="7E585186" w14:textId="77777777">
      <w:pPr>
        <w:pStyle w:val="InfoPara"/>
      </w:pPr>
      <w:r>
        <w:t>Geographic Range</w:t>
      </w:r>
    </w:p>
    <w:p w:rsidR="00DD0073" w:rsidP="00DD0073" w:rsidRDefault="154B90A0" w14:paraId="1D3C881A" w14:textId="78B89293">
      <w:r>
        <w:t xml:space="preserve">Sierra Madre </w:t>
      </w:r>
      <w:proofErr w:type="spellStart"/>
      <w:r>
        <w:t>Occidentale</w:t>
      </w:r>
      <w:proofErr w:type="spellEnd"/>
      <w:r>
        <w:t xml:space="preserve"> and Sierra Madre Oriental in Mexico, Trans-Pecos T</w:t>
      </w:r>
      <w:r w:rsidR="007B0DB5">
        <w:t>exas</w:t>
      </w:r>
      <w:r>
        <w:t>, southern N</w:t>
      </w:r>
      <w:r w:rsidR="007B0DB5">
        <w:t>ew Mexico</w:t>
      </w:r>
      <w:r>
        <w:t>, southern A</w:t>
      </w:r>
      <w:r w:rsidR="007B0DB5">
        <w:t>rizona</w:t>
      </w:r>
      <w:r>
        <w:t xml:space="preserve"> (south of the </w:t>
      </w:r>
      <w:proofErr w:type="spellStart"/>
      <w:r>
        <w:t>Mogollan</w:t>
      </w:r>
      <w:proofErr w:type="spellEnd"/>
      <w:r>
        <w:t xml:space="preserve"> Rim)</w:t>
      </w:r>
      <w:r w:rsidR="007B0DB5">
        <w:t>,</w:t>
      </w:r>
      <w:r>
        <w:t xml:space="preserve"> and southwestern N</w:t>
      </w:r>
      <w:r w:rsidR="007B0DB5">
        <w:t>ew Mexico</w:t>
      </w:r>
      <w:r>
        <w:t>.</w:t>
      </w:r>
    </w:p>
    <w:p w:rsidR="00DD0073" w:rsidP="00DD0073" w:rsidRDefault="154B90A0" w14:paraId="363E2231" w14:textId="77777777">
      <w:pPr>
        <w:pStyle w:val="InfoPara"/>
      </w:pPr>
      <w:r>
        <w:t>Biophysical Site Description</w:t>
      </w:r>
    </w:p>
    <w:p w:rsidR="00DD0073" w:rsidP="00DD0073" w:rsidRDefault="154B90A0" w14:paraId="08B275FD" w14:textId="5177C10C">
      <w:r>
        <w:t xml:space="preserve">This </w:t>
      </w:r>
      <w:proofErr w:type="spellStart"/>
      <w:r w:rsidR="007B0DB5">
        <w:t>BpS</w:t>
      </w:r>
      <w:proofErr w:type="spellEnd"/>
      <w:r w:rsidR="007B0DB5">
        <w:t xml:space="preserve"> </w:t>
      </w:r>
      <w:r>
        <w:t>typically is found at elevations between 1</w:t>
      </w:r>
      <w:r w:rsidR="007B0DB5">
        <w:t>,</w:t>
      </w:r>
      <w:r>
        <w:t>400</w:t>
      </w:r>
      <w:r w:rsidR="007B0DB5">
        <w:t>-</w:t>
      </w:r>
      <w:r>
        <w:t>2</w:t>
      </w:r>
      <w:r w:rsidR="007B0DB5">
        <w:t>,</w:t>
      </w:r>
      <w:r>
        <w:t xml:space="preserve">200m. </w:t>
      </w:r>
      <w:proofErr w:type="spellStart"/>
      <w:r>
        <w:t>Madrean</w:t>
      </w:r>
      <w:proofErr w:type="spellEnd"/>
      <w:r>
        <w:t xml:space="preserve"> </w:t>
      </w:r>
      <w:r w:rsidR="007B0DB5">
        <w:t>j</w:t>
      </w:r>
      <w:r>
        <w:t xml:space="preserve">uniper savannas occur at the lower altitudinal limits for foothill tree species, below the pinyon-juniper </w:t>
      </w:r>
      <w:r w:rsidR="007B0DB5">
        <w:t xml:space="preserve">(PJ) </w:t>
      </w:r>
      <w:r>
        <w:t>woodlands</w:t>
      </w:r>
      <w:r w:rsidR="007B0DB5">
        <w:t>,</w:t>
      </w:r>
      <w:r>
        <w:t xml:space="preserve"> but at or above semi-desert grassland where soil moisture limits cover of montane woody plants. At higher and therefore moister elevations, woodlands grade into </w:t>
      </w:r>
      <w:proofErr w:type="spellStart"/>
      <w:r>
        <w:t>Madrean</w:t>
      </w:r>
      <w:proofErr w:type="spellEnd"/>
      <w:r>
        <w:t xml:space="preserve"> </w:t>
      </w:r>
      <w:proofErr w:type="spellStart"/>
      <w:r>
        <w:t>encinal</w:t>
      </w:r>
      <w:proofErr w:type="spellEnd"/>
      <w:r>
        <w:t xml:space="preserve"> or, less frequently, montane pine-oak woodlands characterized by taller and denser vegetation than these woodlands. Savannas and woodlands are found on many and varied topographic positions, including low- to mid-elevation mountain slopes, hills, plateaus, basins</w:t>
      </w:r>
      <w:r w:rsidR="007B0DB5">
        <w:t>,</w:t>
      </w:r>
      <w:r>
        <w:t xml:space="preserve"> and flats.</w:t>
      </w:r>
    </w:p>
    <w:p w:rsidR="00DD0073" w:rsidP="00DD0073" w:rsidRDefault="154B90A0" w14:paraId="416529A0" w14:textId="77777777">
      <w:pPr>
        <w:pStyle w:val="InfoPara"/>
      </w:pPr>
      <w:r>
        <w:t>Vegetation Description</w:t>
      </w:r>
    </w:p>
    <w:p w:rsidR="00DD0073" w:rsidP="00DD0073" w:rsidRDefault="154B90A0" w14:paraId="60FABA3C" w14:textId="00FF83B6">
      <w:r>
        <w:t xml:space="preserve">The upper vegetation canopy is composed of open to moderately dense tree layer dominated by </w:t>
      </w:r>
      <w:r w:rsidRPr="00915844">
        <w:rPr>
          <w:i/>
        </w:rPr>
        <w:t xml:space="preserve">Pinus </w:t>
      </w:r>
      <w:proofErr w:type="spellStart"/>
      <w:r w:rsidRPr="00915844">
        <w:rPr>
          <w:i/>
        </w:rPr>
        <w:t>cembroides</w:t>
      </w:r>
      <w:proofErr w:type="spellEnd"/>
      <w:r>
        <w:t xml:space="preserve">, </w:t>
      </w:r>
      <w:r w:rsidRPr="00915844">
        <w:rPr>
          <w:i/>
        </w:rPr>
        <w:t>Pinus discolor</w:t>
      </w:r>
      <w:r>
        <w:t xml:space="preserve">, </w:t>
      </w:r>
      <w:r w:rsidRPr="00915844">
        <w:rPr>
          <w:i/>
        </w:rPr>
        <w:t>Pinus edulis</w:t>
      </w:r>
      <w:r>
        <w:t xml:space="preserve">, </w:t>
      </w:r>
      <w:proofErr w:type="spellStart"/>
      <w:r w:rsidRPr="00915844">
        <w:rPr>
          <w:i/>
        </w:rPr>
        <w:t>Juniperus</w:t>
      </w:r>
      <w:proofErr w:type="spellEnd"/>
      <w:r w:rsidRPr="00915844">
        <w:rPr>
          <w:i/>
        </w:rPr>
        <w:t xml:space="preserve"> </w:t>
      </w:r>
      <w:proofErr w:type="spellStart"/>
      <w:r w:rsidRPr="00915844">
        <w:rPr>
          <w:i/>
        </w:rPr>
        <w:t>depeanna</w:t>
      </w:r>
      <w:proofErr w:type="spellEnd"/>
      <w:r w:rsidR="007B0DB5">
        <w:t>,</w:t>
      </w:r>
      <w:r>
        <w:t xml:space="preserve"> and</w:t>
      </w:r>
      <w:r w:rsidR="007B0DB5">
        <w:t>/</w:t>
      </w:r>
      <w:r>
        <w:t xml:space="preserve">or </w:t>
      </w:r>
      <w:proofErr w:type="spellStart"/>
      <w:r w:rsidRPr="00915844">
        <w:rPr>
          <w:i/>
        </w:rPr>
        <w:t>Juniperus</w:t>
      </w:r>
      <w:proofErr w:type="spellEnd"/>
      <w:r w:rsidRPr="00915844">
        <w:rPr>
          <w:i/>
        </w:rPr>
        <w:t xml:space="preserve"> </w:t>
      </w:r>
      <w:proofErr w:type="spellStart"/>
      <w:r w:rsidRPr="00915844">
        <w:rPr>
          <w:i/>
        </w:rPr>
        <w:t>monosperma</w:t>
      </w:r>
      <w:proofErr w:type="spellEnd"/>
      <w:r>
        <w:t xml:space="preserve">. </w:t>
      </w:r>
      <w:proofErr w:type="spellStart"/>
      <w:r>
        <w:t>Madrean</w:t>
      </w:r>
      <w:proofErr w:type="spellEnd"/>
      <w:r>
        <w:t xml:space="preserve"> oaks such as </w:t>
      </w:r>
      <w:r w:rsidRPr="00915844">
        <w:rPr>
          <w:i/>
        </w:rPr>
        <w:t xml:space="preserve">Quercus </w:t>
      </w:r>
      <w:proofErr w:type="spellStart"/>
      <w:r w:rsidRPr="00915844">
        <w:rPr>
          <w:i/>
        </w:rPr>
        <w:t>arizonica</w:t>
      </w:r>
      <w:proofErr w:type="spellEnd"/>
      <w:r>
        <w:t xml:space="preserve">, </w:t>
      </w:r>
      <w:r w:rsidRPr="00915844">
        <w:rPr>
          <w:i/>
        </w:rPr>
        <w:t xml:space="preserve">Q. </w:t>
      </w:r>
      <w:proofErr w:type="spellStart"/>
      <w:r w:rsidRPr="00915844">
        <w:rPr>
          <w:i/>
        </w:rPr>
        <w:t>emoryi</w:t>
      </w:r>
      <w:proofErr w:type="spellEnd"/>
      <w:r>
        <w:t xml:space="preserve">, </w:t>
      </w:r>
      <w:r w:rsidRPr="00915844">
        <w:rPr>
          <w:i/>
        </w:rPr>
        <w:t xml:space="preserve">Q. </w:t>
      </w:r>
      <w:proofErr w:type="spellStart"/>
      <w:r w:rsidRPr="00915844">
        <w:rPr>
          <w:i/>
        </w:rPr>
        <w:t>grisia</w:t>
      </w:r>
      <w:proofErr w:type="spellEnd"/>
      <w:r>
        <w:t xml:space="preserve">, </w:t>
      </w:r>
      <w:r w:rsidRPr="00915844">
        <w:rPr>
          <w:i/>
        </w:rPr>
        <w:t xml:space="preserve">Q. </w:t>
      </w:r>
      <w:proofErr w:type="spellStart"/>
      <w:r w:rsidRPr="00915844">
        <w:rPr>
          <w:i/>
        </w:rPr>
        <w:t>oblongifolia</w:t>
      </w:r>
      <w:proofErr w:type="spellEnd"/>
      <w:r w:rsidR="007B0DB5">
        <w:t>,</w:t>
      </w:r>
      <w:r>
        <w:t xml:space="preserve"> or </w:t>
      </w:r>
      <w:r w:rsidRPr="00915844">
        <w:rPr>
          <w:i/>
        </w:rPr>
        <w:t xml:space="preserve">Q. </w:t>
      </w:r>
      <w:proofErr w:type="spellStart"/>
      <w:r w:rsidRPr="00915844">
        <w:rPr>
          <w:i/>
        </w:rPr>
        <w:t>mohriana</w:t>
      </w:r>
      <w:proofErr w:type="spellEnd"/>
      <w:r>
        <w:t xml:space="preserve"> may be present to co</w:t>
      </w:r>
      <w:r w:rsidR="007B0DB5">
        <w:t>-</w:t>
      </w:r>
      <w:r>
        <w:t>dominant with pinyon and</w:t>
      </w:r>
      <w:r w:rsidR="007B0DB5">
        <w:t>/</w:t>
      </w:r>
      <w:r>
        <w:t xml:space="preserve">or juniper trees. In </w:t>
      </w:r>
      <w:r w:rsidR="007B0DB5">
        <w:t xml:space="preserve">southwest New Mexico, </w:t>
      </w:r>
      <w:r w:rsidRPr="00915844">
        <w:rPr>
          <w:i/>
        </w:rPr>
        <w:t xml:space="preserve">Q. </w:t>
      </w:r>
      <w:proofErr w:type="spellStart"/>
      <w:r w:rsidRPr="00915844">
        <w:rPr>
          <w:i/>
        </w:rPr>
        <w:t>grisia</w:t>
      </w:r>
      <w:proofErr w:type="spellEnd"/>
      <w:r>
        <w:t xml:space="preserve"> may be dominant. </w:t>
      </w:r>
      <w:r w:rsidRPr="00915844">
        <w:rPr>
          <w:i/>
        </w:rPr>
        <w:t xml:space="preserve">Pinus </w:t>
      </w:r>
      <w:proofErr w:type="spellStart"/>
      <w:r w:rsidRPr="00915844">
        <w:rPr>
          <w:i/>
        </w:rPr>
        <w:t>engelmannii</w:t>
      </w:r>
      <w:proofErr w:type="spellEnd"/>
      <w:r>
        <w:t xml:space="preserve"> occurs infrequently</w:t>
      </w:r>
      <w:r w:rsidR="007B0DB5">
        <w:t>,</w:t>
      </w:r>
      <w:r>
        <w:t xml:space="preserve"> and </w:t>
      </w:r>
      <w:r w:rsidRPr="00915844">
        <w:rPr>
          <w:i/>
        </w:rPr>
        <w:t>P. ponderosa</w:t>
      </w:r>
      <w:r>
        <w:t xml:space="preserve"> and </w:t>
      </w:r>
      <w:r w:rsidRPr="00915844">
        <w:rPr>
          <w:i/>
        </w:rPr>
        <w:t xml:space="preserve">P. </w:t>
      </w:r>
      <w:proofErr w:type="spellStart"/>
      <w:r w:rsidRPr="00915844">
        <w:rPr>
          <w:i/>
        </w:rPr>
        <w:t>arizonica</w:t>
      </w:r>
      <w:proofErr w:type="spellEnd"/>
      <w:r>
        <w:t xml:space="preserve"> are absent. </w:t>
      </w:r>
      <w:proofErr w:type="spellStart"/>
      <w:r w:rsidRPr="00915844">
        <w:rPr>
          <w:i/>
        </w:rPr>
        <w:t>Juniperus</w:t>
      </w:r>
      <w:proofErr w:type="spellEnd"/>
      <w:r w:rsidRPr="00915844">
        <w:rPr>
          <w:i/>
        </w:rPr>
        <w:t xml:space="preserve"> </w:t>
      </w:r>
      <w:proofErr w:type="spellStart"/>
      <w:r w:rsidRPr="00915844">
        <w:rPr>
          <w:i/>
        </w:rPr>
        <w:t>monosperma</w:t>
      </w:r>
      <w:proofErr w:type="spellEnd"/>
      <w:r>
        <w:t xml:space="preserve"> is often present to dominant on the Gila National Forest. Understory layers are variable and may be dominated by shrubs such as manzanita (</w:t>
      </w:r>
      <w:proofErr w:type="spellStart"/>
      <w:r w:rsidRPr="00915844">
        <w:rPr>
          <w:i/>
        </w:rPr>
        <w:t>Arctostaphylos</w:t>
      </w:r>
      <w:proofErr w:type="spellEnd"/>
      <w:r w:rsidRPr="00915844">
        <w:rPr>
          <w:i/>
        </w:rPr>
        <w:t xml:space="preserve"> </w:t>
      </w:r>
      <w:proofErr w:type="spellStart"/>
      <w:r w:rsidRPr="00915844">
        <w:rPr>
          <w:i/>
        </w:rPr>
        <w:t>pungens</w:t>
      </w:r>
      <w:proofErr w:type="spellEnd"/>
      <w:r>
        <w:t xml:space="preserve">, </w:t>
      </w:r>
      <w:r w:rsidRPr="00915844">
        <w:rPr>
          <w:i/>
        </w:rPr>
        <w:t xml:space="preserve">A. </w:t>
      </w:r>
      <w:proofErr w:type="spellStart"/>
      <w:r w:rsidRPr="00915844">
        <w:rPr>
          <w:i/>
        </w:rPr>
        <w:t>pringlei</w:t>
      </w:r>
      <w:proofErr w:type="spellEnd"/>
      <w:r>
        <w:t>), cliffrose (</w:t>
      </w:r>
      <w:proofErr w:type="spellStart"/>
      <w:r w:rsidRPr="00915844">
        <w:rPr>
          <w:i/>
        </w:rPr>
        <w:t>Cowania</w:t>
      </w:r>
      <w:proofErr w:type="spellEnd"/>
      <w:r w:rsidRPr="00915844">
        <w:rPr>
          <w:i/>
        </w:rPr>
        <w:t xml:space="preserve"> </w:t>
      </w:r>
      <w:proofErr w:type="spellStart"/>
      <w:r w:rsidRPr="00915844">
        <w:rPr>
          <w:i/>
        </w:rPr>
        <w:t>mexicana</w:t>
      </w:r>
      <w:proofErr w:type="spellEnd"/>
      <w:r>
        <w:t>), Apache plume (</w:t>
      </w:r>
      <w:proofErr w:type="spellStart"/>
      <w:r w:rsidRPr="00915844">
        <w:rPr>
          <w:i/>
        </w:rPr>
        <w:t>Fallugia</w:t>
      </w:r>
      <w:proofErr w:type="spellEnd"/>
      <w:r w:rsidRPr="00915844">
        <w:rPr>
          <w:i/>
        </w:rPr>
        <w:t xml:space="preserve"> </w:t>
      </w:r>
      <w:proofErr w:type="spellStart"/>
      <w:r w:rsidRPr="00915844">
        <w:rPr>
          <w:i/>
        </w:rPr>
        <w:t>paradoxa</w:t>
      </w:r>
      <w:proofErr w:type="spellEnd"/>
      <w:r>
        <w:t>)</w:t>
      </w:r>
      <w:r w:rsidR="007B0DB5">
        <w:t>,</w:t>
      </w:r>
      <w:r>
        <w:t xml:space="preserve"> or barberry (</w:t>
      </w:r>
      <w:proofErr w:type="spellStart"/>
      <w:r w:rsidRPr="00915844">
        <w:rPr>
          <w:i/>
        </w:rPr>
        <w:t>Berberis</w:t>
      </w:r>
      <w:proofErr w:type="spellEnd"/>
      <w:r>
        <w:t xml:space="preserve"> spp</w:t>
      </w:r>
      <w:r w:rsidR="007B0DB5">
        <w:t>.</w:t>
      </w:r>
      <w:r>
        <w:t xml:space="preserve">). Graminoids may form dense (savanna) to sparse canopy. Common species include </w:t>
      </w:r>
      <w:proofErr w:type="spellStart"/>
      <w:r>
        <w:t>sideoats</w:t>
      </w:r>
      <w:proofErr w:type="spellEnd"/>
      <w:r>
        <w:t xml:space="preserve"> </w:t>
      </w:r>
      <w:proofErr w:type="spellStart"/>
      <w:r>
        <w:t>grama</w:t>
      </w:r>
      <w:proofErr w:type="spellEnd"/>
      <w:r>
        <w:t xml:space="preserve"> (</w:t>
      </w:r>
      <w:proofErr w:type="spellStart"/>
      <w:r w:rsidRPr="00915844">
        <w:rPr>
          <w:i/>
        </w:rPr>
        <w:t>Bouteloua</w:t>
      </w:r>
      <w:proofErr w:type="spellEnd"/>
      <w:r w:rsidRPr="00915844">
        <w:rPr>
          <w:i/>
        </w:rPr>
        <w:t xml:space="preserve"> </w:t>
      </w:r>
      <w:proofErr w:type="spellStart"/>
      <w:r w:rsidRPr="00915844">
        <w:rPr>
          <w:i/>
        </w:rPr>
        <w:t>curtipendula</w:t>
      </w:r>
      <w:proofErr w:type="spellEnd"/>
      <w:r>
        <w:t>), cane bluestem (</w:t>
      </w:r>
      <w:proofErr w:type="spellStart"/>
      <w:r w:rsidRPr="00915844">
        <w:rPr>
          <w:i/>
        </w:rPr>
        <w:t>Bothriochloa</w:t>
      </w:r>
      <w:proofErr w:type="spellEnd"/>
      <w:r w:rsidRPr="00915844">
        <w:rPr>
          <w:i/>
        </w:rPr>
        <w:t xml:space="preserve"> </w:t>
      </w:r>
      <w:proofErr w:type="spellStart"/>
      <w:r w:rsidRPr="00915844">
        <w:rPr>
          <w:i/>
        </w:rPr>
        <w:t>barbinodis</w:t>
      </w:r>
      <w:proofErr w:type="spellEnd"/>
      <w:r>
        <w:t>), muhly grasses (</w:t>
      </w:r>
      <w:proofErr w:type="spellStart"/>
      <w:r w:rsidRPr="00915844">
        <w:rPr>
          <w:i/>
        </w:rPr>
        <w:t>Muhlenbergia</w:t>
      </w:r>
      <w:proofErr w:type="spellEnd"/>
      <w:r w:rsidRPr="00915844">
        <w:rPr>
          <w:i/>
        </w:rPr>
        <w:t xml:space="preserve"> </w:t>
      </w:r>
      <w:proofErr w:type="spellStart"/>
      <w:r w:rsidRPr="00915844">
        <w:rPr>
          <w:i/>
        </w:rPr>
        <w:t>emerslyei</w:t>
      </w:r>
      <w:proofErr w:type="spellEnd"/>
      <w:r>
        <w:t xml:space="preserve">, </w:t>
      </w:r>
      <w:r w:rsidRPr="00915844">
        <w:rPr>
          <w:i/>
        </w:rPr>
        <w:t xml:space="preserve">M. </w:t>
      </w:r>
      <w:proofErr w:type="spellStart"/>
      <w:r w:rsidRPr="00915844">
        <w:rPr>
          <w:i/>
        </w:rPr>
        <w:t>torreyi</w:t>
      </w:r>
      <w:proofErr w:type="spellEnd"/>
      <w:r>
        <w:t xml:space="preserve">, </w:t>
      </w:r>
      <w:r w:rsidRPr="00915844">
        <w:rPr>
          <w:i/>
        </w:rPr>
        <w:t xml:space="preserve">M. </w:t>
      </w:r>
      <w:proofErr w:type="spellStart"/>
      <w:r w:rsidRPr="00915844">
        <w:rPr>
          <w:i/>
        </w:rPr>
        <w:t>porteri</w:t>
      </w:r>
      <w:proofErr w:type="spellEnd"/>
      <w:r>
        <w:t>). Graminoids decrease in cover and biomass with increasing cover of woody plants.</w:t>
      </w:r>
    </w:p>
    <w:p w:rsidR="00DD0073" w:rsidP="00DD0073" w:rsidRDefault="154B90A0" w14:paraId="0DC78B35" w14:textId="77777777">
      <w:pPr>
        <w:pStyle w:val="InfoPara"/>
      </w:pPr>
      <w:proofErr w:type="spellStart"/>
      <w:r>
        <w:lastRenderedPageBreak/>
        <w:t>BpS</w:t>
      </w:r>
      <w:proofErr w:type="spellEnd"/>
      <w:r>
        <w:t xml:space="preserve"> Dominant and Indicator Species</w:t>
      </w:r>
    </w:p>
    <w:p>
      <w:r>
        <w:rPr>
          <w:sz w:val="16"/>
        </w:rPr>
        <w:t>Species names are from the NRCS PLANTS database. Check species codes at http://plants.usda.gov.</w:t>
      </w:r>
    </w:p>
    <w:p w:rsidR="00DD0073" w:rsidP="00DD0073" w:rsidRDefault="154B90A0" w14:paraId="098B0A53" w14:textId="77777777">
      <w:pPr>
        <w:pStyle w:val="InfoPara"/>
      </w:pPr>
      <w:r>
        <w:t>Disturbance Description</w:t>
      </w:r>
    </w:p>
    <w:p w:rsidR="00DD0073" w:rsidP="00DD0073" w:rsidRDefault="154B90A0" w14:paraId="3617BF8F" w14:textId="656C98AF">
      <w:r>
        <w:t>The fire regime of this ecological system is almost completely unknown. There are essentially no data about fire frequency, fire history</w:t>
      </w:r>
      <w:r w:rsidR="007B0DB5">
        <w:t>,</w:t>
      </w:r>
      <w:r>
        <w:t xml:space="preserve"> or fire behavior. The occasional paper that addresses fire includes considerably more speculation than data. </w:t>
      </w:r>
      <w:proofErr w:type="gramStart"/>
      <w:r>
        <w:t>It would seem that fire</w:t>
      </w:r>
      <w:proofErr w:type="gramEnd"/>
      <w:r>
        <w:t xml:space="preserve"> occurrence was determined primarily by fire occurrence in the surrounding matrix vegetation and was ignited by lightning during early summer. However, even this information is speculative and undocumented; based on contemporary ecological knowledge, models that assume specific fire regimes are little more than wild guesses. Such a model follows, in the sincere hope that it will be ignored or improved upon.</w:t>
      </w:r>
    </w:p>
    <w:p w:rsidR="00DD0073" w:rsidP="00DD0073" w:rsidRDefault="00DD0073" w14:paraId="481CADA3" w14:textId="77777777"/>
    <w:p w:rsidR="00DD0073" w:rsidP="00DD0073" w:rsidRDefault="154B90A0" w14:paraId="0F3E1425" w14:textId="7DEF03DF">
      <w:r>
        <w:t>This system is likely predisposed to stand-replacement fires during the earliest stage of stand development. Replacement fires are assumed to have occurred every century or so and mixed</w:t>
      </w:r>
      <w:r w:rsidR="007B0DB5">
        <w:t>-</w:t>
      </w:r>
      <w:r>
        <w:t>severity fires slightly less frequently. Significant drought occurs about every 60yrs and, in combination with herbivory from invertebrates, causes disproportional mortality of large, old trees.</w:t>
      </w:r>
    </w:p>
    <w:p w:rsidR="00BA5E50" w:rsidP="00DD0073" w:rsidRDefault="00BA5E50" w14:paraId="30D0D7A6" w14:textId="56EDD40E"/>
    <w:p w:rsidR="00BA5E50" w:rsidP="00BA5E50" w:rsidRDefault="00BA5E50" w14:paraId="144B1978" w14:textId="56B4F935">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A5E50" w:rsidP="00DD0073" w:rsidRDefault="00BA5E50" w14:paraId="7CED0FFC" w14:textId="77777777"/>
    <w:p w:rsidR="00DD0073" w:rsidP="00DD0073" w:rsidRDefault="154B90A0" w14:paraId="40D481C5" w14:textId="77777777">
      <w:pPr>
        <w:pStyle w:val="InfoPara"/>
      </w:pPr>
      <w:r>
        <w:t>Scale Description</w:t>
      </w:r>
    </w:p>
    <w:p w:rsidR="00DD0073" w:rsidP="00DD0073" w:rsidRDefault="154B90A0" w14:paraId="3383409A" w14:textId="6F13A7FD">
      <w:r>
        <w:t>Pinyon-juniper woodland usually was distributed across the landscape in patches between 100s</w:t>
      </w:r>
      <w:r w:rsidR="007B0DB5">
        <w:t>-</w:t>
      </w:r>
      <w:r>
        <w:t>1</w:t>
      </w:r>
      <w:r w:rsidR="007B0DB5">
        <w:t>,</w:t>
      </w:r>
      <w:r>
        <w:t>000s of acres in size. In particularly dissected topography</w:t>
      </w:r>
      <w:r w:rsidR="007B0DB5">
        <w:t>,</w:t>
      </w:r>
      <w:r>
        <w:t xml:space="preserve"> this type may have occurred in smaller patches.</w:t>
      </w:r>
    </w:p>
    <w:p w:rsidR="007B0DB5" w:rsidP="00DD0073" w:rsidRDefault="007B0DB5" w14:paraId="3CAA8161" w14:textId="77777777"/>
    <w:p w:rsidR="00DD0073" w:rsidP="00DD0073" w:rsidRDefault="154B90A0" w14:paraId="415834FD" w14:textId="77777777">
      <w:pPr>
        <w:pStyle w:val="InfoPara"/>
      </w:pPr>
      <w:r>
        <w:t>Adjacency or Identification Concerns</w:t>
      </w:r>
    </w:p>
    <w:p w:rsidR="00DD0073" w:rsidP="00DD0073" w:rsidRDefault="154B90A0" w14:paraId="6FF59444" w14:textId="101EAFC6">
      <w:r>
        <w:t xml:space="preserve">This system generally is found at higher elevations and more mesic sites than semi-desert grassland. Typically, it is bordered at higher elevations by </w:t>
      </w:r>
      <w:proofErr w:type="spellStart"/>
      <w:r>
        <w:t>Madrean</w:t>
      </w:r>
      <w:proofErr w:type="spellEnd"/>
      <w:r>
        <w:t xml:space="preserve"> Pine-Oak Woodlands.</w:t>
      </w:r>
    </w:p>
    <w:p w:rsidR="00DD0073" w:rsidP="00DD0073" w:rsidRDefault="00DD0073" w14:paraId="3B45E40C" w14:textId="77777777"/>
    <w:p w:rsidR="00DD0073" w:rsidP="00DD0073" w:rsidRDefault="154B90A0" w14:paraId="034A7735" w14:textId="5B62952F">
      <w:r>
        <w:lastRenderedPageBreak/>
        <w:t xml:space="preserve">Cover and density of juniper and pinyon trees at lower elevations in this type doubtless have increased </w:t>
      </w:r>
      <w:proofErr w:type="gramStart"/>
      <w:r>
        <w:t>as a result of</w:t>
      </w:r>
      <w:proofErr w:type="gramEnd"/>
      <w:r>
        <w:t xml:space="preserve"> fire suppression (possibly as mitigated by livestock grazing). This phenomenon is characteristic of </w:t>
      </w:r>
      <w:proofErr w:type="spellStart"/>
      <w:r>
        <w:t>BpS</w:t>
      </w:r>
      <w:proofErr w:type="spellEnd"/>
      <w:r>
        <w:t xml:space="preserve"> 1116 (juniper savanna), with which </w:t>
      </w:r>
      <w:proofErr w:type="spellStart"/>
      <w:r>
        <w:t>BpS</w:t>
      </w:r>
      <w:proofErr w:type="spellEnd"/>
      <w:r>
        <w:t xml:space="preserve"> 1025 (pinyon-juniper woodland) has been lumped for </w:t>
      </w:r>
      <w:r w:rsidR="007B0DB5">
        <w:t>map zone (</w:t>
      </w:r>
      <w:r>
        <w:t>MZ</w:t>
      </w:r>
      <w:r w:rsidR="007B0DB5">
        <w:t>)</w:t>
      </w:r>
      <w:r>
        <w:t xml:space="preserve">15. Bordered at low elevation by </w:t>
      </w:r>
      <w:proofErr w:type="spellStart"/>
      <w:r>
        <w:t>Madrean</w:t>
      </w:r>
      <w:proofErr w:type="spellEnd"/>
      <w:r>
        <w:t xml:space="preserve"> </w:t>
      </w:r>
      <w:proofErr w:type="spellStart"/>
      <w:r>
        <w:t>Encinal</w:t>
      </w:r>
      <w:proofErr w:type="spellEnd"/>
      <w:r>
        <w:t xml:space="preserve"> and Desert Grasslands on Gila NF.</w:t>
      </w:r>
    </w:p>
    <w:p w:rsidR="00DD0073" w:rsidP="00DD0073" w:rsidRDefault="154B90A0" w14:paraId="5ACBCD5F" w14:textId="77777777">
      <w:pPr>
        <w:pStyle w:val="InfoPara"/>
      </w:pPr>
      <w:r>
        <w:t>Issues or Problems</w:t>
      </w:r>
    </w:p>
    <w:p w:rsidR="00DD0073" w:rsidP="00DD0073" w:rsidRDefault="154B90A0" w14:paraId="57929A4B" w14:textId="0BA9B2C0">
      <w:r>
        <w:t>Virtually no components of the fire regimes are known with any certainty. Fire scars are rare</w:t>
      </w:r>
      <w:r w:rsidR="007B0DB5">
        <w:t>,</w:t>
      </w:r>
      <w:r>
        <w:t xml:space="preserve"> and trees in this system cannot be aged with conventional dendrochronological techniques. Information about fire regimes is extrapolated from adjacent systems, and extreme caution is warranted when interpreting these models. Fire season can be inferred more reliably than fire frequency; the former likely is equally or more important than the latter. </w:t>
      </w:r>
    </w:p>
    <w:p w:rsidR="00DD0073" w:rsidP="00DD0073" w:rsidRDefault="00DD0073" w14:paraId="2E36057D" w14:textId="77777777"/>
    <w:p w:rsidR="00DD0073" w:rsidP="00DD0073" w:rsidRDefault="154B90A0" w14:paraId="697D68DF" w14:textId="67666FF4">
      <w:r>
        <w:t>This ecological system was originally described assuming evergreen oak species are present to co</w:t>
      </w:r>
      <w:r w:rsidR="007B0DB5">
        <w:t>-</w:t>
      </w:r>
      <w:r>
        <w:t>dominant in the understory or canopy in</w:t>
      </w:r>
      <w:r w:rsidR="007B0DB5">
        <w:t xml:space="preserve"> </w:t>
      </w:r>
      <w:r>
        <w:t>MZ15 (Schulz, personal communication). This system also includes</w:t>
      </w:r>
      <w:r w:rsidR="00F55647">
        <w:t xml:space="preserve"> </w:t>
      </w:r>
      <w:r>
        <w:t>pinyon-juniper woodlands and savannas with understories dominated by other shrubs or a grass layer and lack</w:t>
      </w:r>
      <w:r w:rsidR="007B0DB5">
        <w:t>s</w:t>
      </w:r>
      <w:r>
        <w:t xml:space="preserve"> evergreen oaks, which may have a different fire behavior.</w:t>
      </w:r>
    </w:p>
    <w:p w:rsidR="00DD0073" w:rsidP="00DD0073" w:rsidRDefault="154B90A0" w14:paraId="0B2D1266" w14:textId="77777777">
      <w:pPr>
        <w:pStyle w:val="InfoPara"/>
      </w:pPr>
      <w:r>
        <w:t>Native Uncharacteristic Conditions</w:t>
      </w:r>
    </w:p>
    <w:p w:rsidR="00DD0073" w:rsidP="00DD0073" w:rsidRDefault="00DD0073" w14:paraId="5B278F4C" w14:textId="77777777"/>
    <w:p w:rsidR="00DD0073" w:rsidP="00DD0073" w:rsidRDefault="154B90A0" w14:paraId="17B131F3" w14:textId="16BC3FF7">
      <w:pPr>
        <w:pStyle w:val="InfoPara"/>
      </w:pPr>
      <w:r>
        <w:t>Comments</w:t>
      </w:r>
    </w:p>
    <w:p w:rsidRPr="0050462C" w:rsidR="0050462C" w:rsidP="0050462C" w:rsidRDefault="154B90A0" w14:paraId="4EEE9A81" w14:textId="32AA3469">
      <w:r>
        <w:t xml:space="preserve">Lower moisture levels due to drought may cause this </w:t>
      </w:r>
      <w:proofErr w:type="spellStart"/>
      <w:r>
        <w:t>BpS</w:t>
      </w:r>
      <w:proofErr w:type="spellEnd"/>
      <w:r>
        <w:t xml:space="preserve"> to decline in area since it occurs in a mesic habitat. Fire behavior and fire intervals will increase because of loss of understory fuels.</w:t>
      </w:r>
    </w:p>
    <w:p w:rsidR="00DD0073" w:rsidP="00DD0073" w:rsidRDefault="154B90A0" w14:paraId="3C3E29D7" w14:textId="77777777">
      <w:pPr>
        <w:pStyle w:val="ReportSection"/>
      </w:pPr>
      <w:r>
        <w:t>Succession Classes</w:t>
      </w:r>
    </w:p>
    <w:p w:rsidR="00DD0073" w:rsidP="00DD0073" w:rsidRDefault="00DD0073" w14:paraId="37D7F89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D0073" w:rsidP="00DD0073" w:rsidRDefault="00DD0073" w14:paraId="7368B0BD"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DD0073" w:rsidP="00DD0073" w:rsidRDefault="00DD0073" w14:paraId="48D5D0EF" w14:textId="77777777"/>
    <w:p w:rsidR="00DD0073" w:rsidP="00DD0073" w:rsidRDefault="154B90A0" w14:paraId="4DBD4514" w14:textId="77777777">
      <w:pPr>
        <w:pStyle w:val="SClassInfoPara"/>
      </w:pPr>
      <w:r>
        <w:t>Indicator Species</w:t>
      </w:r>
    </w:p>
    <w:p w:rsidR="00DD0073" w:rsidP="00DD0073" w:rsidRDefault="00DD0073" w14:paraId="26DD7C49" w14:textId="77777777"/>
    <w:p w:rsidR="00DD0073" w:rsidP="00DD0073" w:rsidRDefault="154B90A0" w14:paraId="19F5CA73" w14:textId="77777777">
      <w:pPr>
        <w:pStyle w:val="SClassInfoPara"/>
      </w:pPr>
      <w:r>
        <w:t>Description</w:t>
      </w:r>
    </w:p>
    <w:p w:rsidR="00DD0073" w:rsidP="00DD0073" w:rsidRDefault="154B90A0" w14:paraId="05644DA9" w14:textId="77777777">
      <w:r>
        <w:t xml:space="preserve">Initial post-fire community dominated by perennial </w:t>
      </w:r>
      <w:proofErr w:type="spellStart"/>
      <w:r>
        <w:t>caespitose</w:t>
      </w:r>
      <w:proofErr w:type="spellEnd"/>
      <w:r>
        <w:t xml:space="preserve"> grasses. Evidence of past fires may be observed, including charcoal and </w:t>
      </w:r>
      <w:proofErr w:type="spellStart"/>
      <w:r>
        <w:t>resprouting</w:t>
      </w:r>
      <w:proofErr w:type="spellEnd"/>
      <w:r>
        <w:t xml:space="preserve"> woody plants. </w:t>
      </w:r>
    </w:p>
    <w:p w:rsidR="00DD0073" w:rsidP="00DD0073" w:rsidRDefault="00DD0073" w14:paraId="7404027D" w14:textId="77777777"/>
    <w:p>
      <w:r>
        <w:rPr>
          <w:i/>
          <w:u w:val="single"/>
        </w:rPr>
        <w:t>Maximum Tree Size Class</w:t>
      </w:r>
      <w:br/>
      <w:r>
        <w:t>None</w:t>
      </w:r>
    </w:p>
    <w:p w:rsidR="00DD0073" w:rsidP="00DD0073" w:rsidRDefault="00DD0073" w14:paraId="58E07B28" w14:textId="77777777">
      <w:pPr>
        <w:pStyle w:val="InfoPara"/>
        <w:pBdr>
          <w:top w:val="single" w:color="auto" w:sz="4" w:space="1"/>
        </w:pBdr>
      </w:pPr>
      <w:r>
        <w:t>Class B</w:t>
      </w:r>
      <w:r>
        <w:tab/>
        <w:t>57</w:t>
      </w:r>
      <w:r w:rsidR="002A3B10">
        <w:tab/>
      </w:r>
      <w:r w:rsidR="002A3B10">
        <w:tab/>
      </w:r>
      <w:r w:rsidR="002A3B10">
        <w:tab/>
      </w:r>
      <w:r w:rsidR="002A3B10">
        <w:tab/>
      </w:r>
      <w:r w:rsidR="004F7795">
        <w:t>Mid Development 1 - Closed</w:t>
      </w:r>
    </w:p>
    <w:p w:rsidR="00DD0073" w:rsidP="00DD0073" w:rsidRDefault="00DD0073" w14:paraId="4C44E2EA" w14:textId="77777777"/>
    <w:p w:rsidR="00DD0073" w:rsidP="00DD0073" w:rsidRDefault="154B90A0" w14:paraId="09C202C1" w14:textId="77777777">
      <w:pPr>
        <w:pStyle w:val="SClassInfoPara"/>
      </w:pPr>
      <w:r>
        <w:t>Indicator Species</w:t>
      </w:r>
    </w:p>
    <w:p w:rsidR="00DD0073" w:rsidP="00DD0073" w:rsidRDefault="00DD0073" w14:paraId="0400AD66" w14:textId="77777777"/>
    <w:p w:rsidR="00DD0073" w:rsidP="00DD0073" w:rsidRDefault="154B90A0" w14:paraId="2908CD71" w14:textId="77777777">
      <w:pPr>
        <w:pStyle w:val="SClassInfoPara"/>
      </w:pPr>
      <w:r>
        <w:t>Description</w:t>
      </w:r>
    </w:p>
    <w:p w:rsidR="00DD0073" w:rsidP="00DD0073" w:rsidRDefault="154B90A0" w14:paraId="51BE220B" w14:textId="77777777">
      <w:r>
        <w:t xml:space="preserve">Community dominated by young to mature alligator juniper and evergreen oak trees of various ages. </w:t>
      </w:r>
    </w:p>
    <w:p w:rsidR="00DD0073" w:rsidP="00DD0073" w:rsidRDefault="00DD0073" w14:paraId="062CF078" w14:textId="77777777"/>
    <w:p>
      <w:r>
        <w:rPr>
          <w:i/>
          <w:u w:val="single"/>
        </w:rPr>
        <w:t>Maximum Tree Size Class</w:t>
      </w:r>
      <w:br/>
      <w:r>
        <w:t>Pole 5-9" DBH</w:t>
      </w:r>
    </w:p>
    <w:p w:rsidR="00DD0073" w:rsidP="00DD0073" w:rsidRDefault="00DD0073" w14:paraId="0511D15D" w14:textId="77777777">
      <w:pPr>
        <w:pStyle w:val="InfoPara"/>
        <w:pBdr>
          <w:top w:val="single" w:color="auto" w:sz="4" w:space="1"/>
        </w:pBdr>
      </w:pPr>
      <w:r>
        <w:t>Class C</w:t>
      </w:r>
      <w:r>
        <w:tab/>
        <w:t>38</w:t>
      </w:r>
      <w:r w:rsidR="002A3B10">
        <w:tab/>
      </w:r>
      <w:r w:rsidR="002A3B10">
        <w:tab/>
      </w:r>
      <w:r w:rsidR="002A3B10">
        <w:tab/>
      </w:r>
      <w:r w:rsidR="002A3B10">
        <w:tab/>
      </w:r>
      <w:r w:rsidR="004F7795">
        <w:t>Late Development 1 - Closed</w:t>
      </w:r>
    </w:p>
    <w:p w:rsidR="00DD0073" w:rsidP="00DD0073" w:rsidRDefault="00DD0073" w14:paraId="5E9B7EA0" w14:textId="77777777"/>
    <w:p w:rsidR="00DD0073" w:rsidP="00DD0073" w:rsidRDefault="154B90A0" w14:paraId="0E55BB29" w14:textId="77777777">
      <w:pPr>
        <w:pStyle w:val="SClassInfoPara"/>
      </w:pPr>
      <w:r>
        <w:t>Indicator Species</w:t>
      </w:r>
    </w:p>
    <w:p w:rsidR="00DD0073" w:rsidP="00DD0073" w:rsidRDefault="00DD0073" w14:paraId="4ED83DF5" w14:textId="77777777"/>
    <w:p w:rsidR="00DD0073" w:rsidP="00DD0073" w:rsidRDefault="154B90A0" w14:paraId="58CDC528" w14:textId="77777777">
      <w:pPr>
        <w:pStyle w:val="SClassInfoPara"/>
      </w:pPr>
      <w:r>
        <w:t>Description</w:t>
      </w:r>
    </w:p>
    <w:p w:rsidR="00DD0073" w:rsidP="00DD0073" w:rsidRDefault="154B90A0" w14:paraId="6911719C" w14:textId="77777777">
      <w:r>
        <w:t xml:space="preserve">Site dominated by relatively dense old alligator juniper and evergreen oak trees. </w:t>
      </w:r>
    </w:p>
    <w:p w:rsidR="00DD0073" w:rsidP="00DD0073" w:rsidRDefault="00DD0073" w14:paraId="5D4064F5"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D0073" w:rsidP="00DD0073" w:rsidRDefault="154B90A0" w14:paraId="35EDF8C3" w14:textId="77777777">
      <w:r>
        <w:t xml:space="preserve">Alexander, R.R,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DD0073" w:rsidP="00DD0073" w:rsidRDefault="00DD0073" w14:paraId="056D18DA" w14:textId="77777777"/>
    <w:p w:rsidR="00DD0073" w:rsidP="00DD0073" w:rsidRDefault="154B90A0" w14:paraId="455F05AA" w14:textId="77777777">
      <w:r>
        <w:t xml:space="preserve">Anderson, H.E. 1982. Aids to Determining Fuel Models </w:t>
      </w:r>
      <w:proofErr w:type="gramStart"/>
      <w:r>
        <w:t>For</w:t>
      </w:r>
      <w:proofErr w:type="gramEnd"/>
      <w:r>
        <w:t xml:space="preserve"> Estimating Fire Behavior. Gen. Tech. Rep. INT-122. Ogden, UT: USDA Forest Service, Intermountain Forest and Range Experiment Station. 22 pp.</w:t>
      </w:r>
    </w:p>
    <w:p w:rsidR="00DD0073" w:rsidP="00DD0073" w:rsidRDefault="00DD0073" w14:paraId="69691383" w14:textId="77777777"/>
    <w:p w:rsidR="00DD0073" w:rsidP="00DD0073" w:rsidRDefault="154B90A0" w14:paraId="7F1E70BD"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w:t>
      </w:r>
    </w:p>
    <w:p w:rsidR="00DD0073" w:rsidP="00DD0073" w:rsidRDefault="00DD0073" w14:paraId="4DD7EEEE" w14:textId="77777777"/>
    <w:p w:rsidR="00DD0073" w:rsidP="00DD0073" w:rsidRDefault="154B90A0" w14:paraId="6FF60C6E" w14:textId="77777777">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DD0073" w:rsidP="00DD0073" w:rsidRDefault="00DD0073" w14:paraId="4D47CE59" w14:textId="77777777"/>
    <w:p w:rsidR="00DD0073" w:rsidP="00DD0073" w:rsidRDefault="154B90A0" w14:paraId="56C405DF" w14:textId="77777777">
      <w:r>
        <w:lastRenderedPageBreak/>
        <w:t xml:space="preserve">Barton, A.M. 2002. Intense wildfire in southeastern </w:t>
      </w:r>
      <w:proofErr w:type="spellStart"/>
      <w:proofErr w:type="gramStart"/>
      <w:r>
        <w:t>Arizona:transformation</w:t>
      </w:r>
      <w:proofErr w:type="spellEnd"/>
      <w:proofErr w:type="gramEnd"/>
      <w:r>
        <w:t xml:space="preserve"> of a </w:t>
      </w:r>
      <w:proofErr w:type="spellStart"/>
      <w:r>
        <w:t>Madrean</w:t>
      </w:r>
      <w:proofErr w:type="spellEnd"/>
      <w:r>
        <w:t xml:space="preserve"> oak-pine forest to oak woodland. Forest Ecology and Management 165: 205-212.</w:t>
      </w:r>
    </w:p>
    <w:p w:rsidR="00DD0073" w:rsidP="00DD0073" w:rsidRDefault="00DD0073" w14:paraId="3922182D" w14:textId="77777777"/>
    <w:p w:rsidR="00DD0073" w:rsidP="00DD0073" w:rsidRDefault="154B90A0" w14:paraId="6C0639DB"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DD0073" w:rsidP="00DD0073" w:rsidRDefault="00DD0073" w14:paraId="45E679A6" w14:textId="77777777"/>
    <w:p w:rsidR="00DD0073" w:rsidP="00DD0073" w:rsidRDefault="154B90A0" w14:paraId="35D5AF25" w14:textId="77777777">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USDA Forest Service Rocky Mountain Experiment Station General Technical Report RM-264.</w:t>
      </w:r>
    </w:p>
    <w:p w:rsidR="00DD0073" w:rsidP="00DD0073" w:rsidRDefault="00DD0073" w14:paraId="61ACF01D" w14:textId="77777777"/>
    <w:p w:rsidR="00DD0073" w:rsidP="00DD0073" w:rsidRDefault="154B90A0" w14:paraId="428461ED" w14:textId="77777777">
      <w:r>
        <w:t>Dick-Peddie, W.A. 1993. New Mexico vegetation: Past, present, and future. Albuquerque, NM: University of New Mexico Press. 244 pp.</w:t>
      </w:r>
    </w:p>
    <w:p w:rsidR="00DD0073" w:rsidP="00DD0073" w:rsidRDefault="00DD0073" w14:paraId="6BAD8F52" w14:textId="77777777"/>
    <w:p w:rsidR="00DD0073" w:rsidP="00DD0073" w:rsidRDefault="154B90A0" w14:paraId="7C602EE7" w14:textId="77777777">
      <w:proofErr w:type="spellStart"/>
      <w:r>
        <w:t>Ffolliott</w:t>
      </w:r>
      <w:proofErr w:type="spellEnd"/>
      <w:r>
        <w:t xml:space="preserve">, P.F. et al., technical coordinators. 1996. Effects of Fire on </w:t>
      </w:r>
      <w:proofErr w:type="spellStart"/>
      <w:r>
        <w:t>Madrean</w:t>
      </w:r>
      <w:proofErr w:type="spellEnd"/>
      <w:r>
        <w:t xml:space="preserve"> Province Ecosystems: A Symposium Proceedings. USDA Forest Service General Technical Report RM-GTR-289. 277 pp.</w:t>
      </w:r>
    </w:p>
    <w:p w:rsidR="00DD0073" w:rsidP="00DD0073" w:rsidRDefault="00DD0073" w14:paraId="10F44656" w14:textId="77777777"/>
    <w:p w:rsidR="00DD0073" w:rsidP="00DD0073" w:rsidRDefault="154B90A0" w14:paraId="063B12CF" w14:textId="77777777">
      <w:proofErr w:type="spellStart"/>
      <w:r>
        <w:t>Gruell</w:t>
      </w:r>
      <w:proofErr w:type="spellEnd"/>
      <w:r>
        <w:t>, G.E. Historical and Modern Roles of Fire in Pinyon-Juniper. Pages 24-28 in: Proceedings, USDA Forest Service RMRS-P-9.</w:t>
      </w:r>
    </w:p>
    <w:p w:rsidR="00DD0073" w:rsidP="00DD0073" w:rsidRDefault="00DD0073" w14:paraId="234D4034" w14:textId="77777777"/>
    <w:p w:rsidR="00DD0073" w:rsidP="00DD0073" w:rsidRDefault="154B90A0" w14:paraId="65A4DCC9" w14:textId="77777777">
      <w:r>
        <w:t xml:space="preserve">Hardy, C.C., K.M. Schmidt, J.P. </w:t>
      </w:r>
      <w:proofErr w:type="spellStart"/>
      <w:r>
        <w:t>Menakis</w:t>
      </w:r>
      <w:proofErr w:type="spellEnd"/>
      <w:r>
        <w:t xml:space="preserve"> and R.N. Samson. 2001. Spatial data for national fire planning and fuel management. Int. J. Wildland Fire. 10(3&amp;4): 353-372.</w:t>
      </w:r>
    </w:p>
    <w:p w:rsidR="00DD0073" w:rsidP="00DD0073" w:rsidRDefault="00DD0073" w14:paraId="00B6F951" w14:textId="77777777"/>
    <w:p w:rsidR="00DD0073" w:rsidP="00DD0073" w:rsidRDefault="154B90A0" w14:paraId="06875A4B" w14:textId="77777777">
      <w:r>
        <w:t xml:space="preserve">Haworth, K. and G.R. McPherson. 1994. Effects of Quercus </w:t>
      </w:r>
      <w:proofErr w:type="spellStart"/>
      <w:r>
        <w:t>emoryi</w:t>
      </w:r>
      <w:proofErr w:type="spellEnd"/>
      <w:r>
        <w:t xml:space="preserve"> on herbaceous vegetation in a semi-arid savanna. </w:t>
      </w:r>
      <w:proofErr w:type="spellStart"/>
      <w:r>
        <w:t>Vegetatio</w:t>
      </w:r>
      <w:proofErr w:type="spellEnd"/>
      <w:r>
        <w:t xml:space="preserve"> 112: 153-159.</w:t>
      </w:r>
    </w:p>
    <w:p w:rsidR="00DD0073" w:rsidP="00DD0073" w:rsidRDefault="00DD0073" w14:paraId="119F95C3" w14:textId="77777777"/>
    <w:p w:rsidR="00DD0073" w:rsidP="00DD0073" w:rsidRDefault="154B90A0" w14:paraId="324126C0" w14:textId="77777777">
      <w:proofErr w:type="spellStart"/>
      <w:r>
        <w:t>Kuchler</w:t>
      </w:r>
      <w:proofErr w:type="spellEnd"/>
      <w:r>
        <w:t>, A.W. 1964. Potential Natural Vegetation of the Conterminous United States. American Geographic Society Special Publication No. 36. 116 pp.</w:t>
      </w:r>
    </w:p>
    <w:p w:rsidR="00DD0073" w:rsidP="00DD0073" w:rsidRDefault="00DD0073" w14:paraId="08786435" w14:textId="77777777"/>
    <w:p w:rsidR="00DD0073" w:rsidP="00DD0073" w:rsidRDefault="154B90A0" w14:paraId="0DA903BF" w14:textId="77777777">
      <w:proofErr w:type="spellStart"/>
      <w:r>
        <w:t>McClaran</w:t>
      </w:r>
      <w:proofErr w:type="spellEnd"/>
      <w:r>
        <w:t xml:space="preserve">, M.P. and G.R. McPherson. 1999. Oak savanna of the American Southwest. Pages 275-287 in R.C. Anderson, J.S. </w:t>
      </w:r>
      <w:proofErr w:type="spellStart"/>
      <w:r>
        <w:t>Fralish</w:t>
      </w:r>
      <w:proofErr w:type="spellEnd"/>
      <w:r>
        <w:t xml:space="preserve"> and J. Baskin, editors. Savannas, Barrens, and Rock Outcrop Plant Communities of North America. Cambridge University Press, Cambridge, England.</w:t>
      </w:r>
    </w:p>
    <w:p w:rsidR="00DD0073" w:rsidP="00DD0073" w:rsidRDefault="00DD0073" w14:paraId="28017C99" w14:textId="77777777"/>
    <w:p w:rsidR="00DD0073" w:rsidP="00DD0073" w:rsidRDefault="154B90A0" w14:paraId="5C15B4A0" w14:textId="77777777">
      <w:r>
        <w:t xml:space="preserve">McPherson, G.R. and J.F. </w:t>
      </w:r>
      <w:proofErr w:type="spellStart"/>
      <w:r>
        <w:t>Weltzin</w:t>
      </w:r>
      <w:proofErr w:type="spellEnd"/>
      <w:r>
        <w:t>. 1998. Response of understory to overstory removal in southwestern oak woodlands. Journal of Range Management 51: 674-678.</w:t>
      </w:r>
    </w:p>
    <w:p w:rsidR="00DD0073" w:rsidP="00DD0073" w:rsidRDefault="00DD0073" w14:paraId="47BF3D0F" w14:textId="77777777"/>
    <w:p w:rsidR="00DD0073" w:rsidP="00DD0073" w:rsidRDefault="154B90A0" w14:paraId="0E96479D" w14:textId="77777777">
      <w:r>
        <w:t xml:space="preserve">McPherson, G.R. and J.F. </w:t>
      </w:r>
      <w:proofErr w:type="spellStart"/>
      <w:r>
        <w:t>Weltzin</w:t>
      </w:r>
      <w:proofErr w:type="spellEnd"/>
      <w:r>
        <w:t>. 2000. The role and importance of disturbance and climate change in U.S./Mexico borderlands: a state-of-the-knowledge review. USDA Forest Service Rocky Mountain Research Station General Technical Report RMRS-GTR-50.</w:t>
      </w:r>
    </w:p>
    <w:p w:rsidR="00DD0073" w:rsidP="00DD0073" w:rsidRDefault="00DD0073" w14:paraId="3645F960" w14:textId="77777777"/>
    <w:p w:rsidR="00DD0073" w:rsidP="00DD0073" w:rsidRDefault="154B90A0" w14:paraId="357C9937" w14:textId="77777777">
      <w:r>
        <w:t>NatureServe. 2007. International Ecological Classification Standard: Terrestrial Ecological Classifications. NatureServe Central Databases. Arlington, VA. Data current as of 10 February 2007.</w:t>
      </w:r>
    </w:p>
    <w:p w:rsidR="00DD0073" w:rsidP="00DD0073" w:rsidRDefault="00DD0073" w14:paraId="080E9572" w14:textId="77777777"/>
    <w:p w:rsidR="00DD0073" w:rsidP="00DD0073" w:rsidRDefault="154B90A0" w14:paraId="3287EE50" w14:textId="77777777">
      <w:proofErr w:type="spellStart"/>
      <w:r>
        <w:lastRenderedPageBreak/>
        <w:t>Romme</w:t>
      </w:r>
      <w:proofErr w:type="spellEnd"/>
      <w:r>
        <w:t>, W.H., L. Floyd-Hanna and D. Hanna. 2002. Ancient Pinyon-Juniper forests of Mesa Verde and the West: A cautionary note for forest restoration programs. In: Conference Proceedings – Fire, Fuel Treatments, and Ecological Restoration: Proper Place, Appropriate Time, Fort Collins, CO, April 2002. 19 pp.</w:t>
      </w:r>
    </w:p>
    <w:p w:rsidR="00DD0073" w:rsidP="00DD0073" w:rsidRDefault="00DD0073" w14:paraId="23CE39DF" w14:textId="77777777"/>
    <w:p w:rsidR="00DD0073" w:rsidP="00DD0073" w:rsidRDefault="154B90A0" w14:paraId="398EEC70"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DD0073" w:rsidP="00DD0073" w:rsidRDefault="00DD0073" w14:paraId="3B116904" w14:textId="77777777"/>
    <w:p w:rsidR="00DD0073" w:rsidP="00DD0073" w:rsidRDefault="154B90A0" w14:paraId="25F6A09C" w14:textId="77777777">
      <w:proofErr w:type="spellStart"/>
      <w:r>
        <w:t>Tausch</w:t>
      </w:r>
      <w:proofErr w:type="spellEnd"/>
      <w:r>
        <w:t xml:space="preserve">, R.J. and N.E. West. 1987. Differential Establishment of Pinyon and Juniper Following Fire. The American Midland Naturalist 119(1). 174-184. </w:t>
      </w:r>
    </w:p>
    <w:p w:rsidR="00DD0073" w:rsidP="00DD0073" w:rsidRDefault="00DD0073" w14:paraId="017C5891" w14:textId="77777777"/>
    <w:p w:rsidR="00DD0073" w:rsidP="00DD0073" w:rsidRDefault="154B90A0" w14:paraId="1A5E68A0" w14:textId="77777777">
      <w:r>
        <w:t>USDA Forest Service, Rocky Mountain Research Station, Fire Sciences Laboratory (2002, December). Fire Effects Information System, [Online]. Available: http://www.fs.fed.us/database/feis/ [Accessed: 11/15/04].</w:t>
      </w:r>
    </w:p>
    <w:p w:rsidR="00DD0073" w:rsidP="00DD0073" w:rsidRDefault="00DD0073" w14:paraId="32E09393" w14:textId="77777777"/>
    <w:p w:rsidR="00DD0073" w:rsidP="00DD0073" w:rsidRDefault="154B90A0" w14:paraId="6C8A3E63" w14:textId="77777777">
      <w:r>
        <w:t xml:space="preserve">Webster, G.L. and C.J. </w:t>
      </w:r>
      <w:proofErr w:type="spellStart"/>
      <w:r>
        <w:t>Bahre</w:t>
      </w:r>
      <w:proofErr w:type="spellEnd"/>
      <w:r>
        <w:t>, editors. 2001. Changing Plant Life of La Frontera: Observations on Vegetation in the United States/Mexico Borderlands. University of New Mexico Press, Albuquerque. 260 pp.</w:t>
      </w:r>
    </w:p>
    <w:p w:rsidR="00DD0073" w:rsidP="00DD0073" w:rsidRDefault="00DD0073" w14:paraId="0E884534" w14:textId="77777777"/>
    <w:p w:rsidR="00DD0073" w:rsidP="00DD0073" w:rsidRDefault="154B90A0" w14:paraId="1CD3A70C" w14:textId="77777777">
      <w:r>
        <w:t xml:space="preserve">West, N.E. 1999. Juniper pinon savanna and woodlands of Western North America. Pages 288-308 in R.C. Anderson, J.S. </w:t>
      </w:r>
      <w:proofErr w:type="spellStart"/>
      <w:r>
        <w:t>Fralish</w:t>
      </w:r>
      <w:proofErr w:type="spellEnd"/>
      <w:r>
        <w:t xml:space="preserve">, and J. Baskin, editors. Savannas, Barrens, and Rock Outcrop Plant Communities of North America. Cambridge </w:t>
      </w:r>
      <w:proofErr w:type="spellStart"/>
      <w:r>
        <w:t>Unuversity</w:t>
      </w:r>
      <w:proofErr w:type="spellEnd"/>
      <w:r>
        <w:t xml:space="preserve"> Press, Cambridge England.</w:t>
      </w:r>
    </w:p>
    <w:p w:rsidR="00DD0073" w:rsidP="00DD0073" w:rsidRDefault="00DD0073" w14:paraId="7EBC31F3" w14:textId="77777777"/>
    <w:p w:rsidR="00DD0073" w:rsidP="00DD0073" w:rsidRDefault="154B90A0" w14:paraId="14D53922"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Pr="00A43E41" w:rsidR="004D5F12" w:rsidP="00DD0073" w:rsidRDefault="004D5F12" w14:paraId="52FD7896"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D676C" w14:textId="77777777" w:rsidR="00D71531" w:rsidRDefault="00D71531">
      <w:r>
        <w:separator/>
      </w:r>
    </w:p>
  </w:endnote>
  <w:endnote w:type="continuationSeparator" w:id="0">
    <w:p w14:paraId="24E7EC94" w14:textId="77777777" w:rsidR="00D71531" w:rsidRDefault="00D71531">
      <w:r>
        <w:continuationSeparator/>
      </w:r>
    </w:p>
  </w:endnote>
  <w:endnote w:type="continuationNotice" w:id="1">
    <w:p w14:paraId="70BD68AB" w14:textId="77777777" w:rsidR="00D71531" w:rsidRDefault="00D715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D2CD" w14:textId="77777777" w:rsidR="00311E74" w:rsidRDefault="00311E74" w:rsidP="00DD00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ABC22" w14:textId="77777777" w:rsidR="00D71531" w:rsidRDefault="00D71531">
      <w:r>
        <w:separator/>
      </w:r>
    </w:p>
  </w:footnote>
  <w:footnote w:type="continuationSeparator" w:id="0">
    <w:p w14:paraId="4DD37675" w14:textId="77777777" w:rsidR="00D71531" w:rsidRDefault="00D71531">
      <w:r>
        <w:continuationSeparator/>
      </w:r>
    </w:p>
  </w:footnote>
  <w:footnote w:type="continuationNotice" w:id="1">
    <w:p w14:paraId="399ECF9C" w14:textId="77777777" w:rsidR="00D71531" w:rsidRDefault="00D715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B6DAD" w14:textId="77777777" w:rsidR="00311E74" w:rsidRDefault="00311E74" w:rsidP="00DD007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20CB7"/>
    <w:rPr>
      <w:rFonts w:ascii="Tahoma" w:hAnsi="Tahoma" w:cs="Tahoma"/>
      <w:sz w:val="16"/>
      <w:szCs w:val="16"/>
    </w:rPr>
  </w:style>
  <w:style w:type="character" w:customStyle="1" w:styleId="BalloonTextChar">
    <w:name w:val="Balloon Text Char"/>
    <w:basedOn w:val="DefaultParagraphFont"/>
    <w:link w:val="BalloonText"/>
    <w:uiPriority w:val="99"/>
    <w:semiHidden/>
    <w:rsid w:val="00F20CB7"/>
    <w:rPr>
      <w:rFonts w:ascii="Tahoma" w:hAnsi="Tahoma" w:cs="Tahoma"/>
      <w:sz w:val="16"/>
      <w:szCs w:val="16"/>
    </w:rPr>
  </w:style>
  <w:style w:type="character" w:styleId="Hyperlink">
    <w:name w:val="Hyperlink"/>
    <w:basedOn w:val="DefaultParagraphFont"/>
    <w:unhideWhenUsed/>
    <w:rsid w:val="00F20CB7"/>
    <w:rPr>
      <w:color w:val="0000FF" w:themeColor="hyperlink"/>
      <w:u w:val="single"/>
    </w:rPr>
  </w:style>
  <w:style w:type="paragraph" w:styleId="ListParagraph">
    <w:name w:val="List Paragraph"/>
    <w:basedOn w:val="Normal"/>
    <w:uiPriority w:val="34"/>
    <w:qFormat/>
    <w:rsid w:val="00D17839"/>
    <w:pPr>
      <w:ind w:left="720"/>
    </w:pPr>
    <w:rPr>
      <w:rFonts w:ascii="Calibri" w:eastAsiaTheme="minorHAnsi" w:hAnsi="Calibri"/>
      <w:sz w:val="22"/>
      <w:szCs w:val="22"/>
    </w:rPr>
  </w:style>
  <w:style w:type="character" w:styleId="CommentReference">
    <w:name w:val="annotation reference"/>
    <w:basedOn w:val="DefaultParagraphFont"/>
    <w:uiPriority w:val="99"/>
    <w:semiHidden/>
    <w:unhideWhenUsed/>
    <w:rsid w:val="00311E74"/>
    <w:rPr>
      <w:sz w:val="16"/>
      <w:szCs w:val="16"/>
    </w:rPr>
  </w:style>
  <w:style w:type="paragraph" w:styleId="CommentText">
    <w:name w:val="annotation text"/>
    <w:basedOn w:val="Normal"/>
    <w:link w:val="CommentTextChar"/>
    <w:uiPriority w:val="99"/>
    <w:semiHidden/>
    <w:unhideWhenUsed/>
    <w:rsid w:val="00311E74"/>
    <w:rPr>
      <w:sz w:val="20"/>
      <w:szCs w:val="20"/>
    </w:rPr>
  </w:style>
  <w:style w:type="character" w:customStyle="1" w:styleId="CommentTextChar">
    <w:name w:val="Comment Text Char"/>
    <w:basedOn w:val="DefaultParagraphFont"/>
    <w:link w:val="CommentText"/>
    <w:uiPriority w:val="99"/>
    <w:semiHidden/>
    <w:rsid w:val="00311E74"/>
  </w:style>
  <w:style w:type="paragraph" w:styleId="CommentSubject">
    <w:name w:val="annotation subject"/>
    <w:basedOn w:val="CommentText"/>
    <w:next w:val="CommentText"/>
    <w:link w:val="CommentSubjectChar"/>
    <w:uiPriority w:val="99"/>
    <w:semiHidden/>
    <w:unhideWhenUsed/>
    <w:rsid w:val="00311E74"/>
    <w:rPr>
      <w:b/>
      <w:bCs/>
    </w:rPr>
  </w:style>
  <w:style w:type="character" w:customStyle="1" w:styleId="CommentSubjectChar">
    <w:name w:val="Comment Subject Char"/>
    <w:basedOn w:val="CommentTextChar"/>
    <w:link w:val="CommentSubject"/>
    <w:uiPriority w:val="99"/>
    <w:semiHidden/>
    <w:rsid w:val="00311E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701514">
      <w:bodyDiv w:val="1"/>
      <w:marLeft w:val="0"/>
      <w:marRight w:val="0"/>
      <w:marTop w:val="0"/>
      <w:marBottom w:val="0"/>
      <w:divBdr>
        <w:top w:val="none" w:sz="0" w:space="0" w:color="auto"/>
        <w:left w:val="none" w:sz="0" w:space="0" w:color="auto"/>
        <w:bottom w:val="none" w:sz="0" w:space="0" w:color="auto"/>
        <w:right w:val="none" w:sz="0" w:space="0" w:color="auto"/>
      </w:divBdr>
    </w:div>
    <w:div w:id="1193424958">
      <w:bodyDiv w:val="1"/>
      <w:marLeft w:val="0"/>
      <w:marRight w:val="0"/>
      <w:marTop w:val="0"/>
      <w:marBottom w:val="0"/>
      <w:divBdr>
        <w:top w:val="none" w:sz="0" w:space="0" w:color="auto"/>
        <w:left w:val="none" w:sz="0" w:space="0" w:color="auto"/>
        <w:bottom w:val="none" w:sz="0" w:space="0" w:color="auto"/>
        <w:right w:val="none" w:sz="0" w:space="0" w:color="auto"/>
      </w:divBdr>
    </w:div>
    <w:div w:id="1271468222">
      <w:bodyDiv w:val="1"/>
      <w:marLeft w:val="0"/>
      <w:marRight w:val="0"/>
      <w:marTop w:val="0"/>
      <w:marBottom w:val="0"/>
      <w:divBdr>
        <w:top w:val="none" w:sz="0" w:space="0" w:color="auto"/>
        <w:left w:val="none" w:sz="0" w:space="0" w:color="auto"/>
        <w:bottom w:val="none" w:sz="0" w:space="0" w:color="auto"/>
        <w:right w:val="none" w:sz="0" w:space="0" w:color="auto"/>
      </w:divBdr>
    </w:div>
    <w:div w:id="128805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mailto:tchristiansen@tnc.org" TargetMode="External"/>
<Relationship Id="rId3" Type="http://schemas.openxmlformats.org/officeDocument/2006/relationships/settings" Target="settings.xml"/>
<Relationship Id="rId7" Type="http://schemas.openxmlformats.org/officeDocument/2006/relationships/hyperlink" Target="mailto:danderson@wsmr.army.mil"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2014-08-21T14:15:00Z</cp:lastPrinted>
  <dcterms:created xsi:type="dcterms:W3CDTF">2017-08-09T20:10:00Z</dcterms:created>
  <dcterms:modified xsi:type="dcterms:W3CDTF">2025-02-12T09:41:24Z</dcterms:modified>
</cp:coreProperties>
</file>