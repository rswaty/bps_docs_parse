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05F" w:rsidP="00BD1182" w:rsidRDefault="00B5305F">
      <w:pPr>
        <w:pStyle w:val="BpSTitle"/>
      </w:pPr>
      <w:r>
        <w:t>13080</w:t>
      </w:r>
      <w:bookmarkStart w:name="_GoBack" w:id="0"/>
      <w:bookmarkEnd w:id="0"/>
    </w:p>
    <w:p w:rsidR="00BD1182" w:rsidP="00BD1182" w:rsidRDefault="00BD1182">
      <w:pPr>
        <w:pStyle w:val="BpSTitle"/>
      </w:pPr>
      <w:proofErr w:type="spellStart"/>
      <w:r>
        <w:t>Crosstimbers</w:t>
      </w:r>
      <w:proofErr w:type="spellEnd"/>
      <w:r>
        <w:t xml:space="preserve"> Oak Forest and Woodland</w:t>
      </w:r>
    </w:p>
    <w:p w:rsidR="00BD1182" w:rsidP="00BD1182" w:rsidRDefault="00BD1182">
      <w:r>
        <w:t>BpS Model/Description Version: Aug. 2020</w:t>
      </w:r>
      <w:r>
        <w:tab/>
      </w:r>
      <w:r>
        <w:tab/>
      </w:r>
      <w:r>
        <w:tab/>
      </w:r>
      <w:r>
        <w:tab/>
      </w:r>
      <w:r>
        <w:tab/>
      </w:r>
      <w:r>
        <w:tab/>
      </w:r>
      <w:r>
        <w:tab/>
      </w:r>
    </w:p>
    <w:p w:rsidR="00BD1182" w:rsidP="00BD1182" w:rsidRDefault="00A66C78">
      <w:r>
        <w:tab/>
      </w:r>
      <w:r>
        <w:tab/>
      </w:r>
      <w:r>
        <w:tab/>
      </w:r>
      <w:r>
        <w:tab/>
      </w:r>
      <w:r>
        <w:tab/>
      </w:r>
      <w:r>
        <w:tab/>
      </w:r>
      <w:r>
        <w:tab/>
      </w:r>
      <w:r>
        <w:tab/>
      </w:r>
      <w:r>
        <w:tab/>
      </w:r>
      <w:r>
        <w:tab/>
        <w:t>Update: 5/29/2018</w:t>
      </w:r>
    </w:p>
    <w:p w:rsidR="00BD1182" w:rsidP="00BD1182" w:rsidRDefault="00BD1182"/>
    <w:p w:rsidR="00BD1182" w:rsidP="00BD1182" w:rsidRDefault="00BD1182">
      <w:pPr>
        <w:pStyle w:val="InfoPara"/>
      </w:pPr>
      <w:r>
        <w:t>Vegetation Type</w:t>
      </w:r>
    </w:p>
    <w:p w:rsidR="00BD1182" w:rsidP="00BD1182" w:rsidRDefault="00BD1182">
      <w:r>
        <w:t>Forest and Woodland</w:t>
      </w:r>
    </w:p>
    <w:p w:rsidR="00BD1182" w:rsidP="00BD1182" w:rsidRDefault="00BD1182">
      <w:pPr>
        <w:pStyle w:val="InfoPara"/>
      </w:pPr>
      <w:r>
        <w:t>Map Zones</w:t>
      </w:r>
    </w:p>
    <w:p w:rsidR="00BF117B" w:rsidP="00BF117B" w:rsidRDefault="006501EB">
      <w:r>
        <w:t xml:space="preserve">32, </w:t>
      </w:r>
      <w:r w:rsidR="00BF117B">
        <w:t>35</w:t>
      </w:r>
    </w:p>
    <w:p w:rsidR="00BD1182" w:rsidP="00BD1182" w:rsidRDefault="00BD1182">
      <w:pPr>
        <w:pStyle w:val="InfoPara"/>
      </w:pPr>
      <w:r>
        <w:t>Geographic Range</w:t>
      </w:r>
    </w:p>
    <w:p w:rsidR="00BD1182" w:rsidP="00BD1182" w:rsidRDefault="00BD1182">
      <w:r>
        <w:t xml:space="preserve">This </w:t>
      </w:r>
      <w:r w:rsidR="00A66C78">
        <w:t>biophysical setting (</w:t>
      </w:r>
      <w:r>
        <w:t>BpS</w:t>
      </w:r>
      <w:r w:rsidR="00A66C78">
        <w:t>)</w:t>
      </w:r>
      <w:r>
        <w:t xml:space="preserve"> lies in central parts of T</w:t>
      </w:r>
      <w:r w:rsidR="00A66C78">
        <w:t>exas</w:t>
      </w:r>
      <w:r>
        <w:t>, O</w:t>
      </w:r>
      <w:r w:rsidR="00A66C78">
        <w:t>klahoma,</w:t>
      </w:r>
      <w:r>
        <w:t xml:space="preserve"> and K</w:t>
      </w:r>
      <w:r w:rsidR="00A66C78">
        <w:t>ansas</w:t>
      </w:r>
      <w:r>
        <w:t>. In O</w:t>
      </w:r>
      <w:r w:rsidR="00A66C78">
        <w:t>klahoma</w:t>
      </w:r>
      <w:r>
        <w:t xml:space="preserve">, this type is </w:t>
      </w:r>
      <w:r w:rsidR="00A66C78">
        <w:t>primarily</w:t>
      </w:r>
      <w:r>
        <w:t xml:space="preserve"> in ECOMAP section 255A. In T</w:t>
      </w:r>
      <w:r w:rsidR="00A66C78">
        <w:t>exas</w:t>
      </w:r>
      <w:r>
        <w:t>, this type is found in ECOMAP subsection 255Ba, 315Ga, 315C and 315D, 255E.</w:t>
      </w:r>
    </w:p>
    <w:p w:rsidR="00BD1182" w:rsidP="00BD1182" w:rsidRDefault="00BD1182">
      <w:pPr>
        <w:pStyle w:val="InfoPara"/>
      </w:pPr>
      <w:r>
        <w:t>Biophysical Site Description</w:t>
      </w:r>
    </w:p>
    <w:p w:rsidR="00BD1182" w:rsidP="00BD1182" w:rsidRDefault="00BD1182">
      <w:r>
        <w:t xml:space="preserve">This BpS generally has sandy to loam </w:t>
      </w:r>
      <w:proofErr w:type="spellStart"/>
      <w:r>
        <w:t>Ustalf</w:t>
      </w:r>
      <w:proofErr w:type="spellEnd"/>
      <w:r>
        <w:t xml:space="preserve"> soils that are from moderately deep to shallow (NatureServe 2005). Moderate rainfall region with periodic severe drought (Johnson and Risser 1971, 1973). The vegetation occurs in bands across the landscape associated strongly with soil type. Available soil water (dictated by soil depth, texture and topographic position) also has a major influence on vegetation.</w:t>
      </w:r>
    </w:p>
    <w:p w:rsidR="00BD1182" w:rsidP="00BD1182" w:rsidRDefault="00BD1182"/>
    <w:p w:rsidR="00BD1182" w:rsidP="00BD1182" w:rsidRDefault="00BD1182">
      <w:r>
        <w:t xml:space="preserve">Cross timbers forest will be intermixed with </w:t>
      </w:r>
      <w:r w:rsidR="006501EB">
        <w:t>prairies</w:t>
      </w:r>
      <w:r>
        <w:t xml:space="preserve">. The </w:t>
      </w:r>
      <w:r w:rsidR="006501EB">
        <w:t>prairie</w:t>
      </w:r>
      <w:r>
        <w:t xml:space="preserve"> type is mapped and modeled </w:t>
      </w:r>
      <w:r w:rsidR="006501EB">
        <w:t>separately</w:t>
      </w:r>
      <w:r>
        <w:t xml:space="preserve"> and will be found on finer soils produced from shale.</w:t>
      </w:r>
    </w:p>
    <w:p w:rsidR="00BD1182" w:rsidP="00BD1182" w:rsidRDefault="00BD1182">
      <w:pPr>
        <w:pStyle w:val="InfoPara"/>
      </w:pPr>
      <w:r>
        <w:t>Vegetation Description</w:t>
      </w:r>
    </w:p>
    <w:p w:rsidR="00BD1182" w:rsidP="00BD1182" w:rsidRDefault="00BD1182">
      <w:r>
        <w:t xml:space="preserve">Historical accounts describe post-replacement shrub-scrub (early coppice) areas of cross timbers in addition to open and closed canopy conditions. The Cross Timbers is an ecotone between prairie and eastern deciduous forests. The black-capped vireo’s historic range was associated with the post-replacement cross timbers vegetation type. Washington Irving and others have described areas of cross timbers that were evidently mid-seral closed and possibly late-seral closed, because of their inability to penetrate the forest on </w:t>
      </w:r>
      <w:r w:rsidR="006501EB">
        <w:t>horseback</w:t>
      </w:r>
      <w:r>
        <w:t xml:space="preserve"> and their description of the branching present in those stands. Yet others describe stands within the cross timbers that were easily traversed via wagon. Based on historical accounts and limited analysis of General Land Office survey data, more closed canopy conditions occurred on the landscape than might be expected for a frequent fire regime. </w:t>
      </w:r>
    </w:p>
    <w:p w:rsidR="00BD1182" w:rsidP="00BD1182" w:rsidRDefault="00BD1182"/>
    <w:p w:rsidR="00BD1182" w:rsidP="00BD1182" w:rsidRDefault="00BD1182">
      <w:r>
        <w:t>The vegetation is dominated by post oak (</w:t>
      </w:r>
      <w:r w:rsidRPr="008A1E75">
        <w:rPr>
          <w:i/>
        </w:rPr>
        <w:t xml:space="preserve">Quercus </w:t>
      </w:r>
      <w:proofErr w:type="spellStart"/>
      <w:r w:rsidRPr="008A1E75">
        <w:rPr>
          <w:i/>
        </w:rPr>
        <w:t>stellata</w:t>
      </w:r>
      <w:proofErr w:type="spellEnd"/>
      <w:r>
        <w:t>) and to a lesser extent blackjack oak (</w:t>
      </w:r>
      <w:r w:rsidRPr="008A1E75">
        <w:rPr>
          <w:i/>
        </w:rPr>
        <w:t xml:space="preserve">Q. </w:t>
      </w:r>
      <w:proofErr w:type="spellStart"/>
      <w:r w:rsidRPr="008A1E75">
        <w:rPr>
          <w:i/>
        </w:rPr>
        <w:t>marilandica</w:t>
      </w:r>
      <w:proofErr w:type="spellEnd"/>
      <w:r>
        <w:t>). In some stands, black hickory (</w:t>
      </w:r>
      <w:proofErr w:type="spellStart"/>
      <w:r w:rsidRPr="008A1E75">
        <w:rPr>
          <w:i/>
        </w:rPr>
        <w:t>Carya</w:t>
      </w:r>
      <w:proofErr w:type="spellEnd"/>
      <w:r w:rsidRPr="008A1E75">
        <w:rPr>
          <w:i/>
        </w:rPr>
        <w:t xml:space="preserve"> </w:t>
      </w:r>
      <w:proofErr w:type="spellStart"/>
      <w:r w:rsidRPr="008A1E75">
        <w:rPr>
          <w:i/>
        </w:rPr>
        <w:t>texana</w:t>
      </w:r>
      <w:proofErr w:type="spellEnd"/>
      <w:r>
        <w:t>) and/or black oak (</w:t>
      </w:r>
      <w:r w:rsidRPr="008A1E75">
        <w:rPr>
          <w:i/>
        </w:rPr>
        <w:t>Q</w:t>
      </w:r>
      <w:r w:rsidR="00A66C78">
        <w:rPr>
          <w:i/>
        </w:rPr>
        <w:t>.</w:t>
      </w:r>
      <w:r w:rsidRPr="008A1E75">
        <w:rPr>
          <w:i/>
        </w:rPr>
        <w:t xml:space="preserve"> </w:t>
      </w:r>
      <w:proofErr w:type="spellStart"/>
      <w:r w:rsidRPr="008A1E75">
        <w:rPr>
          <w:i/>
        </w:rPr>
        <w:t>velutina</w:t>
      </w:r>
      <w:proofErr w:type="spellEnd"/>
      <w:r>
        <w:t>) are co-dominants. Woody species composition varies throughout the map</w:t>
      </w:r>
      <w:r w:rsidR="00A66C78">
        <w:t xml:space="preserve"> </w:t>
      </w:r>
      <w:r>
        <w:t xml:space="preserve">zone. For example, in eastern </w:t>
      </w:r>
      <w:proofErr w:type="spellStart"/>
      <w:r>
        <w:t>crosstimbers</w:t>
      </w:r>
      <w:proofErr w:type="spellEnd"/>
      <w:r>
        <w:t xml:space="preserve"> forests winged elm (</w:t>
      </w:r>
      <w:proofErr w:type="spellStart"/>
      <w:r w:rsidRPr="008A1E75">
        <w:rPr>
          <w:i/>
        </w:rPr>
        <w:t>Ulmus</w:t>
      </w:r>
      <w:proofErr w:type="spellEnd"/>
      <w:r w:rsidRPr="008A1E75">
        <w:rPr>
          <w:i/>
        </w:rPr>
        <w:t xml:space="preserve"> </w:t>
      </w:r>
      <w:proofErr w:type="spellStart"/>
      <w:r w:rsidRPr="008A1E75">
        <w:rPr>
          <w:i/>
        </w:rPr>
        <w:t>alata</w:t>
      </w:r>
      <w:proofErr w:type="spellEnd"/>
      <w:r>
        <w:t>), farkleberry (</w:t>
      </w:r>
      <w:r w:rsidRPr="008A1E75">
        <w:rPr>
          <w:i/>
        </w:rPr>
        <w:t>Vaccinium arboretum</w:t>
      </w:r>
      <w:r>
        <w:t>), serviceberry (</w:t>
      </w:r>
      <w:proofErr w:type="spellStart"/>
      <w:r w:rsidRPr="008A1E75">
        <w:rPr>
          <w:i/>
        </w:rPr>
        <w:t>Amelanchier</w:t>
      </w:r>
      <w:proofErr w:type="spellEnd"/>
      <w:r w:rsidRPr="008A1E75">
        <w:rPr>
          <w:i/>
        </w:rPr>
        <w:t xml:space="preserve"> arboretum</w:t>
      </w:r>
      <w:r>
        <w:t xml:space="preserve">), </w:t>
      </w:r>
      <w:proofErr w:type="spellStart"/>
      <w:r>
        <w:t>chinkapin</w:t>
      </w:r>
      <w:proofErr w:type="spellEnd"/>
      <w:r>
        <w:t xml:space="preserve"> oak (</w:t>
      </w:r>
      <w:r w:rsidRPr="008A1E75">
        <w:rPr>
          <w:i/>
        </w:rPr>
        <w:t xml:space="preserve">Q. </w:t>
      </w:r>
      <w:proofErr w:type="spellStart"/>
      <w:r w:rsidRPr="008A1E75">
        <w:rPr>
          <w:i/>
        </w:rPr>
        <w:t>muehlenbergii</w:t>
      </w:r>
      <w:proofErr w:type="spellEnd"/>
      <w:r>
        <w:t xml:space="preserve">) and bitternut hickory </w:t>
      </w:r>
      <w:r>
        <w:lastRenderedPageBreak/>
        <w:t>(</w:t>
      </w:r>
      <w:proofErr w:type="spellStart"/>
      <w:r w:rsidRPr="008A1E75">
        <w:rPr>
          <w:i/>
        </w:rPr>
        <w:t>Carya</w:t>
      </w:r>
      <w:proofErr w:type="spellEnd"/>
      <w:r w:rsidRPr="008A1E75">
        <w:rPr>
          <w:i/>
        </w:rPr>
        <w:t xml:space="preserve"> </w:t>
      </w:r>
      <w:proofErr w:type="spellStart"/>
      <w:r w:rsidRPr="008A1E75">
        <w:rPr>
          <w:i/>
        </w:rPr>
        <w:t>cordiformis</w:t>
      </w:r>
      <w:proofErr w:type="spellEnd"/>
      <w:r>
        <w:t>) are common. Ash juniper (</w:t>
      </w:r>
      <w:proofErr w:type="spellStart"/>
      <w:r w:rsidRPr="008A1E75">
        <w:rPr>
          <w:i/>
        </w:rPr>
        <w:t>Juniperus</w:t>
      </w:r>
      <w:proofErr w:type="spellEnd"/>
      <w:r w:rsidRPr="008A1E75">
        <w:rPr>
          <w:i/>
        </w:rPr>
        <w:t xml:space="preserve"> </w:t>
      </w:r>
      <w:proofErr w:type="spellStart"/>
      <w:r w:rsidRPr="008A1E75">
        <w:rPr>
          <w:i/>
        </w:rPr>
        <w:t>asheii</w:t>
      </w:r>
      <w:proofErr w:type="spellEnd"/>
      <w:r>
        <w:t>) is abundant on limestone formation in south</w:t>
      </w:r>
      <w:r w:rsidR="00A66C78">
        <w:t xml:space="preserve"> </w:t>
      </w:r>
      <w:r>
        <w:t>central O</w:t>
      </w:r>
      <w:r w:rsidR="00A66C78">
        <w:t>klahoma</w:t>
      </w:r>
      <w:r>
        <w:t xml:space="preserve">. The western </w:t>
      </w:r>
      <w:proofErr w:type="spellStart"/>
      <w:r>
        <w:t>crosstimbers</w:t>
      </w:r>
      <w:proofErr w:type="spellEnd"/>
      <w:r>
        <w:t xml:space="preserve"> stands may include mesquite (</w:t>
      </w:r>
      <w:r w:rsidRPr="008A1E75">
        <w:rPr>
          <w:i/>
        </w:rPr>
        <w:t xml:space="preserve">Prosopis </w:t>
      </w:r>
      <w:proofErr w:type="spellStart"/>
      <w:r w:rsidRPr="008A1E75">
        <w:rPr>
          <w:i/>
        </w:rPr>
        <w:t>glandulosa</w:t>
      </w:r>
      <w:proofErr w:type="spellEnd"/>
      <w:r>
        <w:t>) and hybrids for shinnery (</w:t>
      </w:r>
      <w:r w:rsidRPr="008A1E75">
        <w:rPr>
          <w:i/>
        </w:rPr>
        <w:t xml:space="preserve">Quercus </w:t>
      </w:r>
      <w:proofErr w:type="spellStart"/>
      <w:r w:rsidRPr="008A1E75">
        <w:rPr>
          <w:i/>
        </w:rPr>
        <w:t>havardii</w:t>
      </w:r>
      <w:proofErr w:type="spellEnd"/>
      <w:r>
        <w:t>) and post oak (</w:t>
      </w:r>
      <w:r w:rsidRPr="008A1E75">
        <w:rPr>
          <w:i/>
        </w:rPr>
        <w:t xml:space="preserve">Q. </w:t>
      </w:r>
      <w:proofErr w:type="spellStart"/>
      <w:r w:rsidRPr="008A1E75">
        <w:rPr>
          <w:i/>
        </w:rPr>
        <w:t>stellata</w:t>
      </w:r>
      <w:proofErr w:type="spellEnd"/>
      <w:r>
        <w:t>). In many areas, eastern redcedar has dramatically increased in abundance due to land use and fire suppression. Other important woody plants include Mexican plum (</w:t>
      </w:r>
      <w:r w:rsidRPr="008A1E75">
        <w:rPr>
          <w:i/>
        </w:rPr>
        <w:t xml:space="preserve">Prunus </w:t>
      </w:r>
      <w:proofErr w:type="spellStart"/>
      <w:r w:rsidRPr="008A1E75">
        <w:rPr>
          <w:i/>
        </w:rPr>
        <w:t>mexicana</w:t>
      </w:r>
      <w:proofErr w:type="spellEnd"/>
      <w:r>
        <w:t xml:space="preserve">), </w:t>
      </w:r>
      <w:proofErr w:type="spellStart"/>
      <w:r>
        <w:t>blackhaw</w:t>
      </w:r>
      <w:proofErr w:type="spellEnd"/>
      <w:r>
        <w:t xml:space="preserve"> (</w:t>
      </w:r>
      <w:r w:rsidRPr="008A1E75">
        <w:rPr>
          <w:i/>
        </w:rPr>
        <w:t xml:space="preserve">Viburnum </w:t>
      </w:r>
      <w:proofErr w:type="spellStart"/>
      <w:r w:rsidRPr="008A1E75">
        <w:rPr>
          <w:i/>
        </w:rPr>
        <w:t>rufidulum</w:t>
      </w:r>
      <w:proofErr w:type="spellEnd"/>
      <w:r>
        <w:t>), cockspur hawthorn (</w:t>
      </w:r>
      <w:proofErr w:type="spellStart"/>
      <w:r w:rsidRPr="008A1E75">
        <w:rPr>
          <w:i/>
        </w:rPr>
        <w:t>Crataegus</w:t>
      </w:r>
      <w:proofErr w:type="spellEnd"/>
      <w:r w:rsidRPr="008A1E75">
        <w:rPr>
          <w:i/>
        </w:rPr>
        <w:t xml:space="preserve"> crus-</w:t>
      </w:r>
      <w:proofErr w:type="spellStart"/>
      <w:r w:rsidRPr="008A1E75">
        <w:rPr>
          <w:i/>
        </w:rPr>
        <w:t>galli</w:t>
      </w:r>
      <w:proofErr w:type="spellEnd"/>
      <w:r>
        <w:t xml:space="preserve">), </w:t>
      </w:r>
      <w:proofErr w:type="spellStart"/>
      <w:r>
        <w:t>chittamwood</w:t>
      </w:r>
      <w:proofErr w:type="spellEnd"/>
      <w:r>
        <w:t xml:space="preserve"> (</w:t>
      </w:r>
      <w:proofErr w:type="spellStart"/>
      <w:r w:rsidRPr="008A1E75">
        <w:rPr>
          <w:i/>
        </w:rPr>
        <w:t>Bumelia</w:t>
      </w:r>
      <w:proofErr w:type="spellEnd"/>
      <w:r w:rsidRPr="008A1E75">
        <w:rPr>
          <w:i/>
        </w:rPr>
        <w:t xml:space="preserve"> </w:t>
      </w:r>
      <w:proofErr w:type="spellStart"/>
      <w:r w:rsidRPr="008A1E75">
        <w:rPr>
          <w:i/>
        </w:rPr>
        <w:t>lanuginosa</w:t>
      </w:r>
      <w:proofErr w:type="spellEnd"/>
      <w:r>
        <w:t xml:space="preserve">), </w:t>
      </w:r>
      <w:proofErr w:type="spellStart"/>
      <w:r>
        <w:t>roughleaf</w:t>
      </w:r>
      <w:proofErr w:type="spellEnd"/>
      <w:r>
        <w:t xml:space="preserve"> dogwood (</w:t>
      </w:r>
      <w:proofErr w:type="spellStart"/>
      <w:r w:rsidRPr="008A1E75">
        <w:rPr>
          <w:i/>
        </w:rPr>
        <w:t>Cornus</w:t>
      </w:r>
      <w:proofErr w:type="spellEnd"/>
      <w:r w:rsidRPr="008A1E75">
        <w:rPr>
          <w:i/>
        </w:rPr>
        <w:t xml:space="preserve"> </w:t>
      </w:r>
      <w:proofErr w:type="spellStart"/>
      <w:r w:rsidRPr="008A1E75">
        <w:rPr>
          <w:i/>
        </w:rPr>
        <w:t>drummondi</w:t>
      </w:r>
      <w:proofErr w:type="spellEnd"/>
      <w:r>
        <w:t xml:space="preserve">), </w:t>
      </w:r>
      <w:proofErr w:type="spellStart"/>
      <w:r>
        <w:t>greenbriar</w:t>
      </w:r>
      <w:proofErr w:type="spellEnd"/>
      <w:r>
        <w:t xml:space="preserve"> (</w:t>
      </w:r>
      <w:r w:rsidRPr="008A1E75">
        <w:rPr>
          <w:i/>
        </w:rPr>
        <w:t xml:space="preserve">Smilax </w:t>
      </w:r>
      <w:r>
        <w:t>spp.), sumac (</w:t>
      </w:r>
      <w:proofErr w:type="spellStart"/>
      <w:r w:rsidRPr="008A1E75">
        <w:rPr>
          <w:i/>
        </w:rPr>
        <w:t>Rhus</w:t>
      </w:r>
      <w:proofErr w:type="spellEnd"/>
      <w:r w:rsidRPr="008A1E75">
        <w:rPr>
          <w:i/>
        </w:rPr>
        <w:t xml:space="preserve"> </w:t>
      </w:r>
      <w:r>
        <w:t>spp.) and poison ivy (</w:t>
      </w:r>
      <w:proofErr w:type="spellStart"/>
      <w:r w:rsidRPr="008A1E75">
        <w:rPr>
          <w:i/>
        </w:rPr>
        <w:t>Toxicodendron</w:t>
      </w:r>
      <w:proofErr w:type="spellEnd"/>
      <w:r w:rsidRPr="008A1E75">
        <w:rPr>
          <w:i/>
        </w:rPr>
        <w:t xml:space="preserve"> radicans</w:t>
      </w:r>
      <w:r>
        <w:t>). In open conditions the understory and canopy openings are dominated by big bluestem (</w:t>
      </w:r>
      <w:proofErr w:type="spellStart"/>
      <w:r w:rsidRPr="008A1E75">
        <w:rPr>
          <w:i/>
        </w:rPr>
        <w:t>Andropogon</w:t>
      </w:r>
      <w:proofErr w:type="spellEnd"/>
      <w:r w:rsidRPr="008A1E75">
        <w:rPr>
          <w:i/>
        </w:rPr>
        <w:t xml:space="preserve"> </w:t>
      </w:r>
      <w:proofErr w:type="spellStart"/>
      <w:r w:rsidRPr="008A1E75">
        <w:rPr>
          <w:i/>
        </w:rPr>
        <w:t>gerardii</w:t>
      </w:r>
      <w:proofErr w:type="spellEnd"/>
      <w:r>
        <w:t>), little bluestem (</w:t>
      </w:r>
      <w:proofErr w:type="spellStart"/>
      <w:r w:rsidRPr="008A1E75">
        <w:rPr>
          <w:i/>
        </w:rPr>
        <w:t>Schizachyrium</w:t>
      </w:r>
      <w:proofErr w:type="spellEnd"/>
      <w:r w:rsidRPr="008A1E75">
        <w:rPr>
          <w:i/>
        </w:rPr>
        <w:t xml:space="preserve"> </w:t>
      </w:r>
      <w:proofErr w:type="spellStart"/>
      <w:r w:rsidRPr="008A1E75">
        <w:rPr>
          <w:i/>
        </w:rPr>
        <w:t>scoparium</w:t>
      </w:r>
      <w:proofErr w:type="spellEnd"/>
      <w:r>
        <w:t xml:space="preserve">), </w:t>
      </w:r>
      <w:proofErr w:type="spellStart"/>
      <w:r>
        <w:t>Indiangrass</w:t>
      </w:r>
      <w:proofErr w:type="spellEnd"/>
      <w:r>
        <w:t xml:space="preserve"> (</w:t>
      </w:r>
      <w:proofErr w:type="spellStart"/>
      <w:r w:rsidRPr="008A1E75">
        <w:rPr>
          <w:i/>
        </w:rPr>
        <w:t>Sorghastrum</w:t>
      </w:r>
      <w:proofErr w:type="spellEnd"/>
      <w:r w:rsidRPr="008A1E75">
        <w:rPr>
          <w:i/>
        </w:rPr>
        <w:t xml:space="preserve"> </w:t>
      </w:r>
      <w:proofErr w:type="spellStart"/>
      <w:r w:rsidRPr="008A1E75">
        <w:rPr>
          <w:i/>
        </w:rPr>
        <w:t>nutans</w:t>
      </w:r>
      <w:proofErr w:type="spellEnd"/>
      <w:r>
        <w:t xml:space="preserve">), </w:t>
      </w:r>
      <w:proofErr w:type="spellStart"/>
      <w:r>
        <w:t>purpletop</w:t>
      </w:r>
      <w:proofErr w:type="spellEnd"/>
      <w:r>
        <w:t xml:space="preserve"> (</w:t>
      </w:r>
      <w:proofErr w:type="spellStart"/>
      <w:r w:rsidRPr="008A1E75">
        <w:rPr>
          <w:i/>
        </w:rPr>
        <w:t>Tridens</w:t>
      </w:r>
      <w:proofErr w:type="spellEnd"/>
      <w:r w:rsidRPr="008A1E75">
        <w:rPr>
          <w:i/>
        </w:rPr>
        <w:t xml:space="preserve"> </w:t>
      </w:r>
      <w:proofErr w:type="spellStart"/>
      <w:r w:rsidRPr="008A1E75">
        <w:rPr>
          <w:i/>
        </w:rPr>
        <w:t>flavuus</w:t>
      </w:r>
      <w:proofErr w:type="spellEnd"/>
      <w:r>
        <w:t>)</w:t>
      </w:r>
      <w:r w:rsidR="00A66C78">
        <w:t>,</w:t>
      </w:r>
      <w:r>
        <w:t xml:space="preserve"> and various annual and perennial forbs. Forb abundance and diversity is dictated by woody stem density and overstory canopy cover. In closed canopy conditions, there is little to no herbaceous groundcover due to oak leaf litter. Dense woody stem structure is found from the lower to upper midstory in closed canopy conditions with persistent branches composing much of structure. In the eastern extent, </w:t>
      </w:r>
      <w:r w:rsidRPr="008A1E75">
        <w:rPr>
          <w:i/>
        </w:rPr>
        <w:t xml:space="preserve">Vaccinium </w:t>
      </w:r>
      <w:proofErr w:type="spellStart"/>
      <w:r w:rsidRPr="008A1E75">
        <w:rPr>
          <w:i/>
        </w:rPr>
        <w:t>arboreum</w:t>
      </w:r>
      <w:proofErr w:type="spellEnd"/>
      <w:r>
        <w:t xml:space="preserve"> contribute to lower midstory structure in closed canopy stands. The Cross Timbers is generally found within a landscape matrix of tallgrass prairie and/or mixed grass </w:t>
      </w:r>
      <w:r w:rsidR="00A66C78">
        <w:t>prairie</w:t>
      </w:r>
      <w:r>
        <w:t xml:space="preserve"> in the western extents.</w:t>
      </w:r>
    </w:p>
    <w:p w:rsidR="00BD1182" w:rsidP="00BD1182" w:rsidRDefault="00BD1182">
      <w:pPr>
        <w:pStyle w:val="InfoPara"/>
      </w:pPr>
      <w:r>
        <w:t>BpS Dominant and Indicator Species</w:t>
      </w:r>
    </w:p>
    <w:p>
      <w:r>
        <w:rPr>
          <w:sz w:val="16"/>
        </w:rPr>
        <w:t>Species names are from the NRCS PLANTS database. Check species codes at http://plants.usda.gov.</w:t>
      </w:r>
    </w:p>
    <w:p w:rsidR="00BD1182" w:rsidP="00BD1182" w:rsidRDefault="00BD1182">
      <w:pPr>
        <w:pStyle w:val="InfoPara"/>
      </w:pPr>
      <w:r>
        <w:t>Disturbance Description</w:t>
      </w:r>
    </w:p>
    <w:p w:rsidR="00BD1182" w:rsidP="00BD1182" w:rsidRDefault="00BD1182">
      <w:r>
        <w:t xml:space="preserve">This BpS is fire regime group I, with frequent surface fires. Fire often worked in concert with drought, severe windthrow (i.e., tornadic thunderstorms and intense microbursts) and canopy gap formation to influence the structure and composition of cross timber stands. In addition, given the forest, woodland, grassland mosaic that exists in this class, fire intensity and frequency is related to the degree of canopy closure and the available fuels. The limited information available on fire chronologies is supportive of this assumption. Fire regimes are assumed to be a result of both aboriginal and lightning origin. Fire history studies from southwest </w:t>
      </w:r>
      <w:r w:rsidR="00A66C78">
        <w:t>Missouri</w:t>
      </w:r>
      <w:r>
        <w:t xml:space="preserve"> and southeast O</w:t>
      </w:r>
      <w:r w:rsidR="00A66C78">
        <w:t>klahoma</w:t>
      </w:r>
      <w:r>
        <w:t xml:space="preserve"> suggest a mean fire return interval of 3-10yrs. Major drought cycles occur at approximately 20yr intervals and may influence periodic stand replacement fire depending on the season of fire. Fires have been reported to occur during and following drought periods. Mosaic fire or mixed severity fire is thought to play some role associated with drought cycles where leaves and grass are the primary fuel for carrying a fire. Surface fires were primarily wind driven fires in open (prairie) conditions over a fuel bed of predominantly grass although occasionally surface fires might have occurred in leaf litter given dry conditions. Historic prairie fires have been noted to slow down or stop at the border of cross timbers vegetation, presumably when leaf moisture was high. Surface fire would penetrate or burn completely through late-seral, open stands.</w:t>
      </w:r>
    </w:p>
    <w:p w:rsidR="00BD1182" w:rsidP="00BD1182" w:rsidRDefault="00BD1182">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D1182" w:rsidP="00BD1182" w:rsidRDefault="00BD1182">
      <w:pPr>
        <w:pStyle w:val="InfoPara"/>
      </w:pPr>
      <w:r>
        <w:t>Scale Description</w:t>
      </w:r>
    </w:p>
    <w:p w:rsidR="00BD1182" w:rsidP="00BD1182" w:rsidRDefault="00BD1182">
      <w:r>
        <w:t xml:space="preserve">The size and connectedness of patches varies, from small patches of 200ac to landscape size of </w:t>
      </w:r>
      <w:r w:rsidR="00A66C78">
        <w:t>100,000+ ac.</w:t>
      </w:r>
    </w:p>
    <w:p w:rsidR="00BD1182" w:rsidP="00BD1182" w:rsidRDefault="00BD1182">
      <w:pPr>
        <w:pStyle w:val="InfoPara"/>
      </w:pPr>
      <w:r>
        <w:t>Adjacency or Identification Concerns</w:t>
      </w:r>
    </w:p>
    <w:p w:rsidR="00BD1182" w:rsidP="00BD1182" w:rsidRDefault="00BD1182">
      <w:r>
        <w:t>The BpS occurs adjacent to tallgrass or mixed prairie or within in a landscape matrix with patches of prairie. In eastern O</w:t>
      </w:r>
      <w:r w:rsidR="00A66C78">
        <w:t>klahoma</w:t>
      </w:r>
      <w:r>
        <w:t xml:space="preserve"> this type can be found adjacent to oak/hickory and oak/pine forest. In eastern T</w:t>
      </w:r>
      <w:r w:rsidR="00A66C78">
        <w:t>exas,</w:t>
      </w:r>
      <w:r>
        <w:t xml:space="preserve"> this type can be found adjacent to oak/pine forest. Oaks will encroach into prairie areas of the </w:t>
      </w:r>
      <w:r w:rsidR="00A66C78">
        <w:t>C</w:t>
      </w:r>
      <w:r>
        <w:t>ross</w:t>
      </w:r>
      <w:r w:rsidR="00A66C78">
        <w:t xml:space="preserve"> T</w:t>
      </w:r>
      <w:r>
        <w:t>imbers without fire. The deep alluvial soils of the bottomlands are not included in this BpS.</w:t>
      </w:r>
    </w:p>
    <w:p w:rsidR="00BD1182" w:rsidP="00BD1182" w:rsidRDefault="00BD1182">
      <w:pPr>
        <w:pStyle w:val="InfoPara"/>
      </w:pPr>
      <w:r>
        <w:t>Issues or Problems</w:t>
      </w:r>
    </w:p>
    <w:p w:rsidR="00BD1182" w:rsidP="00BD1182" w:rsidRDefault="00BD1182">
      <w:r>
        <w:t xml:space="preserve">Areas of Cross Timbers existed in fire shadows at the juncture of rivers or larger streams. </w:t>
      </w:r>
      <w:r w:rsidR="006501EB">
        <w:t>A</w:t>
      </w:r>
      <w:r>
        <w:t xml:space="preserve">reas that were rocky </w:t>
      </w:r>
      <w:r w:rsidR="006501EB">
        <w:t>may</w:t>
      </w:r>
      <w:r>
        <w:t xml:space="preserve"> have limited</w:t>
      </w:r>
      <w:r w:rsidR="006501EB">
        <w:t xml:space="preserve"> had</w:t>
      </w:r>
      <w:r>
        <w:t xml:space="preserve"> fire influence and were essentially locked up on the landscape in late seral stages (Clark 2003, Clark and </w:t>
      </w:r>
      <w:proofErr w:type="spellStart"/>
      <w:r>
        <w:t>Hallgren</w:t>
      </w:r>
      <w:proofErr w:type="spellEnd"/>
      <w:r>
        <w:t xml:space="preserve"> 2004a, b, c). These areas varied in canopy closure depending on soil type. Some of these protected areas may have had a high surface rock component with less canopy cover and soil types with less rock may have been </w:t>
      </w:r>
      <w:r w:rsidR="006501EB">
        <w:t>denser</w:t>
      </w:r>
      <w:r>
        <w:t xml:space="preserve"> with near complete canopy closure. Little information is available on disturbance and successional history in the Cross Timbers region. Also, lack of historical information makes determining the percentage of landscape in each class difficult.</w:t>
      </w:r>
    </w:p>
    <w:p w:rsidR="00BD1182" w:rsidP="00BD1182" w:rsidRDefault="00BD1182">
      <w:pPr>
        <w:pStyle w:val="InfoPara"/>
      </w:pPr>
      <w:r>
        <w:t>Native Uncharacteristic Conditions</w:t>
      </w:r>
    </w:p>
    <w:p w:rsidR="00BD1182" w:rsidP="00BD1182" w:rsidRDefault="00BD1182">
      <w:r w:rsidRPr="008A1E75">
        <w:rPr>
          <w:i/>
        </w:rPr>
        <w:t>Juniper</w:t>
      </w:r>
      <w:r>
        <w:t xml:space="preserve"> spp. (</w:t>
      </w:r>
      <w:proofErr w:type="spellStart"/>
      <w:r w:rsidRPr="008A1E75">
        <w:rPr>
          <w:i/>
        </w:rPr>
        <w:t>Juniperus</w:t>
      </w:r>
      <w:proofErr w:type="spellEnd"/>
      <w:r w:rsidRPr="008A1E75">
        <w:rPr>
          <w:i/>
        </w:rPr>
        <w:t xml:space="preserve"> </w:t>
      </w:r>
      <w:proofErr w:type="spellStart"/>
      <w:r w:rsidRPr="008A1E75">
        <w:rPr>
          <w:i/>
        </w:rPr>
        <w:t>asheii</w:t>
      </w:r>
      <w:proofErr w:type="spellEnd"/>
      <w:r>
        <w:t xml:space="preserve"> and </w:t>
      </w:r>
      <w:proofErr w:type="spellStart"/>
      <w:r w:rsidRPr="008A1E75">
        <w:rPr>
          <w:i/>
        </w:rPr>
        <w:t>Juniperus</w:t>
      </w:r>
      <w:proofErr w:type="spellEnd"/>
      <w:r w:rsidRPr="008A1E75">
        <w:rPr>
          <w:i/>
        </w:rPr>
        <w:t xml:space="preserve"> </w:t>
      </w:r>
      <w:proofErr w:type="spellStart"/>
      <w:r w:rsidRPr="008A1E75">
        <w:rPr>
          <w:i/>
        </w:rPr>
        <w:t>virginiana</w:t>
      </w:r>
      <w:proofErr w:type="spellEnd"/>
      <w:r>
        <w:t xml:space="preserve">) can be much more </w:t>
      </w:r>
      <w:r w:rsidR="00A66C78">
        <w:t>prevalent</w:t>
      </w:r>
      <w:r>
        <w:t xml:space="preserve"> on the landscape today than they would have been historically. Prior to settlement juniper would have been found primarily on rocky sites that limited fire spread due to lack of fine fuel. It is thought that with lack of fire, juniper has encroached areas that it would not have existed historically. Not all areas have experienced juniper </w:t>
      </w:r>
      <w:r w:rsidR="00A66C78">
        <w:t>invasion</w:t>
      </w:r>
      <w:r>
        <w:t xml:space="preserve"> probably because they still burn frequently, do not have a seed source, or the stands are too dense for juniper to establish.</w:t>
      </w:r>
    </w:p>
    <w:p w:rsidR="00BD1182" w:rsidP="00BD1182" w:rsidRDefault="00BD1182">
      <w:pPr>
        <w:pStyle w:val="InfoPara"/>
      </w:pPr>
      <w:r>
        <w:t>Comments</w:t>
      </w:r>
    </w:p>
    <w:p w:rsidR="00BD1182" w:rsidP="00BD1182" w:rsidRDefault="00BD1182">
      <w:r>
        <w:t xml:space="preserve">Suggested reviewers for </w:t>
      </w:r>
      <w:r w:rsidR="00A66C78">
        <w:t>map zone (</w:t>
      </w:r>
      <w:r>
        <w:t>MZ</w:t>
      </w:r>
      <w:r w:rsidR="00A66C78">
        <w:t xml:space="preserve">) </w:t>
      </w:r>
      <w:r>
        <w:t>35 include Rich Gray (Texas Forest Service), Dr.</w:t>
      </w:r>
      <w:r w:rsidR="00A66C78">
        <w:t xml:space="preserve"> </w:t>
      </w:r>
      <w:r>
        <w:t xml:space="preserve">David </w:t>
      </w:r>
      <w:proofErr w:type="spellStart"/>
      <w:r>
        <w:t>Stahle</w:t>
      </w:r>
      <w:proofErr w:type="spellEnd"/>
      <w:r>
        <w:t xml:space="preserve"> (</w:t>
      </w:r>
      <w:r w:rsidR="00A66C78">
        <w:t>University</w:t>
      </w:r>
      <w:r>
        <w:t xml:space="preserve"> of Arkansas) and Katie </w:t>
      </w:r>
      <w:proofErr w:type="spellStart"/>
      <w:r>
        <w:t>Croswaithe</w:t>
      </w:r>
      <w:proofErr w:type="spellEnd"/>
      <w:r>
        <w:t xml:space="preserve"> (Army National Guard). </w:t>
      </w:r>
    </w:p>
    <w:p w:rsidR="00BD1182" w:rsidP="00BD1182" w:rsidRDefault="00BD1182"/>
    <w:p w:rsidR="00BD1182" w:rsidP="00BD1182" w:rsidRDefault="00BD1182">
      <w:r>
        <w:t xml:space="preserve">For MZs 32 and 35 this model was developed from the Rapid Assessment Cross Timbers model (RXTMB) by Ron Masters and reviewed by Stacy Clark (stacyclark@fs.fed.us), David Engle (dme@mail.pss.okstate.edu) and Doug Zollner (dzollner@tnc.org). Minor changes to the text and the model resulted in a change in </w:t>
      </w:r>
      <w:proofErr w:type="spellStart"/>
      <w:r>
        <w:t>modelership</w:t>
      </w:r>
      <w:proofErr w:type="spellEnd"/>
      <w:r>
        <w:t xml:space="preserve"> for MZ35. Steve </w:t>
      </w:r>
      <w:proofErr w:type="spellStart"/>
      <w:r>
        <w:t>Halgren</w:t>
      </w:r>
      <w:proofErr w:type="spellEnd"/>
      <w:r>
        <w:t xml:space="preserve"> (steve.hallgren@okstate.edu) reviewed this type for MZs 32 and 35.</w:t>
      </w:r>
    </w:p>
    <w:p w:rsidR="00BD1182" w:rsidP="00BD1182" w:rsidRDefault="00BD1182">
      <w:pPr>
        <w:pStyle w:val="ReportSection"/>
      </w:pPr>
      <w:r>
        <w:t>Succession Classes</w:t>
      </w:r>
    </w:p>
    <w:p w:rsidR="00BD1182" w:rsidP="00BD1182" w:rsidRDefault="00BD1182"/>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D1182" w:rsidP="00BD1182" w:rsidRDefault="00BD1182">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BD1182" w:rsidP="00BD1182" w:rsidRDefault="00BD1182"/>
    <w:p w:rsidR="00BD1182" w:rsidP="00BD1182" w:rsidRDefault="00BD1182">
      <w:pPr>
        <w:pStyle w:val="SClassInfoPara"/>
      </w:pPr>
      <w:r>
        <w:t>Indicator Species</w:t>
      </w:r>
    </w:p>
    <w:p w:rsidR="00BD1182" w:rsidP="00BD1182" w:rsidRDefault="00BD1182"/>
    <w:p w:rsidR="00BD1182" w:rsidP="00BD1182" w:rsidRDefault="00BD1182">
      <w:pPr>
        <w:pStyle w:val="SClassInfoPara"/>
      </w:pPr>
      <w:r>
        <w:t>Description</w:t>
      </w:r>
    </w:p>
    <w:p w:rsidR="00BD1182" w:rsidP="00BD1182" w:rsidRDefault="00BD1182">
      <w:r>
        <w:t xml:space="preserve">Oak reproduction (often coppice) to 15ft tall. Community of forbs and perennial grasses. More persistent on shallow soils. Openings may be small to extensive and have scattered live trees. Early on bluestems will be in the upper canopy but will be overtaken by the coppice oak sprouts. </w:t>
      </w:r>
    </w:p>
    <w:p w:rsidR="00BD1182" w:rsidP="00BD1182" w:rsidRDefault="00BD1182"/>
    <w:p w:rsidR="00BD1182" w:rsidP="006501EB" w:rsidRDefault="006501EB">
      <w:r>
        <w:t xml:space="preserve">Upper Layer Lifeform is not the dominant lifeform. Initially grasses will be dominant life form but will rapidly be overtaken and shaded out (to some extent) by coppice regeneration. </w:t>
      </w:r>
      <w:proofErr w:type="gramStart"/>
      <w:r>
        <w:t>As long as</w:t>
      </w:r>
      <w:proofErr w:type="gramEnd"/>
      <w:r>
        <w:t xml:space="preserve"> grasses are the dominate life form, the fire behavior fuel model will be 3, but change to fire behavior fuel model 8 as the class moves towards the later years.</w:t>
      </w:r>
    </w:p>
    <w:p>
      <w:r>
        <w:rPr>
          <w:i/>
          <w:u w:val="single"/>
        </w:rPr>
        <w:t>Maximum Tree Size Class</w:t>
      </w:r>
      <w:br/>
      <w:r>
        <w:t>Sapling &gt;4.5ft; &lt;5"DBH</w:t>
      </w:r>
    </w:p>
    <w:p w:rsidR="00BD1182" w:rsidP="00BD1182" w:rsidRDefault="00BD1182">
      <w:pPr>
        <w:pStyle w:val="InfoPara"/>
        <w:pBdr>
          <w:top w:val="single" w:color="auto" w:sz="4" w:space="1"/>
        </w:pBdr>
      </w:pPr>
      <w:r>
        <w:t>Class B</w:t>
      </w:r>
      <w:r>
        <w:tab/>
        <w:t>21</w:t>
      </w:r>
      <w:r w:rsidR="002A3B10">
        <w:tab/>
      </w:r>
      <w:r w:rsidR="002A3B10">
        <w:tab/>
      </w:r>
      <w:r w:rsidR="002A3B10">
        <w:tab/>
      </w:r>
      <w:r w:rsidR="002A3B10">
        <w:tab/>
      </w:r>
      <w:r w:rsidR="004F7795">
        <w:t>Mid Development 2 - Closed</w:t>
      </w:r>
    </w:p>
    <w:p w:rsidR="00BD1182" w:rsidP="00BD1182" w:rsidRDefault="00BD1182"/>
    <w:p w:rsidR="00BD1182" w:rsidP="00BD1182" w:rsidRDefault="00BD1182">
      <w:pPr>
        <w:pStyle w:val="SClassInfoPara"/>
      </w:pPr>
      <w:r>
        <w:t>Indicator Species</w:t>
      </w:r>
    </w:p>
    <w:p w:rsidR="00BD1182" w:rsidP="00BD1182" w:rsidRDefault="00BD1182"/>
    <w:p w:rsidR="00BD1182" w:rsidP="00BD1182" w:rsidRDefault="00BD1182">
      <w:pPr>
        <w:pStyle w:val="SClassInfoPara"/>
      </w:pPr>
      <w:r>
        <w:t>Description</w:t>
      </w:r>
    </w:p>
    <w:p w:rsidR="00BD1182" w:rsidP="00BD1182" w:rsidRDefault="00BD1182">
      <w:r>
        <w:t xml:space="preserve">Mid-seral with closed canopy (cover &gt;60%) sapling to pole-sized oak with little or no herbaceous understory. Often coppice origin. Dense structure is found from the lower to upper midstory in closed canopy conditions with persistent branches composing much of structure along with numerous small to medium diameter stems. In the eastern extent, </w:t>
      </w:r>
      <w:r w:rsidRPr="008A1E75">
        <w:rPr>
          <w:i/>
        </w:rPr>
        <w:t>Vaccinium</w:t>
      </w:r>
      <w:r>
        <w:t xml:space="preserve"> spp. may contribute to lower midstory structure in closed canopy stands. </w:t>
      </w:r>
    </w:p>
    <w:p w:rsidR="00BD1182" w:rsidP="00BD1182" w:rsidRDefault="00BD1182"/>
    <w:p w:rsidR="006501EB" w:rsidP="006501EB" w:rsidRDefault="006501EB">
      <w:r>
        <w:t>Upper Layer Lifeform is not the dominant lifeform. There is an eas</w:t>
      </w:r>
      <w:r w:rsidR="008A1E75">
        <w:t>t-t</w:t>
      </w:r>
      <w:r>
        <w:t>o</w:t>
      </w:r>
      <w:r w:rsidR="008A1E75">
        <w:t>-</w:t>
      </w:r>
      <w:r>
        <w:t xml:space="preserve">west decline in average tree height and diameter corresponding to a decreasing moisture gradient. Figures given reflect the central part of the range. As one goes further west, trees may </w:t>
      </w:r>
      <w:proofErr w:type="gramStart"/>
      <w:r>
        <w:t>actually drop</w:t>
      </w:r>
      <w:proofErr w:type="gramEnd"/>
      <w:r>
        <w:t xml:space="preserve"> a height and size class for min</w:t>
      </w:r>
      <w:r w:rsidR="00A66C78">
        <w:t>imum</w:t>
      </w:r>
      <w:r>
        <w:t xml:space="preserve"> and max</w:t>
      </w:r>
      <w:r w:rsidR="00A66C78">
        <w:t>imum</w:t>
      </w:r>
      <w:r>
        <w:t xml:space="preserve"> height and size class. Trees will not move up a class going to the east.</w:t>
      </w:r>
    </w:p>
    <w:p>
      <w:r>
        <w:rPr>
          <w:i/>
          <w:u w:val="single"/>
        </w:rPr>
        <w:t>Maximum Tree Size Class</w:t>
      </w:r>
      <w:br/>
      <w:r>
        <w:t>Pole 5-9" DBH</w:t>
      </w:r>
    </w:p>
    <w:p w:rsidR="00BD1182" w:rsidP="00BD1182" w:rsidRDefault="00BD1182">
      <w:pPr>
        <w:pStyle w:val="InfoPara"/>
        <w:pBdr>
          <w:top w:val="single" w:color="auto" w:sz="4" w:space="1"/>
        </w:pBdr>
      </w:pPr>
      <w:r>
        <w:t>Class C</w:t>
      </w:r>
      <w:r>
        <w:tab/>
        <w:t>29</w:t>
      </w:r>
      <w:r w:rsidR="002A3B10">
        <w:tab/>
      </w:r>
      <w:r w:rsidR="002A3B10">
        <w:tab/>
      </w:r>
      <w:r w:rsidR="002A3B10">
        <w:tab/>
      </w:r>
      <w:r w:rsidR="002A3B10">
        <w:tab/>
      </w:r>
      <w:r w:rsidR="004F7795">
        <w:t>Mid Development 1 - Open</w:t>
      </w:r>
    </w:p>
    <w:p w:rsidR="00BD1182" w:rsidP="00BD1182" w:rsidRDefault="00BD1182"/>
    <w:p w:rsidR="00BD1182" w:rsidP="00BD1182" w:rsidRDefault="00BD1182">
      <w:pPr>
        <w:pStyle w:val="SClassInfoPara"/>
      </w:pPr>
      <w:r>
        <w:t>Indicator Species</w:t>
      </w:r>
    </w:p>
    <w:p w:rsidR="00BD1182" w:rsidP="00BD1182" w:rsidRDefault="00BD1182"/>
    <w:p w:rsidR="00BD1182" w:rsidP="00BD1182" w:rsidRDefault="00BD1182">
      <w:pPr>
        <w:pStyle w:val="SClassInfoPara"/>
      </w:pPr>
      <w:r>
        <w:t>Description</w:t>
      </w:r>
    </w:p>
    <w:p w:rsidR="00BD1182" w:rsidP="00BD1182" w:rsidRDefault="00BD1182">
      <w:r>
        <w:t xml:space="preserve">Mid-seral woodland/savanna overstory with perennial grasses (cover &lt;60%). Open and some-what park-like, this class may have some smaller mid-story trees but overall understory is dominated with little and big bluestem. More mesic sites may have switchgrass or other panic grass component. </w:t>
      </w:r>
    </w:p>
    <w:p w:rsidR="00BD1182" w:rsidP="00BD1182" w:rsidRDefault="00BD1182"/>
    <w:p w:rsidR="00BD1182" w:rsidP="006501EB" w:rsidRDefault="006501EB">
      <w:r>
        <w:t>Upper Layer Lifeform is not the dominant lifeform. There is an east</w:t>
      </w:r>
      <w:r w:rsidR="008A1E75">
        <w:t>-</w:t>
      </w:r>
      <w:r>
        <w:t>to</w:t>
      </w:r>
      <w:r w:rsidR="008A1E75">
        <w:t>-</w:t>
      </w:r>
      <w:r>
        <w:t xml:space="preserve">west decline in average tree height and diameter corresponding to a decreasing moisture gradient. Figures given reflect the central part of the range. </w:t>
      </w:r>
      <w:r w:rsidR="008A1E75">
        <w:t>Going fa</w:t>
      </w:r>
      <w:r>
        <w:t xml:space="preserve">rther west, trees may </w:t>
      </w:r>
      <w:proofErr w:type="gramStart"/>
      <w:r>
        <w:t>actually drop</w:t>
      </w:r>
      <w:proofErr w:type="gramEnd"/>
      <w:r>
        <w:t xml:space="preserve"> a height and size class for min</w:t>
      </w:r>
      <w:r w:rsidR="00A66C78">
        <w:t>imum</w:t>
      </w:r>
      <w:r>
        <w:t xml:space="preserve"> and max</w:t>
      </w:r>
      <w:r w:rsidR="00A66C78">
        <w:t>imum</w:t>
      </w:r>
      <w:r>
        <w:t xml:space="preserve"> height and size class. Trees will not move up a class going to the east.</w:t>
      </w:r>
    </w:p>
    <w:p>
      <w:r>
        <w:rPr>
          <w:i/>
          <w:u w:val="single"/>
        </w:rPr>
        <w:t>Maximum Tree Size Class</w:t>
      </w:r>
      <w:br/>
      <w:r>
        <w:t>Pole 5-9" DBH</w:t>
      </w:r>
    </w:p>
    <w:p w:rsidR="00BD1182" w:rsidP="00BD1182" w:rsidRDefault="00BD1182">
      <w:pPr>
        <w:pStyle w:val="InfoPara"/>
        <w:pBdr>
          <w:top w:val="single" w:color="auto" w:sz="4" w:space="1"/>
        </w:pBdr>
      </w:pPr>
      <w:r>
        <w:t>Class D</w:t>
      </w:r>
      <w:r>
        <w:tab/>
        <w:t>25</w:t>
      </w:r>
      <w:r w:rsidR="002A3B10">
        <w:tab/>
      </w:r>
      <w:r w:rsidR="002A3B10">
        <w:tab/>
      </w:r>
      <w:r w:rsidR="002A3B10">
        <w:tab/>
      </w:r>
      <w:r w:rsidR="002A3B10">
        <w:tab/>
      </w:r>
      <w:r w:rsidR="004F7795">
        <w:t>Late Development 1 - Open</w:t>
      </w:r>
    </w:p>
    <w:p w:rsidR="00BD1182" w:rsidP="00BD1182" w:rsidRDefault="00BD1182"/>
    <w:p w:rsidR="00BD1182" w:rsidP="00BD1182" w:rsidRDefault="00BD1182">
      <w:pPr>
        <w:pStyle w:val="SClassInfoPara"/>
      </w:pPr>
      <w:r>
        <w:t>Indicator Species</w:t>
      </w:r>
    </w:p>
    <w:p w:rsidR="00BD1182" w:rsidP="00BD1182" w:rsidRDefault="00BD1182"/>
    <w:p w:rsidR="00BD1182" w:rsidP="00BD1182" w:rsidRDefault="00BD1182">
      <w:pPr>
        <w:pStyle w:val="SClassInfoPara"/>
      </w:pPr>
      <w:r>
        <w:t>Description</w:t>
      </w:r>
    </w:p>
    <w:p w:rsidR="00BD1182" w:rsidP="00BD1182" w:rsidRDefault="00BD1182">
      <w:r>
        <w:t xml:space="preserve">Mid-seral woodland/savanna oak overstory with perennial grasses (cover &lt;60%). This class is open and park-like with a tallgrass component of little and big bluestem. More mesic sites may have switchgrass or other panic grass component. </w:t>
      </w:r>
    </w:p>
    <w:p w:rsidR="00BD1182" w:rsidP="00BD1182" w:rsidRDefault="00BD1182"/>
    <w:p w:rsidR="00BD1182" w:rsidP="006501EB" w:rsidRDefault="006501EB">
      <w:r>
        <w:t>Upper Layer Lifeform is not the dominant lifeform. There is an east</w:t>
      </w:r>
      <w:r w:rsidR="008A1E75">
        <w:t>-</w:t>
      </w:r>
      <w:r>
        <w:t>to</w:t>
      </w:r>
      <w:r w:rsidR="008A1E75">
        <w:t>-</w:t>
      </w:r>
      <w:r>
        <w:t xml:space="preserve">west decline in average tree height and diameter corresponding to a decreasing moisture gradient. Figures given reflect the central part of the range. </w:t>
      </w:r>
      <w:r w:rsidR="008A1E75">
        <w:t xml:space="preserve">Going farther </w:t>
      </w:r>
      <w:r>
        <w:t>west</w:t>
      </w:r>
      <w:r w:rsidR="008A1E75">
        <w:t>, trees</w:t>
      </w:r>
      <w:r>
        <w:t xml:space="preserve"> may </w:t>
      </w:r>
      <w:proofErr w:type="gramStart"/>
      <w:r>
        <w:t>actually drop</w:t>
      </w:r>
      <w:proofErr w:type="gramEnd"/>
      <w:r>
        <w:t xml:space="preserve"> a height and size class for min</w:t>
      </w:r>
      <w:r w:rsidR="00A66C78">
        <w:t>imum</w:t>
      </w:r>
      <w:r>
        <w:t xml:space="preserve"> and max</w:t>
      </w:r>
      <w:r w:rsidR="00A66C78">
        <w:t>imum</w:t>
      </w:r>
      <w:r>
        <w:t xml:space="preserve"> height and size class. </w:t>
      </w:r>
      <w:r w:rsidR="008A1E75">
        <w:t xml:space="preserve">Trees </w:t>
      </w:r>
      <w:r>
        <w:t>will not move up a class going to the east.</w:t>
      </w:r>
    </w:p>
    <w:p>
      <w:r>
        <w:rPr>
          <w:i/>
          <w:u w:val="single"/>
        </w:rPr>
        <w:t>Maximum Tree Size Class</w:t>
      </w:r>
      <w:br/>
      <w:r>
        <w:t>Medium 9-21"DBH</w:t>
      </w:r>
    </w:p>
    <w:p w:rsidR="00BD1182" w:rsidP="00BD1182" w:rsidRDefault="00BD1182">
      <w:pPr>
        <w:pStyle w:val="InfoPara"/>
        <w:pBdr>
          <w:top w:val="single" w:color="auto" w:sz="4" w:space="1"/>
        </w:pBdr>
      </w:pPr>
      <w:r>
        <w:t>Class E</w:t>
      </w:r>
      <w:r>
        <w:tab/>
        <w:t>10</w:t>
      </w:r>
      <w:r w:rsidR="002A3B10">
        <w:tab/>
      </w:r>
      <w:r w:rsidR="002A3B10">
        <w:tab/>
      </w:r>
      <w:r w:rsidR="002A3B10">
        <w:tab/>
      </w:r>
      <w:r w:rsidR="002A3B10">
        <w:tab/>
      </w:r>
      <w:r w:rsidR="004F7795">
        <w:t>Late Development 2 - Closed</w:t>
      </w:r>
    </w:p>
    <w:p w:rsidR="00BD1182" w:rsidP="00BD1182" w:rsidRDefault="00BD1182">
      <w:r>
        <w:t>.</w:t>
      </w:r>
    </w:p>
    <w:p w:rsidR="00BD1182" w:rsidP="00BD1182" w:rsidRDefault="00BD1182"/>
    <w:p w:rsidR="00BD1182" w:rsidP="00BD1182" w:rsidRDefault="00BD1182">
      <w:pPr>
        <w:pStyle w:val="SClassInfoPara"/>
      </w:pPr>
      <w:r>
        <w:t>Indicator Species</w:t>
      </w:r>
    </w:p>
    <w:p w:rsidR="00BD1182" w:rsidP="00BD1182" w:rsidRDefault="00BD1182"/>
    <w:p w:rsidR="00BD1182" w:rsidP="00BD1182" w:rsidRDefault="00BD1182">
      <w:pPr>
        <w:pStyle w:val="SClassInfoPara"/>
      </w:pPr>
      <w:r>
        <w:t>Description</w:t>
      </w:r>
    </w:p>
    <w:p w:rsidR="00BD1182" w:rsidP="00BD1182" w:rsidRDefault="00BD1182">
      <w:r>
        <w:t xml:space="preserve">Late-seral, closed canopy (cover &gt;60%) oak dominated overstory community. Little to no herbaceous cover and some shrub component. Varying from east to west. Dense structure is found from the lower to upper midstory in closed canopy conditions with persistent branches composing much of structure along with numerous small to medium diameter stems. In the eastern extent, </w:t>
      </w:r>
      <w:r w:rsidRPr="008A1E75">
        <w:rPr>
          <w:i/>
        </w:rPr>
        <w:t>Vaccinium</w:t>
      </w:r>
      <w:r>
        <w:t xml:space="preserve"> spp. may contribute to lower midstory structure in closed canopy stands. </w:t>
      </w:r>
    </w:p>
    <w:p w:rsidR="00BD1182" w:rsidP="00BD1182" w:rsidRDefault="00BD1182"/>
    <w:p w:rsidR="006501EB" w:rsidP="006501EB" w:rsidRDefault="006501EB">
      <w:r>
        <w:t>Upper Layer Lifeform is not the dominant lifeform. There is an east</w:t>
      </w:r>
      <w:r w:rsidR="008A1E75">
        <w:t>-</w:t>
      </w:r>
      <w:r>
        <w:t>to</w:t>
      </w:r>
      <w:r w:rsidR="008A1E75">
        <w:t>-</w:t>
      </w:r>
      <w:r>
        <w:t xml:space="preserve">west decline in average tree height and diameter corresponding to a decreasing moisture gradient. Figures given reflect the central part of the range. </w:t>
      </w:r>
      <w:r w:rsidR="008A1E75">
        <w:t>Going farther west,</w:t>
      </w:r>
      <w:r>
        <w:t xml:space="preserve"> trees may </w:t>
      </w:r>
      <w:proofErr w:type="gramStart"/>
      <w:r>
        <w:t>actually drop</w:t>
      </w:r>
      <w:proofErr w:type="gramEnd"/>
      <w:r>
        <w:t xml:space="preserve"> a height and size class for min</w:t>
      </w:r>
      <w:r w:rsidR="008A1E75">
        <w:t>imum</w:t>
      </w:r>
      <w:r>
        <w:t xml:space="preserve"> and max</w:t>
      </w:r>
      <w:r w:rsidR="008A1E75">
        <w:t>imum</w:t>
      </w:r>
      <w:r>
        <w:t xml:space="preserve"> height and size class. Trees will not move up a class going to the east</w:t>
      </w:r>
    </w:p>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D1182" w:rsidP="00BD1182" w:rsidRDefault="00BD1182">
      <w:r>
        <w:t xml:space="preserve">Abrams, M.D. 1992. Fire and the development of oak forests. </w:t>
      </w:r>
      <w:proofErr w:type="spellStart"/>
      <w:r>
        <w:t>BioScience</w:t>
      </w:r>
      <w:proofErr w:type="spellEnd"/>
      <w:r>
        <w:t xml:space="preserve">. 42: 346-353. </w:t>
      </w:r>
    </w:p>
    <w:p w:rsidR="00BD1182" w:rsidP="00BD1182" w:rsidRDefault="00BD1182"/>
    <w:p w:rsidR="00BD1182" w:rsidP="00BD1182" w:rsidRDefault="00BD1182">
      <w:r>
        <w:t>Adams, D.E., R.C. Anderson and S.L. Collins. 1982. Differential response of woody and herbaceous species to summer and winter burning in an Oklahoma grassland. Southwestern Naturalist 27: 55-61.</w:t>
      </w:r>
    </w:p>
    <w:p w:rsidR="00BD1182" w:rsidP="00BD1182" w:rsidRDefault="00BD1182"/>
    <w:p w:rsidR="00BD1182" w:rsidP="00BD1182" w:rsidRDefault="00BD1182">
      <w:r>
        <w:t>Agnew, B. 1975. Dodge Leavenworth Expedition of 1834. The Chronicles of Oklahoma 53: 376.</w:t>
      </w:r>
    </w:p>
    <w:p w:rsidR="00BD1182" w:rsidP="00BD1182" w:rsidRDefault="00BD1182"/>
    <w:p w:rsidR="00BD1182" w:rsidP="00BD1182" w:rsidRDefault="00BD1182">
      <w:r>
        <w:t>Anderson, R.C. 1972. Prairie history, management and restoration in southern Illinois. In: J. Zimmerman, ed. Proc. Second Midwest Prairie Conf. Madison, WI 242 pp. Pages 15-22.</w:t>
      </w:r>
    </w:p>
    <w:p w:rsidR="00BD1182" w:rsidP="00BD1182" w:rsidRDefault="00BD1182"/>
    <w:p w:rsidR="00BD1182" w:rsidP="00BD1182" w:rsidRDefault="00BD1182">
      <w:r>
        <w:t>Anderson, R.C. and L.E. Brown. 1986. Stability and instability in plant communities following fire. American Journal of Botany 73: 364-368.</w:t>
      </w:r>
    </w:p>
    <w:p w:rsidR="00BD1182" w:rsidP="00BD1182" w:rsidRDefault="00BD1182"/>
    <w:p w:rsidR="00BD1182" w:rsidP="00BD1182" w:rsidRDefault="00BD1182">
      <w:r>
        <w:t>Axelrod, D.I. 1985. Rise of the grassland biome, central North America. Botanical Review 51: 163-201.</w:t>
      </w:r>
    </w:p>
    <w:p w:rsidR="00BD1182" w:rsidP="00BD1182" w:rsidRDefault="00BD1182"/>
    <w:p w:rsidR="00BD1182" w:rsidP="00BD1182" w:rsidRDefault="00BD1182">
      <w:proofErr w:type="spellStart"/>
      <w:r>
        <w:t>Beilmann</w:t>
      </w:r>
      <w:proofErr w:type="spellEnd"/>
      <w:r>
        <w:t>, A. and L. Brenner. 1951. The recent intrusion of forests in the Ozarks. Ann. Missouri Botanical Garden 38: 261-282.</w:t>
      </w:r>
    </w:p>
    <w:p w:rsidR="00BD1182" w:rsidP="00BD1182" w:rsidRDefault="00BD1182"/>
    <w:p w:rsidR="00BD1182" w:rsidP="00BD1182" w:rsidRDefault="00BD1182">
      <w:r>
        <w:t xml:space="preserve">Bidwell, T.G. and D.M. Engle. 1992. Relationship of fire behavior to tallgrass prairie herbage production. Journal of Range Management 45: 579-584. </w:t>
      </w:r>
    </w:p>
    <w:p w:rsidR="00BD1182" w:rsidP="00BD1182" w:rsidRDefault="00BD1182"/>
    <w:p w:rsidR="00BD1182" w:rsidP="00BD1182" w:rsidRDefault="00BD1182">
      <w:r>
        <w:t>Brown, James K. and Jane Kapler-Smith, eds. 2000. Wildland fire in ecosystems: effects of fire on flora. Gen. Tech. Rep. RMRS-GTR-42-vol. 2. Ogden, UT: USDA Forest Service, Rocky Mountain Research Station. 257 pp.</w:t>
      </w:r>
    </w:p>
    <w:p w:rsidR="00BD1182" w:rsidP="00BD1182" w:rsidRDefault="00BD1182"/>
    <w:p w:rsidR="00BD1182" w:rsidP="00BD1182" w:rsidRDefault="00BD1182">
      <w:r>
        <w:t>Box, T.W. 1967. Brush, fire and West Texas rangeland. Tall Timbers Fire Ecology Conf. Proc. 6: 7-19.</w:t>
      </w:r>
    </w:p>
    <w:p w:rsidR="00BD1182" w:rsidP="00BD1182" w:rsidRDefault="00BD1182"/>
    <w:p w:rsidR="00BD1182" w:rsidP="00BD1182" w:rsidRDefault="00BD1182">
      <w:r>
        <w:t>Bragg, T.B. and L.C. Hulbert. 1976. Woody plant invasion of unburned Kansas bluestem prairie. Journal of Range Management 29: 19-23.</w:t>
      </w:r>
    </w:p>
    <w:p w:rsidR="00BD1182" w:rsidP="00BD1182" w:rsidRDefault="00BD1182"/>
    <w:p w:rsidR="00BD1182" w:rsidP="00BD1182" w:rsidRDefault="00BD1182">
      <w:r>
        <w:t xml:space="preserve">Bruner, W.E. 1931. The vegetation of Oklahoma. Ecological Monographs. 1: 100-188. </w:t>
      </w:r>
    </w:p>
    <w:p w:rsidR="00BD1182" w:rsidP="00BD1182" w:rsidRDefault="00BD1182"/>
    <w:p w:rsidR="00BD1182" w:rsidP="00BD1182" w:rsidRDefault="00BD1182">
      <w:r>
        <w:t>Clark, S.L. 2003. Stand dynamics of an old-growth forest in the Cross Timbers of Oklahoma. Ph.D. Dissertation, Oklahoma State University, Stillwater, OK.</w:t>
      </w:r>
    </w:p>
    <w:p w:rsidR="00BD1182" w:rsidP="00BD1182" w:rsidRDefault="00BD1182"/>
    <w:p w:rsidR="00BD1182" w:rsidP="00BD1182" w:rsidRDefault="00BD1182">
      <w:r>
        <w:t xml:space="preserve">Clark, S.L. and S.W. </w:t>
      </w:r>
      <w:proofErr w:type="spellStart"/>
      <w:r>
        <w:t>Hallgren</w:t>
      </w:r>
      <w:proofErr w:type="spellEnd"/>
      <w:r>
        <w:t xml:space="preserve">. 2004a. Age estimation of Quercus </w:t>
      </w:r>
      <w:proofErr w:type="spellStart"/>
      <w:r>
        <w:t>marilandica</w:t>
      </w:r>
      <w:proofErr w:type="spellEnd"/>
      <w:r>
        <w:t xml:space="preserve"> and Q. </w:t>
      </w:r>
      <w:proofErr w:type="spellStart"/>
      <w:r>
        <w:t>stellata</w:t>
      </w:r>
      <w:proofErr w:type="spellEnd"/>
      <w:r>
        <w:t>: applications for interpreting stand dynamics. Canadian Journal of Forest Research 34: 1353-1358.</w:t>
      </w:r>
    </w:p>
    <w:p w:rsidR="00BD1182" w:rsidP="00BD1182" w:rsidRDefault="00BD1182"/>
    <w:p w:rsidR="00BD1182" w:rsidP="00BD1182" w:rsidRDefault="00BD1182">
      <w:r>
        <w:t xml:space="preserve">Clark, S.L. and S.W. </w:t>
      </w:r>
      <w:proofErr w:type="spellStart"/>
      <w:r>
        <w:t>Hallgren</w:t>
      </w:r>
      <w:proofErr w:type="spellEnd"/>
      <w:r>
        <w:t>. 2004b. Can oaks be aged from bud scars? Southwestern Naturalist 49: 243-246.</w:t>
      </w:r>
    </w:p>
    <w:p w:rsidR="00BD1182" w:rsidP="00BD1182" w:rsidRDefault="00BD1182"/>
    <w:p w:rsidR="00BD1182" w:rsidP="00BD1182" w:rsidRDefault="00BD1182">
      <w:r>
        <w:t xml:space="preserve">Clark, S.L. and S.W. </w:t>
      </w:r>
      <w:proofErr w:type="spellStart"/>
      <w:r>
        <w:t>Hallgren</w:t>
      </w:r>
      <w:proofErr w:type="spellEnd"/>
      <w:r>
        <w:t xml:space="preserve">. 2004c. Dynamics of oak (Quercus </w:t>
      </w:r>
      <w:proofErr w:type="spellStart"/>
      <w:r>
        <w:t>marilandica</w:t>
      </w:r>
      <w:proofErr w:type="spellEnd"/>
      <w:r>
        <w:t xml:space="preserve"> and Q. </w:t>
      </w:r>
      <w:proofErr w:type="spellStart"/>
      <w:r>
        <w:t>stellata</w:t>
      </w:r>
      <w:proofErr w:type="spellEnd"/>
      <w:r>
        <w:t>) reproduction in an old-growth Cross Timbers forest. Southeastern Naturalist 2: 559-574.</w:t>
      </w:r>
    </w:p>
    <w:p w:rsidR="00BD1182" w:rsidP="00BD1182" w:rsidRDefault="00BD1182"/>
    <w:p w:rsidR="00BD1182" w:rsidP="00BD1182" w:rsidRDefault="00BD1182">
      <w:r>
        <w:t xml:space="preserve">Clark, S.L., S.W. </w:t>
      </w:r>
      <w:proofErr w:type="spellStart"/>
      <w:r>
        <w:t>Hallgren</w:t>
      </w:r>
      <w:proofErr w:type="spellEnd"/>
      <w:r>
        <w:t xml:space="preserve">, D.M. Engle and D.W. </w:t>
      </w:r>
      <w:proofErr w:type="spellStart"/>
      <w:r>
        <w:t>Stahle</w:t>
      </w:r>
      <w:proofErr w:type="spellEnd"/>
      <w:r>
        <w:t>. 2004. Fire Events Coupled with Settlement and Drought Influence Stand Dynamics in a Xeric Quercus forest. Journal of Applied Ecology IN REVIEW.</w:t>
      </w:r>
    </w:p>
    <w:p w:rsidR="00BD1182" w:rsidP="00BD1182" w:rsidRDefault="00BD1182"/>
    <w:p w:rsidR="00BD1182" w:rsidP="00BD1182" w:rsidRDefault="00BD1182">
      <w:r>
        <w:t xml:space="preserve">Costello, D.F. 1969. The prairie world. Crowell Co. New York, NY. </w:t>
      </w:r>
    </w:p>
    <w:p w:rsidR="00BD1182" w:rsidP="00BD1182" w:rsidRDefault="00BD1182"/>
    <w:p w:rsidR="00BD1182" w:rsidP="00BD1182" w:rsidRDefault="00BD1182">
      <w:r>
        <w:t xml:space="preserve">de </w:t>
      </w:r>
      <w:proofErr w:type="spellStart"/>
      <w:r>
        <w:t>Pourtales</w:t>
      </w:r>
      <w:proofErr w:type="spellEnd"/>
      <w:r>
        <w:t xml:space="preserve">, C. (G. </w:t>
      </w:r>
      <w:proofErr w:type="spellStart"/>
      <w:r>
        <w:t>F.Spaulding</w:t>
      </w:r>
      <w:proofErr w:type="spellEnd"/>
      <w:r>
        <w:t xml:space="preserve">, ed.). 1832. On the western tour with Washington Irving: The journal and letters of Count de </w:t>
      </w:r>
      <w:proofErr w:type="spellStart"/>
      <w:r>
        <w:t>Pourtales</w:t>
      </w:r>
      <w:proofErr w:type="spellEnd"/>
      <w:r>
        <w:t xml:space="preserve">. University of Oklahoma Press, Norman, OK. </w:t>
      </w:r>
    </w:p>
    <w:p w:rsidR="00BD1182" w:rsidP="00BD1182" w:rsidRDefault="00BD1182"/>
    <w:p w:rsidR="00BD1182" w:rsidP="00BD1182" w:rsidRDefault="00BD1182">
      <w:r>
        <w:t xml:space="preserve">Diamond, D.D. 1997. An old-growth definition for western juniper woodlands: Texas Ashe juniper dominated or </w:t>
      </w:r>
      <w:proofErr w:type="spellStart"/>
      <w:r>
        <w:t>codominated</w:t>
      </w:r>
      <w:proofErr w:type="spellEnd"/>
      <w:r>
        <w:t xml:space="preserve"> communities. USDA Forest Service, General Technical Report SRS-15. </w:t>
      </w:r>
    </w:p>
    <w:p w:rsidR="00BD1182" w:rsidP="00BD1182" w:rsidRDefault="00BD1182"/>
    <w:p w:rsidR="00BD1182" w:rsidP="00BD1182" w:rsidRDefault="00BD1182">
      <w:r>
        <w:t xml:space="preserve">Diamond, D.D., G.A. Rowell and D.P. </w:t>
      </w:r>
      <w:proofErr w:type="spellStart"/>
      <w:r>
        <w:t>Keddy</w:t>
      </w:r>
      <w:proofErr w:type="spellEnd"/>
      <w:r>
        <w:t>-Hector. 1995. Conservation of Ashe juniper (</w:t>
      </w:r>
      <w:proofErr w:type="spellStart"/>
      <w:r>
        <w:t>Juniperus</w:t>
      </w:r>
      <w:proofErr w:type="spellEnd"/>
      <w:r>
        <w:t xml:space="preserve"> </w:t>
      </w:r>
      <w:proofErr w:type="spellStart"/>
      <w:r>
        <w:t>ashei</w:t>
      </w:r>
      <w:proofErr w:type="spellEnd"/>
      <w:r>
        <w:t xml:space="preserve"> Buchholz) woodlands of the central Texas Hill Country. Natural Areas Journal 15: 189-197.</w:t>
      </w:r>
    </w:p>
    <w:p w:rsidR="00BD1182" w:rsidP="00BD1182" w:rsidRDefault="00BD1182"/>
    <w:p w:rsidR="00BD1182" w:rsidP="00BD1182" w:rsidRDefault="00BD1182">
      <w:r>
        <w:t xml:space="preserve">Duck, L.G. and J.B. Fletcher. 1944. A survey of the game and fur bearing animals of Oklahoma. Oklahoma Game and Fish Commission. State Bulletin. No. 3, Oklahoma City, OK. </w:t>
      </w:r>
    </w:p>
    <w:p w:rsidR="00BD1182" w:rsidP="00BD1182" w:rsidRDefault="00BD1182"/>
    <w:p w:rsidR="00BD1182" w:rsidP="00BD1182" w:rsidRDefault="00BD1182">
      <w:proofErr w:type="spellStart"/>
      <w:r>
        <w:lastRenderedPageBreak/>
        <w:t>Dyksterhuis</w:t>
      </w:r>
      <w:proofErr w:type="spellEnd"/>
      <w:r>
        <w:t xml:space="preserve">, E.J. 1948. The vegetation of the western cross timbers. Ecological Monographs 18: 327-376. </w:t>
      </w:r>
    </w:p>
    <w:p w:rsidR="00BD1182" w:rsidP="00BD1182" w:rsidRDefault="00BD1182"/>
    <w:p w:rsidR="00BD1182" w:rsidP="00BD1182" w:rsidRDefault="00BD1182">
      <w:proofErr w:type="spellStart"/>
      <w:r>
        <w:t>Dyksterhuis</w:t>
      </w:r>
      <w:proofErr w:type="spellEnd"/>
      <w:r>
        <w:t>, E.J. 1957. The savanna concept and its use. Ecology 38: 435-442.</w:t>
      </w:r>
    </w:p>
    <w:p w:rsidR="00BD1182" w:rsidP="00BD1182" w:rsidRDefault="00BD1182"/>
    <w:p w:rsidR="00BD1182" w:rsidP="00BD1182" w:rsidRDefault="00BD1182">
      <w:r>
        <w:t xml:space="preserve">Engle, D.M., T.G. Bidwell and R.E. Masters. 1996. Restoring Cross Timbers ecosystems with fire. Trans. North American Wildlife and Natural Resources Conference 61:190-199. </w:t>
      </w:r>
    </w:p>
    <w:p w:rsidR="00BD1182" w:rsidP="00BD1182" w:rsidRDefault="00BD1182"/>
    <w:p w:rsidR="00BD1182" w:rsidP="00BD1182" w:rsidRDefault="00BD1182">
      <w:r>
        <w:t xml:space="preserve">Ellsworth, H.L. 1832. A narrative of a tour of the Southwest in the year 1832. In: Williams, S.T. and B.D. </w:t>
      </w:r>
      <w:proofErr w:type="spellStart"/>
      <w:r>
        <w:t>Simison</w:t>
      </w:r>
      <w:proofErr w:type="spellEnd"/>
      <w:r>
        <w:t xml:space="preserve">, eds. Washington Irving on the Prairie. 1937. American Book Co. New York, NY. </w:t>
      </w:r>
    </w:p>
    <w:p w:rsidR="00BD1182" w:rsidP="00BD1182" w:rsidRDefault="00BD1182"/>
    <w:p w:rsidR="00BD1182" w:rsidP="00BD1182" w:rsidRDefault="00BD1182">
      <w:r>
        <w:t xml:space="preserve">Elwell, H.M. 1970. Burning and 2,4,5-T on post and blackjack oak rangeland in Oklahoma. Oklahoma Agricultural Experiment Station, Stillwater, OK. </w:t>
      </w:r>
    </w:p>
    <w:p w:rsidR="00BD1182" w:rsidP="00BD1182" w:rsidRDefault="00BD1182"/>
    <w:p w:rsidR="00BD1182" w:rsidP="00BD1182" w:rsidRDefault="00BD1182">
      <w:r>
        <w:t xml:space="preserve">Engle, D.M. and J.F. </w:t>
      </w:r>
      <w:proofErr w:type="spellStart"/>
      <w:r>
        <w:t>Stritzke</w:t>
      </w:r>
      <w:proofErr w:type="spellEnd"/>
      <w:r>
        <w:t xml:space="preserve">. 1995. Fire behavior and fire effects on eastern redcedar in hardwood leaf-litter fires. Int. J. Wildland Fire 5: 135-141. </w:t>
      </w:r>
    </w:p>
    <w:p w:rsidR="00BD1182" w:rsidP="00BD1182" w:rsidRDefault="00BD1182"/>
    <w:p w:rsidR="00BD1182" w:rsidP="00BD1182" w:rsidRDefault="00BD1182">
      <w:r>
        <w:t xml:space="preserve">Foreman, C.T. 1947. The cross timbers. Star </w:t>
      </w:r>
      <w:proofErr w:type="spellStart"/>
      <w:r>
        <w:t>Printery</w:t>
      </w:r>
      <w:proofErr w:type="spellEnd"/>
      <w:r>
        <w:t>. Muskogee, OK.</w:t>
      </w:r>
    </w:p>
    <w:p w:rsidR="00BD1182" w:rsidP="00BD1182" w:rsidRDefault="00BD1182">
      <w:r>
        <w:t xml:space="preserve"> </w:t>
      </w:r>
    </w:p>
    <w:p w:rsidR="00BD1182" w:rsidP="00BD1182" w:rsidRDefault="00BD1182">
      <w:r>
        <w:t xml:space="preserve">Gregg, J. 1844. Commerce of the prairies. Hanna, A. and W.H. </w:t>
      </w:r>
      <w:proofErr w:type="spellStart"/>
      <w:r>
        <w:t>Goetzman</w:t>
      </w:r>
      <w:proofErr w:type="spellEnd"/>
      <w:r>
        <w:t>, eds. J.B. Lippincott Co. Philadelphia, PA.</w:t>
      </w:r>
    </w:p>
    <w:p w:rsidR="00BD1182" w:rsidP="00BD1182" w:rsidRDefault="00BD1182"/>
    <w:p w:rsidR="00BD1182" w:rsidP="00BD1182" w:rsidRDefault="00BD1182">
      <w:proofErr w:type="spellStart"/>
      <w:r>
        <w:t>Grzybowski</w:t>
      </w:r>
      <w:proofErr w:type="spellEnd"/>
      <w:r>
        <w:t xml:space="preserve">, J.A., D.H. </w:t>
      </w:r>
      <w:proofErr w:type="spellStart"/>
      <w:r>
        <w:t>Tazik</w:t>
      </w:r>
      <w:proofErr w:type="spellEnd"/>
      <w:r>
        <w:t xml:space="preserve"> and G.D. Schnell. 1994. Regional analysis of black-capped vireo breeding habits. Condor 96: 512-544.</w:t>
      </w:r>
    </w:p>
    <w:p w:rsidR="00BD1182" w:rsidP="00BD1182" w:rsidRDefault="00BD1182"/>
    <w:p w:rsidR="00BD1182" w:rsidP="00BD1182" w:rsidRDefault="00BD1182">
      <w:r>
        <w:t>Hoagland, B.W. 2000. The vegetation of Oklahoma: a classification for landscape mapping and conservation planning. Southwestern Naturalist 45: 385-420.</w:t>
      </w:r>
    </w:p>
    <w:p w:rsidR="00BD1182" w:rsidP="00BD1182" w:rsidRDefault="00BD1182"/>
    <w:p w:rsidR="00BD1182" w:rsidP="00BD1182" w:rsidRDefault="00BD1182">
      <w:r>
        <w:t xml:space="preserve">Hoagland, B.W., I.H. Butler, F.L. Johnson and S. Glenn. 1999. The Cross Timbers. In: R.C. Anderson, J.S. </w:t>
      </w:r>
      <w:proofErr w:type="spellStart"/>
      <w:r>
        <w:t>Fralish</w:t>
      </w:r>
      <w:proofErr w:type="spellEnd"/>
      <w:r>
        <w:t xml:space="preserve"> and J.M. Baskin (</w:t>
      </w:r>
      <w:proofErr w:type="spellStart"/>
      <w:r>
        <w:t>eds</w:t>
      </w:r>
      <w:proofErr w:type="spellEnd"/>
      <w:r>
        <w:t>). Savannas, Barrens, and rock outcrop plant communities of North America. Cambridge University Press, New York.</w:t>
      </w:r>
    </w:p>
    <w:p w:rsidR="00BD1182" w:rsidP="00BD1182" w:rsidRDefault="00BD1182"/>
    <w:p w:rsidR="00BD1182" w:rsidP="00BD1182" w:rsidRDefault="00BD1182">
      <w:r>
        <w:t xml:space="preserve">Irving, W. 1935. A tour of the prairies. Harlow Publ., Oklahoma City, OK. 252 pp. </w:t>
      </w:r>
    </w:p>
    <w:p w:rsidR="00BD1182" w:rsidP="00BD1182" w:rsidRDefault="00BD1182"/>
    <w:p w:rsidR="00BD1182" w:rsidP="00BD1182" w:rsidRDefault="00BD1182">
      <w:r>
        <w:t>Huss, D.L. 1954. Factors influencing plant succession following fire in Ashe juniper woodland types in Real County, Texas. Dissertation, Texas A&amp;M University, College Station, TX.</w:t>
      </w:r>
    </w:p>
    <w:p w:rsidR="00BD1182" w:rsidP="00BD1182" w:rsidRDefault="00BD1182"/>
    <w:p w:rsidR="00BD1182" w:rsidP="00BD1182" w:rsidRDefault="00BD1182">
      <w:r>
        <w:t xml:space="preserve">Johnson, F.L. and P.G. Risser. 1971. Some vegetational-environment relationships in the upland forests of Oklahoma. Ecology 60: 655-663. </w:t>
      </w:r>
    </w:p>
    <w:p w:rsidR="00BD1182" w:rsidP="00BD1182" w:rsidRDefault="00BD1182"/>
    <w:p w:rsidR="00BD1182" w:rsidP="00BD1182" w:rsidRDefault="00BD1182">
      <w:r>
        <w:t xml:space="preserve">Johnson, F.L. and P.G. Risser. 1973. Correlation analysis and annual ring index of central Oklahoma blackjack and post oak. American Journal of Botany 60: 475-478. </w:t>
      </w:r>
    </w:p>
    <w:p w:rsidR="00BD1182" w:rsidP="00BD1182" w:rsidRDefault="00BD1182"/>
    <w:p w:rsidR="00BD1182" w:rsidP="00BD1182" w:rsidRDefault="00BD1182">
      <w:r>
        <w:t>Johnson, F.L. and P.G. Risser. 1975. A quantitative comparison between an oak forest and an oak savannah in central Oklahoma. Southwestern Naturalist 20: 75-84.</w:t>
      </w:r>
    </w:p>
    <w:p w:rsidR="00BD1182" w:rsidP="00BD1182" w:rsidRDefault="00BD1182"/>
    <w:p w:rsidR="00BD1182" w:rsidP="00BD1182" w:rsidRDefault="00BD1182">
      <w:r>
        <w:t>Kennedy, R.K. 1973. An analysis of selected Oklahoma upland forest stands including both overstory and understory components. Ph.D. Dissertation, University of Oklahoma, Norman, OK.</w:t>
      </w:r>
    </w:p>
    <w:p w:rsidR="00BD1182" w:rsidP="00BD1182" w:rsidRDefault="00BD1182"/>
    <w:p w:rsidR="00BD1182" w:rsidP="00BD1182" w:rsidRDefault="00BD1182">
      <w:proofErr w:type="spellStart"/>
      <w:r>
        <w:t>Komarek</w:t>
      </w:r>
      <w:proofErr w:type="spellEnd"/>
      <w:r>
        <w:t>, E.V. 1965. Fire ecology-Grasslands and man. Proc. Ann. Tall Timbers Fire Ecology Conf. 4: 169-220.</w:t>
      </w:r>
    </w:p>
    <w:p w:rsidR="00BD1182" w:rsidP="00BD1182" w:rsidRDefault="00BD1182"/>
    <w:p w:rsidR="00BD1182" w:rsidP="00BD1182" w:rsidRDefault="00BD1182">
      <w:proofErr w:type="spellStart"/>
      <w:r>
        <w:t>Komarek</w:t>
      </w:r>
      <w:proofErr w:type="spellEnd"/>
      <w:r>
        <w:t>, E.V. 1974. Effects of fire on temperate forests and related ecosystems: Southeastern United States. In: T.T. Kozlowski and C.E. Ahlgren, eds., Fire and Ecosystems. Academic Press, New York, NY. 542 pp. Pages 252-277.</w:t>
      </w:r>
    </w:p>
    <w:p w:rsidR="00BD1182" w:rsidP="00BD1182" w:rsidRDefault="00BD1182"/>
    <w:p w:rsidR="00BD1182" w:rsidP="00BD1182" w:rsidRDefault="00BD1182">
      <w:r>
        <w:t xml:space="preserve">Kuchler, A.W. 1974. A new vegetation map of Kansas. Ecology 55: 586-604. </w:t>
      </w:r>
    </w:p>
    <w:p w:rsidR="00BD1182" w:rsidP="00BD1182" w:rsidRDefault="00BD1182"/>
    <w:p w:rsidR="00BD1182" w:rsidP="00BD1182" w:rsidRDefault="00BD1182">
      <w:r>
        <w:t xml:space="preserve">Masters, R.E., J.E. Skeen and J. Whitehead. 1995. Preliminary fire history of McCurtain County Wilderness Area and implications for red-cockaded woodpecker management. In: D.L. </w:t>
      </w:r>
      <w:proofErr w:type="spellStart"/>
      <w:r>
        <w:t>Kulhavy</w:t>
      </w:r>
      <w:proofErr w:type="spellEnd"/>
      <w:r>
        <w:t xml:space="preserve">, R.G. Hooper and R. Costa. (eds.). Red-cockaded woodpecker: Species recovery, ecology and management. Center for Applied Studies, Stephen F. Austin University, Nacogdoches, Tx. Pages 290-302. </w:t>
      </w:r>
    </w:p>
    <w:p w:rsidR="00BD1182" w:rsidP="00BD1182" w:rsidRDefault="00BD1182"/>
    <w:p w:rsidR="00BD1182" w:rsidP="00BD1182" w:rsidRDefault="00BD1182">
      <w:r>
        <w:t>NatureServe. 2007. International Ecological Classification Standard: Terrestrial Ecological Classifications. NatureServe Central Databases. Arlington, VA, U.S.A. Data current as of 10 February 2007.</w:t>
      </w:r>
    </w:p>
    <w:p w:rsidR="00BD1182" w:rsidP="00BD1182" w:rsidRDefault="00BD1182"/>
    <w:p w:rsidR="00BD1182" w:rsidP="00BD1182" w:rsidRDefault="00BD1182">
      <w:r>
        <w:t>NatureServe. 2005. International Ecological Classification Standard: Terrestrial Ecological Classifications. NatureServe Central Databases. Arlington, VA. U.S.A. Data current as of 13 January 2005.</w:t>
      </w:r>
    </w:p>
    <w:p w:rsidR="00BD1182" w:rsidP="00BD1182" w:rsidRDefault="00BD1182"/>
    <w:p w:rsidR="00BD1182" w:rsidP="00BD1182" w:rsidRDefault="00BD1182">
      <w:r>
        <w:t>Powell, J. and D.P. Lowry. 1980. Oak (Quercus spp.) sprouts growth rates on a central Oklahoma shallow savanna range site. Journal of Range Management 33: 312-313.</w:t>
      </w:r>
    </w:p>
    <w:p w:rsidR="00BD1182" w:rsidP="00BD1182" w:rsidRDefault="00BD1182"/>
    <w:p w:rsidR="00BD1182" w:rsidP="00BD1182" w:rsidRDefault="00BD1182">
      <w:proofErr w:type="spellStart"/>
      <w:r>
        <w:t>Penfound</w:t>
      </w:r>
      <w:proofErr w:type="spellEnd"/>
      <w:r>
        <w:t>, W.T. 1962. The savanna concept in Oklahoma. Ecology 43: 774-775.</w:t>
      </w:r>
    </w:p>
    <w:p w:rsidR="00BD1182" w:rsidP="00BD1182" w:rsidRDefault="00BD1182"/>
    <w:p w:rsidR="00BD1182" w:rsidP="00BD1182" w:rsidRDefault="00BD1182">
      <w:proofErr w:type="spellStart"/>
      <w:r>
        <w:t>Penfound</w:t>
      </w:r>
      <w:proofErr w:type="spellEnd"/>
      <w:r>
        <w:t xml:space="preserve">, W.T. 1968. Influence of a wildfire in the </w:t>
      </w:r>
      <w:proofErr w:type="spellStart"/>
      <w:r>
        <w:t>Witchita</w:t>
      </w:r>
      <w:proofErr w:type="spellEnd"/>
      <w:r>
        <w:t xml:space="preserve"> Mountains Wildlife Refuge, Oklahoma. Ecology 49: 1003-1006.</w:t>
      </w:r>
    </w:p>
    <w:p w:rsidR="00BD1182" w:rsidP="00BD1182" w:rsidRDefault="00BD1182"/>
    <w:p w:rsidR="00BD1182" w:rsidP="00BD1182" w:rsidRDefault="00BD1182">
      <w:proofErr w:type="spellStart"/>
      <w:r>
        <w:t>Rebertus</w:t>
      </w:r>
      <w:proofErr w:type="spellEnd"/>
      <w:r>
        <w:t>, A.J. and B.R. Burns. 1997. The importance of gap processes in the development and maintenance of oak savannas and dry forests. Journal of Ecology 85: 635-645.</w:t>
      </w:r>
    </w:p>
    <w:p w:rsidR="00BD1182" w:rsidP="00BD1182" w:rsidRDefault="00BD1182"/>
    <w:p w:rsidR="00BD1182" w:rsidP="00BD1182" w:rsidRDefault="00BD1182">
      <w:r>
        <w:t>Reemts, C.M., L.L. Sanchez and S. Jackson. 2005. Ten years of vegetation recovery in oak-juniper woodlands after catastrophic crown fire. In: Endangered species monitoring and management at Fort Hood, Texas: 2005 annual report. The Nature Conservancy, Fort Hood Project, Fort Hood, TX, USA.</w:t>
      </w:r>
    </w:p>
    <w:p w:rsidR="00BD1182" w:rsidP="00BD1182" w:rsidRDefault="00BD1182"/>
    <w:p w:rsidR="00BD1182" w:rsidP="00BD1182" w:rsidRDefault="00BD1182">
      <w:r>
        <w:t xml:space="preserve">Rice, E.L. and W.T. </w:t>
      </w:r>
      <w:proofErr w:type="spellStart"/>
      <w:r>
        <w:t>Penfound</w:t>
      </w:r>
      <w:proofErr w:type="spellEnd"/>
      <w:r>
        <w:t>. 1959. The upland forests of Oklahoma. Ecology 40: 593-608.</w:t>
      </w:r>
    </w:p>
    <w:p w:rsidR="00BD1182" w:rsidP="00BD1182" w:rsidRDefault="00BD1182"/>
    <w:p w:rsidR="00BD1182" w:rsidP="00BD1182" w:rsidRDefault="00BD1182">
      <w:r>
        <w:lastRenderedPageBreak/>
        <w:t xml:space="preserve">Risser, P.G. and E.L. Rice. 1970. Phytosociological analysis of Oklahoma upland forest species. Ecology 52: 940-945. </w:t>
      </w:r>
    </w:p>
    <w:p w:rsidR="00BD1182" w:rsidP="00BD1182" w:rsidRDefault="00BD1182"/>
    <w:p w:rsidR="00BD1182" w:rsidP="00BD1182" w:rsidRDefault="00BD1182">
      <w:r>
        <w:t>Roe, S.A. 1998. The vegetation of a tract of ancient cross timbers in Osage County, Oklahoma. M.S. Thesis, Oklahoma State University, Stillwater, OK 86 pp.</w:t>
      </w:r>
    </w:p>
    <w:p w:rsidR="00BD1182" w:rsidP="00BD1182" w:rsidRDefault="00BD1182"/>
    <w:p w:rsidR="00BD1182" w:rsidP="00BD1182" w:rsidRDefault="00BD1182">
      <w:proofErr w:type="spellStart"/>
      <w:r>
        <w:t>Rossen</w:t>
      </w:r>
      <w:proofErr w:type="spellEnd"/>
      <w:r>
        <w:t xml:space="preserve">, J.F.1994. Quercus </w:t>
      </w:r>
      <w:proofErr w:type="spellStart"/>
      <w:r>
        <w:t>stellata</w:t>
      </w:r>
      <w:proofErr w:type="spellEnd"/>
      <w:r>
        <w:t xml:space="preserve"> growth and stand characteristics in the Quercus </w:t>
      </w:r>
      <w:proofErr w:type="spellStart"/>
      <w:r>
        <w:t>stellata</w:t>
      </w:r>
      <w:proofErr w:type="spellEnd"/>
      <w:r>
        <w:t xml:space="preserve"> Quercus </w:t>
      </w:r>
      <w:proofErr w:type="spellStart"/>
      <w:r>
        <w:t>marilandica</w:t>
      </w:r>
      <w:proofErr w:type="spellEnd"/>
      <w:r>
        <w:t xml:space="preserve"> forest type in the cross timbers region of central Oklahoma. In: Proceedings of the North American Conference on Savannas and Barrens. Illinois State University, Normal, IL. </w:t>
      </w:r>
    </w:p>
    <w:p w:rsidR="00BD1182" w:rsidP="00BD1182" w:rsidRDefault="00BD1182"/>
    <w:p w:rsidR="00BD1182" w:rsidP="00BD1182" w:rsidRDefault="00BD1182">
      <w:r>
        <w:t>Russell, F.L. and N.L. Fowler. 1999. Rarity of oak saplings in savannas and woodlands of the eastern Edwards Plateau, Texas. Southwestern Naturalist 44: 31-41.</w:t>
      </w:r>
    </w:p>
    <w:p w:rsidR="00BD1182" w:rsidP="00BD1182" w:rsidRDefault="00BD1182"/>
    <w:p w:rsidR="00BD1182" w:rsidP="00BD1182" w:rsidRDefault="00BD1182">
      <w:r>
        <w:t xml:space="preserve">Russell, F.L. and N.L. Fowler. 2002. Failure of adult recruitment in Quercus </w:t>
      </w:r>
      <w:proofErr w:type="spellStart"/>
      <w:r>
        <w:t>buckleyi</w:t>
      </w:r>
      <w:proofErr w:type="spellEnd"/>
      <w:r>
        <w:t xml:space="preserve"> populations on the Eastern Edwards Plateau, Texas. American Midland Naturalist 148: 201-217.</w:t>
      </w:r>
    </w:p>
    <w:p w:rsidR="00BD1182" w:rsidP="00BD1182" w:rsidRDefault="00BD1182"/>
    <w:p w:rsidR="00BD1182" w:rsidP="00BD1182" w:rsidRDefault="00BD1182">
      <w:proofErr w:type="spellStart"/>
      <w:r>
        <w:t>Sapsis</w:t>
      </w:r>
      <w:proofErr w:type="spellEnd"/>
      <w:r>
        <w:t xml:space="preserve">, D.B. and J.B. Kauffman. 1991. Fuel consumption and fire behavior associated with prescribed fire in sagebrush ecosystems. Northwest Science 65: 173-179. </w:t>
      </w:r>
    </w:p>
    <w:p w:rsidR="00BD1182" w:rsidP="00BD1182" w:rsidRDefault="00BD1182"/>
    <w:p w:rsidR="00BD1182" w:rsidP="00BD1182" w:rsidRDefault="00BD1182">
      <w:r>
        <w:t xml:space="preserve">Schulz, C.A. and D.M. Leslie. 1992. Autumn and winter bird populations in herbicide-treated cross timbers in Oklahoma. The American Midland Naturalist. 127: 215-223. </w:t>
      </w:r>
    </w:p>
    <w:p w:rsidR="00BD1182" w:rsidP="00BD1182" w:rsidRDefault="00BD1182"/>
    <w:p w:rsidR="00BD1182" w:rsidP="00BD1182" w:rsidRDefault="00BD1182">
      <w:r>
        <w:t xml:space="preserve">Schulz, C.A., D.M. Leslie, R.L. </w:t>
      </w:r>
      <w:proofErr w:type="spellStart"/>
      <w:r>
        <w:t>Lochmiller</w:t>
      </w:r>
      <w:proofErr w:type="spellEnd"/>
      <w:r>
        <w:t xml:space="preserve"> and D.M. Engle. 1992. Herbicide effects on cross timbers breeding birds. Journal of Range Management 45: 407-411. </w:t>
      </w:r>
    </w:p>
    <w:p w:rsidR="00BD1182" w:rsidP="00BD1182" w:rsidRDefault="00BD1182"/>
    <w:p w:rsidR="00BD1182" w:rsidP="00BD1182" w:rsidRDefault="00BD1182">
      <w:r>
        <w:t>Schmidt, Kirsten M., James P. Menakis, Colin C. Hardy, Wendel J. Hann and David L. Bunnell. 2002. Development of coarse-scale spatial data for wildland fire and fuel management. Gen. Tech. Rep. RMRS-GTR-87. Fort Collins, CO: USDA Forest Service, Rocky Mountain Research Station. 41 pp. + CD.</w:t>
      </w:r>
    </w:p>
    <w:p w:rsidR="00BD1182" w:rsidP="00BD1182" w:rsidRDefault="00BD1182"/>
    <w:p w:rsidR="00BD1182" w:rsidP="00BD1182" w:rsidRDefault="00BD1182">
      <w:proofErr w:type="spellStart"/>
      <w:r>
        <w:t>Shutler</w:t>
      </w:r>
      <w:proofErr w:type="spellEnd"/>
      <w:r>
        <w:t>, A. and B. Hoagland. 2004. Presettlement vegetation in the cross timbers, Carter County, Oklahoma, 1871. Oklahoma Academy of Science 84: IN PRESS.</w:t>
      </w:r>
    </w:p>
    <w:p w:rsidR="00BD1182" w:rsidP="00BD1182" w:rsidRDefault="00BD1182"/>
    <w:p w:rsidR="00BD1182" w:rsidP="00BD1182" w:rsidRDefault="00BD1182">
      <w:proofErr w:type="spellStart"/>
      <w:r>
        <w:t>Stahle</w:t>
      </w:r>
      <w:proofErr w:type="spellEnd"/>
      <w:r>
        <w:t xml:space="preserve">, D. W. and J.G. </w:t>
      </w:r>
      <w:proofErr w:type="spellStart"/>
      <w:r>
        <w:t>Hehr</w:t>
      </w:r>
      <w:proofErr w:type="spellEnd"/>
      <w:r>
        <w:t xml:space="preserve">. 1984. Dendroclimatic Relationships of post oak across a precipitation gradient in the southcentral United States. Annals of the Association of American Geographers 74: 561-573. </w:t>
      </w:r>
    </w:p>
    <w:p w:rsidR="00BD1182" w:rsidP="00BD1182" w:rsidRDefault="00BD1182"/>
    <w:p w:rsidR="00BD1182" w:rsidP="00BD1182" w:rsidRDefault="00BD1182">
      <w:proofErr w:type="spellStart"/>
      <w:r>
        <w:t>Stahle</w:t>
      </w:r>
      <w:proofErr w:type="spellEnd"/>
      <w:r>
        <w:t xml:space="preserve">, D.W., J.G. </w:t>
      </w:r>
      <w:proofErr w:type="spellStart"/>
      <w:r>
        <w:t>Hehr</w:t>
      </w:r>
      <w:proofErr w:type="spellEnd"/>
      <w:r>
        <w:t xml:space="preserve">, G.G. Hawks, M.K. </w:t>
      </w:r>
      <w:proofErr w:type="spellStart"/>
      <w:r>
        <w:t>Cleaveland</w:t>
      </w:r>
      <w:proofErr w:type="spellEnd"/>
      <w:r>
        <w:t xml:space="preserve"> and J.R. Baldwin. 1985. Tree-ring chronologies of the southcentral United States. Tree-Ring Laboratory and Office of the State Climatologists, University of Arkansas, Fayetteville, AR. 128 pp. </w:t>
      </w:r>
    </w:p>
    <w:p w:rsidR="00BD1182" w:rsidP="00BD1182" w:rsidRDefault="00BD1182"/>
    <w:p w:rsidR="00BD1182" w:rsidP="00BD1182" w:rsidRDefault="00BD1182">
      <w:proofErr w:type="spellStart"/>
      <w:r>
        <w:t>Stahle</w:t>
      </w:r>
      <w:proofErr w:type="spellEnd"/>
      <w:r>
        <w:t xml:space="preserve">, D.W. and P.L. Chaney. 1994. A predictive model for the location of ancient forests. Natural Areas Journal 14: 151-158. </w:t>
      </w:r>
    </w:p>
    <w:p w:rsidR="00BD1182" w:rsidP="00BD1182" w:rsidRDefault="00BD1182"/>
    <w:p w:rsidR="00BD1182" w:rsidP="00BD1182" w:rsidRDefault="00BD1182">
      <w:proofErr w:type="spellStart"/>
      <w:r>
        <w:lastRenderedPageBreak/>
        <w:t>Smeins</w:t>
      </w:r>
      <w:proofErr w:type="spellEnd"/>
      <w:r>
        <w:t xml:space="preserve">, F. 1994. Cross timbers-Texas-Little bluestem-post oak. SRM 732. In: T,N, </w:t>
      </w:r>
      <w:proofErr w:type="spellStart"/>
      <w:r>
        <w:t>Shiftlet</w:t>
      </w:r>
      <w:proofErr w:type="spellEnd"/>
      <w:r>
        <w:t>, ed. Rangeland cover types of the United States. Soc. Range Manage., Denver, CO. 152 pp. Pages 107-108.</w:t>
      </w:r>
    </w:p>
    <w:p w:rsidR="00BD1182" w:rsidP="00BD1182" w:rsidRDefault="00BD1182"/>
    <w:p w:rsidR="00BD1182" w:rsidP="00BD1182" w:rsidRDefault="00BD1182">
      <w:r>
        <w:t xml:space="preserve">Stein, H.F. and R.F. Hill eds. 1993. The culture of Oklahoma. University of Oklahoma Press. Norman, OK. </w:t>
      </w:r>
    </w:p>
    <w:p w:rsidR="00BD1182" w:rsidP="00BD1182" w:rsidRDefault="00BD1182"/>
    <w:p w:rsidR="00BD1182" w:rsidP="00BD1182" w:rsidRDefault="00BD1182">
      <w:r>
        <w:t xml:space="preserve">Stroud, H. A. 1968. Conquest of the prairies. Texan Press. Waco, TX. </w:t>
      </w:r>
    </w:p>
    <w:p w:rsidR="00BD1182" w:rsidP="00BD1182" w:rsidRDefault="00BD1182"/>
    <w:p w:rsidR="00BD1182" w:rsidP="00BD1182" w:rsidRDefault="00BD1182">
      <w:r>
        <w:t xml:space="preserve">Tharpe, B.C. 1923. Ecologic investigations in the Red River Valley. University of Texas Bulletin 2327: 89-155. </w:t>
      </w:r>
    </w:p>
    <w:p w:rsidR="00BD1182" w:rsidP="00BD1182" w:rsidRDefault="00BD1182"/>
    <w:p w:rsidR="00BD1182" w:rsidP="00BD1182" w:rsidRDefault="00BD1182">
      <w:r>
        <w:t xml:space="preserve">Tharpe, B.C. 1926. Structure of Texas vegetation east of the 98th meridian. University of Texas Bulletin 2606: 1-172. </w:t>
      </w:r>
    </w:p>
    <w:p w:rsidR="00BD1182" w:rsidP="00BD1182" w:rsidRDefault="00BD1182"/>
    <w:p w:rsidR="00BD1182" w:rsidP="00BD1182" w:rsidRDefault="00BD1182">
      <w:r>
        <w:t xml:space="preserve">Trollope, W.S.W. 1984. Fire in savannah. In: P. de V. </w:t>
      </w:r>
      <w:proofErr w:type="spellStart"/>
      <w:r>
        <w:t>Booysen</w:t>
      </w:r>
      <w:proofErr w:type="spellEnd"/>
      <w:r>
        <w:t xml:space="preserve"> and N.M. </w:t>
      </w:r>
      <w:proofErr w:type="spellStart"/>
      <w:r>
        <w:t>Tainton</w:t>
      </w:r>
      <w:proofErr w:type="spellEnd"/>
      <w:r>
        <w:t>, eds., Ecological effects of fire in South African ecosystems. Springer-Verlag, New York, NY. 426 pp. Pages 151-175.</w:t>
      </w:r>
    </w:p>
    <w:p w:rsidR="00BD1182" w:rsidP="00BD1182" w:rsidRDefault="00BD1182"/>
    <w:p w:rsidR="00BD1182" w:rsidP="00BD1182" w:rsidRDefault="00BD1182">
      <w:r>
        <w:t xml:space="preserve">USDA Forest Service, Rocky Mountain Research Station, Fire Sciences Laboratory (2002, December). Fire Effects Information System, [Online]. Available: http://www.fs.fed.us/database/feis/. </w:t>
      </w:r>
    </w:p>
    <w:p w:rsidR="00BD1182" w:rsidP="00BD1182" w:rsidRDefault="00BD1182"/>
    <w:p w:rsidR="00BD1182" w:rsidP="00BD1182" w:rsidRDefault="00BD1182">
      <w:r>
        <w:t xml:space="preserve">Weaver, J.E. and F. E. Clements. 1938. Plant Ecology. 2nd ed. McGraw Hill. New York. 601 pp. </w:t>
      </w:r>
    </w:p>
    <w:p w:rsidR="00BD1182" w:rsidP="00BD1182" w:rsidRDefault="00BD1182"/>
    <w:p w:rsidR="00BD1182" w:rsidP="00BD1182" w:rsidRDefault="00BD1182">
      <w:r>
        <w:t>White, A.S. 1986. Prescribed burning for oak savanna restoration in central Minnesota. Res. Pap. NC-266, USDA Forest Service, Washington, D.C. 12.pp.</w:t>
      </w:r>
    </w:p>
    <w:p w:rsidR="00BD1182" w:rsidP="00BD1182" w:rsidRDefault="00BD1182"/>
    <w:p w:rsidR="00BD1182" w:rsidP="00BD1182" w:rsidRDefault="00BD1182">
      <w:r>
        <w:t>Wright, H.A. and A.W. Bailey. 1982. Fire ecology. John Wiley and Sons, New York, NY. 501 pp.</w:t>
      </w:r>
    </w:p>
    <w:p w:rsidRPr="00A43E41" w:rsidR="004D5F12" w:rsidP="00BD1182"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CB3" w:rsidRDefault="00085CB3">
      <w:r>
        <w:separator/>
      </w:r>
    </w:p>
  </w:endnote>
  <w:endnote w:type="continuationSeparator" w:id="0">
    <w:p w:rsidR="00085CB3" w:rsidRDefault="00085CB3">
      <w:r>
        <w:continuationSeparator/>
      </w:r>
    </w:p>
  </w:endnote>
  <w:endnote w:type="continuationNotice" w:id="1">
    <w:p w:rsidR="00085CB3" w:rsidRDefault="00085C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182" w:rsidRDefault="00BD1182" w:rsidP="00BD118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CB3" w:rsidRDefault="00085CB3">
      <w:r>
        <w:separator/>
      </w:r>
    </w:p>
  </w:footnote>
  <w:footnote w:type="continuationSeparator" w:id="0">
    <w:p w:rsidR="00085CB3" w:rsidRDefault="00085CB3">
      <w:r>
        <w:continuationSeparator/>
      </w:r>
    </w:p>
  </w:footnote>
  <w:footnote w:type="continuationNotice" w:id="1">
    <w:p w:rsidR="00085CB3" w:rsidRDefault="00085C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D1182">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66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C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TotalTime>
  <Pages>11</Pages>
  <Words>3797</Words>
  <Characters>21647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2014-08-21T14:44:00Z</cp:lastPrinted>
  <dcterms:created xsi:type="dcterms:W3CDTF">2018-05-29T22:58:00Z</dcterms:created>
  <dcterms:modified xsi:type="dcterms:W3CDTF">2025-02-12T09:41:42Z</dcterms:modified>
</cp:coreProperties>
</file>