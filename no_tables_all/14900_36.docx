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8A2" w:rsidP="007838A2" w:rsidRDefault="007838A2">
      <w:pPr>
        <w:pStyle w:val="BpSTitle"/>
      </w:pPr>
      <w:r>
        <w:t>14900</w:t>
      </w:r>
    </w:p>
    <w:p w:rsidR="007838A2" w:rsidP="007838A2" w:rsidRDefault="007838A2">
      <w:pPr>
        <w:pStyle w:val="BpSTitle"/>
      </w:pPr>
      <w:r>
        <w:t>Gulf and Atlantic Coastal Plain Tidal Marsh Systems</w:t>
      </w:r>
    </w:p>
    <w:p w:rsidR="007838A2" w:rsidP="007838A2" w:rsidRDefault="007838A2">
      <w:r>
        <w:t>BpS Model/Description Version: Aug. 2020</w:t>
      </w:r>
      <w:r>
        <w:tab/>
      </w:r>
      <w:r>
        <w:tab/>
      </w:r>
      <w:r>
        <w:tab/>
      </w:r>
      <w:r>
        <w:tab/>
      </w:r>
      <w:r>
        <w:tab/>
      </w:r>
      <w:r>
        <w:tab/>
      </w:r>
      <w:r>
        <w:tab/>
      </w:r>
    </w:p>
    <w:p w:rsidR="007838A2" w:rsidP="007838A2" w:rsidRDefault="006B370F">
      <w:r>
        <w:tab/>
      </w:r>
      <w:r>
        <w:tab/>
      </w:r>
      <w:r>
        <w:tab/>
      </w:r>
      <w:r>
        <w:tab/>
      </w:r>
      <w:r>
        <w:tab/>
      </w:r>
      <w:r>
        <w:tab/>
      </w:r>
      <w:r>
        <w:tab/>
      </w:r>
      <w:r>
        <w:tab/>
      </w:r>
      <w:r>
        <w:tab/>
      </w:r>
      <w:r>
        <w:tab/>
        <w:t>Update: 6/26/2018</w:t>
      </w:r>
    </w:p>
    <w:p w:rsidR="007838A2" w:rsidP="007838A2" w:rsidRDefault="007838A2"/>
    <w:p w:rsidR="007838A2" w:rsidP="007838A2" w:rsidRDefault="007838A2">
      <w:pPr>
        <w:pStyle w:val="InfoPara"/>
      </w:pPr>
      <w:r>
        <w:t>Vegetation Type</w:t>
      </w:r>
    </w:p>
    <w:p w:rsidR="007838A2" w:rsidP="007838A2" w:rsidRDefault="002E185E">
      <w:r w:rsidRPr="002E185E">
        <w:t xml:space="preserve">Herbaceous Wetland </w:t>
      </w:r>
    </w:p>
    <w:p w:rsidR="007838A2" w:rsidP="007838A2" w:rsidRDefault="007838A2">
      <w:pPr>
        <w:pStyle w:val="InfoPara"/>
      </w:pPr>
      <w:r>
        <w:t>Map Zones</w:t>
      </w:r>
    </w:p>
    <w:p w:rsidR="007838A2" w:rsidP="007838A2" w:rsidRDefault="007838A2">
      <w:r>
        <w:t>36</w:t>
      </w:r>
    </w:p>
    <w:p w:rsidR="007838A2" w:rsidP="007838A2" w:rsidRDefault="007838A2">
      <w:pPr>
        <w:pStyle w:val="InfoPara"/>
      </w:pPr>
      <w:r>
        <w:t>Geographic Range</w:t>
      </w:r>
    </w:p>
    <w:p w:rsidR="007838A2" w:rsidP="007838A2" w:rsidRDefault="007838A2">
      <w:r>
        <w:t>Southeast T</w:t>
      </w:r>
      <w:r w:rsidR="006B370F">
        <w:t>exas</w:t>
      </w:r>
      <w:r>
        <w:t xml:space="preserve"> from Galveston Bay to Rio Grande Delta, as far inland as tidal influence.</w:t>
      </w:r>
    </w:p>
    <w:p w:rsidR="007838A2" w:rsidP="007838A2" w:rsidRDefault="007838A2">
      <w:pPr>
        <w:pStyle w:val="InfoPara"/>
      </w:pPr>
      <w:r>
        <w:t>Biophysical Site Description</w:t>
      </w:r>
    </w:p>
    <w:p w:rsidR="007838A2" w:rsidP="007838A2" w:rsidRDefault="007838A2">
      <w:r>
        <w:t xml:space="preserve">This </w:t>
      </w:r>
      <w:r w:rsidR="006B370F">
        <w:t>biophysical setting (</w:t>
      </w:r>
      <w:r>
        <w:t>BpS</w:t>
      </w:r>
      <w:r w:rsidR="006B370F">
        <w:t>)</w:t>
      </w:r>
      <w:r>
        <w:t xml:space="preserve"> occurs on the Coastal Plains of T</w:t>
      </w:r>
      <w:r w:rsidR="006B370F">
        <w:t>exas</w:t>
      </w:r>
      <w:r>
        <w:t xml:space="preserve">. Synonyms of this BpS are coastal marsh and saltmarsh. Elevation ranges are generally from 0-2m </w:t>
      </w:r>
      <w:r w:rsidR="008E4E79">
        <w:t>above sea level</w:t>
      </w:r>
      <w:r>
        <w:t xml:space="preserve">, and are located along bay shorelines, river and tidal deltas. Soils range from sandy along the back-island areas to silts and clays within sheltered lagoons and shorelines. Vegetated marshes are situated in broad bands in the northern portion of </w:t>
      </w:r>
      <w:r w:rsidR="006B370F">
        <w:t>map zone (</w:t>
      </w:r>
      <w:r>
        <w:t>MZ</w:t>
      </w:r>
      <w:r w:rsidR="006B370F">
        <w:t>)</w:t>
      </w:r>
      <w:r>
        <w:t xml:space="preserve">36, becoming narrow fringe habitats along the </w:t>
      </w:r>
      <w:r w:rsidR="006B370F">
        <w:t>south-central</w:t>
      </w:r>
      <w:r>
        <w:t xml:space="preserve"> portions, then limited to freshwater drainage areas in the Laguna Madre system.</w:t>
      </w:r>
    </w:p>
    <w:p w:rsidR="007838A2" w:rsidP="007838A2" w:rsidRDefault="007838A2">
      <w:pPr>
        <w:pStyle w:val="InfoPara"/>
      </w:pPr>
      <w:r>
        <w:t>Vegetation Description</w:t>
      </w:r>
    </w:p>
    <w:p w:rsidR="007838A2" w:rsidP="007838A2" w:rsidRDefault="007838A2">
      <w:r>
        <w:t>Plant zonation is driven by elevation and salinity gradients. Intertidal marshes with salinities averaging 25-35 ppt are composed of predominantly monotypic stands of smooth cordgrass (</w:t>
      </w:r>
      <w:proofErr w:type="spellStart"/>
      <w:r w:rsidRPr="008E4E79">
        <w:rPr>
          <w:i/>
        </w:rPr>
        <w:t>Spartina</w:t>
      </w:r>
      <w:proofErr w:type="spellEnd"/>
      <w:r w:rsidRPr="008E4E79">
        <w:rPr>
          <w:i/>
        </w:rPr>
        <w:t xml:space="preserve"> alterniflora</w:t>
      </w:r>
      <w:r>
        <w:t>), grading into unvegetated flats with glasswort (</w:t>
      </w:r>
      <w:r w:rsidRPr="008E4E79">
        <w:rPr>
          <w:i/>
        </w:rPr>
        <w:t>Salicornia</w:t>
      </w:r>
      <w:r>
        <w:t xml:space="preserve"> spp.) in the more hypersaline soils around Laguna Madre. Mid-marsh species include </w:t>
      </w:r>
      <w:proofErr w:type="spellStart"/>
      <w:r>
        <w:t>marshhay</w:t>
      </w:r>
      <w:proofErr w:type="spellEnd"/>
      <w:r>
        <w:t xml:space="preserve"> cordgrass (</w:t>
      </w:r>
      <w:proofErr w:type="spellStart"/>
      <w:r w:rsidRPr="008E4E79">
        <w:rPr>
          <w:i/>
        </w:rPr>
        <w:t>Spartina</w:t>
      </w:r>
      <w:proofErr w:type="spellEnd"/>
      <w:r w:rsidRPr="008E4E79">
        <w:rPr>
          <w:i/>
        </w:rPr>
        <w:t xml:space="preserve"> patens</w:t>
      </w:r>
      <w:r>
        <w:t xml:space="preserve">) occurring in salinities 10-25 ppt and tolerating irregularly inundation. This zone can be quite expansive around river mouths, but are limited in spatial coverage south of Guadalupe delta. Other intermediate species may predominate in areas of concentrated freshwater inflow, such as seashore </w:t>
      </w:r>
      <w:proofErr w:type="spellStart"/>
      <w:r>
        <w:t>paspalum</w:t>
      </w:r>
      <w:proofErr w:type="spellEnd"/>
      <w:r>
        <w:t xml:space="preserve"> (</w:t>
      </w:r>
      <w:proofErr w:type="spellStart"/>
      <w:r w:rsidRPr="008E4E79">
        <w:rPr>
          <w:i/>
        </w:rPr>
        <w:t>Paspalum</w:t>
      </w:r>
      <w:proofErr w:type="spellEnd"/>
      <w:r w:rsidRPr="008E4E79">
        <w:rPr>
          <w:i/>
        </w:rPr>
        <w:t xml:space="preserve"> </w:t>
      </w:r>
      <w:proofErr w:type="spellStart"/>
      <w:r w:rsidRPr="008E4E79">
        <w:rPr>
          <w:i/>
        </w:rPr>
        <w:t>vaginatum</w:t>
      </w:r>
      <w:proofErr w:type="spellEnd"/>
      <w:r>
        <w:t>) and Olney bulrush (</w:t>
      </w:r>
      <w:proofErr w:type="spellStart"/>
      <w:r w:rsidRPr="008E4E79">
        <w:rPr>
          <w:i/>
        </w:rPr>
        <w:t>Schoenoplectus</w:t>
      </w:r>
      <w:proofErr w:type="spellEnd"/>
      <w:r w:rsidRPr="008E4E79">
        <w:rPr>
          <w:i/>
        </w:rPr>
        <w:t xml:space="preserve"> </w:t>
      </w:r>
      <w:proofErr w:type="spellStart"/>
      <w:r w:rsidRPr="008E4E79">
        <w:rPr>
          <w:i/>
        </w:rPr>
        <w:t>americanus</w:t>
      </w:r>
      <w:proofErr w:type="spellEnd"/>
      <w:r>
        <w:t>). High marsh zones exhibit the highest species diversity, including grasses such as saltgrass (</w:t>
      </w:r>
      <w:proofErr w:type="spellStart"/>
      <w:r w:rsidRPr="008E4E79">
        <w:rPr>
          <w:i/>
        </w:rPr>
        <w:t>Distichlis</w:t>
      </w:r>
      <w:proofErr w:type="spellEnd"/>
      <w:r w:rsidRPr="008E4E79">
        <w:rPr>
          <w:i/>
        </w:rPr>
        <w:t xml:space="preserve"> </w:t>
      </w:r>
      <w:proofErr w:type="spellStart"/>
      <w:r w:rsidRPr="008E4E79">
        <w:rPr>
          <w:i/>
        </w:rPr>
        <w:t>spicata</w:t>
      </w:r>
      <w:proofErr w:type="spellEnd"/>
      <w:r>
        <w:t xml:space="preserve">), </w:t>
      </w:r>
      <w:proofErr w:type="spellStart"/>
      <w:r>
        <w:t>shoregrass</w:t>
      </w:r>
      <w:proofErr w:type="spellEnd"/>
      <w:r>
        <w:t xml:space="preserve"> (</w:t>
      </w:r>
      <w:proofErr w:type="spellStart"/>
      <w:r w:rsidRPr="008E4E79">
        <w:rPr>
          <w:i/>
        </w:rPr>
        <w:t>Monanthochloe</w:t>
      </w:r>
      <w:proofErr w:type="spellEnd"/>
      <w:r w:rsidRPr="008E4E79">
        <w:rPr>
          <w:i/>
        </w:rPr>
        <w:t xml:space="preserve"> </w:t>
      </w:r>
      <w:proofErr w:type="spellStart"/>
      <w:r w:rsidRPr="008E4E79">
        <w:rPr>
          <w:i/>
        </w:rPr>
        <w:t>littoralis</w:t>
      </w:r>
      <w:proofErr w:type="spellEnd"/>
      <w:r>
        <w:t>)</w:t>
      </w:r>
      <w:r w:rsidR="008E4E79">
        <w:t>,</w:t>
      </w:r>
      <w:r w:rsidR="00A809DB">
        <w:t xml:space="preserve"> </w:t>
      </w:r>
      <w:r w:rsidR="008E4E79">
        <w:t>and</w:t>
      </w:r>
      <w:r>
        <w:t xml:space="preserve"> seashore </w:t>
      </w:r>
      <w:proofErr w:type="spellStart"/>
      <w:r>
        <w:t>dropseed</w:t>
      </w:r>
      <w:proofErr w:type="spellEnd"/>
      <w:r>
        <w:t xml:space="preserve"> (</w:t>
      </w:r>
      <w:proofErr w:type="spellStart"/>
      <w:r w:rsidRPr="008E4E79">
        <w:rPr>
          <w:i/>
        </w:rPr>
        <w:t>Sporobolus</w:t>
      </w:r>
      <w:proofErr w:type="spellEnd"/>
      <w:r w:rsidRPr="008E4E79">
        <w:rPr>
          <w:i/>
        </w:rPr>
        <w:t xml:space="preserve"> </w:t>
      </w:r>
      <w:proofErr w:type="spellStart"/>
      <w:r w:rsidRPr="008E4E79">
        <w:rPr>
          <w:i/>
        </w:rPr>
        <w:t>virgnicus</w:t>
      </w:r>
      <w:proofErr w:type="spellEnd"/>
      <w:r>
        <w:t>) and forbs such as sea ox-eye daisy (</w:t>
      </w:r>
      <w:proofErr w:type="spellStart"/>
      <w:r w:rsidRPr="008E4E79">
        <w:rPr>
          <w:i/>
        </w:rPr>
        <w:t>Leucanthemum</w:t>
      </w:r>
      <w:proofErr w:type="spellEnd"/>
      <w:r w:rsidRPr="008E4E79">
        <w:rPr>
          <w:i/>
        </w:rPr>
        <w:t xml:space="preserve"> vulgare</w:t>
      </w:r>
      <w:r>
        <w:t>), camphor daisy (</w:t>
      </w:r>
      <w:proofErr w:type="spellStart"/>
      <w:r w:rsidRPr="008E4E79">
        <w:rPr>
          <w:i/>
        </w:rPr>
        <w:t>Rayjacksonia</w:t>
      </w:r>
      <w:proofErr w:type="spellEnd"/>
      <w:r w:rsidRPr="008E4E79">
        <w:rPr>
          <w:i/>
        </w:rPr>
        <w:t xml:space="preserve"> </w:t>
      </w:r>
      <w:proofErr w:type="spellStart"/>
      <w:r w:rsidRPr="008E4E79">
        <w:rPr>
          <w:i/>
        </w:rPr>
        <w:t>phyllocephala</w:t>
      </w:r>
      <w:proofErr w:type="spellEnd"/>
      <w:r>
        <w:t>)</w:t>
      </w:r>
      <w:r w:rsidR="008E4E79">
        <w:t>,</w:t>
      </w:r>
      <w:r>
        <w:t xml:space="preserve"> and </w:t>
      </w:r>
      <w:proofErr w:type="spellStart"/>
      <w:r>
        <w:t>sumpweed</w:t>
      </w:r>
      <w:proofErr w:type="spellEnd"/>
      <w:r>
        <w:t xml:space="preserve"> (</w:t>
      </w:r>
      <w:proofErr w:type="spellStart"/>
      <w:r w:rsidRPr="008E4E79">
        <w:rPr>
          <w:i/>
        </w:rPr>
        <w:t>Cyclachaena</w:t>
      </w:r>
      <w:proofErr w:type="spellEnd"/>
      <w:r w:rsidRPr="008E4E79">
        <w:rPr>
          <w:i/>
        </w:rPr>
        <w:t xml:space="preserve"> </w:t>
      </w:r>
      <w:proofErr w:type="spellStart"/>
      <w:r w:rsidRPr="008E4E79">
        <w:rPr>
          <w:i/>
        </w:rPr>
        <w:t>xanthifolia</w:t>
      </w:r>
      <w:proofErr w:type="spellEnd"/>
      <w:r>
        <w:t>). Recently, minor amounts of black mangroves (</w:t>
      </w:r>
      <w:proofErr w:type="spellStart"/>
      <w:r w:rsidRPr="008E4E79">
        <w:rPr>
          <w:i/>
        </w:rPr>
        <w:t>Avicennia</w:t>
      </w:r>
      <w:proofErr w:type="spellEnd"/>
      <w:r w:rsidRPr="008E4E79">
        <w:rPr>
          <w:i/>
        </w:rPr>
        <w:t xml:space="preserve"> </w:t>
      </w:r>
      <w:proofErr w:type="spellStart"/>
      <w:r w:rsidRPr="008E4E79">
        <w:rPr>
          <w:i/>
        </w:rPr>
        <w:t>germinans</w:t>
      </w:r>
      <w:proofErr w:type="spellEnd"/>
      <w:r>
        <w:t>) have become established in the mid-marsh zones of higher salinity bays in the mid and lower portions of the zone.</w:t>
      </w:r>
    </w:p>
    <w:p w:rsidR="007838A2" w:rsidP="007838A2" w:rsidRDefault="007838A2">
      <w:pPr>
        <w:pStyle w:val="InfoPara"/>
      </w:pPr>
      <w:r>
        <w:t>BpS Dominant and Indicator Species</w:t>
      </w:r>
    </w:p>
    <w:p>
      <w:r>
        <w:rPr>
          <w:sz w:val="16"/>
        </w:rPr>
        <w:t>Species names are from the NRCS PLANTS database. Check species codes at http://plants.usda.gov.</w:t>
      </w:r>
    </w:p>
    <w:p w:rsidR="007838A2" w:rsidP="007838A2" w:rsidRDefault="007838A2">
      <w:pPr>
        <w:pStyle w:val="InfoPara"/>
      </w:pPr>
      <w:r>
        <w:t>Disturbance Description</w:t>
      </w:r>
    </w:p>
    <w:p w:rsidR="007838A2" w:rsidP="007838A2" w:rsidRDefault="007838A2">
      <w:r>
        <w:t>The area is subject to infrequent wildfire either from lightning to frequent anthropogenic fire in the mid-marsh areas. Ignition fires may occur from lightning in the intertidal zone, although it probably has low spread due to high fuel moisture. Flooding from tropical storms does not have a major impact on this system, unless high waters are sustained through coastal flooding from high rainfall levels in the watershed.</w:t>
      </w:r>
    </w:p>
    <w:p w:rsidR="007838A2" w:rsidP="007838A2" w:rsidRDefault="007838A2"/>
    <w:p w:rsidR="007838A2" w:rsidP="007838A2" w:rsidRDefault="007838A2">
      <w:r>
        <w:t xml:space="preserve">Herbivory from native ungulates and waterfowl were additional disturbance factors that can set back productivity more than species composition changes. Geese are predominant grazers in the intermediate and brackish zones where tubers of Olney bulrush are prevalent. Repetitive goose </w:t>
      </w:r>
      <w:proofErr w:type="spellStart"/>
      <w:r>
        <w:t>eatouts</w:t>
      </w:r>
      <w:proofErr w:type="spellEnd"/>
      <w:r>
        <w:t xml:space="preserve"> in the same location may result in formation of open water habitat. In areas that burn during drier conditions, saltgrass may colonize the area and ameliorate soil salinity through shading and facilitate regrowth of more competitive species.</w:t>
      </w:r>
    </w:p>
    <w:p w:rsidR="007838A2" w:rsidP="007838A2" w:rsidRDefault="007838A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838A2" w:rsidP="007838A2" w:rsidRDefault="007838A2">
      <w:pPr>
        <w:pStyle w:val="InfoPara"/>
      </w:pPr>
      <w:r>
        <w:t>Scale Description</w:t>
      </w:r>
    </w:p>
    <w:p w:rsidR="007838A2" w:rsidP="007838A2" w:rsidRDefault="007838A2">
      <w:r>
        <w:t>This BpS ranges in relative coverage as being abundant along the northern portions of the mapzone to being restricted to narrow fringes in the south central areas, as related to decreases in rainfall and increase in evapotranspiration from north to south. Historical estimates of coastal marsh in Texas in 1955 totaled 387,000ac; whereas in 1992 about 356,000ac remain.</w:t>
      </w:r>
    </w:p>
    <w:p w:rsidR="007838A2" w:rsidP="007838A2" w:rsidRDefault="007838A2">
      <w:pPr>
        <w:pStyle w:val="InfoPara"/>
      </w:pPr>
      <w:r>
        <w:t>Adjacency or Identification Concerns</w:t>
      </w:r>
    </w:p>
    <w:p w:rsidR="007838A2" w:rsidP="007838A2" w:rsidRDefault="007838A2">
      <w:r>
        <w:t>This BpS grades into BpS1437 (Texas Coast Dune and Deep Sand Grassland) or estuarine waters. The western edge is bordered by either BpS 1486 (Texas-Louisiana Saline Coastal Prairie), BpS 1434 (Texas-Louisiana Coastal Prairie) or BpS 1338 (Central Texas Coastal Fringe Forest and Woodland).</w:t>
      </w:r>
    </w:p>
    <w:p w:rsidR="007838A2" w:rsidP="007838A2" w:rsidRDefault="007838A2">
      <w:pPr>
        <w:pStyle w:val="InfoPara"/>
      </w:pPr>
      <w:r>
        <w:t>Issues or Problems</w:t>
      </w:r>
    </w:p>
    <w:p w:rsidR="007838A2" w:rsidP="007838A2" w:rsidRDefault="007838A2">
      <w:r>
        <w:t xml:space="preserve">There is very little historical data about this system prior to 1950. The construction of the Gulf Intracoastal Waterway was initiated in the 1940s, and effectively resulted in conversion of coastal marsh to </w:t>
      </w:r>
      <w:proofErr w:type="spellStart"/>
      <w:r>
        <w:t>deepwater</w:t>
      </w:r>
      <w:proofErr w:type="spellEnd"/>
      <w:r>
        <w:t xml:space="preserve"> habitat, or upland (deposition of dredged material). Additional changes to bay circulation may have caused conversion of coastal marsh to unvegetated flats.</w:t>
      </w:r>
    </w:p>
    <w:p w:rsidR="007838A2" w:rsidP="007838A2" w:rsidRDefault="007838A2"/>
    <w:p w:rsidR="007838A2" w:rsidP="007838A2" w:rsidRDefault="007838A2">
      <w:r>
        <w:lastRenderedPageBreak/>
        <w:t>Reductions of fresh</w:t>
      </w:r>
      <w:r w:rsidR="008E4E79">
        <w:t xml:space="preserve"> </w:t>
      </w:r>
      <w:r>
        <w:t>flows from upstream reservoir construction has increased bay salinities and reduced nutrient and sediment pulses in the estuarine systems. This impact has not been quantitatively evaluated on coastal marshes.</w:t>
      </w:r>
    </w:p>
    <w:p w:rsidR="007838A2" w:rsidP="007838A2" w:rsidRDefault="007838A2"/>
    <w:p w:rsidR="007838A2" w:rsidP="007838A2" w:rsidRDefault="007838A2">
      <w:r>
        <w:t>Brazilian peppertree (</w:t>
      </w:r>
      <w:proofErr w:type="spellStart"/>
      <w:r w:rsidRPr="008E4E79">
        <w:rPr>
          <w:i/>
        </w:rPr>
        <w:t>Schinus</w:t>
      </w:r>
      <w:proofErr w:type="spellEnd"/>
      <w:r w:rsidRPr="008E4E79">
        <w:rPr>
          <w:i/>
        </w:rPr>
        <w:t xml:space="preserve"> terebinthifolius</w:t>
      </w:r>
      <w:r>
        <w:t>) is one exotic species that has invaded high marsh habitats in intermediate soil salinities.</w:t>
      </w:r>
    </w:p>
    <w:p w:rsidR="007838A2" w:rsidP="007838A2" w:rsidRDefault="007838A2">
      <w:pPr>
        <w:pStyle w:val="InfoPara"/>
      </w:pPr>
      <w:r>
        <w:t>Native Uncharacteristic Conditions</w:t>
      </w:r>
    </w:p>
    <w:p w:rsidR="007838A2" w:rsidP="007838A2" w:rsidRDefault="007838A2">
      <w:r>
        <w:t>In areas where freshwater inflows are concentrated, cattail (</w:t>
      </w:r>
      <w:proofErr w:type="spellStart"/>
      <w:r w:rsidRPr="008E4E79">
        <w:rPr>
          <w:i/>
        </w:rPr>
        <w:t>Typha</w:t>
      </w:r>
      <w:proofErr w:type="spellEnd"/>
      <w:r>
        <w:t xml:space="preserve"> spp.) can establish in coastal marshes and is difficult to eradicate.</w:t>
      </w:r>
    </w:p>
    <w:p w:rsidR="007838A2" w:rsidP="007838A2" w:rsidRDefault="007838A2">
      <w:pPr>
        <w:pStyle w:val="InfoPara"/>
      </w:pPr>
      <w:r>
        <w:t>Comments</w:t>
      </w:r>
    </w:p>
    <w:p w:rsidR="007838A2" w:rsidP="007838A2" w:rsidRDefault="007838A2"/>
    <w:p w:rsidR="007838A2" w:rsidP="007838A2" w:rsidRDefault="007838A2">
      <w:pPr>
        <w:pStyle w:val="ReportSection"/>
      </w:pPr>
      <w:r>
        <w:t>Succession Classes</w:t>
      </w:r>
    </w:p>
    <w:p w:rsidR="007838A2" w:rsidP="007838A2" w:rsidRDefault="007838A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838A2" w:rsidP="007838A2" w:rsidRDefault="007838A2">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bookmarkEnd w:id="1"/>
    <w:bookmarkEnd w:id="2"/>
    <w:p w:rsidR="00A809DB" w:rsidP="007838A2" w:rsidRDefault="00A809DB">
      <w:pPr>
        <w:pStyle w:val="SClassInfoPara"/>
      </w:pPr>
    </w:p>
    <w:p w:rsidR="007838A2" w:rsidP="007838A2" w:rsidRDefault="007838A2">
      <w:pPr>
        <w:pStyle w:val="SClassInfoPara"/>
      </w:pPr>
      <w:r>
        <w:t>Indicator Species</w:t>
      </w:r>
    </w:p>
    <w:p w:rsidR="007838A2" w:rsidP="007838A2" w:rsidRDefault="007838A2"/>
    <w:p w:rsidR="007838A2" w:rsidP="007838A2" w:rsidRDefault="007838A2">
      <w:pPr>
        <w:pStyle w:val="SClassInfoPara"/>
      </w:pPr>
      <w:r>
        <w:t>Description</w:t>
      </w:r>
    </w:p>
    <w:p w:rsidR="007838A2" w:rsidP="007838A2" w:rsidRDefault="007838A2">
      <w:r>
        <w:t xml:space="preserve">This grassland class is post disturbance (replacement fire) characterized by open semi-canopy in areas with normal fire frequency. A higher proportion of vegetation will include saltgrass, the primary colonizing grass species after disturbance occurs. </w:t>
      </w:r>
    </w:p>
    <w:p w:rsidR="007838A2" w:rsidP="007838A2" w:rsidRDefault="007838A2"/>
    <w:p w:rsidR="007838A2" w:rsidP="007838A2" w:rsidRDefault="007838A2">
      <w:r>
        <w:t xml:space="preserve">This condition is characterized by lower seral stage plant communities. Heavy herbivory following the fire can increase coverage by saltgrass. Continual herbivory can result in unvegetated flats or open water ponds. </w:t>
      </w:r>
    </w:p>
    <w:p w:rsidR="007838A2" w:rsidP="007838A2" w:rsidRDefault="007838A2"/>
    <w:p>
      <w:r>
        <w:rPr>
          <w:i/>
          <w:u w:val="single"/>
        </w:rPr>
        <w:t>Maximum Tree Size Class</w:t>
      </w:r>
      <w:br/>
      <w:r>
        <w:t>None</w:t>
      </w:r>
    </w:p>
    <w:p w:rsidR="007838A2" w:rsidP="007838A2" w:rsidRDefault="007838A2">
      <w:pPr>
        <w:pStyle w:val="InfoPara"/>
        <w:pBdr>
          <w:top w:val="single" w:color="auto" w:sz="4" w:space="1"/>
        </w:pBdr>
      </w:pPr>
      <w:r>
        <w:t>Class B</w:t>
      </w:r>
      <w:r>
        <w:tab/>
        <w:t>92</w:t>
      </w:r>
      <w:r w:rsidR="002A3B10">
        <w:tab/>
      </w:r>
      <w:r w:rsidR="002A3B10">
        <w:tab/>
      </w:r>
      <w:r w:rsidR="002A3B10">
        <w:tab/>
      </w:r>
      <w:r w:rsidR="002A3B10">
        <w:tab/>
      </w:r>
      <w:r w:rsidR="004F7795">
        <w:t>Mid Development 1 - Closed</w:t>
      </w:r>
    </w:p>
    <w:p w:rsidR="00A809DB" w:rsidP="007838A2" w:rsidRDefault="00A809DB">
      <w:pPr>
        <w:pStyle w:val="SClassInfoPara"/>
      </w:pPr>
    </w:p>
    <w:p w:rsidR="007838A2" w:rsidP="007838A2" w:rsidRDefault="007838A2">
      <w:pPr>
        <w:pStyle w:val="SClassInfoPara"/>
      </w:pPr>
      <w:r>
        <w:t>Indicator Species</w:t>
      </w:r>
    </w:p>
    <w:p w:rsidR="007838A2" w:rsidP="007838A2" w:rsidRDefault="007838A2"/>
    <w:p w:rsidR="007838A2" w:rsidP="007838A2" w:rsidRDefault="007838A2">
      <w:pPr>
        <w:pStyle w:val="SClassInfoPara"/>
      </w:pPr>
      <w:r>
        <w:t>Description</w:t>
      </w:r>
    </w:p>
    <w:p w:rsidR="007838A2" w:rsidP="008E4E79" w:rsidRDefault="007838A2">
      <w:r>
        <w:t>This grassland class is characterized by a semi-closed canopy.</w:t>
      </w:r>
      <w:r w:rsidR="00C52313">
        <w:t xml:space="preserve"> Replacement fires are rare</w:t>
      </w:r>
      <w:r>
        <w:t xml:space="preserve"> and are more likely to occur in the mid-marsh (</w:t>
      </w:r>
      <w:proofErr w:type="spellStart"/>
      <w:r>
        <w:t>marshhay</w:t>
      </w:r>
      <w:proofErr w:type="spellEnd"/>
      <w:r>
        <w:t xml:space="preserve"> cordgrass and chairmaker's bulrush) vegetation zone. This fire regime infrequently impacts either the low marsh (smooth cordgrass) or high marsh (sea ox-eye daisy) vegetation zones.</w:t>
      </w:r>
    </w:p>
    <w:p w:rsidR="007838A2" w:rsidP="007838A2" w:rsidRDefault="007838A2"/>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hurricane flooding</w:t>
      </w:r>
    </w:p>
    <w:p>
      <w:r>
        <w:t/>
      </w:r>
    </w:p>
    <w:p>
      <w:pPr>
        <w:pStyle w:val="ReportSection"/>
      </w:pPr>
      <w:r>
        <w:t>References</w:t>
      </w:r>
    </w:p>
    <w:p>
      <w:r>
        <w:t/>
      </w:r>
    </w:p>
    <w:p w:rsidR="007838A2" w:rsidP="007838A2" w:rsidRDefault="007838A2">
      <w:r>
        <w:t xml:space="preserve">Moulton, Daniel W., T.E. Dahl and D.M. Dall. 1997. Texas Coastal Wetlands: Status and Trends, Mid-1950’s to Early 1990’s. USDI Fish and Wildlife Service. Albuquerque, NM, 32 pp. </w:t>
      </w:r>
    </w:p>
    <w:p w:rsidR="007838A2" w:rsidP="007838A2" w:rsidRDefault="007838A2"/>
    <w:p w:rsidR="007838A2" w:rsidP="007838A2" w:rsidRDefault="007838A2">
      <w:r>
        <w:t>NatureServe. 2007. International Ecological Classification Standard: Terrestrial Ecological Classifications. NatureServe Central Databases. Arlington, VA, U.S.A. Data current as of 10 February 2007.</w:t>
      </w:r>
    </w:p>
    <w:p w:rsidR="007838A2" w:rsidP="007838A2" w:rsidRDefault="007838A2"/>
    <w:p w:rsidR="007838A2" w:rsidP="007838A2" w:rsidRDefault="007838A2">
      <w:r>
        <w:t xml:space="preserve">Smith, E.H. 1996. Coastal marshes. In: </w:t>
      </w:r>
      <w:proofErr w:type="spellStart"/>
      <w:r>
        <w:t>Tunnell</w:t>
      </w:r>
      <w:proofErr w:type="spellEnd"/>
      <w:r>
        <w:t xml:space="preserve">, J.W., Q.R. </w:t>
      </w:r>
      <w:proofErr w:type="spellStart"/>
      <w:r>
        <w:t>Dokken</w:t>
      </w:r>
      <w:proofErr w:type="spellEnd"/>
      <w:r>
        <w:t>, E.H. Smith, and K. Withers (eds.) Current Status and Historical Trends of the Estuarine Living Resources within the Corpus Christi Bay National Estuary Program Study Area, Volume 1, CCBNEP-06A, Corpus Christi Bay National Estuary Program, Corpus Christi, Texas. 543 pp.</w:t>
      </w:r>
    </w:p>
    <w:p w:rsidRPr="00A43E41" w:rsidR="004D5F12" w:rsidP="007838A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4F4" w:rsidRDefault="003C54F4">
      <w:r>
        <w:separator/>
      </w:r>
    </w:p>
  </w:endnote>
  <w:endnote w:type="continuationSeparator" w:id="0">
    <w:p w:rsidR="003C54F4" w:rsidRDefault="003C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8A2" w:rsidRDefault="007838A2" w:rsidP="007838A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4F4" w:rsidRDefault="003C54F4">
      <w:r>
        <w:separator/>
      </w:r>
    </w:p>
  </w:footnote>
  <w:footnote w:type="continuationSeparator" w:id="0">
    <w:p w:rsidR="003C54F4" w:rsidRDefault="003C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838A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52313"/>
    <w:pPr>
      <w:ind w:left="720"/>
    </w:pPr>
    <w:rPr>
      <w:rFonts w:ascii="Calibri" w:eastAsia="Calibri" w:hAnsi="Calibri"/>
      <w:sz w:val="22"/>
      <w:szCs w:val="22"/>
    </w:rPr>
  </w:style>
  <w:style w:type="character" w:styleId="Hyperlink">
    <w:name w:val="Hyperlink"/>
    <w:rsid w:val="00C52313"/>
    <w:rPr>
      <w:color w:val="0000FF"/>
      <w:u w:val="single"/>
    </w:rPr>
  </w:style>
  <w:style w:type="paragraph" w:customStyle="1" w:styleId="paragraph">
    <w:name w:val="paragraph"/>
    <w:basedOn w:val="Normal"/>
    <w:rsid w:val="00A809DB"/>
  </w:style>
  <w:style w:type="character" w:customStyle="1" w:styleId="normaltextrun1">
    <w:name w:val="normaltextrun1"/>
    <w:basedOn w:val="DefaultParagraphFont"/>
    <w:rsid w:val="00A809DB"/>
  </w:style>
  <w:style w:type="character" w:customStyle="1" w:styleId="eop">
    <w:name w:val="eop"/>
    <w:basedOn w:val="DefaultParagraphFont"/>
    <w:rsid w:val="00A809DB"/>
  </w:style>
  <w:style w:type="paragraph" w:styleId="BalloonText">
    <w:name w:val="Balloon Text"/>
    <w:basedOn w:val="Normal"/>
    <w:link w:val="BalloonTextChar"/>
    <w:uiPriority w:val="99"/>
    <w:semiHidden/>
    <w:unhideWhenUsed/>
    <w:rsid w:val="006B37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7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12271">
      <w:bodyDiv w:val="1"/>
      <w:marLeft w:val="0"/>
      <w:marRight w:val="0"/>
      <w:marTop w:val="0"/>
      <w:marBottom w:val="0"/>
      <w:divBdr>
        <w:top w:val="none" w:sz="0" w:space="0" w:color="auto"/>
        <w:left w:val="none" w:sz="0" w:space="0" w:color="auto"/>
        <w:bottom w:val="none" w:sz="0" w:space="0" w:color="auto"/>
        <w:right w:val="none" w:sz="0" w:space="0" w:color="auto"/>
      </w:divBdr>
    </w:div>
    <w:div w:id="139057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2014-08-21T14:49:00Z</cp:lastPrinted>
  <dcterms:created xsi:type="dcterms:W3CDTF">2018-06-26T20:27:00Z</dcterms:created>
  <dcterms:modified xsi:type="dcterms:W3CDTF">2025-02-12T09:42:04Z</dcterms:modified>
</cp:coreProperties>
</file>