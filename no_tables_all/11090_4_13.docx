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086" w:rsidP="00856086" w:rsidRDefault="00856086" w14:paraId="5A273BB8" w14:textId="77777777">
      <w:pPr>
        <w:pStyle w:val="BpSTitle"/>
      </w:pPr>
      <w:r>
        <w:t>11090</w:t>
      </w:r>
    </w:p>
    <w:p w:rsidR="00856086" w:rsidP="00856086" w:rsidRDefault="00856086" w14:paraId="5B37AFBD" w14:textId="77777777">
      <w:pPr>
        <w:pStyle w:val="BpSTitle"/>
      </w:pPr>
      <w:r>
        <w:t>Sonoran Paloverde-Mixed Cacti Desert Scrub</w:t>
      </w:r>
    </w:p>
    <w:p w:rsidR="00856086" w:rsidP="006B695B" w:rsidRDefault="00856086" w14:paraId="76FDE14A" w14:textId="0F1AE674">
      <w:pPr>
        <w:tabs>
          <w:tab w:val="left" w:pos="6840"/>
        </w:tabs>
      </w:pPr>
      <w:r>
        <w:t>BpS Model/Description Version: Aug. 2020</w:t>
      </w:r>
      <w:r w:rsidR="00E3288A">
        <w:tab/>
      </w:r>
    </w:p>
    <w:p w:rsidR="00856086" w:rsidP="006B695B" w:rsidRDefault="00856086" w14:paraId="09BB09E5" w14:textId="77777777">
      <w:pPr>
        <w:tabs>
          <w:tab w:val="left" w:pos="6840"/>
        </w:tabs>
      </w:pPr>
    </w:p>
    <w:p w:rsidR="00856086" w:rsidP="00856086" w:rsidRDefault="00856086" w14:paraId="7ACA616E" w14:textId="77777777"/>
    <w:p w:rsidR="00856086" w:rsidP="00856086" w:rsidRDefault="00856086" w14:paraId="2E9A431A" w14:textId="77777777">
      <w:pPr>
        <w:pStyle w:val="InfoPara"/>
      </w:pPr>
      <w:r>
        <w:t>Vegetation Type</w:t>
      </w:r>
    </w:p>
    <w:p w:rsidR="00856086" w:rsidP="00856086" w:rsidRDefault="00856086" w14:paraId="0B9B8FBE" w14:textId="7CDAEEC3">
      <w:bookmarkStart w:name="_GoBack" w:id="0"/>
      <w:bookmarkEnd w:id="0"/>
      <w:r>
        <w:t>Shrubland</w:t>
      </w:r>
    </w:p>
    <w:p w:rsidR="00856086" w:rsidP="00856086" w:rsidRDefault="00856086" w14:paraId="04A9A403" w14:textId="77777777">
      <w:pPr>
        <w:pStyle w:val="InfoPara"/>
      </w:pPr>
      <w:r>
        <w:t>Map Zones</w:t>
      </w:r>
    </w:p>
    <w:p w:rsidR="00E41C2D" w:rsidP="00E41C2D" w:rsidRDefault="00E90C0D" w14:paraId="2619240B" w14:textId="77777777">
      <w:r>
        <w:t xml:space="preserve">4, </w:t>
      </w:r>
      <w:r w:rsidR="00E41C2D">
        <w:t>13</w:t>
      </w:r>
    </w:p>
    <w:p w:rsidR="00856086" w:rsidP="00856086" w:rsidRDefault="00856086" w14:paraId="7CEA6DC2" w14:textId="77777777">
      <w:pPr>
        <w:pStyle w:val="InfoPara"/>
      </w:pPr>
      <w:r>
        <w:t>Geographic Range</w:t>
      </w:r>
    </w:p>
    <w:p w:rsidR="00856086" w:rsidP="00856086" w:rsidRDefault="00856086" w14:paraId="215A75C9" w14:textId="35BEE00E">
      <w:r>
        <w:t>West of the Colorado River</w:t>
      </w:r>
      <w:r w:rsidR="00E3288A">
        <w:t>,</w:t>
      </w:r>
      <w:r>
        <w:t xml:space="preserve"> this ecological system occurs at low elevations in association with xeroriparian features and low foothills.</w:t>
      </w:r>
    </w:p>
    <w:p w:rsidR="00856086" w:rsidP="00856086" w:rsidRDefault="00856086" w14:paraId="101691CC" w14:textId="77777777">
      <w:pPr>
        <w:pStyle w:val="InfoPara"/>
      </w:pPr>
      <w:r>
        <w:t>Biophysical Site Description</w:t>
      </w:r>
    </w:p>
    <w:p w:rsidR="00856086" w:rsidP="00856086" w:rsidRDefault="00856086" w14:paraId="3CF03440" w14:textId="3E871149">
      <w:r>
        <w:t>System typically found below 1</w:t>
      </w:r>
      <w:r w:rsidR="00E3288A">
        <w:t>,</w:t>
      </w:r>
      <w:r>
        <w:t>200m, with rare occurrences up to 1</w:t>
      </w:r>
      <w:r w:rsidR="00E3288A">
        <w:t>,</w:t>
      </w:r>
      <w:r>
        <w:t>400m. With decreasing elevation, the system typically occurs in xeroriparian habitats and on rock outcrops. In uplands, the system is found on coarse soils that may be associated with poorly developed geomorphic surfaces</w:t>
      </w:r>
      <w:r w:rsidR="00E3288A">
        <w:t>.</w:t>
      </w:r>
      <w:r>
        <w:t xml:space="preserve"> </w:t>
      </w:r>
      <w:r w:rsidR="00E3288A">
        <w:t>A</w:t>
      </w:r>
      <w:r>
        <w:t>t lower elevations, it is found on very stable geomorphic surfaces.</w:t>
      </w:r>
    </w:p>
    <w:p w:rsidR="00856086" w:rsidP="00856086" w:rsidRDefault="00856086" w14:paraId="2654D1EC" w14:textId="77777777"/>
    <w:p w:rsidR="00856086" w:rsidP="00856086" w:rsidRDefault="00856086" w14:paraId="5FA39A81" w14:textId="28C221D1">
      <w:r>
        <w:t>Extended periods of drought or episodes of extreme cold limit this type. Specifically, establishment of dominant species is constrained by decadal or longer periods of below-average precipitation (Turner et al. 1995). Twenty-four hours of below-freezing temperature</w:t>
      </w:r>
      <w:r w:rsidR="00E3288A">
        <w:t>s</w:t>
      </w:r>
      <w:r>
        <w:t xml:space="preserve"> cause near</w:t>
      </w:r>
      <w:r w:rsidR="00E3288A">
        <w:t>-</w:t>
      </w:r>
      <w:r>
        <w:t>total mortality of dominant plants. At the southern end of the system</w:t>
      </w:r>
      <w:r w:rsidR="00E3288A">
        <w:t>’</w:t>
      </w:r>
      <w:r>
        <w:t>s range, interference from more mesic species apparently constrain</w:t>
      </w:r>
      <w:r w:rsidR="00E3288A">
        <w:t>s</w:t>
      </w:r>
      <w:r>
        <w:t xml:space="preserve"> distribution of this system (Turner et al. 1995).</w:t>
      </w:r>
    </w:p>
    <w:p w:rsidR="00856086" w:rsidP="00856086" w:rsidRDefault="00856086" w14:paraId="18E29252" w14:textId="77777777">
      <w:pPr>
        <w:pStyle w:val="InfoPara"/>
      </w:pPr>
      <w:r>
        <w:t>Vegetation Description</w:t>
      </w:r>
    </w:p>
    <w:p w:rsidR="00856086" w:rsidP="00856086" w:rsidRDefault="00856086" w14:paraId="5A3BE4F3" w14:textId="44413150">
      <w:r>
        <w:t xml:space="preserve">Dominant overstory plants include giant saguaro, paloverde, barrel cactus, and ocotillo. Velvet mesquite, catclaw acacia, and ironwood </w:t>
      </w:r>
      <w:r w:rsidR="00E3288A">
        <w:t xml:space="preserve">are </w:t>
      </w:r>
      <w:r>
        <w:t>sometimes co-dominant species. Bursage is the dominant understory species and it serves as a frequent nurse plant for the dominant overstory plants (McAuliffe 1988).</w:t>
      </w:r>
    </w:p>
    <w:p w:rsidR="00856086" w:rsidP="00856086" w:rsidRDefault="00856086" w14:paraId="238067C3" w14:textId="77777777"/>
    <w:p w:rsidR="00856086" w:rsidP="00856086" w:rsidRDefault="00856086" w14:paraId="6994D33A" w14:textId="696253EC">
      <w:r>
        <w:t>Cover of dominant overstory plants ranges from about 1</w:t>
      </w:r>
      <w:r w:rsidR="00E41C2D">
        <w:t>-</w:t>
      </w:r>
      <w:r>
        <w:t>20%. The number and variety of lifeforms range from few to many and</w:t>
      </w:r>
      <w:r w:rsidR="00E3288A">
        <w:t>,</w:t>
      </w:r>
      <w:r>
        <w:t xml:space="preserve"> apparently</w:t>
      </w:r>
      <w:r w:rsidR="00E3288A">
        <w:t>,</w:t>
      </w:r>
      <w:r>
        <w:t xml:space="preserve"> </w:t>
      </w:r>
      <w:r w:rsidR="00E3288A">
        <w:t xml:space="preserve">are </w:t>
      </w:r>
      <w:r>
        <w:t xml:space="preserve">controlled </w:t>
      </w:r>
      <w:proofErr w:type="gramStart"/>
      <w:r>
        <w:t>to a great extent by</w:t>
      </w:r>
      <w:proofErr w:type="gramEnd"/>
      <w:r>
        <w:t xml:space="preserve"> soil moisture, as mediated by geomorphic conditions (Brown 1982).</w:t>
      </w:r>
    </w:p>
    <w:p w:rsidR="00856086" w:rsidP="00856086" w:rsidRDefault="00856086" w14:paraId="42F80A23" w14:textId="77777777"/>
    <w:p w:rsidR="00856086" w:rsidP="00856086" w:rsidRDefault="2E0F9AB9" w14:paraId="335D7313" w14:textId="24D39858">
      <w:r>
        <w:t xml:space="preserve">Plant species composition varies significantly over at least two temporal scales. At the annual scale of resolution, above-average precipitation during the winter engenders development of considerable cover and biomass of annual cool-season plants (notably including </w:t>
      </w:r>
      <w:proofErr w:type="spellStart"/>
      <w:r w:rsidRPr="2E0F9AB9">
        <w:rPr>
          <w:i/>
          <w:iCs/>
        </w:rPr>
        <w:t>Plantago</w:t>
      </w:r>
      <w:proofErr w:type="spellEnd"/>
      <w:r w:rsidRPr="2E0F9AB9">
        <w:rPr>
          <w:i/>
          <w:iCs/>
        </w:rPr>
        <w:t xml:space="preserve"> </w:t>
      </w:r>
      <w:r>
        <w:t xml:space="preserve">spp.). At decadal to century-long </w:t>
      </w:r>
      <w:r w:rsidR="00E3288A">
        <w:t>time</w:t>
      </w:r>
      <w:r>
        <w:t xml:space="preserve">scales, extended periods of below-average precipitation and </w:t>
      </w:r>
      <w:r>
        <w:lastRenderedPageBreak/>
        <w:t>episodes of extremely low temperatures cause thinning and, in exceptional cases, replacement of dominant overstory species.</w:t>
      </w:r>
    </w:p>
    <w:p w:rsidR="00856086" w:rsidP="00856086" w:rsidRDefault="00856086" w14:paraId="7FDFC72B"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856086" w:rsidP="00856086" w:rsidRDefault="00856086" w14:paraId="42A4D5DB" w14:textId="77777777">
      <w:pPr>
        <w:pStyle w:val="InfoPara"/>
      </w:pPr>
      <w:r>
        <w:t>Disturbance Description</w:t>
      </w:r>
    </w:p>
    <w:p w:rsidR="00856086" w:rsidP="00856086" w:rsidRDefault="00856086" w14:paraId="041D220E" w14:textId="4E669BF5">
      <w:r>
        <w:t>This system is not thought to have supported fuel loads to sustain large fires prior to European habitation of the region.</w:t>
      </w:r>
      <w:r w:rsidR="00E3288A">
        <w:t xml:space="preserve"> </w:t>
      </w:r>
      <w:r>
        <w:t xml:space="preserve">Fires associated with dry lightning </w:t>
      </w:r>
      <w:r w:rsidR="000C65EB">
        <w:t xml:space="preserve">were </w:t>
      </w:r>
      <w:r>
        <w:t>coincident with monsoonal storms during years when previous winter precipitation was sufficient to create a thick</w:t>
      </w:r>
      <w:r w:rsidR="00E3288A">
        <w:t>,</w:t>
      </w:r>
      <w:r>
        <w:t xml:space="preserve"> fine-fuel bed of annual plants. Fires </w:t>
      </w:r>
      <w:r w:rsidR="00E3288A">
        <w:t xml:space="preserve">were </w:t>
      </w:r>
      <w:r>
        <w:t xml:space="preserve">probably very patchy </w:t>
      </w:r>
      <w:proofErr w:type="gramStart"/>
      <w:r w:rsidR="00E3288A">
        <w:t>as a result of</w:t>
      </w:r>
      <w:proofErr w:type="gramEnd"/>
      <w:r w:rsidR="00E3288A">
        <w:t xml:space="preserve"> </w:t>
      </w:r>
      <w:r>
        <w:t>heavier fuels in patchy microsites, or linear when high winds were associated with convection storms.</w:t>
      </w:r>
    </w:p>
    <w:p w:rsidR="00856086" w:rsidP="00856086" w:rsidRDefault="00856086" w14:paraId="6FCB4662" w14:textId="77777777"/>
    <w:p w:rsidR="00856086" w:rsidP="00856086" w:rsidRDefault="00856086" w14:paraId="4824610D" w14:textId="7F886CCD">
      <w:r>
        <w:t>Replacement fire</w:t>
      </w:r>
      <w:r w:rsidR="00E3288A">
        <w:t xml:space="preserve"> was </w:t>
      </w:r>
      <w:r>
        <w:t xml:space="preserve">very rare or absent (average </w:t>
      </w:r>
      <w:r w:rsidR="00E3288A">
        <w:t xml:space="preserve">fire return interval, </w:t>
      </w:r>
      <w:r>
        <w:t>100-1</w:t>
      </w:r>
      <w:r w:rsidR="00E3288A">
        <w:t>,</w:t>
      </w:r>
      <w:r>
        <w:t xml:space="preserve">000yrs, and perhaps longer). If </w:t>
      </w:r>
      <w:r w:rsidR="004E35FC">
        <w:t xml:space="preserve">it </w:t>
      </w:r>
      <w:r>
        <w:t xml:space="preserve">occurred, </w:t>
      </w:r>
      <w:r w:rsidR="004E35FC">
        <w:t xml:space="preserve">it </w:t>
      </w:r>
      <w:r>
        <w:t>did so during conditions of extreme fire behavior after consecutive years of above-average winter precipitation. These rare fires -- which may or may not have occurred -- had tremendous influence on community structure because the dominant overstory plants are extremely susceptible to fire, even those of low intensity (McLaughlin and Bowers 1982</w:t>
      </w:r>
      <w:r w:rsidR="004E35FC">
        <w:t>;</w:t>
      </w:r>
      <w:r>
        <w:t xml:space="preserve"> </w:t>
      </w:r>
      <w:proofErr w:type="spellStart"/>
      <w:r>
        <w:t>Esque</w:t>
      </w:r>
      <w:proofErr w:type="spellEnd"/>
      <w:r>
        <w:t xml:space="preserve"> et al. 2004).</w:t>
      </w:r>
    </w:p>
    <w:p w:rsidR="00856086" w:rsidP="00856086" w:rsidRDefault="00856086" w14:paraId="6002BD25" w14:textId="77777777"/>
    <w:p w:rsidR="00856086" w:rsidP="00856086" w:rsidRDefault="2E0F9AB9" w14:paraId="007B63B5" w14:textId="1550A50C">
      <w:r>
        <w:t>Prolonged weather-related stress thinned dominant overstory plants and, in rare cases, led to stand replacement. We speculate that these events occurred with similar frequency as stand-replacing fires.</w:t>
      </w:r>
    </w:p>
    <w:p w:rsidR="00856086" w:rsidP="00856086" w:rsidRDefault="00856086" w14:paraId="3E452A10" w14:textId="77777777"/>
    <w:p w:rsidR="00856086" w:rsidP="00856086" w:rsidRDefault="00856086" w14:paraId="141967D5" w14:textId="77777777">
      <w:r>
        <w:t>Large (presumably old) saguaro plants are susceptible to windthrow, particularly after rainstorms saturate the soil.</w:t>
      </w:r>
    </w:p>
    <w:p w:rsidR="00856086" w:rsidP="00856086" w:rsidRDefault="00856086" w14:paraId="149C22D7"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56086" w:rsidP="00856086" w:rsidRDefault="00856086" w14:paraId="0696C855" w14:textId="77777777">
      <w:pPr>
        <w:pStyle w:val="InfoPara"/>
      </w:pPr>
      <w:r>
        <w:t>Scale Description</w:t>
      </w:r>
    </w:p>
    <w:p w:rsidR="00856086" w:rsidP="00856086" w:rsidRDefault="00856086" w14:paraId="0E60ED3D" w14:textId="4C4E853C">
      <w:r>
        <w:t xml:space="preserve">This system occurs at scales of tens of thousands of acres, although the more common scale is </w:t>
      </w:r>
      <w:r w:rsidR="004E35FC">
        <w:t>thousands</w:t>
      </w:r>
      <w:r>
        <w:t xml:space="preserve"> of acres. Within this system, the most common disturbance is blowdown of single plants, or small groups, of saguaro.</w:t>
      </w:r>
      <w:r w:rsidR="004E35FC">
        <w:t xml:space="preserve"> </w:t>
      </w:r>
      <w:r>
        <w:t>Perhaps more important are the infrequent stand-replacing events of fire, drought, and severe cold that affect very large areas.</w:t>
      </w:r>
    </w:p>
    <w:p w:rsidR="00856086" w:rsidP="00856086" w:rsidRDefault="00856086" w14:paraId="107BAF59" w14:textId="77777777">
      <w:pPr>
        <w:pStyle w:val="InfoPara"/>
      </w:pPr>
      <w:r>
        <w:t>Adjacency or Identification Concerns</w:t>
      </w:r>
    </w:p>
    <w:p w:rsidR="00856086" w:rsidP="00856086" w:rsidRDefault="00856086" w14:paraId="035B3B3E" w14:textId="642E86F3">
      <w:r>
        <w:t>This system is bordered at upper elevations by semi-desert grasslands or Mojave-Sonora Semi-Desert Chaparral (</w:t>
      </w:r>
      <w:r w:rsidR="004E35FC">
        <w:t>biophysical setting [</w:t>
      </w:r>
      <w:r>
        <w:t>BPS</w:t>
      </w:r>
      <w:r w:rsidR="004E35FC">
        <w:t>]</w:t>
      </w:r>
      <w:r>
        <w:t xml:space="preserve"> 1108) and at lower elevations or on poorly developed geomorphic surfaces by Sonora-Mojave Creosote-White Bursage Desert Scrub (BPS 1087).</w:t>
      </w:r>
    </w:p>
    <w:p w:rsidR="00856086" w:rsidP="00856086" w:rsidRDefault="00856086" w14:paraId="07BFBCA7" w14:textId="77777777"/>
    <w:p w:rsidR="00856086" w:rsidP="00856086" w:rsidRDefault="00856086" w14:paraId="01AE2A5D" w14:textId="64950F0E">
      <w:r>
        <w:t>Two major modern issues</w:t>
      </w:r>
      <w:r w:rsidR="004E35FC">
        <w:t xml:space="preserve"> --</w:t>
      </w:r>
      <w:r>
        <w:t xml:space="preserve"> climate change and invasive nonnative plant species (especially the annual grasses red brome and Mediterranean grass</w:t>
      </w:r>
      <w:r w:rsidR="004E35FC">
        <w:t>,</w:t>
      </w:r>
      <w:r>
        <w:t xml:space="preserve"> and perennial grass </w:t>
      </w:r>
      <w:proofErr w:type="spellStart"/>
      <w:r>
        <w:t>buffalograss</w:t>
      </w:r>
      <w:proofErr w:type="spellEnd"/>
      <w:r>
        <w:t>)</w:t>
      </w:r>
      <w:r w:rsidR="004E35FC">
        <w:t xml:space="preserve"> --</w:t>
      </w:r>
      <w:r>
        <w:t xml:space="preserve"> led to non-</w:t>
      </w:r>
      <w:proofErr w:type="spellStart"/>
      <w:r>
        <w:t>equilibrial</w:t>
      </w:r>
      <w:proofErr w:type="spellEnd"/>
      <w:r>
        <w:t xml:space="preserve"> vegetation dynamics for this ecological system, making it difficult to categorize and usefully apply natural disturbance regimes. Sites with an important annual grass component in the understory experience increased fire frequency and result in more intense</w:t>
      </w:r>
      <w:r w:rsidR="004E35FC">
        <w:t>,</w:t>
      </w:r>
      <w:r>
        <w:t xml:space="preserve"> widespread fires. Moreover, fire from adjacent </w:t>
      </w:r>
      <w:proofErr w:type="spellStart"/>
      <w:r>
        <w:t>BpS</w:t>
      </w:r>
      <w:r w:rsidR="004E35FC">
        <w:t>s</w:t>
      </w:r>
      <w:proofErr w:type="spellEnd"/>
      <w:r>
        <w:t xml:space="preserve"> invaded by annual grasses spread</w:t>
      </w:r>
      <w:r w:rsidR="004E35FC">
        <w:t>s</w:t>
      </w:r>
      <w:r>
        <w:t xml:space="preserve"> more frequently into in </w:t>
      </w:r>
      <w:proofErr w:type="spellStart"/>
      <w:r>
        <w:t>BpS</w:t>
      </w:r>
      <w:proofErr w:type="spellEnd"/>
      <w:r>
        <w:t xml:space="preserve"> 1109, which is exceptionally fire sensitive.</w:t>
      </w:r>
    </w:p>
    <w:p w:rsidR="00856086" w:rsidP="00856086" w:rsidRDefault="00856086" w14:paraId="4AFF822C" w14:textId="77777777">
      <w:pPr>
        <w:pStyle w:val="InfoPara"/>
      </w:pPr>
      <w:r>
        <w:t>Issues or Problems</w:t>
      </w:r>
    </w:p>
    <w:p w:rsidR="00856086" w:rsidP="00856086" w:rsidRDefault="00856086" w14:paraId="3CCFF811" w14:textId="5FE7CCC6">
      <w:r>
        <w:t xml:space="preserve">West of the Colorado River, fire </w:t>
      </w:r>
      <w:r w:rsidR="004E35FC">
        <w:t xml:space="preserve">was </w:t>
      </w:r>
      <w:r>
        <w:t>probably extremely rare</w:t>
      </w:r>
      <w:r w:rsidR="004E35FC">
        <w:t>,</w:t>
      </w:r>
      <w:r>
        <w:t xml:space="preserve"> because vegetation is quite sparse.</w:t>
      </w:r>
    </w:p>
    <w:p w:rsidR="00856086" w:rsidP="00856086" w:rsidRDefault="00856086" w14:paraId="4D05AC31" w14:textId="77777777"/>
    <w:p w:rsidR="00856086" w:rsidP="00856086" w:rsidRDefault="00856086" w14:paraId="5CE06FC2" w14:textId="77777777">
      <w:r>
        <w:t>There is much uncertainty in model parameters, particularly with respect to the return interval of fire, drought, and lethal cold temperatures.</w:t>
      </w:r>
    </w:p>
    <w:p w:rsidR="00856086" w:rsidP="00856086" w:rsidRDefault="00856086" w14:paraId="6F8D62C0" w14:textId="77777777">
      <w:pPr>
        <w:pStyle w:val="InfoPara"/>
      </w:pPr>
      <w:r>
        <w:t>Native Uncharacteristic Conditions</w:t>
      </w:r>
    </w:p>
    <w:p w:rsidR="00856086" w:rsidP="00856086" w:rsidRDefault="2E0F9AB9" w14:paraId="25773504" w14:textId="69F06B6F">
      <w:r>
        <w:t xml:space="preserve">In </w:t>
      </w:r>
      <w:r w:rsidR="004E35FC">
        <w:t>map zone (</w:t>
      </w:r>
      <w:r>
        <w:t>MZ</w:t>
      </w:r>
      <w:r w:rsidR="004E35FC">
        <w:t xml:space="preserve">) </w:t>
      </w:r>
      <w:r>
        <w:t xml:space="preserve">13, but not MZ14, cover values &gt;30% (remote sensing) are uncharacteristic. Above-average precipitation during the winter engenders development of considerable cover and biomass of annual cool-season plants (notably including </w:t>
      </w:r>
      <w:proofErr w:type="spellStart"/>
      <w:r w:rsidRPr="2E0F9AB9">
        <w:rPr>
          <w:i/>
          <w:iCs/>
        </w:rPr>
        <w:t>Plantago</w:t>
      </w:r>
      <w:proofErr w:type="spellEnd"/>
      <w:r w:rsidRPr="2E0F9AB9">
        <w:rPr>
          <w:i/>
          <w:iCs/>
        </w:rPr>
        <w:t xml:space="preserve"> </w:t>
      </w:r>
      <w:r>
        <w:t xml:space="preserve">spp.). When followed by dry, windy weather and </w:t>
      </w:r>
      <w:r w:rsidR="004E35FC">
        <w:t xml:space="preserve">the presence of </w:t>
      </w:r>
      <w:r>
        <w:t xml:space="preserve">an ignition source (primarily lightning), this phenomenon may contribute to stand-replacement fire across </w:t>
      </w:r>
      <w:r w:rsidR="004E35FC">
        <w:t>tens</w:t>
      </w:r>
      <w:r>
        <w:t xml:space="preserve"> of </w:t>
      </w:r>
      <w:r w:rsidR="004E35FC">
        <w:t>thousands</w:t>
      </w:r>
      <w:r>
        <w:t xml:space="preserve"> of acres. However, this speculation is supported by a single anecdote from a potentially dissimilar ecosystem.</w:t>
      </w:r>
    </w:p>
    <w:p w:rsidR="00E90C0D" w:rsidP="00E90C0D" w:rsidRDefault="2E0F9AB9" w14:paraId="30E0FE65" w14:textId="77777777">
      <w:pPr>
        <w:pStyle w:val="InfoPara"/>
      </w:pPr>
      <w:r>
        <w:t>Comments</w:t>
      </w:r>
    </w:p>
    <w:p w:rsidR="00856086" w:rsidP="00856086" w:rsidRDefault="00856086" w14:paraId="6CCF5853" w14:textId="77777777">
      <w:pPr>
        <w:pStyle w:val="ReportSection"/>
      </w:pPr>
      <w:r>
        <w:t>Succession Classes</w:t>
      </w:r>
    </w:p>
    <w:p w:rsidR="00856086" w:rsidP="00856086" w:rsidRDefault="00856086" w14:paraId="5055586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56086" w:rsidP="00856086" w:rsidRDefault="00856086" w14:paraId="3A49F888"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Open</w:t>
      </w:r>
    </w:p>
    <w:p w:rsidR="00856086" w:rsidP="00856086" w:rsidRDefault="00856086" w14:paraId="27785CBE" w14:textId="77777777"/>
    <w:p w:rsidR="00856086" w:rsidP="00856086" w:rsidRDefault="00856086" w14:paraId="42F0AE15" w14:textId="77777777">
      <w:pPr>
        <w:pStyle w:val="SClassInfoPara"/>
      </w:pPr>
      <w:r>
        <w:t>Indicator Species</w:t>
      </w:r>
    </w:p>
    <w:p w:rsidR="00856086" w:rsidP="00856086" w:rsidRDefault="00856086" w14:paraId="5590BD28" w14:textId="77777777"/>
    <w:p w:rsidR="00856086" w:rsidP="00856086" w:rsidRDefault="00856086" w14:paraId="620802FF" w14:textId="77777777">
      <w:pPr>
        <w:pStyle w:val="SClassInfoPara"/>
      </w:pPr>
      <w:r>
        <w:t>Description</w:t>
      </w:r>
    </w:p>
    <w:p w:rsidR="00856086" w:rsidP="00856086" w:rsidRDefault="2E0F9AB9" w14:paraId="144060E2" w14:textId="649405B9">
      <w:r>
        <w:t>Initial post-disturbance community dominated by brittlebush.</w:t>
      </w:r>
    </w:p>
    <w:p w:rsidR="00856086" w:rsidP="00856086" w:rsidRDefault="00856086" w14:paraId="30784321" w14:textId="77777777"/>
    <w:p>
      <w:r>
        <w:rPr>
          <w:i/>
          <w:u w:val="single"/>
        </w:rPr>
        <w:t>Maximum Tree Size Class</w:t>
      </w:r>
      <w:br/>
      <w:r>
        <w:t>None</w:t>
      </w:r>
    </w:p>
    <w:p w:rsidR="00856086" w:rsidP="00856086" w:rsidRDefault="00856086" w14:paraId="5E49D0ED" w14:textId="77777777">
      <w:pPr>
        <w:pStyle w:val="InfoPara"/>
        <w:pBdr>
          <w:top w:val="single" w:color="auto" w:sz="4" w:space="1"/>
        </w:pBdr>
      </w:pPr>
      <w:r>
        <w:t>Class B</w:t>
      </w:r>
      <w:r>
        <w:tab/>
        <w:t>19</w:t>
      </w:r>
      <w:r w:rsidR="002A3B10">
        <w:tab/>
      </w:r>
      <w:r w:rsidR="002A3B10">
        <w:tab/>
      </w:r>
      <w:r w:rsidR="002A3B10">
        <w:tab/>
      </w:r>
      <w:r w:rsidR="002A3B10">
        <w:tab/>
      </w:r>
      <w:r w:rsidR="004F7795">
        <w:t>Mid Development 1 - Open</w:t>
      </w:r>
    </w:p>
    <w:p w:rsidR="00856086" w:rsidP="00856086" w:rsidRDefault="00856086" w14:paraId="3B4E8AD8" w14:textId="77777777"/>
    <w:p w:rsidR="00856086" w:rsidP="00856086" w:rsidRDefault="00856086" w14:paraId="5E8A4BCB" w14:textId="77777777">
      <w:pPr>
        <w:pStyle w:val="SClassInfoPara"/>
      </w:pPr>
      <w:r>
        <w:t>Indicator Species</w:t>
      </w:r>
    </w:p>
    <w:p w:rsidR="00856086" w:rsidP="00856086" w:rsidRDefault="00856086" w14:paraId="06EBCAA8" w14:textId="77777777"/>
    <w:p w:rsidR="00856086" w:rsidP="00856086" w:rsidRDefault="00856086" w14:paraId="4F426627" w14:textId="77777777">
      <w:pPr>
        <w:pStyle w:val="SClassInfoPara"/>
      </w:pPr>
      <w:r>
        <w:t>Description</w:t>
      </w:r>
    </w:p>
    <w:p w:rsidR="00856086" w:rsidP="00856086" w:rsidRDefault="00856086" w14:paraId="6E3F9427" w14:textId="77777777">
      <w:r>
        <w:t xml:space="preserve">Dominated by brittlebush and early-seral shrubs. Dominant succulents and woody plants have established beneath brittlebush plants. </w:t>
      </w:r>
    </w:p>
    <w:p w:rsidR="00856086" w:rsidP="00856086" w:rsidRDefault="00856086" w14:paraId="23FC3C88" w14:textId="77777777"/>
    <w:p>
      <w:r>
        <w:rPr>
          <w:i/>
          <w:u w:val="single"/>
        </w:rPr>
        <w:t>Maximum Tree Size Class</w:t>
      </w:r>
      <w:br/>
      <w:r>
        <w:t>None</w:t>
      </w:r>
    </w:p>
    <w:p w:rsidR="00856086" w:rsidP="00856086" w:rsidRDefault="00856086" w14:paraId="673D7D32" w14:textId="77777777">
      <w:pPr>
        <w:pStyle w:val="InfoPara"/>
        <w:pBdr>
          <w:top w:val="single" w:color="auto" w:sz="4" w:space="1"/>
        </w:pBdr>
      </w:pPr>
      <w:r>
        <w:t>Class C</w:t>
      </w:r>
      <w:r>
        <w:tab/>
        <w:t>76</w:t>
      </w:r>
      <w:r w:rsidR="002A3B10">
        <w:tab/>
      </w:r>
      <w:r w:rsidR="002A3B10">
        <w:tab/>
      </w:r>
      <w:r w:rsidR="002A3B10">
        <w:tab/>
      </w:r>
      <w:r w:rsidR="002A3B10">
        <w:tab/>
      </w:r>
      <w:r w:rsidR="004F7795">
        <w:t>Late Development 1 - Closed</w:t>
      </w:r>
    </w:p>
    <w:p w:rsidR="00856086" w:rsidP="00856086" w:rsidRDefault="00856086" w14:paraId="4EEF2FFF" w14:textId="4C1CF247">
      <w:pPr>
        <w:pStyle w:val="SClassInfoPara"/>
      </w:pPr>
      <w:r>
        <w:t xml:space="preserve">Upper Layer Lifeform </w:t>
      </w:r>
      <w:r w:rsidR="004E35FC">
        <w:t>I</w:t>
      </w:r>
      <w:r>
        <w:t xml:space="preserve">s </w:t>
      </w:r>
      <w:r w:rsidR="004E35FC">
        <w:t>N</w:t>
      </w:r>
      <w:r>
        <w:t xml:space="preserve">ot the </w:t>
      </w:r>
      <w:r w:rsidR="004E35FC">
        <w:t>D</w:t>
      </w:r>
      <w:r>
        <w:t xml:space="preserve">ominant </w:t>
      </w:r>
      <w:r w:rsidR="004E35FC">
        <w:t>L</w:t>
      </w:r>
      <w:r>
        <w:t>ifeform</w:t>
      </w:r>
    </w:p>
    <w:p w:rsidR="00856086" w:rsidP="00856086" w:rsidRDefault="00856086" w14:paraId="7D634EB7" w14:textId="0D876E87">
      <w:r>
        <w:t>Dominant lifeform is bursage</w:t>
      </w:r>
      <w:r w:rsidR="004E35FC">
        <w:t>,</w:t>
      </w:r>
      <w:r>
        <w:t xml:space="preserve"> with canopy cover of 5-30% and height </w:t>
      </w:r>
      <w:r w:rsidR="004E35FC">
        <w:t xml:space="preserve">of </w:t>
      </w:r>
      <w:r>
        <w:t>0.1-0.3m.</w:t>
      </w:r>
    </w:p>
    <w:p w:rsidR="00856086" w:rsidP="00856086" w:rsidRDefault="00856086" w14:paraId="74C909F0" w14:textId="77777777"/>
    <w:p w:rsidR="00856086" w:rsidP="00856086" w:rsidRDefault="00856086" w14:paraId="0AC75554" w14:textId="77777777">
      <w:pPr>
        <w:pStyle w:val="SClassInfoPara"/>
      </w:pPr>
      <w:r>
        <w:t>Indicator Species</w:t>
      </w:r>
    </w:p>
    <w:p w:rsidR="00856086" w:rsidP="00856086" w:rsidRDefault="00856086" w14:paraId="79FC9233" w14:textId="77777777"/>
    <w:p w:rsidR="00856086" w:rsidP="00856086" w:rsidRDefault="00856086" w14:paraId="2B7C7B1F" w14:textId="77777777">
      <w:pPr>
        <w:pStyle w:val="SClassInfoPara"/>
      </w:pPr>
      <w:r>
        <w:t>Description</w:t>
      </w:r>
    </w:p>
    <w:p w:rsidR="00856086" w:rsidP="00856086" w:rsidRDefault="2E0F9AB9" w14:paraId="5A02FA20" w14:textId="1FA7F7A1">
      <w:r>
        <w:t>Succulent and small</w:t>
      </w:r>
      <w:r w:rsidR="004E35FC">
        <w:t>-</w:t>
      </w:r>
      <w:r>
        <w:t>tree-dominated community. Persists until infrequent replacement fire or climatic event (drought, frost).</w:t>
      </w:r>
    </w:p>
    <w:p w:rsidR="00856086" w:rsidP="00856086" w:rsidRDefault="00856086" w14:paraId="3EF02CB4"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Frost</w:t>
      </w:r>
    </w:p>
    <w:p>
      <w:r>
        <w:t/>
      </w:r>
    </w:p>
    <w:p>
      <w:pPr>
        <w:pStyle w:val="ReportSection"/>
      </w:pPr>
      <w:r>
        <w:t>References</w:t>
      </w:r>
    </w:p>
    <w:p>
      <w:r>
        <w:t/>
      </w:r>
    </w:p>
    <w:p w:rsidR="00856086" w:rsidP="00856086" w:rsidRDefault="00856086" w14:paraId="0F9B1BCC" w14:textId="77777777">
      <w:r>
        <w:t xml:space="preserve">Anderson, H.E. 1982. Aids to Determining Fuel Models </w:t>
      </w:r>
      <w:proofErr w:type="gramStart"/>
      <w:r>
        <w:t>For</w:t>
      </w:r>
      <w:proofErr w:type="gramEnd"/>
      <w:r>
        <w:t xml:space="preserve"> Estimating Fire Behavior. Gen. Tech. Rep. INT-122. Ogden, UT: USDA Forest Service, Intermountain Forest and Range Experiment Station. 22 pp.</w:t>
      </w:r>
    </w:p>
    <w:p w:rsidR="00856086" w:rsidP="00856086" w:rsidRDefault="00856086" w14:paraId="2FFECBF5" w14:textId="77777777"/>
    <w:p w:rsidR="00856086" w:rsidP="00856086" w:rsidRDefault="00856086" w14:paraId="2A8D9158" w14:textId="09D39304">
      <w:r>
        <w:t>Brown, D.E., ed. 1982. Biotic communities of the American Southwest--United States and Mexico. Desert Plants 4(1-4): 342 p. Special Issue.</w:t>
      </w:r>
      <w:r w:rsidR="00E3288A">
        <w:t xml:space="preserve"> </w:t>
      </w:r>
    </w:p>
    <w:p w:rsidR="00856086" w:rsidP="00856086" w:rsidRDefault="00856086" w14:paraId="512D9C60" w14:textId="77777777"/>
    <w:p w:rsidR="00856086" w:rsidP="00856086" w:rsidRDefault="00856086" w14:paraId="33CD8FB8" w14:textId="77777777">
      <w:r>
        <w:t>Brown, J.K. and J.K. Smith, eds. 2000. Wildland fire in ecosystems: effects of fire on flora. Gen. Tech. Rep. RMRS-GTR-42-vol. 2. Ogden, UT: USDA Forest Service, Rocky Mountain Research Station. 257 pp.</w:t>
      </w:r>
    </w:p>
    <w:p w:rsidR="00856086" w:rsidP="00856086" w:rsidRDefault="00856086" w14:paraId="3CB45FBD" w14:textId="77777777"/>
    <w:p w:rsidR="00856086" w:rsidP="00856086" w:rsidRDefault="00856086" w14:paraId="10DEF8BE" w14:textId="77777777">
      <w:proofErr w:type="spellStart"/>
      <w:r>
        <w:lastRenderedPageBreak/>
        <w:t>Esque</w:t>
      </w:r>
      <w:proofErr w:type="spellEnd"/>
      <w:r>
        <w:t>, T.C., C.R. Schwalbe, D.F. Haines and W. L. Halvorson. 2004. Saguaros under siege: invasive species and fire. Desert Plants 20(1): 49-55.</w:t>
      </w:r>
    </w:p>
    <w:p w:rsidR="00856086" w:rsidP="00856086" w:rsidRDefault="00856086" w14:paraId="7DB8A849" w14:textId="77777777"/>
    <w:p w:rsidR="00856086" w:rsidP="00856086" w:rsidRDefault="00856086" w14:paraId="62E34D56" w14:textId="77777777">
      <w:r>
        <w:t xml:space="preserve">Hardy, C.C., K.M. Schmidt, J.P. </w:t>
      </w:r>
      <w:proofErr w:type="spellStart"/>
      <w:r>
        <w:t>Menakis</w:t>
      </w:r>
      <w:proofErr w:type="spellEnd"/>
      <w:r>
        <w:t xml:space="preserve"> and R.N. Samson. 2001. Spatial data for national fire planning and fuel management. Int. J. Wildland Fire. 10(3&amp;4): 353-372.</w:t>
      </w:r>
    </w:p>
    <w:p w:rsidR="00856086" w:rsidP="00856086" w:rsidRDefault="00856086" w14:paraId="7ADFD300" w14:textId="77777777"/>
    <w:p w:rsidR="00856086" w:rsidP="00856086" w:rsidRDefault="00856086" w14:paraId="3759C3D4" w14:textId="14BBA46C">
      <w:r>
        <w:t>Humphrey, R.R. 1974. Fire in the deserts and desert grassland of North America.</w:t>
      </w:r>
      <w:r w:rsidR="00E3288A">
        <w:t xml:space="preserve"> </w:t>
      </w:r>
      <w:r>
        <w:t>Fire and Ecosystems. NY: Academic Press. 365-400.</w:t>
      </w:r>
    </w:p>
    <w:p w:rsidR="00856086" w:rsidP="00856086" w:rsidRDefault="00856086" w14:paraId="6B6F9F50" w14:textId="77777777"/>
    <w:p w:rsidR="00856086" w:rsidP="00856086" w:rsidRDefault="00856086" w14:paraId="47A042EA" w14:textId="77777777">
      <w:proofErr w:type="spellStart"/>
      <w:r>
        <w:t>Kuchler</w:t>
      </w:r>
      <w:proofErr w:type="spellEnd"/>
      <w:r>
        <w:t>, A.W. 1964. Potential Natural Vegetation of the Conterminous United States. American Geographic Society Special Publication No. 36. 116 pp.</w:t>
      </w:r>
    </w:p>
    <w:p w:rsidR="00856086" w:rsidP="00856086" w:rsidRDefault="00856086" w14:paraId="1DD4A050" w14:textId="77777777"/>
    <w:p w:rsidR="00856086" w:rsidP="00856086" w:rsidRDefault="00856086" w14:paraId="70EA43E5" w14:textId="77777777">
      <w:r>
        <w:t>McAuliffe, J.R. 1988. Markovian dynamics of simple and complex desert plant communities. American Naturalist 131: 459-490.</w:t>
      </w:r>
    </w:p>
    <w:p w:rsidR="00856086" w:rsidP="00856086" w:rsidRDefault="00856086" w14:paraId="15A55E1F" w14:textId="77777777"/>
    <w:p w:rsidR="00856086" w:rsidP="00856086" w:rsidRDefault="00856086" w14:paraId="4464709B" w14:textId="77777777">
      <w:r>
        <w:t>McLaughlin, S.P. and J.E. Bowers. 1982. Effects of fire on a Sonoran Desert community. Ecology 63: 246-248.</w:t>
      </w:r>
    </w:p>
    <w:p w:rsidR="00856086" w:rsidP="00856086" w:rsidRDefault="00856086" w14:paraId="5078E48E" w14:textId="77777777"/>
    <w:p w:rsidR="00856086" w:rsidP="00856086" w:rsidRDefault="00856086" w14:paraId="73A94101"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856086" w:rsidP="00856086" w:rsidRDefault="00856086" w14:paraId="06E6BC24" w14:textId="77777777"/>
    <w:p w:rsidR="00856086" w:rsidP="00856086" w:rsidRDefault="00856086" w14:paraId="66AEFF8A" w14:textId="77777777">
      <w:r>
        <w:t xml:space="preserve">Schmidt, K 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856086" w:rsidP="00856086" w:rsidRDefault="00856086" w14:paraId="51AE453A" w14:textId="77777777"/>
    <w:p w:rsidR="00856086" w:rsidP="00856086" w:rsidRDefault="00856086" w14:paraId="7523B30A" w14:textId="77777777">
      <w:r>
        <w:t>Turner, R.M. J.E. Bowers and T.L. Burgess. 1995. Sonoran Desert Plants: An Ecological Atlas. University of Arizona Press. 504 pp.</w:t>
      </w:r>
    </w:p>
    <w:p w:rsidR="00856086" w:rsidP="00856086" w:rsidRDefault="00856086" w14:paraId="1C2CDFF8" w14:textId="77777777"/>
    <w:p w:rsidR="00856086" w:rsidP="00856086" w:rsidRDefault="00856086" w14:paraId="2FAB1CFC" w14:textId="77777777">
      <w:r>
        <w:t>USDA Forest Service, Rocky Mountain Research Station, Fire Sciences Laboratory. December 2002. Fire Effects Information System. http://www.fs.fed.us/database/feis/ November 15, 2004.</w:t>
      </w:r>
    </w:p>
    <w:p w:rsidRPr="00A43E41" w:rsidR="004D5F12" w:rsidP="00856086" w:rsidRDefault="004D5F12" w14:paraId="7716FCC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0608C" w14:textId="77777777" w:rsidR="001709EC" w:rsidRDefault="001709EC">
      <w:r>
        <w:separator/>
      </w:r>
    </w:p>
  </w:endnote>
  <w:endnote w:type="continuationSeparator" w:id="0">
    <w:p w14:paraId="35B97ED1" w14:textId="77777777" w:rsidR="001709EC" w:rsidRDefault="001709EC">
      <w:r>
        <w:continuationSeparator/>
      </w:r>
    </w:p>
  </w:endnote>
  <w:endnote w:type="continuationNotice" w:id="1">
    <w:p w14:paraId="2790086D" w14:textId="77777777" w:rsidR="001709EC" w:rsidRDefault="00170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9066D" w14:textId="77777777" w:rsidR="00856086" w:rsidRDefault="00856086" w:rsidP="0085608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3DA55" w14:textId="77777777" w:rsidR="001709EC" w:rsidRDefault="001709EC">
      <w:r>
        <w:separator/>
      </w:r>
    </w:p>
  </w:footnote>
  <w:footnote w:type="continuationSeparator" w:id="0">
    <w:p w14:paraId="0A43EF8D" w14:textId="77777777" w:rsidR="001709EC" w:rsidRDefault="001709EC">
      <w:r>
        <w:continuationSeparator/>
      </w:r>
    </w:p>
  </w:footnote>
  <w:footnote w:type="continuationNotice" w:id="1">
    <w:p w14:paraId="0346201E" w14:textId="77777777" w:rsidR="001709EC" w:rsidRDefault="001709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FE586" w14:textId="77777777" w:rsidR="00A43E41" w:rsidRDefault="00A43E41" w:rsidP="0085608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90C0D"/>
    <w:pPr>
      <w:ind w:left="720"/>
    </w:pPr>
    <w:rPr>
      <w:rFonts w:ascii="Calibri" w:eastAsiaTheme="minorHAnsi" w:hAnsi="Calibri"/>
      <w:sz w:val="22"/>
      <w:szCs w:val="22"/>
    </w:rPr>
  </w:style>
  <w:style w:type="character" w:styleId="Hyperlink">
    <w:name w:val="Hyperlink"/>
    <w:basedOn w:val="DefaultParagraphFont"/>
    <w:rsid w:val="00E90C0D"/>
    <w:rPr>
      <w:color w:val="0000FF" w:themeColor="hyperlink"/>
      <w:u w:val="single"/>
    </w:rPr>
  </w:style>
  <w:style w:type="paragraph" w:styleId="BalloonText">
    <w:name w:val="Balloon Text"/>
    <w:basedOn w:val="Normal"/>
    <w:link w:val="BalloonTextChar"/>
    <w:uiPriority w:val="99"/>
    <w:semiHidden/>
    <w:unhideWhenUsed/>
    <w:rsid w:val="00E90C0D"/>
    <w:rPr>
      <w:rFonts w:ascii="Tahoma" w:hAnsi="Tahoma" w:cs="Tahoma"/>
      <w:sz w:val="16"/>
      <w:szCs w:val="16"/>
    </w:rPr>
  </w:style>
  <w:style w:type="character" w:customStyle="1" w:styleId="BalloonTextChar">
    <w:name w:val="Balloon Text Char"/>
    <w:basedOn w:val="DefaultParagraphFont"/>
    <w:link w:val="BalloonText"/>
    <w:uiPriority w:val="99"/>
    <w:semiHidden/>
    <w:rsid w:val="00E90C0D"/>
    <w:rPr>
      <w:rFonts w:ascii="Tahoma" w:hAnsi="Tahoma" w:cs="Tahoma"/>
      <w:sz w:val="16"/>
      <w:szCs w:val="16"/>
    </w:rPr>
  </w:style>
  <w:style w:type="character" w:styleId="CommentReference">
    <w:name w:val="annotation reference"/>
    <w:basedOn w:val="DefaultParagraphFont"/>
    <w:uiPriority w:val="99"/>
    <w:semiHidden/>
    <w:unhideWhenUsed/>
    <w:rsid w:val="004E35FC"/>
    <w:rPr>
      <w:sz w:val="16"/>
      <w:szCs w:val="16"/>
    </w:rPr>
  </w:style>
  <w:style w:type="paragraph" w:styleId="CommentText">
    <w:name w:val="annotation text"/>
    <w:basedOn w:val="Normal"/>
    <w:link w:val="CommentTextChar"/>
    <w:uiPriority w:val="99"/>
    <w:semiHidden/>
    <w:unhideWhenUsed/>
    <w:rsid w:val="004E35FC"/>
    <w:rPr>
      <w:sz w:val="20"/>
      <w:szCs w:val="20"/>
    </w:rPr>
  </w:style>
  <w:style w:type="character" w:customStyle="1" w:styleId="CommentTextChar">
    <w:name w:val="Comment Text Char"/>
    <w:basedOn w:val="DefaultParagraphFont"/>
    <w:link w:val="CommentText"/>
    <w:uiPriority w:val="99"/>
    <w:semiHidden/>
    <w:rsid w:val="004E35FC"/>
  </w:style>
  <w:style w:type="paragraph" w:styleId="CommentSubject">
    <w:name w:val="annotation subject"/>
    <w:basedOn w:val="CommentText"/>
    <w:next w:val="CommentText"/>
    <w:link w:val="CommentSubjectChar"/>
    <w:uiPriority w:val="99"/>
    <w:semiHidden/>
    <w:unhideWhenUsed/>
    <w:rsid w:val="004E35FC"/>
    <w:rPr>
      <w:b/>
      <w:bCs/>
    </w:rPr>
  </w:style>
  <w:style w:type="character" w:customStyle="1" w:styleId="CommentSubjectChar">
    <w:name w:val="Comment Subject Char"/>
    <w:basedOn w:val="CommentTextChar"/>
    <w:link w:val="CommentSubject"/>
    <w:uiPriority w:val="99"/>
    <w:semiHidden/>
    <w:rsid w:val="004E3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015756">
      <w:bodyDiv w:val="1"/>
      <w:marLeft w:val="0"/>
      <w:marRight w:val="0"/>
      <w:marTop w:val="0"/>
      <w:marBottom w:val="0"/>
      <w:divBdr>
        <w:top w:val="none" w:sz="0" w:space="0" w:color="auto"/>
        <w:left w:val="none" w:sz="0" w:space="0" w:color="auto"/>
        <w:bottom w:val="none" w:sz="0" w:space="0" w:color="auto"/>
        <w:right w:val="none" w:sz="0" w:space="0" w:color="auto"/>
      </w:divBdr>
    </w:div>
    <w:div w:id="503205179">
      <w:bodyDiv w:val="1"/>
      <w:marLeft w:val="0"/>
      <w:marRight w:val="0"/>
      <w:marTop w:val="0"/>
      <w:marBottom w:val="0"/>
      <w:divBdr>
        <w:top w:val="none" w:sz="0" w:space="0" w:color="auto"/>
        <w:left w:val="none" w:sz="0" w:space="0" w:color="auto"/>
        <w:bottom w:val="none" w:sz="0" w:space="0" w:color="auto"/>
        <w:right w:val="none" w:sz="0" w:space="0" w:color="auto"/>
      </w:divBdr>
    </w:div>
    <w:div w:id="1716729839">
      <w:bodyDiv w:val="1"/>
      <w:marLeft w:val="0"/>
      <w:marRight w:val="0"/>
      <w:marTop w:val="0"/>
      <w:marBottom w:val="0"/>
      <w:divBdr>
        <w:top w:val="none" w:sz="0" w:space="0" w:color="auto"/>
        <w:left w:val="none" w:sz="0" w:space="0" w:color="auto"/>
        <w:bottom w:val="none" w:sz="0" w:space="0" w:color="auto"/>
        <w:right w:val="none" w:sz="0" w:space="0" w:color="auto"/>
      </w:divBdr>
    </w:div>
    <w:div w:id="182913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5</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2014-08-19T01:11:00Z</cp:lastPrinted>
  <dcterms:created xsi:type="dcterms:W3CDTF">2017-10-25T19:59:00Z</dcterms:created>
  <dcterms:modified xsi:type="dcterms:W3CDTF">2025-02-12T09:41:23Z</dcterms:modified>
</cp:coreProperties>
</file>