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D6E" w:rsidP="00C65D6E" w:rsidRDefault="00C65D6E" w14:paraId="019F7854" w14:textId="59CB3752">
      <w:pPr>
        <w:pStyle w:val="BpSTitle"/>
      </w:pPr>
      <w:r>
        <w:t>11270</w:t>
      </w:r>
    </w:p>
    <w:p w:rsidR="00C65D6E" w:rsidP="00C65D6E" w:rsidRDefault="00C65D6E" w14:paraId="5DD7EDD4" w14:textId="77777777">
      <w:pPr>
        <w:pStyle w:val="BpSTitle"/>
      </w:pPr>
      <w:r>
        <w:t>Inter-Mountain Basins Semi-Desert Shrub-Steppe</w:t>
      </w:r>
    </w:p>
    <w:p w:rsidR="00C65D6E" w:rsidP="00C65D6E" w:rsidRDefault="00C65D6E" w14:paraId="3FCBCA83" w14:textId="0D6C349F">
      <w:r>
        <w:t>BpS Model/Description Version: Aug. 2020</w:t>
      </w:r>
      <w:r>
        <w:tab/>
      </w:r>
      <w:r>
        <w:tab/>
      </w:r>
      <w:r>
        <w:tab/>
      </w:r>
      <w:r>
        <w:tab/>
      </w:r>
      <w:r>
        <w:tab/>
      </w:r>
      <w:r>
        <w:tab/>
      </w:r>
      <w:r>
        <w:tab/>
      </w:r>
    </w:p>
    <w:p w:rsidR="00C65D6E" w:rsidP="00C65D6E" w:rsidRDefault="00C65D6E" w14:paraId="0824E97F" w14:textId="77777777"/>
    <w:p w:rsidR="00C65D6E" w:rsidP="00C65D6E" w:rsidRDefault="00C65D6E" w14:paraId="593D3B7E" w14:textId="77777777"/>
    <w:p w:rsidR="00C65D6E" w:rsidP="00C65D6E" w:rsidRDefault="00C65D6E" w14:paraId="1D202FDC" w14:textId="77777777">
      <w:pPr>
        <w:pStyle w:val="InfoPara"/>
      </w:pPr>
      <w:r>
        <w:t>Vegetation Type</w:t>
      </w:r>
    </w:p>
    <w:p w:rsidR="00C65D6E" w:rsidP="00C65D6E" w:rsidRDefault="00AD0B56" w14:paraId="76D8D1A7" w14:textId="36F16507">
      <w:r w:rsidRPr="00AD0B56">
        <w:t>Steppe/Savanna</w:t>
      </w:r>
      <w:bookmarkStart w:name="_GoBack" w:id="0"/>
      <w:bookmarkEnd w:id="0"/>
    </w:p>
    <w:p w:rsidR="00C65D6E" w:rsidP="00C65D6E" w:rsidRDefault="00C65D6E" w14:paraId="76EFDF7D" w14:textId="77777777">
      <w:pPr>
        <w:pStyle w:val="InfoPara"/>
      </w:pPr>
      <w:r>
        <w:t>Map Zones</w:t>
      </w:r>
    </w:p>
    <w:p w:rsidR="00C65D6E" w:rsidP="00C65D6E" w:rsidRDefault="005A08EC" w14:paraId="6B5DA6EF" w14:textId="6AA1BD36">
      <w:r>
        <w:t xml:space="preserve">7, </w:t>
      </w:r>
      <w:r w:rsidR="00345F8B">
        <w:t xml:space="preserve">8, </w:t>
      </w:r>
      <w:r w:rsidR="00C65D6E">
        <w:t>9</w:t>
      </w:r>
    </w:p>
    <w:p w:rsidR="00C65D6E" w:rsidP="00C65D6E" w:rsidRDefault="00C65D6E" w14:paraId="02DA07A7" w14:textId="77777777">
      <w:pPr>
        <w:pStyle w:val="InfoPara"/>
      </w:pPr>
      <w:r>
        <w:t>Geographic Range</w:t>
      </w:r>
    </w:p>
    <w:p w:rsidR="00C65D6E" w:rsidP="00C65D6E" w:rsidRDefault="00C65D6E" w14:paraId="016449A5" w14:textId="6E45A282">
      <w:r>
        <w:t>This ecological system occurs throughout the intermountain western U</w:t>
      </w:r>
      <w:r w:rsidR="000E1CC8">
        <w:t>nited States</w:t>
      </w:r>
      <w:r>
        <w:t>.</w:t>
      </w:r>
    </w:p>
    <w:p w:rsidR="00C65D6E" w:rsidP="00C65D6E" w:rsidRDefault="00C65D6E" w14:paraId="7F69E65A" w14:textId="77777777">
      <w:pPr>
        <w:pStyle w:val="InfoPara"/>
      </w:pPr>
      <w:r>
        <w:t>Biophysical Site Description</w:t>
      </w:r>
    </w:p>
    <w:p w:rsidR="00C65D6E" w:rsidP="00C65D6E" w:rsidRDefault="00C65D6E" w14:paraId="1CB7105D" w14:textId="369557AC">
      <w:r>
        <w:t>Found at elevations ranging from 4</w:t>
      </w:r>
      <w:r w:rsidR="00345F8B">
        <w:t>,</w:t>
      </w:r>
      <w:r>
        <w:t>000-5</w:t>
      </w:r>
      <w:r w:rsidR="00345F8B">
        <w:t>,</w:t>
      </w:r>
      <w:r>
        <w:t xml:space="preserve">000ft. The climate where this system occurs is generally hot in summers and cold in winters with low annual precipitation, ranging from 5-10in and high inter-annual variation. Much of the precipitation falls as snow, and growing-season drought is characteristic. Temperatures are continental with large annual and diurnal variation. Sites are generally alluvial fans and flats with moderate to deep soils. Substrates are generally calcareous derived from alluvium, medium to coarse-textured alluvial soils. Soils may be alkaline and typically moderately saline (West 1983). </w:t>
      </w:r>
    </w:p>
    <w:p w:rsidR="00C65D6E" w:rsidP="00C65D6E" w:rsidRDefault="00C65D6E" w14:paraId="35FB883E" w14:textId="77777777"/>
    <w:p w:rsidR="00C65D6E" w:rsidP="00C65D6E" w:rsidRDefault="00C65D6E" w14:paraId="0DA67ECE" w14:textId="224CFBE7">
      <w:r>
        <w:t>This group generally lies above salt desert shrub and below sagebrush types. Both to the north and upslope</w:t>
      </w:r>
      <w:r w:rsidR="000E1CC8">
        <w:t>,</w:t>
      </w:r>
      <w:r>
        <w:t xml:space="preserve"> it is bordered by low</w:t>
      </w:r>
      <w:r w:rsidR="000E1CC8">
        <w:t>-</w:t>
      </w:r>
      <w:r>
        <w:t>elevation big sagebrush groups, commonly ARTRWY, ARAR8</w:t>
      </w:r>
      <w:r w:rsidR="000E1CC8">
        <w:t>,</w:t>
      </w:r>
      <w:r>
        <w:t xml:space="preserve"> and ARNO4 communities. To the south</w:t>
      </w:r>
      <w:r w:rsidR="000E1CC8">
        <w:t xml:space="preserve">, </w:t>
      </w:r>
      <w:r>
        <w:t>this group is bordered by Mojave Desert transition communities.</w:t>
      </w:r>
    </w:p>
    <w:p w:rsidR="00C65D6E" w:rsidP="00C65D6E" w:rsidRDefault="00C65D6E" w14:paraId="475B54DD" w14:textId="77777777">
      <w:pPr>
        <w:pStyle w:val="InfoPara"/>
      </w:pPr>
      <w:r>
        <w:t>Vegetation Description</w:t>
      </w:r>
    </w:p>
    <w:p w:rsidR="00C65D6E" w:rsidP="00C65D6E" w:rsidRDefault="00C65D6E" w14:paraId="15D38CB0" w14:textId="02A10C55">
      <w:r>
        <w:t xml:space="preserve">The plant associations in this system are characterized by a somewhat sparse to moderately dense (10-70% cover) shrub layer of </w:t>
      </w:r>
      <w:proofErr w:type="spellStart"/>
      <w:r w:rsidRPr="00B420EB">
        <w:rPr>
          <w:i/>
        </w:rPr>
        <w:t>Grayia</w:t>
      </w:r>
      <w:proofErr w:type="spellEnd"/>
      <w:r w:rsidRPr="00B420EB">
        <w:rPr>
          <w:i/>
        </w:rPr>
        <w:t xml:space="preserve"> </w:t>
      </w:r>
      <w:proofErr w:type="spellStart"/>
      <w:r w:rsidRPr="00B420EB">
        <w:rPr>
          <w:i/>
        </w:rPr>
        <w:t>spinosa</w:t>
      </w:r>
      <w:proofErr w:type="spellEnd"/>
      <w:r>
        <w:t xml:space="preserve">, </w:t>
      </w:r>
      <w:proofErr w:type="spellStart"/>
      <w:r w:rsidRPr="00B420EB">
        <w:rPr>
          <w:i/>
        </w:rPr>
        <w:t>Artemesia</w:t>
      </w:r>
      <w:proofErr w:type="spellEnd"/>
      <w:r w:rsidRPr="00B420EB">
        <w:rPr>
          <w:i/>
        </w:rPr>
        <w:t xml:space="preserve"> tridentata</w:t>
      </w:r>
      <w:r>
        <w:t xml:space="preserve">, </w:t>
      </w:r>
      <w:r w:rsidRPr="00B420EB">
        <w:rPr>
          <w:i/>
        </w:rPr>
        <w:t xml:space="preserve">Ephedra </w:t>
      </w:r>
      <w:proofErr w:type="spellStart"/>
      <w:r w:rsidRPr="00B420EB">
        <w:rPr>
          <w:i/>
        </w:rPr>
        <w:t>nevadensis</w:t>
      </w:r>
      <w:proofErr w:type="spellEnd"/>
      <w:r>
        <w:t xml:space="preserve">, </w:t>
      </w:r>
      <w:r w:rsidRPr="00B420EB">
        <w:rPr>
          <w:i/>
        </w:rPr>
        <w:t xml:space="preserve">Ephedra </w:t>
      </w:r>
      <w:proofErr w:type="spellStart"/>
      <w:r w:rsidRPr="00B420EB">
        <w:rPr>
          <w:i/>
        </w:rPr>
        <w:t>viridis</w:t>
      </w:r>
      <w:proofErr w:type="spellEnd"/>
      <w:r>
        <w:t xml:space="preserve">, </w:t>
      </w:r>
      <w:proofErr w:type="spellStart"/>
      <w:r w:rsidRPr="00B420EB">
        <w:rPr>
          <w:i/>
        </w:rPr>
        <w:t>Chrysothamnus</w:t>
      </w:r>
      <w:proofErr w:type="spellEnd"/>
      <w:r w:rsidRPr="00B420EB">
        <w:rPr>
          <w:i/>
        </w:rPr>
        <w:t xml:space="preserve"> </w:t>
      </w:r>
      <w:proofErr w:type="spellStart"/>
      <w:r w:rsidRPr="00B420EB">
        <w:rPr>
          <w:i/>
        </w:rPr>
        <w:t>viscidiflorus</w:t>
      </w:r>
      <w:proofErr w:type="spellEnd"/>
      <w:r>
        <w:t xml:space="preserve">, </w:t>
      </w:r>
      <w:proofErr w:type="spellStart"/>
      <w:r w:rsidRPr="00B420EB">
        <w:rPr>
          <w:i/>
        </w:rPr>
        <w:t>Sarcobatus</w:t>
      </w:r>
      <w:proofErr w:type="spellEnd"/>
      <w:r w:rsidRPr="00B420EB">
        <w:rPr>
          <w:i/>
        </w:rPr>
        <w:t xml:space="preserve"> </w:t>
      </w:r>
      <w:proofErr w:type="spellStart"/>
      <w:r w:rsidRPr="00B420EB">
        <w:rPr>
          <w:i/>
        </w:rPr>
        <w:t>vermiculatus</w:t>
      </w:r>
      <w:proofErr w:type="spellEnd"/>
      <w:r w:rsidR="000E1CC8">
        <w:t>,</w:t>
      </w:r>
      <w:r>
        <w:t xml:space="preserve"> or </w:t>
      </w:r>
      <w:proofErr w:type="spellStart"/>
      <w:r w:rsidRPr="00B420EB">
        <w:rPr>
          <w:i/>
        </w:rPr>
        <w:t>Atriplex</w:t>
      </w:r>
      <w:proofErr w:type="spellEnd"/>
      <w:r w:rsidRPr="00B420EB">
        <w:rPr>
          <w:i/>
        </w:rPr>
        <w:t xml:space="preserve"> </w:t>
      </w:r>
      <w:proofErr w:type="spellStart"/>
      <w:r w:rsidRPr="00B420EB">
        <w:rPr>
          <w:i/>
        </w:rPr>
        <w:t>canescens</w:t>
      </w:r>
      <w:proofErr w:type="spellEnd"/>
      <w:r>
        <w:t xml:space="preserve">. The shrub </w:t>
      </w:r>
      <w:r w:rsidRPr="00B420EB">
        <w:rPr>
          <w:i/>
        </w:rPr>
        <w:t xml:space="preserve">Tetradymia </w:t>
      </w:r>
      <w:proofErr w:type="spellStart"/>
      <w:r w:rsidRPr="00B420EB">
        <w:rPr>
          <w:i/>
        </w:rPr>
        <w:t>canescens</w:t>
      </w:r>
      <w:proofErr w:type="spellEnd"/>
      <w:r>
        <w:t xml:space="preserve"> may be occasionally present. The herbaceous layer is dominated by bunchgrasses </w:t>
      </w:r>
      <w:r w:rsidR="000E1CC8">
        <w:t xml:space="preserve">that </w:t>
      </w:r>
      <w:r>
        <w:t xml:space="preserve">occupy patches in the shrub matrix. The most widespread species are </w:t>
      </w:r>
      <w:proofErr w:type="spellStart"/>
      <w:r w:rsidRPr="00B420EB">
        <w:rPr>
          <w:i/>
        </w:rPr>
        <w:t>Heterostipa</w:t>
      </w:r>
      <w:proofErr w:type="spellEnd"/>
      <w:r w:rsidRPr="00B420EB">
        <w:rPr>
          <w:i/>
        </w:rPr>
        <w:t xml:space="preserve"> </w:t>
      </w:r>
      <w:proofErr w:type="spellStart"/>
      <w:r w:rsidRPr="00B420EB">
        <w:rPr>
          <w:i/>
        </w:rPr>
        <w:t>comata</w:t>
      </w:r>
      <w:proofErr w:type="spellEnd"/>
      <w:r>
        <w:t xml:space="preserve"> and </w:t>
      </w:r>
      <w:proofErr w:type="spellStart"/>
      <w:r w:rsidRPr="00B420EB">
        <w:rPr>
          <w:i/>
        </w:rPr>
        <w:t>Achnatherum</w:t>
      </w:r>
      <w:proofErr w:type="spellEnd"/>
      <w:r w:rsidRPr="00B420EB">
        <w:rPr>
          <w:i/>
        </w:rPr>
        <w:t xml:space="preserve"> </w:t>
      </w:r>
      <w:proofErr w:type="spellStart"/>
      <w:r w:rsidRPr="00B420EB">
        <w:rPr>
          <w:i/>
        </w:rPr>
        <w:t>hyminoides</w:t>
      </w:r>
      <w:proofErr w:type="spellEnd"/>
      <w:r>
        <w:t xml:space="preserve">. Other locally dominant or important species include </w:t>
      </w:r>
      <w:proofErr w:type="spellStart"/>
      <w:r w:rsidRPr="00B420EB">
        <w:rPr>
          <w:i/>
        </w:rPr>
        <w:t>Leymus</w:t>
      </w:r>
      <w:proofErr w:type="spellEnd"/>
      <w:r w:rsidRPr="00B420EB">
        <w:rPr>
          <w:i/>
        </w:rPr>
        <w:t xml:space="preserve"> </w:t>
      </w:r>
      <w:proofErr w:type="spellStart"/>
      <w:r w:rsidRPr="00B420EB">
        <w:rPr>
          <w:i/>
        </w:rPr>
        <w:t>cinereus</w:t>
      </w:r>
      <w:proofErr w:type="spellEnd"/>
      <w:r>
        <w:t xml:space="preserve">, </w:t>
      </w:r>
      <w:proofErr w:type="spellStart"/>
      <w:r w:rsidRPr="00B420EB">
        <w:rPr>
          <w:i/>
        </w:rPr>
        <w:t>Pascopyrum</w:t>
      </w:r>
      <w:proofErr w:type="spellEnd"/>
      <w:r w:rsidRPr="00B420EB">
        <w:rPr>
          <w:i/>
        </w:rPr>
        <w:t xml:space="preserve"> </w:t>
      </w:r>
      <w:proofErr w:type="spellStart"/>
      <w:r w:rsidRPr="00B420EB">
        <w:rPr>
          <w:i/>
        </w:rPr>
        <w:t>smithii</w:t>
      </w:r>
      <w:proofErr w:type="spellEnd"/>
      <w:r>
        <w:t xml:space="preserve">, </w:t>
      </w:r>
      <w:proofErr w:type="spellStart"/>
      <w:r w:rsidRPr="00B420EB">
        <w:rPr>
          <w:i/>
        </w:rPr>
        <w:t>Pleuraphis</w:t>
      </w:r>
      <w:proofErr w:type="spellEnd"/>
      <w:r w:rsidRPr="00B420EB">
        <w:rPr>
          <w:i/>
        </w:rPr>
        <w:t xml:space="preserve"> </w:t>
      </w:r>
      <w:proofErr w:type="spellStart"/>
      <w:r w:rsidRPr="00B420EB">
        <w:rPr>
          <w:i/>
        </w:rPr>
        <w:t>jamesii</w:t>
      </w:r>
      <w:proofErr w:type="spellEnd"/>
      <w:r>
        <w:t xml:space="preserve">, </w:t>
      </w:r>
      <w:proofErr w:type="spellStart"/>
      <w:r w:rsidRPr="00B420EB">
        <w:rPr>
          <w:i/>
        </w:rPr>
        <w:t>Elymus</w:t>
      </w:r>
      <w:proofErr w:type="spellEnd"/>
      <w:r w:rsidRPr="00B420EB">
        <w:rPr>
          <w:i/>
        </w:rPr>
        <w:t xml:space="preserve"> </w:t>
      </w:r>
      <w:proofErr w:type="spellStart"/>
      <w:r w:rsidRPr="00B420EB">
        <w:rPr>
          <w:i/>
        </w:rPr>
        <w:t>lanceolatus</w:t>
      </w:r>
      <w:proofErr w:type="spellEnd"/>
      <w:r>
        <w:t xml:space="preserve">, </w:t>
      </w:r>
      <w:proofErr w:type="spellStart"/>
      <w:r w:rsidRPr="00B420EB">
        <w:rPr>
          <w:i/>
        </w:rPr>
        <w:t>Elymus</w:t>
      </w:r>
      <w:proofErr w:type="spellEnd"/>
      <w:r w:rsidRPr="00B420EB">
        <w:rPr>
          <w:i/>
        </w:rPr>
        <w:t xml:space="preserve"> </w:t>
      </w:r>
      <w:proofErr w:type="spellStart"/>
      <w:r w:rsidRPr="00B420EB">
        <w:rPr>
          <w:i/>
        </w:rPr>
        <w:t>elymoides</w:t>
      </w:r>
      <w:proofErr w:type="spellEnd"/>
      <w:r>
        <w:t xml:space="preserve">, </w:t>
      </w:r>
      <w:proofErr w:type="spellStart"/>
      <w:r w:rsidRPr="00B420EB">
        <w:rPr>
          <w:i/>
        </w:rPr>
        <w:t>Koeleria</w:t>
      </w:r>
      <w:proofErr w:type="spellEnd"/>
      <w:r w:rsidRPr="00B420EB">
        <w:rPr>
          <w:i/>
        </w:rPr>
        <w:t xml:space="preserve"> </w:t>
      </w:r>
      <w:proofErr w:type="spellStart"/>
      <w:r w:rsidRPr="00B420EB">
        <w:rPr>
          <w:i/>
        </w:rPr>
        <w:t>macrantha</w:t>
      </w:r>
      <w:proofErr w:type="spellEnd"/>
      <w:r>
        <w:t xml:space="preserve">, </w:t>
      </w:r>
      <w:proofErr w:type="spellStart"/>
      <w:r w:rsidRPr="00B420EB">
        <w:rPr>
          <w:i/>
        </w:rPr>
        <w:t>Hesperostipa</w:t>
      </w:r>
      <w:proofErr w:type="spellEnd"/>
      <w:r w:rsidRPr="00B420EB">
        <w:rPr>
          <w:i/>
        </w:rPr>
        <w:t xml:space="preserve"> </w:t>
      </w:r>
      <w:proofErr w:type="spellStart"/>
      <w:r w:rsidRPr="00B420EB">
        <w:rPr>
          <w:i/>
        </w:rPr>
        <w:t>comata</w:t>
      </w:r>
      <w:proofErr w:type="spellEnd"/>
      <w:r w:rsidR="000E1CC8">
        <w:t>,</w:t>
      </w:r>
      <w:r>
        <w:t xml:space="preserve"> and </w:t>
      </w:r>
      <w:proofErr w:type="spellStart"/>
      <w:r w:rsidRPr="00B420EB">
        <w:rPr>
          <w:i/>
        </w:rPr>
        <w:t>Poa</w:t>
      </w:r>
      <w:proofErr w:type="spellEnd"/>
      <w:r w:rsidRPr="00B420EB">
        <w:rPr>
          <w:i/>
        </w:rPr>
        <w:t xml:space="preserve"> </w:t>
      </w:r>
      <w:proofErr w:type="spellStart"/>
      <w:r w:rsidRPr="00B420EB">
        <w:rPr>
          <w:i/>
        </w:rPr>
        <w:t>secunda</w:t>
      </w:r>
      <w:proofErr w:type="spellEnd"/>
      <w:r>
        <w:t xml:space="preserve">. Forbs are generally of low importance and are highly variable across the range but may be diverse in some occurrences. Species that often occur are </w:t>
      </w:r>
      <w:r w:rsidRPr="00B420EB">
        <w:rPr>
          <w:i/>
        </w:rPr>
        <w:t>Astragalus</w:t>
      </w:r>
      <w:r>
        <w:t xml:space="preserve">, </w:t>
      </w:r>
      <w:proofErr w:type="spellStart"/>
      <w:r w:rsidRPr="00B420EB">
        <w:rPr>
          <w:i/>
        </w:rPr>
        <w:t>Oenothera</w:t>
      </w:r>
      <w:proofErr w:type="spellEnd"/>
      <w:r>
        <w:t xml:space="preserve">, </w:t>
      </w:r>
      <w:proofErr w:type="spellStart"/>
      <w:r w:rsidRPr="00B420EB">
        <w:rPr>
          <w:i/>
        </w:rPr>
        <w:t>Eriogonum</w:t>
      </w:r>
      <w:proofErr w:type="spellEnd"/>
      <w:r w:rsidR="000E1CC8">
        <w:t>,</w:t>
      </w:r>
      <w:r>
        <w:t xml:space="preserve"> and </w:t>
      </w:r>
      <w:proofErr w:type="spellStart"/>
      <w:r w:rsidRPr="00B420EB">
        <w:rPr>
          <w:i/>
        </w:rPr>
        <w:t>Balsamorhiza</w:t>
      </w:r>
      <w:proofErr w:type="spellEnd"/>
      <w:r>
        <w:t>. Mosses and lichens may be important ground cover.</w:t>
      </w:r>
    </w:p>
    <w:p w:rsidR="00C65D6E" w:rsidP="00C65D6E" w:rsidRDefault="00C65D6E" w14:paraId="6FC8ECB7" w14:textId="77777777">
      <w:pPr>
        <w:pStyle w:val="InfoPara"/>
      </w:pPr>
      <w:r>
        <w:t>BpS Dominant and Indicator Species</w:t>
      </w:r>
    </w:p>
    <w:p>
      <w:r>
        <w:rPr>
          <w:sz w:val="16"/>
        </w:rPr>
        <w:t>Species names are from the NRCS PLANTS database. Check species codes at http://plants.usda.gov.</w:t>
      </w:r>
    </w:p>
    <w:p w:rsidR="00C65D6E" w:rsidP="00C65D6E" w:rsidRDefault="00C65D6E" w14:paraId="529EE013" w14:textId="77777777">
      <w:pPr>
        <w:pStyle w:val="InfoPara"/>
      </w:pPr>
      <w:r>
        <w:t>Disturbance Description</w:t>
      </w:r>
    </w:p>
    <w:p w:rsidR="00C65D6E" w:rsidP="00C65D6E" w:rsidRDefault="00C65D6E" w14:paraId="3407270C" w14:textId="0566C094">
      <w:r>
        <w:t>Disturbance is unpredictable in these systems. However, drought, insects</w:t>
      </w:r>
      <w:r w:rsidR="000E1CC8">
        <w:t>,</w:t>
      </w:r>
      <w:r>
        <w:t xml:space="preserve"> and fire may all occur here. Drought periods occurred approximately every 75yrs. </w:t>
      </w:r>
    </w:p>
    <w:p w:rsidR="00C65D6E" w:rsidP="00C65D6E" w:rsidRDefault="00C65D6E" w14:paraId="1171D1A7" w14:textId="77777777"/>
    <w:p w:rsidR="00C65D6E" w:rsidP="00C65D6E" w:rsidRDefault="00C65D6E" w14:paraId="5684A26C" w14:textId="2C65ADE0">
      <w:r>
        <w:t>Documented Mormon cricket/grasshopper outbreaks since settlement have corresponded with drought; outbreaks cause shifts in composition among dominant species but do not typically cause shifts to different seral stages. Therefore, insect disturbance was not modeled. During outbreaks</w:t>
      </w:r>
      <w:r w:rsidR="000E1CC8">
        <w:t>,</w:t>
      </w:r>
      <w:r>
        <w:t xml:space="preserve"> Mormon crickets prefer open, low</w:t>
      </w:r>
      <w:r w:rsidR="000E1CC8">
        <w:t>-</w:t>
      </w:r>
      <w:r>
        <w:t>plant communities. Herbaceous communities and the herbaceous component of mixed communities were more susceptible to cricket grazing.</w:t>
      </w:r>
    </w:p>
    <w:p w:rsidR="00C65D6E" w:rsidP="00C65D6E" w:rsidRDefault="00C65D6E" w14:paraId="3957F043" w14:textId="77777777"/>
    <w:p w:rsidR="00C65D6E" w:rsidP="00C65D6E" w:rsidRDefault="00C65D6E" w14:paraId="7DA90ACF" w14:textId="16D592FC">
      <w:r>
        <w:t xml:space="preserve">Fire was infrequent and somewhat dependent on fire importation from the upper sagebrush zone. Replacement fire was the primary fire with </w:t>
      </w:r>
      <w:r w:rsidR="000E1CC8">
        <w:t xml:space="preserve">mean fire return interval of </w:t>
      </w:r>
      <w:r>
        <w:t>200-300yrs</w:t>
      </w:r>
      <w:r w:rsidR="000E1CC8">
        <w:t>,</w:t>
      </w:r>
      <w:r>
        <w:t xml:space="preserve"> increasing with shrub development intermixed with grass. As a result, replacement fires are commonly associated with years of plentiful rainfall.</w:t>
      </w:r>
    </w:p>
    <w:p w:rsidR="00C65D6E" w:rsidP="00C65D6E" w:rsidRDefault="00C65D6E" w14:paraId="5910AA8C" w14:textId="68F5428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5D6E" w:rsidP="00C65D6E" w:rsidRDefault="00C65D6E" w14:paraId="5E1473C3" w14:textId="77777777">
      <w:pPr>
        <w:pStyle w:val="InfoPara"/>
      </w:pPr>
      <w:r>
        <w:t>Scale Description</w:t>
      </w:r>
    </w:p>
    <w:p w:rsidR="00C65D6E" w:rsidP="00C65D6E" w:rsidRDefault="00C65D6E" w14:paraId="51A9E990" w14:textId="27887726">
      <w:proofErr w:type="spellStart"/>
      <w:r w:rsidRPr="00B420EB">
        <w:rPr>
          <w:i/>
        </w:rPr>
        <w:t>Grayia</w:t>
      </w:r>
      <w:proofErr w:type="spellEnd"/>
      <w:r w:rsidRPr="00B420EB">
        <w:rPr>
          <w:i/>
        </w:rPr>
        <w:t xml:space="preserve"> </w:t>
      </w:r>
      <w:proofErr w:type="spellStart"/>
      <w:r w:rsidRPr="00B420EB">
        <w:rPr>
          <w:i/>
        </w:rPr>
        <w:t>spinosa</w:t>
      </w:r>
      <w:proofErr w:type="spellEnd"/>
      <w:r>
        <w:t xml:space="preserve"> communities occupy a narrow elevation band that can be extensive in many valleys (&gt;10</w:t>
      </w:r>
      <w:r w:rsidR="00DD0109">
        <w:t>,</w:t>
      </w:r>
      <w:r>
        <w:t>000ac). Disturbance scale was variable during pre</w:t>
      </w:r>
      <w:r w:rsidR="000E1CC8">
        <w:t>-</w:t>
      </w:r>
      <w:r>
        <w:t>settlement. Droughts and extended wet periods could be region</w:t>
      </w:r>
      <w:r w:rsidR="000E1CC8">
        <w:t>-</w:t>
      </w:r>
      <w:r>
        <w:t>wide or more local. A series of high</w:t>
      </w:r>
      <w:r w:rsidR="000E1CC8">
        <w:t>-</w:t>
      </w:r>
      <w:r>
        <w:t xml:space="preserve">water years or drought could affect whole basins. </w:t>
      </w:r>
    </w:p>
    <w:p w:rsidR="00C65D6E" w:rsidP="00C65D6E" w:rsidRDefault="00C65D6E" w14:paraId="7E721E76" w14:textId="77777777"/>
    <w:p w:rsidR="00C65D6E" w:rsidP="00C65D6E" w:rsidRDefault="00C65D6E" w14:paraId="7B079D4F" w14:textId="1FBA7500">
      <w:r>
        <w:t xml:space="preserve">Most fires were rare and </w:t>
      </w:r>
      <w:r w:rsidR="000E1CC8">
        <w:t>&lt;1ac</w:t>
      </w:r>
      <w:r w:rsidR="00DD0109">
        <w:t xml:space="preserve"> in size</w:t>
      </w:r>
      <w:r>
        <w:t xml:space="preserve"> but may have exceeded </w:t>
      </w:r>
      <w:r w:rsidR="003143E9">
        <w:t xml:space="preserve">100s </w:t>
      </w:r>
      <w:r>
        <w:t>of acres with a good grass crop.</w:t>
      </w:r>
    </w:p>
    <w:p w:rsidR="00C65D6E" w:rsidP="00C65D6E" w:rsidRDefault="00C65D6E" w14:paraId="38B2F518" w14:textId="77777777">
      <w:pPr>
        <w:pStyle w:val="InfoPara"/>
      </w:pPr>
      <w:r>
        <w:t>Adjacency or Identification Concerns</w:t>
      </w:r>
    </w:p>
    <w:p w:rsidR="00C65D6E" w:rsidP="00C65D6E" w:rsidRDefault="00C65D6E" w14:paraId="44716506" w14:textId="71B8D79A">
      <w:r>
        <w:t xml:space="preserve">This </w:t>
      </w:r>
      <w:r w:rsidR="000E1CC8">
        <w:t>Biophysical Setting (</w:t>
      </w:r>
      <w:r>
        <w:t>BpS</w:t>
      </w:r>
      <w:r w:rsidR="000E1CC8">
        <w:t>)</w:t>
      </w:r>
      <w:r>
        <w:t xml:space="preserve"> is transitional between salt desert shrub (1081) and Inter-Mountain Basins Big Sagebrush Shrublands (1080) and is truly considered a higher elevation type of salt desert shrublands. I</w:t>
      </w:r>
      <w:r w:rsidR="00DD0109">
        <w:t xml:space="preserve">ntermingling of both </w:t>
      </w:r>
      <w:r>
        <w:t>systems on different lifeforms and aspects on alluvial fans creates this BpS.</w:t>
      </w:r>
    </w:p>
    <w:p w:rsidR="00C65D6E" w:rsidP="00C65D6E" w:rsidRDefault="00C65D6E" w14:paraId="4D3D5FB6" w14:textId="77777777"/>
    <w:p w:rsidR="00C65D6E" w:rsidP="00C65D6E" w:rsidRDefault="00C65D6E" w14:paraId="468D9C5D" w14:textId="5B3429D4">
      <w:r>
        <w:lastRenderedPageBreak/>
        <w:t>This ecological system contains the typical Great Basin salt desert shrub communities. Salt desert shrub is also common in the Wyoming big sagebrush community</w:t>
      </w:r>
      <w:r w:rsidR="000E1CC8">
        <w:t>,</w:t>
      </w:r>
      <w:r>
        <w:t xml:space="preserve"> and there is some species overlap. A wide range of salt desert shrubs can occur in this group.</w:t>
      </w:r>
    </w:p>
    <w:p w:rsidR="00C65D6E" w:rsidP="00C65D6E" w:rsidRDefault="00C65D6E" w14:paraId="41B46E0F" w14:textId="77777777"/>
    <w:p w:rsidR="00C65D6E" w:rsidP="00C65D6E" w:rsidRDefault="00C65D6E" w14:paraId="41EEF9DC" w14:textId="4F2743C3">
      <w:r>
        <w:t xml:space="preserve">Indian </w:t>
      </w:r>
      <w:proofErr w:type="spellStart"/>
      <w:r>
        <w:t>ricegrass</w:t>
      </w:r>
      <w:proofErr w:type="spellEnd"/>
      <w:r>
        <w:t xml:space="preserve"> can dominate sites with sand sheets or surfaces</w:t>
      </w:r>
      <w:r w:rsidR="000E1CC8">
        <w:t>;</w:t>
      </w:r>
      <w:r>
        <w:t xml:space="preserve"> however, the temporal nature of this condition is unknown.</w:t>
      </w:r>
    </w:p>
    <w:p w:rsidR="00C65D6E" w:rsidP="00C65D6E" w:rsidRDefault="00C65D6E" w14:paraId="07F4408C" w14:textId="77777777"/>
    <w:p w:rsidR="00C65D6E" w:rsidP="00C65D6E" w:rsidRDefault="00C65D6E" w14:paraId="405CE33F" w14:textId="567D345B">
      <w:r>
        <w:t>Upland shrub communities are easily invaded and, in the short term at least, replaced by cheatgrass. Other non</w:t>
      </w:r>
      <w:r w:rsidR="000E1CC8">
        <w:t>-</w:t>
      </w:r>
      <w:r>
        <w:t xml:space="preserve">native problematic annuals include </w:t>
      </w:r>
      <w:proofErr w:type="spellStart"/>
      <w:r w:rsidRPr="00B420EB">
        <w:rPr>
          <w:i/>
        </w:rPr>
        <w:t>halogeton</w:t>
      </w:r>
      <w:proofErr w:type="spellEnd"/>
      <w:r>
        <w:t>, Russian thistle</w:t>
      </w:r>
      <w:r w:rsidR="000E1CC8">
        <w:t>,</w:t>
      </w:r>
      <w:r>
        <w:t xml:space="preserve"> and several mustards. Through central U</w:t>
      </w:r>
      <w:r w:rsidR="000E1CC8">
        <w:t>tah</w:t>
      </w:r>
      <w:r>
        <w:t xml:space="preserve"> and east central N</w:t>
      </w:r>
      <w:r w:rsidR="000E1CC8">
        <w:t>evada,</w:t>
      </w:r>
      <w:r>
        <w:t xml:space="preserve">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Great Basin states.</w:t>
      </w:r>
    </w:p>
    <w:p w:rsidR="00C65D6E" w:rsidP="00C65D6E" w:rsidRDefault="00C65D6E" w14:paraId="4686BE0E" w14:textId="77777777">
      <w:pPr>
        <w:pStyle w:val="InfoPara"/>
      </w:pPr>
      <w:r>
        <w:t>Issues or Problems</w:t>
      </w:r>
    </w:p>
    <w:p w:rsidR="00C65D6E" w:rsidP="00C65D6E" w:rsidRDefault="00C65D6E" w14:paraId="3A35F494" w14:textId="77777777"/>
    <w:p w:rsidR="00C65D6E" w:rsidP="00C65D6E" w:rsidRDefault="00C65D6E" w14:paraId="42F4B545" w14:textId="77777777">
      <w:pPr>
        <w:pStyle w:val="InfoPara"/>
      </w:pPr>
      <w:r>
        <w:t>Native Uncharacteristic Conditions</w:t>
      </w:r>
    </w:p>
    <w:p w:rsidR="00C65D6E" w:rsidP="00C65D6E" w:rsidRDefault="00C65D6E" w14:paraId="40DAFA4C" w14:textId="77777777"/>
    <w:p w:rsidR="00C65D6E" w:rsidP="00C65D6E" w:rsidRDefault="00C65D6E" w14:paraId="2BC11478" w14:textId="77777777">
      <w:pPr>
        <w:pStyle w:val="InfoPara"/>
      </w:pPr>
      <w:r>
        <w:t>Comments</w:t>
      </w:r>
    </w:p>
    <w:p w:rsidR="005A08EC" w:rsidP="00C65D6E" w:rsidRDefault="00345F8B" w14:paraId="20011A7C" w14:textId="459A72DD">
      <w:r>
        <w:t>During the 2017 BpS Review</w:t>
      </w:r>
      <w:r w:rsidR="000E1CC8">
        <w:t>,</w:t>
      </w:r>
      <w:r>
        <w:t xml:space="preserve"> Kori Blankenship adjusted the geographic range of this model to include </w:t>
      </w:r>
      <w:r w:rsidR="000E1CC8">
        <w:t xml:space="preserve">map </w:t>
      </w:r>
      <w:r>
        <w:t xml:space="preserve">zone </w:t>
      </w:r>
      <w:r w:rsidR="000E1CC8">
        <w:t xml:space="preserve">(MZ) </w:t>
      </w:r>
      <w:r>
        <w:t xml:space="preserve">8. </w:t>
      </w:r>
      <w:r w:rsidR="000E1CC8">
        <w:t>MZ08</w:t>
      </w:r>
      <w:r>
        <w:t xml:space="preserve"> was previously included with a model variant centered on the Basin and Range ecoregion (including </w:t>
      </w:r>
      <w:r w:rsidR="000E1CC8">
        <w:t>MZ</w:t>
      </w:r>
      <w:r>
        <w:t xml:space="preserve">10, </w:t>
      </w:r>
      <w:r w:rsidR="000E1CC8">
        <w:t>MZ</w:t>
      </w:r>
      <w:r>
        <w:t xml:space="preserve">12, </w:t>
      </w:r>
      <w:r w:rsidR="000E1CC8">
        <w:t>MZ</w:t>
      </w:r>
      <w:r>
        <w:t xml:space="preserve">13, </w:t>
      </w:r>
      <w:r w:rsidR="000E1CC8">
        <w:t>MZ</w:t>
      </w:r>
      <w:r>
        <w:t>17</w:t>
      </w:r>
      <w:r w:rsidR="000E1CC8">
        <w:t>,</w:t>
      </w:r>
      <w:r>
        <w:t xml:space="preserve"> and </w:t>
      </w:r>
      <w:r w:rsidR="000E1CC8">
        <w:t>MZ</w:t>
      </w:r>
      <w:r>
        <w:t xml:space="preserve">18). </w:t>
      </w:r>
      <w:r w:rsidR="00DD0109">
        <w:t>LANDFIRE National</w:t>
      </w:r>
      <w:r>
        <w:t xml:space="preserve"> review comments indicated that it would fit better with the </w:t>
      </w:r>
      <w:r w:rsidR="000E1CC8">
        <w:t>MS0</w:t>
      </w:r>
      <w:r>
        <w:t>7/</w:t>
      </w:r>
      <w:r w:rsidR="000E1CC8">
        <w:t>0</w:t>
      </w:r>
      <w:r>
        <w:t>9 variant.</w:t>
      </w:r>
    </w:p>
    <w:p w:rsidR="005A08EC" w:rsidP="00C65D6E" w:rsidRDefault="005A08EC" w14:paraId="719C5415" w14:textId="77777777"/>
    <w:p w:rsidR="00C65D6E" w:rsidP="00C65D6E" w:rsidRDefault="00C65D6E" w14:paraId="293B17C9" w14:textId="386AD3E9">
      <w:r>
        <w:t xml:space="preserve">The </w:t>
      </w:r>
      <w:r w:rsidR="00A6229D">
        <w:t>models</w:t>
      </w:r>
      <w:r>
        <w:t xml:space="preserve"> for </w:t>
      </w:r>
      <w:r w:rsidR="00184248">
        <w:t>MZ</w:t>
      </w:r>
      <w:r w:rsidR="000E1CC8">
        <w:t>0</w:t>
      </w:r>
      <w:r w:rsidR="00184248">
        <w:t xml:space="preserve">7 and </w:t>
      </w:r>
      <w:r w:rsidR="000E1CC8">
        <w:t>MZ0</w:t>
      </w:r>
      <w:r w:rsidR="00184248">
        <w:t>9</w:t>
      </w:r>
      <w:r w:rsidR="00A6229D">
        <w:t xml:space="preserve"> were</w:t>
      </w:r>
      <w:r>
        <w:t xml:space="preserve"> imported from MZ12, authored by D</w:t>
      </w:r>
      <w:r w:rsidR="000E1CC8">
        <w:t xml:space="preserve">. </w:t>
      </w:r>
      <w:r>
        <w:t>Major and L</w:t>
      </w:r>
      <w:r w:rsidR="000E1CC8">
        <w:t>.</w:t>
      </w:r>
      <w:r>
        <w:t xml:space="preserve"> Provencher. Process for MZ09 using same rules applied in MZ12. However, local data in O</w:t>
      </w:r>
      <w:r w:rsidR="000E1CC8">
        <w:t>regon</w:t>
      </w:r>
      <w:r>
        <w:t xml:space="preserve"> suggested the current 3-box model. Geographic range was changed, in addition to adding a</w:t>
      </w:r>
      <w:r w:rsidR="00345F8B">
        <w:t>n additional</w:t>
      </w:r>
      <w:r>
        <w:t xml:space="preserve"> box to capture the mot (mound) forming phase.</w:t>
      </w:r>
    </w:p>
    <w:p w:rsidR="00D51782" w:rsidP="00C65D6E" w:rsidRDefault="00D51782" w14:paraId="2F611986" w14:textId="77777777"/>
    <w:p w:rsidR="00C65D6E" w:rsidP="00C65D6E" w:rsidRDefault="00C65D6E" w14:paraId="5B0C4BD7" w14:textId="77777777">
      <w:pPr>
        <w:pStyle w:val="ReportSection"/>
      </w:pPr>
      <w:r>
        <w:t>Succession Classes</w:t>
      </w:r>
    </w:p>
    <w:p w:rsidR="00C65D6E" w:rsidP="00C65D6E" w:rsidRDefault="00C65D6E" w14:paraId="01C65E7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5D6E" w:rsidP="00C65D6E" w:rsidRDefault="00C65D6E" w14:paraId="32218E4F"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C65D6E" w:rsidP="00C65D6E" w:rsidRDefault="00C65D6E" w14:paraId="27175BB3" w14:textId="77777777"/>
    <w:p w:rsidR="00C65D6E" w:rsidP="00C65D6E" w:rsidRDefault="00C65D6E" w14:paraId="4625AC82" w14:textId="77777777">
      <w:pPr>
        <w:pStyle w:val="SClassInfoPara"/>
      </w:pPr>
      <w:r>
        <w:t>Indicator Species</w:t>
      </w:r>
    </w:p>
    <w:p w:rsidR="00C65D6E" w:rsidP="00C65D6E" w:rsidRDefault="00C65D6E" w14:paraId="4E7D8741" w14:textId="77777777"/>
    <w:p w:rsidR="00C65D6E" w:rsidP="00C65D6E" w:rsidRDefault="00C65D6E" w14:paraId="40BAB961" w14:textId="77777777">
      <w:pPr>
        <w:pStyle w:val="SClassInfoPara"/>
      </w:pPr>
      <w:r>
        <w:t>Description</w:t>
      </w:r>
    </w:p>
    <w:p w:rsidR="00C65D6E" w:rsidP="00C65D6E" w:rsidRDefault="00C65D6E" w14:paraId="5666A63D" w14:textId="42BD23D5">
      <w:r>
        <w:lastRenderedPageBreak/>
        <w:t xml:space="preserve">Dominated by continuous Indian </w:t>
      </w:r>
      <w:proofErr w:type="spellStart"/>
      <w:r>
        <w:t>ricegrass</w:t>
      </w:r>
      <w:proofErr w:type="spellEnd"/>
      <w:r>
        <w:t xml:space="preserve"> with widely scattered shrubs and relatively younger shrubs than in class B. </w:t>
      </w:r>
    </w:p>
    <w:p w:rsidR="00C65D6E" w:rsidP="00C65D6E" w:rsidRDefault="00C65D6E" w14:paraId="3B04507F" w14:textId="77777777"/>
    <w:p>
      <w:r>
        <w:rPr>
          <w:i/>
          <w:u w:val="single"/>
        </w:rPr>
        <w:t>Maximum Tree Size Class</w:t>
      </w:r>
      <w:br/>
      <w:r>
        <w:t>None</w:t>
      </w:r>
    </w:p>
    <w:p w:rsidR="00C65D6E" w:rsidP="00C65D6E" w:rsidRDefault="00C65D6E" w14:paraId="2F90E5EA" w14:textId="77777777">
      <w:pPr>
        <w:pStyle w:val="InfoPara"/>
        <w:pBdr>
          <w:top w:val="single" w:color="auto" w:sz="4" w:space="1"/>
        </w:pBdr>
      </w:pPr>
      <w:r>
        <w:t>Class B</w:t>
      </w:r>
      <w:r>
        <w:tab/>
        <w:t>14</w:t>
      </w:r>
      <w:r w:rsidR="002A3B10">
        <w:tab/>
      </w:r>
      <w:r w:rsidR="002A3B10">
        <w:tab/>
      </w:r>
      <w:r w:rsidR="002A3B10">
        <w:tab/>
      </w:r>
      <w:r w:rsidR="002A3B10">
        <w:tab/>
      </w:r>
      <w:r w:rsidR="004F7795">
        <w:t>Mid Development 1 - Open</w:t>
      </w:r>
    </w:p>
    <w:p w:rsidR="00C65D6E" w:rsidP="00C65D6E" w:rsidRDefault="00C65D6E" w14:paraId="1C6AF0CB" w14:textId="77777777"/>
    <w:p w:rsidR="00C65D6E" w:rsidP="00C65D6E" w:rsidRDefault="00C65D6E" w14:paraId="4DA46C4B" w14:textId="77777777">
      <w:pPr>
        <w:pStyle w:val="SClassInfoPara"/>
      </w:pPr>
      <w:r>
        <w:t>Indicator Species</w:t>
      </w:r>
    </w:p>
    <w:p w:rsidR="00C65D6E" w:rsidP="00C65D6E" w:rsidRDefault="00C65D6E" w14:paraId="4227E640" w14:textId="77777777"/>
    <w:p w:rsidR="00C65D6E" w:rsidP="00C65D6E" w:rsidRDefault="00C65D6E" w14:paraId="0FB8ED8F" w14:textId="77777777">
      <w:pPr>
        <w:pStyle w:val="SClassInfoPara"/>
      </w:pPr>
      <w:r>
        <w:t>Description</w:t>
      </w:r>
    </w:p>
    <w:p w:rsidR="00C65D6E" w:rsidP="00C65D6E" w:rsidRDefault="00C65D6E" w14:paraId="447E454A" w14:textId="43DD59D0">
      <w:r>
        <w:t>Cover in the intermediate stage is more evenly distri</w:t>
      </w:r>
      <w:r w:rsidR="005A08EC">
        <w:t xml:space="preserve">buted. </w:t>
      </w:r>
      <w:r>
        <w:t xml:space="preserve">The spiny </w:t>
      </w:r>
      <w:proofErr w:type="spellStart"/>
      <w:r>
        <w:t>hopsage</w:t>
      </w:r>
      <w:proofErr w:type="spellEnd"/>
      <w:r>
        <w:t xml:space="preserve"> begins to thin and sort, but the mounds are not establ</w:t>
      </w:r>
      <w:r w:rsidR="005A08EC">
        <w:t xml:space="preserve">ished yet. </w:t>
      </w:r>
    </w:p>
    <w:p w:rsidR="00C65D6E" w:rsidP="00C65D6E" w:rsidRDefault="00C65D6E" w14:paraId="3B350685" w14:textId="77777777"/>
    <w:p>
      <w:r>
        <w:rPr>
          <w:i/>
          <w:u w:val="single"/>
        </w:rPr>
        <w:t>Maximum Tree Size Class</w:t>
      </w:r>
      <w:br/>
      <w:r>
        <w:t>None</w:t>
      </w:r>
    </w:p>
    <w:p w:rsidR="00C65D6E" w:rsidP="00C65D6E" w:rsidRDefault="00C65D6E" w14:paraId="7C47DF99" w14:textId="77777777">
      <w:pPr>
        <w:pStyle w:val="InfoPara"/>
        <w:pBdr>
          <w:top w:val="single" w:color="auto" w:sz="4" w:space="1"/>
        </w:pBdr>
      </w:pPr>
      <w:r>
        <w:t>Class C</w:t>
      </w:r>
      <w:r>
        <w:tab/>
        <w:t>70</w:t>
      </w:r>
      <w:r w:rsidR="002A3B10">
        <w:tab/>
      </w:r>
      <w:r w:rsidR="002A3B10">
        <w:tab/>
      </w:r>
      <w:r w:rsidR="002A3B10">
        <w:tab/>
      </w:r>
      <w:r w:rsidR="002A3B10">
        <w:tab/>
      </w:r>
      <w:r w:rsidR="004F7795">
        <w:t>Late Development 1 - Open</w:t>
      </w:r>
    </w:p>
    <w:p w:rsidR="00C65D6E" w:rsidP="00C65D6E" w:rsidRDefault="00C65D6E" w14:paraId="5C29CB3B" w14:textId="77777777"/>
    <w:p w:rsidR="00C65D6E" w:rsidP="00C65D6E" w:rsidRDefault="00C65D6E" w14:paraId="4A667F1C" w14:textId="77777777">
      <w:pPr>
        <w:pStyle w:val="SClassInfoPara"/>
      </w:pPr>
      <w:r>
        <w:t>Indicator Species</w:t>
      </w:r>
    </w:p>
    <w:p w:rsidR="00C65D6E" w:rsidP="00C65D6E" w:rsidRDefault="00C65D6E" w14:paraId="7500C426" w14:textId="77777777"/>
    <w:p w:rsidR="00C65D6E" w:rsidP="00C65D6E" w:rsidRDefault="00C65D6E" w14:paraId="3971ED47" w14:textId="77777777">
      <w:pPr>
        <w:pStyle w:val="SClassInfoPara"/>
      </w:pPr>
      <w:r>
        <w:t>Description</w:t>
      </w:r>
    </w:p>
    <w:p w:rsidR="00C65D6E" w:rsidP="00C65D6E" w:rsidRDefault="00C65D6E" w14:paraId="62A87FDA" w14:textId="7550553A">
      <w:r>
        <w:t>In the later stages of succession, the shrubs start to form mounds</w:t>
      </w:r>
      <w:r w:rsidR="000E1CC8">
        <w:t xml:space="preserve">, </w:t>
      </w:r>
      <w:r>
        <w:t>which further compartmentalizes the resources and plant cover. Discontinuous grass patches and higher shrub canopy cover than in class A. Sp</w:t>
      </w:r>
      <w:r w:rsidR="005A08EC">
        <w:t xml:space="preserve">iny </w:t>
      </w:r>
      <w:proofErr w:type="spellStart"/>
      <w:r w:rsidR="005A08EC">
        <w:t>hopsage</w:t>
      </w:r>
      <w:proofErr w:type="spellEnd"/>
      <w:r w:rsidR="005A08EC">
        <w:t xml:space="preserve"> dominates. </w:t>
      </w:r>
    </w:p>
    <w:p w:rsidR="00C65D6E" w:rsidP="00C65D6E" w:rsidRDefault="00C65D6E" w14:paraId="753DBDD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65D6E" w:rsidP="00C65D6E" w:rsidRDefault="00C65D6E" w14:paraId="4E0D7F33" w14:textId="4626FBAC">
      <w:r>
        <w:t>Blaisdell, J.P. and R.C. Holmgren. 1984. Managing intermountain rangelands-salt-desert shrub ranges. General Technical Report INT-163. USDA Forest Service, Intermountain Forest and Range Experiment Station, Ogden, UT. 52 pp.</w:t>
      </w:r>
    </w:p>
    <w:p w:rsidR="00C65D6E" w:rsidP="00C65D6E" w:rsidRDefault="00C65D6E" w14:paraId="76D596A6" w14:textId="77777777"/>
    <w:p w:rsidR="00C65D6E" w:rsidP="00C65D6E" w:rsidRDefault="00C65D6E" w14:paraId="7B015750" w14:textId="6091BF36">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C65D6E" w:rsidP="00C65D6E" w:rsidRDefault="00C65D6E" w14:paraId="7D7F7F63" w14:textId="77777777"/>
    <w:p w:rsidR="00C65D6E" w:rsidP="00C65D6E" w:rsidRDefault="00C65D6E" w14:paraId="1F46E563" w14:textId="77777777">
      <w:r>
        <w:lastRenderedPageBreak/>
        <w:t>NatureServe. 2007. International Ecological Classification Standard: Terrestrial Ecological Classifications. NatureServe Central Databases. Arlington, VA. Data current as of 10 February 2007.</w:t>
      </w:r>
    </w:p>
    <w:p w:rsidR="00C65D6E" w:rsidP="00C65D6E" w:rsidRDefault="00C65D6E" w14:paraId="7DDADA82" w14:textId="77777777"/>
    <w:p w:rsidR="00C65D6E" w:rsidP="00C65D6E" w:rsidRDefault="00C65D6E" w14:paraId="4FFD9B5F" w14:textId="77777777">
      <w:r>
        <w:t xml:space="preserve">Tiedemann, A.R., E.D. McArthur, H.C. Stutz. R. Stevens and K.L. Johnson, compilers. 1984. Proceedings--symposium on the biology of </w:t>
      </w:r>
      <w:proofErr w:type="spellStart"/>
      <w:r>
        <w:t>Atriplex</w:t>
      </w:r>
      <w:proofErr w:type="spellEnd"/>
      <w:r>
        <w:t xml:space="preserve"> and related chenopods; 1983 May 2-6; Provo, UT. Gen. Tech. Rep. INT-172. Ogden, UT: USDA Forest Service, Intermountain Forest and Range Experiment. 309 pp.</w:t>
      </w:r>
    </w:p>
    <w:p w:rsidR="00C65D6E" w:rsidP="00C65D6E" w:rsidRDefault="00C65D6E" w14:paraId="4F3E65CD" w14:textId="77777777"/>
    <w:p w:rsidR="00C65D6E" w:rsidP="00C65D6E" w:rsidRDefault="00C65D6E" w14:paraId="27D43E98" w14:textId="77777777">
      <w:r>
        <w:t>USDA-NRCS. 2003. Major Land Resource Area 28A Great Salt Lake Area. Nevada Ecological Site Descriptions. Reno, NV. Available online: http://esis.sc.egov.usda.gov/Welcome/pgESDWelcome.aspx.</w:t>
      </w:r>
    </w:p>
    <w:p w:rsidR="00C65D6E" w:rsidP="00C65D6E" w:rsidRDefault="00C65D6E" w14:paraId="14720DE3" w14:textId="77777777"/>
    <w:p w:rsidR="00C65D6E" w:rsidP="00C65D6E" w:rsidRDefault="00C65D6E" w14:paraId="768B6792" w14:textId="77777777">
      <w:r>
        <w:t>USDA-NRCS. 2003. Major Land Resource Area 28B Central Nevada Basin and Range. Nevada Ecological Site Descriptions. Reno, NV. Available online: http://esis.sc.egov.usda.gov/Welcome/pgESDWelcome.aspx.</w:t>
      </w:r>
    </w:p>
    <w:p w:rsidR="00C65D6E" w:rsidP="00C65D6E" w:rsidRDefault="00C65D6E" w14:paraId="5D114F63" w14:textId="77777777"/>
    <w:p w:rsidR="00C65D6E" w:rsidP="00C65D6E" w:rsidRDefault="00C65D6E" w14:paraId="7C1F72D6" w14:textId="77777777">
      <w:r>
        <w:t>USDA-NRCS. 2003. Major Land Resource Area 29 Southern Nevada Basin and Range. Nevada Ecological Site Descriptions. Reno, NV. Available online: http://esis.sc.egov.usda.gov/Welcome/pgESDWelcome.aspx.</w:t>
      </w:r>
    </w:p>
    <w:p w:rsidR="00C65D6E" w:rsidP="00C65D6E" w:rsidRDefault="00C65D6E" w14:paraId="5D856ED5" w14:textId="77777777"/>
    <w:p w:rsidR="00C65D6E" w:rsidP="00C65D6E" w:rsidRDefault="00C65D6E" w14:paraId="62F9BB37" w14:textId="25E28C21">
      <w:r>
        <w:t xml:space="preserve">West, N.E. 1983. Southeastern Utah </w:t>
      </w:r>
      <w:proofErr w:type="spellStart"/>
      <w:r>
        <w:t>galleta-threeawn</w:t>
      </w:r>
      <w:proofErr w:type="spellEnd"/>
      <w:r>
        <w:t xml:space="preserve"> shrub steppe. Pages 413-421 in: N.E. West, editor. Temperate deserts and semideserts. Ecosystems of the World, Volume 5. Elsevier Publishing Company, Amsterdam.</w:t>
      </w:r>
    </w:p>
    <w:p w:rsidRPr="00A43E41" w:rsidR="004D5F12" w:rsidP="00C65D6E" w:rsidRDefault="004D5F12" w14:paraId="2190250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933D5" w14:textId="77777777" w:rsidR="00690484" w:rsidRDefault="00690484">
      <w:r>
        <w:separator/>
      </w:r>
    </w:p>
  </w:endnote>
  <w:endnote w:type="continuationSeparator" w:id="0">
    <w:p w14:paraId="5034389C" w14:textId="77777777" w:rsidR="00690484" w:rsidRDefault="00690484">
      <w:r>
        <w:continuationSeparator/>
      </w:r>
    </w:p>
  </w:endnote>
  <w:endnote w:type="continuationNotice" w:id="1">
    <w:p w14:paraId="28EC7E5B" w14:textId="77777777" w:rsidR="00690484" w:rsidRDefault="006904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B67D9" w14:textId="77777777" w:rsidR="00C65D6E" w:rsidRDefault="00C65D6E" w:rsidP="00C65D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F6048" w14:textId="77777777" w:rsidR="00690484" w:rsidRDefault="00690484">
      <w:r>
        <w:separator/>
      </w:r>
    </w:p>
  </w:footnote>
  <w:footnote w:type="continuationSeparator" w:id="0">
    <w:p w14:paraId="766F8AD2" w14:textId="77777777" w:rsidR="00690484" w:rsidRDefault="00690484">
      <w:r>
        <w:continuationSeparator/>
      </w:r>
    </w:p>
  </w:footnote>
  <w:footnote w:type="continuationNotice" w:id="1">
    <w:p w14:paraId="5E703DD5" w14:textId="77777777" w:rsidR="00690484" w:rsidRDefault="006904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9A3B1" w14:textId="77777777" w:rsidR="00A43E41" w:rsidRDefault="00A43E41" w:rsidP="00C65D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84248"/>
    <w:rPr>
      <w:rFonts w:ascii="Tahoma" w:hAnsi="Tahoma" w:cs="Tahoma"/>
      <w:sz w:val="16"/>
      <w:szCs w:val="16"/>
    </w:rPr>
  </w:style>
  <w:style w:type="character" w:customStyle="1" w:styleId="BalloonTextChar">
    <w:name w:val="Balloon Text Char"/>
    <w:basedOn w:val="DefaultParagraphFont"/>
    <w:link w:val="BalloonText"/>
    <w:uiPriority w:val="99"/>
    <w:semiHidden/>
    <w:rsid w:val="00184248"/>
    <w:rPr>
      <w:rFonts w:ascii="Tahoma" w:hAnsi="Tahoma" w:cs="Tahoma"/>
      <w:sz w:val="16"/>
      <w:szCs w:val="16"/>
    </w:rPr>
  </w:style>
  <w:style w:type="paragraph" w:styleId="ListParagraph">
    <w:name w:val="List Paragraph"/>
    <w:basedOn w:val="Normal"/>
    <w:uiPriority w:val="34"/>
    <w:qFormat/>
    <w:rsid w:val="00D51782"/>
    <w:pPr>
      <w:ind w:left="720"/>
    </w:pPr>
    <w:rPr>
      <w:rFonts w:ascii="Calibri" w:eastAsiaTheme="minorHAnsi" w:hAnsi="Calibri"/>
      <w:sz w:val="22"/>
      <w:szCs w:val="22"/>
    </w:rPr>
  </w:style>
  <w:style w:type="character" w:styleId="Hyperlink">
    <w:name w:val="Hyperlink"/>
    <w:basedOn w:val="DefaultParagraphFont"/>
    <w:rsid w:val="00D517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2099">
      <w:bodyDiv w:val="1"/>
      <w:marLeft w:val="0"/>
      <w:marRight w:val="0"/>
      <w:marTop w:val="0"/>
      <w:marBottom w:val="0"/>
      <w:divBdr>
        <w:top w:val="none" w:sz="0" w:space="0" w:color="auto"/>
        <w:left w:val="none" w:sz="0" w:space="0" w:color="auto"/>
        <w:bottom w:val="none" w:sz="0" w:space="0" w:color="auto"/>
        <w:right w:val="none" w:sz="0" w:space="0" w:color="auto"/>
      </w:divBdr>
    </w:div>
    <w:div w:id="37751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2014-08-21T14:05:00Z</cp:lastPrinted>
  <dcterms:created xsi:type="dcterms:W3CDTF">2017-08-18T18:21:00Z</dcterms:created>
  <dcterms:modified xsi:type="dcterms:W3CDTF">2025-02-12T09:41:28Z</dcterms:modified>
</cp:coreProperties>
</file>