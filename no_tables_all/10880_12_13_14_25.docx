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0F" w:rsidP="00812D0F" w:rsidRDefault="00812D0F" w14:paraId="74F5A378" w14:textId="6F2B1415">
      <w:pPr>
        <w:pStyle w:val="BpSTitle"/>
      </w:pPr>
      <w:r>
        <w:t>10880</w:t>
      </w:r>
    </w:p>
    <w:p w:rsidR="00812D0F" w:rsidP="00812D0F" w:rsidRDefault="00812D0F" w14:paraId="0E8D1F9E" w14:textId="77777777">
      <w:pPr>
        <w:pStyle w:val="BpSTitle"/>
      </w:pPr>
      <w:r>
        <w:t>Sonora-Mojave Mixed Salt Desert Scrub</w:t>
      </w:r>
    </w:p>
    <w:p w:rsidR="00812D0F" w:rsidP="00812D0F" w:rsidRDefault="00812D0F" w14:paraId="5702AEF6" w14:textId="2CD61B22">
      <w:r>
        <w:t>BpS Model/Description Version: Aug. 2020</w:t>
      </w:r>
      <w:r>
        <w:tab/>
      </w:r>
      <w:r>
        <w:tab/>
      </w:r>
      <w:r>
        <w:tab/>
      </w:r>
      <w:r>
        <w:tab/>
      </w:r>
      <w:r>
        <w:tab/>
      </w:r>
      <w:r>
        <w:tab/>
      </w:r>
      <w:r>
        <w:tab/>
      </w:r>
    </w:p>
    <w:p w:rsidR="00812D0F" w:rsidP="00812D0F" w:rsidRDefault="00812D0F" w14:paraId="1CFF06E9" w14:textId="77777777"/>
    <w:p w:rsidR="00812D0F" w:rsidP="00812D0F" w:rsidRDefault="00812D0F" w14:paraId="21E91DB6" w14:textId="77777777"/>
    <w:p w:rsidR="00812D0F" w:rsidP="00812D0F" w:rsidRDefault="00812D0F" w14:paraId="07258944" w14:textId="77777777">
      <w:pPr>
        <w:pStyle w:val="InfoPara"/>
      </w:pPr>
      <w:r>
        <w:t>Vegetation Type</w:t>
      </w:r>
    </w:p>
    <w:p w:rsidR="00812D0F" w:rsidP="00812D0F" w:rsidRDefault="00812D0F" w14:paraId="460FA761" w14:textId="476DCFC7">
      <w:r>
        <w:t>Shrubland</w:t>
      </w:r>
    </w:p>
    <w:p w:rsidR="00812D0F" w:rsidP="00812D0F" w:rsidRDefault="00812D0F" w14:paraId="61951E7C" w14:textId="77777777">
      <w:pPr>
        <w:pStyle w:val="InfoPara"/>
      </w:pPr>
      <w:r>
        <w:t>Map Zones</w:t>
      </w:r>
    </w:p>
    <w:p w:rsidR="00812D0F" w:rsidP="00812D0F" w:rsidRDefault="00812D0F" w14:paraId="30BF6A9E" w14:textId="17F06925">
      <w:r>
        <w:t>12</w:t>
      </w:r>
      <w:r w:rsidR="008054C9">
        <w:t>, 13, 14, 25</w:t>
      </w:r>
    </w:p>
    <w:p w:rsidR="00812D0F" w:rsidP="00812D0F" w:rsidRDefault="00812D0F" w14:paraId="1BC716D7" w14:textId="77777777">
      <w:pPr>
        <w:pStyle w:val="InfoPara"/>
      </w:pPr>
      <w:bookmarkStart w:name="_GoBack" w:id="0"/>
      <w:bookmarkEnd w:id="0"/>
      <w:r>
        <w:t>Geographic Range</w:t>
      </w:r>
    </w:p>
    <w:p w:rsidR="00812D0F" w:rsidP="00812D0F" w:rsidRDefault="00812D0F" w14:paraId="3FC3EA08" w14:textId="4D319333">
      <w:r>
        <w:t xml:space="preserve">Closed basins in the Mojave and Sonoran </w:t>
      </w:r>
      <w:r w:rsidR="00ED3656">
        <w:t>d</w:t>
      </w:r>
      <w:r>
        <w:t>eserts associated with basin and range topography. Most typically found in the Mojave and in the Sonoran west of the Colorado River</w:t>
      </w:r>
      <w:r w:rsidR="000C0450">
        <w:t xml:space="preserve"> but </w:t>
      </w:r>
      <w:r w:rsidR="008054C9">
        <w:t>also found</w:t>
      </w:r>
      <w:r w:rsidR="000C0450">
        <w:t xml:space="preserve"> in the southern San Joaquin valley (ecoregion subsections 262Av and 262Ay). Isolated patches of salt desert scrub occur in inland </w:t>
      </w:r>
      <w:r w:rsidR="00A47FBD">
        <w:t xml:space="preserve">southern </w:t>
      </w:r>
      <w:r w:rsidR="00407BAF">
        <w:t>C</w:t>
      </w:r>
      <w:r w:rsidR="00ED3656">
        <w:t>alifornia</w:t>
      </w:r>
      <w:r w:rsidR="000C0450">
        <w:t xml:space="preserve"> (San Jacinto valley).</w:t>
      </w:r>
    </w:p>
    <w:p w:rsidR="00812D0F" w:rsidP="00812D0F" w:rsidRDefault="00812D0F" w14:paraId="59F60A06" w14:textId="77777777">
      <w:pPr>
        <w:pStyle w:val="InfoPara"/>
      </w:pPr>
      <w:r>
        <w:t>Biophysical Site Description</w:t>
      </w:r>
    </w:p>
    <w:p w:rsidR="00812D0F" w:rsidP="00812D0F" w:rsidRDefault="00812D0F" w14:paraId="4EEB6F35" w14:textId="0AEAC137">
      <w:r>
        <w:t>This system includes saline basins in the Mojave and Sonoran deserts</w:t>
      </w:r>
      <w:r w:rsidR="000C0450">
        <w:t xml:space="preserve"> and southern Central Valley</w:t>
      </w:r>
      <w:r>
        <w:t xml:space="preserve">, generally the areas around playas. Substrates are generally fine-textured, saline soils. Vegetation is typically composed of one or more </w:t>
      </w:r>
      <w:proofErr w:type="spellStart"/>
      <w:r w:rsidRPr="003D5D25">
        <w:rPr>
          <w:i/>
        </w:rPr>
        <w:t>Atriplex</w:t>
      </w:r>
      <w:proofErr w:type="spellEnd"/>
      <w:r>
        <w:t xml:space="preserve"> species and other halophytic plants. Graminoid species may be abundant in saturated soils. </w:t>
      </w:r>
    </w:p>
    <w:p w:rsidR="00812D0F" w:rsidP="00812D0F" w:rsidRDefault="00812D0F" w14:paraId="391614BA" w14:textId="77777777"/>
    <w:p w:rsidR="00812D0F" w:rsidP="00812D0F" w:rsidRDefault="00812D0F" w14:paraId="1F26008F" w14:textId="01E8F0C2">
      <w:r>
        <w:t xml:space="preserve">This group lies in and adjacent to playas. It is bordered upslope by </w:t>
      </w:r>
      <w:proofErr w:type="spellStart"/>
      <w:r>
        <w:t>creosotebush</w:t>
      </w:r>
      <w:proofErr w:type="spellEnd"/>
      <w:r>
        <w:t xml:space="preserve"> (lower elevational range), greasewood</w:t>
      </w:r>
      <w:r w:rsidR="00ED3656">
        <w:t>,</w:t>
      </w:r>
      <w:r>
        <w:t xml:space="preserve"> and sometimes sand dunes. In a few areas</w:t>
      </w:r>
      <w:r w:rsidR="00ED3656">
        <w:t>,</w:t>
      </w:r>
      <w:r>
        <w:t xml:space="preserve"> mesquite </w:t>
      </w:r>
      <w:proofErr w:type="spellStart"/>
      <w:r>
        <w:t>bosques</w:t>
      </w:r>
      <w:proofErr w:type="spellEnd"/>
      <w:r>
        <w:t xml:space="preserve"> occur adjacently as linear features associated with drainages that have been truncated by roads or alluvial fans (</w:t>
      </w:r>
      <w:r w:rsidR="000C0450">
        <w:t>e.g.</w:t>
      </w:r>
      <w:r w:rsidR="00ED3656">
        <w:t>,</w:t>
      </w:r>
      <w:r>
        <w:t xml:space="preserve"> Death Valley). Downslope from this community </w:t>
      </w:r>
      <w:r w:rsidR="00ED3656">
        <w:t>are</w:t>
      </w:r>
      <w:r>
        <w:t xml:space="preserve"> barren playa bottoms with extremely high salt concentrations that become seasonally flooded after sustained winter precipitation.</w:t>
      </w:r>
    </w:p>
    <w:p w:rsidR="00812D0F" w:rsidP="00812D0F" w:rsidRDefault="00812D0F" w14:paraId="0FF03163" w14:textId="77777777">
      <w:pPr>
        <w:pStyle w:val="InfoPara"/>
      </w:pPr>
      <w:r>
        <w:t>Vegetation Description</w:t>
      </w:r>
    </w:p>
    <w:p w:rsidR="00812D0F" w:rsidP="00812D0F" w:rsidRDefault="00812D0F" w14:paraId="0CA368BA" w14:textId="0172BAD4">
      <w:r>
        <w:t xml:space="preserve">This ecological system includes low </w:t>
      </w:r>
      <w:r w:rsidR="008B45C4">
        <w:t>(</w:t>
      </w:r>
      <w:r w:rsidR="00ED3656">
        <w:t>&lt;</w:t>
      </w:r>
      <w:r>
        <w:t>3ft) shrubs found widely scattered (often 20-30ft apart) interspersed with low to mid-height salt</w:t>
      </w:r>
      <w:r w:rsidR="00ED3656">
        <w:t>-</w:t>
      </w:r>
      <w:r>
        <w:t xml:space="preserve">tolerant grasses. Common shrubs are shadscale, </w:t>
      </w:r>
      <w:proofErr w:type="spellStart"/>
      <w:r>
        <w:t>spinescale</w:t>
      </w:r>
      <w:proofErr w:type="spellEnd"/>
      <w:r>
        <w:t xml:space="preserve">, </w:t>
      </w:r>
      <w:proofErr w:type="spellStart"/>
      <w:r>
        <w:t>budsage</w:t>
      </w:r>
      <w:proofErr w:type="spellEnd"/>
      <w:r>
        <w:t xml:space="preserve">, hop-sage, </w:t>
      </w:r>
      <w:proofErr w:type="spellStart"/>
      <w:r>
        <w:t>horsebrush</w:t>
      </w:r>
      <w:proofErr w:type="spellEnd"/>
      <w:r>
        <w:t xml:space="preserve">, ephedra, </w:t>
      </w:r>
      <w:proofErr w:type="spellStart"/>
      <w:r>
        <w:t>winterfat</w:t>
      </w:r>
      <w:proofErr w:type="spellEnd"/>
      <w:r w:rsidR="00ED3656">
        <w:t>,</w:t>
      </w:r>
      <w:r>
        <w:t xml:space="preserve"> and yellow rabbitbrush. Associated grasses include Indian </w:t>
      </w:r>
      <w:proofErr w:type="spellStart"/>
      <w:r>
        <w:t>ricegrass</w:t>
      </w:r>
      <w:proofErr w:type="spellEnd"/>
      <w:r>
        <w:t xml:space="preserve">, needle-and-thread, purple </w:t>
      </w:r>
      <w:proofErr w:type="spellStart"/>
      <w:r>
        <w:t>threeawn</w:t>
      </w:r>
      <w:proofErr w:type="spellEnd"/>
      <w:r>
        <w:t xml:space="preserve">, bottlebrush </w:t>
      </w:r>
      <w:proofErr w:type="spellStart"/>
      <w:r>
        <w:t>squirreltail</w:t>
      </w:r>
      <w:proofErr w:type="spellEnd"/>
      <w:r>
        <w:t xml:space="preserve">, </w:t>
      </w:r>
      <w:proofErr w:type="spellStart"/>
      <w:r>
        <w:t>galleta</w:t>
      </w:r>
      <w:proofErr w:type="spellEnd"/>
      <w:r>
        <w:t xml:space="preserve"> grass, sand </w:t>
      </w:r>
      <w:proofErr w:type="spellStart"/>
      <w:r>
        <w:t>dropseed</w:t>
      </w:r>
      <w:proofErr w:type="spellEnd"/>
      <w:r>
        <w:t>, alkali sacaton</w:t>
      </w:r>
      <w:r w:rsidR="00ED3656">
        <w:t>,</w:t>
      </w:r>
      <w:r>
        <w:t xml:space="preserve"> and </w:t>
      </w:r>
      <w:proofErr w:type="spellStart"/>
      <w:r>
        <w:t>saltgrass</w:t>
      </w:r>
      <w:proofErr w:type="spellEnd"/>
      <w:r>
        <w:t xml:space="preserve">. Grass density is highest where springs or shallow water table create continuously saturated soil conditions. Total vegetation cover generally is &lt;10% but can exceed 10% in saturated soils. </w:t>
      </w:r>
    </w:p>
    <w:p w:rsidR="00812D0F" w:rsidP="00812D0F" w:rsidRDefault="00812D0F" w14:paraId="73F55F2A" w14:textId="77777777"/>
    <w:p w:rsidR="00812D0F" w:rsidP="00812D0F" w:rsidRDefault="00812D0F" w14:paraId="2750C5EC" w14:textId="29760B3E">
      <w:r>
        <w:t xml:space="preserve">This type roughly corresponds with </w:t>
      </w:r>
      <w:r w:rsidR="00ED3656">
        <w:t>s</w:t>
      </w:r>
      <w:r>
        <w:t>hadscale series (Sawyer and Keeler-Wolf 1995) and saltbush scrub system (Thomas et al 2004).</w:t>
      </w:r>
    </w:p>
    <w:p w:rsidR="00812D0F" w:rsidP="00812D0F" w:rsidRDefault="00812D0F" w14:paraId="60C5A55B" w14:textId="77777777">
      <w:pPr>
        <w:pStyle w:val="InfoPara"/>
      </w:pPr>
      <w:r>
        <w:lastRenderedPageBreak/>
        <w:t>BpS Dominant and Indicator Species</w:t>
      </w:r>
    </w:p>
    <w:p>
      <w:r>
        <w:rPr>
          <w:sz w:val="16"/>
        </w:rPr>
        <w:t>Species names are from the NRCS PLANTS database. Check species codes at http://plants.usda.gov.</w:t>
      </w:r>
    </w:p>
    <w:p w:rsidR="00812D0F" w:rsidP="00812D0F" w:rsidRDefault="00812D0F" w14:paraId="5D091B36" w14:textId="77777777">
      <w:pPr>
        <w:pStyle w:val="InfoPara"/>
      </w:pPr>
      <w:r>
        <w:t>Disturbance Description</w:t>
      </w:r>
    </w:p>
    <w:p w:rsidR="00812D0F" w:rsidP="00812D0F" w:rsidRDefault="00812D0F" w14:paraId="4165CA1F" w14:textId="382C7979">
      <w:r>
        <w:t>Disturbance is predictable, characterized by continuous seasonal flooding (weeks to months of inundation) during winter and early spring months and occasional storm-related ephemeral flooding (hours to days duration) associated with late-summer monsoonal storms. The monsoonal flooding is only a factor in the eastern Mojave and is generally not a factor in the western Mojave</w:t>
      </w:r>
      <w:r w:rsidR="000C0450">
        <w:t xml:space="preserve"> or Central Valley.</w:t>
      </w:r>
      <w:r>
        <w:t xml:space="preserve"> Extended wet and dry cycles oscillate every two to three decades related to the Pacific Decadal Oscillation (PDO)</w:t>
      </w:r>
      <w:r w:rsidR="00ED3656">
        <w:t>,</w:t>
      </w:r>
      <w:r>
        <w:t xml:space="preserve"> but the influence of these longer</w:t>
      </w:r>
      <w:r w:rsidR="00ED3656">
        <w:t>-</w:t>
      </w:r>
      <w:r>
        <w:t>term patterns can be moderated by short</w:t>
      </w:r>
      <w:r w:rsidR="00ED3656">
        <w:t>-</w:t>
      </w:r>
      <w:r>
        <w:t>term variation associated with El Ni</w:t>
      </w:r>
      <w:r w:rsidR="00ED3656">
        <w:t>ñ</w:t>
      </w:r>
      <w:r>
        <w:t>o and La Ni</w:t>
      </w:r>
      <w:r w:rsidR="00ED3656">
        <w:t>ñ</w:t>
      </w:r>
      <w:r>
        <w:t>a patterns. During wet periods</w:t>
      </w:r>
      <w:r w:rsidR="00ED3656">
        <w:t>,</w:t>
      </w:r>
      <w:r>
        <w:t xml:space="preserve"> spring flow </w:t>
      </w:r>
      <w:proofErr w:type="gramStart"/>
      <w:r>
        <w:t>increases</w:t>
      </w:r>
      <w:proofErr w:type="gramEnd"/>
      <w:r>
        <w:t xml:space="preserve"> and water tables rise to support more continuous vegetation in local areas. </w:t>
      </w:r>
    </w:p>
    <w:p w:rsidR="00812D0F" w:rsidP="00812D0F" w:rsidRDefault="00812D0F" w14:paraId="7907E97D" w14:textId="77777777"/>
    <w:p w:rsidR="00812D0F" w:rsidP="00812D0F" w:rsidRDefault="00812D0F" w14:paraId="3F9565A2" w14:textId="77777777">
      <w:r>
        <w:t xml:space="preserve">Beyond individual plants torching due to direct lightning strikes, fire is not known to occur in this vegetation type due to the lack of fuel load and fuel continuity. The only areas with continuous fuels are in saturated soils and are generally too wet to burn. </w:t>
      </w:r>
    </w:p>
    <w:p w:rsidR="00812D0F" w:rsidP="00812D0F" w:rsidRDefault="00812D0F" w14:paraId="6168D00A" w14:textId="77777777"/>
    <w:p w:rsidR="00812D0F" w:rsidP="00812D0F" w:rsidRDefault="00812D0F" w14:paraId="0D0207D2" w14:textId="77777777">
      <w:r>
        <w:t>Native American manipulation of Sonora-Mojave Mixed Salt Desert Shrub type is not known to have occurred.</w:t>
      </w:r>
    </w:p>
    <w:p w:rsidR="00812D0F" w:rsidP="00812D0F" w:rsidRDefault="00627BD8" w14:paraId="21F2C441" w14:textId="0CA70D3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2D0F" w:rsidP="00812D0F" w:rsidRDefault="00812D0F" w14:paraId="1BFB886F" w14:textId="77777777">
      <w:pPr>
        <w:pStyle w:val="InfoPara"/>
      </w:pPr>
      <w:r>
        <w:t>Scale Description</w:t>
      </w:r>
    </w:p>
    <w:p w:rsidR="00812D0F" w:rsidP="00812D0F" w:rsidRDefault="00812D0F" w14:paraId="1BADDC4C" w14:textId="1D3CE7D8">
      <w:proofErr w:type="gramStart"/>
      <w:r>
        <w:t>Generally</w:t>
      </w:r>
      <w:proofErr w:type="gramEnd"/>
      <w:r>
        <w:t xml:space="preserve"> this ecological system exists as a relatively narrow fringe around active playas but can be more extensive where playas have a steep gradient resulting in a large area that escapes continuous seasonal inundation or in small basins where playas are not fully formed.</w:t>
      </w:r>
    </w:p>
    <w:p w:rsidR="00812D0F" w:rsidP="00812D0F" w:rsidRDefault="00812D0F" w14:paraId="67249B21" w14:textId="77777777">
      <w:pPr>
        <w:pStyle w:val="InfoPara"/>
      </w:pPr>
      <w:r>
        <w:t>Adjacency or Identification Concerns</w:t>
      </w:r>
    </w:p>
    <w:p w:rsidR="00812D0F" w:rsidP="00812D0F" w:rsidRDefault="00812D0F" w14:paraId="0260253F" w14:textId="4994C9E4">
      <w:r>
        <w:t xml:space="preserve">This ecological system is </w:t>
      </w:r>
      <w:proofErr w:type="gramStart"/>
      <w:r>
        <w:t>similar to</w:t>
      </w:r>
      <w:proofErr w:type="gramEnd"/>
      <w:r>
        <w:t xml:space="preserve"> the Inter-Mountain Basins Mixed Salt Desert Scrub (BpS 1081) but can be distinguished by its consistent spatial relationship with playas. </w:t>
      </w:r>
    </w:p>
    <w:p w:rsidR="00812D0F" w:rsidP="00812D0F" w:rsidRDefault="00812D0F" w14:paraId="3D8196B6" w14:textId="77777777"/>
    <w:p w:rsidR="00812D0F" w:rsidP="00812D0F" w:rsidRDefault="00812D0F" w14:paraId="2F7FA022" w14:textId="44971333">
      <w:r>
        <w:t xml:space="preserve">This ecological system has been altered by invasive species, most frequently encountered in former agricultural sites and road margins. Most notable is the invasion of </w:t>
      </w:r>
      <w:proofErr w:type="spellStart"/>
      <w:r w:rsidRPr="003D5D25">
        <w:rPr>
          <w:i/>
        </w:rPr>
        <w:t>Schismus</w:t>
      </w:r>
      <w:proofErr w:type="spellEnd"/>
      <w:r w:rsidRPr="003D5D25">
        <w:rPr>
          <w:i/>
        </w:rPr>
        <w:t xml:space="preserve"> spp</w:t>
      </w:r>
      <w:r w:rsidR="00ED3656">
        <w:t xml:space="preserve">., </w:t>
      </w:r>
      <w:proofErr w:type="spellStart"/>
      <w:r w:rsidRPr="003D5D25">
        <w:rPr>
          <w:i/>
        </w:rPr>
        <w:t>Bromus</w:t>
      </w:r>
      <w:proofErr w:type="spellEnd"/>
      <w:r w:rsidRPr="003D5D25">
        <w:rPr>
          <w:i/>
        </w:rPr>
        <w:t xml:space="preserve"> </w:t>
      </w:r>
      <w:proofErr w:type="spellStart"/>
      <w:r w:rsidRPr="003D5D25">
        <w:rPr>
          <w:i/>
        </w:rPr>
        <w:t>madritensis</w:t>
      </w:r>
      <w:proofErr w:type="spellEnd"/>
      <w:r>
        <w:t xml:space="preserve"> ssp. </w:t>
      </w:r>
      <w:proofErr w:type="spellStart"/>
      <w:r w:rsidRPr="003D5D25">
        <w:rPr>
          <w:i/>
        </w:rPr>
        <w:t>rubens</w:t>
      </w:r>
      <w:proofErr w:type="spellEnd"/>
      <w:r>
        <w:t xml:space="preserve">, </w:t>
      </w:r>
      <w:proofErr w:type="spellStart"/>
      <w:r w:rsidRPr="003D5D25">
        <w:rPr>
          <w:i/>
        </w:rPr>
        <w:t>Bassia</w:t>
      </w:r>
      <w:proofErr w:type="spellEnd"/>
      <w:r w:rsidRPr="003D5D25">
        <w:rPr>
          <w:i/>
        </w:rPr>
        <w:t xml:space="preserve"> </w:t>
      </w:r>
      <w:proofErr w:type="spellStart"/>
      <w:r w:rsidRPr="003D5D25">
        <w:rPr>
          <w:i/>
        </w:rPr>
        <w:t>hyssopifolia</w:t>
      </w:r>
      <w:proofErr w:type="spellEnd"/>
      <w:r>
        <w:t xml:space="preserve">, </w:t>
      </w:r>
      <w:proofErr w:type="spellStart"/>
      <w:r w:rsidRPr="003D5D25">
        <w:rPr>
          <w:i/>
        </w:rPr>
        <w:t>Sisymbrium</w:t>
      </w:r>
      <w:proofErr w:type="spellEnd"/>
      <w:r w:rsidRPr="003D5D25">
        <w:rPr>
          <w:i/>
        </w:rPr>
        <w:t xml:space="preserve"> </w:t>
      </w:r>
      <w:proofErr w:type="spellStart"/>
      <w:r w:rsidRPr="003D5D25">
        <w:rPr>
          <w:i/>
        </w:rPr>
        <w:t>irio</w:t>
      </w:r>
      <w:proofErr w:type="spellEnd"/>
      <w:r w:rsidR="00ED3656">
        <w:t>,</w:t>
      </w:r>
      <w:r>
        <w:t xml:space="preserve"> and </w:t>
      </w:r>
      <w:r w:rsidRPr="003D5D25">
        <w:rPr>
          <w:i/>
        </w:rPr>
        <w:t xml:space="preserve">Erodium </w:t>
      </w:r>
      <w:proofErr w:type="spellStart"/>
      <w:r w:rsidRPr="003D5D25">
        <w:rPr>
          <w:i/>
        </w:rPr>
        <w:t>cicutarium</w:t>
      </w:r>
      <w:proofErr w:type="spellEnd"/>
      <w:r>
        <w:t>. In years of abundant moisture, these non-native species could possibly create a fuel load that could carry fire for short distances under strong wind conditions.</w:t>
      </w:r>
    </w:p>
    <w:p w:rsidR="00C83DD8" w:rsidP="00812D0F" w:rsidRDefault="00C83DD8" w14:paraId="00696A0C" w14:textId="77777777"/>
    <w:p w:rsidR="00C83DD8" w:rsidP="00812D0F" w:rsidRDefault="00C83DD8" w14:paraId="67160B93" w14:textId="72C85B2C">
      <w:r>
        <w:t>M</w:t>
      </w:r>
      <w:r w:rsidR="00ED3656">
        <w:t xml:space="preserve">ap zone (MZ) </w:t>
      </w:r>
      <w:r>
        <w:t>13 description noted that: “This system can occur around saturated soils, adjacent linear features -</w:t>
      </w:r>
      <w:r w:rsidR="00ED3656">
        <w:t>-</w:t>
      </w:r>
      <w:r>
        <w:t xml:space="preserve"> drainages. It's not unusual to have a source of water creating saline situations.”</w:t>
      </w:r>
    </w:p>
    <w:p w:rsidR="00812D0F" w:rsidP="00812D0F" w:rsidRDefault="00812D0F" w14:paraId="4E2F04EE" w14:textId="77777777">
      <w:pPr>
        <w:pStyle w:val="InfoPara"/>
      </w:pPr>
      <w:r>
        <w:t>Issues or Problems</w:t>
      </w:r>
    </w:p>
    <w:p w:rsidR="00812D0F" w:rsidP="00812D0F" w:rsidRDefault="00812D0F" w14:paraId="7CDCEA5C" w14:textId="7BCD5A85">
      <w:r>
        <w:t>There is not much information on this system.</w:t>
      </w:r>
      <w:r w:rsidR="00C83DD8">
        <w:t xml:space="preserve"> May occur in far southwest corner of MZ25.</w:t>
      </w:r>
    </w:p>
    <w:p w:rsidR="00812D0F" w:rsidP="00812D0F" w:rsidRDefault="00812D0F" w14:paraId="4217CBB3" w14:textId="77777777">
      <w:pPr>
        <w:pStyle w:val="InfoPara"/>
      </w:pPr>
      <w:r>
        <w:t>Native Uncharacteristic Conditions</w:t>
      </w:r>
    </w:p>
    <w:p w:rsidR="00812D0F" w:rsidP="00812D0F" w:rsidRDefault="00ED3656" w14:paraId="25EE6AAB" w14:textId="49BC48B3">
      <w:r>
        <w:t>&gt;</w:t>
      </w:r>
      <w:r w:rsidR="00812D0F">
        <w:t>30% cover</w:t>
      </w:r>
      <w:r w:rsidR="00C83DD8">
        <w:t xml:space="preserve"> (remote sensing)</w:t>
      </w:r>
      <w:r w:rsidR="00812D0F">
        <w:t xml:space="preserve"> of shrub is uncharacteristic.</w:t>
      </w:r>
    </w:p>
    <w:p w:rsidR="00812D0F" w:rsidP="00812D0F" w:rsidRDefault="00812D0F" w14:paraId="467EF764" w14:textId="77777777">
      <w:pPr>
        <w:pStyle w:val="InfoPara"/>
      </w:pPr>
      <w:r>
        <w:t>Comments</w:t>
      </w:r>
    </w:p>
    <w:p w:rsidR="00C83DD8" w:rsidP="000C0450" w:rsidRDefault="008054C9" w14:paraId="3D41B2A4" w14:textId="09212864">
      <w:r>
        <w:t xml:space="preserve">MZs </w:t>
      </w:r>
      <w:r w:rsidR="00C83DD8">
        <w:t>12, 13, 14</w:t>
      </w:r>
      <w:r w:rsidR="003D5D25">
        <w:t>,</w:t>
      </w:r>
      <w:r w:rsidR="00C83DD8">
        <w:t xml:space="preserve"> and 25 were combined during 2015 BpS review. MZ25 was the only MZ in this group that did not list </w:t>
      </w:r>
      <w:proofErr w:type="spellStart"/>
      <w:r w:rsidRPr="003D5D25" w:rsidR="00C83DD8">
        <w:rPr>
          <w:i/>
        </w:rPr>
        <w:t>Atriplex</w:t>
      </w:r>
      <w:proofErr w:type="spellEnd"/>
      <w:r w:rsidRPr="003D5D25" w:rsidR="00C83DD8">
        <w:rPr>
          <w:i/>
        </w:rPr>
        <w:t xml:space="preserve"> </w:t>
      </w:r>
      <w:proofErr w:type="spellStart"/>
      <w:r w:rsidRPr="003D5D25" w:rsidR="00C83DD8">
        <w:rPr>
          <w:i/>
        </w:rPr>
        <w:t>spinifera</w:t>
      </w:r>
      <w:proofErr w:type="spellEnd"/>
      <w:r w:rsidR="00C83DD8">
        <w:t xml:space="preserve"> in the BpS Dominant and Indicator Species field, but it was listed as an indicator species for the MZ25 s-classes. </w:t>
      </w:r>
      <w:r>
        <w:t>It was noted during the review that this model is duplicate with the 1088 model for MZ</w:t>
      </w:r>
      <w:r w:rsidR="00ED3656">
        <w:t>0</w:t>
      </w:r>
      <w:r>
        <w:t xml:space="preserve">4 and </w:t>
      </w:r>
      <w:r w:rsidR="00ED3656">
        <w:t>MZ0</w:t>
      </w:r>
      <w:r>
        <w:t>5, but the descriptions were not combined because in MZ</w:t>
      </w:r>
      <w:r w:rsidR="00ED3656">
        <w:t>0</w:t>
      </w:r>
      <w:r>
        <w:t xml:space="preserve">4 and </w:t>
      </w:r>
      <w:r w:rsidR="00ED3656">
        <w:t>MZ-</w:t>
      </w:r>
      <w:r>
        <w:t>5</w:t>
      </w:r>
      <w:r w:rsidR="00ED3656">
        <w:t>,</w:t>
      </w:r>
      <w:r>
        <w:t xml:space="preserve"> the model was not lumped w</w:t>
      </w:r>
      <w:r w:rsidR="00ED3656">
        <w:t xml:space="preserve">ith </w:t>
      </w:r>
      <w:r>
        <w:t>1066.</w:t>
      </w:r>
    </w:p>
    <w:p w:rsidR="003B13A8" w:rsidP="000C0450" w:rsidRDefault="003B13A8" w14:paraId="3AAB5592" w14:textId="77777777"/>
    <w:p w:rsidR="00812D0F" w:rsidP="00812D0F" w:rsidRDefault="00812D0F" w14:paraId="56133B09" w14:textId="77777777">
      <w:pPr>
        <w:pStyle w:val="ReportSection"/>
      </w:pPr>
      <w:r>
        <w:t>Succession Classes</w:t>
      </w:r>
    </w:p>
    <w:p w:rsidR="00812D0F" w:rsidP="00812D0F" w:rsidRDefault="00812D0F" w14:paraId="3ACCAB1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2D0F" w:rsidP="00812D0F" w:rsidRDefault="00812D0F" w14:paraId="58CCCE53"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812D0F" w:rsidP="00812D0F" w:rsidRDefault="00812D0F" w14:paraId="0C192C7B" w14:textId="77777777"/>
    <w:p w:rsidR="00812D0F" w:rsidP="00812D0F" w:rsidRDefault="00812D0F" w14:paraId="3CCC0FC6" w14:textId="77777777">
      <w:pPr>
        <w:pStyle w:val="SClassInfoPara"/>
      </w:pPr>
      <w:r>
        <w:t>Indicator Species</w:t>
      </w:r>
    </w:p>
    <w:p w:rsidR="00812D0F" w:rsidP="00812D0F" w:rsidRDefault="00812D0F" w14:paraId="188E1342" w14:textId="77777777"/>
    <w:p w:rsidR="00812D0F" w:rsidP="00812D0F" w:rsidRDefault="00812D0F" w14:paraId="1D858187" w14:textId="77777777">
      <w:pPr>
        <w:pStyle w:val="SClassInfoPara"/>
      </w:pPr>
      <w:r>
        <w:t>Description</w:t>
      </w:r>
    </w:p>
    <w:p w:rsidR="00812D0F" w:rsidP="00812D0F" w:rsidRDefault="00812D0F" w14:paraId="25C6D483" w14:textId="290955BA">
      <w:r>
        <w:t xml:space="preserve">Shrub seedlings establish following prolonged flooding events. </w:t>
      </w:r>
    </w:p>
    <w:p w:rsidR="00812D0F" w:rsidP="00812D0F" w:rsidRDefault="00812D0F" w14:paraId="57D36F78" w14:textId="77777777"/>
    <w:p>
      <w:r>
        <w:rPr>
          <w:i/>
          <w:u w:val="single"/>
        </w:rPr>
        <w:t>Maximum Tree Size Class</w:t>
      </w:r>
      <w:br/>
      <w:r>
        <w:t>None</w:t>
      </w:r>
    </w:p>
    <w:p w:rsidR="00812D0F" w:rsidP="00812D0F" w:rsidRDefault="00812D0F" w14:paraId="65682C2D" w14:textId="77777777">
      <w:pPr>
        <w:pStyle w:val="InfoPara"/>
        <w:pBdr>
          <w:top w:val="single" w:color="auto" w:sz="4" w:space="1"/>
        </w:pBdr>
      </w:pPr>
      <w:r>
        <w:t>Class B</w:t>
      </w:r>
      <w:r>
        <w:tab/>
        <w:t>87</w:t>
      </w:r>
      <w:r w:rsidR="002A3B10">
        <w:tab/>
      </w:r>
      <w:r w:rsidR="002A3B10">
        <w:tab/>
      </w:r>
      <w:r w:rsidR="002A3B10">
        <w:tab/>
      </w:r>
      <w:r w:rsidR="002A3B10">
        <w:tab/>
      </w:r>
      <w:r w:rsidR="004F7795">
        <w:t>Late Development 1 - Open</w:t>
      </w:r>
    </w:p>
    <w:p w:rsidR="00812D0F" w:rsidP="00812D0F" w:rsidRDefault="00812D0F" w14:paraId="3391B2CF" w14:textId="77777777"/>
    <w:p w:rsidR="00812D0F" w:rsidP="00812D0F" w:rsidRDefault="00812D0F" w14:paraId="778585AA" w14:textId="77777777">
      <w:pPr>
        <w:pStyle w:val="SClassInfoPara"/>
      </w:pPr>
      <w:r>
        <w:t>Indicator Species</w:t>
      </w:r>
    </w:p>
    <w:p w:rsidR="00812D0F" w:rsidP="00812D0F" w:rsidRDefault="00812D0F" w14:paraId="0D0F14C0" w14:textId="77777777"/>
    <w:p w:rsidR="00812D0F" w:rsidP="00812D0F" w:rsidRDefault="00812D0F" w14:paraId="169BC399" w14:textId="77777777">
      <w:pPr>
        <w:pStyle w:val="SClassInfoPara"/>
      </w:pPr>
      <w:r>
        <w:lastRenderedPageBreak/>
        <w:t>Description</w:t>
      </w:r>
    </w:p>
    <w:p w:rsidR="00812D0F" w:rsidP="00812D0F" w:rsidRDefault="00812D0F" w14:paraId="70AB80BF" w14:textId="662A905E">
      <w:r>
        <w:t xml:space="preserve">Mature shrubs reaching a maximum of 25% canopy cover. </w:t>
      </w:r>
    </w:p>
    <w:p w:rsidR="00812D0F" w:rsidP="00812D0F" w:rsidRDefault="00812D0F" w14:paraId="7E771A1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12D0F" w:rsidP="00812D0F" w:rsidRDefault="00812D0F" w14:paraId="2643A37E" w14:textId="4FC02136">
      <w:r>
        <w:t xml:space="preserve">Hereford, R., R.H. Webb and C.I. </w:t>
      </w:r>
      <w:proofErr w:type="spellStart"/>
      <w:r>
        <w:t>Longpre</w:t>
      </w:r>
      <w:proofErr w:type="spellEnd"/>
      <w:r>
        <w:t xml:space="preserve">. 2004. Precipitation History of the Mojave Desert Region, 1983-2001. USGS Fact Sheet 117-03. </w:t>
      </w:r>
    </w:p>
    <w:p w:rsidR="00812D0F" w:rsidP="00812D0F" w:rsidRDefault="00812D0F" w14:paraId="0BE3D29F" w14:textId="77777777"/>
    <w:p w:rsidR="00812D0F" w:rsidP="00812D0F" w:rsidRDefault="00812D0F" w14:paraId="3E13D9EE" w14:textId="77777777">
      <w:r>
        <w:t>NatureServe. 2007. International Ecological Classification Standard: Terrestrial Ecological Classifications. NatureServe Central Databases. Arlington, VA. Data current as of 10 February 2007.</w:t>
      </w:r>
    </w:p>
    <w:p w:rsidR="00812D0F" w:rsidP="00812D0F" w:rsidRDefault="00812D0F" w14:paraId="1A9C53D5" w14:textId="77777777"/>
    <w:p w:rsidR="00812D0F" w:rsidP="00812D0F" w:rsidRDefault="00812D0F" w14:paraId="7A48DA15" w14:textId="44B6AC65">
      <w:r>
        <w:t>Sawyer, J.O. and T. Keeler-Wolf. 1995. A manual of California vegetation. California Native Plant Society, Sacramento, CA. 471 pp.</w:t>
      </w:r>
    </w:p>
    <w:p w:rsidR="00812D0F" w:rsidP="00812D0F" w:rsidRDefault="00812D0F" w14:paraId="57E35150" w14:textId="77777777"/>
    <w:p w:rsidR="00812D0F" w:rsidP="00812D0F" w:rsidRDefault="00812D0F" w14:paraId="46B3434D" w14:textId="2F006AAC">
      <w:r>
        <w:t>Thomas, K., T. Keeler-Wolf, J. Franklin and P. Stine. 2004. Mojave Desert Ecosystem Program: Central Mojave Vegetation Database. U.S. Geological Survey. 251 pp.</w:t>
      </w:r>
    </w:p>
    <w:p w:rsidRPr="00A43E41" w:rsidR="004D5F12" w:rsidP="00812D0F" w:rsidRDefault="004D5F12" w14:paraId="6629C79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0F494" w14:textId="77777777" w:rsidR="001C615C" w:rsidRDefault="001C615C">
      <w:r>
        <w:separator/>
      </w:r>
    </w:p>
  </w:endnote>
  <w:endnote w:type="continuationSeparator" w:id="0">
    <w:p w14:paraId="1ACE0F41" w14:textId="77777777" w:rsidR="001C615C" w:rsidRDefault="001C615C">
      <w:r>
        <w:continuationSeparator/>
      </w:r>
    </w:p>
  </w:endnote>
  <w:endnote w:type="continuationNotice" w:id="1">
    <w:p w14:paraId="28638F4B" w14:textId="77777777" w:rsidR="001C615C" w:rsidRDefault="001C6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5EB0" w14:textId="77777777" w:rsidR="00812D0F" w:rsidRDefault="00812D0F" w:rsidP="00812D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6DECA" w14:textId="77777777" w:rsidR="001C615C" w:rsidRDefault="001C615C">
      <w:r>
        <w:separator/>
      </w:r>
    </w:p>
  </w:footnote>
  <w:footnote w:type="continuationSeparator" w:id="0">
    <w:p w14:paraId="07E6E20F" w14:textId="77777777" w:rsidR="001C615C" w:rsidRDefault="001C615C">
      <w:r>
        <w:continuationSeparator/>
      </w:r>
    </w:p>
  </w:footnote>
  <w:footnote w:type="continuationNotice" w:id="1">
    <w:p w14:paraId="6EAE91A3" w14:textId="77777777" w:rsidR="001C615C" w:rsidRDefault="001C6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C857D" w14:textId="77777777" w:rsidR="00A43E41" w:rsidRDefault="00A43E41" w:rsidP="00812D0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B45C4"/>
    <w:rPr>
      <w:rFonts w:ascii="Tahoma" w:hAnsi="Tahoma" w:cs="Tahoma"/>
      <w:sz w:val="16"/>
      <w:szCs w:val="16"/>
    </w:rPr>
  </w:style>
  <w:style w:type="character" w:customStyle="1" w:styleId="BalloonTextChar">
    <w:name w:val="Balloon Text Char"/>
    <w:basedOn w:val="DefaultParagraphFont"/>
    <w:link w:val="BalloonText"/>
    <w:uiPriority w:val="99"/>
    <w:semiHidden/>
    <w:rsid w:val="008B45C4"/>
    <w:rPr>
      <w:rFonts w:ascii="Tahoma" w:hAnsi="Tahoma" w:cs="Tahoma"/>
      <w:sz w:val="16"/>
      <w:szCs w:val="16"/>
    </w:rPr>
  </w:style>
  <w:style w:type="character" w:styleId="CommentReference">
    <w:name w:val="annotation reference"/>
    <w:basedOn w:val="DefaultParagraphFont"/>
    <w:uiPriority w:val="99"/>
    <w:semiHidden/>
    <w:unhideWhenUsed/>
    <w:rsid w:val="008054C9"/>
    <w:rPr>
      <w:sz w:val="16"/>
      <w:szCs w:val="16"/>
    </w:rPr>
  </w:style>
  <w:style w:type="paragraph" w:styleId="CommentText">
    <w:name w:val="annotation text"/>
    <w:basedOn w:val="Normal"/>
    <w:link w:val="CommentTextChar"/>
    <w:uiPriority w:val="99"/>
    <w:semiHidden/>
    <w:unhideWhenUsed/>
    <w:rsid w:val="008054C9"/>
    <w:rPr>
      <w:sz w:val="20"/>
      <w:szCs w:val="20"/>
    </w:rPr>
  </w:style>
  <w:style w:type="character" w:customStyle="1" w:styleId="CommentTextChar">
    <w:name w:val="Comment Text Char"/>
    <w:basedOn w:val="DefaultParagraphFont"/>
    <w:link w:val="CommentText"/>
    <w:uiPriority w:val="99"/>
    <w:semiHidden/>
    <w:rsid w:val="008054C9"/>
  </w:style>
  <w:style w:type="paragraph" w:styleId="CommentSubject">
    <w:name w:val="annotation subject"/>
    <w:basedOn w:val="CommentText"/>
    <w:next w:val="CommentText"/>
    <w:link w:val="CommentSubjectChar"/>
    <w:uiPriority w:val="99"/>
    <w:semiHidden/>
    <w:unhideWhenUsed/>
    <w:rsid w:val="008054C9"/>
    <w:rPr>
      <w:b/>
      <w:bCs/>
    </w:rPr>
  </w:style>
  <w:style w:type="character" w:customStyle="1" w:styleId="CommentSubjectChar">
    <w:name w:val="Comment Subject Char"/>
    <w:basedOn w:val="CommentTextChar"/>
    <w:link w:val="CommentSubject"/>
    <w:uiPriority w:val="99"/>
    <w:semiHidden/>
    <w:rsid w:val="008054C9"/>
    <w:rPr>
      <w:b/>
      <w:bCs/>
    </w:rPr>
  </w:style>
  <w:style w:type="paragraph" w:styleId="ListParagraph">
    <w:name w:val="List Paragraph"/>
    <w:basedOn w:val="Normal"/>
    <w:uiPriority w:val="34"/>
    <w:qFormat/>
    <w:rsid w:val="003B13A8"/>
    <w:pPr>
      <w:ind w:left="720"/>
    </w:pPr>
    <w:rPr>
      <w:rFonts w:ascii="Calibri" w:eastAsiaTheme="minorHAnsi" w:hAnsi="Calibri"/>
      <w:sz w:val="22"/>
      <w:szCs w:val="22"/>
    </w:rPr>
  </w:style>
  <w:style w:type="character" w:styleId="Hyperlink">
    <w:name w:val="Hyperlink"/>
    <w:basedOn w:val="DefaultParagraphFont"/>
    <w:rsid w:val="003B1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5468">
      <w:bodyDiv w:val="1"/>
      <w:marLeft w:val="0"/>
      <w:marRight w:val="0"/>
      <w:marTop w:val="0"/>
      <w:marBottom w:val="0"/>
      <w:divBdr>
        <w:top w:val="none" w:sz="0" w:space="0" w:color="auto"/>
        <w:left w:val="none" w:sz="0" w:space="0" w:color="auto"/>
        <w:bottom w:val="none" w:sz="0" w:space="0" w:color="auto"/>
        <w:right w:val="none" w:sz="0" w:space="0" w:color="auto"/>
      </w:divBdr>
    </w:div>
    <w:div w:id="11734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1052</Words>
  <Characters>5998</Characters>
  <Application>Microsoft Office Word</Application>
  <DocSecurity>0</DocSecurity>
  <Lines>49</Lines>
  <Paragraphs>14</Paragraphs>
  <ScaleCrop>false</ScaleCrop>
  <Company>USDA Forest Service</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2014-08-21T14:09:00Z</cp:lastPrinted>
  <dcterms:created xsi:type="dcterms:W3CDTF">2017-09-26T21:54:00Z</dcterms:created>
  <dcterms:modified xsi:type="dcterms:W3CDTF">2025-02-12T09:41:19Z</dcterms:modified>
</cp:coreProperties>
</file>