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089" w:rsidP="00362089" w:rsidRDefault="00362089" w14:paraId="0D85FBEF" w14:textId="0E260B63">
      <w:pPr>
        <w:pStyle w:val="BpSTitle"/>
      </w:pPr>
      <w:r>
        <w:t>11670</w:t>
      </w:r>
    </w:p>
    <w:p w:rsidR="00362089" w:rsidP="00362089" w:rsidRDefault="00362089" w14:paraId="681EA8E2" w14:textId="77777777">
      <w:pPr>
        <w:pStyle w:val="BpSTitle"/>
      </w:pPr>
      <w:r>
        <w:t>Rocky Mountain Poor-Site Lodgepole Pine Forest</w:t>
      </w:r>
    </w:p>
    <w:p w:rsidR="00362089" w:rsidP="00362089" w:rsidRDefault="00362089" w14:paraId="7B41D49E" w14:textId="19F45360">
      <w:r>
        <w:t>BpS Model/Description Version: Aug. 2020</w:t>
      </w:r>
      <w:r>
        <w:tab/>
      </w:r>
      <w:r>
        <w:tab/>
      </w:r>
      <w:r>
        <w:tab/>
      </w:r>
      <w:r>
        <w:tab/>
      </w:r>
      <w:r>
        <w:tab/>
      </w:r>
      <w:r>
        <w:tab/>
      </w:r>
      <w:r>
        <w:tab/>
      </w:r>
    </w:p>
    <w:p w:rsidR="00362089" w:rsidP="00362089" w:rsidRDefault="00362089" w14:paraId="2786AE88" w14:textId="77777777"/>
    <w:p w:rsidR="00362089" w:rsidP="00362089" w:rsidRDefault="00362089" w14:paraId="5608A9B8" w14:textId="77777777"/>
    <w:p w:rsidR="00386262" w:rsidP="00362089" w:rsidRDefault="00386262" w14:paraId="24B823B1" w14:textId="249AD1C1">
      <w:pPr>
        <w:pStyle w:val="InfoPara"/>
      </w:pPr>
      <w:r>
        <w:t xml:space="preserve">Reviewer: </w:t>
      </w:r>
      <w:r w:rsidRPr="00386262">
        <w:rPr>
          <w:b w:val="0"/>
        </w:rPr>
        <w:t xml:space="preserve">Emily </w:t>
      </w:r>
      <w:r w:rsidRPr="00B061AC">
        <w:rPr>
          <w:b w:val="0"/>
        </w:rPr>
        <w:t>Heyerdahl</w:t>
      </w:r>
    </w:p>
    <w:p w:rsidR="00362089" w:rsidP="00362089" w:rsidRDefault="00362089" w14:paraId="2563DA4D" w14:textId="09733B57">
      <w:pPr>
        <w:pStyle w:val="InfoPara"/>
      </w:pPr>
      <w:r>
        <w:t>Vegetation Type</w:t>
      </w:r>
    </w:p>
    <w:p w:rsidR="00362089" w:rsidP="00362089" w:rsidRDefault="00362089" w14:paraId="02BA8961" w14:textId="77777777">
      <w:r>
        <w:t>Forest and Woodland</w:t>
      </w:r>
    </w:p>
    <w:p w:rsidR="00362089" w:rsidP="00362089" w:rsidRDefault="00362089" w14:paraId="4934F3B4" w14:textId="77777777">
      <w:pPr>
        <w:pStyle w:val="InfoPara"/>
      </w:pPr>
      <w:r>
        <w:t>Map Zones</w:t>
      </w:r>
    </w:p>
    <w:p w:rsidR="00362089" w:rsidP="00362089" w:rsidRDefault="00CC71A1" w14:paraId="0F761358" w14:textId="5FC4D455">
      <w:r>
        <w:t>1, 7, 9</w:t>
      </w:r>
    </w:p>
    <w:p w:rsidR="00362089" w:rsidP="00362089" w:rsidRDefault="00362089" w14:paraId="3FD0BE02" w14:textId="77777777">
      <w:pPr>
        <w:pStyle w:val="InfoPara"/>
      </w:pPr>
      <w:r>
        <w:t>Geographic Range</w:t>
      </w:r>
    </w:p>
    <w:p w:rsidR="00362089" w:rsidP="00362089" w:rsidRDefault="00362089" w14:paraId="46161E8E" w14:textId="5D4110A1">
      <w:r>
        <w:t xml:space="preserve">Lodgepole pine forest on deep </w:t>
      </w:r>
      <w:proofErr w:type="spellStart"/>
      <w:r>
        <w:t>Mazama</w:t>
      </w:r>
      <w:proofErr w:type="spellEnd"/>
      <w:r>
        <w:t xml:space="preserve"> ash and pumice east of the Cascades in Oregon. This area is dominated by self-replacing stands of non-</w:t>
      </w:r>
      <w:proofErr w:type="spellStart"/>
      <w:r>
        <w:t>serotinous</w:t>
      </w:r>
      <w:proofErr w:type="spellEnd"/>
      <w:r>
        <w:t xml:space="preserve"> lodgepole pine (</w:t>
      </w:r>
      <w:r w:rsidRPr="00953EE0">
        <w:rPr>
          <w:i/>
        </w:rPr>
        <w:t xml:space="preserve">Pinus </w:t>
      </w:r>
      <w:proofErr w:type="spellStart"/>
      <w:r w:rsidRPr="00953EE0">
        <w:rPr>
          <w:i/>
        </w:rPr>
        <w:t>contorta</w:t>
      </w:r>
      <w:proofErr w:type="spellEnd"/>
      <w:r>
        <w:t xml:space="preserve"> var. </w:t>
      </w:r>
      <w:proofErr w:type="spellStart"/>
      <w:r w:rsidRPr="00953EE0">
        <w:rPr>
          <w:i/>
        </w:rPr>
        <w:t>murryana</w:t>
      </w:r>
      <w:proofErr w:type="spellEnd"/>
      <w:r>
        <w:t>)</w:t>
      </w:r>
      <w:r w:rsidR="00F90D41">
        <w:t>,</w:t>
      </w:r>
      <w:r>
        <w:t xml:space="preserve"> making it distinctive from lodgepole pine stands </w:t>
      </w:r>
      <w:r w:rsidR="00591CF2">
        <w:t>occurring</w:t>
      </w:r>
      <w:r>
        <w:t xml:space="preserve"> elsewhere.</w:t>
      </w:r>
    </w:p>
    <w:p w:rsidR="00362089" w:rsidP="00362089" w:rsidRDefault="00362089" w14:paraId="599F0088" w14:textId="77777777">
      <w:pPr>
        <w:pStyle w:val="InfoPara"/>
      </w:pPr>
      <w:r>
        <w:t>Biophysical Site Description</w:t>
      </w:r>
    </w:p>
    <w:p w:rsidR="00362089" w:rsidP="00362089" w:rsidRDefault="00362089" w14:paraId="43E43E2B" w14:textId="5CB7BF72">
      <w:r>
        <w:t>This forest type is generally on two settings: 1) low thermal capacity soils derived primarily from pumice</w:t>
      </w:r>
      <w:r w:rsidR="00F90D41">
        <w:t xml:space="preserve"> </w:t>
      </w:r>
      <w:r>
        <w:t>and 2) topographic depressions and river valleys with high water tables. Both settings generally occur between 1</w:t>
      </w:r>
      <w:r w:rsidR="00591CF2">
        <w:t>,</w:t>
      </w:r>
      <w:r>
        <w:t>200-1</w:t>
      </w:r>
      <w:r w:rsidR="00591CF2">
        <w:t>,</w:t>
      </w:r>
      <w:r>
        <w:t>600m elevation. This forest type is generally restricted to the "pumic</w:t>
      </w:r>
      <w:r w:rsidR="00386262">
        <w:t>e</w:t>
      </w:r>
      <w:r>
        <w:t xml:space="preserve"> plateau" region characterized by internally drained topographic depressions, gentle slopes</w:t>
      </w:r>
      <w:r w:rsidR="00F90D41">
        <w:t>,</w:t>
      </w:r>
      <w:r>
        <w:t xml:space="preserve"> and isolated cinder cones. Soils are poorly structured </w:t>
      </w:r>
      <w:proofErr w:type="spellStart"/>
      <w:r>
        <w:t>Andisols</w:t>
      </w:r>
      <w:proofErr w:type="spellEnd"/>
      <w:r>
        <w:t xml:space="preserve"> (A/C horizon) with low bulk density and subject to wide diurnal temperature changes.</w:t>
      </w:r>
    </w:p>
    <w:p w:rsidR="00362089" w:rsidP="00362089" w:rsidRDefault="00362089" w14:paraId="2631CC84" w14:textId="77777777">
      <w:pPr>
        <w:pStyle w:val="InfoPara"/>
      </w:pPr>
      <w:r>
        <w:t>Vegetation Description</w:t>
      </w:r>
    </w:p>
    <w:p w:rsidR="00362089" w:rsidP="00362089" w:rsidRDefault="00362089" w14:paraId="5F7FB613" w14:textId="5D4AC72E">
      <w:r>
        <w:t>Generally single-laye</w:t>
      </w:r>
      <w:r w:rsidR="00282674">
        <w:t>re</w:t>
      </w:r>
      <w:r>
        <w:t>d forest canopy dominated by lodgepole pine. Multi-canopy stand types can occur locally where moderate to light fires, windthrow</w:t>
      </w:r>
      <w:r w:rsidR="00F90D41">
        <w:t>,</w:t>
      </w:r>
      <w:r>
        <w:t xml:space="preserve"> or other canopy disturbance create open conditions. Ponderosa pine, white fir, western white pine, and aspen can be associated with these forests under specific habitat conditions related to soil moisture. </w:t>
      </w:r>
      <w:r w:rsidR="00155BE5">
        <w:t>Heyerdahl et al. (2014) report</w:t>
      </w:r>
      <w:r w:rsidR="00F90D41">
        <w:t xml:space="preserve"> </w:t>
      </w:r>
      <w:r w:rsidR="00155BE5">
        <w:t>10% ponderosa pine cover (total number of tree stems) at a study site in central O</w:t>
      </w:r>
      <w:r w:rsidR="00F90D41">
        <w:t>regon</w:t>
      </w:r>
      <w:r w:rsidR="00155BE5">
        <w:t xml:space="preserve">. </w:t>
      </w:r>
      <w:r>
        <w:t xml:space="preserve">Franklin and </w:t>
      </w:r>
      <w:proofErr w:type="spellStart"/>
      <w:r>
        <w:t>Dyrness</w:t>
      </w:r>
      <w:proofErr w:type="spellEnd"/>
      <w:r>
        <w:t xml:space="preserve"> (1988) recognize eight plant communities where lodgepole pine is the dominant tree species. Understory species characterizing these communities follow a moisture g</w:t>
      </w:r>
      <w:r w:rsidR="00CC71A1">
        <w:t xml:space="preserve">radient from dry (dominated by </w:t>
      </w:r>
      <w:proofErr w:type="spellStart"/>
      <w:r w:rsidRPr="00953EE0">
        <w:rPr>
          <w:i/>
        </w:rPr>
        <w:t>Purshia</w:t>
      </w:r>
      <w:proofErr w:type="spellEnd"/>
      <w:r w:rsidRPr="00953EE0">
        <w:rPr>
          <w:i/>
        </w:rPr>
        <w:t xml:space="preserve"> </w:t>
      </w:r>
      <w:proofErr w:type="spellStart"/>
      <w:r w:rsidRPr="00953EE0">
        <w:rPr>
          <w:i/>
        </w:rPr>
        <w:t>tridentada</w:t>
      </w:r>
      <w:proofErr w:type="spellEnd"/>
      <w:r>
        <w:t>) to wet (dominated by grasses and sedges).</w:t>
      </w:r>
    </w:p>
    <w:p w:rsidR="00362089" w:rsidP="00362089" w:rsidRDefault="00362089" w14:paraId="4178D3BD" w14:textId="77777777">
      <w:pPr>
        <w:pStyle w:val="InfoPara"/>
      </w:pPr>
      <w:r>
        <w:t>BpS Dominant and Indicator Species</w:t>
      </w:r>
    </w:p>
    <w:p>
      <w:r>
        <w:rPr>
          <w:sz w:val="16"/>
        </w:rPr>
        <w:t>Species names are from the NRCS PLANTS database. Check species codes at http://plants.usda.gov.</w:t>
      </w:r>
    </w:p>
    <w:p w:rsidR="00362089" w:rsidP="00362089" w:rsidRDefault="00362089" w14:paraId="442B824D" w14:textId="77777777">
      <w:pPr>
        <w:pStyle w:val="InfoPara"/>
      </w:pPr>
      <w:r>
        <w:t>Disturbance Description</w:t>
      </w:r>
    </w:p>
    <w:p w:rsidR="00386262" w:rsidP="00362089" w:rsidRDefault="00362089" w14:paraId="3FC5BC0C" w14:textId="3FCDD64A">
      <w:r>
        <w:t>This type is driven by moderate</w:t>
      </w:r>
      <w:r w:rsidR="00F90D41">
        <w:t>-</w:t>
      </w:r>
      <w:r>
        <w:t xml:space="preserve"> to high</w:t>
      </w:r>
      <w:r w:rsidR="00F90D41">
        <w:t>-</w:t>
      </w:r>
      <w:r>
        <w:t>severity (stand</w:t>
      </w:r>
      <w:r w:rsidR="00F90D41">
        <w:t>-</w:t>
      </w:r>
      <w:r>
        <w:t>replacing) fires.</w:t>
      </w:r>
      <w:r w:rsidRPr="00386262">
        <w:t xml:space="preserve"> </w:t>
      </w:r>
      <w:r w:rsidRPr="00B061AC" w:rsidR="00386262">
        <w:t>Heyerdahl</w:t>
      </w:r>
      <w:r w:rsidR="00386262">
        <w:t xml:space="preserve"> et al. (2014) report that moderate-severity fires dominated the </w:t>
      </w:r>
      <w:r w:rsidR="00BF0D8F">
        <w:t xml:space="preserve">pre-1900 </w:t>
      </w:r>
      <w:r w:rsidR="00386262">
        <w:t xml:space="preserve">fire regime at </w:t>
      </w:r>
      <w:r w:rsidR="00BF0D8F">
        <w:t xml:space="preserve">the Potholes </w:t>
      </w:r>
      <w:r w:rsidR="00386262">
        <w:t>study site in central O</w:t>
      </w:r>
      <w:r w:rsidR="00F90D41">
        <w:t>regon</w:t>
      </w:r>
      <w:r w:rsidR="00386262">
        <w:t xml:space="preserve"> at the site (~80</w:t>
      </w:r>
      <w:r w:rsidR="00282674">
        <w:t xml:space="preserve">0ha) and plot (~1ha) scales. </w:t>
      </w:r>
      <w:r w:rsidR="00386262">
        <w:t>Their reconstruction suggested a</w:t>
      </w:r>
      <w:r w:rsidR="00155BE5">
        <w:t xml:space="preserve"> 60yr median fire</w:t>
      </w:r>
      <w:r w:rsidR="00386262">
        <w:t xml:space="preserve"> interval </w:t>
      </w:r>
      <w:r w:rsidR="00155BE5">
        <w:t>with a minimum of 26</w:t>
      </w:r>
      <w:r w:rsidR="00F90D41">
        <w:t>yrs</w:t>
      </w:r>
      <w:r w:rsidR="00386262">
        <w:t xml:space="preserve"> an</w:t>
      </w:r>
      <w:r w:rsidR="00155BE5">
        <w:t>d a maximum of about 82</w:t>
      </w:r>
      <w:r w:rsidR="00BF0D8F">
        <w:t>yrs. The authors hypothesize that the fire regime of Potholes, where bitterbrush provides fuel to fires, would not apply to other areas with pure lodgepole pine in O</w:t>
      </w:r>
      <w:r w:rsidR="00F90D41">
        <w:t>regon</w:t>
      </w:r>
      <w:r w:rsidR="00BF0D8F">
        <w:t xml:space="preserve"> that lack the bitterbrush understory and therefore tend to be fuel</w:t>
      </w:r>
      <w:r w:rsidR="00F90D41">
        <w:t>-</w:t>
      </w:r>
      <w:r w:rsidR="00BF0D8F">
        <w:t>limited.</w:t>
      </w:r>
    </w:p>
    <w:p w:rsidR="00386262" w:rsidP="00362089" w:rsidRDefault="00386262" w14:paraId="6E92FAA3" w14:textId="77777777"/>
    <w:p w:rsidR="00362089" w:rsidP="00362089" w:rsidRDefault="00362089" w14:paraId="5432A095" w14:textId="2476B5CD">
      <w:r>
        <w:t>Fire-scarred trees tend to be more susceptible to beetle attack and blue stain fungi-induced mortality</w:t>
      </w:r>
      <w:r w:rsidR="00F90D41">
        <w:t>,</w:t>
      </w:r>
      <w:r>
        <w:t xml:space="preserve"> leading to cyclic-succession that includes these three disturbance agents. Windthrow can also be both locally important (creating canopy gaps), and regionally important (leading to the "unraveling" of the forest canopy). Both conditions promote the self-replacement of lodgepole pine in this forest type. Windthrow may also contribute to local regeneration by promoting favorable micro-climate and local soils conditions. Self-</w:t>
      </w:r>
      <w:r w:rsidR="00282674">
        <w:t>thinning</w:t>
      </w:r>
      <w:r>
        <w:t xml:space="preserve"> is an important process during the early successional stage of this forest type.</w:t>
      </w:r>
    </w:p>
    <w:p w:rsidR="00362089" w:rsidP="00362089" w:rsidRDefault="00362089" w14:paraId="35476173" w14:textId="342390BE">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62089" w:rsidP="00362089" w:rsidRDefault="00362089" w14:paraId="2FFF44AC" w14:textId="77777777">
      <w:pPr>
        <w:pStyle w:val="InfoPara"/>
      </w:pPr>
      <w:r>
        <w:t>Scale Description</w:t>
      </w:r>
    </w:p>
    <w:p w:rsidR="00362089" w:rsidP="00362089" w:rsidRDefault="00362089" w14:paraId="6EFA3A05" w14:textId="39C0DB6D">
      <w:r>
        <w:t>The lodgepole pine pumice ecosystem is dominated by large-scale fire</w:t>
      </w:r>
      <w:r w:rsidR="00386262">
        <w:t>s</w:t>
      </w:r>
      <w:r>
        <w:t xml:space="preserve"> </w:t>
      </w:r>
      <w:r w:rsidR="00386262">
        <w:t>(</w:t>
      </w:r>
      <w:r w:rsidRPr="003D30D6" w:rsidR="00386262">
        <w:t>Heyerdahl</w:t>
      </w:r>
      <w:r w:rsidR="00386262">
        <w:t xml:space="preserve"> et al. 2014) </w:t>
      </w:r>
      <w:r>
        <w:t xml:space="preserve">and insect outbreaks. </w:t>
      </w:r>
      <w:r w:rsidR="00386262">
        <w:t>Heyerdahl et al. (2014) report</w:t>
      </w:r>
      <w:r w:rsidR="00F90D41">
        <w:t xml:space="preserve"> </w:t>
      </w:r>
      <w:r w:rsidR="00386262">
        <w:t>mixed</w:t>
      </w:r>
      <w:r w:rsidR="00F90D41">
        <w:t>-</w:t>
      </w:r>
      <w:r w:rsidR="00386262">
        <w:t xml:space="preserve">severity fires covering </w:t>
      </w:r>
      <w:r w:rsidR="00F90D41">
        <w:t>&gt;</w:t>
      </w:r>
      <w:r w:rsidR="00386262">
        <w:t xml:space="preserve">800ha. </w:t>
      </w:r>
      <w:r>
        <w:t xml:space="preserve">Windthrow can be an important factor modifying canopy conditions and regeneration success in the absence of fire and variable depending on local topography. Microsite conditions are important to successful regeneration where soil moisture is low. </w:t>
      </w:r>
      <w:r w:rsidR="00C47EDB">
        <w:t xml:space="preserve">Topographic depressions may be </w:t>
      </w:r>
      <w:r>
        <w:t>important to the separation of lodgepole pine and ponderosa pine near the transition of these forest types as a result of cold air drainage favoring lodgepole pine.</w:t>
      </w:r>
    </w:p>
    <w:p w:rsidR="00362089" w:rsidP="00362089" w:rsidRDefault="00362089" w14:paraId="71BBA1EB" w14:textId="77777777">
      <w:pPr>
        <w:pStyle w:val="InfoPara"/>
      </w:pPr>
      <w:r>
        <w:t>Adjacency or Identification Concerns</w:t>
      </w:r>
    </w:p>
    <w:p w:rsidR="00362089" w:rsidP="00362089" w:rsidRDefault="00362089" w14:paraId="463FAAD5" w14:textId="77777777">
      <w:r>
        <w:t>The pumice lodgepole pine forests are adjacent to dry ponderosa pine (mesic), mixed ponderosa pine, and juniper steppe.</w:t>
      </w:r>
    </w:p>
    <w:p w:rsidR="00362089" w:rsidP="00362089" w:rsidRDefault="00362089" w14:paraId="13898DF7" w14:textId="77777777">
      <w:pPr>
        <w:pStyle w:val="InfoPara"/>
      </w:pPr>
      <w:r>
        <w:t>Issues or Problems</w:t>
      </w:r>
    </w:p>
    <w:p w:rsidR="00362089" w:rsidP="00362089" w:rsidRDefault="00362089" w14:paraId="1F17F561" w14:textId="77777777">
      <w:r>
        <w:t>Fire history is poorly described in the literature but can be more accurately determined by age structure than most forest types.</w:t>
      </w:r>
    </w:p>
    <w:p w:rsidR="00362089" w:rsidP="00362089" w:rsidRDefault="00362089" w14:paraId="752D4A00" w14:textId="77777777"/>
    <w:p w:rsidR="00362089" w:rsidP="00362089" w:rsidRDefault="00362089" w14:paraId="657CD1F1" w14:textId="01297EA7">
      <w:r>
        <w:t xml:space="preserve">Jim </w:t>
      </w:r>
      <w:proofErr w:type="spellStart"/>
      <w:r>
        <w:t>Merzenich</w:t>
      </w:r>
      <w:proofErr w:type="spellEnd"/>
      <w:r>
        <w:t xml:space="preserve"> brought up the discussion on the historic v</w:t>
      </w:r>
      <w:r w:rsidR="00F90D41">
        <w:t>ersus</w:t>
      </w:r>
      <w:r>
        <w:t xml:space="preserve"> present extent of </w:t>
      </w:r>
      <w:r w:rsidR="00F90D41">
        <w:t>p</w:t>
      </w:r>
      <w:r>
        <w:t xml:space="preserve">onderosa grasslands. This discussion includes other </w:t>
      </w:r>
      <w:r w:rsidR="005B47B2">
        <w:t xml:space="preserve">Rapid Assessment </w:t>
      </w:r>
      <w:r>
        <w:t>pine models (</w:t>
      </w:r>
      <w:proofErr w:type="spellStart"/>
      <w:r>
        <w:t>R#PIPOm</w:t>
      </w:r>
      <w:proofErr w:type="spellEnd"/>
      <w:r>
        <w:t xml:space="preserve">, </w:t>
      </w:r>
      <w:proofErr w:type="spellStart"/>
      <w:r>
        <w:t>R#PIPOxe</w:t>
      </w:r>
      <w:proofErr w:type="spellEnd"/>
      <w:r>
        <w:t xml:space="preserve">). He suggests that one of these models should include large extent of </w:t>
      </w:r>
      <w:r w:rsidR="00F90D41">
        <w:t>p</w:t>
      </w:r>
      <w:r>
        <w:t xml:space="preserve">onderosa </w:t>
      </w:r>
      <w:r>
        <w:lastRenderedPageBreak/>
        <w:t>grassland. It was suggested that the current area in this type may be a significant extension of the historic extent due to fire suppression and grazing (Munger 1914)</w:t>
      </w:r>
      <w:r w:rsidR="00F90D41">
        <w:t xml:space="preserve">, when </w:t>
      </w:r>
      <w:r>
        <w:t xml:space="preserve">according to GLO records, much of this area was more of a ponderosa </w:t>
      </w:r>
      <w:r w:rsidR="00155BE5">
        <w:t>savanna</w:t>
      </w:r>
      <w:r>
        <w:t>.</w:t>
      </w:r>
    </w:p>
    <w:p w:rsidR="00362089" w:rsidP="00362089" w:rsidRDefault="00362089" w14:paraId="008EF2A1" w14:textId="77777777">
      <w:pPr>
        <w:pStyle w:val="InfoPara"/>
      </w:pPr>
      <w:r>
        <w:t>Native Uncharacteristic Conditions</w:t>
      </w:r>
    </w:p>
    <w:p w:rsidR="00362089" w:rsidP="00362089" w:rsidRDefault="00362089" w14:paraId="06FEC96F" w14:textId="77777777"/>
    <w:p w:rsidRPr="00B061AC" w:rsidR="00362089" w:rsidP="00362089" w:rsidRDefault="00362089" w14:paraId="77824A9D" w14:textId="77777777">
      <w:pPr>
        <w:pStyle w:val="InfoPara"/>
        <w:rPr>
          <w:b w:val="0"/>
        </w:rPr>
      </w:pPr>
      <w:r>
        <w:t>Comments</w:t>
      </w:r>
    </w:p>
    <w:p w:rsidR="00CC71A1" w:rsidP="00362089" w:rsidRDefault="00386262" w14:paraId="286D89F9" w14:textId="2FEC7FD8">
      <w:r w:rsidRPr="00B061AC">
        <w:t xml:space="preserve">Emily Heyerdahl reviewed this model during the 2016 </w:t>
      </w:r>
      <w:r w:rsidR="00D65FA3">
        <w:t>Biophysical Setting (</w:t>
      </w:r>
      <w:r w:rsidRPr="00B061AC">
        <w:t>BpS</w:t>
      </w:r>
      <w:r w:rsidR="00D65FA3">
        <w:t>)</w:t>
      </w:r>
      <w:r w:rsidRPr="00B061AC">
        <w:t xml:space="preserve"> Review. </w:t>
      </w:r>
      <w:r w:rsidR="00591CF2">
        <w:t xml:space="preserve">Based on the review, Kori Blankenship modified the model to maintain the approximate overall fire frequency but to shift the fire severity to </w:t>
      </w:r>
      <w:r w:rsidR="00155BE5">
        <w:t xml:space="preserve">include more </w:t>
      </w:r>
      <w:r w:rsidR="00591CF2">
        <w:t>mixed</w:t>
      </w:r>
      <w:r w:rsidR="00155BE5">
        <w:t>-severity</w:t>
      </w:r>
      <w:r w:rsidR="00591CF2">
        <w:t xml:space="preserve"> fire based on the work of Heyerdahl et al. </w:t>
      </w:r>
      <w:r w:rsidR="00D65FA3">
        <w:t>(</w:t>
      </w:r>
      <w:r w:rsidR="00591CF2">
        <w:t>2014</w:t>
      </w:r>
      <w:r w:rsidR="00D65FA3">
        <w:t>)</w:t>
      </w:r>
      <w:r w:rsidR="00591CF2">
        <w:t xml:space="preserve">. </w:t>
      </w:r>
    </w:p>
    <w:p w:rsidR="00C47EDB" w:rsidP="00362089" w:rsidRDefault="00C47EDB" w14:paraId="6491602A" w14:textId="77777777"/>
    <w:p w:rsidR="00C47EDB" w:rsidP="00362089" w:rsidRDefault="00C47EDB" w14:paraId="34A0E992" w14:textId="58EF9FA9">
      <w:r>
        <w:t xml:space="preserve">Future review of this model should consider: 1) the geographic extent to which this model applies, in particular, </w:t>
      </w:r>
      <w:r w:rsidR="00D65FA3">
        <w:t xml:space="preserve">to </w:t>
      </w:r>
      <w:r>
        <w:t>map</w:t>
      </w:r>
      <w:r w:rsidR="00D65FA3">
        <w:t xml:space="preserve"> </w:t>
      </w:r>
      <w:r>
        <w:t xml:space="preserve">zone </w:t>
      </w:r>
      <w:r w:rsidR="00D65FA3">
        <w:t xml:space="preserve">(MZ) </w:t>
      </w:r>
      <w:r>
        <w:t xml:space="preserve">1 and 2) the applicability of the Potholes fire regime documented by Heyerdahl et al. (2014) to other areas. </w:t>
      </w:r>
    </w:p>
    <w:p w:rsidR="00C47EDB" w:rsidP="00362089" w:rsidRDefault="00C47EDB" w14:paraId="592BB700" w14:textId="77777777"/>
    <w:p w:rsidR="00362089" w:rsidP="00362089" w:rsidRDefault="005B47B2" w14:paraId="5C756394" w14:textId="57CE47D0">
      <w:r w:rsidRPr="006065CF">
        <w:t xml:space="preserve">Jim </w:t>
      </w:r>
      <w:proofErr w:type="spellStart"/>
      <w:r w:rsidRPr="006065CF">
        <w:t>Merzenich</w:t>
      </w:r>
      <w:proofErr w:type="spellEnd"/>
      <w:r>
        <w:t xml:space="preserve"> (</w:t>
      </w:r>
      <w:hyperlink w:history="1" r:id="rId7">
        <w:r w:rsidRPr="00743F44">
          <w:rPr>
            <w:rStyle w:val="Hyperlink"/>
          </w:rPr>
          <w:t>jmerzenich@fs.fed.us</w:t>
        </w:r>
      </w:hyperlink>
      <w:r w:rsidR="00CC71A1">
        <w:t>) reviewed this model for MZ09. A</w:t>
      </w:r>
      <w:r w:rsidR="00362089">
        <w:t xml:space="preserve">uthors </w:t>
      </w:r>
      <w:r w:rsidR="00CC71A1">
        <w:t>used</w:t>
      </w:r>
      <w:r w:rsidR="00362089">
        <w:t xml:space="preserve"> input from experts in the </w:t>
      </w:r>
      <w:proofErr w:type="spellStart"/>
      <w:r w:rsidR="00362089">
        <w:t>Chemult</w:t>
      </w:r>
      <w:proofErr w:type="spellEnd"/>
      <w:r w:rsidR="00362089">
        <w:t xml:space="preserve"> </w:t>
      </w:r>
      <w:r w:rsidR="00D65FA3">
        <w:t xml:space="preserve">Ranger District </w:t>
      </w:r>
      <w:r w:rsidR="00362089">
        <w:t xml:space="preserve">and </w:t>
      </w:r>
      <w:r w:rsidR="00D65FA3">
        <w:t>i</w:t>
      </w:r>
      <w:r w:rsidR="00362089">
        <w:t xml:space="preserve">n the </w:t>
      </w:r>
      <w:proofErr w:type="spellStart"/>
      <w:r w:rsidR="00362089">
        <w:t>Winema</w:t>
      </w:r>
      <w:proofErr w:type="spellEnd"/>
      <w:r w:rsidR="00362089">
        <w:t xml:space="preserve"> N</w:t>
      </w:r>
      <w:r w:rsidR="00D65FA3">
        <w:t>ational Forest</w:t>
      </w:r>
      <w:r w:rsidR="00CC71A1">
        <w:t xml:space="preserve"> to inform this model</w:t>
      </w:r>
      <w:r w:rsidR="00362089">
        <w:t xml:space="preserve">. Originally, the modelers built a </w:t>
      </w:r>
      <w:r w:rsidR="00D65FA3">
        <w:t>five</w:t>
      </w:r>
      <w:r w:rsidR="00362089">
        <w:t xml:space="preserve">-box model but later agreed to simplify to a </w:t>
      </w:r>
      <w:r w:rsidR="00D65FA3">
        <w:t>three</w:t>
      </w:r>
      <w:r w:rsidR="00362089">
        <w:t xml:space="preserve">-box due to detection limitations. Model review for MZ01 proposed a distinct BpS model for the wet type described above. This wet type would have </w:t>
      </w:r>
      <w:r w:rsidR="00D65FA3">
        <w:t xml:space="preserve">a mean fire return interval </w:t>
      </w:r>
      <w:r w:rsidR="00362089">
        <w:t>possibly as high as 120yrs but definitely greater than the current model's 40yrs. The distribution of the wet type would follow cold-wet conditions and would not be as controlled by fire as the current model is.</w:t>
      </w:r>
    </w:p>
    <w:p w:rsidR="00F34580" w:rsidP="00362089" w:rsidRDefault="00F34580" w14:paraId="74A7D14F" w14:textId="77777777"/>
    <w:p w:rsidR="00362089" w:rsidP="00362089" w:rsidRDefault="00362089" w14:paraId="4C766BF5" w14:textId="77777777">
      <w:pPr>
        <w:pStyle w:val="ReportSection"/>
      </w:pPr>
      <w:r>
        <w:t>Succession Classes</w:t>
      </w:r>
    </w:p>
    <w:p w:rsidR="00362089" w:rsidP="00362089" w:rsidRDefault="00362089" w14:paraId="76187F6D"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62089" w:rsidP="00362089" w:rsidRDefault="00362089" w14:paraId="24DD683E" w14:textId="72384ECF">
      <w:pPr>
        <w:pStyle w:val="InfoPara"/>
        <w:pBdr>
          <w:top w:val="single" w:color="auto" w:sz="4" w:space="1"/>
        </w:pBdr>
      </w:pPr>
      <w:r>
        <w:t>Class A</w:t>
      </w:r>
      <w:r>
        <w:tab/>
        <w:t>29</w:t>
      </w:r>
      <w:r w:rsidR="002A3B10">
        <w:tab/>
      </w:r>
      <w:r w:rsidR="002A3B10">
        <w:tab/>
      </w:r>
      <w:r w:rsidR="002A3B10">
        <w:tab/>
      </w:r>
      <w:r w:rsidR="002A3B10">
        <w:tab/>
      </w:r>
      <w:r w:rsidR="004F7795">
        <w:t>Early Development 1 - All Structures</w:t>
      </w:r>
    </w:p>
    <w:p w:rsidR="00362089" w:rsidP="00362089" w:rsidRDefault="00362089" w14:paraId="15318222" w14:textId="77777777"/>
    <w:p w:rsidR="00362089" w:rsidP="00362089" w:rsidRDefault="00362089" w14:paraId="275A1138" w14:textId="77777777">
      <w:pPr>
        <w:pStyle w:val="SClassInfoPara"/>
      </w:pPr>
      <w:r>
        <w:t>Indicator Species</w:t>
      </w:r>
    </w:p>
    <w:p w:rsidR="00362089" w:rsidP="00362089" w:rsidRDefault="00362089" w14:paraId="66856F4A" w14:textId="77777777"/>
    <w:p w:rsidR="00362089" w:rsidP="00362089" w:rsidRDefault="00362089" w14:paraId="280B56FB" w14:textId="77777777">
      <w:pPr>
        <w:pStyle w:val="SClassInfoPara"/>
      </w:pPr>
      <w:r>
        <w:t>Description</w:t>
      </w:r>
    </w:p>
    <w:p w:rsidR="00362089" w:rsidP="00362089" w:rsidRDefault="00362089" w14:paraId="5614A0A4" w14:textId="3586C55F">
      <w:r>
        <w:t>Dense post-fire stands (may exceed 10,000 stems/ha). Tree size is small (&lt;10cm DBH)</w:t>
      </w:r>
      <w:r w:rsidR="00D65FA3">
        <w:t>,</w:t>
      </w:r>
      <w:r>
        <w:t xml:space="preserve"> and ages vary from (&lt; 20</w:t>
      </w:r>
      <w:r w:rsidR="00D65FA3">
        <w:t>yrs</w:t>
      </w:r>
      <w:r>
        <w:t xml:space="preserve"> to &gt;40yrs) depending on environmental conditions. Regeneration and understory plants are rare. Self-thinning is the predominant process leading to changes in stand structure and leads to high levels of fine to 10hr fuels. However, these stands rarely burn and can act as fire barriers. </w:t>
      </w:r>
      <w:r w:rsidRPr="00643249" w:rsidR="005B698B">
        <w:t xml:space="preserve">A small percentage of this </w:t>
      </w:r>
      <w:proofErr w:type="spellStart"/>
      <w:r w:rsidRPr="00643249" w:rsidR="005B698B">
        <w:t>BpS</w:t>
      </w:r>
      <w:proofErr w:type="spellEnd"/>
      <w:r w:rsidRPr="00643249" w:rsidR="005B698B">
        <w:t xml:space="preserve"> is so d</w:t>
      </w:r>
      <w:bookmarkStart w:name="_GoBack" w:id="0"/>
      <w:bookmarkEnd w:id="0"/>
      <w:r w:rsidRPr="00643249" w:rsidR="005B698B">
        <w:t xml:space="preserve">ry that </w:t>
      </w:r>
      <w:r w:rsidR="005B698B">
        <w:t>it never develops a closed canopy.</w:t>
      </w:r>
    </w:p>
    <w:p w:rsidR="00362089" w:rsidP="00362089" w:rsidRDefault="00362089" w14:paraId="70639C07" w14:textId="77777777"/>
    <w:p>
      <w:r>
        <w:rPr>
          <w:i/>
          <w:u w:val="single"/>
        </w:rPr>
        <w:t>Maximum Tree Size Class</w:t>
      </w:r>
      <w:br/>
      <w:r>
        <w:t>Sapling &gt;4.5ft; &lt;5" DBH</w:t>
      </w:r>
    </w:p>
    <w:p w:rsidR="00362089" w:rsidP="00362089" w:rsidRDefault="00362089" w14:paraId="38659A53" w14:textId="74CF3042">
      <w:pPr>
        <w:pStyle w:val="InfoPara"/>
        <w:pBdr>
          <w:top w:val="single" w:color="auto" w:sz="4" w:space="1"/>
        </w:pBdr>
      </w:pPr>
      <w:r>
        <w:t>Class B</w:t>
      </w:r>
      <w:r>
        <w:tab/>
        <w:t>34</w:t>
      </w:r>
      <w:r w:rsidR="002A3B10">
        <w:tab/>
      </w:r>
      <w:r w:rsidR="002A3B10">
        <w:tab/>
      </w:r>
      <w:r w:rsidR="002A3B10">
        <w:tab/>
      </w:r>
      <w:r w:rsidR="002A3B10">
        <w:tab/>
      </w:r>
      <w:r w:rsidR="004F7795">
        <w:t>Late Development 1 - Closed</w:t>
      </w:r>
    </w:p>
    <w:p w:rsidR="00362089" w:rsidP="00362089" w:rsidRDefault="00362089" w14:paraId="1895C72C" w14:textId="77777777"/>
    <w:p w:rsidR="00362089" w:rsidP="00362089" w:rsidRDefault="00362089" w14:paraId="4506A752" w14:textId="77777777">
      <w:pPr>
        <w:pStyle w:val="SClassInfoPara"/>
      </w:pPr>
      <w:r>
        <w:t>Indicator Species</w:t>
      </w:r>
    </w:p>
    <w:p w:rsidR="00362089" w:rsidP="00362089" w:rsidRDefault="00362089" w14:paraId="4DFAACCA" w14:textId="77777777"/>
    <w:p w:rsidR="00362089" w:rsidP="00362089" w:rsidRDefault="00362089" w14:paraId="24C3ABC8" w14:textId="77777777">
      <w:pPr>
        <w:pStyle w:val="SClassInfoPara"/>
      </w:pPr>
      <w:r>
        <w:t>Description</w:t>
      </w:r>
    </w:p>
    <w:p w:rsidR="00362089" w:rsidP="00362089" w:rsidRDefault="00362089" w14:paraId="01A1EECD" w14:textId="2910765D">
      <w:r>
        <w:t xml:space="preserve">Lodgepole (&gt;10cm to &lt;50cm DBH) generally &lt;40yrs, but older stands can be &gt;100yrs before bark beetles attack older trees and open up the stand. These trees may be 25-30ft tall but </w:t>
      </w:r>
      <w:r w:rsidR="00D65FA3">
        <w:t xml:space="preserve">may be </w:t>
      </w:r>
      <w:r>
        <w:t xml:space="preserve">taller in protected microhabitats. </w:t>
      </w:r>
    </w:p>
    <w:p w:rsidR="00362089" w:rsidP="00362089" w:rsidRDefault="00362089" w14:paraId="3C52EB77" w14:textId="77777777"/>
    <w:p>
      <w:r>
        <w:rPr>
          <w:i/>
          <w:u w:val="single"/>
        </w:rPr>
        <w:t>Maximum Tree Size Class</w:t>
      </w:r>
      <w:br/>
      <w:r>
        <w:t>Medium 9-21" DBH</w:t>
      </w:r>
    </w:p>
    <w:p w:rsidR="00362089" w:rsidP="00362089" w:rsidRDefault="00362089" w14:paraId="54200886" w14:textId="5728A1C8">
      <w:pPr>
        <w:pStyle w:val="InfoPara"/>
        <w:pBdr>
          <w:top w:val="single" w:color="auto" w:sz="4" w:space="1"/>
        </w:pBdr>
      </w:pPr>
      <w:r>
        <w:t>Class C</w:t>
      </w:r>
      <w:r>
        <w:tab/>
        <w:t>37</w:t>
      </w:r>
      <w:r w:rsidR="002A3B10">
        <w:tab/>
      </w:r>
      <w:r w:rsidR="002A3B10">
        <w:tab/>
      </w:r>
      <w:r w:rsidR="002A3B10">
        <w:tab/>
      </w:r>
      <w:r w:rsidR="002A3B10">
        <w:tab/>
      </w:r>
      <w:r w:rsidR="004F7795">
        <w:t>Late Development 1 - Open</w:t>
      </w:r>
    </w:p>
    <w:p w:rsidR="00362089" w:rsidP="00362089" w:rsidRDefault="00362089" w14:paraId="46DB7942" w14:textId="77777777"/>
    <w:p w:rsidR="00362089" w:rsidP="00362089" w:rsidRDefault="00362089" w14:paraId="6CC7BE34" w14:textId="77777777">
      <w:pPr>
        <w:pStyle w:val="SClassInfoPara"/>
      </w:pPr>
      <w:r>
        <w:t>Indicator Species</w:t>
      </w:r>
    </w:p>
    <w:p w:rsidR="00362089" w:rsidP="00362089" w:rsidRDefault="00362089" w14:paraId="023635F5" w14:textId="77777777"/>
    <w:p w:rsidR="00362089" w:rsidP="00362089" w:rsidRDefault="00362089" w14:paraId="74C0AAF4" w14:textId="77777777">
      <w:pPr>
        <w:pStyle w:val="SClassInfoPara"/>
      </w:pPr>
      <w:r>
        <w:t>Description</w:t>
      </w:r>
    </w:p>
    <w:p w:rsidR="00362089" w:rsidP="00362089" w:rsidRDefault="00362089" w14:paraId="1E6B4044" w14:textId="1044B467">
      <w:r>
        <w:t xml:space="preserve">These stands show open canopy conditions of mature lodgepole resulting from insect-induced tree mortality and/or windthrow or low regeneration. They can be 40-80yrs, and some stands hold together up to 150yrs or more. These are often part of a cyclic pattern of succession involving post-fire stands experiencing a second burn followed by insect outbreaks and windthrow. These trees may be 30-40ft tall. </w:t>
      </w:r>
    </w:p>
    <w:p w:rsidR="00362089" w:rsidP="00362089" w:rsidRDefault="00362089" w14:paraId="138D3138"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62089" w:rsidP="00362089" w:rsidRDefault="00362089" w14:paraId="3B89E3F8" w14:textId="72E7E5E4">
      <w:r>
        <w:t xml:space="preserve">Agee, J.K. 1993.  Fire Ecology of  </w:t>
      </w:r>
      <w:r w:rsidR="00CC71A1">
        <w:t>Pacific</w:t>
      </w:r>
      <w:r>
        <w:t xml:space="preserve"> Northwest Forests. Washington, DC: Island Press. </w:t>
      </w:r>
    </w:p>
    <w:p w:rsidR="00362089" w:rsidP="00362089" w:rsidRDefault="00362089" w14:paraId="33FB63C8" w14:textId="77777777"/>
    <w:p w:rsidR="00362089" w:rsidP="00362089" w:rsidRDefault="00362089" w14:paraId="4E2FBC75" w14:textId="2FAF9EB1">
      <w:r>
        <w:t xml:space="preserve">Franklin, J.F. and C.T. </w:t>
      </w:r>
      <w:proofErr w:type="spellStart"/>
      <w:r>
        <w:t>Dyrness</w:t>
      </w:r>
      <w:proofErr w:type="spellEnd"/>
      <w:r>
        <w:t>. 1988. Natural Vegetation of Oregon and Washington. Second Edition. Corvallis, OR: Oregon State University Press.</w:t>
      </w:r>
    </w:p>
    <w:p w:rsidR="00362089" w:rsidP="00362089" w:rsidRDefault="00362089" w14:paraId="185DB550" w14:textId="77777777"/>
    <w:p w:rsidR="00362089" w:rsidP="00362089" w:rsidRDefault="00362089" w14:paraId="5E018B9D" w14:textId="556A5BD5">
      <w:proofErr w:type="spellStart"/>
      <w:r>
        <w:t>Geiszler</w:t>
      </w:r>
      <w:proofErr w:type="spellEnd"/>
      <w:r>
        <w:t xml:space="preserve">, D.R., R.I. </w:t>
      </w:r>
      <w:proofErr w:type="spellStart"/>
      <w:r>
        <w:t>Gara</w:t>
      </w:r>
      <w:proofErr w:type="spellEnd"/>
      <w:r>
        <w:t>, C.H. Driver, B.F. Gallucci and R.E. Martin. 1980. Fire, fungi, and beetle influences on a lodgepole pine ecosystem in south-Central O</w:t>
      </w:r>
      <w:r w:rsidR="00C47EDB">
        <w:t>r</w:t>
      </w:r>
      <w:r>
        <w:t xml:space="preserve">egon. </w:t>
      </w:r>
      <w:proofErr w:type="spellStart"/>
      <w:r>
        <w:t>Oecologia</w:t>
      </w:r>
      <w:proofErr w:type="spellEnd"/>
      <w:r>
        <w:t xml:space="preserve"> 46: 239-243.</w:t>
      </w:r>
    </w:p>
    <w:p w:rsidR="00362089" w:rsidP="00362089" w:rsidRDefault="00362089" w14:paraId="7C55DFCC" w14:textId="36A05C48"/>
    <w:p w:rsidR="00386262" w:rsidP="00362089" w:rsidRDefault="00386262" w14:paraId="4100FE50" w14:textId="74B70BFD">
      <w:r w:rsidRPr="002F01D6">
        <w:lastRenderedPageBreak/>
        <w:t>Heyerdahl, E.K., R</w:t>
      </w:r>
      <w:r>
        <w:t xml:space="preserve">.A. </w:t>
      </w:r>
      <w:proofErr w:type="spellStart"/>
      <w:r>
        <w:t>Loehman</w:t>
      </w:r>
      <w:proofErr w:type="spellEnd"/>
      <w:r>
        <w:t xml:space="preserve">, D.A. Falk.  2014. </w:t>
      </w:r>
      <w:r w:rsidRPr="002F01D6">
        <w:t xml:space="preserve">Mixed-severity fire </w:t>
      </w:r>
      <w:r>
        <w:t>in lodgepole-dominated forests:</w:t>
      </w:r>
      <w:r w:rsidRPr="002F01D6">
        <w:t xml:space="preserve"> Are historical regimes sustainable on Oregon's Pumice Plateau, US</w:t>
      </w:r>
      <w:r>
        <w:t xml:space="preserve">A? </w:t>
      </w:r>
      <w:r w:rsidRPr="002F01D6">
        <w:t xml:space="preserve">Canadian Journal of Forest Research.  44: 593–603.  </w:t>
      </w:r>
      <w:r w:rsidRPr="00734C10">
        <w:t>dx.doi.org/10.1139/cjfr-2013-0413</w:t>
      </w:r>
      <w:r>
        <w:t xml:space="preserve">.   </w:t>
      </w:r>
    </w:p>
    <w:p w:rsidR="00386262" w:rsidP="00362089" w:rsidRDefault="00386262" w14:paraId="0884D3BB" w14:textId="77777777"/>
    <w:p w:rsidR="00362089" w:rsidP="00362089" w:rsidRDefault="00362089" w14:paraId="0577862E" w14:textId="43C1C48D">
      <w:r>
        <w:t>Munger, Thornton T. 1914</w:t>
      </w:r>
      <w:r w:rsidR="00CC71A1">
        <w:t>. Replacement of yellow pine by</w:t>
      </w:r>
      <w:r>
        <w:t xml:space="preserve"> lodgepole pine on the pumice soils of central Oregon. Proceedings of the Society of American Foresters 9(3): 396-406.</w:t>
      </w:r>
    </w:p>
    <w:p w:rsidR="00362089" w:rsidP="00362089" w:rsidRDefault="00362089" w14:paraId="556349EF" w14:textId="77777777"/>
    <w:p w:rsidR="00362089" w:rsidP="00362089" w:rsidRDefault="00362089" w14:paraId="5D182AA4" w14:textId="77777777">
      <w:r>
        <w:t>NatureServe. 2007. International Ecological Classification Standard: Terrestrial Ecological Classifications. NatureServe Central Databases. Arlington, VA. Data current as of 10 February 2007.</w:t>
      </w:r>
    </w:p>
    <w:p w:rsidR="00362089" w:rsidP="00362089" w:rsidRDefault="00362089" w14:paraId="0328C719" w14:textId="77777777"/>
    <w:p w:rsidR="00362089" w:rsidP="00362089" w:rsidRDefault="00362089" w14:paraId="4E6AC4AD" w14:textId="54CBA70F">
      <w:r>
        <w:t xml:space="preserve">Stuart, J.D., J.K. Agee and R.I. </w:t>
      </w:r>
      <w:proofErr w:type="spellStart"/>
      <w:r>
        <w:t>Gara</w:t>
      </w:r>
      <w:proofErr w:type="spellEnd"/>
      <w:r>
        <w:t>. 1989. Lodgepole pine regeneration in an old, self-perpetuating forest in south-central Oregon. Canadian Journal of Forest Research 19: 1096-1104.</w:t>
      </w:r>
    </w:p>
    <w:p w:rsidR="00362089" w:rsidP="00362089" w:rsidRDefault="00362089" w14:paraId="7107FC56" w14:textId="77777777"/>
    <w:p w:rsidR="00362089" w:rsidP="00362089" w:rsidRDefault="00362089" w14:paraId="5A6857C4" w14:textId="3812F32C">
      <w:proofErr w:type="spellStart"/>
      <w:r>
        <w:t>Volland</w:t>
      </w:r>
      <w:proofErr w:type="spellEnd"/>
      <w:r>
        <w:t>, L.A. 1985. Plant communities of the central Oregon Pumice Zone. R6-ECOL-104-1985. Portland, OR: USDA Forest Service, Pacific Northwest Region. 138 pp.</w:t>
      </w:r>
    </w:p>
    <w:p w:rsidRPr="00A43E41" w:rsidR="004D5F12" w:rsidP="00362089" w:rsidRDefault="004D5F12" w14:paraId="6FFBE306"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6309D" w14:textId="77777777" w:rsidR="007A0616" w:rsidRDefault="007A0616">
      <w:r>
        <w:separator/>
      </w:r>
    </w:p>
  </w:endnote>
  <w:endnote w:type="continuationSeparator" w:id="0">
    <w:p w14:paraId="2B3124B6" w14:textId="77777777" w:rsidR="007A0616" w:rsidRDefault="007A0616">
      <w:r>
        <w:continuationSeparator/>
      </w:r>
    </w:p>
  </w:endnote>
  <w:endnote w:type="continuationNotice" w:id="1">
    <w:p w14:paraId="7627021C" w14:textId="77777777" w:rsidR="007A0616" w:rsidRDefault="007A06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51A7B" w14:textId="77777777" w:rsidR="00362089" w:rsidRDefault="00362089" w:rsidP="0036208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BE75F" w14:textId="77777777" w:rsidR="007A0616" w:rsidRDefault="007A0616">
      <w:r>
        <w:separator/>
      </w:r>
    </w:p>
  </w:footnote>
  <w:footnote w:type="continuationSeparator" w:id="0">
    <w:p w14:paraId="4B707DBB" w14:textId="77777777" w:rsidR="007A0616" w:rsidRDefault="007A0616">
      <w:r>
        <w:continuationSeparator/>
      </w:r>
    </w:p>
  </w:footnote>
  <w:footnote w:type="continuationNotice" w:id="1">
    <w:p w14:paraId="161D1591" w14:textId="77777777" w:rsidR="007A0616" w:rsidRDefault="007A06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1E2A5" w14:textId="77777777" w:rsidR="00A43E41" w:rsidRDefault="00A43E41" w:rsidP="0036208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unhideWhenUsed/>
    <w:rsid w:val="005B47B2"/>
    <w:rPr>
      <w:color w:val="0000FF" w:themeColor="hyperlink"/>
      <w:u w:val="single"/>
    </w:rPr>
  </w:style>
  <w:style w:type="paragraph" w:styleId="BalloonText">
    <w:name w:val="Balloon Text"/>
    <w:basedOn w:val="Normal"/>
    <w:link w:val="BalloonTextChar"/>
    <w:uiPriority w:val="99"/>
    <w:semiHidden/>
    <w:unhideWhenUsed/>
    <w:rsid w:val="005B47B2"/>
    <w:rPr>
      <w:rFonts w:ascii="Tahoma" w:hAnsi="Tahoma" w:cs="Tahoma"/>
      <w:sz w:val="16"/>
      <w:szCs w:val="16"/>
    </w:rPr>
  </w:style>
  <w:style w:type="character" w:customStyle="1" w:styleId="BalloonTextChar">
    <w:name w:val="Balloon Text Char"/>
    <w:basedOn w:val="DefaultParagraphFont"/>
    <w:link w:val="BalloonText"/>
    <w:uiPriority w:val="99"/>
    <w:semiHidden/>
    <w:rsid w:val="005B47B2"/>
    <w:rPr>
      <w:rFonts w:ascii="Tahoma" w:hAnsi="Tahoma" w:cs="Tahoma"/>
      <w:sz w:val="16"/>
      <w:szCs w:val="16"/>
    </w:rPr>
  </w:style>
  <w:style w:type="character" w:styleId="CommentReference">
    <w:name w:val="annotation reference"/>
    <w:basedOn w:val="DefaultParagraphFont"/>
    <w:uiPriority w:val="99"/>
    <w:semiHidden/>
    <w:unhideWhenUsed/>
    <w:rsid w:val="00CC71A1"/>
    <w:rPr>
      <w:sz w:val="16"/>
      <w:szCs w:val="16"/>
    </w:rPr>
  </w:style>
  <w:style w:type="paragraph" w:styleId="CommentText">
    <w:name w:val="annotation text"/>
    <w:basedOn w:val="Normal"/>
    <w:link w:val="CommentTextChar"/>
    <w:uiPriority w:val="99"/>
    <w:semiHidden/>
    <w:unhideWhenUsed/>
    <w:rsid w:val="00CC71A1"/>
    <w:rPr>
      <w:sz w:val="20"/>
      <w:szCs w:val="20"/>
    </w:rPr>
  </w:style>
  <w:style w:type="character" w:customStyle="1" w:styleId="CommentTextChar">
    <w:name w:val="Comment Text Char"/>
    <w:basedOn w:val="DefaultParagraphFont"/>
    <w:link w:val="CommentText"/>
    <w:uiPriority w:val="99"/>
    <w:semiHidden/>
    <w:rsid w:val="00CC71A1"/>
  </w:style>
  <w:style w:type="paragraph" w:styleId="CommentSubject">
    <w:name w:val="annotation subject"/>
    <w:basedOn w:val="CommentText"/>
    <w:next w:val="CommentText"/>
    <w:link w:val="CommentSubjectChar"/>
    <w:uiPriority w:val="99"/>
    <w:semiHidden/>
    <w:unhideWhenUsed/>
    <w:rsid w:val="00CC71A1"/>
    <w:rPr>
      <w:b/>
      <w:bCs/>
    </w:rPr>
  </w:style>
  <w:style w:type="character" w:customStyle="1" w:styleId="CommentSubjectChar">
    <w:name w:val="Comment Subject Char"/>
    <w:basedOn w:val="CommentTextChar"/>
    <w:link w:val="CommentSubject"/>
    <w:uiPriority w:val="99"/>
    <w:semiHidden/>
    <w:rsid w:val="00CC71A1"/>
    <w:rPr>
      <w:b/>
      <w:bCs/>
    </w:rPr>
  </w:style>
  <w:style w:type="paragraph" w:styleId="ListParagraph">
    <w:name w:val="List Paragraph"/>
    <w:basedOn w:val="Normal"/>
    <w:uiPriority w:val="34"/>
    <w:qFormat/>
    <w:rsid w:val="00F34580"/>
    <w:pPr>
      <w:ind w:left="720"/>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694270">
      <w:bodyDiv w:val="1"/>
      <w:marLeft w:val="0"/>
      <w:marRight w:val="0"/>
      <w:marTop w:val="0"/>
      <w:marBottom w:val="0"/>
      <w:divBdr>
        <w:top w:val="none" w:sz="0" w:space="0" w:color="auto"/>
        <w:left w:val="none" w:sz="0" w:space="0" w:color="auto"/>
        <w:bottom w:val="none" w:sz="0" w:space="0" w:color="auto"/>
        <w:right w:val="none" w:sz="0" w:space="0" w:color="auto"/>
      </w:divBdr>
    </w:div>
    <w:div w:id="151475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jmerzenich@fs.fed.us"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2014-08-21T14:01:00Z</cp:lastPrinted>
  <dcterms:created xsi:type="dcterms:W3CDTF">2017-09-14T23:44:00Z</dcterms:created>
  <dcterms:modified xsi:type="dcterms:W3CDTF">2025-02-12T09:41:39Z</dcterms:modified>
</cp:coreProperties>
</file>