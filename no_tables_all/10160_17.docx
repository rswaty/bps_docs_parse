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A88" w:rsidP="009D4A88" w:rsidRDefault="009D4A88" w14:paraId="6FBC0996" w14:textId="77777777">
      <w:pPr>
        <w:pStyle w:val="BpSTitle"/>
      </w:pPr>
      <w:r>
        <w:t>10160</w:t>
      </w:r>
    </w:p>
    <w:p w:rsidR="009D4A88" w:rsidP="009D4A88" w:rsidRDefault="009D4A88" w14:paraId="1BC8BA14" w14:textId="77777777">
      <w:pPr>
        <w:pStyle w:val="BpSTitle"/>
      </w:pPr>
      <w:r>
        <w:t>Colorado Plateau Pinyon-Juniper Woodland</w:t>
      </w:r>
    </w:p>
    <w:p w:rsidR="009D4A88" w:rsidP="009D4A88" w:rsidRDefault="009D4A88" w14:paraId="7E974B08" w14:textId="77777777">
      <w:r>
        <w:t>BpS Model/Description Version: Aug. 2020</w:t>
      </w:r>
      <w:r>
        <w:tab/>
      </w:r>
      <w:r>
        <w:tab/>
      </w:r>
      <w:r>
        <w:tab/>
      </w:r>
      <w:r>
        <w:tab/>
      </w:r>
      <w:r>
        <w:tab/>
      </w:r>
      <w:r>
        <w:tab/>
      </w:r>
      <w:r>
        <w:tab/>
      </w:r>
    </w:p>
    <w:p w:rsidR="009D4A88" w:rsidP="009D4A88" w:rsidRDefault="009D4A88" w14:paraId="17368B06" w14:textId="77777777"/>
    <w:p w:rsidR="009D4A88" w:rsidP="009D4A88" w:rsidRDefault="009D4A88" w14:paraId="0CB42C9B" w14:textId="77777777"/>
    <w:p w:rsidR="009D4A88" w:rsidP="009D4A88" w:rsidRDefault="009D4A88" w14:paraId="771FE044" w14:textId="77777777">
      <w:pPr>
        <w:pStyle w:val="InfoPara"/>
      </w:pPr>
      <w:r>
        <w:t>Vegetation Type</w:t>
      </w:r>
    </w:p>
    <w:p w:rsidR="009D4A88" w:rsidP="009D4A88" w:rsidRDefault="00260D53" w14:paraId="1CEB861E" w14:textId="32109811">
      <w:r w:rsidRPr="00260D53">
        <w:t>Forest and Woodland</w:t>
      </w:r>
      <w:bookmarkStart w:name="_GoBack" w:id="0"/>
      <w:bookmarkEnd w:id="0"/>
    </w:p>
    <w:p w:rsidR="009D4A88" w:rsidP="009D4A88" w:rsidRDefault="009D4A88" w14:paraId="1284F8A7" w14:textId="6F2E55A7">
      <w:pPr>
        <w:pStyle w:val="InfoPara"/>
      </w:pPr>
      <w:r>
        <w:t>Map Zone</w:t>
      </w:r>
    </w:p>
    <w:p w:rsidR="009D4A88" w:rsidP="009D4A88" w:rsidRDefault="009D4A88" w14:paraId="1243EAA6" w14:textId="77777777">
      <w:r>
        <w:t>17</w:t>
      </w:r>
    </w:p>
    <w:p w:rsidR="009D4A88" w:rsidP="009D4A88" w:rsidRDefault="009D4A88" w14:paraId="528D9CD3" w14:textId="77777777">
      <w:pPr>
        <w:pStyle w:val="InfoPara"/>
      </w:pPr>
      <w:r>
        <w:t>Geographic Range</w:t>
      </w:r>
    </w:p>
    <w:p w:rsidR="009D4A88" w:rsidP="009D4A88" w:rsidRDefault="009D4A88" w14:paraId="1DC61F2D" w14:textId="03D11821">
      <w:r>
        <w:t>This ecological system occurs in dry mountains and foothills of the Colorado Plateau region including the western slope of C</w:t>
      </w:r>
      <w:r w:rsidR="00693014">
        <w:t>olorado</w:t>
      </w:r>
      <w:r>
        <w:t xml:space="preserve"> to the Wasatch Range, south to the Mogollon Rim</w:t>
      </w:r>
      <w:r w:rsidR="00693014">
        <w:t>,</w:t>
      </w:r>
      <w:r>
        <w:t xml:space="preserve"> and east into the northwestern corner of N</w:t>
      </w:r>
      <w:r w:rsidR="00693014">
        <w:t>ew Mexico</w:t>
      </w:r>
      <w:r>
        <w:t>.</w:t>
      </w:r>
    </w:p>
    <w:p w:rsidR="009D4A88" w:rsidP="009D4A88" w:rsidRDefault="009D4A88" w14:paraId="54A6B0A0" w14:textId="77777777">
      <w:pPr>
        <w:pStyle w:val="InfoPara"/>
      </w:pPr>
      <w:r>
        <w:t>Biophysical Site Description</w:t>
      </w:r>
    </w:p>
    <w:p w:rsidR="009D4A88" w:rsidP="009D4A88" w:rsidRDefault="009D4A88" w14:paraId="19D2DB92" w14:textId="77777777">
      <w:r>
        <w:t>These woodlands occur on warm, dry sites on mountain slopes, mesas, plateaus</w:t>
      </w:r>
      <w:r w:rsidR="00693014">
        <w:t>,</w:t>
      </w:r>
      <w:r>
        <w:t xml:space="preserve"> and ridges. The system is typically found at lower elevations, ranging from 1</w:t>
      </w:r>
      <w:r w:rsidR="006B5B12">
        <w:t>,</w:t>
      </w:r>
      <w:r>
        <w:t>500-2</w:t>
      </w:r>
      <w:r w:rsidR="006B5B12">
        <w:t>,</w:t>
      </w:r>
      <w:r>
        <w:t>440m. Severe climatic events occurring during the growing season, such as frosts and drought, are thought to limit the distribution of pinyon-juniper woodlands to relatively narrow altitudinal belts on mountainsides. Soils supporting this system vary in texture ranging from stony, cobbly, gravelly sandy loams to clay loam or clay.</w:t>
      </w:r>
    </w:p>
    <w:p w:rsidR="009D4A88" w:rsidP="009D4A88" w:rsidRDefault="009D4A88" w14:paraId="493E23AA" w14:textId="77777777">
      <w:pPr>
        <w:pStyle w:val="InfoPara"/>
      </w:pPr>
      <w:r>
        <w:t>Vegetation Description</w:t>
      </w:r>
    </w:p>
    <w:p w:rsidR="009D4A88" w:rsidP="009D4A88" w:rsidRDefault="009D4A88" w14:paraId="6FEB105D" w14:textId="77777777">
      <w:r w:rsidRPr="00562431">
        <w:rPr>
          <w:i/>
        </w:rPr>
        <w:t>Pinus edulis</w:t>
      </w:r>
      <w:r>
        <w:t xml:space="preserve"> and/or </w:t>
      </w:r>
      <w:proofErr w:type="spellStart"/>
      <w:r w:rsidRPr="00562431">
        <w:rPr>
          <w:i/>
        </w:rPr>
        <w:t>Juniperus</w:t>
      </w:r>
      <w:proofErr w:type="spellEnd"/>
      <w:r w:rsidRPr="00562431">
        <w:rPr>
          <w:i/>
        </w:rPr>
        <w:t xml:space="preserve"> </w:t>
      </w:r>
      <w:proofErr w:type="spellStart"/>
      <w:r w:rsidRPr="00562431">
        <w:rPr>
          <w:i/>
        </w:rPr>
        <w:t>osteosperma</w:t>
      </w:r>
      <w:proofErr w:type="spellEnd"/>
      <w:r>
        <w:t xml:space="preserve"> dominate the tree canopy. </w:t>
      </w:r>
      <w:r w:rsidRPr="00562431">
        <w:rPr>
          <w:i/>
        </w:rPr>
        <w:t xml:space="preserve">Pinus </w:t>
      </w:r>
      <w:proofErr w:type="spellStart"/>
      <w:r w:rsidRPr="00562431">
        <w:rPr>
          <w:i/>
        </w:rPr>
        <w:t>monophylla</w:t>
      </w:r>
      <w:proofErr w:type="spellEnd"/>
      <w:r>
        <w:t xml:space="preserve"> may be present. </w:t>
      </w:r>
      <w:proofErr w:type="spellStart"/>
      <w:r w:rsidRPr="00562431">
        <w:rPr>
          <w:i/>
        </w:rPr>
        <w:t>Juniperus</w:t>
      </w:r>
      <w:proofErr w:type="spellEnd"/>
      <w:r w:rsidRPr="00562431">
        <w:rPr>
          <w:i/>
        </w:rPr>
        <w:t xml:space="preserve"> </w:t>
      </w:r>
      <w:proofErr w:type="spellStart"/>
      <w:r w:rsidRPr="00562431">
        <w:rPr>
          <w:i/>
        </w:rPr>
        <w:t>scopulorum</w:t>
      </w:r>
      <w:proofErr w:type="spellEnd"/>
      <w:r>
        <w:t xml:space="preserve"> may co</w:t>
      </w:r>
      <w:r w:rsidR="00693014">
        <w:t>-</w:t>
      </w:r>
      <w:r>
        <w:t xml:space="preserve">dominate or replace </w:t>
      </w:r>
      <w:proofErr w:type="spellStart"/>
      <w:r w:rsidRPr="00562431">
        <w:rPr>
          <w:i/>
        </w:rPr>
        <w:t>Juniperus</w:t>
      </w:r>
      <w:proofErr w:type="spellEnd"/>
      <w:r w:rsidRPr="00562431">
        <w:rPr>
          <w:i/>
        </w:rPr>
        <w:t xml:space="preserve"> </w:t>
      </w:r>
      <w:proofErr w:type="spellStart"/>
      <w:r w:rsidRPr="00562431">
        <w:rPr>
          <w:i/>
        </w:rPr>
        <w:t>osteosperma</w:t>
      </w:r>
      <w:proofErr w:type="spellEnd"/>
      <w:r>
        <w:t xml:space="preserve"> at higher elevations. </w:t>
      </w:r>
    </w:p>
    <w:p w:rsidR="009D4A88" w:rsidP="009D4A88" w:rsidRDefault="009D4A88" w14:paraId="27DFB74C" w14:textId="77777777"/>
    <w:p w:rsidR="009D4A88" w:rsidP="009D4A88" w:rsidRDefault="009D4A88" w14:paraId="4C87ADA9" w14:textId="07976ABB">
      <w:r>
        <w:t>Understory layers are variable and may be dominated by shrubs</w:t>
      </w:r>
      <w:r w:rsidR="00693014">
        <w:t xml:space="preserve"> or </w:t>
      </w:r>
      <w:r>
        <w:t xml:space="preserve">graminoids or be absent. Associated species include </w:t>
      </w:r>
      <w:proofErr w:type="spellStart"/>
      <w:r w:rsidRPr="00562431">
        <w:rPr>
          <w:i/>
        </w:rPr>
        <w:t>Arctostaphylos</w:t>
      </w:r>
      <w:proofErr w:type="spellEnd"/>
      <w:r w:rsidRPr="00562431">
        <w:rPr>
          <w:i/>
        </w:rPr>
        <w:t xml:space="preserve"> </w:t>
      </w:r>
      <w:proofErr w:type="spellStart"/>
      <w:r w:rsidRPr="00562431">
        <w:rPr>
          <w:i/>
        </w:rPr>
        <w:t>patula</w:t>
      </w:r>
      <w:proofErr w:type="spellEnd"/>
      <w:r>
        <w:t xml:space="preserve">, </w:t>
      </w:r>
      <w:r w:rsidRPr="00562431">
        <w:rPr>
          <w:i/>
        </w:rPr>
        <w:t>Artemisia tridentata</w:t>
      </w:r>
      <w:r>
        <w:t xml:space="preserve">, </w:t>
      </w:r>
      <w:proofErr w:type="spellStart"/>
      <w:r w:rsidRPr="00562431">
        <w:rPr>
          <w:i/>
        </w:rPr>
        <w:t>Cercocarpus</w:t>
      </w:r>
      <w:proofErr w:type="spellEnd"/>
      <w:r w:rsidRPr="00562431">
        <w:rPr>
          <w:i/>
        </w:rPr>
        <w:t xml:space="preserve"> </w:t>
      </w:r>
      <w:proofErr w:type="spellStart"/>
      <w:r w:rsidRPr="00562431">
        <w:rPr>
          <w:i/>
        </w:rPr>
        <w:t>intricatus</w:t>
      </w:r>
      <w:proofErr w:type="spellEnd"/>
      <w:r>
        <w:t xml:space="preserve">, </w:t>
      </w:r>
      <w:proofErr w:type="spellStart"/>
      <w:r w:rsidRPr="00562431">
        <w:rPr>
          <w:i/>
        </w:rPr>
        <w:t>Cercocarpus</w:t>
      </w:r>
      <w:proofErr w:type="spellEnd"/>
      <w:r w:rsidRPr="00562431">
        <w:rPr>
          <w:i/>
        </w:rPr>
        <w:t xml:space="preserve"> </w:t>
      </w:r>
      <w:proofErr w:type="spellStart"/>
      <w:r w:rsidRPr="00562431">
        <w:rPr>
          <w:i/>
        </w:rPr>
        <w:t>montanus</w:t>
      </w:r>
      <w:proofErr w:type="spellEnd"/>
      <w:r>
        <w:t xml:space="preserve">, </w:t>
      </w:r>
      <w:proofErr w:type="spellStart"/>
      <w:r w:rsidRPr="00562431">
        <w:rPr>
          <w:i/>
        </w:rPr>
        <w:t>Coleogyne</w:t>
      </w:r>
      <w:proofErr w:type="spellEnd"/>
      <w:r w:rsidRPr="00562431">
        <w:rPr>
          <w:i/>
        </w:rPr>
        <w:t xml:space="preserve"> </w:t>
      </w:r>
      <w:proofErr w:type="spellStart"/>
      <w:r w:rsidRPr="00562431">
        <w:rPr>
          <w:i/>
        </w:rPr>
        <w:t>ramosissima</w:t>
      </w:r>
      <w:proofErr w:type="spellEnd"/>
      <w:r>
        <w:t xml:space="preserve">, </w:t>
      </w:r>
      <w:proofErr w:type="spellStart"/>
      <w:r w:rsidRPr="00562431">
        <w:rPr>
          <w:i/>
        </w:rPr>
        <w:t>Purshia</w:t>
      </w:r>
      <w:proofErr w:type="spellEnd"/>
      <w:r w:rsidRPr="00562431">
        <w:rPr>
          <w:i/>
        </w:rPr>
        <w:t xml:space="preserve"> </w:t>
      </w:r>
      <w:proofErr w:type="spellStart"/>
      <w:r w:rsidRPr="00562431">
        <w:rPr>
          <w:i/>
        </w:rPr>
        <w:t>stansburiana</w:t>
      </w:r>
      <w:proofErr w:type="spellEnd"/>
      <w:r>
        <w:t xml:space="preserve">, </w:t>
      </w:r>
      <w:proofErr w:type="spellStart"/>
      <w:r w:rsidRPr="00562431">
        <w:rPr>
          <w:i/>
        </w:rPr>
        <w:t>Purshia</w:t>
      </w:r>
      <w:proofErr w:type="spellEnd"/>
      <w:r w:rsidRPr="00562431">
        <w:rPr>
          <w:i/>
        </w:rPr>
        <w:t xml:space="preserve"> tridentata</w:t>
      </w:r>
      <w:r>
        <w:t xml:space="preserve">, </w:t>
      </w:r>
      <w:r w:rsidRPr="00562431">
        <w:rPr>
          <w:i/>
        </w:rPr>
        <w:t xml:space="preserve">Quercus </w:t>
      </w:r>
      <w:proofErr w:type="spellStart"/>
      <w:r w:rsidRPr="00562431">
        <w:rPr>
          <w:i/>
        </w:rPr>
        <w:t>gambelii</w:t>
      </w:r>
      <w:proofErr w:type="spellEnd"/>
      <w:r>
        <w:t xml:space="preserve">, </w:t>
      </w:r>
      <w:proofErr w:type="spellStart"/>
      <w:r w:rsidRPr="00562431">
        <w:rPr>
          <w:i/>
        </w:rPr>
        <w:t>Bouteloua</w:t>
      </w:r>
      <w:proofErr w:type="spellEnd"/>
      <w:r w:rsidRPr="00562431">
        <w:rPr>
          <w:i/>
        </w:rPr>
        <w:t xml:space="preserve"> </w:t>
      </w:r>
      <w:proofErr w:type="spellStart"/>
      <w:r w:rsidRPr="00562431">
        <w:rPr>
          <w:i/>
        </w:rPr>
        <w:t>gracilis</w:t>
      </w:r>
      <w:proofErr w:type="spellEnd"/>
      <w:r>
        <w:t xml:space="preserve">, </w:t>
      </w:r>
      <w:proofErr w:type="spellStart"/>
      <w:r w:rsidRPr="00562431">
        <w:rPr>
          <w:i/>
        </w:rPr>
        <w:t>Pleuraphis</w:t>
      </w:r>
      <w:proofErr w:type="spellEnd"/>
      <w:r w:rsidRPr="00562431">
        <w:rPr>
          <w:i/>
        </w:rPr>
        <w:t xml:space="preserve"> </w:t>
      </w:r>
      <w:proofErr w:type="spellStart"/>
      <w:r w:rsidRPr="00562431">
        <w:rPr>
          <w:i/>
        </w:rPr>
        <w:t>jamesii</w:t>
      </w:r>
      <w:proofErr w:type="spellEnd"/>
      <w:r w:rsidR="00693014">
        <w:t>,</w:t>
      </w:r>
      <w:r>
        <w:t xml:space="preserve"> or </w:t>
      </w:r>
      <w:proofErr w:type="spellStart"/>
      <w:r w:rsidRPr="00562431">
        <w:rPr>
          <w:i/>
        </w:rPr>
        <w:t>Poa</w:t>
      </w:r>
      <w:proofErr w:type="spellEnd"/>
      <w:r w:rsidRPr="00562431">
        <w:rPr>
          <w:i/>
        </w:rPr>
        <w:t xml:space="preserve"> </w:t>
      </w:r>
      <w:proofErr w:type="spellStart"/>
      <w:r w:rsidRPr="00562431">
        <w:rPr>
          <w:i/>
        </w:rPr>
        <w:t>fendleriana</w:t>
      </w:r>
      <w:proofErr w:type="spellEnd"/>
      <w:r>
        <w:t>.</w:t>
      </w:r>
    </w:p>
    <w:p w:rsidR="009D4A88" w:rsidP="009D4A88" w:rsidRDefault="009D4A88" w14:paraId="0C1DF813" w14:textId="77777777">
      <w:pPr>
        <w:pStyle w:val="InfoPara"/>
      </w:pPr>
      <w:r>
        <w:t>BpS Dominant and Indicator Species</w:t>
      </w:r>
    </w:p>
    <w:p>
      <w:r>
        <w:rPr>
          <w:sz w:val="16"/>
        </w:rPr>
        <w:t>Species names are from the NRCS PLANTS database. Check species codes at http://plants.usda.gov.</w:t>
      </w:r>
    </w:p>
    <w:p w:rsidR="009D4A88" w:rsidP="009D4A88" w:rsidRDefault="009D4A88" w14:paraId="71D9A56D" w14:textId="77777777">
      <w:pPr>
        <w:pStyle w:val="InfoPara"/>
      </w:pPr>
      <w:r>
        <w:t>Disturbance Description</w:t>
      </w:r>
    </w:p>
    <w:p w:rsidR="009D4A88" w:rsidP="009D4A88" w:rsidRDefault="009D4A88" w14:paraId="45AC45FA" w14:textId="592600F4">
      <w:r>
        <w:t>The fire regime is characterized by somewhat frequent mixed</w:t>
      </w:r>
      <w:r w:rsidR="00693014">
        <w:t>-</w:t>
      </w:r>
      <w:r>
        <w:t xml:space="preserve">severity fire (mean </w:t>
      </w:r>
      <w:r w:rsidR="00693014">
        <w:t>fire return interval [M</w:t>
      </w:r>
      <w:r>
        <w:t>FRI</w:t>
      </w:r>
      <w:r w:rsidR="00693014">
        <w:t>]</w:t>
      </w:r>
      <w:r>
        <w:t xml:space="preserve"> of 150-200yrs) with very infrequent replacement fires (</w:t>
      </w:r>
      <w:r w:rsidR="00693014">
        <w:t>M</w:t>
      </w:r>
      <w:r>
        <w:t xml:space="preserve">FRI of 200-500yrs) (Rondeau 2001). Surface fire occurs only in the earliest successional class. There is frequent fire importation from adjacent types. </w:t>
      </w:r>
    </w:p>
    <w:p w:rsidR="009D4A88" w:rsidP="009D4A88" w:rsidRDefault="009D4A88" w14:paraId="7D055990" w14:textId="77777777"/>
    <w:p w:rsidR="009D4A88" w:rsidP="009D4A88" w:rsidRDefault="009D4A88" w14:paraId="5149F008" w14:textId="21FF7AD1">
      <w:r>
        <w:t>Weather-related stress thins trees in more closed stands. Insects/disease ha</w:t>
      </w:r>
      <w:r w:rsidR="00693014">
        <w:t>ve</w:t>
      </w:r>
      <w:r>
        <w:t xml:space="preserve"> a s</w:t>
      </w:r>
      <w:r w:rsidR="006B5B12">
        <w:t>imilar effect, with a greater frequency in closed stands than open ones</w:t>
      </w:r>
      <w:r>
        <w:t>. Competition from grasses and older trees in late-open stands maintains open conditions.</w:t>
      </w:r>
    </w:p>
    <w:p w:rsidR="009D4A88" w:rsidP="009D4A88" w:rsidRDefault="009D4A88" w14:paraId="1C8A5387"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4A88" w:rsidP="009D4A88" w:rsidRDefault="009D4A88" w14:paraId="2CB1FEB9" w14:textId="77777777">
      <w:pPr>
        <w:pStyle w:val="InfoPara"/>
      </w:pPr>
      <w:r>
        <w:t>Scale Description</w:t>
      </w:r>
    </w:p>
    <w:p w:rsidR="009D4A88" w:rsidP="009D4A88" w:rsidRDefault="009D4A88" w14:paraId="4385D201" w14:textId="77777777">
      <w:r>
        <w:t>This ecological system occupies small fire-proof sites (1ac+) to mid-elevation mountain slopes &gt;1</w:t>
      </w:r>
      <w:r w:rsidR="006B5B12">
        <w:t>,</w:t>
      </w:r>
      <w:r>
        <w:t>000ac. The most common disturbance in this type is very small scale, either single tree or small groups. If the conditions are just right, then it will have replacement fires that burn stands up to 1</w:t>
      </w:r>
      <w:r w:rsidR="006B5B12">
        <w:t>,</w:t>
      </w:r>
      <w:r>
        <w:t>000s of acres. This type may also have mixed-severity fires of 10-100s of acres.</w:t>
      </w:r>
    </w:p>
    <w:p w:rsidR="009D4A88" w:rsidP="009D4A88" w:rsidRDefault="009D4A88" w14:paraId="168C8DF4" w14:textId="77777777">
      <w:pPr>
        <w:pStyle w:val="InfoPara"/>
      </w:pPr>
      <w:r>
        <w:t>Adjacency or Identification Concerns</w:t>
      </w:r>
    </w:p>
    <w:p w:rsidR="009D4A88" w:rsidP="009D4A88" w:rsidRDefault="009D4A88" w14:paraId="292E7BEB" w14:textId="77777777">
      <w:r>
        <w:t>This system occurs at higher elevations than Great Basin Pinyon-Juniper Woodland (1019) and Colorado Plateau shrubland systems where sympatric.</w:t>
      </w:r>
    </w:p>
    <w:p w:rsidR="009D4A88" w:rsidP="009D4A88" w:rsidRDefault="009D4A88" w14:paraId="7754BBA3" w14:textId="77777777">
      <w:pPr>
        <w:pStyle w:val="InfoPara"/>
      </w:pPr>
      <w:r>
        <w:t>Issues or Problems</w:t>
      </w:r>
    </w:p>
    <w:p w:rsidR="009D4A88" w:rsidP="009D4A88" w:rsidRDefault="009D4A88" w14:paraId="08AF512E" w14:textId="77777777">
      <w:pPr>
        <w:pStyle w:val="InfoPara"/>
      </w:pPr>
      <w:r>
        <w:t>Native Uncharacteristic Conditions</w:t>
      </w:r>
    </w:p>
    <w:p w:rsidR="009D4A88" w:rsidP="009D4A88" w:rsidRDefault="009D4A88" w14:paraId="48CA1A04" w14:textId="77777777"/>
    <w:p w:rsidR="009D4A88" w:rsidP="009D4A88" w:rsidRDefault="009D4A88" w14:paraId="0C54F029" w14:textId="77777777">
      <w:pPr>
        <w:pStyle w:val="InfoPara"/>
      </w:pPr>
      <w:r>
        <w:t>Comments</w:t>
      </w:r>
    </w:p>
    <w:p w:rsidR="002E26FD" w:rsidP="002E26FD" w:rsidRDefault="006B5B12" w14:paraId="318E0D2B" w14:textId="61176629">
      <w:r>
        <w:t xml:space="preserve">Alternative </w:t>
      </w:r>
      <w:r w:rsidR="00693014">
        <w:t>s</w:t>
      </w:r>
      <w:r>
        <w:t>uccession is used in the model to represent tree invasion.</w:t>
      </w:r>
    </w:p>
    <w:p w:rsidR="009D4A88" w:rsidP="009D4A88" w:rsidRDefault="009D4A88" w14:paraId="319BEDE8" w14:textId="77777777">
      <w:pPr>
        <w:pStyle w:val="ReportSection"/>
      </w:pPr>
      <w:r>
        <w:t>Succession Classes</w:t>
      </w:r>
    </w:p>
    <w:p w:rsidR="009D4A88" w:rsidP="009D4A88" w:rsidRDefault="009D4A88" w14:paraId="4602BB7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4A88" w:rsidP="009D4A88" w:rsidRDefault="009D4A88" w14:paraId="71DEAA6E"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9D4A88" w:rsidP="009D4A88" w:rsidRDefault="009D4A88" w14:paraId="3C0CF348" w14:textId="77777777"/>
    <w:p w:rsidR="009D4A88" w:rsidP="009D4A88" w:rsidRDefault="009D4A88" w14:paraId="57DDD351" w14:textId="77777777">
      <w:pPr>
        <w:pStyle w:val="SClassInfoPara"/>
      </w:pPr>
      <w:r>
        <w:t>Indicator Species</w:t>
      </w:r>
    </w:p>
    <w:p w:rsidR="009D4A88" w:rsidP="009D4A88" w:rsidRDefault="009D4A88" w14:paraId="750BA256" w14:textId="77777777"/>
    <w:p w:rsidR="009D4A88" w:rsidP="009D4A88" w:rsidRDefault="009D4A88" w14:paraId="5A5FC1DD" w14:textId="77777777">
      <w:pPr>
        <w:pStyle w:val="SClassInfoPara"/>
      </w:pPr>
      <w:r>
        <w:t>Description</w:t>
      </w:r>
    </w:p>
    <w:p w:rsidR="009D4A88" w:rsidP="009D4A88" w:rsidRDefault="009D4A88" w14:paraId="269D289B" w14:textId="77777777">
      <w:r>
        <w:t>Grass/forb/shrub/seedling -</w:t>
      </w:r>
      <w:r w:rsidR="00693014">
        <w:t>-</w:t>
      </w:r>
      <w:r>
        <w:t xml:space="preserve"> usually post-fire. </w:t>
      </w:r>
    </w:p>
    <w:p w:rsidR="009D4A88" w:rsidP="009D4A88" w:rsidRDefault="009D4A88" w14:paraId="762B9CAB" w14:textId="77777777"/>
    <w:p>
      <w:r>
        <w:rPr>
          <w:i/>
          <w:u w:val="single"/>
        </w:rPr>
        <w:t>Maximum Tree Size Class</w:t>
      </w:r>
      <w:br/>
      <w:r>
        <w:t>None</w:t>
      </w:r>
    </w:p>
    <w:p w:rsidR="009D4A88" w:rsidP="009D4A88" w:rsidRDefault="009D4A88" w14:paraId="02264E93"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9D4A88" w:rsidP="009D4A88" w:rsidRDefault="009D4A88" w14:paraId="6A2E7832" w14:textId="77777777"/>
    <w:p w:rsidR="009D4A88" w:rsidP="009D4A88" w:rsidRDefault="009D4A88" w14:paraId="13C60908" w14:textId="77777777">
      <w:pPr>
        <w:pStyle w:val="SClassInfoPara"/>
      </w:pPr>
      <w:r>
        <w:t>Indicator Species</w:t>
      </w:r>
    </w:p>
    <w:p w:rsidR="009D4A88" w:rsidP="009D4A88" w:rsidRDefault="009D4A88" w14:paraId="10B33961" w14:textId="77777777"/>
    <w:p w:rsidR="009D4A88" w:rsidP="009D4A88" w:rsidRDefault="009D4A88" w14:paraId="46ACEAF8" w14:textId="77777777">
      <w:pPr>
        <w:pStyle w:val="SClassInfoPara"/>
      </w:pPr>
      <w:r>
        <w:t>Description</w:t>
      </w:r>
    </w:p>
    <w:p w:rsidR="009D4A88" w:rsidP="009D4A88" w:rsidRDefault="006B5B12" w14:paraId="72BF16CA" w14:textId="77777777">
      <w:r>
        <w:t xml:space="preserve">Mid-development, dense </w:t>
      </w:r>
      <w:r w:rsidR="009D4A88">
        <w:t>pinyon-juniper woodland; understory is sparse.</w:t>
      </w:r>
    </w:p>
    <w:p w:rsidR="009D4A88" w:rsidP="009D4A88" w:rsidRDefault="009D4A88" w14:paraId="27DA3666" w14:textId="77777777"/>
    <w:p>
      <w:r>
        <w:rPr>
          <w:i/>
          <w:u w:val="single"/>
        </w:rPr>
        <w:t>Maximum Tree Size Class</w:t>
      </w:r>
      <w:br/>
      <w:r>
        <w:t>Pole 5-9" DBH</w:t>
      </w:r>
    </w:p>
    <w:p w:rsidR="009D4A88" w:rsidP="009D4A88" w:rsidRDefault="009D4A88" w14:paraId="7965B9FF" w14:textId="77777777">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9D4A88" w:rsidP="009D4A88" w:rsidRDefault="009D4A88" w14:paraId="3D34D529" w14:textId="77777777"/>
    <w:p w:rsidR="009D4A88" w:rsidP="009D4A88" w:rsidRDefault="009D4A88" w14:paraId="2EE25A7D" w14:textId="77777777">
      <w:pPr>
        <w:pStyle w:val="SClassInfoPara"/>
      </w:pPr>
      <w:r>
        <w:t>Indicator Species</w:t>
      </w:r>
    </w:p>
    <w:p w:rsidR="009D4A88" w:rsidP="009D4A88" w:rsidRDefault="009D4A88" w14:paraId="263154A6" w14:textId="77777777"/>
    <w:p w:rsidR="009D4A88" w:rsidP="009D4A88" w:rsidRDefault="009D4A88" w14:paraId="4D891F1F" w14:textId="77777777">
      <w:pPr>
        <w:pStyle w:val="SClassInfoPara"/>
      </w:pPr>
      <w:r>
        <w:t>Description</w:t>
      </w:r>
    </w:p>
    <w:p w:rsidR="009D4A88" w:rsidP="009D4A88" w:rsidRDefault="009D4A88" w14:paraId="207BD8A8" w14:textId="77777777">
      <w:r>
        <w:t>Mid development-open pinyon-juniper stand with mixed shrub/herbaceous</w:t>
      </w:r>
      <w:r w:rsidR="006B5B12">
        <w:t xml:space="preserve"> community in understory. </w:t>
      </w:r>
    </w:p>
    <w:p>
      <w:r>
        <w:rPr>
          <w:i/>
          <w:u w:val="single"/>
        </w:rPr>
        <w:t>Maximum Tree Size Class</w:t>
      </w:r>
      <w:br/>
      <w:r>
        <w:t>Pole 5-9" DBH</w:t>
      </w:r>
    </w:p>
    <w:p w:rsidR="009D4A88" w:rsidP="009D4A88" w:rsidRDefault="009D4A88" w14:paraId="4A336A31" w14:textId="77777777">
      <w:pPr>
        <w:pStyle w:val="InfoPara"/>
        <w:pBdr>
          <w:top w:val="single" w:color="auto" w:sz="4" w:space="1"/>
        </w:pBdr>
      </w:pPr>
      <w:r>
        <w:t>Class D</w:t>
      </w:r>
      <w:r>
        <w:tab/>
        <w:t>38</w:t>
      </w:r>
      <w:r w:rsidR="002A3B10">
        <w:tab/>
      </w:r>
      <w:r w:rsidR="002A3B10">
        <w:tab/>
      </w:r>
      <w:r w:rsidR="002A3B10">
        <w:tab/>
      </w:r>
      <w:r w:rsidR="002A3B10">
        <w:tab/>
      </w:r>
      <w:r w:rsidR="004F7795">
        <w:t>Late Development 1 - Open</w:t>
      </w:r>
    </w:p>
    <w:p w:rsidR="009D4A88" w:rsidP="009D4A88" w:rsidRDefault="009D4A88" w14:paraId="7BD375FD" w14:textId="77777777"/>
    <w:p w:rsidR="009D4A88" w:rsidP="009D4A88" w:rsidRDefault="009D4A88" w14:paraId="7A6269E9" w14:textId="77777777">
      <w:pPr>
        <w:pStyle w:val="SClassInfoPara"/>
      </w:pPr>
      <w:r>
        <w:t>Indicator Species</w:t>
      </w:r>
    </w:p>
    <w:p w:rsidR="009D4A88" w:rsidP="009D4A88" w:rsidRDefault="009D4A88" w14:paraId="6C309779" w14:textId="77777777"/>
    <w:p w:rsidR="009D4A88" w:rsidP="009D4A88" w:rsidRDefault="009D4A88" w14:paraId="1F2FDCB8" w14:textId="77777777">
      <w:pPr>
        <w:pStyle w:val="SClassInfoPara"/>
      </w:pPr>
      <w:r>
        <w:t>Description</w:t>
      </w:r>
    </w:p>
    <w:p w:rsidR="009D4A88" w:rsidP="009D4A88" w:rsidRDefault="009D4A88" w14:paraId="0A3337B8" w14:textId="77777777">
      <w:r>
        <w:t>Late development-open juniper-pinyon stand with “savanna-like” appearance; mixed</w:t>
      </w:r>
    </w:p>
    <w:p w:rsidR="009D4A88" w:rsidP="009D4A88" w:rsidRDefault="009D4A88" w14:paraId="69ED3C26" w14:textId="77777777">
      <w:r>
        <w:t xml:space="preserve">grass/shrub/herbaceous community. </w:t>
      </w:r>
    </w:p>
    <w:p>
      <w:r>
        <w:rPr>
          <w:i/>
          <w:u w:val="single"/>
        </w:rPr>
        <w:t>Maximum Tree Size Class</w:t>
      </w:r>
      <w:br/>
      <w:r>
        <w:t>Medium 9-21"DBH</w:t>
      </w:r>
    </w:p>
    <w:p w:rsidR="009D4A88" w:rsidP="009D4A88" w:rsidRDefault="009D4A88" w14:paraId="4D296162" w14:textId="77777777">
      <w:pPr>
        <w:pStyle w:val="InfoPara"/>
        <w:pBdr>
          <w:top w:val="single" w:color="auto" w:sz="4" w:space="1"/>
        </w:pBdr>
      </w:pPr>
      <w:r>
        <w:t>Class E</w:t>
      </w:r>
      <w:r>
        <w:tab/>
        <w:t>8</w:t>
      </w:r>
      <w:r w:rsidR="002A3B10">
        <w:tab/>
      </w:r>
      <w:r w:rsidR="002A3B10">
        <w:tab/>
      </w:r>
      <w:r w:rsidR="002A3B10">
        <w:tab/>
      </w:r>
      <w:r w:rsidR="002A3B10">
        <w:tab/>
      </w:r>
      <w:r w:rsidR="004F7795">
        <w:t>Late Development 1 - Closed</w:t>
      </w:r>
    </w:p>
    <w:p w:rsidR="009D4A88" w:rsidP="009D4A88" w:rsidRDefault="009D4A88" w14:paraId="4A34942F" w14:textId="77777777"/>
    <w:p w:rsidR="009D4A88" w:rsidP="009D4A88" w:rsidRDefault="009D4A88" w14:paraId="5E259D5F" w14:textId="77777777">
      <w:pPr>
        <w:pStyle w:val="SClassInfoPara"/>
      </w:pPr>
      <w:r>
        <w:t>Indicator Species</w:t>
      </w:r>
    </w:p>
    <w:p w:rsidR="009D4A88" w:rsidP="009D4A88" w:rsidRDefault="009D4A88" w14:paraId="3703066F" w14:textId="77777777"/>
    <w:p w:rsidR="009D4A88" w:rsidP="009D4A88" w:rsidRDefault="009D4A88" w14:paraId="0A1AB46F" w14:textId="77777777">
      <w:pPr>
        <w:pStyle w:val="SClassInfoPara"/>
      </w:pPr>
      <w:r>
        <w:t>Description</w:t>
      </w:r>
    </w:p>
    <w:p w:rsidR="009D4A88" w:rsidP="009D4A88" w:rsidRDefault="009D4A88" w14:paraId="3D88AD36" w14:textId="77777777">
      <w:r>
        <w:t xml:space="preserve">Dense, old-growth stands with multiple layers. Late development-closed pinyon-juniper forest. May have all-aged, multi-storied structure. Moderate mortality within stand. Occasional shrubs with few grasses and forbs and often rock or bare soil. </w:t>
      </w:r>
    </w:p>
    <w:p w:rsidR="009D4A88" w:rsidP="009D4A88" w:rsidRDefault="009D4A88" w14:paraId="3F69D4DF"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D4A88" w:rsidP="009D4A88" w:rsidRDefault="009D4A88" w14:paraId="70E36289"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9D4A88" w:rsidP="009D4A88" w:rsidRDefault="009D4A88" w14:paraId="5E482411" w14:textId="77777777"/>
    <w:p w:rsidR="009D4A88" w:rsidP="009D4A88" w:rsidRDefault="009D4A88" w14:paraId="109C9B96" w14:textId="77777777">
      <w:r>
        <w:t xml:space="preserve">Anderson, H.E. 1982. Aids to Determining Fuel Models </w:t>
      </w:r>
      <w:r w:rsidR="006B5B12">
        <w:t>for</w:t>
      </w:r>
      <w:r>
        <w:t xml:space="preserve"> Estimating Fire Behavior. Gen. Tech. Rep. INT-122. Ogden, UT: USDA Forest Service, Intermountain Forest and Range Experiment Station. 22 pp.</w:t>
      </w:r>
    </w:p>
    <w:p w:rsidR="009D4A88" w:rsidP="009D4A88" w:rsidRDefault="009D4A88" w14:paraId="6309832F" w14:textId="77777777"/>
    <w:p w:rsidR="009D4A88" w:rsidP="009D4A88" w:rsidRDefault="009D4A88" w14:paraId="7EFA9D07"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p>
    <w:p w:rsidR="009D4A88" w:rsidP="009D4A88" w:rsidRDefault="009D4A88" w14:paraId="6F671884" w14:textId="77777777"/>
    <w:p w:rsidR="009D4A88" w:rsidP="009D4A88" w:rsidRDefault="009D4A88" w14:paraId="61246D46"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9D4A88" w:rsidP="009D4A88" w:rsidRDefault="009D4A88" w14:paraId="4D80F0DE" w14:textId="77777777"/>
    <w:p w:rsidR="009D4A88" w:rsidP="009D4A88" w:rsidRDefault="009D4A88" w14:paraId="66A557B4" w14:textId="77777777">
      <w:r>
        <w:t xml:space="preserve">Barney, M.A. and N.C. </w:t>
      </w:r>
      <w:proofErr w:type="spellStart"/>
      <w:r>
        <w:t>Frischknecht</w:t>
      </w:r>
      <w:proofErr w:type="spellEnd"/>
      <w:r>
        <w:t>. 1974. Vegetation changes following fire in the Pinyon-Juniper type of West-Central Utah. Jour. Range Manage. 27: 91-96</w:t>
      </w:r>
    </w:p>
    <w:p w:rsidR="009D4A88" w:rsidP="009D4A88" w:rsidRDefault="009D4A88" w14:paraId="7022732C" w14:textId="77777777"/>
    <w:p w:rsidR="009D4A88" w:rsidP="009D4A88" w:rsidRDefault="009D4A88" w14:paraId="74A95691"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9D4A88" w:rsidP="009D4A88" w:rsidRDefault="009D4A88" w14:paraId="1F6AF4FC" w14:textId="77777777"/>
    <w:p w:rsidR="009D4A88" w:rsidP="009D4A88" w:rsidRDefault="009D4A88" w14:paraId="65452835"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9D4A88" w:rsidP="009D4A88" w:rsidRDefault="009D4A88" w14:paraId="29247018" w14:textId="77777777"/>
    <w:p w:rsidR="009D4A88" w:rsidP="009D4A88" w:rsidRDefault="009D4A88" w14:paraId="75ECFF57" w14:textId="77777777">
      <w:proofErr w:type="spellStart"/>
      <w:r>
        <w:t>Despain</w:t>
      </w:r>
      <w:proofErr w:type="spellEnd"/>
      <w:r>
        <w:t>, D.W. and J.C. Mosely. 1990. Fire history and stand structure of a pinyon-juniper woodland at Walnut Canyon National Monument, Arizona. USDI National Park Service Technical Report No. 34. Tucson AZ: Cooperative National Park Resources Studie</w:t>
      </w:r>
      <w:r w:rsidR="006B5B12">
        <w:t xml:space="preserve">s Unit, University of Arizona, </w:t>
      </w:r>
      <w:r>
        <w:t>27 pp.</w:t>
      </w:r>
    </w:p>
    <w:p w:rsidR="009D4A88" w:rsidP="009D4A88" w:rsidRDefault="009D4A88" w14:paraId="200C9668" w14:textId="77777777"/>
    <w:p w:rsidR="009D4A88" w:rsidP="009D4A88" w:rsidRDefault="009D4A88" w14:paraId="1DF2D98B" w14:textId="77777777">
      <w:r>
        <w:t>Erdman, J.A. 1970. Pinyon-juniper succession after natural fires on residual soils of Mesa Verde, Colorado. Science Bulletin, Biological Series - -Volume XI, No. 2. Provo, UT: Brigham Young University. 26 pp.</w:t>
      </w:r>
    </w:p>
    <w:p w:rsidR="009D4A88" w:rsidP="009D4A88" w:rsidRDefault="009D4A88" w14:paraId="08906119" w14:textId="77777777"/>
    <w:p w:rsidR="009D4A88" w:rsidP="009D4A88" w:rsidRDefault="009D4A88" w14:paraId="25E9A705" w14:textId="77777777">
      <w:r>
        <w:t>Everett, R.L. and K. Ward. 1984. Early Plant Succession on Pinyon-Juniper Controlled Burns. Northwest Science 58: 57-68.</w:t>
      </w:r>
    </w:p>
    <w:p w:rsidR="009D4A88" w:rsidP="009D4A88" w:rsidRDefault="009D4A88" w14:paraId="0FB9215E" w14:textId="77777777"/>
    <w:p w:rsidR="009D4A88" w:rsidP="009D4A88" w:rsidRDefault="009D4A88" w14:paraId="4C41CF9D" w14:textId="77777777">
      <w:r>
        <w:t>Eyre, F.H., ed. 1980. Forest cover types of the United States and Canada. Washington, DC: Society of American Foresters. 148 pp.</w:t>
      </w:r>
    </w:p>
    <w:p w:rsidR="009D4A88" w:rsidP="009D4A88" w:rsidRDefault="009D4A88" w14:paraId="13C6AA48" w14:textId="77777777"/>
    <w:p w:rsidR="009D4A88" w:rsidP="009D4A88" w:rsidRDefault="009D4A88" w14:paraId="477F4361" w14:textId="77777777">
      <w:r>
        <w:t>Goodrich, S. and B. Barber. 1999. Return Interval for Pinyon-Juniper Following Fire in the Green River Corridor, Near Dutch John, Utah. In: USDA Forest Service Proceedings RMRS-P-9.</w:t>
      </w:r>
    </w:p>
    <w:p w:rsidR="009D4A88" w:rsidP="009D4A88" w:rsidRDefault="009D4A88" w14:paraId="7848B50E" w14:textId="77777777"/>
    <w:p w:rsidR="009D4A88" w:rsidP="009D4A88" w:rsidRDefault="009D4A88" w14:paraId="1856CB9B" w14:textId="77777777">
      <w:proofErr w:type="spellStart"/>
      <w:r>
        <w:t>Gruell</w:t>
      </w:r>
      <w:proofErr w:type="spellEnd"/>
      <w:r>
        <w:t>, G.E. 1999. Historical and modern roles of fire in pinyon-juniper</w:t>
      </w:r>
      <w:r w:rsidR="006B5B12">
        <w:t xml:space="preserve">. Pages 24-28 in: S.B. </w:t>
      </w:r>
      <w:proofErr w:type="spellStart"/>
      <w:r w:rsidR="006B5B12">
        <w:t>Monsen</w:t>
      </w:r>
      <w:proofErr w:type="spellEnd"/>
      <w:r w:rsidR="006B5B12">
        <w:t xml:space="preserve">, </w:t>
      </w:r>
      <w:r>
        <w:t>and R. Stevens, compilers. Proceedings: ecology and management of pinyon-juniper communities within the Interior West: Sustaining and restoring a diverse ecosystem; 1997 September 15-18; Provo, UT. Proceedings RMRS-P-9. Ogden, UT: USDA Forest Service, Rocky Mountain Research Station.</w:t>
      </w:r>
    </w:p>
    <w:p w:rsidR="009D4A88" w:rsidP="009D4A88" w:rsidRDefault="009D4A88" w14:paraId="54CDB3FA" w14:textId="77777777"/>
    <w:p w:rsidR="009D4A88" w:rsidP="009D4A88" w:rsidRDefault="009D4A88" w14:paraId="727E6046"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9D4A88" w:rsidP="009D4A88" w:rsidRDefault="009D4A88" w14:paraId="75405131" w14:textId="77777777"/>
    <w:p w:rsidR="009D4A88" w:rsidP="009D4A88" w:rsidRDefault="009D4A88" w14:paraId="3F77B711" w14:textId="77777777">
      <w:r>
        <w:t>Hardy, C.C., K.M. Schmidt, J.P. Menakis and R.N. Samson. 2001. Spatial data for national fire planning and fuel management. Int. J. Wildland Fire. 10(3&amp;4): 353-372.</w:t>
      </w:r>
    </w:p>
    <w:p w:rsidR="009D4A88" w:rsidP="009D4A88" w:rsidRDefault="009D4A88" w14:paraId="6EB6E12A" w14:textId="77777777"/>
    <w:p w:rsidR="009D4A88" w:rsidP="009D4A88" w:rsidRDefault="009D4A88" w14:paraId="78E8E7DD" w14:textId="7777777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9D4A88" w:rsidP="009D4A88" w:rsidRDefault="009D4A88" w14:paraId="1A1400CC" w14:textId="77777777"/>
    <w:p w:rsidR="009D4A88" w:rsidP="009D4A88" w:rsidRDefault="009D4A88" w14:paraId="0C6F612A" w14:textId="77777777">
      <w:r>
        <w:t>Kilgore, B.M. 1981. Fire in ecosystem distribution and structure: western forests and scrublands. Pages 58-89 in: H.A. Mooney et al., technical</w:t>
      </w:r>
    </w:p>
    <w:p w:rsidR="009D4A88" w:rsidP="009D4A88" w:rsidRDefault="009D4A88" w14:paraId="27EF2D93" w14:textId="77777777">
      <w:r>
        <w:t>Coordinators. Proceedings: Conference on Fire Regimes and Ecosystem Properties, Honolulu, 1978. Gen. Tech. Rep. WO-GTR-26.</w:t>
      </w:r>
    </w:p>
    <w:p w:rsidR="009D4A88" w:rsidP="009D4A88" w:rsidRDefault="009D4A88" w14:paraId="1DB4256A" w14:textId="77777777"/>
    <w:p w:rsidR="009D4A88" w:rsidP="009D4A88" w:rsidRDefault="009D4A88" w14:paraId="230C1226" w14:textId="77777777">
      <w:r>
        <w:t>Kuchler, A.W. 1964. Potential Natural Vegetation of the Conterminous United States. American Geographic Society Special Publication No. 36. 116 pp.</w:t>
      </w:r>
    </w:p>
    <w:p w:rsidR="009D4A88" w:rsidP="009D4A88" w:rsidRDefault="009D4A88" w14:paraId="21210FF4" w14:textId="77777777"/>
    <w:p w:rsidR="009D4A88" w:rsidP="009D4A88" w:rsidRDefault="009D4A88" w14:paraId="0C6DB672" w14:textId="77777777">
      <w:r>
        <w:t xml:space="preserve">Ogle, K. and V. </w:t>
      </w:r>
      <w:proofErr w:type="spellStart"/>
      <w:r>
        <w:t>DuMond</w:t>
      </w:r>
      <w:proofErr w:type="spellEnd"/>
      <w:r>
        <w:t>. 1997. Historical Vegetation on National Forest Lands in the Intermountain Region. Ogden, UT: USDA Forest Service, Intermountain Region. 129 pp.</w:t>
      </w:r>
    </w:p>
    <w:p w:rsidR="009D4A88" w:rsidP="009D4A88" w:rsidRDefault="009D4A88" w14:paraId="67FCECBB" w14:textId="77777777"/>
    <w:p w:rsidR="009D4A88" w:rsidP="009D4A88" w:rsidRDefault="009D4A88" w14:paraId="6D12C069"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9D4A88" w:rsidP="009D4A88" w:rsidRDefault="009D4A88" w14:paraId="036C6D5D" w14:textId="77777777"/>
    <w:p w:rsidR="009D4A88" w:rsidP="009D4A88" w:rsidRDefault="009D4A88" w14:paraId="71AC4DF1" w14:textId="77777777">
      <w:r>
        <w:t>NatureServe. 2007. International Ecological Classification Standard: Terrestrial Ecological Classifications. NatureServe Central Databases. Arlington, VA. Data current as of 10 February 2007.</w:t>
      </w:r>
    </w:p>
    <w:p w:rsidR="009D4A88" w:rsidP="009D4A88" w:rsidRDefault="009D4A88" w14:paraId="7A37097D" w14:textId="77777777"/>
    <w:p w:rsidR="009D4A88" w:rsidP="009D4A88" w:rsidRDefault="009D4A88" w14:paraId="2C73F2D4" w14:textId="77777777">
      <w:r>
        <w:t xml:space="preserve">Ott, J.E., E.D. McArthur and S.C. Sanderson. 2001. Plant Community Dynamics of Burned and Unburned Sagebrush and Pinyon-Juniper Vegetation in West-Central Utah. Pages 177-190 in: Proceedings, USDA Forest Service RMRS-P-9. </w:t>
      </w:r>
    </w:p>
    <w:p w:rsidR="009D4A88" w:rsidP="009D4A88" w:rsidRDefault="009D4A88" w14:paraId="77377093" w14:textId="77777777"/>
    <w:p w:rsidR="009D4A88" w:rsidP="009D4A88" w:rsidRDefault="009D4A88" w14:paraId="24E6B522"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April 2002; Fort Collins, CO. 19 pp.</w:t>
      </w:r>
    </w:p>
    <w:p w:rsidR="009D4A88" w:rsidP="009D4A88" w:rsidRDefault="009D4A88" w14:paraId="41BFAB66" w14:textId="77777777"/>
    <w:p w:rsidR="009D4A88" w:rsidP="009D4A88" w:rsidRDefault="009D4A88" w14:paraId="711F3DEB" w14:textId="77777777">
      <w:r>
        <w:t>Rondeau, R. 2001. Ecological System Viability Specifications for Southern Rocky Mountain Ecoregion. Colorado Natural Heritage Program. 181 pp.</w:t>
      </w:r>
    </w:p>
    <w:p w:rsidR="009D4A88" w:rsidP="009D4A88" w:rsidRDefault="009D4A88" w14:paraId="569766B7" w14:textId="77777777"/>
    <w:p w:rsidR="009D4A88" w:rsidP="009D4A88" w:rsidRDefault="009D4A88" w14:paraId="094C6E8C"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9D4A88" w:rsidP="009D4A88" w:rsidRDefault="009D4A88" w14:paraId="5439B232" w14:textId="77777777"/>
    <w:p w:rsidR="009D4A88" w:rsidP="009D4A88" w:rsidRDefault="009D4A88" w14:paraId="447610FD" w14:textId="77777777">
      <w:r>
        <w:t xml:space="preserve">Soule’, P.T. and P.A. Knapp. 1999. Western juniper expansion on adjacent disturbed and near-relict sites. Journal of Range Management 52: 525-533. </w:t>
      </w:r>
    </w:p>
    <w:p w:rsidR="009D4A88" w:rsidP="009D4A88" w:rsidRDefault="009D4A88" w14:paraId="0076982D" w14:textId="77777777"/>
    <w:p w:rsidR="009D4A88" w:rsidP="009D4A88" w:rsidRDefault="009D4A88" w14:paraId="60B896CA" w14:textId="77777777">
      <w:r>
        <w:lastRenderedPageBreak/>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9D4A88" w:rsidP="009D4A88" w:rsidRDefault="009D4A88" w14:paraId="247DB62D" w14:textId="77777777"/>
    <w:p w:rsidR="009D4A88" w:rsidP="009D4A88" w:rsidRDefault="009D4A88" w14:paraId="05C2A5C8" w14:textId="77777777">
      <w:r>
        <w:t xml:space="preserve">Stein, S.J. 1988. Fire History of the </w:t>
      </w:r>
      <w:proofErr w:type="spellStart"/>
      <w:r>
        <w:t>Paunsaugunt</w:t>
      </w:r>
      <w:proofErr w:type="spellEnd"/>
      <w:r>
        <w:t xml:space="preserve"> Plateau in Southern Utah. Great Basin Naturalist. 48: 58-63.</w:t>
      </w:r>
    </w:p>
    <w:p w:rsidR="009D4A88" w:rsidP="009D4A88" w:rsidRDefault="009D4A88" w14:paraId="175E9D6F" w14:textId="77777777"/>
    <w:p w:rsidR="009D4A88" w:rsidP="009D4A88" w:rsidRDefault="009D4A88" w14:paraId="23CA7282" w14:textId="77777777">
      <w:proofErr w:type="spellStart"/>
      <w:r>
        <w:t>Tausch</w:t>
      </w:r>
      <w:proofErr w:type="spellEnd"/>
      <w:r>
        <w:t>, R.J., N.E. West and A.A. Nabi. 1981. Tree Age and Dominance Patterns in Great Basin Pinyon-Juniper Woodlands. Jour. Range. Manage. 34: 259-264.</w:t>
      </w:r>
    </w:p>
    <w:p w:rsidR="009D4A88" w:rsidP="009D4A88" w:rsidRDefault="009D4A88" w14:paraId="2897AE22" w14:textId="77777777"/>
    <w:p w:rsidR="009D4A88" w:rsidP="009D4A88" w:rsidRDefault="009D4A88" w14:paraId="5E001E13" w14:textId="77777777">
      <w:proofErr w:type="spellStart"/>
      <w:r>
        <w:t>Tausch</w:t>
      </w:r>
      <w:proofErr w:type="spellEnd"/>
      <w:r>
        <w:t xml:space="preserve">, R.J. and N.E. West. 1987. Differential Establishment of Pinyon and Juniper Following Fire. The American Midland Naturalist 119(1: 174-184. </w:t>
      </w:r>
    </w:p>
    <w:p w:rsidR="009D4A88" w:rsidP="009D4A88" w:rsidRDefault="009D4A88" w14:paraId="458EA2EE" w14:textId="77777777"/>
    <w:p w:rsidR="009D4A88" w:rsidP="009D4A88" w:rsidRDefault="009D4A88" w14:paraId="0C0D711C" w14:textId="77777777">
      <w:r>
        <w:t>USDA Forest Service, Rocky Mountain Research Station, Fire Sciences Laboratory (2002, December). Fire Effects Information System, [Online]. Available: http://www.fs.fed.us/database/feis/ [Accessed: 11/15/04].</w:t>
      </w:r>
    </w:p>
    <w:p w:rsidR="009D4A88" w:rsidP="009D4A88" w:rsidRDefault="009D4A88" w14:paraId="7AB9012E" w14:textId="77777777"/>
    <w:p w:rsidR="009D4A88" w:rsidP="009D4A88" w:rsidRDefault="009D4A88" w14:paraId="266F42E4" w14:textId="77777777">
      <w:r>
        <w:t>Ward, K.V. 1977. Two-Year Vegetation Response and Successional Trends for Spring Burns in the Pinyon-Juniper Woodland. M.S. Thesis, University of Nevada, Reno. 54 pp.</w:t>
      </w:r>
    </w:p>
    <w:p w:rsidR="009D4A88" w:rsidP="009D4A88" w:rsidRDefault="009D4A88" w14:paraId="1565DE00" w14:textId="77777777"/>
    <w:p w:rsidR="009D4A88" w:rsidP="009D4A88" w:rsidRDefault="009D4A88" w14:paraId="0002702F"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9D4A88" w:rsidP="009D4A88" w:rsidRDefault="009D4A88" w14:paraId="789667CE" w14:textId="77777777"/>
    <w:p w:rsidR="009D4A88" w:rsidP="009D4A88" w:rsidRDefault="009D4A88" w14:paraId="3D193489" w14:textId="77777777">
      <w:r>
        <w:t>Young, J.A. and R.A. Evans. 1978. Population Dynamics after Wildfires in Sagebrush Grasslands. Journal of Range Management 31: 283-289.</w:t>
      </w:r>
    </w:p>
    <w:p w:rsidR="009D4A88" w:rsidP="009D4A88" w:rsidRDefault="009D4A88" w14:paraId="0B01465D" w14:textId="77777777"/>
    <w:p w:rsidR="009D4A88" w:rsidP="009D4A88" w:rsidRDefault="009D4A88" w14:paraId="4AF5020D" w14:textId="77777777">
      <w:r>
        <w:t>Young, J.A. and R.A. Evans. 1981. Demography and Fire History of a Western Juniper Stand. Journal of Range Management 34: 501-505.</w:t>
      </w:r>
    </w:p>
    <w:p w:rsidRPr="00A43E41" w:rsidR="004D5F12" w:rsidP="009D4A88" w:rsidRDefault="004D5F12" w14:paraId="345C834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B00CE" w14:textId="77777777" w:rsidR="00F317D4" w:rsidRDefault="00F317D4">
      <w:r>
        <w:separator/>
      </w:r>
    </w:p>
  </w:endnote>
  <w:endnote w:type="continuationSeparator" w:id="0">
    <w:p w14:paraId="525DE361" w14:textId="77777777" w:rsidR="00F317D4" w:rsidRDefault="00F3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41A4E" w14:textId="77777777" w:rsidR="002E26FD" w:rsidRDefault="002E26FD" w:rsidP="009D4A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9E5CD" w14:textId="77777777" w:rsidR="00F317D4" w:rsidRDefault="00F317D4">
      <w:r>
        <w:separator/>
      </w:r>
    </w:p>
  </w:footnote>
  <w:footnote w:type="continuationSeparator" w:id="0">
    <w:p w14:paraId="58FDACFA" w14:textId="77777777" w:rsidR="00F317D4" w:rsidRDefault="00F31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7BBD3" w14:textId="77777777" w:rsidR="002E26FD" w:rsidRDefault="002E26FD" w:rsidP="009D4A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E26FD"/>
    <w:pPr>
      <w:ind w:left="720"/>
    </w:pPr>
    <w:rPr>
      <w:rFonts w:ascii="Calibri" w:eastAsia="Calibri" w:hAnsi="Calibri"/>
      <w:sz w:val="22"/>
      <w:szCs w:val="22"/>
    </w:rPr>
  </w:style>
  <w:style w:type="character" w:styleId="Hyperlink">
    <w:name w:val="Hyperlink"/>
    <w:rsid w:val="002E26FD"/>
    <w:rPr>
      <w:color w:val="0000FF"/>
      <w:u w:val="single"/>
    </w:rPr>
  </w:style>
  <w:style w:type="paragraph" w:styleId="BalloonText">
    <w:name w:val="Balloon Text"/>
    <w:basedOn w:val="Normal"/>
    <w:link w:val="BalloonTextChar"/>
    <w:uiPriority w:val="99"/>
    <w:semiHidden/>
    <w:unhideWhenUsed/>
    <w:rsid w:val="006930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0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400552">
      <w:bodyDiv w:val="1"/>
      <w:marLeft w:val="0"/>
      <w:marRight w:val="0"/>
      <w:marTop w:val="0"/>
      <w:marBottom w:val="0"/>
      <w:divBdr>
        <w:top w:val="none" w:sz="0" w:space="0" w:color="auto"/>
        <w:left w:val="none" w:sz="0" w:space="0" w:color="auto"/>
        <w:bottom w:val="none" w:sz="0" w:space="0" w:color="auto"/>
        <w:right w:val="none" w:sz="0" w:space="0" w:color="auto"/>
      </w:divBdr>
    </w:div>
    <w:div w:id="1657033801">
      <w:bodyDiv w:val="1"/>
      <w:marLeft w:val="0"/>
      <w:marRight w:val="0"/>
      <w:marTop w:val="0"/>
      <w:marBottom w:val="0"/>
      <w:divBdr>
        <w:top w:val="none" w:sz="0" w:space="0" w:color="auto"/>
        <w:left w:val="none" w:sz="0" w:space="0" w:color="auto"/>
        <w:bottom w:val="none" w:sz="0" w:space="0" w:color="auto"/>
        <w:right w:val="none" w:sz="0" w:space="0" w:color="auto"/>
      </w:divBdr>
    </w:div>
    <w:div w:id="192121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2014-08-21T14:18:00Z</cp:lastPrinted>
  <dcterms:created xsi:type="dcterms:W3CDTF">2017-12-15T00:53:00Z</dcterms:created>
  <dcterms:modified xsi:type="dcterms:W3CDTF">2025-02-12T09:41:04Z</dcterms:modified>
</cp:coreProperties>
</file>