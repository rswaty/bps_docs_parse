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5D6" w:rsidP="001D05D6" w:rsidRDefault="001D05D6">
      <w:pPr>
        <w:pStyle w:val="BpSTitle"/>
      </w:pPr>
      <w:bookmarkStart w:name="_GoBack" w:id="0"/>
      <w:bookmarkEnd w:id="0"/>
      <w:r>
        <w:t>13750</w:t>
      </w:r>
    </w:p>
    <w:p w:rsidR="001D05D6" w:rsidP="001D05D6" w:rsidRDefault="001D05D6">
      <w:pPr>
        <w:pStyle w:val="BpSTitle"/>
      </w:pPr>
      <w:r>
        <w:t>Eastern Serpentine Woodland</w:t>
      </w:r>
    </w:p>
    <w:p w:rsidR="001D05D6" w:rsidP="001D05D6" w:rsidRDefault="001D05D6">
      <w:r>
        <w:t>BpS Model/Description Version: Aug. 2020</w:t>
      </w:r>
      <w:r>
        <w:tab/>
      </w:r>
      <w:r>
        <w:tab/>
      </w:r>
      <w:r>
        <w:tab/>
      </w:r>
      <w:r>
        <w:tab/>
      </w:r>
      <w:r>
        <w:tab/>
      </w:r>
      <w:r>
        <w:tab/>
      </w:r>
      <w:r>
        <w:tab/>
      </w:r>
    </w:p>
    <w:p w:rsidR="001D05D6" w:rsidP="001D05D6" w:rsidRDefault="00F35999">
      <w:r>
        <w:tab/>
      </w:r>
      <w:r>
        <w:tab/>
      </w:r>
      <w:r>
        <w:tab/>
      </w:r>
      <w:r>
        <w:tab/>
      </w:r>
      <w:r>
        <w:tab/>
      </w:r>
      <w:r>
        <w:tab/>
      </w:r>
      <w:r>
        <w:tab/>
      </w:r>
      <w:r>
        <w:tab/>
      </w:r>
      <w:r>
        <w:tab/>
      </w:r>
      <w:r>
        <w:tab/>
        <w:t>Update: 4/19/2018</w:t>
      </w:r>
    </w:p>
    <w:p w:rsidR="001D05D6" w:rsidP="001D05D6" w:rsidRDefault="001D05D6"/>
    <w:p w:rsidR="001D05D6" w:rsidP="001D05D6" w:rsidRDefault="001D05D6">
      <w:pPr>
        <w:pStyle w:val="InfoPara"/>
      </w:pPr>
      <w:r>
        <w:t>Vegetation Type</w:t>
      </w:r>
    </w:p>
    <w:p w:rsidR="001D05D6" w:rsidP="001D05D6" w:rsidRDefault="001D05D6">
      <w:r>
        <w:t>Forest and Woodland</w:t>
      </w:r>
    </w:p>
    <w:p w:rsidR="001D05D6" w:rsidP="001D05D6" w:rsidRDefault="001D05D6">
      <w:pPr>
        <w:pStyle w:val="InfoPara"/>
      </w:pPr>
      <w:r>
        <w:t>Map Zones</w:t>
      </w:r>
    </w:p>
    <w:p w:rsidR="001D05D6" w:rsidP="001D05D6" w:rsidRDefault="001D05D6">
      <w:r>
        <w:t>60</w:t>
      </w:r>
    </w:p>
    <w:p w:rsidR="001D05D6" w:rsidP="001D05D6" w:rsidRDefault="001D05D6">
      <w:pPr>
        <w:pStyle w:val="InfoPara"/>
      </w:pPr>
      <w:r>
        <w:t>Geographic Range</w:t>
      </w:r>
    </w:p>
    <w:p w:rsidR="001D05D6" w:rsidP="001D05D6" w:rsidRDefault="001D05D6">
      <w:r>
        <w:t>From NatureServe (2007): This system is widely scattered throughout the southern and central Appalachians and Piedmont, from P</w:t>
      </w:r>
      <w:r w:rsidR="00F35999">
        <w:t>ennsylvania</w:t>
      </w:r>
      <w:r>
        <w:t xml:space="preserve"> to N</w:t>
      </w:r>
      <w:r w:rsidR="00F35999">
        <w:t xml:space="preserve">orth </w:t>
      </w:r>
      <w:r>
        <w:t>C</w:t>
      </w:r>
      <w:r w:rsidR="00F35999">
        <w:t>arolina</w:t>
      </w:r>
      <w:r>
        <w:t>.</w:t>
      </w:r>
    </w:p>
    <w:p w:rsidR="001D05D6" w:rsidP="001D05D6" w:rsidRDefault="001D05D6">
      <w:pPr>
        <w:pStyle w:val="InfoPara"/>
      </w:pPr>
      <w:r>
        <w:t>Biophysical Site Description</w:t>
      </w:r>
    </w:p>
    <w:p w:rsidR="001D05D6" w:rsidP="001D05D6" w:rsidRDefault="001D05D6">
      <w:r>
        <w:t xml:space="preserve">This system occurs in a variety of topographic settings, perhaps excluding only alluvial sites. The bedrock is serpentinite, </w:t>
      </w:r>
      <w:proofErr w:type="spellStart"/>
      <w:r>
        <w:t>dunite</w:t>
      </w:r>
      <w:proofErr w:type="spellEnd"/>
      <w:r>
        <w:t>, or other ultramafic rocks. The soil has unusual and extreme chemical composition that includes strongly skewed calcium-to-magnesium ratios and often high levels of heavy metals such as chromium. Owing to a high level of toxic metals and a deficiency in nutrients, serpentine outcrops are ecologically unique and provide habitat for many plant species that grow nowhere else. The soil may be shallow and rocky, or deep, and is usually very clayey. Seepage may be present locally.</w:t>
      </w:r>
      <w:r w:rsidR="00F35999">
        <w:t xml:space="preserve"> (</w:t>
      </w:r>
      <w:r w:rsidR="00F35999">
        <w:t>NatureServe (2007)</w:t>
      </w:r>
    </w:p>
    <w:p w:rsidR="001D05D6" w:rsidP="001D05D6" w:rsidRDefault="001D05D6">
      <w:pPr>
        <w:pStyle w:val="InfoPara"/>
      </w:pPr>
      <w:r>
        <w:t>Vegetation Description</w:t>
      </w:r>
    </w:p>
    <w:p w:rsidR="001D05D6" w:rsidP="001D05D6" w:rsidRDefault="001D05D6">
      <w:r>
        <w:t xml:space="preserve">Vegetation is generally an open woodland of pines or xerophytic hardwoods. The dominant vegetation is more xerophytic and more open than the topographic setting, soil moisture, and climate would suggest, and contrasts strongly with adjacent vegetation on other kinds of rock. </w:t>
      </w:r>
      <w:r w:rsidRPr="00F35999">
        <w:rPr>
          <w:i/>
        </w:rPr>
        <w:t xml:space="preserve">Pinus </w:t>
      </w:r>
      <w:proofErr w:type="spellStart"/>
      <w:r w:rsidRPr="00F35999">
        <w:rPr>
          <w:i/>
        </w:rPr>
        <w:t>rigida</w:t>
      </w:r>
      <w:proofErr w:type="spellEnd"/>
      <w:r>
        <w:t xml:space="preserve"> and </w:t>
      </w:r>
      <w:r w:rsidRPr="00F35999">
        <w:rPr>
          <w:i/>
        </w:rPr>
        <w:t xml:space="preserve">Pinus </w:t>
      </w:r>
      <w:proofErr w:type="spellStart"/>
      <w:r w:rsidRPr="00F35999">
        <w:rPr>
          <w:i/>
        </w:rPr>
        <w:t>virginiana</w:t>
      </w:r>
      <w:proofErr w:type="spellEnd"/>
      <w:r>
        <w:t xml:space="preserve"> are frequent canopy dominants, but </w:t>
      </w:r>
      <w:r w:rsidRPr="00F35999">
        <w:rPr>
          <w:i/>
        </w:rPr>
        <w:t xml:space="preserve">Quercus </w:t>
      </w:r>
      <w:proofErr w:type="spellStart"/>
      <w:r w:rsidRPr="00F35999">
        <w:rPr>
          <w:i/>
        </w:rPr>
        <w:t>marilandica</w:t>
      </w:r>
      <w:proofErr w:type="spellEnd"/>
      <w:r w:rsidRPr="00F35999">
        <w:rPr>
          <w:i/>
        </w:rPr>
        <w:t>, Quercus alba</w:t>
      </w:r>
      <w:r>
        <w:t xml:space="preserve">, and </w:t>
      </w:r>
      <w:r w:rsidRPr="00F35999">
        <w:rPr>
          <w:i/>
        </w:rPr>
        <w:t xml:space="preserve">Quercus </w:t>
      </w:r>
      <w:proofErr w:type="spellStart"/>
      <w:r w:rsidRPr="00F35999">
        <w:rPr>
          <w:i/>
        </w:rPr>
        <w:t>stellata</w:t>
      </w:r>
      <w:proofErr w:type="spellEnd"/>
      <w:r w:rsidRPr="00F35999">
        <w:rPr>
          <w:i/>
        </w:rPr>
        <w:t xml:space="preserve"> </w:t>
      </w:r>
      <w:r>
        <w:t xml:space="preserve">dominate some examples. There is generally not a well-developed understory. Shrubs may be sparse to dense. The herb layer is usually dense; grasses, including prairie elements such as </w:t>
      </w:r>
      <w:proofErr w:type="spellStart"/>
      <w:r w:rsidRPr="00F35999">
        <w:rPr>
          <w:i/>
        </w:rPr>
        <w:t>Schizachyrium</w:t>
      </w:r>
      <w:proofErr w:type="spellEnd"/>
      <w:r w:rsidRPr="00F35999">
        <w:rPr>
          <w:i/>
        </w:rPr>
        <w:t xml:space="preserve"> </w:t>
      </w:r>
      <w:proofErr w:type="spellStart"/>
      <w:r w:rsidRPr="00F35999">
        <w:rPr>
          <w:i/>
        </w:rPr>
        <w:t>scoparium</w:t>
      </w:r>
      <w:proofErr w:type="spellEnd"/>
      <w:r w:rsidRPr="00F35999">
        <w:rPr>
          <w:i/>
        </w:rPr>
        <w:t xml:space="preserve">, </w:t>
      </w:r>
      <w:proofErr w:type="spellStart"/>
      <w:r w:rsidRPr="00F35999">
        <w:rPr>
          <w:i/>
        </w:rPr>
        <w:t>Andropogon</w:t>
      </w:r>
      <w:proofErr w:type="spellEnd"/>
      <w:r w:rsidRPr="00F35999">
        <w:rPr>
          <w:i/>
        </w:rPr>
        <w:t xml:space="preserve"> </w:t>
      </w:r>
      <w:proofErr w:type="spellStart"/>
      <w:r w:rsidRPr="00F35999">
        <w:rPr>
          <w:i/>
        </w:rPr>
        <w:t>gerardii</w:t>
      </w:r>
      <w:proofErr w:type="spellEnd"/>
      <w:r>
        <w:t xml:space="preserve">, and/or </w:t>
      </w:r>
      <w:proofErr w:type="spellStart"/>
      <w:r w:rsidRPr="00F35999">
        <w:rPr>
          <w:i/>
        </w:rPr>
        <w:t>Sorghastrum</w:t>
      </w:r>
      <w:proofErr w:type="spellEnd"/>
      <w:r w:rsidRPr="00F35999">
        <w:rPr>
          <w:i/>
        </w:rPr>
        <w:t xml:space="preserve"> </w:t>
      </w:r>
      <w:proofErr w:type="spellStart"/>
      <w:r w:rsidRPr="00F35999">
        <w:rPr>
          <w:i/>
        </w:rPr>
        <w:t>nutans</w:t>
      </w:r>
      <w:proofErr w:type="spellEnd"/>
      <w:r>
        <w:t xml:space="preserve">, usually dominate, but </w:t>
      </w:r>
      <w:proofErr w:type="gramStart"/>
      <w:r>
        <w:t>a number of</w:t>
      </w:r>
      <w:proofErr w:type="gramEnd"/>
      <w:r>
        <w:t xml:space="preserve"> forbs may be present. In the northern portion of this system's range in Pennsylvania and M</w:t>
      </w:r>
      <w:r w:rsidR="00F35999">
        <w:t>aryland</w:t>
      </w:r>
      <w:r>
        <w:t xml:space="preserve">, </w:t>
      </w:r>
      <w:r w:rsidRPr="00F35999">
        <w:rPr>
          <w:i/>
        </w:rPr>
        <w:t xml:space="preserve">Phlox </w:t>
      </w:r>
      <w:proofErr w:type="spellStart"/>
      <w:r w:rsidRPr="00F35999">
        <w:rPr>
          <w:i/>
        </w:rPr>
        <w:t>subulata</w:t>
      </w:r>
      <w:proofErr w:type="spellEnd"/>
      <w:r>
        <w:t xml:space="preserve"> and the endemic </w:t>
      </w:r>
      <w:proofErr w:type="spellStart"/>
      <w:r w:rsidRPr="00F35999">
        <w:rPr>
          <w:i/>
        </w:rPr>
        <w:t>Symphyotrichum</w:t>
      </w:r>
      <w:proofErr w:type="spellEnd"/>
      <w:r w:rsidRPr="00F35999">
        <w:rPr>
          <w:i/>
        </w:rPr>
        <w:t xml:space="preserve"> </w:t>
      </w:r>
      <w:proofErr w:type="spellStart"/>
      <w:r w:rsidRPr="00F35999">
        <w:rPr>
          <w:i/>
        </w:rPr>
        <w:t>depauperatum</w:t>
      </w:r>
      <w:proofErr w:type="spellEnd"/>
      <w:r>
        <w:t xml:space="preserve"> are characteristic; in the</w:t>
      </w:r>
      <w:r w:rsidR="00F35999">
        <w:t xml:space="preserve"> </w:t>
      </w:r>
      <w:r>
        <w:t xml:space="preserve">southern Appalachian portion of its range, </w:t>
      </w:r>
      <w:proofErr w:type="spellStart"/>
      <w:r w:rsidRPr="00F35999">
        <w:rPr>
          <w:i/>
        </w:rPr>
        <w:t>Packera</w:t>
      </w:r>
      <w:proofErr w:type="spellEnd"/>
      <w:r w:rsidRPr="00F35999">
        <w:rPr>
          <w:i/>
        </w:rPr>
        <w:t xml:space="preserve"> </w:t>
      </w:r>
      <w:proofErr w:type="spellStart"/>
      <w:r w:rsidRPr="00F35999">
        <w:rPr>
          <w:i/>
        </w:rPr>
        <w:t>plattensis</w:t>
      </w:r>
      <w:proofErr w:type="spellEnd"/>
      <w:r w:rsidRPr="00F35999">
        <w:rPr>
          <w:i/>
        </w:rPr>
        <w:t xml:space="preserve">, </w:t>
      </w:r>
      <w:proofErr w:type="spellStart"/>
      <w:r w:rsidRPr="00F35999">
        <w:rPr>
          <w:i/>
        </w:rPr>
        <w:t>Hexastylis</w:t>
      </w:r>
      <w:proofErr w:type="spellEnd"/>
      <w:r w:rsidRPr="00F35999">
        <w:rPr>
          <w:i/>
        </w:rPr>
        <w:t xml:space="preserve"> </w:t>
      </w:r>
      <w:proofErr w:type="spellStart"/>
      <w:r w:rsidRPr="00F35999">
        <w:rPr>
          <w:i/>
        </w:rPr>
        <w:t>arifolia</w:t>
      </w:r>
      <w:proofErr w:type="spellEnd"/>
      <w:r>
        <w:t xml:space="preserve"> var. </w:t>
      </w:r>
      <w:proofErr w:type="spellStart"/>
      <w:r w:rsidRPr="00F35999">
        <w:rPr>
          <w:i/>
        </w:rPr>
        <w:t>ruthii</w:t>
      </w:r>
      <w:proofErr w:type="spellEnd"/>
      <w:r>
        <w:t xml:space="preserve">, and </w:t>
      </w:r>
      <w:r w:rsidRPr="00F35999">
        <w:rPr>
          <w:i/>
        </w:rPr>
        <w:t xml:space="preserve">Thalictrum </w:t>
      </w:r>
      <w:proofErr w:type="spellStart"/>
      <w:r w:rsidRPr="00F35999">
        <w:rPr>
          <w:i/>
        </w:rPr>
        <w:t>macrostylum</w:t>
      </w:r>
      <w:proofErr w:type="spellEnd"/>
      <w:r>
        <w:t xml:space="preserve"> are characteristic. Often, paradoxical mixtures of xerophytic and mesophytic species are present, though the overall plant composition is characteristic of a drier setting. Disjunct species from drier regions and some endemic plant taxa are often present.</w:t>
      </w:r>
      <w:r w:rsidR="00F35999">
        <w:t xml:space="preserve"> (NatureServe </w:t>
      </w:r>
      <w:r w:rsidR="00F35999">
        <w:t>2007)</w:t>
      </w:r>
    </w:p>
    <w:p w:rsidR="001D05D6" w:rsidP="001D05D6" w:rsidRDefault="001D05D6">
      <w:pPr>
        <w:pStyle w:val="InfoPara"/>
      </w:pPr>
      <w:r>
        <w:t>BpS Dominant and Indicator Species</w:t>
      </w:r>
    </w:p>
    <w:p>
      <w:r>
        <w:rPr>
          <w:sz w:val="16"/>
        </w:rPr>
        <w:t>Species names are from the NRCS PLANTS database. Check species codes at http://plants.usda.gov.</w:t>
      </w:r>
    </w:p>
    <w:p w:rsidR="001D05D6" w:rsidP="001D05D6" w:rsidRDefault="001D05D6">
      <w:pPr>
        <w:pStyle w:val="InfoPara"/>
      </w:pPr>
      <w:r>
        <w:t>Disturbance Description</w:t>
      </w:r>
    </w:p>
    <w:p w:rsidR="00F35999" w:rsidP="00F35999" w:rsidRDefault="001D05D6">
      <w:r>
        <w:t>Although the unique soil chemistry is the crucial determining factor for this system, fire is generally a crucial process influencing species composition and vegetation structure. Without fire, vegetation can sometimes become dense enough to suppress or eliminate the distinctive herbaceous layer, as well as turning a distinctive savanna or woodland structure into dense forest. Southern pine beetles are an important factor in examples dominated by pines.</w:t>
      </w:r>
      <w:r w:rsidR="00F35999">
        <w:t xml:space="preserve"> </w:t>
      </w:r>
      <w:r w:rsidR="00F35999">
        <w:t>(</w:t>
      </w:r>
      <w:r w:rsidR="00F35999">
        <w:t xml:space="preserve">NatureServe </w:t>
      </w:r>
      <w:r w:rsidR="00F35999">
        <w:t>2007)</w:t>
      </w:r>
    </w:p>
    <w:p w:rsidR="001D05D6" w:rsidP="001D05D6" w:rsidRDefault="001D05D6"/>
    <w:p w:rsidR="001D05D6" w:rsidP="001D05D6" w:rsidRDefault="001D05D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05D6" w:rsidP="001D05D6" w:rsidRDefault="001D05D6">
      <w:pPr>
        <w:pStyle w:val="InfoPara"/>
      </w:pPr>
      <w:r>
        <w:t>Scale Description</w:t>
      </w:r>
    </w:p>
    <w:p w:rsidR="001D05D6" w:rsidP="001D05D6" w:rsidRDefault="001D05D6">
      <w:r>
        <w:t>Small- to large-patch system, most examples covering a few dozen acres at most. The largest, in M</w:t>
      </w:r>
      <w:r w:rsidR="00F35999">
        <w:t>aryland</w:t>
      </w:r>
      <w:r>
        <w:t>, is 2000ac. Most examples naturally cover a few to perhaps several dozen acres. A few in P</w:t>
      </w:r>
      <w:r w:rsidR="00F35999">
        <w:t>ennsylvania</w:t>
      </w:r>
      <w:r>
        <w:t xml:space="preserve"> and M</w:t>
      </w:r>
      <w:r w:rsidR="00F35999">
        <w:t>aryland</w:t>
      </w:r>
      <w:r>
        <w:t xml:space="preserve"> are 100-200ac, with one M</w:t>
      </w:r>
      <w:r w:rsidR="00F35999">
        <w:t>aryland</w:t>
      </w:r>
      <w:r>
        <w:t xml:space="preserve"> site covering 2000ac.</w:t>
      </w:r>
      <w:r w:rsidR="00F35999">
        <w:t xml:space="preserve"> (</w:t>
      </w:r>
      <w:r w:rsidR="00F35999">
        <w:t>NatureServe 2007)</w:t>
      </w:r>
    </w:p>
    <w:p w:rsidR="001D05D6" w:rsidP="001D05D6" w:rsidRDefault="001D05D6">
      <w:pPr>
        <w:pStyle w:val="InfoPara"/>
      </w:pPr>
      <w:r>
        <w:t>Adjacency or Identification Concerns</w:t>
      </w:r>
    </w:p>
    <w:p w:rsidR="001D05D6" w:rsidP="001D05D6" w:rsidRDefault="001D05D6">
      <w:r>
        <w:t>May be bordered by any other system appropriate for the region, often with abrupt boundaries at geologic contacts. Ultramafic rocks are often associated with mafic rocks such as amphibolite, so systems with basic soils are likely to be associated.</w:t>
      </w:r>
      <w:r w:rsidR="00F35999">
        <w:t xml:space="preserve"> (NatureServe </w:t>
      </w:r>
      <w:r w:rsidR="00F35999">
        <w:t>2007)</w:t>
      </w:r>
    </w:p>
    <w:p w:rsidR="001D05D6" w:rsidP="001D05D6" w:rsidRDefault="001D05D6">
      <w:pPr>
        <w:pStyle w:val="InfoPara"/>
      </w:pPr>
      <w:r>
        <w:t>Issues or Problems</w:t>
      </w:r>
    </w:p>
    <w:p w:rsidR="001D05D6" w:rsidP="001D05D6" w:rsidRDefault="001D05D6"/>
    <w:p w:rsidR="001D05D6" w:rsidP="001D05D6" w:rsidRDefault="001D05D6">
      <w:pPr>
        <w:pStyle w:val="InfoPara"/>
      </w:pPr>
      <w:r>
        <w:t>Native Uncharacteristic Conditions</w:t>
      </w:r>
    </w:p>
    <w:p w:rsidR="001D05D6" w:rsidP="001D05D6" w:rsidRDefault="001D05D6"/>
    <w:p w:rsidR="001D05D6" w:rsidP="001D05D6" w:rsidRDefault="001D05D6">
      <w:pPr>
        <w:pStyle w:val="InfoPara"/>
      </w:pPr>
      <w:r>
        <w:t>Comments</w:t>
      </w:r>
    </w:p>
    <w:p w:rsidR="00D61280" w:rsidP="00D61280" w:rsidRDefault="00D61280">
      <w:pPr>
        <w:rPr>
          <w:b/>
        </w:rPr>
      </w:pPr>
    </w:p>
    <w:p w:rsidR="00D61280" w:rsidP="00D61280" w:rsidRDefault="00D61280">
      <w:pPr>
        <w:rPr>
          <w:b/>
        </w:rPr>
      </w:pPr>
    </w:p>
    <w:p w:rsidR="001D05D6" w:rsidP="001D05D6" w:rsidRDefault="001D05D6">
      <w:pPr>
        <w:pStyle w:val="ReportSection"/>
      </w:pPr>
      <w:r>
        <w:t>Succession Classes</w:t>
      </w:r>
    </w:p>
    <w:p w:rsidR="001D05D6" w:rsidP="001D05D6" w:rsidRDefault="001D05D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05D6" w:rsidP="001D05D6" w:rsidRDefault="001D05D6">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1D05D6" w:rsidP="001D05D6" w:rsidRDefault="001D05D6"/>
    <w:p w:rsidR="001D05D6" w:rsidP="001D05D6" w:rsidRDefault="001D05D6">
      <w:pPr>
        <w:pStyle w:val="SClassInfoPara"/>
      </w:pPr>
      <w:r>
        <w:t>Indicator Species</w:t>
      </w:r>
    </w:p>
    <w:p w:rsidR="001D05D6" w:rsidP="001D05D6" w:rsidRDefault="001D05D6"/>
    <w:p w:rsidR="001D05D6" w:rsidP="001D05D6" w:rsidRDefault="001D05D6">
      <w:pPr>
        <w:pStyle w:val="SClassInfoPara"/>
      </w:pPr>
      <w:r>
        <w:t>Description</w:t>
      </w:r>
    </w:p>
    <w:p w:rsidR="001D05D6" w:rsidP="001D05D6" w:rsidRDefault="001D05D6">
      <w:r>
        <w:t xml:space="preserve">Open vegetation of grasses, forbs, shrubby oaks and/or pine seedlings. </w:t>
      </w:r>
      <w:r w:rsidR="000B27C3">
        <w:t xml:space="preserve"> </w:t>
      </w:r>
      <w:r>
        <w:t>A replacement fire (</w:t>
      </w:r>
      <w:r w:rsidR="00F35999">
        <w:t>~5yr</w:t>
      </w:r>
      <w:r>
        <w:t xml:space="preserve"> probability) would maintain the system in this class. </w:t>
      </w:r>
    </w:p>
    <w:p w:rsidR="000B27C3" w:rsidP="001D05D6" w:rsidRDefault="000B27C3"/>
    <w:p w:rsidR="000B27C3" w:rsidP="000B27C3" w:rsidRDefault="000B27C3">
      <w:r>
        <w:t>Upper Layer Lifeform is not the dominant lifeform. Herbs and forbs (0-1m tall) may be dominant, with up to 100% canopy cover.</w:t>
      </w:r>
    </w:p>
    <w:p w:rsidR="001D05D6" w:rsidP="001D05D6" w:rsidRDefault="001D05D6"/>
    <w:p>
      <w:r>
        <w:rPr>
          <w:i/>
          <w:u w:val="single"/>
        </w:rPr>
        <w:t>Maximum Tree Size Class</w:t>
      </w:r>
      <w:br/>
      <w:r>
        <w:t>Sapling &gt;4.5ft; &lt;5"DBH</w:t>
      </w:r>
    </w:p>
    <w:p w:rsidR="001D05D6" w:rsidP="001D05D6" w:rsidRDefault="001D05D6">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1D05D6" w:rsidP="001D05D6" w:rsidRDefault="001D05D6"/>
    <w:p w:rsidR="001D05D6" w:rsidP="001D05D6" w:rsidRDefault="001D05D6">
      <w:pPr>
        <w:pStyle w:val="SClassInfoPara"/>
      </w:pPr>
      <w:r>
        <w:t>Indicator Species</w:t>
      </w:r>
    </w:p>
    <w:p w:rsidR="001D05D6" w:rsidP="001D05D6" w:rsidRDefault="001D05D6"/>
    <w:p w:rsidR="001D05D6" w:rsidP="001D05D6" w:rsidRDefault="001D05D6">
      <w:pPr>
        <w:pStyle w:val="SClassInfoPara"/>
      </w:pPr>
      <w:r>
        <w:t>Description</w:t>
      </w:r>
    </w:p>
    <w:p w:rsidR="001D05D6" w:rsidP="001D05D6" w:rsidRDefault="001D05D6">
      <w:r>
        <w:t>Pine woodland, as described in Arabas (2000). Overstory is dominated by pitch pine (canopy closure 20-85%), with xeric oaks in the understory. Most (&gt;75%) of the trees are &lt;14cm DBH.</w:t>
      </w:r>
    </w:p>
    <w:p w:rsidR="001D05D6" w:rsidP="001D05D6" w:rsidRDefault="001D05D6"/>
    <w:p w:rsidR="001D05D6" w:rsidP="001D05D6" w:rsidRDefault="001D05D6"/>
    <w:p>
      <w:r>
        <w:rPr>
          <w:i/>
          <w:u w:val="single"/>
        </w:rPr>
        <w:t>Maximum Tree Size Class</w:t>
      </w:r>
      <w:br/>
      <w:r>
        <w:t>Pole 5-9" DBH</w:t>
      </w:r>
    </w:p>
    <w:p w:rsidR="001D05D6" w:rsidP="001D05D6" w:rsidRDefault="001D05D6">
      <w:pPr>
        <w:pStyle w:val="InfoPara"/>
        <w:pBdr>
          <w:top w:val="single" w:color="auto" w:sz="4" w:space="1"/>
        </w:pBdr>
      </w:pPr>
      <w:r>
        <w:t>Class C</w:t>
      </w:r>
      <w:r>
        <w:tab/>
        <w:t>52</w:t>
      </w:r>
      <w:r w:rsidR="002A3B10">
        <w:tab/>
      </w:r>
      <w:r w:rsidR="002A3B10">
        <w:tab/>
      </w:r>
      <w:r w:rsidR="002A3B10">
        <w:tab/>
      </w:r>
      <w:r w:rsidR="002A3B10">
        <w:tab/>
      </w:r>
      <w:r w:rsidR="004F7795">
        <w:t>Mid Development 2 - Open</w:t>
      </w:r>
    </w:p>
    <w:p w:rsidR="001D05D6" w:rsidP="001D05D6" w:rsidRDefault="001D05D6"/>
    <w:p w:rsidR="001D05D6" w:rsidP="001D05D6" w:rsidRDefault="001D05D6">
      <w:pPr>
        <w:pStyle w:val="SClassInfoPara"/>
      </w:pPr>
      <w:r>
        <w:t>Indicator Species</w:t>
      </w:r>
    </w:p>
    <w:p w:rsidR="001D05D6" w:rsidP="001D05D6" w:rsidRDefault="001D05D6"/>
    <w:p w:rsidR="001D05D6" w:rsidP="001D05D6" w:rsidRDefault="001D05D6">
      <w:pPr>
        <w:pStyle w:val="SClassInfoPara"/>
      </w:pPr>
      <w:r>
        <w:t>Description</w:t>
      </w:r>
    </w:p>
    <w:p w:rsidR="001D05D6" w:rsidP="001D05D6" w:rsidRDefault="001D05D6">
      <w:r>
        <w:t xml:space="preserve">Pine savanna/grassland, as described in Arabas (2000). Overstory is dominated by pitch pine (canopy closure 0-40%), with a dense (75-100% canopy closure) understory dominated by grasses and forbs. Most (90%) of the trees are &lt;14cm DBH. </w:t>
      </w:r>
    </w:p>
    <w:p w:rsidR="000B27C3" w:rsidP="001D05D6" w:rsidRDefault="000B27C3"/>
    <w:p w:rsidR="000B27C3" w:rsidP="000B27C3" w:rsidRDefault="000B27C3">
      <w:r>
        <w:t>Upper Layer Lifeform is not the dominant lifeform. Herb layer (</w:t>
      </w:r>
      <w:r w:rsidR="00F35999">
        <w:t>&lt;1m</w:t>
      </w:r>
      <w:r>
        <w:t xml:space="preserve"> tall) has 75-100% canopy cover.</w:t>
      </w:r>
    </w:p>
    <w:p w:rsidR="001D05D6" w:rsidP="001D05D6" w:rsidRDefault="001D05D6"/>
    <w:p w:rsidR="001D05D6" w:rsidP="001D05D6" w:rsidRDefault="001D05D6"/>
    <w:p>
      <w:r>
        <w:rPr>
          <w:i/>
          <w:u w:val="single"/>
        </w:rPr>
        <w:t>Maximum Tree Size Class</w:t>
      </w:r>
      <w:br/>
      <w:r>
        <w:t>Large 21-33"DBH</w:t>
      </w:r>
    </w:p>
    <w:p w:rsidR="001D05D6" w:rsidP="001D05D6" w:rsidRDefault="001D05D6">
      <w:pPr>
        <w:pStyle w:val="InfoPara"/>
        <w:pBdr>
          <w:top w:val="single" w:color="auto" w:sz="4" w:space="1"/>
        </w:pBdr>
      </w:pPr>
      <w:r>
        <w:t>Class D</w:t>
      </w:r>
      <w:r>
        <w:tab/>
        <w:t>33</w:t>
      </w:r>
      <w:r w:rsidR="002A3B10">
        <w:tab/>
      </w:r>
      <w:r w:rsidR="002A3B10">
        <w:tab/>
      </w:r>
      <w:r w:rsidR="002A3B10">
        <w:tab/>
      </w:r>
      <w:r w:rsidR="002A3B10">
        <w:tab/>
      </w:r>
      <w:r w:rsidR="004F7795">
        <w:t>Late Development 1 - Open</w:t>
      </w:r>
    </w:p>
    <w:p w:rsidR="001D05D6" w:rsidP="001D05D6" w:rsidRDefault="001D05D6"/>
    <w:p w:rsidR="001D05D6" w:rsidP="001D05D6" w:rsidRDefault="001D05D6">
      <w:pPr>
        <w:pStyle w:val="SClassInfoPara"/>
      </w:pPr>
      <w:r>
        <w:t>Indicator Species</w:t>
      </w:r>
    </w:p>
    <w:p w:rsidR="001D05D6" w:rsidP="001D05D6" w:rsidRDefault="001D05D6"/>
    <w:p w:rsidR="001D05D6" w:rsidP="001D05D6" w:rsidRDefault="001D05D6">
      <w:pPr>
        <w:pStyle w:val="SClassInfoPara"/>
      </w:pPr>
      <w:r>
        <w:t>Description</w:t>
      </w:r>
    </w:p>
    <w:p w:rsidR="001D05D6" w:rsidP="001D05D6" w:rsidRDefault="001D05D6">
      <w:r>
        <w:t xml:space="preserve">Oak-pine woodland, as described in Arabas (2000). Overstory composed of &gt;50% pitch pine with DBH &gt;14cm DBH and &gt;35% xeric oaks and black cherry. </w:t>
      </w:r>
    </w:p>
    <w:p w:rsidR="001D05D6" w:rsidP="001D05D6" w:rsidRDefault="001D05D6"/>
    <w:p w:rsidR="001D05D6" w:rsidP="001D05D6" w:rsidRDefault="001D05D6"/>
    <w:p>
      <w:r>
        <w:rPr>
          <w:i/>
          <w:u w:val="single"/>
        </w:rPr>
        <w:t>Maximum Tree Size Class</w:t>
      </w:r>
      <w:br/>
      <w:r>
        <w:t>Large 21-33"DBH</w:t>
      </w:r>
    </w:p>
    <w:p w:rsidR="001D05D6" w:rsidP="001D05D6" w:rsidRDefault="001D05D6">
      <w:pPr>
        <w:pStyle w:val="InfoPara"/>
        <w:pBdr>
          <w:top w:val="single" w:color="auto" w:sz="4" w:space="1"/>
        </w:pBdr>
      </w:pPr>
      <w:r>
        <w:t>Class E</w:t>
      </w:r>
      <w:r>
        <w:tab/>
        <w:t>3</w:t>
      </w:r>
      <w:r w:rsidR="002A3B10">
        <w:tab/>
      </w:r>
      <w:r w:rsidR="002A3B10">
        <w:tab/>
      </w:r>
      <w:r w:rsidR="002A3B10">
        <w:tab/>
      </w:r>
      <w:r w:rsidR="002A3B10">
        <w:tab/>
      </w:r>
      <w:r w:rsidR="004F7795">
        <w:t>Late Development 2 - Closed</w:t>
      </w:r>
    </w:p>
    <w:p w:rsidR="001D05D6" w:rsidP="001D05D6" w:rsidRDefault="001D05D6"/>
    <w:p w:rsidR="001D05D6" w:rsidP="001D05D6" w:rsidRDefault="001D05D6">
      <w:pPr>
        <w:pStyle w:val="SClassInfoPara"/>
      </w:pPr>
      <w:r>
        <w:t>Indicator Species</w:t>
      </w:r>
    </w:p>
    <w:p w:rsidR="001D05D6" w:rsidP="001D05D6" w:rsidRDefault="001D05D6"/>
    <w:p w:rsidR="001D05D6" w:rsidP="001D05D6" w:rsidRDefault="001D05D6">
      <w:pPr>
        <w:pStyle w:val="SClassInfoPara"/>
      </w:pPr>
      <w:r>
        <w:t>Description</w:t>
      </w:r>
    </w:p>
    <w:p w:rsidR="001D05D6" w:rsidP="001D05D6" w:rsidRDefault="001D05D6">
      <w:r>
        <w:t>Hardwood forest, as described in Arabas (2000). Overstory dominated by mature deciduous trees.</w:t>
      </w:r>
    </w:p>
    <w:p w:rsidR="001D05D6" w:rsidP="001D05D6" w:rsidRDefault="001D05D6"/>
    <w:p w:rsidR="001D05D6" w:rsidP="001D05D6" w:rsidRDefault="001D05D6"/>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D05D6" w:rsidP="001D05D6" w:rsidRDefault="001D05D6">
      <w:r>
        <w:t>Arabas, K.B. 2000. Spatial and temporal relationships among fire frequency, vegetation, and soil depth in an eastern North American serpentine barren. Jou</w:t>
      </w:r>
      <w:r w:rsidR="00F35999">
        <w:t>r</w:t>
      </w:r>
      <w:r>
        <w:t>nal of the Torrey Botanical Society 127:51-65.</w:t>
      </w:r>
    </w:p>
    <w:p w:rsidR="001D05D6" w:rsidP="001D05D6" w:rsidRDefault="001D05D6"/>
    <w:p w:rsidR="001D05D6" w:rsidP="001D05D6" w:rsidRDefault="001D05D6">
      <w:r>
        <w:t xml:space="preserve">Brooks, R. R. 1987. Serpentine and its vegetation: A multidisciplinary approach. Volume 1. </w:t>
      </w:r>
      <w:proofErr w:type="spellStart"/>
      <w:r>
        <w:t>Dioscorides</w:t>
      </w:r>
      <w:proofErr w:type="spellEnd"/>
      <w:r>
        <w:t xml:space="preserve"> Press, Hong Kong. 454 pp.</w:t>
      </w:r>
    </w:p>
    <w:p w:rsidR="001D05D6" w:rsidP="001D05D6" w:rsidRDefault="001D05D6"/>
    <w:p w:rsidR="001D05D6" w:rsidP="001D05D6" w:rsidRDefault="001D05D6">
      <w:proofErr w:type="spellStart"/>
      <w:r>
        <w:t>Harshberger</w:t>
      </w:r>
      <w:proofErr w:type="spellEnd"/>
      <w:r>
        <w:t>, J. W. 1903. The flora of serpentine barrens of southeastern Pennsylvania. Bulletin of the Torrey Botanical Club 18:339-343.</w:t>
      </w:r>
    </w:p>
    <w:p w:rsidR="001D05D6" w:rsidP="001D05D6" w:rsidRDefault="001D05D6"/>
    <w:p w:rsidR="001D05D6" w:rsidP="001D05D6" w:rsidRDefault="001D05D6">
      <w:r>
        <w:t xml:space="preserve">Latham, R. 1993. The serpentine barrens of temperate eastern North America: Critical issues in the management of rare species and communities. </w:t>
      </w:r>
      <w:proofErr w:type="spellStart"/>
      <w:r>
        <w:t>Bartonia</w:t>
      </w:r>
      <w:proofErr w:type="spellEnd"/>
      <w:r>
        <w:t xml:space="preserve"> (supplement) 57:61-74.</w:t>
      </w:r>
    </w:p>
    <w:p w:rsidR="001D05D6" w:rsidP="001D05D6" w:rsidRDefault="001D05D6"/>
    <w:p w:rsidR="001D05D6" w:rsidP="001D05D6" w:rsidRDefault="001D05D6">
      <w:proofErr w:type="spellStart"/>
      <w:r>
        <w:t>Mansberg</w:t>
      </w:r>
      <w:proofErr w:type="spellEnd"/>
      <w:r>
        <w:t>, L. and T. R. Wentworth. 1984. Vegetation and soils of a serpentine barren in western NC. Bulletin of the Torrey Botanical Club 111:273-286.</w:t>
      </w:r>
    </w:p>
    <w:p w:rsidR="001D05D6" w:rsidP="001D05D6" w:rsidRDefault="001D05D6"/>
    <w:p w:rsidR="001D05D6" w:rsidP="001D05D6" w:rsidRDefault="001D05D6">
      <w:r>
        <w:t>NatureServe. 2007. International Ecological Classification Standard: Terrestrial Ecological Classifications. NatureServe Central Databases. Arlington, VA, U.S.A. Data current as of 08 June 2007.</w:t>
      </w:r>
    </w:p>
    <w:p w:rsidR="001D05D6" w:rsidP="001D05D6" w:rsidRDefault="001D05D6"/>
    <w:p w:rsidR="001D05D6" w:rsidP="001D05D6" w:rsidRDefault="001D05D6">
      <w:r>
        <w:t xml:space="preserve">Pennell, F. W. 1910. Flora of the </w:t>
      </w:r>
      <w:proofErr w:type="spellStart"/>
      <w:r>
        <w:t>Conowingo</w:t>
      </w:r>
      <w:proofErr w:type="spellEnd"/>
      <w:r>
        <w:t xml:space="preserve"> Barrens of southeastern Pennsylvania. Academy of Natural Science Philadelphia 62:541-584.</w:t>
      </w:r>
    </w:p>
    <w:p w:rsidR="001D05D6" w:rsidP="001D05D6" w:rsidRDefault="001D05D6"/>
    <w:p w:rsidR="001D05D6" w:rsidP="001D05D6" w:rsidRDefault="001D05D6">
      <w:r>
        <w:t xml:space="preserve">Pennell, F. W. 1912. Further notes on the flora of the </w:t>
      </w:r>
      <w:proofErr w:type="spellStart"/>
      <w:r>
        <w:t>Conowingo</w:t>
      </w:r>
      <w:proofErr w:type="spellEnd"/>
      <w:r>
        <w:t xml:space="preserve"> serpentine barrens of southeastern Pennsylvania. Proceedings of the Academy of Natural Science Philadelphia 64:520-539.</w:t>
      </w:r>
    </w:p>
    <w:p w:rsidR="001D05D6" w:rsidP="001D05D6" w:rsidRDefault="001D05D6"/>
    <w:p w:rsidR="001D05D6" w:rsidP="001D05D6" w:rsidRDefault="001D05D6">
      <w:r>
        <w:t xml:space="preserve">Pennell, F. W. 1929. On some critical species of the serpentine barrens. </w:t>
      </w:r>
      <w:proofErr w:type="spellStart"/>
      <w:r>
        <w:t>Bartonia</w:t>
      </w:r>
      <w:proofErr w:type="spellEnd"/>
      <w:r>
        <w:t xml:space="preserve"> 12:1-23.</w:t>
      </w:r>
    </w:p>
    <w:p w:rsidR="001D05D6" w:rsidP="001D05D6" w:rsidRDefault="001D05D6"/>
    <w:p w:rsidR="001D05D6" w:rsidP="001D05D6" w:rsidRDefault="001D05D6">
      <w:r>
        <w:t xml:space="preserve">Radford, A. E. 1948. The vascular flora of the olivine deposits of NC and Georgia. Journal of the Elisha Mitchell Scientific Society 64:45-106. </w:t>
      </w:r>
    </w:p>
    <w:p w:rsidR="001D05D6" w:rsidP="001D05D6" w:rsidRDefault="001D05D6"/>
    <w:p w:rsidR="001D05D6" w:rsidP="001D05D6" w:rsidRDefault="001D05D6">
      <w:r>
        <w:t xml:space="preserve">Wherry, E. T. 1963. Some Pennsylvania barrens and their flora. I. Serpentine. </w:t>
      </w:r>
      <w:proofErr w:type="spellStart"/>
      <w:r>
        <w:t>Bartonia</w:t>
      </w:r>
      <w:proofErr w:type="spellEnd"/>
      <w:r>
        <w:t xml:space="preserve"> 33:7-11.</w:t>
      </w:r>
    </w:p>
    <w:p w:rsidRPr="00A43E41" w:rsidR="004D5F12" w:rsidP="001D05D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A7E" w:rsidRDefault="00BB5A7E">
      <w:r>
        <w:separator/>
      </w:r>
    </w:p>
  </w:endnote>
  <w:endnote w:type="continuationSeparator" w:id="0">
    <w:p w:rsidR="00BB5A7E" w:rsidRDefault="00BB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5D6" w:rsidRDefault="001D05D6" w:rsidP="001D05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A7E" w:rsidRDefault="00BB5A7E">
      <w:r>
        <w:separator/>
      </w:r>
    </w:p>
  </w:footnote>
  <w:footnote w:type="continuationSeparator" w:id="0">
    <w:p w:rsidR="00BB5A7E" w:rsidRDefault="00BB5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05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61280"/>
    <w:pPr>
      <w:ind w:left="720"/>
    </w:pPr>
    <w:rPr>
      <w:rFonts w:ascii="Calibri" w:eastAsia="Calibri" w:hAnsi="Calibri"/>
      <w:sz w:val="22"/>
      <w:szCs w:val="22"/>
    </w:rPr>
  </w:style>
  <w:style w:type="character" w:styleId="Hyperlink">
    <w:name w:val="Hyperlink"/>
    <w:rsid w:val="00D61280"/>
    <w:rPr>
      <w:color w:val="0000FF"/>
      <w:u w:val="single"/>
    </w:rPr>
  </w:style>
  <w:style w:type="paragraph" w:styleId="BalloonText">
    <w:name w:val="Balloon Text"/>
    <w:basedOn w:val="Normal"/>
    <w:link w:val="BalloonTextChar"/>
    <w:uiPriority w:val="99"/>
    <w:semiHidden/>
    <w:unhideWhenUsed/>
    <w:rsid w:val="00F359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9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91281">
      <w:bodyDiv w:val="1"/>
      <w:marLeft w:val="0"/>
      <w:marRight w:val="0"/>
      <w:marTop w:val="0"/>
      <w:marBottom w:val="0"/>
      <w:divBdr>
        <w:top w:val="none" w:sz="0" w:space="0" w:color="auto"/>
        <w:left w:val="none" w:sz="0" w:space="0" w:color="auto"/>
        <w:bottom w:val="none" w:sz="0" w:space="0" w:color="auto"/>
        <w:right w:val="none" w:sz="0" w:space="0" w:color="auto"/>
      </w:divBdr>
    </w:div>
    <w:div w:id="17462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2014-08-21T15:17:00Z</cp:lastPrinted>
  <dcterms:created xsi:type="dcterms:W3CDTF">2018-04-19T21:58:00Z</dcterms:created>
  <dcterms:modified xsi:type="dcterms:W3CDTF">2025-02-12T09:41:51Z</dcterms:modified>
</cp:coreProperties>
</file>