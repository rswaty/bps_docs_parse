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2740" w:rsidP="00622740" w:rsidRDefault="00622740">
      <w:pPr>
        <w:pStyle w:val="BpSTitle"/>
      </w:pPr>
      <w:r>
        <w:t>14680</w:t>
      </w:r>
    </w:p>
    <w:p w:rsidR="00622740" w:rsidP="00622740" w:rsidRDefault="00622740">
      <w:pPr>
        <w:pStyle w:val="BpSTitle"/>
      </w:pPr>
      <w:r>
        <w:t xml:space="preserve">Atlantic Coastal Plain </w:t>
      </w:r>
      <w:proofErr w:type="spellStart"/>
      <w:r>
        <w:t>Streamhead</w:t>
      </w:r>
      <w:proofErr w:type="spellEnd"/>
      <w:r>
        <w:t xml:space="preserve"> Seepage Swamp-</w:t>
      </w:r>
      <w:proofErr w:type="spellStart"/>
      <w:r>
        <w:t>Pocosin</w:t>
      </w:r>
      <w:proofErr w:type="spellEnd"/>
      <w:r>
        <w:t>-</w:t>
      </w:r>
      <w:proofErr w:type="spellStart"/>
      <w:r>
        <w:t>Baygall</w:t>
      </w:r>
      <w:proofErr w:type="spellEnd"/>
    </w:p>
    <w:p w:rsidR="00622740" w:rsidP="00622740" w:rsidRDefault="00622740">
      <w:r>
        <w:t>BpS Model/Description Version: Aug. 2020</w:t>
      </w:r>
      <w:r>
        <w:tab/>
      </w:r>
      <w:r>
        <w:tab/>
      </w:r>
      <w:r>
        <w:tab/>
      </w:r>
      <w:r>
        <w:tab/>
      </w:r>
      <w:r>
        <w:tab/>
      </w:r>
      <w:r>
        <w:tab/>
      </w:r>
      <w:r>
        <w:tab/>
      </w:r>
    </w:p>
    <w:p w:rsidR="00622740" w:rsidP="00622740" w:rsidRDefault="00622740"/>
    <w:p w:rsidR="00622740" w:rsidP="00622740" w:rsidRDefault="00622740"/>
    <w:p w:rsidR="00622740" w:rsidP="00622740" w:rsidRDefault="00622740">
      <w:pPr>
        <w:pStyle w:val="InfoPara"/>
      </w:pPr>
      <w:r>
        <w:t>Vegetation Type</w:t>
      </w:r>
    </w:p>
    <w:p w:rsidR="00622740" w:rsidP="00622740" w:rsidRDefault="002A52F1">
      <w:r w:rsidRPr="002A52F1">
        <w:t>Woody Wetland</w:t>
      </w:r>
      <w:bookmarkStart w:name="_GoBack" w:id="0"/>
      <w:bookmarkEnd w:id="0"/>
    </w:p>
    <w:p w:rsidR="00622740" w:rsidP="00622740" w:rsidRDefault="00622740">
      <w:pPr>
        <w:pStyle w:val="InfoPara"/>
      </w:pPr>
      <w:r>
        <w:t>Map Zones</w:t>
      </w:r>
    </w:p>
    <w:p w:rsidR="00622740" w:rsidP="00622740" w:rsidRDefault="008E5826">
      <w:r>
        <w:t>46,</w:t>
      </w:r>
      <w:r w:rsidR="00DE67DC">
        <w:t xml:space="preserve"> </w:t>
      </w:r>
      <w:r w:rsidR="00622740">
        <w:t>55</w:t>
      </w:r>
      <w:r>
        <w:t>,</w:t>
      </w:r>
      <w:r w:rsidR="00DE67DC">
        <w:t xml:space="preserve"> </w:t>
      </w:r>
      <w:r>
        <w:t>58,</w:t>
      </w:r>
      <w:r w:rsidR="00DE67DC">
        <w:t xml:space="preserve"> </w:t>
      </w:r>
      <w:r>
        <w:t>99</w:t>
      </w:r>
    </w:p>
    <w:p w:rsidR="00622740" w:rsidP="00622740" w:rsidRDefault="00622740">
      <w:pPr>
        <w:pStyle w:val="InfoPara"/>
      </w:pPr>
      <w:r>
        <w:t>Geographic Range</w:t>
      </w:r>
    </w:p>
    <w:p w:rsidR="00622740" w:rsidP="00622740" w:rsidRDefault="00622740">
      <w:r>
        <w:t>This system encompasses seepage-fed wetlands in dissected Coastal Plain landscapes, from southeastern VA to northeastern FL. Primarily in the Fall-line Sandhills region of the Atlantic Coastal Plain; rarely in dissected terrain in the Outer Coastal Plain (NatureServe 2006).</w:t>
      </w:r>
    </w:p>
    <w:p w:rsidR="00622740" w:rsidP="00622740" w:rsidRDefault="00622740">
      <w:pPr>
        <w:pStyle w:val="InfoPara"/>
      </w:pPr>
      <w:r>
        <w:t>Biophysical Site Description</w:t>
      </w:r>
    </w:p>
    <w:p w:rsidR="00622740" w:rsidP="00622740" w:rsidRDefault="00622740">
      <w:r>
        <w:t xml:space="preserve">This system occurs in dissected Coastal Plain terrain on sites saturated by seepage of shallow groundwater. Seasonal to permanent saturation combined with fire of only moderate to low frequency and woody vegetation are the unifying characteristics of this system. A stream is often present draining the site, but it is small, and overbank flooding is a negligible influence. Most examples are in bottoms of ravines, but some are on </w:t>
      </w:r>
      <w:proofErr w:type="spellStart"/>
      <w:r>
        <w:t>sideslopes</w:t>
      </w:r>
      <w:proofErr w:type="spellEnd"/>
      <w:r>
        <w:t xml:space="preserve"> or flats at the base of slopes. Most examples are in sandy areas where rapid soil drainage in the surrounding landscape supplies the seepage. Soils within the system itself are generally mucky sands or clay, or deeper organic soils (NatureServe 2006).</w:t>
      </w:r>
    </w:p>
    <w:p w:rsidR="00622740" w:rsidP="00622740" w:rsidRDefault="00622740">
      <w:pPr>
        <w:pStyle w:val="InfoPara"/>
      </w:pPr>
      <w:r>
        <w:t>Vegetation Description</w:t>
      </w:r>
    </w:p>
    <w:p w:rsidR="00622740" w:rsidP="00622740" w:rsidRDefault="00622740">
      <w:r>
        <w:t xml:space="preserve">Vegetation is dominated by woody plants. An open to closed tree canopy is usually present, and consists of a mixture of acid-tolerant wetland trees such as </w:t>
      </w:r>
      <w:r w:rsidRPr="008938BB">
        <w:rPr>
          <w:i/>
        </w:rPr>
        <w:t xml:space="preserve">Nyssa </w:t>
      </w:r>
      <w:proofErr w:type="spellStart"/>
      <w:r w:rsidRPr="008938BB">
        <w:rPr>
          <w:i/>
        </w:rPr>
        <w:t>biflora</w:t>
      </w:r>
      <w:proofErr w:type="spellEnd"/>
      <w:r>
        <w:t xml:space="preserve">, </w:t>
      </w:r>
      <w:r w:rsidRPr="008938BB">
        <w:rPr>
          <w:i/>
        </w:rPr>
        <w:t>Acer rubrum</w:t>
      </w:r>
      <w:r>
        <w:t xml:space="preserve">, </w:t>
      </w:r>
      <w:r w:rsidRPr="008938BB">
        <w:rPr>
          <w:i/>
        </w:rPr>
        <w:t xml:space="preserve">Pinus </w:t>
      </w:r>
      <w:proofErr w:type="spellStart"/>
      <w:r w:rsidRPr="008938BB">
        <w:rPr>
          <w:i/>
        </w:rPr>
        <w:t>serotina</w:t>
      </w:r>
      <w:proofErr w:type="spellEnd"/>
      <w:r>
        <w:t xml:space="preserve">, </w:t>
      </w:r>
      <w:r w:rsidRPr="008938BB">
        <w:rPr>
          <w:i/>
        </w:rPr>
        <w:t xml:space="preserve">Magnolia </w:t>
      </w:r>
      <w:proofErr w:type="spellStart"/>
      <w:r w:rsidRPr="008938BB">
        <w:rPr>
          <w:i/>
        </w:rPr>
        <w:t>virginiana</w:t>
      </w:r>
      <w:proofErr w:type="spellEnd"/>
      <w:r>
        <w:t xml:space="preserve">, </w:t>
      </w:r>
      <w:r w:rsidRPr="008938BB">
        <w:rPr>
          <w:i/>
        </w:rPr>
        <w:t xml:space="preserve">Liriodendron </w:t>
      </w:r>
      <w:proofErr w:type="spellStart"/>
      <w:r w:rsidRPr="008938BB">
        <w:rPr>
          <w:i/>
        </w:rPr>
        <w:t>tulipifera</w:t>
      </w:r>
      <w:proofErr w:type="spellEnd"/>
      <w:r w:rsidR="008938BB">
        <w:t>,</w:t>
      </w:r>
      <w:r>
        <w:t xml:space="preserve"> and </w:t>
      </w:r>
      <w:proofErr w:type="spellStart"/>
      <w:r w:rsidRPr="008938BB">
        <w:rPr>
          <w:i/>
        </w:rPr>
        <w:t>Chamaecyparis</w:t>
      </w:r>
      <w:proofErr w:type="spellEnd"/>
      <w:r w:rsidRPr="008938BB">
        <w:rPr>
          <w:i/>
        </w:rPr>
        <w:t xml:space="preserve"> </w:t>
      </w:r>
      <w:proofErr w:type="spellStart"/>
      <w:r w:rsidRPr="008938BB">
        <w:rPr>
          <w:i/>
        </w:rPr>
        <w:t>thyoides</w:t>
      </w:r>
      <w:proofErr w:type="spellEnd"/>
      <w:r>
        <w:t xml:space="preserve">. There is generally a dense shrub layer that is dominated by species shared with </w:t>
      </w:r>
      <w:proofErr w:type="spellStart"/>
      <w:r>
        <w:t>pocosins</w:t>
      </w:r>
      <w:proofErr w:type="spellEnd"/>
      <w:r>
        <w:t xml:space="preserve"> or </w:t>
      </w:r>
      <w:proofErr w:type="spellStart"/>
      <w:r>
        <w:t>baygalls</w:t>
      </w:r>
      <w:proofErr w:type="spellEnd"/>
      <w:r>
        <w:t xml:space="preserve">, such as </w:t>
      </w:r>
      <w:proofErr w:type="spellStart"/>
      <w:r w:rsidRPr="008938BB">
        <w:rPr>
          <w:i/>
        </w:rPr>
        <w:t>Cyrilla</w:t>
      </w:r>
      <w:proofErr w:type="spellEnd"/>
      <w:r w:rsidRPr="008938BB">
        <w:rPr>
          <w:i/>
        </w:rPr>
        <w:t xml:space="preserve"> </w:t>
      </w:r>
      <w:proofErr w:type="spellStart"/>
      <w:r w:rsidRPr="008938BB">
        <w:rPr>
          <w:i/>
        </w:rPr>
        <w:t>racemiflora</w:t>
      </w:r>
      <w:proofErr w:type="spellEnd"/>
      <w:r>
        <w:t xml:space="preserve">, </w:t>
      </w:r>
      <w:r w:rsidRPr="008938BB">
        <w:rPr>
          <w:i/>
        </w:rPr>
        <w:t xml:space="preserve">Leucothoe </w:t>
      </w:r>
      <w:proofErr w:type="spellStart"/>
      <w:r w:rsidRPr="008938BB">
        <w:rPr>
          <w:i/>
        </w:rPr>
        <w:t>axillaris</w:t>
      </w:r>
      <w:proofErr w:type="spellEnd"/>
      <w:r>
        <w:t xml:space="preserve">, </w:t>
      </w:r>
      <w:r w:rsidRPr="008938BB">
        <w:rPr>
          <w:i/>
        </w:rPr>
        <w:t xml:space="preserve">Lyonia </w:t>
      </w:r>
      <w:proofErr w:type="spellStart"/>
      <w:r w:rsidRPr="008938BB">
        <w:rPr>
          <w:i/>
        </w:rPr>
        <w:t>lucida</w:t>
      </w:r>
      <w:proofErr w:type="spellEnd"/>
      <w:r>
        <w:t xml:space="preserve">, </w:t>
      </w:r>
      <w:r w:rsidRPr="008938BB">
        <w:rPr>
          <w:i/>
        </w:rPr>
        <w:t xml:space="preserve">Lyonia </w:t>
      </w:r>
      <w:proofErr w:type="spellStart"/>
      <w:r w:rsidRPr="008938BB">
        <w:rPr>
          <w:i/>
        </w:rPr>
        <w:t>ligustrina</w:t>
      </w:r>
      <w:proofErr w:type="spellEnd"/>
      <w:r>
        <w:t xml:space="preserve">, </w:t>
      </w:r>
      <w:r w:rsidRPr="008938BB">
        <w:rPr>
          <w:i/>
        </w:rPr>
        <w:t xml:space="preserve">Clethra </w:t>
      </w:r>
      <w:proofErr w:type="spellStart"/>
      <w:r w:rsidRPr="008938BB">
        <w:rPr>
          <w:i/>
        </w:rPr>
        <w:t>alnifolia</w:t>
      </w:r>
      <w:proofErr w:type="spellEnd"/>
      <w:r>
        <w:t xml:space="preserve">, </w:t>
      </w:r>
      <w:r w:rsidRPr="008938BB">
        <w:rPr>
          <w:i/>
        </w:rPr>
        <w:t xml:space="preserve">Ilex </w:t>
      </w:r>
      <w:proofErr w:type="spellStart"/>
      <w:r w:rsidRPr="008938BB">
        <w:rPr>
          <w:i/>
        </w:rPr>
        <w:t>glabra</w:t>
      </w:r>
      <w:proofErr w:type="spellEnd"/>
      <w:r w:rsidR="008938BB">
        <w:t>,</w:t>
      </w:r>
      <w:r>
        <w:t xml:space="preserve"> and </w:t>
      </w:r>
      <w:proofErr w:type="spellStart"/>
      <w:r w:rsidRPr="008938BB">
        <w:rPr>
          <w:i/>
        </w:rPr>
        <w:t>Arundinaria</w:t>
      </w:r>
      <w:proofErr w:type="spellEnd"/>
      <w:r w:rsidRPr="008938BB">
        <w:rPr>
          <w:i/>
        </w:rPr>
        <w:t xml:space="preserve"> </w:t>
      </w:r>
      <w:proofErr w:type="spellStart"/>
      <w:r w:rsidRPr="008938BB">
        <w:rPr>
          <w:i/>
        </w:rPr>
        <w:t>gigantea</w:t>
      </w:r>
      <w:proofErr w:type="spellEnd"/>
      <w:r>
        <w:t xml:space="preserve"> ssp. </w:t>
      </w:r>
      <w:r w:rsidRPr="008938BB">
        <w:rPr>
          <w:i/>
        </w:rPr>
        <w:t>tecta</w:t>
      </w:r>
      <w:r>
        <w:t xml:space="preserve">, but includes some species of other saturated wetlands such as </w:t>
      </w:r>
      <w:proofErr w:type="spellStart"/>
      <w:r w:rsidRPr="008938BB">
        <w:rPr>
          <w:i/>
        </w:rPr>
        <w:t>Toxicodendron</w:t>
      </w:r>
      <w:proofErr w:type="spellEnd"/>
      <w:r w:rsidRPr="008938BB">
        <w:rPr>
          <w:i/>
        </w:rPr>
        <w:t xml:space="preserve"> vernix</w:t>
      </w:r>
      <w:r>
        <w:t xml:space="preserve">, </w:t>
      </w:r>
      <w:r w:rsidRPr="008938BB">
        <w:rPr>
          <w:i/>
        </w:rPr>
        <w:t xml:space="preserve">Morella </w:t>
      </w:r>
      <w:proofErr w:type="spellStart"/>
      <w:r w:rsidRPr="008938BB">
        <w:rPr>
          <w:i/>
        </w:rPr>
        <w:t>caroliniensis</w:t>
      </w:r>
      <w:proofErr w:type="spellEnd"/>
      <w:r w:rsidR="008938BB">
        <w:t>,</w:t>
      </w:r>
      <w:r>
        <w:t xml:space="preserve"> and </w:t>
      </w:r>
      <w:r w:rsidRPr="008938BB">
        <w:rPr>
          <w:i/>
        </w:rPr>
        <w:t xml:space="preserve">Viburnum </w:t>
      </w:r>
      <w:proofErr w:type="spellStart"/>
      <w:r w:rsidRPr="008938BB">
        <w:rPr>
          <w:i/>
        </w:rPr>
        <w:t>nudum</w:t>
      </w:r>
      <w:proofErr w:type="spellEnd"/>
      <w:r>
        <w:t xml:space="preserve">. </w:t>
      </w:r>
      <w:r w:rsidRPr="008938BB">
        <w:rPr>
          <w:i/>
        </w:rPr>
        <w:t xml:space="preserve">Smilax </w:t>
      </w:r>
      <w:proofErr w:type="spellStart"/>
      <w:r w:rsidRPr="008938BB">
        <w:rPr>
          <w:i/>
        </w:rPr>
        <w:t>laurifolia</w:t>
      </w:r>
      <w:proofErr w:type="spellEnd"/>
      <w:r>
        <w:t xml:space="preserve"> may be abundant. The herb layer, if well-developed at all, generally consists of large wetland ferns, such as </w:t>
      </w:r>
      <w:proofErr w:type="spellStart"/>
      <w:r w:rsidRPr="008938BB">
        <w:rPr>
          <w:i/>
        </w:rPr>
        <w:t>Osmunda</w:t>
      </w:r>
      <w:proofErr w:type="spellEnd"/>
      <w:r w:rsidRPr="008938BB">
        <w:rPr>
          <w:i/>
        </w:rPr>
        <w:t xml:space="preserve"> </w:t>
      </w:r>
      <w:proofErr w:type="spellStart"/>
      <w:r w:rsidRPr="008938BB">
        <w:rPr>
          <w:i/>
        </w:rPr>
        <w:t>cinnamomea</w:t>
      </w:r>
      <w:proofErr w:type="spellEnd"/>
      <w:r>
        <w:t xml:space="preserve">, </w:t>
      </w:r>
      <w:proofErr w:type="spellStart"/>
      <w:r w:rsidRPr="008938BB">
        <w:rPr>
          <w:i/>
        </w:rPr>
        <w:t>Osmunda</w:t>
      </w:r>
      <w:proofErr w:type="spellEnd"/>
      <w:r w:rsidRPr="008938BB">
        <w:rPr>
          <w:i/>
        </w:rPr>
        <w:t xml:space="preserve"> </w:t>
      </w:r>
      <w:proofErr w:type="spellStart"/>
      <w:r w:rsidRPr="008938BB">
        <w:rPr>
          <w:i/>
        </w:rPr>
        <w:t>regalis</w:t>
      </w:r>
      <w:proofErr w:type="spellEnd"/>
      <w:r>
        <w:t xml:space="preserve">, </w:t>
      </w:r>
      <w:r w:rsidRPr="008938BB">
        <w:rPr>
          <w:i/>
        </w:rPr>
        <w:t>Woodwardia virginica</w:t>
      </w:r>
      <w:r>
        <w:t xml:space="preserve">, and </w:t>
      </w:r>
      <w:r w:rsidRPr="008938BB">
        <w:rPr>
          <w:i/>
        </w:rPr>
        <w:t xml:space="preserve">Woodwardia </w:t>
      </w:r>
      <w:r w:rsidRPr="008938BB" w:rsidR="008938BB">
        <w:rPr>
          <w:i/>
        </w:rPr>
        <w:t>areolate</w:t>
      </w:r>
      <w:r w:rsidR="008938BB">
        <w:t>,</w:t>
      </w:r>
      <w:r>
        <w:t xml:space="preserve"> and </w:t>
      </w:r>
      <w:proofErr w:type="spellStart"/>
      <w:r w:rsidRPr="008938BB">
        <w:rPr>
          <w:i/>
        </w:rPr>
        <w:t>Carex</w:t>
      </w:r>
      <w:proofErr w:type="spellEnd"/>
      <w:r>
        <w:t xml:space="preserve"> spp. (NatureServe 2006).</w:t>
      </w:r>
    </w:p>
    <w:p w:rsidR="00622740" w:rsidP="00622740" w:rsidRDefault="00622740">
      <w:pPr>
        <w:pStyle w:val="InfoPara"/>
      </w:pPr>
      <w:r>
        <w:t>BpS Dominant and Indicator Species</w:t>
      </w:r>
    </w:p>
    <w:p>
      <w:r>
        <w:rPr>
          <w:sz w:val="16"/>
        </w:rPr>
        <w:t>Species names are from the NRCS PLANTS database. Check species codes at http://plants.usda.gov.</w:t>
      </w:r>
    </w:p>
    <w:p w:rsidR="00622740" w:rsidP="00622740" w:rsidRDefault="00622740">
      <w:pPr>
        <w:pStyle w:val="InfoPara"/>
      </w:pPr>
      <w:r>
        <w:t>Disturbance Description</w:t>
      </w:r>
    </w:p>
    <w:p w:rsidR="00622740" w:rsidP="00622740" w:rsidRDefault="00622740">
      <w:r>
        <w:t>Fire generally would spread into this BpS from adjacent more fire prone landscapes. These fires can ignite and burn the canopy, resulting in mixed or replacement fires and change of classes. Surface fires are generally more common, but do not cause change of class. This system occurs in landscapes that had frequent fire under natural conditions, but the wetness sometimes limited fire spread, creating a less frequent fire-return interval. Natural fire intensity varies among associations, with some readily producing intense fire when they burn, while others probably experience only low-intensity fires because of low flammability (NatureServe 2006).</w:t>
      </w:r>
    </w:p>
    <w:p w:rsidR="00622740" w:rsidP="00622740" w:rsidRDefault="00DE67DC">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622740" w:rsidP="00622740" w:rsidRDefault="00622740">
      <w:pPr>
        <w:pStyle w:val="InfoPara"/>
      </w:pPr>
      <w:r>
        <w:t>Scale Description</w:t>
      </w:r>
    </w:p>
    <w:p w:rsidR="00622740" w:rsidP="00622740" w:rsidRDefault="00622740">
      <w:r>
        <w:t>The fires that burn through this habitat generally originate in adjacent upland (i.e., longleaf pine dominated) ecological systems and spread through this habitat. These fires may only burn patches &lt;10ac in this riparian corridor, but will burn 100s-1000s of acres of uplands (in the pre-European settlement landscape).</w:t>
      </w:r>
    </w:p>
    <w:p w:rsidR="00622740" w:rsidP="00622740" w:rsidRDefault="00622740">
      <w:pPr>
        <w:pStyle w:val="InfoPara"/>
      </w:pPr>
      <w:r>
        <w:t>Adjacency or Identification Concerns</w:t>
      </w:r>
    </w:p>
    <w:p w:rsidR="00622740" w:rsidP="00622740" w:rsidRDefault="00622740">
      <w:r>
        <w:t>Adjacent Ecological Systems:</w:t>
      </w:r>
    </w:p>
    <w:p w:rsidR="00622740" w:rsidP="00622740" w:rsidRDefault="00622740">
      <w:r>
        <w:t>•Atlantic Coastal Plain Blackwater Stream Floodplain Forest (CES203.247)</w:t>
      </w:r>
    </w:p>
    <w:p w:rsidR="00622740" w:rsidP="00622740" w:rsidRDefault="00622740">
      <w:r>
        <w:t>•Atlantic Coastal Plain Fall-line Sandhills Longleaf Pine Woodland (CES203.254)</w:t>
      </w:r>
    </w:p>
    <w:p w:rsidR="00622740" w:rsidP="00622740" w:rsidRDefault="00622740">
      <w:r>
        <w:t>•Atlantic Coastal Plain Sandhill Seep (CES203.253)</w:t>
      </w:r>
    </w:p>
    <w:p w:rsidR="00622740" w:rsidP="00622740" w:rsidRDefault="00622740"/>
    <w:p w:rsidR="00622740" w:rsidP="00622740" w:rsidRDefault="00622740">
      <w:r>
        <w:t>Most frequently associated with Atlantic Coastal Plain Fall-line Sandhills Longleaf Pine Woodland (CES203.254) in the northern part of the range. Potentially associated with a variety of upland systems in the southern part of the range. Many examples will grade downstream to small or large floodplain systems (NatureServe 2006).</w:t>
      </w:r>
    </w:p>
    <w:p w:rsidR="00622740" w:rsidP="00622740" w:rsidRDefault="00622740">
      <w:pPr>
        <w:pStyle w:val="InfoPara"/>
      </w:pPr>
      <w:r>
        <w:t>Issues or Problems</w:t>
      </w:r>
    </w:p>
    <w:p w:rsidR="00622740" w:rsidP="00622740" w:rsidRDefault="00622740">
      <w:r>
        <w:t>This BpS or ecological system represents many different associations, with different dominant species.</w:t>
      </w:r>
    </w:p>
    <w:p w:rsidR="00622740" w:rsidP="00622740" w:rsidRDefault="00622740">
      <w:pPr>
        <w:pStyle w:val="InfoPara"/>
      </w:pPr>
      <w:r>
        <w:t>Native Uncharacteristic Conditions</w:t>
      </w:r>
    </w:p>
    <w:p w:rsidR="00622740" w:rsidP="00622740" w:rsidRDefault="00622740"/>
    <w:p w:rsidR="00622740" w:rsidP="00622740" w:rsidRDefault="00622740">
      <w:pPr>
        <w:pStyle w:val="InfoPara"/>
      </w:pPr>
      <w:r>
        <w:t>Comments</w:t>
      </w:r>
    </w:p>
    <w:p w:rsidR="00622740" w:rsidP="00622740" w:rsidRDefault="00622740">
      <w:r>
        <w:t xml:space="preserve">Suggested reviewers-Margit Bucher (TNC NCFO), Michael </w:t>
      </w:r>
      <w:proofErr w:type="spellStart"/>
      <w:r>
        <w:t>Schafale</w:t>
      </w:r>
      <w:proofErr w:type="spellEnd"/>
      <w:r>
        <w:t xml:space="preserve"> (NC NHP), Bruce </w:t>
      </w:r>
      <w:proofErr w:type="spellStart"/>
      <w:r>
        <w:t>Sorrie</w:t>
      </w:r>
      <w:proofErr w:type="spellEnd"/>
      <w:r>
        <w:t xml:space="preserve"> (NC NHP)</w:t>
      </w:r>
    </w:p>
    <w:p w:rsidR="00622740" w:rsidP="00622740" w:rsidRDefault="00622740">
      <w:pPr>
        <w:pStyle w:val="ReportSection"/>
      </w:pPr>
      <w:r>
        <w:lastRenderedPageBreak/>
        <w:t>Succession Classes</w:t>
      </w:r>
    </w:p>
    <w:p w:rsidR="00622740" w:rsidP="00622740" w:rsidRDefault="00622740"/>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622740" w:rsidP="00622740" w:rsidRDefault="00622740">
      <w:pPr>
        <w:pStyle w:val="InfoPara"/>
        <w:pBdr>
          <w:top w:val="single" w:color="auto" w:sz="4" w:space="1"/>
        </w:pBdr>
      </w:pPr>
      <w:r>
        <w:t>Class A</w:t>
      </w:r>
      <w:r>
        <w:tab/>
        <w:t>14</w:t>
      </w:r>
      <w:r w:rsidR="002A3B10">
        <w:tab/>
      </w:r>
      <w:r w:rsidR="002A3B10">
        <w:tab/>
      </w:r>
      <w:r w:rsidR="002A3B10">
        <w:tab/>
      </w:r>
      <w:r w:rsidR="002A3B10">
        <w:tab/>
      </w:r>
      <w:r w:rsidR="004F7795">
        <w:t>Early Development 1 - All Structures</w:t>
      </w:r>
    </w:p>
    <w:bookmarkEnd w:id="1"/>
    <w:bookmarkEnd w:id="2"/>
    <w:p w:rsidR="00DE67DC" w:rsidP="00DE67DC" w:rsidRDefault="00DE67DC">
      <w:pPr>
        <w:shd w:val="clear" w:color="auto" w:fill="FFFFFF"/>
        <w:rPr>
          <w:rFonts w:ascii="Arial" w:hAnsi="Arial" w:cs="Arial"/>
          <w:vanish/>
          <w:color w:val="494949"/>
          <w:sz w:val="30"/>
          <w:szCs w:val="30"/>
        </w:rPr>
      </w:pPr>
      <w:r>
        <w:rPr>
          <w:rFonts w:ascii="Arial" w:hAnsi="Arial" w:cs="Arial"/>
          <w:vanish/>
          <w:color w:val="494949"/>
          <w:sz w:val="30"/>
          <w:szCs w:val="30"/>
        </w:rPr>
        <w:t>DBH</w:t>
      </w:r>
    </w:p>
    <w:bookmarkEnd w:id="4"/>
    <w:bookmarkEnd w:id="5"/>
    <w:p w:rsidR="00DE67DC" w:rsidP="00622740" w:rsidRDefault="00DE67DC">
      <w:pPr>
        <w:pStyle w:val="SClassInfoPara"/>
      </w:pPr>
    </w:p>
    <w:p w:rsidR="00622740" w:rsidP="00622740" w:rsidRDefault="00622740">
      <w:pPr>
        <w:pStyle w:val="SClassInfoPara"/>
      </w:pPr>
      <w:r>
        <w:t>Indicator Species</w:t>
      </w:r>
    </w:p>
    <w:p w:rsidR="00622740" w:rsidP="00622740" w:rsidRDefault="00622740"/>
    <w:p w:rsidR="00622740" w:rsidP="00622740" w:rsidRDefault="00622740">
      <w:pPr>
        <w:pStyle w:val="SClassInfoPara"/>
      </w:pPr>
      <w:r>
        <w:t>Description</w:t>
      </w:r>
    </w:p>
    <w:p w:rsidR="00622740" w:rsidP="00622740" w:rsidRDefault="00622740">
      <w:r>
        <w:t>This is representative of tree dominated areas just burned in replacement fire or a</w:t>
      </w:r>
      <w:r w:rsidR="00660822">
        <w:t>reas reburned in mixed fire</w:t>
      </w:r>
      <w:r>
        <w:t>.</w:t>
      </w:r>
    </w:p>
    <w:p w:rsidR="00622740" w:rsidP="00622740" w:rsidRDefault="00622740"/>
    <w:p>
      <w:r>
        <w:rPr>
          <w:i/>
          <w:u w:val="single"/>
        </w:rPr>
        <w:t>Maximum Tree Size Class</w:t>
      </w:r>
      <w:br/>
      <w:r>
        <w:t>Sapling &gt;4.5ft; &lt;5" DBH</w:t>
      </w:r>
    </w:p>
    <w:p w:rsidR="00622740" w:rsidP="00622740" w:rsidRDefault="00622740">
      <w:pPr>
        <w:pStyle w:val="InfoPara"/>
        <w:pBdr>
          <w:top w:val="single" w:color="auto" w:sz="4" w:space="1"/>
        </w:pBdr>
      </w:pPr>
      <w:r>
        <w:t>Class B</w:t>
      </w:r>
      <w:r>
        <w:tab/>
        <w:t>25</w:t>
      </w:r>
      <w:r w:rsidR="002A3B10">
        <w:tab/>
      </w:r>
      <w:r w:rsidR="002A3B10">
        <w:tab/>
      </w:r>
      <w:r w:rsidR="002A3B10">
        <w:tab/>
      </w:r>
      <w:r w:rsidR="002A3B10">
        <w:tab/>
      </w:r>
      <w:r w:rsidR="004F7795">
        <w:t>Mid Development 1 - Closed</w:t>
      </w:r>
    </w:p>
    <w:bookmarkEnd w:id="8"/>
    <w:bookmarkEnd w:id="9"/>
    <w:p w:rsidR="00DE67DC" w:rsidP="00622740" w:rsidRDefault="00DE67DC">
      <w:pPr>
        <w:pStyle w:val="SClassInfoPara"/>
      </w:pPr>
    </w:p>
    <w:p w:rsidR="00622740" w:rsidP="00622740" w:rsidRDefault="00622740">
      <w:pPr>
        <w:pStyle w:val="SClassInfoPara"/>
      </w:pPr>
      <w:r>
        <w:t>Indicator Species</w:t>
      </w:r>
    </w:p>
    <w:p w:rsidR="00622740" w:rsidP="00622740" w:rsidRDefault="00622740"/>
    <w:p w:rsidR="00622740" w:rsidP="00622740" w:rsidRDefault="00622740">
      <w:pPr>
        <w:pStyle w:val="SClassInfoPara"/>
      </w:pPr>
      <w:r>
        <w:t>Description</w:t>
      </w:r>
    </w:p>
    <w:p w:rsidR="00622740" w:rsidP="00622740" w:rsidRDefault="00622740">
      <w:r>
        <w:t xml:space="preserve">Medium to dense young stands which are successional after </w:t>
      </w:r>
      <w:r w:rsidR="00660822">
        <w:t>replacement fire.</w:t>
      </w:r>
      <w:r>
        <w:t xml:space="preserve"> These stands may be dominated by pond pine (</w:t>
      </w:r>
      <w:r w:rsidRPr="008938BB">
        <w:rPr>
          <w:i/>
        </w:rPr>
        <w:t xml:space="preserve">Pinus </w:t>
      </w:r>
      <w:proofErr w:type="spellStart"/>
      <w:r w:rsidRPr="008938BB">
        <w:rPr>
          <w:i/>
        </w:rPr>
        <w:t>serotina</w:t>
      </w:r>
      <w:proofErr w:type="spellEnd"/>
      <w:r>
        <w:t>) or by hardwoods such as swamp black gum (</w:t>
      </w:r>
      <w:r w:rsidRPr="008938BB">
        <w:rPr>
          <w:i/>
        </w:rPr>
        <w:t xml:space="preserve">Nyssa </w:t>
      </w:r>
      <w:proofErr w:type="spellStart"/>
      <w:r w:rsidRPr="008938BB">
        <w:rPr>
          <w:i/>
        </w:rPr>
        <w:t>biflora</w:t>
      </w:r>
      <w:proofErr w:type="spellEnd"/>
      <w:r>
        <w:t xml:space="preserve">) or </w:t>
      </w:r>
      <w:proofErr w:type="spellStart"/>
      <w:r>
        <w:t>sweetbay</w:t>
      </w:r>
      <w:proofErr w:type="spellEnd"/>
      <w:r>
        <w:t xml:space="preserve"> magnolia (</w:t>
      </w:r>
      <w:r w:rsidRPr="008938BB">
        <w:rPr>
          <w:i/>
        </w:rPr>
        <w:t xml:space="preserve">Magnolia </w:t>
      </w:r>
      <w:proofErr w:type="spellStart"/>
      <w:r w:rsidRPr="008938BB">
        <w:rPr>
          <w:i/>
        </w:rPr>
        <w:t>virginiana</w:t>
      </w:r>
      <w:proofErr w:type="spellEnd"/>
      <w:r>
        <w:t>).</w:t>
      </w:r>
    </w:p>
    <w:p w:rsidR="00622740" w:rsidP="00622740" w:rsidRDefault="00622740"/>
    <w:p>
      <w:r>
        <w:rPr>
          <w:i/>
          <w:u w:val="single"/>
        </w:rPr>
        <w:t>Maximum Tree Size Class</w:t>
      </w:r>
      <w:br/>
      <w:r>
        <w:t>Medium 9-21"DBH</w:t>
      </w:r>
    </w:p>
    <w:p w:rsidR="00622740" w:rsidP="00622740" w:rsidRDefault="00622740">
      <w:pPr>
        <w:pStyle w:val="InfoPara"/>
        <w:pBdr>
          <w:top w:val="single" w:color="auto" w:sz="4" w:space="1"/>
        </w:pBdr>
      </w:pPr>
      <w:r>
        <w:t>Class C</w:t>
      </w:r>
      <w:r>
        <w:tab/>
        <w:t>17</w:t>
      </w:r>
      <w:r w:rsidR="002A3B10">
        <w:tab/>
      </w:r>
      <w:r w:rsidR="002A3B10">
        <w:tab/>
      </w:r>
      <w:r w:rsidR="002A3B10">
        <w:tab/>
      </w:r>
      <w:r w:rsidR="002A3B10">
        <w:tab/>
      </w:r>
      <w:r w:rsidR="004F7795">
        <w:t>Mid Development 1 - Open</w:t>
      </w:r>
    </w:p>
    <w:p w:rsidR="00DE67DC" w:rsidP="00622740" w:rsidRDefault="00DE67DC">
      <w:pPr>
        <w:pStyle w:val="SClassInfoPara"/>
      </w:pPr>
    </w:p>
    <w:p w:rsidR="00622740" w:rsidP="00622740" w:rsidRDefault="00622740">
      <w:pPr>
        <w:pStyle w:val="SClassInfoPara"/>
      </w:pPr>
      <w:r>
        <w:t>Indicator Species</w:t>
      </w:r>
    </w:p>
    <w:p w:rsidR="00622740" w:rsidP="00622740" w:rsidRDefault="00622740"/>
    <w:p w:rsidR="00622740" w:rsidP="00622740" w:rsidRDefault="00622740">
      <w:pPr>
        <w:pStyle w:val="SClassInfoPara"/>
      </w:pPr>
      <w:r>
        <w:lastRenderedPageBreak/>
        <w:t>Description</w:t>
      </w:r>
    </w:p>
    <w:p w:rsidR="00622740" w:rsidP="00622740" w:rsidRDefault="00622740">
      <w:r>
        <w:t>Open young stands which have been thinned by mixed fire. These stands can also res</w:t>
      </w:r>
      <w:r w:rsidR="00660822">
        <w:t xml:space="preserve">ult from rare </w:t>
      </w:r>
      <w:r>
        <w:t xml:space="preserve">wind/weather/stress of </w:t>
      </w:r>
      <w:r w:rsidR="00660822">
        <w:t>dense old stands.</w:t>
      </w:r>
    </w:p>
    <w:p w:rsidR="00622740" w:rsidP="00622740" w:rsidRDefault="00622740"/>
    <w:p>
      <w:r>
        <w:rPr>
          <w:i/>
          <w:u w:val="single"/>
        </w:rPr>
        <w:t>Maximum Tree Size Class</w:t>
      </w:r>
      <w:br/>
      <w:r>
        <w:t>Medium 9-21"DBH</w:t>
      </w:r>
    </w:p>
    <w:p w:rsidR="00622740" w:rsidP="00622740" w:rsidRDefault="00622740">
      <w:pPr>
        <w:pStyle w:val="InfoPara"/>
        <w:pBdr>
          <w:top w:val="single" w:color="auto" w:sz="4" w:space="1"/>
        </w:pBdr>
      </w:pPr>
      <w:r>
        <w:t>Class D</w:t>
      </w:r>
      <w:r>
        <w:tab/>
        <w:t>32</w:t>
      </w:r>
      <w:r w:rsidR="002A3B10">
        <w:tab/>
      </w:r>
      <w:r w:rsidR="002A3B10">
        <w:tab/>
      </w:r>
      <w:r w:rsidR="002A3B10">
        <w:tab/>
      </w:r>
      <w:r w:rsidR="002A3B10">
        <w:tab/>
      </w:r>
      <w:r w:rsidR="004F7795">
        <w:t>Late Development 1 - Open</w:t>
      </w:r>
    </w:p>
    <w:bookmarkEnd w:id="11"/>
    <w:bookmarkEnd w:id="12"/>
    <w:p w:rsidR="00DE67DC" w:rsidP="00622740" w:rsidRDefault="00DE67DC">
      <w:pPr>
        <w:pStyle w:val="SClassInfoPara"/>
      </w:pPr>
    </w:p>
    <w:p w:rsidR="00622740" w:rsidP="00622740" w:rsidRDefault="00622740">
      <w:pPr>
        <w:pStyle w:val="SClassInfoPara"/>
      </w:pPr>
      <w:r>
        <w:t>Indicator Species</w:t>
      </w:r>
    </w:p>
    <w:p w:rsidR="00622740" w:rsidP="00622740" w:rsidRDefault="00622740"/>
    <w:p w:rsidR="00622740" w:rsidP="00622740" w:rsidRDefault="00622740">
      <w:pPr>
        <w:pStyle w:val="SClassInfoPara"/>
      </w:pPr>
      <w:r>
        <w:t>Description</w:t>
      </w:r>
    </w:p>
    <w:p w:rsidR="00622740" w:rsidP="00622740" w:rsidRDefault="00622740">
      <w:r>
        <w:t>Open older stands which have been thinned by mixed fire. Typically dominated by pond pine (</w:t>
      </w:r>
      <w:r w:rsidRPr="008938BB">
        <w:rPr>
          <w:i/>
        </w:rPr>
        <w:t xml:space="preserve">Pinus </w:t>
      </w:r>
      <w:proofErr w:type="spellStart"/>
      <w:r w:rsidRPr="008938BB">
        <w:rPr>
          <w:i/>
        </w:rPr>
        <w:t>serotina</w:t>
      </w:r>
      <w:proofErr w:type="spellEnd"/>
      <w:r>
        <w:t>) which releases the seeds from its cones after high intensity fire (i.e., replacement or mixed fire with crown scorch).</w:t>
      </w:r>
    </w:p>
    <w:p w:rsidR="00622740" w:rsidP="00622740" w:rsidRDefault="00622740"/>
    <w:p>
      <w:r>
        <w:rPr>
          <w:i/>
          <w:u w:val="single"/>
        </w:rPr>
        <w:t>Maximum Tree Size Class</w:t>
      </w:r>
      <w:br/>
      <w:r>
        <w:t>Very Large &gt;33" DBH</w:t>
      </w:r>
    </w:p>
    <w:p w:rsidR="00622740" w:rsidP="00622740" w:rsidRDefault="00622740">
      <w:pPr>
        <w:pStyle w:val="InfoPara"/>
        <w:pBdr>
          <w:top w:val="single" w:color="auto" w:sz="4" w:space="1"/>
        </w:pBdr>
      </w:pPr>
      <w:r>
        <w:t>Class E</w:t>
      </w:r>
      <w:r>
        <w:tab/>
        <w:t>12</w:t>
      </w:r>
      <w:r w:rsidR="002A3B10">
        <w:tab/>
      </w:r>
      <w:r w:rsidR="002A3B10">
        <w:tab/>
      </w:r>
      <w:r w:rsidR="002A3B10">
        <w:tab/>
      </w:r>
      <w:r w:rsidR="002A3B10">
        <w:tab/>
      </w:r>
      <w:r w:rsidR="004F7795">
        <w:t>Late Development 1 - Closed</w:t>
      </w:r>
    </w:p>
    <w:p w:rsidR="00DE67DC" w:rsidP="00622740" w:rsidRDefault="00DE67DC">
      <w:pPr>
        <w:pStyle w:val="SClassInfoPara"/>
      </w:pPr>
    </w:p>
    <w:p w:rsidR="00622740" w:rsidP="00622740" w:rsidRDefault="00622740">
      <w:pPr>
        <w:pStyle w:val="SClassInfoPara"/>
      </w:pPr>
      <w:r>
        <w:t>Indicator Species</w:t>
      </w:r>
    </w:p>
    <w:p w:rsidR="00622740" w:rsidP="00622740" w:rsidRDefault="00622740"/>
    <w:p w:rsidR="00622740" w:rsidP="00622740" w:rsidRDefault="00622740">
      <w:pPr>
        <w:pStyle w:val="SClassInfoPara"/>
      </w:pPr>
      <w:r>
        <w:t>Description</w:t>
      </w:r>
    </w:p>
    <w:p w:rsidR="00622740" w:rsidP="00622740" w:rsidRDefault="00622740">
      <w:r>
        <w:t>Closed older stands which have not burned much, but may burn with surface fire and not chan</w:t>
      </w:r>
      <w:r w:rsidR="00F86F2E">
        <w:t>ge class. Rare</w:t>
      </w:r>
      <w:r>
        <w:t xml:space="preserve"> wind/weather/st</w:t>
      </w:r>
      <w:r w:rsidR="008938BB">
        <w:t xml:space="preserve">ress of these dense old stands </w:t>
      </w:r>
      <w:r>
        <w:t>will open th</w:t>
      </w:r>
      <w:r w:rsidR="008938BB">
        <w:t>em up.</w:t>
      </w:r>
    </w:p>
    <w:p w:rsidR="00622740" w:rsidP="00622740" w:rsidRDefault="00622740"/>
    <w:p>
      <w:r>
        <w:rPr>
          <w:i/>
          <w:u w:val="single"/>
        </w:rPr>
        <w:t>Maximum Tree Size Class</w:t>
      </w:r>
      <w:br/>
      <w:r>
        <w:t>Very Large &gt;33" 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622740" w:rsidP="00622740" w:rsidRDefault="00622740">
      <w:r>
        <w:t xml:space="preserve">Comer, P., D. Faber-Langendoen, R. Evans, S. </w:t>
      </w:r>
      <w:proofErr w:type="spellStart"/>
      <w:r>
        <w:t>Gawler</w:t>
      </w:r>
      <w:proofErr w:type="spellEnd"/>
      <w:r>
        <w:t xml:space="preserve">, C. </w:t>
      </w:r>
      <w:proofErr w:type="spellStart"/>
      <w:r>
        <w:t>Josse</w:t>
      </w:r>
      <w:proofErr w:type="spellEnd"/>
      <w:r>
        <w:t xml:space="preserve">, G. Kittel, S. Menard, M. </w:t>
      </w:r>
      <w:proofErr w:type="spellStart"/>
      <w:r>
        <w:t>Pyne</w:t>
      </w:r>
      <w:proofErr w:type="spellEnd"/>
      <w:r>
        <w:t>, M. Reid, K. Schulz, K. Snow and J. Teague. 2003. Ecological systems of the United States: A working classification of U.S. terrestrial systems. NatureServe, Arlington, VA.</w:t>
      </w:r>
    </w:p>
    <w:p w:rsidR="00622740" w:rsidP="00622740" w:rsidRDefault="00622740"/>
    <w:p w:rsidR="00622740" w:rsidP="00622740" w:rsidRDefault="00622740">
      <w:r>
        <w:t>FNAI [Florida Natural Areas Inventory]. 1990. Guide to the natural communities of Florida. Florida Natural Areas Inventory and Florida Department of Natural Resources, Tallahassee. 111 pp.</w:t>
      </w:r>
    </w:p>
    <w:p w:rsidR="00622740" w:rsidP="00622740" w:rsidRDefault="00622740"/>
    <w:p w:rsidR="00622740" w:rsidP="00622740" w:rsidRDefault="00622740">
      <w:r>
        <w:lastRenderedPageBreak/>
        <w:t>NatureServe. 2006. International Ecological Classification Standard: Terrestrial Ecological  Classifications. NatureServe Central Databases. Arlington, VA, U.S.A. Data current as of 18 July 2006.</w:t>
      </w:r>
    </w:p>
    <w:p w:rsidR="00622740" w:rsidP="00622740" w:rsidRDefault="00622740"/>
    <w:p w:rsidR="00622740" w:rsidP="00622740" w:rsidRDefault="00622740">
      <w:r>
        <w:t>NatureServe. 2007. International Ecological Classification Standard: Terrestrial Ecological Classifications. NatureServe Central Databases. Arlington, VA. Data current as of 10 February 2007.</w:t>
      </w:r>
    </w:p>
    <w:p w:rsidRPr="00A43E41" w:rsidR="004D5F12" w:rsidP="00622740"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92EBE" w:rsidRDefault="00A92EBE">
      <w:r>
        <w:separator/>
      </w:r>
    </w:p>
  </w:endnote>
  <w:endnote w:type="continuationSeparator" w:id="0">
    <w:p w:rsidR="00A92EBE" w:rsidRDefault="00A92E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2740" w:rsidRDefault="00622740" w:rsidP="00622740">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92EBE" w:rsidRDefault="00A92EBE">
      <w:r>
        <w:separator/>
      </w:r>
    </w:p>
  </w:footnote>
  <w:footnote w:type="continuationSeparator" w:id="0">
    <w:p w:rsidR="00A92EBE" w:rsidRDefault="00A92E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622740">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8E5826"/>
    <w:pPr>
      <w:ind w:left="720"/>
    </w:pPr>
    <w:rPr>
      <w:rFonts w:ascii="Calibri" w:eastAsiaTheme="minorHAnsi" w:hAnsi="Calibri"/>
      <w:sz w:val="22"/>
      <w:szCs w:val="22"/>
    </w:rPr>
  </w:style>
  <w:style w:type="character" w:styleId="Hyperlink">
    <w:name w:val="Hyperlink"/>
    <w:basedOn w:val="DefaultParagraphFont"/>
    <w:rsid w:val="008E5826"/>
    <w:rPr>
      <w:color w:val="0000FF" w:themeColor="hyperlink"/>
      <w:u w:val="single"/>
    </w:rPr>
  </w:style>
  <w:style w:type="paragraph" w:styleId="BalloonText">
    <w:name w:val="Balloon Text"/>
    <w:basedOn w:val="Normal"/>
    <w:link w:val="BalloonTextChar"/>
    <w:uiPriority w:val="99"/>
    <w:semiHidden/>
    <w:unhideWhenUsed/>
    <w:rsid w:val="008E5826"/>
    <w:rPr>
      <w:rFonts w:ascii="Tahoma" w:hAnsi="Tahoma" w:cs="Tahoma"/>
      <w:sz w:val="16"/>
      <w:szCs w:val="16"/>
    </w:rPr>
  </w:style>
  <w:style w:type="character" w:customStyle="1" w:styleId="BalloonTextChar">
    <w:name w:val="Balloon Text Char"/>
    <w:basedOn w:val="DefaultParagraphFont"/>
    <w:link w:val="BalloonText"/>
    <w:uiPriority w:val="99"/>
    <w:semiHidden/>
    <w:rsid w:val="008E5826"/>
    <w:rPr>
      <w:rFonts w:ascii="Tahoma" w:hAnsi="Tahoma" w:cs="Tahoma"/>
      <w:sz w:val="16"/>
      <w:szCs w:val="16"/>
    </w:rPr>
  </w:style>
  <w:style w:type="paragraph" w:customStyle="1" w:styleId="paragraph">
    <w:name w:val="paragraph"/>
    <w:basedOn w:val="Normal"/>
    <w:rsid w:val="00DE67DC"/>
  </w:style>
  <w:style w:type="character" w:customStyle="1" w:styleId="normaltextrun1">
    <w:name w:val="normaltextrun1"/>
    <w:basedOn w:val="DefaultParagraphFont"/>
    <w:rsid w:val="00DE67DC"/>
  </w:style>
  <w:style w:type="character" w:customStyle="1" w:styleId="eop">
    <w:name w:val="eop"/>
    <w:basedOn w:val="DefaultParagraphFont"/>
    <w:rsid w:val="00DE67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2809308">
      <w:bodyDiv w:val="1"/>
      <w:marLeft w:val="0"/>
      <w:marRight w:val="0"/>
      <w:marTop w:val="0"/>
      <w:marBottom w:val="0"/>
      <w:divBdr>
        <w:top w:val="none" w:sz="0" w:space="0" w:color="auto"/>
        <w:left w:val="none" w:sz="0" w:space="0" w:color="auto"/>
        <w:bottom w:val="none" w:sz="0" w:space="0" w:color="auto"/>
        <w:right w:val="none" w:sz="0" w:space="0" w:color="auto"/>
      </w:divBdr>
    </w:div>
    <w:div w:id="803814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34</TotalTime>
  <Pages>5</Pages>
  <Words>1168</Words>
  <Characters>6663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7816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4</cp:revision>
  <cp:lastPrinted>2014-08-21T15:11:00Z</cp:lastPrinted>
  <dcterms:created xsi:type="dcterms:W3CDTF">2018-02-27T20:42:00Z</dcterms:created>
  <dcterms:modified xsi:type="dcterms:W3CDTF">2025-02-12T09:41:59Z</dcterms:modified>
</cp:coreProperties>
</file>