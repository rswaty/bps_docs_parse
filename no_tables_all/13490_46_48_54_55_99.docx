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CF8" w:rsidP="006E0CF8" w:rsidRDefault="006E0CF8" w14:paraId="599C55FA" w14:textId="77777777">
      <w:pPr>
        <w:pStyle w:val="BpSTitle"/>
      </w:pPr>
      <w:r>
        <w:t>13490</w:t>
      </w:r>
    </w:p>
    <w:p w:rsidR="006E0CF8" w:rsidP="006E0CF8" w:rsidRDefault="006E0CF8" w14:paraId="5D9B3076" w14:textId="77777777">
      <w:pPr>
        <w:pStyle w:val="BpSTitle"/>
      </w:pPr>
      <w:r>
        <w:t>East Gulf Coastal Plain Interior Upland Longleaf Pine Woodland</w:t>
      </w:r>
    </w:p>
    <w:p w:rsidR="006E0CF8" w:rsidP="006E0CF8" w:rsidRDefault="006E0CF8" w14:paraId="259EF423" w14:textId="61C6602E">
      <w:r>
        <w:t>BpS Model/Description Version: Aug. 2020</w:t>
      </w:r>
      <w:r>
        <w:tab/>
      </w:r>
      <w:r>
        <w:tab/>
      </w:r>
      <w:r>
        <w:tab/>
      </w:r>
      <w:r>
        <w:tab/>
      </w:r>
      <w:r>
        <w:tab/>
      </w:r>
      <w:r>
        <w:tab/>
      </w:r>
      <w:r>
        <w:tab/>
      </w:r>
    </w:p>
    <w:p w:rsidR="006E0CF8" w:rsidP="006E0CF8" w:rsidRDefault="006E0CF8" w14:paraId="5E08B150" w14:textId="77777777"/>
    <w:p w:rsidR="006E0CF8" w:rsidP="006E0CF8" w:rsidRDefault="006E0CF8" w14:paraId="2B4F2761" w14:textId="0D77B43B"/>
    <w:p w:rsidR="003962AC" w:rsidP="006E0CF8" w:rsidRDefault="00A549AE" w14:paraId="000CBA56" w14:textId="1EE0D8BB">
      <w:r w:rsidRPr="00A549AE">
        <w:rPr>
          <w:b/>
        </w:rPr>
        <w:t>Reviewer</w:t>
      </w:r>
      <w:r>
        <w:t xml:space="preserve">: </w:t>
      </w:r>
      <w:r w:rsidR="003962AC">
        <w:t xml:space="preserve">Tim Christiansen, </w:t>
      </w:r>
      <w:hyperlink w:history="1" r:id="rId7">
        <w:r w:rsidRPr="003E6E7F" w:rsidR="003962AC">
          <w:rPr>
            <w:rStyle w:val="Hyperlink"/>
          </w:rPr>
          <w:t>timothy.a.christiansen.nfg@mail.mil</w:t>
        </w:r>
      </w:hyperlink>
      <w:r w:rsidR="003962AC">
        <w:t xml:space="preserve"> </w:t>
      </w:r>
    </w:p>
    <w:p w:rsidR="006E0CF8" w:rsidP="006E0CF8" w:rsidRDefault="006E0CF8" w14:paraId="16A6731B" w14:textId="77777777">
      <w:pPr>
        <w:pStyle w:val="InfoPara"/>
      </w:pPr>
      <w:r>
        <w:t>Vegetation Type</w:t>
      </w:r>
    </w:p>
    <w:p w:rsidR="006E0CF8" w:rsidP="006E0CF8" w:rsidRDefault="006E0CF8" w14:paraId="0A9A9580" w14:textId="77777777">
      <w:r>
        <w:t>Forest and Woodland</w:t>
      </w:r>
    </w:p>
    <w:p w:rsidR="006E0CF8" w:rsidP="006E0CF8" w:rsidRDefault="006E0CF8" w14:paraId="6765F5F0" w14:textId="77777777">
      <w:pPr>
        <w:pStyle w:val="InfoPara"/>
      </w:pPr>
      <w:r>
        <w:t>Map Zones</w:t>
      </w:r>
    </w:p>
    <w:p w:rsidR="006E0CF8" w:rsidP="006E0CF8" w:rsidRDefault="00172028" w14:paraId="4D98D8FF" w14:textId="3088872E">
      <w:r>
        <w:t>46</w:t>
      </w:r>
      <w:r w:rsidR="00FE4529">
        <w:t>,</w:t>
      </w:r>
      <w:r w:rsidR="00806639">
        <w:t xml:space="preserve"> </w:t>
      </w:r>
      <w:r w:rsidR="00FE4529">
        <w:t>48,</w:t>
      </w:r>
      <w:r w:rsidR="00806639">
        <w:t xml:space="preserve"> </w:t>
      </w:r>
      <w:r w:rsidR="00FE4529">
        <w:t>54,</w:t>
      </w:r>
      <w:r w:rsidR="00806639">
        <w:t xml:space="preserve"> </w:t>
      </w:r>
      <w:r w:rsidR="00FE4529">
        <w:t>55,</w:t>
      </w:r>
      <w:r w:rsidR="00806639">
        <w:t xml:space="preserve"> </w:t>
      </w:r>
      <w:r w:rsidR="00FE4529">
        <w:t>99</w:t>
      </w:r>
    </w:p>
    <w:p w:rsidR="006E0CF8" w:rsidP="006E0CF8" w:rsidRDefault="006E0CF8" w14:paraId="7BC97C2F" w14:textId="77777777">
      <w:pPr>
        <w:pStyle w:val="InfoPara"/>
      </w:pPr>
      <w:r>
        <w:t>Model Splits or Lumps</w:t>
      </w:r>
    </w:p>
    <w:p w:rsidR="006E0CF8" w:rsidP="006E0CF8" w:rsidRDefault="006E0CF8" w14:paraId="7BAE1733" w14:textId="7F62E8D0">
      <w:r>
        <w:t xml:space="preserve">This </w:t>
      </w:r>
      <w:r w:rsidR="00806639">
        <w:t>Biophysical Setting (</w:t>
      </w:r>
      <w:r>
        <w:t>BpS</w:t>
      </w:r>
      <w:r w:rsidR="00806639">
        <w:t>)</w:t>
      </w:r>
      <w:r>
        <w:t xml:space="preserve"> is lumped with: 1406</w:t>
      </w:r>
      <w:r w:rsidR="00806639">
        <w:t>.</w:t>
      </w:r>
    </w:p>
    <w:p w:rsidR="006E0CF8" w:rsidP="006E0CF8" w:rsidRDefault="006E0CF8" w14:paraId="60BCF0BE" w14:textId="77777777">
      <w:pPr>
        <w:pStyle w:val="InfoPara"/>
      </w:pPr>
      <w:r>
        <w:t>Geographic Range</w:t>
      </w:r>
    </w:p>
    <w:p w:rsidR="006E0CF8" w:rsidP="006E0CF8" w:rsidRDefault="006E0CF8" w14:paraId="4B6C948C" w14:textId="28C03B80">
      <w:r>
        <w:t>This longleaf</w:t>
      </w:r>
      <w:r w:rsidR="00806639">
        <w:t>-</w:t>
      </w:r>
      <w:r>
        <w:t>pine</w:t>
      </w:r>
      <w:r w:rsidR="00806639">
        <w:t>-</w:t>
      </w:r>
      <w:r>
        <w:t>dominated system occupied rolling, dissected, mostly mesic uplands from northern Florida and southwestern G</w:t>
      </w:r>
      <w:r w:rsidR="00806639">
        <w:t>eorgia</w:t>
      </w:r>
      <w:r>
        <w:t xml:space="preserve"> through southern A</w:t>
      </w:r>
      <w:r w:rsidR="00806639">
        <w:t>labama</w:t>
      </w:r>
      <w:r>
        <w:t xml:space="preserve"> to M</w:t>
      </w:r>
      <w:r w:rsidR="00806639">
        <w:t>ississippi</w:t>
      </w:r>
      <w:r>
        <w:t xml:space="preserve"> and L</w:t>
      </w:r>
      <w:r w:rsidR="00806639">
        <w:t>ouisiana</w:t>
      </w:r>
      <w:r>
        <w:t xml:space="preserve"> (Peet 2006). Historically</w:t>
      </w:r>
      <w:r w:rsidR="00806639">
        <w:t>,</w:t>
      </w:r>
      <w:r>
        <w:t xml:space="preserve"> it was most prevalent in southern A</w:t>
      </w:r>
      <w:r w:rsidR="00806639">
        <w:t>labama</w:t>
      </w:r>
      <w:r>
        <w:t xml:space="preserve"> in </w:t>
      </w:r>
      <w:r w:rsidR="00806639">
        <w:t>map zone (</w:t>
      </w:r>
      <w:r>
        <w:t>MZ</w:t>
      </w:r>
      <w:r w:rsidR="00806639">
        <w:t xml:space="preserve">) </w:t>
      </w:r>
      <w:r>
        <w:t>46.</w:t>
      </w:r>
    </w:p>
    <w:p w:rsidR="006E0CF8" w:rsidP="006E0CF8" w:rsidRDefault="006E0CF8" w14:paraId="1F8B8B70" w14:textId="77777777"/>
    <w:p w:rsidR="006E0CF8" w:rsidP="006E0CF8" w:rsidRDefault="006E0CF8" w14:paraId="47711397" w14:textId="71B7535F">
      <w:r>
        <w:t xml:space="preserve">It is found inland of the coastal flatlands and extends landward into the Upper East Gulf Coastal Plain Ecoregion by </w:t>
      </w:r>
      <w:r w:rsidR="00806639">
        <w:t>~</w:t>
      </w:r>
      <w:r>
        <w:t>80km (50mi). It potentially occupies a much larger geographic area than the related longleaf pine woodlands of the outer coastal area (NatureServe 2006).</w:t>
      </w:r>
    </w:p>
    <w:p w:rsidR="006E0CF8" w:rsidP="006E0CF8" w:rsidRDefault="006E0CF8" w14:paraId="580961C5" w14:textId="77777777"/>
    <w:p w:rsidR="006E0CF8" w:rsidP="006E0CF8" w:rsidRDefault="006E0CF8" w14:paraId="7AF89B34" w14:textId="7240C456">
      <w:r>
        <w:t>It has been greatly reduced in its extent, with much of its range now occupied by agriculture and/or intensive forestry operations. In southwestern M</w:t>
      </w:r>
      <w:r w:rsidR="00806639">
        <w:t>ississippi</w:t>
      </w:r>
      <w:r>
        <w:t>, this system is apparently absent (or very rare and limited) west of 91</w:t>
      </w:r>
      <w:r w:rsidR="00806639">
        <w:t>°</w:t>
      </w:r>
      <w:r>
        <w:t xml:space="preserve"> W longitude to the limits of the alluvial plain and northwest of a line running approximately from the intersection of 31</w:t>
      </w:r>
      <w:r w:rsidR="00806639">
        <w:t>°</w:t>
      </w:r>
      <w:r>
        <w:t xml:space="preserve"> N latitude and 91</w:t>
      </w:r>
      <w:r w:rsidR="00806639">
        <w:t>°</w:t>
      </w:r>
      <w:r>
        <w:t xml:space="preserve"> W longitude, northeastward to the city of Jackson, M</w:t>
      </w:r>
      <w:r w:rsidR="00806639">
        <w:t>ississippi</w:t>
      </w:r>
      <w:r>
        <w:t xml:space="preserve"> (NatureServe 2006).</w:t>
      </w:r>
    </w:p>
    <w:p w:rsidR="006E0CF8" w:rsidP="006E0CF8" w:rsidRDefault="006E0CF8" w14:paraId="2E671586" w14:textId="77777777">
      <w:pPr>
        <w:pStyle w:val="InfoPara"/>
      </w:pPr>
      <w:r>
        <w:t>Biophysical Site Description</w:t>
      </w:r>
    </w:p>
    <w:p w:rsidR="006E0CF8" w:rsidP="006E0CF8" w:rsidRDefault="006E0CF8" w14:paraId="43B1846E" w14:textId="39B91B44">
      <w:r>
        <w:t>East Gulf Coast longleaf was found on the middle and upper hilly coastal plains region (Brockway et al</w:t>
      </w:r>
      <w:r w:rsidR="00806639">
        <w:t>.</w:t>
      </w:r>
      <w:r>
        <w:t xml:space="preserve"> 2005). This area is characterized by low rolling hills with mostly loamy or clay soils. Thus, soils are generally well drained and quite fertile. However, more xeric poor sandy soils also dominated by longleaf were interspersed at scattered locations (Peet 2006).</w:t>
      </w:r>
    </w:p>
    <w:p w:rsidR="006E0CF8" w:rsidP="006E0CF8" w:rsidRDefault="006E0CF8" w14:paraId="0C324622" w14:textId="77777777"/>
    <w:p w:rsidR="006E0CF8" w:rsidP="006E0CF8" w:rsidRDefault="006E0CF8" w14:paraId="7FB9357A" w14:textId="0D57DBA5">
      <w:r>
        <w:t>Rainfall is generally plentiful ranging from 50in in Georgia to 65in near the coast of Mississippi. Because of this combination of good soils, long growing season</w:t>
      </w:r>
      <w:r w:rsidR="00806639">
        <w:t>,</w:t>
      </w:r>
      <w:r>
        <w:t xml:space="preserve"> and abundant rainfall, the region contained many of the most productive longleaf sites. Unfortunately</w:t>
      </w:r>
      <w:r w:rsidR="00806639">
        <w:t xml:space="preserve">, </w:t>
      </w:r>
      <w:r>
        <w:t>these were also good sites for agricultural production</w:t>
      </w:r>
      <w:r w:rsidR="00806639">
        <w:t>,</w:t>
      </w:r>
      <w:r>
        <w:t xml:space="preserve"> and many were cleared of native forests.</w:t>
      </w:r>
    </w:p>
    <w:p w:rsidR="006E0CF8" w:rsidP="006E0CF8" w:rsidRDefault="006E0CF8" w14:paraId="7F45932F" w14:textId="77777777">
      <w:pPr>
        <w:pStyle w:val="InfoPara"/>
      </w:pPr>
      <w:r>
        <w:lastRenderedPageBreak/>
        <w:t>Vegetation Description</w:t>
      </w:r>
    </w:p>
    <w:p w:rsidR="006E0CF8" w:rsidP="006E0CF8" w:rsidRDefault="006E0CF8" w14:paraId="2B2C7AAC" w14:textId="40D28EF3">
      <w:r>
        <w:t>Historically, longleaf mesic uplands of this region were dominated by open</w:t>
      </w:r>
      <w:r w:rsidR="00806639">
        <w:t>-</w:t>
      </w:r>
      <w:r>
        <w:t>canopied stands of longleaf pine (</w:t>
      </w:r>
      <w:r w:rsidRPr="00A549AE">
        <w:rPr>
          <w:i/>
        </w:rPr>
        <w:t xml:space="preserve">Pinus </w:t>
      </w:r>
      <w:proofErr w:type="spellStart"/>
      <w:r w:rsidRPr="00A549AE">
        <w:rPr>
          <w:i/>
        </w:rPr>
        <w:t>palustris</w:t>
      </w:r>
      <w:proofErr w:type="spellEnd"/>
      <w:r>
        <w:t>), sometimes with a minority component of shortleaf (</w:t>
      </w:r>
      <w:r w:rsidRPr="00A549AE">
        <w:rPr>
          <w:i/>
        </w:rPr>
        <w:t xml:space="preserve">Pinus </w:t>
      </w:r>
      <w:proofErr w:type="spellStart"/>
      <w:r w:rsidRPr="00A549AE">
        <w:rPr>
          <w:i/>
        </w:rPr>
        <w:t>echinata</w:t>
      </w:r>
      <w:proofErr w:type="spellEnd"/>
      <w:r>
        <w:t xml:space="preserve">) and scattered oaks including </w:t>
      </w:r>
      <w:r w:rsidRPr="00A549AE">
        <w:rPr>
          <w:i/>
        </w:rPr>
        <w:t>Quercus falcata</w:t>
      </w:r>
      <w:r>
        <w:t xml:space="preserve">, </w:t>
      </w:r>
      <w:r w:rsidRPr="00A549AE">
        <w:rPr>
          <w:i/>
        </w:rPr>
        <w:t xml:space="preserve">Q. </w:t>
      </w:r>
      <w:proofErr w:type="spellStart"/>
      <w:r w:rsidRPr="00A549AE">
        <w:rPr>
          <w:i/>
        </w:rPr>
        <w:t>marilandica</w:t>
      </w:r>
      <w:proofErr w:type="spellEnd"/>
      <w:r>
        <w:t xml:space="preserve">, </w:t>
      </w:r>
      <w:r w:rsidRPr="00A549AE">
        <w:rPr>
          <w:i/>
        </w:rPr>
        <w:t xml:space="preserve">Q. </w:t>
      </w:r>
      <w:proofErr w:type="spellStart"/>
      <w:r w:rsidRPr="00A549AE">
        <w:rPr>
          <w:i/>
        </w:rPr>
        <w:t>laevis</w:t>
      </w:r>
      <w:proofErr w:type="spellEnd"/>
      <w:r>
        <w:t xml:space="preserve">, </w:t>
      </w:r>
      <w:r w:rsidRPr="00A549AE">
        <w:rPr>
          <w:i/>
        </w:rPr>
        <w:t xml:space="preserve">Q. </w:t>
      </w:r>
      <w:proofErr w:type="spellStart"/>
      <w:r w:rsidRPr="00A549AE">
        <w:rPr>
          <w:i/>
        </w:rPr>
        <w:t>margarettiae</w:t>
      </w:r>
      <w:proofErr w:type="spellEnd"/>
      <w:r>
        <w:t xml:space="preserve">, </w:t>
      </w:r>
      <w:r w:rsidRPr="00A549AE">
        <w:rPr>
          <w:i/>
        </w:rPr>
        <w:t xml:space="preserve">Q. </w:t>
      </w:r>
      <w:r w:rsidR="00806639">
        <w:rPr>
          <w:i/>
        </w:rPr>
        <w:t>stellate</w:t>
      </w:r>
      <w:r w:rsidR="00806639">
        <w:t>,</w:t>
      </w:r>
      <w:r>
        <w:t xml:space="preserve"> and </w:t>
      </w:r>
      <w:r w:rsidRPr="00A549AE">
        <w:rPr>
          <w:i/>
        </w:rPr>
        <w:t xml:space="preserve">Q. </w:t>
      </w:r>
      <w:proofErr w:type="spellStart"/>
      <w:r w:rsidRPr="00A549AE">
        <w:rPr>
          <w:i/>
        </w:rPr>
        <w:t>incana</w:t>
      </w:r>
      <w:proofErr w:type="spellEnd"/>
      <w:r>
        <w:t xml:space="preserve"> (Peet 2006). However, there was a band of mixed pines along the northern and western edge of the region where dominance was shared by longleaf, shortleaf, and loblolly (</w:t>
      </w:r>
      <w:r w:rsidRPr="00A549AE">
        <w:rPr>
          <w:i/>
        </w:rPr>
        <w:t xml:space="preserve">Pinus </w:t>
      </w:r>
      <w:proofErr w:type="spellStart"/>
      <w:r w:rsidRPr="00A549AE">
        <w:rPr>
          <w:i/>
        </w:rPr>
        <w:t>taeda</w:t>
      </w:r>
      <w:proofErr w:type="spellEnd"/>
      <w:r>
        <w:t xml:space="preserve">) pine (Frost 2006). The dense and very diverse understory was grass dominated with </w:t>
      </w:r>
      <w:proofErr w:type="gramStart"/>
      <w:r>
        <w:t>a number of</w:t>
      </w:r>
      <w:proofErr w:type="gramEnd"/>
      <w:r>
        <w:t xml:space="preserve"> forbs and legumes. In the east, within its native range, </w:t>
      </w:r>
      <w:proofErr w:type="spellStart"/>
      <w:r>
        <w:t>Beyrich</w:t>
      </w:r>
      <w:proofErr w:type="spellEnd"/>
      <w:r>
        <w:t xml:space="preserve"> </w:t>
      </w:r>
      <w:proofErr w:type="spellStart"/>
      <w:r>
        <w:t>threeawn</w:t>
      </w:r>
      <w:proofErr w:type="spellEnd"/>
      <w:r>
        <w:t xml:space="preserve"> (</w:t>
      </w:r>
      <w:r w:rsidRPr="00A549AE">
        <w:rPr>
          <w:i/>
        </w:rPr>
        <w:t xml:space="preserve">Aristida </w:t>
      </w:r>
      <w:proofErr w:type="spellStart"/>
      <w:r w:rsidRPr="00A549AE">
        <w:rPr>
          <w:i/>
        </w:rPr>
        <w:t>beyrichiana</w:t>
      </w:r>
      <w:proofErr w:type="spellEnd"/>
      <w:r>
        <w:t>) was common, while little bluestem (</w:t>
      </w:r>
      <w:proofErr w:type="spellStart"/>
      <w:r w:rsidRPr="00A549AE">
        <w:rPr>
          <w:i/>
        </w:rPr>
        <w:t>Schizachyrium</w:t>
      </w:r>
      <w:proofErr w:type="spellEnd"/>
      <w:r w:rsidRPr="00A549AE">
        <w:rPr>
          <w:i/>
        </w:rPr>
        <w:t xml:space="preserve"> </w:t>
      </w:r>
      <w:proofErr w:type="spellStart"/>
      <w:r w:rsidRPr="00A549AE">
        <w:rPr>
          <w:i/>
        </w:rPr>
        <w:t>scoparium</w:t>
      </w:r>
      <w:proofErr w:type="spellEnd"/>
      <w:r>
        <w:t>) and other bluestems (</w:t>
      </w:r>
      <w:proofErr w:type="spellStart"/>
      <w:r w:rsidRPr="00A549AE">
        <w:rPr>
          <w:i/>
        </w:rPr>
        <w:t>Andropogon</w:t>
      </w:r>
      <w:proofErr w:type="spellEnd"/>
      <w:r>
        <w:t xml:space="preserve"> spp.) were common throughout the region (Peet 2006). Shrub and hardwood cover </w:t>
      </w:r>
      <w:proofErr w:type="gramStart"/>
      <w:r>
        <w:t>was</w:t>
      </w:r>
      <w:proofErr w:type="gramEnd"/>
      <w:r>
        <w:t xml:space="preserve"> kept in check by frequent fire, although hardwoods were more prevalent on the most productive silty western sites.</w:t>
      </w:r>
    </w:p>
    <w:p w:rsidR="006E0CF8" w:rsidP="006E0CF8" w:rsidRDefault="006E0CF8" w14:paraId="646AD10E" w14:textId="77777777">
      <w:pPr>
        <w:pStyle w:val="InfoPara"/>
      </w:pPr>
      <w:r>
        <w:t>BpS Dominant and Indicator Species</w:t>
      </w:r>
    </w:p>
    <w:p>
      <w:r>
        <w:rPr>
          <w:sz w:val="16"/>
        </w:rPr>
        <w:t>Species names are from the NRCS PLANTS database. Check species codes at http://plants.usda.gov.</w:t>
      </w:r>
    </w:p>
    <w:p w:rsidR="006E0CF8" w:rsidP="006E0CF8" w:rsidRDefault="006E0CF8" w14:paraId="27448F20" w14:textId="77777777">
      <w:pPr>
        <w:pStyle w:val="InfoPara"/>
      </w:pPr>
      <w:r>
        <w:t>Disturbance Description</w:t>
      </w:r>
    </w:p>
    <w:p w:rsidR="006E0CF8" w:rsidP="006E0CF8" w:rsidRDefault="006E0CF8" w14:paraId="0C3375B3" w14:textId="1CF08B5A">
      <w:r>
        <w:t xml:space="preserve">In longleaf pine mesic uplands, canopy gaps are created by fire mortality, lightning, and wind throw at the scale of individual trees or several trees. Frequent surface fires, every </w:t>
      </w:r>
      <w:r w:rsidR="00806639">
        <w:t>2-6yrs</w:t>
      </w:r>
      <w:r>
        <w:t xml:space="preserve"> (Frost 2006), generally burn most of the understory vegetation. Fires are usually low in intensity overall but will occasionally kill young regeneration patches and rarely kill individual older trees. Individual fires cover extensive areas. Replacement fires are local patches of mortality within the context of these extensive low-intensity fires. Mixed fire in the VDDT model represents the probability of a series of surface fires </w:t>
      </w:r>
      <w:proofErr w:type="gramStart"/>
      <w:r>
        <w:t>sufficient</w:t>
      </w:r>
      <w:proofErr w:type="gramEnd"/>
      <w:r>
        <w:t xml:space="preserve"> to move closed vegetation to open. Effects of single fires are minimal but are cumulative over time.</w:t>
      </w:r>
    </w:p>
    <w:p w:rsidR="006E0CF8" w:rsidP="006E0CF8" w:rsidRDefault="006E0CF8" w14:paraId="2D371AE9" w14:textId="77777777"/>
    <w:p w:rsidR="006E0CF8" w:rsidP="006E0CF8" w:rsidRDefault="006E0CF8" w14:paraId="3610300A" w14:textId="531EAC06">
      <w:r>
        <w:t xml:space="preserve">Replacement fires are found in each structural stage of the VDDT model. Open structural stages are characterized by surface fire disturbances while closed structural stages have less surface fire because the understory is less flammable. Thus, structural stage B has surface fire frequencies once every 10yrs which would not be </w:t>
      </w:r>
      <w:proofErr w:type="gramStart"/>
      <w:r>
        <w:t>sufficient</w:t>
      </w:r>
      <w:proofErr w:type="gramEnd"/>
      <w:r>
        <w:t xml:space="preserve"> to change the vegetative structure from a closed to a more open </w:t>
      </w:r>
      <w:proofErr w:type="spellStart"/>
      <w:r>
        <w:t>midstory</w:t>
      </w:r>
      <w:proofErr w:type="spellEnd"/>
      <w:r>
        <w:t xml:space="preserve"> layer as does a mixed fire within the same stage.</w:t>
      </w:r>
    </w:p>
    <w:p w:rsidR="006E0CF8" w:rsidP="006E0CF8" w:rsidRDefault="006E0CF8" w14:paraId="260FCFD8" w14:textId="77777777"/>
    <w:p w:rsidR="006E0CF8" w:rsidP="006E0CF8" w:rsidRDefault="006E0CF8" w14:paraId="47A54DA3" w14:textId="77777777">
      <w:r>
        <w:t xml:space="preserve">Hurricanes hit the Gulf Coastal region quite frequently with most longleaf stands within 150mi of the coast heavily impacted every </w:t>
      </w:r>
      <w:proofErr w:type="gramStart"/>
      <w:r>
        <w:t>100yrs, but</w:t>
      </w:r>
      <w:proofErr w:type="gramEnd"/>
      <w:r>
        <w:t xml:space="preserve"> averaged over the entire region every 200yrs seems more accurate. These major storms produce high mortality of overstory pines and can generate large areas of relatively even-aged longleaf forests. Probability is slightly higher to go from late closed E to B because a storm does not tend to remove all the trees but rather just large trees for this transition. Some infrequent disturbances like bark beetle mortality are not included in late closed E stage because they would likely keep the area in E and thus would not change the outcome.</w:t>
      </w:r>
    </w:p>
    <w:p w:rsidR="006E0CF8" w:rsidP="006E0CF8" w:rsidRDefault="006E0CF8" w14:paraId="2BA03A96" w14:textId="77777777"/>
    <w:p w:rsidRPr="00D3095D" w:rsidR="006E0CF8" w:rsidP="006E0CF8" w:rsidRDefault="006E0CF8" w14:paraId="3CF45433" w14:textId="77777777">
      <w:pPr>
        <w:rPr>
          <w:color w:val="FF0000"/>
        </w:rPr>
      </w:pPr>
      <w:r>
        <w:t xml:space="preserve">The dominance of </w:t>
      </w:r>
      <w:r w:rsidRPr="00A549AE">
        <w:rPr>
          <w:i/>
        </w:rPr>
        <w:t xml:space="preserve">Pinus </w:t>
      </w:r>
      <w:proofErr w:type="spellStart"/>
      <w:r w:rsidRPr="00A549AE">
        <w:rPr>
          <w:i/>
        </w:rPr>
        <w:t>palustris</w:t>
      </w:r>
      <w:proofErr w:type="spellEnd"/>
      <w:r>
        <w:t xml:space="preserve"> in examples of this system may be lost through fire suppression, bark beetle infestations, forestry and agricultural land conversion, and mechanical disturbance. Loss of </w:t>
      </w:r>
      <w:r w:rsidRPr="00A549AE">
        <w:rPr>
          <w:i/>
        </w:rPr>
        <w:t xml:space="preserve">Pinus </w:t>
      </w:r>
      <w:proofErr w:type="spellStart"/>
      <w:r w:rsidRPr="00A549AE">
        <w:rPr>
          <w:i/>
        </w:rPr>
        <w:t>palustris</w:t>
      </w:r>
      <w:proofErr w:type="spellEnd"/>
      <w:r>
        <w:t xml:space="preserve"> dominance will fundamentally change the ecological function of the landscape occupied by the system, primarily by altering the fire regime. Without the appropriate fire regime, canopy closure will increase along with shrub dominance, and grasses, forbs and other finer-fuel components will decline, further altering the fire regime dynamics (NatureServe 2006).</w:t>
      </w:r>
      <w:r w:rsidR="00D3095D">
        <w:t xml:space="preserve">  </w:t>
      </w:r>
    </w:p>
    <w:p w:rsidR="006E0CF8" w:rsidP="006E0CF8" w:rsidRDefault="006E0CF8" w14:paraId="044EFBDA" w14:textId="1C525308">
      <w:pPr>
        <w:pStyle w:val="InfoPara"/>
      </w:pPr>
      <w:r>
        <w:t>Fire Frequency Results</w:t>
      </w:r>
    </w:p>
    <w:p w:rsidR="006E0CF8" w:rsidP="006E0CF8" w:rsidRDefault="006E0CF8" w14:paraId="241A6692" w14:textId="77777777">
      <w:pPr>
        <w:pStyle w:val="InfoPara"/>
      </w:pPr>
      <w:r>
        <w:t>Scale Description</w:t>
      </w:r>
    </w:p>
    <w:p w:rsidR="006E0CF8" w:rsidP="006E0CF8" w:rsidRDefault="006E0CF8" w14:paraId="23DDAB22" w14:textId="59F8B01F">
      <w:r>
        <w:t xml:space="preserve">Patch size and the scale of disturbance for this system can range from single trees to </w:t>
      </w:r>
      <w:r w:rsidR="00806639">
        <w:t>1,000</w:t>
      </w:r>
      <w:r w:rsidR="00A549AE">
        <w:t>s</w:t>
      </w:r>
      <w:r w:rsidR="00806639">
        <w:t xml:space="preserve"> </w:t>
      </w:r>
      <w:r>
        <w:t>of acres. As noted above, mortality from lightning, fire, and disease are on the single tree to one</w:t>
      </w:r>
      <w:r w:rsidR="00806639">
        <w:t>-</w:t>
      </w:r>
      <w:r>
        <w:t>quarter acre size while hur</w:t>
      </w:r>
      <w:r w:rsidR="00F36C05">
        <w:t>r</w:t>
      </w:r>
      <w:r>
        <w:t xml:space="preserve">icanes affect 100s of acres and surface fires burn from 100 </w:t>
      </w:r>
      <w:r w:rsidR="00806639">
        <w:t xml:space="preserve">to </w:t>
      </w:r>
      <w:r>
        <w:t>10,000ac.</w:t>
      </w:r>
    </w:p>
    <w:p w:rsidR="006E0CF8" w:rsidP="006E0CF8" w:rsidRDefault="006E0CF8" w14:paraId="0169D7FA" w14:textId="77777777">
      <w:pPr>
        <w:pStyle w:val="InfoPara"/>
      </w:pPr>
      <w:r>
        <w:t>Adjacency or Identification Concerns</w:t>
      </w:r>
    </w:p>
    <w:p w:rsidR="006E0CF8" w:rsidP="006E0CF8" w:rsidRDefault="006E0CF8" w14:paraId="548F4751" w14:textId="348976AB">
      <w:r>
        <w:t>Many of these sites have been converted to loblolly or shortleaf pine plantations and no longer contain any longleaf pine or the native groundcover. Along the northern edge of the region near the limit of the longleaf range</w:t>
      </w:r>
      <w:r w:rsidR="00806639">
        <w:t>,</w:t>
      </w:r>
      <w:r>
        <w:t xml:space="preserve"> this type is replaced by shortleaf pine oak forest, which is very similar to fire</w:t>
      </w:r>
      <w:r w:rsidR="00806639">
        <w:t>-</w:t>
      </w:r>
      <w:r>
        <w:t>suppressed longleaf woodlands.</w:t>
      </w:r>
    </w:p>
    <w:p w:rsidR="006E0CF8" w:rsidP="006E0CF8" w:rsidRDefault="006E0CF8" w14:paraId="17AFE2CB" w14:textId="77777777"/>
    <w:p w:rsidR="006E0CF8" w:rsidP="006E0CF8" w:rsidRDefault="006E0CF8" w14:paraId="519C480F" w14:textId="189A5D0F">
      <w:r>
        <w:t xml:space="preserve">Part of the Florida Panhandle, including Eglin Air Force Base, is xeric longleaf sandhills and not part of this system. They are differentiated by vast areas of sandy </w:t>
      </w:r>
      <w:proofErr w:type="spellStart"/>
      <w:r>
        <w:t>entisols</w:t>
      </w:r>
      <w:proofErr w:type="spellEnd"/>
      <w:r>
        <w:t>, a grass</w:t>
      </w:r>
      <w:r w:rsidR="00806639">
        <w:t>-</w:t>
      </w:r>
      <w:r>
        <w:t xml:space="preserve">dominated but sparse understory with </w:t>
      </w:r>
      <w:r w:rsidRPr="00A549AE">
        <w:rPr>
          <w:i/>
        </w:rPr>
        <w:t xml:space="preserve">Quercus </w:t>
      </w:r>
      <w:proofErr w:type="spellStart"/>
      <w:r w:rsidRPr="00A549AE">
        <w:rPr>
          <w:i/>
        </w:rPr>
        <w:t>laevis</w:t>
      </w:r>
      <w:proofErr w:type="spellEnd"/>
      <w:r>
        <w:t xml:space="preserve"> sprouts and patches of bare sand.</w:t>
      </w:r>
    </w:p>
    <w:p w:rsidR="006E0CF8" w:rsidP="006E0CF8" w:rsidRDefault="006E0CF8" w14:paraId="738537C5" w14:textId="77777777">
      <w:pPr>
        <w:pStyle w:val="InfoPara"/>
      </w:pPr>
      <w:r>
        <w:t>Issues or Problems</w:t>
      </w:r>
    </w:p>
    <w:p w:rsidRPr="00D3095D" w:rsidR="00494A42" w:rsidP="00494A42" w:rsidRDefault="006E0CF8" w14:paraId="58B975FA" w14:textId="69FAD9F9">
      <w:pPr>
        <w:rPr>
          <w:color w:val="FF0000"/>
        </w:rPr>
      </w:pPr>
      <w:r>
        <w:t xml:space="preserve">Many subtypes probably exist across the region. The unifying factors are longleaf pine and a grassy understory on fertile soils of rolling uplands. Different hardwoods, including hickories, many species of oaks, and many species of small </w:t>
      </w:r>
      <w:r w:rsidRPr="00F36C05">
        <w:t>trees constitute isolated individuals or clumps in areas that experience lower fire frequencies.</w:t>
      </w:r>
      <w:r w:rsidRPr="00F36C05" w:rsidR="00494A42">
        <w:t xml:space="preserve"> An increase in grass stage mortality due to an increase of rust disease may occur due to changes in weather patterns and climate change. There is a model showing an increase in both temperature and precipitation in Florida</w:t>
      </w:r>
      <w:r w:rsidR="00806639">
        <w:t xml:space="preserve"> that </w:t>
      </w:r>
      <w:r w:rsidRPr="00F36C05" w:rsidR="00494A42">
        <w:t>would increase forest disease and pest issues. The decline of this stage density would have a negative effect on forest regrowth. The understory could become denser with both shrubs and invasive plant species due to climate change which could change</w:t>
      </w:r>
      <w:r w:rsidRPr="00F36C05" w:rsidR="005B0BBB">
        <w:t xml:space="preserve"> increase </w:t>
      </w:r>
      <w:r w:rsidRPr="00F36C05" w:rsidR="00494A42">
        <w:t>fire intensity and shorten fire intervals.</w:t>
      </w:r>
    </w:p>
    <w:p w:rsidR="006E0CF8" w:rsidP="006E0CF8" w:rsidRDefault="006E0CF8" w14:paraId="5DEFE9EF" w14:textId="77777777"/>
    <w:p w:rsidR="006E0CF8" w:rsidP="006E0CF8" w:rsidRDefault="006E0CF8" w14:paraId="57EE682A" w14:textId="77777777">
      <w:pPr>
        <w:pStyle w:val="InfoPara"/>
      </w:pPr>
      <w:r>
        <w:t>Native Uncharacteristic Conditions</w:t>
      </w:r>
    </w:p>
    <w:p w:rsidR="006E0CF8" w:rsidP="006E0CF8" w:rsidRDefault="006E0CF8" w14:paraId="701EF423" w14:textId="77777777"/>
    <w:p w:rsidR="006E0CF8" w:rsidP="006E0CF8" w:rsidRDefault="006E0CF8" w14:paraId="6E88DD98" w14:textId="77777777">
      <w:pPr>
        <w:pStyle w:val="InfoPara"/>
      </w:pPr>
      <w:r>
        <w:t>Comments</w:t>
      </w:r>
    </w:p>
    <w:p w:rsidR="006E0CF8" w:rsidP="006E0CF8" w:rsidRDefault="006E0CF8" w14:paraId="13AA0C3A" w14:textId="77777777">
      <w:r>
        <w:t xml:space="preserve">FRCC materials from </w:t>
      </w:r>
      <w:proofErr w:type="spellStart"/>
      <w:r>
        <w:t>Hiers</w:t>
      </w:r>
      <w:proofErr w:type="spellEnd"/>
      <w:r>
        <w:t xml:space="preserve">, Robertson, Herman, </w:t>
      </w:r>
      <w:proofErr w:type="spellStart"/>
      <w:r>
        <w:t>Outcalt</w:t>
      </w:r>
      <w:proofErr w:type="spellEnd"/>
      <w:r>
        <w:t xml:space="preserve">, </w:t>
      </w:r>
      <w:proofErr w:type="spellStart"/>
      <w:r>
        <w:t>Schafale</w:t>
      </w:r>
      <w:proofErr w:type="spellEnd"/>
      <w:r>
        <w:t xml:space="preserve">, May 4, 2004, were used by Dennis Hardin to create a description and model for longleaf mesic uplands (R9LLMU) in the rapid assessment. That description and model were modified by </w:t>
      </w:r>
      <w:proofErr w:type="spellStart"/>
      <w:r>
        <w:t>Outcalt</w:t>
      </w:r>
      <w:proofErr w:type="spellEnd"/>
      <w:r>
        <w:t xml:space="preserve"> to create the description found in this report and an associated model.</w:t>
      </w:r>
    </w:p>
    <w:p w:rsidR="006E0CF8" w:rsidP="006E0CF8" w:rsidRDefault="006E0CF8" w14:paraId="7DA3D838" w14:textId="77777777"/>
    <w:p w:rsidR="006E0CF8" w:rsidP="006E0CF8" w:rsidRDefault="006E0CF8" w14:paraId="11AAE3AB" w14:textId="77777777">
      <w:r>
        <w:t xml:space="preserve">I suggest Kevin </w:t>
      </w:r>
      <w:proofErr w:type="spellStart"/>
      <w:r>
        <w:t>Hiers</w:t>
      </w:r>
      <w:proofErr w:type="spellEnd"/>
      <w:r>
        <w:t xml:space="preserve"> as a potential reviewer.</w:t>
      </w:r>
    </w:p>
    <w:p w:rsidR="006E0CF8" w:rsidP="006E0CF8" w:rsidRDefault="006E0CF8" w14:paraId="63ECCC65" w14:textId="77777777"/>
    <w:p w:rsidR="006E0CF8" w:rsidP="006E0CF8" w:rsidRDefault="006E0CF8" w14:paraId="0E6A1E27" w14:textId="1688067F">
      <w:r>
        <w:t xml:space="preserve">This model was reviewed during a model review workshop held </w:t>
      </w:r>
      <w:r w:rsidR="00A549AE">
        <w:t xml:space="preserve">19 September 2006. </w:t>
      </w:r>
      <w:r>
        <w:t>Tallahassee, F</w:t>
      </w:r>
      <w:r w:rsidR="00806639">
        <w:t xml:space="preserve">lorida, </w:t>
      </w:r>
      <w:r>
        <w:t xml:space="preserve">and by Kevin </w:t>
      </w:r>
      <w:proofErr w:type="spellStart"/>
      <w:r>
        <w:t>Hiers</w:t>
      </w:r>
      <w:proofErr w:type="spellEnd"/>
      <w:r w:rsidR="00A549AE">
        <w:t>,</w:t>
      </w:r>
      <w:r>
        <w:t xml:space="preserve"> </w:t>
      </w:r>
      <w:r w:rsidR="00A549AE">
        <w:t>27 December 2006.</w:t>
      </w:r>
    </w:p>
    <w:p w:rsidR="00FE4529" w:rsidP="006E0CF8" w:rsidRDefault="00FE4529" w14:paraId="18138162" w14:textId="77777777"/>
    <w:p w:rsidRPr="00FE4529" w:rsidR="00FE4529" w:rsidP="00FE4529" w:rsidRDefault="00FE4529" w14:paraId="02EAE27A" w14:textId="77777777">
      <w:pPr>
        <w:jc w:val="center"/>
        <w:rPr>
          <w:rFonts w:ascii="Calibri" w:hAnsi="Calibri" w:eastAsiaTheme="minorHAnsi"/>
          <w:b/>
          <w:iCs/>
        </w:rPr>
      </w:pPr>
    </w:p>
    <w:p w:rsidR="006E0CF8" w:rsidP="006E0CF8" w:rsidRDefault="006E0CF8" w14:paraId="77B45ACE" w14:textId="77777777">
      <w:pPr>
        <w:pStyle w:val="ReportSection"/>
      </w:pPr>
      <w:r>
        <w:t>Succession Classes</w:t>
      </w:r>
    </w:p>
    <w:p w:rsidR="006E0CF8" w:rsidP="006E0CF8" w:rsidRDefault="006E0CF8" w14:paraId="5D0C9BD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E0CF8" w:rsidP="006E0CF8" w:rsidRDefault="006E0CF8" w14:paraId="47C2EBC2" w14:textId="77777777">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6E0CF8" w:rsidP="006E0CF8" w:rsidRDefault="006E0CF8" w14:paraId="2FA30E2E" w14:textId="77777777"/>
    <w:p w:rsidR="006E0CF8" w:rsidP="006E0CF8" w:rsidRDefault="006E0CF8" w14:paraId="1D63C56B" w14:textId="77777777">
      <w:pPr>
        <w:pStyle w:val="SClassInfoPara"/>
      </w:pPr>
      <w:r>
        <w:t>Indicator Species</w:t>
      </w:r>
    </w:p>
    <w:p w:rsidR="006E0CF8" w:rsidP="006E0CF8" w:rsidRDefault="006E0CF8" w14:paraId="1E736558" w14:textId="77777777"/>
    <w:p w:rsidR="006E0CF8" w:rsidP="006E0CF8" w:rsidRDefault="006E0CF8" w14:paraId="4C03A3F4" w14:textId="77777777">
      <w:pPr>
        <w:pStyle w:val="SClassInfoPara"/>
      </w:pPr>
      <w:r>
        <w:t>Description</w:t>
      </w:r>
    </w:p>
    <w:p w:rsidR="006E0CF8" w:rsidP="006E0CF8" w:rsidRDefault="006E0CF8" w14:paraId="42B5B051" w14:textId="7C78C2A5">
      <w:r>
        <w:t xml:space="preserve">Class A is a post-replacement condition, with canopy gaps, ranging from a single tree up to </w:t>
      </w:r>
      <w:r w:rsidR="00B61956">
        <w:t xml:space="preserve">one-quarter </w:t>
      </w:r>
      <w:r>
        <w:t xml:space="preserve">acre size with gap regeneration or &gt;100ac after major </w:t>
      </w:r>
      <w:r w:rsidR="00FE4529">
        <w:t xml:space="preserve">hurricanes. Pine regeneration is present. </w:t>
      </w:r>
      <w:r>
        <w:t>The understory is dominated by native grasses with numerous for</w:t>
      </w:r>
      <w:r w:rsidR="00F36C05">
        <w:t>bs.</w:t>
      </w:r>
    </w:p>
    <w:p w:rsidR="006E0CF8" w:rsidP="006E0CF8" w:rsidRDefault="006E0CF8" w14:paraId="4F39E3C0" w14:textId="77777777"/>
    <w:p w:rsidR="006E0CF8" w:rsidP="006E0CF8" w:rsidRDefault="006E0CF8" w14:paraId="7AE30BCC" w14:textId="77777777">
      <w:r>
        <w:t>Although not an option under Max tree size class, it was suggested that this be Sapling&gt;4.5ft; &lt;4"(10cm) DBH.</w:t>
      </w:r>
    </w:p>
    <w:p w:rsidR="006E0CF8" w:rsidP="006E0CF8" w:rsidRDefault="006E0CF8" w14:paraId="73488326" w14:textId="77777777"/>
    <w:p>
      <w:r>
        <w:rPr>
          <w:i/>
          <w:u w:val="single"/>
        </w:rPr>
        <w:t>Maximum Tree Size Class</w:t>
      </w:r>
      <w:br/>
      <w:r>
        <w:t>Sapling &gt;4.5ft; &lt;5" DBH</w:t>
      </w:r>
    </w:p>
    <w:p w:rsidR="006E0CF8" w:rsidP="006E0CF8" w:rsidRDefault="006E0CF8" w14:paraId="3FDC3454" w14:textId="77777777">
      <w:pPr>
        <w:pStyle w:val="InfoPara"/>
        <w:pBdr>
          <w:top w:val="single" w:color="auto" w:sz="4" w:space="1"/>
        </w:pBdr>
      </w:pPr>
      <w:r>
        <w:t>Class B</w:t>
      </w:r>
      <w:r>
        <w:tab/>
        <w:t>9</w:t>
      </w:r>
      <w:r w:rsidR="002A3B10">
        <w:tab/>
      </w:r>
      <w:r w:rsidR="002A3B10">
        <w:tab/>
      </w:r>
      <w:r w:rsidR="002A3B10">
        <w:tab/>
      </w:r>
      <w:r w:rsidR="002A3B10">
        <w:tab/>
      </w:r>
      <w:r w:rsidR="004F7795">
        <w:t>Mid Development 1 - Closed</w:t>
      </w:r>
    </w:p>
    <w:p w:rsidR="006E0CF8" w:rsidP="006E0CF8" w:rsidRDefault="006E0CF8" w14:paraId="06518220" w14:textId="77777777"/>
    <w:p w:rsidR="006E0CF8" w:rsidP="006E0CF8" w:rsidRDefault="006E0CF8" w14:paraId="7FF9C8AF" w14:textId="77777777">
      <w:pPr>
        <w:pStyle w:val="SClassInfoPara"/>
      </w:pPr>
      <w:r>
        <w:t>Indicator Species</w:t>
      </w:r>
    </w:p>
    <w:p w:rsidR="006E0CF8" w:rsidP="006E0CF8" w:rsidRDefault="006E0CF8" w14:paraId="2045A70C" w14:textId="77777777"/>
    <w:p w:rsidR="006E0CF8" w:rsidP="006E0CF8" w:rsidRDefault="006E0CF8" w14:paraId="2B262B23" w14:textId="77777777">
      <w:pPr>
        <w:pStyle w:val="SClassInfoPara"/>
      </w:pPr>
      <w:r>
        <w:t>Description</w:t>
      </w:r>
    </w:p>
    <w:p w:rsidR="006E0CF8" w:rsidP="006E0CF8" w:rsidRDefault="006E0CF8" w14:paraId="7251A4E5" w14:textId="3FD02D67">
      <w:r>
        <w:t xml:space="preserve">Class B is characterized as a mid-seral closed condition with patches, mostly </w:t>
      </w:r>
      <w:r w:rsidR="00B61956">
        <w:t xml:space="preserve">one-quarter </w:t>
      </w:r>
      <w:r>
        <w:t xml:space="preserve">acre or less, </w:t>
      </w:r>
      <w:r w:rsidR="00FE4529">
        <w:t>of canopy pines</w:t>
      </w:r>
      <w:r>
        <w:t>. There is a substantial component of hardwoods or other pine species encroaching in the absence of fire. The hardwood/encroaching pine</w:t>
      </w:r>
      <w:r w:rsidR="00F36C05">
        <w:t xml:space="preserve"> cover is increasing.</w:t>
      </w:r>
    </w:p>
    <w:p w:rsidR="006E0CF8" w:rsidP="006E0CF8" w:rsidRDefault="006E0CF8" w14:paraId="412FD476" w14:textId="77777777"/>
    <w:p>
      <w:r>
        <w:rPr>
          <w:i/>
          <w:u w:val="single"/>
        </w:rPr>
        <w:t>Maximum Tree Size Class</w:t>
      </w:r>
      <w:br/>
      <w:r>
        <w:t>Medium 9-21" DBH</w:t>
      </w:r>
    </w:p>
    <w:p w:rsidR="006E0CF8" w:rsidP="006E0CF8" w:rsidRDefault="006E0CF8" w14:paraId="62F682AA" w14:textId="77777777">
      <w:pPr>
        <w:pStyle w:val="InfoPara"/>
        <w:pBdr>
          <w:top w:val="single" w:color="auto" w:sz="4" w:space="1"/>
        </w:pBdr>
      </w:pPr>
      <w:r>
        <w:t>Class C</w:t>
      </w:r>
      <w:r>
        <w:tab/>
        <w:t>31</w:t>
      </w:r>
      <w:r w:rsidR="002A3B10">
        <w:tab/>
      </w:r>
      <w:r w:rsidR="002A3B10">
        <w:tab/>
      </w:r>
      <w:r w:rsidR="002A3B10">
        <w:tab/>
      </w:r>
      <w:r w:rsidR="002A3B10">
        <w:tab/>
      </w:r>
      <w:r w:rsidR="004F7795">
        <w:t>Mid Development 1 - Open</w:t>
      </w:r>
    </w:p>
    <w:p w:rsidR="006E0CF8" w:rsidP="006E0CF8" w:rsidRDefault="006E0CF8" w14:paraId="471EB159" w14:textId="77777777"/>
    <w:p w:rsidR="006E0CF8" w:rsidP="006E0CF8" w:rsidRDefault="006E0CF8" w14:paraId="7F867959" w14:textId="77777777">
      <w:pPr>
        <w:pStyle w:val="SClassInfoPara"/>
      </w:pPr>
      <w:r>
        <w:t>Indicator Species</w:t>
      </w:r>
    </w:p>
    <w:p w:rsidR="006E0CF8" w:rsidP="006E0CF8" w:rsidRDefault="006E0CF8" w14:paraId="4A9B5056" w14:textId="77777777"/>
    <w:p w:rsidR="006E0CF8" w:rsidP="006E0CF8" w:rsidRDefault="006E0CF8" w14:paraId="4365DB2B" w14:textId="77777777">
      <w:pPr>
        <w:pStyle w:val="SClassInfoPara"/>
      </w:pPr>
      <w:r>
        <w:t>Description</w:t>
      </w:r>
    </w:p>
    <w:p w:rsidR="006E0CF8" w:rsidP="006E0CF8" w:rsidRDefault="006E0CF8" w14:paraId="3595D7FD" w14:textId="06C2D911">
      <w:r>
        <w:t>Class C is characterized as mid-seral</w:t>
      </w:r>
      <w:r w:rsidR="00FE4529">
        <w:t xml:space="preserve"> open</w:t>
      </w:r>
      <w:r w:rsidR="00B61956">
        <w:t>-</w:t>
      </w:r>
      <w:r w:rsidR="00FE4529">
        <w:t xml:space="preserve">canopy pines </w:t>
      </w:r>
      <w:r>
        <w:t xml:space="preserve">within patches, most </w:t>
      </w:r>
      <w:r w:rsidR="00B61956">
        <w:t>one-quarter</w:t>
      </w:r>
      <w:r>
        <w:t xml:space="preserve"> acre or less in size, or in larger groves from hurricane origins. There is a minimal hardwood component, </w:t>
      </w:r>
      <w:r w:rsidR="00B61956">
        <w:t>&lt;</w:t>
      </w:r>
      <w:r>
        <w:t>5%, due to frequent fire. The ground cover is dominated by gra</w:t>
      </w:r>
      <w:r w:rsidR="008F1003">
        <w:t>ss.</w:t>
      </w:r>
    </w:p>
    <w:p w:rsidR="006E0CF8" w:rsidP="006E0CF8" w:rsidRDefault="006E0CF8" w14:paraId="508BD6CE" w14:textId="77777777"/>
    <w:p w:rsidR="00315C1B" w:rsidP="006E0CF8" w:rsidRDefault="00FE4529" w14:paraId="1F6E818A" w14:textId="6F4E39F3">
      <w:r>
        <w:t>Overstory characteristics can</w:t>
      </w:r>
      <w:r w:rsidR="006E0CF8">
        <w:t xml:space="preserve">not be used to identify this class. The difference between this and </w:t>
      </w:r>
      <w:r w:rsidR="00B61956">
        <w:t>C</w:t>
      </w:r>
      <w:r w:rsidR="006E0CF8">
        <w:t>lass B is th</w:t>
      </w:r>
      <w:r w:rsidR="008F1003">
        <w:t xml:space="preserve">e amount of hardwood </w:t>
      </w:r>
      <w:proofErr w:type="spellStart"/>
      <w:r w:rsidR="008F1003">
        <w:t>midstory</w:t>
      </w:r>
      <w:proofErr w:type="spellEnd"/>
      <w:r w:rsidR="008F1003">
        <w:t>.</w:t>
      </w:r>
    </w:p>
    <w:p w:rsidR="006E0CF8" w:rsidP="006E0CF8" w:rsidRDefault="006E0CF8" w14:paraId="1F325937" w14:textId="77777777"/>
    <w:p>
      <w:r>
        <w:rPr>
          <w:i/>
          <w:u w:val="single"/>
        </w:rPr>
        <w:t>Maximum Tree Size Class</w:t>
      </w:r>
      <w:br/>
      <w:r>
        <w:t>Medium 9-21"DBH</w:t>
      </w:r>
    </w:p>
    <w:p w:rsidR="006E0CF8" w:rsidP="006E0CF8" w:rsidRDefault="006E0CF8" w14:paraId="69955FDB" w14:textId="77777777">
      <w:pPr>
        <w:pStyle w:val="InfoPara"/>
        <w:pBdr>
          <w:top w:val="single" w:color="auto" w:sz="4" w:space="1"/>
        </w:pBdr>
      </w:pPr>
      <w:r>
        <w:t>Class D</w:t>
      </w:r>
      <w:r>
        <w:tab/>
        <w:t>37</w:t>
      </w:r>
      <w:r w:rsidR="002A3B10">
        <w:tab/>
      </w:r>
      <w:r w:rsidR="002A3B10">
        <w:tab/>
      </w:r>
      <w:r w:rsidR="002A3B10">
        <w:tab/>
      </w:r>
      <w:r w:rsidR="002A3B10">
        <w:tab/>
      </w:r>
      <w:r w:rsidR="004F7795">
        <w:t>Late Development 1 - Open</w:t>
      </w:r>
    </w:p>
    <w:p w:rsidR="006E0CF8" w:rsidP="006E0CF8" w:rsidRDefault="006E0CF8" w14:paraId="17EF2DC7" w14:textId="77777777"/>
    <w:p w:rsidR="006E0CF8" w:rsidP="006E0CF8" w:rsidRDefault="006E0CF8" w14:paraId="4DBBE0B7" w14:textId="77777777">
      <w:pPr>
        <w:pStyle w:val="SClassInfoPara"/>
      </w:pPr>
      <w:r>
        <w:t>Indicator Species</w:t>
      </w:r>
    </w:p>
    <w:p w:rsidR="006E0CF8" w:rsidP="006E0CF8" w:rsidRDefault="006E0CF8" w14:paraId="21AD2B99" w14:textId="77777777"/>
    <w:p w:rsidR="006E0CF8" w:rsidP="006E0CF8" w:rsidRDefault="006E0CF8" w14:paraId="0B6E5C3C" w14:textId="77777777">
      <w:pPr>
        <w:pStyle w:val="SClassInfoPara"/>
      </w:pPr>
      <w:r>
        <w:t>Description</w:t>
      </w:r>
    </w:p>
    <w:p w:rsidR="006E0CF8" w:rsidP="006E0CF8" w:rsidRDefault="006E0CF8" w14:paraId="23D5207F" w14:textId="41F08B36">
      <w:r>
        <w:t xml:space="preserve">Class D is a late seral open condition with patches, most </w:t>
      </w:r>
      <w:r w:rsidR="00B61956">
        <w:t>one-quarter</w:t>
      </w:r>
      <w:r>
        <w:t xml:space="preserve"> acre or less in size</w:t>
      </w:r>
      <w:r w:rsidR="006B0B80">
        <w:t>, of canopy pines</w:t>
      </w:r>
      <w:r>
        <w:t>. There is a minimal component of hardwoods. The ground cover is dominated by grass.</w:t>
      </w:r>
    </w:p>
    <w:p w:rsidR="006E0CF8" w:rsidP="006E0CF8" w:rsidRDefault="006E0CF8" w14:paraId="424C728A" w14:textId="77777777"/>
    <w:p>
      <w:r>
        <w:rPr>
          <w:i/>
          <w:u w:val="single"/>
        </w:rPr>
        <w:t>Maximum Tree Size Class</w:t>
      </w:r>
      <w:br/>
      <w:r>
        <w:t>Large 21-33" DBH</w:t>
      </w:r>
    </w:p>
    <w:p w:rsidR="006E0CF8" w:rsidP="006E0CF8" w:rsidRDefault="006E0CF8" w14:paraId="09D30023" w14:textId="77777777">
      <w:pPr>
        <w:pStyle w:val="InfoPara"/>
        <w:pBdr>
          <w:top w:val="single" w:color="auto" w:sz="4" w:space="1"/>
        </w:pBdr>
      </w:pPr>
      <w:r>
        <w:t>Class E</w:t>
      </w:r>
      <w:r>
        <w:tab/>
        <w:t>9</w:t>
      </w:r>
      <w:r w:rsidR="002A3B10">
        <w:tab/>
      </w:r>
      <w:r w:rsidR="002A3B10">
        <w:tab/>
      </w:r>
      <w:r w:rsidR="002A3B10">
        <w:tab/>
      </w:r>
      <w:r w:rsidR="002A3B10">
        <w:tab/>
      </w:r>
      <w:r w:rsidR="004F7795">
        <w:t>Late Development 1 - Closed</w:t>
      </w:r>
    </w:p>
    <w:p w:rsidR="006E0CF8" w:rsidP="006E0CF8" w:rsidRDefault="006E0CF8" w14:paraId="5A18A184" w14:textId="77777777"/>
    <w:p w:rsidR="006E0CF8" w:rsidP="006E0CF8" w:rsidRDefault="006E0CF8" w14:paraId="7DF9199E" w14:textId="77777777">
      <w:pPr>
        <w:pStyle w:val="SClassInfoPara"/>
      </w:pPr>
      <w:r>
        <w:t>Indicator Species</w:t>
      </w:r>
    </w:p>
    <w:p w:rsidR="006E0CF8" w:rsidP="006E0CF8" w:rsidRDefault="006E0CF8" w14:paraId="234759C8" w14:textId="77777777"/>
    <w:p w:rsidR="006E0CF8" w:rsidP="006E0CF8" w:rsidRDefault="006E0CF8" w14:paraId="034C1AC3" w14:textId="77777777">
      <w:pPr>
        <w:pStyle w:val="SClassInfoPara"/>
      </w:pPr>
      <w:r>
        <w:t>Description</w:t>
      </w:r>
    </w:p>
    <w:p w:rsidR="006E0CF8" w:rsidP="006E0CF8" w:rsidRDefault="006E0CF8" w14:paraId="19AB5ACC" w14:textId="44197DA5">
      <w:r>
        <w:t>Class E is characterized as a late seral closed condition w</w:t>
      </w:r>
      <w:r w:rsidR="00FE4529">
        <w:t>ith patches of older canopy pines</w:t>
      </w:r>
      <w:r>
        <w:t xml:space="preserve">. There is a substantial component of </w:t>
      </w:r>
      <w:r w:rsidR="00AD5689">
        <w:t>hardwoods</w:t>
      </w:r>
      <w:r>
        <w:t xml:space="preserve"> and often pines other than longleaf in either the overstory or </w:t>
      </w:r>
      <w:proofErr w:type="spellStart"/>
      <w:r>
        <w:t>midstory</w:t>
      </w:r>
      <w:proofErr w:type="spellEnd"/>
      <w:r>
        <w:t>. The gro</w:t>
      </w:r>
      <w:r w:rsidR="00AD5689">
        <w:t>und cover is shrubby or sparse.</w:t>
      </w:r>
    </w:p>
    <w:p w:rsidR="006E0CF8" w:rsidP="006E0CF8" w:rsidRDefault="006E0CF8" w14:paraId="5DC7012D" w14:textId="77777777"/>
    <w:p w:rsidR="006E0CF8" w:rsidP="006E0CF8" w:rsidRDefault="006E0CF8" w14:paraId="36850D9D" w14:textId="20F5F36B">
      <w:r>
        <w:t xml:space="preserve">Differentiation from </w:t>
      </w:r>
      <w:r w:rsidR="00B61956">
        <w:t>C</w:t>
      </w:r>
      <w:r>
        <w:t>lass D is based on hardwood co</w:t>
      </w:r>
      <w:r w:rsidR="00AD5689">
        <w:t>ver.</w:t>
      </w:r>
    </w:p>
    <w:p w:rsidR="006E0CF8" w:rsidP="006E0CF8" w:rsidRDefault="006E0CF8" w14:paraId="296819F3"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E0CF8" w:rsidP="006E0CF8" w:rsidRDefault="006E0CF8" w14:paraId="5011A7A4" w14:textId="77777777">
      <w:r>
        <w:t xml:space="preserve">Brockway, D.G., K.W. </w:t>
      </w:r>
      <w:proofErr w:type="spellStart"/>
      <w:r>
        <w:t>Outcalt</w:t>
      </w:r>
      <w:proofErr w:type="spellEnd"/>
      <w:r>
        <w:t>, D.J. Tomczak and E.E. Johnson. 2005. Restoration of longleaf pine ecosystems. Gen. Tech. Rep. SRS-83. Asheville, NC: USDA Forest Service, Southern Research Station. 34 pp.</w:t>
      </w:r>
    </w:p>
    <w:p w:rsidR="006E0CF8" w:rsidP="006E0CF8" w:rsidRDefault="006E0CF8" w14:paraId="50590D2D" w14:textId="77777777"/>
    <w:p w:rsidR="006E0CF8" w:rsidP="006E0CF8" w:rsidRDefault="006E0CF8" w14:paraId="035B65F2" w14:textId="77777777">
      <w:r>
        <w:t xml:space="preserve">Brown, J.K. and J. </w:t>
      </w:r>
      <w:proofErr w:type="spellStart"/>
      <w:r>
        <w:t>Kapler</w:t>
      </w:r>
      <w:proofErr w:type="spellEnd"/>
      <w:r>
        <w:t xml:space="preserve"> Smith, eds. 2000. Wildland fire in ecosystems: effects of fire on flora. Gen. Tech. Rep. RMRS-GTR-42. vol 2. Ogden, UT: USDA Forest Service, Rocky Mountain Research Station. 257 pp.</w:t>
      </w:r>
    </w:p>
    <w:p w:rsidR="006E0CF8" w:rsidP="006E0CF8" w:rsidRDefault="006E0CF8" w14:paraId="6462AC49" w14:textId="77777777"/>
    <w:p w:rsidR="006E0CF8" w:rsidP="006E0CF8" w:rsidRDefault="006E0CF8" w14:paraId="38784F47" w14:textId="77777777">
      <w:r>
        <w:t>Frost, Cecil. 2006. History and future of the longleaf pine ecosystem. 9-42.  In: Jose, S., E.J. Jokela and D.L. Miller, eds. The Longleaf Pine Ecosystem: Ecology, Silviculture and Restoration. Springer, New York, NY.</w:t>
      </w:r>
    </w:p>
    <w:p w:rsidR="006E0CF8" w:rsidP="006E0CF8" w:rsidRDefault="006E0CF8" w14:paraId="7A8619B3" w14:textId="77777777"/>
    <w:p w:rsidR="006E0CF8" w:rsidP="006E0CF8" w:rsidRDefault="006E0CF8" w14:paraId="0594F01A" w14:textId="77777777">
      <w:r>
        <w:t xml:space="preserve">Myers, Ronald L. and John J. </w:t>
      </w:r>
      <w:proofErr w:type="spellStart"/>
      <w:r>
        <w:t>Ewel</w:t>
      </w:r>
      <w:proofErr w:type="spellEnd"/>
      <w:r>
        <w:t>. 1990. Ecosystems of Florida. Orlando, FL: University of Central Florida Press. 765 pp.</w:t>
      </w:r>
    </w:p>
    <w:p w:rsidR="006E0CF8" w:rsidP="006E0CF8" w:rsidRDefault="006E0CF8" w14:paraId="3DCBC387" w14:textId="77777777"/>
    <w:p w:rsidR="006E0CF8" w:rsidP="006E0CF8" w:rsidRDefault="006E0CF8" w14:paraId="4D18E0B8" w14:textId="77777777">
      <w:r>
        <w:t>NatureServe. 2006. International Ecological Classification Standard: Terrestrial Ecological Classifications. NatureServe Central Databases. Arlington, VA, USA. Data current as of 18 July 2006.</w:t>
      </w:r>
    </w:p>
    <w:p w:rsidR="006E0CF8" w:rsidP="006E0CF8" w:rsidRDefault="006E0CF8" w14:paraId="4E71C20B" w14:textId="77777777"/>
    <w:p w:rsidR="006E0CF8" w:rsidP="006E0CF8" w:rsidRDefault="006E0CF8" w14:paraId="7D2DF99B" w14:textId="77777777">
      <w:r>
        <w:t>NatureServe. 2007. International Ecological Classification Standard: Terrestrial Ecological Classifications. NatureServe Central Databases. Arlington, VA. Data current as of 10 February 2007.</w:t>
      </w:r>
    </w:p>
    <w:p w:rsidR="006E0CF8" w:rsidP="006E0CF8" w:rsidRDefault="006E0CF8" w14:paraId="67CDB8CD" w14:textId="77777777"/>
    <w:p w:rsidR="006E0CF8" w:rsidP="006E0CF8" w:rsidRDefault="006E0CF8" w14:paraId="5A37764D" w14:textId="77777777">
      <w:r>
        <w:t xml:space="preserve">Peet, R.K. 2006. Ecological classification of longleaf pine woodlands. 51-94. In: Jose, S., E.J. Jokela and D.L. Miller, D.L. eds. The Longleaf Pine Ecosystem: Ecology, Silviculture and Restoration. Springer, New York, NY. </w:t>
      </w:r>
    </w:p>
    <w:p w:rsidR="006E0CF8" w:rsidP="006E0CF8" w:rsidRDefault="006E0CF8" w14:paraId="1CC23C0B" w14:textId="77777777"/>
    <w:p w:rsidR="006E0CF8" w:rsidP="006E0CF8" w:rsidRDefault="006E0CF8" w14:paraId="62864431"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6E0CF8" w:rsidP="006E0CF8" w:rsidRDefault="006E0CF8" w14:paraId="53F2EF9B" w14:textId="77777777"/>
    <w:p w:rsidR="006E0CF8" w:rsidP="006E0CF8" w:rsidRDefault="006E0CF8" w14:paraId="29DEE50D" w14:textId="77777777">
      <w:r>
        <w:t>USDA Forest Service, Rocky Mountain Research Station, Fire Sciences Laboratory (2002, December). Fire Effects Information System, [Online]. Available: http://www.fs.fed.us/database/feis/.</w:t>
      </w:r>
    </w:p>
    <w:p w:rsidRPr="00A43E41" w:rsidR="004D5F12" w:rsidP="006E0CF8" w:rsidRDefault="004D5F12" w14:paraId="6705F218" w14:textId="77777777">
      <w:bookmarkStart w:name="_GoBack" w:id="0"/>
      <w:bookmarkEnd w:id="0"/>
    </w:p>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A4EB4" w14:textId="77777777" w:rsidR="00493B8D" w:rsidRDefault="00493B8D">
      <w:r>
        <w:separator/>
      </w:r>
    </w:p>
  </w:endnote>
  <w:endnote w:type="continuationSeparator" w:id="0">
    <w:p w14:paraId="7FB6BDE2" w14:textId="77777777" w:rsidR="00493B8D" w:rsidRDefault="00493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34E51" w14:textId="77777777" w:rsidR="00172028" w:rsidRDefault="001720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48FF9" w14:textId="77777777" w:rsidR="006E0CF8" w:rsidRDefault="006E0CF8" w:rsidP="006E0CF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7A6BB" w14:textId="77777777" w:rsidR="00172028" w:rsidRDefault="00172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FBA15" w14:textId="77777777" w:rsidR="00493B8D" w:rsidRDefault="00493B8D">
      <w:r>
        <w:separator/>
      </w:r>
    </w:p>
  </w:footnote>
  <w:footnote w:type="continuationSeparator" w:id="0">
    <w:p w14:paraId="0DA653FD" w14:textId="77777777" w:rsidR="00493B8D" w:rsidRDefault="00493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FA89C" w14:textId="77777777" w:rsidR="00172028" w:rsidRDefault="001720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F2182" w14:textId="77777777" w:rsidR="00A43E41" w:rsidRDefault="00A43E41" w:rsidP="006E0CF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40196" w14:textId="77777777" w:rsidR="00172028" w:rsidRDefault="001720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3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E4529"/>
    <w:pPr>
      <w:ind w:left="720"/>
    </w:pPr>
    <w:rPr>
      <w:rFonts w:ascii="Calibri" w:eastAsiaTheme="minorHAnsi" w:hAnsi="Calibri"/>
      <w:sz w:val="22"/>
      <w:szCs w:val="22"/>
    </w:rPr>
  </w:style>
  <w:style w:type="character" w:styleId="Hyperlink">
    <w:name w:val="Hyperlink"/>
    <w:basedOn w:val="DefaultParagraphFont"/>
    <w:rsid w:val="00FE4529"/>
    <w:rPr>
      <w:color w:val="0000FF" w:themeColor="hyperlink"/>
      <w:u w:val="single"/>
    </w:rPr>
  </w:style>
  <w:style w:type="paragraph" w:styleId="BalloonText">
    <w:name w:val="Balloon Text"/>
    <w:basedOn w:val="Normal"/>
    <w:link w:val="BalloonTextChar"/>
    <w:uiPriority w:val="99"/>
    <w:semiHidden/>
    <w:unhideWhenUsed/>
    <w:rsid w:val="00FE4529"/>
    <w:rPr>
      <w:rFonts w:ascii="Tahoma" w:hAnsi="Tahoma" w:cs="Tahoma"/>
      <w:sz w:val="16"/>
      <w:szCs w:val="16"/>
    </w:rPr>
  </w:style>
  <w:style w:type="character" w:customStyle="1" w:styleId="BalloonTextChar">
    <w:name w:val="Balloon Text Char"/>
    <w:basedOn w:val="DefaultParagraphFont"/>
    <w:link w:val="BalloonText"/>
    <w:uiPriority w:val="99"/>
    <w:semiHidden/>
    <w:rsid w:val="00FE4529"/>
    <w:rPr>
      <w:rFonts w:ascii="Tahoma" w:hAnsi="Tahoma" w:cs="Tahoma"/>
      <w:sz w:val="16"/>
      <w:szCs w:val="16"/>
    </w:rPr>
  </w:style>
  <w:style w:type="character" w:styleId="CommentReference">
    <w:name w:val="annotation reference"/>
    <w:basedOn w:val="DefaultParagraphFont"/>
    <w:uiPriority w:val="99"/>
    <w:semiHidden/>
    <w:unhideWhenUsed/>
    <w:rsid w:val="00D3095D"/>
    <w:rPr>
      <w:sz w:val="16"/>
      <w:szCs w:val="16"/>
    </w:rPr>
  </w:style>
  <w:style w:type="paragraph" w:styleId="CommentText">
    <w:name w:val="annotation text"/>
    <w:basedOn w:val="Normal"/>
    <w:link w:val="CommentTextChar"/>
    <w:uiPriority w:val="99"/>
    <w:semiHidden/>
    <w:unhideWhenUsed/>
    <w:rsid w:val="00D3095D"/>
    <w:rPr>
      <w:sz w:val="20"/>
      <w:szCs w:val="20"/>
    </w:rPr>
  </w:style>
  <w:style w:type="character" w:customStyle="1" w:styleId="CommentTextChar">
    <w:name w:val="Comment Text Char"/>
    <w:basedOn w:val="DefaultParagraphFont"/>
    <w:link w:val="CommentText"/>
    <w:uiPriority w:val="99"/>
    <w:semiHidden/>
    <w:rsid w:val="00D3095D"/>
  </w:style>
  <w:style w:type="paragraph" w:styleId="CommentSubject">
    <w:name w:val="annotation subject"/>
    <w:basedOn w:val="CommentText"/>
    <w:next w:val="CommentText"/>
    <w:link w:val="CommentSubjectChar"/>
    <w:uiPriority w:val="99"/>
    <w:semiHidden/>
    <w:unhideWhenUsed/>
    <w:rsid w:val="00D3095D"/>
    <w:rPr>
      <w:b/>
      <w:bCs/>
    </w:rPr>
  </w:style>
  <w:style w:type="character" w:customStyle="1" w:styleId="CommentSubjectChar">
    <w:name w:val="Comment Subject Char"/>
    <w:basedOn w:val="CommentTextChar"/>
    <w:link w:val="CommentSubject"/>
    <w:uiPriority w:val="99"/>
    <w:semiHidden/>
    <w:rsid w:val="00D3095D"/>
    <w:rPr>
      <w:b/>
      <w:bCs/>
    </w:rPr>
  </w:style>
  <w:style w:type="character" w:styleId="Mention">
    <w:name w:val="Mention"/>
    <w:basedOn w:val="DefaultParagraphFont"/>
    <w:uiPriority w:val="99"/>
    <w:semiHidden/>
    <w:unhideWhenUsed/>
    <w:rsid w:val="003962A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534867">
      <w:bodyDiv w:val="1"/>
      <w:marLeft w:val="0"/>
      <w:marRight w:val="0"/>
      <w:marTop w:val="0"/>
      <w:marBottom w:val="0"/>
      <w:divBdr>
        <w:top w:val="none" w:sz="0" w:space="0" w:color="auto"/>
        <w:left w:val="none" w:sz="0" w:space="0" w:color="auto"/>
        <w:bottom w:val="none" w:sz="0" w:space="0" w:color="auto"/>
        <w:right w:val="none" w:sz="0" w:space="0" w:color="auto"/>
      </w:divBdr>
    </w:div>
    <w:div w:id="170243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hyperlink" Target="mailto:timothy.a.christiansen.nfg@mail.mil" TargetMode="External"/>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2014-08-21T15:02:00Z</cp:lastPrinted>
  <dcterms:created xsi:type="dcterms:W3CDTF">2017-08-29T00:01:00Z</dcterms:created>
  <dcterms:modified xsi:type="dcterms:W3CDTF">2025-02-12T09:41:48Z</dcterms:modified>
</cp:coreProperties>
</file>