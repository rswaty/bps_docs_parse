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1D1" w:rsidP="006511D1" w:rsidRDefault="006511D1" w14:paraId="0AD7BE94" w14:textId="77777777">
      <w:pPr>
        <w:pStyle w:val="BpSTitle"/>
      </w:pPr>
      <w:r>
        <w:t>10610</w:t>
      </w:r>
    </w:p>
    <w:p w:rsidR="006511D1" w:rsidP="006511D1" w:rsidRDefault="006511D1" w14:paraId="604A32C0" w14:textId="63EF77CF">
      <w:pPr>
        <w:pStyle w:val="BpSTitle"/>
      </w:pPr>
      <w:r>
        <w:t>Inter-Mountain Basin Aspen-Mixed Conifer Forest and Woodland</w:t>
      </w:r>
      <w:bookmarkStart w:name="_GoBack" w:id="0"/>
      <w:bookmarkEnd w:id="0"/>
    </w:p>
    <w:p w:rsidR="006511D1" w:rsidP="004D29C0" w:rsidRDefault="006511D1" w14:paraId="47F56823" w14:textId="22EB51F9">
      <w:pPr>
        <w:tabs>
          <w:tab w:val="left" w:pos="7200"/>
        </w:tabs>
      </w:pPr>
      <w:r>
        <w:t>BpS Model/Description Version: Aug. 2020</w:t>
      </w:r>
      <w:r w:rsidR="006E07AE">
        <w:tab/>
      </w:r>
    </w:p>
    <w:p w:rsidR="006511D1" w:rsidP="004D29C0" w:rsidRDefault="006511D1" w14:paraId="782E0279" w14:textId="77777777">
      <w:pPr>
        <w:tabs>
          <w:tab w:val="left" w:pos="7200"/>
        </w:tabs>
      </w:pPr>
    </w:p>
    <w:p w:rsidR="006511D1" w:rsidP="006511D1" w:rsidRDefault="006511D1" w14:paraId="1A83251C" w14:textId="77777777"/>
    <w:p w:rsidR="006511D1" w:rsidP="006511D1" w:rsidRDefault="006511D1" w14:paraId="4AA47A09" w14:textId="77777777">
      <w:pPr>
        <w:pStyle w:val="InfoPara"/>
      </w:pPr>
      <w:r>
        <w:t>Vegetation Type</w:t>
      </w:r>
    </w:p>
    <w:p w:rsidR="006511D1" w:rsidP="006511D1" w:rsidRDefault="006511D1" w14:paraId="529FF06F" w14:textId="77777777">
      <w:r>
        <w:t>Forest and Woodland</w:t>
      </w:r>
    </w:p>
    <w:p w:rsidR="006511D1" w:rsidP="006511D1" w:rsidRDefault="006511D1" w14:paraId="7F9A2E21" w14:textId="38B47654">
      <w:pPr>
        <w:pStyle w:val="InfoPara"/>
      </w:pPr>
      <w:r>
        <w:t>Map Zone</w:t>
      </w:r>
    </w:p>
    <w:p w:rsidR="006511D1" w:rsidP="006511D1" w:rsidRDefault="006511D1" w14:paraId="4924A4C1" w14:textId="77777777">
      <w:r>
        <w:t>6</w:t>
      </w:r>
    </w:p>
    <w:p w:rsidR="006511D1" w:rsidP="006511D1" w:rsidRDefault="006511D1" w14:paraId="55E2EA1F" w14:textId="77777777">
      <w:pPr>
        <w:pStyle w:val="InfoPara"/>
      </w:pPr>
      <w:r>
        <w:t>Geographic Range</w:t>
      </w:r>
    </w:p>
    <w:p w:rsidR="006511D1" w:rsidP="006511D1" w:rsidRDefault="006511D1" w14:paraId="5F8CDBF4" w14:textId="5FB41D41">
      <w:r>
        <w:t xml:space="preserve">Sites that support aspen are common at elevations </w:t>
      </w:r>
      <w:r w:rsidR="006E07AE">
        <w:t>&gt;</w:t>
      </w:r>
      <w:r>
        <w:t>5</w:t>
      </w:r>
      <w:r w:rsidR="006E07AE">
        <w:t>,</w:t>
      </w:r>
      <w:r>
        <w:t xml:space="preserve">000ft in the Modoc Plateau, Warner Mountains, and Sierra Nevada. Aspen </w:t>
      </w:r>
      <w:r w:rsidR="006E07AE">
        <w:t xml:space="preserve">are </w:t>
      </w:r>
      <w:r>
        <w:t xml:space="preserve">found in smaller patches in the Klamath Mountains and </w:t>
      </w:r>
      <w:r w:rsidR="006E07AE">
        <w:t xml:space="preserve">are </w:t>
      </w:r>
      <w:r>
        <w:t>rare in the mountains of southern California.</w:t>
      </w:r>
    </w:p>
    <w:p w:rsidR="006511D1" w:rsidP="006511D1" w:rsidRDefault="006511D1" w14:paraId="7E107F40" w14:textId="77777777">
      <w:pPr>
        <w:pStyle w:val="InfoPara"/>
      </w:pPr>
      <w:r>
        <w:t>Biophysical Site Description</w:t>
      </w:r>
    </w:p>
    <w:p w:rsidR="006511D1" w:rsidP="006511D1" w:rsidRDefault="006511D1" w14:paraId="1A002CCE" w14:textId="2F6A78D3">
      <w:r>
        <w:t>At lower elevations throughout its range in California (3</w:t>
      </w:r>
      <w:r w:rsidR="006E07AE">
        <w:t>,</w:t>
      </w:r>
      <w:r>
        <w:t>500-6</w:t>
      </w:r>
      <w:r w:rsidR="006E07AE">
        <w:t>,</w:t>
      </w:r>
      <w:r>
        <w:t xml:space="preserve">500ft), the aspen forest type is associated with sites with added moisture </w:t>
      </w:r>
      <w:r w:rsidR="006E07AE">
        <w:t>(</w:t>
      </w:r>
      <w:r>
        <w:t>i.e., azonal wet sites</w:t>
      </w:r>
      <w:r w:rsidR="006E07AE">
        <w:t>)</w:t>
      </w:r>
      <w:r>
        <w:t>. These sites are often close</w:t>
      </w:r>
      <w:r w:rsidR="007773A4">
        <w:t xml:space="preserve"> to streams and lakes. Other sites include </w:t>
      </w:r>
      <w:r>
        <w:t>meadow edges, rock reservoirs, springs</w:t>
      </w:r>
      <w:r w:rsidR="006E07AE">
        <w:t>,</w:t>
      </w:r>
      <w:r>
        <w:t xml:space="preserve"> and seeps. Terrain can be simple to complex. At these lower elevations, topographi</w:t>
      </w:r>
      <w:r w:rsidR="007773A4">
        <w:t xml:space="preserve">c conditions for this type tend toward </w:t>
      </w:r>
      <w:r>
        <w:t xml:space="preserve">positions resulting in relatively colder, wetter conditions within the prevailing climate, </w:t>
      </w:r>
      <w:r w:rsidR="006E07AE">
        <w:t>such as</w:t>
      </w:r>
      <w:r>
        <w:t xml:space="preserve"> ravines, north slopes, </w:t>
      </w:r>
      <w:r w:rsidR="006E07AE">
        <w:t xml:space="preserve">and </w:t>
      </w:r>
      <w:r>
        <w:t>wet depressions. At higher elevations (</w:t>
      </w:r>
      <w:r w:rsidR="006E07AE">
        <w:t>&gt;</w:t>
      </w:r>
      <w:r>
        <w:t>6</w:t>
      </w:r>
      <w:r w:rsidR="006E07AE">
        <w:t>,</w:t>
      </w:r>
      <w:r>
        <w:t>500ft)</w:t>
      </w:r>
      <w:r w:rsidR="006E07AE">
        <w:t>,</w:t>
      </w:r>
      <w:r>
        <w:t xml:space="preserve"> more diverse combinations are possible because of generally wetter, colder climates. At these higher elevations, aspen forest type</w:t>
      </w:r>
      <w:r w:rsidR="007773A4">
        <w:t>s</w:t>
      </w:r>
      <w:r>
        <w:t xml:space="preserve"> can occur in the riparian settings mentioned </w:t>
      </w:r>
      <w:r w:rsidR="006E07AE">
        <w:t>earlier</w:t>
      </w:r>
      <w:r>
        <w:t xml:space="preserve"> as well</w:t>
      </w:r>
      <w:r w:rsidR="007773A4">
        <w:t xml:space="preserve"> </w:t>
      </w:r>
      <w:r w:rsidR="006E07AE">
        <w:t xml:space="preserve">as in </w:t>
      </w:r>
      <w:r w:rsidR="007773A4">
        <w:t xml:space="preserve">slight depressions and on </w:t>
      </w:r>
      <w:r>
        <w:t>sites sub</w:t>
      </w:r>
      <w:r w:rsidR="007773A4">
        <w:t xml:space="preserve">ject to snowdrift accumulation. Sites </w:t>
      </w:r>
      <w:r>
        <w:t>appear to be zonal or close to zonal. Aspen sites fall into two distinct categories at the higher elevations: those riparian-associated sites that are not likely to be succeeded by conifers (</w:t>
      </w:r>
      <w:r w:rsidR="006E07AE">
        <w:t>“</w:t>
      </w:r>
      <w:r>
        <w:t>meadow aspen</w:t>
      </w:r>
      <w:r w:rsidR="006E07AE">
        <w:t>”</w:t>
      </w:r>
      <w:r>
        <w:t>) and those sites where conifers s</w:t>
      </w:r>
      <w:r w:rsidR="007773A4">
        <w:t xml:space="preserve">uch as JUOC, ABCO, ABMA, </w:t>
      </w:r>
      <w:r w:rsidR="006E07AE">
        <w:t xml:space="preserve">and </w:t>
      </w:r>
      <w:r w:rsidR="007773A4">
        <w:t xml:space="preserve">PICO1 </w:t>
      </w:r>
      <w:r>
        <w:t>can succeed aspen and eventually dominate in the absence of fire or logging disturbance (</w:t>
      </w:r>
      <w:r w:rsidR="006E07AE">
        <w:t>“</w:t>
      </w:r>
      <w:r>
        <w:t>upland aspen</w:t>
      </w:r>
      <w:r w:rsidR="006E07AE">
        <w:t>”</w:t>
      </w:r>
      <w:r>
        <w:t xml:space="preserve">). Soil temperature regimes are usually frigid to cryic, with mesic soil temperature regimes being much less common. The model associated with this description models the </w:t>
      </w:r>
      <w:r w:rsidR="006E07AE">
        <w:t>“</w:t>
      </w:r>
      <w:r>
        <w:t>upland</w:t>
      </w:r>
      <w:r w:rsidR="006E07AE">
        <w:t>”</w:t>
      </w:r>
      <w:r>
        <w:t xml:space="preserve"> aspen type with conifer succession potential.</w:t>
      </w:r>
    </w:p>
    <w:p w:rsidR="006511D1" w:rsidP="006511D1" w:rsidRDefault="006511D1" w14:paraId="08CE116B" w14:textId="77777777">
      <w:pPr>
        <w:pStyle w:val="InfoPara"/>
      </w:pPr>
      <w:r>
        <w:t>Vegetation Description</w:t>
      </w:r>
    </w:p>
    <w:p w:rsidR="006511D1" w:rsidP="006511D1" w:rsidRDefault="006511D1" w14:paraId="64AF8E0C" w14:textId="385192F4">
      <w:r>
        <w:t xml:space="preserve">Stands are dominated by aspen trees in a range of size classes. Tree canopy cover in reference condition stands can easily exceed 85%. Understory graminoid and forb vegetation is rich and diverse in deep soil sites because of high water retention and bountiful soil nutrients. Soils </w:t>
      </w:r>
      <w:r w:rsidR="007773A4">
        <w:t xml:space="preserve">on the deep sites usually have </w:t>
      </w:r>
      <w:r>
        <w:t>mollic epipedons, high root density, and biologically active litter components. At</w:t>
      </w:r>
      <w:r w:rsidR="007773A4">
        <w:t xml:space="preserve"> least 500 aspen suckers 5-</w:t>
      </w:r>
      <w:r>
        <w:t xml:space="preserve">15ft tall </w:t>
      </w:r>
      <w:r w:rsidR="006E07AE">
        <w:t xml:space="preserve">are </w:t>
      </w:r>
      <w:r>
        <w:t xml:space="preserve">present in </w:t>
      </w:r>
      <w:r w:rsidR="006E07AE">
        <w:t>h</w:t>
      </w:r>
      <w:r w:rsidR="007773A4">
        <w:t>istoric</w:t>
      </w:r>
      <w:r w:rsidR="006E07AE">
        <w:t>al</w:t>
      </w:r>
      <w:r w:rsidR="007773A4">
        <w:t xml:space="preserve"> </w:t>
      </w:r>
      <w:r w:rsidR="006E07AE">
        <w:t>r</w:t>
      </w:r>
      <w:r w:rsidR="007773A4">
        <w:t xml:space="preserve">ange of </w:t>
      </w:r>
      <w:r w:rsidR="006E07AE">
        <w:t>v</w:t>
      </w:r>
      <w:r w:rsidR="007773A4">
        <w:t>ariability</w:t>
      </w:r>
      <w:r>
        <w:t>. Lack of suckers or stems in the 15-</w:t>
      </w:r>
      <w:r w:rsidR="006E07AE">
        <w:t xml:space="preserve"> to </w:t>
      </w:r>
      <w:r>
        <w:t>30</w:t>
      </w:r>
      <w:r w:rsidR="006E07AE">
        <w:t>-</w:t>
      </w:r>
      <w:r>
        <w:t>ft</w:t>
      </w:r>
      <w:r w:rsidR="006E07AE">
        <w:t>-</w:t>
      </w:r>
      <w:r>
        <w:t xml:space="preserve">tall class is representative of potentially unsustainable conditions for aspen. Another potentially unsustainable condition occurs if </w:t>
      </w:r>
      <w:r>
        <w:lastRenderedPageBreak/>
        <w:t xml:space="preserve">sagebrush cover (various species but usually </w:t>
      </w:r>
      <w:r w:rsidR="006E07AE">
        <w:t>m</w:t>
      </w:r>
      <w:r>
        <w:t xml:space="preserve">ountain </w:t>
      </w:r>
      <w:r w:rsidR="006E07AE">
        <w:t>b</w:t>
      </w:r>
      <w:r>
        <w:t xml:space="preserve">ig </w:t>
      </w:r>
      <w:r w:rsidR="006E07AE">
        <w:t>s</w:t>
      </w:r>
      <w:r>
        <w:t>agebrush) or conifer cover (JUOC, PIPO, ABCO, ABMA,</w:t>
      </w:r>
      <w:r w:rsidR="007773A4">
        <w:t xml:space="preserve"> </w:t>
      </w:r>
      <w:r w:rsidR="006E07AE">
        <w:t xml:space="preserve">and </w:t>
      </w:r>
      <w:r>
        <w:t>PICO1 are possibilities) exceeds 10%.</w:t>
      </w:r>
    </w:p>
    <w:p w:rsidR="006511D1" w:rsidP="006511D1" w:rsidRDefault="006511D1" w14:paraId="1156F526" w14:textId="77777777">
      <w:pPr>
        <w:pStyle w:val="InfoPara"/>
      </w:pPr>
      <w:r>
        <w:t>BpS Dominant and Indicator Species</w:t>
      </w:r>
    </w:p>
    <w:p>
      <w:r>
        <w:rPr>
          <w:sz w:val="16"/>
        </w:rPr>
        <w:t>Species names are from the NRCS PLANTS database. Check species codes at http://plants.usda.gov.</w:t>
      </w:r>
    </w:p>
    <w:p w:rsidR="006511D1" w:rsidP="006511D1" w:rsidRDefault="006511D1" w14:paraId="09D1E066" w14:textId="77777777">
      <w:pPr>
        <w:pStyle w:val="InfoPara"/>
      </w:pPr>
      <w:r>
        <w:t>Disturbance Description</w:t>
      </w:r>
    </w:p>
    <w:p w:rsidR="006511D1" w:rsidP="006511D1" w:rsidRDefault="006511D1" w14:paraId="557557D0" w14:textId="639F4E12">
      <w:r>
        <w:t>Meadow sites supporting th</w:t>
      </w:r>
      <w:r w:rsidR="006E07AE">
        <w:t>is</w:t>
      </w:r>
      <w:r>
        <w:t xml:space="preserve"> aspen type are maintained by occasional stand</w:t>
      </w:r>
      <w:r w:rsidR="006E07AE">
        <w:t>-</w:t>
      </w:r>
      <w:r>
        <w:t>replacing fire, and reference conditions are severely impaired by improperly timed grazin</w:t>
      </w:r>
      <w:r w:rsidR="007773A4">
        <w:t>g. Upland sites supporting th</w:t>
      </w:r>
      <w:r w:rsidR="006E07AE">
        <w:t>is</w:t>
      </w:r>
      <w:r w:rsidR="007773A4">
        <w:t xml:space="preserve"> </w:t>
      </w:r>
      <w:r>
        <w:t>aspen type are maintained by disturbances that allow regeneration from belowground suckers</w:t>
      </w:r>
      <w:r w:rsidR="006E07AE">
        <w:t>,</w:t>
      </w:r>
      <w:r>
        <w:t xml:space="preserve"> su</w:t>
      </w:r>
      <w:r w:rsidR="007773A4">
        <w:t>ch as stand</w:t>
      </w:r>
      <w:r w:rsidR="006E07AE">
        <w:t>-</w:t>
      </w:r>
      <w:r w:rsidR="007773A4">
        <w:t xml:space="preserve">replacement fires. </w:t>
      </w:r>
      <w:r>
        <w:t>Upland aspen clones are impaired or eliminated by conifer ingrowth and overtopping and</w:t>
      </w:r>
      <w:r w:rsidR="007773A4">
        <w:t>,</w:t>
      </w:r>
      <w:r>
        <w:t xml:space="preserve"> to a lesser extent</w:t>
      </w:r>
      <w:r w:rsidR="007773A4">
        <w:t>,</w:t>
      </w:r>
      <w:r>
        <w:t xml:space="preserve"> by disturbances such as ill-timed grazing. If aboveground aspen</w:t>
      </w:r>
      <w:r w:rsidR="007773A4">
        <w:t>s on upland sites disappear</w:t>
      </w:r>
      <w:r>
        <w:t xml:space="preserve"> (</w:t>
      </w:r>
      <w:r w:rsidR="007773A4">
        <w:t xml:space="preserve">the </w:t>
      </w:r>
      <w:r>
        <w:t>site</w:t>
      </w:r>
      <w:r w:rsidR="007773A4">
        <w:t xml:space="preserve"> is</w:t>
      </w:r>
      <w:r>
        <w:t xml:space="preserve"> overtaken by conifers)</w:t>
      </w:r>
      <w:r w:rsidR="006E07AE">
        <w:t>.</w:t>
      </w:r>
      <w:r>
        <w:t xml:space="preserve"> then the site has probably shifted to a conifer </w:t>
      </w:r>
      <w:r w:rsidR="006E07AE">
        <w:t>biophysical setting</w:t>
      </w:r>
      <w:r>
        <w:t xml:space="preserve"> and restoration to an aspen state is not a viable pathway. In a reference condition scenario, a few stands advance toward conifer dominance, but much fewer than in many current scenarios </w:t>
      </w:r>
      <w:r w:rsidR="006E07AE">
        <w:t xml:space="preserve">in which </w:t>
      </w:r>
      <w:r>
        <w:t>fire frequency is reduced from reference conditions.</w:t>
      </w:r>
    </w:p>
    <w:p w:rsidR="006511D1" w:rsidP="006511D1" w:rsidRDefault="006511D1" w14:paraId="51000FF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11D1" w:rsidP="006511D1" w:rsidRDefault="006511D1" w14:paraId="44BE9276" w14:textId="77777777">
      <w:pPr>
        <w:pStyle w:val="InfoPara"/>
      </w:pPr>
      <w:r>
        <w:t>Scale Description</w:t>
      </w:r>
    </w:p>
    <w:p w:rsidR="006511D1" w:rsidP="006511D1" w:rsidRDefault="006511D1" w14:paraId="75C84DBB" w14:textId="4986231F">
      <w:r>
        <w:t xml:space="preserve">Patch sizes range in the </w:t>
      </w:r>
      <w:r w:rsidR="006E07AE">
        <w:t>tens</w:t>
      </w:r>
      <w:r>
        <w:t xml:space="preserve"> to </w:t>
      </w:r>
      <w:r w:rsidR="006E07AE">
        <w:t>hundreds</w:t>
      </w:r>
      <w:r>
        <w:t xml:space="preserve"> of acres.</w:t>
      </w:r>
    </w:p>
    <w:p w:rsidR="006511D1" w:rsidP="006511D1" w:rsidRDefault="006511D1" w14:paraId="391C02D9" w14:textId="77777777">
      <w:pPr>
        <w:pStyle w:val="InfoPara"/>
      </w:pPr>
      <w:r>
        <w:t>Adjacency or Identification Concerns</w:t>
      </w:r>
    </w:p>
    <w:p w:rsidR="006511D1" w:rsidP="006511D1" w:rsidRDefault="006511D1" w14:paraId="2294FD2C" w14:textId="2DFBAFBC">
      <w:r>
        <w:t xml:space="preserve">This model considers sites that support the upland aspen type as opposed to the meadow aspen type. The meadow aspen type PNVG seems to be covered by the R3ASPN model for the </w:t>
      </w:r>
      <w:r w:rsidR="006E07AE">
        <w:t>r</w:t>
      </w:r>
      <w:r>
        <w:t xml:space="preserve">apid </w:t>
      </w:r>
      <w:r w:rsidR="006E07AE">
        <w:t>a</w:t>
      </w:r>
      <w:r>
        <w:t>ssessment</w:t>
      </w:r>
      <w:r w:rsidR="006E07AE">
        <w:t xml:space="preserve"> (RA).</w:t>
      </w:r>
    </w:p>
    <w:p w:rsidR="006511D1" w:rsidP="006511D1" w:rsidRDefault="006511D1" w14:paraId="603DB082" w14:textId="77777777">
      <w:pPr>
        <w:pStyle w:val="InfoPara"/>
      </w:pPr>
      <w:r>
        <w:t>Issues or Problems</w:t>
      </w:r>
    </w:p>
    <w:p w:rsidR="006511D1" w:rsidP="006511D1" w:rsidRDefault="006511D1" w14:paraId="00F5F541" w14:textId="77777777"/>
    <w:p w:rsidR="006511D1" w:rsidP="006511D1" w:rsidRDefault="006511D1" w14:paraId="41D3A5BF" w14:textId="77777777">
      <w:pPr>
        <w:pStyle w:val="InfoPara"/>
      </w:pPr>
      <w:r>
        <w:t>Native Uncharacteristic Conditions</w:t>
      </w:r>
    </w:p>
    <w:p w:rsidR="006511D1" w:rsidP="006511D1" w:rsidRDefault="006511D1" w14:paraId="199CF5A0" w14:textId="77777777"/>
    <w:p w:rsidR="0066129A" w:rsidP="006511D1" w:rsidRDefault="0066129A" w14:paraId="04BAF067" w14:textId="77777777"/>
    <w:p w:rsidR="0066129A" w:rsidP="006511D1" w:rsidRDefault="0066129A" w14:paraId="19C5EA68" w14:textId="77777777"/>
    <w:p w:rsidR="0066129A" w:rsidP="006511D1" w:rsidRDefault="0066129A" w14:paraId="548DB6B2" w14:textId="77777777"/>
    <w:p w:rsidR="0066129A" w:rsidP="006511D1" w:rsidRDefault="0066129A" w14:paraId="02CD6946" w14:textId="77777777"/>
    <w:p w:rsidR="006511D1" w:rsidP="006511D1" w:rsidRDefault="006511D1" w14:paraId="3185D941" w14:textId="77777777">
      <w:pPr>
        <w:pStyle w:val="InfoPara"/>
      </w:pPr>
      <w:r>
        <w:lastRenderedPageBreak/>
        <w:t>Comments</w:t>
      </w:r>
    </w:p>
    <w:p w:rsidR="006511D1" w:rsidP="006511D1" w:rsidRDefault="006511D1" w14:paraId="675E8B90" w14:textId="2B918A3A">
      <w:r>
        <w:t>This model was converted from RA model R1ASPN for L</w:t>
      </w:r>
      <w:r w:rsidR="006E07AE">
        <w:t>AND</w:t>
      </w:r>
      <w:r>
        <w:t>F</w:t>
      </w:r>
      <w:r w:rsidR="006E07AE">
        <w:t>IRE</w:t>
      </w:r>
      <w:r>
        <w:t xml:space="preserve"> </w:t>
      </w:r>
      <w:r w:rsidR="006E07AE">
        <w:t>N</w:t>
      </w:r>
      <w:r>
        <w:t xml:space="preserve">ational </w:t>
      </w:r>
      <w:r w:rsidR="00D1616B">
        <w:t>implementation</w:t>
      </w:r>
      <w:r>
        <w:t xml:space="preserve"> by Foster to create 031061, then imported directly for the Sierras (061061).</w:t>
      </w:r>
    </w:p>
    <w:p w:rsidR="006511D1" w:rsidP="006511D1" w:rsidRDefault="006511D1" w14:paraId="12437FE4" w14:textId="77777777"/>
    <w:p w:rsidR="006511D1" w:rsidP="006511D1" w:rsidRDefault="006511D1" w14:paraId="1DA5EE2E" w14:textId="7F850DEC">
      <w:r>
        <w:t>During model review, it was commented that 200yrs (time</w:t>
      </w:r>
      <w:r w:rsidR="006E07AE">
        <w:t xml:space="preserve"> </w:t>
      </w:r>
      <w:r>
        <w:t>since</w:t>
      </w:r>
      <w:r w:rsidR="006E07AE">
        <w:t xml:space="preserve"> </w:t>
      </w:r>
      <w:r>
        <w:t xml:space="preserve">fire) before developing the conifer overstory seemed like a long time and that </w:t>
      </w:r>
      <w:r w:rsidR="006E07AE">
        <w:t xml:space="preserve">it </w:t>
      </w:r>
      <w:r>
        <w:t>likely develop</w:t>
      </w:r>
      <w:r w:rsidR="006E07AE">
        <w:t>ed</w:t>
      </w:r>
      <w:r>
        <w:t xml:space="preserve"> more canopy than merely 40% closure. Also, it was observed that this model shows more surface fire</w:t>
      </w:r>
      <w:r w:rsidR="00E20593">
        <w:t xml:space="preserve"> than many other </w:t>
      </w:r>
      <w:r w:rsidR="006E07AE">
        <w:t>a</w:t>
      </w:r>
      <w:r w:rsidR="00E20593">
        <w:t xml:space="preserve">spen models. </w:t>
      </w:r>
      <w:r>
        <w:t>Nonetheless, the reviewer felt the total amount of fire seemed appropriate.</w:t>
      </w:r>
    </w:p>
    <w:p w:rsidR="0066129A" w:rsidP="006511D1" w:rsidRDefault="0066129A" w14:paraId="05CF0920" w14:textId="77777777"/>
    <w:p w:rsidR="006511D1" w:rsidP="006511D1" w:rsidRDefault="006511D1" w14:paraId="37278ABC"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6511D1" w:rsidP="006511D1" w:rsidRDefault="006511D1" w14:paraId="2BB02ED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11D1" w:rsidP="006511D1" w:rsidRDefault="006511D1" w14:paraId="7AD1705C"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Closed</w:t>
      </w:r>
    </w:p>
    <w:p w:rsidR="006511D1" w:rsidP="006511D1" w:rsidRDefault="006511D1" w14:paraId="684F1879" w14:textId="56DB8CDC">
      <w:pPr>
        <w:pStyle w:val="SClassInfoPara"/>
      </w:pPr>
      <w:r>
        <w:t xml:space="preserve">Upper Layer Lifeform </w:t>
      </w:r>
      <w:r w:rsidR="006E07AE">
        <w:t>I</w:t>
      </w:r>
      <w:r>
        <w:t xml:space="preserve">s </w:t>
      </w:r>
      <w:r w:rsidR="006E07AE">
        <w:t>N</w:t>
      </w:r>
      <w:r>
        <w:t xml:space="preserve">ot the </w:t>
      </w:r>
      <w:r w:rsidR="006E07AE">
        <w:t>D</w:t>
      </w:r>
      <w:r>
        <w:t xml:space="preserve">ominant </w:t>
      </w:r>
      <w:r w:rsidR="006E07AE">
        <w:t>L</w:t>
      </w:r>
      <w:r>
        <w:t>ifeform</w:t>
      </w:r>
    </w:p>
    <w:p w:rsidR="006511D1" w:rsidP="006511D1" w:rsidRDefault="006511D1" w14:paraId="06A0B58E" w14:textId="47DDC567">
      <w:r>
        <w:t>These aspen trees may appear more shrub-like wh</w:t>
      </w:r>
      <w:r w:rsidR="00A06A10">
        <w:t>en</w:t>
      </w:r>
      <w:r>
        <w:t xml:space="preserve"> </w:t>
      </w:r>
      <w:r w:rsidR="00A06A10">
        <w:t>&lt;</w:t>
      </w:r>
      <w:r>
        <w:t>6ft tall.</w:t>
      </w:r>
    </w:p>
    <w:p w:rsidR="006511D1" w:rsidP="006511D1" w:rsidRDefault="006511D1" w14:paraId="0082E74F" w14:textId="77777777"/>
    <w:p w:rsidR="006511D1" w:rsidP="006511D1" w:rsidRDefault="006511D1" w14:paraId="7FE2867C" w14:textId="77777777">
      <w:pPr>
        <w:pStyle w:val="SClassInfoPara"/>
      </w:pPr>
      <w:r>
        <w:t>Indicator Species</w:t>
      </w:r>
    </w:p>
    <w:p w:rsidR="006511D1" w:rsidP="006511D1" w:rsidRDefault="006511D1" w14:paraId="5E024A77" w14:textId="77777777"/>
    <w:p w:rsidR="006511D1" w:rsidP="006511D1" w:rsidRDefault="006511D1" w14:paraId="67A475E5" w14:textId="77777777">
      <w:pPr>
        <w:pStyle w:val="SClassInfoPara"/>
      </w:pPr>
      <w:r>
        <w:t>Description</w:t>
      </w:r>
    </w:p>
    <w:p w:rsidR="006511D1" w:rsidP="006511D1" w:rsidRDefault="46AB497E" w14:paraId="482FE481" w14:textId="2DA07904">
      <w:r>
        <w:t xml:space="preserve">Aspen suckers are less than 6ft tall. Grass and forbs </w:t>
      </w:r>
      <w:r w:rsidR="007773A4">
        <w:t xml:space="preserve">are </w:t>
      </w:r>
      <w:r>
        <w:t>present.</w:t>
      </w:r>
    </w:p>
    <w:p w:rsidR="006511D1" w:rsidP="006511D1" w:rsidRDefault="006511D1" w14:paraId="661BDBE2" w14:textId="77777777"/>
    <w:p w:rsidR="006511D1" w:rsidP="006511D1" w:rsidRDefault="46AB497E" w14:paraId="76FC6FA7" w14:textId="382124A2">
      <w:r>
        <w:t>Replacement fire resets. Native grazing is relatively heavy.</w:t>
      </w:r>
    </w:p>
    <w:p w:rsidR="006511D1" w:rsidP="006511D1" w:rsidRDefault="006511D1" w14:paraId="3822C50F" w14:textId="77777777"/>
    <w:p>
      <w:r>
        <w:rPr>
          <w:i/>
          <w:u w:val="single"/>
        </w:rPr>
        <w:t>Maximum Tree Size Class</w:t>
      </w:r>
      <w:br/>
      <w:r>
        <w:t>Sapling &gt;4.5ft; &lt;5" DBH</w:t>
      </w:r>
    </w:p>
    <w:p w:rsidR="006511D1" w:rsidP="006511D1" w:rsidRDefault="006511D1" w14:paraId="2E59EE37" w14:textId="77777777">
      <w:pPr>
        <w:pStyle w:val="InfoPara"/>
        <w:pBdr>
          <w:top w:val="single" w:color="auto" w:sz="4" w:space="1"/>
        </w:pBdr>
      </w:pPr>
      <w:r>
        <w:t>Class B</w:t>
      </w:r>
      <w:r>
        <w:tab/>
        <w:t>59</w:t>
      </w:r>
      <w:r w:rsidR="002A3B10">
        <w:tab/>
      </w:r>
      <w:r w:rsidR="002A3B10">
        <w:tab/>
      </w:r>
      <w:r w:rsidR="002A3B10">
        <w:tab/>
      </w:r>
      <w:r w:rsidR="002A3B10">
        <w:tab/>
      </w:r>
      <w:r w:rsidR="004F7795">
        <w:t>Mid Development 1 - Closed</w:t>
      </w:r>
    </w:p>
    <w:p w:rsidR="006511D1" w:rsidP="006511D1" w:rsidRDefault="006511D1" w14:paraId="70A8CCBC" w14:textId="77777777"/>
    <w:p w:rsidR="006511D1" w:rsidP="006511D1" w:rsidRDefault="006511D1" w14:paraId="6403EE2E" w14:textId="77777777">
      <w:pPr>
        <w:pStyle w:val="SClassInfoPara"/>
      </w:pPr>
      <w:r>
        <w:t>Indicator Species</w:t>
      </w:r>
    </w:p>
    <w:p w:rsidR="006511D1" w:rsidP="006511D1" w:rsidRDefault="006511D1" w14:paraId="5CEFD4C8" w14:textId="77777777"/>
    <w:p w:rsidR="006511D1" w:rsidP="006511D1" w:rsidRDefault="006511D1" w14:paraId="7D4870F1" w14:textId="77777777">
      <w:pPr>
        <w:pStyle w:val="SClassInfoPara"/>
      </w:pPr>
      <w:r>
        <w:t>Description</w:t>
      </w:r>
    </w:p>
    <w:p w:rsidR="006511D1" w:rsidP="006511D1" w:rsidRDefault="46AB497E" w14:paraId="04904572" w14:textId="21EAEDAA">
      <w:r>
        <w:t xml:space="preserve">Aspen </w:t>
      </w:r>
      <w:r w:rsidR="00A06A10">
        <w:t>&gt;</w:t>
      </w:r>
      <w:r>
        <w:t>6ft tall dominate. Canopy cover can be highly variable.</w:t>
      </w:r>
    </w:p>
    <w:p w:rsidR="006511D1" w:rsidP="006511D1" w:rsidRDefault="006511D1" w14:paraId="6ACEC281" w14:textId="77777777"/>
    <w:p w:rsidR="006511D1" w:rsidP="006511D1" w:rsidRDefault="46AB497E" w14:paraId="52F503B3" w14:textId="0FBCDBB5">
      <w:r>
        <w:t>Replacement fire and insect</w:t>
      </w:r>
      <w:r w:rsidR="00E20593">
        <w:t>s</w:t>
      </w:r>
      <w:r>
        <w:t>/disease reset the stand.</w:t>
      </w:r>
    </w:p>
    <w:p w:rsidR="00E20593" w:rsidP="006511D1" w:rsidRDefault="00E20593" w14:paraId="5B456CF1" w14:textId="77777777"/>
    <w:p w:rsidR="006511D1" w:rsidP="006511D1" w:rsidRDefault="006511D1" w14:paraId="17E7ABF7" w14:textId="77777777"/>
    <w:p>
      <w:r>
        <w:rPr>
          <w:i/>
          <w:u w:val="single"/>
        </w:rPr>
        <w:t>Maximum Tree Size Class</w:t>
      </w:r>
      <w:br/>
      <w:r>
        <w:t>None</w:t>
      </w:r>
    </w:p>
    <w:p w:rsidR="006511D1" w:rsidP="006511D1" w:rsidRDefault="006511D1" w14:paraId="3B39D062" w14:textId="77777777">
      <w:pPr>
        <w:pStyle w:val="InfoPara"/>
        <w:pBdr>
          <w:top w:val="single" w:color="auto" w:sz="4" w:space="1"/>
        </w:pBdr>
      </w:pPr>
      <w:r>
        <w:t>Class C</w:t>
      </w:r>
      <w:r>
        <w:tab/>
        <w:t>26</w:t>
      </w:r>
      <w:r w:rsidR="002A3B10">
        <w:tab/>
      </w:r>
      <w:r w:rsidR="002A3B10">
        <w:tab/>
      </w:r>
      <w:r w:rsidR="002A3B10">
        <w:tab/>
      </w:r>
      <w:r w:rsidR="002A3B10">
        <w:tab/>
      </w:r>
      <w:r w:rsidR="004F7795">
        <w:t>Late Development 1 - Closed</w:t>
      </w:r>
    </w:p>
    <w:p w:rsidR="006511D1" w:rsidP="006511D1" w:rsidRDefault="006511D1" w14:paraId="00034489" w14:textId="77777777"/>
    <w:p w:rsidR="006511D1" w:rsidP="006511D1" w:rsidRDefault="006511D1" w14:paraId="53ABECF4" w14:textId="77777777">
      <w:pPr>
        <w:pStyle w:val="SClassInfoPara"/>
      </w:pPr>
      <w:r>
        <w:t>Indicator Species</w:t>
      </w:r>
    </w:p>
    <w:p w:rsidR="006511D1" w:rsidP="006511D1" w:rsidRDefault="006511D1" w14:paraId="658C7816" w14:textId="77777777"/>
    <w:p w:rsidR="006511D1" w:rsidP="006511D1" w:rsidRDefault="006511D1" w14:paraId="4442BD84" w14:textId="77777777">
      <w:pPr>
        <w:pStyle w:val="SClassInfoPara"/>
      </w:pPr>
      <w:r>
        <w:t>Description</w:t>
      </w:r>
    </w:p>
    <w:p w:rsidR="006511D1" w:rsidP="006511D1" w:rsidRDefault="46AB497E" w14:paraId="41691ACF" w14:textId="5666762A">
      <w:r>
        <w:t>These stands are about 70yrs or older and could maintain indefinitely, except that replacement fire, mixed fire</w:t>
      </w:r>
      <w:r w:rsidR="00A06A10">
        <w:t>,</w:t>
      </w:r>
      <w:r>
        <w:t xml:space="preserve"> or wind/weather/stress reset the stand. Competition/maintenance and surface fire leave the stand condition unchanged. However, if the stand goes without fire</w:t>
      </w:r>
      <w:r w:rsidR="00A06A10">
        <w:t>,</w:t>
      </w:r>
      <w:r>
        <w:t xml:space="preserve"> it eventually converts. Aspen trees are </w:t>
      </w:r>
      <w:r w:rsidR="00E20593">
        <w:t>5-</w:t>
      </w:r>
      <w:r>
        <w:t>16in DBH. Canopy cover is highly variable. Some understory conifers are present</w:t>
      </w:r>
      <w:r w:rsidR="00A06A10">
        <w:t>.</w:t>
      </w:r>
    </w:p>
    <w:p w:rsidR="006511D1" w:rsidP="006511D1" w:rsidRDefault="006511D1" w14:paraId="264EE135" w14:textId="77777777"/>
    <w:p>
      <w:r>
        <w:rPr>
          <w:i/>
          <w:u w:val="single"/>
        </w:rPr>
        <w:t>Maximum Tree Size Class</w:t>
      </w:r>
      <w:br/>
      <w:r>
        <w:t>Medium 9-21" DBH</w:t>
      </w:r>
    </w:p>
    <w:p w:rsidR="006511D1" w:rsidP="006511D1" w:rsidRDefault="006511D1" w14:paraId="2512048B" w14:textId="77777777">
      <w:pPr>
        <w:pStyle w:val="InfoPara"/>
        <w:pBdr>
          <w:top w:val="single" w:color="auto" w:sz="4" w:space="1"/>
        </w:pBdr>
      </w:pPr>
      <w:r>
        <w:t>Class D</w:t>
      </w:r>
      <w:r>
        <w:tab/>
        <w:t>2</w:t>
      </w:r>
      <w:r w:rsidR="002A3B10">
        <w:tab/>
      </w:r>
      <w:r w:rsidR="002A3B10">
        <w:tab/>
      </w:r>
      <w:r w:rsidR="002A3B10">
        <w:tab/>
      </w:r>
      <w:r w:rsidR="002A3B10">
        <w:tab/>
      </w:r>
      <w:r w:rsidR="004F7795">
        <w:t>Late Development 2 - Closed</w:t>
      </w:r>
    </w:p>
    <w:p w:rsidR="006511D1" w:rsidP="006511D1" w:rsidRDefault="006511D1" w14:paraId="17B4E9E9" w14:textId="1CDAF127">
      <w:pPr>
        <w:pStyle w:val="SClassInfoPara"/>
      </w:pPr>
      <w:r>
        <w:t xml:space="preserve">Upper Layer Lifeform </w:t>
      </w:r>
      <w:r w:rsidR="00A06A10">
        <w:t>I</w:t>
      </w:r>
      <w:r>
        <w:t xml:space="preserve">s </w:t>
      </w:r>
      <w:r w:rsidR="00A06A10">
        <w:t>N</w:t>
      </w:r>
      <w:r>
        <w:t xml:space="preserve">ot the </w:t>
      </w:r>
      <w:r w:rsidR="00A06A10">
        <w:t>D</w:t>
      </w:r>
      <w:r>
        <w:t xml:space="preserve">ominant </w:t>
      </w:r>
      <w:r w:rsidR="00A06A10">
        <w:t>L</w:t>
      </w:r>
      <w:r>
        <w:t>ifeform</w:t>
      </w:r>
    </w:p>
    <w:p w:rsidR="006511D1" w:rsidP="006511D1" w:rsidRDefault="006511D1" w14:paraId="022C3386" w14:textId="77777777">
      <w:r>
        <w:t>The conifers are usually less than 40%, but the aspen underneath can be full closure.</w:t>
      </w:r>
    </w:p>
    <w:p w:rsidR="006511D1" w:rsidP="006511D1" w:rsidRDefault="006511D1" w14:paraId="6C0F8A06" w14:textId="77777777"/>
    <w:p w:rsidR="006511D1" w:rsidP="006511D1" w:rsidRDefault="006511D1" w14:paraId="03153433" w14:textId="77777777">
      <w:pPr>
        <w:pStyle w:val="SClassInfoPara"/>
      </w:pPr>
      <w:r>
        <w:t>Indicator Species</w:t>
      </w:r>
    </w:p>
    <w:p w:rsidR="006511D1" w:rsidP="006511D1" w:rsidRDefault="006511D1" w14:paraId="19031B27" w14:textId="77777777"/>
    <w:p w:rsidR="006511D1" w:rsidP="006511D1" w:rsidRDefault="006511D1" w14:paraId="71BFAF23" w14:textId="77777777">
      <w:pPr>
        <w:pStyle w:val="SClassInfoPara"/>
      </w:pPr>
      <w:r>
        <w:t>Description</w:t>
      </w:r>
    </w:p>
    <w:p w:rsidR="006511D1" w:rsidP="006511D1" w:rsidRDefault="46AB497E" w14:paraId="72D968D1" w14:textId="6FD43591">
      <w:r>
        <w:t>This condition describes stands that have been protected from fire (&gt;270yrs old). Aspen trees are predominantly 16in DBH and greater. Conifers are present and overtop the aspen, but usually &lt;40% closure of conifers. White fir is a typical conife</w:t>
      </w:r>
      <w:r w:rsidR="00E20593">
        <w:t>r successional to aspen</w:t>
      </w:r>
      <w:r>
        <w:t xml:space="preserve"> and is depicted here, but other conifers </w:t>
      </w:r>
      <w:r w:rsidR="00A06A10">
        <w:t xml:space="preserve">-- </w:t>
      </w:r>
      <w:r>
        <w:t xml:space="preserve">especially lodgepole and red fir </w:t>
      </w:r>
      <w:r w:rsidR="00A06A10">
        <w:t xml:space="preserve">-- </w:t>
      </w:r>
      <w:r>
        <w:t>are also possible. This condition can endure indefinitely except in the event of replacement fire or surface fire.</w:t>
      </w:r>
    </w:p>
    <w:p w:rsidR="006511D1" w:rsidP="006511D1" w:rsidRDefault="006511D1" w14:paraId="538DE935"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511D1" w:rsidP="006511D1" w:rsidRDefault="006511D1" w14:paraId="429A43FD" w14:textId="77777777">
      <w:r>
        <w:t>Baker, Frederick S., 1925. Aspen in the Central Rocky Mountain Region. USDA Department Bulletin 1291. 1-47.</w:t>
      </w:r>
    </w:p>
    <w:p w:rsidR="006511D1" w:rsidP="006511D1" w:rsidRDefault="006511D1" w14:paraId="5FBD2FB4" w14:textId="77777777"/>
    <w:p w:rsidR="006511D1" w:rsidP="006511D1" w:rsidRDefault="006511D1" w14:paraId="0C44C996" w14:textId="77777777">
      <w:r>
        <w:t>Bartos, Dale L. and Robert B. Campbell, Jr. 1998. Decline of Quaking Aspen in the Interior West – Examples from Utah. Rangelands 20(1): 17-24.</w:t>
      </w:r>
    </w:p>
    <w:p w:rsidR="006511D1" w:rsidP="006511D1" w:rsidRDefault="006511D1" w14:paraId="6CDE1941" w14:textId="77777777"/>
    <w:p w:rsidR="006511D1" w:rsidP="006511D1" w:rsidRDefault="006511D1" w14:paraId="5AF13FFD" w14:textId="73F1EBAD">
      <w:r>
        <w:lastRenderedPageBreak/>
        <w:t>Bradley, Anne E., Nonan V. Noste and Willam C. Fischer. 1992. Fire Ecology of Forests and Woodlands in Utah. GTR-INT-287. Ogden, UT.</w:t>
      </w:r>
      <w:r w:rsidR="004D29C0">
        <w:t xml:space="preserve"> </w:t>
      </w:r>
      <w:r>
        <w:t>USDA Forest Service, Intermountain Research Station. 128 pp.</w:t>
      </w:r>
    </w:p>
    <w:p w:rsidR="006511D1" w:rsidP="006511D1" w:rsidRDefault="006511D1" w14:paraId="4A7FE5DA" w14:textId="77777777"/>
    <w:p w:rsidR="006511D1" w:rsidP="006511D1" w:rsidRDefault="006511D1" w14:paraId="6FC7ED98" w14:textId="280ED246">
      <w:r>
        <w:t xml:space="preserve">Campbell, Robert B. and Dale L. Bartos. 2001. Objectives for Sustaining Biodiversity. In: Shepperd, Wayne D., Dan Binkley, Dale L. Bartos, Thomas J. Stohlgren and Lane G. Eskew, compilers. 2001. Proceedings of the symposium: Sustaining aspen in western landscapes. 13-15 </w:t>
      </w:r>
      <w:r w:rsidR="00E20593">
        <w:t xml:space="preserve">June 2000; Grand Junction, CO. Proceedings RMRS-P-18. </w:t>
      </w:r>
      <w:r>
        <w:t>Fort Collins, CO: USDA Forest Service, Rocky Mountain Research Station. 460 pp.</w:t>
      </w:r>
    </w:p>
    <w:p w:rsidR="006511D1" w:rsidP="006511D1" w:rsidRDefault="006511D1" w14:paraId="6EDC2415" w14:textId="77777777"/>
    <w:p w:rsidR="006511D1" w:rsidP="006511D1" w:rsidRDefault="006511D1" w14:paraId="6D4A7D35" w14:textId="77777777">
      <w:r>
        <w:t>Griffin, James R. and William B. Critchfield, William B. 1972. The distribution of forest trees in California. Res. Pap. PSW-82. Berkeley, CA: USDA Forest Service, Pacific Southwest Forest and Range Experiment Station. 118 pp.</w:t>
      </w:r>
    </w:p>
    <w:p w:rsidR="006511D1" w:rsidP="006511D1" w:rsidRDefault="006511D1" w14:paraId="2C2C1F8A" w14:textId="77777777"/>
    <w:p w:rsidR="006511D1" w:rsidP="006511D1" w:rsidRDefault="00E20593" w14:paraId="3F4F35C4" w14:textId="7594BEAA">
      <w:r>
        <w:t xml:space="preserve">Mueggler, W.F. 1989. </w:t>
      </w:r>
      <w:r w:rsidR="006511D1">
        <w:t>Age Distribution and Reproduction</w:t>
      </w:r>
      <w:r>
        <w:t xml:space="preserve"> of Intermountain Aspen Stands.</w:t>
      </w:r>
      <w:r w:rsidR="006511D1">
        <w:t xml:space="preserve"> Western Journal of Applied Forestry 4(2): 41-45.</w:t>
      </w:r>
    </w:p>
    <w:p w:rsidR="006511D1" w:rsidP="006511D1" w:rsidRDefault="006511D1" w14:paraId="40F0AFE0" w14:textId="77777777"/>
    <w:p w:rsidR="006511D1" w:rsidP="006511D1" w:rsidRDefault="006511D1" w14:paraId="4C832441" w14:textId="11EEB504">
      <w:r>
        <w:t>Mueggler, W.F. 1988. Aspen Community Type</w:t>
      </w:r>
      <w:r w:rsidR="00E20593">
        <w:t xml:space="preserve">s of the Intermountain Region. </w:t>
      </w:r>
      <w:r>
        <w:t xml:space="preserve">General Technical Report INT-250. USDA Forest Service. 135 pp. </w:t>
      </w:r>
    </w:p>
    <w:p w:rsidR="006511D1" w:rsidP="006511D1" w:rsidRDefault="006511D1" w14:paraId="634290F9" w14:textId="77777777"/>
    <w:p w:rsidR="006511D1" w:rsidP="006511D1" w:rsidRDefault="006511D1" w14:paraId="20D27232" w14:textId="77777777">
      <w:r>
        <w:t>NatureServe. 2007. International Ecological Classification Standard: Terrestrial Ecological Classifications. NatureServe Central Databases. Arlington, VA. Data current as of 10 February 2007.</w:t>
      </w:r>
    </w:p>
    <w:p w:rsidR="006511D1" w:rsidP="006511D1" w:rsidRDefault="006511D1" w14:paraId="3BFACDE0" w14:textId="77777777"/>
    <w:p w:rsidR="006511D1" w:rsidP="006511D1" w:rsidRDefault="006511D1" w14:paraId="7EE51A6F" w14:textId="77777777">
      <w:r>
        <w:t>Romme, W.H., M.L. Floyd, D. Hanna and E.J. Barlett. 1999. Chapter 5: Aspen Forests in Landscape Condition Analysis for the South Central Highlands Section, Southwestern Colorado and Northwestern New Mexico.</w:t>
      </w:r>
    </w:p>
    <w:p w:rsidR="006511D1" w:rsidP="006511D1" w:rsidRDefault="006511D1" w14:paraId="0726333A" w14:textId="77777777"/>
    <w:p w:rsidR="006511D1" w:rsidP="006511D1" w:rsidRDefault="006511D1" w14:paraId="280C0175" w14:textId="460360BB">
      <w:r>
        <w:t>Shepperd, Wayne D. 2001. Manipulations t</w:t>
      </w:r>
      <w:r w:rsidR="00E20593">
        <w:t xml:space="preserve">o Regenerate Aspen Ecosystems. </w:t>
      </w:r>
      <w:r>
        <w:t>In: Shepperd, Wayne D, Dan Binkley, Dale L. Bartos, Thomas J. Stohlgre</w:t>
      </w:r>
      <w:r w:rsidR="00E20593">
        <w:t xml:space="preserve">n and Lang G. Eskew, compilers. 2001. </w:t>
      </w:r>
      <w:r>
        <w:t>Proceedings of the symposium--Sustaining aspen in western landscapes. 13-15 June 2000, Grand Juncti</w:t>
      </w:r>
      <w:r w:rsidR="00E20593">
        <w:t xml:space="preserve">on, CO. Proceedings RMRS-P-18. </w:t>
      </w:r>
      <w:r>
        <w:t>Fort Collins, CO: USDA Forest Service, Rocky Mountain Research Station. 355-365.</w:t>
      </w:r>
    </w:p>
    <w:p w:rsidR="006511D1" w:rsidP="006511D1" w:rsidRDefault="006511D1" w14:paraId="61F7B7A0" w14:textId="77777777"/>
    <w:p w:rsidR="006511D1" w:rsidP="006511D1" w:rsidRDefault="006511D1" w14:paraId="74034F60" w14:textId="77777777">
      <w:r>
        <w:t>Shepperd, Wayne D., Dale L. Bartos and Stephen A. Mata. 2001. Above- and below-ground effects of aspen clonal regeneration and succession to conifers. Canadian Journal of Forest Resources 31: 739-745.</w:t>
      </w:r>
    </w:p>
    <w:p w:rsidR="006511D1" w:rsidP="006511D1" w:rsidRDefault="006511D1" w14:paraId="7CFD44D7" w14:textId="77777777"/>
    <w:p w:rsidR="006511D1" w:rsidP="006511D1" w:rsidRDefault="006511D1" w14:paraId="1620F7AE" w14:textId="1ECC75D0">
      <w:r>
        <w:t>USDA Forest Service. 2000. Properly Functioning Condition: Rapid Assessment Proc</w:t>
      </w:r>
      <w:r w:rsidR="00E20593">
        <w:t xml:space="preserve">ess (January 7, 2000 version). </w:t>
      </w:r>
      <w:r>
        <w:t>Odgen, UT: Intermountain Region, Ogden, UT. Unnumbered.</w:t>
      </w:r>
    </w:p>
    <w:p w:rsidRPr="00A43E41" w:rsidR="004D5F12" w:rsidP="006511D1" w:rsidRDefault="004D5F12" w14:paraId="7BD40AD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D6567" w14:textId="77777777" w:rsidR="0022326E" w:rsidRDefault="0022326E">
      <w:r>
        <w:separator/>
      </w:r>
    </w:p>
  </w:endnote>
  <w:endnote w:type="continuationSeparator" w:id="0">
    <w:p w14:paraId="4C5C9817" w14:textId="77777777" w:rsidR="0022326E" w:rsidRDefault="0022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62FEB" w14:textId="77777777" w:rsidR="006511D1" w:rsidRDefault="006511D1" w:rsidP="006511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A75FF" w14:textId="77777777" w:rsidR="0022326E" w:rsidRDefault="0022326E">
      <w:r>
        <w:separator/>
      </w:r>
    </w:p>
  </w:footnote>
  <w:footnote w:type="continuationSeparator" w:id="0">
    <w:p w14:paraId="3B422FA8" w14:textId="77777777" w:rsidR="0022326E" w:rsidRDefault="00223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DF79" w14:textId="77777777" w:rsidR="00A43E41" w:rsidRDefault="00A43E41" w:rsidP="006511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6129A"/>
    <w:pPr>
      <w:ind w:left="720"/>
    </w:pPr>
    <w:rPr>
      <w:rFonts w:ascii="Calibri" w:eastAsiaTheme="minorHAnsi" w:hAnsi="Calibri"/>
      <w:sz w:val="22"/>
      <w:szCs w:val="22"/>
    </w:rPr>
  </w:style>
  <w:style w:type="character" w:styleId="Hyperlink">
    <w:name w:val="Hyperlink"/>
    <w:basedOn w:val="DefaultParagraphFont"/>
    <w:rsid w:val="0066129A"/>
    <w:rPr>
      <w:color w:val="0000FF" w:themeColor="hyperlink"/>
      <w:u w:val="single"/>
    </w:rPr>
  </w:style>
  <w:style w:type="paragraph" w:styleId="BalloonText">
    <w:name w:val="Balloon Text"/>
    <w:basedOn w:val="Normal"/>
    <w:link w:val="BalloonTextChar"/>
    <w:uiPriority w:val="99"/>
    <w:semiHidden/>
    <w:unhideWhenUsed/>
    <w:rsid w:val="0066129A"/>
    <w:rPr>
      <w:rFonts w:ascii="Tahoma" w:hAnsi="Tahoma" w:cs="Tahoma"/>
      <w:sz w:val="16"/>
      <w:szCs w:val="16"/>
    </w:rPr>
  </w:style>
  <w:style w:type="character" w:customStyle="1" w:styleId="BalloonTextChar">
    <w:name w:val="Balloon Text Char"/>
    <w:basedOn w:val="DefaultParagraphFont"/>
    <w:link w:val="BalloonText"/>
    <w:uiPriority w:val="99"/>
    <w:semiHidden/>
    <w:rsid w:val="0066129A"/>
    <w:rPr>
      <w:rFonts w:ascii="Tahoma" w:hAnsi="Tahoma" w:cs="Tahoma"/>
      <w:sz w:val="16"/>
      <w:szCs w:val="16"/>
    </w:rPr>
  </w:style>
  <w:style w:type="character" w:styleId="CommentReference">
    <w:name w:val="annotation reference"/>
    <w:basedOn w:val="DefaultParagraphFont"/>
    <w:uiPriority w:val="99"/>
    <w:semiHidden/>
    <w:unhideWhenUsed/>
    <w:rsid w:val="006E07AE"/>
    <w:rPr>
      <w:sz w:val="16"/>
      <w:szCs w:val="16"/>
    </w:rPr>
  </w:style>
  <w:style w:type="paragraph" w:styleId="CommentText">
    <w:name w:val="annotation text"/>
    <w:basedOn w:val="Normal"/>
    <w:link w:val="CommentTextChar"/>
    <w:uiPriority w:val="99"/>
    <w:semiHidden/>
    <w:unhideWhenUsed/>
    <w:rsid w:val="006E07AE"/>
    <w:rPr>
      <w:sz w:val="20"/>
      <w:szCs w:val="20"/>
    </w:rPr>
  </w:style>
  <w:style w:type="character" w:customStyle="1" w:styleId="CommentTextChar">
    <w:name w:val="Comment Text Char"/>
    <w:basedOn w:val="DefaultParagraphFont"/>
    <w:link w:val="CommentText"/>
    <w:uiPriority w:val="99"/>
    <w:semiHidden/>
    <w:rsid w:val="006E07AE"/>
  </w:style>
  <w:style w:type="paragraph" w:styleId="CommentSubject">
    <w:name w:val="annotation subject"/>
    <w:basedOn w:val="CommentText"/>
    <w:next w:val="CommentText"/>
    <w:link w:val="CommentSubjectChar"/>
    <w:uiPriority w:val="99"/>
    <w:semiHidden/>
    <w:unhideWhenUsed/>
    <w:rsid w:val="006E07AE"/>
    <w:rPr>
      <w:b/>
      <w:bCs/>
    </w:rPr>
  </w:style>
  <w:style w:type="character" w:customStyle="1" w:styleId="CommentSubjectChar">
    <w:name w:val="Comment Subject Char"/>
    <w:basedOn w:val="CommentTextChar"/>
    <w:link w:val="CommentSubject"/>
    <w:uiPriority w:val="99"/>
    <w:semiHidden/>
    <w:rsid w:val="006E0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51272">
      <w:bodyDiv w:val="1"/>
      <w:marLeft w:val="0"/>
      <w:marRight w:val="0"/>
      <w:marTop w:val="0"/>
      <w:marBottom w:val="0"/>
      <w:divBdr>
        <w:top w:val="none" w:sz="0" w:space="0" w:color="auto"/>
        <w:left w:val="none" w:sz="0" w:space="0" w:color="auto"/>
        <w:bottom w:val="none" w:sz="0" w:space="0" w:color="auto"/>
        <w:right w:val="none" w:sz="0" w:space="0" w:color="auto"/>
      </w:divBdr>
    </w:div>
    <w:div w:id="7201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2014-08-19T01:14:00Z</cp:lastPrinted>
  <dcterms:created xsi:type="dcterms:W3CDTF">2017-09-14T23:58:00Z</dcterms:created>
  <dcterms:modified xsi:type="dcterms:W3CDTF">2025-02-12T09:41:14Z</dcterms:modified>
</cp:coreProperties>
</file>