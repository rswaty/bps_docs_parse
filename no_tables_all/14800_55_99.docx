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D7" w:rsidP="00810ED7" w:rsidRDefault="00810ED7">
      <w:pPr>
        <w:pStyle w:val="BpSTitle"/>
      </w:pPr>
      <w:r>
        <w:t>14800</w:t>
      </w:r>
    </w:p>
    <w:p w:rsidR="00810ED7" w:rsidP="00810ED7" w:rsidRDefault="00810ED7">
      <w:pPr>
        <w:pStyle w:val="BpSTitle"/>
      </w:pPr>
      <w:r>
        <w:t>Gulf and Atlantic Coastal Plain Swamp Systems</w:t>
      </w:r>
    </w:p>
    <w:p w:rsidR="00810ED7" w:rsidP="00810ED7" w:rsidRDefault="00810ED7">
      <w:r>
        <w:t>BpS Model/Description Version: Aug. 2020</w:t>
      </w:r>
      <w:r>
        <w:tab/>
      </w:r>
      <w:r>
        <w:tab/>
      </w:r>
      <w:r>
        <w:tab/>
      </w:r>
      <w:r>
        <w:tab/>
      </w:r>
      <w:r>
        <w:tab/>
      </w:r>
      <w:r>
        <w:tab/>
      </w:r>
      <w:r>
        <w:tab/>
      </w:r>
    </w:p>
    <w:p w:rsidR="00810ED7" w:rsidP="00810ED7" w:rsidRDefault="00810ED7"/>
    <w:p w:rsidR="00810ED7" w:rsidP="00810ED7" w:rsidRDefault="00810ED7"/>
    <w:p w:rsidR="00810ED7" w:rsidP="00810ED7" w:rsidRDefault="00810ED7">
      <w:pPr>
        <w:pStyle w:val="InfoPara"/>
      </w:pPr>
      <w:r>
        <w:t>Vegetation Type</w:t>
      </w:r>
    </w:p>
    <w:p w:rsidR="00810ED7" w:rsidP="00810ED7" w:rsidRDefault="003F11ED">
      <w:r w:rsidRPr="003F11ED">
        <w:t>Woody Wetland</w:t>
      </w:r>
      <w:bookmarkStart w:name="_GoBack" w:id="0"/>
      <w:bookmarkEnd w:id="0"/>
    </w:p>
    <w:p w:rsidR="00810ED7" w:rsidP="00810ED7" w:rsidRDefault="00810ED7">
      <w:pPr>
        <w:pStyle w:val="InfoPara"/>
      </w:pPr>
      <w:r>
        <w:t>Map Zones</w:t>
      </w:r>
    </w:p>
    <w:p w:rsidR="00810ED7" w:rsidP="00810ED7" w:rsidRDefault="00810ED7">
      <w:r>
        <w:t>55</w:t>
      </w:r>
      <w:r w:rsidR="00467B82">
        <w:t>, 99</w:t>
      </w:r>
    </w:p>
    <w:p w:rsidR="00810ED7" w:rsidP="00810ED7" w:rsidRDefault="00810ED7">
      <w:pPr>
        <w:pStyle w:val="InfoPara"/>
      </w:pPr>
      <w:r>
        <w:t>Geographic Range</w:t>
      </w:r>
    </w:p>
    <w:p w:rsidR="00810ED7" w:rsidP="00810ED7" w:rsidRDefault="00810ED7">
      <w:r>
        <w:t>This system group occurs along the Gulf and Atlantic Coastal Plain from MA to TX, extending up the MS to the southernmost part of IL (NatureServe 2006).</w:t>
      </w:r>
    </w:p>
    <w:p w:rsidR="00810ED7" w:rsidP="00810ED7" w:rsidRDefault="00810ED7"/>
    <w:p w:rsidR="00810ED7" w:rsidP="00810ED7" w:rsidRDefault="00810ED7">
      <w:r>
        <w:t>The geographic range of 3 aggregate systems that compose this BpS for the southeast Coastal Plain are indicated below:</w:t>
      </w:r>
    </w:p>
    <w:p w:rsidR="00810ED7" w:rsidP="00810ED7" w:rsidRDefault="00810ED7">
      <w:r>
        <w:t>• CES203.240 -- Atlantic Coastal Plain Southern Tidal Wooded Swamp -- is found from southeastern VA southward to northern FL along the Atlantic Coast (NatureServe 2006).</w:t>
      </w:r>
    </w:p>
    <w:p w:rsidR="00810ED7" w:rsidP="00810ED7" w:rsidRDefault="00810ED7">
      <w:r>
        <w:t>• CES203.384 -- Southern Coastal Plain Nonriverine Basin Swamp -- occurs in the East Gulf Coastal Plain of AL, FL, GA, MS and SC (NatureServe 2006).</w:t>
      </w:r>
    </w:p>
    <w:p w:rsidR="00810ED7" w:rsidP="00810ED7" w:rsidRDefault="00810ED7">
      <w:r>
        <w:t>• CES203.501 -- Southern Coastal Plain Hydric Hammock -- occurs in FL, GA and rarely in southern AL (NatureServe 2006).</w:t>
      </w:r>
    </w:p>
    <w:p w:rsidR="00810ED7" w:rsidP="00810ED7" w:rsidRDefault="00810ED7">
      <w:pPr>
        <w:pStyle w:val="InfoPara"/>
      </w:pPr>
      <w:r>
        <w:t>Biophysical Site Description</w:t>
      </w:r>
    </w:p>
    <w:p w:rsidR="00810ED7" w:rsidP="00810ED7" w:rsidRDefault="00810ED7">
      <w:r>
        <w:t>This system group consists of poorly drained, organic or mineral soil flats and basins of the Atlantic and Gulf Coastal Plain. These areas are saturated by rainfall and seasonal high water table. Most are not associated with river floodplains, although one component system is a tidal swamp. (NatureServe 2006).</w:t>
      </w:r>
    </w:p>
    <w:p w:rsidR="00810ED7" w:rsidP="00810ED7" w:rsidRDefault="00810ED7"/>
    <w:p w:rsidR="00810ED7" w:rsidP="00810ED7" w:rsidRDefault="00810ED7">
      <w:r>
        <w:t>• CES203.240 -- Atlantic Coastal Plain Southern Tidal Wooded Swamp -- Occurs in lower reaches of river floodplains and along estuary shorelines, in places regularly or irregularly flooded by lunar or wind tides. The water has little salt content, due to distance from the ocean and/or strong freshwater input. Soils may be mineral or organic. Soils are generally permanently saturated even when the tide is low. The transition to flood dominance rather than tidal dominance of hydrology may be very gradual. This system is distinguished from adjacent system by the combination of tidal flooding and tree-dominated vegetation (NatureServe 2006).</w:t>
      </w:r>
    </w:p>
    <w:p w:rsidR="00810ED7" w:rsidP="00810ED7" w:rsidRDefault="00810ED7"/>
    <w:p w:rsidR="00810ED7" w:rsidP="00810ED7" w:rsidRDefault="00810ED7">
      <w:r>
        <w:t xml:space="preserve">• CES203.501 -- Southern Coastal Plain Hydric Hammock -- This system occupies flat lowlands along the southern and outermost portions of the Coastal Plain of the southeastern US, usually over limestone substrates. In FL examples of this system are often found adjacent to the floodplain of spring-fed rivers with relatively constant flows. In some areas, such as the Big </w:t>
      </w:r>
      <w:r>
        <w:lastRenderedPageBreak/>
        <w:t xml:space="preserve">Bend region, they occupy large areas of broad, shallow, mucky or seepy wetlands but generally do not receive overbank flooding (A. Johnson pers. comm.). In AL, this system is apparently confined to floodplains of the Mobile-Tensaw (A. </w:t>
      </w:r>
      <w:proofErr w:type="spellStart"/>
      <w:r>
        <w:t>Schotz</w:t>
      </w:r>
      <w:proofErr w:type="spellEnd"/>
      <w:r>
        <w:t xml:space="preserve"> pers. comm.), where examples are topographically higher than the surrounding floodplains (NatureServe 2006).</w:t>
      </w:r>
    </w:p>
    <w:p w:rsidR="00810ED7" w:rsidP="00810ED7" w:rsidRDefault="00810ED7"/>
    <w:p w:rsidR="00810ED7" w:rsidP="00810ED7" w:rsidRDefault="00810ED7">
      <w:r>
        <w:t>• CES203.384 -- Southern Coastal Plain Nonriverine Basin Swamp -- This system occupies large, seasonally inundated basins with peaty substrates. These basins are nonriverine and do not receive overbank flooding (NatureServe 2006).</w:t>
      </w:r>
    </w:p>
    <w:p w:rsidR="00810ED7" w:rsidP="00810ED7" w:rsidRDefault="00810ED7">
      <w:pPr>
        <w:pStyle w:val="InfoPara"/>
      </w:pPr>
      <w:r>
        <w:t>Vegetation Description</w:t>
      </w:r>
    </w:p>
    <w:p w:rsidR="00810ED7" w:rsidP="00810ED7" w:rsidRDefault="00810ED7">
      <w:r>
        <w:t xml:space="preserve">Dominant tree species vary with geography. South of VA, </w:t>
      </w:r>
      <w:r w:rsidRPr="00467B82">
        <w:rPr>
          <w:i/>
        </w:rPr>
        <w:t>Taxodium distichum</w:t>
      </w:r>
      <w:r>
        <w:t xml:space="preserve"> and </w:t>
      </w:r>
      <w:r w:rsidRPr="00467B82">
        <w:rPr>
          <w:i/>
        </w:rPr>
        <w:t>Nyssa</w:t>
      </w:r>
      <w:r>
        <w:t xml:space="preserve"> spp</w:t>
      </w:r>
      <w:r w:rsidR="00467B82">
        <w:t>.</w:t>
      </w:r>
      <w:r>
        <w:t xml:space="preserve"> are the most characteristic trees in many of these swamps. In the North Atlantic coastal plain, </w:t>
      </w:r>
      <w:proofErr w:type="spellStart"/>
      <w:r w:rsidRPr="00467B82">
        <w:rPr>
          <w:i/>
        </w:rPr>
        <w:t>Chamaecyparis</w:t>
      </w:r>
      <w:proofErr w:type="spellEnd"/>
      <w:r w:rsidRPr="00467B82">
        <w:rPr>
          <w:i/>
        </w:rPr>
        <w:t xml:space="preserve"> </w:t>
      </w:r>
      <w:proofErr w:type="spellStart"/>
      <w:r w:rsidRPr="00467B82">
        <w:rPr>
          <w:i/>
        </w:rPr>
        <w:t>thyoides</w:t>
      </w:r>
      <w:proofErr w:type="spellEnd"/>
      <w:r>
        <w:t xml:space="preserve">, </w:t>
      </w:r>
      <w:r w:rsidRPr="00467B82">
        <w:rPr>
          <w:i/>
        </w:rPr>
        <w:t>Acer rubrum</w:t>
      </w:r>
      <w:r>
        <w:t xml:space="preserve">, </w:t>
      </w:r>
      <w:r w:rsidRPr="00467B82">
        <w:rPr>
          <w:i/>
        </w:rPr>
        <w:t xml:space="preserve">Liquidambar </w:t>
      </w:r>
      <w:proofErr w:type="spellStart"/>
      <w:r w:rsidRPr="00467B82">
        <w:rPr>
          <w:i/>
        </w:rPr>
        <w:t>styraciflua</w:t>
      </w:r>
      <w:proofErr w:type="spellEnd"/>
      <w:r>
        <w:t xml:space="preserve">, </w:t>
      </w:r>
      <w:r w:rsidRPr="00467B82">
        <w:rPr>
          <w:i/>
        </w:rPr>
        <w:t>Nyssa sylvatica</w:t>
      </w:r>
      <w:r>
        <w:t xml:space="preserve">, </w:t>
      </w:r>
      <w:r w:rsidRPr="00467B82">
        <w:rPr>
          <w:i/>
        </w:rPr>
        <w:t xml:space="preserve">Quercus </w:t>
      </w:r>
      <w:proofErr w:type="spellStart"/>
      <w:r w:rsidRPr="00467B82">
        <w:rPr>
          <w:i/>
        </w:rPr>
        <w:t>phellos</w:t>
      </w:r>
      <w:proofErr w:type="spellEnd"/>
      <w:r w:rsidR="00467B82">
        <w:t>,</w:t>
      </w:r>
      <w:r>
        <w:t xml:space="preserve"> and </w:t>
      </w:r>
      <w:proofErr w:type="spellStart"/>
      <w:r w:rsidRPr="00467B82">
        <w:rPr>
          <w:i/>
        </w:rPr>
        <w:t>Fraxinus</w:t>
      </w:r>
      <w:proofErr w:type="spellEnd"/>
      <w:r w:rsidRPr="00467B82">
        <w:rPr>
          <w:i/>
        </w:rPr>
        <w:t xml:space="preserve"> </w:t>
      </w:r>
      <w:proofErr w:type="spellStart"/>
      <w:r w:rsidRPr="00467B82">
        <w:rPr>
          <w:i/>
        </w:rPr>
        <w:t>pennsylvanica</w:t>
      </w:r>
      <w:proofErr w:type="spellEnd"/>
      <w:r>
        <w:t xml:space="preserve"> are characteristic dominants. Tidal wooded swamps from VA to FL are dominated by </w:t>
      </w:r>
      <w:r w:rsidRPr="00467B82">
        <w:rPr>
          <w:i/>
        </w:rPr>
        <w:t>Taxodium</w:t>
      </w:r>
      <w:r>
        <w:t xml:space="preserve">, </w:t>
      </w:r>
      <w:r w:rsidRPr="00467B82">
        <w:rPr>
          <w:i/>
        </w:rPr>
        <w:t>Nyssa</w:t>
      </w:r>
      <w:r w:rsidR="00467B82">
        <w:t>,</w:t>
      </w:r>
      <w:r>
        <w:t xml:space="preserve"> or </w:t>
      </w:r>
      <w:proofErr w:type="spellStart"/>
      <w:r w:rsidRPr="00467B82">
        <w:rPr>
          <w:i/>
        </w:rPr>
        <w:t>Fraxinus</w:t>
      </w:r>
      <w:proofErr w:type="spellEnd"/>
      <w:r>
        <w:t xml:space="preserve">. In the Mississippi River Valley, along with </w:t>
      </w:r>
      <w:r w:rsidRPr="00467B82">
        <w:rPr>
          <w:i/>
        </w:rPr>
        <w:t>Taxodium distichum</w:t>
      </w:r>
      <w:r>
        <w:t xml:space="preserve"> and </w:t>
      </w:r>
      <w:r w:rsidRPr="00467B82">
        <w:rPr>
          <w:i/>
        </w:rPr>
        <w:t>Nyssa</w:t>
      </w:r>
      <w:r>
        <w:t xml:space="preserve"> </w:t>
      </w:r>
      <w:proofErr w:type="spellStart"/>
      <w:r>
        <w:t>spp</w:t>
      </w:r>
      <w:proofErr w:type="spellEnd"/>
      <w:r>
        <w:t xml:space="preserve">, characteristic trees include </w:t>
      </w:r>
      <w:r w:rsidRPr="00467B82">
        <w:rPr>
          <w:i/>
        </w:rPr>
        <w:t>Acer rubrum</w:t>
      </w:r>
      <w:r>
        <w:t xml:space="preserve">, </w:t>
      </w:r>
      <w:proofErr w:type="spellStart"/>
      <w:r w:rsidRPr="00467B82">
        <w:rPr>
          <w:i/>
        </w:rPr>
        <w:t>Carya</w:t>
      </w:r>
      <w:proofErr w:type="spellEnd"/>
      <w:r w:rsidRPr="00467B82">
        <w:rPr>
          <w:i/>
        </w:rPr>
        <w:t xml:space="preserve"> </w:t>
      </w:r>
      <w:proofErr w:type="spellStart"/>
      <w:r w:rsidRPr="00467B82">
        <w:rPr>
          <w:i/>
        </w:rPr>
        <w:t>aquatica</w:t>
      </w:r>
      <w:proofErr w:type="spellEnd"/>
      <w:r>
        <w:t xml:space="preserve">, </w:t>
      </w:r>
      <w:proofErr w:type="spellStart"/>
      <w:r w:rsidRPr="00467B82">
        <w:rPr>
          <w:i/>
        </w:rPr>
        <w:t>Fraxinus</w:t>
      </w:r>
      <w:proofErr w:type="spellEnd"/>
      <w:r w:rsidRPr="00467B82">
        <w:rPr>
          <w:i/>
        </w:rPr>
        <w:t xml:space="preserve"> </w:t>
      </w:r>
      <w:proofErr w:type="spellStart"/>
      <w:r w:rsidRPr="00467B82">
        <w:rPr>
          <w:i/>
        </w:rPr>
        <w:t>profunda</w:t>
      </w:r>
      <w:proofErr w:type="spellEnd"/>
      <w:r>
        <w:t xml:space="preserve">, </w:t>
      </w:r>
      <w:proofErr w:type="spellStart"/>
      <w:r w:rsidRPr="00467B82">
        <w:rPr>
          <w:i/>
        </w:rPr>
        <w:t>Gleditsia</w:t>
      </w:r>
      <w:proofErr w:type="spellEnd"/>
      <w:r w:rsidRPr="00467B82">
        <w:rPr>
          <w:i/>
        </w:rPr>
        <w:t xml:space="preserve"> </w:t>
      </w:r>
      <w:proofErr w:type="spellStart"/>
      <w:r w:rsidRPr="00467B82">
        <w:rPr>
          <w:i/>
        </w:rPr>
        <w:t>aquatica</w:t>
      </w:r>
      <w:proofErr w:type="spellEnd"/>
      <w:r>
        <w:t xml:space="preserve">, </w:t>
      </w:r>
      <w:proofErr w:type="spellStart"/>
      <w:r w:rsidRPr="00467B82">
        <w:rPr>
          <w:i/>
        </w:rPr>
        <w:t>Planera</w:t>
      </w:r>
      <w:proofErr w:type="spellEnd"/>
      <w:r w:rsidRPr="00467B82">
        <w:rPr>
          <w:i/>
        </w:rPr>
        <w:t xml:space="preserve"> </w:t>
      </w:r>
      <w:proofErr w:type="spellStart"/>
      <w:r w:rsidRPr="00467B82">
        <w:rPr>
          <w:i/>
        </w:rPr>
        <w:t>aquatica</w:t>
      </w:r>
      <w:proofErr w:type="spellEnd"/>
      <w:r>
        <w:t xml:space="preserve">, </w:t>
      </w:r>
      <w:r w:rsidRPr="00467B82">
        <w:rPr>
          <w:i/>
        </w:rPr>
        <w:t xml:space="preserve">Quercus </w:t>
      </w:r>
      <w:proofErr w:type="spellStart"/>
      <w:r w:rsidRPr="00467B82">
        <w:rPr>
          <w:i/>
        </w:rPr>
        <w:t>lyrata</w:t>
      </w:r>
      <w:proofErr w:type="spellEnd"/>
      <w:r>
        <w:t xml:space="preserve">, </w:t>
      </w:r>
      <w:r w:rsidRPr="00467B82">
        <w:rPr>
          <w:i/>
        </w:rPr>
        <w:t xml:space="preserve">Quercus </w:t>
      </w:r>
      <w:proofErr w:type="spellStart"/>
      <w:r w:rsidRPr="00467B82">
        <w:rPr>
          <w:i/>
        </w:rPr>
        <w:t>palustris</w:t>
      </w:r>
      <w:proofErr w:type="spellEnd"/>
      <w:r w:rsidR="00467B82">
        <w:t>,</w:t>
      </w:r>
      <w:r>
        <w:t xml:space="preserve"> and </w:t>
      </w:r>
      <w:r w:rsidRPr="00467B82">
        <w:rPr>
          <w:i/>
        </w:rPr>
        <w:t xml:space="preserve">Salix </w:t>
      </w:r>
      <w:proofErr w:type="spellStart"/>
      <w:r w:rsidRPr="00467B82">
        <w:rPr>
          <w:i/>
        </w:rPr>
        <w:t>nigra</w:t>
      </w:r>
      <w:proofErr w:type="spellEnd"/>
      <w:r>
        <w:t xml:space="preserve">. At the southern edge of this group's range, hydric hammocks in northern to central FL are characterized by </w:t>
      </w:r>
      <w:proofErr w:type="spellStart"/>
      <w:r w:rsidRPr="00467B82">
        <w:rPr>
          <w:i/>
        </w:rPr>
        <w:t>Chamaecyparis</w:t>
      </w:r>
      <w:proofErr w:type="spellEnd"/>
      <w:r w:rsidRPr="00467B82">
        <w:rPr>
          <w:i/>
        </w:rPr>
        <w:t xml:space="preserve"> </w:t>
      </w:r>
      <w:proofErr w:type="spellStart"/>
      <w:r w:rsidRPr="00467B82">
        <w:rPr>
          <w:i/>
        </w:rPr>
        <w:t>thyoides</w:t>
      </w:r>
      <w:proofErr w:type="spellEnd"/>
      <w:r>
        <w:t xml:space="preserve"> and sabal palmetto. Important wetland oaks thorough much of the range include </w:t>
      </w:r>
      <w:r w:rsidRPr="00467B82">
        <w:rPr>
          <w:i/>
        </w:rPr>
        <w:t xml:space="preserve">Quercus </w:t>
      </w:r>
      <w:proofErr w:type="spellStart"/>
      <w:r w:rsidRPr="00467B82">
        <w:rPr>
          <w:i/>
        </w:rPr>
        <w:t>michauxii</w:t>
      </w:r>
      <w:proofErr w:type="spellEnd"/>
      <w:r>
        <w:t xml:space="preserve">, </w:t>
      </w:r>
      <w:r w:rsidRPr="00467B82">
        <w:rPr>
          <w:i/>
        </w:rPr>
        <w:t>Quercus pagoda</w:t>
      </w:r>
      <w:r>
        <w:t xml:space="preserve">, </w:t>
      </w:r>
      <w:r w:rsidRPr="00467B82">
        <w:rPr>
          <w:i/>
        </w:rPr>
        <w:t xml:space="preserve">Quercus </w:t>
      </w:r>
      <w:proofErr w:type="spellStart"/>
      <w:r w:rsidRPr="00467B82">
        <w:rPr>
          <w:i/>
        </w:rPr>
        <w:t>phellos</w:t>
      </w:r>
      <w:proofErr w:type="spellEnd"/>
      <w:r w:rsidR="00467B82">
        <w:t>,</w:t>
      </w:r>
      <w:r>
        <w:t xml:space="preserve"> and </w:t>
      </w:r>
      <w:r w:rsidRPr="00467B82">
        <w:rPr>
          <w:i/>
        </w:rPr>
        <w:t xml:space="preserve">Quercus </w:t>
      </w:r>
      <w:proofErr w:type="spellStart"/>
      <w:r w:rsidRPr="00467B82">
        <w:rPr>
          <w:i/>
        </w:rPr>
        <w:t>laurifolia</w:t>
      </w:r>
      <w:proofErr w:type="spellEnd"/>
      <w:r>
        <w:t xml:space="preserve"> (NatureServe 2006).</w:t>
      </w:r>
    </w:p>
    <w:p w:rsidR="00810ED7" w:rsidP="00810ED7" w:rsidRDefault="00810ED7"/>
    <w:p w:rsidR="00810ED7" w:rsidP="00810ED7" w:rsidRDefault="00810ED7">
      <w:r>
        <w:t xml:space="preserve">Emergent </w:t>
      </w:r>
      <w:r w:rsidRPr="00467B82">
        <w:rPr>
          <w:i/>
        </w:rPr>
        <w:t xml:space="preserve">Pinus </w:t>
      </w:r>
      <w:proofErr w:type="spellStart"/>
      <w:r w:rsidRPr="00467B82">
        <w:rPr>
          <w:i/>
        </w:rPr>
        <w:t>elliottii</w:t>
      </w:r>
      <w:proofErr w:type="spellEnd"/>
      <w:r>
        <w:t xml:space="preserve"> may also be present in Southern Coastal Plain Nonriverine Basin Swamp examples which also include characteristic shrubs like </w:t>
      </w:r>
      <w:proofErr w:type="spellStart"/>
      <w:r w:rsidRPr="00467B82">
        <w:rPr>
          <w:i/>
        </w:rPr>
        <w:t>Cliftonia</w:t>
      </w:r>
      <w:proofErr w:type="spellEnd"/>
      <w:r w:rsidRPr="00467B82">
        <w:rPr>
          <w:i/>
        </w:rPr>
        <w:t xml:space="preserve"> </w:t>
      </w:r>
      <w:proofErr w:type="spellStart"/>
      <w:r w:rsidRPr="00467B82">
        <w:rPr>
          <w:i/>
        </w:rPr>
        <w:t>monophylla</w:t>
      </w:r>
      <w:proofErr w:type="spellEnd"/>
      <w:r>
        <w:t xml:space="preserve">, </w:t>
      </w:r>
      <w:proofErr w:type="spellStart"/>
      <w:r w:rsidRPr="00467B82">
        <w:rPr>
          <w:i/>
        </w:rPr>
        <w:t>Cyrilla</w:t>
      </w:r>
      <w:proofErr w:type="spellEnd"/>
      <w:r w:rsidRPr="00467B82">
        <w:rPr>
          <w:i/>
        </w:rPr>
        <w:t xml:space="preserve"> </w:t>
      </w:r>
      <w:proofErr w:type="spellStart"/>
      <w:r w:rsidRPr="00467B82">
        <w:rPr>
          <w:i/>
        </w:rPr>
        <w:t>racemiflora</w:t>
      </w:r>
      <w:proofErr w:type="spellEnd"/>
      <w:r>
        <w:t xml:space="preserve">, </w:t>
      </w:r>
      <w:r w:rsidRPr="00467B82">
        <w:rPr>
          <w:i/>
        </w:rPr>
        <w:t xml:space="preserve">Lyonia </w:t>
      </w:r>
      <w:proofErr w:type="spellStart"/>
      <w:r w:rsidRPr="00467B82">
        <w:rPr>
          <w:i/>
        </w:rPr>
        <w:t>lucida</w:t>
      </w:r>
      <w:proofErr w:type="spellEnd"/>
      <w:r w:rsidR="00467B82">
        <w:t>,</w:t>
      </w:r>
      <w:r>
        <w:t xml:space="preserve"> and </w:t>
      </w:r>
      <w:r w:rsidRPr="00467B82">
        <w:rPr>
          <w:i/>
        </w:rPr>
        <w:t xml:space="preserve">Smilax </w:t>
      </w:r>
      <w:proofErr w:type="spellStart"/>
      <w:r w:rsidRPr="00467B82">
        <w:rPr>
          <w:i/>
        </w:rPr>
        <w:t>laurifolia</w:t>
      </w:r>
      <w:proofErr w:type="spellEnd"/>
      <w:r>
        <w:t xml:space="preserve"> (NatureServe 2006).</w:t>
      </w:r>
    </w:p>
    <w:p w:rsidR="00810ED7" w:rsidP="00810ED7" w:rsidRDefault="00810ED7">
      <w:pPr>
        <w:pStyle w:val="InfoPara"/>
      </w:pPr>
      <w:r>
        <w:t>BpS Dominant and Indicator Species</w:t>
      </w:r>
    </w:p>
    <w:p>
      <w:r>
        <w:rPr>
          <w:sz w:val="16"/>
        </w:rPr>
        <w:t>Species names are from the NRCS PLANTS database. Check species codes at http://plants.usda.gov.</w:t>
      </w:r>
    </w:p>
    <w:p w:rsidR="00810ED7" w:rsidP="00810ED7" w:rsidRDefault="00810ED7">
      <w:pPr>
        <w:pStyle w:val="InfoPara"/>
      </w:pPr>
      <w:r>
        <w:t>Disturbance Description</w:t>
      </w:r>
    </w:p>
    <w:p w:rsidR="00810ED7" w:rsidP="00810ED7" w:rsidRDefault="00810ED7">
      <w:r>
        <w:t>Natural fire is not frequent in these systems, but may sometimes be important in determining the boundary or margins of this BpS (NatureServe 2006).</w:t>
      </w:r>
    </w:p>
    <w:p w:rsidR="00810ED7" w:rsidP="00810ED7" w:rsidRDefault="00810ED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10ED7" w:rsidP="00810ED7" w:rsidRDefault="00810ED7">
      <w:pPr>
        <w:pStyle w:val="InfoPara"/>
      </w:pPr>
      <w:r>
        <w:lastRenderedPageBreak/>
        <w:t>Scale Description</w:t>
      </w:r>
    </w:p>
    <w:p w:rsidR="00810ED7" w:rsidP="00810ED7" w:rsidRDefault="00810ED7">
      <w:r>
        <w:t>None</w:t>
      </w:r>
    </w:p>
    <w:p w:rsidR="00810ED7" w:rsidP="00810ED7" w:rsidRDefault="00810ED7">
      <w:pPr>
        <w:pStyle w:val="InfoPara"/>
      </w:pPr>
      <w:r>
        <w:t>Adjacency or Identification Concerns</w:t>
      </w:r>
    </w:p>
    <w:p w:rsidR="00810ED7" w:rsidP="00810ED7" w:rsidRDefault="00810ED7">
      <w:r>
        <w:t>Standard Ecological Systems that are covered within this BpS as indicated by NatureServe (2006):</w:t>
      </w:r>
    </w:p>
    <w:p w:rsidR="00810ED7" w:rsidP="00810ED7" w:rsidRDefault="00810ED7">
      <w:r>
        <w:t>• Atlantic Coastal Plain Northern Basin Peat Swamp (CES203.522)</w:t>
      </w:r>
    </w:p>
    <w:p w:rsidR="00810ED7" w:rsidP="00810ED7" w:rsidRDefault="00810ED7">
      <w:r>
        <w:t>• Atlantic Coastal Plain Northern Basin Swamp and Wet Hardwood Forest (CES203.520)</w:t>
      </w:r>
    </w:p>
    <w:p w:rsidR="00810ED7" w:rsidP="00810ED7" w:rsidRDefault="00810ED7">
      <w:r>
        <w:t>• Atlantic Coastal Plain Southern Tidal Wooded Swamp (CES203.240)</w:t>
      </w:r>
    </w:p>
    <w:p w:rsidR="00810ED7" w:rsidP="00810ED7" w:rsidRDefault="00810ED7">
      <w:r>
        <w:t>• East Gulf Coastal Plain Northern Seepage Swamp (CES203.554)</w:t>
      </w:r>
    </w:p>
    <w:p w:rsidR="00810ED7" w:rsidP="00810ED7" w:rsidRDefault="00810ED7">
      <w:r>
        <w:t>• Mississippi River Bottomland Depression (CES203.490)</w:t>
      </w:r>
    </w:p>
    <w:p w:rsidR="00810ED7" w:rsidP="00810ED7" w:rsidRDefault="00810ED7">
      <w:r>
        <w:t>• Southern Coastal Plain Hydric Hammock (CES203.501)</w:t>
      </w:r>
    </w:p>
    <w:p w:rsidR="00810ED7" w:rsidP="00810ED7" w:rsidRDefault="00810ED7">
      <w:r>
        <w:t>• Southern Coastal Plain Nonriverine Basin Swamp (CES203.384)</w:t>
      </w:r>
    </w:p>
    <w:p w:rsidR="00810ED7" w:rsidP="00810ED7" w:rsidRDefault="00810ED7">
      <w:r>
        <w:t>• West Gulf Coastal Plain Nonriverine Wet Hardwood Flatwoods (CES203.548)</w:t>
      </w:r>
    </w:p>
    <w:p w:rsidR="00810ED7" w:rsidP="00810ED7" w:rsidRDefault="00810ED7"/>
    <w:p w:rsidR="00810ED7" w:rsidP="00810ED7" w:rsidRDefault="00810ED7">
      <w:r>
        <w:t xml:space="preserve">Note that for purposes of the development of the model description and VDDT model, systems relevant to the Southeast Coastal Plain (CES203.240, CES203.501, CES203.384) were only included. This model should be reviewed by </w:t>
      </w:r>
      <w:proofErr w:type="spellStart"/>
      <w:r>
        <w:t>mapzones</w:t>
      </w:r>
      <w:proofErr w:type="spellEnd"/>
      <w:r>
        <w:t xml:space="preserve"> outside of the southeast coastal plain.</w:t>
      </w:r>
    </w:p>
    <w:p w:rsidR="00810ED7" w:rsidP="00810ED7" w:rsidRDefault="00810ED7"/>
    <w:p w:rsidR="00810ED7" w:rsidP="00810ED7" w:rsidRDefault="00810ED7">
      <w:r>
        <w:t>CES203.240 -- Atlantic Coastal Plain Southern Tidal Wooded Swamp -- In most rivers, this system grades upstream to floodplain systems and downstream to fresh or salt marsh systems. In the Embayed Region of NC and VA, it often grades to Atlantic Coastal Plain Nonriverine Swamp and Wet Hardwood Forest (CES203.304) inland within peat-filled drowned river valleys (NatureServe 2006).</w:t>
      </w:r>
    </w:p>
    <w:p w:rsidR="00810ED7" w:rsidP="00810ED7" w:rsidRDefault="00810ED7"/>
    <w:p w:rsidR="00810ED7" w:rsidP="00810ED7" w:rsidRDefault="00810ED7">
      <w:r>
        <w:t>CES203.384 -- Southern Coastal Plain Nonriverine Basin Swamp -- Southern Coastal Plain Hydric Hammock (CES203.501) may occur upslope from CES203.384. However, examples of CES203.384 differ from Southern Coastal Plain Hydric Hammock (CES203.501) by the absence of oaks (especially swamp laurel oak and live oak) and other less flood-tolerant species such as sweetgum (A. Johnson pers. comm.). In addition, this type is found in basins with peaty substrates as opposed to limestone-influenced substrates (NatureServe 2006).</w:t>
      </w:r>
    </w:p>
    <w:p w:rsidR="00810ED7" w:rsidP="00810ED7" w:rsidRDefault="00810ED7">
      <w:pPr>
        <w:pStyle w:val="InfoPara"/>
      </w:pPr>
      <w:r>
        <w:t>Issues or Problems</w:t>
      </w:r>
    </w:p>
    <w:p w:rsidR="00810ED7" w:rsidP="00810ED7" w:rsidRDefault="00810ED7"/>
    <w:p w:rsidR="00810ED7" w:rsidP="00810ED7" w:rsidRDefault="00810ED7">
      <w:pPr>
        <w:pStyle w:val="InfoPara"/>
      </w:pPr>
      <w:r>
        <w:t>Native Uncharacteristic Conditions</w:t>
      </w:r>
    </w:p>
    <w:p w:rsidR="00810ED7" w:rsidP="00810ED7" w:rsidRDefault="00810ED7"/>
    <w:p w:rsidR="00810ED7" w:rsidP="00810ED7" w:rsidRDefault="00810ED7">
      <w:pPr>
        <w:pStyle w:val="InfoPara"/>
      </w:pPr>
      <w:r>
        <w:t>Comments</w:t>
      </w:r>
    </w:p>
    <w:p w:rsidR="00810ED7" w:rsidP="00810ED7" w:rsidRDefault="00810ED7">
      <w:r>
        <w:t xml:space="preserve">These aggregated BpS types that are built upon multiple ecological systems are going to require numerous revisions from appropriate model zones. This model is described and the VDDT model developed largely with the Southeast Coastal Plain </w:t>
      </w:r>
      <w:proofErr w:type="spellStart"/>
      <w:r>
        <w:t>mapzones</w:t>
      </w:r>
      <w:proofErr w:type="spellEnd"/>
      <w:r>
        <w:t xml:space="preserve"> in mind (46, 55, 56 and 58). The descriptive information was built largely from NatureServe (2006) descriptions for the BpS as an aggregate (CES203.636) and also borrowing information from NatureServe systems CES 203.240 - Atlantic Coastal Plain Southern Tidal Wooded Swamp, CES203.501 - Southern coastal Plain Hydric Hammock, and CES 203.384 - Southern Coastal Plain Nonriverine Basin </w:t>
      </w:r>
      <w:r>
        <w:lastRenderedPageBreak/>
        <w:t>Swamp. The VDDT model was built and reviewed at a meeting held in Durham, NC on 01/23/2007.</w:t>
      </w:r>
    </w:p>
    <w:p w:rsidR="003E5B73" w:rsidP="00810ED7" w:rsidRDefault="003E5B73"/>
    <w:p w:rsidR="00810ED7" w:rsidP="00810ED7" w:rsidRDefault="00810ED7">
      <w:pPr>
        <w:pStyle w:val="ReportSection"/>
      </w:pPr>
      <w:r>
        <w:t>Succession Classes</w:t>
      </w:r>
    </w:p>
    <w:p w:rsidR="00810ED7" w:rsidP="00810ED7" w:rsidRDefault="00810ED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10ED7" w:rsidP="00810ED7" w:rsidRDefault="00810ED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bookmarkEnd w:id="1"/>
    <w:bookmarkEnd w:id="2"/>
    <w:bookmarkEnd w:id="3"/>
    <w:bookmarkEnd w:id="4"/>
    <w:bookmarkEnd w:id="5"/>
    <w:bookmarkEnd w:id="6"/>
    <w:bookmarkEnd w:id="7"/>
    <w:bookmarkEnd w:id="8"/>
    <w:bookmarkEnd w:id="9"/>
    <w:bookmarkEnd w:id="10"/>
    <w:bookmarkEnd w:id="11"/>
    <w:p w:rsidR="008074DE" w:rsidP="00810ED7" w:rsidRDefault="008074DE">
      <w:pPr>
        <w:pStyle w:val="SClassInfoPara"/>
      </w:pPr>
    </w:p>
    <w:p w:rsidR="00810ED7" w:rsidP="00810ED7" w:rsidRDefault="00810ED7">
      <w:pPr>
        <w:pStyle w:val="SClassInfoPara"/>
      </w:pPr>
      <w:r>
        <w:t>Indicator Species</w:t>
      </w:r>
    </w:p>
    <w:p w:rsidR="00810ED7" w:rsidP="00810ED7" w:rsidRDefault="00810ED7"/>
    <w:p w:rsidR="00810ED7" w:rsidP="00810ED7" w:rsidRDefault="00810ED7">
      <w:pPr>
        <w:pStyle w:val="SClassInfoPara"/>
      </w:pPr>
      <w:r>
        <w:t>Description</w:t>
      </w:r>
    </w:p>
    <w:p w:rsidR="00810ED7" w:rsidP="00810ED7" w:rsidRDefault="00810ED7">
      <w:r>
        <w:t xml:space="preserve">This is a canopy gap stage, dominated by herbs and young tree seedlings. Saplings of the canopy species already present and could be 5m after 10yrs. Other indicator species include (FRCA3) </w:t>
      </w:r>
      <w:proofErr w:type="spellStart"/>
      <w:r w:rsidRPr="00467B82">
        <w:rPr>
          <w:i/>
        </w:rPr>
        <w:t>Fraxinus</w:t>
      </w:r>
      <w:proofErr w:type="spellEnd"/>
      <w:r w:rsidRPr="00467B82">
        <w:rPr>
          <w:i/>
        </w:rPr>
        <w:t xml:space="preserve"> </w:t>
      </w:r>
      <w:proofErr w:type="spellStart"/>
      <w:r w:rsidRPr="00467B82">
        <w:rPr>
          <w:i/>
        </w:rPr>
        <w:t>caroliniana</w:t>
      </w:r>
      <w:proofErr w:type="spellEnd"/>
      <w:r>
        <w:t xml:space="preserve"> (</w:t>
      </w:r>
      <w:proofErr w:type="spellStart"/>
      <w:r>
        <w:t>carolina</w:t>
      </w:r>
      <w:proofErr w:type="spellEnd"/>
      <w:r>
        <w:t xml:space="preserve"> ash); (BOCY) </w:t>
      </w:r>
      <w:proofErr w:type="spellStart"/>
      <w:r w:rsidRPr="00467B82">
        <w:rPr>
          <w:i/>
        </w:rPr>
        <w:t>Boehmeria</w:t>
      </w:r>
      <w:proofErr w:type="spellEnd"/>
      <w:r w:rsidRPr="00467B82">
        <w:rPr>
          <w:i/>
        </w:rPr>
        <w:t xml:space="preserve"> cylindrical</w:t>
      </w:r>
      <w:r>
        <w:t xml:space="preserve"> (</w:t>
      </w:r>
      <w:proofErr w:type="spellStart"/>
      <w:r>
        <w:t>smallspike</w:t>
      </w:r>
      <w:proofErr w:type="spellEnd"/>
      <w:r>
        <w:t xml:space="preserve"> false nettle); (POLYG4) </w:t>
      </w:r>
      <w:r w:rsidRPr="00467B82">
        <w:rPr>
          <w:i/>
        </w:rPr>
        <w:t>Polygonum</w:t>
      </w:r>
      <w:r>
        <w:t xml:space="preserve"> (knotweed).</w:t>
      </w:r>
    </w:p>
    <w:p w:rsidR="00810ED7" w:rsidP="00810ED7" w:rsidRDefault="00810ED7"/>
    <w:p>
      <w:r>
        <w:rPr>
          <w:i/>
          <w:u w:val="single"/>
        </w:rPr>
        <w:t>Maximum Tree Size Class</w:t>
      </w:r>
      <w:br/>
      <w:r>
        <w:t>None</w:t>
      </w:r>
    </w:p>
    <w:p w:rsidR="00810ED7" w:rsidP="00810ED7" w:rsidRDefault="00810ED7">
      <w:pPr>
        <w:pStyle w:val="InfoPara"/>
        <w:pBdr>
          <w:top w:val="single" w:color="auto" w:sz="4" w:space="1"/>
        </w:pBdr>
      </w:pPr>
      <w:r>
        <w:t>Class B</w:t>
      </w:r>
      <w:r>
        <w:tab/>
        <w:t>16</w:t>
      </w:r>
      <w:r w:rsidR="002A3B10">
        <w:tab/>
      </w:r>
      <w:r w:rsidR="002A3B10">
        <w:tab/>
      </w:r>
      <w:r w:rsidR="002A3B10">
        <w:tab/>
      </w:r>
      <w:r w:rsidR="002A3B10">
        <w:tab/>
      </w:r>
      <w:r w:rsidR="004F7795">
        <w:t>Mid Development 1 - Closed</w:t>
      </w:r>
    </w:p>
    <w:bookmarkEnd w:id="12"/>
    <w:p w:rsidR="008074DE" w:rsidP="00810ED7" w:rsidRDefault="008074DE">
      <w:pPr>
        <w:pStyle w:val="SClassInfoPara"/>
      </w:pPr>
    </w:p>
    <w:p w:rsidR="00810ED7" w:rsidP="00810ED7" w:rsidRDefault="00810ED7">
      <w:pPr>
        <w:pStyle w:val="SClassInfoPara"/>
      </w:pPr>
      <w:r>
        <w:t>Indicator Species</w:t>
      </w:r>
    </w:p>
    <w:p w:rsidR="00810ED7" w:rsidP="00810ED7" w:rsidRDefault="00810ED7"/>
    <w:p w:rsidR="00810ED7" w:rsidP="00810ED7" w:rsidRDefault="00810ED7">
      <w:pPr>
        <w:pStyle w:val="SClassInfoPara"/>
      </w:pPr>
      <w:r>
        <w:t>Description</w:t>
      </w:r>
    </w:p>
    <w:p w:rsidR="00810ED7" w:rsidP="00810ED7" w:rsidRDefault="00FD46F7">
      <w:r>
        <w:t>F</w:t>
      </w:r>
      <w:r w:rsidR="00810ED7">
        <w:t xml:space="preserve">ollowing the tree gap phase, trees and shrubs begin to dominate. Fire at this stage would only play a role at the margins/edges of the system. The indicator species listed also </w:t>
      </w:r>
      <w:r w:rsidR="00467B82">
        <w:t>include</w:t>
      </w:r>
      <w:r w:rsidR="00810ED7">
        <w:t xml:space="preserve"> multiple </w:t>
      </w:r>
      <w:r w:rsidRPr="00467B82" w:rsidR="00810ED7">
        <w:rPr>
          <w:i/>
        </w:rPr>
        <w:t>Quercus</w:t>
      </w:r>
      <w:r w:rsidR="00810ED7">
        <w:t xml:space="preserve"> </w:t>
      </w:r>
      <w:proofErr w:type="spellStart"/>
      <w:r w:rsidR="00810ED7">
        <w:t>spp</w:t>
      </w:r>
      <w:proofErr w:type="spellEnd"/>
      <w:r w:rsidR="00810ED7">
        <w:t xml:space="preserve">, </w:t>
      </w:r>
      <w:r w:rsidRPr="00467B82" w:rsidR="00810ED7">
        <w:rPr>
          <w:i/>
        </w:rPr>
        <w:t xml:space="preserve">Ligustrum </w:t>
      </w:r>
      <w:proofErr w:type="spellStart"/>
      <w:r w:rsidRPr="00467B82" w:rsidR="00810ED7">
        <w:rPr>
          <w:i/>
        </w:rPr>
        <w:t>amurense</w:t>
      </w:r>
      <w:proofErr w:type="spellEnd"/>
      <w:r w:rsidR="00810ED7">
        <w:t xml:space="preserve">, </w:t>
      </w:r>
      <w:proofErr w:type="spellStart"/>
      <w:r w:rsidRPr="00467B82" w:rsidR="00810ED7">
        <w:rPr>
          <w:i/>
        </w:rPr>
        <w:t>Fraxinus</w:t>
      </w:r>
      <w:proofErr w:type="spellEnd"/>
      <w:r w:rsidRPr="00467B82" w:rsidR="00810ED7">
        <w:rPr>
          <w:i/>
        </w:rPr>
        <w:t xml:space="preserve"> </w:t>
      </w:r>
      <w:proofErr w:type="spellStart"/>
      <w:r w:rsidRPr="00467B82" w:rsidR="00810ED7">
        <w:rPr>
          <w:i/>
        </w:rPr>
        <w:t>pennsylvanica</w:t>
      </w:r>
      <w:proofErr w:type="spellEnd"/>
      <w:r w:rsidR="00467B82">
        <w:t>,</w:t>
      </w:r>
      <w:r w:rsidR="00810ED7">
        <w:t xml:space="preserve"> and </w:t>
      </w:r>
      <w:proofErr w:type="spellStart"/>
      <w:r w:rsidRPr="00467B82" w:rsidR="00810ED7">
        <w:rPr>
          <w:i/>
        </w:rPr>
        <w:t>Fraxinus</w:t>
      </w:r>
      <w:proofErr w:type="spellEnd"/>
      <w:r w:rsidRPr="00467B82" w:rsidR="00810ED7">
        <w:rPr>
          <w:i/>
        </w:rPr>
        <w:t xml:space="preserve"> </w:t>
      </w:r>
      <w:proofErr w:type="spellStart"/>
      <w:r w:rsidRPr="00467B82" w:rsidR="00810ED7">
        <w:rPr>
          <w:i/>
        </w:rPr>
        <w:t>caroliniana</w:t>
      </w:r>
      <w:proofErr w:type="spellEnd"/>
      <w:r w:rsidR="00810ED7">
        <w:t xml:space="preserve">. If trying to capture the indicator species at this stage, just too broad a list for the coastal plain itself let alone trying to describe beyond the four </w:t>
      </w:r>
      <w:proofErr w:type="spellStart"/>
      <w:r w:rsidR="00810ED7">
        <w:t>mapzones</w:t>
      </w:r>
      <w:proofErr w:type="spellEnd"/>
      <w:r w:rsidR="00810ED7">
        <w:t xml:space="preserve"> within the southeast coastal plain.</w:t>
      </w:r>
    </w:p>
    <w:p w:rsidR="00810ED7" w:rsidP="00810ED7" w:rsidRDefault="00810ED7"/>
    <w:p>
      <w:r>
        <w:rPr>
          <w:i/>
          <w:u w:val="single"/>
        </w:rPr>
        <w:t>Maximum Tree Size Class</w:t>
      </w:r>
      <w:br/>
      <w:r>
        <w:t>Medium 9-21"DBH</w:t>
      </w:r>
    </w:p>
    <w:p w:rsidR="00810ED7" w:rsidP="00810ED7" w:rsidRDefault="00810ED7">
      <w:pPr>
        <w:pStyle w:val="InfoPara"/>
        <w:pBdr>
          <w:top w:val="single" w:color="auto" w:sz="4" w:space="1"/>
        </w:pBdr>
      </w:pPr>
      <w:r>
        <w:t>Class C</w:t>
      </w:r>
      <w:r>
        <w:tab/>
        <w:t>74</w:t>
      </w:r>
      <w:r w:rsidR="002A3B10">
        <w:tab/>
      </w:r>
      <w:r w:rsidR="002A3B10">
        <w:tab/>
      </w:r>
      <w:r w:rsidR="002A3B10">
        <w:tab/>
      </w:r>
      <w:r w:rsidR="002A3B10">
        <w:tab/>
      </w:r>
      <w:r w:rsidR="004F7795">
        <w:t>Late Development 1 - Closed</w:t>
      </w:r>
    </w:p>
    <w:bookmarkEnd w:id="14"/>
    <w:p w:rsidR="008074DE" w:rsidP="00810ED7" w:rsidRDefault="008074DE">
      <w:pPr>
        <w:pStyle w:val="SClassInfoPara"/>
      </w:pPr>
    </w:p>
    <w:p w:rsidR="00810ED7" w:rsidP="00810ED7" w:rsidRDefault="00810ED7">
      <w:pPr>
        <w:pStyle w:val="SClassInfoPara"/>
      </w:pPr>
      <w:r>
        <w:t>Indicator Species</w:t>
      </w:r>
    </w:p>
    <w:p w:rsidR="00810ED7" w:rsidP="00810ED7" w:rsidRDefault="00810ED7"/>
    <w:p w:rsidR="00810ED7" w:rsidP="00810ED7" w:rsidRDefault="00810ED7">
      <w:pPr>
        <w:pStyle w:val="SClassInfoPara"/>
      </w:pPr>
      <w:r>
        <w:t>Description</w:t>
      </w:r>
    </w:p>
    <w:p w:rsidR="00810ED7" w:rsidP="00810ED7" w:rsidRDefault="00C70F0C">
      <w:r>
        <w:t>M</w:t>
      </w:r>
      <w:r w:rsidR="00810ED7">
        <w:t xml:space="preserve">ore distinct stratification of canopy with </w:t>
      </w:r>
      <w:r w:rsidRPr="00C70F0C" w:rsidR="00810ED7">
        <w:rPr>
          <w:i/>
        </w:rPr>
        <w:t>Taxodium distichum</w:t>
      </w:r>
      <w:r w:rsidR="00810ED7">
        <w:t xml:space="preserve"> emergent over a layer of </w:t>
      </w:r>
      <w:r w:rsidRPr="00C70F0C" w:rsidR="00810ED7">
        <w:rPr>
          <w:i/>
        </w:rPr>
        <w:t xml:space="preserve">Nyssa </w:t>
      </w:r>
      <w:proofErr w:type="spellStart"/>
      <w:r w:rsidRPr="00C70F0C" w:rsidR="00810ED7">
        <w:rPr>
          <w:i/>
        </w:rPr>
        <w:t>biflora</w:t>
      </w:r>
      <w:proofErr w:type="spellEnd"/>
      <w:r w:rsidR="00810ED7">
        <w:t xml:space="preserve"> or </w:t>
      </w:r>
      <w:r w:rsidRPr="00C70F0C" w:rsidR="00810ED7">
        <w:rPr>
          <w:i/>
        </w:rPr>
        <w:t xml:space="preserve">N. </w:t>
      </w:r>
      <w:proofErr w:type="spellStart"/>
      <w:r w:rsidRPr="00C70F0C" w:rsidR="00810ED7">
        <w:rPr>
          <w:i/>
        </w:rPr>
        <w:t>aquatica</w:t>
      </w:r>
      <w:proofErr w:type="spellEnd"/>
      <w:r w:rsidR="00810ED7">
        <w:t xml:space="preserve">; and </w:t>
      </w:r>
      <w:r w:rsidRPr="00C70F0C" w:rsidR="00810ED7">
        <w:rPr>
          <w:i/>
        </w:rPr>
        <w:t>Acer rubrum</w:t>
      </w:r>
      <w:r w:rsidR="00810ED7">
        <w:t xml:space="preserve"> (in wetter versions of this aggregated system). This stage simply has larger trees. Smaller trees under the red maple include </w:t>
      </w:r>
      <w:proofErr w:type="spellStart"/>
      <w:r w:rsidRPr="00C70F0C" w:rsidR="00810ED7">
        <w:rPr>
          <w:i/>
        </w:rPr>
        <w:t>Fraxinus</w:t>
      </w:r>
      <w:proofErr w:type="spellEnd"/>
      <w:r w:rsidRPr="00C70F0C" w:rsidR="00810ED7">
        <w:rPr>
          <w:i/>
        </w:rPr>
        <w:t xml:space="preserve"> </w:t>
      </w:r>
      <w:proofErr w:type="spellStart"/>
      <w:r w:rsidRPr="00C70F0C" w:rsidR="00810ED7">
        <w:rPr>
          <w:i/>
        </w:rPr>
        <w:t>caroliniana</w:t>
      </w:r>
      <w:proofErr w:type="spellEnd"/>
      <w:r w:rsidR="00810ED7">
        <w:t xml:space="preserve"> and shrubs like </w:t>
      </w:r>
      <w:proofErr w:type="spellStart"/>
      <w:r w:rsidRPr="00C70F0C" w:rsidR="00810ED7">
        <w:rPr>
          <w:i/>
        </w:rPr>
        <w:t>Itea</w:t>
      </w:r>
      <w:proofErr w:type="spellEnd"/>
      <w:r w:rsidRPr="00C70F0C" w:rsidR="00810ED7">
        <w:rPr>
          <w:i/>
        </w:rPr>
        <w:t xml:space="preserve"> virginica</w:t>
      </w:r>
      <w:r w:rsidR="00810ED7">
        <w:t xml:space="preserve"> and </w:t>
      </w:r>
      <w:r w:rsidRPr="00C70F0C" w:rsidR="00810ED7">
        <w:rPr>
          <w:i/>
        </w:rPr>
        <w:t xml:space="preserve">Leucothoe </w:t>
      </w:r>
      <w:proofErr w:type="spellStart"/>
      <w:r w:rsidRPr="00C70F0C" w:rsidR="00810ED7">
        <w:rPr>
          <w:i/>
        </w:rPr>
        <w:t>racimosa</w:t>
      </w:r>
      <w:proofErr w:type="spellEnd"/>
      <w:r w:rsidR="00810ED7">
        <w:t>. Herbs like lizard’s tail are also included.</w:t>
      </w:r>
    </w:p>
    <w:p w:rsidR="00810ED7" w:rsidP="00810ED7" w:rsidRDefault="00810ED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10ED7" w:rsidP="00810ED7" w:rsidRDefault="00810ED7">
      <w:r>
        <w:t>NatureServe. 2006. International Ecological Classification Standard: Terrestrial Ecological Classifications. NatureServe Central Databases. Arlington, VA, U.S.A.</w:t>
      </w:r>
    </w:p>
    <w:p w:rsidR="00810ED7" w:rsidP="00810ED7" w:rsidRDefault="00810ED7">
      <w:r>
        <w:t xml:space="preserve"> </w:t>
      </w:r>
    </w:p>
    <w:p w:rsidR="00810ED7" w:rsidP="00810ED7" w:rsidRDefault="00810ED7">
      <w:r>
        <w:t>NatureServe. 2007. International Ecological Classification Standard: Terrestrial Ecological Classifications. NatureServe Central Databases. Arlington, VA. Data current as of 10 February 2007.</w:t>
      </w:r>
    </w:p>
    <w:p w:rsidR="00810ED7" w:rsidP="00810ED7" w:rsidRDefault="00810ED7"/>
    <w:p w:rsidR="00810ED7" w:rsidP="00810ED7" w:rsidRDefault="00810ED7">
      <w:r>
        <w:t>Southeastern Ecology Working Group of NatureServe. No date. International Ecological Classification Standard: International Vegetation Classification. Terrestrial Vegetation. NatureServe, Durham, NC.</w:t>
      </w:r>
    </w:p>
    <w:p w:rsidRPr="00A43E41" w:rsidR="004D5F12" w:rsidP="00810ED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3ED" w:rsidRDefault="00E003ED">
      <w:r>
        <w:separator/>
      </w:r>
    </w:p>
  </w:endnote>
  <w:endnote w:type="continuationSeparator" w:id="0">
    <w:p w:rsidR="00E003ED" w:rsidRDefault="00E0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D7" w:rsidRDefault="00810ED7" w:rsidP="00810E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3ED" w:rsidRDefault="00E003ED">
      <w:r>
        <w:separator/>
      </w:r>
    </w:p>
  </w:footnote>
  <w:footnote w:type="continuationSeparator" w:id="0">
    <w:p w:rsidR="00E003ED" w:rsidRDefault="00E00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10ED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E5B73"/>
    <w:pPr>
      <w:ind w:left="720"/>
    </w:pPr>
    <w:rPr>
      <w:rFonts w:ascii="Calibri" w:eastAsiaTheme="minorHAnsi" w:hAnsi="Calibri"/>
      <w:sz w:val="22"/>
      <w:szCs w:val="22"/>
    </w:rPr>
  </w:style>
  <w:style w:type="character" w:styleId="Hyperlink">
    <w:name w:val="Hyperlink"/>
    <w:basedOn w:val="DefaultParagraphFont"/>
    <w:rsid w:val="003E5B73"/>
    <w:rPr>
      <w:color w:val="0000FF" w:themeColor="hyperlink"/>
      <w:u w:val="single"/>
    </w:rPr>
  </w:style>
  <w:style w:type="paragraph" w:styleId="BalloonText">
    <w:name w:val="Balloon Text"/>
    <w:basedOn w:val="Normal"/>
    <w:link w:val="BalloonTextChar"/>
    <w:uiPriority w:val="99"/>
    <w:semiHidden/>
    <w:unhideWhenUsed/>
    <w:rsid w:val="003E5B73"/>
    <w:rPr>
      <w:rFonts w:ascii="Tahoma" w:hAnsi="Tahoma" w:cs="Tahoma"/>
      <w:sz w:val="16"/>
      <w:szCs w:val="16"/>
    </w:rPr>
  </w:style>
  <w:style w:type="character" w:customStyle="1" w:styleId="BalloonTextChar">
    <w:name w:val="Balloon Text Char"/>
    <w:basedOn w:val="DefaultParagraphFont"/>
    <w:link w:val="BalloonText"/>
    <w:uiPriority w:val="99"/>
    <w:semiHidden/>
    <w:rsid w:val="003E5B73"/>
    <w:rPr>
      <w:rFonts w:ascii="Tahoma" w:hAnsi="Tahoma" w:cs="Tahoma"/>
      <w:sz w:val="16"/>
      <w:szCs w:val="16"/>
    </w:rPr>
  </w:style>
  <w:style w:type="paragraph" w:customStyle="1" w:styleId="paragraph">
    <w:name w:val="paragraph"/>
    <w:basedOn w:val="Normal"/>
    <w:rsid w:val="008074DE"/>
  </w:style>
  <w:style w:type="character" w:customStyle="1" w:styleId="normaltextrun1">
    <w:name w:val="normaltextrun1"/>
    <w:basedOn w:val="DefaultParagraphFont"/>
    <w:rsid w:val="008074DE"/>
  </w:style>
  <w:style w:type="character" w:customStyle="1" w:styleId="eop">
    <w:name w:val="eop"/>
    <w:basedOn w:val="DefaultParagraphFont"/>
    <w:rsid w:val="00807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743823">
      <w:bodyDiv w:val="1"/>
      <w:marLeft w:val="0"/>
      <w:marRight w:val="0"/>
      <w:marTop w:val="0"/>
      <w:marBottom w:val="0"/>
      <w:divBdr>
        <w:top w:val="none" w:sz="0" w:space="0" w:color="auto"/>
        <w:left w:val="none" w:sz="0" w:space="0" w:color="auto"/>
        <w:bottom w:val="none" w:sz="0" w:space="0" w:color="auto"/>
        <w:right w:val="none" w:sz="0" w:space="0" w:color="auto"/>
      </w:divBdr>
    </w:div>
    <w:div w:id="140983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2014-08-21T15:12:00Z</cp:lastPrinted>
  <dcterms:created xsi:type="dcterms:W3CDTF">2015-10-12T18:57:00Z</dcterms:created>
  <dcterms:modified xsi:type="dcterms:W3CDTF">2025-02-12T09:42:03Z</dcterms:modified>
</cp:coreProperties>
</file>