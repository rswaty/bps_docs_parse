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D61" w:rsidP="00E01D61" w:rsidRDefault="7C18EDA4" w14:paraId="537E72C0" w14:textId="66EFCAAA">
      <w:pPr>
        <w:pStyle w:val="BpSTitle"/>
      </w:pPr>
      <w:bookmarkStart w:name="_GoBack" w:id="0"/>
      <w:bookmarkEnd w:id="0"/>
      <w:r>
        <w:t>15240</w:t>
      </w:r>
    </w:p>
    <w:p w:rsidR="00E01D61" w:rsidP="00E01D61" w:rsidRDefault="7C18EDA4" w14:paraId="350512F5" w14:textId="77777777">
      <w:pPr>
        <w:pStyle w:val="BpSTitle"/>
      </w:pPr>
      <w:r>
        <w:t>Edwards Plateau Mesic Canyon</w:t>
      </w:r>
    </w:p>
    <w:p w:rsidR="00E01D61" w:rsidP="00E01D61" w:rsidRDefault="00E01D61" w14:paraId="1EB5075D" w14:textId="058421BE">
      <w:r>
        <w:t>BpS Model/Description Version: Aug. 2020</w:t>
      </w:r>
      <w:r>
        <w:tab/>
      </w:r>
      <w:r>
        <w:tab/>
      </w:r>
      <w:r>
        <w:tab/>
      </w:r>
      <w:r>
        <w:tab/>
      </w:r>
      <w:r>
        <w:tab/>
      </w:r>
      <w:r>
        <w:tab/>
      </w:r>
      <w:r>
        <w:tab/>
      </w:r>
    </w:p>
    <w:p w:rsidR="00E01D61" w:rsidP="00E01D61" w:rsidRDefault="00E01D61" w14:paraId="21E843C4" w14:textId="77777777"/>
    <w:p w:rsidR="00E01D61" w:rsidP="00E01D61" w:rsidRDefault="00E01D61" w14:paraId="24E34B9E" w14:textId="7F896B93"/>
    <w:p w:rsidR="00E014E2" w:rsidP="00E01D61" w:rsidRDefault="7C18EDA4" w14:paraId="55F0F630" w14:textId="13CDE5DE">
      <w:r w:rsidRPr="7C18EDA4">
        <w:rPr>
          <w:b/>
          <w:bCs/>
        </w:rPr>
        <w:t>Reviewer</w:t>
      </w:r>
      <w:r>
        <w:t xml:space="preserve">: Charlotte Reemts; </w:t>
      </w:r>
      <w:hyperlink r:id="rId7">
        <w:r w:rsidRPr="7C18EDA4">
          <w:rPr>
            <w:rStyle w:val="Hyperlink"/>
          </w:rPr>
          <w:t>creemts@tnc.org</w:t>
        </w:r>
      </w:hyperlink>
      <w:r>
        <w:t xml:space="preserve"> </w:t>
      </w:r>
    </w:p>
    <w:p w:rsidR="00E01D61" w:rsidP="00E01D61" w:rsidRDefault="7C18EDA4" w14:paraId="3ED8ABB7" w14:textId="77777777">
      <w:pPr>
        <w:pStyle w:val="InfoPara"/>
      </w:pPr>
      <w:r>
        <w:t>Vegetation Type</w:t>
      </w:r>
    </w:p>
    <w:p w:rsidR="00E01D61" w:rsidP="00E01D61" w:rsidRDefault="7C18EDA4" w14:paraId="1940519E" w14:textId="77777777">
      <w:r>
        <w:t>Forest and Woodland</w:t>
      </w:r>
    </w:p>
    <w:p w:rsidR="00E01D61" w:rsidP="00E01D61" w:rsidRDefault="7C18EDA4" w14:paraId="5387CE79" w14:textId="62727BFE">
      <w:pPr>
        <w:pStyle w:val="InfoPara"/>
      </w:pPr>
      <w:r>
        <w:t>Map Zone</w:t>
      </w:r>
    </w:p>
    <w:p w:rsidR="00E01D61" w:rsidP="00E01D61" w:rsidRDefault="7C18EDA4" w14:paraId="1C08DB04" w14:textId="77777777">
      <w:r>
        <w:t>35</w:t>
      </w:r>
    </w:p>
    <w:p w:rsidR="00E01D61" w:rsidP="00E01D61" w:rsidRDefault="7C18EDA4" w14:paraId="1AC6E0E0" w14:textId="77777777">
      <w:pPr>
        <w:pStyle w:val="InfoPara"/>
      </w:pPr>
      <w:r>
        <w:t>Geographic Range</w:t>
      </w:r>
    </w:p>
    <w:p w:rsidR="00E01D61" w:rsidP="00E01D61" w:rsidRDefault="7C18EDA4" w14:paraId="5AADC299" w14:textId="5D0B9C1C">
      <w:r>
        <w:t>This system is largely endemic to the Edwards Plateau ecoregion and occurs on canyon bottoms, mesic lower slopes, and steep canyons, primarily in the Southern Balcones Escarpment but also in the Eastern Balcones Escarpment.</w:t>
      </w:r>
    </w:p>
    <w:p w:rsidR="00E01D61" w:rsidP="00E01D61" w:rsidRDefault="7C18EDA4" w14:paraId="570F3D86" w14:textId="77777777">
      <w:pPr>
        <w:pStyle w:val="InfoPara"/>
      </w:pPr>
      <w:r>
        <w:t>Biophysical Site Description</w:t>
      </w:r>
    </w:p>
    <w:p w:rsidR="00E01D61" w:rsidP="00E01D61" w:rsidRDefault="7C18EDA4" w14:paraId="7EB824A1" w14:textId="4ABA4829">
      <w:r>
        <w:t>This system also includes areas of cliff faces and lower slopes of boxed canyons occurring as narrow, sometimes long bands in areas where moisture is consistently more available than on adjacent slopes, often with seeps.</w:t>
      </w:r>
    </w:p>
    <w:p w:rsidR="00E01D61" w:rsidP="00E01D61" w:rsidRDefault="7C18EDA4" w14:paraId="7962245A" w14:textId="77777777">
      <w:pPr>
        <w:pStyle w:val="InfoPara"/>
      </w:pPr>
      <w:r>
        <w:t>Vegetation Description</w:t>
      </w:r>
    </w:p>
    <w:p w:rsidR="00E01D61" w:rsidP="00E01D61" w:rsidRDefault="7C18EDA4" w14:paraId="4519983E" w14:textId="2170BA09">
      <w:r>
        <w:t>The tree canopy is generally closed. Common components include cedar elm (</w:t>
      </w:r>
      <w:proofErr w:type="spellStart"/>
      <w:r w:rsidRPr="7C18EDA4">
        <w:rPr>
          <w:i/>
          <w:iCs/>
        </w:rPr>
        <w:t>Ulmus</w:t>
      </w:r>
      <w:proofErr w:type="spellEnd"/>
      <w:r w:rsidRPr="7C18EDA4">
        <w:rPr>
          <w:i/>
          <w:iCs/>
        </w:rPr>
        <w:t xml:space="preserve"> </w:t>
      </w:r>
      <w:proofErr w:type="spellStart"/>
      <w:r w:rsidRPr="7C18EDA4">
        <w:rPr>
          <w:i/>
          <w:iCs/>
        </w:rPr>
        <w:t>crassifolia</w:t>
      </w:r>
      <w:proofErr w:type="spellEnd"/>
      <w:r>
        <w:t>), Arizona walnut (</w:t>
      </w:r>
      <w:r w:rsidRPr="7C18EDA4">
        <w:rPr>
          <w:i/>
          <w:iCs/>
        </w:rPr>
        <w:t>Juglans major</w:t>
      </w:r>
      <w:r>
        <w:t>), Buckley oak (</w:t>
      </w:r>
      <w:r w:rsidRPr="7C18EDA4">
        <w:rPr>
          <w:i/>
          <w:iCs/>
        </w:rPr>
        <w:t xml:space="preserve">Quercus </w:t>
      </w:r>
      <w:proofErr w:type="spellStart"/>
      <w:r w:rsidRPr="7C18EDA4">
        <w:rPr>
          <w:i/>
          <w:iCs/>
        </w:rPr>
        <w:t>buckleyi</w:t>
      </w:r>
      <w:proofErr w:type="spellEnd"/>
      <w:r>
        <w:t>), Lacey oak (</w:t>
      </w:r>
      <w:r w:rsidRPr="7C18EDA4">
        <w:rPr>
          <w:i/>
          <w:iCs/>
        </w:rPr>
        <w:t xml:space="preserve">Q. </w:t>
      </w:r>
      <w:proofErr w:type="spellStart"/>
      <w:r w:rsidRPr="7C18EDA4">
        <w:rPr>
          <w:i/>
          <w:iCs/>
        </w:rPr>
        <w:t>laceyi</w:t>
      </w:r>
      <w:proofErr w:type="spellEnd"/>
      <w:r>
        <w:t>), little black cherry (</w:t>
      </w:r>
      <w:r w:rsidRPr="7C18EDA4">
        <w:rPr>
          <w:i/>
          <w:iCs/>
        </w:rPr>
        <w:t xml:space="preserve">Prunus </w:t>
      </w:r>
      <w:proofErr w:type="spellStart"/>
      <w:r w:rsidRPr="7C18EDA4">
        <w:rPr>
          <w:i/>
          <w:iCs/>
        </w:rPr>
        <w:t>serotina</w:t>
      </w:r>
      <w:proofErr w:type="spellEnd"/>
      <w:r>
        <w:t xml:space="preserve"> var. </w:t>
      </w:r>
      <w:proofErr w:type="spellStart"/>
      <w:r w:rsidRPr="7C18EDA4">
        <w:rPr>
          <w:i/>
          <w:iCs/>
        </w:rPr>
        <w:t>eximia</w:t>
      </w:r>
      <w:proofErr w:type="spellEnd"/>
      <w:r>
        <w:t>) (becoming less common to the north), Texas ash (</w:t>
      </w:r>
      <w:proofErr w:type="spellStart"/>
      <w:r w:rsidRPr="7C18EDA4">
        <w:rPr>
          <w:i/>
          <w:iCs/>
        </w:rPr>
        <w:t>Fraxinus</w:t>
      </w:r>
      <w:proofErr w:type="spellEnd"/>
      <w:r w:rsidRPr="7C18EDA4">
        <w:rPr>
          <w:i/>
          <w:iCs/>
        </w:rPr>
        <w:t xml:space="preserve"> </w:t>
      </w:r>
      <w:proofErr w:type="spellStart"/>
      <w:r w:rsidRPr="7C18EDA4">
        <w:rPr>
          <w:i/>
          <w:iCs/>
        </w:rPr>
        <w:t>texensis</w:t>
      </w:r>
      <w:proofErr w:type="spellEnd"/>
      <w:r>
        <w:t xml:space="preserve">) (dominant in the northeastern plateau), </w:t>
      </w:r>
      <w:proofErr w:type="spellStart"/>
      <w:r>
        <w:t>chinkapin</w:t>
      </w:r>
      <w:proofErr w:type="spellEnd"/>
      <w:r>
        <w:t xml:space="preserve"> oak (</w:t>
      </w:r>
      <w:r w:rsidRPr="7C18EDA4">
        <w:rPr>
          <w:i/>
          <w:iCs/>
        </w:rPr>
        <w:t xml:space="preserve">Q. </w:t>
      </w:r>
      <w:proofErr w:type="spellStart"/>
      <w:r w:rsidRPr="7C18EDA4">
        <w:rPr>
          <w:i/>
          <w:iCs/>
        </w:rPr>
        <w:t>muehlenbergii</w:t>
      </w:r>
      <w:proofErr w:type="spellEnd"/>
      <w:r>
        <w:t>), and bigtooth maple (</w:t>
      </w:r>
      <w:r w:rsidRPr="7C18EDA4">
        <w:rPr>
          <w:i/>
          <w:iCs/>
        </w:rPr>
        <w:t xml:space="preserve">Acer </w:t>
      </w:r>
      <w:proofErr w:type="spellStart"/>
      <w:r w:rsidRPr="7C18EDA4">
        <w:rPr>
          <w:i/>
          <w:iCs/>
        </w:rPr>
        <w:t>grandidentatum</w:t>
      </w:r>
      <w:proofErr w:type="spellEnd"/>
      <w:r>
        <w:t>). Canyon bottoms may have scattered bur oak (</w:t>
      </w:r>
      <w:r w:rsidRPr="7C18EDA4">
        <w:rPr>
          <w:i/>
          <w:iCs/>
        </w:rPr>
        <w:t xml:space="preserve">Q. </w:t>
      </w:r>
      <w:proofErr w:type="spellStart"/>
      <w:r w:rsidRPr="7C18EDA4">
        <w:rPr>
          <w:i/>
          <w:iCs/>
        </w:rPr>
        <w:t>macrocarpa</w:t>
      </w:r>
      <w:proofErr w:type="spellEnd"/>
      <w:r>
        <w:t>). Substrate (limestone) and topographic position (north and east aspects and lower slopes) are the dominant characteristics of this system. Small seepage areas are often dominated by common maidenhair (</w:t>
      </w:r>
      <w:r w:rsidRPr="7C18EDA4">
        <w:rPr>
          <w:i/>
          <w:iCs/>
        </w:rPr>
        <w:t xml:space="preserve">Adiantum </w:t>
      </w:r>
      <w:proofErr w:type="spellStart"/>
      <w:r w:rsidRPr="7C18EDA4">
        <w:rPr>
          <w:i/>
          <w:iCs/>
        </w:rPr>
        <w:t>capillus</w:t>
      </w:r>
      <w:proofErr w:type="spellEnd"/>
      <w:r w:rsidRPr="7C18EDA4">
        <w:rPr>
          <w:i/>
          <w:iCs/>
        </w:rPr>
        <w:t>-veneris</w:t>
      </w:r>
      <w:r>
        <w:t xml:space="preserve">), with </w:t>
      </w:r>
      <w:proofErr w:type="spellStart"/>
      <w:r>
        <w:t>Lindheimer’s</w:t>
      </w:r>
      <w:proofErr w:type="spellEnd"/>
      <w:r>
        <w:t xml:space="preserve"> marsh fern (</w:t>
      </w:r>
      <w:proofErr w:type="spellStart"/>
      <w:r w:rsidRPr="7C18EDA4">
        <w:rPr>
          <w:i/>
          <w:iCs/>
        </w:rPr>
        <w:t>Thelypteris</w:t>
      </w:r>
      <w:proofErr w:type="spellEnd"/>
      <w:r w:rsidRPr="7C18EDA4">
        <w:rPr>
          <w:i/>
          <w:iCs/>
        </w:rPr>
        <w:t xml:space="preserve"> ovata</w:t>
      </w:r>
      <w:r>
        <w:t xml:space="preserve"> var. </w:t>
      </w:r>
      <w:proofErr w:type="spellStart"/>
      <w:r w:rsidRPr="7C18EDA4">
        <w:rPr>
          <w:i/>
          <w:iCs/>
        </w:rPr>
        <w:t>lindheimeri</w:t>
      </w:r>
      <w:proofErr w:type="spellEnd"/>
      <w:r>
        <w:t xml:space="preserve">) on nearby moist habitats. Other prominent species include wand </w:t>
      </w:r>
      <w:proofErr w:type="spellStart"/>
      <w:r>
        <w:t>butterflybush</w:t>
      </w:r>
      <w:proofErr w:type="spellEnd"/>
      <w:r>
        <w:t xml:space="preserve"> (</w:t>
      </w:r>
      <w:proofErr w:type="spellStart"/>
      <w:r w:rsidRPr="7C18EDA4">
        <w:rPr>
          <w:i/>
          <w:iCs/>
        </w:rPr>
        <w:t>Buddleja</w:t>
      </w:r>
      <w:proofErr w:type="spellEnd"/>
      <w:r w:rsidRPr="7C18EDA4">
        <w:rPr>
          <w:i/>
          <w:iCs/>
        </w:rPr>
        <w:t xml:space="preserve"> </w:t>
      </w:r>
      <w:proofErr w:type="spellStart"/>
      <w:r w:rsidRPr="7C18EDA4">
        <w:rPr>
          <w:i/>
          <w:iCs/>
        </w:rPr>
        <w:t>racemosa</w:t>
      </w:r>
      <w:proofErr w:type="spellEnd"/>
      <w:r>
        <w:t>), Mexican buckeye (</w:t>
      </w:r>
      <w:proofErr w:type="spellStart"/>
      <w:r w:rsidRPr="7C18EDA4">
        <w:rPr>
          <w:i/>
          <w:iCs/>
        </w:rPr>
        <w:t>Ungnadia</w:t>
      </w:r>
      <w:proofErr w:type="spellEnd"/>
      <w:r w:rsidRPr="7C18EDA4">
        <w:rPr>
          <w:i/>
          <w:iCs/>
        </w:rPr>
        <w:t xml:space="preserve"> </w:t>
      </w:r>
      <w:proofErr w:type="spellStart"/>
      <w:r w:rsidRPr="7C18EDA4">
        <w:rPr>
          <w:i/>
          <w:iCs/>
        </w:rPr>
        <w:t>speciosa</w:t>
      </w:r>
      <w:proofErr w:type="spellEnd"/>
      <w:r>
        <w:t>), and eastern poison ivy (</w:t>
      </w:r>
      <w:proofErr w:type="spellStart"/>
      <w:r w:rsidRPr="7C18EDA4">
        <w:rPr>
          <w:i/>
          <w:iCs/>
        </w:rPr>
        <w:t>Toxicodendron</w:t>
      </w:r>
      <w:proofErr w:type="spellEnd"/>
      <w:r w:rsidRPr="7C18EDA4">
        <w:rPr>
          <w:i/>
          <w:iCs/>
        </w:rPr>
        <w:t xml:space="preserve"> </w:t>
      </w:r>
      <w:proofErr w:type="spellStart"/>
      <w:r w:rsidRPr="7C18EDA4">
        <w:rPr>
          <w:i/>
          <w:iCs/>
        </w:rPr>
        <w:t>radicans</w:t>
      </w:r>
      <w:proofErr w:type="spellEnd"/>
      <w:r>
        <w:t xml:space="preserve"> ssp. </w:t>
      </w:r>
      <w:proofErr w:type="spellStart"/>
      <w:r w:rsidRPr="7C18EDA4">
        <w:rPr>
          <w:i/>
          <w:iCs/>
        </w:rPr>
        <w:t>eximium</w:t>
      </w:r>
      <w:proofErr w:type="spellEnd"/>
      <w:r>
        <w:t>). This system may include small patch inclusions of more riparian-related vegetation that usually occurs at a scale that will be difficult to distinguish using remote sensing (may be referred to as wooded draws). Mesic canyon vegetation descriptions may include minor components of riparian species already.</w:t>
      </w:r>
    </w:p>
    <w:p w:rsidR="00E01D61" w:rsidP="00E01D61" w:rsidRDefault="7C18EDA4" w14:paraId="01F24CA2"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01D61" w:rsidP="00E01D61" w:rsidRDefault="7C18EDA4" w14:paraId="3D0B31AD" w14:textId="77777777">
      <w:pPr>
        <w:pStyle w:val="InfoPara"/>
      </w:pPr>
      <w:r>
        <w:t>Disturbance Description</w:t>
      </w:r>
    </w:p>
    <w:p w:rsidR="00E01D61" w:rsidP="00E01D61" w:rsidRDefault="7C18EDA4" w14:paraId="717D8AFE" w14:textId="77777777">
      <w:r>
        <w:t xml:space="preserve">Fire probably plays little role in the system, while grazing and browsing (by native as well as exotic ungulates) may play </w:t>
      </w:r>
      <w:proofErr w:type="gramStart"/>
      <w:r>
        <w:t>an important role</w:t>
      </w:r>
      <w:proofErr w:type="gramEnd"/>
      <w:r>
        <w:t xml:space="preserve"> in recruitment and understory composition. Flood and associate landslide likely impact community at a low frequency.</w:t>
      </w:r>
    </w:p>
    <w:p w:rsidR="00E01D61" w:rsidP="00E01D61" w:rsidRDefault="7C18EDA4" w14:paraId="784A279C" w14:textId="353A575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1D61" w:rsidP="00E01D61" w:rsidRDefault="7C18EDA4" w14:paraId="7894052B" w14:textId="77777777">
      <w:pPr>
        <w:pStyle w:val="InfoPara"/>
      </w:pPr>
      <w:r>
        <w:t>Scale Description</w:t>
      </w:r>
    </w:p>
    <w:p w:rsidR="00E01D61" w:rsidP="00E01D61" w:rsidRDefault="7C18EDA4" w14:paraId="61972DB1" w14:textId="77777777">
      <w:r>
        <w:t>Limited to canyons with maximum widths from 50-300m from top to bottom of canyon. Associated with steep terrain.</w:t>
      </w:r>
    </w:p>
    <w:p w:rsidR="00E01D61" w:rsidP="00E01D61" w:rsidRDefault="7C18EDA4" w14:paraId="2E75726F" w14:textId="77777777">
      <w:pPr>
        <w:pStyle w:val="InfoPara"/>
      </w:pPr>
      <w:r>
        <w:t>Adjacency or Identification Concerns</w:t>
      </w:r>
    </w:p>
    <w:p w:rsidR="00E01D61" w:rsidP="00E01D61" w:rsidRDefault="7C18EDA4" w14:paraId="6AB3D41A" w14:textId="77777777">
      <w:r>
        <w:t xml:space="preserve">The following systems are considered adjacent: </w:t>
      </w:r>
    </w:p>
    <w:p w:rsidR="00E01D61" w:rsidP="00E01D61" w:rsidRDefault="7C18EDA4" w14:paraId="0FDCEA1A" w14:textId="77777777">
      <w:r>
        <w:t>• Edwards Plateau Cliff (CES303.653)</w:t>
      </w:r>
    </w:p>
    <w:p w:rsidR="00E01D61" w:rsidP="00E01D61" w:rsidRDefault="7C18EDA4" w14:paraId="290D9634" w14:textId="77777777">
      <w:r>
        <w:t>• Edwards Plateau Dry-Mesic Slope Forest and Woodland (CES303.656)</w:t>
      </w:r>
    </w:p>
    <w:p w:rsidR="00E01D61" w:rsidP="00E01D61" w:rsidRDefault="7C18EDA4" w14:paraId="0948098F" w14:textId="77777777">
      <w:r>
        <w:t>• Edwards Plateau Floodplain Terrace (CES303.651)</w:t>
      </w:r>
    </w:p>
    <w:p w:rsidR="00E01D61" w:rsidP="00E01D61" w:rsidRDefault="7C18EDA4" w14:paraId="2BA35D0F" w14:textId="77777777">
      <w:r>
        <w:t>• Edwards Plateau Limestone Savanna and Woodland (CES303.660)</w:t>
      </w:r>
    </w:p>
    <w:p w:rsidR="00E01D61" w:rsidP="00E01D61" w:rsidRDefault="7C18EDA4" w14:paraId="3535E570" w14:textId="77777777">
      <w:r>
        <w:t>• Edwards Plateau Limestone Shrubland (CES303.041)</w:t>
      </w:r>
    </w:p>
    <w:p w:rsidR="00E01D61" w:rsidP="00E01D61" w:rsidRDefault="7C18EDA4" w14:paraId="6FAFBD1F" w14:textId="77777777">
      <w:r>
        <w:t>• Edwards Plateau Riparian (CES303.652)</w:t>
      </w:r>
    </w:p>
    <w:p w:rsidR="00E01D61" w:rsidP="00E01D61" w:rsidRDefault="7C18EDA4" w14:paraId="43F73A62" w14:textId="77777777">
      <w:r>
        <w:t>• Edwards Plateau Upland Depression (CES303.654)</w:t>
      </w:r>
    </w:p>
    <w:p w:rsidR="00E01D61" w:rsidP="00E01D61" w:rsidRDefault="7C18EDA4" w14:paraId="7E879FA2" w14:textId="77777777">
      <w:r>
        <w:t>• Llano Uplift Granitic Forest, Woodland and Glade (CES303.657)</w:t>
      </w:r>
    </w:p>
    <w:p w:rsidR="00E01D61" w:rsidP="00E01D61" w:rsidRDefault="7C18EDA4" w14:paraId="3404087B" w14:textId="77777777">
      <w:pPr>
        <w:pStyle w:val="InfoPara"/>
      </w:pPr>
      <w:r>
        <w:t>Issues or Problems</w:t>
      </w:r>
    </w:p>
    <w:p w:rsidR="00E01D61" w:rsidP="00E01D61" w:rsidRDefault="7C18EDA4" w14:paraId="19C62FA0" w14:textId="7C9DB944">
      <w:r>
        <w:t>It may be difficult to distinguish this Biophysical Setting from the Edwards Plateau Dry-Mesic Slope Forest and Woodland. The major difference between the two is the lack of juniper in the slope forest and woodland.</w:t>
      </w:r>
    </w:p>
    <w:p w:rsidR="00D12D7B" w:rsidP="00E01D61" w:rsidRDefault="00D12D7B" w14:paraId="57CBEBA1" w14:textId="77777777"/>
    <w:p w:rsidR="00E01D61" w:rsidP="00E01D61" w:rsidRDefault="7C18EDA4" w14:paraId="631DD7E7" w14:textId="77777777">
      <w:pPr>
        <w:pStyle w:val="InfoPara"/>
      </w:pPr>
      <w:r>
        <w:t>Native Uncharacteristic Conditions</w:t>
      </w:r>
    </w:p>
    <w:p w:rsidRPr="0055138A" w:rsidR="0073633D" w:rsidP="00E01D61" w:rsidRDefault="7C18EDA4" w14:paraId="4BD31BC9" w14:textId="443A751C">
      <w:r>
        <w:t>Over-browsing by native and exotic ungulates can suppress/kill smaller stems (e.g., the regeneration). See Russell 2004 and Dickinson 2016.</w:t>
      </w:r>
    </w:p>
    <w:p w:rsidR="00E01D61" w:rsidP="00E01D61" w:rsidRDefault="7C18EDA4" w14:paraId="7CDDBDAA" w14:textId="77777777">
      <w:pPr>
        <w:pStyle w:val="InfoPara"/>
      </w:pPr>
      <w:r>
        <w:t>Comments</w:t>
      </w:r>
    </w:p>
    <w:p w:rsidR="00E01D61" w:rsidP="00E01D61" w:rsidRDefault="00E01D61" w14:paraId="61C2262E" w14:textId="77777777"/>
    <w:p w:rsidR="00E01D61" w:rsidP="00E01D61" w:rsidRDefault="7C18EDA4" w14:paraId="23450A7E" w14:textId="77777777">
      <w:pPr>
        <w:pStyle w:val="ReportSection"/>
      </w:pPr>
      <w:r>
        <w:lastRenderedPageBreak/>
        <w:t>Succession Classes</w:t>
      </w:r>
    </w:p>
    <w:p w:rsidR="00E01D61" w:rsidP="00E01D61" w:rsidRDefault="00E01D61" w14:paraId="2AB038D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1D61" w:rsidP="00E01D61" w:rsidRDefault="00E01D61" w14:paraId="4580C135"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Open</w:t>
      </w:r>
    </w:p>
    <w:p w:rsidR="00E01D61" w:rsidP="00E01D61" w:rsidRDefault="00E01D61" w14:paraId="4706F53E" w14:textId="77777777"/>
    <w:p w:rsidR="00E01D61" w:rsidP="00E01D61" w:rsidRDefault="7C18EDA4" w14:paraId="70FB34CC" w14:textId="77777777">
      <w:pPr>
        <w:pStyle w:val="SClassInfoPara"/>
      </w:pPr>
      <w:r>
        <w:t>Indicator Species</w:t>
      </w:r>
    </w:p>
    <w:p w:rsidR="00E01D61" w:rsidP="00E01D61" w:rsidRDefault="00E01D61" w14:paraId="5ADB2978" w14:textId="77777777"/>
    <w:p w:rsidR="00E01D61" w:rsidP="00E01D61" w:rsidRDefault="7C18EDA4" w14:paraId="24D2C347" w14:textId="77777777">
      <w:pPr>
        <w:pStyle w:val="SClassInfoPara"/>
      </w:pPr>
      <w:r>
        <w:t>Description</w:t>
      </w:r>
    </w:p>
    <w:p w:rsidR="00E01D61" w:rsidP="00E01D61" w:rsidRDefault="7C18EDA4" w14:paraId="449A36BC" w14:textId="11AB9242">
      <w:r>
        <w:t>Early stage characterized as shrubby that initiates following infrequent canopy fire. Mostly dominated by root-sprouting species.</w:t>
      </w:r>
    </w:p>
    <w:p w:rsidR="00E01D61" w:rsidP="00E01D61" w:rsidRDefault="00E01D61" w14:paraId="6B32B01F" w14:textId="77777777"/>
    <w:p>
      <w:r>
        <w:rPr>
          <w:i/>
          <w:u w:val="single"/>
        </w:rPr>
        <w:t>Maximum Tree Size Class</w:t>
      </w:r>
      <w:br/>
      <w:r>
        <w:t>Sapling &gt;4.5ft; &lt;5" DBH</w:t>
      </w:r>
    </w:p>
    <w:p w:rsidR="00E01D61" w:rsidP="00E01D61" w:rsidRDefault="00E01D61" w14:paraId="129B8FB3"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E01D61" w:rsidP="00E01D61" w:rsidRDefault="00E01D61" w14:paraId="61B61515" w14:textId="77777777"/>
    <w:p w:rsidR="00E01D61" w:rsidP="00E01D61" w:rsidRDefault="7C18EDA4" w14:paraId="2153A557" w14:textId="77777777">
      <w:pPr>
        <w:pStyle w:val="SClassInfoPara"/>
      </w:pPr>
      <w:r>
        <w:t>Indicator Species</w:t>
      </w:r>
    </w:p>
    <w:p w:rsidR="00E01D61" w:rsidP="00E01D61" w:rsidRDefault="00E01D61" w14:paraId="45FFE34C" w14:textId="77777777"/>
    <w:p w:rsidR="00E01D61" w:rsidP="00E01D61" w:rsidRDefault="7C18EDA4" w14:paraId="04BFB02E" w14:textId="77777777">
      <w:pPr>
        <w:pStyle w:val="SClassInfoPara"/>
      </w:pPr>
      <w:r>
        <w:t>Description</w:t>
      </w:r>
    </w:p>
    <w:p w:rsidR="00E01D61" w:rsidP="00E01D61" w:rsidRDefault="7C18EDA4" w14:paraId="48D698D2" w14:textId="77777777">
      <w:r>
        <w:t>Seral stage following initiation characterized by recruitment of more species and height development.</w:t>
      </w:r>
    </w:p>
    <w:p w:rsidR="00E01D61" w:rsidP="00E01D61" w:rsidRDefault="00E01D61" w14:paraId="6BB18E66" w14:textId="77777777"/>
    <w:p>
      <w:r>
        <w:rPr>
          <w:i/>
          <w:u w:val="single"/>
        </w:rPr>
        <w:t>Maximum Tree Size Class</w:t>
      </w:r>
      <w:br/>
      <w:r>
        <w:t>Pole 5-9" DBH</w:t>
      </w:r>
    </w:p>
    <w:p w:rsidR="00E01D61" w:rsidP="00E01D61" w:rsidRDefault="00E01D61" w14:paraId="15B0BE4B" w14:textId="77777777">
      <w:pPr>
        <w:pStyle w:val="InfoPara"/>
        <w:pBdr>
          <w:top w:val="single" w:color="auto" w:sz="4" w:space="1"/>
        </w:pBdr>
      </w:pPr>
      <w:r>
        <w:t>Class C</w:t>
      </w:r>
      <w:r>
        <w:tab/>
        <w:t>78</w:t>
      </w:r>
      <w:r w:rsidR="002A3B10">
        <w:tab/>
      </w:r>
      <w:r w:rsidR="002A3B10">
        <w:tab/>
      </w:r>
      <w:r w:rsidR="002A3B10">
        <w:tab/>
      </w:r>
      <w:r w:rsidR="002A3B10">
        <w:tab/>
      </w:r>
      <w:r w:rsidR="004F7795">
        <w:t>Late Development 1 - Closed</w:t>
      </w:r>
    </w:p>
    <w:p w:rsidR="00E01D61" w:rsidP="00E01D61" w:rsidRDefault="00E01D61" w14:paraId="518474A3" w14:textId="77777777"/>
    <w:p w:rsidR="00E01D61" w:rsidP="00E01D61" w:rsidRDefault="7C18EDA4" w14:paraId="617B65F5" w14:textId="77777777">
      <w:pPr>
        <w:pStyle w:val="SClassInfoPara"/>
      </w:pPr>
      <w:r>
        <w:t>Indicator Species</w:t>
      </w:r>
    </w:p>
    <w:p w:rsidR="00E01D61" w:rsidP="00E01D61" w:rsidRDefault="00E01D61" w14:paraId="339B0CEE" w14:textId="77777777"/>
    <w:p w:rsidR="00E01D61" w:rsidP="00E01D61" w:rsidRDefault="7C18EDA4" w14:paraId="5E4BD5BC" w14:textId="77777777">
      <w:pPr>
        <w:pStyle w:val="SClassInfoPara"/>
      </w:pPr>
      <w:r>
        <w:t>Description</w:t>
      </w:r>
    </w:p>
    <w:p w:rsidR="00E01D61" w:rsidP="00E01D61" w:rsidRDefault="7C18EDA4" w14:paraId="1E536DE2" w14:textId="77777777">
      <w:r>
        <w:t>Mature forest which increases in cover and height.</w:t>
      </w:r>
    </w:p>
    <w:p w:rsidR="00E01D61" w:rsidP="00E01D61" w:rsidRDefault="00E01D61" w14:paraId="01AB2FC0"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A75958" w:rsidR="00D12D7B" w:rsidP="00E01D61" w:rsidRDefault="7C18EDA4" w14:paraId="1A338D81" w14:textId="6556D52B">
      <w:r>
        <w:t xml:space="preserve">Dickinson, T. L. N. and O. W. V. </w:t>
      </w:r>
      <w:proofErr w:type="spellStart"/>
      <w:r>
        <w:t>Auken</w:t>
      </w:r>
      <w:proofErr w:type="spellEnd"/>
      <w:r>
        <w:t xml:space="preserve"> (2016). "Survival, Growth, and Recruitment of Bigtooth Maple (Acer </w:t>
      </w:r>
      <w:proofErr w:type="spellStart"/>
      <w:r>
        <w:t>grandidentatum</w:t>
      </w:r>
      <w:proofErr w:type="spellEnd"/>
      <w:r>
        <w:t xml:space="preserve">) in Central Texas Relict Communities." </w:t>
      </w:r>
      <w:r w:rsidRPr="7C18EDA4">
        <w:rPr>
          <w:u w:val="single"/>
        </w:rPr>
        <w:t>Natural Areas Journal</w:t>
      </w:r>
      <w:r>
        <w:t xml:space="preserve"> 36(2): 174-180.</w:t>
      </w:r>
    </w:p>
    <w:p w:rsidRPr="00A75958" w:rsidR="00D12D7B" w:rsidP="00E01D61" w:rsidRDefault="00D12D7B" w14:paraId="0C1D912B" w14:textId="77777777">
      <w:pPr>
        <w:rPr>
          <w:rFonts w:asciiTheme="minorHAnsi" w:hAnsiTheme="minorHAnsi"/>
        </w:rPr>
      </w:pPr>
    </w:p>
    <w:p w:rsidRPr="003E08B6" w:rsidR="00E01D61" w:rsidP="00E01D61" w:rsidRDefault="7C18EDA4" w14:paraId="650EC988" w14:textId="46C84576">
      <w:r>
        <w:t xml:space="preserve">NatureServe. 2007. International Ecological Classification Standard: Terrestrial Ecological Classifications. NatureServe Central Databases. Arlington, VA, U.S.A. Data current as of 10 </w:t>
      </w:r>
      <w:r w:rsidRPr="003E08B6">
        <w:t>February 2007.</w:t>
      </w:r>
    </w:p>
    <w:p w:rsidRPr="003E08B6" w:rsidR="00E01D61" w:rsidP="00E01D61" w:rsidRDefault="00E01D61" w14:paraId="0356657D" w14:textId="6CE31F1B"/>
    <w:p w:rsidRPr="003E08B6" w:rsidR="00D12D7B" w:rsidP="7C18EDA4" w:rsidRDefault="7C18EDA4" w14:paraId="0B7E0D58" w14:textId="77777777">
      <w:r w:rsidRPr="003E08B6">
        <w:t xml:space="preserve">Russell, F. L. and N. L. Fowler (2004). "Effects of white-tailed deer on the population dynamics of acorns, seedlings and small saplings of Quercus </w:t>
      </w:r>
      <w:proofErr w:type="spellStart"/>
      <w:r w:rsidRPr="003E08B6">
        <w:t>buckleyi</w:t>
      </w:r>
      <w:proofErr w:type="spellEnd"/>
      <w:r w:rsidRPr="003E08B6">
        <w:t xml:space="preserve">." </w:t>
      </w:r>
      <w:r w:rsidRPr="003E08B6">
        <w:rPr>
          <w:u w:val="single"/>
        </w:rPr>
        <w:t>Plant Ecology</w:t>
      </w:r>
      <w:r w:rsidRPr="003E08B6">
        <w:t xml:space="preserve"> 173(1): 59-72.</w:t>
      </w:r>
    </w:p>
    <w:p w:rsidRPr="003E08B6" w:rsidR="00D12D7B" w:rsidP="00E01D61" w:rsidRDefault="00D12D7B" w14:paraId="06ABE508" w14:textId="77777777"/>
    <w:p w:rsidRPr="003E08B6" w:rsidR="004C1FBC" w:rsidP="7C18EDA4" w:rsidRDefault="7C18EDA4" w14:paraId="24802249" w14:textId="77777777">
      <w:r w:rsidRPr="003E08B6">
        <w:t xml:space="preserve">Stambaugh, M. C., J. C. Sparks, et al. (2014). "Historical </w:t>
      </w:r>
      <w:proofErr w:type="spellStart"/>
      <w:r w:rsidRPr="003E08B6">
        <w:t>pyrogeography</w:t>
      </w:r>
      <w:proofErr w:type="spellEnd"/>
      <w:r w:rsidRPr="003E08B6">
        <w:t xml:space="preserve"> of Texas, USA." </w:t>
      </w:r>
      <w:r w:rsidRPr="003E08B6">
        <w:rPr>
          <w:u w:val="single"/>
        </w:rPr>
        <w:t>Fire Ecology</w:t>
      </w:r>
      <w:r w:rsidRPr="003E08B6">
        <w:t xml:space="preserve"> 10(3): 72-89.</w:t>
      </w:r>
    </w:p>
    <w:p w:rsidRPr="003E08B6" w:rsidR="004C1FBC" w:rsidP="00E01D61" w:rsidRDefault="004C1FBC" w14:paraId="62B014FF" w14:textId="77777777"/>
    <w:p w:rsidRPr="00D12D7B" w:rsidR="00E01D61" w:rsidP="00E01D61" w:rsidRDefault="7C18EDA4" w14:paraId="1822699C" w14:textId="77777777">
      <w:r>
        <w:t xml:space="preserve">Van </w:t>
      </w:r>
      <w:proofErr w:type="spellStart"/>
      <w:r>
        <w:t>Auken</w:t>
      </w:r>
      <w:proofErr w:type="spellEnd"/>
      <w:r>
        <w:t>, O.W., A.L. Ford and J.L. Allen. 1981. An ecological comparison of upland deciduous and evergreen forests of Central Texas. American Journal of Botany 68: 1249–1256.</w:t>
      </w:r>
    </w:p>
    <w:p w:rsidRPr="00A43E41" w:rsidR="004D5F12" w:rsidP="00E01D61" w:rsidRDefault="004D5F12" w14:paraId="7B3A398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0C61" w14:textId="77777777" w:rsidR="003A3FFC" w:rsidRDefault="003A3FFC">
      <w:r>
        <w:separator/>
      </w:r>
    </w:p>
  </w:endnote>
  <w:endnote w:type="continuationSeparator" w:id="0">
    <w:p w14:paraId="24CEC2F8" w14:textId="77777777" w:rsidR="003A3FFC" w:rsidRDefault="003A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6961B" w14:textId="77777777" w:rsidR="00E01D61" w:rsidRDefault="00E01D61" w:rsidP="00E01D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8D619" w14:textId="77777777" w:rsidR="003A3FFC" w:rsidRDefault="003A3FFC">
      <w:r>
        <w:separator/>
      </w:r>
    </w:p>
  </w:footnote>
  <w:footnote w:type="continuationSeparator" w:id="0">
    <w:p w14:paraId="62E4E08C" w14:textId="77777777" w:rsidR="003A3FFC" w:rsidRDefault="003A3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C5D4" w14:textId="77777777" w:rsidR="00A43E41" w:rsidRDefault="00A43E41" w:rsidP="00E01D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4EC"/>
    <w:pPr>
      <w:ind w:left="720"/>
    </w:pPr>
    <w:rPr>
      <w:rFonts w:ascii="Calibri" w:eastAsia="Calibri" w:hAnsi="Calibri"/>
      <w:sz w:val="22"/>
      <w:szCs w:val="22"/>
    </w:rPr>
  </w:style>
  <w:style w:type="character" w:styleId="Hyperlink">
    <w:name w:val="Hyperlink"/>
    <w:rsid w:val="000844EC"/>
    <w:rPr>
      <w:color w:val="0000FF"/>
      <w:u w:val="single"/>
    </w:rPr>
  </w:style>
  <w:style w:type="paragraph" w:styleId="BalloonText">
    <w:name w:val="Balloon Text"/>
    <w:basedOn w:val="Normal"/>
    <w:link w:val="BalloonTextChar"/>
    <w:uiPriority w:val="99"/>
    <w:semiHidden/>
    <w:unhideWhenUsed/>
    <w:rsid w:val="0073633D"/>
    <w:rPr>
      <w:rFonts w:ascii="Tahoma" w:hAnsi="Tahoma" w:cs="Tahoma"/>
      <w:sz w:val="16"/>
      <w:szCs w:val="16"/>
    </w:rPr>
  </w:style>
  <w:style w:type="character" w:customStyle="1" w:styleId="BalloonTextChar">
    <w:name w:val="Balloon Text Char"/>
    <w:basedOn w:val="DefaultParagraphFont"/>
    <w:link w:val="BalloonText"/>
    <w:uiPriority w:val="99"/>
    <w:semiHidden/>
    <w:rsid w:val="0073633D"/>
    <w:rPr>
      <w:rFonts w:ascii="Tahoma" w:hAnsi="Tahoma" w:cs="Tahoma"/>
      <w:sz w:val="16"/>
      <w:szCs w:val="16"/>
    </w:rPr>
  </w:style>
  <w:style w:type="character" w:styleId="CommentReference">
    <w:name w:val="annotation reference"/>
    <w:basedOn w:val="DefaultParagraphFont"/>
    <w:uiPriority w:val="99"/>
    <w:semiHidden/>
    <w:unhideWhenUsed/>
    <w:rsid w:val="0073633D"/>
    <w:rPr>
      <w:sz w:val="16"/>
      <w:szCs w:val="16"/>
    </w:rPr>
  </w:style>
  <w:style w:type="paragraph" w:styleId="CommentText">
    <w:name w:val="annotation text"/>
    <w:basedOn w:val="Normal"/>
    <w:link w:val="CommentTextChar"/>
    <w:uiPriority w:val="99"/>
    <w:semiHidden/>
    <w:unhideWhenUsed/>
    <w:rsid w:val="0073633D"/>
    <w:rPr>
      <w:sz w:val="20"/>
      <w:szCs w:val="20"/>
    </w:rPr>
  </w:style>
  <w:style w:type="character" w:customStyle="1" w:styleId="CommentTextChar">
    <w:name w:val="Comment Text Char"/>
    <w:basedOn w:val="DefaultParagraphFont"/>
    <w:link w:val="CommentText"/>
    <w:uiPriority w:val="99"/>
    <w:semiHidden/>
    <w:rsid w:val="0073633D"/>
  </w:style>
  <w:style w:type="paragraph" w:styleId="CommentSubject">
    <w:name w:val="annotation subject"/>
    <w:basedOn w:val="CommentText"/>
    <w:next w:val="CommentText"/>
    <w:link w:val="CommentSubjectChar"/>
    <w:uiPriority w:val="99"/>
    <w:semiHidden/>
    <w:unhideWhenUsed/>
    <w:rsid w:val="0073633D"/>
    <w:rPr>
      <w:b/>
      <w:bCs/>
    </w:rPr>
  </w:style>
  <w:style w:type="character" w:customStyle="1" w:styleId="CommentSubjectChar">
    <w:name w:val="Comment Subject Char"/>
    <w:basedOn w:val="CommentTextChar"/>
    <w:link w:val="CommentSubject"/>
    <w:uiPriority w:val="99"/>
    <w:semiHidden/>
    <w:rsid w:val="0073633D"/>
    <w:rPr>
      <w:b/>
      <w:bCs/>
    </w:rPr>
  </w:style>
  <w:style w:type="character" w:styleId="Mention">
    <w:name w:val="Mention"/>
    <w:basedOn w:val="DefaultParagraphFont"/>
    <w:uiPriority w:val="99"/>
    <w:semiHidden/>
    <w:unhideWhenUsed/>
    <w:rsid w:val="00E014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09562">
      <w:bodyDiv w:val="1"/>
      <w:marLeft w:val="0"/>
      <w:marRight w:val="0"/>
      <w:marTop w:val="0"/>
      <w:marBottom w:val="0"/>
      <w:divBdr>
        <w:top w:val="none" w:sz="0" w:space="0" w:color="auto"/>
        <w:left w:val="none" w:sz="0" w:space="0" w:color="auto"/>
        <w:bottom w:val="none" w:sz="0" w:space="0" w:color="auto"/>
        <w:right w:val="none" w:sz="0" w:space="0" w:color="auto"/>
      </w:divBdr>
    </w:div>
    <w:div w:id="104506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creemts@tnc.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937</Words>
  <Characters>5341</Characters>
  <Application>Microsoft Office Word</Application>
  <DocSecurity>0</DocSecurity>
  <Lines>44</Lines>
  <Paragraphs>12</Paragraphs>
  <ScaleCrop>false</ScaleCrop>
  <Company>USDA Forest Service</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2014-08-21T14:48:00Z</cp:lastPrinted>
  <dcterms:created xsi:type="dcterms:W3CDTF">2017-08-30T17:09:00Z</dcterms:created>
  <dcterms:modified xsi:type="dcterms:W3CDTF">2025-02-12T09:42:07Z</dcterms:modified>
</cp:coreProperties>
</file>