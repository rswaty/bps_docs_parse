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7EAC343" w:rsidP="47EAC343" w:rsidRDefault="47EAC343" w14:paraId="75709211" w14:textId="38024932">
      <w:pPr>
        <w:pStyle w:val="BpSTitle"/>
      </w:pPr>
      <w:r>
        <w:t>11170</w:t>
      </w:r>
    </w:p>
    <w:p w:rsidR="00EC010D" w:rsidP="00EC010D" w:rsidRDefault="4654197B" w14:paraId="1DA4C929" w14:textId="77777777">
      <w:pPr>
        <w:pStyle w:val="BpSTitle"/>
      </w:pPr>
      <w:r>
        <w:t>Southern Rocky Mountain Ponderosa Pine Savanna</w:t>
      </w:r>
    </w:p>
    <w:p w:rsidR="00EC010D" w:rsidP="00EC010D" w:rsidRDefault="00EC010D" w14:paraId="2EE05CDB" w14:textId="0E30FE85">
      <w:r>
        <w:t>BpS Model/Description Version: Aug. 2020</w:t>
      </w:r>
      <w:r>
        <w:tab/>
      </w:r>
      <w:r>
        <w:tab/>
      </w:r>
      <w:r>
        <w:tab/>
      </w:r>
      <w:r>
        <w:tab/>
      </w:r>
      <w:r>
        <w:tab/>
      </w:r>
      <w:r>
        <w:tab/>
      </w:r>
      <w:r>
        <w:tab/>
      </w:r>
    </w:p>
    <w:p w:rsidR="00EC010D" w:rsidP="00EC010D" w:rsidRDefault="00EC010D" w14:paraId="54D2C572" w14:textId="77777777"/>
    <w:p w:rsidR="00EC010D" w:rsidP="00EC010D" w:rsidRDefault="00EC010D" w14:paraId="79EED546" w14:textId="77777777"/>
    <w:p w:rsidR="00EC010D" w:rsidP="00EC010D" w:rsidRDefault="4654197B" w14:paraId="6E45FE84" w14:textId="77777777">
      <w:pPr>
        <w:pStyle w:val="InfoPara"/>
      </w:pPr>
      <w:r>
        <w:t>Vegetation Type</w:t>
      </w:r>
    </w:p>
    <w:p w:rsidR="47EAC343" w:rsidP="006C66D5" w:rsidRDefault="006C66D5" w14:paraId="4B005C7E" w14:textId="512896CB">
      <w:r w:rsidRPr="006C66D5">
        <w:t>Steppe/Savanna</w:t>
      </w:r>
    </w:p>
    <w:p w:rsidR="00EC010D" w:rsidP="00EC010D" w:rsidRDefault="4654197B" w14:paraId="0C5BD664" w14:textId="28115790">
      <w:pPr>
        <w:pStyle w:val="InfoPara"/>
      </w:pPr>
      <w:r>
        <w:t>Map Zone</w:t>
      </w:r>
    </w:p>
    <w:p w:rsidR="00EC010D" w:rsidP="00EC010D" w:rsidRDefault="4654197B" w14:paraId="5B57EA60" w14:textId="77777777">
      <w:r>
        <w:t>29</w:t>
      </w:r>
    </w:p>
    <w:p w:rsidR="00EC010D" w:rsidP="00EC010D" w:rsidRDefault="4654197B" w14:paraId="2DE07290" w14:textId="77777777">
      <w:pPr>
        <w:pStyle w:val="InfoPara"/>
      </w:pPr>
      <w:r>
        <w:t>Geographic Range</w:t>
      </w:r>
    </w:p>
    <w:p w:rsidR="00EC010D" w:rsidP="00EC010D" w:rsidRDefault="4654197B" w14:paraId="3B1A3C87" w14:textId="52D0BF3E">
      <w:r>
        <w:t xml:space="preserve">This </w:t>
      </w:r>
      <w:r w:rsidR="008819E4">
        <w:t>Biophysical Setting (</w:t>
      </w:r>
      <w:r>
        <w:t>BpS</w:t>
      </w:r>
      <w:r w:rsidR="008819E4">
        <w:t>)</w:t>
      </w:r>
      <w:r>
        <w:t xml:space="preserve"> </w:t>
      </w:r>
      <w:proofErr w:type="gramStart"/>
      <w:r>
        <w:t>is located in</w:t>
      </w:r>
      <w:proofErr w:type="gramEnd"/>
      <w:r>
        <w:t xml:space="preserve"> the Bighorns of Wyoming, Laramie Range. This might describe areas in </w:t>
      </w:r>
      <w:r w:rsidR="008819E4">
        <w:t>map zones (</w:t>
      </w:r>
      <w:r>
        <w:t>MZs</w:t>
      </w:r>
      <w:r w:rsidR="008819E4">
        <w:t>)</w:t>
      </w:r>
      <w:r>
        <w:t xml:space="preserve"> 29 and 20. Could occur in MZ29 in sections</w:t>
      </w:r>
      <w:r w:rsidR="006C66D5">
        <w:t xml:space="preserve"> (Cleland et al. 2007)</w:t>
      </w:r>
      <w:r>
        <w:t xml:space="preserve"> M331B, M331I, 342A</w:t>
      </w:r>
      <w:r w:rsidR="008819E4">
        <w:t>,</w:t>
      </w:r>
      <w:r>
        <w:t xml:space="preserve"> and subsection 342Fb.</w:t>
      </w:r>
    </w:p>
    <w:p w:rsidR="00EC010D" w:rsidP="00EC010D" w:rsidRDefault="4654197B" w14:paraId="18292A4D" w14:textId="77777777">
      <w:pPr>
        <w:pStyle w:val="InfoPara"/>
      </w:pPr>
      <w:r>
        <w:t>Biophysical Site Description</w:t>
      </w:r>
    </w:p>
    <w:p w:rsidR="00EC010D" w:rsidP="00EC010D" w:rsidRDefault="4654197B" w14:paraId="0EF53616" w14:textId="3C59015C">
      <w:r>
        <w:t>The geology is typically sedimentary in origin. Often found on buttes, hogbacks, rocky outcrops, and steep, rocky slopes. Elevations range from 3</w:t>
      </w:r>
      <w:r w:rsidR="008819E4">
        <w:t>,</w:t>
      </w:r>
      <w:r>
        <w:t>200-4</w:t>
      </w:r>
      <w:r w:rsidR="008819E4">
        <w:t>,</w:t>
      </w:r>
      <w:r>
        <w:t xml:space="preserve">400ft but in the </w:t>
      </w:r>
      <w:proofErr w:type="gramStart"/>
      <w:r>
        <w:t>Bighorns</w:t>
      </w:r>
      <w:proofErr w:type="gramEnd"/>
      <w:r>
        <w:t xml:space="preserve"> may be found up to 5</w:t>
      </w:r>
      <w:r w:rsidR="008819E4">
        <w:t>,</w:t>
      </w:r>
      <w:r>
        <w:t>700ft on southern aspects. In eastern Montana and northeast Wyoming, it is also found on southern aspects.</w:t>
      </w:r>
    </w:p>
    <w:p w:rsidR="00EC010D" w:rsidP="00EC010D" w:rsidRDefault="4654197B" w14:paraId="1F931A35" w14:textId="77777777">
      <w:pPr>
        <w:pStyle w:val="InfoPara"/>
      </w:pPr>
      <w:r>
        <w:t>Vegetation Description</w:t>
      </w:r>
    </w:p>
    <w:p w:rsidR="00EC010D" w:rsidP="00EC010D" w:rsidRDefault="4654197B" w14:paraId="6E207D5D" w14:textId="3D960AAD">
      <w:r>
        <w:t xml:space="preserve">This type is dominated by interior ponderosa pine and is often the only tree present. Understory composition varies but Rocky Mountain Juniper, </w:t>
      </w:r>
      <w:proofErr w:type="spellStart"/>
      <w:r>
        <w:t>skunkbush</w:t>
      </w:r>
      <w:proofErr w:type="spellEnd"/>
      <w:r>
        <w:t xml:space="preserve"> sumac, mountain</w:t>
      </w:r>
      <w:r w:rsidR="008819E4">
        <w:t>-</w:t>
      </w:r>
      <w:r>
        <w:t>mahogany (in southern Black Hills and the eastern Pine Ridge), snowberry</w:t>
      </w:r>
      <w:r w:rsidR="008819E4">
        <w:t>,</w:t>
      </w:r>
      <w:r>
        <w:t xml:space="preserve"> and yucca are common woody species (one reviewer noted that under the historic fire regime, the occurrence of yucca would have been a bit lower than at present). Currant and chokecherry are found in the Montana portion of the </w:t>
      </w:r>
      <w:proofErr w:type="spellStart"/>
      <w:r>
        <w:t>BpS's</w:t>
      </w:r>
      <w:proofErr w:type="spellEnd"/>
      <w:r>
        <w:t xml:space="preserve"> range. </w:t>
      </w:r>
    </w:p>
    <w:p w:rsidR="00EC010D" w:rsidP="00EC010D" w:rsidRDefault="00EC010D" w14:paraId="2469E698" w14:textId="77777777"/>
    <w:p w:rsidR="00EC010D" w:rsidP="00EC010D" w:rsidRDefault="4654197B" w14:paraId="614A1B34" w14:textId="4D1A6AB0">
      <w:r>
        <w:t>(Regional lead asked about JUSC2 as an indicator: JUSC2 can be considered an indicator for Laramie Peak Range. Rocky Mountain Juniper is listed as present in late successional communities for ponderosa pine/Idaho fescue, ponderosa pine/sun sedge and ponderosa pine/</w:t>
      </w:r>
      <w:proofErr w:type="spellStart"/>
      <w:r>
        <w:t>bluebunch</w:t>
      </w:r>
      <w:proofErr w:type="spellEnd"/>
      <w:r>
        <w:t xml:space="preserve"> wheatgrass habitat types by Hanson and Hoffman </w:t>
      </w:r>
      <w:r w:rsidR="008819E4">
        <w:t>[</w:t>
      </w:r>
      <w:r>
        <w:t>1988</w:t>
      </w:r>
      <w:r w:rsidR="008819E4">
        <w:t>]</w:t>
      </w:r>
      <w:r>
        <w:t xml:space="preserve"> for southeastern Montana. But it's not mentioned as present in the other ponderosa pine habitat types </w:t>
      </w:r>
      <w:r w:rsidR="008819E4">
        <w:t>[</w:t>
      </w:r>
      <w:r>
        <w:t>ponderosa pine/common juniper, ponderosa pine/chokecherry</w:t>
      </w:r>
      <w:r w:rsidR="008819E4">
        <w:t>]</w:t>
      </w:r>
      <w:r>
        <w:t>. Rocky Mountain juniper is not an indicator for ponderosa pine habitat types in southeastern Montana or western North Dakota</w:t>
      </w:r>
      <w:r w:rsidR="008819E4">
        <w:t>.</w:t>
      </w:r>
      <w:r>
        <w:t>)</w:t>
      </w:r>
    </w:p>
    <w:p w:rsidR="00EC010D" w:rsidP="00EC010D" w:rsidRDefault="00EC010D" w14:paraId="5CFA5030" w14:textId="77777777"/>
    <w:p w:rsidR="00EC010D" w:rsidP="00EC010D" w:rsidRDefault="4654197B" w14:paraId="1A8E6F3D" w14:textId="6B76CC7D">
      <w:r>
        <w:t xml:space="preserve">Herbaceous species include </w:t>
      </w:r>
      <w:proofErr w:type="spellStart"/>
      <w:r>
        <w:t>needlegrasses</w:t>
      </w:r>
      <w:proofErr w:type="spellEnd"/>
      <w:r>
        <w:t xml:space="preserve">, </w:t>
      </w:r>
      <w:proofErr w:type="spellStart"/>
      <w:r>
        <w:t>grama</w:t>
      </w:r>
      <w:proofErr w:type="spellEnd"/>
      <w:r>
        <w:t xml:space="preserve"> grasses, little bluestem, western wheatgrass, sedges</w:t>
      </w:r>
      <w:r w:rsidR="008819E4">
        <w:t>,</w:t>
      </w:r>
      <w:r>
        <w:t xml:space="preserve"> and </w:t>
      </w:r>
      <w:proofErr w:type="spellStart"/>
      <w:r>
        <w:t>bluebunch</w:t>
      </w:r>
      <w:proofErr w:type="spellEnd"/>
      <w:r>
        <w:t xml:space="preserve"> wheatgrass. There is Idaho fescue as far east as Ashland, Montana.</w:t>
      </w:r>
    </w:p>
    <w:p w:rsidR="00EC010D" w:rsidP="00EC010D" w:rsidRDefault="4654197B" w14:paraId="2D035298" w14:textId="77777777">
      <w:pPr>
        <w:pStyle w:val="InfoPara"/>
      </w:pPr>
      <w:r>
        <w:t>BpS Dominant and Indicator Species</w:t>
      </w:r>
    </w:p>
    <w:p>
      <w:r>
        <w:rPr>
          <w:sz w:val="16"/>
        </w:rPr>
        <w:t>Species names are from the NRCS PLANTS database. Check species codes at http://plants.usda.gov.</w:t>
      </w:r>
    </w:p>
    <w:p w:rsidR="00EC010D" w:rsidP="00EC010D" w:rsidRDefault="4654197B" w14:paraId="6ED497DE" w14:textId="77777777">
      <w:pPr>
        <w:pStyle w:val="InfoPara"/>
      </w:pPr>
      <w:r>
        <w:t>Disturbance Description</w:t>
      </w:r>
    </w:p>
    <w:p w:rsidR="00EC010D" w:rsidP="00EC010D" w:rsidRDefault="4654197B" w14:paraId="25A07183" w14:textId="23EC3C80">
      <w:r>
        <w:t>Generally frequent fires of low severity (Fire Regime Group I). Mixed</w:t>
      </w:r>
      <w:r w:rsidR="008819E4">
        <w:t>-</w:t>
      </w:r>
      <w:r>
        <w:t>severity fire occurs in the closed canopy conditions, and stand</w:t>
      </w:r>
      <w:r w:rsidR="008819E4">
        <w:t>-</w:t>
      </w:r>
      <w:r>
        <w:t xml:space="preserve">replacement fire is very infrequent (300yrs+). Low-severity fires are frequent and range from &lt;10yrs to </w:t>
      </w:r>
      <w:r w:rsidR="008819E4">
        <w:t>&gt;</w:t>
      </w:r>
      <w:r>
        <w:t xml:space="preserve">20yrs (Brown and </w:t>
      </w:r>
      <w:proofErr w:type="spellStart"/>
      <w:r>
        <w:t>Sieg</w:t>
      </w:r>
      <w:proofErr w:type="spellEnd"/>
      <w:r>
        <w:t xml:space="preserve"> 1999</w:t>
      </w:r>
      <w:r w:rsidR="008819E4">
        <w:t>;</w:t>
      </w:r>
      <w:r>
        <w:t xml:space="preserve"> Fisher et al. 1987) but probably not </w:t>
      </w:r>
      <w:r w:rsidR="008819E4">
        <w:t>&gt;</w:t>
      </w:r>
      <w:r>
        <w:t xml:space="preserve">40yrs at the high end (3-70yrs range). The </w:t>
      </w:r>
      <w:r w:rsidR="008819E4">
        <w:t>mean fire return interval (</w:t>
      </w:r>
      <w:r>
        <w:t>MFRI</w:t>
      </w:r>
      <w:r w:rsidR="008819E4">
        <w:t>)</w:t>
      </w:r>
      <w:r>
        <w:t xml:space="preserve"> is </w:t>
      </w:r>
      <w:r w:rsidR="008819E4">
        <w:t>~</w:t>
      </w:r>
      <w:r>
        <w:t>12-15yrs for low</w:t>
      </w:r>
      <w:r w:rsidR="008819E4">
        <w:t>-</w:t>
      </w:r>
      <w:r>
        <w:t xml:space="preserve">severity fires. </w:t>
      </w:r>
    </w:p>
    <w:p w:rsidR="00EC010D" w:rsidP="00EC010D" w:rsidRDefault="00EC010D" w14:paraId="1A7D6DFA" w14:textId="77777777"/>
    <w:p w:rsidR="00EC010D" w:rsidP="00EC010D" w:rsidRDefault="4654197B" w14:paraId="08CCA2F9" w14:textId="38D9CAC0">
      <w:r>
        <w:t>There is considerable debate over the role of mixed</w:t>
      </w:r>
      <w:r w:rsidR="008819E4">
        <w:t>-</w:t>
      </w:r>
      <w:r>
        <w:t>severity and surface fires in the historical range of variability in this and other ponderosa pine forests in the northern and central Rockies (Baker and Ehle 2001, 2003; Barrett 2004; Veblen et al. 2000). Brown (2006) argues that surface fire was the dominant mode of fire disturbance and that the role of mixed-severity fires is overstated.</w:t>
      </w:r>
    </w:p>
    <w:p w:rsidR="00EC010D" w:rsidP="00EC010D" w:rsidRDefault="00EC010D" w14:paraId="69374E0A" w14:textId="77777777"/>
    <w:p w:rsidR="00EC010D" w:rsidP="00EC010D" w:rsidRDefault="4654197B" w14:paraId="2B79A6E2" w14:textId="2DF5F986">
      <w:r>
        <w:t>In the Rapid Assessment (RA) Workshop</w:t>
      </w:r>
      <w:r w:rsidR="008819E4">
        <w:t>,</w:t>
      </w:r>
      <w:r>
        <w:t xml:space="preserve"> review indicated </w:t>
      </w:r>
      <w:r w:rsidR="008819E4">
        <w:t xml:space="preserve">that </w:t>
      </w:r>
      <w:r>
        <w:t xml:space="preserve">more mixed fire should occur in the early stage and </w:t>
      </w:r>
      <w:r w:rsidR="008819E4">
        <w:t xml:space="preserve">that </w:t>
      </w:r>
      <w:r>
        <w:t xml:space="preserve">surface fire should be modeled in all structural stages. Peer review comments during the RA disagreed on the role of mixed and surface fire in this type. </w:t>
      </w:r>
      <w:proofErr w:type="gramStart"/>
      <w:r>
        <w:t>The majority of</w:t>
      </w:r>
      <w:proofErr w:type="gramEnd"/>
      <w:r>
        <w:t xml:space="preserve"> review</w:t>
      </w:r>
      <w:r w:rsidR="008819E4">
        <w:t>ers</w:t>
      </w:r>
      <w:r>
        <w:t xml:space="preserve"> agreed with the original model's parameters for mixed fire but thought surface fire could be slightly less frequent. One review</w:t>
      </w:r>
      <w:r w:rsidR="008819E4">
        <w:t>er</w:t>
      </w:r>
      <w:r>
        <w:t xml:space="preserve"> contended that there is no evidence of mixed</w:t>
      </w:r>
      <w:r w:rsidR="008819E4">
        <w:t>-</w:t>
      </w:r>
      <w:r>
        <w:t xml:space="preserve">severity fire in this type at all and that the overall MFRI should be </w:t>
      </w:r>
      <w:r w:rsidR="008819E4">
        <w:t>~</w:t>
      </w:r>
      <w:r>
        <w:t xml:space="preserve">25yrs. </w:t>
      </w:r>
    </w:p>
    <w:p w:rsidR="00EC010D" w:rsidP="00EC010D" w:rsidRDefault="00EC010D" w14:paraId="79C17BF4" w14:textId="77777777"/>
    <w:p w:rsidR="00EC010D" w:rsidP="00EC010D" w:rsidRDefault="4654197B" w14:paraId="3533BC1D" w14:textId="788E7593">
      <w:r>
        <w:t>For MZ</w:t>
      </w:r>
      <w:r w:rsidR="008819E4">
        <w:t xml:space="preserve">s </w:t>
      </w:r>
      <w:r>
        <w:t xml:space="preserve">29 and 30, it was suggested that mixed fire be removed from this model; reviewers agreed, and therefore mixed fire is not in the model. </w:t>
      </w:r>
    </w:p>
    <w:p w:rsidR="00EC010D" w:rsidP="00EC010D" w:rsidRDefault="00EC010D" w14:paraId="2C58DFA5" w14:textId="77777777"/>
    <w:p w:rsidR="00EC010D" w:rsidP="00EC010D" w:rsidRDefault="4654197B" w14:paraId="51FA19FC" w14:textId="1A55E72E">
      <w:r>
        <w:t>Variation in precipitation and temperature interacting with fire, tip moths</w:t>
      </w:r>
      <w:r w:rsidR="008819E4">
        <w:t>,</w:t>
      </w:r>
      <w:r>
        <w:t xml:space="preserve"> and ungulate grazing affects pine regeneration. Windthrow, storm damage</w:t>
      </w:r>
      <w:r w:rsidR="008819E4">
        <w:t>,</w:t>
      </w:r>
      <w:r>
        <w:t xml:space="preserve"> and mountain pine beetles were minor disturbances in this type unless stands reach high densities. The interactions among drought, insects</w:t>
      </w:r>
      <w:r w:rsidR="008819E4">
        <w:t>,</w:t>
      </w:r>
      <w:r>
        <w:t xml:space="preserve"> and disease are not well understood.</w:t>
      </w:r>
    </w:p>
    <w:p w:rsidR="00EC010D" w:rsidP="00EC010D" w:rsidRDefault="00EC010D" w14:paraId="644FFFD3" w14:textId="77777777"/>
    <w:p w:rsidR="00EC010D" w:rsidP="00EC010D" w:rsidRDefault="4654197B" w14:paraId="13ED5BEF" w14:textId="507260F8">
      <w:r>
        <w:t>Bark beetles can cause significant mortality among pole-sized and larger</w:t>
      </w:r>
      <w:r w:rsidR="008819E4">
        <w:t>-</w:t>
      </w:r>
      <w:r>
        <w:t>diameter pines, especially those weakened by drought, fire injury</w:t>
      </w:r>
      <w:r w:rsidR="008819E4">
        <w:t>,</w:t>
      </w:r>
      <w:r>
        <w:t xml:space="preserve"> and the hail-related native disease </w:t>
      </w:r>
      <w:proofErr w:type="spellStart"/>
      <w:r w:rsidRPr="4654197B">
        <w:rPr>
          <w:i/>
          <w:iCs/>
        </w:rPr>
        <w:t>diplodia</w:t>
      </w:r>
      <w:proofErr w:type="spellEnd"/>
      <w:r>
        <w:t>. This serves to maintain the late-development open stage and move the late-development closed stage to the late-development open stage.</w:t>
      </w:r>
    </w:p>
    <w:p w:rsidR="00EC010D" w:rsidP="00EC010D" w:rsidRDefault="4654197B" w14:paraId="4CA224E3" w14:textId="4DCAD44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010D" w:rsidP="00EC010D" w:rsidRDefault="4654197B" w14:paraId="530630AC" w14:textId="77777777">
      <w:pPr>
        <w:pStyle w:val="InfoPara"/>
      </w:pPr>
      <w:r>
        <w:t>Scale Description</w:t>
      </w:r>
    </w:p>
    <w:p w:rsidR="00EC010D" w:rsidP="00EC010D" w:rsidRDefault="4654197B" w14:paraId="324EE741" w14:textId="4EFEFB62">
      <w:r>
        <w:t>Disturbance patch size probably ranged from 10s</w:t>
      </w:r>
      <w:r w:rsidR="008819E4">
        <w:t xml:space="preserve"> to </w:t>
      </w:r>
      <w:r>
        <w:t>10</w:t>
      </w:r>
      <w:r w:rsidR="008819E4">
        <w:t>,</w:t>
      </w:r>
      <w:r>
        <w:t xml:space="preserve">000s of acres. </w:t>
      </w:r>
    </w:p>
    <w:p w:rsidR="00EC010D" w:rsidP="00EC010D" w:rsidRDefault="00EC010D" w14:paraId="770FFFE1" w14:textId="77777777"/>
    <w:p w:rsidR="00EC010D" w:rsidP="00EC010D" w:rsidRDefault="4654197B" w14:paraId="73B38B85" w14:textId="26FED105">
      <w:r>
        <w:t>System would be a patchy mosaic of 10s</w:t>
      </w:r>
      <w:r w:rsidR="008819E4">
        <w:t xml:space="preserve"> to </w:t>
      </w:r>
      <w:r>
        <w:t>1</w:t>
      </w:r>
      <w:r w:rsidR="008819E4">
        <w:t>,</w:t>
      </w:r>
      <w:r>
        <w:t>000 of acres. It could be a range of patches, such as in Missouri Breaks where it could be up to 10</w:t>
      </w:r>
      <w:r w:rsidR="008819E4">
        <w:t>,</w:t>
      </w:r>
      <w:r>
        <w:t>000ac patches.</w:t>
      </w:r>
    </w:p>
    <w:p w:rsidR="00EC010D" w:rsidP="00EC010D" w:rsidRDefault="4654197B" w14:paraId="00222081" w14:textId="77777777">
      <w:pPr>
        <w:pStyle w:val="InfoPara"/>
      </w:pPr>
      <w:r>
        <w:t>Adjacency or Identification Concerns</w:t>
      </w:r>
    </w:p>
    <w:p w:rsidR="00EC010D" w:rsidP="00EC010D" w:rsidRDefault="4654197B" w14:paraId="3F807321" w14:textId="77777777">
      <w:r>
        <w:t>This type is either surrounded by Northern Plains grasslands and shrublands or is a transition between Northern Plains grasslands and shrublands and higher-elevation coniferous forests. Ponderosa pine in this BpS has encroached into the Northern Plains grassland and shrubland types in many areas due to fire suppression and grazing.</w:t>
      </w:r>
    </w:p>
    <w:p w:rsidR="00EC010D" w:rsidP="00EC010D" w:rsidRDefault="00EC010D" w14:paraId="5935EBFE" w14:textId="77777777"/>
    <w:p w:rsidR="00EC010D" w:rsidP="00EC010D" w:rsidRDefault="4654197B" w14:paraId="7F2846FC" w14:textId="1D8576BD">
      <w:r>
        <w:t>As this system model and description is copied to the BpS Northwestern Great Plains-Black Hills Ponderosa Pine Woodland and Savanna -</w:t>
      </w:r>
      <w:r w:rsidR="008819E4">
        <w:t>-</w:t>
      </w:r>
      <w:r>
        <w:t xml:space="preserve"> Savanna, this system will be difficult to distinguish from that one</w:t>
      </w:r>
      <w:r w:rsidR="008819E4">
        <w:t xml:space="preserve"> </w:t>
      </w:r>
      <w:r>
        <w:t>and is only distinguished by geography.</w:t>
      </w:r>
    </w:p>
    <w:p w:rsidR="00EC010D" w:rsidP="00EC010D" w:rsidRDefault="00EC010D" w14:paraId="1BBC3B95" w14:textId="77777777"/>
    <w:p w:rsidR="00EC010D" w:rsidP="00EC010D" w:rsidRDefault="4654197B" w14:paraId="7CCCFA1C" w14:textId="06FCC8CA">
      <w:r>
        <w:t>Invasive species in this system include cheatgrass, Japanese brome, crested wheatgrass, Kentucky bluegrass</w:t>
      </w:r>
      <w:r w:rsidR="008819E4">
        <w:t>,</w:t>
      </w:r>
      <w:r>
        <w:t xml:space="preserve"> and intermediate wheatgrass. Crested wheatgrass and cheatgrass are at lower elevations mostly. Cheatgrass has altered the fire frequency and extent (although not on the Pine Ridge).</w:t>
      </w:r>
    </w:p>
    <w:p w:rsidR="00EC010D" w:rsidP="00EC010D" w:rsidRDefault="00EC010D" w14:paraId="332FC4E4" w14:textId="77777777"/>
    <w:p w:rsidR="00EC010D" w:rsidP="00EC010D" w:rsidRDefault="4654197B" w14:paraId="30B24EA4" w14:textId="2555BC75">
      <w:r>
        <w:t>Currently, there have probably been at least 5-10 fire cycles that have been missed due to suppression, grazing, etc. Therefore, the system today would look much more like the late</w:t>
      </w:r>
      <w:r w:rsidR="008819E4">
        <w:t>-</w:t>
      </w:r>
      <w:r>
        <w:t xml:space="preserve">closed stage with </w:t>
      </w:r>
      <w:r w:rsidR="008819E4">
        <w:t>~</w:t>
      </w:r>
      <w:r>
        <w:t>50-80% canopy closure -</w:t>
      </w:r>
      <w:r w:rsidR="008819E4">
        <w:t>-</w:t>
      </w:r>
      <w:r>
        <w:t xml:space="preserve"> uncharacteristic. </w:t>
      </w:r>
      <w:proofErr w:type="gramStart"/>
      <w:r>
        <w:t>Also</w:t>
      </w:r>
      <w:proofErr w:type="gramEnd"/>
      <w:r>
        <w:t xml:space="preserve"> encroachment into prairies by pine and juniper is an issue today (</w:t>
      </w:r>
      <w:r w:rsidR="008819E4">
        <w:t>j</w:t>
      </w:r>
      <w:r>
        <w:t>uniper becomes more of an issue further east; it’s primarily ponderosa pine that is encroaching in the N</w:t>
      </w:r>
      <w:r w:rsidR="008819E4">
        <w:t>ebraska</w:t>
      </w:r>
      <w:r>
        <w:t xml:space="preserve"> area), although JUSC2 is an indicator at least in the Black Hills. Generally. the juniper that is an issue with the prairies east of the Black Hills is the eastern redcedar. As it continues to be incorporated into windbreaks, it is continuing to increase into new areas.</w:t>
      </w:r>
    </w:p>
    <w:p w:rsidR="00EC010D" w:rsidP="00EC010D" w:rsidRDefault="00EC010D" w14:paraId="22A7CC7C" w14:textId="77777777"/>
    <w:p w:rsidR="00EC010D" w:rsidP="00EC010D" w:rsidRDefault="4654197B" w14:paraId="247E4DFA" w14:textId="523A8ECA">
      <w:r>
        <w:t>Hardwoods exist in drainages, which encompass a separate BpS. In N</w:t>
      </w:r>
      <w:r w:rsidR="008819E4">
        <w:t>ebraska</w:t>
      </w:r>
      <w:r>
        <w:t>, there is green ash, chokecherry, hackberry</w:t>
      </w:r>
      <w:r w:rsidR="008819E4">
        <w:t>,</w:t>
      </w:r>
      <w:r>
        <w:t xml:space="preserve"> and American elm, which get crowded out by the ponderosa pine. </w:t>
      </w:r>
    </w:p>
    <w:p w:rsidR="00EC010D" w:rsidP="00EC010D" w:rsidRDefault="00EC010D" w14:paraId="0346D403" w14:textId="77777777"/>
    <w:p w:rsidR="00EC010D" w:rsidP="00EC010D" w:rsidRDefault="4654197B" w14:paraId="087C7F08" w14:textId="6748B0FA">
      <w:r>
        <w:t>Currently expanding into grasslands because of fire suppression, grazing</w:t>
      </w:r>
      <w:r w:rsidR="008819E4">
        <w:t>,</w:t>
      </w:r>
      <w:r>
        <w:t xml:space="preserve"> and natural expansion from Holocene rebound (Norris 2006).</w:t>
      </w:r>
    </w:p>
    <w:p w:rsidR="00EC010D" w:rsidP="00EC010D" w:rsidRDefault="4654197B" w14:paraId="03F995F7" w14:textId="77777777">
      <w:pPr>
        <w:pStyle w:val="InfoPara"/>
      </w:pPr>
      <w:r>
        <w:t>Issues or Problems</w:t>
      </w:r>
    </w:p>
    <w:p w:rsidR="00EC010D" w:rsidP="00EC010D" w:rsidRDefault="00EC010D" w14:paraId="2D09CD40" w14:textId="77777777"/>
    <w:p w:rsidR="00EC010D" w:rsidP="00EC010D" w:rsidRDefault="4654197B" w14:paraId="3049B5EE" w14:textId="77777777">
      <w:pPr>
        <w:pStyle w:val="InfoPara"/>
      </w:pPr>
      <w:r>
        <w:t>Native Uncharacteristic Conditions</w:t>
      </w:r>
    </w:p>
    <w:p w:rsidR="00EC010D" w:rsidP="00EC010D" w:rsidRDefault="4654197B" w14:paraId="50959BC2" w14:textId="1D59FB2F">
      <w:r>
        <w:t>Currently, there have probably been at least 5-10 fire cycles that have been missed due to suppression, grazing, etc. Therefore, the system today would look much more like the late</w:t>
      </w:r>
      <w:r w:rsidR="008819E4">
        <w:t>-</w:t>
      </w:r>
      <w:r>
        <w:t xml:space="preserve">closed </w:t>
      </w:r>
      <w:r>
        <w:lastRenderedPageBreak/>
        <w:t xml:space="preserve">stage with </w:t>
      </w:r>
      <w:r w:rsidR="008819E4">
        <w:t>~</w:t>
      </w:r>
      <w:r>
        <w:t xml:space="preserve">50-80% canopy closure </w:t>
      </w:r>
      <w:r w:rsidR="008819E4">
        <w:t>-</w:t>
      </w:r>
      <w:r>
        <w:t>- uncharacteristic. Some areas have been thinned to "even spacing," rather than the "clumpier" arrangement that is shown in early photos.</w:t>
      </w:r>
    </w:p>
    <w:p w:rsidR="00EC010D" w:rsidP="00EC010D" w:rsidRDefault="4654197B" w14:paraId="68D61469" w14:textId="77777777">
      <w:pPr>
        <w:pStyle w:val="InfoPara"/>
      </w:pPr>
      <w:r>
        <w:t>Comments</w:t>
      </w:r>
    </w:p>
    <w:p w:rsidR="00635B07" w:rsidP="00635B07" w:rsidRDefault="00635B07" w14:paraId="6A5586DB" w14:textId="2D53F0B7">
      <w:pPr>
        <w:rPr>
          <w:b/>
        </w:rPr>
      </w:pPr>
    </w:p>
    <w:p w:rsidR="00EC010D" w:rsidP="00EC010D" w:rsidRDefault="4654197B" w14:paraId="34729B30" w14:textId="77777777">
      <w:pPr>
        <w:pStyle w:val="ReportSection"/>
      </w:pPr>
      <w:r>
        <w:t>Succession Classes</w:t>
      </w:r>
    </w:p>
    <w:p w:rsidR="00EC010D" w:rsidP="00EC010D" w:rsidRDefault="00EC010D" w14:paraId="6DDA9CF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010D" w:rsidP="00EC010D" w:rsidRDefault="00EC010D" w14:paraId="12C7861A"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EC010D" w:rsidP="00EC010D" w:rsidRDefault="00EC010D" w14:paraId="7049C8F2" w14:textId="77777777"/>
    <w:p w:rsidR="00EC010D" w:rsidP="00EC010D" w:rsidRDefault="4654197B" w14:paraId="5C7F5211" w14:textId="77777777">
      <w:pPr>
        <w:pStyle w:val="SClassInfoPara"/>
      </w:pPr>
      <w:r>
        <w:t>Indicator Species</w:t>
      </w:r>
    </w:p>
    <w:p w:rsidR="00EC010D" w:rsidP="00EC010D" w:rsidRDefault="00EC010D" w14:paraId="7599FE4C" w14:textId="77777777"/>
    <w:p w:rsidR="00EC010D" w:rsidP="00EC010D" w:rsidRDefault="4654197B" w14:paraId="4224C307" w14:textId="77777777">
      <w:pPr>
        <w:pStyle w:val="SClassInfoPara"/>
      </w:pPr>
      <w:r>
        <w:t>Description</w:t>
      </w:r>
    </w:p>
    <w:p w:rsidR="00EC010D" w:rsidP="00EC010D" w:rsidRDefault="4654197B" w14:paraId="7B725548" w14:textId="2D6D0C87">
      <w:r>
        <w:t xml:space="preserve">This community is dominated by herbaceous and woody species, including the graminoids </w:t>
      </w:r>
      <w:proofErr w:type="spellStart"/>
      <w:r>
        <w:t>needlegrasses</w:t>
      </w:r>
      <w:proofErr w:type="spellEnd"/>
      <w:r>
        <w:t xml:space="preserve">, western wheatgrass, </w:t>
      </w:r>
      <w:proofErr w:type="spellStart"/>
      <w:r>
        <w:t>bluebunch</w:t>
      </w:r>
      <w:proofErr w:type="spellEnd"/>
      <w:r>
        <w:t xml:space="preserve"> wheatgrass, sedges, Idaho fescue</w:t>
      </w:r>
      <w:r w:rsidR="008819E4">
        <w:t>,</w:t>
      </w:r>
      <w:r>
        <w:t xml:space="preserve"> and little bluestem in moister areas and various shrubs including </w:t>
      </w:r>
      <w:proofErr w:type="spellStart"/>
      <w:r>
        <w:t>skunkbush</w:t>
      </w:r>
      <w:proofErr w:type="spellEnd"/>
      <w:r>
        <w:t xml:space="preserve"> and snowberry.</w:t>
      </w:r>
      <w:r w:rsidR="006C66D5">
        <w:t xml:space="preserve"> Shrub </w:t>
      </w:r>
      <w:r w:rsidRPr="008819E4" w:rsidR="006C66D5">
        <w:t>cover is &lt;20%.</w:t>
      </w:r>
      <w:r>
        <w:t xml:space="preserve"> Ponderosa pine seedlings are scattered and found in small clumps. </w:t>
      </w:r>
    </w:p>
    <w:p w:rsidR="00EC010D" w:rsidP="00EC010D" w:rsidRDefault="00EC010D" w14:paraId="41A6E913" w14:textId="77777777"/>
    <w:p w:rsidR="00EC010D" w:rsidP="00EC010D" w:rsidRDefault="4654197B" w14:paraId="4A22E7CC" w14:textId="77777777">
      <w:r>
        <w:t>Little bluestem will also be indicator species.</w:t>
      </w:r>
    </w:p>
    <w:p w:rsidR="00EC010D" w:rsidP="00EC010D" w:rsidRDefault="00EC010D" w14:paraId="3444AA5F" w14:textId="77777777"/>
    <w:p w:rsidR="00EC010D" w:rsidP="00EC010D" w:rsidRDefault="4654197B" w14:paraId="76A36284" w14:textId="4B6517E9">
      <w:proofErr w:type="spellStart"/>
      <w:r>
        <w:t>Needlegrasses</w:t>
      </w:r>
      <w:proofErr w:type="spellEnd"/>
      <w:r>
        <w:t xml:space="preserve"> can be tall</w:t>
      </w:r>
      <w:r w:rsidR="008819E4">
        <w:t xml:space="preserve"> </w:t>
      </w:r>
      <w:r>
        <w:t xml:space="preserve">up to </w:t>
      </w:r>
      <w:r w:rsidR="008819E4">
        <w:t>1m</w:t>
      </w:r>
      <w:r>
        <w:t xml:space="preserve">, but other graminoids are typically </w:t>
      </w:r>
      <w:r w:rsidR="008819E4">
        <w:t>&lt;</w:t>
      </w:r>
      <w:r>
        <w:t>0.5m.</w:t>
      </w:r>
    </w:p>
    <w:p w:rsidR="00EC010D" w:rsidP="00EC010D" w:rsidRDefault="00EC010D" w14:paraId="692913F2" w14:textId="32B037A8"/>
    <w:p>
      <w:r>
        <w:rPr>
          <w:i/>
          <w:u w:val="single"/>
        </w:rPr>
        <w:t>Maximum Tree Size Class</w:t>
      </w:r>
      <w:br/>
      <w:r>
        <w:t>Seedling &lt;4.5ft</w:t>
      </w:r>
    </w:p>
    <w:p w:rsidR="00EC010D" w:rsidP="00EC010D" w:rsidRDefault="00EC010D" w14:paraId="56C3E047"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EC010D" w:rsidP="00EC010D" w:rsidRDefault="00EC010D" w14:paraId="23BFDE5A" w14:textId="77777777"/>
    <w:p w:rsidR="00EC010D" w:rsidP="00EC010D" w:rsidRDefault="4654197B" w14:paraId="199FD753" w14:textId="77777777">
      <w:pPr>
        <w:pStyle w:val="SClassInfoPara"/>
      </w:pPr>
      <w:r>
        <w:t>Indicator Species</w:t>
      </w:r>
    </w:p>
    <w:p w:rsidR="00EC010D" w:rsidP="00EC010D" w:rsidRDefault="00EC010D" w14:paraId="55758002" w14:textId="77777777"/>
    <w:p w:rsidR="00EC010D" w:rsidP="00EC010D" w:rsidRDefault="4654197B" w14:paraId="22F14735" w14:textId="77777777">
      <w:pPr>
        <w:pStyle w:val="SClassInfoPara"/>
      </w:pPr>
      <w:r>
        <w:t>Description</w:t>
      </w:r>
    </w:p>
    <w:p w:rsidR="00EC010D" w:rsidP="00EC010D" w:rsidRDefault="4654197B" w14:paraId="3A873E49" w14:textId="635E45FF">
      <w:r>
        <w:t>Multi-story stands of small and medium trees with saplings and seedlings coming in as clumps. Understory is sparse. Some juniper might be present -</w:t>
      </w:r>
      <w:r w:rsidR="008819E4">
        <w:t>-</w:t>
      </w:r>
      <w:r>
        <w:t xml:space="preserve"> could be an outlier. Grasses and shrubs are shaded out.</w:t>
      </w:r>
    </w:p>
    <w:p w:rsidR="00EC010D" w:rsidP="00EC010D" w:rsidRDefault="00EC010D" w14:paraId="53BAFCD5" w14:textId="77777777"/>
    <w:p>
      <w:r>
        <w:rPr>
          <w:i/>
          <w:u w:val="single"/>
        </w:rPr>
        <w:t>Maximum Tree Size Class</w:t>
      </w:r>
      <w:br/>
      <w:r>
        <w:t>Pole 5-9" DBH</w:t>
      </w:r>
    </w:p>
    <w:p w:rsidR="00EC010D" w:rsidP="00EC010D" w:rsidRDefault="00EC010D" w14:paraId="015187FB" w14:textId="77777777">
      <w:pPr>
        <w:pStyle w:val="InfoPara"/>
        <w:pBdr>
          <w:top w:val="single" w:color="auto" w:sz="4" w:space="1"/>
        </w:pBdr>
      </w:pPr>
      <w:r>
        <w:t>Class C</w:t>
      </w:r>
      <w:r>
        <w:tab/>
        <w:t>8</w:t>
      </w:r>
      <w:r w:rsidR="002A3B10">
        <w:tab/>
      </w:r>
      <w:r w:rsidR="002A3B10">
        <w:tab/>
      </w:r>
      <w:r w:rsidR="002A3B10">
        <w:tab/>
      </w:r>
      <w:r w:rsidR="002A3B10">
        <w:tab/>
      </w:r>
      <w:r w:rsidR="004F7795">
        <w:t>Mid Development 1 - Open</w:t>
      </w:r>
    </w:p>
    <w:p w:rsidR="00EC010D" w:rsidP="00EC010D" w:rsidRDefault="00EC010D" w14:paraId="3BC7D736" w14:textId="77777777"/>
    <w:p w:rsidR="00EC010D" w:rsidP="00EC010D" w:rsidRDefault="4654197B" w14:paraId="6FB79FBE" w14:textId="77777777">
      <w:pPr>
        <w:pStyle w:val="SClassInfoPara"/>
      </w:pPr>
      <w:r>
        <w:t>Indicator Species</w:t>
      </w:r>
    </w:p>
    <w:p w:rsidR="00EC010D" w:rsidP="00EC010D" w:rsidRDefault="00EC010D" w14:paraId="2B8C186E" w14:textId="77777777"/>
    <w:p w:rsidR="00EC010D" w:rsidP="00EC010D" w:rsidRDefault="4654197B" w14:paraId="22465C2D" w14:textId="77777777">
      <w:pPr>
        <w:pStyle w:val="SClassInfoPara"/>
      </w:pPr>
      <w:r>
        <w:t>Description</w:t>
      </w:r>
    </w:p>
    <w:p w:rsidR="00EC010D" w:rsidP="00EC010D" w:rsidRDefault="4654197B" w14:paraId="74748BC5" w14:textId="24CCA561">
      <w:r>
        <w:t>Predominantly single</w:t>
      </w:r>
      <w:r w:rsidR="008819E4">
        <w:t>-</w:t>
      </w:r>
      <w:r>
        <w:t xml:space="preserve">story stands with a few pockets of regeneration. Low shrubs such as snowberry and </w:t>
      </w:r>
      <w:proofErr w:type="spellStart"/>
      <w:r>
        <w:t>skunkbush</w:t>
      </w:r>
      <w:proofErr w:type="spellEnd"/>
      <w:r>
        <w:t xml:space="preserve"> and poison ivy are domin</w:t>
      </w:r>
      <w:r w:rsidR="006C66D5">
        <w:t>ant as well as grass and forbs.</w:t>
      </w:r>
      <w:r>
        <w:t xml:space="preserve"> </w:t>
      </w:r>
      <w:r w:rsidRPr="008819E4" w:rsidR="006C66D5">
        <w:t>Graminoids could have up to 60-80% cover (Hansen and Hoffmann 1988). Grasses co-dominate.</w:t>
      </w:r>
      <w:r w:rsidR="006C66D5">
        <w:t xml:space="preserve"> </w:t>
      </w:r>
      <w:r>
        <w:t>Rocky Mountain juniper present in patches.</w:t>
      </w:r>
    </w:p>
    <w:p w:rsidR="00EC010D" w:rsidP="00EC010D" w:rsidRDefault="00EC010D" w14:paraId="67A7C3EC" w14:textId="77777777"/>
    <w:p w:rsidR="00EC010D" w:rsidP="00EC010D" w:rsidRDefault="4654197B" w14:paraId="145A4A2C" w14:textId="2EBF37B6">
      <w:proofErr w:type="spellStart"/>
      <w:r w:rsidRPr="4654197B">
        <w:rPr>
          <w:i/>
          <w:iCs/>
        </w:rPr>
        <w:t>Carex</w:t>
      </w:r>
      <w:proofErr w:type="spellEnd"/>
      <w:r w:rsidRPr="4654197B">
        <w:rPr>
          <w:i/>
          <w:iCs/>
        </w:rPr>
        <w:t xml:space="preserve"> </w:t>
      </w:r>
      <w:r>
        <w:t>spp. and little bluestem will also be indicator species.</w:t>
      </w:r>
    </w:p>
    <w:p w:rsidR="00EC010D" w:rsidP="00EC010D" w:rsidRDefault="00EC010D" w14:paraId="3BEBE509" w14:textId="19BA9A5F"/>
    <w:p>
      <w:r>
        <w:rPr>
          <w:i/>
          <w:u w:val="single"/>
        </w:rPr>
        <w:t>Maximum Tree Size Class</w:t>
      </w:r>
      <w:br/>
      <w:r>
        <w:t>Pole 5-9" DBH</w:t>
      </w:r>
    </w:p>
    <w:p w:rsidR="00EC010D" w:rsidP="00EC010D" w:rsidRDefault="00EC010D" w14:paraId="24947528" w14:textId="77777777">
      <w:pPr>
        <w:pStyle w:val="InfoPara"/>
        <w:pBdr>
          <w:top w:val="single" w:color="auto" w:sz="4" w:space="1"/>
        </w:pBdr>
      </w:pPr>
      <w:r>
        <w:t>Class D</w:t>
      </w:r>
      <w:r>
        <w:tab/>
        <w:t>80</w:t>
      </w:r>
      <w:r w:rsidR="002A3B10">
        <w:tab/>
      </w:r>
      <w:r w:rsidR="002A3B10">
        <w:tab/>
      </w:r>
      <w:r w:rsidR="002A3B10">
        <w:tab/>
      </w:r>
      <w:r w:rsidR="002A3B10">
        <w:tab/>
      </w:r>
      <w:r w:rsidR="004F7795">
        <w:t>Late Development 1 - Open</w:t>
      </w:r>
    </w:p>
    <w:p w:rsidR="006C66D5" w:rsidP="00EC010D" w:rsidRDefault="006C66D5" w14:paraId="796DFC8F" w14:textId="77777777"/>
    <w:p w:rsidR="00EC010D" w:rsidP="00EC010D" w:rsidRDefault="4654197B" w14:paraId="0D231AB3" w14:textId="77777777">
      <w:pPr>
        <w:pStyle w:val="SClassInfoPara"/>
      </w:pPr>
      <w:r>
        <w:t>Indicator Species</w:t>
      </w:r>
    </w:p>
    <w:p w:rsidR="00EC010D" w:rsidP="00EC010D" w:rsidRDefault="00EC010D" w14:paraId="6FD0D123" w14:textId="77777777"/>
    <w:p w:rsidR="00EC010D" w:rsidP="00EC010D" w:rsidRDefault="4654197B" w14:paraId="73955166" w14:textId="77777777">
      <w:pPr>
        <w:pStyle w:val="SClassInfoPara"/>
      </w:pPr>
      <w:r>
        <w:t>Description</w:t>
      </w:r>
    </w:p>
    <w:p w:rsidR="00EC010D" w:rsidP="00EC010D" w:rsidRDefault="4654197B" w14:paraId="059FAA90" w14:textId="75B0F7B5">
      <w:r>
        <w:t>Predominantly single</w:t>
      </w:r>
      <w:r w:rsidR="008819E4">
        <w:t>-</w:t>
      </w:r>
      <w:r>
        <w:t xml:space="preserve">story stands of large ponderosa pine with pockets of smaller size classes (replacement). Snowberry, </w:t>
      </w:r>
      <w:proofErr w:type="spellStart"/>
      <w:r>
        <w:t>skunkbush</w:t>
      </w:r>
      <w:proofErr w:type="spellEnd"/>
      <w:r w:rsidR="008819E4">
        <w:t>,</w:t>
      </w:r>
      <w:r>
        <w:t xml:space="preserve"> and patches of Rocky Mountain juniper. Understory is dominated by shrub species and grasses and poison ivy. </w:t>
      </w:r>
      <w:r w:rsidRPr="008819E4" w:rsidR="006C66D5">
        <w:t>Graminoids could have up to 60-80% cover. Grasses co-dominate.</w:t>
      </w:r>
    </w:p>
    <w:p w:rsidR="00EC010D" w:rsidP="00EC010D" w:rsidRDefault="00EC010D" w14:paraId="644C6D4E" w14:textId="77777777"/>
    <w:p w:rsidR="00EC010D" w:rsidP="00EC010D" w:rsidRDefault="4654197B" w14:paraId="3E4FCA0C" w14:textId="5E6AE74E">
      <w:proofErr w:type="spellStart"/>
      <w:r w:rsidRPr="4654197B">
        <w:rPr>
          <w:i/>
          <w:iCs/>
        </w:rPr>
        <w:t>Carex</w:t>
      </w:r>
      <w:proofErr w:type="spellEnd"/>
      <w:r w:rsidRPr="4654197B">
        <w:rPr>
          <w:i/>
          <w:iCs/>
        </w:rPr>
        <w:t xml:space="preserve"> </w:t>
      </w:r>
      <w:r>
        <w:t>spp. and little bluestem will also be indicator species.</w:t>
      </w:r>
    </w:p>
    <w:p w:rsidR="00EC010D" w:rsidP="00EC010D" w:rsidRDefault="00EC010D" w14:paraId="17B2B81C" w14:textId="77777777"/>
    <w:p w:rsidR="00EC010D" w:rsidP="00EC010D" w:rsidRDefault="4654197B" w14:paraId="2DC343C0" w14:textId="7F7041BA">
      <w:r>
        <w:t>It is thought that the late</w:t>
      </w:r>
      <w:r w:rsidR="006A4B1A">
        <w:t>-</w:t>
      </w:r>
      <w:r>
        <w:t xml:space="preserve">open stage should occupy approximately 80% of the historical landscape. </w:t>
      </w:r>
    </w:p>
    <w:p w:rsidR="00EC010D" w:rsidP="00EC010D" w:rsidRDefault="00EC010D" w14:paraId="4B6820C8" w14:textId="77777777"/>
    <w:p>
      <w:r>
        <w:rPr>
          <w:i/>
          <w:u w:val="single"/>
        </w:rPr>
        <w:t>Maximum Tree Size Class</w:t>
      </w:r>
      <w:br/>
      <w:r>
        <w:t>Large 21-33" DBH</w:t>
      </w:r>
    </w:p>
    <w:p w:rsidR="00EC010D" w:rsidP="00EC010D" w:rsidRDefault="00EC010D" w14:paraId="0C72C57A" w14:textId="77777777">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EC010D" w:rsidP="00EC010D" w:rsidRDefault="00EC010D" w14:paraId="0B48E213" w14:textId="77777777"/>
    <w:p w:rsidR="00EC010D" w:rsidP="00EC010D" w:rsidRDefault="4654197B" w14:paraId="33E5482A" w14:textId="77777777">
      <w:pPr>
        <w:pStyle w:val="SClassInfoPara"/>
      </w:pPr>
      <w:r>
        <w:t>Indicator Species</w:t>
      </w:r>
    </w:p>
    <w:p w:rsidR="00EC010D" w:rsidP="00EC010D" w:rsidRDefault="00EC010D" w14:paraId="28C46A5B" w14:textId="77777777"/>
    <w:p w:rsidR="00EC010D" w:rsidP="00EC010D" w:rsidRDefault="4654197B" w14:paraId="255337D1" w14:textId="77777777">
      <w:pPr>
        <w:pStyle w:val="SClassInfoPara"/>
      </w:pPr>
      <w:r>
        <w:t>Description</w:t>
      </w:r>
    </w:p>
    <w:p w:rsidR="00EC010D" w:rsidP="00EC010D" w:rsidRDefault="4654197B" w14:paraId="5EFCB21D" w14:textId="16CB555D">
      <w:r>
        <w:t>This is a somewhat uniform late-development stage, multi-story stands of large, medium, small</w:t>
      </w:r>
      <w:r w:rsidR="006A4B1A">
        <w:t>,</w:t>
      </w:r>
      <w:r>
        <w:t xml:space="preserve"> and seedling ponderosa pine. Shrubs and grasses are sparse. This type generally exceeds 70% canopy cover. DBH is less in this class than late-open.</w:t>
      </w:r>
    </w:p>
    <w:p w:rsidR="00EC010D" w:rsidP="00EC010D" w:rsidRDefault="00EC010D" w14:paraId="6B6115C9" w14:textId="77777777"/>
    <w:p w:rsidR="00EC010D" w:rsidP="00EC010D" w:rsidRDefault="4654197B" w14:paraId="02ACFBB4" w14:textId="780F8BBE">
      <w:r>
        <w:t>Low</w:t>
      </w:r>
      <w:r w:rsidR="006A4B1A">
        <w:t>-</w:t>
      </w:r>
      <w:r>
        <w:t>severity surface fires occur every 15yrs and cause a transition back to the late</w:t>
      </w:r>
      <w:r w:rsidR="006A4B1A">
        <w:t>-</w:t>
      </w:r>
      <w:r>
        <w:t>open stage. Replac</w:t>
      </w:r>
      <w:r w:rsidR="006A4B1A">
        <w:t>e</w:t>
      </w:r>
      <w:r>
        <w:t>ment fires occur every 300yrs.</w:t>
      </w:r>
    </w:p>
    <w:p w:rsidR="00EC010D" w:rsidP="00EC010D" w:rsidRDefault="00EC010D" w14:paraId="491845E6" w14:textId="77777777"/>
    <w:p w:rsidR="00EC010D" w:rsidP="00EC010D" w:rsidRDefault="4654197B" w14:paraId="6D7A8A68" w14:textId="134BC244">
      <w:r>
        <w:t>Insect/disease occurs every 250yrs, causing a transition back to the late</w:t>
      </w:r>
      <w:r w:rsidR="006A4B1A">
        <w:t>-</w:t>
      </w:r>
      <w:r>
        <w:t>open stage. Drought can also occur -</w:t>
      </w:r>
      <w:r w:rsidR="006A4B1A">
        <w:t>-</w:t>
      </w:r>
      <w:r>
        <w:t xml:space="preserve"> every 500yrs, causing a transition to the late</w:t>
      </w:r>
      <w:r w:rsidR="006A4B1A">
        <w:t>-</w:t>
      </w:r>
      <w:r>
        <w:t>open stage.</w:t>
      </w:r>
    </w:p>
    <w:p w:rsidR="00EC010D" w:rsidP="00EC010D" w:rsidRDefault="00EC010D" w14:paraId="0F0D85D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C010D" w:rsidP="00EC010D" w:rsidRDefault="4654197B" w14:paraId="638BFF22" w14:textId="77777777">
      <w:r>
        <w:t>Adjutant General U.S. Army. 1893. Fort Robinson general report.</w:t>
      </w:r>
    </w:p>
    <w:p w:rsidR="00EC010D" w:rsidP="00EC010D" w:rsidRDefault="00EC010D" w14:paraId="4F760E73" w14:textId="77777777"/>
    <w:p w:rsidR="00EC010D" w:rsidP="00EC010D" w:rsidRDefault="4654197B" w14:paraId="0D6CDEDE" w14:textId="77777777">
      <w:r>
        <w:t xml:space="preserve">Baker, W.L. and D.S. Ehle. 2001. Uncertainty in surface-fire history: The case of ponderosa pine forests in the western United States. Canadian Journal of Forest Research 31: 1205-1226. </w:t>
      </w:r>
    </w:p>
    <w:p w:rsidR="00EC010D" w:rsidP="00EC010D" w:rsidRDefault="00EC010D" w14:paraId="4FDECEAC" w14:textId="77777777"/>
    <w:p w:rsidR="00EC010D" w:rsidP="00EC010D" w:rsidRDefault="4654197B" w14:paraId="4638878C" w14:textId="77777777">
      <w:r>
        <w:t>Baker, W.L. and D.S. Ehle.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EC010D" w:rsidP="00EC010D" w:rsidRDefault="00EC010D" w14:paraId="7C962838" w14:textId="77777777"/>
    <w:p w:rsidR="00EC010D" w:rsidP="00EC010D" w:rsidRDefault="4654197B" w14:paraId="4BC4437A" w14:textId="77777777">
      <w:r>
        <w:t xml:space="preserve">Barrett, S.W. 2004. Altered fire intervals and fire cycles in the Northern Rockies. Fire Management Today 64(3): 25-29. </w:t>
      </w:r>
    </w:p>
    <w:p w:rsidR="00EC010D" w:rsidP="00EC010D" w:rsidRDefault="00EC010D" w14:paraId="4ABCC47F" w14:textId="77777777"/>
    <w:p w:rsidR="00EC010D" w:rsidP="00EC010D" w:rsidRDefault="4654197B" w14:paraId="2C167C09" w14:textId="77777777">
      <w:r>
        <w:t>Barrett, S.W. 2004. Fire Regimes in the Northern Rockies. Fire Management Today 64(2): 32-38.</w:t>
      </w:r>
    </w:p>
    <w:p w:rsidR="00EC010D" w:rsidP="00EC010D" w:rsidRDefault="00EC010D" w14:paraId="4EBACD2E" w14:textId="77777777"/>
    <w:p w:rsidR="00EC010D" w:rsidP="00EC010D" w:rsidRDefault="4654197B" w14:paraId="3911D084" w14:textId="77777777">
      <w:r>
        <w:t>Bock, J.H. and C.E. Bock. 1984. Effects of fires on woody vegetation in the pine-grassland ecotone of the southern Black Hills. American Midland Naturalist 112: 35-42.</w:t>
      </w:r>
    </w:p>
    <w:p w:rsidR="00EC010D" w:rsidP="00EC010D" w:rsidRDefault="00EC010D" w14:paraId="0D48B909" w14:textId="77777777"/>
    <w:p w:rsidR="00EC010D" w:rsidP="00EC010D" w:rsidRDefault="4654197B" w14:paraId="31196914" w14:textId="77777777">
      <w:r>
        <w:t xml:space="preserve">Brown, P.M. and C.H. Sieg. 1999. Historical variability in fire at the ponderosa pine - Northern Great Plains prairie ecotone, southeastern Black Hills, South Dakota. </w:t>
      </w:r>
      <w:proofErr w:type="spellStart"/>
      <w:r>
        <w:t>Ecoscience</w:t>
      </w:r>
      <w:proofErr w:type="spellEnd"/>
      <w:r>
        <w:t xml:space="preserve"> 6(4): 539-547.</w:t>
      </w:r>
    </w:p>
    <w:p w:rsidR="00EC010D" w:rsidP="00EC010D" w:rsidRDefault="00EC010D" w14:paraId="528DFC22" w14:textId="77777777"/>
    <w:p w:rsidR="00EC010D" w:rsidP="00EC010D" w:rsidRDefault="4654197B" w14:paraId="7A41206A" w14:textId="77777777">
      <w:r>
        <w:t>Brown, P.M. 2006. Climate effects on fire regimes and tree recruitment in Black Hills ponderosa pine forests. Ecology (in press).</w:t>
      </w:r>
    </w:p>
    <w:p w:rsidR="00EC010D" w:rsidP="00EC010D" w:rsidRDefault="00EC010D" w14:paraId="5D4051A6" w14:textId="30AE1D43"/>
    <w:p w:rsidR="006C66D5" w:rsidP="006C66D5" w:rsidRDefault="006C66D5" w14:paraId="3DBC6202" w14:textId="77777777">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C66D5" w:rsidP="00EC010D" w:rsidRDefault="006C66D5" w14:paraId="22A56264" w14:textId="77777777">
      <w:bookmarkStart w:name="_GoBack" w:id="0"/>
      <w:bookmarkEnd w:id="0"/>
    </w:p>
    <w:p w:rsidR="00EC010D" w:rsidP="00EC010D" w:rsidRDefault="4654197B" w14:paraId="539D8A84" w14:textId="77777777">
      <w:r>
        <w:t>Fischer, W.C. and B.D. Clayton. 1983. Fire ecology of Montana forest habitat types east of the Continental Divide. Gen. Tech. Rep. INT-141. Ogden, UT: USDA Forest Service, Intermountain Forest and Range Experiment Station. 83 pp.</w:t>
      </w:r>
    </w:p>
    <w:p w:rsidR="00EC010D" w:rsidP="00EC010D" w:rsidRDefault="00EC010D" w14:paraId="1F6B4F36" w14:textId="77777777"/>
    <w:p w:rsidR="00EC010D" w:rsidP="00EC010D" w:rsidRDefault="4654197B" w14:paraId="6DA6C3C0" w14:textId="77777777">
      <w:r>
        <w:t>Fisher, R.R., M.J. Jenkins and W.F. Fischer. 1987. Fire and the prairie-forest mosaic of Devils Tower National Monument. American Midland Naturalist. 117: 250-257.</w:t>
      </w:r>
    </w:p>
    <w:p w:rsidR="00EC010D" w:rsidP="00EC010D" w:rsidRDefault="00EC010D" w14:paraId="7BF46EB1" w14:textId="77777777"/>
    <w:p w:rsidR="00EC010D" w:rsidP="00EC010D" w:rsidRDefault="4654197B" w14:paraId="1DEDCEA3" w14:textId="77777777">
      <w:r>
        <w:t xml:space="preserve">Furniss, R.L. and V.M. </w:t>
      </w:r>
      <w:proofErr w:type="spellStart"/>
      <w:r>
        <w:t>Carolin</w:t>
      </w:r>
      <w:proofErr w:type="spellEnd"/>
      <w:r>
        <w:t xml:space="preserve">. 1977. Western forest insects. </w:t>
      </w:r>
      <w:proofErr w:type="spellStart"/>
      <w:r>
        <w:t>Misc</w:t>
      </w:r>
      <w:proofErr w:type="spellEnd"/>
      <w:r>
        <w:t xml:space="preserve"> publication #1339. USDA Forest Service. 654 pp. </w:t>
      </w:r>
    </w:p>
    <w:p w:rsidR="00EC010D" w:rsidP="00EC010D" w:rsidRDefault="00EC010D" w14:paraId="2F5AB687" w14:textId="77777777"/>
    <w:p w:rsidR="00EC010D" w:rsidP="00EC010D" w:rsidRDefault="4654197B" w14:paraId="1A0AD7A3" w14:textId="77777777">
      <w:r>
        <w:t xml:space="preserve">Girard, M.M., H. Goetz and A.J. </w:t>
      </w:r>
      <w:proofErr w:type="spellStart"/>
      <w:r>
        <w:t>Bjugstad</w:t>
      </w:r>
      <w:proofErr w:type="spellEnd"/>
      <w:r>
        <w:t xml:space="preserve">. 1989. Native woodland habitat types of southwestern North Dakota. Research paper RM-281. USDA Forest Service. </w:t>
      </w:r>
    </w:p>
    <w:p w:rsidR="00EC010D" w:rsidP="00EC010D" w:rsidRDefault="00EC010D" w14:paraId="77C2257F" w14:textId="77777777"/>
    <w:p w:rsidR="00EC010D" w:rsidP="00EC010D" w:rsidRDefault="4654197B" w14:paraId="362182F5" w14:textId="77777777">
      <w:r>
        <w:t xml:space="preserve">Hansen, P.L. and G.R. Hoffman. 1988. The Vegetation of the Grand River, Cedar River, and Sioux and Ashland Districts of the Custer National Forest. GTR-RM-157. USDA Forest Service. </w:t>
      </w:r>
    </w:p>
    <w:p w:rsidR="00EC010D" w:rsidP="00EC010D" w:rsidRDefault="00EC010D" w14:paraId="04FED965" w14:textId="77777777"/>
    <w:p w:rsidR="00EC010D" w:rsidP="00EC010D" w:rsidRDefault="4654197B" w14:paraId="78B094A9" w14:textId="77777777">
      <w:r>
        <w:t xml:space="preserve">Kegley, S.J., R.L. Livingston and K.E. Gibson. 1997. Pine engraver, </w:t>
      </w:r>
      <w:proofErr w:type="spellStart"/>
      <w:r>
        <w:t>Ips</w:t>
      </w:r>
      <w:proofErr w:type="spellEnd"/>
      <w:r>
        <w:t xml:space="preserve"> </w:t>
      </w:r>
      <w:proofErr w:type="spellStart"/>
      <w:r>
        <w:t>Pini</w:t>
      </w:r>
      <w:proofErr w:type="spellEnd"/>
      <w:r>
        <w:t xml:space="preserve"> (say) in the Western United States. Forest insect and disease leaflet 122. USDA Forest Service. 8 pp.</w:t>
      </w:r>
    </w:p>
    <w:p w:rsidR="00EC010D" w:rsidP="00EC010D" w:rsidRDefault="00EC010D" w14:paraId="6C6B6EAA" w14:textId="77777777"/>
    <w:p w:rsidR="00EC010D" w:rsidP="00EC010D" w:rsidRDefault="4654197B" w14:paraId="2111AFB0" w14:textId="77777777">
      <w:r>
        <w:t>Little, E.L., Jr. 1971. Atlas of United States trees. Vol. 1. Conifers and important hardwoods. USDA Forest Service. Misc. Pub. No. 1146, Washington, D.C.</w:t>
      </w:r>
    </w:p>
    <w:p w:rsidR="00EC010D" w:rsidP="00EC010D" w:rsidRDefault="00EC010D" w14:paraId="60409325" w14:textId="77777777"/>
    <w:p w:rsidR="00EC010D" w:rsidP="00EC010D" w:rsidRDefault="4654197B" w14:paraId="41F4889B" w14:textId="77777777">
      <w:r>
        <w:t>Marriott, H. J. and D. Faber-</w:t>
      </w:r>
      <w:proofErr w:type="spellStart"/>
      <w:r>
        <w:t>Langendoen</w:t>
      </w:r>
      <w:proofErr w:type="spellEnd"/>
      <w:r>
        <w:t>. 2000. Black Hills Community Inventory. Volume 2: Plant Community Descriptions. The Nature Conservancy and Association for Biodiversity Information, Minneapolis, MN.</w:t>
      </w:r>
    </w:p>
    <w:p w:rsidR="00EC010D" w:rsidP="00EC010D" w:rsidRDefault="00EC010D" w14:paraId="0E1F1AB6" w14:textId="77777777"/>
    <w:p w:rsidR="00EC010D" w:rsidP="00EC010D" w:rsidRDefault="4654197B" w14:paraId="1DA03BA8" w14:textId="3A494AF4">
      <w:r>
        <w:t xml:space="preserve">Morgan, P. and R. Parsons. 2001, Historical range of variability of forests of the Idaho Southern Batholith Ecosystem. </w:t>
      </w:r>
      <w:r w:rsidR="006C66D5">
        <w:t>University</w:t>
      </w:r>
      <w:r>
        <w:t xml:space="preserve"> of Idaho. Unpublished. </w:t>
      </w:r>
    </w:p>
    <w:p w:rsidR="00EC010D" w:rsidP="00EC010D" w:rsidRDefault="00EC010D" w14:paraId="20717677" w14:textId="77777777"/>
    <w:p w:rsidR="00EC010D" w:rsidP="00EC010D" w:rsidRDefault="4654197B" w14:paraId="27BCE2F0" w14:textId="77777777">
      <w:r>
        <w:t>NatureServe. 2006. International Ecological Classification Standard: Terrestrial Ecological Classifications. NatureServe Central Databases. Arlington, VA, U.S.A. Data current as of 18 July 2006.</w:t>
      </w:r>
    </w:p>
    <w:p w:rsidR="00EC010D" w:rsidP="00EC010D" w:rsidRDefault="00EC010D" w14:paraId="646F39B6" w14:textId="77777777"/>
    <w:p w:rsidR="00EC010D" w:rsidP="00EC010D" w:rsidRDefault="4654197B" w14:paraId="3B30C263" w14:textId="77777777">
      <w:r>
        <w:t>NatureServe. 2007. International Ecological Classification Standard: Terrestrial Ecological Classifications. NatureServe Central Databases. Arlington, VA. Data current as of 10 February 2007.</w:t>
      </w:r>
    </w:p>
    <w:p w:rsidR="00EC010D" w:rsidP="00EC010D" w:rsidRDefault="00EC010D" w14:paraId="1325BE3F" w14:textId="77777777"/>
    <w:p w:rsidR="00EC010D" w:rsidP="00EC010D" w:rsidRDefault="4654197B" w14:paraId="01B79230" w14:textId="77777777">
      <w:r>
        <w:t>Potter and Green. 1964. Ecology of ponderosa pine in western North Dakota. Ecology 45: 10-23.</w:t>
      </w:r>
    </w:p>
    <w:p w:rsidR="00EC010D" w:rsidP="00EC010D" w:rsidRDefault="00EC010D" w14:paraId="0D64583B" w14:textId="77777777"/>
    <w:p w:rsidR="00EC010D" w:rsidP="00EC010D" w:rsidRDefault="4654197B" w14:paraId="28181EF7" w14:textId="77777777">
      <w:proofErr w:type="spellStart"/>
      <w:r>
        <w:lastRenderedPageBreak/>
        <w:t>Shinneman</w:t>
      </w:r>
      <w:proofErr w:type="spellEnd"/>
      <w:r>
        <w:t>, D. J. and W.L. Baker. 1997. Nonequilibrium dynamics between catastrophic disturbances and old-growth forests in ponderosa pine landscapes of the Black Hills. Conservation Biology 11: 1276-1288.</w:t>
      </w:r>
    </w:p>
    <w:p w:rsidR="00EC010D" w:rsidP="00EC010D" w:rsidRDefault="00EC010D" w14:paraId="0AEABE44" w14:textId="77777777"/>
    <w:p w:rsidR="00EC010D" w:rsidP="00EC010D" w:rsidRDefault="4654197B" w14:paraId="2A2E77FF" w14:textId="77777777">
      <w:r>
        <w:t xml:space="preserve">Sieg, C.H., D. </w:t>
      </w:r>
      <w:proofErr w:type="spellStart"/>
      <w:r>
        <w:t>Meko</w:t>
      </w:r>
      <w:proofErr w:type="spellEnd"/>
      <w:r>
        <w:t xml:space="preserve">, A.T. </w:t>
      </w:r>
      <w:proofErr w:type="spellStart"/>
      <w:r>
        <w:t>DeGaetano</w:t>
      </w:r>
      <w:proofErr w:type="spellEnd"/>
      <w:r>
        <w:t xml:space="preserve"> and W. Ni. 1996. Dendroclimatic potential in the northern Great Plains. Pages 295-302 in: Dean et al., eds. Tree Rings, Environment and Humanity. Radiocarbon.</w:t>
      </w:r>
    </w:p>
    <w:p w:rsidR="00EC010D" w:rsidP="00EC010D" w:rsidRDefault="00EC010D" w14:paraId="7B86C87C" w14:textId="77777777"/>
    <w:p w:rsidR="00EC010D" w:rsidP="00EC010D" w:rsidRDefault="4654197B" w14:paraId="0D7BD408" w14:textId="77777777">
      <w:r>
        <w:t xml:space="preserve">Veblen, T.T., T.T. </w:t>
      </w:r>
      <w:proofErr w:type="spellStart"/>
      <w:r>
        <w:t>Kitzberger</w:t>
      </w:r>
      <w:proofErr w:type="spellEnd"/>
      <w:r>
        <w:t xml:space="preserve"> and J. </w:t>
      </w:r>
      <w:proofErr w:type="spellStart"/>
      <w:r>
        <w:t>Donnegan</w:t>
      </w:r>
      <w:proofErr w:type="spellEnd"/>
      <w:r>
        <w:t>, Joseph. 2000. Climatic and human influences on fire regimes in ponderosa pine forests in the Colorado Front Range. Ecological Applications. 10(4): 1178-1195.</w:t>
      </w:r>
    </w:p>
    <w:p w:rsidR="00EC010D" w:rsidP="00EC010D" w:rsidRDefault="00EC010D" w14:paraId="54487C1D" w14:textId="77777777"/>
    <w:p w:rsidR="00EC010D" w:rsidP="00EC010D" w:rsidRDefault="4654197B" w14:paraId="77AB0146" w14:textId="77777777">
      <w:proofErr w:type="spellStart"/>
      <w:r>
        <w:t>Wendtland</w:t>
      </w:r>
      <w:proofErr w:type="spellEnd"/>
      <w:r>
        <w:t>, K.J. and J.L. Dodd. 1992. The fire history of Scotts Bluff National Monument. Pages 141-143 in: D.D. Smith and C.A. Jacobs, eds. Proceedings of the 12th North American Prairie Conference. University of Northern Iowa, Cedar Falls, IA.</w:t>
      </w:r>
    </w:p>
    <w:p w:rsidRPr="00A43E41" w:rsidR="004D5F12" w:rsidP="00EC010D" w:rsidRDefault="004D5F12" w14:paraId="52C53BA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518C" w14:textId="77777777" w:rsidR="00E97A61" w:rsidRDefault="00E97A61">
      <w:r>
        <w:separator/>
      </w:r>
    </w:p>
  </w:endnote>
  <w:endnote w:type="continuationSeparator" w:id="0">
    <w:p w14:paraId="3ECF11FF" w14:textId="77777777" w:rsidR="00E97A61" w:rsidRDefault="00E9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91B2" w14:textId="77777777" w:rsidR="00EC010D" w:rsidRDefault="00EC010D" w:rsidP="00EC01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FFB78" w14:textId="77777777" w:rsidR="00E97A61" w:rsidRDefault="00E97A61">
      <w:r>
        <w:separator/>
      </w:r>
    </w:p>
  </w:footnote>
  <w:footnote w:type="continuationSeparator" w:id="0">
    <w:p w14:paraId="41908BB1" w14:textId="77777777" w:rsidR="00E97A61" w:rsidRDefault="00E9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F6B0" w14:textId="77777777" w:rsidR="00A43E41" w:rsidRDefault="00A43E41" w:rsidP="00EC01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635B07"/>
    <w:rPr>
      <w:color w:val="0000FF"/>
      <w:u w:val="single"/>
    </w:rPr>
  </w:style>
  <w:style w:type="paragraph" w:styleId="ListParagraph">
    <w:name w:val="List Paragraph"/>
    <w:basedOn w:val="Normal"/>
    <w:uiPriority w:val="34"/>
    <w:qFormat/>
    <w:rsid w:val="00635B07"/>
    <w:pPr>
      <w:ind w:left="720"/>
    </w:pPr>
    <w:rPr>
      <w:rFonts w:ascii="Calibri" w:eastAsia="Calibri" w:hAnsi="Calibri"/>
      <w:sz w:val="22"/>
      <w:szCs w:val="22"/>
    </w:rPr>
  </w:style>
  <w:style w:type="paragraph" w:styleId="BalloonText">
    <w:name w:val="Balloon Text"/>
    <w:basedOn w:val="Normal"/>
    <w:link w:val="BalloonTextChar"/>
    <w:uiPriority w:val="99"/>
    <w:semiHidden/>
    <w:unhideWhenUsed/>
    <w:rsid w:val="008819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E4"/>
    <w:rPr>
      <w:rFonts w:ascii="Segoe UI" w:hAnsi="Segoe UI" w:cs="Segoe UI"/>
      <w:sz w:val="18"/>
      <w:szCs w:val="18"/>
    </w:rPr>
  </w:style>
  <w:style w:type="character" w:customStyle="1" w:styleId="spellingerror">
    <w:name w:val="spellingerror"/>
    <w:basedOn w:val="DefaultParagraphFont"/>
    <w:rsid w:val="006C66D5"/>
  </w:style>
  <w:style w:type="character" w:customStyle="1" w:styleId="normaltextrun1">
    <w:name w:val="normaltextrun1"/>
    <w:basedOn w:val="DefaultParagraphFont"/>
    <w:rsid w:val="006C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3773">
      <w:bodyDiv w:val="1"/>
      <w:marLeft w:val="0"/>
      <w:marRight w:val="0"/>
      <w:marTop w:val="0"/>
      <w:marBottom w:val="0"/>
      <w:divBdr>
        <w:top w:val="none" w:sz="0" w:space="0" w:color="auto"/>
        <w:left w:val="none" w:sz="0" w:space="0" w:color="auto"/>
        <w:bottom w:val="none" w:sz="0" w:space="0" w:color="auto"/>
        <w:right w:val="none" w:sz="0" w:space="0" w:color="auto"/>
      </w:divBdr>
    </w:div>
    <w:div w:id="145704917">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2377</Words>
  <Characters>13549</Characters>
  <Application>Microsoft Office Word</Application>
  <DocSecurity>0</DocSecurity>
  <Lines>112</Lines>
  <Paragraphs>31</Paragraphs>
  <ScaleCrop>false</ScaleCrop>
  <Company>USDA Forest Service</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2014-08-21T14:42:00Z</cp:lastPrinted>
  <dcterms:created xsi:type="dcterms:W3CDTF">2017-10-11T17:09:00Z</dcterms:created>
  <dcterms:modified xsi:type="dcterms:W3CDTF">2025-02-12T09:41:25Z</dcterms:modified>
</cp:coreProperties>
</file>