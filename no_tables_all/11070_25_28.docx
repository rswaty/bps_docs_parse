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0B" w:rsidP="0081620B" w:rsidRDefault="0081620B" w14:paraId="34B3BB29" w14:textId="77777777">
      <w:pPr>
        <w:pStyle w:val="BpSTitle"/>
      </w:pPr>
      <w:r>
        <w:t>11070</w:t>
      </w:r>
    </w:p>
    <w:p w:rsidR="0081620B" w:rsidP="0081620B" w:rsidRDefault="0081620B" w14:paraId="6E1FE185" w14:textId="77777777">
      <w:pPr>
        <w:pStyle w:val="BpSTitle"/>
      </w:pPr>
      <w:r>
        <w:t xml:space="preserve">Rocky Mountain </w:t>
      </w:r>
      <w:proofErr w:type="spellStart"/>
      <w:r>
        <w:t>Gambel</w:t>
      </w:r>
      <w:proofErr w:type="spellEnd"/>
      <w:r>
        <w:t xml:space="preserve"> Oak-Mixed Montane Shrubland</w:t>
      </w:r>
    </w:p>
    <w:p w:rsidR="0081620B" w:rsidP="006F018F" w:rsidRDefault="0081620B" w14:paraId="581B8C0C" w14:textId="23EE2267">
      <w:pPr>
        <w:tabs>
          <w:tab w:val="left" w:pos="7200"/>
        </w:tabs>
      </w:pPr>
      <w:r>
        <w:t>BpS Model/Description Version: Aug. 2020</w:t>
      </w:r>
      <w:r w:rsidR="008337A1">
        <w:tab/>
      </w:r>
    </w:p>
    <w:p w:rsidR="0081620B" w:rsidP="006F018F" w:rsidRDefault="0081620B" w14:paraId="16E78F18" w14:textId="77777777">
      <w:pPr>
        <w:tabs>
          <w:tab w:val="left" w:pos="7200"/>
        </w:tabs>
      </w:pPr>
    </w:p>
    <w:p w:rsidR="0081620B" w:rsidP="0081620B" w:rsidRDefault="0081620B" w14:paraId="33CCA7A3" w14:textId="77777777"/>
    <w:p w:rsidR="0081620B" w:rsidP="0081620B" w:rsidRDefault="0081620B" w14:paraId="4D47F5E0" w14:textId="77777777">
      <w:pPr>
        <w:pStyle w:val="InfoPara"/>
      </w:pPr>
      <w:r>
        <w:t>Vegetation Type</w:t>
      </w:r>
    </w:p>
    <w:p w:rsidR="0081620B" w:rsidP="0081620B" w:rsidRDefault="0081620B" w14:paraId="5CB06E29" w14:textId="19B24AD7">
      <w:bookmarkStart w:name="_GoBack" w:id="0"/>
      <w:bookmarkEnd w:id="0"/>
      <w:r>
        <w:t>Shrubland</w:t>
      </w:r>
    </w:p>
    <w:p w:rsidR="0081620B" w:rsidP="0081620B" w:rsidRDefault="0081620B" w14:paraId="777F0849" w14:textId="77777777">
      <w:pPr>
        <w:pStyle w:val="InfoPara"/>
      </w:pPr>
      <w:r>
        <w:t>Map Zones</w:t>
      </w:r>
    </w:p>
    <w:p w:rsidR="0080751B" w:rsidP="0080751B" w:rsidRDefault="006E6D12" w14:paraId="5F6DE037" w14:textId="77777777">
      <w:r>
        <w:t xml:space="preserve">25, </w:t>
      </w:r>
      <w:r w:rsidR="0080751B">
        <w:t>28</w:t>
      </w:r>
    </w:p>
    <w:p w:rsidR="0081620B" w:rsidP="0081620B" w:rsidRDefault="0081620B" w14:paraId="153F7606" w14:textId="77777777">
      <w:pPr>
        <w:pStyle w:val="InfoPara"/>
      </w:pPr>
      <w:r>
        <w:t>Geographic Range</w:t>
      </w:r>
    </w:p>
    <w:p w:rsidR="0081620B" w:rsidP="0081620B" w:rsidRDefault="0081620B" w14:paraId="3E9F8811" w14:textId="563F73FA">
      <w:r>
        <w:t xml:space="preserve">Colorado Plateau, Southern Rocky Mountains. </w:t>
      </w:r>
      <w:proofErr w:type="spellStart"/>
      <w:r>
        <w:t>Gambel</w:t>
      </w:r>
      <w:proofErr w:type="spellEnd"/>
      <w:r>
        <w:t xml:space="preserve"> oak occurs primarily in </w:t>
      </w:r>
      <w:r w:rsidR="008337A1">
        <w:t>Colorado</w:t>
      </w:r>
      <w:r>
        <w:t xml:space="preserve">, </w:t>
      </w:r>
      <w:r w:rsidR="008337A1">
        <w:t>New Mexico</w:t>
      </w:r>
      <w:r>
        <w:t xml:space="preserve">, </w:t>
      </w:r>
      <w:r w:rsidR="008337A1">
        <w:t>Utah</w:t>
      </w:r>
      <w:r>
        <w:t>, A</w:t>
      </w:r>
      <w:r w:rsidR="008337A1">
        <w:t>rizona,</w:t>
      </w:r>
      <w:r>
        <w:t xml:space="preserve"> and southeastern W</w:t>
      </w:r>
      <w:r w:rsidR="008337A1">
        <w:t>yoming</w:t>
      </w:r>
      <w:r>
        <w:t xml:space="preserve">. In the southern extent of its distribution, </w:t>
      </w:r>
      <w:proofErr w:type="spellStart"/>
      <w:r>
        <w:t>Gambel</w:t>
      </w:r>
      <w:proofErr w:type="spellEnd"/>
      <w:r>
        <w:t xml:space="preserve"> oak </w:t>
      </w:r>
      <w:r w:rsidR="008337A1">
        <w:t>plays</w:t>
      </w:r>
      <w:r>
        <w:t xml:space="preserve"> a minor role as an associate with ponderosa pine and mixed</w:t>
      </w:r>
      <w:r w:rsidR="008337A1">
        <w:t>-</w:t>
      </w:r>
      <w:r>
        <w:t>conifer habitats. Moving north</w:t>
      </w:r>
      <w:r w:rsidR="008337A1">
        <w:t>ward</w:t>
      </w:r>
      <w:r>
        <w:t xml:space="preserve">, long-lived </w:t>
      </w:r>
      <w:proofErr w:type="spellStart"/>
      <w:r>
        <w:t>Gambel</w:t>
      </w:r>
      <w:proofErr w:type="spellEnd"/>
      <w:r>
        <w:t xml:space="preserve"> oak clones form domina</w:t>
      </w:r>
      <w:r w:rsidR="002B486F">
        <w:t>nt to monotypic overstories</w:t>
      </w:r>
      <w:r>
        <w:t xml:space="preserve"> (</w:t>
      </w:r>
      <w:proofErr w:type="spellStart"/>
      <w:r>
        <w:t>Simonin</w:t>
      </w:r>
      <w:proofErr w:type="spellEnd"/>
      <w:r>
        <w:t xml:space="preserve"> 2000).</w:t>
      </w:r>
    </w:p>
    <w:p w:rsidR="0081620B" w:rsidP="0081620B" w:rsidRDefault="0081620B" w14:paraId="0933BD62" w14:textId="77777777">
      <w:pPr>
        <w:pStyle w:val="InfoPara"/>
      </w:pPr>
      <w:r>
        <w:t>Biophysical Site Description</w:t>
      </w:r>
    </w:p>
    <w:p w:rsidR="0081620B" w:rsidP="0081620B" w:rsidRDefault="0081620B" w14:paraId="20F51DD6" w14:textId="3B49DF2C">
      <w:r>
        <w:t xml:space="preserve">In </w:t>
      </w:r>
      <w:r w:rsidR="008337A1">
        <w:t>Colorado</w:t>
      </w:r>
      <w:r>
        <w:t xml:space="preserve">, </w:t>
      </w:r>
      <w:proofErr w:type="spellStart"/>
      <w:r>
        <w:t>Gambel</w:t>
      </w:r>
      <w:proofErr w:type="spellEnd"/>
      <w:r>
        <w:t xml:space="preserve"> oak occurs between 2</w:t>
      </w:r>
      <w:r w:rsidR="002B486F">
        <w:t>,</w:t>
      </w:r>
      <w:r>
        <w:t>000</w:t>
      </w:r>
      <w:r w:rsidR="008337A1">
        <w:t xml:space="preserve">m and </w:t>
      </w:r>
      <w:r>
        <w:t>2</w:t>
      </w:r>
      <w:r w:rsidR="002B486F">
        <w:t>,</w:t>
      </w:r>
      <w:r>
        <w:t>900m (6</w:t>
      </w:r>
      <w:r w:rsidR="002B486F">
        <w:t>,</w:t>
      </w:r>
      <w:r>
        <w:t>600-9</w:t>
      </w:r>
      <w:r w:rsidR="002B486F">
        <w:t>,</w:t>
      </w:r>
      <w:r>
        <w:t xml:space="preserve">570ft) on all aspects in this </w:t>
      </w:r>
      <w:r w:rsidR="008337A1">
        <w:t>biophysical setting (</w:t>
      </w:r>
      <w:proofErr w:type="spellStart"/>
      <w:r>
        <w:t>BpS</w:t>
      </w:r>
      <w:proofErr w:type="spellEnd"/>
      <w:r w:rsidR="008337A1">
        <w:t>)</w:t>
      </w:r>
      <w:r>
        <w:t>. At higher elevations</w:t>
      </w:r>
      <w:r w:rsidR="008337A1">
        <w:t>,</w:t>
      </w:r>
      <w:r>
        <w:t xml:space="preserve"> it is more predominant on southern exposures. </w:t>
      </w:r>
      <w:proofErr w:type="spellStart"/>
      <w:r>
        <w:t>Gambel</w:t>
      </w:r>
      <w:proofErr w:type="spellEnd"/>
      <w:r>
        <w:t xml:space="preserve"> oak is typically a riparian species in </w:t>
      </w:r>
      <w:r w:rsidR="008337A1">
        <w:t>New Mexico</w:t>
      </w:r>
      <w:r>
        <w:t xml:space="preserve"> within the Black and Sacramento </w:t>
      </w:r>
      <w:r w:rsidR="008337A1">
        <w:t>m</w:t>
      </w:r>
      <w:r>
        <w:t>ountain ranges.</w:t>
      </w:r>
    </w:p>
    <w:p w:rsidR="0081620B" w:rsidP="0081620B" w:rsidRDefault="0081620B" w14:paraId="76866E49" w14:textId="77777777">
      <w:pPr>
        <w:pStyle w:val="InfoPara"/>
      </w:pPr>
      <w:r>
        <w:t>Vegetation Description</w:t>
      </w:r>
    </w:p>
    <w:p w:rsidR="0081620B" w:rsidP="0081620B" w:rsidRDefault="0081620B" w14:paraId="1E41D4AB" w14:textId="62FBD545">
      <w:proofErr w:type="spellStart"/>
      <w:r>
        <w:t>Gambel</w:t>
      </w:r>
      <w:proofErr w:type="spellEnd"/>
      <w:r>
        <w:t xml:space="preserve"> oak occurs as the dominant species</w:t>
      </w:r>
      <w:r w:rsidR="008337A1">
        <w:t>,</w:t>
      </w:r>
      <w:r>
        <w:t xml:space="preserve"> ranging from dense thickets to clumps associated with serviceberry or sagebrush. </w:t>
      </w:r>
      <w:proofErr w:type="spellStart"/>
      <w:r>
        <w:t>Gambel</w:t>
      </w:r>
      <w:proofErr w:type="spellEnd"/>
      <w:r>
        <w:t xml:space="preserve"> oak generally has a well-developed understory comprised of snowberry, elk sedge, </w:t>
      </w:r>
      <w:r w:rsidR="008337A1">
        <w:t>L</w:t>
      </w:r>
      <w:r w:rsidR="0080751B">
        <w:t>etterman</w:t>
      </w:r>
      <w:r w:rsidR="008337A1">
        <w:t>’</w:t>
      </w:r>
      <w:r w:rsidR="0080751B">
        <w:t xml:space="preserve">s </w:t>
      </w:r>
      <w:proofErr w:type="spellStart"/>
      <w:r>
        <w:t>needlegrass</w:t>
      </w:r>
      <w:proofErr w:type="spellEnd"/>
      <w:r>
        <w:t xml:space="preserve">, </w:t>
      </w:r>
      <w:proofErr w:type="spellStart"/>
      <w:r w:rsidRPr="006F018F" w:rsidR="008337A1">
        <w:rPr>
          <w:i/>
        </w:rPr>
        <w:t>P</w:t>
      </w:r>
      <w:r w:rsidRPr="006F018F" w:rsidR="0080751B">
        <w:rPr>
          <w:i/>
        </w:rPr>
        <w:t>oa</w:t>
      </w:r>
      <w:proofErr w:type="spellEnd"/>
      <w:r w:rsidRPr="006F018F" w:rsidR="0080751B">
        <w:rPr>
          <w:i/>
        </w:rPr>
        <w:t xml:space="preserve"> </w:t>
      </w:r>
      <w:proofErr w:type="spellStart"/>
      <w:r w:rsidRPr="006F018F" w:rsidR="0080751B">
        <w:rPr>
          <w:i/>
        </w:rPr>
        <w:t>ampla</w:t>
      </w:r>
      <w:proofErr w:type="spellEnd"/>
      <w:r w:rsidR="0080751B">
        <w:t>, yarrow</w:t>
      </w:r>
      <w:r w:rsidR="008337A1">
        <w:t xml:space="preserve">, </w:t>
      </w:r>
      <w:proofErr w:type="spellStart"/>
      <w:r w:rsidRPr="006F018F">
        <w:rPr>
          <w:i/>
        </w:rPr>
        <w:t>Poa</w:t>
      </w:r>
      <w:proofErr w:type="spellEnd"/>
      <w:r w:rsidRPr="006F018F">
        <w:rPr>
          <w:i/>
        </w:rPr>
        <w:t xml:space="preserve"> </w:t>
      </w:r>
      <w:proofErr w:type="spellStart"/>
      <w:r w:rsidRPr="006F018F">
        <w:rPr>
          <w:i/>
        </w:rPr>
        <w:t>secunda</w:t>
      </w:r>
      <w:proofErr w:type="spellEnd"/>
      <w:proofErr w:type="gramStart"/>
      <w:r>
        <w:t>, ,</w:t>
      </w:r>
      <w:proofErr w:type="gramEnd"/>
      <w:r>
        <w:t xml:space="preserve"> lupine</w:t>
      </w:r>
      <w:r w:rsidR="008337A1">
        <w:t>,</w:t>
      </w:r>
      <w:r>
        <w:t xml:space="preserve"> and goldenrod.</w:t>
      </w:r>
    </w:p>
    <w:p w:rsidR="0081620B" w:rsidP="0081620B" w:rsidRDefault="0081620B" w14:paraId="5E88583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1620B" w:rsidP="0081620B" w:rsidRDefault="0081620B" w14:paraId="6C393628" w14:textId="77777777">
      <w:pPr>
        <w:pStyle w:val="InfoPara"/>
      </w:pPr>
      <w:r>
        <w:t>Disturbance Description</w:t>
      </w:r>
    </w:p>
    <w:p w:rsidR="0081620B" w:rsidP="0081620B" w:rsidRDefault="0081620B" w14:paraId="69DF8E45" w14:textId="77777777">
      <w:r>
        <w:lastRenderedPageBreak/>
        <w:t xml:space="preserve">The primary disturbance mechanism is mixed-severity fire resulting in top-kill and rare mortality. </w:t>
      </w:r>
      <w:proofErr w:type="spellStart"/>
      <w:r>
        <w:t>Gambel</w:t>
      </w:r>
      <w:proofErr w:type="spellEnd"/>
      <w:r>
        <w:t xml:space="preserve"> oak responds to fire with vigorous sprouting from the root crown. Larger forms may survive low-intensity surface fire. Extended drought also contributes to disturbance.</w:t>
      </w:r>
    </w:p>
    <w:p w:rsidR="0081620B" w:rsidP="0081620B" w:rsidRDefault="002B486F" w14:paraId="4061E314"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1620B" w:rsidP="0081620B" w:rsidRDefault="0081620B" w14:paraId="719885CB" w14:textId="77777777">
      <w:pPr>
        <w:pStyle w:val="InfoPara"/>
      </w:pPr>
      <w:r>
        <w:t>Scale Description</w:t>
      </w:r>
    </w:p>
    <w:p w:rsidR="0081620B" w:rsidP="0081620B" w:rsidRDefault="0081620B" w14:paraId="0351BD8D" w14:textId="147E364C">
      <w:r>
        <w:t xml:space="preserve">Scale ranges from </w:t>
      </w:r>
      <w:r w:rsidR="008337A1">
        <w:t xml:space="preserve">tens to thousands </w:t>
      </w:r>
      <w:r>
        <w:t>of acres.</w:t>
      </w:r>
    </w:p>
    <w:p w:rsidR="0081620B" w:rsidP="0081620B" w:rsidRDefault="0081620B" w14:paraId="74047DAA" w14:textId="77777777">
      <w:pPr>
        <w:pStyle w:val="InfoPara"/>
      </w:pPr>
      <w:r>
        <w:t>Adjacency or Identification Concerns</w:t>
      </w:r>
    </w:p>
    <w:p w:rsidR="0081620B" w:rsidP="0081620B" w:rsidRDefault="0081620B" w14:paraId="6B55C6EF" w14:textId="77777777">
      <w:r>
        <w:t xml:space="preserve">This </w:t>
      </w:r>
      <w:proofErr w:type="spellStart"/>
      <w:r>
        <w:t>BpS</w:t>
      </w:r>
      <w:proofErr w:type="spellEnd"/>
      <w:r>
        <w:t xml:space="preserve"> is characterized by &gt;80% </w:t>
      </w:r>
      <w:proofErr w:type="spellStart"/>
      <w:r>
        <w:t>Gambel</w:t>
      </w:r>
      <w:proofErr w:type="spellEnd"/>
      <w:r>
        <w:t xml:space="preserve"> oak. This type merges with the mountain shrub </w:t>
      </w:r>
      <w:proofErr w:type="spellStart"/>
      <w:r>
        <w:t>BpS</w:t>
      </w:r>
      <w:proofErr w:type="spellEnd"/>
      <w:r>
        <w:t xml:space="preserve"> at lower elevations and intermingles with the deciduous woodland </w:t>
      </w:r>
      <w:proofErr w:type="spellStart"/>
      <w:r>
        <w:t>BpS</w:t>
      </w:r>
      <w:proofErr w:type="spellEnd"/>
      <w:r>
        <w:t xml:space="preserve"> at higher elevations and/or northern exposures.</w:t>
      </w:r>
    </w:p>
    <w:p w:rsidR="0081620B" w:rsidP="0081620B" w:rsidRDefault="0081620B" w14:paraId="54BDB97B" w14:textId="77777777">
      <w:pPr>
        <w:pStyle w:val="InfoPara"/>
      </w:pPr>
      <w:r>
        <w:t>Issues or Problems</w:t>
      </w:r>
    </w:p>
    <w:p w:rsidR="0081620B" w:rsidP="0081620B" w:rsidRDefault="0081620B" w14:paraId="0D818ADD" w14:textId="77777777"/>
    <w:p w:rsidR="0081620B" w:rsidP="0081620B" w:rsidRDefault="0081620B" w14:paraId="3DB8F855" w14:textId="77777777">
      <w:pPr>
        <w:pStyle w:val="InfoPara"/>
      </w:pPr>
      <w:r>
        <w:t>Native Uncharacteristic Conditions</w:t>
      </w:r>
    </w:p>
    <w:p w:rsidR="0081620B" w:rsidP="0081620B" w:rsidRDefault="0081620B" w14:paraId="7C1BA99F" w14:textId="77777777"/>
    <w:p w:rsidR="0081620B" w:rsidP="0081620B" w:rsidRDefault="0081620B" w14:paraId="4C47234F" w14:textId="77777777">
      <w:pPr>
        <w:pStyle w:val="InfoPara"/>
      </w:pPr>
      <w:r>
        <w:t>Comments</w:t>
      </w:r>
    </w:p>
    <w:p w:rsidR="006E6D12" w:rsidP="006E6D12" w:rsidRDefault="006E6D12" w14:paraId="602272ED" w14:textId="77777777">
      <w:pPr>
        <w:rPr>
          <w:b/>
        </w:rPr>
      </w:pPr>
    </w:p>
    <w:p w:rsidR="006E6D12" w:rsidP="006E6D12" w:rsidRDefault="006E6D12" w14:paraId="249FD726" w14:textId="77777777">
      <w:pPr>
        <w:rPr>
          <w:b/>
        </w:rPr>
      </w:pPr>
    </w:p>
    <w:p w:rsidR="0081620B" w:rsidP="0081620B" w:rsidRDefault="0081620B" w14:paraId="230D999C" w14:textId="77777777">
      <w:pPr>
        <w:pStyle w:val="ReportSection"/>
      </w:pPr>
      <w:r>
        <w:t>Succession Classes</w:t>
      </w:r>
    </w:p>
    <w:p w:rsidR="0081620B" w:rsidP="0081620B" w:rsidRDefault="0081620B" w14:paraId="5BCAB01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1620B" w:rsidP="0081620B" w:rsidRDefault="0081620B" w14:paraId="09D33C74"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81620B" w:rsidP="0081620B" w:rsidRDefault="0081620B" w14:paraId="4B04EE0A" w14:textId="77777777"/>
    <w:p w:rsidR="0081620B" w:rsidP="0081620B" w:rsidRDefault="0081620B" w14:paraId="172CC37C" w14:textId="77777777">
      <w:pPr>
        <w:pStyle w:val="SClassInfoPara"/>
      </w:pPr>
      <w:r>
        <w:t>Indicator Species</w:t>
      </w:r>
    </w:p>
    <w:p w:rsidR="0081620B" w:rsidP="0081620B" w:rsidRDefault="0081620B" w14:paraId="5DD6EDE3" w14:textId="77777777"/>
    <w:p w:rsidR="0081620B" w:rsidP="0081620B" w:rsidRDefault="0081620B" w14:paraId="19710CBC" w14:textId="77777777">
      <w:pPr>
        <w:pStyle w:val="SClassInfoPara"/>
      </w:pPr>
      <w:r>
        <w:t>Description</w:t>
      </w:r>
    </w:p>
    <w:p w:rsidR="0081620B" w:rsidP="0081620B" w:rsidRDefault="0081620B" w14:paraId="21025806" w14:textId="163C32A4">
      <w:r>
        <w:t xml:space="preserve">Post-replacement sprouts to approximately </w:t>
      </w:r>
      <w:r w:rsidR="008337A1">
        <w:t>2ft</w:t>
      </w:r>
      <w:r>
        <w:t xml:space="preserve"> high. Dense </w:t>
      </w:r>
      <w:proofErr w:type="spellStart"/>
      <w:r>
        <w:t>resprouting</w:t>
      </w:r>
      <w:proofErr w:type="spellEnd"/>
      <w:r w:rsidR="002B486F">
        <w:t xml:space="preserve"> of shrubs</w:t>
      </w:r>
      <w:r>
        <w:t xml:space="preserve"> </w:t>
      </w:r>
      <w:r w:rsidR="002B486F">
        <w:t xml:space="preserve">of any height and &lt;20% cover </w:t>
      </w:r>
      <w:r>
        <w:t>with high number of stems</w:t>
      </w:r>
      <w:r w:rsidR="008337A1">
        <w:t xml:space="preserve"> per </w:t>
      </w:r>
      <w:r>
        <w:t xml:space="preserve">acre. Abundant grass and </w:t>
      </w:r>
      <w:proofErr w:type="spellStart"/>
      <w:r>
        <w:t>forb</w:t>
      </w:r>
      <w:proofErr w:type="spellEnd"/>
      <w:r>
        <w:t xml:space="preserve"> cover.</w:t>
      </w:r>
    </w:p>
    <w:p w:rsidR="0081620B" w:rsidP="0081620B" w:rsidRDefault="0081620B" w14:paraId="71F79BD8" w14:textId="77777777"/>
    <w:p>
      <w:r>
        <w:rPr>
          <w:i/>
          <w:u w:val="single"/>
        </w:rPr>
        <w:t>Maximum Tree Size Class</w:t>
      </w:r>
      <w:br/>
      <w:r>
        <w:t>None</w:t>
      </w:r>
    </w:p>
    <w:p w:rsidR="0081620B" w:rsidP="0081620B" w:rsidRDefault="0081620B" w14:paraId="43229A1D" w14:textId="77777777">
      <w:pPr>
        <w:pStyle w:val="InfoPara"/>
        <w:pBdr>
          <w:top w:val="single" w:color="auto" w:sz="4" w:space="1"/>
        </w:pBdr>
      </w:pPr>
      <w:r>
        <w:t>Class B</w:t>
      </w:r>
      <w:r>
        <w:tab/>
        <w:t>47</w:t>
      </w:r>
      <w:r w:rsidR="002A3B10">
        <w:tab/>
      </w:r>
      <w:r w:rsidR="002A3B10">
        <w:tab/>
      </w:r>
      <w:r w:rsidR="002A3B10">
        <w:tab/>
      </w:r>
      <w:r w:rsidR="002A3B10">
        <w:tab/>
      </w:r>
      <w:r w:rsidR="004F7795">
        <w:t>Mid Development 1 - Closed</w:t>
      </w:r>
    </w:p>
    <w:p w:rsidR="0081620B" w:rsidP="0081620B" w:rsidRDefault="0081620B" w14:paraId="720C0ED1" w14:textId="77777777"/>
    <w:p w:rsidR="0081620B" w:rsidP="0081620B" w:rsidRDefault="0081620B" w14:paraId="53A15937" w14:textId="77777777">
      <w:pPr>
        <w:pStyle w:val="SClassInfoPara"/>
      </w:pPr>
      <w:r>
        <w:t>Indicator Species</w:t>
      </w:r>
    </w:p>
    <w:p w:rsidR="0081620B" w:rsidP="0081620B" w:rsidRDefault="0081620B" w14:paraId="07771895" w14:textId="77777777"/>
    <w:p w:rsidR="0081620B" w:rsidP="0081620B" w:rsidRDefault="0081620B" w14:paraId="7EF6CCB7" w14:textId="77777777">
      <w:pPr>
        <w:pStyle w:val="SClassInfoPara"/>
      </w:pPr>
      <w:r>
        <w:t>Description</w:t>
      </w:r>
    </w:p>
    <w:p w:rsidR="0081620B" w:rsidP="0081620B" w:rsidRDefault="0081620B" w14:paraId="5D187859" w14:textId="32F73CFA">
      <w:r>
        <w:t xml:space="preserve">Three to </w:t>
      </w:r>
      <w:r w:rsidR="008337A1">
        <w:t xml:space="preserve">6ft </w:t>
      </w:r>
      <w:r>
        <w:t xml:space="preserve">tall </w:t>
      </w:r>
      <w:r w:rsidR="0080751B">
        <w:t>and</w:t>
      </w:r>
      <w:r>
        <w:t xml:space="preserve"> </w:t>
      </w:r>
      <w:r w:rsidR="008337A1">
        <w:t>3in</w:t>
      </w:r>
      <w:r w:rsidR="006F018F">
        <w:t>ches</w:t>
      </w:r>
      <w:r w:rsidR="008337A1">
        <w:t xml:space="preserve"> </w:t>
      </w:r>
      <w:r>
        <w:t>DBH. Stem mortality due to competition</w:t>
      </w:r>
      <w:r w:rsidR="008337A1">
        <w:t>,</w:t>
      </w:r>
      <w:r>
        <w:t xml:space="preserve"> with slight decrease in understory species due to shading. Grass and forbs declining.</w:t>
      </w:r>
    </w:p>
    <w:p w:rsidR="0081620B" w:rsidP="0081620B" w:rsidRDefault="0081620B" w14:paraId="0ECDCF84" w14:textId="77777777"/>
    <w:p>
      <w:r>
        <w:rPr>
          <w:i/>
          <w:u w:val="single"/>
        </w:rPr>
        <w:t>Maximum Tree Size Class</w:t>
      </w:r>
      <w:br/>
      <w:r>
        <w:t>None</w:t>
      </w:r>
    </w:p>
    <w:p w:rsidR="0081620B" w:rsidP="0081620B" w:rsidRDefault="0081620B" w14:paraId="089EC4FC" w14:textId="77777777">
      <w:pPr>
        <w:pStyle w:val="InfoPara"/>
        <w:pBdr>
          <w:top w:val="single" w:color="auto" w:sz="4" w:space="1"/>
        </w:pBdr>
      </w:pPr>
      <w:r>
        <w:t>Class C</w:t>
      </w:r>
      <w:r>
        <w:tab/>
        <w:t>17</w:t>
      </w:r>
      <w:r w:rsidR="002A3B10">
        <w:tab/>
      </w:r>
      <w:r w:rsidR="002A3B10">
        <w:tab/>
      </w:r>
      <w:r w:rsidR="002A3B10">
        <w:tab/>
      </w:r>
      <w:r w:rsidR="002A3B10">
        <w:tab/>
      </w:r>
      <w:r w:rsidR="004F7795">
        <w:t>Late Development 1 - Open</w:t>
      </w:r>
    </w:p>
    <w:p w:rsidR="0081620B" w:rsidP="0081620B" w:rsidRDefault="0081620B" w14:paraId="46F0E0C8" w14:textId="77777777"/>
    <w:p w:rsidR="0081620B" w:rsidP="0081620B" w:rsidRDefault="0081620B" w14:paraId="21EC3293" w14:textId="77777777">
      <w:pPr>
        <w:pStyle w:val="SClassInfoPara"/>
      </w:pPr>
      <w:r>
        <w:t>Indicator Species</w:t>
      </w:r>
    </w:p>
    <w:p w:rsidR="0081620B" w:rsidP="0081620B" w:rsidRDefault="0081620B" w14:paraId="37144BFE" w14:textId="77777777"/>
    <w:p w:rsidR="0081620B" w:rsidP="0081620B" w:rsidRDefault="0081620B" w14:paraId="20B422E5" w14:textId="77777777">
      <w:pPr>
        <w:pStyle w:val="SClassInfoPara"/>
      </w:pPr>
      <w:r>
        <w:t>Description</w:t>
      </w:r>
    </w:p>
    <w:p w:rsidR="0081620B" w:rsidP="0081620B" w:rsidRDefault="0081620B" w14:paraId="39AB79F1" w14:textId="1BC59A94">
      <w:r>
        <w:t xml:space="preserve">Greater than </w:t>
      </w:r>
      <w:r w:rsidR="008337A1">
        <w:t xml:space="preserve">6ft </w:t>
      </w:r>
      <w:r>
        <w:t xml:space="preserve">tall and </w:t>
      </w:r>
      <w:r w:rsidR="008337A1">
        <w:t>&gt;3in</w:t>
      </w:r>
      <w:r w:rsidR="006F018F">
        <w:t>ches</w:t>
      </w:r>
      <w:r w:rsidR="008337A1">
        <w:t xml:space="preserve"> </w:t>
      </w:r>
      <w:r>
        <w:t xml:space="preserve">DBH. Small stands </w:t>
      </w:r>
      <w:r w:rsidR="002B486F">
        <w:t xml:space="preserve">covering </w:t>
      </w:r>
      <w:r>
        <w:t>&lt;30m with open canopy and usually scattered throughout a grassland or shrub type (Brown 1958).</w:t>
      </w:r>
    </w:p>
    <w:p w:rsidR="0081620B" w:rsidP="0081620B" w:rsidRDefault="0081620B" w14:paraId="0271E8B9" w14:textId="77777777"/>
    <w:p>
      <w:r>
        <w:rPr>
          <w:i/>
          <w:u w:val="single"/>
        </w:rPr>
        <w:t>Maximum Tree Size Class</w:t>
      </w:r>
      <w:br/>
      <w:r>
        <w:t>None</w:t>
      </w:r>
    </w:p>
    <w:p w:rsidR="0081620B" w:rsidP="0081620B" w:rsidRDefault="0081620B" w14:paraId="66F9B056" w14:textId="77777777">
      <w:pPr>
        <w:pStyle w:val="InfoPara"/>
        <w:pBdr>
          <w:top w:val="single" w:color="auto" w:sz="4" w:space="1"/>
        </w:pBdr>
      </w:pPr>
      <w:r>
        <w:t>Class D</w:t>
      </w:r>
      <w:r>
        <w:tab/>
        <w:t>29</w:t>
      </w:r>
      <w:r w:rsidR="002A3B10">
        <w:tab/>
      </w:r>
      <w:r w:rsidR="002A3B10">
        <w:tab/>
      </w:r>
      <w:r w:rsidR="002A3B10">
        <w:tab/>
      </w:r>
      <w:r w:rsidR="002A3B10">
        <w:tab/>
      </w:r>
      <w:r w:rsidR="004F7795">
        <w:t>Late Development 1 - Closed</w:t>
      </w:r>
    </w:p>
    <w:p w:rsidR="0081620B" w:rsidP="0081620B" w:rsidRDefault="0081620B" w14:paraId="529BC78E" w14:textId="77777777"/>
    <w:p w:rsidR="0081620B" w:rsidP="0081620B" w:rsidRDefault="0081620B" w14:paraId="3D436B9A" w14:textId="77777777">
      <w:pPr>
        <w:pStyle w:val="SClassInfoPara"/>
      </w:pPr>
      <w:r>
        <w:t>Indicator Species</w:t>
      </w:r>
    </w:p>
    <w:p w:rsidR="0081620B" w:rsidP="0081620B" w:rsidRDefault="0081620B" w14:paraId="4630F724" w14:textId="77777777"/>
    <w:p w:rsidR="0081620B" w:rsidP="0081620B" w:rsidRDefault="0081620B" w14:paraId="5F860CB9" w14:textId="77777777">
      <w:pPr>
        <w:pStyle w:val="SClassInfoPara"/>
      </w:pPr>
      <w:r>
        <w:t>Description</w:t>
      </w:r>
    </w:p>
    <w:p w:rsidR="0081620B" w:rsidP="0081620B" w:rsidRDefault="0081620B" w14:paraId="34A2FD95" w14:textId="44A0B611">
      <w:r>
        <w:t xml:space="preserve">Greater than </w:t>
      </w:r>
      <w:r w:rsidR="008337A1">
        <w:t xml:space="preserve">6ft </w:t>
      </w:r>
      <w:r>
        <w:t xml:space="preserve">tall and </w:t>
      </w:r>
      <w:r w:rsidR="008337A1">
        <w:t>3</w:t>
      </w:r>
      <w:r w:rsidR="006F018F">
        <w:t xml:space="preserve"> </w:t>
      </w:r>
      <w:r w:rsidR="008337A1">
        <w:t>in</w:t>
      </w:r>
      <w:r w:rsidR="006F018F">
        <w:t>ches</w:t>
      </w:r>
      <w:r w:rsidR="008337A1">
        <w:t xml:space="preserve"> </w:t>
      </w:r>
      <w:r>
        <w:t>DBH. Nearly continuous canopy cover</w:t>
      </w:r>
      <w:r w:rsidR="008337A1">
        <w:t xml:space="preserve"> and 2ha+ </w:t>
      </w:r>
      <w:r>
        <w:t>with only occasional openings (Brown 1958).</w:t>
      </w:r>
    </w:p>
    <w:p w:rsidR="0081620B" w:rsidP="0081620B" w:rsidRDefault="0081620B" w14:paraId="6BE717F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1620B" w:rsidP="0081620B" w:rsidRDefault="0081620B" w14:paraId="3ED60E3F" w14:textId="77777777">
      <w:r>
        <w:t xml:space="preserve">Alexander, B.G., Jr., E.L. Fitzhugh, F. </w:t>
      </w:r>
      <w:proofErr w:type="spellStart"/>
      <w:r>
        <w:t>Ronco</w:t>
      </w:r>
      <w:proofErr w:type="spellEnd"/>
      <w:r>
        <w:t xml:space="preserve">, Jr. and J.A. Ludwig. 1987. A classification of forest habitat types of the northern portion of the Cibola National Forest, New Mexico. Gen. </w:t>
      </w:r>
      <w:r>
        <w:lastRenderedPageBreak/>
        <w:t>Tech. Rep. RM-143. Fort Collins, CO: USDA Forest Service, Rocky Mountain Forest and Range Experiment Station. 35 pp.</w:t>
      </w:r>
    </w:p>
    <w:p w:rsidR="0081620B" w:rsidP="0081620B" w:rsidRDefault="0081620B" w14:paraId="34ED60F4" w14:textId="77777777"/>
    <w:p w:rsidR="0081620B" w:rsidP="0081620B" w:rsidRDefault="0081620B" w14:paraId="11AD30DB" w14:textId="77777777">
      <w:r>
        <w:t>Alexander, Robert R. 1988. Forest vegetation on National Forests in the Rocky Mountain and Intermountain Regions: habitat and community types. Gen. Tech. Rep. RM-162. Fort Collins, CO: USDA Forest Service, Rocky Mountain Forest and Range Experiment Station. 47 pp.</w:t>
      </w:r>
    </w:p>
    <w:p w:rsidR="0081620B" w:rsidP="0081620B" w:rsidRDefault="0081620B" w14:paraId="3C380E96" w14:textId="77777777"/>
    <w:p w:rsidR="0081620B" w:rsidP="0081620B" w:rsidRDefault="0081620B" w14:paraId="4D945FD7"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81620B" w:rsidP="0081620B" w:rsidRDefault="0081620B" w14:paraId="502DA2A8" w14:textId="77777777"/>
    <w:p w:rsidR="0081620B" w:rsidP="0081620B" w:rsidRDefault="0081620B" w14:paraId="01C5E1EC"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1620B" w:rsidP="0081620B" w:rsidRDefault="0081620B" w14:paraId="1F78DAE0" w14:textId="77777777"/>
    <w:p w:rsidR="0081620B" w:rsidP="0081620B" w:rsidRDefault="0081620B" w14:paraId="7A71896F" w14:textId="77777777">
      <w:r>
        <w:t xml:space="preserve">Brown, H.E. 1958. </w:t>
      </w:r>
      <w:proofErr w:type="spellStart"/>
      <w:r>
        <w:t>Gambel</w:t>
      </w:r>
      <w:proofErr w:type="spellEnd"/>
      <w:r>
        <w:t xml:space="preserve"> oak in West-central Colorado. Ecology 39: 317-327.</w:t>
      </w:r>
    </w:p>
    <w:p w:rsidR="0081620B" w:rsidP="0081620B" w:rsidRDefault="0081620B" w14:paraId="70B251CB" w14:textId="77777777"/>
    <w:p w:rsidR="0081620B" w:rsidP="0081620B" w:rsidRDefault="0081620B" w14:paraId="03F8DD4C" w14:textId="77777777">
      <w:r>
        <w:t>Hess, K. and C.H. Wasser. 1982. Grassland, shrubland, and forestland habitat types of the White River-Arapaho National Forest. Final Report. Fort Collins, CO: USDA Forest Service, Rocky Mountain Forest and Range Experiment Station. 335 pp.</w:t>
      </w:r>
    </w:p>
    <w:p w:rsidR="0081620B" w:rsidP="0081620B" w:rsidRDefault="0081620B" w14:paraId="7D4E6C85" w14:textId="77777777"/>
    <w:p w:rsidR="0081620B" w:rsidP="0081620B" w:rsidRDefault="0081620B" w14:paraId="44A62832" w14:textId="77777777">
      <w:r>
        <w:t>NatureServe. 2007. International Ecological Classification Standard: Terrestrial Ecological Classifications. NatureServe Central Databases. Arlington, VA. Data current as of 10 February 2007.</w:t>
      </w:r>
    </w:p>
    <w:p w:rsidR="0081620B" w:rsidP="0081620B" w:rsidRDefault="0081620B" w14:paraId="3560E600" w14:textId="77777777"/>
    <w:p w:rsidR="0081620B" w:rsidP="0081620B" w:rsidRDefault="0081620B" w14:paraId="61644DB0" w14:textId="77777777">
      <w:proofErr w:type="spellStart"/>
      <w:r>
        <w:t>Poreda</w:t>
      </w:r>
      <w:proofErr w:type="spellEnd"/>
      <w:r>
        <w:t xml:space="preserve">, S.F. and L.H. </w:t>
      </w:r>
      <w:proofErr w:type="spellStart"/>
      <w:r>
        <w:t>Wullstein</w:t>
      </w:r>
      <w:proofErr w:type="spellEnd"/>
      <w:r>
        <w:t xml:space="preserve">. 1994. Vegetation recovery following fire in an </w:t>
      </w:r>
      <w:proofErr w:type="spellStart"/>
      <w:r>
        <w:t>oakbrush</w:t>
      </w:r>
      <w:proofErr w:type="spellEnd"/>
      <w:r>
        <w:t xml:space="preserve"> vegetation mosaic. The Great Basin Naturalist. 54: 380-383.</w:t>
      </w:r>
    </w:p>
    <w:p w:rsidR="0081620B" w:rsidP="0081620B" w:rsidRDefault="0081620B" w14:paraId="600541E9" w14:textId="77777777"/>
    <w:p w:rsidR="0081620B" w:rsidP="0081620B" w:rsidRDefault="0081620B" w14:paraId="44BE73D7" w14:textId="77777777">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w:t>
      </w:r>
      <w:proofErr w:type="spellStart"/>
      <w:r>
        <w:t>feis</w:t>
      </w:r>
      <w:proofErr w:type="spellEnd"/>
      <w:r>
        <w:t>/ [2004, October 28].</w:t>
      </w:r>
    </w:p>
    <w:p w:rsidR="0081620B" w:rsidP="0081620B" w:rsidRDefault="0081620B" w14:paraId="596EE408" w14:textId="77777777"/>
    <w:p w:rsidR="0081620B" w:rsidP="0081620B" w:rsidRDefault="0081620B" w14:paraId="0E2EFA73" w14:textId="77777777">
      <w:proofErr w:type="spellStart"/>
      <w:r>
        <w:t>Stuever</w:t>
      </w:r>
      <w:proofErr w:type="spellEnd"/>
      <w:r>
        <w:t>, M.C. and J.S. Hayden. 1996. Plant associations (habitat types) of the forests and woodlands of Arizona and New Mexico. Final report submitted to: USDA Forest Service, Southwestern Region. Contract R3-95-27. Placitas, NM: Seldom Seen Expeditions, Inc. 520 pp.</w:t>
      </w:r>
    </w:p>
    <w:p w:rsidR="0081620B" w:rsidP="0081620B" w:rsidRDefault="0081620B" w14:paraId="3B4AC4B3" w14:textId="77777777"/>
    <w:p w:rsidR="0081620B" w:rsidP="0081620B" w:rsidRDefault="0081620B" w14:paraId="3E68E656" w14:textId="77777777">
      <w:r>
        <w:t xml:space="preserve">Welsh, S.L., N.D. Atwood, S. Goodrich and L.C. Higgins. 2003. A Utah Flora, </w:t>
      </w:r>
      <w:proofErr w:type="gramStart"/>
      <w:r>
        <w:t>Third</w:t>
      </w:r>
      <w:proofErr w:type="gramEnd"/>
      <w:r>
        <w:t xml:space="preserve"> edition, revised. Provo, UT: Print Services, Brigham Young University. 912 pp.</w:t>
      </w:r>
    </w:p>
    <w:p w:rsidRPr="00A43E41" w:rsidR="004D5F12" w:rsidP="0081620B" w:rsidRDefault="004D5F12" w14:paraId="59594CE1"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3DDA6" w14:textId="77777777" w:rsidR="00DA3525" w:rsidRDefault="00DA3525">
      <w:r>
        <w:separator/>
      </w:r>
    </w:p>
  </w:endnote>
  <w:endnote w:type="continuationSeparator" w:id="0">
    <w:p w14:paraId="75DB6299" w14:textId="77777777" w:rsidR="00DA3525" w:rsidRDefault="00DA3525">
      <w:r>
        <w:continuationSeparator/>
      </w:r>
    </w:p>
  </w:endnote>
  <w:endnote w:type="continuationNotice" w:id="1">
    <w:p w14:paraId="687938F0" w14:textId="77777777" w:rsidR="00DA3525" w:rsidRDefault="00DA3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7FCE" w14:textId="77777777" w:rsidR="0081620B" w:rsidRDefault="0081620B" w:rsidP="008162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DE8A8" w14:textId="77777777" w:rsidR="00DA3525" w:rsidRDefault="00DA3525">
      <w:r>
        <w:separator/>
      </w:r>
    </w:p>
  </w:footnote>
  <w:footnote w:type="continuationSeparator" w:id="0">
    <w:p w14:paraId="72D57379" w14:textId="77777777" w:rsidR="00DA3525" w:rsidRDefault="00DA3525">
      <w:r>
        <w:continuationSeparator/>
      </w:r>
    </w:p>
  </w:footnote>
  <w:footnote w:type="continuationNotice" w:id="1">
    <w:p w14:paraId="218D9467" w14:textId="77777777" w:rsidR="00DA3525" w:rsidRDefault="00DA35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E8D83" w14:textId="77777777" w:rsidR="00A43E41" w:rsidRDefault="00A43E41" w:rsidP="0081620B">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A7452"/>
    <w:rPr>
      <w:rFonts w:ascii="Tahoma" w:hAnsi="Tahoma" w:cs="Tahoma"/>
      <w:sz w:val="16"/>
      <w:szCs w:val="16"/>
    </w:rPr>
  </w:style>
  <w:style w:type="character" w:customStyle="1" w:styleId="BalloonTextChar">
    <w:name w:val="Balloon Text Char"/>
    <w:basedOn w:val="DefaultParagraphFont"/>
    <w:link w:val="BalloonText"/>
    <w:uiPriority w:val="99"/>
    <w:semiHidden/>
    <w:rsid w:val="003A7452"/>
    <w:rPr>
      <w:rFonts w:ascii="Tahoma" w:hAnsi="Tahoma" w:cs="Tahoma"/>
      <w:sz w:val="16"/>
      <w:szCs w:val="16"/>
    </w:rPr>
  </w:style>
  <w:style w:type="character" w:styleId="Hyperlink">
    <w:name w:val="Hyperlink"/>
    <w:basedOn w:val="DefaultParagraphFont"/>
    <w:semiHidden/>
    <w:unhideWhenUsed/>
    <w:rsid w:val="006E6D12"/>
    <w:rPr>
      <w:color w:val="0000FF" w:themeColor="hyperlink"/>
      <w:u w:val="single"/>
    </w:rPr>
  </w:style>
  <w:style w:type="character" w:styleId="CommentReference">
    <w:name w:val="annotation reference"/>
    <w:basedOn w:val="DefaultParagraphFont"/>
    <w:uiPriority w:val="99"/>
    <w:semiHidden/>
    <w:unhideWhenUsed/>
    <w:rsid w:val="00052601"/>
    <w:rPr>
      <w:sz w:val="16"/>
      <w:szCs w:val="16"/>
    </w:rPr>
  </w:style>
  <w:style w:type="paragraph" w:styleId="CommentText">
    <w:name w:val="annotation text"/>
    <w:basedOn w:val="Normal"/>
    <w:link w:val="CommentTextChar"/>
    <w:uiPriority w:val="99"/>
    <w:semiHidden/>
    <w:unhideWhenUsed/>
    <w:rsid w:val="00052601"/>
    <w:rPr>
      <w:sz w:val="20"/>
      <w:szCs w:val="20"/>
    </w:rPr>
  </w:style>
  <w:style w:type="character" w:customStyle="1" w:styleId="CommentTextChar">
    <w:name w:val="Comment Text Char"/>
    <w:basedOn w:val="DefaultParagraphFont"/>
    <w:link w:val="CommentText"/>
    <w:uiPriority w:val="99"/>
    <w:semiHidden/>
    <w:rsid w:val="00052601"/>
  </w:style>
  <w:style w:type="paragraph" w:styleId="CommentSubject">
    <w:name w:val="annotation subject"/>
    <w:basedOn w:val="CommentText"/>
    <w:next w:val="CommentText"/>
    <w:link w:val="CommentSubjectChar"/>
    <w:uiPriority w:val="99"/>
    <w:semiHidden/>
    <w:unhideWhenUsed/>
    <w:rsid w:val="00052601"/>
    <w:rPr>
      <w:b/>
      <w:bCs/>
    </w:rPr>
  </w:style>
  <w:style w:type="character" w:customStyle="1" w:styleId="CommentSubjectChar">
    <w:name w:val="Comment Subject Char"/>
    <w:basedOn w:val="CommentTextChar"/>
    <w:link w:val="CommentSubject"/>
    <w:uiPriority w:val="99"/>
    <w:semiHidden/>
    <w:rsid w:val="00052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77194">
      <w:bodyDiv w:val="1"/>
      <w:marLeft w:val="0"/>
      <w:marRight w:val="0"/>
      <w:marTop w:val="0"/>
      <w:marBottom w:val="0"/>
      <w:divBdr>
        <w:top w:val="none" w:sz="0" w:space="0" w:color="auto"/>
        <w:left w:val="none" w:sz="0" w:space="0" w:color="auto"/>
        <w:bottom w:val="none" w:sz="0" w:space="0" w:color="auto"/>
        <w:right w:val="none" w:sz="0" w:space="0" w:color="auto"/>
      </w:divBdr>
    </w:div>
    <w:div w:id="1492596905">
      <w:bodyDiv w:val="1"/>
      <w:marLeft w:val="0"/>
      <w:marRight w:val="0"/>
      <w:marTop w:val="0"/>
      <w:marBottom w:val="0"/>
      <w:divBdr>
        <w:top w:val="none" w:sz="0" w:space="0" w:color="auto"/>
        <w:left w:val="none" w:sz="0" w:space="0" w:color="auto"/>
        <w:bottom w:val="none" w:sz="0" w:space="0" w:color="auto"/>
        <w:right w:val="none" w:sz="0" w:space="0" w:color="auto"/>
      </w:divBdr>
    </w:div>
    <w:div w:id="16399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2014-08-21T14:34:00Z</cp:lastPrinted>
  <dcterms:created xsi:type="dcterms:W3CDTF">2017-09-26T22:49:00Z</dcterms:created>
  <dcterms:modified xsi:type="dcterms:W3CDTF">2025-02-12T09:41:22Z</dcterms:modified>
</cp:coreProperties>
</file>