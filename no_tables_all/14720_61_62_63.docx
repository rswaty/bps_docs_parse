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E36" w:rsidP="002A3E36" w:rsidRDefault="002A3E36">
      <w:pPr>
        <w:pStyle w:val="BpSTitle"/>
      </w:pPr>
      <w:r>
        <w:t>14720</w:t>
      </w:r>
    </w:p>
    <w:p w:rsidR="002A3E36" w:rsidP="002A3E36" w:rsidRDefault="002A3E36">
      <w:pPr>
        <w:pStyle w:val="BpSTitle"/>
      </w:pPr>
      <w:r>
        <w:t>Central Interior and Appalachian Riparian Systems</w:t>
      </w:r>
    </w:p>
    <w:p w:rsidR="002A3E36" w:rsidP="002A3E36" w:rsidRDefault="002A3E36">
      <w:r>
        <w:t>BpS Model/Description Version: Aug. 2020</w:t>
      </w:r>
      <w:r>
        <w:tab/>
      </w:r>
      <w:r>
        <w:tab/>
      </w:r>
      <w:r>
        <w:tab/>
      </w:r>
      <w:r>
        <w:tab/>
      </w:r>
      <w:r>
        <w:tab/>
      </w:r>
      <w:r>
        <w:tab/>
      </w:r>
      <w:r>
        <w:tab/>
      </w:r>
    </w:p>
    <w:p w:rsidR="00A22E0D" w:rsidP="002A3E36" w:rsidRDefault="00A22E0D">
      <w:r>
        <w:tab/>
      </w:r>
      <w:r>
        <w:tab/>
      </w:r>
      <w:r>
        <w:tab/>
      </w:r>
      <w:r>
        <w:tab/>
      </w:r>
      <w:r>
        <w:tab/>
      </w:r>
      <w:r>
        <w:tab/>
      </w:r>
      <w:r>
        <w:tab/>
      </w:r>
      <w:r>
        <w:tab/>
      </w:r>
      <w:r>
        <w:tab/>
      </w:r>
      <w:r>
        <w:tab/>
        <w:t>Update: 3/18</w:t>
      </w:r>
    </w:p>
    <w:p w:rsidR="002A3E36" w:rsidP="002A3E36" w:rsidRDefault="002A3E36"/>
    <w:p w:rsidR="002A3E36" w:rsidP="002A3E36" w:rsidRDefault="002A3E36"/>
    <w:p w:rsidR="002A3E36" w:rsidP="002A3E36" w:rsidRDefault="002A3E36">
      <w:pPr>
        <w:pStyle w:val="InfoPara"/>
      </w:pPr>
      <w:r>
        <w:t>Vegetation Type</w:t>
      </w:r>
    </w:p>
    <w:p w:rsidR="002A3E36" w:rsidP="002A3E36" w:rsidRDefault="004A5161">
      <w:r w:rsidRPr="004A5161">
        <w:t>Mixed Upland and Wetland</w:t>
      </w:r>
      <w:bookmarkStart w:name="_GoBack" w:id="0"/>
      <w:bookmarkEnd w:id="0"/>
    </w:p>
    <w:p w:rsidR="002A3E36" w:rsidP="002A3E36" w:rsidRDefault="002A3E36">
      <w:pPr>
        <w:pStyle w:val="InfoPara"/>
      </w:pPr>
      <w:r>
        <w:t>Map Zones</w:t>
      </w:r>
    </w:p>
    <w:p w:rsidR="002A3E36" w:rsidP="002A3E36" w:rsidRDefault="0043536C">
      <w:r>
        <w:t xml:space="preserve">61, </w:t>
      </w:r>
      <w:r w:rsidR="002A3E36">
        <w:t>62</w:t>
      </w:r>
      <w:r>
        <w:t>, 63</w:t>
      </w:r>
    </w:p>
    <w:p w:rsidR="002A3E36" w:rsidP="002A3E36" w:rsidRDefault="002A3E36">
      <w:pPr>
        <w:pStyle w:val="InfoPara"/>
      </w:pPr>
      <w:r>
        <w:t>Geographic Range</w:t>
      </w:r>
    </w:p>
    <w:p w:rsidR="002A3E36" w:rsidP="002A3E36" w:rsidRDefault="002A3E36">
      <w:r>
        <w:t>This systems group encompasses small stream riparian systems over much of the eastern US, from southern New England south to G</w:t>
      </w:r>
      <w:r w:rsidR="00A22E0D">
        <w:t>eorgia</w:t>
      </w:r>
      <w:r>
        <w:t>, and west to I</w:t>
      </w:r>
      <w:r w:rsidR="00A22E0D">
        <w:t>llinois</w:t>
      </w:r>
      <w:r>
        <w:t xml:space="preserve"> and eastern Oklahoma (NatureServe 2007).</w:t>
      </w:r>
      <w:r w:rsidR="0043536C">
        <w:t xml:space="preserve"> This description relates to the Central Appalachian region into New York.</w:t>
      </w:r>
    </w:p>
    <w:p w:rsidR="002A3E36" w:rsidP="002A3E36" w:rsidRDefault="002A3E36"/>
    <w:p w:rsidR="002A3E36" w:rsidP="002A3E36" w:rsidRDefault="002A3E36">
      <w:r>
        <w:t xml:space="preserve">Occurs near small streams and includes adjoining floodplains, terraces, and lower slopes affected by small stream flooding. This model encompasses the small stream forests of the Piedmont and Southern Appalachian regions. It does not include the broad vegetated floodplains of these and similar large, low gradient rivers and immediate tributaries, nor the high gradient, narrow small streams of the </w:t>
      </w:r>
      <w:r w:rsidR="00A22E0D">
        <w:t>Appalachian Mountains</w:t>
      </w:r>
      <w:r>
        <w:t>.</w:t>
      </w:r>
    </w:p>
    <w:p w:rsidR="002A3E36" w:rsidP="002A3E36" w:rsidRDefault="002A3E36"/>
    <w:p w:rsidR="002A3E36" w:rsidP="002A3E36" w:rsidRDefault="002A3E36">
      <w:r>
        <w:t>NatureServe (2007) describes this as an aggregated system including the following standard ecological systems:</w:t>
      </w:r>
    </w:p>
    <w:p w:rsidR="002A3E36" w:rsidP="002A3E36" w:rsidRDefault="002A3E36">
      <w:r>
        <w:t>• Central Appalachian Stream and Riparian (CES202.609)</w:t>
      </w:r>
    </w:p>
    <w:p w:rsidR="002A3E36" w:rsidP="002A3E36" w:rsidRDefault="002A3E36">
      <w:r>
        <w:t xml:space="preserve">• Cumberland </w:t>
      </w:r>
      <w:proofErr w:type="spellStart"/>
      <w:r>
        <w:t>Riverscour</w:t>
      </w:r>
      <w:proofErr w:type="spellEnd"/>
      <w:r>
        <w:t xml:space="preserve"> (CES202.036)</w:t>
      </w:r>
    </w:p>
    <w:p w:rsidR="002A3E36" w:rsidP="002A3E36" w:rsidRDefault="002A3E36">
      <w:r>
        <w:t>• Ozark-Ouachita Riparian (CES202.703)</w:t>
      </w:r>
    </w:p>
    <w:p w:rsidR="002A3E36" w:rsidP="002A3E36" w:rsidRDefault="002A3E36">
      <w:r>
        <w:t>• South-Central Interior Small Stream and Riparian (CES202.706)</w:t>
      </w:r>
    </w:p>
    <w:p w:rsidR="002A3E36" w:rsidP="002A3E36" w:rsidRDefault="002A3E36">
      <w:r>
        <w:t>• Southern Piedmont Small Floodplain and Riparian Forest (CES202.323)</w:t>
      </w:r>
    </w:p>
    <w:p w:rsidR="002A3E36" w:rsidP="002A3E36" w:rsidRDefault="002A3E36"/>
    <w:p w:rsidR="002A3E36" w:rsidP="002A3E36" w:rsidRDefault="002A3E36">
      <w:r>
        <w:t xml:space="preserve">In </w:t>
      </w:r>
      <w:r w:rsidR="00A22E0D">
        <w:t>mapzone (</w:t>
      </w:r>
      <w:r>
        <w:t>MZ</w:t>
      </w:r>
      <w:r w:rsidR="00A22E0D">
        <w:t xml:space="preserve">) </w:t>
      </w:r>
      <w:r>
        <w:t xml:space="preserve">62, this </w:t>
      </w:r>
      <w:r w:rsidR="00A22E0D">
        <w:t xml:space="preserve">Biophysical Setting (BpS) </w:t>
      </w:r>
      <w:r>
        <w:t xml:space="preserve">occurs in all Subsections: 222Ia, 222Ha, 222Hb, 221Eg, 221Ef, 221Ee, 221Ed, 221Ec, 221Ea, 221Eb, 211Ga, and M221Ca. However, some of the characteristic species (e.g., </w:t>
      </w:r>
      <w:r w:rsidRPr="00A22E0D">
        <w:rPr>
          <w:i/>
        </w:rPr>
        <w:t xml:space="preserve">Betula </w:t>
      </w:r>
      <w:proofErr w:type="spellStart"/>
      <w:r w:rsidRPr="00A22E0D">
        <w:rPr>
          <w:i/>
        </w:rPr>
        <w:t>nigra</w:t>
      </w:r>
      <w:proofErr w:type="spellEnd"/>
      <w:r w:rsidRPr="00A22E0D">
        <w:rPr>
          <w:i/>
        </w:rPr>
        <w:t>,</w:t>
      </w:r>
      <w:r>
        <w:t xml:space="preserve"> </w:t>
      </w:r>
      <w:r w:rsidRPr="00A22E0D">
        <w:rPr>
          <w:i/>
        </w:rPr>
        <w:t xml:space="preserve">Liquidambar </w:t>
      </w:r>
      <w:proofErr w:type="spellStart"/>
      <w:r w:rsidRPr="00A22E0D">
        <w:rPr>
          <w:i/>
        </w:rPr>
        <w:t>styraciflua</w:t>
      </w:r>
      <w:proofErr w:type="spellEnd"/>
      <w:r w:rsidRPr="00A22E0D">
        <w:rPr>
          <w:i/>
        </w:rPr>
        <w:t>)</w:t>
      </w:r>
      <w:r>
        <w:t xml:space="preserve"> are largely limited to the unglaciated Subsections of this map zone.</w:t>
      </w:r>
    </w:p>
    <w:p w:rsidR="002A3E36" w:rsidP="002A3E36" w:rsidRDefault="002A3E36">
      <w:pPr>
        <w:pStyle w:val="InfoPara"/>
      </w:pPr>
      <w:r>
        <w:t>Biophysical Site Description</w:t>
      </w:r>
    </w:p>
    <w:p w:rsidR="002A3E36" w:rsidP="002A3E36" w:rsidRDefault="002A3E36">
      <w:r>
        <w:t>These river</w:t>
      </w:r>
      <w:r w:rsidR="0043536C">
        <w:t xml:space="preserve"> </w:t>
      </w:r>
      <w:r>
        <w:t>scour-influenced systems occur on moderately to very high-gradient streams over a wide range of elevations. It develops on small floodplains and shores along river channels that lack a broad, flat floodplain due to steeper side</w:t>
      </w:r>
      <w:r w:rsidR="0043536C">
        <w:t xml:space="preserve"> </w:t>
      </w:r>
      <w:r>
        <w:t>slopes, higher gradient, or both (NatureServe 2007).</w:t>
      </w:r>
    </w:p>
    <w:p w:rsidR="002A3E36" w:rsidP="002A3E36" w:rsidRDefault="002A3E36"/>
    <w:p w:rsidR="002A3E36" w:rsidP="002A3E36" w:rsidRDefault="002A3E36">
      <w:r>
        <w:lastRenderedPageBreak/>
        <w:t xml:space="preserve">The fluvial features (river terraces, oxbows, alluvial flats, point bars, and streamside levees) typical of river floodplains occur less frequently and on a smaller scale along these small streams. Fine-scale alluvial floodplain features are abundant. In pre-European settlement forests, community diversity in these streamside systems was much more complex than in the modified landscapes of today. Fire, beaver activity, and flooding of varied intensity and frequency created a mosaic whose elements included canebrake, grass and young birch/sycamore beds on reworked gravel or sand bars, beaver ponds, and grass-sedge meadows in abandoned beaver clearings, as well as the streamside zones and mixed hardwood and/or pine forests that make up more than 95% of the cover that exists today. </w:t>
      </w:r>
      <w:r w:rsidR="0043536C">
        <w:t xml:space="preserve"> </w:t>
      </w:r>
      <w:r>
        <w:t xml:space="preserve">Creighton omits the reference to “pine forests” in the last sentence. </w:t>
      </w:r>
    </w:p>
    <w:p w:rsidR="002A3E36" w:rsidP="002A3E36" w:rsidRDefault="002A3E36"/>
    <w:p w:rsidR="002A3E36" w:rsidP="002A3E36" w:rsidRDefault="002A3E36">
      <w:r>
        <w:t>These systems have little to no floodplain development (i.e., floodplains, if present, are not differentiated into levees, sloughs, ridges, terraces, and abandoned channel segments) and are typically higher gradient than larger floodplains, experiencing periodic, strong flooding of short duration (NatureServe 2007).</w:t>
      </w:r>
    </w:p>
    <w:p w:rsidR="002A3E36" w:rsidP="002A3E36" w:rsidRDefault="002A3E36">
      <w:pPr>
        <w:pStyle w:val="InfoPara"/>
      </w:pPr>
      <w:r>
        <w:t>Vegetation Description</w:t>
      </w:r>
    </w:p>
    <w:p w:rsidR="002A3E36" w:rsidP="002A3E36" w:rsidRDefault="002A3E36">
      <w:r>
        <w:t>Most of the system is forest vegetation. The succession of woody plants (particularly trees) is retarded by the force of "flashy," high-velocity water traveling down the stream channels (NatureServe 2007). The canopy is usually dominated by hardwoods, with conifers a small component. Species may include sycamore (</w:t>
      </w:r>
      <w:proofErr w:type="spellStart"/>
      <w:r w:rsidRPr="00A22E0D">
        <w:rPr>
          <w:i/>
        </w:rPr>
        <w:t>Platanus</w:t>
      </w:r>
      <w:proofErr w:type="spellEnd"/>
      <w:r w:rsidRPr="00A22E0D">
        <w:rPr>
          <w:i/>
        </w:rPr>
        <w:t xml:space="preserve"> </w:t>
      </w:r>
      <w:proofErr w:type="spellStart"/>
      <w:r w:rsidRPr="00A22E0D">
        <w:rPr>
          <w:i/>
        </w:rPr>
        <w:t>occidentalis</w:t>
      </w:r>
      <w:proofErr w:type="spellEnd"/>
      <w:r>
        <w:t>), river birch (</w:t>
      </w:r>
      <w:r w:rsidRPr="00A22E0D">
        <w:rPr>
          <w:i/>
        </w:rPr>
        <w:t xml:space="preserve">Betula </w:t>
      </w:r>
      <w:proofErr w:type="spellStart"/>
      <w:r w:rsidRPr="00A22E0D">
        <w:rPr>
          <w:i/>
        </w:rPr>
        <w:t>nigra</w:t>
      </w:r>
      <w:proofErr w:type="spellEnd"/>
      <w:r>
        <w:t>), box elder (</w:t>
      </w:r>
      <w:r w:rsidRPr="00A22E0D">
        <w:rPr>
          <w:i/>
        </w:rPr>
        <w:t xml:space="preserve">Acer </w:t>
      </w:r>
      <w:proofErr w:type="spellStart"/>
      <w:r w:rsidRPr="00A22E0D">
        <w:rPr>
          <w:i/>
        </w:rPr>
        <w:t>negundo</w:t>
      </w:r>
      <w:proofErr w:type="spellEnd"/>
      <w:r>
        <w:t>), silver maple (</w:t>
      </w:r>
      <w:r w:rsidRPr="00A22E0D">
        <w:rPr>
          <w:i/>
        </w:rPr>
        <w:t xml:space="preserve">A. </w:t>
      </w:r>
      <w:proofErr w:type="spellStart"/>
      <w:r w:rsidRPr="00A22E0D">
        <w:rPr>
          <w:i/>
        </w:rPr>
        <w:t>saccharinum</w:t>
      </w:r>
      <w:proofErr w:type="spellEnd"/>
      <w:r>
        <w:t>), eastern cottonwood (</w:t>
      </w:r>
      <w:proofErr w:type="spellStart"/>
      <w:r w:rsidRPr="00A22E0D">
        <w:rPr>
          <w:i/>
        </w:rPr>
        <w:t>Populus</w:t>
      </w:r>
      <w:proofErr w:type="spellEnd"/>
      <w:r w:rsidRPr="00A22E0D">
        <w:rPr>
          <w:i/>
        </w:rPr>
        <w:t xml:space="preserve"> </w:t>
      </w:r>
      <w:proofErr w:type="spellStart"/>
      <w:r w:rsidRPr="00A22E0D">
        <w:rPr>
          <w:i/>
        </w:rPr>
        <w:t>deltoides</w:t>
      </w:r>
      <w:proofErr w:type="spellEnd"/>
      <w:r>
        <w:t>), green ash (</w:t>
      </w:r>
      <w:proofErr w:type="spellStart"/>
      <w:r w:rsidRPr="00A22E0D">
        <w:rPr>
          <w:i/>
        </w:rPr>
        <w:t>Fraxinus</w:t>
      </w:r>
      <w:proofErr w:type="spellEnd"/>
      <w:r w:rsidRPr="00A22E0D">
        <w:rPr>
          <w:i/>
        </w:rPr>
        <w:t xml:space="preserve"> </w:t>
      </w:r>
      <w:proofErr w:type="spellStart"/>
      <w:r w:rsidRPr="00A22E0D">
        <w:rPr>
          <w:i/>
        </w:rPr>
        <w:t>pennsylvanica</w:t>
      </w:r>
      <w:proofErr w:type="spellEnd"/>
      <w:r>
        <w:t>), sweetgum (</w:t>
      </w:r>
      <w:r w:rsidRPr="00A22E0D">
        <w:rPr>
          <w:i/>
        </w:rPr>
        <w:t xml:space="preserve">Liquidambar </w:t>
      </w:r>
      <w:proofErr w:type="spellStart"/>
      <w:r w:rsidRPr="00A22E0D">
        <w:rPr>
          <w:i/>
        </w:rPr>
        <w:t>styraciflua</w:t>
      </w:r>
      <w:proofErr w:type="spellEnd"/>
      <w:r>
        <w:t>), red maple (</w:t>
      </w:r>
      <w:r w:rsidRPr="00A22E0D">
        <w:rPr>
          <w:i/>
        </w:rPr>
        <w:t>Acer rubrum</w:t>
      </w:r>
      <w:r>
        <w:t>), black walnut (</w:t>
      </w:r>
      <w:r w:rsidRPr="00A22E0D">
        <w:rPr>
          <w:i/>
        </w:rPr>
        <w:t xml:space="preserve">Juglans </w:t>
      </w:r>
      <w:proofErr w:type="spellStart"/>
      <w:r w:rsidRPr="00A22E0D">
        <w:rPr>
          <w:i/>
        </w:rPr>
        <w:t>nigra</w:t>
      </w:r>
      <w:proofErr w:type="spellEnd"/>
      <w:r>
        <w:t>), hackberry (</w:t>
      </w:r>
      <w:proofErr w:type="spellStart"/>
      <w:r w:rsidRPr="00A22E0D">
        <w:rPr>
          <w:i/>
        </w:rPr>
        <w:t>Celtis</w:t>
      </w:r>
      <w:proofErr w:type="spellEnd"/>
      <w:r w:rsidRPr="00A22E0D">
        <w:rPr>
          <w:i/>
        </w:rPr>
        <w:t xml:space="preserve"> </w:t>
      </w:r>
      <w:proofErr w:type="spellStart"/>
      <w:r w:rsidRPr="00A22E0D">
        <w:rPr>
          <w:i/>
        </w:rPr>
        <w:t>occidentalis</w:t>
      </w:r>
      <w:proofErr w:type="spellEnd"/>
      <w:r>
        <w:t>), and occasionally, hemlock (</w:t>
      </w:r>
      <w:proofErr w:type="spellStart"/>
      <w:r w:rsidRPr="00A22E0D">
        <w:rPr>
          <w:i/>
        </w:rPr>
        <w:t>Tsuga</w:t>
      </w:r>
      <w:proofErr w:type="spellEnd"/>
      <w:r w:rsidRPr="00A22E0D">
        <w:rPr>
          <w:i/>
        </w:rPr>
        <w:t xml:space="preserve"> canadensis</w:t>
      </w:r>
      <w:r>
        <w:t xml:space="preserve">). </w:t>
      </w:r>
    </w:p>
    <w:p w:rsidR="002A3E36" w:rsidP="002A3E36" w:rsidRDefault="002A3E36"/>
    <w:p w:rsidR="002A3E36" w:rsidP="002A3E36" w:rsidRDefault="0043536C">
      <w:r>
        <w:t>Successional areas of MZs</w:t>
      </w:r>
      <w:r w:rsidR="002A3E36">
        <w:t xml:space="preserve"> 61 and 62 are often dominated by sycamore (</w:t>
      </w:r>
      <w:proofErr w:type="spellStart"/>
      <w:r w:rsidRPr="00A22E0D" w:rsidR="002A3E36">
        <w:rPr>
          <w:i/>
        </w:rPr>
        <w:t>Platanus</w:t>
      </w:r>
      <w:proofErr w:type="spellEnd"/>
      <w:r w:rsidRPr="00A22E0D" w:rsidR="002A3E36">
        <w:rPr>
          <w:i/>
        </w:rPr>
        <w:t xml:space="preserve"> </w:t>
      </w:r>
      <w:proofErr w:type="spellStart"/>
      <w:r w:rsidRPr="00A22E0D" w:rsidR="002A3E36">
        <w:rPr>
          <w:i/>
        </w:rPr>
        <w:t>occidentalis</w:t>
      </w:r>
      <w:proofErr w:type="spellEnd"/>
      <w:r w:rsidR="002A3E36">
        <w:t>) or box elder (</w:t>
      </w:r>
      <w:r w:rsidRPr="00A22E0D" w:rsidR="002A3E36">
        <w:rPr>
          <w:i/>
        </w:rPr>
        <w:t xml:space="preserve">Acer </w:t>
      </w:r>
      <w:proofErr w:type="spellStart"/>
      <w:r w:rsidRPr="00A22E0D" w:rsidR="002A3E36">
        <w:rPr>
          <w:i/>
        </w:rPr>
        <w:t>negundo</w:t>
      </w:r>
      <w:proofErr w:type="spellEnd"/>
      <w:r w:rsidR="002A3E36">
        <w:t xml:space="preserve">). </w:t>
      </w:r>
    </w:p>
    <w:p w:rsidR="002A3E36" w:rsidP="002A3E36" w:rsidRDefault="002A3E36"/>
    <w:p w:rsidR="002A3E36" w:rsidP="002A3E36" w:rsidRDefault="002A3E36">
      <w:r>
        <w:t>Sub-canopy species include red mulberry (</w:t>
      </w:r>
      <w:proofErr w:type="spellStart"/>
      <w:r w:rsidRPr="00A22E0D">
        <w:rPr>
          <w:i/>
        </w:rPr>
        <w:t>Morus</w:t>
      </w:r>
      <w:proofErr w:type="spellEnd"/>
      <w:r w:rsidRPr="00A22E0D">
        <w:rPr>
          <w:i/>
        </w:rPr>
        <w:t xml:space="preserve"> </w:t>
      </w:r>
      <w:proofErr w:type="spellStart"/>
      <w:r w:rsidRPr="00A22E0D">
        <w:rPr>
          <w:i/>
        </w:rPr>
        <w:t>rubra</w:t>
      </w:r>
      <w:proofErr w:type="spellEnd"/>
      <w:r>
        <w:t>), ironwood (</w:t>
      </w:r>
      <w:proofErr w:type="spellStart"/>
      <w:r w:rsidRPr="00A22E0D">
        <w:rPr>
          <w:i/>
        </w:rPr>
        <w:t>Carpinus</w:t>
      </w:r>
      <w:proofErr w:type="spellEnd"/>
      <w:r w:rsidRPr="00A22E0D">
        <w:rPr>
          <w:i/>
        </w:rPr>
        <w:t xml:space="preserve"> </w:t>
      </w:r>
      <w:proofErr w:type="spellStart"/>
      <w:r w:rsidRPr="00A22E0D">
        <w:rPr>
          <w:i/>
        </w:rPr>
        <w:t>caroliniana</w:t>
      </w:r>
      <w:proofErr w:type="spellEnd"/>
      <w:r>
        <w:t>) and hop hornbeam (</w:t>
      </w:r>
      <w:proofErr w:type="spellStart"/>
      <w:r w:rsidRPr="00A22E0D">
        <w:rPr>
          <w:i/>
        </w:rPr>
        <w:t>Ostrya</w:t>
      </w:r>
      <w:proofErr w:type="spellEnd"/>
      <w:r w:rsidRPr="00A22E0D">
        <w:rPr>
          <w:i/>
        </w:rPr>
        <w:t xml:space="preserve"> </w:t>
      </w:r>
      <w:proofErr w:type="spellStart"/>
      <w:r w:rsidRPr="00A22E0D">
        <w:rPr>
          <w:i/>
        </w:rPr>
        <w:t>virginiana</w:t>
      </w:r>
      <w:proofErr w:type="spellEnd"/>
      <w:r>
        <w:t>). Shrubs such as spicebush (</w:t>
      </w:r>
      <w:proofErr w:type="spellStart"/>
      <w:r w:rsidRPr="00A22E0D">
        <w:rPr>
          <w:i/>
        </w:rPr>
        <w:t>Lindera</w:t>
      </w:r>
      <w:proofErr w:type="spellEnd"/>
      <w:r w:rsidRPr="00A22E0D">
        <w:rPr>
          <w:i/>
        </w:rPr>
        <w:t xml:space="preserve"> benzoin</w:t>
      </w:r>
      <w:r>
        <w:t>), cane (</w:t>
      </w:r>
      <w:proofErr w:type="spellStart"/>
      <w:r w:rsidRPr="00A22E0D">
        <w:rPr>
          <w:i/>
        </w:rPr>
        <w:t>Arundenaria</w:t>
      </w:r>
      <w:proofErr w:type="spellEnd"/>
      <w:r w:rsidRPr="00A22E0D">
        <w:rPr>
          <w:i/>
        </w:rPr>
        <w:t xml:space="preserve"> </w:t>
      </w:r>
      <w:proofErr w:type="spellStart"/>
      <w:r w:rsidRPr="00A22E0D">
        <w:rPr>
          <w:i/>
        </w:rPr>
        <w:t>gigantea</w:t>
      </w:r>
      <w:proofErr w:type="spellEnd"/>
      <w:r>
        <w:t>) and other grasses, and false nettle (</w:t>
      </w:r>
      <w:proofErr w:type="spellStart"/>
      <w:r w:rsidRPr="00A22E0D">
        <w:rPr>
          <w:i/>
        </w:rPr>
        <w:t>Boehmeria</w:t>
      </w:r>
      <w:proofErr w:type="spellEnd"/>
      <w:r w:rsidRPr="00A22E0D">
        <w:rPr>
          <w:i/>
        </w:rPr>
        <w:t xml:space="preserve"> </w:t>
      </w:r>
      <w:proofErr w:type="spellStart"/>
      <w:r w:rsidRPr="00A22E0D">
        <w:rPr>
          <w:i/>
        </w:rPr>
        <w:t>cylindrica</w:t>
      </w:r>
      <w:proofErr w:type="spellEnd"/>
      <w:r>
        <w:t xml:space="preserve">) may be present. </w:t>
      </w:r>
      <w:proofErr w:type="spellStart"/>
      <w:r>
        <w:t>Caric</w:t>
      </w:r>
      <w:proofErr w:type="spellEnd"/>
      <w:r>
        <w:t xml:space="preserve"> sedges may dominate some areas. </w:t>
      </w:r>
    </w:p>
    <w:p w:rsidR="002A3E36" w:rsidP="002A3E36" w:rsidRDefault="002A3E36"/>
    <w:p w:rsidR="002A3E36" w:rsidP="002A3E36" w:rsidRDefault="002A3E36">
      <w:r>
        <w:t>Forbs are diverse and variable from occurrence to occurrence. Characteristic forbs are often those of the surrounding forest matrix. Some examples are dominated by prairie-like vegetation, which may include big bluestem (</w:t>
      </w:r>
      <w:proofErr w:type="spellStart"/>
      <w:r w:rsidRPr="00A22E0D">
        <w:rPr>
          <w:i/>
        </w:rPr>
        <w:t>Andropogon</w:t>
      </w:r>
      <w:proofErr w:type="spellEnd"/>
      <w:r w:rsidRPr="00A22E0D">
        <w:rPr>
          <w:i/>
        </w:rPr>
        <w:t xml:space="preserve"> </w:t>
      </w:r>
      <w:proofErr w:type="spellStart"/>
      <w:r w:rsidRPr="00A22E0D">
        <w:rPr>
          <w:i/>
        </w:rPr>
        <w:t>gerardii</w:t>
      </w:r>
      <w:proofErr w:type="spellEnd"/>
      <w:r>
        <w:t>), Indian grass (</w:t>
      </w:r>
      <w:proofErr w:type="spellStart"/>
      <w:r w:rsidRPr="00A22E0D">
        <w:rPr>
          <w:i/>
        </w:rPr>
        <w:t>Sorghastrum</w:t>
      </w:r>
      <w:proofErr w:type="spellEnd"/>
      <w:r w:rsidRPr="00A22E0D">
        <w:rPr>
          <w:i/>
        </w:rPr>
        <w:t xml:space="preserve"> </w:t>
      </w:r>
      <w:proofErr w:type="spellStart"/>
      <w:r w:rsidRPr="00A22E0D">
        <w:rPr>
          <w:i/>
        </w:rPr>
        <w:t>nutans</w:t>
      </w:r>
      <w:proofErr w:type="spellEnd"/>
      <w:r>
        <w:t>), switch grass (</w:t>
      </w:r>
      <w:r w:rsidRPr="00A22E0D">
        <w:rPr>
          <w:i/>
        </w:rPr>
        <w:t xml:space="preserve">Panicum </w:t>
      </w:r>
      <w:proofErr w:type="spellStart"/>
      <w:r w:rsidRPr="00A22E0D">
        <w:rPr>
          <w:i/>
        </w:rPr>
        <w:t>virgatum</w:t>
      </w:r>
      <w:proofErr w:type="spellEnd"/>
      <w:r>
        <w:t>), cordgrass (</w:t>
      </w:r>
      <w:proofErr w:type="spellStart"/>
      <w:r w:rsidRPr="00A22E0D">
        <w:rPr>
          <w:i/>
        </w:rPr>
        <w:t>Spartina</w:t>
      </w:r>
      <w:proofErr w:type="spellEnd"/>
      <w:r w:rsidRPr="00A22E0D">
        <w:rPr>
          <w:i/>
        </w:rPr>
        <w:t xml:space="preserve"> </w:t>
      </w:r>
      <w:proofErr w:type="spellStart"/>
      <w:r w:rsidRPr="00A22E0D">
        <w:rPr>
          <w:i/>
        </w:rPr>
        <w:t>pectinata</w:t>
      </w:r>
      <w:proofErr w:type="spellEnd"/>
      <w:r>
        <w:t xml:space="preserve">), </w:t>
      </w:r>
      <w:proofErr w:type="spellStart"/>
      <w:r>
        <w:t>dropseed</w:t>
      </w:r>
      <w:proofErr w:type="spellEnd"/>
      <w:r>
        <w:t xml:space="preserve"> (</w:t>
      </w:r>
      <w:proofErr w:type="spellStart"/>
      <w:r w:rsidRPr="00A22E0D">
        <w:rPr>
          <w:i/>
        </w:rPr>
        <w:t>Sporobolus</w:t>
      </w:r>
      <w:proofErr w:type="spellEnd"/>
      <w:r w:rsidRPr="00A22E0D">
        <w:rPr>
          <w:i/>
        </w:rPr>
        <w:t xml:space="preserve"> asper</w:t>
      </w:r>
      <w:r>
        <w:t>), little bluestem (</w:t>
      </w:r>
      <w:proofErr w:type="spellStart"/>
      <w:r w:rsidRPr="00A22E0D">
        <w:rPr>
          <w:i/>
        </w:rPr>
        <w:t>Schizachyrium</w:t>
      </w:r>
      <w:proofErr w:type="spellEnd"/>
      <w:r w:rsidRPr="00A22E0D">
        <w:rPr>
          <w:i/>
        </w:rPr>
        <w:t xml:space="preserve"> </w:t>
      </w:r>
      <w:proofErr w:type="spellStart"/>
      <w:r w:rsidRPr="00A22E0D">
        <w:rPr>
          <w:i/>
        </w:rPr>
        <w:t>scoparium</w:t>
      </w:r>
      <w:proofErr w:type="spellEnd"/>
      <w:r>
        <w:t>), bush-clover (</w:t>
      </w:r>
      <w:r w:rsidRPr="00A22E0D">
        <w:rPr>
          <w:i/>
        </w:rPr>
        <w:t xml:space="preserve">Lespedeza </w:t>
      </w:r>
      <w:proofErr w:type="spellStart"/>
      <w:r w:rsidRPr="00A22E0D">
        <w:rPr>
          <w:i/>
        </w:rPr>
        <w:t>violacea</w:t>
      </w:r>
      <w:proofErr w:type="spellEnd"/>
      <w:r>
        <w:t>), Indian hemp (</w:t>
      </w:r>
      <w:proofErr w:type="spellStart"/>
      <w:r w:rsidRPr="00A22E0D">
        <w:rPr>
          <w:i/>
        </w:rPr>
        <w:t>Apocynum</w:t>
      </w:r>
      <w:proofErr w:type="spellEnd"/>
      <w:r w:rsidRPr="00A22E0D">
        <w:rPr>
          <w:i/>
        </w:rPr>
        <w:t xml:space="preserve"> </w:t>
      </w:r>
      <w:proofErr w:type="spellStart"/>
      <w:r w:rsidRPr="00A22E0D">
        <w:rPr>
          <w:i/>
        </w:rPr>
        <w:t>cannabinum</w:t>
      </w:r>
      <w:proofErr w:type="spellEnd"/>
      <w:r>
        <w:t>), and blue false-indigo (</w:t>
      </w:r>
      <w:proofErr w:type="spellStart"/>
      <w:r w:rsidRPr="00A22E0D">
        <w:rPr>
          <w:i/>
        </w:rPr>
        <w:t>Baptisia</w:t>
      </w:r>
      <w:proofErr w:type="spellEnd"/>
      <w:r w:rsidRPr="00A22E0D">
        <w:rPr>
          <w:i/>
        </w:rPr>
        <w:t xml:space="preserve"> </w:t>
      </w:r>
      <w:proofErr w:type="spellStart"/>
      <w:r w:rsidRPr="00A22E0D">
        <w:rPr>
          <w:i/>
        </w:rPr>
        <w:t>australis</w:t>
      </w:r>
      <w:proofErr w:type="spellEnd"/>
      <w:r>
        <w:t>) (</w:t>
      </w:r>
      <w:proofErr w:type="spellStart"/>
      <w:r>
        <w:t>Fike</w:t>
      </w:r>
      <w:proofErr w:type="spellEnd"/>
      <w:r>
        <w:t xml:space="preserve"> 1999, NatureServe 2007).</w:t>
      </w:r>
    </w:p>
    <w:p w:rsidR="002A3E36" w:rsidP="002A3E36" w:rsidRDefault="002A3E36"/>
    <w:p w:rsidR="002A3E36" w:rsidP="002A3E36" w:rsidRDefault="002A3E36">
      <w:r>
        <w:t>Periodically reworked gravel bars may be dominated by young black willow (</w:t>
      </w:r>
      <w:r w:rsidRPr="00A22E0D">
        <w:rPr>
          <w:i/>
        </w:rPr>
        <w:t xml:space="preserve">Salix </w:t>
      </w:r>
      <w:proofErr w:type="spellStart"/>
      <w:r w:rsidRPr="00A22E0D">
        <w:rPr>
          <w:i/>
        </w:rPr>
        <w:t>nigra</w:t>
      </w:r>
      <w:proofErr w:type="spellEnd"/>
      <w:r>
        <w:t>), sycamore (</w:t>
      </w:r>
      <w:proofErr w:type="spellStart"/>
      <w:r w:rsidRPr="00A22E0D">
        <w:rPr>
          <w:i/>
        </w:rPr>
        <w:t>Platanus</w:t>
      </w:r>
      <w:proofErr w:type="spellEnd"/>
      <w:r w:rsidRPr="00A22E0D">
        <w:rPr>
          <w:i/>
        </w:rPr>
        <w:t xml:space="preserve"> </w:t>
      </w:r>
      <w:proofErr w:type="spellStart"/>
      <w:r w:rsidRPr="00A22E0D">
        <w:rPr>
          <w:i/>
        </w:rPr>
        <w:t>occidentalis</w:t>
      </w:r>
      <w:proofErr w:type="spellEnd"/>
      <w:r>
        <w:t>), or infrequently river birch (</w:t>
      </w:r>
      <w:r w:rsidRPr="00A22E0D">
        <w:rPr>
          <w:i/>
        </w:rPr>
        <w:t xml:space="preserve">Betula </w:t>
      </w:r>
      <w:proofErr w:type="spellStart"/>
      <w:r w:rsidRPr="00A22E0D">
        <w:rPr>
          <w:i/>
        </w:rPr>
        <w:t>nigra</w:t>
      </w:r>
      <w:proofErr w:type="spellEnd"/>
      <w:r>
        <w:t xml:space="preserve">), or they may have sparse vegetation of a wide variety of annual and perennial herbs of weedy habits. </w:t>
      </w:r>
    </w:p>
    <w:p w:rsidR="002A3E36" w:rsidP="002A3E36" w:rsidRDefault="002A3E36"/>
    <w:p w:rsidR="002A3E36" w:rsidP="002A3E36" w:rsidRDefault="002A3E36">
      <w:r>
        <w:lastRenderedPageBreak/>
        <w:t xml:space="preserve">Canebrakes occurred </w:t>
      </w:r>
      <w:proofErr w:type="gramStart"/>
      <w:r>
        <w:t>in particular locations</w:t>
      </w:r>
      <w:proofErr w:type="gramEnd"/>
      <w:r>
        <w:t xml:space="preserve"> that had easy access for fire (i.e. bottomlands bordered by upland flats as opposed to steep slopes) and where the uplands experienced frequent fire as the result of a combination of lightning and Native American ignitions. </w:t>
      </w:r>
    </w:p>
    <w:p w:rsidR="002A3E36" w:rsidP="002A3E36" w:rsidRDefault="002A3E36"/>
    <w:p w:rsidR="002A3E36" w:rsidP="002A3E36" w:rsidRDefault="002A3E36">
      <w:r>
        <w:t>Natural levee forests form on ridges of silt and sand deposited on stream margins during flood conditions. A levee's width is related to the abundance of ground vegetation present to re-enforce sediment in future deposition events. They receive more light and may be dominated by stream margin specialists such as sycamore (</w:t>
      </w:r>
      <w:proofErr w:type="spellStart"/>
      <w:r w:rsidRPr="00A22E0D">
        <w:rPr>
          <w:i/>
        </w:rPr>
        <w:t>Platanus</w:t>
      </w:r>
      <w:proofErr w:type="spellEnd"/>
      <w:r w:rsidRPr="00A22E0D">
        <w:rPr>
          <w:i/>
        </w:rPr>
        <w:t xml:space="preserve"> </w:t>
      </w:r>
      <w:proofErr w:type="spellStart"/>
      <w:r w:rsidRPr="00A22E0D">
        <w:rPr>
          <w:i/>
        </w:rPr>
        <w:t>occidentalis</w:t>
      </w:r>
      <w:proofErr w:type="spellEnd"/>
      <w:r>
        <w:t>), willows (</w:t>
      </w:r>
      <w:r w:rsidRPr="00A22E0D">
        <w:rPr>
          <w:i/>
        </w:rPr>
        <w:t xml:space="preserve">Salix </w:t>
      </w:r>
      <w:proofErr w:type="spellStart"/>
      <w:r w:rsidRPr="00A22E0D">
        <w:rPr>
          <w:i/>
        </w:rPr>
        <w:t>nigra</w:t>
      </w:r>
      <w:proofErr w:type="spellEnd"/>
      <w:r>
        <w:t>), river birch (</w:t>
      </w:r>
      <w:r w:rsidRPr="00A22E0D">
        <w:rPr>
          <w:i/>
        </w:rPr>
        <w:t xml:space="preserve">Betula </w:t>
      </w:r>
      <w:proofErr w:type="spellStart"/>
      <w:r w:rsidRPr="00A22E0D">
        <w:rPr>
          <w:i/>
        </w:rPr>
        <w:t>nigra</w:t>
      </w:r>
      <w:proofErr w:type="spellEnd"/>
      <w:r>
        <w:t>), box elder (</w:t>
      </w:r>
      <w:r w:rsidRPr="00A22E0D">
        <w:rPr>
          <w:i/>
        </w:rPr>
        <w:t xml:space="preserve">Acer </w:t>
      </w:r>
      <w:proofErr w:type="spellStart"/>
      <w:r w:rsidRPr="00A22E0D">
        <w:rPr>
          <w:i/>
        </w:rPr>
        <w:t>negundo</w:t>
      </w:r>
      <w:proofErr w:type="spellEnd"/>
      <w:r>
        <w:t>), and Eastern cottonwood (</w:t>
      </w:r>
      <w:proofErr w:type="spellStart"/>
      <w:r w:rsidRPr="00A22E0D">
        <w:rPr>
          <w:i/>
        </w:rPr>
        <w:t>Populus</w:t>
      </w:r>
      <w:proofErr w:type="spellEnd"/>
      <w:r w:rsidRPr="00A22E0D">
        <w:rPr>
          <w:i/>
        </w:rPr>
        <w:t xml:space="preserve"> </w:t>
      </w:r>
      <w:proofErr w:type="spellStart"/>
      <w:r w:rsidRPr="00A22E0D">
        <w:rPr>
          <w:i/>
        </w:rPr>
        <w:t>deltoides</w:t>
      </w:r>
      <w:proofErr w:type="spellEnd"/>
      <w:r>
        <w:t>). Streamside levees support a diverse flora of other bottomland graminoids and forbs.</w:t>
      </w:r>
    </w:p>
    <w:p w:rsidR="002A3E36" w:rsidP="002A3E36" w:rsidRDefault="002A3E36"/>
    <w:p w:rsidR="002A3E36" w:rsidP="002A3E36" w:rsidRDefault="002A3E36">
      <w:r>
        <w:t xml:space="preserve">Distinctive shoals with </w:t>
      </w:r>
      <w:proofErr w:type="spellStart"/>
      <w:r w:rsidRPr="00A22E0D">
        <w:rPr>
          <w:i/>
        </w:rPr>
        <w:t>Justicia</w:t>
      </w:r>
      <w:proofErr w:type="spellEnd"/>
      <w:r w:rsidRPr="00A22E0D">
        <w:rPr>
          <w:i/>
        </w:rPr>
        <w:t xml:space="preserve"> </w:t>
      </w:r>
      <w:proofErr w:type="spellStart"/>
      <w:r w:rsidRPr="00A22E0D">
        <w:rPr>
          <w:i/>
        </w:rPr>
        <w:t>americana</w:t>
      </w:r>
      <w:proofErr w:type="spellEnd"/>
      <w:r>
        <w:t xml:space="preserve"> may be present as well. Small seeps and fens can often be found within these habitats, especially at the headwaters and terraces of streams. These areas are typically dominated by primarily wetland obligate species of sedges (</w:t>
      </w:r>
      <w:proofErr w:type="spellStart"/>
      <w:r w:rsidRPr="00A22E0D">
        <w:rPr>
          <w:i/>
        </w:rPr>
        <w:t>Carex</w:t>
      </w:r>
      <w:proofErr w:type="spellEnd"/>
      <w:r>
        <w:t xml:space="preserve"> spp.), ferns (</w:t>
      </w:r>
      <w:proofErr w:type="spellStart"/>
      <w:r w:rsidRPr="00A22E0D">
        <w:rPr>
          <w:i/>
        </w:rPr>
        <w:t>Osmunda</w:t>
      </w:r>
      <w:proofErr w:type="spellEnd"/>
      <w:r w:rsidRPr="00A22E0D">
        <w:rPr>
          <w:i/>
        </w:rPr>
        <w:t xml:space="preserve"> </w:t>
      </w:r>
      <w:r>
        <w:t xml:space="preserve">spp.), and other herbaceous species such as </w:t>
      </w:r>
      <w:r w:rsidRPr="00A22E0D">
        <w:rPr>
          <w:i/>
        </w:rPr>
        <w:t xml:space="preserve">Impatiens </w:t>
      </w:r>
      <w:proofErr w:type="spellStart"/>
      <w:r w:rsidRPr="00A22E0D">
        <w:rPr>
          <w:i/>
        </w:rPr>
        <w:t>capensis</w:t>
      </w:r>
      <w:proofErr w:type="spellEnd"/>
      <w:r>
        <w:t xml:space="preserve"> (NatureServe 2007).</w:t>
      </w:r>
    </w:p>
    <w:p w:rsidR="002A3E36" w:rsidP="002A3E36" w:rsidRDefault="002A3E36">
      <w:pPr>
        <w:pStyle w:val="InfoPara"/>
      </w:pPr>
      <w:r>
        <w:t>BpS Dominant and Indicator Species</w:t>
      </w:r>
    </w:p>
    <w:p>
      <w:r>
        <w:rPr>
          <w:sz w:val="16"/>
        </w:rPr>
        <w:t>Species names are from the NRCS PLANTS database. Check species codes at http://plants.usda.gov.</w:t>
      </w:r>
    </w:p>
    <w:p w:rsidR="002A3E36" w:rsidP="002A3E36" w:rsidRDefault="002A3E36">
      <w:pPr>
        <w:pStyle w:val="InfoPara"/>
      </w:pPr>
      <w:r>
        <w:t>Disturbance Description</w:t>
      </w:r>
    </w:p>
    <w:p w:rsidR="002A3E36" w:rsidP="002A3E36" w:rsidRDefault="00A22E0D">
      <w:r>
        <w:t xml:space="preserve">FLOODING </w:t>
      </w:r>
      <w:r w:rsidR="002A3E36">
        <w:t xml:space="preserve">is the major process affecting the vegetation, with the substrate more rapidly drained than in flat floodplain areas. The distinctive dynamics of stream flooding and protected topographic position dominate the forming of the distinctive vegetation of this system. Not all  the factors are well known. Gradients of most of these rivers limit floods to </w:t>
      </w:r>
      <w:proofErr w:type="gramStart"/>
      <w:r w:rsidR="002A3E36">
        <w:t>fairly short</w:t>
      </w:r>
      <w:proofErr w:type="gramEnd"/>
      <w:r w:rsidR="002A3E36">
        <w:t xml:space="preserve"> duration. Flooding is most common in the winter, but may occur in other seasons particularly in association with hurricanes, tornados, or microbursts from thunderstorms. The sorting of plant communities by depositional landforms of different height suggest that wetness or depth of flood waters has significance. Flood waters have significant energy. Scouring and reworking of sediment make up an important factor in bar and bank communities. In addition to disturbance, floods bring nutrient input, deposit sediment, and disperse plant seeds. Most floods do not lead to canopy tree mortality. Flooding can act as a replacement disturbance in areas where beavers impounded a channel or in rare years with severe prolonged flood events. The most significant disturbance along small streams was wind. Two types of floods were modeled: occasional catastrophic floods due to beaver activity or other severe, prolonged floods, and more frequent repeated minor flooding (i.e., several minor floods within a 10yr period).</w:t>
      </w:r>
    </w:p>
    <w:p w:rsidR="002A3E36" w:rsidP="002A3E36" w:rsidRDefault="002A3E36">
      <w:r>
        <w:t xml:space="preserve"> </w:t>
      </w:r>
    </w:p>
    <w:p w:rsidR="002A3E36" w:rsidP="002A3E36" w:rsidRDefault="00A22E0D">
      <w:r>
        <w:t xml:space="preserve">WINDS </w:t>
      </w:r>
      <w:r w:rsidR="002A3E36">
        <w:t xml:space="preserve">affect streamside forests because of wet soils, less dense soil, and trees that are shallow-rooted. Canopy tree mortality from more common windstorms would have resulted in tree by tree or small group replacement. Wind throw formed the primary cause of mortality in </w:t>
      </w:r>
      <w:r w:rsidR="002A3E36">
        <w:lastRenderedPageBreak/>
        <w:t xml:space="preserve">bottomlands. Major storms or even hurricanes occurring at approximately 20yr intervals would have impacted whole stands. Tornado tracks can be found passing across uplands and bottomlands (see one such indicated on a map of Umstead State Park, Raleigh, North Carolina), leaving narrow swaths of felled trees. </w:t>
      </w:r>
      <w:r>
        <w:t>Most of</w:t>
      </w:r>
      <w:r w:rsidR="002A3E36">
        <w:t xml:space="preserve"> wind throw in MZs 54/59 seems to have been the result of hurricanes and hurricane-spawned tornadoes. Following Hurricane Fran in 1996, even though the Piedmont is removed from the coast by 25 to over 100 miles, extensive wind throw occurred in middle-aged and old growth trees in Piedmont bottomlands. Bottomland oaks, even though seemingly more sheltered, were much more heavily affected than hardwoods on adjacent uplands. Gaps as large as one hectare were seen intermixed in areas with extensive single tree wind throw. Windthrow may also occur because of thunderstorm microbursts or tornados. </w:t>
      </w:r>
    </w:p>
    <w:p w:rsidR="002A3E36" w:rsidP="002A3E36" w:rsidRDefault="002A3E36"/>
    <w:p w:rsidR="002A3E36" w:rsidP="002A3E36" w:rsidRDefault="002A3E36">
      <w:r>
        <w:t xml:space="preserve">Ice damage is an infrequent but potentially catastrophic disturbance, especially in MZs57 and 61 and the lower elevation portions of MZ59. </w:t>
      </w:r>
    </w:p>
    <w:p w:rsidR="002A3E36" w:rsidP="002A3E36" w:rsidRDefault="002A3E36">
      <w:r>
        <w:t xml:space="preserve"> </w:t>
      </w:r>
    </w:p>
    <w:p w:rsidR="002A3E36" w:rsidP="002A3E36" w:rsidRDefault="00A22E0D">
      <w:r>
        <w:t>FIRE:</w:t>
      </w:r>
      <w:r w:rsidR="002A3E36">
        <w:t xml:space="preserve"> Fire regime group III (conspicuous and most frequent in stands with canebrake). Fire return interval varied highly. Except in canebrake, most fires were very light surface fires, creeping in hardwood or pine litter with some thin, patchy cover of bottomland grasses. Flame lengths were mostly </w:t>
      </w:r>
      <w:r>
        <w:t>6-</w:t>
      </w:r>
      <w:r w:rsidR="002A3E36">
        <w:t xml:space="preserve">12in. Even so, fire-scarred trees can be found in most small stream sites except in the wettest microsites. Stand replacement fires are almost unknown in this type. Except where Native American burning was involved, fires likely occurred primarily during drought conditions and then often only when fire spread into bottomlands from more </w:t>
      </w:r>
      <w:proofErr w:type="spellStart"/>
      <w:r w:rsidR="002A3E36">
        <w:t>pyrophytic</w:t>
      </w:r>
      <w:proofErr w:type="spellEnd"/>
      <w:r w:rsidR="002A3E36">
        <w:t xml:space="preserve"> uplands. Trees may be partially 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about three to eight years in streamside canebrake, streamside hardwood/canebrake, or pine, to 25yrs or more in hardwood litter. Low areas having a long hydroperiod, islands, and areas protected from fire by back swamps and oxbows were virtually fire free. Fire effects were largely limited to top kill of shrubs and tree saplings less than two inches in diameter, and formation of hollow trees.</w:t>
      </w:r>
    </w:p>
    <w:p w:rsidR="002A3E36" w:rsidP="002A3E36" w:rsidRDefault="002A3E3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3E36" w:rsidP="002A3E36" w:rsidRDefault="002A3E36">
      <w:pPr>
        <w:pStyle w:val="InfoPara"/>
      </w:pPr>
      <w:r>
        <w:t>Scale Description</w:t>
      </w:r>
    </w:p>
    <w:p w:rsidR="002A3E36" w:rsidP="002A3E36" w:rsidRDefault="002A3E36">
      <w:r>
        <w:t>Narrow bands or isolated pockets occur along small streams. Width depends strongly on topography.</w:t>
      </w:r>
    </w:p>
    <w:p w:rsidR="002A3E36" w:rsidP="002A3E36" w:rsidRDefault="002A3E36">
      <w:pPr>
        <w:pStyle w:val="InfoPara"/>
      </w:pPr>
      <w:r>
        <w:t>Adjacency or Identification Concerns</w:t>
      </w:r>
    </w:p>
    <w:p w:rsidR="002A3E36" w:rsidP="002A3E36" w:rsidRDefault="002A3E36">
      <w:r>
        <w:lastRenderedPageBreak/>
        <w:t xml:space="preserve">This Bps does not include the broad vegetated floodplains of these and similar large, low gradient rivers and immediate tributaries, nor the high gradient, narrow small streams of the </w:t>
      </w:r>
      <w:r w:rsidR="00A22E0D">
        <w:t>Appalachian Mountains</w:t>
      </w:r>
      <w:r>
        <w:t xml:space="preserve">. This BpS is likely to grade into 1471 (Central Interior and Appalachian Floodplain Systems). </w:t>
      </w:r>
    </w:p>
    <w:p w:rsidR="002A3E36" w:rsidP="002A3E36" w:rsidRDefault="002A3E36"/>
    <w:p w:rsidR="002A3E36" w:rsidP="002A3E36" w:rsidRDefault="002A3E36">
      <w:r>
        <w:t>NatureServe (2007) lists this as an aggregated system which includes the following standard ecological systems:</w:t>
      </w:r>
    </w:p>
    <w:p w:rsidR="002A3E36" w:rsidP="002A3E36" w:rsidRDefault="002A3E36">
      <w:r>
        <w:t>• Central Appalachian Stream and Riparian (CES202.609)</w:t>
      </w:r>
    </w:p>
    <w:p w:rsidR="002A3E36" w:rsidP="002A3E36" w:rsidRDefault="002A3E36">
      <w:r>
        <w:t xml:space="preserve">• Cumberland </w:t>
      </w:r>
      <w:proofErr w:type="spellStart"/>
      <w:r>
        <w:t>Riverscour</w:t>
      </w:r>
      <w:proofErr w:type="spellEnd"/>
      <w:r>
        <w:t xml:space="preserve"> (CES202.036)</w:t>
      </w:r>
    </w:p>
    <w:p w:rsidR="002A3E36" w:rsidP="002A3E36" w:rsidRDefault="002A3E36">
      <w:r>
        <w:t>• Ozark-Ouachita Riparian (CES202.703)</w:t>
      </w:r>
    </w:p>
    <w:p w:rsidR="002A3E36" w:rsidP="002A3E36" w:rsidRDefault="002A3E36">
      <w:r>
        <w:t>• South-Central Interior Small Stream and Riparian (CES202.706)</w:t>
      </w:r>
    </w:p>
    <w:p w:rsidR="002A3E36" w:rsidP="002A3E36" w:rsidRDefault="002A3E36">
      <w:r>
        <w:t>• Southern Piedmont Small Floodplain and Riparian Forest (CES202.323)</w:t>
      </w:r>
    </w:p>
    <w:p w:rsidR="002A3E36" w:rsidP="002A3E36" w:rsidRDefault="002A3E36">
      <w:pPr>
        <w:pStyle w:val="InfoPara"/>
      </w:pPr>
      <w:r>
        <w:t>Issues or Problems</w:t>
      </w:r>
    </w:p>
    <w:p w:rsidR="002A3E36" w:rsidP="002A3E36" w:rsidRDefault="002A3E36"/>
    <w:p w:rsidR="002A3E36" w:rsidP="002A3E36" w:rsidRDefault="002A3E36">
      <w:pPr>
        <w:pStyle w:val="InfoPara"/>
      </w:pPr>
      <w:r>
        <w:t>Native Uncharacteristic Conditions</w:t>
      </w:r>
    </w:p>
    <w:p w:rsidR="002A3E36" w:rsidP="002A3E36" w:rsidRDefault="002A3E36">
      <w:r>
        <w:t>The widespread introduction of Chinese privet (</w:t>
      </w:r>
      <w:r w:rsidRPr="00A22E0D">
        <w:rPr>
          <w:i/>
        </w:rPr>
        <w:t xml:space="preserve">Ligustrum </w:t>
      </w:r>
      <w:proofErr w:type="spellStart"/>
      <w:r w:rsidRPr="00A22E0D">
        <w:rPr>
          <w:i/>
        </w:rPr>
        <w:t>sinense</w:t>
      </w:r>
      <w:proofErr w:type="spellEnd"/>
      <w:r>
        <w:t xml:space="preserve">) and other </w:t>
      </w:r>
      <w:proofErr w:type="spellStart"/>
      <w:r>
        <w:t>invasives</w:t>
      </w:r>
      <w:proofErr w:type="spellEnd"/>
      <w:r>
        <w:t xml:space="preserve"> has dramatically reduced native diversity in the understory. </w:t>
      </w:r>
    </w:p>
    <w:p w:rsidR="002A3E36" w:rsidP="002A3E36" w:rsidRDefault="002A3E36"/>
    <w:p w:rsidR="002A3E36" w:rsidP="002A3E36" w:rsidRDefault="002A3E36">
      <w:r>
        <w:t>Widespread placement of dams has extensively altered flood frequency and duration in some areas.</w:t>
      </w:r>
    </w:p>
    <w:p w:rsidR="002A3E36" w:rsidP="002A3E36" w:rsidRDefault="002A3E36">
      <w:pPr>
        <w:pStyle w:val="InfoPara"/>
      </w:pPr>
      <w:r>
        <w:t>Comments</w:t>
      </w:r>
    </w:p>
    <w:p w:rsidR="002A3E36" w:rsidP="002A3E36" w:rsidRDefault="002A3E36">
      <w:r>
        <w:t>See comments below. The combined model by C. Szell was modified by B. Slaughter for MZ62; the geographic range and vegetation sections were tailored to this MZ.</w:t>
      </w:r>
    </w:p>
    <w:p w:rsidR="002A3E36" w:rsidP="002A3E36" w:rsidRDefault="002A3E36"/>
    <w:p w:rsidR="002A3E36" w:rsidP="002A3E36" w:rsidRDefault="002A3E36">
      <w:r>
        <w:t>Barker, Reese, and Ryan created this model based on BpS model 4614740 -- Gulf and Atlantic Coastal Plain Small Stream Riparian Systems, with substantial changes to the disturbance pathways. The modelers were most familiar with piedmont North Carolina and suggest re</w:t>
      </w:r>
      <w:r w:rsidR="00DB6362">
        <w:t xml:space="preserve">view is needed for other areas. </w:t>
      </w:r>
      <w:r>
        <w:t>Literature listed is carried over from the previous model (BpS 4614740).</w:t>
      </w:r>
    </w:p>
    <w:p w:rsidR="002A3E36" w:rsidP="002A3E36" w:rsidRDefault="002A3E36">
      <w:r>
        <w:t>Subsequently, during the workshop for MZs 53, 57, 61 and 62, Jerre Creighton (jerre.creighton@dof.virginia.gov) reviewed the Barker et al. model and had some species composition changes, but Creighton’s model descriptions, class descriptions, class parameters (VDDT parameters) closely matched Barker et al. with slight changes to wind/weather/stress and options 1 &amp; 2 frequencies.</w:t>
      </w:r>
    </w:p>
    <w:p w:rsidR="002A3E36" w:rsidP="002A3E36" w:rsidRDefault="002A3E36"/>
    <w:p w:rsidR="002A3E36" w:rsidP="002A3E36" w:rsidRDefault="002A3E36">
      <w:r>
        <w:t xml:space="preserve">However, the differences between the Creighton and Barker et al. model doesn’t affect class percent outcome or fire frequency values. Both models are identical with an overall fire frequency of 169yrs. </w:t>
      </w:r>
    </w:p>
    <w:p w:rsidR="002A3E36" w:rsidP="002A3E36" w:rsidRDefault="002A3E36"/>
    <w:p w:rsidR="002A3E36" w:rsidP="002A3E36" w:rsidRDefault="002A3E36">
      <w:r>
        <w:t xml:space="preserve">Therefore, the BpS model descriptions provided were those of Barker et al. work with Creighton noted as a reviewer. </w:t>
      </w:r>
    </w:p>
    <w:p w:rsidR="002A3E36" w:rsidP="002A3E36" w:rsidRDefault="002A3E36"/>
    <w:p w:rsidR="002A3E36" w:rsidP="002A3E36" w:rsidRDefault="00A22E0D">
      <w:r>
        <w:t xml:space="preserve">Jim Smith </w:t>
      </w:r>
      <w:r w:rsidR="002A3E36">
        <w:t>suggest</w:t>
      </w:r>
      <w:r>
        <w:t>s,</w:t>
      </w:r>
      <w:r w:rsidR="002A3E36">
        <w:t xml:space="preserve"> however, that this model as combined by C. Szell be used for all map zones listed.</w:t>
      </w:r>
    </w:p>
    <w:p w:rsidR="006C7A9B" w:rsidP="002A3E36" w:rsidRDefault="006C7A9B"/>
    <w:p w:rsidR="002A3E36" w:rsidP="002A3E36" w:rsidRDefault="002A3E36">
      <w:pPr>
        <w:pStyle w:val="ReportSection"/>
      </w:pPr>
      <w:r>
        <w:lastRenderedPageBreak/>
        <w:t>Succession Classes</w:t>
      </w:r>
    </w:p>
    <w:p w:rsidR="002A3E36" w:rsidP="002A3E36" w:rsidRDefault="002A3E3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3E36" w:rsidP="002A3E36" w:rsidRDefault="002A3E36">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002A3E36" w:rsidP="002A3E36" w:rsidRDefault="002A3E36"/>
    <w:p w:rsidR="002A3E36" w:rsidP="002A3E36" w:rsidRDefault="002A3E36">
      <w:pPr>
        <w:pStyle w:val="SClassInfoPara"/>
      </w:pPr>
      <w:r>
        <w:t>Indicator Species</w:t>
      </w:r>
    </w:p>
    <w:p w:rsidR="002A3E36" w:rsidP="002A3E36" w:rsidRDefault="002A3E36"/>
    <w:p w:rsidR="002A3E36" w:rsidP="002A3E36" w:rsidRDefault="002A3E36">
      <w:pPr>
        <w:pStyle w:val="SClassInfoPara"/>
      </w:pPr>
      <w:r>
        <w:t>Description</w:t>
      </w:r>
    </w:p>
    <w:p w:rsidR="002A3E36" w:rsidP="002A3E36" w:rsidRDefault="006C7A9B">
      <w:r>
        <w:t xml:space="preserve">Tree fall gaps </w:t>
      </w:r>
      <w:r w:rsidR="002A3E36">
        <w:t xml:space="preserve">with saplings and small trees up to 30cm DBH. Potential canopy species are typically mixed with </w:t>
      </w:r>
      <w:proofErr w:type="spellStart"/>
      <w:r w:rsidR="002A3E36">
        <w:t>subcanopy</w:t>
      </w:r>
      <w:proofErr w:type="spellEnd"/>
      <w:r w:rsidR="002A3E36">
        <w:t xml:space="preserve"> species and herbs, and an occasionally short-lived early successional species such as willow (</w:t>
      </w:r>
      <w:r w:rsidRPr="00A22E0D" w:rsidR="002A3E36">
        <w:rPr>
          <w:i/>
        </w:rPr>
        <w:t xml:space="preserve">Salix </w:t>
      </w:r>
      <w:proofErr w:type="spellStart"/>
      <w:r w:rsidRPr="00A22E0D" w:rsidR="002A3E36">
        <w:rPr>
          <w:i/>
        </w:rPr>
        <w:t>nigra</w:t>
      </w:r>
      <w:proofErr w:type="spellEnd"/>
      <w:r w:rsidR="002A3E36">
        <w:t>) or river birch (</w:t>
      </w:r>
      <w:r w:rsidRPr="00A22E0D" w:rsidR="002A3E36">
        <w:rPr>
          <w:i/>
        </w:rPr>
        <w:t xml:space="preserve">Betula </w:t>
      </w:r>
      <w:proofErr w:type="spellStart"/>
      <w:r w:rsidRPr="00A22E0D" w:rsidR="002A3E36">
        <w:rPr>
          <w:i/>
        </w:rPr>
        <w:t>nigra</w:t>
      </w:r>
      <w:proofErr w:type="spellEnd"/>
      <w:r w:rsidR="002A3E36">
        <w:t xml:space="preserve">). This can include areas disturbed by flooding from drained wetlands when beaver dams fail. Also included are other disturbed areas such as windthrow and effects of tornados, hurricanes, thunderstorm microbursts, or ice events. Major (stand-replacing) floods (Optional 1) would occur from beaver activity or a </w:t>
      </w:r>
      <w:r>
        <w:t>major storm event</w:t>
      </w:r>
      <w:r w:rsidR="002A3E36">
        <w:t xml:space="preserve">. Repeated minor flooding (Optional 2) that would </w:t>
      </w:r>
      <w:proofErr w:type="gramStart"/>
      <w:r w:rsidR="002A3E36">
        <w:t>open up</w:t>
      </w:r>
      <w:proofErr w:type="gramEnd"/>
      <w:r w:rsidR="002A3E36">
        <w:t xml:space="preserve"> the </w:t>
      </w:r>
      <w:proofErr w:type="spellStart"/>
      <w:r w:rsidR="002A3E36">
        <w:t>mid</w:t>
      </w:r>
      <w:r>
        <w:t>story</w:t>
      </w:r>
      <w:proofErr w:type="spellEnd"/>
      <w:r>
        <w:t xml:space="preserve"> would occur</w:t>
      </w:r>
      <w:r w:rsidR="002A3E36">
        <w:t>. Stand-replacing wind and/or ice damage (hurricanes, tornados, and ice st</w:t>
      </w:r>
      <w:r>
        <w:t>orms) would occur</w:t>
      </w:r>
      <w:r w:rsidR="002A3E36">
        <w:t>. Light, creeping surfa</w:t>
      </w:r>
      <w:r>
        <w:t>ce fire is likely</w:t>
      </w:r>
      <w:r w:rsidR="002A3E36">
        <w:t>. Replacement fire is likely only in extr</w:t>
      </w:r>
      <w:r>
        <w:t>emely dry years</w:t>
      </w:r>
      <w:r w:rsidR="002A3E36">
        <w:t>.</w:t>
      </w:r>
    </w:p>
    <w:p w:rsidR="002A3E36" w:rsidP="002A3E36" w:rsidRDefault="002A3E36"/>
    <w:p>
      <w:r>
        <w:rPr>
          <w:i/>
          <w:u w:val="single"/>
        </w:rPr>
        <w:t>Maximum Tree Size Class</w:t>
      </w:r>
      <w:br/>
      <w:r>
        <w:t>Pole 5-9" DBH</w:t>
      </w:r>
    </w:p>
    <w:p w:rsidR="002A3E36" w:rsidP="002A3E36" w:rsidRDefault="002A3E36">
      <w:pPr>
        <w:pStyle w:val="InfoPara"/>
        <w:pBdr>
          <w:top w:val="single" w:color="auto" w:sz="4" w:space="1"/>
        </w:pBdr>
      </w:pPr>
      <w:r>
        <w:t>Class B</w:t>
      </w:r>
      <w:r>
        <w:tab/>
        <w:t>22</w:t>
      </w:r>
      <w:r w:rsidR="002A3B10">
        <w:tab/>
      </w:r>
      <w:r w:rsidR="002A3B10">
        <w:tab/>
      </w:r>
      <w:r w:rsidR="002A3B10">
        <w:tab/>
      </w:r>
      <w:r w:rsidR="002A3B10">
        <w:tab/>
      </w:r>
      <w:r w:rsidR="004F7795">
        <w:t>Mid Development 1 - Closed</w:t>
      </w:r>
    </w:p>
    <w:p w:rsidR="002A3E36" w:rsidP="002A3E36" w:rsidRDefault="002A3E36"/>
    <w:p w:rsidR="002A3E36" w:rsidP="002A3E36" w:rsidRDefault="002A3E36">
      <w:pPr>
        <w:pStyle w:val="SClassInfoPara"/>
      </w:pPr>
      <w:r>
        <w:t>Indicator Species</w:t>
      </w:r>
    </w:p>
    <w:p w:rsidR="002A3E36" w:rsidP="002A3E36" w:rsidRDefault="002A3E36"/>
    <w:p w:rsidR="002A3E36" w:rsidP="002A3E36" w:rsidRDefault="002A3E36">
      <w:pPr>
        <w:pStyle w:val="SClassInfoPara"/>
      </w:pPr>
      <w:r>
        <w:t>Description</w:t>
      </w:r>
    </w:p>
    <w:p w:rsidR="002A3E36" w:rsidP="002A3E36" w:rsidRDefault="002A3E36">
      <w:r>
        <w:t xml:space="preserve">Old tree </w:t>
      </w:r>
      <w:proofErr w:type="gramStart"/>
      <w:r>
        <w:t>fall</w:t>
      </w:r>
      <w:proofErr w:type="gramEnd"/>
      <w:r>
        <w:t xml:space="preserve"> gaps and other disturbed areas with</w:t>
      </w:r>
      <w:r w:rsidR="006C7A9B">
        <w:t xml:space="preserve"> closed canopy and </w:t>
      </w:r>
      <w:r>
        <w:t xml:space="preserve">ranging from 30-70cm DBH. Shade tolerant species in the understory. Occasionally with a pine dominated overstory. Major (stand-replacing) floods (Optional 1) would occur from beaver activity or a </w:t>
      </w:r>
      <w:r w:rsidR="006C7A9B">
        <w:t>major storm event</w:t>
      </w:r>
      <w:r>
        <w:t xml:space="preserve">. Repeated minor flooding (Optional 2) that would </w:t>
      </w:r>
      <w:proofErr w:type="gramStart"/>
      <w:r>
        <w:t>open up</w:t>
      </w:r>
      <w:proofErr w:type="gramEnd"/>
      <w:r>
        <w:t xml:space="preserve"> the </w:t>
      </w:r>
      <w:proofErr w:type="spellStart"/>
      <w:r>
        <w:t>mid</w:t>
      </w:r>
      <w:r w:rsidR="006C7A9B">
        <w:t>story</w:t>
      </w:r>
      <w:proofErr w:type="spellEnd"/>
      <w:r w:rsidR="006C7A9B">
        <w:t xml:space="preserve"> would occur</w:t>
      </w:r>
      <w:r>
        <w:t>. Stand-</w:t>
      </w:r>
      <w:r>
        <w:lastRenderedPageBreak/>
        <w:t>replacing wind and/or ice damage (hurricanes, tornados, and ice st</w:t>
      </w:r>
      <w:r w:rsidR="006C7A9B">
        <w:t>orms) would occur</w:t>
      </w:r>
      <w:r>
        <w:t>. Light, creeping surfa</w:t>
      </w:r>
      <w:r w:rsidR="006C7A9B">
        <w:t>ce fire is likely</w:t>
      </w:r>
      <w:r>
        <w:t>. Replacement fire is likely only in extre</w:t>
      </w:r>
      <w:r w:rsidR="006C7A9B">
        <w:t>mely dry years</w:t>
      </w:r>
      <w:r>
        <w:t>.</w:t>
      </w:r>
    </w:p>
    <w:p w:rsidR="002A3E36" w:rsidP="002A3E36" w:rsidRDefault="002A3E36"/>
    <w:p>
      <w:r>
        <w:rPr>
          <w:i/>
          <w:u w:val="single"/>
        </w:rPr>
        <w:t>Maximum Tree Size Class</w:t>
      </w:r>
      <w:br/>
      <w:r>
        <w:t>Medium 9-21"DBH</w:t>
      </w:r>
    </w:p>
    <w:p w:rsidR="002A3E36" w:rsidP="002A3E36" w:rsidRDefault="002A3E36">
      <w:pPr>
        <w:pStyle w:val="InfoPara"/>
        <w:pBdr>
          <w:top w:val="single" w:color="auto" w:sz="4" w:space="1"/>
        </w:pBdr>
      </w:pPr>
      <w:r>
        <w:t>Class C</w:t>
      </w:r>
      <w:r>
        <w:tab/>
        <w:t>13</w:t>
      </w:r>
      <w:r w:rsidR="002A3B10">
        <w:tab/>
      </w:r>
      <w:r w:rsidR="002A3B10">
        <w:tab/>
      </w:r>
      <w:r w:rsidR="002A3B10">
        <w:tab/>
      </w:r>
      <w:r w:rsidR="002A3B10">
        <w:tab/>
      </w:r>
      <w:r w:rsidR="004F7795">
        <w:t>Mid Development 1 - Open</w:t>
      </w:r>
    </w:p>
    <w:p w:rsidR="002A3E36" w:rsidP="002A3E36" w:rsidRDefault="002A3E36"/>
    <w:p w:rsidR="002A3E36" w:rsidP="002A3E36" w:rsidRDefault="002A3E36">
      <w:pPr>
        <w:pStyle w:val="SClassInfoPara"/>
      </w:pPr>
      <w:r>
        <w:t>Indicator Species</w:t>
      </w:r>
    </w:p>
    <w:p w:rsidR="002A3E36" w:rsidP="002A3E36" w:rsidRDefault="002A3E36"/>
    <w:p w:rsidR="002A3E36" w:rsidP="002A3E36" w:rsidRDefault="002A3E36">
      <w:pPr>
        <w:pStyle w:val="SClassInfoPara"/>
      </w:pPr>
      <w:r>
        <w:t>Description</w:t>
      </w:r>
    </w:p>
    <w:p w:rsidR="002A3E36" w:rsidP="002A3E36" w:rsidRDefault="002A3E36">
      <w:r>
        <w:t xml:space="preserve">Similar overstory as </w:t>
      </w:r>
      <w:r w:rsidR="006C7A9B">
        <w:t>B but more open and</w:t>
      </w:r>
      <w:r>
        <w:t xml:space="preserve"> without </w:t>
      </w:r>
      <w:r w:rsidR="006C7A9B">
        <w:t xml:space="preserve">a </w:t>
      </w:r>
      <w:r>
        <w:t xml:space="preserve">well-developed </w:t>
      </w:r>
      <w:proofErr w:type="spellStart"/>
      <w:r>
        <w:t>midstory</w:t>
      </w:r>
      <w:proofErr w:type="spellEnd"/>
      <w:r>
        <w:t xml:space="preserve"> or understory. Grasses will also be present. Occasionally with a pine dominated overstory. Major (stand-replacing) floods (Optional 1) would occur from beaver activity or a </w:t>
      </w:r>
      <w:r w:rsidR="006C7A9B">
        <w:t>major storm event</w:t>
      </w:r>
      <w:r>
        <w:t xml:space="preserve">. Repeated minor flooding (Optional 2) that would </w:t>
      </w:r>
      <w:proofErr w:type="gramStart"/>
      <w:r>
        <w:t>open up</w:t>
      </w:r>
      <w:proofErr w:type="gramEnd"/>
      <w:r>
        <w:t xml:space="preserve"> the </w:t>
      </w:r>
      <w:proofErr w:type="spellStart"/>
      <w:r>
        <w:t>mids</w:t>
      </w:r>
      <w:r w:rsidR="006C7A9B">
        <w:t>tory</w:t>
      </w:r>
      <w:proofErr w:type="spellEnd"/>
      <w:r w:rsidR="006C7A9B">
        <w:t xml:space="preserve"> would </w:t>
      </w:r>
      <w:r>
        <w:t xml:space="preserve">(reversed in the VDDT model). Stand-replacing wind and/or ice damage (hurricanes, tornados, and ice storms) </w:t>
      </w:r>
      <w:r w:rsidR="006C7A9B">
        <w:t>would occur</w:t>
      </w:r>
      <w:r>
        <w:t>. Light, creeping surfa</w:t>
      </w:r>
      <w:r w:rsidR="006C7A9B">
        <w:t>ce fire is likely</w:t>
      </w:r>
      <w:r>
        <w:t>. Replacement fire is likely only in extre</w:t>
      </w:r>
      <w:r w:rsidR="006C7A9B">
        <w:t>mely dry years</w:t>
      </w:r>
      <w:r>
        <w:t>.</w:t>
      </w:r>
    </w:p>
    <w:p w:rsidR="002A3E36" w:rsidP="002A3E36" w:rsidRDefault="002A3E36"/>
    <w:p>
      <w:r>
        <w:rPr>
          <w:i/>
          <w:u w:val="single"/>
        </w:rPr>
        <w:t>Maximum Tree Size Class</w:t>
      </w:r>
      <w:br/>
      <w:r>
        <w:t>Medium 9-21"DBH</w:t>
      </w:r>
    </w:p>
    <w:p w:rsidR="002A3E36" w:rsidP="002A3E36" w:rsidRDefault="002A3E36">
      <w:pPr>
        <w:pStyle w:val="InfoPara"/>
        <w:pBdr>
          <w:top w:val="single" w:color="auto" w:sz="4" w:space="1"/>
        </w:pBdr>
      </w:pPr>
      <w:r>
        <w:t>Class D</w:t>
      </w:r>
      <w:r>
        <w:tab/>
        <w:t>39</w:t>
      </w:r>
      <w:r w:rsidR="002A3B10">
        <w:tab/>
      </w:r>
      <w:r w:rsidR="002A3B10">
        <w:tab/>
      </w:r>
      <w:r w:rsidR="002A3B10">
        <w:tab/>
      </w:r>
      <w:r w:rsidR="002A3B10">
        <w:tab/>
      </w:r>
      <w:r w:rsidR="004F7795">
        <w:t>Late Development 1 - Open</w:t>
      </w:r>
    </w:p>
    <w:p w:rsidR="002A3E36" w:rsidP="002A3E36" w:rsidRDefault="002A3E36"/>
    <w:p w:rsidR="002A3E36" w:rsidP="002A3E36" w:rsidRDefault="002A3E36">
      <w:pPr>
        <w:pStyle w:val="SClassInfoPara"/>
      </w:pPr>
      <w:r>
        <w:t>Indicator Species</w:t>
      </w:r>
    </w:p>
    <w:p w:rsidR="002A3E36" w:rsidP="002A3E36" w:rsidRDefault="002A3E36"/>
    <w:p w:rsidR="002A3E36" w:rsidP="002A3E36" w:rsidRDefault="002A3E36">
      <w:pPr>
        <w:pStyle w:val="SClassInfoPara"/>
      </w:pPr>
      <w:r>
        <w:t>Description</w:t>
      </w:r>
    </w:p>
    <w:p w:rsidR="002A3E36" w:rsidP="002A3E36" w:rsidRDefault="002A3E36">
      <w:r>
        <w:t>More of a closed canopy th</w:t>
      </w:r>
      <w:r w:rsidR="00A22E0D">
        <w:t>a</w:t>
      </w:r>
      <w:r>
        <w:t xml:space="preserve">n C with trees ranging from 70 to &gt; 300yrs in age with minimal </w:t>
      </w:r>
      <w:proofErr w:type="spellStart"/>
      <w:r>
        <w:t>midstory</w:t>
      </w:r>
      <w:proofErr w:type="spellEnd"/>
      <w:r>
        <w:t xml:space="preserve"> and understory shrubs and grasses. More shrubs and less grass than C. Major (stand-replacing) floods (Optional 1) would occur from beaver activity or a </w:t>
      </w:r>
      <w:r w:rsidR="006C7A9B">
        <w:t>major storm event</w:t>
      </w:r>
      <w:r>
        <w:t xml:space="preserve">. Repeated minor flooding (Optional 2) that would </w:t>
      </w:r>
      <w:proofErr w:type="gramStart"/>
      <w:r>
        <w:t>open up</w:t>
      </w:r>
      <w:proofErr w:type="gramEnd"/>
      <w:r>
        <w:t xml:space="preserve"> the </w:t>
      </w:r>
      <w:proofErr w:type="spellStart"/>
      <w:r>
        <w:t>mid</w:t>
      </w:r>
      <w:r w:rsidR="006C7A9B">
        <w:t>story</w:t>
      </w:r>
      <w:proofErr w:type="spellEnd"/>
      <w:r w:rsidR="006C7A9B">
        <w:t xml:space="preserve"> would occur</w:t>
      </w:r>
      <w:r>
        <w:t>. Stand-replacing wind and/or ice damage (hurricanes, tornados, and ice st</w:t>
      </w:r>
      <w:r w:rsidR="006C7A9B">
        <w:t>orms) would occur</w:t>
      </w:r>
      <w:r>
        <w:t>. Light, creeping surfa</w:t>
      </w:r>
      <w:r w:rsidR="006C7A9B">
        <w:t>ce fire is likely</w:t>
      </w:r>
      <w:r>
        <w:t>. Replacement fire is likely only in extre</w:t>
      </w:r>
      <w:r w:rsidR="006C7A9B">
        <w:t>mely dry years</w:t>
      </w:r>
      <w:r>
        <w:t>.</w:t>
      </w:r>
    </w:p>
    <w:p w:rsidR="002A3E36" w:rsidP="002A3E36" w:rsidRDefault="002A3E36"/>
    <w:p>
      <w:r>
        <w:rPr>
          <w:i/>
          <w:u w:val="single"/>
        </w:rPr>
        <w:t>Maximum Tree Size Class</w:t>
      </w:r>
      <w:br/>
      <w:r>
        <w:t>None</w:t>
      </w:r>
    </w:p>
    <w:p w:rsidR="002A3E36" w:rsidP="002A3E36" w:rsidRDefault="002A3E36">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2A3E36" w:rsidP="002A3E36" w:rsidRDefault="002A3E36"/>
    <w:p w:rsidR="002A3E36" w:rsidP="002A3E36" w:rsidRDefault="002A3E36">
      <w:pPr>
        <w:pStyle w:val="SClassInfoPara"/>
      </w:pPr>
      <w:r>
        <w:t>Indicator Species</w:t>
      </w:r>
    </w:p>
    <w:p w:rsidR="002A3E36" w:rsidP="002A3E36" w:rsidRDefault="002A3E36"/>
    <w:p w:rsidR="002A3E36" w:rsidP="002A3E36" w:rsidRDefault="002A3E36">
      <w:pPr>
        <w:pStyle w:val="SClassInfoPara"/>
      </w:pPr>
      <w:r>
        <w:t>Description</w:t>
      </w:r>
    </w:p>
    <w:p w:rsidR="002A3E36" w:rsidP="002A3E36" w:rsidRDefault="002A3E36">
      <w:r>
        <w:t xml:space="preserve">Closed hardwood canopy with trees ranging from 70 to &gt;300yrs in age. Extensive shade tolerant shrub understory and </w:t>
      </w:r>
      <w:proofErr w:type="spellStart"/>
      <w:r>
        <w:t>midstory</w:t>
      </w:r>
      <w:proofErr w:type="spellEnd"/>
      <w:r>
        <w:t xml:space="preserve">. Major (stand-replacing) floods (Optional 1) would occur from beaver activity or a </w:t>
      </w:r>
      <w:r w:rsidR="006C7A9B">
        <w:t>major storm event</w:t>
      </w:r>
      <w:r>
        <w:t xml:space="preserve">. Repeated minor flooding (Optional 2) that would </w:t>
      </w:r>
      <w:proofErr w:type="gramStart"/>
      <w:r>
        <w:t>open up</w:t>
      </w:r>
      <w:proofErr w:type="gramEnd"/>
      <w:r>
        <w:t xml:space="preserve"> the </w:t>
      </w:r>
      <w:proofErr w:type="spellStart"/>
      <w:r>
        <w:t>mi</w:t>
      </w:r>
      <w:r w:rsidR="006C7A9B">
        <w:t>dstory</w:t>
      </w:r>
      <w:proofErr w:type="spellEnd"/>
      <w:r w:rsidR="006C7A9B">
        <w:t xml:space="preserve"> would occur</w:t>
      </w:r>
      <w:r>
        <w:t>. Stand-replacing wind and/or ice damage (hurricanes, tornados, and ice st</w:t>
      </w:r>
      <w:r w:rsidR="006C7A9B">
        <w:t>orms) would occur</w:t>
      </w:r>
      <w:r>
        <w:t>. Light, creeping surfa</w:t>
      </w:r>
      <w:r w:rsidR="006C7A9B">
        <w:t>ce fire is likely</w:t>
      </w:r>
      <w:r>
        <w:t>. Replacement fire is likely only in extre</w:t>
      </w:r>
      <w:r w:rsidR="006C7A9B">
        <w:t>mely dry years</w:t>
      </w:r>
      <w:r>
        <w:t>.</w:t>
      </w:r>
    </w:p>
    <w:p w:rsidR="002A3E36" w:rsidP="002A3E36" w:rsidRDefault="002A3E36"/>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Major stand replacing floods</w:t>
      </w:r>
    </w:p>
    <w:p>
      <w:r>
        <w:t>Optional 2: repeated minor flooding</w:t>
      </w:r>
    </w:p>
    <w:p>
      <w:r>
        <w:t/>
      </w:r>
    </w:p>
    <w:p>
      <w:pPr>
        <w:pStyle w:val="ReportSection"/>
      </w:pPr>
      <w:r>
        <w:t>References</w:t>
      </w:r>
    </w:p>
    <w:p>
      <w:r>
        <w:t/>
      </w:r>
    </w:p>
    <w:p w:rsidR="002A3E36" w:rsidP="002A3E36" w:rsidRDefault="002A3E36">
      <w:r>
        <w:t>Batista, W.B. and W.J. Platt. 2003. Tree population responses to hurricane disturbance:</w:t>
      </w:r>
    </w:p>
    <w:p w:rsidR="002A3E36" w:rsidP="002A3E36" w:rsidRDefault="002A3E36">
      <w:r>
        <w:t>syndromes in a south-eastern USA old-growth forest. Journal of Ecology 91:197-212.</w:t>
      </w:r>
    </w:p>
    <w:p w:rsidR="002A3E36" w:rsidP="002A3E36" w:rsidRDefault="002A3E36"/>
    <w:p w:rsidR="002A3E36" w:rsidP="002A3E36" w:rsidRDefault="002A3E36">
      <w:r>
        <w:t xml:space="preserve">Brody, M., W. Conner, L. Pearlstine and W. Kitchens. 1989. 991-1004. In: </w:t>
      </w:r>
      <w:proofErr w:type="spellStart"/>
      <w:r>
        <w:t>Sharitz</w:t>
      </w:r>
      <w:proofErr w:type="spellEnd"/>
      <w:r>
        <w:t>, R.R. and J.W. Gibbons, eds. Freshwater wetlands and wildlife: DOE symposium series No. 61. USDOE Office of Scientific and Technical Information, Oak Ridge, TN.</w:t>
      </w:r>
    </w:p>
    <w:p w:rsidR="002A3E36" w:rsidP="002A3E36" w:rsidRDefault="002A3E36"/>
    <w:p w:rsidR="002A3E36" w:rsidP="002A3E36" w:rsidRDefault="002A3E36">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2A3E36" w:rsidP="002A3E36" w:rsidRDefault="002A3E36"/>
    <w:p w:rsidR="002A3E36" w:rsidP="002A3E36" w:rsidRDefault="002A3E36">
      <w:r>
        <w:t>Devall, M.S. 1998. An interim old-growth definition for cypress-tupelo communities in the Southeast. USDA Forest Service GTR-SRS 19.</w:t>
      </w:r>
    </w:p>
    <w:p w:rsidR="002A3E36" w:rsidP="002A3E36" w:rsidRDefault="002A3E36"/>
    <w:p w:rsidR="002A3E36" w:rsidP="002A3E36" w:rsidRDefault="002A3E36">
      <w:proofErr w:type="spellStart"/>
      <w:r>
        <w:t>Ewel</w:t>
      </w:r>
      <w:proofErr w:type="spellEnd"/>
      <w:r>
        <w:t>, K.C. 1995. Fire in cypress swamps in the southeastern United States.111-116. In: Cerulean, S.I. and R.T. Engstrom, eds. TTRS Fire Ecology Conference Proceedings. Tall Timbers Research, Inc., Tallahassee, FL.</w:t>
      </w:r>
    </w:p>
    <w:p w:rsidR="002A3E36" w:rsidP="002A3E36" w:rsidRDefault="002A3E36"/>
    <w:p w:rsidR="002A3E36" w:rsidP="002A3E36" w:rsidRDefault="002A3E36">
      <w:r>
        <w:t xml:space="preserve">Frost, Cecil C. 2005 (in prep). </w:t>
      </w:r>
      <w:proofErr w:type="spellStart"/>
      <w:r>
        <w:t>Presettlement</w:t>
      </w:r>
      <w:proofErr w:type="spellEnd"/>
      <w:r>
        <w:t xml:space="preserve"> vegetation and natural fire regimes of the Sumter National Forest, South Carolina. Report to the USDA Forest Service, Columbia, SC [with 2 GIS maps].</w:t>
      </w:r>
    </w:p>
    <w:p w:rsidR="002A3E36" w:rsidP="002A3E36" w:rsidRDefault="002A3E36"/>
    <w:p w:rsidR="002A3E36" w:rsidP="002A3E36" w:rsidRDefault="002A3E36">
      <w:r>
        <w:lastRenderedPageBreak/>
        <w:t xml:space="preserve">Frost, Cecil C. 1995. </w:t>
      </w:r>
      <w:proofErr w:type="spellStart"/>
      <w:r>
        <w:t>Presettlement</w:t>
      </w:r>
      <w:proofErr w:type="spellEnd"/>
      <w:r>
        <w:t xml:space="preserve"> fire regimes in southeastern marshes, peatlands and swamps. 39-60. In: Cerulean, Susan I. and R. Todd Engstrom, eds. Fire in wetlands: </w:t>
      </w:r>
      <w:proofErr w:type="spellStart"/>
      <w:r>
        <w:t>amanagement</w:t>
      </w:r>
      <w:proofErr w:type="spellEnd"/>
      <w:r>
        <w:t xml:space="preserve"> perspective. Proc. Tall Timbers Fire Ecol. Conf. No. 19.</w:t>
      </w:r>
    </w:p>
    <w:p w:rsidR="002A3E36" w:rsidP="002A3E36" w:rsidRDefault="002A3E36"/>
    <w:p w:rsidR="002A3E36" w:rsidP="002A3E36" w:rsidRDefault="002A3E36">
      <w:r>
        <w:t xml:space="preserve">Harvesting Impacts on Bottomland Hardwood Ecosystems. 1997. </w:t>
      </w:r>
      <w:proofErr w:type="spellStart"/>
      <w:r>
        <w:t>Stanturf</w:t>
      </w:r>
      <w:proofErr w:type="spellEnd"/>
      <w:r>
        <w:t>, J.A. and M.G. Messina, eds. In:</w:t>
      </w:r>
      <w:r w:rsidR="00A22E0D">
        <w:t xml:space="preserve"> </w:t>
      </w:r>
      <w:r>
        <w:t xml:space="preserve">Forest Ecology and Management 90(2-3):93-252. (February 1997) </w:t>
      </w:r>
    </w:p>
    <w:p w:rsidR="002A3E36" w:rsidP="002A3E36" w:rsidRDefault="002A3E36"/>
    <w:p w:rsidR="002A3E36" w:rsidP="002A3E36" w:rsidRDefault="002A3E36">
      <w:r>
        <w:t>Hodges, J.D. 1997. Development and ecology of bottomland hardwood sites. Forest Ecology and Management 90(2-3):117-125.</w:t>
      </w:r>
    </w:p>
    <w:p w:rsidR="002A3E36" w:rsidP="002A3E36" w:rsidRDefault="002A3E36"/>
    <w:p w:rsidR="002A3E36" w:rsidP="002A3E36" w:rsidRDefault="002A3E36">
      <w:r>
        <w:t xml:space="preserve">Jones, R.H. and R.R. </w:t>
      </w:r>
      <w:proofErr w:type="spellStart"/>
      <w:r>
        <w:t>Sharitz</w:t>
      </w:r>
      <w:proofErr w:type="spellEnd"/>
      <w:r>
        <w:t>. 1990. Dynamics of advance regeneration in four South Carolina bottomland hardwood forests. 567-578. In: Sixth Biennial Southern Silvicultural Research Conference, Memphis, TN. Oct. 30-Nov. 1, 1990.</w:t>
      </w:r>
    </w:p>
    <w:p w:rsidR="002A3E36" w:rsidP="002A3E36" w:rsidRDefault="002A3E36"/>
    <w:p w:rsidR="002A3E36" w:rsidP="002A3E36" w:rsidRDefault="002A3E36">
      <w:proofErr w:type="spellStart"/>
      <w:r>
        <w:t>Kaufert</w:t>
      </w:r>
      <w:proofErr w:type="spellEnd"/>
      <w:r>
        <w:t>, F.H. 1933. Fire and decay injury in the southern bottomland hardwoods. Journal of Forestry 31:64-67.</w:t>
      </w:r>
    </w:p>
    <w:p w:rsidR="002A3E36" w:rsidP="002A3E36" w:rsidRDefault="002A3E36"/>
    <w:p w:rsidR="002A3E36" w:rsidP="002A3E36" w:rsidRDefault="002A3E36">
      <w:proofErr w:type="spellStart"/>
      <w:r>
        <w:t>Kellison</w:t>
      </w:r>
      <w:proofErr w:type="spellEnd"/>
      <w:r>
        <w:t xml:space="preserve">, R.C. and M.J. Young. 1997. The bottomland hardwood forest of the southern United States. Forest Ecology and Management 90 (2-3):101-115. </w:t>
      </w:r>
    </w:p>
    <w:p w:rsidR="002A3E36" w:rsidP="002A3E36" w:rsidRDefault="002A3E36"/>
    <w:p w:rsidR="002A3E36" w:rsidP="002A3E36" w:rsidRDefault="002A3E36">
      <w:r>
        <w:t>Kennedy, H.E. and G.J. Nowacki. 1997. An old-growth definition for seasonally wet oak hardwood woodlands. USDA Forest Service GTR SRS-8.</w:t>
      </w:r>
    </w:p>
    <w:p w:rsidR="002A3E36" w:rsidP="002A3E36" w:rsidRDefault="002A3E36"/>
    <w:p w:rsidR="002A3E36" w:rsidP="002A3E36" w:rsidRDefault="002A3E36">
      <w:r>
        <w:t xml:space="preserve">Lederer, John. 1672 [1966]. The Discoveries of John Lederer, translated by Sir William Talbot, </w:t>
      </w:r>
      <w:proofErr w:type="spellStart"/>
      <w:r>
        <w:t>Readex</w:t>
      </w:r>
      <w:proofErr w:type="spellEnd"/>
      <w:r>
        <w:t xml:space="preserve"> Microprint, 1966</w:t>
      </w:r>
    </w:p>
    <w:p w:rsidR="002A3E36" w:rsidP="002A3E36" w:rsidRDefault="002A3E36"/>
    <w:p w:rsidR="002A3E36" w:rsidP="002A3E36" w:rsidRDefault="002A3E36">
      <w:r>
        <w:t>Lentz, G.H. 1931. Forest fires in the Mississippi bottomlands. Journal of Forestry 29:831-832.</w:t>
      </w:r>
    </w:p>
    <w:p w:rsidR="002A3E36" w:rsidP="002A3E36" w:rsidRDefault="002A3E36"/>
    <w:p w:rsidR="002A3E36" w:rsidP="002A3E36" w:rsidRDefault="002A3E36">
      <w:r>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 (2-3):93-100. </w:t>
      </w:r>
    </w:p>
    <w:p w:rsidR="002A3E36" w:rsidP="002A3E36" w:rsidRDefault="002A3E36"/>
    <w:p w:rsidR="002A3E36" w:rsidP="002A3E36" w:rsidRDefault="002A3E36">
      <w:r>
        <w:t>Logan, John H. 1859. A history of the upper country of South Carolina. Vol. I (Vol. II never pub.) S.G. Courtenay &amp; Co., Charleston, S.C. 521 pp.</w:t>
      </w:r>
    </w:p>
    <w:p w:rsidR="002A3E36" w:rsidP="002A3E36" w:rsidRDefault="002A3E36"/>
    <w:p w:rsidR="002A3E36" w:rsidP="002A3E36" w:rsidRDefault="002A3E36">
      <w:r>
        <w:t>McWilliams, W.H. and J. F. Rosson, Jr. 1990. composition and vulnerability of bottomland hardwood forests of the Coastal Plain Province in the south central United States. Forest Ecology and Management 33:485-501.</w:t>
      </w:r>
    </w:p>
    <w:p w:rsidR="002A3E36" w:rsidP="002A3E36" w:rsidRDefault="002A3E36"/>
    <w:p w:rsidR="002A3E36" w:rsidP="002A3E36" w:rsidRDefault="002A3E36">
      <w:r>
        <w:t xml:space="preserve">Monk, C. D., D. W. </w:t>
      </w:r>
      <w:proofErr w:type="spellStart"/>
      <w:r>
        <w:t>Imm</w:t>
      </w:r>
      <w:proofErr w:type="spellEnd"/>
      <w:r>
        <w:t xml:space="preserve">, R. L. Potter and G. G. Parker. 1989. A classification of the deciduous forest of eastern North America. Vegetation 80:167-181. </w:t>
      </w:r>
    </w:p>
    <w:p w:rsidR="002A3E36" w:rsidP="002A3E36" w:rsidRDefault="002A3E36"/>
    <w:p w:rsidR="002A3E36" w:rsidP="002A3E36" w:rsidRDefault="002A3E36">
      <w:r>
        <w:t>NatureServe. 2004. International Ecological Classification Standard: Terrestrial Ecological Classifications – Piedmont (Ecoregion 52). NatureServe Central Databases. Arlington, VA. U.S.A. Data current as of May 2004.</w:t>
      </w:r>
    </w:p>
    <w:p w:rsidR="002A3E36" w:rsidP="002A3E36" w:rsidRDefault="002A3E36"/>
    <w:p w:rsidR="002A3E36" w:rsidP="002A3E36" w:rsidRDefault="002A3E36">
      <w:r>
        <w:lastRenderedPageBreak/>
        <w:t>NatureServe. 2007. International Ecological Classification Standard: Terrestrial Ecological Classifications. NatureServe Central Databases. Arlington, VA, U.S.A. Data current as of 15 April 2007.</w:t>
      </w:r>
    </w:p>
    <w:p w:rsidR="002A3E36" w:rsidP="002A3E36" w:rsidRDefault="002A3E36"/>
    <w:p w:rsidR="002A3E36" w:rsidP="002A3E36" w:rsidRDefault="002A3E36">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2A3E36" w:rsidP="002A3E36" w:rsidRDefault="002A3E36">
      <w:r>
        <w:t xml:space="preserve">Silviculture. In: Riparian management in forests of the continental Eastern United States. </w:t>
      </w:r>
      <w:proofErr w:type="spellStart"/>
      <w:r>
        <w:t>Verry</w:t>
      </w:r>
      <w:proofErr w:type="spellEnd"/>
      <w:r>
        <w:t xml:space="preserve">, E.S., J.W. Hornbeck and C.A. </w:t>
      </w:r>
      <w:proofErr w:type="spellStart"/>
      <w:r>
        <w:t>Dollof</w:t>
      </w:r>
      <w:proofErr w:type="spellEnd"/>
      <w:r>
        <w:t>, eds. Lewis Publishers.</w:t>
      </w:r>
    </w:p>
    <w:p w:rsidR="002A3E36" w:rsidP="002A3E36" w:rsidRDefault="002A3E36"/>
    <w:p w:rsidR="002A3E36" w:rsidP="002A3E36" w:rsidRDefault="002A3E36">
      <w:proofErr w:type="spellStart"/>
      <w:r>
        <w:t>Runkle</w:t>
      </w:r>
      <w:proofErr w:type="spellEnd"/>
      <w:r>
        <w:t>, J.R. 1981. Gap regeneration in some old-growth forests of the eastern United States. Ecology 62:1041-1051.</w:t>
      </w:r>
    </w:p>
    <w:p w:rsidR="002A3E36" w:rsidP="002A3E36" w:rsidRDefault="002A3E36"/>
    <w:p w:rsidR="002A3E36" w:rsidP="002A3E36" w:rsidRDefault="002A3E36">
      <w:r>
        <w:t xml:space="preserve">Schmidt, K.M., J.P. Menakis, C.C. Hardy, W.J. Hann and D.L. Bunnell. 2002. Development of coarse-scale spatial data for wildland fire and fuel management. Gen. Tech. Rep. RMRS-GTR-87. Fort Collins, CO: USDA Forest Service, Rocky Mountain Research </w:t>
      </w:r>
      <w:proofErr w:type="spellStart"/>
      <w:r>
        <w:t>Station.tain</w:t>
      </w:r>
      <w:proofErr w:type="spellEnd"/>
      <w:r>
        <w:t xml:space="preserve"> Research Station. 41 pp. + CD.</w:t>
      </w:r>
    </w:p>
    <w:p w:rsidR="002A3E36" w:rsidP="002A3E36" w:rsidRDefault="002A3E36"/>
    <w:p w:rsidR="002A3E36" w:rsidP="002A3E36" w:rsidRDefault="002A3E36">
      <w:proofErr w:type="spellStart"/>
      <w:r>
        <w:t>Sharitz</w:t>
      </w:r>
      <w:proofErr w:type="spellEnd"/>
      <w:r>
        <w:t xml:space="preserve">, R.R. and W.J. </w:t>
      </w:r>
      <w:proofErr w:type="spellStart"/>
      <w:r>
        <w:t>Mitsch</w:t>
      </w:r>
      <w:proofErr w:type="spellEnd"/>
      <w:r>
        <w:t xml:space="preserve">. 1993. Southern floodplain forests. 311-371. In: Martin, W.H., S.G. Boyce and A.C. </w:t>
      </w:r>
      <w:proofErr w:type="spellStart"/>
      <w:r>
        <w:t>Echternacht</w:t>
      </w:r>
      <w:proofErr w:type="spellEnd"/>
      <w:r>
        <w:t xml:space="preserve">, </w:t>
      </w:r>
      <w:proofErr w:type="gramStart"/>
      <w:r>
        <w:t>eds..</w:t>
      </w:r>
      <w:proofErr w:type="gramEnd"/>
      <w:r>
        <w:t xml:space="preserve"> Biodiversity of the Southeastern United States. John Wiley and Sons, New York.</w:t>
      </w:r>
    </w:p>
    <w:p w:rsidR="002A3E36" w:rsidP="002A3E36" w:rsidRDefault="002A3E36"/>
    <w:p w:rsidR="002A3E36" w:rsidP="002A3E36" w:rsidRDefault="002A3E36">
      <w:r>
        <w:t>Smith, L. 1988. The natural communities of Louisiana. Louisiana Department of Wildlife and Fisheries, Baton Rouge, Louisiana.</w:t>
      </w:r>
    </w:p>
    <w:p w:rsidR="002A3E36" w:rsidP="002A3E36" w:rsidRDefault="002A3E36"/>
    <w:p w:rsidR="002A3E36" w:rsidP="002A3E36" w:rsidRDefault="002A3E36">
      <w:r>
        <w:t xml:space="preserve">Tanner, J.T. Distribution of tree species in Louisiana bottomland forests. </w:t>
      </w:r>
      <w:proofErr w:type="spellStart"/>
      <w:r>
        <w:t>Castanea</w:t>
      </w:r>
      <w:proofErr w:type="spellEnd"/>
      <w:r>
        <w:t xml:space="preserve"> 51:168-174.</w:t>
      </w:r>
    </w:p>
    <w:p w:rsidR="002A3E36" w:rsidP="002A3E36" w:rsidRDefault="002A3E36"/>
    <w:p w:rsidR="002A3E36" w:rsidP="002A3E36" w:rsidRDefault="002A3E36">
      <w:r>
        <w:t>USDA Forest Service, Rocky Mountain Research Station, Fire Sciences Laboratory (2002, December). Fire Effects Information System, [Online]. Available: http://www.fs.fed.us/database/feis/.</w:t>
      </w:r>
    </w:p>
    <w:p w:rsidR="002A3E36" w:rsidP="002A3E36" w:rsidRDefault="002A3E36"/>
    <w:p w:rsidR="002A3E36" w:rsidP="002A3E36" w:rsidRDefault="002A3E36">
      <w:r>
        <w:t>Wharton, C.H. 1989. The natural environments of Georgia. Georgia Department of Natural Resources, Environmental Protection Division, Atlanta, GA.</w:t>
      </w:r>
    </w:p>
    <w:p w:rsidRPr="00A43E41" w:rsidR="004D5F12" w:rsidP="002A3E3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C16" w:rsidRDefault="00E04C16">
      <w:r>
        <w:separator/>
      </w:r>
    </w:p>
  </w:endnote>
  <w:endnote w:type="continuationSeparator" w:id="0">
    <w:p w:rsidR="00E04C16" w:rsidRDefault="00E0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E36" w:rsidRDefault="002A3E36" w:rsidP="002A3E3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C16" w:rsidRDefault="00E04C16">
      <w:r>
        <w:separator/>
      </w:r>
    </w:p>
  </w:footnote>
  <w:footnote w:type="continuationSeparator" w:id="0">
    <w:p w:rsidR="00E04C16" w:rsidRDefault="00E04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A3E3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C7A9B"/>
    <w:pPr>
      <w:ind w:left="720"/>
    </w:pPr>
    <w:rPr>
      <w:rFonts w:ascii="Calibri" w:eastAsia="Calibri" w:hAnsi="Calibri"/>
      <w:sz w:val="22"/>
      <w:szCs w:val="22"/>
    </w:rPr>
  </w:style>
  <w:style w:type="character" w:styleId="Hyperlink">
    <w:name w:val="Hyperlink"/>
    <w:rsid w:val="006C7A9B"/>
    <w:rPr>
      <w:color w:val="0000FF"/>
      <w:u w:val="single"/>
    </w:rPr>
  </w:style>
  <w:style w:type="paragraph" w:styleId="BalloonText">
    <w:name w:val="Balloon Text"/>
    <w:basedOn w:val="Normal"/>
    <w:link w:val="BalloonTextChar"/>
    <w:uiPriority w:val="99"/>
    <w:semiHidden/>
    <w:unhideWhenUsed/>
    <w:rsid w:val="00A22E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E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651101">
      <w:bodyDiv w:val="1"/>
      <w:marLeft w:val="0"/>
      <w:marRight w:val="0"/>
      <w:marTop w:val="0"/>
      <w:marBottom w:val="0"/>
      <w:divBdr>
        <w:top w:val="none" w:sz="0" w:space="0" w:color="auto"/>
        <w:left w:val="none" w:sz="0" w:space="0" w:color="auto"/>
        <w:bottom w:val="none" w:sz="0" w:space="0" w:color="auto"/>
        <w:right w:val="none" w:sz="0" w:space="0" w:color="auto"/>
      </w:divBdr>
    </w:div>
    <w:div w:id="97322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2014-08-21T15:20:00Z</cp:lastPrinted>
  <dcterms:created xsi:type="dcterms:W3CDTF">2018-03-09T00:00:00Z</dcterms:created>
  <dcterms:modified xsi:type="dcterms:W3CDTF">2025-02-12T09:42:01Z</dcterms:modified>
</cp:coreProperties>
</file>