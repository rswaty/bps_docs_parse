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C0" w:rsidP="00D965C0" w:rsidRDefault="00D965C0">
      <w:pPr>
        <w:pStyle w:val="BpSTitle"/>
      </w:pPr>
      <w:bookmarkStart w:name="_GoBack" w:id="0"/>
      <w:bookmarkEnd w:id="0"/>
      <w:r>
        <w:t>18040</w:t>
      </w:r>
    </w:p>
    <w:p w:rsidR="00D965C0" w:rsidP="00D965C0" w:rsidRDefault="00D965C0">
      <w:pPr>
        <w:pStyle w:val="BpSTitle"/>
      </w:pPr>
      <w:r>
        <w:t>Hawai</w:t>
      </w:r>
      <w:r w:rsidR="00C43452">
        <w:t>'</w:t>
      </w:r>
      <w:r>
        <w:t>i Freshwater Marsh</w:t>
      </w:r>
    </w:p>
    <w:p w:rsidR="00D965C0" w:rsidP="00D965C0" w:rsidRDefault="00D965C0">
      <w:r>
        <w:t>BpS Model/Description Version: Aug. 2020</w:t>
      </w:r>
      <w:r>
        <w:tab/>
      </w:r>
      <w:r>
        <w:tab/>
      </w:r>
      <w:r>
        <w:tab/>
      </w:r>
      <w:r>
        <w:tab/>
      </w:r>
      <w:r>
        <w:tab/>
      </w:r>
      <w:r>
        <w:tab/>
      </w:r>
      <w:r>
        <w:tab/>
      </w:r>
    </w:p>
    <w:p w:rsidR="00D965C0" w:rsidP="00D965C0" w:rsidRDefault="00C43452">
      <w:r>
        <w:tab/>
      </w:r>
      <w:r>
        <w:tab/>
      </w:r>
      <w:r>
        <w:tab/>
      </w:r>
      <w:r>
        <w:tab/>
      </w:r>
      <w:r>
        <w:tab/>
      </w:r>
      <w:r>
        <w:tab/>
      </w:r>
      <w:r>
        <w:tab/>
      </w:r>
      <w:r>
        <w:tab/>
      </w:r>
      <w:r>
        <w:tab/>
      </w:r>
      <w:r>
        <w:tab/>
        <w:t>Update: 6/6/2018</w:t>
      </w:r>
    </w:p>
    <w:p w:rsidR="00D965C0" w:rsidP="00D965C0" w:rsidRDefault="00D965C0"/>
    <w:p w:rsidR="00D965C0" w:rsidP="00D965C0" w:rsidRDefault="00D965C0">
      <w:pPr>
        <w:pStyle w:val="InfoPara"/>
      </w:pPr>
      <w:r>
        <w:t>Vegetation Type</w:t>
      </w:r>
    </w:p>
    <w:p w:rsidR="00D965C0" w:rsidP="00D965C0" w:rsidRDefault="00935173">
      <w:r w:rsidRPr="00935173">
        <w:t>Herbaceous Wetland</w:t>
      </w:r>
    </w:p>
    <w:p w:rsidR="00D965C0" w:rsidP="00D965C0" w:rsidRDefault="00D965C0">
      <w:pPr>
        <w:pStyle w:val="InfoPara"/>
      </w:pPr>
      <w:r>
        <w:t>Map Zones</w:t>
      </w:r>
    </w:p>
    <w:p w:rsidR="00D965C0" w:rsidP="00D965C0" w:rsidRDefault="00D965C0">
      <w:r>
        <w:t>79</w:t>
      </w:r>
    </w:p>
    <w:p w:rsidR="00D965C0" w:rsidP="00D965C0" w:rsidRDefault="00D965C0">
      <w:pPr>
        <w:pStyle w:val="InfoPara"/>
      </w:pPr>
      <w:r>
        <w:t>Geographic Range</w:t>
      </w:r>
    </w:p>
    <w:p w:rsidR="00D965C0" w:rsidP="00D965C0" w:rsidRDefault="00D965C0">
      <w:r>
        <w:t>This system occurs from sea level up to 500m (1</w:t>
      </w:r>
      <w:r w:rsidR="001C3FA1">
        <w:t>,</w:t>
      </w:r>
      <w:r>
        <w:t xml:space="preserve">640ft) elevation on Laysan,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w:t>
      </w:r>
      <w:proofErr w:type="spellStart"/>
      <w:r>
        <w:t>Lana'i</w:t>
      </w:r>
      <w:proofErr w:type="spellEnd"/>
      <w:r>
        <w:t>, Maui, and Hawai'i.</w:t>
      </w:r>
    </w:p>
    <w:p w:rsidR="00D965C0" w:rsidP="00D965C0" w:rsidRDefault="00D965C0">
      <w:pPr>
        <w:pStyle w:val="InfoPara"/>
      </w:pPr>
      <w:r>
        <w:t>Biophysical Site Description</w:t>
      </w:r>
    </w:p>
    <w:p w:rsidR="00D965C0" w:rsidP="00D965C0" w:rsidRDefault="00D965C0">
      <w:r>
        <w:t>Freshwater marshes occur on the northwestern Hawai'ian islands and throughout the main islands as a mostly small-patch system confined to limited areas in floodplain or basin topography. This system occupies estuaries, surrounds open bodies of water, occurs in former ponds, and sometimes along streams and springs. Water levels in freshwater marshes fluctuate seasonally, but they usually retain standing water most of the year. Climate is variable depending on where the stand occurs, ranging from arid to very wet (</w:t>
      </w:r>
      <w:r w:rsidR="00C43452">
        <w:t>z</w:t>
      </w:r>
      <w:r>
        <w:t xml:space="preserve">ones 1-7) of the </w:t>
      </w:r>
      <w:r w:rsidR="00C43452">
        <w:t>seven</w:t>
      </w:r>
      <w:r>
        <w:t xml:space="preserve"> </w:t>
      </w:r>
      <w:r w:rsidR="00C43452">
        <w:t>m</w:t>
      </w:r>
      <w:r>
        <w:t xml:space="preserve">oisture </w:t>
      </w:r>
      <w:r w:rsidR="00C43452">
        <w:t>z</w:t>
      </w:r>
      <w:r>
        <w:t xml:space="preserve">ones developed for the Hawai'ian Islands by Price et al. (2007). Soils range from silty clays to deep </w:t>
      </w:r>
      <w:proofErr w:type="spellStart"/>
      <w:r>
        <w:t>gley</w:t>
      </w:r>
      <w:proofErr w:type="spellEnd"/>
      <w:r>
        <w:t xml:space="preserve"> mucks to loams and sand over less permeable subsoils.</w:t>
      </w:r>
    </w:p>
    <w:p w:rsidR="00D965C0" w:rsidP="00D965C0" w:rsidRDefault="00D965C0">
      <w:pPr>
        <w:pStyle w:val="InfoPara"/>
      </w:pPr>
      <w:r>
        <w:t>Vegetation Description</w:t>
      </w:r>
    </w:p>
    <w:p w:rsidR="00D965C0" w:rsidP="00D965C0" w:rsidRDefault="00D965C0">
      <w:r>
        <w:t xml:space="preserve">Vegetation is dominated by emergent herbaceous bulrushes, sedges and grasses, including </w:t>
      </w:r>
      <w:proofErr w:type="spellStart"/>
      <w:r w:rsidRPr="00A3523E">
        <w:rPr>
          <w:i/>
        </w:rPr>
        <w:t>Schoenoplectus</w:t>
      </w:r>
      <w:proofErr w:type="spellEnd"/>
      <w:r w:rsidRPr="00A3523E">
        <w:rPr>
          <w:i/>
        </w:rPr>
        <w:t xml:space="preserve"> </w:t>
      </w:r>
      <w:proofErr w:type="spellStart"/>
      <w:r w:rsidRPr="00A3523E">
        <w:rPr>
          <w:i/>
        </w:rPr>
        <w:t>maritimus</w:t>
      </w:r>
      <w:proofErr w:type="spellEnd"/>
      <w:r>
        <w:t xml:space="preserve"> (= </w:t>
      </w:r>
      <w:proofErr w:type="spellStart"/>
      <w:r w:rsidRPr="00A3523E">
        <w:rPr>
          <w:i/>
        </w:rPr>
        <w:t>Bolboschoenus</w:t>
      </w:r>
      <w:proofErr w:type="spellEnd"/>
      <w:r w:rsidRPr="00A3523E">
        <w:rPr>
          <w:i/>
        </w:rPr>
        <w:t xml:space="preserve"> </w:t>
      </w:r>
      <w:proofErr w:type="spellStart"/>
      <w:r w:rsidRPr="00A3523E">
        <w:rPr>
          <w:i/>
        </w:rPr>
        <w:t>maritimus</w:t>
      </w:r>
      <w:proofErr w:type="spellEnd"/>
      <w:r>
        <w:t xml:space="preserve">), </w:t>
      </w:r>
      <w:proofErr w:type="spellStart"/>
      <w:r w:rsidRPr="00A3523E">
        <w:rPr>
          <w:i/>
        </w:rPr>
        <w:t>Cyperus</w:t>
      </w:r>
      <w:proofErr w:type="spellEnd"/>
      <w:r>
        <w:t xml:space="preserve"> spp.,</w:t>
      </w:r>
      <w:r w:rsidR="00A3523E">
        <w:t xml:space="preserve"> and</w:t>
      </w:r>
      <w:r>
        <w:t xml:space="preserve"> </w:t>
      </w:r>
      <w:proofErr w:type="spellStart"/>
      <w:r w:rsidRPr="00A3523E">
        <w:rPr>
          <w:i/>
        </w:rPr>
        <w:t>Schoenoplectus</w:t>
      </w:r>
      <w:proofErr w:type="spellEnd"/>
      <w:r>
        <w:t xml:space="preserve"> spp. In a few locations known to formerly support bodies of water on Hawai'</w:t>
      </w:r>
      <w:r w:rsidR="00A3523E">
        <w:t>i</w:t>
      </w:r>
      <w:r>
        <w:t xml:space="preserve"> (</w:t>
      </w:r>
      <w:proofErr w:type="spellStart"/>
      <w:r>
        <w:t>Waimanu</w:t>
      </w:r>
      <w:proofErr w:type="spellEnd"/>
      <w:r>
        <w:t xml:space="preserve"> Valley) and </w:t>
      </w:r>
      <w:proofErr w:type="spellStart"/>
      <w:r>
        <w:t>O'ahu</w:t>
      </w:r>
      <w:proofErr w:type="spellEnd"/>
      <w:r>
        <w:t xml:space="preserve"> (Kawai Nui marsh and at </w:t>
      </w:r>
      <w:proofErr w:type="spellStart"/>
      <w:r>
        <w:t>Ka'au</w:t>
      </w:r>
      <w:proofErr w:type="spellEnd"/>
      <w:r>
        <w:t xml:space="preserve"> Crater), marsh vegetation is dominated by </w:t>
      </w:r>
      <w:proofErr w:type="spellStart"/>
      <w:r w:rsidRPr="00A3523E">
        <w:rPr>
          <w:i/>
        </w:rPr>
        <w:t>Cladium</w:t>
      </w:r>
      <w:proofErr w:type="spellEnd"/>
      <w:r w:rsidRPr="00A3523E">
        <w:rPr>
          <w:i/>
        </w:rPr>
        <w:t xml:space="preserve"> </w:t>
      </w:r>
      <w:proofErr w:type="spellStart"/>
      <w:r w:rsidRPr="00A3523E">
        <w:rPr>
          <w:i/>
        </w:rPr>
        <w:t>mariscus</w:t>
      </w:r>
      <w:proofErr w:type="spellEnd"/>
      <w:r>
        <w:t xml:space="preserve"> ssp. </w:t>
      </w:r>
      <w:proofErr w:type="spellStart"/>
      <w:r w:rsidRPr="00A3523E">
        <w:rPr>
          <w:i/>
        </w:rPr>
        <w:t>Jamaicense</w:t>
      </w:r>
      <w:proofErr w:type="spellEnd"/>
      <w:r>
        <w:t xml:space="preserve"> (= </w:t>
      </w:r>
      <w:proofErr w:type="spellStart"/>
      <w:r w:rsidRPr="00A3523E">
        <w:rPr>
          <w:i/>
        </w:rPr>
        <w:t>Cladium</w:t>
      </w:r>
      <w:proofErr w:type="spellEnd"/>
      <w:r w:rsidRPr="00A3523E">
        <w:rPr>
          <w:i/>
        </w:rPr>
        <w:t xml:space="preserve"> </w:t>
      </w:r>
      <w:proofErr w:type="spellStart"/>
      <w:r w:rsidRPr="00A3523E">
        <w:rPr>
          <w:i/>
        </w:rPr>
        <w:t>jamaicense</w:t>
      </w:r>
      <w:proofErr w:type="spellEnd"/>
      <w:r>
        <w:t xml:space="preserve">). Ferns such as </w:t>
      </w:r>
      <w:proofErr w:type="spellStart"/>
      <w:r w:rsidRPr="00A3523E">
        <w:rPr>
          <w:i/>
        </w:rPr>
        <w:t>Thelypteris</w:t>
      </w:r>
      <w:proofErr w:type="spellEnd"/>
      <w:r w:rsidRPr="00A3523E">
        <w:rPr>
          <w:i/>
        </w:rPr>
        <w:t xml:space="preserve"> </w:t>
      </w:r>
      <w:proofErr w:type="spellStart"/>
      <w:r w:rsidRPr="00A3523E">
        <w:rPr>
          <w:i/>
        </w:rPr>
        <w:t>interrupta</w:t>
      </w:r>
      <w:proofErr w:type="spellEnd"/>
      <w:r>
        <w:t xml:space="preserve"> are present in all successional stages of this system.</w:t>
      </w:r>
    </w:p>
    <w:p w:rsidR="00D965C0" w:rsidP="00D965C0" w:rsidRDefault="00D965C0">
      <w:pPr>
        <w:pStyle w:val="InfoPara"/>
      </w:pPr>
      <w:r>
        <w:t>BpS Dominant and Indicator Species</w:t>
      </w:r>
    </w:p>
    <w:p>
      <w:r>
        <w:rPr>
          <w:sz w:val="16"/>
        </w:rPr>
        <w:t>Species names are from the NRCS PLANTS database. Check species codes at http://plants.usda.gov.</w:t>
      </w:r>
    </w:p>
    <w:p w:rsidR="00D965C0" w:rsidP="00D965C0" w:rsidRDefault="00D965C0">
      <w:pPr>
        <w:pStyle w:val="InfoPara"/>
      </w:pPr>
      <w:r>
        <w:t>Disturbance Description</w:t>
      </w:r>
    </w:p>
    <w:p w:rsidR="00D965C0" w:rsidP="00D965C0" w:rsidRDefault="00D965C0">
      <w:r>
        <w:lastRenderedPageBreak/>
        <w:t>Primary disturbances include wet terrace agriculture by Hawaiian natives, natural filling by erosion. Storm surges and floods also occur resulting in major disturbance of the substrate and the vegetation.</w:t>
      </w:r>
    </w:p>
    <w:p w:rsidR="00D965C0" w:rsidP="00D965C0" w:rsidRDefault="001C3FA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65C0" w:rsidP="00D965C0" w:rsidRDefault="00D965C0">
      <w:pPr>
        <w:pStyle w:val="InfoPara"/>
      </w:pPr>
      <w:r>
        <w:t>Scale Description</w:t>
      </w:r>
    </w:p>
    <w:p w:rsidR="00D965C0" w:rsidP="00D965C0" w:rsidRDefault="00D965C0"/>
    <w:p w:rsidR="00D965C0" w:rsidP="00D965C0" w:rsidRDefault="00D965C0">
      <w:pPr>
        <w:pStyle w:val="InfoPara"/>
      </w:pPr>
      <w:r>
        <w:t>Adjacency or Identification Concerns</w:t>
      </w:r>
    </w:p>
    <w:p w:rsidR="00D965C0" w:rsidP="00D965C0" w:rsidRDefault="00D965C0">
      <w:r>
        <w:t>This system interfaces with saline tidal marsh (Northern Polynesia Tidal Salt Marsh</w:t>
      </w:r>
      <w:r w:rsidR="001C3FA1">
        <w:t xml:space="preserve"> </w:t>
      </w:r>
      <w:r w:rsidR="00C43452">
        <w:t>[</w:t>
      </w:r>
      <w:r>
        <w:t>CES412.224</w:t>
      </w:r>
      <w:r w:rsidR="00C43452">
        <w:t>]</w:t>
      </w:r>
      <w:r>
        <w:t>) in windward estuaries, where</w:t>
      </w:r>
      <w:r w:rsidR="001C3FA1">
        <w:t xml:space="preserve"> </w:t>
      </w:r>
      <w:r>
        <w:t>species from both freshwater and saltwater marshes coexist.</w:t>
      </w:r>
    </w:p>
    <w:p w:rsidR="00D965C0" w:rsidP="00D965C0" w:rsidRDefault="00D965C0">
      <w:pPr>
        <w:pStyle w:val="InfoPara"/>
      </w:pPr>
      <w:r>
        <w:t>Issues or Problems</w:t>
      </w:r>
    </w:p>
    <w:p w:rsidR="00D965C0" w:rsidP="00D965C0" w:rsidRDefault="00D965C0">
      <w:r>
        <w:t>This system does not include bogs. For some reason</w:t>
      </w:r>
      <w:r w:rsidR="00C43452">
        <w:t>,</w:t>
      </w:r>
      <w:r>
        <w:t xml:space="preserve"> many constituent species suffer taxonomic confusion (names are </w:t>
      </w:r>
      <w:r w:rsidR="001C3FA1">
        <w:t>inconsistent</w:t>
      </w:r>
      <w:r>
        <w:t>, not agreed upon</w:t>
      </w:r>
      <w:r w:rsidR="00C43452">
        <w:t>,</w:t>
      </w:r>
      <w:r>
        <w:t xml:space="preserve"> etc.).</w:t>
      </w:r>
    </w:p>
    <w:p w:rsidR="00D965C0" w:rsidP="00D965C0" w:rsidRDefault="00D965C0">
      <w:pPr>
        <w:pStyle w:val="InfoPara"/>
      </w:pPr>
      <w:r>
        <w:t>Native Uncharacteristic Conditions</w:t>
      </w:r>
    </w:p>
    <w:p w:rsidR="00D965C0" w:rsidP="00D965C0" w:rsidRDefault="00D965C0"/>
    <w:p w:rsidR="00D965C0" w:rsidP="00D965C0" w:rsidRDefault="00D965C0">
      <w:pPr>
        <w:pStyle w:val="InfoPara"/>
      </w:pPr>
      <w:r>
        <w:t>Comments</w:t>
      </w:r>
    </w:p>
    <w:p w:rsidR="00111E52" w:rsidP="00D965C0" w:rsidRDefault="00111E52"/>
    <w:p w:rsidR="00D965C0" w:rsidP="00D965C0" w:rsidRDefault="00D965C0">
      <w:pPr>
        <w:pStyle w:val="ReportSection"/>
      </w:pPr>
      <w:r>
        <w:t>Succession Classes</w:t>
      </w:r>
    </w:p>
    <w:p w:rsidR="00D965C0" w:rsidP="00D965C0" w:rsidRDefault="00D965C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65C0" w:rsidP="00D965C0" w:rsidRDefault="00D965C0">
      <w:pPr>
        <w:pStyle w:val="InfoPara"/>
        <w:pBdr>
          <w:top w:val="single" w:color="auto" w:sz="4" w:space="1"/>
        </w:pBdr>
      </w:pPr>
      <w:r>
        <w:t>Class A</w:t>
      </w:r>
      <w:r>
        <w:tab/>
        <w:t>16</w:t>
      </w:r>
      <w:r w:rsidR="002A3B10">
        <w:tab/>
      </w:r>
      <w:r w:rsidR="002A3B10">
        <w:tab/>
      </w:r>
      <w:r w:rsidR="002A3B10">
        <w:tab/>
      </w:r>
      <w:r w:rsidR="002A3B10">
        <w:tab/>
      </w:r>
      <w:r w:rsidR="004F7795">
        <w:t>Early Development 1 - Open</w:t>
      </w:r>
    </w:p>
    <w:bookmarkEnd w:id="1"/>
    <w:bookmarkEnd w:id="2"/>
    <w:p w:rsidR="00D965C0" w:rsidP="00D965C0" w:rsidRDefault="00D965C0"/>
    <w:p w:rsidR="00D965C0" w:rsidP="00D965C0" w:rsidRDefault="00D965C0">
      <w:pPr>
        <w:pStyle w:val="SClassInfoPara"/>
      </w:pPr>
      <w:r>
        <w:t>Indicator Species</w:t>
      </w:r>
    </w:p>
    <w:p w:rsidR="00D965C0" w:rsidP="00D965C0" w:rsidRDefault="00D965C0"/>
    <w:p w:rsidR="00D965C0" w:rsidP="00D965C0" w:rsidRDefault="00D965C0">
      <w:pPr>
        <w:pStyle w:val="SClassInfoPara"/>
      </w:pPr>
      <w:r>
        <w:t>Description</w:t>
      </w:r>
    </w:p>
    <w:p w:rsidR="00D965C0" w:rsidP="00D965C0" w:rsidRDefault="00D965C0">
      <w:r>
        <w:t>This seral state is characterized by marginal herbaceous vegetation on open water body.</w:t>
      </w:r>
    </w:p>
    <w:p w:rsidR="00D965C0" w:rsidP="00D965C0" w:rsidRDefault="00D965C0"/>
    <w:p>
      <w:r>
        <w:rPr>
          <w:i/>
          <w:u w:val="single"/>
        </w:rPr>
        <w:t>Maximum Tree Size Class</w:t>
      </w:r>
      <w:br/>
      <w:r>
        <w:t>None</w:t>
      </w:r>
    </w:p>
    <w:p w:rsidR="00D965C0" w:rsidP="00D965C0" w:rsidRDefault="00D965C0">
      <w:pPr>
        <w:pStyle w:val="InfoPara"/>
        <w:pBdr>
          <w:top w:val="single" w:color="auto" w:sz="4" w:space="1"/>
        </w:pBdr>
      </w:pPr>
      <w:r>
        <w:t>Class B</w:t>
      </w:r>
      <w:r>
        <w:tab/>
        <w:t>84</w:t>
      </w:r>
      <w:r w:rsidR="002A3B10">
        <w:tab/>
      </w:r>
      <w:r w:rsidR="002A3B10">
        <w:tab/>
      </w:r>
      <w:r w:rsidR="002A3B10">
        <w:tab/>
      </w:r>
      <w:r w:rsidR="002A3B10">
        <w:tab/>
      </w:r>
      <w:r w:rsidR="004F7795">
        <w:t>Late Development 1 - Closed</w:t>
      </w:r>
    </w:p>
    <w:p w:rsidR="00D965C0" w:rsidP="00D965C0" w:rsidRDefault="00D965C0"/>
    <w:p w:rsidR="00D965C0" w:rsidP="00D965C0" w:rsidRDefault="00D965C0">
      <w:pPr>
        <w:pStyle w:val="SClassInfoPara"/>
      </w:pPr>
      <w:r>
        <w:t>Indicator Species</w:t>
      </w:r>
    </w:p>
    <w:p w:rsidR="00D965C0" w:rsidP="00D965C0" w:rsidRDefault="00D965C0"/>
    <w:p w:rsidR="00D965C0" w:rsidP="00D965C0" w:rsidRDefault="00D965C0">
      <w:pPr>
        <w:pStyle w:val="SClassInfoPara"/>
      </w:pPr>
      <w:r>
        <w:t>Description</w:t>
      </w:r>
    </w:p>
    <w:p w:rsidR="00D965C0" w:rsidP="00D965C0" w:rsidRDefault="00D965C0">
      <w:r>
        <w:t xml:space="preserve">Vegetation can be characterized as dense herbaceous exceeding in some instances </w:t>
      </w:r>
      <w:r w:rsidR="00C43452">
        <w:t>1m</w:t>
      </w:r>
      <w:r>
        <w:t xml:space="preserve"> in height. </w:t>
      </w:r>
    </w:p>
    <w:p w:rsidR="00D965C0" w:rsidP="00D965C0" w:rsidRDefault="00D965C0"/>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965C0" w:rsidP="00D965C0" w:rsidRDefault="00D965C0">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D965C0" w:rsidP="00D965C0" w:rsidRDefault="00D965C0"/>
    <w:p w:rsidR="00D965C0" w:rsidP="00D965C0" w:rsidRDefault="00D965C0">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D965C0" w:rsidP="00D965C0" w:rsidRDefault="00D965C0"/>
    <w:p w:rsidR="00D965C0" w:rsidP="00D965C0" w:rsidRDefault="00D965C0">
      <w:r>
        <w:t>NatureServe. 2008. NatureServe Explorer: An online encyclopedia of life [web application]. Version 7.0. NatureServe, Arlington, Virginia. Available http://www.natureserve.org/explorer. (Accessed: September 3, 2008 ).</w:t>
      </w:r>
    </w:p>
    <w:p w:rsidR="00D965C0" w:rsidP="00D965C0" w:rsidRDefault="00D965C0"/>
    <w:p w:rsidR="00D965C0" w:rsidP="00D965C0" w:rsidRDefault="00D965C0">
      <w:r>
        <w:t xml:space="preserve">Price, J.P., S.M. </w:t>
      </w:r>
      <w:proofErr w:type="spellStart"/>
      <w:r>
        <w:t>Gon</w:t>
      </w:r>
      <w:proofErr w:type="spellEnd"/>
      <w:r>
        <w:t xml:space="preserve"> III, J.D. Jacobi, and D. </w:t>
      </w:r>
      <w:proofErr w:type="spellStart"/>
      <w:r>
        <w:t>Matsuwaki</w:t>
      </w:r>
      <w:proofErr w:type="spellEnd"/>
      <w:r>
        <w:t>. 2007. Mapping</w:t>
      </w:r>
      <w:r w:rsidR="001C3FA1">
        <w:t xml:space="preserve"> </w:t>
      </w:r>
      <w:r>
        <w:t>plant species ranges in the Hawaiian Islands: Developing a methodology and associated GIS layers. Hawai'</w:t>
      </w:r>
      <w:r w:rsidR="00C43452">
        <w:t>i</w:t>
      </w:r>
      <w:r>
        <w:t xml:space="preserve"> Cooperative Studies Unit. Technical Report HCSU-008. Pacific Aquaculture and Coastal Resources Center (PACRC), University of Hawai'i, Hilo. 58 pp., includes 16 figures and 6 tables.</w:t>
      </w:r>
    </w:p>
    <w:p w:rsidR="00D965C0" w:rsidP="00D965C0" w:rsidRDefault="00D965C0"/>
    <w:p w:rsidR="00D965C0" w:rsidP="00D965C0" w:rsidRDefault="00D965C0">
      <w:proofErr w:type="spellStart"/>
      <w:r>
        <w:t>Stemmermann</w:t>
      </w:r>
      <w:proofErr w:type="spellEnd"/>
      <w:r>
        <w:t xml:space="preserve">, L. 1983. Ecological studies of Hawaiian </w:t>
      </w:r>
      <w:proofErr w:type="spellStart"/>
      <w:r>
        <w:t>Metrosideros</w:t>
      </w:r>
      <w:proofErr w:type="spellEnd"/>
      <w:r>
        <w:t xml:space="preserve"> in a successional context. Pacific Science 37:317-325.</w:t>
      </w:r>
    </w:p>
    <w:p w:rsidR="00D965C0" w:rsidP="00D965C0" w:rsidRDefault="00D965C0"/>
    <w:p w:rsidR="00D965C0" w:rsidP="00D965C0" w:rsidRDefault="00D965C0">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D965C0" w:rsidP="00D965C0" w:rsidRDefault="00D965C0"/>
    <w:p w:rsidR="00D965C0" w:rsidP="00D965C0" w:rsidRDefault="00D965C0">
      <w:r>
        <w:t>Western Ecology Working Group of NatureServe. No date. International Ecological Classification Standard: International Vegetation Classification. Terrestrial Vegetation. NatureServe, Boulder, CO.</w:t>
      </w:r>
    </w:p>
    <w:p w:rsidRPr="00A43E41" w:rsidR="004D5F12" w:rsidP="00D965C0" w:rsidRDefault="004D5F12"/>
    <w:sectPr w:rsidRPr="00A43E41" w:rsidR="004D5F12" w:rsidSect="00111E52">
      <w:headerReference w:type="default" r:id="rId7"/>
      <w:footerReference w:type="default" r:id="rId8"/>
      <w:pgSz w:w="12240" w:h="15840"/>
      <w:pgMar w:top="1440" w:right="1440" w:bottom="1440" w:left="1440" w:header="720" w:footer="720" w:gutter="0"/>
      <w:cols w:space="720"/>
      <w:titlePg/>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174" w:rsidRDefault="002D3174">
      <w:r>
        <w:separator/>
      </w:r>
    </w:p>
  </w:endnote>
  <w:endnote w:type="continuationSeparator" w:id="0">
    <w:p w:rsidR="002D3174" w:rsidRDefault="002D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5C0" w:rsidRDefault="00D965C0" w:rsidP="00D965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174" w:rsidRDefault="002D3174">
      <w:r>
        <w:separator/>
      </w:r>
    </w:p>
  </w:footnote>
  <w:footnote w:type="continuationSeparator" w:id="0">
    <w:p w:rsidR="002D3174" w:rsidRDefault="002D3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965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11E52"/>
    <w:pPr>
      <w:ind w:left="720"/>
    </w:pPr>
    <w:rPr>
      <w:rFonts w:ascii="Calibri" w:eastAsia="Calibri" w:hAnsi="Calibri"/>
      <w:sz w:val="22"/>
      <w:szCs w:val="22"/>
    </w:rPr>
  </w:style>
  <w:style w:type="character" w:styleId="Hyperlink">
    <w:name w:val="Hyperlink"/>
    <w:rsid w:val="00111E52"/>
    <w:rPr>
      <w:color w:val="0000FF"/>
      <w:u w:val="single"/>
    </w:rPr>
  </w:style>
  <w:style w:type="paragraph" w:customStyle="1" w:styleId="paragraph">
    <w:name w:val="paragraph"/>
    <w:basedOn w:val="Normal"/>
    <w:rsid w:val="001C3FA1"/>
  </w:style>
  <w:style w:type="character" w:customStyle="1" w:styleId="normaltextrun1">
    <w:name w:val="normaltextrun1"/>
    <w:rsid w:val="001C3FA1"/>
  </w:style>
  <w:style w:type="character" w:customStyle="1" w:styleId="eop">
    <w:name w:val="eop"/>
    <w:rsid w:val="001C3FA1"/>
  </w:style>
  <w:style w:type="paragraph" w:styleId="BalloonText">
    <w:name w:val="Balloon Text"/>
    <w:basedOn w:val="Normal"/>
    <w:link w:val="BalloonTextChar"/>
    <w:uiPriority w:val="99"/>
    <w:semiHidden/>
    <w:unhideWhenUsed/>
    <w:rsid w:val="00C434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4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3099">
      <w:bodyDiv w:val="1"/>
      <w:marLeft w:val="0"/>
      <w:marRight w:val="0"/>
      <w:marTop w:val="0"/>
      <w:marBottom w:val="0"/>
      <w:divBdr>
        <w:top w:val="none" w:sz="0" w:space="0" w:color="auto"/>
        <w:left w:val="none" w:sz="0" w:space="0" w:color="auto"/>
        <w:bottom w:val="none" w:sz="0" w:space="0" w:color="auto"/>
        <w:right w:val="none" w:sz="0" w:space="0" w:color="auto"/>
      </w:divBdr>
    </w:div>
    <w:div w:id="12244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2018-06-06T21:18:00Z</dcterms:created>
  <dcterms:modified xsi:type="dcterms:W3CDTF">2025-02-12T09:42:14Z</dcterms:modified>
</cp:coreProperties>
</file>