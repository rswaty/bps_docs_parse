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ACC" w:rsidP="00C13ACC" w:rsidRDefault="00C13ACC" w14:paraId="612F632A" w14:textId="77777777">
      <w:pPr>
        <w:pStyle w:val="BpSTitle"/>
      </w:pPr>
      <w:r>
        <w:t>10710</w:t>
      </w:r>
    </w:p>
    <w:p w:rsidR="00C13ACC" w:rsidP="00C13ACC" w:rsidRDefault="00C13ACC" w14:paraId="3AA43A8B" w14:textId="77777777">
      <w:pPr>
        <w:pStyle w:val="BpSTitle"/>
      </w:pPr>
      <w:r>
        <w:t>Sierra Nevada Alpine Dwarf-Shrubland</w:t>
      </w:r>
    </w:p>
    <w:p w:rsidR="00C13ACC" w:rsidP="003D7967" w:rsidRDefault="00C13ACC" w14:paraId="3DA62E39" w14:textId="5923996F">
      <w:pPr>
        <w:tabs>
          <w:tab w:val="left" w:pos="7200"/>
        </w:tabs>
      </w:pPr>
      <w:r>
        <w:t>BpS Model/Description Version: Aug. 2020</w:t>
      </w:r>
      <w:r w:rsidR="00E444B2">
        <w:tab/>
      </w:r>
    </w:p>
    <w:p w:rsidR="00C13ACC" w:rsidP="003D7967" w:rsidRDefault="00C13ACC" w14:paraId="29C08117" w14:textId="77777777">
      <w:pPr>
        <w:tabs>
          <w:tab w:val="left" w:pos="7200"/>
        </w:tabs>
      </w:pPr>
    </w:p>
    <w:p w:rsidR="00C13ACC" w:rsidP="00C13ACC" w:rsidRDefault="00C13ACC" w14:paraId="1DDD00DF" w14:textId="77777777"/>
    <w:p w:rsidR="00C13ACC" w:rsidP="00C13ACC" w:rsidRDefault="00C13ACC" w14:paraId="508247FD" w14:textId="77777777">
      <w:pPr>
        <w:pStyle w:val="InfoPara"/>
      </w:pPr>
      <w:r>
        <w:t>Vegetation Type</w:t>
      </w:r>
    </w:p>
    <w:p w:rsidR="00C13ACC" w:rsidP="00C13ACC" w:rsidRDefault="00C13ACC" w14:paraId="26A67ED2" w14:textId="69B60B97">
      <w:bookmarkStart w:name="_GoBack" w:id="0"/>
      <w:bookmarkEnd w:id="0"/>
      <w:r>
        <w:t>Shrubland</w:t>
      </w:r>
    </w:p>
    <w:p w:rsidR="00C13ACC" w:rsidP="00C13ACC" w:rsidRDefault="00C13ACC" w14:paraId="26A07958" w14:textId="45C20AA5">
      <w:pPr>
        <w:pStyle w:val="InfoPara"/>
      </w:pPr>
      <w:r>
        <w:t>Map Zone</w:t>
      </w:r>
    </w:p>
    <w:p w:rsidR="00C13ACC" w:rsidP="00C13ACC" w:rsidRDefault="00C13ACC" w14:paraId="0BAAB5FF" w14:textId="77777777">
      <w:r>
        <w:t>6</w:t>
      </w:r>
    </w:p>
    <w:p w:rsidR="00C13ACC" w:rsidP="00C13ACC" w:rsidRDefault="00C13ACC" w14:paraId="5E0158BC" w14:textId="77777777">
      <w:pPr>
        <w:pStyle w:val="InfoPara"/>
      </w:pPr>
      <w:r>
        <w:t>Geographic Range</w:t>
      </w:r>
    </w:p>
    <w:p w:rsidR="00C13ACC" w:rsidP="00C13ACC" w:rsidRDefault="00C13ACC" w14:paraId="14CF9514" w14:textId="08480C5E">
      <w:r>
        <w:t>This widespread ecological system occurs above upper timberline throughout the Sierra Nevada and Southern Cascades, including alpine areas of ranges in C</w:t>
      </w:r>
      <w:r w:rsidR="00E444B2">
        <w:t>alifornia</w:t>
      </w:r>
      <w:r>
        <w:t xml:space="preserve"> and O</w:t>
      </w:r>
      <w:r w:rsidR="00E444B2">
        <w:t>regon</w:t>
      </w:r>
      <w:r>
        <w:t>.</w:t>
      </w:r>
    </w:p>
    <w:p w:rsidR="00C13ACC" w:rsidP="00C13ACC" w:rsidRDefault="00C13ACC" w14:paraId="65E0B2B6" w14:textId="77777777">
      <w:pPr>
        <w:pStyle w:val="InfoPara"/>
      </w:pPr>
      <w:r>
        <w:t>Biophysical Site Description</w:t>
      </w:r>
    </w:p>
    <w:p w:rsidR="00C13ACC" w:rsidP="00C13ACC" w:rsidRDefault="00C13ACC" w14:paraId="2A6A40F1" w14:textId="306BF407">
      <w:r>
        <w:t>Elevations are above 2</w:t>
      </w:r>
      <w:r w:rsidR="00E444B2">
        <w:t>,</w:t>
      </w:r>
      <w:r>
        <w:t>800m. This system occurs in areas of level or concave glacial topography, with late-lying snow and sub-irrigation from surrounding slopes. Soils have become relatively stabilized in these sites, are moist but well drained, strongly acid</w:t>
      </w:r>
      <w:r w:rsidR="00E444B2">
        <w:t>ic</w:t>
      </w:r>
      <w:r>
        <w:t xml:space="preserve">, and often </w:t>
      </w:r>
      <w:r w:rsidR="00E444B2">
        <w:t>have</w:t>
      </w:r>
      <w:r>
        <w:t xml:space="preserve"> substantial peat layers.</w:t>
      </w:r>
    </w:p>
    <w:p w:rsidR="00C13ACC" w:rsidP="00C13ACC" w:rsidRDefault="00C13ACC" w14:paraId="23707CDE" w14:textId="77777777">
      <w:pPr>
        <w:pStyle w:val="InfoPara"/>
      </w:pPr>
      <w:r>
        <w:t>Vegetation Description</w:t>
      </w:r>
    </w:p>
    <w:p w:rsidR="00C13ACC" w:rsidP="00C13ACC" w:rsidRDefault="00C13ACC" w14:paraId="3D4D61DF" w14:textId="77777777">
      <w:r>
        <w:t>The system is commonly comprised of a mosaic of plant communities that include</w:t>
      </w:r>
    </w:p>
    <w:p w:rsidRPr="003D7967" w:rsidR="00C13ACC" w:rsidP="00C13ACC" w:rsidRDefault="00C13ACC" w14:paraId="56C686B7" w14:textId="3EAD28D3">
      <w:pPr>
        <w:rPr>
          <w:i/>
          <w:lang w:val="es-MX"/>
        </w:rPr>
      </w:pPr>
      <w:r w:rsidRPr="003D7967">
        <w:rPr>
          <w:i/>
          <w:lang w:val="es-MX"/>
        </w:rPr>
        <w:t xml:space="preserve">Arenaria </w:t>
      </w:r>
      <w:proofErr w:type="spellStart"/>
      <w:r w:rsidRPr="003D7967">
        <w:rPr>
          <w:i/>
          <w:lang w:val="es-MX"/>
        </w:rPr>
        <w:t>kingii</w:t>
      </w:r>
      <w:proofErr w:type="spellEnd"/>
      <w:r w:rsidR="007F1092">
        <w:rPr>
          <w:lang w:val="es-MX"/>
        </w:rPr>
        <w:t>,</w:t>
      </w:r>
      <w:r w:rsidRPr="003D7967">
        <w:rPr>
          <w:i/>
          <w:lang w:val="es-MX"/>
        </w:rPr>
        <w:t xml:space="preserve"> </w:t>
      </w:r>
      <w:proofErr w:type="spellStart"/>
      <w:r w:rsidRPr="003D7967">
        <w:rPr>
          <w:i/>
          <w:lang w:val="es-MX"/>
        </w:rPr>
        <w:t>Ericameria</w:t>
      </w:r>
      <w:proofErr w:type="spellEnd"/>
      <w:r w:rsidRPr="003D7967">
        <w:rPr>
          <w:i/>
          <w:lang w:val="es-MX"/>
        </w:rPr>
        <w:t xml:space="preserve"> discoidea</w:t>
      </w:r>
      <w:r w:rsidR="007F1092">
        <w:rPr>
          <w:lang w:val="es-MX"/>
        </w:rPr>
        <w:t>,</w:t>
      </w:r>
      <w:r w:rsidRPr="003D7967">
        <w:rPr>
          <w:i/>
          <w:lang w:val="es-MX"/>
        </w:rPr>
        <w:t xml:space="preserve"> Artemisia </w:t>
      </w:r>
      <w:proofErr w:type="spellStart"/>
      <w:r w:rsidRPr="003D7967">
        <w:rPr>
          <w:i/>
          <w:lang w:val="es-MX"/>
        </w:rPr>
        <w:t>arbuscula</w:t>
      </w:r>
      <w:proofErr w:type="spellEnd"/>
      <w:r w:rsidR="007F1092">
        <w:rPr>
          <w:lang w:val="es-MX"/>
        </w:rPr>
        <w:t>,</w:t>
      </w:r>
      <w:r w:rsidRPr="003D7967">
        <w:rPr>
          <w:i/>
          <w:lang w:val="es-MX"/>
        </w:rPr>
        <w:t xml:space="preserve"> </w:t>
      </w:r>
      <w:proofErr w:type="spellStart"/>
      <w:r w:rsidRPr="003D7967">
        <w:rPr>
          <w:i/>
          <w:lang w:val="es-MX"/>
        </w:rPr>
        <w:t>Phlox</w:t>
      </w:r>
      <w:proofErr w:type="spellEnd"/>
      <w:r w:rsidRPr="003D7967">
        <w:rPr>
          <w:i/>
          <w:lang w:val="es-MX"/>
        </w:rPr>
        <w:t xml:space="preserve"> </w:t>
      </w:r>
      <w:proofErr w:type="spellStart"/>
      <w:r w:rsidRPr="003D7967">
        <w:rPr>
          <w:i/>
          <w:lang w:val="es-MX"/>
        </w:rPr>
        <w:t>covillei</w:t>
      </w:r>
      <w:proofErr w:type="spellEnd"/>
      <w:r w:rsidR="007F1092">
        <w:rPr>
          <w:lang w:val="es-MX"/>
        </w:rPr>
        <w:t>,</w:t>
      </w:r>
    </w:p>
    <w:p w:rsidR="00C13ACC" w:rsidP="00C13ACC" w:rsidRDefault="00C13ACC" w14:paraId="48D025E8" w14:textId="3BF5BAFD">
      <w:proofErr w:type="spellStart"/>
      <w:r w:rsidRPr="003D7967">
        <w:rPr>
          <w:i/>
        </w:rPr>
        <w:t>Eriogonum</w:t>
      </w:r>
      <w:proofErr w:type="spellEnd"/>
      <w:r w:rsidRPr="003D7967">
        <w:rPr>
          <w:i/>
        </w:rPr>
        <w:t xml:space="preserve"> </w:t>
      </w:r>
      <w:proofErr w:type="spellStart"/>
      <w:r w:rsidRPr="003D7967">
        <w:rPr>
          <w:i/>
        </w:rPr>
        <w:t>incanum</w:t>
      </w:r>
      <w:proofErr w:type="spellEnd"/>
      <w:r w:rsidR="007F1092">
        <w:t>,</w:t>
      </w:r>
      <w:r w:rsidRPr="003D7967">
        <w:rPr>
          <w:i/>
        </w:rPr>
        <w:t xml:space="preserve"> </w:t>
      </w:r>
      <w:proofErr w:type="spellStart"/>
      <w:r w:rsidRPr="003D7967">
        <w:rPr>
          <w:i/>
        </w:rPr>
        <w:t>Eriogonum</w:t>
      </w:r>
      <w:proofErr w:type="spellEnd"/>
      <w:r w:rsidRPr="003D7967">
        <w:rPr>
          <w:i/>
        </w:rPr>
        <w:t xml:space="preserve"> </w:t>
      </w:r>
      <w:proofErr w:type="spellStart"/>
      <w:r w:rsidRPr="003D7967">
        <w:rPr>
          <w:i/>
        </w:rPr>
        <w:t>ovalifolium</w:t>
      </w:r>
      <w:proofErr w:type="spellEnd"/>
      <w:r w:rsidR="007F1092">
        <w:t>,</w:t>
      </w:r>
      <w:r w:rsidRPr="003D7967">
        <w:rPr>
          <w:i/>
        </w:rPr>
        <w:t xml:space="preserve"> </w:t>
      </w:r>
      <w:proofErr w:type="spellStart"/>
      <w:r w:rsidRPr="003D7967">
        <w:rPr>
          <w:i/>
        </w:rPr>
        <w:t>Eriogonum</w:t>
      </w:r>
      <w:proofErr w:type="spellEnd"/>
      <w:r w:rsidRPr="003D7967">
        <w:rPr>
          <w:i/>
        </w:rPr>
        <w:t xml:space="preserve"> </w:t>
      </w:r>
      <w:proofErr w:type="spellStart"/>
      <w:r w:rsidRPr="003D7967">
        <w:rPr>
          <w:i/>
        </w:rPr>
        <w:t>roseum</w:t>
      </w:r>
      <w:proofErr w:type="spellEnd"/>
      <w:r w:rsidR="007F1092">
        <w:t>,</w:t>
      </w:r>
      <w:r w:rsidRPr="003D7967">
        <w:rPr>
          <w:i/>
        </w:rPr>
        <w:t xml:space="preserve"> Polygonum </w:t>
      </w:r>
      <w:proofErr w:type="spellStart"/>
      <w:r w:rsidRPr="003D7967">
        <w:rPr>
          <w:i/>
        </w:rPr>
        <w:t>shastense</w:t>
      </w:r>
      <w:proofErr w:type="spellEnd"/>
      <w:r w:rsidR="007F1092">
        <w:t>,</w:t>
      </w:r>
      <w:r w:rsidRPr="003D7967">
        <w:rPr>
          <w:i/>
        </w:rPr>
        <w:t xml:space="preserve"> </w:t>
      </w:r>
      <w:proofErr w:type="spellStart"/>
      <w:r w:rsidRPr="003D7967">
        <w:rPr>
          <w:i/>
        </w:rPr>
        <w:t>Leptodactylon</w:t>
      </w:r>
      <w:proofErr w:type="spellEnd"/>
      <w:r w:rsidRPr="003D7967">
        <w:rPr>
          <w:i/>
        </w:rPr>
        <w:t xml:space="preserve"> </w:t>
      </w:r>
      <w:proofErr w:type="spellStart"/>
      <w:r w:rsidRPr="003D7967">
        <w:rPr>
          <w:i/>
        </w:rPr>
        <w:t>pungens</w:t>
      </w:r>
      <w:proofErr w:type="spellEnd"/>
      <w:r w:rsidR="007F1092">
        <w:t>,</w:t>
      </w:r>
      <w:r w:rsidRPr="003D7967">
        <w:rPr>
          <w:i/>
        </w:rPr>
        <w:t xml:space="preserve"> </w:t>
      </w:r>
      <w:r w:rsidRPr="007F1092">
        <w:t>and</w:t>
      </w:r>
      <w:r w:rsidRPr="003D7967">
        <w:rPr>
          <w:i/>
        </w:rPr>
        <w:t xml:space="preserve"> </w:t>
      </w:r>
      <w:proofErr w:type="spellStart"/>
      <w:r w:rsidRPr="003D7967">
        <w:rPr>
          <w:i/>
        </w:rPr>
        <w:t>Phyllodoce</w:t>
      </w:r>
      <w:proofErr w:type="spellEnd"/>
      <w:r w:rsidRPr="003D7967">
        <w:rPr>
          <w:i/>
        </w:rPr>
        <w:t xml:space="preserve"> </w:t>
      </w:r>
      <w:proofErr w:type="spellStart"/>
      <w:r w:rsidRPr="003D7967">
        <w:rPr>
          <w:i/>
        </w:rPr>
        <w:t>breweri</w:t>
      </w:r>
      <w:proofErr w:type="spellEnd"/>
      <w:r>
        <w:t>. Floristically, communities within this system have desert affinities rather than cordilleran affinities. Vegetation in these areas is controlled by the absence of persistent snow, wind desiccation, permafrost, and a short growing season.</w:t>
      </w:r>
    </w:p>
    <w:p w:rsidR="00C13ACC" w:rsidP="00C13ACC" w:rsidRDefault="00C13ACC" w14:paraId="3F8D2CB3"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3D7967" w:rsidP="00C13ACC" w:rsidRDefault="003D7967" w14:paraId="03A02809" w14:textId="77777777">
      <w:pPr>
        <w:pStyle w:val="InfoPara"/>
      </w:pPr>
    </w:p>
    <w:p w:rsidR="003D7967" w:rsidP="00C13ACC" w:rsidRDefault="003D7967" w14:paraId="72E8D9D7" w14:textId="77777777">
      <w:pPr>
        <w:pStyle w:val="InfoPara"/>
      </w:pPr>
    </w:p>
    <w:p w:rsidR="00C13ACC" w:rsidP="00C13ACC" w:rsidRDefault="00C13ACC" w14:paraId="074BBFEA" w14:textId="322C91F9">
      <w:pPr>
        <w:pStyle w:val="InfoPara"/>
      </w:pPr>
      <w:r>
        <w:lastRenderedPageBreak/>
        <w:t>Disturbance Description</w:t>
      </w:r>
    </w:p>
    <w:p w:rsidR="00C13ACC" w:rsidP="00C13ACC" w:rsidRDefault="00C13ACC" w14:paraId="0582616E" w14:textId="4EA87844">
      <w:r>
        <w:t>Vegetation in these areas is controlled by snow retention, wind desiccation, permafrost, and a short growing season. Dry summers associated with major drought years (mean return interval</w:t>
      </w:r>
      <w:r w:rsidR="007F1092">
        <w:t>,</w:t>
      </w:r>
      <w:r>
        <w:t xml:space="preserve"> 100yrs) favor grasses over forbs, whereas wet summers cause a more diverse mixture of forbs and graminoids.</w:t>
      </w:r>
    </w:p>
    <w:p w:rsidR="00C13ACC" w:rsidP="00C13ACC" w:rsidRDefault="00C13ACC" w14:paraId="24FD2C11" w14:textId="77777777"/>
    <w:p w:rsidR="00C13ACC" w:rsidP="00C13ACC" w:rsidRDefault="00C13ACC" w14:paraId="7D769F4F" w14:textId="7F82EFAB">
      <w:r>
        <w:t>Avalanches on ste</w:t>
      </w:r>
      <w:r w:rsidR="007F1092">
        <w:t>e</w:t>
      </w:r>
      <w:r>
        <w:t>per slopes where soil accumulate</w:t>
      </w:r>
      <w:r w:rsidR="007F1092">
        <w:t>s</w:t>
      </w:r>
      <w:r>
        <w:t xml:space="preserve"> can cause infrequent soil</w:t>
      </w:r>
      <w:r w:rsidR="007F1092">
        <w:t xml:space="preserve"> </w:t>
      </w:r>
      <w:r>
        <w:t>slips</w:t>
      </w:r>
      <w:r w:rsidR="003D7967">
        <w:t xml:space="preserve"> that</w:t>
      </w:r>
      <w:r>
        <w:t xml:space="preserve"> expose bare ground.</w:t>
      </w:r>
    </w:p>
    <w:p w:rsidR="00C13ACC" w:rsidP="00C13ACC" w:rsidRDefault="00C13ACC" w14:paraId="26CDDF06" w14:textId="77777777"/>
    <w:p w:rsidR="00C13ACC" w:rsidP="00C13ACC" w:rsidRDefault="00C13ACC" w14:paraId="1D268AE9" w14:textId="7E7F841E">
      <w:r>
        <w:t xml:space="preserve">Very small burns of a few square meters (replacement fire) caused by lightning strikes were included as a rare disturbance, although lighting storms are frequent </w:t>
      </w:r>
      <w:r w:rsidR="007F1092">
        <w:t>at</w:t>
      </w:r>
      <w:r>
        <w:t xml:space="preserve"> those elevations. The calculation of lightning strike frequency was not based on fire return intervals, but on the number of strikes (in this case, five) per 1</w:t>
      </w:r>
      <w:r w:rsidR="007F1092">
        <w:t>,</w:t>
      </w:r>
      <w:r>
        <w:t xml:space="preserve">000 possible </w:t>
      </w:r>
      <w:r w:rsidR="006C0384">
        <w:t>locations</w:t>
      </w:r>
      <w:r w:rsidR="007F1092">
        <w:t xml:space="preserve"> per </w:t>
      </w:r>
      <w:r w:rsidR="006C0384">
        <w:t>y</w:t>
      </w:r>
      <w:r w:rsidR="007F1092">
        <w:t>ea</w:t>
      </w:r>
      <w:r w:rsidR="006C0384">
        <w:t>r</w:t>
      </w:r>
      <w:r>
        <w:t xml:space="preserve">. </w:t>
      </w:r>
    </w:p>
    <w:p w:rsidR="00C13ACC" w:rsidP="00C13ACC" w:rsidRDefault="00C13ACC" w14:paraId="2578E0C8" w14:textId="77777777"/>
    <w:p w:rsidR="00C13ACC" w:rsidP="00C13ACC" w:rsidRDefault="00C13ACC" w14:paraId="62A72E57" w14:textId="7CFC605E">
      <w:r>
        <w:t xml:space="preserve">Native herbivores (Rocky Mountain bighorn sheep, mule deer, and elk) were common in the </w:t>
      </w:r>
      <w:r w:rsidR="007F1092">
        <w:t>A</w:t>
      </w:r>
      <w:r>
        <w:t>lpine but probably did not greatly affect vegetation cover because animals move frequently as they reduce vegetation cover.</w:t>
      </w:r>
    </w:p>
    <w:p w:rsidR="00C13ACC" w:rsidP="00C13ACC" w:rsidRDefault="00C13ACC" w14:paraId="11B32660"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13ACC" w:rsidP="00C13ACC" w:rsidRDefault="00C13ACC" w14:paraId="6EBCF54E" w14:textId="77777777">
      <w:pPr>
        <w:pStyle w:val="InfoPara"/>
      </w:pPr>
      <w:r>
        <w:t>Scale Description</w:t>
      </w:r>
    </w:p>
    <w:p w:rsidR="00C13ACC" w:rsidP="00C13ACC" w:rsidRDefault="00C13ACC" w14:paraId="15868BD5" w14:textId="119BD6EE">
      <w:r>
        <w:t>This ecological system occurs sporadically in variable</w:t>
      </w:r>
      <w:r w:rsidR="007F1092">
        <w:t>-</w:t>
      </w:r>
      <w:r>
        <w:t xml:space="preserve">size patches of the </w:t>
      </w:r>
      <w:r w:rsidR="007F1092">
        <w:t>A</w:t>
      </w:r>
      <w:r>
        <w:t>lpine. Patch size varies from a few acres to 100ac in mountain basins. Stand-replacement fires may be caused by lightning strikes that do not spread due to the sparse cover of fine fuels and extensive barren areas acting as fire breaks.</w:t>
      </w:r>
    </w:p>
    <w:p w:rsidR="00C13ACC" w:rsidP="00C13ACC" w:rsidRDefault="00C13ACC" w14:paraId="4ABEF672" w14:textId="77777777">
      <w:pPr>
        <w:pStyle w:val="InfoPara"/>
      </w:pPr>
      <w:r>
        <w:t>Adjacency or Identification Concerns</w:t>
      </w:r>
    </w:p>
    <w:p w:rsidR="00C13ACC" w:rsidP="00C13ACC" w:rsidRDefault="00C13ACC" w14:paraId="0DCD0C4A" w14:textId="77777777">
      <w:r>
        <w:t>Adjacent to and inter-mixed with Sierra Nevadan Dry Tundra.</w:t>
      </w:r>
    </w:p>
    <w:p w:rsidR="00C13ACC" w:rsidP="00C13ACC" w:rsidRDefault="00C13ACC" w14:paraId="3ED78EE8" w14:textId="77777777">
      <w:pPr>
        <w:pStyle w:val="InfoPara"/>
      </w:pPr>
      <w:r>
        <w:t>Issues or Problems</w:t>
      </w:r>
    </w:p>
    <w:p w:rsidR="00C13ACC" w:rsidP="00C13ACC" w:rsidRDefault="00C13ACC" w14:paraId="356ED8FB" w14:textId="77777777">
      <w:r>
        <w:t>Scarce information on this system.</w:t>
      </w:r>
    </w:p>
    <w:p w:rsidR="00C13ACC" w:rsidP="00C13ACC" w:rsidRDefault="00C13ACC" w14:paraId="0411C87E" w14:textId="77777777">
      <w:pPr>
        <w:pStyle w:val="InfoPara"/>
      </w:pPr>
      <w:r>
        <w:t>Native Uncharacteristic Conditions</w:t>
      </w:r>
    </w:p>
    <w:p w:rsidR="00C13ACC" w:rsidP="00C13ACC" w:rsidRDefault="00C13ACC" w14:paraId="18DCE4CD" w14:textId="77777777"/>
    <w:p w:rsidR="00C13ACC" w:rsidP="00C13ACC" w:rsidRDefault="00C13ACC" w14:paraId="05568F14" w14:textId="77777777">
      <w:pPr>
        <w:pStyle w:val="InfoPara"/>
      </w:pPr>
      <w:r>
        <w:t>Comments</w:t>
      </w:r>
    </w:p>
    <w:p w:rsidR="00C13ACC" w:rsidP="00C13ACC" w:rsidRDefault="006C0384" w14:paraId="0DF0A707" w14:textId="77777777">
      <w:r>
        <w:t>Reviewer</w:t>
      </w:r>
      <w:r w:rsidR="00C13ACC">
        <w:t xml:space="preserve"> modified the description to fit the </w:t>
      </w:r>
      <w:proofErr w:type="spellStart"/>
      <w:r w:rsidR="00C13ACC">
        <w:t>Sierran</w:t>
      </w:r>
      <w:proofErr w:type="spellEnd"/>
      <w:r w:rsidR="00C13ACC">
        <w:t xml:space="preserve"> geography. </w:t>
      </w:r>
    </w:p>
    <w:p w:rsidR="00AE6A4F" w:rsidP="00C13ACC" w:rsidRDefault="00AE6A4F" w14:paraId="10393844" w14:textId="77777777"/>
    <w:p w:rsidR="00C13ACC" w:rsidP="00C13ACC" w:rsidRDefault="00C13ACC" w14:paraId="7290F253"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lastRenderedPageBreak/>
        <w:t>Succession Classes</w:t>
      </w:r>
    </w:p>
    <w:p w:rsidR="00C13ACC" w:rsidP="00C13ACC" w:rsidRDefault="00C13ACC" w14:paraId="458F826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13ACC" w:rsidP="00C13ACC" w:rsidRDefault="00C13ACC" w14:paraId="6E184EC6"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C13ACC" w:rsidP="00C13ACC" w:rsidRDefault="00C13ACC" w14:paraId="07CDAC84" w14:textId="77777777"/>
    <w:p w:rsidR="00C13ACC" w:rsidP="00C13ACC" w:rsidRDefault="00C13ACC" w14:paraId="195A3CFD" w14:textId="77777777">
      <w:pPr>
        <w:pStyle w:val="SClassInfoPara"/>
      </w:pPr>
      <w:r>
        <w:t>Indicator Species</w:t>
      </w:r>
    </w:p>
    <w:p w:rsidR="00C13ACC" w:rsidP="00C13ACC" w:rsidRDefault="00C13ACC" w14:paraId="0CECF50E" w14:textId="77777777"/>
    <w:p w:rsidR="00C13ACC" w:rsidP="00C13ACC" w:rsidRDefault="00C13ACC" w14:paraId="3706104D" w14:textId="77777777">
      <w:pPr>
        <w:pStyle w:val="SClassInfoPara"/>
      </w:pPr>
      <w:r>
        <w:t>Description</w:t>
      </w:r>
    </w:p>
    <w:p w:rsidR="00C13ACC" w:rsidP="00C13ACC" w:rsidRDefault="3C22F3C4" w14:paraId="076902F9" w14:textId="60C0F700">
      <w:r>
        <w:t>Very exposed (barren) state following a lightning strike. Soil (not rock) may dominate the area. Grasses are more common than forbs or shrubs.</w:t>
      </w:r>
    </w:p>
    <w:p w:rsidR="00C13ACC" w:rsidP="00C13ACC" w:rsidRDefault="00C13ACC" w14:paraId="592B7E84" w14:textId="77777777"/>
    <w:p w:rsidR="00C13ACC" w:rsidP="00C13ACC" w:rsidRDefault="3C22F3C4" w14:paraId="16BDF2C6" w14:textId="77777777">
      <w:r>
        <w:t>Canopy closure originally input as 0-10%; however, due to mapping rules, it was changed to 0-20%.</w:t>
      </w:r>
    </w:p>
    <w:p w:rsidR="00C13ACC" w:rsidP="00C13ACC" w:rsidRDefault="00C13ACC" w14:paraId="3C016979" w14:textId="77777777"/>
    <w:p>
      <w:r>
        <w:rPr>
          <w:i/>
          <w:u w:val="single"/>
        </w:rPr>
        <w:t>Maximum Tree Size Class</w:t>
      </w:r>
      <w:br/>
      <w:r>
        <w:t>None</w:t>
      </w:r>
    </w:p>
    <w:p w:rsidR="00C13ACC" w:rsidP="00C13ACC" w:rsidRDefault="00C13ACC" w14:paraId="248C77BF" w14:textId="77777777">
      <w:pPr>
        <w:pStyle w:val="InfoPara"/>
        <w:pBdr>
          <w:top w:val="single" w:color="auto" w:sz="4" w:space="1"/>
        </w:pBdr>
      </w:pPr>
      <w:r>
        <w:t>Class B</w:t>
      </w:r>
      <w:r>
        <w:tab/>
        <w:t>87</w:t>
      </w:r>
      <w:r w:rsidR="002A3B10">
        <w:tab/>
      </w:r>
      <w:r w:rsidR="002A3B10">
        <w:tab/>
      </w:r>
      <w:r w:rsidR="002A3B10">
        <w:tab/>
      </w:r>
      <w:r w:rsidR="002A3B10">
        <w:tab/>
      </w:r>
      <w:r w:rsidR="004F7795">
        <w:t>Late Development 1 - Closed</w:t>
      </w:r>
    </w:p>
    <w:p w:rsidR="00C13ACC" w:rsidP="00C13ACC" w:rsidRDefault="00C13ACC" w14:paraId="3196AF61" w14:textId="77777777"/>
    <w:p w:rsidR="00C13ACC" w:rsidP="00C13ACC" w:rsidRDefault="00C13ACC" w14:paraId="1C3F9914" w14:textId="77777777">
      <w:pPr>
        <w:pStyle w:val="SClassInfoPara"/>
      </w:pPr>
      <w:r>
        <w:t>Indicator Species</w:t>
      </w:r>
    </w:p>
    <w:p w:rsidR="00C13ACC" w:rsidP="00C13ACC" w:rsidRDefault="00C13ACC" w14:paraId="66D9EBA3" w14:textId="77777777"/>
    <w:p w:rsidR="00C13ACC" w:rsidP="00C13ACC" w:rsidRDefault="00C13ACC" w14:paraId="5F18E822" w14:textId="77777777">
      <w:pPr>
        <w:pStyle w:val="SClassInfoPara"/>
      </w:pPr>
      <w:r>
        <w:t>Description</w:t>
      </w:r>
    </w:p>
    <w:p w:rsidR="00C13ACC" w:rsidP="00C13ACC" w:rsidRDefault="3C22F3C4" w14:paraId="3814135F" w14:textId="1C73C5F2">
      <w:r>
        <w:t>Alpine community is dominated by semi-continuous layer of ericaceous shrubs. Plant cover may vary from 10% on exposed sites to as much as 50% on mesic and more protected sites. Infrequent replacement fire in the form of lightning strikes, severe summer droughts, and rare avalanches on ste</w:t>
      </w:r>
      <w:r w:rsidR="007F1092">
        <w:t>e</w:t>
      </w:r>
      <w:r>
        <w:t>per slopes with soil cause a transition.</w:t>
      </w:r>
    </w:p>
    <w:p w:rsidR="00C13ACC" w:rsidP="00C13ACC" w:rsidRDefault="00C13ACC" w14:paraId="7EE3399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Avalanches</w:t>
      </w:r>
    </w:p>
    <w:p>
      <w:r>
        <w:t/>
      </w:r>
    </w:p>
    <w:p>
      <w:pPr>
        <w:pStyle w:val="ReportSection"/>
      </w:pPr>
      <w:r>
        <w:t>References</w:t>
      </w:r>
    </w:p>
    <w:p>
      <w:r>
        <w:t/>
      </w:r>
    </w:p>
    <w:p w:rsidR="00C13ACC" w:rsidP="00C13ACC" w:rsidRDefault="00C13ACC" w14:paraId="079419F3" w14:textId="77777777">
      <w:r>
        <w:t xml:space="preserve">Baker, W.L. 1980a. Alpine vegetation of the Sangre De Cristo Mountains, New Mexico: Gradient analysis and classification. Unpublished thesis. Chapel Hill, NC: University of North Carolina. 55 pp. </w:t>
      </w:r>
    </w:p>
    <w:p w:rsidR="00C13ACC" w:rsidP="00C13ACC" w:rsidRDefault="00C13ACC" w14:paraId="098525D5" w14:textId="77777777"/>
    <w:p w:rsidR="00C13ACC" w:rsidP="00C13ACC" w:rsidRDefault="00C13ACC" w14:paraId="1E0A8A9D" w14:textId="77777777">
      <w:r>
        <w:t xml:space="preserve">Bamberg, S.A. 1961. Plant ecology of alpine tundra area in Montana and adjacent Wyoming. Unpublished dissertation. Boulder, CO: University of Colorado. 163 pp. </w:t>
      </w:r>
    </w:p>
    <w:p w:rsidR="00C13ACC" w:rsidP="00C13ACC" w:rsidRDefault="00C13ACC" w14:paraId="5BDC534E" w14:textId="77777777"/>
    <w:p w:rsidR="00C13ACC" w:rsidP="00C13ACC" w:rsidRDefault="00C13ACC" w14:paraId="6802BEE1" w14:textId="77777777">
      <w:r>
        <w:t xml:space="preserve">Bamberg, S.A. and J. Major. 1968. Ecology of the vegetation and soils associated with calcareous parent materials in three alpine regions of Montana. Ecological Monographs 38(2): 127-167. </w:t>
      </w:r>
    </w:p>
    <w:p w:rsidR="00C13ACC" w:rsidP="00C13ACC" w:rsidRDefault="00C13ACC" w14:paraId="3899413E" w14:textId="77777777"/>
    <w:p w:rsidR="00C13ACC" w:rsidP="00C13ACC" w:rsidRDefault="00C13ACC" w14:paraId="062A3369" w14:textId="77777777">
      <w:r>
        <w:t xml:space="preserve">Cooper, S.V., P. </w:t>
      </w:r>
      <w:proofErr w:type="spellStart"/>
      <w:r>
        <w:t>Lesica</w:t>
      </w:r>
      <w:proofErr w:type="spellEnd"/>
      <w:r>
        <w:t xml:space="preserve"> and D. Page-</w:t>
      </w:r>
      <w:proofErr w:type="spellStart"/>
      <w:r>
        <w:t>Dumroese</w:t>
      </w:r>
      <w:proofErr w:type="spellEnd"/>
      <w:r>
        <w:t xml:space="preserve">. 1997. Plant community classification for alpine vegetation on Beaverhead National Forest, Montana. Report INT-GTR-362. Ogden, UT: USDA Forest Service, Intermountain Research Station. 61 pp. </w:t>
      </w:r>
    </w:p>
    <w:p w:rsidR="00C13ACC" w:rsidP="00C13ACC" w:rsidRDefault="00C13ACC" w14:paraId="55EB01B2" w14:textId="77777777"/>
    <w:p w:rsidR="00C13ACC" w:rsidP="00C13ACC" w:rsidRDefault="00C13ACC" w14:paraId="07A8BC94" w14:textId="77777777">
      <w:proofErr w:type="spellStart"/>
      <w:r>
        <w:t>Komarkova</w:t>
      </w:r>
      <w:proofErr w:type="spellEnd"/>
      <w:r>
        <w:t xml:space="preserve">, V. 1976. Alpine vegetation of the Indian Peaks Area, Front Range, Colorado Rocky Mountains. Unpublished dissertation. Boulder, CO: University of Colorado. 655 pp. </w:t>
      </w:r>
    </w:p>
    <w:p w:rsidR="00C13ACC" w:rsidP="00C13ACC" w:rsidRDefault="00C13ACC" w14:paraId="14EC65BE" w14:textId="77777777"/>
    <w:p w:rsidR="00C13ACC" w:rsidP="00C13ACC" w:rsidRDefault="00C13ACC" w14:paraId="677BB249" w14:textId="77777777">
      <w:proofErr w:type="spellStart"/>
      <w:r>
        <w:t>Komarkova</w:t>
      </w:r>
      <w:proofErr w:type="spellEnd"/>
      <w:r>
        <w:t xml:space="preserve">, V. 1980. Classification and ordination in the Indian Peaks area, Colorado Rocky Mountains. Vegetation 42: 149-163. </w:t>
      </w:r>
    </w:p>
    <w:p w:rsidR="00C13ACC" w:rsidP="00C13ACC" w:rsidRDefault="00C13ACC" w14:paraId="396A7082" w14:textId="77777777"/>
    <w:p w:rsidR="00C13ACC" w:rsidP="00C13ACC" w:rsidRDefault="00C13ACC" w14:paraId="446CFDE7" w14:textId="77777777">
      <w:r>
        <w:t>NatureServe. 2007. International Ecological Classification Standard: Terrestrial Ecological Classifications. NatureServe Central Databases. Arlington, VA. Data current as of 10 February 2007.</w:t>
      </w:r>
    </w:p>
    <w:p w:rsidR="00C13ACC" w:rsidP="00C13ACC" w:rsidRDefault="00C13ACC" w14:paraId="2FE54616" w14:textId="77777777"/>
    <w:p w:rsidR="00C13ACC" w:rsidP="00C13ACC" w:rsidRDefault="00C13ACC" w14:paraId="0A6CD347" w14:textId="77777777">
      <w:r>
        <w:t xml:space="preserve">Schwan, H.E. and D.F. Costello. 1951. The Rocky Mountain alpine type: Range conditions, trends and land use (a preliminary report). Unpublished report prepared for USDA Forest Service, Rocky Mountain Region (R2), Denver, CO. 18 pp. </w:t>
      </w:r>
    </w:p>
    <w:p w:rsidR="00C13ACC" w:rsidP="00C13ACC" w:rsidRDefault="00C13ACC" w14:paraId="0C61AA34" w14:textId="77777777"/>
    <w:p w:rsidR="00C13ACC" w:rsidP="00C13ACC" w:rsidRDefault="00C13ACC" w14:paraId="4111BB47" w14:textId="058D2BB1">
      <w:proofErr w:type="spellStart"/>
      <w:r>
        <w:t>Thilenius</w:t>
      </w:r>
      <w:proofErr w:type="spellEnd"/>
      <w:r>
        <w:t>, J.F. 1975. Alpine range management in the western United States-principles, practices, and problems: The status of our knowledge. USDA Forest Service Research Paper RM-157. Ft. Collins, CO: Rocky Mountain Forest and Range Experiment Station. 32 pp.</w:t>
      </w:r>
      <w:r w:rsidR="00E444B2">
        <w:t xml:space="preserve"> </w:t>
      </w:r>
    </w:p>
    <w:p w:rsidR="00C13ACC" w:rsidP="00C13ACC" w:rsidRDefault="00C13ACC" w14:paraId="6F597D16" w14:textId="77777777"/>
    <w:p w:rsidR="00C13ACC" w:rsidP="00C13ACC" w:rsidRDefault="00C13ACC" w14:paraId="69A0D19D" w14:textId="77777777">
      <w:r>
        <w:t>Willard, B.E. 1963. Phytosociology of the alpine tundra of Trail Ridge, Rocky Mountain National Park, Colorado. Unpublished dissertation. Boulder, CO: University of Colorado.</w:t>
      </w:r>
    </w:p>
    <w:p w:rsidRPr="00A43E41" w:rsidR="004D5F12" w:rsidP="00C13ACC" w:rsidRDefault="004D5F12" w14:paraId="5FD35EF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AD872" w14:textId="77777777" w:rsidR="00A66947" w:rsidRDefault="00A66947">
      <w:r>
        <w:separator/>
      </w:r>
    </w:p>
  </w:endnote>
  <w:endnote w:type="continuationSeparator" w:id="0">
    <w:p w14:paraId="50D13CE8" w14:textId="77777777" w:rsidR="00A66947" w:rsidRDefault="00A6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21E7E" w14:textId="77777777" w:rsidR="00C13ACC" w:rsidRDefault="00C13ACC" w:rsidP="00C13A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7AE20" w14:textId="77777777" w:rsidR="00A66947" w:rsidRDefault="00A66947">
      <w:r>
        <w:separator/>
      </w:r>
    </w:p>
  </w:footnote>
  <w:footnote w:type="continuationSeparator" w:id="0">
    <w:p w14:paraId="02E0E2F8" w14:textId="77777777" w:rsidR="00A66947" w:rsidRDefault="00A66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ADCCA" w14:textId="77777777" w:rsidR="00A43E41" w:rsidRDefault="00A43E41" w:rsidP="00C13A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C0384"/>
    <w:rPr>
      <w:sz w:val="16"/>
      <w:szCs w:val="16"/>
    </w:rPr>
  </w:style>
  <w:style w:type="paragraph" w:styleId="CommentText">
    <w:name w:val="annotation text"/>
    <w:basedOn w:val="Normal"/>
    <w:link w:val="CommentTextChar"/>
    <w:uiPriority w:val="99"/>
    <w:semiHidden/>
    <w:unhideWhenUsed/>
    <w:rsid w:val="006C0384"/>
    <w:rPr>
      <w:sz w:val="20"/>
      <w:szCs w:val="20"/>
    </w:rPr>
  </w:style>
  <w:style w:type="character" w:customStyle="1" w:styleId="CommentTextChar">
    <w:name w:val="Comment Text Char"/>
    <w:basedOn w:val="DefaultParagraphFont"/>
    <w:link w:val="CommentText"/>
    <w:uiPriority w:val="99"/>
    <w:semiHidden/>
    <w:rsid w:val="006C0384"/>
  </w:style>
  <w:style w:type="paragraph" w:styleId="CommentSubject">
    <w:name w:val="annotation subject"/>
    <w:basedOn w:val="CommentText"/>
    <w:next w:val="CommentText"/>
    <w:link w:val="CommentSubjectChar"/>
    <w:uiPriority w:val="99"/>
    <w:semiHidden/>
    <w:unhideWhenUsed/>
    <w:rsid w:val="006C0384"/>
    <w:rPr>
      <w:b/>
      <w:bCs/>
    </w:rPr>
  </w:style>
  <w:style w:type="character" w:customStyle="1" w:styleId="CommentSubjectChar">
    <w:name w:val="Comment Subject Char"/>
    <w:basedOn w:val="CommentTextChar"/>
    <w:link w:val="CommentSubject"/>
    <w:uiPriority w:val="99"/>
    <w:semiHidden/>
    <w:rsid w:val="006C0384"/>
    <w:rPr>
      <w:b/>
      <w:bCs/>
    </w:rPr>
  </w:style>
  <w:style w:type="paragraph" w:styleId="BalloonText">
    <w:name w:val="Balloon Text"/>
    <w:basedOn w:val="Normal"/>
    <w:link w:val="BalloonTextChar"/>
    <w:uiPriority w:val="99"/>
    <w:semiHidden/>
    <w:unhideWhenUsed/>
    <w:rsid w:val="006C0384"/>
    <w:rPr>
      <w:rFonts w:ascii="Tahoma" w:hAnsi="Tahoma" w:cs="Tahoma"/>
      <w:sz w:val="16"/>
      <w:szCs w:val="16"/>
    </w:rPr>
  </w:style>
  <w:style w:type="character" w:customStyle="1" w:styleId="BalloonTextChar">
    <w:name w:val="Balloon Text Char"/>
    <w:basedOn w:val="DefaultParagraphFont"/>
    <w:link w:val="BalloonText"/>
    <w:uiPriority w:val="99"/>
    <w:semiHidden/>
    <w:rsid w:val="006C0384"/>
    <w:rPr>
      <w:rFonts w:ascii="Tahoma" w:hAnsi="Tahoma" w:cs="Tahoma"/>
      <w:sz w:val="16"/>
      <w:szCs w:val="16"/>
    </w:rPr>
  </w:style>
  <w:style w:type="paragraph" w:styleId="ListParagraph">
    <w:name w:val="List Paragraph"/>
    <w:basedOn w:val="Normal"/>
    <w:uiPriority w:val="34"/>
    <w:qFormat/>
    <w:rsid w:val="00AE6A4F"/>
    <w:pPr>
      <w:ind w:left="720"/>
    </w:pPr>
    <w:rPr>
      <w:rFonts w:ascii="Calibri" w:eastAsiaTheme="minorHAnsi" w:hAnsi="Calibri"/>
      <w:sz w:val="22"/>
      <w:szCs w:val="22"/>
    </w:rPr>
  </w:style>
  <w:style w:type="character" w:styleId="Hyperlink">
    <w:name w:val="Hyperlink"/>
    <w:basedOn w:val="DefaultParagraphFont"/>
    <w:rsid w:val="00AE6A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95478">
      <w:bodyDiv w:val="1"/>
      <w:marLeft w:val="0"/>
      <w:marRight w:val="0"/>
      <w:marTop w:val="0"/>
      <w:marBottom w:val="0"/>
      <w:divBdr>
        <w:top w:val="none" w:sz="0" w:space="0" w:color="auto"/>
        <w:left w:val="none" w:sz="0" w:space="0" w:color="auto"/>
        <w:bottom w:val="none" w:sz="0" w:space="0" w:color="auto"/>
        <w:right w:val="none" w:sz="0" w:space="0" w:color="auto"/>
      </w:divBdr>
    </w:div>
    <w:div w:id="1849632549">
      <w:bodyDiv w:val="1"/>
      <w:marLeft w:val="0"/>
      <w:marRight w:val="0"/>
      <w:marTop w:val="0"/>
      <w:marBottom w:val="0"/>
      <w:divBdr>
        <w:top w:val="none" w:sz="0" w:space="0" w:color="auto"/>
        <w:left w:val="none" w:sz="0" w:space="0" w:color="auto"/>
        <w:bottom w:val="none" w:sz="0" w:space="0" w:color="auto"/>
        <w:right w:val="none" w:sz="0" w:space="0" w:color="auto"/>
      </w:divBdr>
    </w:div>
    <w:div w:id="202593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2014-08-19T01:14:00Z</cp:lastPrinted>
  <dcterms:created xsi:type="dcterms:W3CDTF">2017-09-04T20:19:00Z</dcterms:created>
  <dcterms:modified xsi:type="dcterms:W3CDTF">2025-02-12T09:41:15Z</dcterms:modified>
</cp:coreProperties>
</file>