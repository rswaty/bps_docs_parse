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1C2" w:rsidP="003651C2" w:rsidRDefault="003651C2" w14:paraId="30C005B4" w14:textId="08D5E1B5">
      <w:pPr>
        <w:pStyle w:val="BpSTitle"/>
      </w:pPr>
      <w:r>
        <w:t>11060</w:t>
      </w:r>
    </w:p>
    <w:p w:rsidR="003651C2" w:rsidP="003651C2" w:rsidRDefault="003651C2" w14:paraId="51A78F19" w14:textId="77777777">
      <w:pPr>
        <w:pStyle w:val="BpSTitle"/>
      </w:pPr>
      <w:r>
        <w:t>Northern Rocky Mountain Montane-Foothill Deciduous Shrubland</w:t>
      </w:r>
    </w:p>
    <w:p w:rsidR="003651C2" w:rsidP="003651C2" w:rsidRDefault="003651C2" w14:paraId="2429A194" w14:textId="24C2D2DB">
      <w:r>
        <w:t>BpS Model/Description Version: Aug. 2020</w:t>
      </w:r>
      <w:r>
        <w:tab/>
      </w:r>
      <w:r>
        <w:tab/>
      </w:r>
      <w:r>
        <w:tab/>
      </w:r>
      <w:r>
        <w:tab/>
      </w:r>
      <w:r>
        <w:tab/>
      </w:r>
      <w:r>
        <w:tab/>
      </w:r>
      <w:r>
        <w:tab/>
      </w:r>
    </w:p>
    <w:p w:rsidR="003651C2" w:rsidP="003651C2" w:rsidRDefault="003651C2" w14:paraId="6C286907" w14:textId="77777777"/>
    <w:p w:rsidR="003651C2" w:rsidP="003651C2" w:rsidRDefault="003651C2" w14:paraId="3BC29411" w14:textId="77777777"/>
    <w:p w:rsidR="009B7080" w:rsidP="003651C2" w:rsidRDefault="009B7080" w14:paraId="0B900BB7" w14:textId="28EBD6F3">
      <w:pPr>
        <w:pStyle w:val="InfoPara"/>
      </w:pPr>
      <w:r>
        <w:t xml:space="preserve">Reviewer: </w:t>
      </w:r>
      <w:r w:rsidRPr="009B7080">
        <w:rPr>
          <w:b w:val="0"/>
        </w:rPr>
        <w:t>Louisa Evers</w:t>
      </w:r>
    </w:p>
    <w:p w:rsidR="003651C2" w:rsidP="003651C2" w:rsidRDefault="003651C2" w14:paraId="32B71EB4" w14:textId="7C4559B9">
      <w:pPr>
        <w:pStyle w:val="InfoPara"/>
      </w:pPr>
      <w:r>
        <w:t>Vegetation Type</w:t>
      </w:r>
    </w:p>
    <w:p w:rsidR="003651C2" w:rsidP="003651C2" w:rsidRDefault="003651C2" w14:paraId="3621A0A7" w14:textId="77D72863">
      <w:bookmarkStart w:name="_GoBack" w:id="0"/>
      <w:bookmarkEnd w:id="0"/>
      <w:r>
        <w:t>Shrubland</w:t>
      </w:r>
    </w:p>
    <w:p w:rsidR="003651C2" w:rsidP="003651C2" w:rsidRDefault="003651C2" w14:paraId="431D0886" w14:textId="77777777">
      <w:pPr>
        <w:pStyle w:val="InfoPara"/>
      </w:pPr>
      <w:r>
        <w:t>Map Zones</w:t>
      </w:r>
    </w:p>
    <w:p w:rsidR="003651C2" w:rsidP="003651C2" w:rsidRDefault="005B199D" w14:paraId="4BDCDF0F" w14:textId="73DBFB61">
      <w:r>
        <w:t>1, 8, 9</w:t>
      </w:r>
    </w:p>
    <w:p w:rsidR="003651C2" w:rsidP="003651C2" w:rsidRDefault="003651C2" w14:paraId="73662F3E" w14:textId="77777777">
      <w:pPr>
        <w:pStyle w:val="InfoPara"/>
      </w:pPr>
      <w:r>
        <w:t>Geographic Range</w:t>
      </w:r>
    </w:p>
    <w:p w:rsidR="007459EB" w:rsidP="003651C2" w:rsidRDefault="007459EB" w14:paraId="4DAC48BF" w14:textId="57B9E155">
      <w:r>
        <w:t xml:space="preserve">This type is found in the </w:t>
      </w:r>
      <w:r w:rsidR="003D692D">
        <w:t xml:space="preserve">northern Great Basin, the </w:t>
      </w:r>
      <w:r w:rsidR="00CB6480">
        <w:t>Columbia Basin, the Blue Mountains and Hells Canyon region of northeastern O</w:t>
      </w:r>
      <w:r w:rsidR="00CD4939">
        <w:t>regon</w:t>
      </w:r>
      <w:r w:rsidR="00CB6480">
        <w:t xml:space="preserve">, </w:t>
      </w:r>
      <w:r>
        <w:t>and north and east into the northern Rockies. It occurs at the ecotone between steppe</w:t>
      </w:r>
      <w:r w:rsidR="00AA6A5D">
        <w:t xml:space="preserve"> or shrub-steppe</w:t>
      </w:r>
      <w:r>
        <w:t xml:space="preserve"> and forest, although the distribution is patchy.  </w:t>
      </w:r>
    </w:p>
    <w:p w:rsidR="003651C2" w:rsidP="003651C2" w:rsidRDefault="003651C2" w14:paraId="5CB00B63" w14:textId="77777777">
      <w:pPr>
        <w:pStyle w:val="InfoPara"/>
      </w:pPr>
      <w:r>
        <w:t>Biophysical Site Description</w:t>
      </w:r>
    </w:p>
    <w:p w:rsidR="003651C2" w:rsidP="003651C2" w:rsidRDefault="003651C2" w14:paraId="68B1BC37" w14:textId="5E7C43E9">
      <w:r>
        <w:t>These shrublands occur on steep slopes at elevations of 1</w:t>
      </w:r>
      <w:r w:rsidR="00592544">
        <w:t>,</w:t>
      </w:r>
      <w:r>
        <w:t>750-4</w:t>
      </w:r>
      <w:r w:rsidR="00592544">
        <w:t>,500</w:t>
      </w:r>
      <w:r>
        <w:t xml:space="preserve"> ft. They occur on all slope aspects but are usually on sites with concave microtopography such as dry drainageways. Soils are </w:t>
      </w:r>
      <w:r w:rsidR="007459EB">
        <w:t>moderately deep to deep and loamy texture with a cryic soil temperature regime and xeric soil moisture regime.</w:t>
      </w:r>
      <w:r>
        <w:t xml:space="preserve"> Adjacent vegetation is usually steppe</w:t>
      </w:r>
      <w:r w:rsidR="00AA6A5D">
        <w:t>, shrub-steppe,</w:t>
      </w:r>
      <w:r w:rsidR="00BA3586">
        <w:t xml:space="preserve"> or forest</w:t>
      </w:r>
      <w:r>
        <w:t>.</w:t>
      </w:r>
      <w:r w:rsidR="007459EB">
        <w:t xml:space="preserve"> </w:t>
      </w:r>
    </w:p>
    <w:p w:rsidR="003651C2" w:rsidP="003651C2" w:rsidRDefault="003651C2" w14:paraId="058E6F5D" w14:textId="77777777">
      <w:pPr>
        <w:pStyle w:val="InfoPara"/>
      </w:pPr>
      <w:r>
        <w:t>Vegetation Description</w:t>
      </w:r>
    </w:p>
    <w:p w:rsidR="007459EB" w:rsidP="003651C2" w:rsidRDefault="007459EB" w14:paraId="288D12A2" w14:textId="1106573E">
      <w:r>
        <w:t>The montane</w:t>
      </w:r>
      <w:r w:rsidR="00977625">
        <w:t>-foothill deciduous</w:t>
      </w:r>
      <w:r>
        <w:t xml:space="preserve"> shrub community type includes a diversity of sprouting shrubs species, many of which are deciduous. Common shrub species that may be present include mountain snowberry</w:t>
      </w:r>
      <w:r w:rsidRPr="004A2F89" w:rsidR="004A2F89">
        <w:t xml:space="preserve"> (</w:t>
      </w:r>
      <w:proofErr w:type="spellStart"/>
      <w:r w:rsidRPr="00592544" w:rsidR="004A2F89">
        <w:rPr>
          <w:i/>
          <w:iCs/>
          <w:lang w:val="en"/>
        </w:rPr>
        <w:t>Symphoricarpos</w:t>
      </w:r>
      <w:proofErr w:type="spellEnd"/>
      <w:r w:rsidRPr="00592544" w:rsidR="004A2F89">
        <w:rPr>
          <w:i/>
          <w:iCs/>
          <w:lang w:val="en"/>
        </w:rPr>
        <w:t xml:space="preserve"> </w:t>
      </w:r>
      <w:proofErr w:type="spellStart"/>
      <w:r w:rsidRPr="00592544" w:rsidR="004A2F89">
        <w:rPr>
          <w:i/>
          <w:iCs/>
          <w:lang w:val="en"/>
        </w:rPr>
        <w:t>oreophilus</w:t>
      </w:r>
      <w:proofErr w:type="spellEnd"/>
      <w:r w:rsidRPr="00232CB9" w:rsidR="004A2F89">
        <w:rPr>
          <w:iCs/>
          <w:lang w:val="en"/>
        </w:rPr>
        <w:t>)</w:t>
      </w:r>
      <w:r w:rsidRPr="004A2F89">
        <w:t xml:space="preserve">, </w:t>
      </w:r>
      <w:r>
        <w:t>common snowberry (</w:t>
      </w:r>
      <w:proofErr w:type="spellStart"/>
      <w:r w:rsidRPr="00592544">
        <w:rPr>
          <w:i/>
        </w:rPr>
        <w:t>Symporicarpus</w:t>
      </w:r>
      <w:proofErr w:type="spellEnd"/>
      <w:r w:rsidRPr="00592544">
        <w:rPr>
          <w:i/>
        </w:rPr>
        <w:t xml:space="preserve"> </w:t>
      </w:r>
      <w:proofErr w:type="spellStart"/>
      <w:r w:rsidRPr="00592544">
        <w:rPr>
          <w:i/>
        </w:rPr>
        <w:t>albus</w:t>
      </w:r>
      <w:proofErr w:type="spellEnd"/>
      <w:r>
        <w:t xml:space="preserve">), </w:t>
      </w:r>
      <w:proofErr w:type="spellStart"/>
      <w:r>
        <w:t>Saskatoon</w:t>
      </w:r>
      <w:proofErr w:type="spellEnd"/>
      <w:r>
        <w:t xml:space="preserve"> serviceberry (</w:t>
      </w:r>
      <w:proofErr w:type="spellStart"/>
      <w:r w:rsidRPr="00592544">
        <w:rPr>
          <w:i/>
        </w:rPr>
        <w:t>Amelanchier</w:t>
      </w:r>
      <w:proofErr w:type="spellEnd"/>
      <w:r w:rsidRPr="00592544">
        <w:rPr>
          <w:i/>
        </w:rPr>
        <w:t xml:space="preserve"> </w:t>
      </w:r>
      <w:proofErr w:type="spellStart"/>
      <w:r w:rsidRPr="00592544">
        <w:rPr>
          <w:i/>
        </w:rPr>
        <w:t>alnifolia</w:t>
      </w:r>
      <w:proofErr w:type="spellEnd"/>
      <w:r w:rsidRPr="00592544">
        <w:t>), bitter cherry</w:t>
      </w:r>
      <w:r w:rsidR="00592544">
        <w:t xml:space="preserve"> (</w:t>
      </w:r>
      <w:r w:rsidRPr="00592544" w:rsidR="00592544">
        <w:rPr>
          <w:i/>
        </w:rPr>
        <w:t>Prunus</w:t>
      </w:r>
      <w:r w:rsidRPr="00592544">
        <w:rPr>
          <w:i/>
        </w:rPr>
        <w:t xml:space="preserve"> </w:t>
      </w:r>
      <w:proofErr w:type="spellStart"/>
      <w:r w:rsidRPr="00592544">
        <w:rPr>
          <w:i/>
        </w:rPr>
        <w:t>emarginata</w:t>
      </w:r>
      <w:proofErr w:type="spellEnd"/>
      <w:r w:rsidRPr="00592544">
        <w:t>), choke cherry (</w:t>
      </w:r>
      <w:r w:rsidRPr="00592544">
        <w:rPr>
          <w:i/>
        </w:rPr>
        <w:t xml:space="preserve">Prunus </w:t>
      </w:r>
      <w:proofErr w:type="spellStart"/>
      <w:r w:rsidRPr="00592544">
        <w:rPr>
          <w:i/>
        </w:rPr>
        <w:t>virginiana</w:t>
      </w:r>
      <w:proofErr w:type="spellEnd"/>
      <w:r w:rsidRPr="00592544">
        <w:t>), snowbrush ceanothus</w:t>
      </w:r>
      <w:r w:rsidRPr="00592544" w:rsidR="004A2F89">
        <w:t xml:space="preserve"> (</w:t>
      </w:r>
      <w:r w:rsidRPr="00592544" w:rsidR="004A2F89">
        <w:rPr>
          <w:rStyle w:val="search1"/>
          <w:i/>
          <w:iCs/>
          <w:color w:val="auto"/>
        </w:rPr>
        <w:t>Ceanothus</w:t>
      </w:r>
      <w:r w:rsidRPr="00592544" w:rsidR="004A2F89">
        <w:rPr>
          <w:rStyle w:val="search1"/>
          <w:i/>
          <w:color w:val="auto"/>
        </w:rPr>
        <w:t xml:space="preserve"> </w:t>
      </w:r>
      <w:proofErr w:type="spellStart"/>
      <w:r w:rsidRPr="00592544" w:rsidR="004A2F89">
        <w:rPr>
          <w:rStyle w:val="search1"/>
          <w:i/>
          <w:iCs/>
          <w:color w:val="auto"/>
        </w:rPr>
        <w:t>velutinus</w:t>
      </w:r>
      <w:proofErr w:type="spellEnd"/>
      <w:r w:rsidRPr="00592544" w:rsidR="004A2F89">
        <w:rPr>
          <w:rStyle w:val="search1"/>
          <w:iCs/>
          <w:color w:val="auto"/>
        </w:rPr>
        <w:t>)</w:t>
      </w:r>
      <w:r w:rsidRPr="00592544">
        <w:t>, antelope bitterbrush</w:t>
      </w:r>
      <w:r w:rsidRPr="00592544" w:rsidR="004A2F89">
        <w:t xml:space="preserve"> (</w:t>
      </w:r>
      <w:proofErr w:type="spellStart"/>
      <w:r w:rsidRPr="00592544" w:rsidR="004A2F89">
        <w:rPr>
          <w:rStyle w:val="search1"/>
          <w:i/>
          <w:iCs/>
          <w:color w:val="auto"/>
        </w:rPr>
        <w:t>Purshia</w:t>
      </w:r>
      <w:proofErr w:type="spellEnd"/>
      <w:r w:rsidRPr="00592544" w:rsidR="004A2F89">
        <w:rPr>
          <w:rStyle w:val="search1"/>
          <w:i/>
          <w:color w:val="auto"/>
        </w:rPr>
        <w:t xml:space="preserve"> </w:t>
      </w:r>
      <w:r w:rsidRPr="00592544" w:rsidR="004A2F89">
        <w:rPr>
          <w:rStyle w:val="search1"/>
          <w:i/>
          <w:iCs/>
          <w:color w:val="auto"/>
        </w:rPr>
        <w:t>tridentata</w:t>
      </w:r>
      <w:r w:rsidRPr="00592544" w:rsidR="004A2F89">
        <w:rPr>
          <w:rStyle w:val="search1"/>
          <w:iCs/>
          <w:color w:val="auto"/>
        </w:rPr>
        <w:t>)</w:t>
      </w:r>
      <w:r w:rsidRPr="00592544">
        <w:t>, curl-leaf mountain mahogany</w:t>
      </w:r>
      <w:r w:rsidRPr="00592544" w:rsidR="003D692D">
        <w:t xml:space="preserve"> (</w:t>
      </w:r>
      <w:proofErr w:type="spellStart"/>
      <w:r w:rsidRPr="00592544" w:rsidR="003D692D">
        <w:rPr>
          <w:rStyle w:val="Emphasis"/>
        </w:rPr>
        <w:t>Cercocarpus</w:t>
      </w:r>
      <w:proofErr w:type="spellEnd"/>
      <w:r w:rsidRPr="00592544" w:rsidR="003D692D">
        <w:t xml:space="preserve"> </w:t>
      </w:r>
      <w:proofErr w:type="spellStart"/>
      <w:r w:rsidRPr="00592544" w:rsidR="003D692D">
        <w:rPr>
          <w:rStyle w:val="Emphasis"/>
        </w:rPr>
        <w:t>ledifolius</w:t>
      </w:r>
      <w:proofErr w:type="spellEnd"/>
      <w:r w:rsidRPr="00592544" w:rsidR="003D692D">
        <w:t>)</w:t>
      </w:r>
      <w:r w:rsidRPr="00592544">
        <w:t>, wax currant</w:t>
      </w:r>
      <w:r w:rsidRPr="00592544" w:rsidR="003D692D">
        <w:t xml:space="preserve"> (</w:t>
      </w:r>
      <w:proofErr w:type="spellStart"/>
      <w:r w:rsidRPr="00592544" w:rsidR="003D692D">
        <w:rPr>
          <w:rStyle w:val="search1"/>
          <w:i/>
          <w:iCs/>
          <w:color w:val="auto"/>
        </w:rPr>
        <w:t>Ribes</w:t>
      </w:r>
      <w:proofErr w:type="spellEnd"/>
      <w:r w:rsidRPr="00592544" w:rsidR="003D692D">
        <w:rPr>
          <w:rStyle w:val="search1"/>
          <w:i/>
          <w:color w:val="auto"/>
        </w:rPr>
        <w:t xml:space="preserve"> </w:t>
      </w:r>
      <w:proofErr w:type="spellStart"/>
      <w:r w:rsidRPr="00592544" w:rsidR="003D692D">
        <w:rPr>
          <w:rStyle w:val="search1"/>
          <w:i/>
          <w:iCs/>
          <w:color w:val="auto"/>
        </w:rPr>
        <w:t>cereum</w:t>
      </w:r>
      <w:proofErr w:type="spellEnd"/>
      <w:r w:rsidRPr="00592544" w:rsidR="003D692D">
        <w:rPr>
          <w:rStyle w:val="search1"/>
          <w:iCs/>
          <w:color w:val="auto"/>
        </w:rPr>
        <w:t>)</w:t>
      </w:r>
      <w:r w:rsidRPr="00592544">
        <w:t>, roses (</w:t>
      </w:r>
      <w:r w:rsidRPr="00592544">
        <w:rPr>
          <w:i/>
        </w:rPr>
        <w:t xml:space="preserve">Rosa </w:t>
      </w:r>
      <w:r w:rsidRPr="00592544">
        <w:t>spp</w:t>
      </w:r>
      <w:r w:rsidR="00592544">
        <w:t>.</w:t>
      </w:r>
      <w:r w:rsidRPr="00592544">
        <w:t>), rabbitbrush, squaw apple, ocean spray (</w:t>
      </w:r>
      <w:proofErr w:type="spellStart"/>
      <w:r w:rsidRPr="00592544">
        <w:rPr>
          <w:i/>
        </w:rPr>
        <w:t>Holodiscus</w:t>
      </w:r>
      <w:proofErr w:type="spellEnd"/>
      <w:r w:rsidRPr="00592544">
        <w:rPr>
          <w:i/>
        </w:rPr>
        <w:t xml:space="preserve"> discolor</w:t>
      </w:r>
      <w:r>
        <w:t>), ninebark (</w:t>
      </w:r>
      <w:proofErr w:type="spellStart"/>
      <w:r w:rsidRPr="00592544">
        <w:rPr>
          <w:i/>
        </w:rPr>
        <w:t>Physocarpous</w:t>
      </w:r>
      <w:proofErr w:type="spellEnd"/>
      <w:r w:rsidRPr="00592544">
        <w:rPr>
          <w:i/>
        </w:rPr>
        <w:t xml:space="preserve"> </w:t>
      </w:r>
      <w:proofErr w:type="spellStart"/>
      <w:r w:rsidRPr="00592544">
        <w:rPr>
          <w:i/>
        </w:rPr>
        <w:t>malvaceus</w:t>
      </w:r>
      <w:proofErr w:type="spellEnd"/>
      <w:r>
        <w:t xml:space="preserve">), </w:t>
      </w:r>
      <w:proofErr w:type="spellStart"/>
      <w:r>
        <w:t>birchleaf</w:t>
      </w:r>
      <w:proofErr w:type="spellEnd"/>
      <w:r>
        <w:t xml:space="preserve"> </w:t>
      </w:r>
      <w:proofErr w:type="spellStart"/>
      <w:r w:rsidRPr="005652CD">
        <w:t>spiraea</w:t>
      </w:r>
      <w:proofErr w:type="spellEnd"/>
      <w:r w:rsidRPr="005652CD">
        <w:t xml:space="preserve"> (</w:t>
      </w:r>
      <w:proofErr w:type="spellStart"/>
      <w:r w:rsidRPr="005652CD">
        <w:rPr>
          <w:i/>
        </w:rPr>
        <w:t>Spiraea</w:t>
      </w:r>
      <w:proofErr w:type="spellEnd"/>
      <w:r w:rsidRPr="005652CD">
        <w:rPr>
          <w:i/>
        </w:rPr>
        <w:t xml:space="preserve"> </w:t>
      </w:r>
      <w:proofErr w:type="spellStart"/>
      <w:r w:rsidRPr="005652CD">
        <w:rPr>
          <w:i/>
        </w:rPr>
        <w:t>betulifolia</w:t>
      </w:r>
      <w:proofErr w:type="spellEnd"/>
      <w:r w:rsidRPr="005652CD">
        <w:t>), syringa (</w:t>
      </w:r>
      <w:proofErr w:type="spellStart"/>
      <w:r w:rsidRPr="005652CD">
        <w:rPr>
          <w:i/>
        </w:rPr>
        <w:t>Philadelphus</w:t>
      </w:r>
      <w:proofErr w:type="spellEnd"/>
      <w:r w:rsidRPr="005652CD">
        <w:rPr>
          <w:i/>
        </w:rPr>
        <w:t xml:space="preserve"> </w:t>
      </w:r>
      <w:proofErr w:type="spellStart"/>
      <w:r w:rsidRPr="005652CD">
        <w:rPr>
          <w:i/>
        </w:rPr>
        <w:t>lewisii</w:t>
      </w:r>
      <w:proofErr w:type="spellEnd"/>
      <w:r w:rsidRPr="005652CD">
        <w:t>),</w:t>
      </w:r>
      <w:r w:rsidRPr="005652CD" w:rsidR="005652CD">
        <w:t xml:space="preserve"> antelope bitterbrush (</w:t>
      </w:r>
      <w:proofErr w:type="spellStart"/>
      <w:r w:rsidRPr="005652CD" w:rsidR="005652CD">
        <w:rPr>
          <w:i/>
          <w:iCs/>
        </w:rPr>
        <w:t>Purshia</w:t>
      </w:r>
      <w:proofErr w:type="spellEnd"/>
      <w:r w:rsidRPr="005652CD" w:rsidR="005652CD">
        <w:rPr>
          <w:i/>
          <w:iCs/>
        </w:rPr>
        <w:t xml:space="preserve"> tridentat</w:t>
      </w:r>
      <w:r w:rsidR="005652CD">
        <w:rPr>
          <w:i/>
          <w:iCs/>
        </w:rPr>
        <w:t>a</w:t>
      </w:r>
      <w:r w:rsidRPr="005652CD" w:rsidR="005652CD">
        <w:rPr>
          <w:i/>
          <w:iCs/>
        </w:rPr>
        <w:t>)</w:t>
      </w:r>
      <w:r w:rsidRPr="005652CD" w:rsidR="005652CD">
        <w:t>, mountain mahogany</w:t>
      </w:r>
      <w:r w:rsidRPr="005652CD">
        <w:t xml:space="preserve"> </w:t>
      </w:r>
      <w:r w:rsidRPr="005652CD" w:rsidR="005652CD">
        <w:t>(</w:t>
      </w:r>
      <w:proofErr w:type="spellStart"/>
      <w:r w:rsidRPr="00D66CA3" w:rsidR="00D66CA3">
        <w:rPr>
          <w:i/>
          <w:iCs/>
        </w:rPr>
        <w:t>Cercocarpus</w:t>
      </w:r>
      <w:proofErr w:type="spellEnd"/>
      <w:r w:rsidRPr="00D66CA3" w:rsidR="00D66CA3">
        <w:rPr>
          <w:i/>
          <w:iCs/>
        </w:rPr>
        <w:t xml:space="preserve"> </w:t>
      </w:r>
      <w:proofErr w:type="spellStart"/>
      <w:r w:rsidRPr="00D66CA3" w:rsidR="00D66CA3">
        <w:rPr>
          <w:i/>
          <w:iCs/>
        </w:rPr>
        <w:t>ledifolius</w:t>
      </w:r>
      <w:proofErr w:type="spellEnd"/>
      <w:r w:rsidRPr="005652CD" w:rsidR="005652CD">
        <w:t>)</w:t>
      </w:r>
      <w:r w:rsidR="00CD4939">
        <w:t>,</w:t>
      </w:r>
      <w:r w:rsidRPr="005652CD" w:rsidR="005652CD">
        <w:t xml:space="preserve"> </w:t>
      </w:r>
      <w:r w:rsidRPr="005652CD">
        <w:t xml:space="preserve">and several other shrubs, many of which may be found </w:t>
      </w:r>
      <w:r>
        <w:t xml:space="preserve">in nearby forest </w:t>
      </w:r>
      <w:r w:rsidR="00CD4939">
        <w:t>Biophysical Settings (</w:t>
      </w:r>
      <w:proofErr w:type="spellStart"/>
      <w:r w:rsidR="00CB6480">
        <w:t>BpS</w:t>
      </w:r>
      <w:r w:rsidR="005652CD">
        <w:t>s</w:t>
      </w:r>
      <w:proofErr w:type="spellEnd"/>
      <w:r w:rsidR="00CD4939">
        <w:t>)</w:t>
      </w:r>
      <w:r>
        <w:t xml:space="preserve">. </w:t>
      </w:r>
      <w:r w:rsidR="00CB6480">
        <w:t>Mountain big sagebrush (</w:t>
      </w:r>
      <w:r w:rsidRPr="00592544" w:rsidR="00CB6480">
        <w:rPr>
          <w:i/>
        </w:rPr>
        <w:t>Artemisia tridentata</w:t>
      </w:r>
      <w:r w:rsidR="00CB6480">
        <w:t xml:space="preserve"> spp. </w:t>
      </w:r>
      <w:proofErr w:type="spellStart"/>
      <w:r w:rsidRPr="00592544" w:rsidR="00CB6480">
        <w:rPr>
          <w:i/>
        </w:rPr>
        <w:t>vaseyana</w:t>
      </w:r>
      <w:proofErr w:type="spellEnd"/>
      <w:r w:rsidR="00CB6480">
        <w:t>) or subalpine big sagebrush (</w:t>
      </w:r>
      <w:r w:rsidRPr="00592544" w:rsidR="00CB6480">
        <w:rPr>
          <w:i/>
        </w:rPr>
        <w:t>A.</w:t>
      </w:r>
      <w:r w:rsidR="005652CD">
        <w:rPr>
          <w:i/>
        </w:rPr>
        <w:t xml:space="preserve"> </w:t>
      </w:r>
      <w:r w:rsidRPr="00592544" w:rsidR="005652CD">
        <w:rPr>
          <w:i/>
        </w:rPr>
        <w:t>tridentata</w:t>
      </w:r>
      <w:r w:rsidR="00CB6480">
        <w:t xml:space="preserve"> spp.</w:t>
      </w:r>
      <w:r w:rsidRPr="007465E8" w:rsidR="00CB6480">
        <w:t xml:space="preserve"> </w:t>
      </w:r>
      <w:proofErr w:type="spellStart"/>
      <w:r w:rsidRPr="00592544" w:rsidR="00CB6480">
        <w:rPr>
          <w:i/>
        </w:rPr>
        <w:t>spiciformus</w:t>
      </w:r>
      <w:proofErr w:type="spellEnd"/>
      <w:r w:rsidR="00CB6480">
        <w:t xml:space="preserve">) may also be present. </w:t>
      </w:r>
      <w:r>
        <w:t xml:space="preserve">The most constant shrubs present include snowberry, </w:t>
      </w:r>
      <w:proofErr w:type="spellStart"/>
      <w:r>
        <w:t>Saskatoon</w:t>
      </w:r>
      <w:proofErr w:type="spellEnd"/>
      <w:r>
        <w:t xml:space="preserve"> serviceberry, cherry, and antelope bitterbrush. Antelope bitterbrush and curl-leaf mountain mahogany are weak </w:t>
      </w:r>
      <w:proofErr w:type="spellStart"/>
      <w:r>
        <w:t>sprouters</w:t>
      </w:r>
      <w:proofErr w:type="spellEnd"/>
      <w:r w:rsidR="003D692D">
        <w:t>,</w:t>
      </w:r>
      <w:r>
        <w:t xml:space="preserve"> but all other species typical of this type are strong </w:t>
      </w:r>
      <w:proofErr w:type="spellStart"/>
      <w:r>
        <w:t>sprouters</w:t>
      </w:r>
      <w:proofErr w:type="spellEnd"/>
      <w:r>
        <w:t xml:space="preserve">. </w:t>
      </w:r>
      <w:r w:rsidR="00CB6480">
        <w:t xml:space="preserve">Shrubs form a nearly continuous layer 1-1.5m high. </w:t>
      </w:r>
      <w:r>
        <w:t xml:space="preserve"> </w:t>
      </w:r>
    </w:p>
    <w:p w:rsidR="007459EB" w:rsidP="003651C2" w:rsidRDefault="007459EB" w14:paraId="33AE9AE8" w14:textId="4E69E6D1"/>
    <w:p w:rsidR="003D692D" w:rsidP="003651C2" w:rsidRDefault="003651C2" w14:paraId="1BDDF5ED" w14:textId="3B4DA570">
      <w:r>
        <w:lastRenderedPageBreak/>
        <w:t xml:space="preserve">The herb layer is dominated by grasses such as </w:t>
      </w:r>
      <w:proofErr w:type="spellStart"/>
      <w:r>
        <w:t>bluebunch</w:t>
      </w:r>
      <w:proofErr w:type="spellEnd"/>
      <w:r>
        <w:t xml:space="preserve"> wheatgrass (</w:t>
      </w:r>
      <w:proofErr w:type="spellStart"/>
      <w:r w:rsidRPr="00592544">
        <w:rPr>
          <w:i/>
        </w:rPr>
        <w:t>Pseudoroegnaria</w:t>
      </w:r>
      <w:proofErr w:type="spellEnd"/>
      <w:r w:rsidRPr="00592544">
        <w:rPr>
          <w:i/>
        </w:rPr>
        <w:t xml:space="preserve"> </w:t>
      </w:r>
      <w:proofErr w:type="spellStart"/>
      <w:r w:rsidRPr="00592544">
        <w:rPr>
          <w:i/>
        </w:rPr>
        <w:t>spicata</w:t>
      </w:r>
      <w:proofErr w:type="spellEnd"/>
      <w:r>
        <w:t>), pinegrass (</w:t>
      </w:r>
      <w:proofErr w:type="spellStart"/>
      <w:r w:rsidRPr="00592544">
        <w:rPr>
          <w:i/>
        </w:rPr>
        <w:t>Calamagrostis</w:t>
      </w:r>
      <w:proofErr w:type="spellEnd"/>
      <w:r w:rsidRPr="00592544">
        <w:rPr>
          <w:i/>
        </w:rPr>
        <w:t xml:space="preserve"> </w:t>
      </w:r>
      <w:proofErr w:type="spellStart"/>
      <w:r w:rsidRPr="00592544">
        <w:rPr>
          <w:i/>
        </w:rPr>
        <w:t>rubescens</w:t>
      </w:r>
      <w:proofErr w:type="spellEnd"/>
      <w:r>
        <w:t>)</w:t>
      </w:r>
      <w:r w:rsidR="00CD4939">
        <w:t>,</w:t>
      </w:r>
      <w:r>
        <w:t xml:space="preserve"> and Idaho fescue (</w:t>
      </w:r>
      <w:proofErr w:type="spellStart"/>
      <w:r w:rsidRPr="00592544">
        <w:rPr>
          <w:i/>
        </w:rPr>
        <w:t>Festuca</w:t>
      </w:r>
      <w:proofErr w:type="spellEnd"/>
      <w:r w:rsidRPr="00592544">
        <w:rPr>
          <w:i/>
        </w:rPr>
        <w:t xml:space="preserve"> </w:t>
      </w:r>
      <w:proofErr w:type="spellStart"/>
      <w:r w:rsidRPr="00592544">
        <w:rPr>
          <w:i/>
        </w:rPr>
        <w:t>idahoensis</w:t>
      </w:r>
      <w:proofErr w:type="spellEnd"/>
      <w:r>
        <w:t>) and forbs such as bedstraw (</w:t>
      </w:r>
      <w:proofErr w:type="spellStart"/>
      <w:r w:rsidRPr="00592544">
        <w:rPr>
          <w:i/>
        </w:rPr>
        <w:t>Galium</w:t>
      </w:r>
      <w:proofErr w:type="spellEnd"/>
      <w:r>
        <w:t xml:space="preserve"> </w:t>
      </w:r>
      <w:proofErr w:type="spellStart"/>
      <w:r>
        <w:t>spp</w:t>
      </w:r>
      <w:proofErr w:type="spellEnd"/>
      <w:r>
        <w:t xml:space="preserve">). </w:t>
      </w:r>
      <w:r w:rsidR="007345FA">
        <w:t xml:space="preserve">Other species can include Columbia </w:t>
      </w:r>
      <w:proofErr w:type="spellStart"/>
      <w:r w:rsidR="007345FA">
        <w:t>needlegrass</w:t>
      </w:r>
      <w:proofErr w:type="spellEnd"/>
      <w:r w:rsidR="007345FA">
        <w:t xml:space="preserve"> (</w:t>
      </w:r>
      <w:proofErr w:type="spellStart"/>
      <w:r w:rsidRPr="00592544" w:rsidR="007345FA">
        <w:rPr>
          <w:i/>
        </w:rPr>
        <w:t>Achnatherum</w:t>
      </w:r>
      <w:proofErr w:type="spellEnd"/>
      <w:r w:rsidRPr="00592544" w:rsidR="007345FA">
        <w:rPr>
          <w:i/>
        </w:rPr>
        <w:t xml:space="preserve"> </w:t>
      </w:r>
      <w:proofErr w:type="spellStart"/>
      <w:r w:rsidRPr="00592544" w:rsidR="007345FA">
        <w:rPr>
          <w:i/>
        </w:rPr>
        <w:t>nelsonii</w:t>
      </w:r>
      <w:proofErr w:type="spellEnd"/>
      <w:r w:rsidR="007345FA">
        <w:t xml:space="preserve">), </w:t>
      </w:r>
      <w:proofErr w:type="spellStart"/>
      <w:r w:rsidRPr="00592544" w:rsidR="007345FA">
        <w:rPr>
          <w:i/>
        </w:rPr>
        <w:t>Poa</w:t>
      </w:r>
      <w:proofErr w:type="spellEnd"/>
      <w:r w:rsidRPr="00592544" w:rsidR="007345FA">
        <w:rPr>
          <w:i/>
        </w:rPr>
        <w:t xml:space="preserve"> </w:t>
      </w:r>
      <w:proofErr w:type="spellStart"/>
      <w:r w:rsidRPr="00592544" w:rsidR="007345FA">
        <w:rPr>
          <w:i/>
        </w:rPr>
        <w:t>nevadaensis</w:t>
      </w:r>
      <w:proofErr w:type="spellEnd"/>
      <w:r w:rsidRPr="002C2C4D" w:rsidR="00CD4939">
        <w:t>,</w:t>
      </w:r>
      <w:r w:rsidR="007345FA">
        <w:t xml:space="preserve"> and Sandberg bluegrass (</w:t>
      </w:r>
      <w:proofErr w:type="spellStart"/>
      <w:r w:rsidRPr="00592544" w:rsidR="007345FA">
        <w:rPr>
          <w:i/>
        </w:rPr>
        <w:t>Poa</w:t>
      </w:r>
      <w:proofErr w:type="spellEnd"/>
      <w:r w:rsidRPr="00592544" w:rsidR="007345FA">
        <w:rPr>
          <w:i/>
        </w:rPr>
        <w:t xml:space="preserve"> </w:t>
      </w:r>
      <w:proofErr w:type="spellStart"/>
      <w:r w:rsidRPr="00592544" w:rsidR="007345FA">
        <w:rPr>
          <w:i/>
        </w:rPr>
        <w:t>secunda</w:t>
      </w:r>
      <w:proofErr w:type="spellEnd"/>
      <w:r w:rsidR="007345FA">
        <w:t xml:space="preserve">). </w:t>
      </w:r>
      <w:r>
        <w:t xml:space="preserve">Herbaceous plants are temporarily more abundant after fires. These sites </w:t>
      </w:r>
      <w:proofErr w:type="gramStart"/>
      <w:r>
        <w:t>are able to</w:t>
      </w:r>
      <w:proofErr w:type="gramEnd"/>
      <w:r>
        <w:t xml:space="preserve"> support trees, but the combination of frequent fires, </w:t>
      </w:r>
      <w:r w:rsidR="00067BED">
        <w:t>competition</w:t>
      </w:r>
      <w:r>
        <w:t xml:space="preserve"> by shrubs, and distant seed sources keeps trees from dominating. </w:t>
      </w:r>
    </w:p>
    <w:p w:rsidR="003D692D" w:rsidP="003651C2" w:rsidRDefault="003D692D" w14:paraId="30EB2F10" w14:textId="77777777"/>
    <w:p w:rsidR="003651C2" w:rsidP="003651C2" w:rsidRDefault="003651C2" w14:paraId="4452ED0B" w14:textId="561A3BA0">
      <w:r>
        <w:t>The most common tree is Douglas-fir (</w:t>
      </w:r>
      <w:proofErr w:type="spellStart"/>
      <w:r w:rsidRPr="00592544">
        <w:rPr>
          <w:i/>
        </w:rPr>
        <w:t>Pseodotsuga</w:t>
      </w:r>
      <w:proofErr w:type="spellEnd"/>
      <w:r w:rsidRPr="00592544">
        <w:rPr>
          <w:i/>
        </w:rPr>
        <w:t xml:space="preserve"> </w:t>
      </w:r>
      <w:proofErr w:type="spellStart"/>
      <w:r w:rsidRPr="00592544">
        <w:rPr>
          <w:i/>
        </w:rPr>
        <w:t>menzesii</w:t>
      </w:r>
      <w:proofErr w:type="spellEnd"/>
      <w:r>
        <w:t>). Ponderosa pine (</w:t>
      </w:r>
      <w:r w:rsidRPr="00592544">
        <w:rPr>
          <w:i/>
        </w:rPr>
        <w:t>Pinus ponderosa</w:t>
      </w:r>
      <w:r>
        <w:t xml:space="preserve">) </w:t>
      </w:r>
      <w:r w:rsidR="00592544">
        <w:t>and western juniper (</w:t>
      </w:r>
      <w:proofErr w:type="spellStart"/>
      <w:r w:rsidRPr="00592544" w:rsidR="00592544">
        <w:rPr>
          <w:i/>
          <w:iCs/>
        </w:rPr>
        <w:t>Juniperus</w:t>
      </w:r>
      <w:proofErr w:type="spellEnd"/>
      <w:r w:rsidRPr="00592544" w:rsidR="00592544">
        <w:rPr>
          <w:i/>
          <w:iCs/>
        </w:rPr>
        <w:t xml:space="preserve"> </w:t>
      </w:r>
      <w:proofErr w:type="spellStart"/>
      <w:r w:rsidRPr="00592544" w:rsidR="00592544">
        <w:rPr>
          <w:i/>
          <w:iCs/>
        </w:rPr>
        <w:t>occidentalis</w:t>
      </w:r>
      <w:proofErr w:type="spellEnd"/>
      <w:r w:rsidR="00592544">
        <w:t>)</w:t>
      </w:r>
      <w:r>
        <w:t xml:space="preserve"> </w:t>
      </w:r>
      <w:r w:rsidR="00D66CA3">
        <w:t xml:space="preserve">may </w:t>
      </w:r>
      <w:r>
        <w:t>also present but less common, presumably because the more shade-tolerant firs are more adapted to grow through the dense shrub layer.</w:t>
      </w:r>
      <w:r w:rsidR="00AA6A5D">
        <w:t xml:space="preserve"> </w:t>
      </w:r>
      <w:r w:rsidRPr="00AA6A5D" w:rsidR="00AA6A5D">
        <w:rPr>
          <w:rFonts w:ascii="Arial" w:hAnsi="Arial" w:cs="Arial"/>
          <w:sz w:val="20"/>
          <w:szCs w:val="20"/>
        </w:rPr>
        <w:t xml:space="preserve"> </w:t>
      </w:r>
    </w:p>
    <w:p w:rsidR="003651C2" w:rsidP="003651C2" w:rsidRDefault="003651C2" w14:paraId="3C5CA9EB"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3651C2" w:rsidP="003651C2" w:rsidRDefault="003651C2" w14:paraId="519CE3B9" w14:textId="77777777">
      <w:pPr>
        <w:pStyle w:val="InfoPara"/>
      </w:pPr>
      <w:r>
        <w:t>Disturbance Description</w:t>
      </w:r>
    </w:p>
    <w:p w:rsidR="007345FA" w:rsidP="003651C2" w:rsidRDefault="003651C2" w14:paraId="6DE5532B" w14:textId="396B992A">
      <w:r>
        <w:t>Fire is an important disturbance agent. Communities are dominated by species that re</w:t>
      </w:r>
      <w:r w:rsidR="002C2C4D">
        <w:t>-</w:t>
      </w:r>
      <w:r>
        <w:t>sprout quickly after fire. The precise fire frequency is not known</w:t>
      </w:r>
      <w:r w:rsidR="007345FA">
        <w:t xml:space="preserve">. Fires were typically patchy instead of stand-replacing as many of the species included contribute relatively little to fire spread. Fire return intervals and the relative proportion of patchy verses stand-replacing fire likely depends on the proportions of species with deciduous leaves and those with evergreen leaves. The leaves of evergreen species tend to contain a high proportion of waxes, oils, and other volatile compounds that promote fire spread while the leaves of deciduous species typically do not. For example, ninebark senesces early (August) to avoid drought and is presumably more flammable at that time than green shrubs.  </w:t>
      </w:r>
    </w:p>
    <w:p w:rsidR="007345FA" w:rsidP="003651C2" w:rsidRDefault="007345FA" w14:paraId="53EDFB26" w14:textId="77777777"/>
    <w:p w:rsidR="007345FA" w:rsidP="003651C2" w:rsidRDefault="007345FA" w14:paraId="0CD8529F" w14:textId="68B5E92E">
      <w:r>
        <w:t xml:space="preserve">Fire frequency was likely influenced by surrounding communities including sagebrush and grassland. However, since sprouting shrubs dominate, recovery rates for this </w:t>
      </w:r>
      <w:proofErr w:type="spellStart"/>
      <w:r>
        <w:t>BpS</w:t>
      </w:r>
      <w:proofErr w:type="spellEnd"/>
      <w:r>
        <w:t xml:space="preserve"> </w:t>
      </w:r>
      <w:r w:rsidR="00AA6A5D">
        <w:t>would typically</w:t>
      </w:r>
      <w:r>
        <w:t xml:space="preserve"> </w:t>
      </w:r>
      <w:r w:rsidR="00D66CA3">
        <w:t xml:space="preserve">be </w:t>
      </w:r>
      <w:r>
        <w:t xml:space="preserve">much faster than for sagebrush. </w:t>
      </w:r>
      <w:r w:rsidR="003651C2">
        <w:t xml:space="preserve">Historic fires on adjacent bunchgrass slopes were quite frequent (the return interval may have been as low as 5-10yrs) and often spread into shrub patches. </w:t>
      </w:r>
    </w:p>
    <w:p w:rsidR="007345FA" w:rsidP="003651C2" w:rsidRDefault="007345FA" w14:paraId="5A18363B" w14:textId="77777777"/>
    <w:p w:rsidR="003651C2" w:rsidP="003651C2" w:rsidRDefault="003651C2" w14:paraId="0AD90B2C" w14:textId="61E645FF">
      <w:r>
        <w:t xml:space="preserve">Other disturbance agents are insects that defoliate the shrubs, slope movement, and erosion. Soil creep is a constant on these steep slopes. Soil erosion or rapid slope movements are possible, especially after fire, but often prevented by dense and rapidly </w:t>
      </w:r>
      <w:proofErr w:type="spellStart"/>
      <w:r>
        <w:t>resprouting</w:t>
      </w:r>
      <w:proofErr w:type="spellEnd"/>
      <w:r>
        <w:t xml:space="preserve"> vegetation.</w:t>
      </w:r>
    </w:p>
    <w:p w:rsidR="0012507C" w:rsidP="0012507C" w:rsidRDefault="0012507C" w14:paraId="173F4738" w14:textId="2ECEB5A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651C2" w:rsidP="003651C2" w:rsidRDefault="003651C2" w14:paraId="7C0E3034" w14:textId="77777777">
      <w:pPr>
        <w:pStyle w:val="InfoPara"/>
      </w:pPr>
      <w:r>
        <w:t>Scale Description</w:t>
      </w:r>
    </w:p>
    <w:p w:rsidR="003021DE" w:rsidP="003021DE" w:rsidRDefault="003651C2" w14:paraId="15E88BB4" w14:textId="585F57B9">
      <w:r>
        <w:t xml:space="preserve">This </w:t>
      </w:r>
      <w:proofErr w:type="spellStart"/>
      <w:r w:rsidR="003021DE">
        <w:t>BpS</w:t>
      </w:r>
      <w:proofErr w:type="spellEnd"/>
      <w:r w:rsidR="003021DE">
        <w:t xml:space="preserve"> may </w:t>
      </w:r>
      <w:r>
        <w:t>occur</w:t>
      </w:r>
      <w:r w:rsidR="003021DE">
        <w:t xml:space="preserve"> as</w:t>
      </w:r>
      <w:r>
        <w:t xml:space="preserve"> small patches</w:t>
      </w:r>
      <w:r w:rsidR="00D66CA3">
        <w:t>,</w:t>
      </w:r>
      <w:r>
        <w:t xml:space="preserve"> often very narrow</w:t>
      </w:r>
      <w:r w:rsidR="00AA6A5D">
        <w:t>,</w:t>
      </w:r>
      <w:r>
        <w:t xml:space="preserve"> in drainageways</w:t>
      </w:r>
      <w:r w:rsidR="00AA6A5D">
        <w:t xml:space="preserve"> or</w:t>
      </w:r>
      <w:r w:rsidR="003021DE">
        <w:t xml:space="preserve"> as larger patches ranging in size from 100s</w:t>
      </w:r>
      <w:r w:rsidR="00CD4939">
        <w:t>-</w:t>
      </w:r>
      <w:r w:rsidR="003021DE">
        <w:t>1000s of acres. Disturbance patch size can range from 10s</w:t>
      </w:r>
      <w:r w:rsidR="00CD4939">
        <w:t>-</w:t>
      </w:r>
      <w:r w:rsidR="003021DE">
        <w:t>1000s of acres.</w:t>
      </w:r>
    </w:p>
    <w:p w:rsidR="003651C2" w:rsidP="003651C2" w:rsidRDefault="003651C2" w14:paraId="157845AA" w14:textId="77777777">
      <w:pPr>
        <w:pStyle w:val="InfoPara"/>
      </w:pPr>
      <w:r>
        <w:t>Adjacency or Identification Concerns</w:t>
      </w:r>
    </w:p>
    <w:p w:rsidR="003651C2" w:rsidP="003651C2" w:rsidRDefault="003651C2" w14:paraId="42153C37" w14:textId="06F38C11">
      <w:r>
        <w:t xml:space="preserve">This type </w:t>
      </w:r>
      <w:r w:rsidR="00AA6A5D">
        <w:t>can</w:t>
      </w:r>
      <w:r>
        <w:t xml:space="preserve"> occur as rather small islands or stringers within a landscape dominated by steppe</w:t>
      </w:r>
      <w:r w:rsidR="00AA6A5D">
        <w:t xml:space="preserve"> or shrub-steppe</w:t>
      </w:r>
      <w:r>
        <w:t xml:space="preserve"> vegetation. These settings have high fire frequencies, and fires can easily eliminate tree seed sources.</w:t>
      </w:r>
    </w:p>
    <w:p w:rsidR="00D25E90" w:rsidP="003651C2" w:rsidRDefault="00D25E90" w14:paraId="23E4107F" w14:textId="77777777"/>
    <w:p w:rsidRPr="00232CB9" w:rsidR="00AA6A5D" w:rsidP="003651C2" w:rsidRDefault="00D66CA3" w14:paraId="7B39751E" w14:textId="2F88DEF4">
      <w:r>
        <w:t>T</w:t>
      </w:r>
      <w:r w:rsidR="00D25E90">
        <w:t xml:space="preserve">his type often intermingles with sagebrush steppe, leading to some difficulty in distinguishing this </w:t>
      </w:r>
      <w:proofErr w:type="spellStart"/>
      <w:r w:rsidR="00AA6A5D">
        <w:t>BpS</w:t>
      </w:r>
      <w:proofErr w:type="spellEnd"/>
      <w:r w:rsidR="00D25E90">
        <w:t xml:space="preserve"> from the Inter-Mountain Basins Montane Sagebrush Steppe. </w:t>
      </w:r>
      <w:r w:rsidR="00BA3586">
        <w:t xml:space="preserve">Early successional stages may be confused with a grassland </w:t>
      </w:r>
      <w:proofErr w:type="spellStart"/>
      <w:r w:rsidR="00AA6A5D">
        <w:t>BpS</w:t>
      </w:r>
      <w:proofErr w:type="spellEnd"/>
      <w:r w:rsidR="00BA3586">
        <w:t>, but sprouting shrubs should be evident within 2-5</w:t>
      </w:r>
      <w:r w:rsidR="00CD4939">
        <w:t>yrs</w:t>
      </w:r>
      <w:r w:rsidR="00BA3586">
        <w:t xml:space="preserve"> of the disturbance.</w:t>
      </w:r>
      <w:r>
        <w:t xml:space="preserve"> </w:t>
      </w:r>
      <w:r w:rsidRPr="00232CB9" w:rsidR="00AA6A5D">
        <w:t>Seral shrub fields with similar species composition that typically will develop into a seral stage with trees (within 50</w:t>
      </w:r>
      <w:r w:rsidR="00CD4939">
        <w:t>yrs</w:t>
      </w:r>
      <w:r w:rsidRPr="00232CB9" w:rsidR="00AA6A5D">
        <w:t xml:space="preserve">) are excluded from this shrub </w:t>
      </w:r>
      <w:proofErr w:type="spellStart"/>
      <w:r w:rsidRPr="00232CB9" w:rsidR="00AA6A5D">
        <w:t>BpS</w:t>
      </w:r>
      <w:proofErr w:type="spellEnd"/>
      <w:r w:rsidRPr="00232CB9" w:rsidR="00AA6A5D">
        <w:t xml:space="preserve"> and should be included in an appropriate forest </w:t>
      </w:r>
      <w:proofErr w:type="spellStart"/>
      <w:r w:rsidRPr="00232CB9" w:rsidR="00AA6A5D">
        <w:t>BpS</w:t>
      </w:r>
      <w:proofErr w:type="spellEnd"/>
      <w:r w:rsidRPr="00232CB9" w:rsidR="00AA6A5D">
        <w:t>.</w:t>
      </w:r>
      <w:r>
        <w:t xml:space="preserve"> Western juniper encroachment can occur in the montane shrub, potentially leading to misclassification as Columbia Plateau Western Juniper Woodland and Savanna.</w:t>
      </w:r>
    </w:p>
    <w:p w:rsidR="003651C2" w:rsidP="003651C2" w:rsidRDefault="003651C2" w14:paraId="43B3CFF7" w14:textId="77777777">
      <w:pPr>
        <w:pStyle w:val="InfoPara"/>
      </w:pPr>
      <w:r w:rsidRPr="00232CB9">
        <w:t>Issues or Problems</w:t>
      </w:r>
    </w:p>
    <w:p w:rsidR="00530174" w:rsidP="00530174" w:rsidRDefault="00530174" w14:paraId="46635CAB" w14:textId="3C56FC1E">
      <w:r>
        <w:t xml:space="preserve">There has been discussion of how to treat the ecotone between this </w:t>
      </w:r>
      <w:proofErr w:type="spellStart"/>
      <w:r>
        <w:t>BpS</w:t>
      </w:r>
      <w:proofErr w:type="spellEnd"/>
      <w:r>
        <w:t xml:space="preserve"> and adjacent </w:t>
      </w:r>
      <w:proofErr w:type="spellStart"/>
      <w:r>
        <w:t>BpS</w:t>
      </w:r>
      <w:r w:rsidR="00AA6A5D">
        <w:t>s</w:t>
      </w:r>
      <w:proofErr w:type="spellEnd"/>
      <w:r>
        <w:t xml:space="preserve"> since this type tends to</w:t>
      </w:r>
      <w:r w:rsidR="00232CB9">
        <w:t xml:space="preserve"> blend into adjacent forest and</w:t>
      </w:r>
      <w:r w:rsidRPr="00530174">
        <w:t xml:space="preserve"> </w:t>
      </w:r>
      <w:r>
        <w:t>steppe</w:t>
      </w:r>
      <w:r w:rsidR="00AA6A5D">
        <w:t xml:space="preserve"> or sage-steppe</w:t>
      </w:r>
      <w:r>
        <w:t xml:space="preserve"> </w:t>
      </w:r>
      <w:proofErr w:type="spellStart"/>
      <w:r>
        <w:t>BpS</w:t>
      </w:r>
      <w:r w:rsidR="00AA6A5D">
        <w:t>s</w:t>
      </w:r>
      <w:proofErr w:type="spellEnd"/>
      <w:r>
        <w:t>. There is a need to clearly describe the dynamics of pine and Douglas-fir encroachment into montane-foothill deciduous shrub from locations where montane-foothill shrub is an understory component in conifer forest.</w:t>
      </w:r>
    </w:p>
    <w:p w:rsidR="00530174" w:rsidP="003651C2" w:rsidRDefault="00530174" w14:paraId="6CE6F58B" w14:textId="77777777"/>
    <w:p w:rsidR="003651C2" w:rsidP="003651C2" w:rsidRDefault="003651C2" w14:paraId="3A0ED9BB" w14:textId="77777777">
      <w:pPr>
        <w:pStyle w:val="InfoPara"/>
      </w:pPr>
      <w:r>
        <w:t>Native Uncharacteristic Conditions</w:t>
      </w:r>
    </w:p>
    <w:p w:rsidR="00292F39" w:rsidP="00292F39" w:rsidRDefault="00292F39" w14:paraId="10BCFEED" w14:textId="4F2B92E3">
      <w:r>
        <w:t xml:space="preserve">Prolonged absence of fire can permit tree encroachment into the montane-foothill deciduous shrub </w:t>
      </w:r>
      <w:proofErr w:type="spellStart"/>
      <w:r>
        <w:t>BpS</w:t>
      </w:r>
      <w:proofErr w:type="spellEnd"/>
      <w:r>
        <w:t xml:space="preserve"> or increased shrub cover in combination with decreased herbaceous cover in all three community types. </w:t>
      </w:r>
      <w:r w:rsidR="00AA6A5D">
        <w:t>Scattered trees may be present</w:t>
      </w:r>
      <w:r w:rsidR="00CD4939">
        <w:t>,</w:t>
      </w:r>
      <w:r w:rsidR="00AA6A5D">
        <w:t xml:space="preserve"> but tree cover </w:t>
      </w:r>
      <w:r w:rsidR="00CD4939">
        <w:t>&gt;</w:t>
      </w:r>
      <w:r>
        <w:t xml:space="preserve">10% indicates an uncharacteristic type or a change to a different </w:t>
      </w:r>
      <w:proofErr w:type="spellStart"/>
      <w:r>
        <w:t>BpS</w:t>
      </w:r>
      <w:proofErr w:type="spellEnd"/>
      <w:r w:rsidR="00282334">
        <w:t>.</w:t>
      </w:r>
    </w:p>
    <w:p w:rsidRPr="00292F39" w:rsidR="00292F39" w:rsidP="00232CB9" w:rsidRDefault="00292F39" w14:paraId="07242570" w14:textId="77777777"/>
    <w:p w:rsidR="003651C2" w:rsidP="003651C2" w:rsidRDefault="003651C2" w14:paraId="7D9BDA5B" w14:textId="77777777">
      <w:pPr>
        <w:pStyle w:val="InfoPara"/>
      </w:pPr>
      <w:r>
        <w:t>Comments</w:t>
      </w:r>
    </w:p>
    <w:p w:rsidR="00EC1D6C" w:rsidP="00282334" w:rsidRDefault="00EC1D6C" w14:paraId="4317173B" w14:textId="357460D2">
      <w:r>
        <w:t>In the state-and-transition model</w:t>
      </w:r>
      <w:r w:rsidR="00CD4939">
        <w:t>,</w:t>
      </w:r>
      <w:r>
        <w:t xml:space="preserve"> the replacement fires that do not transition to the Early class represent patchy replacement fires.</w:t>
      </w:r>
    </w:p>
    <w:p w:rsidR="00EC1D6C" w:rsidP="00282334" w:rsidRDefault="00EC1D6C" w14:paraId="0AB9DDDB" w14:textId="77777777"/>
    <w:p w:rsidR="00282334" w:rsidP="00282334" w:rsidRDefault="00AA6A5D" w14:paraId="43B06763" w14:textId="55AEDBA4">
      <w:r>
        <w:t xml:space="preserve">This </w:t>
      </w:r>
      <w:proofErr w:type="spellStart"/>
      <w:r>
        <w:t>BpS</w:t>
      </w:r>
      <w:proofErr w:type="spellEnd"/>
      <w:r>
        <w:t xml:space="preserve"> was r</w:t>
      </w:r>
      <w:r w:rsidR="00970928">
        <w:t xml:space="preserve">eviewed by Louisa Evers </w:t>
      </w:r>
      <w:r>
        <w:t xml:space="preserve">during the 2016 review period. Evers made descriptive changes and eliminated two s-classes dominated by trees. </w:t>
      </w:r>
      <w:r w:rsidR="00282334">
        <w:t xml:space="preserve">While scattered trees may be present in this </w:t>
      </w:r>
      <w:proofErr w:type="spellStart"/>
      <w:r w:rsidR="00282334">
        <w:t>BpS</w:t>
      </w:r>
      <w:proofErr w:type="spellEnd"/>
      <w:r w:rsidR="00282334">
        <w:t xml:space="preserve">, separate tree s-classes do not fit within this </w:t>
      </w:r>
      <w:proofErr w:type="spellStart"/>
      <w:r w:rsidR="00282334">
        <w:t>BpS</w:t>
      </w:r>
      <w:proofErr w:type="spellEnd"/>
      <w:r w:rsidR="00282334">
        <w:t xml:space="preserve"> concept. According to the NatureServe Ecological System description</w:t>
      </w:r>
      <w:r w:rsidR="00CD4939">
        <w:t>,</w:t>
      </w:r>
      <w:r w:rsidR="00282334">
        <w:t xml:space="preserve"> “</w:t>
      </w:r>
      <w:r w:rsidRPr="00232CB9" w:rsidR="00282334">
        <w:t xml:space="preserve">seral shrub fields of comparable composition that typically will </w:t>
      </w:r>
      <w:r w:rsidRPr="00232CB9" w:rsidR="00282334">
        <w:lastRenderedPageBreak/>
        <w:t>develop into a seral stage with trees (within 50 years) are excluded from this shrub system and are included in their appropriate forest system.”</w:t>
      </w:r>
      <w:r w:rsidR="00282334">
        <w:rPr>
          <w:rFonts w:ascii="Arial" w:hAnsi="Arial" w:cs="Arial"/>
          <w:sz w:val="20"/>
          <w:szCs w:val="20"/>
        </w:rPr>
        <w:t xml:space="preserve"> </w:t>
      </w:r>
      <w:r w:rsidR="00282334">
        <w:t xml:space="preserve">  </w:t>
      </w:r>
    </w:p>
    <w:p w:rsidR="00282334" w:rsidP="00282334" w:rsidRDefault="00282334" w14:paraId="45E76709" w14:textId="77777777"/>
    <w:p w:rsidR="00282334" w:rsidP="00282334" w:rsidRDefault="00282334" w14:paraId="70625E30" w14:textId="14292B05">
      <w:r>
        <w:t xml:space="preserve">Evers suggested that this model and description could adequately represent the </w:t>
      </w:r>
      <w:proofErr w:type="spellStart"/>
      <w:r>
        <w:t>BpS</w:t>
      </w:r>
      <w:proofErr w:type="spellEnd"/>
      <w:r>
        <w:t xml:space="preserve"> not only in map zones </w:t>
      </w:r>
      <w:r w:rsidR="005B672B">
        <w:t xml:space="preserve">(MZ) </w:t>
      </w:r>
      <w:r>
        <w:t xml:space="preserve">1, 8, and 9 but also in </w:t>
      </w:r>
      <w:r w:rsidR="005B672B">
        <w:t xml:space="preserve">MZ </w:t>
      </w:r>
      <w:r>
        <w:t xml:space="preserve">10 and </w:t>
      </w:r>
      <w:r w:rsidR="005B672B">
        <w:t xml:space="preserve">MZ </w:t>
      </w:r>
      <w:r>
        <w:t>19. LANDFIRE staff reviewed the models in question but found substantial differences in the descriptions, disturbance regimes</w:t>
      </w:r>
      <w:r w:rsidR="00CD4939">
        <w:t>,</w:t>
      </w:r>
      <w:r>
        <w:t xml:space="preserve"> and quantitative models and determined that further expert review was need</w:t>
      </w:r>
      <w:r w:rsidR="00CD4939">
        <w:t>ed</w:t>
      </w:r>
      <w:r>
        <w:t xml:space="preserve"> to determine if lumping these zones would be appropriate.  </w:t>
      </w:r>
    </w:p>
    <w:p w:rsidR="003651C2" w:rsidP="003651C2" w:rsidRDefault="003651C2" w14:paraId="3D1DFEE6" w14:textId="77777777">
      <w:pPr>
        <w:pStyle w:val="ReportSection"/>
      </w:pPr>
      <w:r>
        <w:t>Succession Classes</w:t>
      </w:r>
    </w:p>
    <w:p w:rsidR="003651C2" w:rsidP="003651C2" w:rsidRDefault="003651C2" w14:paraId="42C88AE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651C2" w:rsidP="003651C2" w:rsidRDefault="003651C2" w14:paraId="2284C4F6" w14:textId="5CBAFE61">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3651C2" w:rsidP="003651C2" w:rsidRDefault="003651C2" w14:paraId="2362F589" w14:textId="77777777"/>
    <w:p w:rsidR="003651C2" w:rsidP="003651C2" w:rsidRDefault="003651C2" w14:paraId="26724AB5" w14:textId="77777777">
      <w:pPr>
        <w:pStyle w:val="SClassInfoPara"/>
      </w:pPr>
      <w:r>
        <w:t>Indicator Species</w:t>
      </w:r>
    </w:p>
    <w:p w:rsidR="003651C2" w:rsidP="003651C2" w:rsidRDefault="003651C2" w14:paraId="3F0234FC" w14:textId="77777777"/>
    <w:p w:rsidR="003651C2" w:rsidP="003651C2" w:rsidRDefault="003651C2" w14:paraId="52B788F4" w14:textId="77777777">
      <w:pPr>
        <w:pStyle w:val="SClassInfoPara"/>
      </w:pPr>
      <w:r>
        <w:t>Description</w:t>
      </w:r>
    </w:p>
    <w:p w:rsidR="003651C2" w:rsidP="003651C2" w:rsidRDefault="003651C2" w14:paraId="660DD793" w14:textId="50C53075">
      <w:r>
        <w:t xml:space="preserve">Post-fire mixture of </w:t>
      </w:r>
      <w:proofErr w:type="spellStart"/>
      <w:r>
        <w:t>resprouting</w:t>
      </w:r>
      <w:proofErr w:type="spellEnd"/>
      <w:r>
        <w:t xml:space="preserve"> shrubs, grasses and forbs, and annuals. </w:t>
      </w:r>
      <w:r w:rsidR="00AA6A5D">
        <w:t>S</w:t>
      </w:r>
      <w:r>
        <w:t>hrub sprouts may be obscured by the taller herbaceou</w:t>
      </w:r>
      <w:r w:rsidR="005B199D">
        <w:t>s plants.</w:t>
      </w:r>
    </w:p>
    <w:p w:rsidR="003651C2" w:rsidP="003651C2" w:rsidRDefault="003651C2" w14:paraId="3C140190" w14:textId="77777777"/>
    <w:p>
      <w:r>
        <w:rPr>
          <w:i/>
          <w:u w:val="single"/>
        </w:rPr>
        <w:t>Maximum Tree Size Class</w:t>
      </w:r>
      <w:br/>
      <w:r>
        <w:t>None</w:t>
      </w:r>
    </w:p>
    <w:p w:rsidR="003651C2" w:rsidP="003651C2" w:rsidRDefault="003651C2" w14:paraId="668CBF03" w14:textId="37E0CB00">
      <w:pPr>
        <w:pStyle w:val="InfoPara"/>
        <w:pBdr>
          <w:top w:val="single" w:color="auto" w:sz="4" w:space="1"/>
        </w:pBdr>
      </w:pPr>
      <w:r>
        <w:t>Class B</w:t>
      </w:r>
      <w:r>
        <w:tab/>
        <w:t>28</w:t>
      </w:r>
      <w:r w:rsidR="002A3B10">
        <w:tab/>
      </w:r>
      <w:r w:rsidR="002A3B10">
        <w:tab/>
      </w:r>
      <w:r w:rsidR="002A3B10">
        <w:tab/>
      </w:r>
      <w:r w:rsidR="002A3B10">
        <w:tab/>
      </w:r>
      <w:r w:rsidR="004F7795">
        <w:t>Mid Development 1 - Closed</w:t>
      </w:r>
    </w:p>
    <w:p w:rsidR="003651C2" w:rsidP="003651C2" w:rsidRDefault="003651C2" w14:paraId="50C3F608" w14:textId="77777777"/>
    <w:p w:rsidR="003651C2" w:rsidP="003651C2" w:rsidRDefault="003651C2" w14:paraId="08C27311" w14:textId="77777777">
      <w:pPr>
        <w:pStyle w:val="SClassInfoPara"/>
      </w:pPr>
      <w:r>
        <w:t>Indicator Species</w:t>
      </w:r>
    </w:p>
    <w:p w:rsidR="003651C2" w:rsidP="003651C2" w:rsidRDefault="003651C2" w14:paraId="433C3842" w14:textId="77777777"/>
    <w:p w:rsidR="003651C2" w:rsidP="003651C2" w:rsidRDefault="003651C2" w14:paraId="78471750" w14:textId="77777777">
      <w:pPr>
        <w:pStyle w:val="SClassInfoPara"/>
      </w:pPr>
      <w:r>
        <w:t>Description</w:t>
      </w:r>
    </w:p>
    <w:p w:rsidR="003651C2" w:rsidP="003651C2" w:rsidRDefault="003651C2" w14:paraId="5A564203" w14:textId="730CE3DB">
      <w:r>
        <w:t xml:space="preserve">Shrubs form a closed canopy, with herbaceous plants in the understory and in small gaps. </w:t>
      </w:r>
      <w:r w:rsidR="00AA6A5D">
        <w:t>Mountain/subalpine big sagebrush may be co-dominant</w:t>
      </w:r>
      <w:r w:rsidR="00CD4939">
        <w:t>,</w:t>
      </w:r>
      <w:r w:rsidR="00AA6A5D">
        <w:t xml:space="preserve"> or sprouting shrubs may be more dominant in the shrub layer. Tree seedlings are rare or absent. </w:t>
      </w:r>
    </w:p>
    <w:p w:rsidR="003651C2" w:rsidP="003651C2" w:rsidRDefault="003651C2" w14:paraId="3A2F40C9" w14:textId="77777777"/>
    <w:p>
      <w:r>
        <w:rPr>
          <w:i/>
          <w:u w:val="single"/>
        </w:rPr>
        <w:t>Maximum Tree Size Class</w:t>
      </w:r>
      <w:br/>
      <w:r>
        <w:t>None</w:t>
      </w:r>
    </w:p>
    <w:p w:rsidR="003651C2" w:rsidP="003651C2" w:rsidRDefault="003651C2" w14:paraId="41D534BD" w14:textId="42600C5B">
      <w:pPr>
        <w:pStyle w:val="InfoPara"/>
        <w:pBdr>
          <w:top w:val="single" w:color="auto" w:sz="4" w:space="1"/>
        </w:pBdr>
      </w:pPr>
      <w:r>
        <w:t>Class C</w:t>
      </w:r>
      <w:r>
        <w:tab/>
        <w:t>69</w:t>
      </w:r>
      <w:r w:rsidR="002A3B10">
        <w:tab/>
      </w:r>
      <w:r w:rsidR="002A3B10">
        <w:tab/>
      </w:r>
      <w:r w:rsidR="002A3B10">
        <w:tab/>
      </w:r>
      <w:r w:rsidR="002A3B10">
        <w:tab/>
      </w:r>
      <w:r w:rsidR="004F7795">
        <w:t>Late Development 1 - Closed</w:t>
      </w:r>
    </w:p>
    <w:p w:rsidR="003651C2" w:rsidP="003651C2" w:rsidRDefault="003651C2" w14:paraId="2EF57720" w14:textId="77777777"/>
    <w:p w:rsidR="003651C2" w:rsidP="003651C2" w:rsidRDefault="003651C2" w14:paraId="19E7E4E3" w14:textId="77777777">
      <w:pPr>
        <w:pStyle w:val="SClassInfoPara"/>
      </w:pPr>
      <w:r>
        <w:t>Indicator Species</w:t>
      </w:r>
    </w:p>
    <w:p w:rsidR="003651C2" w:rsidP="003651C2" w:rsidRDefault="003651C2" w14:paraId="4E150D8A" w14:textId="77777777"/>
    <w:p w:rsidR="003651C2" w:rsidP="003651C2" w:rsidRDefault="003651C2" w14:paraId="18B542EC" w14:textId="77777777">
      <w:pPr>
        <w:pStyle w:val="SClassInfoPara"/>
      </w:pPr>
      <w:r>
        <w:t>Description</w:t>
      </w:r>
    </w:p>
    <w:p w:rsidR="003651C2" w:rsidP="003651C2" w:rsidRDefault="00AA6A5D" w14:paraId="7CD51EC3" w14:textId="0A642208">
      <w:r>
        <w:t>S</w:t>
      </w:r>
      <w:r w:rsidR="00C472AA">
        <w:t>prouting shrubs domina</w:t>
      </w:r>
      <w:r>
        <w:t>t</w:t>
      </w:r>
      <w:r w:rsidR="00C472AA">
        <w:t>e</w:t>
      </w:r>
      <w:r>
        <w:t>. Dead shrubs may be present</w:t>
      </w:r>
      <w:r w:rsidR="00CD4939">
        <w:t>,</w:t>
      </w:r>
      <w:r>
        <w:t xml:space="preserve"> and crowns of living shrubs contain </w:t>
      </w:r>
      <w:proofErr w:type="gramStart"/>
      <w:r>
        <w:t>a significant proportion</w:t>
      </w:r>
      <w:proofErr w:type="gramEnd"/>
      <w:r>
        <w:t xml:space="preserve"> of dead material. Herbaceous cover is &lt;30%. </w:t>
      </w:r>
      <w:r w:rsidR="003651C2">
        <w:t xml:space="preserve">Scattered trees </w:t>
      </w:r>
      <w:r>
        <w:t xml:space="preserve">may </w:t>
      </w:r>
      <w:r w:rsidR="003651C2">
        <w:t xml:space="preserve">have become established and managed to grow above the dense shrub layer. </w:t>
      </w:r>
    </w:p>
    <w:p w:rsidR="003651C2" w:rsidP="003651C2" w:rsidRDefault="003651C2" w14:paraId="170A268A"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651C2" w:rsidP="003651C2" w:rsidRDefault="003651C2" w14:paraId="07ADD638" w14:textId="157847F7">
      <w:r>
        <w:t xml:space="preserve">Johnson, C.G. and R.R. </w:t>
      </w:r>
      <w:proofErr w:type="spellStart"/>
      <w:r>
        <w:t>Clausnitzer</w:t>
      </w:r>
      <w:proofErr w:type="spellEnd"/>
      <w:r>
        <w:t xml:space="preserve">. 1992 Plant associations of the Blue and </w:t>
      </w:r>
      <w:proofErr w:type="spellStart"/>
      <w:r>
        <w:t>Ochoco</w:t>
      </w:r>
      <w:proofErr w:type="spellEnd"/>
      <w:r>
        <w:t xml:space="preserve"> Mountains. USDA Forest Service R6-ERW-TP-036-92, 164 pp. plus appendices. </w:t>
      </w:r>
    </w:p>
    <w:p w:rsidR="003651C2" w:rsidP="003651C2" w:rsidRDefault="003651C2" w14:paraId="32FFDC44" w14:textId="77777777"/>
    <w:p w:rsidR="003651C2" w:rsidP="003651C2" w:rsidRDefault="003651C2" w14:paraId="1CB1DFD7" w14:textId="1CA87047">
      <w:r>
        <w:t xml:space="preserve">Johnson, C.G. and S.A. Simon. 1987. Plant associations of the Wallowa-Snake Province. USDA Forest Service, Pacific Northwest Region, R6-ECOL-TP-255A-86, 400 pp. plus appendices. </w:t>
      </w:r>
    </w:p>
    <w:p w:rsidR="003651C2" w:rsidP="003651C2" w:rsidRDefault="003651C2" w14:paraId="6EE50B5A" w14:textId="77777777"/>
    <w:p w:rsidR="003651C2" w:rsidP="003651C2" w:rsidRDefault="003651C2" w14:paraId="63F16A23" w14:textId="77777777">
      <w:r>
        <w:t>NatureServe. 2007. International Ecological Classification Standard: Terrestrial Ecological Classifications. NatureServe Central Databases. Arlington, VA. Data current as of 10 February 2007.</w:t>
      </w:r>
    </w:p>
    <w:p w:rsidR="003651C2" w:rsidP="003651C2" w:rsidRDefault="003651C2" w14:paraId="3F81B6E1" w14:textId="77777777"/>
    <w:p w:rsidR="003651C2" w:rsidP="003651C2" w:rsidRDefault="003651C2" w14:paraId="6E519A5F" w14:textId="77777777">
      <w:r>
        <w:t>Swanson, D.K. 2005. Unpublished Data. USFS Ecologist, Wallowa-Whitman</w:t>
      </w:r>
    </w:p>
    <w:p w:rsidR="003651C2" w:rsidP="003651C2" w:rsidRDefault="003651C2" w14:paraId="4B9C1709" w14:textId="77777777">
      <w:r>
        <w:t>National Forest, Baker City, OR.</w:t>
      </w:r>
    </w:p>
    <w:p w:rsidRPr="00A43E41" w:rsidR="004D5F12" w:rsidP="003651C2" w:rsidRDefault="004D5F12" w14:paraId="3E2C9D1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73E74" w14:textId="77777777" w:rsidR="000C253D" w:rsidRDefault="000C253D">
      <w:r>
        <w:separator/>
      </w:r>
    </w:p>
  </w:endnote>
  <w:endnote w:type="continuationSeparator" w:id="0">
    <w:p w14:paraId="76FF5C09" w14:textId="77777777" w:rsidR="000C253D" w:rsidRDefault="000C253D">
      <w:r>
        <w:continuationSeparator/>
      </w:r>
    </w:p>
  </w:endnote>
  <w:endnote w:type="continuationNotice" w:id="1">
    <w:p w14:paraId="27A09F9B" w14:textId="77777777" w:rsidR="000C253D" w:rsidRDefault="000C25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9D95B" w14:textId="77777777" w:rsidR="003651C2" w:rsidRDefault="003651C2" w:rsidP="003651C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C5A32" w14:textId="77777777" w:rsidR="000C253D" w:rsidRDefault="000C253D">
      <w:r>
        <w:separator/>
      </w:r>
    </w:p>
  </w:footnote>
  <w:footnote w:type="continuationSeparator" w:id="0">
    <w:p w14:paraId="1B12A376" w14:textId="77777777" w:rsidR="000C253D" w:rsidRDefault="000C253D">
      <w:r>
        <w:continuationSeparator/>
      </w:r>
    </w:p>
  </w:footnote>
  <w:footnote w:type="continuationNotice" w:id="1">
    <w:p w14:paraId="1C6E6B31" w14:textId="77777777" w:rsidR="000C253D" w:rsidRDefault="000C25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86FE" w14:textId="77777777" w:rsidR="00A43E41" w:rsidRDefault="00A43E41" w:rsidP="003651C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A4C8B"/>
    <w:pPr>
      <w:ind w:left="720"/>
    </w:pPr>
    <w:rPr>
      <w:rFonts w:ascii="Calibri" w:eastAsiaTheme="minorHAnsi" w:hAnsi="Calibri"/>
      <w:sz w:val="22"/>
      <w:szCs w:val="22"/>
    </w:rPr>
  </w:style>
  <w:style w:type="character" w:styleId="Hyperlink">
    <w:name w:val="Hyperlink"/>
    <w:basedOn w:val="DefaultParagraphFont"/>
    <w:rsid w:val="007A4C8B"/>
    <w:rPr>
      <w:color w:val="0000FF" w:themeColor="hyperlink"/>
      <w:u w:val="single"/>
    </w:rPr>
  </w:style>
  <w:style w:type="paragraph" w:styleId="BalloonText">
    <w:name w:val="Balloon Text"/>
    <w:basedOn w:val="Normal"/>
    <w:link w:val="BalloonTextChar"/>
    <w:uiPriority w:val="99"/>
    <w:semiHidden/>
    <w:unhideWhenUsed/>
    <w:rsid w:val="007A4C8B"/>
    <w:rPr>
      <w:rFonts w:ascii="Tahoma" w:hAnsi="Tahoma" w:cs="Tahoma"/>
      <w:sz w:val="16"/>
      <w:szCs w:val="16"/>
    </w:rPr>
  </w:style>
  <w:style w:type="character" w:customStyle="1" w:styleId="BalloonTextChar">
    <w:name w:val="Balloon Text Char"/>
    <w:basedOn w:val="DefaultParagraphFont"/>
    <w:link w:val="BalloonText"/>
    <w:uiPriority w:val="99"/>
    <w:semiHidden/>
    <w:rsid w:val="007A4C8B"/>
    <w:rPr>
      <w:rFonts w:ascii="Tahoma" w:hAnsi="Tahoma" w:cs="Tahoma"/>
      <w:sz w:val="16"/>
      <w:szCs w:val="16"/>
    </w:rPr>
  </w:style>
  <w:style w:type="character" w:customStyle="1" w:styleId="search1">
    <w:name w:val="search1"/>
    <w:basedOn w:val="DefaultParagraphFont"/>
    <w:rsid w:val="004A2F89"/>
    <w:rPr>
      <w:color w:val="228622"/>
    </w:rPr>
  </w:style>
  <w:style w:type="character" w:styleId="Emphasis">
    <w:name w:val="Emphasis"/>
    <w:basedOn w:val="DefaultParagraphFont"/>
    <w:uiPriority w:val="20"/>
    <w:qFormat/>
    <w:rsid w:val="003D692D"/>
    <w:rPr>
      <w:i/>
      <w:iCs/>
    </w:rPr>
  </w:style>
  <w:style w:type="character" w:styleId="CommentReference">
    <w:name w:val="annotation reference"/>
    <w:basedOn w:val="DefaultParagraphFont"/>
    <w:uiPriority w:val="99"/>
    <w:semiHidden/>
    <w:unhideWhenUsed/>
    <w:rsid w:val="003D692D"/>
    <w:rPr>
      <w:sz w:val="16"/>
      <w:szCs w:val="16"/>
    </w:rPr>
  </w:style>
  <w:style w:type="paragraph" w:styleId="CommentText">
    <w:name w:val="annotation text"/>
    <w:basedOn w:val="Normal"/>
    <w:link w:val="CommentTextChar"/>
    <w:uiPriority w:val="99"/>
    <w:semiHidden/>
    <w:unhideWhenUsed/>
    <w:rsid w:val="003D692D"/>
    <w:rPr>
      <w:sz w:val="20"/>
      <w:szCs w:val="20"/>
    </w:rPr>
  </w:style>
  <w:style w:type="character" w:customStyle="1" w:styleId="CommentTextChar">
    <w:name w:val="Comment Text Char"/>
    <w:basedOn w:val="DefaultParagraphFont"/>
    <w:link w:val="CommentText"/>
    <w:uiPriority w:val="99"/>
    <w:semiHidden/>
    <w:rsid w:val="003D692D"/>
  </w:style>
  <w:style w:type="paragraph" w:styleId="CommentSubject">
    <w:name w:val="annotation subject"/>
    <w:basedOn w:val="CommentText"/>
    <w:next w:val="CommentText"/>
    <w:link w:val="CommentSubjectChar"/>
    <w:uiPriority w:val="99"/>
    <w:semiHidden/>
    <w:unhideWhenUsed/>
    <w:rsid w:val="003D692D"/>
    <w:rPr>
      <w:b/>
      <w:bCs/>
    </w:rPr>
  </w:style>
  <w:style w:type="character" w:customStyle="1" w:styleId="CommentSubjectChar">
    <w:name w:val="Comment Subject Char"/>
    <w:basedOn w:val="CommentTextChar"/>
    <w:link w:val="CommentSubject"/>
    <w:uiPriority w:val="99"/>
    <w:semiHidden/>
    <w:rsid w:val="003D69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299517">
      <w:bodyDiv w:val="1"/>
      <w:marLeft w:val="0"/>
      <w:marRight w:val="0"/>
      <w:marTop w:val="0"/>
      <w:marBottom w:val="0"/>
      <w:divBdr>
        <w:top w:val="none" w:sz="0" w:space="0" w:color="auto"/>
        <w:left w:val="none" w:sz="0" w:space="0" w:color="auto"/>
        <w:bottom w:val="none" w:sz="0" w:space="0" w:color="auto"/>
        <w:right w:val="none" w:sz="0" w:space="0" w:color="auto"/>
      </w:divBdr>
    </w:div>
    <w:div w:id="151257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3</cp:revision>
  <cp:lastPrinted>2017-06-21T19:48:00Z</cp:lastPrinted>
  <dcterms:created xsi:type="dcterms:W3CDTF">2017-08-01T22:53:00Z</dcterms:created>
  <dcterms:modified xsi:type="dcterms:W3CDTF">2025-02-12T09:41:22Z</dcterms:modified>
</cp:coreProperties>
</file>