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787" w:rsidP="00AA1787" w:rsidRDefault="00AA1787">
      <w:pPr>
        <w:pStyle w:val="BpSTitle"/>
      </w:pPr>
      <w:r>
        <w:t>13540</w:t>
      </w:r>
    </w:p>
    <w:p w:rsidR="00AA1787" w:rsidP="00AA1787" w:rsidRDefault="00AA1787">
      <w:pPr>
        <w:pStyle w:val="BpSTitle"/>
      </w:pPr>
      <w:r>
        <w:t>Northeastern Interior Pine Barrens</w:t>
      </w:r>
    </w:p>
    <w:p w:rsidR="00AA1787" w:rsidP="00AA1787" w:rsidRDefault="00AA1787">
      <w:r>
        <w:t>BpS Model/Description Version: Aug. 2020</w:t>
      </w:r>
      <w:r>
        <w:tab/>
      </w:r>
      <w:r>
        <w:tab/>
      </w:r>
      <w:r>
        <w:tab/>
      </w:r>
      <w:r>
        <w:tab/>
      </w:r>
      <w:r>
        <w:tab/>
      </w:r>
      <w:r>
        <w:tab/>
      </w:r>
      <w:r>
        <w:tab/>
      </w:r>
    </w:p>
    <w:p w:rsidR="00AA1787" w:rsidP="00AA1787" w:rsidRDefault="00FF6407">
      <w:r>
        <w:tab/>
      </w:r>
      <w:r>
        <w:tab/>
      </w:r>
      <w:r>
        <w:tab/>
      </w:r>
      <w:r>
        <w:tab/>
      </w:r>
      <w:r>
        <w:tab/>
      </w:r>
      <w:r>
        <w:tab/>
      </w:r>
      <w:r>
        <w:tab/>
      </w:r>
      <w:r>
        <w:tab/>
      </w:r>
      <w:r>
        <w:tab/>
      </w:r>
      <w:r>
        <w:tab/>
        <w:t>Update: 4/25/2018</w:t>
      </w:r>
    </w:p>
    <w:p w:rsidR="00FF6407" w:rsidP="00AA1787" w:rsidRDefault="00FF6407"/>
    <w:p w:rsidR="00AA1787" w:rsidP="00AA1787" w:rsidRDefault="00AA1787"/>
    <w:p w:rsidR="00AA1787" w:rsidP="00AA1787" w:rsidRDefault="00AA1787">
      <w:pPr>
        <w:pStyle w:val="InfoPara"/>
      </w:pPr>
      <w:r>
        <w:t>Vegetation Type</w:t>
      </w:r>
    </w:p>
    <w:p w:rsidR="00AA1787" w:rsidP="00AA1787" w:rsidRDefault="00AA1787">
      <w:r>
        <w:t>Forest and Woodland</w:t>
      </w:r>
    </w:p>
    <w:p w:rsidR="00AA1787" w:rsidP="00AA1787" w:rsidRDefault="00AA1787">
      <w:pPr>
        <w:pStyle w:val="InfoPara"/>
      </w:pPr>
      <w:r>
        <w:t>Map Zones</w:t>
      </w:r>
    </w:p>
    <w:p w:rsidR="00D542FC" w:rsidP="00D542FC" w:rsidRDefault="006F14F7">
      <w:r>
        <w:t xml:space="preserve">64, </w:t>
      </w:r>
      <w:r w:rsidR="00D542FC">
        <w:t>66</w:t>
      </w:r>
    </w:p>
    <w:p w:rsidR="00AA1787" w:rsidP="00AA1787" w:rsidRDefault="00AA1787">
      <w:pPr>
        <w:pStyle w:val="InfoPara"/>
      </w:pPr>
      <w:r>
        <w:t>Model Splits or Lumps</w:t>
      </w:r>
    </w:p>
    <w:p w:rsidR="00AA1787" w:rsidP="00AA1787" w:rsidRDefault="00AA1787">
      <w:r>
        <w:t xml:space="preserve">This </w:t>
      </w:r>
      <w:r w:rsidR="00450D5F">
        <w:t xml:space="preserve">biophysical setting </w:t>
      </w:r>
      <w:r>
        <w:t>is lumped with 1355</w:t>
      </w:r>
      <w:r w:rsidR="00450D5F">
        <w:t>.</w:t>
      </w:r>
      <w:bookmarkStart w:name="_GoBack" w:id="0"/>
      <w:bookmarkEnd w:id="0"/>
    </w:p>
    <w:p w:rsidR="00AA1787" w:rsidP="00AA1787" w:rsidRDefault="00AA1787">
      <w:pPr>
        <w:pStyle w:val="InfoPara"/>
      </w:pPr>
      <w:r>
        <w:t>Geographic Range</w:t>
      </w:r>
    </w:p>
    <w:p w:rsidR="00AA1787" w:rsidP="00AA1787" w:rsidRDefault="00AA1787">
      <w:r>
        <w:t>Northeastern U</w:t>
      </w:r>
      <w:r w:rsidR="00FF6407">
        <w:t xml:space="preserve">nited </w:t>
      </w:r>
      <w:r>
        <w:t>S</w:t>
      </w:r>
      <w:r w:rsidR="00FF6407">
        <w:t>tates</w:t>
      </w:r>
      <w:r>
        <w:t>, specifically, southeastern N</w:t>
      </w:r>
      <w:r w:rsidR="00FF6407">
        <w:t xml:space="preserve">ew </w:t>
      </w:r>
      <w:r>
        <w:t>J</w:t>
      </w:r>
      <w:r w:rsidR="00FF6407">
        <w:t>ersey</w:t>
      </w:r>
      <w:r>
        <w:t>, Long Island, Cape Cod and scattered inland locations throughout N</w:t>
      </w:r>
      <w:r w:rsidR="00FF6407">
        <w:t xml:space="preserve">ew </w:t>
      </w:r>
      <w:r>
        <w:t>Y</w:t>
      </w:r>
      <w:r w:rsidR="00FF6407">
        <w:t>ork</w:t>
      </w:r>
      <w:r>
        <w:t xml:space="preserve"> and New England.</w:t>
      </w:r>
    </w:p>
    <w:p w:rsidR="00AA1787" w:rsidP="00AA1787" w:rsidRDefault="00AA1787">
      <w:pPr>
        <w:pStyle w:val="InfoPara"/>
      </w:pPr>
      <w:r>
        <w:t>Biophysical Site Description</w:t>
      </w:r>
    </w:p>
    <w:p w:rsidR="00AA1787" w:rsidP="00AA1787" w:rsidRDefault="00AA1787">
      <w:r>
        <w:t>Pine Barrens (northeastern oak</w:t>
      </w:r>
      <w:r w:rsidR="00FF6407">
        <w:t>-</w:t>
      </w:r>
      <w:r>
        <w:t>pine forests, Kuchler PNV 110), in general occur on glacial sand plains with substrates that include outwash plains, stabilized sand dunes, and glacial till.</w:t>
      </w:r>
    </w:p>
    <w:p w:rsidR="00AA1787" w:rsidP="00AA1787" w:rsidRDefault="00AA1787"/>
    <w:p w:rsidR="00AA1787" w:rsidP="00AA1787" w:rsidRDefault="00AA1787">
      <w:r>
        <w:t>These barrens are found on coarse textured, well-drained, low nutrient soils of the coastal plain and scattered inland locations throughout central-southern New England and adjacent N</w:t>
      </w:r>
      <w:r w:rsidR="00FF6407">
        <w:t xml:space="preserve">ew </w:t>
      </w:r>
      <w:r>
        <w:t>Y</w:t>
      </w:r>
      <w:r w:rsidR="00FF6407">
        <w:t>ork</w:t>
      </w:r>
      <w:r>
        <w:t>.</w:t>
      </w:r>
    </w:p>
    <w:p w:rsidR="00AA1787" w:rsidP="00AA1787" w:rsidRDefault="00AA1787">
      <w:pPr>
        <w:pStyle w:val="InfoPara"/>
      </w:pPr>
      <w:r>
        <w:t>Vegetation Description</w:t>
      </w:r>
    </w:p>
    <w:p w:rsidR="00AA1787" w:rsidP="00AA1787" w:rsidRDefault="00AA1787">
      <w:r>
        <w:t>Entire Vegetation description was taken from Jordan et al. (2003):</w:t>
      </w:r>
    </w:p>
    <w:p w:rsidR="00AA1787" w:rsidP="00AA1787" w:rsidRDefault="00AA1787"/>
    <w:p w:rsidR="00AA1787" w:rsidP="00AA1787" w:rsidRDefault="00AA1787">
      <w:r>
        <w:t>Pitch pine (</w:t>
      </w:r>
      <w:r w:rsidRPr="00450D5F">
        <w:rPr>
          <w:i/>
        </w:rPr>
        <w:t xml:space="preserve">Pinus </w:t>
      </w:r>
      <w:proofErr w:type="spellStart"/>
      <w:r w:rsidRPr="00450D5F">
        <w:rPr>
          <w:i/>
        </w:rPr>
        <w:t>rigida</w:t>
      </w:r>
      <w:proofErr w:type="spellEnd"/>
      <w:r w:rsidRPr="00450D5F">
        <w:rPr>
          <w:i/>
        </w:rPr>
        <w:t xml:space="preserve"> </w:t>
      </w:r>
      <w:r w:rsidRPr="00FF6407">
        <w:t>Mill</w:t>
      </w:r>
      <w:r>
        <w:t>.) barrens in northeastern North America include woodlands and shrublands with an open tree canopy (10</w:t>
      </w:r>
      <w:r w:rsidR="00FF6407">
        <w:t>-</w:t>
      </w:r>
      <w:r>
        <w:t>60% cover) of pitch pine and a dense understory of scrub oak (</w:t>
      </w:r>
      <w:r w:rsidRPr="00450D5F">
        <w:rPr>
          <w:i/>
        </w:rPr>
        <w:t xml:space="preserve">Quercus </w:t>
      </w:r>
      <w:proofErr w:type="spellStart"/>
      <w:r w:rsidRPr="00450D5F">
        <w:rPr>
          <w:i/>
        </w:rPr>
        <w:t>ilicifolia</w:t>
      </w:r>
      <w:proofErr w:type="spellEnd"/>
      <w:r>
        <w:t>), black huckleberry (</w:t>
      </w:r>
      <w:proofErr w:type="spellStart"/>
      <w:r w:rsidRPr="00450D5F">
        <w:rPr>
          <w:i/>
        </w:rPr>
        <w:t>Gaylussacia</w:t>
      </w:r>
      <w:proofErr w:type="spellEnd"/>
      <w:r w:rsidRPr="00450D5F">
        <w:rPr>
          <w:i/>
        </w:rPr>
        <w:t xml:space="preserve"> </w:t>
      </w:r>
      <w:proofErr w:type="spellStart"/>
      <w:r w:rsidRPr="00450D5F">
        <w:rPr>
          <w:i/>
        </w:rPr>
        <w:t>baccata</w:t>
      </w:r>
      <w:proofErr w:type="spellEnd"/>
      <w:r>
        <w:t>), low blueberry (</w:t>
      </w:r>
      <w:r w:rsidRPr="00450D5F">
        <w:rPr>
          <w:i/>
        </w:rPr>
        <w:t>Vaccinium</w:t>
      </w:r>
      <w:r w:rsidRPr="00450D5F" w:rsidR="00FF6407">
        <w:rPr>
          <w:i/>
        </w:rPr>
        <w:t xml:space="preserve"> </w:t>
      </w:r>
      <w:r w:rsidRPr="00450D5F">
        <w:rPr>
          <w:i/>
        </w:rPr>
        <w:t>pallidum</w:t>
      </w:r>
      <w:r>
        <w:t>), and lowbush blueberry (</w:t>
      </w:r>
      <w:r w:rsidRPr="00450D5F">
        <w:rPr>
          <w:i/>
        </w:rPr>
        <w:t xml:space="preserve">Vaccinium </w:t>
      </w:r>
      <w:proofErr w:type="spellStart"/>
      <w:r w:rsidRPr="00450D5F">
        <w:rPr>
          <w:i/>
        </w:rPr>
        <w:t>angustifolium</w:t>
      </w:r>
      <w:proofErr w:type="spellEnd"/>
      <w:r w:rsidRPr="00450D5F" w:rsidR="00FF6407">
        <w:t>)</w:t>
      </w:r>
      <w:r>
        <w:t>. Common groundcover plants include golden heather (</w:t>
      </w:r>
      <w:proofErr w:type="spellStart"/>
      <w:r w:rsidRPr="00450D5F">
        <w:rPr>
          <w:i/>
        </w:rPr>
        <w:t>Hudsonia</w:t>
      </w:r>
      <w:proofErr w:type="spellEnd"/>
      <w:r w:rsidRPr="00450D5F">
        <w:rPr>
          <w:i/>
        </w:rPr>
        <w:t xml:space="preserve"> </w:t>
      </w:r>
      <w:proofErr w:type="spellStart"/>
      <w:r w:rsidRPr="00450D5F">
        <w:rPr>
          <w:i/>
        </w:rPr>
        <w:t>ericoides</w:t>
      </w:r>
      <w:proofErr w:type="spellEnd"/>
      <w:r>
        <w:t>),</w:t>
      </w:r>
      <w:r w:rsidR="00FF6407">
        <w:t xml:space="preserve"> </w:t>
      </w:r>
      <w:r>
        <w:t>bearberry (</w:t>
      </w:r>
      <w:r w:rsidRPr="00450D5F">
        <w:rPr>
          <w:i/>
        </w:rPr>
        <w:t xml:space="preserve">Arctostaphylos </w:t>
      </w:r>
      <w:proofErr w:type="spellStart"/>
      <w:r w:rsidRPr="00450D5F">
        <w:rPr>
          <w:i/>
        </w:rPr>
        <w:t>uva-ursi</w:t>
      </w:r>
      <w:proofErr w:type="spellEnd"/>
      <w:r>
        <w:t>), and wintergreen (</w:t>
      </w:r>
      <w:r w:rsidRPr="00450D5F">
        <w:rPr>
          <w:i/>
        </w:rPr>
        <w:t xml:space="preserve">Gaultheria </w:t>
      </w:r>
      <w:proofErr w:type="spellStart"/>
      <w:r w:rsidRPr="00450D5F">
        <w:rPr>
          <w:i/>
        </w:rPr>
        <w:t>procumbens</w:t>
      </w:r>
      <w:proofErr w:type="spellEnd"/>
      <w:r>
        <w:t xml:space="preserve">). Herbaceous species include </w:t>
      </w:r>
      <w:r w:rsidR="00D542FC">
        <w:t>P</w:t>
      </w:r>
      <w:r w:rsidR="00FF6407">
        <w:t>ennsylvania</w:t>
      </w:r>
      <w:r>
        <w:t xml:space="preserve"> sedge (</w:t>
      </w:r>
      <w:proofErr w:type="spellStart"/>
      <w:r w:rsidRPr="00450D5F">
        <w:rPr>
          <w:i/>
        </w:rPr>
        <w:t>Carex</w:t>
      </w:r>
      <w:proofErr w:type="spellEnd"/>
      <w:r w:rsidRPr="00450D5F">
        <w:rPr>
          <w:i/>
        </w:rPr>
        <w:t xml:space="preserve"> </w:t>
      </w:r>
      <w:proofErr w:type="spellStart"/>
      <w:r w:rsidRPr="00450D5F" w:rsidR="00D542FC">
        <w:rPr>
          <w:i/>
        </w:rPr>
        <w:t>pensylvanica</w:t>
      </w:r>
      <w:r w:rsidRPr="00450D5F">
        <w:rPr>
          <w:i/>
        </w:rPr>
        <w:t>pennsylvanica</w:t>
      </w:r>
      <w:proofErr w:type="spellEnd"/>
      <w:r>
        <w:t>), bracken fern (</w:t>
      </w:r>
      <w:proofErr w:type="spellStart"/>
      <w:r w:rsidRPr="00450D5F">
        <w:rPr>
          <w:i/>
        </w:rPr>
        <w:t>Pteridium</w:t>
      </w:r>
      <w:proofErr w:type="spellEnd"/>
      <w:r w:rsidRPr="00450D5F">
        <w:rPr>
          <w:i/>
        </w:rPr>
        <w:t xml:space="preserve"> aquilinum</w:t>
      </w:r>
      <w:r>
        <w:t>), low growing panic grasses (</w:t>
      </w:r>
      <w:r w:rsidRPr="00450D5F">
        <w:rPr>
          <w:i/>
        </w:rPr>
        <w:t>Panicum</w:t>
      </w:r>
      <w:r>
        <w:t xml:space="preserve"> spp.), joint weed (</w:t>
      </w:r>
      <w:proofErr w:type="spellStart"/>
      <w:r w:rsidRPr="00450D5F">
        <w:rPr>
          <w:i/>
        </w:rPr>
        <w:t>Polygonella</w:t>
      </w:r>
      <w:proofErr w:type="spellEnd"/>
      <w:r w:rsidRPr="00450D5F">
        <w:rPr>
          <w:i/>
        </w:rPr>
        <w:t xml:space="preserve"> </w:t>
      </w:r>
      <w:proofErr w:type="spellStart"/>
      <w:r w:rsidRPr="00450D5F">
        <w:rPr>
          <w:i/>
        </w:rPr>
        <w:t>articulata</w:t>
      </w:r>
      <w:proofErr w:type="spellEnd"/>
      <w:r>
        <w:t>), and cow-wheat (</w:t>
      </w:r>
      <w:proofErr w:type="spellStart"/>
      <w:r w:rsidRPr="00450D5F">
        <w:rPr>
          <w:i/>
        </w:rPr>
        <w:t>Melampyrum</w:t>
      </w:r>
      <w:proofErr w:type="spellEnd"/>
      <w:r w:rsidRPr="00450D5F">
        <w:rPr>
          <w:i/>
        </w:rPr>
        <w:t xml:space="preserve"> </w:t>
      </w:r>
      <w:proofErr w:type="spellStart"/>
      <w:r w:rsidRPr="00450D5F">
        <w:rPr>
          <w:i/>
        </w:rPr>
        <w:t>lineare</w:t>
      </w:r>
      <w:proofErr w:type="spellEnd"/>
      <w:r>
        <w:t>). Although overall species richness is low in pine barrens, many rare and endemic species are found in these systems.</w:t>
      </w:r>
    </w:p>
    <w:p w:rsidR="00AA1787" w:rsidP="00AA1787" w:rsidRDefault="00AA1787">
      <w:pPr>
        <w:pStyle w:val="InfoPara"/>
      </w:pPr>
      <w:r>
        <w:t>BpS Dominant and Indicator Species</w:t>
      </w:r>
    </w:p>
    <w:p>
      <w:r>
        <w:rPr>
          <w:sz w:val="16"/>
        </w:rPr>
        <w:t>Species names are from the NRCS PLANTS database. Check species codes at http://plants.usda.gov.</w:t>
      </w:r>
    </w:p>
    <w:p w:rsidR="00AA1787" w:rsidP="00AA1787" w:rsidRDefault="00AA1787">
      <w:pPr>
        <w:pStyle w:val="InfoPara"/>
      </w:pPr>
      <w:r>
        <w:t>Disturbance Description</w:t>
      </w:r>
    </w:p>
    <w:p w:rsidR="00AA1787" w:rsidP="00AA1787" w:rsidRDefault="00AA1787">
      <w:r>
        <w:t>Pitch pine is a fire-adapted species. In frequently burned areas (such as the dwarf pine plains on Long Island and in N</w:t>
      </w:r>
      <w:r w:rsidR="00FF6407">
        <w:t xml:space="preserve">ew </w:t>
      </w:r>
      <w:r>
        <w:t>J</w:t>
      </w:r>
      <w:r w:rsidR="00FF6407">
        <w:t>ersey</w:t>
      </w:r>
      <w:r>
        <w:t>) some</w:t>
      </w:r>
      <w:r w:rsidR="00FF6407">
        <w:t>,</w:t>
      </w:r>
      <w:r>
        <w:t xml:space="preserve"> but not all</w:t>
      </w:r>
      <w:r w:rsidR="00FF6407">
        <w:t>,</w:t>
      </w:r>
      <w:r>
        <w:t xml:space="preserve"> of the pitch pines have serotinous cones </w:t>
      </w:r>
      <w:r w:rsidR="00FF6407">
        <w:t xml:space="preserve">that </w:t>
      </w:r>
      <w:r>
        <w:t>only open and release seeds after fire. The incidence of serotiny declines as fire frequency decreases (</w:t>
      </w:r>
      <w:proofErr w:type="spellStart"/>
      <w:r>
        <w:t>Givnish</w:t>
      </w:r>
      <w:proofErr w:type="spellEnd"/>
      <w:r>
        <w:t xml:space="preserve"> 1981; Jordan unpublished).</w:t>
      </w:r>
    </w:p>
    <w:p w:rsidR="00AA1787" w:rsidP="00AA1787" w:rsidRDefault="00AA1787"/>
    <w:p w:rsidR="00AA1787" w:rsidP="00AA1787" w:rsidRDefault="00AA1787">
      <w:r>
        <w:t>Serotiny may not be present in Cape Cod pitch pine, and other areas with low fire frequencies. Pitch pine younger than 20-40yrs may produce stump sprouts after top</w:t>
      </w:r>
      <w:r w:rsidR="00FF6407">
        <w:t>-</w:t>
      </w:r>
      <w:r>
        <w:t>killing fire (Andresen 1959). If not top</w:t>
      </w:r>
      <w:r w:rsidR="00FF6407">
        <w:t>-</w:t>
      </w:r>
      <w:r>
        <w:t>killed, pines may recover from fire by sprouting from branches and trunk. Pitch pine has thick, fire</w:t>
      </w:r>
      <w:r w:rsidR="00FF6407">
        <w:t>-</w:t>
      </w:r>
      <w:r>
        <w:t xml:space="preserve">resistant bark. Additionally, </w:t>
      </w:r>
      <w:r w:rsidR="00D542FC">
        <w:t>pitch pine</w:t>
      </w:r>
      <w:r>
        <w:t xml:space="preserve"> is quick to matur</w:t>
      </w:r>
      <w:r w:rsidR="00FF6407">
        <w:t>e</w:t>
      </w:r>
      <w:r>
        <w:t xml:space="preserve"> and to produce seeds. Because of these characteristics, frequent fires of moderate</w:t>
      </w:r>
      <w:r w:rsidR="00FF6407">
        <w:t>-</w:t>
      </w:r>
      <w:r>
        <w:t>to</w:t>
      </w:r>
      <w:r w:rsidR="00FF6407">
        <w:t>-</w:t>
      </w:r>
      <w:r>
        <w:t>high intensity/severity eventually eliminate all other tree species except for pitch pine, as well as scrub oak. Fire kills tree oak stems more readily than pines, but most tree oaks sprout. Prescribed burning favors pine over the more susceptible oak, as well as the herbaceous component over shrubs.</w:t>
      </w:r>
    </w:p>
    <w:p w:rsidR="00AA1787" w:rsidP="00AA1787" w:rsidRDefault="00AA1787"/>
    <w:p w:rsidR="00AA1787" w:rsidP="00AA1787" w:rsidRDefault="00AA1787">
      <w:r>
        <w:t>Different fire frequencies and intensities interrupt succession, accounting for variations in forest composition. Periodic severe wildfires with 40-100yr intervals have produced oak-pine mixtures over extensive areas of uplands while more frequent severe fires have created mixtures of pitch pine and shrub oaks. The most frequent and severe fires have created the pine plains.</w:t>
      </w:r>
    </w:p>
    <w:p w:rsidR="00AA1787" w:rsidP="00AA1787" w:rsidRDefault="00AA1787"/>
    <w:p w:rsidR="00AA1787" w:rsidP="00AA1787" w:rsidRDefault="00AA1787">
      <w:r>
        <w:t>Fires, especially large wildfires, have been a major factor in the development of the present differences among forest stands on similar sites in the Pine Barrens. Abandoned uplands sites generally progress from a grass or shrubland (</w:t>
      </w:r>
      <w:r w:rsidR="00FF6407">
        <w:t>mean fire return interval [MFRI] of 2-3yrs?</w:t>
      </w:r>
      <w:r>
        <w:t xml:space="preserve">) </w:t>
      </w:r>
      <w:r w:rsidR="00FF6407">
        <w:t>to</w:t>
      </w:r>
      <w:r>
        <w:t xml:space="preserve"> pitch pine/scrub oak woodland (5</w:t>
      </w:r>
      <w:r w:rsidR="00FF6407">
        <w:t>-</w:t>
      </w:r>
      <w:r>
        <w:t>25yrs)</w:t>
      </w:r>
      <w:r w:rsidR="00FF6407">
        <w:t>, to</w:t>
      </w:r>
      <w:r>
        <w:t xml:space="preserve"> pure pitch pine forest with heath/oak scrublands (30</w:t>
      </w:r>
      <w:r w:rsidR="00FF6407">
        <w:t>-60yrs</w:t>
      </w:r>
      <w:r>
        <w:t>)</w:t>
      </w:r>
      <w:r w:rsidR="00FF6407">
        <w:t>, to</w:t>
      </w:r>
      <w:r>
        <w:t xml:space="preserve"> pitch pine/tree-sized oak forest (60</w:t>
      </w:r>
      <w:r w:rsidR="00FF6407">
        <w:t>-</w:t>
      </w:r>
      <w:r>
        <w:t>100yrs)</w:t>
      </w:r>
      <w:r w:rsidR="00FF6407">
        <w:t xml:space="preserve">, to </w:t>
      </w:r>
      <w:r>
        <w:t>oak–hickory forest (100</w:t>
      </w:r>
      <w:r w:rsidR="00FF6407">
        <w:t>-</w:t>
      </w:r>
      <w:r>
        <w:t>200yrs</w:t>
      </w:r>
      <w:r w:rsidR="00DF5F2A">
        <w:t>)</w:t>
      </w:r>
      <w:r>
        <w:t xml:space="preserve">. </w:t>
      </w:r>
    </w:p>
    <w:p w:rsidR="00AA1787" w:rsidP="00AA1787" w:rsidRDefault="00AA1787"/>
    <w:p w:rsidR="00AA1787" w:rsidP="00AA1787" w:rsidRDefault="00AA1787">
      <w:r>
        <w:t>The types of fire in the oak forests are very different from those in pitch pine woodlands. Oak forests can be shifted to pitch pine woodlands, but only with severe fires or high intensity fires that would kill canopy oaks.</w:t>
      </w:r>
    </w:p>
    <w:p w:rsidR="00AA1787" w:rsidP="00AA1787" w:rsidRDefault="00AA1787"/>
    <w:p w:rsidR="00AA1787" w:rsidP="00AA1787" w:rsidRDefault="00AA1787">
      <w:r>
        <w:t>Ice buildup and heavy snow may be a factor in some northeastern pine barrens. Ice storms can also be a factor in coastal barrens and oak forests. They would operate in all states, but have most impact as tree canopy increases. Return intervals would vary from 5</w:t>
      </w:r>
      <w:r w:rsidR="00FF6407">
        <w:t>-</w:t>
      </w:r>
      <w:r>
        <w:t>50yrs. The scale of disturbance processes differs with the extent of each barrens system.</w:t>
      </w:r>
    </w:p>
    <w:p w:rsidR="00AA1787" w:rsidP="00AA1787" w:rsidRDefault="00AA1787"/>
    <w:p w:rsidR="00AA1787" w:rsidP="00AA1787" w:rsidRDefault="00AA1787">
      <w:r>
        <w:t>Pine Barrens are heavily influenced by fire, the composition and structure of the pine barrens components vary with fire frequency, intensity and severity. In general, tree oaks are more prevalent in those stands having a long MFRI for high severity fires, while at the other extreme, return intervals of 8-10yrs for high severity, top-killing fires foster th</w:t>
      </w:r>
      <w:r w:rsidR="00DF5F2A">
        <w:t>e growth of "pine plains," i.e.</w:t>
      </w:r>
      <w:r>
        <w:t>,</w:t>
      </w:r>
      <w:r w:rsidR="00DF5F2A">
        <w:t xml:space="preserve"> </w:t>
      </w:r>
      <w:r>
        <w:t>dwarf pine stands of 1m in height.</w:t>
      </w:r>
    </w:p>
    <w:p w:rsidR="00AA1787" w:rsidP="00AA1787" w:rsidRDefault="00DF5F2A">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A1787" w:rsidP="00AA1787" w:rsidRDefault="00AA1787">
      <w:pPr>
        <w:pStyle w:val="InfoPara"/>
      </w:pPr>
      <w:r>
        <w:t>Scale Description</w:t>
      </w:r>
    </w:p>
    <w:p w:rsidR="00AA1787" w:rsidP="00AA1787" w:rsidRDefault="00AA1787">
      <w:r>
        <w:t>Pre-Columbian disturbance (replacement fire), wide</w:t>
      </w:r>
      <w:r w:rsidR="00FF6407">
        <w:t>-</w:t>
      </w:r>
      <w:r>
        <w:t xml:space="preserve">scale in nature and ranged from </w:t>
      </w:r>
      <w:r w:rsidR="00FF6407">
        <w:t>100s-1000s of acres.</w:t>
      </w:r>
    </w:p>
    <w:p w:rsidR="00AA1787" w:rsidP="00AA1787" w:rsidRDefault="00AA1787"/>
    <w:p w:rsidR="00AA1787" w:rsidP="00AA1787" w:rsidRDefault="00AA1787">
      <w:r>
        <w:t>Native Americans fired the landscape for reasons including</w:t>
      </w:r>
      <w:r w:rsidR="00FF6407">
        <w:t>,</w:t>
      </w:r>
      <w:r>
        <w:t xml:space="preserve"> but not limited to</w:t>
      </w:r>
      <w:r w:rsidR="00FF6407">
        <w:t>,</w:t>
      </w:r>
      <w:r>
        <w:t xml:space="preserve"> access, game drives, and food production. This information alludes to the frequency of fire on the landscape.</w:t>
      </w:r>
    </w:p>
    <w:p w:rsidR="00AA1787" w:rsidP="00AA1787" w:rsidRDefault="00AA1787">
      <w:pPr>
        <w:pStyle w:val="InfoPara"/>
      </w:pPr>
      <w:r>
        <w:t>Adjacency or Identification Concerns</w:t>
      </w:r>
    </w:p>
    <w:p w:rsidR="00AA1787" w:rsidP="00AA1787" w:rsidRDefault="00AA1787">
      <w:r>
        <w:t>There are two associated pine barrens types within pine barrens systems</w:t>
      </w:r>
      <w:r w:rsidR="00FF6407">
        <w:t>:</w:t>
      </w:r>
      <w:r>
        <w:t xml:space="preserve"> wetland pine barrens and frost pockets. Frost pockets occur from P</w:t>
      </w:r>
      <w:r w:rsidR="00FF6407">
        <w:t>ennsylvania</w:t>
      </w:r>
      <w:r>
        <w:t xml:space="preserve"> thru Long Island, Cape Cod, to M</w:t>
      </w:r>
      <w:r w:rsidR="00FF6407">
        <w:t>aine</w:t>
      </w:r>
      <w:r>
        <w:t xml:space="preserve"> with wetland pine barrens occurring mostly in N</w:t>
      </w:r>
      <w:r w:rsidR="00FF6407">
        <w:t xml:space="preserve">ew </w:t>
      </w:r>
      <w:r>
        <w:t>J</w:t>
      </w:r>
      <w:r w:rsidR="00FF6407">
        <w:t>ersey</w:t>
      </w:r>
      <w:r>
        <w:t>.</w:t>
      </w:r>
    </w:p>
    <w:p w:rsidR="00AA1787" w:rsidP="00AA1787" w:rsidRDefault="00AA1787"/>
    <w:p w:rsidR="00AA1787" w:rsidP="00AA1787" w:rsidRDefault="00AA1787">
      <w:r>
        <w:t>Wetland pine barrens are wet areas within the pine barrens forest areas that demonstrate wetland and upland pine barrens vegetation. Where fire frequency is high, these areas may be dominated by large wet grasslands.</w:t>
      </w:r>
    </w:p>
    <w:p w:rsidR="00AA1787" w:rsidP="00AA1787" w:rsidRDefault="00AA1787"/>
    <w:p w:rsidR="00AA1787" w:rsidP="00AA1787" w:rsidRDefault="00AA1787">
      <w:r>
        <w:t>Frost pockets are characterized by localized topography providing for cold air intrusion, traditional cooling and, heating. Temperature extremes can be dramatic with below freezing temperatures being recorded during all months of the year. Vegetation structure is zonal as temperature extremes moderate toward the upper edges of these sites. Within frost pockets, vegetation ranges from microbial crusts where temperature extremes are greatest to shrubs and finally tree components as temperature extremes moderate.</w:t>
      </w:r>
    </w:p>
    <w:p w:rsidR="00AA1787" w:rsidP="00AA1787" w:rsidRDefault="00AA1787"/>
    <w:p w:rsidR="00AA1787" w:rsidP="00AA1787" w:rsidRDefault="00AA1787">
      <w:r>
        <w:t>Additionally, Coastal Plain ponds and Atlantic White Cedar swamps may be embedded in these pine barrens (NatureServe 2007).</w:t>
      </w:r>
    </w:p>
    <w:p w:rsidR="00AA1787" w:rsidP="00AA1787" w:rsidRDefault="00AA1787"/>
    <w:p w:rsidR="00AA1787" w:rsidP="00AA1787" w:rsidRDefault="00AA1787">
      <w:r>
        <w:t>From Jordan et al (2003):</w:t>
      </w:r>
      <w:r w:rsidR="00450D5F">
        <w:t xml:space="preserve"> </w:t>
      </w:r>
      <w:r>
        <w:t>In the absence of frequent fire, frost damage, insect herbivory, cutting, or other disturbance, trees invade and</w:t>
      </w:r>
      <w:r w:rsidR="00FF6407">
        <w:t xml:space="preserve"> </w:t>
      </w:r>
      <w:r>
        <w:t xml:space="preserve">barrens convert to closed-canopy forest (Forman, 1979; Little, 1979; Schweitzer and </w:t>
      </w:r>
      <w:proofErr w:type="spellStart"/>
      <w:r>
        <w:t>Rawinski</w:t>
      </w:r>
      <w:proofErr w:type="spellEnd"/>
      <w:r>
        <w:t xml:space="preserve">, 1988; Thompson, 1995; </w:t>
      </w:r>
      <w:proofErr w:type="spellStart"/>
      <w:r>
        <w:t>Kurczewski</w:t>
      </w:r>
      <w:proofErr w:type="spellEnd"/>
      <w:r>
        <w:t xml:space="preserve"> and Boyle, 2000; </w:t>
      </w:r>
      <w:proofErr w:type="spellStart"/>
      <w:r>
        <w:t>Motzkin</w:t>
      </w:r>
      <w:proofErr w:type="spellEnd"/>
      <w:r w:rsidR="00FF6407">
        <w:t xml:space="preserve"> </w:t>
      </w:r>
      <w:r>
        <w:t>et al., 2002).</w:t>
      </w:r>
    </w:p>
    <w:p w:rsidR="00AA1787" w:rsidP="00AA1787" w:rsidRDefault="00AA1787">
      <w:pPr>
        <w:pStyle w:val="InfoPara"/>
      </w:pPr>
      <w:r>
        <w:t>Issues or Problems</w:t>
      </w:r>
    </w:p>
    <w:p w:rsidR="00450D5F" w:rsidP="00AA1787" w:rsidRDefault="00450D5F"/>
    <w:p w:rsidRPr="00450D5F" w:rsidR="00AA1787" w:rsidP="00AA1787" w:rsidRDefault="00AA1787">
      <w:pPr>
        <w:rPr>
          <w:b/>
        </w:rPr>
      </w:pPr>
      <w:r w:rsidRPr="00450D5F">
        <w:rPr>
          <w:b/>
        </w:rPr>
        <w:t>Model assumptions</w:t>
      </w:r>
    </w:p>
    <w:p w:rsidR="00AA1787" w:rsidP="00AA1787" w:rsidRDefault="00AA1787">
      <w:r>
        <w:t xml:space="preserve"> </w:t>
      </w:r>
    </w:p>
    <w:p w:rsidR="00AA1787" w:rsidP="00AA1787" w:rsidRDefault="00AA1787">
      <w:r>
        <w:t xml:space="preserve">Class A represents </w:t>
      </w:r>
      <w:r w:rsidR="00450D5F">
        <w:t>many</w:t>
      </w:r>
      <w:r>
        <w:t xml:space="preserve"> possibilities at this point</w:t>
      </w:r>
      <w:r w:rsidR="00450D5F">
        <w:t xml:space="preserve">, e.g., </w:t>
      </w:r>
      <w:r>
        <w:t>anything from pine plains</w:t>
      </w:r>
      <w:r w:rsidR="00450D5F">
        <w:t>,</w:t>
      </w:r>
      <w:r>
        <w:t xml:space="preserve"> to shrublands</w:t>
      </w:r>
      <w:r w:rsidR="00450D5F">
        <w:t>,</w:t>
      </w:r>
      <w:r>
        <w:t xml:space="preserve"> to mixtures of oak and pine</w:t>
      </w:r>
      <w:r w:rsidR="00450D5F">
        <w:t>,</w:t>
      </w:r>
      <w:r>
        <w:t xml:space="preserve"> or just </w:t>
      </w:r>
      <w:r w:rsidR="00450D5F">
        <w:t xml:space="preserve">to </w:t>
      </w:r>
      <w:r>
        <w:t xml:space="preserve">mixed oak. </w:t>
      </w:r>
    </w:p>
    <w:p w:rsidR="00AA1787" w:rsidP="00AA1787" w:rsidRDefault="00AA1787"/>
    <w:p w:rsidR="00AA1787" w:rsidP="00AA1787" w:rsidRDefault="00AA1787">
      <w:r>
        <w:lastRenderedPageBreak/>
        <w:t>Class B represents mid</w:t>
      </w:r>
      <w:r w:rsidR="00450D5F">
        <w:t>-</w:t>
      </w:r>
      <w:r>
        <w:t>seral closed</w:t>
      </w:r>
      <w:r w:rsidR="00450D5F">
        <w:t>. A</w:t>
      </w:r>
      <w:r>
        <w:t>lthough there is an open canopy of pitch pine, there will be a closed understory of dominant scrub oak.</w:t>
      </w:r>
    </w:p>
    <w:p w:rsidR="00450D5F" w:rsidP="00AA1787" w:rsidRDefault="00450D5F"/>
    <w:p w:rsidR="00AA1787" w:rsidP="00AA1787" w:rsidRDefault="00AA1787">
      <w:r>
        <w:t>In the absence of a pitch pine seed source, class A will automatically progress to class E.</w:t>
      </w:r>
    </w:p>
    <w:p w:rsidR="00AA1787" w:rsidP="00AA1787" w:rsidRDefault="00AA1787"/>
    <w:p w:rsidR="00AA1787" w:rsidP="00AA1787" w:rsidRDefault="00AA1787">
      <w:r>
        <w:t>Class D represents the climatic climax community with fire. Should no fire occur in class D for 200yrs (</w:t>
      </w:r>
      <w:r w:rsidR="00450D5F">
        <w:t>three</w:t>
      </w:r>
      <w:r>
        <w:t xml:space="preserve"> cumulative fire cycles</w:t>
      </w:r>
      <w:r w:rsidR="00450D5F">
        <w:t xml:space="preserve">, </w:t>
      </w:r>
      <w:r>
        <w:t xml:space="preserve">65yrs </w:t>
      </w:r>
      <w:r w:rsidR="00450D5F">
        <w:t>each,</w:t>
      </w:r>
      <w:r>
        <w:t xml:space="preserve"> if adding all fire probabilities), it will climax at E, an oak</w:t>
      </w:r>
      <w:r w:rsidR="00450D5F">
        <w:t>-</w:t>
      </w:r>
      <w:r>
        <w:t>hickory forest.</w:t>
      </w:r>
    </w:p>
    <w:p w:rsidR="00AA1787" w:rsidP="00AA1787" w:rsidRDefault="00AA1787"/>
    <w:p w:rsidR="00AA1787" w:rsidP="00AA1787" w:rsidRDefault="00AA1787">
      <w:r>
        <w:t>Within the model class B, the canopy is considered closed based on scrub oak</w:t>
      </w:r>
      <w:r w:rsidR="00450D5F">
        <w:t xml:space="preserve"> and</w:t>
      </w:r>
      <w:r>
        <w:t xml:space="preserve"> not the overstory tree species, pitch pine.</w:t>
      </w:r>
    </w:p>
    <w:p w:rsidR="00AA1787" w:rsidP="00AA1787" w:rsidRDefault="00AA1787">
      <w:pPr>
        <w:pStyle w:val="InfoPara"/>
      </w:pPr>
      <w:r>
        <w:t>Native Uncharacteristic Conditions</w:t>
      </w:r>
    </w:p>
    <w:p w:rsidR="00AA1787" w:rsidP="00AA1787" w:rsidRDefault="00AA1787"/>
    <w:p w:rsidR="00AA1787" w:rsidP="00AA1787" w:rsidRDefault="00AA1787">
      <w:pPr>
        <w:pStyle w:val="InfoPara"/>
      </w:pPr>
      <w:r>
        <w:t>Comments</w:t>
      </w:r>
    </w:p>
    <w:p w:rsidR="006F14F7" w:rsidP="00AA1787" w:rsidRDefault="00AA1787">
      <w:r>
        <w:t>A concern of Marilyn Jordan is that no non-fire related disturbances have been captured. Hurricanes, insect disturbance and land clearing are all considered to be important.</w:t>
      </w:r>
    </w:p>
    <w:p w:rsidR="00AA1787" w:rsidP="00AA1787" w:rsidRDefault="00AA1787">
      <w:pPr>
        <w:pStyle w:val="ReportSection"/>
      </w:pPr>
      <w:r>
        <w:t>Succession Classes</w:t>
      </w:r>
    </w:p>
    <w:p w:rsidR="00AA1787" w:rsidP="00AA1787" w:rsidRDefault="00AA178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A1787" w:rsidP="00AA1787" w:rsidRDefault="00AA178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AA1787" w:rsidP="00AA1787" w:rsidRDefault="00AA1787"/>
    <w:p w:rsidR="00AA1787" w:rsidP="00AA1787" w:rsidRDefault="00AA1787">
      <w:pPr>
        <w:pStyle w:val="SClassInfoPara"/>
      </w:pPr>
      <w:r>
        <w:t>Indicator Species</w:t>
      </w:r>
    </w:p>
    <w:p w:rsidR="00AA1787" w:rsidP="00AA1787" w:rsidRDefault="00AA1787"/>
    <w:p w:rsidR="00AA1787" w:rsidP="00AA1787" w:rsidRDefault="00AA1787">
      <w:pPr>
        <w:pStyle w:val="SClassInfoPara"/>
      </w:pPr>
      <w:r>
        <w:t>Description</w:t>
      </w:r>
    </w:p>
    <w:p w:rsidR="00AA1787" w:rsidP="00AA1787" w:rsidRDefault="00AA1787">
      <w:r>
        <w:t xml:space="preserve">Grass and/or shrubs. This class can include </w:t>
      </w:r>
      <w:proofErr w:type="spellStart"/>
      <w:r w:rsidRPr="00450D5F">
        <w:rPr>
          <w:i/>
        </w:rPr>
        <w:t>Carex</w:t>
      </w:r>
      <w:proofErr w:type="spellEnd"/>
      <w:r>
        <w:t xml:space="preserve"> spp.,</w:t>
      </w:r>
      <w:r w:rsidRPr="00DF5F2A" w:rsidR="00DF5F2A">
        <w:t xml:space="preserve"> </w:t>
      </w:r>
      <w:r w:rsidRPr="00450D5F" w:rsidR="00DF5F2A">
        <w:rPr>
          <w:i/>
        </w:rPr>
        <w:t>Panicum</w:t>
      </w:r>
      <w:r w:rsidR="00DF5F2A">
        <w:t xml:space="preserve"> spp.,</w:t>
      </w:r>
      <w:r>
        <w:t xml:space="preserve"> </w:t>
      </w:r>
      <w:proofErr w:type="spellStart"/>
      <w:r w:rsidRPr="00450D5F">
        <w:rPr>
          <w:i/>
        </w:rPr>
        <w:t>Pteridium</w:t>
      </w:r>
      <w:proofErr w:type="spellEnd"/>
      <w:r w:rsidRPr="00450D5F">
        <w:rPr>
          <w:i/>
        </w:rPr>
        <w:t xml:space="preserve"> aquilinum</w:t>
      </w:r>
      <w:r>
        <w:t xml:space="preserve">, </w:t>
      </w:r>
      <w:r w:rsidRPr="00450D5F">
        <w:rPr>
          <w:i/>
        </w:rPr>
        <w:t>Vaccinium</w:t>
      </w:r>
      <w:r>
        <w:t xml:space="preserve"> spp., and </w:t>
      </w:r>
      <w:proofErr w:type="spellStart"/>
      <w:r w:rsidRPr="00450D5F">
        <w:rPr>
          <w:i/>
        </w:rPr>
        <w:t>Gaylussacia</w:t>
      </w:r>
      <w:proofErr w:type="spellEnd"/>
      <w:r w:rsidRPr="00450D5F">
        <w:rPr>
          <w:i/>
        </w:rPr>
        <w:t xml:space="preserve"> </w:t>
      </w:r>
      <w:proofErr w:type="spellStart"/>
      <w:r w:rsidRPr="00450D5F">
        <w:rPr>
          <w:i/>
        </w:rPr>
        <w:t>baccata</w:t>
      </w:r>
      <w:proofErr w:type="spellEnd"/>
      <w:r>
        <w:t xml:space="preserve">. </w:t>
      </w:r>
    </w:p>
    <w:p w:rsidR="00DF5F2A" w:rsidP="00AA1787" w:rsidRDefault="00DF5F2A"/>
    <w:p>
      <w:r>
        <w:rPr>
          <w:i/>
          <w:u w:val="single"/>
        </w:rPr>
        <w:t>Maximum Tree Size Class</w:t>
      </w:r>
      <w:br/>
      <w:r>
        <w:t>None</w:t>
      </w:r>
    </w:p>
    <w:p w:rsidR="00AA1787" w:rsidP="00AA1787" w:rsidRDefault="00AA1787">
      <w:pPr>
        <w:pStyle w:val="InfoPara"/>
        <w:pBdr>
          <w:top w:val="single" w:color="auto" w:sz="4" w:space="1"/>
        </w:pBdr>
      </w:pPr>
      <w:r>
        <w:t>Class B</w:t>
      </w:r>
      <w:r>
        <w:tab/>
        <w:t>24</w:t>
      </w:r>
      <w:r w:rsidR="002A3B10">
        <w:tab/>
      </w:r>
      <w:r w:rsidR="002A3B10">
        <w:tab/>
      </w:r>
      <w:r w:rsidR="002A3B10">
        <w:tab/>
      </w:r>
      <w:r w:rsidR="002A3B10">
        <w:tab/>
      </w:r>
      <w:r w:rsidR="004F7795">
        <w:t>Mid Development 1 - Open</w:t>
      </w:r>
    </w:p>
    <w:p w:rsidR="00AA1787" w:rsidP="00AA1787" w:rsidRDefault="00AA1787"/>
    <w:p w:rsidR="00AA1787" w:rsidP="00AA1787" w:rsidRDefault="00AA1787">
      <w:pPr>
        <w:pStyle w:val="SClassInfoPara"/>
      </w:pPr>
      <w:r>
        <w:t>Indicator Species</w:t>
      </w:r>
    </w:p>
    <w:p w:rsidR="00AA1787" w:rsidP="00AA1787" w:rsidRDefault="00AA1787"/>
    <w:p w:rsidR="00AA1787" w:rsidP="00AA1787" w:rsidRDefault="00AA1787">
      <w:pPr>
        <w:pStyle w:val="SClassInfoPara"/>
      </w:pPr>
      <w:r>
        <w:t>Description</w:t>
      </w:r>
    </w:p>
    <w:p w:rsidR="00AA1787" w:rsidP="00AA1787" w:rsidRDefault="00AA1787">
      <w:r>
        <w:t>Scrub oak (</w:t>
      </w:r>
      <w:r w:rsidRPr="00450D5F">
        <w:rPr>
          <w:i/>
        </w:rPr>
        <w:t xml:space="preserve">Quercus </w:t>
      </w:r>
      <w:proofErr w:type="spellStart"/>
      <w:r w:rsidRPr="00450D5F">
        <w:rPr>
          <w:i/>
        </w:rPr>
        <w:t>ilicifolia</w:t>
      </w:r>
      <w:proofErr w:type="spellEnd"/>
      <w:r>
        <w:t>) is the dominant life form at this stage.</w:t>
      </w:r>
    </w:p>
    <w:p w:rsidR="00DF5F2A" w:rsidP="00AA1787" w:rsidRDefault="00DF5F2A"/>
    <w:p w:rsidR="00AA1787" w:rsidP="00AA1787" w:rsidRDefault="00AA1787">
      <w:r>
        <w:t xml:space="preserve">The canopy here is considered open based on </w:t>
      </w:r>
      <w:r w:rsidR="00450D5F">
        <w:t>p</w:t>
      </w:r>
      <w:r>
        <w:t xml:space="preserve">itch </w:t>
      </w:r>
      <w:r w:rsidR="00450D5F">
        <w:t>p</w:t>
      </w:r>
      <w:r>
        <w:t>ine</w:t>
      </w:r>
      <w:r w:rsidR="00450D5F">
        <w:t xml:space="preserve"> and</w:t>
      </w:r>
      <w:r>
        <w:t xml:space="preserve"> not the understory tree species, scrub oak. This is a woodland type seral stage with PIRI having 10%-60% min and max canopy closure respectively. QUIL and QUPR have a 30-80% min and max canopy closure respectively.</w:t>
      </w:r>
    </w:p>
    <w:p w:rsidR="00AA1787" w:rsidP="00AA1787" w:rsidRDefault="00AA1787"/>
    <w:p>
      <w:r>
        <w:rPr>
          <w:i/>
          <w:u w:val="single"/>
        </w:rPr>
        <w:t>Maximum Tree Size Class</w:t>
      </w:r>
      <w:br/>
      <w:r>
        <w:t>Pole 5-9" DBH</w:t>
      </w:r>
    </w:p>
    <w:p w:rsidR="00AA1787" w:rsidP="00AA1787" w:rsidRDefault="00AA1787">
      <w:pPr>
        <w:pStyle w:val="InfoPara"/>
        <w:pBdr>
          <w:top w:val="single" w:color="auto" w:sz="4" w:space="1"/>
        </w:pBdr>
      </w:pPr>
      <w:r>
        <w:t>Class C</w:t>
      </w:r>
      <w:r>
        <w:tab/>
        <w:t>39</w:t>
      </w:r>
      <w:r w:rsidR="002A3B10">
        <w:tab/>
      </w:r>
      <w:r w:rsidR="002A3B10">
        <w:tab/>
      </w:r>
      <w:r w:rsidR="002A3B10">
        <w:tab/>
      </w:r>
      <w:r w:rsidR="002A3B10">
        <w:tab/>
      </w:r>
      <w:r w:rsidR="004F7795">
        <w:t>Mid Development 2 - Closed</w:t>
      </w:r>
    </w:p>
    <w:p w:rsidR="00AA1787" w:rsidP="00AA1787" w:rsidRDefault="00AA1787"/>
    <w:p w:rsidR="00AA1787" w:rsidP="00AA1787" w:rsidRDefault="00AA1787">
      <w:pPr>
        <w:pStyle w:val="SClassInfoPara"/>
      </w:pPr>
      <w:r>
        <w:t>Indicator Species</w:t>
      </w:r>
    </w:p>
    <w:p w:rsidR="00AA1787" w:rsidP="00AA1787" w:rsidRDefault="00AA1787"/>
    <w:p w:rsidR="00AA1787" w:rsidP="00AA1787" w:rsidRDefault="00AA1787">
      <w:pPr>
        <w:pStyle w:val="SClassInfoPara"/>
      </w:pPr>
      <w:r>
        <w:t>Description</w:t>
      </w:r>
    </w:p>
    <w:p w:rsidR="00AA1787" w:rsidP="00AA1787" w:rsidRDefault="00AA1787">
      <w:r>
        <w:t>Pure pitch pine forest; heaths may or may not be present, depending on fire history. PIRI has 60-100% min and max crown closure respectively</w:t>
      </w:r>
    </w:p>
    <w:p w:rsidR="00AA1787" w:rsidP="00AA1787" w:rsidRDefault="00AA1787"/>
    <w:p>
      <w:r>
        <w:rPr>
          <w:i/>
          <w:u w:val="single"/>
        </w:rPr>
        <w:t>Maximum Tree Size Class</w:t>
      </w:r>
      <w:br/>
      <w:r>
        <w:t>Pole 5-9" DBH</w:t>
      </w:r>
    </w:p>
    <w:p w:rsidR="00AA1787" w:rsidP="00AA1787" w:rsidRDefault="00AA1787">
      <w:pPr>
        <w:pStyle w:val="InfoPara"/>
        <w:pBdr>
          <w:top w:val="single" w:color="auto" w:sz="4" w:space="1"/>
        </w:pBdr>
      </w:pPr>
      <w:r>
        <w:t>Class D</w:t>
      </w:r>
      <w:r>
        <w:tab/>
        <w:t>27</w:t>
      </w:r>
      <w:r w:rsidR="002A3B10">
        <w:tab/>
      </w:r>
      <w:r w:rsidR="002A3B10">
        <w:tab/>
      </w:r>
      <w:r w:rsidR="002A3B10">
        <w:tab/>
      </w:r>
      <w:r w:rsidR="002A3B10">
        <w:tab/>
      </w:r>
      <w:r w:rsidR="004F7795">
        <w:t>Late Development 1 - Closed</w:t>
      </w:r>
    </w:p>
    <w:p w:rsidR="00AA1787" w:rsidP="00AA1787" w:rsidRDefault="00AA1787"/>
    <w:p w:rsidR="00AA1787" w:rsidP="00AA1787" w:rsidRDefault="00AA1787">
      <w:pPr>
        <w:pStyle w:val="SClassInfoPara"/>
      </w:pPr>
      <w:r>
        <w:t>Indicator Species</w:t>
      </w:r>
    </w:p>
    <w:p w:rsidR="00AA1787" w:rsidP="00AA1787" w:rsidRDefault="00AA1787"/>
    <w:p w:rsidR="00AA1787" w:rsidP="00AA1787" w:rsidRDefault="00AA1787">
      <w:pPr>
        <w:pStyle w:val="SClassInfoPara"/>
      </w:pPr>
      <w:r>
        <w:t>Description</w:t>
      </w:r>
    </w:p>
    <w:p w:rsidR="00AA1787" w:rsidP="006F14F7" w:rsidRDefault="00AA1787">
      <w:r>
        <w:t>Pitch pine</w:t>
      </w:r>
      <w:r w:rsidR="00450D5F">
        <w:t>-</w:t>
      </w:r>
      <w:r>
        <w:t>oak codominant</w:t>
      </w:r>
      <w:r w:rsidR="00450D5F">
        <w:t>. C</w:t>
      </w:r>
      <w:r>
        <w:t xml:space="preserve">anopy oak species include </w:t>
      </w:r>
      <w:r w:rsidRPr="00450D5F">
        <w:rPr>
          <w:i/>
        </w:rPr>
        <w:t xml:space="preserve">Quercus </w:t>
      </w:r>
      <w:proofErr w:type="spellStart"/>
      <w:r w:rsidRPr="00450D5F">
        <w:rPr>
          <w:i/>
        </w:rPr>
        <w:t>velutina</w:t>
      </w:r>
      <w:proofErr w:type="spellEnd"/>
      <w:r w:rsidRPr="00450D5F">
        <w:rPr>
          <w:i/>
        </w:rPr>
        <w:t xml:space="preserve">, Quercus coccinea, </w:t>
      </w:r>
      <w:r w:rsidRPr="00450D5F" w:rsidR="00DF5F2A">
        <w:rPr>
          <w:i/>
        </w:rPr>
        <w:t>Quercus alba</w:t>
      </w:r>
      <w:r w:rsidR="00DF5F2A">
        <w:t xml:space="preserve">, </w:t>
      </w:r>
      <w:r w:rsidR="00450D5F">
        <w:t xml:space="preserve">and </w:t>
      </w:r>
      <w:r w:rsidRPr="00450D5F" w:rsidR="00DF5F2A">
        <w:rPr>
          <w:i/>
        </w:rPr>
        <w:t xml:space="preserve">Quercus </w:t>
      </w:r>
      <w:proofErr w:type="spellStart"/>
      <w:r w:rsidRPr="00450D5F" w:rsidR="00DF5F2A">
        <w:rPr>
          <w:i/>
        </w:rPr>
        <w:t>stellata</w:t>
      </w:r>
      <w:proofErr w:type="spellEnd"/>
      <w:r>
        <w:t xml:space="preserve">. </w:t>
      </w:r>
    </w:p>
    <w:p w:rsidR="00AA1787" w:rsidP="00AA1787" w:rsidRDefault="00AA1787"/>
    <w:p>
      <w:r>
        <w:rPr>
          <w:i/>
          <w:u w:val="single"/>
        </w:rPr>
        <w:t>Maximum Tree Size Class</w:t>
      </w:r>
      <w:br/>
      <w:r>
        <w:t>Medium 9-21"DBH</w:t>
      </w:r>
    </w:p>
    <w:p w:rsidR="00AA1787" w:rsidP="00AA1787" w:rsidRDefault="00AA1787">
      <w:pPr>
        <w:pStyle w:val="InfoPara"/>
        <w:pBdr>
          <w:top w:val="single" w:color="auto" w:sz="4" w:space="1"/>
        </w:pBdr>
      </w:pPr>
      <w:r>
        <w:t>Class E</w:t>
      </w:r>
      <w:r>
        <w:tab/>
        <w:t>5</w:t>
      </w:r>
      <w:r w:rsidR="002A3B10">
        <w:tab/>
      </w:r>
      <w:r w:rsidR="002A3B10">
        <w:tab/>
      </w:r>
      <w:r w:rsidR="002A3B10">
        <w:tab/>
      </w:r>
      <w:r w:rsidR="002A3B10">
        <w:tab/>
      </w:r>
      <w:r w:rsidR="004F7795">
        <w:t>Late Development 2 - Closed</w:t>
      </w:r>
    </w:p>
    <w:p w:rsidR="00AA1787" w:rsidP="00AA1787" w:rsidRDefault="00AA1787"/>
    <w:p w:rsidR="00AA1787" w:rsidP="00AA1787" w:rsidRDefault="00AA1787">
      <w:pPr>
        <w:pStyle w:val="SClassInfoPara"/>
      </w:pPr>
      <w:r>
        <w:t>Indicator Species</w:t>
      </w:r>
    </w:p>
    <w:p w:rsidR="00AA1787" w:rsidP="00AA1787" w:rsidRDefault="00AA1787"/>
    <w:p w:rsidR="00AA1787" w:rsidP="00AA1787" w:rsidRDefault="00AA1787">
      <w:pPr>
        <w:pStyle w:val="SClassInfoPara"/>
      </w:pPr>
      <w:r>
        <w:t>Description</w:t>
      </w:r>
    </w:p>
    <w:p w:rsidR="00AA1787" w:rsidP="00AA1787" w:rsidRDefault="00AA1787">
      <w:r>
        <w:t>Oak heath or oak</w:t>
      </w:r>
      <w:r w:rsidR="00450D5F">
        <w:t>-</w:t>
      </w:r>
      <w:r>
        <w:t>hickory forest</w:t>
      </w:r>
      <w:r w:rsidR="00450D5F">
        <w:t xml:space="preserve">: </w:t>
      </w:r>
      <w:proofErr w:type="spellStart"/>
      <w:r w:rsidRPr="00450D5F">
        <w:rPr>
          <w:i/>
        </w:rPr>
        <w:t>Carya</w:t>
      </w:r>
      <w:proofErr w:type="spellEnd"/>
      <w:r>
        <w:t xml:space="preserve"> spp., </w:t>
      </w:r>
      <w:r w:rsidRPr="00450D5F">
        <w:rPr>
          <w:i/>
        </w:rPr>
        <w:t xml:space="preserve">Quercus </w:t>
      </w:r>
      <w:proofErr w:type="spellStart"/>
      <w:r w:rsidRPr="00450D5F">
        <w:rPr>
          <w:i/>
        </w:rPr>
        <w:t>velutina</w:t>
      </w:r>
      <w:proofErr w:type="spellEnd"/>
      <w:r w:rsidRPr="00450D5F">
        <w:rPr>
          <w:i/>
        </w:rPr>
        <w:t xml:space="preserve">, Quercus </w:t>
      </w:r>
      <w:proofErr w:type="spellStart"/>
      <w:r w:rsidRPr="00450D5F">
        <w:rPr>
          <w:i/>
        </w:rPr>
        <w:t>rubra</w:t>
      </w:r>
      <w:proofErr w:type="spellEnd"/>
      <w:r w:rsidRPr="00450D5F">
        <w:rPr>
          <w:i/>
        </w:rPr>
        <w:t xml:space="preserve">, </w:t>
      </w:r>
      <w:r w:rsidRPr="00450D5F" w:rsidR="00450D5F">
        <w:t xml:space="preserve">and </w:t>
      </w:r>
      <w:r w:rsidRPr="00450D5F">
        <w:rPr>
          <w:i/>
        </w:rPr>
        <w:t>Quercus alba</w:t>
      </w:r>
      <w:r w:rsidR="00450D5F">
        <w:rPr>
          <w:i/>
        </w:rPr>
        <w:t xml:space="preserve">, </w:t>
      </w:r>
      <w:r w:rsidR="00450D5F">
        <w:t>with</w:t>
      </w:r>
      <w:r>
        <w:t xml:space="preserve"> some heath and scrub oak present. Hickory can be a co-dominant, but oak</w:t>
      </w:r>
      <w:r w:rsidR="00450D5F">
        <w:t>-</w:t>
      </w:r>
      <w:r>
        <w:t>domi</w:t>
      </w:r>
      <w:r w:rsidR="00DF5F2A">
        <w:t>nated forests are more common</w:t>
      </w:r>
      <w:r>
        <w:t xml:space="preserve">. </w:t>
      </w:r>
    </w:p>
    <w:p w:rsidR="00AA1787" w:rsidP="00AA1787" w:rsidRDefault="00AA178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A1787" w:rsidP="00AA1787" w:rsidRDefault="00AA1787">
      <w:r>
        <w:t xml:space="preserve">Burns, Russell M. and Barbara H. </w:t>
      </w:r>
      <w:proofErr w:type="spellStart"/>
      <w:r>
        <w:t>Honkala</w:t>
      </w:r>
      <w:proofErr w:type="spellEnd"/>
      <w:r>
        <w:t xml:space="preserve">, tech. </w:t>
      </w:r>
      <w:proofErr w:type="spellStart"/>
      <w:r>
        <w:t>coords</w:t>
      </w:r>
      <w:proofErr w:type="spellEnd"/>
      <w:r>
        <w:t>. 1990. Silvics of North America: 1. Conifers; 2. Hardwoods. Agriculture Handbook 654. USDA Forest Service, Washington, DC. Vol.2. 877 pp.</w:t>
      </w:r>
    </w:p>
    <w:p w:rsidR="00AA1787" w:rsidP="00AA1787" w:rsidRDefault="00AA1787"/>
    <w:p w:rsidR="00AA1787" w:rsidP="00AA1787" w:rsidRDefault="00AA1787">
      <w:r>
        <w:t>Eberhardt, R. W. and R. E. Latham. 2000. Relationships among vegetation, surficial geology and soil water content at the Pocono mesic till barrens. Journal of the Torrey Botanical Society 127: 115-124.</w:t>
      </w:r>
    </w:p>
    <w:p w:rsidR="00AA1787" w:rsidP="00AA1787" w:rsidRDefault="00AA1787"/>
    <w:p w:rsidR="00AA1787" w:rsidP="00AA1787" w:rsidRDefault="00AA1787">
      <w:r>
        <w:t>Forman, R.T. 1979. Pine Barrens: Ecosystem and Landscape. Academic Press, New York. 601 pp.</w:t>
      </w:r>
    </w:p>
    <w:p w:rsidR="00AA1787" w:rsidP="00AA1787" w:rsidRDefault="00AA1787"/>
    <w:p w:rsidR="00AA1787" w:rsidP="00AA1787" w:rsidRDefault="00AA1787">
      <w:proofErr w:type="spellStart"/>
      <w:r>
        <w:t>Givnish</w:t>
      </w:r>
      <w:proofErr w:type="spellEnd"/>
      <w:r>
        <w:t xml:space="preserve">, T.J. 1981. Serotiny, geography and fire in the pine barrens of New Jersey. Evolution 35: 101–123 </w:t>
      </w:r>
    </w:p>
    <w:p w:rsidR="00AA1787" w:rsidP="00AA1787" w:rsidRDefault="00AA1787"/>
    <w:p w:rsidR="00AA1787" w:rsidP="00AA1787" w:rsidRDefault="00AA1787">
      <w:r>
        <w:t xml:space="preserve">Jordan, M. W.A. Patterson III and A.G. </w:t>
      </w:r>
      <w:proofErr w:type="spellStart"/>
      <w:r>
        <w:t>Windisch</w:t>
      </w:r>
      <w:proofErr w:type="spellEnd"/>
      <w:r>
        <w:t>. 2003. Conceptual ecological models for the Long Island pitch pine barrens: implications for managing rare plant communities. Forest Eco. Management 185: 158-168.</w:t>
      </w:r>
    </w:p>
    <w:p w:rsidR="00AA1787" w:rsidP="00AA1787" w:rsidRDefault="00AA1787"/>
    <w:p w:rsidR="00AA1787" w:rsidP="00AA1787" w:rsidRDefault="00AA1787">
      <w:proofErr w:type="spellStart"/>
      <w:r>
        <w:t>Kurczewski</w:t>
      </w:r>
      <w:proofErr w:type="spellEnd"/>
      <w:r>
        <w:t xml:space="preserve"> and F.E. Boyle. 2000. Historical changes in the pine barrens of central Suffolk County, New York. Northeast Natural 7: 95–112.</w:t>
      </w:r>
    </w:p>
    <w:p w:rsidR="00AA1787" w:rsidP="00AA1787" w:rsidRDefault="00AA1787"/>
    <w:p w:rsidR="00AA1787" w:rsidP="00AA1787" w:rsidRDefault="00AA1787">
      <w:r>
        <w:t xml:space="preserve">Latham, R.E., J.E. Thompson, S.A. Riley and A.W. </w:t>
      </w:r>
      <w:proofErr w:type="spellStart"/>
      <w:r>
        <w:t>Wibiralske</w:t>
      </w:r>
      <w:proofErr w:type="spellEnd"/>
      <w:r>
        <w:t>. 1996. The Pocono till barrens: shrub savanna persisting on soils favoring forest. Bulletin of the Torrey Botanical Club 123: 330-349.</w:t>
      </w:r>
    </w:p>
    <w:p w:rsidR="00AA1787" w:rsidP="00AA1787" w:rsidRDefault="00AA1787"/>
    <w:p w:rsidR="00AA1787" w:rsidP="00AA1787" w:rsidRDefault="00AA1787">
      <w:r>
        <w:t xml:space="preserve">Latham, R.E., J.E. Thompson, A. </w:t>
      </w:r>
      <w:proofErr w:type="spellStart"/>
      <w:r>
        <w:t>Sugden</w:t>
      </w:r>
      <w:proofErr w:type="spellEnd"/>
      <w:r>
        <w:t>-Newbery and P. Stoll. Spatial analysis of vegetation change in a mesic shrubland: effects of geomorphology, fire history and forest proximity. (In preparation for Landscape Ecology).</w:t>
      </w:r>
    </w:p>
    <w:p w:rsidR="00AA1787" w:rsidP="00AA1787" w:rsidRDefault="00AA1787"/>
    <w:p w:rsidR="00AA1787" w:rsidP="00AA1787" w:rsidRDefault="00AA1787">
      <w:r>
        <w:lastRenderedPageBreak/>
        <w:t>Little, Silas. 1979. Fire and plant succession in the New Jersey Pine Barrens. In. Pine Barrens Ecosystem and Landscape. Forman, R.T.T., ed. Rutgers Univ. Press. 297-314.</w:t>
      </w:r>
    </w:p>
    <w:p w:rsidR="00AA1787" w:rsidP="00AA1787" w:rsidRDefault="00AA1787"/>
    <w:p w:rsidR="00AA1787" w:rsidP="00AA1787" w:rsidRDefault="00AA1787">
      <w:r>
        <w:t>Maurice, K. R., J. M. Welch, C. P. Brown and R. E. Latham. 2004. Mesic till barrens in retreat: topography, fire</w:t>
      </w:r>
      <w:r w:rsidR="00DF5F2A">
        <w:t xml:space="preserve"> </w:t>
      </w:r>
      <w:r>
        <w:t>and forest contagion effects. Landscape Ecology (in press).</w:t>
      </w:r>
    </w:p>
    <w:p w:rsidR="00AA1787" w:rsidP="00AA1787" w:rsidRDefault="00AA1787"/>
    <w:p w:rsidR="00AA1787" w:rsidP="00AA1787" w:rsidRDefault="00AA1787">
      <w:r>
        <w:t>McCormick, J. 1979. The Vegetation of the New Jersey Pine Barrens. In: Pine Barrens</w:t>
      </w:r>
    </w:p>
    <w:p w:rsidR="00AA1787" w:rsidP="00AA1787" w:rsidRDefault="00AA1787">
      <w:r>
        <w:t>Ecosystem and Landscape. Forman, R.T.T., ed. Rutgers Univ. Press. 229-244.</w:t>
      </w:r>
    </w:p>
    <w:p w:rsidR="00AA1787" w:rsidP="00AA1787" w:rsidRDefault="00AA1787"/>
    <w:p w:rsidR="00AA1787" w:rsidP="00AA1787" w:rsidRDefault="00AA1787">
      <w:proofErr w:type="spellStart"/>
      <w:r>
        <w:t>Meilleur</w:t>
      </w:r>
      <w:proofErr w:type="spellEnd"/>
      <w:r>
        <w:t xml:space="preserve">, A., J. Brisson and A. Bouchard. 1997. Ecological analysis of the northernmost population of pitch pine (Pinus </w:t>
      </w:r>
      <w:proofErr w:type="spellStart"/>
      <w:r>
        <w:t>rigida</w:t>
      </w:r>
      <w:proofErr w:type="spellEnd"/>
      <w:r>
        <w:t>) Can. J. For. Res. 27: 1342-1350.</w:t>
      </w:r>
    </w:p>
    <w:p w:rsidR="00AA1787" w:rsidP="00AA1787" w:rsidRDefault="00AA1787"/>
    <w:p w:rsidR="00AA1787" w:rsidP="00AA1787" w:rsidRDefault="00AA1787">
      <w:proofErr w:type="spellStart"/>
      <w:r>
        <w:t>Motzkin</w:t>
      </w:r>
      <w:proofErr w:type="spellEnd"/>
      <w:r>
        <w:t xml:space="preserve">, G. S. </w:t>
      </w:r>
      <w:proofErr w:type="spellStart"/>
      <w:r>
        <w:t>Ciccarello</w:t>
      </w:r>
      <w:proofErr w:type="spellEnd"/>
      <w:r>
        <w:t xml:space="preserve"> and D.R. Foster. 2002. Frost pockets on a level sand plain: does variation in microclimate help maintain persistent vegetation patterns? J. Torrey Bot. Soc. 129: 154–163.</w:t>
      </w:r>
    </w:p>
    <w:p w:rsidR="00AA1787" w:rsidP="00AA1787" w:rsidRDefault="00AA1787"/>
    <w:p w:rsidR="00AA1787" w:rsidP="00AA1787" w:rsidRDefault="00AA1787">
      <w:r>
        <w:t>NatureServe. 2005. International Ecological Classification Standard: Terrestrial Ecological Classifications. Terrestrial Ecological Systems of th</w:t>
      </w:r>
      <w:r w:rsidR="00DF5F2A">
        <w:t>e Northeast Region, US Draft Le</w:t>
      </w:r>
      <w:r>
        <w:t xml:space="preserve">gend for </w:t>
      </w:r>
      <w:proofErr w:type="spellStart"/>
      <w:r>
        <w:t>Landfire</w:t>
      </w:r>
      <w:proofErr w:type="spellEnd"/>
      <w:r>
        <w:t xml:space="preserve"> Project: Northeast Rapid Assessment Model Zone. Arlington, VA. 61 pp.</w:t>
      </w:r>
    </w:p>
    <w:p w:rsidR="00AA1787" w:rsidP="00AA1787" w:rsidRDefault="00AA1787"/>
    <w:p w:rsidR="00AA1787" w:rsidP="00AA1787" w:rsidRDefault="00AA1787">
      <w:r>
        <w:t>NatureServe. 2007. International Ecological Classification Standard: Terrestrial Ecological Classifications. NatureServe Central Databases. Arlington, VA. Data current as of 10 February 2007.</w:t>
      </w:r>
    </w:p>
    <w:p w:rsidR="00AA1787" w:rsidP="00AA1787" w:rsidRDefault="00AA1787"/>
    <w:p w:rsidR="00AA1787" w:rsidP="00AA1787" w:rsidRDefault="00AA1787">
      <w:proofErr w:type="spellStart"/>
      <w:r>
        <w:t>Petraitis</w:t>
      </w:r>
      <w:proofErr w:type="spellEnd"/>
      <w:r>
        <w:t>, P.S. and R.E. Latham. 1999. The importance of scale in testing the origins of alternative community states in ecosystems. Ecology 80: 429-442.</w:t>
      </w:r>
    </w:p>
    <w:p w:rsidR="00AA1787" w:rsidP="00AA1787" w:rsidRDefault="00AA1787"/>
    <w:p w:rsidR="00AA1787" w:rsidP="00AA1787" w:rsidRDefault="00AA1787">
      <w:r>
        <w:t xml:space="preserve">Schmidt, Kirsten M., James P. Menakis, Colin C. Hardy, Wendell J. Hann and David L. Bunnell. 2002. Development of coarse-scale spatial data for wildland fire and fuel management. Gen. </w:t>
      </w:r>
      <w:proofErr w:type="spellStart"/>
      <w:r>
        <w:t>Tch</w:t>
      </w:r>
      <w:proofErr w:type="spellEnd"/>
      <w:r>
        <w:t>. Rep. RMRS-GTR-87. Fort Collins, CO: USDA Forest Service, Rocky Mountain Research Station. 41 pp. + CD.</w:t>
      </w:r>
    </w:p>
    <w:p w:rsidR="00AA1787" w:rsidP="00AA1787" w:rsidRDefault="00AA1787"/>
    <w:p w:rsidR="00AA1787" w:rsidP="00AA1787" w:rsidRDefault="00AA1787">
      <w:r>
        <w:t xml:space="preserve">Schweitzer, D.F. </w:t>
      </w:r>
      <w:proofErr w:type="spellStart"/>
      <w:r>
        <w:t>Rawinski</w:t>
      </w:r>
      <w:proofErr w:type="spellEnd"/>
      <w:r>
        <w:t>, T.J. 1988. Element Stewardship Abstract for Northeastern Pitch Pines–Scrub Oak Barrens. The Nature Conservancy, Arlington, VA. 22 pp.</w:t>
      </w:r>
    </w:p>
    <w:p w:rsidR="00AA1787" w:rsidP="00AA1787" w:rsidRDefault="00AA1787"/>
    <w:p w:rsidR="00AA1787" w:rsidP="00AA1787" w:rsidRDefault="00AA1787">
      <w:proofErr w:type="spellStart"/>
      <w:r>
        <w:t>Seischab</w:t>
      </w:r>
      <w:proofErr w:type="spellEnd"/>
      <w:r>
        <w:t xml:space="preserve">, F. K. and J. M. Bernard. 1996. Pitch Pine (Pinus </w:t>
      </w:r>
      <w:proofErr w:type="spellStart"/>
      <w:r>
        <w:t>rigida</w:t>
      </w:r>
      <w:proofErr w:type="spellEnd"/>
      <w:r>
        <w:t xml:space="preserve"> Mill.) Communities in the Hudson Valley Region of New York. Am. </w:t>
      </w:r>
      <w:proofErr w:type="spellStart"/>
      <w:r>
        <w:t>Midl</w:t>
      </w:r>
      <w:proofErr w:type="spellEnd"/>
      <w:r>
        <w:t>. Nat. 136: 42-56.</w:t>
      </w:r>
    </w:p>
    <w:p w:rsidR="00AA1787" w:rsidP="00AA1787" w:rsidRDefault="00AA1787"/>
    <w:p w:rsidR="00AA1787" w:rsidP="00AA1787" w:rsidRDefault="00AA1787">
      <w:r>
        <w:t xml:space="preserve">Thompson, J.E. 1995. Interrelationships Among Vegetation Dynamics, Fire, Surficial </w:t>
      </w:r>
      <w:proofErr w:type="spellStart"/>
      <w:r>
        <w:t>Geologyand</w:t>
      </w:r>
      <w:proofErr w:type="spellEnd"/>
      <w:r>
        <w:t xml:space="preserve"> Topography of the Southern Pocono Plateau, Monroe County, </w:t>
      </w:r>
      <w:r w:rsidR="00DF5F2A">
        <w:t>Pennsylvania</w:t>
      </w:r>
      <w:r>
        <w:t>. M.S. Thesis, University of Pennsylvania. 159 pp.</w:t>
      </w:r>
    </w:p>
    <w:p w:rsidR="00AA1787" w:rsidP="00AA1787" w:rsidRDefault="00AA1787"/>
    <w:p w:rsidR="00AA1787" w:rsidP="00AA1787" w:rsidRDefault="00AA1787">
      <w:r>
        <w:t>USDA Forest Service, Rocky Mountain Research Station, Fire Sciences Laboratory (2002, December). Fire Effects Information System, [Online]. Available: http://www.fs.fed.us/database/feis/.</w:t>
      </w:r>
    </w:p>
    <w:p w:rsidR="00AA1787" w:rsidP="00AA1787" w:rsidRDefault="00AA1787"/>
    <w:p w:rsidR="00AA1787" w:rsidP="00AA1787" w:rsidRDefault="00AA1787">
      <w:r>
        <w:lastRenderedPageBreak/>
        <w:t>Wacker, P.O. 1979. Human Exploitation of the New Jersey Pine Barrens before 1900. In. Pine Barrens Ecosystem and Landscape. Forman. R.T.T., ed. Rutgers Univ. Press. 3-24.</w:t>
      </w:r>
    </w:p>
    <w:p w:rsidR="00AA1787" w:rsidP="00AA1787" w:rsidRDefault="00AA1787"/>
    <w:p w:rsidR="00AA1787" w:rsidP="00AA1787" w:rsidRDefault="00AA1787">
      <w:proofErr w:type="spellStart"/>
      <w:r>
        <w:t>Wibiralske</w:t>
      </w:r>
      <w:proofErr w:type="spellEnd"/>
      <w:r>
        <w:t xml:space="preserve">, A. W. R. E. Latham and A. Johnson. 2004. A biogeochemical analysis of the Pocono till barrens and adjacent hardwood forest underlain by </w:t>
      </w:r>
      <w:proofErr w:type="spellStart"/>
      <w:r>
        <w:t>Wisconsinan</w:t>
      </w:r>
      <w:proofErr w:type="spellEnd"/>
      <w:r>
        <w:t xml:space="preserve"> and </w:t>
      </w:r>
      <w:proofErr w:type="spellStart"/>
      <w:r>
        <w:t>Illinoian</w:t>
      </w:r>
      <w:proofErr w:type="spellEnd"/>
      <w:r>
        <w:t xml:space="preserve"> till in northeastern Pennsylvania. Canadian Journ</w:t>
      </w:r>
      <w:r w:rsidR="00DF5F2A">
        <w:t>al of Forest Research</w:t>
      </w:r>
      <w:r>
        <w:t>.</w:t>
      </w:r>
    </w:p>
    <w:p w:rsidR="00AA1787" w:rsidP="00AA1787" w:rsidRDefault="00AA1787"/>
    <w:p w:rsidR="00AA1787" w:rsidP="00AA1787" w:rsidRDefault="00AA1787">
      <w:proofErr w:type="spellStart"/>
      <w:r>
        <w:t>Windisch</w:t>
      </w:r>
      <w:proofErr w:type="spellEnd"/>
      <w:r>
        <w:t>, A.G. 1999. Fire Ecology of the New Jersey Pine Plains and Vicinity. Ph.D. dissertation, Rutgers-The State University, New Brunswick, NJ. 327 pp.</w:t>
      </w:r>
    </w:p>
    <w:p w:rsidR="00AA1787" w:rsidP="00AA1787" w:rsidRDefault="00AA1787"/>
    <w:p w:rsidR="00AA1787" w:rsidP="00AA1787" w:rsidRDefault="00AA1787">
      <w:r>
        <w:t xml:space="preserve">Unpublished data: </w:t>
      </w:r>
      <w:proofErr w:type="spellStart"/>
      <w:r>
        <w:t>Windisch</w:t>
      </w:r>
      <w:proofErr w:type="spellEnd"/>
      <w:r>
        <w:t>, A. 1994. A preliminary wildfire history for the Long Island Central Pine Barrens. Report submitted to the Long Island Chapter of The Nature Conser</w:t>
      </w:r>
      <w:r w:rsidR="00DF5F2A">
        <w:t>vancy, Cold Spring Harbor, NY.</w:t>
      </w:r>
    </w:p>
    <w:p w:rsidR="00AA1787" w:rsidP="00AA1787" w:rsidRDefault="00AA1787"/>
    <w:p w:rsidR="00AA1787" w:rsidP="00AA1787" w:rsidRDefault="00AA1787">
      <w:proofErr w:type="spellStart"/>
      <w:r>
        <w:t>Windisch</w:t>
      </w:r>
      <w:proofErr w:type="spellEnd"/>
      <w:r>
        <w:t>, A. 1990. Draft Element Stewardship Abstract for Dwarf Pine Barrens. The Nature Conservancy, Arlington, VA.</w:t>
      </w:r>
    </w:p>
    <w:p w:rsidRPr="00A43E41" w:rsidR="004D5F12" w:rsidP="00AA1787"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528" w:rsidRDefault="003A6528">
      <w:r>
        <w:separator/>
      </w:r>
    </w:p>
  </w:endnote>
  <w:endnote w:type="continuationSeparator" w:id="0">
    <w:p w:rsidR="003A6528" w:rsidRDefault="003A6528">
      <w:r>
        <w:continuationSeparator/>
      </w:r>
    </w:p>
  </w:endnote>
  <w:endnote w:type="continuationNotice" w:id="1">
    <w:p w:rsidR="003A6528" w:rsidRDefault="003A6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787" w:rsidRDefault="00AA1787" w:rsidP="00AA178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528" w:rsidRDefault="003A6528">
      <w:r>
        <w:separator/>
      </w:r>
    </w:p>
  </w:footnote>
  <w:footnote w:type="continuationSeparator" w:id="0">
    <w:p w:rsidR="003A6528" w:rsidRDefault="003A6528">
      <w:r>
        <w:continuationSeparator/>
      </w:r>
    </w:p>
  </w:footnote>
  <w:footnote w:type="continuationNotice" w:id="1">
    <w:p w:rsidR="003A6528" w:rsidRDefault="003A65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A1787">
    <w:pPr>
      <w:pStyle w:val="Header"/>
      <w:jc w:val="center"/>
    </w:pPr>
  </w:p>
</w:hdr>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6F14F7"/>
    <w:rPr>
      <w:color w:val="0000FF" w:themeColor="hyperlink"/>
      <w:u w:val="single"/>
    </w:rPr>
  </w:style>
  <w:style w:type="paragraph" w:styleId="BalloonText">
    <w:name w:val="Balloon Text"/>
    <w:basedOn w:val="Normal"/>
    <w:link w:val="BalloonTextChar"/>
    <w:uiPriority w:val="99"/>
    <w:semiHidden/>
    <w:unhideWhenUsed/>
    <w:rsid w:val="00FF64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43792">
      <w:bodyDiv w:val="1"/>
      <w:marLeft w:val="0"/>
      <w:marRight w:val="0"/>
      <w:marTop w:val="0"/>
      <w:marBottom w:val="0"/>
      <w:divBdr>
        <w:top w:val="none" w:sz="0" w:space="0" w:color="auto"/>
        <w:left w:val="none" w:sz="0" w:space="0" w:color="auto"/>
        <w:bottom w:val="none" w:sz="0" w:space="0" w:color="auto"/>
        <w:right w:val="none" w:sz="0" w:space="0" w:color="auto"/>
      </w:divBdr>
    </w:div>
    <w:div w:id="20736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2014-08-21T15:22:00Z</cp:lastPrinted>
  <dcterms:created xsi:type="dcterms:W3CDTF">2018-04-25T22:46:00Z</dcterms:created>
  <dcterms:modified xsi:type="dcterms:W3CDTF">2025-02-12T09:41:48Z</dcterms:modified>
</cp:coreProperties>
</file>