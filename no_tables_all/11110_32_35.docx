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48F" w:rsidP="00E03AAF" w:rsidRDefault="00A2348F" w14:paraId="05A598B7" w14:textId="0E2FBCB0">
      <w:pPr>
        <w:pStyle w:val="BpSTitle"/>
      </w:pPr>
      <w:bookmarkStart w:name="_GoBack" w:id="0"/>
      <w:bookmarkEnd w:id="0"/>
      <w:r>
        <w:t>11110</w:t>
      </w:r>
    </w:p>
    <w:p w:rsidR="00E03AAF" w:rsidP="00E03AAF" w:rsidRDefault="00E03AAF" w14:paraId="7AC0E62B" w14:textId="14791EF7">
      <w:pPr>
        <w:pStyle w:val="BpSTitle"/>
      </w:pPr>
      <w:r>
        <w:t>Western Great Plains Mesquite Woodland and Shrubland</w:t>
      </w:r>
    </w:p>
    <w:p w:rsidR="00E03AAF" w:rsidP="00AC7B05" w:rsidRDefault="00E03AAF" w14:paraId="554AEBE4" w14:textId="5C7CC580">
      <w:pPr>
        <w:tabs>
          <w:tab w:val="left" w:pos="7200"/>
        </w:tabs>
      </w:pPr>
      <w:r>
        <w:t>BpS Model/Description Version: Aug. 2020</w:t>
      </w:r>
      <w:r w:rsidR="00ED753E">
        <w:tab/>
      </w:r>
    </w:p>
    <w:p w:rsidR="00E03AAF" w:rsidP="00AC7B05" w:rsidRDefault="00E03AAF" w14:paraId="364875CD" w14:textId="77777777">
      <w:pPr>
        <w:tabs>
          <w:tab w:val="left" w:pos="7200"/>
        </w:tabs>
      </w:pPr>
    </w:p>
    <w:p w:rsidR="00E03AAF" w:rsidP="00E03AAF" w:rsidRDefault="00E03AAF" w14:paraId="19EA4BF8" w14:textId="53EF1053"/>
    <w:p w:rsidR="00493F68" w:rsidP="00E03AAF" w:rsidRDefault="00ED753E" w14:paraId="1552266F" w14:textId="428557AC">
      <w:r>
        <w:rPr>
          <w:b/>
        </w:rPr>
        <w:t xml:space="preserve">Reviewer: </w:t>
      </w:r>
      <w:r w:rsidR="00493F68">
        <w:t xml:space="preserve">Tim Christiansen, </w:t>
      </w:r>
      <w:hyperlink w:history="1" r:id="rId7">
        <w:r w:rsidRPr="00B46AC6" w:rsidR="00493F68">
          <w:rPr>
            <w:rStyle w:val="Hyperlink"/>
          </w:rPr>
          <w:t>timothy.a.christiansen.nfg@mail.mil</w:t>
        </w:r>
      </w:hyperlink>
      <w:r w:rsidR="00493F68">
        <w:t xml:space="preserve"> </w:t>
      </w:r>
    </w:p>
    <w:p w:rsidR="00E03AAF" w:rsidP="00E03AAF" w:rsidRDefault="00E03AAF" w14:paraId="4C711A65" w14:textId="77777777">
      <w:pPr>
        <w:pStyle w:val="InfoPara"/>
      </w:pPr>
      <w:r>
        <w:t>Vegetation Type</w:t>
      </w:r>
    </w:p>
    <w:p w:rsidR="00E03AAF" w:rsidP="00E03AAF" w:rsidRDefault="00E03AAF" w14:paraId="2A0E8277" w14:textId="4CB8F58C">
      <w:r>
        <w:t>Shrubland</w:t>
      </w:r>
    </w:p>
    <w:p w:rsidR="00E03AAF" w:rsidP="00E03AAF" w:rsidRDefault="00E03AAF" w14:paraId="09AFC6AE" w14:textId="77777777">
      <w:pPr>
        <w:pStyle w:val="InfoPara"/>
      </w:pPr>
      <w:r>
        <w:t>Map Zones</w:t>
      </w:r>
    </w:p>
    <w:p w:rsidR="008A51EB" w:rsidP="00E03AAF" w:rsidRDefault="008A51EB" w14:paraId="3765C493" w14:textId="128E9BF7">
      <w:r>
        <w:t>32</w:t>
      </w:r>
      <w:r w:rsidR="002C150A">
        <w:t>,</w:t>
      </w:r>
      <w:r w:rsidR="00ED753E">
        <w:t xml:space="preserve"> </w:t>
      </w:r>
      <w:r w:rsidR="002C150A">
        <w:t>35</w:t>
      </w:r>
    </w:p>
    <w:p w:rsidR="00E03AAF" w:rsidP="00E03AAF" w:rsidRDefault="00E03AAF" w14:paraId="5632FA31" w14:textId="77777777">
      <w:pPr>
        <w:pStyle w:val="InfoPara"/>
      </w:pPr>
      <w:r>
        <w:t>Geographic Range</w:t>
      </w:r>
    </w:p>
    <w:p w:rsidR="00E03AAF" w:rsidP="00E03AAF" w:rsidRDefault="00E03AAF" w14:paraId="7CB50BE1" w14:textId="4FC6A564">
      <w:r>
        <w:t xml:space="preserve">Southern high plains of </w:t>
      </w:r>
      <w:r w:rsidR="00ED753E">
        <w:t>Texas</w:t>
      </w:r>
      <w:r>
        <w:t xml:space="preserve">, </w:t>
      </w:r>
      <w:r w:rsidR="00ED753E">
        <w:t>Oklahoma</w:t>
      </w:r>
      <w:r>
        <w:t>,</w:t>
      </w:r>
      <w:r w:rsidR="00ED753E">
        <w:t xml:space="preserve"> </w:t>
      </w:r>
      <w:r>
        <w:t>and N</w:t>
      </w:r>
      <w:r w:rsidR="00ED753E">
        <w:t xml:space="preserve">ew </w:t>
      </w:r>
      <w:r>
        <w:t>M</w:t>
      </w:r>
      <w:r w:rsidR="00ED753E">
        <w:t>exico</w:t>
      </w:r>
      <w:r>
        <w:t xml:space="preserve">. </w:t>
      </w:r>
      <w:r w:rsidR="00ED753E">
        <w:t>P</w:t>
      </w:r>
      <w:r>
        <w:t>re</w:t>
      </w:r>
      <w:r w:rsidR="0042328A">
        <w:t>-</w:t>
      </w:r>
      <w:r>
        <w:t>settlement</w:t>
      </w:r>
      <w:r w:rsidR="00ED753E">
        <w:t>,</w:t>
      </w:r>
      <w:r>
        <w:t xml:space="preserve"> this </w:t>
      </w:r>
      <w:r w:rsidR="00ED753E">
        <w:t>Biophysical Setting (</w:t>
      </w:r>
      <w:r>
        <w:t>BpS</w:t>
      </w:r>
      <w:r w:rsidR="00ED753E">
        <w:t>)</w:t>
      </w:r>
      <w:r>
        <w:t xml:space="preserve"> was highly restricted to deep</w:t>
      </w:r>
      <w:r w:rsidR="00ED753E">
        <w:t>,</w:t>
      </w:r>
      <w:r>
        <w:t xml:space="preserve"> mesic alluvial soils. This cover type has expanded greatly </w:t>
      </w:r>
      <w:r w:rsidR="00ED753E">
        <w:t>to</w:t>
      </w:r>
      <w:r>
        <w:t xml:space="preserve">day and occurs over much of the </w:t>
      </w:r>
      <w:r w:rsidR="00ED753E">
        <w:t>S</w:t>
      </w:r>
      <w:r>
        <w:t>outhern Great Plains. More common on the east side of the model zone (ECOMAP</w:t>
      </w:r>
      <w:r w:rsidR="00D42EE1">
        <w:t xml:space="preserve"> [Cleland et al. 2007]</w:t>
      </w:r>
      <w:r>
        <w:t xml:space="preserve"> section 315C</w:t>
      </w:r>
      <w:r w:rsidR="00ED753E">
        <w:t>;</w:t>
      </w:r>
      <w:r>
        <w:t xml:space="preserve"> subsection</w:t>
      </w:r>
      <w:r w:rsidR="00ED753E">
        <w:t>s</w:t>
      </w:r>
      <w:r>
        <w:t xml:space="preserve"> 332Fb, 315Fb)</w:t>
      </w:r>
      <w:r w:rsidR="00ED753E">
        <w:t>,</w:t>
      </w:r>
      <w:r>
        <w:t xml:space="preserve"> becoming sporadic on the west side (ECOMAP subsection 313Bd</w:t>
      </w:r>
      <w:r w:rsidR="00ED753E">
        <w:t>,</w:t>
      </w:r>
      <w:r>
        <w:t xml:space="preserve"> section 315B).</w:t>
      </w:r>
    </w:p>
    <w:p w:rsidR="00E03AAF" w:rsidP="00E03AAF" w:rsidRDefault="00E03AAF" w14:paraId="4895AE06" w14:textId="77777777">
      <w:pPr>
        <w:pStyle w:val="InfoPara"/>
      </w:pPr>
      <w:r>
        <w:t>Biophysical Site Description</w:t>
      </w:r>
    </w:p>
    <w:p w:rsidR="00E03AAF" w:rsidP="00E03AAF" w:rsidRDefault="00E03AAF" w14:paraId="3141FC9D" w14:textId="02461213">
      <w:r>
        <w:t>Deep alluvial soils along drainages in relation to short grass or mixed</w:t>
      </w:r>
      <w:r w:rsidR="00ED753E">
        <w:t>-</w:t>
      </w:r>
      <w:r>
        <w:t>grass prairie types.</w:t>
      </w:r>
    </w:p>
    <w:p w:rsidR="00E03AAF" w:rsidP="00E03AAF" w:rsidRDefault="00E03AAF" w14:paraId="4B84E41B" w14:textId="77777777">
      <w:pPr>
        <w:pStyle w:val="InfoPara"/>
      </w:pPr>
      <w:r>
        <w:t>Vegetation Description</w:t>
      </w:r>
    </w:p>
    <w:p w:rsidR="00E03AAF" w:rsidP="00E03AAF" w:rsidRDefault="00E03AAF" w14:paraId="442FCE2E" w14:textId="2E0E78FD">
      <w:r>
        <w:t>Honey mesquite (</w:t>
      </w:r>
      <w:r w:rsidRPr="00AC7B05">
        <w:rPr>
          <w:i/>
        </w:rPr>
        <w:t>Prosopis glandulosa</w:t>
      </w:r>
      <w:r>
        <w:t>) canopy with a short</w:t>
      </w:r>
      <w:r w:rsidR="00ED753E">
        <w:t>-</w:t>
      </w:r>
      <w:r>
        <w:t xml:space="preserve"> or mixed</w:t>
      </w:r>
      <w:r w:rsidR="00ED753E">
        <w:t>-</w:t>
      </w:r>
      <w:r>
        <w:t>grass prairie of little bluestem (</w:t>
      </w:r>
      <w:r w:rsidRPr="00AC7B05">
        <w:rPr>
          <w:i/>
        </w:rPr>
        <w:t>Schizachyrium scoparium</w:t>
      </w:r>
      <w:r>
        <w:t>) in the east and sideoats grama (</w:t>
      </w:r>
      <w:r w:rsidRPr="00AC7B05">
        <w:rPr>
          <w:i/>
        </w:rPr>
        <w:t>Bouteloua curtipendula</w:t>
      </w:r>
      <w:r>
        <w:t>) in the west. Other species may include lotebush (</w:t>
      </w:r>
      <w:r w:rsidRPr="00AC7B05">
        <w:rPr>
          <w:i/>
        </w:rPr>
        <w:t>Ziziphus obtusifolia</w:t>
      </w:r>
      <w:r>
        <w:t>), fourwing saltbush (</w:t>
      </w:r>
      <w:r w:rsidRPr="00AC7B05">
        <w:rPr>
          <w:i/>
        </w:rPr>
        <w:t>Atriplex canescens</w:t>
      </w:r>
      <w:r>
        <w:t>), prickly pear (</w:t>
      </w:r>
      <w:r w:rsidRPr="00AC7B05">
        <w:rPr>
          <w:i/>
        </w:rPr>
        <w:t>Opuntia</w:t>
      </w:r>
      <w:r>
        <w:t xml:space="preserve"> spp.), blue grama (</w:t>
      </w:r>
      <w:r w:rsidRPr="00AC7B05">
        <w:rPr>
          <w:i/>
        </w:rPr>
        <w:t>B. gracilis</w:t>
      </w:r>
      <w:r>
        <w:t>), sweet acacia (</w:t>
      </w:r>
      <w:r w:rsidRPr="00AC7B05">
        <w:rPr>
          <w:i/>
        </w:rPr>
        <w:t>Acacia farnesiana</w:t>
      </w:r>
      <w:r>
        <w:t>), Texas wintergrass (</w:t>
      </w:r>
      <w:r w:rsidRPr="00AC7B05">
        <w:rPr>
          <w:i/>
        </w:rPr>
        <w:t>Nassella leucotricha</w:t>
      </w:r>
      <w:r>
        <w:t>), bush muhly (</w:t>
      </w:r>
      <w:r w:rsidRPr="00AC7B05">
        <w:rPr>
          <w:i/>
        </w:rPr>
        <w:t>Muhlenbergia porteri</w:t>
      </w:r>
      <w:r>
        <w:t>)</w:t>
      </w:r>
      <w:r w:rsidR="00ED753E">
        <w:t>,</w:t>
      </w:r>
      <w:r>
        <w:t xml:space="preserve"> and buffalograss (</w:t>
      </w:r>
      <w:r w:rsidRPr="00AC7B05">
        <w:rPr>
          <w:i/>
        </w:rPr>
        <w:t>Buchloe datyloides</w:t>
      </w:r>
      <w:r>
        <w:t>).</w:t>
      </w:r>
    </w:p>
    <w:p w:rsidR="00E03AAF" w:rsidP="00E03AAF" w:rsidRDefault="00E03AAF" w14:paraId="7905838A" w14:textId="77777777">
      <w:pPr>
        <w:pStyle w:val="InfoPara"/>
      </w:pPr>
      <w:r>
        <w:t>BpS Dominant and Indicator Species</w:t>
      </w:r>
    </w:p>
    <w:p>
      <w:r>
        <w:rPr>
          <w:sz w:val="16"/>
        </w:rPr>
        <w:t>Species names are from the NRCS PLANTS database. Check species codes at http://plants.usda.gov.</w:t>
      </w:r>
    </w:p>
    <w:p w:rsidR="00E03AAF" w:rsidP="00E03AAF" w:rsidRDefault="00E03AAF" w14:paraId="12CF6172" w14:textId="77777777">
      <w:pPr>
        <w:pStyle w:val="InfoPara"/>
      </w:pPr>
      <w:r>
        <w:t>Disturbance Description</w:t>
      </w:r>
    </w:p>
    <w:p w:rsidR="00E03AAF" w:rsidP="00E03AAF" w:rsidRDefault="0045526F" w14:paraId="38D9FF5F" w14:textId="33B42621">
      <w:r>
        <w:t>Frequent fire</w:t>
      </w:r>
      <w:r w:rsidR="00E03AAF">
        <w:t xml:space="preserve"> is the dominant disturbance type in this BpS</w:t>
      </w:r>
      <w:r w:rsidR="00ED753E">
        <w:t>,</w:t>
      </w:r>
      <w:r w:rsidR="00E03AAF">
        <w:t xml:space="preserve"> with a fire regime group of I. </w:t>
      </w:r>
      <w:r w:rsidR="00ED753E">
        <w:t>F</w:t>
      </w:r>
      <w:r w:rsidR="00E03AAF">
        <w:t xml:space="preserve">ire frequency is determined by fire behavior in the adjacent prairie. Grazing by bison is also a disturbance in the BpS </w:t>
      </w:r>
      <w:r w:rsidR="00ED753E">
        <w:t xml:space="preserve">that </w:t>
      </w:r>
      <w:r w:rsidR="00E03AAF">
        <w:t xml:space="preserve">would reduce fuel loading and influence fire intensity and frequency. The modelers assumed grazing was a natural process when setting the </w:t>
      </w:r>
      <w:r w:rsidR="00ED753E">
        <w:t>mean fire return interval (</w:t>
      </w:r>
      <w:r w:rsidR="00E03AAF">
        <w:t>MFRI</w:t>
      </w:r>
      <w:r w:rsidR="00ED753E">
        <w:t>)</w:t>
      </w:r>
      <w:r w:rsidR="00E03AAF">
        <w:t xml:space="preserve">. </w:t>
      </w:r>
    </w:p>
    <w:p w:rsidR="00E03AAF" w:rsidP="00E03AAF" w:rsidRDefault="00E03AAF" w14:paraId="1E26B8C1" w14:textId="77777777"/>
    <w:p w:rsidR="00E03AAF" w:rsidP="00E03AAF" w:rsidRDefault="00E03AAF" w14:paraId="4E8A8467" w14:textId="060EB9A9">
      <w:r>
        <w:lastRenderedPageBreak/>
        <w:t xml:space="preserve">For a scenario </w:t>
      </w:r>
      <w:r w:rsidR="00ED753E">
        <w:t xml:space="preserve">in which </w:t>
      </w:r>
      <w:r>
        <w:t>grass is dominant and woodland is sparse, then a widespread regional drought would also reduce fuel loads and could increase the density of the open woodland. If hydraulic lift is generated by the mesquite, then the shallow</w:t>
      </w:r>
      <w:r w:rsidR="00ED753E">
        <w:t>-</w:t>
      </w:r>
      <w:r>
        <w:t>rooted grasses could survive extended drought.</w:t>
      </w:r>
    </w:p>
    <w:p w:rsidR="00E03AAF" w:rsidP="00E03AAF" w:rsidRDefault="00E03AAF" w14:paraId="3306376A" w14:textId="77777777"/>
    <w:p w:rsidR="0045526F" w:rsidP="00E03AAF" w:rsidRDefault="0045526F" w14:paraId="21D7D9C2" w14:textId="7DF52C22">
      <w:r w:rsidRPr="0045526F">
        <w:t>Climate change predictions include an increase in intense rainstorms in this region.</w:t>
      </w:r>
      <w:r w:rsidR="00ED753E">
        <w:t xml:space="preserve"> </w:t>
      </w:r>
      <w:r w:rsidRPr="0045526F">
        <w:t>If grasses decrease under shrublands</w:t>
      </w:r>
      <w:r w:rsidR="00ED753E">
        <w:t>,</w:t>
      </w:r>
      <w:r w:rsidRPr="0045526F">
        <w:t xml:space="preserve"> then water holding will decrease</w:t>
      </w:r>
      <w:r w:rsidR="00ED753E">
        <w:t>,</w:t>
      </w:r>
      <w:r w:rsidRPr="0045526F">
        <w:t xml:space="preserve"> with an increase in severe erosion.</w:t>
      </w:r>
    </w:p>
    <w:p w:rsidR="00E03AAF" w:rsidP="00E03AAF" w:rsidRDefault="00D42EE1" w14:paraId="65BE1C38" w14:textId="062E119E">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03AAF" w:rsidP="00E03AAF" w:rsidRDefault="00E03AAF" w14:paraId="697CAF9A" w14:textId="77777777">
      <w:pPr>
        <w:pStyle w:val="InfoPara"/>
      </w:pPr>
      <w:r>
        <w:t>Scale Description</w:t>
      </w:r>
    </w:p>
    <w:p w:rsidR="00E03AAF" w:rsidP="00E03AAF" w:rsidRDefault="00E03AAF" w14:paraId="6F6996F6" w14:textId="593254EC">
      <w:r>
        <w:t>Linear or small patch</w:t>
      </w:r>
      <w:r w:rsidR="00ED753E">
        <w:t>;</w:t>
      </w:r>
      <w:r>
        <w:t xml:space="preserve"> </w:t>
      </w:r>
      <w:r w:rsidR="00ED753E">
        <w:t>r</w:t>
      </w:r>
      <w:r>
        <w:t>arely large patch.</w:t>
      </w:r>
    </w:p>
    <w:p w:rsidR="00E03AAF" w:rsidP="00E03AAF" w:rsidRDefault="00E03AAF" w14:paraId="51C74349" w14:textId="77777777">
      <w:pPr>
        <w:pStyle w:val="InfoPara"/>
      </w:pPr>
      <w:r>
        <w:t>Adjacency or Identification Concerns</w:t>
      </w:r>
    </w:p>
    <w:p w:rsidR="00E03AAF" w:rsidP="00E03AAF" w:rsidRDefault="00E03AAF" w14:paraId="646D2ACC" w14:textId="7AF0D45F">
      <w:r>
        <w:t>This BpS always occurs associated with short</w:t>
      </w:r>
      <w:r w:rsidR="00ED753E">
        <w:t>-</w:t>
      </w:r>
      <w:r>
        <w:t xml:space="preserve"> or mixed</w:t>
      </w:r>
      <w:r w:rsidR="00ED753E">
        <w:t>-</w:t>
      </w:r>
      <w:r>
        <w:t>grass prairie.</w:t>
      </w:r>
    </w:p>
    <w:p w:rsidR="00E03AAF" w:rsidP="00E03AAF" w:rsidRDefault="00E03AAF" w14:paraId="4B0FC7CC" w14:textId="77777777">
      <w:pPr>
        <w:pStyle w:val="InfoPara"/>
      </w:pPr>
      <w:r>
        <w:t>Issues or Problems</w:t>
      </w:r>
    </w:p>
    <w:p w:rsidR="00E03AAF" w:rsidP="00E03AAF" w:rsidRDefault="00E03AAF" w14:paraId="3770C855" w14:textId="04103D45">
      <w:r>
        <w:t xml:space="preserve">This BpS is currently much more widespread on the landscape due to the spread of mesquite with grazing disturbance and lack of fire in the </w:t>
      </w:r>
      <w:r w:rsidR="00ED753E">
        <w:t>S</w:t>
      </w:r>
      <w:r>
        <w:t>outhern Great Plains.</w:t>
      </w:r>
    </w:p>
    <w:p w:rsidR="00E03AAF" w:rsidP="00E03AAF" w:rsidRDefault="00E03AAF" w14:paraId="7CC23BF1" w14:textId="77777777">
      <w:pPr>
        <w:pStyle w:val="InfoPara"/>
      </w:pPr>
      <w:r>
        <w:t>Native Uncharacteristic Conditions</w:t>
      </w:r>
    </w:p>
    <w:p w:rsidR="00E03AAF" w:rsidP="00E03AAF" w:rsidRDefault="00E03AAF" w14:paraId="42828F4D" w14:textId="54A15C1A">
      <w:r>
        <w:t xml:space="preserve">The spread of mesquite in the Southern Great Plains has </w:t>
      </w:r>
      <w:r w:rsidR="00BA0664">
        <w:t xml:space="preserve">reduced the grassland class </w:t>
      </w:r>
      <w:r>
        <w:t>and has increased the s</w:t>
      </w:r>
      <w:r w:rsidR="00BA0664">
        <w:t>hrubland and woodland class.</w:t>
      </w:r>
    </w:p>
    <w:p w:rsidR="00E03AAF" w:rsidP="00E03AAF" w:rsidRDefault="00E03AAF" w14:paraId="25C05577" w14:textId="77777777">
      <w:pPr>
        <w:pStyle w:val="InfoPara"/>
      </w:pPr>
      <w:r>
        <w:t>Comments</w:t>
      </w:r>
    </w:p>
    <w:p w:rsidR="00E03AAF" w:rsidP="00E03AAF" w:rsidRDefault="00E03AAF" w14:paraId="5E9B7D90" w14:textId="7E0B442C">
      <w:r>
        <w:t xml:space="preserve">For </w:t>
      </w:r>
      <w:r w:rsidR="00B76198">
        <w:t>map zone (</w:t>
      </w:r>
      <w:r>
        <w:t>MZ</w:t>
      </w:r>
      <w:r w:rsidR="00B76198">
        <w:t xml:space="preserve">) </w:t>
      </w:r>
      <w:r>
        <w:t>35</w:t>
      </w:r>
      <w:r w:rsidR="00B76198">
        <w:t>,</w:t>
      </w:r>
      <w:r>
        <w:t xml:space="preserve"> this model was adapted from the same BpS in MZ26 and </w:t>
      </w:r>
      <w:r w:rsidR="00B76198">
        <w:t>MZ</w:t>
      </w:r>
      <w:r>
        <w:t>34 by Joseph White and Jon Thomas in consultation with Lee Elliott and Douglas Zollner. The VDDT model was quantitatively changed to represent conditions in MZ35.</w:t>
      </w:r>
    </w:p>
    <w:p w:rsidR="00E03AAF" w:rsidP="00E03AAF" w:rsidRDefault="00E03AAF" w14:paraId="0E2CD428" w14:textId="77777777"/>
    <w:p w:rsidR="00E03AAF" w:rsidP="00E03AAF" w:rsidRDefault="00E03AAF" w14:paraId="11E7D8E0" w14:textId="77777777">
      <w:pPr>
        <w:pStyle w:val="ReportSection"/>
      </w:pPr>
      <w:r>
        <w:t>Succession Classes</w:t>
      </w:r>
    </w:p>
    <w:p w:rsidR="00E03AAF" w:rsidP="00E03AAF" w:rsidRDefault="00E03AAF" w14:paraId="0677C6AC"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03AAF" w:rsidP="00E03AAF" w:rsidRDefault="00E03AAF" w14:paraId="3C0D6EEE" w14:textId="77777777">
      <w:pPr>
        <w:pStyle w:val="InfoPara"/>
        <w:pBdr>
          <w:top w:val="single" w:color="auto" w:sz="4" w:space="1"/>
        </w:pBdr>
      </w:pPr>
      <w:r>
        <w:t>Class A</w:t>
      </w:r>
      <w:r>
        <w:tab/>
        <w:t>23</w:t>
      </w:r>
      <w:r w:rsidR="002A3B10">
        <w:tab/>
      </w:r>
      <w:r w:rsidR="002A3B10">
        <w:tab/>
      </w:r>
      <w:r w:rsidR="002A3B10">
        <w:tab/>
      </w:r>
      <w:r w:rsidR="002A3B10">
        <w:tab/>
      </w:r>
      <w:r w:rsidR="004F7795">
        <w:t>Early Development 1 - Open</w:t>
      </w:r>
    </w:p>
    <w:p w:rsidR="00E03AAF" w:rsidP="00E03AAF" w:rsidRDefault="00E03AAF" w14:paraId="2EF1DDB6" w14:textId="77777777"/>
    <w:p w:rsidR="00E03AAF" w:rsidP="00E03AAF" w:rsidRDefault="00E03AAF" w14:paraId="0FD3504F" w14:textId="77777777">
      <w:pPr>
        <w:pStyle w:val="SClassInfoPara"/>
      </w:pPr>
      <w:r>
        <w:t>Indicator Species</w:t>
      </w:r>
    </w:p>
    <w:p w:rsidR="00E03AAF" w:rsidP="00E03AAF" w:rsidRDefault="00E03AAF" w14:paraId="43D3FA16" w14:textId="77777777"/>
    <w:p w:rsidR="00E03AAF" w:rsidP="00E03AAF" w:rsidRDefault="00E03AAF" w14:paraId="362DFA01" w14:textId="77777777">
      <w:pPr>
        <w:pStyle w:val="SClassInfoPara"/>
      </w:pPr>
      <w:r>
        <w:t>Description</w:t>
      </w:r>
    </w:p>
    <w:p w:rsidR="00E03AAF" w:rsidP="00E03AAF" w:rsidRDefault="00E03AAF" w14:paraId="1CDCD44E" w14:textId="68686254">
      <w:r>
        <w:t>This class is an open mixed</w:t>
      </w:r>
      <w:r w:rsidR="00E435C2">
        <w:t>-</w:t>
      </w:r>
      <w:r>
        <w:t xml:space="preserve"> or short</w:t>
      </w:r>
      <w:r w:rsidR="00E435C2">
        <w:t>-</w:t>
      </w:r>
      <w:r>
        <w:t>grass prairie dominated by little bluestem in the eastern range and sideoats grama in the west. Replacement fire is the dominant disturbance type. Grazing is occurring</w:t>
      </w:r>
      <w:r w:rsidR="00E435C2">
        <w:t>;</w:t>
      </w:r>
      <w:r>
        <w:t xml:space="preserve"> however, the modelers assumed this is a natural process when se</w:t>
      </w:r>
      <w:r w:rsidR="002C150A">
        <w:t xml:space="preserve">tting the MFRI. </w:t>
      </w:r>
    </w:p>
    <w:p w:rsidR="00E03AAF" w:rsidP="00E03AAF" w:rsidRDefault="00E03AAF" w14:paraId="5EC962F1" w14:textId="77777777"/>
    <w:p>
      <w:r>
        <w:rPr>
          <w:i/>
          <w:u w:val="single"/>
        </w:rPr>
        <w:t>Maximum Tree Size Class</w:t>
      </w:r>
      <w:br/>
      <w:r>
        <w:t>None</w:t>
      </w:r>
    </w:p>
    <w:p w:rsidR="00E03AAF" w:rsidP="00E03AAF" w:rsidRDefault="00E03AAF" w14:paraId="6EE590A3" w14:textId="77777777">
      <w:pPr>
        <w:pStyle w:val="InfoPara"/>
        <w:pBdr>
          <w:top w:val="single" w:color="auto" w:sz="4" w:space="1"/>
        </w:pBdr>
      </w:pPr>
      <w:r>
        <w:t>Class B</w:t>
      </w:r>
      <w:r>
        <w:tab/>
        <w:t>23</w:t>
      </w:r>
      <w:r w:rsidR="002A3B10">
        <w:tab/>
      </w:r>
      <w:r w:rsidR="002A3B10">
        <w:tab/>
      </w:r>
      <w:r w:rsidR="002A3B10">
        <w:tab/>
      </w:r>
      <w:r w:rsidR="002A3B10">
        <w:tab/>
      </w:r>
      <w:r w:rsidR="004F7795">
        <w:t>Mid Development 1 - Closed</w:t>
      </w:r>
    </w:p>
    <w:p w:rsidR="00E03AAF" w:rsidP="00E03AAF" w:rsidRDefault="00E03AAF" w14:paraId="7742C1F7" w14:textId="77777777"/>
    <w:p w:rsidR="00E03AAF" w:rsidP="00E03AAF" w:rsidRDefault="00E03AAF" w14:paraId="57180941" w14:textId="77777777">
      <w:pPr>
        <w:pStyle w:val="SClassInfoPara"/>
      </w:pPr>
      <w:r>
        <w:t>Indicator Species</w:t>
      </w:r>
    </w:p>
    <w:p w:rsidR="00E03AAF" w:rsidP="00E03AAF" w:rsidRDefault="00E03AAF" w14:paraId="4C614033" w14:textId="77777777"/>
    <w:p w:rsidR="00E03AAF" w:rsidP="00E03AAF" w:rsidRDefault="00E03AAF" w14:paraId="49E8B167" w14:textId="77777777">
      <w:pPr>
        <w:pStyle w:val="SClassInfoPara"/>
      </w:pPr>
      <w:r>
        <w:t>Description</w:t>
      </w:r>
    </w:p>
    <w:p w:rsidR="00E03AAF" w:rsidP="00E03AAF" w:rsidRDefault="00E03AAF" w14:paraId="7EEAA431" w14:textId="63BCC5EB">
      <w:r>
        <w:t xml:space="preserve">This class is dominated by dense honey mesquite, </w:t>
      </w:r>
      <w:r w:rsidR="00E435C2">
        <w:t>al</w:t>
      </w:r>
      <w:r>
        <w:t>though the canopy itself remain</w:t>
      </w:r>
      <w:r w:rsidR="00E435C2">
        <w:t>s</w:t>
      </w:r>
      <w:r w:rsidR="00BA0664">
        <w:t xml:space="preserve"> sparse </w:t>
      </w:r>
      <w:r>
        <w:t>due to the fine foliage o</w:t>
      </w:r>
      <w:r w:rsidR="002C150A">
        <w:t xml:space="preserve">f mesquite. Replacement fire </w:t>
      </w:r>
      <w:r>
        <w:t>temporarily reduces shrub cover</w:t>
      </w:r>
      <w:r w:rsidR="00E435C2">
        <w:t>,</w:t>
      </w:r>
      <w:r>
        <w:t xml:space="preserve"> </w:t>
      </w:r>
      <w:r w:rsidR="00E435C2">
        <w:t>al</w:t>
      </w:r>
      <w:r>
        <w:t xml:space="preserve">though quickly reestablishes due to rapid resprouting in </w:t>
      </w:r>
      <w:r w:rsidR="00E435C2">
        <w:t>the</w:t>
      </w:r>
      <w:r>
        <w:t xml:space="preserve"> more mesic climate typical of this ecoregion. </w:t>
      </w:r>
    </w:p>
    <w:p w:rsidR="00E03AAF" w:rsidP="00E03AAF" w:rsidRDefault="00E03AAF" w14:paraId="0AA9DB99" w14:textId="77777777"/>
    <w:p>
      <w:r>
        <w:rPr>
          <w:i/>
          <w:u w:val="single"/>
        </w:rPr>
        <w:t>Maximum Tree Size Class</w:t>
      </w:r>
      <w:br/>
      <w:r>
        <w:t>Pole 5-9" DBH</w:t>
      </w:r>
    </w:p>
    <w:p w:rsidR="00E03AAF" w:rsidP="00E03AAF" w:rsidRDefault="00E03AAF" w14:paraId="315A305C" w14:textId="77777777">
      <w:pPr>
        <w:pStyle w:val="InfoPara"/>
        <w:pBdr>
          <w:top w:val="single" w:color="auto" w:sz="4" w:space="1"/>
        </w:pBdr>
      </w:pPr>
      <w:r>
        <w:t>Class C</w:t>
      </w:r>
      <w:r>
        <w:tab/>
        <w:t>46</w:t>
      </w:r>
      <w:r w:rsidR="002A3B10">
        <w:tab/>
      </w:r>
      <w:r w:rsidR="002A3B10">
        <w:tab/>
      </w:r>
      <w:r w:rsidR="002A3B10">
        <w:tab/>
      </w:r>
      <w:r w:rsidR="002A3B10">
        <w:tab/>
      </w:r>
      <w:r w:rsidR="004F7795">
        <w:t>Late Development 1 - Open</w:t>
      </w:r>
    </w:p>
    <w:p w:rsidR="00E03AAF" w:rsidP="00E03AAF" w:rsidRDefault="00E03AAF" w14:paraId="20183A89" w14:textId="77777777"/>
    <w:p w:rsidR="00E03AAF" w:rsidP="00E03AAF" w:rsidRDefault="00E03AAF" w14:paraId="5C8A4AB2" w14:textId="77777777">
      <w:pPr>
        <w:pStyle w:val="SClassInfoPara"/>
      </w:pPr>
      <w:r>
        <w:t>Indicator Species</w:t>
      </w:r>
    </w:p>
    <w:p w:rsidR="00E03AAF" w:rsidP="00E03AAF" w:rsidRDefault="00E03AAF" w14:paraId="5BFCD86C" w14:textId="77777777"/>
    <w:p w:rsidR="00E03AAF" w:rsidP="00E03AAF" w:rsidRDefault="00E03AAF" w14:paraId="0E079FF2" w14:textId="77777777">
      <w:pPr>
        <w:pStyle w:val="SClassInfoPara"/>
      </w:pPr>
      <w:r>
        <w:t>Description</w:t>
      </w:r>
    </w:p>
    <w:p w:rsidR="00E03AAF" w:rsidP="00E03AAF" w:rsidRDefault="00E03AAF" w14:paraId="558FD24A" w14:textId="0ECEC160">
      <w:r>
        <w:t>This class is an open woodland with a canopy of 3-10m honey mesquite trees. Both replacement and surface fire occur in this class. Surface fire maintain</w:t>
      </w:r>
      <w:r w:rsidR="00E435C2">
        <w:t>s</w:t>
      </w:r>
      <w:r>
        <w:t xml:space="preserve"> the woodland condition. The grass is sparser in this class than in the surrounding grassland and fire </w:t>
      </w:r>
      <w:r w:rsidR="00E435C2">
        <w:t xml:space="preserve">is </w:t>
      </w:r>
      <w:r>
        <w:t xml:space="preserve">less intense. </w:t>
      </w:r>
    </w:p>
    <w:p w:rsidR="00E03AAF" w:rsidP="00E03AAF" w:rsidRDefault="00E03AAF" w14:paraId="098356C0" w14:textId="77777777"/>
    <w:p w:rsidR="00E03AAF" w:rsidP="00E03AAF" w:rsidRDefault="00E03AAF" w14:paraId="0EA3AC84" w14:textId="4BF8C0E6">
      <w:r>
        <w:t>The effects of drought are uncertain. One consideration of a widespread drought is that it wi</w:t>
      </w:r>
      <w:r w:rsidR="002C150A">
        <w:t>ll infrequently</w:t>
      </w:r>
      <w:r w:rsidR="00BA0664">
        <w:t xml:space="preserve"> be a replacement disturbance</w:t>
      </w:r>
      <w:r>
        <w:t>. Alternatively</w:t>
      </w:r>
      <w:r w:rsidR="00E435C2">
        <w:t>,</w:t>
      </w:r>
      <w:r>
        <w:t xml:space="preserve"> drought could reduce the grass community while increasing the woodland de</w:t>
      </w:r>
      <w:r w:rsidR="00BA0664">
        <w:t>nsity.</w:t>
      </w:r>
    </w:p>
    <w:p w:rsidR="00E03AAF" w:rsidP="00E03AAF" w:rsidRDefault="00E03AAF" w14:paraId="381DF03D" w14:textId="77777777"/>
    <w:p>
      <w:r>
        <w:rPr>
          <w:i/>
          <w:u w:val="single"/>
        </w:rPr>
        <w:t>Maximum Tree Size Class</w:t>
      </w:r>
      <w:br/>
      <w:r>
        <w:t>Large 21-33" DBH</w:t>
      </w:r>
    </w:p>
    <w:p w:rsidR="00E03AAF" w:rsidP="00E03AAF" w:rsidRDefault="00E03AAF" w14:paraId="331CED5C" w14:textId="77777777">
      <w:pPr>
        <w:pStyle w:val="InfoPara"/>
        <w:pBdr>
          <w:top w:val="single" w:color="auto" w:sz="4" w:space="1"/>
        </w:pBdr>
      </w:pPr>
      <w:r>
        <w:t>Class D</w:t>
      </w:r>
      <w:r>
        <w:tab/>
        <w:t>8</w:t>
      </w:r>
      <w:r w:rsidR="002A3B10">
        <w:tab/>
      </w:r>
      <w:r w:rsidR="002A3B10">
        <w:tab/>
      </w:r>
      <w:r w:rsidR="002A3B10">
        <w:tab/>
      </w:r>
      <w:r w:rsidR="002A3B10">
        <w:tab/>
      </w:r>
      <w:r w:rsidR="004F7795">
        <w:t>Late Development 1 - Closed</w:t>
      </w:r>
    </w:p>
    <w:p w:rsidR="00E03AAF" w:rsidP="00E03AAF" w:rsidRDefault="00E03AAF" w14:paraId="62F78A9F" w14:textId="77777777"/>
    <w:p w:rsidR="00E03AAF" w:rsidP="00E03AAF" w:rsidRDefault="00E03AAF" w14:paraId="4D8DF118" w14:textId="77777777">
      <w:pPr>
        <w:pStyle w:val="SClassInfoPara"/>
      </w:pPr>
      <w:r>
        <w:t>Indicator Species</w:t>
      </w:r>
    </w:p>
    <w:p w:rsidR="00E03AAF" w:rsidP="00E03AAF" w:rsidRDefault="00E03AAF" w14:paraId="2BA105F0" w14:textId="77777777"/>
    <w:p w:rsidR="00E03AAF" w:rsidP="00E03AAF" w:rsidRDefault="00E03AAF" w14:paraId="5B6DA1E0" w14:textId="77777777">
      <w:pPr>
        <w:pStyle w:val="SClassInfoPara"/>
      </w:pPr>
      <w:r>
        <w:t>Description</w:t>
      </w:r>
    </w:p>
    <w:p w:rsidR="00E03AAF" w:rsidP="00E03AAF" w:rsidRDefault="00E03AAF" w14:paraId="17E7F87A" w14:textId="77777777">
      <w:r>
        <w:t xml:space="preserve">In mesic locations of the Edwards, there are isolated stands of dense, tall honey mesquite that develop in the absence of major disturbances. </w:t>
      </w:r>
    </w:p>
    <w:p w:rsidR="00E03AAF" w:rsidP="00E03AAF" w:rsidRDefault="00E03AAF" w14:paraId="39341B97" w14:textId="77777777"/>
    <w:p w:rsidR="00E03AAF" w:rsidP="00E03AAF" w:rsidRDefault="00E03AAF" w14:paraId="1F133D55" w14:textId="32940811">
      <w:r>
        <w:t>Stand</w:t>
      </w:r>
      <w:r w:rsidR="00E435C2">
        <w:t>-</w:t>
      </w:r>
      <w:r>
        <w:t xml:space="preserve">replacement fire </w:t>
      </w:r>
      <w:r w:rsidR="00E435C2">
        <w:t xml:space="preserve">is </w:t>
      </w:r>
      <w:r>
        <w:t>infrequent due to low fine</w:t>
      </w:r>
      <w:r w:rsidR="00E435C2">
        <w:t xml:space="preserve"> </w:t>
      </w:r>
      <w:r w:rsidR="002C150A">
        <w:t xml:space="preserve">fuel/ladder fuel accumulation. </w:t>
      </w:r>
      <w:r>
        <w:t>Small herbaceous layer exists. Mixed fire occur</w:t>
      </w:r>
      <w:r w:rsidR="002C150A">
        <w:t>s more frequently</w:t>
      </w:r>
      <w:r>
        <w:t>. Drought conditions result in death of individual trees</w:t>
      </w:r>
      <w:r w:rsidR="00AC7B05">
        <w:t>, reverting</w:t>
      </w:r>
      <w:r>
        <w:t xml:space="preserve"> to a more open canopy (modeled as wind</w:t>
      </w:r>
      <w:r w:rsidR="00E435C2">
        <w:t>/</w:t>
      </w:r>
      <w:r>
        <w:t>weather st</w:t>
      </w:r>
      <w:r w:rsidR="002C150A">
        <w:t>ress)</w:t>
      </w:r>
      <w:r>
        <w:t>. This class persists in the absence of disturbance.</w:t>
      </w:r>
    </w:p>
    <w:p w:rsidR="00E03AAF" w:rsidP="00E03AAF" w:rsidRDefault="00E03AAF" w14:paraId="4024B8AD"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E03AAF" w:rsidP="00E03AAF" w:rsidRDefault="00E03AAF" w14:paraId="78A70A9E" w14:textId="77777777">
      <w:r>
        <w:t xml:space="preserve">Ansley, R.J., Jones, D.L. and B.A. Kramp. 1995. Response of honey mesquite to single and repeated summer fires. In Research Highlights vol. 26. Lubbock, TX. Texas Tech Univ., 13-14. </w:t>
      </w:r>
    </w:p>
    <w:p w:rsidR="00E03AAF" w:rsidP="00E03AAF" w:rsidRDefault="00E03AAF" w14:paraId="3B4F4722" w14:textId="77777777"/>
    <w:p w:rsidR="00E03AAF" w:rsidP="00E03AAF" w:rsidRDefault="00E03AAF" w14:paraId="6B68C761" w14:textId="77777777">
      <w:r>
        <w:t>Ansley, R.J., Cadenhead, J.F. and B.A. Kramp. 1996a. Mesquite savanna: A brush management option. The Cattleman. 82: 10-12.</w:t>
      </w:r>
    </w:p>
    <w:p w:rsidR="00E03AAF" w:rsidP="00E03AAF" w:rsidRDefault="00E03AAF" w14:paraId="2DB5C0E3" w14:textId="77777777"/>
    <w:p w:rsidR="00E03AAF" w:rsidP="00E03AAF" w:rsidRDefault="00E03AAF" w14:paraId="30B586A1" w14:textId="77777777">
      <w:r>
        <w:t>Ansley, R.J., Jones, D.L. and B.A. Kramp. 1996b. Use of different intensity fires to convert Prosopis woodlands to grasslands or savannas. In: West, N. ed. Proceedings of the 5th International Rangelands Congress, vol. 1. Soc. Range management. pp 13-14.</w:t>
      </w:r>
    </w:p>
    <w:p w:rsidR="00E03AAF" w:rsidP="00E03AAF" w:rsidRDefault="00E03AAF" w14:paraId="3EFA90E0" w14:textId="77777777"/>
    <w:p w:rsidR="00E03AAF" w:rsidP="00E03AAF" w:rsidRDefault="00E03AAF" w14:paraId="2D94B8AB" w14:textId="77777777">
      <w:r>
        <w:t xml:space="preserve">Ansley, R.J., Jones, D.L., Tunnel, T.R., Kramp, B.A. and PW. Jacoby. 1998. Honey mesquite canopy response to single winter fires: relation to fine fuel, weather and fire temperatures. International J. of Wildland Fire. 8: 241-252. </w:t>
      </w:r>
    </w:p>
    <w:p w:rsidR="00E03AAF" w:rsidP="00E03AAF" w:rsidRDefault="00E03AAF" w14:paraId="3D7D430D" w14:textId="77777777"/>
    <w:p w:rsidR="00E03AAF" w:rsidP="00E03AAF" w:rsidRDefault="00E03AAF" w14:paraId="098215C7" w14:textId="77777777">
      <w:r>
        <w:t>Archer, S. 1994. Woody plant encroachment into southwestern grasslands and savannas: ratios, patterns, and approximate causes. In: Vavra, M, W.A. Laycock and R.D. Pieper, eds. Ecological implications of livestock herbivory in the West. Soc. For Range Management: 13-68.</w:t>
      </w:r>
    </w:p>
    <w:p w:rsidR="00E03AAF" w:rsidP="00E03AAF" w:rsidRDefault="00E03AAF" w14:paraId="5E8A34C7" w14:textId="77777777"/>
    <w:p w:rsidR="00E03AAF" w:rsidP="00E03AAF" w:rsidRDefault="00E03AAF" w14:paraId="7717AD0D" w14:textId="77777777">
      <w:r>
        <w:t>Box, T.W. and F.W. Gould. 1959. An analysis of the grass vegetation of Texas. Southwestern Naturalist. 3: 124-129.</w:t>
      </w:r>
    </w:p>
    <w:p w:rsidR="00E03AAF" w:rsidP="00E03AAF" w:rsidRDefault="00E03AAF" w14:paraId="6256C81A" w14:textId="77777777"/>
    <w:p w:rsidR="00E03AAF" w:rsidP="00E03AAF" w:rsidRDefault="00E03AAF" w14:paraId="36477B5E" w14:textId="77777777">
      <w:r>
        <w:t>Britton, C.M. and H.A. Wright. 1971. Correlation of weather and fuel variables to mesquite damage by fire. J. of Range Management. 24: 136-141.</w:t>
      </w:r>
    </w:p>
    <w:p w:rsidR="00E03AAF" w:rsidP="00E03AAF" w:rsidRDefault="00E03AAF" w14:paraId="6F548A88" w14:textId="77777777"/>
    <w:p w:rsidR="00E03AAF" w:rsidP="00E03AAF" w:rsidRDefault="00E03AAF" w14:paraId="195364E4" w14:textId="77777777">
      <w:r>
        <w:lastRenderedPageBreak/>
        <w:t>Brown, David E. 1982. Plains and Great Basin grasslands. In: Brown, David E., ed. Biotic communities of the American Southwest—United States and Mexico. Desert Plants. 4(1-4): 115-121.</w:t>
      </w:r>
    </w:p>
    <w:p w:rsidR="00E03AAF" w:rsidP="00E03AAF" w:rsidRDefault="00E03AAF" w14:paraId="2F523E72" w14:textId="77777777"/>
    <w:p w:rsidR="00E03AAF" w:rsidP="00E03AAF" w:rsidRDefault="00E03AAF" w14:paraId="01325710" w14:textId="77777777">
      <w:r>
        <w:t>Brown, James K. and Jane Kapler Smith, eds. 2000. Wildland fire in ecosystems: effects of fire on flora. Gen. Tech. Rep. RMRS-GTR-42-vol. 2. Ogden, UT: USDA Forest Service, Rocky Mountain Research Station. 257 pp.</w:t>
      </w:r>
    </w:p>
    <w:p w:rsidR="00E03AAF" w:rsidP="00E03AAF" w:rsidRDefault="00E03AAF" w14:paraId="0342A468" w14:textId="7F23871B"/>
    <w:p w:rsidR="00D42EE1" w:rsidP="00D42EE1" w:rsidRDefault="00D42EE1" w14:paraId="3B5DA4E1" w14:textId="77777777">
      <w:r>
        <w:rPr>
          <w:rStyle w:val="normaltextrun1"/>
          <w:lang w:val="en"/>
        </w:rPr>
        <w:t xml:space="preserve">Cleland, D.T.; </w:t>
      </w:r>
      <w:r>
        <w:rPr>
          <w:rStyle w:val="spellingerror"/>
          <w:lang w:val="en"/>
        </w:rPr>
        <w:t>Freeouf</w:t>
      </w:r>
      <w:r>
        <w:rPr>
          <w:rStyle w:val="normaltextrun1"/>
          <w:lang w:val="en"/>
        </w:rPr>
        <w:t xml:space="preserve">, J.A.; Keys, J.E.; Nowacki, G.J.; Carpenter, C.A.; and McNab, W.H. 2007. Ecological </w:t>
      </w:r>
      <w:r>
        <w:rPr>
          <w:rStyle w:val="spellingerror"/>
          <w:lang w:val="en"/>
        </w:rPr>
        <w:t>Subregions</w:t>
      </w:r>
      <w:r>
        <w:rPr>
          <w:rStyle w:val="normaltextrun1"/>
          <w:lang w:val="en"/>
        </w:rPr>
        <w:t>: Sections and Subsections for the conterminous United States. Gen. Tech. Report WO-76D [Map on CD-ROM] (A.M. Sloan, cartographer). Washington, DC: U.S. Department of Agriculture, Forest Service, presentation scale 1:3,500,000; colored</w:t>
      </w:r>
    </w:p>
    <w:p w:rsidR="00D42EE1" w:rsidP="00E03AAF" w:rsidRDefault="00D42EE1" w14:paraId="11030182" w14:textId="77777777"/>
    <w:p w:rsidR="00E03AAF" w:rsidP="00E03AAF" w:rsidRDefault="00E03AAF" w14:paraId="2EA9E7F9" w14:textId="77777777">
      <w:r>
        <w:t>Ethridge, D.E., Pettit, R.D., Suddeth, R.G and A.L. Stoecher. 1987. Optimal economic timing of range improvement alternatives: Southern High Plans. J. of Range Management. 40(6): 555-559.</w:t>
      </w:r>
    </w:p>
    <w:p w:rsidR="00E03AAF" w:rsidP="00E03AAF" w:rsidRDefault="00E03AAF" w14:paraId="473517A7" w14:textId="77777777"/>
    <w:p w:rsidR="00E03AAF" w:rsidP="00E03AAF" w:rsidRDefault="00E03AAF" w14:paraId="5AD94B34" w14:textId="77777777">
      <w:r>
        <w:t>Fisher, C.E. 1977. Mesquite and modern man in southwestern North America. In: Simpson, BB. ed. Mesquite: its biology in two desert ecosystems. US/IBP Synthesis Series 4. Stroudsburg, PA: Dowden, Hutchinson and Ross, Inc. 177-188.</w:t>
      </w:r>
    </w:p>
    <w:p w:rsidR="00E03AAF" w:rsidP="00E03AAF" w:rsidRDefault="00E03AAF" w14:paraId="5D26F0D7" w14:textId="77777777"/>
    <w:p w:rsidR="00E03AAF" w:rsidP="00E03AAF" w:rsidRDefault="00E03AAF" w14:paraId="39F257F9" w14:textId="30BAE353">
      <w:r>
        <w:t xml:space="preserve">Garrison, George A, Ardell Bjugstand </w:t>
      </w:r>
      <w:r w:rsidR="00AC7B05">
        <w:t>Jr.</w:t>
      </w:r>
      <w:r>
        <w:t>, Don A. Duncan, Mont E. Lewis and Dixie R. Smith. 1977. Vegetation and environmental features of the forest and rangeland ecosystem. Ag. Handb. 475. Washington DC: USDA 68 pp.</w:t>
      </w:r>
    </w:p>
    <w:p w:rsidR="00E03AAF" w:rsidP="00E03AAF" w:rsidRDefault="00E03AAF" w14:paraId="2125CC91" w14:textId="77777777"/>
    <w:p w:rsidR="00E03AAF" w:rsidP="00E03AAF" w:rsidRDefault="00E03AAF" w14:paraId="422599BD" w14:textId="77777777">
      <w:r>
        <w:t>Herbal, Carlton H. 1979. Utilization of grass and shrublands of the southwestern United States. In Walker, B.H. ed. Management of semiarid ecosystems. Vol. 7. Developments in agriculture and managed forest ecology. Amsterdam: Elsevier Scientific Publishing.</w:t>
      </w:r>
    </w:p>
    <w:p w:rsidR="00E03AAF" w:rsidP="00E03AAF" w:rsidRDefault="00E03AAF" w14:paraId="3787B0F1" w14:textId="77777777"/>
    <w:p w:rsidR="00E03AAF" w:rsidP="00E03AAF" w:rsidRDefault="00E03AAF" w14:paraId="6B9BD9C0" w14:textId="77777777">
      <w:r>
        <w:t>Kuchler, A.W. 1964. Manual to accompany the map of potential vegetation of the conterminous United States. Special Publications No. 36. New York: American Geographical Society. 77 pp.</w:t>
      </w:r>
    </w:p>
    <w:p w:rsidR="00E03AAF" w:rsidP="00E03AAF" w:rsidRDefault="00E03AAF" w14:paraId="54FD9089" w14:textId="77777777"/>
    <w:p w:rsidR="00E03AAF" w:rsidP="00E03AAF" w:rsidRDefault="00E03AAF" w14:paraId="1E9EC64B" w14:textId="77777777">
      <w:r>
        <w:t>NatureServe. 2007. International Ecological Classification Standard: Terrestrial Ecological Classifications. NatureServe Central Databases. Arlington, VA, U.S.A. Data current as of 10 February 2007.</w:t>
      </w:r>
    </w:p>
    <w:p w:rsidR="00E03AAF" w:rsidP="00E03AAF" w:rsidRDefault="00E03AAF" w14:paraId="4C29DBA6" w14:textId="77777777"/>
    <w:p w:rsidR="00E03AAF" w:rsidP="00E03AAF" w:rsidRDefault="00E03AAF" w14:paraId="7CDC562E" w14:textId="77777777">
      <w:r>
        <w:t>Schmidt, Kirsten M., James P. Menakis, Colin C. Hardy, Wendel J. Hann and David L. Bunnell. 2002. Development of coarse-scale spatial data for wildland fire and fuel management. Gen. Tech. Rep. RMRS-GTR-87. Fort Collins, CO: USDA Forest Service, Rocky Mountain Research Station. 41 pp. + CD.</w:t>
      </w:r>
    </w:p>
    <w:p w:rsidR="00E03AAF" w:rsidP="00E03AAF" w:rsidRDefault="00E03AAF" w14:paraId="2BE30B9D" w14:textId="77777777"/>
    <w:p w:rsidR="00E03AAF" w:rsidP="00E03AAF" w:rsidRDefault="00E03AAF" w14:paraId="404144E6" w14:textId="77777777">
      <w:r>
        <w:t xml:space="preserve">Steinberg, Peter. 2001. Prosopis glandulosa. In: Fire Effects Information System, [Online]. USDA Forest Service, Rocky Mountain Research Station, Fire Sciences Laboratory (Producer). Available: http://www.fs.fed.us/database/feis/ [2007, March 12]. </w:t>
      </w:r>
    </w:p>
    <w:p w:rsidR="00E03AAF" w:rsidP="00E03AAF" w:rsidRDefault="00E03AAF" w14:paraId="22FD149B" w14:textId="77777777"/>
    <w:p w:rsidR="00E03AAF" w:rsidP="00E03AAF" w:rsidRDefault="00E03AAF" w14:paraId="620C4B1C" w14:textId="77777777">
      <w:r>
        <w:lastRenderedPageBreak/>
        <w:t>USDA Forest Service, Rocky Mountain Research Station, Fire Sciences Laboratory (2002, December). Fire Effects Information System, [Online]. Available: http://www.fs.fed.us/database/feis/. Data base accessed 16 August 2003.</w:t>
      </w:r>
    </w:p>
    <w:p w:rsidR="00E03AAF" w:rsidP="00E03AAF" w:rsidRDefault="00E03AAF" w14:paraId="0CAA51FC" w14:textId="77777777"/>
    <w:p w:rsidR="00E03AAF" w:rsidP="00E03AAF" w:rsidRDefault="00E03AAF" w14:paraId="7D17D7BB" w14:textId="77777777">
      <w:r>
        <w:t>Wright, Henry A. 1978. Use of fire to manage grasslands of the Great Plains: Central and Southern Great Plains. In Hyder, Donald N. ed. Proceedings, 1st international rangelands congress; 1978. 14-18.</w:t>
      </w:r>
    </w:p>
    <w:p w:rsidR="00E03AAF" w:rsidP="00E03AAF" w:rsidRDefault="00E03AAF" w14:paraId="16BC2110" w14:textId="77777777"/>
    <w:p w:rsidR="00E03AAF" w:rsidP="00E03AAF" w:rsidRDefault="00E03AAF" w14:paraId="4A4D2DAA" w14:textId="77777777">
      <w:r>
        <w:t>Wright, Henry A. and R. Thompson. 1978. Fire effects. In: Fire Management: Prairie plant communities: proceedings of a symposium and workshop; USDA Forest Service Intermountain Research Sta. Fire Sciences Lab, Missoula, MT.</w:t>
      </w:r>
    </w:p>
    <w:p w:rsidRPr="00A43E41" w:rsidR="004D5F12" w:rsidP="00E03AAF" w:rsidRDefault="004D5F12" w14:paraId="0DDDBE35" w14:textId="77777777"/>
    <w:sectPr w:rsidRPr="00A43E41" w:rsidR="004D5F12" w:rsidSect="00FE41C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32AD1" w14:textId="77777777" w:rsidR="008C6EB6" w:rsidRDefault="008C6EB6">
      <w:r>
        <w:separator/>
      </w:r>
    </w:p>
  </w:endnote>
  <w:endnote w:type="continuationSeparator" w:id="0">
    <w:p w14:paraId="75A035A4" w14:textId="77777777" w:rsidR="008C6EB6" w:rsidRDefault="008C6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6AFF9" w14:textId="77777777" w:rsidR="00EE61F2" w:rsidRDefault="00EE61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675AC" w14:textId="77777777" w:rsidR="00EE61F2" w:rsidRDefault="00EE61F2" w:rsidP="00E03AA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07EE0" w14:textId="77777777" w:rsidR="00EE61F2" w:rsidRDefault="00EE61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D4AB6" w14:textId="77777777" w:rsidR="008C6EB6" w:rsidRDefault="008C6EB6">
      <w:r>
        <w:separator/>
      </w:r>
    </w:p>
  </w:footnote>
  <w:footnote w:type="continuationSeparator" w:id="0">
    <w:p w14:paraId="1E903079" w14:textId="77777777" w:rsidR="008C6EB6" w:rsidRDefault="008C6E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A8008" w14:textId="77777777" w:rsidR="00EE61F2" w:rsidRDefault="00EE61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9CC6D" w14:textId="77777777" w:rsidR="00EE61F2" w:rsidRDefault="00EE61F2" w:rsidP="00E03AAF">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FADD4" w14:textId="77777777" w:rsidR="00EE61F2" w:rsidRDefault="00EE61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3ADA"/>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C150A"/>
    <w:pPr>
      <w:ind w:left="720"/>
    </w:pPr>
    <w:rPr>
      <w:rFonts w:ascii="Calibri" w:eastAsiaTheme="minorHAnsi" w:hAnsi="Calibri"/>
      <w:sz w:val="22"/>
      <w:szCs w:val="22"/>
    </w:rPr>
  </w:style>
  <w:style w:type="character" w:styleId="Hyperlink">
    <w:name w:val="Hyperlink"/>
    <w:basedOn w:val="DefaultParagraphFont"/>
    <w:rsid w:val="002C150A"/>
    <w:rPr>
      <w:color w:val="0000FF" w:themeColor="hyperlink"/>
      <w:u w:val="single"/>
    </w:rPr>
  </w:style>
  <w:style w:type="paragraph" w:styleId="BalloonText">
    <w:name w:val="Balloon Text"/>
    <w:basedOn w:val="Normal"/>
    <w:link w:val="BalloonTextChar"/>
    <w:uiPriority w:val="99"/>
    <w:semiHidden/>
    <w:unhideWhenUsed/>
    <w:rsid w:val="002C150A"/>
    <w:rPr>
      <w:rFonts w:ascii="Tahoma" w:hAnsi="Tahoma" w:cs="Tahoma"/>
      <w:sz w:val="16"/>
      <w:szCs w:val="16"/>
    </w:rPr>
  </w:style>
  <w:style w:type="character" w:customStyle="1" w:styleId="BalloonTextChar">
    <w:name w:val="Balloon Text Char"/>
    <w:basedOn w:val="DefaultParagraphFont"/>
    <w:link w:val="BalloonText"/>
    <w:uiPriority w:val="99"/>
    <w:semiHidden/>
    <w:rsid w:val="002C150A"/>
    <w:rPr>
      <w:rFonts w:ascii="Tahoma" w:hAnsi="Tahoma" w:cs="Tahoma"/>
      <w:sz w:val="16"/>
      <w:szCs w:val="16"/>
    </w:rPr>
  </w:style>
  <w:style w:type="character" w:styleId="CommentReference">
    <w:name w:val="annotation reference"/>
    <w:basedOn w:val="DefaultParagraphFont"/>
    <w:uiPriority w:val="99"/>
    <w:semiHidden/>
    <w:unhideWhenUsed/>
    <w:rsid w:val="001778CE"/>
    <w:rPr>
      <w:sz w:val="16"/>
      <w:szCs w:val="16"/>
    </w:rPr>
  </w:style>
  <w:style w:type="paragraph" w:styleId="CommentText">
    <w:name w:val="annotation text"/>
    <w:basedOn w:val="Normal"/>
    <w:link w:val="CommentTextChar"/>
    <w:uiPriority w:val="99"/>
    <w:semiHidden/>
    <w:unhideWhenUsed/>
    <w:rsid w:val="001778CE"/>
    <w:rPr>
      <w:sz w:val="20"/>
      <w:szCs w:val="20"/>
    </w:rPr>
  </w:style>
  <w:style w:type="character" w:customStyle="1" w:styleId="CommentTextChar">
    <w:name w:val="Comment Text Char"/>
    <w:basedOn w:val="DefaultParagraphFont"/>
    <w:link w:val="CommentText"/>
    <w:uiPriority w:val="99"/>
    <w:semiHidden/>
    <w:rsid w:val="001778CE"/>
  </w:style>
  <w:style w:type="paragraph" w:styleId="CommentSubject">
    <w:name w:val="annotation subject"/>
    <w:basedOn w:val="CommentText"/>
    <w:next w:val="CommentText"/>
    <w:link w:val="CommentSubjectChar"/>
    <w:uiPriority w:val="99"/>
    <w:semiHidden/>
    <w:unhideWhenUsed/>
    <w:rsid w:val="001778CE"/>
    <w:rPr>
      <w:b/>
      <w:bCs/>
    </w:rPr>
  </w:style>
  <w:style w:type="character" w:customStyle="1" w:styleId="CommentSubjectChar">
    <w:name w:val="Comment Subject Char"/>
    <w:basedOn w:val="CommentTextChar"/>
    <w:link w:val="CommentSubject"/>
    <w:uiPriority w:val="99"/>
    <w:semiHidden/>
    <w:rsid w:val="001778CE"/>
    <w:rPr>
      <w:b/>
      <w:bCs/>
    </w:rPr>
  </w:style>
  <w:style w:type="character" w:styleId="Mention">
    <w:name w:val="Mention"/>
    <w:basedOn w:val="DefaultParagraphFont"/>
    <w:uiPriority w:val="99"/>
    <w:semiHidden/>
    <w:unhideWhenUsed/>
    <w:rsid w:val="00493F68"/>
    <w:rPr>
      <w:color w:val="2B579A"/>
      <w:shd w:val="clear" w:color="auto" w:fill="E6E6E6"/>
    </w:rPr>
  </w:style>
  <w:style w:type="character" w:customStyle="1" w:styleId="spellingerror">
    <w:name w:val="spellingerror"/>
    <w:basedOn w:val="DefaultParagraphFont"/>
    <w:rsid w:val="00D42EE1"/>
  </w:style>
  <w:style w:type="character" w:customStyle="1" w:styleId="normaltextrun1">
    <w:name w:val="normaltextrun1"/>
    <w:basedOn w:val="DefaultParagraphFont"/>
    <w:rsid w:val="00D42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254778">
      <w:bodyDiv w:val="1"/>
      <w:marLeft w:val="0"/>
      <w:marRight w:val="0"/>
      <w:marTop w:val="0"/>
      <w:marBottom w:val="0"/>
      <w:divBdr>
        <w:top w:val="none" w:sz="0" w:space="0" w:color="auto"/>
        <w:left w:val="none" w:sz="0" w:space="0" w:color="auto"/>
        <w:bottom w:val="none" w:sz="0" w:space="0" w:color="auto"/>
        <w:right w:val="none" w:sz="0" w:space="0" w:color="auto"/>
      </w:divBdr>
    </w:div>
    <w:div w:id="150898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ettings" Target="settings.xml"/>
<Relationship Id="rId7" Type="http://schemas.openxmlformats.org/officeDocument/2006/relationships/hyperlink" Target="mailto:timothy.a.christiansen.nfg@mail.mil" TargetMode="External"/>
<Relationship Id="rId12" Type="http://schemas.openxmlformats.org/officeDocument/2006/relationships/header" Target="head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6</Pages>
  <Words>1634</Words>
  <Characters>9317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2014-08-21T14:47:00Z</cp:lastPrinted>
  <dcterms:created xsi:type="dcterms:W3CDTF">2017-09-04T20:46:00Z</dcterms:created>
  <dcterms:modified xsi:type="dcterms:W3CDTF">2025-02-12T09:41:23Z</dcterms:modified>
</cp:coreProperties>
</file>