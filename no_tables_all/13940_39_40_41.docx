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7E1" w:rsidP="006967E1" w:rsidRDefault="006967E1">
      <w:pPr>
        <w:pStyle w:val="BpSTitle"/>
      </w:pPr>
      <w:r>
        <w:t>13940</w:t>
      </w:r>
    </w:p>
    <w:p w:rsidR="005E487E" w:rsidP="005E487E" w:rsidRDefault="005E487E">
      <w:pPr>
        <w:pStyle w:val="BpSTitle"/>
      </w:pPr>
      <w:r>
        <w:t>North-Central Interior Oak Savanna</w:t>
      </w:r>
    </w:p>
    <w:p w:rsidR="005E487E" w:rsidP="005E487E" w:rsidRDefault="005E487E">
      <w:r>
        <w:t>BpS Model/Description Version: Aug. 2020</w:t>
      </w:r>
      <w:r>
        <w:tab/>
      </w:r>
      <w:r>
        <w:tab/>
      </w:r>
      <w:r>
        <w:tab/>
      </w:r>
      <w:r>
        <w:tab/>
      </w:r>
      <w:r>
        <w:tab/>
      </w:r>
      <w:r>
        <w:tab/>
      </w:r>
      <w:r>
        <w:tab/>
      </w:r>
    </w:p>
    <w:p w:rsidR="005E487E" w:rsidP="005E487E" w:rsidRDefault="00EA6FA5">
      <w:r>
        <w:tab/>
      </w:r>
      <w:r>
        <w:tab/>
      </w:r>
      <w:r>
        <w:tab/>
      </w:r>
      <w:r>
        <w:tab/>
      </w:r>
      <w:r>
        <w:tab/>
      </w:r>
      <w:r>
        <w:tab/>
      </w:r>
      <w:r>
        <w:tab/>
      </w:r>
      <w:r>
        <w:tab/>
      </w:r>
      <w:r>
        <w:tab/>
      </w:r>
      <w:r>
        <w:tab/>
        <w:t>Update: 4/17/2018</w:t>
      </w:r>
    </w:p>
    <w:p w:rsidR="005E487E" w:rsidP="005E487E" w:rsidRDefault="005E487E"/>
    <w:p w:rsidR="005E487E" w:rsidP="005E487E" w:rsidRDefault="005E487E">
      <w:pPr>
        <w:pStyle w:val="InfoPara"/>
      </w:pPr>
      <w:r>
        <w:t>Vegetation Type</w:t>
      </w:r>
    </w:p>
    <w:p w:rsidR="005E487E" w:rsidP="005E487E" w:rsidRDefault="00691CEA">
      <w:r w:rsidRPr="00691CEA">
        <w:t>Steppe/Savanna</w:t>
      </w:r>
    </w:p>
    <w:p w:rsidR="005E487E" w:rsidP="005E487E" w:rsidRDefault="005E487E">
      <w:pPr>
        <w:pStyle w:val="InfoPara"/>
      </w:pPr>
      <w:r>
        <w:t>Map Zones</w:t>
      </w:r>
    </w:p>
    <w:p w:rsidR="00AB7BDC" w:rsidP="00AB7BDC" w:rsidRDefault="00A21AC3">
      <w:r>
        <w:t xml:space="preserve">39, 40, </w:t>
      </w:r>
      <w:r w:rsidR="00AB7BDC">
        <w:t>41</w:t>
      </w:r>
    </w:p>
    <w:p w:rsidR="005E487E" w:rsidP="005E487E" w:rsidRDefault="005E487E">
      <w:pPr>
        <w:pStyle w:val="InfoPara"/>
      </w:pPr>
      <w:r>
        <w:t>Geographic Range</w:t>
      </w:r>
    </w:p>
    <w:p w:rsidR="005E487E" w:rsidP="005E487E" w:rsidRDefault="005E487E">
      <w:r>
        <w:t xml:space="preserve">Northern oak savanna occurs in a complex, shifting mosaic with oak woodlands, barrens and prairies in the upper Midwest. This type occurs in southern </w:t>
      </w:r>
      <w:r w:rsidR="006967E1">
        <w:t>lower</w:t>
      </w:r>
      <w:r>
        <w:t xml:space="preserve"> M</w:t>
      </w:r>
      <w:r w:rsidR="00EA6FA5">
        <w:t>ichigan</w:t>
      </w:r>
      <w:r>
        <w:t xml:space="preserve">, northwestern </w:t>
      </w:r>
      <w:r w:rsidR="006967E1">
        <w:t>O</w:t>
      </w:r>
      <w:r w:rsidR="00EA6FA5">
        <w:t>hio</w:t>
      </w:r>
      <w:r>
        <w:t>, northern I</w:t>
      </w:r>
      <w:r w:rsidR="00EA6FA5">
        <w:t>ndiana</w:t>
      </w:r>
      <w:r>
        <w:t>, northeastern I</w:t>
      </w:r>
      <w:r w:rsidR="00EA6FA5">
        <w:t>llinois</w:t>
      </w:r>
      <w:r>
        <w:t>, southern W</w:t>
      </w:r>
      <w:r w:rsidR="00EA6FA5">
        <w:t>isconsin</w:t>
      </w:r>
      <w:r>
        <w:t>, and southeastern to northwestern M</w:t>
      </w:r>
      <w:r w:rsidR="00EA6FA5">
        <w:t>innesota</w:t>
      </w:r>
      <w:r>
        <w:t xml:space="preserve">. This savanna/woodland/prairie type historically occurred as an ecotone between mesic hardwood forest and tallgrass prairie. </w:t>
      </w:r>
    </w:p>
    <w:p w:rsidR="005E487E" w:rsidP="005E487E" w:rsidRDefault="005E487E"/>
    <w:p w:rsidR="005E487E" w:rsidP="005E487E" w:rsidRDefault="005E487E">
      <w:r>
        <w:t xml:space="preserve">This model represents the system in </w:t>
      </w:r>
      <w:r w:rsidR="00EA6FA5">
        <w:t>map zones (</w:t>
      </w:r>
      <w:r>
        <w:t>MZ</w:t>
      </w:r>
      <w:r w:rsidR="00EA6FA5">
        <w:t>)</w:t>
      </w:r>
      <w:r>
        <w:t>s 41, 50</w:t>
      </w:r>
      <w:r w:rsidR="00EA6FA5">
        <w:t xml:space="preserve">, </w:t>
      </w:r>
      <w:r>
        <w:t xml:space="preserve">and 51. Within these </w:t>
      </w:r>
      <w:r w:rsidR="00EA6FA5">
        <w:t xml:space="preserve">MZs, </w:t>
      </w:r>
      <w:r w:rsidR="006967E1">
        <w:t>North-Central Interior Oak Savanna</w:t>
      </w:r>
      <w:r>
        <w:t xml:space="preserve"> occurs in sections</w:t>
      </w:r>
      <w:r w:rsidR="00691CEA">
        <w:t xml:space="preserve"> (Cleland et al. 2007)</w:t>
      </w:r>
      <w:r>
        <w:t xml:space="preserve"> 222J:</w:t>
      </w:r>
      <w:r w:rsidR="00691CEA">
        <w:t xml:space="preserve"> </w:t>
      </w:r>
      <w:r>
        <w:t>b,</w:t>
      </w:r>
      <w:r w:rsidR="00691CEA">
        <w:t xml:space="preserve"> </w:t>
      </w:r>
      <w:r>
        <w:t>h,</w:t>
      </w:r>
      <w:r w:rsidR="00691CEA">
        <w:t xml:space="preserve"> </w:t>
      </w:r>
      <w:r>
        <w:t>k, I,</w:t>
      </w:r>
      <w:r w:rsidR="00691CEA">
        <w:t xml:space="preserve"> </w:t>
      </w:r>
      <w:r>
        <w:t>g,</w:t>
      </w:r>
      <w:r w:rsidR="00A34B33">
        <w:t xml:space="preserve"> </w:t>
      </w:r>
      <w:bookmarkStart w:name="_GoBack" w:id="0"/>
      <w:bookmarkEnd w:id="0"/>
      <w:r>
        <w:t>e, r and 222U:</w:t>
      </w:r>
      <w:r w:rsidR="00691CEA">
        <w:t xml:space="preserve"> </w:t>
      </w:r>
      <w:r>
        <w:t>e,</w:t>
      </w:r>
      <w:r w:rsidR="00691CEA">
        <w:t xml:space="preserve"> </w:t>
      </w:r>
      <w:r>
        <w:t>a, and 222m and 251b.</w:t>
      </w:r>
    </w:p>
    <w:p w:rsidR="005E487E" w:rsidP="005E487E" w:rsidRDefault="005E487E">
      <w:pPr>
        <w:pStyle w:val="InfoPara"/>
      </w:pPr>
      <w:r>
        <w:t>Biophysical Site Description</w:t>
      </w:r>
    </w:p>
    <w:p w:rsidR="005E487E" w:rsidP="005E487E" w:rsidRDefault="005E487E">
      <w:r>
        <w:t>Northern oak savanna occurs primarily on level to rolling topography of glacial outwash plains, coarse-textured end moraines and steep ice-contact features (Cohen 2004a, NatureServe 2004, Michigan Natural Features Inventory 2003, Cohen 2001, Albert 1995, Chapman 1984). Soils are well-drained, moderately-fertile sands, loamy sands, sandy loams</w:t>
      </w:r>
      <w:r w:rsidR="006967E1">
        <w:t>,</w:t>
      </w:r>
      <w:r>
        <w:t xml:space="preserve"> and loams with medium-acid to neutral pH (5.6 to 7.3) and low water retaining capacity (NatureServe 2004, Michigan Natural Features Inventory 2003, Chapman 1984). In general, oak savannas are most prevalent on the western side of major firebreaks such as rivers (Leitner et al. 1991, Grimm 1984, Curtis 1959). In the 1800s, oak savanna communities covered some 11</w:t>
      </w:r>
      <w:r w:rsidR="00EA6FA5">
        <w:t>-</w:t>
      </w:r>
      <w:r>
        <w:t>13 million ha (27</w:t>
      </w:r>
      <w:r w:rsidR="00EA6FA5">
        <w:t>-</w:t>
      </w:r>
      <w:r>
        <w:t>32 million ac) of the Midwest (</w:t>
      </w:r>
      <w:proofErr w:type="spellStart"/>
      <w:r>
        <w:t>Nuzzo</w:t>
      </w:r>
      <w:proofErr w:type="spellEnd"/>
      <w:r>
        <w:t xml:space="preserve"> 1986).</w:t>
      </w:r>
    </w:p>
    <w:p w:rsidR="005E487E" w:rsidP="005E487E" w:rsidRDefault="005E487E">
      <w:pPr>
        <w:pStyle w:val="InfoPara"/>
      </w:pPr>
      <w:r>
        <w:t>Vegetation Description</w:t>
      </w:r>
    </w:p>
    <w:p w:rsidR="005E487E" w:rsidP="005E487E" w:rsidRDefault="005E487E">
      <w:r>
        <w:t xml:space="preserve">Today, northern oak savanna in the upper Midwest is limited to small, degraded remnants. As a result, little is known about the original composition and vegetative patterning of these systems (Leach and </w:t>
      </w:r>
      <w:proofErr w:type="spellStart"/>
      <w:r>
        <w:t>Givnish</w:t>
      </w:r>
      <w:proofErr w:type="spellEnd"/>
      <w:r>
        <w:t xml:space="preserve"> 1999). Information in this section is derived from historical accounts, early plant collections and extrapolation based on remnants within Midwestern states. The oak openings were described by M</w:t>
      </w:r>
      <w:r w:rsidR="00EA6FA5">
        <w:t>ichigan</w:t>
      </w:r>
      <w:r>
        <w:t xml:space="preserve"> settlers as park-like savanna of widely spaced mature oaks with a wide range of shrub cover above the forb and graminoid ground layer (Chapman 1984, Peters 1970, Cottam 1949, Stout 1946). The community was composed of broad-crowned, </w:t>
      </w:r>
      <w:r>
        <w:lastRenderedPageBreak/>
        <w:t xml:space="preserve">scattered oaks with a graminoid ground layer composed of species associated with both prairie and forest communities. </w:t>
      </w:r>
    </w:p>
    <w:p w:rsidR="005E487E" w:rsidP="005E487E" w:rsidRDefault="005E487E"/>
    <w:p w:rsidR="005E487E" w:rsidP="005E487E" w:rsidRDefault="005E487E">
      <w:r>
        <w:t xml:space="preserve">The canopy layer generally varied from 10-60% cover (NatureServe 2004) and was dominated by </w:t>
      </w:r>
      <w:r w:rsidRPr="00EA6FA5">
        <w:rPr>
          <w:i/>
        </w:rPr>
        <w:t>Quercus alba</w:t>
      </w:r>
      <w:r>
        <w:t xml:space="preserve"> (white oak) with co-dominants including </w:t>
      </w:r>
      <w:r w:rsidRPr="00EA6FA5">
        <w:rPr>
          <w:i/>
        </w:rPr>
        <w:t xml:space="preserve">Q. </w:t>
      </w:r>
      <w:proofErr w:type="spellStart"/>
      <w:r w:rsidRPr="00EA6FA5">
        <w:rPr>
          <w:i/>
        </w:rPr>
        <w:t>macrocarpa</w:t>
      </w:r>
      <w:proofErr w:type="spellEnd"/>
      <w:r>
        <w:t xml:space="preserve"> (bur oak) especially in the west</w:t>
      </w:r>
      <w:r w:rsidR="006967E1">
        <w:t>,</w:t>
      </w:r>
      <w:r>
        <w:t xml:space="preserve"> and </w:t>
      </w:r>
      <w:r w:rsidRPr="00EA6FA5">
        <w:rPr>
          <w:i/>
        </w:rPr>
        <w:t xml:space="preserve">Q. </w:t>
      </w:r>
      <w:proofErr w:type="spellStart"/>
      <w:r w:rsidRPr="00EA6FA5">
        <w:rPr>
          <w:i/>
        </w:rPr>
        <w:t>velutina</w:t>
      </w:r>
      <w:proofErr w:type="spellEnd"/>
      <w:r>
        <w:t xml:space="preserve"> (black oak) (NatureServe 2004, Chapman 1984, Cottam 1949). White oak, black oak and bur oak with their thick bark, deep roots and resprouting abilities are the most fire-resistant of the oaks. In addition, expansive root systems that can extend down several meters and branch extensively laterally allow these oaks to withstand extreme drought stress (Faber-Langendoen and Tester 1993, Abrams 1992, Albertson and Weaver 1945). These species of oak are long-lived, often remaining as canopy dominants for 200-300yrs (Cottam 1949). Important canopy associates include, </w:t>
      </w:r>
      <w:proofErr w:type="spellStart"/>
      <w:r w:rsidRPr="00EA6FA5">
        <w:rPr>
          <w:i/>
        </w:rPr>
        <w:t>Carya</w:t>
      </w:r>
      <w:proofErr w:type="spellEnd"/>
      <w:r w:rsidRPr="00EA6FA5">
        <w:rPr>
          <w:i/>
        </w:rPr>
        <w:t xml:space="preserve"> ovata</w:t>
      </w:r>
      <w:r>
        <w:t xml:space="preserve"> (shagbark hickory), </w:t>
      </w:r>
      <w:r w:rsidRPr="00EA6FA5">
        <w:rPr>
          <w:i/>
        </w:rPr>
        <w:t xml:space="preserve">Quercus </w:t>
      </w:r>
      <w:proofErr w:type="spellStart"/>
      <w:r w:rsidRPr="00EA6FA5">
        <w:rPr>
          <w:i/>
        </w:rPr>
        <w:t>rubra</w:t>
      </w:r>
      <w:proofErr w:type="spellEnd"/>
      <w:r>
        <w:t xml:space="preserve"> (red oak) and </w:t>
      </w:r>
      <w:r w:rsidRPr="00EA6FA5">
        <w:rPr>
          <w:i/>
        </w:rPr>
        <w:t xml:space="preserve">Quercus </w:t>
      </w:r>
      <w:proofErr w:type="spellStart"/>
      <w:r w:rsidRPr="00EA6FA5">
        <w:rPr>
          <w:i/>
        </w:rPr>
        <w:t>velutina</w:t>
      </w:r>
      <w:proofErr w:type="spellEnd"/>
      <w:r>
        <w:t xml:space="preserve"> (black oak) and</w:t>
      </w:r>
      <w:r w:rsidR="00EA6FA5">
        <w:t>,</w:t>
      </w:r>
      <w:r>
        <w:t xml:space="preserve"> in M</w:t>
      </w:r>
      <w:r w:rsidR="00EA6FA5">
        <w:t>ichigan</w:t>
      </w:r>
      <w:r>
        <w:t xml:space="preserve">, </w:t>
      </w:r>
      <w:proofErr w:type="spellStart"/>
      <w:r w:rsidRPr="00EA6FA5">
        <w:rPr>
          <w:i/>
        </w:rPr>
        <w:t>Carya</w:t>
      </w:r>
      <w:proofErr w:type="spellEnd"/>
      <w:r w:rsidRPr="00EA6FA5">
        <w:rPr>
          <w:i/>
        </w:rPr>
        <w:t xml:space="preserve"> </w:t>
      </w:r>
      <w:proofErr w:type="spellStart"/>
      <w:r w:rsidRPr="00EA6FA5">
        <w:rPr>
          <w:i/>
        </w:rPr>
        <w:t>glabra</w:t>
      </w:r>
      <w:proofErr w:type="spellEnd"/>
      <w:r>
        <w:t xml:space="preserve"> (pignut hickory) (NatureServe 2004). Oaks, especially black oak, are dispersed in the understory as fire-suppressed grubs which reach just over a meter tall (Anderson and Bowles 1999, Bowles and McBride 1998, Brewer and </w:t>
      </w:r>
      <w:proofErr w:type="spellStart"/>
      <w:r>
        <w:t>Kitler</w:t>
      </w:r>
      <w:proofErr w:type="spellEnd"/>
      <w:r>
        <w:t xml:space="preserve"> 1989, Peters 1970). Shrubs occur scattered or clumped in the understory, ranging widely in cover from 0-50% depending on fire frequency (</w:t>
      </w:r>
      <w:proofErr w:type="spellStart"/>
      <w:r>
        <w:t>Pruka</w:t>
      </w:r>
      <w:proofErr w:type="spellEnd"/>
      <w:r>
        <w:t xml:space="preserve"> and Faber-</w:t>
      </w:r>
      <w:proofErr w:type="spellStart"/>
      <w:r>
        <w:t>Langendoen</w:t>
      </w:r>
      <w:proofErr w:type="spellEnd"/>
      <w:r>
        <w:t xml:space="preserve"> 1995). The most common shrubs are fire-tolerant species such as </w:t>
      </w:r>
      <w:r w:rsidRPr="00EA6FA5">
        <w:rPr>
          <w:i/>
        </w:rPr>
        <w:t xml:space="preserve">Corylus </w:t>
      </w:r>
      <w:proofErr w:type="spellStart"/>
      <w:r w:rsidRPr="00EA6FA5">
        <w:rPr>
          <w:i/>
        </w:rPr>
        <w:t>americana</w:t>
      </w:r>
      <w:proofErr w:type="spellEnd"/>
      <w:r>
        <w:t xml:space="preserve"> (American hazelnut), </w:t>
      </w:r>
      <w:r w:rsidRPr="00EA6FA5">
        <w:rPr>
          <w:i/>
        </w:rPr>
        <w:t xml:space="preserve">Ceanothus </w:t>
      </w:r>
      <w:proofErr w:type="spellStart"/>
      <w:r w:rsidRPr="00EA6FA5">
        <w:rPr>
          <w:i/>
        </w:rPr>
        <w:t>americanus</w:t>
      </w:r>
      <w:proofErr w:type="spellEnd"/>
      <w:r>
        <w:t xml:space="preserve"> (New Jersey tea) and </w:t>
      </w:r>
      <w:proofErr w:type="spellStart"/>
      <w:r w:rsidRPr="00EA6FA5">
        <w:rPr>
          <w:i/>
        </w:rPr>
        <w:t>Amorpha</w:t>
      </w:r>
      <w:proofErr w:type="spellEnd"/>
      <w:r w:rsidRPr="00EA6FA5">
        <w:rPr>
          <w:i/>
        </w:rPr>
        <w:t xml:space="preserve"> </w:t>
      </w:r>
      <w:proofErr w:type="spellStart"/>
      <w:r w:rsidRPr="00EA6FA5">
        <w:rPr>
          <w:i/>
        </w:rPr>
        <w:t>canescens</w:t>
      </w:r>
      <w:proofErr w:type="spellEnd"/>
      <w:r>
        <w:t xml:space="preserve"> (lead-plant) (NatureServe 2004, Bader 2001, Cottam 1949, Veatch 1927). Shrubs such as </w:t>
      </w:r>
      <w:proofErr w:type="spellStart"/>
      <w:r w:rsidRPr="00EA6FA5">
        <w:rPr>
          <w:i/>
        </w:rPr>
        <w:t>Cornus</w:t>
      </w:r>
      <w:proofErr w:type="spellEnd"/>
      <w:r w:rsidRPr="00EA6FA5">
        <w:rPr>
          <w:i/>
        </w:rPr>
        <w:t xml:space="preserve"> </w:t>
      </w:r>
      <w:proofErr w:type="spellStart"/>
      <w:r w:rsidRPr="00EA6FA5">
        <w:rPr>
          <w:i/>
        </w:rPr>
        <w:t>foemina</w:t>
      </w:r>
      <w:proofErr w:type="spellEnd"/>
      <w:r>
        <w:t xml:space="preserve"> (gray dogwood), </w:t>
      </w:r>
      <w:r w:rsidRPr="00EA6FA5">
        <w:rPr>
          <w:i/>
        </w:rPr>
        <w:t xml:space="preserve">Prunus </w:t>
      </w:r>
      <w:proofErr w:type="spellStart"/>
      <w:r w:rsidRPr="00EA6FA5">
        <w:rPr>
          <w:i/>
        </w:rPr>
        <w:t>americana</w:t>
      </w:r>
      <w:proofErr w:type="spellEnd"/>
      <w:r>
        <w:t xml:space="preserve"> (wild plum) and </w:t>
      </w:r>
      <w:proofErr w:type="spellStart"/>
      <w:r w:rsidRPr="00EA6FA5">
        <w:rPr>
          <w:i/>
        </w:rPr>
        <w:t>Rhus</w:t>
      </w:r>
      <w:proofErr w:type="spellEnd"/>
      <w:r w:rsidRPr="00EA6FA5">
        <w:rPr>
          <w:i/>
        </w:rPr>
        <w:t xml:space="preserve"> </w:t>
      </w:r>
      <w:proofErr w:type="spellStart"/>
      <w:r w:rsidRPr="00EA6FA5">
        <w:rPr>
          <w:i/>
        </w:rPr>
        <w:t>glabra</w:t>
      </w:r>
      <w:proofErr w:type="spellEnd"/>
      <w:r>
        <w:t xml:space="preserve"> (smooth sumac) occasionally form thickets in fire-protected microsites (NatureServe2004, Bader 2001, Kline 1997). </w:t>
      </w:r>
    </w:p>
    <w:p w:rsidR="005E487E" w:rsidP="005E487E" w:rsidRDefault="005E487E"/>
    <w:p w:rsidR="005E487E" w:rsidP="005E487E" w:rsidRDefault="005E487E">
      <w:r>
        <w:t xml:space="preserve">The predominantly graminoid ground layer is composed of species associated with both prairie and forest communities. For a given oak savanna, the proportion of forbs to graminoids was likely a function of light availability and soil texture with graminoids increasing with sand and solar irradiance and forb coverage increasing with silt content and shade (Leach and </w:t>
      </w:r>
      <w:proofErr w:type="spellStart"/>
      <w:r>
        <w:t>Givnish</w:t>
      </w:r>
      <w:proofErr w:type="spellEnd"/>
      <w:r>
        <w:t xml:space="preserve"> 1999). Grasses, which provided the primary source of fine fuel for annual fires, reached heights of over a meter in areas of high light intensity (Anderson 1991). Common grass species included </w:t>
      </w:r>
      <w:proofErr w:type="spellStart"/>
      <w:r w:rsidRPr="00EA6FA5">
        <w:rPr>
          <w:i/>
        </w:rPr>
        <w:t>Andropogon</w:t>
      </w:r>
      <w:proofErr w:type="spellEnd"/>
      <w:r w:rsidRPr="00EA6FA5">
        <w:rPr>
          <w:i/>
        </w:rPr>
        <w:t xml:space="preserve"> </w:t>
      </w:r>
      <w:proofErr w:type="spellStart"/>
      <w:r w:rsidRPr="00EA6FA5">
        <w:rPr>
          <w:i/>
        </w:rPr>
        <w:t>gerardii</w:t>
      </w:r>
      <w:proofErr w:type="spellEnd"/>
      <w:r>
        <w:t xml:space="preserve"> (big bluestem), </w:t>
      </w:r>
      <w:proofErr w:type="spellStart"/>
      <w:r w:rsidRPr="00EA6FA5">
        <w:rPr>
          <w:i/>
        </w:rPr>
        <w:t>Schizachyrium</w:t>
      </w:r>
      <w:proofErr w:type="spellEnd"/>
      <w:r w:rsidRPr="00EA6FA5">
        <w:rPr>
          <w:i/>
        </w:rPr>
        <w:t xml:space="preserve"> </w:t>
      </w:r>
      <w:proofErr w:type="spellStart"/>
      <w:r w:rsidRPr="00EA6FA5">
        <w:rPr>
          <w:i/>
        </w:rPr>
        <w:t>scoparium</w:t>
      </w:r>
      <w:proofErr w:type="spellEnd"/>
      <w:r>
        <w:t xml:space="preserve"> (little bluestem) and </w:t>
      </w:r>
      <w:proofErr w:type="spellStart"/>
      <w:r w:rsidRPr="00EA6FA5">
        <w:rPr>
          <w:i/>
        </w:rPr>
        <w:t>Sorghastrum</w:t>
      </w:r>
      <w:proofErr w:type="spellEnd"/>
      <w:r w:rsidRPr="00EA6FA5">
        <w:rPr>
          <w:i/>
        </w:rPr>
        <w:t xml:space="preserve"> </w:t>
      </w:r>
      <w:proofErr w:type="spellStart"/>
      <w:r w:rsidRPr="00EA6FA5">
        <w:rPr>
          <w:i/>
        </w:rPr>
        <w:t>nutans</w:t>
      </w:r>
      <w:proofErr w:type="spellEnd"/>
      <w:r>
        <w:t xml:space="preserve"> (Indian grass). Prevalent forbs included </w:t>
      </w:r>
      <w:proofErr w:type="spellStart"/>
      <w:r w:rsidRPr="00EA6FA5">
        <w:rPr>
          <w:i/>
        </w:rPr>
        <w:t>Amphicarpea</w:t>
      </w:r>
      <w:proofErr w:type="spellEnd"/>
      <w:r w:rsidRPr="00EA6FA5">
        <w:rPr>
          <w:i/>
        </w:rPr>
        <w:t xml:space="preserve"> </w:t>
      </w:r>
      <w:proofErr w:type="spellStart"/>
      <w:r w:rsidRPr="00EA6FA5">
        <w:rPr>
          <w:i/>
        </w:rPr>
        <w:t>bracteata</w:t>
      </w:r>
      <w:proofErr w:type="spellEnd"/>
      <w:r>
        <w:t xml:space="preserve"> (hog peanut), </w:t>
      </w:r>
      <w:r w:rsidRPr="00EA6FA5">
        <w:rPr>
          <w:i/>
        </w:rPr>
        <w:t xml:space="preserve">Anemone </w:t>
      </w:r>
      <w:proofErr w:type="spellStart"/>
      <w:r w:rsidRPr="00EA6FA5">
        <w:rPr>
          <w:i/>
        </w:rPr>
        <w:t>virginiana</w:t>
      </w:r>
      <w:proofErr w:type="spellEnd"/>
      <w:r>
        <w:t xml:space="preserve"> (thimbleweed), </w:t>
      </w:r>
      <w:proofErr w:type="spellStart"/>
      <w:r w:rsidRPr="00EA6FA5">
        <w:rPr>
          <w:i/>
        </w:rPr>
        <w:t>Asclepias</w:t>
      </w:r>
      <w:proofErr w:type="spellEnd"/>
      <w:r w:rsidRPr="00EA6FA5">
        <w:rPr>
          <w:i/>
        </w:rPr>
        <w:t xml:space="preserve"> </w:t>
      </w:r>
      <w:proofErr w:type="spellStart"/>
      <w:r w:rsidRPr="00EA6FA5">
        <w:rPr>
          <w:i/>
        </w:rPr>
        <w:t>purpurascens</w:t>
      </w:r>
      <w:proofErr w:type="spellEnd"/>
      <w:r>
        <w:t xml:space="preserve"> (purple milkweed), </w:t>
      </w:r>
      <w:proofErr w:type="spellStart"/>
      <w:r w:rsidRPr="00EA6FA5">
        <w:rPr>
          <w:i/>
        </w:rPr>
        <w:t>Asclepias</w:t>
      </w:r>
      <w:proofErr w:type="spellEnd"/>
      <w:r w:rsidRPr="00EA6FA5">
        <w:rPr>
          <w:i/>
        </w:rPr>
        <w:t xml:space="preserve"> </w:t>
      </w:r>
      <w:proofErr w:type="spellStart"/>
      <w:r w:rsidRPr="00EA6FA5">
        <w:rPr>
          <w:i/>
        </w:rPr>
        <w:t>tuberosa</w:t>
      </w:r>
      <w:proofErr w:type="spellEnd"/>
      <w:r w:rsidRPr="00EA6FA5">
        <w:rPr>
          <w:i/>
        </w:rPr>
        <w:t xml:space="preserve"> (</w:t>
      </w:r>
      <w:r>
        <w:t xml:space="preserve">butterfly-weed), </w:t>
      </w:r>
      <w:r w:rsidRPr="00EA6FA5">
        <w:rPr>
          <w:i/>
        </w:rPr>
        <w:t xml:space="preserve">Aster </w:t>
      </w:r>
      <w:proofErr w:type="spellStart"/>
      <w:r w:rsidRPr="00EA6FA5">
        <w:rPr>
          <w:i/>
        </w:rPr>
        <w:t>laevis</w:t>
      </w:r>
      <w:proofErr w:type="spellEnd"/>
      <w:r>
        <w:t xml:space="preserve"> (smooth aster), </w:t>
      </w:r>
      <w:r w:rsidRPr="00EA6FA5">
        <w:rPr>
          <w:i/>
        </w:rPr>
        <w:t xml:space="preserve">Coreopsis </w:t>
      </w:r>
      <w:proofErr w:type="spellStart"/>
      <w:r w:rsidRPr="00EA6FA5">
        <w:rPr>
          <w:i/>
        </w:rPr>
        <w:t>palmata</w:t>
      </w:r>
      <w:proofErr w:type="spellEnd"/>
      <w:r>
        <w:t xml:space="preserve"> (prairie coreopsis), </w:t>
      </w:r>
      <w:proofErr w:type="spellStart"/>
      <w:r w:rsidRPr="00EA6FA5">
        <w:rPr>
          <w:i/>
        </w:rPr>
        <w:t>Desmodium</w:t>
      </w:r>
      <w:proofErr w:type="spellEnd"/>
      <w:r w:rsidRPr="00EA6FA5">
        <w:rPr>
          <w:i/>
        </w:rPr>
        <w:t xml:space="preserve"> </w:t>
      </w:r>
      <w:proofErr w:type="spellStart"/>
      <w:r w:rsidRPr="00EA6FA5">
        <w:rPr>
          <w:i/>
        </w:rPr>
        <w:t>canadense</w:t>
      </w:r>
      <w:proofErr w:type="spellEnd"/>
      <w:r>
        <w:t xml:space="preserve"> (showy tick-trefoil), </w:t>
      </w:r>
      <w:r w:rsidRPr="00EA6FA5">
        <w:rPr>
          <w:i/>
        </w:rPr>
        <w:t xml:space="preserve">Eupatorium </w:t>
      </w:r>
      <w:proofErr w:type="spellStart"/>
      <w:r w:rsidRPr="00EA6FA5">
        <w:rPr>
          <w:i/>
        </w:rPr>
        <w:t>sessilifolium</w:t>
      </w:r>
      <w:proofErr w:type="spellEnd"/>
      <w:r>
        <w:t xml:space="preserve"> (upland boneset), </w:t>
      </w:r>
      <w:proofErr w:type="spellStart"/>
      <w:r w:rsidRPr="00EA6FA5">
        <w:rPr>
          <w:i/>
        </w:rPr>
        <w:t>Euphoribia</w:t>
      </w:r>
      <w:proofErr w:type="spellEnd"/>
      <w:r w:rsidRPr="00EA6FA5">
        <w:rPr>
          <w:i/>
        </w:rPr>
        <w:t xml:space="preserve"> </w:t>
      </w:r>
      <w:proofErr w:type="spellStart"/>
      <w:r w:rsidRPr="00EA6FA5">
        <w:rPr>
          <w:i/>
        </w:rPr>
        <w:t>corollata</w:t>
      </w:r>
      <w:proofErr w:type="spellEnd"/>
      <w:r>
        <w:t xml:space="preserve"> (flowering spurge), </w:t>
      </w:r>
      <w:proofErr w:type="spellStart"/>
      <w:r w:rsidRPr="00EA6FA5">
        <w:rPr>
          <w:i/>
        </w:rPr>
        <w:t>Galium</w:t>
      </w:r>
      <w:proofErr w:type="spellEnd"/>
      <w:r w:rsidRPr="00EA6FA5">
        <w:rPr>
          <w:i/>
        </w:rPr>
        <w:t xml:space="preserve"> </w:t>
      </w:r>
      <w:proofErr w:type="spellStart"/>
      <w:r w:rsidRPr="00EA6FA5">
        <w:rPr>
          <w:i/>
        </w:rPr>
        <w:t>boreale</w:t>
      </w:r>
      <w:proofErr w:type="spellEnd"/>
      <w:r>
        <w:t xml:space="preserve"> (northern bedstraw), </w:t>
      </w:r>
      <w:proofErr w:type="spellStart"/>
      <w:r w:rsidRPr="00EA6FA5">
        <w:rPr>
          <w:i/>
        </w:rPr>
        <w:t>Gentiana</w:t>
      </w:r>
      <w:proofErr w:type="spellEnd"/>
      <w:r w:rsidRPr="00EA6FA5">
        <w:rPr>
          <w:i/>
        </w:rPr>
        <w:t xml:space="preserve"> </w:t>
      </w:r>
      <w:proofErr w:type="spellStart"/>
      <w:r w:rsidRPr="00EA6FA5">
        <w:rPr>
          <w:i/>
        </w:rPr>
        <w:t>flavida</w:t>
      </w:r>
      <w:proofErr w:type="spellEnd"/>
      <w:r>
        <w:t xml:space="preserve"> (white gentian</w:t>
      </w:r>
      <w:r w:rsidRPr="00EA6FA5">
        <w:rPr>
          <w:i/>
        </w:rPr>
        <w:t xml:space="preserve">), </w:t>
      </w:r>
      <w:proofErr w:type="spellStart"/>
      <w:r w:rsidRPr="00EA6FA5">
        <w:rPr>
          <w:i/>
        </w:rPr>
        <w:t>Lathyrus</w:t>
      </w:r>
      <w:proofErr w:type="spellEnd"/>
      <w:r w:rsidRPr="00EA6FA5">
        <w:rPr>
          <w:i/>
        </w:rPr>
        <w:t xml:space="preserve"> venosus</w:t>
      </w:r>
      <w:r>
        <w:t xml:space="preserve"> (veiny pea), </w:t>
      </w:r>
      <w:r w:rsidRPr="00EA6FA5">
        <w:rPr>
          <w:i/>
        </w:rPr>
        <w:t xml:space="preserve">Lespedeza </w:t>
      </w:r>
      <w:proofErr w:type="spellStart"/>
      <w:r w:rsidRPr="00EA6FA5">
        <w:rPr>
          <w:i/>
        </w:rPr>
        <w:t>capitata</w:t>
      </w:r>
      <w:proofErr w:type="spellEnd"/>
      <w:r>
        <w:t xml:space="preserve"> (bush-clover), </w:t>
      </w:r>
      <w:r w:rsidRPr="00EA6FA5">
        <w:rPr>
          <w:i/>
        </w:rPr>
        <w:t xml:space="preserve">Monarda </w:t>
      </w:r>
      <w:proofErr w:type="spellStart"/>
      <w:r w:rsidRPr="00EA6FA5">
        <w:rPr>
          <w:i/>
        </w:rPr>
        <w:t>fistulosa</w:t>
      </w:r>
      <w:proofErr w:type="spellEnd"/>
      <w:r>
        <w:t xml:space="preserve"> (wild-bergamot), </w:t>
      </w:r>
      <w:proofErr w:type="spellStart"/>
      <w:r w:rsidRPr="00EA6FA5">
        <w:rPr>
          <w:i/>
        </w:rPr>
        <w:t>Pycnanthemum</w:t>
      </w:r>
      <w:proofErr w:type="spellEnd"/>
      <w:r w:rsidRPr="00EA6FA5">
        <w:rPr>
          <w:i/>
        </w:rPr>
        <w:t xml:space="preserve"> </w:t>
      </w:r>
      <w:proofErr w:type="spellStart"/>
      <w:r w:rsidRPr="00EA6FA5">
        <w:rPr>
          <w:i/>
        </w:rPr>
        <w:t>virginianum</w:t>
      </w:r>
      <w:proofErr w:type="spellEnd"/>
      <w:r>
        <w:t xml:space="preserve"> (mountain mint), </w:t>
      </w:r>
      <w:proofErr w:type="spellStart"/>
      <w:r w:rsidRPr="00EA6FA5">
        <w:rPr>
          <w:i/>
        </w:rPr>
        <w:t>Rudbeckia</w:t>
      </w:r>
      <w:proofErr w:type="spellEnd"/>
      <w:r w:rsidRPr="00EA6FA5">
        <w:rPr>
          <w:i/>
        </w:rPr>
        <w:t xml:space="preserve"> </w:t>
      </w:r>
      <w:proofErr w:type="spellStart"/>
      <w:r w:rsidRPr="00EA6FA5">
        <w:rPr>
          <w:i/>
        </w:rPr>
        <w:t>hirta</w:t>
      </w:r>
      <w:proofErr w:type="spellEnd"/>
      <w:r>
        <w:t xml:space="preserve"> (black-eyed Susan), </w:t>
      </w:r>
      <w:proofErr w:type="spellStart"/>
      <w:r w:rsidRPr="00EA6FA5">
        <w:rPr>
          <w:i/>
        </w:rPr>
        <w:t>Silene</w:t>
      </w:r>
      <w:proofErr w:type="spellEnd"/>
      <w:r w:rsidRPr="00EA6FA5">
        <w:rPr>
          <w:i/>
        </w:rPr>
        <w:t xml:space="preserve"> </w:t>
      </w:r>
      <w:proofErr w:type="spellStart"/>
      <w:r w:rsidRPr="00EA6FA5">
        <w:rPr>
          <w:i/>
        </w:rPr>
        <w:t>stellata</w:t>
      </w:r>
      <w:proofErr w:type="spellEnd"/>
      <w:r>
        <w:t xml:space="preserve"> (starry campion), </w:t>
      </w:r>
      <w:proofErr w:type="spellStart"/>
      <w:r w:rsidRPr="00EA6FA5">
        <w:rPr>
          <w:i/>
        </w:rPr>
        <w:t>Solidago</w:t>
      </w:r>
      <w:proofErr w:type="spellEnd"/>
      <w:r w:rsidRPr="00EA6FA5">
        <w:rPr>
          <w:i/>
        </w:rPr>
        <w:t xml:space="preserve"> </w:t>
      </w:r>
      <w:proofErr w:type="spellStart"/>
      <w:r w:rsidRPr="00EA6FA5">
        <w:rPr>
          <w:i/>
        </w:rPr>
        <w:t>juncea</w:t>
      </w:r>
      <w:proofErr w:type="spellEnd"/>
      <w:r>
        <w:t xml:space="preserve"> (early goldenrod), </w:t>
      </w:r>
      <w:proofErr w:type="spellStart"/>
      <w:r w:rsidRPr="00EA6FA5">
        <w:rPr>
          <w:i/>
        </w:rPr>
        <w:t>Taenidia</w:t>
      </w:r>
      <w:proofErr w:type="spellEnd"/>
      <w:r w:rsidRPr="00EA6FA5">
        <w:rPr>
          <w:i/>
        </w:rPr>
        <w:t xml:space="preserve"> </w:t>
      </w:r>
      <w:proofErr w:type="spellStart"/>
      <w:r w:rsidRPr="00EA6FA5">
        <w:rPr>
          <w:i/>
        </w:rPr>
        <w:t>integrima</w:t>
      </w:r>
      <w:proofErr w:type="spellEnd"/>
      <w:r>
        <w:t xml:space="preserve"> (yellow pimpernel), </w:t>
      </w:r>
      <w:proofErr w:type="spellStart"/>
      <w:r w:rsidRPr="00EA6FA5">
        <w:rPr>
          <w:i/>
        </w:rPr>
        <w:t>Triosteum</w:t>
      </w:r>
      <w:proofErr w:type="spellEnd"/>
      <w:r w:rsidRPr="00EA6FA5">
        <w:rPr>
          <w:i/>
        </w:rPr>
        <w:t xml:space="preserve"> </w:t>
      </w:r>
      <w:proofErr w:type="spellStart"/>
      <w:r w:rsidRPr="00EA6FA5">
        <w:rPr>
          <w:i/>
        </w:rPr>
        <w:t>perfoliatum</w:t>
      </w:r>
      <w:proofErr w:type="spellEnd"/>
      <w:r>
        <w:t xml:space="preserve"> (horse-gentian, feverwort), </w:t>
      </w:r>
      <w:proofErr w:type="spellStart"/>
      <w:r w:rsidRPr="00EA6FA5">
        <w:rPr>
          <w:i/>
        </w:rPr>
        <w:t>Veronicastrum</w:t>
      </w:r>
      <w:proofErr w:type="spellEnd"/>
      <w:r w:rsidRPr="00EA6FA5">
        <w:rPr>
          <w:i/>
        </w:rPr>
        <w:t xml:space="preserve"> </w:t>
      </w:r>
      <w:proofErr w:type="spellStart"/>
      <w:r w:rsidRPr="00EA6FA5">
        <w:rPr>
          <w:i/>
        </w:rPr>
        <w:t>virginicum</w:t>
      </w:r>
      <w:proofErr w:type="spellEnd"/>
      <w:r>
        <w:t xml:space="preserve"> (Culver’s root) and </w:t>
      </w:r>
      <w:proofErr w:type="spellStart"/>
      <w:r w:rsidRPr="00EA6FA5">
        <w:rPr>
          <w:i/>
        </w:rPr>
        <w:t>Zizia</w:t>
      </w:r>
      <w:proofErr w:type="spellEnd"/>
      <w:r w:rsidRPr="00EA6FA5">
        <w:rPr>
          <w:i/>
        </w:rPr>
        <w:t xml:space="preserve"> </w:t>
      </w:r>
      <w:proofErr w:type="spellStart"/>
      <w:r w:rsidRPr="00EA6FA5">
        <w:rPr>
          <w:i/>
        </w:rPr>
        <w:t>aurea</w:t>
      </w:r>
      <w:proofErr w:type="spellEnd"/>
      <w:r>
        <w:t xml:space="preserve"> (golden alexanders). (List compiled from NatureServe 2004, Bader 2001, </w:t>
      </w:r>
      <w:proofErr w:type="spellStart"/>
      <w:r>
        <w:t>Pruka</w:t>
      </w:r>
      <w:proofErr w:type="spellEnd"/>
      <w:r>
        <w:t xml:space="preserve"> 1995, Leach and Ross 1995, Packard 1988, Chapman 1984, Bray 1960, Curtis 1959).</w:t>
      </w:r>
    </w:p>
    <w:p w:rsidR="005E487E" w:rsidP="005E487E" w:rsidRDefault="005E487E">
      <w:pPr>
        <w:pStyle w:val="InfoPara"/>
      </w:pPr>
      <w:r>
        <w:t>BpS Dominant and Indicator Species</w:t>
      </w:r>
    </w:p>
    <w:p>
      <w:r>
        <w:rPr>
          <w:sz w:val="16"/>
        </w:rPr>
        <w:t>Species names are from the NRCS PLANTS database. Check species codes at http://plants.usda.gov.</w:t>
      </w:r>
    </w:p>
    <w:p w:rsidR="005E487E" w:rsidP="005E487E" w:rsidRDefault="005E487E">
      <w:pPr>
        <w:pStyle w:val="InfoPara"/>
      </w:pPr>
      <w:r>
        <w:t>Disturbance Description</w:t>
      </w:r>
    </w:p>
    <w:p w:rsidR="005E487E" w:rsidP="005E487E" w:rsidRDefault="005E487E">
      <w:r>
        <w:t>Cottam (1949) and Curtis (1959) suggested that oak savannas originated when prairie fires spread into surrounding closed oak forest with enough intensity to create open canopy conditions (also see Anderson and Bowles 1999, Anderson and Brown 1986). Other researchers have proposed that savannas also originated following invasion of prairie by oaks during prolonged lulls in annual fire regimes (Anderson and Bowles 1999, Grimm 1984). Repeated low-intensity fires working in concert with drought and windthrow th</w:t>
      </w:r>
      <w:r w:rsidR="00A23D77">
        <w:t>en maintained these savannas (</w:t>
      </w:r>
      <w:r>
        <w:t>Faber-Langendoen and Tester 1993, Curtis 1959, Stout 1946). Within dry-mesic savanna systems, such as oak openings, it is likely that annual or nearly annual fire disturbance was the primary abiotic factor influencing savanna structure and composition. Fires prevented canopy closure and the dominance of woody vegetation (Leitner et al. 1991). Presently, the prevalent catalyst of fires is lightning strike, but historically, Native Americans played an integral role in the fire regime, accidentally and/or intentionally setting fire to prairie and savanna ecosystems (Anderson and Bowles 1999, Bowles and McBride 1998, Dorney and Dorney 1989, Chapman 1984, Grimm 1984, Day 1953). Where large-scale herbivores (i.e., elk and bison) were abundant, grazing may have helped inhibit the succession of oak savanna to woodland (Ritchie et al. 1998, McClain et al. 1993).</w:t>
      </w:r>
    </w:p>
    <w:p w:rsidR="005E487E" w:rsidP="005E487E" w:rsidRDefault="005E487E"/>
    <w:p w:rsidR="005E487E" w:rsidP="005E487E" w:rsidRDefault="005E487E">
      <w:r>
        <w:t>The character of oak savannas can differ dramatically, primarily as the result of varying fire intensity and frequency, which are influenced by climatic conditions, soil texture, topography, size of physiographic and vegetative units, and landscape context (i.e., proximity to water bodies and fire-resistant and fire-conducive plant communities) (Anderson and Bowles 1999, Anderson and Bowles 1999, Anderson and Bowles 1999, Chapman et al. 1995). Historically, fire regimes were also influenced by the number and distribution of indigenous peoples (Chapman 1984). Infrequent, high-intensity fires may kill mature oaks and produce savannas covered by abundant scrubby oak sprouts. Park-like openings with widely spaced trees and an open graminoid/forb understory are maintained by frequent, low-intensity fires, which occur often enough to restrict maturation of oak seedlings and encroachment by other woody species (Peterson and Reich 2001, Chapman et al. 1995, Faber-Langendoen and Davis 1995).</w:t>
      </w:r>
    </w:p>
    <w:p w:rsidR="005E487E" w:rsidP="005E487E" w:rsidRDefault="005E487E">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E487E" w:rsidP="005E487E" w:rsidRDefault="005E487E">
      <w:pPr>
        <w:pStyle w:val="InfoPara"/>
      </w:pPr>
      <w:r>
        <w:t>Scale Description</w:t>
      </w:r>
    </w:p>
    <w:p w:rsidR="005E487E" w:rsidP="005E487E" w:rsidRDefault="005E487E">
      <w:r>
        <w:t xml:space="preserve">The expected fire regimes for this type are I (frequent ground fires) and III (mixed severity). The ground fire was the more commonly occurring fire disturbance, but when dry conditions </w:t>
      </w:r>
      <w:r>
        <w:lastRenderedPageBreak/>
        <w:t>combined with dense stand conditions, a mixed-severity fire could result, with the fire crowning into the canopy where fuel ladders were present. The scale of these fires is thought to occur on tens of thousands of acres.</w:t>
      </w:r>
    </w:p>
    <w:p w:rsidR="005E487E" w:rsidP="005E487E" w:rsidRDefault="005E487E">
      <w:pPr>
        <w:pStyle w:val="InfoPara"/>
      </w:pPr>
      <w:r>
        <w:t>Adjacency or Identification Concerns</w:t>
      </w:r>
    </w:p>
    <w:p w:rsidR="005E487E" w:rsidP="005E487E" w:rsidRDefault="005E487E">
      <w:r>
        <w:t xml:space="preserve">The northern oak savanna type includes several matrix communities such as mesic and dry-mesic oak openings, dry oak barrens, mixed oak and oak-hickory woodlands, and a variety of small and large patch prairie types. </w:t>
      </w:r>
    </w:p>
    <w:p w:rsidR="005E487E" w:rsidP="005E487E" w:rsidRDefault="005E487E"/>
    <w:p w:rsidR="005E487E" w:rsidP="005E487E" w:rsidRDefault="005E487E">
      <w:r>
        <w:t>This type intergrades and can be confused with more open expressions of North-Central Interior Dry-Mesic Oak Forest and Woodland (BpS 1310) and North-Central Interior Dry Oak Forest and Woodland (BpS 1311). It can be distinguished from these systems in some cases by a higher percentage of sand (though not to the excessive levels of the North-Central Oak Barrens) in ECOMAP sections 222K and 222R. This type can also intergrade with North-Central Oak Barrens (BpS 1395) as soils become increasingly sandy. In 222L it is also associated with moderate levels of silt. In ECOMPA sections 222K and 222L it is associated with the SSURGO taxonomic particle size of “fine-silty” and fine-silty over clayey.</w:t>
      </w:r>
    </w:p>
    <w:p w:rsidR="005E487E" w:rsidP="005E487E" w:rsidRDefault="005E487E"/>
    <w:p w:rsidR="005E487E" w:rsidP="005E487E" w:rsidRDefault="005E487E">
      <w:r>
        <w:t>Today, northern oak savanna in the upper Midwest is limited to small, degraded remnants. Circa 1800, oak savanna communities covered some 11-13 million ha (27-32 million ac) of the Midwest. Presently oak savanna remnants occur on just 0.02% of their circa 1800 extent (</w:t>
      </w:r>
      <w:proofErr w:type="spellStart"/>
      <w:r>
        <w:t>Nuzzo</w:t>
      </w:r>
      <w:proofErr w:type="spellEnd"/>
      <w:r>
        <w:t xml:space="preserve"> 1986). Following European settlement of prairies, settlement and conversion to agriculture of oak savanna rapidly followed (</w:t>
      </w:r>
      <w:proofErr w:type="spellStart"/>
      <w:r>
        <w:t>Kenoyer</w:t>
      </w:r>
      <w:proofErr w:type="spellEnd"/>
      <w:r>
        <w:t xml:space="preserve"> 1930). Many towns, college campuses, parks and cemeteries of the Midwest were established on former oak savanna (Packard 1988, </w:t>
      </w:r>
      <w:proofErr w:type="spellStart"/>
      <w:r>
        <w:t>Bronny</w:t>
      </w:r>
      <w:proofErr w:type="spellEnd"/>
      <w:r>
        <w:t xml:space="preserve"> 1989, Chapman 1984). </w:t>
      </w:r>
    </w:p>
    <w:p w:rsidR="005E487E" w:rsidP="005E487E" w:rsidRDefault="005E487E"/>
    <w:p w:rsidR="005E487E" w:rsidP="005E487E" w:rsidRDefault="005E487E">
      <w:r>
        <w:t>Alteration of historic fire regimes has shifted most oak savannas into woodlands and forest (Faber-Langendoen 1993, Curtis 1959, Cottam 1949). The decrease in Native American populations across the Midwest in the 1700-1800s likely resulted in a decrease in fire frequency. Wildfire suppression policies instituted in the 1920s in concert with road construction, expansion of towns</w:t>
      </w:r>
      <w:r w:rsidR="006967E1">
        <w:t>,</w:t>
      </w:r>
      <w:r>
        <w:t xml:space="preserve"> and increased agriculture caused a dramatic decrease in fire frequency and intensity (Abrams 1992). The reduction of fire in the landscape resulted in the succession of open oak savanna to closed-canopy forests with little advanced regeneration of oaks and a vanishing graminoid component (Chapman et al. 1995). With the absence of fire, oak savannas converted to closed canopy forest within decades (estimates range from 25</w:t>
      </w:r>
      <w:r w:rsidR="00EA6FA5">
        <w:t>-</w:t>
      </w:r>
      <w:r>
        <w:t xml:space="preserve">40yrs) (Stout 1946, Curtis 1959) with more mesic savannas, such as bur oak plains, deteriorating more rapidly (Packard 1993, Abrams 1992). The rapid conversion to oak forest occurred because of the prevalence in the understory of oak grubs, which are repeatedly fire-suppressed oaks with huge root masses that allowed them to achieve canopy ascension following release from annual fires (Bowles and McBride 1998, Kline 1997, Chapman 1984, Cottam 1949). Frequently these oak grubs were </w:t>
      </w:r>
      <w:r w:rsidRPr="00EA6FA5">
        <w:rPr>
          <w:i/>
        </w:rPr>
        <w:t xml:space="preserve">Quercus </w:t>
      </w:r>
      <w:proofErr w:type="spellStart"/>
      <w:r w:rsidRPr="00EA6FA5">
        <w:rPr>
          <w:i/>
        </w:rPr>
        <w:t>velutina</w:t>
      </w:r>
      <w:proofErr w:type="spellEnd"/>
      <w:r>
        <w:t xml:space="preserve"> (black oaks), which became canopy </w:t>
      </w:r>
      <w:proofErr w:type="spellStart"/>
      <w:r>
        <w:t>codominants</w:t>
      </w:r>
      <w:proofErr w:type="spellEnd"/>
      <w:r>
        <w:t xml:space="preserve"> with the advent of fire suppression.</w:t>
      </w:r>
    </w:p>
    <w:p w:rsidR="005E487E" w:rsidP="005E487E" w:rsidRDefault="005E487E"/>
    <w:p w:rsidR="005E487E" w:rsidP="005E487E" w:rsidRDefault="005E487E">
      <w:r>
        <w:lastRenderedPageBreak/>
        <w:t xml:space="preserve">Oak savanna remnants are often depauperate in floristic diversity as the result of fire suppression and subsequent woody encroachment, livestock grazing, and the invasion of exotic species. Sustained grazing introduced soil disturbance, prevented oak establishment, and caused decreases in native forbs and grasses with increases in weeds (native and exotic) (Jones 2000, McPherson 1997, Bray 1960). </w:t>
      </w:r>
    </w:p>
    <w:p w:rsidR="00A23D77" w:rsidP="005E487E" w:rsidRDefault="00A23D77"/>
    <w:p w:rsidR="005E487E" w:rsidP="005E487E" w:rsidRDefault="005E487E">
      <w:proofErr w:type="spellStart"/>
      <w:r>
        <w:t>Groundlayer</w:t>
      </w:r>
      <w:proofErr w:type="spellEnd"/>
      <w:r>
        <w:t xml:space="preserve"> vegetation of savanna remnants has been inhibited by low levels of light filtering through the dense overstories and impenetrable understories (often dominated by exotic shrubs) and by the thick litter layers that have accumulated</w:t>
      </w:r>
      <w:r w:rsidR="00A23D77">
        <w:t xml:space="preserve"> </w:t>
      </w:r>
      <w:r>
        <w:t>from over a century of fire suppression (Bowles and McBride 1998).</w:t>
      </w:r>
    </w:p>
    <w:p w:rsidR="005E487E" w:rsidP="005E487E" w:rsidRDefault="005E487E">
      <w:pPr>
        <w:pStyle w:val="InfoPara"/>
      </w:pPr>
      <w:r>
        <w:t>Issues or Problems</w:t>
      </w:r>
    </w:p>
    <w:p w:rsidR="005E487E" w:rsidP="005E487E" w:rsidRDefault="005E487E"/>
    <w:p w:rsidR="005E487E" w:rsidP="005E487E" w:rsidRDefault="005E487E">
      <w:pPr>
        <w:pStyle w:val="InfoPara"/>
      </w:pPr>
      <w:r>
        <w:t>Native Uncharacteristic Conditions</w:t>
      </w:r>
    </w:p>
    <w:p w:rsidR="005E487E" w:rsidP="005E487E" w:rsidRDefault="005E487E"/>
    <w:p w:rsidR="005E487E" w:rsidP="005E487E" w:rsidRDefault="005E487E">
      <w:pPr>
        <w:pStyle w:val="InfoPara"/>
      </w:pPr>
      <w:r>
        <w:t>Comments</w:t>
      </w:r>
    </w:p>
    <w:p w:rsidR="00A21AC3" w:rsidP="00A21AC3" w:rsidRDefault="00A21AC3">
      <w:pPr>
        <w:rPr>
          <w:b/>
        </w:rPr>
      </w:pPr>
    </w:p>
    <w:p w:rsidR="005E487E" w:rsidP="005E487E" w:rsidRDefault="005E487E">
      <w:pPr>
        <w:pStyle w:val="ReportSection"/>
      </w:pPr>
      <w:r>
        <w:t>Succession Classes</w:t>
      </w:r>
    </w:p>
    <w:p w:rsidR="005E487E" w:rsidP="005E487E" w:rsidRDefault="005E487E"/>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E487E" w:rsidP="005E487E" w:rsidRDefault="005E487E">
      <w:pPr>
        <w:pStyle w:val="InfoPara"/>
        <w:pBdr>
          <w:top w:val="single" w:color="auto" w:sz="4" w:space="1"/>
        </w:pBdr>
      </w:pPr>
      <w:r>
        <w:t>Class A</w:t>
      </w:r>
      <w:r>
        <w:tab/>
        <w:t>21</w:t>
      </w:r>
      <w:r w:rsidR="002A3B10">
        <w:tab/>
      </w:r>
      <w:r w:rsidR="002A3B10">
        <w:tab/>
      </w:r>
      <w:r w:rsidR="002A3B10">
        <w:tab/>
      </w:r>
      <w:r w:rsidR="002A3B10">
        <w:tab/>
      </w:r>
      <w:r w:rsidR="004F7795">
        <w:t>Early Development 1 - All Structures</w:t>
      </w:r>
    </w:p>
    <w:p w:rsidR="005E487E" w:rsidP="005E487E" w:rsidRDefault="005E487E"/>
    <w:p w:rsidR="005E487E" w:rsidP="005E487E" w:rsidRDefault="005E487E">
      <w:pPr>
        <w:pStyle w:val="SClassInfoPara"/>
      </w:pPr>
      <w:r>
        <w:t>Indicator Species</w:t>
      </w:r>
    </w:p>
    <w:p w:rsidR="005E487E" w:rsidP="005E487E" w:rsidRDefault="005E487E"/>
    <w:p w:rsidR="005E487E" w:rsidP="005E487E" w:rsidRDefault="005E487E">
      <w:pPr>
        <w:pStyle w:val="SClassInfoPara"/>
      </w:pPr>
      <w:r>
        <w:t>Description</w:t>
      </w:r>
    </w:p>
    <w:p w:rsidR="005E487E" w:rsidP="005E487E" w:rsidRDefault="005E487E">
      <w:r>
        <w:t xml:space="preserve">0-50yr old class consisting of prairie grasses and forbs which dominate open grassland with scattered oak grubs and clumps of shrubs. These grubs can become trees in this class, but are </w:t>
      </w:r>
      <w:proofErr w:type="gramStart"/>
      <w:r>
        <w:t>fairly scattered</w:t>
      </w:r>
      <w:proofErr w:type="gramEnd"/>
      <w:r>
        <w:t>.</w:t>
      </w:r>
    </w:p>
    <w:p w:rsidR="00A23D77" w:rsidP="005E487E" w:rsidRDefault="00A23D77"/>
    <w:p w:rsidR="00A23D77" w:rsidP="00A23D77" w:rsidRDefault="00A23D77">
      <w:r>
        <w:t xml:space="preserve">Upper Layer Lifeform is not the dominant lifeform.  Herbs, up to </w:t>
      </w:r>
      <w:r w:rsidR="00EA6FA5">
        <w:t>1m</w:t>
      </w:r>
      <w:r>
        <w:t xml:space="preserve"> tall, ranging in cover from 0-100%, tending towards 100%.</w:t>
      </w:r>
    </w:p>
    <w:p w:rsidR="005E487E" w:rsidP="005E487E" w:rsidRDefault="005E487E"/>
    <w:p>
      <w:r>
        <w:rPr>
          <w:i/>
          <w:u w:val="single"/>
        </w:rPr>
        <w:t>Maximum Tree Size Class</w:t>
      </w:r>
      <w:br/>
      <w:r>
        <w:t>Medium 9-21"DBH</w:t>
      </w:r>
    </w:p>
    <w:p w:rsidR="005E487E" w:rsidP="005E487E" w:rsidRDefault="005E487E">
      <w:pPr>
        <w:pStyle w:val="InfoPara"/>
        <w:pBdr>
          <w:top w:val="single" w:color="auto" w:sz="4" w:space="1"/>
        </w:pBdr>
      </w:pPr>
      <w:r>
        <w:t>Class B</w:t>
      </w:r>
      <w:r>
        <w:tab/>
        <w:t>63</w:t>
      </w:r>
      <w:r w:rsidR="002A3B10">
        <w:tab/>
      </w:r>
      <w:r w:rsidR="002A3B10">
        <w:tab/>
      </w:r>
      <w:r w:rsidR="002A3B10">
        <w:tab/>
      </w:r>
      <w:r w:rsidR="002A3B10">
        <w:tab/>
      </w:r>
      <w:r w:rsidR="004F7795">
        <w:t>Late Development 1 - Open</w:t>
      </w:r>
    </w:p>
    <w:p w:rsidR="005E487E" w:rsidP="005E487E" w:rsidRDefault="005E487E"/>
    <w:p w:rsidR="005E487E" w:rsidP="005E487E" w:rsidRDefault="005E487E">
      <w:pPr>
        <w:pStyle w:val="SClassInfoPara"/>
      </w:pPr>
      <w:r>
        <w:t>Indicator Species</w:t>
      </w:r>
    </w:p>
    <w:p w:rsidR="005E487E" w:rsidP="005E487E" w:rsidRDefault="005E487E"/>
    <w:p w:rsidR="005E487E" w:rsidP="005E487E" w:rsidRDefault="005E487E">
      <w:pPr>
        <w:pStyle w:val="SClassInfoPara"/>
      </w:pPr>
      <w:r>
        <w:t>Description</w:t>
      </w:r>
    </w:p>
    <w:p w:rsidR="005E487E" w:rsidP="005E487E" w:rsidRDefault="005E487E">
      <w:r>
        <w:t xml:space="preserve">This is a system of widely-scattered, large-diameter oaks and shrub clumps within a matrix of prairie grasses and forbs (21-60% canopy closure). </w:t>
      </w:r>
    </w:p>
    <w:p w:rsidR="005E487E" w:rsidP="005E487E" w:rsidRDefault="005E487E"/>
    <w:p>
      <w:r>
        <w:rPr>
          <w:i/>
          <w:u w:val="single"/>
        </w:rPr>
        <w:t>Maximum Tree Size Class</w:t>
      </w:r>
      <w:br/>
      <w:r>
        <w:t>Large 21-33"DBH</w:t>
      </w:r>
    </w:p>
    <w:p w:rsidR="005E487E" w:rsidP="005E487E" w:rsidRDefault="005E487E">
      <w:pPr>
        <w:pStyle w:val="InfoPara"/>
        <w:pBdr>
          <w:top w:val="single" w:color="auto" w:sz="4" w:space="1"/>
        </w:pBdr>
      </w:pPr>
      <w:r>
        <w:t>Class C</w:t>
      </w:r>
      <w:r>
        <w:tab/>
        <w:t>14</w:t>
      </w:r>
      <w:r w:rsidR="002A3B10">
        <w:tab/>
      </w:r>
      <w:r w:rsidR="002A3B10">
        <w:tab/>
      </w:r>
      <w:r w:rsidR="002A3B10">
        <w:tab/>
      </w:r>
      <w:r w:rsidR="002A3B10">
        <w:tab/>
      </w:r>
      <w:r w:rsidR="004F7795">
        <w:t>Late Development 2 - Open</w:t>
      </w:r>
    </w:p>
    <w:p w:rsidR="005E487E" w:rsidP="005E487E" w:rsidRDefault="005E487E"/>
    <w:p w:rsidR="005E487E" w:rsidP="005E487E" w:rsidRDefault="005E487E">
      <w:pPr>
        <w:pStyle w:val="SClassInfoPara"/>
      </w:pPr>
      <w:r>
        <w:t>Indicator Species</w:t>
      </w:r>
    </w:p>
    <w:p w:rsidR="005E487E" w:rsidP="005E487E" w:rsidRDefault="005E487E"/>
    <w:p w:rsidR="005E487E" w:rsidP="005E487E" w:rsidRDefault="005E487E">
      <w:pPr>
        <w:pStyle w:val="SClassInfoPara"/>
      </w:pPr>
      <w:r>
        <w:t>Description</w:t>
      </w:r>
    </w:p>
    <w:p w:rsidR="005E487E" w:rsidP="00A21AC3" w:rsidRDefault="005E487E">
      <w:r>
        <w:t xml:space="preserve">Open canopy (60-80% canopy closure) oak-dominated woodland with high stem density. These oak groves occupy areas of the landscape that frequently escape fire due to topographic position. </w:t>
      </w:r>
    </w:p>
    <w:p w:rsidR="005E487E" w:rsidP="005E487E" w:rsidRDefault="005E487E"/>
    <w:p>
      <w:r>
        <w:rPr>
          <w:i/>
          <w:u w:val="single"/>
        </w:rPr>
        <w:t>Maximum Tree Size Class</w:t>
      </w:r>
      <w:br/>
      <w:r>
        <w:t>Very Large &gt;33"DBH</w:t>
      </w:r>
    </w:p>
    <w:p w:rsidR="005E487E" w:rsidP="005E487E" w:rsidRDefault="005E487E">
      <w:pPr>
        <w:pStyle w:val="InfoPara"/>
        <w:pBdr>
          <w:top w:val="single" w:color="auto" w:sz="4" w:space="1"/>
        </w:pBdr>
      </w:pPr>
      <w:r>
        <w:t>Class D</w:t>
      </w:r>
      <w:r>
        <w:tab/>
        <w:t>2</w:t>
      </w:r>
      <w:r w:rsidR="002A3B10">
        <w:tab/>
      </w:r>
      <w:r w:rsidR="002A3B10">
        <w:tab/>
      </w:r>
      <w:r w:rsidR="002A3B10">
        <w:tab/>
      </w:r>
      <w:r w:rsidR="002A3B10">
        <w:tab/>
      </w:r>
      <w:r w:rsidR="004F7795">
        <w:t>Late Development 3 - Closed</w:t>
      </w:r>
    </w:p>
    <w:p w:rsidR="005E487E" w:rsidP="005E487E" w:rsidRDefault="005E487E"/>
    <w:p w:rsidR="005E487E" w:rsidP="005E487E" w:rsidRDefault="005E487E">
      <w:pPr>
        <w:pStyle w:val="SClassInfoPara"/>
      </w:pPr>
      <w:r>
        <w:t>Indicator Species</w:t>
      </w:r>
    </w:p>
    <w:p w:rsidR="005E487E" w:rsidP="005E487E" w:rsidRDefault="005E487E"/>
    <w:p w:rsidR="005E487E" w:rsidP="005E487E" w:rsidRDefault="005E487E">
      <w:pPr>
        <w:pStyle w:val="SClassInfoPara"/>
      </w:pPr>
      <w:r>
        <w:t>Description</w:t>
      </w:r>
    </w:p>
    <w:p w:rsidR="00A21AC3" w:rsidP="00A21AC3" w:rsidRDefault="005E487E">
      <w:r>
        <w:t>This is a closed-canopy (81-100%) oak-dominated forest with scattered hickories. These oak groves occupy areas of the landscape that frequently escape fire due to topographic position.</w:t>
      </w:r>
    </w:p>
    <w:p w:rsidR="005E487E" w:rsidP="005E487E" w:rsidRDefault="005E487E">
      <w:r>
        <w:t>.</w:t>
      </w:r>
    </w:p>
    <w:p w:rsidR="005E487E" w:rsidP="005E487E" w:rsidRDefault="005E487E"/>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E487E" w:rsidP="005E487E" w:rsidRDefault="005E487E">
      <w:r>
        <w:t xml:space="preserve">Abrams, M.D. 1992. Fire and the development of oak forests. </w:t>
      </w:r>
      <w:proofErr w:type="spellStart"/>
      <w:r>
        <w:t>BioScience</w:t>
      </w:r>
      <w:proofErr w:type="spellEnd"/>
      <w:r w:rsidR="006967E1">
        <w:t>.</w:t>
      </w:r>
      <w:r>
        <w:t xml:space="preserve"> 42(5): 346-353.</w:t>
      </w:r>
    </w:p>
    <w:p w:rsidR="005E487E" w:rsidP="005E487E" w:rsidRDefault="005E487E"/>
    <w:p w:rsidR="005E487E" w:rsidP="005E487E" w:rsidRDefault="005E487E">
      <w:r>
        <w:t>Abrams, M.D. and G.J. Nowacki. 1992. Historical variation in fire, oak recruitment, and post-logging accelerated succes</w:t>
      </w:r>
      <w:r w:rsidR="00EA6FA5">
        <w:t>s</w:t>
      </w:r>
      <w:r>
        <w:t>ion in central Pennsylvania. Bulletin of the Torrey Botanical Club. 119: 19-28.</w:t>
      </w:r>
    </w:p>
    <w:p w:rsidR="005E487E" w:rsidP="005E487E" w:rsidRDefault="005E487E"/>
    <w:p w:rsidR="005E487E" w:rsidP="005E487E" w:rsidRDefault="005E487E">
      <w:r>
        <w:t>Albert, D.A. 1995. Regional landscape ecosystems of Michigan, Minnesota, and Wisconsin: A working map and classification. Gen. Tech. Rep. NC-178. St. Paul, MN: USDA Forest Service, North Central Forest Experiment Station. Northern Prairie Wildlife Research Center Home Page. http://www.npwrc.usgs.gov/resource/1998/rlandscp/rlandscp.htm. (Version 03JUN98.) 250 pp.</w:t>
      </w:r>
    </w:p>
    <w:p w:rsidR="005E487E" w:rsidP="005E487E" w:rsidRDefault="005E487E"/>
    <w:p w:rsidR="005E487E" w:rsidP="005E487E" w:rsidRDefault="005E487E">
      <w:r>
        <w:t>Albertson, F.W. and J.E. Weaver. 1945. Injury and death or recovery of trees in prairie climate. Ecological Monographs. 15(4): 393-433.</w:t>
      </w:r>
    </w:p>
    <w:p w:rsidR="005E487E" w:rsidP="005E487E" w:rsidRDefault="005E487E"/>
    <w:p w:rsidR="005E487E" w:rsidP="005E487E" w:rsidRDefault="005E487E">
      <w:r>
        <w:t>Anderson, R.C. 1991. Illinois prairies: A historical perspective. Symposium Proceedings: Our Living Heritage: 384-391.</w:t>
      </w:r>
    </w:p>
    <w:p w:rsidR="005E487E" w:rsidP="005E487E" w:rsidRDefault="005E487E"/>
    <w:p w:rsidR="005E487E" w:rsidP="005E487E" w:rsidRDefault="005E487E">
      <w:r>
        <w:t>Anderson, R.C. and L.E. Brown. 1986. Stability and instability in plant communities following fire. American Journal of Botany. 73(3): 364-368.</w:t>
      </w:r>
    </w:p>
    <w:p w:rsidR="005E487E" w:rsidP="005E487E" w:rsidRDefault="005E487E"/>
    <w:p w:rsidR="005E487E" w:rsidP="005E487E" w:rsidRDefault="005E487E">
      <w:r>
        <w:t xml:space="preserve">Anderson, R.C. and M.L. Bowles. 1999. Deep-soil savannas and barrens of the Midwestern United States. In Anderson, R.C., J.S. </w:t>
      </w:r>
      <w:proofErr w:type="spellStart"/>
      <w:r>
        <w:t>Fralish</w:t>
      </w:r>
      <w:proofErr w:type="spellEnd"/>
      <w:r>
        <w:t xml:space="preserve"> and J.M. Baskin, eds. Savannas, Barrens, and Rock Outcrop Plant Communities of North America. Cambridge, UK: 155-170.</w:t>
      </w:r>
    </w:p>
    <w:p w:rsidR="005E487E" w:rsidP="005E487E" w:rsidRDefault="005E487E"/>
    <w:p w:rsidR="005E487E" w:rsidP="005E487E" w:rsidRDefault="005E487E">
      <w:r>
        <w:t>Bader, B.J. 2001. Developing a species list for oak savanna/oak woodland restoration at the University of Wisconsin-Madison Arboretum. Ecological Restoration. 19(4): 242-250.</w:t>
      </w:r>
    </w:p>
    <w:p w:rsidR="005E487E" w:rsidP="005E487E" w:rsidRDefault="005E487E"/>
    <w:p w:rsidR="005E487E" w:rsidP="005E487E" w:rsidRDefault="005E487E">
      <w:r>
        <w:t>Beal, W.J. 1904. Some of the changes now taking place in a forest of oak openings. Papers of the Michigan Academy of Science. 4: 107-108.</w:t>
      </w:r>
    </w:p>
    <w:p w:rsidR="005E487E" w:rsidP="005E487E" w:rsidRDefault="005E487E"/>
    <w:p w:rsidR="005E487E" w:rsidP="005E487E" w:rsidRDefault="005E487E">
      <w:r>
        <w:t>Bowles, M.L. and J.L. McBride. 1998. Vegetation composition, structure, and chronological change in a decadent midwestern North American savanna remnant. Natural Areas Journal. 18(1): 14-27.</w:t>
      </w:r>
    </w:p>
    <w:p w:rsidR="005E487E" w:rsidP="005E487E" w:rsidRDefault="005E487E"/>
    <w:p w:rsidR="005E487E" w:rsidP="005E487E" w:rsidRDefault="005E487E">
      <w:r>
        <w:t xml:space="preserve">Bray, J.R. 1960. The composition of savanna vegetation in Wisconsin. Ecology. 41(4): 721-732. </w:t>
      </w:r>
    </w:p>
    <w:p w:rsidR="005E487E" w:rsidP="005E487E" w:rsidRDefault="005E487E"/>
    <w:p w:rsidR="005E487E" w:rsidP="005E487E" w:rsidRDefault="005E487E">
      <w:r>
        <w:t xml:space="preserve">Brewer, R. and S. </w:t>
      </w:r>
      <w:proofErr w:type="spellStart"/>
      <w:r>
        <w:t>Kitler</w:t>
      </w:r>
      <w:proofErr w:type="spellEnd"/>
      <w:r>
        <w:t>. 1989. Tree distribution in southwestern Michigan bur oak openings. Michigan Botanist. 28: 73-79.</w:t>
      </w:r>
    </w:p>
    <w:p w:rsidR="005E487E" w:rsidP="005E487E" w:rsidRDefault="005E487E"/>
    <w:p w:rsidR="005E487E" w:rsidP="005E487E" w:rsidRDefault="005E487E">
      <w:proofErr w:type="spellStart"/>
      <w:r>
        <w:t>Bronny</w:t>
      </w:r>
      <w:proofErr w:type="spellEnd"/>
      <w:r>
        <w:t>, C. 1989. Chronicles of restoration. One-two punch: Grazing history and the recovery potential of oak savannas. Restoration and Management Notes 7(2): 73-76.</w:t>
      </w:r>
    </w:p>
    <w:p w:rsidR="005E487E" w:rsidP="005E487E" w:rsidRDefault="005E487E"/>
    <w:p w:rsidR="005E487E" w:rsidP="005E487E" w:rsidRDefault="005E487E">
      <w:r>
        <w:t>Chapman, K.A. 1984. An ecological investigation of native grassland in southern Lower Michigan. MA thesis, Western Michigan University. 235 pp.</w:t>
      </w:r>
    </w:p>
    <w:p w:rsidR="005E487E" w:rsidP="005E487E" w:rsidRDefault="005E487E"/>
    <w:p w:rsidR="005E487E" w:rsidP="005E487E" w:rsidRDefault="005E487E">
      <w:r>
        <w:t>Chapman, K.A. M.A. White, M.R. Huffman and D. Faber-Langendoen. 1995. Ecology and stewardship guidelines for oak barrens landscapes in the upper Midwest. In: Stearns, F. and K. Holland, eds. Proceedings of the Midwest Oak Savanna Conference, 1993. U.S. Environmental Protection Agency, Internet Publications. 21 September 2000 &lt;http://www.epa.gov/glnpo/oak/oak93/chapman.html&gt;: 1-29.</w:t>
      </w:r>
    </w:p>
    <w:p w:rsidR="005E487E" w:rsidP="005E487E" w:rsidRDefault="005E487E"/>
    <w:p w:rsidR="00691CEA" w:rsidP="00691CEA" w:rsidRDefault="00691CEA">
      <w:r>
        <w:rPr>
          <w:rStyle w:val="normaltextrun1"/>
          <w:lang w:val="en"/>
        </w:rPr>
        <w:t xml:space="preserve">Cleland, D.T.; </w:t>
      </w:r>
      <w:proofErr w:type="spellStart"/>
      <w:r>
        <w:rPr>
          <w:rStyle w:val="spellingerror"/>
          <w:lang w:val="en"/>
        </w:rPr>
        <w:t>Freeouf</w:t>
      </w:r>
      <w:proofErr w:type="spellEnd"/>
      <w:r>
        <w:rPr>
          <w:rStyle w:val="normaltextrun1"/>
          <w:lang w:val="en"/>
        </w:rPr>
        <w:t xml:space="preserve">, J.A.; Keys, J.E.; Nowacki, G.J.; Carpenter, C.A.; and McNab, W.H. 2007. Ecological </w:t>
      </w:r>
      <w:proofErr w:type="spellStart"/>
      <w:r>
        <w:rPr>
          <w:rStyle w:val="spellingerror"/>
          <w:lang w:val="en"/>
        </w:rPr>
        <w:t>Subregions</w:t>
      </w:r>
      <w:proofErr w:type="spellEnd"/>
      <w:r>
        <w:rPr>
          <w:rStyle w:val="normaltextrun1"/>
          <w:lang w:val="en"/>
        </w:rPr>
        <w:t xml:space="preserve">: Sections and Subsections for the conterminous United States. Gen. Tech. Report WO-76D [Map on CD-ROM] (A.M. Sloan, cartographer). Washington, DC: U.S. Department of Agriculture, Forest Service, presentation scale </w:t>
      </w:r>
      <w:proofErr w:type="gramStart"/>
      <w:r>
        <w:rPr>
          <w:rStyle w:val="normaltextrun1"/>
          <w:lang w:val="en"/>
        </w:rPr>
        <w:t>1:3,500,000</w:t>
      </w:r>
      <w:proofErr w:type="gramEnd"/>
      <w:r>
        <w:rPr>
          <w:rStyle w:val="normaltextrun1"/>
          <w:lang w:val="en"/>
        </w:rPr>
        <w:t>; colored</w:t>
      </w:r>
    </w:p>
    <w:p w:rsidR="00691CEA" w:rsidP="005E487E" w:rsidRDefault="00691CEA"/>
    <w:p w:rsidR="005E487E" w:rsidP="005E487E" w:rsidRDefault="005E487E">
      <w:r>
        <w:t>Cohen, J.G. 2001. Natural community abstract for oak barrens. Michigan Natural Features Inventory, Lansing, MI. 8 pp.</w:t>
      </w:r>
    </w:p>
    <w:p w:rsidR="005E487E" w:rsidP="005E487E" w:rsidRDefault="005E487E"/>
    <w:p w:rsidR="005E487E" w:rsidP="005E487E" w:rsidRDefault="005E487E">
      <w:r>
        <w:t>Cohen, J.G. 2004a. Natural community abstract for oak openings. Michigan Natural Features Inventory, Lansing, MI. 9 pp.</w:t>
      </w:r>
    </w:p>
    <w:p w:rsidR="005E487E" w:rsidP="005E487E" w:rsidRDefault="005E487E"/>
    <w:p w:rsidR="005E487E" w:rsidP="005E487E" w:rsidRDefault="005E487E">
      <w:r>
        <w:t>Cohen, J.G. 2004b. Natural community abstract for bur oak plains. Michigan Natural Features Inventory, Lansing, MI. 13 pp.</w:t>
      </w:r>
    </w:p>
    <w:p w:rsidR="005E487E" w:rsidP="005E487E" w:rsidRDefault="005E487E"/>
    <w:p w:rsidR="005E487E" w:rsidP="005E487E" w:rsidRDefault="005E487E">
      <w:r>
        <w:t>Cottam, G. 1949. The phytosociology of an oak woods in southwestern Wisconsin. Ecology. 30(3): 271-287.</w:t>
      </w:r>
    </w:p>
    <w:p w:rsidR="005E487E" w:rsidP="005E487E" w:rsidRDefault="005E487E"/>
    <w:p w:rsidR="005E487E" w:rsidP="005E487E" w:rsidRDefault="005E487E">
      <w:r>
        <w:t>Curtis, J.T. 1959. Vegetation of Wisconsin: An Ordination of Plant Communities. University of Wisconsin Press, Madison, WI. 657 pp.</w:t>
      </w:r>
    </w:p>
    <w:p w:rsidR="005E487E" w:rsidP="005E487E" w:rsidRDefault="005E487E"/>
    <w:p w:rsidR="005E487E" w:rsidP="005E487E" w:rsidRDefault="005E487E">
      <w:r>
        <w:t>Day, G.M. 1953. The Indian as an ecological factor in the northeastern forest. Ecology. 34(2): 329-346.</w:t>
      </w:r>
    </w:p>
    <w:p w:rsidR="005E487E" w:rsidP="005E487E" w:rsidRDefault="005E487E"/>
    <w:p w:rsidR="005E487E" w:rsidP="005E487E" w:rsidRDefault="005E487E">
      <w:r>
        <w:t>Dorney, C.H. and J.R. Dorney. 1989. An unusual oak savanna in northeastern Wisconsin: The effects of Indian-caused fire. American Midland Naturalist. 122(1): 103-113.</w:t>
      </w:r>
    </w:p>
    <w:p w:rsidR="005E487E" w:rsidP="005E487E" w:rsidRDefault="005E487E"/>
    <w:p w:rsidR="005E487E" w:rsidP="005E487E" w:rsidRDefault="005E487E">
      <w:r>
        <w:t>Faber-Langendoen, D. 1993. A proposed classification for savannas in the Midwest. Background paper for the Midwest Oak Savanna Conference, 1993. 18 pp.</w:t>
      </w:r>
    </w:p>
    <w:p w:rsidR="005E487E" w:rsidP="005E487E" w:rsidRDefault="005E487E"/>
    <w:p w:rsidR="005E487E" w:rsidP="005E487E" w:rsidRDefault="005E487E">
      <w:r>
        <w:t>Faber-Langendoen, D. and M.A. Davis. 1995. Effects of fire frequency on tree canopy cover at Allison Savanna, east-central Minnesota, USA. Natural Areas Journal. 15(4): 319-328.</w:t>
      </w:r>
    </w:p>
    <w:p w:rsidR="005E487E" w:rsidP="005E487E" w:rsidRDefault="005E487E"/>
    <w:p w:rsidR="005E487E" w:rsidP="005E487E" w:rsidRDefault="005E487E">
      <w:r>
        <w:t xml:space="preserve">Faber-Langendoen, D. and J.R. Tester. 1993. Oak mortality in sand savannas following drought in east-central Minnesota. Bulletin of the Torrey Botanical Club. 120 (3): 248-256. </w:t>
      </w:r>
    </w:p>
    <w:p w:rsidR="005E487E" w:rsidP="005E487E" w:rsidRDefault="005E487E"/>
    <w:p w:rsidR="005E487E" w:rsidP="005E487E" w:rsidRDefault="005E487E">
      <w:r>
        <w:t>Grimm, E.C. 1984. Fire and other factors controlling the Big Woods vegetation of Minnesota in the mid-nineteenth century. Ecological Monographs. 54(3): 291-311.</w:t>
      </w:r>
    </w:p>
    <w:p w:rsidR="005E487E" w:rsidP="005E487E" w:rsidRDefault="005E487E"/>
    <w:p w:rsidR="005E487E" w:rsidP="005E487E" w:rsidRDefault="005E487E">
      <w:r>
        <w:lastRenderedPageBreak/>
        <w:t xml:space="preserve">Jones, J. 2000. Fire history of the bur oak savannas of </w:t>
      </w:r>
      <w:proofErr w:type="spellStart"/>
      <w:r>
        <w:t>Sheguiandah</w:t>
      </w:r>
      <w:proofErr w:type="spellEnd"/>
      <w:r>
        <w:t xml:space="preserve"> Township, Manitoulin Island, Ontario. Michigan Botanis.t 39: 3-15.</w:t>
      </w:r>
    </w:p>
    <w:p w:rsidR="005E487E" w:rsidP="005E487E" w:rsidRDefault="005E487E"/>
    <w:p w:rsidR="005E487E" w:rsidP="005E487E" w:rsidRDefault="005E487E">
      <w:r>
        <w:t xml:space="preserve">Kline, V.M. 1997. Orchards of oak and a sea of grass. In: Packard, S. and C.F. </w:t>
      </w:r>
      <w:proofErr w:type="spellStart"/>
      <w:r>
        <w:t>Mutel</w:t>
      </w:r>
      <w:proofErr w:type="spellEnd"/>
      <w:r>
        <w:t>, eds. The Tallgrass Restoration Handbook. Island Press, Washington, DC: 3-21.</w:t>
      </w:r>
    </w:p>
    <w:p w:rsidR="005E487E" w:rsidP="005E487E" w:rsidRDefault="005E487E"/>
    <w:p w:rsidR="005E487E" w:rsidP="005E487E" w:rsidRDefault="005E487E">
      <w:r>
        <w:t>Kost, M.A. 2004. Natural community abstract for woodland prairie. Michigan Natural Features Inventory, Lansing, MI. 8 pp.</w:t>
      </w:r>
    </w:p>
    <w:p w:rsidR="005E487E" w:rsidP="005E487E" w:rsidRDefault="005E487E"/>
    <w:p w:rsidR="005E487E" w:rsidP="005E487E" w:rsidRDefault="005E487E">
      <w:proofErr w:type="spellStart"/>
      <w:r>
        <w:t>Lanman</w:t>
      </w:r>
      <w:proofErr w:type="spellEnd"/>
      <w:r>
        <w:t>, C. 1871. The Red Book of Michigan: Civil, Military and Biographical History. E.B. Smith &amp; Company, Detroit, MI.</w:t>
      </w:r>
    </w:p>
    <w:p w:rsidR="005E487E" w:rsidP="005E487E" w:rsidRDefault="005E487E"/>
    <w:p w:rsidR="005E487E" w:rsidP="005E487E" w:rsidRDefault="005E487E">
      <w:r>
        <w:t xml:space="preserve">Leach, M.K. and L. Ross. 1995. Midwest oak ecosystems recovery plan: A call to action. </w:t>
      </w:r>
    </w:p>
    <w:p w:rsidR="005E487E" w:rsidP="005E487E" w:rsidRDefault="005E487E">
      <w:r>
        <w:t>111 pp.</w:t>
      </w:r>
    </w:p>
    <w:p w:rsidR="005E487E" w:rsidP="005E487E" w:rsidRDefault="005E487E"/>
    <w:p w:rsidR="005E487E" w:rsidP="005E487E" w:rsidRDefault="005E487E">
      <w:r>
        <w:t xml:space="preserve">Leach, M.K. and T.J. </w:t>
      </w:r>
      <w:proofErr w:type="spellStart"/>
      <w:r>
        <w:t>Givnish</w:t>
      </w:r>
      <w:proofErr w:type="spellEnd"/>
      <w:r>
        <w:t>. 1999. Gradients in the composition, structure, and diversity of remnant oak savannas in southern Wisconsin. Ecological Monographs. 69(3): 353-374.</w:t>
      </w:r>
    </w:p>
    <w:p w:rsidR="005E487E" w:rsidP="005E487E" w:rsidRDefault="005E487E"/>
    <w:p w:rsidR="005E487E" w:rsidP="005E487E" w:rsidRDefault="005E487E">
      <w:r>
        <w:t xml:space="preserve">Leitner, L.A. C.P. Dunn, G.R. </w:t>
      </w:r>
      <w:proofErr w:type="spellStart"/>
      <w:r>
        <w:t>Guntenspergen</w:t>
      </w:r>
      <w:proofErr w:type="spellEnd"/>
      <w:r>
        <w:t>, F. Stearns and D.M. Sharpe. 1991. Effects of site, landscape features, and fire regime on vegetation patterns in presettlement southern Wisconsin. Landscape Ecology. 5(4): 203-217.</w:t>
      </w:r>
    </w:p>
    <w:p w:rsidR="005E487E" w:rsidP="005E487E" w:rsidRDefault="005E487E"/>
    <w:p w:rsidR="005E487E" w:rsidP="005E487E" w:rsidRDefault="005E487E">
      <w:r>
        <w:t xml:space="preserve">McClain, W.E., M.A. Jenkins, S.E. Jenkins and J.E. </w:t>
      </w:r>
      <w:proofErr w:type="spellStart"/>
      <w:r>
        <w:t>Ebinger</w:t>
      </w:r>
      <w:proofErr w:type="spellEnd"/>
      <w:r>
        <w:t>. 1993. Changes in the woody vegetation of a bur oak savanna remnant in central Illinois. Natural Areas Journal. 13(2): 108-114.</w:t>
      </w:r>
    </w:p>
    <w:p w:rsidR="005E487E" w:rsidP="005E487E" w:rsidRDefault="005E487E"/>
    <w:p w:rsidR="005E487E" w:rsidP="005E487E" w:rsidRDefault="005E487E">
      <w:r>
        <w:t xml:space="preserve">McPherson, G.R. 1997. Ecology and Management of North American Savannas. University of Arizona Press, </w:t>
      </w:r>
      <w:proofErr w:type="spellStart"/>
      <w:r>
        <w:t>Tuscon</w:t>
      </w:r>
      <w:proofErr w:type="spellEnd"/>
      <w:r>
        <w:t>, AZ. 208 pp.</w:t>
      </w:r>
    </w:p>
    <w:p w:rsidR="005E487E" w:rsidP="005E487E" w:rsidRDefault="005E487E">
      <w:r>
        <w:t xml:space="preserve"> </w:t>
      </w:r>
    </w:p>
    <w:p w:rsidR="005E487E" w:rsidP="005E487E" w:rsidRDefault="005E487E">
      <w:r>
        <w:t>Michigan Natural Features Inventory, 2003. Draft description of Michigan natural community types. (Unpublished manuscript revised March 4, 2003.) Michigan Natural Features Inventory, Lansing, MI. 36 pp. http://www.msue.msu.edu/mnfi/lists/natural_community_types.pdf.</w:t>
      </w:r>
    </w:p>
    <w:p w:rsidR="005E487E" w:rsidP="005E487E" w:rsidRDefault="005E487E"/>
    <w:p w:rsidR="005E487E" w:rsidP="005E487E" w:rsidRDefault="005E487E">
      <w:r>
        <w:t xml:space="preserve">NatureServe, 2004. NatureServe Explorer: An online encyclopedia of life [web application]. Version 4.0. NatureServe, Arlington, VA. 11 September 2004. http://www.natureserve.org/explorer. </w:t>
      </w:r>
    </w:p>
    <w:p w:rsidR="005E487E" w:rsidP="005E487E" w:rsidRDefault="005E487E"/>
    <w:p w:rsidR="005E487E" w:rsidP="005E487E" w:rsidRDefault="005E487E">
      <w:proofErr w:type="spellStart"/>
      <w:r>
        <w:t>Nuzzo</w:t>
      </w:r>
      <w:proofErr w:type="spellEnd"/>
      <w:r>
        <w:t>, V. 1986. Extent and status of Midwest oak savanna: Presettlement and 1985. Natural Areas Journal. 6(2): 6-36.</w:t>
      </w:r>
    </w:p>
    <w:p w:rsidR="005E487E" w:rsidP="005E487E" w:rsidRDefault="005E487E"/>
    <w:p w:rsidR="005E487E" w:rsidP="005E487E" w:rsidRDefault="005E487E">
      <w:r>
        <w:t>Packard, S. 1988. Just a few oddball species: Restoration and the rediscovery of the tallgrass savanna. Restoration and Management Notes. 6(1): 13-21.</w:t>
      </w:r>
    </w:p>
    <w:p w:rsidR="005E487E" w:rsidP="005E487E" w:rsidRDefault="005E487E"/>
    <w:p w:rsidR="005E487E" w:rsidP="005E487E" w:rsidRDefault="005E487E">
      <w:r>
        <w:t>Peters, B.C. 1970. Pioneer evaluation of the Kalamazoo County landscape. Michigan Academician. 3(2): 15-25.</w:t>
      </w:r>
    </w:p>
    <w:p w:rsidR="005E487E" w:rsidP="005E487E" w:rsidRDefault="005E487E"/>
    <w:p w:rsidR="005E487E" w:rsidP="005E487E" w:rsidRDefault="005E487E">
      <w:r>
        <w:lastRenderedPageBreak/>
        <w:t>Peterson, D.W. and P.B. Reich. 2001. Prescribed fire in oak savanna: Fire frequency effects on stand structure and dynamics. Ecological Applications. 11(3): 914-927.</w:t>
      </w:r>
    </w:p>
    <w:p w:rsidR="005E487E" w:rsidP="005E487E" w:rsidRDefault="005E487E"/>
    <w:p w:rsidR="005E487E" w:rsidP="005E487E" w:rsidRDefault="005E487E">
      <w:proofErr w:type="spellStart"/>
      <w:r>
        <w:t>Pruka</w:t>
      </w:r>
      <w:proofErr w:type="spellEnd"/>
      <w:r>
        <w:t>, B. 1995. Lists indicate recoverable oak savannas and oak woodlands in southern Wisconsin. Restoration and Management Notes. 13(1): 124-126.</w:t>
      </w:r>
    </w:p>
    <w:p w:rsidR="005E487E" w:rsidP="005E487E" w:rsidRDefault="005E487E"/>
    <w:p w:rsidR="005E487E" w:rsidP="005E487E" w:rsidRDefault="005E487E">
      <w:proofErr w:type="spellStart"/>
      <w:r>
        <w:t>Pruka</w:t>
      </w:r>
      <w:proofErr w:type="spellEnd"/>
      <w:r>
        <w:t>, B. and D. Faber-Langendoen. 1995. Midwest oak ecosystem recovery plan: A call to action. Proceedings of the 1995 Midwest Oak Savanna and Woodland Ecosystem Conferences. 19 January 2004 http://www.epa.gov/glnpo/ecopage/upland/oak/oak95/app-b.htm.</w:t>
      </w:r>
    </w:p>
    <w:p w:rsidR="005E487E" w:rsidP="005E487E" w:rsidRDefault="005E487E"/>
    <w:p w:rsidR="005E487E" w:rsidP="005E487E" w:rsidRDefault="005E487E">
      <w:r>
        <w:t>Ritchie, M.E., D. Tilman and J.M.H Knops. 1998. Herbivore effects on plant and nitrogen dynamics in oak savanna. Ecology. 79(1</w:t>
      </w:r>
      <w:r w:rsidR="006967E1">
        <w:t>):</w:t>
      </w:r>
      <w:r>
        <w:t xml:space="preserve"> 165-177.</w:t>
      </w:r>
    </w:p>
    <w:p w:rsidR="005E487E" w:rsidP="005E487E" w:rsidRDefault="005E487E"/>
    <w:p w:rsidR="005E487E" w:rsidP="005E487E" w:rsidRDefault="005E487E">
      <w:r>
        <w:t>Stout, A.B. 1946. The bur oak openings of southern Wisconsin. Transactions of the Wisconsin Academy of Science, Arts and Letters. 36: 141-161.</w:t>
      </w:r>
    </w:p>
    <w:p w:rsidRPr="00A43E41" w:rsidR="004D5F12" w:rsidP="005E487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0B4" w:rsidRDefault="00E040B4">
      <w:r>
        <w:separator/>
      </w:r>
    </w:p>
  </w:endnote>
  <w:endnote w:type="continuationSeparator" w:id="0">
    <w:p w:rsidR="00E040B4" w:rsidRDefault="00E040B4">
      <w:r>
        <w:continuationSeparator/>
      </w:r>
    </w:p>
  </w:endnote>
  <w:endnote w:type="continuationNotice" w:id="1">
    <w:p w:rsidR="00E040B4" w:rsidRDefault="00E040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487E" w:rsidRDefault="005E487E" w:rsidP="005E487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0B4" w:rsidRDefault="00E040B4">
      <w:r>
        <w:separator/>
      </w:r>
    </w:p>
  </w:footnote>
  <w:footnote w:type="continuationSeparator" w:id="0">
    <w:p w:rsidR="00E040B4" w:rsidRDefault="00E040B4">
      <w:r>
        <w:continuationSeparator/>
      </w:r>
    </w:p>
  </w:footnote>
  <w:footnote w:type="continuationNotice" w:id="1">
    <w:p w:rsidR="00E040B4" w:rsidRDefault="00E040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E487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21AC3"/>
    <w:pPr>
      <w:ind w:left="720"/>
    </w:pPr>
    <w:rPr>
      <w:rFonts w:ascii="Calibri" w:eastAsiaTheme="minorHAnsi" w:hAnsi="Calibri"/>
      <w:sz w:val="22"/>
      <w:szCs w:val="22"/>
    </w:rPr>
  </w:style>
  <w:style w:type="character" w:styleId="Hyperlink">
    <w:name w:val="Hyperlink"/>
    <w:basedOn w:val="DefaultParagraphFont"/>
    <w:rsid w:val="00A21AC3"/>
    <w:rPr>
      <w:color w:val="0000FF" w:themeColor="hyperlink"/>
      <w:u w:val="single"/>
    </w:rPr>
  </w:style>
  <w:style w:type="paragraph" w:styleId="BalloonText">
    <w:name w:val="Balloon Text"/>
    <w:basedOn w:val="Normal"/>
    <w:link w:val="BalloonTextChar"/>
    <w:uiPriority w:val="99"/>
    <w:semiHidden/>
    <w:unhideWhenUsed/>
    <w:rsid w:val="00A21AC3"/>
    <w:rPr>
      <w:rFonts w:ascii="Tahoma" w:hAnsi="Tahoma" w:cs="Tahoma"/>
      <w:sz w:val="16"/>
      <w:szCs w:val="16"/>
    </w:rPr>
  </w:style>
  <w:style w:type="character" w:customStyle="1" w:styleId="BalloonTextChar">
    <w:name w:val="Balloon Text Char"/>
    <w:basedOn w:val="DefaultParagraphFont"/>
    <w:link w:val="BalloonText"/>
    <w:uiPriority w:val="99"/>
    <w:semiHidden/>
    <w:rsid w:val="00A21AC3"/>
    <w:rPr>
      <w:rFonts w:ascii="Tahoma" w:hAnsi="Tahoma" w:cs="Tahoma"/>
      <w:sz w:val="16"/>
      <w:szCs w:val="16"/>
    </w:rPr>
  </w:style>
  <w:style w:type="character" w:customStyle="1" w:styleId="spellingerror">
    <w:name w:val="spellingerror"/>
    <w:basedOn w:val="DefaultParagraphFont"/>
    <w:rsid w:val="00691CEA"/>
  </w:style>
  <w:style w:type="character" w:customStyle="1" w:styleId="normaltextrun1">
    <w:name w:val="normaltextrun1"/>
    <w:basedOn w:val="DefaultParagraphFont"/>
    <w:rsid w:val="00691C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107686">
      <w:bodyDiv w:val="1"/>
      <w:marLeft w:val="0"/>
      <w:marRight w:val="0"/>
      <w:marTop w:val="0"/>
      <w:marBottom w:val="0"/>
      <w:divBdr>
        <w:top w:val="none" w:sz="0" w:space="0" w:color="auto"/>
        <w:left w:val="none" w:sz="0" w:space="0" w:color="auto"/>
        <w:bottom w:val="none" w:sz="0" w:space="0" w:color="auto"/>
        <w:right w:val="none" w:sz="0" w:space="0" w:color="auto"/>
      </w:divBdr>
    </w:div>
    <w:div w:id="160013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10</Pages>
  <Words>3435</Words>
  <Characters>19583</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2014-08-21T14:52:00Z</cp:lastPrinted>
  <dcterms:created xsi:type="dcterms:W3CDTF">2018-04-17T21:14:00Z</dcterms:created>
  <dcterms:modified xsi:type="dcterms:W3CDTF">2025-02-12T09:41:53Z</dcterms:modified>
</cp:coreProperties>
</file>