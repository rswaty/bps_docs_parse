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9A4" w:rsidP="006769A4" w:rsidRDefault="006769A4" w14:paraId="26C69288" w14:textId="67BBC5A1">
      <w:pPr>
        <w:pStyle w:val="BpSTitle"/>
      </w:pPr>
      <w:r>
        <w:t>10452</w:t>
      </w:r>
    </w:p>
    <w:p w:rsidR="006769A4" w:rsidP="006769A4" w:rsidRDefault="006769A4" w14:paraId="2AF03C08" w14:textId="77777777">
      <w:pPr>
        <w:pStyle w:val="BpSTitle"/>
      </w:pPr>
      <w:r>
        <w:t>Northern Rocky Mountain Dry-Mesic Montane Mixed Conifer Forest - Larch</w:t>
      </w:r>
    </w:p>
    <w:p w:rsidR="006769A4" w:rsidP="006769A4" w:rsidRDefault="006769A4" w14:paraId="5D3BC377" w14:textId="5868D9C8">
      <w:r>
        <w:t>BpS Model/Description Version: Aug. 2020</w:t>
      </w:r>
      <w:r>
        <w:tab/>
      </w:r>
      <w:r>
        <w:tab/>
      </w:r>
      <w:r>
        <w:tab/>
      </w:r>
      <w:r>
        <w:tab/>
      </w:r>
      <w:r>
        <w:tab/>
      </w:r>
      <w:r>
        <w:tab/>
      </w:r>
      <w:r>
        <w:tab/>
      </w:r>
    </w:p>
    <w:p w:rsidR="006769A4" w:rsidP="006769A4" w:rsidRDefault="006769A4" w14:paraId="58C68DC9" w14:textId="77777777"/>
    <w:p w:rsidR="006769A4" w:rsidP="006769A4" w:rsidRDefault="006769A4" w14:paraId="71D4644C" w14:textId="77777777"/>
    <w:p w:rsidR="00724F49" w:rsidP="006769A4" w:rsidRDefault="00724F49" w14:paraId="0C513844" w14:textId="536C679A">
      <w:pPr>
        <w:pStyle w:val="InfoPara"/>
      </w:pPr>
      <w:r>
        <w:t xml:space="preserve">Reviewer: </w:t>
      </w:r>
      <w:r w:rsidRPr="00A14F6A">
        <w:rPr>
          <w:b w:val="0"/>
        </w:rPr>
        <w:t>Kerry Kemp</w:t>
      </w:r>
    </w:p>
    <w:p w:rsidR="006769A4" w:rsidP="006769A4" w:rsidRDefault="006769A4" w14:paraId="7C18AC45" w14:textId="4F65B803">
      <w:pPr>
        <w:pStyle w:val="InfoPara"/>
      </w:pPr>
      <w:r>
        <w:t>Vegetation Type</w:t>
      </w:r>
    </w:p>
    <w:p w:rsidR="006769A4" w:rsidP="006769A4" w:rsidRDefault="006769A4" w14:paraId="5995CC39" w14:textId="77777777">
      <w:r>
        <w:t>Forest and Woodland</w:t>
      </w:r>
    </w:p>
    <w:p w:rsidR="006769A4" w:rsidP="006769A4" w:rsidRDefault="006769A4" w14:paraId="62C89BF8" w14:textId="77777777">
      <w:pPr>
        <w:pStyle w:val="InfoPara"/>
      </w:pPr>
      <w:r>
        <w:t>Map Zones</w:t>
      </w:r>
    </w:p>
    <w:p w:rsidR="006769A4" w:rsidP="006769A4" w:rsidRDefault="00027467" w14:paraId="45145D33" w14:textId="323C3E9D">
      <w:r>
        <w:t xml:space="preserve">10, </w:t>
      </w:r>
      <w:r w:rsidR="006769A4">
        <w:t>19</w:t>
      </w:r>
    </w:p>
    <w:p w:rsidR="006769A4" w:rsidP="006769A4" w:rsidRDefault="006769A4" w14:paraId="39483AC7" w14:textId="77777777">
      <w:pPr>
        <w:pStyle w:val="InfoPara"/>
      </w:pPr>
      <w:r>
        <w:t>Model Splits or Lumps</w:t>
      </w:r>
    </w:p>
    <w:p w:rsidR="006769A4" w:rsidP="006769A4" w:rsidRDefault="006769A4" w14:paraId="63317E0C" w14:textId="259FCA5E">
      <w:r>
        <w:t xml:space="preserve">This </w:t>
      </w:r>
      <w:r w:rsidR="003353EE">
        <w:t>Biophysical Setting (</w:t>
      </w:r>
      <w:r>
        <w:t>BpS</w:t>
      </w:r>
      <w:r w:rsidR="003353EE">
        <w:t>)</w:t>
      </w:r>
      <w:r>
        <w:t xml:space="preserve"> is split into multiple models</w:t>
      </w:r>
      <w:r w:rsidR="003353EE">
        <w:t xml:space="preserve">. </w:t>
      </w:r>
      <w:r>
        <w:t>This BpS is split into three types based on dominance: one dominated by ponderosa pine with Douglas-fir; one dominated by western larch; and one dominated by grand fir.</w:t>
      </w:r>
    </w:p>
    <w:p w:rsidR="006769A4" w:rsidP="006769A4" w:rsidRDefault="006769A4" w14:paraId="7CBD6E5E" w14:textId="77777777">
      <w:pPr>
        <w:pStyle w:val="InfoPara"/>
      </w:pPr>
      <w:r>
        <w:t>Geographic Range</w:t>
      </w:r>
    </w:p>
    <w:p w:rsidR="006769A4" w:rsidP="006769A4" w:rsidRDefault="006769A4" w14:paraId="0A400E74" w14:textId="2869D27C">
      <w:r>
        <w:t>Western M</w:t>
      </w:r>
      <w:r w:rsidR="003353EE">
        <w:t>ontana</w:t>
      </w:r>
      <w:r>
        <w:t xml:space="preserve"> and northern I</w:t>
      </w:r>
      <w:r w:rsidR="003353EE">
        <w:t>daho</w:t>
      </w:r>
      <w:r>
        <w:t>, west of the Continental Divide.</w:t>
      </w:r>
    </w:p>
    <w:p w:rsidR="006769A4" w:rsidP="006769A4" w:rsidRDefault="006769A4" w14:paraId="567726D2" w14:textId="77777777">
      <w:pPr>
        <w:pStyle w:val="InfoPara"/>
      </w:pPr>
      <w:r>
        <w:t>Biophysical Site Description</w:t>
      </w:r>
    </w:p>
    <w:p w:rsidR="006769A4" w:rsidP="006769A4" w:rsidRDefault="006769A4" w14:paraId="34192659" w14:textId="27E2BB97">
      <w:r>
        <w:t>Montane and lower subalpine zones, approximately 3</w:t>
      </w:r>
      <w:r w:rsidR="00755B81">
        <w:t>,</w:t>
      </w:r>
      <w:r>
        <w:t>000-6</w:t>
      </w:r>
      <w:r w:rsidR="00755B81">
        <w:t>,</w:t>
      </w:r>
      <w:r>
        <w:t xml:space="preserve">000ft primarily on north-facing aspects west of the </w:t>
      </w:r>
      <w:r w:rsidR="003353EE">
        <w:t>C</w:t>
      </w:r>
      <w:r>
        <w:t xml:space="preserve">ontinental </w:t>
      </w:r>
      <w:r w:rsidR="003353EE">
        <w:t>D</w:t>
      </w:r>
      <w:r>
        <w:t>ivide. Lower subalpine sites typically occur as relatively moist subalpine fir habitat types.</w:t>
      </w:r>
    </w:p>
    <w:p w:rsidR="006769A4" w:rsidP="006769A4" w:rsidRDefault="006769A4" w14:paraId="43E0F8ED" w14:textId="77777777">
      <w:pPr>
        <w:pStyle w:val="InfoPara"/>
      </w:pPr>
      <w:r>
        <w:t>Vegetation Description</w:t>
      </w:r>
    </w:p>
    <w:p w:rsidR="006769A4" w:rsidP="006769A4" w:rsidRDefault="006769A4" w14:paraId="28BA78B6" w14:textId="706C5AAF">
      <w:r>
        <w:t>Western larch occurs on more mesic/northerly Douglas-fir habitat types and more moist, productive subalpine fir habitat types. Larch is mixed in with seral Douglas-fir, lodgepole pine</w:t>
      </w:r>
      <w:r w:rsidR="003353EE">
        <w:t>,</w:t>
      </w:r>
      <w:r>
        <w:t xml:space="preserve"> or some ponderosa pine in the overstory. At lower elevations within this BpS, lodgepole pine can be the dominant seral species and will persist in areas where the fire return intervals are less than </w:t>
      </w:r>
      <w:r w:rsidR="003353EE">
        <w:t>~</w:t>
      </w:r>
      <w:r>
        <w:t>80yrs (Williams et al. 1995, observation of White Mountain 1988 fire area in the Colville National Forest). Longer fire intervals promote the development of Engelmann spruce and subalpine fir stands. Mountain pine beetles often reduce the lodgepole pine component, possibly promoting mixed</w:t>
      </w:r>
      <w:r w:rsidR="003353EE">
        <w:t>-</w:t>
      </w:r>
      <w:r>
        <w:t>severity fires and inclusions of stand-replacing fires.</w:t>
      </w:r>
    </w:p>
    <w:p w:rsidR="006769A4" w:rsidP="006769A4" w:rsidRDefault="006769A4" w14:paraId="14B5A514" w14:textId="77777777"/>
    <w:p w:rsidR="006769A4" w:rsidP="006769A4" w:rsidRDefault="006769A4" w14:paraId="178AA445" w14:textId="07DFEA6E">
      <w:r>
        <w:t xml:space="preserve">Understory species include: </w:t>
      </w:r>
      <w:r w:rsidRPr="0008053D">
        <w:rPr>
          <w:i/>
        </w:rPr>
        <w:t>Vaccinium globulare</w:t>
      </w:r>
      <w:r>
        <w:t xml:space="preserve">, </w:t>
      </w:r>
      <w:r w:rsidRPr="0008053D">
        <w:rPr>
          <w:i/>
        </w:rPr>
        <w:t>Clintonia uniflora</w:t>
      </w:r>
      <w:r>
        <w:t xml:space="preserve">, </w:t>
      </w:r>
      <w:r w:rsidRPr="0008053D">
        <w:rPr>
          <w:i/>
        </w:rPr>
        <w:t>Menziesia ferruginia</w:t>
      </w:r>
      <w:r>
        <w:t xml:space="preserve">, </w:t>
      </w:r>
      <w:r w:rsidRPr="0008053D">
        <w:rPr>
          <w:i/>
        </w:rPr>
        <w:t>Linnea borealis</w:t>
      </w:r>
      <w:r>
        <w:t xml:space="preserve">, </w:t>
      </w:r>
      <w:r w:rsidRPr="0008053D">
        <w:rPr>
          <w:i/>
        </w:rPr>
        <w:t xml:space="preserve">Alnus </w:t>
      </w:r>
      <w:r w:rsidR="003353EE">
        <w:rPr>
          <w:i/>
        </w:rPr>
        <w:t>sinuate</w:t>
      </w:r>
      <w:r w:rsidRPr="0008053D" w:rsidR="003353EE">
        <w:rPr>
          <w:i/>
        </w:rPr>
        <w:t>,</w:t>
      </w:r>
      <w:r>
        <w:t xml:space="preserve"> and </w:t>
      </w:r>
      <w:r w:rsidRPr="0008053D">
        <w:rPr>
          <w:i/>
        </w:rPr>
        <w:t>Physocarpus malvaceus</w:t>
      </w:r>
      <w:r>
        <w:t>.</w:t>
      </w:r>
    </w:p>
    <w:p w:rsidR="006769A4" w:rsidP="006769A4" w:rsidRDefault="006769A4" w14:paraId="3CCCA0CA" w14:textId="77777777">
      <w:pPr>
        <w:pStyle w:val="InfoPara"/>
      </w:pPr>
      <w:r>
        <w:t>BpS Dominant and Indicator Species</w:t>
      </w:r>
    </w:p>
    <w:p>
      <w:r>
        <w:rPr>
          <w:sz w:val="16"/>
        </w:rPr>
        <w:t>Species names are from the NRCS PLANTS database. Check species codes at http://plants.usda.gov.</w:t>
      </w:r>
    </w:p>
    <w:p w:rsidR="006769A4" w:rsidP="006769A4" w:rsidRDefault="006769A4" w14:paraId="339A41EA" w14:textId="77777777">
      <w:pPr>
        <w:pStyle w:val="InfoPara"/>
      </w:pPr>
      <w:r>
        <w:t>Disturbance Description</w:t>
      </w:r>
    </w:p>
    <w:p w:rsidR="006769A4" w:rsidP="006769A4" w:rsidRDefault="00503AD4" w14:paraId="3FDF7770" w14:textId="613F04F5">
      <w:r>
        <w:t>M</w:t>
      </w:r>
      <w:r w:rsidR="006769A4">
        <w:t xml:space="preserve">ean fire return interval </w:t>
      </w:r>
      <w:r w:rsidR="009E1785">
        <w:t xml:space="preserve">(MFRI) </w:t>
      </w:r>
      <w:r w:rsidR="006769A4">
        <w:t xml:space="preserve">of </w:t>
      </w:r>
      <w:r w:rsidR="009E1785">
        <w:t>~</w:t>
      </w:r>
      <w:r w:rsidR="006769A4">
        <w:t>40yrs. The fire regime is dominated by mixed</w:t>
      </w:r>
      <w:r w:rsidR="003773D9">
        <w:t>-</w:t>
      </w:r>
      <w:r w:rsidR="006769A4">
        <w:t xml:space="preserve">severity fire, with more rare replacement fire and occasional small, patchy surface fires. </w:t>
      </w:r>
    </w:p>
    <w:p w:rsidR="00875E7A" w:rsidP="006769A4" w:rsidRDefault="00875E7A" w14:paraId="7FDE39F7" w14:textId="59158FD3"/>
    <w:p w:rsidR="00A244D5" w:rsidP="00A244D5" w:rsidRDefault="00A244D5" w14:paraId="21D6CF9A" w14:textId="0F8B8546">
      <w:pPr>
        <w:autoSpaceDE w:val="0"/>
        <w:autoSpaceDN w:val="0"/>
        <w:adjustRightInd w:val="0"/>
        <w:rPr>
          <w:rFonts w:eastAsia="TimesNewRomanPSMT"/>
        </w:rPr>
      </w:pPr>
      <w:r w:rsidRPr="00B558D9">
        <w:rPr>
          <w:rFonts w:eastAsia="TimesNewRomanPSMT"/>
        </w:rPr>
        <w:t>Naficy et al. (2015) found a composite patch-level median fire interval of 37yrs (minimum 18, maximum 74) in mixed conifer forests in northwest M</w:t>
      </w:r>
      <w:r w:rsidR="003773D9">
        <w:rPr>
          <w:rFonts w:eastAsia="TimesNewRomanPSMT"/>
        </w:rPr>
        <w:t>ontana</w:t>
      </w:r>
      <w:r w:rsidRPr="00B558D9">
        <w:rPr>
          <w:rFonts w:eastAsia="TimesNewRomanPSMT"/>
        </w:rPr>
        <w:t xml:space="preserve"> on the Flathead National Forest. The study site included Douglas-fir, ponderosa pine (</w:t>
      </w:r>
      <w:r w:rsidRPr="00B558D9">
        <w:rPr>
          <w:rFonts w:eastAsia="TimesNewRomanPS-ItalicMT"/>
          <w:i/>
          <w:iCs/>
        </w:rPr>
        <w:t>Pinus ponderosa</w:t>
      </w:r>
      <w:r w:rsidRPr="00B558D9">
        <w:rPr>
          <w:rFonts w:eastAsia="TimesNewRomanPSMT"/>
        </w:rPr>
        <w:t>), western larch (</w:t>
      </w:r>
      <w:r w:rsidRPr="00B558D9">
        <w:rPr>
          <w:rFonts w:eastAsia="TimesNewRomanPS-ItalicMT"/>
          <w:i/>
          <w:iCs/>
        </w:rPr>
        <w:t>Larix occidentalis</w:t>
      </w:r>
      <w:r w:rsidRPr="00B558D9">
        <w:rPr>
          <w:rFonts w:eastAsia="TimesNewRomanPSMT"/>
        </w:rPr>
        <w:t>), lodgepole pine, grand fir (</w:t>
      </w:r>
      <w:r w:rsidRPr="00B558D9">
        <w:rPr>
          <w:rFonts w:eastAsia="TimesNewRomanPS-ItalicMT"/>
          <w:i/>
          <w:iCs/>
        </w:rPr>
        <w:t>Abies grandis</w:t>
      </w:r>
      <w:r w:rsidRPr="00B558D9">
        <w:rPr>
          <w:rFonts w:eastAsia="TimesNewRomanPSMT"/>
        </w:rPr>
        <w:t>), and occasional western white pine (</w:t>
      </w:r>
      <w:r w:rsidRPr="00B558D9">
        <w:rPr>
          <w:rFonts w:eastAsia="TimesNewRomanPS-ItalicMT"/>
          <w:i/>
          <w:iCs/>
        </w:rPr>
        <w:t>Pinus monticola</w:t>
      </w:r>
      <w:r w:rsidRPr="00B558D9">
        <w:rPr>
          <w:rFonts w:eastAsia="TimesNewRomanPSMT"/>
        </w:rPr>
        <w:t>), Engelmann spruce (</w:t>
      </w:r>
      <w:r w:rsidRPr="00B558D9">
        <w:rPr>
          <w:rFonts w:eastAsia="TimesNewRomanPS-ItalicMT"/>
          <w:i/>
          <w:iCs/>
        </w:rPr>
        <w:t>Picea engelmannii</w:t>
      </w:r>
      <w:r w:rsidRPr="00B558D9">
        <w:rPr>
          <w:rFonts w:eastAsia="TimesNewRomanPSMT"/>
        </w:rPr>
        <w:t>)</w:t>
      </w:r>
      <w:r w:rsidR="003773D9">
        <w:rPr>
          <w:rFonts w:eastAsia="TimesNewRomanPSMT"/>
        </w:rPr>
        <w:t>,</w:t>
      </w:r>
      <w:r w:rsidRPr="00B558D9">
        <w:rPr>
          <w:rFonts w:eastAsia="TimesNewRomanPSMT"/>
        </w:rPr>
        <w:t xml:space="preserve"> and subalpine fir (</w:t>
      </w:r>
      <w:r w:rsidRPr="00B558D9">
        <w:rPr>
          <w:rFonts w:eastAsia="TimesNewRomanPS-ItalicMT"/>
          <w:i/>
          <w:iCs/>
        </w:rPr>
        <w:t>Abies lasiocarpa</w:t>
      </w:r>
      <w:r w:rsidRPr="00B558D9">
        <w:rPr>
          <w:rFonts w:eastAsia="TimesNewRomanPSMT"/>
        </w:rPr>
        <w:t>). The study conclude</w:t>
      </w:r>
      <w:r w:rsidR="003773D9">
        <w:rPr>
          <w:rFonts w:eastAsia="TimesNewRomanPSMT"/>
        </w:rPr>
        <w:t>d</w:t>
      </w:r>
      <w:r w:rsidRPr="00B558D9">
        <w:rPr>
          <w:rFonts w:eastAsia="TimesNewRomanPSMT"/>
        </w:rPr>
        <w:t xml:space="preserve"> that most fires were mixed severity</w:t>
      </w:r>
      <w:r w:rsidR="0099181E">
        <w:rPr>
          <w:rFonts w:eastAsia="TimesNewRomanPSMT"/>
        </w:rPr>
        <w:t xml:space="preserve"> (defined as a mix of low, moderate</w:t>
      </w:r>
      <w:r w:rsidR="003773D9">
        <w:rPr>
          <w:rFonts w:eastAsia="TimesNewRomanPSMT"/>
        </w:rPr>
        <w:t>,</w:t>
      </w:r>
      <w:r w:rsidR="0099181E">
        <w:rPr>
          <w:rFonts w:eastAsia="TimesNewRomanPSMT"/>
        </w:rPr>
        <w:t xml:space="preserve"> or high severity) and</w:t>
      </w:r>
      <w:r>
        <w:rPr>
          <w:rFonts w:eastAsia="TimesNewRomanPSMT"/>
        </w:rPr>
        <w:t xml:space="preserve"> that</w:t>
      </w:r>
      <w:r w:rsidRPr="00B558D9">
        <w:rPr>
          <w:rFonts w:eastAsia="TimesNewRomanPSMT"/>
        </w:rPr>
        <w:t xml:space="preserve"> high</w:t>
      </w:r>
      <w:r w:rsidR="003773D9">
        <w:rPr>
          <w:rFonts w:eastAsia="TimesNewRomanPSMT"/>
        </w:rPr>
        <w:t>-</w:t>
      </w:r>
      <w:r w:rsidRPr="00B558D9">
        <w:rPr>
          <w:rFonts w:eastAsia="TimesNewRomanPSMT"/>
        </w:rPr>
        <w:t>severity fire was common</w:t>
      </w:r>
      <w:r w:rsidR="0099181E">
        <w:rPr>
          <w:rFonts w:eastAsia="TimesNewRomanPSMT"/>
        </w:rPr>
        <w:t>.</w:t>
      </w:r>
    </w:p>
    <w:p w:rsidRPr="00B558D9" w:rsidR="00AC6E78" w:rsidP="00A244D5" w:rsidRDefault="00AC6E78" w14:paraId="01348797" w14:textId="77777777">
      <w:pPr>
        <w:autoSpaceDE w:val="0"/>
        <w:autoSpaceDN w:val="0"/>
        <w:adjustRightInd w:val="0"/>
        <w:rPr>
          <w:rFonts w:eastAsia="TimesNewRomanPSMT"/>
        </w:rPr>
      </w:pPr>
    </w:p>
    <w:p w:rsidR="00675D1D" w:rsidP="00675D1D" w:rsidRDefault="00675D1D" w14:paraId="29606218" w14:textId="1C9B3D48">
      <w:r>
        <w:t xml:space="preserve">Johnston (2016) found that dry-moist mixed conifer with </w:t>
      </w:r>
      <w:r w:rsidR="00FA40E6">
        <w:t>a larch component prior to 1900</w:t>
      </w:r>
      <w:r>
        <w:t xml:space="preserve"> may have burned as frequently as the dry ponderosa pine types in the southern Blue Mountains in Oregon. He reported a MFRI of 12-21yrs from 1760</w:t>
      </w:r>
      <w:r w:rsidR="003773D9">
        <w:t>-</w:t>
      </w:r>
      <w:r>
        <w:t xml:space="preserve">1890 and found little evidence of replacement severity patches over the time period he reconstructed age structure (since 1860). </w:t>
      </w:r>
    </w:p>
    <w:p w:rsidR="009742AB" w:rsidP="006769A4" w:rsidRDefault="009742AB" w14:paraId="0FD44671" w14:textId="77777777"/>
    <w:p w:rsidR="006769A4" w:rsidP="006769A4" w:rsidRDefault="006769A4" w14:paraId="454BD533" w14:textId="0A8AB0D3">
      <w:r>
        <w:t>Mountain pine beetle will reduce canopy cover of lodgepole pine. Mistletoe may affect western larch stands but is not included in the quantitative model.</w:t>
      </w:r>
    </w:p>
    <w:p w:rsidR="006769A4" w:rsidP="006769A4" w:rsidRDefault="00755B81" w14:paraId="093ECE70" w14:textId="27752FC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769A4" w:rsidP="006769A4" w:rsidRDefault="006769A4" w14:paraId="02D40890" w14:textId="77777777">
      <w:pPr>
        <w:pStyle w:val="InfoPara"/>
      </w:pPr>
      <w:r>
        <w:t>Scale Description</w:t>
      </w:r>
    </w:p>
    <w:p w:rsidR="006769A4" w:rsidP="006769A4" w:rsidRDefault="006769A4" w14:paraId="1B5938DB" w14:textId="5F43F123">
      <w:r>
        <w:t xml:space="preserve">Scale can be in small patches of 50ac but generally is </w:t>
      </w:r>
      <w:r w:rsidR="003773D9">
        <w:t xml:space="preserve">100s </w:t>
      </w:r>
      <w:r>
        <w:t xml:space="preserve">to </w:t>
      </w:r>
      <w:r w:rsidR="003773D9">
        <w:t>1,000s</w:t>
      </w:r>
      <w:r>
        <w:t xml:space="preserve"> of acres (due to stand</w:t>
      </w:r>
      <w:r w:rsidR="003773D9">
        <w:t>-</w:t>
      </w:r>
      <w:r>
        <w:t>replacing fires requiring dry conditions or being wind</w:t>
      </w:r>
      <w:r w:rsidR="003773D9">
        <w:t>-</w:t>
      </w:r>
      <w:r>
        <w:t>driven).</w:t>
      </w:r>
    </w:p>
    <w:p w:rsidR="006769A4" w:rsidP="006769A4" w:rsidRDefault="006769A4" w14:paraId="202B5905" w14:textId="77777777">
      <w:pPr>
        <w:pStyle w:val="InfoPara"/>
      </w:pPr>
      <w:r>
        <w:t>Adjacency or Identification Concerns</w:t>
      </w:r>
    </w:p>
    <w:p w:rsidR="006769A4" w:rsidP="006769A4" w:rsidRDefault="006769A4" w14:paraId="3A02CBD1" w14:textId="67FC826E">
      <w:r>
        <w:t>The mixed conifer zone in the Northern Rockies is broad and represents a moisture gradient that affects fire regimes and species dominance. The Northern Rocky Mountain Dry-Mesic Montane Mixed Conifer Forest and Woodland system was thus split into three BpS</w:t>
      </w:r>
      <w:r w:rsidR="003773D9">
        <w:t>s</w:t>
      </w:r>
      <w:r>
        <w:t xml:space="preserve"> to represent differences in species dominance and fire regimes. </w:t>
      </w:r>
      <w:r w:rsidR="003773D9">
        <w:t xml:space="preserve">BpS </w:t>
      </w:r>
      <w:r>
        <w:t>10451 represents the drier sites and is dominated by ponderosa pine and Douglas-fir with a very frequent, low</w:t>
      </w:r>
      <w:r w:rsidR="003773D9">
        <w:t>-</w:t>
      </w:r>
      <w:r>
        <w:t>severity fire regime.</w:t>
      </w:r>
      <w:r w:rsidR="003773D9">
        <w:t xml:space="preserve"> BpS </w:t>
      </w:r>
      <w:r>
        <w:t xml:space="preserve">10452 is dominated by western larch and represents slightly more mesic sites. The fire </w:t>
      </w:r>
      <w:r>
        <w:lastRenderedPageBreak/>
        <w:t>regime is dominated by moderately frequent, mixed</w:t>
      </w:r>
      <w:r w:rsidR="003773D9">
        <w:t>-</w:t>
      </w:r>
      <w:r>
        <w:t xml:space="preserve">severity fires. </w:t>
      </w:r>
      <w:r w:rsidR="009742AB">
        <w:t xml:space="preserve">BpS </w:t>
      </w:r>
      <w:r>
        <w:t>10453 is dominated by grand fir and represents more mesic, cool sites with longer mixed</w:t>
      </w:r>
      <w:r w:rsidR="003773D9">
        <w:t>-</w:t>
      </w:r>
      <w:r>
        <w:t xml:space="preserve">severity fire regimes. </w:t>
      </w:r>
    </w:p>
    <w:p w:rsidR="006769A4" w:rsidP="006769A4" w:rsidRDefault="006769A4" w14:paraId="1851D0D8" w14:textId="77777777"/>
    <w:p w:rsidR="006769A4" w:rsidP="006769A4" w:rsidRDefault="006769A4" w14:paraId="15C59FA0" w14:textId="63D201E9">
      <w:r>
        <w:t>This system equates with Pfister et al.</w:t>
      </w:r>
      <w:r w:rsidR="003773D9">
        <w:t>’s</w:t>
      </w:r>
      <w:r>
        <w:t xml:space="preserve"> (1977) moist Douglas-fir, subalpine fir</w:t>
      </w:r>
      <w:r w:rsidR="003773D9">
        <w:t>,</w:t>
      </w:r>
      <w:r>
        <w:t xml:space="preserve"> and mesic grand fir habitat types: ABLA/CLUN, all phases, ABLA/LIBO, ABLA/MEFE, ABGR/CLUN, PSME/</w:t>
      </w:r>
      <w:r w:rsidR="003773D9">
        <w:t xml:space="preserve"> </w:t>
      </w:r>
      <w:r>
        <w:t>PHMA, PSME/VAGL, PSME/LIBO (PSME habitat types apply only to M</w:t>
      </w:r>
      <w:r w:rsidR="003773D9">
        <w:t>ontana</w:t>
      </w:r>
      <w:r>
        <w:t>, not to I</w:t>
      </w:r>
      <w:r w:rsidR="003773D9">
        <w:t>daho</w:t>
      </w:r>
      <w:r>
        <w:t>).</w:t>
      </w:r>
    </w:p>
    <w:p w:rsidR="00FA40E6" w:rsidP="006769A4" w:rsidRDefault="00FA40E6" w14:paraId="704E69BF" w14:textId="0B3BC8F0"/>
    <w:p w:rsidR="00FA40E6" w:rsidP="006769A4" w:rsidRDefault="00FA40E6" w14:paraId="0F985F1B" w14:textId="40BAAF79">
      <w:r>
        <w:t>Johnston (2017) document</w:t>
      </w:r>
      <w:r w:rsidR="003773D9">
        <w:t>ed</w:t>
      </w:r>
      <w:r>
        <w:t xml:space="preserve"> a shift in the species composition of </w:t>
      </w:r>
      <w:r w:rsidR="00755B81">
        <w:t>dry-</w:t>
      </w:r>
      <w:r>
        <w:t xml:space="preserve">moist mixed conifer in </w:t>
      </w:r>
      <w:r w:rsidR="00966CA1">
        <w:t>the southern Blue Mountains from 1860</w:t>
      </w:r>
      <w:r w:rsidR="003773D9">
        <w:t>-</w:t>
      </w:r>
      <w:r w:rsidR="00966CA1">
        <w:t xml:space="preserve">2010. He found that stand regeneration after 1890 </w:t>
      </w:r>
      <w:r w:rsidR="000F1C6F">
        <w:t>was dominated</w:t>
      </w:r>
      <w:r w:rsidR="00966CA1">
        <w:t xml:space="preserve"> by </w:t>
      </w:r>
      <w:r w:rsidR="00755B81">
        <w:t>g</w:t>
      </w:r>
      <w:r w:rsidR="00966CA1">
        <w:t>r</w:t>
      </w:r>
      <w:r w:rsidR="00755B81">
        <w:t xml:space="preserve">and </w:t>
      </w:r>
      <w:r w:rsidR="00966CA1">
        <w:t>fir and that there was a corresponding decrease in western larch, Douglas-fir</w:t>
      </w:r>
      <w:r w:rsidR="003773D9">
        <w:t>,</w:t>
      </w:r>
      <w:r w:rsidR="00966CA1">
        <w:t xml:space="preserve"> and ponderosa pine. </w:t>
      </w:r>
    </w:p>
    <w:p w:rsidR="006769A4" w:rsidP="006769A4" w:rsidRDefault="006769A4" w14:paraId="59897698" w14:textId="77777777">
      <w:pPr>
        <w:pStyle w:val="InfoPara"/>
      </w:pPr>
      <w:r>
        <w:t>Issues or Problems</w:t>
      </w:r>
    </w:p>
    <w:p w:rsidR="006769A4" w:rsidP="006769A4" w:rsidRDefault="006769A4" w14:paraId="09978B46" w14:textId="77777777"/>
    <w:p w:rsidR="006769A4" w:rsidP="006769A4" w:rsidRDefault="006769A4" w14:paraId="15C6BF0B" w14:textId="77777777">
      <w:pPr>
        <w:pStyle w:val="InfoPara"/>
      </w:pPr>
      <w:r>
        <w:t>Native Uncharacteristic Conditions</w:t>
      </w:r>
    </w:p>
    <w:p w:rsidR="008218A6" w:rsidP="006769A4" w:rsidRDefault="008218A6" w14:paraId="7CAAC7B3" w14:textId="77777777"/>
    <w:p w:rsidR="006769A4" w:rsidP="006769A4" w:rsidRDefault="006769A4" w14:paraId="685A7FF1" w14:textId="77777777">
      <w:pPr>
        <w:pStyle w:val="InfoPara"/>
      </w:pPr>
      <w:r>
        <w:t>Comments</w:t>
      </w:r>
    </w:p>
    <w:p w:rsidR="00027467" w:rsidP="006769A4" w:rsidRDefault="00A244D5" w14:paraId="302436B2" w14:textId="54EA7F0F">
      <w:r>
        <w:t>Kerry Kemp reviewed this model during the 2016 BpS Review.</w:t>
      </w:r>
      <w:r w:rsidR="00E946EC">
        <w:t xml:space="preserve"> Surface fire was added to the closed states as a result of review</w:t>
      </w:r>
      <w:r w:rsidR="00AC6E78">
        <w:t xml:space="preserve"> and in line with Naficy et al. (2015), which suggests that this BpS experienced a mix of low</w:t>
      </w:r>
      <w:r w:rsidR="003773D9">
        <w:t>-</w:t>
      </w:r>
      <w:r w:rsidR="00AC6E78">
        <w:t xml:space="preserve"> and moderate</w:t>
      </w:r>
      <w:r w:rsidR="003773D9">
        <w:t>-</w:t>
      </w:r>
      <w:r w:rsidR="00AC6E78">
        <w:t>severity fires</w:t>
      </w:r>
      <w:r w:rsidR="00E946EC">
        <w:t xml:space="preserve">. </w:t>
      </w:r>
    </w:p>
    <w:p w:rsidR="00027467" w:rsidP="006769A4" w:rsidRDefault="00027467" w14:paraId="26DD6F5C" w14:textId="77777777"/>
    <w:p w:rsidR="006769A4" w:rsidP="006769A4" w:rsidRDefault="006769A4" w14:paraId="07DBF9F7" w14:textId="431954F1">
      <w:r>
        <w:t xml:space="preserve">Additional author was Ed Lieser (elieser@fs.fed.us). Dan Leavell and Cathy Steward provided additional post-workshop review of this model. This model was originally conceived for the BpS "Northern Rocky Mountain Western Larch Woodland" and was revised slightly to be a split within the Dry-Mesic Mixed Conifer BpS (Pohl </w:t>
      </w:r>
      <w:r w:rsidR="003773D9">
        <w:t>18 November 2005</w:t>
      </w:r>
      <w:r>
        <w:t xml:space="preserve">). </w:t>
      </w:r>
    </w:p>
    <w:p w:rsidR="006769A4" w:rsidP="006769A4" w:rsidRDefault="006769A4" w14:paraId="1D1134FA" w14:textId="77777777"/>
    <w:p w:rsidR="006769A4" w:rsidP="006769A4" w:rsidRDefault="00A244D5" w14:paraId="382A0FCC" w14:textId="53B719BB">
      <w:r>
        <w:t>LANDFIRE National r</w:t>
      </w:r>
      <w:r w:rsidR="006769A4">
        <w:t xml:space="preserve">eviewers agreed that </w:t>
      </w:r>
      <w:r w:rsidR="003773D9">
        <w:t>MFRIs</w:t>
      </w:r>
      <w:r w:rsidR="006769A4">
        <w:t xml:space="preserve"> should be more frequent (from 60yrs to 40yrs) with the inclusion of more frequent mixed</w:t>
      </w:r>
      <w:r w:rsidR="003773D9">
        <w:t>-</w:t>
      </w:r>
      <w:r w:rsidR="006769A4">
        <w:t>severity fire. Two reviewers agreed that surface fire should be included at a low probability. The results of these changes w</w:t>
      </w:r>
      <w:r w:rsidR="003773D9">
        <w:t>ere</w:t>
      </w:r>
      <w:r w:rsidR="006769A4">
        <w:t xml:space="preserve"> less </w:t>
      </w:r>
      <w:r w:rsidR="003773D9">
        <w:t>C</w:t>
      </w:r>
      <w:r w:rsidR="006769A4">
        <w:t xml:space="preserve">lass E, more </w:t>
      </w:r>
      <w:r w:rsidR="003773D9">
        <w:t>C</w:t>
      </w:r>
      <w:r w:rsidR="006769A4">
        <w:t>lass D</w:t>
      </w:r>
      <w:r w:rsidR="003773D9">
        <w:t>,</w:t>
      </w:r>
      <w:r w:rsidR="006769A4">
        <w:t xml:space="preserve"> and a more frequent MF</w:t>
      </w:r>
      <w:r w:rsidR="0008053D">
        <w:t>R</w:t>
      </w:r>
      <w:r w:rsidR="006769A4">
        <w:t>I.</w:t>
      </w:r>
    </w:p>
    <w:p w:rsidR="008218A6" w:rsidP="006769A4" w:rsidRDefault="008218A6" w14:paraId="3EBC286C" w14:textId="77777777"/>
    <w:p w:rsidR="006769A4" w:rsidP="006769A4" w:rsidRDefault="006769A4" w14:paraId="6A703B7E" w14:textId="77777777">
      <w:pPr>
        <w:pStyle w:val="ReportSection"/>
      </w:pPr>
      <w:r>
        <w:t>Succession Classes</w:t>
      </w:r>
    </w:p>
    <w:p w:rsidR="006769A4" w:rsidP="006769A4" w:rsidRDefault="006769A4" w14:paraId="6EA730C1"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769A4" w:rsidP="006769A4" w:rsidRDefault="006769A4" w14:paraId="1F06501B" w14:textId="77777777">
      <w:pPr>
        <w:pStyle w:val="InfoPara"/>
        <w:pBdr>
          <w:top w:val="single" w:color="auto" w:sz="4" w:space="1"/>
        </w:pBdr>
      </w:pPr>
      <w:r>
        <w:t>Class A</w:t>
      </w:r>
      <w:r>
        <w:tab/>
        <w:t>9</w:t>
      </w:r>
      <w:r w:rsidR="002A3B10">
        <w:tab/>
      </w:r>
      <w:r w:rsidR="002A3B10">
        <w:tab/>
      </w:r>
      <w:r w:rsidR="002A3B10">
        <w:tab/>
      </w:r>
      <w:r w:rsidR="002A3B10">
        <w:tab/>
      </w:r>
      <w:r w:rsidR="004F7795">
        <w:t>Early Development 1 - All Structures</w:t>
      </w:r>
    </w:p>
    <w:p w:rsidR="006769A4" w:rsidP="006769A4" w:rsidRDefault="006769A4" w14:paraId="025282FC" w14:textId="77777777"/>
    <w:p w:rsidR="006769A4" w:rsidP="006769A4" w:rsidRDefault="006769A4" w14:paraId="3277A496" w14:textId="77777777">
      <w:pPr>
        <w:pStyle w:val="SClassInfoPara"/>
      </w:pPr>
      <w:r>
        <w:t>Indicator Species</w:t>
      </w:r>
    </w:p>
    <w:p w:rsidR="006769A4" w:rsidP="006769A4" w:rsidRDefault="006769A4" w14:paraId="73A48A09" w14:textId="77777777"/>
    <w:p w:rsidR="006769A4" w:rsidP="006769A4" w:rsidRDefault="006769A4" w14:paraId="0A507B8D" w14:textId="77777777">
      <w:pPr>
        <w:pStyle w:val="SClassInfoPara"/>
      </w:pPr>
      <w:r>
        <w:t>Description</w:t>
      </w:r>
    </w:p>
    <w:p w:rsidR="006769A4" w:rsidP="006769A4" w:rsidRDefault="006769A4" w14:paraId="4CA08280" w14:textId="1AC2312E">
      <w:r>
        <w:t>Young larch and lodgepole establish</w:t>
      </w:r>
      <w:r w:rsidR="00A244D5">
        <w:t>. In some areas</w:t>
      </w:r>
      <w:r w:rsidR="003773D9">
        <w:t>,</w:t>
      </w:r>
      <w:r>
        <w:t xml:space="preserve"> Douglas-fir</w:t>
      </w:r>
      <w:r w:rsidR="00A244D5">
        <w:t xml:space="preserve"> may dominate </w:t>
      </w:r>
      <w:r w:rsidR="005606A2">
        <w:t>following mixed</w:t>
      </w:r>
      <w:r w:rsidR="003773D9">
        <w:t>-</w:t>
      </w:r>
      <w:r w:rsidR="005606A2">
        <w:t>severity fire, and i</w:t>
      </w:r>
      <w:r>
        <w:t>n some cases, lodgepole pine may dominate following stand</w:t>
      </w:r>
      <w:r w:rsidR="003773D9">
        <w:t>-</w:t>
      </w:r>
      <w:r>
        <w:t xml:space="preserve">replacement fire and may persist for 60-100yrs before western larch begins to dominate. </w:t>
      </w:r>
    </w:p>
    <w:p w:rsidR="006769A4" w:rsidP="006769A4" w:rsidRDefault="006769A4" w14:paraId="44BB3DC5" w14:textId="77777777"/>
    <w:p w:rsidR="006769A4" w:rsidP="006769A4" w:rsidRDefault="006769A4" w14:paraId="5E3D7D2A" w14:textId="20985463">
      <w:r>
        <w:t xml:space="preserve">Recent observations of this succession stage in the White Mountain 1988 fire area in the Colville National Forest show </w:t>
      </w:r>
      <w:r w:rsidRPr="0008053D">
        <w:rPr>
          <w:i/>
        </w:rPr>
        <w:t>Alnus sinuata</w:t>
      </w:r>
      <w:r>
        <w:t xml:space="preserve">, </w:t>
      </w:r>
      <w:r w:rsidRPr="0008053D">
        <w:rPr>
          <w:i/>
        </w:rPr>
        <w:t>Salix scouleriana</w:t>
      </w:r>
      <w:r w:rsidR="003773D9">
        <w:t>,</w:t>
      </w:r>
      <w:r>
        <w:t xml:space="preserve"> and western larch dominating upper layers at higher elevations; at lower elevations</w:t>
      </w:r>
      <w:r w:rsidR="003773D9">
        <w:t>,</w:t>
      </w:r>
      <w:r>
        <w:t xml:space="preserve"> lodgepole pine and </w:t>
      </w:r>
      <w:r w:rsidRPr="0008053D">
        <w:rPr>
          <w:i/>
        </w:rPr>
        <w:t>Salix scouleriana</w:t>
      </w:r>
      <w:r>
        <w:t xml:space="preserve"> dominate. </w:t>
      </w:r>
      <w:r w:rsidRPr="0008053D">
        <w:rPr>
          <w:i/>
        </w:rPr>
        <w:t>Abies lasiocarpa</w:t>
      </w:r>
      <w:r>
        <w:t xml:space="preserve"> and </w:t>
      </w:r>
      <w:r w:rsidRPr="0008053D">
        <w:rPr>
          <w:i/>
        </w:rPr>
        <w:t>Picea engelmannii</w:t>
      </w:r>
      <w:r>
        <w:t xml:space="preserve"> are present at low cover values in the lower canopy at all elevations (Colville National Forest ecology data).</w:t>
      </w:r>
    </w:p>
    <w:p w:rsidR="006769A4" w:rsidP="006769A4" w:rsidRDefault="006769A4" w14:paraId="77F7A2D9" w14:textId="77777777"/>
    <w:p>
      <w:r>
        <w:rPr>
          <w:i/>
          <w:u w:val="single"/>
        </w:rPr>
        <w:t>Maximum Tree Size Class</w:t>
      </w:r>
      <w:br/>
      <w:r>
        <w:t>Sapling &gt;4.5ft; &lt;5" DBH</w:t>
      </w:r>
    </w:p>
    <w:p w:rsidR="006769A4" w:rsidP="006769A4" w:rsidRDefault="006769A4" w14:paraId="722F62EE" w14:textId="77777777">
      <w:pPr>
        <w:pStyle w:val="InfoPara"/>
        <w:pBdr>
          <w:top w:val="single" w:color="auto" w:sz="4" w:space="1"/>
        </w:pBdr>
      </w:pPr>
      <w:r>
        <w:t>Class B</w:t>
      </w:r>
      <w:r>
        <w:tab/>
        <w:t>14</w:t>
      </w:r>
      <w:r w:rsidR="002A3B10">
        <w:tab/>
      </w:r>
      <w:r w:rsidR="002A3B10">
        <w:tab/>
      </w:r>
      <w:r w:rsidR="002A3B10">
        <w:tab/>
      </w:r>
      <w:r w:rsidR="002A3B10">
        <w:tab/>
      </w:r>
      <w:r w:rsidR="004F7795">
        <w:t>Mid Development 1 - Closed</w:t>
      </w:r>
    </w:p>
    <w:p w:rsidR="006769A4" w:rsidP="006769A4" w:rsidRDefault="006769A4" w14:paraId="2A98A261" w14:textId="77777777"/>
    <w:p w:rsidR="006769A4" w:rsidP="006769A4" w:rsidRDefault="006769A4" w14:paraId="3C9A2D0B" w14:textId="77777777">
      <w:pPr>
        <w:pStyle w:val="SClassInfoPara"/>
      </w:pPr>
      <w:r>
        <w:t>Indicator Species</w:t>
      </w:r>
    </w:p>
    <w:p w:rsidR="006769A4" w:rsidP="006769A4" w:rsidRDefault="006769A4" w14:paraId="30D3F34E" w14:textId="77777777"/>
    <w:p w:rsidR="006769A4" w:rsidP="006769A4" w:rsidRDefault="006769A4" w14:paraId="4E29BC45" w14:textId="77777777">
      <w:pPr>
        <w:pStyle w:val="SClassInfoPara"/>
      </w:pPr>
      <w:r>
        <w:t>Description</w:t>
      </w:r>
    </w:p>
    <w:p w:rsidR="006769A4" w:rsidP="006769A4" w:rsidRDefault="006769A4" w14:paraId="3228811A" w14:textId="26E57273">
      <w:r>
        <w:t>Larch, lodgepole</w:t>
      </w:r>
      <w:r w:rsidR="003773D9">
        <w:t xml:space="preserve">, </w:t>
      </w:r>
      <w:r>
        <w:t>and Douglas-fir (poles to medium trees) continue to dominate. Without disturbance, Douglas-fir can increase in understory. Subalpine fir may be present. Canopy cover rarely exceeds 60%.</w:t>
      </w:r>
    </w:p>
    <w:p w:rsidR="006769A4" w:rsidP="006769A4" w:rsidRDefault="006769A4" w14:paraId="56ED9AB6" w14:textId="77777777"/>
    <w:p>
      <w:r>
        <w:rPr>
          <w:i/>
          <w:u w:val="single"/>
        </w:rPr>
        <w:t>Maximum Tree Size Class</w:t>
      </w:r>
      <w:br/>
      <w:r>
        <w:t>Medium 9-21" DBH</w:t>
      </w:r>
    </w:p>
    <w:p w:rsidR="006769A4" w:rsidP="006769A4" w:rsidRDefault="006769A4" w14:paraId="745510E8" w14:textId="77777777">
      <w:pPr>
        <w:pStyle w:val="InfoPara"/>
        <w:pBdr>
          <w:top w:val="single" w:color="auto" w:sz="4" w:space="1"/>
        </w:pBdr>
      </w:pPr>
      <w:r>
        <w:t>Class C</w:t>
      </w:r>
      <w:r>
        <w:tab/>
        <w:t>24</w:t>
      </w:r>
      <w:r w:rsidR="002A3B10">
        <w:tab/>
      </w:r>
      <w:r w:rsidR="002A3B10">
        <w:tab/>
      </w:r>
      <w:r w:rsidR="002A3B10">
        <w:tab/>
      </w:r>
      <w:r w:rsidR="002A3B10">
        <w:tab/>
      </w:r>
      <w:r w:rsidR="004F7795">
        <w:t>Mid Development 1 - Open</w:t>
      </w:r>
    </w:p>
    <w:p w:rsidR="006769A4" w:rsidP="006769A4" w:rsidRDefault="006769A4" w14:paraId="7F2BA735" w14:textId="77777777"/>
    <w:p w:rsidR="006769A4" w:rsidP="006769A4" w:rsidRDefault="006769A4" w14:paraId="48BAA3F3" w14:textId="77777777">
      <w:pPr>
        <w:pStyle w:val="SClassInfoPara"/>
      </w:pPr>
      <w:r>
        <w:t>Indicator Species</w:t>
      </w:r>
    </w:p>
    <w:p w:rsidR="006769A4" w:rsidP="006769A4" w:rsidRDefault="006769A4" w14:paraId="3A221B37" w14:textId="77777777"/>
    <w:p w:rsidR="006769A4" w:rsidP="006769A4" w:rsidRDefault="006769A4" w14:paraId="497AE64B" w14:textId="77777777">
      <w:pPr>
        <w:pStyle w:val="SClassInfoPara"/>
      </w:pPr>
      <w:r>
        <w:t>Description</w:t>
      </w:r>
    </w:p>
    <w:p w:rsidR="006769A4" w:rsidP="006769A4" w:rsidRDefault="006769A4" w14:paraId="0AE1B8DF" w14:textId="4B647D38">
      <w:r>
        <w:lastRenderedPageBreak/>
        <w:t>Larch, with some Douglas-fir, lodgepole</w:t>
      </w:r>
      <w:r w:rsidR="003773D9">
        <w:t>,</w:t>
      </w:r>
      <w:r>
        <w:t xml:space="preserve"> and subalpine fir. Open condition is created by disturbance (fire, insect</w:t>
      </w:r>
      <w:r w:rsidR="003773D9">
        <w:t>,</w:t>
      </w:r>
      <w:r>
        <w:t xml:space="preserve"> or disease), which opens up more closed conditions (i</w:t>
      </w:r>
      <w:r w:rsidR="003773D9">
        <w:t xml:space="preserve">.,e., Class </w:t>
      </w:r>
      <w:r>
        <w:t xml:space="preserve">B or </w:t>
      </w:r>
      <w:r w:rsidR="003773D9">
        <w:t xml:space="preserve">Class </w:t>
      </w:r>
      <w:r>
        <w:t>E).</w:t>
      </w:r>
    </w:p>
    <w:p w:rsidR="006769A4" w:rsidP="006769A4" w:rsidRDefault="006769A4" w14:paraId="107DEC86" w14:textId="77777777"/>
    <w:p>
      <w:r>
        <w:rPr>
          <w:i/>
          <w:u w:val="single"/>
        </w:rPr>
        <w:t>Maximum Tree Size Class</w:t>
      </w:r>
      <w:br/>
      <w:r>
        <w:t>Medium 9-21" DBH</w:t>
      </w:r>
    </w:p>
    <w:p w:rsidR="006769A4" w:rsidP="006769A4" w:rsidRDefault="006769A4" w14:paraId="49E79C48" w14:textId="039501B6">
      <w:pPr>
        <w:pStyle w:val="InfoPara"/>
        <w:pBdr>
          <w:top w:val="single" w:color="auto" w:sz="4" w:space="1"/>
        </w:pBdr>
      </w:pPr>
      <w:r>
        <w:t>Class D</w:t>
      </w:r>
      <w:r>
        <w:tab/>
        <w:t>29</w:t>
      </w:r>
      <w:r w:rsidR="002A3B10">
        <w:tab/>
      </w:r>
      <w:r w:rsidR="002A3B10">
        <w:tab/>
      </w:r>
      <w:r w:rsidR="002A3B10">
        <w:tab/>
      </w:r>
      <w:r w:rsidR="002A3B10">
        <w:tab/>
      </w:r>
      <w:r w:rsidR="004F7795">
        <w:t>Late Development 1 - Open</w:t>
      </w:r>
    </w:p>
    <w:p w:rsidR="006769A4" w:rsidP="006769A4" w:rsidRDefault="006769A4" w14:paraId="57B121E3" w14:textId="77777777"/>
    <w:p w:rsidR="006769A4" w:rsidP="006769A4" w:rsidRDefault="006769A4" w14:paraId="416DDDED" w14:textId="77777777">
      <w:pPr>
        <w:pStyle w:val="SClassInfoPara"/>
      </w:pPr>
      <w:r>
        <w:t>Indicator Species</w:t>
      </w:r>
    </w:p>
    <w:p w:rsidR="006769A4" w:rsidP="006769A4" w:rsidRDefault="006769A4" w14:paraId="20CA9F67" w14:textId="77777777"/>
    <w:p w:rsidR="006769A4" w:rsidP="006769A4" w:rsidRDefault="006769A4" w14:paraId="1851E84B" w14:textId="77777777">
      <w:pPr>
        <w:pStyle w:val="SClassInfoPara"/>
      </w:pPr>
      <w:r>
        <w:t>Description</w:t>
      </w:r>
    </w:p>
    <w:p w:rsidR="006769A4" w:rsidP="006769A4" w:rsidRDefault="006769A4" w14:paraId="19494FBA" w14:textId="6D48B9A6">
      <w:r>
        <w:t>Large larch and Douglas-fir, favored by disturbance. Subalpine fir, grand fir</w:t>
      </w:r>
      <w:r w:rsidR="003773D9">
        <w:t>,</w:t>
      </w:r>
      <w:r>
        <w:t xml:space="preserve"> and lodgepole pine will be reduced or eliminated by fire, insect, or disease.</w:t>
      </w:r>
    </w:p>
    <w:p w:rsidR="006769A4" w:rsidP="006769A4" w:rsidRDefault="006769A4" w14:paraId="2C845B2D" w14:textId="77777777"/>
    <w:p>
      <w:r>
        <w:rPr>
          <w:i/>
          <w:u w:val="single"/>
        </w:rPr>
        <w:t>Maximum Tree Size Class</w:t>
      </w:r>
      <w:br/>
      <w:r>
        <w:t>Very Large &gt;33" DBH</w:t>
      </w:r>
    </w:p>
    <w:p w:rsidR="006769A4" w:rsidP="006769A4" w:rsidRDefault="006769A4" w14:paraId="6CAAA78F" w14:textId="37885174">
      <w:pPr>
        <w:pStyle w:val="InfoPara"/>
        <w:pBdr>
          <w:top w:val="single" w:color="auto" w:sz="4" w:space="1"/>
        </w:pBdr>
      </w:pPr>
      <w:r>
        <w:t>Class E</w:t>
      </w:r>
      <w:r>
        <w:tab/>
        <w:t>24</w:t>
      </w:r>
      <w:r w:rsidR="002A3B10">
        <w:tab/>
      </w:r>
      <w:r w:rsidR="002A3B10">
        <w:tab/>
      </w:r>
      <w:r w:rsidR="002A3B10">
        <w:tab/>
      </w:r>
      <w:r w:rsidR="002A3B10">
        <w:tab/>
      </w:r>
      <w:r w:rsidR="004F7795">
        <w:t>Late Development 1 - Closed</w:t>
      </w:r>
    </w:p>
    <w:p w:rsidR="006769A4" w:rsidP="006769A4" w:rsidRDefault="006769A4" w14:paraId="7A4CF412" w14:textId="77777777"/>
    <w:p w:rsidR="006769A4" w:rsidP="006769A4" w:rsidRDefault="006769A4" w14:paraId="753C57DD" w14:textId="77777777">
      <w:pPr>
        <w:pStyle w:val="SClassInfoPara"/>
      </w:pPr>
      <w:r>
        <w:t>Indicator Species</w:t>
      </w:r>
    </w:p>
    <w:p w:rsidR="006769A4" w:rsidP="006769A4" w:rsidRDefault="006769A4" w14:paraId="17C69D8F" w14:textId="77777777"/>
    <w:p w:rsidR="006769A4" w:rsidP="006769A4" w:rsidRDefault="006769A4" w14:paraId="39973644" w14:textId="77777777">
      <w:pPr>
        <w:pStyle w:val="SClassInfoPara"/>
      </w:pPr>
      <w:r>
        <w:t>Description</w:t>
      </w:r>
    </w:p>
    <w:p w:rsidR="006769A4" w:rsidP="006769A4" w:rsidRDefault="006769A4" w14:paraId="790994D5" w14:textId="3E09296E">
      <w:r>
        <w:t>Large</w:t>
      </w:r>
      <w:r w:rsidR="003773D9">
        <w:t>-</w:t>
      </w:r>
      <w:r>
        <w:t>diameter larch and Douglas-fir dominate overstory</w:t>
      </w:r>
      <w:r w:rsidR="003773D9">
        <w:t>;</w:t>
      </w:r>
      <w:r>
        <w:t xml:space="preserve"> subalpine fir and grand fir are present in the middle and understory. Lodgepole pine will be largely absent.</w:t>
      </w:r>
    </w:p>
    <w:p w:rsidR="006769A4" w:rsidP="006769A4" w:rsidRDefault="006769A4" w14:paraId="7F9FB02D" w14:textId="77777777"/>
    <w:p w:rsidR="006769A4" w:rsidP="006769A4" w:rsidRDefault="006769A4" w14:paraId="2C36B7D8" w14:textId="22DC63DF">
      <w:r>
        <w:t>Canopy cover will rarely exceed 60%.</w:t>
      </w:r>
    </w:p>
    <w:p w:rsidR="006769A4" w:rsidP="006769A4" w:rsidRDefault="006769A4" w14:paraId="4A3798EF"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769A4" w:rsidP="006769A4" w:rsidRDefault="006769A4" w14:paraId="6D110F63" w14:textId="44558F81">
      <w:r>
        <w:t>Agee, James K. 1993. Fire ecology of Pacific Northwest forests. Island Press, Washington DC, 493 p.</w:t>
      </w:r>
    </w:p>
    <w:p w:rsidR="006769A4" w:rsidP="006769A4" w:rsidRDefault="006769A4" w14:paraId="42882CC5" w14:textId="77777777"/>
    <w:p w:rsidR="006769A4" w:rsidP="006769A4" w:rsidRDefault="006769A4" w14:paraId="7D2A594E" w14:textId="216F284C">
      <w:r>
        <w:lastRenderedPageBreak/>
        <w:t>Arno, S.F. 2000. Fire in western forest ecosystems. Pages 97-120 in: J.K. Brown and J. Kapler-Smith, eds. Wildland fire in ecosystems: Effects of fire on flora. Gen. Tech. Rep. RMRS-GTR-42-vol. 2. Ogden, UT: USDA Forest Service, Rocky Mountain Research Station. 257 pp.</w:t>
      </w:r>
    </w:p>
    <w:p w:rsidR="006769A4" w:rsidP="006769A4" w:rsidRDefault="006769A4" w14:paraId="5CB0FA13" w14:textId="77777777"/>
    <w:p w:rsidR="006769A4" w:rsidP="006769A4" w:rsidRDefault="006769A4" w14:paraId="0C768498" w14:textId="77777777">
      <w:r>
        <w:t>Arno, S.F., H.Y. Smith and M.A. Krebs. 1997. Old growth ponderosa pine and western larch stand structures: influences of pre-1900 fires and fire exclusion. Res. Pap. INT-495. Ogden, UT: USDA Forest Service, Intermountain Research Station. 20 pp.</w:t>
      </w:r>
    </w:p>
    <w:p w:rsidR="006769A4" w:rsidP="006769A4" w:rsidRDefault="006769A4" w14:paraId="39C97EF4" w14:textId="77777777"/>
    <w:p w:rsidR="006769A4" w:rsidP="006769A4" w:rsidRDefault="006769A4" w14:paraId="02183847" w14:textId="77777777">
      <w:r>
        <w:t>Arno, S.F., E.D. Reinhardt and J.H. Scott. 1993. Forest structure and landscape patterns in the subalpine lodgepole pine type: A procedure for quantifying past and present stand conditions. Gen. Tech. Rep. INT-294. Ogden, UT: USDA Forest Service, Intermountain Research Station. 17 pp.</w:t>
      </w:r>
    </w:p>
    <w:p w:rsidR="006769A4" w:rsidP="006769A4" w:rsidRDefault="006769A4" w14:paraId="7633A2E7" w14:textId="77777777"/>
    <w:p w:rsidR="006769A4" w:rsidP="006769A4" w:rsidRDefault="006769A4" w14:paraId="35FD7115" w14:textId="77777777">
      <w:r>
        <w:t>Arno, S.F. 1980. Forest fire history in the northern Rockies. Journal of Forestry (78): 460-465.</w:t>
      </w:r>
    </w:p>
    <w:p w:rsidR="006769A4" w:rsidP="006769A4" w:rsidRDefault="006769A4" w14:paraId="56E7F218" w14:textId="77777777"/>
    <w:p w:rsidR="006769A4" w:rsidP="006769A4" w:rsidRDefault="006769A4" w14:paraId="1B3F56CA" w14:textId="77777777">
      <w:r>
        <w:t xml:space="preserve">Barrett, S.W. 2004. Altered fire intervals and fire cycles in the Northern Rockies. Fire Management Today 64(3): 25-29. </w:t>
      </w:r>
    </w:p>
    <w:p w:rsidR="006769A4" w:rsidP="006769A4" w:rsidRDefault="006769A4" w14:paraId="67F15594" w14:textId="77777777"/>
    <w:p w:rsidR="006769A4" w:rsidP="006769A4" w:rsidRDefault="006769A4" w14:paraId="306CF292" w14:textId="77777777">
      <w:r>
        <w:t xml:space="preserve">Barrett, S.W. 2004. Fire Regimes in the Northern Rockies. Fire Management Today 64(2): 32-38. </w:t>
      </w:r>
    </w:p>
    <w:p w:rsidR="006769A4" w:rsidP="006769A4" w:rsidRDefault="006769A4" w14:paraId="5EA2A2C7" w14:textId="77777777"/>
    <w:p w:rsidR="006769A4" w:rsidP="006769A4" w:rsidRDefault="006769A4" w14:paraId="204BA109" w14:textId="77777777">
      <w:r>
        <w:t>Barrett, S.W. 1994. Fire regimes on andesitic mountain terrain in northeastern Yellowstone National Park. International Journal of Wildland Fire 4: 65-76.</w:t>
      </w:r>
    </w:p>
    <w:p w:rsidR="006769A4" w:rsidP="006769A4" w:rsidRDefault="006769A4" w14:paraId="106D8999" w14:textId="77777777"/>
    <w:p w:rsidR="006769A4" w:rsidP="006769A4" w:rsidRDefault="006769A4" w14:paraId="55447651" w14:textId="77777777">
      <w:r>
        <w:t>Barrett, S.W. 1994. Fire regimes on the Caribou National Forest, Southeastern Idaho. Contract final report on file, Pocatello, ID: USDA Forest Service, Caribou National Forest, Fire Management Division. 25 pp.</w:t>
      </w:r>
    </w:p>
    <w:p w:rsidR="006769A4" w:rsidP="006769A4" w:rsidRDefault="006769A4" w14:paraId="3E7BE30F" w14:textId="77777777"/>
    <w:p w:rsidR="006769A4" w:rsidP="006769A4" w:rsidRDefault="006769A4" w14:paraId="31C283ED" w14:textId="77777777">
      <w:r>
        <w:t>Barrett, S.W. 2002. A Fire Regimes Classification for Northern Rocky Mountain Forests: Results from Three Decades of Fire History Research. Contract final report on file, Planning Division, USDA Forest Service Flathead National Forest, Kalispell MT. 61 pp.</w:t>
      </w:r>
    </w:p>
    <w:p w:rsidR="006769A4" w:rsidP="006769A4" w:rsidRDefault="006769A4" w14:paraId="0E4BEDE6" w14:textId="77777777"/>
    <w:p w:rsidR="006769A4" w:rsidP="006769A4" w:rsidRDefault="006769A4" w14:paraId="11F23905" w14:textId="4069BCAF">
      <w:r>
        <w:t>Barrett, S.W., S.F. Arno and J.P. Menakis. 1997. Fire episodes in the inland Northwest (1540-1940) Based on Fire History Data. USDA Forest Service, Intermountain Research Station. General Technical Report INT-370.</w:t>
      </w:r>
    </w:p>
    <w:p w:rsidR="006769A4" w:rsidP="006769A4" w:rsidRDefault="006769A4" w14:paraId="14822B98" w14:textId="77777777"/>
    <w:p w:rsidR="006769A4" w:rsidP="006769A4" w:rsidRDefault="006769A4" w14:paraId="60CF113A" w14:textId="77777777">
      <w:r>
        <w:t xml:space="preserve">Barrett, S.W., S.F. Arno and C.H. Key. 1991. Fire regimes of western larch-lodgepole pine forests in Glacier National Park, Montana. Canadian Journal of Forest Research 21: 1711-1720. </w:t>
      </w:r>
    </w:p>
    <w:p w:rsidR="006769A4" w:rsidP="006769A4" w:rsidRDefault="006769A4" w14:paraId="02D4C1F4" w14:textId="77777777"/>
    <w:p w:rsidR="006769A4" w:rsidP="006769A4" w:rsidRDefault="006769A4" w14:paraId="372165FD" w14:textId="33784D95">
      <w:r>
        <w:t>Brown, J.K. and J. Kapler-Smith, eds.</w:t>
      </w:r>
      <w:r w:rsidR="00B23C91">
        <w:t xml:space="preserve"> </w:t>
      </w:r>
      <w:r>
        <w:t>2000. Wildland fire in ecosystems: effects of fire on flora. Gen. Tech. Rep. RMRS-GTR-42-vol 2. Ogden, UT: USDA Forest Service, Rocky Mountain Research Station. 257 pp.</w:t>
      </w:r>
    </w:p>
    <w:p w:rsidR="006769A4" w:rsidP="006769A4" w:rsidRDefault="006769A4" w14:paraId="1752652B" w14:textId="77777777"/>
    <w:p w:rsidR="006769A4" w:rsidP="006769A4" w:rsidRDefault="006769A4" w14:paraId="4EFFED53" w14:textId="77777777">
      <w:r>
        <w:t>Brown, J.K., S.F. Arno, S.W. Barrett and J.P. Menakis. 1994. Comparing the Prescribed Natural Fire Program with Presettlement Fires in the Selway-Bitterroot Wilderness. Int. J. Wildland Fire 4(3): 157-168.</w:t>
      </w:r>
    </w:p>
    <w:p w:rsidR="006769A4" w:rsidP="006769A4" w:rsidRDefault="006769A4" w14:paraId="4B4066AA" w14:textId="77777777"/>
    <w:p w:rsidR="006769A4" w:rsidP="006769A4" w:rsidRDefault="006769A4" w14:paraId="00AF559D" w14:textId="294515F6">
      <w:r>
        <w:t>Davis, K.M., B.D. Clayton and W.C. Fischer. 1980. Fire ecology of Lolo National Forest habitat types. USDA Forest Service, Gen. Tech. Report INT-79, Intermountain Forest and Range Experiment Station. 77 pp.</w:t>
      </w:r>
    </w:p>
    <w:p w:rsidR="006769A4" w:rsidP="006769A4" w:rsidRDefault="006769A4" w14:paraId="617410F2" w14:textId="77777777"/>
    <w:p w:rsidR="006769A4" w:rsidP="006769A4" w:rsidRDefault="006769A4" w14:paraId="3CBAF480" w14:textId="77777777">
      <w:r>
        <w:t>Eyre, F.H., ed. 1980. Forest cover types of the United States and Canada. Washington, DC: Society of American Foresters. 148 pp.</w:t>
      </w:r>
    </w:p>
    <w:p w:rsidR="006769A4" w:rsidP="006769A4" w:rsidRDefault="006769A4" w14:paraId="6B42969C" w14:textId="77777777"/>
    <w:p w:rsidR="006769A4" w:rsidP="006769A4" w:rsidRDefault="006769A4" w14:paraId="7498BCC7" w14:textId="5A68471F">
      <w:r>
        <w:t>Fischer, W.F. and A.F. Bradley. 1987. Fire ecology of western Montana forest habitat types. USDA Forest Service Gen. Tech. Report INT-223. Intermountain Forest and Range Experiment Station. 94 pp.</w:t>
      </w:r>
    </w:p>
    <w:p w:rsidR="006769A4" w:rsidP="006769A4" w:rsidRDefault="006769A4" w14:paraId="228F23E4" w14:textId="77777777"/>
    <w:p w:rsidR="006769A4" w:rsidP="006769A4" w:rsidRDefault="006769A4" w14:paraId="6860B692" w14:textId="77777777">
      <w:r>
        <w:t>Hawkes, B.C. 1979. Fire history and fuel appraisal study of Kananaskis Provincial Park. Thesis, University of Alberta, Edmonton ALTA. 173 pp.</w:t>
      </w:r>
    </w:p>
    <w:p w:rsidR="006769A4" w:rsidP="006769A4" w:rsidRDefault="006769A4" w14:paraId="6148E996" w14:textId="77777777"/>
    <w:p w:rsidR="006769A4" w:rsidP="006769A4" w:rsidRDefault="006769A4" w14:paraId="45360492" w14:textId="77777777">
      <w:r>
        <w:t xml:space="preserve">Hessburg, P.F., B.G. Smith, S.D. Kreiter, C.A. Miller, R.B. Salter, C.H. McNicoll and W.J. Hann. 1999. Historical and current forest and range landscapes in the Interior Columbia River Basin and portions of the Klamath and Great Basins. Part I: Linking vegetation patterns and landscape vulnerability to potential insect and pathogen disturbances. Gen. Tech. Rep. PNW-GTR-458. Portland, OR: USDA Forest Service, Pacific Northwest Research Station. 357 pp. </w:t>
      </w:r>
    </w:p>
    <w:p w:rsidR="006769A4" w:rsidP="006769A4" w:rsidRDefault="006769A4" w14:paraId="445A3027" w14:textId="6CAF5127"/>
    <w:p w:rsidR="00FA40E6" w:rsidP="00FA40E6" w:rsidRDefault="00FA40E6" w14:paraId="700CC41E" w14:textId="77777777">
      <w:r>
        <w:t xml:space="preserve">Johnston, J.D. 2016. Forest successional and disturbance dynamics in the southern Blue Mountains of Oregon. Doctoral Dissertation. Oregon State University. Available: </w:t>
      </w:r>
      <w:r w:rsidRPr="001B45FD">
        <w:t>https://ir.library.oregonstate.edu/xmlui/bitstream/handle/1957/59190/JohnstonJamesD2016.pdf?sequence=1</w:t>
      </w:r>
      <w:r>
        <w:t xml:space="preserve">. </w:t>
      </w:r>
    </w:p>
    <w:p w:rsidR="00FA40E6" w:rsidP="006769A4" w:rsidRDefault="00FA40E6" w14:paraId="1CC9429A" w14:textId="77777777"/>
    <w:p w:rsidR="006769A4" w:rsidP="006769A4" w:rsidRDefault="006769A4" w14:paraId="52F61D36" w14:textId="77777777">
      <w:r>
        <w:t>Keane, R.E., S.F. Arno and J.K. Brown. 1990. Simulating cumulative fire effects in ponderosa pine/Douglas-fir forests. Ecology 71(1): 189-203.</w:t>
      </w:r>
    </w:p>
    <w:p w:rsidR="006769A4" w:rsidP="006769A4" w:rsidRDefault="006769A4" w14:paraId="46CB80AD" w14:textId="77777777"/>
    <w:p w:rsidR="006769A4" w:rsidP="006769A4" w:rsidRDefault="006769A4" w14:paraId="08144172" w14:textId="6D7D5869">
      <w:r>
        <w:t>Leavell, D.M. 2000. Vegetation and process of the Kootenai National Forest. Dissertation abstracts, catalog #9970-793, vol 61-04B, page 1744, Ann Arbor, Michigan. 508 pp.</w:t>
      </w:r>
    </w:p>
    <w:p w:rsidR="006769A4" w:rsidP="006769A4" w:rsidRDefault="006769A4" w14:paraId="0C1F68AA" w14:textId="77777777"/>
    <w:p w:rsidR="006769A4" w:rsidP="006769A4" w:rsidRDefault="006769A4" w14:paraId="2BFF08B7" w14:textId="77777777">
      <w:r>
        <w:t>Lesica, P. 1996. Using fire history models to estimate proportions of old growth forest in Northwest Montana, USA. Biological Conservation 77: 33-39.</w:t>
      </w:r>
    </w:p>
    <w:p w:rsidR="006769A4" w:rsidP="006769A4" w:rsidRDefault="006769A4" w14:paraId="71FE2ED7" w14:textId="77777777"/>
    <w:p w:rsidR="006769A4" w:rsidP="006769A4" w:rsidRDefault="006769A4" w14:paraId="3F57F08E" w14:textId="7CB5A06A">
      <w:r>
        <w:t>Loope, L.L. and G.E. Gruell. 1973. The ecological role of fire in the Jackson Hole area, northwestern Wyoming. Quaternary Research 3(3): 425-443.</w:t>
      </w:r>
    </w:p>
    <w:p w:rsidR="006769A4" w:rsidP="006769A4" w:rsidRDefault="006769A4" w14:paraId="2BB45A91" w14:textId="31C6E837"/>
    <w:p w:rsidRPr="00503AD4" w:rsidR="00503AD4" w:rsidP="00503AD4" w:rsidRDefault="00503AD4" w14:paraId="777CA7C9" w14:textId="77777777">
      <w:r w:rsidRPr="00503AD4">
        <w:t>Naficy, C.E., T.T. Veblen, and P.F. Hessburg. 2015. Spatially explicit quantification of heterogeneous fire effects over long time series: patterns from two forest types in the northern U.S. Rockies. Pages 168-173 in Proceedings of the large wildland fires conference; May 19-23, 2014; Missoula, MT. RMRS-P-73. Fort Collins, CO: U.S. Department of Agriculture, Forest Service, Rocky Mountain Research Station. 310 p.</w:t>
      </w:r>
    </w:p>
    <w:p w:rsidR="00503AD4" w:rsidP="006769A4" w:rsidRDefault="00503AD4" w14:paraId="36C7582D" w14:textId="77777777"/>
    <w:p w:rsidR="006769A4" w:rsidP="006769A4" w:rsidRDefault="006769A4" w14:paraId="4103447E" w14:textId="77777777">
      <w:r>
        <w:lastRenderedPageBreak/>
        <w:t>NatureServe. 2007. International Ecological Classification Standard: Terrestrial Ecological Classifications. NatureServe Central Databases. Arlington, VA. Data current as of 10 February 2007.</w:t>
      </w:r>
    </w:p>
    <w:p w:rsidR="006769A4" w:rsidP="006769A4" w:rsidRDefault="006769A4" w14:paraId="35676B1E" w14:textId="77777777"/>
    <w:p w:rsidR="006769A4" w:rsidP="006769A4" w:rsidRDefault="006769A4" w14:paraId="5B853377" w14:textId="5ED7EE7A">
      <w:r>
        <w:t>Peet, R.K. 1988. Forests of the Rocky Mountains. Pages 64-102 in: M.G. Barbour and W.D. Billings, eds. Terrestrial Vegetation of North America. Cambridge: Cambridge University Press.</w:t>
      </w:r>
    </w:p>
    <w:p w:rsidR="006769A4" w:rsidP="006769A4" w:rsidRDefault="006769A4" w14:paraId="201446B5" w14:textId="77777777"/>
    <w:p w:rsidR="006769A4" w:rsidP="006769A4" w:rsidRDefault="006769A4" w14:paraId="44E94580" w14:textId="1CE4B4C9">
      <w:r>
        <w:t>Pfister, R.D., B.L. Kovalchik, S.F. Arno and R.C. Presby. 1977. Forest habitat types of Montana. Gen. Tech. Report INT-34. Ogden, UT:USDA Forest Service, Intermountain Forest and Range Experiment Station. 174 pp.</w:t>
      </w:r>
    </w:p>
    <w:p w:rsidR="006769A4" w:rsidP="006769A4" w:rsidRDefault="006769A4" w14:paraId="441C1EBC" w14:textId="77777777"/>
    <w:p w:rsidR="006769A4" w:rsidP="006769A4" w:rsidRDefault="006769A4" w14:paraId="05D3E6F8" w14:textId="0CF83D2B">
      <w:r>
        <w:t>Quigley, T.M. and S.J. Arbelbide, tech. eds. 1997. An assessment of ecosystem components in the interior Columbia basin and portions of the Klamath and Great Basins: volume 1. Gen. Tech. Rep. PNW-GTR-405. Portland, OR: USDA Forest Service, Pacific Northwest Research Station. 4 vol. (Quigley, Thomas M., tech. ed.; The Interior Columbia Basin Ecosystem Management Project: Scientific Assessment).</w:t>
      </w:r>
    </w:p>
    <w:p w:rsidR="006769A4" w:rsidP="006769A4" w:rsidRDefault="006769A4" w14:paraId="2D507550" w14:textId="77777777"/>
    <w:p w:rsidR="006769A4" w:rsidP="006769A4" w:rsidRDefault="006769A4" w14:paraId="02B140E7" w14:textId="77777777">
      <w:r>
        <w:t>Romme, W.H. 1982. Fire and landscape diversity in subalpine forests of Yellowstone National Park. Ecological Monographs 52(2): 199-221.</w:t>
      </w:r>
    </w:p>
    <w:p w:rsidR="006769A4" w:rsidP="006769A4" w:rsidRDefault="006769A4" w14:paraId="6513924A" w14:textId="77777777"/>
    <w:p w:rsidR="006769A4" w:rsidP="006769A4" w:rsidRDefault="006769A4" w14:paraId="3AE01FD0" w14:textId="2A4F4C4D">
      <w:r>
        <w:t>Romme, W.H. and D.H. Knight. 1981. Fire frequency and subalpine forest succession along a topographic gradient in Wyoming. Ecology 62: 319-326.</w:t>
      </w:r>
    </w:p>
    <w:p w:rsidR="006769A4" w:rsidP="006769A4" w:rsidRDefault="006769A4" w14:paraId="433153DE" w14:textId="77777777"/>
    <w:p w:rsidR="006769A4" w:rsidP="006769A4" w:rsidRDefault="006769A4" w14:paraId="566B354D" w14:textId="77777777">
      <w:r>
        <w:t xml:space="preserve">Schellhaas, R., A.E. Camp, D. Spurbeck and D. Keenum. 2000. Report to the Colville National Forest on the Results of the South Deep Watershed Fire History Research. USDA Forest Service, Pacific Northwest Research Station, Wenatchee Forestry Sciences Laboratory. </w:t>
      </w:r>
    </w:p>
    <w:p w:rsidR="006769A4" w:rsidP="006769A4" w:rsidRDefault="006769A4" w14:paraId="69E8BA04" w14:textId="77777777"/>
    <w:p w:rsidR="006769A4" w:rsidP="006769A4" w:rsidRDefault="006769A4" w14:paraId="20350CA3"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6769A4" w:rsidP="006769A4" w:rsidRDefault="006769A4" w14:paraId="2E32933F" w14:textId="77777777"/>
    <w:p w:rsidR="00B23C91" w:rsidP="00B23C91" w:rsidRDefault="006769A4" w14:paraId="73360A30" w14:textId="7B31D549">
      <w:r>
        <w:t>Smith, J.K.</w:t>
      </w:r>
      <w:r w:rsidRPr="00B23C91" w:rsidR="00B23C91">
        <w:t xml:space="preserve"> </w:t>
      </w:r>
      <w:r w:rsidR="00B23C91">
        <w:t>and W.C. Fischer. 1997. Fire ecology of the forest habitat types of northern Idaho. INT-GTR-363. Ogden, UT: USDA Forest Service, Intermountain Research Station. 142 pp.</w:t>
      </w:r>
    </w:p>
    <w:p w:rsidR="00B23C91" w:rsidP="006769A4" w:rsidRDefault="00B23C91" w14:paraId="6C8795B6" w14:textId="77777777"/>
    <w:p w:rsidR="006769A4" w:rsidP="006769A4" w:rsidRDefault="006769A4" w14:paraId="21314018" w14:textId="77777777">
      <w:r>
        <w:t>Steele, R., S.V. Cooper, D.M. Ondov, D.W. Roberts and R.D. Pfister. 1983. Forest habitat types of eastern Idaho and western Wyoming. Gen. Tech. Rep. INT-144. Ogden, UT: USDA Forest Service, Intermountain Mountain Research Station. 122 pp.</w:t>
      </w:r>
    </w:p>
    <w:p w:rsidR="006769A4" w:rsidP="006769A4" w:rsidRDefault="006769A4" w14:paraId="79748C44" w14:textId="77777777"/>
    <w:p w:rsidR="006769A4" w:rsidP="006769A4" w:rsidRDefault="006769A4" w14:paraId="07360BB6" w14:textId="77777777">
      <w:r>
        <w:t xml:space="preserve">Tande, G.F. 1979. Fire history and vegetation pattern of coniferous forests in Jasper National Park, Alberta. Canadian Journal of Botany 57: 1912-1931. </w:t>
      </w:r>
    </w:p>
    <w:p w:rsidR="006769A4" w:rsidP="006769A4" w:rsidRDefault="006769A4" w14:paraId="3F6BF419" w14:textId="77777777"/>
    <w:p w:rsidR="006769A4" w:rsidP="006769A4" w:rsidRDefault="006769A4" w14:paraId="2B8038A7" w14:textId="77777777">
      <w:r>
        <w:t xml:space="preserve">USDA Forest Service, Rocky Mountain Research Station, Fire Sciences Laboratory (2002, December). Fire Effects Information System, [Online]. Available: http://www.fs.fed.us/database/feis/ [Accessed 5/22/03]. </w:t>
      </w:r>
    </w:p>
    <w:p w:rsidR="006769A4" w:rsidP="006769A4" w:rsidRDefault="006769A4" w14:paraId="710A22C6" w14:textId="77777777"/>
    <w:p w:rsidR="006769A4" w:rsidP="006769A4" w:rsidRDefault="006769A4" w14:paraId="2CE50A68" w14:textId="77777777">
      <w:r>
        <w:lastRenderedPageBreak/>
        <w:t>Wadleigh, L. and M.J. Jenkins. 1996. Fire frequency and the vegetative mosaic of a spruce-fir forest in northern Utah. Great Basin Naturalist 56: 28-37.</w:t>
      </w:r>
    </w:p>
    <w:p w:rsidR="006769A4" w:rsidP="006769A4" w:rsidRDefault="006769A4" w14:paraId="69CCF0A6" w14:textId="77777777"/>
    <w:p w:rsidR="006769A4" w:rsidP="006769A4" w:rsidRDefault="006769A4" w14:paraId="76390B55" w14:textId="5A30C539">
      <w:r>
        <w:t>Williams, C.K., B.F. Kelley, B.G. Smith and T.R. Lillybridge. 1995. Forested Plant Associations of the Colville National Forest. Gen. Tech. Rpt PNW-GTR-360. Portland, OR. USDA Forest Service, Pacific Northwest Research Station. 375 pp.</w:t>
      </w:r>
    </w:p>
    <w:p w:rsidRPr="00A43E41" w:rsidR="004D5F12" w:rsidP="006769A4" w:rsidRDefault="004D5F12" w14:paraId="0574C5D3" w14:textId="77777777">
      <w:bookmarkStart w:name="_GoBack" w:id="0"/>
      <w:bookmarkEnd w:id="0"/>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14D48D" w14:textId="77777777" w:rsidR="00520052" w:rsidRDefault="00520052">
      <w:r>
        <w:separator/>
      </w:r>
    </w:p>
  </w:endnote>
  <w:endnote w:type="continuationSeparator" w:id="0">
    <w:p w14:paraId="4943349C" w14:textId="77777777" w:rsidR="00520052" w:rsidRDefault="00520052">
      <w:r>
        <w:continuationSeparator/>
      </w:r>
    </w:p>
  </w:endnote>
  <w:endnote w:type="continuationNotice" w:id="1">
    <w:p w14:paraId="45416DF4" w14:textId="77777777" w:rsidR="00520052" w:rsidRDefault="005200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PS-ItalicMT">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7FD03" w14:textId="77777777" w:rsidR="00FA40E6" w:rsidRDefault="00FA40E6" w:rsidP="006769A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62EBA4" w14:textId="77777777" w:rsidR="00520052" w:rsidRDefault="00520052">
      <w:r>
        <w:separator/>
      </w:r>
    </w:p>
  </w:footnote>
  <w:footnote w:type="continuationSeparator" w:id="0">
    <w:p w14:paraId="2A38FC88" w14:textId="77777777" w:rsidR="00520052" w:rsidRDefault="00520052">
      <w:r>
        <w:continuationSeparator/>
      </w:r>
    </w:p>
  </w:footnote>
  <w:footnote w:type="continuationNotice" w:id="1">
    <w:p w14:paraId="1FC06410" w14:textId="77777777" w:rsidR="00520052" w:rsidRDefault="005200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76006" w14:textId="77777777" w:rsidR="00FA40E6" w:rsidRDefault="00FA40E6" w:rsidP="006769A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3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B23C91"/>
    <w:rPr>
      <w:rFonts w:ascii="Tahoma" w:hAnsi="Tahoma" w:cs="Tahoma"/>
      <w:sz w:val="16"/>
      <w:szCs w:val="16"/>
    </w:rPr>
  </w:style>
  <w:style w:type="character" w:customStyle="1" w:styleId="BalloonTextChar">
    <w:name w:val="Balloon Text Char"/>
    <w:basedOn w:val="DefaultParagraphFont"/>
    <w:link w:val="BalloonText"/>
    <w:uiPriority w:val="99"/>
    <w:semiHidden/>
    <w:rsid w:val="00B23C91"/>
    <w:rPr>
      <w:rFonts w:ascii="Tahoma" w:hAnsi="Tahoma" w:cs="Tahoma"/>
      <w:sz w:val="16"/>
      <w:szCs w:val="16"/>
    </w:rPr>
  </w:style>
  <w:style w:type="paragraph" w:styleId="ListParagraph">
    <w:name w:val="List Paragraph"/>
    <w:basedOn w:val="Normal"/>
    <w:uiPriority w:val="34"/>
    <w:qFormat/>
    <w:rsid w:val="008218A6"/>
    <w:pPr>
      <w:ind w:left="720"/>
    </w:pPr>
    <w:rPr>
      <w:rFonts w:ascii="Calibri" w:eastAsiaTheme="minorHAnsi" w:hAnsi="Calibri"/>
      <w:sz w:val="22"/>
      <w:szCs w:val="22"/>
    </w:rPr>
  </w:style>
  <w:style w:type="character" w:styleId="Hyperlink">
    <w:name w:val="Hyperlink"/>
    <w:basedOn w:val="DefaultParagraphFont"/>
    <w:rsid w:val="008218A6"/>
    <w:rPr>
      <w:color w:val="0000FF" w:themeColor="hyperlink"/>
      <w:u w:val="single"/>
    </w:rPr>
  </w:style>
  <w:style w:type="character" w:styleId="CommentReference">
    <w:name w:val="annotation reference"/>
    <w:basedOn w:val="DefaultParagraphFont"/>
    <w:uiPriority w:val="99"/>
    <w:semiHidden/>
    <w:unhideWhenUsed/>
    <w:rsid w:val="00B13C46"/>
    <w:rPr>
      <w:sz w:val="16"/>
      <w:szCs w:val="16"/>
    </w:rPr>
  </w:style>
  <w:style w:type="paragraph" w:styleId="CommentText">
    <w:name w:val="annotation text"/>
    <w:basedOn w:val="Normal"/>
    <w:link w:val="CommentTextChar"/>
    <w:uiPriority w:val="99"/>
    <w:semiHidden/>
    <w:unhideWhenUsed/>
    <w:rsid w:val="00B13C46"/>
    <w:rPr>
      <w:sz w:val="20"/>
      <w:szCs w:val="20"/>
    </w:rPr>
  </w:style>
  <w:style w:type="character" w:customStyle="1" w:styleId="CommentTextChar">
    <w:name w:val="Comment Text Char"/>
    <w:basedOn w:val="DefaultParagraphFont"/>
    <w:link w:val="CommentText"/>
    <w:uiPriority w:val="99"/>
    <w:semiHidden/>
    <w:rsid w:val="00B13C46"/>
  </w:style>
  <w:style w:type="paragraph" w:styleId="CommentSubject">
    <w:name w:val="annotation subject"/>
    <w:basedOn w:val="CommentText"/>
    <w:next w:val="CommentText"/>
    <w:link w:val="CommentSubjectChar"/>
    <w:uiPriority w:val="99"/>
    <w:semiHidden/>
    <w:unhideWhenUsed/>
    <w:rsid w:val="00B13C46"/>
    <w:rPr>
      <w:b/>
      <w:bCs/>
    </w:rPr>
  </w:style>
  <w:style w:type="character" w:customStyle="1" w:styleId="CommentSubjectChar">
    <w:name w:val="Comment Subject Char"/>
    <w:basedOn w:val="CommentTextChar"/>
    <w:link w:val="CommentSubject"/>
    <w:uiPriority w:val="99"/>
    <w:semiHidden/>
    <w:rsid w:val="00B13C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470893">
      <w:bodyDiv w:val="1"/>
      <w:marLeft w:val="0"/>
      <w:marRight w:val="0"/>
      <w:marTop w:val="0"/>
      <w:marBottom w:val="0"/>
      <w:divBdr>
        <w:top w:val="none" w:sz="0" w:space="0" w:color="auto"/>
        <w:left w:val="none" w:sz="0" w:space="0" w:color="auto"/>
        <w:bottom w:val="none" w:sz="0" w:space="0" w:color="auto"/>
        <w:right w:val="none" w:sz="0" w:space="0" w:color="auto"/>
      </w:divBdr>
    </w:div>
    <w:div w:id="90669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9</Pages>
  <Words>2626</Words>
  <Characters>14971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2014-08-21T14:22:00Z</cp:lastPrinted>
  <dcterms:created xsi:type="dcterms:W3CDTF">2017-10-04T22:54:00Z</dcterms:created>
  <dcterms:modified xsi:type="dcterms:W3CDTF">2025-02-12T09:41:08Z</dcterms:modified>
</cp:coreProperties>
</file>