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3FD" w:rsidP="006573FD" w:rsidRDefault="006573FD" w14:paraId="496DD400" w14:textId="15DB16A2">
      <w:pPr>
        <w:pStyle w:val="BpSTitle"/>
      </w:pPr>
      <w:r>
        <w:t>10460</w:t>
      </w:r>
    </w:p>
    <w:p w:rsidR="006573FD" w:rsidP="006573FD" w:rsidRDefault="006573FD" w14:paraId="156AE675" w14:textId="77777777">
      <w:pPr>
        <w:pStyle w:val="BpSTitle"/>
      </w:pPr>
      <w:r>
        <w:t>Northern Rocky Mountain Subalpine Woodland and Parkland</w:t>
      </w:r>
    </w:p>
    <w:p w:rsidR="006573FD" w:rsidP="00C14DC3" w:rsidRDefault="006573FD" w14:paraId="4117E3E8" w14:textId="309E04F9">
      <w:pPr>
        <w:tabs>
          <w:tab w:val="left" w:pos="6840"/>
        </w:tabs>
      </w:pPr>
      <w:r>
        <w:t>BpS Model/Description Version: Aug. 2020</w:t>
      </w:r>
      <w:r w:rsidR="00C14DC3">
        <w:tab/>
      </w:r>
    </w:p>
    <w:p w:rsidR="006573FD" w:rsidP="00B512AE" w:rsidRDefault="006573FD" w14:paraId="4C8F071C" w14:textId="77777777">
      <w:pPr>
        <w:tabs>
          <w:tab w:val="left" w:pos="6840"/>
        </w:tabs>
      </w:pPr>
    </w:p>
    <w:p w:rsidR="006573FD" w:rsidP="006573FD" w:rsidRDefault="006573FD" w14:paraId="2BA6ED89" w14:textId="77777777"/>
    <w:p w:rsidR="006573FD" w:rsidP="006573FD" w:rsidRDefault="006573FD" w14:paraId="3DF3773D" w14:textId="77777777">
      <w:pPr>
        <w:pStyle w:val="InfoPara"/>
      </w:pPr>
      <w:r>
        <w:t>Vegetation Type</w:t>
      </w:r>
    </w:p>
    <w:p w:rsidR="006573FD" w:rsidP="006573FD" w:rsidRDefault="006573FD" w14:paraId="40322A2A" w14:textId="77777777">
      <w:r>
        <w:t>Forest and Woodland</w:t>
      </w:r>
    </w:p>
    <w:p w:rsidR="006573FD" w:rsidP="006573FD" w:rsidRDefault="006573FD" w14:paraId="5F886047" w14:textId="77777777">
      <w:pPr>
        <w:pStyle w:val="InfoPara"/>
      </w:pPr>
      <w:r>
        <w:t>Map Zones</w:t>
      </w:r>
    </w:p>
    <w:p w:rsidR="006573FD" w:rsidP="006573FD" w:rsidRDefault="00886259" w14:paraId="0DE26787" w14:textId="18D2F11E">
      <w:r>
        <w:t>1, 7, 9</w:t>
      </w:r>
    </w:p>
    <w:p w:rsidR="006573FD" w:rsidP="006573FD" w:rsidRDefault="006573FD" w14:paraId="41AA5074" w14:textId="77777777">
      <w:pPr>
        <w:pStyle w:val="InfoPara"/>
      </w:pPr>
      <w:r>
        <w:t>Geographic Range</w:t>
      </w:r>
    </w:p>
    <w:p w:rsidR="006573FD" w:rsidP="006573FD" w:rsidRDefault="006573FD" w14:paraId="3DDD44A3" w14:textId="3F8FBB69">
      <w:r>
        <w:t xml:space="preserve">This woodland type occurs in the Blue Mountains, and in parts of the </w:t>
      </w:r>
      <w:r w:rsidR="00DA0F65">
        <w:t>O</w:t>
      </w:r>
      <w:r w:rsidR="00C14DC3">
        <w:t>regon</w:t>
      </w:r>
      <w:r>
        <w:t xml:space="preserve"> and W</w:t>
      </w:r>
      <w:r w:rsidR="00C14DC3">
        <w:t>ashington</w:t>
      </w:r>
      <w:r w:rsidR="00DA0F65">
        <w:t xml:space="preserve"> </w:t>
      </w:r>
      <w:r>
        <w:t>Cascades.</w:t>
      </w:r>
    </w:p>
    <w:p w:rsidR="006573FD" w:rsidP="006573FD" w:rsidRDefault="006573FD" w14:paraId="6C9EFA87" w14:textId="77777777">
      <w:pPr>
        <w:pStyle w:val="InfoPara"/>
      </w:pPr>
      <w:r>
        <w:t>Biophysical Site Description</w:t>
      </w:r>
    </w:p>
    <w:p w:rsidR="006573FD" w:rsidP="006573FD" w:rsidRDefault="006573FD" w14:paraId="29FDFAAA" w14:textId="081588A9">
      <w:r>
        <w:t xml:space="preserve">This </w:t>
      </w:r>
      <w:r w:rsidR="00C14DC3">
        <w:t>biophysical setting (</w:t>
      </w:r>
      <w:r>
        <w:t>BpS</w:t>
      </w:r>
      <w:r w:rsidR="00C14DC3">
        <w:t>)</w:t>
      </w:r>
      <w:r>
        <w:t xml:space="preserve"> occurs at elevations above 7</w:t>
      </w:r>
      <w:r w:rsidR="004C644D">
        <w:t>,</w:t>
      </w:r>
      <w:r>
        <w:t>500ft in the Blue Mountains and above 5</w:t>
      </w:r>
      <w:r w:rsidR="004C644D">
        <w:t>,</w:t>
      </w:r>
      <w:r>
        <w:t>000ft in the Cascades. Communities are typically on ridge crests, shoulders, or upper slopes on relatively dry, stony soils, often on south</w:t>
      </w:r>
      <w:r w:rsidR="00C14DC3">
        <w:t>ern</w:t>
      </w:r>
      <w:r>
        <w:t xml:space="preserve"> aspects.</w:t>
      </w:r>
    </w:p>
    <w:p w:rsidR="006573FD" w:rsidP="006573FD" w:rsidRDefault="006573FD" w14:paraId="0F861BB6" w14:textId="77777777">
      <w:pPr>
        <w:pStyle w:val="InfoPara"/>
      </w:pPr>
      <w:r>
        <w:t>Vegetation Description</w:t>
      </w:r>
    </w:p>
    <w:p w:rsidR="006573FD" w:rsidP="006573FD" w:rsidRDefault="006573FD" w14:paraId="26E1C154" w14:textId="10C6D052">
      <w:proofErr w:type="spellStart"/>
      <w:r>
        <w:t>Whitebark</w:t>
      </w:r>
      <w:proofErr w:type="spellEnd"/>
      <w:r>
        <w:t xml:space="preserve"> pine is the dominant tree, but usually in open stands with canopy cover of </w:t>
      </w:r>
      <w:r w:rsidR="00C14DC3">
        <w:t>&lt;</w:t>
      </w:r>
      <w:r>
        <w:t xml:space="preserve">60%. In Washington, </w:t>
      </w:r>
      <w:r w:rsidR="00C14DC3">
        <w:t>s</w:t>
      </w:r>
      <w:r>
        <w:t xml:space="preserve">ubalpine fir is a co-dominant. It is frequently present as an understory tree in Oregon. Also </w:t>
      </w:r>
      <w:r w:rsidR="00DA0F65">
        <w:t>occurring</w:t>
      </w:r>
      <w:r>
        <w:t xml:space="preserve"> are lodgepole pine, subalpine larch, or Enge</w:t>
      </w:r>
      <w:r w:rsidR="00C14DC3">
        <w:t>l</w:t>
      </w:r>
      <w:r>
        <w:t>mann spruce.</w:t>
      </w:r>
      <w:r w:rsidR="00DA0F65">
        <w:t xml:space="preserve"> </w:t>
      </w:r>
      <w:r w:rsidR="004C644D">
        <w:t xml:space="preserve">Fir and lodgepole pine </w:t>
      </w:r>
      <w:r w:rsidR="00DA0F65">
        <w:t xml:space="preserve">occur occasionally with </w:t>
      </w:r>
      <w:proofErr w:type="spellStart"/>
      <w:r w:rsidR="004C644D">
        <w:t>whitebark</w:t>
      </w:r>
      <w:proofErr w:type="spellEnd"/>
      <w:r w:rsidR="004C644D">
        <w:t xml:space="preserve"> pine as co-dominants.</w:t>
      </w:r>
      <w:r>
        <w:t xml:space="preserve"> Grouse huckleberry (</w:t>
      </w:r>
      <w:r w:rsidRPr="00B512AE">
        <w:rPr>
          <w:i/>
        </w:rPr>
        <w:t xml:space="preserve">Vaccinium </w:t>
      </w:r>
      <w:proofErr w:type="spellStart"/>
      <w:r w:rsidRPr="00B512AE">
        <w:rPr>
          <w:i/>
        </w:rPr>
        <w:t>scoparium</w:t>
      </w:r>
      <w:proofErr w:type="spellEnd"/>
      <w:r>
        <w:t>) or other low shrubs (</w:t>
      </w:r>
      <w:proofErr w:type="spellStart"/>
      <w:r w:rsidRPr="00B512AE">
        <w:rPr>
          <w:i/>
        </w:rPr>
        <w:t>Ribes</w:t>
      </w:r>
      <w:proofErr w:type="spellEnd"/>
      <w:r w:rsidR="00C14DC3">
        <w:t>,</w:t>
      </w:r>
      <w:r w:rsidRPr="00B512AE">
        <w:rPr>
          <w:i/>
        </w:rPr>
        <w:t xml:space="preserve"> </w:t>
      </w:r>
      <w:proofErr w:type="spellStart"/>
      <w:r w:rsidRPr="00B512AE">
        <w:rPr>
          <w:i/>
        </w:rPr>
        <w:t>Phyllodoce</w:t>
      </w:r>
      <w:proofErr w:type="spellEnd"/>
      <w:r w:rsidR="00C14DC3">
        <w:t>,</w:t>
      </w:r>
      <w:r w:rsidRPr="00B512AE">
        <w:rPr>
          <w:i/>
        </w:rPr>
        <w:t xml:space="preserve"> </w:t>
      </w:r>
      <w:proofErr w:type="spellStart"/>
      <w:r w:rsidRPr="00B512AE">
        <w:rPr>
          <w:i/>
        </w:rPr>
        <w:t>Cassiope</w:t>
      </w:r>
      <w:proofErr w:type="spellEnd"/>
      <w:r w:rsidR="00C14DC3">
        <w:t>,</w:t>
      </w:r>
      <w:r w:rsidRPr="00B512AE">
        <w:rPr>
          <w:i/>
        </w:rPr>
        <w:t xml:space="preserve"> Juniperus</w:t>
      </w:r>
      <w:r w:rsidR="00C14DC3">
        <w:t>,</w:t>
      </w:r>
      <w:r w:rsidRPr="00B512AE">
        <w:rPr>
          <w:i/>
        </w:rPr>
        <w:t xml:space="preserve"> Arctostaphylos</w:t>
      </w:r>
      <w:r>
        <w:t xml:space="preserve">) are often present, </w:t>
      </w:r>
      <w:r w:rsidR="00C14DC3">
        <w:t xml:space="preserve">as well as </w:t>
      </w:r>
      <w:r>
        <w:t>a sparse, low herba</w:t>
      </w:r>
      <w:r w:rsidR="00886259">
        <w:t xml:space="preserve">ceous layer of sedges, rushes, </w:t>
      </w:r>
      <w:r>
        <w:t xml:space="preserve">grasses, and forbs. Some common herbaceous species include </w:t>
      </w:r>
      <w:proofErr w:type="spellStart"/>
      <w:r w:rsidRPr="00B512AE">
        <w:rPr>
          <w:i/>
        </w:rPr>
        <w:t>Arenaria</w:t>
      </w:r>
      <w:proofErr w:type="spellEnd"/>
      <w:r w:rsidRPr="00B512AE">
        <w:rPr>
          <w:i/>
        </w:rPr>
        <w:t xml:space="preserve"> </w:t>
      </w:r>
      <w:proofErr w:type="spellStart"/>
      <w:r w:rsidRPr="00B512AE">
        <w:rPr>
          <w:i/>
        </w:rPr>
        <w:t>aculeata</w:t>
      </w:r>
      <w:proofErr w:type="spellEnd"/>
      <w:r w:rsidR="00C14DC3">
        <w:t>,</w:t>
      </w:r>
      <w:r w:rsidRPr="00B512AE">
        <w:rPr>
          <w:i/>
        </w:rPr>
        <w:t xml:space="preserve"> </w:t>
      </w:r>
      <w:proofErr w:type="spellStart"/>
      <w:r w:rsidRPr="00B512AE">
        <w:rPr>
          <w:i/>
        </w:rPr>
        <w:t>Carex</w:t>
      </w:r>
      <w:proofErr w:type="spellEnd"/>
      <w:r>
        <w:t xml:space="preserve"> spp.,</w:t>
      </w:r>
      <w:r w:rsidR="00DA0F65">
        <w:t xml:space="preserve"> </w:t>
      </w:r>
      <w:proofErr w:type="spellStart"/>
      <w:r w:rsidRPr="00B512AE" w:rsidR="00DA0F65">
        <w:rPr>
          <w:i/>
        </w:rPr>
        <w:t>Carex</w:t>
      </w:r>
      <w:proofErr w:type="spellEnd"/>
      <w:r w:rsidRPr="00B512AE" w:rsidR="00DA0F65">
        <w:rPr>
          <w:i/>
        </w:rPr>
        <w:t xml:space="preserve"> </w:t>
      </w:r>
      <w:proofErr w:type="spellStart"/>
      <w:r w:rsidRPr="00B512AE" w:rsidR="00DA0F65">
        <w:rPr>
          <w:i/>
        </w:rPr>
        <w:t>rossii</w:t>
      </w:r>
      <w:proofErr w:type="spellEnd"/>
      <w:r w:rsidR="00C14DC3">
        <w:t>,</w:t>
      </w:r>
      <w:r w:rsidRPr="00B512AE" w:rsidR="00DA0F65">
        <w:rPr>
          <w:i/>
        </w:rPr>
        <w:t xml:space="preserve"> </w:t>
      </w:r>
      <w:proofErr w:type="spellStart"/>
      <w:r w:rsidRPr="00B512AE">
        <w:rPr>
          <w:i/>
        </w:rPr>
        <w:t>Festuca</w:t>
      </w:r>
      <w:proofErr w:type="spellEnd"/>
      <w:r w:rsidRPr="00B512AE">
        <w:rPr>
          <w:i/>
        </w:rPr>
        <w:t xml:space="preserve"> </w:t>
      </w:r>
      <w:proofErr w:type="spellStart"/>
      <w:r w:rsidRPr="00B512AE">
        <w:rPr>
          <w:i/>
        </w:rPr>
        <w:t>viridula</w:t>
      </w:r>
      <w:proofErr w:type="spellEnd"/>
      <w:r w:rsidR="00C14DC3">
        <w:t>,</w:t>
      </w:r>
      <w:r w:rsidRPr="00B512AE">
        <w:rPr>
          <w:i/>
        </w:rPr>
        <w:t xml:space="preserve"> </w:t>
      </w:r>
      <w:proofErr w:type="spellStart"/>
      <w:r w:rsidRPr="00B512AE">
        <w:rPr>
          <w:i/>
        </w:rPr>
        <w:t>Lupinus</w:t>
      </w:r>
      <w:proofErr w:type="spellEnd"/>
      <w:r>
        <w:t xml:space="preserve"> spp., </w:t>
      </w:r>
      <w:proofErr w:type="spellStart"/>
      <w:r w:rsidRPr="00B512AE">
        <w:rPr>
          <w:i/>
        </w:rPr>
        <w:t>Luzula</w:t>
      </w:r>
      <w:proofErr w:type="spellEnd"/>
      <w:r>
        <w:t xml:space="preserve"> spp., and </w:t>
      </w:r>
      <w:proofErr w:type="spellStart"/>
      <w:r w:rsidRPr="00B512AE">
        <w:rPr>
          <w:i/>
        </w:rPr>
        <w:t>Polemonium</w:t>
      </w:r>
      <w:proofErr w:type="spellEnd"/>
      <w:r w:rsidRPr="00B512AE">
        <w:rPr>
          <w:i/>
        </w:rPr>
        <w:t xml:space="preserve"> </w:t>
      </w:r>
      <w:proofErr w:type="spellStart"/>
      <w:r w:rsidRPr="00B512AE">
        <w:rPr>
          <w:i/>
        </w:rPr>
        <w:t>pulcherrimum</w:t>
      </w:r>
      <w:proofErr w:type="spellEnd"/>
      <w:r>
        <w:t>.</w:t>
      </w:r>
    </w:p>
    <w:p w:rsidR="00DA0F65" w:rsidP="006573FD" w:rsidRDefault="00DA0F65" w14:paraId="653C3257" w14:textId="39B744FD"/>
    <w:p w:rsidR="006573FD" w:rsidP="006573FD" w:rsidRDefault="006573FD" w14:paraId="3DC26D70" w14:textId="77777777">
      <w:pPr>
        <w:pStyle w:val="InfoPara"/>
      </w:pPr>
      <w:r>
        <w:t>BpS Dominant and Indicator Species</w:t>
      </w:r>
    </w:p>
    <w:p>
      <w:r>
        <w:rPr>
          <w:sz w:val="16"/>
        </w:rPr>
        <w:t>Species names are from the NRCS PLANTS database. Check species codes at http://plants.usda.gov.</w:t>
      </w:r>
    </w:p>
    <w:p w:rsidR="006573FD" w:rsidP="006573FD" w:rsidRDefault="006573FD" w14:paraId="4699F2F4" w14:textId="77777777">
      <w:pPr>
        <w:pStyle w:val="InfoPara"/>
      </w:pPr>
      <w:r>
        <w:t>Disturbance Description</w:t>
      </w:r>
    </w:p>
    <w:p w:rsidR="006573FD" w:rsidP="006573FD" w:rsidRDefault="006573FD" w14:paraId="1B0A4233" w14:textId="3632A3D2">
      <w:r>
        <w:t xml:space="preserve">The fire regime in this group is highly variable and difficult to document. Lightning strikes are common on the ridges where these communities occur, but discontinuous </w:t>
      </w:r>
      <w:r w:rsidR="00E81B3E">
        <w:t>fuels limit</w:t>
      </w:r>
      <w:r>
        <w:t xml:space="preserve"> the spread of most fires and produce</w:t>
      </w:r>
      <w:r w:rsidR="00DA0F65">
        <w:t>s</w:t>
      </w:r>
      <w:r>
        <w:t xml:space="preserve"> fires of highly variable severity. Infrequent</w:t>
      </w:r>
      <w:r w:rsidR="00C14DC3">
        <w:t>,</w:t>
      </w:r>
      <w:r>
        <w:t xml:space="preserve"> severe crown fires in fir forests located downslope can spread</w:t>
      </w:r>
      <w:r w:rsidR="00DA0F65">
        <w:t xml:space="preserve"> into communities of this group and cause larger, more uniform stand-replacement fire.</w:t>
      </w:r>
    </w:p>
    <w:p w:rsidR="00DA0F65" w:rsidP="006573FD" w:rsidRDefault="00DA0F65" w14:paraId="44907D17" w14:textId="77777777"/>
    <w:p w:rsidR="006573FD" w:rsidP="006573FD" w:rsidRDefault="006573FD" w14:paraId="739A63E8" w14:textId="615A1FA3">
      <w:pPr>
        <w:pStyle w:val="InfoPara"/>
      </w:pPr>
      <w:r>
        <w:lastRenderedPageBreak/>
        <w:t>Fire</w:t>
      </w:r>
      <w:r w:rsidR="004C644D">
        <w:t xml:space="preserv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573FD" w:rsidP="006573FD" w:rsidRDefault="006573FD" w14:paraId="66781CD1" w14:textId="77777777">
      <w:pPr>
        <w:pStyle w:val="InfoPara"/>
      </w:pPr>
      <w:r>
        <w:t>Scale Description</w:t>
      </w:r>
    </w:p>
    <w:p w:rsidR="00DA0F65" w:rsidP="00DA0F65" w:rsidRDefault="006573FD" w14:paraId="4CC851DA" w14:textId="18572C5B">
      <w:r>
        <w:t>Fires in this type can occur in very small patches ass</w:t>
      </w:r>
      <w:r w:rsidR="00886259">
        <w:t>ociated with lightning strikes.</w:t>
      </w:r>
      <w:r>
        <w:t xml:space="preserve"> Ignitions of this type are probably quite common</w:t>
      </w:r>
      <w:r w:rsidR="00C14DC3">
        <w:t>,</w:t>
      </w:r>
      <w:r>
        <w:t xml:space="preserve"> but </w:t>
      </w:r>
      <w:r w:rsidR="00E81B3E">
        <w:t>typically</w:t>
      </w:r>
      <w:r>
        <w:t xml:space="preserve"> do not spread beyond </w:t>
      </w:r>
      <w:r w:rsidR="00C14DC3">
        <w:t>tens</w:t>
      </w:r>
      <w:r w:rsidR="00DA0F65">
        <w:t xml:space="preserve"> to </w:t>
      </w:r>
      <w:r w:rsidR="00C14DC3">
        <w:t>hundreds</w:t>
      </w:r>
      <w:r w:rsidR="00DA0F65">
        <w:t xml:space="preserve"> of acres. Much larger fires can occur less frequently when extensive crown fires in subalpine fir forests spread upslope</w:t>
      </w:r>
      <w:r w:rsidR="004C644D">
        <w:t xml:space="preserve"> into </w:t>
      </w:r>
      <w:proofErr w:type="spellStart"/>
      <w:r w:rsidR="004C644D">
        <w:t>whitebark</w:t>
      </w:r>
      <w:proofErr w:type="spellEnd"/>
      <w:r w:rsidR="004C644D">
        <w:t xml:space="preserve"> pine woodlands.</w:t>
      </w:r>
    </w:p>
    <w:p w:rsidR="006573FD" w:rsidP="006573FD" w:rsidRDefault="006573FD" w14:paraId="28F666FA" w14:textId="06E65144"/>
    <w:p w:rsidR="006573FD" w:rsidP="006573FD" w:rsidRDefault="006573FD" w14:paraId="3B9DAB97" w14:textId="77777777">
      <w:pPr>
        <w:pStyle w:val="InfoPara"/>
      </w:pPr>
      <w:r>
        <w:t>Adjacency or Identification Concerns</w:t>
      </w:r>
    </w:p>
    <w:p w:rsidR="006573FD" w:rsidP="006573FD" w:rsidRDefault="006573FD" w14:paraId="2ACC999F" w14:textId="2C0D3948">
      <w:r>
        <w:t>This type usually occurs above suba</w:t>
      </w:r>
      <w:r w:rsidR="00C14DC3">
        <w:t>l</w:t>
      </w:r>
      <w:r>
        <w:t>pine fir or lodg</w:t>
      </w:r>
      <w:r w:rsidR="00C14DC3">
        <w:t>e</w:t>
      </w:r>
      <w:r>
        <w:t>pole pine (seral to subalpine fir) forest, and may occur among patches of subalpine meadow and grasslands.</w:t>
      </w:r>
    </w:p>
    <w:p w:rsidR="006573FD" w:rsidP="006573FD" w:rsidRDefault="006573FD" w14:paraId="062E3378" w14:textId="77777777">
      <w:pPr>
        <w:pStyle w:val="InfoPara"/>
      </w:pPr>
      <w:r>
        <w:t>Issues or Problems</w:t>
      </w:r>
    </w:p>
    <w:p w:rsidR="006573FD" w:rsidP="006573FD" w:rsidRDefault="006573FD" w14:paraId="357939BE" w14:textId="125B57CD">
      <w:r>
        <w:t xml:space="preserve">We are uncertain about the fire return intervals </w:t>
      </w:r>
      <w:r w:rsidR="00231E99">
        <w:t xml:space="preserve">(FRIs) </w:t>
      </w:r>
      <w:r>
        <w:t>and</w:t>
      </w:r>
      <w:r w:rsidR="004C644D">
        <w:t xml:space="preserve"> succession rates in the group.</w:t>
      </w:r>
      <w:r>
        <w:t xml:space="preserve"> Several literature sources indicate </w:t>
      </w:r>
      <w:r w:rsidR="00231E99">
        <w:t>FRIs</w:t>
      </w:r>
      <w:r>
        <w:t xml:space="preserve"> of about 30-90yrs, but the proportion of mixed fires versus stand replacement is unknown. We lack data for stands of intermediate age (i.e.</w:t>
      </w:r>
      <w:r w:rsidR="00231E99">
        <w:t>,</w:t>
      </w:r>
      <w:r>
        <w:t xml:space="preserve"> 50yrs since fire), so we did not try to assign any mid-seral states. Instead</w:t>
      </w:r>
      <w:r w:rsidR="00231E99">
        <w:t>,</w:t>
      </w:r>
      <w:r>
        <w:t xml:space="preserve"> we just assigned prolonged su</w:t>
      </w:r>
      <w:r w:rsidR="004C644D">
        <w:t>ccession</w:t>
      </w:r>
      <w:r>
        <w:t xml:space="preserve"> from early to late states. We did not deal completely with subalpine larch in this type. Larch can occur in </w:t>
      </w:r>
      <w:proofErr w:type="spellStart"/>
      <w:r>
        <w:t>whitebark</w:t>
      </w:r>
      <w:proofErr w:type="spellEnd"/>
      <w:r>
        <w:t xml:space="preserve"> pine-dominated communities with fire regimes and succession </w:t>
      </w:r>
      <w:proofErr w:type="gramStart"/>
      <w:r>
        <w:t>similar to</w:t>
      </w:r>
      <w:proofErr w:type="gramEnd"/>
      <w:r>
        <w:t xml:space="preserve"> what is described in this model, but it is more common on moister sites, northerly aspects, sites with late-lying snow, etc. These have a fire regime and states not adequately described by this model. Also, there is concern about combining subalpine woodland, which is uncommon in Washington, with dry subalpine parkland; the fire ecology is different enough between the two.</w:t>
      </w:r>
    </w:p>
    <w:p w:rsidR="006573FD" w:rsidP="006573FD" w:rsidRDefault="006573FD" w14:paraId="06A8FBE1" w14:textId="77777777">
      <w:pPr>
        <w:pStyle w:val="InfoPara"/>
      </w:pPr>
      <w:r>
        <w:t>Native Uncharacteristic Conditions</w:t>
      </w:r>
    </w:p>
    <w:p w:rsidR="006573FD" w:rsidP="006573FD" w:rsidRDefault="006573FD" w14:paraId="1BD38FA7" w14:textId="77777777"/>
    <w:p w:rsidR="006573FD" w:rsidP="006573FD" w:rsidRDefault="006573FD" w14:paraId="1E3AB3E4" w14:textId="77777777">
      <w:pPr>
        <w:pStyle w:val="InfoPara"/>
      </w:pPr>
      <w:r>
        <w:t>Comments</w:t>
      </w:r>
    </w:p>
    <w:p w:rsidR="007B654C" w:rsidP="007B654C" w:rsidRDefault="007B654C" w14:paraId="5B383F79" w14:textId="7B0919F9">
      <w:r>
        <w:t>M</w:t>
      </w:r>
      <w:r w:rsidR="00231E99">
        <w:t>ap zone</w:t>
      </w:r>
      <w:r>
        <w:t>s 1, 7</w:t>
      </w:r>
      <w:r w:rsidR="00231E99">
        <w:t>,</w:t>
      </w:r>
      <w:r>
        <w:t xml:space="preserve"> and 9 </w:t>
      </w:r>
      <w:r w:rsidRPr="00722A92">
        <w:t>were c</w:t>
      </w:r>
      <w:r>
        <w:t>ombined</w:t>
      </w:r>
      <w:r w:rsidRPr="00722A92">
        <w:t xml:space="preserve"> during 2015 BpS Review. </w:t>
      </w:r>
      <w:r>
        <w:t>The few descriptive differences between the zones are noted in the revised description.</w:t>
      </w:r>
    </w:p>
    <w:p w:rsidR="00491906" w:rsidP="007B654C" w:rsidRDefault="00491906" w14:paraId="3DDEA10E" w14:textId="77777777"/>
    <w:p w:rsidR="006573FD" w:rsidP="006573FD" w:rsidRDefault="006573FD" w14:paraId="78EEF1D6" w14:textId="77777777">
      <w:pPr>
        <w:pStyle w:val="ReportSection"/>
      </w:pPr>
      <w:r>
        <w:t>Succession Classes</w:t>
      </w:r>
    </w:p>
    <w:p w:rsidR="006573FD" w:rsidP="006573FD" w:rsidRDefault="006573FD" w14:paraId="01C08EC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573FD" w:rsidP="006573FD" w:rsidRDefault="006573FD" w14:paraId="53319798"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p w:rsidR="006573FD" w:rsidP="006573FD" w:rsidRDefault="006573FD" w14:paraId="443C6F5E" w14:textId="77777777"/>
    <w:p w:rsidR="006573FD" w:rsidP="006573FD" w:rsidRDefault="006573FD" w14:paraId="5D8944A2" w14:textId="77777777">
      <w:pPr>
        <w:pStyle w:val="SClassInfoPara"/>
      </w:pPr>
      <w:r>
        <w:lastRenderedPageBreak/>
        <w:t>Indicator Species</w:t>
      </w:r>
    </w:p>
    <w:p w:rsidR="006573FD" w:rsidP="006573FD" w:rsidRDefault="006573FD" w14:paraId="28664FFF" w14:textId="77777777"/>
    <w:p w:rsidR="006573FD" w:rsidP="006573FD" w:rsidRDefault="006573FD" w14:paraId="7817A919" w14:textId="77777777">
      <w:pPr>
        <w:pStyle w:val="SClassInfoPara"/>
      </w:pPr>
      <w:r>
        <w:t>Description</w:t>
      </w:r>
    </w:p>
    <w:p w:rsidR="004C644D" w:rsidP="004C644D" w:rsidRDefault="006573FD" w14:paraId="00180937" w14:textId="34FA5BF6">
      <w:r>
        <w:t>Resprouting</w:t>
      </w:r>
      <w:r w:rsidR="004C644D">
        <w:t xml:space="preserve"> shrubs and herbs dominate (canopy height is usually </w:t>
      </w:r>
      <w:r w:rsidR="00231E99">
        <w:t>&lt;</w:t>
      </w:r>
      <w:r w:rsidR="004C644D">
        <w:t xml:space="preserve">1m but may reach up to 2m). </w:t>
      </w:r>
      <w:r>
        <w:t xml:space="preserve">Tree seedlings and saplings (&lt;10cm </w:t>
      </w:r>
      <w:r w:rsidR="00231E99">
        <w:t xml:space="preserve">in </w:t>
      </w:r>
      <w:r>
        <w:t>DBH</w:t>
      </w:r>
      <w:r w:rsidR="00231E99">
        <w:t>;</w:t>
      </w:r>
      <w:r>
        <w:t xml:space="preserve"> </w:t>
      </w:r>
      <w:proofErr w:type="spellStart"/>
      <w:r>
        <w:t>whitebark</w:t>
      </w:r>
      <w:proofErr w:type="spellEnd"/>
      <w:r>
        <w:t xml:space="preserve"> pine, subalpine fire, and lodgepole pine) are often present at low cover. Scattered old </w:t>
      </w:r>
      <w:proofErr w:type="spellStart"/>
      <w:r>
        <w:t>whitebark</w:t>
      </w:r>
      <w:proofErr w:type="spellEnd"/>
      <w:r>
        <w:t xml:space="preserve"> pine (&gt;30cm </w:t>
      </w:r>
      <w:r w:rsidR="00231E99">
        <w:t xml:space="preserve">in </w:t>
      </w:r>
      <w:r>
        <w:t xml:space="preserve">DBH) are sometimes present. </w:t>
      </w:r>
      <w:r w:rsidR="004C644D">
        <w:t>Scattered</w:t>
      </w:r>
      <w:r w:rsidR="00231E99">
        <w:t>,</w:t>
      </w:r>
      <w:r w:rsidR="004C644D">
        <w:t xml:space="preserve"> old </w:t>
      </w:r>
      <w:proofErr w:type="spellStart"/>
      <w:r w:rsidR="004C644D">
        <w:t>whitebark</w:t>
      </w:r>
      <w:proofErr w:type="spellEnd"/>
      <w:r w:rsidR="004C644D">
        <w:t xml:space="preserve"> trees may overtop the herbs and shrubs that dominate. </w:t>
      </w:r>
    </w:p>
    <w:p w:rsidR="006573FD" w:rsidP="006573FD" w:rsidRDefault="006573FD" w14:paraId="3EBF1E84" w14:textId="4A94E020"/>
    <w:p w:rsidR="006573FD" w:rsidP="006573FD" w:rsidRDefault="006573FD" w14:paraId="45028026" w14:textId="77777777"/>
    <w:p>
      <w:r>
        <w:rPr>
          <w:i/>
          <w:u w:val="single"/>
        </w:rPr>
        <w:t>Maximum Tree Size Class</w:t>
      </w:r>
      <w:br/>
      <w:r>
        <w:t>Large 21-33" DBH</w:t>
      </w:r>
    </w:p>
    <w:p w:rsidR="006573FD" w:rsidP="006573FD" w:rsidRDefault="006573FD" w14:paraId="0BFB159D" w14:textId="77777777">
      <w:pPr>
        <w:pStyle w:val="InfoPara"/>
        <w:pBdr>
          <w:top w:val="single" w:color="auto" w:sz="4" w:space="1"/>
        </w:pBdr>
      </w:pPr>
      <w:r>
        <w:t>Class B</w:t>
      </w:r>
      <w:r>
        <w:tab/>
        <w:t>22</w:t>
      </w:r>
      <w:r w:rsidR="002A3B10">
        <w:tab/>
      </w:r>
      <w:r w:rsidR="002A3B10">
        <w:tab/>
      </w:r>
      <w:r w:rsidR="002A3B10">
        <w:tab/>
      </w:r>
      <w:r w:rsidR="002A3B10">
        <w:tab/>
      </w:r>
      <w:r w:rsidR="004F7795">
        <w:t>Late Development 2 - Closed</w:t>
      </w:r>
    </w:p>
    <w:p w:rsidR="006573FD" w:rsidP="006573FD" w:rsidRDefault="006573FD" w14:paraId="4B4E0FE7" w14:textId="77777777"/>
    <w:p w:rsidR="006573FD" w:rsidP="006573FD" w:rsidRDefault="006573FD" w14:paraId="0CC4E3B8" w14:textId="77777777">
      <w:pPr>
        <w:pStyle w:val="SClassInfoPara"/>
      </w:pPr>
      <w:r>
        <w:t>Indicator Species</w:t>
      </w:r>
    </w:p>
    <w:p w:rsidR="006573FD" w:rsidP="006573FD" w:rsidRDefault="006573FD" w14:paraId="3D62135C" w14:textId="77777777"/>
    <w:p w:rsidR="006573FD" w:rsidP="006573FD" w:rsidRDefault="006573FD" w14:paraId="768D7F52" w14:textId="77777777">
      <w:pPr>
        <w:pStyle w:val="SClassInfoPara"/>
      </w:pPr>
      <w:r>
        <w:t>Description</w:t>
      </w:r>
    </w:p>
    <w:p w:rsidR="006573FD" w:rsidP="006573FD" w:rsidRDefault="006573FD" w14:paraId="2D5A50E5" w14:textId="301F888C">
      <w:proofErr w:type="spellStart"/>
      <w:r>
        <w:t>Whitebark</w:t>
      </w:r>
      <w:proofErr w:type="spellEnd"/>
      <w:r>
        <w:t xml:space="preserve"> pine and subalpine fir are present in the overstory</w:t>
      </w:r>
      <w:r w:rsidR="00231E99">
        <w:t>,</w:t>
      </w:r>
      <w:r>
        <w:t xml:space="preserve"> with </w:t>
      </w:r>
      <w:r w:rsidR="004C644D">
        <w:t>DBH</w:t>
      </w:r>
      <w:r>
        <w:t xml:space="preserve"> </w:t>
      </w:r>
      <w:r w:rsidR="00231E99">
        <w:t>&gt;</w:t>
      </w:r>
      <w:r>
        <w:t xml:space="preserve">30cm. Some of the pines have ages of </w:t>
      </w:r>
      <w:r w:rsidR="00231E99">
        <w:t>&gt;</w:t>
      </w:r>
      <w:r>
        <w:t>100yrs (often much older), whe</w:t>
      </w:r>
      <w:r w:rsidR="00231E99">
        <w:t>reas</w:t>
      </w:r>
      <w:r>
        <w:t xml:space="preserve"> the co-dominant firs are younger </w:t>
      </w:r>
      <w:r w:rsidR="00231E99">
        <w:t>(</w:t>
      </w:r>
      <w:r>
        <w:t>sometimes &lt;100yrs</w:t>
      </w:r>
      <w:r w:rsidR="00231E99">
        <w:t>)</w:t>
      </w:r>
      <w:r>
        <w:t xml:space="preserve">. Understory trees (&lt;30cm </w:t>
      </w:r>
      <w:r w:rsidR="00231E99">
        <w:t xml:space="preserve">in </w:t>
      </w:r>
      <w:r>
        <w:t>DBH) are mostly subalpine fir.</w:t>
      </w:r>
    </w:p>
    <w:p w:rsidR="006573FD" w:rsidP="006573FD" w:rsidRDefault="006573FD" w14:paraId="7CDE2E70" w14:textId="77777777"/>
    <w:p>
      <w:r>
        <w:rPr>
          <w:i/>
          <w:u w:val="single"/>
        </w:rPr>
        <w:t>Maximum Tree Size Class</w:t>
      </w:r>
      <w:br/>
      <w:r>
        <w:t>None</w:t>
      </w:r>
    </w:p>
    <w:p w:rsidR="006573FD" w:rsidP="006573FD" w:rsidRDefault="006573FD" w14:paraId="72A8894D" w14:textId="77777777">
      <w:pPr>
        <w:pStyle w:val="InfoPara"/>
        <w:pBdr>
          <w:top w:val="single" w:color="auto" w:sz="4" w:space="1"/>
        </w:pBdr>
      </w:pPr>
      <w:r>
        <w:t>Class C</w:t>
      </w:r>
      <w:r>
        <w:tab/>
        <w:t>53</w:t>
      </w:r>
      <w:r w:rsidR="002A3B10">
        <w:tab/>
      </w:r>
      <w:r w:rsidR="002A3B10">
        <w:tab/>
      </w:r>
      <w:r w:rsidR="002A3B10">
        <w:tab/>
      </w:r>
      <w:r w:rsidR="002A3B10">
        <w:tab/>
      </w:r>
      <w:r w:rsidR="004F7795">
        <w:t>Late Development 1 - Open</w:t>
      </w:r>
    </w:p>
    <w:p w:rsidR="006573FD" w:rsidP="006573FD" w:rsidRDefault="006573FD" w14:paraId="3CB9D95A" w14:textId="77777777"/>
    <w:p w:rsidR="006573FD" w:rsidP="006573FD" w:rsidRDefault="006573FD" w14:paraId="40D41954" w14:textId="77777777">
      <w:pPr>
        <w:pStyle w:val="SClassInfoPara"/>
      </w:pPr>
      <w:r>
        <w:t>Indicator Species</w:t>
      </w:r>
    </w:p>
    <w:p w:rsidR="006573FD" w:rsidP="006573FD" w:rsidRDefault="006573FD" w14:paraId="25754531" w14:textId="77777777"/>
    <w:p w:rsidR="006573FD" w:rsidP="006573FD" w:rsidRDefault="006573FD" w14:paraId="1EEC24E5" w14:textId="77777777">
      <w:pPr>
        <w:pStyle w:val="SClassInfoPara"/>
      </w:pPr>
      <w:r>
        <w:t>Description</w:t>
      </w:r>
    </w:p>
    <w:p w:rsidR="006573FD" w:rsidP="006573FD" w:rsidRDefault="006573FD" w14:paraId="64503297" w14:textId="6A29087B">
      <w:r>
        <w:lastRenderedPageBreak/>
        <w:t xml:space="preserve">Multi-age </w:t>
      </w:r>
      <w:proofErr w:type="spellStart"/>
      <w:r>
        <w:t>whitebark</w:t>
      </w:r>
      <w:proofErr w:type="spellEnd"/>
      <w:r>
        <w:t xml:space="preserve"> pine occurs with the overstory containing some trees </w:t>
      </w:r>
      <w:r w:rsidR="00231E99">
        <w:t>&gt;</w:t>
      </w:r>
      <w:r>
        <w:t xml:space="preserve">100yrs old (often much older) and DBH &gt;30cm. Tree seedlings and saplings (&lt;10cm </w:t>
      </w:r>
      <w:r w:rsidR="00231E99">
        <w:t xml:space="preserve">in </w:t>
      </w:r>
      <w:r>
        <w:t xml:space="preserve">DBH) are subalpine fir and </w:t>
      </w:r>
      <w:proofErr w:type="spellStart"/>
      <w:r>
        <w:t>whitebark</w:t>
      </w:r>
      <w:proofErr w:type="spellEnd"/>
      <w:r>
        <w:t xml:space="preserve"> pine, with the former predominant. Tree seedlings increase with time</w:t>
      </w:r>
      <w:r w:rsidR="00231E99">
        <w:t>-</w:t>
      </w:r>
      <w:r>
        <w:t>since</w:t>
      </w:r>
      <w:r w:rsidR="00231E99">
        <w:t>-</w:t>
      </w:r>
      <w:r>
        <w:t xml:space="preserve">fire. The understory is low shrubs and herbs. </w:t>
      </w:r>
    </w:p>
    <w:p w:rsidR="006573FD" w:rsidP="006573FD" w:rsidRDefault="006573FD" w14:paraId="73B1BD0B" w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573FD" w:rsidP="006573FD" w:rsidRDefault="006573FD" w14:paraId="2D18B52C" w14:textId="43373F0F">
      <w:r>
        <w:t>Agee, J.K.</w:t>
      </w:r>
      <w:r w:rsidR="00886259">
        <w:t xml:space="preserve"> 1993. Fire Ecology of Pacific Northwest F</w:t>
      </w:r>
      <w:r>
        <w:t>orests.</w:t>
      </w:r>
      <w:r w:rsidR="00C14DC3">
        <w:t xml:space="preserve"> </w:t>
      </w:r>
      <w:r>
        <w:t>Washington, DC: Island Press. 493 pp.</w:t>
      </w:r>
    </w:p>
    <w:p w:rsidR="006573FD" w:rsidP="006573FD" w:rsidRDefault="006573FD" w14:paraId="27EB34D9" w14:textId="77777777"/>
    <w:p w:rsidR="006573FD" w:rsidP="006573FD" w:rsidRDefault="006573FD" w14:paraId="055736D6" w14:textId="34A46007">
      <w:r>
        <w:t>Arno S.F. 1980. Forest fire history in the northern Rockies. Journal of Forestry 78(8): 460-465.</w:t>
      </w:r>
    </w:p>
    <w:p w:rsidR="006573FD" w:rsidP="006573FD" w:rsidRDefault="006573FD" w14:paraId="7DDF6696" w14:textId="77777777"/>
    <w:p w:rsidR="006573FD" w:rsidP="006573FD" w:rsidRDefault="006573FD" w14:paraId="7E6F8731" w14:textId="397AFD43">
      <w:r>
        <w:t>Johnson, C.G. 2004. Alpine and subalpine vegetation of the Wallowa, Seven Devils, and Blue Mountains.</w:t>
      </w:r>
      <w:r w:rsidR="00C14DC3">
        <w:t xml:space="preserve"> </w:t>
      </w:r>
      <w:r>
        <w:t>R6-NR-ECOL-TP-03-04. USDA Forest Service. 612 pp. + appendices.</w:t>
      </w:r>
    </w:p>
    <w:p w:rsidR="006573FD" w:rsidP="006573FD" w:rsidRDefault="006573FD" w14:paraId="17A26900" w14:textId="77777777"/>
    <w:p w:rsidR="006573FD" w:rsidP="006573FD" w:rsidRDefault="006573FD" w14:paraId="4CA2E4C3" w14:textId="3ABE465C">
      <w:proofErr w:type="spellStart"/>
      <w:r>
        <w:t>Lillybridge</w:t>
      </w:r>
      <w:proofErr w:type="spellEnd"/>
      <w:r>
        <w:t xml:space="preserve">, Terry R., Bernard L. </w:t>
      </w:r>
      <w:proofErr w:type="spellStart"/>
      <w:r>
        <w:t>Kovalchik</w:t>
      </w:r>
      <w:proofErr w:type="spellEnd"/>
      <w:r>
        <w:t>, Clinton K. Williams and Bradley G. Smith. 1995. Field Guide for Forested Plant Associations of the Wenatchee National Forest. PNW-GTR-359. Portland, OR.</w:t>
      </w:r>
      <w:r w:rsidR="00B512AE">
        <w:t xml:space="preserve"> </w:t>
      </w:r>
      <w:r>
        <w:t>USDA Forest Service, Pacific Northwest Research Station. 337 pp.</w:t>
      </w:r>
    </w:p>
    <w:p w:rsidR="006573FD" w:rsidP="006573FD" w:rsidRDefault="006573FD" w14:paraId="202EFCC9" w14:textId="77777777"/>
    <w:p w:rsidR="006573FD" w:rsidP="006573FD" w:rsidRDefault="006573FD" w14:paraId="45A46CBB" w14:textId="3E52D2E0">
      <w:r>
        <w:t xml:space="preserve">Morgan P. and S.C. Bunting. 1990. Fire effects in </w:t>
      </w:r>
      <w:proofErr w:type="spellStart"/>
      <w:r>
        <w:t>whitebark</w:t>
      </w:r>
      <w:proofErr w:type="spellEnd"/>
      <w:r>
        <w:t xml:space="preserve"> pine forests. In: Schmidt, W.C. and K.J. McDonald, eds. Proceedings--Symposium on </w:t>
      </w:r>
      <w:proofErr w:type="spellStart"/>
      <w:r>
        <w:t>whitebark</w:t>
      </w:r>
      <w:proofErr w:type="spellEnd"/>
      <w:r>
        <w:t xml:space="preserve"> pine ecosystems:</w:t>
      </w:r>
      <w:r w:rsidR="00C14DC3">
        <w:t xml:space="preserve"> </w:t>
      </w:r>
      <w:r>
        <w:t>Ecology and management of a high-mountain resources. General Technical Report INT-270. USDA Forest Service. 166-170.</w:t>
      </w:r>
    </w:p>
    <w:p w:rsidR="006573FD" w:rsidP="006573FD" w:rsidRDefault="006573FD" w14:paraId="4FEC273C" w14:textId="77777777"/>
    <w:p w:rsidR="006573FD" w:rsidP="006573FD" w:rsidRDefault="006573FD" w14:paraId="31AA18D1" w14:textId="77777777">
      <w:r>
        <w:t>NatureServe. 2007. International Ecological Classification Standard: Terrestrial Ecological Classifications. NatureServe Central Databases. Arlington, VA. Data current as of 10 February 2007.</w:t>
      </w:r>
    </w:p>
    <w:p w:rsidRPr="00A43E41" w:rsidR="004D5F12" w:rsidP="006573FD" w:rsidRDefault="004D5F12" w14:paraId="6586D29B"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4C163" w14:textId="77777777" w:rsidR="005153AF" w:rsidRDefault="005153AF">
      <w:r>
        <w:separator/>
      </w:r>
    </w:p>
  </w:endnote>
  <w:endnote w:type="continuationSeparator" w:id="0">
    <w:p w14:paraId="7C980BAC" w14:textId="77777777" w:rsidR="005153AF" w:rsidRDefault="005153AF">
      <w:r>
        <w:continuationSeparator/>
      </w:r>
    </w:p>
  </w:endnote>
  <w:endnote w:type="continuationNotice" w:id="1">
    <w:p w14:paraId="016BAAC3" w14:textId="77777777" w:rsidR="005153AF" w:rsidRDefault="00515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7849A" w14:textId="77777777" w:rsidR="006573FD" w:rsidRDefault="006573FD" w:rsidP="006573F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9F43B" w14:textId="77777777" w:rsidR="005153AF" w:rsidRDefault="005153AF">
      <w:r>
        <w:separator/>
      </w:r>
    </w:p>
  </w:footnote>
  <w:footnote w:type="continuationSeparator" w:id="0">
    <w:p w14:paraId="65E346CE" w14:textId="77777777" w:rsidR="005153AF" w:rsidRDefault="005153AF">
      <w:r>
        <w:continuationSeparator/>
      </w:r>
    </w:p>
  </w:footnote>
  <w:footnote w:type="continuationNotice" w:id="1">
    <w:p w14:paraId="7DEE1032" w14:textId="77777777" w:rsidR="005153AF" w:rsidRDefault="005153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45CCE" w14:textId="77777777" w:rsidR="00A43E41" w:rsidRDefault="00A43E41" w:rsidP="006573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86259"/>
    <w:rPr>
      <w:sz w:val="16"/>
      <w:szCs w:val="16"/>
    </w:rPr>
  </w:style>
  <w:style w:type="paragraph" w:styleId="CommentText">
    <w:name w:val="annotation text"/>
    <w:basedOn w:val="Normal"/>
    <w:link w:val="CommentTextChar"/>
    <w:uiPriority w:val="99"/>
    <w:semiHidden/>
    <w:unhideWhenUsed/>
    <w:rsid w:val="00886259"/>
    <w:rPr>
      <w:sz w:val="20"/>
      <w:szCs w:val="20"/>
    </w:rPr>
  </w:style>
  <w:style w:type="character" w:customStyle="1" w:styleId="CommentTextChar">
    <w:name w:val="Comment Text Char"/>
    <w:basedOn w:val="DefaultParagraphFont"/>
    <w:link w:val="CommentText"/>
    <w:uiPriority w:val="99"/>
    <w:semiHidden/>
    <w:rsid w:val="00886259"/>
  </w:style>
  <w:style w:type="paragraph" w:styleId="CommentSubject">
    <w:name w:val="annotation subject"/>
    <w:basedOn w:val="CommentText"/>
    <w:next w:val="CommentText"/>
    <w:link w:val="CommentSubjectChar"/>
    <w:uiPriority w:val="99"/>
    <w:semiHidden/>
    <w:unhideWhenUsed/>
    <w:rsid w:val="00886259"/>
    <w:rPr>
      <w:b/>
      <w:bCs/>
    </w:rPr>
  </w:style>
  <w:style w:type="character" w:customStyle="1" w:styleId="CommentSubjectChar">
    <w:name w:val="Comment Subject Char"/>
    <w:basedOn w:val="CommentTextChar"/>
    <w:link w:val="CommentSubject"/>
    <w:uiPriority w:val="99"/>
    <w:semiHidden/>
    <w:rsid w:val="00886259"/>
    <w:rPr>
      <w:b/>
      <w:bCs/>
    </w:rPr>
  </w:style>
  <w:style w:type="paragraph" w:styleId="BalloonText">
    <w:name w:val="Balloon Text"/>
    <w:basedOn w:val="Normal"/>
    <w:link w:val="BalloonTextChar"/>
    <w:uiPriority w:val="99"/>
    <w:semiHidden/>
    <w:unhideWhenUsed/>
    <w:rsid w:val="00886259"/>
    <w:rPr>
      <w:rFonts w:ascii="Tahoma" w:hAnsi="Tahoma" w:cs="Tahoma"/>
      <w:sz w:val="16"/>
      <w:szCs w:val="16"/>
    </w:rPr>
  </w:style>
  <w:style w:type="character" w:customStyle="1" w:styleId="BalloonTextChar">
    <w:name w:val="Balloon Text Char"/>
    <w:basedOn w:val="DefaultParagraphFont"/>
    <w:link w:val="BalloonText"/>
    <w:uiPriority w:val="99"/>
    <w:semiHidden/>
    <w:rsid w:val="00886259"/>
    <w:rPr>
      <w:rFonts w:ascii="Tahoma" w:hAnsi="Tahoma" w:cs="Tahoma"/>
      <w:sz w:val="16"/>
      <w:szCs w:val="16"/>
    </w:rPr>
  </w:style>
  <w:style w:type="paragraph" w:styleId="ListParagraph">
    <w:name w:val="List Paragraph"/>
    <w:basedOn w:val="Normal"/>
    <w:uiPriority w:val="34"/>
    <w:qFormat/>
    <w:rsid w:val="00491906"/>
    <w:pPr>
      <w:ind w:left="720"/>
    </w:pPr>
    <w:rPr>
      <w:rFonts w:ascii="Calibri" w:eastAsiaTheme="minorHAnsi" w:hAnsi="Calibri"/>
      <w:sz w:val="22"/>
      <w:szCs w:val="22"/>
    </w:rPr>
  </w:style>
  <w:style w:type="character" w:styleId="Hyperlink">
    <w:name w:val="Hyperlink"/>
    <w:basedOn w:val="DefaultParagraphFont"/>
    <w:rsid w:val="004919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6414">
      <w:bodyDiv w:val="1"/>
      <w:marLeft w:val="0"/>
      <w:marRight w:val="0"/>
      <w:marTop w:val="0"/>
      <w:marBottom w:val="0"/>
      <w:divBdr>
        <w:top w:val="none" w:sz="0" w:space="0" w:color="auto"/>
        <w:left w:val="none" w:sz="0" w:space="0" w:color="auto"/>
        <w:bottom w:val="none" w:sz="0" w:space="0" w:color="auto"/>
        <w:right w:val="none" w:sz="0" w:space="0" w:color="auto"/>
      </w:divBdr>
    </w:div>
    <w:div w:id="70413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2014-08-19T01:17:00Z</cp:lastPrinted>
  <dcterms:created xsi:type="dcterms:W3CDTF">2017-12-14T22:10:00Z</dcterms:created>
  <dcterms:modified xsi:type="dcterms:W3CDTF">2025-02-12T09:41:08Z</dcterms:modified>
</cp:coreProperties>
</file>