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34E" w:rsidP="00EC334E" w:rsidRDefault="00EC334E" w14:paraId="216692B2" w14:textId="692F9A9F">
      <w:pPr>
        <w:pStyle w:val="BpSTitle"/>
      </w:pPr>
      <w:r>
        <w:t>11130</w:t>
      </w:r>
    </w:p>
    <w:p w:rsidR="00EC334E" w:rsidP="00EC334E" w:rsidRDefault="00EC334E" w14:paraId="7716718E" w14:textId="77777777">
      <w:pPr>
        <w:pStyle w:val="BpSTitle"/>
      </w:pPr>
      <w:r>
        <w:t>California Coastal Live Oak Woodland and Savanna</w:t>
      </w:r>
    </w:p>
    <w:p w:rsidR="00EC334E" w:rsidP="00EC334E" w:rsidRDefault="00EC334E" w14:paraId="330F4BF3" w14:textId="4318C832">
      <w:r>
        <w:t>BpS Model/Description Version: Aug. 2020</w:t>
      </w:r>
      <w:r>
        <w:tab/>
      </w:r>
      <w:r>
        <w:tab/>
      </w:r>
      <w:r>
        <w:tab/>
      </w:r>
      <w:r>
        <w:tab/>
      </w:r>
      <w:r>
        <w:tab/>
      </w:r>
      <w:r>
        <w:tab/>
      </w:r>
      <w:r>
        <w:tab/>
      </w:r>
      <w:r w:rsidR="009D112D">
        <w:t>20</w:t>
      </w:r>
      <w:r>
        <w:t>14</w:t>
      </w:r>
    </w:p>
    <w:p w:rsidR="00EC334E" w:rsidP="00EC334E" w:rsidRDefault="00EC334E" w14:paraId="6CE16A63" w14:textId="77777777"/>
    <w:p w:rsidR="00EC334E" w:rsidP="00EC334E" w:rsidRDefault="00EC334E" w14:paraId="167B12C8" w14:textId="77777777"/>
    <w:p w:rsidR="00EC334E" w:rsidP="00EC334E" w:rsidRDefault="00EC334E" w14:paraId="0A8C4605" w14:textId="77777777">
      <w:pPr>
        <w:pStyle w:val="InfoPara"/>
      </w:pPr>
      <w:r>
        <w:t>Vegetation Type</w:t>
      </w:r>
    </w:p>
    <w:p w:rsidR="00EC334E" w:rsidP="00EC334E" w:rsidRDefault="008D585A" w14:paraId="4266EC9B" w14:textId="594C045B">
      <w:r w:rsidRPr="008D585A">
        <w:t>Steppe/Savanna</w:t>
      </w:r>
      <w:bookmarkStart w:name="_GoBack" w:id="0"/>
      <w:bookmarkEnd w:id="0"/>
    </w:p>
    <w:p w:rsidR="00EC334E" w:rsidP="00EC334E" w:rsidRDefault="00EC334E" w14:paraId="018FD865" w14:textId="77777777">
      <w:pPr>
        <w:pStyle w:val="InfoPara"/>
      </w:pPr>
      <w:r>
        <w:t>Map Zones</w:t>
      </w:r>
    </w:p>
    <w:p w:rsidR="00EC334E" w:rsidP="00EC334E" w:rsidRDefault="00EC334E" w14:paraId="066D4541" w14:textId="77777777">
      <w:r>
        <w:t>3</w:t>
      </w:r>
    </w:p>
    <w:p w:rsidR="00EC334E" w:rsidP="00EC334E" w:rsidRDefault="00EC334E" w14:paraId="290688B0" w14:textId="77777777">
      <w:pPr>
        <w:pStyle w:val="InfoPara"/>
      </w:pPr>
      <w:r>
        <w:t>Geographic Range</w:t>
      </w:r>
    </w:p>
    <w:p w:rsidR="00EC334E" w:rsidP="00EC334E" w:rsidRDefault="00EC334E" w14:paraId="7AB67E24" w14:textId="5974CD5B">
      <w:r w:rsidRPr="00934160">
        <w:rPr>
          <w:i/>
        </w:rPr>
        <w:t xml:space="preserve">Quercus </w:t>
      </w:r>
      <w:proofErr w:type="spellStart"/>
      <w:r w:rsidRPr="00934160">
        <w:rPr>
          <w:i/>
        </w:rPr>
        <w:t>agrifolia</w:t>
      </w:r>
      <w:proofErr w:type="spellEnd"/>
      <w:r>
        <w:t>-dominated forests, woodlands</w:t>
      </w:r>
      <w:r w:rsidR="00934160">
        <w:t>,</w:t>
      </w:r>
      <w:r>
        <w:t xml:space="preserve"> and savannas occur in the Coast Ranges, Transverse Ranges</w:t>
      </w:r>
      <w:r w:rsidR="00934160">
        <w:t>,</w:t>
      </w:r>
      <w:r>
        <w:t xml:space="preserve"> and Peninsular Ranges from Sonoma County to northern Baja</w:t>
      </w:r>
      <w:r w:rsidR="009D112D">
        <w:t xml:space="preserve"> CA</w:t>
      </w:r>
      <w:r>
        <w:t>.</w:t>
      </w:r>
    </w:p>
    <w:p w:rsidR="00EC334E" w:rsidP="00EC334E" w:rsidRDefault="00EC334E" w14:paraId="46122074" w14:textId="77777777">
      <w:pPr>
        <w:pStyle w:val="InfoPara"/>
      </w:pPr>
      <w:r>
        <w:t>Biophysical Site Description</w:t>
      </w:r>
    </w:p>
    <w:p w:rsidR="00EC334E" w:rsidP="00EC334E" w:rsidRDefault="00934160" w14:paraId="4073DDA1" w14:textId="27A6C329">
      <w:r>
        <w:t>This system occurs m</w:t>
      </w:r>
      <w:r w:rsidR="00EC334E">
        <w:t xml:space="preserve">ainly below 500m elevation in foothill environments </w:t>
      </w:r>
      <w:r w:rsidR="002974AF">
        <w:t xml:space="preserve">that receive </w:t>
      </w:r>
      <w:r>
        <w:t>40-80cm annual precipitation</w:t>
      </w:r>
      <w:r w:rsidR="002974AF">
        <w:t>,</w:t>
      </w:r>
      <w:r w:rsidR="00EC334E">
        <w:t xml:space="preserve"> with January mean minimum </w:t>
      </w:r>
      <w:r>
        <w:t>daily temperatures</w:t>
      </w:r>
      <w:r w:rsidR="00EC334E">
        <w:t xml:space="preserve"> of 5-10 degrees centigrade</w:t>
      </w:r>
      <w:r w:rsidR="002974AF">
        <w:t>,</w:t>
      </w:r>
      <w:r w:rsidR="00EC334E">
        <w:t xml:space="preserve"> and July mean maximum daily temperatures of 18-23 degrees centigrade.</w:t>
      </w:r>
    </w:p>
    <w:p w:rsidR="00EC334E" w:rsidP="00EC334E" w:rsidRDefault="00EC334E" w14:paraId="380A3B03" w14:textId="77777777">
      <w:pPr>
        <w:pStyle w:val="InfoPara"/>
      </w:pPr>
      <w:r>
        <w:t>Vegetation Description</w:t>
      </w:r>
    </w:p>
    <w:p w:rsidR="00EC334E" w:rsidP="00EC334E" w:rsidRDefault="00EC334E" w14:paraId="7B86AD8A" w14:textId="5E95AFE9">
      <w:r>
        <w:t xml:space="preserve">Coast live oak is the dominant canopy species in a single tree stratum over a shrub or herb understory. Tree canopy closure ranges from 10-60%. Trees may be embedded in a shrub matrix of coastal sage scrub and chaparral shrub species such as </w:t>
      </w:r>
      <w:r w:rsidRPr="00934160">
        <w:rPr>
          <w:i/>
        </w:rPr>
        <w:t>Salvia mellifera</w:t>
      </w:r>
      <w:r>
        <w:t xml:space="preserve">, </w:t>
      </w:r>
      <w:proofErr w:type="spellStart"/>
      <w:r w:rsidRPr="00934160">
        <w:rPr>
          <w:i/>
        </w:rPr>
        <w:t>Adenostoma</w:t>
      </w:r>
      <w:proofErr w:type="spellEnd"/>
      <w:r w:rsidRPr="00934160">
        <w:rPr>
          <w:i/>
        </w:rPr>
        <w:t xml:space="preserve"> </w:t>
      </w:r>
      <w:proofErr w:type="spellStart"/>
      <w:r w:rsidRPr="00934160">
        <w:rPr>
          <w:i/>
        </w:rPr>
        <w:t>fasciculatum</w:t>
      </w:r>
      <w:proofErr w:type="spellEnd"/>
      <w:r>
        <w:t xml:space="preserve">, </w:t>
      </w:r>
      <w:proofErr w:type="spellStart"/>
      <w:r w:rsidRPr="00934160">
        <w:rPr>
          <w:i/>
        </w:rPr>
        <w:t>Heteromeles</w:t>
      </w:r>
      <w:proofErr w:type="spellEnd"/>
      <w:r w:rsidRPr="00934160">
        <w:rPr>
          <w:i/>
        </w:rPr>
        <w:t xml:space="preserve"> </w:t>
      </w:r>
      <w:proofErr w:type="spellStart"/>
      <w:r w:rsidRPr="00934160">
        <w:rPr>
          <w:i/>
        </w:rPr>
        <w:t>arbutifolia</w:t>
      </w:r>
      <w:proofErr w:type="spellEnd"/>
      <w:r>
        <w:t xml:space="preserve">, </w:t>
      </w:r>
      <w:proofErr w:type="spellStart"/>
      <w:r w:rsidRPr="00934160">
        <w:rPr>
          <w:i/>
        </w:rPr>
        <w:t>Cercocarpus</w:t>
      </w:r>
      <w:proofErr w:type="spellEnd"/>
      <w:r w:rsidRPr="00934160">
        <w:rPr>
          <w:i/>
        </w:rPr>
        <w:t xml:space="preserve"> </w:t>
      </w:r>
      <w:proofErr w:type="spellStart"/>
      <w:r w:rsidRPr="00934160">
        <w:rPr>
          <w:i/>
        </w:rPr>
        <w:t>betuloides</w:t>
      </w:r>
      <w:proofErr w:type="spellEnd"/>
      <w:r w:rsidR="00934160">
        <w:t>,</w:t>
      </w:r>
      <w:r>
        <w:t xml:space="preserve"> and </w:t>
      </w:r>
      <w:r w:rsidRPr="00934160">
        <w:rPr>
          <w:i/>
        </w:rPr>
        <w:t>Ceanothus</w:t>
      </w:r>
      <w:r>
        <w:t xml:space="preserve"> spp., with a sparse understory of herbs and lianas such as Salvia </w:t>
      </w:r>
      <w:proofErr w:type="spellStart"/>
      <w:r>
        <w:t>spathacea</w:t>
      </w:r>
      <w:proofErr w:type="spellEnd"/>
      <w:r>
        <w:t xml:space="preserve">, </w:t>
      </w:r>
      <w:r w:rsidRPr="00934160">
        <w:rPr>
          <w:i/>
        </w:rPr>
        <w:t xml:space="preserve">Claytonia </w:t>
      </w:r>
      <w:proofErr w:type="spellStart"/>
      <w:r w:rsidRPr="00934160">
        <w:rPr>
          <w:i/>
        </w:rPr>
        <w:t>parviflora</w:t>
      </w:r>
      <w:proofErr w:type="spellEnd"/>
      <w:r>
        <w:t>,</w:t>
      </w:r>
      <w:r w:rsidR="002974AF">
        <w:t xml:space="preserve"> </w:t>
      </w:r>
      <w:proofErr w:type="spellStart"/>
      <w:r w:rsidRPr="00934160">
        <w:rPr>
          <w:i/>
        </w:rPr>
        <w:t>Toxicodendron</w:t>
      </w:r>
      <w:proofErr w:type="spellEnd"/>
      <w:r w:rsidRPr="00934160">
        <w:rPr>
          <w:i/>
        </w:rPr>
        <w:t xml:space="preserve"> </w:t>
      </w:r>
      <w:proofErr w:type="spellStart"/>
      <w:r w:rsidRPr="00934160">
        <w:rPr>
          <w:i/>
        </w:rPr>
        <w:t>diversilobum</w:t>
      </w:r>
      <w:proofErr w:type="spellEnd"/>
      <w:r w:rsidR="00934160">
        <w:t>,</w:t>
      </w:r>
      <w:r>
        <w:t xml:space="preserve"> and </w:t>
      </w:r>
      <w:proofErr w:type="spellStart"/>
      <w:r w:rsidRPr="00934160">
        <w:rPr>
          <w:i/>
        </w:rPr>
        <w:t>Rubus</w:t>
      </w:r>
      <w:proofErr w:type="spellEnd"/>
      <w:r w:rsidRPr="00934160">
        <w:rPr>
          <w:i/>
        </w:rPr>
        <w:t xml:space="preserve"> </w:t>
      </w:r>
      <w:proofErr w:type="spellStart"/>
      <w:r w:rsidRPr="00934160">
        <w:rPr>
          <w:i/>
        </w:rPr>
        <w:t>ursinus</w:t>
      </w:r>
      <w:proofErr w:type="spellEnd"/>
      <w:r>
        <w:t xml:space="preserve">. Alternatively, depending mainly on disturbance history, the oaks may be </w:t>
      </w:r>
      <w:r w:rsidR="00934160">
        <w:t xml:space="preserve">embedded in a grassland matrix </w:t>
      </w:r>
      <w:r>
        <w:t xml:space="preserve">comprised of a diverse mix of perennial bunchgrasses (e.g., </w:t>
      </w:r>
      <w:proofErr w:type="spellStart"/>
      <w:r w:rsidRPr="00934160">
        <w:rPr>
          <w:i/>
        </w:rPr>
        <w:t>Bromus</w:t>
      </w:r>
      <w:proofErr w:type="spellEnd"/>
      <w:r w:rsidRPr="00934160">
        <w:rPr>
          <w:i/>
        </w:rPr>
        <w:t xml:space="preserve"> </w:t>
      </w:r>
      <w:proofErr w:type="spellStart"/>
      <w:r w:rsidRPr="00934160">
        <w:rPr>
          <w:i/>
        </w:rPr>
        <w:t>carinatus</w:t>
      </w:r>
      <w:proofErr w:type="spellEnd"/>
      <w:r w:rsidR="00934160">
        <w:t xml:space="preserve"> and</w:t>
      </w:r>
      <w:r>
        <w:t xml:space="preserve"> </w:t>
      </w:r>
      <w:proofErr w:type="spellStart"/>
      <w:r w:rsidRPr="00934160">
        <w:rPr>
          <w:i/>
        </w:rPr>
        <w:t>Nasella</w:t>
      </w:r>
      <w:proofErr w:type="spellEnd"/>
      <w:r w:rsidRPr="00934160">
        <w:rPr>
          <w:i/>
        </w:rPr>
        <w:t xml:space="preserve"> </w:t>
      </w:r>
      <w:proofErr w:type="spellStart"/>
      <w:r w:rsidRPr="00934160">
        <w:rPr>
          <w:i/>
        </w:rPr>
        <w:t>pulchra</w:t>
      </w:r>
      <w:proofErr w:type="spellEnd"/>
      <w:r>
        <w:t xml:space="preserve">), shrubs (e.g., </w:t>
      </w:r>
      <w:proofErr w:type="spellStart"/>
      <w:r w:rsidRPr="00934160">
        <w:rPr>
          <w:i/>
        </w:rPr>
        <w:t>Lessingia</w:t>
      </w:r>
      <w:proofErr w:type="spellEnd"/>
      <w:r w:rsidRPr="00934160">
        <w:rPr>
          <w:i/>
        </w:rPr>
        <w:t xml:space="preserve"> </w:t>
      </w:r>
      <w:proofErr w:type="spellStart"/>
      <w:r w:rsidRPr="00934160">
        <w:rPr>
          <w:i/>
        </w:rPr>
        <w:t>filaginifolia</w:t>
      </w:r>
      <w:proofErr w:type="spellEnd"/>
      <w:r w:rsidR="00934160">
        <w:t xml:space="preserve"> and</w:t>
      </w:r>
      <w:r>
        <w:t xml:space="preserve"> </w:t>
      </w:r>
      <w:proofErr w:type="spellStart"/>
      <w:r w:rsidRPr="00934160">
        <w:rPr>
          <w:i/>
        </w:rPr>
        <w:t>Baccharis</w:t>
      </w:r>
      <w:proofErr w:type="spellEnd"/>
      <w:r w:rsidRPr="00934160">
        <w:rPr>
          <w:i/>
        </w:rPr>
        <w:t xml:space="preserve"> </w:t>
      </w:r>
      <w:proofErr w:type="spellStart"/>
      <w:r w:rsidRPr="00934160">
        <w:rPr>
          <w:i/>
        </w:rPr>
        <w:t>pilularis</w:t>
      </w:r>
      <w:proofErr w:type="spellEnd"/>
      <w:r>
        <w:t>), annual grasses</w:t>
      </w:r>
      <w:r w:rsidR="00934160">
        <w:t>,</w:t>
      </w:r>
      <w:r>
        <w:t xml:space="preserve"> and forbs.</w:t>
      </w:r>
    </w:p>
    <w:p w:rsidR="00EC334E" w:rsidP="00EC334E" w:rsidRDefault="00EC334E" w14:paraId="78BC83F6" w14:textId="77777777"/>
    <w:p w:rsidR="00EC334E" w:rsidP="00EC334E" w:rsidRDefault="00EC334E" w14:paraId="731F65E1" w14:textId="49EA93A6">
      <w:r>
        <w:t xml:space="preserve">Coast live oak is shade tolerant and recruits into both chaparral and coastal sage scrub on many substrates as well as into more mesic settings such as north-facing slopes and areas bordering riparian areas. Coast live oak is also one of the most fire-resistant oaks in </w:t>
      </w:r>
      <w:r w:rsidR="009D112D">
        <w:t>CA</w:t>
      </w:r>
      <w:r>
        <w:t xml:space="preserve">. Seedlings and saplings can survive relatively low-intensity surface fires. Adult trees exhibit </w:t>
      </w:r>
      <w:proofErr w:type="gramStart"/>
      <w:r>
        <w:t>a number of</w:t>
      </w:r>
      <w:proofErr w:type="gramEnd"/>
      <w:r>
        <w:t xml:space="preserve"> fire adaptations, including dense outer bark, a thick inner bark with high insulating capacity, and an ability to re-sprout from the base and crown following severe wildfires. Adult survival rates &gt;95% have been documented following severe wildfire. Mortality rates are higher for late</w:t>
      </w:r>
      <w:r w:rsidR="002974AF">
        <w:t xml:space="preserve"> </w:t>
      </w:r>
      <w:r>
        <w:t>season fires and for oaks growing among chaparra</w:t>
      </w:r>
      <w:r w:rsidR="00934160">
        <w:t xml:space="preserve">l shrubs. The oak canopy often </w:t>
      </w:r>
      <w:r>
        <w:t>recovers more rapidly after fire than other elements of the vegetation, contributing in part to the heterogeneous structure and composition of this type</w:t>
      </w:r>
      <w:r w:rsidR="00D43CA2">
        <w:t>,</w:t>
      </w:r>
      <w:r>
        <w:t xml:space="preserve"> depending on fire history.</w:t>
      </w:r>
    </w:p>
    <w:p w:rsidR="00EC334E" w:rsidP="00EC334E" w:rsidRDefault="00EC334E" w14:paraId="16947023" w14:textId="77777777">
      <w:pPr>
        <w:pStyle w:val="InfoPara"/>
      </w:pPr>
      <w:proofErr w:type="spellStart"/>
      <w:r>
        <w:lastRenderedPageBreak/>
        <w:t>BpS</w:t>
      </w:r>
      <w:proofErr w:type="spellEnd"/>
      <w:r>
        <w:t xml:space="preserve"> Dominant and Indicator Species</w:t>
      </w:r>
    </w:p>
    <w:p>
      <w:r>
        <w:rPr>
          <w:sz w:val="16"/>
        </w:rPr>
        <w:t>Species names are from the NRCS PLANTS database. Check species codes at http://plants.usda.gov.</w:t>
      </w:r>
    </w:p>
    <w:p w:rsidR="00EC334E" w:rsidP="00EC334E" w:rsidRDefault="00EC334E" w14:paraId="6D73541D" w14:textId="77777777">
      <w:pPr>
        <w:pStyle w:val="InfoPara"/>
      </w:pPr>
      <w:r>
        <w:t>Disturbance Description</w:t>
      </w:r>
    </w:p>
    <w:p w:rsidR="00EC334E" w:rsidP="00EC334E" w:rsidRDefault="00EC334E" w14:paraId="7C6ECBCD" w14:textId="53B1B0B3">
      <w:r>
        <w:t>Fire is the dominant disturbance mechanism. Fire severity can range from high in oak woodlands with a high shrub component to moderate or low in open woodlands and savannas with a grass understory. Lightning-ignited fires are uncommon but human-ignited fires may occur frequently given the propensity of aboriginal cultures to burn foothill environments (Keeley 2002).</w:t>
      </w:r>
    </w:p>
    <w:p w:rsidR="00D43CA2" w:rsidP="00EC334E" w:rsidRDefault="00D43CA2" w14:paraId="5AC0A4FB" w14:textId="77777777"/>
    <w:p w:rsidR="00EC334E" w:rsidP="00EC334E" w:rsidRDefault="00EC334E" w14:paraId="418D6DA3"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C334E" w:rsidP="00EC334E" w:rsidRDefault="00EC334E" w14:paraId="3A03C4F4" w14:textId="77777777">
      <w:pPr>
        <w:pStyle w:val="InfoPara"/>
      </w:pPr>
      <w:r>
        <w:t>Scale Description</w:t>
      </w:r>
    </w:p>
    <w:p w:rsidR="00EC334E" w:rsidP="00EC334E" w:rsidRDefault="00EC334E" w14:paraId="3DA7884D" w14:textId="77777777">
      <w:r>
        <w:t>Patchy distribution controlled by geology, topography, soils, and fire (e.g., Wells 1962, Callaway and Davis 1993).</w:t>
      </w:r>
    </w:p>
    <w:p w:rsidR="00EC334E" w:rsidP="00EC334E" w:rsidRDefault="00EC334E" w14:paraId="1167AFFD" w14:textId="77777777">
      <w:pPr>
        <w:pStyle w:val="InfoPara"/>
      </w:pPr>
      <w:r>
        <w:t>Adjacency or Identification Concerns</w:t>
      </w:r>
    </w:p>
    <w:p w:rsidR="00EC334E" w:rsidP="00EC334E" w:rsidRDefault="00EC334E" w14:paraId="51D728E4" w14:textId="77777777">
      <w:r>
        <w:t>Can be adjacent to chaparral, coastal scrub, oak forest, mixed evergreen forest</w:t>
      </w:r>
      <w:r w:rsidR="00934160">
        <w:t>,</w:t>
      </w:r>
      <w:r>
        <w:t xml:space="preserve"> and riparian forest. Fire frequency and severity would be regulated in part by these adjacent ecosystems.</w:t>
      </w:r>
    </w:p>
    <w:p w:rsidR="00EC334E" w:rsidP="00EC334E" w:rsidRDefault="00EC334E" w14:paraId="4648A492" w14:textId="77777777">
      <w:pPr>
        <w:pStyle w:val="InfoPara"/>
      </w:pPr>
      <w:r>
        <w:t>Issues or Problems</w:t>
      </w:r>
    </w:p>
    <w:p w:rsidR="00EC334E" w:rsidP="00EC334E" w:rsidRDefault="00EC334E" w14:paraId="6BDE4489" w14:textId="77777777">
      <w:r>
        <w:t xml:space="preserve">This is an extremely heterogeneous system whose shrub and herb layers have been extensively modified by grazing, exotic species, and altered fire regimes. The historical fire regime is not well understood, as </w:t>
      </w:r>
      <w:r w:rsidRPr="00934160">
        <w:rPr>
          <w:i/>
        </w:rPr>
        <w:t xml:space="preserve">Quercus </w:t>
      </w:r>
      <w:proofErr w:type="spellStart"/>
      <w:r w:rsidRPr="00934160">
        <w:rPr>
          <w:i/>
        </w:rPr>
        <w:t>agrifolia</w:t>
      </w:r>
      <w:proofErr w:type="spellEnd"/>
      <w:r>
        <w:t xml:space="preserve"> cannot be reliably aged and thus is not amenable to fire scar analysis.</w:t>
      </w:r>
    </w:p>
    <w:p w:rsidR="00EC334E" w:rsidP="00EC334E" w:rsidRDefault="00EC334E" w14:paraId="48F83142" w14:textId="77777777"/>
    <w:p w:rsidR="00EC334E" w:rsidP="00EC334E" w:rsidRDefault="00EC334E" w14:paraId="7486839F" w14:textId="77777777">
      <w:r>
        <w:t xml:space="preserve">This type is subject to the threats of grazing, conversion of understory to exotic annual grasses, fire suppression, </w:t>
      </w:r>
      <w:r w:rsidR="00934160">
        <w:t xml:space="preserve">and </w:t>
      </w:r>
      <w:r>
        <w:t>residential development.</w:t>
      </w:r>
    </w:p>
    <w:p w:rsidR="00EC334E" w:rsidP="00EC334E" w:rsidRDefault="00EC334E" w14:paraId="67745203" w14:textId="77777777">
      <w:pPr>
        <w:pStyle w:val="InfoPara"/>
      </w:pPr>
      <w:r>
        <w:t>Native Uncharacteristic Conditions</w:t>
      </w:r>
    </w:p>
    <w:p w:rsidR="00EC334E" w:rsidP="00EC334E" w:rsidRDefault="00EC334E" w14:paraId="747B229D" w14:textId="77777777"/>
    <w:p w:rsidR="00EC334E" w:rsidP="00EC334E" w:rsidRDefault="00EC334E" w14:paraId="32EBE5F6" w14:textId="77777777">
      <w:pPr>
        <w:pStyle w:val="InfoPara"/>
      </w:pPr>
      <w:r>
        <w:t>Comments</w:t>
      </w:r>
    </w:p>
    <w:p w:rsidRPr="009D112D" w:rsidR="00B35D0C" w:rsidP="00B35D0C" w:rsidRDefault="00B35D0C" w14:paraId="4A5BDA59" w14:textId="77777777">
      <w:pPr>
        <w:rPr>
          <w:color w:val="FF0000"/>
        </w:rPr>
      </w:pPr>
    </w:p>
    <w:p w:rsidRPr="009F0086" w:rsidR="00B35D0C" w:rsidP="00B35D0C" w:rsidRDefault="00B35D0C" w14:paraId="40D45D27" w14:textId="77777777">
      <w:pPr>
        <w:rPr>
          <w:b/>
        </w:rPr>
      </w:pPr>
      <w:r w:rsidRPr="009F0086">
        <w:rPr>
          <w:b/>
        </w:rPr>
        <w:t>Succession Pathways</w:t>
      </w:r>
    </w:p>
    <w:p w:rsidRPr="009F0086" w:rsidR="00B35D0C" w:rsidP="00B35D0C" w:rsidRDefault="00B35D0C" w14:paraId="2F5249A8" w14:textId="77777777">
      <w:pPr>
        <w:rPr>
          <w:b/>
        </w:rPr>
      </w:pPr>
    </w:p>
    <w:p w:rsidR="00B35D0C" w:rsidP="00B35D0C" w:rsidRDefault="00B35D0C" w14:paraId="02E09099" w14:textId="77777777">
      <w:pPr>
        <w:rPr>
          <w:b/>
        </w:rPr>
      </w:pPr>
      <w:r w:rsidRPr="009F0086">
        <w:rPr>
          <w:b/>
        </w:rPr>
        <w:t>Disturbance Pathways</w:t>
      </w:r>
    </w:p>
    <w:p w:rsidRPr="00B35D0C" w:rsidR="00B35D0C" w:rsidP="00B35D0C" w:rsidRDefault="00B35D0C" w14:paraId="2E9687F6" w14:textId="77777777"/>
    <w:p w:rsidR="00EC334E" w:rsidP="00EC334E" w:rsidRDefault="00EC334E" w14:paraId="5FEAB0F9" w14:textId="77777777">
      <w:pPr>
        <w:pStyle w:val="ReportSection"/>
      </w:pPr>
      <w:r>
        <w:t>Succession Classes</w:t>
      </w:r>
    </w:p>
    <w:p w:rsidR="00EC334E" w:rsidP="00EC334E" w:rsidRDefault="00EC334E" w14:paraId="49941AA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C334E" w:rsidP="00EC334E" w:rsidRDefault="00EC334E" w14:paraId="51D006A2" w14:textId="77777777">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EC334E" w:rsidP="00EC334E" w:rsidRDefault="00EC334E" w14:paraId="47BEB019" w14:textId="77777777">
      <w:r>
        <w:t>Upper Layer Lifeform: Tree</w:t>
      </w:r>
    </w:p>
    <w:p w:rsidR="00EC334E" w:rsidP="00EC334E" w:rsidRDefault="00EC334E" w14:paraId="79768F96" w14:textId="77777777">
      <w:r>
        <w:t>Upper Layer Canopy Cover: 0 - 30%</w:t>
      </w:r>
    </w:p>
    <w:p w:rsidR="00EC334E" w:rsidP="00EC334E" w:rsidRDefault="00EC334E" w14:paraId="546F6BE5" w14:textId="77777777">
      <w:r>
        <w:t>Upper Layer Canopy Height: Tree 0m - Tree 5m</w:t>
      </w:r>
    </w:p>
    <w:p w:rsidR="00EC334E" w:rsidP="00EC334E" w:rsidRDefault="00EC334E" w14:paraId="60850A20" w14:textId="77777777"/>
    <w:p w:rsidR="00EC334E" w:rsidP="00EC334E" w:rsidRDefault="00EC334E" w14:paraId="6AE25519" w14:textId="77777777">
      <w:pPr>
        <w:pStyle w:val="SClassInfoPara"/>
      </w:pPr>
      <w:r>
        <w:lastRenderedPageBreak/>
        <w:t>Indicator Species</w:t>
      </w:r>
    </w:p>
    <w:p w:rsidR="00EC334E" w:rsidP="00EC334E" w:rsidRDefault="00EC334E" w14:paraId="3FE17CB3" w14:textId="77777777"/>
    <w:p w:rsidR="00EC334E" w:rsidP="00EC334E" w:rsidRDefault="00EC334E" w14:paraId="4879AF93" w14:textId="77777777">
      <w:pPr>
        <w:pStyle w:val="SClassInfoPara"/>
      </w:pPr>
      <w:r>
        <w:t>Description</w:t>
      </w:r>
    </w:p>
    <w:p w:rsidR="00EC334E" w:rsidP="00EC334E" w:rsidRDefault="00EC334E" w14:paraId="7F517E5A" w14:textId="472F208B">
      <w:r>
        <w:t>Fire-following forbs, re</w:t>
      </w:r>
      <w:r w:rsidR="009D112D">
        <w:t>-</w:t>
      </w:r>
      <w:r>
        <w:t>sprouting bunchgrasses and understory woody perennials, and re-sprouting oak saplings and trees.</w:t>
      </w:r>
    </w:p>
    <w:p w:rsidR="00EC334E" w:rsidP="00EC334E" w:rsidRDefault="00EC334E" w14:paraId="74694EBC" w14:textId="77777777"/>
    <w:p w:rsidR="00EC334E" w:rsidP="00EC334E" w:rsidRDefault="00EC334E" w14:paraId="06FE6EDF" w14:textId="7F1A47C6">
      <w:r>
        <w:t xml:space="preserve">Succession to Class B after </w:t>
      </w:r>
      <w:r w:rsidR="0029303B">
        <w:t xml:space="preserve">about </w:t>
      </w:r>
      <w:r>
        <w:t>20yrs without fire.  Replacement fire severe enough to kill</w:t>
      </w:r>
      <w:r w:rsidR="0029303B">
        <w:t xml:space="preserve"> most overstory oaks resets age,</w:t>
      </w:r>
      <w:r>
        <w:t xml:space="preserve"> but this is unlikely at this stage due to lack of enough fuel to generate fire severe enough to kill fire-tolera</w:t>
      </w:r>
      <w:r w:rsidR="0029303B">
        <w:t xml:space="preserve">nt oaks. Mixed fire or surface fires </w:t>
      </w:r>
      <w:r w:rsidR="00934160">
        <w:t xml:space="preserve">are </w:t>
      </w:r>
      <w:r>
        <w:t xml:space="preserve">more likely given stand structure and will tend to promote open woodland/savanna of old/larger fire-tolerant oaks with grass and sub-shrub understory. Mixed fire can remove </w:t>
      </w:r>
      <w:r w:rsidR="00934160">
        <w:t xml:space="preserve">the </w:t>
      </w:r>
      <w:r>
        <w:t>regenerating shrub and sapling component</w:t>
      </w:r>
      <w:r w:rsidR="00934160">
        <w:t>s</w:t>
      </w:r>
      <w:r>
        <w:t xml:space="preserve"> but will have little effe</w:t>
      </w:r>
      <w:r w:rsidR="0029303B">
        <w:t xml:space="preserve">ct on tree layer. Surface fire </w:t>
      </w:r>
      <w:r>
        <w:t xml:space="preserve">has little effect on stand structure except to thin </w:t>
      </w:r>
      <w:r w:rsidR="00934160">
        <w:t xml:space="preserve">the </w:t>
      </w:r>
      <w:r>
        <w:t>shrub/sapling layer and remove a</w:t>
      </w:r>
      <w:r w:rsidR="009D112D">
        <w:t>bove-</w:t>
      </w:r>
      <w:r>
        <w:t>ground herbaceous material.</w:t>
      </w:r>
    </w:p>
    <w:p w:rsidR="00EC334E" w:rsidP="00EC334E" w:rsidRDefault="00EC334E" w14:paraId="69F01C21" w14:textId="77777777"/>
    <w:p>
      <w:r>
        <w:rPr>
          <w:i/>
          <w:u w:val="single"/>
        </w:rPr>
        <w:t>Maximum Tree Size Class</w:t>
      </w:r>
      <w:br/>
      <w:r>
        <w:t>Medium 9-21"DBH</w:t>
      </w:r>
    </w:p>
    <w:p w:rsidR="00EC334E" w:rsidP="00EC334E" w:rsidRDefault="00EC334E" w14:paraId="3B7403E4"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Closed</w:t>
      </w:r>
    </w:p>
    <w:p w:rsidR="00EC334E" w:rsidP="00EC334E" w:rsidRDefault="00EC334E" w14:paraId="074E3EBA" w14:textId="77777777">
      <w:r>
        <w:t>Upper Layer Lifeform: Tree</w:t>
      </w:r>
    </w:p>
    <w:p w:rsidR="00EC334E" w:rsidP="00EC334E" w:rsidRDefault="00EC334E" w14:paraId="5FC92389" w14:textId="77777777">
      <w:r>
        <w:t>Upper Layer Canopy Cover: 21 - 40%</w:t>
      </w:r>
    </w:p>
    <w:p w:rsidR="00EC334E" w:rsidP="00EC334E" w:rsidRDefault="00EC334E" w14:paraId="426520ED" w14:textId="77777777">
      <w:r>
        <w:t>Upper Layer Canopy Height: Tree 5.1m - Tree 10m</w:t>
      </w:r>
    </w:p>
    <w:p w:rsidR="00EC334E" w:rsidP="00EC334E" w:rsidRDefault="00EC334E" w14:paraId="534BF539" w14:textId="77777777">
      <w:pPr>
        <w:pStyle w:val="SClassInfoPara"/>
      </w:pPr>
      <w:r>
        <w:t>Upper Layer Lifeform is not the dominant lifeform</w:t>
      </w:r>
    </w:p>
    <w:p w:rsidR="00EC334E" w:rsidP="00EC334E" w:rsidRDefault="00EC334E" w14:paraId="240B5D28" w14:textId="77777777">
      <w:r>
        <w:t>Class B has a shrub component to the understory.</w:t>
      </w:r>
    </w:p>
    <w:p w:rsidR="00EC334E" w:rsidP="00EC334E" w:rsidRDefault="00EC334E" w14:paraId="63018C04" w14:textId="77777777"/>
    <w:p w:rsidR="00EC334E" w:rsidP="00EC334E" w:rsidRDefault="00EC334E" w14:paraId="4D65500A" w14:textId="77777777">
      <w:pPr>
        <w:pStyle w:val="SClassInfoPara"/>
      </w:pPr>
      <w:r>
        <w:t>Indicator Species</w:t>
      </w:r>
    </w:p>
    <w:p w:rsidR="00EC334E" w:rsidP="00EC334E" w:rsidRDefault="00EC334E" w14:paraId="359C4451" w14:textId="77777777"/>
    <w:p w:rsidR="00EC334E" w:rsidP="00EC334E" w:rsidRDefault="00EC334E" w14:paraId="46F5A128" w14:textId="77777777">
      <w:pPr>
        <w:pStyle w:val="SClassInfoPara"/>
      </w:pPr>
      <w:r>
        <w:t>Description</w:t>
      </w:r>
    </w:p>
    <w:p w:rsidR="00EC334E" w:rsidP="00EC334E" w:rsidRDefault="00EC334E" w14:paraId="58344B2E" w14:textId="5D9BCEFD">
      <w:r>
        <w:t xml:space="preserve">Oak canopy &gt;20% contributed by oaks that survived replacement fire plus new recruits. Understory and shrub layer </w:t>
      </w:r>
      <w:r w:rsidR="00934160">
        <w:t xml:space="preserve">are </w:t>
      </w:r>
      <w:r>
        <w:t xml:space="preserve">variable in composition but shrub cover </w:t>
      </w:r>
      <w:r w:rsidR="00934160">
        <w:t xml:space="preserve">is </w:t>
      </w:r>
      <w:r>
        <w:t xml:space="preserve">generally &gt;20%. Shrub layer promotes recruitment of new </w:t>
      </w:r>
      <w:r w:rsidRPr="00934160">
        <w:rPr>
          <w:i/>
        </w:rPr>
        <w:t xml:space="preserve">Q. </w:t>
      </w:r>
      <w:proofErr w:type="spellStart"/>
      <w:r w:rsidRPr="00934160">
        <w:rPr>
          <w:i/>
        </w:rPr>
        <w:t>agrifolia</w:t>
      </w:r>
      <w:proofErr w:type="spellEnd"/>
      <w:r>
        <w:t xml:space="preserve"> saplings but also increases the risk of severe fire.</w:t>
      </w:r>
    </w:p>
    <w:p w:rsidR="00EC334E" w:rsidP="00EC334E" w:rsidRDefault="00EC334E" w14:paraId="693500C5" w14:textId="77777777"/>
    <w:p w:rsidR="00EC334E" w:rsidP="00EC334E" w:rsidRDefault="00EC334E" w14:paraId="316B7656" w14:textId="42E513A6">
      <w:r>
        <w:t xml:space="preserve">Stays in Class B unless disturbance occurs. Replacement fires at this stage </w:t>
      </w:r>
      <w:r w:rsidR="00934160">
        <w:t xml:space="preserve">are </w:t>
      </w:r>
      <w:r>
        <w:t>more likely given</w:t>
      </w:r>
      <w:r w:rsidR="0029303B">
        <w:t xml:space="preserve"> higher fuel loads</w:t>
      </w:r>
      <w:r w:rsidR="00D43CA2">
        <w:t>,</w:t>
      </w:r>
      <w:r w:rsidR="0029303B">
        <w:t xml:space="preserve"> </w:t>
      </w:r>
      <w:r>
        <w:t>and reset to</w:t>
      </w:r>
      <w:r w:rsidR="0029303B">
        <w:t xml:space="preserve"> Class A. Mixed fire or surface fire</w:t>
      </w:r>
      <w:r>
        <w:t xml:space="preserve"> will open the vegetation to Class C. </w:t>
      </w:r>
      <w:r w:rsidR="0029303B">
        <w:t>I</w:t>
      </w:r>
      <w:r>
        <w:t xml:space="preserve">nsects and disease that kill overstory oaks have </w:t>
      </w:r>
      <w:r w:rsidR="0029303B">
        <w:t>a low</w:t>
      </w:r>
      <w:r>
        <w:t xml:space="preserve"> annual probability of occurring and converting to Class A.</w:t>
      </w:r>
    </w:p>
    <w:p w:rsidR="00EC334E" w:rsidP="00EC334E" w:rsidRDefault="00EC334E" w14:paraId="02A782E2" w14:textId="77777777"/>
    <w:p>
      <w:r>
        <w:rPr>
          <w:i/>
          <w:u w:val="single"/>
        </w:rPr>
        <w:t>Maximum Tree Size Class</w:t>
      </w:r>
      <w:br/>
      <w:r>
        <w:t>Large 21-33"DBH</w:t>
      </w:r>
    </w:p>
    <w:p w:rsidR="00EC334E" w:rsidP="00EC334E" w:rsidRDefault="00EC334E" w14:paraId="6F54D012" w14:textId="77777777">
      <w:pPr>
        <w:pStyle w:val="InfoPara"/>
        <w:pBdr>
          <w:top w:val="single" w:color="auto" w:sz="4" w:space="1"/>
        </w:pBdr>
      </w:pPr>
      <w:r>
        <w:t>Class C</w:t>
      </w:r>
      <w:r>
        <w:tab/>
        <w:t>70</w:t>
      </w:r>
      <w:r w:rsidR="002A3B10">
        <w:tab/>
      </w:r>
      <w:r w:rsidR="002A3B10">
        <w:tab/>
      </w:r>
      <w:r w:rsidR="002A3B10">
        <w:tab/>
      </w:r>
      <w:r w:rsidR="002A3B10">
        <w:tab/>
      </w:r>
      <w:r w:rsidR="004F7795">
        <w:t>Late Development 1 - Open</w:t>
      </w:r>
    </w:p>
    <w:p w:rsidR="00EC334E" w:rsidP="00EC334E" w:rsidRDefault="00EC334E" w14:paraId="79A19097" w14:textId="77777777">
      <w:r>
        <w:t>Upper Layer Lifeform: Tree</w:t>
      </w:r>
    </w:p>
    <w:p w:rsidR="00EC334E" w:rsidP="00EC334E" w:rsidRDefault="00EC334E" w14:paraId="4634F9D3" w14:textId="77777777">
      <w:r>
        <w:lastRenderedPageBreak/>
        <w:t>Upper Layer Canopy Cover: 21 - 60%</w:t>
      </w:r>
    </w:p>
    <w:p w:rsidR="00EC334E" w:rsidP="00EC334E" w:rsidRDefault="00EC334E" w14:paraId="7960EEFD" w14:textId="77777777">
      <w:r>
        <w:t>Upper Layer Canopy Height: Tree 10.1m - Tree 25m</w:t>
      </w:r>
    </w:p>
    <w:p w:rsidR="00EC334E" w:rsidP="00EC334E" w:rsidRDefault="00EC334E" w14:paraId="76C750C3" w14:textId="77777777"/>
    <w:p w:rsidR="00EC334E" w:rsidP="00EC334E" w:rsidRDefault="00EC334E" w14:paraId="577252DB" w14:textId="77777777">
      <w:pPr>
        <w:pStyle w:val="SClassInfoPara"/>
      </w:pPr>
      <w:r>
        <w:t>Indicator Species</w:t>
      </w:r>
    </w:p>
    <w:p w:rsidR="00EC334E" w:rsidP="00EC334E" w:rsidRDefault="00EC334E" w14:paraId="132B00F0" w14:textId="77777777"/>
    <w:p w:rsidR="00EC334E" w:rsidP="00EC334E" w:rsidRDefault="00EC334E" w14:paraId="73CFA7AA" w14:textId="77777777">
      <w:pPr>
        <w:pStyle w:val="SClassInfoPara"/>
      </w:pPr>
      <w:r>
        <w:t>Description</w:t>
      </w:r>
    </w:p>
    <w:p w:rsidR="00EC334E" w:rsidP="00EC334E" w:rsidRDefault="00EC334E" w14:paraId="0060129B" w14:textId="52A33609">
      <w:r>
        <w:t xml:space="preserve">Oak canopy &gt;20%. Large, fire-tolerant oaks with low understory dominated by small shrubs.  These canopies are usually 15-20m </w:t>
      </w:r>
      <w:r w:rsidR="00D43CA2">
        <w:t xml:space="preserve">in </w:t>
      </w:r>
      <w:r>
        <w:t>height. Most stands in this state are generally 60yrs or older.</w:t>
      </w:r>
    </w:p>
    <w:p w:rsidR="00EC334E" w:rsidP="00EC334E" w:rsidRDefault="00EC334E" w14:paraId="00B682E1" w14:textId="77777777"/>
    <w:p w:rsidR="00EC334E" w:rsidP="00EC334E" w:rsidRDefault="00EC334E" w14:paraId="74C7988D" w14:textId="5A5CDC0C">
      <w:r>
        <w:t>Replacement fires</w:t>
      </w:r>
      <w:r w:rsidR="008A4FF4">
        <w:t xml:space="preserve"> are</w:t>
      </w:r>
      <w:r>
        <w:t xml:space="preserve"> unlikely given the fuel </w:t>
      </w:r>
      <w:r w:rsidR="0029303B">
        <w:t>structure</w:t>
      </w:r>
      <w:r w:rsidR="00D43CA2">
        <w:t>,</w:t>
      </w:r>
      <w:r w:rsidR="0029303B">
        <w:t xml:space="preserve"> and reset to Class A.</w:t>
      </w:r>
      <w:r>
        <w:t xml:space="preserve"> Mixed an</w:t>
      </w:r>
      <w:r w:rsidR="0029303B">
        <w:t xml:space="preserve">d surface fire are less likely </w:t>
      </w:r>
      <w:r>
        <w:t>on most of the range. However, near Native American settlements i</w:t>
      </w:r>
      <w:r w:rsidR="0029303B">
        <w:t xml:space="preserve">t would be </w:t>
      </w:r>
      <w:r w:rsidR="008A4FF4">
        <w:t xml:space="preserve">a </w:t>
      </w:r>
      <w:r w:rsidR="0029303B">
        <w:t>greater likelihood. W</w:t>
      </w:r>
      <w:r>
        <w:t xml:space="preserve">ithout fire, the stand will </w:t>
      </w:r>
      <w:r w:rsidR="0029303B">
        <w:t xml:space="preserve">eventually </w:t>
      </w:r>
      <w:r>
        <w:t>close in to a Class B.</w:t>
      </w:r>
    </w:p>
    <w:p w:rsidR="00EC334E" w:rsidP="00EC334E" w:rsidRDefault="00EC334E" w14:paraId="283444E2" w14:textId="77777777"/>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C334E" w:rsidP="00EC334E" w:rsidRDefault="00EC334E" w14:paraId="4BF8A096" w14:textId="77777777">
      <w:r>
        <w:t>Callaway, R.M. and F.W. Davis. 1993. Vegetation dynamics, fire, and the physical-environment in coastal Central California. Ecology 74(5): 1567-1578.</w:t>
      </w:r>
    </w:p>
    <w:p w:rsidR="00EC334E" w:rsidP="00EC334E" w:rsidRDefault="00EC334E" w14:paraId="1C357DA0" w14:textId="77777777"/>
    <w:p w:rsidR="00EC334E" w:rsidP="00EC334E" w:rsidRDefault="00EC334E" w14:paraId="4B212284" w14:textId="77777777">
      <w:r>
        <w:t xml:space="preserve">Callaway, R.M. and F.W. Davis. 1998. Recruitment of Quercus </w:t>
      </w:r>
      <w:proofErr w:type="spellStart"/>
      <w:r>
        <w:t>agrifolia</w:t>
      </w:r>
      <w:proofErr w:type="spellEnd"/>
      <w:r>
        <w:t xml:space="preserve"> in central California: the importance of shrub-dominated patches. Journal of Vegetation Science 9(5): 647-656.</w:t>
      </w:r>
    </w:p>
    <w:p w:rsidR="00EC334E" w:rsidP="00EC334E" w:rsidRDefault="00EC334E" w14:paraId="5135EF0E" w14:textId="77777777"/>
    <w:p w:rsidR="00EC334E" w:rsidP="00EC334E" w:rsidRDefault="00EC334E" w14:paraId="1D20C268" w14:textId="77777777">
      <w:proofErr w:type="spellStart"/>
      <w:r>
        <w:t>Dagit</w:t>
      </w:r>
      <w:proofErr w:type="spellEnd"/>
      <w:r>
        <w:t xml:space="preserve">, R. 2002. Post-fire monitoring of coast live oaks (Quercus </w:t>
      </w:r>
      <w:proofErr w:type="spellStart"/>
      <w:r>
        <w:t>agrifolia</w:t>
      </w:r>
      <w:proofErr w:type="spellEnd"/>
      <w:r>
        <w:t xml:space="preserve">) burned in the 1993 Old Topanga Fire. In: </w:t>
      </w:r>
      <w:proofErr w:type="spellStart"/>
      <w:r>
        <w:t>Standiford</w:t>
      </w:r>
      <w:proofErr w:type="spellEnd"/>
      <w:r>
        <w:t>, R.B., D. McCreary and K.L. Purcell. Proceedings of the 5th symposium on oak woodlands: oaks in California's changing landscape. 22-25 October 200. San Diego, CA. USDA Forest Service, Pacific Southwest Research Station. Gen. Tech. Rep. PSW-GTR-184: 243-249.</w:t>
      </w:r>
    </w:p>
    <w:p w:rsidR="00EC334E" w:rsidP="00EC334E" w:rsidRDefault="00EC334E" w14:paraId="0CCECCDA" w14:textId="77777777"/>
    <w:p w:rsidR="00EC334E" w:rsidP="00EC334E" w:rsidRDefault="00EC334E" w14:paraId="74957C18" w14:textId="77777777">
      <w:r>
        <w:t xml:space="preserve">Greenlee, J.M. and J.H. </w:t>
      </w:r>
      <w:proofErr w:type="spellStart"/>
      <w:r>
        <w:t>Langenheim</w:t>
      </w:r>
      <w:proofErr w:type="spellEnd"/>
      <w:r>
        <w:t>. 1990. Historic fire regimes and their relation to vegetation patterns in the Monterey Bay Area of California. American Midland Naturalist 124(2): 239-253.</w:t>
      </w:r>
    </w:p>
    <w:p w:rsidR="00EC334E" w:rsidP="00EC334E" w:rsidRDefault="00EC334E" w14:paraId="25C687B3" w14:textId="77777777"/>
    <w:p w:rsidR="00EC334E" w:rsidP="00EC334E" w:rsidRDefault="00EC334E" w14:paraId="4C50B5EB" w14:textId="77777777">
      <w:r>
        <w:t xml:space="preserve">Greenlee, J.M. and A. </w:t>
      </w:r>
      <w:proofErr w:type="spellStart"/>
      <w:r>
        <w:t>Moldenke</w:t>
      </w:r>
      <w:proofErr w:type="spellEnd"/>
      <w:r>
        <w:t xml:space="preserve">. 1982. History of woodland fires in the </w:t>
      </w:r>
      <w:proofErr w:type="spellStart"/>
      <w:r>
        <w:t>Gabilan</w:t>
      </w:r>
      <w:proofErr w:type="spellEnd"/>
      <w:r>
        <w:t xml:space="preserve"> Mountains Region of Central Coastal California. </w:t>
      </w:r>
      <w:proofErr w:type="spellStart"/>
      <w:r>
        <w:t>Paicines</w:t>
      </w:r>
      <w:proofErr w:type="spellEnd"/>
      <w:r>
        <w:t xml:space="preserve">, California, National Park Service Pinnacles National Monument.                      </w:t>
      </w:r>
    </w:p>
    <w:p w:rsidR="00EC334E" w:rsidP="00EC334E" w:rsidRDefault="00EC334E" w14:paraId="4F5FD4AF" w14:textId="77777777"/>
    <w:p w:rsidR="00EC334E" w:rsidP="00EC334E" w:rsidRDefault="00EC334E" w14:paraId="2A6F0F06" w14:textId="77777777">
      <w:r>
        <w:t>Griffin, J.R. 1977. Oak Woodland. p. 383-415 In: Barbour, M.G. and J. Major, eds., Terrestrial Vegetation of California. John Wiley &amp; Sons, New York.</w:t>
      </w:r>
    </w:p>
    <w:p w:rsidR="00EC334E" w:rsidP="00EC334E" w:rsidRDefault="00EC334E" w14:paraId="01A01DAB" w14:textId="77777777"/>
    <w:p w:rsidR="00EC334E" w:rsidP="00EC334E" w:rsidRDefault="00EC334E" w14:paraId="769EDD58" w14:textId="77777777">
      <w:r>
        <w:t>Keeley, J.E. 2002. Native American impacts on fire regimes of the California coastal ranges. Journal of Biogeography 29(3): 303-320.</w:t>
      </w:r>
    </w:p>
    <w:p w:rsidR="00EC334E" w:rsidP="00EC334E" w:rsidRDefault="00EC334E" w14:paraId="479E69F6" w14:textId="77777777"/>
    <w:p w:rsidR="00EC334E" w:rsidP="00EC334E" w:rsidRDefault="00EC334E" w14:paraId="2353E473" w14:textId="77777777">
      <w:r>
        <w:t>Lathrop, E.W. and C.D. Osborne. 1991. Influence of fire on oak seedlings and saplings in southern oak woodland on the Santa Rosa Plateau Preserve, Riverside County, California. 366-</w:t>
      </w:r>
      <w:r>
        <w:lastRenderedPageBreak/>
        <w:t>370. In: Proceedings of the symposium on oak woodlands and hardwood rangeland management. Davis, CA: USDA Forest Service Pacific Southwest Research Station. Gen. Tech. Rep. PSW-126.</w:t>
      </w:r>
    </w:p>
    <w:p w:rsidR="00EC334E" w:rsidP="00EC334E" w:rsidRDefault="00EC334E" w14:paraId="646FE0B3" w14:textId="77777777"/>
    <w:p w:rsidR="00EC334E" w:rsidP="00EC334E" w:rsidRDefault="00EC334E" w14:paraId="330C1376" w14:textId="77777777">
      <w:r>
        <w:t>NatureServe. 2007. International Ecological Classification Standard: Terrestrial Ecological Classifications. NatureServe Central Databases. Arlington, VA. Data current as of 10 February 2007.</w:t>
      </w:r>
    </w:p>
    <w:p w:rsidR="00EC334E" w:rsidP="00EC334E" w:rsidRDefault="00EC334E" w14:paraId="715366F0" w14:textId="77777777"/>
    <w:p w:rsidR="00EC334E" w:rsidP="00EC334E" w:rsidRDefault="00EC334E" w14:paraId="27A0F38F" w14:textId="77777777">
      <w:r>
        <w:t xml:space="preserve">Plumb, T.R. 1980. Response of oaks to fire. In: Plumb, T.R., tech </w:t>
      </w:r>
      <w:proofErr w:type="spellStart"/>
      <w:r>
        <w:t>coord</w:t>
      </w:r>
      <w:proofErr w:type="spellEnd"/>
      <w:r>
        <w:t xml:space="preserve">. Proceedings of the symposium on the Ecology, </w:t>
      </w:r>
      <w:r w:rsidR="0029303B">
        <w:t>Management</w:t>
      </w:r>
      <w:r>
        <w:t>, and Utilization of California Oaks. June 1979.  Claremont, CA: USDA Forest Service Pacific Southwest Forest and Range Experiment Station. 202-215.</w:t>
      </w:r>
    </w:p>
    <w:p w:rsidR="00EC334E" w:rsidP="00EC334E" w:rsidRDefault="00EC334E" w14:paraId="64AC7DDA" w14:textId="77777777"/>
    <w:p w:rsidR="00EC334E" w:rsidP="00EC334E" w:rsidRDefault="00EC334E" w14:paraId="48650A48" w14:textId="77777777">
      <w:r>
        <w:t xml:space="preserve">Snow, G.E. 1980. The fire resistance of Engelmann and coast live oak seedlings. In: Plumb, T.R., tech </w:t>
      </w:r>
      <w:proofErr w:type="spellStart"/>
      <w:r>
        <w:t>coord</w:t>
      </w:r>
      <w:proofErr w:type="spellEnd"/>
      <w:r>
        <w:t xml:space="preserve">. Proceedings of the symposium on the Ecology, </w:t>
      </w:r>
      <w:r w:rsidR="0029303B">
        <w:t>Management</w:t>
      </w:r>
      <w:r>
        <w:t>, and Utilization of California Oaks. June 1979. Claremont, CA: USDA Forest Service Pacific Southwest Forest and Range Experiment Station. 62-66.</w:t>
      </w:r>
    </w:p>
    <w:p w:rsidR="00EC334E" w:rsidP="00EC334E" w:rsidRDefault="00EC334E" w14:paraId="6748502F" w14:textId="77777777"/>
    <w:p w:rsidR="00EC334E" w:rsidP="00EC334E" w:rsidRDefault="00EC334E" w14:paraId="5C3907B8" w14:textId="77777777">
      <w:r>
        <w:t>Wells, P.V. 1962. Vegetation in relation to geological substratum and fire in San Luis Obispo Quadrangle, California. Ecological Monographs 32(1): 79-103.</w:t>
      </w:r>
    </w:p>
    <w:p w:rsidRPr="00A43E41" w:rsidR="004D5F12" w:rsidP="00EC334E" w:rsidRDefault="004D5F12" w14:paraId="12EA063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C8C2B" w14:textId="77777777" w:rsidR="00103832" w:rsidRDefault="00103832">
      <w:r>
        <w:separator/>
      </w:r>
    </w:p>
  </w:endnote>
  <w:endnote w:type="continuationSeparator" w:id="0">
    <w:p w14:paraId="003F5FCA" w14:textId="77777777" w:rsidR="00103832" w:rsidRDefault="00103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CA98C" w14:textId="77777777" w:rsidR="00EC334E" w:rsidRDefault="00EC334E" w:rsidP="00EC33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FD0BE" w14:textId="77777777" w:rsidR="00103832" w:rsidRDefault="00103832">
      <w:r>
        <w:separator/>
      </w:r>
    </w:p>
  </w:footnote>
  <w:footnote w:type="continuationSeparator" w:id="0">
    <w:p w14:paraId="59EA3672" w14:textId="77777777" w:rsidR="00103832" w:rsidRDefault="00103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F6BD9" w14:textId="77777777" w:rsidR="00A43E41" w:rsidRDefault="00A43E41" w:rsidP="00EC334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5D0C"/>
    <w:pPr>
      <w:ind w:left="720"/>
    </w:pPr>
    <w:rPr>
      <w:rFonts w:ascii="Calibri" w:eastAsiaTheme="minorHAnsi" w:hAnsi="Calibri"/>
      <w:sz w:val="22"/>
      <w:szCs w:val="22"/>
    </w:rPr>
  </w:style>
  <w:style w:type="character" w:styleId="Hyperlink">
    <w:name w:val="Hyperlink"/>
    <w:basedOn w:val="DefaultParagraphFont"/>
    <w:rsid w:val="00B35D0C"/>
    <w:rPr>
      <w:color w:val="0000FF" w:themeColor="hyperlink"/>
      <w:u w:val="single"/>
    </w:rPr>
  </w:style>
  <w:style w:type="paragraph" w:styleId="BalloonText">
    <w:name w:val="Balloon Text"/>
    <w:basedOn w:val="Normal"/>
    <w:link w:val="BalloonTextChar"/>
    <w:uiPriority w:val="99"/>
    <w:semiHidden/>
    <w:unhideWhenUsed/>
    <w:rsid w:val="00B35D0C"/>
    <w:rPr>
      <w:rFonts w:ascii="Tahoma" w:hAnsi="Tahoma" w:cs="Tahoma"/>
      <w:sz w:val="16"/>
      <w:szCs w:val="16"/>
    </w:rPr>
  </w:style>
  <w:style w:type="character" w:customStyle="1" w:styleId="BalloonTextChar">
    <w:name w:val="Balloon Text Char"/>
    <w:basedOn w:val="DefaultParagraphFont"/>
    <w:link w:val="BalloonText"/>
    <w:uiPriority w:val="99"/>
    <w:semiHidden/>
    <w:rsid w:val="00B35D0C"/>
    <w:rPr>
      <w:rFonts w:ascii="Tahoma" w:hAnsi="Tahoma" w:cs="Tahoma"/>
      <w:sz w:val="16"/>
      <w:szCs w:val="16"/>
    </w:rPr>
  </w:style>
  <w:style w:type="character" w:styleId="CommentReference">
    <w:name w:val="annotation reference"/>
    <w:basedOn w:val="DefaultParagraphFont"/>
    <w:uiPriority w:val="99"/>
    <w:semiHidden/>
    <w:unhideWhenUsed/>
    <w:rsid w:val="00934160"/>
    <w:rPr>
      <w:sz w:val="16"/>
      <w:szCs w:val="16"/>
    </w:rPr>
  </w:style>
  <w:style w:type="paragraph" w:styleId="CommentText">
    <w:name w:val="annotation text"/>
    <w:basedOn w:val="Normal"/>
    <w:link w:val="CommentTextChar"/>
    <w:uiPriority w:val="99"/>
    <w:semiHidden/>
    <w:unhideWhenUsed/>
    <w:rsid w:val="00934160"/>
    <w:rPr>
      <w:sz w:val="20"/>
      <w:szCs w:val="20"/>
    </w:rPr>
  </w:style>
  <w:style w:type="character" w:customStyle="1" w:styleId="CommentTextChar">
    <w:name w:val="Comment Text Char"/>
    <w:basedOn w:val="DefaultParagraphFont"/>
    <w:link w:val="CommentText"/>
    <w:uiPriority w:val="99"/>
    <w:semiHidden/>
    <w:rsid w:val="00934160"/>
  </w:style>
  <w:style w:type="paragraph" w:styleId="CommentSubject">
    <w:name w:val="annotation subject"/>
    <w:basedOn w:val="CommentText"/>
    <w:next w:val="CommentText"/>
    <w:link w:val="CommentSubjectChar"/>
    <w:uiPriority w:val="99"/>
    <w:semiHidden/>
    <w:unhideWhenUsed/>
    <w:rsid w:val="00934160"/>
    <w:rPr>
      <w:b/>
      <w:bCs/>
    </w:rPr>
  </w:style>
  <w:style w:type="character" w:customStyle="1" w:styleId="CommentSubjectChar">
    <w:name w:val="Comment Subject Char"/>
    <w:basedOn w:val="CommentTextChar"/>
    <w:link w:val="CommentSubject"/>
    <w:uiPriority w:val="99"/>
    <w:semiHidden/>
    <w:rsid w:val="009341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478727">
      <w:bodyDiv w:val="1"/>
      <w:marLeft w:val="0"/>
      <w:marRight w:val="0"/>
      <w:marTop w:val="0"/>
      <w:marBottom w:val="0"/>
      <w:divBdr>
        <w:top w:val="none" w:sz="0" w:space="0" w:color="auto"/>
        <w:left w:val="none" w:sz="0" w:space="0" w:color="auto"/>
        <w:bottom w:val="none" w:sz="0" w:space="0" w:color="auto"/>
        <w:right w:val="none" w:sz="0" w:space="0" w:color="auto"/>
      </w:divBdr>
    </w:div>
    <w:div w:id="17570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2014-08-19T01:09:00Z</cp:lastPrinted>
  <dcterms:created xsi:type="dcterms:W3CDTF">2017-07-21T19:51:00Z</dcterms:created>
  <dcterms:modified xsi:type="dcterms:W3CDTF">2025-02-12T09:41:24Z</dcterms:modified>
</cp:coreProperties>
</file>