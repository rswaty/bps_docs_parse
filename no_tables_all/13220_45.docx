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A10" w:rsidP="00F15A10" w:rsidRDefault="00F15A10">
      <w:pPr>
        <w:pStyle w:val="BpSTitle"/>
      </w:pPr>
      <w:r>
        <w:t>13220</w:t>
      </w:r>
    </w:p>
    <w:p w:rsidR="00F15A10" w:rsidP="00F15A10" w:rsidRDefault="00F15A10">
      <w:pPr>
        <w:pStyle w:val="BpSTitle"/>
      </w:pPr>
      <w:r>
        <w:t>Southern Crowley's Ridge Mesic Loess Slope Forest</w:t>
      </w:r>
    </w:p>
    <w:p w:rsidR="00F15A10" w:rsidP="00F15A10" w:rsidRDefault="00F15A10">
      <w:r>
        <w:t>BpS Model/Description Version: Aug. 2020</w:t>
      </w:r>
      <w:r>
        <w:tab/>
      </w:r>
      <w:r>
        <w:tab/>
      </w:r>
      <w:r>
        <w:tab/>
      </w:r>
      <w:r>
        <w:tab/>
      </w:r>
      <w:r>
        <w:tab/>
      </w:r>
      <w:r>
        <w:tab/>
      </w:r>
      <w:r>
        <w:tab/>
      </w:r>
    </w:p>
    <w:p w:rsidR="00F15A10" w:rsidP="00F15A10" w:rsidRDefault="008E7653">
      <w:r>
        <w:tab/>
      </w:r>
      <w:r>
        <w:tab/>
      </w:r>
      <w:r>
        <w:tab/>
      </w:r>
      <w:r>
        <w:tab/>
      </w:r>
      <w:r>
        <w:tab/>
      </w:r>
      <w:r>
        <w:tab/>
      </w:r>
      <w:r>
        <w:tab/>
      </w:r>
      <w:r>
        <w:tab/>
      </w:r>
      <w:r>
        <w:tab/>
      </w:r>
      <w:r>
        <w:tab/>
        <w:t>Update: 5/25/2018</w:t>
      </w:r>
    </w:p>
    <w:p w:rsidR="008E7653" w:rsidP="00F15A10" w:rsidRDefault="008E7653"/>
    <w:p w:rsidR="00F15A10" w:rsidP="00F15A10" w:rsidRDefault="00F15A10"/>
    <w:p w:rsidR="00F15A10" w:rsidP="00F15A10" w:rsidRDefault="00F15A10">
      <w:pPr>
        <w:pStyle w:val="InfoPara"/>
      </w:pPr>
      <w:r>
        <w:t>Vegetation Type</w:t>
      </w:r>
    </w:p>
    <w:p w:rsidR="00F15A10" w:rsidP="00F15A10" w:rsidRDefault="00F15A10">
      <w:r>
        <w:t>Forest and Woodland</w:t>
      </w:r>
    </w:p>
    <w:p w:rsidR="00F15A10" w:rsidP="00F15A10" w:rsidRDefault="00F15A10">
      <w:pPr>
        <w:pStyle w:val="InfoPara"/>
      </w:pPr>
      <w:r>
        <w:t>Map Zones</w:t>
      </w:r>
    </w:p>
    <w:p w:rsidR="00F15A10" w:rsidP="00F15A10" w:rsidRDefault="00F15A10">
      <w:r>
        <w:t>45</w:t>
      </w:r>
    </w:p>
    <w:p w:rsidR="00F15A10" w:rsidP="00F15A10" w:rsidRDefault="00F15A10">
      <w:pPr>
        <w:pStyle w:val="InfoPara"/>
      </w:pPr>
      <w:r>
        <w:t>Model Splits or Lumps</w:t>
      </w:r>
    </w:p>
    <w:p w:rsidR="00F15A10" w:rsidP="00F15A10" w:rsidRDefault="00210843">
      <w:r>
        <w:t>None: The original information about splitting this model</w:t>
      </w:r>
      <w:bookmarkStart w:name="_GoBack" w:id="0"/>
      <w:bookmarkEnd w:id="0"/>
      <w:r>
        <w:t xml:space="preserve"> was removed. See the original model description for details.</w:t>
      </w:r>
    </w:p>
    <w:p w:rsidR="00F15A10" w:rsidP="00F15A10" w:rsidRDefault="00F15A10">
      <w:pPr>
        <w:pStyle w:val="InfoPara"/>
      </w:pPr>
      <w:r>
        <w:t>Geographic Range</w:t>
      </w:r>
    </w:p>
    <w:p w:rsidR="00F15A10" w:rsidP="00F15A10" w:rsidRDefault="00F15A10">
      <w:r>
        <w:t>This system of mesic upland forests is confined to a sheltered eastern, northern or cove aspects on Crowley's Ridge and Macon Ridge along the western margin of the lower Mississippi River.</w:t>
      </w:r>
    </w:p>
    <w:p w:rsidR="00F15A10" w:rsidP="00F15A10" w:rsidRDefault="00F15A10">
      <w:pPr>
        <w:pStyle w:val="InfoPara"/>
      </w:pPr>
      <w:r>
        <w:t>Biophysical Site Description</w:t>
      </w:r>
    </w:p>
    <w:p w:rsidR="00F15A10" w:rsidP="00F15A10" w:rsidRDefault="00F15A10">
      <w:r>
        <w:t>This system is located on remnant loess-capped features rising from 30-60m (100-200ft) above the alluvial plain surface, to about 150m (50ft) above sea level. These are generally mesic and dry-mesic forests that occupy sheltered slopes and coves (usually north</w:t>
      </w:r>
      <w:r w:rsidR="008E7653">
        <w:t>-</w:t>
      </w:r>
      <w:r>
        <w:t xml:space="preserve"> and east</w:t>
      </w:r>
      <w:r w:rsidR="008E7653">
        <w:t>-</w:t>
      </w:r>
      <w:r>
        <w:t>facing) in a highly dissected landscape. In many cases, these slopes and ravines provide habitat for plant species that are rare or absent from other parts of the alluvial plain</w:t>
      </w:r>
      <w:r w:rsidR="008E7653">
        <w:t xml:space="preserve">, </w:t>
      </w:r>
      <w:r>
        <w:t>e.g., tulip tree (</w:t>
      </w:r>
      <w:r w:rsidRPr="008E7653">
        <w:rPr>
          <w:i/>
        </w:rPr>
        <w:t xml:space="preserve">Liriodendron </w:t>
      </w:r>
      <w:proofErr w:type="spellStart"/>
      <w:r w:rsidRPr="008E7653">
        <w:rPr>
          <w:i/>
        </w:rPr>
        <w:t>tulipifera</w:t>
      </w:r>
      <w:proofErr w:type="spellEnd"/>
      <w:r>
        <w:t>).</w:t>
      </w:r>
    </w:p>
    <w:p w:rsidR="00F15A10" w:rsidP="00F15A10" w:rsidRDefault="00F15A10">
      <w:pPr>
        <w:pStyle w:val="InfoPara"/>
      </w:pPr>
      <w:r>
        <w:t>Vegetation Description</w:t>
      </w:r>
    </w:p>
    <w:p w:rsidR="00F15A10" w:rsidP="00F15A10" w:rsidRDefault="00F15A10">
      <w:r>
        <w:t>A diverse closed-canopy forest with dominant species including beech (</w:t>
      </w:r>
      <w:r w:rsidRPr="008E7653">
        <w:rPr>
          <w:i/>
        </w:rPr>
        <w:t xml:space="preserve">Fagus </w:t>
      </w:r>
      <w:proofErr w:type="spellStart"/>
      <w:r w:rsidRPr="008E7653">
        <w:rPr>
          <w:i/>
        </w:rPr>
        <w:t>grandifolia</w:t>
      </w:r>
      <w:proofErr w:type="spellEnd"/>
      <w:r>
        <w:t>), tulip tree (</w:t>
      </w:r>
      <w:r w:rsidRPr="008E7653">
        <w:rPr>
          <w:i/>
        </w:rPr>
        <w:t xml:space="preserve">Liriodendron </w:t>
      </w:r>
      <w:proofErr w:type="spellStart"/>
      <w:r w:rsidRPr="008E7653">
        <w:rPr>
          <w:i/>
        </w:rPr>
        <w:t>tulipifera</w:t>
      </w:r>
      <w:proofErr w:type="spellEnd"/>
      <w:r>
        <w:t>), Carolina basswood (</w:t>
      </w:r>
      <w:proofErr w:type="spellStart"/>
      <w:r w:rsidRPr="008E7653">
        <w:rPr>
          <w:i/>
        </w:rPr>
        <w:t>Tilia</w:t>
      </w:r>
      <w:proofErr w:type="spellEnd"/>
      <w:r w:rsidRPr="008E7653">
        <w:rPr>
          <w:i/>
        </w:rPr>
        <w:t xml:space="preserve"> </w:t>
      </w:r>
      <w:proofErr w:type="spellStart"/>
      <w:r w:rsidRPr="008E7653">
        <w:rPr>
          <w:i/>
        </w:rPr>
        <w:t>caroliniana</w:t>
      </w:r>
      <w:proofErr w:type="spellEnd"/>
      <w:r>
        <w:t>), southern sugar maple (</w:t>
      </w:r>
      <w:r w:rsidRPr="008E7653">
        <w:rPr>
          <w:i/>
        </w:rPr>
        <w:t xml:space="preserve">Acer </w:t>
      </w:r>
      <w:proofErr w:type="spellStart"/>
      <w:r w:rsidRPr="008E7653">
        <w:rPr>
          <w:i/>
        </w:rPr>
        <w:t>barbatum</w:t>
      </w:r>
      <w:proofErr w:type="spellEnd"/>
      <w:r>
        <w:t>), red oak (</w:t>
      </w:r>
      <w:r w:rsidRPr="008E7653">
        <w:rPr>
          <w:i/>
        </w:rPr>
        <w:t xml:space="preserve">Quercus </w:t>
      </w:r>
      <w:proofErr w:type="spellStart"/>
      <w:r w:rsidRPr="008E7653">
        <w:rPr>
          <w:i/>
        </w:rPr>
        <w:t>rubra</w:t>
      </w:r>
      <w:proofErr w:type="spellEnd"/>
      <w:r>
        <w:t>) and white oak (</w:t>
      </w:r>
      <w:r w:rsidRPr="008E7653">
        <w:rPr>
          <w:i/>
        </w:rPr>
        <w:t>Q. alba</w:t>
      </w:r>
      <w:r>
        <w:t>).</w:t>
      </w:r>
    </w:p>
    <w:p w:rsidR="00F15A10" w:rsidP="00F15A10" w:rsidRDefault="00F15A10">
      <w:pPr>
        <w:pStyle w:val="InfoPara"/>
      </w:pPr>
      <w:r>
        <w:t>BpS Dominant and Indicator Species</w:t>
      </w:r>
    </w:p>
    <w:p>
      <w:r>
        <w:rPr>
          <w:sz w:val="16"/>
        </w:rPr>
        <w:t>Species names are from the NRCS PLANTS database. Check species codes at http://plants.usda.gov.</w:t>
      </w:r>
    </w:p>
    <w:p w:rsidR="00F15A10" w:rsidP="00F15A10" w:rsidRDefault="00F15A10">
      <w:pPr>
        <w:pStyle w:val="InfoPara"/>
      </w:pPr>
      <w:r>
        <w:t>Disturbance Description</w:t>
      </w:r>
    </w:p>
    <w:p w:rsidR="00F15A10" w:rsidP="00F15A10" w:rsidRDefault="00F15A10">
      <w:r>
        <w:lastRenderedPageBreak/>
        <w:t>The mesic loess forest type is fire regime group III, surface fires with return in intervals 30-100yrs+. Mixed severity fires will occur approximately every 100yrs opening the canopy with increased mortality. This effect may also be achieved by recurrent, severe insect defoliations or droughts. Straight-line winds or microbursts may cause blow-downs on a scale of 1-100ac. Stand</w:t>
      </w:r>
      <w:r w:rsidR="008E7653">
        <w:t>-</w:t>
      </w:r>
      <w:r>
        <w:t>replacement fires happen very infrequently.</w:t>
      </w:r>
    </w:p>
    <w:p w:rsidR="00F15A10" w:rsidP="00F15A10" w:rsidRDefault="00F15A10">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15A10" w:rsidP="00F15A10" w:rsidRDefault="00F15A10">
      <w:pPr>
        <w:pStyle w:val="InfoPara"/>
      </w:pPr>
      <w:r>
        <w:t>Scale Description</w:t>
      </w:r>
    </w:p>
    <w:p w:rsidR="00F15A10" w:rsidP="00F15A10" w:rsidRDefault="00F15A10">
      <w:r>
        <w:t>Limited to two loess outcrops in the Mississippi River Alluvial Valley.</w:t>
      </w:r>
    </w:p>
    <w:p w:rsidR="00F15A10" w:rsidP="00F15A10" w:rsidRDefault="00F15A10">
      <w:pPr>
        <w:pStyle w:val="InfoPara"/>
      </w:pPr>
      <w:r>
        <w:t>Adjacency or Identification Concerns</w:t>
      </w:r>
    </w:p>
    <w:p w:rsidR="00F15A10" w:rsidP="00F15A10" w:rsidRDefault="00F15A10">
      <w:r>
        <w:t>Mapping loess mesic slope forests would likely focus on specific topographic positions, such as coves, valley bottoms typically v-shaped (excluding broad u-shaped floodplains) and lower north</w:t>
      </w:r>
      <w:r w:rsidR="008E7653">
        <w:t>-</w:t>
      </w:r>
      <w:r>
        <w:t xml:space="preserve"> and east</w:t>
      </w:r>
      <w:r w:rsidR="008E7653">
        <w:t>-</w:t>
      </w:r>
      <w:r>
        <w:t>facing slopes</w:t>
      </w:r>
      <w:r w:rsidR="008E7653">
        <w:t>,</w:t>
      </w:r>
      <w:r>
        <w:t xml:space="preserve"> sometimes west</w:t>
      </w:r>
      <w:r w:rsidR="008E7653">
        <w:t>-</w:t>
      </w:r>
      <w:r>
        <w:t xml:space="preserve"> and south</w:t>
      </w:r>
      <w:r w:rsidR="008E7653">
        <w:t>-</w:t>
      </w:r>
      <w:r>
        <w:t>facing lower slopes where moisture permits</w:t>
      </w:r>
      <w:r w:rsidR="008E7653">
        <w:t>,</w:t>
      </w:r>
      <w:r>
        <w:t xml:space="preserve"> wet-mesic to mesic conditions on the landscape</w:t>
      </w:r>
      <w:r w:rsidR="008E7653">
        <w:t>,</w:t>
      </w:r>
      <w:r>
        <w:t xml:space="preserve"> rich fertile conditions/sites</w:t>
      </w:r>
      <w:r w:rsidR="008E7653">
        <w:t>,</w:t>
      </w:r>
      <w:r>
        <w:t xml:space="preserve"> and shaded topographic positions.</w:t>
      </w:r>
    </w:p>
    <w:p w:rsidR="00F15A10" w:rsidP="00F15A10" w:rsidRDefault="00F15A10">
      <w:pPr>
        <w:pStyle w:val="InfoPara"/>
      </w:pPr>
      <w:r>
        <w:t>Issues or Problems</w:t>
      </w:r>
    </w:p>
    <w:p w:rsidR="00F15A10" w:rsidP="00F15A10" w:rsidRDefault="00F15A10"/>
    <w:p w:rsidR="00F15A10" w:rsidP="00F15A10" w:rsidRDefault="00F15A10">
      <w:pPr>
        <w:pStyle w:val="InfoPara"/>
      </w:pPr>
      <w:r>
        <w:t>Native Uncharacteristic Conditions</w:t>
      </w:r>
    </w:p>
    <w:p w:rsidR="00F15A10" w:rsidP="00F15A10" w:rsidRDefault="00F15A10"/>
    <w:p w:rsidR="00F15A10" w:rsidP="00F15A10" w:rsidRDefault="00F15A10">
      <w:pPr>
        <w:pStyle w:val="InfoPara"/>
      </w:pPr>
      <w:r>
        <w:t>Comments</w:t>
      </w:r>
    </w:p>
    <w:p w:rsidR="00E268AA" w:rsidP="00E268AA" w:rsidRDefault="00E268AA"/>
    <w:p w:rsidR="00F15A10" w:rsidP="00F15A10" w:rsidRDefault="00F15A10">
      <w:pPr>
        <w:pStyle w:val="ReportSection"/>
      </w:pPr>
      <w:r>
        <w:t>Succession Classes</w:t>
      </w:r>
    </w:p>
    <w:p w:rsidR="00F15A10" w:rsidP="00F15A10" w:rsidRDefault="00F15A10"/>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15A10" w:rsidP="00F15A10" w:rsidRDefault="00F15A10">
      <w:pPr>
        <w:pStyle w:val="InfoPara"/>
        <w:pBdr>
          <w:top w:val="single" w:color="auto" w:sz="4" w:space="1"/>
        </w:pBdr>
      </w:pPr>
      <w:r>
        <w:t>Class A</w:t>
      </w:r>
      <w:r>
        <w:tab/>
        <w:t>9</w:t>
      </w:r>
      <w:r w:rsidR="002A3B10">
        <w:tab/>
      </w:r>
      <w:r w:rsidR="002A3B10">
        <w:tab/>
      </w:r>
      <w:r w:rsidR="002A3B10">
        <w:tab/>
      </w:r>
      <w:r w:rsidR="002A3B10">
        <w:tab/>
      </w:r>
      <w:r w:rsidR="004F7795">
        <w:t>Early Development 1 - All Structures</w:t>
      </w:r>
    </w:p>
    <w:p w:rsidR="00F15A10" w:rsidP="00F15A10" w:rsidRDefault="00F15A10"/>
    <w:p w:rsidR="00F15A10" w:rsidP="00F15A10" w:rsidRDefault="00F15A10">
      <w:pPr>
        <w:pStyle w:val="SClassInfoPara"/>
      </w:pPr>
      <w:r>
        <w:t>Indicator Species</w:t>
      </w:r>
    </w:p>
    <w:p w:rsidR="00F15A10" w:rsidP="00F15A10" w:rsidRDefault="00F15A10"/>
    <w:p w:rsidR="00F15A10" w:rsidP="00F15A10" w:rsidRDefault="00F15A10">
      <w:pPr>
        <w:pStyle w:val="SClassInfoPara"/>
      </w:pPr>
      <w:r>
        <w:t>Description</w:t>
      </w:r>
    </w:p>
    <w:p w:rsidR="00F15A10" w:rsidP="00F15A10" w:rsidRDefault="00F15A10">
      <w:r>
        <w:t>Reg</w:t>
      </w:r>
      <w:r w:rsidR="00E417D2">
        <w:t xml:space="preserve">enerating stands </w:t>
      </w:r>
      <w:r>
        <w:t>established after catastrophic disturbance, primarily wi</w:t>
      </w:r>
      <w:r w:rsidR="00E417D2">
        <w:t xml:space="preserve">nd and ice storms </w:t>
      </w:r>
      <w:r>
        <w:t>and fire following regional droug</w:t>
      </w:r>
      <w:r w:rsidR="00E417D2">
        <w:t xml:space="preserve">ht. Replacement and mixed </w:t>
      </w:r>
      <w:r>
        <w:t>fires occur.</w:t>
      </w:r>
    </w:p>
    <w:p w:rsidR="00F15A10" w:rsidP="00F15A10" w:rsidRDefault="00F15A10"/>
    <w:p>
      <w:r>
        <w:rPr>
          <w:i/>
          <w:u w:val="single"/>
        </w:rPr>
        <w:t>Maximum Tree Size Class</w:t>
      </w:r>
      <w:br/>
      <w:r>
        <w:t>Sapling &gt;4.5ft; &lt;5"DBH</w:t>
      </w:r>
    </w:p>
    <w:p w:rsidR="00F15A10" w:rsidP="00F15A10" w:rsidRDefault="00F15A10">
      <w:pPr>
        <w:pStyle w:val="InfoPara"/>
        <w:pBdr>
          <w:top w:val="single" w:color="auto" w:sz="4" w:space="1"/>
        </w:pBdr>
      </w:pPr>
      <w:r>
        <w:t>Class B</w:t>
      </w:r>
      <w:r>
        <w:tab/>
        <w:t>19</w:t>
      </w:r>
      <w:r w:rsidR="002A3B10">
        <w:tab/>
      </w:r>
      <w:r w:rsidR="002A3B10">
        <w:tab/>
      </w:r>
      <w:r w:rsidR="002A3B10">
        <w:tab/>
      </w:r>
      <w:r w:rsidR="002A3B10">
        <w:tab/>
      </w:r>
      <w:r w:rsidR="004F7795">
        <w:t>Mid Development 1 - Closed</w:t>
      </w:r>
    </w:p>
    <w:p w:rsidR="00F15A10" w:rsidP="00F15A10" w:rsidRDefault="00F15A10"/>
    <w:p w:rsidR="00F15A10" w:rsidP="00F15A10" w:rsidRDefault="00F15A10">
      <w:pPr>
        <w:pStyle w:val="SClassInfoPara"/>
      </w:pPr>
      <w:r>
        <w:t>Indicator Species</w:t>
      </w:r>
    </w:p>
    <w:p w:rsidR="00F15A10" w:rsidP="00F15A10" w:rsidRDefault="00F15A10"/>
    <w:p w:rsidR="00F15A10" w:rsidP="00F15A10" w:rsidRDefault="00F15A10">
      <w:pPr>
        <w:pStyle w:val="SClassInfoPara"/>
      </w:pPr>
      <w:r>
        <w:t>Description</w:t>
      </w:r>
    </w:p>
    <w:p w:rsidR="00F15A10" w:rsidP="00F15A10" w:rsidRDefault="00F15A10">
      <w:r>
        <w:t>Mid-s</w:t>
      </w:r>
      <w:r w:rsidR="00E417D2">
        <w:t>eral closed overstory</w:t>
      </w:r>
      <w:r>
        <w:t>. Intense competition begins after canopy closure and lasts until trees are large enough to form, upon their death, canopy gaps that are not captured by lateral growth of neighboring trees. Alternative succession is this trajectory where a</w:t>
      </w:r>
      <w:r w:rsidR="00E417D2">
        <w:t>n</w:t>
      </w:r>
      <w:r>
        <w:t xml:space="preserve"> old open can</w:t>
      </w:r>
      <w:r w:rsidR="00244C50">
        <w:t xml:space="preserve">opy forest will develop. This </w:t>
      </w:r>
      <w:r>
        <w:t xml:space="preserve">"released" growing space is captured by tree and shrub regeneration. Replacement </w:t>
      </w:r>
      <w:r w:rsidR="00E417D2">
        <w:t>fire and surface fire occur</w:t>
      </w:r>
      <w:r>
        <w:t xml:space="preserve">. </w:t>
      </w:r>
    </w:p>
    <w:p w:rsidR="00F15A10" w:rsidP="00F15A10" w:rsidRDefault="00F15A10"/>
    <w:p>
      <w:r>
        <w:rPr>
          <w:i/>
          <w:u w:val="single"/>
        </w:rPr>
        <w:t>Maximum Tree Size Class</w:t>
      </w:r>
      <w:br/>
      <w:r>
        <w:t>Medium 9-21"DBH</w:t>
      </w:r>
    </w:p>
    <w:p w:rsidR="00F15A10" w:rsidP="00F15A10" w:rsidRDefault="00F15A10">
      <w:pPr>
        <w:pStyle w:val="InfoPara"/>
        <w:pBdr>
          <w:top w:val="single" w:color="auto" w:sz="4" w:space="1"/>
        </w:pBdr>
      </w:pPr>
      <w:r>
        <w:t>Class C</w:t>
      </w:r>
      <w:r>
        <w:tab/>
        <w:t>16</w:t>
      </w:r>
      <w:r w:rsidR="002A3B10">
        <w:tab/>
      </w:r>
      <w:r w:rsidR="002A3B10">
        <w:tab/>
      </w:r>
      <w:r w:rsidR="002A3B10">
        <w:tab/>
      </w:r>
      <w:r w:rsidR="002A3B10">
        <w:tab/>
      </w:r>
      <w:r w:rsidR="004F7795">
        <w:t>Late Development 1 - Open</w:t>
      </w:r>
    </w:p>
    <w:p w:rsidR="00F15A10" w:rsidP="00F15A10" w:rsidRDefault="00F15A10"/>
    <w:p w:rsidR="00F15A10" w:rsidP="00F15A10" w:rsidRDefault="00F15A10">
      <w:pPr>
        <w:pStyle w:val="SClassInfoPara"/>
      </w:pPr>
      <w:r>
        <w:t>Indicator Species</w:t>
      </w:r>
    </w:p>
    <w:p w:rsidR="00F15A10" w:rsidP="00F15A10" w:rsidRDefault="00F15A10"/>
    <w:p w:rsidR="00F15A10" w:rsidP="00F15A10" w:rsidRDefault="00F15A10">
      <w:pPr>
        <w:pStyle w:val="SClassInfoPara"/>
      </w:pPr>
      <w:r>
        <w:t>Description</w:t>
      </w:r>
    </w:p>
    <w:p w:rsidR="00F15A10" w:rsidP="00F15A10" w:rsidRDefault="00F15A10">
      <w:r>
        <w:t xml:space="preserve">Mature forest with gaps created by wind, ice storms, insect and disease, and to a lesser extent by fire leading to "open" overstory conditions. Partial canopy disturbances from moderate-level wind events and ice storms are common and lead to multi-cohort stands. These events generally remove 25-50% of the canopy. Canopy would typically close after approximately </w:t>
      </w:r>
      <w:r w:rsidR="00244C50">
        <w:t>20yrs.</w:t>
      </w:r>
    </w:p>
    <w:p w:rsidR="00F15A10" w:rsidP="00F15A10" w:rsidRDefault="00F15A10"/>
    <w:p>
      <w:r>
        <w:rPr>
          <w:i/>
          <w:u w:val="single"/>
        </w:rPr>
        <w:t>Maximum Tree Size Class</w:t>
      </w:r>
      <w:br/>
      <w:r>
        <w:t>Very Large &gt;33"DBH</w:t>
      </w:r>
    </w:p>
    <w:p w:rsidR="00F15A10" w:rsidP="00F15A10" w:rsidRDefault="00F15A10">
      <w:pPr>
        <w:pStyle w:val="InfoPara"/>
        <w:pBdr>
          <w:top w:val="single" w:color="auto" w:sz="4" w:space="1"/>
        </w:pBdr>
      </w:pPr>
      <w:r>
        <w:t>Class D</w:t>
      </w:r>
      <w:r>
        <w:tab/>
        <w:t>56</w:t>
      </w:r>
      <w:r w:rsidR="002A3B10">
        <w:tab/>
      </w:r>
      <w:r w:rsidR="002A3B10">
        <w:tab/>
      </w:r>
      <w:r w:rsidR="002A3B10">
        <w:tab/>
      </w:r>
      <w:r w:rsidR="002A3B10">
        <w:tab/>
      </w:r>
      <w:r w:rsidR="004F7795">
        <w:t>Late Development 1 - Closed</w:t>
      </w:r>
    </w:p>
    <w:p w:rsidR="00F15A10" w:rsidP="00F15A10" w:rsidRDefault="00F15A10"/>
    <w:p w:rsidR="00F15A10" w:rsidP="00F15A10" w:rsidRDefault="00F15A10">
      <w:pPr>
        <w:pStyle w:val="SClassInfoPara"/>
      </w:pPr>
      <w:r>
        <w:t>Indicator Species</w:t>
      </w:r>
    </w:p>
    <w:p w:rsidR="00F15A10" w:rsidP="00F15A10" w:rsidRDefault="00F15A10"/>
    <w:p w:rsidR="00F15A10" w:rsidP="00F15A10" w:rsidRDefault="00F15A10">
      <w:pPr>
        <w:pStyle w:val="SClassInfoPara"/>
      </w:pPr>
      <w:r>
        <w:t>Description</w:t>
      </w:r>
    </w:p>
    <w:p w:rsidR="00F15A10" w:rsidP="00F15A10" w:rsidRDefault="00F15A10">
      <w:r>
        <w:t>Closed-canopy mixed-mesophytic forests that develop on mesic landscape positions and have domina</w:t>
      </w:r>
      <w:r w:rsidR="00F14786">
        <w:t>nt older trees</w:t>
      </w:r>
      <w:r>
        <w:t xml:space="preserve">. Dominant species include </w:t>
      </w:r>
      <w:r w:rsidRPr="008E7653">
        <w:rPr>
          <w:i/>
        </w:rPr>
        <w:t xml:space="preserve">Fagus </w:t>
      </w:r>
      <w:proofErr w:type="spellStart"/>
      <w:r w:rsidRPr="008E7653">
        <w:rPr>
          <w:i/>
        </w:rPr>
        <w:t>grandifolia</w:t>
      </w:r>
      <w:proofErr w:type="spellEnd"/>
      <w:r>
        <w:t xml:space="preserve">, </w:t>
      </w:r>
      <w:r w:rsidRPr="008E7653">
        <w:rPr>
          <w:i/>
        </w:rPr>
        <w:t xml:space="preserve">Acer </w:t>
      </w:r>
      <w:proofErr w:type="spellStart"/>
      <w:r w:rsidRPr="008E7653">
        <w:rPr>
          <w:i/>
        </w:rPr>
        <w:t>barbatum</w:t>
      </w:r>
      <w:proofErr w:type="spellEnd"/>
      <w:r w:rsidR="008E7653">
        <w:t>,</w:t>
      </w:r>
      <w:r>
        <w:t xml:space="preserve"> </w:t>
      </w:r>
      <w:r w:rsidRPr="008E7653">
        <w:rPr>
          <w:i/>
        </w:rPr>
        <w:t xml:space="preserve">Liriodendron </w:t>
      </w:r>
      <w:proofErr w:type="spellStart"/>
      <w:r w:rsidRPr="008E7653">
        <w:rPr>
          <w:i/>
        </w:rPr>
        <w:t>tulipifera</w:t>
      </w:r>
      <w:proofErr w:type="spellEnd"/>
      <w:r w:rsidR="008E7653">
        <w:rPr>
          <w:i/>
        </w:rPr>
        <w:t>,</w:t>
      </w:r>
      <w:r>
        <w:t xml:space="preserve"> </w:t>
      </w:r>
      <w:proofErr w:type="spellStart"/>
      <w:r w:rsidRPr="008E7653">
        <w:rPr>
          <w:i/>
        </w:rPr>
        <w:t>Tilia</w:t>
      </w:r>
      <w:proofErr w:type="spellEnd"/>
      <w:r w:rsidRPr="008E7653">
        <w:rPr>
          <w:i/>
        </w:rPr>
        <w:t xml:space="preserve"> </w:t>
      </w:r>
      <w:proofErr w:type="spellStart"/>
      <w:r w:rsidRPr="008E7653">
        <w:rPr>
          <w:i/>
        </w:rPr>
        <w:t>americana</w:t>
      </w:r>
      <w:proofErr w:type="spellEnd"/>
      <w:r>
        <w:t xml:space="preserve"> var. </w:t>
      </w:r>
      <w:proofErr w:type="spellStart"/>
      <w:r w:rsidRPr="008E7653">
        <w:rPr>
          <w:i/>
        </w:rPr>
        <w:t>caroliniana</w:t>
      </w:r>
      <w:proofErr w:type="spellEnd"/>
      <w:r>
        <w:t xml:space="preserve">, </w:t>
      </w:r>
      <w:r w:rsidRPr="008E7653">
        <w:rPr>
          <w:i/>
        </w:rPr>
        <w:t>Quercus alba</w:t>
      </w:r>
      <w:r w:rsidR="008E7653">
        <w:t>,</w:t>
      </w:r>
      <w:r>
        <w:t xml:space="preserve"> and </w:t>
      </w:r>
      <w:r w:rsidRPr="008E7653">
        <w:rPr>
          <w:i/>
        </w:rPr>
        <w:t xml:space="preserve">Quercus </w:t>
      </w:r>
      <w:proofErr w:type="spellStart"/>
      <w:r w:rsidRPr="008E7653">
        <w:rPr>
          <w:i/>
        </w:rPr>
        <w:t>rubra</w:t>
      </w:r>
      <w:proofErr w:type="spellEnd"/>
      <w:r>
        <w:t xml:space="preserve">. </w:t>
      </w:r>
    </w:p>
    <w:p w:rsidR="00F15A10" w:rsidP="00F15A10" w:rsidRDefault="00F15A10"/>
    <w:p>
      <w:r>
        <w:rPr>
          <w:i/>
          <w:u w:val="single"/>
        </w:rPr>
        <w:t>Maximum Tree Size Class</w:t>
      </w:r>
      <w:br/>
      <w:r>
        <w:t>Very Large &gt;33"DBH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F15A10" w:rsidP="00F15A10" w:rsidRDefault="00F15A10">
      <w:proofErr w:type="spellStart"/>
      <w:r>
        <w:t>Beatley</w:t>
      </w:r>
      <w:proofErr w:type="spellEnd"/>
      <w:r>
        <w:t>, J.C. 1959. The primeval forests of a periglacial area in the Allegheny Plateau (Vinton and Jackson Counties, Ohio). Bulletin of the Ohio Biological Survey 1: 1-166.</w:t>
      </w:r>
    </w:p>
    <w:p w:rsidR="00F15A10" w:rsidP="00F15A10" w:rsidRDefault="00F15A10"/>
    <w:p w:rsidR="00F15A10" w:rsidP="00F15A10" w:rsidRDefault="00F15A10">
      <w:r>
        <w:t xml:space="preserve">Braun, E.L. 1950. Deciduous forests of eastern North America. </w:t>
      </w:r>
      <w:proofErr w:type="spellStart"/>
      <w:r>
        <w:t>Blakiston</w:t>
      </w:r>
      <w:proofErr w:type="spellEnd"/>
      <w:r>
        <w:t xml:space="preserve"> Co., Philadelphia, PA. </w:t>
      </w:r>
    </w:p>
    <w:p w:rsidR="00F15A10" w:rsidP="00F15A10" w:rsidRDefault="00F15A10"/>
    <w:p w:rsidR="00F15A10" w:rsidP="00F15A10" w:rsidRDefault="00F15A10">
      <w:r>
        <w:t xml:space="preserve">Brown, J.K. and J. Kapler-Smith, eds. 2000. Wildland fire in ecosystems: effects of fire on flora. Gen. Tech. Rep. RMRS-GTR-42. </w:t>
      </w:r>
      <w:proofErr w:type="spellStart"/>
      <w:r>
        <w:t>vol</w:t>
      </w:r>
      <w:proofErr w:type="spellEnd"/>
      <w:r>
        <w:t xml:space="preserve"> 2. Ogden, UT: USDA Forest Service, Rocky Mountain Research Station. 257 pp.</w:t>
      </w:r>
    </w:p>
    <w:p w:rsidR="00F15A10" w:rsidP="00F15A10" w:rsidRDefault="00F15A10"/>
    <w:p w:rsidR="00F15A10" w:rsidP="00F15A10" w:rsidRDefault="00F15A10">
      <w:proofErr w:type="spellStart"/>
      <w:r>
        <w:t>Delcourt</w:t>
      </w:r>
      <w:proofErr w:type="spellEnd"/>
      <w:r>
        <w:t xml:space="preserve">, P.A., H.R. </w:t>
      </w:r>
      <w:proofErr w:type="spellStart"/>
      <w:r>
        <w:t>Delcourt</w:t>
      </w:r>
      <w:proofErr w:type="spellEnd"/>
      <w:r>
        <w:t xml:space="preserve">, C.R. </w:t>
      </w:r>
      <w:proofErr w:type="spellStart"/>
      <w:r>
        <w:t>Ison</w:t>
      </w:r>
      <w:proofErr w:type="spellEnd"/>
      <w:r>
        <w:t xml:space="preserve">, W.E. Sharp and K.J. </w:t>
      </w:r>
      <w:proofErr w:type="spellStart"/>
      <w:r>
        <w:t>Gremillion</w:t>
      </w:r>
      <w:proofErr w:type="spellEnd"/>
      <w:r>
        <w:t>. 1998. Prehistoric human use of fire, the eastern agricultural complex, and Appalachian oak-chestnut forests: paleoecology of Cliff Palace Pond, Kentucky. American Antiquity 63: 263-278.</w:t>
      </w:r>
    </w:p>
    <w:p w:rsidR="00F15A10" w:rsidP="00F15A10" w:rsidRDefault="00F15A10"/>
    <w:p w:rsidR="00F15A10" w:rsidP="00F15A10" w:rsidRDefault="00F15A10">
      <w:r>
        <w:t>Dyer, J.M. 2001. Using witness trees to assess forest change in southeastern Ohio. Canadian Journal of Forest Research 31: 1708-1718.</w:t>
      </w:r>
    </w:p>
    <w:p w:rsidR="00F15A10" w:rsidP="00F15A10" w:rsidRDefault="00F15A10"/>
    <w:p w:rsidR="00F15A10" w:rsidP="00F15A10" w:rsidRDefault="00F15A10">
      <w:r>
        <w:t xml:space="preserve">Frost, C.C. 1998. Presettlement fire frequency regimes of the United States: a first approximation. Pages 70-81 in: T.L. </w:t>
      </w:r>
      <w:proofErr w:type="spellStart"/>
      <w:r>
        <w:t>Pruden</w:t>
      </w:r>
      <w:proofErr w:type="spellEnd"/>
      <w:r>
        <w:t xml:space="preserve"> and L.A. Brennan, eds. Fire in ecosystem management: shifting the paradigm from suppression to prescription. Tall Timbers Fire Ecology Conference Proceedings, No. 20. Tall Timbers Research Station, Tallahassee, FL.</w:t>
      </w:r>
    </w:p>
    <w:p w:rsidR="00F15A10" w:rsidP="00F15A10" w:rsidRDefault="00F15A10"/>
    <w:p w:rsidR="00F15A10" w:rsidP="00F15A10" w:rsidRDefault="00F15A10">
      <w:proofErr w:type="spellStart"/>
      <w:r>
        <w:t>Guyette</w:t>
      </w:r>
      <w:proofErr w:type="spellEnd"/>
      <w:r>
        <w:t xml:space="preserve">, R.P., D.C. </w:t>
      </w:r>
      <w:proofErr w:type="spellStart"/>
      <w:r>
        <w:t>Dey</w:t>
      </w:r>
      <w:proofErr w:type="spellEnd"/>
      <w:r>
        <w:t xml:space="preserve"> and M.C. Stambaugh. 2003. Fire and human history of a barren-forest mosaic in southern Indiana. American Midland Naturalist 149: 21-34.</w:t>
      </w:r>
    </w:p>
    <w:p w:rsidR="00F15A10" w:rsidP="00F15A10" w:rsidRDefault="00F15A10"/>
    <w:p w:rsidR="00F15A10" w:rsidP="00F15A10" w:rsidRDefault="00F15A10">
      <w:r>
        <w:t>Hutchins, R.B., R.L. Blevins, J.D. Hill and E.H. White. 1976. The influence of soils and microclimate on vegetation of forested slopes in eastern Kentucky. Soil Science 121: 234-241.</w:t>
      </w:r>
    </w:p>
    <w:p w:rsidR="00F15A10" w:rsidP="00F15A10" w:rsidRDefault="00F15A10"/>
    <w:p w:rsidR="00F15A10" w:rsidP="00F15A10" w:rsidRDefault="00F15A10">
      <w:r>
        <w:lastRenderedPageBreak/>
        <w:t>Iverson, L.R., M.E. Dale, C.T. Scott and A. Prasad. 1997. A GIS-derived integrated moisture index to predict forest composition and productivity of Ohio forests (U.S.A.). Landscape Ecology 12: 331-348.</w:t>
      </w:r>
    </w:p>
    <w:p w:rsidR="00F15A10" w:rsidP="00F15A10" w:rsidRDefault="00F15A10"/>
    <w:p w:rsidR="00F15A10" w:rsidP="00F15A10" w:rsidRDefault="00F15A10">
      <w:proofErr w:type="spellStart"/>
      <w:r>
        <w:t>Küchler</w:t>
      </w:r>
      <w:proofErr w:type="spellEnd"/>
      <w:r>
        <w:t xml:space="preserve">, A.W. 1964. Potential natural vegetation of the conterminous United States (map). Special Publication 36. American Geographic Society, New York, NY. </w:t>
      </w:r>
    </w:p>
    <w:p w:rsidR="00F15A10" w:rsidP="00F15A10" w:rsidRDefault="00F15A10"/>
    <w:p w:rsidR="00F15A10" w:rsidP="00F15A10" w:rsidRDefault="00F15A10">
      <w:r>
        <w:t xml:space="preserve">McCarthy, B.C., C.J. Small and D.L. </w:t>
      </w:r>
      <w:proofErr w:type="spellStart"/>
      <w:r>
        <w:t>Rubino</w:t>
      </w:r>
      <w:proofErr w:type="spellEnd"/>
      <w:r>
        <w:t>. 2001. Composition, structure and dynamics of Dysart Woods, an old-growth mixed mesophytic forest of southeastern Ohio. Forest Ecology and Management 140: 193-213.</w:t>
      </w:r>
    </w:p>
    <w:p w:rsidR="00F15A10" w:rsidP="00F15A10" w:rsidRDefault="00F15A10"/>
    <w:p w:rsidR="00F15A10" w:rsidP="00F15A10" w:rsidRDefault="00F15A10">
      <w:r>
        <w:t xml:space="preserve">McNab, W.H. and P.E. Avers. 1994. Ecological </w:t>
      </w:r>
      <w:proofErr w:type="spellStart"/>
      <w:r>
        <w:t>subregions</w:t>
      </w:r>
      <w:proofErr w:type="spellEnd"/>
      <w:r>
        <w:t xml:space="preserve"> of the United States: section descriptions. USDA Forest Service Administrative Publication WO-WSA-5. </w:t>
      </w:r>
    </w:p>
    <w:p w:rsidR="00F15A10" w:rsidP="00F15A10" w:rsidRDefault="00F15A10"/>
    <w:p w:rsidR="00F15A10" w:rsidP="00F15A10" w:rsidRDefault="00F15A10">
      <w:r>
        <w:t>Morris, S.J. and R.E.J. Boerner. 1998. Landscape patterns of nitrogen mineralization and nitrification in southern Ohio hardwood forests. Landscape Ecology 13: 215-224.</w:t>
      </w:r>
    </w:p>
    <w:p w:rsidR="00F15A10" w:rsidP="00F15A10" w:rsidRDefault="00F15A10"/>
    <w:p w:rsidR="00F15A10" w:rsidP="00F15A10" w:rsidRDefault="00F15A10">
      <w:r>
        <w:t>Muller, R.N. 1982. Vegetation patterns in the mixed mesophytic forest of eastern Kentucky. Ecology 63: 1901-1917.</w:t>
      </w:r>
    </w:p>
    <w:p w:rsidR="00F15A10" w:rsidP="00F15A10" w:rsidRDefault="00F15A10"/>
    <w:p w:rsidR="00F15A10" w:rsidP="00F15A10" w:rsidRDefault="00F15A10">
      <w:r>
        <w:t>NatureServe. 2007. International Ecological Classification Standard: Terrestrial Ecological Classifications. NatureServe Central Databases. Arlington, VA. Data current as of 10 February 2007.</w:t>
      </w:r>
    </w:p>
    <w:p w:rsidR="00F15A10" w:rsidP="00F15A10" w:rsidRDefault="00F15A10"/>
    <w:p w:rsidR="00F15A10" w:rsidP="00F15A10" w:rsidRDefault="00F15A10">
      <w:proofErr w:type="spellStart"/>
      <w:r>
        <w:t>Rentch</w:t>
      </w:r>
      <w:proofErr w:type="spellEnd"/>
      <w:r>
        <w:t xml:space="preserve">, J.S., M.A. </w:t>
      </w:r>
      <w:proofErr w:type="spellStart"/>
      <w:r>
        <w:t>Fajvan</w:t>
      </w:r>
      <w:proofErr w:type="spellEnd"/>
      <w:r>
        <w:t xml:space="preserve"> and R.R. Hicks Jr. 2003. Spatial and temporal disturbance characteristics of oak-dominated old-growth stands in the central hardwood forest region. Forest Science 49: 778-789.</w:t>
      </w:r>
    </w:p>
    <w:p w:rsidR="00F15A10" w:rsidP="00F15A10" w:rsidRDefault="00F15A10"/>
    <w:p w:rsidR="00F15A10" w:rsidP="00F15A10" w:rsidRDefault="00F15A10">
      <w:r>
        <w:t xml:space="preserve">Schmidt, K.M., J.P. Menakis, C.C. Hardy, W.J. Hann and D.L. Bunnell. 2002. Development of coarse-scale spatial data for wildland fire and fuel management. USDA Forest Service Gen. Tech. Rep. GTR-RMRS-87. </w:t>
      </w:r>
    </w:p>
    <w:p w:rsidR="00F15A10" w:rsidP="00F15A10" w:rsidRDefault="00F15A10"/>
    <w:p w:rsidR="00F15A10" w:rsidP="00F15A10" w:rsidRDefault="00F15A10">
      <w:r>
        <w:t>Wade, D.D., B.L. Brock, P.H. Brose, J.B. Grace, G.A. Hoch and W.A. Patterson III. 2000. Fire in eastern ecosystems. Pages 53-96 in: J.K. Brown and J. Kapler-Smith, eds. Wildland fire in ecosystems: effects of fire on flora. Gen. Tech. Rep. RMRS-GTR-42-vol. 2. Ogden, UT: USDA Forest Service, Rocky Mountain Research Station. 257 pp.</w:t>
      </w:r>
    </w:p>
    <w:p w:rsidRPr="00A43E41" w:rsidR="004D5F12" w:rsidP="00F15A10"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4C1E" w:rsidRDefault="002A4C1E">
      <w:r>
        <w:separator/>
      </w:r>
    </w:p>
  </w:endnote>
  <w:endnote w:type="continuationSeparator" w:id="0">
    <w:p w:rsidR="002A4C1E" w:rsidRDefault="002A4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5A10" w:rsidRDefault="00F15A10" w:rsidP="00F15A1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4C1E" w:rsidRDefault="002A4C1E">
      <w:r>
        <w:separator/>
      </w:r>
    </w:p>
  </w:footnote>
  <w:footnote w:type="continuationSeparator" w:id="0">
    <w:p w:rsidR="002A4C1E" w:rsidRDefault="002A4C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F15A1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268AA"/>
    <w:pPr>
      <w:ind w:left="720"/>
    </w:pPr>
    <w:rPr>
      <w:rFonts w:ascii="Calibri" w:eastAsia="Calibri" w:hAnsi="Calibri"/>
      <w:sz w:val="22"/>
      <w:szCs w:val="22"/>
    </w:rPr>
  </w:style>
  <w:style w:type="character" w:styleId="Hyperlink">
    <w:name w:val="Hyperlink"/>
    <w:rsid w:val="00E268AA"/>
    <w:rPr>
      <w:color w:val="0000FF"/>
      <w:u w:val="single"/>
    </w:rPr>
  </w:style>
  <w:style w:type="paragraph" w:styleId="BalloonText">
    <w:name w:val="Balloon Text"/>
    <w:basedOn w:val="Normal"/>
    <w:link w:val="BalloonTextChar"/>
    <w:uiPriority w:val="99"/>
    <w:semiHidden/>
    <w:unhideWhenUsed/>
    <w:rsid w:val="002138B3"/>
    <w:rPr>
      <w:rFonts w:ascii="Tahoma" w:hAnsi="Tahoma" w:cs="Tahoma"/>
      <w:sz w:val="16"/>
      <w:szCs w:val="16"/>
    </w:rPr>
  </w:style>
  <w:style w:type="character" w:customStyle="1" w:styleId="BalloonTextChar">
    <w:name w:val="Balloon Text Char"/>
    <w:basedOn w:val="DefaultParagraphFont"/>
    <w:link w:val="BalloonText"/>
    <w:uiPriority w:val="99"/>
    <w:semiHidden/>
    <w:rsid w:val="002138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391568">
      <w:bodyDiv w:val="1"/>
      <w:marLeft w:val="0"/>
      <w:marRight w:val="0"/>
      <w:marTop w:val="0"/>
      <w:marBottom w:val="0"/>
      <w:divBdr>
        <w:top w:val="none" w:sz="0" w:space="0" w:color="auto"/>
        <w:left w:val="none" w:sz="0" w:space="0" w:color="auto"/>
        <w:bottom w:val="none" w:sz="0" w:space="0" w:color="auto"/>
        <w:right w:val="none" w:sz="0" w:space="0" w:color="auto"/>
      </w:divBdr>
    </w:div>
    <w:div w:id="159188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3</TotalTime>
  <Pages>5</Pages>
  <Words>1391</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2014-08-21T14:58:00Z</cp:lastPrinted>
  <dcterms:created xsi:type="dcterms:W3CDTF">2018-05-25T16:30:00Z</dcterms:created>
  <dcterms:modified xsi:type="dcterms:W3CDTF">2025-02-12T09:41:45Z</dcterms:modified>
</cp:coreProperties>
</file>