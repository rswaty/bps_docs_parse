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B58" w:rsidP="00032B58" w:rsidRDefault="00032B58" w14:paraId="5C52C346" w14:textId="5707B784">
      <w:pPr>
        <w:pStyle w:val="BpSTitle"/>
      </w:pPr>
      <w:r>
        <w:t>11370</w:t>
      </w:r>
    </w:p>
    <w:p w:rsidR="00032B58" w:rsidP="00032B58" w:rsidRDefault="00032B58" w14:paraId="6E1A4BCA" w14:textId="77777777">
      <w:pPr>
        <w:pStyle w:val="BpSTitle"/>
      </w:pPr>
      <w:r>
        <w:t>Mediterranean California Subalpine Meadow</w:t>
      </w:r>
    </w:p>
    <w:p w:rsidR="00032B58" w:rsidP="00032B58" w:rsidRDefault="00032B58" w14:paraId="01DA6BCA" w14:textId="67BF07AA">
      <w:r>
        <w:t>BpS Model/Description Version: Aug. 2020</w:t>
      </w:r>
      <w:r>
        <w:tab/>
      </w:r>
      <w:r>
        <w:tab/>
      </w:r>
      <w:r>
        <w:tab/>
      </w:r>
      <w:r>
        <w:tab/>
      </w:r>
      <w:r>
        <w:tab/>
      </w:r>
      <w:r>
        <w:tab/>
      </w:r>
      <w:r>
        <w:tab/>
      </w:r>
    </w:p>
    <w:p w:rsidR="00032B58" w:rsidP="00032B58" w:rsidRDefault="00032B58" w14:paraId="3365CAF9" w14:textId="77777777"/>
    <w:p w:rsidR="00032B58" w:rsidP="00032B58" w:rsidRDefault="00032B58" w14:paraId="681EE461" w14:textId="77777777"/>
    <w:p w:rsidR="00032B58" w:rsidP="00032B58" w:rsidRDefault="00032B58" w14:paraId="042C5BDF" w14:textId="77777777">
      <w:pPr>
        <w:pStyle w:val="InfoPara"/>
      </w:pPr>
      <w:r>
        <w:t>Vegetation Type</w:t>
      </w:r>
    </w:p>
    <w:p w:rsidR="00032B58" w:rsidP="00032B58" w:rsidRDefault="00032B58" w14:paraId="34CD2C71" w14:textId="124C2158">
      <w:bookmarkStart w:name="_GoBack" w:id="0"/>
      <w:bookmarkEnd w:id="0"/>
      <w:r>
        <w:t>Herbaceous</w:t>
      </w:r>
    </w:p>
    <w:p w:rsidR="00032B58" w:rsidP="00032B58" w:rsidRDefault="00032B58" w14:paraId="3E2EA7E5" w14:textId="77777777">
      <w:pPr>
        <w:pStyle w:val="InfoPara"/>
      </w:pPr>
      <w:r>
        <w:t>Map Zones</w:t>
      </w:r>
    </w:p>
    <w:p w:rsidR="00032B58" w:rsidP="00032B58" w:rsidRDefault="005B6A0F" w14:paraId="1EEBC28D" w14:textId="2299EF1B">
      <w:r>
        <w:t xml:space="preserve">3, </w:t>
      </w:r>
      <w:r w:rsidR="00032B58">
        <w:t>6</w:t>
      </w:r>
    </w:p>
    <w:p w:rsidR="00032B58" w:rsidP="00032B58" w:rsidRDefault="00032B58" w14:paraId="55936434" w14:textId="77777777">
      <w:pPr>
        <w:pStyle w:val="InfoPara"/>
      </w:pPr>
      <w:r>
        <w:t>Geographic Range</w:t>
      </w:r>
    </w:p>
    <w:p w:rsidR="00032B58" w:rsidP="00032B58" w:rsidRDefault="00032B58" w14:paraId="1277F596" w14:textId="1E574B59">
      <w:r>
        <w:t>Found in Sierra Nevada, Oregon Cascades</w:t>
      </w:r>
      <w:r w:rsidR="00C54B92">
        <w:t>,</w:t>
      </w:r>
      <w:r>
        <w:t xml:space="preserve"> and occasionally in </w:t>
      </w:r>
      <w:r w:rsidR="00C54B92">
        <w:t>northern California</w:t>
      </w:r>
      <w:r>
        <w:t>.</w:t>
      </w:r>
    </w:p>
    <w:p w:rsidR="00032B58" w:rsidP="00032B58" w:rsidRDefault="00032B58" w14:paraId="1F15350A" w14:textId="77777777">
      <w:pPr>
        <w:pStyle w:val="InfoPara"/>
      </w:pPr>
      <w:r>
        <w:t>Biophysical Site Description</w:t>
      </w:r>
    </w:p>
    <w:p w:rsidR="00032B58" w:rsidP="00032B58" w:rsidRDefault="00032B58" w14:paraId="287306BD" w14:textId="15F262A9">
      <w:r>
        <w:t>This ecological system occurs at subalpine elevations where finely textured soils,</w:t>
      </w:r>
      <w:r w:rsidR="005B6A0F">
        <w:t xml:space="preserve"> </w:t>
      </w:r>
      <w:r>
        <w:t xml:space="preserve">snow deposition, or windswept dry conditions limit tree establishment. It is typically found </w:t>
      </w:r>
      <w:r w:rsidR="00C54B92">
        <w:t>&gt;</w:t>
      </w:r>
      <w:r>
        <w:t>3</w:t>
      </w:r>
      <w:r w:rsidR="002B5A9F">
        <w:t>,</w:t>
      </w:r>
      <w:r>
        <w:t>000m (</w:t>
      </w:r>
      <w:r w:rsidR="00381927">
        <w:t>9</w:t>
      </w:r>
      <w:r w:rsidR="002B5A9F">
        <w:t>,</w:t>
      </w:r>
      <w:r w:rsidR="00381927">
        <w:t>100ft</w:t>
      </w:r>
      <w:r>
        <w:t>) in elevation. The soils in these sites can be seasonally moist to saturated in the spring but if so will dry out later in the growing season.</w:t>
      </w:r>
    </w:p>
    <w:p w:rsidR="00032B58" w:rsidP="00032B58" w:rsidRDefault="00032B58" w14:paraId="5FD646DE" w14:textId="77777777">
      <w:pPr>
        <w:pStyle w:val="InfoPara"/>
      </w:pPr>
      <w:r>
        <w:t>Vegetation Description</w:t>
      </w:r>
    </w:p>
    <w:p w:rsidR="00032B58" w:rsidP="00032B58" w:rsidRDefault="00032B58" w14:paraId="64214685" w14:textId="0EBFB242">
      <w:r>
        <w:t xml:space="preserve">Characteristic plant species include </w:t>
      </w:r>
      <w:r w:rsidRPr="00AF7CF8">
        <w:rPr>
          <w:i/>
        </w:rPr>
        <w:t>Achillea</w:t>
      </w:r>
      <w:r w:rsidRPr="00AF7CF8" w:rsidR="00F47527">
        <w:rPr>
          <w:i/>
        </w:rPr>
        <w:t xml:space="preserve"> </w:t>
      </w:r>
      <w:proofErr w:type="spellStart"/>
      <w:r w:rsidRPr="00AF7CF8">
        <w:rPr>
          <w:i/>
        </w:rPr>
        <w:t>millefolium</w:t>
      </w:r>
      <w:proofErr w:type="spellEnd"/>
      <w:r>
        <w:t xml:space="preserve"> var. </w:t>
      </w:r>
      <w:proofErr w:type="spellStart"/>
      <w:r w:rsidRPr="00AF7CF8">
        <w:rPr>
          <w:i/>
        </w:rPr>
        <w:t>occidentalis</w:t>
      </w:r>
      <w:proofErr w:type="spellEnd"/>
      <w:r>
        <w:t xml:space="preserve"> (=</w:t>
      </w:r>
      <w:r w:rsidRPr="00AF7CF8">
        <w:rPr>
          <w:i/>
        </w:rPr>
        <w:t xml:space="preserve">Achillea </w:t>
      </w:r>
      <w:proofErr w:type="spellStart"/>
      <w:r w:rsidRPr="00AF7CF8">
        <w:rPr>
          <w:i/>
        </w:rPr>
        <w:t>lanulosa</w:t>
      </w:r>
      <w:proofErr w:type="spellEnd"/>
      <w:r>
        <w:t xml:space="preserve">), </w:t>
      </w:r>
      <w:r w:rsidRPr="00AF7CF8">
        <w:rPr>
          <w:i/>
        </w:rPr>
        <w:t xml:space="preserve">Artemisia </w:t>
      </w:r>
      <w:proofErr w:type="spellStart"/>
      <w:r w:rsidRPr="00AF7CF8">
        <w:rPr>
          <w:i/>
        </w:rPr>
        <w:t>rothrockii</w:t>
      </w:r>
      <w:proofErr w:type="spellEnd"/>
      <w:r>
        <w:t xml:space="preserve">, </w:t>
      </w:r>
      <w:proofErr w:type="spellStart"/>
      <w:r w:rsidRPr="00AF7CF8">
        <w:rPr>
          <w:i/>
        </w:rPr>
        <w:t>Oreostemma</w:t>
      </w:r>
      <w:proofErr w:type="spellEnd"/>
      <w:r w:rsidRPr="00AF7CF8" w:rsidR="00F47527">
        <w:rPr>
          <w:i/>
        </w:rPr>
        <w:t xml:space="preserve"> </w:t>
      </w:r>
      <w:proofErr w:type="spellStart"/>
      <w:r w:rsidRPr="00AF7CF8">
        <w:rPr>
          <w:i/>
        </w:rPr>
        <w:t>alpigenum</w:t>
      </w:r>
      <w:proofErr w:type="spellEnd"/>
      <w:r>
        <w:t xml:space="preserve"> (=</w:t>
      </w:r>
      <w:r w:rsidRPr="00AF7CF8">
        <w:rPr>
          <w:i/>
        </w:rPr>
        <w:t xml:space="preserve">Aster </w:t>
      </w:r>
      <w:proofErr w:type="spellStart"/>
      <w:r w:rsidRPr="00AF7CF8">
        <w:rPr>
          <w:i/>
        </w:rPr>
        <w:t>alpigenus</w:t>
      </w:r>
      <w:proofErr w:type="spellEnd"/>
      <w:r>
        <w:t xml:space="preserve">), </w:t>
      </w:r>
      <w:proofErr w:type="spellStart"/>
      <w:r w:rsidRPr="00AF7CF8">
        <w:rPr>
          <w:i/>
        </w:rPr>
        <w:t>Calamagrostis</w:t>
      </w:r>
      <w:proofErr w:type="spellEnd"/>
      <w:r w:rsidRPr="00AF7CF8">
        <w:rPr>
          <w:i/>
        </w:rPr>
        <w:t xml:space="preserve"> </w:t>
      </w:r>
      <w:proofErr w:type="spellStart"/>
      <w:r w:rsidRPr="00AF7CF8">
        <w:rPr>
          <w:i/>
        </w:rPr>
        <w:t>breweri</w:t>
      </w:r>
      <w:proofErr w:type="spellEnd"/>
      <w:r>
        <w:t xml:space="preserve">, </w:t>
      </w:r>
      <w:proofErr w:type="spellStart"/>
      <w:r w:rsidRPr="00AF7CF8">
        <w:rPr>
          <w:i/>
        </w:rPr>
        <w:t>Cistanthe</w:t>
      </w:r>
      <w:proofErr w:type="spellEnd"/>
      <w:r w:rsidRPr="00AF7CF8">
        <w:rPr>
          <w:i/>
        </w:rPr>
        <w:t xml:space="preserve"> </w:t>
      </w:r>
      <w:proofErr w:type="spellStart"/>
      <w:r w:rsidRPr="00AF7CF8">
        <w:rPr>
          <w:i/>
        </w:rPr>
        <w:t>umbellata</w:t>
      </w:r>
      <w:proofErr w:type="spellEnd"/>
      <w:r>
        <w:t xml:space="preserve"> (=</w:t>
      </w:r>
      <w:proofErr w:type="spellStart"/>
      <w:r w:rsidRPr="00AF7CF8">
        <w:rPr>
          <w:i/>
        </w:rPr>
        <w:t>Calyptridium</w:t>
      </w:r>
      <w:proofErr w:type="spellEnd"/>
      <w:r w:rsidRPr="00AF7CF8">
        <w:rPr>
          <w:i/>
        </w:rPr>
        <w:t xml:space="preserve"> </w:t>
      </w:r>
      <w:proofErr w:type="spellStart"/>
      <w:r w:rsidRPr="00AF7CF8">
        <w:rPr>
          <w:i/>
        </w:rPr>
        <w:t>umbellatum</w:t>
      </w:r>
      <w:proofErr w:type="spellEnd"/>
      <w:r>
        <w:t xml:space="preserve">), </w:t>
      </w:r>
      <w:proofErr w:type="spellStart"/>
      <w:r w:rsidRPr="00AF7CF8">
        <w:rPr>
          <w:i/>
        </w:rPr>
        <w:t>Carex</w:t>
      </w:r>
      <w:proofErr w:type="spellEnd"/>
      <w:r w:rsidRPr="00AF7CF8">
        <w:rPr>
          <w:i/>
        </w:rPr>
        <w:t xml:space="preserve"> </w:t>
      </w:r>
      <w:proofErr w:type="spellStart"/>
      <w:r w:rsidRPr="00AF7CF8">
        <w:rPr>
          <w:i/>
        </w:rPr>
        <w:t>exserta</w:t>
      </w:r>
      <w:proofErr w:type="spellEnd"/>
      <w:r>
        <w:t xml:space="preserve">, </w:t>
      </w:r>
      <w:proofErr w:type="spellStart"/>
      <w:r w:rsidRPr="00AF7CF8">
        <w:rPr>
          <w:i/>
        </w:rPr>
        <w:t>Eriogonum</w:t>
      </w:r>
      <w:proofErr w:type="spellEnd"/>
      <w:r w:rsidRPr="00AF7CF8">
        <w:rPr>
          <w:i/>
        </w:rPr>
        <w:t xml:space="preserve"> </w:t>
      </w:r>
      <w:proofErr w:type="spellStart"/>
      <w:r w:rsidRPr="00AF7CF8">
        <w:rPr>
          <w:i/>
        </w:rPr>
        <w:t>incanum</w:t>
      </w:r>
      <w:proofErr w:type="spellEnd"/>
      <w:r>
        <w:t xml:space="preserve">, </w:t>
      </w:r>
      <w:proofErr w:type="spellStart"/>
      <w:r w:rsidRPr="00AF7CF8">
        <w:rPr>
          <w:i/>
        </w:rPr>
        <w:t>Horkeliella</w:t>
      </w:r>
      <w:proofErr w:type="spellEnd"/>
      <w:r w:rsidRPr="00AF7CF8" w:rsidR="00F47527">
        <w:rPr>
          <w:i/>
        </w:rPr>
        <w:t xml:space="preserve"> </w:t>
      </w:r>
      <w:proofErr w:type="spellStart"/>
      <w:r w:rsidRPr="00AF7CF8">
        <w:rPr>
          <w:i/>
        </w:rPr>
        <w:t>purpurascens</w:t>
      </w:r>
      <w:proofErr w:type="spellEnd"/>
      <w:r>
        <w:t xml:space="preserve"> (=</w:t>
      </w:r>
      <w:proofErr w:type="spellStart"/>
      <w:r w:rsidRPr="00AF7CF8">
        <w:rPr>
          <w:i/>
        </w:rPr>
        <w:t>Ivesia</w:t>
      </w:r>
      <w:proofErr w:type="spellEnd"/>
      <w:r w:rsidRPr="00AF7CF8">
        <w:rPr>
          <w:i/>
        </w:rPr>
        <w:t xml:space="preserve"> </w:t>
      </w:r>
      <w:proofErr w:type="spellStart"/>
      <w:r w:rsidRPr="00AF7CF8">
        <w:rPr>
          <w:i/>
        </w:rPr>
        <w:t>purpurascens</w:t>
      </w:r>
      <w:proofErr w:type="spellEnd"/>
      <w:r>
        <w:t xml:space="preserve">), and </w:t>
      </w:r>
      <w:proofErr w:type="spellStart"/>
      <w:r w:rsidRPr="00AF7CF8">
        <w:rPr>
          <w:i/>
        </w:rPr>
        <w:t>Trisetum</w:t>
      </w:r>
      <w:proofErr w:type="spellEnd"/>
      <w:r w:rsidRPr="00AF7CF8">
        <w:rPr>
          <w:i/>
        </w:rPr>
        <w:t xml:space="preserve"> spicatum</w:t>
      </w:r>
      <w:r>
        <w:t>. Burrowing mammals</w:t>
      </w:r>
    </w:p>
    <w:p w:rsidR="00032B58" w:rsidP="00032B58" w:rsidRDefault="00032B58" w14:paraId="4A682021" w14:textId="21832269">
      <w:r>
        <w:t xml:space="preserve">can increase the forb diversity. Herbs can include </w:t>
      </w:r>
      <w:proofErr w:type="spellStart"/>
      <w:r w:rsidRPr="00AF7CF8">
        <w:rPr>
          <w:i/>
        </w:rPr>
        <w:t>Carex</w:t>
      </w:r>
      <w:proofErr w:type="spellEnd"/>
      <w:r w:rsidRPr="00AF7CF8">
        <w:rPr>
          <w:i/>
        </w:rPr>
        <w:t xml:space="preserve"> </w:t>
      </w:r>
      <w:proofErr w:type="spellStart"/>
      <w:r w:rsidRPr="00AF7CF8">
        <w:rPr>
          <w:i/>
        </w:rPr>
        <w:t>subnigricans</w:t>
      </w:r>
      <w:proofErr w:type="spellEnd"/>
      <w:r>
        <w:t xml:space="preserve">, </w:t>
      </w:r>
      <w:proofErr w:type="spellStart"/>
      <w:r w:rsidRPr="00AF7CF8">
        <w:rPr>
          <w:i/>
        </w:rPr>
        <w:t>Carex</w:t>
      </w:r>
      <w:proofErr w:type="spellEnd"/>
      <w:r w:rsidRPr="00AF7CF8" w:rsidR="00F47527">
        <w:rPr>
          <w:i/>
        </w:rPr>
        <w:t xml:space="preserve"> </w:t>
      </w:r>
      <w:proofErr w:type="spellStart"/>
      <w:r w:rsidRPr="00AF7CF8">
        <w:rPr>
          <w:i/>
        </w:rPr>
        <w:t>vernacula</w:t>
      </w:r>
      <w:proofErr w:type="spellEnd"/>
      <w:r>
        <w:t xml:space="preserve">, </w:t>
      </w:r>
      <w:proofErr w:type="spellStart"/>
      <w:r w:rsidRPr="00AF7CF8">
        <w:rPr>
          <w:i/>
        </w:rPr>
        <w:t>Calamagrostis</w:t>
      </w:r>
      <w:proofErr w:type="spellEnd"/>
      <w:r w:rsidRPr="00AF7CF8">
        <w:rPr>
          <w:i/>
        </w:rPr>
        <w:t xml:space="preserve"> </w:t>
      </w:r>
      <w:proofErr w:type="spellStart"/>
      <w:r w:rsidRPr="00AF7CF8">
        <w:rPr>
          <w:i/>
        </w:rPr>
        <w:t>breweri</w:t>
      </w:r>
      <w:proofErr w:type="spellEnd"/>
      <w:r>
        <w:t xml:space="preserve">, </w:t>
      </w:r>
      <w:proofErr w:type="spellStart"/>
      <w:r w:rsidRPr="00AF7CF8">
        <w:rPr>
          <w:i/>
        </w:rPr>
        <w:t>Antennaria</w:t>
      </w:r>
      <w:proofErr w:type="spellEnd"/>
      <w:r w:rsidRPr="00AF7CF8">
        <w:rPr>
          <w:i/>
        </w:rPr>
        <w:t xml:space="preserve"> media</w:t>
      </w:r>
      <w:r>
        <w:t xml:space="preserve">, </w:t>
      </w:r>
      <w:proofErr w:type="spellStart"/>
      <w:r w:rsidRPr="00AF7CF8">
        <w:rPr>
          <w:i/>
        </w:rPr>
        <w:t>Potentilla</w:t>
      </w:r>
      <w:proofErr w:type="spellEnd"/>
      <w:r w:rsidRPr="00AF7CF8">
        <w:rPr>
          <w:i/>
        </w:rPr>
        <w:t xml:space="preserve"> </w:t>
      </w:r>
      <w:proofErr w:type="spellStart"/>
      <w:r w:rsidRPr="00AF7CF8">
        <w:rPr>
          <w:i/>
        </w:rPr>
        <w:t>drummondii</w:t>
      </w:r>
      <w:proofErr w:type="spellEnd"/>
      <w:r>
        <w:t xml:space="preserve">, </w:t>
      </w:r>
      <w:proofErr w:type="spellStart"/>
      <w:r w:rsidRPr="00AF7CF8">
        <w:rPr>
          <w:i/>
        </w:rPr>
        <w:t>Lewisia</w:t>
      </w:r>
      <w:proofErr w:type="spellEnd"/>
      <w:r w:rsidRPr="00AF7CF8">
        <w:rPr>
          <w:i/>
        </w:rPr>
        <w:t xml:space="preserve"> </w:t>
      </w:r>
      <w:proofErr w:type="spellStart"/>
      <w:r w:rsidRPr="00AF7CF8">
        <w:rPr>
          <w:i/>
        </w:rPr>
        <w:t>pygmaea</w:t>
      </w:r>
      <w:proofErr w:type="spellEnd"/>
      <w:r>
        <w:t xml:space="preserve">, </w:t>
      </w:r>
      <w:r w:rsidRPr="00AF7CF8">
        <w:rPr>
          <w:i/>
        </w:rPr>
        <w:t xml:space="preserve">Erigeron </w:t>
      </w:r>
      <w:proofErr w:type="spellStart"/>
      <w:r w:rsidRPr="00AF7CF8">
        <w:rPr>
          <w:i/>
        </w:rPr>
        <w:t>algidus</w:t>
      </w:r>
      <w:proofErr w:type="spellEnd"/>
      <w:r>
        <w:t xml:space="preserve">, </w:t>
      </w:r>
      <w:proofErr w:type="spellStart"/>
      <w:r w:rsidRPr="00AF7CF8">
        <w:rPr>
          <w:i/>
        </w:rPr>
        <w:t>Lupinus</w:t>
      </w:r>
      <w:proofErr w:type="spellEnd"/>
      <w:r w:rsidRPr="00AF7CF8">
        <w:rPr>
          <w:i/>
        </w:rPr>
        <w:t xml:space="preserve"> </w:t>
      </w:r>
      <w:proofErr w:type="spellStart"/>
      <w:r w:rsidRPr="00AF7CF8">
        <w:rPr>
          <w:i/>
        </w:rPr>
        <w:t>lepidus</w:t>
      </w:r>
      <w:proofErr w:type="spellEnd"/>
      <w:r>
        <w:t xml:space="preserve">, </w:t>
      </w:r>
      <w:proofErr w:type="spellStart"/>
      <w:r w:rsidRPr="00AF7CF8">
        <w:rPr>
          <w:i/>
        </w:rPr>
        <w:t>Dodecatheon</w:t>
      </w:r>
      <w:proofErr w:type="spellEnd"/>
      <w:r w:rsidRPr="00AF7CF8">
        <w:rPr>
          <w:i/>
        </w:rPr>
        <w:t xml:space="preserve"> </w:t>
      </w:r>
      <w:proofErr w:type="spellStart"/>
      <w:r w:rsidRPr="00AF7CF8">
        <w:rPr>
          <w:i/>
        </w:rPr>
        <w:t>alpinum</w:t>
      </w:r>
      <w:proofErr w:type="spellEnd"/>
      <w:r>
        <w:t xml:space="preserve">, and </w:t>
      </w:r>
      <w:proofErr w:type="spellStart"/>
      <w:r w:rsidRPr="00AF7CF8">
        <w:rPr>
          <w:i/>
        </w:rPr>
        <w:t>Solidago</w:t>
      </w:r>
      <w:proofErr w:type="spellEnd"/>
      <w:r w:rsidRPr="00AF7CF8" w:rsidR="00F47527">
        <w:rPr>
          <w:i/>
        </w:rPr>
        <w:t xml:space="preserve"> </w:t>
      </w:r>
      <w:proofErr w:type="spellStart"/>
      <w:r w:rsidRPr="00AF7CF8">
        <w:rPr>
          <w:i/>
        </w:rPr>
        <w:t>multiradiata</w:t>
      </w:r>
      <w:proofErr w:type="spellEnd"/>
      <w:r>
        <w:t>.</w:t>
      </w:r>
    </w:p>
    <w:p w:rsidR="00032B58" w:rsidP="00032B58" w:rsidRDefault="00032B58" w14:paraId="17A55FC4"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032B58" w:rsidP="00032B58" w:rsidRDefault="00032B58" w14:paraId="1760B680" w14:textId="77777777">
      <w:pPr>
        <w:pStyle w:val="InfoPara"/>
      </w:pPr>
      <w:r>
        <w:t>Disturbance Description</w:t>
      </w:r>
    </w:p>
    <w:p w:rsidR="00032B58" w:rsidP="00032B58" w:rsidRDefault="00032B58" w14:paraId="7445F8EE" w14:textId="39A66B3C">
      <w:r>
        <w:lastRenderedPageBreak/>
        <w:t xml:space="preserve">Fires are primarily replacement. </w:t>
      </w:r>
      <w:r w:rsidR="005B6A0F">
        <w:t>Mixed</w:t>
      </w:r>
      <w:r w:rsidR="00C54B92">
        <w:t>-</w:t>
      </w:r>
      <w:r w:rsidR="005B6A0F">
        <w:t xml:space="preserve">severity fire </w:t>
      </w:r>
      <w:r>
        <w:t>occurs in late</w:t>
      </w:r>
      <w:r w:rsidR="00C54B92">
        <w:t>-</w:t>
      </w:r>
      <w:r>
        <w:t>development meadows and removes shrubs. The ignition source in this type is probably associated with native burning in the fall and spring, but fire spreads from adjacent shrub</w:t>
      </w:r>
      <w:r w:rsidR="00C54B92">
        <w:t>-</w:t>
      </w:r>
      <w:r>
        <w:t xml:space="preserve"> or tree</w:t>
      </w:r>
      <w:r w:rsidR="00C54B92">
        <w:t>-</w:t>
      </w:r>
      <w:r>
        <w:t>dominated sites, such as mountain big sagebrush, ponderosa pine, and aspen.</w:t>
      </w:r>
    </w:p>
    <w:p w:rsidR="00032B58" w:rsidP="00032B58" w:rsidRDefault="002B5A9F" w14:paraId="3B6BB7A6" w14:textId="00D22E93">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2B58" w:rsidP="00032B58" w:rsidRDefault="00032B58" w14:paraId="1C03D1A7" w14:textId="77777777">
      <w:pPr>
        <w:pStyle w:val="InfoPara"/>
      </w:pPr>
      <w:r>
        <w:t>Scale Description</w:t>
      </w:r>
    </w:p>
    <w:p w:rsidR="00032B58" w:rsidP="00032B58" w:rsidRDefault="00032B58" w14:paraId="598EB7DA" w14:textId="2F689CAD">
      <w:r>
        <w:t>This type ranges in size from &lt;10ac to 300</w:t>
      </w:r>
      <w:r w:rsidR="00C54B92">
        <w:t>a</w:t>
      </w:r>
      <w:r>
        <w:t>c.</w:t>
      </w:r>
    </w:p>
    <w:p w:rsidR="00032B58" w:rsidP="00032B58" w:rsidRDefault="00032B58" w14:paraId="752D578A" w14:textId="77777777">
      <w:pPr>
        <w:pStyle w:val="InfoPara"/>
      </w:pPr>
      <w:r>
        <w:t>Adjacency or Identification Concerns</w:t>
      </w:r>
    </w:p>
    <w:p w:rsidR="00032B58" w:rsidP="00032B58" w:rsidRDefault="00032B58" w14:paraId="6784448A" w14:textId="6B980E02">
      <w:r>
        <w:t>With heavy grazing</w:t>
      </w:r>
      <w:r w:rsidR="00C54B92">
        <w:t>,</w:t>
      </w:r>
      <w:r>
        <w:t xml:space="preserve"> these sites can convert to undesirable forbs and grasses. Roads and trails can impact these sites.</w:t>
      </w:r>
    </w:p>
    <w:p w:rsidR="00032B58" w:rsidP="00032B58" w:rsidRDefault="00032B58" w14:paraId="58464244" w14:textId="77777777">
      <w:pPr>
        <w:pStyle w:val="InfoPara"/>
      </w:pPr>
      <w:r>
        <w:t>Issues or Problems</w:t>
      </w:r>
    </w:p>
    <w:p w:rsidR="00032B58" w:rsidP="00032B58" w:rsidRDefault="00032B58" w14:paraId="1A690645" w14:textId="77777777"/>
    <w:p w:rsidR="00032B58" w:rsidP="00032B58" w:rsidRDefault="00032B58" w14:paraId="4A223731" w14:textId="77777777">
      <w:pPr>
        <w:pStyle w:val="InfoPara"/>
      </w:pPr>
      <w:r>
        <w:t>Native Uncharacteristic Conditions</w:t>
      </w:r>
    </w:p>
    <w:p w:rsidR="00032B58" w:rsidP="00032B58" w:rsidRDefault="00032B58" w14:paraId="1DAC4080" w14:textId="77777777"/>
    <w:p w:rsidR="00032B58" w:rsidP="00032B58" w:rsidRDefault="00032B58" w14:paraId="74331EFA" w14:textId="77777777">
      <w:pPr>
        <w:pStyle w:val="InfoPara"/>
      </w:pPr>
      <w:r>
        <w:t>Comments</w:t>
      </w:r>
    </w:p>
    <w:p w:rsidR="005B6A0F" w:rsidP="00032B58" w:rsidRDefault="005B6A0F" w14:paraId="67412473" w14:textId="5B4F5803">
      <w:r w:rsidRPr="00DF2600">
        <w:t>M</w:t>
      </w:r>
      <w:r w:rsidR="00C54B92">
        <w:t>ap zone</w:t>
      </w:r>
      <w:r w:rsidRPr="00DF2600">
        <w:t xml:space="preserve">s </w:t>
      </w:r>
      <w:r w:rsidR="00C54B92">
        <w:t>0</w:t>
      </w:r>
      <w:r>
        <w:t xml:space="preserve">3 and </w:t>
      </w:r>
      <w:r w:rsidR="00C54B92">
        <w:t>0</w:t>
      </w:r>
      <w:r>
        <w:t>6</w:t>
      </w:r>
      <w:r w:rsidRPr="00DF2600">
        <w:t xml:space="preserve"> were combined during 2015 </w:t>
      </w:r>
      <w:r w:rsidR="00C54B92">
        <w:t>Biophysical Setting (</w:t>
      </w:r>
      <w:proofErr w:type="spellStart"/>
      <w:r w:rsidRPr="00DF2600">
        <w:t>BpS</w:t>
      </w:r>
      <w:proofErr w:type="spellEnd"/>
      <w:r w:rsidR="00C54B92">
        <w:t>)</w:t>
      </w:r>
      <w:r w:rsidRPr="00DF2600">
        <w:t xml:space="preserve"> Review.</w:t>
      </w:r>
    </w:p>
    <w:p w:rsidR="00032B58" w:rsidP="00032B58" w:rsidRDefault="00032B58" w14:paraId="52954089" w14:textId="77777777"/>
    <w:p w:rsidR="00032B58" w:rsidP="00032B58" w:rsidRDefault="002B5A9F" w14:paraId="42D9AD5F" w14:textId="564647FC">
      <w:r>
        <w:t>For LANDFIRE National</w:t>
      </w:r>
      <w:r w:rsidR="00C54B92">
        <w:t xml:space="preserve">, </w:t>
      </w:r>
      <w:r w:rsidR="00032B58">
        <w:t xml:space="preserve">Foster imported this </w:t>
      </w:r>
      <w:proofErr w:type="spellStart"/>
      <w:r w:rsidR="00032B58">
        <w:t>BpS</w:t>
      </w:r>
      <w:proofErr w:type="spellEnd"/>
      <w:r w:rsidR="00032B58">
        <w:t xml:space="preserve"> from 121145 -</w:t>
      </w:r>
      <w:r w:rsidR="00C54B92">
        <w:t>-</w:t>
      </w:r>
      <w:r w:rsidR="00032B58">
        <w:t xml:space="preserve"> Rocky Mountain Subalpine Mesic Meadow. Geography, vegetation, and other fields were informed from NatureServe, but the VDDT model was left as i</w:t>
      </w:r>
      <w:r>
        <w:t>s. Comments for 121145 include:</w:t>
      </w:r>
      <w:r w:rsidR="00032B58">
        <w:t xml:space="preserve"> "There is not much information about this type. We estimated the fire frequency of 40yrs based on adjacent aspen, herbaceous and sagebrush communities. Also, because fire was assumed to occur in the fall and spring when the summer's green and wet biomass would be dead and cured, replacement fire has </w:t>
      </w:r>
      <w:proofErr w:type="gramStart"/>
      <w:r w:rsidR="00032B58">
        <w:t>little effect</w:t>
      </w:r>
      <w:proofErr w:type="gramEnd"/>
      <w:r w:rsidR="00032B58">
        <w:t xml:space="preserve"> on tall forbs themselves and probably result in exposing more bare ground. Fires would affect encroaching shrubs."</w:t>
      </w:r>
    </w:p>
    <w:p w:rsidR="009F0640" w:rsidP="00032B58" w:rsidRDefault="009F0640" w14:paraId="2E1CF03B" w14:textId="77777777"/>
    <w:p w:rsidR="00032B58" w:rsidP="00032B58" w:rsidRDefault="00032B58" w14:paraId="33DCFB0A" w14:textId="77777777">
      <w:pPr>
        <w:pStyle w:val="ReportSection"/>
      </w:pPr>
      <w:r>
        <w:t>Succession Classes</w:t>
      </w:r>
    </w:p>
    <w:p w:rsidR="00032B58" w:rsidP="00032B58" w:rsidRDefault="00032B58" w14:paraId="3F978D3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2B58" w:rsidP="00032B58" w:rsidRDefault="00032B58" w14:paraId="3410737B"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032B58" w:rsidP="00032B58" w:rsidRDefault="00032B58" w14:paraId="5C69FE94" w14:textId="77777777"/>
    <w:p w:rsidR="00032B58" w:rsidP="00032B58" w:rsidRDefault="00032B58" w14:paraId="6958655B" w14:textId="77777777">
      <w:pPr>
        <w:pStyle w:val="SClassInfoPara"/>
      </w:pPr>
      <w:r>
        <w:t>Indicator Species</w:t>
      </w:r>
    </w:p>
    <w:p w:rsidR="00032B58" w:rsidP="00032B58" w:rsidRDefault="00032B58" w14:paraId="72B97D58" w14:textId="77777777"/>
    <w:p w:rsidR="00032B58" w:rsidP="00032B58" w:rsidRDefault="00032B58" w14:paraId="510A80BE" w14:textId="77777777">
      <w:pPr>
        <w:pStyle w:val="SClassInfoPara"/>
      </w:pPr>
      <w:r>
        <w:t>Description</w:t>
      </w:r>
    </w:p>
    <w:p w:rsidR="00032B58" w:rsidP="002B5A9F" w:rsidRDefault="00032B58" w14:paraId="3D68E140" w14:textId="4B528A3A">
      <w:r>
        <w:t xml:space="preserve">Vegetation is typically forb-rich, with forbs contributing more to overall herbaceous cover than graminoids. </w:t>
      </w:r>
    </w:p>
    <w:p w:rsidR="00032B58" w:rsidP="00032B58" w:rsidRDefault="00032B58" w14:paraId="7B961D87" w14:textId="77777777"/>
    <w:p>
      <w:r>
        <w:rPr>
          <w:i/>
          <w:u w:val="single"/>
        </w:rPr>
        <w:t>Maximum Tree Size Class</w:t>
      </w:r>
      <w:br/>
      <w:r>
        <w:t>None</w:t>
      </w:r>
    </w:p>
    <w:p w:rsidR="00032B58" w:rsidP="00032B58" w:rsidRDefault="00032B58" w14:paraId="48F7C4FF" w14:textId="77777777">
      <w:pPr>
        <w:pStyle w:val="InfoPara"/>
        <w:pBdr>
          <w:top w:val="single" w:color="auto" w:sz="4" w:space="1"/>
        </w:pBdr>
      </w:pPr>
      <w:r>
        <w:t>Class B</w:t>
      </w:r>
      <w:r>
        <w:tab/>
        <w:t>47</w:t>
      </w:r>
      <w:r w:rsidR="002A3B10">
        <w:tab/>
      </w:r>
      <w:r w:rsidR="002A3B10">
        <w:tab/>
      </w:r>
      <w:r w:rsidR="002A3B10">
        <w:tab/>
      </w:r>
      <w:r w:rsidR="002A3B10">
        <w:tab/>
      </w:r>
      <w:r w:rsidR="004F7795">
        <w:t>Mid Development 1 - Closed</w:t>
      </w:r>
    </w:p>
    <w:p w:rsidR="00032B58" w:rsidP="00032B58" w:rsidRDefault="00032B58" w14:paraId="5D226309" w14:textId="77777777"/>
    <w:p w:rsidR="00032B58" w:rsidP="00032B58" w:rsidRDefault="00032B58" w14:paraId="0B3E271D" w14:textId="77777777">
      <w:pPr>
        <w:pStyle w:val="SClassInfoPara"/>
      </w:pPr>
      <w:r>
        <w:t>Indicator Species</w:t>
      </w:r>
    </w:p>
    <w:p w:rsidR="00032B58" w:rsidP="00032B58" w:rsidRDefault="00032B58" w14:paraId="3C69DECD" w14:textId="77777777"/>
    <w:p w:rsidR="00032B58" w:rsidP="00032B58" w:rsidRDefault="00032B58" w14:paraId="449540C7" w14:textId="77777777">
      <w:pPr>
        <w:pStyle w:val="SClassInfoPara"/>
      </w:pPr>
      <w:r>
        <w:t>Description</w:t>
      </w:r>
    </w:p>
    <w:p w:rsidR="00032B58" w:rsidP="00032B58" w:rsidRDefault="00032B58" w14:paraId="5FB53C13" w14:textId="19AA4107">
      <w:r>
        <w:t xml:space="preserve">Vegetation is typically forb-rich, with forbs contributing more to overall herbaceous cover than graminoids. There is some increase in shrub component but will occupy </w:t>
      </w:r>
      <w:r w:rsidR="00C54B92">
        <w:t>&lt;</w:t>
      </w:r>
      <w:r>
        <w:t>5% cover. R</w:t>
      </w:r>
      <w:r w:rsidR="005B6A0F">
        <w:t>eplacement fire removes shrubs.</w:t>
      </w:r>
    </w:p>
    <w:p w:rsidR="00032B58" w:rsidP="00032B58" w:rsidRDefault="00032B58" w14:paraId="46CE88B5" w14:textId="77777777"/>
    <w:p>
      <w:r>
        <w:rPr>
          <w:i/>
          <w:u w:val="single"/>
        </w:rPr>
        <w:t>Maximum Tree Size Class</w:t>
      </w:r>
      <w:br/>
      <w:r>
        <w:t>None</w:t>
      </w:r>
    </w:p>
    <w:p w:rsidR="00032B58" w:rsidP="00032B58" w:rsidRDefault="00032B58" w14:paraId="7C5F5F7E" w14:textId="77777777">
      <w:pPr>
        <w:pStyle w:val="InfoPara"/>
        <w:pBdr>
          <w:top w:val="single" w:color="auto" w:sz="4" w:space="1"/>
        </w:pBdr>
      </w:pPr>
      <w:r>
        <w:t>Class C</w:t>
      </w:r>
      <w:r>
        <w:tab/>
        <w:t>48</w:t>
      </w:r>
      <w:r w:rsidR="002A3B10">
        <w:tab/>
      </w:r>
      <w:r w:rsidR="002A3B10">
        <w:tab/>
      </w:r>
      <w:r w:rsidR="002A3B10">
        <w:tab/>
      </w:r>
      <w:r w:rsidR="002A3B10">
        <w:tab/>
      </w:r>
      <w:r w:rsidR="004F7795">
        <w:t>Late Development 1 - Open</w:t>
      </w:r>
    </w:p>
    <w:p w:rsidR="00032B58" w:rsidP="00032B58" w:rsidRDefault="00032B58" w14:paraId="55359EBD" w14:textId="77777777">
      <w:pPr>
        <w:pStyle w:val="SClassInfoPara"/>
      </w:pPr>
      <w:r>
        <w:t>Indicator Species</w:t>
      </w:r>
    </w:p>
    <w:p w:rsidR="00032B58" w:rsidP="00032B58" w:rsidRDefault="00032B58" w14:paraId="6237F2A8" w14:textId="77777777"/>
    <w:p w:rsidR="00032B58" w:rsidP="00032B58" w:rsidRDefault="00032B58" w14:paraId="1764FF7C" w14:textId="77777777">
      <w:pPr>
        <w:pStyle w:val="SClassInfoPara"/>
      </w:pPr>
      <w:r>
        <w:t>Description</w:t>
      </w:r>
    </w:p>
    <w:p w:rsidR="00032B58" w:rsidP="00032B58" w:rsidRDefault="00032B58" w14:paraId="26423F7F" w14:textId="338D5740">
      <w:r>
        <w:t xml:space="preserve">Vegetation is typically forb-rich, with forbs contributing more to overall herbaceous cover than graminoids. </w:t>
      </w:r>
      <w:r w:rsidR="005B6A0F">
        <w:t>Mixed</w:t>
      </w:r>
      <w:r w:rsidR="00C54B92">
        <w:t>-</w:t>
      </w:r>
      <w:r w:rsidR="005B6A0F">
        <w:t xml:space="preserve">severity fire </w:t>
      </w:r>
      <w:r w:rsidR="002B5A9F">
        <w:t>removes shrubs from overstory</w:t>
      </w:r>
      <w:r w:rsidR="005B6A0F">
        <w:t xml:space="preserve">.  </w:t>
      </w:r>
    </w:p>
    <w:p w:rsidR="00032B58" w:rsidP="00032B58" w:rsidRDefault="00032B58" w14:paraId="568ABAB6" w14:textId="53ECE141"/>
    <w:p w:rsidR="002B5A9F" w:rsidP="002B5A9F" w:rsidRDefault="002B5A9F" w14:paraId="7512BE13" w14:textId="0E393BE9">
      <w:r>
        <w:lastRenderedPageBreak/>
        <w:t xml:space="preserve">Up to 10% of cover in late seral may be woody species from adjacent plant communities such as </w:t>
      </w:r>
      <w:proofErr w:type="spellStart"/>
      <w:r w:rsidRPr="00AF7CF8">
        <w:rPr>
          <w:i/>
        </w:rPr>
        <w:t>Populus</w:t>
      </w:r>
      <w:proofErr w:type="spellEnd"/>
      <w:r w:rsidRPr="00AF7CF8">
        <w:rPr>
          <w:i/>
        </w:rPr>
        <w:t xml:space="preserve"> </w:t>
      </w:r>
      <w:proofErr w:type="spellStart"/>
      <w:r w:rsidRPr="00AF7CF8">
        <w:rPr>
          <w:i/>
        </w:rPr>
        <w:t>tremuloides</w:t>
      </w:r>
      <w:proofErr w:type="spellEnd"/>
      <w:r>
        <w:t xml:space="preserve"> (acting as a shrub), </w:t>
      </w:r>
      <w:r w:rsidRPr="00AF7CF8">
        <w:rPr>
          <w:i/>
        </w:rPr>
        <w:t xml:space="preserve">Artemisia </w:t>
      </w:r>
      <w:proofErr w:type="spellStart"/>
      <w:r w:rsidRPr="00AF7CF8">
        <w:rPr>
          <w:i/>
        </w:rPr>
        <w:t>cana</w:t>
      </w:r>
      <w:proofErr w:type="spellEnd"/>
      <w:r>
        <w:t xml:space="preserve">, </w:t>
      </w:r>
      <w:r w:rsidRPr="00AF7CF8">
        <w:rPr>
          <w:i/>
        </w:rPr>
        <w:t>Artemisia tridentata</w:t>
      </w:r>
      <w:r>
        <w:t xml:space="preserve">, </w:t>
      </w:r>
      <w:r w:rsidRPr="00AF7CF8">
        <w:rPr>
          <w:i/>
        </w:rPr>
        <w:t xml:space="preserve">Rosa </w:t>
      </w:r>
      <w:proofErr w:type="spellStart"/>
      <w:r w:rsidRPr="00AF7CF8">
        <w:rPr>
          <w:i/>
        </w:rPr>
        <w:t>woodsii</w:t>
      </w:r>
      <w:proofErr w:type="spellEnd"/>
      <w:r>
        <w:t xml:space="preserve">, </w:t>
      </w:r>
      <w:proofErr w:type="spellStart"/>
      <w:r w:rsidRPr="00AF7CF8">
        <w:rPr>
          <w:i/>
        </w:rPr>
        <w:t>Ribes</w:t>
      </w:r>
      <w:proofErr w:type="spellEnd"/>
      <w:r>
        <w:t xml:space="preserve"> spp.</w:t>
      </w:r>
      <w:r w:rsidR="00C54B92">
        <w:t>,</w:t>
      </w:r>
      <w:r>
        <w:t xml:space="preserve"> and </w:t>
      </w:r>
      <w:proofErr w:type="spellStart"/>
      <w:r w:rsidRPr="00AF7CF8">
        <w:rPr>
          <w:i/>
        </w:rPr>
        <w:t>Amelanchier</w:t>
      </w:r>
      <w:proofErr w:type="spellEnd"/>
      <w:r>
        <w:t xml:space="preserve"> spp.</w:t>
      </w:r>
    </w:p>
    <w:p w:rsidR="002B5A9F" w:rsidP="00032B58" w:rsidRDefault="002B5A9F" w14:paraId="418A635D" w14:textId="77777777"/>
    <w:p>
      <w:r>
        <w:rPr>
          <w:i/>
          <w:u w:val="single"/>
        </w:rPr>
        <w:t>Maximum Tree Size Class</w:t>
      </w:r>
      <w:br/>
      <w:r>
        <w:t>Seedling &lt;4.5ft</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32B58" w:rsidP="00032B58" w:rsidRDefault="00032B58" w14:paraId="110D1C25" w14:textId="7F8CF813">
      <w:r>
        <w:t>Barrett, S.W. 1984. Fire history of the River of No Return Wilderness: River Breaks Zone. Final Report. Missoula, MT: Systems for Environmental Management. 40 pp + appendices.</w:t>
      </w:r>
    </w:p>
    <w:p w:rsidR="00032B58" w:rsidP="00032B58" w:rsidRDefault="00032B58" w14:paraId="3EFD78B4" w14:textId="77777777"/>
    <w:p w:rsidR="00032B58" w:rsidP="00032B58" w:rsidRDefault="00032B58" w14:paraId="1D0C7340" w14:textId="77777777">
      <w:r>
        <w:t xml:space="preserve">Fischer, W.C. and A.F. Bradley. 1987. Fire ecology of western Montana forest habitat types. Gen. Tech. Rep. INT-223. Ogden, UT: USDA Forest Service, Intermountain Research Station. 95 pp. </w:t>
      </w:r>
    </w:p>
    <w:p w:rsidR="00032B58" w:rsidP="00032B58" w:rsidRDefault="00032B58" w14:paraId="01AE1A46" w14:textId="77777777"/>
    <w:p w:rsidR="00032B58" w:rsidP="00032B58" w:rsidRDefault="00032B58" w14:paraId="0F328F81" w14:textId="77777777">
      <w:proofErr w:type="spellStart"/>
      <w:r>
        <w:t>Lackschewitz</w:t>
      </w:r>
      <w:proofErr w:type="spellEnd"/>
      <w:r>
        <w:t xml:space="preserve">, K. 1991. Vascular plants of west-central Montana--identification guidebook. Gen. Tech. Rep. INT-227. Ogden, UT: USDA Forest Service, Intermountain Research Station. 648 pp. </w:t>
      </w:r>
    </w:p>
    <w:p w:rsidR="00032B58" w:rsidP="00032B58" w:rsidRDefault="00032B58" w14:paraId="21B7F174" w14:textId="77777777"/>
    <w:p w:rsidR="00032B58" w:rsidP="00032B58" w:rsidRDefault="00032B58" w14:paraId="28B6B25A" w14:textId="63CB1286">
      <w:r>
        <w:t xml:space="preserve">Lotan, J.E., M.E. Alexander, S.F. Arno et al. 1981. Effects of fire on flora: A state-of-knowledge review. National fire effects workshop. 10-14 April 1978; Denver, CO. Gen. Tech. Rep. WO-16. Washington, DC: USDA Forest Service. 71 pp. </w:t>
      </w:r>
    </w:p>
    <w:p w:rsidR="00032B58" w:rsidP="00032B58" w:rsidRDefault="00032B58" w14:paraId="03E4FDEA" w14:textId="77777777"/>
    <w:p w:rsidR="00032B58" w:rsidP="00032B58" w:rsidRDefault="00032B58" w14:paraId="02EDBDF9" w14:textId="00928AE1">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w:t>
      </w:r>
    </w:p>
    <w:p w:rsidR="00032B58" w:rsidP="00032B58" w:rsidRDefault="00032B58" w14:paraId="759DA344" w14:textId="77777777"/>
    <w:p w:rsidR="00032B58" w:rsidP="00032B58" w:rsidRDefault="00032B58" w14:paraId="3B8D4F2F" w14:textId="77777777">
      <w:r>
        <w:t>NatureServe. 2007. International Ecological Classification Standard: Terrestrial Ecological Classifications. NatureServe Central Databases. Arlington, VA. Data current as of 10 February 2007.</w:t>
      </w:r>
    </w:p>
    <w:p w:rsidR="00032B58" w:rsidP="00032B58" w:rsidRDefault="00032B58" w14:paraId="372382A2" w14:textId="77777777"/>
    <w:p w:rsidR="00032B58" w:rsidP="00032B58" w:rsidRDefault="00032B58" w14:paraId="68576268" w14:textId="10E6984E">
      <w:r>
        <w:t>Young, R.P. 1986. Fire ecology and management in plant communities of Malheur National Wildlife Refuge. Thesis. Portland, OR: Oregon State University. 169 pp.</w:t>
      </w:r>
    </w:p>
    <w:p w:rsidRPr="00A43E41" w:rsidR="004D5F12" w:rsidP="00032B58" w:rsidRDefault="004D5F12" w14:paraId="7B671CA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EF6A1" w14:textId="77777777" w:rsidR="0008111B" w:rsidRDefault="0008111B">
      <w:r>
        <w:separator/>
      </w:r>
    </w:p>
  </w:endnote>
  <w:endnote w:type="continuationSeparator" w:id="0">
    <w:p w14:paraId="338E54CF" w14:textId="77777777" w:rsidR="0008111B" w:rsidRDefault="0008111B">
      <w:r>
        <w:continuationSeparator/>
      </w:r>
    </w:p>
  </w:endnote>
  <w:endnote w:type="continuationNotice" w:id="1">
    <w:p w14:paraId="3535E6D4" w14:textId="77777777" w:rsidR="0008111B" w:rsidRDefault="000811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7D23B" w14:textId="77777777" w:rsidR="00032B58" w:rsidRDefault="00032B58" w:rsidP="00032B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F7369" w14:textId="77777777" w:rsidR="0008111B" w:rsidRDefault="0008111B">
      <w:r>
        <w:separator/>
      </w:r>
    </w:p>
  </w:footnote>
  <w:footnote w:type="continuationSeparator" w:id="0">
    <w:p w14:paraId="6B51584B" w14:textId="77777777" w:rsidR="0008111B" w:rsidRDefault="0008111B">
      <w:r>
        <w:continuationSeparator/>
      </w:r>
    </w:p>
  </w:footnote>
  <w:footnote w:type="continuationNotice" w:id="1">
    <w:p w14:paraId="02608AAB" w14:textId="77777777" w:rsidR="0008111B" w:rsidRDefault="000811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38DF0" w14:textId="77777777" w:rsidR="00A43E41" w:rsidRDefault="00A43E41" w:rsidP="00032B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47527"/>
    <w:rPr>
      <w:rFonts w:ascii="Tahoma" w:hAnsi="Tahoma" w:cs="Tahoma"/>
      <w:sz w:val="16"/>
      <w:szCs w:val="16"/>
    </w:rPr>
  </w:style>
  <w:style w:type="character" w:customStyle="1" w:styleId="BalloonTextChar">
    <w:name w:val="Balloon Text Char"/>
    <w:basedOn w:val="DefaultParagraphFont"/>
    <w:link w:val="BalloonText"/>
    <w:uiPriority w:val="99"/>
    <w:semiHidden/>
    <w:rsid w:val="00F47527"/>
    <w:rPr>
      <w:rFonts w:ascii="Tahoma" w:hAnsi="Tahoma" w:cs="Tahoma"/>
      <w:sz w:val="16"/>
      <w:szCs w:val="16"/>
    </w:rPr>
  </w:style>
  <w:style w:type="character" w:styleId="CommentReference">
    <w:name w:val="annotation reference"/>
    <w:basedOn w:val="DefaultParagraphFont"/>
    <w:uiPriority w:val="99"/>
    <w:semiHidden/>
    <w:unhideWhenUsed/>
    <w:rsid w:val="005B6A0F"/>
    <w:rPr>
      <w:sz w:val="16"/>
      <w:szCs w:val="16"/>
    </w:rPr>
  </w:style>
  <w:style w:type="paragraph" w:styleId="CommentText">
    <w:name w:val="annotation text"/>
    <w:basedOn w:val="Normal"/>
    <w:link w:val="CommentTextChar"/>
    <w:uiPriority w:val="99"/>
    <w:semiHidden/>
    <w:unhideWhenUsed/>
    <w:rsid w:val="005B6A0F"/>
    <w:rPr>
      <w:sz w:val="20"/>
      <w:szCs w:val="20"/>
    </w:rPr>
  </w:style>
  <w:style w:type="character" w:customStyle="1" w:styleId="CommentTextChar">
    <w:name w:val="Comment Text Char"/>
    <w:basedOn w:val="DefaultParagraphFont"/>
    <w:link w:val="CommentText"/>
    <w:uiPriority w:val="99"/>
    <w:semiHidden/>
    <w:rsid w:val="005B6A0F"/>
  </w:style>
  <w:style w:type="paragraph" w:styleId="CommentSubject">
    <w:name w:val="annotation subject"/>
    <w:basedOn w:val="CommentText"/>
    <w:next w:val="CommentText"/>
    <w:link w:val="CommentSubjectChar"/>
    <w:uiPriority w:val="99"/>
    <w:semiHidden/>
    <w:unhideWhenUsed/>
    <w:rsid w:val="005B6A0F"/>
    <w:rPr>
      <w:b/>
      <w:bCs/>
    </w:rPr>
  </w:style>
  <w:style w:type="character" w:customStyle="1" w:styleId="CommentSubjectChar">
    <w:name w:val="Comment Subject Char"/>
    <w:basedOn w:val="CommentTextChar"/>
    <w:link w:val="CommentSubject"/>
    <w:uiPriority w:val="99"/>
    <w:semiHidden/>
    <w:rsid w:val="005B6A0F"/>
    <w:rPr>
      <w:b/>
      <w:bCs/>
    </w:rPr>
  </w:style>
  <w:style w:type="paragraph" w:styleId="ListParagraph">
    <w:name w:val="List Paragraph"/>
    <w:basedOn w:val="Normal"/>
    <w:uiPriority w:val="34"/>
    <w:qFormat/>
    <w:rsid w:val="009F0640"/>
    <w:pPr>
      <w:ind w:left="720"/>
    </w:pPr>
    <w:rPr>
      <w:rFonts w:ascii="Calibri" w:eastAsiaTheme="minorHAnsi" w:hAnsi="Calibri"/>
      <w:sz w:val="22"/>
      <w:szCs w:val="22"/>
    </w:rPr>
  </w:style>
  <w:style w:type="character" w:styleId="Hyperlink">
    <w:name w:val="Hyperlink"/>
    <w:basedOn w:val="DefaultParagraphFont"/>
    <w:rsid w:val="009F06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348068">
      <w:bodyDiv w:val="1"/>
      <w:marLeft w:val="0"/>
      <w:marRight w:val="0"/>
      <w:marTop w:val="0"/>
      <w:marBottom w:val="0"/>
      <w:divBdr>
        <w:top w:val="none" w:sz="0" w:space="0" w:color="auto"/>
        <w:left w:val="none" w:sz="0" w:space="0" w:color="auto"/>
        <w:bottom w:val="none" w:sz="0" w:space="0" w:color="auto"/>
        <w:right w:val="none" w:sz="0" w:space="0" w:color="auto"/>
      </w:divBdr>
    </w:div>
    <w:div w:id="206683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2014-08-19T01:15:00Z</cp:lastPrinted>
  <dcterms:created xsi:type="dcterms:W3CDTF">2017-12-15T01:06:00Z</dcterms:created>
  <dcterms:modified xsi:type="dcterms:W3CDTF">2025-02-12T09:41:30Z</dcterms:modified>
</cp:coreProperties>
</file>