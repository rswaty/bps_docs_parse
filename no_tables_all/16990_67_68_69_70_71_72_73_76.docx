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B84" w:rsidP="00CE1B84" w:rsidRDefault="00CE1B84" w14:paraId="7701EA52" w14:textId="37815852">
      <w:pPr>
        <w:pStyle w:val="BpSTitle"/>
      </w:pPr>
      <w:r>
        <w:t>16990</w:t>
      </w:r>
    </w:p>
    <w:p w:rsidR="00CE1B84" w:rsidP="00CE1B84" w:rsidRDefault="00351D4A" w14:paraId="1F873D3C" w14:textId="245A61C7">
      <w:pPr>
        <w:pStyle w:val="BpSTitle"/>
      </w:pPr>
      <w:r w:rsidRPr="00351D4A">
        <w:t>North American Arctic Mesic Herbaceous Meadow</w:t>
      </w:r>
    </w:p>
    <w:p w:rsidR="00CE1B84" w:rsidP="00CE1B84" w:rsidRDefault="00CE1B84" w14:paraId="2244DA93" w14:textId="77777777">
      <w:r>
        <w:t>BpS Model/Description Version: Nov. 2024</w:t>
      </w:r>
      <w:r>
        <w:tab/>
      </w:r>
      <w:r>
        <w:tab/>
      </w:r>
      <w:r>
        <w:tab/>
      </w:r>
      <w:r>
        <w:tab/>
      </w:r>
      <w:r>
        <w:tab/>
      </w:r>
      <w:r>
        <w:tab/>
      </w:r>
      <w:r>
        <w:tab/>
      </w:r>
      <w:r>
        <w:tab/>
      </w:r>
    </w:p>
    <w:p w:rsidR="00CE1B84" w:rsidP="00CE1B84" w:rsidRDefault="00CE1B84" w14:paraId="46820096" w14:textId="77777777"/>
    <w:p w:rsidR="00CE1B84" w:rsidP="00CE1B84" w:rsidRDefault="00CE1B84" w14:paraId="2BB5850A" w14:textId="77777777"/>
    <w:p w:rsidRPr="00B17713" w:rsidR="0018458C" w:rsidP="00CE1B84" w:rsidRDefault="0018458C" w14:paraId="66243902" w14:textId="5CF5647C">
      <w:pPr>
        <w:pStyle w:val="InfoPara"/>
        <w:rPr>
          <w:b w:val="0"/>
          <w:bCs/>
        </w:rPr>
      </w:pPr>
      <w:r>
        <w:t xml:space="preserve">Reviewer: </w:t>
      </w:r>
      <w:r>
        <w:rPr>
          <w:b w:val="0"/>
          <w:bCs/>
        </w:rPr>
        <w:t>Robin Innes</w:t>
      </w:r>
    </w:p>
    <w:p w:rsidR="00CE1B84" w:rsidP="00CE1B84" w:rsidRDefault="00CE1B84" w14:paraId="6DBD98C9" w14:textId="33D74FFC">
      <w:pPr>
        <w:pStyle w:val="InfoPara"/>
      </w:pPr>
      <w:r>
        <w:t>Vegetation Type</w:t>
      </w:r>
    </w:p>
    <w:p w:rsidR="00CE1B84" w:rsidP="00CE1B84" w:rsidRDefault="00CE1B84" w14:paraId="1D9B5427" w14:textId="7C5878BB">
      <w:r>
        <w:t>Herbaceous</w:t>
      </w:r>
    </w:p>
    <w:p w:rsidR="00CE1B84" w:rsidP="00CE1B84" w:rsidRDefault="00CE1B84" w14:paraId="6AF81CD4" w14:textId="77777777">
      <w:pPr>
        <w:pStyle w:val="InfoPara"/>
      </w:pPr>
      <w:r w:rsidR="02085D47">
        <w:rPr/>
        <w:t>Map Zones</w:t>
      </w:r>
    </w:p>
    <w:p w:rsidR="02085D47" w:rsidP="02085D47" w:rsidRDefault="02085D47" w14:paraId="1FC8BC1D" w14:textId="74914892">
      <w:pPr>
        <w:pStyle w:val="Normal"/>
      </w:pPr>
      <w:r w:rsidR="02085D47">
        <w:rPr/>
        <w:t>67, 68, 69, 70, 71, 72, 73, 76</w:t>
      </w:r>
    </w:p>
    <w:p w:rsidR="00CE1B84" w:rsidP="00CE1B84" w:rsidRDefault="00CE1B84" w14:paraId="2BA97355" w14:textId="77777777">
      <w:pPr>
        <w:pStyle w:val="InfoPara"/>
      </w:pPr>
      <w:r>
        <w:t>Geographic Range</w:t>
      </w:r>
    </w:p>
    <w:p w:rsidR="00CE1B84" w:rsidP="00CE1B84" w:rsidRDefault="00CE1B84" w14:paraId="1EBA5541" w14:textId="2652AA67">
      <w:r>
        <w:t xml:space="preserve">This </w:t>
      </w:r>
      <w:r w:rsidR="004D1D22">
        <w:t>Biophysical Setting (</w:t>
      </w:r>
      <w:r>
        <w:t>BpS</w:t>
      </w:r>
      <w:r w:rsidR="004D1D22">
        <w:t>)</w:t>
      </w:r>
      <w:r>
        <w:t xml:space="preserve"> occurs throughout </w:t>
      </w:r>
      <w:r w:rsidR="004D1D22">
        <w:t>a</w:t>
      </w:r>
      <w:r>
        <w:t>rctic AK and in MZ76, from the Bristol Bay lowlands in southwestern AK to the North Slope on the Arctic Ocean. It is more common in the western arctic. In MZ76 this type is found in Nowacki ecoregions 8, 9 and 10.</w:t>
      </w:r>
    </w:p>
    <w:p w:rsidR="00CE1B84" w:rsidP="00CE1B84" w:rsidRDefault="00CE1B84" w14:paraId="6D655C21" w14:textId="77777777">
      <w:pPr>
        <w:pStyle w:val="InfoPara"/>
      </w:pPr>
      <w:r>
        <w:t>Biophysical Site Description</w:t>
      </w:r>
    </w:p>
    <w:p w:rsidR="00CE1B84" w:rsidP="00CE1B84" w:rsidRDefault="00CE1B84" w14:paraId="648C3CB2" w14:textId="77777777">
      <w:r>
        <w:t>Mesic herbaceous systems are found on hill and mountain slopes, upper drainages and lowlands including drained lake basins.</w:t>
      </w:r>
    </w:p>
    <w:p w:rsidR="00CE1B84" w:rsidP="00CE1B84" w:rsidRDefault="00CE1B84" w14:paraId="73016947" w14:textId="77777777">
      <w:pPr>
        <w:pStyle w:val="InfoPara"/>
      </w:pPr>
      <w:r>
        <w:t>Vegetation Description</w:t>
      </w:r>
    </w:p>
    <w:p w:rsidR="00CE1B84" w:rsidP="00CE1B84" w:rsidRDefault="00CE1B84" w14:paraId="1830C939" w14:textId="09F5AA27">
      <w:r>
        <w:t xml:space="preserve">Species include </w:t>
      </w:r>
      <w:r w:rsidRPr="003466DD">
        <w:rPr>
          <w:i/>
          <w:iCs/>
        </w:rPr>
        <w:t>Carex microchaeta</w:t>
      </w:r>
      <w:r>
        <w:t xml:space="preserve"> ssp. </w:t>
      </w:r>
      <w:r w:rsidRPr="003466DD">
        <w:rPr>
          <w:i/>
          <w:iCs/>
        </w:rPr>
        <w:t>nesophila</w:t>
      </w:r>
      <w:r>
        <w:t xml:space="preserve"> (dominant sedge in higher elevations), </w:t>
      </w:r>
      <w:r w:rsidRPr="003466DD">
        <w:rPr>
          <w:i/>
          <w:iCs/>
        </w:rPr>
        <w:t>Alopecurus alpinus, Artemisia arctica, Polygonum bistorta, Valeriana capitata, Pedicularis</w:t>
      </w:r>
      <w:r>
        <w:t xml:space="preserve"> spp., </w:t>
      </w:r>
      <w:r w:rsidRPr="003466DD">
        <w:rPr>
          <w:i/>
          <w:iCs/>
        </w:rPr>
        <w:t>Polemonium acutiflorum, Salix rotundifolia</w:t>
      </w:r>
      <w:r w:rsidR="003466DD">
        <w:rPr>
          <w:i/>
          <w:iCs/>
        </w:rPr>
        <w:t>,</w:t>
      </w:r>
      <w:r w:rsidRPr="003466DD">
        <w:rPr>
          <w:i/>
          <w:iCs/>
        </w:rPr>
        <w:t xml:space="preserve"> </w:t>
      </w:r>
      <w:r w:rsidRPr="003466DD">
        <w:t>and</w:t>
      </w:r>
      <w:r w:rsidRPr="003466DD">
        <w:rPr>
          <w:i/>
          <w:iCs/>
        </w:rPr>
        <w:t xml:space="preserve"> Salix reticulata</w:t>
      </w:r>
      <w:r>
        <w:t xml:space="preserve"> (Boggs et al. 2008). Collapsed acidic lowland snowbeds that support </w:t>
      </w:r>
      <w:r w:rsidRPr="003466DD">
        <w:rPr>
          <w:i/>
          <w:iCs/>
        </w:rPr>
        <w:t>Phippsia algida</w:t>
      </w:r>
      <w:r>
        <w:t xml:space="preserve"> and </w:t>
      </w:r>
      <w:r w:rsidRPr="003466DD">
        <w:rPr>
          <w:i/>
          <w:iCs/>
        </w:rPr>
        <w:t>Alopecurus alpinus</w:t>
      </w:r>
      <w:r>
        <w:t xml:space="preserve">, and drained lake basins dominated by </w:t>
      </w:r>
      <w:r w:rsidRPr="00B063F4">
        <w:rPr>
          <w:i/>
          <w:iCs/>
        </w:rPr>
        <w:t>Calamagrostis canadensis</w:t>
      </w:r>
      <w:r>
        <w:t xml:space="preserve"> (western AK) are also included in this system (Boggs et al. 2008).</w:t>
      </w:r>
    </w:p>
    <w:p w:rsidR="00CE1B84" w:rsidP="00CE1B84" w:rsidRDefault="00CE1B84" w14:paraId="22A45013" w14:textId="77777777">
      <w:pPr>
        <w:pStyle w:val="InfoPara"/>
      </w:pPr>
      <w:r>
        <w:t>BpS Dominant and Indicator Species</w:t>
      </w:r>
    </w:p>
    <w:p>
      <w:r>
        <w:rPr>
          <w:sz w:val="16"/>
        </w:rPr>
        <w:t>Species names are from the NRCS PLANTS database. Check species codes at http://plants.usda.gov.</w:t>
      </w:r>
    </w:p>
    <w:p w:rsidR="00CE1B84" w:rsidP="00CE1B84" w:rsidRDefault="00CE1B84" w14:paraId="2948087C" w14:textId="77777777">
      <w:pPr>
        <w:pStyle w:val="InfoPara"/>
      </w:pPr>
      <w:r>
        <w:t>Disturbance Description</w:t>
      </w:r>
    </w:p>
    <w:p w:rsidR="00CE1B84" w:rsidP="00CE1B84" w:rsidRDefault="00CE1B84" w14:paraId="4B7A4A73" w14:textId="77777777">
      <w:r>
        <w:t>Expert input at the Arctic Modeling meeting (April 08) indicated that this system is quite stable and rarely burns.</w:t>
      </w:r>
    </w:p>
    <w:p w:rsidR="002A53C0" w:rsidP="00CE1B84" w:rsidRDefault="002A53C0" w14:paraId="2D86E99B" w14:textId="77777777"/>
    <w:p w:rsidRPr="003A0A8C" w:rsidR="002A53C0" w:rsidP="00B17713" w:rsidRDefault="002A53C0" w14:paraId="41F143E3" w14:textId="1A175E1E">
      <w:pPr>
        <w:rPr>
          <w:color w:val="000000"/>
        </w:rPr>
      </w:pPr>
      <w:r>
        <w:t xml:space="preserve">In 2015, an extensive literature search was done by </w:t>
      </w:r>
      <w:r w:rsidRPr="00B17713">
        <w:t>F</w:t>
      </w:r>
      <w:r w:rsidRPr="00B17713" w:rsidR="0018458C">
        <w:t>ire</w:t>
      </w:r>
      <w:r w:rsidR="0018458C">
        <w:t xml:space="preserve"> Effects Information System</w:t>
      </w:r>
      <w:r>
        <w:t xml:space="preserve"> staff to locate information for a synthesis on </w:t>
      </w:r>
      <w:r w:rsidR="00B063F4">
        <w:t>f</w:t>
      </w:r>
      <w:r w:rsidRPr="001F40D3">
        <w:t xml:space="preserve">ire regimes of Alaskan </w:t>
      </w:r>
      <w:r w:rsidRPr="00C04303">
        <w:t>wet and mesic herbaceous systems</w:t>
      </w:r>
      <w:r w:rsidR="0018458C">
        <w:t xml:space="preserve"> (Innes 2015)</w:t>
      </w:r>
      <w:r w:rsidRPr="00ED705C">
        <w:t xml:space="preserve">. </w:t>
      </w:r>
      <w:r w:rsidR="0018458C">
        <w:rPr>
          <w:color w:val="000000"/>
        </w:rPr>
        <w:t xml:space="preserve">This synthesis noted that mesic herbaceous communities can support fire spread during </w:t>
      </w:r>
      <w:r w:rsidR="00B17713">
        <w:rPr>
          <w:color w:val="000000"/>
        </w:rPr>
        <w:t>severe</w:t>
      </w:r>
      <w:r w:rsidR="0018458C">
        <w:rPr>
          <w:color w:val="000000"/>
        </w:rPr>
        <w:t xml:space="preserve"> weather</w:t>
      </w:r>
      <w:r w:rsidR="006529B8">
        <w:rPr>
          <w:color w:val="000000"/>
        </w:rPr>
        <w:t xml:space="preserve">, and </w:t>
      </w:r>
      <w:r w:rsidR="00BC4972">
        <w:rPr>
          <w:color w:val="000000"/>
        </w:rPr>
        <w:t>fire</w:t>
      </w:r>
      <w:r w:rsidR="00B17713">
        <w:rPr>
          <w:color w:val="000000"/>
        </w:rPr>
        <w:t xml:space="preserve"> </w:t>
      </w:r>
      <w:r w:rsidR="0018458C">
        <w:rPr>
          <w:color w:val="000000"/>
        </w:rPr>
        <w:t xml:space="preserve">usually </w:t>
      </w:r>
      <w:r w:rsidR="00BC4972">
        <w:rPr>
          <w:color w:val="000000"/>
        </w:rPr>
        <w:t xml:space="preserve">burns into </w:t>
      </w:r>
      <w:r w:rsidR="0018458C">
        <w:rPr>
          <w:color w:val="000000"/>
        </w:rPr>
        <w:t xml:space="preserve">mesic herbaceous communities from </w:t>
      </w:r>
      <w:r w:rsidR="00BC4972">
        <w:rPr>
          <w:color w:val="000000"/>
        </w:rPr>
        <w:t>adjacent</w:t>
      </w:r>
      <w:r w:rsidR="0018458C">
        <w:rPr>
          <w:color w:val="000000"/>
        </w:rPr>
        <w:t xml:space="preserve">, more fire-prone ecosystems. </w:t>
      </w:r>
      <w:r w:rsidRPr="003A0A8C">
        <w:rPr>
          <w:color w:val="000000"/>
        </w:rPr>
        <w:t>Information on fire in wet and mesic meadow types</w:t>
      </w:r>
      <w:r>
        <w:rPr>
          <w:color w:val="000000"/>
        </w:rPr>
        <w:t xml:space="preserve">, including </w:t>
      </w:r>
      <w:r w:rsidRPr="002A53C0">
        <w:rPr>
          <w:color w:val="000000"/>
        </w:rPr>
        <w:t>Alaska Arctic Mesic Herbaceous Meadow</w:t>
      </w:r>
      <w:r>
        <w:rPr>
          <w:color w:val="000000"/>
        </w:rPr>
        <w:t xml:space="preserve">s, </w:t>
      </w:r>
      <w:r w:rsidRPr="003A0A8C">
        <w:rPr>
          <w:color w:val="000000"/>
        </w:rPr>
        <w:t xml:space="preserve">was sparse to lacking as of 2015. </w:t>
      </w:r>
    </w:p>
    <w:p w:rsidR="00B17713" w:rsidP="00CE1B84" w:rsidRDefault="00B17713" w14:paraId="42A0AB8F" w14:textId="77777777">
      <w:pPr>
        <w:pStyle w:val="InfoPara"/>
      </w:pPr>
    </w:p>
    <w:p w:rsidR="00CE1B84" w:rsidP="00CE1B84" w:rsidRDefault="00CE1B84" w14:paraId="437ECF49" w14:textId="3D8F6EF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E1B84" w:rsidP="00CE1B84" w:rsidRDefault="00CE1B84" w14:paraId="715B5972" w14:textId="77777777">
      <w:pPr>
        <w:pStyle w:val="InfoPara"/>
      </w:pPr>
      <w:r>
        <w:t>Scale Description</w:t>
      </w:r>
    </w:p>
    <w:p w:rsidR="00CE1B84" w:rsidP="00CE1B84" w:rsidRDefault="00CE1B84" w14:paraId="58835BC8" w14:textId="77777777">
      <w:r>
        <w:t>Small patch</w:t>
      </w:r>
    </w:p>
    <w:p w:rsidR="00CE1B84" w:rsidP="00CE1B84" w:rsidRDefault="00CE1B84" w14:paraId="3228E273" w14:textId="77777777">
      <w:pPr>
        <w:pStyle w:val="InfoPara"/>
      </w:pPr>
      <w:r>
        <w:t>Adjacency or Identification Concerns</w:t>
      </w:r>
    </w:p>
    <w:p w:rsidR="00CE1B84" w:rsidP="00CE1B84" w:rsidRDefault="00CE1B84" w14:paraId="6584226D" w14:textId="77777777">
      <w:r>
        <w:t>This BpS may occur adjacent to most other BpS in arctic AK.</w:t>
      </w:r>
    </w:p>
    <w:p w:rsidR="00CE1B84" w:rsidP="00CE1B84" w:rsidRDefault="00CE1B84" w14:paraId="1929A8D6" w14:textId="77777777">
      <w:pPr>
        <w:pStyle w:val="InfoPara"/>
      </w:pPr>
      <w:r>
        <w:t>Issues or Problems</w:t>
      </w:r>
    </w:p>
    <w:p w:rsidR="00CE1B84" w:rsidP="00CE1B84" w:rsidRDefault="002A53C0" w14:paraId="79B875FF" w14:textId="449ED102">
      <w:r w:rsidRPr="00EC2279">
        <w:t xml:space="preserve">Fire history studies in Alaskan wet and mesic herbaceous systems </w:t>
      </w:r>
      <w:r w:rsidR="003E3929">
        <w:t xml:space="preserve">are limited (Innes 2015). </w:t>
      </w:r>
    </w:p>
    <w:p w:rsidR="00CE1B84" w:rsidP="00CE1B84" w:rsidRDefault="00CE1B84" w14:paraId="3493AFBF" w14:textId="77777777">
      <w:pPr>
        <w:pStyle w:val="InfoPara"/>
      </w:pPr>
      <w:r>
        <w:t>Native Uncharacteristic Conditions</w:t>
      </w:r>
    </w:p>
    <w:p w:rsidR="00CE1B84" w:rsidP="00CE1B84" w:rsidRDefault="003E3929" w14:paraId="0340D35E" w14:textId="3CF5E1A1">
      <w:r>
        <w:t xml:space="preserve">Innes 2015 includes a discussion of contemporary changes in </w:t>
      </w:r>
      <w:r w:rsidRPr="009D63C7">
        <w:t>Alaskan wet and mesic herbaceous systems</w:t>
      </w:r>
      <w:r>
        <w:t>.</w:t>
      </w:r>
    </w:p>
    <w:p w:rsidR="00CE1B84" w:rsidP="00CE1B84" w:rsidRDefault="00CE1B84" w14:paraId="68F95ECA" w14:textId="77777777">
      <w:pPr>
        <w:pStyle w:val="InfoPara"/>
      </w:pPr>
      <w:r>
        <w:t>Comments</w:t>
      </w:r>
    </w:p>
    <w:p w:rsidR="00CE1B84" w:rsidP="00CE1B84" w:rsidRDefault="003E3929" w14:paraId="096956C4" w14:textId="13C3AAB5">
      <w:r>
        <w:t>For LANDFIRE National t</w:t>
      </w:r>
      <w:r w:rsidR="00CE1B84">
        <w:t>his system was created for the AK Arctic region and did not receive review for other regions in the state.</w:t>
      </w:r>
      <w:r>
        <w:t xml:space="preserve"> </w:t>
      </w:r>
      <w:r w:rsidR="00CE1B84">
        <w:t>This model was created by Kori Blankenship and Keith Boggs based input from experts who attended the LANDFIRE Arctic Modeling Meeting (April 2008) and the draft Arctic Ecological Systems description (Boggs et al. 2008).</w:t>
      </w:r>
    </w:p>
    <w:p w:rsidR="00447C21" w:rsidP="00CE1B84" w:rsidRDefault="00447C21" w14:paraId="6A37431B" w14:textId="77777777"/>
    <w:p w:rsidR="00CE1B84" w:rsidP="00CE1B84" w:rsidRDefault="00CE1B84" w14:paraId="38F352CC"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E1B84" w:rsidP="00CE1B84" w:rsidRDefault="00CE1B84" w14:paraId="72F5EDE3"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CE1B84" w:rsidP="00CE1B84" w:rsidRDefault="00CE1B84" w14:paraId="23C2C927" w14:textId="77777777"/>
    <w:p w:rsidR="00CE1B84" w:rsidP="00CE1B84" w:rsidRDefault="00CE1B84" w14:paraId="02ABA88D" w14:textId="77777777">
      <w:pPr>
        <w:pStyle w:val="SClassInfoPara"/>
      </w:pPr>
      <w:r>
        <w:t>Indicator Species</w:t>
      </w:r>
    </w:p>
    <w:p w:rsidR="00CE1B84" w:rsidP="00CE1B84" w:rsidRDefault="00CE1B84" w14:paraId="164EFE0D" w14:textId="77777777"/>
    <w:p w:rsidR="00CE1B84" w:rsidP="00CE1B84" w:rsidRDefault="00CE1B84" w14:paraId="6F750080" w14:textId="77777777">
      <w:pPr>
        <w:pStyle w:val="SClassInfoPara"/>
      </w:pPr>
      <w:r>
        <w:t>Description</w:t>
      </w:r>
    </w:p>
    <w:p w:rsidR="00CE1B84" w:rsidP="00CE1B84" w:rsidRDefault="00CE1B84" w14:paraId="6BD2777D" w14:textId="77777777">
      <w:r>
        <w:t>This class represents the relatively stable Mesic Herbaceous Meadow community.</w:t>
      </w:r>
    </w:p>
    <w:p w:rsidR="00CE1B84" w:rsidP="00CE1B84" w:rsidRDefault="00CE1B84" w14:paraId="3D8B1AA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E1B84" w:rsidP="00CE1B84" w:rsidRDefault="00CE1B84" w14:paraId="06715E84" w14:textId="77777777">
      <w:r>
        <w:t>Boggs et al. 2008. International Ecological Classification Standard: Terrestrial Ecological Classifications. Draft Ecological Systems Description for the Alaska Arctic Region.</w:t>
      </w:r>
    </w:p>
    <w:p w:rsidR="00DC6340" w:rsidP="00CE1B84" w:rsidRDefault="00DC6340" w14:paraId="4643A746" w14:textId="77777777"/>
    <w:p w:rsidR="00DC6340" w:rsidP="00DC6340" w:rsidRDefault="00DC6340" w14:paraId="2C75008C" w14:textId="77777777">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DC6340" w:rsidP="00CE1B84" w:rsidRDefault="00DC6340" w14:paraId="1FA2C5B7" w14:textId="77777777"/>
    <w:p w:rsidRPr="00A43E41" w:rsidR="004D5F12" w:rsidP="00CE1B84" w:rsidRDefault="004D5F12" w14:paraId="4287C291"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076C" w:rsidRDefault="0035076C" w14:paraId="5968EF9E" w14:textId="77777777">
      <w:r>
        <w:separator/>
      </w:r>
    </w:p>
  </w:endnote>
  <w:endnote w:type="continuationSeparator" w:id="0">
    <w:p w:rsidR="0035076C" w:rsidRDefault="0035076C" w14:paraId="6346A4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1B84" w:rsidP="00CE1B84" w:rsidRDefault="00CE1B84" w14:paraId="744F6AF8"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076C" w:rsidRDefault="0035076C" w14:paraId="74F023D2" w14:textId="77777777">
      <w:r>
        <w:separator/>
      </w:r>
    </w:p>
  </w:footnote>
  <w:footnote w:type="continuationSeparator" w:id="0">
    <w:p w:rsidR="0035076C" w:rsidRDefault="0035076C" w14:paraId="4B1F3A8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CE1B84" w:rsidRDefault="00A43E41" w14:paraId="605C57E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8150530">
    <w:abstractNumId w:val="1"/>
  </w:num>
  <w:num w:numId="2" w16cid:durableId="1614365727">
    <w:abstractNumId w:val="0"/>
  </w:num>
  <w:num w:numId="3" w16cid:durableId="1578592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447C21"/>
    <w:pPr>
      <w:ind w:left="720"/>
    </w:pPr>
    <w:rPr>
      <w:rFonts w:ascii="Calibri" w:hAnsi="Calibri" w:eastAsia="Calibri"/>
      <w:sz w:val="22"/>
      <w:szCs w:val="22"/>
    </w:rPr>
  </w:style>
  <w:style w:type="character" w:styleId="Hyperlink">
    <w:name w:val="Hyperlink"/>
    <w:rsid w:val="00447C21"/>
    <w:rPr>
      <w:color w:val="0000FF"/>
      <w:u w:val="single"/>
    </w:rPr>
  </w:style>
  <w:style w:type="character" w:styleId="Strong">
    <w:name w:val="Strong"/>
    <w:basedOn w:val="DefaultParagraphFont"/>
    <w:uiPriority w:val="22"/>
    <w:qFormat/>
    <w:rsid w:val="002A53C0"/>
    <w:rPr>
      <w:b/>
      <w:bCs/>
    </w:rPr>
  </w:style>
  <w:style w:type="character" w:styleId="Emphasis">
    <w:name w:val="Emphasis"/>
    <w:basedOn w:val="DefaultParagraphFont"/>
    <w:uiPriority w:val="20"/>
    <w:qFormat/>
    <w:rsid w:val="002A53C0"/>
    <w:rPr>
      <w:i/>
      <w:iCs/>
    </w:rPr>
  </w:style>
  <w:style w:type="character" w:styleId="apple-converted-space" w:customStyle="1">
    <w:name w:val="apple-converted-space"/>
    <w:basedOn w:val="DefaultParagraphFont"/>
    <w:rsid w:val="002A53C0"/>
  </w:style>
  <w:style w:type="paragraph" w:styleId="NormalWeb">
    <w:name w:val="Normal (Web)"/>
    <w:basedOn w:val="Normal"/>
    <w:uiPriority w:val="99"/>
    <w:unhideWhenUsed/>
    <w:rsid w:val="002A53C0"/>
    <w:pPr>
      <w:spacing w:before="100" w:beforeAutospacing="1" w:after="100" w:afterAutospacing="1"/>
    </w:pPr>
  </w:style>
  <w:style w:type="character" w:styleId="CommentReference">
    <w:name w:val="annotation reference"/>
    <w:basedOn w:val="DefaultParagraphFont"/>
    <w:uiPriority w:val="99"/>
    <w:semiHidden/>
    <w:unhideWhenUsed/>
    <w:rsid w:val="002A53C0"/>
    <w:rPr>
      <w:sz w:val="16"/>
      <w:szCs w:val="16"/>
    </w:rPr>
  </w:style>
  <w:style w:type="paragraph" w:styleId="CommentText">
    <w:name w:val="annotation text"/>
    <w:basedOn w:val="Normal"/>
    <w:link w:val="CommentTextChar"/>
    <w:uiPriority w:val="99"/>
    <w:semiHidden/>
    <w:unhideWhenUsed/>
    <w:rsid w:val="002A53C0"/>
    <w:rPr>
      <w:sz w:val="20"/>
      <w:szCs w:val="20"/>
    </w:rPr>
  </w:style>
  <w:style w:type="character" w:styleId="CommentTextChar" w:customStyle="1">
    <w:name w:val="Comment Text Char"/>
    <w:basedOn w:val="DefaultParagraphFont"/>
    <w:link w:val="CommentText"/>
    <w:uiPriority w:val="99"/>
    <w:semiHidden/>
    <w:rsid w:val="002A53C0"/>
  </w:style>
  <w:style w:type="paragraph" w:styleId="CommentSubject">
    <w:name w:val="annotation subject"/>
    <w:basedOn w:val="CommentText"/>
    <w:next w:val="CommentText"/>
    <w:link w:val="CommentSubjectChar"/>
    <w:uiPriority w:val="99"/>
    <w:semiHidden/>
    <w:unhideWhenUsed/>
    <w:rsid w:val="002A53C0"/>
    <w:rPr>
      <w:b/>
      <w:bCs/>
    </w:rPr>
  </w:style>
  <w:style w:type="character" w:styleId="CommentSubjectChar" w:customStyle="1">
    <w:name w:val="Comment Subject Char"/>
    <w:basedOn w:val="CommentTextChar"/>
    <w:link w:val="CommentSubject"/>
    <w:uiPriority w:val="99"/>
    <w:semiHidden/>
    <w:rsid w:val="002A53C0"/>
    <w:rPr>
      <w:b/>
      <w:bCs/>
    </w:rPr>
  </w:style>
  <w:style w:type="paragraph" w:styleId="BalloonText">
    <w:name w:val="Balloon Text"/>
    <w:basedOn w:val="Normal"/>
    <w:link w:val="BalloonTextChar"/>
    <w:uiPriority w:val="99"/>
    <w:semiHidden/>
    <w:unhideWhenUsed/>
    <w:rsid w:val="002A53C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A5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43828">
      <w:bodyDiv w:val="1"/>
      <w:marLeft w:val="0"/>
      <w:marRight w:val="0"/>
      <w:marTop w:val="0"/>
      <w:marBottom w:val="0"/>
      <w:divBdr>
        <w:top w:val="none" w:sz="0" w:space="0" w:color="auto"/>
        <w:left w:val="none" w:sz="0" w:space="0" w:color="auto"/>
        <w:bottom w:val="none" w:sz="0" w:space="0" w:color="auto"/>
        <w:right w:val="none" w:sz="0" w:space="0" w:color="auto"/>
      </w:divBdr>
    </w:div>
    <w:div w:id="17637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2015-09-11T19:38:00.0000000Z</lastPrinted>
  <dcterms:created xsi:type="dcterms:W3CDTF">2022-11-05T20:53:00.0000000Z</dcterms:created>
  <dcterms:modified xsi:type="dcterms:W3CDTF">2024-09-27T19:08:33.4195976Z</dcterms:modified>
</coreProperties>
</file>