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1EC" w:rsidP="007561EC" w:rsidRDefault="007561EC" w14:paraId="086BDEE7" w14:textId="5405DFB4">
      <w:pPr>
        <w:pStyle w:val="BpSTitle"/>
      </w:pPr>
      <w:r>
        <w:t>10810</w:t>
      </w:r>
    </w:p>
    <w:p w:rsidR="007561EC" w:rsidP="007561EC" w:rsidRDefault="007561EC" w14:paraId="2D52FC6A" w14:textId="77777777">
      <w:pPr>
        <w:pStyle w:val="BpSTitle"/>
      </w:pPr>
      <w:r>
        <w:t>Inter-Mountain Basins Mixed Salt Desert Scrub</w:t>
      </w:r>
    </w:p>
    <w:p w:rsidR="007561EC" w:rsidP="007561EC" w:rsidRDefault="007561EC" w14:paraId="63AA46B2" w14:textId="77777777">
      <w:r>
        <w:t>BpS Model/Description Version: Aug. 2020</w:t>
      </w:r>
      <w:r>
        <w:tab/>
      </w:r>
      <w:r>
        <w:tab/>
      </w:r>
      <w:r>
        <w:tab/>
      </w:r>
      <w:r>
        <w:tab/>
      </w:r>
      <w:r>
        <w:tab/>
      </w:r>
      <w:r>
        <w:tab/>
      </w:r>
      <w:r>
        <w:tab/>
      </w:r>
    </w:p>
    <w:p w:rsidR="007561EC" w:rsidP="007561EC" w:rsidRDefault="00370DD7" w14:paraId="166712DA" w14:textId="2B7860B6">
      <w:r>
        <w:tab/>
      </w:r>
      <w:r>
        <w:tab/>
      </w:r>
      <w:r>
        <w:tab/>
      </w:r>
      <w:r>
        <w:tab/>
      </w:r>
      <w:r>
        <w:tab/>
      </w:r>
      <w:r>
        <w:tab/>
      </w:r>
      <w:r>
        <w:tab/>
      </w:r>
      <w:r>
        <w:tab/>
      </w:r>
      <w:r>
        <w:tab/>
      </w:r>
      <w:r>
        <w:tab/>
        <w:t>Update: 5/17/18</w:t>
      </w:r>
    </w:p>
    <w:p w:rsidR="007561EC" w:rsidP="007561EC" w:rsidRDefault="007561EC" w14:paraId="2E8BF7AF" w14:textId="77777777"/>
    <w:p w:rsidR="00E23A10" w:rsidP="007561EC" w:rsidRDefault="00E23A10" w14:paraId="14834E37" w14:textId="77777777">
      <w:pPr>
        <w:pStyle w:val="InfoPara"/>
      </w:pPr>
      <w:r>
        <w:t xml:space="preserve">Reviewer: </w:t>
      </w:r>
      <w:r w:rsidRPr="00C802BF">
        <w:rPr>
          <w:b w:val="0"/>
        </w:rPr>
        <w:t>Alan Sands</w:t>
      </w:r>
    </w:p>
    <w:p w:rsidR="007561EC" w:rsidP="007561EC" w:rsidRDefault="007561EC" w14:paraId="4AA9CC04" w14:textId="5E2D8CE6">
      <w:pPr>
        <w:pStyle w:val="InfoPara"/>
      </w:pPr>
      <w:r>
        <w:t>Vegetation Type</w:t>
      </w:r>
    </w:p>
    <w:p w:rsidR="007561EC" w:rsidP="007561EC" w:rsidRDefault="007561EC" w14:paraId="6F048E51" w14:textId="2914F186">
      <w:r>
        <w:t>Shrubland</w:t>
      </w:r>
    </w:p>
    <w:p w:rsidR="007561EC" w:rsidP="007561EC" w:rsidRDefault="007561EC" w14:paraId="1CD4A39A" w14:textId="77777777">
      <w:pPr>
        <w:pStyle w:val="InfoPara"/>
      </w:pPr>
      <w:r>
        <w:t>Map Zones</w:t>
      </w:r>
    </w:p>
    <w:p w:rsidR="00D46A22" w:rsidP="007561EC" w:rsidRDefault="00D46A22" w14:paraId="329D5AD1" w14:textId="147E4FC9">
      <w:bookmarkStart w:name="_GoBack" w:id="0"/>
      <w:bookmarkEnd w:id="0"/>
      <w:r>
        <w:t>27</w:t>
      </w:r>
      <w:r w:rsidR="002C3580">
        <w:t>, 33</w:t>
      </w:r>
    </w:p>
    <w:p w:rsidR="007561EC" w:rsidP="007561EC" w:rsidRDefault="007561EC" w14:paraId="43E49BDB" w14:textId="77777777">
      <w:pPr>
        <w:pStyle w:val="InfoPara"/>
      </w:pPr>
      <w:r>
        <w:t>Geographic Range</w:t>
      </w:r>
    </w:p>
    <w:p w:rsidR="007B27F7" w:rsidP="007561EC" w:rsidRDefault="007B27F7" w14:paraId="17DDC0A2" w14:textId="77777777">
      <w:r>
        <w:t xml:space="preserve">Only the northern half of map zone [MZ]27 should be included with this group in the future, but for now the entire zone is included. </w:t>
      </w:r>
    </w:p>
    <w:p w:rsidR="007B27F7" w:rsidP="007561EC" w:rsidRDefault="007B27F7" w14:paraId="2CA4AA78" w14:textId="77777777"/>
    <w:p w:rsidR="00A43A44" w:rsidP="007561EC" w:rsidRDefault="007561EC" w14:paraId="4AC6AF2B" w14:textId="3133D5FA">
      <w:r>
        <w:t xml:space="preserve">This type extends in limited distribution into the southern Great Plains. </w:t>
      </w:r>
      <w:r w:rsidR="00383E01">
        <w:t>It is a large patch type in the Western Great Plains, not matrix forming. Found</w:t>
      </w:r>
      <w:r>
        <w:t xml:space="preserve"> in southeast C</w:t>
      </w:r>
      <w:r w:rsidR="00370DD7">
        <w:t>olorado</w:t>
      </w:r>
      <w:r>
        <w:t xml:space="preserve"> and </w:t>
      </w:r>
      <w:r w:rsidR="00F415E1">
        <w:t>occasional</w:t>
      </w:r>
      <w:r>
        <w:t xml:space="preserve"> patches </w:t>
      </w:r>
      <w:r w:rsidR="00383E01">
        <w:t xml:space="preserve">are found </w:t>
      </w:r>
      <w:r>
        <w:t>in northeast C</w:t>
      </w:r>
      <w:r w:rsidR="00370DD7">
        <w:t>olorado</w:t>
      </w:r>
      <w:r>
        <w:t xml:space="preserve">. </w:t>
      </w:r>
      <w:r w:rsidR="00383E01">
        <w:t>Occurs</w:t>
      </w:r>
      <w:r w:rsidR="00A43A44">
        <w:t xml:space="preserve"> in the High Plains and the northern half of the Southwestern Tablelands level 3 ecoregions, predominately within the </w:t>
      </w:r>
      <w:r w:rsidR="00D607DE">
        <w:t>Piedmont Plains and</w:t>
      </w:r>
      <w:r w:rsidR="00A43A44">
        <w:t xml:space="preserve"> Tablelands level 4 ecoregion</w:t>
      </w:r>
      <w:r w:rsidR="00383E01">
        <w:t xml:space="preserve"> and the ecoregions it subsumes</w:t>
      </w:r>
      <w:r w:rsidR="00A43A44">
        <w:t xml:space="preserve"> (</w:t>
      </w:r>
      <w:r w:rsidR="00725FE2">
        <w:t xml:space="preserve">US </w:t>
      </w:r>
      <w:r w:rsidR="00A43A44">
        <w:t xml:space="preserve">EPA </w:t>
      </w:r>
      <w:r w:rsidR="00D607DE">
        <w:t>2013</w:t>
      </w:r>
      <w:r w:rsidR="00A43A44">
        <w:t>)</w:t>
      </w:r>
      <w:r w:rsidR="00D46A22">
        <w:t xml:space="preserve">. </w:t>
      </w:r>
    </w:p>
    <w:p w:rsidR="007561EC" w:rsidP="007561EC" w:rsidRDefault="007561EC" w14:paraId="7EA28E76" w14:textId="77777777">
      <w:pPr>
        <w:pStyle w:val="InfoPara"/>
      </w:pPr>
      <w:r>
        <w:t>Biophysical Site Description</w:t>
      </w:r>
    </w:p>
    <w:p w:rsidR="007561EC" w:rsidP="007561EC" w:rsidRDefault="007561EC" w14:paraId="3D403F60" w14:textId="62F256F7">
      <w:r>
        <w:t xml:space="preserve">This extensive </w:t>
      </w:r>
      <w:r w:rsidR="00725FE2">
        <w:t>BpS</w:t>
      </w:r>
      <w:r>
        <w:t xml:space="preserve"> includes open canopied shrublands of typically saline basins, alluvial slopes and plains across the Intermountain </w:t>
      </w:r>
      <w:r w:rsidR="001B4014">
        <w:t>West</w:t>
      </w:r>
      <w:r>
        <w:t xml:space="preserve"> U</w:t>
      </w:r>
      <w:r w:rsidR="00370DD7">
        <w:t xml:space="preserve">nited </w:t>
      </w:r>
      <w:r>
        <w:t>S</w:t>
      </w:r>
      <w:r w:rsidR="00370DD7">
        <w:t>tates</w:t>
      </w:r>
      <w:r>
        <w:t>. Substrates are often saline and calcareous, medium to fine textured, alkaline soils, but include some coarser textured soils.</w:t>
      </w:r>
    </w:p>
    <w:p w:rsidR="007561EC" w:rsidP="007561EC" w:rsidRDefault="007561EC" w14:paraId="64CC1F1D" w14:textId="77777777"/>
    <w:p w:rsidR="007561EC" w:rsidP="007561EC" w:rsidRDefault="007561EC" w14:paraId="05D28231" w14:textId="2370C8E5">
      <w:r>
        <w:t>This system is comprised of arid to semi-arid shrublands on lowland and upland sites usually at elevations between 1</w:t>
      </w:r>
      <w:r w:rsidR="00CD7E1F">
        <w:t>,</w:t>
      </w:r>
      <w:r>
        <w:t>520-2</w:t>
      </w:r>
      <w:r w:rsidR="00CD7E1F">
        <w:t>,</w:t>
      </w:r>
      <w:r>
        <w:t>200m (4</w:t>
      </w:r>
      <w:r w:rsidR="00CD7E1F">
        <w:t>,</w:t>
      </w:r>
      <w:r>
        <w:t>987-7</w:t>
      </w:r>
      <w:r w:rsidR="00CD7E1F">
        <w:t>,</w:t>
      </w:r>
      <w:r>
        <w:t>218ft), although it might be lower in eastern C</w:t>
      </w:r>
      <w:r w:rsidR="00370DD7">
        <w:t>olorado</w:t>
      </w:r>
      <w:r>
        <w:t xml:space="preserve">. This type occurs from lower slopes to valley bottoms. Soils are often alkaline or calcareous. Soil permeability ranges from high to low, with more impermeable soils occurring in valley bottoms. Water ponds on alkaline bottoms. Texture is variable becoming finer toward valley bottoms. Many soils are derived from alluvium. Average annual precipitation ranges from 5-10in. </w:t>
      </w:r>
    </w:p>
    <w:p w:rsidR="007561EC" w:rsidP="007561EC" w:rsidRDefault="007561EC" w14:paraId="77D93F6E" w14:textId="77777777"/>
    <w:p w:rsidR="007561EC" w:rsidP="007561EC" w:rsidRDefault="007561EC" w14:paraId="6463508D" w14:textId="044A591F">
      <w:r>
        <w:t>In the Great Basin, summers are hot and dry with many days reaching 100</w:t>
      </w:r>
      <w:r w:rsidR="00370DD7">
        <w:t xml:space="preserve">̊ </w:t>
      </w:r>
      <w:r>
        <w:t>F. Spring is the only dependable growing season with moisture both from winter and spring precipitation. Cool springs can delay the onset of plant growth and drought can curtail the length of active spring growth. Freezing temperatures are common November through April.</w:t>
      </w:r>
    </w:p>
    <w:p w:rsidR="007561EC" w:rsidP="007561EC" w:rsidRDefault="007561EC" w14:paraId="51161926" w14:textId="77777777"/>
    <w:p w:rsidR="007561EC" w:rsidP="007561EC" w:rsidRDefault="007561EC" w14:paraId="57CF9E2C" w14:textId="38D7B2BD">
      <w:r>
        <w:t xml:space="preserve">In the Great Plains, this is typically a system of extreme climatic conditions, with warm to hot summers and freezing winters. Annual precipitation ranges from </w:t>
      </w:r>
      <w:r w:rsidR="00370DD7">
        <w:t>~</w:t>
      </w:r>
      <w:r w:rsidR="00CD7E1F">
        <w:t>5-13 in (</w:t>
      </w:r>
      <w:r>
        <w:t>13-33cm</w:t>
      </w:r>
      <w:r w:rsidR="00CD7E1F">
        <w:t>)</w:t>
      </w:r>
      <w:r>
        <w:t xml:space="preserve">. In much of </w:t>
      </w:r>
      <w:r>
        <w:lastRenderedPageBreak/>
        <w:t xml:space="preserve">the </w:t>
      </w:r>
      <w:r w:rsidR="00725FE2">
        <w:t>BpS</w:t>
      </w:r>
      <w:r>
        <w:t>, the period of greatest moisture will be mid to late summer, although in the more northern areas a moist period is to be expected in the cold part of the year (Colorado Natural Heritage Program 2006).</w:t>
      </w:r>
    </w:p>
    <w:p w:rsidR="007561EC" w:rsidP="007561EC" w:rsidRDefault="007561EC" w14:paraId="52F3CFE1" w14:textId="77777777">
      <w:pPr>
        <w:pStyle w:val="InfoPara"/>
      </w:pPr>
      <w:r>
        <w:t>Vegetation Description</w:t>
      </w:r>
    </w:p>
    <w:p w:rsidR="007561EC" w:rsidP="007561EC" w:rsidRDefault="007561EC" w14:paraId="6E7AD908" w14:textId="4081DF48">
      <w:r>
        <w:t xml:space="preserve">The vegetation is characterized by a typically open to moderately dense shrubland composed of one or more </w:t>
      </w:r>
      <w:proofErr w:type="spellStart"/>
      <w:r>
        <w:t>Atriplex</w:t>
      </w:r>
      <w:proofErr w:type="spellEnd"/>
      <w:r>
        <w:t xml:space="preserve"> species.</w:t>
      </w:r>
      <w:r w:rsidR="00F415E1">
        <w:t xml:space="preserve"> </w:t>
      </w:r>
      <w:r>
        <w:t xml:space="preserve">This </w:t>
      </w:r>
      <w:r w:rsidR="00725FE2">
        <w:t>BpS</w:t>
      </w:r>
      <w:r>
        <w:t xml:space="preserve"> includes low (&lt;3ft) and medium-sized shrubs found widely scattered (often 20-30 feet apart), to high density (3-4 plants per sq. m) shrubs interspersed with low to mid-height bunch grasses. Common shrubs are shadscale, </w:t>
      </w:r>
      <w:proofErr w:type="spellStart"/>
      <w:r>
        <w:t>winterfat</w:t>
      </w:r>
      <w:proofErr w:type="spellEnd"/>
      <w:r>
        <w:t xml:space="preserve">, </w:t>
      </w:r>
      <w:proofErr w:type="spellStart"/>
      <w:r>
        <w:t>fourwing</w:t>
      </w:r>
      <w:proofErr w:type="spellEnd"/>
      <w:r>
        <w:t xml:space="preserve"> saltbush, </w:t>
      </w:r>
      <w:proofErr w:type="spellStart"/>
      <w:r>
        <w:t>horsebrush</w:t>
      </w:r>
      <w:proofErr w:type="spellEnd"/>
      <w:r>
        <w:t xml:space="preserve">, low rabbitbrush, broom snakeweed, and spiny </w:t>
      </w:r>
      <w:proofErr w:type="spellStart"/>
      <w:r>
        <w:t>hopsage</w:t>
      </w:r>
      <w:proofErr w:type="spellEnd"/>
      <w:r>
        <w:t xml:space="preserve">, and </w:t>
      </w:r>
      <w:proofErr w:type="spellStart"/>
      <w:r>
        <w:t>Lycium</w:t>
      </w:r>
      <w:proofErr w:type="spellEnd"/>
      <w:r>
        <w:t xml:space="preserve"> pallidum in southeast C</w:t>
      </w:r>
      <w:r w:rsidR="00370DD7">
        <w:t>olorado</w:t>
      </w:r>
      <w:r>
        <w:t xml:space="preserve">. Some of these will dominate more than others depending on the site. Common bunch grass species are Indian </w:t>
      </w:r>
      <w:proofErr w:type="spellStart"/>
      <w:r>
        <w:t>ricegrass</w:t>
      </w:r>
      <w:proofErr w:type="spellEnd"/>
      <w:r>
        <w:t xml:space="preserve">, needle-and-thread and purple three-awn, whereas common rhizomatous/sod forming grasses are </w:t>
      </w:r>
      <w:proofErr w:type="spellStart"/>
      <w:r>
        <w:t>galleta</w:t>
      </w:r>
      <w:proofErr w:type="spellEnd"/>
      <w:r>
        <w:t xml:space="preserve"> grass, sand </w:t>
      </w:r>
      <w:proofErr w:type="spellStart"/>
      <w:r>
        <w:t>dropseed</w:t>
      </w:r>
      <w:proofErr w:type="spellEnd"/>
      <w:r>
        <w:t xml:space="preserve"> and blue </w:t>
      </w:r>
      <w:proofErr w:type="spellStart"/>
      <w:r>
        <w:t>grama</w:t>
      </w:r>
      <w:proofErr w:type="spellEnd"/>
      <w:r>
        <w:t xml:space="preserve">. Globe mallows are the most common and widespread forbs. The understory grasses and forbs are salt-tolerant, not particularly drought tolerant, and are variably abundant. The relative abundance of species may vary in a patchwork pattern across the landscape in relation to subtle differences in soils and reflect variation in disturbance history. </w:t>
      </w:r>
    </w:p>
    <w:p w:rsidR="007561EC" w:rsidP="007561EC" w:rsidRDefault="007561EC" w14:paraId="79E4F021" w14:textId="77777777"/>
    <w:p w:rsidR="007561EC" w:rsidP="007561EC" w:rsidRDefault="007561EC" w14:paraId="5EDD154D" w14:textId="77777777">
      <w:r>
        <w:t>Total cover rarely exceeds 25% and annual precipitation is closely linked to prior 12 months' precipitation. Stand replacing disturbances (insects, extended wet periods and drought) shift dominance between shrub and grass species. Following drought, the system will tend more toward class C (more shrub prevalence). Following fire and extended wet periods, the system will tend more toward class A (greater grass prevalence).</w:t>
      </w:r>
    </w:p>
    <w:p w:rsidR="007561EC" w:rsidP="007561EC" w:rsidRDefault="007561EC" w14:paraId="628719CA" w14:textId="77777777">
      <w:pPr>
        <w:pStyle w:val="InfoPara"/>
      </w:pPr>
      <w:r>
        <w:t>BpS Dominant and Indicator Species</w:t>
      </w:r>
    </w:p>
    <w:p>
      <w:r>
        <w:rPr>
          <w:sz w:val="16"/>
        </w:rPr>
        <w:t>Species names are from the NRCS PLANTS database. Check species codes at http://plants.usda.gov.</w:t>
      </w:r>
    </w:p>
    <w:p w:rsidR="007561EC" w:rsidP="007561EC" w:rsidRDefault="007561EC" w14:paraId="18335516" w14:textId="77777777">
      <w:pPr>
        <w:pStyle w:val="InfoPara"/>
      </w:pPr>
      <w:r>
        <w:t>Disturbance Description</w:t>
      </w:r>
    </w:p>
    <w:p w:rsidR="007561EC" w:rsidP="007561EC" w:rsidRDefault="007561EC" w14:paraId="0453E890" w14:textId="1B339344">
      <w:r>
        <w:t>Under reference conditions disturbances were unpredictable, but flooding, drought, insects</w:t>
      </w:r>
      <w:r w:rsidR="00370DD7">
        <w:t>,</w:t>
      </w:r>
      <w:r>
        <w:t xml:space="preserve"> and fire may all occur in these systems. Extended wet periods tended to favor perennial grass development, while extended drought tended to favor shrub development. </w:t>
      </w:r>
    </w:p>
    <w:p w:rsidR="007561EC" w:rsidP="007561EC" w:rsidRDefault="007561EC" w14:paraId="220D9F4D" w14:textId="77777777"/>
    <w:p w:rsidR="007561EC" w:rsidP="007561EC" w:rsidRDefault="007561EC" w14:paraId="7FA50F48" w14:textId="24A546AF">
      <w:r>
        <w:t>Documented Mormon cricket/grasshopper outbreaks since settlement were associated with drought; outbreaks cause shifts in composition amongst dominant species, but do not typically cause shifts to different seral stages. Therefore</w:t>
      </w:r>
      <w:r w:rsidR="00370DD7">
        <w:t>,</w:t>
      </w:r>
      <w:r>
        <w:t xml:space="preserve"> insect disturbance was not modeled. During outbreaks Mormon crickets prefer open, low plant communities. Herbaceous communities and the herbaceous component of mixed communities were more susceptible to cricket grazing.</w:t>
      </w:r>
    </w:p>
    <w:p w:rsidR="007561EC" w:rsidP="007561EC" w:rsidRDefault="007561EC" w14:paraId="7A4833D7" w14:textId="77777777"/>
    <w:p w:rsidR="007561EC" w:rsidP="007561EC" w:rsidRDefault="007561EC" w14:paraId="69816484" w14:textId="515F935D">
      <w:r>
        <w:t xml:space="preserve">Fire was rare and limited to more mesic sites (and moist periods) with high grass productivity. </w:t>
      </w:r>
      <w:r w:rsidR="00CD7E1F">
        <w:t xml:space="preserve">Great Plains modelers felt that this BpS would probably experience more frequent fire on the Plains than in the Great Basin and Southwest because the plains receive more precipitation and therefore have more grass cover. Fire could also move into this BpS from adjacent </w:t>
      </w:r>
      <w:r w:rsidR="00370DD7">
        <w:t>prairies</w:t>
      </w:r>
      <w:r w:rsidR="00CD7E1F">
        <w:t xml:space="preserve"> in the </w:t>
      </w:r>
      <w:r w:rsidR="00CD7E1F">
        <w:lastRenderedPageBreak/>
        <w:t>Plains.</w:t>
      </w:r>
      <w:r>
        <w:t xml:space="preserve"> In some cases this system is more productive than shortgrass with the same weather fluctuations (so higher fire frequency?) but often with patchy cover with lots of bare ground (might be related to management of the last 100yrs, not pre-European) that might limit fire sprea</w:t>
      </w:r>
      <w:r w:rsidRPr="00CD7E1F">
        <w:t xml:space="preserve">d. </w:t>
      </w:r>
      <w:r>
        <w:t>Reviewers for Great Basin indicated that there is no evidence for fire in salt desert shrub in the Great Basin during presettlement</w:t>
      </w:r>
      <w:r w:rsidR="00725FE2">
        <w:t xml:space="preserve"> (see Comments for more discussion). </w:t>
      </w:r>
    </w:p>
    <w:p w:rsidR="007561EC" w:rsidP="007561EC" w:rsidRDefault="007561EC" w14:paraId="23F9FCD6" w14:textId="77777777"/>
    <w:p w:rsidR="007561EC" w:rsidP="007561EC" w:rsidRDefault="007561EC" w14:paraId="48657243" w14:textId="77777777">
      <w:r>
        <w:t>Native American manipulation of salt desert shrub plant communities was minimal. Grass seed may have been one of the more important salt desert shrub crops. It is unlikely that native Americans manipulated the vegetation to encourage grass seed.</w:t>
      </w:r>
    </w:p>
    <w:p w:rsidR="007561EC" w:rsidP="007561EC" w:rsidRDefault="007561EC" w14:paraId="76DD49FB" w14:textId="7437126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561EC" w:rsidP="007561EC" w:rsidRDefault="007561EC" w14:paraId="6407A3A5" w14:textId="77777777">
      <w:pPr>
        <w:pStyle w:val="InfoPara"/>
      </w:pPr>
      <w:r>
        <w:t>Scale Description</w:t>
      </w:r>
    </w:p>
    <w:p w:rsidR="007561EC" w:rsidP="007561EC" w:rsidRDefault="007561EC" w14:paraId="141DE65B" w14:textId="77777777">
      <w:r>
        <w:t xml:space="preserve">Disturbance scale was variable during presettlement. Droughts and extended wet periods could be region wide, or more local. A series of high water years or drought could affect whole basins. </w:t>
      </w:r>
    </w:p>
    <w:p w:rsidR="007561EC" w:rsidP="007561EC" w:rsidRDefault="007561EC" w14:paraId="5A1AFCBC" w14:textId="77777777"/>
    <w:p w:rsidR="007561EC" w:rsidP="007561EC" w:rsidRDefault="007561EC" w14:paraId="585EA3AB" w14:textId="0F698EBD">
      <w:r>
        <w:t xml:space="preserve">Mormon cricket disturbances could affect </w:t>
      </w:r>
      <w:r w:rsidR="00370DD7">
        <w:t>100s-1,000s of acres</w:t>
      </w:r>
      <w:r>
        <w:t xml:space="preserve"> for years</w:t>
      </w:r>
      <w:r w:rsidR="00370DD7">
        <w:t xml:space="preserve">, </w:t>
      </w:r>
      <w:r>
        <w:t xml:space="preserve">to 1-2 decades. </w:t>
      </w:r>
    </w:p>
    <w:p w:rsidR="007561EC" w:rsidP="007561EC" w:rsidRDefault="007561EC" w14:paraId="41B9BC20" w14:textId="77777777"/>
    <w:p w:rsidR="007561EC" w:rsidP="007561EC" w:rsidRDefault="007561EC" w14:paraId="0D72EBC6" w14:textId="0A5FD335">
      <w:r>
        <w:t xml:space="preserve">Most fires were rare and less than one acre in the Great Basin, but may exceed </w:t>
      </w:r>
      <w:r w:rsidR="00370DD7">
        <w:t>100s/</w:t>
      </w:r>
      <w:r>
        <w:t>acres with a good grass crop. In the Great Plains, it was more likely that fires would be bigger because there is more consistent grass cover.</w:t>
      </w:r>
    </w:p>
    <w:p w:rsidR="007561EC" w:rsidP="007561EC" w:rsidRDefault="007561EC" w14:paraId="047E1B85" w14:textId="77777777">
      <w:pPr>
        <w:pStyle w:val="InfoPara"/>
      </w:pPr>
      <w:r>
        <w:t>Adjacency or Identification Concerns</w:t>
      </w:r>
    </w:p>
    <w:p w:rsidR="007561EC" w:rsidP="007561EC" w:rsidRDefault="007561EC" w14:paraId="74F261CE" w14:textId="77777777">
      <w:r>
        <w:t>This BpS contains the typical Great Basin salt desert shrub communities. Salt desert shrub is also common in the Wyoming big sagebrush community and there is some species overlap with other BpS, including Inter-Mountain Basins Semi-Desert Shrub Steppe (1127). A wide range of salt desert shrubs can occur in this group.</w:t>
      </w:r>
    </w:p>
    <w:p w:rsidR="007561EC" w:rsidP="007561EC" w:rsidRDefault="007561EC" w14:paraId="119F0749" w14:textId="77777777"/>
    <w:p w:rsidR="007561EC" w:rsidP="007561EC" w:rsidRDefault="007561EC" w14:paraId="1CE74148" w14:textId="5517DEAE">
      <w:r>
        <w:t xml:space="preserve">Upland salt desert shrub communities are easily invaded and, in the short term at least, replaced by cheatgrass. Other nonnative problematic annuals include </w:t>
      </w:r>
      <w:proofErr w:type="spellStart"/>
      <w:r>
        <w:t>halogeton</w:t>
      </w:r>
      <w:proofErr w:type="spellEnd"/>
      <w:r>
        <w:t>, Russian thistle, and several mustards. Through central U</w:t>
      </w:r>
      <w:r w:rsidR="00370DD7">
        <w:t>tah</w:t>
      </w:r>
      <w:r>
        <w:t xml:space="preserve"> and east central N</w:t>
      </w:r>
      <w:r w:rsidR="00370DD7">
        <w:t>evada</w:t>
      </w:r>
      <w:r>
        <w:t xml:space="preserve"> this group is susceptible to invasion by </w:t>
      </w:r>
      <w:proofErr w:type="spellStart"/>
      <w:r>
        <w:t>squarrose</w:t>
      </w:r>
      <w:proofErr w:type="spellEnd"/>
      <w:r>
        <w:t xml:space="preserve"> knapweed. More mesic areas can be invaded by tall </w:t>
      </w:r>
      <w:proofErr w:type="spellStart"/>
      <w:r>
        <w:t>whitetop</w:t>
      </w:r>
      <w:proofErr w:type="spellEnd"/>
      <w:r>
        <w:t xml:space="preserve"> and hoary cress. All three are noxious weeds in Great Basin states. Many of these species can also occur in the Great Plains.</w:t>
      </w:r>
    </w:p>
    <w:p w:rsidR="007561EC" w:rsidP="007561EC" w:rsidRDefault="007561EC" w14:paraId="6EC01EC0" w14:textId="77777777"/>
    <w:p w:rsidR="007561EC" w:rsidP="007561EC" w:rsidRDefault="007561EC" w14:paraId="5B68A369" w14:textId="50ADC3C3">
      <w:r>
        <w:t xml:space="preserve">This group generally lies above playas and lakes. It tends to be the lowest vegetation group in elevation. Both to the north and up slope it is bordered by low elevation big sagebrush groups, commonly </w:t>
      </w:r>
      <w:r w:rsidRPr="001B4014" w:rsidR="00725FE2">
        <w:rPr>
          <w:i/>
        </w:rPr>
        <w:t>Artemisia tridentata</w:t>
      </w:r>
      <w:r w:rsidR="00725FE2">
        <w:t xml:space="preserve"> ssp. </w:t>
      </w:r>
      <w:proofErr w:type="spellStart"/>
      <w:r w:rsidRPr="001B4014" w:rsidR="00725FE2">
        <w:rPr>
          <w:i/>
        </w:rPr>
        <w:t>wyomingensis</w:t>
      </w:r>
      <w:proofErr w:type="spellEnd"/>
      <w:r w:rsidRPr="001B4014" w:rsidR="00725FE2">
        <w:rPr>
          <w:i/>
        </w:rPr>
        <w:t xml:space="preserve">, Artemisia </w:t>
      </w:r>
      <w:r w:rsidR="00370DD7">
        <w:rPr>
          <w:i/>
        </w:rPr>
        <w:t>arbuscular,</w:t>
      </w:r>
      <w:r w:rsidR="00725FE2">
        <w:t xml:space="preserve"> and </w:t>
      </w:r>
      <w:r w:rsidRPr="001B4014" w:rsidR="00725FE2">
        <w:rPr>
          <w:i/>
        </w:rPr>
        <w:t>Artemisia nova</w:t>
      </w:r>
      <w:r w:rsidR="00725FE2">
        <w:t xml:space="preserve"> </w:t>
      </w:r>
      <w:r>
        <w:t xml:space="preserve">communities, and sometimes by juniper and pinyon steppe. To the south this group is bordered by Mojave Desert transition communities. </w:t>
      </w:r>
    </w:p>
    <w:p w:rsidR="007561EC" w:rsidP="007561EC" w:rsidRDefault="007561EC" w14:paraId="5851D021" w14:textId="77777777"/>
    <w:p w:rsidR="007561EC" w:rsidP="007561EC" w:rsidRDefault="007561EC" w14:paraId="55AA6BC9" w14:textId="77777777">
      <w:r>
        <w:t xml:space="preserve">In the Great Plains, this type is often adjacent to greasewood flats, </w:t>
      </w:r>
      <w:proofErr w:type="spellStart"/>
      <w:r>
        <w:t>sandsage</w:t>
      </w:r>
      <w:proofErr w:type="spellEnd"/>
      <w:r>
        <w:t xml:space="preserve"> or shortgrass prairie.</w:t>
      </w:r>
    </w:p>
    <w:p w:rsidR="007561EC" w:rsidP="007561EC" w:rsidRDefault="007561EC" w14:paraId="05F5EA25" w14:textId="77777777">
      <w:pPr>
        <w:pStyle w:val="InfoPara"/>
      </w:pPr>
      <w:r>
        <w:t>Issues or Problems</w:t>
      </w:r>
    </w:p>
    <w:p w:rsidR="007561EC" w:rsidP="007561EC" w:rsidRDefault="007561EC" w14:paraId="4624450A" w14:textId="77777777">
      <w:r>
        <w:t xml:space="preserve">Lack of references limited model development. There was little to no information about the early succession species and their relationships in this system prior to the advent of aggressive and noxious non-natives. Because of the pervasive replacement of native, </w:t>
      </w:r>
      <w:r w:rsidR="00F415E1">
        <w:t>early succession species by non-</w:t>
      </w:r>
      <w:r>
        <w:t>natives today, an adequate description of the forb and grass early seral communities may be difficult to complete.</w:t>
      </w:r>
    </w:p>
    <w:p w:rsidR="007561EC" w:rsidP="007561EC" w:rsidRDefault="007561EC" w14:paraId="787961ED" w14:textId="77777777"/>
    <w:p w:rsidR="007561EC" w:rsidP="007561EC" w:rsidRDefault="007561EC" w14:paraId="017A20DA" w14:textId="14F69C4B">
      <w:r>
        <w:t>Since disturbance is rare and unpredictable, the disturbance and succession pathways were difficult to model.</w:t>
      </w:r>
      <w:r w:rsidR="00725FE2">
        <w:t xml:space="preserve"> </w:t>
      </w:r>
      <w:r>
        <w:t xml:space="preserve">Little to no information on fire frequency, so </w:t>
      </w:r>
      <w:r w:rsidR="00370DD7">
        <w:t xml:space="preserve">mean fire return intervals </w:t>
      </w:r>
      <w:r>
        <w:t>for Great Plains are conjecture.</w:t>
      </w:r>
    </w:p>
    <w:p w:rsidR="007561EC" w:rsidP="007561EC" w:rsidRDefault="007561EC" w14:paraId="454B026B" w14:textId="77777777">
      <w:pPr>
        <w:pStyle w:val="InfoPara"/>
      </w:pPr>
      <w:r>
        <w:t>Native Uncharacteristic Conditions</w:t>
      </w:r>
    </w:p>
    <w:p w:rsidR="007561EC" w:rsidP="007561EC" w:rsidRDefault="007561EC" w14:paraId="69A897B0" w14:textId="77777777"/>
    <w:p w:rsidR="007561EC" w:rsidP="007561EC" w:rsidRDefault="007561EC" w14:paraId="03D037EC" w14:textId="77777777">
      <w:pPr>
        <w:pStyle w:val="InfoPara"/>
      </w:pPr>
      <w:r>
        <w:t>Comments</w:t>
      </w:r>
    </w:p>
    <w:p w:rsidRPr="00517D95" w:rsidR="00295E6B" w:rsidP="00295E6B" w:rsidRDefault="00295E6B" w14:paraId="50CEA0A4" w14:textId="77777777">
      <w:r w:rsidRPr="00951358">
        <w:t>During the BpS Review in 2017,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00295E6B" w:rsidP="00295E6B" w:rsidRDefault="00295E6B" w14:paraId="21F583FA" w14:textId="353C02A2">
      <w:r>
        <w:tab/>
        <w:t xml:space="preserve">-What is an appropriate fire frequency and severity for this BpS? There is a wide variance in fire frequencies listed among the model set for this BpS ranging from a couple hundred to a couple thousand years. Sands stated in his review that this variation “is a reflection of the lack of data and knowledge on this system rather than actual variation among the mapzones.”  LANDFIRE National reviewers for </w:t>
      </w:r>
      <w:r w:rsidR="001B4014">
        <w:t xml:space="preserve">MZs </w:t>
      </w:r>
      <w:r>
        <w:t>7, 8, 9, 15, 16, 22, 23, 24, 27 and 28 indicated that there is no evidence for fire in salt desert shrub during pre-settlement. Research from the US</w:t>
      </w:r>
      <w:r w:rsidR="001B4014">
        <w:t xml:space="preserve"> </w:t>
      </w:r>
      <w:r>
        <w:t>F</w:t>
      </w:r>
      <w:r w:rsidR="001B4014">
        <w:t xml:space="preserve">orest </w:t>
      </w:r>
      <w:r>
        <w:t>S</w:t>
      </w:r>
      <w:r w:rsidR="001B4014">
        <w:t>ervice</w:t>
      </w:r>
      <w:r>
        <w:t xml:space="preserve"> Desert Experimental Range supports this</w:t>
      </w:r>
      <w:r w:rsidR="001B4014">
        <w:t>,</w:t>
      </w:r>
      <w:r>
        <w:t xml:space="preserve"> and indicates that the reference condition would have been shifting mosaics of communities based of drought, flooding and insect outbreaks.</w:t>
      </w:r>
    </w:p>
    <w:p w:rsidR="00295E6B" w:rsidP="00295E6B" w:rsidRDefault="00295E6B" w14:paraId="62D4E3D6" w14:textId="0DCE3A16">
      <w:r>
        <w:tab/>
        <w:t xml:space="preserve">-Should the concept represented by this BpS/Ecological System be revised? Sands noted that this type </w:t>
      </w:r>
      <w:proofErr w:type="gramStart"/>
      <w:r>
        <w:t>actually includes</w:t>
      </w:r>
      <w:proofErr w:type="gramEnd"/>
      <w:r>
        <w:t xml:space="preserve"> a number of very different vegetation communities: 1) greasewood communities, occupying seasonally saturated lowland soils, grow large, dense shrublands, sometimes with a dense </w:t>
      </w:r>
      <w:proofErr w:type="spellStart"/>
      <w:r>
        <w:t>saltgrass</w:t>
      </w:r>
      <w:proofErr w:type="spellEnd"/>
      <w:r>
        <w:t xml:space="preserve"> herbaceous layer and 2) shadscale communities, occupying well drained upland soils, grow, short, widely spaced shrubs with sparse herbaceous interspaces. Kori Blankenship noted that </w:t>
      </w:r>
      <w:r w:rsidR="001B4014">
        <w:t xml:space="preserve">MZs </w:t>
      </w:r>
      <w:r>
        <w:t xml:space="preserve">6/12/13/17, 18/19/21, and 27/33 describe greasewood as an adjacent community, but in </w:t>
      </w:r>
      <w:r w:rsidR="001B4014">
        <w:t xml:space="preserve">MZs </w:t>
      </w:r>
      <w:r>
        <w:t xml:space="preserve">7/8/9 greasewood is included in the Mixed Salt Desert Scrub BpS concept. </w:t>
      </w:r>
    </w:p>
    <w:p w:rsidR="00295E6B" w:rsidP="007561EC" w:rsidRDefault="00295E6B" w14:paraId="4A161D24" w14:textId="77777777"/>
    <w:p w:rsidR="007561EC" w:rsidP="007561EC" w:rsidRDefault="00295E6B" w14:paraId="65FE0B4F" w14:textId="364F22CB">
      <w:r>
        <w:t xml:space="preserve">During the </w:t>
      </w:r>
      <w:r w:rsidR="001B4014">
        <w:t>2017 BpS r</w:t>
      </w:r>
      <w:r>
        <w:t>eview</w:t>
      </w:r>
      <w:r w:rsidR="001B4014">
        <w:t>,</w:t>
      </w:r>
      <w:r>
        <w:t xml:space="preserve"> </w:t>
      </w:r>
      <w:r w:rsidR="00D46A22">
        <w:t xml:space="preserve">the </w:t>
      </w:r>
      <w:r w:rsidR="001B4014">
        <w:t>MZ</w:t>
      </w:r>
      <w:r w:rsidR="00D46A22">
        <w:t xml:space="preserve">33 model was combined with </w:t>
      </w:r>
      <w:r w:rsidR="001B4014">
        <w:t>MZ</w:t>
      </w:r>
      <w:r w:rsidR="00D46A22">
        <w:t>27 (</w:t>
      </w:r>
      <w:r w:rsidR="00725FE2">
        <w:t xml:space="preserve">BpS </w:t>
      </w:r>
      <w:r w:rsidR="00D46A22">
        <w:t>10812</w:t>
      </w:r>
      <w:r w:rsidR="00725FE2">
        <w:t xml:space="preserve"> from </w:t>
      </w:r>
      <w:r w:rsidR="001B4014">
        <w:t>MZ</w:t>
      </w:r>
      <w:r w:rsidR="00725FE2">
        <w:t>27</w:t>
      </w:r>
      <w:r w:rsidR="00D46A22">
        <w:t xml:space="preserve">, northern split of this model for </w:t>
      </w:r>
      <w:r w:rsidR="001B4014">
        <w:t>MZ</w:t>
      </w:r>
      <w:r w:rsidR="00D46A22">
        <w:t xml:space="preserve">27) because the models and descriptions were identical. </w:t>
      </w:r>
      <w:r w:rsidR="00C802BF">
        <w:t xml:space="preserve">During LANDFIRE National Terri Schulz adjusted the model for </w:t>
      </w:r>
      <w:r w:rsidR="001B4014">
        <w:t>MZs</w:t>
      </w:r>
      <w:r w:rsidR="00C802BF">
        <w:t xml:space="preserve">27 and 33. </w:t>
      </w:r>
    </w:p>
    <w:p w:rsidR="00D4722C" w:rsidP="00D4722C" w:rsidRDefault="00D4722C" w14:paraId="5E04C6D7" w14:textId="77777777">
      <w:pPr>
        <w:rPr>
          <w:b/>
        </w:rPr>
      </w:pPr>
    </w:p>
    <w:p w:rsidR="007561EC" w:rsidP="007561EC" w:rsidRDefault="007561EC" w14:paraId="0DEBEF27" w14:textId="77777777">
      <w:pPr>
        <w:pStyle w:val="ReportSection"/>
      </w:pPr>
      <w:r>
        <w:t>Succession Classes</w:t>
      </w:r>
    </w:p>
    <w:p w:rsidR="007561EC" w:rsidP="007561EC" w:rsidRDefault="007561EC" w14:paraId="2F42554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561EC" w:rsidP="007561EC" w:rsidRDefault="007561EC" w14:paraId="1ECE61C8"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7561EC" w:rsidP="007561EC" w:rsidRDefault="007561EC" w14:paraId="39A2EEB9" w14:textId="77777777"/>
    <w:p w:rsidR="007561EC" w:rsidP="007561EC" w:rsidRDefault="007561EC" w14:paraId="3AAD05E6" w14:textId="77777777">
      <w:pPr>
        <w:pStyle w:val="SClassInfoPara"/>
      </w:pPr>
      <w:r>
        <w:t>Indicator Species</w:t>
      </w:r>
    </w:p>
    <w:p w:rsidR="007561EC" w:rsidP="007561EC" w:rsidRDefault="007561EC" w14:paraId="7767B706" w14:textId="77777777"/>
    <w:p w:rsidR="007561EC" w:rsidP="007561EC" w:rsidRDefault="007561EC" w14:paraId="60E563DA" w14:textId="77777777">
      <w:pPr>
        <w:pStyle w:val="SClassInfoPara"/>
      </w:pPr>
      <w:r>
        <w:t>Description</w:t>
      </w:r>
    </w:p>
    <w:p w:rsidR="007561EC" w:rsidP="007561EC" w:rsidRDefault="00CD7E1F" w14:paraId="5B349A01" w14:textId="62E2F677">
      <w:r>
        <w:t>Community dominated by herbaceous vegetation with widely scattered shrubs.  Herbaceous vegetati</w:t>
      </w:r>
      <w:r w:rsidR="00725FE2">
        <w:t xml:space="preserve">on seldom more than 20% cover. </w:t>
      </w:r>
      <w:r w:rsidR="007561EC">
        <w:t xml:space="preserve">Extended wet periods </w:t>
      </w:r>
      <w:r>
        <w:t>were modeled as wind/weather/stress.</w:t>
      </w:r>
      <w:r w:rsidR="00F415E1">
        <w:t xml:space="preserve"> During a drought </w:t>
      </w:r>
      <w:r w:rsidR="007561EC">
        <w:t>vegetation will follow an alternative succession pathway to class C.</w:t>
      </w:r>
    </w:p>
    <w:p w:rsidR="007561EC" w:rsidP="007561EC" w:rsidRDefault="007561EC" w14:paraId="0C050337" w14:textId="77777777"/>
    <w:p>
      <w:r>
        <w:rPr>
          <w:i/>
          <w:u w:val="single"/>
        </w:rPr>
        <w:t>Maximum Tree Size Class</w:t>
      </w:r>
      <w:br/>
      <w:r>
        <w:t>None</w:t>
      </w:r>
    </w:p>
    <w:p w:rsidR="007561EC" w:rsidP="007561EC" w:rsidRDefault="007561EC" w14:paraId="37590935" w14:textId="77777777">
      <w:pPr>
        <w:pStyle w:val="InfoPara"/>
        <w:pBdr>
          <w:top w:val="single" w:color="auto" w:sz="4" w:space="1"/>
        </w:pBdr>
      </w:pPr>
      <w:r>
        <w:t>Class B</w:t>
      </w:r>
      <w:r>
        <w:tab/>
        <w:t>60</w:t>
      </w:r>
      <w:r w:rsidR="002A3B10">
        <w:tab/>
      </w:r>
      <w:r w:rsidR="002A3B10">
        <w:tab/>
      </w:r>
      <w:r w:rsidR="002A3B10">
        <w:tab/>
      </w:r>
      <w:r w:rsidR="002A3B10">
        <w:tab/>
      </w:r>
      <w:r w:rsidR="004F7795">
        <w:t>Mid Development 1 - Open</w:t>
      </w:r>
    </w:p>
    <w:p w:rsidR="007561EC" w:rsidP="007561EC" w:rsidRDefault="007561EC" w14:paraId="4B8F274F" w14:textId="77777777"/>
    <w:p w:rsidR="007561EC" w:rsidP="007561EC" w:rsidRDefault="007561EC" w14:paraId="4DE3E2CE" w14:textId="77777777">
      <w:pPr>
        <w:pStyle w:val="SClassInfoPara"/>
      </w:pPr>
      <w:r>
        <w:t>Indicator Species</w:t>
      </w:r>
    </w:p>
    <w:p w:rsidR="007561EC" w:rsidP="007561EC" w:rsidRDefault="007561EC" w14:paraId="7AEC4385" w14:textId="77777777"/>
    <w:p w:rsidR="007561EC" w:rsidP="007561EC" w:rsidRDefault="007561EC" w14:paraId="54E73B67" w14:textId="77777777">
      <w:pPr>
        <w:pStyle w:val="SClassInfoPara"/>
      </w:pPr>
      <w:r>
        <w:t>Description</w:t>
      </w:r>
    </w:p>
    <w:p w:rsidR="007561EC" w:rsidP="007561EC" w:rsidRDefault="007561EC" w14:paraId="45DEC272" w14:textId="0E97D7EB">
      <w:r>
        <w:t xml:space="preserve">Discontinuous grass patches, and higher shrub canopy cover than in class A. </w:t>
      </w:r>
      <w:r w:rsidR="00CD7E1F">
        <w:t xml:space="preserve">Extended wet periods were modeled as wind/weather/stress. </w:t>
      </w:r>
      <w:r>
        <w:t>D</w:t>
      </w:r>
      <w:r w:rsidR="00F415E1">
        <w:t xml:space="preserve">uring extended drought periods, </w:t>
      </w:r>
      <w:r>
        <w:t xml:space="preserve">vegetation will shift to class C. </w:t>
      </w:r>
    </w:p>
    <w:p w:rsidR="007561EC" w:rsidP="007561EC" w:rsidRDefault="007561EC" w14:paraId="0DD67C10" w14:textId="77777777"/>
    <w:p>
      <w:r>
        <w:rPr>
          <w:i/>
          <w:u w:val="single"/>
        </w:rPr>
        <w:t>Maximum Tree Size Class</w:t>
      </w:r>
      <w:br/>
      <w:r>
        <w:t>None</w:t>
      </w:r>
    </w:p>
    <w:p w:rsidR="007561EC" w:rsidP="007561EC" w:rsidRDefault="007561EC" w14:paraId="786233D2" w14:textId="77777777">
      <w:pPr>
        <w:pStyle w:val="InfoPara"/>
        <w:pBdr>
          <w:top w:val="single" w:color="auto" w:sz="4" w:space="1"/>
        </w:pBdr>
      </w:pPr>
      <w:r>
        <w:t>Class C</w:t>
      </w:r>
      <w:r>
        <w:tab/>
        <w:t>36</w:t>
      </w:r>
      <w:r w:rsidR="002A3B10">
        <w:tab/>
      </w:r>
      <w:r w:rsidR="002A3B10">
        <w:tab/>
      </w:r>
      <w:r w:rsidR="002A3B10">
        <w:tab/>
      </w:r>
      <w:r w:rsidR="002A3B10">
        <w:tab/>
      </w:r>
      <w:r w:rsidR="004F7795">
        <w:t>Mid Development 2 - Open</w:t>
      </w:r>
    </w:p>
    <w:p w:rsidR="007561EC" w:rsidP="007561EC" w:rsidRDefault="007561EC" w14:paraId="565ACCBE" w14:textId="77777777"/>
    <w:p w:rsidR="007561EC" w:rsidP="007561EC" w:rsidRDefault="007561EC" w14:paraId="746D6E09" w14:textId="77777777">
      <w:pPr>
        <w:pStyle w:val="SClassInfoPara"/>
      </w:pPr>
      <w:r>
        <w:t>Indicator Species</w:t>
      </w:r>
    </w:p>
    <w:p w:rsidR="007561EC" w:rsidP="007561EC" w:rsidRDefault="007561EC" w14:paraId="20CF138D" w14:textId="77777777"/>
    <w:p w:rsidR="007561EC" w:rsidP="007561EC" w:rsidRDefault="007561EC" w14:paraId="432DD5A0" w14:textId="77777777">
      <w:pPr>
        <w:pStyle w:val="SClassInfoPara"/>
      </w:pPr>
      <w:r>
        <w:t>Description</w:t>
      </w:r>
    </w:p>
    <w:p w:rsidR="007561EC" w:rsidP="007561EC" w:rsidRDefault="007561EC" w14:paraId="506926F4" w14:textId="7AD98F0E">
      <w:r>
        <w:lastRenderedPageBreak/>
        <w:t>Grass is lacking, and shrub canopy cover is even higher than class</w:t>
      </w:r>
      <w:r w:rsidR="00F415E1">
        <w:t xml:space="preserve"> B. </w:t>
      </w:r>
      <w:r w:rsidR="00CD7E1F">
        <w:t xml:space="preserve">Extended wet periods were modeled as wind/weather/stress. </w:t>
      </w:r>
      <w:r w:rsidR="00F415E1">
        <w:t>The v</w:t>
      </w:r>
      <w:r>
        <w:t>egetation</w:t>
      </w:r>
      <w:r w:rsidR="00F415E1">
        <w:t xml:space="preserve"> eventually</w:t>
      </w:r>
      <w:r>
        <w:t xml:space="preserve"> moves back to class</w:t>
      </w:r>
      <w:r w:rsidR="00F415E1">
        <w:t xml:space="preserve"> B through succession</w:t>
      </w:r>
      <w:r w:rsidR="00CD7E1F">
        <w:t>, but d</w:t>
      </w:r>
      <w:r w:rsidR="00F415E1">
        <w:t xml:space="preserve">rought </w:t>
      </w:r>
      <w:r>
        <w:t xml:space="preserve">will maintain </w:t>
      </w:r>
      <w:r w:rsidR="00CD7E1F">
        <w:t>this</w:t>
      </w:r>
      <w:r>
        <w:t xml:space="preserve"> class. Fire would not carry in this class.</w:t>
      </w:r>
    </w:p>
    <w:p w:rsidR="007561EC" w:rsidP="007561EC" w:rsidRDefault="007561EC" w14:paraId="6D083195" w14:textId="77777777"/>
    <w:p w:rsidR="007561EC" w:rsidP="007561EC" w:rsidRDefault="007561EC" w14:paraId="6E632440" w14:textId="77777777">
      <w:r>
        <w:t>This seems to be the class that occurs due to drought.</w:t>
      </w:r>
    </w:p>
    <w:p w:rsidR="007561EC" w:rsidP="007561EC" w:rsidRDefault="007561EC" w14:paraId="6C72A6A8"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561EC" w:rsidP="007561EC" w:rsidRDefault="007561EC" w14:paraId="426635E5" w14:textId="77777777">
      <w:r>
        <w:t>Blaisdell, J.P. and R.C. Holmgren. 1984. Managing intermountain rangelands-salt-desert shrub ranges. General Technical Report INT-163. USDA Forest Service, Intermountain Forest and Range Experiment Station, Ogden, UT. 52 pp.</w:t>
      </w:r>
    </w:p>
    <w:p w:rsidR="007561EC" w:rsidP="007561EC" w:rsidRDefault="007561EC" w14:paraId="662E71A6" w14:textId="77777777"/>
    <w:p w:rsidR="007561EC" w:rsidP="007561EC" w:rsidRDefault="007561EC" w14:paraId="1ECAD6E2" w14:textId="77777777">
      <w:r>
        <w:t>Colorado Natural Heritage Program. 2006. Central Shortgrass Prairie Ecoregional Assessment: Terrestrial Ecological Systems Descriptions and Integrity Guidelines of the</w:t>
      </w:r>
    </w:p>
    <w:p w:rsidR="007561EC" w:rsidP="007561EC" w:rsidRDefault="007561EC" w14:paraId="66A24CF4" w14:textId="77777777">
      <w:r>
        <w:t>Central Shortgrass Prairie Ecoregion.</w:t>
      </w:r>
    </w:p>
    <w:p w:rsidR="007561EC" w:rsidP="007561EC" w:rsidRDefault="007561EC" w14:paraId="7B6F16F6" w14:textId="77777777"/>
    <w:p w:rsidR="007561EC" w:rsidP="007561EC" w:rsidRDefault="007561EC" w14:paraId="6FD0D1E7" w14:textId="77777777">
      <w:r>
        <w:t>NatureServe. 2006. International Ecological Classification Standard: Terrestrial Ecological Classifications. NatureServe Central Databases. Arlington, VA, U.S.A. Data current as of 18 July 2006.</w:t>
      </w:r>
    </w:p>
    <w:p w:rsidR="004D5F12" w:rsidP="007561EC" w:rsidRDefault="004D5F12" w14:paraId="3911728B" w14:textId="37129B34"/>
    <w:p w:rsidRPr="00951358" w:rsidR="00D607DE" w:rsidP="00D607DE" w:rsidRDefault="00D607DE" w14:paraId="22782E2F" w14:textId="77777777">
      <w:pPr>
        <w:rPr>
          <w:color w:val="000000"/>
        </w:rPr>
      </w:pPr>
      <w:r w:rsidRPr="00D7124E">
        <w:t xml:space="preserve">U.S. Environmental Protection Agency. 2013. Level III Ecoregions of the Conterminous United States. U.S. </w:t>
      </w:r>
      <w:r w:rsidRPr="00B93523">
        <w:t>EPA Office of Research and Development –</w:t>
      </w:r>
      <w:r w:rsidRPr="00357E4D">
        <w:t xml:space="preserve"> National Health and Environmental Effects Research Laboratory, Corvallis, OR. Available: </w:t>
      </w:r>
      <w:r w:rsidRPr="00783E53">
        <w:rPr>
          <w:color w:val="000000"/>
        </w:rPr>
        <w:t>ftp://ftp.epa.gov/wed/ecoregions/us/us_eco_l3.zip</w:t>
      </w:r>
      <w:r w:rsidRPr="00951358">
        <w:rPr>
          <w:color w:val="000000"/>
        </w:rPr>
        <w:t xml:space="preserve">, </w:t>
      </w:r>
      <w:r w:rsidRPr="00783E53">
        <w:rPr>
          <w:color w:val="000000"/>
        </w:rPr>
        <w:t>http://edg.epa.gov</w:t>
      </w:r>
      <w:r w:rsidRPr="00951358">
        <w:rPr>
          <w:color w:val="000000"/>
        </w:rPr>
        <w:t xml:space="preserve">. </w:t>
      </w:r>
    </w:p>
    <w:p w:rsidRPr="00A43E41" w:rsidR="00D607DE" w:rsidP="007561EC" w:rsidRDefault="00D607DE" w14:paraId="5FD8FD3E" w14:textId="77777777"/>
    <w:sectPr w:rsidRPr="00A43E41" w:rsidR="00D607DE"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8E5B1" w14:textId="77777777" w:rsidR="001B782C" w:rsidRDefault="001B782C">
      <w:r>
        <w:separator/>
      </w:r>
    </w:p>
  </w:endnote>
  <w:endnote w:type="continuationSeparator" w:id="0">
    <w:p w14:paraId="1A8D74F0" w14:textId="77777777" w:rsidR="001B782C" w:rsidRDefault="001B7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A66E" w14:textId="77777777" w:rsidR="007561EC" w:rsidRDefault="007561EC" w:rsidP="007561E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64FDC" w14:textId="77777777" w:rsidR="001B782C" w:rsidRDefault="001B782C">
      <w:r>
        <w:separator/>
      </w:r>
    </w:p>
  </w:footnote>
  <w:footnote w:type="continuationSeparator" w:id="0">
    <w:p w14:paraId="1BB55692" w14:textId="77777777" w:rsidR="001B782C" w:rsidRDefault="001B7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B5A93" w14:textId="77777777" w:rsidR="00A43E41" w:rsidRDefault="00A43E41" w:rsidP="007561E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4722C"/>
    <w:pPr>
      <w:ind w:left="720"/>
    </w:pPr>
    <w:rPr>
      <w:rFonts w:ascii="Calibri" w:eastAsiaTheme="minorHAnsi" w:hAnsi="Calibri"/>
      <w:sz w:val="22"/>
      <w:szCs w:val="22"/>
    </w:rPr>
  </w:style>
  <w:style w:type="character" w:styleId="Hyperlink">
    <w:name w:val="Hyperlink"/>
    <w:basedOn w:val="DefaultParagraphFont"/>
    <w:rsid w:val="00D4722C"/>
    <w:rPr>
      <w:color w:val="0000FF" w:themeColor="hyperlink"/>
      <w:u w:val="single"/>
    </w:rPr>
  </w:style>
  <w:style w:type="paragraph" w:styleId="BalloonText">
    <w:name w:val="Balloon Text"/>
    <w:basedOn w:val="Normal"/>
    <w:link w:val="BalloonTextChar"/>
    <w:uiPriority w:val="99"/>
    <w:semiHidden/>
    <w:unhideWhenUsed/>
    <w:rsid w:val="00D4722C"/>
    <w:rPr>
      <w:rFonts w:ascii="Tahoma" w:hAnsi="Tahoma" w:cs="Tahoma"/>
      <w:sz w:val="16"/>
      <w:szCs w:val="16"/>
    </w:rPr>
  </w:style>
  <w:style w:type="character" w:customStyle="1" w:styleId="BalloonTextChar">
    <w:name w:val="Balloon Text Char"/>
    <w:basedOn w:val="DefaultParagraphFont"/>
    <w:link w:val="BalloonText"/>
    <w:uiPriority w:val="99"/>
    <w:semiHidden/>
    <w:rsid w:val="00D4722C"/>
    <w:rPr>
      <w:rFonts w:ascii="Tahoma" w:hAnsi="Tahoma" w:cs="Tahoma"/>
      <w:sz w:val="16"/>
      <w:szCs w:val="16"/>
    </w:rPr>
  </w:style>
  <w:style w:type="character" w:styleId="FollowedHyperlink">
    <w:name w:val="FollowedHyperlink"/>
    <w:basedOn w:val="DefaultParagraphFont"/>
    <w:uiPriority w:val="99"/>
    <w:semiHidden/>
    <w:unhideWhenUsed/>
    <w:rsid w:val="00BF7504"/>
    <w:rPr>
      <w:color w:val="800080" w:themeColor="followedHyperlink"/>
      <w:u w:val="single"/>
    </w:rPr>
  </w:style>
  <w:style w:type="character" w:styleId="CommentReference">
    <w:name w:val="annotation reference"/>
    <w:basedOn w:val="DefaultParagraphFont"/>
    <w:uiPriority w:val="99"/>
    <w:semiHidden/>
    <w:unhideWhenUsed/>
    <w:rsid w:val="00BF7504"/>
    <w:rPr>
      <w:sz w:val="16"/>
      <w:szCs w:val="16"/>
    </w:rPr>
  </w:style>
  <w:style w:type="paragraph" w:styleId="CommentText">
    <w:name w:val="annotation text"/>
    <w:basedOn w:val="Normal"/>
    <w:link w:val="CommentTextChar"/>
    <w:uiPriority w:val="99"/>
    <w:semiHidden/>
    <w:unhideWhenUsed/>
    <w:rsid w:val="00BF7504"/>
    <w:rPr>
      <w:sz w:val="20"/>
      <w:szCs w:val="20"/>
    </w:rPr>
  </w:style>
  <w:style w:type="character" w:customStyle="1" w:styleId="CommentTextChar">
    <w:name w:val="Comment Text Char"/>
    <w:basedOn w:val="DefaultParagraphFont"/>
    <w:link w:val="CommentText"/>
    <w:uiPriority w:val="99"/>
    <w:semiHidden/>
    <w:rsid w:val="00BF7504"/>
  </w:style>
  <w:style w:type="paragraph" w:styleId="CommentSubject">
    <w:name w:val="annotation subject"/>
    <w:basedOn w:val="CommentText"/>
    <w:next w:val="CommentText"/>
    <w:link w:val="CommentSubjectChar"/>
    <w:uiPriority w:val="99"/>
    <w:semiHidden/>
    <w:unhideWhenUsed/>
    <w:rsid w:val="00BF7504"/>
    <w:rPr>
      <w:b/>
      <w:bCs/>
    </w:rPr>
  </w:style>
  <w:style w:type="character" w:customStyle="1" w:styleId="CommentSubjectChar">
    <w:name w:val="Comment Subject Char"/>
    <w:basedOn w:val="CommentTextChar"/>
    <w:link w:val="CommentSubject"/>
    <w:uiPriority w:val="99"/>
    <w:semiHidden/>
    <w:rsid w:val="00BF75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094510">
      <w:bodyDiv w:val="1"/>
      <w:marLeft w:val="0"/>
      <w:marRight w:val="0"/>
      <w:marTop w:val="0"/>
      <w:marBottom w:val="0"/>
      <w:divBdr>
        <w:top w:val="none" w:sz="0" w:space="0" w:color="auto"/>
        <w:left w:val="none" w:sz="0" w:space="0" w:color="auto"/>
        <w:bottom w:val="none" w:sz="0" w:space="0" w:color="auto"/>
        <w:right w:val="none" w:sz="0" w:space="0" w:color="auto"/>
      </w:divBdr>
    </w:div>
    <w:div w:id="210051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DD6B5-9675-407F-A189-54510661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2</TotalTime>
  <Pages>6</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7</cp:revision>
  <cp:lastPrinted>2014-08-21T14:45:00Z</cp:lastPrinted>
  <dcterms:created xsi:type="dcterms:W3CDTF">2018-05-17T21:13:00Z</dcterms:created>
  <dcterms:modified xsi:type="dcterms:W3CDTF">2025-02-12T09:41:17Z</dcterms:modified>
</cp:coreProperties>
</file>