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3EA" w:rsidP="000303EA" w:rsidRDefault="000303EA">
      <w:pPr>
        <w:pStyle w:val="BpSTitle"/>
      </w:pPr>
      <w:r>
        <w:t>14950</w:t>
      </w:r>
    </w:p>
    <w:p w:rsidR="000303EA" w:rsidP="000303EA" w:rsidRDefault="000303EA">
      <w:pPr>
        <w:pStyle w:val="BpSTitle"/>
      </w:pPr>
      <w:r>
        <w:t xml:space="preserve">Western Great Plains </w:t>
      </w:r>
      <w:proofErr w:type="spellStart"/>
      <w:r>
        <w:t>Depressional</w:t>
      </w:r>
      <w:proofErr w:type="spellEnd"/>
      <w:r>
        <w:t xml:space="preserve"> Wetland Systems</w:t>
      </w:r>
    </w:p>
    <w:p w:rsidR="000303EA" w:rsidP="000303EA" w:rsidRDefault="000303EA">
      <w:r>
        <w:t>BpS Model/Description Version: Aug. 2020</w:t>
      </w:r>
      <w:r>
        <w:tab/>
      </w:r>
      <w:r>
        <w:tab/>
      </w:r>
      <w:r>
        <w:tab/>
      </w:r>
      <w:r>
        <w:tab/>
      </w:r>
      <w:r>
        <w:tab/>
      </w:r>
      <w:r>
        <w:tab/>
      </w:r>
      <w:r>
        <w:tab/>
      </w:r>
    </w:p>
    <w:p w:rsidR="000303EA" w:rsidP="000303EA" w:rsidRDefault="00F41363">
      <w:r>
        <w:tab/>
      </w:r>
      <w:r>
        <w:tab/>
      </w:r>
      <w:r>
        <w:tab/>
      </w:r>
      <w:r>
        <w:tab/>
      </w:r>
      <w:r>
        <w:tab/>
      </w:r>
      <w:r>
        <w:tab/>
      </w:r>
      <w:r>
        <w:tab/>
      </w:r>
      <w:r>
        <w:tab/>
      </w:r>
      <w:r>
        <w:tab/>
      </w:r>
      <w:r>
        <w:tab/>
        <w:t>Update 6/22/2018</w:t>
      </w:r>
    </w:p>
    <w:p w:rsidR="00F41363" w:rsidP="000303EA" w:rsidRDefault="00F41363"/>
    <w:p w:rsidR="000303EA" w:rsidP="000303EA" w:rsidRDefault="000303EA"/>
    <w:p w:rsidR="000303EA" w:rsidP="000303EA" w:rsidRDefault="000303EA">
      <w:pPr>
        <w:pStyle w:val="InfoPara"/>
      </w:pPr>
      <w:r>
        <w:t>Vegetation Type</w:t>
      </w:r>
    </w:p>
    <w:p w:rsidR="000303EA" w:rsidP="000303EA" w:rsidRDefault="00E84204">
      <w:r w:rsidRPr="00E84204">
        <w:t>Herbaceous Wetland</w:t>
      </w:r>
    </w:p>
    <w:p w:rsidR="000303EA" w:rsidP="000303EA" w:rsidRDefault="000303EA">
      <w:pPr>
        <w:pStyle w:val="InfoPara"/>
      </w:pPr>
      <w:r>
        <w:t>Map Zones</w:t>
      </w:r>
    </w:p>
    <w:p w:rsidR="000303EA" w:rsidP="000303EA" w:rsidRDefault="000303EA">
      <w:r>
        <w:t>35</w:t>
      </w:r>
    </w:p>
    <w:p w:rsidR="000303EA" w:rsidP="000303EA" w:rsidRDefault="000303EA">
      <w:pPr>
        <w:pStyle w:val="InfoPara"/>
      </w:pPr>
      <w:r>
        <w:t>Geographic Range</w:t>
      </w:r>
    </w:p>
    <w:p w:rsidR="000303EA" w:rsidP="000303EA" w:rsidRDefault="000303EA">
      <w:r>
        <w:t>Occurs on the Eldorado Plateau of the western part of</w:t>
      </w:r>
      <w:r w:rsidR="00F41363">
        <w:t xml:space="preserve"> map zone</w:t>
      </w:r>
      <w:r>
        <w:t xml:space="preserve"> </w:t>
      </w:r>
      <w:r w:rsidR="00F41363">
        <w:t>(</w:t>
      </w:r>
      <w:r>
        <w:t>MZ</w:t>
      </w:r>
      <w:r w:rsidR="00F41363">
        <w:t>)</w:t>
      </w:r>
      <w:r>
        <w:t xml:space="preserve">35. Some larger occurrences of this wetland system are found in Crocket, Reagan, </w:t>
      </w:r>
      <w:proofErr w:type="spellStart"/>
      <w:r>
        <w:t>Schlichter</w:t>
      </w:r>
      <w:proofErr w:type="spellEnd"/>
      <w:r>
        <w:t>, Irion</w:t>
      </w:r>
      <w:r w:rsidR="00F505E2">
        <w:t>,</w:t>
      </w:r>
      <w:r>
        <w:t xml:space="preserve"> and Sterling counties in the</w:t>
      </w:r>
      <w:r w:rsidR="00F41363">
        <w:t xml:space="preserve"> </w:t>
      </w:r>
      <w:r>
        <w:t>northwest Edwards Plateau.</w:t>
      </w:r>
    </w:p>
    <w:p w:rsidR="000303EA" w:rsidP="000303EA" w:rsidRDefault="000303EA">
      <w:pPr>
        <w:pStyle w:val="InfoPara"/>
      </w:pPr>
      <w:r>
        <w:t>Biophysical Site Description</w:t>
      </w:r>
    </w:p>
    <w:p w:rsidR="000303EA" w:rsidP="000303EA" w:rsidRDefault="000303EA">
      <w:r>
        <w:t>These are closed, internally draining depressions on uplands. In that way they resemble Western Great Plains Closed Depression Wetlands. Edwards Plateau Upland Depressions result from solution of underlying Cretaceous limestone in relatively xeric portions of Edwards Plateau. They are variable in size and variable in inundation.</w:t>
      </w:r>
    </w:p>
    <w:p w:rsidR="000303EA" w:rsidP="000303EA" w:rsidRDefault="000303EA">
      <w:pPr>
        <w:pStyle w:val="InfoPara"/>
      </w:pPr>
      <w:r>
        <w:t>Vegetation Description</w:t>
      </w:r>
    </w:p>
    <w:p w:rsidR="000303EA" w:rsidP="000303EA" w:rsidRDefault="000303EA">
      <w:r>
        <w:t xml:space="preserve">Dominant vegetation includes both graminoids and forbs tolerant of wet periods but not necessarily wetland-dependent. Dominant species may include </w:t>
      </w:r>
      <w:proofErr w:type="spellStart"/>
      <w:r>
        <w:t>tobosagrass</w:t>
      </w:r>
      <w:proofErr w:type="spellEnd"/>
      <w:r>
        <w:t xml:space="preserve"> (</w:t>
      </w:r>
      <w:proofErr w:type="spellStart"/>
      <w:r w:rsidRPr="00F505E2">
        <w:rPr>
          <w:i/>
        </w:rPr>
        <w:t>Pleuraphis</w:t>
      </w:r>
      <w:proofErr w:type="spellEnd"/>
      <w:r w:rsidRPr="00F505E2">
        <w:rPr>
          <w:i/>
        </w:rPr>
        <w:t xml:space="preserve"> </w:t>
      </w:r>
      <w:proofErr w:type="spellStart"/>
      <w:r w:rsidRPr="00F505E2">
        <w:rPr>
          <w:i/>
        </w:rPr>
        <w:t>mutica</w:t>
      </w:r>
      <w:proofErr w:type="spellEnd"/>
      <w:r>
        <w:t xml:space="preserve">), </w:t>
      </w:r>
      <w:proofErr w:type="spellStart"/>
      <w:r>
        <w:t>buffalograss</w:t>
      </w:r>
      <w:proofErr w:type="spellEnd"/>
      <w:r>
        <w:t xml:space="preserve"> (</w:t>
      </w:r>
      <w:proofErr w:type="spellStart"/>
      <w:r w:rsidRPr="00F505E2">
        <w:rPr>
          <w:i/>
        </w:rPr>
        <w:t>Buchloe</w:t>
      </w:r>
      <w:proofErr w:type="spellEnd"/>
      <w:r w:rsidRPr="00F505E2">
        <w:rPr>
          <w:i/>
        </w:rPr>
        <w:t xml:space="preserve"> </w:t>
      </w:r>
      <w:proofErr w:type="spellStart"/>
      <w:r w:rsidRPr="00F505E2">
        <w:rPr>
          <w:i/>
        </w:rPr>
        <w:t>dactyloides</w:t>
      </w:r>
      <w:proofErr w:type="spellEnd"/>
      <w:r>
        <w:t xml:space="preserve">), </w:t>
      </w:r>
      <w:proofErr w:type="spellStart"/>
      <w:r>
        <w:t>widowscross</w:t>
      </w:r>
      <w:proofErr w:type="spellEnd"/>
      <w:r>
        <w:t xml:space="preserve"> (</w:t>
      </w:r>
      <w:r w:rsidRPr="00F505E2">
        <w:rPr>
          <w:i/>
        </w:rPr>
        <w:t xml:space="preserve">Sedum </w:t>
      </w:r>
      <w:proofErr w:type="spellStart"/>
      <w:r w:rsidRPr="00F505E2">
        <w:rPr>
          <w:i/>
        </w:rPr>
        <w:t>pulchellum</w:t>
      </w:r>
      <w:proofErr w:type="spellEnd"/>
      <w:r>
        <w:t>), yellow stonecrop (</w:t>
      </w:r>
      <w:r w:rsidRPr="00F505E2">
        <w:rPr>
          <w:i/>
        </w:rPr>
        <w:t xml:space="preserve">Sedum </w:t>
      </w:r>
      <w:proofErr w:type="spellStart"/>
      <w:r w:rsidRPr="00F505E2">
        <w:rPr>
          <w:i/>
        </w:rPr>
        <w:t>nuttallianum</w:t>
      </w:r>
      <w:proofErr w:type="spellEnd"/>
      <w:r>
        <w:t xml:space="preserve">), poverty </w:t>
      </w:r>
      <w:proofErr w:type="spellStart"/>
      <w:r>
        <w:t>dropseed</w:t>
      </w:r>
      <w:proofErr w:type="spellEnd"/>
      <w:r>
        <w:t xml:space="preserve"> (</w:t>
      </w:r>
      <w:proofErr w:type="spellStart"/>
      <w:r w:rsidRPr="00F505E2">
        <w:rPr>
          <w:i/>
        </w:rPr>
        <w:t>Sporobolus</w:t>
      </w:r>
      <w:proofErr w:type="spellEnd"/>
      <w:r w:rsidRPr="00F505E2">
        <w:rPr>
          <w:i/>
        </w:rPr>
        <w:t xml:space="preserve"> </w:t>
      </w:r>
      <w:proofErr w:type="spellStart"/>
      <w:r w:rsidRPr="00F505E2">
        <w:rPr>
          <w:i/>
        </w:rPr>
        <w:t>vaginiflorus</w:t>
      </w:r>
      <w:proofErr w:type="spellEnd"/>
      <w:r>
        <w:t xml:space="preserve">), </w:t>
      </w:r>
      <w:proofErr w:type="spellStart"/>
      <w:r>
        <w:t>whiteray</w:t>
      </w:r>
      <w:proofErr w:type="spellEnd"/>
      <w:r>
        <w:t xml:space="preserve"> </w:t>
      </w:r>
      <w:proofErr w:type="spellStart"/>
      <w:r>
        <w:t>leastdaisy</w:t>
      </w:r>
      <w:proofErr w:type="spellEnd"/>
      <w:r>
        <w:t xml:space="preserve"> (</w:t>
      </w:r>
      <w:proofErr w:type="spellStart"/>
      <w:r w:rsidRPr="00F505E2">
        <w:rPr>
          <w:i/>
        </w:rPr>
        <w:t>Chaetopappa</w:t>
      </w:r>
      <w:proofErr w:type="spellEnd"/>
      <w:r w:rsidRPr="00F505E2">
        <w:rPr>
          <w:i/>
        </w:rPr>
        <w:t xml:space="preserve"> </w:t>
      </w:r>
      <w:proofErr w:type="spellStart"/>
      <w:r w:rsidRPr="00F505E2">
        <w:rPr>
          <w:i/>
        </w:rPr>
        <w:t>bellidifolia</w:t>
      </w:r>
      <w:proofErr w:type="spellEnd"/>
      <w:r>
        <w:t xml:space="preserve">), </w:t>
      </w:r>
      <w:proofErr w:type="spellStart"/>
      <w:r>
        <w:t>nailwort</w:t>
      </w:r>
      <w:proofErr w:type="spellEnd"/>
      <w:r>
        <w:t xml:space="preserve"> (</w:t>
      </w:r>
      <w:r w:rsidRPr="00F505E2">
        <w:rPr>
          <w:i/>
        </w:rPr>
        <w:t>Paronychia</w:t>
      </w:r>
      <w:r>
        <w:t xml:space="preserve"> spp.) and the alga </w:t>
      </w:r>
      <w:proofErr w:type="spellStart"/>
      <w:r>
        <w:t>Nostoc</w:t>
      </w:r>
      <w:proofErr w:type="spellEnd"/>
      <w:r>
        <w:t xml:space="preserve"> commune.</w:t>
      </w:r>
    </w:p>
    <w:p w:rsidR="000303EA" w:rsidP="000303EA" w:rsidRDefault="000303EA">
      <w:pPr>
        <w:pStyle w:val="InfoPara"/>
      </w:pPr>
      <w:r>
        <w:t>BpS Dominant and Indicator Species</w:t>
      </w:r>
    </w:p>
    <w:p>
      <w:r>
        <w:rPr>
          <w:sz w:val="16"/>
        </w:rPr>
        <w:t>Species names are from the NRCS PLANTS database. Check species codes at http://plants.usda.gov.</w:t>
      </w:r>
    </w:p>
    <w:p w:rsidR="000303EA" w:rsidP="000303EA" w:rsidRDefault="000303EA">
      <w:pPr>
        <w:pStyle w:val="InfoPara"/>
      </w:pPr>
      <w:r>
        <w:t>Disturbance Description</w:t>
      </w:r>
    </w:p>
    <w:p w:rsidR="000303EA" w:rsidP="000303EA" w:rsidRDefault="000303EA">
      <w:r>
        <w:t>Fire occurs in this system at the same frequency as the surrounding landscape but has little effect on the community. Fluvial events (increased rainfall over the normally dry circumstances) may increase diversity and productivity at the site.</w:t>
      </w:r>
    </w:p>
    <w:p w:rsidR="00F505E2" w:rsidP="000303EA" w:rsidRDefault="00F505E2"/>
    <w:p w:rsidR="00F505E2" w:rsidP="000303EA" w:rsidRDefault="00F505E2"/>
    <w:p w:rsidR="00F505E2" w:rsidP="000303EA" w:rsidRDefault="00F505E2"/>
    <w:p w:rsidR="00F505E2" w:rsidP="000303EA" w:rsidRDefault="00F505E2"/>
    <w:p w:rsidR="000303EA" w:rsidP="000303EA" w:rsidRDefault="000303EA">
      <w:pPr>
        <w:pStyle w:val="InfoPara"/>
      </w:pPr>
      <w:r>
        <w:lastRenderedPageBreak/>
        <w:t>Fire</w:t>
      </w:r>
      <w:r w:rsidR="00CE5751">
        <w:t xml:space="preserv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303EA" w:rsidP="000303EA" w:rsidRDefault="000303EA">
      <w:pPr>
        <w:pStyle w:val="InfoPara"/>
      </w:pPr>
      <w:r>
        <w:t>Scale Description</w:t>
      </w:r>
    </w:p>
    <w:p w:rsidR="000303EA" w:rsidP="000303EA" w:rsidRDefault="000303EA">
      <w:r>
        <w:t>Generally small, but may be up to 100s of acres.</w:t>
      </w:r>
    </w:p>
    <w:p w:rsidR="000303EA" w:rsidP="000303EA" w:rsidRDefault="000303EA">
      <w:pPr>
        <w:pStyle w:val="InfoPara"/>
      </w:pPr>
      <w:r>
        <w:t>Adjacency or Identification Concerns</w:t>
      </w:r>
    </w:p>
    <w:p w:rsidR="000303EA" w:rsidP="000303EA" w:rsidRDefault="000303EA">
      <w:r>
        <w:t>This system is structurally and hydrologically similar to playa lakes of the Great Plains, but the two types differ in the dominant geomorphic process leading to their development. The Edwards Plateau Upland Depressions are karst features, developing from solution of upland limestones. From the perspective of vegetation structure, these types are also similar.</w:t>
      </w:r>
    </w:p>
    <w:p w:rsidR="000303EA" w:rsidP="000303EA" w:rsidRDefault="000303EA">
      <w:pPr>
        <w:pStyle w:val="InfoPara"/>
      </w:pPr>
      <w:r>
        <w:t>Issues or Problems</w:t>
      </w:r>
    </w:p>
    <w:p w:rsidR="000303EA" w:rsidP="000303EA" w:rsidRDefault="000303EA"/>
    <w:p w:rsidR="000303EA" w:rsidP="000303EA" w:rsidRDefault="000303EA">
      <w:pPr>
        <w:pStyle w:val="InfoPara"/>
      </w:pPr>
      <w:r>
        <w:t>Native Uncharacteristic Conditions</w:t>
      </w:r>
    </w:p>
    <w:p w:rsidR="000303EA" w:rsidP="000303EA" w:rsidRDefault="000303EA"/>
    <w:p w:rsidR="000303EA" w:rsidP="000303EA" w:rsidRDefault="000303EA">
      <w:pPr>
        <w:pStyle w:val="InfoPara"/>
      </w:pPr>
      <w:r>
        <w:t>Comments</w:t>
      </w:r>
    </w:p>
    <w:p w:rsidR="000303EA" w:rsidP="000303EA" w:rsidRDefault="000303EA">
      <w:r>
        <w:t>This model description was developed for MZ35 but the VDDT model was adopted withou</w:t>
      </w:r>
      <w:r w:rsidR="00820CB3">
        <w:t>t changes from</w:t>
      </w:r>
      <w:r w:rsidR="00F41363">
        <w:t xml:space="preserve"> biophysical setting</w:t>
      </w:r>
      <w:r w:rsidR="00820CB3">
        <w:t xml:space="preserve"> 1495 in MZ34.</w:t>
      </w:r>
    </w:p>
    <w:p w:rsidR="00820CB3" w:rsidP="000303EA" w:rsidRDefault="00820CB3"/>
    <w:p w:rsidR="000303EA" w:rsidP="000303EA" w:rsidRDefault="000303EA">
      <w:pPr>
        <w:pStyle w:val="ReportSection"/>
      </w:pPr>
      <w:r>
        <w:t>Succession Classes</w:t>
      </w:r>
    </w:p>
    <w:p w:rsidR="000303EA" w:rsidP="000303EA" w:rsidRDefault="000303EA"/>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303EA" w:rsidP="000303EA" w:rsidRDefault="000303EA">
      <w:pPr>
        <w:pStyle w:val="InfoPara"/>
        <w:pBdr>
          <w:top w:val="single" w:color="auto" w:sz="4" w:space="1"/>
        </w:pBdr>
      </w:pPr>
      <w:r>
        <w:t>Class A</w:t>
      </w:r>
      <w:r>
        <w:tab/>
        <w:t>100</w:t>
      </w:r>
      <w:r w:rsidR="002A3B10">
        <w:tab/>
      </w:r>
      <w:r w:rsidR="002A3B10">
        <w:tab/>
      </w:r>
      <w:r w:rsidR="002A3B10">
        <w:tab/>
      </w:r>
      <w:r w:rsidR="002A3B10">
        <w:tab/>
      </w:r>
      <w:r w:rsidR="004F7795">
        <w:t>Early Development 1 - Open</w:t>
      </w:r>
    </w:p>
    <w:bookmarkEnd w:id="0"/>
    <w:bookmarkEnd w:id="1"/>
    <w:p w:rsidR="00CE5751" w:rsidP="000303EA" w:rsidRDefault="00CE5751">
      <w:pPr>
        <w:pStyle w:val="SClassInfoPara"/>
      </w:pPr>
    </w:p>
    <w:p w:rsidR="000303EA" w:rsidP="000303EA" w:rsidRDefault="000303EA">
      <w:pPr>
        <w:pStyle w:val="SClassInfoPara"/>
      </w:pPr>
      <w:r>
        <w:t>Indicator Species</w:t>
      </w:r>
    </w:p>
    <w:p w:rsidR="000303EA" w:rsidP="000303EA" w:rsidRDefault="000303EA"/>
    <w:p w:rsidR="000303EA" w:rsidP="000303EA" w:rsidRDefault="000303EA">
      <w:pPr>
        <w:pStyle w:val="SClassInfoPara"/>
      </w:pPr>
      <w:r>
        <w:t>Description</w:t>
      </w:r>
    </w:p>
    <w:p w:rsidR="000303EA" w:rsidP="000303EA" w:rsidRDefault="000303EA">
      <w:r>
        <w:t>Depending on water conditions the vegetation varies widely. Rainfall is variable, and storm tracks may control filling of these depressions. Replace</w:t>
      </w:r>
      <w:r w:rsidR="00F505E2">
        <w:t>ment fire occurs in this system</w:t>
      </w:r>
      <w:r w:rsidR="00820CB3">
        <w:t xml:space="preserve">. The fire interval </w:t>
      </w:r>
      <w:r>
        <w:t xml:space="preserve">depends on the surrounding matrix and the presence or absence of standing water. </w:t>
      </w:r>
      <w:r>
        <w:lastRenderedPageBreak/>
        <w:t>Pluvial events increase diversity for some time. Pluvial cycles may result from local scale climate pr</w:t>
      </w:r>
      <w:r w:rsidR="00820CB3">
        <w:t>ocesses such as storm tracks</w:t>
      </w:r>
      <w:r>
        <w:t>.</w:t>
      </w:r>
    </w:p>
    <w:p w:rsidR="000303EA" w:rsidP="000303EA" w:rsidRDefault="000303EA"/>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pluvial events</w:t>
      </w:r>
    </w:p>
    <w:p>
      <w:r>
        <w:t/>
      </w:r>
    </w:p>
    <w:p>
      <w:pPr>
        <w:pStyle w:val="ReportSection"/>
      </w:pPr>
      <w:r>
        <w:t>References</w:t>
      </w:r>
    </w:p>
    <w:p>
      <w:r>
        <w:t/>
      </w:r>
    </w:p>
    <w:p w:rsidR="000303EA" w:rsidP="000303EA" w:rsidRDefault="000303EA">
      <w:r>
        <w:t>NatureServe. 2007. International Ecological Classification Standard: Terrestrial Ecological Classifications. NatureServe Central Databases. Arlington, VA, U.S.A. Data current as of 10 February 2007.</w:t>
      </w:r>
    </w:p>
    <w:p w:rsidRPr="00A43E41" w:rsidR="004D5F12" w:rsidP="000303EA" w:rsidRDefault="004D5F12">
      <w:bookmarkStart w:name="_GoBack" w:id="2"/>
      <w:bookmarkEnd w:id="2"/>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147B" w:rsidRDefault="0043147B">
      <w:r>
        <w:separator/>
      </w:r>
    </w:p>
  </w:endnote>
  <w:endnote w:type="continuationSeparator" w:id="0">
    <w:p w:rsidR="0043147B" w:rsidRDefault="00431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3EA" w:rsidRDefault="000303EA" w:rsidP="000303E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147B" w:rsidRDefault="0043147B">
      <w:r>
        <w:separator/>
      </w:r>
    </w:p>
  </w:footnote>
  <w:footnote w:type="continuationSeparator" w:id="0">
    <w:p w:rsidR="0043147B" w:rsidRDefault="00431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303E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22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20CB3"/>
    <w:pPr>
      <w:ind w:left="720"/>
    </w:pPr>
    <w:rPr>
      <w:rFonts w:ascii="Calibri" w:eastAsia="Calibri" w:hAnsi="Calibri"/>
      <w:sz w:val="22"/>
      <w:szCs w:val="22"/>
    </w:rPr>
  </w:style>
  <w:style w:type="character" w:styleId="Hyperlink">
    <w:name w:val="Hyperlink"/>
    <w:rsid w:val="00820CB3"/>
    <w:rPr>
      <w:color w:val="0000FF"/>
      <w:u w:val="single"/>
    </w:rPr>
  </w:style>
  <w:style w:type="paragraph" w:customStyle="1" w:styleId="paragraph">
    <w:name w:val="paragraph"/>
    <w:basedOn w:val="Normal"/>
    <w:rsid w:val="00CE5751"/>
  </w:style>
  <w:style w:type="character" w:customStyle="1" w:styleId="normaltextrun1">
    <w:name w:val="normaltextrun1"/>
    <w:basedOn w:val="DefaultParagraphFont"/>
    <w:rsid w:val="00CE5751"/>
  </w:style>
  <w:style w:type="character" w:customStyle="1" w:styleId="eop">
    <w:name w:val="eop"/>
    <w:basedOn w:val="DefaultParagraphFont"/>
    <w:rsid w:val="00CE5751"/>
  </w:style>
  <w:style w:type="paragraph" w:styleId="BalloonText">
    <w:name w:val="Balloon Text"/>
    <w:basedOn w:val="Normal"/>
    <w:link w:val="BalloonTextChar"/>
    <w:uiPriority w:val="99"/>
    <w:semiHidden/>
    <w:unhideWhenUsed/>
    <w:rsid w:val="00F413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3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32399">
      <w:bodyDiv w:val="1"/>
      <w:marLeft w:val="0"/>
      <w:marRight w:val="0"/>
      <w:marTop w:val="0"/>
      <w:marBottom w:val="0"/>
      <w:divBdr>
        <w:top w:val="none" w:sz="0" w:space="0" w:color="auto"/>
        <w:left w:val="none" w:sz="0" w:space="0" w:color="auto"/>
        <w:bottom w:val="none" w:sz="0" w:space="0" w:color="auto"/>
        <w:right w:val="none" w:sz="0" w:space="0" w:color="auto"/>
      </w:divBdr>
    </w:div>
    <w:div w:id="134401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2014-08-21T14:48:00Z</cp:lastPrinted>
  <dcterms:created xsi:type="dcterms:W3CDTF">2018-06-22T17:09:00Z</dcterms:created>
  <dcterms:modified xsi:type="dcterms:W3CDTF">2025-02-12T09:42:05Z</dcterms:modified>
</cp:coreProperties>
</file>