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DDC" w:rsidP="00EA6DDC" w:rsidRDefault="00EA6DDC" w14:paraId="2A8FCE18" w14:textId="77777777">
      <w:pPr>
        <w:pStyle w:val="BpSTitle"/>
      </w:pPr>
      <w:r>
        <w:t>11470</w:t>
      </w:r>
    </w:p>
    <w:p w:rsidR="00EA6DDC" w:rsidP="00EA6DDC" w:rsidRDefault="00EA6DDC" w14:paraId="69E22B1C" w14:textId="77777777">
      <w:pPr>
        <w:pStyle w:val="BpSTitle"/>
      </w:pPr>
      <w:r>
        <w:t>Western Great Plains Foothill and Piedmont Grassland</w:t>
      </w:r>
    </w:p>
    <w:p w:rsidR="00EA6DDC" w:rsidP="00EA6DDC" w:rsidRDefault="00EA6DDC" w14:paraId="249CBA73" w14:textId="77777777">
      <w:r>
        <w:t>BpS Model/Description Version: Aug. 2020</w:t>
      </w:r>
      <w:r>
        <w:tab/>
      </w:r>
      <w:r>
        <w:tab/>
      </w:r>
      <w:r>
        <w:tab/>
      </w:r>
      <w:r>
        <w:tab/>
      </w:r>
      <w:r>
        <w:tab/>
      </w:r>
      <w:r>
        <w:tab/>
      </w:r>
      <w:r>
        <w:tab/>
      </w:r>
    </w:p>
    <w:p w:rsidR="00EA6DDC" w:rsidP="00EA6DDC" w:rsidRDefault="00EA6DDC" w14:paraId="21FE3EB5" w14:textId="77777777"/>
    <w:p w:rsidR="00EA6DDC" w:rsidP="00EA6DDC" w:rsidRDefault="00EA6DDC" w14:paraId="321C1908" w14:textId="77777777"/>
    <w:p w:rsidR="00EA6DDC" w:rsidP="00EA6DDC" w:rsidRDefault="00EA6DDC" w14:paraId="7AF905CB" w14:textId="77777777">
      <w:pPr>
        <w:pStyle w:val="InfoPara"/>
      </w:pPr>
      <w:r>
        <w:t>Vegetation Type</w:t>
      </w:r>
    </w:p>
    <w:p w:rsidR="00EA6DDC" w:rsidP="00EA6DDC" w:rsidRDefault="00EA6DDC" w14:paraId="3E603E4C" w14:textId="2441A4BC">
      <w:bookmarkStart w:name="_GoBack" w:id="0"/>
      <w:bookmarkEnd w:id="0"/>
      <w:r>
        <w:t>Herbaceous</w:t>
      </w:r>
    </w:p>
    <w:p w:rsidR="00EA6DDC" w:rsidP="00EA6DDC" w:rsidRDefault="00EA6DDC" w14:paraId="0D42C5B3" w14:textId="77777777">
      <w:pPr>
        <w:pStyle w:val="InfoPara"/>
      </w:pPr>
      <w:r>
        <w:t>Map Zones</w:t>
      </w:r>
    </w:p>
    <w:p w:rsidR="00EA6DDC" w:rsidP="00EA6DDC" w:rsidRDefault="0022722D" w14:paraId="55A72092" w14:textId="77777777">
      <w:r>
        <w:t>27,</w:t>
      </w:r>
      <w:r w:rsidR="0020613B">
        <w:t xml:space="preserve"> </w:t>
      </w:r>
      <w:r w:rsidR="00EA6DDC">
        <w:t>33</w:t>
      </w:r>
    </w:p>
    <w:p w:rsidR="00EA6DDC" w:rsidP="00EA6DDC" w:rsidRDefault="00EA6DDC" w14:paraId="079951E4" w14:textId="77777777">
      <w:pPr>
        <w:pStyle w:val="InfoPara"/>
      </w:pPr>
      <w:r>
        <w:t>Model Splits or Lumps</w:t>
      </w:r>
    </w:p>
    <w:p w:rsidR="00EA6DDC" w:rsidP="00EA6DDC" w:rsidRDefault="00EA6DDC" w14:paraId="1FE74AEE" w14:textId="06A11D82">
      <w:r>
        <w:t xml:space="preserve">This </w:t>
      </w:r>
      <w:r w:rsidR="001771C2">
        <w:t>Biophysical Setting (</w:t>
      </w:r>
      <w:proofErr w:type="spellStart"/>
      <w:r>
        <w:t>BpS</w:t>
      </w:r>
      <w:proofErr w:type="spellEnd"/>
      <w:r w:rsidR="001771C2">
        <w:t>)</w:t>
      </w:r>
      <w:r>
        <w:t xml:space="preserve"> is lumped with 1150</w:t>
      </w:r>
      <w:r w:rsidR="001771C2">
        <w:t>.</w:t>
      </w:r>
    </w:p>
    <w:p w:rsidR="00EA6DDC" w:rsidP="00EA6DDC" w:rsidRDefault="00EA6DDC" w14:paraId="073261A8" w14:textId="77777777">
      <w:pPr>
        <w:pStyle w:val="InfoPara"/>
      </w:pPr>
      <w:r>
        <w:t>Geographic Range</w:t>
      </w:r>
    </w:p>
    <w:p w:rsidR="00EA6DDC" w:rsidP="00EA6DDC" w:rsidRDefault="00EA6DDC" w14:paraId="32D931AA" w14:textId="63C84ABE">
      <w:r>
        <w:t>This occurs along the Front Range piedmont alongside the Chalk Bluffs along the C</w:t>
      </w:r>
      <w:r w:rsidR="001771C2">
        <w:t>olorado</w:t>
      </w:r>
      <w:r>
        <w:t>-W</w:t>
      </w:r>
      <w:r w:rsidR="001771C2">
        <w:t>yoming</w:t>
      </w:r>
      <w:r>
        <w:t xml:space="preserve"> border, out into the Great Plains on the Palmer Divide, and on piedmont slopes below mesas and foothills in northeastern N</w:t>
      </w:r>
      <w:r w:rsidR="001771C2">
        <w:t>ew Mexico</w:t>
      </w:r>
      <w:r>
        <w:t xml:space="preserve"> and southern C</w:t>
      </w:r>
      <w:r w:rsidR="001771C2">
        <w:t>olorado</w:t>
      </w:r>
      <w:r>
        <w:t>. This is the Caprock Canyonlands. It also likely extends southward along the eastern front of the Sangre de Cristo Mountains and on breaks and isolated peaks on the plains (ECOMAP subsections M331Bd, M331Fh, 331Bd</w:t>
      </w:r>
      <w:r w:rsidR="001771C2">
        <w:t>,</w:t>
      </w:r>
      <w:r>
        <w:t xml:space="preserve"> and M331Fg).</w:t>
      </w:r>
    </w:p>
    <w:p w:rsidR="00EA6DDC" w:rsidP="00EA6DDC" w:rsidRDefault="00EA6DDC" w14:paraId="5153131C" w14:textId="77777777">
      <w:pPr>
        <w:pStyle w:val="InfoPara"/>
      </w:pPr>
      <w:r>
        <w:t>Biophysical Site Description</w:t>
      </w:r>
    </w:p>
    <w:p w:rsidR="00EA6DDC" w:rsidP="00EA6DDC" w:rsidRDefault="00EA6DDC" w14:paraId="7B10F687" w14:textId="525947B2">
      <w:r>
        <w:t>This system typically occurs between 1</w:t>
      </w:r>
      <w:r w:rsidR="0020613B">
        <w:t>,</w:t>
      </w:r>
      <w:r>
        <w:t>600-2</w:t>
      </w:r>
      <w:r w:rsidR="0020613B">
        <w:t>,</w:t>
      </w:r>
      <w:r>
        <w:t xml:space="preserve">200m in elevation. It is best characterized as a </w:t>
      </w:r>
      <w:proofErr w:type="spellStart"/>
      <w:r>
        <w:t>mixedgrass</w:t>
      </w:r>
      <w:proofErr w:type="spellEnd"/>
      <w:r>
        <w:t xml:space="preserve"> to tallgrass prairie on mostly moderate to gentle slopes, usually at the base of foothill slopes, e.g., the hogbacks of the Rocky Mountain Front Range where it typically occurs as a relatively narrow elevational band between montane woodlands and shrublands and the shortgrass steppe</w:t>
      </w:r>
      <w:r w:rsidR="001771C2">
        <w:t xml:space="preserve">. However, it </w:t>
      </w:r>
      <w:r>
        <w:t>extends east on the Front Range piedmont alongside the Chalk Bluffs along the C</w:t>
      </w:r>
      <w:r w:rsidR="001771C2">
        <w:t>olorado</w:t>
      </w:r>
      <w:r>
        <w:t>-W</w:t>
      </w:r>
      <w:r w:rsidR="001771C2">
        <w:t>yoming</w:t>
      </w:r>
      <w:r>
        <w:t xml:space="preserve"> border, out into the Great Plains on the Palmer Divide, and on piedmont slopes below mesas and foothills in northeastern N</w:t>
      </w:r>
      <w:r w:rsidR="001771C2">
        <w:t>ew Mexico</w:t>
      </w:r>
      <w:r>
        <w:t>. A combination of increased precipitation from orographic rain, temperature</w:t>
      </w:r>
      <w:r w:rsidR="001771C2">
        <w:t>,</w:t>
      </w:r>
      <w:r>
        <w:t xml:space="preserve"> and soils limits this system to the lower</w:t>
      </w:r>
      <w:r w:rsidR="001771C2">
        <w:t>-</w:t>
      </w:r>
      <w:r>
        <w:t xml:space="preserve">elevation zone with </w:t>
      </w:r>
      <w:r w:rsidR="001771C2">
        <w:t>~</w:t>
      </w:r>
      <w:r>
        <w:t>40cm of precipitation/year. It is associated with well-drained soils.</w:t>
      </w:r>
    </w:p>
    <w:p w:rsidR="00EA6DDC" w:rsidP="00EA6DDC" w:rsidRDefault="00EA6DDC" w14:paraId="54CEA5AF" w14:textId="77777777">
      <w:pPr>
        <w:pStyle w:val="InfoPara"/>
      </w:pPr>
      <w:r>
        <w:t>Vegetation Description</w:t>
      </w:r>
    </w:p>
    <w:p w:rsidR="00EA6DDC" w:rsidP="00EA6DDC" w:rsidRDefault="00EA6DDC" w14:paraId="16B7022B" w14:textId="77777777">
      <w:r>
        <w:t xml:space="preserve">Usually occurrences of this system have multiple plant associations that may be dominated by </w:t>
      </w:r>
      <w:proofErr w:type="spellStart"/>
      <w:r w:rsidRPr="00531916">
        <w:rPr>
          <w:i/>
        </w:rPr>
        <w:t>Andropogon</w:t>
      </w:r>
      <w:proofErr w:type="spellEnd"/>
      <w:r w:rsidRPr="00531916">
        <w:rPr>
          <w:i/>
        </w:rPr>
        <w:t xml:space="preserve"> </w:t>
      </w:r>
      <w:proofErr w:type="spellStart"/>
      <w:r w:rsidRPr="00531916">
        <w:rPr>
          <w:i/>
        </w:rPr>
        <w:t>gerardii</w:t>
      </w:r>
      <w:proofErr w:type="spellEnd"/>
      <w:r>
        <w:t xml:space="preserve">, </w:t>
      </w:r>
      <w:proofErr w:type="spellStart"/>
      <w:r w:rsidRPr="00531916">
        <w:rPr>
          <w:i/>
        </w:rPr>
        <w:t>Schizachyrium</w:t>
      </w:r>
      <w:proofErr w:type="spellEnd"/>
      <w:r w:rsidRPr="00531916">
        <w:rPr>
          <w:i/>
        </w:rPr>
        <w:t xml:space="preserve"> </w:t>
      </w:r>
      <w:proofErr w:type="spellStart"/>
      <w:r w:rsidRPr="00531916">
        <w:rPr>
          <w:i/>
        </w:rPr>
        <w:t>scoparium</w:t>
      </w:r>
      <w:proofErr w:type="spellEnd"/>
      <w:r>
        <w:t xml:space="preserve">, </w:t>
      </w:r>
      <w:proofErr w:type="spellStart"/>
      <w:r w:rsidRPr="00531916">
        <w:rPr>
          <w:i/>
        </w:rPr>
        <w:t>Muhlenbergia</w:t>
      </w:r>
      <w:proofErr w:type="spellEnd"/>
      <w:r w:rsidRPr="00531916">
        <w:rPr>
          <w:i/>
        </w:rPr>
        <w:t xml:space="preserve"> </w:t>
      </w:r>
      <w:proofErr w:type="spellStart"/>
      <w:r w:rsidRPr="00531916">
        <w:rPr>
          <w:i/>
        </w:rPr>
        <w:t>montana</w:t>
      </w:r>
      <w:proofErr w:type="spellEnd"/>
      <w:r>
        <w:t xml:space="preserve"> (only at the upper reaches), </w:t>
      </w:r>
      <w:proofErr w:type="spellStart"/>
      <w:r w:rsidRPr="00531916">
        <w:rPr>
          <w:i/>
        </w:rPr>
        <w:t>Nassella</w:t>
      </w:r>
      <w:proofErr w:type="spellEnd"/>
      <w:r w:rsidRPr="00531916">
        <w:rPr>
          <w:i/>
        </w:rPr>
        <w:t xml:space="preserve"> </w:t>
      </w:r>
      <w:proofErr w:type="spellStart"/>
      <w:r w:rsidRPr="00531916">
        <w:rPr>
          <w:i/>
        </w:rPr>
        <w:t>viridula</w:t>
      </w:r>
      <w:proofErr w:type="spellEnd"/>
      <w:r>
        <w:t xml:space="preserve">, </w:t>
      </w:r>
      <w:proofErr w:type="spellStart"/>
      <w:r w:rsidRPr="00531916">
        <w:rPr>
          <w:i/>
        </w:rPr>
        <w:t>Pascopyrum</w:t>
      </w:r>
      <w:proofErr w:type="spellEnd"/>
      <w:r w:rsidRPr="00531916">
        <w:rPr>
          <w:i/>
        </w:rPr>
        <w:t xml:space="preserve"> </w:t>
      </w:r>
      <w:proofErr w:type="spellStart"/>
      <w:r w:rsidRPr="00531916">
        <w:rPr>
          <w:i/>
        </w:rPr>
        <w:t>smithii</w:t>
      </w:r>
      <w:proofErr w:type="spellEnd"/>
      <w:r>
        <w:t xml:space="preserve">, </w:t>
      </w:r>
      <w:proofErr w:type="spellStart"/>
      <w:r w:rsidRPr="00531916">
        <w:rPr>
          <w:i/>
        </w:rPr>
        <w:t>Sporobolus</w:t>
      </w:r>
      <w:proofErr w:type="spellEnd"/>
      <w:r w:rsidRPr="00531916">
        <w:rPr>
          <w:i/>
        </w:rPr>
        <w:t xml:space="preserve"> </w:t>
      </w:r>
      <w:proofErr w:type="spellStart"/>
      <w:r w:rsidRPr="00531916">
        <w:rPr>
          <w:i/>
        </w:rPr>
        <w:t>cryptandrus</w:t>
      </w:r>
      <w:proofErr w:type="spellEnd"/>
      <w:r>
        <w:t xml:space="preserve">, </w:t>
      </w:r>
      <w:proofErr w:type="spellStart"/>
      <w:r w:rsidRPr="00531916">
        <w:rPr>
          <w:i/>
        </w:rPr>
        <w:t>Bouteloua</w:t>
      </w:r>
      <w:proofErr w:type="spellEnd"/>
      <w:r w:rsidRPr="00531916">
        <w:rPr>
          <w:i/>
        </w:rPr>
        <w:t xml:space="preserve"> </w:t>
      </w:r>
      <w:proofErr w:type="spellStart"/>
      <w:r w:rsidRPr="00531916">
        <w:rPr>
          <w:i/>
        </w:rPr>
        <w:t>gracilis</w:t>
      </w:r>
      <w:proofErr w:type="spellEnd"/>
      <w:r>
        <w:t xml:space="preserve">, </w:t>
      </w:r>
      <w:proofErr w:type="spellStart"/>
      <w:r w:rsidRPr="00531916">
        <w:rPr>
          <w:i/>
        </w:rPr>
        <w:t>Hesperostipa</w:t>
      </w:r>
      <w:proofErr w:type="spellEnd"/>
      <w:r w:rsidRPr="00531916">
        <w:rPr>
          <w:i/>
        </w:rPr>
        <w:t xml:space="preserve"> </w:t>
      </w:r>
      <w:proofErr w:type="spellStart"/>
      <w:r w:rsidRPr="00531916">
        <w:rPr>
          <w:i/>
        </w:rPr>
        <w:t>comata</w:t>
      </w:r>
      <w:proofErr w:type="spellEnd"/>
      <w:r>
        <w:t xml:space="preserve">, </w:t>
      </w:r>
      <w:proofErr w:type="spellStart"/>
      <w:r w:rsidRPr="00531916">
        <w:rPr>
          <w:i/>
        </w:rPr>
        <w:t>Hesperostipa</w:t>
      </w:r>
      <w:proofErr w:type="spellEnd"/>
      <w:r w:rsidRPr="00531916">
        <w:rPr>
          <w:i/>
        </w:rPr>
        <w:t xml:space="preserve"> </w:t>
      </w:r>
      <w:proofErr w:type="spellStart"/>
      <w:r w:rsidRPr="00531916">
        <w:rPr>
          <w:i/>
        </w:rPr>
        <w:t>neomexicana</w:t>
      </w:r>
      <w:proofErr w:type="spellEnd"/>
      <w:r w:rsidR="001771C2">
        <w:t>,</w:t>
      </w:r>
      <w:r>
        <w:t xml:space="preserve"> and </w:t>
      </w:r>
      <w:proofErr w:type="spellStart"/>
      <w:r w:rsidRPr="00531916">
        <w:rPr>
          <w:i/>
        </w:rPr>
        <w:t>Bouteloua</w:t>
      </w:r>
      <w:proofErr w:type="spellEnd"/>
      <w:r w:rsidRPr="00531916">
        <w:rPr>
          <w:i/>
        </w:rPr>
        <w:t xml:space="preserve"> </w:t>
      </w:r>
      <w:proofErr w:type="spellStart"/>
      <w:r w:rsidRPr="00531916">
        <w:rPr>
          <w:i/>
        </w:rPr>
        <w:t>curtipendula</w:t>
      </w:r>
      <w:proofErr w:type="spellEnd"/>
      <w:r>
        <w:t>.</w:t>
      </w:r>
    </w:p>
    <w:p w:rsidR="00EA6DDC" w:rsidP="00EA6DDC" w:rsidRDefault="00EA6DDC" w14:paraId="05DAEC10" w14:textId="77777777"/>
    <w:p w:rsidR="00EA6DDC" w:rsidP="00EA6DDC" w:rsidRDefault="00EA6DDC" w14:paraId="3A9EDD62" w14:textId="77777777">
      <w:r>
        <w:t xml:space="preserve">Less common but probably present: yellow </w:t>
      </w:r>
      <w:proofErr w:type="spellStart"/>
      <w:r>
        <w:t>indiangrass</w:t>
      </w:r>
      <w:proofErr w:type="spellEnd"/>
      <w:r>
        <w:t>.</w:t>
      </w:r>
    </w:p>
    <w:p w:rsidR="00EA6DDC" w:rsidP="00EA6DDC" w:rsidRDefault="00EA6DDC" w14:paraId="7B9FBB96" w14:textId="77777777"/>
    <w:p w:rsidR="00EA6DDC" w:rsidP="00EA6DDC" w:rsidRDefault="00EA6DDC" w14:paraId="39EC522B" w14:textId="462061B0">
      <w:proofErr w:type="gramStart"/>
      <w:r>
        <w:lastRenderedPageBreak/>
        <w:t>Different species</w:t>
      </w:r>
      <w:proofErr w:type="gramEnd"/>
      <w:r>
        <w:t xml:space="preserve"> listed above will dominate in different areas </w:t>
      </w:r>
      <w:r w:rsidR="0020613B">
        <w:t>depending</w:t>
      </w:r>
      <w:r>
        <w:t xml:space="preserve"> on soil texture. On loams and heavier sites, would have western wheatgrass, green </w:t>
      </w:r>
      <w:proofErr w:type="spellStart"/>
      <w:r>
        <w:t>needlegrass</w:t>
      </w:r>
      <w:proofErr w:type="spellEnd"/>
      <w:r>
        <w:t xml:space="preserve"> as dominants and would also have four-wing saltbush and </w:t>
      </w:r>
      <w:proofErr w:type="spellStart"/>
      <w:r>
        <w:t>winterfat</w:t>
      </w:r>
      <w:proofErr w:type="spellEnd"/>
      <w:r>
        <w:t xml:space="preserve"> (but very scattered and not part of shrub systems?). On sandy and shallow rocky sites, would have more of tall grasses and wouldn't have four-wing or </w:t>
      </w:r>
      <w:proofErr w:type="spellStart"/>
      <w:r>
        <w:t>winterfat</w:t>
      </w:r>
      <w:proofErr w:type="spellEnd"/>
      <w:r>
        <w:t>.</w:t>
      </w:r>
    </w:p>
    <w:p w:rsidR="00EA6DDC" w:rsidP="00EA6DDC" w:rsidRDefault="00EA6DDC" w14:paraId="3A190C05"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A6DDC" w:rsidP="00EA6DDC" w:rsidRDefault="00EA6DDC" w14:paraId="49563C74" w14:textId="77777777">
      <w:pPr>
        <w:pStyle w:val="InfoPara"/>
      </w:pPr>
      <w:r>
        <w:t>Disturbance Description</w:t>
      </w:r>
    </w:p>
    <w:p w:rsidR="00EA6DDC" w:rsidP="00EA6DDC" w:rsidRDefault="00EA6DDC" w14:paraId="0C5A1206" w14:textId="77777777">
      <w:r>
        <w:t xml:space="preserve">This system is influenced by fire and small mammal disturbance of soils. </w:t>
      </w:r>
    </w:p>
    <w:p w:rsidR="00EA6DDC" w:rsidP="00EA6DDC" w:rsidRDefault="00EA6DDC" w14:paraId="76722886" w14:textId="77777777"/>
    <w:p w:rsidR="00EA6DDC" w:rsidP="00EA6DDC" w:rsidRDefault="00EA6DDC" w14:paraId="14898D4D" w14:textId="77777777">
      <w:r>
        <w:t>Grazing and browsing occur -</w:t>
      </w:r>
      <w:r w:rsidR="001771C2">
        <w:t>-</w:t>
      </w:r>
      <w:r>
        <w:t xml:space="preserve"> deer, elk, bison</w:t>
      </w:r>
      <w:r w:rsidR="001771C2">
        <w:t>,</w:t>
      </w:r>
      <w:r>
        <w:t xml:space="preserve"> and pronghorn. Currently, deer and elk probably have increased; many small mammals, particularly gophers, prairie dogs, rabbits</w:t>
      </w:r>
      <w:r w:rsidR="001771C2">
        <w:t>,</w:t>
      </w:r>
      <w:r>
        <w:t xml:space="preserve"> and ground squirrels; </w:t>
      </w:r>
      <w:proofErr w:type="gramStart"/>
      <w:r>
        <w:t>also</w:t>
      </w:r>
      <w:proofErr w:type="gramEnd"/>
      <w:r>
        <w:t xml:space="preserve"> grasshoppers. </w:t>
      </w:r>
    </w:p>
    <w:p w:rsidR="00EA6DDC" w:rsidP="00EA6DDC" w:rsidRDefault="00EA6DDC" w14:paraId="7BFE76BF" w14:textId="77777777"/>
    <w:p w:rsidR="00EA6DDC" w:rsidP="00EA6DDC" w:rsidRDefault="00EA6DDC" w14:paraId="6C1E6AEE" w14:textId="77777777">
      <w:r>
        <w:t xml:space="preserve">Burrowing animals </w:t>
      </w:r>
      <w:r w:rsidR="001771C2">
        <w:t>-</w:t>
      </w:r>
      <w:r>
        <w:t>- gophers, prairie dogs</w:t>
      </w:r>
      <w:r w:rsidR="001771C2">
        <w:t>,</w:t>
      </w:r>
      <w:r>
        <w:t xml:space="preserve"> and ground squirrels.</w:t>
      </w:r>
    </w:p>
    <w:p w:rsidR="00EA6DDC" w:rsidP="00EA6DDC" w:rsidRDefault="00EA6DDC" w14:paraId="65F91BE1" w14:textId="77777777"/>
    <w:p w:rsidR="00EA6DDC" w:rsidP="00EA6DDC" w:rsidRDefault="00EA6DDC" w14:paraId="20AF647A" w14:textId="77777777">
      <w:r>
        <w:t>Drought occurs periodically every 20-50yrs. But drought that would cause a dramatic shift would occur very infrequently.</w:t>
      </w:r>
    </w:p>
    <w:p w:rsidR="00EA6DDC" w:rsidP="00EA6DDC" w:rsidRDefault="00EA6DDC" w14:paraId="03AE58B7" w14:textId="77777777"/>
    <w:p w:rsidR="00EA6DDC" w:rsidP="00EA6DDC" w:rsidRDefault="00EA6DDC" w14:paraId="528E2764" w14:textId="3917B63B">
      <w:r>
        <w:t>Fire is dependent on adjacent systems. In N</w:t>
      </w:r>
      <w:r w:rsidR="001771C2">
        <w:t>ew Mexico</w:t>
      </w:r>
      <w:r>
        <w:t xml:space="preserve">, </w:t>
      </w:r>
      <w:r w:rsidR="001771C2">
        <w:t>map zone (</w:t>
      </w:r>
      <w:r>
        <w:t>MZ</w:t>
      </w:r>
      <w:r w:rsidR="001771C2">
        <w:t xml:space="preserve">) </w:t>
      </w:r>
      <w:r>
        <w:t>25 version, fire was modeled with a 15-20yr interval. It is thought that in the C</w:t>
      </w:r>
      <w:r w:rsidR="001771C2">
        <w:t>olorado</w:t>
      </w:r>
      <w:r>
        <w:t xml:space="preserve"> MZs 27 and 33 version, fire is less frequent -</w:t>
      </w:r>
      <w:r w:rsidR="001771C2">
        <w:t>-</w:t>
      </w:r>
      <w:r>
        <w:t xml:space="preserve"> approximately 20yrs+, based on </w:t>
      </w:r>
      <w:r w:rsidR="001771C2">
        <w:t>P</w:t>
      </w:r>
      <w:r>
        <w:t xml:space="preserve">onderosa </w:t>
      </w:r>
      <w:r w:rsidR="001771C2">
        <w:t>P</w:t>
      </w:r>
      <w:r>
        <w:t xml:space="preserve">ine </w:t>
      </w:r>
      <w:r w:rsidR="001771C2">
        <w:t>S</w:t>
      </w:r>
      <w:r>
        <w:t>avanna C</w:t>
      </w:r>
      <w:r w:rsidR="001771C2">
        <w:t xml:space="preserve">olorado </w:t>
      </w:r>
      <w:r>
        <w:t xml:space="preserve">model. Fire variable across this system in these </w:t>
      </w:r>
      <w:r w:rsidR="001771C2">
        <w:t xml:space="preserve">MZs </w:t>
      </w:r>
      <w:r>
        <w:t>-</w:t>
      </w:r>
      <w:r w:rsidR="001771C2">
        <w:t>-</w:t>
      </w:r>
      <w:r>
        <w:t xml:space="preserve"> precipitation, fuel, lightning strikes, adjacent systems variable. </w:t>
      </w:r>
      <w:proofErr w:type="gramStart"/>
      <w:r>
        <w:t>So</w:t>
      </w:r>
      <w:proofErr w:type="gramEnd"/>
      <w:r>
        <w:t xml:space="preserve"> this is poorly understood. This system has more frequent fire than shortgrass -</w:t>
      </w:r>
      <w:r w:rsidR="001771C2">
        <w:t>-</w:t>
      </w:r>
      <w:r>
        <w:t xml:space="preserve"> due to more precipitation, more fuels. Shortgrass model in MZs 27 and 33 modeled with </w:t>
      </w:r>
      <w:r w:rsidR="001771C2">
        <w:t>~</w:t>
      </w:r>
      <w:r>
        <w:t xml:space="preserve">20-25yr </w:t>
      </w:r>
      <w:r w:rsidR="001771C2">
        <w:t>mean fire return interval</w:t>
      </w:r>
      <w:r>
        <w:t>; this foothill/pie</w:t>
      </w:r>
      <w:r w:rsidR="0020613B">
        <w:t>d</w:t>
      </w:r>
      <w:r>
        <w:t>mont grassland model retained 20yr interval instead of original 30yr interval. All modelers advised/consented.</w:t>
      </w:r>
    </w:p>
    <w:p w:rsidR="00EA6DDC" w:rsidP="00EA6DDC" w:rsidRDefault="00EA6DDC" w14:paraId="328A0909" w14:textId="77777777"/>
    <w:p w:rsidR="00EA6DDC" w:rsidP="00EA6DDC" w:rsidRDefault="00EA6DDC" w14:paraId="748972B6" w14:textId="77777777">
      <w:r>
        <w:t>Less fire today than historically.</w:t>
      </w:r>
    </w:p>
    <w:p w:rsidR="00EA6DDC" w:rsidP="00EA6DDC" w:rsidRDefault="00EA6DDC" w14:paraId="5802A527"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A6DDC" w:rsidP="00EA6DDC" w:rsidRDefault="00EA6DDC" w14:paraId="12828D07" w14:textId="77777777">
      <w:pPr>
        <w:pStyle w:val="InfoPara"/>
      </w:pPr>
      <w:r>
        <w:t>Scale Description</w:t>
      </w:r>
    </w:p>
    <w:p w:rsidR="00EA6DDC" w:rsidP="00EA6DDC" w:rsidRDefault="00EA6DDC" w14:paraId="35690F59" w14:textId="77777777">
      <w:r>
        <w:lastRenderedPageBreak/>
        <w:t>This is a narrow, linear band system occurring between montane and prairie systems. Small to large patch.</w:t>
      </w:r>
    </w:p>
    <w:p w:rsidR="00EA6DDC" w:rsidP="00EA6DDC" w:rsidRDefault="00EA6DDC" w14:paraId="1A7E9FF4" w14:textId="77777777"/>
    <w:p w:rsidR="00EA6DDC" w:rsidP="00EA6DDC" w:rsidRDefault="00EA6DDC" w14:paraId="06CB0639" w14:textId="77777777">
      <w:r>
        <w:t>Fire disturbances -</w:t>
      </w:r>
      <w:r w:rsidR="001771C2">
        <w:t>-</w:t>
      </w:r>
      <w:r>
        <w:t xml:space="preserve"> 10s to low 1</w:t>
      </w:r>
      <w:r w:rsidR="0020613B">
        <w:t>,</w:t>
      </w:r>
      <w:r>
        <w:t>000 of acres. Patchy environment.</w:t>
      </w:r>
    </w:p>
    <w:p w:rsidR="00EA6DDC" w:rsidP="00EA6DDC" w:rsidRDefault="00EA6DDC" w14:paraId="502470E6" w14:textId="77777777">
      <w:pPr>
        <w:pStyle w:val="InfoPara"/>
      </w:pPr>
      <w:r>
        <w:t>Adjacency or Identification Concerns</w:t>
      </w:r>
    </w:p>
    <w:p w:rsidR="00EA6DDC" w:rsidP="00EA6DDC" w:rsidRDefault="00EA6DDC" w14:paraId="210C1853" w14:textId="0C5B619D">
      <w:r>
        <w:t xml:space="preserve">Interspersed within this </w:t>
      </w:r>
      <w:proofErr w:type="spellStart"/>
      <w:r>
        <w:t>BpS</w:t>
      </w:r>
      <w:proofErr w:type="spellEnd"/>
      <w:r>
        <w:t xml:space="preserve"> are foothill shrublands, Ponderosa Pine </w:t>
      </w:r>
      <w:r w:rsidR="001771C2">
        <w:t>S</w:t>
      </w:r>
      <w:r>
        <w:t xml:space="preserve">avanna, </w:t>
      </w:r>
      <w:proofErr w:type="spellStart"/>
      <w:r>
        <w:t>gambel</w:t>
      </w:r>
      <w:proofErr w:type="spellEnd"/>
      <w:r>
        <w:t>-oak, pinyon pine, mountain</w:t>
      </w:r>
      <w:r w:rsidR="001771C2">
        <w:t>-</w:t>
      </w:r>
      <w:r>
        <w:t>mahogany</w:t>
      </w:r>
      <w:r w:rsidR="001771C2">
        <w:t>,</w:t>
      </w:r>
      <w:r>
        <w:t xml:space="preserve"> and junipers. In some areas, these other systems may have encroached around Aiken Canyon, Colorado Springs -</w:t>
      </w:r>
      <w:r w:rsidR="001771C2">
        <w:t>-</w:t>
      </w:r>
      <w:r>
        <w:t xml:space="preserve"> due to fire suppression. However, encroachment is variable in areas. There is more conifer encroachment but poorly understood. There is a mosaic of soils, however, maintaining the systems. Encroachment is poorly understood in this system. (Some question the encroachment term as used here and instead consider this as "return of trees" and not encroachment -</w:t>
      </w:r>
      <w:r w:rsidR="001771C2">
        <w:t>-</w:t>
      </w:r>
      <w:r>
        <w:t xml:space="preserve"> </w:t>
      </w:r>
      <w:proofErr w:type="spellStart"/>
      <w:r>
        <w:t>Sprock</w:t>
      </w:r>
      <w:proofErr w:type="spellEnd"/>
      <w:r>
        <w:t>, pers</w:t>
      </w:r>
      <w:r w:rsidR="001771C2">
        <w:t>onal</w:t>
      </w:r>
      <w:r>
        <w:t xml:space="preserve"> comm</w:t>
      </w:r>
      <w:r w:rsidR="001771C2">
        <w:t>unication</w:t>
      </w:r>
      <w:r>
        <w:t>).</w:t>
      </w:r>
    </w:p>
    <w:p w:rsidR="00EA6DDC" w:rsidP="00EA6DDC" w:rsidRDefault="00EA6DDC" w14:paraId="680DE9CA" w14:textId="77777777"/>
    <w:p w:rsidR="00EA6DDC" w:rsidP="00EA6DDC" w:rsidRDefault="00EA6DDC" w14:paraId="78CEC8B7" w14:textId="77777777">
      <w:r>
        <w:t>This system is also adjacent to Western Great Plains Shortgrass Prairie, RM Lower Montane Foothill Shrubland, PJ Woodlands.</w:t>
      </w:r>
    </w:p>
    <w:p w:rsidR="00EA6DDC" w:rsidP="00EA6DDC" w:rsidRDefault="00EA6DDC" w14:paraId="2FF7089F" w14:textId="77777777"/>
    <w:p w:rsidR="00EA6DDC" w:rsidP="00EA6DDC" w:rsidRDefault="00EA6DDC" w14:paraId="33128438" w14:textId="6058D8BC">
      <w:r>
        <w:t xml:space="preserve">This system might be confused with </w:t>
      </w:r>
      <w:proofErr w:type="spellStart"/>
      <w:r>
        <w:t>mixedgrass</w:t>
      </w:r>
      <w:proofErr w:type="spellEnd"/>
      <w:r>
        <w:t xml:space="preserve"> prairie or tallgrass prairie. But sandier, shallow, gravelly sites -</w:t>
      </w:r>
      <w:r w:rsidR="001771C2">
        <w:t>-</w:t>
      </w:r>
      <w:r>
        <w:t xml:space="preserve"> taller grasses. If on loam, clay, upland sites -</w:t>
      </w:r>
      <w:r w:rsidR="001771C2">
        <w:t>-</w:t>
      </w:r>
      <w:r>
        <w:t xml:space="preserve"> mixed grass and this </w:t>
      </w:r>
      <w:proofErr w:type="spellStart"/>
      <w:r>
        <w:t>BpS</w:t>
      </w:r>
      <w:proofErr w:type="spellEnd"/>
      <w:r>
        <w:t>.</w:t>
      </w:r>
    </w:p>
    <w:p w:rsidR="00EA6DDC" w:rsidP="00EA6DDC" w:rsidRDefault="00EA6DDC" w14:paraId="6867249E" w14:textId="77777777"/>
    <w:p w:rsidR="00EA6DDC" w:rsidP="00EA6DDC" w:rsidRDefault="00EA6DDC" w14:paraId="57F4BE27" w14:textId="77777777">
      <w:r>
        <w:t>There are exotics today -</w:t>
      </w:r>
      <w:r w:rsidR="001771C2">
        <w:t>-</w:t>
      </w:r>
      <w:r>
        <w:t xml:space="preserve"> toadflax, knapweed, smooth brome, Canada bluegrass, some cheatgrass in rocky areas, yellow </w:t>
      </w:r>
      <w:proofErr w:type="spellStart"/>
      <w:r>
        <w:t>sweetclover</w:t>
      </w:r>
      <w:proofErr w:type="spellEnd"/>
      <w:r>
        <w:t>.</w:t>
      </w:r>
    </w:p>
    <w:p w:rsidR="00EA6DDC" w:rsidP="00EA6DDC" w:rsidRDefault="00EA6DDC" w14:paraId="632FC890" w14:textId="77777777"/>
    <w:p w:rsidR="00EA6DDC" w:rsidP="00EA6DDC" w:rsidRDefault="00EA6DDC" w14:paraId="3B2E39D1" w14:textId="4B7F9896">
      <w:r>
        <w:t>Due to long</w:t>
      </w:r>
      <w:r w:rsidR="001771C2">
        <w:t>-</w:t>
      </w:r>
      <w:r>
        <w:t>term continuous grazing, there have been species shifts -</w:t>
      </w:r>
      <w:r w:rsidR="001771C2">
        <w:t>-</w:t>
      </w:r>
      <w:r>
        <w:t xml:space="preserve"> </w:t>
      </w:r>
      <w:proofErr w:type="gramStart"/>
      <w:r>
        <w:t>more blue</w:t>
      </w:r>
      <w:proofErr w:type="gramEnd"/>
      <w:r>
        <w:t xml:space="preserve"> </w:t>
      </w:r>
      <w:proofErr w:type="spellStart"/>
      <w:r>
        <w:t>grama</w:t>
      </w:r>
      <w:proofErr w:type="spellEnd"/>
      <w:r>
        <w:t xml:space="preserve"> and fewer mid</w:t>
      </w:r>
      <w:r w:rsidR="001771C2">
        <w:t>-</w:t>
      </w:r>
      <w:r>
        <w:t xml:space="preserve"> and tallgrasses and shrubs. Overgrazing might also encourage </w:t>
      </w:r>
      <w:proofErr w:type="spellStart"/>
      <w:r w:rsidRPr="00531916">
        <w:rPr>
          <w:i/>
        </w:rPr>
        <w:t>Aristida</w:t>
      </w:r>
      <w:proofErr w:type="spellEnd"/>
      <w:r w:rsidRPr="00531916">
        <w:rPr>
          <w:i/>
        </w:rPr>
        <w:t xml:space="preserve"> </w:t>
      </w:r>
      <w:proofErr w:type="spellStart"/>
      <w:r w:rsidRPr="00531916">
        <w:rPr>
          <w:i/>
        </w:rPr>
        <w:t>purpurea</w:t>
      </w:r>
      <w:proofErr w:type="spellEnd"/>
      <w:r w:rsidRPr="00531916">
        <w:rPr>
          <w:i/>
        </w:rPr>
        <w:t xml:space="preserve"> </w:t>
      </w:r>
      <w:proofErr w:type="spellStart"/>
      <w:r w:rsidRPr="00531916">
        <w:rPr>
          <w:i/>
        </w:rPr>
        <w:t>longiseta</w:t>
      </w:r>
      <w:proofErr w:type="spellEnd"/>
      <w:r>
        <w:t xml:space="preserve"> and other grazing increasers.</w:t>
      </w:r>
    </w:p>
    <w:p w:rsidR="00EA6DDC" w:rsidP="00EA6DDC" w:rsidRDefault="00EA6DDC" w14:paraId="776CEA47" w14:textId="77777777"/>
    <w:p w:rsidR="00EA6DDC" w:rsidP="00EA6DDC" w:rsidRDefault="00EA6DDC" w14:paraId="2864A074" w14:textId="790D88BB">
      <w:r>
        <w:t>Today, there is much development/fragmentation in this area/system. There is also much small acreage, exurban development with livestock affecting this system today. This is where most of weedy, exotics com</w:t>
      </w:r>
      <w:r w:rsidR="001771C2">
        <w:t>e</w:t>
      </w:r>
      <w:r>
        <w:t xml:space="preserve"> in.</w:t>
      </w:r>
    </w:p>
    <w:p w:rsidR="00EA6DDC" w:rsidP="00EA6DDC" w:rsidRDefault="00EA6DDC" w14:paraId="376C42F4" w14:textId="77777777"/>
    <w:p w:rsidR="00EA6DDC" w:rsidP="00EA6DDC" w:rsidRDefault="00EA6DDC" w14:paraId="4F51690D" w14:textId="174370C3">
      <w:proofErr w:type="gramStart"/>
      <w:r>
        <w:t>Also</w:t>
      </w:r>
      <w:proofErr w:type="gramEnd"/>
      <w:r>
        <w:t xml:space="preserve"> long-term lack of ungulate grazing could lead to a decadent state. This is confounded with </w:t>
      </w:r>
      <w:proofErr w:type="spellStart"/>
      <w:r>
        <w:t>invasives</w:t>
      </w:r>
      <w:proofErr w:type="spellEnd"/>
      <w:r>
        <w:t>. This system evolved with ungulate grazing.</w:t>
      </w:r>
    </w:p>
    <w:p w:rsidR="00EA6DDC" w:rsidP="00EA6DDC" w:rsidRDefault="00EA6DDC" w14:paraId="0137EC79" w14:textId="77777777">
      <w:pPr>
        <w:pStyle w:val="InfoPara"/>
      </w:pPr>
      <w:r>
        <w:t>Issues or Problems</w:t>
      </w:r>
    </w:p>
    <w:p w:rsidR="00EA6DDC" w:rsidP="00EA6DDC" w:rsidRDefault="00EA6DDC" w14:paraId="59777BC7" w14:textId="77777777"/>
    <w:p w:rsidR="00EA6DDC" w:rsidP="00EA6DDC" w:rsidRDefault="00EA6DDC" w14:paraId="57D4665F" w14:textId="77777777">
      <w:pPr>
        <w:pStyle w:val="InfoPara"/>
      </w:pPr>
      <w:r>
        <w:t>Native Uncharacteristic Conditions</w:t>
      </w:r>
    </w:p>
    <w:p w:rsidR="00EA6DDC" w:rsidP="00EA6DDC" w:rsidRDefault="001771C2" w14:paraId="0A683118" w14:textId="1149A203">
      <w:r>
        <w:t>S</w:t>
      </w:r>
      <w:r w:rsidR="00EA6DDC">
        <w:t xml:space="preserve">ee </w:t>
      </w:r>
      <w:proofErr w:type="spellStart"/>
      <w:r w:rsidR="00EA6DDC">
        <w:t>Adj</w:t>
      </w:r>
      <w:proofErr w:type="spellEnd"/>
      <w:r w:rsidR="00EA6DDC">
        <w:t>/ID concerns</w:t>
      </w:r>
      <w:r>
        <w:t>.</w:t>
      </w:r>
    </w:p>
    <w:p w:rsidR="00EA6DDC" w:rsidP="00EA6DDC" w:rsidRDefault="00EA6DDC" w14:paraId="5A300C61" w14:textId="77777777">
      <w:pPr>
        <w:pStyle w:val="InfoPara"/>
      </w:pPr>
      <w:r>
        <w:t>Comments</w:t>
      </w:r>
    </w:p>
    <w:p w:rsidR="00EA6DDC" w:rsidP="00EA6DDC" w:rsidRDefault="0020613B" w14:paraId="0057DAF4" w14:textId="50D91745">
      <w:r>
        <w:t>For LANDFIRE National</w:t>
      </w:r>
      <w:r w:rsidR="001771C2">
        <w:t>,</w:t>
      </w:r>
      <w:r>
        <w:t xml:space="preserve"> t</w:t>
      </w:r>
      <w:r w:rsidR="00EA6DDC">
        <w:t xml:space="preserve">his model for MZs 27 and 33 was adapted from the model from the same </w:t>
      </w:r>
      <w:proofErr w:type="spellStart"/>
      <w:r w:rsidR="00EA6DDC">
        <w:t>BpS</w:t>
      </w:r>
      <w:proofErr w:type="spellEnd"/>
      <w:r w:rsidR="00EA6DDC">
        <w:t xml:space="preserve"> from MZ25 created by Mike </w:t>
      </w:r>
      <w:proofErr w:type="spellStart"/>
      <w:r w:rsidR="00EA6DDC">
        <w:t>Babler</w:t>
      </w:r>
      <w:proofErr w:type="spellEnd"/>
      <w:r w:rsidR="00EA6DDC">
        <w:t xml:space="preserve"> and Terri Schulz and reviewed by Tim </w:t>
      </w:r>
      <w:r w:rsidR="00EA6DDC">
        <w:lastRenderedPageBreak/>
        <w:t>Christiansen and Keith Schulz. Quantitative and descriptive changes made for MZs 27 and 33</w:t>
      </w:r>
      <w:r w:rsidR="009948B3">
        <w:t>;</w:t>
      </w:r>
      <w:r w:rsidR="00EA6DDC">
        <w:t xml:space="preserve"> therefore</w:t>
      </w:r>
      <w:r w:rsidR="009948B3">
        <w:t>,</w:t>
      </w:r>
      <w:r w:rsidR="00EA6DDC">
        <w:t xml:space="preserve"> modeler names </w:t>
      </w:r>
      <w:r w:rsidR="009948B3">
        <w:t xml:space="preserve">were </w:t>
      </w:r>
      <w:r w:rsidR="00EA6DDC">
        <w:t>changed.</w:t>
      </w:r>
    </w:p>
    <w:p w:rsidR="0022722D" w:rsidP="00EA6DDC" w:rsidRDefault="0022722D" w14:paraId="457783D4" w14:textId="77777777"/>
    <w:p w:rsidR="00EA6DDC" w:rsidP="00EA6DDC" w:rsidRDefault="00EA6DDC" w14:paraId="150936E8" w14:textId="77777777">
      <w:pPr>
        <w:pStyle w:val="ReportSection"/>
      </w:pPr>
      <w:r>
        <w:t>Succession Classes</w:t>
      </w:r>
    </w:p>
    <w:p w:rsidR="00EA6DDC" w:rsidP="00EA6DDC" w:rsidRDefault="00EA6DDC" w14:paraId="1D8C30C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A6DDC" w:rsidP="00EA6DDC" w:rsidRDefault="00EA6DDC" w14:paraId="26393677" w14:textId="77777777">
      <w:pPr>
        <w:pStyle w:val="InfoPara"/>
        <w:pBdr>
          <w:top w:val="single" w:color="auto" w:sz="4" w:space="1"/>
        </w:pBdr>
      </w:pPr>
      <w:r>
        <w:t>Class A</w:t>
      </w:r>
      <w:r>
        <w:tab/>
        <w:t>29</w:t>
      </w:r>
      <w:r w:rsidR="002A3B10">
        <w:tab/>
      </w:r>
      <w:r w:rsidR="002A3B10">
        <w:tab/>
      </w:r>
      <w:r w:rsidR="002A3B10">
        <w:tab/>
      </w:r>
      <w:r w:rsidR="002A3B10">
        <w:tab/>
      </w:r>
      <w:r w:rsidR="004F7795">
        <w:t>Early Development 1 - All Structures</w:t>
      </w:r>
    </w:p>
    <w:p w:rsidR="00EA6DDC" w:rsidP="00EA6DDC" w:rsidRDefault="00EA6DDC" w14:paraId="3E82D45D" w14:textId="77777777"/>
    <w:p w:rsidR="00EA6DDC" w:rsidP="00EA6DDC" w:rsidRDefault="00EA6DDC" w14:paraId="3C19CAB4" w14:textId="77777777">
      <w:pPr>
        <w:pStyle w:val="SClassInfoPara"/>
      </w:pPr>
      <w:r>
        <w:t>Indicator Species</w:t>
      </w:r>
    </w:p>
    <w:p w:rsidR="00EA6DDC" w:rsidP="00EA6DDC" w:rsidRDefault="00EA6DDC" w14:paraId="42C3A599" w14:textId="77777777"/>
    <w:p w:rsidR="00EA6DDC" w:rsidP="00EA6DDC" w:rsidRDefault="00EA6DDC" w14:paraId="66B4C6CE" w14:textId="77777777">
      <w:pPr>
        <w:pStyle w:val="SClassInfoPara"/>
      </w:pPr>
      <w:r>
        <w:t>Description</w:t>
      </w:r>
    </w:p>
    <w:p w:rsidR="00EA6DDC" w:rsidP="00EA6DDC" w:rsidRDefault="00EA6DDC" w14:paraId="403BC013" w14:textId="1DB173DF">
      <w:r>
        <w:t>Imm</w:t>
      </w:r>
      <w:r w:rsidR="0022722D">
        <w:t>ediate post</w:t>
      </w:r>
      <w:r w:rsidR="009948B3">
        <w:t>-</w:t>
      </w:r>
      <w:r w:rsidR="0022722D">
        <w:t xml:space="preserve">fire </w:t>
      </w:r>
      <w:proofErr w:type="spellStart"/>
      <w:r>
        <w:t>resprouts</w:t>
      </w:r>
      <w:proofErr w:type="spellEnd"/>
      <w:r>
        <w:t xml:space="preserve"> during growing season. Few forbs, although it is possible that post-fire forb richness could be higher than </w:t>
      </w:r>
      <w:r w:rsidR="009948B3">
        <w:t>C</w:t>
      </w:r>
      <w:r>
        <w:t>lass B. Annuals dependent upon moisture (as are the other species). If there were a wet year, this class might cycle out within 2-3yrs. However, that would be the quickest response. More often, drier years occur, so the cycle would take 7-10yrs+. This is different than the MZ25 N</w:t>
      </w:r>
      <w:r w:rsidR="009948B3">
        <w:t>ew Mexico</w:t>
      </w:r>
      <w:r>
        <w:t xml:space="preserve"> model due to different moisture, gradients.</w:t>
      </w:r>
    </w:p>
    <w:p w:rsidR="00EA6DDC" w:rsidP="00EA6DDC" w:rsidRDefault="00EA6DDC" w14:paraId="4F4480AD" w14:textId="77777777"/>
    <w:p w:rsidR="00EA6DDC" w:rsidP="00EA6DDC" w:rsidRDefault="00EA6DDC" w14:paraId="12095CA5" w14:textId="774327E4">
      <w:r>
        <w:t>Indicator species will be soil</w:t>
      </w:r>
      <w:r w:rsidR="009948B3">
        <w:t>-</w:t>
      </w:r>
      <w:r>
        <w:t xml:space="preserve">dependent (see Veg Description). </w:t>
      </w:r>
      <w:r w:rsidR="0020613B">
        <w:t xml:space="preserve">Other indicator species might be </w:t>
      </w:r>
      <w:proofErr w:type="spellStart"/>
      <w:r w:rsidR="0020613B">
        <w:t>threeawn</w:t>
      </w:r>
      <w:proofErr w:type="spellEnd"/>
      <w:r w:rsidR="0020613B">
        <w:t xml:space="preserve">, sand </w:t>
      </w:r>
      <w:proofErr w:type="spellStart"/>
      <w:r w:rsidR="0020613B">
        <w:t>dropseed</w:t>
      </w:r>
      <w:proofErr w:type="spellEnd"/>
      <w:r w:rsidR="0020613B">
        <w:t>, and b</w:t>
      </w:r>
      <w:r>
        <w:t xml:space="preserve">lue </w:t>
      </w:r>
      <w:proofErr w:type="spellStart"/>
      <w:r>
        <w:t>grama</w:t>
      </w:r>
      <w:proofErr w:type="spellEnd"/>
      <w:r>
        <w:t>.</w:t>
      </w:r>
    </w:p>
    <w:p w:rsidR="00EA6DDC" w:rsidP="00EA6DDC" w:rsidRDefault="00EA6DDC" w14:paraId="0C33D9B8" w14:textId="77777777"/>
    <w:p w:rsidR="00EA6DDC" w:rsidP="00EA6DDC" w:rsidRDefault="00EA6DDC" w14:paraId="3C342F07" w14:textId="77777777">
      <w:r>
        <w:t xml:space="preserve">Native grazers might keep this class in this stage. Drought enhances the grazing effect. </w:t>
      </w:r>
      <w:proofErr w:type="gramStart"/>
      <w:r>
        <w:t>So</w:t>
      </w:r>
      <w:proofErr w:type="gramEnd"/>
      <w:r>
        <w:t xml:space="preserve"> it wouldn't move out of this class as quickly.</w:t>
      </w:r>
    </w:p>
    <w:p w:rsidR="00EA6DDC" w:rsidP="00EA6DDC" w:rsidRDefault="00EA6DDC" w14:paraId="38FCE873" w14:textId="77777777"/>
    <w:p w:rsidR="00EA6DDC" w:rsidP="00EA6DDC" w:rsidRDefault="00EA6DDC" w14:paraId="596E5380" w14:textId="765B745B">
      <w:r>
        <w:t xml:space="preserve">Currently, today there would probably be more in </w:t>
      </w:r>
      <w:r w:rsidR="009948B3">
        <w:t>C</w:t>
      </w:r>
      <w:r>
        <w:t xml:space="preserve">lass A than historically, due to continuous grazing and issue identified above. There's probably </w:t>
      </w:r>
      <w:r w:rsidR="009948B3">
        <w:t>~</w:t>
      </w:r>
      <w:r>
        <w:t>40% in this class currently.</w:t>
      </w:r>
    </w:p>
    <w:p w:rsidR="00EA6DDC" w:rsidP="00EA6DDC" w:rsidRDefault="00EA6DDC" w14:paraId="78863987" w14:textId="77777777"/>
    <w:p>
      <w:r>
        <w:rPr>
          <w:i/>
          <w:u w:val="single"/>
        </w:rPr>
        <w:t>Maximum Tree Size Class</w:t>
      </w:r>
      <w:br/>
      <w:r>
        <w:t>None</w:t>
      </w:r>
    </w:p>
    <w:p w:rsidR="00EA6DDC" w:rsidP="00EA6DDC" w:rsidRDefault="00EA6DDC" w14:paraId="5059DCB0" w14:textId="77777777">
      <w:pPr>
        <w:pStyle w:val="InfoPara"/>
        <w:pBdr>
          <w:top w:val="single" w:color="auto" w:sz="4" w:space="1"/>
        </w:pBdr>
      </w:pPr>
      <w:r>
        <w:t>Class B</w:t>
      </w:r>
      <w:r>
        <w:tab/>
        <w:t>71</w:t>
      </w:r>
      <w:r w:rsidR="002A3B10">
        <w:tab/>
      </w:r>
      <w:r w:rsidR="002A3B10">
        <w:tab/>
      </w:r>
      <w:r w:rsidR="002A3B10">
        <w:tab/>
      </w:r>
      <w:r w:rsidR="002A3B10">
        <w:tab/>
      </w:r>
      <w:r w:rsidR="004F7795">
        <w:t>Late Development 1 - Closed</w:t>
      </w:r>
    </w:p>
    <w:p w:rsidR="00EA6DDC" w:rsidP="00EA6DDC" w:rsidRDefault="00EA6DDC" w14:paraId="234C33B1" w14:textId="77777777"/>
    <w:p w:rsidR="00EA6DDC" w:rsidP="00EA6DDC" w:rsidRDefault="00EA6DDC" w14:paraId="3D67D83B" w14:textId="77777777">
      <w:pPr>
        <w:pStyle w:val="SClassInfoPara"/>
      </w:pPr>
      <w:r>
        <w:t>Indicator Species</w:t>
      </w:r>
    </w:p>
    <w:p w:rsidR="00EA6DDC" w:rsidP="00EA6DDC" w:rsidRDefault="00EA6DDC" w14:paraId="6C858499" w14:textId="77777777"/>
    <w:p w:rsidR="00EA6DDC" w:rsidP="00EA6DDC" w:rsidRDefault="00EA6DDC" w14:paraId="593CC0E4" w14:textId="77777777">
      <w:pPr>
        <w:pStyle w:val="SClassInfoPara"/>
      </w:pPr>
      <w:r>
        <w:t>Description</w:t>
      </w:r>
    </w:p>
    <w:p w:rsidR="00EA6DDC" w:rsidP="00EA6DDC" w:rsidRDefault="00EA6DDC" w14:paraId="0AC0C678" w14:textId="2D8BB787">
      <w:r>
        <w:t>Moderate to dense mid</w:t>
      </w:r>
      <w:r w:rsidR="009948B3">
        <w:t>-</w:t>
      </w:r>
      <w:r>
        <w:t xml:space="preserve"> to tallgrass species. Grass, shrubs, forbs</w:t>
      </w:r>
      <w:r w:rsidR="009948B3">
        <w:t>,</w:t>
      </w:r>
      <w:r>
        <w:t xml:space="preserve"> and annuals dependent upon moisture. Canopy closure dependent on soils, moisture, grazing</w:t>
      </w:r>
      <w:r w:rsidR="009948B3">
        <w:t>,</w:t>
      </w:r>
      <w:r>
        <w:t xml:space="preserve"> and percent rock.</w:t>
      </w:r>
    </w:p>
    <w:p w:rsidR="00EA6DDC" w:rsidP="00EA6DDC" w:rsidRDefault="00EA6DDC" w14:paraId="208AA2B1" w14:textId="77777777"/>
    <w:p w:rsidR="00EA6DDC" w:rsidP="00EA6DDC" w:rsidRDefault="00EA6DDC" w14:paraId="01902384" w14:textId="4EED7A4F">
      <w:r>
        <w:t xml:space="preserve">Minimum height is probably around 0.2-0.3m in dry years. </w:t>
      </w:r>
    </w:p>
    <w:p w:rsidR="00EA6DDC" w:rsidP="00EA6DDC" w:rsidRDefault="00EA6DDC" w14:paraId="11AF2FCF" w14:textId="77777777"/>
    <w:p w:rsidR="00EA6DDC" w:rsidP="00EA6DDC" w:rsidRDefault="00EA6DDC" w14:paraId="08C9DC2A" w14:textId="77777777">
      <w:r>
        <w:t xml:space="preserve">On heavier soils </w:t>
      </w:r>
      <w:r w:rsidR="009948B3">
        <w:t>-</w:t>
      </w:r>
      <w:r>
        <w:t xml:space="preserve">- western wheatgrass, green </w:t>
      </w:r>
      <w:proofErr w:type="spellStart"/>
      <w:r>
        <w:t>needlegrass</w:t>
      </w:r>
      <w:proofErr w:type="spellEnd"/>
      <w:r>
        <w:t xml:space="preserve">, four-wing saltbush, </w:t>
      </w:r>
      <w:proofErr w:type="spellStart"/>
      <w:r>
        <w:t>winterfat</w:t>
      </w:r>
      <w:proofErr w:type="spellEnd"/>
      <w:r>
        <w:t xml:space="preserve">. On sandy, shallow, rocky sites </w:t>
      </w:r>
      <w:r w:rsidR="009948B3">
        <w:t>-</w:t>
      </w:r>
      <w:r>
        <w:t xml:space="preserve">- big bluestem, little bluestem, switchgrass, yellow </w:t>
      </w:r>
      <w:proofErr w:type="spellStart"/>
      <w:r>
        <w:t>indiangrass</w:t>
      </w:r>
      <w:proofErr w:type="spellEnd"/>
      <w:r w:rsidR="009948B3">
        <w:t>,</w:t>
      </w:r>
      <w:r>
        <w:t xml:space="preserve"> and </w:t>
      </w:r>
      <w:proofErr w:type="spellStart"/>
      <w:r>
        <w:t>sideoats</w:t>
      </w:r>
      <w:proofErr w:type="spellEnd"/>
      <w:r>
        <w:t xml:space="preserve"> </w:t>
      </w:r>
      <w:proofErr w:type="spellStart"/>
      <w:r>
        <w:t>grama</w:t>
      </w:r>
      <w:proofErr w:type="spellEnd"/>
      <w:r>
        <w:t xml:space="preserve">. </w:t>
      </w:r>
    </w:p>
    <w:p w:rsidR="0020613B" w:rsidP="00EA6DDC" w:rsidRDefault="0020613B" w14:paraId="430FEC92" w14:textId="77777777">
      <w:pPr>
        <w:pStyle w:val="InfoPara"/>
      </w:pP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small mammal soil disturbance</w:t>
      </w:r>
    </w:p>
    <w:p>
      <w:r>
        <w:t/>
      </w:r>
    </w:p>
    <w:p>
      <w:pPr>
        <w:pStyle w:val="ReportSection"/>
      </w:pPr>
      <w:r>
        <w:t>References</w:t>
      </w:r>
    </w:p>
    <w:p>
      <w:r>
        <w:t/>
      </w:r>
    </w:p>
    <w:p w:rsidR="00EA6DDC" w:rsidP="00EA6DDC" w:rsidRDefault="00EA6DDC" w14:paraId="19A1C8D8" w14:textId="77777777">
      <w:r>
        <w:t>Albertson, F. W. 1937. Ecology of mixed prairie in west central Kansas. Ecological Monographs 7: 483-547.</w:t>
      </w:r>
    </w:p>
    <w:p w:rsidR="00EA6DDC" w:rsidP="00EA6DDC" w:rsidRDefault="00EA6DDC" w14:paraId="6EA2CE2C" w14:textId="77777777"/>
    <w:p w:rsidR="00EA6DDC" w:rsidP="00EA6DDC" w:rsidRDefault="00EA6DDC" w14:paraId="76CC67AA" w14:textId="77777777">
      <w:r>
        <w:t>Brown, David E. 1982. Semidesert grassland. In: Brown, David E., ed. Biotic communities of the American Southwest--United States and Mexico. Desert Plants. 4(1-4): 123-131.</w:t>
      </w:r>
    </w:p>
    <w:p w:rsidR="00EA6DDC" w:rsidP="00EA6DDC" w:rsidRDefault="00EA6DDC" w14:paraId="1AB1E45D" w14:textId="77777777"/>
    <w:p w:rsidR="00EA6DDC" w:rsidP="00EA6DDC" w:rsidRDefault="00EA6DDC" w14:paraId="35928426" w14:textId="077A1739">
      <w:r>
        <w:t>Collins, Scott L. and Wallace, Linda L., eds. 1990. Fire in North American tallgrass prairies. Norman, OK: University of Oklahoma Press. 175 pp.</w:t>
      </w:r>
    </w:p>
    <w:p w:rsidR="00EA6DDC" w:rsidP="00EA6DDC" w:rsidRDefault="00EA6DDC" w14:paraId="50E480C4" w14:textId="77777777"/>
    <w:p w:rsidR="00EA6DDC" w:rsidP="00EA6DDC" w:rsidRDefault="00EA6DDC" w14:paraId="692CCCAC" w14:textId="77777777">
      <w:r>
        <w:t>Hitchcock, A.S. 1951. Manual of the grasses of the United States. Misc. Publ. No. 200. Washington, DC: U.S. Department of Agriculture, Agricultural Research Administration. 1051 p. [2nd edition revised by Agnes Chase in two volumes. New York: Dover Publications, Inc.</w:t>
      </w:r>
    </w:p>
    <w:p w:rsidR="00EA6DDC" w:rsidP="00EA6DDC" w:rsidRDefault="00EA6DDC" w14:paraId="76B4CAC8" w14:textId="77777777">
      <w:r>
        <w:t xml:space="preserve"> </w:t>
      </w:r>
    </w:p>
    <w:p w:rsidR="00EA6DDC" w:rsidP="00EA6DDC" w:rsidRDefault="00EA6DDC" w14:paraId="10D454DE" w14:textId="77777777">
      <w:r>
        <w:t xml:space="preserve">Howard, Janet L. 1995. </w:t>
      </w:r>
      <w:proofErr w:type="spellStart"/>
      <w:r>
        <w:t>Buchloe</w:t>
      </w:r>
      <w:proofErr w:type="spellEnd"/>
      <w:r>
        <w:t xml:space="preserve"> </w:t>
      </w:r>
      <w:proofErr w:type="spellStart"/>
      <w:r>
        <w:t>dactyloides</w:t>
      </w:r>
      <w:proofErr w:type="spellEnd"/>
      <w:r>
        <w:t xml:space="preserve">. In: Fire Effects Information System, [Online]. </w:t>
      </w:r>
    </w:p>
    <w:p w:rsidR="00EA6DDC" w:rsidP="00EA6DDC" w:rsidRDefault="00EA6DDC" w14:paraId="3CC88604" w14:textId="77777777">
      <w:r>
        <w:t>USDA Forest Service, Rocky Mountain Research Station, Fire Sciences Laboratory (Producer). Available: http://www.fs.fed.us/database/feis/.</w:t>
      </w:r>
    </w:p>
    <w:p w:rsidR="00EA6DDC" w:rsidP="00EA6DDC" w:rsidRDefault="00EA6DDC" w14:paraId="73CA1839" w14:textId="77777777"/>
    <w:p w:rsidR="00EA6DDC" w:rsidP="00EA6DDC" w:rsidRDefault="00EA6DDC" w14:paraId="2B103B91" w14:textId="77777777">
      <w:r>
        <w:t>Knight, D.H. 1994. Mountains and plains: Ecology of Wyoming landscapes. Yale University Press, New Haven, MA. 338 pp.</w:t>
      </w:r>
    </w:p>
    <w:p w:rsidR="00EA6DDC" w:rsidP="00EA6DDC" w:rsidRDefault="00EA6DDC" w14:paraId="28CA0311" w14:textId="77777777"/>
    <w:p w:rsidR="00EA6DDC" w:rsidP="00EA6DDC" w:rsidRDefault="00EA6DDC" w14:paraId="68E47166" w14:textId="77777777">
      <w:r>
        <w:t>NatureServe. 2006. International Ecological Classification Standard: Terrestrial Ecological</w:t>
      </w:r>
    </w:p>
    <w:p w:rsidR="00EA6DDC" w:rsidP="00EA6DDC" w:rsidRDefault="00EA6DDC" w14:paraId="1EDF482C" w14:textId="77777777">
      <w:r>
        <w:t>Classifications. NatureServe Central Databases. Arlington, VA, U.S.A. Data current as of</w:t>
      </w:r>
    </w:p>
    <w:p w:rsidR="00EA6DDC" w:rsidP="00EA6DDC" w:rsidRDefault="00EA6DDC" w14:paraId="76E08BF5" w14:textId="77777777">
      <w:r>
        <w:t>18 July 2006.</w:t>
      </w:r>
    </w:p>
    <w:p w:rsidR="00EA6DDC" w:rsidP="00EA6DDC" w:rsidRDefault="00EA6DDC" w14:paraId="1F663D40" w14:textId="77777777"/>
    <w:p w:rsidR="00EA6DDC" w:rsidP="00EA6DDC" w:rsidRDefault="00EA6DDC" w14:paraId="304894D8" w14:textId="77777777">
      <w:r>
        <w:t>Risser, P.G. 1990. Landscape processes and the vegetation of the North American grassland. Pages 133-146 in: S.L. Collins and L.L. Wallace, eds. Fire in North American tallgrass prairies. Norman, OK: University of Oklahoma Press.</w:t>
      </w:r>
    </w:p>
    <w:p w:rsidR="00EA6DDC" w:rsidP="00EA6DDC" w:rsidRDefault="00EA6DDC" w14:paraId="6B82FF14" w14:textId="77777777"/>
    <w:p w:rsidR="00EA6DDC" w:rsidP="00EA6DDC" w:rsidRDefault="00EA6DDC" w14:paraId="1B808F97" w14:textId="71D9961C">
      <w:proofErr w:type="spellStart"/>
      <w:r>
        <w:t>Uchytil</w:t>
      </w:r>
      <w:proofErr w:type="spellEnd"/>
      <w:r>
        <w:t xml:space="preserve">, Ronald J. 1988. </w:t>
      </w:r>
      <w:proofErr w:type="spellStart"/>
      <w:r>
        <w:t>Andropogon</w:t>
      </w:r>
      <w:proofErr w:type="spellEnd"/>
      <w:r>
        <w:t xml:space="preserve"> </w:t>
      </w:r>
      <w:proofErr w:type="spellStart"/>
      <w:r>
        <w:t>gerardii</w:t>
      </w:r>
      <w:proofErr w:type="spellEnd"/>
      <w:r>
        <w:t xml:space="preserve"> var. </w:t>
      </w:r>
      <w:proofErr w:type="spellStart"/>
      <w:r>
        <w:t>gerardii</w:t>
      </w:r>
      <w:proofErr w:type="spellEnd"/>
      <w:r>
        <w:t>. In: Fire Effects Information System, [Online]. USDA Forest Service, Rocky Mountain Research Station, Fire Sciences Laboratory: http://www.fs.fed.us/database/feis/.</w:t>
      </w:r>
    </w:p>
    <w:p w:rsidR="00EA6DDC" w:rsidP="00EA6DDC" w:rsidRDefault="00EA6DDC" w14:paraId="2E1147EF" w14:textId="77777777"/>
    <w:p w:rsidR="00EA6DDC" w:rsidP="00EA6DDC" w:rsidRDefault="00EA6DDC" w14:paraId="68015884" w14:textId="77777777">
      <w:r>
        <w:lastRenderedPageBreak/>
        <w:t>USDA-NRCS Ecological Site/Range Site Descriptions, Section II, Field Office Technical Guides. http://www.nrcs.usda.gov/Technical/efotg/.</w:t>
      </w:r>
    </w:p>
    <w:p w:rsidRPr="00A43E41" w:rsidR="004D5F12" w:rsidP="00EA6DDC" w:rsidRDefault="004D5F12" w14:paraId="16AD9EB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F8509" w14:textId="77777777" w:rsidR="0016714B" w:rsidRDefault="0016714B">
      <w:r>
        <w:separator/>
      </w:r>
    </w:p>
  </w:endnote>
  <w:endnote w:type="continuationSeparator" w:id="0">
    <w:p w14:paraId="4A39584A" w14:textId="77777777" w:rsidR="0016714B" w:rsidRDefault="0016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3C72E" w14:textId="77777777" w:rsidR="00EA6DDC" w:rsidRDefault="00EA6DDC" w:rsidP="00EA6DD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1E3FE" w14:textId="77777777" w:rsidR="0016714B" w:rsidRDefault="0016714B">
      <w:r>
        <w:separator/>
      </w:r>
    </w:p>
  </w:footnote>
  <w:footnote w:type="continuationSeparator" w:id="0">
    <w:p w14:paraId="484892A9" w14:textId="77777777" w:rsidR="0016714B" w:rsidRDefault="0016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C6F9D" w14:textId="77777777" w:rsidR="00A43E41" w:rsidRDefault="00A43E41" w:rsidP="00EA6DD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2722D"/>
    <w:pPr>
      <w:ind w:left="720"/>
    </w:pPr>
    <w:rPr>
      <w:rFonts w:ascii="Calibri" w:eastAsiaTheme="minorHAnsi" w:hAnsi="Calibri"/>
      <w:sz w:val="22"/>
      <w:szCs w:val="22"/>
    </w:rPr>
  </w:style>
  <w:style w:type="character" w:styleId="Hyperlink">
    <w:name w:val="Hyperlink"/>
    <w:basedOn w:val="DefaultParagraphFont"/>
    <w:rsid w:val="0022722D"/>
    <w:rPr>
      <w:color w:val="0000FF" w:themeColor="hyperlink"/>
      <w:u w:val="single"/>
    </w:rPr>
  </w:style>
  <w:style w:type="paragraph" w:styleId="BalloonText">
    <w:name w:val="Balloon Text"/>
    <w:basedOn w:val="Normal"/>
    <w:link w:val="BalloonTextChar"/>
    <w:uiPriority w:val="99"/>
    <w:semiHidden/>
    <w:unhideWhenUsed/>
    <w:rsid w:val="0022722D"/>
    <w:rPr>
      <w:rFonts w:ascii="Tahoma" w:hAnsi="Tahoma" w:cs="Tahoma"/>
      <w:sz w:val="16"/>
      <w:szCs w:val="16"/>
    </w:rPr>
  </w:style>
  <w:style w:type="character" w:customStyle="1" w:styleId="BalloonTextChar">
    <w:name w:val="Balloon Text Char"/>
    <w:basedOn w:val="DefaultParagraphFont"/>
    <w:link w:val="BalloonText"/>
    <w:uiPriority w:val="99"/>
    <w:semiHidden/>
    <w:rsid w:val="0022722D"/>
    <w:rPr>
      <w:rFonts w:ascii="Tahoma" w:hAnsi="Tahoma" w:cs="Tahoma"/>
      <w:sz w:val="16"/>
      <w:szCs w:val="16"/>
    </w:rPr>
  </w:style>
  <w:style w:type="character" w:styleId="CommentReference">
    <w:name w:val="annotation reference"/>
    <w:basedOn w:val="DefaultParagraphFont"/>
    <w:uiPriority w:val="99"/>
    <w:semiHidden/>
    <w:unhideWhenUsed/>
    <w:rsid w:val="001771C2"/>
    <w:rPr>
      <w:sz w:val="16"/>
      <w:szCs w:val="16"/>
    </w:rPr>
  </w:style>
  <w:style w:type="paragraph" w:styleId="CommentText">
    <w:name w:val="annotation text"/>
    <w:basedOn w:val="Normal"/>
    <w:link w:val="CommentTextChar"/>
    <w:uiPriority w:val="99"/>
    <w:semiHidden/>
    <w:unhideWhenUsed/>
    <w:rsid w:val="001771C2"/>
    <w:rPr>
      <w:sz w:val="20"/>
      <w:szCs w:val="20"/>
    </w:rPr>
  </w:style>
  <w:style w:type="character" w:customStyle="1" w:styleId="CommentTextChar">
    <w:name w:val="Comment Text Char"/>
    <w:basedOn w:val="DefaultParagraphFont"/>
    <w:link w:val="CommentText"/>
    <w:uiPriority w:val="99"/>
    <w:semiHidden/>
    <w:rsid w:val="001771C2"/>
  </w:style>
  <w:style w:type="paragraph" w:styleId="CommentSubject">
    <w:name w:val="annotation subject"/>
    <w:basedOn w:val="CommentText"/>
    <w:next w:val="CommentText"/>
    <w:link w:val="CommentSubjectChar"/>
    <w:uiPriority w:val="99"/>
    <w:semiHidden/>
    <w:unhideWhenUsed/>
    <w:rsid w:val="001771C2"/>
    <w:rPr>
      <w:b/>
      <w:bCs/>
    </w:rPr>
  </w:style>
  <w:style w:type="character" w:customStyle="1" w:styleId="CommentSubjectChar">
    <w:name w:val="Comment Subject Char"/>
    <w:basedOn w:val="CommentTextChar"/>
    <w:link w:val="CommentSubject"/>
    <w:uiPriority w:val="99"/>
    <w:semiHidden/>
    <w:rsid w:val="00177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120978">
      <w:bodyDiv w:val="1"/>
      <w:marLeft w:val="0"/>
      <w:marRight w:val="0"/>
      <w:marTop w:val="0"/>
      <w:marBottom w:val="0"/>
      <w:divBdr>
        <w:top w:val="none" w:sz="0" w:space="0" w:color="auto"/>
        <w:left w:val="none" w:sz="0" w:space="0" w:color="auto"/>
        <w:bottom w:val="none" w:sz="0" w:space="0" w:color="auto"/>
        <w:right w:val="none" w:sz="0" w:space="0" w:color="auto"/>
      </w:divBdr>
    </w:div>
    <w:div w:id="135491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2014-08-21T14:46:00Z</cp:lastPrinted>
  <dcterms:created xsi:type="dcterms:W3CDTF">2017-10-25T22:35:00Z</dcterms:created>
  <dcterms:modified xsi:type="dcterms:W3CDTF">2025-02-12T09:41:33Z</dcterms:modified>
</cp:coreProperties>
</file>