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464" w:rsidP="004A1464" w:rsidRDefault="004A1464" w14:paraId="694D136F" w14:textId="77777777">
      <w:pPr>
        <w:pStyle w:val="BpSTitle"/>
      </w:pPr>
      <w:r>
        <w:t>10581</w:t>
      </w:r>
    </w:p>
    <w:p w:rsidR="004A1464" w:rsidP="004A1464" w:rsidRDefault="004A1464" w14:paraId="1DA7A8D2" w14:textId="6609BD80">
      <w:pPr>
        <w:pStyle w:val="BpSTitle"/>
      </w:pPr>
      <w:r>
        <w:t xml:space="preserve">Sierra Nevada Subalpine Lodgepole Pine Forest and Woodland </w:t>
      </w:r>
      <w:r w:rsidR="00CE4C6C">
        <w:t>-</w:t>
      </w:r>
      <w:r>
        <w:t>- Wet</w:t>
      </w:r>
    </w:p>
    <w:p w:rsidR="004A1464" w:rsidP="00F96FEC" w:rsidRDefault="004A1464" w14:paraId="7949D70E" w14:textId="1151E1F6">
      <w:pPr>
        <w:tabs>
          <w:tab w:val="left" w:pos="7200"/>
        </w:tabs>
      </w:pPr>
      <w:r>
        <w:t>BpS Model/Description Version: Aug. 2020</w:t>
      </w:r>
      <w:r w:rsidR="00CE4C6C">
        <w:tab/>
      </w:r>
    </w:p>
    <w:p w:rsidR="004A1464" w:rsidP="00F96FEC" w:rsidRDefault="004A1464" w14:paraId="3DB4F876" w14:textId="77777777">
      <w:pPr>
        <w:tabs>
          <w:tab w:val="left" w:pos="7200"/>
        </w:tabs>
      </w:pPr>
    </w:p>
    <w:p w:rsidR="004A1464" w:rsidP="004A1464" w:rsidRDefault="004A1464" w14:paraId="51CAC732" w14:textId="77777777"/>
    <w:p w:rsidR="004A1464" w:rsidP="004A1464" w:rsidRDefault="004A1464" w14:paraId="68AF5BC8" w14:textId="77777777">
      <w:pPr>
        <w:pStyle w:val="InfoPara"/>
      </w:pPr>
      <w:r>
        <w:t>Vegetation Type</w:t>
      </w:r>
    </w:p>
    <w:p w:rsidR="004A1464" w:rsidP="004A1464" w:rsidRDefault="004A1464" w14:paraId="3A25AF40" w14:textId="77777777">
      <w:r>
        <w:t>Forest and Woodland</w:t>
      </w:r>
    </w:p>
    <w:p w:rsidR="004A1464" w:rsidP="004A1464" w:rsidRDefault="004A1464" w14:paraId="253742FE" w14:textId="0D56635A">
      <w:pPr>
        <w:pStyle w:val="InfoPara"/>
      </w:pPr>
      <w:r>
        <w:t>Map Zone</w:t>
      </w:r>
    </w:p>
    <w:p w:rsidR="004A1464" w:rsidP="004A1464" w:rsidRDefault="004A1464" w14:paraId="1A6F27DC" w14:textId="77777777">
      <w:r>
        <w:t>6</w:t>
      </w:r>
    </w:p>
    <w:p w:rsidR="004A1464" w:rsidP="004A1464" w:rsidRDefault="004A1464" w14:paraId="754BC1B9" w14:textId="77777777">
      <w:pPr>
        <w:pStyle w:val="InfoPara"/>
      </w:pPr>
      <w:r>
        <w:t>Model Splits or Lumps</w:t>
      </w:r>
    </w:p>
    <w:p w:rsidR="004A1464" w:rsidP="004A1464" w:rsidRDefault="004A1464" w14:paraId="37375D57" w14:textId="7328DA16">
      <w:r>
        <w:t xml:space="preserve">This </w:t>
      </w:r>
      <w:r w:rsidR="00CE4C6C">
        <w:t>Biophysical Setting (</w:t>
      </w:r>
      <w:r>
        <w:t>BpS</w:t>
      </w:r>
      <w:r w:rsidR="00CE4C6C">
        <w:t>)</w:t>
      </w:r>
      <w:r>
        <w:t xml:space="preserve"> is split into multiple models:</w:t>
      </w:r>
      <w:r w:rsidR="00612C9E">
        <w:t xml:space="preserve"> </w:t>
      </w:r>
      <w:r>
        <w:t xml:space="preserve">this cold, wet type (10581) and a dry type </w:t>
      </w:r>
      <w:r w:rsidR="00106BAE">
        <w:t>(10582). BpS</w:t>
      </w:r>
      <w:r>
        <w:t xml:space="preserve"> 10581 is found predominantly on gently rolling lower slopes and drainage bottoms whereas 10582 is predominantly found on benches and moderate slopes.</w:t>
      </w:r>
    </w:p>
    <w:p w:rsidR="004A1464" w:rsidP="004A1464" w:rsidRDefault="004A1464" w14:paraId="212F78E6" w14:textId="77777777">
      <w:pPr>
        <w:pStyle w:val="InfoPara"/>
      </w:pPr>
      <w:r>
        <w:t>Geographic Range</w:t>
      </w:r>
    </w:p>
    <w:p w:rsidR="004A1464" w:rsidP="004A1464" w:rsidRDefault="004A1464" w14:paraId="607EE91A" w14:textId="126D3705">
      <w:r>
        <w:t>Cold</w:t>
      </w:r>
      <w:r w:rsidR="00612C9E">
        <w:t>,</w:t>
      </w:r>
      <w:r>
        <w:t xml:space="preserve"> wet lodgepole pine is distributed in the upper montane of the central and southern portions of the Sierra Nevada. Stands are typically located at elevations ranging from ~2</w:t>
      </w:r>
      <w:r w:rsidR="00CE4C6C">
        <w:t>,</w:t>
      </w:r>
      <w:r>
        <w:t>000</w:t>
      </w:r>
      <w:r w:rsidR="00CE4C6C">
        <w:t>-</w:t>
      </w:r>
      <w:r>
        <w:t>3</w:t>
      </w:r>
      <w:r w:rsidR="00CE4C6C">
        <w:t>,</w:t>
      </w:r>
      <w:r>
        <w:t>200m</w:t>
      </w:r>
      <w:r w:rsidR="00CE4C6C">
        <w:t xml:space="preserve"> </w:t>
      </w:r>
      <w:r>
        <w:t>(Potter 1994).</w:t>
      </w:r>
    </w:p>
    <w:p w:rsidR="004A1464" w:rsidP="004A1464" w:rsidRDefault="004A1464" w14:paraId="1C88F5FF" w14:textId="77777777">
      <w:pPr>
        <w:pStyle w:val="InfoPara"/>
      </w:pPr>
      <w:r>
        <w:t>Biophysical Site Description</w:t>
      </w:r>
    </w:p>
    <w:p w:rsidR="004A1464" w:rsidP="004A1464" w:rsidRDefault="00612C9E" w14:paraId="0B0612A3" w14:textId="6E423612">
      <w:r>
        <w:t>Cold,</w:t>
      </w:r>
      <w:r w:rsidR="004A1464">
        <w:t xml:space="preserve"> </w:t>
      </w:r>
      <w:r>
        <w:t>wet</w:t>
      </w:r>
      <w:r w:rsidR="004A1464">
        <w:t xml:space="preserve"> lodgepole pine occurs on upper montane sites</w:t>
      </w:r>
      <w:r>
        <w:t>,</w:t>
      </w:r>
      <w:r w:rsidR="004A1464">
        <w:t xml:space="preserve"> usually on gently rolling lower slopes and drainage bottoms (Potter 1994, 1998). Stands are typically in broken terrain and</w:t>
      </w:r>
      <w:r>
        <w:t>,</w:t>
      </w:r>
      <w:r w:rsidR="004A1464">
        <w:t xml:space="preserve"> thus</w:t>
      </w:r>
      <w:r>
        <w:t>,</w:t>
      </w:r>
      <w:r w:rsidR="004A1464">
        <w:t xml:space="preserve"> few large contig</w:t>
      </w:r>
      <w:r>
        <w:t>uous areas of this type exist. The c</w:t>
      </w:r>
      <w:r w:rsidR="004A1464">
        <w:t>limate is Mediterranean with wet winters (Nov-Apr) and dry summers</w:t>
      </w:r>
      <w:r>
        <w:t>,</w:t>
      </w:r>
      <w:r w:rsidR="004A1464">
        <w:t xml:space="preserve"> although summer thunderstorms occur sporadically. Sites are moi</w:t>
      </w:r>
      <w:r>
        <w:t xml:space="preserve">st and more productive than dry, </w:t>
      </w:r>
      <w:r w:rsidR="004A1464">
        <w:t>cool subalpine lodgepole. Fuels are composed of a matrix of herbaceous vegetation and pine debris.</w:t>
      </w:r>
    </w:p>
    <w:p w:rsidR="004A1464" w:rsidP="004A1464" w:rsidRDefault="004A1464" w14:paraId="2E758B41" w14:textId="77777777">
      <w:pPr>
        <w:pStyle w:val="InfoPara"/>
      </w:pPr>
      <w:r>
        <w:t>Vegetation Description</w:t>
      </w:r>
    </w:p>
    <w:p w:rsidR="004A1464" w:rsidP="004A1464" w:rsidRDefault="004A1464" w14:paraId="044AFC96" w14:textId="14420410">
      <w:r>
        <w:t xml:space="preserve">The understory is diverse with graminoids and forbs (cover &gt;50%). Tree cover is generally moderate to dense. </w:t>
      </w:r>
      <w:r w:rsidR="00F96FEC">
        <w:t>T</w:t>
      </w:r>
      <w:r>
        <w:t>here is an increasing dominance of red fir and western white pine</w:t>
      </w:r>
      <w:r w:rsidR="00F96FEC">
        <w:t xml:space="preserve"> a</w:t>
      </w:r>
      <w:r w:rsidR="00F96FEC">
        <w:t>t lower elevations</w:t>
      </w:r>
      <w:r>
        <w:t>. Lodgepole can be seral to these species and</w:t>
      </w:r>
      <w:r w:rsidR="00CE4C6C">
        <w:t>,</w:t>
      </w:r>
      <w:r>
        <w:t xml:space="preserve"> at higher elevations</w:t>
      </w:r>
      <w:r w:rsidR="00CE4C6C">
        <w:t>,</w:t>
      </w:r>
      <w:r>
        <w:t xml:space="preserve"> mountain hemlock</w:t>
      </w:r>
      <w:r w:rsidR="00612C9E">
        <w:t xml:space="preserve"> is present</w:t>
      </w:r>
      <w:r>
        <w:t xml:space="preserve">. Associated plant species include </w:t>
      </w:r>
      <w:r w:rsidRPr="00612C9E">
        <w:rPr>
          <w:i/>
        </w:rPr>
        <w:t>Arctostaphylos nevadensis</w:t>
      </w:r>
      <w:r>
        <w:t xml:space="preserve">, </w:t>
      </w:r>
      <w:r w:rsidRPr="00612C9E">
        <w:rPr>
          <w:i/>
        </w:rPr>
        <w:t>Ceanothus cordulatus</w:t>
      </w:r>
      <w:r>
        <w:t xml:space="preserve">, </w:t>
      </w:r>
      <w:r w:rsidRPr="00612C9E">
        <w:rPr>
          <w:i/>
        </w:rPr>
        <w:t>Chrysolepis sempervirens</w:t>
      </w:r>
      <w:r>
        <w:t xml:space="preserve">, </w:t>
      </w:r>
      <w:r w:rsidRPr="00612C9E">
        <w:rPr>
          <w:i/>
        </w:rPr>
        <w:t>Phyllodoce breweri</w:t>
      </w:r>
      <w:r>
        <w:t xml:space="preserve">, and </w:t>
      </w:r>
      <w:r w:rsidRPr="00612C9E">
        <w:rPr>
          <w:i/>
        </w:rPr>
        <w:t>Ribes montigenum</w:t>
      </w:r>
      <w:r>
        <w:t xml:space="preserve">. Common graminoids include </w:t>
      </w:r>
      <w:r w:rsidRPr="00612C9E">
        <w:rPr>
          <w:i/>
        </w:rPr>
        <w:t>Poa wheeleri</w:t>
      </w:r>
      <w:r>
        <w:t xml:space="preserve">, </w:t>
      </w:r>
      <w:r w:rsidRPr="00612C9E">
        <w:rPr>
          <w:i/>
        </w:rPr>
        <w:t>Carex filifolia</w:t>
      </w:r>
      <w:r>
        <w:t xml:space="preserve">, </w:t>
      </w:r>
      <w:r w:rsidRPr="00612C9E">
        <w:rPr>
          <w:i/>
        </w:rPr>
        <w:t>Carex rossii</w:t>
      </w:r>
      <w:r>
        <w:t xml:space="preserve">, and </w:t>
      </w:r>
      <w:r w:rsidRPr="00612C9E">
        <w:rPr>
          <w:i/>
        </w:rPr>
        <w:t>Carex exserta</w:t>
      </w:r>
      <w:r>
        <w:t>.</w:t>
      </w:r>
    </w:p>
    <w:p w:rsidR="004A1464" w:rsidP="004A1464" w:rsidRDefault="004A1464" w14:paraId="42A52572" w14:textId="77777777">
      <w:pPr>
        <w:pStyle w:val="InfoPara"/>
      </w:pPr>
      <w:r>
        <w:t>BpS Dominant and Indicator Species</w:t>
      </w:r>
    </w:p>
    <w:p>
      <w:r>
        <w:rPr>
          <w:sz w:val="16"/>
        </w:rPr>
        <w:t>Species names are from the NRCS PLANTS database. Check species codes at http://plants.usda.gov.</w:t>
      </w:r>
    </w:p>
    <w:p w:rsidR="00612C9E" w:rsidP="004A1464" w:rsidRDefault="00612C9E" w14:paraId="01C47F1E" w14:textId="77777777">
      <w:pPr>
        <w:pStyle w:val="InfoPara"/>
      </w:pPr>
    </w:p>
    <w:p w:rsidR="00612C9E" w:rsidP="004A1464" w:rsidRDefault="00612C9E" w14:paraId="6A4D517A" w14:textId="77777777">
      <w:pPr>
        <w:pStyle w:val="InfoPara"/>
      </w:pPr>
    </w:p>
    <w:p w:rsidR="004A1464" w:rsidP="004A1464" w:rsidRDefault="004A1464" w14:paraId="783F6CA9" w14:textId="77777777">
      <w:pPr>
        <w:pStyle w:val="InfoPara"/>
      </w:pPr>
      <w:r>
        <w:lastRenderedPageBreak/>
        <w:t>Disturbance Description</w:t>
      </w:r>
    </w:p>
    <w:p w:rsidR="004A1464" w:rsidP="004A1464" w:rsidRDefault="004A1464" w14:paraId="28797A2A" w14:textId="0DCCB86E">
      <w:r>
        <w:t>Disturbance patterns have been poorly studied in Sierra lodgepole pine. Sierra lodgepole has been described as not being a fire type (Barbour and Minnich 2000) or as having long intervals between fires (Parker 19</w:t>
      </w:r>
      <w:r w:rsidR="00612C9E">
        <w:t>86</w:t>
      </w:r>
      <w:r w:rsidR="00CE4C6C">
        <w:t>;</w:t>
      </w:r>
      <w:r w:rsidR="00612C9E">
        <w:t xml:space="preserve"> Keeley 1980</w:t>
      </w:r>
      <w:r w:rsidR="00CE4C6C">
        <w:t>;</w:t>
      </w:r>
      <w:r w:rsidR="00612C9E">
        <w:t xml:space="preserve"> Potter 1998). </w:t>
      </w:r>
      <w:r>
        <w:t xml:space="preserve">Somewhat similar wet lodgepole types in </w:t>
      </w:r>
      <w:r w:rsidR="00612C9E">
        <w:t xml:space="preserve">the </w:t>
      </w:r>
      <w:r>
        <w:t xml:space="preserve">Klamath Mountains and Oregon had a </w:t>
      </w:r>
      <w:r w:rsidR="00CE4C6C">
        <w:t>f</w:t>
      </w:r>
      <w:r w:rsidR="00612C9E">
        <w:t xml:space="preserve">ire </w:t>
      </w:r>
      <w:r w:rsidR="00CE4C6C">
        <w:t>r</w:t>
      </w:r>
      <w:r w:rsidR="00612C9E">
        <w:t xml:space="preserve">eturn </w:t>
      </w:r>
      <w:r w:rsidR="00CE4C6C">
        <w:t>i</w:t>
      </w:r>
      <w:r w:rsidR="00612C9E">
        <w:t xml:space="preserve">nterval (FRI) </w:t>
      </w:r>
      <w:r>
        <w:t xml:space="preserve">range of 70-100yrs. </w:t>
      </w:r>
      <w:r w:rsidR="00612C9E">
        <w:t xml:space="preserve">Fire season </w:t>
      </w:r>
      <w:r>
        <w:t>is generally late summer to early fall. Stand</w:t>
      </w:r>
      <w:r w:rsidR="00CE4C6C">
        <w:t>-</w:t>
      </w:r>
      <w:r>
        <w:t>replacement fire occurs at long intervals</w:t>
      </w:r>
      <w:r w:rsidR="00CE4C6C">
        <w:t>,</w:t>
      </w:r>
      <w:r>
        <w:t xml:space="preserve"> resulting</w:t>
      </w:r>
      <w:r w:rsidR="00612C9E">
        <w:t xml:space="preserve"> in low stand complexity. Mixed-</w:t>
      </w:r>
      <w:r>
        <w:t>severity fire occurs when fuel conditions remain moist and result in mixed</w:t>
      </w:r>
      <w:r w:rsidR="00CE4C6C">
        <w:t>-</w:t>
      </w:r>
      <w:r>
        <w:t>age stands. Very infrequently, surface fires can occur.</w:t>
      </w:r>
    </w:p>
    <w:p w:rsidR="004A1464" w:rsidP="004A1464" w:rsidRDefault="004A1464" w14:paraId="41D5645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A1464" w:rsidP="004A1464" w:rsidRDefault="004A1464" w14:paraId="62122324" w14:textId="77777777">
      <w:pPr>
        <w:pStyle w:val="InfoPara"/>
      </w:pPr>
      <w:r>
        <w:t>Scale Description</w:t>
      </w:r>
    </w:p>
    <w:p w:rsidR="004A1464" w:rsidP="004A1464" w:rsidRDefault="004A1464" w14:paraId="41E64296" w14:textId="325D37D7">
      <w:r>
        <w:t xml:space="preserve">Fire size </w:t>
      </w:r>
      <w:r w:rsidR="00612C9E">
        <w:t xml:space="preserve">ranges </w:t>
      </w:r>
      <w:r>
        <w:t>from small (</w:t>
      </w:r>
      <w:r w:rsidR="00612C9E">
        <w:t xml:space="preserve">a </w:t>
      </w:r>
      <w:r>
        <w:t xml:space="preserve">few </w:t>
      </w:r>
      <w:r w:rsidR="00612C9E">
        <w:t xml:space="preserve">hectares) to </w:t>
      </w:r>
      <w:r w:rsidR="00CE4C6C">
        <w:t>hundreds</w:t>
      </w:r>
      <w:r w:rsidR="00612C9E">
        <w:t xml:space="preserve"> of hectares. The d</w:t>
      </w:r>
      <w:r>
        <w:t>isturbance scale in areas with long</w:t>
      </w:r>
      <w:r w:rsidR="00CE4C6C">
        <w:t>-</w:t>
      </w:r>
      <w:r>
        <w:t>to</w:t>
      </w:r>
      <w:r w:rsidR="00CE4C6C">
        <w:t>-</w:t>
      </w:r>
      <w:r>
        <w:t>short FRI</w:t>
      </w:r>
      <w:r w:rsidR="00CE4C6C">
        <w:t>s</w:t>
      </w:r>
      <w:r>
        <w:t xml:space="preserve"> is variable. Most fires are small (&lt;1 ha)</w:t>
      </w:r>
      <w:r w:rsidR="00CE4C6C">
        <w:t>,</w:t>
      </w:r>
      <w:r>
        <w:t xml:space="preserve"> but the less common large fires affect large areas (10s-100s ha).</w:t>
      </w:r>
    </w:p>
    <w:p w:rsidR="004A1464" w:rsidP="004A1464" w:rsidRDefault="004A1464" w14:paraId="13D668C3" w14:textId="77777777">
      <w:pPr>
        <w:pStyle w:val="InfoPara"/>
      </w:pPr>
      <w:r>
        <w:t>Adjacency or Identification Concerns</w:t>
      </w:r>
    </w:p>
    <w:p w:rsidR="004A1464" w:rsidP="004A1464" w:rsidRDefault="004A1464" w14:paraId="74A73C88" w14:textId="0CA0029B">
      <w:r>
        <w:t>This type</w:t>
      </w:r>
      <w:r w:rsidR="00106BAE">
        <w:t xml:space="preserve"> can be distinguished from 10582</w:t>
      </w:r>
      <w:r>
        <w:t xml:space="preserve"> because it is heavily dominated by lodgepole pine</w:t>
      </w:r>
      <w:r w:rsidR="00CE4C6C">
        <w:t>,</w:t>
      </w:r>
      <w:r>
        <w:t xml:space="preserve"> with other conifers possibly present but not co</w:t>
      </w:r>
      <w:r w:rsidR="00CE4C6C">
        <w:t>-</w:t>
      </w:r>
      <w:r>
        <w:t>dominant. It occurs more along canyon bottoms, meadow fringes, and on toe</w:t>
      </w:r>
      <w:r w:rsidR="00CE4C6C">
        <w:t>-</w:t>
      </w:r>
      <w:r>
        <w:t>slope positions where there is more soil moisture.</w:t>
      </w:r>
    </w:p>
    <w:p w:rsidR="004A1464" w:rsidP="004A1464" w:rsidRDefault="004A1464" w14:paraId="129BE969" w14:textId="77777777">
      <w:pPr>
        <w:pStyle w:val="InfoPara"/>
      </w:pPr>
      <w:r>
        <w:t>Issues or Problems</w:t>
      </w:r>
    </w:p>
    <w:p w:rsidR="004A1464" w:rsidP="004A1464" w:rsidRDefault="004A1464" w14:paraId="4F0E5718" w14:textId="71909C51">
      <w:r>
        <w:t>Limited information about disturbance is available, and that information is from a limited geographic range of sites. Divergent fire occurrence patterns</w:t>
      </w:r>
      <w:r w:rsidR="00612C9E">
        <w:t>,</w:t>
      </w:r>
      <w:r>
        <w:t xml:space="preserve"> ranging from moderate frequency to very long FRI</w:t>
      </w:r>
      <w:r w:rsidR="00CE4C6C">
        <w:t>s</w:t>
      </w:r>
      <w:r>
        <w:t xml:space="preserve"> in </w:t>
      </w:r>
      <w:r w:rsidR="00612C9E">
        <w:t xml:space="preserve">this </w:t>
      </w:r>
      <w:r>
        <w:t>vegetation type</w:t>
      </w:r>
      <w:r w:rsidR="00612C9E">
        <w:t>,</w:t>
      </w:r>
      <w:r>
        <w:t xml:space="preserve"> result in imprecise measures. Differences may be related to ignition and fire spread probabilities or </w:t>
      </w:r>
      <w:r w:rsidR="00612C9E">
        <w:t xml:space="preserve">to </w:t>
      </w:r>
      <w:r>
        <w:t>lack of data. Information applied to this type in most reviews was deriv</w:t>
      </w:r>
      <w:r w:rsidR="00612C9E">
        <w:t>ed from studies in the Klamath M</w:t>
      </w:r>
      <w:r>
        <w:t>ountains rather than the Sierra</w:t>
      </w:r>
      <w:r w:rsidR="00612C9E">
        <w:t xml:space="preserve"> Nevada</w:t>
      </w:r>
      <w:r>
        <w:t>.</w:t>
      </w:r>
    </w:p>
    <w:p w:rsidR="004A1464" w:rsidP="004A1464" w:rsidRDefault="004A1464" w14:paraId="10F777FC" w14:textId="77777777">
      <w:pPr>
        <w:pStyle w:val="InfoPara"/>
      </w:pPr>
      <w:r>
        <w:t>Native Uncharacteristic Conditions</w:t>
      </w:r>
    </w:p>
    <w:p w:rsidR="004A1464" w:rsidP="004A1464" w:rsidRDefault="004A1464" w14:paraId="124158C1" w14:textId="77777777"/>
    <w:p w:rsidR="004A1464" w:rsidP="004A1464" w:rsidRDefault="004A1464" w14:paraId="03437092" w14:textId="77777777">
      <w:pPr>
        <w:pStyle w:val="InfoPara"/>
      </w:pPr>
      <w:r>
        <w:t>Comments</w:t>
      </w:r>
    </w:p>
    <w:p w:rsidR="004A1464" w:rsidP="004A1464" w:rsidRDefault="00106BAE" w14:paraId="1860CB52" w14:textId="0029657F">
      <w:r>
        <w:t>A</w:t>
      </w:r>
      <w:r w:rsidR="004A1464">
        <w:t xml:space="preserve"> reviewer proposed an alternative model with a time-since-fire transition from Class D to Class E, and less mixed fire in Class A. This alternative model resulted in 5%, 20%, 10%,</w:t>
      </w:r>
      <w:r w:rsidR="00CE4C6C">
        <w:t xml:space="preserve"> </w:t>
      </w:r>
      <w:r w:rsidR="004A1464">
        <w:t>30%</w:t>
      </w:r>
      <w:r w:rsidR="00CE4C6C">
        <w:t>,</w:t>
      </w:r>
      <w:r w:rsidR="004A1464">
        <w:t xml:space="preserve"> and 35</w:t>
      </w:r>
      <w:bookmarkStart w:name="_GoBack" w:id="0"/>
      <w:bookmarkEnd w:id="0"/>
      <w:r w:rsidR="004A1464">
        <w:t xml:space="preserve">% in Classes A-E, </w:t>
      </w:r>
      <w:r w:rsidR="00CE4C6C">
        <w:t xml:space="preserve">respectively, </w:t>
      </w:r>
      <w:r w:rsidR="004A1464">
        <w:t>with about the same amount of fire (</w:t>
      </w:r>
      <w:r w:rsidR="00CE4C6C">
        <w:t xml:space="preserve">mean </w:t>
      </w:r>
      <w:r w:rsidR="004A1464">
        <w:t>FRI</w:t>
      </w:r>
      <w:r w:rsidR="00CE4C6C">
        <w:t xml:space="preserve">, </w:t>
      </w:r>
      <w:r w:rsidR="004A1464">
        <w:t>27yrs). Another reviewer felt that the fire interval range (70-100yrs) cited for the Klamaths and Oregon likely pertains in the Sierra, too.</w:t>
      </w:r>
    </w:p>
    <w:p w:rsidR="00025124" w:rsidP="196E8EA1" w:rsidRDefault="00025124" w14:paraId="2DC1DB4C" w14:textId="63822EB4"/>
    <w:p w:rsidR="004A1464" w:rsidP="004A1464" w:rsidRDefault="004A1464" w14:paraId="4A6625C5"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lastRenderedPageBreak/>
        <w:t>Succession Classes</w:t>
      </w:r>
    </w:p>
    <w:p w:rsidR="004A1464" w:rsidP="004A1464" w:rsidRDefault="004A1464" w14:paraId="2D07168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A1464" w:rsidP="004A1464" w:rsidRDefault="004A1464" w14:paraId="2BF0ED70"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4A1464" w:rsidP="004A1464" w:rsidRDefault="004A1464" w14:paraId="30D7F158" w14:textId="77777777"/>
    <w:p w:rsidR="004A1464" w:rsidP="004A1464" w:rsidRDefault="004A1464" w14:paraId="295E08A2" w14:textId="77777777">
      <w:pPr>
        <w:pStyle w:val="SClassInfoPara"/>
      </w:pPr>
      <w:r>
        <w:t>Indicator Species</w:t>
      </w:r>
    </w:p>
    <w:p w:rsidR="004A1464" w:rsidP="004A1464" w:rsidRDefault="004A1464" w14:paraId="7A6DB375" w14:textId="77777777"/>
    <w:p w:rsidR="004A1464" w:rsidP="004A1464" w:rsidRDefault="004A1464" w14:paraId="0F07CB96" w14:textId="77777777">
      <w:pPr>
        <w:pStyle w:val="SClassInfoPara"/>
      </w:pPr>
      <w:r>
        <w:t>Description</w:t>
      </w:r>
    </w:p>
    <w:p w:rsidR="004A1464" w:rsidP="004A1464" w:rsidRDefault="196E8EA1" w14:paraId="28161FC4" w14:textId="4F277B5F">
      <w:r>
        <w:t>Lodgepole pine regeneration follow</w:t>
      </w:r>
      <w:r w:rsidR="00612C9E">
        <w:t>s</w:t>
      </w:r>
      <w:r>
        <w:t xml:space="preserve"> stand</w:t>
      </w:r>
      <w:r w:rsidR="00CE4C6C">
        <w:t>-</w:t>
      </w:r>
      <w:r>
        <w:t>replacing fire (severe understory fire or canopy fire). Moderat</w:t>
      </w:r>
      <w:r w:rsidR="00612C9E">
        <w:t>e density to dog</w:t>
      </w:r>
      <w:r w:rsidR="00CE4C6C">
        <w:t>-</w:t>
      </w:r>
      <w:r w:rsidR="00612C9E">
        <w:t xml:space="preserve">hair thickets. </w:t>
      </w:r>
      <w:r>
        <w:t>Mixed or severe fires can occur.</w:t>
      </w:r>
    </w:p>
    <w:p w:rsidR="004A1464" w:rsidP="004A1464" w:rsidRDefault="004A1464" w14:paraId="50F0BA76" w14:textId="77777777"/>
    <w:p>
      <w:r>
        <w:rPr>
          <w:i/>
          <w:u w:val="single"/>
        </w:rPr>
        <w:t>Maximum Tree Size Class</w:t>
      </w:r>
      <w:br/>
      <w:r>
        <w:t>None</w:t>
      </w:r>
    </w:p>
    <w:p w:rsidR="004A1464" w:rsidP="004A1464" w:rsidRDefault="004A1464" w14:paraId="39737D50"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4A1464" w:rsidP="004A1464" w:rsidRDefault="004A1464" w14:paraId="38C11344" w14:textId="77777777"/>
    <w:p w:rsidR="004A1464" w:rsidP="004A1464" w:rsidRDefault="004A1464" w14:paraId="578FDA54" w14:textId="77777777">
      <w:pPr>
        <w:pStyle w:val="SClassInfoPara"/>
      </w:pPr>
      <w:r>
        <w:t>Indicator Species</w:t>
      </w:r>
    </w:p>
    <w:p w:rsidR="004A1464" w:rsidP="004A1464" w:rsidRDefault="004A1464" w14:paraId="576EC113" w14:textId="77777777"/>
    <w:p w:rsidR="004A1464" w:rsidP="004A1464" w:rsidRDefault="004A1464" w14:paraId="1F73B802" w14:textId="77777777">
      <w:pPr>
        <w:pStyle w:val="SClassInfoPara"/>
      </w:pPr>
      <w:r>
        <w:t>Description</w:t>
      </w:r>
    </w:p>
    <w:p w:rsidR="004A1464" w:rsidP="004A1464" w:rsidRDefault="196E8EA1" w14:paraId="73E73B6B" w14:textId="38B4DB3B">
      <w:r>
        <w:t>Mid-maturity lodgepole pine undergo</w:t>
      </w:r>
      <w:r w:rsidR="00612C9E">
        <w:t>es</w:t>
      </w:r>
      <w:r>
        <w:t xml:space="preserve"> intrinsic stand thinning. Considerable surface fuel from tree mortality from previous fire. Replacement fire reset</w:t>
      </w:r>
      <w:r w:rsidR="00612C9E">
        <w:t>s. Mixed fire and i</w:t>
      </w:r>
      <w:r>
        <w:t>nsect</w:t>
      </w:r>
      <w:r w:rsidR="00612C9E">
        <w:t>s</w:t>
      </w:r>
      <w:r>
        <w:t xml:space="preserve">/disease open the stand. Other </w:t>
      </w:r>
      <w:r w:rsidR="00612C9E">
        <w:t>i</w:t>
      </w:r>
      <w:r>
        <w:t xml:space="preserve">nsect/disease </w:t>
      </w:r>
      <w:r w:rsidR="00612C9E">
        <w:t xml:space="preserve">disturbance </w:t>
      </w:r>
      <w:r>
        <w:t>can either reset or maintain.</w:t>
      </w:r>
    </w:p>
    <w:p w:rsidR="004A1464" w:rsidP="004A1464" w:rsidRDefault="004A1464" w14:paraId="2E2630C4" w14:textId="77777777"/>
    <w:p>
      <w:r>
        <w:rPr>
          <w:i/>
          <w:u w:val="single"/>
        </w:rPr>
        <w:t>Maximum Tree Size Class</w:t>
      </w:r>
      <w:br/>
      <w:r>
        <w:t>None</w:t>
      </w:r>
    </w:p>
    <w:p w:rsidR="004A1464" w:rsidP="004A1464" w:rsidRDefault="004A1464" w14:paraId="665D6523"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4A1464" w:rsidP="004A1464" w:rsidRDefault="004A1464" w14:paraId="74E11968" w14:textId="77777777"/>
    <w:p w:rsidR="004A1464" w:rsidP="004A1464" w:rsidRDefault="004A1464" w14:paraId="716F90F1" w14:textId="77777777">
      <w:pPr>
        <w:pStyle w:val="SClassInfoPara"/>
      </w:pPr>
      <w:r>
        <w:t>Indicator Species</w:t>
      </w:r>
    </w:p>
    <w:p w:rsidR="004A1464" w:rsidP="004A1464" w:rsidRDefault="004A1464" w14:paraId="7F86DB5D" w14:textId="77777777"/>
    <w:p w:rsidR="00612C9E" w:rsidP="004A1464" w:rsidRDefault="00612C9E" w14:paraId="64AACB78" w14:textId="77777777"/>
    <w:p w:rsidR="00612C9E" w:rsidP="004A1464" w:rsidRDefault="00612C9E" w14:paraId="074CA9A4" w14:textId="77777777"/>
    <w:p w:rsidR="00612C9E" w:rsidP="004A1464" w:rsidRDefault="00612C9E" w14:paraId="2314B366" w14:textId="77777777"/>
    <w:p w:rsidR="004A1464" w:rsidP="004A1464" w:rsidRDefault="004A1464" w14:paraId="1427553F" w14:textId="77777777">
      <w:pPr>
        <w:pStyle w:val="SClassInfoPara"/>
      </w:pPr>
      <w:r>
        <w:lastRenderedPageBreak/>
        <w:t>Description</w:t>
      </w:r>
    </w:p>
    <w:p w:rsidR="004A1464" w:rsidP="004A1464" w:rsidRDefault="196E8EA1" w14:paraId="3F83C59D" w14:textId="0D4B47FE">
      <w:r>
        <w:t>Mid-maturity lodgepole pine</w:t>
      </w:r>
      <w:r w:rsidR="00612C9E">
        <w:t xml:space="preserve"> occurs</w:t>
      </w:r>
      <w:r>
        <w:t xml:space="preserve"> where surface fire or other disturbance has opened the stand. Replacement fire, </w:t>
      </w:r>
      <w:r w:rsidR="00612C9E">
        <w:t>i</w:t>
      </w:r>
      <w:r>
        <w:t>nsect</w:t>
      </w:r>
      <w:r w:rsidR="00612C9E">
        <w:t>s</w:t>
      </w:r>
      <w:r>
        <w:t>/disease</w:t>
      </w:r>
      <w:r w:rsidR="00CE4C6C">
        <w:t>,</w:t>
      </w:r>
      <w:r>
        <w:t xml:space="preserve"> or wind/weat</w:t>
      </w:r>
      <w:r w:rsidR="00612C9E">
        <w:t>her events can all reset. Mixed-</w:t>
      </w:r>
      <w:r>
        <w:t>severity or surface fires maintain. Without fire</w:t>
      </w:r>
      <w:r w:rsidR="00612C9E">
        <w:t>,</w:t>
      </w:r>
      <w:r>
        <w:t xml:space="preserve"> the stand eventually transition</w:t>
      </w:r>
      <w:r w:rsidR="00CE4C6C">
        <w:t>s</w:t>
      </w:r>
      <w:r>
        <w:t>.</w:t>
      </w:r>
    </w:p>
    <w:p w:rsidR="004A1464" w:rsidP="004A1464" w:rsidRDefault="004A1464" w14:paraId="7EF0FA69" w14:textId="77777777"/>
    <w:p>
      <w:r>
        <w:rPr>
          <w:i/>
          <w:u w:val="single"/>
        </w:rPr>
        <w:t>Maximum Tree Size Class</w:t>
      </w:r>
      <w:br/>
      <w:r>
        <w:t>None</w:t>
      </w:r>
    </w:p>
    <w:p w:rsidR="004A1464" w:rsidP="004A1464" w:rsidRDefault="004A1464" w14:paraId="6B56E8B7"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Open</w:t>
      </w:r>
    </w:p>
    <w:p w:rsidR="004A1464" w:rsidP="004A1464" w:rsidRDefault="004A1464" w14:paraId="41A805E5" w14:textId="77777777"/>
    <w:p w:rsidR="004A1464" w:rsidP="004A1464" w:rsidRDefault="004A1464" w14:paraId="35913D38" w14:textId="77777777">
      <w:pPr>
        <w:pStyle w:val="SClassInfoPara"/>
      </w:pPr>
      <w:r>
        <w:t>Indicator Species</w:t>
      </w:r>
    </w:p>
    <w:p w:rsidR="004A1464" w:rsidP="004A1464" w:rsidRDefault="004A1464" w14:paraId="62AEC0EB" w14:textId="77777777"/>
    <w:p w:rsidR="004A1464" w:rsidP="004A1464" w:rsidRDefault="004A1464" w14:paraId="6B4C9E71" w14:textId="77777777">
      <w:pPr>
        <w:pStyle w:val="SClassInfoPara"/>
      </w:pPr>
      <w:r>
        <w:t>Description</w:t>
      </w:r>
    </w:p>
    <w:p w:rsidR="004A1464" w:rsidP="004A1464" w:rsidRDefault="196E8EA1" w14:paraId="18C861CA" w14:textId="04EC4C94">
      <w:r>
        <w:t>Areas that h</w:t>
      </w:r>
      <w:r w:rsidR="00612C9E">
        <w:t>ave experienced one or more low-</w:t>
      </w:r>
      <w:r>
        <w:t>severity understory fires that reduced stand density or old stands that have not experienced fire but have been thinned by other processes (treefalls</w:t>
      </w:r>
      <w:r w:rsidR="00CE4C6C">
        <w:t>,</w:t>
      </w:r>
      <w:r>
        <w:t xml:space="preserve"> etc.)</w:t>
      </w:r>
      <w:r w:rsidR="00612C9E">
        <w:t xml:space="preserve"> are dominant. Stands are uneven age. </w:t>
      </w:r>
      <w:r>
        <w:t xml:space="preserve">Replacement fire, </w:t>
      </w:r>
      <w:r w:rsidR="00612C9E">
        <w:t>i</w:t>
      </w:r>
      <w:r>
        <w:t>nsect</w:t>
      </w:r>
      <w:r w:rsidR="00612C9E">
        <w:t>s, and disease can all reset. Mixed-</w:t>
      </w:r>
      <w:r>
        <w:t>severity or surface fires and wind/weather events maintain.</w:t>
      </w:r>
    </w:p>
    <w:p w:rsidR="004A1464" w:rsidP="004A1464" w:rsidRDefault="004A1464" w14:paraId="54F657C4" w14:textId="77777777"/>
    <w:p>
      <w:r>
        <w:rPr>
          <w:i/>
          <w:u w:val="single"/>
        </w:rPr>
        <w:t>Maximum Tree Size Class</w:t>
      </w:r>
      <w:br/>
      <w:r>
        <w:t>None</w:t>
      </w:r>
    </w:p>
    <w:p w:rsidR="004A1464" w:rsidP="004A1464" w:rsidRDefault="004A1464" w14:paraId="54F3CCEE" w14:textId="77777777">
      <w:pPr>
        <w:pStyle w:val="InfoPara"/>
        <w:pBdr>
          <w:top w:val="single" w:color="auto" w:sz="4" w:space="1"/>
        </w:pBdr>
      </w:pPr>
      <w:r>
        <w:t>Class E</w:t>
      </w:r>
      <w:r>
        <w:tab/>
        <w:t>55</w:t>
      </w:r>
      <w:r w:rsidR="002A3B10">
        <w:tab/>
      </w:r>
      <w:r w:rsidR="002A3B10">
        <w:tab/>
      </w:r>
      <w:r w:rsidR="002A3B10">
        <w:tab/>
      </w:r>
      <w:r w:rsidR="002A3B10">
        <w:tab/>
      </w:r>
      <w:r w:rsidR="004F7795">
        <w:t>Late Development 1 - Closed</w:t>
      </w:r>
    </w:p>
    <w:p w:rsidR="004A1464" w:rsidP="004A1464" w:rsidRDefault="004A1464" w14:paraId="59B1A999" w14:textId="77777777"/>
    <w:p w:rsidR="004A1464" w:rsidP="004A1464" w:rsidRDefault="004A1464" w14:paraId="19C77220" w14:textId="77777777">
      <w:pPr>
        <w:pStyle w:val="SClassInfoPara"/>
      </w:pPr>
      <w:r>
        <w:t>Indicator Species</w:t>
      </w:r>
    </w:p>
    <w:p w:rsidR="004A1464" w:rsidP="004A1464" w:rsidRDefault="004A1464" w14:paraId="2FC78B0C" w14:textId="77777777"/>
    <w:p w:rsidR="004A1464" w:rsidP="004A1464" w:rsidRDefault="004A1464" w14:paraId="795F17F3" w14:textId="77777777">
      <w:pPr>
        <w:pStyle w:val="SClassInfoPara"/>
      </w:pPr>
      <w:r>
        <w:t>Description</w:t>
      </w:r>
    </w:p>
    <w:p w:rsidR="004A1464" w:rsidP="004A1464" w:rsidRDefault="196E8EA1" w14:paraId="14A0DF7A" w14:textId="671C705D">
      <w:r>
        <w:t xml:space="preserve">Old stands where fire has had minimal influence. Replacement fire or </w:t>
      </w:r>
      <w:r w:rsidR="00612C9E">
        <w:t>i</w:t>
      </w:r>
      <w:r>
        <w:t>nsect</w:t>
      </w:r>
      <w:r w:rsidR="00612C9E">
        <w:t xml:space="preserve">s/disease reset. Mixed </w:t>
      </w:r>
      <w:r>
        <w:t>fire maintain</w:t>
      </w:r>
      <w:r w:rsidR="00612C9E">
        <w:t>s</w:t>
      </w:r>
      <w:r>
        <w:t>. Insect</w:t>
      </w:r>
      <w:r w:rsidR="00612C9E">
        <w:t>s</w:t>
      </w:r>
      <w:r>
        <w:t>/disease or wind/weather events can open the stand.</w:t>
      </w:r>
      <w:r w:rsidR="00612C9E">
        <w:t xml:space="preserve"> Other i</w:t>
      </w:r>
      <w:r>
        <w:t xml:space="preserve">nsect/disease </w:t>
      </w:r>
      <w:r w:rsidR="00612C9E">
        <w:t xml:space="preserve">events </w:t>
      </w:r>
      <w:r>
        <w:t>can either reset or maintain.</w:t>
      </w:r>
    </w:p>
    <w:p w:rsidR="004A1464" w:rsidP="004A1464" w:rsidRDefault="004A1464" w14:paraId="5B0692B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A1464" w:rsidP="004A1464" w:rsidRDefault="004A1464" w14:paraId="541B11F0" w14:textId="77777777">
      <w:r>
        <w:t>Agee, James K. 1990. The Historical Role of Fire in Pacific Northwest Forests. In: Walstad, J.K., S.R. Radosevich and D.V. Sandberg, eds. Natural and Prescribed Fire in Pacific Northwest Forests. Corvallis, OR: Oregon State University Press. 25-38.</w:t>
      </w:r>
    </w:p>
    <w:p w:rsidR="004A1464" w:rsidP="004A1464" w:rsidRDefault="004A1464" w14:paraId="43D495D8" w14:textId="77777777"/>
    <w:p w:rsidR="004A1464" w:rsidP="004A1464" w:rsidRDefault="004A1464" w14:paraId="1E3199E3" w14:textId="77777777">
      <w:r>
        <w:t>Agee, James K. 1993. Fire Ecology of Pacific Northwest Forests. Washington, DC: Island Press. 493 pp.</w:t>
      </w:r>
    </w:p>
    <w:p w:rsidR="004A1464" w:rsidP="004A1464" w:rsidRDefault="004A1464" w14:paraId="4A9FCBC3" w14:textId="77777777"/>
    <w:p w:rsidR="004A1464" w:rsidP="004A1464" w:rsidRDefault="004A1464" w14:paraId="11775393" w14:textId="77777777">
      <w:r>
        <w:lastRenderedPageBreak/>
        <w:t>Husari, S.J. and K.S. Hawk. 1994. The role of past and present disturbance in California ecosystems. Draft Region 5 Ecosystem Management Guidebook, Vol. 2, Appendices I–C. San Francisco, CA: USDA. Forest Service, Pacific Southwest Region.</w:t>
      </w:r>
    </w:p>
    <w:p w:rsidR="004A1464" w:rsidP="004A1464" w:rsidRDefault="004A1464" w14:paraId="585C5D2A" w14:textId="77777777"/>
    <w:p w:rsidR="004A1464" w:rsidP="004A1464" w:rsidRDefault="004A1464" w14:paraId="580941D0" w14:textId="77777777">
      <w:r>
        <w:t>Keeley, J.E. 1980. Reproductive cycles and fire regimes. In: Mooney, H.A., T.M. Bonnicksen, N.L. Christensen, J.E. Lotan and W.A. Reiners, tech. coords. Proceedings of the Conference: Fire Regimes and Ecosystem Properties. 11-15 December 1978, Honolulu, Hawaii. GTR- WO-26. USDA Forest Service. 231-277.</w:t>
      </w:r>
    </w:p>
    <w:p w:rsidR="004A1464" w:rsidP="004A1464" w:rsidRDefault="004A1464" w14:paraId="31789453" w14:textId="77777777"/>
    <w:p w:rsidR="004A1464" w:rsidP="004A1464" w:rsidRDefault="004A1464" w14:paraId="5437272B" w14:textId="77777777">
      <w:r>
        <w:t>NatureServe. 2007. International Ecological Classification Standard: Terrestrial Ecological Classifications. NatureServe Central Databases. Arlington, VA. Data current as of 10 February 2007.</w:t>
      </w:r>
    </w:p>
    <w:p w:rsidR="004A1464" w:rsidP="004A1464" w:rsidRDefault="004A1464" w14:paraId="6628989F" w14:textId="77777777"/>
    <w:p w:rsidR="004A1464" w:rsidP="004A1464" w:rsidRDefault="004A1464" w14:paraId="166090F3" w14:textId="77777777">
      <w:r>
        <w:t>Potter, Don. 1994. Guide to Forested Communities of the Upper Montane in the Central and Southern Sierra Nevada. R5-ECOL-TP-003. San Francisco, CA: USDA Forest Service, Pacific Southwest Region.</w:t>
      </w:r>
    </w:p>
    <w:p w:rsidR="004A1464" w:rsidP="004A1464" w:rsidRDefault="004A1464" w14:paraId="411EC632" w14:textId="77777777"/>
    <w:p w:rsidR="004A1464" w:rsidP="004A1464" w:rsidRDefault="004A1464" w14:paraId="12BFB876" w14:textId="77777777">
      <w:r>
        <w:t>Potter, Donald A. 1998. Forested communities of the upper montane in the central and southern Sierra Nevada. Gen. Tech. Rep. PSW-GTR-169. Albany, CA: USDA Forest Service, Pacific Southwest Research Station. 319 pp.</w:t>
      </w:r>
    </w:p>
    <w:p w:rsidR="004A1464" w:rsidP="004A1464" w:rsidRDefault="004A1464" w14:paraId="26D86AEA" w14:textId="77777777"/>
    <w:p w:rsidR="004A1464" w:rsidP="004A1464" w:rsidRDefault="004A1464" w14:paraId="7C96BF11" w14:textId="77777777">
      <w:r>
        <w:t>Parker, A.J. 1986. Persistence of lodgepole pine forests in the central Sierra Nevada. Ecology 67: 1560–67.</w:t>
      </w:r>
    </w:p>
    <w:p w:rsidR="004A1464" w:rsidP="004A1464" w:rsidRDefault="004A1464" w14:paraId="7A47BDF9" w14:textId="77777777"/>
    <w:p w:rsidR="004A1464" w:rsidP="004A1464" w:rsidRDefault="004A1464" w14:paraId="7390311C" w14:textId="77777777">
      <w:r>
        <w:t>Parker, A.J. 1988. Stand structure in subalpine forests of Yosemite National Park, California. For. Sci. 34: 1047-1058.</w:t>
      </w:r>
    </w:p>
    <w:p w:rsidR="004A1464" w:rsidP="004A1464" w:rsidRDefault="004A1464" w14:paraId="5BDF939E" w14:textId="77777777"/>
    <w:p w:rsidR="004A1464" w:rsidP="004A1464" w:rsidRDefault="004A1464" w14:paraId="1DD19862" w14:textId="77777777">
      <w:r>
        <w:t>Taylor, A.H. and M.N. Solem. 2001. Fire regimes and stand dynamics in an upper montane forest landscape in the southern Cascades, Caribou Wilderness, California. J. Torrey Bot. Soc. 128: 350-361.</w:t>
      </w:r>
    </w:p>
    <w:p w:rsidRPr="00A43E41" w:rsidR="004D5F12" w:rsidP="004A1464" w:rsidRDefault="004D5F12" w14:paraId="68B58B1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94C44" w14:textId="77777777" w:rsidR="009738B3" w:rsidRDefault="009738B3">
      <w:r>
        <w:separator/>
      </w:r>
    </w:p>
  </w:endnote>
  <w:endnote w:type="continuationSeparator" w:id="0">
    <w:p w14:paraId="7E231D9B" w14:textId="77777777" w:rsidR="009738B3" w:rsidRDefault="0097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998DD" w14:textId="77777777" w:rsidR="004A1464" w:rsidRDefault="004A1464" w:rsidP="004A14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AFFE0" w14:textId="77777777" w:rsidR="009738B3" w:rsidRDefault="009738B3">
      <w:r>
        <w:separator/>
      </w:r>
    </w:p>
  </w:footnote>
  <w:footnote w:type="continuationSeparator" w:id="0">
    <w:p w14:paraId="7CA61444" w14:textId="77777777" w:rsidR="009738B3" w:rsidRDefault="00973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3F0E" w14:textId="77777777" w:rsidR="00A43E41" w:rsidRDefault="00A43E41" w:rsidP="004A14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5124"/>
    <w:pPr>
      <w:ind w:left="720"/>
    </w:pPr>
    <w:rPr>
      <w:rFonts w:ascii="Calibri" w:eastAsiaTheme="minorHAnsi" w:hAnsi="Calibri"/>
      <w:sz w:val="22"/>
      <w:szCs w:val="22"/>
    </w:rPr>
  </w:style>
  <w:style w:type="character" w:styleId="Hyperlink">
    <w:name w:val="Hyperlink"/>
    <w:basedOn w:val="DefaultParagraphFont"/>
    <w:rsid w:val="00025124"/>
    <w:rPr>
      <w:color w:val="0000FF" w:themeColor="hyperlink"/>
      <w:u w:val="single"/>
    </w:rPr>
  </w:style>
  <w:style w:type="paragraph" w:styleId="BalloonText">
    <w:name w:val="Balloon Text"/>
    <w:basedOn w:val="Normal"/>
    <w:link w:val="BalloonTextChar"/>
    <w:uiPriority w:val="99"/>
    <w:semiHidden/>
    <w:unhideWhenUsed/>
    <w:rsid w:val="00025124"/>
    <w:rPr>
      <w:rFonts w:ascii="Tahoma" w:hAnsi="Tahoma" w:cs="Tahoma"/>
      <w:sz w:val="16"/>
      <w:szCs w:val="16"/>
    </w:rPr>
  </w:style>
  <w:style w:type="character" w:customStyle="1" w:styleId="BalloonTextChar">
    <w:name w:val="Balloon Text Char"/>
    <w:basedOn w:val="DefaultParagraphFont"/>
    <w:link w:val="BalloonText"/>
    <w:uiPriority w:val="99"/>
    <w:semiHidden/>
    <w:rsid w:val="00025124"/>
    <w:rPr>
      <w:rFonts w:ascii="Tahoma" w:hAnsi="Tahoma" w:cs="Tahoma"/>
      <w:sz w:val="16"/>
      <w:szCs w:val="16"/>
    </w:rPr>
  </w:style>
  <w:style w:type="character" w:styleId="CommentReference">
    <w:name w:val="annotation reference"/>
    <w:basedOn w:val="DefaultParagraphFont"/>
    <w:uiPriority w:val="99"/>
    <w:semiHidden/>
    <w:unhideWhenUsed/>
    <w:rsid w:val="00CE4C6C"/>
    <w:rPr>
      <w:sz w:val="16"/>
      <w:szCs w:val="16"/>
    </w:rPr>
  </w:style>
  <w:style w:type="paragraph" w:styleId="CommentText">
    <w:name w:val="annotation text"/>
    <w:basedOn w:val="Normal"/>
    <w:link w:val="CommentTextChar"/>
    <w:uiPriority w:val="99"/>
    <w:semiHidden/>
    <w:unhideWhenUsed/>
    <w:rsid w:val="00CE4C6C"/>
    <w:rPr>
      <w:sz w:val="20"/>
      <w:szCs w:val="20"/>
    </w:rPr>
  </w:style>
  <w:style w:type="character" w:customStyle="1" w:styleId="CommentTextChar">
    <w:name w:val="Comment Text Char"/>
    <w:basedOn w:val="DefaultParagraphFont"/>
    <w:link w:val="CommentText"/>
    <w:uiPriority w:val="99"/>
    <w:semiHidden/>
    <w:rsid w:val="00CE4C6C"/>
  </w:style>
  <w:style w:type="paragraph" w:styleId="CommentSubject">
    <w:name w:val="annotation subject"/>
    <w:basedOn w:val="CommentText"/>
    <w:next w:val="CommentText"/>
    <w:link w:val="CommentSubjectChar"/>
    <w:uiPriority w:val="99"/>
    <w:semiHidden/>
    <w:unhideWhenUsed/>
    <w:rsid w:val="00CE4C6C"/>
    <w:rPr>
      <w:b/>
      <w:bCs/>
    </w:rPr>
  </w:style>
  <w:style w:type="character" w:customStyle="1" w:styleId="CommentSubjectChar">
    <w:name w:val="Comment Subject Char"/>
    <w:basedOn w:val="CommentTextChar"/>
    <w:link w:val="CommentSubject"/>
    <w:uiPriority w:val="99"/>
    <w:semiHidden/>
    <w:rsid w:val="00CE4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7443">
      <w:bodyDiv w:val="1"/>
      <w:marLeft w:val="0"/>
      <w:marRight w:val="0"/>
      <w:marTop w:val="0"/>
      <w:marBottom w:val="0"/>
      <w:divBdr>
        <w:top w:val="none" w:sz="0" w:space="0" w:color="auto"/>
        <w:left w:val="none" w:sz="0" w:space="0" w:color="auto"/>
        <w:bottom w:val="none" w:sz="0" w:space="0" w:color="auto"/>
        <w:right w:val="none" w:sz="0" w:space="0" w:color="auto"/>
      </w:divBdr>
    </w:div>
    <w:div w:id="10261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2014-08-19T01:14:00Z</cp:lastPrinted>
  <dcterms:created xsi:type="dcterms:W3CDTF">2017-08-31T01:20:00Z</dcterms:created>
  <dcterms:modified xsi:type="dcterms:W3CDTF">2025-02-12T09:41:13Z</dcterms:modified>
</cp:coreProperties>
</file>