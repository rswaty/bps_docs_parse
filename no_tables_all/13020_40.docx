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D8F" w:rsidP="00B40D8F" w:rsidRDefault="00B40D8F">
      <w:pPr>
        <w:pStyle w:val="BpSTitle"/>
      </w:pPr>
      <w:r>
        <w:t>13020</w:t>
      </w:r>
    </w:p>
    <w:p w:rsidR="00B40D8F" w:rsidP="00B40D8F" w:rsidRDefault="00B40D8F">
      <w:pPr>
        <w:pStyle w:val="BpSTitle"/>
      </w:pPr>
      <w:r>
        <w:t>Laurentian-Acadian Northern Hardwoods Forest</w:t>
      </w:r>
    </w:p>
    <w:p w:rsidR="00B40D8F" w:rsidP="00B40D8F" w:rsidRDefault="00B40D8F">
      <w:r>
        <w:t>BpS Model/Description Version: Aug. 2020</w:t>
      </w:r>
      <w:r>
        <w:tab/>
      </w:r>
      <w:r>
        <w:tab/>
      </w:r>
      <w:r>
        <w:tab/>
      </w:r>
      <w:r>
        <w:tab/>
      </w:r>
      <w:r>
        <w:tab/>
      </w:r>
      <w:r>
        <w:tab/>
      </w:r>
      <w:r>
        <w:tab/>
      </w:r>
    </w:p>
    <w:p w:rsidR="00B40D8F" w:rsidP="00B40D8F" w:rsidRDefault="00B40D8F"/>
    <w:p w:rsidR="00B40D8F" w:rsidP="00B40D8F" w:rsidRDefault="00B40D8F"/>
    <w:p w:rsidR="00B40D8F" w:rsidP="00B40D8F" w:rsidRDefault="00B40D8F">
      <w:pPr>
        <w:pStyle w:val="InfoPara"/>
      </w:pPr>
      <w:r>
        <w:t>Vegetation Type</w:t>
      </w:r>
    </w:p>
    <w:p w:rsidR="00B40D8F" w:rsidP="00B40D8F" w:rsidRDefault="00B40D8F">
      <w:r>
        <w:t>Forest and Woodland</w:t>
      </w:r>
    </w:p>
    <w:p w:rsidR="00B40D8F" w:rsidP="00B40D8F" w:rsidRDefault="00B40D8F">
      <w:pPr>
        <w:pStyle w:val="InfoPara"/>
      </w:pPr>
      <w:r>
        <w:t>Map Zones</w:t>
      </w:r>
    </w:p>
    <w:p w:rsidR="00B40D8F" w:rsidP="00B40D8F" w:rsidRDefault="00B40D8F">
      <w:r>
        <w:t>40</w:t>
      </w:r>
    </w:p>
    <w:p w:rsidR="00B40D8F" w:rsidP="00B40D8F" w:rsidRDefault="00B40D8F">
      <w:pPr>
        <w:pStyle w:val="InfoPara"/>
      </w:pPr>
      <w:r>
        <w:t>Geographic Range</w:t>
      </w:r>
    </w:p>
    <w:p w:rsidR="00B40D8F" w:rsidP="00B40D8F" w:rsidRDefault="00B40D8F">
      <w:r>
        <w:t>This system occurs in western Upper Peninsula of MI, northern WI, northern MN and Ontario. In MI, it occurs in ECOMAP subsections 212Tb, 212Ya, 212Jb, 212Sq, 212Jo, and 212Sn. In WI, this system occurs in all of the 212 subsections.</w:t>
      </w:r>
    </w:p>
    <w:p w:rsidR="00B40D8F" w:rsidP="00B40D8F" w:rsidRDefault="00B40D8F">
      <w:pPr>
        <w:pStyle w:val="InfoPara"/>
      </w:pPr>
      <w:r>
        <w:t>Biophysical Site Description</w:t>
      </w:r>
    </w:p>
    <w:p w:rsidR="00B40D8F" w:rsidP="00B40D8F" w:rsidRDefault="00B40D8F">
      <w:r>
        <w:t>This type occurs principally on moraines of well drained soils that are coarse and fine textured, on lacustrine silts and clays, and on medium-textured till over bedrock -- areas of consistent moisture and nutrient availability that are protected from fire. Soils can frequently exhibit a thicker Bhs horizon and have a higher organic content, cation exchange capacity. Soil pH will range from 6-7.5. Typical sites are buffered from seasonal drought by fine-textured moisture-retaining soils or dense subsoil layers. Essential nutrients are mineralized from decaying organic matter at twice the rate of that in fire-dependent forest or wet forest communities.</w:t>
      </w:r>
    </w:p>
    <w:p w:rsidR="00B40D8F" w:rsidP="00B40D8F" w:rsidRDefault="00B40D8F">
      <w:pPr>
        <w:pStyle w:val="InfoPara"/>
      </w:pPr>
      <w:r>
        <w:t>Vegetation Description</w:t>
      </w:r>
    </w:p>
    <w:p w:rsidR="00B40D8F" w:rsidP="00B40D8F" w:rsidRDefault="00B40D8F">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w:t>
      </w:r>
      <w:proofErr w:type="spellStart"/>
      <w:r>
        <w:t>Tsuga</w:t>
      </w:r>
      <w:proofErr w:type="spellEnd"/>
      <w:r>
        <w:t xml:space="preserve"> canadensis was an occasional late-seral species on more poor soils; however, its presence today likely suggests that the Laurentian-Acadian Pine-Hemlock-Hardwood Forest is a more appropriate </w:t>
      </w:r>
      <w:proofErr w:type="spellStart"/>
      <w:r>
        <w:t>BpS</w:t>
      </w:r>
      <w:proofErr w:type="spellEnd"/>
      <w:r>
        <w:t>.</w:t>
      </w:r>
    </w:p>
    <w:p w:rsidR="00B40D8F" w:rsidP="00B40D8F" w:rsidRDefault="00B40D8F"/>
    <w:p w:rsidR="00B40D8F" w:rsidP="00B40D8F" w:rsidRDefault="00B40D8F">
      <w:r>
        <w:t xml:space="preserve">Structurally, these uneven-aged forests were characterized by large volumes of </w:t>
      </w:r>
      <w:proofErr w:type="spellStart"/>
      <w:r>
        <w:t>coarse</w:t>
      </w:r>
      <w:proofErr w:type="spellEnd"/>
      <w:r>
        <w:t xml:space="preserv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w:t>
      </w:r>
      <w:r>
        <w:lastRenderedPageBreak/>
        <w:t xml:space="preserve">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w:t>
      </w:r>
      <w:proofErr w:type="spellStart"/>
      <w:r>
        <w:t>Amelanchier</w:t>
      </w:r>
      <w:proofErr w:type="spellEnd"/>
      <w:r>
        <w:t xml:space="preserve"> species.</w:t>
      </w:r>
    </w:p>
    <w:p w:rsidR="00B40D8F" w:rsidP="00B40D8F" w:rsidRDefault="00B40D8F"/>
    <w:p w:rsidR="00B40D8F" w:rsidP="00B40D8F" w:rsidRDefault="00B40D8F">
      <w:r>
        <w:t>In the mid-1800’s, there were 5.8 million acres of northern hardwood ecosystems in the Upper Peninsula of MI (Cleland et al. 2004a, ongoing R-9/SRS/MTU study). Sugar maple, hemlock, yellow birch, balsam fir, cedar in swales, spruce and beech were the dominant late-successional species recorded along section lines by GLO surveyors (figure 1). Early-successional aspen and white birch comprised only 2.0% of the GLO line trees. Large openings likely occurred on less than one percent of the landscape.</w:t>
      </w:r>
    </w:p>
    <w:p w:rsidR="00B40D8F" w:rsidP="00B40D8F" w:rsidRDefault="00B40D8F"/>
    <w:p w:rsidR="00B40D8F" w:rsidP="00B40D8F" w:rsidRDefault="00B40D8F">
      <w:r>
        <w:t>In the mid-1800’s, there were 8.4 million acres of northern hardwood ecosystems within the 17.8 million acres of forest lands in northern WI (ongoing R-9/SRS/MTU study). Yellow birch, sugar maple, hemlock, white pine, elm and basswood were the dominant late-successional species (figure 2). Early-successional aspen, white birch and oak species comprised 4.8% of the GLO corner trees. Large openings likely occurred on less than one percent of the landscape.</w:t>
      </w:r>
    </w:p>
    <w:p w:rsidR="00B40D8F" w:rsidP="00B40D8F" w:rsidRDefault="00B40D8F">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B40D8F" w:rsidP="00B40D8F" w:rsidRDefault="00B40D8F">
      <w:pPr>
        <w:pStyle w:val="InfoPara"/>
      </w:pPr>
      <w:r>
        <w:t>Disturbance Description</w:t>
      </w:r>
    </w:p>
    <w:p w:rsidR="00B40D8F" w:rsidP="00B40D8F" w:rsidRDefault="00B40D8F">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B40D8F" w:rsidP="00B40D8F" w:rsidRDefault="00B40D8F"/>
    <w:p w:rsidR="00B40D8F" w:rsidP="00B40D8F" w:rsidRDefault="00B40D8F">
      <w:r>
        <w:t>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w:t>
      </w:r>
      <w:r>
        <w:lastRenderedPageBreak/>
        <w:t xml:space="preserve">about 1200yrs in northern WI.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B40D8F" w:rsidP="00B40D8F" w:rsidRDefault="00B40D8F"/>
    <w:p w:rsidR="00B40D8F" w:rsidP="00B40D8F" w:rsidRDefault="00B40D8F">
      <w:r>
        <w:t>Within the 5.8 million acres of northern hardwood ecosystems in the Upper Peninsula of MI, there were 146,028ac of blown down forests and 54,903ac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B40D8F" w:rsidP="00B40D8F" w:rsidRDefault="00B40D8F"/>
    <w:p w:rsidR="00B40D8F" w:rsidP="00B40D8F" w:rsidRDefault="00B40D8F">
      <w:r>
        <w:t>Within the 8.4 million acres of northern hardwood ecosystems in northern WI, there were 396,485ac of blown-down forests and 61,800ac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B40D8F" w:rsidP="00B40D8F" w:rsidRDefault="00B40D8F"/>
    <w:p w:rsidR="00B40D8F" w:rsidP="00B40D8F" w:rsidRDefault="00B40D8F">
      <w:r>
        <w:t>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rsidR="00B40D8F" w:rsidP="00B40D8F" w:rsidRDefault="00B40D8F"/>
    <w:p w:rsidR="00B40D8F" w:rsidP="00B40D8F" w:rsidRDefault="00B40D8F">
      <w:r>
        <w:t>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p w:rsidR="00B40D8F" w:rsidP="00B40D8F" w:rsidRDefault="00B40D8F">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40D8F" w:rsidP="00B40D8F" w:rsidRDefault="00B40D8F">
      <w:pPr>
        <w:pStyle w:val="InfoPara"/>
      </w:pPr>
      <w:r>
        <w:t>Scale Description</w:t>
      </w:r>
    </w:p>
    <w:p w:rsidR="00B40D8F" w:rsidP="00B40D8F" w:rsidRDefault="00B40D8F">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B40D8F" w:rsidP="00B40D8F" w:rsidRDefault="00B40D8F">
      <w:pPr>
        <w:pStyle w:val="InfoPara"/>
      </w:pPr>
      <w:r>
        <w:t>Adjacency or Identification Concerns</w:t>
      </w:r>
    </w:p>
    <w:p w:rsidR="00B40D8F" w:rsidP="00B40D8F" w:rsidRDefault="00B40D8F">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B40D8F" w:rsidP="00B40D8F" w:rsidRDefault="00B40D8F"/>
    <w:p w:rsidR="00B40D8F" w:rsidP="00B40D8F" w:rsidRDefault="00B40D8F">
      <w:r>
        <w:t xml:space="preserve">The </w:t>
      </w:r>
      <w:proofErr w:type="spellStart"/>
      <w:r>
        <w:t>BpS</w:t>
      </w:r>
      <w:proofErr w:type="spellEnd"/>
      <w:r>
        <w:t xml:space="preserve"> adjacent to this system include 1310 (North-Central Interior Dry-Mesic Oak Forest and Woodland), 1311 (North-Central Interior Dry Oak Forest and Woodland), 1344 (Boreal Jack Pine-Black Spruce Forest) and 1345 (Boreal White Spruce forest and Woodland). </w:t>
      </w:r>
    </w:p>
    <w:p w:rsidR="00B40D8F" w:rsidP="00B40D8F" w:rsidRDefault="00B40D8F"/>
    <w:p w:rsidR="00B40D8F" w:rsidP="00B40D8F" w:rsidRDefault="00B40D8F">
      <w:r>
        <w:t>This system can be easily confused with 1314 (North-Central Interior Maple Basswood Forest) and 1362 (Laurentian-Acadian Northern Pine-(Oak) Forest.</w:t>
      </w:r>
    </w:p>
    <w:p w:rsidR="00B40D8F" w:rsidP="00B40D8F" w:rsidRDefault="00B40D8F"/>
    <w:p w:rsidR="00B40D8F" w:rsidP="00B40D8F" w:rsidRDefault="00B40D8F">
      <w:r>
        <w:t xml:space="preserve">Exotics and </w:t>
      </w:r>
      <w:proofErr w:type="spellStart"/>
      <w:r>
        <w:t>invasives</w:t>
      </w:r>
      <w:proofErr w:type="spellEnd"/>
      <w:r>
        <w:t xml:space="preserve"> such as earthworms, garlic mustard, European buckthorn and honey suckle occur presently but would not have affected this system historically. Encroachment in the form of conversion, urban sprawl and management practices (forestry and fire suppression) are effects that would not have impacted this system historically but occur in the present day. </w:t>
      </w:r>
    </w:p>
    <w:p w:rsidR="00B40D8F" w:rsidP="00B40D8F" w:rsidRDefault="00B40D8F"/>
    <w:p w:rsidR="00B40D8F" w:rsidP="00B40D8F" w:rsidRDefault="00B40D8F">
      <w:r>
        <w:t xml:space="preserve">As a result of the forest management practices in the late 1800's the majority of today's forests are second growth. In terms of structure and composition, this system is much simpler in present day lacking shrub species such as Canada yew and the successional stages tend to be younger resulting in a second growth forest. The presence of exotics and </w:t>
      </w:r>
      <w:proofErr w:type="spellStart"/>
      <w:r>
        <w:t>invasives</w:t>
      </w:r>
      <w:proofErr w:type="spellEnd"/>
      <w:r>
        <w:t xml:space="preserve"> in the present day forest should also be noted. </w:t>
      </w:r>
    </w:p>
    <w:p w:rsidR="00B40D8F" w:rsidP="00B40D8F" w:rsidRDefault="00B40D8F"/>
    <w:p w:rsidR="00B40D8F" w:rsidP="00B40D8F" w:rsidRDefault="00B40D8F">
      <w:r>
        <w:t>It is possible that the replanting efforts by the Civilian Conservation Core (CCC) in the 1930's have converted some of this system to red pine monoculture.</w:t>
      </w:r>
    </w:p>
    <w:p w:rsidR="00B40D8F" w:rsidP="00B40D8F" w:rsidRDefault="00B40D8F">
      <w:pPr>
        <w:pStyle w:val="InfoPara"/>
      </w:pPr>
      <w:r>
        <w:t>Issues or Problems</w:t>
      </w:r>
    </w:p>
    <w:p w:rsidR="00B40D8F" w:rsidP="00B40D8F" w:rsidRDefault="00B40D8F">
      <w:r>
        <w:t xml:space="preserve">In the coarse-scale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B40D8F" w:rsidP="00B40D8F" w:rsidRDefault="00B40D8F">
      <w:pPr>
        <w:pStyle w:val="InfoPara"/>
      </w:pPr>
      <w:r>
        <w:t>Native Uncharacteristic Conditions</w:t>
      </w:r>
    </w:p>
    <w:p w:rsidR="00B40D8F" w:rsidP="00B40D8F" w:rsidRDefault="00B40D8F"/>
    <w:p w:rsidR="00B40D8F" w:rsidP="00B40D8F" w:rsidRDefault="00B40D8F">
      <w:pPr>
        <w:pStyle w:val="InfoPara"/>
      </w:pPr>
      <w:r>
        <w:t>Comments</w:t>
      </w:r>
    </w:p>
    <w:p w:rsidR="00B40D8F" w:rsidP="00B40D8F" w:rsidRDefault="00B40D8F">
      <w:r>
        <w:t xml:space="preserve">This model for MZs 39 and 40 was adapted from the model from MZ41 created by Peggy </w:t>
      </w:r>
      <w:proofErr w:type="spellStart"/>
      <w:r>
        <w:t>Burkman</w:t>
      </w:r>
      <w:proofErr w:type="spellEnd"/>
      <w:r>
        <w:t xml:space="preserve"> and reviewed by Dave Cleland and Brendan Ward. Quantitative changes to </w:t>
      </w:r>
      <w:proofErr w:type="spellStart"/>
      <w:r>
        <w:t>Burkman's</w:t>
      </w:r>
      <w:proofErr w:type="spellEnd"/>
      <w:r>
        <w:t xml:space="preserve"> model were made by Brendan Ward in order to better represent the system; these changes were </w:t>
      </w:r>
      <w:r>
        <w:lastRenderedPageBreak/>
        <w:t xml:space="preserve">suggested during Ward's review for Great Lakes but were incorporated for Great Plains, MZs 39 and 40. No further review for MZs 39 and 40 was obtained, as we were notified of this system's occurrence in these zones at a late date, and this system is just on the outskirts of these </w:t>
      </w:r>
      <w:proofErr w:type="spellStart"/>
      <w:r>
        <w:t>mapzones</w:t>
      </w:r>
      <w:proofErr w:type="spellEnd"/>
      <w:r>
        <w:t>.</w:t>
      </w:r>
    </w:p>
    <w:p w:rsidR="00B40D8F" w:rsidP="00B40D8F" w:rsidRDefault="00B40D8F"/>
    <w:p w:rsidR="00B40D8F" w:rsidP="00B40D8F" w:rsidRDefault="00B40D8F">
      <w:r>
        <w:t xml:space="preserve">This model for MZ41 is adapted from </w:t>
      </w:r>
      <w:proofErr w:type="spellStart"/>
      <w:r>
        <w:t>Landfire</w:t>
      </w:r>
      <w:proofErr w:type="spellEnd"/>
      <w:r>
        <w:t xml:space="preserve"> Model 511302-3 Northern Sugar-Maple-Basswood Forest by Doug Pearsall (dpearsall@tnc.org) and Brad Slaughter (slaughterb@michigan.gov). Model 511302-3 was based on Rapid Assessment Model created by Cleland, </w:t>
      </w:r>
      <w:proofErr w:type="spellStart"/>
      <w:r>
        <w:t>Merzenich</w:t>
      </w:r>
      <w:proofErr w:type="spellEnd"/>
      <w:r>
        <w:t xml:space="preserve">, and Parker for biophysical setting R6NHHEgl, "Northern Hardwood-Hemlock Forest (Great Lakes)". The </w:t>
      </w:r>
      <w:proofErr w:type="spellStart"/>
      <w:r>
        <w:t>Landfire</w:t>
      </w:r>
      <w:proofErr w:type="spellEnd"/>
      <w:r>
        <w:t xml:space="preserve"> Model 511302-3 also used Rapid Assessment Model R6MBMHW as a basis for much of its characterization. In the MZ51 assessment, we are considering this type to be a large-patch system within a matrix of hemlock-northern hardwoods. </w:t>
      </w:r>
    </w:p>
    <w:p w:rsidR="00B40D8F" w:rsidP="00B40D8F" w:rsidRDefault="00B40D8F"/>
    <w:p w:rsidR="00B40D8F" w:rsidP="00B40D8F" w:rsidRDefault="00B40D8F">
      <w:r>
        <w:t xml:space="preserve">Comments from Rapid Assessment: In the course-scale assessment, this type was called Northern Hardwoods (#51). </w:t>
      </w:r>
      <w:proofErr w:type="spellStart"/>
      <w:r>
        <w:t>Kuchler</w:t>
      </w:r>
      <w:proofErr w:type="spellEnd"/>
      <w:r>
        <w:t xml:space="preserve">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t xml:space="preserve"> NFI), John Almendinger (MN DNR).</w:t>
      </w:r>
    </w:p>
    <w:p w:rsidR="00B40D8F" w:rsidP="00B40D8F" w:rsidRDefault="00B40D8F">
      <w:pPr>
        <w:pStyle w:val="ReportSection"/>
      </w:pPr>
      <w:r>
        <w:t>Succession Classes</w:t>
      </w:r>
    </w:p>
    <w:p w:rsidR="00B40D8F" w:rsidP="00B40D8F" w:rsidRDefault="00B40D8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40D8F" w:rsidP="00B40D8F" w:rsidRDefault="00B40D8F">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B40D8F" w:rsidP="00B40D8F" w:rsidRDefault="00B40D8F"/>
    <w:p w:rsidR="00B40D8F" w:rsidP="00B40D8F" w:rsidRDefault="00B40D8F">
      <w:pPr>
        <w:pStyle w:val="SClassInfoPara"/>
      </w:pPr>
      <w:r>
        <w:t>Indicator Species</w:t>
      </w:r>
    </w:p>
    <w:p w:rsidR="00B40D8F" w:rsidP="00B40D8F" w:rsidRDefault="00B40D8F"/>
    <w:p w:rsidR="00B40D8F" w:rsidP="00B40D8F" w:rsidRDefault="00B40D8F">
      <w:pPr>
        <w:pStyle w:val="SClassInfoPara"/>
      </w:pPr>
      <w:r>
        <w:t>Description</w:t>
      </w:r>
    </w:p>
    <w:p w:rsidR="00B40D8F" w:rsidP="00B40D8F" w:rsidRDefault="00B40D8F">
      <w:r>
        <w:t>Class A contains early-seral stands characterized by aspen and paper birch 0-39yrs of age. It occurs due to the combination of blowdown followed by fire. Forty percent of blowdown areas burn and revert to this class.</w:t>
      </w:r>
    </w:p>
    <w:p w:rsidR="00B40D8F" w:rsidP="00B40D8F" w:rsidRDefault="00B40D8F"/>
    <w:p w:rsidR="00B40D8F" w:rsidP="00B40D8F" w:rsidRDefault="00B40D8F"/>
    <w:p>
      <w:r>
        <w:rPr>
          <w:i/>
          <w:u w:val="single"/>
        </w:rPr>
        <w:t>Maximum Tree Size Class</w:t>
      </w:r>
      <w:br/>
      <w:r>
        <w:t>Pole 5-9" DBH</w:t>
      </w:r>
    </w:p>
    <w:p w:rsidR="00B40D8F" w:rsidP="00B40D8F" w:rsidRDefault="00B40D8F">
      <w:pPr>
        <w:pStyle w:val="InfoPara"/>
        <w:pBdr>
          <w:top w:val="single" w:color="auto" w:sz="4" w:space="1"/>
        </w:pBdr>
      </w:pPr>
      <w:r>
        <w:t>Class B</w:t>
      </w:r>
      <w:r>
        <w:tab/>
        <w:t>4</w:t>
      </w:r>
      <w:r w:rsidR="002A3B10">
        <w:tab/>
      </w:r>
      <w:r w:rsidR="002A3B10">
        <w:tab/>
      </w:r>
      <w:r w:rsidR="002A3B10">
        <w:tab/>
      </w:r>
      <w:r w:rsidR="002A3B10">
        <w:tab/>
      </w:r>
      <w:r w:rsidR="004F7795">
        <w:t>Early Development 2 - All Structures</w:t>
      </w:r>
    </w:p>
    <w:p w:rsidR="00B40D8F" w:rsidP="00B40D8F" w:rsidRDefault="00B40D8F"/>
    <w:p w:rsidR="00B40D8F" w:rsidP="00B40D8F" w:rsidRDefault="00B40D8F">
      <w:pPr>
        <w:pStyle w:val="SClassInfoPara"/>
      </w:pPr>
      <w:r>
        <w:t>Indicator Species</w:t>
      </w:r>
    </w:p>
    <w:p w:rsidR="00B40D8F" w:rsidP="00B40D8F" w:rsidRDefault="00B40D8F"/>
    <w:p w:rsidR="00B40D8F" w:rsidP="00B40D8F" w:rsidRDefault="00B40D8F">
      <w:pPr>
        <w:pStyle w:val="SClassInfoPara"/>
      </w:pPr>
      <w:r>
        <w:t>Description</w:t>
      </w:r>
    </w:p>
    <w:p w:rsidR="00B40D8F" w:rsidP="00B40D8F" w:rsidRDefault="00B40D8F">
      <w:r>
        <w:t>Class B contains regenerating stands 0-39yrs of age dominated by mid-tolerant northern hardwood species. Windthrow of mature stands (without subsequent fire) generally results in this class. Includes a combination of new recruits and sprouts.</w:t>
      </w:r>
    </w:p>
    <w:p w:rsidR="00B40D8F" w:rsidP="00B40D8F" w:rsidRDefault="00B40D8F"/>
    <w:p w:rsidR="00B40D8F" w:rsidP="00B40D8F" w:rsidRDefault="00B40D8F"/>
    <w:p>
      <w:r>
        <w:rPr>
          <w:i/>
          <w:u w:val="single"/>
        </w:rPr>
        <w:t>Maximum Tree Size Class</w:t>
      </w:r>
      <w:br/>
      <w:r>
        <w:t>Pole 5-9" DBH</w:t>
      </w:r>
    </w:p>
    <w:p w:rsidR="00B40D8F" w:rsidP="00B40D8F" w:rsidRDefault="00B40D8F">
      <w:pPr>
        <w:pStyle w:val="InfoPara"/>
        <w:pBdr>
          <w:top w:val="single" w:color="auto" w:sz="4" w:space="1"/>
        </w:pBdr>
      </w:pPr>
      <w:r>
        <w:t>Class C</w:t>
      </w:r>
      <w:r>
        <w:tab/>
        <w:t>14</w:t>
      </w:r>
      <w:r w:rsidR="002A3B10">
        <w:tab/>
      </w:r>
      <w:r w:rsidR="002A3B10">
        <w:tab/>
      </w:r>
      <w:r w:rsidR="002A3B10">
        <w:tab/>
      </w:r>
      <w:r w:rsidR="002A3B10">
        <w:tab/>
      </w:r>
      <w:r w:rsidR="004F7795">
        <w:t>Mid Development 1 - Closed</w:t>
      </w:r>
    </w:p>
    <w:p w:rsidR="00B40D8F" w:rsidP="00B40D8F" w:rsidRDefault="00B40D8F">
      <w:pPr>
        <w:pStyle w:val="SClassInfoPara"/>
      </w:pPr>
      <w:r>
        <w:t>Upper Layer Lifeform is not the dominant lifeform</w:t>
      </w:r>
    </w:p>
    <w:p w:rsidR="00B40D8F" w:rsidP="00B40D8F" w:rsidRDefault="00B40D8F"/>
    <w:p w:rsidR="00B40D8F" w:rsidP="00B40D8F" w:rsidRDefault="00B40D8F">
      <w:pPr>
        <w:pStyle w:val="SClassInfoPara"/>
      </w:pPr>
      <w:r>
        <w:t>Indicator Species</w:t>
      </w:r>
    </w:p>
    <w:p w:rsidR="00B40D8F" w:rsidP="00B40D8F" w:rsidRDefault="00B40D8F"/>
    <w:p w:rsidR="00B40D8F" w:rsidP="00B40D8F" w:rsidRDefault="00B40D8F">
      <w:pPr>
        <w:pStyle w:val="SClassInfoPara"/>
      </w:pPr>
      <w:r>
        <w:t>Description</w:t>
      </w:r>
    </w:p>
    <w:p w:rsidR="00B40D8F" w:rsidP="00B40D8F" w:rsidRDefault="00B40D8F">
      <w:r>
        <w:t xml:space="preserve">Class C contains mid-aged stands 40-150yrs of age dominated by sugar maple and basswood. </w:t>
      </w:r>
    </w:p>
    <w:p w:rsidR="00B40D8F" w:rsidP="00B40D8F" w:rsidRDefault="00B40D8F"/>
    <w:p w:rsidR="00B40D8F" w:rsidP="00B40D8F" w:rsidRDefault="00B40D8F"/>
    <w:p>
      <w:r>
        <w:rPr>
          <w:i/>
          <w:u w:val="single"/>
        </w:rPr>
        <w:t>Maximum Tree Size Class</w:t>
      </w:r>
      <w:br/>
      <w:r>
        <w:t>Medium 9-21"DBH</w:t>
      </w:r>
    </w:p>
    <w:p w:rsidR="00B40D8F" w:rsidP="00B40D8F" w:rsidRDefault="00B40D8F">
      <w:pPr>
        <w:pStyle w:val="InfoPara"/>
        <w:pBdr>
          <w:top w:val="single" w:color="auto" w:sz="4" w:space="1"/>
        </w:pBdr>
      </w:pPr>
      <w:r>
        <w:t>Class D</w:t>
      </w:r>
      <w:r>
        <w:tab/>
        <w:t>78</w:t>
      </w:r>
      <w:r w:rsidR="002A3B10">
        <w:tab/>
      </w:r>
      <w:r w:rsidR="002A3B10">
        <w:tab/>
      </w:r>
      <w:r w:rsidR="002A3B10">
        <w:tab/>
      </w:r>
      <w:r w:rsidR="002A3B10">
        <w:tab/>
      </w:r>
      <w:r w:rsidR="004F7795">
        <w:t>Late Development 1 - Closed</w:t>
      </w:r>
    </w:p>
    <w:p w:rsidR="00B40D8F" w:rsidP="00B40D8F" w:rsidRDefault="00B40D8F"/>
    <w:p w:rsidR="00B40D8F" w:rsidP="00B40D8F" w:rsidRDefault="00B40D8F">
      <w:pPr>
        <w:pStyle w:val="SClassInfoPara"/>
      </w:pPr>
      <w:r>
        <w:t>Indicator Species</w:t>
      </w:r>
    </w:p>
    <w:p w:rsidR="00B40D8F" w:rsidP="00B40D8F" w:rsidRDefault="00B40D8F"/>
    <w:p w:rsidR="00B40D8F" w:rsidP="00B40D8F" w:rsidRDefault="00B40D8F">
      <w:pPr>
        <w:pStyle w:val="SClassInfoPara"/>
      </w:pPr>
      <w:r>
        <w:t>Description</w:t>
      </w:r>
    </w:p>
    <w:p w:rsidR="00B40D8F" w:rsidP="00B40D8F" w:rsidRDefault="00B40D8F">
      <w:r>
        <w:lastRenderedPageBreak/>
        <w:t xml:space="preserve">Class D represents old late-seral forests and the end point of succession. These stands are greater than 150yrs old. Sugar maple and basswood are co-dominants, with yellow birch, American elm, white ash and hemlock occasional. </w:t>
      </w:r>
    </w:p>
    <w:p w:rsidR="00B40D8F" w:rsidP="00B40D8F" w:rsidRDefault="00B40D8F"/>
    <w:p>
      <w:r>
        <w:rPr>
          <w:i/>
          <w:u w:val="single"/>
        </w:rPr>
        <w:t>Maximum Tree Size Class</w:t>
      </w:r>
      <w:br/>
      <w:r>
        <w:t>Very Large &gt;33"DBH</w:t>
      </w:r>
    </w:p>
    <w:p w:rsidR="00B40D8F" w:rsidP="00B40D8F" w:rsidRDefault="00B40D8F">
      <w:pPr>
        <w:pStyle w:val="InfoPara"/>
        <w:pBdr>
          <w:top w:val="single" w:color="auto" w:sz="4" w:space="1"/>
        </w:pBdr>
      </w:pPr>
      <w:r>
        <w:t>Class E</w:t>
      </w:r>
      <w:r>
        <w:tab/>
        <w:t>2</w:t>
      </w:r>
      <w:r w:rsidR="002A3B10">
        <w:tab/>
      </w:r>
      <w:r w:rsidR="002A3B10">
        <w:tab/>
      </w:r>
      <w:r w:rsidR="002A3B10">
        <w:tab/>
      </w:r>
      <w:r w:rsidR="002A3B10">
        <w:tab/>
      </w:r>
      <w:r w:rsidR="004F7795">
        <w:t>Mid Development 2 - Closed</w:t>
      </w:r>
    </w:p>
    <w:p w:rsidR="00B40D8F" w:rsidP="00B40D8F" w:rsidRDefault="00B40D8F"/>
    <w:p w:rsidR="00B40D8F" w:rsidP="00B40D8F" w:rsidRDefault="00B40D8F">
      <w:pPr>
        <w:pStyle w:val="SClassInfoPara"/>
      </w:pPr>
      <w:r>
        <w:t>Indicator Species</w:t>
      </w:r>
    </w:p>
    <w:p w:rsidR="00B40D8F" w:rsidP="00B40D8F" w:rsidRDefault="00B40D8F"/>
    <w:p w:rsidR="00B40D8F" w:rsidP="00B40D8F" w:rsidRDefault="00B40D8F">
      <w:pPr>
        <w:pStyle w:val="SClassInfoPara"/>
      </w:pPr>
      <w:r>
        <w:t>Description</w:t>
      </w:r>
    </w:p>
    <w:p w:rsidR="00B40D8F" w:rsidP="00B40D8F" w:rsidRDefault="00B40D8F">
      <w:r>
        <w:t>Class E represents transition from fire response, early successional stands (class A) to mid-successional maple-basswood stands (class C). Stand age is from 40-89yrs.</w:t>
      </w:r>
      <w:bookmarkStart w:name="_GoBack" w:id="0"/>
      <w:bookmarkEnd w:id="0"/>
    </w:p>
    <w:p w:rsidR="00B40D8F" w:rsidP="00B40D8F" w:rsidRDefault="00B40D8F"/>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40D8F" w:rsidP="00B40D8F" w:rsidRDefault="00B40D8F">
      <w:r>
        <w:t>Bormann, F.H. and Likens, G.E. 1979. Catastrophic disturbance and the steady state in northern hardwood forests. American Scientist. 67: 660-669.</w:t>
      </w:r>
    </w:p>
    <w:p w:rsidR="00B40D8F" w:rsidP="00B40D8F" w:rsidRDefault="00B40D8F"/>
    <w:p w:rsidR="00B40D8F" w:rsidP="00B40D8F" w:rsidRDefault="00B40D8F">
      <w:r>
        <w:t>Braun, E.L. 1950. Deciduous Forests of Eastern North America. Blackburn Press. 596 pp.</w:t>
      </w:r>
    </w:p>
    <w:p w:rsidR="00B40D8F" w:rsidP="00B40D8F" w:rsidRDefault="00B40D8F"/>
    <w:p w:rsidR="00B40D8F" w:rsidP="00B40D8F" w:rsidRDefault="00B40D8F">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B40D8F" w:rsidP="00B40D8F" w:rsidRDefault="00B40D8F"/>
    <w:p w:rsidR="00B40D8F" w:rsidP="00B40D8F" w:rsidRDefault="00B40D8F">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B40D8F" w:rsidP="00B40D8F" w:rsidRDefault="00B40D8F"/>
    <w:p w:rsidR="00B40D8F" w:rsidP="00B40D8F" w:rsidRDefault="00B40D8F">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 North Central Research Station of the USDA Forest Service.</w:t>
      </w:r>
    </w:p>
    <w:p w:rsidR="00B40D8F" w:rsidP="00B40D8F" w:rsidRDefault="00B40D8F"/>
    <w:p w:rsidR="00B40D8F" w:rsidP="00B40D8F" w:rsidRDefault="00B40D8F">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 USA. In Large Scale Ecology and Conservation Biology: The 35th Symposium of the British Ecological Society with the Society for Conservation Biology, 19-39. Edited by P.J. Edwards, R.M. May and N.R. Webb. University of Southampton. Blackwell Scientific Publications: Boston, MA.</w:t>
      </w:r>
    </w:p>
    <w:p w:rsidR="00B40D8F" w:rsidP="00B40D8F" w:rsidRDefault="00B40D8F"/>
    <w:p w:rsidR="00B40D8F" w:rsidP="00B40D8F" w:rsidRDefault="00B40D8F">
      <w:r>
        <w:lastRenderedPageBreak/>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B40D8F" w:rsidP="00B40D8F" w:rsidRDefault="00B40D8F"/>
    <w:p w:rsidR="00B40D8F" w:rsidP="00B40D8F" w:rsidRDefault="00B40D8F">
      <w:r>
        <w:t xml:space="preserve">Foster, David R. and Emery R. </w:t>
      </w:r>
      <w:proofErr w:type="spellStart"/>
      <w:r>
        <w:t>Boose</w:t>
      </w:r>
      <w:proofErr w:type="spellEnd"/>
      <w:r>
        <w:t>. 1992. Patterns of forest damage resulting from</w:t>
      </w:r>
    </w:p>
    <w:p w:rsidR="00B40D8F" w:rsidP="00B40D8F" w:rsidRDefault="00B40D8F">
      <w:r>
        <w:t>catastrophic wind in central New England, USA. Journal of Ecology. 80: 79-98.</w:t>
      </w:r>
    </w:p>
    <w:p w:rsidR="00B40D8F" w:rsidP="00B40D8F" w:rsidRDefault="00B40D8F"/>
    <w:p w:rsidR="00B40D8F" w:rsidP="00B40D8F" w:rsidRDefault="00B40D8F">
      <w:proofErr w:type="spellStart"/>
      <w:r>
        <w:t>Frelich</w:t>
      </w:r>
      <w:proofErr w:type="spellEnd"/>
      <w:r>
        <w:t>, L.E. and C.G. Lorimer. 1991. Natural disturbance regimes in hemlock hardwood forests of the Upper Great Lakes Region. Ecological Monographs. 61(2): 159-162.</w:t>
      </w:r>
    </w:p>
    <w:p w:rsidR="00B40D8F" w:rsidP="00B40D8F" w:rsidRDefault="00B40D8F"/>
    <w:p w:rsidR="00B40D8F" w:rsidP="00B40D8F" w:rsidRDefault="00B40D8F">
      <w:r>
        <w:t>Grimm, E.C. 1984. Fire and other factors controlling the Big Woods vegetation of Minnesota in the mid-nineteenth century. Ecological Monographs. 54: 291-311.</w:t>
      </w:r>
    </w:p>
    <w:p w:rsidR="00B40D8F" w:rsidP="00B40D8F" w:rsidRDefault="00B40D8F"/>
    <w:p w:rsidR="00B40D8F" w:rsidP="00B40D8F" w:rsidRDefault="00B40D8F">
      <w:r>
        <w:t xml:space="preserve">Maclean, A.L. and D.T. Cleland. 2003. Determining the spatial extent of historical fires with </w:t>
      </w:r>
      <w:proofErr w:type="spellStart"/>
      <w:r>
        <w:t>geostatistics</w:t>
      </w:r>
      <w:proofErr w:type="spellEnd"/>
      <w:r>
        <w:t xml:space="preserve"> in northern Lower MI. In: Omi, P.N. and L.A. Joyce, tech. eds. Fire, fuel treatments, and ecological restoration conference proceedings, April 16-18 2002. Fort Collins, CO. Proc. RMRS-P-29. Fort Collins, CO: USDA Forest Service, Rocky Mountain Research Station: 289-300.</w:t>
      </w:r>
    </w:p>
    <w:p w:rsidR="00B40D8F" w:rsidP="00B40D8F" w:rsidRDefault="00B40D8F"/>
    <w:p w:rsidR="00B40D8F" w:rsidP="00B40D8F" w:rsidRDefault="00B40D8F">
      <w:r>
        <w:t>NatureServe. 2007. International Ecological Classification Standard: Terrestrial Ecological Classifications. NatureServe Central Databases. Arlington, VA, U.S.A. Data current as of 15 April 2007.</w:t>
      </w:r>
    </w:p>
    <w:p w:rsidR="00B40D8F" w:rsidP="00B40D8F" w:rsidRDefault="00B40D8F"/>
    <w:p w:rsidR="00B40D8F" w:rsidP="00B40D8F" w:rsidRDefault="00B40D8F">
      <w:proofErr w:type="spellStart"/>
      <w:r>
        <w:t>Runkle</w:t>
      </w:r>
      <w:proofErr w:type="spellEnd"/>
      <w:r>
        <w:t>, James Reade. 1982. Patterns of disturbance in some old growth mesic forests of eastern North America. Ecology. 63(5): 1533-1546.</w:t>
      </w:r>
    </w:p>
    <w:p w:rsidR="00B40D8F" w:rsidP="00B40D8F" w:rsidRDefault="00B40D8F"/>
    <w:p w:rsidR="00B40D8F" w:rsidP="00B40D8F" w:rsidRDefault="00B40D8F">
      <w:r>
        <w:t>Stearns, F.W. 1949. Ninety years change in a northern hardwood forest in Wisconsin. Ecology. 30: 350-358.</w:t>
      </w:r>
    </w:p>
    <w:p w:rsidR="00B40D8F" w:rsidP="00B40D8F" w:rsidRDefault="00B40D8F"/>
    <w:p w:rsidR="00B40D8F" w:rsidP="00B40D8F" w:rsidRDefault="00B40D8F">
      <w:r>
        <w:t>Stearns, F.W. 1949. Ninety years of change in a northern hardwood forest in Wisconsin. Ecology. 30: 350-358.</w:t>
      </w:r>
    </w:p>
    <w:p w:rsidR="00B40D8F" w:rsidP="00B40D8F" w:rsidRDefault="00B40D8F"/>
    <w:p w:rsidR="00B40D8F" w:rsidP="00B40D8F" w:rsidRDefault="00B40D8F">
      <w:r>
        <w:t>Tyrell, L.E. and T.R. Crow. 1994. Structural characteristics of old-growth hemlock-hardwood forests in relation to age. Ecology. 75: 370-386.</w:t>
      </w:r>
    </w:p>
    <w:p w:rsidR="00B40D8F" w:rsidP="00B40D8F" w:rsidRDefault="00B40D8F"/>
    <w:p w:rsidR="00B40D8F" w:rsidP="00B40D8F" w:rsidRDefault="00B40D8F">
      <w:r>
        <w:t>Webb, S.L. 1989. Contrasting windstorm consequences in two forests, Itasca State Park, Minnesota. Ecology. 70(4): 1167-1180.</w:t>
      </w:r>
    </w:p>
    <w:p w:rsidR="00B40D8F" w:rsidP="00B40D8F" w:rsidRDefault="00B40D8F"/>
    <w:p w:rsidR="00B40D8F" w:rsidP="00B40D8F" w:rsidRDefault="00B40D8F">
      <w:r>
        <w:t>White, P.S. and S.T.A. Pickett. 1985. Natural disturbance and patch dynamics: an introduction. In: Pickett, S.T.A. and P.S. White, eds. The Ecology of Natural Disturbance and Patch Dynamics. Academic Press, New York, NY: 3-13.</w:t>
      </w:r>
    </w:p>
    <w:p w:rsidR="00B40D8F" w:rsidP="00B40D8F" w:rsidRDefault="00B40D8F"/>
    <w:p w:rsidR="00B40D8F" w:rsidP="00B40D8F" w:rsidRDefault="00B40D8F">
      <w:r>
        <w:t xml:space="preserve">Whitney, G.G. 1986. Relation of Michigan's </w:t>
      </w:r>
      <w:proofErr w:type="spellStart"/>
      <w:r>
        <w:t>presettlement</w:t>
      </w:r>
      <w:proofErr w:type="spellEnd"/>
      <w:r>
        <w:t xml:space="preserve"> pine forests to substrate and</w:t>
      </w:r>
    </w:p>
    <w:p w:rsidR="00B40D8F" w:rsidP="00B40D8F" w:rsidRDefault="00B40D8F">
      <w:r>
        <w:t>disturbance history. Ecology. 67(6): 1548-1559.</w:t>
      </w:r>
    </w:p>
    <w:p w:rsidR="00B40D8F" w:rsidP="00B40D8F" w:rsidRDefault="00B40D8F"/>
    <w:p w:rsidR="00B40D8F" w:rsidP="00B40D8F" w:rsidRDefault="00B40D8F">
      <w:r>
        <w:lastRenderedPageBreak/>
        <w:t>Woods, K.D. 2000. Long-term change and spatial pattern in a late-successional hemlock-northern hardwood forest. Journal of Ecology. 88: 267-282.</w:t>
      </w:r>
    </w:p>
    <w:p w:rsidR="00B40D8F" w:rsidP="00B40D8F" w:rsidRDefault="00B40D8F"/>
    <w:p w:rsidR="00B40D8F" w:rsidP="00B40D8F" w:rsidRDefault="00B40D8F">
      <w:r>
        <w:t>USDA Forest Service, Rocky Mountain Research Station, Fire Sciences Laboratory. Fire Effects Information. 2002, December.</w:t>
      </w:r>
    </w:p>
    <w:p w:rsidRPr="00A43E41" w:rsidR="004D5F12" w:rsidP="00B40D8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D8F" w:rsidRDefault="00B40D8F">
      <w:r>
        <w:separator/>
      </w:r>
    </w:p>
  </w:endnote>
  <w:endnote w:type="continuationSeparator" w:id="0">
    <w:p w:rsidR="00B40D8F" w:rsidRDefault="00B4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D8F" w:rsidRDefault="00B40D8F" w:rsidP="00B40D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D8F" w:rsidRDefault="00B40D8F">
      <w:r>
        <w:separator/>
      </w:r>
    </w:p>
  </w:footnote>
  <w:footnote w:type="continuationSeparator" w:id="0">
    <w:p w:rsidR="00B40D8F" w:rsidRDefault="00B4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40D8F">
    <w:pPr>
      <w:pStyle w:val="Header"/>
      <w:jc w:val="center"/>
    </w:pPr>
  </w:p>
</w:hdr>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2896</Words>
  <Characters>17118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1900-01-01T06:00:00Z</cp:lastPrinted>
  <dcterms:created xsi:type="dcterms:W3CDTF">2018-06-12T16:34:00Z</dcterms:created>
  <dcterms:modified xsi:type="dcterms:W3CDTF">2025-02-12T09:41:41Z</dcterms:modified>
</cp:coreProperties>
</file>