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78" w:rsidP="001D7678" w:rsidRDefault="001D7678" w14:paraId="7A301989" w14:textId="77777777">
      <w:pPr>
        <w:pStyle w:val="BpSTitle"/>
      </w:pPr>
      <w:r>
        <w:t>10240</w:t>
      </w:r>
    </w:p>
    <w:p w:rsidR="001D7678" w:rsidP="001D7678" w:rsidRDefault="001D7678" w14:paraId="3BAEB5D7" w14:textId="77777777">
      <w:pPr>
        <w:pStyle w:val="BpSTitle"/>
      </w:pPr>
      <w:proofErr w:type="spellStart"/>
      <w:r>
        <w:t>Madrean</w:t>
      </w:r>
      <w:proofErr w:type="spellEnd"/>
      <w:r>
        <w:t xml:space="preserve"> Lower Montane Pine-Oak Forest and Woodland</w:t>
      </w:r>
    </w:p>
    <w:p w:rsidR="001D7678" w:rsidP="001D7678" w:rsidRDefault="001D7678" w14:paraId="63530519" w14:textId="1B0F12C1">
      <w:r>
        <w:t>BpS Model/Description Version: Aug. 2020</w:t>
      </w:r>
      <w:r>
        <w:tab/>
      </w:r>
      <w:r>
        <w:tab/>
      </w:r>
      <w:r>
        <w:tab/>
      </w:r>
      <w:r>
        <w:tab/>
      </w:r>
      <w:r>
        <w:tab/>
      </w:r>
      <w:r>
        <w:tab/>
      </w:r>
      <w:r>
        <w:tab/>
      </w:r>
    </w:p>
    <w:p w:rsidR="001D7678" w:rsidP="001D7678" w:rsidRDefault="001D7678" w14:paraId="4E485912" w14:textId="77777777"/>
    <w:p w:rsidR="000842B4" w:rsidP="001D7678" w:rsidRDefault="000842B4" w14:paraId="72B72402" w14:textId="77777777">
      <w:pPr>
        <w:rPr>
          <w:b/>
        </w:rPr>
      </w:pPr>
    </w:p>
    <w:p w:rsidR="00E43F14" w:rsidP="001D7678" w:rsidRDefault="00E43F14" w14:paraId="36E23B77" w14:textId="32A4AE15">
      <w:r w:rsidRPr="00E43F14">
        <w:rPr>
          <w:b/>
        </w:rPr>
        <w:t>Reviewer:</w:t>
      </w:r>
      <w:r>
        <w:t xml:space="preserve"> Charlotte </w:t>
      </w:r>
      <w:proofErr w:type="spellStart"/>
      <w:r>
        <w:t>Reemts</w:t>
      </w:r>
      <w:proofErr w:type="spellEnd"/>
    </w:p>
    <w:p w:rsidR="001D7678" w:rsidP="001D7678" w:rsidRDefault="001D7678" w14:paraId="0D199E45" w14:textId="77777777">
      <w:pPr>
        <w:pStyle w:val="InfoPara"/>
      </w:pPr>
      <w:r>
        <w:t>Vegetation Type</w:t>
      </w:r>
    </w:p>
    <w:p w:rsidR="001D7678" w:rsidP="001D7678" w:rsidRDefault="001D7678" w14:paraId="43AF131C" w14:textId="77777777">
      <w:r>
        <w:t>Forest and Woodland</w:t>
      </w:r>
    </w:p>
    <w:p w:rsidR="001D7678" w:rsidP="001D7678" w:rsidRDefault="001D7678" w14:paraId="24EA54BD" w14:textId="4DD11027">
      <w:pPr>
        <w:pStyle w:val="InfoPara"/>
      </w:pPr>
      <w:r>
        <w:t>Map Zone</w:t>
      </w:r>
    </w:p>
    <w:p w:rsidR="001D7678" w:rsidP="001D7678" w:rsidRDefault="001D7678" w14:paraId="7D5C2719" w14:textId="77777777">
      <w:r>
        <w:t>26</w:t>
      </w:r>
    </w:p>
    <w:p w:rsidR="001D7678" w:rsidP="001D7678" w:rsidRDefault="001D7678" w14:paraId="0B6836CC" w14:textId="77777777">
      <w:pPr>
        <w:pStyle w:val="InfoPara"/>
      </w:pPr>
      <w:bookmarkStart w:name="_GoBack" w:id="0"/>
      <w:bookmarkEnd w:id="0"/>
      <w:r>
        <w:t>Geographic Range</w:t>
      </w:r>
    </w:p>
    <w:p w:rsidR="001D7678" w:rsidP="001D7678" w:rsidRDefault="001D7678" w14:paraId="56AAF43B" w14:textId="4820378D">
      <w:r>
        <w:t xml:space="preserve">Sierra Madre </w:t>
      </w:r>
      <w:proofErr w:type="spellStart"/>
      <w:r>
        <w:t>Occidentale</w:t>
      </w:r>
      <w:proofErr w:type="spellEnd"/>
      <w:r>
        <w:t xml:space="preserve"> and Sierra Madre Oriental in Mexico, Trans-Pecos Texas, </w:t>
      </w:r>
      <w:r w:rsidR="00480006">
        <w:t xml:space="preserve">New Mexico, </w:t>
      </w:r>
      <w:r>
        <w:t>and A</w:t>
      </w:r>
      <w:r w:rsidR="00480006">
        <w:t>rizona,</w:t>
      </w:r>
      <w:r>
        <w:t xml:space="preserve"> generally south of the Mogollon Rim. In </w:t>
      </w:r>
      <w:r w:rsidR="00735C12">
        <w:t xml:space="preserve">map zone </w:t>
      </w:r>
      <w:r>
        <w:t>26</w:t>
      </w:r>
      <w:r w:rsidR="00480006">
        <w:t>,</w:t>
      </w:r>
      <w:r>
        <w:t xml:space="preserve"> this </w:t>
      </w:r>
      <w:r w:rsidR="00480006">
        <w:t>Biophysical Setting (</w:t>
      </w:r>
      <w:r>
        <w:t>BpS</w:t>
      </w:r>
      <w:r w:rsidR="00480006">
        <w:t>)</w:t>
      </w:r>
      <w:r>
        <w:t xml:space="preserve"> is limited to the Sky Islands of the Davis, Guadalupe, Eagle, Quitman, Sierra Diablo, Glass, </w:t>
      </w:r>
      <w:proofErr w:type="spellStart"/>
      <w:r>
        <w:t>Chisos</w:t>
      </w:r>
      <w:proofErr w:type="spellEnd"/>
      <w:r>
        <w:t xml:space="preserve"> and </w:t>
      </w:r>
      <w:proofErr w:type="spellStart"/>
      <w:r>
        <w:t>Chinati</w:t>
      </w:r>
      <w:proofErr w:type="spellEnd"/>
      <w:r>
        <w:t xml:space="preserve"> mountains.</w:t>
      </w:r>
    </w:p>
    <w:p w:rsidR="001D7678" w:rsidP="001D7678" w:rsidRDefault="001D7678" w14:paraId="7F122B62" w14:textId="77777777">
      <w:pPr>
        <w:pStyle w:val="InfoPara"/>
      </w:pPr>
      <w:r>
        <w:t>Biophysical Site Description</w:t>
      </w:r>
    </w:p>
    <w:p w:rsidR="001D7678" w:rsidP="001D7678" w:rsidRDefault="001D7678" w14:paraId="5F19C577" w14:textId="4DD1526F">
      <w:r>
        <w:t xml:space="preserve">The </w:t>
      </w:r>
      <w:proofErr w:type="spellStart"/>
      <w:r>
        <w:t>Madrean</w:t>
      </w:r>
      <w:proofErr w:type="spellEnd"/>
      <w:r>
        <w:t xml:space="preserve"> pine-oak forest and woodland of the interior North American Southwest is characterized by scrub oaks, alligator junipers</w:t>
      </w:r>
      <w:r w:rsidR="00480006">
        <w:t>,</w:t>
      </w:r>
      <w:r>
        <w:t xml:space="preserve"> and Mexican pines that range in height from 15-50ft (6-15m); the understory is dominated by graminoids (Brown 1994). Elevation ranges from 5</w:t>
      </w:r>
      <w:r w:rsidR="00480006">
        <w:t>,</w:t>
      </w:r>
      <w:r>
        <w:t>500-7</w:t>
      </w:r>
      <w:r w:rsidR="00480006">
        <w:t>,</w:t>
      </w:r>
      <w:r>
        <w:t xml:space="preserve">000ft. With increasing elevation, alligator juniper give way to a mixture of relatively mesic scrub oak species and pines. This area is a transition zone with Rocky Mountain influence from the north, </w:t>
      </w:r>
      <w:proofErr w:type="spellStart"/>
      <w:r>
        <w:t>Appacherian</w:t>
      </w:r>
      <w:proofErr w:type="spellEnd"/>
      <w:r>
        <w:t xml:space="preserve"> influence from the west</w:t>
      </w:r>
      <w:r w:rsidR="00480006">
        <w:t>,</w:t>
      </w:r>
      <w:r>
        <w:t xml:space="preserve"> and </w:t>
      </w:r>
      <w:proofErr w:type="spellStart"/>
      <w:r>
        <w:t>Madrean</w:t>
      </w:r>
      <w:proofErr w:type="spellEnd"/>
      <w:r>
        <w:t xml:space="preserve"> from the south. These influences determine the dominant species</w:t>
      </w:r>
      <w:r w:rsidR="00480006">
        <w:t>’</w:t>
      </w:r>
      <w:r>
        <w:t xml:space="preserve"> compositions and structure. However, the model for these areas remains the same. </w:t>
      </w:r>
      <w:proofErr w:type="spellStart"/>
      <w:r>
        <w:t>Kuchler</w:t>
      </w:r>
      <w:proofErr w:type="spellEnd"/>
      <w:r>
        <w:t xml:space="preserve"> (1964) includes this type within type number 31, the oak-juniper woodland.</w:t>
      </w:r>
    </w:p>
    <w:p w:rsidR="001D7678" w:rsidP="001D7678" w:rsidRDefault="001D7678" w14:paraId="3CB04A69" w14:textId="77777777">
      <w:pPr>
        <w:pStyle w:val="InfoPara"/>
      </w:pPr>
      <w:r>
        <w:t>Vegetation Description</w:t>
      </w:r>
    </w:p>
    <w:p w:rsidR="001D7678" w:rsidP="001D7678" w:rsidRDefault="001D7678" w14:paraId="048714A5" w14:textId="16FFF876">
      <w:r>
        <w:t xml:space="preserve">These forests and woodlands are composed of </w:t>
      </w:r>
      <w:proofErr w:type="spellStart"/>
      <w:r>
        <w:t>Madrean</w:t>
      </w:r>
      <w:proofErr w:type="spellEnd"/>
      <w:r>
        <w:t xml:space="preserve"> pines and evergreen oaks intermingled with patchy shrublands on most mid-elevation slopes (1</w:t>
      </w:r>
      <w:r w:rsidR="00480006">
        <w:t>,</w:t>
      </w:r>
      <w:r>
        <w:t>500-2</w:t>
      </w:r>
      <w:r w:rsidR="00480006">
        <w:t>,</w:t>
      </w:r>
      <w:r>
        <w:t>300m elevation). Throughout the BpS</w:t>
      </w:r>
      <w:r w:rsidR="00480006">
        <w:t>,</w:t>
      </w:r>
      <w:r>
        <w:t xml:space="preserve"> the vegetation varies due to the surrounding mountain ranges and dominance changes throughout. Tree species include Emory oak (</w:t>
      </w:r>
      <w:r w:rsidRPr="008144E7">
        <w:rPr>
          <w:i/>
        </w:rPr>
        <w:t xml:space="preserve">Q. </w:t>
      </w:r>
      <w:proofErr w:type="spellStart"/>
      <w:r w:rsidRPr="008144E7">
        <w:rPr>
          <w:i/>
        </w:rPr>
        <w:t>emoryi</w:t>
      </w:r>
      <w:proofErr w:type="spellEnd"/>
      <w:r>
        <w:t>), gray oak (</w:t>
      </w:r>
      <w:r w:rsidRPr="008144E7">
        <w:rPr>
          <w:i/>
        </w:rPr>
        <w:t xml:space="preserve">Q. </w:t>
      </w:r>
      <w:proofErr w:type="spellStart"/>
      <w:r w:rsidRPr="008144E7">
        <w:rPr>
          <w:i/>
        </w:rPr>
        <w:t>grisea</w:t>
      </w:r>
      <w:proofErr w:type="spellEnd"/>
      <w:r>
        <w:t xml:space="preserve">), </w:t>
      </w:r>
      <w:proofErr w:type="spellStart"/>
      <w:r>
        <w:t>Gambel</w:t>
      </w:r>
      <w:proofErr w:type="spellEnd"/>
      <w:r>
        <w:t xml:space="preserve"> oak (</w:t>
      </w:r>
      <w:r w:rsidRPr="008144E7">
        <w:rPr>
          <w:i/>
        </w:rPr>
        <w:t xml:space="preserve">Q. </w:t>
      </w:r>
      <w:proofErr w:type="spellStart"/>
      <w:r w:rsidRPr="008144E7">
        <w:rPr>
          <w:i/>
        </w:rPr>
        <w:t>gambelii</w:t>
      </w:r>
      <w:proofErr w:type="spellEnd"/>
      <w:r>
        <w:t>), Arizona cypress (</w:t>
      </w:r>
      <w:proofErr w:type="spellStart"/>
      <w:r w:rsidRPr="008144E7">
        <w:rPr>
          <w:i/>
        </w:rPr>
        <w:t>Cupressus</w:t>
      </w:r>
      <w:proofErr w:type="spellEnd"/>
      <w:r w:rsidRPr="008144E7">
        <w:rPr>
          <w:i/>
        </w:rPr>
        <w:t xml:space="preserve"> </w:t>
      </w:r>
      <w:proofErr w:type="spellStart"/>
      <w:r w:rsidRPr="008144E7">
        <w:rPr>
          <w:i/>
        </w:rPr>
        <w:t>arizonica</w:t>
      </w:r>
      <w:proofErr w:type="spellEnd"/>
      <w:r>
        <w:t>), alligator juniper (</w:t>
      </w:r>
      <w:proofErr w:type="spellStart"/>
      <w:r w:rsidRPr="008144E7">
        <w:rPr>
          <w:i/>
        </w:rPr>
        <w:t>Juniperus</w:t>
      </w:r>
      <w:proofErr w:type="spellEnd"/>
      <w:r w:rsidRPr="008144E7">
        <w:rPr>
          <w:i/>
        </w:rPr>
        <w:t xml:space="preserve"> </w:t>
      </w:r>
      <w:proofErr w:type="spellStart"/>
      <w:r w:rsidRPr="008144E7">
        <w:rPr>
          <w:i/>
        </w:rPr>
        <w:t>deppeana</w:t>
      </w:r>
      <w:proofErr w:type="spellEnd"/>
      <w:r>
        <w:t>), drooping juniper (</w:t>
      </w:r>
      <w:proofErr w:type="spellStart"/>
      <w:r w:rsidRPr="008144E7">
        <w:rPr>
          <w:i/>
        </w:rPr>
        <w:t>Juniperus</w:t>
      </w:r>
      <w:proofErr w:type="spellEnd"/>
      <w:r w:rsidRPr="008144E7">
        <w:rPr>
          <w:i/>
        </w:rPr>
        <w:t xml:space="preserve"> </w:t>
      </w:r>
      <w:proofErr w:type="spellStart"/>
      <w:r w:rsidRPr="008144E7">
        <w:rPr>
          <w:i/>
        </w:rPr>
        <w:t>flaccida</w:t>
      </w:r>
      <w:proofErr w:type="spellEnd"/>
      <w:r>
        <w:t>), Douglas-fir (</w:t>
      </w:r>
      <w:proofErr w:type="spellStart"/>
      <w:r w:rsidRPr="008144E7">
        <w:rPr>
          <w:i/>
        </w:rPr>
        <w:t>Pseudotsuga</w:t>
      </w:r>
      <w:proofErr w:type="spellEnd"/>
      <w:r w:rsidRPr="008144E7">
        <w:rPr>
          <w:i/>
        </w:rPr>
        <w:t xml:space="preserve"> </w:t>
      </w:r>
      <w:proofErr w:type="spellStart"/>
      <w:r w:rsidRPr="008144E7">
        <w:rPr>
          <w:i/>
        </w:rPr>
        <w:t>menziesii</w:t>
      </w:r>
      <w:proofErr w:type="spellEnd"/>
      <w:r>
        <w:t>), Arizona pine (</w:t>
      </w:r>
      <w:r w:rsidRPr="008144E7">
        <w:rPr>
          <w:i/>
        </w:rPr>
        <w:t xml:space="preserve">Pinus </w:t>
      </w:r>
      <w:proofErr w:type="spellStart"/>
      <w:r w:rsidRPr="008144E7">
        <w:rPr>
          <w:i/>
        </w:rPr>
        <w:t>arizonica</w:t>
      </w:r>
      <w:proofErr w:type="spellEnd"/>
      <w:r>
        <w:t>), southwestern white pine (</w:t>
      </w:r>
      <w:r w:rsidRPr="008144E7">
        <w:rPr>
          <w:i/>
        </w:rPr>
        <w:t xml:space="preserve">P. </w:t>
      </w:r>
      <w:proofErr w:type="spellStart"/>
      <w:r w:rsidRPr="008144E7">
        <w:rPr>
          <w:i/>
        </w:rPr>
        <w:t>strobiformis</w:t>
      </w:r>
      <w:proofErr w:type="spellEnd"/>
      <w:r>
        <w:t>)</w:t>
      </w:r>
      <w:r w:rsidR="00480006">
        <w:t>,</w:t>
      </w:r>
      <w:r>
        <w:t xml:space="preserve"> and ponderosa pine (</w:t>
      </w:r>
      <w:r w:rsidRPr="008144E7">
        <w:rPr>
          <w:i/>
        </w:rPr>
        <w:t>P. ponderosa</w:t>
      </w:r>
      <w:r>
        <w:t xml:space="preserve">). </w:t>
      </w:r>
      <w:proofErr w:type="spellStart"/>
      <w:r>
        <w:t>Subcanopy</w:t>
      </w:r>
      <w:proofErr w:type="spellEnd"/>
      <w:r>
        <w:t xml:space="preserve"> and shrub layers may include typical </w:t>
      </w:r>
      <w:proofErr w:type="spellStart"/>
      <w:r>
        <w:t>encinal</w:t>
      </w:r>
      <w:proofErr w:type="spellEnd"/>
      <w:r>
        <w:t xml:space="preserve"> and chaparral species such as agave (</w:t>
      </w:r>
      <w:r w:rsidRPr="008144E7">
        <w:rPr>
          <w:i/>
        </w:rPr>
        <w:t xml:space="preserve">Agave </w:t>
      </w:r>
      <w:r>
        <w:t>spp</w:t>
      </w:r>
      <w:r w:rsidR="00480006">
        <w:t>.</w:t>
      </w:r>
      <w:r>
        <w:t>), Texas madrone (</w:t>
      </w:r>
      <w:r w:rsidRPr="008144E7">
        <w:rPr>
          <w:i/>
        </w:rPr>
        <w:t xml:space="preserve">Arbutus </w:t>
      </w:r>
      <w:proofErr w:type="spellStart"/>
      <w:r w:rsidRPr="008144E7">
        <w:rPr>
          <w:i/>
        </w:rPr>
        <w:t>xalapensis</w:t>
      </w:r>
      <w:proofErr w:type="spellEnd"/>
      <w:r>
        <w:t>), mountain mahogany (</w:t>
      </w:r>
      <w:proofErr w:type="spellStart"/>
      <w:r w:rsidRPr="008144E7">
        <w:rPr>
          <w:i/>
        </w:rPr>
        <w:t>Cercocarpus</w:t>
      </w:r>
      <w:proofErr w:type="spellEnd"/>
      <w:r w:rsidRPr="008144E7">
        <w:rPr>
          <w:i/>
        </w:rPr>
        <w:t xml:space="preserve"> </w:t>
      </w:r>
      <w:proofErr w:type="spellStart"/>
      <w:r w:rsidRPr="008144E7">
        <w:rPr>
          <w:i/>
        </w:rPr>
        <w:t>montanus</w:t>
      </w:r>
      <w:proofErr w:type="spellEnd"/>
      <w:r>
        <w:t xml:space="preserve">), Wright </w:t>
      </w:r>
      <w:proofErr w:type="spellStart"/>
      <w:r>
        <w:t>silktassel</w:t>
      </w:r>
      <w:proofErr w:type="spellEnd"/>
      <w:r>
        <w:t xml:space="preserve"> (</w:t>
      </w:r>
      <w:proofErr w:type="spellStart"/>
      <w:r w:rsidRPr="008144E7">
        <w:rPr>
          <w:i/>
        </w:rPr>
        <w:t>Garrya</w:t>
      </w:r>
      <w:proofErr w:type="spellEnd"/>
      <w:r w:rsidRPr="008144E7">
        <w:rPr>
          <w:i/>
        </w:rPr>
        <w:t xml:space="preserve"> </w:t>
      </w:r>
      <w:proofErr w:type="spellStart"/>
      <w:r w:rsidRPr="008144E7">
        <w:rPr>
          <w:i/>
        </w:rPr>
        <w:t>wrightii</w:t>
      </w:r>
      <w:proofErr w:type="spellEnd"/>
      <w:r>
        <w:t xml:space="preserve">), </w:t>
      </w:r>
      <w:proofErr w:type="spellStart"/>
      <w:r>
        <w:t>nolina</w:t>
      </w:r>
      <w:proofErr w:type="spellEnd"/>
      <w:r>
        <w:t xml:space="preserve"> (</w:t>
      </w:r>
      <w:proofErr w:type="spellStart"/>
      <w:r w:rsidRPr="008144E7">
        <w:rPr>
          <w:i/>
        </w:rPr>
        <w:t>Nolina</w:t>
      </w:r>
      <w:proofErr w:type="spellEnd"/>
      <w:r>
        <w:t xml:space="preserve"> spp</w:t>
      </w:r>
      <w:r w:rsidR="00480006">
        <w:t>.</w:t>
      </w:r>
      <w:r>
        <w:t>)</w:t>
      </w:r>
      <w:r w:rsidR="00480006">
        <w:t>,</w:t>
      </w:r>
      <w:r>
        <w:t xml:space="preserve"> and </w:t>
      </w:r>
      <w:proofErr w:type="spellStart"/>
      <w:r>
        <w:t>silverleaf</w:t>
      </w:r>
      <w:proofErr w:type="spellEnd"/>
      <w:r>
        <w:t xml:space="preserve"> oak (</w:t>
      </w:r>
      <w:r w:rsidRPr="008144E7">
        <w:rPr>
          <w:i/>
        </w:rPr>
        <w:t xml:space="preserve">Q. </w:t>
      </w:r>
      <w:proofErr w:type="spellStart"/>
      <w:r w:rsidRPr="008144E7">
        <w:rPr>
          <w:i/>
        </w:rPr>
        <w:t>hypoleucoides</w:t>
      </w:r>
      <w:proofErr w:type="spellEnd"/>
      <w:r w:rsidR="00480006">
        <w:t>)</w:t>
      </w:r>
      <w:r>
        <w:t xml:space="preserve">. Some stands have moderate cover of perennial warm-season grasses such as </w:t>
      </w:r>
      <w:proofErr w:type="spellStart"/>
      <w:r>
        <w:t>sideoats</w:t>
      </w:r>
      <w:proofErr w:type="spellEnd"/>
      <w:r>
        <w:t xml:space="preserve"> </w:t>
      </w:r>
      <w:proofErr w:type="spellStart"/>
      <w:r>
        <w:t>grama</w:t>
      </w:r>
      <w:proofErr w:type="spellEnd"/>
      <w:r>
        <w:t xml:space="preserve"> (</w:t>
      </w:r>
      <w:proofErr w:type="spellStart"/>
      <w:r w:rsidRPr="008144E7">
        <w:rPr>
          <w:i/>
        </w:rPr>
        <w:t>Bouteloua</w:t>
      </w:r>
      <w:proofErr w:type="spellEnd"/>
      <w:r w:rsidRPr="008144E7">
        <w:rPr>
          <w:i/>
        </w:rPr>
        <w:t xml:space="preserve"> </w:t>
      </w:r>
      <w:proofErr w:type="spellStart"/>
      <w:r w:rsidRPr="008144E7">
        <w:rPr>
          <w:i/>
        </w:rPr>
        <w:t>curtipendula</w:t>
      </w:r>
      <w:proofErr w:type="spellEnd"/>
      <w:r>
        <w:t xml:space="preserve">), blue </w:t>
      </w:r>
      <w:proofErr w:type="spellStart"/>
      <w:r>
        <w:t>grama</w:t>
      </w:r>
      <w:proofErr w:type="spellEnd"/>
      <w:r>
        <w:t xml:space="preserve"> (</w:t>
      </w:r>
      <w:r w:rsidRPr="008144E7">
        <w:rPr>
          <w:i/>
        </w:rPr>
        <w:t xml:space="preserve">B. </w:t>
      </w:r>
      <w:proofErr w:type="spellStart"/>
      <w:r w:rsidRPr="008144E7">
        <w:rPr>
          <w:i/>
        </w:rPr>
        <w:t>gracilis</w:t>
      </w:r>
      <w:proofErr w:type="spellEnd"/>
      <w:r>
        <w:t>), bull grass (</w:t>
      </w:r>
      <w:proofErr w:type="spellStart"/>
      <w:r w:rsidRPr="008144E7">
        <w:rPr>
          <w:i/>
        </w:rPr>
        <w:t>Muhlenbergia</w:t>
      </w:r>
      <w:proofErr w:type="spellEnd"/>
      <w:r w:rsidRPr="008144E7">
        <w:rPr>
          <w:i/>
        </w:rPr>
        <w:t xml:space="preserve"> </w:t>
      </w:r>
      <w:proofErr w:type="spellStart"/>
      <w:r w:rsidRPr="008144E7">
        <w:rPr>
          <w:i/>
        </w:rPr>
        <w:lastRenderedPageBreak/>
        <w:t>emersleyi</w:t>
      </w:r>
      <w:proofErr w:type="spellEnd"/>
      <w:r>
        <w:t>)</w:t>
      </w:r>
      <w:r w:rsidR="00480006">
        <w:t>,</w:t>
      </w:r>
      <w:r>
        <w:t xml:space="preserve"> and Texas bluestem (</w:t>
      </w:r>
      <w:proofErr w:type="spellStart"/>
      <w:r w:rsidRPr="008144E7">
        <w:rPr>
          <w:i/>
        </w:rPr>
        <w:t>Schizachyrium</w:t>
      </w:r>
      <w:proofErr w:type="spellEnd"/>
      <w:r w:rsidRPr="008144E7">
        <w:rPr>
          <w:i/>
        </w:rPr>
        <w:t xml:space="preserve"> </w:t>
      </w:r>
      <w:proofErr w:type="spellStart"/>
      <w:r w:rsidRPr="008144E7">
        <w:rPr>
          <w:i/>
        </w:rPr>
        <w:t>cirratum</w:t>
      </w:r>
      <w:proofErr w:type="spellEnd"/>
      <w:r>
        <w:t>) (Powell 1994</w:t>
      </w:r>
      <w:r w:rsidR="009769C8">
        <w:t xml:space="preserve">; Powell </w:t>
      </w:r>
      <w:r>
        <w:t>1998). Graminoids decrease in cover and biomass with increasing cover of woody plants.</w:t>
      </w:r>
    </w:p>
    <w:p w:rsidR="001D7678" w:rsidP="001D7678" w:rsidRDefault="001D7678" w14:paraId="19C30724" w14:textId="77777777">
      <w:pPr>
        <w:pStyle w:val="InfoPara"/>
      </w:pPr>
      <w:r>
        <w:t>BpS Dominant and Indicator Species</w:t>
      </w:r>
    </w:p>
    <w:p>
      <w:r>
        <w:rPr>
          <w:sz w:val="16"/>
        </w:rPr>
        <w:t>Species names are from the NRCS PLANTS database. Check species codes at http://plants.usda.gov.</w:t>
      </w:r>
    </w:p>
    <w:p w:rsidR="001D7678" w:rsidP="001D7678" w:rsidRDefault="001D7678" w14:paraId="4602A5B6" w14:textId="77777777">
      <w:pPr>
        <w:pStyle w:val="InfoPara"/>
      </w:pPr>
      <w:r>
        <w:t>Disturbance Description</w:t>
      </w:r>
    </w:p>
    <w:p w:rsidR="001D7678" w:rsidP="001D7678" w:rsidRDefault="001D7678" w14:paraId="02816ED9" w14:textId="0C33CBF1">
      <w:r>
        <w:t>In this BpS</w:t>
      </w:r>
      <w:r w:rsidR="009769C8">
        <w:t>,</w:t>
      </w:r>
      <w:r>
        <w:t xml:space="preserve"> most fires likely occurred during early summer </w:t>
      </w:r>
      <w:proofErr w:type="gramStart"/>
      <w:r>
        <w:t>as a result of</w:t>
      </w:r>
      <w:proofErr w:type="gramEnd"/>
      <w:r>
        <w:t xml:space="preserve"> lightning associated with early summer thunderstorms. Surface fires were frequent with an interval of approximately </w:t>
      </w:r>
      <w:r w:rsidR="009769C8">
        <w:t>9yrs</w:t>
      </w:r>
      <w:r>
        <w:t xml:space="preserve"> (Helen Mills Poulos fire history research 2005-2006 in Davis, </w:t>
      </w:r>
      <w:proofErr w:type="spellStart"/>
      <w:r>
        <w:t>Chisos</w:t>
      </w:r>
      <w:proofErr w:type="spellEnd"/>
      <w:r w:rsidR="009769C8">
        <w:t>,</w:t>
      </w:r>
      <w:r>
        <w:t xml:space="preserve"> and </w:t>
      </w:r>
      <w:proofErr w:type="spellStart"/>
      <w:r>
        <w:t>Maderas</w:t>
      </w:r>
      <w:proofErr w:type="spellEnd"/>
      <w:r>
        <w:t xml:space="preserve"> del Carmen [MX] Mountains), and mixed</w:t>
      </w:r>
      <w:r w:rsidR="009769C8">
        <w:t>-</w:t>
      </w:r>
      <w:r>
        <w:t>severity fires likely occurred less frequently, perhaps on the magnitude of every 13yrs (Mills Poulos, with 10% filter applied and same area as above). This system likely is predisposed to stand-replacement fires during any stage of stand development; however, replacement fires are assumed to have occurred every century or so coincident with hot, dry, windy conditions during early summer. Multi-decadal drought probably thinned stands but did not cause or contribute to stand replacement.</w:t>
      </w:r>
    </w:p>
    <w:p w:rsidR="00533E51" w:rsidP="001D7678" w:rsidRDefault="00533E51" w14:paraId="0AE7F354" w14:textId="7F6E99AE"/>
    <w:p w:rsidR="00533E51" w:rsidP="00533E51" w:rsidRDefault="00533E51" w14:paraId="11BBE9B9" w14:textId="6E16E0E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3E51" w:rsidP="001D7678" w:rsidRDefault="00533E51" w14:paraId="510AA2F1" w14:textId="77777777"/>
    <w:p w:rsidR="001D7678" w:rsidP="001D7678" w:rsidRDefault="001D7678" w14:paraId="066A84A0" w14:textId="77777777">
      <w:pPr>
        <w:pStyle w:val="InfoPara"/>
      </w:pPr>
      <w:r>
        <w:t>Scale Description</w:t>
      </w:r>
    </w:p>
    <w:p w:rsidR="001D7678" w:rsidP="001D7678" w:rsidRDefault="001D7678" w14:paraId="6E610A5F" w14:textId="3A23907A">
      <w:r>
        <w:t xml:space="preserve">This type usually was distributed across the landscape in patches of </w:t>
      </w:r>
      <w:r w:rsidR="009769C8">
        <w:t xml:space="preserve">100s-1000s </w:t>
      </w:r>
      <w:r>
        <w:t>of acres. In particularly dissected topography</w:t>
      </w:r>
      <w:r w:rsidR="009769C8">
        <w:t>,</w:t>
      </w:r>
      <w:r>
        <w:t xml:space="preserve"> this type may have occurred in smaller patches.</w:t>
      </w:r>
    </w:p>
    <w:p w:rsidR="001D7678" w:rsidP="001D7678" w:rsidRDefault="001D7678" w14:paraId="158457C9" w14:textId="77777777">
      <w:pPr>
        <w:pStyle w:val="InfoPara"/>
      </w:pPr>
      <w:r>
        <w:t>Adjacency or Identification Concerns</w:t>
      </w:r>
    </w:p>
    <w:p w:rsidR="001D7678" w:rsidP="001D7678" w:rsidRDefault="001D7678" w14:paraId="397F7F1E" w14:textId="6AF548B6">
      <w:r>
        <w:t xml:space="preserve">This system generally is bordered by pinyon-juniper woodland in lower elevations and ponderosa pine woodland at higher elevations </w:t>
      </w:r>
      <w:r w:rsidR="009769C8">
        <w:t>(</w:t>
      </w:r>
      <w:r>
        <w:t xml:space="preserve">e.g., </w:t>
      </w:r>
      <w:proofErr w:type="spellStart"/>
      <w:r>
        <w:t>Madrean</w:t>
      </w:r>
      <w:proofErr w:type="spellEnd"/>
      <w:r>
        <w:t xml:space="preserve"> or Southern Rocky pinyon-juniper woodland</w:t>
      </w:r>
      <w:r w:rsidR="009769C8">
        <w:t>)</w:t>
      </w:r>
      <w:r>
        <w:t>. Indicator species of this type include alligator juniper, scrub oaks, Mexican pines, mountain muhly (</w:t>
      </w:r>
      <w:r w:rsidRPr="008144E7">
        <w:rPr>
          <w:i/>
        </w:rPr>
        <w:t xml:space="preserve">M. </w:t>
      </w:r>
      <w:proofErr w:type="spellStart"/>
      <w:r w:rsidRPr="008144E7">
        <w:rPr>
          <w:i/>
        </w:rPr>
        <w:t>montana</w:t>
      </w:r>
      <w:proofErr w:type="spellEnd"/>
      <w:r>
        <w:t xml:space="preserve">), blue </w:t>
      </w:r>
      <w:proofErr w:type="spellStart"/>
      <w:r>
        <w:t>grama</w:t>
      </w:r>
      <w:proofErr w:type="spellEnd"/>
      <w:r w:rsidR="009769C8">
        <w:t>,</w:t>
      </w:r>
      <w:r>
        <w:t xml:space="preserve"> and </w:t>
      </w:r>
      <w:proofErr w:type="spellStart"/>
      <w:r>
        <w:t>sideoats</w:t>
      </w:r>
      <w:proofErr w:type="spellEnd"/>
      <w:r>
        <w:t xml:space="preserve"> </w:t>
      </w:r>
      <w:proofErr w:type="spellStart"/>
      <w:r>
        <w:t>grama</w:t>
      </w:r>
      <w:proofErr w:type="spellEnd"/>
      <w:r>
        <w:t>.</w:t>
      </w:r>
    </w:p>
    <w:p w:rsidR="001D7678" w:rsidP="001D7678" w:rsidRDefault="001D7678" w14:paraId="0D9E7F8F" w14:textId="77777777">
      <w:pPr>
        <w:pStyle w:val="InfoPara"/>
      </w:pPr>
      <w:r>
        <w:t>Issues or Problems</w:t>
      </w:r>
    </w:p>
    <w:p w:rsidR="001D7678" w:rsidP="001D7678" w:rsidRDefault="001D7678" w14:paraId="26DE0C78" w14:textId="5EF364F4">
      <w:r>
        <w:t xml:space="preserve">Lehmann </w:t>
      </w:r>
      <w:proofErr w:type="spellStart"/>
      <w:r>
        <w:t>lovegrass</w:t>
      </w:r>
      <w:proofErr w:type="spellEnd"/>
      <w:r>
        <w:t xml:space="preserve"> (</w:t>
      </w:r>
      <w:proofErr w:type="spellStart"/>
      <w:r w:rsidRPr="008144E7">
        <w:rPr>
          <w:i/>
        </w:rPr>
        <w:t>Eragrostis</w:t>
      </w:r>
      <w:proofErr w:type="spellEnd"/>
      <w:r w:rsidRPr="008144E7">
        <w:rPr>
          <w:i/>
        </w:rPr>
        <w:t xml:space="preserve"> </w:t>
      </w:r>
      <w:proofErr w:type="spellStart"/>
      <w:r w:rsidRPr="008144E7">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and pine-oak woodland. By continuing to spread and therefore add fine fuel, it may contribute to significantly increased fire frequency in this system. Lehmann </w:t>
      </w:r>
      <w:proofErr w:type="spellStart"/>
      <w:r>
        <w:t>lovegrass</w:t>
      </w:r>
      <w:proofErr w:type="spellEnd"/>
      <w:r>
        <w:t xml:space="preserve"> may have an advantage over native grasses </w:t>
      </w:r>
      <w:r>
        <w:lastRenderedPageBreak/>
        <w:t>following fire.</w:t>
      </w:r>
      <w:r w:rsidR="00100911">
        <w:t xml:space="preserve"> Fire frequency greatly decreased after the introduction of livestock. Currently</w:t>
      </w:r>
      <w:r w:rsidR="009769C8">
        <w:t>,</w:t>
      </w:r>
      <w:r w:rsidR="00100911">
        <w:t xml:space="preserve"> livestock grazing may still preclude wildfire by reducing fine fuel loads. </w:t>
      </w:r>
    </w:p>
    <w:p w:rsidR="001D7678" w:rsidP="001D7678" w:rsidRDefault="001D7678" w14:paraId="229E9D88" w14:textId="77777777">
      <w:pPr>
        <w:pStyle w:val="InfoPara"/>
      </w:pPr>
      <w:r>
        <w:t>Native Uncharacteristic Conditions</w:t>
      </w:r>
    </w:p>
    <w:p w:rsidR="001D7678" w:rsidP="001D7678" w:rsidRDefault="001D7678" w14:paraId="235F38E5" w14:textId="77777777">
      <w:r>
        <w:t>Tree cover &gt;70% is uncharacteristic.</w:t>
      </w:r>
    </w:p>
    <w:p w:rsidR="001D7678" w:rsidP="001D7678" w:rsidRDefault="001D7678" w14:paraId="7494E7A9" w14:textId="77777777">
      <w:pPr>
        <w:pStyle w:val="InfoPara"/>
      </w:pPr>
      <w:r>
        <w:t>Comments</w:t>
      </w:r>
    </w:p>
    <w:p w:rsidR="0050400B" w:rsidP="0050400B" w:rsidRDefault="0050400B" w14:paraId="0DB09B14" w14:textId="77777777"/>
    <w:p w:rsidR="0050400B" w:rsidP="0050400B" w:rsidRDefault="0050400B" w14:paraId="210C40A4" w14:textId="77777777">
      <w:pPr>
        <w:rPr>
          <w:b/>
        </w:rPr>
      </w:pPr>
    </w:p>
    <w:p w:rsidR="0050400B" w:rsidP="0050400B" w:rsidRDefault="0050400B" w14:paraId="4798084F" w14:textId="77777777">
      <w:pPr>
        <w:rPr>
          <w:b/>
        </w:rPr>
      </w:pPr>
    </w:p>
    <w:p w:rsidRPr="0050400B" w:rsidR="0050400B" w:rsidP="0050400B" w:rsidRDefault="0050400B" w14:paraId="080C0682" w14:textId="77777777">
      <w:pPr>
        <w:rPr>
          <w:b/>
        </w:rPr>
      </w:pPr>
    </w:p>
    <w:p w:rsidRPr="0050400B" w:rsidR="0050400B" w:rsidP="0050400B" w:rsidRDefault="0050400B" w14:paraId="3615912A" w14:textId="77777777"/>
    <w:p w:rsidR="001D7678" w:rsidP="001D7678" w:rsidRDefault="001D7678" w14:paraId="1A7DFF7E" w14:textId="77777777">
      <w:pPr>
        <w:pStyle w:val="ReportSection"/>
      </w:pPr>
      <w:r>
        <w:t>Succession Classes</w:t>
      </w:r>
    </w:p>
    <w:p w:rsidR="001D7678" w:rsidP="001D7678" w:rsidRDefault="001D7678" w14:paraId="27FCFC5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7678" w:rsidP="001D7678" w:rsidRDefault="001D7678" w14:paraId="45508732"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1D7678" w:rsidP="001D7678" w:rsidRDefault="001D7678" w14:paraId="7BBE0678" w14:textId="77777777"/>
    <w:p w:rsidR="001D7678" w:rsidP="001D7678" w:rsidRDefault="001D7678" w14:paraId="2077142F" w14:textId="77777777">
      <w:pPr>
        <w:pStyle w:val="SClassInfoPara"/>
      </w:pPr>
      <w:r>
        <w:t>Indicator Species</w:t>
      </w:r>
    </w:p>
    <w:p w:rsidR="001D7678" w:rsidP="001D7678" w:rsidRDefault="001D7678" w14:paraId="131A6D7E" w14:textId="77777777"/>
    <w:p w:rsidR="001D7678" w:rsidP="001D7678" w:rsidRDefault="001D7678" w14:paraId="5F7B8249" w14:textId="77777777">
      <w:pPr>
        <w:pStyle w:val="SClassInfoPara"/>
      </w:pPr>
      <w:r>
        <w:t>Description</w:t>
      </w:r>
    </w:p>
    <w:p w:rsidR="00E43F14" w:rsidP="00E43F14" w:rsidRDefault="001D7678" w14:paraId="68EA6DDA" w14:textId="1C8A477A">
      <w:r>
        <w:t xml:space="preserve">Post-fire graminoids and herbaceous dicots with 10-30% cover dominated by </w:t>
      </w:r>
      <w:proofErr w:type="spellStart"/>
      <w:r>
        <w:t>grama</w:t>
      </w:r>
      <w:proofErr w:type="spellEnd"/>
      <w:r>
        <w:t xml:space="preserve"> and muhly grasses, asters, penstemons</w:t>
      </w:r>
      <w:r w:rsidR="009769C8">
        <w:t>,</w:t>
      </w:r>
      <w:r>
        <w:t xml:space="preserve"> and mid-height shrubs such as </w:t>
      </w:r>
      <w:proofErr w:type="spellStart"/>
      <w:r>
        <w:t>silktassel</w:t>
      </w:r>
      <w:proofErr w:type="spellEnd"/>
      <w:r>
        <w:t xml:space="preserve"> along with seedlings of overstory pine and oak. </w:t>
      </w:r>
    </w:p>
    <w:p w:rsidR="00E43F14" w:rsidP="00E43F14" w:rsidRDefault="00E43F14" w14:paraId="6F69213F" w14:textId="77777777"/>
    <w:p w:rsidR="00E43F14" w:rsidP="00E43F14" w:rsidRDefault="00E43F14" w14:paraId="0630D7FA" w14:textId="3A74CD2B">
      <w:r>
        <w:t>Herbs dominant are the dominant lifeform (grasses and dicots)</w:t>
      </w:r>
      <w:r w:rsidR="009769C8">
        <w:t>;</w:t>
      </w:r>
      <w:r>
        <w:t xml:space="preserve"> however, seedlings may overtake the grasses in later stages of the class.</w:t>
      </w:r>
    </w:p>
    <w:p w:rsidR="001D7678" w:rsidP="001D7678" w:rsidRDefault="001D7678" w14:paraId="79B57DE7" w14:textId="77777777"/>
    <w:p w:rsidR="001D7678" w:rsidP="001D7678" w:rsidRDefault="001D7678" w14:paraId="37D63A31" w14:textId="77777777"/>
    <w:p>
      <w:r>
        <w:rPr>
          <w:i/>
          <w:u w:val="single"/>
        </w:rPr>
        <w:t>Maximum Tree Size Class</w:t>
      </w:r>
      <w:br/>
      <w:r>
        <w:t>Seedling &lt;4.5ft</w:t>
      </w:r>
    </w:p>
    <w:p w:rsidR="001D7678" w:rsidP="001D7678" w:rsidRDefault="001D7678" w14:paraId="06C36860"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Open</w:t>
      </w:r>
    </w:p>
    <w:p w:rsidR="001D7678" w:rsidP="001D7678" w:rsidRDefault="001D7678" w14:paraId="1C195E41" w14:textId="77777777"/>
    <w:p w:rsidR="001D7678" w:rsidP="001D7678" w:rsidRDefault="001D7678" w14:paraId="467D9CA9" w14:textId="77777777">
      <w:pPr>
        <w:pStyle w:val="SClassInfoPara"/>
      </w:pPr>
      <w:r>
        <w:t>Indicator Species</w:t>
      </w:r>
    </w:p>
    <w:p w:rsidR="001D7678" w:rsidP="001D7678" w:rsidRDefault="001D7678" w14:paraId="46C6F0F9" w14:textId="77777777"/>
    <w:p w:rsidR="001D7678" w:rsidP="001D7678" w:rsidRDefault="001D7678" w14:paraId="26D3B0A2" w14:textId="77777777">
      <w:pPr>
        <w:pStyle w:val="SClassInfoPara"/>
      </w:pPr>
      <w:r>
        <w:t>Description</w:t>
      </w:r>
    </w:p>
    <w:p w:rsidR="001D7678" w:rsidP="001D7678" w:rsidRDefault="001D7678" w14:paraId="147CCDDA" w14:textId="77777777">
      <w:r>
        <w:t xml:space="preserve">Sapling size trees of overstory species and a reduced herbaceous understory depending on the density of the canopy. Actual height of tree species is 3-5m. </w:t>
      </w:r>
    </w:p>
    <w:p w:rsidR="001D7678" w:rsidP="001D7678" w:rsidRDefault="001D7678" w14:paraId="71C76886" w14:textId="77777777"/>
    <w:p>
      <w:r>
        <w:rPr>
          <w:i/>
          <w:u w:val="single"/>
        </w:rPr>
        <w:t>Maximum Tree Size Class</w:t>
      </w:r>
      <w:br/>
      <w:r>
        <w:t>Pole 5-9" DBH</w:t>
      </w:r>
    </w:p>
    <w:p w:rsidR="001D7678" w:rsidP="001D7678" w:rsidRDefault="001D7678" w14:paraId="6BF6FD11" w14:textId="77777777">
      <w:pPr>
        <w:pStyle w:val="InfoPara"/>
        <w:pBdr>
          <w:top w:val="single" w:color="auto" w:sz="4" w:space="1"/>
        </w:pBdr>
      </w:pPr>
      <w:r>
        <w:t>Class C</w:t>
      </w:r>
      <w:r>
        <w:tab/>
        <w:t>65</w:t>
      </w:r>
      <w:r w:rsidR="002A3B10">
        <w:tab/>
      </w:r>
      <w:r w:rsidR="002A3B10">
        <w:tab/>
      </w:r>
      <w:r w:rsidR="002A3B10">
        <w:tab/>
      </w:r>
      <w:r w:rsidR="002A3B10">
        <w:tab/>
      </w:r>
      <w:r w:rsidR="004F7795">
        <w:t>Late Development 1 - Open</w:t>
      </w:r>
    </w:p>
    <w:p w:rsidR="001D7678" w:rsidP="001D7678" w:rsidRDefault="001D7678" w14:paraId="1C8EE9CA" w14:textId="77777777"/>
    <w:p w:rsidR="001D7678" w:rsidP="001D7678" w:rsidRDefault="001D7678" w14:paraId="32E34AA9" w14:textId="77777777">
      <w:pPr>
        <w:pStyle w:val="SClassInfoPara"/>
      </w:pPr>
      <w:r>
        <w:t>Indicator Species</w:t>
      </w:r>
    </w:p>
    <w:p w:rsidR="001D7678" w:rsidP="001D7678" w:rsidRDefault="001D7678" w14:paraId="266835B2" w14:textId="77777777"/>
    <w:p w:rsidR="001D7678" w:rsidP="001D7678" w:rsidRDefault="001D7678" w14:paraId="20BCAE6B" w14:textId="77777777">
      <w:pPr>
        <w:pStyle w:val="SClassInfoPara"/>
      </w:pPr>
      <w:r>
        <w:t>Description</w:t>
      </w:r>
    </w:p>
    <w:p w:rsidR="001D7678" w:rsidP="001D7678" w:rsidRDefault="001D7678" w14:paraId="6B018177" w14:textId="0C1C67EC">
      <w:r>
        <w:t xml:space="preserve">Open woodland with 20-70% dominated by alligator juniper, ponderosa pine, oaks, mountain </w:t>
      </w:r>
      <w:proofErr w:type="spellStart"/>
      <w:r>
        <w:t>muly</w:t>
      </w:r>
      <w:proofErr w:type="spellEnd"/>
      <w:r>
        <w:t xml:space="preserve">, blue </w:t>
      </w:r>
      <w:proofErr w:type="spellStart"/>
      <w:r>
        <w:t>grama</w:t>
      </w:r>
      <w:proofErr w:type="spellEnd"/>
      <w:r w:rsidR="009769C8">
        <w:t>,</w:t>
      </w:r>
      <w:r>
        <w:t xml:space="preserve"> and </w:t>
      </w:r>
      <w:proofErr w:type="spellStart"/>
      <w:r>
        <w:t>sideoats</w:t>
      </w:r>
      <w:proofErr w:type="spellEnd"/>
      <w:r>
        <w:t xml:space="preserve"> </w:t>
      </w:r>
      <w:proofErr w:type="spellStart"/>
      <w:r>
        <w:t>grama</w:t>
      </w:r>
      <w:proofErr w:type="spellEnd"/>
      <w:r>
        <w:t xml:space="preserve">. </w:t>
      </w:r>
    </w:p>
    <w:p w:rsidR="00E43F14" w:rsidP="001D7678" w:rsidRDefault="00E43F14" w14:paraId="05A73565" w14:textId="77777777"/>
    <w:p w:rsidR="00E43F14" w:rsidP="00E43F14" w:rsidRDefault="00E43F14" w14:paraId="68E6A5CB" w14:textId="77777777">
      <w:r>
        <w:t>Herbs are the dominant lifeform (especially warm-season perennial grasses) with 25-70% cover.</w:t>
      </w:r>
    </w:p>
    <w:p w:rsidR="00E43F14" w:rsidP="001D7678" w:rsidRDefault="00E43F14" w14:paraId="4CD94223" w14:textId="77777777"/>
    <w:p w:rsidR="001D7678" w:rsidP="001D7678" w:rsidRDefault="001D7678" w14:paraId="292983CA"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D7678" w:rsidP="001D7678" w:rsidRDefault="001D7678" w14:paraId="7BB8CA5E"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D7678" w:rsidP="001D7678" w:rsidRDefault="001D7678" w14:paraId="1371E997" w14:textId="77777777"/>
    <w:p w:rsidR="001D7678" w:rsidP="001D7678" w:rsidRDefault="001D7678" w14:paraId="137EF056"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D7678" w:rsidP="001D7678" w:rsidRDefault="001D7678" w14:paraId="6654BD4C" w14:textId="77777777"/>
    <w:p w:rsidR="001D7678" w:rsidP="001D7678" w:rsidRDefault="001D7678" w14:paraId="4A030404"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1D7678" w:rsidP="001D7678" w:rsidRDefault="001D7678" w14:paraId="4A2E73F3" w14:textId="77777777"/>
    <w:p w:rsidR="001D7678" w:rsidP="001D7678" w:rsidRDefault="001D7678" w14:paraId="01E6DEF3"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1D7678" w:rsidP="001D7678" w:rsidRDefault="001D7678" w14:paraId="3F8A72E4" w14:textId="77777777"/>
    <w:p w:rsidR="001D7678" w:rsidP="001D7678" w:rsidRDefault="001D7678" w14:paraId="2876F9C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D7678" w:rsidP="001D7678" w:rsidRDefault="001D7678" w14:paraId="123AEF02" w14:textId="77777777"/>
    <w:p w:rsidR="001D7678" w:rsidP="001D7678" w:rsidRDefault="001D7678" w14:paraId="32CDE787" w14:textId="77777777">
      <w:r>
        <w:lastRenderedPageBreak/>
        <w:t>Brown, D.E., editor. 1982. Biotic communities -- southwestern United States and northwestern Mexico. Desert Plants 4(1-4): 1-342.</w:t>
      </w:r>
    </w:p>
    <w:p w:rsidR="001D7678" w:rsidP="001D7678" w:rsidRDefault="001D7678" w14:paraId="646D86EE" w14:textId="77777777"/>
    <w:p w:rsidR="001D7678" w:rsidP="001D7678" w:rsidRDefault="001D7678" w14:paraId="265B7588" w14:textId="77777777">
      <w:r>
        <w:t xml:space="preserve">Brown, D.E. 1994. Biotic communities: Southwestern United States and Northwestern Mexico. Salt Lake City, </w:t>
      </w:r>
      <w:proofErr w:type="spellStart"/>
      <w:proofErr w:type="gramStart"/>
      <w:r>
        <w:t>UT:University</w:t>
      </w:r>
      <w:proofErr w:type="spellEnd"/>
      <w:proofErr w:type="gramEnd"/>
      <w:r>
        <w:t xml:space="preserve"> of Utah Press. 342 pp.</w:t>
      </w:r>
    </w:p>
    <w:p w:rsidR="001D7678" w:rsidP="001D7678" w:rsidRDefault="001D7678" w14:paraId="05F9E4C2" w14:textId="77777777"/>
    <w:p w:rsidR="001D7678" w:rsidP="001D7678" w:rsidRDefault="001D7678" w14:paraId="57A9C7E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D7678" w:rsidP="001D7678" w:rsidRDefault="001D7678" w14:paraId="1C6905EC" w14:textId="77777777"/>
    <w:p w:rsidR="001D7678" w:rsidP="001D7678" w:rsidRDefault="001D7678" w14:paraId="583DBD1A"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1D7678" w:rsidP="001D7678" w:rsidRDefault="001D7678" w14:paraId="01F21812" w14:textId="77777777"/>
    <w:p w:rsidR="001D7678" w:rsidP="001D7678" w:rsidRDefault="001D7678" w14:paraId="43676A41" w14:textId="77777777">
      <w:r>
        <w:t>Dick-Peddie, W.A. 1993. New Mexico vegetation: past, present, and future. University of New Mexico Press, Albuquerque, NM. 244 pp.</w:t>
      </w:r>
    </w:p>
    <w:p w:rsidR="001D7678" w:rsidP="001D7678" w:rsidRDefault="001D7678" w14:paraId="6E0DCB2E" w14:textId="77777777"/>
    <w:p w:rsidR="001D7678" w:rsidP="001D7678" w:rsidRDefault="001D7678" w14:paraId="18D1164D"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1D7678" w:rsidP="001D7678" w:rsidRDefault="001D7678" w14:paraId="2C6D3980" w14:textId="77777777"/>
    <w:p w:rsidR="001D7678" w:rsidP="001D7678" w:rsidRDefault="001D7678" w14:paraId="3EF48FD5"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D7678" w:rsidP="001D7678" w:rsidRDefault="001D7678" w14:paraId="107D8569" w14:textId="77777777"/>
    <w:p w:rsidR="001D7678" w:rsidP="001D7678" w:rsidRDefault="001D7678" w14:paraId="0F8A4518"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1D7678" w:rsidP="001D7678" w:rsidRDefault="001D7678" w14:paraId="73E7A78E" w14:textId="77777777"/>
    <w:p w:rsidR="001D7678" w:rsidP="001D7678" w:rsidRDefault="001D7678" w14:paraId="4E248715"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D7678" w:rsidP="001D7678" w:rsidRDefault="001D7678" w14:paraId="3687379B" w14:textId="77777777"/>
    <w:p w:rsidR="001D7678" w:rsidP="0E4AE703" w:rsidRDefault="0E4AE703" w14:paraId="6DCF9667" w14:textId="77777777">
      <w:r w:rsidRPr="0E4AE703">
        <w:t xml:space="preserve">Haworth, K. and G.R. McPherson. 1994. Effects of Quercus </w:t>
      </w:r>
      <w:proofErr w:type="spellStart"/>
      <w:r w:rsidRPr="0E4AE703">
        <w:t>emoryi</w:t>
      </w:r>
      <w:proofErr w:type="spellEnd"/>
      <w:r w:rsidRPr="0E4AE703">
        <w:t xml:space="preserve"> on herbaceous vegetation in a semi-arid savanna. Vegetation 112: 153-159.</w:t>
      </w:r>
    </w:p>
    <w:p w:rsidR="001D7678" w:rsidP="0E4AE703" w:rsidRDefault="001D7678" w14:paraId="11E95C4E" w14:textId="77777777"/>
    <w:p w:rsidR="001D7678" w:rsidP="0E4AE703" w:rsidRDefault="0E4AE703" w14:paraId="0AF287AD" w14:textId="77777777">
      <w:proofErr w:type="spellStart"/>
      <w:r w:rsidRPr="0E4AE703">
        <w:t>Kuchler</w:t>
      </w:r>
      <w:proofErr w:type="spellEnd"/>
      <w:r w:rsidRPr="0E4AE703">
        <w:t>, A.W. 1964. Potential Natural Vegetation of the Conterminous United States. American Geographic Society Special Publication No. 36. 116 pp.</w:t>
      </w:r>
    </w:p>
    <w:p w:rsidR="001D7678" w:rsidP="0E4AE703" w:rsidRDefault="001D7678" w14:paraId="0EC83F40" w14:textId="77777777"/>
    <w:p w:rsidR="001D7678" w:rsidP="0E4AE703" w:rsidRDefault="0E4AE703" w14:paraId="01E3742E" w14:textId="77777777">
      <w:proofErr w:type="spellStart"/>
      <w:r w:rsidRPr="0E4AE703">
        <w:t>McClaran</w:t>
      </w:r>
      <w:proofErr w:type="spellEnd"/>
      <w:r w:rsidRPr="0E4AE703">
        <w:t xml:space="preserve">, M.P. and G.R. McPherson. 1999. Oak savanna of the American Southwest. Pages 275-287 in R.C. Anderson, J.S. </w:t>
      </w:r>
      <w:proofErr w:type="spellStart"/>
      <w:r w:rsidRPr="0E4AE703">
        <w:t>Fralish</w:t>
      </w:r>
      <w:proofErr w:type="spellEnd"/>
      <w:r w:rsidRPr="0E4AE703">
        <w:t xml:space="preserve"> and J. Baskin, editors, Savannas, Barrens, and Rock </w:t>
      </w:r>
      <w:r w:rsidRPr="0E4AE703">
        <w:lastRenderedPageBreak/>
        <w:t>Outcrop Plant Communities of North America. Cambridge University Press, Cambridge, England.</w:t>
      </w:r>
    </w:p>
    <w:p w:rsidR="001D7678" w:rsidP="0E4AE703" w:rsidRDefault="001D7678" w14:paraId="41CDE8BF" w14:textId="77777777"/>
    <w:p w:rsidR="001D7678" w:rsidP="0E4AE703" w:rsidRDefault="0E4AE703" w14:paraId="451441D8" w14:textId="77777777">
      <w:r w:rsidRPr="0E4AE703">
        <w:t xml:space="preserve">McNab, W.H. and P.E. Avers. 1994. Ecological </w:t>
      </w:r>
      <w:proofErr w:type="spellStart"/>
      <w:r w:rsidRPr="0E4AE703">
        <w:t>subregions</w:t>
      </w:r>
      <w:proofErr w:type="spellEnd"/>
      <w:r w:rsidRPr="0E4AE703">
        <w:t xml:space="preserve"> of the United States: section descriptions. USDA Forest Service, Ecosystem Management, Washington DC. WO-WSA-5. 250 pp. plus appendices and maps.</w:t>
      </w:r>
    </w:p>
    <w:p w:rsidR="001D7678" w:rsidP="0E4AE703" w:rsidRDefault="001D7678" w14:paraId="3BB7FF24" w14:textId="77777777"/>
    <w:p w:rsidR="001D7678" w:rsidP="0E4AE703" w:rsidRDefault="0E4AE703" w14:paraId="6494D797" w14:textId="77777777">
      <w:r w:rsidRPr="0E4AE703">
        <w:t xml:space="preserve">McPherson, G.R. and J.F. </w:t>
      </w:r>
      <w:proofErr w:type="spellStart"/>
      <w:r w:rsidRPr="0E4AE703">
        <w:t>Weltzin</w:t>
      </w:r>
      <w:proofErr w:type="spellEnd"/>
      <w:r w:rsidRPr="0E4AE703">
        <w:t>. 1998. Response of understory to overstory removal in southwestern oak woodlands. Journal of Range Management 51: 674-678.</w:t>
      </w:r>
    </w:p>
    <w:p w:rsidR="001D7678" w:rsidP="0E4AE703" w:rsidRDefault="001D7678" w14:paraId="3334EE1F" w14:textId="77777777"/>
    <w:p w:rsidR="001D7678" w:rsidP="0E4AE703" w:rsidRDefault="0E4AE703" w14:paraId="2001E0FB" w14:textId="77777777">
      <w:r w:rsidRPr="0E4AE703">
        <w:t xml:space="preserve">McPherson, G.R. and J.F. </w:t>
      </w:r>
      <w:proofErr w:type="spellStart"/>
      <w:r w:rsidRPr="0E4AE703">
        <w:t>Weltzin</w:t>
      </w:r>
      <w:proofErr w:type="spellEnd"/>
      <w:r w:rsidRPr="0E4AE703">
        <w:t>. 2000. The role and importance of disturbance and climate change in U.S./Mexico borderlands: a state-of-the-knowledge review. General Technical Report RMRS-GTR-50. USDA Forest Service, Rocky Mountain Research Station.</w:t>
      </w:r>
    </w:p>
    <w:p w:rsidR="001D7678" w:rsidP="0E4AE703" w:rsidRDefault="001D7678" w14:paraId="5D09CBC1" w14:textId="77777777"/>
    <w:p w:rsidR="001D7678" w:rsidP="0E4AE703" w:rsidRDefault="0E4AE703" w14:paraId="1B505C65" w14:textId="77777777">
      <w:r w:rsidRPr="0E4AE703">
        <w:t>NatureServe. 2007. International Ecological Classification Standard: Terrestrial Ecological Classifications. NatureServe Central Databases. Arlington, VA. Data current as of 10 February 2007.</w:t>
      </w:r>
    </w:p>
    <w:p w:rsidR="001D7678" w:rsidP="0E4AE703" w:rsidRDefault="001D7678" w14:paraId="44336098" w14:textId="77777777"/>
    <w:p w:rsidR="001D7678" w:rsidP="0E4AE703" w:rsidRDefault="0E4AE703" w14:paraId="5DFF175B" w14:textId="77777777">
      <w:r w:rsidRPr="0E4AE703">
        <w:t xml:space="preserve">NatureServe. 2004. International Ecological Classification Standard: Terrestrial Ecological Classifications. Terrestrial ecological systems of the Great Basin US: DRAFT legend for </w:t>
      </w:r>
      <w:proofErr w:type="spellStart"/>
      <w:r w:rsidRPr="0E4AE703">
        <w:t>Landfire</w:t>
      </w:r>
      <w:proofErr w:type="spellEnd"/>
      <w:r w:rsidRPr="0E4AE703">
        <w:t xml:space="preserve"> project. NatureServe Central Databases. Arlington, VA. Data current as of 4 November 2004.</w:t>
      </w:r>
    </w:p>
    <w:p w:rsidR="001D7678" w:rsidP="0E4AE703" w:rsidRDefault="001D7678" w14:paraId="526586CF" w14:textId="77777777"/>
    <w:p w:rsidR="00100911" w:rsidP="0E4AE703" w:rsidRDefault="00100911" w14:paraId="2AD758B3" w14:textId="77777777">
      <w:r w:rsidRPr="0E4AE703">
        <w:t xml:space="preserve">Poulos, H. M., A. E. Camp, et al. (2007). "A hierarchical approach for scaling forest inventory and fuels data from local to landscape scales in the Davis Mountains, Texas, USA." </w:t>
      </w:r>
      <w:r w:rsidRPr="0E4AE703">
        <w:rPr>
          <w:u w:val="single"/>
        </w:rPr>
        <w:t>Forest Ecology and Management</w:t>
      </w:r>
      <w:r w:rsidRPr="0E4AE703">
        <w:t xml:space="preserve"> </w:t>
      </w:r>
      <w:r w:rsidRPr="0E4AE703">
        <w:rPr>
          <w:b/>
          <w:bCs/>
        </w:rPr>
        <w:t>244</w:t>
      </w:r>
      <w:r w:rsidRPr="0E4AE703">
        <w:t>: 1-15.</w:t>
      </w:r>
    </w:p>
    <w:p w:rsidR="00100911" w:rsidP="0E4AE703" w:rsidRDefault="00100911" w14:paraId="44000571" w14:textId="77777777"/>
    <w:p w:rsidR="00100911" w:rsidP="0E4AE703" w:rsidRDefault="00100911" w14:paraId="38786244" w14:textId="77777777">
      <w:r w:rsidRPr="0E4AE703">
        <w:t>Poulos, H. M., R. Gatewood, et al. (2009). "Fire regimes of the pi</w:t>
      </w:r>
      <w:r w:rsidRPr="0E4AE703">
        <w:rPr>
          <w:sz w:val="26"/>
          <w:szCs w:val="26"/>
        </w:rPr>
        <w:t>ñ</w:t>
      </w:r>
      <w:r w:rsidRPr="0E4AE703">
        <w:t xml:space="preserve">on-juniper woodlands of Big Bend National Park and the Davis Mountains, west Texas, USA." </w:t>
      </w:r>
      <w:r w:rsidRPr="0E4AE703">
        <w:rPr>
          <w:u w:val="single"/>
        </w:rPr>
        <w:t>Canadian Journal of Forest Research</w:t>
      </w:r>
      <w:r w:rsidRPr="0E4AE703">
        <w:t xml:space="preserve"> </w:t>
      </w:r>
      <w:r w:rsidRPr="0E4AE703">
        <w:rPr>
          <w:b/>
          <w:bCs/>
        </w:rPr>
        <w:t>39</w:t>
      </w:r>
      <w:r w:rsidRPr="0E4AE703">
        <w:t>(6): 1236-1246.</w:t>
      </w:r>
    </w:p>
    <w:p w:rsidR="00100911" w:rsidP="0E4AE703" w:rsidRDefault="00100911" w14:paraId="206E50F0" w14:textId="77777777"/>
    <w:p w:rsidR="00100911" w:rsidP="0E4AE703" w:rsidRDefault="00100911" w14:paraId="4912E684" w14:textId="77777777">
      <w:r w:rsidRPr="0E4AE703">
        <w:t xml:space="preserve">Poulos, H. M. and A. E. Camp (2010). "Topographic influences on vegetation mosaics and tree diversity in the </w:t>
      </w:r>
      <w:proofErr w:type="spellStart"/>
      <w:r w:rsidRPr="0E4AE703">
        <w:t>Chihuahuan</w:t>
      </w:r>
      <w:proofErr w:type="spellEnd"/>
      <w:r w:rsidRPr="0E4AE703">
        <w:t xml:space="preserve"> Desert Borderlands." </w:t>
      </w:r>
      <w:r w:rsidRPr="0E4AE703">
        <w:rPr>
          <w:u w:val="single"/>
        </w:rPr>
        <w:t>Ecology</w:t>
      </w:r>
      <w:r w:rsidRPr="0E4AE703">
        <w:t xml:space="preserve"> </w:t>
      </w:r>
      <w:r w:rsidRPr="0E4AE703">
        <w:rPr>
          <w:b/>
          <w:bCs/>
        </w:rPr>
        <w:t>91</w:t>
      </w:r>
      <w:r w:rsidRPr="0E4AE703">
        <w:t>(4): 1140-1151.</w:t>
      </w:r>
    </w:p>
    <w:p w:rsidR="00100911" w:rsidP="0E4AE703" w:rsidRDefault="00100911" w14:paraId="4E987B8B" w14:textId="77777777"/>
    <w:p w:rsidR="00100911" w:rsidP="0E4AE703" w:rsidRDefault="00100911" w14:paraId="2D69784A" w14:textId="77777777">
      <w:pPr>
        <w:rPr>
          <w:rFonts w:ascii="Arial" w:hAnsi="Arial" w:cs="Arial"/>
        </w:rPr>
      </w:pPr>
      <w:r w:rsidRPr="0E4AE703">
        <w:t xml:space="preserve">Poulos, H. M., J. Villanueva Díaz, et al. (2013). "Human influences on fire regimes and forest structure in the </w:t>
      </w:r>
      <w:proofErr w:type="spellStart"/>
      <w:r w:rsidRPr="0E4AE703">
        <w:t>Chihu</w:t>
      </w:r>
      <w:r>
        <w:rPr>
          <w:rFonts w:ascii="Arial" w:hAnsi="Arial" w:cs="Arial"/>
        </w:rPr>
        <w:t>ahuan</w:t>
      </w:r>
      <w:proofErr w:type="spellEnd"/>
      <w:r>
        <w:rPr>
          <w:rFonts w:ascii="Arial" w:hAnsi="Arial" w:cs="Arial"/>
        </w:rPr>
        <w:t xml:space="preserve"> Desert Borderlands." </w:t>
      </w:r>
      <w:r>
        <w:rPr>
          <w:rFonts w:ascii="Arial" w:hAnsi="Arial" w:cs="Arial"/>
          <w:u w:val="single"/>
        </w:rPr>
        <w:t>Forest Ecology and Management</w:t>
      </w:r>
      <w:r>
        <w:rPr>
          <w:rFonts w:ascii="Arial" w:hAnsi="Arial" w:cs="Arial"/>
        </w:rPr>
        <w:t xml:space="preserve"> </w:t>
      </w:r>
      <w:r>
        <w:rPr>
          <w:rFonts w:ascii="Arial" w:hAnsi="Arial" w:cs="Arial"/>
          <w:b/>
          <w:bCs/>
        </w:rPr>
        <w:t>298</w:t>
      </w:r>
      <w:r>
        <w:rPr>
          <w:rFonts w:ascii="Arial" w:hAnsi="Arial" w:cs="Arial"/>
        </w:rPr>
        <w:t>(0): 1-11.</w:t>
      </w:r>
    </w:p>
    <w:p w:rsidR="00100911" w:rsidP="001D7678" w:rsidRDefault="00100911" w14:paraId="66F48DB9" w14:textId="77777777">
      <w:pPr>
        <w:rPr>
          <w:rFonts w:ascii="Arial" w:hAnsi="Arial" w:cs="Arial"/>
        </w:rPr>
      </w:pPr>
    </w:p>
    <w:p w:rsidR="001D7678" w:rsidP="001D7678" w:rsidRDefault="001D7678" w14:paraId="0971D7E2" w14:textId="77777777">
      <w:r>
        <w:t>Powell, A.M. 1994. Grasses of the Trans-Pecos and adjacent areas. Austin, TX: University of Texas Press. 377 pp.</w:t>
      </w:r>
    </w:p>
    <w:p w:rsidR="001D7678" w:rsidP="001D7678" w:rsidRDefault="001D7678" w14:paraId="3B1BB89B" w14:textId="77777777"/>
    <w:p w:rsidR="001D7678" w:rsidP="001D7678" w:rsidRDefault="001D7678" w14:paraId="2C75B75B" w14:textId="77777777">
      <w:r>
        <w:t>Powell, A.M. 1998. Trees and shrubs of the Trans-Pecos and adjacent areas. Austin, TX: University of Texas Press. 498 pp.</w:t>
      </w:r>
    </w:p>
    <w:p w:rsidR="001D7678" w:rsidP="001D7678" w:rsidRDefault="001D7678" w14:paraId="4F4B90DE" w14:textId="77777777"/>
    <w:p w:rsidR="001D7678" w:rsidP="001D7678" w:rsidRDefault="001D7678" w14:paraId="547D59C1" w14:textId="77777777">
      <w:proofErr w:type="spellStart"/>
      <w:r>
        <w:t>Romme</w:t>
      </w:r>
      <w:proofErr w:type="spellEnd"/>
      <w:r>
        <w:t xml:space="preserve">, W.H., L. Floyd-Hanna and D. Hanna. 2003. Ancient pinyon-juniper forests of Mesa Verde and the West: a cautionary note for forest restoration programs. Pages 335-350 in: P.N. </w:t>
      </w:r>
      <w:r>
        <w:lastRenderedPageBreak/>
        <w:t>Omi and L.A. Joyce. tech. eds. Fire, fuel treatments, and ecological restoration: conference proceedings. 16-18 April 2002. Fort Collins, CO. Proceedings RMRS-P-29. Fort Collins, CO: USDA Forest Service, Rocky Mountain Research Station. 475 pp.</w:t>
      </w:r>
    </w:p>
    <w:p w:rsidR="001D7678" w:rsidP="001D7678" w:rsidRDefault="001D7678" w14:paraId="03016AED" w14:textId="77777777"/>
    <w:p w:rsidR="001D7678" w:rsidP="001D7678" w:rsidRDefault="001D7678" w14:paraId="56CA7834"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D7678" w:rsidP="001D7678" w:rsidRDefault="001D7678" w14:paraId="561B5C75" w14:textId="77777777"/>
    <w:p w:rsidR="001D7678" w:rsidP="001D7678" w:rsidRDefault="001D7678" w14:paraId="7C09ECDD" w14:textId="77777777">
      <w:proofErr w:type="spellStart"/>
      <w:r>
        <w:t>Schussman</w:t>
      </w:r>
      <w:proofErr w:type="spellEnd"/>
      <w:r>
        <w:t>, H. and E. Smith. 2006. Historical range of variation and state and transition modeling of historic and current landscape conditions for potential natural vegetation types of the Southwest. Southwest Forest Association Project. The Nature Conservancy Arizona report.</w:t>
      </w:r>
    </w:p>
    <w:p w:rsidR="001D7678" w:rsidP="001D7678" w:rsidRDefault="001D7678" w14:paraId="4B5FA757" w14:textId="77777777">
      <w:r>
        <w:t xml:space="preserve"> </w:t>
      </w:r>
    </w:p>
    <w:p w:rsidR="001D7678" w:rsidP="001D7678" w:rsidRDefault="001D7678" w14:paraId="51BADC7C" w14:textId="77777777">
      <w:r>
        <w:t>Soule, P.T. and P.A. Knapp. 1999. Western juniper expansion on adjacent disturbed and near-relict sites. Journal of Range Management 52: 525-533.</w:t>
      </w:r>
    </w:p>
    <w:p w:rsidR="001D7678" w:rsidP="001D7678" w:rsidRDefault="001D7678" w14:paraId="168D9D7F" w14:textId="77777777"/>
    <w:p w:rsidR="001D7678" w:rsidP="001D7678" w:rsidRDefault="001D7678" w14:paraId="07486755"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D7678" w:rsidP="001D7678" w:rsidRDefault="001D7678" w14:paraId="2405A847" w14:textId="77777777"/>
    <w:p w:rsidR="001D7678" w:rsidP="001D7678" w:rsidRDefault="001D7678" w14:paraId="628A12C0"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1D7678" w:rsidP="001D7678" w:rsidRDefault="001D7678" w14:paraId="648D8CC8" w14:textId="77777777"/>
    <w:p w:rsidR="001D7678" w:rsidP="001D7678" w:rsidRDefault="001D7678" w14:paraId="40E5A2E9"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D7678" w:rsidP="001D7678" w:rsidRDefault="001D7678" w14:paraId="1BF1C8C2" w14:textId="77777777"/>
    <w:p w:rsidR="001D7678" w:rsidP="001D7678" w:rsidRDefault="001D7678" w14:paraId="37D42E54" w14:textId="77777777">
      <w:proofErr w:type="spellStart"/>
      <w:r>
        <w:t>Tausch</w:t>
      </w:r>
      <w:proofErr w:type="spellEnd"/>
      <w:r>
        <w:t>, R.J. and N.E. West. 1987. Differential establishment of Pinyon and Juniper following fire. American Midland Naturalist 119(1): 174-184.</w:t>
      </w:r>
    </w:p>
    <w:p w:rsidR="001D7678" w:rsidP="001D7678" w:rsidRDefault="001D7678" w14:paraId="2508CEFB" w14:textId="77777777"/>
    <w:p w:rsidR="001D7678" w:rsidP="001D7678" w:rsidRDefault="001D7678" w14:paraId="61F03716" w14:textId="77777777">
      <w:r>
        <w:t>USDA Forest Service, Rocky Mountain Research Station, Fire Sciences Laboratory (2002, December). Fire Effects Information System, [Online]. Available: http://www.fs.fed.us/database/feis/ [Accessed: 11/15/04].</w:t>
      </w:r>
    </w:p>
    <w:p w:rsidR="001D7678" w:rsidP="001D7678" w:rsidRDefault="001D7678" w14:paraId="665D9E7F" w14:textId="77777777"/>
    <w:p w:rsidR="001D7678" w:rsidP="001D7678" w:rsidRDefault="001D7678" w14:paraId="52BD6EC9"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1D7678" w:rsidP="001D7678" w:rsidRDefault="001D7678" w14:paraId="549DB5B4" w14:textId="77777777"/>
    <w:p w:rsidR="001D7678" w:rsidP="001D7678" w:rsidRDefault="001D7678" w14:paraId="4E6E2224" w14:textId="77777777">
      <w:proofErr w:type="spellStart"/>
      <w:r>
        <w:t>Weltzin</w:t>
      </w:r>
      <w:proofErr w:type="spellEnd"/>
      <w:r>
        <w:t>, J.F. and G.R. McPherson. 1999. Facilitation of conspecific seedling recruitment and shifts in temperate savanna ecotones. Ecological Monographs 69: 513-534.</w:t>
      </w:r>
    </w:p>
    <w:p w:rsidR="001D7678" w:rsidP="001D7678" w:rsidRDefault="001D7678" w14:paraId="6C8F0905" w14:textId="77777777"/>
    <w:p w:rsidR="001D7678" w:rsidP="001D7678" w:rsidRDefault="001D7678" w14:paraId="65A62CB5" w14:textId="77777777">
      <w:proofErr w:type="spellStart"/>
      <w:r>
        <w:lastRenderedPageBreak/>
        <w:t>Weltzin</w:t>
      </w:r>
      <w:proofErr w:type="spellEnd"/>
      <w:r>
        <w:t>, J.F. and G.R. McPherson. 2000. Implications of precipitation redistribution for shifts in temperate savanna ecotones. Ecology 81: 1902-1913.</w:t>
      </w:r>
    </w:p>
    <w:p w:rsidR="001D7678" w:rsidP="001D7678" w:rsidRDefault="001D7678" w14:paraId="4B8A3FA6" w14:textId="77777777"/>
    <w:p w:rsidR="001D7678" w:rsidP="001D7678" w:rsidRDefault="001D7678" w14:paraId="3B6F454A"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D7678" w:rsidRDefault="004D5F12" w14:paraId="2DB63625"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BB338" w14:textId="77777777" w:rsidR="00035D5E" w:rsidRDefault="00035D5E">
      <w:r>
        <w:separator/>
      </w:r>
    </w:p>
  </w:endnote>
  <w:endnote w:type="continuationSeparator" w:id="0">
    <w:p w14:paraId="0B80130D" w14:textId="77777777" w:rsidR="00035D5E" w:rsidRDefault="0003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45116" w14:textId="77777777" w:rsidR="001D7678" w:rsidRDefault="001D7678" w:rsidP="001D76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057C" w14:textId="77777777" w:rsidR="00035D5E" w:rsidRDefault="00035D5E">
      <w:r>
        <w:separator/>
      </w:r>
    </w:p>
  </w:footnote>
  <w:footnote w:type="continuationSeparator" w:id="0">
    <w:p w14:paraId="79254D4F" w14:textId="77777777" w:rsidR="00035D5E" w:rsidRDefault="00035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1ADC" w14:textId="77777777" w:rsidR="00A43E41" w:rsidRDefault="00A43E41" w:rsidP="001D7678">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50400B"/>
    <w:rPr>
      <w:color w:val="0000FF"/>
      <w:u w:val="single"/>
    </w:rPr>
  </w:style>
  <w:style w:type="paragraph" w:styleId="BalloonText">
    <w:name w:val="Balloon Text"/>
    <w:basedOn w:val="Normal"/>
    <w:link w:val="BalloonTextChar"/>
    <w:uiPriority w:val="99"/>
    <w:semiHidden/>
    <w:unhideWhenUsed/>
    <w:rsid w:val="004800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06"/>
    <w:rPr>
      <w:rFonts w:ascii="Segoe UI" w:hAnsi="Segoe UI" w:cs="Segoe UI"/>
      <w:sz w:val="18"/>
      <w:szCs w:val="18"/>
    </w:rPr>
  </w:style>
  <w:style w:type="character" w:styleId="CommentReference">
    <w:name w:val="annotation reference"/>
    <w:basedOn w:val="DefaultParagraphFont"/>
    <w:uiPriority w:val="99"/>
    <w:semiHidden/>
    <w:unhideWhenUsed/>
    <w:rsid w:val="00480006"/>
    <w:rPr>
      <w:sz w:val="16"/>
      <w:szCs w:val="16"/>
    </w:rPr>
  </w:style>
  <w:style w:type="paragraph" w:styleId="CommentText">
    <w:name w:val="annotation text"/>
    <w:basedOn w:val="Normal"/>
    <w:link w:val="CommentTextChar"/>
    <w:uiPriority w:val="99"/>
    <w:semiHidden/>
    <w:unhideWhenUsed/>
    <w:rsid w:val="00480006"/>
    <w:rPr>
      <w:sz w:val="20"/>
      <w:szCs w:val="20"/>
    </w:rPr>
  </w:style>
  <w:style w:type="character" w:customStyle="1" w:styleId="CommentTextChar">
    <w:name w:val="Comment Text Char"/>
    <w:basedOn w:val="DefaultParagraphFont"/>
    <w:link w:val="CommentText"/>
    <w:uiPriority w:val="99"/>
    <w:semiHidden/>
    <w:rsid w:val="00480006"/>
  </w:style>
  <w:style w:type="paragraph" w:styleId="CommentSubject">
    <w:name w:val="annotation subject"/>
    <w:basedOn w:val="CommentText"/>
    <w:next w:val="CommentText"/>
    <w:link w:val="CommentSubjectChar"/>
    <w:uiPriority w:val="99"/>
    <w:semiHidden/>
    <w:unhideWhenUsed/>
    <w:rsid w:val="00480006"/>
    <w:rPr>
      <w:b/>
      <w:bCs/>
    </w:rPr>
  </w:style>
  <w:style w:type="character" w:customStyle="1" w:styleId="CommentSubjectChar">
    <w:name w:val="Comment Subject Char"/>
    <w:basedOn w:val="CommentTextChar"/>
    <w:link w:val="CommentSubject"/>
    <w:uiPriority w:val="99"/>
    <w:semiHidden/>
    <w:rsid w:val="00480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5686">
      <w:bodyDiv w:val="1"/>
      <w:marLeft w:val="0"/>
      <w:marRight w:val="0"/>
      <w:marTop w:val="0"/>
      <w:marBottom w:val="0"/>
      <w:divBdr>
        <w:top w:val="none" w:sz="0" w:space="0" w:color="auto"/>
        <w:left w:val="none" w:sz="0" w:space="0" w:color="auto"/>
        <w:bottom w:val="none" w:sz="0" w:space="0" w:color="auto"/>
        <w:right w:val="none" w:sz="0" w:space="0" w:color="auto"/>
      </w:divBdr>
    </w:div>
    <w:div w:id="1145045000">
      <w:bodyDiv w:val="1"/>
      <w:marLeft w:val="0"/>
      <w:marRight w:val="0"/>
      <w:marTop w:val="0"/>
      <w:marBottom w:val="0"/>
      <w:divBdr>
        <w:top w:val="none" w:sz="0" w:space="0" w:color="auto"/>
        <w:left w:val="none" w:sz="0" w:space="0" w:color="auto"/>
        <w:bottom w:val="none" w:sz="0" w:space="0" w:color="auto"/>
        <w:right w:val="none" w:sz="0" w:space="0" w:color="auto"/>
      </w:divBdr>
    </w:div>
    <w:div w:id="14314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2014-08-21T14:35:00Z</cp:lastPrinted>
  <dcterms:created xsi:type="dcterms:W3CDTF">2017-08-09T22:44:00Z</dcterms:created>
  <dcterms:modified xsi:type="dcterms:W3CDTF">2025-02-12T09:41:05Z</dcterms:modified>
</cp:coreProperties>
</file>