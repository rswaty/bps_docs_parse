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package/2006/relationships/metadata/core-properties" Target="docProps/core.xml"/>
<Relationship Id="rId2" Type="http://schemas.openxmlformats.org/package/2006/relationships/metadata/thumbnail" Target="docProps/thumbnail.emf"/>
<Relationship Id="rId1" Type="http://schemas.openxmlformats.org/officeDocument/2006/relationships/officeDocument" Target="word/document.xml"/>
<Relationship Id="rId4" Type="http://schemas.openxmlformats.org/officeDocument/2006/relationships/extended-properties" Target="docProps/app.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2D3C" w:rsidP="00E72D3C" w:rsidRDefault="00E72D3C">
      <w:pPr>
        <w:pStyle w:val="BpSTitle"/>
      </w:pPr>
      <w:bookmarkStart w:name="_GoBack" w:id="0"/>
      <w:bookmarkEnd w:id="0"/>
      <w:r>
        <w:t>11040</w:t>
      </w:r>
    </w:p>
    <w:p w:rsidR="00E72D3C" w:rsidP="00E72D3C" w:rsidRDefault="00E72D3C">
      <w:pPr>
        <w:pStyle w:val="BpSTitle"/>
      </w:pPr>
      <w:r>
        <w:t>Mogollon Chaparral</w:t>
      </w:r>
    </w:p>
    <w:p w:rsidR="00E72D3C" w:rsidP="00E72D3C" w:rsidRDefault="00E72D3C">
      <w:r>
        <w:t>BpS Model/Description Version: Aug. 2020</w:t>
      </w:r>
      <w:r>
        <w:tab/>
      </w:r>
      <w:r>
        <w:tab/>
      </w:r>
      <w:r>
        <w:tab/>
      </w:r>
      <w:r>
        <w:tab/>
      </w:r>
      <w:r>
        <w:tab/>
      </w:r>
      <w:r>
        <w:tab/>
      </w:r>
      <w:r>
        <w:tab/>
      </w:r>
    </w:p>
    <w:p w:rsidR="00E72D3C" w:rsidP="00E72D3C" w:rsidRDefault="00E72D3C"/>
    <w:p w:rsidR="00E72D3C" w:rsidP="00E72D3C" w:rsidRDefault="00E72D3C"/>
    <w:p w:rsidR="00E72D3C" w:rsidP="00E72D3C" w:rsidRDefault="00E72D3C">
      <w:pPr>
        <w:pStyle w:val="InfoPara"/>
      </w:pPr>
      <w:r>
        <w:t>Vegetation Type</w:t>
      </w:r>
    </w:p>
    <w:p w:rsidR="00E72D3C" w:rsidP="00E72D3C" w:rsidRDefault="00E72D3C">
      <w:r>
        <w:t>Shrubland</w:t>
      </w:r>
    </w:p>
    <w:p w:rsidR="00E72D3C" w:rsidP="00E72D3C" w:rsidRDefault="00E72D3C">
      <w:pPr>
        <w:pStyle w:val="InfoPara"/>
      </w:pPr>
      <w:r>
        <w:t>Map Zones</w:t>
      </w:r>
    </w:p>
    <w:p w:rsidR="00E72D3C" w:rsidP="00E72D3C" w:rsidRDefault="00E72D3C">
      <w:r>
        <w:t>17</w:t>
      </w:r>
    </w:p>
    <w:p w:rsidR="00E72D3C" w:rsidP="00E72D3C" w:rsidRDefault="00E72D3C">
      <w:pPr>
        <w:pStyle w:val="InfoPara"/>
      </w:pPr>
      <w:r>
        <w:t>Model Splits or Lumps</w:t>
      </w:r>
    </w:p>
    <w:p w:rsidR="00E72D3C" w:rsidP="00E72D3C" w:rsidRDefault="00E72D3C">
      <w:r>
        <w:t>This BpS is lumped with: 1103 (models are identical)</w:t>
      </w:r>
    </w:p>
    <w:p w:rsidR="00E72D3C" w:rsidP="00E72D3C" w:rsidRDefault="00E72D3C">
      <w:pPr>
        <w:pStyle w:val="InfoPara"/>
      </w:pPr>
      <w:r>
        <w:t>Geographic Range</w:t>
      </w:r>
    </w:p>
    <w:p w:rsidR="00E72D3C" w:rsidP="00E72D3C" w:rsidRDefault="00E72D3C">
      <w:r>
        <w:t xml:space="preserve">This ecological system occurs across central AZ (Mogollon Rim), western NM, southern UT and eastern NV (MZ17). It often dominates along the mid-elevation transition from the Mojave, Sonoran and northern </w:t>
      </w:r>
      <w:proofErr w:type="spellStart"/>
      <w:r>
        <w:t>Chihuahuan</w:t>
      </w:r>
      <w:proofErr w:type="spellEnd"/>
      <w:r>
        <w:t xml:space="preserve"> deserts</w:t>
      </w:r>
      <w:r w:rsidR="004B7CD5">
        <w:t>.</w:t>
      </w:r>
    </w:p>
    <w:p w:rsidR="00E72D3C" w:rsidP="00E72D3C" w:rsidRDefault="00E72D3C">
      <w:pPr>
        <w:pStyle w:val="InfoPara"/>
      </w:pPr>
      <w:r>
        <w:t>Biophysical Site Description</w:t>
      </w:r>
    </w:p>
    <w:p w:rsidR="00E72D3C" w:rsidP="00E72D3C" w:rsidRDefault="00E72D3C">
      <w:r>
        <w:t xml:space="preserve">Found in mountains from 1000-2200m. It occurs on foothills, mountain slopes and canyons in drier habitats below the </w:t>
      </w:r>
      <w:proofErr w:type="spellStart"/>
      <w:r>
        <w:t>encinal</w:t>
      </w:r>
      <w:proofErr w:type="spellEnd"/>
      <w:r>
        <w:t xml:space="preserve"> (southwestern oak woodlands) and Pinus ponderosa woodlands. Stands are often associated with more xeric and coarse-textured substrates such as limestone, basalt or alluvium, especially in transition areas with more mesic woodlands.</w:t>
      </w:r>
    </w:p>
    <w:p w:rsidR="00E72D3C" w:rsidP="00E72D3C" w:rsidRDefault="00E72D3C">
      <w:pPr>
        <w:pStyle w:val="InfoPara"/>
      </w:pPr>
      <w:r>
        <w:t>Vegetation Description</w:t>
      </w:r>
    </w:p>
    <w:p w:rsidR="00E72D3C" w:rsidP="00E72D3C" w:rsidRDefault="00E72D3C">
      <w:r>
        <w:t xml:space="preserve">The moderate to dense shrub canopy includes species such as Quercus </w:t>
      </w:r>
      <w:proofErr w:type="spellStart"/>
      <w:r>
        <w:t>turbinella</w:t>
      </w:r>
      <w:proofErr w:type="spellEnd"/>
      <w:r>
        <w:t xml:space="preserve">, Quercus </w:t>
      </w:r>
      <w:proofErr w:type="spellStart"/>
      <w:r>
        <w:t>toumeyi</w:t>
      </w:r>
      <w:proofErr w:type="spellEnd"/>
      <w:r>
        <w:t xml:space="preserve">, </w:t>
      </w:r>
      <w:proofErr w:type="spellStart"/>
      <w:r>
        <w:t>Cercocarpus</w:t>
      </w:r>
      <w:proofErr w:type="spellEnd"/>
      <w:r>
        <w:t xml:space="preserve"> </w:t>
      </w:r>
      <w:proofErr w:type="spellStart"/>
      <w:r>
        <w:t>montanus</w:t>
      </w:r>
      <w:proofErr w:type="spellEnd"/>
      <w:r>
        <w:t xml:space="preserve">, </w:t>
      </w:r>
      <w:proofErr w:type="spellStart"/>
      <w:r>
        <w:t>Canotia</w:t>
      </w:r>
      <w:proofErr w:type="spellEnd"/>
      <w:r>
        <w:t xml:space="preserve"> </w:t>
      </w:r>
      <w:proofErr w:type="spellStart"/>
      <w:r>
        <w:t>holacantha</w:t>
      </w:r>
      <w:proofErr w:type="spellEnd"/>
      <w:r>
        <w:t xml:space="preserve">, Ceanothus </w:t>
      </w:r>
      <w:proofErr w:type="spellStart"/>
      <w:r w:rsidR="004B7CD5">
        <w:t>greggii</w:t>
      </w:r>
      <w:proofErr w:type="spellEnd"/>
      <w:r w:rsidR="004B7CD5">
        <w:t xml:space="preserve">, </w:t>
      </w:r>
      <w:proofErr w:type="spellStart"/>
      <w:r w:rsidR="004B7CD5">
        <w:t>Forestiera</w:t>
      </w:r>
      <w:proofErr w:type="spellEnd"/>
      <w:r w:rsidR="004B7CD5">
        <w:t xml:space="preserve"> </w:t>
      </w:r>
      <w:proofErr w:type="spellStart"/>
      <w:r w:rsidR="004B7CD5">
        <w:t>pubescens</w:t>
      </w:r>
      <w:proofErr w:type="spellEnd"/>
      <w:r w:rsidR="004B7CD5">
        <w:t xml:space="preserve"> (</w:t>
      </w:r>
      <w:proofErr w:type="spellStart"/>
      <w:r>
        <w:t>Forestiera</w:t>
      </w:r>
      <w:proofErr w:type="spellEnd"/>
      <w:r>
        <w:t xml:space="preserve"> </w:t>
      </w:r>
      <w:proofErr w:type="spellStart"/>
      <w:r>
        <w:t>neomexicana</w:t>
      </w:r>
      <w:proofErr w:type="spellEnd"/>
      <w:r>
        <w:t xml:space="preserve">), </w:t>
      </w:r>
      <w:proofErr w:type="spellStart"/>
      <w:r>
        <w:t>Garrya</w:t>
      </w:r>
      <w:proofErr w:type="spellEnd"/>
      <w:r>
        <w:t xml:space="preserve"> </w:t>
      </w:r>
      <w:proofErr w:type="spellStart"/>
      <w:r>
        <w:t>wrightii</w:t>
      </w:r>
      <w:proofErr w:type="spellEnd"/>
      <w:r>
        <w:t xml:space="preserve">, </w:t>
      </w:r>
      <w:proofErr w:type="spellStart"/>
      <w:r>
        <w:t>Juniperus</w:t>
      </w:r>
      <w:proofErr w:type="spellEnd"/>
      <w:r>
        <w:t xml:space="preserve"> </w:t>
      </w:r>
      <w:proofErr w:type="spellStart"/>
      <w:r>
        <w:t>deppeana</w:t>
      </w:r>
      <w:proofErr w:type="spellEnd"/>
      <w:r>
        <w:t xml:space="preserve">, </w:t>
      </w:r>
      <w:proofErr w:type="spellStart"/>
      <w:r>
        <w:t>Purshia</w:t>
      </w:r>
      <w:proofErr w:type="spellEnd"/>
      <w:r>
        <w:t xml:space="preserve"> </w:t>
      </w:r>
      <w:proofErr w:type="spellStart"/>
      <w:r>
        <w:t>stansburiana</w:t>
      </w:r>
      <w:proofErr w:type="spellEnd"/>
      <w:r>
        <w:t xml:space="preserve">, </w:t>
      </w:r>
      <w:proofErr w:type="spellStart"/>
      <w:r>
        <w:t>Rhus</w:t>
      </w:r>
      <w:proofErr w:type="spellEnd"/>
      <w:r>
        <w:t xml:space="preserve"> ovata, </w:t>
      </w:r>
      <w:proofErr w:type="spellStart"/>
      <w:r>
        <w:t>Rhus</w:t>
      </w:r>
      <w:proofErr w:type="spellEnd"/>
      <w:r>
        <w:t xml:space="preserve"> </w:t>
      </w:r>
      <w:proofErr w:type="spellStart"/>
      <w:r>
        <w:t>trilobata</w:t>
      </w:r>
      <w:proofErr w:type="spellEnd"/>
      <w:r>
        <w:t xml:space="preserve"> and Arctostaphylos </w:t>
      </w:r>
      <w:proofErr w:type="spellStart"/>
      <w:r>
        <w:t>pungens</w:t>
      </w:r>
      <w:proofErr w:type="spellEnd"/>
      <w:r>
        <w:t xml:space="preserve"> and Arctostaphylos </w:t>
      </w:r>
      <w:proofErr w:type="spellStart"/>
      <w:r>
        <w:t>pringlei</w:t>
      </w:r>
      <w:proofErr w:type="spellEnd"/>
      <w:r>
        <w:t xml:space="preserve"> at higher elevations. Most chaparral species are fire-adapted, </w:t>
      </w:r>
      <w:proofErr w:type="spellStart"/>
      <w:r>
        <w:t>resprouting</w:t>
      </w:r>
      <w:proofErr w:type="spellEnd"/>
      <w:r>
        <w:t xml:space="preserve"> vigorously after burning or producing fire-resistant seeds. Stands occurring within montane woodlands are seral and a result of recent fires.</w:t>
      </w:r>
    </w:p>
    <w:p w:rsidR="00E72D3C" w:rsidP="00E72D3C" w:rsidRDefault="00E72D3C">
      <w:pPr>
        <w:pStyle w:val="InfoPara"/>
      </w:pPr>
      <w:r>
        <w:t>BpS Dominant and Indicator Species</w:t>
      </w:r>
    </w:p>
    <w:p>
      <w:r>
        <w:rPr>
          <w:sz w:val="16"/>
        </w:rPr>
        <w:t>Species names are from the NRCS PLANTS database. Check species codes at http://plants.usda.gov.</w:t>
      </w:r>
    </w:p>
    <w:p w:rsidR="00E72D3C" w:rsidP="00E72D3C" w:rsidRDefault="00E72D3C">
      <w:pPr>
        <w:pStyle w:val="InfoPara"/>
      </w:pPr>
      <w:r>
        <w:t>Disturbance Description</w:t>
      </w:r>
    </w:p>
    <w:p w:rsidR="00E72D3C" w:rsidP="00E72D3C" w:rsidRDefault="00E72D3C">
      <w:r>
        <w:lastRenderedPageBreak/>
        <w:t xml:space="preserve">Typical fire regime in these systems varies with the amount of organic accumulation. The only significant disturbance to the system is stand-replacing fire occurring every 50yrs on average. Shrubs </w:t>
      </w:r>
      <w:proofErr w:type="spellStart"/>
      <w:r>
        <w:t>resprout</w:t>
      </w:r>
      <w:proofErr w:type="spellEnd"/>
      <w:r>
        <w:t xml:space="preserve"> rapidly after fire, often making the vegetation impenetrable.</w:t>
      </w:r>
    </w:p>
    <w:p w:rsidR="00E72D3C" w:rsidP="00E72D3C" w:rsidRDefault="00E72D3C">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E72D3C" w:rsidP="00E72D3C" w:rsidRDefault="00E72D3C">
      <w:pPr>
        <w:pStyle w:val="InfoPara"/>
      </w:pPr>
      <w:r>
        <w:t>Scale Description</w:t>
      </w:r>
    </w:p>
    <w:p w:rsidR="00E72D3C" w:rsidP="00E72D3C" w:rsidRDefault="00E72D3C">
      <w:r>
        <w:t>Vegetation found in small patches of 10ac to whole mountain slopes of 10000ac.</w:t>
      </w:r>
    </w:p>
    <w:p w:rsidR="00E72D3C" w:rsidP="00E72D3C" w:rsidRDefault="00E72D3C">
      <w:pPr>
        <w:pStyle w:val="InfoPara"/>
      </w:pPr>
      <w:r>
        <w:t>Adjacency or Identification Concerns</w:t>
      </w:r>
    </w:p>
    <w:p w:rsidR="00E72D3C" w:rsidP="00E72D3C" w:rsidRDefault="00E72D3C">
      <w:r>
        <w:t>At higher elevations, chaparral vegetation may blend into ponderosa pine woodlands and oak woodlands (</w:t>
      </w:r>
      <w:proofErr w:type="spellStart"/>
      <w:r>
        <w:t>encinal</w:t>
      </w:r>
      <w:proofErr w:type="spellEnd"/>
      <w:r>
        <w:t>). Stand replacement fires will periodically remove these trees.</w:t>
      </w:r>
    </w:p>
    <w:p w:rsidR="00E72D3C" w:rsidP="00E72D3C" w:rsidRDefault="00E72D3C"/>
    <w:p w:rsidR="00E72D3C" w:rsidP="00E72D3C" w:rsidRDefault="00E72D3C">
      <w:r>
        <w:t>Compared to other Great Basin systems deserving splitting (</w:t>
      </w:r>
      <w:proofErr w:type="spellStart"/>
      <w:r>
        <w:t>eg</w:t>
      </w:r>
      <w:proofErr w:type="spellEnd"/>
      <w:r>
        <w:t xml:space="preserve">, BPS 1080, 1081, 1125, and 1126), chaparral systems for MZs 12 and 17 (1104 Mogollon Semi-Desert Chaparral, 1107 Rocky Mountain </w:t>
      </w:r>
      <w:proofErr w:type="spellStart"/>
      <w:r>
        <w:t>Gambel</w:t>
      </w:r>
      <w:proofErr w:type="spellEnd"/>
      <w:r>
        <w:t xml:space="preserve"> Oak-Mixed Montane Shrublands, and 1108 Sonora-Mojave Semi-Desert Chaparral) are described too finely to be distinguished and share nearly identical fire dynamics.</w:t>
      </w:r>
    </w:p>
    <w:p w:rsidR="00E72D3C" w:rsidP="00E72D3C" w:rsidRDefault="00E72D3C">
      <w:pPr>
        <w:pStyle w:val="InfoPara"/>
      </w:pPr>
      <w:r>
        <w:t>Issues or Problems</w:t>
      </w:r>
    </w:p>
    <w:p w:rsidR="00E72D3C" w:rsidP="00E72D3C" w:rsidRDefault="00E72D3C">
      <w:r>
        <w:t>Uncertainty exists about the size of this system in MZ17. The BpS is assumed absent from MZ12.</w:t>
      </w:r>
    </w:p>
    <w:p w:rsidR="00E72D3C" w:rsidP="00E72D3C" w:rsidRDefault="00E72D3C">
      <w:pPr>
        <w:pStyle w:val="InfoPara"/>
      </w:pPr>
      <w:r>
        <w:t>Native Uncharacteristic Conditions</w:t>
      </w:r>
    </w:p>
    <w:p w:rsidR="00E72D3C" w:rsidP="00E72D3C" w:rsidRDefault="00E72D3C"/>
    <w:p w:rsidR="00E72D3C" w:rsidP="00E72D3C" w:rsidRDefault="00E72D3C">
      <w:pPr>
        <w:pStyle w:val="InfoPara"/>
      </w:pPr>
      <w:r>
        <w:t>Comments</w:t>
      </w:r>
    </w:p>
    <w:p w:rsidR="00E72D3C" w:rsidP="00E72D3C" w:rsidRDefault="00E72D3C">
      <w:pPr>
        <w:pStyle w:val="ReportSection"/>
      </w:pPr>
      <w:r>
        <w:t>Succession Classes</w:t>
      </w:r>
    </w:p>
    <w:p w:rsidR="00E72D3C" w:rsidP="00E72D3C" w:rsidRDefault="00E72D3C"/>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E72D3C" w:rsidP="00E72D3C" w:rsidRDefault="00E72D3C">
      <w:pPr>
        <w:pStyle w:val="InfoPara"/>
        <w:pBdr>
          <w:top w:val="single" w:color="auto" w:sz="4" w:space="1"/>
        </w:pBdr>
      </w:pPr>
      <w:r>
        <w:t>Class A</w:t>
      </w:r>
      <w:r>
        <w:tab/>
        <w:t>17</w:t>
      </w:r>
      <w:r w:rsidR="002A3B10">
        <w:tab/>
      </w:r>
      <w:r w:rsidR="002A3B10">
        <w:tab/>
      </w:r>
      <w:r w:rsidR="002A3B10">
        <w:tab/>
      </w:r>
      <w:r w:rsidR="002A3B10">
        <w:tab/>
      </w:r>
      <w:r w:rsidR="004F7795">
        <w:t>Early Development 1 - All Structures</w:t>
      </w:r>
    </w:p>
    <w:p w:rsidR="00E72D3C" w:rsidP="00E72D3C" w:rsidRDefault="00E72D3C"/>
    <w:p w:rsidR="00E72D3C" w:rsidP="00E72D3C" w:rsidRDefault="00E72D3C">
      <w:pPr>
        <w:pStyle w:val="SClassInfoPara"/>
      </w:pPr>
      <w:r>
        <w:t>Indicator Species</w:t>
      </w:r>
    </w:p>
    <w:p w:rsidR="00E72D3C" w:rsidP="00E72D3C" w:rsidRDefault="00E72D3C"/>
    <w:p w:rsidR="00E72D3C" w:rsidP="00E72D3C" w:rsidRDefault="00E72D3C">
      <w:pPr>
        <w:pStyle w:val="SClassInfoPara"/>
      </w:pPr>
      <w:r>
        <w:t>Description</w:t>
      </w:r>
    </w:p>
    <w:p w:rsidR="00E72D3C" w:rsidP="00E72D3C" w:rsidRDefault="00E72D3C">
      <w:r>
        <w:t xml:space="preserve">After fire, shrubs </w:t>
      </w:r>
      <w:proofErr w:type="spellStart"/>
      <w:r>
        <w:t>resprout</w:t>
      </w:r>
      <w:proofErr w:type="spellEnd"/>
      <w:r>
        <w:t xml:space="preserve"> strongly from roots or from the base of plants. Shrubs can cause stands to become impenetrable. </w:t>
      </w:r>
    </w:p>
    <w:p w:rsidR="00E72D3C" w:rsidP="00E72D3C" w:rsidRDefault="00E72D3C"/>
    <w:p>
      <w:r>
        <w:rPr>
          <w:i/>
          <w:u w:val="single"/>
        </w:rPr>
        <w:t>Maximum Tree Size Class</w:t>
      </w:r>
      <w:br/>
      <w:r>
        <w:t>None</w:t>
      </w:r>
    </w:p>
    <w:p w:rsidR="00E72D3C" w:rsidP="00E72D3C" w:rsidRDefault="00E72D3C">
      <w:pPr>
        <w:pStyle w:val="InfoPara"/>
        <w:pBdr>
          <w:top w:val="single" w:color="auto" w:sz="4" w:space="1"/>
        </w:pBdr>
      </w:pPr>
      <w:r>
        <w:t>Class B</w:t>
      </w:r>
      <w:r>
        <w:tab/>
        <w:t>83</w:t>
      </w:r>
      <w:r w:rsidR="002A3B10">
        <w:tab/>
      </w:r>
      <w:r w:rsidR="002A3B10">
        <w:tab/>
      </w:r>
      <w:r w:rsidR="002A3B10">
        <w:tab/>
      </w:r>
      <w:r w:rsidR="002A3B10">
        <w:tab/>
      </w:r>
      <w:r w:rsidR="004F7795">
        <w:t>Mid Development 1 - Closed</w:t>
      </w:r>
    </w:p>
    <w:p w:rsidR="00E72D3C" w:rsidP="00E72D3C" w:rsidRDefault="00E72D3C"/>
    <w:p w:rsidR="00E72D3C" w:rsidP="00E72D3C" w:rsidRDefault="00E72D3C">
      <w:pPr>
        <w:pStyle w:val="SClassInfoPara"/>
      </w:pPr>
      <w:r>
        <w:t>Indicator Species</w:t>
      </w:r>
    </w:p>
    <w:p w:rsidR="00E72D3C" w:rsidP="00E72D3C" w:rsidRDefault="00E72D3C"/>
    <w:p w:rsidR="00E72D3C" w:rsidP="00E72D3C" w:rsidRDefault="00E72D3C">
      <w:pPr>
        <w:pStyle w:val="SClassInfoPara"/>
      </w:pPr>
      <w:r>
        <w:t>Description</w:t>
      </w:r>
    </w:p>
    <w:p w:rsidR="00E72D3C" w:rsidP="00E72D3C" w:rsidRDefault="00E72D3C">
      <w:r>
        <w:t xml:space="preserve">Dense shrubs with grasses present in the few openings. </w:t>
      </w:r>
    </w:p>
    <w:p w:rsidR="00E72D3C" w:rsidP="00E72D3C" w:rsidRDefault="00E72D3C"/>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E72D3C" w:rsidP="00E72D3C" w:rsidRDefault="00E72D3C">
      <w:r>
        <w:t xml:space="preserve">Barbour, M.G., and J. Major, editors. 1977. Terrestrial vegetation of California. John Wiley and Sons, New York. 1002 pp. </w:t>
      </w:r>
    </w:p>
    <w:p w:rsidR="00E72D3C" w:rsidP="00E72D3C" w:rsidRDefault="00E72D3C"/>
    <w:p w:rsidR="00E72D3C" w:rsidP="00E72D3C" w:rsidRDefault="00E72D3C">
      <w:r>
        <w:t xml:space="preserve">Brown, J. K. and J. K. Smith, eds. 2000 </w:t>
      </w:r>
      <w:r w:rsidR="004B7CD5">
        <w:t>Wildland</w:t>
      </w:r>
      <w:r>
        <w:t xml:space="preserve"> fire in ecosystems: effects of fire on flora. Gen. Tech. Rep RMRS-GTR-42-vol.2. Og</w:t>
      </w:r>
      <w:r w:rsidR="007F48AD">
        <w:t>d</w:t>
      </w:r>
      <w:r>
        <w:t>en, UT; USDA Forest Service, Rocky Mountain Research Station. 257 pp.</w:t>
      </w:r>
    </w:p>
    <w:p w:rsidR="00E72D3C" w:rsidP="00E72D3C" w:rsidRDefault="00E72D3C"/>
    <w:p w:rsidR="00E72D3C" w:rsidP="00E72D3C" w:rsidRDefault="00E72D3C">
      <w:r>
        <w:t xml:space="preserve">Carmichael, R.S., O.D. Knipe, C.P. </w:t>
      </w:r>
      <w:proofErr w:type="spellStart"/>
      <w:r>
        <w:t>Pase</w:t>
      </w:r>
      <w:proofErr w:type="spellEnd"/>
      <w:r>
        <w:t xml:space="preserve"> and W.W. Brady. 1978. Arizona chaparral: Plant associations and ecology. USDA Forest Service Research Paper RM-202. 16 pp.</w:t>
      </w:r>
    </w:p>
    <w:p w:rsidR="00E72D3C" w:rsidP="00E72D3C" w:rsidRDefault="00E72D3C"/>
    <w:p w:rsidR="00E72D3C" w:rsidP="00E72D3C" w:rsidRDefault="00E72D3C">
      <w:r>
        <w:t>Dick-Peddie, W.A. 1993. New Mexico vegetation: Past, present, and future. University of New Mexico Press, Albuquerque. 244 pp.</w:t>
      </w:r>
    </w:p>
    <w:p w:rsidR="00E72D3C" w:rsidP="00E72D3C" w:rsidRDefault="00E72D3C"/>
    <w:p w:rsidR="00E72D3C" w:rsidP="00E72D3C" w:rsidRDefault="00E72D3C">
      <w:r>
        <w:t>NatureServe. 2007. International Ecological Classification Standard: Terrestrial Ecological Classifications. NatureServe Central Databases. Arlington, VA. Data current as of 10 February 2007.</w:t>
      </w:r>
    </w:p>
    <w:p w:rsidRPr="00A43E41" w:rsidR="004D5F12" w:rsidP="00E72D3C" w:rsidRDefault="004D5F12"/>
    <w:sectPr w:rsidRPr="00A43E41" w:rsidR="004D5F12" w:rsidSect="00FE41CA">
      <w:headerReference w:type="default" r:id="rId6"/>
      <w:footerReference w:type="default" r:id="rId7"/>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44813" w:rsidRDefault="00144813">
      <w:r>
        <w:separator/>
      </w:r>
    </w:p>
  </w:endnote>
  <w:endnote w:type="continuationSeparator" w:id="0">
    <w:p w:rsidR="00144813" w:rsidRDefault="001448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2D3C" w:rsidRDefault="00E72D3C" w:rsidP="00E72D3C">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44813" w:rsidRDefault="00144813">
      <w:r>
        <w:separator/>
      </w:r>
    </w:p>
  </w:footnote>
  <w:footnote w:type="continuationSeparator" w:id="0">
    <w:p w:rsidR="00144813" w:rsidRDefault="001448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E72D3C">
    <w:pPr>
      <w:pStyle w:val="Header"/>
      <w:jc w:val="center"/>
    </w:pPr>
  </w:p>
</w:hdr>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
<Relationship Id="rId8"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footer" Target="footer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eader" Target="header1.xml"/>
<Relationship Id="rId5" Type="http://schemas.openxmlformats.org/officeDocument/2006/relationships/endnotes" Target="endnotes.xml"/>
<Relationship Id="rId4" Type="http://schemas.openxmlformats.org/officeDocument/2006/relationships/footnotes" Target="footnotes.xml"/>
<Relationship Id="rId9" Type="http://schemas.openxmlformats.org/officeDocument/2006/relationships/theme" Target="theme/theme1.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3</Pages>
  <Words>742</Words>
  <Characters>4233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4966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Kori Blankenship</dc:creator>
  <cp:keywords/>
  <dc:description/>
  <cp:lastModifiedBy/>
  <cp:revision>4</cp:revision>
  <cp:lastPrinted>1900-01-01T08:00:00Z</cp:lastPrinted>
  <dcterms:created xsi:type="dcterms:W3CDTF">2018-10-04T15:48:00Z</dcterms:created>
  <dcterms:modified xsi:type="dcterms:W3CDTF">2025-02-12T09:41:21Z</dcterms:modified>
</cp:coreProperties>
</file>