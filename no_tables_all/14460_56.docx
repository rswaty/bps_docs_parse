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801" w:rsidP="00CE1801" w:rsidRDefault="00CE1801">
      <w:pPr>
        <w:pStyle w:val="BpSTitle"/>
      </w:pPr>
      <w:r>
        <w:t>14460</w:t>
      </w:r>
    </w:p>
    <w:p w:rsidR="00CE1801" w:rsidP="00CE1801" w:rsidRDefault="00CE1801">
      <w:pPr>
        <w:pStyle w:val="BpSTitle"/>
      </w:pPr>
      <w:r>
        <w:t>South Florida Pine Flatwoods</w:t>
      </w:r>
    </w:p>
    <w:p w:rsidR="00CE1801" w:rsidP="00CE1801" w:rsidRDefault="00CE1801">
      <w:r>
        <w:t>BpS Model/Description Version: Aug. 2020</w:t>
      </w:r>
      <w:r>
        <w:tab/>
      </w:r>
      <w:r>
        <w:tab/>
      </w:r>
      <w:r>
        <w:tab/>
      </w:r>
      <w:r>
        <w:tab/>
      </w:r>
      <w:r>
        <w:tab/>
      </w:r>
      <w:r>
        <w:tab/>
      </w:r>
      <w:r>
        <w:tab/>
      </w:r>
    </w:p>
    <w:p w:rsidR="00CE1801" w:rsidP="00CE1801" w:rsidRDefault="00CE1801"/>
    <w:p w:rsidR="00CE1801" w:rsidP="00CE1801" w:rsidRDefault="00CE1801"/>
    <w:p w:rsidR="00CE1801" w:rsidP="00CE1801" w:rsidRDefault="00CE1801">
      <w:pPr>
        <w:pStyle w:val="InfoPara"/>
      </w:pPr>
      <w:r>
        <w:t>Vegetation Type</w:t>
      </w:r>
    </w:p>
    <w:p w:rsidR="00CE1801" w:rsidP="00CE1801" w:rsidRDefault="005F0D31">
      <w:r w:rsidRPr="005F0D31">
        <w:t>Mixed Upland and Wetland</w:t>
      </w:r>
      <w:bookmarkStart w:name="_GoBack" w:id="0"/>
      <w:bookmarkEnd w:id="0"/>
    </w:p>
    <w:p w:rsidR="00CE1801" w:rsidP="00CE1801" w:rsidRDefault="00CE1801">
      <w:pPr>
        <w:pStyle w:val="InfoPara"/>
      </w:pPr>
      <w:r>
        <w:t>Map Zones</w:t>
      </w:r>
    </w:p>
    <w:p w:rsidR="00CE1801" w:rsidP="00CE1801" w:rsidRDefault="00CE1801">
      <w:r>
        <w:t>56</w:t>
      </w:r>
    </w:p>
    <w:p w:rsidR="00CE1801" w:rsidP="00CE1801" w:rsidRDefault="00CE1801">
      <w:pPr>
        <w:pStyle w:val="InfoPara"/>
      </w:pPr>
      <w:r>
        <w:t>Geographic Range</w:t>
      </w:r>
    </w:p>
    <w:p w:rsidR="00CE1801" w:rsidP="00CE1801" w:rsidRDefault="00CE1801">
      <w:r>
        <w:t>South Florida Pine Flatwoods is endemic to southern FL, ranging from approximately Lee, Desoto, Highlands and Okeechobee counties southward (NatureServe 2006).</w:t>
      </w:r>
    </w:p>
    <w:p w:rsidR="00CE1801" w:rsidP="00CE1801" w:rsidRDefault="00CE1801">
      <w:pPr>
        <w:pStyle w:val="InfoPara"/>
      </w:pPr>
      <w:r>
        <w:t>Biophysical Site Description</w:t>
      </w:r>
    </w:p>
    <w:p w:rsidR="00CE1801" w:rsidP="00CE1801" w:rsidRDefault="00CE1801">
      <w:r>
        <w:t>South Florida Pine Flatwoods occur on poorly drained acidic sands on ancient marine terraces. The terrain is level and flat. Slight changes in elevation result in significant changes in vegetation, and in numerous depression or flatwoods marshes scattered throughout the landscape.</w:t>
      </w:r>
    </w:p>
    <w:p w:rsidR="00CE1801" w:rsidP="00CE1801" w:rsidRDefault="00CE1801"/>
    <w:p w:rsidR="00CE1801" w:rsidP="00CE1801" w:rsidRDefault="00CE1801">
      <w:r>
        <w:t>NatureServe (2006) notes there is considerable variation between the wet and "non-wet" flatwoods implied in this system.</w:t>
      </w:r>
    </w:p>
    <w:p w:rsidR="00CE1801" w:rsidP="00CE1801" w:rsidRDefault="00CE1801">
      <w:pPr>
        <w:pStyle w:val="InfoPara"/>
      </w:pPr>
      <w:r>
        <w:t>Vegetation Description</w:t>
      </w:r>
    </w:p>
    <w:p w:rsidR="00CE1801" w:rsidP="00CE1801" w:rsidRDefault="00CE1801">
      <w:r>
        <w:t xml:space="preserve">According to Huffman and Judd (1998) examples of this system have generally open canopies composed of </w:t>
      </w:r>
      <w:r w:rsidRPr="00442DFE">
        <w:rPr>
          <w:i/>
        </w:rPr>
        <w:t xml:space="preserve">Pinus </w:t>
      </w:r>
      <w:proofErr w:type="spellStart"/>
      <w:r w:rsidRPr="00442DFE">
        <w:rPr>
          <w:i/>
        </w:rPr>
        <w:t>elliottii</w:t>
      </w:r>
      <w:proofErr w:type="spellEnd"/>
      <w:r>
        <w:t xml:space="preserve"> var. </w:t>
      </w:r>
      <w:proofErr w:type="spellStart"/>
      <w:r w:rsidRPr="00442DFE">
        <w:rPr>
          <w:i/>
        </w:rPr>
        <w:t>densa</w:t>
      </w:r>
      <w:proofErr w:type="spellEnd"/>
      <w:r>
        <w:t xml:space="preserve"> and, more rarely, </w:t>
      </w:r>
      <w:r w:rsidRPr="00442DFE">
        <w:rPr>
          <w:i/>
        </w:rPr>
        <w:t xml:space="preserve">Pinus </w:t>
      </w:r>
      <w:proofErr w:type="spellStart"/>
      <w:r w:rsidRPr="00442DFE">
        <w:rPr>
          <w:i/>
        </w:rPr>
        <w:t>palustris</w:t>
      </w:r>
      <w:proofErr w:type="spellEnd"/>
      <w:r>
        <w:t xml:space="preserve">. The south Florida slash pine overstory has a crown closure of 10-50%. </w:t>
      </w:r>
      <w:proofErr w:type="spellStart"/>
      <w:r w:rsidRPr="00442DFE">
        <w:rPr>
          <w:i/>
        </w:rPr>
        <w:t>Serenoa</w:t>
      </w:r>
      <w:proofErr w:type="spellEnd"/>
      <w:r w:rsidRPr="00442DFE">
        <w:rPr>
          <w:i/>
        </w:rPr>
        <w:t xml:space="preserve"> </w:t>
      </w:r>
      <w:proofErr w:type="spellStart"/>
      <w:r w:rsidRPr="00442DFE">
        <w:rPr>
          <w:i/>
        </w:rPr>
        <w:t>repens</w:t>
      </w:r>
      <w:proofErr w:type="spellEnd"/>
      <w:r>
        <w:t xml:space="preserve">, </w:t>
      </w:r>
      <w:r w:rsidRPr="00442DFE">
        <w:rPr>
          <w:i/>
        </w:rPr>
        <w:t xml:space="preserve">Lyonia </w:t>
      </w:r>
      <w:proofErr w:type="spellStart"/>
      <w:r w:rsidRPr="00442DFE">
        <w:rPr>
          <w:i/>
        </w:rPr>
        <w:t>lucida</w:t>
      </w:r>
      <w:proofErr w:type="spellEnd"/>
      <w:r>
        <w:t xml:space="preserve">, </w:t>
      </w:r>
      <w:r w:rsidRPr="00442DFE">
        <w:rPr>
          <w:i/>
        </w:rPr>
        <w:t xml:space="preserve">Lyonia </w:t>
      </w:r>
      <w:proofErr w:type="spellStart"/>
      <w:r w:rsidRPr="00442DFE">
        <w:rPr>
          <w:i/>
        </w:rPr>
        <w:t>fruticosa</w:t>
      </w:r>
      <w:proofErr w:type="spellEnd"/>
      <w:r>
        <w:t xml:space="preserve">, </w:t>
      </w:r>
      <w:r w:rsidRPr="00442DFE">
        <w:rPr>
          <w:i/>
        </w:rPr>
        <w:t xml:space="preserve">Ilex </w:t>
      </w:r>
      <w:proofErr w:type="spellStart"/>
      <w:r w:rsidRPr="00442DFE">
        <w:rPr>
          <w:i/>
        </w:rPr>
        <w:t>glabra</w:t>
      </w:r>
      <w:proofErr w:type="spellEnd"/>
      <w:r>
        <w:t xml:space="preserve">, </w:t>
      </w:r>
      <w:r w:rsidRPr="00442DFE">
        <w:rPr>
          <w:i/>
        </w:rPr>
        <w:t xml:space="preserve">Vaccinium </w:t>
      </w:r>
      <w:proofErr w:type="spellStart"/>
      <w:r w:rsidRPr="00442DFE">
        <w:rPr>
          <w:i/>
        </w:rPr>
        <w:t>darrowii</w:t>
      </w:r>
      <w:proofErr w:type="spellEnd"/>
      <w:r>
        <w:t xml:space="preserve">, </w:t>
      </w:r>
      <w:r w:rsidRPr="00442DFE">
        <w:rPr>
          <w:i/>
        </w:rPr>
        <w:t xml:space="preserve">Vaccinium </w:t>
      </w:r>
      <w:proofErr w:type="spellStart"/>
      <w:r w:rsidRPr="00442DFE">
        <w:rPr>
          <w:i/>
        </w:rPr>
        <w:t>myrsinites</w:t>
      </w:r>
      <w:proofErr w:type="spellEnd"/>
      <w:r w:rsidR="00442DFE">
        <w:t>,</w:t>
      </w:r>
      <w:r>
        <w:t xml:space="preserve"> and </w:t>
      </w:r>
      <w:r w:rsidRPr="00442DFE">
        <w:rPr>
          <w:i/>
        </w:rPr>
        <w:t>Quercus minima</w:t>
      </w:r>
      <w:r>
        <w:t xml:space="preserve"> are common shrubs. Grasses are typically abundant, including </w:t>
      </w:r>
      <w:proofErr w:type="spellStart"/>
      <w:r w:rsidRPr="00442DFE">
        <w:rPr>
          <w:i/>
        </w:rPr>
        <w:t>Aristida</w:t>
      </w:r>
      <w:proofErr w:type="spellEnd"/>
      <w:r w:rsidRPr="00442DFE">
        <w:rPr>
          <w:i/>
        </w:rPr>
        <w:t xml:space="preserve"> </w:t>
      </w:r>
      <w:proofErr w:type="spellStart"/>
      <w:r w:rsidRPr="00442DFE">
        <w:rPr>
          <w:i/>
        </w:rPr>
        <w:t>beyrichiana</w:t>
      </w:r>
      <w:proofErr w:type="spellEnd"/>
      <w:r>
        <w:t xml:space="preserve"> and </w:t>
      </w:r>
      <w:proofErr w:type="spellStart"/>
      <w:r w:rsidRPr="00442DFE">
        <w:rPr>
          <w:i/>
        </w:rPr>
        <w:t>Schizachyrium</w:t>
      </w:r>
      <w:proofErr w:type="spellEnd"/>
      <w:r w:rsidRPr="00442DFE">
        <w:rPr>
          <w:i/>
        </w:rPr>
        <w:t xml:space="preserve"> </w:t>
      </w:r>
      <w:proofErr w:type="spellStart"/>
      <w:r w:rsidRPr="00442DFE">
        <w:rPr>
          <w:i/>
        </w:rPr>
        <w:t>scoparium</w:t>
      </w:r>
      <w:proofErr w:type="spellEnd"/>
      <w:r>
        <w:t xml:space="preserve"> var. </w:t>
      </w:r>
      <w:proofErr w:type="spellStart"/>
      <w:r w:rsidRPr="00442DFE">
        <w:rPr>
          <w:i/>
        </w:rPr>
        <w:t>stoloniferum</w:t>
      </w:r>
      <w:proofErr w:type="spellEnd"/>
      <w:r>
        <w:t>; most other grass and herbaceous species found are in common with Florida Dry Prairie (CES203.380) (NatureServe 2006).</w:t>
      </w:r>
    </w:p>
    <w:p w:rsidR="00CE1801" w:rsidP="00CE1801" w:rsidRDefault="00CE180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E1801" w:rsidP="00CE1801" w:rsidRDefault="00CE1801">
      <w:pPr>
        <w:pStyle w:val="InfoPara"/>
      </w:pPr>
      <w:r>
        <w:lastRenderedPageBreak/>
        <w:t>Disturbance Description</w:t>
      </w:r>
    </w:p>
    <w:p w:rsidR="00CE1801" w:rsidP="00CE1801" w:rsidRDefault="00CE1801">
      <w:r>
        <w:t xml:space="preserve">This model typically exhibits a </w:t>
      </w:r>
      <w:r w:rsidR="00442DFE">
        <w:t>1-4-year</w:t>
      </w:r>
      <w:r>
        <w:t xml:space="preserve"> fire interval, with frequent, low intensity fires. Most acreage burned historically from April to June during the early lightning season. Less common moderately severe fires associated with drought occurred primarily from March through May. Anthropogenic fire was considered, but is not expected to change reference class composition. Stand replacement fires may occur as frequently as every 20-50yrs in the closed classes because of the intense fire generated by the shrub understory, however, the trees are generally spaced far enough apart to prevent a true crown fire. Mortality frequently results from duff burning the root structure of the pines, sometimes followed by an increase in bark beetle activity on the stressed trees. Mixed fire that burns the shrub understory and reduces the overstory would result in a more open condition. Mixed fires resulting in a change in class would generally only occur in closed stands with abundant shrubs. Fires in extremely advanced stages of class E are generally less intense due to the lack of fine fuel or shrubs to carry the fire.</w:t>
      </w:r>
    </w:p>
    <w:p w:rsidR="00CE1801" w:rsidP="00CE1801" w:rsidRDefault="00CE1801"/>
    <w:p w:rsidR="00CE1801" w:rsidP="00CE1801" w:rsidRDefault="00CE1801">
      <w:r>
        <w:t xml:space="preserve">Hurricanes frequently impact the landscape in south and central Florida. Storms occurring once every 10-50yrs may be intense enough to </w:t>
      </w:r>
      <w:proofErr w:type="gramStart"/>
      <w:r>
        <w:t>open up</w:t>
      </w:r>
      <w:proofErr w:type="gramEnd"/>
      <w:r>
        <w:t xml:space="preserve"> closed stands, resulting in a more open condition. Storms intense enough to return classes to the early post-replacement condition would occur less frequently.</w:t>
      </w:r>
    </w:p>
    <w:p w:rsidR="00CE1801" w:rsidP="00CE1801" w:rsidRDefault="00CA43D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1801" w:rsidP="00CE1801" w:rsidRDefault="00CE1801">
      <w:pPr>
        <w:pStyle w:val="InfoPara"/>
      </w:pPr>
      <w:r>
        <w:t>Scale Description</w:t>
      </w:r>
    </w:p>
    <w:p w:rsidR="00CE1801" w:rsidP="00CE1801" w:rsidRDefault="00CE1801">
      <w:r>
        <w:t xml:space="preserve">This </w:t>
      </w:r>
      <w:proofErr w:type="spellStart"/>
      <w:r>
        <w:t>BpS</w:t>
      </w:r>
      <w:proofErr w:type="spellEnd"/>
      <w:r>
        <w:t xml:space="preserve"> occurs on a landscape scale with stands reaching several hundred thousand acres. The point of transition from South Florida Pine Flatwoods to Florida Dry Prairie (</w:t>
      </w:r>
      <w:proofErr w:type="spellStart"/>
      <w:r>
        <w:t>BpS</w:t>
      </w:r>
      <w:proofErr w:type="spellEnd"/>
      <w:r>
        <w:t xml:space="preserve"> 1425 or CES203.380) would be hard to define, as the species composition is virtually identical, except for the presence of scattered south Florida slash pine (</w:t>
      </w:r>
      <w:r w:rsidRPr="00442DFE">
        <w:rPr>
          <w:i/>
        </w:rPr>
        <w:t xml:space="preserve">Pinus </w:t>
      </w:r>
      <w:proofErr w:type="spellStart"/>
      <w:r w:rsidRPr="00442DFE">
        <w:rPr>
          <w:i/>
        </w:rPr>
        <w:t>elliottii</w:t>
      </w:r>
      <w:proofErr w:type="spellEnd"/>
      <w:r>
        <w:t xml:space="preserve"> var. </w:t>
      </w:r>
      <w:proofErr w:type="spellStart"/>
      <w:r w:rsidRPr="00442DFE">
        <w:rPr>
          <w:i/>
        </w:rPr>
        <w:t>densa</w:t>
      </w:r>
      <w:proofErr w:type="spellEnd"/>
      <w:r>
        <w:t xml:space="preserve">). This can also be said about the transition to longleaf pine mesic flatwoods. There is a relatively large area within the transition zone where both longleaf and south Florida slash are found on these mesic sites. Because this </w:t>
      </w:r>
      <w:proofErr w:type="spellStart"/>
      <w:r>
        <w:t>BpS</w:t>
      </w:r>
      <w:proofErr w:type="spellEnd"/>
      <w:r>
        <w:t xml:space="preserve"> is commonly found with numerous depression or flatwoods marshes and other wetlands scattered throughout and potentially acting as a barrier to fire spread, the size of disturbances would have ranged from a few hundred acres to 25,000-30,000ac. Fire could reach much larger sizes under extreme conditions.</w:t>
      </w:r>
    </w:p>
    <w:p w:rsidR="00CE1801" w:rsidP="00CE1801" w:rsidRDefault="00CE1801">
      <w:pPr>
        <w:pStyle w:val="InfoPara"/>
      </w:pPr>
      <w:r>
        <w:t>Adjacency or Identification Concerns</w:t>
      </w:r>
    </w:p>
    <w:p w:rsidR="00CE1801" w:rsidP="00CE1801" w:rsidRDefault="00CE1801">
      <w:r>
        <w:t xml:space="preserve">Similar Ecological Systems identified by NatureServe include Florida Dry Prairie (CES203.380 or </w:t>
      </w:r>
      <w:proofErr w:type="spellStart"/>
      <w:r>
        <w:t>BpS</w:t>
      </w:r>
      <w:proofErr w:type="spellEnd"/>
      <w:r>
        <w:t xml:space="preserve"> 1425) and South Florida Pine Rockland (CES411.367 or </w:t>
      </w:r>
      <w:proofErr w:type="spellStart"/>
      <w:r>
        <w:t>BpS</w:t>
      </w:r>
      <w:proofErr w:type="spellEnd"/>
      <w:r>
        <w:t xml:space="preserve"> 1360). South Florida Pine Rockland is also dominated almost exclusively by </w:t>
      </w:r>
      <w:r w:rsidRPr="00442DFE">
        <w:rPr>
          <w:i/>
        </w:rPr>
        <w:t xml:space="preserve">Pinus </w:t>
      </w:r>
      <w:proofErr w:type="spellStart"/>
      <w:r w:rsidRPr="00442DFE">
        <w:rPr>
          <w:i/>
        </w:rPr>
        <w:t>elliottii</w:t>
      </w:r>
      <w:proofErr w:type="spellEnd"/>
      <w:r>
        <w:t xml:space="preserve"> var. </w:t>
      </w:r>
      <w:proofErr w:type="spellStart"/>
      <w:r w:rsidRPr="00442DFE">
        <w:rPr>
          <w:i/>
        </w:rPr>
        <w:t>densa</w:t>
      </w:r>
      <w:proofErr w:type="spellEnd"/>
      <w:r>
        <w:t xml:space="preserve"> in the canopy, but occurs on limestone and has a richer, diverse mix of tropical and temperate species in the understory. The understory structure of South Florida Pine Flatwoods is </w:t>
      </w:r>
      <w:proofErr w:type="gramStart"/>
      <w:r>
        <w:t>similar to</w:t>
      </w:r>
      <w:proofErr w:type="gramEnd"/>
      <w:r>
        <w:t xml:space="preserve"> Florida Dry </w:t>
      </w:r>
      <w:r>
        <w:lastRenderedPageBreak/>
        <w:t xml:space="preserve">Prairie (CES203.380 or </w:t>
      </w:r>
      <w:proofErr w:type="spellStart"/>
      <w:r>
        <w:t>BpS</w:t>
      </w:r>
      <w:proofErr w:type="spellEnd"/>
      <w:r>
        <w:t xml:space="preserve"> 1425), the primary difference being the presence of a canopy layer of slash pine in this model. </w:t>
      </w:r>
    </w:p>
    <w:p w:rsidR="00CE1801" w:rsidP="00CE1801" w:rsidRDefault="00CE1801"/>
    <w:p w:rsidR="00CE1801" w:rsidP="00CE1801" w:rsidRDefault="00CE1801">
      <w:r>
        <w:t xml:space="preserve">NatureServe (2006) notes that no associations have currently been described in the NVC for this system. More information is needed. The floristic composition of this system overlaps Florida Dry Prairie (CES203.380 or </w:t>
      </w:r>
      <w:proofErr w:type="spellStart"/>
      <w:r>
        <w:t>BpS</w:t>
      </w:r>
      <w:proofErr w:type="spellEnd"/>
      <w:r>
        <w:t xml:space="preserve"> 1425); the primary difference lies in taller and denser shrub cover (especially of </w:t>
      </w:r>
      <w:proofErr w:type="spellStart"/>
      <w:r w:rsidRPr="00442DFE">
        <w:rPr>
          <w:i/>
        </w:rPr>
        <w:t>Serenoa</w:t>
      </w:r>
      <w:proofErr w:type="spellEnd"/>
      <w:r w:rsidRPr="00442DFE">
        <w:rPr>
          <w:i/>
        </w:rPr>
        <w:t xml:space="preserve"> </w:t>
      </w:r>
      <w:proofErr w:type="spellStart"/>
      <w:r w:rsidRPr="00442DFE">
        <w:rPr>
          <w:i/>
        </w:rPr>
        <w:t>repens</w:t>
      </w:r>
      <w:proofErr w:type="spellEnd"/>
      <w:r>
        <w:t>) (Huffman and Judd 1998). There is considerable variation between the wet and "non-wet" flatwoods implied in this system.</w:t>
      </w:r>
    </w:p>
    <w:p w:rsidR="00CE1801" w:rsidP="00CE1801" w:rsidRDefault="00CE1801">
      <w:pPr>
        <w:pStyle w:val="InfoPara"/>
      </w:pPr>
      <w:r>
        <w:t>Issues or Problems</w:t>
      </w:r>
    </w:p>
    <w:p w:rsidR="00CE1801" w:rsidP="00CE1801" w:rsidRDefault="00CE1801">
      <w:r>
        <w:t>The natural fire regime is currently altered by urbanization, artificially controlled water levels and extensive agricultural land use. Invasive exotics such as Brazilian pepper and melaleuca are increasingly common on wetter sites throughout this range.</w:t>
      </w:r>
    </w:p>
    <w:p w:rsidR="00CE1801" w:rsidP="00CE1801" w:rsidRDefault="00CE1801">
      <w:pPr>
        <w:pStyle w:val="InfoPara"/>
      </w:pPr>
      <w:r>
        <w:t>Native Uncharacteristic Conditions</w:t>
      </w:r>
    </w:p>
    <w:p w:rsidR="00CE1801" w:rsidP="00CE1801" w:rsidRDefault="00CE1801"/>
    <w:p w:rsidR="00CE1801" w:rsidP="00CE1801" w:rsidRDefault="00CE1801">
      <w:pPr>
        <w:pStyle w:val="InfoPara"/>
      </w:pPr>
      <w:r>
        <w:t>Comments</w:t>
      </w:r>
    </w:p>
    <w:p w:rsidR="00BB09E7" w:rsidP="00BB09E7" w:rsidRDefault="00BB09E7"/>
    <w:p w:rsidR="00CE1801" w:rsidP="00CE1801" w:rsidRDefault="00CE1801">
      <w:pPr>
        <w:pStyle w:val="ReportSection"/>
      </w:pPr>
      <w:r>
        <w:t>Succession Classes</w:t>
      </w:r>
    </w:p>
    <w:p w:rsidR="00CE1801" w:rsidP="00CE1801" w:rsidRDefault="00CE180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1801" w:rsidP="00CE1801" w:rsidRDefault="00CE1801">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bookmarkEnd w:id="6"/>
    <w:p w:rsidR="00CA43D3" w:rsidP="00CA43D3" w:rsidRDefault="00CA43D3">
      <w:pPr>
        <w:pStyle w:val="SClassInfoPara"/>
      </w:pPr>
    </w:p>
    <w:p w:rsidR="00CE1801" w:rsidP="00CA43D3" w:rsidRDefault="00CE1801">
      <w:pPr>
        <w:pStyle w:val="SClassInfoPara"/>
      </w:pPr>
      <w:r>
        <w:t>Indicator Species</w:t>
      </w:r>
    </w:p>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includes seedlings, saplings and poles of south Florida slash pine.</w:t>
      </w:r>
      <w:r w:rsidRPr="00442DFE" w:rsidR="00442DFE">
        <w:t xml:space="preserve"> </w:t>
      </w:r>
      <w:r w:rsidR="00442DFE">
        <w:t>The dominant lifeform in this class is most likely wiregrass or other herbaceous vegetation.</w:t>
      </w:r>
      <w:r w:rsidR="00CE1801">
        <w:t xml:space="preserve"> Individual tree gaps and clusters of dead or downed individuals are interspersed throughout the landscape. These are the result of mortality from wind or lightning. Under typical conditions, the vegetation will recover sufficiently to burn again within two years, and will burn vigorously three years post fire.</w:t>
      </w:r>
    </w:p>
    <w:p w:rsidR="00CE1801" w:rsidP="00CE1801" w:rsidRDefault="00CE1801"/>
    <w:p w:rsidR="00CE1801" w:rsidP="00CE1801" w:rsidRDefault="00CE1801">
      <w:r>
        <w:t>Replacement fires that kill the pine regeneration may occur in t</w:t>
      </w:r>
      <w:r w:rsidR="008F7C63">
        <w:t>he landscape</w:t>
      </w:r>
      <w:r>
        <w:t>. Hurricanes regularly impact slash pine communities. In this early post-replacement phase some tree mortality may occur from flooding or wind, however, this is not expected to return this class to the early post-replacement condition.</w:t>
      </w:r>
    </w:p>
    <w:p w:rsidR="00CE1801" w:rsidP="00CE1801" w:rsidRDefault="00CE1801"/>
    <w:p>
      <w:r>
        <w:rPr>
          <w:i/>
          <w:u w:val="single"/>
        </w:rPr>
        <w:t>Maximum Tree Size Class</w:t>
      </w:r>
      <w:br/>
      <w:r>
        <w:t>Pole 5-9" DBH</w:t>
      </w:r>
    </w:p>
    <w:p w:rsidR="00CE1801" w:rsidP="00CE1801" w:rsidRDefault="00CE1801">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CA43D3" w:rsidP="00CE1801" w:rsidRDefault="00CA43D3">
      <w:pPr>
        <w:pStyle w:val="SClassInfoPara"/>
      </w:pPr>
    </w:p>
    <w:p w:rsidR="00CE1801" w:rsidP="00CE1801" w:rsidRDefault="00CE1801">
      <w:pPr>
        <w:pStyle w:val="SClassInfoPara"/>
      </w:pPr>
      <w:r>
        <w:t>Indicator Species</w:t>
      </w:r>
    </w:p>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is characterized by a shift towards a shrub dominated community, usually by saw palmetto, </w:t>
      </w:r>
      <w:proofErr w:type="spellStart"/>
      <w:r w:rsidR="00CE1801">
        <w:t>gallberry</w:t>
      </w:r>
      <w:proofErr w:type="spellEnd"/>
      <w:r w:rsidR="00CE1801">
        <w:t xml:space="preserve">, ericaceous shrubs or various oak species. In the young stages of this class, wiregrass may </w:t>
      </w:r>
      <w:proofErr w:type="gramStart"/>
      <w:r w:rsidR="00CE1801">
        <w:t>still remain</w:t>
      </w:r>
      <w:proofErr w:type="gramEnd"/>
      <w:r w:rsidR="00CE1801">
        <w:t xml:space="preserve"> abundant. However, as the shrubs increase in cover, wiregrass and other forbs </w:t>
      </w:r>
      <w:r>
        <w:t>will disappear. W</w:t>
      </w:r>
      <w:r w:rsidR="00CE1801">
        <w:t xml:space="preserve">ithout fire or other disturbances, class becomes a dense, shrub dominated community with an overstory of slash pines. </w:t>
      </w:r>
    </w:p>
    <w:p w:rsidR="00CE1801" w:rsidP="00CE1801" w:rsidRDefault="00CE1801"/>
    <w:p w:rsidR="00CE1801" w:rsidP="00CE1801" w:rsidRDefault="00CE1801">
      <w:r>
        <w:t>Fires may occur less frequently due to the decline in fine fuel, however, they are typically intense when they occur, particularly in dense saw palmetto. Replacement</w:t>
      </w:r>
      <w:r w:rsidR="008F7C63">
        <w:t xml:space="preserve"> fires may occur</w:t>
      </w:r>
      <w:r>
        <w:t xml:space="preserve"> and kill the pine overstory, returning the site to the early post-replacement phase. Mixed fires occurring in this class may reduce the stature of the shrub understory and kill some of the overstory trees, resulting in a more open stand. However, the shrubs will quickly </w:t>
      </w:r>
      <w:proofErr w:type="spellStart"/>
      <w:r>
        <w:t>resprout</w:t>
      </w:r>
      <w:proofErr w:type="spellEnd"/>
      <w:r>
        <w:t xml:space="preserve"> from basal shoots. Hurricanes may impact by reducing the pine overstory and shrub understory.</w:t>
      </w:r>
    </w:p>
    <w:p w:rsidR="00CE1801" w:rsidP="00CE1801" w:rsidRDefault="00CE1801"/>
    <w:p>
      <w:r>
        <w:rPr>
          <w:i/>
          <w:u w:val="single"/>
        </w:rPr>
        <w:t>Maximum Tree Size Class</w:t>
      </w:r>
      <w:br/>
      <w:r>
        <w:t>Medium 9-21"DBH</w:t>
      </w:r>
    </w:p>
    <w:p w:rsidR="00CE1801" w:rsidP="00CE1801" w:rsidRDefault="00CE1801">
      <w:pPr>
        <w:pStyle w:val="InfoPara"/>
        <w:pBdr>
          <w:top w:val="single" w:color="auto" w:sz="4" w:space="1"/>
        </w:pBdr>
      </w:pPr>
      <w:r>
        <w:t>Class C</w:t>
      </w:r>
      <w:r>
        <w:tab/>
        <w:t>50</w:t>
      </w:r>
      <w:r w:rsidR="002A3B10">
        <w:tab/>
      </w:r>
      <w:r w:rsidR="002A3B10">
        <w:tab/>
      </w:r>
      <w:r w:rsidR="002A3B10">
        <w:tab/>
      </w:r>
      <w:r w:rsidR="002A3B10">
        <w:tab/>
      </w:r>
      <w:r w:rsidR="004F7795">
        <w:t>Mid Development 1 - Open</w:t>
      </w:r>
    </w:p>
    <w:p w:rsidR="00CA43D3" w:rsidP="00CE1801" w:rsidRDefault="00CA43D3">
      <w:pPr>
        <w:pStyle w:val="SClassInfoPara"/>
      </w:pPr>
    </w:p>
    <w:p w:rsidR="00CE1801" w:rsidP="00CE1801" w:rsidRDefault="00CE1801">
      <w:pPr>
        <w:pStyle w:val="SClassInfoPara"/>
      </w:pPr>
      <w:r>
        <w:t>Indicator Species</w:t>
      </w:r>
    </w:p>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is characterized by an open stand of slash pine with an understory dominated by wiregrass. Numerous other grasses and forbs are present in the understory. </w:t>
      </w:r>
      <w:r w:rsidR="00442DFE">
        <w:t xml:space="preserve">The dominant lifeform in this class remains wiregrass and other herbaceous vegetation. </w:t>
      </w:r>
      <w:r w:rsidR="00CE1801">
        <w:t>Shrubs, where present, are generally short in stature due to the frequent fire.</w:t>
      </w:r>
    </w:p>
    <w:p w:rsidR="00CE1801" w:rsidP="00CE1801" w:rsidRDefault="00CE1801"/>
    <w:p>
      <w:r>
        <w:rPr>
          <w:i/>
          <w:u w:val="single"/>
        </w:rPr>
        <w:t>Maximum Tree Size Class</w:t>
      </w:r>
      <w:br/>
      <w:r>
        <w:t>Medium 9-21"DBH</w:t>
      </w:r>
    </w:p>
    <w:p w:rsidR="00CE1801" w:rsidP="00CE1801" w:rsidRDefault="00CE1801">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w:rsidR="00CA43D3" w:rsidP="00CE1801" w:rsidRDefault="00CA43D3">
      <w:pPr>
        <w:pStyle w:val="SClassInfoPara"/>
      </w:pPr>
    </w:p>
    <w:p w:rsidR="00CE1801" w:rsidP="00CE1801" w:rsidRDefault="00CE1801">
      <w:pPr>
        <w:pStyle w:val="SClassInfoPara"/>
      </w:pPr>
      <w:r>
        <w:t>Indicator Species</w:t>
      </w:r>
    </w:p>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is characterized by an open stand of slash pine with an understory dominated by wiregrass. Numerous other grasses and forbs are present in the understory. </w:t>
      </w:r>
      <w:r w:rsidR="00442DFE">
        <w:t xml:space="preserve">The dominant lifeform in this class remains wiregrass and other herbaceous vegetation. </w:t>
      </w:r>
      <w:r w:rsidR="00CE1801">
        <w:t>Shrubs, where present, are generally short in stature due to the frequent fire.</w:t>
      </w:r>
    </w:p>
    <w:p w:rsidR="00CE1801" w:rsidP="00CE1801" w:rsidRDefault="00CE1801"/>
    <w:p>
      <w:r>
        <w:rPr>
          <w:i/>
          <w:u w:val="single"/>
        </w:rPr>
        <w:t>Maximum Tree Size Class</w:t>
      </w:r>
      <w:br/>
      <w:r>
        <w:t>Medium 9-21"DBH</w:t>
      </w:r>
    </w:p>
    <w:p w:rsidR="00CE1801" w:rsidP="00CE1801" w:rsidRDefault="00CE1801">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CA43D3" w:rsidP="00CE1801" w:rsidRDefault="00CA43D3">
      <w:pPr>
        <w:pStyle w:val="SClassInfoPara"/>
      </w:pPr>
    </w:p>
    <w:p w:rsidR="00CE1801" w:rsidP="00CE1801" w:rsidRDefault="00CE1801">
      <w:pPr>
        <w:pStyle w:val="SClassInfoPara"/>
      </w:pPr>
      <w:r>
        <w:t>Indicator Species</w:t>
      </w:r>
    </w:p>
    <w:p w:rsidR="00CE1801" w:rsidP="00CE1801" w:rsidRDefault="00CE1801"/>
    <w:p w:rsidR="00CE1801" w:rsidP="00CE1801" w:rsidRDefault="00CE1801">
      <w:pPr>
        <w:pStyle w:val="SClassInfoPara"/>
      </w:pPr>
      <w:r>
        <w:t>Description</w:t>
      </w:r>
    </w:p>
    <w:p w:rsidR="00CE1801" w:rsidP="00CE1801" w:rsidRDefault="008F7C63">
      <w:r>
        <w:t xml:space="preserve">Class </w:t>
      </w:r>
      <w:r w:rsidR="00CE1801">
        <w:t xml:space="preserve">contains a dense understory of shrubs, particularly saw palmetto, with very little herbaceous vegetation in the ground cover. </w:t>
      </w:r>
      <w:r w:rsidR="00442DFE">
        <w:t xml:space="preserve">The shrub layer generally remains dominant. </w:t>
      </w:r>
      <w:r w:rsidR="00CE1801">
        <w:t>In the absence of fire for long periods of time, oaks or other hardwoods will capture the canopy and only remnant pines will remain. In this condition, the overstory becomes so dense that the shrubs begin to disappear.</w:t>
      </w:r>
    </w:p>
    <w:p w:rsidR="00CE1801" w:rsidP="00CE1801" w:rsidRDefault="00CE1801"/>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E1801" w:rsidP="00CE1801" w:rsidRDefault="00CE1801">
      <w:r>
        <w:t>Batista, W.B. and W.J. Platt. 2003. Tree population response to hurricane disturbance: syndromes in a southeastern United States old-growth forest. Journal of Ecology 91: 197-212.</w:t>
      </w:r>
    </w:p>
    <w:p w:rsidR="00CE1801" w:rsidP="00CE1801" w:rsidRDefault="00CE1801"/>
    <w:p w:rsidR="00CE1801" w:rsidP="00CE1801" w:rsidRDefault="00CE1801">
      <w:proofErr w:type="spellStart"/>
      <w:r>
        <w:t>Beckage</w:t>
      </w:r>
      <w:proofErr w:type="spellEnd"/>
      <w:r>
        <w:t xml:space="preserve">, B. and W.J. Platt. 2003. Predicting severe wildfire years in the Florida Everglades. Frontiers in Ecology and the Environment 1: 235-239. </w:t>
      </w:r>
    </w:p>
    <w:p w:rsidR="00CE1801" w:rsidP="00CE1801" w:rsidRDefault="00CE1801"/>
    <w:p w:rsidR="00CE1801" w:rsidP="00CE1801" w:rsidRDefault="00CE1801">
      <w:proofErr w:type="spellStart"/>
      <w:r>
        <w:t>Beckage</w:t>
      </w:r>
      <w:proofErr w:type="spellEnd"/>
      <w:r>
        <w:t xml:space="preserve">, B., Platt, W.J., Slocum, M.G. and Panko, R. 2003. Influence of the El Niño-Southern Oscillation on fire regimes in Everglades National Park. Ecology 84(12): 3124-3130. </w:t>
      </w:r>
    </w:p>
    <w:p w:rsidR="00CE1801" w:rsidP="00CE1801" w:rsidRDefault="00CE1801"/>
    <w:p w:rsidR="00CE1801" w:rsidP="00CE1801" w:rsidRDefault="00CE1801">
      <w:proofErr w:type="spellStart"/>
      <w:r>
        <w:t>Drewa</w:t>
      </w:r>
      <w:proofErr w:type="spellEnd"/>
      <w:r>
        <w:t xml:space="preserve">, P.B., Platt, W.J. and Moser, E.B. 2002. Fire effects on </w:t>
      </w:r>
      <w:proofErr w:type="spellStart"/>
      <w:r>
        <w:t>resprouting</w:t>
      </w:r>
      <w:proofErr w:type="spellEnd"/>
      <w:r>
        <w:t xml:space="preserve"> of shrubs in southeastern longleaf pine savannas. Ecology 83: 755-767. </w:t>
      </w:r>
    </w:p>
    <w:p w:rsidR="00CE1801" w:rsidP="00CE1801" w:rsidRDefault="00CE1801"/>
    <w:p w:rsidR="00CE1801" w:rsidP="00CE1801" w:rsidRDefault="00CE1801">
      <w:r>
        <w:lastRenderedPageBreak/>
        <w:t xml:space="preserve">Huffman, J.M. and W.S. Judd. 1998. Vascular flora of Myakka River State Park, Sarasota and Manatee counties, Florida. </w:t>
      </w:r>
      <w:proofErr w:type="spellStart"/>
      <w:r>
        <w:t>Castanea</w:t>
      </w:r>
      <w:proofErr w:type="spellEnd"/>
      <w:r>
        <w:t xml:space="preserve"> 63:25-50.</w:t>
      </w:r>
    </w:p>
    <w:p w:rsidR="00CE1801" w:rsidP="00CE1801" w:rsidRDefault="00CE1801"/>
    <w:p w:rsidR="00CE1801" w:rsidP="00CE1801" w:rsidRDefault="00CE1801">
      <w:r>
        <w:t>Landers, J.L. and W.D. 1999. An old-growth definition for upland longleaf and south Florida slash pine forests, woodlands, and savannas. Gen. Tech. Rep. SRS-29. Asheville, NC: USDA Forest Service, Southern Research Station. 20 pp.</w:t>
      </w:r>
    </w:p>
    <w:p w:rsidR="00CE1801" w:rsidP="00CE1801" w:rsidRDefault="00CE1801"/>
    <w:p w:rsidR="00CE1801" w:rsidP="00CE1801" w:rsidRDefault="00CE1801">
      <w:r>
        <w:t>NatureServe. 2006. International Ecological Classification Standard: Terrestrial Ecological Classifications. NatureServe Central Databases. Arlington, VA, U.S.A. Data current as of 18 July 2006.</w:t>
      </w:r>
    </w:p>
    <w:p w:rsidR="00CE1801" w:rsidP="00CE1801" w:rsidRDefault="00CE1801"/>
    <w:p w:rsidR="00CE1801" w:rsidP="00CE1801" w:rsidRDefault="00CE1801">
      <w:r>
        <w:t>NatureServe. 2007. International Ecological Classification Standard: Terrestrial Ecological Classifications. NatureServe Central Databases. Arlington, VA. Data current as of 10 February 2007.</w:t>
      </w:r>
    </w:p>
    <w:p w:rsidR="00CE1801" w:rsidP="00CE1801" w:rsidRDefault="00CE1801"/>
    <w:p w:rsidR="00CE1801" w:rsidP="00CE1801" w:rsidRDefault="00CE1801">
      <w:proofErr w:type="spellStart"/>
      <w:r>
        <w:t>Outcalt</w:t>
      </w:r>
      <w:proofErr w:type="spellEnd"/>
      <w:r>
        <w:t>, K.W. 1997. An Old-Growth Definition for Tropical and Subtropical Forests in Florida Gen. Tech. Rep. SRS-13. Asheville, NC: USDA Forest Service, Southern Research Station. 12 pp.</w:t>
      </w:r>
    </w:p>
    <w:p w:rsidR="00CE1801" w:rsidP="00CE1801" w:rsidRDefault="00CE1801"/>
    <w:p w:rsidR="00CE1801" w:rsidP="00CE1801" w:rsidRDefault="00CE1801">
      <w:r>
        <w:t xml:space="preserve"> Platt, W.J., </w:t>
      </w:r>
      <w:proofErr w:type="spellStart"/>
      <w:r>
        <w:t>Beckage</w:t>
      </w:r>
      <w:proofErr w:type="spellEnd"/>
      <w:r>
        <w:t xml:space="preserve">, B., Doren, R.F. and Slater, H.H. 2002. Interactions of large-scale disturbances: prior fire regimes and hurricane mortality of savanna pines. Ecology 83: 1566-1572. </w:t>
      </w:r>
    </w:p>
    <w:p w:rsidR="00CE1801" w:rsidP="00CE1801" w:rsidRDefault="00CE1801"/>
    <w:p w:rsidR="00CE1801" w:rsidP="00CE1801" w:rsidRDefault="00CE1801">
      <w:r>
        <w:t xml:space="preserve">Platt, W.J., </w:t>
      </w:r>
      <w:r w:rsidR="00CA43D3">
        <w:t xml:space="preserve">Doren, R.F. and </w:t>
      </w:r>
      <w:proofErr w:type="spellStart"/>
      <w:r w:rsidR="00CA43D3">
        <w:t>Armentano</w:t>
      </w:r>
      <w:proofErr w:type="spellEnd"/>
      <w:r w:rsidR="00CA43D3">
        <w:t>, T.V.</w:t>
      </w:r>
      <w:r>
        <w:t xml:space="preserve"> 2000. Effects of Hurricane Andrew on stands of slash pine (Pinus </w:t>
      </w:r>
      <w:proofErr w:type="spellStart"/>
      <w:r>
        <w:t>elliottii</w:t>
      </w:r>
      <w:proofErr w:type="spellEnd"/>
      <w:r>
        <w:t xml:space="preserve"> var. </w:t>
      </w:r>
      <w:proofErr w:type="spellStart"/>
      <w:r>
        <w:t>densa</w:t>
      </w:r>
      <w:proofErr w:type="spellEnd"/>
      <w:r>
        <w:t xml:space="preserve">) in the everglades region of south Florida. Plant Ecology 146: 43-60. </w:t>
      </w:r>
    </w:p>
    <w:p w:rsidR="00CE1801" w:rsidP="00CE1801" w:rsidRDefault="00CE1801"/>
    <w:p w:rsidR="00CE1801" w:rsidP="00CE1801" w:rsidRDefault="00CE1801">
      <w:r>
        <w:t xml:space="preserve">Platt, W.J. 1999. Southeastern pine savannas. Pages 23-51 in: Anderson, R.C., </w:t>
      </w:r>
      <w:proofErr w:type="spellStart"/>
      <w:r>
        <w:t>Fralish</w:t>
      </w:r>
      <w:proofErr w:type="spellEnd"/>
      <w:r>
        <w:t>, J.S. and Baskin, J., eds. The savanna, barren, and rock outcrop communities of North America. Cambridge University Press, Cambridge, England.</w:t>
      </w:r>
    </w:p>
    <w:p w:rsidR="00CE1801" w:rsidP="00CE1801" w:rsidRDefault="00CE1801"/>
    <w:p w:rsidR="00CE1801" w:rsidP="00CE1801" w:rsidRDefault="00CE1801">
      <w:r>
        <w:t xml:space="preserve">Robertson, K.M. and Platt, W.J. 2001. Effects of multiple disturbances (fire, hurricane) on epiphyte-host tree associations in a subtropical forest, Florida, U.S.A. </w:t>
      </w:r>
      <w:proofErr w:type="spellStart"/>
      <w:r>
        <w:t>Biotropica</w:t>
      </w:r>
      <w:proofErr w:type="spellEnd"/>
      <w:r>
        <w:t xml:space="preserve"> 33: 573-582. </w:t>
      </w:r>
    </w:p>
    <w:p w:rsidR="00CE1801" w:rsidP="00CE1801" w:rsidRDefault="00CE1801"/>
    <w:p w:rsidR="00CE1801" w:rsidP="00CE1801" w:rsidRDefault="00CE1801">
      <w:r>
        <w:t xml:space="preserve">Wade, D., </w:t>
      </w:r>
      <w:proofErr w:type="spellStart"/>
      <w:r>
        <w:t>Ewel</w:t>
      </w:r>
      <w:proofErr w:type="spellEnd"/>
      <w:r>
        <w:t xml:space="preserve">, J. and Hofstetter, R. 1980. Fire </w:t>
      </w:r>
      <w:proofErr w:type="gramStart"/>
      <w:r>
        <w:t>In</w:t>
      </w:r>
      <w:proofErr w:type="gramEnd"/>
      <w:r>
        <w:t xml:space="preserve"> South Florida Ecosystems Gen. Tech. Rep. SE-17. Asheville, NC: USDA Forest Service, Southeastern Forest Experiment Station. 125 pp.</w:t>
      </w:r>
    </w:p>
    <w:p w:rsidRPr="00A43E41" w:rsidR="004D5F12" w:rsidP="00CE180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C47" w:rsidRDefault="004F5C47">
      <w:r>
        <w:separator/>
      </w:r>
    </w:p>
  </w:endnote>
  <w:endnote w:type="continuationSeparator" w:id="0">
    <w:p w:rsidR="004F5C47" w:rsidRDefault="004F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801" w:rsidRDefault="00CE1801" w:rsidP="00CE180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C47" w:rsidRDefault="004F5C47">
      <w:r>
        <w:separator/>
      </w:r>
    </w:p>
  </w:footnote>
  <w:footnote w:type="continuationSeparator" w:id="0">
    <w:p w:rsidR="004F5C47" w:rsidRDefault="004F5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E18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09E7"/>
    <w:pPr>
      <w:ind w:left="720"/>
    </w:pPr>
    <w:rPr>
      <w:rFonts w:ascii="Calibri" w:eastAsia="Calibri" w:hAnsi="Calibri"/>
      <w:sz w:val="22"/>
      <w:szCs w:val="22"/>
    </w:rPr>
  </w:style>
  <w:style w:type="character" w:styleId="Hyperlink">
    <w:name w:val="Hyperlink"/>
    <w:rsid w:val="00BB09E7"/>
    <w:rPr>
      <w:color w:val="0000FF"/>
      <w:u w:val="single"/>
    </w:rPr>
  </w:style>
  <w:style w:type="paragraph" w:customStyle="1" w:styleId="paragraph">
    <w:name w:val="paragraph"/>
    <w:basedOn w:val="Normal"/>
    <w:rsid w:val="00CA43D3"/>
  </w:style>
  <w:style w:type="character" w:customStyle="1" w:styleId="normaltextrun1">
    <w:name w:val="normaltextrun1"/>
    <w:basedOn w:val="DefaultParagraphFont"/>
    <w:rsid w:val="00CA43D3"/>
  </w:style>
  <w:style w:type="character" w:customStyle="1" w:styleId="eop">
    <w:name w:val="eop"/>
    <w:basedOn w:val="DefaultParagraphFont"/>
    <w:rsid w:val="00CA4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443">
      <w:bodyDiv w:val="1"/>
      <w:marLeft w:val="0"/>
      <w:marRight w:val="0"/>
      <w:marTop w:val="0"/>
      <w:marBottom w:val="0"/>
      <w:divBdr>
        <w:top w:val="none" w:sz="0" w:space="0" w:color="auto"/>
        <w:left w:val="none" w:sz="0" w:space="0" w:color="auto"/>
        <w:bottom w:val="none" w:sz="0" w:space="0" w:color="auto"/>
        <w:right w:val="none" w:sz="0" w:space="0" w:color="auto"/>
      </w:divBdr>
    </w:div>
    <w:div w:id="4488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2014-08-21T15:12:00Z</cp:lastPrinted>
  <dcterms:created xsi:type="dcterms:W3CDTF">2018-02-27T17:30:00Z</dcterms:created>
  <dcterms:modified xsi:type="dcterms:W3CDTF">2025-02-12T09:41:58Z</dcterms:modified>
</cp:coreProperties>
</file>