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E40" w:rsidP="00644E40" w:rsidRDefault="00644E40" w14:paraId="0F48FF04" w14:textId="77777777">
      <w:pPr>
        <w:pStyle w:val="BpSTitle"/>
      </w:pPr>
      <w:r>
        <w:t>14720</w:t>
      </w:r>
    </w:p>
    <w:p w:rsidR="00644E40" w:rsidP="00644E40" w:rsidRDefault="00644E40" w14:paraId="7E6BF71E" w14:textId="77777777">
      <w:pPr>
        <w:pStyle w:val="BpSTitle"/>
      </w:pPr>
      <w:r>
        <w:t>Central Interior and Appalachian Riparian Systems</w:t>
      </w:r>
    </w:p>
    <w:p w:rsidR="00644E40" w:rsidP="00644E40" w:rsidRDefault="00644E40" w14:paraId="0EF442B9" w14:textId="77777777">
      <w:r>
        <w:t>BpS Model/Description Version: Aug. 2020</w:t>
      </w:r>
      <w:r>
        <w:tab/>
      </w:r>
      <w:r>
        <w:tab/>
      </w:r>
      <w:r>
        <w:tab/>
      </w:r>
      <w:r>
        <w:tab/>
      </w:r>
      <w:r>
        <w:tab/>
      </w:r>
      <w:r>
        <w:tab/>
      </w:r>
      <w:r>
        <w:tab/>
      </w:r>
    </w:p>
    <w:p w:rsidR="00644E40" w:rsidP="00644E40" w:rsidRDefault="00644E40" w14:paraId="4788AE75" w14:textId="77777777"/>
    <w:p w:rsidR="00644E40" w:rsidP="00644E40" w:rsidRDefault="00644E40" w14:paraId="7542D896" w14:textId="77777777"/>
    <w:p w:rsidR="00644E40" w:rsidP="00644E40" w:rsidRDefault="00644E40" w14:paraId="207BDD91" w14:textId="77777777">
      <w:pPr>
        <w:pStyle w:val="InfoPara"/>
      </w:pPr>
      <w:r>
        <w:t>Vegetation Type</w:t>
      </w:r>
    </w:p>
    <w:p w:rsidR="00644E40" w:rsidP="00644E40" w:rsidRDefault="00701A3D" w14:paraId="4AEFCCE1" w14:textId="623DEF7C">
      <w:r w:rsidRPr="00701A3D">
        <w:t>Mixed Upland and Wetland</w:t>
      </w:r>
      <w:bookmarkStart w:name="_GoBack" w:id="0"/>
      <w:bookmarkEnd w:id="0"/>
    </w:p>
    <w:p w:rsidR="00644E40" w:rsidP="00644E40" w:rsidRDefault="00644E40" w14:paraId="6C93BF55" w14:textId="77777777">
      <w:pPr>
        <w:pStyle w:val="InfoPara"/>
      </w:pPr>
      <w:r>
        <w:t>Map Zones</w:t>
      </w:r>
    </w:p>
    <w:p w:rsidR="00644E40" w:rsidP="00644E40" w:rsidRDefault="00AF6BC5" w14:paraId="7B2019C9" w14:textId="77777777">
      <w:r>
        <w:t xml:space="preserve">44, 46, 47, </w:t>
      </w:r>
      <w:r w:rsidR="00644E40">
        <w:t>48</w:t>
      </w:r>
    </w:p>
    <w:p w:rsidR="00644E40" w:rsidP="00644E40" w:rsidRDefault="00644E40" w14:paraId="198A223E" w14:textId="77777777">
      <w:pPr>
        <w:pStyle w:val="InfoPara"/>
      </w:pPr>
      <w:r>
        <w:t>Geographic Range</w:t>
      </w:r>
    </w:p>
    <w:p w:rsidR="00644E40" w:rsidP="00644E40" w:rsidRDefault="00644E40" w14:paraId="63505F7D" w14:textId="36C504B8">
      <w:r>
        <w:t>This systems group encompasses northwest</w:t>
      </w:r>
      <w:r w:rsidR="00B73150">
        <w:t>ern Tennessee</w:t>
      </w:r>
      <w:r>
        <w:t xml:space="preserve"> and exte</w:t>
      </w:r>
      <w:r w:rsidR="006445B7">
        <w:t xml:space="preserve">nds northward to the Ohio </w:t>
      </w:r>
      <w:r w:rsidR="001C1041">
        <w:t>River</w:t>
      </w:r>
      <w:r w:rsidR="00AF6BC5">
        <w:t xml:space="preserve"> and westward across the Mississippi River</w:t>
      </w:r>
      <w:r w:rsidR="006445B7">
        <w:t>.</w:t>
      </w:r>
    </w:p>
    <w:p w:rsidR="00644E40" w:rsidP="00644E40" w:rsidRDefault="00644E40" w14:paraId="1D6C3CBE" w14:textId="77777777"/>
    <w:p w:rsidR="00644E40" w:rsidP="00644E40" w:rsidRDefault="00644E40" w14:paraId="5C6301F0" w14:textId="0FCAC19E">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w:t>
      </w:r>
      <w:r w:rsidR="00B73150">
        <w:t>-</w:t>
      </w:r>
      <w:r>
        <w:t>gradient rivers and immediate tributaries, nor the high</w:t>
      </w:r>
      <w:r w:rsidR="00B73150">
        <w:t>-</w:t>
      </w:r>
      <w:r>
        <w:t>gradient, narrow</w:t>
      </w:r>
      <w:r w:rsidR="00B73150">
        <w:t>,</w:t>
      </w:r>
      <w:r>
        <w:t xml:space="preserve"> sm</w:t>
      </w:r>
      <w:r w:rsidR="00701A3D">
        <w:t>all streams of the Appalachian M</w:t>
      </w:r>
      <w:r>
        <w:t>ountains.</w:t>
      </w:r>
    </w:p>
    <w:p w:rsidR="00644E40" w:rsidP="00644E40" w:rsidRDefault="00644E40" w14:paraId="5D4E47E0" w14:textId="77777777"/>
    <w:p w:rsidR="00644E40" w:rsidP="00644E40" w:rsidRDefault="00644E40" w14:paraId="1F28479A" w14:textId="77777777">
      <w:r>
        <w:t>NatureServe (2007) describes this as an aggregated system including the following standard ecological systems:</w:t>
      </w:r>
    </w:p>
    <w:p w:rsidR="00644E40" w:rsidP="00644E40" w:rsidRDefault="00644E40" w14:paraId="674F8FA6" w14:textId="77777777">
      <w:r>
        <w:t>• Central Appalachian Stream and Riparian (CES202.609)</w:t>
      </w:r>
    </w:p>
    <w:p w:rsidR="00644E40" w:rsidP="00644E40" w:rsidRDefault="00644E40" w14:paraId="7246AFB0" w14:textId="77777777">
      <w:r>
        <w:t xml:space="preserve">• Cumberland </w:t>
      </w:r>
      <w:proofErr w:type="spellStart"/>
      <w:r>
        <w:t>Riverscour</w:t>
      </w:r>
      <w:proofErr w:type="spellEnd"/>
      <w:r>
        <w:t xml:space="preserve"> (CES202.036)</w:t>
      </w:r>
    </w:p>
    <w:p w:rsidR="00644E40" w:rsidP="00644E40" w:rsidRDefault="00644E40" w14:paraId="1CCEF1B8" w14:textId="77777777">
      <w:r>
        <w:t>• South-Central Interior Small Stream and Riparian (CES202.706)</w:t>
      </w:r>
    </w:p>
    <w:p w:rsidR="00644E40" w:rsidP="00644E40" w:rsidRDefault="00644E40" w14:paraId="4A1BE035" w14:textId="77777777">
      <w:r>
        <w:t>• Southern Piedmont Small Floodplain and Riparian Forest (CES202.323)</w:t>
      </w:r>
    </w:p>
    <w:p w:rsidR="00644E40" w:rsidP="00644E40" w:rsidRDefault="00644E40" w14:paraId="2A752C38" w14:textId="77777777">
      <w:pPr>
        <w:pStyle w:val="InfoPara"/>
      </w:pPr>
      <w:r>
        <w:t>Biophysical Site Description</w:t>
      </w:r>
    </w:p>
    <w:p w:rsidR="00644E40" w:rsidP="00644E40" w:rsidRDefault="00644E40" w14:paraId="6C2E2773" w14:textId="48A5C92D">
      <w:r>
        <w:t xml:space="preserve">These </w:t>
      </w:r>
      <w:proofErr w:type="spellStart"/>
      <w:r>
        <w:t>riverscour</w:t>
      </w:r>
      <w:proofErr w:type="spellEnd"/>
      <w:r>
        <w:t>-influenced systems occur on moderately to very high-gradient streams over a wide range of elevations.</w:t>
      </w:r>
      <w:r w:rsidR="00B73150">
        <w:t xml:space="preserve"> They</w:t>
      </w:r>
      <w:r>
        <w:t xml:space="preserve"> develop on small floodplains and shores along river channels that lack a broad, flat floodplain due to steeper </w:t>
      </w:r>
      <w:proofErr w:type="spellStart"/>
      <w:r>
        <w:t>sideslopes</w:t>
      </w:r>
      <w:proofErr w:type="spellEnd"/>
      <w:r>
        <w:t>, higher gradient, or both (NatureServe 2007).</w:t>
      </w:r>
    </w:p>
    <w:p w:rsidR="00644E40" w:rsidP="00644E40" w:rsidRDefault="00644E40" w14:paraId="41AC4F14" w14:textId="77777777"/>
    <w:p w:rsidR="00644E40" w:rsidP="00644E40" w:rsidRDefault="00644E40" w14:paraId="0A62861D" w14:textId="0FE59738">
      <w:r>
        <w:t>The fluvial features (river terraces, oxbows, alluvial flats, point bars, and streamside levees) typical of river floodplains occur less frequently and on a smaller scale along these small streams. Fine-scale alluvial floodplain features are abundant. In pre-European settlement forests, community diversity in these streamside systems was much more complex than in the modified landscapes of today. Fire, beaver activity, and flooding of varied intensity and frequency created a mosaic whose elements included canebrake, grass</w:t>
      </w:r>
      <w:r w:rsidR="00B73150">
        <w:t>,</w:t>
      </w:r>
      <w:r>
        <w:t xml:space="preserve"> and young birch/sycamore beds on reworked gravel or sand bars, beaver ponds, and grass-sedge meadows in abandoned beaver </w:t>
      </w:r>
      <w:r>
        <w:lastRenderedPageBreak/>
        <w:t xml:space="preserve">clearings, as well as the streamside zones and mixed hardwood and/or pine forests that make up </w:t>
      </w:r>
      <w:r w:rsidR="00B73150">
        <w:t>&gt;</w:t>
      </w:r>
      <w:r>
        <w:t xml:space="preserve">95% of the cover that exists today. </w:t>
      </w:r>
    </w:p>
    <w:p w:rsidR="00644E40" w:rsidP="00644E40" w:rsidRDefault="00644E40" w14:paraId="00BFC3D5" w14:textId="77777777"/>
    <w:p w:rsidR="00644E40" w:rsidP="00644E40" w:rsidRDefault="00644E40" w14:paraId="57C865D2" w14:textId="77777777">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644E40" w:rsidP="00644E40" w:rsidRDefault="00644E40" w14:paraId="3DF6FFE8" w14:textId="77777777">
      <w:pPr>
        <w:pStyle w:val="InfoPara"/>
      </w:pPr>
      <w:r>
        <w:t>Vegetation Description</w:t>
      </w:r>
    </w:p>
    <w:p w:rsidR="00644E40" w:rsidP="00644E40" w:rsidRDefault="00644E40" w14:paraId="47C44BAF" w14:textId="72ECEF89">
      <w:r>
        <w:t>Most of the system is forest vegetation. The succession of woody plants (particularly trees) is retarded by the force of "flashy," high-velocity water traveling down the stream channels (NatureServe 2007). The canopy is usually dominated by hardwoods, with pines a small component. Species may include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river birch (</w:t>
      </w:r>
      <w:r w:rsidRPr="007831C3">
        <w:rPr>
          <w:i/>
        </w:rPr>
        <w:t xml:space="preserve">Betula </w:t>
      </w:r>
      <w:proofErr w:type="spellStart"/>
      <w:r w:rsidRPr="007831C3">
        <w:rPr>
          <w:i/>
        </w:rPr>
        <w:t>nigra</w:t>
      </w:r>
      <w:proofErr w:type="spellEnd"/>
      <w:r>
        <w:t>), box elder (</w:t>
      </w:r>
      <w:r w:rsidRPr="007831C3">
        <w:rPr>
          <w:i/>
        </w:rPr>
        <w:t xml:space="preserve">Acer </w:t>
      </w:r>
      <w:proofErr w:type="spellStart"/>
      <w:r w:rsidRPr="007831C3">
        <w:rPr>
          <w:i/>
        </w:rPr>
        <w:t>negundo</w:t>
      </w:r>
      <w:proofErr w:type="spellEnd"/>
      <w:r>
        <w:t>), eastern cottonwood (</w:t>
      </w:r>
      <w:proofErr w:type="spellStart"/>
      <w:r w:rsidRPr="007831C3">
        <w:rPr>
          <w:i/>
        </w:rPr>
        <w:t>Populus</w:t>
      </w:r>
      <w:proofErr w:type="spellEnd"/>
      <w:r w:rsidRPr="007831C3">
        <w:rPr>
          <w:i/>
        </w:rPr>
        <w:t xml:space="preserve"> </w:t>
      </w:r>
      <w:proofErr w:type="spellStart"/>
      <w:r w:rsidRPr="007831C3">
        <w:rPr>
          <w:i/>
        </w:rPr>
        <w:t>deltoides</w:t>
      </w:r>
      <w:proofErr w:type="spellEnd"/>
      <w:r>
        <w:t>), sugarberry (</w:t>
      </w:r>
      <w:proofErr w:type="spellStart"/>
      <w:r w:rsidRPr="007831C3">
        <w:rPr>
          <w:i/>
        </w:rPr>
        <w:t>Celtis</w:t>
      </w:r>
      <w:proofErr w:type="spellEnd"/>
      <w:r w:rsidRPr="007831C3">
        <w:rPr>
          <w:i/>
        </w:rPr>
        <w:t xml:space="preserve"> laevigata</w:t>
      </w:r>
      <w:r>
        <w:t>), green ash (</w:t>
      </w:r>
      <w:r w:rsidRPr="007831C3">
        <w:rPr>
          <w:i/>
        </w:rPr>
        <w:t xml:space="preserve">Fraxinus </w:t>
      </w:r>
      <w:proofErr w:type="spellStart"/>
      <w:r w:rsidRPr="007831C3">
        <w:rPr>
          <w:i/>
        </w:rPr>
        <w:t>pennsylvanica</w:t>
      </w:r>
      <w:proofErr w:type="spellEnd"/>
      <w:r>
        <w:t>), sweetgum (</w:t>
      </w:r>
      <w:r w:rsidRPr="007831C3">
        <w:rPr>
          <w:i/>
        </w:rPr>
        <w:t xml:space="preserve">Liquidambar </w:t>
      </w:r>
      <w:proofErr w:type="spellStart"/>
      <w:r w:rsidRPr="007831C3">
        <w:rPr>
          <w:i/>
        </w:rPr>
        <w:t>styraciflua</w:t>
      </w:r>
      <w:proofErr w:type="spellEnd"/>
      <w:r>
        <w:t>), red maple (</w:t>
      </w:r>
      <w:r w:rsidRPr="007831C3">
        <w:rPr>
          <w:i/>
        </w:rPr>
        <w:t>Acer rubrum</w:t>
      </w:r>
      <w:r>
        <w:t xml:space="preserve">), </w:t>
      </w:r>
      <w:r w:rsidR="00B73150">
        <w:t>s</w:t>
      </w:r>
      <w:r>
        <w:t xml:space="preserve">wamp </w:t>
      </w:r>
      <w:r w:rsidR="00B73150">
        <w:t>c</w:t>
      </w:r>
      <w:r>
        <w:t xml:space="preserve">hestnut </w:t>
      </w:r>
      <w:r w:rsidR="00B73150">
        <w:t>o</w:t>
      </w:r>
      <w:r>
        <w:t>ak (</w:t>
      </w:r>
      <w:r w:rsidRPr="007831C3">
        <w:rPr>
          <w:i/>
        </w:rPr>
        <w:t xml:space="preserve">Quercus </w:t>
      </w:r>
      <w:proofErr w:type="spellStart"/>
      <w:r w:rsidRPr="007831C3">
        <w:rPr>
          <w:i/>
        </w:rPr>
        <w:t>michauxii</w:t>
      </w:r>
      <w:proofErr w:type="spellEnd"/>
      <w:r>
        <w:t xml:space="preserve">), </w:t>
      </w:r>
      <w:proofErr w:type="spellStart"/>
      <w:r w:rsidR="00B73150">
        <w:t>c</w:t>
      </w:r>
      <w:r>
        <w:t>herrybark</w:t>
      </w:r>
      <w:proofErr w:type="spellEnd"/>
      <w:r>
        <w:t xml:space="preserve"> </w:t>
      </w:r>
      <w:r w:rsidR="00B73150">
        <w:t>o</w:t>
      </w:r>
      <w:r>
        <w:t>ak (</w:t>
      </w:r>
      <w:r w:rsidRPr="007831C3">
        <w:rPr>
          <w:i/>
        </w:rPr>
        <w:t>Quercus pagoda</w:t>
      </w:r>
      <w:r>
        <w:t>), hackberry (</w:t>
      </w:r>
      <w:proofErr w:type="spellStart"/>
      <w:r w:rsidRPr="007831C3">
        <w:rPr>
          <w:i/>
        </w:rPr>
        <w:t>Celtis</w:t>
      </w:r>
      <w:proofErr w:type="spellEnd"/>
      <w:r w:rsidRPr="007831C3">
        <w:rPr>
          <w:i/>
        </w:rPr>
        <w:t xml:space="preserve"> </w:t>
      </w:r>
      <w:proofErr w:type="spellStart"/>
      <w:r w:rsidRPr="007831C3">
        <w:rPr>
          <w:i/>
        </w:rPr>
        <w:t>occidentalis</w:t>
      </w:r>
      <w:proofErr w:type="spellEnd"/>
      <w:r>
        <w:t>), hemlock (</w:t>
      </w:r>
      <w:proofErr w:type="spellStart"/>
      <w:r w:rsidRPr="007831C3">
        <w:rPr>
          <w:i/>
        </w:rPr>
        <w:t>Tsuga</w:t>
      </w:r>
      <w:proofErr w:type="spellEnd"/>
      <w:r w:rsidRPr="007831C3">
        <w:rPr>
          <w:i/>
        </w:rPr>
        <w:t xml:space="preserve"> </w:t>
      </w:r>
      <w:r w:rsidRPr="007831C3" w:rsidR="00B73150">
        <w:rPr>
          <w:i/>
        </w:rPr>
        <w:t>c</w:t>
      </w:r>
      <w:r w:rsidRPr="007831C3">
        <w:rPr>
          <w:i/>
        </w:rPr>
        <w:t>anadensis</w:t>
      </w:r>
      <w:r>
        <w:t>)</w:t>
      </w:r>
      <w:r w:rsidR="00B73150">
        <w:t>,</w:t>
      </w:r>
      <w:r>
        <w:t xml:space="preserve"> or pines (</w:t>
      </w:r>
      <w:r w:rsidRPr="007831C3">
        <w:rPr>
          <w:i/>
        </w:rPr>
        <w:t>Pinus</w:t>
      </w:r>
      <w:r>
        <w:t xml:space="preserve"> spp</w:t>
      </w:r>
      <w:r w:rsidR="00B73150">
        <w:t>.</w:t>
      </w:r>
      <w:r>
        <w:t xml:space="preserve">). </w:t>
      </w:r>
    </w:p>
    <w:p w:rsidR="00644E40" w:rsidP="00644E40" w:rsidRDefault="00644E40" w14:paraId="509861B3" w14:textId="77777777"/>
    <w:p w:rsidR="00644E40" w:rsidP="00644E40" w:rsidRDefault="00644E40" w14:paraId="00E8E3CD" w14:textId="68F35F11">
      <w:r>
        <w:t xml:space="preserve">Successional areas of </w:t>
      </w:r>
      <w:r w:rsidR="00B73150">
        <w:t>map zones (</w:t>
      </w:r>
      <w:r>
        <w:t>MZs</w:t>
      </w:r>
      <w:r w:rsidR="00B73150">
        <w:t>)</w:t>
      </w:r>
      <w:r>
        <w:t xml:space="preserve"> 54/59 are often dominated by sweetgum (</w:t>
      </w:r>
      <w:r w:rsidRPr="007831C3">
        <w:rPr>
          <w:i/>
        </w:rPr>
        <w:t xml:space="preserve">Liquidambar </w:t>
      </w:r>
      <w:proofErr w:type="spellStart"/>
      <w:r w:rsidRPr="007831C3">
        <w:rPr>
          <w:i/>
        </w:rPr>
        <w:t>styraciflua</w:t>
      </w:r>
      <w:proofErr w:type="spellEnd"/>
      <w:r>
        <w:t>) or yellow poplar (</w:t>
      </w:r>
      <w:r w:rsidRPr="007831C3">
        <w:rPr>
          <w:i/>
        </w:rPr>
        <w:t xml:space="preserve">Liriodendron </w:t>
      </w:r>
      <w:proofErr w:type="spellStart"/>
      <w:r w:rsidRPr="007831C3">
        <w:rPr>
          <w:i/>
        </w:rPr>
        <w:t>tulipifera</w:t>
      </w:r>
      <w:proofErr w:type="spellEnd"/>
      <w:r>
        <w:t>) whereas MZs 53, 57, 61</w:t>
      </w:r>
      <w:r w:rsidR="00B73150">
        <w:t>,</w:t>
      </w:r>
      <w:r>
        <w:t xml:space="preserve"> and 62 are often dominated by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or box elder (</w:t>
      </w:r>
      <w:r w:rsidRPr="007831C3">
        <w:rPr>
          <w:i/>
        </w:rPr>
        <w:t xml:space="preserve">Acer </w:t>
      </w:r>
      <w:proofErr w:type="spellStart"/>
      <w:r w:rsidRPr="007831C3">
        <w:rPr>
          <w:i/>
        </w:rPr>
        <w:t>negundo</w:t>
      </w:r>
      <w:proofErr w:type="spellEnd"/>
      <w:r>
        <w:t xml:space="preserve">). Pines may be a larger component in the southern part of MZ54. </w:t>
      </w:r>
    </w:p>
    <w:p w:rsidR="00644E40" w:rsidP="00644E40" w:rsidRDefault="00644E40" w14:paraId="0177E5CD" w14:textId="77777777"/>
    <w:p w:rsidR="00644E40" w:rsidP="00644E40" w:rsidRDefault="00644E40" w14:paraId="6FB79109" w14:textId="5B92F06E">
      <w:r>
        <w:t>Sub-canopy species include American holly (</w:t>
      </w:r>
      <w:r w:rsidRPr="007831C3">
        <w:rPr>
          <w:i/>
        </w:rPr>
        <w:t xml:space="preserve">Ilex </w:t>
      </w:r>
      <w:proofErr w:type="spellStart"/>
      <w:r w:rsidRPr="007831C3">
        <w:rPr>
          <w:i/>
        </w:rPr>
        <w:t>opaca</w:t>
      </w:r>
      <w:proofErr w:type="spellEnd"/>
      <w:r>
        <w:t>), deciduous holly (</w:t>
      </w:r>
      <w:r w:rsidRPr="007831C3">
        <w:rPr>
          <w:i/>
        </w:rPr>
        <w:t>Ilex decidua</w:t>
      </w:r>
      <w:r>
        <w:t xml:space="preserve"> and </w:t>
      </w:r>
      <w:r w:rsidRPr="007831C3">
        <w:rPr>
          <w:i/>
        </w:rPr>
        <w:t xml:space="preserve">Ilex </w:t>
      </w:r>
      <w:proofErr w:type="spellStart"/>
      <w:r w:rsidRPr="007831C3">
        <w:rPr>
          <w:i/>
        </w:rPr>
        <w:t>ambigua</w:t>
      </w:r>
      <w:proofErr w:type="spellEnd"/>
      <w:r>
        <w:t>), red mulberry (</w:t>
      </w:r>
      <w:proofErr w:type="spellStart"/>
      <w:r w:rsidRPr="007831C3">
        <w:rPr>
          <w:i/>
        </w:rPr>
        <w:t>Morus</w:t>
      </w:r>
      <w:proofErr w:type="spellEnd"/>
      <w:r w:rsidRPr="007831C3">
        <w:rPr>
          <w:i/>
        </w:rPr>
        <w:t xml:space="preserve"> </w:t>
      </w:r>
      <w:proofErr w:type="spellStart"/>
      <w:r w:rsidRPr="007831C3">
        <w:rPr>
          <w:i/>
        </w:rPr>
        <w:t>rubra</w:t>
      </w:r>
      <w:proofErr w:type="spellEnd"/>
      <w:r>
        <w:t>), ironwood (</w:t>
      </w:r>
      <w:proofErr w:type="spellStart"/>
      <w:r w:rsidRPr="007831C3">
        <w:rPr>
          <w:i/>
        </w:rPr>
        <w:t>Carpinus</w:t>
      </w:r>
      <w:proofErr w:type="spellEnd"/>
      <w:r w:rsidRPr="007831C3">
        <w:rPr>
          <w:i/>
        </w:rPr>
        <w:t xml:space="preserve"> </w:t>
      </w:r>
      <w:proofErr w:type="spellStart"/>
      <w:r w:rsidRPr="007831C3">
        <w:rPr>
          <w:i/>
        </w:rPr>
        <w:t>caroliniana</w:t>
      </w:r>
      <w:proofErr w:type="spellEnd"/>
      <w:r>
        <w:t>)</w:t>
      </w:r>
      <w:r w:rsidR="00B73150">
        <w:t>,</w:t>
      </w:r>
      <w:r>
        <w:t xml:space="preserve"> and hop hornbeam (</w:t>
      </w:r>
      <w:proofErr w:type="spellStart"/>
      <w:r w:rsidRPr="007831C3">
        <w:rPr>
          <w:i/>
        </w:rPr>
        <w:t>Ostrya</w:t>
      </w:r>
      <w:proofErr w:type="spellEnd"/>
      <w:r w:rsidRPr="007831C3">
        <w:rPr>
          <w:i/>
        </w:rPr>
        <w:t xml:space="preserve"> </w:t>
      </w:r>
      <w:proofErr w:type="spellStart"/>
      <w:r w:rsidRPr="007831C3">
        <w:rPr>
          <w:i/>
        </w:rPr>
        <w:t>virginiana</w:t>
      </w:r>
      <w:proofErr w:type="spellEnd"/>
      <w:r>
        <w:t>). Shrubs such as spicebush (</w:t>
      </w:r>
      <w:proofErr w:type="spellStart"/>
      <w:r w:rsidRPr="007831C3">
        <w:rPr>
          <w:i/>
        </w:rPr>
        <w:t>Lindera</w:t>
      </w:r>
      <w:proofErr w:type="spellEnd"/>
      <w:r w:rsidRPr="007831C3">
        <w:rPr>
          <w:i/>
        </w:rPr>
        <w:t xml:space="preserve"> benzoin</w:t>
      </w:r>
      <w:r>
        <w:t>), beautyberry (</w:t>
      </w:r>
      <w:r w:rsidRPr="007831C3">
        <w:rPr>
          <w:i/>
        </w:rPr>
        <w:t xml:space="preserve">Callicarpa </w:t>
      </w:r>
      <w:proofErr w:type="spellStart"/>
      <w:r w:rsidRPr="007831C3">
        <w:rPr>
          <w:i/>
        </w:rPr>
        <w:t>americana</w:t>
      </w:r>
      <w:proofErr w:type="spellEnd"/>
      <w:r>
        <w:t>), and yellowroot (</w:t>
      </w:r>
      <w:proofErr w:type="spellStart"/>
      <w:r w:rsidRPr="007831C3">
        <w:rPr>
          <w:i/>
        </w:rPr>
        <w:t>Xanthorhiza</w:t>
      </w:r>
      <w:proofErr w:type="spellEnd"/>
      <w:r w:rsidRPr="007831C3">
        <w:rPr>
          <w:i/>
        </w:rPr>
        <w:t xml:space="preserve"> </w:t>
      </w:r>
      <w:proofErr w:type="spellStart"/>
      <w:r w:rsidRPr="007831C3">
        <w:rPr>
          <w:i/>
        </w:rPr>
        <w:t>simplicissima</w:t>
      </w:r>
      <w:proofErr w:type="spellEnd"/>
      <w:r>
        <w:t>); cane (</w:t>
      </w:r>
      <w:proofErr w:type="spellStart"/>
      <w:r w:rsidRPr="007831C3">
        <w:rPr>
          <w:i/>
        </w:rPr>
        <w:t>Arundenaria</w:t>
      </w:r>
      <w:proofErr w:type="spellEnd"/>
      <w:r w:rsidRPr="007831C3">
        <w:rPr>
          <w:i/>
        </w:rPr>
        <w:t xml:space="preserve"> </w:t>
      </w:r>
      <w:proofErr w:type="spellStart"/>
      <w:r w:rsidRPr="007831C3">
        <w:rPr>
          <w:i/>
        </w:rPr>
        <w:t>gigantea</w:t>
      </w:r>
      <w:proofErr w:type="spellEnd"/>
      <w:r>
        <w:t>) and other grasses; and false nettle (</w:t>
      </w:r>
      <w:proofErr w:type="spellStart"/>
      <w:r w:rsidRPr="007831C3">
        <w:rPr>
          <w:i/>
        </w:rPr>
        <w:t>Boehmeria</w:t>
      </w:r>
      <w:proofErr w:type="spellEnd"/>
      <w:r w:rsidRPr="007831C3">
        <w:rPr>
          <w:i/>
        </w:rPr>
        <w:t xml:space="preserve"> </w:t>
      </w:r>
      <w:proofErr w:type="spellStart"/>
      <w:r w:rsidRPr="007831C3">
        <w:rPr>
          <w:i/>
        </w:rPr>
        <w:t>cylindrica</w:t>
      </w:r>
      <w:proofErr w:type="spellEnd"/>
      <w:r>
        <w:t xml:space="preserve">) may be present. </w:t>
      </w:r>
      <w:proofErr w:type="spellStart"/>
      <w:r>
        <w:t>Caric</w:t>
      </w:r>
      <w:proofErr w:type="spellEnd"/>
      <w:r>
        <w:t xml:space="preserve"> sedges may dominate some areas. </w:t>
      </w:r>
    </w:p>
    <w:p w:rsidR="00644E40" w:rsidP="00644E40" w:rsidRDefault="00644E40" w14:paraId="7043E802" w14:textId="77777777"/>
    <w:p w:rsidR="00644E40" w:rsidP="00644E40" w:rsidRDefault="00644E40" w14:paraId="78288F3B" w14:textId="6AE5ECC0">
      <w:r>
        <w:t>NatureServe (2007) also notes the following common shrubs, occurring as forest/woodland understory or as non-forested shrublands: hazel alder (</w:t>
      </w:r>
      <w:proofErr w:type="spellStart"/>
      <w:r w:rsidRPr="007831C3">
        <w:rPr>
          <w:i/>
        </w:rPr>
        <w:t>Alnus</w:t>
      </w:r>
      <w:proofErr w:type="spellEnd"/>
      <w:r w:rsidRPr="007831C3">
        <w:rPr>
          <w:i/>
        </w:rPr>
        <w:t xml:space="preserve"> </w:t>
      </w:r>
      <w:proofErr w:type="spellStart"/>
      <w:r w:rsidRPr="007831C3">
        <w:rPr>
          <w:i/>
        </w:rPr>
        <w:t>serrulata</w:t>
      </w:r>
      <w:proofErr w:type="spellEnd"/>
      <w:r>
        <w:t>), common buttonbush (</w:t>
      </w:r>
      <w:proofErr w:type="spellStart"/>
      <w:r w:rsidRPr="007831C3">
        <w:rPr>
          <w:i/>
        </w:rPr>
        <w:t>Cephalanthus</w:t>
      </w:r>
      <w:proofErr w:type="spellEnd"/>
      <w:r w:rsidRPr="007831C3">
        <w:rPr>
          <w:i/>
        </w:rPr>
        <w:t xml:space="preserve"> </w:t>
      </w:r>
      <w:proofErr w:type="spellStart"/>
      <w:r w:rsidRPr="007831C3">
        <w:rPr>
          <w:i/>
        </w:rPr>
        <w:t>occidentalis</w:t>
      </w:r>
      <w:proofErr w:type="spellEnd"/>
      <w:r>
        <w:t>), silky dogwood (</w:t>
      </w:r>
      <w:proofErr w:type="spellStart"/>
      <w:r w:rsidRPr="007831C3">
        <w:rPr>
          <w:i/>
        </w:rPr>
        <w:t>Cornus</w:t>
      </w:r>
      <w:proofErr w:type="spellEnd"/>
      <w:r w:rsidRPr="007831C3">
        <w:rPr>
          <w:i/>
        </w:rPr>
        <w:t xml:space="preserve"> amomum</w:t>
      </w:r>
      <w:r>
        <w:t>), coastal plain willow (</w:t>
      </w:r>
      <w:r w:rsidRPr="007831C3">
        <w:rPr>
          <w:i/>
        </w:rPr>
        <w:t xml:space="preserve">Salix </w:t>
      </w:r>
      <w:proofErr w:type="spellStart"/>
      <w:r w:rsidRPr="007831C3">
        <w:rPr>
          <w:i/>
        </w:rPr>
        <w:t>caroliniana</w:t>
      </w:r>
      <w:proofErr w:type="spellEnd"/>
      <w:r>
        <w:t>)</w:t>
      </w:r>
      <w:r w:rsidR="00B73150">
        <w:t xml:space="preserve">, </w:t>
      </w:r>
      <w:r>
        <w:t xml:space="preserve">and other </w:t>
      </w:r>
      <w:r w:rsidRPr="007831C3">
        <w:rPr>
          <w:i/>
        </w:rPr>
        <w:t>Salix</w:t>
      </w:r>
      <w:r>
        <w:t xml:space="preserve"> spp., eastern poison ivy (</w:t>
      </w:r>
      <w:proofErr w:type="spellStart"/>
      <w:r w:rsidRPr="007831C3">
        <w:rPr>
          <w:i/>
        </w:rPr>
        <w:t>Toxicodendron</w:t>
      </w:r>
      <w:proofErr w:type="spellEnd"/>
      <w:r w:rsidRPr="007831C3">
        <w:rPr>
          <w:i/>
        </w:rPr>
        <w:t xml:space="preserve"> radicans</w:t>
      </w:r>
      <w:r>
        <w:t xml:space="preserve">), and over parts of the range, mountain </w:t>
      </w:r>
      <w:proofErr w:type="spellStart"/>
      <w:r>
        <w:t>witchalder</w:t>
      </w:r>
      <w:proofErr w:type="spellEnd"/>
      <w:r>
        <w:t xml:space="preserve"> (</w:t>
      </w:r>
      <w:proofErr w:type="spellStart"/>
      <w:r w:rsidRPr="007831C3">
        <w:rPr>
          <w:i/>
        </w:rPr>
        <w:t>Fothergilla</w:t>
      </w:r>
      <w:proofErr w:type="spellEnd"/>
      <w:r w:rsidRPr="007831C3">
        <w:rPr>
          <w:i/>
        </w:rPr>
        <w:t xml:space="preserve"> major</w:t>
      </w:r>
      <w:r>
        <w:t xml:space="preserve">), Virginia </w:t>
      </w:r>
      <w:proofErr w:type="spellStart"/>
      <w:r>
        <w:t>sweetspire</w:t>
      </w:r>
      <w:proofErr w:type="spellEnd"/>
      <w:r>
        <w:t xml:space="preserve"> (</w:t>
      </w:r>
      <w:proofErr w:type="spellStart"/>
      <w:r w:rsidRPr="007831C3">
        <w:rPr>
          <w:i/>
        </w:rPr>
        <w:t>Itea</w:t>
      </w:r>
      <w:proofErr w:type="spellEnd"/>
      <w:r w:rsidRPr="007831C3">
        <w:rPr>
          <w:i/>
        </w:rPr>
        <w:t xml:space="preserve"> virginica</w:t>
      </w:r>
      <w:r>
        <w:t>), and smooth azalea (</w:t>
      </w:r>
      <w:r w:rsidRPr="007831C3">
        <w:rPr>
          <w:i/>
        </w:rPr>
        <w:t xml:space="preserve">Rhododendron </w:t>
      </w:r>
      <w:proofErr w:type="spellStart"/>
      <w:r w:rsidRPr="007831C3">
        <w:rPr>
          <w:i/>
        </w:rPr>
        <w:t>arborescens</w:t>
      </w:r>
      <w:proofErr w:type="spellEnd"/>
      <w:r>
        <w:t>). More southern examples may contain oakleaf hydrangea (</w:t>
      </w:r>
      <w:r w:rsidRPr="007831C3">
        <w:rPr>
          <w:i/>
        </w:rPr>
        <w:t xml:space="preserve">Hydrangea </w:t>
      </w:r>
      <w:proofErr w:type="spellStart"/>
      <w:r w:rsidRPr="007831C3">
        <w:rPr>
          <w:i/>
        </w:rPr>
        <w:t>quercifolia</w:t>
      </w:r>
      <w:proofErr w:type="spellEnd"/>
      <w:r>
        <w:t>), bushy St. John’s w</w:t>
      </w:r>
      <w:r w:rsidR="00B73150">
        <w:t>o</w:t>
      </w:r>
      <w:r>
        <w:t>rt (</w:t>
      </w:r>
      <w:r w:rsidRPr="007831C3">
        <w:rPr>
          <w:i/>
        </w:rPr>
        <w:t xml:space="preserve">Hypericum </w:t>
      </w:r>
      <w:proofErr w:type="spellStart"/>
      <w:r w:rsidRPr="007831C3">
        <w:rPr>
          <w:i/>
        </w:rPr>
        <w:t>densiflorum</w:t>
      </w:r>
      <w:proofErr w:type="spellEnd"/>
      <w:r>
        <w:t>), and wax myrtle (</w:t>
      </w:r>
      <w:r w:rsidRPr="007831C3">
        <w:rPr>
          <w:i/>
        </w:rPr>
        <w:t>Morella cerifera</w:t>
      </w:r>
      <w:r>
        <w:t xml:space="preserve">). Ozark </w:t>
      </w:r>
      <w:proofErr w:type="spellStart"/>
      <w:r>
        <w:t>witchhazel</w:t>
      </w:r>
      <w:proofErr w:type="spellEnd"/>
      <w:r>
        <w:t xml:space="preserve"> (</w:t>
      </w:r>
      <w:proofErr w:type="spellStart"/>
      <w:r w:rsidRPr="007831C3">
        <w:rPr>
          <w:i/>
        </w:rPr>
        <w:t>Hamamelis</w:t>
      </w:r>
      <w:proofErr w:type="spellEnd"/>
      <w:r w:rsidRPr="007831C3">
        <w:rPr>
          <w:i/>
        </w:rPr>
        <w:t xml:space="preserve"> </w:t>
      </w:r>
      <w:proofErr w:type="spellStart"/>
      <w:r w:rsidRPr="007831C3">
        <w:rPr>
          <w:i/>
        </w:rPr>
        <w:t>vernalis</w:t>
      </w:r>
      <w:proofErr w:type="spellEnd"/>
      <w:r>
        <w:t>) is characteristic in the Ozark/</w:t>
      </w:r>
      <w:r w:rsidR="00B73150">
        <w:t xml:space="preserve"> </w:t>
      </w:r>
      <w:r>
        <w:t>Ouachita region.</w:t>
      </w:r>
    </w:p>
    <w:p w:rsidR="00644E40" w:rsidP="00644E40" w:rsidRDefault="00644E40" w14:paraId="470BCA09" w14:textId="77777777"/>
    <w:p w:rsidR="00644E40" w:rsidP="00644E40" w:rsidRDefault="00644E40" w14:paraId="2A52A1FF" w14:textId="77777777">
      <w:r>
        <w:t xml:space="preserve">Forbs are diverse and variable from occurrence to occurrence. Some characteristic forbs are </w:t>
      </w:r>
      <w:proofErr w:type="spellStart"/>
      <w:r w:rsidRPr="007831C3">
        <w:rPr>
          <w:i/>
        </w:rPr>
        <w:t>Baptisia</w:t>
      </w:r>
      <w:proofErr w:type="spellEnd"/>
      <w:r w:rsidRPr="007831C3">
        <w:rPr>
          <w:i/>
        </w:rPr>
        <w:t xml:space="preserve"> </w:t>
      </w:r>
      <w:proofErr w:type="spellStart"/>
      <w:r w:rsidRPr="007831C3">
        <w:rPr>
          <w:i/>
        </w:rPr>
        <w:t>australis</w:t>
      </w:r>
      <w:proofErr w:type="spellEnd"/>
      <w:r>
        <w:t xml:space="preserve">, </w:t>
      </w:r>
      <w:proofErr w:type="spellStart"/>
      <w:r w:rsidRPr="007831C3">
        <w:rPr>
          <w:i/>
        </w:rPr>
        <w:t>Conoclinium</w:t>
      </w:r>
      <w:proofErr w:type="spellEnd"/>
      <w:r w:rsidRPr="007831C3">
        <w:rPr>
          <w:i/>
        </w:rPr>
        <w:t xml:space="preserve"> </w:t>
      </w:r>
      <w:proofErr w:type="spellStart"/>
      <w:r w:rsidRPr="007831C3">
        <w:rPr>
          <w:i/>
        </w:rPr>
        <w:t>coelestinum</w:t>
      </w:r>
      <w:proofErr w:type="spellEnd"/>
      <w:r>
        <w:t xml:space="preserve"> (= </w:t>
      </w:r>
      <w:r w:rsidRPr="007831C3">
        <w:rPr>
          <w:i/>
        </w:rPr>
        <w:t xml:space="preserve">Eupatorium </w:t>
      </w:r>
      <w:proofErr w:type="spellStart"/>
      <w:r w:rsidRPr="007831C3">
        <w:rPr>
          <w:i/>
        </w:rPr>
        <w:t>coelestinum</w:t>
      </w:r>
      <w:proofErr w:type="spellEnd"/>
      <w:r>
        <w:t xml:space="preserve">), </w:t>
      </w:r>
      <w:r w:rsidRPr="007831C3">
        <w:rPr>
          <w:i/>
        </w:rPr>
        <w:t xml:space="preserve">Coreopsis </w:t>
      </w:r>
      <w:proofErr w:type="spellStart"/>
      <w:r w:rsidRPr="007831C3">
        <w:rPr>
          <w:i/>
        </w:rPr>
        <w:t>pubescens</w:t>
      </w:r>
      <w:proofErr w:type="spellEnd"/>
      <w:r>
        <w:t xml:space="preserve">, </w:t>
      </w:r>
      <w:r w:rsidRPr="007831C3">
        <w:rPr>
          <w:i/>
        </w:rPr>
        <w:t xml:space="preserve">Coreopsis </w:t>
      </w:r>
      <w:proofErr w:type="spellStart"/>
      <w:r w:rsidRPr="007831C3">
        <w:rPr>
          <w:i/>
        </w:rPr>
        <w:t>tripteris</w:t>
      </w:r>
      <w:proofErr w:type="spellEnd"/>
      <w:r>
        <w:t xml:space="preserve">, </w:t>
      </w:r>
      <w:proofErr w:type="spellStart"/>
      <w:r w:rsidRPr="007831C3">
        <w:rPr>
          <w:i/>
        </w:rPr>
        <w:t>Elephantopus</w:t>
      </w:r>
      <w:proofErr w:type="spellEnd"/>
      <w:r w:rsidRPr="007831C3">
        <w:rPr>
          <w:i/>
        </w:rPr>
        <w:t xml:space="preserve"> </w:t>
      </w:r>
      <w:proofErr w:type="spellStart"/>
      <w:r w:rsidRPr="007831C3">
        <w:rPr>
          <w:i/>
        </w:rPr>
        <w:t>carolinianus</w:t>
      </w:r>
      <w:proofErr w:type="spellEnd"/>
      <w:r>
        <w:t xml:space="preserve">, </w:t>
      </w:r>
      <w:proofErr w:type="spellStart"/>
      <w:r w:rsidRPr="007831C3">
        <w:rPr>
          <w:i/>
        </w:rPr>
        <w:t>Helenium</w:t>
      </w:r>
      <w:proofErr w:type="spellEnd"/>
      <w:r w:rsidRPr="007831C3">
        <w:rPr>
          <w:i/>
        </w:rPr>
        <w:t xml:space="preserve"> </w:t>
      </w:r>
      <w:proofErr w:type="spellStart"/>
      <w:r w:rsidRPr="007831C3">
        <w:rPr>
          <w:i/>
        </w:rPr>
        <w:t>autumnale</w:t>
      </w:r>
      <w:proofErr w:type="spellEnd"/>
      <w:r>
        <w:t xml:space="preserve">, </w:t>
      </w:r>
      <w:proofErr w:type="spellStart"/>
      <w:r w:rsidRPr="007831C3">
        <w:rPr>
          <w:i/>
        </w:rPr>
        <w:t>Hydrocotyle</w:t>
      </w:r>
      <w:proofErr w:type="spellEnd"/>
      <w:r>
        <w:t xml:space="preserve"> sp</w:t>
      </w:r>
      <w:r w:rsidR="00B73150">
        <w:t>p</w:t>
      </w:r>
      <w:r>
        <w:t xml:space="preserve">., </w:t>
      </w:r>
      <w:proofErr w:type="spellStart"/>
      <w:r w:rsidRPr="007831C3">
        <w:rPr>
          <w:i/>
        </w:rPr>
        <w:t>Ludwigia</w:t>
      </w:r>
      <w:proofErr w:type="spellEnd"/>
      <w:r w:rsidRPr="007831C3">
        <w:rPr>
          <w:i/>
        </w:rPr>
        <w:t xml:space="preserve"> </w:t>
      </w:r>
      <w:proofErr w:type="spellStart"/>
      <w:r w:rsidRPr="007831C3">
        <w:rPr>
          <w:i/>
        </w:rPr>
        <w:t>leptocarpa</w:t>
      </w:r>
      <w:proofErr w:type="spellEnd"/>
      <w:r>
        <w:t xml:space="preserve">, </w:t>
      </w:r>
      <w:proofErr w:type="spellStart"/>
      <w:r w:rsidRPr="007831C3">
        <w:rPr>
          <w:i/>
        </w:rPr>
        <w:t>Lycopus</w:t>
      </w:r>
      <w:proofErr w:type="spellEnd"/>
      <w:r>
        <w:t xml:space="preserve"> spp., </w:t>
      </w:r>
      <w:proofErr w:type="spellStart"/>
      <w:r w:rsidRPr="007831C3">
        <w:rPr>
          <w:i/>
        </w:rPr>
        <w:t>Orontium</w:t>
      </w:r>
      <w:proofErr w:type="spellEnd"/>
      <w:r w:rsidRPr="007831C3">
        <w:rPr>
          <w:i/>
        </w:rPr>
        <w:t xml:space="preserve"> </w:t>
      </w:r>
      <w:proofErr w:type="spellStart"/>
      <w:r w:rsidRPr="007831C3">
        <w:rPr>
          <w:i/>
        </w:rPr>
        <w:t>aquaticum</w:t>
      </w:r>
      <w:proofErr w:type="spellEnd"/>
      <w:r>
        <w:t xml:space="preserve">, </w:t>
      </w:r>
      <w:proofErr w:type="spellStart"/>
      <w:r w:rsidRPr="007831C3">
        <w:rPr>
          <w:i/>
        </w:rPr>
        <w:t>Osmunda</w:t>
      </w:r>
      <w:proofErr w:type="spellEnd"/>
      <w:r w:rsidRPr="007831C3">
        <w:rPr>
          <w:i/>
        </w:rPr>
        <w:t xml:space="preserve"> </w:t>
      </w:r>
      <w:proofErr w:type="spellStart"/>
      <w:r w:rsidRPr="007831C3">
        <w:rPr>
          <w:i/>
        </w:rPr>
        <w:t>regalis</w:t>
      </w:r>
      <w:proofErr w:type="spellEnd"/>
      <w:r>
        <w:t xml:space="preserve"> var. </w:t>
      </w:r>
      <w:proofErr w:type="spellStart"/>
      <w:r w:rsidRPr="007831C3">
        <w:rPr>
          <w:i/>
        </w:rPr>
        <w:t>spectabilis</w:t>
      </w:r>
      <w:proofErr w:type="spellEnd"/>
      <w:r>
        <w:t xml:space="preserve">, </w:t>
      </w:r>
      <w:proofErr w:type="spellStart"/>
      <w:r w:rsidRPr="007831C3">
        <w:rPr>
          <w:i/>
        </w:rPr>
        <w:t>Oxypolis</w:t>
      </w:r>
      <w:proofErr w:type="spellEnd"/>
      <w:r w:rsidRPr="007831C3">
        <w:rPr>
          <w:i/>
        </w:rPr>
        <w:t xml:space="preserve"> </w:t>
      </w:r>
      <w:proofErr w:type="spellStart"/>
      <w:r w:rsidRPr="007831C3">
        <w:rPr>
          <w:i/>
        </w:rPr>
        <w:t>rigidior</w:t>
      </w:r>
      <w:proofErr w:type="spellEnd"/>
      <w:r>
        <w:t xml:space="preserve">, </w:t>
      </w:r>
      <w:r w:rsidRPr="007831C3">
        <w:rPr>
          <w:i/>
        </w:rPr>
        <w:t xml:space="preserve">Phlox </w:t>
      </w:r>
      <w:proofErr w:type="spellStart"/>
      <w:r w:rsidRPr="007831C3">
        <w:rPr>
          <w:i/>
        </w:rPr>
        <w:t>carolina</w:t>
      </w:r>
      <w:proofErr w:type="spellEnd"/>
      <w:r>
        <w:t xml:space="preserve">, </w:t>
      </w:r>
      <w:proofErr w:type="spellStart"/>
      <w:r w:rsidRPr="007831C3">
        <w:rPr>
          <w:i/>
        </w:rPr>
        <w:t>Pityopsis</w:t>
      </w:r>
      <w:proofErr w:type="spellEnd"/>
      <w:r w:rsidRPr="007831C3">
        <w:rPr>
          <w:i/>
        </w:rPr>
        <w:t xml:space="preserve"> </w:t>
      </w:r>
      <w:proofErr w:type="spellStart"/>
      <w:r w:rsidRPr="007831C3">
        <w:rPr>
          <w:i/>
        </w:rPr>
        <w:t>graminifolia</w:t>
      </w:r>
      <w:proofErr w:type="spellEnd"/>
      <w:r>
        <w:t xml:space="preserve"> var. </w:t>
      </w:r>
      <w:proofErr w:type="spellStart"/>
      <w:r w:rsidRPr="007831C3">
        <w:rPr>
          <w:i/>
        </w:rPr>
        <w:t>latifolia</w:t>
      </w:r>
      <w:proofErr w:type="spellEnd"/>
      <w:r>
        <w:t xml:space="preserve">, </w:t>
      </w:r>
      <w:proofErr w:type="spellStart"/>
      <w:r w:rsidRPr="007831C3">
        <w:rPr>
          <w:i/>
        </w:rPr>
        <w:t>Rudbeckia</w:t>
      </w:r>
      <w:proofErr w:type="spellEnd"/>
      <w:r w:rsidRPr="007831C3">
        <w:rPr>
          <w:i/>
        </w:rPr>
        <w:t xml:space="preserve"> </w:t>
      </w:r>
      <w:proofErr w:type="spellStart"/>
      <w:r w:rsidRPr="007831C3">
        <w:rPr>
          <w:i/>
        </w:rPr>
        <w:t>laciniata</w:t>
      </w:r>
      <w:proofErr w:type="spellEnd"/>
      <w:r>
        <w:t xml:space="preserve">, and </w:t>
      </w:r>
      <w:r w:rsidRPr="007831C3">
        <w:rPr>
          <w:i/>
        </w:rPr>
        <w:t>Vernonia gigantean</w:t>
      </w:r>
      <w:r>
        <w:t xml:space="preserve"> (NatureServe 2007). </w:t>
      </w:r>
    </w:p>
    <w:p w:rsidR="00644E40" w:rsidP="00644E40" w:rsidRDefault="00644E40" w14:paraId="3F1D8E9A" w14:textId="77777777"/>
    <w:p w:rsidR="00644E40" w:rsidP="00644E40" w:rsidRDefault="00644E40" w14:paraId="6BF4710D" w14:textId="77777777">
      <w:r>
        <w:lastRenderedPageBreak/>
        <w:t>Periodically reworked gravel bars may be dominated by young black willow (</w:t>
      </w:r>
      <w:r w:rsidRPr="007831C3">
        <w:rPr>
          <w:i/>
        </w:rPr>
        <w:t xml:space="preserve">Salix </w:t>
      </w:r>
      <w:proofErr w:type="spellStart"/>
      <w:r w:rsidRPr="007831C3">
        <w:rPr>
          <w:i/>
        </w:rPr>
        <w:t>nigra</w:t>
      </w:r>
      <w:proofErr w:type="spellEnd"/>
      <w:r>
        <w:t>),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or infrequently</w:t>
      </w:r>
      <w:r w:rsidR="00B73150">
        <w:t>,</w:t>
      </w:r>
      <w:r>
        <w:t xml:space="preserve"> river birch (</w:t>
      </w:r>
      <w:r w:rsidRPr="007831C3">
        <w:rPr>
          <w:i/>
        </w:rPr>
        <w:t xml:space="preserve">Betula </w:t>
      </w:r>
      <w:proofErr w:type="spellStart"/>
      <w:r w:rsidRPr="007831C3">
        <w:rPr>
          <w:i/>
        </w:rPr>
        <w:t>nigra</w:t>
      </w:r>
      <w:proofErr w:type="spellEnd"/>
      <w:r>
        <w:t xml:space="preserve">), or they may have sparse vegetation of a wide variety of annual and perennial herbs of weedy habits. </w:t>
      </w:r>
    </w:p>
    <w:p w:rsidR="00644E40" w:rsidP="00644E40" w:rsidRDefault="00644E40" w14:paraId="1BA1E806" w14:textId="77777777"/>
    <w:p w:rsidR="00644E40" w:rsidP="00644E40" w:rsidRDefault="00644E40" w14:paraId="2D4F0207" w14:textId="77777777">
      <w:r>
        <w:t xml:space="preserve">Canebrakes occurred </w:t>
      </w:r>
      <w:proofErr w:type="gramStart"/>
      <w:r>
        <w:t>in particular locations</w:t>
      </w:r>
      <w:proofErr w:type="gramEnd"/>
      <w:r>
        <w:t xml:space="preserve"> that had easy access for fire (i.e.</w:t>
      </w:r>
      <w:r w:rsidR="00FE2884">
        <w:t>,</w:t>
      </w:r>
      <w:r>
        <w:t xml:space="preserve"> bottomlands bordered by upland flats as opposed to steep slopes) and where the uplands experienced frequent fire as the result of a combination of lightning and Native American ignitions. </w:t>
      </w:r>
    </w:p>
    <w:p w:rsidR="00644E40" w:rsidP="00644E40" w:rsidRDefault="00644E40" w14:paraId="4B0D83D5" w14:textId="77777777"/>
    <w:p w:rsidR="00644E40" w:rsidP="00644E40" w:rsidRDefault="00644E40" w14:paraId="6087728B" w14:textId="6BC07D98">
      <w:r>
        <w:t xml:space="preserve">Natural levee forests form on ridges of silt and sand deposited on stream margins during flood conditions. A levee's width is related to the abundance of ground vegetation present to </w:t>
      </w:r>
      <w:proofErr w:type="spellStart"/>
      <w:r>
        <w:t>reenforce</w:t>
      </w:r>
      <w:proofErr w:type="spellEnd"/>
      <w:r>
        <w:t xml:space="preserve"> sediment in future deposition events. They receive more light and may be dominated by stream margin specialists such as sycamore (</w:t>
      </w:r>
      <w:proofErr w:type="spellStart"/>
      <w:r w:rsidRPr="007831C3">
        <w:rPr>
          <w:i/>
        </w:rPr>
        <w:t>Platanus</w:t>
      </w:r>
      <w:proofErr w:type="spellEnd"/>
      <w:r w:rsidRPr="007831C3">
        <w:rPr>
          <w:i/>
        </w:rPr>
        <w:t xml:space="preserve"> </w:t>
      </w:r>
      <w:proofErr w:type="spellStart"/>
      <w:r w:rsidRPr="007831C3">
        <w:rPr>
          <w:i/>
        </w:rPr>
        <w:t>occidentalis</w:t>
      </w:r>
      <w:proofErr w:type="spellEnd"/>
      <w:r>
        <w:t>), willows (</w:t>
      </w:r>
      <w:r w:rsidRPr="007831C3">
        <w:rPr>
          <w:i/>
        </w:rPr>
        <w:t xml:space="preserve">Salix </w:t>
      </w:r>
      <w:proofErr w:type="spellStart"/>
      <w:r w:rsidRPr="007831C3">
        <w:rPr>
          <w:i/>
        </w:rPr>
        <w:t>nigra</w:t>
      </w:r>
      <w:proofErr w:type="spellEnd"/>
      <w:r>
        <w:t>), river birch (</w:t>
      </w:r>
      <w:r w:rsidRPr="007831C3">
        <w:rPr>
          <w:i/>
        </w:rPr>
        <w:t xml:space="preserve">Betula </w:t>
      </w:r>
      <w:proofErr w:type="spellStart"/>
      <w:r w:rsidRPr="007831C3">
        <w:rPr>
          <w:i/>
        </w:rPr>
        <w:t>nigra</w:t>
      </w:r>
      <w:proofErr w:type="spellEnd"/>
      <w:r>
        <w:t>), box elder (</w:t>
      </w:r>
      <w:r w:rsidRPr="007831C3">
        <w:rPr>
          <w:i/>
        </w:rPr>
        <w:t xml:space="preserve">Acer </w:t>
      </w:r>
      <w:proofErr w:type="spellStart"/>
      <w:r w:rsidRPr="007831C3">
        <w:rPr>
          <w:i/>
        </w:rPr>
        <w:t>negundo</w:t>
      </w:r>
      <w:proofErr w:type="spellEnd"/>
      <w:r>
        <w:t xml:space="preserve">), and </w:t>
      </w:r>
      <w:r w:rsidR="00FE2884">
        <w:t>e</w:t>
      </w:r>
      <w:r>
        <w:t>astern cottonwood (</w:t>
      </w:r>
      <w:proofErr w:type="spellStart"/>
      <w:r w:rsidRPr="007831C3">
        <w:rPr>
          <w:i/>
        </w:rPr>
        <w:t>Populus</w:t>
      </w:r>
      <w:proofErr w:type="spellEnd"/>
      <w:r w:rsidRPr="007831C3">
        <w:rPr>
          <w:i/>
        </w:rPr>
        <w:t xml:space="preserve"> </w:t>
      </w:r>
      <w:proofErr w:type="spellStart"/>
      <w:r w:rsidRPr="007831C3">
        <w:rPr>
          <w:i/>
        </w:rPr>
        <w:t>deltoides</w:t>
      </w:r>
      <w:proofErr w:type="spellEnd"/>
      <w:r>
        <w:t>). Streamside levees support a diverse flora of other bottomland graminoids and forbs.</w:t>
      </w:r>
    </w:p>
    <w:p w:rsidR="00644E40" w:rsidP="00644E40" w:rsidRDefault="00644E40" w14:paraId="47423B7A" w14:textId="77777777"/>
    <w:p w:rsidR="00644E40" w:rsidP="00644E40" w:rsidRDefault="00644E40" w14:paraId="52F09042" w14:textId="77777777">
      <w:r>
        <w:t xml:space="preserve">Open, flood-scoured </w:t>
      </w:r>
      <w:proofErr w:type="spellStart"/>
      <w:r>
        <w:t>rivershore</w:t>
      </w:r>
      <w:proofErr w:type="spellEnd"/>
      <w:r>
        <w:t xml:space="preserve"> prairies feature </w:t>
      </w:r>
      <w:proofErr w:type="spellStart"/>
      <w:r w:rsidRPr="007831C3">
        <w:rPr>
          <w:i/>
        </w:rPr>
        <w:t>Andropogon</w:t>
      </w:r>
      <w:proofErr w:type="spellEnd"/>
      <w:r w:rsidRPr="007831C3">
        <w:rPr>
          <w:i/>
        </w:rPr>
        <w:t xml:space="preserve"> </w:t>
      </w:r>
      <w:proofErr w:type="spellStart"/>
      <w:r w:rsidRPr="007831C3">
        <w:rPr>
          <w:i/>
        </w:rPr>
        <w:t>gerardii</w:t>
      </w:r>
      <w:proofErr w:type="spellEnd"/>
      <w:r>
        <w:t xml:space="preserve">, </w:t>
      </w:r>
      <w:proofErr w:type="spellStart"/>
      <w:r w:rsidRPr="007831C3">
        <w:rPr>
          <w:i/>
        </w:rPr>
        <w:t>Sorghastrum</w:t>
      </w:r>
      <w:proofErr w:type="spellEnd"/>
      <w:r w:rsidRPr="007831C3">
        <w:rPr>
          <w:i/>
        </w:rPr>
        <w:t xml:space="preserve"> </w:t>
      </w:r>
      <w:proofErr w:type="spellStart"/>
      <w:r w:rsidRPr="007831C3">
        <w:rPr>
          <w:i/>
        </w:rPr>
        <w:t>nutans</w:t>
      </w:r>
      <w:proofErr w:type="spellEnd"/>
      <w:r>
        <w:t xml:space="preserve">, </w:t>
      </w:r>
      <w:proofErr w:type="spellStart"/>
      <w:r w:rsidRPr="007831C3">
        <w:rPr>
          <w:i/>
        </w:rPr>
        <w:t>Schizachyrium</w:t>
      </w:r>
      <w:proofErr w:type="spellEnd"/>
      <w:r w:rsidRPr="007831C3">
        <w:rPr>
          <w:i/>
        </w:rPr>
        <w:t xml:space="preserve"> </w:t>
      </w:r>
      <w:proofErr w:type="spellStart"/>
      <w:r w:rsidRPr="007831C3">
        <w:rPr>
          <w:i/>
        </w:rPr>
        <w:t>scoparium</w:t>
      </w:r>
      <w:proofErr w:type="spellEnd"/>
      <w:r>
        <w:t>,</w:t>
      </w:r>
      <w:r w:rsidR="00FE2884">
        <w:t xml:space="preserve"> </w:t>
      </w:r>
      <w:proofErr w:type="spellStart"/>
      <w:r w:rsidRPr="007831C3">
        <w:rPr>
          <w:i/>
        </w:rPr>
        <w:t>Chasmanthium</w:t>
      </w:r>
      <w:proofErr w:type="spellEnd"/>
      <w:r w:rsidRPr="007831C3">
        <w:rPr>
          <w:i/>
        </w:rPr>
        <w:t xml:space="preserve"> </w:t>
      </w:r>
      <w:proofErr w:type="spellStart"/>
      <w:r w:rsidRPr="007831C3">
        <w:rPr>
          <w:i/>
        </w:rPr>
        <w:t>latifolium</w:t>
      </w:r>
      <w:proofErr w:type="spellEnd"/>
      <w:r>
        <w:t xml:space="preserve">, </w:t>
      </w:r>
      <w:proofErr w:type="spellStart"/>
      <w:r w:rsidRPr="007831C3">
        <w:rPr>
          <w:i/>
        </w:rPr>
        <w:t>Tripsacum</w:t>
      </w:r>
      <w:proofErr w:type="spellEnd"/>
      <w:r w:rsidRPr="007831C3">
        <w:rPr>
          <w:i/>
        </w:rPr>
        <w:t xml:space="preserve"> </w:t>
      </w:r>
      <w:proofErr w:type="spellStart"/>
      <w:r w:rsidRPr="007831C3">
        <w:rPr>
          <w:i/>
        </w:rPr>
        <w:t>dactyloides</w:t>
      </w:r>
      <w:proofErr w:type="spellEnd"/>
      <w:r>
        <w:t xml:space="preserve">, and/or </w:t>
      </w:r>
      <w:r w:rsidRPr="007831C3">
        <w:rPr>
          <w:i/>
        </w:rPr>
        <w:t xml:space="preserve">Panicum </w:t>
      </w:r>
      <w:proofErr w:type="spellStart"/>
      <w:r w:rsidRPr="007831C3">
        <w:rPr>
          <w:i/>
        </w:rPr>
        <w:t>virgatum</w:t>
      </w:r>
      <w:proofErr w:type="spellEnd"/>
      <w:r>
        <w:t xml:space="preserve">. </w:t>
      </w:r>
      <w:proofErr w:type="spellStart"/>
      <w:r w:rsidRPr="007831C3">
        <w:rPr>
          <w:i/>
        </w:rPr>
        <w:t>Carex</w:t>
      </w:r>
      <w:proofErr w:type="spellEnd"/>
      <w:r w:rsidRPr="007831C3">
        <w:rPr>
          <w:i/>
        </w:rPr>
        <w:t xml:space="preserve"> </w:t>
      </w:r>
      <w:proofErr w:type="spellStart"/>
      <w:r w:rsidRPr="007831C3">
        <w:rPr>
          <w:i/>
        </w:rPr>
        <w:t>torta</w:t>
      </w:r>
      <w:proofErr w:type="spellEnd"/>
      <w:r>
        <w:t xml:space="preserve"> is typical of wetter areas near the channel (NatureServe 2007).</w:t>
      </w:r>
    </w:p>
    <w:p w:rsidR="00644E40" w:rsidP="00644E40" w:rsidRDefault="00644E40" w14:paraId="71DB251E" w14:textId="77777777"/>
    <w:p w:rsidR="00644E40" w:rsidP="00644E40" w:rsidRDefault="00644E40" w14:paraId="7F2BD460" w14:textId="77777777">
      <w:r>
        <w:t xml:space="preserve">Distinctive shoals with </w:t>
      </w:r>
      <w:proofErr w:type="spellStart"/>
      <w:r w:rsidRPr="007831C3">
        <w:rPr>
          <w:i/>
        </w:rPr>
        <w:t>Hymenocallis</w:t>
      </w:r>
      <w:proofErr w:type="spellEnd"/>
      <w:r w:rsidRPr="007831C3">
        <w:rPr>
          <w:i/>
        </w:rPr>
        <w:t xml:space="preserve"> </w:t>
      </w:r>
      <w:proofErr w:type="spellStart"/>
      <w:r w:rsidRPr="007831C3">
        <w:rPr>
          <w:i/>
        </w:rPr>
        <w:t>coronaria</w:t>
      </w:r>
      <w:proofErr w:type="spellEnd"/>
      <w:r>
        <w:t xml:space="preserve"> and/or </w:t>
      </w:r>
      <w:proofErr w:type="spellStart"/>
      <w:r w:rsidRPr="007831C3">
        <w:rPr>
          <w:i/>
        </w:rPr>
        <w:t>Justicia</w:t>
      </w:r>
      <w:proofErr w:type="spellEnd"/>
      <w:r w:rsidRPr="007831C3">
        <w:rPr>
          <w:i/>
        </w:rPr>
        <w:t xml:space="preserve"> </w:t>
      </w:r>
      <w:proofErr w:type="spellStart"/>
      <w:r w:rsidRPr="007831C3">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7831C3">
        <w:rPr>
          <w:i/>
        </w:rPr>
        <w:t>Carex</w:t>
      </w:r>
      <w:proofErr w:type="spellEnd"/>
      <w:r>
        <w:t xml:space="preserve"> spp.), ferns (</w:t>
      </w:r>
      <w:proofErr w:type="spellStart"/>
      <w:r w:rsidRPr="007831C3">
        <w:rPr>
          <w:i/>
        </w:rPr>
        <w:t>Osmunda</w:t>
      </w:r>
      <w:proofErr w:type="spellEnd"/>
      <w:r w:rsidRPr="007831C3">
        <w:rPr>
          <w:i/>
        </w:rPr>
        <w:t xml:space="preserve"> </w:t>
      </w:r>
      <w:r>
        <w:t xml:space="preserve">spp.), and other herbaceous species such as </w:t>
      </w:r>
      <w:r w:rsidRPr="007831C3">
        <w:rPr>
          <w:i/>
        </w:rPr>
        <w:t xml:space="preserve">Impatiens </w:t>
      </w:r>
      <w:proofErr w:type="spellStart"/>
      <w:r w:rsidRPr="007831C3">
        <w:rPr>
          <w:i/>
        </w:rPr>
        <w:t>capensis</w:t>
      </w:r>
      <w:proofErr w:type="spellEnd"/>
      <w:r>
        <w:t xml:space="preserve"> (NatureServe 2007).</w:t>
      </w:r>
    </w:p>
    <w:p w:rsidR="00644E40" w:rsidP="00644E40" w:rsidRDefault="00644E40" w14:paraId="4F7F570B" w14:textId="77777777"/>
    <w:p w:rsidR="00644E40" w:rsidP="00644E40" w:rsidRDefault="00644E40" w14:paraId="633B17B0" w14:textId="77777777">
      <w:r>
        <w:t>Creighton also suggests silver maple (</w:t>
      </w:r>
      <w:r w:rsidRPr="007831C3">
        <w:rPr>
          <w:i/>
        </w:rPr>
        <w:t xml:space="preserve">Acer </w:t>
      </w:r>
      <w:proofErr w:type="spellStart"/>
      <w:r w:rsidRPr="007831C3">
        <w:rPr>
          <w:i/>
        </w:rPr>
        <w:t>saccharinum</w:t>
      </w:r>
      <w:proofErr w:type="spellEnd"/>
      <w:r>
        <w:t>), common hackberry (</w:t>
      </w:r>
      <w:proofErr w:type="spellStart"/>
      <w:r w:rsidRPr="007831C3">
        <w:rPr>
          <w:i/>
        </w:rPr>
        <w:t>Celtis</w:t>
      </w:r>
      <w:proofErr w:type="spellEnd"/>
      <w:r w:rsidRPr="007831C3">
        <w:rPr>
          <w:i/>
        </w:rPr>
        <w:t xml:space="preserve"> </w:t>
      </w:r>
      <w:proofErr w:type="spellStart"/>
      <w:r w:rsidRPr="007831C3">
        <w:rPr>
          <w:i/>
        </w:rPr>
        <w:t>occidentalis</w:t>
      </w:r>
      <w:proofErr w:type="spellEnd"/>
      <w:r>
        <w:t>), spicebush (</w:t>
      </w:r>
      <w:proofErr w:type="spellStart"/>
      <w:r w:rsidRPr="007831C3">
        <w:rPr>
          <w:i/>
        </w:rPr>
        <w:t>Lindera</w:t>
      </w:r>
      <w:proofErr w:type="spellEnd"/>
      <w:r>
        <w:t>), and eastern hemlock (</w:t>
      </w:r>
      <w:proofErr w:type="spellStart"/>
      <w:r w:rsidRPr="007831C3">
        <w:rPr>
          <w:i/>
        </w:rPr>
        <w:t>Tsuga</w:t>
      </w:r>
      <w:proofErr w:type="spellEnd"/>
      <w:r w:rsidRPr="007831C3">
        <w:rPr>
          <w:i/>
        </w:rPr>
        <w:t xml:space="preserve"> canadensis</w:t>
      </w:r>
      <w:r>
        <w:t>) as dominant indicator species for MZs 53, 57, 61</w:t>
      </w:r>
      <w:r w:rsidR="00FE2884">
        <w:t>,</w:t>
      </w:r>
      <w:r>
        <w:t xml:space="preserve"> and 62.</w:t>
      </w:r>
    </w:p>
    <w:p w:rsidR="00644E40" w:rsidP="00644E40" w:rsidRDefault="00644E40" w14:paraId="6D089AD8" w14:textId="77777777">
      <w:pPr>
        <w:pStyle w:val="InfoPara"/>
      </w:pPr>
      <w:r>
        <w:t>BpS Dominant and Indicator Species</w:t>
      </w:r>
    </w:p>
    <w:p>
      <w:r>
        <w:rPr>
          <w:sz w:val="16"/>
        </w:rPr>
        <w:t>Species names are from the NRCS PLANTS database. Check species codes at http://plants.usda.gov.</w:t>
      </w:r>
    </w:p>
    <w:p w:rsidR="00644E40" w:rsidP="00644E40" w:rsidRDefault="00644E40" w14:paraId="009A469F" w14:textId="77777777">
      <w:pPr>
        <w:pStyle w:val="InfoPara"/>
      </w:pPr>
      <w:r>
        <w:t>Disturbance Description</w:t>
      </w:r>
    </w:p>
    <w:p w:rsidR="00644E40" w:rsidP="00644E40" w:rsidRDefault="00644E40" w14:paraId="3993ED72" w14:textId="3C823A0E">
      <w:r>
        <w:t xml:space="preserve">Flooding -- </w:t>
      </w:r>
      <w:proofErr w:type="spellStart"/>
      <w:r>
        <w:t>Flooding</w:t>
      </w:r>
      <w:proofErr w:type="spellEnd"/>
      <w:r>
        <w:t xml:space="preserve"> is the major process affecting the vegetation, with the substrate more rapidly drained than in flat floodplain areas. The distinctive dynamics of stream flooding and protected topographic position dominate the forming of the distinctive vegetation of this system. Not </w:t>
      </w:r>
      <w:proofErr w:type="gramStart"/>
      <w:r>
        <w:t>all of</w:t>
      </w:r>
      <w:proofErr w:type="gramEnd"/>
      <w:r>
        <w:t xml:space="preserve"> the factors are well known. Gradients of most of these rivers limit floods to </w:t>
      </w:r>
      <w:proofErr w:type="gramStart"/>
      <w:r>
        <w:t>fairly short</w:t>
      </w:r>
      <w:proofErr w:type="gramEnd"/>
      <w:r>
        <w:t xml:space="preserve"> duration. Flooding is most common in the winter but may occur in other seasons</w:t>
      </w:r>
      <w:r w:rsidR="00FE2884">
        <w:t>,</w:t>
      </w:r>
      <w:r>
        <w:t xml:space="preserve"> particularly in association with hurricanes, tornados, or microbursts from thunderstorms. The sorting of plant </w:t>
      </w:r>
      <w:r>
        <w:lastRenderedPageBreak/>
        <w:t>communities by depositional landforms of different height suggest</w:t>
      </w:r>
      <w:r w:rsidR="00FE2884">
        <w:t>s</w:t>
      </w:r>
      <w:r>
        <w:t xml:space="preserve">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w:t>
      </w:r>
      <w:r w:rsidR="00FE2884">
        <w:t xml:space="preserve">1) </w:t>
      </w:r>
      <w:r>
        <w:t xml:space="preserve">occasional catastrophic floods due to beaver activity or other severe, prolonged floods and </w:t>
      </w:r>
      <w:r w:rsidR="00FE2884">
        <w:t xml:space="preserve">2) </w:t>
      </w:r>
      <w:r>
        <w:t>more frequent repeated minor flooding (i.e.</w:t>
      </w:r>
      <w:r w:rsidR="00FE2884">
        <w:t>,</w:t>
      </w:r>
      <w:r>
        <w:t xml:space="preserve"> several minor floods within a 10yr period).</w:t>
      </w:r>
    </w:p>
    <w:p w:rsidR="00644E40" w:rsidP="00644E40" w:rsidRDefault="00644E40" w14:paraId="7B090448" w14:textId="77777777">
      <w:r>
        <w:t xml:space="preserve"> </w:t>
      </w:r>
    </w:p>
    <w:p w:rsidR="00644E40" w:rsidP="00644E40" w:rsidRDefault="00644E40" w14:paraId="23F6299B" w14:textId="1B60B91F">
      <w:r>
        <w:t>Winds affect streamside forests because of wet soils, less dense soil, and trees that are shallow-rooted. Canopy tree mortality from more common windstorms would have resulted in tree</w:t>
      </w:r>
      <w:r w:rsidR="00FE2884">
        <w:t>-</w:t>
      </w:r>
      <w:r>
        <w:t>by</w:t>
      </w:r>
      <w:r w:rsidR="00FE2884">
        <w:t>-</w:t>
      </w:r>
      <w:r>
        <w:t>tree or small</w:t>
      </w:r>
      <w:r w:rsidR="00FE2884">
        <w:t>-</w:t>
      </w:r>
      <w:r>
        <w:t xml:space="preserve">group replacement. Windthrow formed the primary cause of mortality in bottomlands. Major storms or even hurricanes occurring at </w:t>
      </w:r>
      <w:r w:rsidR="00FE2884">
        <w:t>~</w:t>
      </w:r>
      <w:r>
        <w:t xml:space="preserve">20yr intervals would have impacted whole stands. Tornado tracks can be found passing across uplands and bottomlands (see one such indicated on a map of Umstead State Park, Raleigh, </w:t>
      </w:r>
      <w:r w:rsidR="00FE2884">
        <w:t>NC</w:t>
      </w:r>
      <w:r>
        <w:t xml:space="preserve">), leaving narrow swaths of felled trees. The majority of windthrow in MZs 54/59 seems to have been the result of hurricanes and hurricane-spawned tornadoes. Following Hurricane Fran in 1996, even though the Piedmont is removed from the coast by 25 to </w:t>
      </w:r>
      <w:r w:rsidR="00FE2884">
        <w:t>&gt;</w:t>
      </w:r>
      <w:r>
        <w:t>100mi, extensive windthrow occurred in middle-aged and old</w:t>
      </w:r>
      <w:r w:rsidR="00FE2884">
        <w:t>-</w:t>
      </w:r>
      <w:r>
        <w:t xml:space="preserve">growth trees in Piedmont bottomlands. Bottomland oaks, even though seemingly more sheltered, were much more heavily affected than hardwoods on adjacent uplands. Gaps as large as </w:t>
      </w:r>
      <w:r w:rsidR="00FE2884">
        <w:t>1ha</w:t>
      </w:r>
      <w:r>
        <w:t xml:space="preserve"> were seen intermixed in areas with extensive single</w:t>
      </w:r>
      <w:r w:rsidR="00FE2884">
        <w:t>-</w:t>
      </w:r>
      <w:r>
        <w:t xml:space="preserve">tree windthrow. Windthrow may also occur because of thunderstorm microbursts or tornados. </w:t>
      </w:r>
    </w:p>
    <w:p w:rsidR="00644E40" w:rsidP="00644E40" w:rsidRDefault="00644E40" w14:paraId="35A6E511" w14:textId="77777777"/>
    <w:p w:rsidR="00644E40" w:rsidP="00644E40" w:rsidRDefault="00644E40" w14:paraId="5EAE9B22" w14:textId="22017B27">
      <w:r>
        <w:t>Ice damage is an infrequent but potentially catastrophic disturbance, especially in MZs 57 and 61 and the lower</w:t>
      </w:r>
      <w:r w:rsidR="00FE2884">
        <w:t>-</w:t>
      </w:r>
      <w:r>
        <w:t xml:space="preserve">elevation portions of </w:t>
      </w:r>
      <w:r w:rsidR="00FE2884">
        <w:t>MZ</w:t>
      </w:r>
      <w:r>
        <w:t xml:space="preserve">59.                                  </w:t>
      </w:r>
    </w:p>
    <w:p w:rsidR="00644E40" w:rsidP="00644E40" w:rsidRDefault="00644E40" w14:paraId="6B825F02" w14:textId="77777777"/>
    <w:p w:rsidR="00644E40" w:rsidP="00644E40" w:rsidRDefault="00634B72" w14:paraId="0383D301" w14:textId="52D1DED7">
      <w:r>
        <w:t xml:space="preserve">Fire -- </w:t>
      </w:r>
      <w:r w:rsidR="00644E40">
        <w:t xml:space="preserve">Except in canebrake, most fires were very light surface fires, creeping in hardwood or pine litter with some thin, patchy cover of bottomland grasses. Flame lengths were mostly </w:t>
      </w:r>
      <w:r w:rsidR="00FE2884">
        <w:t>6-</w:t>
      </w:r>
      <w:r w:rsidR="00644E40">
        <w:t>12in. Even so, fire-scarred trees can be found in most small stream sites except in the wettest microsites. Stand</w:t>
      </w:r>
      <w:r w:rsidR="00FE2884">
        <w:t>-</w:t>
      </w:r>
      <w:r w:rsidR="00644E40">
        <w:t xml:space="preserve">replacement fires are almost unknown in this type. Except where Native American burning was involved, fires likely occurred primarily during drought conditions and then often only when fire spread into bottomlands from more </w:t>
      </w:r>
      <w:proofErr w:type="spellStart"/>
      <w:r w:rsidR="00644E40">
        <w:t>pyrophytic</w:t>
      </w:r>
      <w:proofErr w:type="spellEnd"/>
      <w:r w:rsidR="00644E40">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w:t>
      </w:r>
      <w:r w:rsidR="00FE2884">
        <w:t>~3-8yrs</w:t>
      </w:r>
      <w:r w:rsidR="00644E40">
        <w:t xml:space="preserve"> in streamside canebrake, streamside hardwood/canebrake, or pine</w:t>
      </w:r>
      <w:r w:rsidR="00FE2884">
        <w:t xml:space="preserve"> </w:t>
      </w:r>
      <w:r w:rsidR="00644E40">
        <w:t>to 25yrs or more in hardwood litter. Low areas having a long hydroperiod, islands, and areas protected from fire by back swamps and oxbows were virtually fire</w:t>
      </w:r>
      <w:r w:rsidR="00FE2884">
        <w:t>-</w:t>
      </w:r>
      <w:r w:rsidR="00644E40">
        <w:t xml:space="preserve">free. Fire effects were largely limited to </w:t>
      </w:r>
      <w:proofErr w:type="spellStart"/>
      <w:r w:rsidR="00644E40">
        <w:t>topkill</w:t>
      </w:r>
      <w:proofErr w:type="spellEnd"/>
      <w:r w:rsidR="00644E40">
        <w:t xml:space="preserve"> of shrubs and tree saplings </w:t>
      </w:r>
      <w:r w:rsidR="00FE2884">
        <w:t>&lt;2in</w:t>
      </w:r>
      <w:r w:rsidR="00644E40">
        <w:t xml:space="preserve"> diameter and formation of hollow trees.</w:t>
      </w:r>
    </w:p>
    <w:p w:rsidR="00644E40" w:rsidP="00644E40" w:rsidRDefault="00701A3D" w14:paraId="734289D4" w14:textId="352469B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4E40" w:rsidP="00644E40" w:rsidRDefault="00644E40" w14:paraId="58C8D731" w14:textId="77777777">
      <w:pPr>
        <w:pStyle w:val="InfoPara"/>
      </w:pPr>
      <w:r>
        <w:lastRenderedPageBreak/>
        <w:t>Scale Description</w:t>
      </w:r>
    </w:p>
    <w:p w:rsidR="00644E40" w:rsidP="00644E40" w:rsidRDefault="00644E40" w14:paraId="2BF46A76" w14:textId="77777777">
      <w:r>
        <w:t>Narrow bands or isolated pockets occur along small streams. Width depends strongly on topography.</w:t>
      </w:r>
    </w:p>
    <w:p w:rsidR="00644E40" w:rsidP="00644E40" w:rsidRDefault="00644E40" w14:paraId="41435D99" w14:textId="77777777">
      <w:pPr>
        <w:pStyle w:val="InfoPara"/>
      </w:pPr>
      <w:r>
        <w:t>Adjacency or Identification Concerns</w:t>
      </w:r>
    </w:p>
    <w:p w:rsidR="00644E40" w:rsidP="00644E40" w:rsidRDefault="00644E40" w14:paraId="506A81BC" w14:textId="63D96AC8">
      <w:r>
        <w:t xml:space="preserve">This </w:t>
      </w:r>
      <w:r w:rsidR="00FE2884">
        <w:t>Biophysical Setting (</w:t>
      </w:r>
      <w:r>
        <w:t>BpS</w:t>
      </w:r>
      <w:r w:rsidR="00FE2884">
        <w:t>)</w:t>
      </w:r>
      <w:r>
        <w:t xml:space="preserve"> does not include the broad vegetated floodplains of these and similar large, low</w:t>
      </w:r>
      <w:r w:rsidR="00FE2884">
        <w:t>-</w:t>
      </w:r>
      <w:r>
        <w:t>gradient rivers and immediate tributaries, nor the high</w:t>
      </w:r>
      <w:r w:rsidR="00FE2884">
        <w:t>-</w:t>
      </w:r>
      <w:r>
        <w:t>gradient, narrow</w:t>
      </w:r>
      <w:r w:rsidR="00FE2884">
        <w:t>,</w:t>
      </w:r>
      <w:r>
        <w:t xml:space="preserve"> small streams of the </w:t>
      </w:r>
      <w:r w:rsidR="007831C3">
        <w:t>Appalachian Mountains</w:t>
      </w:r>
      <w:r>
        <w:t xml:space="preserve">. This BpS is likely to grade into 1471 (Central Interior and Appalachian Floodplain Systems). </w:t>
      </w:r>
    </w:p>
    <w:p w:rsidR="00644E40" w:rsidP="00644E40" w:rsidRDefault="00644E40" w14:paraId="20FFEA42" w14:textId="77777777"/>
    <w:p w:rsidR="00644E40" w:rsidP="00644E40" w:rsidRDefault="00644E40" w14:paraId="14CA9B1B" w14:textId="26E2746B">
      <w:r>
        <w:t xml:space="preserve">NatureServe (2007) lists this as an aggregated system </w:t>
      </w:r>
      <w:r w:rsidR="00FE2884">
        <w:t xml:space="preserve">that </w:t>
      </w:r>
      <w:r>
        <w:t>includes the following standard ecological systems:</w:t>
      </w:r>
    </w:p>
    <w:p w:rsidR="00644E40" w:rsidP="00644E40" w:rsidRDefault="00644E40" w14:paraId="3BAD05F8" w14:textId="77777777">
      <w:r>
        <w:t>• Central Appalachian Stream and Riparian (CES202.609)</w:t>
      </w:r>
    </w:p>
    <w:p w:rsidR="00644E40" w:rsidP="00644E40" w:rsidRDefault="00644E40" w14:paraId="77CAC68B" w14:textId="77777777">
      <w:r>
        <w:t xml:space="preserve">• Cumberland </w:t>
      </w:r>
      <w:proofErr w:type="spellStart"/>
      <w:r>
        <w:t>Riverscour</w:t>
      </w:r>
      <w:proofErr w:type="spellEnd"/>
      <w:r>
        <w:t xml:space="preserve"> (CES202.036)</w:t>
      </w:r>
    </w:p>
    <w:p w:rsidR="00644E40" w:rsidP="00644E40" w:rsidRDefault="00644E40" w14:paraId="392FBF54" w14:textId="77777777">
      <w:r>
        <w:t>• South-Central Interior Small Stream and Riparian (CES202.706)</w:t>
      </w:r>
    </w:p>
    <w:p w:rsidR="00644E40" w:rsidP="00644E40" w:rsidRDefault="00644E40" w14:paraId="77CBC4AA" w14:textId="77777777">
      <w:r>
        <w:t>• Southern Piedmont Small Floodplain and Riparian Forest (CES202.323)</w:t>
      </w:r>
    </w:p>
    <w:p w:rsidR="00644E40" w:rsidP="00644E40" w:rsidRDefault="00644E40" w14:paraId="5F44B514" w14:textId="77777777">
      <w:pPr>
        <w:pStyle w:val="InfoPara"/>
      </w:pPr>
      <w:r>
        <w:t>Issues or Problems</w:t>
      </w:r>
    </w:p>
    <w:p w:rsidR="00644E40" w:rsidP="00644E40" w:rsidRDefault="00644E40" w14:paraId="69E39BE7" w14:textId="00469077">
      <w:r>
        <w:t>The conditions noted are primarily found in T</w:t>
      </w:r>
      <w:r w:rsidR="00FE2884">
        <w:t>ennessee</w:t>
      </w:r>
      <w:r>
        <w:t xml:space="preserve"> as they are most familiar to the modeler.  Other areas are likely to have similarities. The widespread introduction of Chinese privet (</w:t>
      </w:r>
      <w:r w:rsidRPr="007831C3">
        <w:rPr>
          <w:i/>
        </w:rPr>
        <w:t xml:space="preserve">Ligustrum </w:t>
      </w:r>
      <w:proofErr w:type="spellStart"/>
      <w:r w:rsidRPr="007831C3">
        <w:rPr>
          <w:i/>
        </w:rPr>
        <w:t>sinense</w:t>
      </w:r>
      <w:proofErr w:type="spellEnd"/>
      <w:r>
        <w:t xml:space="preserve">) and other </w:t>
      </w:r>
      <w:proofErr w:type="spellStart"/>
      <w:r>
        <w:t>invasives</w:t>
      </w:r>
      <w:proofErr w:type="spellEnd"/>
      <w:r>
        <w:t xml:space="preserve"> has dramatically reduced native diversity in the understory. Most occurrences of this system in N</w:t>
      </w:r>
      <w:r w:rsidR="00FE2884">
        <w:t xml:space="preserve">orth Carolina </w:t>
      </w:r>
      <w:r>
        <w:t xml:space="preserve">were cleared within the past century. </w:t>
      </w:r>
    </w:p>
    <w:p w:rsidR="00644E40" w:rsidP="00644E40" w:rsidRDefault="00644E40" w14:paraId="5BE0CC60" w14:textId="77777777"/>
    <w:p w:rsidR="00644E40" w:rsidP="00644E40" w:rsidRDefault="00644E40" w14:paraId="5A0D6873" w14:textId="77777777">
      <w:r>
        <w:t>Widespread placement of dams has extensively altered flood frequency and duration in some areas.</w:t>
      </w:r>
    </w:p>
    <w:p w:rsidR="00644E40" w:rsidP="00644E40" w:rsidRDefault="00644E40" w14:paraId="4F6CDAFE" w14:textId="77777777"/>
    <w:p w:rsidR="00644E40" w:rsidP="00644E40" w:rsidRDefault="00644E40" w14:paraId="1E1A2C99" w14:textId="3A748877">
      <w:r>
        <w:t>Modelers are uncertain of the role of ice and the prevalence of pine in this system in A</w:t>
      </w:r>
      <w:r w:rsidR="00FE2884">
        <w:t xml:space="preserve">labama </w:t>
      </w:r>
      <w:r>
        <w:t>and G</w:t>
      </w:r>
      <w:r w:rsidR="00FE2884">
        <w:t>eorgia</w:t>
      </w:r>
      <w:r>
        <w:t>.</w:t>
      </w:r>
    </w:p>
    <w:p w:rsidR="00644E40" w:rsidP="00644E40" w:rsidRDefault="00644E40" w14:paraId="6D2DB9C1" w14:textId="77777777">
      <w:pPr>
        <w:pStyle w:val="InfoPara"/>
      </w:pPr>
      <w:r>
        <w:t>Native Uncharacteristic Conditions</w:t>
      </w:r>
    </w:p>
    <w:p w:rsidR="00644E40" w:rsidP="00644E40" w:rsidRDefault="00644E40" w14:paraId="0E3C0898" w14:textId="77777777"/>
    <w:p w:rsidR="00644E40" w:rsidP="00644E40" w:rsidRDefault="00644E40" w14:paraId="30225CDA" w14:textId="77777777">
      <w:pPr>
        <w:pStyle w:val="InfoPara"/>
      </w:pPr>
      <w:r>
        <w:t>Comments</w:t>
      </w:r>
    </w:p>
    <w:p w:rsidR="00644E40" w:rsidP="00644E40" w:rsidRDefault="00644E40" w14:paraId="3150E26D" w14:textId="23A41C9E">
      <w:r>
        <w:t>Barker, Reese, and Ryan created this model based on BpS model 4614740 -- Gulf and Atlantic Coastal Plain Small Stream Riparian Systems, with substantial changes to the disturbance pathways. The modelers were most familiar with piedmont North Carolina and suggest review is needed for other areas, especially with respect to the Alabama and Georgia portions of MZ54. Literature listed is carried over from the previous model (BpS 4614740). For MZs 47 and 48, John Kirksey made minor changes to the Barker, Reese</w:t>
      </w:r>
      <w:r w:rsidR="00FE2884">
        <w:t>,</w:t>
      </w:r>
      <w:r>
        <w:t xml:space="preserve"> and Ryan models as modified/reviewed by </w:t>
      </w:r>
      <w:proofErr w:type="spellStart"/>
      <w:r>
        <w:t>Jerre</w:t>
      </w:r>
      <w:proofErr w:type="spellEnd"/>
      <w:r>
        <w:t xml:space="preserve"> Creighton.</w:t>
      </w:r>
    </w:p>
    <w:p w:rsidR="00644E40" w:rsidP="00644E40" w:rsidRDefault="00644E40" w14:paraId="070B312A" w14:textId="77777777"/>
    <w:p w:rsidR="00644E40" w:rsidP="00644E40" w:rsidRDefault="00644E40" w14:paraId="5369C943" w14:textId="2DBF63A6">
      <w:r>
        <w:t xml:space="preserve">Subsequently, during the workshop for </w:t>
      </w:r>
      <w:r w:rsidR="006B7E62">
        <w:t>MZs</w:t>
      </w:r>
      <w:r>
        <w:t xml:space="preserve"> 53, 57, 61, and 62, </w:t>
      </w:r>
      <w:proofErr w:type="spellStart"/>
      <w:r>
        <w:t>Jerre</w:t>
      </w:r>
      <w:proofErr w:type="spellEnd"/>
      <w:r>
        <w:t xml:space="preserve"> Creighton (jerre.creighton@dof.virginia.gov) reviewed the Barker et al. model and had some species </w:t>
      </w:r>
      <w:r>
        <w:lastRenderedPageBreak/>
        <w:t xml:space="preserve">composition changes, but Creighton’s model descriptions, class descriptions, </w:t>
      </w:r>
      <w:r w:rsidR="006B7E62">
        <w:t xml:space="preserve">and </w:t>
      </w:r>
      <w:r>
        <w:t>class parameters (VDDT parameters) closely matched Barker et al. with slight changes to wind/</w:t>
      </w:r>
      <w:r w:rsidR="006B7E62">
        <w:t xml:space="preserve"> </w:t>
      </w:r>
      <w:r>
        <w:t xml:space="preserve">weather/stress and options 1 </w:t>
      </w:r>
      <w:r w:rsidR="006B7E62">
        <w:t>and</w:t>
      </w:r>
      <w:r>
        <w:t xml:space="preserve"> 2 frequencies. Barker et al. always gave wind/weather/stress a frequency of .005 (200yrs) and Options 1 </w:t>
      </w:r>
      <w:r w:rsidR="006B7E62">
        <w:t>and</w:t>
      </w:r>
      <w:r>
        <w:t xml:space="preserve"> 2 frequencies of .003 (333yrs) and .01 (100yrs)</w:t>
      </w:r>
      <w:r w:rsidR="006B7E62">
        <w:t>,</w:t>
      </w:r>
      <w:r>
        <w:t xml:space="preserve"> respectively. Creighton changes the frequency of the wind/weather/stress events from class to class and Options 1</w:t>
      </w:r>
      <w:r w:rsidR="006B7E62">
        <w:t xml:space="preserve"> and </w:t>
      </w:r>
      <w:r>
        <w:t>2 are given frequencies of .005 (200yrs) and .002 (500yrs).</w:t>
      </w:r>
    </w:p>
    <w:p w:rsidR="00644E40" w:rsidP="00644E40" w:rsidRDefault="00644E40" w14:paraId="1C5AE13D" w14:textId="77777777"/>
    <w:p w:rsidR="00644E40" w:rsidP="00644E40" w:rsidRDefault="00644E40" w14:paraId="657FA917" w14:textId="2107606F">
      <w:r>
        <w:t>However, the differences between the Creighton and Barker et al. model</w:t>
      </w:r>
      <w:r w:rsidR="006B7E62">
        <w:t>s</w:t>
      </w:r>
      <w:r>
        <w:t xml:space="preserve"> </w:t>
      </w:r>
      <w:r w:rsidR="006B7E62">
        <w:t xml:space="preserve">don’t </w:t>
      </w:r>
      <w:r>
        <w:t xml:space="preserve">affect class percent outcome or fire frequency values. Both models are identical with an overall fire frequency of 169yrs. </w:t>
      </w:r>
    </w:p>
    <w:p w:rsidR="00644E40" w:rsidP="00644E40" w:rsidRDefault="00644E40" w14:paraId="6D86BF94" w14:textId="77777777"/>
    <w:p w:rsidR="00644E40" w:rsidP="00644E40" w:rsidRDefault="00644E40" w14:paraId="65708401" w14:textId="77777777">
      <w:r>
        <w:t>Therefore, the BpS model descriptions provided were those of Barker et al.</w:t>
      </w:r>
      <w:r w:rsidR="006B7E62">
        <w:t>’s</w:t>
      </w:r>
      <w:r>
        <w:t xml:space="preserve"> work with Creighton noted as a reviewer. </w:t>
      </w:r>
    </w:p>
    <w:p w:rsidR="00644E40" w:rsidP="00644E40" w:rsidRDefault="00644E40" w14:paraId="2885024A" w14:textId="77777777"/>
    <w:p w:rsidR="00644E40" w:rsidP="00644E40" w:rsidRDefault="006B7E62" w14:paraId="11B5A841" w14:textId="50B70429">
      <w:r>
        <w:t xml:space="preserve">One reviewer </w:t>
      </w:r>
      <w:r w:rsidR="00644E40">
        <w:t>would suggest</w:t>
      </w:r>
      <w:r>
        <w:t>,</w:t>
      </w:r>
      <w:r w:rsidR="00644E40">
        <w:t xml:space="preserve"> however, that this model as combined by C. Szell be used for all </w:t>
      </w:r>
      <w:r>
        <w:t>MZs</w:t>
      </w:r>
      <w:r w:rsidR="00644E40">
        <w:t xml:space="preserve"> listed.</w:t>
      </w:r>
    </w:p>
    <w:p w:rsidR="00644E40" w:rsidP="00644E40" w:rsidRDefault="00644E40" w14:paraId="01047127"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4245D" w:rsidP="00B4245D" w:rsidRDefault="00B4245D" w14:paraId="227586BD"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B4245D" w:rsidP="00B4245D" w:rsidRDefault="00B4245D" w14:paraId="5B337A82" w14:textId="77777777"/>
    <w:p w:rsidR="00B4245D" w:rsidP="00B4245D" w:rsidRDefault="00B4245D" w14:paraId="60EFBD78" w14:textId="77777777">
      <w:pPr>
        <w:pStyle w:val="SClassInfoPara"/>
      </w:pPr>
      <w:r>
        <w:t>Indicator Species</w:t>
      </w:r>
    </w:p>
    <w:p w:rsidR="00B4245D" w:rsidP="00B4245D" w:rsidRDefault="00B4245D" w14:paraId="0F1E3EA8" w14:textId="77777777"/>
    <w:p w:rsidR="00B4245D" w:rsidP="00B4245D" w:rsidRDefault="00B4245D" w14:paraId="16566B28" w14:textId="77777777">
      <w:pPr>
        <w:pStyle w:val="SClassInfoPara"/>
      </w:pPr>
      <w:r>
        <w:t>Description</w:t>
      </w:r>
    </w:p>
    <w:p w:rsidR="00B4245D" w:rsidP="00B4245D" w:rsidRDefault="00B4245D" w14:paraId="0C5992E2" w14:textId="182779EE">
      <w:r>
        <w:t>Tree fall gaps with saplings and small trees up to 30cm DBH. Potential canopy species are typically mixed with sub</w:t>
      </w:r>
      <w:r w:rsidR="006B7E62">
        <w:t>-</w:t>
      </w:r>
      <w:r>
        <w:t>canopy species and herbs and an occasionally short-lived early successional species such as willow (</w:t>
      </w:r>
      <w:r w:rsidRPr="007831C3">
        <w:rPr>
          <w:i/>
        </w:rPr>
        <w:t xml:space="preserve">Salix </w:t>
      </w:r>
      <w:proofErr w:type="spellStart"/>
      <w:r w:rsidRPr="007831C3">
        <w:rPr>
          <w:i/>
        </w:rPr>
        <w:t>nigra</w:t>
      </w:r>
      <w:proofErr w:type="spellEnd"/>
      <w:r>
        <w:t>) or river birch (</w:t>
      </w:r>
      <w:r w:rsidRPr="007831C3">
        <w:rPr>
          <w:i/>
        </w:rPr>
        <w:t xml:space="preserve">Betula </w:t>
      </w:r>
      <w:proofErr w:type="spellStart"/>
      <w:r w:rsidRPr="007831C3">
        <w:rPr>
          <w:i/>
        </w:rPr>
        <w:t>nigra</w:t>
      </w:r>
      <w:proofErr w:type="spellEnd"/>
      <w:r>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6364A82A" w14:textId="77777777"/>
    <w:p w:rsidR="00B4245D" w:rsidP="00B4245D" w:rsidRDefault="00B4245D" w14:paraId="279438B6" w14:textId="77777777"/>
    <w:p>
      <w:r>
        <w:rPr>
          <w:i/>
          <w:u w:val="single"/>
        </w:rPr>
        <w:t>Maximum Tree Size Class</w:t>
      </w:r>
      <w:br/>
      <w:r>
        <w:t>Pole 5-9" DBH</w:t>
      </w:r>
    </w:p>
    <w:p w:rsidR="00B4245D" w:rsidP="00B4245D" w:rsidRDefault="00B4245D" w14:paraId="7C5075B4"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B4245D" w:rsidP="00B4245D" w:rsidRDefault="00B4245D" w14:paraId="1974954E" w14:textId="77777777"/>
    <w:p w:rsidR="00B4245D" w:rsidP="00B4245D" w:rsidRDefault="00B4245D" w14:paraId="289093A6" w14:textId="77777777">
      <w:pPr>
        <w:pStyle w:val="SClassInfoPara"/>
      </w:pPr>
      <w:r>
        <w:t>Indicator Species</w:t>
      </w:r>
    </w:p>
    <w:p w:rsidR="00B4245D" w:rsidP="00B4245D" w:rsidRDefault="00B4245D" w14:paraId="3CF10CD6" w14:textId="77777777"/>
    <w:p w:rsidR="00B4245D" w:rsidP="00B4245D" w:rsidRDefault="00B4245D" w14:paraId="06865213" w14:textId="77777777">
      <w:pPr>
        <w:pStyle w:val="SClassInfoPara"/>
      </w:pPr>
      <w:r>
        <w:t>Description</w:t>
      </w:r>
    </w:p>
    <w:p w:rsidR="00B4245D" w:rsidP="00B4245D" w:rsidRDefault="00B4245D" w14:paraId="6A075EB1" w14:textId="0D2E23FE">
      <w:r>
        <w:t xml:space="preserve">Old tree </w:t>
      </w:r>
      <w:proofErr w:type="gramStart"/>
      <w:r>
        <w:t>fall</w:t>
      </w:r>
      <w:proofErr w:type="gramEnd"/>
      <w:r>
        <w:t xml:space="preserve"> gaps and other disturbed areas with closed canopy ranging from 30-70cm DBH. Shade</w:t>
      </w:r>
      <w:r w:rsidR="006B7E62">
        <w:t>-</w:t>
      </w:r>
      <w:r>
        <w:t>tolerant species in the understory. Occasionally with a pine</w:t>
      </w:r>
      <w:r w:rsidR="006B7E62">
        <w:t>-</w:t>
      </w:r>
      <w:r>
        <w:t xml:space="preserve">dominated overstory.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37C8AA8E" w14:textId="77777777"/>
    <w:p>
      <w:r>
        <w:rPr>
          <w:i/>
          <w:u w:val="single"/>
        </w:rPr>
        <w:t>Maximum Tree Size Class</w:t>
      </w:r>
      <w:br/>
      <w:r>
        <w:t>Medium 9-21" DBH</w:t>
      </w:r>
    </w:p>
    <w:p w:rsidR="00B4245D" w:rsidP="00B4245D" w:rsidRDefault="00B4245D" w14:paraId="2843E5E6"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B4245D" w:rsidP="00B4245D" w:rsidRDefault="00B4245D" w14:paraId="24DB2B6C" w14:textId="77777777"/>
    <w:p w:rsidR="00B4245D" w:rsidP="00B4245D" w:rsidRDefault="00B4245D" w14:paraId="071D98DE" w14:textId="77777777">
      <w:pPr>
        <w:pStyle w:val="SClassInfoPara"/>
      </w:pPr>
      <w:r>
        <w:t>Indicator Species</w:t>
      </w:r>
    </w:p>
    <w:p w:rsidR="00B4245D" w:rsidP="00B4245D" w:rsidRDefault="00B4245D" w14:paraId="5163184D" w14:textId="77777777"/>
    <w:p w:rsidR="00B4245D" w:rsidP="00B4245D" w:rsidRDefault="00B4245D" w14:paraId="61A818F6" w14:textId="77777777">
      <w:pPr>
        <w:pStyle w:val="SClassInfoPara"/>
      </w:pPr>
      <w:r>
        <w:t>Description</w:t>
      </w:r>
    </w:p>
    <w:p w:rsidR="00B4245D" w:rsidP="00B4245D" w:rsidRDefault="00B4245D" w14:paraId="08D29127" w14:textId="3E276CBD">
      <w:r>
        <w:t xml:space="preserve">Similar overstory but without well-developed </w:t>
      </w:r>
      <w:proofErr w:type="spellStart"/>
      <w:r>
        <w:t>midstory</w:t>
      </w:r>
      <w:proofErr w:type="spellEnd"/>
      <w:r>
        <w:t xml:space="preserve"> or understory. Grasses will also be present. Occasionally with a pine</w:t>
      </w:r>
      <w:r w:rsidR="006B7E62">
        <w:t>-</w:t>
      </w:r>
      <w:r>
        <w:t xml:space="preserve">dominated overstory.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(reversed in the VDDT model). Stand-replacing wind and/or ice damage (hurricanes, tornados, and ice storms) would occur. Light, creeping surface fire is likely. Replacement fire is likely only in extremely dry years.</w:t>
      </w:r>
    </w:p>
    <w:p w:rsidR="00B4245D" w:rsidP="00B4245D" w:rsidRDefault="00B4245D" w14:paraId="11173B58" w14:textId="77777777"/>
    <w:p>
      <w:r>
        <w:rPr>
          <w:i/>
          <w:u w:val="single"/>
        </w:rPr>
        <w:t>Maximum Tree Size Class</w:t>
      </w:r>
      <w:br/>
      <w:r>
        <w:t>Medium 9-21" DBH</w:t>
      </w:r>
    </w:p>
    <w:p w:rsidR="00B4245D" w:rsidP="00B4245D" w:rsidRDefault="00B4245D" w14:paraId="434C5EF5" w14:textId="77777777">
      <w:pPr>
        <w:pStyle w:val="InfoPara"/>
        <w:pBdr>
          <w:top w:val="single" w:color="auto" w:sz="4" w:space="1"/>
        </w:pBdr>
      </w:pPr>
      <w:r>
        <w:t>Class D</w:t>
      </w:r>
      <w:r>
        <w:tab/>
        <w:t>38</w:t>
      </w:r>
      <w:r w:rsidR="002A3B10">
        <w:tab/>
      </w:r>
      <w:r w:rsidR="002A3B10">
        <w:tab/>
      </w:r>
      <w:r w:rsidR="002A3B10">
        <w:tab/>
      </w:r>
      <w:r w:rsidR="002A3B10">
        <w:tab/>
      </w:r>
      <w:r w:rsidR="004F7795">
        <w:t>Late Development 1 - Open</w:t>
      </w:r>
    </w:p>
    <w:p w:rsidR="00B4245D" w:rsidP="00B4245D" w:rsidRDefault="00B4245D" w14:paraId="39D239B0" w14:textId="77777777"/>
    <w:p w:rsidR="00B4245D" w:rsidP="00B4245D" w:rsidRDefault="00B4245D" w14:paraId="50FBFA64" w14:textId="77777777">
      <w:pPr>
        <w:pStyle w:val="SClassInfoPara"/>
      </w:pPr>
      <w:r>
        <w:t>Indicator Species</w:t>
      </w:r>
    </w:p>
    <w:p w:rsidR="00B4245D" w:rsidP="00B4245D" w:rsidRDefault="00B4245D" w14:paraId="0F84B52D" w14:textId="77777777"/>
    <w:p w:rsidR="00B4245D" w:rsidP="00B4245D" w:rsidRDefault="00B4245D" w14:paraId="71273D29" w14:textId="77777777">
      <w:pPr>
        <w:pStyle w:val="SClassInfoPara"/>
      </w:pPr>
      <w:r>
        <w:t>Description</w:t>
      </w:r>
    </w:p>
    <w:p w:rsidR="00B4245D" w:rsidP="00B4245D" w:rsidRDefault="00B4245D" w14:paraId="0962487B" w14:textId="77777777">
      <w:r>
        <w:t xml:space="preserve">More of a closed canopy than C with minimal </w:t>
      </w:r>
      <w:proofErr w:type="spellStart"/>
      <w:r>
        <w:t>midstory</w:t>
      </w:r>
      <w:proofErr w:type="spellEnd"/>
      <w:r>
        <w:t xml:space="preserve"> and understory shrubs and grasses. More shrubs and less grass than C.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1A835075" w14:textId="77777777"/>
    <w:p>
      <w:r>
        <w:rPr>
          <w:i/>
          <w:u w:val="single"/>
        </w:rPr>
        <w:t>Maximum Tree Size Class</w:t>
      </w:r>
      <w:br/>
      <w:r>
        <w:t>Large 21-33" DBH</w:t>
      </w:r>
    </w:p>
    <w:p w:rsidR="00B4245D" w:rsidP="00B4245D" w:rsidRDefault="00B4245D" w14:paraId="3AB24DB4"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B4245D" w:rsidP="00B4245D" w:rsidRDefault="00B4245D" w14:paraId="76C1042A" w14:textId="77777777"/>
    <w:p w:rsidR="00B4245D" w:rsidP="00B4245D" w:rsidRDefault="00B4245D" w14:paraId="65C9AD1A" w14:textId="77777777">
      <w:pPr>
        <w:pStyle w:val="SClassInfoPara"/>
      </w:pPr>
      <w:r>
        <w:t>Indicator Species</w:t>
      </w:r>
    </w:p>
    <w:p w:rsidR="00B4245D" w:rsidP="00B4245D" w:rsidRDefault="00B4245D" w14:paraId="7CC96C02" w14:textId="77777777"/>
    <w:p w:rsidR="00B4245D" w:rsidP="00B4245D" w:rsidRDefault="00B4245D" w14:paraId="564177FE" w14:textId="77777777">
      <w:pPr>
        <w:pStyle w:val="SClassInfoPara"/>
      </w:pPr>
      <w:r>
        <w:t>Description</w:t>
      </w:r>
    </w:p>
    <w:p w:rsidR="00B4245D" w:rsidP="00B4245D" w:rsidRDefault="00B4245D" w14:paraId="28A54170" w14:textId="0983619C">
      <w:r>
        <w:t>Closed hardwood canopy. Extensive shade</w:t>
      </w:r>
      <w:r w:rsidR="006B7E62">
        <w:t>-</w:t>
      </w:r>
      <w:r>
        <w:t xml:space="preserve">tolerant shrub understory and </w:t>
      </w:r>
      <w:proofErr w:type="spellStart"/>
      <w:r>
        <w:t>midstory</w:t>
      </w:r>
      <w:proofErr w:type="spellEnd"/>
      <w:r>
        <w:t xml:space="preserve">. Major (stand-replacing) floods (Optional 1) would occur from beaver activity or a major storm event. Repeated minor flooding (Optional 2) that would </w:t>
      </w:r>
      <w:proofErr w:type="gramStart"/>
      <w:r>
        <w:t>open up</w:t>
      </w:r>
      <w:proofErr w:type="gramEnd"/>
      <w:r>
        <w:t xml:space="preserve"> the </w:t>
      </w:r>
      <w:proofErr w:type="spellStart"/>
      <w:r>
        <w:t>midstory</w:t>
      </w:r>
      <w:proofErr w:type="spellEnd"/>
      <w:r>
        <w:t xml:space="preserve"> would occur. Stand-replacing wind and/or ice damage (hurricanes, tornados, and ice storms) would occur. Light, creeping surface fire is likely. Replacement fire is likely only in extremely dry years.</w:t>
      </w:r>
    </w:p>
    <w:p w:rsidR="00B4245D" w:rsidP="00B4245D" w:rsidRDefault="00B4245D" w14:paraId="66CC2A52"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Major stand replacing floods</w:t>
      </w:r>
    </w:p>
    <w:p>
      <w:r>
        <w:t>Optional 2: repeated minor flooding</w:t>
      </w:r>
    </w:p>
    <w:p>
      <w:r>
        <w:t/>
      </w:r>
    </w:p>
    <w:p>
      <w:pPr>
        <w:pStyle w:val="ReportSection"/>
      </w:pPr>
      <w:r>
        <w:t>References</w:t>
      </w:r>
    </w:p>
    <w:p>
      <w:r>
        <w:t/>
      </w:r>
    </w:p>
    <w:p w:rsidR="00644E40" w:rsidP="00644E40" w:rsidRDefault="00644E40" w14:paraId="77FB09CF" w14:textId="77777777">
      <w:r>
        <w:t>Batista, W.B. and W.J. Platt. 2003. Tree population responses to hurricane disturbance:</w:t>
      </w:r>
    </w:p>
    <w:p w:rsidR="00644E40" w:rsidP="00644E40" w:rsidRDefault="00644E40" w14:paraId="74B447DA" w14:textId="77777777">
      <w:r>
        <w:t>syndromes in a south-eastern USA old-growth forest. Journal of Ecology 91:197-212.</w:t>
      </w:r>
    </w:p>
    <w:p w:rsidR="00644E40" w:rsidP="00644E40" w:rsidRDefault="00644E40" w14:paraId="43356790" w14:textId="77777777"/>
    <w:p w:rsidR="00644E40" w:rsidP="00644E40" w:rsidRDefault="00644E40" w14:paraId="72D2D268" w14:textId="77777777">
      <w:r>
        <w:t xml:space="preserve">Brody, M., W. Conner, L. Pearlstine and W. Kitchens. 1989. 991-1004. In: </w:t>
      </w:r>
      <w:proofErr w:type="spellStart"/>
      <w:r>
        <w:t>Sharitz</w:t>
      </w:r>
      <w:proofErr w:type="spellEnd"/>
      <w:r>
        <w:t>, R.R. and J.W. Gibbons, eds. Freshwater wetlands and wildlife: DOE symposium series No. 61. USDOE Office of Scientific and Technical Information, Oak Ridge, TN.</w:t>
      </w:r>
    </w:p>
    <w:p w:rsidR="00644E40" w:rsidP="00644E40" w:rsidRDefault="00644E40" w14:paraId="1CDECA7B" w14:textId="77777777"/>
    <w:p w:rsidR="00644E40" w:rsidP="00644E40" w:rsidRDefault="00644E40" w14:paraId="2A0A9D56" w14:textId="77777777">
      <w:r>
        <w:t xml:space="preserve">Brown, J.K. and J. </w:t>
      </w:r>
      <w:proofErr w:type="spellStart"/>
      <w:r>
        <w:t>Kapler</w:t>
      </w:r>
      <w:proofErr w:type="spellEnd"/>
      <w:r>
        <w:t xml:space="preserve"> Smith, eds. 2000. Wildland fire in ecosystems: effects of fire on flora. Gen. Tech. Rep. RMRS-GTR-42. </w:t>
      </w:r>
      <w:proofErr w:type="spellStart"/>
      <w:r>
        <w:t>vol</w:t>
      </w:r>
      <w:proofErr w:type="spellEnd"/>
      <w:r>
        <w:t xml:space="preserve"> 2. Ogden, UT: USDA Forest Service, Rocky Mountain Research Station. 257 pp.</w:t>
      </w:r>
    </w:p>
    <w:p w:rsidR="00644E40" w:rsidP="00644E40" w:rsidRDefault="00644E40" w14:paraId="7442BF1C" w14:textId="77777777"/>
    <w:p w:rsidR="00644E40" w:rsidP="00644E40" w:rsidRDefault="00644E40" w14:paraId="3FAA9154" w14:textId="77777777">
      <w:r>
        <w:t>Devall, M.S. 1998. An interim old-growth definition for cypress-tupelo communities in the Southeast. USDA Forest Service GTR-SRS 19.</w:t>
      </w:r>
    </w:p>
    <w:p w:rsidR="00644E40" w:rsidP="00644E40" w:rsidRDefault="00644E40" w14:paraId="0D961C9C" w14:textId="77777777"/>
    <w:p w:rsidR="00644E40" w:rsidP="00644E40" w:rsidRDefault="00644E40" w14:paraId="52D43F06" w14:textId="77777777">
      <w:proofErr w:type="spellStart"/>
      <w:r>
        <w:t>Ewel</w:t>
      </w:r>
      <w:proofErr w:type="spellEnd"/>
      <w:r>
        <w:t>, K.C. 1995. Fire in cypress swamps in the southeastern United States. 111-116. In: Cerulean, S.I. and R.T. Engstrom, eds. Tall Timbers Research Station Fire Ecology Conference Proceedings. Tall Timbers Research Station, Inc., Tallahassee, FL.</w:t>
      </w:r>
    </w:p>
    <w:p w:rsidR="00644E40" w:rsidP="00644E40" w:rsidRDefault="00644E40" w14:paraId="3382A56B" w14:textId="77777777"/>
    <w:p w:rsidR="00644E40" w:rsidP="00644E40" w:rsidRDefault="00644E40" w14:paraId="3610C45A" w14:textId="77777777">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644E40" w:rsidP="00644E40" w:rsidRDefault="00644E40" w14:paraId="3C49794D" w14:textId="77777777"/>
    <w:p w:rsidR="00644E40" w:rsidP="00644E40" w:rsidRDefault="00644E40" w14:paraId="69BF592F" w14:textId="77777777">
      <w:r>
        <w:t xml:space="preserve">Frost, Cecil C. 1995. </w:t>
      </w:r>
      <w:proofErr w:type="spellStart"/>
      <w:r>
        <w:t>Presettlement</w:t>
      </w:r>
      <w:proofErr w:type="spellEnd"/>
      <w:r>
        <w:t xml:space="preserve"> fire regimes in southeastern marshes, peatlands and swamps. 39-60. In: Cerulean, Susan I. and R. Todd Engstrom, eds. Fire in wetlands: a management perspective. Proc. Tall Timbers Fire Ecol. Conf. No. 19.</w:t>
      </w:r>
    </w:p>
    <w:p w:rsidR="00644E40" w:rsidP="00644E40" w:rsidRDefault="00644E40" w14:paraId="6CCD5496" w14:textId="77777777"/>
    <w:p w:rsidR="00644E40" w:rsidP="00644E40" w:rsidRDefault="00644E40" w14:paraId="1C32E9A4" w14:textId="77777777">
      <w:r>
        <w:t>Hodges, J.D. 1997. Development and ecology of bottomland hardwood sites. Forest Ecology and Management 90(2-3):117-125.</w:t>
      </w:r>
    </w:p>
    <w:p w:rsidR="00644E40" w:rsidP="00644E40" w:rsidRDefault="00644E40" w14:paraId="683A08D3" w14:textId="77777777"/>
    <w:p w:rsidR="00644E40" w:rsidP="00644E40" w:rsidRDefault="00644E40" w14:paraId="15717519" w14:textId="77777777">
      <w:r>
        <w:t xml:space="preserve">Jones, R.H. and R.R. </w:t>
      </w:r>
      <w:proofErr w:type="spellStart"/>
      <w:r>
        <w:t>Sharitz</w:t>
      </w:r>
      <w:proofErr w:type="spellEnd"/>
      <w:r>
        <w:t>. 1990. Dynamics of advance regeneration in four South Carolina bottomland hardwood forests. 567-578.In: Sixth Biennial Southern Silvicultural Research Conference, Memphis, TN, Oct. 30-Nov. 1, 1990.</w:t>
      </w:r>
    </w:p>
    <w:p w:rsidR="00644E40" w:rsidP="00644E40" w:rsidRDefault="00644E40" w14:paraId="3CA60FE2" w14:textId="77777777"/>
    <w:p w:rsidR="00644E40" w:rsidP="00644E40" w:rsidRDefault="00644E40" w14:paraId="49BC15BC" w14:textId="77777777">
      <w:proofErr w:type="spellStart"/>
      <w:r>
        <w:t>Kaufert</w:t>
      </w:r>
      <w:proofErr w:type="spellEnd"/>
      <w:r>
        <w:t>, F.H. 1933. Fire and decay injury in the southern bottomland hardwoods. Journal of Forestry 31:64-67.</w:t>
      </w:r>
    </w:p>
    <w:p w:rsidR="00644E40" w:rsidP="00644E40" w:rsidRDefault="00644E40" w14:paraId="4F9AB5D2" w14:textId="77777777"/>
    <w:p w:rsidR="00644E40" w:rsidP="00644E40" w:rsidRDefault="00644E40" w14:paraId="7D3E2209" w14:textId="77777777">
      <w:proofErr w:type="spellStart"/>
      <w:r>
        <w:t>Kellison</w:t>
      </w:r>
      <w:proofErr w:type="spellEnd"/>
      <w:r>
        <w:t xml:space="preserve">, R.C. and M.J. Young. 1997. The bottomland hardwood forest of the southern United States. Forest Ecology and Management 90(2-3):101-115. </w:t>
      </w:r>
    </w:p>
    <w:p w:rsidR="00644E40" w:rsidP="00644E40" w:rsidRDefault="00644E40" w14:paraId="53ACB0EC" w14:textId="77777777"/>
    <w:p w:rsidR="00644E40" w:rsidP="00644E40" w:rsidRDefault="00644E40" w14:paraId="230C3F1A" w14:textId="77777777">
      <w:r>
        <w:t xml:space="preserve">Kennedy, H.E. and G.J. </w:t>
      </w:r>
      <w:proofErr w:type="spellStart"/>
      <w:r>
        <w:t>Nowacki</w:t>
      </w:r>
      <w:proofErr w:type="spellEnd"/>
      <w:r>
        <w:t>. 1997. An old-growth definition for seasonally wet oak hardwood woodlands. USDA Forest Service GTR SRS-8.</w:t>
      </w:r>
    </w:p>
    <w:p w:rsidR="00644E40" w:rsidP="00644E40" w:rsidRDefault="00644E40" w14:paraId="27DD9B78" w14:textId="77777777"/>
    <w:p w:rsidR="00644E40" w:rsidP="00644E40" w:rsidRDefault="00644E40" w14:paraId="7BA207F5" w14:textId="77777777">
      <w:r>
        <w:t xml:space="preserve">Lederer, John. 1672 [1966] The Discoveries of John Lederer. Talbot, Sir William, ed. </w:t>
      </w:r>
      <w:proofErr w:type="spellStart"/>
      <w:r>
        <w:t>Readex</w:t>
      </w:r>
      <w:proofErr w:type="spellEnd"/>
      <w:r>
        <w:t xml:space="preserve"> Microprint, 1966</w:t>
      </w:r>
    </w:p>
    <w:p w:rsidR="00644E40" w:rsidP="00644E40" w:rsidRDefault="00644E40" w14:paraId="12183925" w14:textId="77777777"/>
    <w:p w:rsidR="00644E40" w:rsidP="00644E40" w:rsidRDefault="00644E40" w14:paraId="4654ECB9" w14:textId="77777777">
      <w:r>
        <w:t>Lentz, G.H. 1931. Forest fires in the Mississippi bottomlands. Journal of Forestry 29:831-832.</w:t>
      </w:r>
    </w:p>
    <w:p w:rsidR="00644E40" w:rsidP="00644E40" w:rsidRDefault="00644E40" w14:paraId="430A5C75" w14:textId="77777777"/>
    <w:p w:rsidR="00644E40" w:rsidP="00644E40" w:rsidRDefault="00644E40" w14:paraId="7F89D9E1"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90(2-3):93-100. </w:t>
      </w:r>
    </w:p>
    <w:p w:rsidR="00644E40" w:rsidP="00644E40" w:rsidRDefault="00644E40" w14:paraId="667883B9" w14:textId="77777777"/>
    <w:p w:rsidR="00644E40" w:rsidP="00644E40" w:rsidRDefault="00644E40" w14:paraId="38623B21" w14:textId="77777777">
      <w:r>
        <w:t>Logan, John H. 1859. A history of the upper country of South Carolina. Vol. I (Vol. II never pub.) S.G. Courtenay and Co., Charleston, SC. 521 pp.</w:t>
      </w:r>
    </w:p>
    <w:p w:rsidR="00644E40" w:rsidP="00644E40" w:rsidRDefault="00644E40" w14:paraId="2B83428C" w14:textId="77777777"/>
    <w:p w:rsidR="00644E40" w:rsidP="00644E40" w:rsidRDefault="00644E40" w14:paraId="659CBB5D" w14:textId="77777777">
      <w:r>
        <w:lastRenderedPageBreak/>
        <w:t>McWilliams, W.H. and J. F. Rosson, Jr. 1990. composition and vulnerability of bottomland hardwood forests of the Coastal Plain Province in the south central United States. Forest Ecology and Management 33:485-501.</w:t>
      </w:r>
    </w:p>
    <w:p w:rsidR="00644E40" w:rsidP="00644E40" w:rsidRDefault="00644E40" w14:paraId="48CCDC11" w14:textId="77777777"/>
    <w:p w:rsidR="00644E40" w:rsidP="00644E40" w:rsidRDefault="00644E40" w14:paraId="7623469F" w14:textId="77777777">
      <w:r>
        <w:t xml:space="preserve">Monk, C.D., D.W. </w:t>
      </w:r>
      <w:proofErr w:type="spellStart"/>
      <w:r>
        <w:t>Imm</w:t>
      </w:r>
      <w:proofErr w:type="spellEnd"/>
      <w:r>
        <w:t xml:space="preserve">, R.L. Potter and G.G. Parker. 1989. A classification of the deciduous forest of eastern North America. Vegetation 80:167-181. </w:t>
      </w:r>
    </w:p>
    <w:p w:rsidR="00644E40" w:rsidP="00644E40" w:rsidRDefault="00644E40" w14:paraId="425948C8" w14:textId="77777777"/>
    <w:p w:rsidR="00644E40" w:rsidP="00644E40" w:rsidRDefault="00644E40" w14:paraId="764A06C8" w14:textId="77777777">
      <w:r>
        <w:t>NatureServe. 2004. International Ecological Classification Standard: Terrestrial Ecological Classifications – Piedmont (Ecoregion 52). NatureServe Central Databases. Arlington, VA. U.S.A. Data current as of May 2004.</w:t>
      </w:r>
    </w:p>
    <w:p w:rsidR="00644E40" w:rsidP="00644E40" w:rsidRDefault="00644E40" w14:paraId="10F3169A" w14:textId="77777777"/>
    <w:p w:rsidR="00644E40" w:rsidP="00644E40" w:rsidRDefault="00644E40" w14:paraId="58B6D3CE" w14:textId="77777777">
      <w:r>
        <w:t>NatureServe. 2007. International Ecological Classification Standard: Terrestrial Ecological Classifications. NatureServe Central Databases. Arlington, VA, USA. Data current as of 15 April 2007.</w:t>
      </w:r>
    </w:p>
    <w:p w:rsidR="00644E40" w:rsidP="00644E40" w:rsidRDefault="00644E40" w14:paraId="78E87913" w14:textId="77777777"/>
    <w:p w:rsidR="00644E40" w:rsidP="00644E40" w:rsidRDefault="00644E40" w14:paraId="0979B5AF"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644E40" w:rsidP="00644E40" w:rsidRDefault="00644E40" w14:paraId="1D3B9DB8" w14:textId="77777777">
      <w:r>
        <w:t xml:space="preserve">Silviculture. In: </w:t>
      </w:r>
      <w:proofErr w:type="spellStart"/>
      <w:r>
        <w:t>Verry</w:t>
      </w:r>
      <w:proofErr w:type="spellEnd"/>
      <w:r>
        <w:t>, E.S., J.W. Hornbeck and C.A. Dolloff, eds. Riparian management in forests of the continental Eastern United States. Lewis Publishers.</w:t>
      </w:r>
    </w:p>
    <w:p w:rsidR="00644E40" w:rsidP="00644E40" w:rsidRDefault="00644E40" w14:paraId="131E5697" w14:textId="77777777"/>
    <w:p w:rsidR="00644E40" w:rsidP="00644E40" w:rsidRDefault="00644E40" w14:paraId="0DECA1EB" w14:textId="77777777">
      <w:r>
        <w:t>Runkle, J.R. 1981. Gap regeneration in some old-growth forests of the eastern United States. Ecology 62:1041-1051.</w:t>
      </w:r>
    </w:p>
    <w:p w:rsidR="00644E40" w:rsidP="00644E40" w:rsidRDefault="00644E40" w14:paraId="4A0C7DA7" w14:textId="77777777"/>
    <w:p w:rsidR="00644E40" w:rsidP="00644E40" w:rsidRDefault="00644E40" w14:paraId="5C3D3BD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644E40" w:rsidP="00644E40" w:rsidRDefault="00644E40" w14:paraId="342EA970" w14:textId="77777777"/>
    <w:p w:rsidR="00644E40" w:rsidP="00644E40" w:rsidRDefault="00644E40" w14:paraId="7D26F5D7" w14:textId="77777777">
      <w:proofErr w:type="spellStart"/>
      <w:r>
        <w:t>Sharitz</w:t>
      </w:r>
      <w:proofErr w:type="spellEnd"/>
      <w:r>
        <w:t xml:space="preserve">, R.R. and W.J. </w:t>
      </w:r>
      <w:proofErr w:type="spellStart"/>
      <w:r>
        <w:t>Mitsch</w:t>
      </w:r>
      <w:proofErr w:type="spellEnd"/>
      <w:r>
        <w:t xml:space="preserve">. 1993. Southern floodplain forests. 311-371. In: Martin, W.H., S.G. Boyce and A.C. </w:t>
      </w:r>
      <w:proofErr w:type="spellStart"/>
      <w:r>
        <w:t>Echternacht</w:t>
      </w:r>
      <w:proofErr w:type="spellEnd"/>
      <w:r>
        <w:t>, eds. Biodiversity of the Southeastern United States. John Wiley and Sons, New York, NY.</w:t>
      </w:r>
    </w:p>
    <w:p w:rsidR="00644E40" w:rsidP="00644E40" w:rsidRDefault="00644E40" w14:paraId="5AB2363C" w14:textId="77777777"/>
    <w:p w:rsidR="00644E40" w:rsidP="00644E40" w:rsidRDefault="00644E40" w14:paraId="01D782D4" w14:textId="77777777">
      <w:r>
        <w:t>Smith, L. 1988. The natural communities of Louisiana. Louisiana Department of Wildlife and Fisheries, Baton Rouge, LA.</w:t>
      </w:r>
    </w:p>
    <w:p w:rsidR="00644E40" w:rsidP="00644E40" w:rsidRDefault="00644E40" w14:paraId="43C2A920" w14:textId="77777777"/>
    <w:p w:rsidR="00644E40" w:rsidP="00644E40" w:rsidRDefault="00644E40" w14:paraId="1DDF0D9E" w14:textId="77777777">
      <w:proofErr w:type="spellStart"/>
      <w:r>
        <w:t>Stanturf</w:t>
      </w:r>
      <w:proofErr w:type="spellEnd"/>
      <w:r>
        <w:t>, J.A. and M.G. Messina, eds. 1997. Harvesting Impacts on Bottomland Hardwood Ecosystems. In: Forest Ecology and Management 90(2-3):93-252.</w:t>
      </w:r>
    </w:p>
    <w:p w:rsidR="00644E40" w:rsidP="00644E40" w:rsidRDefault="00644E40" w14:paraId="111A1A7A" w14:textId="77777777"/>
    <w:p w:rsidR="00644E40" w:rsidP="00644E40" w:rsidRDefault="00644E40" w14:paraId="31767703" w14:textId="77777777">
      <w:r>
        <w:t xml:space="preserve">Tanner, J.T. Distribution of tree species in Louisiana bottomland forests. </w:t>
      </w:r>
      <w:proofErr w:type="spellStart"/>
      <w:r>
        <w:t>Castanea</w:t>
      </w:r>
      <w:proofErr w:type="spellEnd"/>
      <w:r>
        <w:t xml:space="preserve"> 51:168-174.</w:t>
      </w:r>
    </w:p>
    <w:p w:rsidR="00644E40" w:rsidP="00644E40" w:rsidRDefault="00644E40" w14:paraId="28C08CE0" w14:textId="77777777"/>
    <w:p w:rsidR="00644E40" w:rsidP="00644E40" w:rsidRDefault="00644E40" w14:paraId="7DE93E98" w14:textId="77777777">
      <w:r>
        <w:t>USDA Forest Service, Rocky Mountain Research Station, Fire Sciences Laboratory (2002, December). Fire Effects Information System, [Online]. Available: http://www.fs.fed.us/database/feis/.</w:t>
      </w:r>
    </w:p>
    <w:p w:rsidR="00644E40" w:rsidP="00644E40" w:rsidRDefault="00644E40" w14:paraId="78134986" w14:textId="77777777"/>
    <w:p w:rsidR="00644E40" w:rsidP="00644E40" w:rsidRDefault="00644E40" w14:paraId="16F880B5" w14:textId="77777777">
      <w:r>
        <w:t>Wharton, C.H. 1989. The natural environments of Georgia. Georgia Department of Natural Resources, Environmental Protection Division, Atlanta, GA.</w:t>
      </w:r>
    </w:p>
    <w:p w:rsidRPr="00A43E41" w:rsidR="004D5F12" w:rsidP="00644E40" w:rsidRDefault="004D5F12" w14:paraId="566E704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65AFE" w14:textId="77777777" w:rsidR="002611CD" w:rsidRDefault="002611CD">
      <w:r>
        <w:separator/>
      </w:r>
    </w:p>
  </w:endnote>
  <w:endnote w:type="continuationSeparator" w:id="0">
    <w:p w14:paraId="3D3E02B2" w14:textId="77777777" w:rsidR="002611CD" w:rsidRDefault="0026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1EAE1" w14:textId="77777777" w:rsidR="00FE2884" w:rsidRDefault="00FE2884" w:rsidP="00644E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71E24" w14:textId="77777777" w:rsidR="002611CD" w:rsidRDefault="002611CD">
      <w:r>
        <w:separator/>
      </w:r>
    </w:p>
  </w:footnote>
  <w:footnote w:type="continuationSeparator" w:id="0">
    <w:p w14:paraId="1C2EB54D" w14:textId="77777777" w:rsidR="002611CD" w:rsidRDefault="00261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A266D" w14:textId="77777777" w:rsidR="00FE2884" w:rsidRDefault="00FE2884" w:rsidP="00644E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6C4F"/>
    <w:pPr>
      <w:ind w:left="720"/>
    </w:pPr>
    <w:rPr>
      <w:rFonts w:ascii="Calibri" w:eastAsiaTheme="minorHAnsi" w:hAnsi="Calibri"/>
      <w:sz w:val="22"/>
      <w:szCs w:val="22"/>
    </w:rPr>
  </w:style>
  <w:style w:type="character" w:styleId="Hyperlink">
    <w:name w:val="Hyperlink"/>
    <w:basedOn w:val="DefaultParagraphFont"/>
    <w:rsid w:val="00456C4F"/>
    <w:rPr>
      <w:color w:val="0000FF" w:themeColor="hyperlink"/>
      <w:u w:val="single"/>
    </w:rPr>
  </w:style>
  <w:style w:type="paragraph" w:styleId="BalloonText">
    <w:name w:val="Balloon Text"/>
    <w:basedOn w:val="Normal"/>
    <w:link w:val="BalloonTextChar"/>
    <w:uiPriority w:val="99"/>
    <w:semiHidden/>
    <w:unhideWhenUsed/>
    <w:rsid w:val="00456C4F"/>
    <w:rPr>
      <w:rFonts w:ascii="Tahoma" w:hAnsi="Tahoma" w:cs="Tahoma"/>
      <w:sz w:val="16"/>
      <w:szCs w:val="16"/>
    </w:rPr>
  </w:style>
  <w:style w:type="character" w:customStyle="1" w:styleId="BalloonTextChar">
    <w:name w:val="Balloon Text Char"/>
    <w:basedOn w:val="DefaultParagraphFont"/>
    <w:link w:val="BalloonText"/>
    <w:uiPriority w:val="99"/>
    <w:semiHidden/>
    <w:rsid w:val="00456C4F"/>
    <w:rPr>
      <w:rFonts w:ascii="Tahoma" w:hAnsi="Tahoma" w:cs="Tahoma"/>
      <w:sz w:val="16"/>
      <w:szCs w:val="16"/>
    </w:rPr>
  </w:style>
  <w:style w:type="character" w:styleId="CommentReference">
    <w:name w:val="annotation reference"/>
    <w:basedOn w:val="DefaultParagraphFont"/>
    <w:uiPriority w:val="99"/>
    <w:semiHidden/>
    <w:unhideWhenUsed/>
    <w:rsid w:val="00B73150"/>
    <w:rPr>
      <w:sz w:val="16"/>
      <w:szCs w:val="16"/>
    </w:rPr>
  </w:style>
  <w:style w:type="paragraph" w:styleId="CommentText">
    <w:name w:val="annotation text"/>
    <w:basedOn w:val="Normal"/>
    <w:link w:val="CommentTextChar"/>
    <w:uiPriority w:val="99"/>
    <w:semiHidden/>
    <w:unhideWhenUsed/>
    <w:rsid w:val="00B73150"/>
    <w:rPr>
      <w:sz w:val="20"/>
      <w:szCs w:val="20"/>
    </w:rPr>
  </w:style>
  <w:style w:type="character" w:customStyle="1" w:styleId="CommentTextChar">
    <w:name w:val="Comment Text Char"/>
    <w:basedOn w:val="DefaultParagraphFont"/>
    <w:link w:val="CommentText"/>
    <w:uiPriority w:val="99"/>
    <w:semiHidden/>
    <w:rsid w:val="00B73150"/>
  </w:style>
  <w:style w:type="paragraph" w:styleId="CommentSubject">
    <w:name w:val="annotation subject"/>
    <w:basedOn w:val="CommentText"/>
    <w:next w:val="CommentText"/>
    <w:link w:val="CommentSubjectChar"/>
    <w:uiPriority w:val="99"/>
    <w:semiHidden/>
    <w:unhideWhenUsed/>
    <w:rsid w:val="00B73150"/>
    <w:rPr>
      <w:b/>
      <w:bCs/>
    </w:rPr>
  </w:style>
  <w:style w:type="character" w:customStyle="1" w:styleId="CommentSubjectChar">
    <w:name w:val="Comment Subject Char"/>
    <w:basedOn w:val="CommentTextChar"/>
    <w:link w:val="CommentSubject"/>
    <w:uiPriority w:val="99"/>
    <w:semiHidden/>
    <w:rsid w:val="00B73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9780">
      <w:bodyDiv w:val="1"/>
      <w:marLeft w:val="0"/>
      <w:marRight w:val="0"/>
      <w:marTop w:val="0"/>
      <w:marBottom w:val="0"/>
      <w:divBdr>
        <w:top w:val="none" w:sz="0" w:space="0" w:color="auto"/>
        <w:left w:val="none" w:sz="0" w:space="0" w:color="auto"/>
        <w:bottom w:val="none" w:sz="0" w:space="0" w:color="auto"/>
        <w:right w:val="none" w:sz="0" w:space="0" w:color="auto"/>
      </w:divBdr>
    </w:div>
    <w:div w:id="4560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10</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2018-02-24T00:02:00Z</dcterms:created>
  <dcterms:modified xsi:type="dcterms:W3CDTF">2025-02-12T09:42:01Z</dcterms:modified>
</cp:coreProperties>
</file>