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A3B" w:rsidP="003C4A3B" w:rsidRDefault="003C4A3B" w14:paraId="62711B57" w14:textId="77777777">
      <w:pPr>
        <w:pStyle w:val="BpSTitle"/>
      </w:pPr>
      <w:bookmarkStart w:name="_GoBack" w:id="0"/>
      <w:bookmarkEnd w:id="0"/>
      <w:r>
        <w:t>11600</w:t>
      </w:r>
    </w:p>
    <w:p w:rsidR="003C4A3B" w:rsidP="003C4A3B" w:rsidRDefault="003C4A3B" w14:paraId="36E8648F" w14:textId="77777777">
      <w:pPr>
        <w:pStyle w:val="BpSTitle"/>
      </w:pPr>
      <w:r>
        <w:t>Rocky Mountain Subalpine/Upper Montane Riparian Systems</w:t>
      </w:r>
    </w:p>
    <w:p w:rsidR="003C4A3B" w:rsidP="00C200DE" w:rsidRDefault="003C4A3B" w14:paraId="5A257F52" w14:textId="773104EF">
      <w:pPr>
        <w:tabs>
          <w:tab w:val="left" w:pos="6840"/>
        </w:tabs>
      </w:pPr>
      <w:r>
        <w:t>BpS Model/Description Version: Aug. 2020</w:t>
      </w:r>
      <w:r w:rsidR="00DE43AD">
        <w:tab/>
      </w:r>
    </w:p>
    <w:p w:rsidR="003C4A3B" w:rsidP="00C200DE" w:rsidRDefault="003C4A3B" w14:paraId="16400A6C" w14:textId="77777777">
      <w:pPr>
        <w:tabs>
          <w:tab w:val="left" w:pos="6840"/>
        </w:tabs>
      </w:pPr>
    </w:p>
    <w:p w:rsidR="003C4A3B" w:rsidP="003C4A3B" w:rsidRDefault="003C4A3B" w14:paraId="4737E16F" w14:textId="77777777"/>
    <w:p w:rsidR="003C4A3B" w:rsidP="003C4A3B" w:rsidRDefault="003C4A3B" w14:paraId="31D8BD2D" w14:textId="77777777">
      <w:pPr>
        <w:pStyle w:val="InfoPara"/>
      </w:pPr>
      <w:r>
        <w:t>Vegetation Type</w:t>
      </w:r>
    </w:p>
    <w:p w:rsidR="003C4A3B" w:rsidP="003C4A3B" w:rsidRDefault="001C46D7" w14:paraId="3F476FEC" w14:textId="0479B80C">
      <w:r w:rsidRPr="001C46D7">
        <w:t>Woody Wetland</w:t>
      </w:r>
    </w:p>
    <w:p w:rsidR="003C4A3B" w:rsidP="003C4A3B" w:rsidRDefault="003C4A3B" w14:paraId="01A281AF" w14:textId="77777777">
      <w:pPr>
        <w:pStyle w:val="InfoPara"/>
      </w:pPr>
      <w:r>
        <w:t>Map Zones</w:t>
      </w:r>
    </w:p>
    <w:p w:rsidR="003C4A3B" w:rsidP="003C4A3B" w:rsidRDefault="000E22E8" w14:paraId="6E75C9DF" w14:textId="1E680C9F">
      <w:r>
        <w:t>10,</w:t>
      </w:r>
      <w:r w:rsidR="00DE43AD">
        <w:t xml:space="preserve"> </w:t>
      </w:r>
      <w:r w:rsidR="00C44CAA">
        <w:t>19</w:t>
      </w:r>
    </w:p>
    <w:p w:rsidR="003C4A3B" w:rsidP="003C4A3B" w:rsidRDefault="003C4A3B" w14:paraId="40B8C60D" w14:textId="77777777">
      <w:pPr>
        <w:pStyle w:val="InfoPara"/>
      </w:pPr>
      <w:r>
        <w:t>Geographic Range</w:t>
      </w:r>
    </w:p>
    <w:p w:rsidR="003C4A3B" w:rsidP="003C4A3B" w:rsidRDefault="2CAB4232" w14:paraId="7D0C5339" w14:textId="2E972D47">
      <w:r>
        <w:t xml:space="preserve">Higher elevations of the Great Basin, California, </w:t>
      </w:r>
      <w:r w:rsidR="00DE43AD">
        <w:t>N</w:t>
      </w:r>
      <w:r>
        <w:t>orthern Rockies, and Pacific Northwest.</w:t>
      </w:r>
    </w:p>
    <w:p w:rsidR="003C4A3B" w:rsidP="003C4A3B" w:rsidRDefault="003C4A3B" w14:paraId="1325D855" w14:textId="77777777">
      <w:pPr>
        <w:pStyle w:val="InfoPara"/>
      </w:pPr>
      <w:r>
        <w:t>Biophysical Site Description</w:t>
      </w:r>
    </w:p>
    <w:p w:rsidR="003C4A3B" w:rsidP="003C4A3B" w:rsidRDefault="003C4A3B" w14:paraId="69FB51E0" w14:textId="78B0B85C">
      <w:r>
        <w:t>This ecological system represents the combination of numerous riparian types occurring in the upper montane/subalpine zones. It is found at 1</w:t>
      </w:r>
      <w:r w:rsidR="00DE43AD">
        <w:t>,</w:t>
      </w:r>
      <w:r>
        <w:t>500</w:t>
      </w:r>
      <w:r w:rsidR="00DE43AD">
        <w:t>m</w:t>
      </w:r>
      <w:r>
        <w:t>-3</w:t>
      </w:r>
      <w:r w:rsidR="00DE43AD">
        <w:t>,</w:t>
      </w:r>
      <w:r>
        <w:t>500m (4</w:t>
      </w:r>
      <w:r w:rsidR="00DE43AD">
        <w:t>,</w:t>
      </w:r>
      <w:r>
        <w:t>920</w:t>
      </w:r>
      <w:r w:rsidR="00DE43AD">
        <w:t>ft</w:t>
      </w:r>
      <w:r>
        <w:t>-11</w:t>
      </w:r>
      <w:r w:rsidR="00DE43AD">
        <w:t>,</w:t>
      </w:r>
      <w:r>
        <w:t>500ft). This ecological system typically exists as relatively small</w:t>
      </w:r>
      <w:r w:rsidR="00DE43AD">
        <w:t>,</w:t>
      </w:r>
      <w:r>
        <w:t xml:space="preserve"> linear stringers, but can occupy relatively wide and flat valleys.</w:t>
      </w:r>
    </w:p>
    <w:p w:rsidR="003C4A3B" w:rsidP="003C4A3B" w:rsidRDefault="003C4A3B" w14:paraId="3BFF03BC" w14:textId="77777777">
      <w:pPr>
        <w:pStyle w:val="InfoPara"/>
      </w:pPr>
      <w:r>
        <w:t>Vegetation Description</w:t>
      </w:r>
    </w:p>
    <w:p w:rsidR="003C4A3B" w:rsidP="003C4A3B" w:rsidRDefault="2CAB4232" w14:paraId="2307550C" w14:textId="0B07A9D1">
      <w:r>
        <w:t>This ecological system encompasses a broad array of riparian species. These systems are highly variable and generally consist of willow and other shrubs, sedges</w:t>
      </w:r>
      <w:r w:rsidR="00DE43AD">
        <w:t>,</w:t>
      </w:r>
      <w:r>
        <w:t xml:space="preserve"> and other herbaceous vegetation or conifer (primarily spruce and subalpine fir). Shrubs include bog birch, bog blueberry</w:t>
      </w:r>
      <w:r w:rsidR="00DE43AD">
        <w:t>,</w:t>
      </w:r>
      <w:r>
        <w:t xml:space="preserve"> and low willow (e.g., </w:t>
      </w:r>
      <w:r w:rsidRPr="2CAB4232">
        <w:rPr>
          <w:i/>
          <w:iCs/>
        </w:rPr>
        <w:t xml:space="preserve">Salix </w:t>
      </w:r>
      <w:proofErr w:type="spellStart"/>
      <w:r w:rsidRPr="2CAB4232">
        <w:rPr>
          <w:i/>
          <w:iCs/>
        </w:rPr>
        <w:t>planifolia</w:t>
      </w:r>
      <w:proofErr w:type="spellEnd"/>
      <w:r>
        <w:t xml:space="preserve">, </w:t>
      </w:r>
      <w:r w:rsidRPr="2CAB4232">
        <w:rPr>
          <w:i/>
          <w:iCs/>
        </w:rPr>
        <w:t xml:space="preserve">S. </w:t>
      </w:r>
      <w:proofErr w:type="spellStart"/>
      <w:r w:rsidRPr="2CAB4232">
        <w:rPr>
          <w:i/>
          <w:iCs/>
        </w:rPr>
        <w:t>wolfii</w:t>
      </w:r>
      <w:proofErr w:type="spellEnd"/>
      <w:r>
        <w:t xml:space="preserve">, </w:t>
      </w:r>
      <w:r w:rsidRPr="2CAB4232">
        <w:rPr>
          <w:i/>
          <w:iCs/>
        </w:rPr>
        <w:t xml:space="preserve">S. </w:t>
      </w:r>
      <w:proofErr w:type="spellStart"/>
      <w:r w:rsidRPr="2CAB4232">
        <w:rPr>
          <w:i/>
          <w:iCs/>
        </w:rPr>
        <w:t>glauca</w:t>
      </w:r>
      <w:proofErr w:type="spellEnd"/>
      <w:r>
        <w:t xml:space="preserve">, </w:t>
      </w:r>
      <w:r w:rsidRPr="2CAB4232">
        <w:rPr>
          <w:i/>
          <w:iCs/>
        </w:rPr>
        <w:t>S. commutate</w:t>
      </w:r>
      <w:r>
        <w:t xml:space="preserve">, and </w:t>
      </w:r>
      <w:r w:rsidRPr="2CAB4232">
        <w:rPr>
          <w:i/>
          <w:iCs/>
        </w:rPr>
        <w:t xml:space="preserve">S. </w:t>
      </w:r>
      <w:proofErr w:type="spellStart"/>
      <w:r w:rsidRPr="2CAB4232">
        <w:rPr>
          <w:i/>
          <w:iCs/>
        </w:rPr>
        <w:t>eastwoodia</w:t>
      </w:r>
      <w:proofErr w:type="spellEnd"/>
      <w:r>
        <w:t xml:space="preserve">), among others. Graminoids include </w:t>
      </w:r>
      <w:proofErr w:type="spellStart"/>
      <w:r>
        <w:t>bluejoint</w:t>
      </w:r>
      <w:proofErr w:type="spellEnd"/>
      <w:r>
        <w:t xml:space="preserve"> </w:t>
      </w:r>
      <w:proofErr w:type="spellStart"/>
      <w:r>
        <w:t>reedgrass</w:t>
      </w:r>
      <w:proofErr w:type="spellEnd"/>
      <w:r>
        <w:t>, Holm sedge</w:t>
      </w:r>
      <w:r w:rsidR="00DE43AD">
        <w:t>,</w:t>
      </w:r>
      <w:r>
        <w:t xml:space="preserve"> and water sedge, among others. </w:t>
      </w:r>
    </w:p>
    <w:p w:rsidR="003C4A3B" w:rsidP="003C4A3B" w:rsidRDefault="003C4A3B" w14:paraId="64896147" w14:textId="77777777"/>
    <w:p w:rsidR="003C4A3B" w:rsidP="003C4A3B" w:rsidRDefault="003C4A3B" w14:paraId="786ED356" w14:textId="77777777">
      <w:r>
        <w:t>Unlike the lower elevation riparian types (1159, Rocky Mountain Subalpine Lower Montane Riparian Systems), this type does not typically include cottonwood species, but may include paper birch and aspen.</w:t>
      </w:r>
    </w:p>
    <w:p w:rsidR="003C4A3B" w:rsidP="003C4A3B" w:rsidRDefault="003C4A3B" w14:paraId="7A2FA465"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3C4A3B" w:rsidP="003C4A3B" w:rsidRDefault="003C4A3B" w14:paraId="4FE070BE" w14:textId="77777777">
      <w:pPr>
        <w:pStyle w:val="InfoPara"/>
      </w:pPr>
      <w:r>
        <w:t>Disturbance Description</w:t>
      </w:r>
    </w:p>
    <w:p w:rsidR="003C4A3B" w:rsidP="003C4A3B" w:rsidRDefault="003C4A3B" w14:paraId="5B6613F3" w14:textId="11914B31">
      <w:r>
        <w:t xml:space="preserve">Flooding events and availability of water during drier periods are the major influences </w:t>
      </w:r>
      <w:r w:rsidR="00DE43AD">
        <w:t xml:space="preserve">on </w:t>
      </w:r>
      <w:r>
        <w:t xml:space="preserve">this system, as a function of slope. Five-year flood events maintain vegetation but do not scour it, </w:t>
      </w:r>
      <w:r>
        <w:lastRenderedPageBreak/>
        <w:t>whereas 100-yr events scour and reset succession to early development, depending on vegetation. Flat</w:t>
      </w:r>
      <w:r w:rsidR="00DE43AD">
        <w:t>-</w:t>
      </w:r>
      <w:r>
        <w:t>valley</w:t>
      </w:r>
      <w:r w:rsidR="00DE43AD">
        <w:t>-</w:t>
      </w:r>
      <w:r>
        <w:t>bottom systems store and release water slowly throughout the growing season, whereas narrow</w:t>
      </w:r>
      <w:r w:rsidR="00DE43AD">
        <w:t>,</w:t>
      </w:r>
      <w:r>
        <w:t xml:space="preserve"> steep systems have little to no lateral floodplain development and water is transported downstream rapidly through step-pool channels. In the latter situation, larger materials (boulders, bedrock</w:t>
      </w:r>
      <w:r w:rsidR="00DE43AD">
        <w:t>,</w:t>
      </w:r>
      <w:r>
        <w:t xml:space="preserve"> and large woody debris) typically armor the banks and maintain channel form, even </w:t>
      </w:r>
      <w:r w:rsidR="00DE43AD">
        <w:t xml:space="preserve">during </w:t>
      </w:r>
      <w:r>
        <w:t>larger flooding events. Vegetation is less critical in these systems</w:t>
      </w:r>
      <w:r w:rsidR="00DE43AD">
        <w:t>;</w:t>
      </w:r>
      <w:r>
        <w:t xml:space="preserve"> however, it is the primary armoring agent in low</w:t>
      </w:r>
      <w:r w:rsidR="00DE43AD">
        <w:t>-</w:t>
      </w:r>
      <w:r>
        <w:t>gradient valley</w:t>
      </w:r>
      <w:r w:rsidR="00DE43AD">
        <w:t>-</w:t>
      </w:r>
      <w:r>
        <w:t xml:space="preserve">bottom systems. </w:t>
      </w:r>
    </w:p>
    <w:p w:rsidR="003C4A3B" w:rsidP="003C4A3B" w:rsidRDefault="003C4A3B" w14:paraId="475B02D3" w14:textId="77777777"/>
    <w:p w:rsidR="003C4A3B" w:rsidP="2CAB4232" w:rsidRDefault="2CAB4232" w14:paraId="38561087" w14:textId="6BF86CCB">
      <w:r>
        <w:t xml:space="preserve">The moisture associated with riparian areas promotes lower fire frequency compared </w:t>
      </w:r>
      <w:r w:rsidR="00DE43AD">
        <w:t xml:space="preserve">to </w:t>
      </w:r>
      <w:r>
        <w:t>adjacent uplands, and rapid recovery from fire events. Wet</w:t>
      </w:r>
      <w:r w:rsidR="00DE43AD">
        <w:t>-</w:t>
      </w:r>
      <w:r>
        <w:t>meadow types seldom burn. In riparian systems</w:t>
      </w:r>
      <w:r w:rsidR="00DE43AD">
        <w:t>,</w:t>
      </w:r>
      <w:r>
        <w:t xml:space="preserve"> the pre-burn herbaceous plant community is not permanently destroyed and </w:t>
      </w:r>
      <w:r w:rsidR="00DE43AD">
        <w:t xml:space="preserve">recovers </w:t>
      </w:r>
      <w:r>
        <w:t xml:space="preserve">rapidly. Recovery is possible within a single growing season. Woody species (i.e., aspen, </w:t>
      </w:r>
      <w:r w:rsidRPr="2CAB4232">
        <w:rPr>
          <w:i/>
          <w:iCs/>
        </w:rPr>
        <w:t xml:space="preserve">Salix </w:t>
      </w:r>
      <w:r>
        <w:t>spp.</w:t>
      </w:r>
      <w:r w:rsidR="00DE43AD">
        <w:t>,</w:t>
      </w:r>
      <w:r>
        <w:t xml:space="preserve"> and occasionally cottonwood species) can be top-killed, but generally </w:t>
      </w:r>
      <w:proofErr w:type="spellStart"/>
      <w:r>
        <w:t>resprout</w:t>
      </w:r>
      <w:proofErr w:type="spellEnd"/>
      <w:r>
        <w:t xml:space="preserve"> within a short period. In systems with conifer, post-fire establishment is from seed. Willow regenerate from seed if bare</w:t>
      </w:r>
      <w:r w:rsidR="00DE43AD">
        <w:t>,</w:t>
      </w:r>
      <w:r>
        <w:t xml:space="preserve"> wet mineral soil is present (i.e., stream bars)</w:t>
      </w:r>
      <w:r w:rsidR="00DE43AD">
        <w:t>,</w:t>
      </w:r>
      <w:r>
        <w:t xml:space="preserve"> but they also sprout vigorously after fire. Older vegetation experienced fire when replacement fires burned the uplands. Surface fire affected the </w:t>
      </w:r>
      <w:r w:rsidR="00DE43AD">
        <w:t>E</w:t>
      </w:r>
      <w:r>
        <w:t xml:space="preserve">arly </w:t>
      </w:r>
      <w:r w:rsidR="00DE43AD">
        <w:t>D</w:t>
      </w:r>
      <w:r>
        <w:t>evelopment class through a combination of replacement fire from uplands and occasional native burning.</w:t>
      </w:r>
    </w:p>
    <w:p w:rsidR="003C4A3B" w:rsidP="003C4A3B" w:rsidRDefault="003C4A3B" w14:paraId="0B508731" w14:textId="1A41770C">
      <w:pPr>
        <w:pStyle w:val="InfoPara"/>
      </w:pPr>
      <w:r>
        <w:t>F</w:t>
      </w:r>
      <w:r w:rsidR="001C46D7">
        <w:t xml:space="preserve">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C4A3B" w:rsidP="003C4A3B" w:rsidRDefault="003C4A3B" w14:paraId="59D54F57" w14:textId="77777777">
      <w:pPr>
        <w:pStyle w:val="InfoPara"/>
      </w:pPr>
      <w:r>
        <w:t>Scale Description</w:t>
      </w:r>
    </w:p>
    <w:p w:rsidR="003C4A3B" w:rsidP="003C4A3B" w:rsidRDefault="003C4A3B" w14:paraId="09D30A5E" w14:textId="3E2D53A9">
      <w:r>
        <w:t>These systems are small</w:t>
      </w:r>
      <w:r w:rsidR="00DE43AD">
        <w:t>,</w:t>
      </w:r>
      <w:r>
        <w:t xml:space="preserve"> linear or relatively wide features in the landscape.</w:t>
      </w:r>
    </w:p>
    <w:p w:rsidR="003C4A3B" w:rsidP="003C4A3B" w:rsidRDefault="003C4A3B" w14:paraId="62476EE1" w14:textId="77777777">
      <w:pPr>
        <w:pStyle w:val="InfoPara"/>
      </w:pPr>
      <w:r>
        <w:t>Adjacency or Identification Concerns</w:t>
      </w:r>
    </w:p>
    <w:p w:rsidR="003C4A3B" w:rsidP="003C4A3B" w:rsidRDefault="003C4A3B" w14:paraId="192B9EC9" w14:textId="7306E28E">
      <w:r>
        <w:t xml:space="preserve">This </w:t>
      </w:r>
      <w:r w:rsidR="00DE43AD">
        <w:t>biophysical setting (</w:t>
      </w:r>
      <w:proofErr w:type="spellStart"/>
      <w:r>
        <w:t>BpS</w:t>
      </w:r>
      <w:proofErr w:type="spellEnd"/>
      <w:r w:rsidR="00DE43AD">
        <w:t>)</w:t>
      </w:r>
      <w:r>
        <w:t xml:space="preserve"> includes narrow to moderately wide meadows, shrublands</w:t>
      </w:r>
      <w:r w:rsidR="00DE43AD">
        <w:t>,</w:t>
      </w:r>
      <w:r>
        <w:t xml:space="preserve"> and woodlands of conifers and aspen.</w:t>
      </w:r>
    </w:p>
    <w:p w:rsidR="003C4A3B" w:rsidP="003C4A3B" w:rsidRDefault="003C4A3B" w14:paraId="7DBE86C4" w14:textId="77777777"/>
    <w:p w:rsidR="003C4A3B" w:rsidP="003C4A3B" w:rsidRDefault="003C4A3B" w14:paraId="022B0B47" w14:textId="2B23C3BC">
      <w:r>
        <w:t>Overgrazing and irrigation use have had major impacts on some of these systems. This ecological system occurs at scales below 30m resolution of LANDFIRE.</w:t>
      </w:r>
    </w:p>
    <w:p w:rsidR="003C4A3B" w:rsidP="003C4A3B" w:rsidRDefault="003C4A3B" w14:paraId="3B4365BB" w14:textId="77777777">
      <w:pPr>
        <w:pStyle w:val="InfoPara"/>
      </w:pPr>
      <w:r>
        <w:t>Issues or Problems</w:t>
      </w:r>
    </w:p>
    <w:p w:rsidR="003C4A3B" w:rsidP="003C4A3B" w:rsidRDefault="003C4A3B" w14:paraId="7EFE885A" w14:textId="1508E4FF">
      <w:r>
        <w:t>There is a paucity of fire information on this system</w:t>
      </w:r>
      <w:r w:rsidR="00DE43AD">
        <w:t>,</w:t>
      </w:r>
      <w:r>
        <w:t xml:space="preserve"> and the very heterogeneous nature of the systems is challenging for model building. However, most of the shrubs and graminoids respond favorably to fire by </w:t>
      </w:r>
      <w:proofErr w:type="spellStart"/>
      <w:r>
        <w:t>resprouting</w:t>
      </w:r>
      <w:proofErr w:type="spellEnd"/>
      <w:r>
        <w:t xml:space="preserve"> from the root crown.</w:t>
      </w:r>
    </w:p>
    <w:p w:rsidR="003C4A3B" w:rsidP="003C4A3B" w:rsidRDefault="003C4A3B" w14:paraId="761C1ABF" w14:textId="77777777">
      <w:pPr>
        <w:pStyle w:val="InfoPara"/>
      </w:pPr>
      <w:r>
        <w:t>Native Uncharacteristic Conditions</w:t>
      </w:r>
    </w:p>
    <w:p w:rsidR="003C4A3B" w:rsidP="003C4A3B" w:rsidRDefault="003C4A3B" w14:paraId="5C124992" w14:textId="77777777"/>
    <w:p w:rsidR="003C4A3B" w:rsidP="003C4A3B" w:rsidRDefault="003C4A3B" w14:paraId="78ABA197" w14:textId="77777777">
      <w:pPr>
        <w:pStyle w:val="InfoPara"/>
      </w:pPr>
      <w:r>
        <w:t>Comments</w:t>
      </w:r>
    </w:p>
    <w:p w:rsidR="002332FE" w:rsidP="003C4A3B" w:rsidRDefault="002332FE" w14:paraId="5A460FC9" w14:textId="1618DDD0">
      <w:r>
        <w:lastRenderedPageBreak/>
        <w:t xml:space="preserve">Models are descriptions for </w:t>
      </w:r>
      <w:r w:rsidR="00DE43AD">
        <w:t>map zone (</w:t>
      </w:r>
      <w:r>
        <w:t>MZ</w:t>
      </w:r>
      <w:r w:rsidR="00DE43AD">
        <w:t xml:space="preserve">) </w:t>
      </w:r>
      <w:r>
        <w:t>10 and MZ19</w:t>
      </w:r>
      <w:r w:rsidR="00C200DE">
        <w:t>; they</w:t>
      </w:r>
      <w:r>
        <w:t xml:space="preserve"> were identified as duplicates during the </w:t>
      </w:r>
      <w:proofErr w:type="spellStart"/>
      <w:r>
        <w:t>BpS</w:t>
      </w:r>
      <w:proofErr w:type="spellEnd"/>
      <w:r>
        <w:t xml:space="preserve"> review process. The description for MZ10 was used for both </w:t>
      </w:r>
      <w:r w:rsidR="00DE43AD">
        <w:t>MZs</w:t>
      </w:r>
      <w:r>
        <w:t>.</w:t>
      </w:r>
    </w:p>
    <w:p w:rsidR="002332FE" w:rsidP="003C4A3B" w:rsidRDefault="002332FE" w14:paraId="71802C5C" w14:textId="77777777"/>
    <w:p w:rsidR="003C4A3B" w:rsidP="003C4A3B" w:rsidRDefault="00DE43AD" w14:paraId="02BF1172" w14:textId="65217F97">
      <w:r>
        <w:t>An a</w:t>
      </w:r>
      <w:r w:rsidR="2CAB4232">
        <w:t>dditional reviewer was Steve Barrett (sbarrett@mtdig.net). Peer review resulted in changes to the fire regime (mixed</w:t>
      </w:r>
      <w:r>
        <w:t>-</w:t>
      </w:r>
      <w:r w:rsidR="2CAB4232">
        <w:t>severity fire was added, surface fire was eliminated</w:t>
      </w:r>
      <w:r>
        <w:t>,</w:t>
      </w:r>
      <w:r w:rsidR="2CAB4232">
        <w:t xml:space="preserve"> and the overall </w:t>
      </w:r>
      <w:r>
        <w:t>mean fire return interval</w:t>
      </w:r>
      <w:r w:rsidR="2CAB4232">
        <w:t xml:space="preserve"> was lengthened) and overall proportions in </w:t>
      </w:r>
      <w:r>
        <w:t>C</w:t>
      </w:r>
      <w:r w:rsidR="2CAB4232">
        <w:t xml:space="preserve">lasses A and B. </w:t>
      </w:r>
    </w:p>
    <w:p w:rsidR="003C4A3B" w:rsidP="003C4A3B" w:rsidRDefault="003C4A3B" w14:paraId="4CB4E15B" w14:textId="77777777"/>
    <w:p w:rsidR="003C4A3B" w:rsidP="003C4A3B" w:rsidRDefault="003C4A3B" w14:paraId="3D56C8AD" w14:textId="77777777">
      <w:r>
        <w:t>This model was adopted from MZs 12 and 17, which was adopted as-is from MZ16. The model for MZ16 was developed by Charles Kay (ckay@hass.usu.edu) and Don Major (</w:t>
      </w:r>
      <w:hyperlink w:history="1" r:id="rId7">
        <w:r w:rsidRPr="00F01C0B" w:rsidR="00504945">
          <w:rPr>
            <w:rStyle w:val="Hyperlink"/>
          </w:rPr>
          <w:t>dmajor@tnc.org</w:t>
        </w:r>
      </w:hyperlink>
      <w:r>
        <w:t>).</w:t>
      </w:r>
    </w:p>
    <w:p w:rsidR="00504945" w:rsidP="003C4A3B" w:rsidRDefault="00504945" w14:paraId="602945BB" w14:textId="77777777"/>
    <w:p w:rsidR="003C4A3B" w:rsidP="003C4A3B" w:rsidRDefault="003C4A3B" w14:paraId="15E150E3" w14:textId="77777777">
      <w:pPr>
        <w:pStyle w:val="ReportSection"/>
      </w:pPr>
      <w:r>
        <w:t>Succession Classes</w:t>
      </w:r>
    </w:p>
    <w:p w:rsidR="003C4A3B" w:rsidP="003C4A3B" w:rsidRDefault="003C4A3B" w14:paraId="2059061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C4A3B" w:rsidP="003C4A3B" w:rsidRDefault="003C4A3B" w14:paraId="359C2E02" w14:textId="77777777">
      <w:pPr>
        <w:pStyle w:val="InfoPara"/>
        <w:pBdr>
          <w:top w:val="single" w:color="auto" w:sz="4" w:space="1"/>
        </w:pBdr>
      </w:pPr>
      <w:r>
        <w:t>Class A</w:t>
      </w:r>
      <w:r>
        <w:tab/>
        <w:t>49</w:t>
      </w:r>
      <w:r w:rsidR="002A3B10">
        <w:tab/>
      </w:r>
      <w:r w:rsidR="002A3B10">
        <w:tab/>
      </w:r>
      <w:r w:rsidR="002A3B10">
        <w:tab/>
      </w:r>
      <w:r w:rsidR="002A3B10">
        <w:tab/>
      </w:r>
      <w:r w:rsidR="004F7795">
        <w:t>Early Development 1 - All Structures</w:t>
      </w:r>
    </w:p>
    <w:p w:rsidR="003C4A3B" w:rsidP="003C4A3B" w:rsidRDefault="003C4A3B" w14:paraId="7D7A18E2" w14:textId="77777777"/>
    <w:p w:rsidR="003C4A3B" w:rsidP="003C4A3B" w:rsidRDefault="003C4A3B" w14:paraId="388DFB63" w14:textId="77777777">
      <w:pPr>
        <w:pStyle w:val="SClassInfoPara"/>
      </w:pPr>
      <w:r>
        <w:t>Indicator Species</w:t>
      </w:r>
    </w:p>
    <w:p w:rsidR="003C4A3B" w:rsidP="003C4A3B" w:rsidRDefault="003C4A3B" w14:paraId="1858587A" w14:textId="77777777"/>
    <w:p w:rsidR="003C4A3B" w:rsidP="003C4A3B" w:rsidRDefault="003C4A3B" w14:paraId="15961B6F" w14:textId="77777777">
      <w:pPr>
        <w:pStyle w:val="SClassInfoPara"/>
      </w:pPr>
      <w:r>
        <w:t>Description</w:t>
      </w:r>
    </w:p>
    <w:p w:rsidR="003C4A3B" w:rsidP="003C4A3B" w:rsidRDefault="003C4A3B" w14:paraId="35107177" w14:textId="47B2739E">
      <w:r>
        <w:t xml:space="preserve">Immediate post-fire responses in this ecological system are dependent on pre-burn vegetation form. Post-burn condition sensitive to scouring and blowout from floods. This class is shrub or grass dominated. Composition varies both within/among </w:t>
      </w:r>
      <w:r w:rsidR="00D6458B">
        <w:t xml:space="preserve">stream </w:t>
      </w:r>
      <w:r>
        <w:t xml:space="preserve">reaches. </w:t>
      </w:r>
      <w:r w:rsidR="00D6458B">
        <w:t>In g</w:t>
      </w:r>
      <w:r>
        <w:t>eneral, this c</w:t>
      </w:r>
      <w:r w:rsidR="00856D5B">
        <w:t>lass is expected to occur a few years</w:t>
      </w:r>
      <w:r>
        <w:t xml:space="preserve"> post-disturbance. Re-establishment o</w:t>
      </w:r>
      <w:r w:rsidR="00856D5B">
        <w:t>f conifer may require many years</w:t>
      </w:r>
      <w:r>
        <w:t xml:space="preserve">. </w:t>
      </w:r>
    </w:p>
    <w:p w:rsidR="003C4A3B" w:rsidP="003C4A3B" w:rsidRDefault="003C4A3B" w14:paraId="0B15DC33" w14:textId="77777777"/>
    <w:p w:rsidR="003C4A3B" w:rsidP="003C4A3B" w:rsidRDefault="2CAB4232" w14:paraId="7F8EF635" w14:textId="240A470C">
      <w:r>
        <w:t>Flooding disturbances (modeled as weather-related stress) include events that do not scour and longer period</w:t>
      </w:r>
      <w:r w:rsidR="00283305">
        <w:t>ic</w:t>
      </w:r>
      <w:r>
        <w:t xml:space="preserve"> events that reset the vegetation to age zero. Beaver reset succession by moving along the river with tree depletion. Replacement fire was typically rare and not included, whereas surface fire was more frequent and a combination of upland-driven fire and native burning. Succession is highly variable due to high moisture levels and high species variability.</w:t>
      </w:r>
    </w:p>
    <w:p w:rsidR="003C4A3B" w:rsidP="003C4A3B" w:rsidRDefault="003C4A3B" w14:paraId="276B93FB" w14:textId="77777777"/>
    <w:p>
      <w:r>
        <w:rPr>
          <w:i/>
          <w:u w:val="single"/>
        </w:rPr>
        <w:t>Maximum Tree Size Class</w:t>
      </w:r>
      <w:br/>
      <w:r>
        <w:t>None</w:t>
      </w:r>
    </w:p>
    <w:p w:rsidR="003C4A3B" w:rsidP="003C4A3B" w:rsidRDefault="003C4A3B" w14:paraId="515859F2" w14:textId="77777777">
      <w:pPr>
        <w:pStyle w:val="InfoPara"/>
        <w:pBdr>
          <w:top w:val="single" w:color="auto" w:sz="4" w:space="1"/>
        </w:pBdr>
      </w:pPr>
      <w:r>
        <w:t>Class B</w:t>
      </w:r>
      <w:r>
        <w:tab/>
        <w:t>51</w:t>
      </w:r>
      <w:r w:rsidR="002A3B10">
        <w:tab/>
      </w:r>
      <w:r w:rsidR="002A3B10">
        <w:tab/>
      </w:r>
      <w:r w:rsidR="002A3B10">
        <w:tab/>
      </w:r>
      <w:r w:rsidR="002A3B10">
        <w:tab/>
      </w:r>
      <w:r w:rsidR="004F7795">
        <w:t>Mid Development 1 - Closed</w:t>
      </w:r>
    </w:p>
    <w:p w:rsidR="003C4A3B" w:rsidP="003C4A3B" w:rsidRDefault="003C4A3B" w14:paraId="1EDB9D72" w14:textId="77777777"/>
    <w:p w:rsidR="003C4A3B" w:rsidP="003C4A3B" w:rsidRDefault="003C4A3B" w14:paraId="1AAB7A1D" w14:textId="77777777">
      <w:pPr>
        <w:pStyle w:val="SClassInfoPara"/>
      </w:pPr>
      <w:r>
        <w:t>Indicator Species</w:t>
      </w:r>
    </w:p>
    <w:p w:rsidR="003C4A3B" w:rsidP="003C4A3B" w:rsidRDefault="003C4A3B" w14:paraId="2035A2E9" w14:textId="77777777"/>
    <w:p w:rsidR="003C4A3B" w:rsidP="003C4A3B" w:rsidRDefault="003C4A3B" w14:paraId="4BB37168" w14:textId="77777777">
      <w:pPr>
        <w:pStyle w:val="SClassInfoPara"/>
      </w:pPr>
      <w:r>
        <w:t>Description</w:t>
      </w:r>
    </w:p>
    <w:p w:rsidR="003C4A3B" w:rsidP="003C4A3B" w:rsidRDefault="003C4A3B" w14:paraId="706F32F9" w14:textId="73CA4E43">
      <w:r>
        <w:t>Highly dependent on the hydrologic regime. For example, could include any combination of the five vegetation forms</w:t>
      </w:r>
      <w:r w:rsidR="00C200DE">
        <w:t xml:space="preserve"> (1) cottonwoods, (2) willow, (3) sedges and other herbaceous vegetation, (4) aspen, and (5) conifer (primarily spruce and subalpine fir). </w:t>
      </w:r>
      <w:r>
        <w:t>Composition of adjacent uplands is the determining factor for future fire events. Conifer establishment in these higher elevation a</w:t>
      </w:r>
      <w:r w:rsidR="000D201F">
        <w:t>reas creates some opportunity for fire</w:t>
      </w:r>
      <w:r>
        <w:t>.</w:t>
      </w:r>
    </w:p>
    <w:p w:rsidR="003C4A3B" w:rsidP="003C4A3B" w:rsidRDefault="003C4A3B" w14:paraId="6090E047" w14:textId="77777777"/>
    <w:p w:rsidR="00634240" w:rsidP="003C4A3B" w:rsidRDefault="00634240" w14:paraId="3856A45E" w14:textId="77777777"/>
    <w:p w:rsidR="00634240" w:rsidP="003C4A3B" w:rsidRDefault="00634240" w14:paraId="1CC72301"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100-year flood events</w:t>
      </w:r>
    </w:p>
    <w:p>
      <w:r>
        <w:t/>
      </w:r>
    </w:p>
    <w:p>
      <w:pPr>
        <w:pStyle w:val="ReportSection"/>
      </w:pPr>
      <w:r>
        <w:t>References</w:t>
      </w:r>
    </w:p>
    <w:p>
      <w:r>
        <w:t/>
      </w:r>
    </w:p>
    <w:p w:rsidR="003C4A3B" w:rsidP="003C4A3B" w:rsidRDefault="003C4A3B" w14:paraId="4427ED0C" w14:textId="77777777">
      <w:r>
        <w:t>Baker, W.L. 1988. Size-class structure of contiguous riparian woodlands along a Rocky Mountain river. Physical Geography 9(1): 1-14.</w:t>
      </w:r>
    </w:p>
    <w:p w:rsidR="003C4A3B" w:rsidP="003C4A3B" w:rsidRDefault="003C4A3B" w14:paraId="274629F6" w14:textId="77777777"/>
    <w:p w:rsidR="003C4A3B" w:rsidP="003C4A3B" w:rsidRDefault="003C4A3B" w14:paraId="240DC547" w14:textId="77777777">
      <w:r>
        <w:t>Baker, W.L. 1989a. Macro- and micro-scale influences on riparian vegetation in western Colorado. Annals of the Association of American Geographers 79(1): 65-78.</w:t>
      </w:r>
    </w:p>
    <w:p w:rsidR="003C4A3B" w:rsidP="003C4A3B" w:rsidRDefault="003C4A3B" w14:paraId="3CA951EC" w14:textId="77777777"/>
    <w:p w:rsidR="003C4A3B" w:rsidP="003C4A3B" w:rsidRDefault="003C4A3B" w14:paraId="4E4E7DF4" w14:textId="77777777">
      <w:r>
        <w:t>Baker, W.L. 1989b. Classification of the riparian vegetation of the montane and subalpine zones in western Colorado. Great Basin Naturalist 49(2): 214-228.</w:t>
      </w:r>
    </w:p>
    <w:p w:rsidR="003C4A3B" w:rsidP="003C4A3B" w:rsidRDefault="003C4A3B" w14:paraId="28397C21" w14:textId="77777777"/>
    <w:p w:rsidR="003C4A3B" w:rsidP="003C4A3B" w:rsidRDefault="003C4A3B" w14:paraId="16B1C0B5" w14:textId="77777777">
      <w:r>
        <w:t xml:space="preserve">Baker, W.L. 1990. Climatic and hydrologic effects on the regeneration of </w:t>
      </w:r>
      <w:proofErr w:type="spellStart"/>
      <w:r>
        <w:t>Populus</w:t>
      </w:r>
      <w:proofErr w:type="spellEnd"/>
      <w:r>
        <w:t xml:space="preserve"> </w:t>
      </w:r>
      <w:proofErr w:type="spellStart"/>
      <w:r>
        <w:t>angustifolia</w:t>
      </w:r>
      <w:proofErr w:type="spellEnd"/>
      <w:r>
        <w:t xml:space="preserve"> James along the Animas River, Colorado. Journal of Biogeography 17: 59-73.</w:t>
      </w:r>
    </w:p>
    <w:p w:rsidR="003C4A3B" w:rsidP="003C4A3B" w:rsidRDefault="003C4A3B" w14:paraId="0C4A81AD" w14:textId="77777777"/>
    <w:p w:rsidR="003C4A3B" w:rsidP="003C4A3B" w:rsidRDefault="003C4A3B" w14:paraId="3B82CB99" w14:textId="77777777">
      <w:r>
        <w:t xml:space="preserve">Crowe, E.A. and R.R. </w:t>
      </w:r>
      <w:proofErr w:type="spellStart"/>
      <w:r>
        <w:t>Clausnitzer</w:t>
      </w:r>
      <w:proofErr w:type="spellEnd"/>
      <w:r>
        <w:t>. 1997. Mid-montane wetland plant associations of the Malheur, Umatilla, and Wallowa-Whitman national forests. USDA Forest Service, Pacific Northwest Region. Technical Paper R6-NR-ECOL-TP-22-97.</w:t>
      </w:r>
    </w:p>
    <w:p w:rsidR="003C4A3B" w:rsidP="003C4A3B" w:rsidRDefault="003C4A3B" w14:paraId="57BABEA6" w14:textId="77777777"/>
    <w:p w:rsidR="003C4A3B" w:rsidP="003C4A3B" w:rsidRDefault="003C4A3B" w14:paraId="1E6F14F8" w14:textId="77777777">
      <w:proofErr w:type="spellStart"/>
      <w:r>
        <w:t>Dwire</w:t>
      </w:r>
      <w:proofErr w:type="spellEnd"/>
      <w:r>
        <w:t xml:space="preserve">, K.A., S.E. Ryan, L.J. Shirley, D. </w:t>
      </w:r>
      <w:proofErr w:type="spellStart"/>
      <w:r>
        <w:t>Lytjen</w:t>
      </w:r>
      <w:proofErr w:type="spellEnd"/>
      <w:r>
        <w:t xml:space="preserve"> and N. </w:t>
      </w:r>
      <w:proofErr w:type="spellStart"/>
      <w:r>
        <w:t>Otting</w:t>
      </w:r>
      <w:proofErr w:type="spellEnd"/>
      <w:r>
        <w:t xml:space="preserve">. 2004. Recovery of riparian shrubs following wildfire: Influence of herbivory. In: Riparian </w:t>
      </w:r>
      <w:proofErr w:type="spellStart"/>
      <w:r>
        <w:t>Ecoystems</w:t>
      </w:r>
      <w:proofErr w:type="spellEnd"/>
      <w:r>
        <w:t xml:space="preserve"> and Buffers: Multi-scale structure, function, and management. AWRA Summer Specialty Conference, Olympic Valley, California. 28-30 June 2004. </w:t>
      </w:r>
    </w:p>
    <w:p w:rsidR="003C4A3B" w:rsidP="003C4A3B" w:rsidRDefault="003C4A3B" w14:paraId="3317D8C3" w14:textId="77777777"/>
    <w:p w:rsidR="003C4A3B" w:rsidP="003C4A3B" w:rsidRDefault="003C4A3B" w14:paraId="5A472489" w14:textId="77777777">
      <w:r>
        <w:t>Kittel, G.M. 1994. Montane vegetation in relation to elevation and geomorphology along the Cache la Poudre River, Colorado. Unpublished thesis, University of Wyoming, Laramie.</w:t>
      </w:r>
    </w:p>
    <w:p w:rsidR="003C4A3B" w:rsidP="003C4A3B" w:rsidRDefault="003C4A3B" w14:paraId="61940C69" w14:textId="77777777"/>
    <w:p w:rsidR="003C4A3B" w:rsidP="003C4A3B" w:rsidRDefault="003C4A3B" w14:paraId="5C8BF04D" w14:textId="77777777">
      <w:r>
        <w:t>Kittel, G., R. Rondeau, N. Lederer and D. Randolph. 1994. A classification of the riparian vegetation of the White and Colorado River basins, Colorado. Final report submitted to Colorado Department of Natural Resources and the Environmental Protection Agency. Colorado Natural Heritage Program, Boulder. 166 pp.</w:t>
      </w:r>
    </w:p>
    <w:p w:rsidR="003C4A3B" w:rsidP="003C4A3B" w:rsidRDefault="003C4A3B" w14:paraId="43F78054" w14:textId="77777777"/>
    <w:p w:rsidR="003C4A3B" w:rsidP="003C4A3B" w:rsidRDefault="003C4A3B" w14:paraId="58910F4F" w14:textId="77777777">
      <w:r>
        <w:lastRenderedPageBreak/>
        <w:t>Kittel, G., R. Rondeau and A. McMullen. 1996. A classification of the riparian vegetation of the Lower South Platte and parts of the Upper Arkansas River basins, Colorado. Submitted to Colorado Department of Natural Resources and the Environmental Protection Agency, Region VIII. Prepared by Colorado Natural Heritage Program, Fort Collins. 243 pp.</w:t>
      </w:r>
    </w:p>
    <w:p w:rsidR="003C4A3B" w:rsidP="003C4A3B" w:rsidRDefault="003C4A3B" w14:paraId="5B4BF654" w14:textId="77777777"/>
    <w:p w:rsidR="003C4A3B" w:rsidP="003C4A3B" w:rsidRDefault="003C4A3B" w14:paraId="30C2BEE6" w14:textId="77777777">
      <w:r>
        <w:t>Kittel, G., R. Rondeau and S. Kettler. 1995. A classification of the riparian vegetation of the Gunnison River Basin, Colorado. Submitted to Colorado Department of Natural Resources and the Environmental Protection Agency. Prepared by Colorado Natural Heritage Program, Fort Collins. 114 pp.</w:t>
      </w:r>
    </w:p>
    <w:p w:rsidR="003C4A3B" w:rsidP="003C4A3B" w:rsidRDefault="003C4A3B" w14:paraId="386FC8B2" w14:textId="77777777"/>
    <w:p w:rsidR="003C4A3B" w:rsidP="003C4A3B" w:rsidRDefault="003C4A3B" w14:paraId="08C5D5CE" w14:textId="77777777">
      <w:r>
        <w:t xml:space="preserve">Kittel, G., E. Van </w:t>
      </w:r>
      <w:proofErr w:type="spellStart"/>
      <w:r>
        <w:t>Wie</w:t>
      </w:r>
      <w:proofErr w:type="spellEnd"/>
      <w:r>
        <w:t xml:space="preserve">, M. </w:t>
      </w:r>
      <w:proofErr w:type="spellStart"/>
      <w:r>
        <w:t>Damm</w:t>
      </w:r>
      <w:proofErr w:type="spellEnd"/>
      <w:r>
        <w:t>, R. Rondeau, S. Kettler and J. Sanderson. 1999a. A classification of the riparian plant associations of the Rio Grande and Closed Basin watersheds, Colorado. Unpublished report prepared by the Colorado Natural Heritage Program, Colorado State University, Fort Collins.</w:t>
      </w:r>
    </w:p>
    <w:p w:rsidR="003C4A3B" w:rsidP="003C4A3B" w:rsidRDefault="003C4A3B" w14:paraId="7589796D" w14:textId="77777777"/>
    <w:p w:rsidR="003C4A3B" w:rsidP="003C4A3B" w:rsidRDefault="003C4A3B" w14:paraId="5BED99B6"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plus appendices.</w:t>
      </w:r>
    </w:p>
    <w:p w:rsidR="003C4A3B" w:rsidP="003C4A3B" w:rsidRDefault="003C4A3B" w14:paraId="444E5950" w14:textId="77777777"/>
    <w:p w:rsidR="003C4A3B" w:rsidP="003C4A3B" w:rsidRDefault="003C4A3B" w14:paraId="3B0524F6" w14:textId="77777777">
      <w:proofErr w:type="spellStart"/>
      <w:r>
        <w:t>Kovalchik</w:t>
      </w:r>
      <w:proofErr w:type="spellEnd"/>
      <w:r>
        <w:t xml:space="preserve">, B.L. 1987. Riparian zone associations - Deschutes, </w:t>
      </w:r>
      <w:proofErr w:type="spellStart"/>
      <w:r>
        <w:t>Ochoco</w:t>
      </w:r>
      <w:proofErr w:type="spellEnd"/>
      <w:r>
        <w:t xml:space="preserve">, Fremont, and </w:t>
      </w:r>
      <w:proofErr w:type="spellStart"/>
      <w:r>
        <w:t>Winema</w:t>
      </w:r>
      <w:proofErr w:type="spellEnd"/>
      <w:r>
        <w:t xml:space="preserve"> national forests. USDA Forest Service Technical Paper 279-87. Pacific Northwest Region, Portland, OR. 171 pp.</w:t>
      </w:r>
    </w:p>
    <w:p w:rsidR="003C4A3B" w:rsidP="003C4A3B" w:rsidRDefault="003C4A3B" w14:paraId="1687C921" w14:textId="77777777"/>
    <w:p w:rsidR="003C4A3B" w:rsidP="003C4A3B" w:rsidRDefault="003C4A3B" w14:paraId="3D605249" w14:textId="77777777">
      <w:proofErr w:type="spellStart"/>
      <w:r>
        <w:t>Kovalchik</w:t>
      </w:r>
      <w:proofErr w:type="spellEnd"/>
      <w:r>
        <w:t>, B.L. 1993. Riparian plant associations on the national forests of eastern Washington - Draft version 1. USDA Forest Service, Colville National Forest, Colville, WA. 203 pp.</w:t>
      </w:r>
    </w:p>
    <w:p w:rsidR="003C4A3B" w:rsidP="003C4A3B" w:rsidRDefault="003C4A3B" w14:paraId="7A75D733" w14:textId="77777777"/>
    <w:p w:rsidR="003C4A3B" w:rsidP="003C4A3B" w:rsidRDefault="003C4A3B" w14:paraId="150BB6C8" w14:textId="77777777">
      <w:proofErr w:type="spellStart"/>
      <w:r>
        <w:t>Kovalchik</w:t>
      </w:r>
      <w:proofErr w:type="spellEnd"/>
      <w:r>
        <w:t>, B.L. 2001. Classification and management of aquatic, riparian and wetland sites on the national forests of eastern Washington. Part 1: The series descriptions. 429 pp. plus appendix. [http://www.reo.gov/col/wetland_classification/wetland_classification.pdf]</w:t>
      </w:r>
    </w:p>
    <w:p w:rsidR="003C4A3B" w:rsidP="003C4A3B" w:rsidRDefault="003C4A3B" w14:paraId="1D8FE12F" w14:textId="77777777"/>
    <w:p w:rsidR="003C4A3B" w:rsidP="003C4A3B" w:rsidRDefault="003C4A3B" w14:paraId="5572C8B2"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3C4A3B" w:rsidP="003C4A3B" w:rsidRDefault="003C4A3B" w14:paraId="44BEEA09" w14:textId="77777777"/>
    <w:p w:rsidR="003C4A3B" w:rsidP="003C4A3B" w:rsidRDefault="003C4A3B" w14:paraId="0FB99824" w14:textId="77777777">
      <w:proofErr w:type="spellStart"/>
      <w:r>
        <w:t>Muldavin</w:t>
      </w:r>
      <w:proofErr w:type="spellEnd"/>
      <w:r>
        <w:t xml:space="preserve">, E., P. Durkin, M. Bradley, M. </w:t>
      </w:r>
      <w:proofErr w:type="spellStart"/>
      <w:r>
        <w:t>Stuever</w:t>
      </w:r>
      <w:proofErr w:type="spellEnd"/>
      <w:r>
        <w:t xml:space="preserve"> and P. </w:t>
      </w:r>
      <w:proofErr w:type="spellStart"/>
      <w:r>
        <w:t>Mehlhop</w:t>
      </w:r>
      <w:proofErr w:type="spellEnd"/>
      <w:r>
        <w:t>. 2000. Handbook of wetland vegetation communities of New Mexico: Classification and community descriptions (volume 1). Final report to the New Mexico Environment Department and the Environmental Protection Agency prepared by the New Mexico Natural Heritage Program, University of New Mexico, Albuquerque, NM.</w:t>
      </w:r>
    </w:p>
    <w:p w:rsidR="003C4A3B" w:rsidP="003C4A3B" w:rsidRDefault="003C4A3B" w14:paraId="70D7063C" w14:textId="77777777"/>
    <w:p w:rsidR="003C4A3B" w:rsidP="003C4A3B" w:rsidRDefault="003C4A3B" w14:paraId="7642D443" w14:textId="77777777">
      <w:proofErr w:type="spellStart"/>
      <w:r>
        <w:t>Nachlinger</w:t>
      </w:r>
      <w:proofErr w:type="spellEnd"/>
      <w:r>
        <w:t>, J., K. Sochi, P. Comer, G. Kittel and D. Dorfman. 2001. Great Basin: An ecoregion-based conservation blueprint. The Nature Conservancy, Reno, NV. 160 pp. plus appendices.</w:t>
      </w:r>
    </w:p>
    <w:p w:rsidR="003C4A3B" w:rsidP="003C4A3B" w:rsidRDefault="003C4A3B" w14:paraId="14863E36" w14:textId="77777777"/>
    <w:p w:rsidR="003C4A3B" w:rsidP="003C4A3B" w:rsidRDefault="003C4A3B" w14:paraId="2D90D5D3" w14:textId="77777777">
      <w:r>
        <w:lastRenderedPageBreak/>
        <w:t>NatureServe. 2007. International Ecological Classification Standard: Terrestrial Ecological Classifications. NatureServe Central Databases. Arlington, VA. Data current as of 10 February 2007.</w:t>
      </w:r>
    </w:p>
    <w:p w:rsidR="003C4A3B" w:rsidP="003C4A3B" w:rsidRDefault="003C4A3B" w14:paraId="1FD6103B" w14:textId="77777777"/>
    <w:p w:rsidR="003C4A3B" w:rsidP="003C4A3B" w:rsidRDefault="003C4A3B" w14:paraId="617B67E9"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proofErr w:type="spellStart"/>
      <w:r>
        <w:t>form</w:t>
      </w:r>
      <w:proofErr w:type="spellEnd"/>
      <w:r>
        <w:t xml:space="preserve"> the USDA Forest Service, Rocky Mountain Region, Colorado Division of Wildlife and Bureau of Land Management.</w:t>
      </w:r>
    </w:p>
    <w:p w:rsidR="003C4A3B" w:rsidP="003C4A3B" w:rsidRDefault="003C4A3B" w14:paraId="2692BB2E" w14:textId="77777777"/>
    <w:p w:rsidR="003C4A3B" w:rsidP="003C4A3B" w:rsidRDefault="003C4A3B" w14:paraId="584A0A93" w14:textId="77777777">
      <w:r>
        <w:t>Padgett, W.G. 1982. Ecology of riparian plant communities in southern Malheur National Forest. Unpublished thesis, Oregon State University, Corvallis. 143 pp.</w:t>
      </w:r>
    </w:p>
    <w:p w:rsidR="003C4A3B" w:rsidP="003C4A3B" w:rsidRDefault="003C4A3B" w14:paraId="3C480277" w14:textId="77777777"/>
    <w:p w:rsidR="003C4A3B" w:rsidP="003C4A3B" w:rsidRDefault="003C4A3B" w14:paraId="17B0CE4C" w14:textId="77777777">
      <w:r>
        <w:t xml:space="preserve">Padgett, W.G., A.P. Youngblood and A.H. </w:t>
      </w:r>
      <w:proofErr w:type="spellStart"/>
      <w:r>
        <w:t>Winward</w:t>
      </w:r>
      <w:proofErr w:type="spellEnd"/>
      <w:r>
        <w:t xml:space="preserve">. 1988a. Riparian community type classification of Utah and southeastern Idaho. Research Paper R4-ECOL-89-0. USDA Forest Service, Intermountain Region, Ogden, UT. </w:t>
      </w:r>
    </w:p>
    <w:p w:rsidR="003C4A3B" w:rsidP="003C4A3B" w:rsidRDefault="003C4A3B" w14:paraId="2571EFBE" w14:textId="77777777"/>
    <w:p w:rsidR="003C4A3B" w:rsidP="003C4A3B" w:rsidRDefault="003C4A3B" w14:paraId="55ADF9F8" w14:textId="77777777">
      <w:r>
        <w:t xml:space="preserve">Padgett, W.G., A.P. Youngblood and A.H. </w:t>
      </w:r>
      <w:proofErr w:type="spellStart"/>
      <w:r>
        <w:t>Winward</w:t>
      </w:r>
      <w:proofErr w:type="spellEnd"/>
      <w:r>
        <w:t>. 1988b. Riparian community type classification of Utah. USDA Forest Service, Intermountain Region Publication R4-ECOL-88-01. Ogden, UT.</w:t>
      </w:r>
    </w:p>
    <w:p w:rsidR="003C4A3B" w:rsidP="003C4A3B" w:rsidRDefault="003C4A3B" w14:paraId="325432EB" w14:textId="77777777"/>
    <w:p w:rsidR="003C4A3B" w:rsidP="003C4A3B" w:rsidRDefault="003C4A3B" w14:paraId="5F51FD4B" w14:textId="77777777">
      <w:r>
        <w:t>Rondeau, R. 2001. Ecological system viability specifications for Southern Rocky Mountain ecoregion. First Edition. Colorado Natural Heritage Program, Colorado State University, Fort Collins, CO. 181 pp.</w:t>
      </w:r>
    </w:p>
    <w:p w:rsidR="003C4A3B" w:rsidP="003C4A3B" w:rsidRDefault="003C4A3B" w14:paraId="7FE73EBE" w14:textId="77777777"/>
    <w:p w:rsidR="003C4A3B" w:rsidP="003C4A3B" w:rsidRDefault="003C4A3B" w14:paraId="43A9B29B" w14:textId="77777777">
      <w:proofErr w:type="spellStart"/>
      <w:r>
        <w:t>Szaro</w:t>
      </w:r>
      <w:proofErr w:type="spellEnd"/>
      <w:r>
        <w:t>, R.C. 1989. Riparian forest and scrubland community types of Arizona and New Mexico. Desert Plants Special Issue 9(3-4): 70-139.</w:t>
      </w:r>
    </w:p>
    <w:p w:rsidR="003C4A3B" w:rsidP="003C4A3B" w:rsidRDefault="003C4A3B" w14:paraId="07BBF114" w14:textId="77777777"/>
    <w:p w:rsidR="003C4A3B" w:rsidP="003C4A3B" w:rsidRDefault="003C4A3B" w14:paraId="17DE23AA"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3C4A3B" w:rsidP="003C4A3B" w:rsidRDefault="003C4A3B" w14:paraId="0544E9F3" w14:textId="77777777"/>
    <w:p w:rsidR="003C4A3B" w:rsidP="003C4A3B" w:rsidRDefault="003C4A3B" w14:paraId="0793E578"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Pr="00A43E41" w:rsidR="004D5F12" w:rsidP="003C4A3B" w:rsidRDefault="004D5F12" w14:paraId="64575A4E" w14:textId="77777777"/>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11C35" w14:textId="77777777" w:rsidR="006A179F" w:rsidRDefault="006A179F">
      <w:r>
        <w:separator/>
      </w:r>
    </w:p>
  </w:endnote>
  <w:endnote w:type="continuationSeparator" w:id="0">
    <w:p w14:paraId="39FB9BC5" w14:textId="77777777" w:rsidR="006A179F" w:rsidRDefault="006A1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ECAE4" w14:textId="77777777" w:rsidR="00C44CAA" w:rsidRDefault="00C44C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6B4D3" w14:textId="77777777" w:rsidR="003C4A3B" w:rsidRDefault="003C4A3B" w:rsidP="003C4A3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E739E" w14:textId="77777777" w:rsidR="00C44CAA" w:rsidRDefault="00C44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09ECD" w14:textId="77777777" w:rsidR="006A179F" w:rsidRDefault="006A179F">
      <w:r>
        <w:separator/>
      </w:r>
    </w:p>
  </w:footnote>
  <w:footnote w:type="continuationSeparator" w:id="0">
    <w:p w14:paraId="73725C13" w14:textId="77777777" w:rsidR="006A179F" w:rsidRDefault="006A1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04336" w14:textId="77777777" w:rsidR="00C44CAA" w:rsidRDefault="00C44C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2EA6A" w14:textId="77777777" w:rsidR="00A43E41" w:rsidRDefault="00A43E41" w:rsidP="003C4A3B">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42CF6" w14:textId="77777777" w:rsidR="00C44CAA" w:rsidRDefault="00C44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84D8F"/>
    <w:pPr>
      <w:ind w:left="720"/>
    </w:pPr>
    <w:rPr>
      <w:rFonts w:ascii="Calibri" w:eastAsiaTheme="minorHAnsi" w:hAnsi="Calibri"/>
      <w:sz w:val="22"/>
      <w:szCs w:val="22"/>
    </w:rPr>
  </w:style>
  <w:style w:type="character" w:styleId="Hyperlink">
    <w:name w:val="Hyperlink"/>
    <w:basedOn w:val="DefaultParagraphFont"/>
    <w:rsid w:val="00D84D8F"/>
    <w:rPr>
      <w:color w:val="0000FF" w:themeColor="hyperlink"/>
      <w:u w:val="single"/>
    </w:rPr>
  </w:style>
  <w:style w:type="paragraph" w:styleId="BalloonText">
    <w:name w:val="Balloon Text"/>
    <w:basedOn w:val="Normal"/>
    <w:link w:val="BalloonTextChar"/>
    <w:uiPriority w:val="99"/>
    <w:semiHidden/>
    <w:unhideWhenUsed/>
    <w:rsid w:val="00D84D8F"/>
    <w:rPr>
      <w:rFonts w:ascii="Tahoma" w:hAnsi="Tahoma" w:cs="Tahoma"/>
      <w:sz w:val="16"/>
      <w:szCs w:val="16"/>
    </w:rPr>
  </w:style>
  <w:style w:type="character" w:customStyle="1" w:styleId="BalloonTextChar">
    <w:name w:val="Balloon Text Char"/>
    <w:basedOn w:val="DefaultParagraphFont"/>
    <w:link w:val="BalloonText"/>
    <w:uiPriority w:val="99"/>
    <w:semiHidden/>
    <w:rsid w:val="00D84D8F"/>
    <w:rPr>
      <w:rFonts w:ascii="Tahoma" w:hAnsi="Tahoma" w:cs="Tahoma"/>
      <w:sz w:val="16"/>
      <w:szCs w:val="16"/>
    </w:rPr>
  </w:style>
  <w:style w:type="character" w:styleId="CommentReference">
    <w:name w:val="annotation reference"/>
    <w:basedOn w:val="DefaultParagraphFont"/>
    <w:uiPriority w:val="99"/>
    <w:semiHidden/>
    <w:unhideWhenUsed/>
    <w:rsid w:val="00DE43AD"/>
    <w:rPr>
      <w:sz w:val="16"/>
      <w:szCs w:val="16"/>
    </w:rPr>
  </w:style>
  <w:style w:type="paragraph" w:styleId="CommentText">
    <w:name w:val="annotation text"/>
    <w:basedOn w:val="Normal"/>
    <w:link w:val="CommentTextChar"/>
    <w:uiPriority w:val="99"/>
    <w:semiHidden/>
    <w:unhideWhenUsed/>
    <w:rsid w:val="00DE43AD"/>
    <w:rPr>
      <w:sz w:val="20"/>
      <w:szCs w:val="20"/>
    </w:rPr>
  </w:style>
  <w:style w:type="character" w:customStyle="1" w:styleId="CommentTextChar">
    <w:name w:val="Comment Text Char"/>
    <w:basedOn w:val="DefaultParagraphFont"/>
    <w:link w:val="CommentText"/>
    <w:uiPriority w:val="99"/>
    <w:semiHidden/>
    <w:rsid w:val="00DE43AD"/>
  </w:style>
  <w:style w:type="paragraph" w:styleId="CommentSubject">
    <w:name w:val="annotation subject"/>
    <w:basedOn w:val="CommentText"/>
    <w:next w:val="CommentText"/>
    <w:link w:val="CommentSubjectChar"/>
    <w:uiPriority w:val="99"/>
    <w:semiHidden/>
    <w:unhideWhenUsed/>
    <w:rsid w:val="00DE43AD"/>
    <w:rPr>
      <w:b/>
      <w:bCs/>
    </w:rPr>
  </w:style>
  <w:style w:type="character" w:customStyle="1" w:styleId="CommentSubjectChar">
    <w:name w:val="Comment Subject Char"/>
    <w:basedOn w:val="CommentTextChar"/>
    <w:link w:val="CommentSubject"/>
    <w:uiPriority w:val="99"/>
    <w:semiHidden/>
    <w:rsid w:val="00DE4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120810">
      <w:bodyDiv w:val="1"/>
      <w:marLeft w:val="0"/>
      <w:marRight w:val="0"/>
      <w:marTop w:val="0"/>
      <w:marBottom w:val="0"/>
      <w:divBdr>
        <w:top w:val="none" w:sz="0" w:space="0" w:color="auto"/>
        <w:left w:val="none" w:sz="0" w:space="0" w:color="auto"/>
        <w:bottom w:val="none" w:sz="0" w:space="0" w:color="auto"/>
        <w:right w:val="none" w:sz="0" w:space="0" w:color="auto"/>
      </w:divBdr>
    </w:div>
    <w:div w:id="1210456314">
      <w:bodyDiv w:val="1"/>
      <w:marLeft w:val="0"/>
      <w:marRight w:val="0"/>
      <w:marTop w:val="0"/>
      <w:marBottom w:val="0"/>
      <w:divBdr>
        <w:top w:val="none" w:sz="0" w:space="0" w:color="auto"/>
        <w:left w:val="none" w:sz="0" w:space="0" w:color="auto"/>
        <w:bottom w:val="none" w:sz="0" w:space="0" w:color="auto"/>
        <w:right w:val="none" w:sz="0" w:space="0" w:color="auto"/>
      </w:divBdr>
    </w:div>
    <w:div w:id="155654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mailto:dmajor@tnc.org" TargetMode="External"/>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2014-08-21T14:07:00Z</cp:lastPrinted>
  <dcterms:created xsi:type="dcterms:W3CDTF">2017-10-25T21:39:00Z</dcterms:created>
  <dcterms:modified xsi:type="dcterms:W3CDTF">2025-02-12T09:41:37Z</dcterms:modified>
</cp:coreProperties>
</file>