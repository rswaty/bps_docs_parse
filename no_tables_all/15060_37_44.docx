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A28" w:rsidP="00075A28" w:rsidRDefault="00075A28">
      <w:pPr>
        <w:pStyle w:val="BpSTitle"/>
      </w:pPr>
      <w:r>
        <w:t>15060</w:t>
      </w:r>
    </w:p>
    <w:p w:rsidR="00075A28" w:rsidP="00075A28" w:rsidRDefault="00075A28">
      <w:pPr>
        <w:pStyle w:val="BpSTitle"/>
      </w:pPr>
      <w:r>
        <w:t>West Gulf Coastal Plain Nonriverine Wet Hardwood Flatwoods</w:t>
      </w:r>
    </w:p>
    <w:p w:rsidR="00075A28" w:rsidP="00075A28" w:rsidRDefault="00075A28">
      <w:r>
        <w:t>BpS Model/Description Version: Aug. 2020</w:t>
      </w:r>
      <w:r>
        <w:tab/>
      </w:r>
      <w:r>
        <w:tab/>
      </w:r>
      <w:r>
        <w:tab/>
      </w:r>
      <w:r>
        <w:tab/>
      </w:r>
      <w:r>
        <w:tab/>
      </w:r>
      <w:r>
        <w:tab/>
      </w:r>
      <w:r>
        <w:tab/>
      </w:r>
    </w:p>
    <w:p w:rsidR="00075A28" w:rsidP="00075A28" w:rsidRDefault="000C6A95">
      <w:r>
        <w:tab/>
      </w:r>
      <w:r>
        <w:tab/>
      </w:r>
      <w:r>
        <w:tab/>
      </w:r>
      <w:r>
        <w:tab/>
      </w:r>
      <w:r>
        <w:tab/>
      </w:r>
      <w:r>
        <w:tab/>
      </w:r>
      <w:r>
        <w:tab/>
      </w:r>
      <w:r>
        <w:tab/>
      </w:r>
      <w:r>
        <w:tab/>
      </w:r>
      <w:r>
        <w:tab/>
        <w:t>Update: 6/7/2018</w:t>
      </w:r>
    </w:p>
    <w:p w:rsidR="00075A28" w:rsidP="00075A28" w:rsidRDefault="00075A28"/>
    <w:p w:rsidR="00075A28" w:rsidP="00075A28" w:rsidRDefault="00075A28">
      <w:pPr>
        <w:pStyle w:val="InfoPara"/>
      </w:pPr>
      <w:r>
        <w:t>Vegetation Type</w:t>
      </w:r>
    </w:p>
    <w:p w:rsidR="00075A28" w:rsidP="00075A28" w:rsidRDefault="009B398B">
      <w:r w:rsidRPr="009B398B">
        <w:t>Woody Wetland</w:t>
      </w:r>
      <w:bookmarkStart w:name="_GoBack" w:id="0"/>
      <w:bookmarkEnd w:id="0"/>
    </w:p>
    <w:p w:rsidR="00075A28" w:rsidP="00075A28" w:rsidRDefault="00075A28">
      <w:pPr>
        <w:pStyle w:val="InfoPara"/>
      </w:pPr>
      <w:r>
        <w:t>Map Zones</w:t>
      </w:r>
    </w:p>
    <w:p w:rsidR="00075A28" w:rsidP="00075A28" w:rsidRDefault="00075A28">
      <w:r>
        <w:t>37</w:t>
      </w:r>
      <w:r w:rsidR="004D141D">
        <w:t>,</w:t>
      </w:r>
      <w:r w:rsidR="00227C12">
        <w:t xml:space="preserve"> </w:t>
      </w:r>
      <w:r w:rsidR="004D141D">
        <w:t>44</w:t>
      </w:r>
    </w:p>
    <w:p w:rsidR="00075A28" w:rsidP="00075A28" w:rsidRDefault="00075A28">
      <w:pPr>
        <w:pStyle w:val="InfoPara"/>
      </w:pPr>
      <w:r>
        <w:t>Geographic Range</w:t>
      </w:r>
    </w:p>
    <w:p w:rsidR="00075A28" w:rsidP="00075A28" w:rsidRDefault="00075A28">
      <w:r>
        <w:t>This system occurs in portions of A</w:t>
      </w:r>
      <w:r w:rsidR="000C6A95">
        <w:t>rkansas</w:t>
      </w:r>
      <w:r>
        <w:t>, L</w:t>
      </w:r>
      <w:r w:rsidR="000C6A95">
        <w:t>ouisiana, Texas, Oklahoma</w:t>
      </w:r>
      <w:r>
        <w:t xml:space="preserve"> (</w:t>
      </w:r>
      <w:r w:rsidR="000C6A95">
        <w:t>map zones [</w:t>
      </w:r>
      <w:r>
        <w:t>MZ</w:t>
      </w:r>
      <w:r w:rsidR="000C6A95">
        <w:t>]</w:t>
      </w:r>
      <w:r>
        <w:t>s 37, 44, 45</w:t>
      </w:r>
      <w:r w:rsidR="000C6A95">
        <w:t>,</w:t>
      </w:r>
      <w:r>
        <w:t xml:space="preserve"> and 98)</w:t>
      </w:r>
    </w:p>
    <w:p w:rsidR="00075A28" w:rsidP="00075A28" w:rsidRDefault="00075A28">
      <w:pPr>
        <w:pStyle w:val="InfoPara"/>
      </w:pPr>
      <w:r>
        <w:t>Biophysical Site Description</w:t>
      </w:r>
    </w:p>
    <w:p w:rsidR="00075A28" w:rsidP="00075A28" w:rsidRDefault="00075A28">
      <w:r>
        <w:t>This system represents predominately wet hardwood flatwoods of the West Gulf Coastal Plain. Examples may be somewhat more common in the inland portions of the region but are also found in the outer coastal plain as well. These areas are usually found on Pleistocene high terraces along rivers that do not have overbank flooding. Soils are fine-textured and hardpans may be present in the subsurface. The limited permeability of these soils contributes to perched water tables during fairly substantial portions of the year (when precipitation is greatest and evapotranspiration is lowest). Saturation occurs not from overbank flooding but typically whenever precipitation events occur. The local landscape is often a complex of ridges and swales, usually occurring in close proximity.</w:t>
      </w:r>
    </w:p>
    <w:p w:rsidR="00075A28" w:rsidP="00075A28" w:rsidRDefault="00075A28">
      <w:pPr>
        <w:pStyle w:val="InfoPara"/>
      </w:pPr>
      <w:r>
        <w:t>Vegetation Description</w:t>
      </w:r>
    </w:p>
    <w:p w:rsidR="00075A28" w:rsidP="00075A28" w:rsidRDefault="00075A28">
      <w:r>
        <w:t>There is vegetation variability related to soil texture and moisture and disturbance history. Most examples support hardwood forests or swamps, which are often heavily oak-dominated. Important species are tolerant of inundation. They include willow oak (</w:t>
      </w:r>
      <w:r w:rsidRPr="00237EDD">
        <w:rPr>
          <w:i/>
        </w:rPr>
        <w:t xml:space="preserve">Quercus </w:t>
      </w:r>
      <w:proofErr w:type="spellStart"/>
      <w:r w:rsidRPr="00237EDD">
        <w:rPr>
          <w:i/>
        </w:rPr>
        <w:t>phellos</w:t>
      </w:r>
      <w:proofErr w:type="spellEnd"/>
      <w:r>
        <w:t>) and laurel oak (</w:t>
      </w:r>
      <w:r w:rsidRPr="00237EDD">
        <w:rPr>
          <w:i/>
        </w:rPr>
        <w:t xml:space="preserve">Q. </w:t>
      </w:r>
      <w:proofErr w:type="spellStart"/>
      <w:r w:rsidRPr="00237EDD">
        <w:rPr>
          <w:i/>
        </w:rPr>
        <w:t>laurifolia</w:t>
      </w:r>
      <w:proofErr w:type="spellEnd"/>
      <w:r>
        <w:t>) with sparse coverage of wetland herbs such as southern waxy sedge (</w:t>
      </w:r>
      <w:proofErr w:type="spellStart"/>
      <w:r w:rsidRPr="00237EDD">
        <w:rPr>
          <w:i/>
        </w:rPr>
        <w:t>Carex</w:t>
      </w:r>
      <w:proofErr w:type="spellEnd"/>
      <w:r w:rsidRPr="00237EDD">
        <w:rPr>
          <w:i/>
        </w:rPr>
        <w:t xml:space="preserve"> </w:t>
      </w:r>
      <w:proofErr w:type="spellStart"/>
      <w:r w:rsidRPr="00237EDD">
        <w:rPr>
          <w:i/>
        </w:rPr>
        <w:t>glaucoudia</w:t>
      </w:r>
      <w:proofErr w:type="spellEnd"/>
      <w:r>
        <w:t>). Some swales support unusual pockets of Carolina ash (</w:t>
      </w:r>
      <w:proofErr w:type="spellStart"/>
      <w:r w:rsidRPr="00237EDD">
        <w:rPr>
          <w:i/>
        </w:rPr>
        <w:t>Fraxinus</w:t>
      </w:r>
      <w:proofErr w:type="spellEnd"/>
      <w:r w:rsidRPr="00237EDD">
        <w:rPr>
          <w:i/>
        </w:rPr>
        <w:t xml:space="preserve"> </w:t>
      </w:r>
      <w:proofErr w:type="spellStart"/>
      <w:r w:rsidRPr="00237EDD">
        <w:rPr>
          <w:i/>
        </w:rPr>
        <w:t>caroliniana</w:t>
      </w:r>
      <w:proofErr w:type="spellEnd"/>
      <w:r>
        <w:t>) and hawthorns (</w:t>
      </w:r>
      <w:proofErr w:type="spellStart"/>
      <w:r w:rsidRPr="00237EDD">
        <w:rPr>
          <w:i/>
        </w:rPr>
        <w:t>Crataegus</w:t>
      </w:r>
      <w:proofErr w:type="spellEnd"/>
      <w:r>
        <w:t xml:space="preserve"> spp</w:t>
      </w:r>
      <w:r w:rsidR="00237EDD">
        <w:t>.</w:t>
      </w:r>
      <w:r>
        <w:t>).</w:t>
      </w:r>
    </w:p>
    <w:p w:rsidR="00075A28" w:rsidP="00075A28" w:rsidRDefault="00075A28">
      <w:pPr>
        <w:pStyle w:val="InfoPara"/>
      </w:pPr>
      <w:r>
        <w:t>BpS Dominant and Indicator Species</w:t>
      </w:r>
    </w:p>
    <w:p>
      <w:r>
        <w:rPr>
          <w:sz w:val="16"/>
        </w:rPr>
        <w:t>Species names are from the NRCS PLANTS database. Check species codes at http://plants.usda.gov.</w:t>
      </w:r>
    </w:p>
    <w:p w:rsidR="00075A28" w:rsidP="00075A28" w:rsidRDefault="00075A28">
      <w:pPr>
        <w:pStyle w:val="InfoPara"/>
      </w:pPr>
      <w:r>
        <w:lastRenderedPageBreak/>
        <w:t>Disturbance Description</w:t>
      </w:r>
    </w:p>
    <w:p w:rsidR="00075A28" w:rsidP="00075A28" w:rsidRDefault="00075A28">
      <w:r>
        <w:t>The primary disturbances are flooding (beaver-caused) and windthrow. Low-intensity fires would occur when adjacent systems burned. Mixed and surface fire are both low intensity. However since dominant tree species are so fire sensitive, fires can cause root-death and open the canopy. Rare replacement fire would also occur following a prolonged drought.</w:t>
      </w:r>
    </w:p>
    <w:p w:rsidR="00075A28" w:rsidP="00075A28" w:rsidRDefault="00075A2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5A28" w:rsidP="00075A28" w:rsidRDefault="00075A28">
      <w:pPr>
        <w:pStyle w:val="InfoPara"/>
      </w:pPr>
      <w:r>
        <w:t>Scale Description</w:t>
      </w:r>
    </w:p>
    <w:p w:rsidR="00075A28" w:rsidP="00075A28" w:rsidRDefault="00075A28">
      <w:r>
        <w:t>Small or large patch.</w:t>
      </w:r>
    </w:p>
    <w:p w:rsidR="00075A28" w:rsidP="00075A28" w:rsidRDefault="00075A28">
      <w:pPr>
        <w:pStyle w:val="InfoPara"/>
      </w:pPr>
      <w:r>
        <w:t>Adjacency or Identification Concerns</w:t>
      </w:r>
    </w:p>
    <w:p w:rsidR="00075A28" w:rsidP="00075A28" w:rsidRDefault="00075A28">
      <w:r>
        <w:t>Spatially related to West Gulf Coastal Plain Dry Pine-Hardwood Flatwoods (CES203.278) and West Gulf Coastal Plain Herbaceous Flatwoods Pond (CES203.547)</w:t>
      </w:r>
    </w:p>
    <w:p w:rsidR="00075A28" w:rsidP="00075A28" w:rsidRDefault="00075A28">
      <w:pPr>
        <w:pStyle w:val="InfoPara"/>
      </w:pPr>
      <w:r>
        <w:t>Issues or Problems</w:t>
      </w:r>
    </w:p>
    <w:p w:rsidR="00075A28" w:rsidP="00075A28" w:rsidRDefault="00075A28"/>
    <w:p w:rsidR="00075A28" w:rsidP="00075A28" w:rsidRDefault="00075A28">
      <w:pPr>
        <w:pStyle w:val="InfoPara"/>
      </w:pPr>
      <w:r>
        <w:t>Native Uncharacteristic Conditions</w:t>
      </w:r>
    </w:p>
    <w:p w:rsidR="00075A28" w:rsidP="00075A28" w:rsidRDefault="00075A28"/>
    <w:p w:rsidR="00075A28" w:rsidP="00075A28" w:rsidRDefault="00075A28">
      <w:pPr>
        <w:pStyle w:val="InfoPara"/>
      </w:pPr>
      <w:r>
        <w:t>Comments</w:t>
      </w:r>
    </w:p>
    <w:p w:rsidR="006B18FA" w:rsidP="006B18FA" w:rsidRDefault="006B18FA">
      <w:r>
        <w:t>This model was adopted for MZ44 without changes from MZ37 because the main distribution of this system is not in MZ44. No changes were made to the description, the model</w:t>
      </w:r>
      <w:r w:rsidR="000C6A95">
        <w:t>,</w:t>
      </w:r>
      <w:r>
        <w:t xml:space="preserve"> or </w:t>
      </w:r>
      <w:proofErr w:type="spellStart"/>
      <w:r>
        <w:t>modelership</w:t>
      </w:r>
      <w:proofErr w:type="spellEnd"/>
      <w:r>
        <w:t>. For MZ37, this model was reviewed by Gypsy Gooding (Gypsy_Gooding@fws.gov). No review was obtained for MZ44.</w:t>
      </w:r>
    </w:p>
    <w:p w:rsidR="004D141D" w:rsidP="006B18FA" w:rsidRDefault="004D141D"/>
    <w:p w:rsidR="00075A28" w:rsidP="00075A28" w:rsidRDefault="00075A28">
      <w:pPr>
        <w:pStyle w:val="ReportSection"/>
      </w:pPr>
      <w:r>
        <w:t>Succession Classes</w:t>
      </w:r>
    </w:p>
    <w:p w:rsidR="00075A28" w:rsidP="00075A28" w:rsidRDefault="00075A2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75A28" w:rsidP="00075A28" w:rsidRDefault="00075A28">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bookmarkEnd w:id="1"/>
    <w:bookmarkEnd w:id="2"/>
    <w:p w:rsidR="00227C12" w:rsidP="00227C12" w:rsidRDefault="00227C12">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bookmarkEnd w:id="10"/>
    <w:p w:rsidR="00227C12" w:rsidP="00075A28" w:rsidRDefault="00227C12">
      <w:pPr>
        <w:pStyle w:val="SClassInfoPara"/>
      </w:pPr>
    </w:p>
    <w:p w:rsidR="00075A28" w:rsidP="00075A28" w:rsidRDefault="00075A28">
      <w:pPr>
        <w:pStyle w:val="SClassInfoPara"/>
      </w:pPr>
      <w:r>
        <w:t>Indicator Species</w:t>
      </w:r>
    </w:p>
    <w:p w:rsidR="00075A28" w:rsidP="00075A28" w:rsidRDefault="00075A28"/>
    <w:p w:rsidR="00075A28" w:rsidP="00075A28" w:rsidRDefault="00075A28">
      <w:pPr>
        <w:pStyle w:val="SClassInfoPara"/>
      </w:pPr>
      <w:r>
        <w:t>Description</w:t>
      </w:r>
    </w:p>
    <w:p w:rsidR="00075A28" w:rsidP="00075A28" w:rsidRDefault="00075A28">
      <w:r>
        <w:t>Surface fi</w:t>
      </w:r>
      <w:r w:rsidR="004D141D">
        <w:t xml:space="preserve">re </w:t>
      </w:r>
      <w:r w:rsidR="005674D6">
        <w:t>maintains this class</w:t>
      </w:r>
      <w:r>
        <w:t>. Buttonbush (</w:t>
      </w:r>
      <w:proofErr w:type="spellStart"/>
      <w:r w:rsidRPr="00237EDD">
        <w:rPr>
          <w:i/>
        </w:rPr>
        <w:t>Cephalanthus</w:t>
      </w:r>
      <w:proofErr w:type="spellEnd"/>
      <w:r w:rsidRPr="00237EDD">
        <w:rPr>
          <w:i/>
        </w:rPr>
        <w:t xml:space="preserve"> </w:t>
      </w:r>
      <w:proofErr w:type="spellStart"/>
      <w:r w:rsidRPr="00237EDD">
        <w:rPr>
          <w:i/>
        </w:rPr>
        <w:t>occidentalis</w:t>
      </w:r>
      <w:proofErr w:type="spellEnd"/>
      <w:r>
        <w:t>), swamp privet (</w:t>
      </w:r>
      <w:proofErr w:type="spellStart"/>
      <w:r w:rsidRPr="00237EDD">
        <w:rPr>
          <w:i/>
        </w:rPr>
        <w:t>Forestiera</w:t>
      </w:r>
      <w:proofErr w:type="spellEnd"/>
      <w:r>
        <w:t xml:space="preserve"> spp</w:t>
      </w:r>
      <w:r w:rsidR="00237EDD">
        <w:t>.</w:t>
      </w:r>
      <w:r>
        <w:t>), sweetgum (</w:t>
      </w:r>
      <w:r w:rsidRPr="00237EDD">
        <w:rPr>
          <w:i/>
        </w:rPr>
        <w:t xml:space="preserve">Liquidambar </w:t>
      </w:r>
      <w:proofErr w:type="spellStart"/>
      <w:r w:rsidRPr="00237EDD">
        <w:rPr>
          <w:i/>
        </w:rPr>
        <w:t>styraciflua</w:t>
      </w:r>
      <w:proofErr w:type="spellEnd"/>
      <w:r>
        <w:t>), delta post oak (</w:t>
      </w:r>
      <w:r w:rsidRPr="00237EDD">
        <w:rPr>
          <w:i/>
        </w:rPr>
        <w:t xml:space="preserve">Q. </w:t>
      </w:r>
      <w:proofErr w:type="spellStart"/>
      <w:r w:rsidRPr="00237EDD">
        <w:rPr>
          <w:i/>
        </w:rPr>
        <w:t>similis</w:t>
      </w:r>
      <w:proofErr w:type="spellEnd"/>
      <w:r>
        <w:t>), water oak (</w:t>
      </w:r>
      <w:r w:rsidRPr="00237EDD">
        <w:rPr>
          <w:i/>
        </w:rPr>
        <w:t xml:space="preserve">Quercus </w:t>
      </w:r>
      <w:proofErr w:type="spellStart"/>
      <w:r w:rsidRPr="00237EDD">
        <w:rPr>
          <w:i/>
        </w:rPr>
        <w:t>nigra</w:t>
      </w:r>
      <w:proofErr w:type="spellEnd"/>
      <w:r>
        <w:t xml:space="preserve">), willow oak, laurel oak, </w:t>
      </w:r>
      <w:proofErr w:type="spellStart"/>
      <w:r>
        <w:t>overcup</w:t>
      </w:r>
      <w:proofErr w:type="spellEnd"/>
      <w:r>
        <w:t xml:space="preserve"> oak (</w:t>
      </w:r>
      <w:r w:rsidRPr="00237EDD">
        <w:rPr>
          <w:i/>
        </w:rPr>
        <w:t xml:space="preserve">Quercus </w:t>
      </w:r>
      <w:proofErr w:type="spellStart"/>
      <w:r w:rsidRPr="00237EDD">
        <w:rPr>
          <w:i/>
        </w:rPr>
        <w:t>lyrata</w:t>
      </w:r>
      <w:proofErr w:type="spellEnd"/>
      <w:r>
        <w:t>)</w:t>
      </w:r>
      <w:r w:rsidR="00237EDD">
        <w:t>,</w:t>
      </w:r>
      <w:r>
        <w:t xml:space="preserve"> and palmetto (</w:t>
      </w:r>
      <w:r w:rsidRPr="00237EDD">
        <w:rPr>
          <w:i/>
        </w:rPr>
        <w:t>Sabal minor</w:t>
      </w:r>
      <w:r>
        <w:t xml:space="preserve">) </w:t>
      </w:r>
      <w:r w:rsidR="00237EDD">
        <w:t xml:space="preserve">are found </w:t>
      </w:r>
      <w:r>
        <w:t xml:space="preserve">in </w:t>
      </w:r>
      <w:r w:rsidR="00237EDD">
        <w:t xml:space="preserve">the </w:t>
      </w:r>
      <w:r>
        <w:t>sout</w:t>
      </w:r>
      <w:r w:rsidR="00237EDD">
        <w:t>hern part of the zone and grade</w:t>
      </w:r>
      <w:r>
        <w:t xml:space="preserve"> out to the north</w:t>
      </w:r>
      <w:r w:rsidR="00237EDD">
        <w:t xml:space="preserve"> into</w:t>
      </w:r>
      <w:r>
        <w:t xml:space="preserve"> several wetland herbaceous species. The predominant fuel source is river sedge (</w:t>
      </w:r>
      <w:proofErr w:type="spellStart"/>
      <w:r w:rsidRPr="00237EDD">
        <w:rPr>
          <w:i/>
        </w:rPr>
        <w:t>Carex</w:t>
      </w:r>
      <w:proofErr w:type="spellEnd"/>
      <w:r w:rsidRPr="00237EDD">
        <w:rPr>
          <w:i/>
        </w:rPr>
        <w:t xml:space="preserve"> </w:t>
      </w:r>
      <w:proofErr w:type="spellStart"/>
      <w:r w:rsidRPr="00237EDD">
        <w:rPr>
          <w:i/>
        </w:rPr>
        <w:t>hy</w:t>
      </w:r>
      <w:proofErr w:type="spellEnd"/>
      <w:r w:rsidR="00237EDD">
        <w:t>)</w:t>
      </w:r>
      <w:r>
        <w:t>.</w:t>
      </w:r>
    </w:p>
    <w:p w:rsidR="00075A28" w:rsidP="00075A28" w:rsidRDefault="00075A28"/>
    <w:p>
      <w:r>
        <w:rPr>
          <w:i/>
          <w:u w:val="single"/>
        </w:rPr>
        <w:t>Maximum Tree Size Class</w:t>
      </w:r>
      <w:br/>
      <w:r>
        <w:t>Sapling &gt;4.5ft; &lt;5" DBH</w:t>
      </w:r>
    </w:p>
    <w:p w:rsidR="00075A28" w:rsidP="00075A28" w:rsidRDefault="00075A28">
      <w:pPr>
        <w:pStyle w:val="InfoPara"/>
        <w:pBdr>
          <w:top w:val="single" w:color="auto" w:sz="4" w:space="1"/>
        </w:pBdr>
      </w:pPr>
      <w:r>
        <w:t>Class B</w:t>
      </w:r>
      <w:r>
        <w:tab/>
        <w:t>15</w:t>
      </w:r>
      <w:r w:rsidR="002A3B10">
        <w:tab/>
      </w:r>
      <w:r w:rsidR="002A3B10">
        <w:tab/>
      </w:r>
      <w:r w:rsidR="002A3B10">
        <w:tab/>
      </w:r>
      <w:r w:rsidR="002A3B10">
        <w:tab/>
      </w:r>
      <w:r w:rsidR="004F7795">
        <w:t>Mid Development 1 - Closed</w:t>
      </w:r>
    </w:p>
    <w:bookmarkEnd w:id="11"/>
    <w:p w:rsidR="00227C12" w:rsidP="00075A28" w:rsidRDefault="00227C12">
      <w:pPr>
        <w:pStyle w:val="SClassInfoPara"/>
      </w:pPr>
    </w:p>
    <w:p w:rsidR="00075A28" w:rsidP="00075A28" w:rsidRDefault="00075A28">
      <w:pPr>
        <w:pStyle w:val="SClassInfoPara"/>
      </w:pPr>
      <w:r>
        <w:t>Indicator Species</w:t>
      </w:r>
    </w:p>
    <w:p w:rsidR="00075A28" w:rsidP="00075A28" w:rsidRDefault="00075A28"/>
    <w:p w:rsidR="00075A28" w:rsidP="00075A28" w:rsidRDefault="00075A28">
      <w:pPr>
        <w:pStyle w:val="SClassInfoPara"/>
      </w:pPr>
      <w:r>
        <w:t>Description</w:t>
      </w:r>
    </w:p>
    <w:p w:rsidR="00075A28" w:rsidP="00075A28" w:rsidRDefault="00E05CFB">
      <w:r>
        <w:t xml:space="preserve">Mixed fire </w:t>
      </w:r>
      <w:r w:rsidR="00075A28">
        <w:t xml:space="preserve">maintains this class but shifts the canopy to the open end of the range. The canopy will fill in </w:t>
      </w:r>
      <w:r>
        <w:t xml:space="preserve">quickly. </w:t>
      </w:r>
      <w:r w:rsidR="00075A28">
        <w:t>Herbaceous cover declines and the understory is dominated by leaf litter.</w:t>
      </w:r>
    </w:p>
    <w:p w:rsidR="00075A28" w:rsidP="00075A28" w:rsidRDefault="00075A28"/>
    <w:p>
      <w:r>
        <w:rPr>
          <w:i/>
          <w:u w:val="single"/>
        </w:rPr>
        <w:t>Maximum Tree Size Class</w:t>
      </w:r>
      <w:br/>
      <w:r>
        <w:t>Medium 9-21"DBH</w:t>
      </w:r>
    </w:p>
    <w:p w:rsidR="00075A28" w:rsidP="00075A28" w:rsidRDefault="00075A28">
      <w:pPr>
        <w:pStyle w:val="InfoPara"/>
        <w:pBdr>
          <w:top w:val="single" w:color="auto" w:sz="4" w:space="1"/>
        </w:pBdr>
      </w:pPr>
      <w:r>
        <w:t>Class C</w:t>
      </w:r>
      <w:r>
        <w:tab/>
        <w:t>51</w:t>
      </w:r>
      <w:r w:rsidR="002A3B10">
        <w:tab/>
      </w:r>
      <w:r w:rsidR="002A3B10">
        <w:tab/>
      </w:r>
      <w:r w:rsidR="002A3B10">
        <w:tab/>
      </w:r>
      <w:r w:rsidR="002A3B10">
        <w:tab/>
      </w:r>
      <w:r w:rsidR="004F7795">
        <w:t>Late Development 1 - Closed</w:t>
      </w:r>
    </w:p>
    <w:bookmarkEnd w:id="12"/>
    <w:p w:rsidR="00227C12" w:rsidP="00075A28" w:rsidRDefault="00227C12">
      <w:pPr>
        <w:pStyle w:val="SClassInfoPara"/>
      </w:pPr>
    </w:p>
    <w:p w:rsidR="00075A28" w:rsidP="00075A28" w:rsidRDefault="00075A28">
      <w:pPr>
        <w:pStyle w:val="SClassInfoPara"/>
      </w:pPr>
      <w:r>
        <w:t>Indicator Species</w:t>
      </w:r>
    </w:p>
    <w:p w:rsidR="00075A28" w:rsidP="00075A28" w:rsidRDefault="00075A28"/>
    <w:p w:rsidR="00075A28" w:rsidP="00075A28" w:rsidRDefault="00075A28">
      <w:pPr>
        <w:pStyle w:val="SClassInfoPara"/>
      </w:pPr>
      <w:r>
        <w:t>Description</w:t>
      </w:r>
    </w:p>
    <w:p w:rsidR="00075A28" w:rsidP="00075A28" w:rsidRDefault="00075A28">
      <w:r>
        <w:t>Surface f</w:t>
      </w:r>
      <w:r w:rsidR="00E05CFB">
        <w:t xml:space="preserve">ire </w:t>
      </w:r>
      <w:r>
        <w:t>maintains this class</w:t>
      </w:r>
      <w:r w:rsidR="004D141D">
        <w:t>. Replacement fire rarely occurs.</w:t>
      </w:r>
      <w:r>
        <w:t xml:space="preserve"> Mixed fire and wind or ice</w:t>
      </w:r>
      <w:r w:rsidR="00E05CFB">
        <w:t xml:space="preserve"> events </w:t>
      </w:r>
      <w:r>
        <w:t>open the canopy. Palmetto will develop in this class in portions of the range.</w:t>
      </w:r>
    </w:p>
    <w:p w:rsidR="00075A28" w:rsidP="00075A28" w:rsidRDefault="00075A28"/>
    <w:p>
      <w:r>
        <w:rPr>
          <w:i/>
          <w:u w:val="single"/>
        </w:rPr>
        <w:t>Maximum Tree Size Class</w:t>
      </w:r>
      <w:br/>
      <w:r>
        <w:t>Large 21-33" DBH</w:t>
      </w:r>
    </w:p>
    <w:p w:rsidR="00075A28" w:rsidP="00075A28" w:rsidRDefault="00075A28">
      <w:pPr>
        <w:pStyle w:val="InfoPara"/>
        <w:pBdr>
          <w:top w:val="single" w:color="auto" w:sz="4" w:space="1"/>
        </w:pBdr>
      </w:pPr>
      <w:r>
        <w:t>Class D</w:t>
      </w:r>
      <w:r>
        <w:tab/>
        <w:t>31</w:t>
      </w:r>
      <w:r w:rsidR="002A3B10">
        <w:tab/>
      </w:r>
      <w:r w:rsidR="002A3B10">
        <w:tab/>
      </w:r>
      <w:r w:rsidR="002A3B10">
        <w:tab/>
      </w:r>
      <w:r w:rsidR="002A3B10">
        <w:tab/>
      </w:r>
      <w:r w:rsidR="004F7795">
        <w:t>Late Development 1 - Open</w:t>
      </w:r>
    </w:p>
    <w:p w:rsidR="00227C12" w:rsidP="00075A28" w:rsidRDefault="00227C12">
      <w:pPr>
        <w:pStyle w:val="SClassInfoPara"/>
      </w:pPr>
    </w:p>
    <w:p w:rsidR="00075A28" w:rsidP="00075A28" w:rsidRDefault="00075A28">
      <w:pPr>
        <w:pStyle w:val="SClassInfoPara"/>
      </w:pPr>
      <w:r>
        <w:lastRenderedPageBreak/>
        <w:t>Indicator Species</w:t>
      </w:r>
    </w:p>
    <w:p w:rsidR="00075A28" w:rsidP="00075A28" w:rsidRDefault="00075A28"/>
    <w:p w:rsidR="00075A28" w:rsidP="00075A28" w:rsidRDefault="00075A28">
      <w:pPr>
        <w:pStyle w:val="SClassInfoPara"/>
      </w:pPr>
      <w:r>
        <w:t>Description</w:t>
      </w:r>
    </w:p>
    <w:p w:rsidR="00075A28" w:rsidP="00075A28" w:rsidRDefault="00075A28">
      <w:r>
        <w:t>As this class matures and declines, the canopy opens and sedges return to the understory. River</w:t>
      </w:r>
      <w:r w:rsidR="00237EDD">
        <w:t xml:space="preserve"> </w:t>
      </w:r>
      <w:r>
        <w:t>sedge again provides the fuel source to carry a fire. Surface</w:t>
      </w:r>
      <w:r w:rsidR="00E05CFB">
        <w:t xml:space="preserve"> fire</w:t>
      </w:r>
      <w:r>
        <w:t xml:space="preserve"> and mixed f</w:t>
      </w:r>
      <w:r w:rsidR="00E05CFB">
        <w:t xml:space="preserve">ire </w:t>
      </w:r>
      <w:r>
        <w:t>maintain this class.</w:t>
      </w:r>
      <w:r w:rsidR="00E05CFB">
        <w:t xml:space="preserve"> </w:t>
      </w:r>
    </w:p>
    <w:p w:rsidR="00237EDD" w:rsidP="00075A28" w:rsidRDefault="00237EDD"/>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75A28" w:rsidP="00075A28" w:rsidRDefault="00075A28">
      <w:r>
        <w:t>NatureServe. 2007. International Ecological Classification Standard: Terrestrial Ecological Classifications. NatureServe Central Databases. Arlington, VA. Data current as of 10 February 2007.</w:t>
      </w:r>
    </w:p>
    <w:p w:rsidR="00075A28" w:rsidP="00075A28" w:rsidRDefault="00075A28"/>
    <w:p w:rsidR="00075A28" w:rsidP="00075A28" w:rsidRDefault="00075A28">
      <w:r>
        <w:t>NatureServe. 2006. International Ecological Classification Standard: Terrestrial Ecological Classifications. NatureServe Central Databases. Arlington, VA, U.S.A. Data current as of 18 July 2006.</w:t>
      </w:r>
    </w:p>
    <w:p w:rsidRPr="00A43E41" w:rsidR="004D5F12" w:rsidP="00075A2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C1B" w:rsidRDefault="00BD2C1B">
      <w:r>
        <w:separator/>
      </w:r>
    </w:p>
  </w:endnote>
  <w:endnote w:type="continuationSeparator" w:id="0">
    <w:p w:rsidR="00BD2C1B" w:rsidRDefault="00BD2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A28" w:rsidRDefault="00075A28" w:rsidP="00075A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C1B" w:rsidRDefault="00BD2C1B">
      <w:r>
        <w:separator/>
      </w:r>
    </w:p>
  </w:footnote>
  <w:footnote w:type="continuationSeparator" w:id="0">
    <w:p w:rsidR="00BD2C1B" w:rsidRDefault="00BD2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75A2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D141D"/>
    <w:pPr>
      <w:ind w:left="720"/>
    </w:pPr>
    <w:rPr>
      <w:rFonts w:ascii="Calibri" w:eastAsiaTheme="minorHAnsi" w:hAnsi="Calibri"/>
      <w:sz w:val="22"/>
      <w:szCs w:val="22"/>
    </w:rPr>
  </w:style>
  <w:style w:type="character" w:styleId="Hyperlink">
    <w:name w:val="Hyperlink"/>
    <w:basedOn w:val="DefaultParagraphFont"/>
    <w:rsid w:val="004D141D"/>
    <w:rPr>
      <w:color w:val="0000FF" w:themeColor="hyperlink"/>
      <w:u w:val="single"/>
    </w:rPr>
  </w:style>
  <w:style w:type="paragraph" w:styleId="BalloonText">
    <w:name w:val="Balloon Text"/>
    <w:basedOn w:val="Normal"/>
    <w:link w:val="BalloonTextChar"/>
    <w:uiPriority w:val="99"/>
    <w:semiHidden/>
    <w:unhideWhenUsed/>
    <w:rsid w:val="004D141D"/>
    <w:rPr>
      <w:rFonts w:ascii="Tahoma" w:hAnsi="Tahoma" w:cs="Tahoma"/>
      <w:sz w:val="16"/>
      <w:szCs w:val="16"/>
    </w:rPr>
  </w:style>
  <w:style w:type="character" w:customStyle="1" w:styleId="BalloonTextChar">
    <w:name w:val="Balloon Text Char"/>
    <w:basedOn w:val="DefaultParagraphFont"/>
    <w:link w:val="BalloonText"/>
    <w:uiPriority w:val="99"/>
    <w:semiHidden/>
    <w:rsid w:val="004D141D"/>
    <w:rPr>
      <w:rFonts w:ascii="Tahoma" w:hAnsi="Tahoma" w:cs="Tahoma"/>
      <w:sz w:val="16"/>
      <w:szCs w:val="16"/>
    </w:rPr>
  </w:style>
  <w:style w:type="paragraph" w:customStyle="1" w:styleId="paragraph">
    <w:name w:val="paragraph"/>
    <w:basedOn w:val="Normal"/>
    <w:rsid w:val="00227C12"/>
  </w:style>
  <w:style w:type="character" w:customStyle="1" w:styleId="normaltextrun1">
    <w:name w:val="normaltextrun1"/>
    <w:basedOn w:val="DefaultParagraphFont"/>
    <w:rsid w:val="00227C12"/>
  </w:style>
  <w:style w:type="character" w:customStyle="1" w:styleId="eop">
    <w:name w:val="eop"/>
    <w:basedOn w:val="DefaultParagraphFont"/>
    <w:rsid w:val="0022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107025">
      <w:bodyDiv w:val="1"/>
      <w:marLeft w:val="0"/>
      <w:marRight w:val="0"/>
      <w:marTop w:val="0"/>
      <w:marBottom w:val="0"/>
      <w:divBdr>
        <w:top w:val="none" w:sz="0" w:space="0" w:color="auto"/>
        <w:left w:val="none" w:sz="0" w:space="0" w:color="auto"/>
        <w:bottom w:val="none" w:sz="0" w:space="0" w:color="auto"/>
        <w:right w:val="none" w:sz="0" w:space="0" w:color="auto"/>
      </w:divBdr>
    </w:div>
    <w:div w:id="930746687">
      <w:bodyDiv w:val="1"/>
      <w:marLeft w:val="0"/>
      <w:marRight w:val="0"/>
      <w:marTop w:val="0"/>
      <w:marBottom w:val="0"/>
      <w:divBdr>
        <w:top w:val="none" w:sz="0" w:space="0" w:color="auto"/>
        <w:left w:val="none" w:sz="0" w:space="0" w:color="auto"/>
        <w:bottom w:val="none" w:sz="0" w:space="0" w:color="auto"/>
        <w:right w:val="none" w:sz="0" w:space="0" w:color="auto"/>
      </w:divBdr>
    </w:div>
    <w:div w:id="191250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2014-08-21T14:50:00Z</cp:lastPrinted>
  <dcterms:created xsi:type="dcterms:W3CDTF">2018-06-07T22:17:00Z</dcterms:created>
  <dcterms:modified xsi:type="dcterms:W3CDTF">2025-02-12T09:42:06Z</dcterms:modified>
</cp:coreProperties>
</file>