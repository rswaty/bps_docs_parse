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65EF4" w:rsidR="002552AD" w:rsidP="002552AD" w:rsidRDefault="002552AD" w14:paraId="2349FD8E" w14:textId="77777777">
      <w:pPr>
        <w:pStyle w:val="BpSTitle"/>
      </w:pPr>
      <w:r w:rsidRPr="00165EF4">
        <w:t>14920</w:t>
      </w:r>
    </w:p>
    <w:p w:rsidRPr="00165EF4" w:rsidR="002552AD" w:rsidP="002552AD" w:rsidRDefault="002552AD" w14:paraId="6890F777" w14:textId="77777777">
      <w:pPr>
        <w:pStyle w:val="BpSTitle"/>
      </w:pPr>
      <w:r w:rsidRPr="00165EF4">
        <w:t>Great Lakes Coastal Marsh Systems</w:t>
      </w:r>
    </w:p>
    <w:p w:rsidR="002552AD" w:rsidP="002552AD" w:rsidRDefault="002552AD" w14:paraId="1C7289FE" w14:textId="77777777">
      <w:r w:rsidRPr="00832D04">
        <w:t>BpS Model/Description Version: Aug. 2020</w:t>
      </w:r>
      <w:r w:rsidRPr="00832D04">
        <w:tab/>
      </w:r>
      <w:r w:rsidRPr="00832D04">
        <w:tab/>
      </w:r>
      <w:r w:rsidRPr="00832D04">
        <w:tab/>
      </w:r>
      <w:r w:rsidRPr="00832D04">
        <w:tab/>
      </w:r>
      <w:r w:rsidRPr="00832D04">
        <w:tab/>
      </w:r>
      <w:r w:rsidRPr="00832D04">
        <w:tab/>
      </w:r>
      <w:r w:rsidRPr="00832D04">
        <w:tab/>
      </w:r>
    </w:p>
    <w:p w:rsidRPr="00832D04" w:rsidR="002552AD" w:rsidP="002552AD" w:rsidRDefault="002552AD" w14:paraId="2293546E" w14:textId="77777777"/>
    <w:p w:rsidRPr="00832D04" w:rsidR="002552AD" w:rsidP="002552AD" w:rsidRDefault="00832D04" w14:paraId="2A5FD67B" w14:textId="77777777">
      <w:r>
        <w:rPr>
          <w:b/>
        </w:rPr>
        <w:t xml:space="preserve">Reviewed by: </w:t>
      </w:r>
      <w:r>
        <w:t xml:space="preserve"> Tim Christiansen</w:t>
      </w:r>
    </w:p>
    <w:p w:rsidRPr="00832D04" w:rsidR="002552AD" w:rsidP="002552AD" w:rsidRDefault="002552AD" w14:paraId="39B4015A" w14:textId="77777777">
      <w:pPr>
        <w:pStyle w:val="InfoPara"/>
      </w:pPr>
      <w:r w:rsidRPr="00832D04">
        <w:t>Vegetation Type</w:t>
      </w:r>
    </w:p>
    <w:p w:rsidRPr="00832D04" w:rsidR="002552AD" w:rsidP="002552AD" w:rsidRDefault="00165EF4" w14:paraId="49A4BD46" w14:textId="360A0820">
      <w:r w:rsidRPr="00165EF4">
        <w:t>Herbaceous Wetland</w:t>
      </w:r>
      <w:bookmarkStart w:name="_GoBack" w:id="0"/>
      <w:bookmarkEnd w:id="0"/>
    </w:p>
    <w:p w:rsidRPr="00832D04" w:rsidR="002552AD" w:rsidP="002552AD" w:rsidRDefault="002552AD" w14:paraId="4FFE0FA1" w14:textId="77777777">
      <w:pPr>
        <w:pStyle w:val="InfoPara"/>
      </w:pPr>
      <w:r w:rsidRPr="00832D04">
        <w:t>Map Zones</w:t>
      </w:r>
    </w:p>
    <w:p w:rsidRPr="00832D04" w:rsidR="002552AD" w:rsidP="002552AD" w:rsidRDefault="0AD82B07" w14:paraId="60AA6E3A" w14:textId="78DF3EB0">
      <w:r>
        <w:t>41, 50, 51, 52, 63</w:t>
      </w:r>
    </w:p>
    <w:p w:rsidRPr="00832D04" w:rsidR="002552AD" w:rsidP="002552AD" w:rsidRDefault="002552AD" w14:paraId="05537FA4" w14:textId="77777777">
      <w:pPr>
        <w:pStyle w:val="InfoPara"/>
      </w:pPr>
      <w:r w:rsidRPr="00832D04">
        <w:t>Geographic Range</w:t>
      </w:r>
    </w:p>
    <w:p w:rsidRPr="00832D04" w:rsidR="002552AD" w:rsidP="002552AD" w:rsidRDefault="002552AD" w14:paraId="6F545E83" w14:textId="39504C57">
      <w:r w:rsidRPr="00832D04">
        <w:t>Great Lakes Coastal Marsh Systems are found throughout the northern Great Lakes Basin in the U</w:t>
      </w:r>
      <w:r w:rsidR="00830CE4">
        <w:t>nited States</w:t>
      </w:r>
      <w:r w:rsidRPr="00832D04">
        <w:t xml:space="preserve"> and Canada from N</w:t>
      </w:r>
      <w:r w:rsidR="00830CE4">
        <w:t>ew York</w:t>
      </w:r>
      <w:r w:rsidRPr="00832D04">
        <w:t xml:space="preserve"> west to M</w:t>
      </w:r>
      <w:r w:rsidR="00830CE4">
        <w:t>innesota</w:t>
      </w:r>
      <w:r w:rsidRPr="00832D04">
        <w:t xml:space="preserve"> (NatureServe 2007).</w:t>
      </w:r>
    </w:p>
    <w:p w:rsidRPr="00832D04" w:rsidR="002552AD" w:rsidP="002552AD" w:rsidRDefault="002552AD" w14:paraId="12BAC0AD" w14:textId="77777777">
      <w:pPr>
        <w:pStyle w:val="InfoPara"/>
      </w:pPr>
      <w:r w:rsidRPr="00832D04">
        <w:t>Biophysical Site Description</w:t>
      </w:r>
    </w:p>
    <w:p w:rsidRPr="00832D04" w:rsidR="002552AD" w:rsidP="002552AD" w:rsidRDefault="002552AD" w14:paraId="217E74B5" w14:textId="588D654B">
      <w:r w:rsidRPr="00832D04">
        <w:t xml:space="preserve">Great Lakes marshes are found along the shoreline </w:t>
      </w:r>
      <w:r w:rsidR="00830CE4">
        <w:t xml:space="preserve">of </w:t>
      </w:r>
      <w:r w:rsidRPr="00832D04">
        <w:t>the Great Lakes. Glacial landforms, in combination with recent longshore transport processes, create the prevalent physiographic features along much of the Great Lakes shoreline. Their characteristic differences in substrate, soils, slope, and drainage conditions largely determine both natural shoreline configuration and sediment composition. These, in turn, generate distinctive contexts for wetland development that vary in their exposure and resilience to lake processes and in their floristic composition.</w:t>
      </w:r>
    </w:p>
    <w:p w:rsidRPr="00832D04" w:rsidR="002552AD" w:rsidP="002552AD" w:rsidRDefault="002552AD" w14:paraId="0B4FFEA7" w14:textId="77777777">
      <w:pPr>
        <w:pStyle w:val="InfoPara"/>
      </w:pPr>
      <w:r w:rsidRPr="00832D04">
        <w:t>Vegetation Description</w:t>
      </w:r>
    </w:p>
    <w:p w:rsidRPr="00832D04" w:rsidR="002552AD" w:rsidP="002552AD" w:rsidRDefault="002552AD" w14:paraId="16E8F74E" w14:textId="4E146B8A">
      <w:r w:rsidRPr="00832D04">
        <w:t>Abiotic variables such as aquatic system, water</w:t>
      </w:r>
      <w:r w:rsidR="00830CE4">
        <w:t>-</w:t>
      </w:r>
      <w:r w:rsidRPr="00832D04">
        <w:t>level fluctuations, surficial bedrock, glacial landform, and climate combine to determine the species composition and floristic quality of Great Lakes coastal wetlands. In general</w:t>
      </w:r>
      <w:r w:rsidR="00830CE4">
        <w:t>,</w:t>
      </w:r>
      <w:r w:rsidRPr="00832D04">
        <w:t xml:space="preserve"> Great Lakes marshes are dominated by graminoids such as </w:t>
      </w:r>
      <w:proofErr w:type="spellStart"/>
      <w:r w:rsidRPr="00142E21">
        <w:rPr>
          <w:i/>
        </w:rPr>
        <w:t>Schoenoplectis</w:t>
      </w:r>
      <w:proofErr w:type="spellEnd"/>
      <w:r w:rsidRPr="00142E21">
        <w:rPr>
          <w:i/>
        </w:rPr>
        <w:t xml:space="preserve"> </w:t>
      </w:r>
      <w:proofErr w:type="spellStart"/>
      <w:r w:rsidRPr="00142E21">
        <w:rPr>
          <w:i/>
        </w:rPr>
        <w:t>acutus</w:t>
      </w:r>
      <w:proofErr w:type="spellEnd"/>
      <w:r w:rsidRPr="00832D04">
        <w:t xml:space="preserve">, </w:t>
      </w:r>
      <w:proofErr w:type="spellStart"/>
      <w:r w:rsidRPr="00142E21">
        <w:rPr>
          <w:i/>
        </w:rPr>
        <w:t>Schoenoplectis</w:t>
      </w:r>
      <w:proofErr w:type="spellEnd"/>
      <w:r w:rsidRPr="00142E21">
        <w:rPr>
          <w:i/>
        </w:rPr>
        <w:t xml:space="preserve"> </w:t>
      </w:r>
      <w:proofErr w:type="spellStart"/>
      <w:r w:rsidRPr="00142E21">
        <w:rPr>
          <w:i/>
        </w:rPr>
        <w:t>pungens</w:t>
      </w:r>
      <w:proofErr w:type="spellEnd"/>
      <w:r w:rsidRPr="00832D04">
        <w:t xml:space="preserve">, </w:t>
      </w:r>
      <w:proofErr w:type="spellStart"/>
      <w:r w:rsidRPr="00142E21">
        <w:rPr>
          <w:i/>
        </w:rPr>
        <w:t>Eleocharis</w:t>
      </w:r>
      <w:proofErr w:type="spellEnd"/>
      <w:r w:rsidRPr="00142E21">
        <w:rPr>
          <w:i/>
        </w:rPr>
        <w:t xml:space="preserve"> </w:t>
      </w:r>
      <w:proofErr w:type="spellStart"/>
      <w:r w:rsidRPr="00142E21">
        <w:rPr>
          <w:i/>
        </w:rPr>
        <w:t>palustris</w:t>
      </w:r>
      <w:proofErr w:type="spellEnd"/>
      <w:r w:rsidRPr="00832D04">
        <w:t xml:space="preserve">, </w:t>
      </w:r>
      <w:proofErr w:type="spellStart"/>
      <w:r w:rsidRPr="00142E21">
        <w:rPr>
          <w:i/>
        </w:rPr>
        <w:t>Juncus</w:t>
      </w:r>
      <w:proofErr w:type="spellEnd"/>
      <w:r w:rsidRPr="00142E21">
        <w:rPr>
          <w:i/>
        </w:rPr>
        <w:t xml:space="preserve"> </w:t>
      </w:r>
      <w:proofErr w:type="spellStart"/>
      <w:r w:rsidRPr="00142E21">
        <w:rPr>
          <w:i/>
        </w:rPr>
        <w:t>balticus</w:t>
      </w:r>
      <w:proofErr w:type="spellEnd"/>
      <w:r w:rsidRPr="00832D04">
        <w:t xml:space="preserve">, </w:t>
      </w:r>
      <w:proofErr w:type="spellStart"/>
      <w:r w:rsidRPr="00142E21">
        <w:rPr>
          <w:i/>
        </w:rPr>
        <w:t>Carex</w:t>
      </w:r>
      <w:proofErr w:type="spellEnd"/>
      <w:r w:rsidRPr="00142E21">
        <w:rPr>
          <w:i/>
        </w:rPr>
        <w:t xml:space="preserve"> </w:t>
      </w:r>
      <w:proofErr w:type="spellStart"/>
      <w:r w:rsidRPr="00142E21">
        <w:rPr>
          <w:i/>
        </w:rPr>
        <w:t>lacustris</w:t>
      </w:r>
      <w:proofErr w:type="spellEnd"/>
      <w:r w:rsidRPr="00832D04">
        <w:t xml:space="preserve">, and </w:t>
      </w:r>
      <w:proofErr w:type="spellStart"/>
      <w:r w:rsidRPr="00142E21">
        <w:rPr>
          <w:i/>
        </w:rPr>
        <w:t>Eleocharis</w:t>
      </w:r>
      <w:proofErr w:type="spellEnd"/>
      <w:r w:rsidRPr="00142E21">
        <w:rPr>
          <w:i/>
        </w:rPr>
        <w:t xml:space="preserve"> </w:t>
      </w:r>
      <w:proofErr w:type="spellStart"/>
      <w:r w:rsidRPr="00142E21">
        <w:rPr>
          <w:i/>
        </w:rPr>
        <w:t>rostellata</w:t>
      </w:r>
      <w:proofErr w:type="spellEnd"/>
      <w:r w:rsidRPr="00832D04">
        <w:t>. In protected areas</w:t>
      </w:r>
      <w:r w:rsidR="00830CE4">
        <w:t>,</w:t>
      </w:r>
      <w:r w:rsidRPr="00832D04">
        <w:t xml:space="preserve"> algal precipitation of calcium carbonate forms </w:t>
      </w:r>
      <w:proofErr w:type="spellStart"/>
      <w:r w:rsidRPr="00832D04">
        <w:t>marly</w:t>
      </w:r>
      <w:proofErr w:type="spellEnd"/>
      <w:r w:rsidRPr="00832D04">
        <w:t xml:space="preserve"> mats that support calcium-loving plants.</w:t>
      </w:r>
    </w:p>
    <w:p w:rsidRPr="00832D04" w:rsidR="002552AD" w:rsidP="002552AD" w:rsidRDefault="002552AD" w14:paraId="02642C61" w14:textId="77777777">
      <w:pPr>
        <w:pStyle w:val="InfoPara"/>
      </w:pPr>
      <w:r w:rsidRPr="00832D04">
        <w:t>BpS Dominant and Indicator Species</w:t>
      </w:r>
    </w:p>
    <w:p>
      <w:r>
        <w:rPr>
          <w:sz w:val="16"/>
        </w:rPr>
        <w:t>Species names are from the NRCS PLANTS database. Check species codes at http://plants.usda.gov.</w:t>
      </w:r>
    </w:p>
    <w:p w:rsidRPr="00832D04" w:rsidR="002552AD" w:rsidP="002552AD" w:rsidRDefault="002552AD" w14:paraId="3F785315" w14:textId="77777777">
      <w:pPr>
        <w:pStyle w:val="InfoPara"/>
      </w:pPr>
      <w:r w:rsidRPr="00832D04">
        <w:lastRenderedPageBreak/>
        <w:t>Disturbance Description</w:t>
      </w:r>
    </w:p>
    <w:p w:rsidRPr="00832D04" w:rsidR="002552AD" w:rsidP="002552AD" w:rsidRDefault="002552AD" w14:paraId="0618117E" w14:textId="30C80287">
      <w:r w:rsidRPr="00832D04">
        <w:t>Fluctuations in water levels are one of the most important influences on Great Lakes wetlands. These fluctuations occur over three temporal scales: 1) short-term fluctuations (</w:t>
      </w:r>
      <w:proofErr w:type="spellStart"/>
      <w:r w:rsidRPr="00832D04">
        <w:t>seiche</w:t>
      </w:r>
      <w:proofErr w:type="spellEnd"/>
      <w:r w:rsidRPr="00832D04">
        <w:t xml:space="preserve">) in water level caused by persistent winds and/or differences in barometric pressure; 2) seasonal fluctuations reflecting the annual hydrologic cycle in the Great Lakes basin; and 3) interannual fluctuations in lake level </w:t>
      </w:r>
      <w:proofErr w:type="gramStart"/>
      <w:r w:rsidRPr="00832D04">
        <w:t>as a result of</w:t>
      </w:r>
      <w:proofErr w:type="gramEnd"/>
      <w:r w:rsidRPr="00832D04">
        <w:t xml:space="preserve"> variable precipitation and evaporation within their drainage basins (</w:t>
      </w:r>
      <w:proofErr w:type="spellStart"/>
      <w:r w:rsidRPr="00832D04">
        <w:t>Minc</w:t>
      </w:r>
      <w:proofErr w:type="spellEnd"/>
      <w:r w:rsidRPr="00832D04">
        <w:t xml:space="preserve"> 1997</w:t>
      </w:r>
      <w:r w:rsidR="00830CE4">
        <w:t xml:space="preserve">; </w:t>
      </w:r>
      <w:proofErr w:type="spellStart"/>
      <w:r w:rsidRPr="00832D04">
        <w:t>Minc</w:t>
      </w:r>
      <w:proofErr w:type="spellEnd"/>
      <w:r w:rsidRPr="00832D04">
        <w:t xml:space="preserve"> and Albert 1998). </w:t>
      </w:r>
      <w:proofErr w:type="gramStart"/>
      <w:r w:rsidRPr="00832D04">
        <w:t>All of</w:t>
      </w:r>
      <w:proofErr w:type="gramEnd"/>
      <w:r w:rsidRPr="00832D04">
        <w:t xml:space="preserve"> these scales contribute to the dynamic character of coastal wetlands, although interannual fluctuations result in the greatest wetland variability. These extreme lake-level fluctuations can range from 3.5-6.5ft (1.3-2.5m) and occur with no regular periodicity. In general, as water levels rise and fall, vegetation communities shift landward during high-water</w:t>
      </w:r>
      <w:r w:rsidR="00830CE4">
        <w:t xml:space="preserve"> </w:t>
      </w:r>
      <w:r w:rsidRPr="00832D04">
        <w:t>y</w:t>
      </w:r>
      <w:r w:rsidR="00830CE4">
        <w:t>ears</w:t>
      </w:r>
      <w:r w:rsidRPr="00832D04">
        <w:t xml:space="preserve"> and lakeward during low-water</w:t>
      </w:r>
      <w:r w:rsidR="00830CE4">
        <w:t xml:space="preserve"> years</w:t>
      </w:r>
      <w:r w:rsidRPr="00832D04">
        <w:t xml:space="preserve">. However, fluctuating lake levels effect not only a change in water depth but </w:t>
      </w:r>
      <w:r w:rsidR="00830CE4">
        <w:t xml:space="preserve">also </w:t>
      </w:r>
      <w:r w:rsidRPr="00832D04">
        <w:t>a broad range of associated stresses to which plants must respond, including changes in water current, wave action, turbidity (clarity or light penetration), nutrient content or availability, alkalinity, and temperature, as well as ice scour and sediment displacement. Since individual species display different tolerance limits along one or more of these dimensions, species composition can also change dramatically within a zone. Coastal wetland systems are adapted to and require periodic inundation.</w:t>
      </w:r>
    </w:p>
    <w:p w:rsidRPr="00832D04" w:rsidR="002552AD" w:rsidP="002552AD" w:rsidRDefault="002552AD" w14:paraId="6463BF7A" w14:textId="77777777">
      <w:pPr>
        <w:pStyle w:val="InfoPara"/>
      </w:pPr>
      <w:r w:rsidRPr="00832D04">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832D04" w:rsidR="002552AD" w:rsidP="002552AD" w:rsidRDefault="002552AD" w14:paraId="0FA588E9" w14:textId="77777777">
      <w:pPr>
        <w:pStyle w:val="InfoPara"/>
      </w:pPr>
      <w:r w:rsidRPr="00832D04">
        <w:t>Scale Description</w:t>
      </w:r>
    </w:p>
    <w:p w:rsidRPr="00832D04" w:rsidR="002552AD" w:rsidP="002552AD" w:rsidRDefault="002552AD" w14:paraId="5C820B37" w14:textId="77777777">
      <w:r w:rsidRPr="00832D04">
        <w:t>This system can be a linear system occurring along the Great Lakes or a small-medium patch system found at deltas.</w:t>
      </w:r>
    </w:p>
    <w:p w:rsidRPr="00832D04" w:rsidR="002552AD" w:rsidP="002552AD" w:rsidRDefault="002552AD" w14:paraId="750AFC18" w14:textId="77777777">
      <w:pPr>
        <w:pStyle w:val="InfoPara"/>
      </w:pPr>
      <w:r w:rsidRPr="00832D04">
        <w:t>Adjacency or Identification Concerns</w:t>
      </w:r>
    </w:p>
    <w:p w:rsidRPr="00832D04" w:rsidR="002552AD" w:rsidP="002552AD" w:rsidRDefault="002552AD" w14:paraId="41762958" w14:textId="0415CC30">
      <w:r w:rsidRPr="00832D04">
        <w:t xml:space="preserve">Water-level regulation has significantly reduced the occurrence of extreme high and low water levels on Lake Ontario and to a lesser degree on Lake Superior. This disruption of the natural cycle favors species intolerant of water-depth change, excludes species requiring periodic exposure of fertile substrates, and potentially leads to a reduction of species diversity. The dominance of cattails in many Lake Ontario marshes suggests a trend toward reduced species diversity following a reduction in the amplitude of natural water-level fluctuations (Wilcox et al. 1993). </w:t>
      </w:r>
    </w:p>
    <w:p w:rsidRPr="00832D04" w:rsidR="002552AD" w:rsidP="002552AD" w:rsidRDefault="002552AD" w14:paraId="6D1CDBEC" w14:textId="77777777"/>
    <w:p w:rsidRPr="00832D04" w:rsidR="002552AD" w:rsidP="002552AD" w:rsidRDefault="002552AD" w14:paraId="072DED77" w14:textId="53470A6E">
      <w:r w:rsidRPr="00832D04">
        <w:t>Both urban and agricultural development have resulted in severe degradation and loss of coastal marshes through pollution, land management, and ecosystem alteration</w:t>
      </w:r>
      <w:r w:rsidR="00830CE4">
        <w:t>.</w:t>
      </w:r>
      <w:r w:rsidR="00832D04">
        <w:t xml:space="preserve"> </w:t>
      </w:r>
      <w:r w:rsidRPr="00832D04">
        <w:t>Urban development has impacted coastal wetlands in the following ways:</w:t>
      </w:r>
    </w:p>
    <w:p w:rsidRPr="00832D04" w:rsidR="002552AD" w:rsidP="002552AD" w:rsidRDefault="002552AD" w14:paraId="07FBA41C" w14:textId="77777777"/>
    <w:p w:rsidRPr="00142E21" w:rsidR="002552AD" w:rsidP="00832D04" w:rsidRDefault="002552AD" w14:paraId="5BD36A49" w14:textId="77777777">
      <w:pPr>
        <w:pStyle w:val="ListParagraph"/>
        <w:numPr>
          <w:ilvl w:val="0"/>
          <w:numId w:val="2"/>
        </w:numPr>
        <w:rPr>
          <w:rFonts w:ascii="Times New Roman" w:hAnsi="Times New Roman"/>
          <w:sz w:val="24"/>
          <w:szCs w:val="24"/>
        </w:rPr>
      </w:pPr>
      <w:r w:rsidRPr="00142E21">
        <w:rPr>
          <w:rFonts w:ascii="Times New Roman" w:hAnsi="Times New Roman"/>
          <w:sz w:val="24"/>
          <w:szCs w:val="24"/>
        </w:rPr>
        <w:lastRenderedPageBreak/>
        <w:t>Armoring of the shoreline and dredging of channels to create harbors has resulted in marsh elimination.</w:t>
      </w:r>
    </w:p>
    <w:p w:rsidRPr="00142E21" w:rsidR="002552AD" w:rsidP="00832D04" w:rsidRDefault="002552AD" w14:paraId="58A1617D" w14:textId="19C58EB8">
      <w:pPr>
        <w:pStyle w:val="ListParagraph"/>
        <w:numPr>
          <w:ilvl w:val="0"/>
          <w:numId w:val="2"/>
        </w:numPr>
        <w:rPr>
          <w:rFonts w:ascii="Times New Roman" w:hAnsi="Times New Roman"/>
          <w:sz w:val="24"/>
          <w:szCs w:val="24"/>
        </w:rPr>
      </w:pPr>
      <w:r w:rsidRPr="00142E21">
        <w:rPr>
          <w:rFonts w:ascii="Times New Roman" w:hAnsi="Times New Roman"/>
          <w:sz w:val="24"/>
          <w:szCs w:val="24"/>
        </w:rPr>
        <w:t>Dumping of waste materials</w:t>
      </w:r>
      <w:r w:rsidRPr="00142E21" w:rsidR="00830CE4">
        <w:rPr>
          <w:rFonts w:ascii="Times New Roman" w:hAnsi="Times New Roman"/>
          <w:sz w:val="24"/>
          <w:szCs w:val="24"/>
        </w:rPr>
        <w:t>,</w:t>
      </w:r>
      <w:r w:rsidRPr="00142E21">
        <w:rPr>
          <w:rFonts w:ascii="Times New Roman" w:hAnsi="Times New Roman"/>
          <w:sz w:val="24"/>
          <w:szCs w:val="24"/>
        </w:rPr>
        <w:t xml:space="preserve"> such as sawdust and sewage and a wide variety of chemicals</w:t>
      </w:r>
      <w:r w:rsidRPr="00142E21" w:rsidR="00830CE4">
        <w:rPr>
          <w:rFonts w:ascii="Times New Roman" w:hAnsi="Times New Roman"/>
          <w:sz w:val="24"/>
          <w:szCs w:val="24"/>
        </w:rPr>
        <w:t xml:space="preserve">, </w:t>
      </w:r>
      <w:r w:rsidRPr="00142E21">
        <w:rPr>
          <w:rFonts w:ascii="Times New Roman" w:hAnsi="Times New Roman"/>
          <w:sz w:val="24"/>
          <w:szCs w:val="24"/>
        </w:rPr>
        <w:t xml:space="preserve">has mechanically and chemically altered the shallow-water marsh environment, increasing turbidity, reducing oxygen concentrations, and altering the </w:t>
      </w:r>
      <w:proofErr w:type="spellStart"/>
      <w:r w:rsidRPr="00142E21">
        <w:rPr>
          <w:rFonts w:ascii="Times New Roman" w:hAnsi="Times New Roman"/>
          <w:sz w:val="24"/>
          <w:szCs w:val="24"/>
        </w:rPr>
        <w:t>pH.</w:t>
      </w:r>
      <w:proofErr w:type="spellEnd"/>
    </w:p>
    <w:p w:rsidRPr="00142E21" w:rsidR="002552AD" w:rsidP="00832D04" w:rsidRDefault="002552AD" w14:paraId="4225D2A0" w14:textId="77777777">
      <w:pPr>
        <w:pStyle w:val="ListParagraph"/>
        <w:numPr>
          <w:ilvl w:val="0"/>
          <w:numId w:val="2"/>
        </w:numPr>
        <w:rPr>
          <w:rFonts w:ascii="Times New Roman" w:hAnsi="Times New Roman"/>
          <w:sz w:val="24"/>
          <w:szCs w:val="24"/>
        </w:rPr>
      </w:pPr>
      <w:r w:rsidRPr="00142E21">
        <w:rPr>
          <w:rFonts w:ascii="Times New Roman" w:hAnsi="Times New Roman"/>
          <w:sz w:val="24"/>
          <w:szCs w:val="24"/>
        </w:rPr>
        <w:t>Shipping traffic has mechanically eroded shoreline vegetation.</w:t>
      </w:r>
    </w:p>
    <w:p w:rsidRPr="00832D04" w:rsidR="002552AD" w:rsidP="002552AD" w:rsidRDefault="002552AD" w14:paraId="400E1247" w14:textId="77777777"/>
    <w:p w:rsidRPr="00832D04" w:rsidR="002552AD" w:rsidP="002552AD" w:rsidRDefault="002552AD" w14:paraId="76DFF293" w14:textId="77777777">
      <w:r w:rsidRPr="00832D04">
        <w:t>Water-level control of the Great Lakes and connecting rivers has altered natural wetland dynamics. Agriculture has had the following impacts on coastal wetlands:</w:t>
      </w:r>
    </w:p>
    <w:p w:rsidRPr="00832D04" w:rsidR="00832D04" w:rsidP="002552AD" w:rsidRDefault="00832D04" w14:paraId="0869E7DE" w14:textId="77777777"/>
    <w:p w:rsidRPr="00142E21" w:rsidR="002552AD" w:rsidP="00832D04" w:rsidRDefault="002552AD" w14:paraId="61F0E9DE"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Drainage has eliminated large areas of marshes and coastal wetlands.</w:t>
      </w:r>
    </w:p>
    <w:p w:rsidRPr="00142E21" w:rsidR="002552AD" w:rsidP="00832D04" w:rsidRDefault="002552AD" w14:paraId="7248C8A8"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 xml:space="preserve">Sedimentation has greatly increased turbidity, eliminating </w:t>
      </w:r>
      <w:proofErr w:type="spellStart"/>
      <w:r w:rsidRPr="00142E21">
        <w:rPr>
          <w:rFonts w:ascii="Times New Roman" w:hAnsi="Times New Roman"/>
          <w:sz w:val="24"/>
          <w:szCs w:val="24"/>
        </w:rPr>
        <w:t>submergent</w:t>
      </w:r>
      <w:proofErr w:type="spellEnd"/>
      <w:r w:rsidRPr="00142E21">
        <w:rPr>
          <w:rFonts w:ascii="Times New Roman" w:hAnsi="Times New Roman"/>
          <w:sz w:val="24"/>
          <w:szCs w:val="24"/>
        </w:rPr>
        <w:t xml:space="preserve"> species requiring clear water.</w:t>
      </w:r>
    </w:p>
    <w:p w:rsidRPr="00142E21" w:rsidR="002552AD" w:rsidP="00832D04" w:rsidRDefault="002552AD" w14:paraId="6D46BB28" w14:textId="4B00D9EC">
      <w:pPr>
        <w:pStyle w:val="ListParagraph"/>
        <w:numPr>
          <w:ilvl w:val="0"/>
          <w:numId w:val="3"/>
        </w:numPr>
        <w:rPr>
          <w:rFonts w:ascii="Times New Roman" w:hAnsi="Times New Roman"/>
          <w:sz w:val="24"/>
          <w:szCs w:val="24"/>
        </w:rPr>
      </w:pPr>
      <w:r w:rsidRPr="00142E21">
        <w:rPr>
          <w:rFonts w:ascii="Times New Roman" w:hAnsi="Times New Roman"/>
          <w:sz w:val="24"/>
          <w:szCs w:val="24"/>
        </w:rPr>
        <w:t>Nutrient loading has locally reduced oxygen levels, prompted algal blooms, and led to the dominance of high-nutrient tolerant species such as cattails.</w:t>
      </w:r>
    </w:p>
    <w:p w:rsidRPr="00142E21" w:rsidR="002552AD" w:rsidP="00832D04" w:rsidRDefault="002552AD" w14:paraId="4D86DD8C"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Heavy agricultural sedimentation has led to the deposition of rich organic mud in the wet meadows and along the shoreline, favoring the dominance of early successional species.</w:t>
      </w:r>
    </w:p>
    <w:p w:rsidRPr="00142E21" w:rsidR="002552AD" w:rsidP="00832D04" w:rsidRDefault="002552AD" w14:paraId="49EE32FA"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Introduction of exotic plants has altered macrophyte species composition.</w:t>
      </w:r>
    </w:p>
    <w:p w:rsidRPr="00832D04" w:rsidR="002552AD" w:rsidP="002552AD" w:rsidRDefault="002552AD" w14:paraId="522688F8" w14:textId="77777777"/>
    <w:p w:rsidRPr="00832D04" w:rsidR="002552AD" w:rsidP="002552AD" w:rsidRDefault="002552AD" w14:paraId="2B617E5E" w14:textId="0E8AD6C2">
      <w:r w:rsidRPr="00832D04">
        <w:t>Several exotic plants and animals pose a threat to the integrity of coastal wetlands. Exotics often outcompete</w:t>
      </w:r>
      <w:r w:rsidR="00832D04">
        <w:t xml:space="preserve"> </w:t>
      </w:r>
      <w:r w:rsidRPr="00832D04">
        <w:t xml:space="preserve">native organisms, as well as altering their habitat (Hart et al. 2000). Significant exotic plants include </w:t>
      </w:r>
      <w:proofErr w:type="spellStart"/>
      <w:r w:rsidRPr="00142E21">
        <w:rPr>
          <w:i/>
        </w:rPr>
        <w:t>Lythrum</w:t>
      </w:r>
      <w:proofErr w:type="spellEnd"/>
      <w:r w:rsidRPr="00142E21">
        <w:rPr>
          <w:i/>
        </w:rPr>
        <w:t xml:space="preserve"> </w:t>
      </w:r>
      <w:proofErr w:type="spellStart"/>
      <w:r w:rsidRPr="00142E21">
        <w:rPr>
          <w:i/>
        </w:rPr>
        <w:t>salicaria</w:t>
      </w:r>
      <w:proofErr w:type="spellEnd"/>
      <w:r w:rsidRPr="00832D04">
        <w:t xml:space="preserve">, </w:t>
      </w:r>
      <w:r w:rsidRPr="00142E21">
        <w:rPr>
          <w:i/>
        </w:rPr>
        <w:t xml:space="preserve">Phragmites </w:t>
      </w:r>
      <w:proofErr w:type="spellStart"/>
      <w:r w:rsidRPr="00142E21">
        <w:rPr>
          <w:i/>
        </w:rPr>
        <w:t>australis</w:t>
      </w:r>
      <w:proofErr w:type="spellEnd"/>
      <w:r w:rsidRPr="00832D04">
        <w:t xml:space="preserve">, </w:t>
      </w:r>
      <w:proofErr w:type="spellStart"/>
      <w:r w:rsidRPr="00142E21">
        <w:rPr>
          <w:i/>
        </w:rPr>
        <w:t>Phalaris</w:t>
      </w:r>
      <w:proofErr w:type="spellEnd"/>
      <w:r w:rsidRPr="00142E21">
        <w:rPr>
          <w:i/>
        </w:rPr>
        <w:t xml:space="preserve"> </w:t>
      </w:r>
      <w:proofErr w:type="spellStart"/>
      <w:r w:rsidRPr="00142E21">
        <w:rPr>
          <w:i/>
        </w:rPr>
        <w:t>arundinacea</w:t>
      </w:r>
      <w:proofErr w:type="spellEnd"/>
      <w:r w:rsidRPr="00832D04">
        <w:t xml:space="preserve">, </w:t>
      </w:r>
      <w:proofErr w:type="spellStart"/>
      <w:r w:rsidRPr="00142E21">
        <w:rPr>
          <w:i/>
        </w:rPr>
        <w:t>Myriophyllum</w:t>
      </w:r>
      <w:proofErr w:type="spellEnd"/>
      <w:r w:rsidRPr="00142E21">
        <w:rPr>
          <w:i/>
        </w:rPr>
        <w:t xml:space="preserve"> spicatum</w:t>
      </w:r>
      <w:r w:rsidRPr="00832D04">
        <w:t xml:space="preserve"> (</w:t>
      </w:r>
      <w:r w:rsidRPr="00142E21">
        <w:rPr>
          <w:i/>
        </w:rPr>
        <w:t>Eurasian milfoil</w:t>
      </w:r>
      <w:r w:rsidRPr="00832D04">
        <w:t xml:space="preserve">), </w:t>
      </w:r>
      <w:proofErr w:type="spellStart"/>
      <w:r w:rsidRPr="00142E21">
        <w:rPr>
          <w:i/>
        </w:rPr>
        <w:t>Potamogeton</w:t>
      </w:r>
      <w:proofErr w:type="spellEnd"/>
      <w:r w:rsidRPr="00142E21">
        <w:rPr>
          <w:i/>
        </w:rPr>
        <w:t xml:space="preserve"> </w:t>
      </w:r>
      <w:proofErr w:type="spellStart"/>
      <w:r w:rsidRPr="00142E21">
        <w:rPr>
          <w:i/>
        </w:rPr>
        <w:t>crispus</w:t>
      </w:r>
      <w:proofErr w:type="spellEnd"/>
      <w:r w:rsidRPr="00832D04">
        <w:t xml:space="preserve"> (curly-leaf pondweed), and many less aggressive species. </w:t>
      </w:r>
      <w:proofErr w:type="spellStart"/>
      <w:r w:rsidRPr="00142E21">
        <w:rPr>
          <w:i/>
        </w:rPr>
        <w:t>Hydrocharis</w:t>
      </w:r>
      <w:proofErr w:type="spellEnd"/>
      <w:r w:rsidRPr="00142E21">
        <w:rPr>
          <w:i/>
        </w:rPr>
        <w:t xml:space="preserve"> </w:t>
      </w:r>
      <w:proofErr w:type="spellStart"/>
      <w:r w:rsidRPr="00142E21">
        <w:rPr>
          <w:i/>
        </w:rPr>
        <w:t>moris-ranae</w:t>
      </w:r>
      <w:proofErr w:type="spellEnd"/>
      <w:r w:rsidRPr="00832D04">
        <w:t>, an aggressive floating-leaved plant, is expanding westward from the St. Lawrence River and Lake Ontario into Lake Erie and the Detroit River and has recently been documented in M</w:t>
      </w:r>
      <w:r w:rsidR="00830CE4">
        <w:t>ichigan</w:t>
      </w:r>
      <w:r w:rsidRPr="00832D04">
        <w:t>.</w:t>
      </w:r>
    </w:p>
    <w:p w:rsidRPr="00832D04" w:rsidR="002552AD" w:rsidP="002552AD" w:rsidRDefault="002552AD" w14:paraId="5639A1AE" w14:textId="77777777"/>
    <w:p w:rsidRPr="00832D04" w:rsidR="002552AD" w:rsidP="002552AD" w:rsidRDefault="002552AD" w14:paraId="7BFC7FA0" w14:textId="77777777">
      <w:r w:rsidRPr="00832D04">
        <w:t xml:space="preserve">Exotic animals include </w:t>
      </w:r>
      <w:proofErr w:type="spellStart"/>
      <w:r w:rsidRPr="00142E21">
        <w:rPr>
          <w:i/>
        </w:rPr>
        <w:t>Dreissena</w:t>
      </w:r>
      <w:proofErr w:type="spellEnd"/>
      <w:r w:rsidRPr="00142E21">
        <w:rPr>
          <w:i/>
        </w:rPr>
        <w:t xml:space="preserve"> </w:t>
      </w:r>
      <w:proofErr w:type="spellStart"/>
      <w:r w:rsidRPr="00142E21">
        <w:rPr>
          <w:i/>
        </w:rPr>
        <w:t>polymorpha</w:t>
      </w:r>
      <w:proofErr w:type="spellEnd"/>
      <w:r w:rsidRPr="00832D04">
        <w:t xml:space="preserve"> (zebra mussel), </w:t>
      </w:r>
      <w:proofErr w:type="spellStart"/>
      <w:r w:rsidRPr="00142E21">
        <w:rPr>
          <w:i/>
        </w:rPr>
        <w:t>Cyprinus</w:t>
      </w:r>
      <w:proofErr w:type="spellEnd"/>
      <w:r w:rsidRPr="00142E21">
        <w:rPr>
          <w:i/>
        </w:rPr>
        <w:t xml:space="preserve"> </w:t>
      </w:r>
      <w:proofErr w:type="spellStart"/>
      <w:r w:rsidRPr="00142E21">
        <w:rPr>
          <w:i/>
        </w:rPr>
        <w:t>carpio</w:t>
      </w:r>
      <w:proofErr w:type="spellEnd"/>
      <w:r w:rsidRPr="00832D04">
        <w:t xml:space="preserve"> (common carp), </w:t>
      </w:r>
      <w:proofErr w:type="spellStart"/>
      <w:r w:rsidRPr="00142E21">
        <w:rPr>
          <w:i/>
        </w:rPr>
        <w:t>Neogobius</w:t>
      </w:r>
      <w:proofErr w:type="spellEnd"/>
      <w:r w:rsidR="00832D04">
        <w:t xml:space="preserve"> </w:t>
      </w:r>
      <w:r w:rsidRPr="00832D04">
        <w:t xml:space="preserve">spp. (gobies), and </w:t>
      </w:r>
      <w:proofErr w:type="spellStart"/>
      <w:r w:rsidRPr="00142E21">
        <w:rPr>
          <w:i/>
        </w:rPr>
        <w:t>Bythotrephes</w:t>
      </w:r>
      <w:proofErr w:type="spellEnd"/>
      <w:r w:rsidRPr="00142E21">
        <w:rPr>
          <w:i/>
        </w:rPr>
        <w:t xml:space="preserve"> </w:t>
      </w:r>
      <w:proofErr w:type="spellStart"/>
      <w:r w:rsidRPr="00142E21">
        <w:rPr>
          <w:i/>
        </w:rPr>
        <w:t>cederstroemi</w:t>
      </w:r>
      <w:proofErr w:type="spellEnd"/>
      <w:r w:rsidRPr="00832D04">
        <w:t xml:space="preserve"> (spiny water flea), to name but a few. Many exotics arrive in</w:t>
      </w:r>
      <w:r w:rsidR="00832D04">
        <w:t xml:space="preserve"> </w:t>
      </w:r>
      <w:r w:rsidRPr="00832D04">
        <w:t>shipping ballast</w:t>
      </w:r>
      <w:r w:rsidR="00830CE4">
        <w:t>,</w:t>
      </w:r>
      <w:r w:rsidRPr="00832D04">
        <w:t xml:space="preserve"> and many others were purposefully introduced.</w:t>
      </w:r>
    </w:p>
    <w:p w:rsidRPr="00832D04" w:rsidR="002552AD" w:rsidP="002552AD" w:rsidRDefault="002552AD" w14:paraId="20B92127" w14:textId="77777777">
      <w:pPr>
        <w:pStyle w:val="InfoPara"/>
      </w:pPr>
      <w:r w:rsidRPr="00832D04">
        <w:t>Issues or Problems</w:t>
      </w:r>
    </w:p>
    <w:p w:rsidRPr="00832D04" w:rsidR="002552AD" w:rsidP="002552AD" w:rsidRDefault="002552AD" w14:paraId="79398ABD" w14:textId="77777777">
      <w:r w:rsidRPr="00832D04">
        <w:t>This description and models cover a range of vegetation types including shore fens, marshes, and estuaries</w:t>
      </w:r>
      <w:r w:rsidR="00924C75">
        <w:t>.</w:t>
      </w:r>
    </w:p>
    <w:p w:rsidRPr="00832D04" w:rsidR="002552AD" w:rsidP="002552AD" w:rsidRDefault="002552AD" w14:paraId="2F8C6FFE" w14:textId="77777777">
      <w:pPr>
        <w:pStyle w:val="InfoPara"/>
      </w:pPr>
      <w:r w:rsidRPr="00832D04">
        <w:t>Native Uncharacteristic Conditions</w:t>
      </w:r>
    </w:p>
    <w:p w:rsidRPr="00832D04" w:rsidR="002552AD" w:rsidP="002552AD" w:rsidRDefault="002552AD" w14:paraId="39B13C84" w14:textId="77777777"/>
    <w:p w:rsidRPr="00832D04" w:rsidR="002552AD" w:rsidP="002552AD" w:rsidRDefault="002552AD" w14:paraId="5F6B543D" w14:textId="77777777">
      <w:pPr>
        <w:pStyle w:val="InfoPara"/>
      </w:pPr>
      <w:r w:rsidRPr="00832D04">
        <w:t>Comments</w:t>
      </w:r>
    </w:p>
    <w:p w:rsidRPr="00832D04" w:rsidR="00BF7F13" w:rsidP="00BF7F13" w:rsidRDefault="00BF7F13" w14:paraId="338BA285" w14:textId="77777777">
      <w:pPr>
        <w:rPr>
          <w:b/>
        </w:rPr>
      </w:pPr>
    </w:p>
    <w:p w:rsidRPr="00832D04" w:rsidR="00BF7F13" w:rsidP="00BF7F13" w:rsidRDefault="00BF7F13" w14:paraId="0EE6938C" w14:textId="77777777">
      <w:pPr>
        <w:rPr>
          <w:b/>
        </w:rPr>
      </w:pPr>
    </w:p>
    <w:p w:rsidRPr="00832D04" w:rsidR="002552AD" w:rsidP="002552AD" w:rsidRDefault="002552AD" w14:paraId="3EB7236C" w14:textId="77777777">
      <w:pPr>
        <w:pStyle w:val="ReportSection"/>
        <w:rPr>
          <w:rFonts w:ascii="Times New Roman" w:hAnsi="Times New Roman"/>
        </w:rPr>
      </w:pPr>
      <w:r w:rsidRPr="00832D04">
        <w:rPr>
          <w:rFonts w:ascii="Times New Roman" w:hAnsi="Times New Roman"/>
        </w:rPr>
        <w:t>Succession Classes</w:t>
      </w:r>
    </w:p>
    <w:p w:rsidRPr="00832D04" w:rsidR="002552AD" w:rsidP="002552AD" w:rsidRDefault="002552AD" w14:paraId="12D6BD9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832D04" w:rsidR="002552AD" w:rsidP="002552AD" w:rsidRDefault="002552AD" w14:paraId="53348ED7"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Pr="00832D04" w:rsidR="002552AD" w:rsidP="002552AD" w:rsidRDefault="002552AD" w14:paraId="62130008" w14:textId="77777777"/>
    <w:p w:rsidRPr="00832D04" w:rsidR="002552AD" w:rsidP="002552AD" w:rsidRDefault="002552AD" w14:paraId="0DF51AAF" w14:textId="77777777">
      <w:pPr>
        <w:pStyle w:val="SClassInfoPara"/>
      </w:pPr>
      <w:r w:rsidRPr="00832D04">
        <w:t>Indicator Species</w:t>
      </w:r>
    </w:p>
    <w:p w:rsidRPr="00832D04" w:rsidR="002552AD" w:rsidP="002552AD" w:rsidRDefault="002552AD" w14:paraId="506CA314" w14:textId="77777777"/>
    <w:p w:rsidRPr="00832D04" w:rsidR="002552AD" w:rsidP="002552AD" w:rsidRDefault="002552AD" w14:paraId="72B90E88" w14:textId="77777777">
      <w:pPr>
        <w:pStyle w:val="SClassInfoPara"/>
      </w:pPr>
      <w:r w:rsidRPr="00832D04">
        <w:t>Description</w:t>
      </w:r>
    </w:p>
    <w:p w:rsidRPr="00832D04" w:rsidR="002552AD" w:rsidP="002552AD" w:rsidRDefault="002552AD" w14:paraId="406F5BA9" w14:textId="7F5D92C9">
      <w:proofErr w:type="spellStart"/>
      <w:r w:rsidRPr="00832D04">
        <w:t>Submergent</w:t>
      </w:r>
      <w:proofErr w:type="spellEnd"/>
      <w:r w:rsidRPr="00832D04">
        <w:t xml:space="preserve"> </w:t>
      </w:r>
      <w:r w:rsidR="00924C75">
        <w:t>m</w:t>
      </w:r>
      <w:r w:rsidRPr="00832D04">
        <w:t>arsh:</w:t>
      </w:r>
      <w:r w:rsidR="00924C75">
        <w:t xml:space="preserve"> </w:t>
      </w:r>
      <w:proofErr w:type="spellStart"/>
      <w:r w:rsidRPr="00142E21">
        <w:rPr>
          <w:i/>
        </w:rPr>
        <w:t>Heteranthera</w:t>
      </w:r>
      <w:proofErr w:type="spellEnd"/>
      <w:r w:rsidRPr="00142E21">
        <w:rPr>
          <w:i/>
        </w:rPr>
        <w:t xml:space="preserve"> </w:t>
      </w:r>
      <w:proofErr w:type="spellStart"/>
      <w:r w:rsidRPr="00142E21">
        <w:rPr>
          <w:i/>
        </w:rPr>
        <w:t>dubia</w:t>
      </w:r>
      <w:proofErr w:type="spellEnd"/>
      <w:r w:rsidRPr="00832D04">
        <w:t xml:space="preserve">, </w:t>
      </w:r>
      <w:proofErr w:type="spellStart"/>
      <w:r w:rsidRPr="00142E21">
        <w:rPr>
          <w:i/>
        </w:rPr>
        <w:t>Miriophylium</w:t>
      </w:r>
      <w:proofErr w:type="spellEnd"/>
      <w:r w:rsidRPr="00142E21">
        <w:rPr>
          <w:i/>
        </w:rPr>
        <w:t xml:space="preserve"> </w:t>
      </w:r>
      <w:proofErr w:type="spellStart"/>
      <w:r w:rsidRPr="00142E21">
        <w:rPr>
          <w:i/>
        </w:rPr>
        <w:t>exalbescens</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obtusifolius</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richardsonii</w:t>
      </w:r>
      <w:proofErr w:type="spellEnd"/>
      <w:r w:rsidRPr="00832D04">
        <w:t xml:space="preserve">, </w:t>
      </w:r>
      <w:proofErr w:type="spellStart"/>
      <w:r w:rsidRPr="00142E21">
        <w:rPr>
          <w:i/>
        </w:rPr>
        <w:t>Vallisneria</w:t>
      </w:r>
      <w:proofErr w:type="spellEnd"/>
      <w:r w:rsidRPr="00142E21">
        <w:rPr>
          <w:i/>
        </w:rPr>
        <w:t xml:space="preserve"> </w:t>
      </w:r>
      <w:proofErr w:type="spellStart"/>
      <w:r w:rsidRPr="00142E21">
        <w:rPr>
          <w:i/>
        </w:rPr>
        <w:t>americana</w:t>
      </w:r>
      <w:proofErr w:type="spellEnd"/>
      <w:r w:rsidRPr="00832D04">
        <w:t xml:space="preserve">. </w:t>
      </w:r>
    </w:p>
    <w:p w:rsidRPr="00832D04" w:rsidR="002552AD" w:rsidP="002552AD" w:rsidRDefault="002552AD" w14:paraId="0B1C3DBC" w14:textId="77777777"/>
    <w:p w:rsidRPr="00832D04" w:rsidR="002552AD" w:rsidP="002552AD" w:rsidRDefault="002552AD" w14:paraId="557918E2" w14:textId="77777777">
      <w:r w:rsidRPr="00832D04">
        <w:t>With a decrease in Great Lakes wa</w:t>
      </w:r>
      <w:r w:rsidR="00832D04">
        <w:t>ter levels, modeled using the optional 1.</w:t>
      </w:r>
    </w:p>
    <w:p>
      <w:r>
        <w:rPr>
          <w:i/>
          <w:u w:val="single"/>
        </w:rPr>
        <w:t>Maximum Tree Size Class</w:t>
      </w:r>
      <w:br/>
      <w:r>
        <w:t>None</w:t>
      </w:r>
    </w:p>
    <w:p w:rsidRPr="00832D04" w:rsidR="002552AD" w:rsidP="002552AD" w:rsidRDefault="002552AD" w14:paraId="21BC69CC" w14:textId="77777777">
      <w:pPr>
        <w:pStyle w:val="InfoPara"/>
        <w:pBdr>
          <w:top w:val="single" w:color="auto" w:sz="4" w:space="1"/>
        </w:pBdr>
      </w:pPr>
      <w:r>
        <w:t>Class B</w:t>
      </w:r>
      <w:r>
        <w:tab/>
        <w:t>22</w:t>
      </w:r>
      <w:r w:rsidR="002A3B10">
        <w:tab/>
      </w:r>
      <w:r w:rsidR="002A3B10">
        <w:tab/>
      </w:r>
      <w:r w:rsidR="002A3B10">
        <w:tab/>
      </w:r>
      <w:r w:rsidR="002A3B10">
        <w:tab/>
      </w:r>
      <w:r w:rsidR="004F7795">
        <w:t>Early Development 2 - All Structures</w:t>
      </w:r>
    </w:p>
    <w:p w:rsidRPr="00832D04" w:rsidR="002552AD" w:rsidP="002552AD" w:rsidRDefault="002552AD" w14:paraId="378102AE" w14:textId="77777777"/>
    <w:p w:rsidRPr="00832D04" w:rsidR="002552AD" w:rsidP="002552AD" w:rsidRDefault="002552AD" w14:paraId="6B50AD31" w14:textId="77777777">
      <w:pPr>
        <w:pStyle w:val="SClassInfoPara"/>
      </w:pPr>
      <w:r w:rsidRPr="00832D04">
        <w:t>Indicator Species</w:t>
      </w:r>
    </w:p>
    <w:p w:rsidRPr="00832D04" w:rsidR="002552AD" w:rsidP="002552AD" w:rsidRDefault="002552AD" w14:paraId="5C2C027E" w14:textId="77777777"/>
    <w:p w:rsidRPr="00832D04" w:rsidR="002552AD" w:rsidP="002552AD" w:rsidRDefault="002552AD" w14:paraId="1F688B92" w14:textId="77777777">
      <w:pPr>
        <w:pStyle w:val="SClassInfoPara"/>
      </w:pPr>
      <w:r w:rsidRPr="00832D04">
        <w:t>Description</w:t>
      </w:r>
    </w:p>
    <w:p w:rsidRPr="00832D04" w:rsidR="002552AD" w:rsidP="002552AD" w:rsidRDefault="002552AD" w14:paraId="08BF13D1" w14:textId="43D51FB5">
      <w:r w:rsidRPr="00832D04">
        <w:t xml:space="preserve">Emergent </w:t>
      </w:r>
      <w:r w:rsidR="00924C75">
        <w:t>m</w:t>
      </w:r>
      <w:r w:rsidRPr="00832D04">
        <w:t>arsh:</w:t>
      </w:r>
      <w:r w:rsidR="00924C75">
        <w:t xml:space="preserve"> </w:t>
      </w:r>
      <w:proofErr w:type="spellStart"/>
      <w:r w:rsidRPr="00142E21">
        <w:rPr>
          <w:i/>
        </w:rPr>
        <w:t>Chara</w:t>
      </w:r>
      <w:proofErr w:type="spellEnd"/>
      <w:r w:rsidRPr="00142E21">
        <w:rPr>
          <w:i/>
        </w:rPr>
        <w:t xml:space="preserve"> </w:t>
      </w:r>
      <w:proofErr w:type="spellStart"/>
      <w:r w:rsidRPr="00142E21">
        <w:rPr>
          <w:i/>
        </w:rPr>
        <w:t>globularis</w:t>
      </w:r>
      <w:proofErr w:type="spellEnd"/>
      <w:r w:rsidRPr="00832D04">
        <w:t xml:space="preserve">, </w:t>
      </w:r>
      <w:proofErr w:type="spellStart"/>
      <w:r w:rsidRPr="00142E21">
        <w:rPr>
          <w:i/>
        </w:rPr>
        <w:t>Najas</w:t>
      </w:r>
      <w:proofErr w:type="spellEnd"/>
      <w:r w:rsidRPr="00142E21">
        <w:rPr>
          <w:i/>
        </w:rPr>
        <w:t xml:space="preserve"> </w:t>
      </w:r>
      <w:proofErr w:type="spellStart"/>
      <w:r w:rsidRPr="00142E21">
        <w:rPr>
          <w:i/>
        </w:rPr>
        <w:t>flexilis</w:t>
      </w:r>
      <w:proofErr w:type="spellEnd"/>
      <w:r w:rsidRPr="00832D04">
        <w:t xml:space="preserve">, </w:t>
      </w:r>
      <w:r w:rsidRPr="00142E21">
        <w:rPr>
          <w:i/>
        </w:rPr>
        <w:t xml:space="preserve">Nymphaea </w:t>
      </w:r>
      <w:proofErr w:type="spellStart"/>
      <w:r w:rsidRPr="00142E21">
        <w:rPr>
          <w:i/>
        </w:rPr>
        <w:t>odorata</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odorata</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graminieus</w:t>
      </w:r>
      <w:proofErr w:type="spellEnd"/>
      <w:r w:rsidRPr="00832D04">
        <w:t xml:space="preserve">, </w:t>
      </w:r>
      <w:proofErr w:type="spellStart"/>
      <w:r w:rsidRPr="00142E21">
        <w:rPr>
          <w:i/>
        </w:rPr>
        <w:t>Scripus</w:t>
      </w:r>
      <w:proofErr w:type="spellEnd"/>
      <w:r w:rsidRPr="00142E21">
        <w:rPr>
          <w:i/>
        </w:rPr>
        <w:t xml:space="preserve"> </w:t>
      </w:r>
      <w:proofErr w:type="spellStart"/>
      <w:r w:rsidRPr="00142E21">
        <w:rPr>
          <w:i/>
        </w:rPr>
        <w:t>acutus</w:t>
      </w:r>
      <w:proofErr w:type="spellEnd"/>
      <w:r w:rsidRPr="00832D04">
        <w:t xml:space="preserve">, </w:t>
      </w:r>
      <w:proofErr w:type="spellStart"/>
      <w:r w:rsidRPr="00142E21">
        <w:rPr>
          <w:i/>
        </w:rPr>
        <w:t>Vallisneria</w:t>
      </w:r>
      <w:proofErr w:type="spellEnd"/>
      <w:r w:rsidRPr="00142E21">
        <w:rPr>
          <w:i/>
        </w:rPr>
        <w:t xml:space="preserve"> </w:t>
      </w:r>
      <w:proofErr w:type="spellStart"/>
      <w:r w:rsidRPr="00142E21">
        <w:rPr>
          <w:i/>
        </w:rPr>
        <w:t>americana</w:t>
      </w:r>
      <w:proofErr w:type="spellEnd"/>
      <w:r w:rsidRPr="00832D04">
        <w:t>.</w:t>
      </w:r>
    </w:p>
    <w:p w:rsidRPr="00832D04" w:rsidR="002552AD" w:rsidP="002552AD" w:rsidRDefault="002552AD" w14:paraId="2568001C" w14:textId="77777777"/>
    <w:p w:rsidRPr="00832D04" w:rsidR="002552AD" w:rsidP="002552AD" w:rsidRDefault="002552AD" w14:paraId="21D8FB14" w14:textId="77777777">
      <w:r w:rsidRPr="00832D04">
        <w:t xml:space="preserve">With a decrease in Great Lakes water levels, </w:t>
      </w:r>
      <w:r w:rsidR="00832D04">
        <w:t>modeled using the optional 1.</w:t>
      </w:r>
    </w:p>
    <w:p>
      <w:r>
        <w:rPr>
          <w:i/>
          <w:u w:val="single"/>
        </w:rPr>
        <w:t>Maximum Tree Size Class</w:t>
      </w:r>
      <w:br/>
      <w:r>
        <w:t>None</w:t>
      </w:r>
    </w:p>
    <w:p w:rsidRPr="00832D04" w:rsidR="002552AD" w:rsidP="002552AD" w:rsidRDefault="002552AD" w14:paraId="1C24FDFE" w14:textId="77777777">
      <w:pPr>
        <w:pStyle w:val="InfoPara"/>
        <w:pBdr>
          <w:top w:val="single" w:color="auto" w:sz="4" w:space="1"/>
        </w:pBdr>
      </w:pPr>
      <w:r>
        <w:t>Class C</w:t>
      </w:r>
      <w:r>
        <w:tab/>
        <w:t>56</w:t>
      </w:r>
      <w:r w:rsidR="002A3B10">
        <w:tab/>
      </w:r>
      <w:r w:rsidR="002A3B10">
        <w:tab/>
      </w:r>
      <w:r w:rsidR="002A3B10">
        <w:tab/>
      </w:r>
      <w:r w:rsidR="002A3B10">
        <w:tab/>
      </w:r>
      <w:r w:rsidR="004F7795">
        <w:t>Mid Development 1 - Closed</w:t>
      </w:r>
    </w:p>
    <w:p w:rsidRPr="00832D04" w:rsidR="002552AD" w:rsidP="002552AD" w:rsidRDefault="002552AD" w14:paraId="063E30C2" w14:textId="77777777"/>
    <w:p w:rsidRPr="00832D04" w:rsidR="002552AD" w:rsidP="002552AD" w:rsidRDefault="002552AD" w14:paraId="1AE136EE" w14:textId="77777777">
      <w:pPr>
        <w:pStyle w:val="SClassInfoPara"/>
      </w:pPr>
      <w:r w:rsidRPr="00832D04">
        <w:t>Indicator Species</w:t>
      </w:r>
    </w:p>
    <w:p w:rsidRPr="00832D04" w:rsidR="002552AD" w:rsidP="002552AD" w:rsidRDefault="002552AD" w14:paraId="4F2EF04A" w14:textId="77777777"/>
    <w:p w:rsidRPr="00832D04" w:rsidR="002552AD" w:rsidP="002552AD" w:rsidRDefault="002552AD" w14:paraId="56C51DA6" w14:textId="77777777">
      <w:pPr>
        <w:pStyle w:val="SClassInfoPara"/>
      </w:pPr>
      <w:r w:rsidRPr="00832D04">
        <w:lastRenderedPageBreak/>
        <w:t>Description</w:t>
      </w:r>
    </w:p>
    <w:p w:rsidRPr="00832D04" w:rsidR="002552AD" w:rsidP="002552AD" w:rsidRDefault="002552AD" w14:paraId="630F502E" w14:textId="21397784">
      <w:r w:rsidRPr="00832D04">
        <w:t>Shrub swamp/wet meadow/shore fen:</w:t>
      </w:r>
      <w:r w:rsidR="00924C75">
        <w:t xml:space="preserve"> </w:t>
      </w:r>
      <w:proofErr w:type="spellStart"/>
      <w:r w:rsidRPr="00142E21">
        <w:rPr>
          <w:i/>
        </w:rPr>
        <w:t>Alnus</w:t>
      </w:r>
      <w:proofErr w:type="spellEnd"/>
      <w:r w:rsidRPr="00142E21">
        <w:rPr>
          <w:i/>
        </w:rPr>
        <w:t xml:space="preserve"> rugosa</w:t>
      </w:r>
      <w:r w:rsidRPr="00832D04">
        <w:t xml:space="preserve">, </w:t>
      </w:r>
      <w:proofErr w:type="spellStart"/>
      <w:r w:rsidRPr="00142E21">
        <w:rPr>
          <w:i/>
        </w:rPr>
        <w:t>Calamagrostis</w:t>
      </w:r>
      <w:proofErr w:type="spellEnd"/>
      <w:r w:rsidRPr="00142E21">
        <w:rPr>
          <w:i/>
        </w:rPr>
        <w:t xml:space="preserve"> canadensis</w:t>
      </w:r>
      <w:r w:rsidRPr="00832D04">
        <w:t xml:space="preserve">, </w:t>
      </w:r>
      <w:proofErr w:type="spellStart"/>
      <w:r w:rsidRPr="00142E21">
        <w:rPr>
          <w:i/>
        </w:rPr>
        <w:t>Carex</w:t>
      </w:r>
      <w:proofErr w:type="spellEnd"/>
      <w:r w:rsidRPr="00142E21">
        <w:rPr>
          <w:i/>
        </w:rPr>
        <w:t xml:space="preserve"> </w:t>
      </w:r>
      <w:proofErr w:type="spellStart"/>
      <w:r w:rsidRPr="00142E21">
        <w:rPr>
          <w:i/>
        </w:rPr>
        <w:t>lacustris</w:t>
      </w:r>
      <w:proofErr w:type="spellEnd"/>
      <w:r w:rsidRPr="00832D04">
        <w:t xml:space="preserve">, </w:t>
      </w:r>
      <w:proofErr w:type="spellStart"/>
      <w:r w:rsidRPr="00142E21">
        <w:rPr>
          <w:i/>
        </w:rPr>
        <w:t>Carex</w:t>
      </w:r>
      <w:proofErr w:type="spellEnd"/>
      <w:r w:rsidRPr="00142E21">
        <w:rPr>
          <w:i/>
        </w:rPr>
        <w:t xml:space="preserve"> </w:t>
      </w:r>
      <w:proofErr w:type="spellStart"/>
      <w:r w:rsidRPr="00142E21">
        <w:rPr>
          <w:i/>
        </w:rPr>
        <w:t>stricta</w:t>
      </w:r>
      <w:proofErr w:type="spellEnd"/>
      <w:r w:rsidRPr="00832D04">
        <w:t xml:space="preserve">, </w:t>
      </w:r>
      <w:proofErr w:type="spellStart"/>
      <w:r w:rsidRPr="00142E21">
        <w:rPr>
          <w:i/>
        </w:rPr>
        <w:t>Scutellaria</w:t>
      </w:r>
      <w:proofErr w:type="spellEnd"/>
      <w:r w:rsidRPr="00142E21">
        <w:rPr>
          <w:i/>
        </w:rPr>
        <w:t xml:space="preserve"> </w:t>
      </w:r>
      <w:proofErr w:type="spellStart"/>
      <w:r w:rsidRPr="00142E21">
        <w:rPr>
          <w:i/>
        </w:rPr>
        <w:t>galericulata</w:t>
      </w:r>
      <w:proofErr w:type="spellEnd"/>
      <w:r w:rsidRPr="00832D04">
        <w:t xml:space="preserve">, </w:t>
      </w:r>
      <w:r w:rsidRPr="00142E21">
        <w:rPr>
          <w:i/>
        </w:rPr>
        <w:t xml:space="preserve">Typha </w:t>
      </w:r>
      <w:proofErr w:type="spellStart"/>
      <w:r w:rsidRPr="00142E21">
        <w:rPr>
          <w:i/>
        </w:rPr>
        <w:t>latifolia</w:t>
      </w:r>
      <w:proofErr w:type="spellEnd"/>
      <w:r w:rsidRPr="00832D04">
        <w:t xml:space="preserve">, </w:t>
      </w:r>
      <w:proofErr w:type="spellStart"/>
      <w:r w:rsidRPr="00142E21">
        <w:rPr>
          <w:i/>
        </w:rPr>
        <w:t>Potentialla</w:t>
      </w:r>
      <w:proofErr w:type="spellEnd"/>
      <w:r w:rsidRPr="00142E21">
        <w:rPr>
          <w:i/>
        </w:rPr>
        <w:t xml:space="preserve"> </w:t>
      </w:r>
      <w:proofErr w:type="spellStart"/>
      <w:r w:rsidRPr="00142E21">
        <w:rPr>
          <w:i/>
        </w:rPr>
        <w:t>fruticosa</w:t>
      </w:r>
      <w:proofErr w:type="spellEnd"/>
      <w:r w:rsidRPr="00832D04">
        <w:t xml:space="preserve">, </w:t>
      </w:r>
      <w:proofErr w:type="spellStart"/>
      <w:r w:rsidRPr="00142E21">
        <w:rPr>
          <w:i/>
        </w:rPr>
        <w:t>Eleocharis</w:t>
      </w:r>
      <w:proofErr w:type="spellEnd"/>
      <w:r w:rsidRPr="00142E21">
        <w:rPr>
          <w:i/>
        </w:rPr>
        <w:t xml:space="preserve"> </w:t>
      </w:r>
      <w:proofErr w:type="spellStart"/>
      <w:r w:rsidRPr="00142E21">
        <w:rPr>
          <w:i/>
        </w:rPr>
        <w:t>rostellata</w:t>
      </w:r>
      <w:proofErr w:type="spellEnd"/>
      <w:r w:rsidRPr="00832D04">
        <w:t>.</w:t>
      </w:r>
    </w:p>
    <w:p w:rsidRPr="00832D04" w:rsidR="002552AD" w:rsidP="002552AD" w:rsidRDefault="002552AD" w14:paraId="5D83DD9C" w14:textId="77777777"/>
    <w:p w:rsidRPr="00832D04" w:rsidR="002552AD" w:rsidP="002552AD" w:rsidRDefault="002552AD" w14:paraId="26D98EE7" w14:textId="77777777">
      <w:r w:rsidRPr="00832D04">
        <w:t>A significant increase in Great Lakes water levels,</w:t>
      </w:r>
      <w:r w:rsidR="00832D04">
        <w:t xml:space="preserve"> modeled using the optional 2.</w:t>
      </w:r>
    </w:p>
    <w:p w:rsidRPr="00832D04" w:rsidR="002552AD" w:rsidP="002552AD" w:rsidRDefault="002552AD" w14:paraId="034BF69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Decline in Great Lakes water levels</w:t>
      </w:r>
    </w:p>
    <w:p>
      <w:r>
        <w:t>Optional 2: Increase in Great Lakes water levels</w:t>
      </w:r>
    </w:p>
    <w:p>
      <w:r>
        <w:t/>
      </w:r>
    </w:p>
    <w:p>
      <w:pPr>
        <w:pStyle w:val="ReportSection"/>
      </w:pPr>
      <w:r>
        <w:t>References</w:t>
      </w:r>
    </w:p>
    <w:p>
      <w:r>
        <w:t/>
      </w:r>
    </w:p>
    <w:p w:rsidRPr="00832D04" w:rsidR="002552AD" w:rsidP="002552AD" w:rsidRDefault="002552AD" w14:paraId="0573C3FC" w14:textId="77777777">
      <w:r w:rsidRPr="00832D04">
        <w:t>Albert, D.A. 2001. Natural community abstract for Great Lakes marsh. Michigan Natural Features Inventory. Lansing, MI. 11 pp.</w:t>
      </w:r>
    </w:p>
    <w:p w:rsidRPr="00832D04" w:rsidR="002552AD" w:rsidP="002552AD" w:rsidRDefault="002552AD" w14:paraId="453258BD" w14:textId="77777777"/>
    <w:p w:rsidRPr="00832D04" w:rsidR="002552AD" w:rsidP="002552AD" w:rsidRDefault="002552AD" w14:paraId="37831B5C" w14:textId="77777777">
      <w:proofErr w:type="spellStart"/>
      <w:r w:rsidRPr="00832D04">
        <w:t>Minc</w:t>
      </w:r>
      <w:proofErr w:type="spellEnd"/>
      <w:r w:rsidRPr="00832D04">
        <w:t>, L.D. 1997. Vegetative Response in Michigan's Great Lakes Marshes to Great Lakes Water-Level Fluctuations. A Report Submitted to Michigan Natural Features</w:t>
      </w:r>
    </w:p>
    <w:p w:rsidRPr="00832D04" w:rsidR="002552AD" w:rsidP="002552AD" w:rsidRDefault="002552AD" w14:paraId="3BBD63F3" w14:textId="77777777">
      <w:r w:rsidRPr="00832D04">
        <w:t xml:space="preserve">Inventory, </w:t>
      </w:r>
      <w:proofErr w:type="gramStart"/>
      <w:r w:rsidRPr="00832D04">
        <w:t>April,</w:t>
      </w:r>
      <w:proofErr w:type="gramEnd"/>
      <w:r w:rsidRPr="00832D04">
        <w:t xml:space="preserve"> 1997. Funded by EPA Great Lakes National Program Office (Federal Grant GL9 95810-02), through The Nature Conservancy's Great Lakes Program</w:t>
      </w:r>
    </w:p>
    <w:p w:rsidRPr="00832D04" w:rsidR="002552AD" w:rsidP="002552AD" w:rsidRDefault="002552AD" w14:paraId="6BB03EB6" w14:textId="77777777">
      <w:r w:rsidRPr="00832D04">
        <w:t>Office. 135 pp.</w:t>
      </w:r>
    </w:p>
    <w:p w:rsidRPr="00832D04" w:rsidR="002552AD" w:rsidP="002552AD" w:rsidRDefault="002552AD" w14:paraId="6362B95C" w14:textId="77777777"/>
    <w:p w:rsidRPr="00832D04" w:rsidR="002552AD" w:rsidP="002552AD" w:rsidRDefault="002552AD" w14:paraId="5D6DF854" w14:textId="77777777">
      <w:proofErr w:type="spellStart"/>
      <w:r w:rsidRPr="00832D04">
        <w:t>Minc</w:t>
      </w:r>
      <w:proofErr w:type="spellEnd"/>
      <w:r w:rsidRPr="00832D04">
        <w:t>, L.D. and D.A. Albert. 1998. Great Lakes Coastal Wetlands: Abiotic and Floristic Characterization. Michigan Natural Features Inventory. 36 pp.</w:t>
      </w:r>
    </w:p>
    <w:p w:rsidRPr="00832D04" w:rsidR="002552AD" w:rsidP="002552AD" w:rsidRDefault="002552AD" w14:paraId="5EDC9CA9" w14:textId="77777777"/>
    <w:p w:rsidRPr="00832D04" w:rsidR="002552AD" w:rsidP="002552AD" w:rsidRDefault="002552AD" w14:paraId="5072D9AF" w14:textId="77777777">
      <w:r w:rsidRPr="00832D04">
        <w:t xml:space="preserve">NatureServe. 2007. International Ecological </w:t>
      </w:r>
      <w:proofErr w:type="gramStart"/>
      <w:r w:rsidRPr="00832D04">
        <w:t>classification</w:t>
      </w:r>
      <w:proofErr w:type="gramEnd"/>
      <w:r w:rsidRPr="00832D04">
        <w:t xml:space="preserve"> Standard: Terrestrial Ecological Classifications. NatureServe Central Databases. Arlington, VA, USA. Data current as of 15 April 2007.</w:t>
      </w:r>
    </w:p>
    <w:p w:rsidRPr="00832D04" w:rsidR="002552AD" w:rsidP="002552AD" w:rsidRDefault="002552AD" w14:paraId="6115E3B1" w14:textId="77777777"/>
    <w:p w:rsidRPr="00832D04" w:rsidR="002552AD" w:rsidP="002552AD" w:rsidRDefault="002552AD" w14:paraId="1FCCE454" w14:textId="77777777">
      <w:r w:rsidRPr="00832D04">
        <w:t>Wilcox, D.A., J.E. Meeker and J. Elias. 1993. Impacts of Water-Level Regulation on Wetlands of the Great Lakes. Phase 2 Report to Working Committee 2, International</w:t>
      </w:r>
    </w:p>
    <w:p w:rsidRPr="00832D04" w:rsidR="002552AD" w:rsidP="002552AD" w:rsidRDefault="002552AD" w14:paraId="12603AFE" w14:textId="77777777">
      <w:r w:rsidRPr="00832D04">
        <w:t>Joint Commission, Great Lakes Water Level Reference Study, Natural Resources Task Group.</w:t>
      </w:r>
    </w:p>
    <w:p w:rsidRPr="00832D04" w:rsidR="004D5F12" w:rsidP="002552AD" w:rsidRDefault="004D5F12" w14:paraId="10C3D8E6" w14:textId="77777777"/>
    <w:sectPr w:rsidRPr="00832D04"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A110" w14:textId="77777777" w:rsidR="00091C89" w:rsidRDefault="00091C89">
      <w:r>
        <w:separator/>
      </w:r>
    </w:p>
  </w:endnote>
  <w:endnote w:type="continuationSeparator" w:id="0">
    <w:p w14:paraId="77FAD589" w14:textId="77777777" w:rsidR="00091C89" w:rsidRDefault="0009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1E186" w14:textId="77777777" w:rsidR="002552AD" w:rsidRDefault="002552AD" w:rsidP="002552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870B" w14:textId="77777777" w:rsidR="00091C89" w:rsidRDefault="00091C89">
      <w:r>
        <w:separator/>
      </w:r>
    </w:p>
  </w:footnote>
  <w:footnote w:type="continuationSeparator" w:id="0">
    <w:p w14:paraId="0EB3F2DA" w14:textId="77777777" w:rsidR="00091C89" w:rsidRDefault="0009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C421" w14:textId="77777777" w:rsidR="00A43E41" w:rsidRDefault="00A43E41" w:rsidP="002552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00783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ED7"/>
    <w:multiLevelType w:val="hybridMultilevel"/>
    <w:tmpl w:val="AAD8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7F13"/>
    <w:pPr>
      <w:ind w:left="720"/>
    </w:pPr>
    <w:rPr>
      <w:rFonts w:ascii="Calibri" w:eastAsiaTheme="minorHAnsi" w:hAnsi="Calibri"/>
      <w:sz w:val="22"/>
      <w:szCs w:val="22"/>
    </w:rPr>
  </w:style>
  <w:style w:type="character" w:styleId="Hyperlink">
    <w:name w:val="Hyperlink"/>
    <w:basedOn w:val="DefaultParagraphFont"/>
    <w:rsid w:val="00BF7F13"/>
    <w:rPr>
      <w:color w:val="0000FF" w:themeColor="hyperlink"/>
      <w:u w:val="single"/>
    </w:rPr>
  </w:style>
  <w:style w:type="paragraph" w:styleId="BalloonText">
    <w:name w:val="Balloon Text"/>
    <w:basedOn w:val="Normal"/>
    <w:link w:val="BalloonTextChar"/>
    <w:uiPriority w:val="99"/>
    <w:semiHidden/>
    <w:unhideWhenUsed/>
    <w:rsid w:val="00BF7F13"/>
    <w:rPr>
      <w:rFonts w:ascii="Tahoma" w:hAnsi="Tahoma" w:cs="Tahoma"/>
      <w:sz w:val="16"/>
      <w:szCs w:val="16"/>
    </w:rPr>
  </w:style>
  <w:style w:type="character" w:customStyle="1" w:styleId="BalloonTextChar">
    <w:name w:val="Balloon Text Char"/>
    <w:basedOn w:val="DefaultParagraphFont"/>
    <w:link w:val="BalloonText"/>
    <w:uiPriority w:val="99"/>
    <w:semiHidden/>
    <w:rsid w:val="00BF7F13"/>
    <w:rPr>
      <w:rFonts w:ascii="Tahoma" w:hAnsi="Tahoma" w:cs="Tahoma"/>
      <w:sz w:val="16"/>
      <w:szCs w:val="16"/>
    </w:rPr>
  </w:style>
  <w:style w:type="character" w:styleId="CommentReference">
    <w:name w:val="annotation reference"/>
    <w:basedOn w:val="DefaultParagraphFont"/>
    <w:uiPriority w:val="99"/>
    <w:semiHidden/>
    <w:unhideWhenUsed/>
    <w:rsid w:val="00830CE4"/>
    <w:rPr>
      <w:sz w:val="16"/>
      <w:szCs w:val="16"/>
    </w:rPr>
  </w:style>
  <w:style w:type="paragraph" w:styleId="CommentText">
    <w:name w:val="annotation text"/>
    <w:basedOn w:val="Normal"/>
    <w:link w:val="CommentTextChar"/>
    <w:uiPriority w:val="99"/>
    <w:semiHidden/>
    <w:unhideWhenUsed/>
    <w:rsid w:val="00830CE4"/>
    <w:rPr>
      <w:sz w:val="20"/>
      <w:szCs w:val="20"/>
    </w:rPr>
  </w:style>
  <w:style w:type="character" w:customStyle="1" w:styleId="CommentTextChar">
    <w:name w:val="Comment Text Char"/>
    <w:basedOn w:val="DefaultParagraphFont"/>
    <w:link w:val="CommentText"/>
    <w:uiPriority w:val="99"/>
    <w:semiHidden/>
    <w:rsid w:val="00830CE4"/>
  </w:style>
  <w:style w:type="paragraph" w:styleId="CommentSubject">
    <w:name w:val="annotation subject"/>
    <w:basedOn w:val="CommentText"/>
    <w:next w:val="CommentText"/>
    <w:link w:val="CommentSubjectChar"/>
    <w:uiPriority w:val="99"/>
    <w:semiHidden/>
    <w:unhideWhenUsed/>
    <w:rsid w:val="00830CE4"/>
    <w:rPr>
      <w:b/>
      <w:bCs/>
    </w:rPr>
  </w:style>
  <w:style w:type="character" w:customStyle="1" w:styleId="CommentSubjectChar">
    <w:name w:val="Comment Subject Char"/>
    <w:basedOn w:val="CommentTextChar"/>
    <w:link w:val="CommentSubject"/>
    <w:uiPriority w:val="99"/>
    <w:semiHidden/>
    <w:rsid w:val="00830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6390">
      <w:bodyDiv w:val="1"/>
      <w:marLeft w:val="0"/>
      <w:marRight w:val="0"/>
      <w:marTop w:val="0"/>
      <w:marBottom w:val="0"/>
      <w:divBdr>
        <w:top w:val="none" w:sz="0" w:space="0" w:color="auto"/>
        <w:left w:val="none" w:sz="0" w:space="0" w:color="auto"/>
        <w:bottom w:val="none" w:sz="0" w:space="0" w:color="auto"/>
        <w:right w:val="none" w:sz="0" w:space="0" w:color="auto"/>
      </w:divBdr>
    </w:div>
    <w:div w:id="1023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2014-08-21T15:21:00Z</cp:lastPrinted>
  <dcterms:created xsi:type="dcterms:W3CDTF">2018-10-15T13:12:00Z</dcterms:created>
  <dcterms:modified xsi:type="dcterms:W3CDTF">2025-02-12T09:42:04Z</dcterms:modified>
</cp:coreProperties>
</file>