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93C" w:rsidP="002B293C" w:rsidRDefault="002B293C">
      <w:pPr>
        <w:pStyle w:val="BpSTitle"/>
      </w:pPr>
      <w:r>
        <w:t>14730</w:t>
      </w:r>
    </w:p>
    <w:p w:rsidR="002B293C" w:rsidP="002B293C" w:rsidRDefault="002B293C">
      <w:pPr>
        <w:pStyle w:val="BpSTitle"/>
      </w:pPr>
      <w:r>
        <w:t>Gulf and Atlantic Coastal Plain Floodplain Systems</w:t>
      </w:r>
    </w:p>
    <w:p w:rsidR="002B293C" w:rsidP="002B293C" w:rsidRDefault="002B293C">
      <w:r>
        <w:t>BpS Model/Description Version: Aug. 2020</w:t>
      </w:r>
      <w:r>
        <w:tab/>
      </w:r>
      <w:r>
        <w:tab/>
      </w:r>
      <w:r>
        <w:tab/>
      </w:r>
      <w:r>
        <w:tab/>
      </w:r>
      <w:r>
        <w:tab/>
      </w:r>
      <w:r>
        <w:tab/>
      </w:r>
      <w:r>
        <w:tab/>
      </w:r>
    </w:p>
    <w:p w:rsidR="002B293C" w:rsidP="002B293C" w:rsidRDefault="007F0A1A">
      <w:r>
        <w:tab/>
      </w:r>
      <w:r>
        <w:tab/>
      </w:r>
      <w:r>
        <w:tab/>
      </w:r>
      <w:r>
        <w:tab/>
      </w:r>
      <w:r>
        <w:tab/>
      </w:r>
      <w:r>
        <w:tab/>
      </w:r>
      <w:r>
        <w:tab/>
      </w:r>
      <w:r>
        <w:tab/>
      </w:r>
      <w:r>
        <w:tab/>
      </w:r>
      <w:r>
        <w:tab/>
        <w:t>Update: 3/18</w:t>
      </w:r>
    </w:p>
    <w:p w:rsidR="007F0A1A" w:rsidP="002B293C" w:rsidRDefault="007F0A1A"/>
    <w:p w:rsidR="002B293C" w:rsidP="002B293C" w:rsidRDefault="002B293C">
      <w:bookmarkStart w:name="_GoBack" w:id="0"/>
      <w:bookmarkEnd w:id="0"/>
    </w:p>
    <w:p w:rsidR="002B293C" w:rsidP="002B293C" w:rsidRDefault="002B293C">
      <w:pPr>
        <w:pStyle w:val="InfoPara"/>
      </w:pPr>
      <w:r>
        <w:t>Vegetation Type</w:t>
      </w:r>
    </w:p>
    <w:p w:rsidR="002B293C" w:rsidP="002B293C" w:rsidRDefault="007E6BED">
      <w:r w:rsidRPr="007E6BED">
        <w:t>Woody Wetland</w:t>
      </w:r>
    </w:p>
    <w:p w:rsidR="002B293C" w:rsidP="002B293C" w:rsidRDefault="002B293C">
      <w:pPr>
        <w:pStyle w:val="InfoPara"/>
      </w:pPr>
      <w:r>
        <w:t>Map Zones</w:t>
      </w:r>
    </w:p>
    <w:p w:rsidR="002B293C" w:rsidP="002B293C" w:rsidRDefault="002B293C">
      <w:r>
        <w:t>36</w:t>
      </w:r>
    </w:p>
    <w:p w:rsidR="002B293C" w:rsidP="002B293C" w:rsidRDefault="002B293C">
      <w:pPr>
        <w:pStyle w:val="InfoPara"/>
      </w:pPr>
      <w:r>
        <w:t>Geographic Range</w:t>
      </w:r>
    </w:p>
    <w:p w:rsidR="002B293C" w:rsidP="002B293C" w:rsidRDefault="002B293C">
      <w:r>
        <w:t>The Columbia Bottoms between the San B</w:t>
      </w:r>
      <w:r w:rsidR="007F0A1A">
        <w:t>er</w:t>
      </w:r>
      <w:r>
        <w:t>nard and Brazos rivers, southwest of Houston. Occurs in ECOMAP</w:t>
      </w:r>
      <w:r w:rsidR="00B051C1">
        <w:t xml:space="preserve"> (Cleland et al. 2007)</w:t>
      </w:r>
      <w:r>
        <w:t xml:space="preserve"> subsection 255Dd.</w:t>
      </w:r>
    </w:p>
    <w:p w:rsidR="002B293C" w:rsidP="002B293C" w:rsidRDefault="002B293C">
      <w:pPr>
        <w:pStyle w:val="InfoPara"/>
      </w:pPr>
      <w:r>
        <w:t>Biophysical Site Description</w:t>
      </w:r>
    </w:p>
    <w:p w:rsidR="002B293C" w:rsidP="002B293C" w:rsidRDefault="002B293C">
      <w:r>
        <w:t xml:space="preserve">This </w:t>
      </w:r>
      <w:r w:rsidR="007F0A1A">
        <w:t>Biophysical Setting (</w:t>
      </w:r>
      <w:r>
        <w:t>BpS</w:t>
      </w:r>
      <w:r w:rsidR="007F0A1A">
        <w:t>)</w:t>
      </w:r>
      <w:r>
        <w:t xml:space="preserve"> occurs on floodplain terraces of large rivers and streams in the Gulf Coastal Plain. It excludes the open water, </w:t>
      </w:r>
      <w:r w:rsidRPr="007F0A1A">
        <w:rPr>
          <w:i/>
        </w:rPr>
        <w:t xml:space="preserve">Taxodium distichum--Nyssa </w:t>
      </w:r>
      <w:proofErr w:type="spellStart"/>
      <w:r w:rsidRPr="007F0A1A">
        <w:rPr>
          <w:i/>
        </w:rPr>
        <w:t>aquatica</w:t>
      </w:r>
      <w:proofErr w:type="spellEnd"/>
      <w:r>
        <w:t xml:space="preserve"> and </w:t>
      </w:r>
      <w:r w:rsidRPr="007F0A1A">
        <w:rPr>
          <w:i/>
        </w:rPr>
        <w:t xml:space="preserve">Quercus </w:t>
      </w:r>
      <w:proofErr w:type="spellStart"/>
      <w:r w:rsidRPr="007F0A1A">
        <w:rPr>
          <w:i/>
        </w:rPr>
        <w:t>lyrata</w:t>
      </w:r>
      <w:proofErr w:type="spellEnd"/>
      <w:r>
        <w:t xml:space="preserve"> (</w:t>
      </w:r>
      <w:proofErr w:type="spellStart"/>
      <w:r>
        <w:t>baldcypress</w:t>
      </w:r>
      <w:proofErr w:type="spellEnd"/>
      <w:r>
        <w:t xml:space="preserve">--water tupelo and </w:t>
      </w:r>
      <w:proofErr w:type="spellStart"/>
      <w:r>
        <w:t>overcup</w:t>
      </w:r>
      <w:proofErr w:type="spellEnd"/>
      <w:r>
        <w:t xml:space="preserve"> oak) that occur in deep</w:t>
      </w:r>
      <w:r w:rsidR="007F0A1A">
        <w:t xml:space="preserve"> </w:t>
      </w:r>
      <w:r>
        <w:t>water alluvial swamps, sloughs, and depressions that are flooded most or all of a given year. Synonyms for this BpS and its subdivisions include alluvial forest and southern bottomland hardwood forest.</w:t>
      </w:r>
    </w:p>
    <w:p w:rsidR="002B293C" w:rsidP="002B293C" w:rsidRDefault="002B293C">
      <w:pPr>
        <w:pStyle w:val="InfoPara"/>
      </w:pPr>
      <w:r>
        <w:t>Vegetation Description</w:t>
      </w:r>
    </w:p>
    <w:p w:rsidR="002B293C" w:rsidP="002B293C" w:rsidRDefault="002B293C">
      <w:r>
        <w:t>Apart from treefall gaps, marshes, beaver ponds</w:t>
      </w:r>
      <w:r w:rsidR="007F0A1A">
        <w:t>,</w:t>
      </w:r>
      <w:r>
        <w:t xml:space="preserve"> and non-forested canebrakes, there is a continuous canopy of deciduous broadleaved species. Relative dominance of canopy tree species may vary according to regional location, hydrology (in relation to fine-scale topography) and soils. The tree canopy ranges from approximately 80-150ft tall. The understory is </w:t>
      </w:r>
      <w:r w:rsidR="007F0A1A">
        <w:t>&lt;</w:t>
      </w:r>
      <w:r>
        <w:t xml:space="preserve">80ft tall and is usually composed of the canopy species and deciduous broad-leaved understory species. Understory shrub density is generally low but may be dense on ridges within the bottoms that are less subject to inundation. Woody vines are abundant. The herbaceous layer is generally sparse due to shade and/or frequent inundation, although there may be relatively thick herbaceous vegetation in treefall gaps and early seral stages. There are usually more than </w:t>
      </w:r>
      <w:r w:rsidR="007F0A1A">
        <w:t xml:space="preserve">10 </w:t>
      </w:r>
      <w:r>
        <w:t xml:space="preserve">species of canopy trees and </w:t>
      </w:r>
      <w:r w:rsidR="007F0A1A">
        <w:t>more than</w:t>
      </w:r>
      <w:r w:rsidR="00E92892">
        <w:t xml:space="preserve"> </w:t>
      </w:r>
      <w:r w:rsidR="007F0A1A">
        <w:t xml:space="preserve">30 </w:t>
      </w:r>
      <w:r>
        <w:t>tree and shrub species total in any association-level plant community. Canopy tree density is within 15-30 trees</w:t>
      </w:r>
      <w:r w:rsidR="007F0A1A">
        <w:t>/ac</w:t>
      </w:r>
      <w:r>
        <w:t xml:space="preserve"> and canopy tree basal area is within 100-210ft</w:t>
      </w:r>
      <w:r w:rsidR="007F0A1A">
        <w:t>/ac</w:t>
      </w:r>
      <w:r>
        <w:t>. Many canopy trees exceed 20in in diameter and can be extremely large</w:t>
      </w:r>
      <w:r w:rsidR="007F0A1A">
        <w:t>.</w:t>
      </w:r>
      <w:r>
        <w:t xml:space="preserve"> </w:t>
      </w:r>
    </w:p>
    <w:p w:rsidR="002B293C" w:rsidP="002B293C" w:rsidRDefault="002B293C"/>
    <w:p w:rsidR="002B293C" w:rsidP="002B293C" w:rsidRDefault="002B293C">
      <w:r>
        <w:t>River banks and flat, poorly drained areas within the floodplain are often dominated by black willow (</w:t>
      </w:r>
      <w:r w:rsidRPr="007F0A1A" w:rsidR="007F0A1A">
        <w:rPr>
          <w:i/>
        </w:rPr>
        <w:t xml:space="preserve">Salix </w:t>
      </w:r>
      <w:proofErr w:type="spellStart"/>
      <w:r w:rsidRPr="007F0A1A" w:rsidR="007F0A1A">
        <w:rPr>
          <w:i/>
        </w:rPr>
        <w:t>nigra</w:t>
      </w:r>
      <w:proofErr w:type="spellEnd"/>
      <w:r>
        <w:t>), red maple (</w:t>
      </w:r>
      <w:r w:rsidRPr="007F0A1A">
        <w:rPr>
          <w:i/>
        </w:rPr>
        <w:t>Acer rubrum</w:t>
      </w:r>
      <w:r>
        <w:t>), box elder (</w:t>
      </w:r>
      <w:r w:rsidRPr="007F0A1A">
        <w:rPr>
          <w:i/>
        </w:rPr>
        <w:t xml:space="preserve">A. </w:t>
      </w:r>
      <w:proofErr w:type="spellStart"/>
      <w:r w:rsidRPr="007F0A1A">
        <w:rPr>
          <w:i/>
        </w:rPr>
        <w:t>negundo</w:t>
      </w:r>
      <w:proofErr w:type="spellEnd"/>
      <w:r>
        <w:t>), American elm (</w:t>
      </w:r>
      <w:proofErr w:type="spellStart"/>
      <w:r w:rsidRPr="007F0A1A">
        <w:rPr>
          <w:i/>
        </w:rPr>
        <w:t>Ulmus</w:t>
      </w:r>
      <w:proofErr w:type="spellEnd"/>
      <w:r w:rsidRPr="007F0A1A">
        <w:rPr>
          <w:i/>
        </w:rPr>
        <w:t xml:space="preserve"> </w:t>
      </w:r>
      <w:proofErr w:type="spellStart"/>
      <w:r w:rsidRPr="007F0A1A">
        <w:rPr>
          <w:i/>
        </w:rPr>
        <w:t>americana</w:t>
      </w:r>
      <w:proofErr w:type="spellEnd"/>
      <w:r>
        <w:t>), green ash (</w:t>
      </w:r>
      <w:proofErr w:type="spellStart"/>
      <w:r w:rsidRPr="007F0A1A">
        <w:rPr>
          <w:i/>
        </w:rPr>
        <w:t>Fraxinus</w:t>
      </w:r>
      <w:proofErr w:type="spellEnd"/>
      <w:r w:rsidRPr="007F0A1A">
        <w:rPr>
          <w:i/>
        </w:rPr>
        <w:t xml:space="preserve"> </w:t>
      </w:r>
      <w:proofErr w:type="spellStart"/>
      <w:r w:rsidRPr="007F0A1A">
        <w:rPr>
          <w:i/>
        </w:rPr>
        <w:t>pennsylvanica</w:t>
      </w:r>
      <w:proofErr w:type="spellEnd"/>
      <w:r>
        <w:t>), sugarberry (</w:t>
      </w:r>
      <w:proofErr w:type="spellStart"/>
      <w:r w:rsidRPr="007F0A1A">
        <w:rPr>
          <w:i/>
        </w:rPr>
        <w:t>Celtis</w:t>
      </w:r>
      <w:proofErr w:type="spellEnd"/>
      <w:r w:rsidRPr="007F0A1A">
        <w:rPr>
          <w:i/>
        </w:rPr>
        <w:t xml:space="preserve"> </w:t>
      </w:r>
      <w:proofErr w:type="spellStart"/>
      <w:r w:rsidRPr="007F0A1A">
        <w:rPr>
          <w:i/>
        </w:rPr>
        <w:t>laevigata</w:t>
      </w:r>
      <w:proofErr w:type="spellEnd"/>
      <w:r>
        <w:t>), water hickory (</w:t>
      </w:r>
      <w:proofErr w:type="spellStart"/>
      <w:r w:rsidRPr="007F0A1A">
        <w:rPr>
          <w:i/>
        </w:rPr>
        <w:t>Carya</w:t>
      </w:r>
      <w:proofErr w:type="spellEnd"/>
      <w:r w:rsidRPr="007F0A1A">
        <w:rPr>
          <w:i/>
        </w:rPr>
        <w:t xml:space="preserve"> </w:t>
      </w:r>
      <w:proofErr w:type="spellStart"/>
      <w:r w:rsidRPr="007F0A1A">
        <w:rPr>
          <w:i/>
        </w:rPr>
        <w:t>aquatica</w:t>
      </w:r>
      <w:proofErr w:type="spellEnd"/>
      <w:r>
        <w:t>), persimmon (</w:t>
      </w:r>
      <w:r w:rsidRPr="007F0A1A">
        <w:rPr>
          <w:i/>
        </w:rPr>
        <w:t xml:space="preserve">Diospyros </w:t>
      </w:r>
      <w:proofErr w:type="spellStart"/>
      <w:r w:rsidRPr="007F0A1A">
        <w:rPr>
          <w:i/>
        </w:rPr>
        <w:t>virginiana</w:t>
      </w:r>
      <w:proofErr w:type="spellEnd"/>
      <w:r>
        <w:t>). Ridges and levees in low areas and higher areas near the edges of floodplains may be dominated by water oak (</w:t>
      </w:r>
      <w:r w:rsidRPr="007F0A1A">
        <w:rPr>
          <w:i/>
        </w:rPr>
        <w:t xml:space="preserve">Q. </w:t>
      </w:r>
      <w:proofErr w:type="spellStart"/>
      <w:r w:rsidRPr="007F0A1A">
        <w:rPr>
          <w:i/>
        </w:rPr>
        <w:t>nigra</w:t>
      </w:r>
      <w:proofErr w:type="spellEnd"/>
      <w:r>
        <w:t>), willow oak (</w:t>
      </w:r>
      <w:r w:rsidRPr="007F0A1A">
        <w:rPr>
          <w:i/>
        </w:rPr>
        <w:t xml:space="preserve">Q. </w:t>
      </w:r>
      <w:proofErr w:type="spellStart"/>
      <w:r w:rsidRPr="007F0A1A">
        <w:rPr>
          <w:i/>
        </w:rPr>
        <w:t>phellos</w:t>
      </w:r>
      <w:proofErr w:type="spellEnd"/>
      <w:r>
        <w:t>), Nuttall's red oak (</w:t>
      </w:r>
      <w:r w:rsidRPr="007F0A1A">
        <w:rPr>
          <w:i/>
        </w:rPr>
        <w:t xml:space="preserve">Q. </w:t>
      </w:r>
      <w:proofErr w:type="spellStart"/>
      <w:r w:rsidRPr="007F0A1A">
        <w:rPr>
          <w:i/>
        </w:rPr>
        <w:t>texana</w:t>
      </w:r>
      <w:proofErr w:type="spellEnd"/>
      <w:r>
        <w:t>), American elm, winged elm (</w:t>
      </w:r>
      <w:r w:rsidRPr="007F0A1A">
        <w:rPr>
          <w:i/>
        </w:rPr>
        <w:t xml:space="preserve">U. </w:t>
      </w:r>
      <w:proofErr w:type="spellStart"/>
      <w:r w:rsidRPr="007F0A1A">
        <w:rPr>
          <w:i/>
        </w:rPr>
        <w:t>alata</w:t>
      </w:r>
      <w:proofErr w:type="spellEnd"/>
      <w:r>
        <w:t xml:space="preserve">), loblolly pine </w:t>
      </w:r>
      <w:r>
        <w:lastRenderedPageBreak/>
        <w:t>(</w:t>
      </w:r>
      <w:r w:rsidRPr="007F0A1A">
        <w:rPr>
          <w:i/>
        </w:rPr>
        <w:t xml:space="preserve">Pinus </w:t>
      </w:r>
      <w:proofErr w:type="spellStart"/>
      <w:r w:rsidRPr="007F0A1A">
        <w:rPr>
          <w:i/>
        </w:rPr>
        <w:t>taeda</w:t>
      </w:r>
      <w:proofErr w:type="spellEnd"/>
      <w:r>
        <w:t>) and pecan (</w:t>
      </w:r>
      <w:r w:rsidRPr="007F0A1A">
        <w:rPr>
          <w:i/>
        </w:rPr>
        <w:t xml:space="preserve">C. </w:t>
      </w:r>
      <w:proofErr w:type="spellStart"/>
      <w:r w:rsidRPr="007F0A1A">
        <w:rPr>
          <w:i/>
        </w:rPr>
        <w:t>illinoensis</w:t>
      </w:r>
      <w:proofErr w:type="spellEnd"/>
      <w:r>
        <w:t>). In the Columbia bottoms plateau oak (</w:t>
      </w:r>
      <w:r w:rsidRPr="007F0A1A">
        <w:rPr>
          <w:i/>
        </w:rPr>
        <w:t>Quercus fusiformis</w:t>
      </w:r>
      <w:r>
        <w:t>), hawthorn (</w:t>
      </w:r>
      <w:proofErr w:type="spellStart"/>
      <w:r w:rsidRPr="007F0A1A">
        <w:rPr>
          <w:i/>
        </w:rPr>
        <w:t>Crataegus</w:t>
      </w:r>
      <w:proofErr w:type="spellEnd"/>
      <w:r w:rsidRPr="007F0A1A">
        <w:rPr>
          <w:i/>
        </w:rPr>
        <w:t xml:space="preserve"> </w:t>
      </w:r>
      <w:r>
        <w:t>ssp.) and cedar elm (</w:t>
      </w:r>
      <w:r w:rsidRPr="007F0A1A">
        <w:rPr>
          <w:i/>
        </w:rPr>
        <w:t xml:space="preserve">U. </w:t>
      </w:r>
      <w:proofErr w:type="spellStart"/>
      <w:r w:rsidRPr="007F0A1A">
        <w:rPr>
          <w:i/>
        </w:rPr>
        <w:t>crassifolia</w:t>
      </w:r>
      <w:proofErr w:type="spellEnd"/>
      <w:r>
        <w:t>) become common.</w:t>
      </w:r>
    </w:p>
    <w:p w:rsidR="002B293C" w:rsidP="002B293C" w:rsidRDefault="002B293C">
      <w:pPr>
        <w:pStyle w:val="InfoPara"/>
      </w:pPr>
      <w:r>
        <w:t>BpS Dominant and Indicator Species</w:t>
      </w:r>
    </w:p>
    <w:p>
      <w:r>
        <w:rPr>
          <w:sz w:val="16"/>
        </w:rPr>
        <w:t>Species names are from the NRCS PLANTS database. Check species codes at http://plants.usda.gov.</w:t>
      </w:r>
    </w:p>
    <w:p w:rsidR="002B293C" w:rsidP="002B293C" w:rsidRDefault="002B293C">
      <w:pPr>
        <w:pStyle w:val="InfoPara"/>
      </w:pPr>
      <w:r>
        <w:t>Disturbance Description</w:t>
      </w:r>
    </w:p>
    <w:p w:rsidR="002B293C" w:rsidP="002B293C" w:rsidRDefault="002B293C">
      <w:r>
        <w:t>The dominant ecological processes in bottomland hardwood forests are windfall gaps and periodic flooding. Windfall gaps occur on the local (a single mature canopy tree) and the landscape (hurricanes) scale. When canopy trees fall</w:t>
      </w:r>
      <w:r w:rsidR="007F0A1A">
        <w:t>,</w:t>
      </w:r>
      <w:r>
        <w:t xml:space="preserve"> seedlings in the understory are released and compete for a spot in the canopy. This leads to dense areas of herbaceous and woody vegetation in windfall gaps of all sizes. This is a major process in forest regeneration in bottomland hardwood forests. Canopy decline and reproductive failure can create late seral open stands. Flooding is more frequent on the lower terraces but frequently floods higher terraces (Wharton 1982, zones IV &amp; V). Catastrophic floods can cause the loss of canopy over large areas, coastal areas are also impacted by storm surge from hurricanes and tropical storms as well as salt deposition. Duration of flooding varies with the placement of a site in the landscape and is a dominant process affecting vegetation on a given site. Flooding can deposit alluvium or scour the ground, depending on the landscape position of a site and the severity of the flood event. </w:t>
      </w:r>
    </w:p>
    <w:p w:rsidR="002B293C" w:rsidP="002B293C" w:rsidRDefault="002B293C"/>
    <w:p w:rsidR="002B293C" w:rsidP="002B293C" w:rsidRDefault="002B293C">
      <w:r>
        <w:t xml:space="preserve">Fire is infrequent on the lower terraces, but was frequent historically on older terraces, especially areas adjacent to upland pine or pine flatwoods. It is conjectured that Native Americans maintained canebrakes by deliberate fall burning. Infrequent, mild surface fires would occur in the system and would cause changes in composition and structure due to low fire tolerance. </w:t>
      </w:r>
    </w:p>
    <w:p w:rsidR="002B293C" w:rsidP="002B293C" w:rsidRDefault="002B293C"/>
    <w:p w:rsidR="002B293C" w:rsidP="002B293C" w:rsidRDefault="002B293C">
      <w:r>
        <w:t>Changes in hydrology due to the activities of beaver are also an important ecological process in bottomland hardwood forests. Beaver impoundments kill trees (sometimes over large areas) and may create open water habitat, cypress-tupelo stands, or cause stand replacement. Meandering streams are dynamic and frequently change course, eroding into the floodplain and depositing new point bars, thus creating new habitat for early seral plant communities. Insect outbreaks would occur infrequently in closed canopy states.</w:t>
      </w:r>
    </w:p>
    <w:p w:rsidR="002B293C" w:rsidP="002B293C" w:rsidRDefault="002B293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B293C" w:rsidP="002B293C" w:rsidRDefault="002B293C">
      <w:pPr>
        <w:pStyle w:val="InfoPara"/>
      </w:pPr>
      <w:r>
        <w:t>Scale Description</w:t>
      </w:r>
    </w:p>
    <w:p w:rsidR="002B293C" w:rsidP="002B293C" w:rsidRDefault="002B293C">
      <w:r>
        <w:lastRenderedPageBreak/>
        <w:t xml:space="preserve">The only large bottoms in </w:t>
      </w:r>
      <w:r w:rsidR="007F0A1A">
        <w:t>map zone (</w:t>
      </w:r>
      <w:r>
        <w:t>MZ</w:t>
      </w:r>
      <w:r w:rsidR="007F0A1A">
        <w:t xml:space="preserve">) </w:t>
      </w:r>
      <w:r>
        <w:t>36 are the Columbia Bottoms.</w:t>
      </w:r>
    </w:p>
    <w:p w:rsidR="002B293C" w:rsidP="002B293C" w:rsidRDefault="002B293C">
      <w:pPr>
        <w:pStyle w:val="InfoPara"/>
      </w:pPr>
      <w:r>
        <w:t>Adjacency or Identification Concerns</w:t>
      </w:r>
    </w:p>
    <w:p w:rsidR="002B293C" w:rsidP="002B293C" w:rsidRDefault="002B293C">
      <w:r>
        <w:t xml:space="preserve">Bordered by coastal </w:t>
      </w:r>
      <w:r w:rsidR="007F0A1A">
        <w:t>prairie</w:t>
      </w:r>
      <w:r>
        <w:t xml:space="preserve"> and marshes (BpS 1434 and 1490).</w:t>
      </w:r>
    </w:p>
    <w:p w:rsidR="002B293C" w:rsidP="002B293C" w:rsidRDefault="002B293C">
      <w:pPr>
        <w:pStyle w:val="InfoPara"/>
      </w:pPr>
      <w:r>
        <w:t>Issues or Problems</w:t>
      </w:r>
    </w:p>
    <w:p w:rsidR="002B293C" w:rsidP="002B293C" w:rsidRDefault="002B293C"/>
    <w:p w:rsidR="002B293C" w:rsidP="002B293C" w:rsidRDefault="002B293C">
      <w:pPr>
        <w:pStyle w:val="InfoPara"/>
      </w:pPr>
      <w:r>
        <w:t>Native Uncharacteristic Conditions</w:t>
      </w:r>
    </w:p>
    <w:p w:rsidR="002B293C" w:rsidP="002B293C" w:rsidRDefault="002B293C">
      <w:r>
        <w:t>Extensive changes in community species composition due to alteration of hydrology.</w:t>
      </w:r>
    </w:p>
    <w:p w:rsidR="002B293C" w:rsidP="002B293C" w:rsidRDefault="002B293C">
      <w:pPr>
        <w:pStyle w:val="InfoPara"/>
      </w:pPr>
      <w:r>
        <w:t>Comments</w:t>
      </w:r>
    </w:p>
    <w:p w:rsidR="002B293C" w:rsidP="002B293C" w:rsidRDefault="002B293C">
      <w:r>
        <w:t xml:space="preserve">MZ36 was adapted from the MZ37 model for the same BpS by Roger W. Mangham and Jared Laing and reviewed by Douglas Zollner. MZ36 modelers, Kay Jenkins and Jared Laing, made significant changes to the model description resulting in the change in </w:t>
      </w:r>
      <w:proofErr w:type="spellStart"/>
      <w:r>
        <w:t>modelership</w:t>
      </w:r>
      <w:proofErr w:type="spellEnd"/>
      <w:r>
        <w:t>. Douglas Zollner reviewed the model again for MZ36. For east T</w:t>
      </w:r>
      <w:r w:rsidR="007F0A1A">
        <w:t>exas</w:t>
      </w:r>
      <w:r>
        <w:t xml:space="preserve"> description see Nixon 2000.</w:t>
      </w:r>
    </w:p>
    <w:p w:rsidR="002B293C" w:rsidP="002B293C" w:rsidRDefault="002B293C">
      <w:pPr>
        <w:pStyle w:val="ReportSection"/>
      </w:pPr>
      <w:r>
        <w:t>Succession Classes</w:t>
      </w:r>
    </w:p>
    <w:p w:rsidR="002B293C" w:rsidP="002B293C" w:rsidRDefault="002B293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B293C" w:rsidP="002B293C" w:rsidRDefault="002B293C">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2B293C" w:rsidP="002B293C" w:rsidRDefault="002B293C"/>
    <w:p w:rsidR="002B293C" w:rsidP="002B293C" w:rsidRDefault="002B293C">
      <w:pPr>
        <w:pStyle w:val="SClassInfoPara"/>
      </w:pPr>
      <w:r>
        <w:t>Indicator Species</w:t>
      </w:r>
    </w:p>
    <w:p w:rsidR="002B293C" w:rsidP="002B293C" w:rsidRDefault="002B293C"/>
    <w:p w:rsidR="002B293C" w:rsidP="002B293C" w:rsidRDefault="002B293C">
      <w:pPr>
        <w:pStyle w:val="SClassInfoPara"/>
      </w:pPr>
      <w:r>
        <w:t>Description</w:t>
      </w:r>
    </w:p>
    <w:p w:rsidR="002B293C" w:rsidP="002B293C" w:rsidRDefault="002B293C">
      <w:r>
        <w:t>This class includes small scale windfall gaps (the principal method of regeneration in mature bottomland hardwood forests in the absence of larger scale disturbance), large scale catastrophic wind disturbance (hurricane), water impoundment and inundation caused by channel blockage</w:t>
      </w:r>
      <w:r w:rsidR="007F0A1A">
        <w:t>,</w:t>
      </w:r>
      <w:r>
        <w:t xml:space="preserve"> mainly due to beaver activity</w:t>
      </w:r>
      <w:r w:rsidR="007F0A1A">
        <w:t>,</w:t>
      </w:r>
      <w:r>
        <w:t xml:space="preserve"> and catastrophic stand replacement dur</w:t>
      </w:r>
      <w:r w:rsidR="004E4A83">
        <w:t xml:space="preserve">ing major flood events </w:t>
      </w:r>
      <w:r>
        <w:t xml:space="preserve">and rare </w:t>
      </w:r>
      <w:r w:rsidR="004E4A83">
        <w:t>replacement fire events</w:t>
      </w:r>
      <w:r>
        <w:t>. Infrequ</w:t>
      </w:r>
      <w:r w:rsidR="004E4A83">
        <w:t>ent surface fire</w:t>
      </w:r>
      <w:r>
        <w:t xml:space="preserve"> occurs in this class until it succeeds to B.</w:t>
      </w:r>
    </w:p>
    <w:p w:rsidR="002B293C" w:rsidP="002B293C" w:rsidRDefault="002B293C"/>
    <w:p>
      <w:r>
        <w:rPr>
          <w:i/>
          <w:u w:val="single"/>
        </w:rPr>
        <w:t>Maximum Tree Size Class</w:t>
      </w:r>
      <w:br/>
      <w:r>
        <w:t>Sapling &gt;4.5ft; &lt;5"DBH</w:t>
      </w:r>
    </w:p>
    <w:p w:rsidR="002B293C" w:rsidP="002B293C" w:rsidRDefault="002B293C">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2B293C" w:rsidP="002B293C" w:rsidRDefault="002B293C"/>
    <w:p w:rsidR="002B293C" w:rsidP="002B293C" w:rsidRDefault="002B293C">
      <w:pPr>
        <w:pStyle w:val="SClassInfoPara"/>
      </w:pPr>
      <w:r>
        <w:t>Indicator Species</w:t>
      </w:r>
    </w:p>
    <w:p w:rsidR="002B293C" w:rsidP="002B293C" w:rsidRDefault="002B293C"/>
    <w:p w:rsidR="002B293C" w:rsidP="002B293C" w:rsidRDefault="002B293C">
      <w:pPr>
        <w:pStyle w:val="SClassInfoPara"/>
      </w:pPr>
      <w:r>
        <w:t>Description</w:t>
      </w:r>
    </w:p>
    <w:p w:rsidR="002B293C" w:rsidP="002B293C" w:rsidRDefault="002B293C">
      <w:r>
        <w:t>This class is a mid</w:t>
      </w:r>
      <w:r w:rsidR="007F0A1A">
        <w:t>-</w:t>
      </w:r>
      <w:r>
        <w:t>seral stage bottomland hardwood forest with a closed canopy. Replacem</w:t>
      </w:r>
      <w:r w:rsidR="00EC125F">
        <w:t>ent fire</w:t>
      </w:r>
      <w:r>
        <w:t xml:space="preserve"> </w:t>
      </w:r>
      <w:r w:rsidR="00EC125F">
        <w:t>and mixed fire</w:t>
      </w:r>
      <w:r>
        <w:t xml:space="preserve"> are rare in thi</w:t>
      </w:r>
      <w:r w:rsidR="004E4A83">
        <w:t>s state</w:t>
      </w:r>
      <w:r>
        <w:t>. Infreq</w:t>
      </w:r>
      <w:r w:rsidR="004E4A83">
        <w:t>uent surface fire</w:t>
      </w:r>
      <w:r>
        <w:t xml:space="preserve"> maintains t</w:t>
      </w:r>
      <w:r w:rsidR="00EC125F">
        <w:t>his class until succession</w:t>
      </w:r>
      <w:r>
        <w:t>. Other replacement disturbances include large scale catastrophic wind disturbance</w:t>
      </w:r>
      <w:r w:rsidR="004E4A83">
        <w:t xml:space="preserve"> (hurricane)</w:t>
      </w:r>
      <w:r>
        <w:t xml:space="preserve">, water impoundment and inundation caused by channel blockage mainly due to beaver activity, and catastrophic stand replacement during major </w:t>
      </w:r>
      <w:r w:rsidR="004E4A83">
        <w:t>flood events</w:t>
      </w:r>
      <w:r>
        <w:t>.</w:t>
      </w:r>
    </w:p>
    <w:p w:rsidR="002B293C" w:rsidP="002B293C" w:rsidRDefault="002B293C"/>
    <w:p>
      <w:r>
        <w:rPr>
          <w:i/>
          <w:u w:val="single"/>
        </w:rPr>
        <w:t>Maximum Tree Size Class</w:t>
      </w:r>
      <w:br/>
      <w:r>
        <w:t>Medium 9-21"DBH</w:t>
      </w:r>
    </w:p>
    <w:p w:rsidR="002B293C" w:rsidP="002B293C" w:rsidRDefault="002B293C">
      <w:pPr>
        <w:pStyle w:val="InfoPara"/>
        <w:pBdr>
          <w:top w:val="single" w:color="auto" w:sz="4" w:space="1"/>
        </w:pBdr>
      </w:pPr>
      <w:r>
        <w:t>Class C</w:t>
      </w:r>
      <w:r>
        <w:tab/>
        <w:t>43</w:t>
      </w:r>
      <w:r w:rsidR="002A3B10">
        <w:tab/>
      </w:r>
      <w:r w:rsidR="002A3B10">
        <w:tab/>
      </w:r>
      <w:r w:rsidR="002A3B10">
        <w:tab/>
      </w:r>
      <w:r w:rsidR="002A3B10">
        <w:tab/>
      </w:r>
      <w:r w:rsidR="004F7795">
        <w:t>Late Development 1 - Closed</w:t>
      </w:r>
    </w:p>
    <w:p w:rsidR="002B293C" w:rsidP="002B293C" w:rsidRDefault="002B293C"/>
    <w:p w:rsidR="002B293C" w:rsidP="002B293C" w:rsidRDefault="002B293C">
      <w:pPr>
        <w:pStyle w:val="SClassInfoPara"/>
      </w:pPr>
      <w:r>
        <w:t>Indicator Species</w:t>
      </w:r>
    </w:p>
    <w:p w:rsidR="002B293C" w:rsidP="002B293C" w:rsidRDefault="002B293C"/>
    <w:p w:rsidR="002B293C" w:rsidP="002B293C" w:rsidRDefault="002B293C">
      <w:pPr>
        <w:pStyle w:val="SClassInfoPara"/>
      </w:pPr>
      <w:r>
        <w:t>Description</w:t>
      </w:r>
    </w:p>
    <w:p w:rsidR="002B293C" w:rsidP="002B293C" w:rsidRDefault="002B293C">
      <w:r>
        <w:t>This class is a mature, late seral closed canopy bottomland hardwood forest. Replacement fire is ra</w:t>
      </w:r>
      <w:r w:rsidR="004E4A83">
        <w:t>re in this state</w:t>
      </w:r>
      <w:r>
        <w:t>. Infreq</w:t>
      </w:r>
      <w:r w:rsidR="004E4A83">
        <w:t>uent surface fire</w:t>
      </w:r>
      <w:r>
        <w:t xml:space="preserve"> maintains this class. M</w:t>
      </w:r>
      <w:r w:rsidR="004E4A83">
        <w:t>ixed fire is rare</w:t>
      </w:r>
      <w:r>
        <w:t>. Other rare disturbances hav</w:t>
      </w:r>
      <w:r w:rsidR="00EC125F">
        <w:t>e either a replacement or thinning effect</w:t>
      </w:r>
      <w:r>
        <w:t xml:space="preserve"> including large scale catastrophic</w:t>
      </w:r>
      <w:r w:rsidR="004E4A83">
        <w:t xml:space="preserve"> wind disturbance (hurricane)</w:t>
      </w:r>
      <w:r>
        <w:t>, water impoundment and inundation caused by channel blockage mainly due to beaver activity, and catastrophic stand replacement during major flood</w:t>
      </w:r>
      <w:r w:rsidR="004E4A83">
        <w:t xml:space="preserve"> events</w:t>
      </w:r>
      <w:r>
        <w:t>. Insects contribute minimally to thinning</w:t>
      </w:r>
      <w:r w:rsidR="004E4A83">
        <w:t xml:space="preserve"> effect here</w:t>
      </w:r>
      <w:r>
        <w:t>.</w:t>
      </w:r>
    </w:p>
    <w:p w:rsidR="002B293C" w:rsidP="002B293C" w:rsidRDefault="002B293C"/>
    <w:p>
      <w:r>
        <w:rPr>
          <w:i/>
          <w:u w:val="single"/>
        </w:rPr>
        <w:t>Maximum Tree Size Class</w:t>
      </w:r>
      <w:br/>
      <w:r>
        <w:t>Medium 9-21"DBH</w:t>
      </w:r>
    </w:p>
    <w:p w:rsidR="002B293C" w:rsidP="002B293C" w:rsidRDefault="002B293C">
      <w:pPr>
        <w:pStyle w:val="InfoPara"/>
        <w:pBdr>
          <w:top w:val="single" w:color="auto" w:sz="4" w:space="1"/>
        </w:pBdr>
      </w:pPr>
      <w:r>
        <w:t>Class D</w:t>
      </w:r>
      <w:r>
        <w:tab/>
        <w:t>31</w:t>
      </w:r>
      <w:r w:rsidR="002A3B10">
        <w:tab/>
      </w:r>
      <w:r w:rsidR="002A3B10">
        <w:tab/>
      </w:r>
      <w:r w:rsidR="002A3B10">
        <w:tab/>
      </w:r>
      <w:r w:rsidR="002A3B10">
        <w:tab/>
      </w:r>
      <w:r w:rsidR="004F7795">
        <w:t>Late Development 1 - Open</w:t>
      </w:r>
    </w:p>
    <w:p w:rsidR="002B293C" w:rsidP="002B293C" w:rsidRDefault="002B293C"/>
    <w:p w:rsidR="002B293C" w:rsidP="002B293C" w:rsidRDefault="002B293C">
      <w:pPr>
        <w:pStyle w:val="SClassInfoPara"/>
      </w:pPr>
      <w:r>
        <w:t>Indicator Species</w:t>
      </w:r>
    </w:p>
    <w:p w:rsidR="002B293C" w:rsidP="002B293C" w:rsidRDefault="002B293C"/>
    <w:p w:rsidR="002B293C" w:rsidP="002B293C" w:rsidRDefault="002B293C">
      <w:pPr>
        <w:pStyle w:val="SClassInfoPara"/>
      </w:pPr>
      <w:r>
        <w:t>Description</w:t>
      </w:r>
    </w:p>
    <w:p w:rsidR="002B293C" w:rsidP="002B293C" w:rsidRDefault="002B293C">
      <w:r>
        <w:t>This class occurs through overstory decline in old growth stages, combined with reproductive failure. Replacement fire is very r</w:t>
      </w:r>
      <w:r w:rsidR="004E4A83">
        <w:t>are in this state</w:t>
      </w:r>
      <w:r>
        <w:t>. Mixed</w:t>
      </w:r>
      <w:r w:rsidR="004E4A83">
        <w:t xml:space="preserve"> fires occur rarely</w:t>
      </w:r>
      <w:r>
        <w:t xml:space="preserve"> and maintain the class. Replacement events such as flooding and weather events will also likely oc</w:t>
      </w:r>
      <w:r w:rsidR="004E4A83">
        <w:t>cur. Infrequent surface fire</w:t>
      </w:r>
      <w:r>
        <w:t>, flooding, insects, and windthrow maintain this cl</w:t>
      </w:r>
      <w:r w:rsidR="004E4A83">
        <w:t>ass</w:t>
      </w:r>
      <w:r>
        <w:t xml:space="preserve">. Also included in this category is the transitional recovery of these stands after disturbances, such that they are open understory for a few years, </w:t>
      </w:r>
      <w:r w:rsidR="007F0A1A">
        <w:t xml:space="preserve">and then </w:t>
      </w:r>
      <w:r>
        <w:t>transitioning through the seral processes to a closed canopy syst</w:t>
      </w:r>
      <w:r w:rsidR="00EC125F">
        <w:t>em</w:t>
      </w:r>
      <w:r>
        <w:t>.</w:t>
      </w:r>
    </w:p>
    <w:p w:rsidR="002B293C" w:rsidP="002B293C" w:rsidRDefault="002B293C"/>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B051C1" w:rsidP="00B051C1" w:rsidRDefault="00B051C1">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051C1" w:rsidP="002B293C" w:rsidRDefault="00B051C1"/>
    <w:p w:rsidR="002B293C" w:rsidP="002B293C" w:rsidRDefault="002B293C">
      <w:r>
        <w:t xml:space="preserve">Diggs, G.M., B.L. Lipscomb, M.D. Reed, and R.J. </w:t>
      </w:r>
      <w:proofErr w:type="spellStart"/>
      <w:r>
        <w:t>O'Kennon</w:t>
      </w:r>
      <w:proofErr w:type="spellEnd"/>
      <w:r>
        <w:t xml:space="preserve">. 2006. Illustrated Flora of East Texas - Volume I: Introduction, Pteridophytes, Gymnosperms, and Monocotyledons. Botanical Research </w:t>
      </w:r>
      <w:r w:rsidR="007F0A1A">
        <w:t>Institute</w:t>
      </w:r>
      <w:r>
        <w:t xml:space="preserve"> of Texas and Austin College. Fort Worth, TX.</w:t>
      </w:r>
    </w:p>
    <w:p w:rsidR="002B293C" w:rsidP="002B293C" w:rsidRDefault="002B293C"/>
    <w:p w:rsidR="002B293C" w:rsidP="002B293C" w:rsidRDefault="002B293C">
      <w:r>
        <w:t>NatureServe. 2007. International Ecological Classification Standard: Terrestrial Ecological Classifications. NatureServe Central Databases. Arlington, VA. Data current as of 10 February 2007.</w:t>
      </w:r>
    </w:p>
    <w:p w:rsidR="002B293C" w:rsidP="002B293C" w:rsidRDefault="002B293C"/>
    <w:p w:rsidR="002B293C" w:rsidP="002B293C" w:rsidRDefault="002B293C">
      <w:r>
        <w:t>NatureServe. 2006. International Ecological Classification Standard: Terrestrial Ecological Classifications. NatureServe Central Databases. Arlington, VA, U.S.A. Data current as of 18 July 2006.</w:t>
      </w:r>
    </w:p>
    <w:p w:rsidR="002B293C" w:rsidP="002B293C" w:rsidRDefault="002B293C"/>
    <w:p w:rsidR="002B293C" w:rsidP="002B293C" w:rsidRDefault="002B293C">
      <w:r>
        <w:t>Nixon, E.S. 2000. Trees, shrubs, and woody vines of east Texas, 2nd ed. Illustrated by Bruce L. Cunningham. Bruce L. Cunningham Productions, Nacogdoches, TX.</w:t>
      </w:r>
    </w:p>
    <w:p w:rsidR="002B293C" w:rsidP="002B293C" w:rsidRDefault="002B293C"/>
    <w:p w:rsidR="002B293C" w:rsidP="002B293C" w:rsidRDefault="002B293C">
      <w:r>
        <w:t xml:space="preserve">Wharton, C.H., W.M. Kitchens, E.C. Pendleton and T.W. </w:t>
      </w:r>
      <w:proofErr w:type="spellStart"/>
      <w:r>
        <w:t>Sipe</w:t>
      </w:r>
      <w:proofErr w:type="spellEnd"/>
      <w:r>
        <w:t>. 1982. The ecology of bottomland hardwood swamps of the Southeast: a community profile. US Fish and Wildlife Service, Biological Services Program, Washington, DC. FWS/OBS-81/37. 133 pp.</w:t>
      </w:r>
    </w:p>
    <w:p w:rsidRPr="00A43E41" w:rsidR="004D5F12" w:rsidP="002B293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E28" w:rsidRDefault="00A64E28">
      <w:r>
        <w:separator/>
      </w:r>
    </w:p>
  </w:endnote>
  <w:endnote w:type="continuationSeparator" w:id="0">
    <w:p w:rsidR="00A64E28" w:rsidRDefault="00A64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93C" w:rsidRDefault="002B293C" w:rsidP="002B29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E28" w:rsidRDefault="00A64E28">
      <w:r>
        <w:separator/>
      </w:r>
    </w:p>
  </w:footnote>
  <w:footnote w:type="continuationSeparator" w:id="0">
    <w:p w:rsidR="00A64E28" w:rsidRDefault="00A64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B29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E4A83"/>
    <w:pPr>
      <w:ind w:left="720"/>
    </w:pPr>
    <w:rPr>
      <w:rFonts w:ascii="Calibri" w:eastAsia="Calibri" w:hAnsi="Calibri"/>
      <w:sz w:val="22"/>
      <w:szCs w:val="22"/>
    </w:rPr>
  </w:style>
  <w:style w:type="character" w:styleId="Hyperlink">
    <w:name w:val="Hyperlink"/>
    <w:rsid w:val="004E4A83"/>
    <w:rPr>
      <w:color w:val="0000FF"/>
      <w:u w:val="single"/>
    </w:rPr>
  </w:style>
  <w:style w:type="paragraph" w:styleId="BalloonText">
    <w:name w:val="Balloon Text"/>
    <w:basedOn w:val="Normal"/>
    <w:link w:val="BalloonTextChar"/>
    <w:uiPriority w:val="99"/>
    <w:semiHidden/>
    <w:unhideWhenUsed/>
    <w:rsid w:val="007F0A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A1A"/>
    <w:rPr>
      <w:rFonts w:ascii="Segoe UI" w:hAnsi="Segoe UI" w:cs="Segoe UI"/>
      <w:sz w:val="18"/>
      <w:szCs w:val="18"/>
    </w:rPr>
  </w:style>
  <w:style w:type="character" w:customStyle="1" w:styleId="spellingerror">
    <w:name w:val="spellingerror"/>
    <w:basedOn w:val="DefaultParagraphFont"/>
    <w:rsid w:val="00B051C1"/>
  </w:style>
  <w:style w:type="character" w:customStyle="1" w:styleId="normaltextrun1">
    <w:name w:val="normaltextrun1"/>
    <w:basedOn w:val="DefaultParagraphFont"/>
    <w:rsid w:val="00B05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332437">
      <w:bodyDiv w:val="1"/>
      <w:marLeft w:val="0"/>
      <w:marRight w:val="0"/>
      <w:marTop w:val="0"/>
      <w:marBottom w:val="0"/>
      <w:divBdr>
        <w:top w:val="none" w:sz="0" w:space="0" w:color="auto"/>
        <w:left w:val="none" w:sz="0" w:space="0" w:color="auto"/>
        <w:bottom w:val="none" w:sz="0" w:space="0" w:color="auto"/>
        <w:right w:val="none" w:sz="0" w:space="0" w:color="auto"/>
      </w:divBdr>
    </w:div>
    <w:div w:id="137897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2014-08-21T14:49:00Z</cp:lastPrinted>
  <dcterms:created xsi:type="dcterms:W3CDTF">2018-03-09T21:42:00Z</dcterms:created>
  <dcterms:modified xsi:type="dcterms:W3CDTF">2025-02-12T09:42:01Z</dcterms:modified>
</cp:coreProperties>
</file>