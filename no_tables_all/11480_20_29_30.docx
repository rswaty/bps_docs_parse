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B14" w:rsidP="00AC6B14" w:rsidRDefault="00AC6B14" w14:paraId="5C26D7F2" w14:textId="77777777">
      <w:pPr>
        <w:pStyle w:val="BpSTitle"/>
      </w:pPr>
      <w:r>
        <w:t>11480</w:t>
      </w:r>
    </w:p>
    <w:p w:rsidR="00AC6B14" w:rsidP="00AC6B14" w:rsidRDefault="00AC6B14" w14:paraId="593757B2" w14:textId="77777777">
      <w:pPr>
        <w:pStyle w:val="BpSTitle"/>
      </w:pPr>
      <w:r>
        <w:t>Western Great Plains Sand Prairie</w:t>
      </w:r>
    </w:p>
    <w:p w:rsidR="00AC6B14" w:rsidP="00AC6B14" w:rsidRDefault="00AC6B14" w14:paraId="3B2C4060" w14:textId="77777777">
      <w:r>
        <w:t>BpS Model/Description Version: Aug. 2020</w:t>
      </w:r>
      <w:r>
        <w:tab/>
      </w:r>
      <w:r>
        <w:tab/>
      </w:r>
      <w:r>
        <w:tab/>
      </w:r>
      <w:r>
        <w:tab/>
      </w:r>
      <w:r>
        <w:tab/>
      </w:r>
      <w:r>
        <w:tab/>
      </w:r>
      <w:r>
        <w:tab/>
      </w:r>
    </w:p>
    <w:p w:rsidR="00AC6B14" w:rsidP="00AC6B14" w:rsidRDefault="00AC6B14" w14:paraId="5DC8831C" w14:textId="77777777"/>
    <w:p w:rsidR="00AC6B14" w:rsidP="00AC6B14" w:rsidRDefault="00AC6B14" w14:paraId="165B9B40" w14:textId="77777777"/>
    <w:p w:rsidR="00AC6B14" w:rsidP="00AC6B14" w:rsidRDefault="00AC6B14" w14:paraId="535F9F6B" w14:textId="77777777">
      <w:pPr>
        <w:pStyle w:val="InfoPara"/>
      </w:pPr>
      <w:r>
        <w:t>Vegetation Type</w:t>
      </w:r>
    </w:p>
    <w:p w:rsidR="00AC6B14" w:rsidP="00AC6B14" w:rsidRDefault="00AC6B14" w14:paraId="1673BC6B" w14:textId="0F65C71A">
      <w:bookmarkStart w:name="_GoBack" w:id="0"/>
      <w:bookmarkEnd w:id="0"/>
      <w:r>
        <w:t>Herbaceous</w:t>
      </w:r>
    </w:p>
    <w:p w:rsidR="00AC6B14" w:rsidP="00AC6B14" w:rsidRDefault="00AC6B14" w14:paraId="7110019A" w14:textId="77777777">
      <w:pPr>
        <w:pStyle w:val="InfoPara"/>
      </w:pPr>
      <w:r>
        <w:t>Map Zones</w:t>
      </w:r>
    </w:p>
    <w:p w:rsidR="00AC6B14" w:rsidP="00AC6B14" w:rsidRDefault="00875E57" w14:paraId="0E1A5BA6" w14:textId="77777777">
      <w:r>
        <w:t>20</w:t>
      </w:r>
      <w:r w:rsidR="00AB618F">
        <w:t>,</w:t>
      </w:r>
      <w:r w:rsidR="00D341FC">
        <w:t xml:space="preserve"> </w:t>
      </w:r>
      <w:r w:rsidR="00AB618F">
        <w:t>29,</w:t>
      </w:r>
      <w:r w:rsidR="00D341FC">
        <w:t xml:space="preserve"> </w:t>
      </w:r>
      <w:r w:rsidR="00AB618F">
        <w:t>30</w:t>
      </w:r>
    </w:p>
    <w:p w:rsidR="00AC6B14" w:rsidP="00AC6B14" w:rsidRDefault="00AC6B14" w14:paraId="243A9598" w14:textId="77777777">
      <w:pPr>
        <w:pStyle w:val="InfoPara"/>
      </w:pPr>
      <w:r>
        <w:t>Geographic Range</w:t>
      </w:r>
    </w:p>
    <w:p w:rsidR="00AC6B14" w:rsidP="00AC6B14" w:rsidRDefault="00AC6B14" w14:paraId="7689BB16" w14:textId="60F93D9A">
      <w:r>
        <w:t xml:space="preserve">Predominantly the eastern portion of </w:t>
      </w:r>
      <w:r w:rsidR="00C71CC8">
        <w:t>map zone (</w:t>
      </w:r>
      <w:r>
        <w:t>MZ</w:t>
      </w:r>
      <w:r w:rsidR="00C71CC8">
        <w:t xml:space="preserve">) </w:t>
      </w:r>
      <w:r>
        <w:t xml:space="preserve">20. Also found in scattered pockets </w:t>
      </w:r>
      <w:r w:rsidR="00D341FC">
        <w:t>elsewhere</w:t>
      </w:r>
      <w:r>
        <w:t xml:space="preserve"> </w:t>
      </w:r>
      <w:r w:rsidR="00D341FC">
        <w:t>throughout</w:t>
      </w:r>
      <w:r>
        <w:t xml:space="preserve"> the zone. It probably occurs on the Charles Russel</w:t>
      </w:r>
      <w:r w:rsidR="00C71CC8">
        <w:t xml:space="preserve">l </w:t>
      </w:r>
      <w:r>
        <w:t xml:space="preserve">National Wildlife Refuge. In 331Kf, this might occur. </w:t>
      </w:r>
    </w:p>
    <w:p w:rsidR="00AC6B14" w:rsidP="00AC6B14" w:rsidRDefault="00AC6B14" w14:paraId="1CDB3727" w14:textId="77777777"/>
    <w:p w:rsidR="00AC6B14" w:rsidP="00AC6B14" w:rsidRDefault="00AC6B14" w14:paraId="20DF85E6" w14:textId="2FC8F642">
      <w:r>
        <w:t>In MZs 29 and 30, more of this type than in MZ20 because more sandstone and sandy soils. Mostly only in MZ30. About 30</w:t>
      </w:r>
      <w:r w:rsidR="00C71CC8">
        <w:t>,000ac</w:t>
      </w:r>
      <w:r>
        <w:t xml:space="preserve"> (estimate) may</w:t>
      </w:r>
      <w:r w:rsidR="00C71CC8">
        <w:t xml:space="preserve"> </w:t>
      </w:r>
      <w:r>
        <w:t xml:space="preserve">be found in the southern portion of MZ29. Occurs around Broadus and </w:t>
      </w:r>
      <w:proofErr w:type="spellStart"/>
      <w:r>
        <w:t>Ekalaka</w:t>
      </w:r>
      <w:proofErr w:type="spellEnd"/>
      <w:r>
        <w:t>. Medicine Rocks State Park almost all sand prairie. 331Kf, in 331Gf and d. Occurs in Little Missouri Grasslands in Dakotas.</w:t>
      </w:r>
    </w:p>
    <w:p w:rsidR="00AC6B14" w:rsidP="00AC6B14" w:rsidRDefault="00AC6B14" w14:paraId="3A207AE8" w14:textId="77777777"/>
    <w:p w:rsidR="00AC6B14" w:rsidP="00AC6B14" w:rsidRDefault="00AC6B14" w14:paraId="0B17F286" w14:textId="77777777">
      <w:r>
        <w:t>There are good classification data and local descriptions of this type for Theodore Roosevelt National Park near Medora, ND</w:t>
      </w:r>
      <w:r w:rsidR="00C71CC8">
        <w:t>,</w:t>
      </w:r>
      <w:r>
        <w:t xml:space="preserve"> as part of the USGS-NPS Vegetation Mapping Program (Jim Von </w:t>
      </w:r>
      <w:proofErr w:type="spellStart"/>
      <w:r>
        <w:t>Loh</w:t>
      </w:r>
      <w:proofErr w:type="spellEnd"/>
      <w:r>
        <w:t>, pers</w:t>
      </w:r>
      <w:r w:rsidR="00C71CC8">
        <w:t>onal</w:t>
      </w:r>
      <w:r>
        <w:t xml:space="preserve"> comm</w:t>
      </w:r>
      <w:r w:rsidR="00C71CC8">
        <w:t>unication</w:t>
      </w:r>
      <w:r>
        <w:t>).</w:t>
      </w:r>
    </w:p>
    <w:p w:rsidR="00AC6B14" w:rsidP="00AC6B14" w:rsidRDefault="00AC6B14" w14:paraId="30BFA2CC" w14:textId="77777777">
      <w:pPr>
        <w:pStyle w:val="InfoPara"/>
      </w:pPr>
      <w:r>
        <w:t>Biophysical Site Description</w:t>
      </w:r>
    </w:p>
    <w:p w:rsidR="00AC6B14" w:rsidP="00AC6B14" w:rsidRDefault="00AC6B14" w14:paraId="42D534B7" w14:textId="77777777">
      <w:r>
        <w:t xml:space="preserve">This </w:t>
      </w:r>
      <w:r w:rsidR="00C71CC8">
        <w:t>Biophysical Setting (</w:t>
      </w:r>
      <w:r>
        <w:t>BpS</w:t>
      </w:r>
      <w:r w:rsidR="00C71CC8">
        <w:t>)</w:t>
      </w:r>
      <w:r>
        <w:t xml:space="preserve"> would be found in NRCS's sand type or the Sandy Ecological site description. Occurs around sandstone outcrops.</w:t>
      </w:r>
    </w:p>
    <w:p w:rsidR="00AC6B14" w:rsidP="00AC6B14" w:rsidRDefault="00AC6B14" w14:paraId="08542AB3" w14:textId="77777777"/>
    <w:p w:rsidR="00AC6B14" w:rsidP="00AC6B14" w:rsidRDefault="00AC6B14" w14:paraId="1FF6BCD1" w14:textId="77777777">
      <w:r>
        <w:t xml:space="preserve">Lower productivity on these sandy sites versus the </w:t>
      </w:r>
      <w:proofErr w:type="spellStart"/>
      <w:r>
        <w:t>mixedgrass</w:t>
      </w:r>
      <w:proofErr w:type="spellEnd"/>
      <w:r>
        <w:t xml:space="preserve"> prairie sites.</w:t>
      </w:r>
    </w:p>
    <w:p w:rsidR="00AC6B14" w:rsidP="00AC6B14" w:rsidRDefault="00AC6B14" w14:paraId="57B662B5" w14:textId="77777777">
      <w:pPr>
        <w:pStyle w:val="InfoPara"/>
      </w:pPr>
      <w:r>
        <w:t>Vegetation Description</w:t>
      </w:r>
    </w:p>
    <w:p w:rsidR="00AC6B14" w:rsidP="00AC6B14" w:rsidRDefault="00AC6B14" w14:paraId="0AF5B038" w14:textId="77777777">
      <w:r>
        <w:t xml:space="preserve">Dominant vegetation includes prairie </w:t>
      </w:r>
      <w:proofErr w:type="spellStart"/>
      <w:r>
        <w:t>sandreed</w:t>
      </w:r>
      <w:proofErr w:type="spellEnd"/>
      <w:r>
        <w:t xml:space="preserve"> (</w:t>
      </w:r>
      <w:proofErr w:type="spellStart"/>
      <w:r w:rsidRPr="001E1B62">
        <w:rPr>
          <w:i/>
        </w:rPr>
        <w:t>Calamovilfa</w:t>
      </w:r>
      <w:proofErr w:type="spellEnd"/>
      <w:r w:rsidRPr="001E1B62">
        <w:rPr>
          <w:i/>
        </w:rPr>
        <w:t xml:space="preserve"> </w:t>
      </w:r>
      <w:proofErr w:type="spellStart"/>
      <w:r w:rsidRPr="001E1B62">
        <w:rPr>
          <w:i/>
        </w:rPr>
        <w:t>longifolia</w:t>
      </w:r>
      <w:proofErr w:type="spellEnd"/>
      <w:r>
        <w:t>), little bluestem (</w:t>
      </w:r>
      <w:proofErr w:type="spellStart"/>
      <w:r w:rsidRPr="001E1B62">
        <w:rPr>
          <w:i/>
        </w:rPr>
        <w:t>Schizachyrium</w:t>
      </w:r>
      <w:proofErr w:type="spellEnd"/>
      <w:r w:rsidRPr="001E1B62">
        <w:rPr>
          <w:i/>
        </w:rPr>
        <w:t xml:space="preserve"> </w:t>
      </w:r>
      <w:proofErr w:type="spellStart"/>
      <w:r w:rsidRPr="001E1B62">
        <w:rPr>
          <w:i/>
        </w:rPr>
        <w:t>scoparium</w:t>
      </w:r>
      <w:proofErr w:type="spellEnd"/>
      <w:r>
        <w:t xml:space="preserve">), blue </w:t>
      </w:r>
      <w:proofErr w:type="spellStart"/>
      <w:r>
        <w:t>grama</w:t>
      </w:r>
      <w:proofErr w:type="spellEnd"/>
      <w:r>
        <w:t xml:space="preserve"> (</w:t>
      </w:r>
      <w:proofErr w:type="spellStart"/>
      <w:r w:rsidRPr="001E1B62">
        <w:rPr>
          <w:i/>
        </w:rPr>
        <w:t>Bouteloua</w:t>
      </w:r>
      <w:proofErr w:type="spellEnd"/>
      <w:r w:rsidRPr="001E1B62">
        <w:rPr>
          <w:i/>
        </w:rPr>
        <w:t xml:space="preserve"> </w:t>
      </w:r>
      <w:proofErr w:type="spellStart"/>
      <w:r w:rsidRPr="001E1B62">
        <w:rPr>
          <w:i/>
        </w:rPr>
        <w:t>gracilis</w:t>
      </w:r>
      <w:proofErr w:type="spellEnd"/>
      <w:r>
        <w:t>), needle-and-thread grass (</w:t>
      </w:r>
      <w:proofErr w:type="spellStart"/>
      <w:r w:rsidRPr="001E1B62">
        <w:rPr>
          <w:i/>
        </w:rPr>
        <w:t>Stipa</w:t>
      </w:r>
      <w:proofErr w:type="spellEnd"/>
      <w:r w:rsidRPr="001E1B62">
        <w:rPr>
          <w:i/>
        </w:rPr>
        <w:t xml:space="preserve"> </w:t>
      </w:r>
      <w:proofErr w:type="spellStart"/>
      <w:r w:rsidRPr="001E1B62">
        <w:rPr>
          <w:i/>
        </w:rPr>
        <w:t>comata</w:t>
      </w:r>
      <w:proofErr w:type="spellEnd"/>
      <w:r>
        <w:t>)</w:t>
      </w:r>
      <w:r w:rsidR="00C71CC8">
        <w:t>,</w:t>
      </w:r>
      <w:r>
        <w:t xml:space="preserve"> and sand </w:t>
      </w:r>
      <w:proofErr w:type="spellStart"/>
      <w:r>
        <w:t>dropseed</w:t>
      </w:r>
      <w:proofErr w:type="spellEnd"/>
      <w:r>
        <w:t xml:space="preserve"> (</w:t>
      </w:r>
      <w:proofErr w:type="spellStart"/>
      <w:r w:rsidRPr="001E1B62">
        <w:rPr>
          <w:i/>
        </w:rPr>
        <w:t>Sporobolus</w:t>
      </w:r>
      <w:proofErr w:type="spellEnd"/>
      <w:r w:rsidRPr="001E1B62">
        <w:rPr>
          <w:i/>
        </w:rPr>
        <w:t xml:space="preserve"> </w:t>
      </w:r>
      <w:proofErr w:type="spellStart"/>
      <w:r w:rsidRPr="001E1B62">
        <w:rPr>
          <w:i/>
        </w:rPr>
        <w:t>cryptandrus</w:t>
      </w:r>
      <w:proofErr w:type="spellEnd"/>
      <w:r>
        <w:t>). Shrubs seen may include horizontal juniper (</w:t>
      </w:r>
      <w:proofErr w:type="spellStart"/>
      <w:r w:rsidRPr="001E1B62">
        <w:rPr>
          <w:i/>
        </w:rPr>
        <w:t>Juniperus</w:t>
      </w:r>
      <w:proofErr w:type="spellEnd"/>
      <w:r w:rsidRPr="001E1B62">
        <w:rPr>
          <w:i/>
        </w:rPr>
        <w:t xml:space="preserve"> </w:t>
      </w:r>
      <w:proofErr w:type="spellStart"/>
      <w:r w:rsidRPr="001E1B62">
        <w:rPr>
          <w:i/>
        </w:rPr>
        <w:t>horizontalis</w:t>
      </w:r>
      <w:proofErr w:type="spellEnd"/>
      <w:r>
        <w:t>), silver sagebrush (</w:t>
      </w:r>
      <w:r w:rsidRPr="001E1B62">
        <w:rPr>
          <w:i/>
        </w:rPr>
        <w:t xml:space="preserve">Artemisia </w:t>
      </w:r>
      <w:proofErr w:type="spellStart"/>
      <w:r w:rsidRPr="001E1B62">
        <w:rPr>
          <w:i/>
        </w:rPr>
        <w:t>cana</w:t>
      </w:r>
      <w:proofErr w:type="spellEnd"/>
      <w:r>
        <w:t>)</w:t>
      </w:r>
      <w:r w:rsidR="00C71CC8">
        <w:t>,</w:t>
      </w:r>
      <w:r>
        <w:t xml:space="preserve"> and </w:t>
      </w:r>
      <w:proofErr w:type="spellStart"/>
      <w:r>
        <w:t>skunkbrush</w:t>
      </w:r>
      <w:proofErr w:type="spellEnd"/>
      <w:r>
        <w:t xml:space="preserve"> (</w:t>
      </w:r>
      <w:proofErr w:type="spellStart"/>
      <w:r w:rsidRPr="001E1B62">
        <w:rPr>
          <w:i/>
        </w:rPr>
        <w:t>Rhus</w:t>
      </w:r>
      <w:proofErr w:type="spellEnd"/>
      <w:r w:rsidRPr="001E1B62">
        <w:rPr>
          <w:i/>
        </w:rPr>
        <w:t xml:space="preserve"> </w:t>
      </w:r>
      <w:proofErr w:type="spellStart"/>
      <w:r w:rsidRPr="001E1B62">
        <w:rPr>
          <w:i/>
        </w:rPr>
        <w:t>trilobata</w:t>
      </w:r>
      <w:proofErr w:type="spellEnd"/>
      <w:r>
        <w:t>). Further east (not in MZ20), BOHI2 and ANHA might occur.</w:t>
      </w:r>
    </w:p>
    <w:p w:rsidR="00AC6B14" w:rsidP="00AC6B14" w:rsidRDefault="00AC6B14" w14:paraId="0E760E7E" w14:textId="77777777"/>
    <w:p w:rsidR="00AC6B14" w:rsidP="00AC6B14" w:rsidRDefault="00AC6B14" w14:paraId="6216A973" w14:textId="5C33D89D">
      <w:r>
        <w:t>It's uncommon to find Wyoming big sagebrush, and when you do</w:t>
      </w:r>
      <w:r w:rsidR="00C71CC8">
        <w:t xml:space="preserve">, </w:t>
      </w:r>
      <w:r>
        <w:t xml:space="preserve">it's usually Wyoming big sagebrush with </w:t>
      </w:r>
      <w:proofErr w:type="spellStart"/>
      <w:r>
        <w:t>bluebunch</w:t>
      </w:r>
      <w:proofErr w:type="spellEnd"/>
      <w:r>
        <w:t xml:space="preserve"> wheatgrass or needle-and-thread grass that you would find on a sandy soil. The sagebrush in this type is usually silver sagebrush. It would be unusual to have </w:t>
      </w:r>
      <w:r w:rsidR="00C71CC8">
        <w:t>&gt;</w:t>
      </w:r>
      <w:r>
        <w:t xml:space="preserve">10-15% shrub cover except in the case of </w:t>
      </w:r>
      <w:proofErr w:type="spellStart"/>
      <w:r w:rsidRPr="001E1B62">
        <w:rPr>
          <w:i/>
        </w:rPr>
        <w:t>Juniperus</w:t>
      </w:r>
      <w:proofErr w:type="spellEnd"/>
      <w:r w:rsidRPr="001E1B62">
        <w:rPr>
          <w:i/>
        </w:rPr>
        <w:t xml:space="preserve"> </w:t>
      </w:r>
      <w:proofErr w:type="spellStart"/>
      <w:r w:rsidRPr="001E1B62">
        <w:rPr>
          <w:i/>
        </w:rPr>
        <w:t>horizontalis</w:t>
      </w:r>
      <w:proofErr w:type="spellEnd"/>
      <w:r>
        <w:t>, where cover can go up to 80% or more.</w:t>
      </w:r>
    </w:p>
    <w:p w:rsidR="00AC6B14" w:rsidP="00AC6B14" w:rsidRDefault="00AC6B14" w14:paraId="1A6F8B07" w14:textId="77777777">
      <w:pPr>
        <w:pStyle w:val="InfoPara"/>
      </w:pPr>
      <w:r>
        <w:lastRenderedPageBreak/>
        <w:t>BpS Dominant and Indicator Species</w:t>
      </w:r>
    </w:p>
    <w:p>
      <w:r>
        <w:rPr>
          <w:sz w:val="16"/>
        </w:rPr>
        <w:t>Species names are from the NRCS PLANTS database. Check species codes at http://plants.usda.gov.</w:t>
      </w:r>
    </w:p>
    <w:p w:rsidR="00AC6B14" w:rsidP="00AC6B14" w:rsidRDefault="00AC6B14" w14:paraId="0A01905E" w14:textId="77777777">
      <w:pPr>
        <w:pStyle w:val="InfoPara"/>
      </w:pPr>
      <w:r>
        <w:t>Disturbance Description</w:t>
      </w:r>
    </w:p>
    <w:p w:rsidR="00AC6B14" w:rsidP="00AC6B14" w:rsidRDefault="00AC6B14" w14:paraId="790C1B45" w14:textId="77777777">
      <w:r>
        <w:t>Fire, grazing</w:t>
      </w:r>
      <w:r w:rsidR="00C71CC8">
        <w:t>,</w:t>
      </w:r>
      <w:r>
        <w:t xml:space="preserve"> and drought were the primary disturbances. Disturbances were cyclic with the earliest and latest seral stages fluctuating widely in accordance with changes in climate. </w:t>
      </w:r>
    </w:p>
    <w:p w:rsidR="00AC6B14" w:rsidP="00AC6B14" w:rsidRDefault="00AC6B14" w14:paraId="607F1DF3" w14:textId="77777777"/>
    <w:p w:rsidR="00AC6B14" w:rsidP="00AC6B14" w:rsidRDefault="00AC6B14" w14:paraId="07ACE519" w14:textId="4C09EC94">
      <w:r>
        <w:t>The principal large grazer of the system was most likely bison (Bison bison)</w:t>
      </w:r>
      <w:r w:rsidR="00C71CC8">
        <w:t>,</w:t>
      </w:r>
      <w:r>
        <w:t xml:space="preserve"> which</w:t>
      </w:r>
      <w:r w:rsidR="001E1B62">
        <w:t>,</w:t>
      </w:r>
      <w:r>
        <w:t xml:space="preserve"> when occurring in large numbers, would have locally disturbed large areas due both to grazing impact and physical disturbances such as trampling and wallowing. Grazing impacts are more pronounced near water and removed from steep, rough terrain. Overall the whole system would have been frequently impacted by large ungulate grazers.</w:t>
      </w:r>
    </w:p>
    <w:p w:rsidR="00AC6B14" w:rsidP="00AC6B14" w:rsidRDefault="00AC6B14" w14:paraId="0EDDA030" w14:textId="77777777"/>
    <w:p w:rsidR="00AC6B14" w:rsidP="00AC6B14" w:rsidRDefault="00AC6B14" w14:paraId="67571C70" w14:textId="4823FDFE">
      <w:r>
        <w:t>Prairie dogs might have been a very minor component of the system. Where they occurred, prairie dogs grazed vegetation close to the ground</w:t>
      </w:r>
      <w:r w:rsidR="00C71CC8">
        <w:t>,</w:t>
      </w:r>
      <w:r>
        <w:t xml:space="preserve"> which provided a local firebreak. It is questionable, however, as to whether prairie dogs prefer sandy soil and </w:t>
      </w:r>
      <w:proofErr w:type="gramStart"/>
      <w:r>
        <w:t>actually occurred</w:t>
      </w:r>
      <w:proofErr w:type="gramEnd"/>
      <w:r>
        <w:t xml:space="preserve"> here. It is thought that prairie dogs would not occur on these sandy sites and </w:t>
      </w:r>
      <w:r w:rsidR="00C71CC8">
        <w:t xml:space="preserve">that </w:t>
      </w:r>
      <w:r>
        <w:t>rather they usually occur on fi</w:t>
      </w:r>
      <w:r w:rsidR="00C71CC8">
        <w:t>n</w:t>
      </w:r>
      <w:r>
        <w:t>e</w:t>
      </w:r>
      <w:r w:rsidR="00C71CC8">
        <w:t>-</w:t>
      </w:r>
      <w:r>
        <w:t>textured soils.</w:t>
      </w:r>
    </w:p>
    <w:p w:rsidR="00AC6B14" w:rsidP="00AC6B14" w:rsidRDefault="00AC6B14" w14:paraId="13EAEE13" w14:textId="77777777"/>
    <w:p w:rsidR="00AC6B14" w:rsidP="00AC6B14" w:rsidRDefault="00AC6B14" w14:paraId="36BC0C45" w14:textId="77777777">
      <w:r>
        <w:t xml:space="preserve">Fire was a frequent and widespread </w:t>
      </w:r>
      <w:r w:rsidR="00D341FC">
        <w:t>occurrence</w:t>
      </w:r>
      <w:r>
        <w:t>. The most extensive fires are likely to have occurred in years with wet springs followed by hot, dry summers when grazing pressure was low. Wet springs would have resulted in more productive and more continuous plant cover (i</w:t>
      </w:r>
      <w:r w:rsidR="00C71CC8">
        <w:t>.</w:t>
      </w:r>
      <w:r>
        <w:t>e</w:t>
      </w:r>
      <w:r w:rsidR="00C71CC8">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Three to five fire-free years produce enough litter to carry another fire. Post-fire shifts in species composition depend on the timing and condition of fire. It is also speculated that native burning might have been an influence in this BpS. </w:t>
      </w:r>
    </w:p>
    <w:p w:rsidR="00AC6B14" w:rsidP="00AC6B14" w:rsidRDefault="00AC6B14" w14:paraId="672F83D6" w14:textId="77777777"/>
    <w:p w:rsidR="00AC6B14" w:rsidP="00AC6B14" w:rsidRDefault="00AC6B14" w14:paraId="24E1A19A" w14:textId="77777777">
      <w:r>
        <w:t xml:space="preserve">Fire regime </w:t>
      </w:r>
      <w:proofErr w:type="gramStart"/>
      <w:r>
        <w:t>similar to</w:t>
      </w:r>
      <w:proofErr w:type="gramEnd"/>
      <w:r>
        <w:t xml:space="preserve"> adjacent grassland.</w:t>
      </w:r>
    </w:p>
    <w:p w:rsidR="00AC6B14" w:rsidP="00AC6B14" w:rsidRDefault="00AC6B14" w14:paraId="7F016A42" w14:textId="77777777"/>
    <w:p w:rsidR="00AC6B14" w:rsidP="00AC6B14" w:rsidRDefault="00AC6B14" w14:paraId="74565398" w14:textId="27D3DD4E">
      <w:r>
        <w:t xml:space="preserve">Extended periods of severe drought </w:t>
      </w:r>
      <w:r w:rsidR="00C71CC8">
        <w:t xml:space="preserve">are </w:t>
      </w:r>
      <w:r>
        <w:t>likely to have affected both species composition and the stability of the sandy soil, particularly when compounded by wind and heavy grazing. Droughts could affect the entire region.</w:t>
      </w:r>
    </w:p>
    <w:p w:rsidR="00AC6B14" w:rsidP="00AC6B14" w:rsidRDefault="00AC6B14" w14:paraId="2ED1E48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C6B14" w:rsidP="00AC6B14" w:rsidRDefault="00AC6B14" w14:paraId="0FA5C799" w14:textId="77777777">
      <w:pPr>
        <w:pStyle w:val="InfoPara"/>
      </w:pPr>
      <w:r>
        <w:lastRenderedPageBreak/>
        <w:t>Scale Description</w:t>
      </w:r>
    </w:p>
    <w:p w:rsidR="00AC6B14" w:rsidP="00AC6B14" w:rsidRDefault="00AC6B14" w14:paraId="65E6E370" w14:textId="0DC6BE8F">
      <w:r>
        <w:t xml:space="preserve">This is generally a patch that occurs within the larger northwestern Great Plains </w:t>
      </w:r>
      <w:proofErr w:type="spellStart"/>
      <w:r>
        <w:t>mixedgrass</w:t>
      </w:r>
      <w:proofErr w:type="spellEnd"/>
      <w:r>
        <w:t>. Size probably varies widely</w:t>
      </w:r>
      <w:r w:rsidR="00C71CC8">
        <w:t xml:space="preserve"> </w:t>
      </w:r>
      <w:r>
        <w:t xml:space="preserve">but is generally going to be 10s of </w:t>
      </w:r>
      <w:r w:rsidR="00C71CC8">
        <w:t xml:space="preserve">1,000s </w:t>
      </w:r>
      <w:r>
        <w:t xml:space="preserve">of acres in MZ29 at the large side versus </w:t>
      </w:r>
      <w:r w:rsidR="00C71CC8">
        <w:t xml:space="preserve">100s </w:t>
      </w:r>
      <w:r>
        <w:t>of acres or less in MZ20.</w:t>
      </w:r>
    </w:p>
    <w:p w:rsidR="00AC6B14" w:rsidP="00AC6B14" w:rsidRDefault="00AC6B14" w14:paraId="65B03BFE" w14:textId="77777777"/>
    <w:p w:rsidR="00AC6B14" w:rsidP="00AC6B14" w:rsidRDefault="00AC6B14" w14:paraId="34FA663A" w14:textId="77777777">
      <w:r>
        <w:t>In terms of disturbance impact, in MZ20, entire patches are going to be impacted, whereas it will vary to an unknown level in MZ29.</w:t>
      </w:r>
    </w:p>
    <w:p w:rsidR="00AC6B14" w:rsidP="00AC6B14" w:rsidRDefault="00AC6B14" w14:paraId="0CA4F3F4" w14:textId="77777777">
      <w:pPr>
        <w:pStyle w:val="InfoPara"/>
      </w:pPr>
      <w:r>
        <w:t>Adjacency or Identification Concerns</w:t>
      </w:r>
    </w:p>
    <w:p w:rsidR="00AC6B14" w:rsidP="00AC6B14" w:rsidRDefault="00AC6B14" w14:paraId="2F2F7D7B" w14:textId="1C893E21">
      <w:r>
        <w:t xml:space="preserve">Northwestern Plains </w:t>
      </w:r>
      <w:proofErr w:type="spellStart"/>
      <w:r>
        <w:t>Mixed</w:t>
      </w:r>
      <w:r w:rsidR="00C71CC8">
        <w:t>g</w:t>
      </w:r>
      <w:r>
        <w:t>rass</w:t>
      </w:r>
      <w:proofErr w:type="spellEnd"/>
      <w:r>
        <w:t xml:space="preserve"> Prairie systems are often found nearby, especially in the western portion of the zone. The sand prairie, however, occurs on the sandy sites. You should identify this system by sandy/soil types.</w:t>
      </w:r>
    </w:p>
    <w:p w:rsidR="00AC6B14" w:rsidP="00AC6B14" w:rsidRDefault="00AC6B14" w14:paraId="4BEDA71B" w14:textId="77777777"/>
    <w:p w:rsidR="00AC6B14" w:rsidP="00AC6B14" w:rsidRDefault="00AC6B14" w14:paraId="7730A553" w14:textId="77777777">
      <w:r>
        <w:t xml:space="preserve">Pine savanna is sometimes at top of these sandy sites. Trees on northerly or easterly slopes, might be looking at sandy outcrop. Portion of upper slope might be associated with sand prairie. Top will be mapped to pine savanna or woodland. </w:t>
      </w:r>
    </w:p>
    <w:p w:rsidR="00AC6B14" w:rsidP="00AC6B14" w:rsidRDefault="00AC6B14" w14:paraId="20435E49" w14:textId="77777777"/>
    <w:p w:rsidR="00AC6B14" w:rsidP="00AC6B14" w:rsidRDefault="00AC6B14" w14:paraId="5384D72F" w14:textId="77777777">
      <w:r>
        <w:t>The disturbance regime has been drastically changed since European settlement. Agriculture replaced bison</w:t>
      </w:r>
      <w:r w:rsidR="00C71CC8">
        <w:t>,</w:t>
      </w:r>
      <w:r>
        <w:t xml:space="preserve"> and fires have been effectively suppressed.</w:t>
      </w:r>
    </w:p>
    <w:p w:rsidR="00AC6B14" w:rsidP="00AC6B14" w:rsidRDefault="00AC6B14" w14:paraId="2A3FF68D" w14:textId="77777777"/>
    <w:p w:rsidR="00AC6B14" w:rsidP="00AC6B14" w:rsidRDefault="00AC6B14" w14:paraId="72E235D8" w14:textId="58214B15">
      <w:proofErr w:type="spellStart"/>
      <w:r w:rsidRPr="001E1B62">
        <w:rPr>
          <w:i/>
        </w:rPr>
        <w:t>Bromus</w:t>
      </w:r>
      <w:proofErr w:type="spellEnd"/>
      <w:r>
        <w:t xml:space="preserve"> much less prevalent on sandy soils than on </w:t>
      </w:r>
      <w:proofErr w:type="spellStart"/>
      <w:r>
        <w:t>mixedgrass</w:t>
      </w:r>
      <w:proofErr w:type="spellEnd"/>
      <w:r>
        <w:t xml:space="preserve"> prairie but does occur. There aren't any </w:t>
      </w:r>
      <w:proofErr w:type="spellStart"/>
      <w:r>
        <w:t>invasives</w:t>
      </w:r>
      <w:proofErr w:type="spellEnd"/>
      <w:r>
        <w:t xml:space="preserve"> for this system that are particularly an issue.</w:t>
      </w:r>
    </w:p>
    <w:p w:rsidR="00AC6B14" w:rsidP="00AC6B14" w:rsidRDefault="00AC6B14" w14:paraId="6B388944" w14:textId="77777777"/>
    <w:p w:rsidR="00AC6B14" w:rsidP="00AC6B14" w:rsidRDefault="00AC6B14" w14:paraId="72F6E1D2" w14:textId="2B68B191">
      <w:r>
        <w:t>It is uncommon to find Wyoming big sagebrush, and when you do</w:t>
      </w:r>
      <w:r w:rsidR="00C71CC8">
        <w:t xml:space="preserve">, </w:t>
      </w:r>
      <w:r>
        <w:t xml:space="preserve">it's usually Wyoming big sagebrush with </w:t>
      </w:r>
      <w:proofErr w:type="spellStart"/>
      <w:r>
        <w:t>bluebunch</w:t>
      </w:r>
      <w:proofErr w:type="spellEnd"/>
      <w:r>
        <w:t xml:space="preserve"> wheatgrass or needle-and-thread that you would find on a sandy soil. The sagebrush in this type is usually silver sagebrush. It would be unusual to have </w:t>
      </w:r>
      <w:r w:rsidR="00C71CC8">
        <w:t>&gt;</w:t>
      </w:r>
      <w:r>
        <w:t xml:space="preserve">10-15% shrub cover except in the case of </w:t>
      </w:r>
      <w:proofErr w:type="spellStart"/>
      <w:r w:rsidRPr="001E1B62">
        <w:rPr>
          <w:i/>
        </w:rPr>
        <w:t>Juniperus</w:t>
      </w:r>
      <w:proofErr w:type="spellEnd"/>
      <w:r w:rsidRPr="001E1B62">
        <w:rPr>
          <w:i/>
        </w:rPr>
        <w:t xml:space="preserve"> </w:t>
      </w:r>
      <w:proofErr w:type="spellStart"/>
      <w:r w:rsidRPr="001E1B62">
        <w:rPr>
          <w:i/>
        </w:rPr>
        <w:t>horizontalis</w:t>
      </w:r>
      <w:proofErr w:type="spellEnd"/>
      <w:r>
        <w:t>, where cover can go up to 80% or more.</w:t>
      </w:r>
    </w:p>
    <w:p w:rsidR="00AC6B14" w:rsidP="00AC6B14" w:rsidRDefault="00AC6B14" w14:paraId="044239B1" w14:textId="77777777"/>
    <w:p w:rsidR="00AC6B14" w:rsidP="00AC6B14" w:rsidRDefault="00AC6B14" w14:paraId="7BABED46" w14:textId="77777777">
      <w:r>
        <w:t>This system is much less departed than 1141. This system is probably not very far departed from the HRV, if at all.</w:t>
      </w:r>
    </w:p>
    <w:p w:rsidR="00AC6B14" w:rsidP="00AC6B14" w:rsidRDefault="00AC6B14" w14:paraId="0DBA9C8E" w14:textId="77777777">
      <w:pPr>
        <w:pStyle w:val="InfoPara"/>
      </w:pPr>
      <w:r>
        <w:t>Issues or Problems</w:t>
      </w:r>
    </w:p>
    <w:p w:rsidR="00AC6B14" w:rsidP="00AC6B14" w:rsidRDefault="00AC6B14" w14:paraId="4B14AC75" w14:textId="77777777">
      <w:r>
        <w:t>Very little data are available from pre</w:t>
      </w:r>
      <w:r w:rsidR="00C71CC8">
        <w:t>-</w:t>
      </w:r>
      <w:r>
        <w:t>settlement times.</w:t>
      </w:r>
    </w:p>
    <w:p w:rsidR="00AC6B14" w:rsidP="00AC6B14" w:rsidRDefault="00AC6B14" w14:paraId="7328D92C" w14:textId="77777777">
      <w:pPr>
        <w:pStyle w:val="InfoPara"/>
      </w:pPr>
      <w:r>
        <w:t>Native Uncharacteristic Conditions</w:t>
      </w:r>
    </w:p>
    <w:p w:rsidR="00AC6B14" w:rsidP="00AC6B14" w:rsidRDefault="00AC6B14" w14:paraId="01205091" w14:textId="0768B80D">
      <w:r>
        <w:t>Over 60% cover herbaceous would be uncharacteristi</w:t>
      </w:r>
      <w:r w:rsidR="00C71CC8">
        <w:t>c. P</w:t>
      </w:r>
      <w:r>
        <w:t xml:space="preserve">robably wouldn't be a sandy site anymore. Herb height also wouldn't be </w:t>
      </w:r>
      <w:r w:rsidR="00C71CC8">
        <w:t>&gt;1m</w:t>
      </w:r>
      <w:r>
        <w:t>.</w:t>
      </w:r>
    </w:p>
    <w:p w:rsidR="00AC6B14" w:rsidP="00AC6B14" w:rsidRDefault="00AC6B14" w14:paraId="4FBF8D96" w14:textId="77777777">
      <w:pPr>
        <w:pStyle w:val="InfoPara"/>
      </w:pPr>
      <w:r>
        <w:t>Comments</w:t>
      </w:r>
    </w:p>
    <w:p w:rsidR="00740186" w:rsidP="00AC6B14" w:rsidRDefault="00AC6B14" w14:paraId="02A79534" w14:textId="061550F4">
      <w:r>
        <w:t xml:space="preserve">This model for MZs 29 and 30 was adapted from the same BpS from MZ20 created by Peter </w:t>
      </w:r>
      <w:proofErr w:type="spellStart"/>
      <w:r>
        <w:t>Lesica</w:t>
      </w:r>
      <w:proofErr w:type="spellEnd"/>
      <w:r>
        <w:t xml:space="preserve">, Vinita </w:t>
      </w:r>
      <w:proofErr w:type="spellStart"/>
      <w:r>
        <w:t>Shea</w:t>
      </w:r>
      <w:proofErr w:type="spellEnd"/>
      <w:r>
        <w:t xml:space="preserve">, </w:t>
      </w:r>
      <w:r w:rsidR="00C71CC8">
        <w:t xml:space="preserve">and </w:t>
      </w:r>
      <w:r>
        <w:t xml:space="preserve">Ben Pratt and reviewed by </w:t>
      </w:r>
      <w:r w:rsidR="00AB618F">
        <w:t>Steve Barrett and Brian Martin.</w:t>
      </w:r>
      <w:r w:rsidR="00C71CC8">
        <w:t xml:space="preserve"> </w:t>
      </w:r>
      <w:r>
        <w:t>This model for MZ20 was adapted from the Rapid Assessment model R4NESP Nebraska Sandhills Prairie created by Tom Bragg (tbragg@mail.unomaha.edu), Mary Lata (mlata@fs.fed.us)</w:t>
      </w:r>
      <w:r w:rsidR="00C71CC8">
        <w:t>,</w:t>
      </w:r>
      <w:r>
        <w:t xml:space="preserve"> and Dave </w:t>
      </w:r>
      <w:proofErr w:type="spellStart"/>
      <w:r>
        <w:t>Shadis</w:t>
      </w:r>
      <w:proofErr w:type="spellEnd"/>
      <w:r>
        <w:t xml:space="preserve"> (dshadis@fs.fed.us) and reviewed by John </w:t>
      </w:r>
      <w:proofErr w:type="spellStart"/>
      <w:r>
        <w:t>Ortmann</w:t>
      </w:r>
      <w:proofErr w:type="spellEnd"/>
      <w:r>
        <w:t xml:space="preserve"> (jortmann@tnc.org). Major </w:t>
      </w:r>
      <w:r>
        <w:lastRenderedPageBreak/>
        <w:t>descriptive and quantitative changes were made so that the model more appropriately represented M</w:t>
      </w:r>
      <w:r w:rsidR="00C71CC8">
        <w:t>ontana</w:t>
      </w:r>
      <w:r>
        <w:t>, instead of N</w:t>
      </w:r>
      <w:r w:rsidR="00C71CC8">
        <w:t>ebraska.</w:t>
      </w:r>
    </w:p>
    <w:p w:rsidR="00AC6B14" w:rsidP="00AC6B14" w:rsidRDefault="00AC6B14" w14:paraId="7213A56F" w14:textId="77777777">
      <w:pPr>
        <w:pStyle w:val="ReportSection"/>
      </w:pPr>
      <w:r>
        <w:t>Succession Classes</w:t>
      </w:r>
    </w:p>
    <w:p w:rsidR="00AC6B14" w:rsidP="00AC6B14" w:rsidRDefault="00AC6B14" w14:paraId="76BE805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C6B14" w:rsidP="00AC6B14" w:rsidRDefault="00AC6B14" w14:paraId="054EABD4"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Open</w:t>
      </w:r>
    </w:p>
    <w:p w:rsidR="00AC6B14" w:rsidP="00AC6B14" w:rsidRDefault="00AC6B14" w14:paraId="5D994A97" w14:textId="77777777"/>
    <w:p w:rsidR="00AC6B14" w:rsidP="00AC6B14" w:rsidRDefault="00AC6B14" w14:paraId="5CCF5B6B" w14:textId="77777777">
      <w:pPr>
        <w:pStyle w:val="SClassInfoPara"/>
      </w:pPr>
      <w:r>
        <w:t>Indicator Species</w:t>
      </w:r>
    </w:p>
    <w:p w:rsidR="00AC6B14" w:rsidP="00AC6B14" w:rsidRDefault="00AC6B14" w14:paraId="37A461EA" w14:textId="77777777"/>
    <w:p w:rsidR="00AC6B14" w:rsidP="00AC6B14" w:rsidRDefault="00AC6B14" w14:paraId="384D2BD2" w14:textId="77777777">
      <w:pPr>
        <w:pStyle w:val="SClassInfoPara"/>
      </w:pPr>
      <w:r>
        <w:t>Description</w:t>
      </w:r>
    </w:p>
    <w:p w:rsidR="00AC6B14" w:rsidP="00AC6B14" w:rsidRDefault="00AC6B14" w14:paraId="0396DAA7" w14:textId="7CCCCC3C">
      <w:r>
        <w:t>Class A re</w:t>
      </w:r>
      <w:r w:rsidR="00AB618F">
        <w:t>presents immediate to a few years</w:t>
      </w:r>
      <w:r>
        <w:t xml:space="preserve"> post</w:t>
      </w:r>
      <w:r w:rsidR="00C71CC8">
        <w:t>-</w:t>
      </w:r>
      <w:r>
        <w:t>disturbance conditions. Vegetation consists of resprouting and seedling grass and forbs. Total bare soil is greater than before the disturbance</w:t>
      </w:r>
      <w:r w:rsidR="00C71CC8">
        <w:t>,</w:t>
      </w:r>
      <w:r>
        <w:t xml:space="preserve"> particularly on less productive sites. The vigor of new growth and the specific species affected depend on the season of the disturbance and on pre- and post-disturbance environmental conditions (e</w:t>
      </w:r>
      <w:r w:rsidR="00C71CC8">
        <w:t>.</w:t>
      </w:r>
      <w:r>
        <w:t>g</w:t>
      </w:r>
      <w:r w:rsidR="00C71CC8">
        <w:t>.,</w:t>
      </w:r>
      <w:r>
        <w:t xml:space="preserve"> available soil moisture). Litter is low initially but increases until, by year three, there is enough to support fire under average burning conditions. In uplands, where soil-type is dominated by coarse-grained sands with low water-holding capacity, post-disturbance primary production initially decreases</w:t>
      </w:r>
      <w:r w:rsidR="00C71CC8">
        <w:t>;</w:t>
      </w:r>
      <w:r>
        <w:t xml:space="preserve"> thus</w:t>
      </w:r>
      <w:r w:rsidR="00C71CC8">
        <w:t>,</w:t>
      </w:r>
      <w:r>
        <w:t xml:space="preserve"> fire may only carry under ideal conditions. Under these conditions, grazing is likely to be light. In lowlands, with finer-textured soils, primary production is determined largely by moisture availability. </w:t>
      </w:r>
    </w:p>
    <w:p w:rsidR="00AC6B14" w:rsidP="00AC6B14" w:rsidRDefault="00AC6B14" w14:paraId="4D4EF775" w14:textId="77777777"/>
    <w:p w:rsidR="00AC6B14" w:rsidP="00AC6B14" w:rsidRDefault="00AC6B14" w14:paraId="69782595" w14:textId="77777777">
      <w:r>
        <w:t>HECO26 was used as an indicator species for MZs 29 and 30 instead of BOGR2.</w:t>
      </w:r>
      <w:r w:rsidR="00D341FC">
        <w:t xml:space="preserve"> </w:t>
      </w:r>
      <w:r>
        <w:t>ARCA13 can resprout immediately after fire, so it could be present in this stage as well. It could, however, be killed following intensive fires. But since not much litter in these sites, possibility of intense fire reduced.</w:t>
      </w:r>
    </w:p>
    <w:p w:rsidR="00AC6B14" w:rsidP="00AC6B14" w:rsidRDefault="00AC6B14" w14:paraId="4146BC6A" w14:textId="77777777"/>
    <w:p w:rsidR="00AC6B14" w:rsidP="00AC6B14" w:rsidRDefault="00AC6B14" w14:paraId="51B70EF1" w14:textId="52E8B959">
      <w:r>
        <w:t>It was originally suggested that there would be a prairie-dog</w:t>
      </w:r>
      <w:r w:rsidR="00E17DFC">
        <w:t>-</w:t>
      </w:r>
      <w:r>
        <w:t xml:space="preserve">influenced stage at </w:t>
      </w:r>
      <w:r w:rsidR="00E17DFC">
        <w:t>~2%</w:t>
      </w:r>
      <w:r>
        <w:t xml:space="preserve"> of the landscape. However, there was some disagreement as to whether this class should exist or not for this system, as it is thought that these sandy sites might have been unlikely to have prairie dog towns. It was only distinguished from A by different species (</w:t>
      </w:r>
      <w:proofErr w:type="spellStart"/>
      <w:r w:rsidRPr="001E1B62">
        <w:rPr>
          <w:i/>
        </w:rPr>
        <w:t>Buchloe</w:t>
      </w:r>
      <w:proofErr w:type="spellEnd"/>
      <w:r w:rsidRPr="001E1B62">
        <w:rPr>
          <w:i/>
        </w:rPr>
        <w:t xml:space="preserve"> </w:t>
      </w:r>
      <w:proofErr w:type="spellStart"/>
      <w:r w:rsidRPr="001E1B62">
        <w:rPr>
          <w:i/>
        </w:rPr>
        <w:t>dactyloides</w:t>
      </w:r>
      <w:proofErr w:type="spellEnd"/>
      <w:r>
        <w:t xml:space="preserve"> </w:t>
      </w:r>
      <w:r w:rsidR="00E17DFC">
        <w:t>[</w:t>
      </w:r>
      <w:r>
        <w:t>only in the extreme southeast portion of the stage</w:t>
      </w:r>
      <w:r w:rsidR="00E17DFC">
        <w:t>],</w:t>
      </w:r>
      <w:r>
        <w:t xml:space="preserve"> </w:t>
      </w:r>
      <w:proofErr w:type="spellStart"/>
      <w:r w:rsidRPr="001E1B62">
        <w:rPr>
          <w:i/>
        </w:rPr>
        <w:t>Bouteloua</w:t>
      </w:r>
      <w:proofErr w:type="spellEnd"/>
      <w:r w:rsidRPr="001E1B62">
        <w:rPr>
          <w:i/>
        </w:rPr>
        <w:t xml:space="preserve"> </w:t>
      </w:r>
      <w:proofErr w:type="spellStart"/>
      <w:r w:rsidRPr="001E1B62">
        <w:rPr>
          <w:i/>
        </w:rPr>
        <w:t>gracilis</w:t>
      </w:r>
      <w:proofErr w:type="spellEnd"/>
      <w:r>
        <w:t xml:space="preserve">, and </w:t>
      </w:r>
      <w:proofErr w:type="spellStart"/>
      <w:r w:rsidRPr="001E1B62">
        <w:rPr>
          <w:i/>
        </w:rPr>
        <w:t>Agropyron</w:t>
      </w:r>
      <w:proofErr w:type="spellEnd"/>
      <w:r w:rsidRPr="001E1B62">
        <w:rPr>
          <w:i/>
        </w:rPr>
        <w:t xml:space="preserve"> </w:t>
      </w:r>
      <w:proofErr w:type="spellStart"/>
      <w:r w:rsidRPr="001E1B62">
        <w:rPr>
          <w:i/>
        </w:rPr>
        <w:t>dasystachyum</w:t>
      </w:r>
      <w:proofErr w:type="spellEnd"/>
      <w:r>
        <w:t>). Canopy cover was 0-20%. This (very unlikely) prairie</w:t>
      </w:r>
      <w:r w:rsidR="00E17DFC">
        <w:t>-</w:t>
      </w:r>
      <w:r>
        <w:t>dog</w:t>
      </w:r>
      <w:r w:rsidR="00E17DFC">
        <w:t>-</w:t>
      </w:r>
      <w:r>
        <w:t xml:space="preserve">influenced class was therefore merged into the early successional stage, </w:t>
      </w:r>
      <w:r w:rsidR="00E17DFC">
        <w:t>C</w:t>
      </w:r>
      <w:r>
        <w:t xml:space="preserve">lass A. It is doubtful that prairie dogs would colonize very sandy sites; most prairie dog sites have </w:t>
      </w:r>
      <w:proofErr w:type="gramStart"/>
      <w:r>
        <w:t>fairly fine-textured</w:t>
      </w:r>
      <w:proofErr w:type="gramEnd"/>
      <w:r>
        <w:t xml:space="preserve"> soils.</w:t>
      </w:r>
    </w:p>
    <w:p w:rsidR="00AC6B14" w:rsidP="00AC6B14" w:rsidRDefault="00AC6B14" w14:paraId="76C5049F" w14:textId="77777777"/>
    <w:p>
      <w:r>
        <w:rPr>
          <w:i/>
          <w:u w:val="single"/>
        </w:rPr>
        <w:t>Maximum Tree Size Class</w:t>
      </w:r>
      <w:br/>
      <w:r>
        <w:t>None</w:t>
      </w:r>
    </w:p>
    <w:p w:rsidR="00AC6B14" w:rsidP="00AC6B14" w:rsidRDefault="00AC6B14" w14:paraId="7F4F3621" w14:textId="77777777">
      <w:pPr>
        <w:pStyle w:val="InfoPara"/>
        <w:pBdr>
          <w:top w:val="single" w:color="auto" w:sz="4" w:space="1"/>
        </w:pBdr>
      </w:pPr>
      <w:r>
        <w:t>Class B</w:t>
      </w:r>
      <w:r>
        <w:tab/>
        <w:t>82</w:t>
      </w:r>
      <w:r w:rsidR="002A3B10">
        <w:tab/>
      </w:r>
      <w:r w:rsidR="002A3B10">
        <w:tab/>
      </w:r>
      <w:r w:rsidR="002A3B10">
        <w:tab/>
      </w:r>
      <w:r w:rsidR="002A3B10">
        <w:tab/>
      </w:r>
      <w:r w:rsidR="004F7795">
        <w:t>Late Development 1 - Closed</w:t>
      </w:r>
    </w:p>
    <w:p w:rsidR="00AC6B14" w:rsidP="00AC6B14" w:rsidRDefault="00AC6B14" w14:paraId="04DE54EE" w14:textId="77777777"/>
    <w:p w:rsidR="00AC6B14" w:rsidP="00AC6B14" w:rsidRDefault="00AC6B14" w14:paraId="606CF09F" w14:textId="77777777">
      <w:pPr>
        <w:pStyle w:val="SClassInfoPara"/>
      </w:pPr>
      <w:r>
        <w:t>Indicator Species</w:t>
      </w:r>
    </w:p>
    <w:p w:rsidR="00AC6B14" w:rsidP="00AC6B14" w:rsidRDefault="00AC6B14" w14:paraId="36887E38" w14:textId="77777777"/>
    <w:p w:rsidR="00AC6B14" w:rsidP="00AC6B14" w:rsidRDefault="00AC6B14" w14:paraId="2D5EF1D4" w14:textId="77777777">
      <w:pPr>
        <w:pStyle w:val="SClassInfoPara"/>
      </w:pPr>
      <w:r>
        <w:t>Description</w:t>
      </w:r>
    </w:p>
    <w:p w:rsidR="00AC6B14" w:rsidP="00AC6B14" w:rsidRDefault="00AC6B14" w14:paraId="2E70106F" w14:textId="77777777">
      <w:r>
        <w:t xml:space="preserve">This system was originally modeled as a four-box model with a mid and late stage; however, it was changed to a three-box model, combining the mid and late stages, since species and structural info was very similar, as were disturbances. It was then combined into a two-box model because of the lack of a prairie dog stage. </w:t>
      </w:r>
    </w:p>
    <w:p w:rsidR="00AC6B14" w:rsidP="00AC6B14" w:rsidRDefault="00AC6B14" w14:paraId="1C333191" w14:textId="77777777"/>
    <w:p w:rsidR="00AC6B14" w:rsidP="00AC6B14" w:rsidRDefault="00AC6B14" w14:paraId="730146D6" w14:textId="0B19CC9E">
      <w:r>
        <w:t>This mid-</w:t>
      </w:r>
      <w:r w:rsidR="00E17DFC">
        <w:t xml:space="preserve"> </w:t>
      </w:r>
      <w:r>
        <w:t>to</w:t>
      </w:r>
      <w:r w:rsidR="00E17DFC">
        <w:t xml:space="preserve"> </w:t>
      </w:r>
      <w:r>
        <w:t>late</w:t>
      </w:r>
      <w:r w:rsidR="00E17DFC">
        <w:t>-</w:t>
      </w:r>
      <w:r>
        <w:t xml:space="preserve">seral stage would persist three years after a fire. The maximum cover height for grasses would be </w:t>
      </w:r>
      <w:r w:rsidR="00E17DFC">
        <w:t>~</w:t>
      </w:r>
      <w:r>
        <w:t xml:space="preserve">60%, even though in other </w:t>
      </w:r>
      <w:r w:rsidR="00E17DFC">
        <w:t>MZs</w:t>
      </w:r>
      <w:r>
        <w:t xml:space="preserve">, cover might be much higher. </w:t>
      </w:r>
    </w:p>
    <w:p w:rsidR="00AC6B14" w:rsidP="00AC6B14" w:rsidRDefault="00AC6B14" w14:paraId="130784AB" w14:textId="77777777"/>
    <w:p w:rsidR="00AC6B14" w:rsidP="00AC6B14" w:rsidRDefault="00AC6B14" w14:paraId="22795097" w14:textId="77CB6FFC">
      <w:r>
        <w:t xml:space="preserve">Other species indicators could be JUHO2 and SPCR </w:t>
      </w:r>
      <w:r w:rsidR="00E17DFC">
        <w:t>-</w:t>
      </w:r>
      <w:r>
        <w:t xml:space="preserve">- in the later part of this stage. Various sprouting shrubs may be established. The shrubs are as tall or taller than the grasses, but they would not be dominant; shrubs might occupy </w:t>
      </w:r>
      <w:r w:rsidR="00E17DFC">
        <w:t>~</w:t>
      </w:r>
      <w:r>
        <w:t xml:space="preserve">10% of the area. Some of the shrubs include </w:t>
      </w:r>
      <w:r w:rsidRPr="001E1B62">
        <w:rPr>
          <w:i/>
        </w:rPr>
        <w:t xml:space="preserve">Juniper </w:t>
      </w:r>
      <w:proofErr w:type="spellStart"/>
      <w:r w:rsidRPr="001E1B62">
        <w:rPr>
          <w:i/>
        </w:rPr>
        <w:t>horizontalis</w:t>
      </w:r>
      <w:proofErr w:type="spellEnd"/>
      <w:r>
        <w:t xml:space="preserve"> and </w:t>
      </w:r>
      <w:proofErr w:type="spellStart"/>
      <w:r>
        <w:t>skunkbush</w:t>
      </w:r>
      <w:proofErr w:type="spellEnd"/>
      <w:r>
        <w:t xml:space="preserve"> sumac (</w:t>
      </w:r>
      <w:proofErr w:type="spellStart"/>
      <w:r w:rsidRPr="001E1B62">
        <w:rPr>
          <w:i/>
        </w:rPr>
        <w:t>Rhus</w:t>
      </w:r>
      <w:proofErr w:type="spellEnd"/>
      <w:r w:rsidRPr="001E1B62">
        <w:rPr>
          <w:i/>
        </w:rPr>
        <w:t xml:space="preserve"> </w:t>
      </w:r>
      <w:proofErr w:type="spellStart"/>
      <w:r w:rsidRPr="001E1B62">
        <w:rPr>
          <w:i/>
        </w:rPr>
        <w:t>trilobata</w:t>
      </w:r>
      <w:proofErr w:type="spellEnd"/>
      <w:r>
        <w:t>). Other woody species such as chokecherry (</w:t>
      </w:r>
      <w:r w:rsidRPr="001E1B62">
        <w:rPr>
          <w:i/>
        </w:rPr>
        <w:t xml:space="preserve">Prunus </w:t>
      </w:r>
      <w:proofErr w:type="spellStart"/>
      <w:r w:rsidRPr="001E1B62">
        <w:rPr>
          <w:i/>
        </w:rPr>
        <w:t>virginiana</w:t>
      </w:r>
      <w:proofErr w:type="spellEnd"/>
      <w:r>
        <w:t>) and snowberry (</w:t>
      </w:r>
      <w:proofErr w:type="spellStart"/>
      <w:r w:rsidRPr="001E1B62">
        <w:rPr>
          <w:i/>
        </w:rPr>
        <w:t>Symphoricarpos</w:t>
      </w:r>
      <w:proofErr w:type="spellEnd"/>
      <w:r w:rsidRPr="001E1B62">
        <w:rPr>
          <w:i/>
        </w:rPr>
        <w:t xml:space="preserve"> </w:t>
      </w:r>
      <w:proofErr w:type="spellStart"/>
      <w:r w:rsidRPr="001E1B62">
        <w:rPr>
          <w:i/>
        </w:rPr>
        <w:t>occidentalis</w:t>
      </w:r>
      <w:proofErr w:type="spellEnd"/>
      <w:r>
        <w:t>) may also be established.</w:t>
      </w:r>
    </w:p>
    <w:p w:rsidR="00AC6B14" w:rsidP="00AC6B14" w:rsidRDefault="00AC6B14" w14:paraId="23157ABD" w14:textId="77777777"/>
    <w:p w:rsidR="00AC6B14" w:rsidP="00AC6B14" w:rsidRDefault="00AC6B14" w14:paraId="0A125BE3" w14:textId="77777777">
      <w:r>
        <w:t>This stage includes moderate grazing by native ungulates and insects.</w:t>
      </w:r>
    </w:p>
    <w:p w:rsidR="00AC6B14" w:rsidP="00AC6B14" w:rsidRDefault="00AC6B14" w14:paraId="7D5BC1EB" w14:textId="77777777"/>
    <w:p w:rsidR="00AC6B14" w:rsidP="00AC6B14" w:rsidRDefault="00AC6B14" w14:paraId="442B45E3" w14:textId="77777777">
      <w:r>
        <w:t>Litter accumulates</w:t>
      </w:r>
      <w:r w:rsidR="00E17DFC">
        <w:t>,</w:t>
      </w:r>
      <w:r>
        <w:t xml:space="preserve"> providing continuous fuel for fires </w:t>
      </w:r>
      <w:r w:rsidR="00E17DFC">
        <w:t xml:space="preserve">and </w:t>
      </w:r>
      <w:r>
        <w:t xml:space="preserve">thereby increasing the probability of larger fires. </w:t>
      </w:r>
    </w:p>
    <w:p w:rsidR="00AC6B14" w:rsidP="00AC6B14" w:rsidRDefault="00AC6B14" w14:paraId="4B24F67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
      </w:r>
    </w:p>
    <w:p>
      <w:pPr>
        <w:pStyle w:val="ReportSection"/>
      </w:pPr>
      <w:r>
        <w:t>References</w:t>
      </w:r>
    </w:p>
    <w:p>
      <w:r>
        <w:t/>
      </w:r>
    </w:p>
    <w:p w:rsidR="00AC6B14" w:rsidP="00AC6B14" w:rsidRDefault="00AC6B14" w14:paraId="061ABCA0" w14:textId="77777777">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AC6B14" w:rsidP="00AC6B14" w:rsidRDefault="00AC6B14" w14:paraId="4AC2EB97" w14:textId="77777777"/>
    <w:p w:rsidR="00AC6B14" w:rsidP="00AC6B14" w:rsidRDefault="00AC6B14" w14:paraId="32D4D2CD" w14:textId="77777777">
      <w:r>
        <w:t xml:space="preserve">Bragg, T.B. 1986. Fire history of a North American sandhills prairie. Page 99 in: Program of the </w:t>
      </w:r>
      <w:proofErr w:type="spellStart"/>
      <w:r>
        <w:t>I</w:t>
      </w:r>
      <w:r w:rsidR="00D341FC">
        <w:t>V</w:t>
      </w:r>
      <w:r w:rsidRPr="00D341FC">
        <w:rPr>
          <w:vertAlign w:val="superscript"/>
        </w:rPr>
        <w:t>th</w:t>
      </w:r>
      <w:proofErr w:type="spellEnd"/>
      <w:r>
        <w:t xml:space="preserve"> International Congress of Ecology, Syracuse University, Syracuse, NY. 10-16 August 1986.</w:t>
      </w:r>
    </w:p>
    <w:p w:rsidR="00AC6B14" w:rsidP="00AC6B14" w:rsidRDefault="00AC6B14" w14:paraId="29A7DF3C" w14:textId="77777777"/>
    <w:p w:rsidR="00AC6B14" w:rsidP="00AC6B14" w:rsidRDefault="00AC6B14" w14:paraId="282BD5B1" w14:textId="77777777">
      <w:r>
        <w:t xml:space="preserve">Bragg, T.B. 1997. Response of a North American sandhills grassland to spring, summer, and fall burning: Community resistance to disturbance (1984-1996). In: B.J. </w:t>
      </w:r>
      <w:proofErr w:type="spellStart"/>
      <w:r>
        <w:t>McKaige</w:t>
      </w:r>
      <w:proofErr w:type="spellEnd"/>
      <w:r>
        <w:t xml:space="preserve">, R.J. Williams and W.M. </w:t>
      </w:r>
      <w:proofErr w:type="spellStart"/>
      <w:r>
        <w:t>Waggitt</w:t>
      </w:r>
      <w:proofErr w:type="spellEnd"/>
      <w:r>
        <w:t>, editors. Bushfires 97 Proceedings. Parks Australia North and CSIRO Tropical Ecosystems Research Centre, Darwin, Northern Territory, Australia.</w:t>
      </w:r>
    </w:p>
    <w:p w:rsidR="00AC6B14" w:rsidP="00AC6B14" w:rsidRDefault="00AC6B14" w14:paraId="34B1B96C" w14:textId="77777777"/>
    <w:p w:rsidR="00AC6B14" w:rsidP="00AC6B14" w:rsidRDefault="00AC6B14" w14:paraId="21234113" w14:textId="77777777">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w:t>
      </w:r>
      <w:r>
        <w:lastRenderedPageBreak/>
        <w:t>Brennan, editors. Tall Timbers Fire Ecology Conference Proceedings No. 20, Tall Timbers Research Station, Tallahassee, FL.</w:t>
      </w:r>
    </w:p>
    <w:p w:rsidR="00AC6B14" w:rsidP="00AC6B14" w:rsidRDefault="00AC6B14" w14:paraId="60842B66" w14:textId="77777777"/>
    <w:p w:rsidR="00AC6B14" w:rsidP="00AC6B14" w:rsidRDefault="00AC6B14" w14:paraId="4981DC6B" w14:textId="77777777">
      <w:r>
        <w:t xml:space="preserve">Cheney, P and A. Sullivan. 1997. Grassfires: fuel, weather and fire </w:t>
      </w:r>
      <w:r w:rsidR="00D341FC">
        <w:t>behavior</w:t>
      </w:r>
      <w:r>
        <w:t>. CSIRO Publishing, Australia</w:t>
      </w:r>
    </w:p>
    <w:p w:rsidR="00AC6B14" w:rsidP="00AC6B14" w:rsidRDefault="00AC6B14" w14:paraId="15F1D216" w14:textId="77777777"/>
    <w:p w:rsidR="00AC6B14" w:rsidP="00AC6B14" w:rsidRDefault="00AC6B14" w14:paraId="791547F7" w14:textId="77777777">
      <w:r>
        <w:t>Clark, O.R. 1940. Interception of rainfall by prairie grasses, weeds, and certain crop plants Ecological Monographs 10(2): 243-277</w:t>
      </w:r>
    </w:p>
    <w:p w:rsidR="00AC6B14" w:rsidP="00AC6B14" w:rsidRDefault="00AC6B14" w14:paraId="4076D4DA" w14:textId="77777777"/>
    <w:p w:rsidR="00AC6B14" w:rsidP="00AC6B14" w:rsidRDefault="00AC6B14" w14:paraId="29D08E6E" w14:textId="77777777">
      <w:proofErr w:type="spellStart"/>
      <w:r>
        <w:t>Lindvall</w:t>
      </w:r>
      <w:proofErr w:type="spellEnd"/>
      <w:r>
        <w:t>, M. 2000. Evaluation of the Suitability of Habitat at Valentine National Wildlife Refuge for Prairie Dog Introduction. Draft for Review sent out in 2000.</w:t>
      </w:r>
    </w:p>
    <w:p w:rsidR="00AC6B14" w:rsidP="00AC6B14" w:rsidRDefault="00AC6B14" w14:paraId="40F4E6A1" w14:textId="77777777"/>
    <w:p w:rsidR="00AC6B14" w:rsidP="00AC6B14" w:rsidRDefault="00AC6B14" w14:paraId="0E409212" w14:textId="77777777">
      <w:r>
        <w:t>NatureServe. 2006. International Ecological Classification Standard: Terrestrial Ecological</w:t>
      </w:r>
    </w:p>
    <w:p w:rsidR="00AC6B14" w:rsidP="00AC6B14" w:rsidRDefault="00AC6B14" w14:paraId="5E307F60" w14:textId="77777777">
      <w:r>
        <w:t>Classifications. NatureServe Central Databases. Arlington, VA, U.S.A. Data current as of</w:t>
      </w:r>
    </w:p>
    <w:p w:rsidR="00AC6B14" w:rsidP="00AC6B14" w:rsidRDefault="00AC6B14" w14:paraId="0593609E" w14:textId="77777777">
      <w:r>
        <w:t>18 July 2006.</w:t>
      </w:r>
    </w:p>
    <w:p w:rsidR="00AC6B14" w:rsidP="00AC6B14" w:rsidRDefault="00AC6B14" w14:paraId="01EE3F9B" w14:textId="77777777"/>
    <w:p w:rsidR="00AC6B14" w:rsidP="00AC6B14" w:rsidRDefault="00AC6B14" w14:paraId="2C0AC53F" w14:textId="77777777">
      <w:r>
        <w:t>NatureServe. 2007. International Ecological Classification Standard: Terrestrial Ecological Classifications. NatureServe Central Databases. Arlington, VA. Data current as of 10 February 2007.</w:t>
      </w:r>
    </w:p>
    <w:p w:rsidR="00AC6B14" w:rsidP="00AC6B14" w:rsidRDefault="00AC6B14" w14:paraId="343DD49C" w14:textId="77777777"/>
    <w:p w:rsidR="00AC6B14" w:rsidP="00AC6B14" w:rsidRDefault="00AC6B14" w14:paraId="43124388" w14:textId="77777777">
      <w:r>
        <w:t xml:space="preserve">Pfeiffer, K.E. and A.A. </w:t>
      </w:r>
      <w:proofErr w:type="spellStart"/>
      <w:r>
        <w:t>Steuter</w:t>
      </w:r>
      <w:proofErr w:type="spellEnd"/>
      <w:r>
        <w:t>. 1994. Preliminary response of Sandhills prairie to fire and bison grazing. J. Range Manage 47: 395-397.</w:t>
      </w:r>
    </w:p>
    <w:p w:rsidR="00AC6B14" w:rsidP="00AC6B14" w:rsidRDefault="00AC6B14" w14:paraId="2EB59099" w14:textId="77777777"/>
    <w:p w:rsidR="00AC6B14" w:rsidP="00AC6B14" w:rsidRDefault="00AC6B14" w14:paraId="06790F6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w:t>
      </w:r>
      <w:proofErr w:type="gramStart"/>
      <w:r>
        <w:t>):n</w:t>
      </w:r>
      <w:proofErr w:type="gramEnd"/>
      <w:r>
        <w:t>756-766.</w:t>
      </w:r>
    </w:p>
    <w:p w:rsidR="00AC6B14" w:rsidP="00AC6B14" w:rsidRDefault="00AC6B14" w14:paraId="6D50C9BE" w14:textId="77777777"/>
    <w:p w:rsidR="00AC6B14" w:rsidP="00AC6B14" w:rsidRDefault="00AC6B14" w14:paraId="4F586A5F" w14:textId="77777777">
      <w:proofErr w:type="spellStart"/>
      <w:r>
        <w:t>Swinehart</w:t>
      </w:r>
      <w:proofErr w:type="spellEnd"/>
      <w:r>
        <w:t>, J. 2005. Personal communication at Rapid Assessment Northern Plains workshop.</w:t>
      </w:r>
    </w:p>
    <w:p w:rsidR="00AC6B14" w:rsidP="00AC6B14" w:rsidRDefault="00AC6B14" w14:paraId="0DF58B2B" w14:textId="77777777"/>
    <w:p w:rsidR="00AC6B14" w:rsidP="00AC6B14" w:rsidRDefault="00AC6B14" w14:paraId="1FE89D21" w14:textId="77777777">
      <w:r>
        <w:t xml:space="preserve">USDA-NRCS. 2003. </w:t>
      </w:r>
      <w:proofErr w:type="spellStart"/>
      <w:r>
        <w:t>eFOTG</w:t>
      </w:r>
      <w:proofErr w:type="spellEnd"/>
      <w:r>
        <w:t>: Electronic Field Office Technical Guide. Available at: http://www.nrcs.usda.gov/technical/efotg/.</w:t>
      </w:r>
    </w:p>
    <w:p w:rsidRPr="00A43E41" w:rsidR="004D5F12" w:rsidP="00AC6B14" w:rsidRDefault="004D5F12" w14:paraId="39E0D0C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D7410" w14:textId="77777777" w:rsidR="00072ABB" w:rsidRDefault="00072ABB">
      <w:r>
        <w:separator/>
      </w:r>
    </w:p>
  </w:endnote>
  <w:endnote w:type="continuationSeparator" w:id="0">
    <w:p w14:paraId="2342771E" w14:textId="77777777" w:rsidR="00072ABB" w:rsidRDefault="0007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79ED" w14:textId="77777777" w:rsidR="00AC6B14" w:rsidRDefault="00AC6B14" w:rsidP="00AC6B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E2E21" w14:textId="77777777" w:rsidR="00072ABB" w:rsidRDefault="00072ABB">
      <w:r>
        <w:separator/>
      </w:r>
    </w:p>
  </w:footnote>
  <w:footnote w:type="continuationSeparator" w:id="0">
    <w:p w14:paraId="06987CF2" w14:textId="77777777" w:rsidR="00072ABB" w:rsidRDefault="00072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5DB4A" w14:textId="77777777" w:rsidR="00A43E41" w:rsidRDefault="00A43E41" w:rsidP="00AC6B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B618F"/>
    <w:pPr>
      <w:ind w:left="720"/>
    </w:pPr>
    <w:rPr>
      <w:rFonts w:ascii="Calibri" w:eastAsiaTheme="minorHAnsi" w:hAnsi="Calibri"/>
      <w:sz w:val="22"/>
      <w:szCs w:val="22"/>
    </w:rPr>
  </w:style>
  <w:style w:type="character" w:styleId="Hyperlink">
    <w:name w:val="Hyperlink"/>
    <w:basedOn w:val="DefaultParagraphFont"/>
    <w:rsid w:val="00AB618F"/>
    <w:rPr>
      <w:color w:val="0000FF" w:themeColor="hyperlink"/>
      <w:u w:val="single"/>
    </w:rPr>
  </w:style>
  <w:style w:type="paragraph" w:styleId="BalloonText">
    <w:name w:val="Balloon Text"/>
    <w:basedOn w:val="Normal"/>
    <w:link w:val="BalloonTextChar"/>
    <w:uiPriority w:val="99"/>
    <w:semiHidden/>
    <w:unhideWhenUsed/>
    <w:rsid w:val="00AB618F"/>
    <w:rPr>
      <w:rFonts w:ascii="Tahoma" w:hAnsi="Tahoma" w:cs="Tahoma"/>
      <w:sz w:val="16"/>
      <w:szCs w:val="16"/>
    </w:rPr>
  </w:style>
  <w:style w:type="character" w:customStyle="1" w:styleId="BalloonTextChar">
    <w:name w:val="Balloon Text Char"/>
    <w:basedOn w:val="DefaultParagraphFont"/>
    <w:link w:val="BalloonText"/>
    <w:uiPriority w:val="99"/>
    <w:semiHidden/>
    <w:rsid w:val="00AB618F"/>
    <w:rPr>
      <w:rFonts w:ascii="Tahoma" w:hAnsi="Tahoma" w:cs="Tahoma"/>
      <w:sz w:val="16"/>
      <w:szCs w:val="16"/>
    </w:rPr>
  </w:style>
  <w:style w:type="character" w:styleId="CommentReference">
    <w:name w:val="annotation reference"/>
    <w:basedOn w:val="DefaultParagraphFont"/>
    <w:uiPriority w:val="99"/>
    <w:semiHidden/>
    <w:unhideWhenUsed/>
    <w:rsid w:val="00C71CC8"/>
    <w:rPr>
      <w:sz w:val="16"/>
      <w:szCs w:val="16"/>
    </w:rPr>
  </w:style>
  <w:style w:type="paragraph" w:styleId="CommentText">
    <w:name w:val="annotation text"/>
    <w:basedOn w:val="Normal"/>
    <w:link w:val="CommentTextChar"/>
    <w:uiPriority w:val="99"/>
    <w:semiHidden/>
    <w:unhideWhenUsed/>
    <w:rsid w:val="00C71CC8"/>
    <w:rPr>
      <w:sz w:val="20"/>
      <w:szCs w:val="20"/>
    </w:rPr>
  </w:style>
  <w:style w:type="character" w:customStyle="1" w:styleId="CommentTextChar">
    <w:name w:val="Comment Text Char"/>
    <w:basedOn w:val="DefaultParagraphFont"/>
    <w:link w:val="CommentText"/>
    <w:uiPriority w:val="99"/>
    <w:semiHidden/>
    <w:rsid w:val="00C71CC8"/>
  </w:style>
  <w:style w:type="paragraph" w:styleId="CommentSubject">
    <w:name w:val="annotation subject"/>
    <w:basedOn w:val="CommentText"/>
    <w:next w:val="CommentText"/>
    <w:link w:val="CommentSubjectChar"/>
    <w:uiPriority w:val="99"/>
    <w:semiHidden/>
    <w:unhideWhenUsed/>
    <w:rsid w:val="00C71CC8"/>
    <w:rPr>
      <w:b/>
      <w:bCs/>
    </w:rPr>
  </w:style>
  <w:style w:type="character" w:customStyle="1" w:styleId="CommentSubjectChar">
    <w:name w:val="Comment Subject Char"/>
    <w:basedOn w:val="CommentTextChar"/>
    <w:link w:val="CommentSubject"/>
    <w:uiPriority w:val="99"/>
    <w:semiHidden/>
    <w:rsid w:val="00C71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5132">
      <w:bodyDiv w:val="1"/>
      <w:marLeft w:val="0"/>
      <w:marRight w:val="0"/>
      <w:marTop w:val="0"/>
      <w:marBottom w:val="0"/>
      <w:divBdr>
        <w:top w:val="none" w:sz="0" w:space="0" w:color="auto"/>
        <w:left w:val="none" w:sz="0" w:space="0" w:color="auto"/>
        <w:bottom w:val="none" w:sz="0" w:space="0" w:color="auto"/>
        <w:right w:val="none" w:sz="0" w:space="0" w:color="auto"/>
      </w:divBdr>
    </w:div>
    <w:div w:id="6460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2014-08-21T14:42:00Z</cp:lastPrinted>
  <dcterms:created xsi:type="dcterms:W3CDTF">2017-10-26T21:28:00Z</dcterms:created>
  <dcterms:modified xsi:type="dcterms:W3CDTF">2025-02-12T09:41:33Z</dcterms:modified>
</cp:coreProperties>
</file>