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5D7" w:rsidP="004C75D7" w:rsidRDefault="004C75D7" w14:paraId="6E638525" w14:textId="11D06AAA">
      <w:pPr>
        <w:pStyle w:val="BpSTitle"/>
      </w:pPr>
      <w:r>
        <w:t>16530</w:t>
      </w:r>
    </w:p>
    <w:p w:rsidR="004C75D7" w:rsidP="004C75D7" w:rsidRDefault="004C75D7" w14:paraId="7AF7DF43" w14:textId="77777777">
      <w:pPr>
        <w:pStyle w:val="BpSTitle"/>
      </w:pPr>
      <w:r>
        <w:t>Alaskan Pacific Maritime Mesic Herbaceous Meadow</w:t>
      </w:r>
    </w:p>
    <w:p w:rsidR="004C75D7" w:rsidP="004C75D7" w:rsidRDefault="004C75D7" w14:paraId="123D133D" w14:textId="77777777">
      <w:r>
        <w:t>BpS Model/Description Version: Nov. 2024</w:t>
      </w:r>
      <w:r>
        <w:tab/>
      </w:r>
      <w:r>
        <w:tab/>
      </w:r>
      <w:r>
        <w:tab/>
      </w:r>
      <w:r>
        <w:tab/>
      </w:r>
      <w:r>
        <w:tab/>
      </w:r>
      <w:r>
        <w:tab/>
      </w:r>
      <w:r>
        <w:tab/>
      </w:r>
      <w:r>
        <w:tab/>
      </w:r>
    </w:p>
    <w:p w:rsidR="004C75D7" w:rsidP="004C75D7" w:rsidRDefault="004C75D7" w14:paraId="4C17D56A" w14:textId="77777777"/>
    <w:p w:rsidR="004C75D7" w:rsidP="004C75D7" w:rsidRDefault="004C75D7" w14:paraId="6ECB2456" w14:textId="77777777">
      <w:pPr>
        <w:pStyle w:val="InfoPara"/>
      </w:pPr>
      <w:r>
        <w:t>Vegetation Type</w:t>
      </w:r>
    </w:p>
    <w:p w:rsidR="004C75D7" w:rsidP="004C75D7" w:rsidRDefault="004C75D7" w14:paraId="023DF7E6" w14:textId="72E76300">
      <w:r>
        <w:t>Herbaceous</w:t>
      </w:r>
    </w:p>
    <w:p w:rsidR="004C75D7" w:rsidP="004C75D7" w:rsidRDefault="004C75D7" w14:paraId="1E5BE163" w14:textId="77777777">
      <w:pPr>
        <w:pStyle w:val="InfoPara"/>
      </w:pPr>
      <w:r w:rsidR="510FD243">
        <w:rPr/>
        <w:t>Map Zones</w:t>
      </w:r>
    </w:p>
    <w:p w:rsidR="510FD243" w:rsidP="510FD243" w:rsidRDefault="510FD243" w14:paraId="3C6F42AD" w14:textId="492F2FE2">
      <w:pPr>
        <w:pStyle w:val="Normal"/>
      </w:pPr>
      <w:r w:rsidR="504736CA">
        <w:rPr/>
        <w:t>75, 77, 78</w:t>
      </w:r>
    </w:p>
    <w:p w:rsidR="004C75D7" w:rsidP="004C75D7" w:rsidRDefault="004C75D7" w14:paraId="17BA82F1" w14:textId="77777777">
      <w:pPr>
        <w:pStyle w:val="InfoPara"/>
      </w:pPr>
      <w:r>
        <w:t>Geographic Range</w:t>
      </w:r>
    </w:p>
    <w:p w:rsidR="004C75D7" w:rsidP="004C75D7" w:rsidRDefault="004C75D7" w14:paraId="693E057B" w14:textId="13D3D321">
      <w:r>
        <w:t xml:space="preserve">This </w:t>
      </w:r>
      <w:r w:rsidR="00F90810">
        <w:t>Biophysical Setting (</w:t>
      </w:r>
      <w:proofErr w:type="spellStart"/>
      <w:r w:rsidR="00F90810">
        <w:t>BpS</w:t>
      </w:r>
      <w:proofErr w:type="spellEnd"/>
      <w:r w:rsidR="00F90810">
        <w:t>)</w:t>
      </w:r>
      <w:r>
        <w:t xml:space="preserve"> is found from Prince William Sound through southeast AK.</w:t>
      </w:r>
    </w:p>
    <w:p w:rsidR="004C75D7" w:rsidP="004C75D7" w:rsidRDefault="004C75D7" w14:paraId="0B6526CA" w14:textId="77777777">
      <w:pPr>
        <w:pStyle w:val="InfoPara"/>
      </w:pPr>
      <w:r>
        <w:t>Biophysical Site Description</w:t>
      </w:r>
    </w:p>
    <w:p w:rsidR="004C75D7" w:rsidP="004C75D7" w:rsidRDefault="004C75D7" w14:paraId="428DC476" w14:textId="77777777">
      <w:r>
        <w:t xml:space="preserve">Mesic herbaceous meadows are a widely distributed type found on a variety of landforms and at varying elevations. Some occur on subalpine </w:t>
      </w:r>
      <w:proofErr w:type="spellStart"/>
      <w:r>
        <w:t>sideslopes</w:t>
      </w:r>
      <w:proofErr w:type="spellEnd"/>
      <w:r>
        <w:t xml:space="preserve"> with colluvial accumulations of well-drained soils. It can also occur at lower elevations on stream levees or higher elevation sites that tend to hold snow and have a relatively short growing season. The main factor is deep, nutrient-rich, well-drained soils.</w:t>
      </w:r>
    </w:p>
    <w:p w:rsidR="004C75D7" w:rsidP="004C75D7" w:rsidRDefault="004C75D7" w14:paraId="53B6BBBB" w14:textId="77777777">
      <w:pPr>
        <w:pStyle w:val="InfoPara"/>
      </w:pPr>
      <w:r>
        <w:t>Vegetation Description</w:t>
      </w:r>
    </w:p>
    <w:p w:rsidR="004C75D7" w:rsidP="004C75D7" w:rsidRDefault="004C75D7" w14:paraId="244CDF1C" w14:textId="7EE67D77">
      <w:r>
        <w:t xml:space="preserve">This herbaceous system includes a wide variety of vegetation types dominated by forbs, graminoids or ferns (NatureServe 2008). In the northern portion of the range (Yakutat to Kodiak) meadows dominated by </w:t>
      </w:r>
      <w:r w:rsidRPr="00B11B91">
        <w:rPr>
          <w:i/>
          <w:iCs/>
        </w:rPr>
        <w:t>Calamagrostis canadensis</w:t>
      </w:r>
      <w:r>
        <w:t xml:space="preserve"> and </w:t>
      </w:r>
      <w:r w:rsidRPr="00B11B91">
        <w:rPr>
          <w:i/>
          <w:iCs/>
        </w:rPr>
        <w:t>Chamerion angustifolium</w:t>
      </w:r>
      <w:r>
        <w:t xml:space="preserve"> are </w:t>
      </w:r>
      <w:r w:rsidR="00B11B91">
        <w:t>common but</w:t>
      </w:r>
      <w:r>
        <w:t xml:space="preserve"> occur less frequently in the southern portion of the range. Forb (particularly large umbel) and fern meadows occur throughout the range. The most common diagnostic assemblages include </w:t>
      </w:r>
      <w:r w:rsidRPr="00C14C95">
        <w:rPr>
          <w:i/>
          <w:iCs/>
        </w:rPr>
        <w:t xml:space="preserve">Angelica </w:t>
      </w:r>
      <w:proofErr w:type="spellStart"/>
      <w:r w:rsidRPr="00C14C95">
        <w:rPr>
          <w:i/>
          <w:iCs/>
        </w:rPr>
        <w:t>genuflexa</w:t>
      </w:r>
      <w:proofErr w:type="spellEnd"/>
      <w:r w:rsidRPr="00C14C95">
        <w:rPr>
          <w:i/>
          <w:iCs/>
        </w:rPr>
        <w:t xml:space="preserve">, Calamagrostis canadensis </w:t>
      </w:r>
      <w:r w:rsidRPr="00C14C95">
        <w:t>and</w:t>
      </w:r>
      <w:r w:rsidRPr="00C14C95">
        <w:rPr>
          <w:i/>
          <w:iCs/>
        </w:rPr>
        <w:t xml:space="preserve"> Chamerion angustifolium</w:t>
      </w:r>
      <w:r>
        <w:t xml:space="preserve">. One or more of the following species can also be present: </w:t>
      </w:r>
      <w:r w:rsidRPr="00C14C95">
        <w:rPr>
          <w:i/>
          <w:iCs/>
        </w:rPr>
        <w:t xml:space="preserve">Veratrum </w:t>
      </w:r>
      <w:proofErr w:type="spellStart"/>
      <w:r w:rsidRPr="00C14C95">
        <w:rPr>
          <w:i/>
          <w:iCs/>
        </w:rPr>
        <w:t>viride</w:t>
      </w:r>
      <w:proofErr w:type="spellEnd"/>
      <w:r w:rsidRPr="00C14C95">
        <w:rPr>
          <w:i/>
          <w:iCs/>
        </w:rPr>
        <w:t xml:space="preserve">, Athyrium </w:t>
      </w:r>
      <w:proofErr w:type="spellStart"/>
      <w:r w:rsidRPr="00C14C95">
        <w:rPr>
          <w:i/>
          <w:iCs/>
        </w:rPr>
        <w:t>filix-femina</w:t>
      </w:r>
      <w:proofErr w:type="spellEnd"/>
      <w:r w:rsidRPr="00C14C95">
        <w:rPr>
          <w:i/>
          <w:iCs/>
        </w:rPr>
        <w:t xml:space="preserve">, </w:t>
      </w:r>
      <w:r w:rsidRPr="00C14C95">
        <w:t>or</w:t>
      </w:r>
      <w:r w:rsidRPr="00C14C95">
        <w:rPr>
          <w:i/>
          <w:iCs/>
        </w:rPr>
        <w:t xml:space="preserve"> Heracleum maximum</w:t>
      </w:r>
      <w:r>
        <w:t xml:space="preserve">. Other common species may include </w:t>
      </w:r>
      <w:r w:rsidRPr="00C14C95">
        <w:rPr>
          <w:i/>
          <w:iCs/>
        </w:rPr>
        <w:t xml:space="preserve">Lupinus </w:t>
      </w:r>
      <w:proofErr w:type="spellStart"/>
      <w:r w:rsidRPr="00C14C95">
        <w:rPr>
          <w:i/>
          <w:iCs/>
        </w:rPr>
        <w:t>nootkatensis</w:t>
      </w:r>
      <w:proofErr w:type="spellEnd"/>
      <w:r w:rsidRPr="00C14C95">
        <w:rPr>
          <w:i/>
          <w:iCs/>
        </w:rPr>
        <w:t xml:space="preserve">, Aconitum </w:t>
      </w:r>
      <w:proofErr w:type="spellStart"/>
      <w:r w:rsidRPr="00C14C95">
        <w:rPr>
          <w:i/>
          <w:iCs/>
        </w:rPr>
        <w:t>delphiniifolium</w:t>
      </w:r>
      <w:proofErr w:type="spellEnd"/>
      <w:r w:rsidRPr="00C14C95">
        <w:rPr>
          <w:i/>
          <w:iCs/>
        </w:rPr>
        <w:t>, Sanguisorba canadensis, Senecio triangularis</w:t>
      </w:r>
      <w:r w:rsidR="00C14C95">
        <w:rPr>
          <w:i/>
          <w:iCs/>
        </w:rPr>
        <w:t>,</w:t>
      </w:r>
      <w:r w:rsidRPr="00C14C95">
        <w:rPr>
          <w:i/>
          <w:iCs/>
        </w:rPr>
        <w:t xml:space="preserve"> </w:t>
      </w:r>
      <w:proofErr w:type="spellStart"/>
      <w:r w:rsidRPr="00C14C95">
        <w:rPr>
          <w:i/>
          <w:iCs/>
        </w:rPr>
        <w:t>Nephrophyllidium</w:t>
      </w:r>
      <w:proofErr w:type="spellEnd"/>
      <w:r w:rsidRPr="00C14C95">
        <w:rPr>
          <w:i/>
          <w:iCs/>
        </w:rPr>
        <w:t xml:space="preserve"> crista-</w:t>
      </w:r>
      <w:proofErr w:type="spellStart"/>
      <w:r w:rsidRPr="00C14C95">
        <w:rPr>
          <w:i/>
          <w:iCs/>
        </w:rPr>
        <w:t>galli</w:t>
      </w:r>
      <w:proofErr w:type="spellEnd"/>
      <w:r>
        <w:t xml:space="preserve"> and </w:t>
      </w:r>
      <w:r w:rsidRPr="00600AE1">
        <w:rPr>
          <w:i/>
          <w:iCs/>
        </w:rPr>
        <w:t xml:space="preserve">Angelica </w:t>
      </w:r>
      <w:proofErr w:type="spellStart"/>
      <w:r w:rsidRPr="00600AE1">
        <w:rPr>
          <w:i/>
          <w:iCs/>
        </w:rPr>
        <w:t>genuflexa</w:t>
      </w:r>
      <w:proofErr w:type="spellEnd"/>
      <w:r>
        <w:t xml:space="preserve"> (Shephard 1995</w:t>
      </w:r>
      <w:r w:rsidR="00600AE1">
        <w:t>;</w:t>
      </w:r>
      <w:r>
        <w:t xml:space="preserve"> </w:t>
      </w:r>
      <w:proofErr w:type="spellStart"/>
      <w:r>
        <w:t>DeVelice</w:t>
      </w:r>
      <w:proofErr w:type="spellEnd"/>
      <w:r>
        <w:t xml:space="preserve"> et al. 1999).</w:t>
      </w:r>
    </w:p>
    <w:p w:rsidR="004C75D7" w:rsidP="004C75D7" w:rsidRDefault="004C75D7" w14:paraId="3417F76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C75D7" w:rsidP="004C75D7" w:rsidRDefault="004C75D7" w14:paraId="32D671EE" w14:textId="4B6E9609">
      <w:pPr>
        <w:pStyle w:val="InfoPara"/>
      </w:pPr>
      <w:r>
        <w:t>Disturbance Description</w:t>
      </w:r>
    </w:p>
    <w:p w:rsidR="004C75D7" w:rsidP="004C75D7" w:rsidRDefault="004C75D7" w14:paraId="67DD78DF" w14:textId="77777777">
      <w:r>
        <w:t>Successional relationships for this type are largely unknown (</w:t>
      </w:r>
      <w:proofErr w:type="spellStart"/>
      <w:r>
        <w:t>Viereck</w:t>
      </w:r>
      <w:proofErr w:type="spellEnd"/>
      <w:r>
        <w:t xml:space="preserve"> et al. 1992; III.B.2.). Some mesic herbaceous types may persist for quite a while. Shrubs and tree seedlings are inhibited due to very dense vegetation cover and lack of substrate for tree seedling germination.</w:t>
      </w:r>
    </w:p>
    <w:p w:rsidR="004C75D7" w:rsidP="004C75D7" w:rsidRDefault="004C75D7" w14:paraId="3672F2CE" w14:textId="77777777"/>
    <w:p w:rsidR="004C75D7" w:rsidP="004C75D7" w:rsidRDefault="004C75D7" w14:paraId="72D9A2F9" w14:textId="77777777">
      <w:r>
        <w:t>It is unclear what disturbances affect this system in the Maritime region of AK. A reviewer noted that many, if not all of the non-forest communities on level or gentle terrain accumulate incompletely decayed vegetation (peat) over centuries, and for all practical purposes have no disturbance.</w:t>
      </w:r>
    </w:p>
    <w:p w:rsidR="004C75D7" w:rsidP="004C75D7" w:rsidRDefault="004C75D7" w14:paraId="224E1801" w14:textId="0020151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C75D7" w:rsidP="004C75D7" w:rsidRDefault="004C75D7" w14:paraId="691569E9" w14:textId="77777777">
      <w:pPr>
        <w:pStyle w:val="InfoPara"/>
      </w:pPr>
      <w:r>
        <w:t>Scale Description</w:t>
      </w:r>
    </w:p>
    <w:p w:rsidR="004C75D7" w:rsidP="004C75D7" w:rsidRDefault="004C75D7" w14:paraId="758CFF0F" w14:textId="77777777">
      <w:r>
        <w:t>Small patch</w:t>
      </w:r>
    </w:p>
    <w:p w:rsidR="004C75D7" w:rsidP="004C75D7" w:rsidRDefault="004C75D7" w14:paraId="58938BE5" w14:textId="77777777">
      <w:pPr>
        <w:pStyle w:val="InfoPara"/>
      </w:pPr>
      <w:r>
        <w:t>Adjacency or Identification Concerns</w:t>
      </w:r>
    </w:p>
    <w:p w:rsidR="004C75D7" w:rsidP="004C75D7" w:rsidRDefault="004C75D7" w14:paraId="2F6AA529" w14:textId="77777777">
      <w:r>
        <w:t>This system can be found adjacent to Alaskan Pacific Maritime Subalpine Alder-Salmonberry Shrubland, Alaskan Pacific Maritime Avalanche Slope Shrubland, Alaskan Pacific Maritime Shrub and Herbaceous Floodplain Wetland (near stream levees) and most forest types.</w:t>
      </w:r>
    </w:p>
    <w:p w:rsidR="004C75D7" w:rsidP="004C75D7" w:rsidRDefault="004C75D7" w14:paraId="294EEEFC" w14:textId="77777777">
      <w:pPr>
        <w:pStyle w:val="InfoPara"/>
      </w:pPr>
      <w:r>
        <w:t>Issues or Problems</w:t>
      </w:r>
    </w:p>
    <w:p w:rsidR="004C75D7" w:rsidP="004C75D7" w:rsidRDefault="004C75D7" w14:paraId="54331243" w14:textId="77777777">
      <w:r>
        <w:t>There is little information about disturbances affecting this community or its successional status.</w:t>
      </w:r>
    </w:p>
    <w:p w:rsidR="004C75D7" w:rsidP="004C75D7" w:rsidRDefault="004C75D7" w14:paraId="46507094" w14:textId="77777777">
      <w:pPr>
        <w:pStyle w:val="InfoPara"/>
      </w:pPr>
      <w:r>
        <w:t>Native Uncharacteristic Conditions</w:t>
      </w:r>
    </w:p>
    <w:p w:rsidR="004C75D7" w:rsidP="004C75D7" w:rsidRDefault="004C75D7" w14:paraId="16FBA83F" w14:textId="77777777"/>
    <w:p w:rsidR="004C75D7" w:rsidP="004C75D7" w:rsidRDefault="004C75D7" w14:paraId="4F72417E" w14:textId="77777777">
      <w:pPr>
        <w:pStyle w:val="InfoPara"/>
      </w:pPr>
      <w:r>
        <w:t>Comments</w:t>
      </w:r>
    </w:p>
    <w:p w:rsidR="004C75D7" w:rsidP="004C75D7" w:rsidRDefault="004C75D7" w14:paraId="6D4758FC" w14:textId="5BA27221">
      <w:r>
        <w:t>This model was based on input from experts who attended the LANDFIRE Juneau Modeling Meeting (Feb. 08) and refined by Rick Turner. Review resulted in minor descriptive changes.</w:t>
      </w:r>
    </w:p>
    <w:p w:rsidR="00B06BC2" w:rsidP="004C75D7" w:rsidRDefault="00B06BC2" w14:paraId="70EE611A" w14:textId="77777777"/>
    <w:p w:rsidR="004C75D7" w:rsidP="004C75D7" w:rsidRDefault="004C75D7" w14:paraId="652DB00F"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C75D7" w:rsidP="004C75D7" w:rsidRDefault="004C75D7" w14:paraId="2BB40F8D"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4C75D7" w:rsidP="004C75D7" w:rsidRDefault="004C75D7" w14:paraId="0CB1E688" w14:textId="77777777"/>
    <w:p w:rsidR="004C75D7" w:rsidP="004C75D7" w:rsidRDefault="004C75D7" w14:paraId="1FE59D44" w14:textId="77777777">
      <w:pPr>
        <w:pStyle w:val="SClassInfoPara"/>
      </w:pPr>
      <w:r>
        <w:t>Indicator Species</w:t>
      </w:r>
    </w:p>
    <w:p w:rsidR="004C75D7" w:rsidP="004C75D7" w:rsidRDefault="004C75D7" w14:paraId="00DBF4F2" w14:textId="77777777"/>
    <w:p w:rsidR="004C75D7" w:rsidP="004C75D7" w:rsidRDefault="004C75D7" w14:paraId="11509E3E" w14:textId="77777777">
      <w:pPr>
        <w:pStyle w:val="SClassInfoPara"/>
      </w:pPr>
      <w:r>
        <w:t>Description</w:t>
      </w:r>
    </w:p>
    <w:p w:rsidR="004C75D7" w:rsidP="004C75D7" w:rsidRDefault="004C75D7" w14:paraId="4613461F" w14:textId="03FF1B0B">
      <w:r>
        <w:t>This class represents the Mesic Herbaceous Meadow BpS. Forbs, grasses and/or ferns dominate the site.</w:t>
      </w:r>
    </w:p>
    <w:p w:rsidR="008B4868" w:rsidP="004C75D7" w:rsidRDefault="008B4868" w14:paraId="2EF5C8B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C75D7" w:rsidP="004C75D7" w:rsidRDefault="004C75D7" w14:paraId="058B53CC" w14:textId="77777777">
      <w:proofErr w:type="spellStart"/>
      <w:r>
        <w:t>DeVelice</w:t>
      </w:r>
      <w:proofErr w:type="spellEnd"/>
      <w:r>
        <w:t>, R.L., Hubbard, C.J., Boggs, K. et al. 1999. Plant community types of the Chugach National Forest. Tech. Publ. R10-TP-76. Juneau, AK: USDA Forest Service, Alaska Region. 375p.</w:t>
      </w:r>
    </w:p>
    <w:p w:rsidR="004C75D7" w:rsidP="004C75D7" w:rsidRDefault="004C75D7" w14:paraId="4D1A7E6B" w14:textId="77777777"/>
    <w:p w:rsidR="004C75D7" w:rsidP="004C75D7" w:rsidRDefault="004C75D7" w14:paraId="0C70A963" w14:textId="77777777">
      <w:r>
        <w:t xml:space="preserve">NatureServe. 2008. International Ecological Classification Standard: Terrestrial Ecological Classifications. Draft Ecological Systems Description for the Alaska Maritime Region. </w:t>
      </w:r>
    </w:p>
    <w:p w:rsidR="004C75D7" w:rsidP="004C75D7" w:rsidRDefault="004C75D7" w14:paraId="591EFEA0" w14:textId="77777777"/>
    <w:p w:rsidR="004C75D7" w:rsidP="004C75D7" w:rsidRDefault="004C75D7" w14:paraId="151B1ACB" w14:textId="77777777">
      <w:r>
        <w:t>Shephard, M.E. 1995. Plant community ecology and classification of the Yakutat Foreland, Alaska. Technical Report R10-TP-56. Juneau, AK: USDA Forest Service Alaska Region. 206 p.</w:t>
      </w:r>
    </w:p>
    <w:p w:rsidR="004C75D7" w:rsidP="004C75D7" w:rsidRDefault="004C75D7" w14:paraId="4BDF88FB" w14:textId="77777777"/>
    <w:p w:rsidR="004C75D7" w:rsidP="004C75D7" w:rsidRDefault="004C75D7" w14:paraId="5996D79A" w14:textId="77777777">
      <w:proofErr w:type="spellStart"/>
      <w:r>
        <w:t>Viereck</w:t>
      </w:r>
      <w:proofErr w:type="spellEnd"/>
      <w:r>
        <w:t xml:space="preserve"> et al. 1992. The Alaska vegetation classification. Pacific Northwest Research Station, USDA Forest Service, Portland, OR. Gen. Tech. Rep. PNW-GTR286. 278 p.</w:t>
      </w:r>
    </w:p>
    <w:p w:rsidRPr="00A43E41" w:rsidR="004D5F12" w:rsidP="004C75D7" w:rsidRDefault="004D5F12" w14:paraId="0ADA27A9"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6860" w:rsidRDefault="00DE6860" w14:paraId="259AA0A9" w14:textId="77777777">
      <w:r>
        <w:separator/>
      </w:r>
    </w:p>
  </w:endnote>
  <w:endnote w:type="continuationSeparator" w:id="0">
    <w:p w:rsidR="00DE6860" w:rsidRDefault="00DE6860" w14:paraId="2CCB9A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5D7" w:rsidP="004C75D7" w:rsidRDefault="004C75D7" w14:paraId="3C4C0A0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6860" w:rsidRDefault="00DE6860" w14:paraId="75AF1019" w14:textId="77777777">
      <w:r>
        <w:separator/>
      </w:r>
    </w:p>
  </w:footnote>
  <w:footnote w:type="continuationSeparator" w:id="0">
    <w:p w:rsidR="00DE6860" w:rsidRDefault="00DE6860" w14:paraId="7EF3760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4C75D7" w:rsidRDefault="00A43E41" w14:paraId="1510FBE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74882148">
    <w:abstractNumId w:val="0"/>
  </w:num>
  <w:num w:numId="2" w16cid:durableId="6604284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8B486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465">
      <w:bodyDiv w:val="1"/>
      <w:marLeft w:val="0"/>
      <w:marRight w:val="0"/>
      <w:marTop w:val="0"/>
      <w:marBottom w:val="0"/>
      <w:divBdr>
        <w:top w:val="none" w:sz="0" w:space="0" w:color="auto"/>
        <w:left w:val="none" w:sz="0" w:space="0" w:color="auto"/>
        <w:bottom w:val="none" w:sz="0" w:space="0" w:color="auto"/>
        <w:right w:val="none" w:sz="0" w:space="0" w:color="auto"/>
      </w:divBdr>
    </w:div>
    <w:div w:id="3683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13</revision>
  <lastPrinted>1900-01-01T08:00:00.0000000Z</lastPrinted>
  <dcterms:created xsi:type="dcterms:W3CDTF">2022-10-28T12:52:00.0000000Z</dcterms:created>
  <dcterms:modified xsi:type="dcterms:W3CDTF">2024-11-01T20:40:02.9418024Z</dcterms:modified>
</coreProperties>
</file>