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3BF" w:rsidP="00D453BF" w:rsidRDefault="4CBDA64D" w14:paraId="5498B44A" w14:textId="5F7DF187">
      <w:pPr>
        <w:pStyle w:val="BpSTitle"/>
      </w:pPr>
      <w:r>
        <w:t>11720</w:t>
      </w:r>
    </w:p>
    <w:p w:rsidR="00D453BF" w:rsidP="00D453BF" w:rsidRDefault="00D453BF" w14:paraId="733B0E40" w14:textId="77777777">
      <w:pPr>
        <w:pStyle w:val="BpSTitle"/>
      </w:pPr>
      <w:r>
        <w:t>Sierran-Intermontane Desert Western White Pine-White Fir Woodland</w:t>
      </w:r>
    </w:p>
    <w:p w:rsidR="00D453BF" w:rsidP="00D453BF" w:rsidRDefault="00D453BF" w14:paraId="45F26F2D" w14:textId="6CEE7962">
      <w:r>
        <w:t>BpS Model/Description Version: Aug. 2020</w:t>
      </w:r>
      <w:r>
        <w:tab/>
      </w:r>
      <w:r>
        <w:tab/>
      </w:r>
      <w:r>
        <w:tab/>
      </w:r>
      <w:r>
        <w:tab/>
      </w:r>
      <w:r>
        <w:tab/>
      </w:r>
      <w:r>
        <w:tab/>
      </w:r>
      <w:r>
        <w:tab/>
      </w:r>
    </w:p>
    <w:p w:rsidR="00D453BF" w:rsidP="00D453BF" w:rsidRDefault="00D453BF" w14:paraId="52F54BDA" w14:textId="77777777"/>
    <w:p w:rsidR="00D453BF" w:rsidP="00D453BF" w:rsidRDefault="00D453BF" w14:paraId="08BA3308" w14:textId="77777777"/>
    <w:p w:rsidR="00D453BF" w:rsidP="00D453BF" w:rsidRDefault="00D453BF" w14:paraId="3BD31118" w14:textId="77777777">
      <w:pPr>
        <w:pStyle w:val="InfoPara"/>
      </w:pPr>
      <w:r>
        <w:t>Vegetation Type</w:t>
      </w:r>
    </w:p>
    <w:p w:rsidR="00D453BF" w:rsidP="00D453BF" w:rsidRDefault="00D453BF" w14:paraId="2871F44B" w14:textId="77777777">
      <w:r>
        <w:t>Forest and Woodland</w:t>
      </w:r>
    </w:p>
    <w:p w:rsidR="00D453BF" w:rsidP="00D453BF" w:rsidRDefault="00D453BF" w14:paraId="129F4585" w14:textId="1A22112F">
      <w:pPr>
        <w:pStyle w:val="InfoPara"/>
      </w:pPr>
      <w:r>
        <w:t>Map Zone</w:t>
      </w:r>
    </w:p>
    <w:p w:rsidR="00D453BF" w:rsidP="00D453BF" w:rsidRDefault="00D453BF" w14:paraId="7348011B" w14:textId="77777777">
      <w:r>
        <w:t>7</w:t>
      </w:r>
    </w:p>
    <w:p w:rsidR="00D453BF" w:rsidP="00D453BF" w:rsidRDefault="00D453BF" w14:paraId="73DB8BCB" w14:textId="77777777">
      <w:pPr>
        <w:pStyle w:val="InfoPara"/>
      </w:pPr>
      <w:r>
        <w:t>Geographic Range</w:t>
      </w:r>
    </w:p>
    <w:p w:rsidR="00D453BF" w:rsidP="00D453BF" w:rsidRDefault="00D453BF" w14:paraId="73185878" w14:textId="3A190E88">
      <w:r>
        <w:t>This ecological system is found in the transition zone from the northern Sierra Nevada of California and Oregon, east into the Modoc Plateau and Intermountain region of northwestern Nevada. It is found in the Fremont National Forest east of Lake View in Oregon and in the Modoc Plateau and Warner Mountains of California. It continues farther south in California to the Diamond Mountains south of Honey Lake (a northeast extension of the Sierras), on Babbitt Peak between Lake Tahoe and Sierra Valley, and also in the Carson Range in Nevada east of Lake Tahoe</w:t>
      </w:r>
      <w:r w:rsidR="00E93B98">
        <w:t xml:space="preserve">. </w:t>
      </w:r>
      <w:r>
        <w:t>Scattered stands may occur on Hart Mountain and Steens Mountain in Oregon and possibly a few isolated places in the northern Great Basin and the Jarbridge Mountains of Nevada.</w:t>
      </w:r>
    </w:p>
    <w:p w:rsidR="00D453BF" w:rsidP="00D453BF" w:rsidRDefault="00D453BF" w14:paraId="75F1AF5F" w14:textId="77777777">
      <w:pPr>
        <w:pStyle w:val="InfoPara"/>
      </w:pPr>
      <w:r>
        <w:t>Biophysical Site Description</w:t>
      </w:r>
    </w:p>
    <w:p w:rsidR="00D453BF" w:rsidP="00D453BF" w:rsidRDefault="00D453BF" w14:paraId="2D5C942F" w14:textId="3C7ED83D">
      <w:r>
        <w:t>These forests and woodlands range from just above the zone of ponderosa pine in the montane zone to the upper montane zone. Elevations range from 1</w:t>
      </w:r>
      <w:r w:rsidR="00E93B98">
        <w:t>,</w:t>
      </w:r>
      <w:r>
        <w:t xml:space="preserve">370m to </w:t>
      </w:r>
      <w:r w:rsidR="00E93B98">
        <w:t>&gt;</w:t>
      </w:r>
      <w:r>
        <w:t>2</w:t>
      </w:r>
      <w:r w:rsidR="00E93B98">
        <w:t>,</w:t>
      </w:r>
      <w:r>
        <w:t>135m (4</w:t>
      </w:r>
      <w:r w:rsidR="00E93B98">
        <w:t>,</w:t>
      </w:r>
      <w:r>
        <w:t>500-7</w:t>
      </w:r>
      <w:r w:rsidR="00E93B98">
        <w:t>,</w:t>
      </w:r>
      <w:r>
        <w:t xml:space="preserve">000ft). Occurrences are found on all slopes and aspects, although more frequently on drier areas, including northwest- and southeast-facing slopes, but </w:t>
      </w:r>
      <w:r w:rsidR="00E93B98">
        <w:t xml:space="preserve">it </w:t>
      </w:r>
      <w:r>
        <w:t>also occur</w:t>
      </w:r>
      <w:r w:rsidR="00E93B98">
        <w:t>s</w:t>
      </w:r>
      <w:r>
        <w:t xml:space="preserve"> on northerly slopes and ridges. This ecological system generally occurs on basalts, andesite, glacial till, basaltic rubble, colluvium, volcanic</w:t>
      </w:r>
      <w:r w:rsidR="00E93B98">
        <w:t>-</w:t>
      </w:r>
      <w:r>
        <w:t xml:space="preserve">ash-derived soils, and sometimes on </w:t>
      </w:r>
      <w:r w:rsidR="00A741AA">
        <w:t>granitic</w:t>
      </w:r>
      <w:r>
        <w:t xml:space="preserve"> (Carson Range). These soils have characteristic features of good aeration and drainage, coarse textures, circumneutral to slightly acidic pH, an abundance of mineral material, rockiness, and periods of drought during the growing season. Climatically, this system occurs somewhat in the rain</w:t>
      </w:r>
      <w:r w:rsidR="00A741AA">
        <w:t xml:space="preserve"> </w:t>
      </w:r>
      <w:r>
        <w:t>shadow of the Sierras and Cascades and has a more continental regime, similar to the northern Great Basin.</w:t>
      </w:r>
    </w:p>
    <w:p w:rsidR="00D453BF" w:rsidP="00D453BF" w:rsidRDefault="00D453BF" w14:paraId="6DC71E81" w14:textId="77777777">
      <w:pPr>
        <w:pStyle w:val="InfoPara"/>
      </w:pPr>
      <w:r>
        <w:t>Vegetation Description</w:t>
      </w:r>
    </w:p>
    <w:p w:rsidR="00D453BF" w:rsidP="00D453BF" w:rsidRDefault="00D453BF" w14:paraId="5090744F" w14:textId="63DB6369">
      <w:r>
        <w:t>This system tends to be more woodland than forest in character, and the undergrowth is more open and drier, with little shrub or herbaceous cover. Tree regeneration is less prolific than in other mixed-montane conifer systems of the Cascades, Sierras</w:t>
      </w:r>
      <w:r w:rsidR="00E93B98">
        <w:t>,</w:t>
      </w:r>
      <w:r>
        <w:t xml:space="preserve"> and California Coast Ranges. </w:t>
      </w:r>
      <w:r w:rsidRPr="00A741AA">
        <w:rPr>
          <w:i/>
        </w:rPr>
        <w:t>Pinus monticola</w:t>
      </w:r>
      <w:r>
        <w:t xml:space="preserve"> is the dominant conifer in most places, but </w:t>
      </w:r>
      <w:r w:rsidRPr="00A741AA">
        <w:rPr>
          <w:i/>
        </w:rPr>
        <w:t>Abies concolor</w:t>
      </w:r>
      <w:r>
        <w:t xml:space="preserve"> var. </w:t>
      </w:r>
      <w:r w:rsidRPr="00A741AA">
        <w:rPr>
          <w:i/>
        </w:rPr>
        <w:t>lowiana</w:t>
      </w:r>
      <w:r>
        <w:t xml:space="preserve"> is usually present, at least in the understory and occasionally as the dominant in the canopy, replacing </w:t>
      </w:r>
      <w:r w:rsidRPr="00A741AA">
        <w:rPr>
          <w:i/>
        </w:rPr>
        <w:t>Pinus monticola</w:t>
      </w:r>
      <w:r>
        <w:t xml:space="preserve">, particularly at lower elevations. </w:t>
      </w:r>
      <w:r w:rsidRPr="00A741AA">
        <w:rPr>
          <w:i/>
        </w:rPr>
        <w:t>Pinus ponderosa</w:t>
      </w:r>
      <w:r>
        <w:t xml:space="preserve"> is also often present. In the Warner Mountains, the </w:t>
      </w:r>
      <w:r w:rsidRPr="00A741AA">
        <w:rPr>
          <w:i/>
        </w:rPr>
        <w:t>Abies concolor</w:t>
      </w:r>
      <w:r>
        <w:t xml:space="preserve"> var. </w:t>
      </w:r>
      <w:r w:rsidRPr="00A741AA">
        <w:rPr>
          <w:i/>
        </w:rPr>
        <w:t>lowiana</w:t>
      </w:r>
      <w:r>
        <w:t xml:space="preserve"> stands range from 1</w:t>
      </w:r>
      <w:r w:rsidR="00E93B98">
        <w:t>,</w:t>
      </w:r>
      <w:r>
        <w:t>675-</w:t>
      </w:r>
      <w:r>
        <w:lastRenderedPageBreak/>
        <w:t>2</w:t>
      </w:r>
      <w:r w:rsidR="00E93B98">
        <w:t>,</w:t>
      </w:r>
      <w:r>
        <w:t>135m (5</w:t>
      </w:r>
      <w:r w:rsidR="00E93B98">
        <w:t>,</w:t>
      </w:r>
      <w:r>
        <w:t>500-7</w:t>
      </w:r>
      <w:r w:rsidR="00E93B98">
        <w:t>,</w:t>
      </w:r>
      <w:r>
        <w:t xml:space="preserve">000ft) in elevation, and the mixed </w:t>
      </w:r>
      <w:r w:rsidRPr="00A741AA">
        <w:rPr>
          <w:i/>
        </w:rPr>
        <w:t>Pinus monticola</w:t>
      </w:r>
      <w:r>
        <w:t>-</w:t>
      </w:r>
      <w:r w:rsidRPr="00A741AA">
        <w:rPr>
          <w:i/>
        </w:rPr>
        <w:t>Abies concolor</w:t>
      </w:r>
      <w:r>
        <w:t xml:space="preserve"> is usually above 2</w:t>
      </w:r>
      <w:r w:rsidR="00E93B98">
        <w:t>,</w:t>
      </w:r>
      <w:r>
        <w:t>135m (7</w:t>
      </w:r>
      <w:r w:rsidR="00E93B98">
        <w:t>,</w:t>
      </w:r>
      <w:r>
        <w:t xml:space="preserve">000ft). Mixed stands with </w:t>
      </w:r>
      <w:r w:rsidRPr="00A741AA">
        <w:rPr>
          <w:i/>
        </w:rPr>
        <w:t>Pinus contorta</w:t>
      </w:r>
      <w:r>
        <w:t xml:space="preserve">, in moister locations, as well as </w:t>
      </w:r>
      <w:r w:rsidRPr="00A741AA">
        <w:rPr>
          <w:i/>
        </w:rPr>
        <w:t>Pinus jeffreyi</w:t>
      </w:r>
      <w:r>
        <w:t xml:space="preserve"> and sometimes </w:t>
      </w:r>
      <w:r w:rsidRPr="00A741AA">
        <w:rPr>
          <w:i/>
        </w:rPr>
        <w:t>Populus tremuloides</w:t>
      </w:r>
      <w:r>
        <w:t xml:space="preserve"> occasionally occur. Southern stands (around Babbitt Peak and in the Carson Range) can sometime have </w:t>
      </w:r>
      <w:r w:rsidRPr="00A741AA">
        <w:rPr>
          <w:i/>
        </w:rPr>
        <w:t>Abies magnifica</w:t>
      </w:r>
      <w:r>
        <w:t xml:space="preserve"> in them, sometimes replacing </w:t>
      </w:r>
      <w:r w:rsidRPr="00A741AA">
        <w:rPr>
          <w:i/>
        </w:rPr>
        <w:t>Abies concolor</w:t>
      </w:r>
      <w:r>
        <w:t xml:space="preserve">. </w:t>
      </w:r>
    </w:p>
    <w:p w:rsidR="00D453BF" w:rsidP="00D453BF" w:rsidRDefault="00D453BF" w14:paraId="00A7D77F" w14:textId="77777777"/>
    <w:p w:rsidR="00D453BF" w:rsidP="00D453BF" w:rsidRDefault="00D453BF" w14:paraId="7FDB6F2E" w14:textId="7ECFD8AF">
      <w:r>
        <w:t xml:space="preserve">These forests and woodlands are marked by the absence of </w:t>
      </w:r>
      <w:r w:rsidRPr="00A741AA">
        <w:rPr>
          <w:i/>
        </w:rPr>
        <w:t>Pseudotsuga menziesii</w:t>
      </w:r>
      <w:r>
        <w:t xml:space="preserve">, </w:t>
      </w:r>
      <w:r w:rsidRPr="00A741AA">
        <w:rPr>
          <w:i/>
        </w:rPr>
        <w:t>Pinus lambertiana</w:t>
      </w:r>
      <w:r>
        <w:t xml:space="preserve">, and </w:t>
      </w:r>
      <w:r w:rsidRPr="00A741AA">
        <w:rPr>
          <w:i/>
        </w:rPr>
        <w:t>Calocedrus decurrens</w:t>
      </w:r>
      <w:r>
        <w:t xml:space="preserve">, and the generally drier, continental climatic conditions. In addition, the overall floristic affinities are with the Great Basin rather than </w:t>
      </w:r>
      <w:r w:rsidR="00E93B98">
        <w:t xml:space="preserve">the </w:t>
      </w:r>
      <w:r>
        <w:t xml:space="preserve">Pacific Northwest. </w:t>
      </w:r>
    </w:p>
    <w:p w:rsidR="00D453BF" w:rsidP="00D453BF" w:rsidRDefault="00D453BF" w14:paraId="245A9D9A" w14:textId="77777777"/>
    <w:p w:rsidR="00D453BF" w:rsidP="00D453BF" w:rsidRDefault="00D453BF" w14:paraId="7EF78025" w14:textId="7688F109">
      <w:r>
        <w:t xml:space="preserve">Understories are typically open, with moderately low shrub cover and diversity, and include </w:t>
      </w:r>
      <w:r w:rsidRPr="00A741AA">
        <w:rPr>
          <w:i/>
        </w:rPr>
        <w:t>Arctostaphylos patula</w:t>
      </w:r>
      <w:r>
        <w:t xml:space="preserve">, </w:t>
      </w:r>
      <w:r w:rsidRPr="00A741AA">
        <w:rPr>
          <w:i/>
        </w:rPr>
        <w:t>Arctostaphylos nevadensis</w:t>
      </w:r>
      <w:r>
        <w:t xml:space="preserve">, </w:t>
      </w:r>
      <w:r w:rsidRPr="00A741AA">
        <w:rPr>
          <w:i/>
        </w:rPr>
        <w:t>Chrysolepis sempervirens</w:t>
      </w:r>
      <w:r>
        <w:t xml:space="preserve">, </w:t>
      </w:r>
      <w:r w:rsidRPr="00A741AA">
        <w:rPr>
          <w:i/>
        </w:rPr>
        <w:t>Ceanothus</w:t>
      </w:r>
      <w:r>
        <w:t xml:space="preserve"> sp</w:t>
      </w:r>
      <w:r w:rsidR="00E93B98">
        <w:t>p</w:t>
      </w:r>
      <w:r>
        <w:t xml:space="preserve">., and </w:t>
      </w:r>
      <w:r w:rsidRPr="00A741AA">
        <w:rPr>
          <w:i/>
        </w:rPr>
        <w:t>Ribes viscosissimum</w:t>
      </w:r>
      <w:r>
        <w:t xml:space="preserve">. Common herbaceous taxa include </w:t>
      </w:r>
      <w:r w:rsidRPr="00A741AA">
        <w:rPr>
          <w:i/>
        </w:rPr>
        <w:t>Arnica cordifolia</w:t>
      </w:r>
      <w:r>
        <w:t xml:space="preserve">, </w:t>
      </w:r>
      <w:r w:rsidRPr="00A741AA">
        <w:rPr>
          <w:i/>
        </w:rPr>
        <w:t>Festuca</w:t>
      </w:r>
      <w:r>
        <w:t xml:space="preserve"> sp</w:t>
      </w:r>
      <w:r w:rsidR="00E93B98">
        <w:t>p</w:t>
      </w:r>
      <w:r>
        <w:t xml:space="preserve">., </w:t>
      </w:r>
      <w:r w:rsidRPr="00A741AA">
        <w:rPr>
          <w:i/>
        </w:rPr>
        <w:t>Poa nervosa</w:t>
      </w:r>
      <w:r>
        <w:t xml:space="preserve">, </w:t>
      </w:r>
      <w:r w:rsidRPr="00A741AA">
        <w:rPr>
          <w:i/>
        </w:rPr>
        <w:t>Carex inops</w:t>
      </w:r>
      <w:r>
        <w:t xml:space="preserve">, </w:t>
      </w:r>
      <w:r w:rsidRPr="00A741AA">
        <w:rPr>
          <w:i/>
        </w:rPr>
        <w:t>Pyrola picta</w:t>
      </w:r>
      <w:r>
        <w:t xml:space="preserve">, and </w:t>
      </w:r>
      <w:r w:rsidRPr="00A741AA">
        <w:rPr>
          <w:i/>
        </w:rPr>
        <w:t>Hieracium albiflorum</w:t>
      </w:r>
      <w:r>
        <w:t xml:space="preserve">. In openings, </w:t>
      </w:r>
      <w:r w:rsidRPr="00A741AA">
        <w:rPr>
          <w:i/>
        </w:rPr>
        <w:t>Wyethia mollis</w:t>
      </w:r>
      <w:r>
        <w:t xml:space="preserve"> can be abundant.</w:t>
      </w:r>
    </w:p>
    <w:p w:rsidR="00D453BF" w:rsidP="00D453BF" w:rsidRDefault="00D453BF" w14:paraId="66979A57" w14:textId="77777777">
      <w:pPr>
        <w:pStyle w:val="InfoPara"/>
      </w:pPr>
      <w:r>
        <w:t>BpS Dominant and Indicator Species</w:t>
      </w:r>
    </w:p>
    <w:p>
      <w:r>
        <w:rPr>
          <w:sz w:val="16"/>
        </w:rPr>
        <w:t>Species names are from the NRCS PLANTS database. Check species codes at http://plants.usda.gov.</w:t>
      </w:r>
    </w:p>
    <w:p w:rsidR="00D453BF" w:rsidP="00D453BF" w:rsidRDefault="00D453BF" w14:paraId="27489559" w14:textId="77777777">
      <w:pPr>
        <w:pStyle w:val="InfoPara"/>
      </w:pPr>
      <w:r>
        <w:t>Disturbance Description</w:t>
      </w:r>
    </w:p>
    <w:p w:rsidR="00D453BF" w:rsidP="00D453BF" w:rsidRDefault="00D453BF" w14:paraId="182E614E" w14:textId="7281A4E2">
      <w:r>
        <w:t>Most fires in this type are mixed</w:t>
      </w:r>
      <w:r w:rsidR="00E93B98">
        <w:t>-</w:t>
      </w:r>
      <w:r>
        <w:t xml:space="preserve"> and low</w:t>
      </w:r>
      <w:r w:rsidR="00E93B98">
        <w:t>-</w:t>
      </w:r>
      <w:r>
        <w:t>severity fires that can allow large areas of the landscape to develop mature characteristics. Occasional severe fires are driven by weather extremes.</w:t>
      </w:r>
    </w:p>
    <w:p w:rsidR="00D453BF" w:rsidP="00D453BF" w:rsidRDefault="00D453BF" w14:paraId="4A3B18D2"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453BF" w:rsidP="00D453BF" w:rsidRDefault="00D453BF" w14:paraId="1AAD00CF" w14:textId="77777777">
      <w:pPr>
        <w:pStyle w:val="InfoPara"/>
      </w:pPr>
      <w:r>
        <w:t>Scale Description</w:t>
      </w:r>
    </w:p>
    <w:p w:rsidR="00D453BF" w:rsidP="00D453BF" w:rsidRDefault="00D453BF" w14:paraId="595F4225" w14:textId="729F67F6">
      <w:r>
        <w:t>This is a large patch system. Low</w:t>
      </w:r>
      <w:r w:rsidR="00E93B98">
        <w:t>-</w:t>
      </w:r>
      <w:r>
        <w:t>severity fires can cover a wide range of sizes, and replacement fires tend to be large and driven by extreme weather conditions.</w:t>
      </w:r>
    </w:p>
    <w:p w:rsidR="00D453BF" w:rsidP="00D453BF" w:rsidRDefault="00D453BF" w14:paraId="78EBD712" w14:textId="77777777">
      <w:pPr>
        <w:pStyle w:val="InfoPara"/>
      </w:pPr>
      <w:r>
        <w:t>Adjacency or Identification Concerns</w:t>
      </w:r>
    </w:p>
    <w:p w:rsidR="00D453BF" w:rsidP="00D453BF" w:rsidRDefault="00D453BF" w14:paraId="3EEC0930" w14:textId="77777777">
      <w:r>
        <w:t xml:space="preserve">Red fir commonly occurs upslope of these sites, and the lower elevation communities </w:t>
      </w:r>
      <w:r w:rsidR="00B94731">
        <w:t>include</w:t>
      </w:r>
      <w:r>
        <w:t xml:space="preserve"> </w:t>
      </w:r>
      <w:r w:rsidR="00B94731">
        <w:t>ponderosa pine and bitterbrush.</w:t>
      </w:r>
      <w:r>
        <w:t xml:space="preserve"> </w:t>
      </w:r>
      <w:r w:rsidR="00B94731">
        <w:t>Occasionally</w:t>
      </w:r>
      <w:r>
        <w:t xml:space="preserve"> there are lodgepole stands mixed within this type. As a result of fire suppression, many areas of this type have become dense with ABCO.</w:t>
      </w:r>
    </w:p>
    <w:p w:rsidR="00D453BF" w:rsidP="00D453BF" w:rsidRDefault="00D453BF" w14:paraId="277E706B" w14:textId="77777777">
      <w:pPr>
        <w:pStyle w:val="InfoPara"/>
      </w:pPr>
      <w:r>
        <w:t>Issues or Problems</w:t>
      </w:r>
    </w:p>
    <w:p w:rsidR="00D453BF" w:rsidP="00D453BF" w:rsidRDefault="00D453BF" w14:paraId="32D1E8F5" w14:textId="68643DED">
      <w:r>
        <w:lastRenderedPageBreak/>
        <w:t xml:space="preserve">There have been few fire history studies in this type, so data </w:t>
      </w:r>
      <w:r w:rsidR="00E93B98">
        <w:t>are</w:t>
      </w:r>
      <w:r>
        <w:t xml:space="preserve"> limited.</w:t>
      </w:r>
    </w:p>
    <w:p w:rsidR="00D453BF" w:rsidP="00D453BF" w:rsidRDefault="00D453BF" w14:paraId="673E0088" w14:textId="77777777">
      <w:pPr>
        <w:pStyle w:val="InfoPara"/>
      </w:pPr>
      <w:r>
        <w:t>Native Uncharacteristic Conditions</w:t>
      </w:r>
    </w:p>
    <w:p w:rsidR="00D453BF" w:rsidP="00D453BF" w:rsidRDefault="00D453BF" w14:paraId="4CB4CFF7" w14:textId="77777777"/>
    <w:p w:rsidR="00D453BF" w:rsidP="00D453BF" w:rsidRDefault="00D453BF" w14:paraId="205F5782" w14:textId="77777777">
      <w:pPr>
        <w:pStyle w:val="InfoPara"/>
      </w:pPr>
      <w:r>
        <w:t>Comments</w:t>
      </w:r>
    </w:p>
    <w:p w:rsidR="00D453BF" w:rsidP="00D453BF" w:rsidRDefault="4CBDA64D" w14:paraId="49FD572E" w14:textId="4262C242">
      <w:r>
        <w:t>This description came mostly from the NatureServe description. The structure of this model was influenced from 091045.</w:t>
      </w:r>
    </w:p>
    <w:p w:rsidR="00F87BB7" w:rsidP="00F87BB7" w:rsidRDefault="00F87BB7" w14:paraId="230F6F76" w14:textId="77777777">
      <w:pPr>
        <w:rPr>
          <w:b/>
        </w:rPr>
      </w:pPr>
    </w:p>
    <w:p w:rsidR="00D453BF" w:rsidP="00D453BF" w:rsidRDefault="00D453BF" w14:paraId="056F20D9" w14:textId="77777777">
      <w:pPr>
        <w:pStyle w:val="ReportSection"/>
      </w:pPr>
      <w:r>
        <w:t>Succession Classes</w:t>
      </w:r>
    </w:p>
    <w:p w:rsidR="00D453BF" w:rsidP="00D453BF" w:rsidRDefault="00D453BF" w14:paraId="17BA9781"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453BF" w:rsidP="00D453BF" w:rsidRDefault="00D453BF" w14:paraId="550F4D45" w14:textId="77777777">
      <w:pPr>
        <w:pStyle w:val="InfoPara"/>
        <w:pBdr>
          <w:top w:val="single" w:color="auto" w:sz="4" w:space="1"/>
        </w:pBdr>
      </w:pPr>
      <w:r>
        <w:t>Class A</w:t>
      </w:r>
      <w:r>
        <w:tab/>
        <w:t>14</w:t>
      </w:r>
      <w:r w:rsidR="002A3B10">
        <w:tab/>
      </w:r>
      <w:r w:rsidR="002A3B10">
        <w:tab/>
      </w:r>
      <w:r w:rsidR="002A3B10">
        <w:tab/>
      </w:r>
      <w:r w:rsidR="002A3B10">
        <w:tab/>
      </w:r>
      <w:r w:rsidR="004F7795">
        <w:t>Early Development 1 - All Structures</w:t>
      </w:r>
    </w:p>
    <w:p w:rsidR="00D453BF" w:rsidP="00D453BF" w:rsidRDefault="00D453BF" w14:paraId="49766BE8" w14:textId="77777777"/>
    <w:p w:rsidR="00D453BF" w:rsidP="00D453BF" w:rsidRDefault="00D453BF" w14:paraId="4F55BD52" w14:textId="77777777">
      <w:pPr>
        <w:pStyle w:val="SClassInfoPara"/>
      </w:pPr>
      <w:r>
        <w:t>Indicator Species</w:t>
      </w:r>
    </w:p>
    <w:p w:rsidR="00D453BF" w:rsidP="00D453BF" w:rsidRDefault="00D453BF" w14:paraId="3DD8E051" w14:textId="77777777"/>
    <w:p w:rsidR="00D453BF" w:rsidP="00D453BF" w:rsidRDefault="00D453BF" w14:paraId="5FC69DC3" w14:textId="77777777">
      <w:pPr>
        <w:pStyle w:val="SClassInfoPara"/>
      </w:pPr>
      <w:r>
        <w:t>Description</w:t>
      </w:r>
    </w:p>
    <w:p w:rsidR="00D453BF" w:rsidP="00D453BF" w:rsidRDefault="4CBDA64D" w14:paraId="7F04B5BB" w14:textId="68A8AD26">
      <w:r>
        <w:t>Open stand of ABCO, PIMO</w:t>
      </w:r>
      <w:r w:rsidR="00E93B98">
        <w:t>,</w:t>
      </w:r>
      <w:r>
        <w:t xml:space="preserve"> and PIPO and other tree seedlings mixed with grasses and shrubs.  Early seral dominant species include </w:t>
      </w:r>
      <w:r w:rsidRPr="00A741AA">
        <w:rPr>
          <w:i/>
        </w:rPr>
        <w:t>ceanothus</w:t>
      </w:r>
      <w:r>
        <w:t xml:space="preserve"> and grasses. Mixed fire is the more common type of fire which allows many of the pines to survive. The occasional fire destroys even these starts.</w:t>
      </w:r>
    </w:p>
    <w:p w:rsidR="00D453BF" w:rsidP="00D453BF" w:rsidRDefault="00D453BF" w14:paraId="67567DCE" w14:textId="77777777"/>
    <w:p>
      <w:r>
        <w:rPr>
          <w:i/>
          <w:u w:val="single"/>
        </w:rPr>
        <w:t>Maximum Tree Size Class</w:t>
      </w:r>
      <w:br/>
      <w:r>
        <w:t>Sapling &gt;4.5ft; &lt;5" DBH</w:t>
      </w:r>
    </w:p>
    <w:p w:rsidR="00D453BF" w:rsidP="00D453BF" w:rsidRDefault="00D453BF" w14:paraId="1430E5C7" w14:textId="77777777">
      <w:pPr>
        <w:pStyle w:val="InfoPara"/>
        <w:pBdr>
          <w:top w:val="single" w:color="auto" w:sz="4" w:space="1"/>
        </w:pBdr>
      </w:pPr>
      <w:r>
        <w:t>Class B</w:t>
      </w:r>
      <w:r>
        <w:tab/>
        <w:t>24</w:t>
      </w:r>
      <w:r w:rsidR="002A3B10">
        <w:tab/>
      </w:r>
      <w:r w:rsidR="002A3B10">
        <w:tab/>
      </w:r>
      <w:r w:rsidR="002A3B10">
        <w:tab/>
      </w:r>
      <w:r w:rsidR="002A3B10">
        <w:tab/>
      </w:r>
      <w:r w:rsidR="004F7795">
        <w:t>Mid Development 1 - Closed</w:t>
      </w:r>
    </w:p>
    <w:p w:rsidR="00D453BF" w:rsidP="00D453BF" w:rsidRDefault="00D453BF" w14:paraId="4FA524C1" w14:textId="77777777"/>
    <w:p w:rsidR="00D453BF" w:rsidP="00D453BF" w:rsidRDefault="00D453BF" w14:paraId="66A22D06" w14:textId="77777777">
      <w:pPr>
        <w:pStyle w:val="SClassInfoPara"/>
      </w:pPr>
      <w:r>
        <w:t>Indicator Species</w:t>
      </w:r>
    </w:p>
    <w:p w:rsidR="00D453BF" w:rsidP="00D453BF" w:rsidRDefault="00D453BF" w14:paraId="477F89E0" w14:textId="77777777"/>
    <w:p w:rsidR="00D453BF" w:rsidP="00D453BF" w:rsidRDefault="00D453BF" w14:paraId="049D250B" w14:textId="77777777">
      <w:pPr>
        <w:pStyle w:val="SClassInfoPara"/>
      </w:pPr>
      <w:r>
        <w:t>Description</w:t>
      </w:r>
    </w:p>
    <w:p w:rsidR="00D453BF" w:rsidP="00D453BF" w:rsidRDefault="4CBDA64D" w14:paraId="117CDD01" w14:textId="2A0774E8">
      <w:r>
        <w:t>Closed stands of 5-20in DBH early seral tree species. Forests in this type rarely if ever exceed 80% canopy closure even in closed, dense conditions. This class has relatively high prob</w:t>
      </w:r>
      <w:r w:rsidR="00E93B98">
        <w:t>ability</w:t>
      </w:r>
      <w:r>
        <w:t xml:space="preserve"> of mixed fire, due to the dense understory.</w:t>
      </w:r>
    </w:p>
    <w:p w:rsidR="00D453BF" w:rsidP="00D453BF" w:rsidRDefault="00D453BF" w14:paraId="06FBF919" w14:textId="77777777"/>
    <w:p>
      <w:r>
        <w:rPr>
          <w:i/>
          <w:u w:val="single"/>
        </w:rPr>
        <w:t>Maximum Tree Size Class</w:t>
      </w:r>
      <w:br/>
      <w:r>
        <w:t>Medium 9-21" DBH</w:t>
      </w:r>
    </w:p>
    <w:p w:rsidR="00D453BF" w:rsidP="00D453BF" w:rsidRDefault="00D453BF" w14:paraId="0A73A71A" w14:textId="77777777">
      <w:pPr>
        <w:pStyle w:val="InfoPara"/>
        <w:pBdr>
          <w:top w:val="single" w:color="auto" w:sz="4" w:space="1"/>
        </w:pBdr>
      </w:pPr>
      <w:r>
        <w:t>Class C</w:t>
      </w:r>
      <w:r>
        <w:tab/>
        <w:t>28</w:t>
      </w:r>
      <w:r w:rsidR="002A3B10">
        <w:tab/>
      </w:r>
      <w:r w:rsidR="002A3B10">
        <w:tab/>
      </w:r>
      <w:r w:rsidR="002A3B10">
        <w:tab/>
      </w:r>
      <w:r w:rsidR="002A3B10">
        <w:tab/>
      </w:r>
      <w:r w:rsidR="004F7795">
        <w:t>Mid Development 1 - Open</w:t>
      </w:r>
    </w:p>
    <w:p w:rsidR="00D453BF" w:rsidP="00D453BF" w:rsidRDefault="00D453BF" w14:paraId="46087066" w14:textId="77777777"/>
    <w:p w:rsidR="00D453BF" w:rsidP="00D453BF" w:rsidRDefault="00D453BF" w14:paraId="3CD0BC3E" w14:textId="77777777">
      <w:pPr>
        <w:pStyle w:val="SClassInfoPara"/>
      </w:pPr>
      <w:r>
        <w:t>Indicator Species</w:t>
      </w:r>
    </w:p>
    <w:p w:rsidR="00D453BF" w:rsidP="00D453BF" w:rsidRDefault="00D453BF" w14:paraId="1431D110" w14:textId="77777777"/>
    <w:p w:rsidR="00D453BF" w:rsidP="00D453BF" w:rsidRDefault="00D453BF" w14:paraId="1A58D65E" w14:textId="77777777">
      <w:pPr>
        <w:pStyle w:val="SClassInfoPara"/>
      </w:pPr>
      <w:r>
        <w:t>Description</w:t>
      </w:r>
    </w:p>
    <w:p w:rsidR="00D453BF" w:rsidP="00D453BF" w:rsidRDefault="00D453BF" w14:paraId="1F22A326" w14:textId="60A0DB8D">
      <w:r>
        <w:t>Open stands of 5-20in DBH early seral tree species. This class has low prob</w:t>
      </w:r>
      <w:r w:rsidR="00B94731">
        <w:t xml:space="preserve">ability of mixed fire </w:t>
      </w:r>
      <w:r>
        <w:t>and surface fires</w:t>
      </w:r>
      <w:r w:rsidR="00B94731">
        <w:t xml:space="preserve"> </w:t>
      </w:r>
      <w:r>
        <w:t>due to discontinuous fuels in these open stands; these fires ma</w:t>
      </w:r>
      <w:r w:rsidR="00B94731">
        <w:t>intain the stand in Class C. Without fire</w:t>
      </w:r>
      <w:r w:rsidR="00E93B98">
        <w:t>,</w:t>
      </w:r>
      <w:r w:rsidR="00B94731">
        <w:t xml:space="preserve"> </w:t>
      </w:r>
      <w:r>
        <w:t xml:space="preserve">the stand </w:t>
      </w:r>
      <w:r w:rsidR="00B94731">
        <w:t xml:space="preserve">eventually </w:t>
      </w:r>
      <w:r>
        <w:t>transition</w:t>
      </w:r>
      <w:r w:rsidR="00B94731">
        <w:t xml:space="preserve">s to Class B. Replacement fire </w:t>
      </w:r>
      <w:r>
        <w:t>resets to Class A.</w:t>
      </w:r>
    </w:p>
    <w:p w:rsidR="00D453BF" w:rsidP="00D453BF" w:rsidRDefault="00D453BF" w14:paraId="76792BDA" w14:textId="77777777"/>
    <w:p>
      <w:r>
        <w:rPr>
          <w:i/>
          <w:u w:val="single"/>
        </w:rPr>
        <w:t>Maximum Tree Size Class</w:t>
      </w:r>
      <w:br/>
      <w:r>
        <w:t>Medium 9-21" DBH</w:t>
      </w:r>
    </w:p>
    <w:p w:rsidR="00D453BF" w:rsidP="00D453BF" w:rsidRDefault="00D453BF" w14:paraId="0841AC6F" w14:textId="77777777">
      <w:pPr>
        <w:pStyle w:val="InfoPara"/>
        <w:pBdr>
          <w:top w:val="single" w:color="auto" w:sz="4" w:space="1"/>
        </w:pBdr>
      </w:pPr>
      <w:r>
        <w:t>Class D</w:t>
      </w:r>
      <w:r>
        <w:tab/>
        <w:t>23</w:t>
      </w:r>
      <w:r w:rsidR="002A3B10">
        <w:tab/>
      </w:r>
      <w:r w:rsidR="002A3B10">
        <w:tab/>
      </w:r>
      <w:r w:rsidR="002A3B10">
        <w:tab/>
      </w:r>
      <w:r w:rsidR="002A3B10">
        <w:tab/>
      </w:r>
      <w:r w:rsidR="004F7795">
        <w:t>Late Development 1 - Open</w:t>
      </w:r>
    </w:p>
    <w:p w:rsidR="00D453BF" w:rsidP="00D453BF" w:rsidRDefault="00D453BF" w14:paraId="1DCEDDCE" w14:textId="77777777"/>
    <w:p w:rsidR="00D453BF" w:rsidP="00D453BF" w:rsidRDefault="00D453BF" w14:paraId="5EF794CA" w14:textId="77777777">
      <w:pPr>
        <w:pStyle w:val="SClassInfoPara"/>
      </w:pPr>
      <w:r>
        <w:t>Indicator Species</w:t>
      </w:r>
    </w:p>
    <w:p w:rsidR="00D453BF" w:rsidP="00D453BF" w:rsidRDefault="00D453BF" w14:paraId="57D33D3A" w14:textId="77777777"/>
    <w:p w:rsidR="00D453BF" w:rsidP="00D453BF" w:rsidRDefault="00D453BF" w14:paraId="1A19903B" w14:textId="77777777">
      <w:pPr>
        <w:pStyle w:val="SClassInfoPara"/>
      </w:pPr>
      <w:r>
        <w:t>Description</w:t>
      </w:r>
    </w:p>
    <w:p w:rsidR="00D453BF" w:rsidP="00D453BF" w:rsidRDefault="4CBDA64D" w14:paraId="289EEB2E" w14:textId="0A3AC035">
      <w:r>
        <w:t>Open stands of 20+inches DBH early seral tree species. This class has low probability of mixed fire and surface fires due to discontinuous fuels in these open stand</w:t>
      </w:r>
      <w:r w:rsidR="00E93B98">
        <w:t>s</w:t>
      </w:r>
      <w:r>
        <w:t>.</w:t>
      </w:r>
    </w:p>
    <w:p w:rsidR="00D453BF" w:rsidP="00D453BF" w:rsidRDefault="00D453BF" w14:paraId="3DBABB85" w14:textId="77777777"/>
    <w:p>
      <w:r>
        <w:rPr>
          <w:i/>
          <w:u w:val="single"/>
        </w:rPr>
        <w:t>Maximum Tree Size Class</w:t>
      </w:r>
      <w:br/>
      <w:r>
        <w:t>Very Large &gt;33" DBH</w:t>
      </w:r>
    </w:p>
    <w:p w:rsidR="00D453BF" w:rsidP="00D453BF" w:rsidRDefault="00D453BF" w14:paraId="45DEF854" w14:textId="77777777">
      <w:pPr>
        <w:pStyle w:val="InfoPara"/>
        <w:pBdr>
          <w:top w:val="single" w:color="auto" w:sz="4" w:space="1"/>
        </w:pBdr>
      </w:pPr>
      <w:r>
        <w:t>Class E</w:t>
      </w:r>
      <w:r>
        <w:tab/>
        <w:t>11</w:t>
      </w:r>
      <w:r w:rsidR="002A3B10">
        <w:tab/>
      </w:r>
      <w:r w:rsidR="002A3B10">
        <w:tab/>
      </w:r>
      <w:r w:rsidR="002A3B10">
        <w:tab/>
      </w:r>
      <w:r w:rsidR="002A3B10">
        <w:tab/>
      </w:r>
      <w:r w:rsidR="004F7795">
        <w:t>Late Development 1 - Closed</w:t>
      </w:r>
    </w:p>
    <w:p w:rsidR="00D453BF" w:rsidP="00D453BF" w:rsidRDefault="00D453BF" w14:paraId="5F9C6EFE" w14:textId="77777777"/>
    <w:p w:rsidR="00D453BF" w:rsidP="00D453BF" w:rsidRDefault="00D453BF" w14:paraId="5AA16BC4" w14:textId="77777777">
      <w:pPr>
        <w:pStyle w:val="SClassInfoPara"/>
      </w:pPr>
      <w:r>
        <w:t>Indicator Species</w:t>
      </w:r>
    </w:p>
    <w:p w:rsidR="00D453BF" w:rsidP="00D453BF" w:rsidRDefault="00D453BF" w14:paraId="30573D8A" w14:textId="77777777"/>
    <w:p w:rsidR="00D453BF" w:rsidP="00D453BF" w:rsidRDefault="00D453BF" w14:paraId="79BD4A9A" w14:textId="77777777">
      <w:pPr>
        <w:pStyle w:val="SClassInfoPara"/>
      </w:pPr>
      <w:r>
        <w:t>Description</w:t>
      </w:r>
    </w:p>
    <w:p w:rsidR="00D453BF" w:rsidP="00D453BF" w:rsidRDefault="4CBDA64D" w14:paraId="5AF4A85E" w14:textId="14BB25B4">
      <w:r>
        <w:lastRenderedPageBreak/>
        <w:t xml:space="preserve">Closed stands of 20+inches DBH early seral tree species. Forests in this </w:t>
      </w:r>
      <w:r w:rsidR="00E93B98">
        <w:t xml:space="preserve">Biophysical Setting </w:t>
      </w:r>
      <w:r>
        <w:t>rarely</w:t>
      </w:r>
      <w:r w:rsidR="00E93B98">
        <w:t xml:space="preserve">, </w:t>
      </w:r>
      <w:r>
        <w:t>if ever</w:t>
      </w:r>
      <w:r w:rsidR="00E93B98">
        <w:t>,</w:t>
      </w:r>
      <w:r>
        <w:t xml:space="preserve"> exceed 80% canopy closure even in closed, dense conditions. This class has relatively high probability of mixed fire, due to the dense understory.</w:t>
      </w:r>
    </w:p>
    <w:p w:rsidR="00D453BF" w:rsidP="00D453BF" w:rsidRDefault="00D453BF" w14:paraId="77BFD847" w14:textId="77777777"/>
    <w:p>
      <w:r>
        <w:rPr>
          <w:i/>
          <w:u w:val="single"/>
        </w:rPr>
        <w:t>Maximum Tree Size Class</w:t>
      </w:r>
      <w:br/>
      <w:r>
        <w:t>Very Large &gt;33"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D453BF" w:rsidP="00D453BF" w:rsidRDefault="00D453BF" w14:paraId="5DDA8931" w14:textId="2425A91B">
      <w:r>
        <w:t>Hopkins, W.E. 1979a. Plant associations of the Fremont National Forest. R6 Ecol 79-004.  Portland, OR: USDA Forest Service, Pacific Northwest Region. 106 pp. + illus.</w:t>
      </w:r>
    </w:p>
    <w:p w:rsidR="00D453BF" w:rsidP="00D453BF" w:rsidRDefault="00D453BF" w14:paraId="05CEACCA" w14:textId="77777777"/>
    <w:p w:rsidR="00D453BF" w:rsidP="00D453BF" w:rsidRDefault="00D453BF" w14:paraId="07245790" w14:textId="53D5494C">
      <w:r>
        <w:t>Hopkins, W.E. 1979b. Plant associations of the south Chiloquin and Klamath Ranger Districts, Winema National Forest. R6 Ecol 79-005. Portland, OR: USDA Forest Service, Pacific Northwest Region.  96 pp. + illus.</w:t>
      </w:r>
      <w:bookmarkStart w:name="_GoBack" w:id="0"/>
      <w:bookmarkEnd w:id="0"/>
    </w:p>
    <w:p w:rsidR="00D453BF" w:rsidP="00D453BF" w:rsidRDefault="00D453BF" w14:paraId="24247193" w14:textId="77777777"/>
    <w:p w:rsidR="00D453BF" w:rsidP="00D453BF" w:rsidRDefault="00D453BF" w14:paraId="256387B4" w14:textId="77777777">
      <w:r>
        <w:t>NatureServe. 2007. International Ecological Classification Standard: Terrestrial Ecological Classifications. NatureServe Central Databases. Arlington, VA. Data current as of 10 February 2007.</w:t>
      </w:r>
    </w:p>
    <w:p w:rsidRPr="00A43E41" w:rsidR="004D5F12" w:rsidP="00D453BF" w:rsidRDefault="004D5F12" w14:paraId="62825575"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0657A2" w14:textId="77777777" w:rsidR="00461116" w:rsidRDefault="00461116">
      <w:r>
        <w:separator/>
      </w:r>
    </w:p>
  </w:endnote>
  <w:endnote w:type="continuationSeparator" w:id="0">
    <w:p w14:paraId="7E79D3E7" w14:textId="77777777" w:rsidR="00461116" w:rsidRDefault="00461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40C4D" w14:textId="77777777" w:rsidR="00D453BF" w:rsidRDefault="00D453BF" w:rsidP="00D453B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5E5E69" w14:textId="77777777" w:rsidR="00461116" w:rsidRDefault="00461116">
      <w:r>
        <w:separator/>
      </w:r>
    </w:p>
  </w:footnote>
  <w:footnote w:type="continuationSeparator" w:id="0">
    <w:p w14:paraId="63C3F72C" w14:textId="77777777" w:rsidR="00461116" w:rsidRDefault="004611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16ECC9" w14:textId="77777777" w:rsidR="00A43E41" w:rsidRDefault="00A43E41" w:rsidP="00D453B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F87BB7"/>
    <w:pPr>
      <w:ind w:left="720"/>
    </w:pPr>
    <w:rPr>
      <w:rFonts w:ascii="Calibri" w:eastAsiaTheme="minorHAnsi" w:hAnsi="Calibri"/>
      <w:sz w:val="22"/>
      <w:szCs w:val="22"/>
    </w:rPr>
  </w:style>
  <w:style w:type="character" w:styleId="Hyperlink">
    <w:name w:val="Hyperlink"/>
    <w:basedOn w:val="DefaultParagraphFont"/>
    <w:rsid w:val="00F87BB7"/>
    <w:rPr>
      <w:color w:val="0000FF" w:themeColor="hyperlink"/>
      <w:u w:val="single"/>
    </w:rPr>
  </w:style>
  <w:style w:type="paragraph" w:styleId="BalloonText">
    <w:name w:val="Balloon Text"/>
    <w:basedOn w:val="Normal"/>
    <w:link w:val="BalloonTextChar"/>
    <w:uiPriority w:val="99"/>
    <w:semiHidden/>
    <w:unhideWhenUsed/>
    <w:rsid w:val="00F87BB7"/>
    <w:rPr>
      <w:rFonts w:ascii="Tahoma" w:hAnsi="Tahoma" w:cs="Tahoma"/>
      <w:sz w:val="16"/>
      <w:szCs w:val="16"/>
    </w:rPr>
  </w:style>
  <w:style w:type="character" w:customStyle="1" w:styleId="BalloonTextChar">
    <w:name w:val="Balloon Text Char"/>
    <w:basedOn w:val="DefaultParagraphFont"/>
    <w:link w:val="BalloonText"/>
    <w:uiPriority w:val="99"/>
    <w:semiHidden/>
    <w:rsid w:val="00F87BB7"/>
    <w:rPr>
      <w:rFonts w:ascii="Tahoma" w:hAnsi="Tahoma" w:cs="Tahoma"/>
      <w:sz w:val="16"/>
      <w:szCs w:val="16"/>
    </w:rPr>
  </w:style>
  <w:style w:type="character" w:styleId="CommentReference">
    <w:name w:val="annotation reference"/>
    <w:basedOn w:val="DefaultParagraphFont"/>
    <w:uiPriority w:val="99"/>
    <w:semiHidden/>
    <w:unhideWhenUsed/>
    <w:rsid w:val="00E93B98"/>
    <w:rPr>
      <w:sz w:val="16"/>
      <w:szCs w:val="16"/>
    </w:rPr>
  </w:style>
  <w:style w:type="paragraph" w:styleId="CommentText">
    <w:name w:val="annotation text"/>
    <w:basedOn w:val="Normal"/>
    <w:link w:val="CommentTextChar"/>
    <w:uiPriority w:val="99"/>
    <w:semiHidden/>
    <w:unhideWhenUsed/>
    <w:rsid w:val="00E93B98"/>
    <w:rPr>
      <w:sz w:val="20"/>
      <w:szCs w:val="20"/>
    </w:rPr>
  </w:style>
  <w:style w:type="character" w:customStyle="1" w:styleId="CommentTextChar">
    <w:name w:val="Comment Text Char"/>
    <w:basedOn w:val="DefaultParagraphFont"/>
    <w:link w:val="CommentText"/>
    <w:uiPriority w:val="99"/>
    <w:semiHidden/>
    <w:rsid w:val="00E93B98"/>
  </w:style>
  <w:style w:type="paragraph" w:styleId="CommentSubject">
    <w:name w:val="annotation subject"/>
    <w:basedOn w:val="CommentText"/>
    <w:next w:val="CommentText"/>
    <w:link w:val="CommentSubjectChar"/>
    <w:uiPriority w:val="99"/>
    <w:semiHidden/>
    <w:unhideWhenUsed/>
    <w:rsid w:val="00E93B98"/>
    <w:rPr>
      <w:b/>
      <w:bCs/>
    </w:rPr>
  </w:style>
  <w:style w:type="character" w:customStyle="1" w:styleId="CommentSubjectChar">
    <w:name w:val="Comment Subject Char"/>
    <w:basedOn w:val="CommentTextChar"/>
    <w:link w:val="CommentSubject"/>
    <w:uiPriority w:val="99"/>
    <w:semiHidden/>
    <w:rsid w:val="00E93B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69474">
      <w:bodyDiv w:val="1"/>
      <w:marLeft w:val="0"/>
      <w:marRight w:val="0"/>
      <w:marTop w:val="0"/>
      <w:marBottom w:val="0"/>
      <w:divBdr>
        <w:top w:val="none" w:sz="0" w:space="0" w:color="auto"/>
        <w:left w:val="none" w:sz="0" w:space="0" w:color="auto"/>
        <w:bottom w:val="none" w:sz="0" w:space="0" w:color="auto"/>
        <w:right w:val="none" w:sz="0" w:space="0" w:color="auto"/>
      </w:divBdr>
    </w:div>
    <w:div w:id="14505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5</Pages>
  <Words>1266</Words>
  <Characters>7219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2014-08-21T14:01:00Z</cp:lastPrinted>
  <dcterms:created xsi:type="dcterms:W3CDTF">2017-08-14T17:32:00Z</dcterms:created>
  <dcterms:modified xsi:type="dcterms:W3CDTF">2025-02-12T09:41:40Z</dcterms:modified>
</cp:coreProperties>
</file>