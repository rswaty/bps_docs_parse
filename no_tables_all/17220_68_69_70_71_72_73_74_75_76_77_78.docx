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74D" w:rsidP="00FB074D" w:rsidRDefault="00FB074D" w14:paraId="74B5F286" w14:textId="0F218012">
      <w:pPr>
        <w:pStyle w:val="BpSTitle"/>
      </w:pPr>
      <w:r>
        <w:t>17220</w:t>
      </w:r>
    </w:p>
    <w:p w:rsidR="00FB074D" w:rsidP="00FB074D" w:rsidRDefault="004606CF" w14:paraId="0325ED47" w14:textId="14F12553">
      <w:pPr>
        <w:pStyle w:val="BpSTitle"/>
      </w:pPr>
      <w:r w:rsidRPr="001424A9">
        <w:t>Western North American Boreal Freshwater Emergent Marsh</w:t>
      </w:r>
      <w:r w:rsidDel="004606CF">
        <w:t xml:space="preserve"> </w:t>
      </w:r>
    </w:p>
    <w:p w:rsidR="00FB074D" w:rsidP="00FB074D" w:rsidRDefault="00FB074D" w14:paraId="610C742A" w14:textId="77777777">
      <w:r>
        <w:t>BpS Model/Description Version: Nov. 2024</w:t>
      </w:r>
      <w:r w:rsidRPr="00E9363B">
        <w:t>10/23/08</w:t>
      </w:r>
      <w:r>
        <w:tab/>
      </w:r>
      <w:r>
        <w:tab/>
      </w:r>
      <w:r>
        <w:tab/>
      </w:r>
      <w:r>
        <w:tab/>
      </w:r>
      <w:r>
        <w:tab/>
      </w:r>
      <w:r>
        <w:tab/>
      </w:r>
      <w:r>
        <w:tab/>
      </w:r>
      <w:r>
        <w:tab/>
      </w:r>
      <w:r w:rsidRPr="00E9363B">
        <w:t>9/11/15</w:t>
      </w:r>
    </w:p>
    <w:p w:rsidR="00FB074D" w:rsidP="00FB074D" w:rsidRDefault="00FB074D" w14:paraId="35D15204" w14:textId="77777777"/>
    <w:p w:rsidR="00FB074D" w:rsidP="00FB074D" w:rsidRDefault="00FB074D" w14:paraId="5D2E719D" w14:textId="77777777"/>
    <w:p w:rsidRPr="00E9363B" w:rsidR="009B6F72" w:rsidP="00FB074D" w:rsidRDefault="009B6F72" w14:paraId="25574333" w14:textId="280223CC">
      <w:pPr>
        <w:pStyle w:val="InfoPara"/>
        <w:rPr>
          <w:b w:val="0"/>
          <w:bCs/>
        </w:rPr>
      </w:pPr>
      <w:r>
        <w:t xml:space="preserve">Reviewer: </w:t>
      </w:r>
      <w:r>
        <w:rPr>
          <w:b w:val="0"/>
          <w:bCs/>
        </w:rPr>
        <w:t>Robin Innes</w:t>
      </w:r>
    </w:p>
    <w:p w:rsidR="00FB074D" w:rsidP="00FB074D" w:rsidRDefault="00FB074D" w14:paraId="59C969C0" w14:textId="18022522">
      <w:pPr>
        <w:pStyle w:val="InfoPara"/>
      </w:pPr>
      <w:r>
        <w:t>Vegetation Type</w:t>
      </w:r>
    </w:p>
    <w:p w:rsidR="00FB074D" w:rsidP="00FB074D" w:rsidRDefault="00A77C3B" w14:paraId="1EEAE329" w14:textId="46BA9B97">
      <w:r>
        <w:t xml:space="preserve">Herbaceous </w:t>
      </w:r>
      <w:r w:rsidR="00FB074D">
        <w:t>Wetland</w:t>
      </w:r>
    </w:p>
    <w:p w:rsidR="00FB074D" w:rsidP="00FB074D" w:rsidRDefault="00FB074D" w14:paraId="341971C3" w14:textId="77777777">
      <w:pPr>
        <w:pStyle w:val="InfoPara"/>
      </w:pPr>
      <w:r w:rsidR="57506D26">
        <w:rPr/>
        <w:t>Map Zones</w:t>
      </w:r>
    </w:p>
    <w:p w:rsidR="57506D26" w:rsidP="57506D26" w:rsidRDefault="57506D26" w14:paraId="3D17420E" w14:textId="047785CB">
      <w:pPr>
        <w:pStyle w:val="Normal"/>
      </w:pPr>
      <w:r w:rsidR="57506D26">
        <w:rPr/>
        <w:t>68, 69, 70, 71, 72, 73, 74, 75, 76, 77, 78</w:t>
      </w:r>
    </w:p>
    <w:p w:rsidR="00C32759" w:rsidP="00C32759" w:rsidRDefault="00C32759" w14:paraId="099044EC" w14:textId="77777777">
      <w:pPr>
        <w:pStyle w:val="InfoPara"/>
      </w:pPr>
      <w:r>
        <w:t>Model Splits or Lumps</w:t>
      </w:r>
    </w:p>
    <w:p w:rsidRPr="00E46EA3" w:rsidR="00C32759" w:rsidP="00C32759" w:rsidRDefault="00C32759" w14:paraId="7EB0C67B" w14:textId="23997B02">
      <w:r w:rsidRPr="00E46EA3">
        <w:t>North American Boreal and Arctic Freshwater Aquatic Bed</w:t>
      </w:r>
      <w:r>
        <w:t xml:space="preserve"> (BpS 1627) is lumped with this </w:t>
      </w:r>
      <w:r w:rsidR="00AA046A">
        <w:t>Biophysical Setting (</w:t>
      </w:r>
      <w:proofErr w:type="spellStart"/>
      <w:r>
        <w:t>BpS</w:t>
      </w:r>
      <w:proofErr w:type="spellEnd"/>
      <w:r w:rsidR="00AA046A">
        <w:t>)</w:t>
      </w:r>
      <w:r>
        <w:t>.</w:t>
      </w:r>
    </w:p>
    <w:p w:rsidR="00FB074D" w:rsidP="00FB074D" w:rsidRDefault="00FB074D" w14:paraId="3DAF7AA0" w14:textId="77777777">
      <w:pPr>
        <w:pStyle w:val="InfoPara"/>
      </w:pPr>
      <w:r>
        <w:t>Geographic Range</w:t>
      </w:r>
    </w:p>
    <w:p w:rsidR="00FB074D" w:rsidP="00FB074D" w:rsidRDefault="00FB074D" w14:paraId="10002A03" w14:textId="704CEC0E">
      <w:r>
        <w:t xml:space="preserve">This </w:t>
      </w:r>
      <w:proofErr w:type="spellStart"/>
      <w:r w:rsidR="00F67945">
        <w:t>BpS</w:t>
      </w:r>
      <w:proofErr w:type="spellEnd"/>
      <w:r>
        <w:t xml:space="preserve"> occurs </w:t>
      </w:r>
      <w:r w:rsidR="00DB0A49">
        <w:t xml:space="preserve">throughout </w:t>
      </w:r>
      <w:r w:rsidR="008C0F23">
        <w:t>the boreal region of North America</w:t>
      </w:r>
      <w:r w:rsidR="00BB0EFE">
        <w:t xml:space="preserve">. In Alaska it occurs across the interior boreal region and </w:t>
      </w:r>
      <w:r>
        <w:t>on the Alaska Peninsula, Aleutian Islands</w:t>
      </w:r>
      <w:r w:rsidR="00F67945">
        <w:t>,</w:t>
      </w:r>
      <w:r>
        <w:t xml:space="preserve"> and Kodiak Island.</w:t>
      </w:r>
    </w:p>
    <w:p w:rsidR="00FB074D" w:rsidP="00FB074D" w:rsidRDefault="00FB074D" w14:paraId="71587F6B" w14:textId="77777777">
      <w:pPr>
        <w:pStyle w:val="InfoPara"/>
      </w:pPr>
      <w:r>
        <w:t>Biophysical Site Description</w:t>
      </w:r>
    </w:p>
    <w:p w:rsidRPr="00E9363B" w:rsidR="00FB074D" w:rsidP="00FB074D" w:rsidRDefault="00F67945" w14:paraId="6B1D0CE7" w14:textId="3EDC6FE1">
      <w:r>
        <w:t xml:space="preserve">This </w:t>
      </w:r>
      <w:proofErr w:type="spellStart"/>
      <w:r>
        <w:t>BpS</w:t>
      </w:r>
      <w:proofErr w:type="spellEnd"/>
      <w:r w:rsidRPr="001424A9" w:rsidR="004C194F">
        <w:t xml:space="preserve"> occur</w:t>
      </w:r>
      <w:r>
        <w:t>s</w:t>
      </w:r>
      <w:r w:rsidRPr="001424A9" w:rsidR="004C194F">
        <w:t xml:space="preserve"> on the margins of ponds, lakes, and riparian systems</w:t>
      </w:r>
      <w:r>
        <w:t>,</w:t>
      </w:r>
      <w:r w:rsidRPr="001424A9" w:rsidR="004C194F">
        <w:t xml:space="preserve"> and on inland deltas where rivers drain into large lakes. Inland marshes are mostly small patch, confined to limited areas in suitable floodplain or basin topography. They are typically semi</w:t>
      </w:r>
      <w:r w:rsidR="004C194F">
        <w:t>-</w:t>
      </w:r>
      <w:r w:rsidRPr="001424A9" w:rsidR="004C194F">
        <w:t>permanently flooded, but some marshes have seasonal flooding. Water is at or above the surface for most of the growing season (</w:t>
      </w:r>
      <w:r w:rsidRPr="00E9363B" w:rsidR="004C194F">
        <w:t>typically 10 cm above the surface). Soils are muck or mineral, and water is nutrient-rich.</w:t>
      </w:r>
      <w:bookmarkStart w:name="_Hlk83048916" w:id="0"/>
      <w:r w:rsidRPr="00E9363B" w:rsidR="00E9363B">
        <w:t xml:space="preserve"> </w:t>
      </w:r>
      <w:r w:rsidRPr="00E9363B" w:rsidR="00F4466A">
        <w:t xml:space="preserve">Adjacent deeper water support aquatic beds. </w:t>
      </w:r>
      <w:bookmarkEnd w:id="0"/>
    </w:p>
    <w:p w:rsidRPr="00E9363B" w:rsidR="00FB074D" w:rsidP="00FB074D" w:rsidRDefault="00FB074D" w14:paraId="5484DC73" w14:textId="77777777">
      <w:pPr>
        <w:pStyle w:val="InfoPara"/>
      </w:pPr>
      <w:r w:rsidRPr="00E9363B">
        <w:t>Vegetation Description</w:t>
      </w:r>
    </w:p>
    <w:p w:rsidRPr="00E9363B" w:rsidR="00C33D0B" w:rsidP="00E9363B" w:rsidRDefault="00C33D0B" w14:paraId="6E690868" w14:textId="7D56CA4B">
      <w:pPr>
        <w:pStyle w:val="ListBullet"/>
        <w:numPr>
          <w:ilvl w:val="0"/>
          <w:numId w:val="0"/>
        </w:numPr>
        <w:tabs>
          <w:tab w:val="clear" w:pos="216"/>
          <w:tab w:val="left" w:pos="0"/>
        </w:tabs>
        <w:rPr>
          <w:rFonts w:ascii="Times New Roman" w:hAnsi="Times New Roman"/>
          <w:sz w:val="24"/>
          <w:szCs w:val="24"/>
        </w:rPr>
      </w:pPr>
      <w:r w:rsidRPr="00E9363B">
        <w:rPr>
          <w:rFonts w:ascii="Times New Roman" w:hAnsi="Times New Roman"/>
          <w:sz w:val="24"/>
          <w:szCs w:val="24"/>
        </w:rPr>
        <w:t>The</w:t>
      </w:r>
      <w:r w:rsidRPr="00E9363B" w:rsidR="00100144">
        <w:rPr>
          <w:rFonts w:ascii="Times New Roman" w:hAnsi="Times New Roman"/>
          <w:sz w:val="24"/>
          <w:szCs w:val="24"/>
        </w:rPr>
        <w:t>se marshes</w:t>
      </w:r>
      <w:r w:rsidRPr="00E9363B">
        <w:rPr>
          <w:rFonts w:ascii="Times New Roman" w:hAnsi="Times New Roman"/>
          <w:sz w:val="24"/>
          <w:szCs w:val="24"/>
        </w:rPr>
        <w:t xml:space="preserve"> are characterized by having &gt;10% cover of emergent herbaceous vegetation. These systems are highly productive and have high rates of decomposition. Freshwater marsh vegetation is dominated by emergent vegetation such as </w:t>
      </w:r>
      <w:proofErr w:type="spellStart"/>
      <w:r w:rsidRPr="00E9363B">
        <w:rPr>
          <w:rFonts w:ascii="Times New Roman" w:hAnsi="Times New Roman"/>
          <w:i/>
          <w:sz w:val="24"/>
          <w:szCs w:val="24"/>
        </w:rPr>
        <w:t>Carex</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aquatilis</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Carex</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utriculata</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Comarum</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palustre</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Schoenoplectus</w:t>
      </w:r>
      <w:proofErr w:type="spellEnd"/>
      <w:r w:rsidRPr="00E9363B">
        <w:rPr>
          <w:rFonts w:ascii="Times New Roman" w:hAnsi="Times New Roman"/>
          <w:i/>
          <w:sz w:val="24"/>
          <w:szCs w:val="24"/>
        </w:rPr>
        <w:t xml:space="preserve"> </w:t>
      </w:r>
      <w:proofErr w:type="spellStart"/>
      <w:r w:rsidRPr="00E9363B">
        <w:rPr>
          <w:rFonts w:ascii="Times New Roman" w:hAnsi="Times New Roman"/>
          <w:i/>
          <w:sz w:val="24"/>
          <w:szCs w:val="24"/>
        </w:rPr>
        <w:t>tabernaemontani</w:t>
      </w:r>
      <w:proofErr w:type="spellEnd"/>
      <w:r w:rsidRPr="00E9363B">
        <w:rPr>
          <w:rFonts w:ascii="Times New Roman" w:hAnsi="Times New Roman"/>
          <w:i/>
          <w:sz w:val="24"/>
          <w:szCs w:val="24"/>
        </w:rPr>
        <w:t xml:space="preserve">, Typha latifolia, </w:t>
      </w:r>
      <w:proofErr w:type="spellStart"/>
      <w:r w:rsidRPr="00E9363B">
        <w:rPr>
          <w:rFonts w:ascii="Times New Roman" w:hAnsi="Times New Roman"/>
          <w:i/>
          <w:sz w:val="24"/>
          <w:szCs w:val="24"/>
        </w:rPr>
        <w:t>Menyanthes</w:t>
      </w:r>
      <w:proofErr w:type="spellEnd"/>
      <w:r w:rsidRPr="00E9363B">
        <w:rPr>
          <w:rFonts w:ascii="Times New Roman" w:hAnsi="Times New Roman"/>
          <w:i/>
          <w:sz w:val="24"/>
          <w:szCs w:val="24"/>
        </w:rPr>
        <w:t xml:space="preserve"> trifoliata</w:t>
      </w:r>
      <w:r w:rsidRPr="00E9363B">
        <w:rPr>
          <w:rFonts w:ascii="Times New Roman" w:hAnsi="Times New Roman"/>
          <w:sz w:val="24"/>
          <w:szCs w:val="24"/>
        </w:rPr>
        <w:t xml:space="preserve">, </w:t>
      </w:r>
      <w:r w:rsidRPr="00E9363B">
        <w:rPr>
          <w:rFonts w:ascii="Times New Roman" w:hAnsi="Times New Roman"/>
          <w:i/>
          <w:sz w:val="24"/>
          <w:szCs w:val="24"/>
        </w:rPr>
        <w:t xml:space="preserve">Equisetum fluviatile, Equisetum </w:t>
      </w:r>
      <w:proofErr w:type="spellStart"/>
      <w:r w:rsidRPr="00E9363B">
        <w:rPr>
          <w:rFonts w:ascii="Times New Roman" w:hAnsi="Times New Roman"/>
          <w:i/>
          <w:sz w:val="24"/>
          <w:szCs w:val="24"/>
        </w:rPr>
        <w:t>palustre</w:t>
      </w:r>
      <w:proofErr w:type="spellEnd"/>
      <w:r w:rsidRPr="00E9363B">
        <w:rPr>
          <w:rFonts w:ascii="Times New Roman" w:hAnsi="Times New Roman"/>
          <w:i/>
          <w:sz w:val="24"/>
          <w:szCs w:val="24"/>
        </w:rPr>
        <w:t xml:space="preserve">, </w:t>
      </w:r>
      <w:r w:rsidRPr="00E9363B">
        <w:rPr>
          <w:rFonts w:ascii="Times New Roman" w:hAnsi="Times New Roman"/>
          <w:sz w:val="24"/>
          <w:szCs w:val="24"/>
        </w:rPr>
        <w:t xml:space="preserve">and </w:t>
      </w:r>
      <w:proofErr w:type="spellStart"/>
      <w:r w:rsidRPr="00E9363B">
        <w:rPr>
          <w:rFonts w:ascii="Times New Roman" w:hAnsi="Times New Roman"/>
          <w:i/>
          <w:sz w:val="24"/>
          <w:szCs w:val="24"/>
        </w:rPr>
        <w:t>Hippuris</w:t>
      </w:r>
      <w:proofErr w:type="spellEnd"/>
      <w:r w:rsidRPr="00E9363B">
        <w:rPr>
          <w:rFonts w:ascii="Times New Roman" w:hAnsi="Times New Roman"/>
          <w:sz w:val="24"/>
          <w:szCs w:val="24"/>
        </w:rPr>
        <w:t xml:space="preserve"> spp. </w:t>
      </w:r>
      <w:proofErr w:type="spellStart"/>
      <w:r w:rsidRPr="00E9363B">
        <w:rPr>
          <w:rFonts w:ascii="Times New Roman" w:hAnsi="Times New Roman"/>
          <w:i/>
          <w:sz w:val="24"/>
          <w:szCs w:val="24"/>
        </w:rPr>
        <w:t>Arctophila</w:t>
      </w:r>
      <w:proofErr w:type="spellEnd"/>
      <w:r w:rsidRPr="00E9363B">
        <w:rPr>
          <w:rFonts w:ascii="Times New Roman" w:hAnsi="Times New Roman"/>
          <w:i/>
          <w:sz w:val="24"/>
          <w:szCs w:val="24"/>
        </w:rPr>
        <w:t xml:space="preserve"> fulva</w:t>
      </w:r>
      <w:r w:rsidRPr="00E9363B">
        <w:rPr>
          <w:rFonts w:ascii="Times New Roman" w:hAnsi="Times New Roman"/>
          <w:sz w:val="24"/>
          <w:szCs w:val="24"/>
        </w:rPr>
        <w:t xml:space="preserve"> becomes more common in the northern portions of boreal Alaska. Species of </w:t>
      </w:r>
      <w:proofErr w:type="spellStart"/>
      <w:r w:rsidRPr="00E9363B">
        <w:rPr>
          <w:rFonts w:ascii="Times New Roman" w:hAnsi="Times New Roman"/>
          <w:i/>
          <w:sz w:val="24"/>
          <w:szCs w:val="24"/>
        </w:rPr>
        <w:t>Eriophorum</w:t>
      </w:r>
      <w:proofErr w:type="spellEnd"/>
      <w:r w:rsidRPr="00E9363B">
        <w:rPr>
          <w:rFonts w:ascii="Times New Roman" w:hAnsi="Times New Roman"/>
          <w:sz w:val="24"/>
          <w:szCs w:val="24"/>
        </w:rPr>
        <w:t xml:space="preserve"> do not commonly occur in this system. Species diversity is often low.</w:t>
      </w:r>
      <w:r w:rsidRPr="00E9363B" w:rsidR="00F4466A">
        <w:rPr>
          <w:rFonts w:ascii="Times New Roman" w:hAnsi="Times New Roman"/>
          <w:sz w:val="24"/>
          <w:szCs w:val="24"/>
        </w:rPr>
        <w:t xml:space="preserve"> </w:t>
      </w:r>
      <w:bookmarkStart w:name="_Hlk83048973" w:id="1"/>
      <w:r w:rsidRPr="00E9363B" w:rsidR="00F4466A">
        <w:rPr>
          <w:rFonts w:ascii="Times New Roman" w:hAnsi="Times New Roman"/>
          <w:sz w:val="24"/>
          <w:szCs w:val="24"/>
        </w:rPr>
        <w:t>Adjacent aquatic beds would support submerged vegetation.</w:t>
      </w:r>
      <w:r w:rsidR="00F4466A">
        <w:rPr>
          <w:rFonts w:ascii="Times New Roman" w:hAnsi="Times New Roman"/>
          <w:sz w:val="24"/>
          <w:szCs w:val="24"/>
        </w:rPr>
        <w:t xml:space="preserve"> </w:t>
      </w:r>
      <w:bookmarkEnd w:id="1"/>
    </w:p>
    <w:p w:rsidR="00FB074D" w:rsidP="00FB074D" w:rsidRDefault="00FB074D" w14:paraId="021DE563" w14:textId="77777777">
      <w:pPr>
        <w:pStyle w:val="InfoPara"/>
      </w:pPr>
      <w:r>
        <w:t>BpS Dominant and Indicator Species</w:t>
      </w:r>
    </w:p>
    <w:p>
      <w:r>
        <w:rPr>
          <w:sz w:val="16"/>
        </w:rPr>
        <w:t>Species names are from the NRCS PLANTS database. Check species codes at http://plants.usda.gov.</w:t>
      </w:r>
    </w:p>
    <w:p w:rsidR="00FB074D" w:rsidP="00FB074D" w:rsidRDefault="00FB074D" w14:paraId="73B2175E" w14:textId="77777777">
      <w:pPr>
        <w:pStyle w:val="InfoPara"/>
      </w:pPr>
      <w:r>
        <w:t>Disturbance Description</w:t>
      </w:r>
    </w:p>
    <w:p w:rsidR="009F13BD" w:rsidP="00FB074D" w:rsidRDefault="00210D6F" w14:paraId="45DF4617" w14:textId="77777777">
      <w:r w:rsidRPr="001424A9">
        <w:t>Th</w:t>
      </w:r>
      <w:r w:rsidR="00BB0E0C">
        <w:t>is</w:t>
      </w:r>
      <w:r w:rsidRPr="001424A9">
        <w:t xml:space="preserve"> system </w:t>
      </w:r>
      <w:r w:rsidR="00BB0E0C">
        <w:t>is</w:t>
      </w:r>
      <w:r w:rsidRPr="001424A9">
        <w:t xml:space="preserve"> highly productive and ha</w:t>
      </w:r>
      <w:r w:rsidR="009F13BD">
        <w:t>s</w:t>
      </w:r>
      <w:r w:rsidRPr="001424A9">
        <w:t xml:space="preserve"> high rates of decomposition (National Wetlands Working Group 1997).</w:t>
      </w:r>
      <w:r w:rsidR="00BB0E0C">
        <w:t xml:space="preserve"> </w:t>
      </w:r>
      <w:r w:rsidRPr="001424A9" w:rsidR="00F573E2">
        <w:t>This system requires a source of freshwater. Seasonal flooding is characteristic of inland deltas. Marsh zonation is related to water depth and duration of flooding. A typical sequence progresses from open water to emergent deep marsh to shallow marsh to wet meadow or fen. Floating marsh mats may be seral to fens.</w:t>
      </w:r>
    </w:p>
    <w:p w:rsidR="00970CBF" w:rsidP="00FB074D" w:rsidRDefault="00F573E2" w14:paraId="5532EF27" w14:textId="15179C99">
      <w:r>
        <w:t xml:space="preserve"> </w:t>
      </w:r>
    </w:p>
    <w:p w:rsidR="00970CBF" w:rsidP="00970CBF" w:rsidRDefault="00970CBF" w14:paraId="32F2BFC5" w14:textId="47A8A8D2">
      <w:r>
        <w:t xml:space="preserve">In 2015, an extensive literature search was done by Fire Effects Information System staff to locate information for a synthesis on </w:t>
      </w:r>
      <w:r w:rsidR="009F13BD">
        <w:t>f</w:t>
      </w:r>
      <w:r>
        <w:t xml:space="preserve">ire regimes of Alaskan wet and mesic herbaceous systems (Innes 2015). At that time there was little published information on fire regimes of freshwater marshes in AK, but anecdotal information suggests that they can occasionally burn (Innes 2015). </w:t>
      </w:r>
    </w:p>
    <w:p w:rsidR="00970CBF" w:rsidP="00FB074D" w:rsidRDefault="00970CBF" w14:paraId="0B5AA55F" w14:textId="77777777"/>
    <w:p w:rsidR="00FB074D" w:rsidP="00FB074D" w:rsidRDefault="00FB074D" w14:paraId="745A978F" w14:textId="5BE3EB39">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B074D" w:rsidP="00FB074D" w:rsidRDefault="00FB074D" w14:paraId="79477587" w14:textId="77777777">
      <w:pPr>
        <w:pStyle w:val="InfoPara"/>
      </w:pPr>
      <w:r>
        <w:t>Scale Description</w:t>
      </w:r>
    </w:p>
    <w:p w:rsidR="00FB074D" w:rsidP="00FB074D" w:rsidRDefault="00FB074D" w14:paraId="4574B175" w14:textId="100D3866">
      <w:r>
        <w:t>Generally small patch</w:t>
      </w:r>
      <w:r w:rsidR="00F573E2">
        <w:t xml:space="preserve"> to large </w:t>
      </w:r>
      <w:r w:rsidR="009F13BD">
        <w:t>patch but</w:t>
      </w:r>
      <w:r w:rsidR="00F573E2">
        <w:t xml:space="preserve"> could also be linear</w:t>
      </w:r>
      <w:r w:rsidR="0083333B">
        <w:t>.</w:t>
      </w:r>
    </w:p>
    <w:p w:rsidR="00FB074D" w:rsidP="00FB074D" w:rsidRDefault="00FB074D" w14:paraId="33DF2CF4" w14:textId="77777777">
      <w:pPr>
        <w:pStyle w:val="InfoPara"/>
      </w:pPr>
      <w:r>
        <w:t>Adjacency or Identification Concerns</w:t>
      </w:r>
    </w:p>
    <w:p w:rsidR="00FB074D" w:rsidP="00FB074D" w:rsidRDefault="00FB074D" w14:paraId="13CC6D87" w14:textId="77777777">
      <w:r>
        <w:t>This system may be found adjacent to other wetlands on the edges of ponds and lakes.</w:t>
      </w:r>
    </w:p>
    <w:p w:rsidR="00FB074D" w:rsidP="00FB074D" w:rsidRDefault="00FB074D" w14:paraId="24928233" w14:textId="77777777">
      <w:pPr>
        <w:pStyle w:val="InfoPara"/>
      </w:pPr>
      <w:r>
        <w:t>Issues or Problems</w:t>
      </w:r>
    </w:p>
    <w:p w:rsidR="00FB074D" w:rsidP="00FB074D" w:rsidRDefault="00FB074D" w14:paraId="2399B42C" w14:textId="77777777"/>
    <w:p w:rsidR="00FB074D" w:rsidP="00FB074D" w:rsidRDefault="00FB074D" w14:paraId="5AA1C710" w14:textId="77777777">
      <w:pPr>
        <w:pStyle w:val="InfoPara"/>
      </w:pPr>
      <w:r>
        <w:t>Native Uncharacteristic Conditions</w:t>
      </w:r>
    </w:p>
    <w:p w:rsidR="00FB074D" w:rsidP="00FB074D" w:rsidRDefault="00B37EC7" w14:paraId="0B5E8ACE" w14:textId="282F006A">
      <w:r>
        <w:t xml:space="preserve">Aside from circumstances where natural hydrology has been substantially altered, </w:t>
      </w:r>
      <w:r w:rsidR="0083333B">
        <w:t>t</w:t>
      </w:r>
      <w:r w:rsidR="00FB074D">
        <w:t>his</w:t>
      </w:r>
      <w:r w:rsidR="0083333B">
        <w:t xml:space="preserve"> </w:t>
      </w:r>
      <w:proofErr w:type="spellStart"/>
      <w:r w:rsidR="0083333B">
        <w:t>BpS</w:t>
      </w:r>
      <w:proofErr w:type="spellEnd"/>
      <w:r w:rsidR="00FB074D">
        <w:t xml:space="preserve"> is not </w:t>
      </w:r>
      <w:r>
        <w:t xml:space="preserve">generally found to be </w:t>
      </w:r>
      <w:r w:rsidR="00FB074D">
        <w:t>departed from its “Reference Condition.”</w:t>
      </w:r>
    </w:p>
    <w:p w:rsidR="00FB074D" w:rsidP="00FB074D" w:rsidRDefault="00FB074D" w14:paraId="44FFBA15" w14:textId="77777777">
      <w:pPr>
        <w:pStyle w:val="InfoPara"/>
      </w:pPr>
      <w:r>
        <w:t>Comments</w:t>
      </w:r>
    </w:p>
    <w:p w:rsidR="009E7BD6" w:rsidP="00E9363B" w:rsidRDefault="009E7BD6" w14:paraId="67E4902B" w14:textId="3F29934D">
      <w:pPr>
        <w:pStyle w:val="ListBullet"/>
        <w:numPr>
          <w:ilvl w:val="0"/>
          <w:numId w:val="0"/>
        </w:numPr>
        <w:tabs>
          <w:tab w:val="clear" w:pos="216"/>
          <w:tab w:val="left" w:pos="0"/>
        </w:tabs>
        <w:rPr>
          <w:rFonts w:ascii="Times New Roman" w:hAnsi="Times New Roman"/>
          <w:sz w:val="24"/>
          <w:szCs w:val="24"/>
        </w:rPr>
      </w:pPr>
      <w:r w:rsidRPr="00331FF0">
        <w:rPr>
          <w:rFonts w:ascii="Times New Roman" w:hAnsi="Times New Roman"/>
          <w:sz w:val="24"/>
          <w:szCs w:val="24"/>
        </w:rPr>
        <w:t xml:space="preserve">In 2021 NatureServe merged </w:t>
      </w:r>
      <w:r w:rsidRPr="00D616E2">
        <w:rPr>
          <w:rFonts w:ascii="Times New Roman" w:hAnsi="Times New Roman"/>
          <w:sz w:val="24"/>
          <w:szCs w:val="24"/>
        </w:rPr>
        <w:t>Aleutian Freshwater Marsh</w:t>
      </w:r>
      <w:r>
        <w:rPr>
          <w:rFonts w:ascii="Times New Roman" w:hAnsi="Times New Roman"/>
          <w:sz w:val="24"/>
          <w:szCs w:val="24"/>
        </w:rPr>
        <w:t xml:space="preserve"> (BpS 1722)</w:t>
      </w:r>
      <w:r w:rsidRPr="00D616E2">
        <w:rPr>
          <w:rFonts w:ascii="Times New Roman" w:hAnsi="Times New Roman"/>
          <w:sz w:val="24"/>
          <w:szCs w:val="24"/>
        </w:rPr>
        <w:t xml:space="preserve"> and Western North American Boreal Freshwater Emergent Marsh</w:t>
      </w:r>
      <w:r>
        <w:rPr>
          <w:rFonts w:ascii="Times New Roman" w:hAnsi="Times New Roman"/>
          <w:sz w:val="24"/>
          <w:szCs w:val="24"/>
        </w:rPr>
        <w:t xml:space="preserve"> (BpS 1625) </w:t>
      </w:r>
      <w:r w:rsidRPr="00331FF0">
        <w:rPr>
          <w:rFonts w:ascii="Times New Roman" w:hAnsi="Times New Roman"/>
          <w:sz w:val="24"/>
          <w:szCs w:val="24"/>
        </w:rPr>
        <w:t xml:space="preserve">into one Ecological System: </w:t>
      </w:r>
      <w:r w:rsidRPr="009E7BD6">
        <w:rPr>
          <w:rFonts w:ascii="Times New Roman" w:hAnsi="Times New Roman"/>
          <w:sz w:val="24"/>
          <w:szCs w:val="24"/>
        </w:rPr>
        <w:t>Western North American Boreal Freshwater Emergent Marsh</w:t>
      </w:r>
      <w:r w:rsidRPr="00331FF0">
        <w:rPr>
          <w:rFonts w:ascii="Times New Roman" w:hAnsi="Times New Roman"/>
          <w:sz w:val="24"/>
          <w:szCs w:val="24"/>
        </w:rPr>
        <w:t>. Kori Blankenship</w:t>
      </w:r>
      <w:r>
        <w:rPr>
          <w:rFonts w:ascii="Times New Roman" w:hAnsi="Times New Roman"/>
          <w:sz w:val="24"/>
          <w:szCs w:val="24"/>
        </w:rPr>
        <w:t xml:space="preserve"> worked with NatureServe staff to</w:t>
      </w:r>
      <w:r w:rsidRPr="00331FF0">
        <w:rPr>
          <w:rFonts w:ascii="Times New Roman" w:hAnsi="Times New Roman"/>
          <w:sz w:val="24"/>
          <w:szCs w:val="24"/>
        </w:rPr>
        <w:t xml:space="preserve"> </w:t>
      </w:r>
      <w:r>
        <w:rPr>
          <w:rFonts w:ascii="Times New Roman" w:hAnsi="Times New Roman"/>
          <w:sz w:val="24"/>
          <w:szCs w:val="24"/>
        </w:rPr>
        <w:t>update the</w:t>
      </w:r>
      <w:r w:rsidRPr="00331FF0">
        <w:rPr>
          <w:rFonts w:ascii="Times New Roman" w:hAnsi="Times New Roman"/>
          <w:sz w:val="24"/>
          <w:szCs w:val="24"/>
        </w:rPr>
        <w:t xml:space="preserve"> BpS description</w:t>
      </w:r>
      <w:r>
        <w:rPr>
          <w:rFonts w:ascii="Times New Roman" w:hAnsi="Times New Roman"/>
          <w:sz w:val="24"/>
          <w:szCs w:val="24"/>
        </w:rPr>
        <w:t xml:space="preserve"> </w:t>
      </w:r>
      <w:r w:rsidRPr="00331FF0">
        <w:rPr>
          <w:rFonts w:ascii="Times New Roman" w:hAnsi="Times New Roman"/>
          <w:sz w:val="24"/>
          <w:szCs w:val="24"/>
        </w:rPr>
        <w:t>to reflect the new Ecological System concept</w:t>
      </w:r>
      <w:r>
        <w:rPr>
          <w:rFonts w:ascii="Times New Roman" w:hAnsi="Times New Roman"/>
          <w:sz w:val="24"/>
          <w:szCs w:val="24"/>
        </w:rPr>
        <w:t>. BpS 1625 was previously lumped into another system so the state-and-transition model for BpS 1722 was chosen to represent the new BpS concept.</w:t>
      </w:r>
    </w:p>
    <w:p w:rsidR="009E7BD6" w:rsidP="00FB074D" w:rsidRDefault="009E7BD6" w14:paraId="426F373E" w14:textId="3FA71B18"/>
    <w:p w:rsidR="00FB074D" w:rsidP="00FB074D" w:rsidRDefault="009E7BD6" w14:paraId="219288C7" w14:textId="28EA44D5">
      <w:r>
        <w:t>During LANDFIRE National the 1722 BpS</w:t>
      </w:r>
      <w:r w:rsidR="00FB074D">
        <w:t xml:space="preserve"> model was created by Kori Blankenship and Keith Boggs based on information from the draft Aleutians Ecological Systems description</w:t>
      </w:r>
      <w:r>
        <w:t>.</w:t>
      </w:r>
    </w:p>
    <w:p w:rsidR="00AA046A" w:rsidP="00FB074D" w:rsidRDefault="00AA046A" w14:paraId="282F98BE" w14:textId="77777777"/>
    <w:p w:rsidR="00FB074D" w:rsidP="00FB074D" w:rsidRDefault="00FB074D" w14:paraId="0D960945"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B074D" w:rsidP="00FB074D" w:rsidRDefault="00FB074D" w14:paraId="07037B6D"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FB074D" w:rsidP="00FB074D" w:rsidRDefault="00FB074D" w14:paraId="6B9DF51F" w14:textId="77777777"/>
    <w:p w:rsidR="00FB074D" w:rsidP="00FB074D" w:rsidRDefault="00FB074D" w14:paraId="25D18858" w14:textId="77777777">
      <w:pPr>
        <w:pStyle w:val="SClassInfoPara"/>
      </w:pPr>
      <w:r>
        <w:t>Indicator Species</w:t>
      </w:r>
    </w:p>
    <w:p w:rsidR="00FB074D" w:rsidP="00FB074D" w:rsidRDefault="00FB074D" w14:paraId="263DD5D9" w14:textId="77777777"/>
    <w:p w:rsidR="00FB074D" w:rsidP="00FB074D" w:rsidRDefault="00FB074D" w14:paraId="2D41A3F3" w14:textId="77777777">
      <w:pPr>
        <w:pStyle w:val="SClassInfoPara"/>
      </w:pPr>
      <w:r>
        <w:t>Description</w:t>
      </w:r>
    </w:p>
    <w:p w:rsidR="00FB074D" w:rsidP="00FB074D" w:rsidRDefault="00FB074D" w14:paraId="5CAC6EEF" w14:textId="77777777">
      <w:r>
        <w:t xml:space="preserve">This class represents the Freshwater Marsh system. </w:t>
      </w:r>
      <w:proofErr w:type="spellStart"/>
      <w:r w:rsidRPr="000F3C6E">
        <w:rPr>
          <w:i/>
          <w:iCs/>
        </w:rPr>
        <w:t>Hippuris</w:t>
      </w:r>
      <w:proofErr w:type="spellEnd"/>
      <w:r>
        <w:t xml:space="preserve"> spp. and </w:t>
      </w:r>
      <w:r w:rsidRPr="000F3C6E">
        <w:rPr>
          <w:i/>
          <w:iCs/>
        </w:rPr>
        <w:t>Equisetum fluviatile</w:t>
      </w:r>
      <w:r>
        <w:t xml:space="preserve"> are also important indicator species. </w:t>
      </w:r>
    </w:p>
    <w:p w:rsidR="00FB074D" w:rsidP="00FB074D" w:rsidRDefault="00FB074D" w14:paraId="4358C6E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B074D" w:rsidP="00FB074D" w:rsidRDefault="00FB074D" w14:paraId="1EA54E67" w14:textId="77777777">
      <w:r>
        <w:t xml:space="preserve">Boggs, K., S. C. Klein, J. </w:t>
      </w:r>
      <w:proofErr w:type="spellStart"/>
      <w:r>
        <w:t>Grunblatt</w:t>
      </w:r>
      <w:proofErr w:type="spellEnd"/>
      <w:r>
        <w:t xml:space="preserve"> and B. </w:t>
      </w:r>
      <w:proofErr w:type="spellStart"/>
      <w:r>
        <w:t>Koltun</w:t>
      </w:r>
      <w:proofErr w:type="spellEnd"/>
      <w:r>
        <w:t xml:space="preserve">. 2003. Landcover classes, ecoregions and plant associations of Katmai National Park and Preserve. Alaska Natural Heritage Program, Environment and Natural Resources Institute, University of Alaska Anchorage. 274 pp. </w:t>
      </w:r>
    </w:p>
    <w:p w:rsidR="000F3C6E" w:rsidP="000F3C6E" w:rsidRDefault="000F3C6E" w14:paraId="4102B5B4" w14:textId="77777777"/>
    <w:p w:rsidR="000F3C6E" w:rsidP="000F3C6E" w:rsidRDefault="000F3C6E" w14:paraId="1E013C66" w14:textId="26F93212">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FB074D" w:rsidP="00FB074D" w:rsidRDefault="00FB074D" w14:paraId="46BD83C2" w14:textId="77777777"/>
    <w:p w:rsidR="00FB074D" w:rsidP="00FB074D" w:rsidRDefault="00FB074D" w14:paraId="6F74881C" w14:textId="77777777">
      <w:r>
        <w:t xml:space="preserve">Fleming, </w:t>
      </w:r>
      <w:proofErr w:type="gramStart"/>
      <w:r>
        <w:t>M.D.</w:t>
      </w:r>
      <w:proofErr w:type="gramEnd"/>
      <w:r>
        <w:t xml:space="preserve"> and P. Spencer. 2007. Kodiak Archipelago land cover classification users guide. SAIC at USGS Alaska Science Center, Anchorage, AK. 77 pp. </w:t>
      </w:r>
    </w:p>
    <w:p w:rsidR="00FB074D" w:rsidP="00FB074D" w:rsidRDefault="00FB074D" w14:paraId="649683D2" w14:textId="55123A2C"/>
    <w:p w:rsidR="00970CBF" w:rsidP="00970CBF" w:rsidRDefault="00970CBF" w14:paraId="5E48B79A" w14:textId="77777777">
      <w:r w:rsidRPr="004D124C">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E9363B" w:rsidP="00FB074D" w:rsidRDefault="00E9363B" w14:paraId="3CFC0B3F" w14:textId="6F99E4CD"/>
    <w:p w:rsidR="00D076A9" w:rsidP="00D076A9" w:rsidRDefault="00D076A9" w14:paraId="4E33552E" w14:textId="77777777">
      <w:r>
        <w:t xml:space="preserve">National Wetlands Working Group. 1997. Wetlands of Canada. C.D.A </w:t>
      </w:r>
      <w:proofErr w:type="spellStart"/>
      <w:r>
        <w:t>Rubec</w:t>
      </w:r>
      <w:proofErr w:type="spellEnd"/>
      <w:r>
        <w:t xml:space="preserve"> (ed.). Ecological Land Classification Series No. 24. Environment Canada, Ottawa, and </w:t>
      </w:r>
      <w:proofErr w:type="spellStart"/>
      <w:r>
        <w:t>Polyscience</w:t>
      </w:r>
      <w:proofErr w:type="spellEnd"/>
      <w:r>
        <w:t xml:space="preserve"> Publications Inc., Montreal. 452 p.</w:t>
      </w:r>
    </w:p>
    <w:p w:rsidR="00D076A9" w:rsidP="00FB074D" w:rsidRDefault="00D076A9" w14:paraId="7DEB7D50" w14:textId="77777777"/>
    <w:p w:rsidR="00FB074D" w:rsidP="00FB074D" w:rsidRDefault="00FB074D" w14:paraId="2EABC660" w14:textId="77777777">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Pr="00A43E41" w:rsidR="004D5F12" w:rsidP="00FB074D" w:rsidRDefault="004D5F12" w14:paraId="0EE61D28"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4662" w:rsidRDefault="00CE4662" w14:paraId="19DF6AB5" w14:textId="77777777">
      <w:r>
        <w:separator/>
      </w:r>
    </w:p>
  </w:endnote>
  <w:endnote w:type="continuationSeparator" w:id="0">
    <w:p w:rsidR="00CE4662" w:rsidRDefault="00CE4662" w14:paraId="39B6A82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74D" w:rsidP="00FB074D" w:rsidRDefault="00FB074D" w14:paraId="6F886CBF"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4662" w:rsidRDefault="00CE4662" w14:paraId="6508B723" w14:textId="77777777">
      <w:r>
        <w:separator/>
      </w:r>
    </w:p>
  </w:footnote>
  <w:footnote w:type="continuationSeparator" w:id="0">
    <w:p w:rsidR="00CE4662" w:rsidRDefault="00CE4662" w14:paraId="6CF257D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FB074D" w:rsidRDefault="00A43E41" w14:paraId="6851A723"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8D48AC4"/>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3849442">
    <w:abstractNumId w:val="0"/>
  </w:num>
  <w:num w:numId="2" w16cid:durableId="1135027405">
    <w:abstractNumId w:val="1"/>
  </w:num>
  <w:num w:numId="3" w16cid:durableId="657030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4606CF"/>
    <w:rPr>
      <w:sz w:val="16"/>
      <w:szCs w:val="16"/>
    </w:rPr>
  </w:style>
  <w:style w:type="paragraph" w:styleId="CommentText">
    <w:name w:val="annotation text"/>
    <w:basedOn w:val="Normal"/>
    <w:link w:val="CommentTextChar"/>
    <w:uiPriority w:val="99"/>
    <w:semiHidden/>
    <w:unhideWhenUsed/>
    <w:rsid w:val="004606CF"/>
    <w:rPr>
      <w:sz w:val="20"/>
      <w:szCs w:val="20"/>
    </w:rPr>
  </w:style>
  <w:style w:type="character" w:styleId="CommentTextChar" w:customStyle="1">
    <w:name w:val="Comment Text Char"/>
    <w:basedOn w:val="DefaultParagraphFont"/>
    <w:link w:val="CommentText"/>
    <w:uiPriority w:val="99"/>
    <w:semiHidden/>
    <w:rsid w:val="004606CF"/>
  </w:style>
  <w:style w:type="paragraph" w:styleId="CommentSubject">
    <w:name w:val="annotation subject"/>
    <w:basedOn w:val="CommentText"/>
    <w:next w:val="CommentText"/>
    <w:link w:val="CommentSubjectChar"/>
    <w:uiPriority w:val="99"/>
    <w:semiHidden/>
    <w:unhideWhenUsed/>
    <w:rsid w:val="004606CF"/>
    <w:rPr>
      <w:b/>
      <w:bCs/>
    </w:rPr>
  </w:style>
  <w:style w:type="character" w:styleId="CommentSubjectChar" w:customStyle="1">
    <w:name w:val="Comment Subject Char"/>
    <w:link w:val="CommentSubject"/>
    <w:uiPriority w:val="99"/>
    <w:semiHidden/>
    <w:rsid w:val="004606CF"/>
    <w:rPr>
      <w:b/>
      <w:bCs/>
    </w:rPr>
  </w:style>
  <w:style w:type="paragraph" w:styleId="ListBullet">
    <w:name w:val="List Bullet"/>
    <w:basedOn w:val="Normal"/>
    <w:rsid w:val="006F71ED"/>
    <w:pPr>
      <w:numPr>
        <w:numId w:val="1"/>
      </w:numPr>
      <w:tabs>
        <w:tab w:val="left" w:pos="216"/>
      </w:tabs>
    </w:pPr>
    <w:rPr>
      <w:rFonts w:ascii="Calibri" w:hAnsi="Calibri"/>
      <w:sz w:val="20"/>
      <w:szCs w:val="20"/>
    </w:rPr>
  </w:style>
  <w:style w:type="table" w:styleId="TableGrid">
    <w:name w:val="Table Grid"/>
    <w:basedOn w:val="TableNormal"/>
    <w:uiPriority w:val="59"/>
    <w:rsid w:val="009E7B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970CBF"/>
    <w:rPr>
      <w:color w:val="0000FF"/>
      <w:u w:val="single"/>
    </w:rPr>
  </w:style>
  <w:style w:type="paragraph" w:styleId="ListParagraph">
    <w:name w:val="List Paragraph"/>
    <w:basedOn w:val="Normal"/>
    <w:uiPriority w:val="34"/>
    <w:qFormat/>
    <w:rsid w:val="00F37DF8"/>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93475">
      <w:bodyDiv w:val="1"/>
      <w:marLeft w:val="0"/>
      <w:marRight w:val="0"/>
      <w:marTop w:val="0"/>
      <w:marBottom w:val="0"/>
      <w:divBdr>
        <w:top w:val="none" w:sz="0" w:space="0" w:color="auto"/>
        <w:left w:val="none" w:sz="0" w:space="0" w:color="auto"/>
        <w:bottom w:val="none" w:sz="0" w:space="0" w:color="auto"/>
        <w:right w:val="none" w:sz="0" w:space="0" w:color="auto"/>
      </w:divBdr>
    </w:div>
    <w:div w:id="743572054">
      <w:bodyDiv w:val="1"/>
      <w:marLeft w:val="0"/>
      <w:marRight w:val="0"/>
      <w:marTop w:val="0"/>
      <w:marBottom w:val="0"/>
      <w:divBdr>
        <w:top w:val="none" w:sz="0" w:space="0" w:color="auto"/>
        <w:left w:val="none" w:sz="0" w:space="0" w:color="auto"/>
        <w:bottom w:val="none" w:sz="0" w:space="0" w:color="auto"/>
        <w:right w:val="none" w:sz="0" w:space="0" w:color="auto"/>
      </w:divBdr>
    </w:div>
    <w:div w:id="1045253008">
      <w:bodyDiv w:val="1"/>
      <w:marLeft w:val="0"/>
      <w:marRight w:val="0"/>
      <w:marTop w:val="0"/>
      <w:marBottom w:val="0"/>
      <w:divBdr>
        <w:top w:val="none" w:sz="0" w:space="0" w:color="auto"/>
        <w:left w:val="none" w:sz="0" w:space="0" w:color="auto"/>
        <w:bottom w:val="none" w:sz="0" w:space="0" w:color="auto"/>
        <w:right w:val="none" w:sz="0" w:space="0" w:color="auto"/>
      </w:divBdr>
    </w:div>
    <w:div w:id="1266811220">
      <w:bodyDiv w:val="1"/>
      <w:marLeft w:val="0"/>
      <w:marRight w:val="0"/>
      <w:marTop w:val="0"/>
      <w:marBottom w:val="0"/>
      <w:divBdr>
        <w:top w:val="none" w:sz="0" w:space="0" w:color="auto"/>
        <w:left w:val="none" w:sz="0" w:space="0" w:color="auto"/>
        <w:bottom w:val="none" w:sz="0" w:space="0" w:color="auto"/>
        <w:right w:val="none" w:sz="0" w:space="0" w:color="auto"/>
      </w:divBdr>
    </w:div>
    <w:div w:id="188212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3</revision>
  <lastPrinted>1900-01-01T08:00:00.0000000Z</lastPrinted>
  <dcterms:created xsi:type="dcterms:W3CDTF">2022-11-08T03:38:00.0000000Z</dcterms:created>
  <dcterms:modified xsi:type="dcterms:W3CDTF">2024-09-27T18:50:22.9240404Z</dcterms:modified>
</coreProperties>
</file>