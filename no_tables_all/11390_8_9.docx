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FCC" w:rsidP="00D24FCC" w:rsidRDefault="7B663A83" w14:paraId="51D3E667" w14:textId="20C38AB1">
      <w:pPr>
        <w:pStyle w:val="BpSTitle"/>
      </w:pPr>
      <w:r>
        <w:t>11390</w:t>
      </w:r>
    </w:p>
    <w:p w:rsidR="00D24FCC" w:rsidP="00D24FCC" w:rsidRDefault="00D24FCC" w14:paraId="3C3B9946" w14:textId="77777777">
      <w:pPr>
        <w:pStyle w:val="BpSTitle"/>
      </w:pPr>
      <w:r>
        <w:t>Northern Rocky Mountain Lower Montane-Foothill-Valley Grassland</w:t>
      </w:r>
    </w:p>
    <w:p w:rsidR="00D24FCC" w:rsidP="00D24FCC" w:rsidRDefault="00D24FCC" w14:paraId="397148F1" w14:textId="6AF8EA6E">
      <w:r>
        <w:t>BpS Model/Description Version: Aug. 2020</w:t>
      </w:r>
      <w:r>
        <w:tab/>
      </w:r>
      <w:r>
        <w:tab/>
      </w:r>
      <w:r>
        <w:tab/>
      </w:r>
      <w:r>
        <w:tab/>
      </w:r>
      <w:r>
        <w:tab/>
      </w:r>
      <w:r>
        <w:tab/>
      </w:r>
      <w:r>
        <w:tab/>
      </w:r>
    </w:p>
    <w:p w:rsidR="00D24FCC" w:rsidP="00D24FCC" w:rsidRDefault="00D24FCC" w14:paraId="28BA4AE9" w14:textId="77777777"/>
    <w:p w:rsidR="00D24FCC" w:rsidP="00D24FCC" w:rsidRDefault="00D24FCC" w14:paraId="54130B7C" w14:textId="77777777"/>
    <w:p w:rsidR="00D24FCC" w:rsidP="00D24FCC" w:rsidRDefault="00D24FCC" w14:paraId="3FA58E71" w14:textId="77777777">
      <w:pPr>
        <w:pStyle w:val="InfoPara"/>
      </w:pPr>
      <w:r>
        <w:t>Vegetation Type</w:t>
      </w:r>
    </w:p>
    <w:p w:rsidR="00D24FCC" w:rsidP="00D24FCC" w:rsidRDefault="00D24FCC" w14:paraId="01BD593E" w14:textId="5340637D">
      <w:bookmarkStart w:name="_GoBack" w:id="0"/>
      <w:bookmarkEnd w:id="0"/>
      <w:r>
        <w:t>Herbaceous</w:t>
      </w:r>
    </w:p>
    <w:p w:rsidR="00D24FCC" w:rsidP="00D24FCC" w:rsidRDefault="00D24FCC" w14:paraId="2AC29CC9" w14:textId="0E3046B2">
      <w:pPr>
        <w:pStyle w:val="InfoPara"/>
      </w:pPr>
      <w:r>
        <w:t>Map Zone</w:t>
      </w:r>
    </w:p>
    <w:p w:rsidR="00D24FCC" w:rsidP="00D24FCC" w:rsidRDefault="00CE3C2E" w14:paraId="04645EBB" w14:textId="09865883">
      <w:r>
        <w:t xml:space="preserve">8, </w:t>
      </w:r>
      <w:r w:rsidR="00D24FCC">
        <w:t>9</w:t>
      </w:r>
    </w:p>
    <w:p w:rsidR="00D24FCC" w:rsidP="00D24FCC" w:rsidRDefault="00D24FCC" w14:paraId="1BC7A7E0" w14:textId="77777777">
      <w:pPr>
        <w:pStyle w:val="InfoPara"/>
      </w:pPr>
      <w:r>
        <w:t>Geographic Range</w:t>
      </w:r>
    </w:p>
    <w:p w:rsidR="00D24FCC" w:rsidP="00D24FCC" w:rsidRDefault="00D24FCC" w14:paraId="2F866236" w14:textId="6D14E19E">
      <w:r>
        <w:t>This type occurs in the Blue Mountains, Zumwalt Prairie, Umatilla Plateau</w:t>
      </w:r>
      <w:r w:rsidR="00AC45B8">
        <w:t xml:space="preserve">, </w:t>
      </w:r>
      <w:r>
        <w:t>and Hells Canyon. It is more common as one goes east and north.</w:t>
      </w:r>
    </w:p>
    <w:p w:rsidR="00D24FCC" w:rsidP="00D24FCC" w:rsidRDefault="00D24FCC" w14:paraId="68FCA76D" w14:textId="77777777">
      <w:pPr>
        <w:pStyle w:val="InfoPara"/>
      </w:pPr>
      <w:r>
        <w:t>Biophysical Site Description</w:t>
      </w:r>
    </w:p>
    <w:p w:rsidR="00D24FCC" w:rsidP="00D24FCC" w:rsidRDefault="00D24FCC" w14:paraId="53266DDB" w14:textId="29D496C4">
      <w:r>
        <w:t xml:space="preserve">This </w:t>
      </w:r>
      <w:r w:rsidR="00A87C90">
        <w:t>b</w:t>
      </w:r>
      <w:r w:rsidR="00AC45B8">
        <w:t xml:space="preserve">iophysical </w:t>
      </w:r>
      <w:r w:rsidR="00A87C90">
        <w:t>s</w:t>
      </w:r>
      <w:r w:rsidR="00AC45B8">
        <w:t>etting (</w:t>
      </w:r>
      <w:proofErr w:type="spellStart"/>
      <w:r>
        <w:t>BpS</w:t>
      </w:r>
      <w:proofErr w:type="spellEnd"/>
      <w:r w:rsidR="00AC45B8">
        <w:t>)</w:t>
      </w:r>
      <w:r>
        <w:t xml:space="preserve"> generally occurs on flats and gentle (&lt;30%) northerly aspects above 3000ft, gentle southerly aspects in the montane zone</w:t>
      </w:r>
      <w:r w:rsidR="00AC45B8">
        <w:t>,</w:t>
      </w:r>
      <w:r>
        <w:t xml:space="preserve"> and steep (&gt;30%) southerly aspects in the upper montane zone (FRCC model MGRA1). It is typically dominated by one or more perennial bunchgrasses (e</w:t>
      </w:r>
      <w:r w:rsidR="00AC45B8">
        <w:t xml:space="preserve">.g., </w:t>
      </w:r>
      <w:proofErr w:type="spellStart"/>
      <w:r w:rsidRPr="00411A88">
        <w:rPr>
          <w:i/>
          <w:iCs/>
        </w:rPr>
        <w:t>Festuca</w:t>
      </w:r>
      <w:proofErr w:type="spellEnd"/>
      <w:r w:rsidRPr="00411A88">
        <w:rPr>
          <w:i/>
          <w:iCs/>
        </w:rPr>
        <w:t xml:space="preserve"> </w:t>
      </w:r>
      <w:proofErr w:type="spellStart"/>
      <w:r w:rsidRPr="00411A88">
        <w:rPr>
          <w:i/>
          <w:iCs/>
        </w:rPr>
        <w:t>idahoensis</w:t>
      </w:r>
      <w:proofErr w:type="spellEnd"/>
      <w:r>
        <w:t xml:space="preserve">) but may contain a strong forb component on more mesic sites. It usually occurs on loess and colluvium, on basalts, with some soil development, but not </w:t>
      </w:r>
      <w:r w:rsidR="00AC45B8">
        <w:t xml:space="preserve">on </w:t>
      </w:r>
      <w:r>
        <w:t>very deep soils.</w:t>
      </w:r>
    </w:p>
    <w:p w:rsidR="00D24FCC" w:rsidP="00D24FCC" w:rsidRDefault="00D24FCC" w14:paraId="6CA94BF5" w14:textId="77777777">
      <w:pPr>
        <w:pStyle w:val="InfoPara"/>
      </w:pPr>
      <w:r>
        <w:t>Vegetation Description</w:t>
      </w:r>
    </w:p>
    <w:p w:rsidR="00D24FCC" w:rsidP="00D24FCC" w:rsidRDefault="00D24FCC" w14:paraId="697744A5" w14:textId="6C71FC39">
      <w:r>
        <w:t>It is typically dominated by one or more perennial bunchgrasses</w:t>
      </w:r>
      <w:r w:rsidR="00AC45B8">
        <w:t>,</w:t>
      </w:r>
      <w:r>
        <w:t xml:space="preserve"> usually fescues (</w:t>
      </w:r>
      <w:proofErr w:type="spellStart"/>
      <w:r w:rsidRPr="00411A88">
        <w:rPr>
          <w:i/>
          <w:iCs/>
        </w:rPr>
        <w:t>Festuca</w:t>
      </w:r>
      <w:proofErr w:type="spellEnd"/>
      <w:r w:rsidRPr="00411A88">
        <w:rPr>
          <w:i/>
          <w:iCs/>
        </w:rPr>
        <w:t xml:space="preserve"> </w:t>
      </w:r>
      <w:proofErr w:type="spellStart"/>
      <w:r w:rsidRPr="00411A88">
        <w:rPr>
          <w:i/>
          <w:iCs/>
        </w:rPr>
        <w:t>idahoensis</w:t>
      </w:r>
      <w:proofErr w:type="spellEnd"/>
      <w:r>
        <w:t xml:space="preserve"> and/or </w:t>
      </w:r>
      <w:proofErr w:type="spellStart"/>
      <w:r w:rsidRPr="00411A88">
        <w:rPr>
          <w:i/>
          <w:iCs/>
        </w:rPr>
        <w:t>Festuca</w:t>
      </w:r>
      <w:proofErr w:type="spellEnd"/>
      <w:r w:rsidRPr="00411A88">
        <w:rPr>
          <w:i/>
          <w:iCs/>
        </w:rPr>
        <w:t xml:space="preserve"> </w:t>
      </w:r>
      <w:proofErr w:type="spellStart"/>
      <w:r w:rsidRPr="00411A88">
        <w:rPr>
          <w:i/>
          <w:iCs/>
        </w:rPr>
        <w:t>campestris</w:t>
      </w:r>
      <w:proofErr w:type="spellEnd"/>
      <w:r>
        <w:t xml:space="preserve">), </w:t>
      </w:r>
      <w:proofErr w:type="spellStart"/>
      <w:r w:rsidRPr="00411A88">
        <w:rPr>
          <w:i/>
          <w:iCs/>
        </w:rPr>
        <w:t>Koeleria</w:t>
      </w:r>
      <w:proofErr w:type="spellEnd"/>
      <w:r w:rsidRPr="00411A88">
        <w:rPr>
          <w:i/>
          <w:iCs/>
        </w:rPr>
        <w:t xml:space="preserve"> </w:t>
      </w:r>
      <w:proofErr w:type="spellStart"/>
      <w:r w:rsidRPr="00411A88">
        <w:rPr>
          <w:i/>
          <w:iCs/>
        </w:rPr>
        <w:t>macrantha</w:t>
      </w:r>
      <w:proofErr w:type="spellEnd"/>
      <w:r>
        <w:t xml:space="preserve">, </w:t>
      </w:r>
      <w:proofErr w:type="spellStart"/>
      <w:r w:rsidRPr="00411A88">
        <w:rPr>
          <w:i/>
          <w:iCs/>
        </w:rPr>
        <w:t>Pseudoroegneria</w:t>
      </w:r>
      <w:proofErr w:type="spellEnd"/>
      <w:r w:rsidRPr="00411A88">
        <w:rPr>
          <w:i/>
          <w:iCs/>
        </w:rPr>
        <w:t xml:space="preserve"> </w:t>
      </w:r>
      <w:proofErr w:type="spellStart"/>
      <w:r w:rsidRPr="00411A88">
        <w:rPr>
          <w:i/>
          <w:iCs/>
        </w:rPr>
        <w:t>spicata</w:t>
      </w:r>
      <w:proofErr w:type="spellEnd"/>
      <w:r w:rsidR="00AC45B8">
        <w:t>,</w:t>
      </w:r>
      <w:r>
        <w:t xml:space="preserve"> and </w:t>
      </w:r>
      <w:proofErr w:type="spellStart"/>
      <w:r w:rsidRPr="00411A88">
        <w:rPr>
          <w:i/>
          <w:iCs/>
        </w:rPr>
        <w:t>Poa</w:t>
      </w:r>
      <w:proofErr w:type="spellEnd"/>
      <w:r w:rsidRPr="00411A88">
        <w:rPr>
          <w:i/>
          <w:iCs/>
        </w:rPr>
        <w:t xml:space="preserve"> </w:t>
      </w:r>
      <w:proofErr w:type="spellStart"/>
      <w:r w:rsidRPr="00411A88">
        <w:rPr>
          <w:i/>
          <w:iCs/>
        </w:rPr>
        <w:t>secunda</w:t>
      </w:r>
      <w:proofErr w:type="spellEnd"/>
      <w:r>
        <w:t>. The type has a strong forb component</w:t>
      </w:r>
      <w:r w:rsidR="00A46A31">
        <w:t>,</w:t>
      </w:r>
      <w:r>
        <w:t xml:space="preserve"> including </w:t>
      </w:r>
      <w:proofErr w:type="spellStart"/>
      <w:r w:rsidRPr="00411A88">
        <w:rPr>
          <w:i/>
          <w:iCs/>
        </w:rPr>
        <w:t>Geum</w:t>
      </w:r>
      <w:proofErr w:type="spellEnd"/>
      <w:r w:rsidRPr="00411A88">
        <w:rPr>
          <w:i/>
          <w:iCs/>
        </w:rPr>
        <w:t xml:space="preserve"> </w:t>
      </w:r>
      <w:proofErr w:type="spellStart"/>
      <w:r w:rsidRPr="00411A88">
        <w:rPr>
          <w:i/>
          <w:iCs/>
        </w:rPr>
        <w:t>trifolorum</w:t>
      </w:r>
      <w:proofErr w:type="spellEnd"/>
      <w:r>
        <w:t xml:space="preserve">, </w:t>
      </w:r>
      <w:proofErr w:type="spellStart"/>
      <w:r w:rsidRPr="00411A88">
        <w:rPr>
          <w:i/>
          <w:iCs/>
        </w:rPr>
        <w:t>Hieracium</w:t>
      </w:r>
      <w:proofErr w:type="spellEnd"/>
      <w:r w:rsidRPr="00411A88">
        <w:rPr>
          <w:i/>
          <w:iCs/>
        </w:rPr>
        <w:t xml:space="preserve"> </w:t>
      </w:r>
      <w:proofErr w:type="spellStart"/>
      <w:r w:rsidRPr="00411A88">
        <w:rPr>
          <w:i/>
          <w:iCs/>
        </w:rPr>
        <w:t>cynoglossoides</w:t>
      </w:r>
      <w:proofErr w:type="spellEnd"/>
      <w:r>
        <w:t xml:space="preserve">, </w:t>
      </w:r>
      <w:proofErr w:type="spellStart"/>
      <w:r w:rsidRPr="00411A88">
        <w:rPr>
          <w:i/>
          <w:iCs/>
        </w:rPr>
        <w:t>Lupinus</w:t>
      </w:r>
      <w:proofErr w:type="spellEnd"/>
      <w:r w:rsidRPr="00411A88">
        <w:rPr>
          <w:i/>
          <w:iCs/>
        </w:rPr>
        <w:t xml:space="preserve"> </w:t>
      </w:r>
      <w:proofErr w:type="spellStart"/>
      <w:r w:rsidRPr="00411A88">
        <w:rPr>
          <w:i/>
          <w:iCs/>
        </w:rPr>
        <w:t>sericeus</w:t>
      </w:r>
      <w:proofErr w:type="spellEnd"/>
      <w:r w:rsidR="00AC45B8">
        <w:t>,</w:t>
      </w:r>
      <w:r>
        <w:t xml:space="preserve"> and </w:t>
      </w:r>
      <w:proofErr w:type="spellStart"/>
      <w:r w:rsidRPr="00411A88">
        <w:rPr>
          <w:i/>
          <w:iCs/>
        </w:rPr>
        <w:t>Lupinus</w:t>
      </w:r>
      <w:proofErr w:type="spellEnd"/>
      <w:r w:rsidRPr="00411A88">
        <w:rPr>
          <w:i/>
          <w:iCs/>
        </w:rPr>
        <w:t xml:space="preserve"> </w:t>
      </w:r>
      <w:proofErr w:type="spellStart"/>
      <w:r w:rsidRPr="00411A88">
        <w:rPr>
          <w:i/>
          <w:iCs/>
        </w:rPr>
        <w:t>latifolius</w:t>
      </w:r>
      <w:proofErr w:type="spellEnd"/>
      <w:r>
        <w:t>.</w:t>
      </w:r>
    </w:p>
    <w:p w:rsidR="00D24FCC" w:rsidP="00D24FCC" w:rsidRDefault="00D24FCC" w14:paraId="00D7D357"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D24FCC" w:rsidP="00D24FCC" w:rsidRDefault="00D24FCC" w14:paraId="67D9DB25" w14:textId="77777777">
      <w:pPr>
        <w:pStyle w:val="InfoPara"/>
      </w:pPr>
      <w:r>
        <w:t>Disturbance Description</w:t>
      </w:r>
    </w:p>
    <w:p w:rsidR="00D24FCC" w:rsidP="00D24FCC" w:rsidRDefault="00D24FCC" w14:paraId="38F21EF1" w14:textId="5BA8A5CF">
      <w:r>
        <w:t>Grasslands retain little evidence of historic fire regimes. Native Americans likely played a role in fire occurrence near populated areas, but the evidence is inconclusive as to their impact at a larger spatial scale</w:t>
      </w:r>
      <w:r w:rsidR="00AC45B8">
        <w:t>,</w:t>
      </w:r>
      <w:r>
        <w:t xml:space="preserve"> and it is likely that fuel conditions and weather were more important drivers of historic fire regimes (Whitlock and Knox 2002). Grasslands in this area dominated by Idaho fescue may have enough fuel to burn annually but probably did not because of low flammability early in the season and lack of fire starts across grasslands late in the season (Agee 1994). </w:t>
      </w:r>
      <w:r>
        <w:lastRenderedPageBreak/>
        <w:t xml:space="preserve">Response to fire varies, with Idaho fescue susceptible to mortality if fuel load allows smoldering of the root crown to occur. Following fire, this type typically exhibits an increase in forb cover (Agee 1994). </w:t>
      </w:r>
    </w:p>
    <w:p w:rsidR="00D24FCC" w:rsidP="00D24FCC" w:rsidRDefault="00D24FCC" w14:paraId="54A73F6C" w14:textId="77777777"/>
    <w:p w:rsidR="00D24FCC" w:rsidP="00D24FCC" w:rsidRDefault="00D24FCC" w14:paraId="2CF8D82B" w14:textId="6FEDD069">
      <w:r>
        <w:t>The rangelands of this region and many of the major perennial grasses (e</w:t>
      </w:r>
      <w:r w:rsidR="00AC45B8">
        <w:t xml:space="preserve">.g., </w:t>
      </w:r>
      <w:proofErr w:type="spellStart"/>
      <w:r>
        <w:t>bluebunch</w:t>
      </w:r>
      <w:proofErr w:type="spellEnd"/>
      <w:r>
        <w:t xml:space="preserve"> wheatgrass and Idaho fescue) did not evolve with substantial ungulate grazing (Daubenmire 1970).</w:t>
      </w:r>
    </w:p>
    <w:p w:rsidR="00D24FCC" w:rsidP="00D24FCC" w:rsidRDefault="00D24FCC" w14:paraId="1FB95F89" w14:textId="13C857E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24FCC" w:rsidP="00D24FCC" w:rsidRDefault="00D24FCC" w14:paraId="451B48F0" w14:textId="77777777">
      <w:pPr>
        <w:pStyle w:val="InfoPara"/>
      </w:pPr>
      <w:r>
        <w:t>Scale Description</w:t>
      </w:r>
    </w:p>
    <w:p w:rsidR="00D24FCC" w:rsidP="00D24FCC" w:rsidRDefault="00D24FCC" w14:paraId="38B7927D" w14:textId="77777777">
      <w:r>
        <w:t>Large prairies and plateau grasslands, generally in a forest zone.</w:t>
      </w:r>
    </w:p>
    <w:p w:rsidR="00D24FCC" w:rsidP="00D24FCC" w:rsidRDefault="00D24FCC" w14:paraId="13FCC2A0" w14:textId="77777777">
      <w:pPr>
        <w:pStyle w:val="InfoPara"/>
      </w:pPr>
      <w:r>
        <w:t>Adjacency or Identification Concerns</w:t>
      </w:r>
    </w:p>
    <w:p w:rsidR="00D24FCC" w:rsidP="00D24FCC" w:rsidRDefault="00D24FCC" w14:paraId="60394C7F" w14:textId="116140A9">
      <w:r>
        <w:t>Many of the soils are suitable for agriculture</w:t>
      </w:r>
      <w:r w:rsidR="00AC45B8">
        <w:t>,</w:t>
      </w:r>
      <w:r>
        <w:t xml:space="preserve"> and </w:t>
      </w:r>
      <w:r w:rsidR="0074025D">
        <w:t>~</w:t>
      </w:r>
      <w:r>
        <w:t xml:space="preserve">56% of the dry grass zone has been converted to agriculture or urban use (Quigley and </w:t>
      </w:r>
      <w:proofErr w:type="spellStart"/>
      <w:r>
        <w:t>Arbelbide</w:t>
      </w:r>
      <w:proofErr w:type="spellEnd"/>
      <w:r>
        <w:t xml:space="preserve"> 1997).</w:t>
      </w:r>
    </w:p>
    <w:p w:rsidR="00D24FCC" w:rsidP="00D24FCC" w:rsidRDefault="00D24FCC" w14:paraId="535079B7" w14:textId="77777777">
      <w:pPr>
        <w:pStyle w:val="InfoPara"/>
      </w:pPr>
      <w:r>
        <w:t>Issues or Problems</w:t>
      </w:r>
    </w:p>
    <w:p w:rsidR="00D24FCC" w:rsidP="00D24FCC" w:rsidRDefault="00D24FCC" w14:paraId="723FA556" w14:textId="77777777">
      <w:r>
        <w:t>This type lacks fire history data.</w:t>
      </w:r>
    </w:p>
    <w:p w:rsidR="00D24FCC" w:rsidP="00D24FCC" w:rsidRDefault="00D24FCC" w14:paraId="6773494D" w14:textId="77777777">
      <w:pPr>
        <w:pStyle w:val="InfoPara"/>
      </w:pPr>
      <w:r>
        <w:t>Native Uncharacteristic Conditions</w:t>
      </w:r>
    </w:p>
    <w:p w:rsidR="00D24FCC" w:rsidP="00D24FCC" w:rsidRDefault="00D24FCC" w14:paraId="1A6052AF" w14:textId="77777777"/>
    <w:p w:rsidR="00D24FCC" w:rsidP="00D24FCC" w:rsidRDefault="00D24FCC" w14:paraId="2ACF0117" w14:textId="77777777">
      <w:pPr>
        <w:pStyle w:val="InfoPara"/>
      </w:pPr>
      <w:r>
        <w:t>Comments</w:t>
      </w:r>
    </w:p>
    <w:p w:rsidR="00CE3C2E" w:rsidP="00CE3C2E" w:rsidRDefault="00CE3C2E" w14:paraId="242EAEED" w14:textId="0978A1D9">
      <w:r>
        <w:t xml:space="preserve">Kori Blankenship combined zones 8 and 9 during the 2016 </w:t>
      </w:r>
      <w:proofErr w:type="spellStart"/>
      <w:r>
        <w:t>BpS</w:t>
      </w:r>
      <w:proofErr w:type="spellEnd"/>
      <w:r>
        <w:t xml:space="preserve"> Review. The descriptions were nearly identical. Small differences in the state-and-transition models appeared to be the result of quality control efforts (see next paragraph) rather than intentional changes made by model contributors. Blankenship retained the zone 9 model to represent both zones.</w:t>
      </w:r>
    </w:p>
    <w:p w:rsidR="00CE3C2E" w:rsidP="006F5A0E" w:rsidRDefault="00CE3C2E" w14:paraId="59799DB2" w14:textId="77777777"/>
    <w:p w:rsidR="006F5A0E" w:rsidP="006F5A0E" w:rsidRDefault="01512868" w14:paraId="77CB8A8A" w14:textId="72F46802">
      <w:r>
        <w:t xml:space="preserve">During </w:t>
      </w:r>
      <w:r w:rsidR="00CE3C2E">
        <w:t xml:space="preserve">LANDFIRE National </w:t>
      </w:r>
      <w:r>
        <w:t xml:space="preserve">quality control, Foster removed relative age parameters from </w:t>
      </w:r>
      <w:r w:rsidR="00AC45B8">
        <w:t>C</w:t>
      </w:r>
      <w:r>
        <w:t xml:space="preserve">lass B of the VDDT model and changed Alternate Succession to a time-since-disturbance in </w:t>
      </w:r>
      <w:r w:rsidR="00AC45B8">
        <w:t>C</w:t>
      </w:r>
      <w:r>
        <w:t>lass B (as per LANDFIRE restrictions). Also, Foster moved mixed</w:t>
      </w:r>
      <w:r w:rsidR="00AC45B8">
        <w:t>-</w:t>
      </w:r>
      <w:r>
        <w:t xml:space="preserve">severity fire from </w:t>
      </w:r>
      <w:r w:rsidR="00AC45B8">
        <w:t>C</w:t>
      </w:r>
      <w:r>
        <w:t xml:space="preserve">lass B (MFRI=100yrs) to </w:t>
      </w:r>
      <w:r w:rsidR="00AC45B8">
        <w:t>C</w:t>
      </w:r>
      <w:r>
        <w:t>lass C (MFRI=25yrs).</w:t>
      </w:r>
    </w:p>
    <w:p w:rsidR="00D24FCC" w:rsidP="00D24FCC" w:rsidRDefault="01512868" w14:paraId="64AA045A" w14:textId="434EEA2A">
      <w:pPr>
        <w:pStyle w:val="ReportSection"/>
      </w:pPr>
      <w:r>
        <w:t>Succession Classes</w:t>
      </w:r>
    </w:p>
    <w:p w:rsidR="00D24FCC" w:rsidP="00D24FCC" w:rsidRDefault="00D24FCC" w14:paraId="0D1BCE0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24FCC" w:rsidP="00D24FCC" w:rsidRDefault="00D24FCC" w14:paraId="5B59308E"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D24FCC" w:rsidP="00D24FCC" w:rsidRDefault="01512868" w14:paraId="6BC49010" w14:textId="5B381064">
      <w:pPr>
        <w:pStyle w:val="SClassInfoPara"/>
      </w:pPr>
      <w:r>
        <w:t>Structural Information</w:t>
      </w:r>
      <w:r w:rsidR="00A87C90">
        <w:rPr>
          <w:lang w:bidi="he-IL"/>
        </w:rPr>
        <w:t>֮</w:t>
      </w:r>
    </w:p>
    <w:p w:rsidR="00D24FCC" w:rsidP="00D24FCC" w:rsidRDefault="00D24FCC" w14:paraId="009B6184" w14:textId="77777777"/>
    <w:p w:rsidR="00D24FCC" w:rsidP="00D24FCC" w:rsidRDefault="00D24FCC" w14:paraId="48DC931D" w14:textId="77777777">
      <w:pPr>
        <w:pStyle w:val="SClassInfoPara"/>
      </w:pPr>
      <w:r>
        <w:lastRenderedPageBreak/>
        <w:t>Indicator Species</w:t>
      </w:r>
    </w:p>
    <w:p w:rsidR="00D24FCC" w:rsidP="00D24FCC" w:rsidRDefault="00D24FCC" w14:paraId="2033D49B" w14:textId="77777777"/>
    <w:p w:rsidR="00D24FCC" w:rsidP="00D24FCC" w:rsidRDefault="00D24FCC" w14:paraId="263EB7C8" w14:textId="77777777">
      <w:pPr>
        <w:pStyle w:val="SClassInfoPara"/>
      </w:pPr>
      <w:r>
        <w:t>Description</w:t>
      </w:r>
    </w:p>
    <w:p w:rsidR="00D24FCC" w:rsidP="00D24FCC" w:rsidRDefault="7B663A83" w14:paraId="2E82A0EF" w14:textId="788527B9">
      <w:r>
        <w:t xml:space="preserve">This early seral community follows a </w:t>
      </w:r>
      <w:proofErr w:type="spellStart"/>
      <w:r>
        <w:t>topkill</w:t>
      </w:r>
      <w:proofErr w:type="spellEnd"/>
      <w:r>
        <w:t xml:space="preserve"> event in which cover of bunchgrasses and perennial forbs has been reduced. Forb composition is relatively higher in this stage than at later stages with increased occurrence of </w:t>
      </w:r>
      <w:proofErr w:type="spellStart"/>
      <w:r w:rsidRPr="00411A88">
        <w:rPr>
          <w:i/>
          <w:iCs/>
        </w:rPr>
        <w:t>Colinsia</w:t>
      </w:r>
      <w:proofErr w:type="spellEnd"/>
      <w:r>
        <w:t xml:space="preserve">, </w:t>
      </w:r>
      <w:proofErr w:type="spellStart"/>
      <w:r w:rsidRPr="00411A88">
        <w:rPr>
          <w:i/>
          <w:iCs/>
        </w:rPr>
        <w:t>Lupinus</w:t>
      </w:r>
      <w:proofErr w:type="spellEnd"/>
      <w:r>
        <w:t xml:space="preserve">, </w:t>
      </w:r>
      <w:proofErr w:type="spellStart"/>
      <w:r w:rsidRPr="00411A88">
        <w:rPr>
          <w:i/>
          <w:iCs/>
        </w:rPr>
        <w:t>Epilobium</w:t>
      </w:r>
      <w:proofErr w:type="spellEnd"/>
      <w:r>
        <w:t xml:space="preserve">, </w:t>
      </w:r>
      <w:proofErr w:type="spellStart"/>
      <w:r w:rsidRPr="00411A88">
        <w:rPr>
          <w:i/>
          <w:iCs/>
        </w:rPr>
        <w:t>Balsamorhiza</w:t>
      </w:r>
      <w:proofErr w:type="spellEnd"/>
      <w:r>
        <w:t xml:space="preserve">, </w:t>
      </w:r>
      <w:proofErr w:type="spellStart"/>
      <w:r w:rsidRPr="00411A88">
        <w:rPr>
          <w:i/>
          <w:iCs/>
        </w:rPr>
        <w:t>Geum</w:t>
      </w:r>
      <w:proofErr w:type="spellEnd"/>
      <w:r w:rsidR="00AC45B8">
        <w:t>,</w:t>
      </w:r>
      <w:r>
        <w:t xml:space="preserve"> and </w:t>
      </w:r>
      <w:proofErr w:type="spellStart"/>
      <w:r w:rsidRPr="00411A88">
        <w:rPr>
          <w:i/>
          <w:iCs/>
        </w:rPr>
        <w:t>Potentilla</w:t>
      </w:r>
      <w:proofErr w:type="spellEnd"/>
      <w:r>
        <w:t xml:space="preserve">. </w:t>
      </w:r>
      <w:proofErr w:type="spellStart"/>
      <w:r w:rsidRPr="00411A88">
        <w:rPr>
          <w:i/>
          <w:iCs/>
        </w:rPr>
        <w:t>Poa</w:t>
      </w:r>
      <w:proofErr w:type="spellEnd"/>
      <w:r>
        <w:t xml:space="preserve"> and </w:t>
      </w:r>
      <w:proofErr w:type="spellStart"/>
      <w:r w:rsidRPr="00411A88">
        <w:rPr>
          <w:i/>
          <w:iCs/>
        </w:rPr>
        <w:t>Vulpia</w:t>
      </w:r>
      <w:proofErr w:type="spellEnd"/>
      <w:r>
        <w:t xml:space="preserve"> may also increase.</w:t>
      </w:r>
    </w:p>
    <w:p w:rsidR="00D24FCC" w:rsidP="00D24FCC" w:rsidRDefault="00D24FCC" w14:paraId="26A7E32C" w14:textId="77777777"/>
    <w:p>
      <w:r>
        <w:rPr>
          <w:i/>
          <w:u w:val="single"/>
        </w:rPr>
        <w:t>Maximum Tree Size Class</w:t>
      </w:r>
      <w:br/>
      <w:r>
        <w:t>None</w:t>
      </w:r>
    </w:p>
    <w:p w:rsidR="00D24FCC" w:rsidP="00D24FCC" w:rsidRDefault="00D24FCC" w14:paraId="7AA70E89" w14:textId="77777777">
      <w:pPr>
        <w:pStyle w:val="InfoPara"/>
        <w:pBdr>
          <w:top w:val="single" w:color="auto" w:sz="4" w:space="1"/>
        </w:pBdr>
      </w:pPr>
      <w:r>
        <w:t>Class B</w:t>
      </w:r>
      <w:r>
        <w:tab/>
        <w:t>84</w:t>
      </w:r>
      <w:r w:rsidR="002A3B10">
        <w:tab/>
      </w:r>
      <w:r w:rsidR="002A3B10">
        <w:tab/>
      </w:r>
      <w:r w:rsidR="002A3B10">
        <w:tab/>
      </w:r>
      <w:r w:rsidR="002A3B10">
        <w:tab/>
      </w:r>
      <w:r w:rsidR="004F7795">
        <w:t>Late Development 2 - Closed</w:t>
      </w:r>
    </w:p>
    <w:p w:rsidR="00D24FCC" w:rsidP="00D24FCC" w:rsidRDefault="00D24FCC" w14:paraId="54C60794" w14:textId="77777777"/>
    <w:p w:rsidR="00D24FCC" w:rsidP="00D24FCC" w:rsidRDefault="00D24FCC" w14:paraId="7CFC7301" w14:textId="77777777">
      <w:pPr>
        <w:pStyle w:val="SClassInfoPara"/>
      </w:pPr>
      <w:r>
        <w:t>Indicator Species</w:t>
      </w:r>
    </w:p>
    <w:p w:rsidR="00D24FCC" w:rsidP="00D24FCC" w:rsidRDefault="00D24FCC" w14:paraId="692B6447" w14:textId="77777777"/>
    <w:p w:rsidR="00D24FCC" w:rsidP="00D24FCC" w:rsidRDefault="00D24FCC" w14:paraId="7C817121" w14:textId="77777777">
      <w:pPr>
        <w:pStyle w:val="SClassInfoPara"/>
      </w:pPr>
      <w:r>
        <w:t>Description</w:t>
      </w:r>
    </w:p>
    <w:p w:rsidR="00D24FCC" w:rsidP="00D24FCC" w:rsidRDefault="01512868" w14:paraId="1271C4F1" w14:textId="6C523D55">
      <w:r>
        <w:t xml:space="preserve">Very little bare ground, litter cover is high. Plants are vigorous and well established. Fires are rarely lethal, and the community responds quickly to fire. </w:t>
      </w:r>
    </w:p>
    <w:p w:rsidR="00D24FCC" w:rsidP="00D24FCC" w:rsidRDefault="00D24FCC" w14:paraId="0BEBB656" w14:textId="77777777"/>
    <w:p>
      <w:r>
        <w:rPr>
          <w:i/>
          <w:u w:val="single"/>
        </w:rPr>
        <w:t>Maximum Tree Size Class</w:t>
      </w:r>
      <w:br/>
      <w:r>
        <w:t>None</w:t>
      </w:r>
    </w:p>
    <w:p w:rsidR="00D24FCC" w:rsidP="00D24FCC" w:rsidRDefault="00D24FCC" w14:paraId="7B27E465" w14:textId="77777777">
      <w:pPr>
        <w:pStyle w:val="InfoPara"/>
        <w:pBdr>
          <w:top w:val="single" w:color="auto" w:sz="4" w:space="1"/>
        </w:pBdr>
      </w:pPr>
      <w:r>
        <w:t>Class C</w:t>
      </w:r>
      <w:r>
        <w:tab/>
        <w:t>13</w:t>
      </w:r>
      <w:r w:rsidR="002A3B10">
        <w:tab/>
      </w:r>
      <w:r w:rsidR="002A3B10">
        <w:tab/>
      </w:r>
      <w:r w:rsidR="002A3B10">
        <w:tab/>
      </w:r>
      <w:r w:rsidR="002A3B10">
        <w:tab/>
      </w:r>
      <w:r w:rsidR="004F7795">
        <w:t>Late Development 1 - Closed</w:t>
      </w:r>
    </w:p>
    <w:p w:rsidR="00D24FCC" w:rsidP="00D24FCC" w:rsidRDefault="00D24FCC" w14:paraId="1E0ADC26" w14:textId="77777777"/>
    <w:p w:rsidR="00D24FCC" w:rsidP="00D24FCC" w:rsidRDefault="00D24FCC" w14:paraId="46C808E9" w14:textId="77777777">
      <w:pPr>
        <w:pStyle w:val="SClassInfoPara"/>
      </w:pPr>
      <w:r>
        <w:t>Indicator Species</w:t>
      </w:r>
    </w:p>
    <w:p w:rsidR="00D24FCC" w:rsidP="00D24FCC" w:rsidRDefault="00D24FCC" w14:paraId="44FA5993" w14:textId="77777777"/>
    <w:p w:rsidR="00D24FCC" w:rsidP="00D24FCC" w:rsidRDefault="00D24FCC" w14:paraId="057BD3DD" w14:textId="77777777">
      <w:pPr>
        <w:pStyle w:val="SClassInfoPara"/>
      </w:pPr>
      <w:r>
        <w:t>Description</w:t>
      </w:r>
    </w:p>
    <w:p w:rsidR="00D24FCC" w:rsidP="00D24FCC" w:rsidRDefault="01512868" w14:paraId="04E7707C" w14:textId="2A07DE24">
      <w:r>
        <w:lastRenderedPageBreak/>
        <w:t xml:space="preserve">Open shrubland resulting from long absences of fire. Shrub component has largely encroached from adjacent deciduous shrublands. These sites are more mesic than the similar </w:t>
      </w:r>
      <w:r w:rsidR="00AC45B8">
        <w:t>C</w:t>
      </w:r>
      <w:r>
        <w:t xml:space="preserve">lass B. Aspen and ponderosa pine also invade with long periods of fire suppression. </w:t>
      </w:r>
    </w:p>
    <w:p w:rsidR="01512868" w:rsidP="01512868" w:rsidRDefault="01512868" w14:paraId="33D2632B" w14:textId="756D41D0"/>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24FCC" w:rsidP="00D24FCC" w:rsidRDefault="00D24FCC" w14:paraId="0E46FA27" w14:textId="77777777">
      <w:r>
        <w:t>Agee, J.K. 1994. Fire and weather disturbances in terrestrial ecosystems of the Eastern Cascades. Gen. Tech. Rep. PNW-GTR-320. Portland OR: USDA Forest Service 52 pp.</w:t>
      </w:r>
    </w:p>
    <w:p w:rsidR="00D24FCC" w:rsidP="00D24FCC" w:rsidRDefault="00D24FCC" w14:paraId="21974DE1" w14:textId="77777777"/>
    <w:p w:rsidR="00D24FCC" w:rsidP="00D24FCC" w:rsidRDefault="00D24FCC" w14:paraId="24FB699E" w14:textId="77777777">
      <w:r>
        <w:t xml:space="preserve">Daubenmire, R. 1970. Steppe vegetation of Washington. Wash. Agric. Exp. </w:t>
      </w:r>
      <w:proofErr w:type="spellStart"/>
      <w:r>
        <w:t>Stn.</w:t>
      </w:r>
      <w:proofErr w:type="spellEnd"/>
      <w:r>
        <w:t xml:space="preserve"> Tech. Bull. 62, 131 pp., illus.</w:t>
      </w:r>
    </w:p>
    <w:p w:rsidR="00D24FCC" w:rsidP="00D24FCC" w:rsidRDefault="00D24FCC" w14:paraId="1397F667" w14:textId="77777777"/>
    <w:p w:rsidR="00D24FCC" w:rsidP="00D24FCC" w:rsidRDefault="00D24FCC" w14:paraId="560CA532" w14:textId="77777777">
      <w:r>
        <w:t>Driscoll, R.S. 1964. A relict area in the central Oregon juniper zone. Ecology 45(2): 345-353.</w:t>
      </w:r>
    </w:p>
    <w:p w:rsidR="00D24FCC" w:rsidP="00D24FCC" w:rsidRDefault="00D24FCC" w14:paraId="2C6F5FCE" w14:textId="77777777"/>
    <w:p w:rsidR="00D24FCC" w:rsidP="00D24FCC" w:rsidRDefault="00D24FCC" w14:paraId="3F3D83F6" w14:textId="77777777">
      <w:r>
        <w:t>Franklin, J.F. and C.T.</w:t>
      </w:r>
      <w:r w:rsidR="00BE5CEE">
        <w:t xml:space="preserve"> </w:t>
      </w:r>
      <w:proofErr w:type="spellStart"/>
      <w:r>
        <w:t>Dyrness</w:t>
      </w:r>
      <w:proofErr w:type="spellEnd"/>
      <w:r>
        <w:t xml:space="preserve">. 1988. </w:t>
      </w:r>
      <w:r w:rsidR="00BE5CEE">
        <w:t>Natural</w:t>
      </w:r>
      <w:r>
        <w:t xml:space="preserve"> Vegetation of Oregon and Washington. Oregon State University Press. 452 pp.</w:t>
      </w:r>
    </w:p>
    <w:p w:rsidR="00D24FCC" w:rsidP="00D24FCC" w:rsidRDefault="00D24FCC" w14:paraId="3DE65EA1" w14:textId="77777777"/>
    <w:p w:rsidR="00D24FCC" w:rsidP="00D24FCC" w:rsidRDefault="00D24FCC" w14:paraId="7E79B7C6" w14:textId="77777777">
      <w:r>
        <w:t>NatureServe. 2007. International Ecological Classification Standard: Terrestrial Ecological Classifications. NatureServe Central Databases. Arlington, VA. Data current as of 10 February 2007.</w:t>
      </w:r>
    </w:p>
    <w:p w:rsidR="00D24FCC" w:rsidP="00D24FCC" w:rsidRDefault="00D24FCC" w14:paraId="30D455F6" w14:textId="77777777"/>
    <w:p w:rsidR="00D24FCC" w:rsidP="00D24FCC" w:rsidRDefault="00D24FCC" w14:paraId="0C2F47FA" w14:textId="77777777">
      <w:r>
        <w:t xml:space="preserve">Quigley, T.M. and S.J. </w:t>
      </w:r>
      <w:proofErr w:type="spellStart"/>
      <w:r>
        <w:t>Arbelbide</w:t>
      </w:r>
      <w:proofErr w:type="spellEnd"/>
      <w:r>
        <w:t>, tech. eds. 1997. An assessment of ecosystem components in the interior Columbia Basin and portions of the Klamath and Great Basins: vol. 2. Gen. Tech. Rpt. GTR-PNW-405. Portland OR: USDA Forest Service. 1055 pp.</w:t>
      </w:r>
    </w:p>
    <w:p w:rsidR="00D24FCC" w:rsidP="00D24FCC" w:rsidRDefault="00D24FCC" w14:paraId="6E78F6AA" w14:textId="77777777"/>
    <w:p w:rsidR="00D24FCC" w:rsidP="00D24FCC" w:rsidRDefault="00D24FCC" w14:paraId="5239A0D2" w14:textId="482CC13B">
      <w:r>
        <w:t xml:space="preserve">Whitlock, C. and M.A. Knox 2002. Prehistoric burning in the Pacific </w:t>
      </w:r>
      <w:r w:rsidR="00B425CB">
        <w:t>Northwest:</w:t>
      </w:r>
      <w:r>
        <w:t xml:space="preserve"> human versus climatic influences. Fire, native peoples, and the natural landscape. Washington, DC: Island Press. 195-231.</w:t>
      </w:r>
    </w:p>
    <w:p w:rsidRPr="00A43E41" w:rsidR="004D5F12" w:rsidP="00D24FCC" w:rsidRDefault="004D5F12" w14:paraId="6C4993D1" w14:textId="77777777"/>
    <w:sectPr w:rsidRPr="00A43E41" w:rsidR="004D5F12" w:rsidSect="00411A88">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32630" w14:textId="77777777" w:rsidR="005B6450" w:rsidRDefault="005B6450">
      <w:r>
        <w:separator/>
      </w:r>
    </w:p>
  </w:endnote>
  <w:endnote w:type="continuationSeparator" w:id="0">
    <w:p w14:paraId="503C54C1" w14:textId="77777777" w:rsidR="005B6450" w:rsidRDefault="005B6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08114" w14:textId="77777777" w:rsidR="00D24FCC" w:rsidRDefault="00D24FCC" w:rsidP="00D24F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BF86" w14:textId="77777777" w:rsidR="005B6450" w:rsidRDefault="005B6450">
      <w:r>
        <w:separator/>
      </w:r>
    </w:p>
  </w:footnote>
  <w:footnote w:type="continuationSeparator" w:id="0">
    <w:p w14:paraId="7CCF3A6F" w14:textId="77777777" w:rsidR="005B6450" w:rsidRDefault="005B6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0554" w14:textId="77777777" w:rsidR="00A43E41" w:rsidRDefault="00A43E41" w:rsidP="00D24F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F5A0E"/>
    <w:rPr>
      <w:sz w:val="16"/>
      <w:szCs w:val="16"/>
    </w:rPr>
  </w:style>
  <w:style w:type="paragraph" w:styleId="CommentText">
    <w:name w:val="annotation text"/>
    <w:basedOn w:val="Normal"/>
    <w:link w:val="CommentTextChar"/>
    <w:uiPriority w:val="99"/>
    <w:semiHidden/>
    <w:unhideWhenUsed/>
    <w:rsid w:val="006F5A0E"/>
    <w:rPr>
      <w:sz w:val="20"/>
      <w:szCs w:val="20"/>
    </w:rPr>
  </w:style>
  <w:style w:type="character" w:customStyle="1" w:styleId="CommentTextChar">
    <w:name w:val="Comment Text Char"/>
    <w:basedOn w:val="DefaultParagraphFont"/>
    <w:link w:val="CommentText"/>
    <w:uiPriority w:val="99"/>
    <w:semiHidden/>
    <w:rsid w:val="006F5A0E"/>
  </w:style>
  <w:style w:type="paragraph" w:styleId="CommentSubject">
    <w:name w:val="annotation subject"/>
    <w:basedOn w:val="CommentText"/>
    <w:next w:val="CommentText"/>
    <w:link w:val="CommentSubjectChar"/>
    <w:uiPriority w:val="99"/>
    <w:semiHidden/>
    <w:unhideWhenUsed/>
    <w:rsid w:val="006F5A0E"/>
    <w:rPr>
      <w:b/>
      <w:bCs/>
    </w:rPr>
  </w:style>
  <w:style w:type="character" w:customStyle="1" w:styleId="CommentSubjectChar">
    <w:name w:val="Comment Subject Char"/>
    <w:basedOn w:val="CommentTextChar"/>
    <w:link w:val="CommentSubject"/>
    <w:uiPriority w:val="99"/>
    <w:semiHidden/>
    <w:rsid w:val="006F5A0E"/>
    <w:rPr>
      <w:b/>
      <w:bCs/>
    </w:rPr>
  </w:style>
  <w:style w:type="paragraph" w:styleId="BalloonText">
    <w:name w:val="Balloon Text"/>
    <w:basedOn w:val="Normal"/>
    <w:link w:val="BalloonTextChar"/>
    <w:uiPriority w:val="99"/>
    <w:semiHidden/>
    <w:unhideWhenUsed/>
    <w:rsid w:val="006F5A0E"/>
    <w:rPr>
      <w:rFonts w:ascii="Tahoma" w:hAnsi="Tahoma" w:cs="Tahoma"/>
      <w:sz w:val="16"/>
      <w:szCs w:val="16"/>
    </w:rPr>
  </w:style>
  <w:style w:type="character" w:customStyle="1" w:styleId="BalloonTextChar">
    <w:name w:val="Balloon Text Char"/>
    <w:basedOn w:val="DefaultParagraphFont"/>
    <w:link w:val="BalloonText"/>
    <w:uiPriority w:val="99"/>
    <w:semiHidden/>
    <w:rsid w:val="006F5A0E"/>
    <w:rPr>
      <w:rFonts w:ascii="Tahoma" w:hAnsi="Tahoma" w:cs="Tahoma"/>
      <w:sz w:val="16"/>
      <w:szCs w:val="16"/>
    </w:rPr>
  </w:style>
  <w:style w:type="paragraph" w:styleId="ListParagraph">
    <w:name w:val="List Paragraph"/>
    <w:basedOn w:val="Normal"/>
    <w:uiPriority w:val="34"/>
    <w:qFormat/>
    <w:rsid w:val="00EE7836"/>
    <w:pPr>
      <w:ind w:left="720"/>
    </w:pPr>
    <w:rPr>
      <w:rFonts w:ascii="Calibri" w:eastAsiaTheme="minorHAnsi" w:hAnsi="Calibri"/>
      <w:sz w:val="22"/>
      <w:szCs w:val="22"/>
    </w:rPr>
  </w:style>
  <w:style w:type="character" w:styleId="Hyperlink">
    <w:name w:val="Hyperlink"/>
    <w:basedOn w:val="DefaultParagraphFont"/>
    <w:rsid w:val="00EE78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05194">
      <w:bodyDiv w:val="1"/>
      <w:marLeft w:val="0"/>
      <w:marRight w:val="0"/>
      <w:marTop w:val="0"/>
      <w:marBottom w:val="0"/>
      <w:divBdr>
        <w:top w:val="none" w:sz="0" w:space="0" w:color="auto"/>
        <w:left w:val="none" w:sz="0" w:space="0" w:color="auto"/>
        <w:bottom w:val="none" w:sz="0" w:space="0" w:color="auto"/>
        <w:right w:val="none" w:sz="0" w:space="0" w:color="auto"/>
      </w:divBdr>
    </w:div>
    <w:div w:id="66350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2014-08-21T14:05:00Z</cp:lastPrinted>
  <dcterms:created xsi:type="dcterms:W3CDTF">2017-09-07T21:27:00Z</dcterms:created>
  <dcterms:modified xsi:type="dcterms:W3CDTF">2025-02-12T09:41:30Z</dcterms:modified>
</cp:coreProperties>
</file>