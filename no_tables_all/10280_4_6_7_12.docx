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4C0" w:rsidP="00D474C0" w:rsidRDefault="00D474C0" w14:paraId="3F1E9364" w14:textId="6C5BBF15">
      <w:pPr>
        <w:pStyle w:val="BpSTitle"/>
      </w:pPr>
      <w:r>
        <w:t>10280</w:t>
      </w:r>
    </w:p>
    <w:p w:rsidR="00D474C0" w:rsidP="00D474C0" w:rsidRDefault="00D474C0" w14:paraId="13093E5E" w14:textId="77777777">
      <w:pPr>
        <w:pStyle w:val="BpSTitle"/>
      </w:pPr>
      <w:r>
        <w:t>Mediterranean California Mesic Mixed Conifer Forest and Woodland</w:t>
      </w:r>
    </w:p>
    <w:p w:rsidR="00D474C0" w:rsidP="00D474C0" w:rsidRDefault="00D474C0" w14:paraId="64AA6A39" w14:textId="35AC5656">
      <w:r>
        <w:t>BpS Model/Description Version: Aug. 2020</w:t>
      </w:r>
      <w:r>
        <w:tab/>
      </w:r>
      <w:r>
        <w:tab/>
      </w:r>
      <w:r>
        <w:tab/>
      </w:r>
      <w:r>
        <w:tab/>
      </w:r>
      <w:r>
        <w:tab/>
      </w:r>
      <w:r>
        <w:tab/>
      </w:r>
      <w:r>
        <w:tab/>
      </w:r>
    </w:p>
    <w:p w:rsidR="00D474C0" w:rsidP="00D474C0" w:rsidRDefault="00D474C0" w14:paraId="78B9F0E2" w14:textId="77777777"/>
    <w:p w:rsidR="00D474C0" w:rsidP="00D474C0" w:rsidRDefault="00D474C0" w14:paraId="032EE003" w14:textId="77777777"/>
    <w:p w:rsidR="003B72CA" w:rsidP="003B72CA" w:rsidRDefault="003B72CA" w14:paraId="23F8FCEB" w14:textId="77777777">
      <w:pPr>
        <w:pStyle w:val="InfoPara"/>
      </w:pPr>
      <w:r>
        <w:t xml:space="preserve">Reviewer: </w:t>
      </w:r>
      <w:r w:rsidRPr="00185740">
        <w:rPr>
          <w:b w:val="0"/>
        </w:rPr>
        <w:t>U.S. Forest Service Region 5 ecologists</w:t>
      </w:r>
    </w:p>
    <w:p w:rsidR="00D474C0" w:rsidP="00D474C0" w:rsidRDefault="00D474C0" w14:paraId="38548930" w14:textId="77777777">
      <w:pPr>
        <w:pStyle w:val="InfoPara"/>
      </w:pPr>
      <w:r>
        <w:t>Vegetation Type</w:t>
      </w:r>
    </w:p>
    <w:p w:rsidR="00D474C0" w:rsidP="00D474C0" w:rsidRDefault="00D474C0" w14:paraId="1E1FD5D3" w14:textId="77777777">
      <w:r>
        <w:t>Forest and Woodland</w:t>
      </w:r>
    </w:p>
    <w:p w:rsidR="00D474C0" w:rsidP="00D474C0" w:rsidRDefault="00D474C0" w14:paraId="465AD2E6" w14:textId="77777777">
      <w:pPr>
        <w:pStyle w:val="InfoPara"/>
      </w:pPr>
      <w:r>
        <w:t>Map Zones</w:t>
      </w:r>
    </w:p>
    <w:p w:rsidR="008426E4" w:rsidP="00D474C0" w:rsidRDefault="00FA2935" w14:paraId="2C050B86" w14:textId="451E7314">
      <w:r>
        <w:t xml:space="preserve">4, </w:t>
      </w:r>
      <w:r w:rsidR="00FA4BF1">
        <w:t>6,</w:t>
      </w:r>
      <w:r>
        <w:t xml:space="preserve"> 7,</w:t>
      </w:r>
      <w:r w:rsidR="00FA4BF1">
        <w:t xml:space="preserve"> </w:t>
      </w:r>
      <w:r w:rsidR="00D474C0">
        <w:t>12</w:t>
      </w:r>
      <w:r w:rsidR="008426E4">
        <w:t xml:space="preserve"> </w:t>
      </w:r>
      <w:bookmarkStart w:name="_GoBack" w:id="0"/>
      <w:bookmarkEnd w:id="0"/>
    </w:p>
    <w:p w:rsidR="00D474C0" w:rsidP="00D474C0" w:rsidRDefault="00D474C0" w14:paraId="7888F06C" w14:textId="77777777">
      <w:pPr>
        <w:pStyle w:val="InfoPara"/>
      </w:pPr>
      <w:r>
        <w:t>Geographic Range</w:t>
      </w:r>
    </w:p>
    <w:p w:rsidR="00916A1E" w:rsidP="00916A1E" w:rsidRDefault="00916A1E" w14:paraId="6E60FFDB" w14:textId="754A5C8A">
      <w:r>
        <w:t>This type occurs throughout California and into southern Oregon and westernmost Nevada</w:t>
      </w:r>
      <w:r w:rsidR="00D474C0">
        <w:t xml:space="preserve">. </w:t>
      </w:r>
      <w:r w:rsidR="00FB22C6">
        <w:t>It occurs as far north as the North Umpqua River (O</w:t>
      </w:r>
      <w:r w:rsidR="00E83221">
        <w:t>regon</w:t>
      </w:r>
      <w:r w:rsidR="00FB22C6">
        <w:t xml:space="preserve">), ending within the Steamboat 5th field drainage. </w:t>
      </w:r>
    </w:p>
    <w:p w:rsidR="00FA6E78" w:rsidP="00916A1E" w:rsidRDefault="00FA6E78" w14:paraId="3ECC108C" w14:textId="77777777"/>
    <w:p w:rsidR="00916A1E" w:rsidP="00916A1E" w:rsidRDefault="00916A1E" w14:paraId="66E15AB0" w14:textId="19DCCDDC">
      <w:r>
        <w:t>In southern California</w:t>
      </w:r>
      <w:r w:rsidR="00E83221">
        <w:t>,</w:t>
      </w:r>
      <w:r>
        <w:t xml:space="preserve"> this </w:t>
      </w:r>
      <w:r w:rsidR="00E83221">
        <w:t>Biophysical Setting (</w:t>
      </w:r>
      <w:proofErr w:type="spellStart"/>
      <w:r>
        <w:t>BpS</w:t>
      </w:r>
      <w:proofErr w:type="spellEnd"/>
      <w:r w:rsidR="00E83221">
        <w:t>)</w:t>
      </w:r>
      <w:r>
        <w:t xml:space="preserve"> includes small stands in the south coast ranges (e.g.</w:t>
      </w:r>
      <w:r w:rsidR="00E83221">
        <w:t xml:space="preserve">, </w:t>
      </w:r>
      <w:r>
        <w:t>Mt. San Benito, San Benito Co.; Big Pine Mtn., Santa Barbara Co.; Pine Mtn</w:t>
      </w:r>
      <w:r w:rsidR="00E83221">
        <w:t>.</w:t>
      </w:r>
      <w:r>
        <w:t xml:space="preserve">, Ventura Co.; Palomar Mountain, San Diego Co.; </w:t>
      </w:r>
      <w:proofErr w:type="spellStart"/>
      <w:r>
        <w:t>Cuyamaca</w:t>
      </w:r>
      <w:proofErr w:type="spellEnd"/>
      <w:r>
        <w:t xml:space="preserve"> Mountains, San Diego Co.) and larger stands in the San Gabriel and the San Bernardino </w:t>
      </w:r>
      <w:r w:rsidR="00E83221">
        <w:t>m</w:t>
      </w:r>
      <w:r>
        <w:t xml:space="preserve">ountains and the San Jacinto and San Pedro </w:t>
      </w:r>
      <w:proofErr w:type="spellStart"/>
      <w:r>
        <w:t>Mártir</w:t>
      </w:r>
      <w:proofErr w:type="spellEnd"/>
      <w:r>
        <w:t xml:space="preserve"> </w:t>
      </w:r>
      <w:r w:rsidR="00E83221">
        <w:t>r</w:t>
      </w:r>
      <w:r>
        <w:t>anges (Baja C</w:t>
      </w:r>
      <w:r w:rsidR="00E83221">
        <w:t>alifornia</w:t>
      </w:r>
      <w:r>
        <w:t>) of the Peninsular Ranges.</w:t>
      </w:r>
    </w:p>
    <w:p w:rsidR="00FF4B4F" w:rsidP="00FF4B4F" w:rsidRDefault="00FF4B4F" w14:paraId="7307FF8B" w14:textId="3B09ED22"/>
    <w:p w:rsidR="00697608" w:rsidP="00697608" w:rsidRDefault="00697608" w14:paraId="5D69F13E" w14:textId="5C5FAAF2">
      <w:r>
        <w:t xml:space="preserve">This </w:t>
      </w:r>
      <w:proofErr w:type="gramStart"/>
      <w:r>
        <w:t>particular model</w:t>
      </w:r>
      <w:proofErr w:type="gramEnd"/>
      <w:r>
        <w:t xml:space="preserve"> and description applies within the East Cascades-Modoc Plateau ecoregion and throughout C</w:t>
      </w:r>
      <w:r w:rsidR="00E83221">
        <w:t>alifornia</w:t>
      </w:r>
      <w:r>
        <w:t xml:space="preserve"> except within the Klamath Mountains and California North Coast ecoregions.</w:t>
      </w:r>
      <w:r w:rsidR="0018524E">
        <w:t xml:space="preserve"> </w:t>
      </w:r>
    </w:p>
    <w:p w:rsidR="00697608" w:rsidP="00D474C0" w:rsidRDefault="00697608" w14:paraId="2B28F5C9" w14:textId="77777777"/>
    <w:p w:rsidR="00D474C0" w:rsidP="00D474C0" w:rsidRDefault="00D474C0" w14:paraId="15778819" w14:textId="77777777">
      <w:pPr>
        <w:pStyle w:val="InfoPara"/>
      </w:pPr>
      <w:r>
        <w:t>Biophysical Site Description</w:t>
      </w:r>
    </w:p>
    <w:p w:rsidR="00D474C0" w:rsidP="00D474C0" w:rsidRDefault="00916A1E" w14:paraId="25ACD6E3" w14:textId="188FC8B5">
      <w:r>
        <w:t>At its lowest elevation, t</w:t>
      </w:r>
      <w:r w:rsidR="00FF4B4F">
        <w:t xml:space="preserve">his </w:t>
      </w:r>
      <w:proofErr w:type="spellStart"/>
      <w:r w:rsidR="00FF4B4F">
        <w:t>BpS</w:t>
      </w:r>
      <w:proofErr w:type="spellEnd"/>
      <w:r w:rsidR="00FF4B4F">
        <w:t xml:space="preserve"> occurs</w:t>
      </w:r>
      <w:r w:rsidR="00D474C0">
        <w:t xml:space="preserve"> primarily</w:t>
      </w:r>
      <w:r w:rsidR="00FF4B4F">
        <w:t xml:space="preserve"> on</w:t>
      </w:r>
      <w:r w:rsidR="00D474C0">
        <w:t xml:space="preserve"> north and east aspects</w:t>
      </w:r>
      <w:r w:rsidR="00FF4B4F">
        <w:t xml:space="preserve">, moist sites such as </w:t>
      </w:r>
      <w:proofErr w:type="spellStart"/>
      <w:r w:rsidR="00FF4B4F">
        <w:t>toeslopes</w:t>
      </w:r>
      <w:proofErr w:type="spellEnd"/>
      <w:r w:rsidR="00E83221">
        <w:t>,</w:t>
      </w:r>
      <w:r w:rsidR="00FF4B4F">
        <w:t xml:space="preserve"> </w:t>
      </w:r>
      <w:r>
        <w:t>and other protected settings</w:t>
      </w:r>
      <w:r w:rsidR="00D474C0">
        <w:t>.</w:t>
      </w:r>
      <w:r>
        <w:t xml:space="preserve"> It can occur at all aspects at higher elevations, shifting to warmer slopes as it transitions into upper montane forest types.</w:t>
      </w:r>
      <w:r w:rsidR="00D474C0">
        <w:t xml:space="preserve"> </w:t>
      </w:r>
      <w:r w:rsidR="00FB22C6">
        <w:t>In C</w:t>
      </w:r>
      <w:r w:rsidR="00E83221">
        <w:t>alifornia,</w:t>
      </w:r>
      <w:r w:rsidR="00FB22C6">
        <w:t xml:space="preserve"> it is g</w:t>
      </w:r>
      <w:r w:rsidR="00D474C0">
        <w:t xml:space="preserve">enerally </w:t>
      </w:r>
      <w:r w:rsidR="00FB22C6">
        <w:t xml:space="preserve">found </w:t>
      </w:r>
      <w:r w:rsidR="00D474C0">
        <w:t xml:space="preserve">above </w:t>
      </w:r>
      <w:r w:rsidR="00FF4B4F">
        <w:t>1</w:t>
      </w:r>
      <w:r w:rsidR="00E83221">
        <w:t>,</w:t>
      </w:r>
      <w:r w:rsidR="00FF4B4F">
        <w:t xml:space="preserve">500m </w:t>
      </w:r>
      <w:r w:rsidR="00D474C0">
        <w:t>in the</w:t>
      </w:r>
      <w:r w:rsidR="00FB22C6">
        <w:t xml:space="preserve"> Sierra Nevada</w:t>
      </w:r>
      <w:r w:rsidR="00D474C0">
        <w:t xml:space="preserve"> </w:t>
      </w:r>
      <w:r w:rsidR="00FF4B4F">
        <w:t>and from 1</w:t>
      </w:r>
      <w:r w:rsidR="00E83221">
        <w:t>,</w:t>
      </w:r>
      <w:r w:rsidR="00FF4B4F">
        <w:t>500-2</w:t>
      </w:r>
      <w:r w:rsidR="00E83221">
        <w:t>,</w:t>
      </w:r>
      <w:r w:rsidR="00FF4B4F">
        <w:t xml:space="preserve">500m in the Transverse and Peninsular ranges. </w:t>
      </w:r>
      <w:r w:rsidR="00FB22C6">
        <w:t xml:space="preserve">In </w:t>
      </w:r>
      <w:r w:rsidR="00E83221">
        <w:t>southwest</w:t>
      </w:r>
      <w:r w:rsidR="00FB22C6">
        <w:t xml:space="preserve"> Oregon, it generally occurs from </w:t>
      </w:r>
      <w:r w:rsidR="00E83221">
        <w:t>~</w:t>
      </w:r>
      <w:r w:rsidR="00FB22C6">
        <w:t>300-1</w:t>
      </w:r>
      <w:r w:rsidR="00E83221">
        <w:t>,</w:t>
      </w:r>
      <w:r w:rsidR="00FB22C6">
        <w:t xml:space="preserve">000m and on E-NW aspects. </w:t>
      </w:r>
      <w:r w:rsidR="00FF4B4F">
        <w:t>Typically occurs with 100-150cm annual precipitation</w:t>
      </w:r>
      <w:r w:rsidR="00FB22C6">
        <w:t xml:space="preserve"> in southern C</w:t>
      </w:r>
      <w:r w:rsidR="00E83221">
        <w:t>alifornia,</w:t>
      </w:r>
      <w:r w:rsidR="00FF4B4F">
        <w:t xml:space="preserve"> 50% as snow. </w:t>
      </w:r>
      <w:r w:rsidR="00D474C0">
        <w:t>Upper elevations defined by ecotone with red fir and lodgepole. Lower elevations defined by ecotone with drier mixed conifer types.</w:t>
      </w:r>
      <w:r w:rsidR="00FB22C6">
        <w:t xml:space="preserve"> </w:t>
      </w:r>
    </w:p>
    <w:p w:rsidR="00D474C0" w:rsidP="00D474C0" w:rsidRDefault="00D474C0" w14:paraId="72BC97F5" w14:textId="77777777">
      <w:pPr>
        <w:pStyle w:val="InfoPara"/>
      </w:pPr>
      <w:r>
        <w:t>Vegetation Description</w:t>
      </w:r>
    </w:p>
    <w:p w:rsidR="00FF4B4F" w:rsidP="00D474C0" w:rsidRDefault="00D474C0" w14:paraId="4A026B7B" w14:textId="20F05F76">
      <w:r>
        <w:t>M</w:t>
      </w:r>
      <w:r w:rsidR="00FF4B4F">
        <w:t>esic m</w:t>
      </w:r>
      <w:r>
        <w:t xml:space="preserve">ixed conifer forests are typically composed of three or more </w:t>
      </w:r>
      <w:r w:rsidR="00916A1E">
        <w:t xml:space="preserve">conifer </w:t>
      </w:r>
      <w:r>
        <w:t xml:space="preserve">species, with white fir, Douglas-fir, </w:t>
      </w:r>
      <w:r w:rsidR="00870575">
        <w:t xml:space="preserve">incense cedar, </w:t>
      </w:r>
      <w:r>
        <w:t xml:space="preserve">ponderosa pine, </w:t>
      </w:r>
      <w:r w:rsidR="00870575">
        <w:t xml:space="preserve">and </w:t>
      </w:r>
      <w:r>
        <w:t>sugar pine</w:t>
      </w:r>
      <w:r w:rsidR="00870575">
        <w:t xml:space="preserve"> being the most common </w:t>
      </w:r>
      <w:r w:rsidR="00870575">
        <w:lastRenderedPageBreak/>
        <w:t xml:space="preserve">dominants. Giant sequoia is an </w:t>
      </w:r>
      <w:proofErr w:type="gramStart"/>
      <w:r w:rsidR="00870575">
        <w:t>important component</w:t>
      </w:r>
      <w:proofErr w:type="gramEnd"/>
      <w:r w:rsidR="00870575">
        <w:t xml:space="preserve"> of this forest type in the southern Sierra Nevada. Douglas-fir does not extend much further south than Yosemite National Park. Lodgepole pine occurs near waterbodies, mostly at upper elevations.</w:t>
      </w:r>
      <w:r w:rsidR="003C06F9">
        <w:t xml:space="preserve"> Jeffrey pine occurs mostly on the east side of the Sierra Nevada or on ultramafic (“serpentine”) soils in </w:t>
      </w:r>
      <w:r w:rsidR="00E83221">
        <w:t xml:space="preserve">northwestern California </w:t>
      </w:r>
      <w:r w:rsidR="003C06F9">
        <w:t xml:space="preserve">and </w:t>
      </w:r>
      <w:r w:rsidR="00E83221">
        <w:t xml:space="preserve">southwestern </w:t>
      </w:r>
      <w:r w:rsidR="003C06F9">
        <w:t>O</w:t>
      </w:r>
      <w:r w:rsidR="00E83221">
        <w:t>regon</w:t>
      </w:r>
      <w:r w:rsidR="003C06F9">
        <w:t>.</w:t>
      </w:r>
    </w:p>
    <w:p w:rsidR="00FA6E78" w:rsidP="00D474C0" w:rsidRDefault="00FA6E78" w14:paraId="6F11DC1C" w14:textId="77777777"/>
    <w:p w:rsidR="00FB22C6" w:rsidP="00FB22C6" w:rsidRDefault="00870575" w14:paraId="36C11E7F" w14:textId="4E75264B">
      <w:r>
        <w:t>M</w:t>
      </w:r>
      <w:r w:rsidR="00FB22C6">
        <w:t>adrone, live oak, big-leaf maple</w:t>
      </w:r>
      <w:r w:rsidR="00E83221">
        <w:t>,</w:t>
      </w:r>
      <w:r w:rsidR="00FB22C6">
        <w:t xml:space="preserve"> and </w:t>
      </w:r>
      <w:r>
        <w:t>tan oak are</w:t>
      </w:r>
      <w:r w:rsidR="00FB22C6">
        <w:t xml:space="preserve"> common hardwood species</w:t>
      </w:r>
      <w:r>
        <w:t xml:space="preserve"> in this forest type</w:t>
      </w:r>
      <w:r w:rsidR="00FB22C6">
        <w:t xml:space="preserve">. </w:t>
      </w:r>
      <w:r>
        <w:t xml:space="preserve">Shrub associates include </w:t>
      </w:r>
      <w:r w:rsidRPr="00DD2B22" w:rsidR="00FB22C6">
        <w:rPr>
          <w:i/>
        </w:rPr>
        <w:t>Ceanothus</w:t>
      </w:r>
      <w:r w:rsidR="00FB22C6">
        <w:t xml:space="preserve"> s</w:t>
      </w:r>
      <w:r>
        <w:t>p</w:t>
      </w:r>
      <w:r w:rsidR="00FB22C6">
        <w:t>p.</w:t>
      </w:r>
      <w:r>
        <w:t xml:space="preserve">, </w:t>
      </w:r>
      <w:proofErr w:type="spellStart"/>
      <w:r w:rsidRPr="00DD2B22" w:rsidR="00FB22C6">
        <w:rPr>
          <w:i/>
        </w:rPr>
        <w:t>Arctostaphylos</w:t>
      </w:r>
      <w:proofErr w:type="spellEnd"/>
      <w:r w:rsidR="00FB22C6">
        <w:t xml:space="preserve"> </w:t>
      </w:r>
      <w:r w:rsidR="003C06F9">
        <w:t>spp. (</w:t>
      </w:r>
      <w:r w:rsidR="00FB22C6">
        <w:t xml:space="preserve">and </w:t>
      </w:r>
      <w:r>
        <w:t>other members of the montane chaparral community</w:t>
      </w:r>
      <w:r w:rsidR="003C06F9">
        <w:t xml:space="preserve">), </w:t>
      </w:r>
      <w:proofErr w:type="spellStart"/>
      <w:r w:rsidRPr="00DD2B22" w:rsidR="003C06F9">
        <w:rPr>
          <w:i/>
        </w:rPr>
        <w:t>Cornus</w:t>
      </w:r>
      <w:proofErr w:type="spellEnd"/>
      <w:r w:rsidRPr="00DD2B22" w:rsidR="003C06F9">
        <w:rPr>
          <w:i/>
        </w:rPr>
        <w:t xml:space="preserve"> </w:t>
      </w:r>
      <w:proofErr w:type="spellStart"/>
      <w:r w:rsidRPr="00DD2B22" w:rsidR="003C06F9">
        <w:rPr>
          <w:i/>
        </w:rPr>
        <w:t>nuttallii</w:t>
      </w:r>
      <w:proofErr w:type="spellEnd"/>
      <w:r w:rsidR="003C06F9">
        <w:t xml:space="preserve">, </w:t>
      </w:r>
      <w:proofErr w:type="spellStart"/>
      <w:r w:rsidRPr="00DD2B22" w:rsidR="003C06F9">
        <w:rPr>
          <w:i/>
        </w:rPr>
        <w:t>Ribes</w:t>
      </w:r>
      <w:proofErr w:type="spellEnd"/>
      <w:r w:rsidR="003C06F9">
        <w:t xml:space="preserve"> spp., etc.</w:t>
      </w:r>
    </w:p>
    <w:p w:rsidR="00FB22C6" w:rsidP="00D474C0" w:rsidRDefault="00FB22C6" w14:paraId="7D90CACD" w14:textId="77777777"/>
    <w:p w:rsidR="00D474C0" w:rsidP="00D474C0" w:rsidRDefault="00D474C0" w14:paraId="538EDE75"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FA6E78" w:rsidP="00D474C0" w:rsidRDefault="00FA6E78" w14:paraId="01783141" w14:textId="77777777">
      <w:pPr>
        <w:pStyle w:val="InfoPara"/>
      </w:pPr>
    </w:p>
    <w:p w:rsidR="00D474C0" w:rsidP="00D474C0" w:rsidRDefault="00D474C0" w14:paraId="46B55EEF" w14:textId="1B35FEAF">
      <w:pPr>
        <w:pStyle w:val="InfoPara"/>
      </w:pPr>
      <w:r>
        <w:t>Disturbance Description</w:t>
      </w:r>
    </w:p>
    <w:p w:rsidR="00C44014" w:rsidP="00D474C0" w:rsidRDefault="00CC1707" w14:paraId="56C786EB" w14:textId="6C77DA5C">
      <w:r w:rsidRPr="003D3DFD">
        <w:t>In their summary of pre-settlement fire regimes for California</w:t>
      </w:r>
      <w:r w:rsidR="00E83221">
        <w:t>,</w:t>
      </w:r>
      <w:r w:rsidRPr="003D3DFD">
        <w:t xml:space="preserve"> Van de Water and Safford (2011) report a mean </w:t>
      </w:r>
      <w:r w:rsidR="00D95C49">
        <w:t>fire return interval (</w:t>
      </w:r>
      <w:r w:rsidRPr="003D3DFD">
        <w:t>FRI</w:t>
      </w:r>
      <w:r w:rsidR="00D95C49">
        <w:t>)</w:t>
      </w:r>
      <w:r w:rsidRPr="003D3DFD">
        <w:t xml:space="preserve"> of 16yrs, a mean minimum FRI of 5yrs</w:t>
      </w:r>
      <w:r w:rsidR="00E83221">
        <w:t>,</w:t>
      </w:r>
      <w:r w:rsidRPr="003D3DFD">
        <w:t xml:space="preserve"> and a mean maximum FRI of 80yrs for moist mixed conifer based on </w:t>
      </w:r>
      <w:r w:rsidR="00D95C49">
        <w:t xml:space="preserve">a </w:t>
      </w:r>
      <w:r w:rsidRPr="003D3DFD">
        <w:t xml:space="preserve">review of 53 studies. </w:t>
      </w:r>
      <w:r w:rsidR="00D474C0">
        <w:t>Surface fire occurs at an average generally between 10-20yrs (Taylor and Skinner 2003</w:t>
      </w:r>
      <w:r w:rsidR="00E83221">
        <w:t>;</w:t>
      </w:r>
      <w:r w:rsidR="00D474C0">
        <w:t xml:space="preserve"> Taylor and Skinner 1998</w:t>
      </w:r>
      <w:r w:rsidR="00E83221">
        <w:t>;</w:t>
      </w:r>
      <w:r w:rsidR="00C44014">
        <w:t xml:space="preserve"> </w:t>
      </w:r>
      <w:proofErr w:type="spellStart"/>
      <w:r w:rsidR="00C44014">
        <w:t>Sensenig</w:t>
      </w:r>
      <w:proofErr w:type="spellEnd"/>
      <w:r w:rsidR="00C44014">
        <w:t xml:space="preserve"> 2002</w:t>
      </w:r>
      <w:r w:rsidR="00D474C0">
        <w:t xml:space="preserve">). </w:t>
      </w:r>
      <w:r w:rsidR="00C44014">
        <w:t>Most medium</w:t>
      </w:r>
      <w:r w:rsidR="00E83221">
        <w:t>-</w:t>
      </w:r>
      <w:r w:rsidR="00C44014">
        <w:t xml:space="preserve"> and high</w:t>
      </w:r>
      <w:r w:rsidR="00E83221">
        <w:t>-</w:t>
      </w:r>
      <w:r w:rsidR="00C44014">
        <w:t>severity fires occur on mid</w:t>
      </w:r>
      <w:r w:rsidR="00E83221">
        <w:t>-</w:t>
      </w:r>
      <w:r w:rsidR="00C44014">
        <w:t xml:space="preserve"> and upper</w:t>
      </w:r>
      <w:r w:rsidR="00E83221">
        <w:t>-</w:t>
      </w:r>
      <w:r w:rsidR="00C44014">
        <w:t>slope positions (Taylor and Skinner 1998</w:t>
      </w:r>
      <w:r w:rsidR="00E83221">
        <w:t>;</w:t>
      </w:r>
      <w:r w:rsidR="00C44014">
        <w:t xml:space="preserve"> Taylor 2000</w:t>
      </w:r>
      <w:r w:rsidR="00E83221">
        <w:t>;</w:t>
      </w:r>
      <w:r w:rsidR="00C44014">
        <w:t xml:space="preserve"> </w:t>
      </w:r>
      <w:proofErr w:type="spellStart"/>
      <w:r w:rsidR="00C44014">
        <w:t>Beaty</w:t>
      </w:r>
      <w:proofErr w:type="spellEnd"/>
      <w:r w:rsidR="00C44014">
        <w:t xml:space="preserve"> and Taylor 2001</w:t>
      </w:r>
      <w:r w:rsidR="00E83221">
        <w:t>;</w:t>
      </w:r>
      <w:r w:rsidR="00C44014">
        <w:t xml:space="preserve"> </w:t>
      </w:r>
      <w:proofErr w:type="spellStart"/>
      <w:r w:rsidR="00C44014">
        <w:t>Bekker</w:t>
      </w:r>
      <w:proofErr w:type="spellEnd"/>
      <w:r w:rsidR="00C44014">
        <w:t xml:space="preserve"> and Taylor 2001).</w:t>
      </w:r>
    </w:p>
    <w:p w:rsidR="00C44014" w:rsidP="00D474C0" w:rsidRDefault="00C44014" w14:paraId="08DB09F7" w14:textId="77777777"/>
    <w:p w:rsidR="00FB22C6" w:rsidP="00D474C0" w:rsidRDefault="00C44014" w14:paraId="3BE198C1" w14:textId="367AA0A3">
      <w:r>
        <w:t xml:space="preserve">Insect/drought-related mortality affects this </w:t>
      </w:r>
      <w:proofErr w:type="spellStart"/>
      <w:r>
        <w:t>BpS</w:t>
      </w:r>
      <w:proofErr w:type="spellEnd"/>
      <w:r>
        <w:t xml:space="preserve">, especially when combined with periodic drought, causing individual and small patch effects. With historic fire regimes, insect outbreaks may have been much reduced compared to current conditions. Snow breakage can be relatively frequent in some mid-seral closed stands at higher elevations. This disturbance does not impact stand structure enough to warrant </w:t>
      </w:r>
      <w:r w:rsidR="00D95C49">
        <w:t>inclusion in the state-and-transition model</w:t>
      </w:r>
      <w:r>
        <w:t xml:space="preserve">. </w:t>
      </w:r>
      <w:r w:rsidR="00D95C49">
        <w:t>I</w:t>
      </w:r>
      <w:r w:rsidR="00FB22C6">
        <w:t>nsect activity increases in amount and frequency in the north</w:t>
      </w:r>
      <w:r w:rsidR="00E83221">
        <w:t>ern</w:t>
      </w:r>
      <w:r w:rsidR="00FB22C6">
        <w:t xml:space="preserve"> part of the range of this </w:t>
      </w:r>
      <w:proofErr w:type="spellStart"/>
      <w:r w:rsidR="00FB22C6">
        <w:t>BpS</w:t>
      </w:r>
      <w:proofErr w:type="spellEnd"/>
      <w:r w:rsidR="00FB22C6">
        <w:t>, particularly in the mid-open and mid-closed stands following surface and mixed</w:t>
      </w:r>
      <w:r w:rsidR="00E83221">
        <w:t>-</w:t>
      </w:r>
      <w:r w:rsidR="00FB22C6">
        <w:t xml:space="preserve">severity fires. </w:t>
      </w:r>
    </w:p>
    <w:p w:rsidR="00D474C0" w:rsidP="00D474C0" w:rsidRDefault="00D474C0" w14:paraId="40C3281B" w14:textId="77777777"/>
    <w:p w:rsidR="00D474C0" w:rsidP="00D474C0" w:rsidRDefault="00D474C0" w14:paraId="35406B0D" w14:textId="468384CC">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474C0" w:rsidP="00D474C0" w:rsidRDefault="00D474C0" w14:paraId="18462B68" w14:textId="77777777">
      <w:pPr>
        <w:pStyle w:val="InfoPara"/>
      </w:pPr>
      <w:r>
        <w:lastRenderedPageBreak/>
        <w:t>Scale Description</w:t>
      </w:r>
    </w:p>
    <w:p w:rsidR="00D474C0" w:rsidP="00D474C0" w:rsidRDefault="00D474C0" w14:paraId="56FC0255" w14:textId="78CAEED1">
      <w:r>
        <w:t>Literature suggests an historical average fire size of 50-200ha (Agee 1993</w:t>
      </w:r>
      <w:r w:rsidR="00E83221">
        <w:t xml:space="preserve">; </w:t>
      </w:r>
      <w:r>
        <w:t xml:space="preserve">Taylor, various). </w:t>
      </w:r>
      <w:r w:rsidR="000E64EC">
        <w:t>This forest type occur</w:t>
      </w:r>
      <w:r w:rsidR="003C06F9">
        <w:t>red</w:t>
      </w:r>
      <w:r w:rsidR="000E64EC">
        <w:t xml:space="preserve"> in a s</w:t>
      </w:r>
      <w:r>
        <w:t>mall to medium patch size</w:t>
      </w:r>
      <w:r w:rsidR="003C06F9">
        <w:t xml:space="preserve"> </w:t>
      </w:r>
      <w:r w:rsidR="000E64EC">
        <w:t>(</w:t>
      </w:r>
      <w:r w:rsidR="003C06F9">
        <w:t>&lt;1</w:t>
      </w:r>
      <w:r w:rsidR="000E64EC">
        <w:t>-10</w:t>
      </w:r>
      <w:r w:rsidR="003C06F9">
        <w:t>0</w:t>
      </w:r>
      <w:r w:rsidR="000E64EC">
        <w:t>ac)</w:t>
      </w:r>
      <w:r>
        <w:t xml:space="preserve"> mosaic, driven by variations </w:t>
      </w:r>
      <w:r w:rsidR="000E64EC">
        <w:t>in topography,</w:t>
      </w:r>
      <w:r>
        <w:t xml:space="preserve"> surface fire intensity</w:t>
      </w:r>
      <w:r w:rsidR="00E83221">
        <w:t>,</w:t>
      </w:r>
      <w:r>
        <w:t xml:space="preserve"> and insect/pathogen-related mortality. </w:t>
      </w:r>
      <w:r w:rsidR="003C06F9">
        <w:t>Larger patches were rare, but modern fires often generate high severity patches &gt;1000ac.</w:t>
      </w:r>
    </w:p>
    <w:p w:rsidR="00D474C0" w:rsidP="00D474C0" w:rsidRDefault="00D474C0" w14:paraId="58AF5B73" w14:textId="77777777">
      <w:pPr>
        <w:pStyle w:val="InfoPara"/>
      </w:pPr>
      <w:r>
        <w:t>Adjacency or Identification Concerns</w:t>
      </w:r>
    </w:p>
    <w:p w:rsidR="00052846" w:rsidP="00FB22C6" w:rsidRDefault="003C06F9" w14:paraId="3E887343" w14:textId="37C45A65">
      <w:r>
        <w:t xml:space="preserve">Found at similar elevations to the </w:t>
      </w:r>
      <w:r w:rsidRPr="00FA6E78" w:rsidR="00052846">
        <w:rPr>
          <w:bCs/>
        </w:rPr>
        <w:t>Mediterranean California Dry-Mesic Mixed Conifer Forest and Woodland (</w:t>
      </w:r>
      <w:proofErr w:type="spellStart"/>
      <w:r w:rsidR="00052846">
        <w:t>BpS</w:t>
      </w:r>
      <w:proofErr w:type="spellEnd"/>
      <w:r w:rsidR="00052846">
        <w:t xml:space="preserve"> 1027)</w:t>
      </w:r>
      <w:r>
        <w:t>, although it extends to higher elevations than the latter</w:t>
      </w:r>
      <w:r w:rsidR="00052846">
        <w:t xml:space="preserve">. The difference between the Dry-Mesic and Mesic Mixed Conifer </w:t>
      </w:r>
      <w:r w:rsidRPr="003B72CA" w:rsidR="00052846">
        <w:t xml:space="preserve">types is moisture </w:t>
      </w:r>
      <w:r w:rsidRPr="003B72CA">
        <w:t>balance</w:t>
      </w:r>
      <w:r w:rsidRPr="003B72CA" w:rsidR="00052846">
        <w:t xml:space="preserve">. For mapping in the central Sierra Nevada, a first </w:t>
      </w:r>
      <w:r w:rsidRPr="003B72CA">
        <w:t xml:space="preserve">(very coarse) </w:t>
      </w:r>
      <w:r w:rsidRPr="003B72CA" w:rsidR="00052846">
        <w:t>approximation of splitting the two types could be based on putting the Mesic above 1</w:t>
      </w:r>
      <w:r w:rsidR="00E83221">
        <w:t>,</w:t>
      </w:r>
      <w:r w:rsidRPr="003B72CA" w:rsidR="00052846">
        <w:t>000mm precipitation and the Dry-Mesic below.</w:t>
      </w:r>
    </w:p>
    <w:p w:rsidR="00052846" w:rsidP="00FB22C6" w:rsidRDefault="00052846" w14:paraId="7B349628" w14:textId="77777777"/>
    <w:p w:rsidR="00C32BEE" w:rsidP="00C32BEE" w:rsidRDefault="00FB22C6" w14:paraId="0570ECC0" w14:textId="1314B090">
      <w:r>
        <w:t xml:space="preserve">In </w:t>
      </w:r>
      <w:r w:rsidR="00E83221">
        <w:t xml:space="preserve">southwestern Oregon, </w:t>
      </w:r>
      <w:r>
        <w:t>upper elevations are defined by the ecotone with both red fir and silver fir. Lower elevations defined by cedar-hemlock-Douglas-fir or the mixed evergreen types.</w:t>
      </w:r>
      <w:r w:rsidR="00052846">
        <w:t xml:space="preserve"> </w:t>
      </w:r>
      <w:r w:rsidR="00137E55">
        <w:t>In the Sierra Nevada</w:t>
      </w:r>
      <w:r w:rsidR="00E83221">
        <w:t>,</w:t>
      </w:r>
      <w:r w:rsidR="00137E55">
        <w:t xml:space="preserve"> this </w:t>
      </w:r>
      <w:proofErr w:type="spellStart"/>
      <w:r w:rsidR="00137E55">
        <w:t>BpS</w:t>
      </w:r>
      <w:proofErr w:type="spellEnd"/>
      <w:r w:rsidR="00137E55">
        <w:t xml:space="preserve"> e</w:t>
      </w:r>
      <w:r w:rsidR="00D474C0">
        <w:t>xtends between the low</w:t>
      </w:r>
      <w:r w:rsidR="00E83221">
        <w:t>-</w:t>
      </w:r>
      <w:r w:rsidR="00D474C0">
        <w:t>elevation hardwood forests</w:t>
      </w:r>
      <w:r w:rsidR="003C06F9">
        <w:t xml:space="preserve"> and dry mixed conifer forest</w:t>
      </w:r>
      <w:r w:rsidR="00D474C0">
        <w:t xml:space="preserve"> up to the red fir forests of the upper </w:t>
      </w:r>
      <w:r w:rsidR="003C06F9">
        <w:t>montane zone</w:t>
      </w:r>
      <w:r w:rsidR="00D474C0">
        <w:t xml:space="preserve">. </w:t>
      </w:r>
      <w:r w:rsidR="00C32BEE">
        <w:t xml:space="preserve">In the Transverse </w:t>
      </w:r>
      <w:r w:rsidR="00052846">
        <w:t xml:space="preserve">Ranges </w:t>
      </w:r>
      <w:r w:rsidR="00C32BEE">
        <w:t>and Mt. San Jacinto</w:t>
      </w:r>
      <w:r w:rsidR="003C06F9">
        <w:t>,</w:t>
      </w:r>
      <w:r w:rsidR="00C32BEE">
        <w:t xml:space="preserve"> the upper elevations defined by ecotone with lodgepole and even subalpine stands of limber pine. The lower ecotone occurs with mixed evergreen forests (mixes with </w:t>
      </w:r>
      <w:r w:rsidRPr="00DD2B22" w:rsidR="00C32BEE">
        <w:rPr>
          <w:i/>
        </w:rPr>
        <w:t xml:space="preserve">P </w:t>
      </w:r>
      <w:proofErr w:type="spellStart"/>
      <w:r w:rsidRPr="00DD2B22" w:rsidR="00C32BEE">
        <w:rPr>
          <w:i/>
        </w:rPr>
        <w:t>macrocarpa</w:t>
      </w:r>
      <w:proofErr w:type="spellEnd"/>
      <w:r w:rsidR="00C32BEE">
        <w:t xml:space="preserve"> and </w:t>
      </w:r>
      <w:r w:rsidRPr="00DD2B22" w:rsidR="00C32BEE">
        <w:rPr>
          <w:i/>
        </w:rPr>
        <w:t xml:space="preserve">Q </w:t>
      </w:r>
      <w:proofErr w:type="spellStart"/>
      <w:r w:rsidRPr="00DD2B22" w:rsidR="00C32BEE">
        <w:rPr>
          <w:i/>
        </w:rPr>
        <w:t>chrysolepis</w:t>
      </w:r>
      <w:proofErr w:type="spellEnd"/>
      <w:r w:rsidR="00137E55">
        <w:t>)</w:t>
      </w:r>
      <w:r w:rsidR="00C32BEE">
        <w:t>, and lower elevations encounter dry</w:t>
      </w:r>
      <w:r w:rsidR="00E83221">
        <w:t>-</w:t>
      </w:r>
      <w:r w:rsidR="00C32BEE">
        <w:t>mesic mixed conifer forests or</w:t>
      </w:r>
      <w:r w:rsidR="00137E55">
        <w:t>,</w:t>
      </w:r>
      <w:r w:rsidR="00C32BEE">
        <w:t xml:space="preserve"> as at Big Pine Mountain in Santa Barbara Co</w:t>
      </w:r>
      <w:r w:rsidR="00E83221">
        <w:t>.</w:t>
      </w:r>
      <w:r w:rsidR="00C32BEE">
        <w:t>,</w:t>
      </w:r>
      <w:r w:rsidR="00137E55">
        <w:t xml:space="preserve"> even chaparral on south slopes</w:t>
      </w:r>
      <w:r w:rsidR="00C32BEE">
        <w:t xml:space="preserve">. </w:t>
      </w:r>
    </w:p>
    <w:p w:rsidR="00D474C0" w:rsidP="00D474C0" w:rsidRDefault="00D474C0" w14:paraId="6D01658C" w14:textId="77777777"/>
    <w:p w:rsidR="00D474C0" w:rsidP="00D474C0" w:rsidRDefault="00D474C0" w14:paraId="69A18C71" w14:textId="7D0AC0EF">
      <w:r>
        <w:t>CALVEG types that are included in the model are DF, DW, DP, MB, MF (depending on RF content), MK, WF (depending on site productivity)</w:t>
      </w:r>
      <w:r w:rsidR="00E83221">
        <w:t>,</w:t>
      </w:r>
      <w:r>
        <w:t xml:space="preserve"> and BT.</w:t>
      </w:r>
    </w:p>
    <w:p w:rsidR="00FA4BF1" w:rsidP="00D474C0" w:rsidRDefault="00FA4BF1" w14:paraId="14374FC9" w14:textId="77777777"/>
    <w:p w:rsidR="00AA328F" w:rsidP="00AA328F" w:rsidRDefault="003C06F9" w14:paraId="193E5307" w14:textId="698BF8EF">
      <w:r>
        <w:t>The extent of this forest type has probably expanded notably, due to fire</w:t>
      </w:r>
      <w:r w:rsidR="00E83221">
        <w:t>-</w:t>
      </w:r>
      <w:r>
        <w:t>suppression-driven</w:t>
      </w:r>
      <w:r w:rsidR="00601D98">
        <w:t xml:space="preserve"> successional dynamics that result in infill of dry mixed conifer stands with fire</w:t>
      </w:r>
      <w:r w:rsidR="00E83221">
        <w:t>-</w:t>
      </w:r>
      <w:r w:rsidR="00601D98">
        <w:t>intolerant but shade</w:t>
      </w:r>
      <w:r w:rsidR="00E83221">
        <w:t>-</w:t>
      </w:r>
      <w:r w:rsidR="00601D98">
        <w:t>tolerant species such as white fir and incense cedar (Safford and Stevens, in press)</w:t>
      </w:r>
      <w:r w:rsidR="00E83221">
        <w:t>.</w:t>
      </w:r>
    </w:p>
    <w:p w:rsidR="00601D98" w:rsidP="00AA328F" w:rsidRDefault="00601D98" w14:paraId="6EBD27CF" w14:textId="77777777"/>
    <w:p w:rsidR="00D474C0" w:rsidP="00D474C0" w:rsidRDefault="00D474C0" w14:paraId="7595AA22" w14:textId="69A27A65">
      <w:pPr>
        <w:pStyle w:val="InfoPara"/>
      </w:pPr>
      <w:r>
        <w:t>Issues or Problems</w:t>
      </w:r>
    </w:p>
    <w:p w:rsidR="009F3FA7" w:rsidP="00D474C0" w:rsidRDefault="00D474C0" w14:paraId="5544D481" w14:textId="39D9DA7E">
      <w:r w:rsidRPr="0018323E">
        <w:t xml:space="preserve">It is unknown if there is a need for a northern (latitude) versus a southern </w:t>
      </w:r>
      <w:r w:rsidR="00D95C49">
        <w:t>mixed conifer</w:t>
      </w:r>
      <w:r w:rsidRPr="0018323E">
        <w:t xml:space="preserve"> </w:t>
      </w:r>
      <w:proofErr w:type="spellStart"/>
      <w:r w:rsidRPr="0018323E">
        <w:t>BpS</w:t>
      </w:r>
      <w:proofErr w:type="spellEnd"/>
      <w:r w:rsidRPr="0018323E">
        <w:t xml:space="preserve">.  </w:t>
      </w:r>
      <w:r w:rsidRPr="0018323E" w:rsidR="0018323E">
        <w:t>L</w:t>
      </w:r>
      <w:r w:rsidRPr="0018323E">
        <w:t>iterature inferences</w:t>
      </w:r>
      <w:r w:rsidRPr="0018323E" w:rsidR="0018323E">
        <w:t xml:space="preserve"> suggest</w:t>
      </w:r>
      <w:r w:rsidRPr="0018323E">
        <w:t xml:space="preserve"> that "north" slopes, perhaps especially in the northern Sierra Nevada through the Klamath region, have a longer fire regime and larger patch size than estimated by work in the southern and central Sierra Nevada. Likewise, the Klamath region literature also indicates that the topographic complexity also contributes to disparity between the two types</w:t>
      </w:r>
      <w:r w:rsidRPr="0018323E" w:rsidR="0018323E">
        <w:t>;</w:t>
      </w:r>
      <w:r w:rsidR="0018323E">
        <w:t xml:space="preserve"> aspect</w:t>
      </w:r>
      <w:r w:rsidRPr="0018323E" w:rsidR="0018323E">
        <w:t xml:space="preserve"> play</w:t>
      </w:r>
      <w:r w:rsidR="0018323E">
        <w:t>s</w:t>
      </w:r>
      <w:r w:rsidRPr="0018323E" w:rsidR="0018323E">
        <w:t xml:space="preserve"> a more significant role </w:t>
      </w:r>
      <w:r w:rsidR="00E83221">
        <w:t xml:space="preserve">there </w:t>
      </w:r>
      <w:r w:rsidRPr="0018323E" w:rsidR="0018323E">
        <w:t xml:space="preserve">in determining differences in fuel loading and fire severity, particularly in the southern portions to be replaced by elevation in the most northern extent of this type. </w:t>
      </w:r>
      <w:r w:rsidRPr="0018323E">
        <w:t xml:space="preserve">Even though </w:t>
      </w:r>
      <w:r w:rsidR="00D95C49">
        <w:t>differences in</w:t>
      </w:r>
      <w:r w:rsidRPr="0018323E">
        <w:t xml:space="preserve"> </w:t>
      </w:r>
      <w:r w:rsidR="00D95C49">
        <w:t>fire frequency</w:t>
      </w:r>
      <w:r w:rsidRPr="0018323E">
        <w:t xml:space="preserve"> may exist between N and S aspects, Skinner and Taylor </w:t>
      </w:r>
      <w:r w:rsidR="00E83221">
        <w:t>(</w:t>
      </w:r>
      <w:r w:rsidRPr="0018323E">
        <w:t>1998</w:t>
      </w:r>
      <w:r w:rsidR="00E83221">
        <w:t>)</w:t>
      </w:r>
      <w:r w:rsidRPr="0018323E">
        <w:t xml:space="preserve"> found that the numbers were not statistically significant in their study. Difference in severity between aspects may be more important.</w:t>
      </w:r>
      <w:r w:rsidR="009F3FA7">
        <w:t xml:space="preserve"> </w:t>
      </w:r>
      <w:r w:rsidRPr="009F3FA7" w:rsidR="009F3FA7">
        <w:t xml:space="preserve">It is </w:t>
      </w:r>
      <w:r w:rsidR="009F3FA7">
        <w:t xml:space="preserve">also </w:t>
      </w:r>
      <w:r w:rsidRPr="009F3FA7" w:rsidR="009F3FA7">
        <w:t>unclear whether a distinct model is need</w:t>
      </w:r>
      <w:r w:rsidR="003003CE">
        <w:t>ed</w:t>
      </w:r>
      <w:r w:rsidRPr="009F3FA7" w:rsidR="009F3FA7">
        <w:t xml:space="preserve"> for this </w:t>
      </w:r>
      <w:proofErr w:type="spellStart"/>
      <w:r w:rsidRPr="009F3FA7" w:rsidR="009F3FA7">
        <w:t>BpS</w:t>
      </w:r>
      <w:proofErr w:type="spellEnd"/>
      <w:r w:rsidRPr="009F3FA7" w:rsidR="009F3FA7">
        <w:t xml:space="preserve"> in the East-Cascades Modoc Plateau ecoregion</w:t>
      </w:r>
      <w:r w:rsidR="009F3FA7">
        <w:t xml:space="preserve">. </w:t>
      </w:r>
    </w:p>
    <w:p w:rsidR="00D474C0" w:rsidP="00D474C0" w:rsidRDefault="00D95C49" w14:paraId="09ACC773" w14:textId="1A6C797A">
      <w:r>
        <w:t xml:space="preserve">During the 2016 review, Forest Service region 5 </w:t>
      </w:r>
      <w:r w:rsidR="0018323E">
        <w:t xml:space="preserve">ecologists decided that this one model could adequately represent the </w:t>
      </w:r>
      <w:proofErr w:type="spellStart"/>
      <w:r w:rsidR="0018323E">
        <w:t>BpS</w:t>
      </w:r>
      <w:proofErr w:type="spellEnd"/>
      <w:r w:rsidR="0018323E">
        <w:t xml:space="preserve"> throughout </w:t>
      </w:r>
      <w:r w:rsidR="004A2B14">
        <w:t>most of C</w:t>
      </w:r>
      <w:r w:rsidR="003003CE">
        <w:t>alifornia</w:t>
      </w:r>
      <w:r w:rsidR="004A2B14">
        <w:t xml:space="preserve"> (i.e.</w:t>
      </w:r>
      <w:r w:rsidR="003003CE">
        <w:t>,</w:t>
      </w:r>
      <w:r w:rsidR="004A2B14">
        <w:t xml:space="preserve"> East Cascades-Modoc Plateau and Sierra Nevada ecoregions and areas further south)</w:t>
      </w:r>
      <w:r w:rsidR="0018323E">
        <w:t xml:space="preserve">. A separate model is used to represent the </w:t>
      </w:r>
      <w:proofErr w:type="spellStart"/>
      <w:r w:rsidR="0018323E">
        <w:lastRenderedPageBreak/>
        <w:t>BpS</w:t>
      </w:r>
      <w:proofErr w:type="spellEnd"/>
      <w:r w:rsidR="0018323E">
        <w:t xml:space="preserve"> </w:t>
      </w:r>
      <w:r w:rsidR="004A2B14">
        <w:t xml:space="preserve">in areas at the northwest end of the range (Klamath </w:t>
      </w:r>
      <w:proofErr w:type="spellStart"/>
      <w:r w:rsidR="004A2B14">
        <w:t>Mtns</w:t>
      </w:r>
      <w:proofErr w:type="spellEnd"/>
      <w:r w:rsidR="004A2B14">
        <w:t>., C</w:t>
      </w:r>
      <w:r w:rsidR="003003CE">
        <w:t xml:space="preserve">alifornia </w:t>
      </w:r>
      <w:r w:rsidR="004A2B14">
        <w:t>North Coast ecoregion, etc.).</w:t>
      </w:r>
    </w:p>
    <w:p w:rsidR="00D474C0" w:rsidP="00D474C0" w:rsidRDefault="00D474C0" w14:paraId="446C4C3C" w14:textId="77777777"/>
    <w:p w:rsidRPr="003B72CA" w:rsidR="00D474C0" w:rsidP="00D474C0" w:rsidRDefault="00D474C0" w14:paraId="09B58240" w14:textId="4E7D08B3">
      <w:r w:rsidRPr="00EF74B7">
        <w:t>Due to the vegetative effects of the mixed</w:t>
      </w:r>
      <w:r w:rsidR="003003CE">
        <w:t>-</w:t>
      </w:r>
      <w:r w:rsidRPr="00EF74B7">
        <w:t xml:space="preserve">severity fire regime, mapping is difficult. Also, the limitations of the LANDFIRE modeling process (fuel accumulation, five </w:t>
      </w:r>
      <w:r w:rsidR="0030795F">
        <w:t>classes</w:t>
      </w:r>
      <w:r w:rsidR="003003CE">
        <w:t>,</w:t>
      </w:r>
      <w:r w:rsidRPr="00EF74B7" w:rsidR="0030795F">
        <w:t xml:space="preserve"> </w:t>
      </w:r>
      <w:r w:rsidRPr="00EF74B7">
        <w:t xml:space="preserve">and inability to model climate variability) prevent our representing some of the nuance of this system. As a result, </w:t>
      </w:r>
      <w:r w:rsidRPr="003B72CA">
        <w:t>replacement fire appears to be too short, but the overall fire regime and landscape proportions are representative.</w:t>
      </w:r>
    </w:p>
    <w:p w:rsidRPr="003B72CA" w:rsidR="00D474C0" w:rsidP="00D474C0" w:rsidRDefault="00D474C0" w14:paraId="13528CAC" w14:textId="77777777"/>
    <w:p w:rsidRPr="003B72CA" w:rsidR="00D474C0" w:rsidP="00D474C0" w:rsidRDefault="004626A8" w14:paraId="60EB5788" w14:textId="2DC38A87">
      <w:r w:rsidRPr="003B72CA">
        <w:t>California Montane Woodland and Chaparral (</w:t>
      </w:r>
      <w:proofErr w:type="spellStart"/>
      <w:r w:rsidRPr="003B72CA" w:rsidR="00D474C0">
        <w:t>BpS</w:t>
      </w:r>
      <w:proofErr w:type="spellEnd"/>
      <w:r w:rsidRPr="003B72CA" w:rsidR="00D474C0">
        <w:t xml:space="preserve"> 1098</w:t>
      </w:r>
      <w:r w:rsidRPr="003B72CA">
        <w:t>)</w:t>
      </w:r>
      <w:r w:rsidRPr="003B72CA" w:rsidR="00D474C0">
        <w:t xml:space="preserve"> can be regarded as a successional stage (</w:t>
      </w:r>
      <w:r w:rsidR="003003CE">
        <w:t>C</w:t>
      </w:r>
      <w:r w:rsidRPr="003B72CA" w:rsidR="00D474C0">
        <w:t xml:space="preserve">lass A) within this </w:t>
      </w:r>
      <w:proofErr w:type="spellStart"/>
      <w:r w:rsidRPr="003B72CA" w:rsidR="00D474C0">
        <w:t>BpS</w:t>
      </w:r>
      <w:proofErr w:type="spellEnd"/>
      <w:r w:rsidRPr="003B72CA" w:rsidR="00D474C0">
        <w:t>.</w:t>
      </w:r>
      <w:r w:rsidRPr="003B72CA" w:rsidR="00163926">
        <w:t xml:space="preserve"> See the Comments section for additional information on this topic.</w:t>
      </w:r>
    </w:p>
    <w:p w:rsidR="00D474C0" w:rsidP="00D474C0" w:rsidRDefault="00D474C0" w14:paraId="3F89ED53" w14:textId="77777777">
      <w:pPr>
        <w:pStyle w:val="InfoPara"/>
      </w:pPr>
      <w:r w:rsidRPr="003B72CA">
        <w:t>Native Uncharacteristic</w:t>
      </w:r>
      <w:r>
        <w:t xml:space="preserve"> Conditions</w:t>
      </w:r>
    </w:p>
    <w:p w:rsidR="00D474C0" w:rsidP="00D474C0" w:rsidRDefault="00D474C0" w14:paraId="296258BA" w14:textId="1EF94045">
      <w:r>
        <w:t>Extent of high</w:t>
      </w:r>
      <w:r w:rsidR="003003CE">
        <w:t>-</w:t>
      </w:r>
      <w:r>
        <w:t>density forest is higher today, primarily due to effective fire suppression. Species composition has shifted to higher levels of shade</w:t>
      </w:r>
      <w:r w:rsidR="003003CE">
        <w:t>-</w:t>
      </w:r>
      <w:r>
        <w:t>tolerant conifer in the absence of frequent surface fire.</w:t>
      </w:r>
    </w:p>
    <w:p w:rsidR="00D474C0" w:rsidP="00D474C0" w:rsidRDefault="00D474C0" w14:paraId="3CF2ADAA" w14:textId="77777777">
      <w:pPr>
        <w:pStyle w:val="InfoPara"/>
      </w:pPr>
      <w:r>
        <w:t>Comments</w:t>
      </w:r>
    </w:p>
    <w:p w:rsidR="00FA4BF1" w:rsidP="00D474C0" w:rsidRDefault="000508E6" w14:paraId="21CF5F65" w14:textId="7C78AE3A">
      <w:r>
        <w:t>During the 2016 review period</w:t>
      </w:r>
      <w:r w:rsidR="003003CE">
        <w:t>,</w:t>
      </w:r>
      <w:r>
        <w:t xml:space="preserve"> Forest Service Region 5 ecologists suggested that only two models were needed to represent the Mesic Mixed Conifer forests</w:t>
      </w:r>
      <w:r w:rsidR="00780027">
        <w:t xml:space="preserve"> in C</w:t>
      </w:r>
      <w:r w:rsidR="003003CE">
        <w:t>alifornia</w:t>
      </w:r>
      <w:r>
        <w:t xml:space="preserve">: one model to represent </w:t>
      </w:r>
      <w:r w:rsidR="00D95C49">
        <w:t>most of C</w:t>
      </w:r>
      <w:r w:rsidR="003003CE">
        <w:t>alifornia</w:t>
      </w:r>
      <w:r w:rsidR="00D95C49">
        <w:t xml:space="preserve"> (i.e.</w:t>
      </w:r>
      <w:r w:rsidR="003003CE">
        <w:t>,</w:t>
      </w:r>
      <w:r w:rsidR="00D95C49">
        <w:t xml:space="preserve"> East Cascades-Modoc Plateau and Sierra Nevada ecoregions and areas further south) and </w:t>
      </w:r>
      <w:r>
        <w:t xml:space="preserve">one to represent the </w:t>
      </w:r>
      <w:r w:rsidRPr="00EF74B7">
        <w:t>wetter, more productive</w:t>
      </w:r>
      <w:r w:rsidR="00D95C49">
        <w:t xml:space="preserve"> areas at the northwest</w:t>
      </w:r>
      <w:r w:rsidR="003003CE">
        <w:t>ern</w:t>
      </w:r>
      <w:r w:rsidR="00D95C49">
        <w:t xml:space="preserve"> end of the range (Klamath </w:t>
      </w:r>
      <w:proofErr w:type="spellStart"/>
      <w:r w:rsidR="00D95C49">
        <w:t>Mtns</w:t>
      </w:r>
      <w:proofErr w:type="spellEnd"/>
      <w:r w:rsidR="00D95C49">
        <w:t>., C</w:t>
      </w:r>
      <w:r w:rsidR="003003CE">
        <w:t>alifornia</w:t>
      </w:r>
      <w:r w:rsidR="00D95C49">
        <w:t xml:space="preserve"> North Coast ecoregion, etc.)</w:t>
      </w:r>
      <w:r>
        <w:t xml:space="preserve">. </w:t>
      </w:r>
      <w:r w:rsidR="007B6583">
        <w:t xml:space="preserve">The </w:t>
      </w:r>
      <w:proofErr w:type="spellStart"/>
      <w:r w:rsidR="007B6583">
        <w:t>BpS</w:t>
      </w:r>
      <w:proofErr w:type="spellEnd"/>
      <w:r w:rsidR="007B6583">
        <w:t xml:space="preserve"> models and descriptions were adjusted accordingly. </w:t>
      </w:r>
    </w:p>
    <w:p w:rsidR="00D95C49" w:rsidP="00D474C0" w:rsidRDefault="00D95C49" w14:paraId="4A8C7E42" w14:textId="07E0DD71"/>
    <w:p w:rsidRPr="003B72CA" w:rsidR="00163926" w:rsidP="00163926" w:rsidRDefault="00163926" w14:paraId="7070CE2B" w14:textId="5D743045">
      <w:pPr>
        <w:rPr>
          <w:sz w:val="22"/>
          <w:szCs w:val="22"/>
        </w:rPr>
      </w:pPr>
      <w:r>
        <w:t xml:space="preserve">The review revived debate about the successional status of chaparral within mixed conifer forest as noted in the Issues and Problems section. Forest Service reviewers felt </w:t>
      </w:r>
      <w:r w:rsidR="003003CE">
        <w:t xml:space="preserve">that </w:t>
      </w:r>
      <w:r>
        <w:t xml:space="preserve">the Montane Chaparral </w:t>
      </w:r>
      <w:proofErr w:type="spellStart"/>
      <w:r>
        <w:t>BpS</w:t>
      </w:r>
      <w:proofErr w:type="spellEnd"/>
      <w:r>
        <w:t xml:space="preserve"> (1098) was almost always successional to conifers and did not need a separate model, except possibly on serpentine soils. </w:t>
      </w:r>
      <w:r w:rsidRPr="003B72CA">
        <w:t xml:space="preserve">NatureServe staff, responsible for the Ecological Systems classification, indicated that Montane Chaparral is a distinct concept because of its geophysical setting and resulting floristic composition. It occurs across rocky and very thin-soil conditions that take centuries (if ever) to develop a closed tree canopy. The Ecological Systems description indicates that major fire events can </w:t>
      </w:r>
      <w:proofErr w:type="gramStart"/>
      <w:r w:rsidRPr="003B72CA">
        <w:t>open up</w:t>
      </w:r>
      <w:proofErr w:type="gramEnd"/>
      <w:r w:rsidRPr="003B72CA">
        <w:t xml:space="preserve"> areas and enable this type to occur as larger patches than previously, but it’s generally distinguishable (on the ground, floristically) from the successional patches where soils are better developed and </w:t>
      </w:r>
      <w:r w:rsidR="003003CE">
        <w:t xml:space="preserve">where </w:t>
      </w:r>
      <w:r w:rsidRPr="003B72CA">
        <w:t xml:space="preserve">they close in as forest within decades. Finally, NatureServe staff indicated that plot data would help mappers distinguish Montane Chaparral from other successional shrublands among existing vegetation. Kori Blankenship was unable to resolve this debate and did not make any changes to either the mixed conifer </w:t>
      </w:r>
      <w:proofErr w:type="spellStart"/>
      <w:r w:rsidRPr="003B72CA">
        <w:t>BpS</w:t>
      </w:r>
      <w:proofErr w:type="spellEnd"/>
      <w:r w:rsidRPr="003B72CA">
        <w:t xml:space="preserve"> (10270 and 10280) or the Montane Chaparral (1098). Future review should reconsider this </w:t>
      </w:r>
      <w:r w:rsidRPr="003B72CA" w:rsidR="00FA22C8">
        <w:t>issue.</w:t>
      </w:r>
      <w:r w:rsidRPr="003B72CA">
        <w:t xml:space="preserve"> </w:t>
      </w:r>
    </w:p>
    <w:p w:rsidR="00163926" w:rsidP="00D474C0" w:rsidRDefault="00163926" w14:paraId="589BEA1A" w14:textId="77777777"/>
    <w:p w:rsidR="00FF4B4F" w:rsidP="00D474C0" w:rsidRDefault="00163926" w14:paraId="1B13753D" w14:textId="55133A96">
      <w:r>
        <w:t>LANDFIRE National i</w:t>
      </w:r>
      <w:r w:rsidR="00B426C1">
        <w:t xml:space="preserve">nformation for this </w:t>
      </w:r>
      <w:proofErr w:type="spellStart"/>
      <w:r w:rsidR="00B426C1">
        <w:t>BpS</w:t>
      </w:r>
      <w:proofErr w:type="spellEnd"/>
      <w:r w:rsidR="00B426C1">
        <w:t xml:space="preserve"> in </w:t>
      </w:r>
      <w:r w:rsidR="003003CE">
        <w:t xml:space="preserve">southern California </w:t>
      </w:r>
      <w:r w:rsidR="00B426C1">
        <w:t>was taken from the model (10280) that was</w:t>
      </w:r>
      <w:r w:rsidR="00FF4B4F">
        <w:t xml:space="preserve"> original</w:t>
      </w:r>
      <w:r w:rsidR="00B426C1">
        <w:t>ly created for</w:t>
      </w:r>
      <w:r w:rsidR="00FF4B4F">
        <w:t xml:space="preserve"> </w:t>
      </w:r>
      <w:r w:rsidR="003003CE">
        <w:t>map zone (MZ) 4</w:t>
      </w:r>
      <w:r w:rsidR="00FF4B4F">
        <w:t xml:space="preserve"> </w:t>
      </w:r>
      <w:r w:rsidR="00B426C1">
        <w:t>by</w:t>
      </w:r>
      <w:r w:rsidR="00FF4B4F">
        <w:t xml:space="preserve"> Todd Keeler-Wolf (</w:t>
      </w:r>
      <w:r w:rsidRPr="00FA6E78" w:rsidR="00FF4B4F">
        <w:t>tkwolf@dfg.ca.gov</w:t>
      </w:r>
      <w:r w:rsidR="00FF4B4F">
        <w:t>) and Hugh Safford (</w:t>
      </w:r>
      <w:r w:rsidRPr="00FA6E78" w:rsidR="00FF4B4F">
        <w:t>hughsafford@fs.fed.us</w:t>
      </w:r>
      <w:r w:rsidR="00FF4B4F">
        <w:t>) and reviewe</w:t>
      </w:r>
      <w:r w:rsidR="00B426C1">
        <w:t>d</w:t>
      </w:r>
      <w:r w:rsidR="00FF4B4F">
        <w:t xml:space="preserve"> </w:t>
      </w:r>
      <w:r w:rsidR="00B426C1">
        <w:t>by</w:t>
      </w:r>
      <w:r w:rsidR="00FF4B4F">
        <w:t xml:space="preserve"> Joe Sherlock (</w:t>
      </w:r>
      <w:r w:rsidRPr="00FA6E78" w:rsidR="00FF4B4F">
        <w:t>jsherlock@fs.fed.us</w:t>
      </w:r>
      <w:r w:rsidR="00FF4B4F">
        <w:t xml:space="preserve">) and Steve Norman (snorman@fs.fed.us). </w:t>
      </w:r>
      <w:r w:rsidR="00B426C1">
        <w:t xml:space="preserve">Information for this </w:t>
      </w:r>
      <w:proofErr w:type="spellStart"/>
      <w:r w:rsidR="00B426C1">
        <w:t>BpS</w:t>
      </w:r>
      <w:proofErr w:type="spellEnd"/>
      <w:r w:rsidR="00B426C1">
        <w:t xml:space="preserve"> in the southern O</w:t>
      </w:r>
      <w:r w:rsidR="003003CE">
        <w:t>regon</w:t>
      </w:r>
      <w:r w:rsidR="00B426C1">
        <w:t xml:space="preserve">, Klamath region was taken from the model (10280) that was originally created </w:t>
      </w:r>
      <w:r w:rsidR="00B426C1">
        <w:lastRenderedPageBreak/>
        <w:t>for MZs 2 and 7 by Alan Baumann (</w:t>
      </w:r>
      <w:r w:rsidRPr="00FA6E78" w:rsidR="00B426C1">
        <w:t>abaumann@fs.fed.us</w:t>
      </w:r>
      <w:r w:rsidR="00B426C1">
        <w:t>) and Charlie Martin (</w:t>
      </w:r>
      <w:r w:rsidRPr="008D7560" w:rsidR="00B426C1">
        <w:t>charlie_martin@blm.gov</w:t>
      </w:r>
      <w:r w:rsidR="00B426C1">
        <w:t xml:space="preserve">). </w:t>
      </w:r>
    </w:p>
    <w:p w:rsidR="00EF74B7" w:rsidP="00D474C0" w:rsidRDefault="00EF74B7" w14:paraId="6D05FB83" w14:textId="175A0895"/>
    <w:p w:rsidR="00D474C0" w:rsidP="00D474C0" w:rsidRDefault="00052846" w14:paraId="22281084" w14:textId="5DBB6821">
      <w:r>
        <w:t xml:space="preserve">The 50% canopy cover break between the open and closed states in this </w:t>
      </w:r>
      <w:proofErr w:type="spellStart"/>
      <w:r>
        <w:t>BpS</w:t>
      </w:r>
      <w:proofErr w:type="spellEnd"/>
      <w:r>
        <w:t xml:space="preserve"> was chosen intentionally because it is used in C</w:t>
      </w:r>
      <w:r w:rsidR="003003CE">
        <w:t>alifornia</w:t>
      </w:r>
      <w:r>
        <w:t xml:space="preserve"> forest management plans. </w:t>
      </w:r>
      <w:r w:rsidR="00D474C0">
        <w:t xml:space="preserve">Very little data on reference percent of PNVG by state. </w:t>
      </w:r>
    </w:p>
    <w:p w:rsidR="00716D7D" w:rsidP="00D474C0" w:rsidRDefault="00716D7D" w14:paraId="04A8F4F1" w14:textId="77777777"/>
    <w:p w:rsidR="00D474C0" w:rsidP="00D474C0" w:rsidRDefault="00D474C0" w14:paraId="1D2B23C7" w14:textId="77777777">
      <w:pPr>
        <w:pStyle w:val="ReportSection"/>
      </w:pPr>
      <w:r>
        <w:t>Succession Classes</w:t>
      </w:r>
    </w:p>
    <w:p w:rsidR="00D474C0" w:rsidP="00D474C0" w:rsidRDefault="00D474C0" w14:paraId="1B085BD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474C0" w:rsidP="00D474C0" w:rsidRDefault="00D474C0" w14:paraId="2AB90D92" w14:textId="77777777">
      <w:pPr>
        <w:pStyle w:val="InfoPara"/>
        <w:pBdr>
          <w:top w:val="single" w:color="auto" w:sz="4" w:space="1"/>
        </w:pBdr>
      </w:pPr>
      <w:r>
        <w:t>Class A</w:t>
      </w:r>
      <w:r>
        <w:tab/>
        <w:t>18</w:t>
      </w:r>
      <w:r w:rsidR="002A3B10">
        <w:tab/>
      </w:r>
      <w:r w:rsidR="002A3B10">
        <w:tab/>
      </w:r>
      <w:r w:rsidR="002A3B10">
        <w:tab/>
      </w:r>
      <w:r w:rsidR="002A3B10">
        <w:tab/>
      </w:r>
      <w:r w:rsidR="004F7795">
        <w:t>Early Development 1 - All Structures</w:t>
      </w:r>
    </w:p>
    <w:p w:rsidR="00D474C0" w:rsidP="00D474C0" w:rsidRDefault="00D474C0" w14:paraId="73C07229" w14:textId="77777777"/>
    <w:p w:rsidR="00D474C0" w:rsidP="00D474C0" w:rsidRDefault="00D474C0" w14:paraId="38E88030" w14:textId="77777777">
      <w:pPr>
        <w:pStyle w:val="SClassInfoPara"/>
      </w:pPr>
      <w:r>
        <w:t>Indicator Species</w:t>
      </w:r>
    </w:p>
    <w:p w:rsidR="00D474C0" w:rsidP="00D474C0" w:rsidRDefault="00D474C0" w14:paraId="00E5A95E" w14:textId="77777777"/>
    <w:p w:rsidR="00D474C0" w:rsidP="00D474C0" w:rsidRDefault="00D474C0" w14:paraId="059F26FC" w14:textId="77777777">
      <w:pPr>
        <w:pStyle w:val="SClassInfoPara"/>
      </w:pPr>
      <w:r>
        <w:t>Description</w:t>
      </w:r>
    </w:p>
    <w:p w:rsidR="00D474C0" w:rsidP="00D474C0" w:rsidRDefault="00D474C0" w14:paraId="45A74EFD" w14:textId="367CDAE7">
      <w:r>
        <w:t>Early succession after stand</w:t>
      </w:r>
      <w:r w:rsidR="003003CE">
        <w:t>-</w:t>
      </w:r>
      <w:r>
        <w:t>replacement disturbance.</w:t>
      </w:r>
      <w:r w:rsidR="002C2A58">
        <w:t xml:space="preserve"> This stage can occur as small patch</w:t>
      </w:r>
      <w:r w:rsidR="00601D98">
        <w:t>es</w:t>
      </w:r>
      <w:r w:rsidR="002C2A58">
        <w:t xml:space="preserve"> (</w:t>
      </w:r>
      <w:r w:rsidR="00601D98">
        <w:t>&lt;1</w:t>
      </w:r>
      <w:r w:rsidR="002C2A58">
        <w:t>-100ac) within mixed</w:t>
      </w:r>
      <w:r w:rsidR="003003CE">
        <w:t>-</w:t>
      </w:r>
      <w:r w:rsidR="002C2A58">
        <w:t xml:space="preserve">severity fire or </w:t>
      </w:r>
      <w:r w:rsidRPr="003B72CA" w:rsidR="002C2A58">
        <w:t>as large patches from more extensive fire (100-1</w:t>
      </w:r>
      <w:r w:rsidR="003003CE">
        <w:t>,</w:t>
      </w:r>
      <w:r w:rsidRPr="003B72CA" w:rsidR="002C2A58">
        <w:t>000ac).</w:t>
      </w:r>
      <w:r w:rsidRPr="003B72CA" w:rsidR="004626A8">
        <w:t xml:space="preserve"> This class includes the California Montane Woodland and Chaparral (</w:t>
      </w:r>
      <w:proofErr w:type="spellStart"/>
      <w:r w:rsidRPr="003B72CA" w:rsidR="004626A8">
        <w:t>BpS</w:t>
      </w:r>
      <w:proofErr w:type="spellEnd"/>
      <w:r w:rsidRPr="003B72CA" w:rsidR="004626A8">
        <w:t xml:space="preserve"> 1098).</w:t>
      </w:r>
    </w:p>
    <w:p w:rsidR="00D474C0" w:rsidP="00D474C0" w:rsidRDefault="00D474C0" w14:paraId="3E8E2327" w14:textId="77777777"/>
    <w:p w:rsidR="00F077E2" w:rsidP="00F077E2" w:rsidRDefault="002C2A58" w14:paraId="7F0C1501" w14:textId="100301EC">
      <w:r>
        <w:t>These early succession stands have vegetation comprised of grass, shrubs, and shade</w:t>
      </w:r>
      <w:r w:rsidR="003003CE">
        <w:t>-</w:t>
      </w:r>
      <w:r>
        <w:t>intolerant tree species as seedlings, saplings</w:t>
      </w:r>
      <w:r w:rsidR="003003CE">
        <w:t>,</w:t>
      </w:r>
      <w:r>
        <w:t xml:space="preserve"> and poles. Snags are typically present. </w:t>
      </w:r>
      <w:r w:rsidR="00D474C0">
        <w:t>In some cases, tree seedling</w:t>
      </w:r>
      <w:r w:rsidR="003003CE">
        <w:t>s</w:t>
      </w:r>
      <w:r w:rsidR="00D474C0">
        <w:t xml:space="preserve"> may develop a nearly continuous canopy and succeed relatively quickly to mid-development conditions. In other cases, chaparral conditions may dominate </w:t>
      </w:r>
      <w:r w:rsidR="003003CE">
        <w:t>C</w:t>
      </w:r>
      <w:r w:rsidR="00D474C0">
        <w:t xml:space="preserve">lass A and persist for </w:t>
      </w:r>
      <w:proofErr w:type="gramStart"/>
      <w:r w:rsidR="00D474C0">
        <w:t>long periods</w:t>
      </w:r>
      <w:proofErr w:type="gramEnd"/>
      <w:r w:rsidR="00D474C0">
        <w:t xml:space="preserve"> of time.</w:t>
      </w:r>
      <w:r w:rsidR="00FA6E78">
        <w:t xml:space="preserve"> </w:t>
      </w:r>
      <w:r w:rsidR="00D474C0">
        <w:t xml:space="preserve">Shrub species may include </w:t>
      </w:r>
      <w:proofErr w:type="spellStart"/>
      <w:r w:rsidRPr="00DD2B22" w:rsidR="00D474C0">
        <w:rPr>
          <w:i/>
        </w:rPr>
        <w:t>Arctostaphylos</w:t>
      </w:r>
      <w:proofErr w:type="spellEnd"/>
      <w:r w:rsidRPr="00DD2B22" w:rsidR="00D474C0">
        <w:rPr>
          <w:i/>
        </w:rPr>
        <w:t xml:space="preserve"> </w:t>
      </w:r>
      <w:proofErr w:type="spellStart"/>
      <w:r w:rsidRPr="00DD2B22" w:rsidR="00D474C0">
        <w:rPr>
          <w:i/>
        </w:rPr>
        <w:t>patula</w:t>
      </w:r>
      <w:proofErr w:type="spellEnd"/>
      <w:r w:rsidR="00F077E2">
        <w:t>,</w:t>
      </w:r>
      <w:r w:rsidR="00D474C0">
        <w:t xml:space="preserve"> </w:t>
      </w:r>
      <w:r w:rsidRPr="00DD2B22" w:rsidR="00D474C0">
        <w:rPr>
          <w:i/>
        </w:rPr>
        <w:t xml:space="preserve">Quercus </w:t>
      </w:r>
      <w:proofErr w:type="spellStart"/>
      <w:r w:rsidRPr="00DD2B22" w:rsidR="00D474C0">
        <w:rPr>
          <w:i/>
        </w:rPr>
        <w:t>vaccinifola</w:t>
      </w:r>
      <w:proofErr w:type="spellEnd"/>
      <w:r w:rsidR="00F077E2">
        <w:t>,</w:t>
      </w:r>
      <w:r w:rsidR="00D474C0">
        <w:t xml:space="preserve"> </w:t>
      </w:r>
      <w:r w:rsidRPr="00DD2B22" w:rsidR="00D474C0">
        <w:rPr>
          <w:i/>
        </w:rPr>
        <w:t>Ceanothus</w:t>
      </w:r>
      <w:r w:rsidR="00D474C0">
        <w:t xml:space="preserve"> </w:t>
      </w:r>
      <w:proofErr w:type="spellStart"/>
      <w:proofErr w:type="gramStart"/>
      <w:r w:rsidR="00D474C0">
        <w:t>spp</w:t>
      </w:r>
      <w:proofErr w:type="spellEnd"/>
      <w:r w:rsidR="00F077E2">
        <w:t>,</w:t>
      </w:r>
      <w:r w:rsidR="003003CE">
        <w:t>,</w:t>
      </w:r>
      <w:proofErr w:type="gramEnd"/>
      <w:r w:rsidR="00F077E2">
        <w:t xml:space="preserve"> </w:t>
      </w:r>
      <w:proofErr w:type="spellStart"/>
      <w:r w:rsidRPr="00DD2B22" w:rsidR="00F077E2">
        <w:rPr>
          <w:i/>
        </w:rPr>
        <w:t>Holodiscus</w:t>
      </w:r>
      <w:proofErr w:type="spellEnd"/>
      <w:r w:rsidRPr="00DD2B22" w:rsidR="00F077E2">
        <w:rPr>
          <w:i/>
        </w:rPr>
        <w:t xml:space="preserve"> discolor</w:t>
      </w:r>
      <w:r w:rsidR="00F077E2">
        <w:t xml:space="preserve">. Hardwood </w:t>
      </w:r>
      <w:proofErr w:type="spellStart"/>
      <w:r w:rsidR="00F077E2">
        <w:t>resprouting</w:t>
      </w:r>
      <w:proofErr w:type="spellEnd"/>
      <w:r w:rsidR="00F077E2">
        <w:t xml:space="preserve"> can be significant with madrone, chinquapin, tanoak, live oak</w:t>
      </w:r>
      <w:r w:rsidR="003003CE">
        <w:t>,</w:t>
      </w:r>
      <w:r w:rsidR="00F077E2">
        <w:t xml:space="preserve"> and big-leaf maple. In the north</w:t>
      </w:r>
      <w:r w:rsidR="00052846">
        <w:t>ern</w:t>
      </w:r>
      <w:r w:rsidR="00F077E2">
        <w:t xml:space="preserve"> portion of the range, Douglas-fir is the predominant upper</w:t>
      </w:r>
      <w:r w:rsidR="003003CE">
        <w:t>-</w:t>
      </w:r>
      <w:r w:rsidR="00F077E2">
        <w:t xml:space="preserve">canopy conifer with white fir establishing in the mid-upper canopy. CADE27 is an indicator species for the southern range of this </w:t>
      </w:r>
      <w:proofErr w:type="spellStart"/>
      <w:r w:rsidR="00F077E2">
        <w:t>BpS</w:t>
      </w:r>
      <w:proofErr w:type="spellEnd"/>
      <w:r w:rsidR="00F077E2">
        <w:t>.</w:t>
      </w:r>
    </w:p>
    <w:p w:rsidR="00D474C0" w:rsidP="00D474C0" w:rsidRDefault="00D474C0" w14:paraId="7836313A" w14:textId="43A2A577"/>
    <w:p>
      <w:r>
        <w:rPr>
          <w:i/>
          <w:u w:val="single"/>
        </w:rPr>
        <w:t>Maximum Tree Size Class</w:t>
      </w:r>
      <w:br/>
      <w:r>
        <w:t>Pole 5-9” DBH</w:t>
      </w:r>
    </w:p>
    <w:p w:rsidR="00D474C0" w:rsidP="00D474C0" w:rsidRDefault="00D474C0" w14:paraId="520B6E16" w14:textId="77777777">
      <w:pPr>
        <w:pStyle w:val="InfoPara"/>
        <w:pBdr>
          <w:top w:val="single" w:color="auto" w:sz="4" w:space="1"/>
        </w:pBdr>
      </w:pPr>
      <w:r>
        <w:t>Class B</w:t>
      </w:r>
      <w:r>
        <w:tab/>
        <w:t>14</w:t>
      </w:r>
      <w:r w:rsidR="002A3B10">
        <w:tab/>
      </w:r>
      <w:r w:rsidR="002A3B10">
        <w:tab/>
      </w:r>
      <w:r w:rsidR="002A3B10">
        <w:tab/>
      </w:r>
      <w:r w:rsidR="002A3B10">
        <w:tab/>
      </w:r>
      <w:r w:rsidR="004F7795">
        <w:t>Mid Development 1 - Closed</w:t>
      </w:r>
    </w:p>
    <w:p w:rsidR="00D474C0" w:rsidP="00D474C0" w:rsidRDefault="00D474C0" w14:paraId="56CD5EA0" w14:textId="77777777"/>
    <w:p w:rsidR="00D474C0" w:rsidP="00D474C0" w:rsidRDefault="00D474C0" w14:paraId="1FB3FBEA" w14:textId="77777777">
      <w:pPr>
        <w:pStyle w:val="SClassInfoPara"/>
      </w:pPr>
      <w:r>
        <w:t>Indicator Species</w:t>
      </w:r>
    </w:p>
    <w:p w:rsidR="00D474C0" w:rsidP="00D474C0" w:rsidRDefault="00D474C0" w14:paraId="0B31AD42" w14:textId="77777777"/>
    <w:p w:rsidR="00D474C0" w:rsidP="00D474C0" w:rsidRDefault="00D474C0" w14:paraId="0BD06571" w14:textId="77777777">
      <w:pPr>
        <w:pStyle w:val="SClassInfoPara"/>
      </w:pPr>
      <w:r>
        <w:t>Description</w:t>
      </w:r>
    </w:p>
    <w:p w:rsidR="00F077E2" w:rsidP="00F077E2" w:rsidRDefault="00D474C0" w14:paraId="6671653B" w14:textId="5E6D7627">
      <w:r>
        <w:t>Pole</w:t>
      </w:r>
      <w:r w:rsidR="003003CE">
        <w:t>-</w:t>
      </w:r>
      <w:r>
        <w:t xml:space="preserve"> to</w:t>
      </w:r>
      <w:r w:rsidR="00FA6E78">
        <w:t xml:space="preserve"> medium</w:t>
      </w:r>
      <w:r w:rsidR="003003CE">
        <w:t>-</w:t>
      </w:r>
      <w:r>
        <w:t>sized conifers</w:t>
      </w:r>
      <w:r w:rsidR="003003CE">
        <w:t xml:space="preserve">. </w:t>
      </w:r>
      <w:r w:rsidR="002C2A58">
        <w:t>These stands develop in settings and climatic periods that support longer intervals between fire</w:t>
      </w:r>
      <w:r w:rsidR="0018323E">
        <w:t xml:space="preserve">s. </w:t>
      </w:r>
      <w:r w:rsidR="002C2A58">
        <w:t xml:space="preserve">White fir continues to recruit below pines or Douglas-fir depending on local site conditions. CADE27 is an indicator species for the southern range of this </w:t>
      </w:r>
      <w:proofErr w:type="spellStart"/>
      <w:r w:rsidR="002C2A58">
        <w:t>BpS</w:t>
      </w:r>
      <w:proofErr w:type="spellEnd"/>
      <w:r w:rsidR="002C2A58">
        <w:t xml:space="preserve">. Hardwoods are shaded out at later stages. </w:t>
      </w:r>
      <w:r w:rsidR="00F077E2">
        <w:t xml:space="preserve">Depauperate understory. Insect and disease </w:t>
      </w:r>
      <w:r w:rsidR="00601D98">
        <w:t>are</w:t>
      </w:r>
      <w:r w:rsidR="00F077E2">
        <w:t xml:space="preserve"> prevalent in these stands.</w:t>
      </w:r>
    </w:p>
    <w:p w:rsidR="00F077E2" w:rsidP="00F077E2" w:rsidRDefault="00F077E2" w14:paraId="2E02B025" w14:textId="77777777"/>
    <w:p w:rsidR="00F077E2" w:rsidP="00F077E2" w:rsidRDefault="002C2A58" w14:paraId="4CDA44DF" w14:textId="38F35BEA">
      <w:r w:rsidRPr="00FA6E78">
        <w:t>Surface fuel moderate and complex.</w:t>
      </w:r>
      <w:r w:rsidRPr="00FA6E78" w:rsidR="00F077E2">
        <w:t xml:space="preserve"> Ladder fuels and sub-canopy </w:t>
      </w:r>
      <w:r w:rsidRPr="00FA6E78" w:rsidR="00FA6E78">
        <w:t xml:space="preserve">height </w:t>
      </w:r>
      <w:r w:rsidRPr="00FA6E78" w:rsidR="00F077E2">
        <w:t>low enough for crown fire initiation. Many of the fuels in this class are in the crown versus on the ground due to dead limbs calving off to create most of the fuel loading.</w:t>
      </w:r>
      <w:r w:rsidR="00F077E2">
        <w:t xml:space="preserve">  </w:t>
      </w:r>
    </w:p>
    <w:p w:rsidR="002C2A58" w:rsidP="002C2A58" w:rsidRDefault="002C2A58" w14:paraId="16397CBF" w14:textId="40CB286A"/>
    <w:p>
      <w:r>
        <w:rPr>
          <w:i/>
          <w:u w:val="single"/>
        </w:rPr>
        <w:t>Maximum Tree Size Class</w:t>
      </w:r>
      <w:br/>
      <w:r>
        <w:t>Medium 9-21" DBH</w:t>
      </w:r>
    </w:p>
    <w:p w:rsidR="00D474C0" w:rsidP="00D474C0" w:rsidRDefault="00D474C0" w14:paraId="3008D526" w14:textId="77777777">
      <w:pPr>
        <w:pStyle w:val="InfoPara"/>
        <w:pBdr>
          <w:top w:val="single" w:color="auto" w:sz="4" w:space="1"/>
        </w:pBdr>
      </w:pPr>
      <w:r>
        <w:t>Class C</w:t>
      </w:r>
      <w:r>
        <w:tab/>
        <w:t>21</w:t>
      </w:r>
      <w:r w:rsidR="002A3B10">
        <w:tab/>
      </w:r>
      <w:r w:rsidR="002A3B10">
        <w:tab/>
      </w:r>
      <w:r w:rsidR="002A3B10">
        <w:tab/>
      </w:r>
      <w:r w:rsidR="002A3B10">
        <w:tab/>
      </w:r>
      <w:r w:rsidR="004F7795">
        <w:t>Mid Development 1 - Open</w:t>
      </w:r>
    </w:p>
    <w:p w:rsidR="00D474C0" w:rsidP="00D474C0" w:rsidRDefault="00D474C0" w14:paraId="03C04163" w14:textId="77777777"/>
    <w:p w:rsidR="00D474C0" w:rsidP="00D474C0" w:rsidRDefault="00D474C0" w14:paraId="019934FB" w14:textId="77777777">
      <w:pPr>
        <w:pStyle w:val="SClassInfoPara"/>
      </w:pPr>
      <w:r>
        <w:t>Indicator Species</w:t>
      </w:r>
    </w:p>
    <w:p w:rsidR="00D474C0" w:rsidP="00D474C0" w:rsidRDefault="00D474C0" w14:paraId="3FE6A18A" w14:textId="77777777"/>
    <w:p w:rsidR="00D474C0" w:rsidP="00D474C0" w:rsidRDefault="00D474C0" w14:paraId="0DCFFFF4" w14:textId="77777777">
      <w:pPr>
        <w:pStyle w:val="SClassInfoPara"/>
      </w:pPr>
      <w:r>
        <w:t>Description</w:t>
      </w:r>
    </w:p>
    <w:p w:rsidR="002C2A58" w:rsidP="002C2A58" w:rsidRDefault="00D474C0" w14:paraId="70943BB0" w14:textId="6F5C2FE5">
      <w:r>
        <w:t>Pole</w:t>
      </w:r>
      <w:r w:rsidR="003003CE">
        <w:t>-</w:t>
      </w:r>
      <w:r>
        <w:t xml:space="preserve"> to medium</w:t>
      </w:r>
      <w:r w:rsidR="003003CE">
        <w:t>-</w:t>
      </w:r>
      <w:r>
        <w:t>sized conifer</w:t>
      </w:r>
      <w:r w:rsidR="003B72CA">
        <w:t>s</w:t>
      </w:r>
      <w:r>
        <w:t>.</w:t>
      </w:r>
      <w:r w:rsidR="002C2A58">
        <w:t xml:space="preserve"> Open stands of predomina</w:t>
      </w:r>
      <w:r w:rsidR="00601D98">
        <w:t>nt</w:t>
      </w:r>
      <w:r w:rsidR="002C2A58">
        <w:t>ly pines (with hardwood trees very patchy)</w:t>
      </w:r>
      <w:r w:rsidR="00D95C49">
        <w:t xml:space="preserve"> in younger stages, persisting o</w:t>
      </w:r>
      <w:r w:rsidR="002C2A58">
        <w:t>n protected sit</w:t>
      </w:r>
      <w:r w:rsidR="00D95C49">
        <w:t>e</w:t>
      </w:r>
      <w:r w:rsidR="002C2A58">
        <w:t xml:space="preserve">s, on knolls and noses with many scars. </w:t>
      </w:r>
      <w:r w:rsidR="00F077E2">
        <w:t xml:space="preserve">Pine crown health is maintained by more open conditions found in more frequently disturbed areas. </w:t>
      </w:r>
      <w:proofErr w:type="spellStart"/>
      <w:r w:rsidRPr="00DD2B22" w:rsidR="002C2A58">
        <w:rPr>
          <w:i/>
        </w:rPr>
        <w:t>Calocedrus</w:t>
      </w:r>
      <w:proofErr w:type="spellEnd"/>
      <w:r w:rsidRPr="00DD2B22" w:rsidR="002C2A58">
        <w:rPr>
          <w:i/>
        </w:rPr>
        <w:t xml:space="preserve"> </w:t>
      </w:r>
      <w:proofErr w:type="spellStart"/>
      <w:r w:rsidRPr="00DD2B22" w:rsidR="002C2A58">
        <w:rPr>
          <w:i/>
        </w:rPr>
        <w:t>decurrens</w:t>
      </w:r>
      <w:proofErr w:type="spellEnd"/>
      <w:r w:rsidR="002C2A58">
        <w:t xml:space="preserve"> can be very sparse or quite common. White fir continues to reseed below pines or Douglas-fir depending on local site conditions but is periodically completely consumed by fire. Rich herbaceous and woody understory</w:t>
      </w:r>
      <w:r w:rsidR="00F077E2">
        <w:t xml:space="preserve"> due to more open stand conditions</w:t>
      </w:r>
      <w:r w:rsidR="002C2A58">
        <w:t xml:space="preserve">. Native grasses and forbs and mostly </w:t>
      </w:r>
      <w:proofErr w:type="spellStart"/>
      <w:r w:rsidR="002C2A58">
        <w:t>resprouting</w:t>
      </w:r>
      <w:proofErr w:type="spellEnd"/>
      <w:r w:rsidR="002C2A58">
        <w:t xml:space="preserve"> shrubs favored with frequent fires. Surface fuel light and complex.</w:t>
      </w:r>
    </w:p>
    <w:p w:rsidR="00D474C0" w:rsidP="00D474C0" w:rsidRDefault="00D474C0" w14:paraId="7F9AFECA" w14:textId="0917C95A"/>
    <w:p>
      <w:r>
        <w:rPr>
          <w:i/>
          <w:u w:val="single"/>
        </w:rPr>
        <w:t>Maximum Tree Size Class</w:t>
      </w:r>
      <w:br/>
      <w:r>
        <w:t>Medium 9-21" DBH</w:t>
      </w:r>
    </w:p>
    <w:p w:rsidR="00D474C0" w:rsidP="00D474C0" w:rsidRDefault="00D474C0" w14:paraId="1214C8AB" w14:textId="77777777">
      <w:pPr>
        <w:pStyle w:val="InfoPara"/>
        <w:pBdr>
          <w:top w:val="single" w:color="auto" w:sz="4" w:space="1"/>
        </w:pBdr>
      </w:pPr>
      <w:r>
        <w:t>Class D</w:t>
      </w:r>
      <w:r>
        <w:tab/>
        <w:t>28</w:t>
      </w:r>
      <w:r w:rsidR="002A3B10">
        <w:tab/>
      </w:r>
      <w:r w:rsidR="002A3B10">
        <w:tab/>
      </w:r>
      <w:r w:rsidR="002A3B10">
        <w:tab/>
      </w:r>
      <w:r w:rsidR="002A3B10">
        <w:tab/>
      </w:r>
      <w:r w:rsidR="004F7795">
        <w:t>Late Development 1 - Open</w:t>
      </w:r>
    </w:p>
    <w:p w:rsidR="00D474C0" w:rsidP="00D474C0" w:rsidRDefault="00D474C0" w14:paraId="16CF1B02" w14:textId="77777777"/>
    <w:p w:rsidR="00D474C0" w:rsidP="00D474C0" w:rsidRDefault="00D474C0" w14:paraId="224BDABE" w14:textId="77777777">
      <w:pPr>
        <w:pStyle w:val="SClassInfoPara"/>
      </w:pPr>
      <w:r>
        <w:t>Indicator Species</w:t>
      </w:r>
    </w:p>
    <w:p w:rsidR="00D474C0" w:rsidP="00D474C0" w:rsidRDefault="00D474C0" w14:paraId="6B7D133A" w14:textId="77777777"/>
    <w:p w:rsidR="00D474C0" w:rsidP="00D474C0" w:rsidRDefault="00D474C0" w14:paraId="38579580" w14:textId="77777777">
      <w:pPr>
        <w:pStyle w:val="SClassInfoPara"/>
      </w:pPr>
      <w:r>
        <w:t>Description</w:t>
      </w:r>
    </w:p>
    <w:p w:rsidR="002C2A58" w:rsidP="002C2A58" w:rsidRDefault="00D474C0" w14:paraId="234FB41D" w14:textId="06D1DF71">
      <w:r>
        <w:t>Overstory of large and very large trees</w:t>
      </w:r>
      <w:r w:rsidRPr="0018323E">
        <w:t>.</w:t>
      </w:r>
      <w:r>
        <w:t xml:space="preserve"> Occurring in small to moderately</w:t>
      </w:r>
      <w:r w:rsidR="003003CE">
        <w:t xml:space="preserve"> </w:t>
      </w:r>
      <w:r>
        <w:t>sized patches on southerly aspects and ridge tops.</w:t>
      </w:r>
      <w:r w:rsidR="002C2A58">
        <w:t xml:space="preserve"> These stands develop with frequent, low</w:t>
      </w:r>
      <w:r w:rsidR="003003CE">
        <w:t>-</w:t>
      </w:r>
      <w:r w:rsidR="002C2A58">
        <w:t>severity fires. Open stands of predomina</w:t>
      </w:r>
      <w:r w:rsidR="00601D98">
        <w:t>nt</w:t>
      </w:r>
      <w:r w:rsidR="002C2A58">
        <w:t xml:space="preserve">ly pines (hardwood trees very patchy) in younger stages, persisting in protected sights, on knolls and noses with many scars. </w:t>
      </w:r>
      <w:proofErr w:type="spellStart"/>
      <w:r w:rsidRPr="00DD2B22" w:rsidR="002C2A58">
        <w:rPr>
          <w:i/>
        </w:rPr>
        <w:t>Calocedrus</w:t>
      </w:r>
      <w:proofErr w:type="spellEnd"/>
      <w:r w:rsidRPr="00DD2B22" w:rsidR="002C2A58">
        <w:rPr>
          <w:i/>
        </w:rPr>
        <w:t xml:space="preserve"> </w:t>
      </w:r>
      <w:proofErr w:type="spellStart"/>
      <w:r w:rsidRPr="00DD2B22" w:rsidR="002C2A58">
        <w:rPr>
          <w:i/>
        </w:rPr>
        <w:t>decurrens</w:t>
      </w:r>
      <w:proofErr w:type="spellEnd"/>
      <w:r w:rsidR="002C2A58">
        <w:t xml:space="preserve"> can be very sparse</w:t>
      </w:r>
      <w:r w:rsidR="003003CE">
        <w:t xml:space="preserve"> </w:t>
      </w:r>
      <w:r w:rsidR="002C2A58">
        <w:t>or quite common. White fir continue</w:t>
      </w:r>
      <w:r w:rsidR="00FA6E78">
        <w:t>s</w:t>
      </w:r>
      <w:r w:rsidR="002C2A58">
        <w:t xml:space="preserve"> to reseed below pines or Douglas-fir depending on local site conditions but </w:t>
      </w:r>
      <w:r w:rsidRPr="0018323E" w:rsidR="002C2A58">
        <w:t>is periodically replaced by severe fire</w:t>
      </w:r>
      <w:r w:rsidR="002C2A58">
        <w:t xml:space="preserve">. Rich herbaceous and woody understory. Native grasses and forbs and mostly </w:t>
      </w:r>
      <w:proofErr w:type="spellStart"/>
      <w:r w:rsidR="002C2A58">
        <w:t>resprouting</w:t>
      </w:r>
      <w:proofErr w:type="spellEnd"/>
      <w:r w:rsidR="002C2A58">
        <w:t xml:space="preserve"> shrubs are favored with frequent fires. Surface fuel light and complex.</w:t>
      </w:r>
    </w:p>
    <w:p w:rsidR="00F077E2" w:rsidP="002C2A58" w:rsidRDefault="00F077E2" w14:paraId="6B8118C2" w14:textId="77777777"/>
    <w:p w:rsidR="00F077E2" w:rsidP="002C2A58" w:rsidRDefault="00F077E2" w14:paraId="529FB493" w14:textId="036AB636">
      <w:r>
        <w:t>In O</w:t>
      </w:r>
      <w:r w:rsidR="003003CE">
        <w:t>regon</w:t>
      </w:r>
      <w:r>
        <w:t>, the open late</w:t>
      </w:r>
      <w:r w:rsidR="003003CE">
        <w:t>-</w:t>
      </w:r>
      <w:r>
        <w:t xml:space="preserve">seral stands can be maintained for </w:t>
      </w:r>
      <w:proofErr w:type="gramStart"/>
      <w:r>
        <w:t>long periods</w:t>
      </w:r>
      <w:proofErr w:type="gramEnd"/>
      <w:r>
        <w:t xml:space="preserve"> of time (</w:t>
      </w:r>
      <w:r w:rsidR="003003CE">
        <w:t xml:space="preserve">100s </w:t>
      </w:r>
      <w:r>
        <w:t xml:space="preserve">of </w:t>
      </w:r>
      <w:proofErr w:type="spellStart"/>
      <w:r>
        <w:t>yrs</w:t>
      </w:r>
      <w:proofErr w:type="spellEnd"/>
      <w:r>
        <w:t xml:space="preserve">), alternating between </w:t>
      </w:r>
      <w:r w:rsidR="003003CE">
        <w:t>~</w:t>
      </w:r>
      <w:r>
        <w:t>30-55% crown closure. These stands occur as a matrix (not a patch) across many of the mid-slope areas and on E-NW aspects.</w:t>
      </w:r>
    </w:p>
    <w:p w:rsidR="00FA6E78" w:rsidP="002C2A58" w:rsidRDefault="00FA6E78" w14:paraId="78E64542" w14:textId="77777777"/>
    <w:p w:rsidRPr="00F07CBF" w:rsidR="00F07CBF" w:rsidP="00F07CBF" w:rsidRDefault="00F07CBF" w14:paraId="0248F9AB" w14:textId="248A4A86">
      <w:r>
        <w:t>Lidar data for C</w:t>
      </w:r>
      <w:r w:rsidR="003003CE">
        <w:t>alifornia</w:t>
      </w:r>
      <w:r>
        <w:t xml:space="preserve"> </w:t>
      </w:r>
      <w:r w:rsidR="003003CE">
        <w:t>n</w:t>
      </w:r>
      <w:r>
        <w:t xml:space="preserve">ational </w:t>
      </w:r>
      <w:r w:rsidR="003003CE">
        <w:t>f</w:t>
      </w:r>
      <w:r>
        <w:t>orests</w:t>
      </w:r>
      <w:r w:rsidRPr="00F07CBF">
        <w:t xml:space="preserve"> suggest</w:t>
      </w:r>
      <w:r>
        <w:t xml:space="preserve"> that the minimum height in this class is 32-40m. The </w:t>
      </w:r>
      <w:r w:rsidRPr="00F07CBF">
        <w:t xml:space="preserve">33m height </w:t>
      </w:r>
      <w:r>
        <w:t xml:space="preserve">aligns with </w:t>
      </w:r>
      <w:r w:rsidRPr="00F07CBF">
        <w:t>25in</w:t>
      </w:r>
      <w:r w:rsidR="003003CE">
        <w:t xml:space="preserve"> DBH</w:t>
      </w:r>
      <w:r>
        <w:t xml:space="preserve"> break in eastern S</w:t>
      </w:r>
      <w:r w:rsidRPr="00F07CBF">
        <w:t>ierra</w:t>
      </w:r>
      <w:r>
        <w:t xml:space="preserve"> and 33in or larger DBH elsewhere. </w:t>
      </w:r>
    </w:p>
    <w:p w:rsidR="00D474C0" w:rsidP="00D474C0" w:rsidRDefault="00D474C0" w14:paraId="48137BE1" w14:textId="77777777"/>
    <w:p w:rsidR="00D474C0" w:rsidP="00D474C0" w:rsidRDefault="00D474C0" w14:paraId="2E844D77" w14:textId="48D7C439"/>
    <w:p>
      <w:r>
        <w:rPr>
          <w:i/>
          <w:u w:val="single"/>
        </w:rPr>
        <w:t>Maximum Tree Size Class</w:t>
      </w:r>
      <w:br/>
      <w:r>
        <w:t>Very Large &gt;33" DBH</w:t>
      </w:r>
    </w:p>
    <w:p w:rsidR="00D474C0" w:rsidP="00D474C0" w:rsidRDefault="00D474C0" w14:paraId="2913AA46" w14:textId="77777777">
      <w:pPr>
        <w:pStyle w:val="InfoPara"/>
        <w:pBdr>
          <w:top w:val="single" w:color="auto" w:sz="4" w:space="1"/>
        </w:pBdr>
      </w:pPr>
      <w:r>
        <w:t>Class E</w:t>
      </w:r>
      <w:r>
        <w:tab/>
        <w:t>19</w:t>
      </w:r>
      <w:r w:rsidR="002A3B10">
        <w:tab/>
      </w:r>
      <w:r w:rsidR="002A3B10">
        <w:tab/>
      </w:r>
      <w:r w:rsidR="002A3B10">
        <w:tab/>
      </w:r>
      <w:r w:rsidR="002A3B10">
        <w:tab/>
      </w:r>
      <w:r w:rsidR="004F7795">
        <w:t>Late Development 1 - Closed</w:t>
      </w:r>
    </w:p>
    <w:p w:rsidR="00D474C0" w:rsidP="00D474C0" w:rsidRDefault="00D474C0" w14:paraId="0898331F" w14:textId="77777777"/>
    <w:p w:rsidR="00D474C0" w:rsidP="00D474C0" w:rsidRDefault="00D474C0" w14:paraId="51EDE43B" w14:textId="77777777">
      <w:pPr>
        <w:pStyle w:val="SClassInfoPara"/>
      </w:pPr>
      <w:r>
        <w:t>Indicator Species</w:t>
      </w:r>
    </w:p>
    <w:p w:rsidR="00D474C0" w:rsidP="00D474C0" w:rsidRDefault="00D474C0" w14:paraId="1EBA5730" w14:textId="77777777"/>
    <w:p w:rsidR="00D474C0" w:rsidP="00D474C0" w:rsidRDefault="00D474C0" w14:paraId="6DAF8E4C" w14:textId="77777777">
      <w:pPr>
        <w:pStyle w:val="SClassInfoPara"/>
      </w:pPr>
      <w:r>
        <w:t>Description</w:t>
      </w:r>
    </w:p>
    <w:p w:rsidR="004626A8" w:rsidP="002C2A58" w:rsidRDefault="00D474C0" w14:paraId="069B1A5E" w14:textId="0791D4F3">
      <w:r>
        <w:t xml:space="preserve">Overstory of large and very large trees with </w:t>
      </w:r>
      <w:r w:rsidR="002C2A58">
        <w:t>a multi-layered, complex canopy structure</w:t>
      </w:r>
      <w:r w:rsidR="00D95C49">
        <w:t>.</w:t>
      </w:r>
      <w:r w:rsidDel="002C2A58" w:rsidR="002C2A58">
        <w:t xml:space="preserve"> </w:t>
      </w:r>
      <w:r>
        <w:t>Occurring in small to moderately</w:t>
      </w:r>
      <w:r w:rsidR="003003CE">
        <w:t xml:space="preserve"> </w:t>
      </w:r>
      <w:r>
        <w:t xml:space="preserve">sized patches on north aspects and lower slope positions. </w:t>
      </w:r>
      <w:r w:rsidR="002C2A58">
        <w:t>These stands develop as an alternate succession pathway in settings and climatic periods that support longer intervals between mixed</w:t>
      </w:r>
      <w:r w:rsidR="003003CE">
        <w:t>-</w:t>
      </w:r>
      <w:r w:rsidR="002C2A58">
        <w:t>severity fires</w:t>
      </w:r>
      <w:r w:rsidR="003003CE">
        <w:t xml:space="preserve"> </w:t>
      </w:r>
      <w:r w:rsidR="002C2A58">
        <w:t>--</w:t>
      </w:r>
      <w:r w:rsidR="003003CE">
        <w:t xml:space="preserve"> </w:t>
      </w:r>
      <w:r w:rsidR="002C2A58">
        <w:t>a fire</w:t>
      </w:r>
      <w:r w:rsidR="003003CE">
        <w:t>-</w:t>
      </w:r>
      <w:r w:rsidR="002C2A58">
        <w:t xml:space="preserve">free interval &gt;65yrs. Crowded stands of conifers can overtop the hardwood layer. White fir </w:t>
      </w:r>
      <w:r w:rsidR="00601D98">
        <w:t xml:space="preserve">and/or incense cedar </w:t>
      </w:r>
      <w:r w:rsidR="002C2A58">
        <w:t>is now a co</w:t>
      </w:r>
      <w:r w:rsidR="003003CE">
        <w:t>-</w:t>
      </w:r>
      <w:r w:rsidR="002C2A58">
        <w:t xml:space="preserve">dominant with the larger pines and Douglas-fir and contributes to their mortality through competition for moisture and nutrients. Hardwoods are shaded out at later stages. Undergrowth is highly variable from depauperate to quite dense, depending on canopy density and local site conditions. </w:t>
      </w:r>
    </w:p>
    <w:p w:rsidR="004626A8" w:rsidP="002C2A58" w:rsidRDefault="004626A8" w14:paraId="04CC2504" w14:textId="77777777"/>
    <w:p w:rsidR="002C2A58" w:rsidP="002C2A58" w:rsidRDefault="004626A8" w14:paraId="4BABCD8A" w14:textId="613EDDC7">
      <w:r>
        <w:t xml:space="preserve">Ladder fuels and sub-canopy </w:t>
      </w:r>
      <w:r w:rsidR="00FA6E78">
        <w:t xml:space="preserve">height </w:t>
      </w:r>
      <w:r>
        <w:t xml:space="preserve">may be low enough for crown fire initiation in some stands. </w:t>
      </w:r>
      <w:r w:rsidR="002C2A58">
        <w:t>Surface fuel is moderate to high and complex.</w:t>
      </w:r>
    </w:p>
    <w:p w:rsidR="00F077E2" w:rsidP="00F077E2" w:rsidRDefault="00F077E2" w14:paraId="3197C5AD" w14:textId="77777777"/>
    <w:p w:rsidR="00F077E2" w:rsidP="00F077E2" w:rsidRDefault="00F077E2" w14:paraId="368F46B1" w14:textId="0B86CF7B">
      <w:r>
        <w:t>In O</w:t>
      </w:r>
      <w:r w:rsidR="004867C2">
        <w:t>regon</w:t>
      </w:r>
      <w:r>
        <w:t xml:space="preserve">, these stands </w:t>
      </w:r>
      <w:proofErr w:type="gramStart"/>
      <w:r>
        <w:t>are located in</w:t>
      </w:r>
      <w:proofErr w:type="gramEnd"/>
      <w:r>
        <w:t xml:space="preserve"> refugia areas of the landscape occurring in small-</w:t>
      </w:r>
      <w:r w:rsidR="004867C2">
        <w:t xml:space="preserve"> to </w:t>
      </w:r>
      <w:r>
        <w:t>moderate</w:t>
      </w:r>
      <w:r w:rsidR="004867C2">
        <w:t xml:space="preserve">ly </w:t>
      </w:r>
      <w:r>
        <w:t>sized patches on mid-slope E-NW aspects.</w:t>
      </w:r>
    </w:p>
    <w:p w:rsidR="00F077E2" w:rsidP="002C2A58" w:rsidRDefault="00F077E2" w14:paraId="38BC9AE6" w14:textId="77777777"/>
    <w:p w:rsidRPr="00F07CBF" w:rsidR="00F07CBF" w:rsidP="00F07CBF" w:rsidRDefault="00F07CBF" w14:paraId="797F1BEA" w14:textId="4027E99B">
      <w:r>
        <w:t>Lidar data for C</w:t>
      </w:r>
      <w:r w:rsidR="004867C2">
        <w:t>alifornia n</w:t>
      </w:r>
      <w:r>
        <w:t xml:space="preserve">ational </w:t>
      </w:r>
      <w:r w:rsidR="004867C2">
        <w:t>f</w:t>
      </w:r>
      <w:r>
        <w:t>orests</w:t>
      </w:r>
      <w:r w:rsidRPr="00F07CBF">
        <w:t xml:space="preserve"> suggest</w:t>
      </w:r>
      <w:r>
        <w:t xml:space="preserve"> that the minimum height in this class is 32-40m. The </w:t>
      </w:r>
      <w:r w:rsidRPr="00F07CBF">
        <w:t xml:space="preserve">33m height </w:t>
      </w:r>
      <w:r>
        <w:t xml:space="preserve">aligns with </w:t>
      </w:r>
      <w:r w:rsidRPr="00F07CBF">
        <w:t xml:space="preserve">25in </w:t>
      </w:r>
      <w:r w:rsidR="004867C2">
        <w:t xml:space="preserve">DBH </w:t>
      </w:r>
      <w:r>
        <w:t>break in eastern S</w:t>
      </w:r>
      <w:r w:rsidRPr="00F07CBF">
        <w:t>ierra</w:t>
      </w:r>
      <w:r>
        <w:t xml:space="preserve"> and 33in or larger DBH elsewhere. </w:t>
      </w:r>
    </w:p>
    <w:p w:rsidR="00D474C0" w:rsidP="00D474C0" w:rsidRDefault="00D474C0" w14:paraId="02F2ECDA" w14:textId="7CB876A0"/>
    <w:p w:rsidR="00D474C0" w:rsidP="00D474C0" w:rsidRDefault="00D474C0" w14:paraId="23F48097"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474C0" w:rsidP="00D474C0" w:rsidRDefault="00D474C0" w14:paraId="7477C02F" w14:textId="1BBAC3A5">
      <w:proofErr w:type="spellStart"/>
      <w:r>
        <w:t>Beaty</w:t>
      </w:r>
      <w:proofErr w:type="spellEnd"/>
      <w:r>
        <w:t xml:space="preserve"> R.M. and A.H. Taylor. 2001. Spatial and temporal variation of fire regimes in a mixed conifer forest landscape, Southern Cascades, California, USA Department of Geography, The Pennsylvania State University, University Park, PA, USA. Journal of Biogeography 28: 955-966.</w:t>
      </w:r>
    </w:p>
    <w:p w:rsidR="00D474C0" w:rsidP="00D474C0" w:rsidRDefault="00D474C0" w14:paraId="3114C116" w14:textId="77777777"/>
    <w:p w:rsidR="00D474C0" w:rsidP="00D474C0" w:rsidRDefault="00D474C0" w14:paraId="04404622" w14:textId="77777777">
      <w:proofErr w:type="spellStart"/>
      <w:r>
        <w:t>Bekker</w:t>
      </w:r>
      <w:proofErr w:type="spellEnd"/>
      <w:r>
        <w:t>, M.F. and A.H. Taylor. 2001. Gradient Analysis of Fire Regimes in Montane Forests of the Southern Cascade Range, Thousand Lakes Wilderness, California, USA. Plant Ecology 155: 15–28.</w:t>
      </w:r>
    </w:p>
    <w:p w:rsidR="00D474C0" w:rsidP="00D474C0" w:rsidRDefault="00D474C0" w14:paraId="30CF315D" w14:textId="77777777"/>
    <w:p w:rsidR="00D474C0" w:rsidP="00D474C0" w:rsidRDefault="00D474C0" w14:paraId="17A57A4E" w14:textId="632BA0BE">
      <w:r>
        <w:t xml:space="preserve">Brown, J.K. and J. </w:t>
      </w:r>
      <w:proofErr w:type="spellStart"/>
      <w:r>
        <w:t>Kapler</w:t>
      </w:r>
      <w:proofErr w:type="spellEnd"/>
      <w:r>
        <w:t>-Smith, eds. 2000. Wildland fire in ecosystems: effects of fire on flora. RMRS-GTR-42-vol. 2. Ogden, UT: USDA Forest Service, Rocky Mountain Research Station. 257 pp.</w:t>
      </w:r>
    </w:p>
    <w:p w:rsidR="00D474C0" w:rsidP="00D474C0" w:rsidRDefault="00D474C0" w14:paraId="4251BAAF" w14:textId="77777777"/>
    <w:p w:rsidR="00D474C0" w:rsidP="00D474C0" w:rsidRDefault="00D474C0" w14:paraId="547395D4" w14:textId="1AC0FC15">
      <w:r>
        <w:t xml:space="preserve">Caprio, A.C. and T.W. </w:t>
      </w:r>
      <w:proofErr w:type="spellStart"/>
      <w:r>
        <w:t>Swetnam</w:t>
      </w:r>
      <w:proofErr w:type="spellEnd"/>
      <w:r>
        <w:t xml:space="preserve">. 1995. Historic fire regimes along an elevational gradient on the west slope of the Sierra Nevada, California. In: J.K. Brown, R.W. Mutch, C.W. Spoon and R.H. </w:t>
      </w:r>
      <w:proofErr w:type="spellStart"/>
      <w:r>
        <w:t>Wakimoto</w:t>
      </w:r>
      <w:proofErr w:type="spellEnd"/>
      <w:r>
        <w:t xml:space="preserve">, tech. </w:t>
      </w:r>
      <w:proofErr w:type="spellStart"/>
      <w:r>
        <w:t>coord</w:t>
      </w:r>
      <w:proofErr w:type="spellEnd"/>
      <w:r>
        <w:t>. 1995. Proceedings: Symposium on Fire in Wilderness and Park Management: Past Lessons and Future Opportunities, 30 March - 1 April 1993. Missoula, MT. INT-GTR-320. Ogden, UT. USDA Forest Service, Intermountain Research Station.</w:t>
      </w:r>
    </w:p>
    <w:p w:rsidR="00D474C0" w:rsidP="00D474C0" w:rsidRDefault="00D474C0" w14:paraId="7147C014" w14:textId="77777777"/>
    <w:p w:rsidR="00D474C0" w:rsidP="00D474C0" w:rsidRDefault="003B72CA" w14:paraId="68A0A5D7" w14:textId="4214F36B">
      <w:r>
        <w:t xml:space="preserve">Frost, E.J. and </w:t>
      </w:r>
      <w:r w:rsidR="00D474C0">
        <w:t>R</w:t>
      </w:r>
      <w:r>
        <w:t>.</w:t>
      </w:r>
      <w:r w:rsidR="00D474C0">
        <w:t xml:space="preserve"> Sweeney. 2000. Fire Regimes, Fire History and Forest Conditions in the Klamath-Siskiyou Region: An Overview and Synthesis of Knowledge. Wildwood Environmental Consulting. Prepared for the World Wildlife Fund, Klamath-Siskiyou Ecoregion Program, Ashland, OR. </w:t>
      </w:r>
      <w:proofErr w:type="gramStart"/>
      <w:r w:rsidR="00D474C0">
        <w:t>December,</w:t>
      </w:r>
      <w:proofErr w:type="gramEnd"/>
      <w:r w:rsidR="00D474C0">
        <w:t xml:space="preserve"> 2000</w:t>
      </w:r>
    </w:p>
    <w:p w:rsidR="00D474C0" w:rsidP="00D474C0" w:rsidRDefault="00D474C0" w14:paraId="76071C91" w14:textId="77777777"/>
    <w:p w:rsidR="00D474C0" w:rsidP="00D474C0" w:rsidRDefault="00D474C0" w14:paraId="09DFE35C" w14:textId="656248D0">
      <w:r>
        <w:t>Kilgore, B.M. and D. Taylor. 1979. Fire history of a sequoia-mixed conifer forest. Ecology. 60(1): 129-142.</w:t>
      </w:r>
    </w:p>
    <w:p w:rsidR="00D474C0" w:rsidP="00D474C0" w:rsidRDefault="00D474C0" w14:paraId="6D21FD7C" w14:textId="03F629CA"/>
    <w:p w:rsidR="00FA22C8" w:rsidP="00D474C0" w:rsidRDefault="00FA22C8" w14:paraId="15ADCA3B" w14:textId="64747F18">
      <w:proofErr w:type="spellStart"/>
      <w:r>
        <w:t>Lauvaux</w:t>
      </w:r>
      <w:proofErr w:type="spellEnd"/>
      <w:r>
        <w:t>, C.A., C.N. Skinner and A.H. Taylor. 2016. High severity fire and mixed conifer forest-chaparral dynamics in the southern Cascade Range, USA. Forest Ecology and Management 363(2016): 74-85.</w:t>
      </w:r>
    </w:p>
    <w:p w:rsidR="00FA22C8" w:rsidP="00D474C0" w:rsidRDefault="00FA22C8" w14:paraId="2A982197" w14:textId="77777777"/>
    <w:p w:rsidR="00D474C0" w:rsidP="00D474C0" w:rsidRDefault="00D474C0" w14:paraId="4C067FAC" w14:textId="6883080A">
      <w:r>
        <w:t xml:space="preserve">McKelvey, K.S., et al. 1996. An Overview of Fire. In: </w:t>
      </w:r>
      <w:proofErr w:type="gramStart"/>
      <w:r>
        <w:t>the</w:t>
      </w:r>
      <w:proofErr w:type="gramEnd"/>
      <w:r>
        <w:t xml:space="preserve"> Sierra Nevada Sierra Nevada Ecosystem Project: Final report to Congress, vol. II, Assessments and scientific basis for management options. Davis: University of California, Centers for Water and Wildland Resources.</w:t>
      </w:r>
    </w:p>
    <w:p w:rsidR="00D474C0" w:rsidP="00D474C0" w:rsidRDefault="00D474C0" w14:paraId="305CCC77" w14:textId="778D6832"/>
    <w:p w:rsidR="0030795F" w:rsidP="0030795F" w:rsidRDefault="0030795F" w14:paraId="55D62F80" w14:textId="77777777">
      <w:pPr>
        <w:rPr>
          <w:rFonts w:ascii="TimesNewRomanPS-ItalicMT" w:hAnsi="TimesNewRomanPS-ItalicMT" w:cs="TimesNewRomanPS-ItalicMT"/>
          <w:i/>
          <w:iCs/>
          <w:color w:val="262626"/>
          <w:sz w:val="18"/>
          <w:szCs w:val="18"/>
        </w:rPr>
      </w:pPr>
      <w:r>
        <w:t xml:space="preserve">Miller, J.D. and H.D. Safford. 2017. Corroborating evidence of a pre-Euro-American low- to moderate-severity fire regime in yellow pine-mixed conifer forests of the Sierra Nevada, California, USA. Fire Ecology 13(1): 58-90. </w:t>
      </w:r>
      <w:proofErr w:type="spellStart"/>
      <w:r w:rsidRPr="00CF3530">
        <w:rPr>
          <w:rFonts w:ascii="TimesNewRomanPS-ItalicMT" w:hAnsi="TimesNewRomanPS-ItalicMT" w:cs="TimesNewRomanPS-ItalicMT"/>
          <w:iCs/>
          <w:color w:val="262626"/>
        </w:rPr>
        <w:t>doi</w:t>
      </w:r>
      <w:proofErr w:type="spellEnd"/>
      <w:r w:rsidRPr="00CF3530">
        <w:rPr>
          <w:rFonts w:ascii="TimesNewRomanPS-ItalicMT" w:hAnsi="TimesNewRomanPS-ItalicMT" w:cs="TimesNewRomanPS-ItalicMT"/>
          <w:iCs/>
          <w:color w:val="262626"/>
        </w:rPr>
        <w:t>: 10.4996/fireecology.1301058</w:t>
      </w:r>
      <w:r>
        <w:rPr>
          <w:rFonts w:ascii="TimesNewRomanPS-ItalicMT" w:hAnsi="TimesNewRomanPS-ItalicMT" w:cs="TimesNewRomanPS-ItalicMT"/>
          <w:iCs/>
          <w:color w:val="262626"/>
        </w:rPr>
        <w:t>.</w:t>
      </w:r>
    </w:p>
    <w:p w:rsidR="0030795F" w:rsidP="00D474C0" w:rsidRDefault="0030795F" w14:paraId="06E33789" w14:textId="77777777"/>
    <w:p w:rsidR="002C2A58" w:rsidP="002C2A58" w:rsidRDefault="002C2A58" w14:paraId="7AAF9BC4" w14:textId="7E175E8D">
      <w:proofErr w:type="spellStart"/>
      <w:r>
        <w:t>Mi</w:t>
      </w:r>
      <w:r w:rsidR="004626A8">
        <w:t>nnich</w:t>
      </w:r>
      <w:proofErr w:type="spellEnd"/>
      <w:r w:rsidR="004626A8">
        <w:t xml:space="preserve">, Richard. 2006. </w:t>
      </w:r>
      <w:r>
        <w:t>Southern California Coniferous Forests.  In: Barbour, MG., T. Keeler-Wolf and A. Schoenherr, eds. Terrestrial vegetation of California third edition. Berkeley, CA: University</w:t>
      </w:r>
      <w:r w:rsidR="004626A8">
        <w:t xml:space="preserve"> of California Press. </w:t>
      </w:r>
    </w:p>
    <w:p w:rsidR="002C2A58" w:rsidP="00D474C0" w:rsidRDefault="002C2A58" w14:paraId="1EA9FF30" w14:textId="77777777"/>
    <w:p w:rsidR="00D474C0" w:rsidP="00D474C0" w:rsidRDefault="00D474C0" w14:paraId="731CC90B" w14:textId="77777777">
      <w:r>
        <w:t>NatureServe. 2007. International Ecological Classification Standard: Terrestrial Ecological Classifications. NatureServe Central Databases. Arlington, VA. Data current as of 10 February 2007.</w:t>
      </w:r>
    </w:p>
    <w:p w:rsidR="00601D98" w:rsidP="00601D98" w:rsidRDefault="00601D98" w14:paraId="5D372187" w14:textId="77777777"/>
    <w:p w:rsidRPr="00FA6E78" w:rsidR="00601D98" w:rsidP="00601D98" w:rsidRDefault="00601D98" w14:paraId="270E207F" w14:textId="3EEF4367">
      <w:r w:rsidRPr="00FA6E78">
        <w:t xml:space="preserve">Safford, H.D, and J.T. Stevens. In press. </w:t>
      </w:r>
      <w:r w:rsidRPr="00FA6E78">
        <w:rPr>
          <w:color w:val="000000"/>
        </w:rPr>
        <w:t xml:space="preserve">Natural </w:t>
      </w:r>
      <w:r w:rsidRPr="00FA6E78">
        <w:t xml:space="preserve">Range of Variation (NRV) for yellow pine and mixed </w:t>
      </w:r>
      <w:r w:rsidRPr="00FA6E78">
        <w:tab/>
        <w:t>conifer forests in the Sierra Nevada, southern Cascades, and Mo</w:t>
      </w:r>
      <w:r w:rsidR="00FA6E78">
        <w:t xml:space="preserve">doc and Inyo National Forests, </w:t>
      </w:r>
      <w:r w:rsidRPr="00FA6E78">
        <w:t>California, USA. General Technical Report PSW-GTR-</w:t>
      </w:r>
      <w:r w:rsidR="00FA6E78">
        <w:t>XXX</w:t>
      </w:r>
      <w:r w:rsidRPr="00FA6E78">
        <w:t>, USDA Forest Service, Pacific</w:t>
      </w:r>
      <w:r w:rsidR="00FA6E78">
        <w:t xml:space="preserve"> </w:t>
      </w:r>
      <w:r w:rsidRPr="00FA6E78">
        <w:t xml:space="preserve">Southwest Research Station, Albany, CA </w:t>
      </w:r>
    </w:p>
    <w:p w:rsidR="00D474C0" w:rsidP="00D474C0" w:rsidRDefault="00D474C0" w14:paraId="3259A6B4" w14:textId="77777777"/>
    <w:p w:rsidR="00C44014" w:rsidP="00C44014" w:rsidRDefault="00C44014" w14:paraId="4BF46EA7" w14:textId="77777777">
      <w:proofErr w:type="spellStart"/>
      <w:r>
        <w:t>Sensenig</w:t>
      </w:r>
      <w:proofErr w:type="spellEnd"/>
      <w:r>
        <w:t>, Thomas S. 2002.  Development. Fire History and Current and Past Growth, of Old-Growth and Young-Growth Forest Stands in the Cascade, Siskiyou and Mid-Coast Mountains of Southwestern Oregon. Corvallis, OR: Oregon State University.</w:t>
      </w:r>
    </w:p>
    <w:p w:rsidR="00C44014" w:rsidP="00D474C0" w:rsidRDefault="00C44014" w14:paraId="683ECABC" w14:textId="77777777"/>
    <w:p w:rsidR="00D474C0" w:rsidP="00D474C0" w:rsidRDefault="00D474C0" w14:paraId="345D1D09" w14:textId="4B449DF6">
      <w:r>
        <w:t xml:space="preserve">Skinner, C.N. and C. Chang. 1996. Fire Regimes, Past and Present. In: </w:t>
      </w:r>
      <w:proofErr w:type="gramStart"/>
      <w:r>
        <w:t>the</w:t>
      </w:r>
      <w:proofErr w:type="gramEnd"/>
      <w:r>
        <w:t xml:space="preserve"> Sierra Nevada Sierra Nevada Ecosystem Project: Final report to Congress, vol. II, Assessments and scientific basis for management options. Davis: University of California, Centers for Water and Wildland Resources.</w:t>
      </w:r>
    </w:p>
    <w:p w:rsidR="00D474C0" w:rsidP="00D474C0" w:rsidRDefault="00D474C0" w14:paraId="732FAD58" w14:textId="661DC257"/>
    <w:p w:rsidR="002C2A58" w:rsidP="002C2A58" w:rsidRDefault="002C2A58" w14:paraId="49132E66" w14:textId="77777777">
      <w:r>
        <w:t>Taylor, A.H. 2000. Fire regimes and forest changes in mid and upper montane forests of the southern Cascades, Lassen Volcanic National Park, California, U.S.A. Journal of Biogeography 27: 87–104.</w:t>
      </w:r>
    </w:p>
    <w:p w:rsidR="002C2A58" w:rsidP="00D474C0" w:rsidRDefault="002C2A58" w14:paraId="19E0330D" w14:textId="77777777"/>
    <w:p w:rsidR="00D474C0" w:rsidP="00D474C0" w:rsidRDefault="00D474C0" w14:paraId="071A0953" w14:textId="77777777">
      <w:r>
        <w:t xml:space="preserve">Taylor, A.H. and C.N. Skinner. 1998. Fire history and landscape dynamics in a late-successional reserve, Klamath Mountains, California, USA. Forest Ecology and Management 111: 285-301. </w:t>
      </w:r>
    </w:p>
    <w:p w:rsidR="00D474C0" w:rsidP="00D474C0" w:rsidRDefault="00D474C0" w14:paraId="0CE46E7A" w14:textId="77777777"/>
    <w:p w:rsidR="00D474C0" w:rsidP="00D474C0" w:rsidRDefault="003B72CA" w14:paraId="326EF013" w14:textId="03FC1275">
      <w:r>
        <w:t>Taylor, A.H. and C.N</w:t>
      </w:r>
      <w:r w:rsidR="00D474C0">
        <w:t>.</w:t>
      </w:r>
      <w:r>
        <w:t xml:space="preserve"> </w:t>
      </w:r>
      <w:r w:rsidR="00D474C0">
        <w:t>Skinner. 2003. Spatial patterns and controls on historical fire regimes and forest structure in the Klamath Mountains. Ecological Applications 13: 704-719.</w:t>
      </w:r>
    </w:p>
    <w:p w:rsidR="00601D98" w:rsidP="00601D98" w:rsidRDefault="00601D98" w14:paraId="6FD9471A" w14:textId="77777777">
      <w:pPr>
        <w:autoSpaceDE w:val="0"/>
        <w:autoSpaceDN w:val="0"/>
        <w:adjustRightInd w:val="0"/>
        <w:rPr>
          <w:sz w:val="22"/>
          <w:szCs w:val="22"/>
        </w:rPr>
      </w:pPr>
    </w:p>
    <w:p w:rsidRPr="00CD7766" w:rsidR="00CC1707" w:rsidP="00CC1707" w:rsidRDefault="00CC1707" w14:paraId="306CA2E4" w14:textId="77777777">
      <w:r w:rsidRPr="00CD7766">
        <w:t>Van de Water</w:t>
      </w:r>
      <w:r>
        <w:t>, K.M.</w:t>
      </w:r>
      <w:r w:rsidRPr="00CD7766">
        <w:t xml:space="preserve"> and </w:t>
      </w:r>
      <w:r>
        <w:t xml:space="preserve">H.D. </w:t>
      </w:r>
      <w:r w:rsidRPr="002042E6">
        <w:t>Safford</w:t>
      </w:r>
      <w:r>
        <w:t xml:space="preserve">. </w:t>
      </w:r>
      <w:r w:rsidRPr="002042E6">
        <w:t>2011</w:t>
      </w:r>
      <w:r>
        <w:t xml:space="preserve">. A summary of fire frequency estimates for California vegetation before Euro-American settlement. Fire Ecology 7(3): 26-58. </w:t>
      </w:r>
      <w:proofErr w:type="spellStart"/>
      <w:r>
        <w:t>doi</w:t>
      </w:r>
      <w:proofErr w:type="spellEnd"/>
      <w:r>
        <w:t xml:space="preserve">: 10.4996/fireecology.0703026. </w:t>
      </w:r>
    </w:p>
    <w:p w:rsidR="00601D98" w:rsidP="00D474C0" w:rsidRDefault="00601D98" w14:paraId="63A0F5FF" w14:textId="77777777"/>
    <w:p w:rsidR="00D474C0" w:rsidP="00D474C0" w:rsidRDefault="00D474C0" w14:paraId="64FCD3C1" w14:textId="77777777"/>
    <w:p w:rsidRPr="00A43E41" w:rsidR="004D5F12" w:rsidP="00D474C0" w:rsidRDefault="004D5F12" w14:paraId="0E881FED"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BC087" w14:textId="77777777" w:rsidR="00F704BD" w:rsidRDefault="00F704BD">
      <w:r>
        <w:separator/>
      </w:r>
    </w:p>
  </w:endnote>
  <w:endnote w:type="continuationSeparator" w:id="0">
    <w:p w14:paraId="2E8D598A" w14:textId="77777777" w:rsidR="00F704BD" w:rsidRDefault="00F704BD">
      <w:r>
        <w:continuationSeparator/>
      </w:r>
    </w:p>
  </w:endnote>
  <w:endnote w:type="continuationNotice" w:id="1">
    <w:p w14:paraId="3B658FCF" w14:textId="77777777" w:rsidR="00F704BD" w:rsidRDefault="00F704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F6DEA" w14:textId="77777777" w:rsidR="003003CE" w:rsidRDefault="003003CE" w:rsidP="00D474C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F7B5F" w14:textId="77777777" w:rsidR="00F704BD" w:rsidRDefault="00F704BD">
      <w:r>
        <w:separator/>
      </w:r>
    </w:p>
  </w:footnote>
  <w:footnote w:type="continuationSeparator" w:id="0">
    <w:p w14:paraId="2CB31EA6" w14:textId="77777777" w:rsidR="00F704BD" w:rsidRDefault="00F704BD">
      <w:r>
        <w:continuationSeparator/>
      </w:r>
    </w:p>
  </w:footnote>
  <w:footnote w:type="continuationNotice" w:id="1">
    <w:p w14:paraId="4814A9A8" w14:textId="77777777" w:rsidR="00F704BD" w:rsidRDefault="00F704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B9C04" w14:textId="77777777" w:rsidR="003003CE" w:rsidRDefault="003003CE" w:rsidP="00D474C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92825"/>
    <w:multiLevelType w:val="hybridMultilevel"/>
    <w:tmpl w:val="96C8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5E63BF3"/>
    <w:multiLevelType w:val="hybridMultilevel"/>
    <w:tmpl w:val="51325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2330F4"/>
    <w:rPr>
      <w:rFonts w:ascii="Tahoma" w:hAnsi="Tahoma" w:cs="Tahoma"/>
      <w:sz w:val="16"/>
      <w:szCs w:val="16"/>
    </w:rPr>
  </w:style>
  <w:style w:type="character" w:customStyle="1" w:styleId="BalloonTextChar">
    <w:name w:val="Balloon Text Char"/>
    <w:basedOn w:val="DefaultParagraphFont"/>
    <w:link w:val="BalloonText"/>
    <w:uiPriority w:val="99"/>
    <w:semiHidden/>
    <w:rsid w:val="002330F4"/>
    <w:rPr>
      <w:rFonts w:ascii="Tahoma" w:hAnsi="Tahoma" w:cs="Tahoma"/>
      <w:sz w:val="16"/>
      <w:szCs w:val="16"/>
    </w:rPr>
  </w:style>
  <w:style w:type="paragraph" w:styleId="ListParagraph">
    <w:name w:val="List Paragraph"/>
    <w:basedOn w:val="Normal"/>
    <w:uiPriority w:val="34"/>
    <w:qFormat/>
    <w:rsid w:val="00716D7D"/>
    <w:pPr>
      <w:ind w:left="720"/>
    </w:pPr>
    <w:rPr>
      <w:rFonts w:ascii="Calibri" w:eastAsiaTheme="minorHAnsi" w:hAnsi="Calibri"/>
      <w:sz w:val="22"/>
      <w:szCs w:val="22"/>
    </w:rPr>
  </w:style>
  <w:style w:type="character" w:styleId="Hyperlink">
    <w:name w:val="Hyperlink"/>
    <w:basedOn w:val="DefaultParagraphFont"/>
    <w:rsid w:val="00716D7D"/>
    <w:rPr>
      <w:color w:val="0000FF" w:themeColor="hyperlink"/>
      <w:u w:val="single"/>
    </w:rPr>
  </w:style>
  <w:style w:type="character" w:styleId="CommentReference">
    <w:name w:val="annotation reference"/>
    <w:basedOn w:val="DefaultParagraphFont"/>
    <w:uiPriority w:val="99"/>
    <w:semiHidden/>
    <w:unhideWhenUsed/>
    <w:rsid w:val="007B6583"/>
    <w:rPr>
      <w:sz w:val="16"/>
      <w:szCs w:val="16"/>
    </w:rPr>
  </w:style>
  <w:style w:type="paragraph" w:styleId="CommentText">
    <w:name w:val="annotation text"/>
    <w:basedOn w:val="Normal"/>
    <w:link w:val="CommentTextChar"/>
    <w:uiPriority w:val="99"/>
    <w:semiHidden/>
    <w:unhideWhenUsed/>
    <w:rsid w:val="007B6583"/>
    <w:rPr>
      <w:sz w:val="20"/>
      <w:szCs w:val="20"/>
    </w:rPr>
  </w:style>
  <w:style w:type="character" w:customStyle="1" w:styleId="CommentTextChar">
    <w:name w:val="Comment Text Char"/>
    <w:basedOn w:val="DefaultParagraphFont"/>
    <w:link w:val="CommentText"/>
    <w:uiPriority w:val="99"/>
    <w:semiHidden/>
    <w:rsid w:val="007B6583"/>
  </w:style>
  <w:style w:type="paragraph" w:styleId="CommentSubject">
    <w:name w:val="annotation subject"/>
    <w:basedOn w:val="CommentText"/>
    <w:next w:val="CommentText"/>
    <w:link w:val="CommentSubjectChar"/>
    <w:uiPriority w:val="99"/>
    <w:semiHidden/>
    <w:unhideWhenUsed/>
    <w:rsid w:val="007B6583"/>
    <w:rPr>
      <w:b/>
      <w:bCs/>
    </w:rPr>
  </w:style>
  <w:style w:type="character" w:customStyle="1" w:styleId="CommentSubjectChar">
    <w:name w:val="Comment Subject Char"/>
    <w:basedOn w:val="CommentTextChar"/>
    <w:link w:val="CommentSubject"/>
    <w:uiPriority w:val="99"/>
    <w:semiHidden/>
    <w:rsid w:val="007B6583"/>
    <w:rPr>
      <w:b/>
      <w:bCs/>
    </w:rPr>
  </w:style>
  <w:style w:type="character" w:customStyle="1" w:styleId="search1">
    <w:name w:val="search1"/>
    <w:basedOn w:val="DefaultParagraphFont"/>
    <w:rsid w:val="00697608"/>
    <w:rPr>
      <w:color w:val="2286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319">
      <w:bodyDiv w:val="1"/>
      <w:marLeft w:val="0"/>
      <w:marRight w:val="0"/>
      <w:marTop w:val="0"/>
      <w:marBottom w:val="0"/>
      <w:divBdr>
        <w:top w:val="none" w:sz="0" w:space="0" w:color="auto"/>
        <w:left w:val="none" w:sz="0" w:space="0" w:color="auto"/>
        <w:bottom w:val="none" w:sz="0" w:space="0" w:color="auto"/>
        <w:right w:val="none" w:sz="0" w:space="0" w:color="auto"/>
      </w:divBdr>
    </w:div>
    <w:div w:id="569078863">
      <w:bodyDiv w:val="1"/>
      <w:marLeft w:val="0"/>
      <w:marRight w:val="0"/>
      <w:marTop w:val="0"/>
      <w:marBottom w:val="0"/>
      <w:divBdr>
        <w:top w:val="none" w:sz="0" w:space="0" w:color="auto"/>
        <w:left w:val="none" w:sz="0" w:space="0" w:color="auto"/>
        <w:bottom w:val="none" w:sz="0" w:space="0" w:color="auto"/>
        <w:right w:val="none" w:sz="0" w:space="0" w:color="auto"/>
      </w:divBdr>
    </w:div>
    <w:div w:id="957948080">
      <w:bodyDiv w:val="1"/>
      <w:marLeft w:val="0"/>
      <w:marRight w:val="0"/>
      <w:marTop w:val="0"/>
      <w:marBottom w:val="0"/>
      <w:divBdr>
        <w:top w:val="none" w:sz="0" w:space="0" w:color="auto"/>
        <w:left w:val="none" w:sz="0" w:space="0" w:color="auto"/>
        <w:bottom w:val="none" w:sz="0" w:space="0" w:color="auto"/>
        <w:right w:val="none" w:sz="0" w:space="0" w:color="auto"/>
      </w:divBdr>
    </w:div>
    <w:div w:id="1405180140">
      <w:bodyDiv w:val="1"/>
      <w:marLeft w:val="0"/>
      <w:marRight w:val="0"/>
      <w:marTop w:val="0"/>
      <w:marBottom w:val="0"/>
      <w:divBdr>
        <w:top w:val="none" w:sz="0" w:space="0" w:color="auto"/>
        <w:left w:val="none" w:sz="0" w:space="0" w:color="auto"/>
        <w:bottom w:val="none" w:sz="0" w:space="0" w:color="auto"/>
        <w:right w:val="none" w:sz="0" w:space="0" w:color="auto"/>
      </w:divBdr>
    </w:div>
    <w:div w:id="141990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119D5-2463-43A8-8DA2-F3AB184EA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9</Pages>
  <Words>3337</Words>
  <Characters>19025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2017-05-24T18:52:00Z</cp:lastPrinted>
  <dcterms:created xsi:type="dcterms:W3CDTF">2017-09-14T22:58:00Z</dcterms:created>
  <dcterms:modified xsi:type="dcterms:W3CDTF">2025-02-12T09:41:06Z</dcterms:modified>
</cp:coreProperties>
</file>