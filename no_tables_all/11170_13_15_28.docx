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42D" w:rsidP="00BF442D" w:rsidRDefault="00BF442D" w14:paraId="38659101" w14:textId="77777777">
      <w:pPr>
        <w:pStyle w:val="BpSTitle"/>
      </w:pPr>
      <w:bookmarkStart w:name="_GoBack" w:id="0"/>
      <w:bookmarkEnd w:id="0"/>
      <w:r>
        <w:t>11170</w:t>
      </w:r>
    </w:p>
    <w:p w:rsidR="00BF442D" w:rsidP="00BF442D" w:rsidRDefault="00BF442D" w14:paraId="38255F97" w14:textId="77777777">
      <w:pPr>
        <w:pStyle w:val="BpSTitle"/>
      </w:pPr>
      <w:r>
        <w:t>Southern Rocky Mountain Ponderosa Pine Savanna</w:t>
      </w:r>
    </w:p>
    <w:p w:rsidR="00BF442D" w:rsidP="00BF442D" w:rsidRDefault="00BF442D" w14:paraId="52C58F4B" w14:textId="57D53C58">
      <w:r>
        <w:t>BpS Model/Description Version: Aug. 2020</w:t>
      </w:r>
      <w:r>
        <w:tab/>
      </w:r>
      <w:r>
        <w:tab/>
      </w:r>
      <w:r>
        <w:tab/>
      </w:r>
      <w:r>
        <w:tab/>
      </w:r>
      <w:r>
        <w:tab/>
      </w:r>
      <w:r>
        <w:tab/>
      </w:r>
      <w:r>
        <w:tab/>
      </w:r>
    </w:p>
    <w:p w:rsidR="00BF442D" w:rsidP="00BF442D" w:rsidRDefault="00BF442D" w14:paraId="4ECD5512" w14:textId="77777777"/>
    <w:p w:rsidR="00BF442D" w:rsidP="00BF442D" w:rsidRDefault="00BF442D" w14:paraId="1A872D18" w14:textId="77777777"/>
    <w:p w:rsidR="00BF442D" w:rsidP="00BF442D" w:rsidRDefault="00BF442D" w14:paraId="46DE0A39" w14:textId="77777777">
      <w:pPr>
        <w:pStyle w:val="InfoPara"/>
      </w:pPr>
      <w:r>
        <w:t>Vegetation Type</w:t>
      </w:r>
    </w:p>
    <w:p w:rsidR="00BF442D" w:rsidP="00BF442D" w:rsidRDefault="00B37E74" w14:paraId="2D912B9F" w14:textId="257F2807">
      <w:r w:rsidRPr="00B37E74">
        <w:t>Steppe/Savanna</w:t>
      </w:r>
    </w:p>
    <w:p w:rsidR="00BF442D" w:rsidP="00BF442D" w:rsidRDefault="00BF442D" w14:paraId="1C622889" w14:textId="77777777">
      <w:pPr>
        <w:pStyle w:val="InfoPara"/>
      </w:pPr>
      <w:r>
        <w:t>Map Zones</w:t>
      </w:r>
    </w:p>
    <w:p w:rsidR="00BD18B6" w:rsidP="00BD18B6" w:rsidRDefault="00200B90" w14:paraId="3F4E41F9" w14:textId="77777777">
      <w:r>
        <w:t xml:space="preserve">13, 15, </w:t>
      </w:r>
      <w:r w:rsidR="00BD18B6">
        <w:t>28</w:t>
      </w:r>
    </w:p>
    <w:p w:rsidR="00BF442D" w:rsidP="00BF442D" w:rsidRDefault="00BF442D" w14:paraId="3B2D8D24" w14:textId="77777777">
      <w:pPr>
        <w:pStyle w:val="InfoPara"/>
      </w:pPr>
      <w:r>
        <w:t>Geographic Range</w:t>
      </w:r>
    </w:p>
    <w:p w:rsidR="00BF442D" w:rsidP="00BF442D" w:rsidRDefault="386966B7" w14:paraId="2CD25650" w14:textId="27281F5E">
      <w:r>
        <w:t>Central and northern New Mexico and Arizona, southern Colorado, possibly southern Utah.</w:t>
      </w:r>
    </w:p>
    <w:p w:rsidR="00BF442D" w:rsidP="00BF442D" w:rsidRDefault="00BF442D" w14:paraId="6277737E" w14:textId="77777777">
      <w:pPr>
        <w:pStyle w:val="InfoPara"/>
      </w:pPr>
      <w:r>
        <w:t>Biophysical Site Description</w:t>
      </w:r>
    </w:p>
    <w:p w:rsidR="00BF442D" w:rsidP="00BF442D" w:rsidRDefault="386966B7" w14:paraId="5C1BF932" w14:textId="1F3AFD49">
      <w:r>
        <w:t>1</w:t>
      </w:r>
      <w:r w:rsidR="007A70EE">
        <w:t>,</w:t>
      </w:r>
      <w:r>
        <w:t>970-2</w:t>
      </w:r>
      <w:r w:rsidR="007A70EE">
        <w:t>,</w:t>
      </w:r>
      <w:r>
        <w:t>575m in elevation on a variety of topographic features, including mountains, mesas</w:t>
      </w:r>
      <w:r w:rsidR="007A70EE">
        <w:t>,</w:t>
      </w:r>
      <w:r>
        <w:t xml:space="preserve"> and canyons. Mean annual precipitation ranges from </w:t>
      </w:r>
      <w:r w:rsidR="007A70EE">
        <w:t>~</w:t>
      </w:r>
      <w:r>
        <w:t xml:space="preserve">16-25in. </w:t>
      </w:r>
      <w:r w:rsidR="007A70EE">
        <w:t xml:space="preserve">Biophysical Setting (BpS) </w:t>
      </w:r>
      <w:r>
        <w:t xml:space="preserve">is best described as a savanna that has widely spaced (&gt;150yrs old) </w:t>
      </w:r>
      <w:r w:rsidRPr="386966B7">
        <w:rPr>
          <w:i/>
          <w:iCs/>
        </w:rPr>
        <w:t>Pinus ponderosa</w:t>
      </w:r>
      <w:r>
        <w:t>.</w:t>
      </w:r>
    </w:p>
    <w:p w:rsidR="00BF442D" w:rsidP="00BF442D" w:rsidRDefault="00BF442D" w14:paraId="1D6A0016" w14:textId="77777777">
      <w:pPr>
        <w:pStyle w:val="InfoPara"/>
      </w:pPr>
      <w:r>
        <w:t>Vegetation Description</w:t>
      </w:r>
    </w:p>
    <w:p w:rsidR="00BF442D" w:rsidP="00BF442D" w:rsidRDefault="00BF442D" w14:paraId="3F746703" w14:textId="77777777">
      <w:r>
        <w:t>Overstory canopy of ponderosa pine with a grassy understory, predominantly the bunchgrasses Arizona fescue and mountain muhly. May include sites with minor cover of Gambel oak (&lt;15% cover).</w:t>
      </w:r>
    </w:p>
    <w:p w:rsidR="00BF442D" w:rsidP="00BF442D" w:rsidRDefault="00BF442D" w14:paraId="58B28BD7" w14:textId="77777777">
      <w:pPr>
        <w:pStyle w:val="InfoPara"/>
      </w:pPr>
      <w:r>
        <w:t>BpS Dominant and Indicator Species</w:t>
      </w:r>
    </w:p>
    <w:p>
      <w:r>
        <w:rPr>
          <w:sz w:val="16"/>
        </w:rPr>
        <w:t>Species names are from the NRCS PLANTS database. Check species codes at http://plants.usda.gov.</w:t>
      </w:r>
    </w:p>
    <w:p w:rsidR="00BF442D" w:rsidP="00BF442D" w:rsidRDefault="00BF442D" w14:paraId="1AFF84A8" w14:textId="77777777">
      <w:pPr>
        <w:pStyle w:val="InfoPara"/>
      </w:pPr>
      <w:r>
        <w:t>Disturbance Description</w:t>
      </w:r>
    </w:p>
    <w:p w:rsidR="00BF442D" w:rsidP="00BF442D" w:rsidRDefault="00BF442D" w14:paraId="32D63768" w14:textId="4C148D4A">
      <w:r>
        <w:t>Mean composite surface fire intervals have been found to be 5-15yrs (</w:t>
      </w:r>
      <w:proofErr w:type="spellStart"/>
      <w:r>
        <w:t>Swetnam</w:t>
      </w:r>
      <w:proofErr w:type="spellEnd"/>
      <w:r>
        <w:t xml:space="preserve"> and </w:t>
      </w:r>
      <w:proofErr w:type="spellStart"/>
      <w:r>
        <w:t>Baisan</w:t>
      </w:r>
      <w:proofErr w:type="spellEnd"/>
      <w:r>
        <w:t xml:space="preserve"> 1996). Infrequent stand-replacement fire on the order of a few hundred years possible (300-500yrs?). Drought and other weather events (e</w:t>
      </w:r>
      <w:r w:rsidR="007A70EE">
        <w:t>.</w:t>
      </w:r>
      <w:r>
        <w:t>g</w:t>
      </w:r>
      <w:r w:rsidR="007A70EE">
        <w:t>.</w:t>
      </w:r>
      <w:r>
        <w:t>, blowdown), parasites</w:t>
      </w:r>
      <w:r w:rsidR="007A70EE">
        <w:t>,</w:t>
      </w:r>
      <w:r>
        <w:t xml:space="preserve"> and disease may play a minor role and have very long rotations. Insects may be a significant but infrequent occurrence.</w:t>
      </w:r>
    </w:p>
    <w:p w:rsidR="00BF442D" w:rsidP="00BF442D" w:rsidRDefault="00BF442D" w14:paraId="37F7A806" w14:textId="1DF3B61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F442D" w:rsidP="00BF442D" w:rsidRDefault="00BF442D" w14:paraId="2EFAF0EB" w14:textId="77777777">
      <w:pPr>
        <w:pStyle w:val="InfoPara"/>
      </w:pPr>
      <w:r>
        <w:lastRenderedPageBreak/>
        <w:t>Scale Description</w:t>
      </w:r>
    </w:p>
    <w:p w:rsidR="00BF442D" w:rsidP="00BF442D" w:rsidRDefault="00BF442D" w14:paraId="4777EED6" w14:textId="463398A4">
      <w:r>
        <w:t>Landscape scale (</w:t>
      </w:r>
      <w:r w:rsidR="007A70EE">
        <w:t xml:space="preserve">1,000s </w:t>
      </w:r>
      <w:r>
        <w:t xml:space="preserve">to </w:t>
      </w:r>
      <w:r w:rsidR="00265BBB">
        <w:t xml:space="preserve">tens </w:t>
      </w:r>
      <w:r>
        <w:t xml:space="preserve">of </w:t>
      </w:r>
      <w:r w:rsidR="007A70EE">
        <w:t xml:space="preserve">1,000s </w:t>
      </w:r>
      <w:r>
        <w:t>of acres) (</w:t>
      </w:r>
      <w:proofErr w:type="spellStart"/>
      <w:r>
        <w:t>Swetnam</w:t>
      </w:r>
      <w:proofErr w:type="spellEnd"/>
      <w:r>
        <w:t xml:space="preserve"> and </w:t>
      </w:r>
      <w:proofErr w:type="spellStart"/>
      <w:r>
        <w:t>Baisan</w:t>
      </w:r>
      <w:proofErr w:type="spellEnd"/>
      <w:r>
        <w:t xml:space="preserve"> 1996).</w:t>
      </w:r>
    </w:p>
    <w:p w:rsidR="00BF442D" w:rsidP="00BF442D" w:rsidRDefault="00BF442D" w14:paraId="6572580F" w14:textId="77777777">
      <w:pPr>
        <w:pStyle w:val="InfoPara"/>
      </w:pPr>
      <w:r>
        <w:t>Adjacency or Identification Concerns</w:t>
      </w:r>
    </w:p>
    <w:p w:rsidR="00BF442D" w:rsidP="00BF442D" w:rsidRDefault="00BF442D" w14:paraId="5623032D" w14:textId="77777777"/>
    <w:p w:rsidR="00BF442D" w:rsidP="00BF442D" w:rsidRDefault="00BF442D" w14:paraId="5C8CCB67" w14:textId="77777777">
      <w:pPr>
        <w:pStyle w:val="InfoPara"/>
      </w:pPr>
      <w:r>
        <w:t>Issues or Problems</w:t>
      </w:r>
    </w:p>
    <w:p w:rsidR="00BF442D" w:rsidP="00BF442D" w:rsidRDefault="00BF442D" w14:paraId="0887D84E" w14:textId="77777777">
      <w:r>
        <w:t>Replacement fire rotation uncertain, and this affects the amount of forest in each class.</w:t>
      </w:r>
    </w:p>
    <w:p w:rsidR="00BF442D" w:rsidP="00BF442D" w:rsidRDefault="00BF442D" w14:paraId="4ADA54A1" w14:textId="77777777">
      <w:pPr>
        <w:pStyle w:val="InfoPara"/>
      </w:pPr>
      <w:r>
        <w:t>Native Uncharacteristic Conditions</w:t>
      </w:r>
    </w:p>
    <w:p w:rsidR="00BF442D" w:rsidP="00BF442D" w:rsidRDefault="00BF442D" w14:paraId="20C71E00" w14:textId="77777777"/>
    <w:p w:rsidR="00BF442D" w:rsidP="00BF442D" w:rsidRDefault="00BF442D" w14:paraId="0F0AC74E" w14:textId="77777777">
      <w:pPr>
        <w:pStyle w:val="InfoPara"/>
      </w:pPr>
      <w:r>
        <w:t>Comments</w:t>
      </w:r>
    </w:p>
    <w:p w:rsidR="00200B90" w:rsidP="00200B90" w:rsidRDefault="00200B90" w14:paraId="41C70141" w14:textId="77777777">
      <w:pPr>
        <w:rPr>
          <w:b/>
        </w:rPr>
      </w:pPr>
    </w:p>
    <w:p w:rsidR="00BF442D" w:rsidP="00BF442D" w:rsidRDefault="00BF442D" w14:paraId="349380FB" w14:textId="77777777">
      <w:pPr>
        <w:pStyle w:val="ReportSection"/>
      </w:pPr>
      <w:r>
        <w:t>Succession Classes</w:t>
      </w:r>
    </w:p>
    <w:p w:rsidR="00BF442D" w:rsidP="00BF442D" w:rsidRDefault="00BF442D" w14:paraId="051AC19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F442D" w:rsidP="00BF442D" w:rsidRDefault="00BF442D" w14:paraId="3543BE98" w14:textId="77777777">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BF442D" w:rsidP="00BF442D" w:rsidRDefault="00BF442D" w14:paraId="768B216C" w14:textId="77777777"/>
    <w:p w:rsidR="00BF442D" w:rsidP="00BF442D" w:rsidRDefault="00BF442D" w14:paraId="2ACCDF46" w14:textId="77777777">
      <w:pPr>
        <w:pStyle w:val="SClassInfoPara"/>
      </w:pPr>
      <w:r>
        <w:t>Indicator Species</w:t>
      </w:r>
    </w:p>
    <w:p w:rsidR="00BF442D" w:rsidP="00BF442D" w:rsidRDefault="00BF442D" w14:paraId="7FB6574A" w14:textId="77777777"/>
    <w:p w:rsidR="00BF442D" w:rsidP="00BF442D" w:rsidRDefault="00BF442D" w14:paraId="3EEE9CEF" w14:textId="77777777">
      <w:pPr>
        <w:pStyle w:val="SClassInfoPara"/>
      </w:pPr>
      <w:r>
        <w:t>Description</w:t>
      </w:r>
    </w:p>
    <w:p w:rsidR="00BF442D" w:rsidP="00BF442D" w:rsidRDefault="386966B7" w14:paraId="7D79282D" w14:textId="7A30EE7D">
      <w:r>
        <w:t>Bunchgrass</w:t>
      </w:r>
      <w:r w:rsidR="007A70EE">
        <w:t>-</w:t>
      </w:r>
      <w:r>
        <w:t>dominated</w:t>
      </w:r>
      <w:r w:rsidR="00B37E74">
        <w:t xml:space="preserve"> (</w:t>
      </w:r>
      <w:r w:rsidRPr="007A70EE" w:rsidR="00B37E74">
        <w:t>&lt;</w:t>
      </w:r>
      <w:r w:rsidR="00B37E74">
        <w:t>90% canopy cover and any height)</w:t>
      </w:r>
      <w:r>
        <w:t>. Some ponderosa pine individuals also becoming established.</w:t>
      </w:r>
    </w:p>
    <w:p w:rsidR="00BF442D" w:rsidP="00BF442D" w:rsidRDefault="00BF442D" w14:paraId="7D8DB0B3" w14:textId="77777777"/>
    <w:p>
      <w:r>
        <w:rPr>
          <w:i/>
          <w:u w:val="single"/>
        </w:rPr>
        <w:t>Maximum Tree Size Class</w:t>
      </w:r>
      <w:br/>
      <w:r>
        <w:t>Seedling &lt;4.5ft</w:t>
      </w:r>
    </w:p>
    <w:p w:rsidR="00BF442D" w:rsidP="00BF442D" w:rsidRDefault="00BF442D" w14:paraId="459FE2CA" w14:textId="77777777">
      <w:pPr>
        <w:pStyle w:val="InfoPara"/>
        <w:pBdr>
          <w:top w:val="single" w:color="auto" w:sz="4" w:space="1"/>
        </w:pBdr>
      </w:pPr>
      <w:r>
        <w:t>Class B</w:t>
      </w:r>
      <w:r>
        <w:tab/>
        <w:t>2</w:t>
      </w:r>
      <w:r w:rsidR="002A3B10">
        <w:tab/>
      </w:r>
      <w:r w:rsidR="002A3B10">
        <w:tab/>
      </w:r>
      <w:r w:rsidR="002A3B10">
        <w:tab/>
      </w:r>
      <w:r w:rsidR="002A3B10">
        <w:tab/>
      </w:r>
      <w:r w:rsidR="004F7795">
        <w:t>Mid Development 1 - Closed</w:t>
      </w:r>
    </w:p>
    <w:p w:rsidR="00BF442D" w:rsidP="00BF442D" w:rsidRDefault="00BF442D" w14:paraId="0ED9ABF8" w14:textId="77777777"/>
    <w:p w:rsidR="00BF442D" w:rsidP="00BF442D" w:rsidRDefault="00BF442D" w14:paraId="176257B6" w14:textId="77777777">
      <w:pPr>
        <w:pStyle w:val="SClassInfoPara"/>
      </w:pPr>
      <w:r>
        <w:t>Indicator Species</w:t>
      </w:r>
    </w:p>
    <w:p w:rsidR="00BF442D" w:rsidP="00BF442D" w:rsidRDefault="00BF442D" w14:paraId="6229F477" w14:textId="77777777"/>
    <w:p w:rsidR="00BF442D" w:rsidP="00BF442D" w:rsidRDefault="00BF442D" w14:paraId="0823A8D3" w14:textId="77777777">
      <w:pPr>
        <w:pStyle w:val="SClassInfoPara"/>
      </w:pPr>
      <w:r>
        <w:t>Description</w:t>
      </w:r>
    </w:p>
    <w:p w:rsidR="00BF442D" w:rsidP="00BF442D" w:rsidRDefault="386966B7" w14:paraId="2B1687FB" w14:textId="1B523BAF">
      <w:r>
        <w:lastRenderedPageBreak/>
        <w:t>Small and medium</w:t>
      </w:r>
      <w:r w:rsidR="007A70EE">
        <w:t>-</w:t>
      </w:r>
      <w:r>
        <w:t>sized ponderosa pine, still with high bunchgrass cover. Closed canopy defined as &gt;50%.</w:t>
      </w:r>
    </w:p>
    <w:p w:rsidR="00BF442D" w:rsidP="00BF442D" w:rsidRDefault="00BF442D" w14:paraId="6839BC3F" w14:textId="77777777"/>
    <w:p>
      <w:r>
        <w:rPr>
          <w:i/>
          <w:u w:val="single"/>
        </w:rPr>
        <w:t>Maximum Tree Size Class</w:t>
      </w:r>
      <w:br/>
      <w:r>
        <w:t>Pole 5-9" DBH</w:t>
      </w:r>
    </w:p>
    <w:p w:rsidR="00BF442D" w:rsidP="00BF442D" w:rsidRDefault="00BF442D" w14:paraId="3822B0EE" w14:textId="77777777">
      <w:pPr>
        <w:pStyle w:val="InfoPara"/>
        <w:pBdr>
          <w:top w:val="single" w:color="auto" w:sz="4" w:space="1"/>
        </w:pBdr>
      </w:pPr>
      <w:r>
        <w:t>Class C</w:t>
      </w:r>
      <w:r>
        <w:tab/>
        <w:t>23</w:t>
      </w:r>
      <w:r w:rsidR="002A3B10">
        <w:tab/>
      </w:r>
      <w:r w:rsidR="002A3B10">
        <w:tab/>
      </w:r>
      <w:r w:rsidR="002A3B10">
        <w:tab/>
      </w:r>
      <w:r w:rsidR="002A3B10">
        <w:tab/>
      </w:r>
      <w:r w:rsidR="004F7795">
        <w:t>Mid Development 1 - Open</w:t>
      </w:r>
    </w:p>
    <w:p w:rsidR="00BF442D" w:rsidP="00BF442D" w:rsidRDefault="00BF442D" w14:paraId="2641B85A" w14:textId="77777777"/>
    <w:p w:rsidR="00BF442D" w:rsidP="00BF442D" w:rsidRDefault="00BF442D" w14:paraId="401FCD80" w14:textId="77777777">
      <w:pPr>
        <w:pStyle w:val="SClassInfoPara"/>
      </w:pPr>
      <w:r>
        <w:t>Indicator Species</w:t>
      </w:r>
    </w:p>
    <w:p w:rsidR="00BF442D" w:rsidP="00BF442D" w:rsidRDefault="00BF442D" w14:paraId="005239E6" w14:textId="77777777"/>
    <w:p w:rsidR="00BF442D" w:rsidP="00BF442D" w:rsidRDefault="00BF442D" w14:paraId="51BB96CC" w14:textId="77777777">
      <w:pPr>
        <w:pStyle w:val="SClassInfoPara"/>
      </w:pPr>
      <w:r>
        <w:t>Description</w:t>
      </w:r>
    </w:p>
    <w:p w:rsidR="00BF442D" w:rsidP="00BF442D" w:rsidRDefault="386966B7" w14:paraId="3538633E" w14:textId="3CC85E73">
      <w:r>
        <w:t>Small and medium</w:t>
      </w:r>
      <w:r w:rsidR="007A70EE">
        <w:t>-</w:t>
      </w:r>
      <w:r>
        <w:t>sized ponderosa pine, with moderate bunchgrass cover. Open canopy defined as 10-49%.</w:t>
      </w:r>
    </w:p>
    <w:p w:rsidR="00BF442D" w:rsidP="00BF442D" w:rsidRDefault="00BF442D" w14:paraId="4B59D4E7" w14:textId="77777777"/>
    <w:p>
      <w:r>
        <w:rPr>
          <w:i/>
          <w:u w:val="single"/>
        </w:rPr>
        <w:t>Maximum Tree Size Class</w:t>
      </w:r>
      <w:br/>
      <w:r>
        <w:t>Pole 5-9" DBH</w:t>
      </w:r>
    </w:p>
    <w:p w:rsidR="00BF442D" w:rsidP="00BF442D" w:rsidRDefault="00BF442D" w14:paraId="0CDD7532" w14:textId="77777777">
      <w:pPr>
        <w:pStyle w:val="InfoPara"/>
        <w:pBdr>
          <w:top w:val="single" w:color="auto" w:sz="4" w:space="1"/>
        </w:pBdr>
      </w:pPr>
      <w:r>
        <w:t>Class D</w:t>
      </w:r>
      <w:r>
        <w:tab/>
        <w:t>61</w:t>
      </w:r>
      <w:r w:rsidR="002A3B10">
        <w:tab/>
      </w:r>
      <w:r w:rsidR="002A3B10">
        <w:tab/>
      </w:r>
      <w:r w:rsidR="002A3B10">
        <w:tab/>
      </w:r>
      <w:r w:rsidR="002A3B10">
        <w:tab/>
      </w:r>
      <w:r w:rsidR="004F7795">
        <w:t>Late Development 1 - Open</w:t>
      </w:r>
    </w:p>
    <w:p w:rsidR="00BF442D" w:rsidP="00BF442D" w:rsidRDefault="00BF442D" w14:paraId="70FFE848" w14:textId="77777777"/>
    <w:p w:rsidR="00BF442D" w:rsidP="00BF442D" w:rsidRDefault="00BF442D" w14:paraId="2EDA1E95" w14:textId="77777777">
      <w:pPr>
        <w:pStyle w:val="SClassInfoPara"/>
      </w:pPr>
      <w:r>
        <w:t>Indicator Species</w:t>
      </w:r>
    </w:p>
    <w:p w:rsidR="00BF442D" w:rsidP="00BF442D" w:rsidRDefault="00BF442D" w14:paraId="28D4C905" w14:textId="77777777"/>
    <w:p w:rsidR="00BF442D" w:rsidP="00BF442D" w:rsidRDefault="00BF442D" w14:paraId="25D71A12" w14:textId="77777777">
      <w:pPr>
        <w:pStyle w:val="SClassInfoPara"/>
      </w:pPr>
      <w:r>
        <w:t>Description</w:t>
      </w:r>
    </w:p>
    <w:p w:rsidR="00BF442D" w:rsidP="00BF442D" w:rsidRDefault="00BF442D" w14:paraId="3FCD939A" w14:textId="596F2991">
      <w:r>
        <w:t>Large and very large old growth ponderosa pine, with medium to high cover of bunchgrasses. Old growth attributes prominent, including down wood, snags</w:t>
      </w:r>
      <w:r w:rsidR="007A70EE">
        <w:t>,</w:t>
      </w:r>
      <w:r>
        <w:t xml:space="preserve"> and diseased trees.</w:t>
      </w:r>
    </w:p>
    <w:p w:rsidR="00BF442D" w:rsidP="00BF442D" w:rsidRDefault="00BF442D" w14:paraId="4D1CACD2" w14:textId="77777777"/>
    <w:p>
      <w:r>
        <w:rPr>
          <w:i/>
          <w:u w:val="single"/>
        </w:rPr>
        <w:t>Maximum Tree Size Class</w:t>
      </w:r>
      <w:br/>
      <w:r>
        <w:t>Large 21-33" DBH</w:t>
      </w:r>
    </w:p>
    <w:p w:rsidR="00BF442D" w:rsidP="00BF442D" w:rsidRDefault="00BF442D" w14:paraId="24D1E7FE" w14:textId="77777777">
      <w:pPr>
        <w:pStyle w:val="InfoPara"/>
        <w:pBdr>
          <w:top w:val="single" w:color="auto" w:sz="4" w:space="1"/>
        </w:pBdr>
      </w:pPr>
      <w:r>
        <w:t>Class E</w:t>
      </w:r>
      <w:r>
        <w:tab/>
        <w:t>4</w:t>
      </w:r>
      <w:r w:rsidR="002A3B10">
        <w:tab/>
      </w:r>
      <w:r w:rsidR="002A3B10">
        <w:tab/>
      </w:r>
      <w:r w:rsidR="002A3B10">
        <w:tab/>
      </w:r>
      <w:r w:rsidR="002A3B10">
        <w:tab/>
      </w:r>
      <w:r w:rsidR="004F7795">
        <w:t>Late Development 1 - Closed</w:t>
      </w:r>
    </w:p>
    <w:p w:rsidR="00BF442D" w:rsidP="00BF442D" w:rsidRDefault="00BF442D" w14:paraId="0D19A24A" w14:textId="77777777"/>
    <w:p w:rsidR="00BF442D" w:rsidP="00BF442D" w:rsidRDefault="00BF442D" w14:paraId="3AC7823A" w14:textId="77777777">
      <w:pPr>
        <w:pStyle w:val="SClassInfoPara"/>
      </w:pPr>
      <w:r>
        <w:t>Indicator Species</w:t>
      </w:r>
    </w:p>
    <w:p w:rsidR="00BF442D" w:rsidP="00BF442D" w:rsidRDefault="00BF442D" w14:paraId="69C65473" w14:textId="77777777"/>
    <w:p w:rsidR="00BF442D" w:rsidP="00BF442D" w:rsidRDefault="00BF442D" w14:paraId="799D7DEA" w14:textId="77777777">
      <w:pPr>
        <w:pStyle w:val="SClassInfoPara"/>
      </w:pPr>
      <w:r>
        <w:lastRenderedPageBreak/>
        <w:t>Description</w:t>
      </w:r>
    </w:p>
    <w:p w:rsidR="00BF442D" w:rsidP="00BF442D" w:rsidRDefault="00BF442D" w14:paraId="06055590" w14:textId="77777777">
      <w:r>
        <w:t xml:space="preserve">Large and very large old growth ponderosa pine, with medium cover of bunchgrasses. Old growth attributes prominent, including down wood, snags, </w:t>
      </w:r>
      <w:r w:rsidR="00200B90">
        <w:t>and diseased</w:t>
      </w:r>
      <w:r>
        <w:t xml:space="preserve"> trees.</w:t>
      </w:r>
    </w:p>
    <w:p w:rsidR="00BF442D" w:rsidP="00BF442D" w:rsidRDefault="00BF442D" w14:paraId="55C70777"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F442D" w:rsidP="00BF442D" w:rsidRDefault="00BF442D" w14:paraId="1AECA0F2" w14:textId="77777777">
      <w:r>
        <w:t>Brown, P.M., M.R. Kaufmann and W.D. Shepperd. 1999. Long-term, landscape patterns of past fire events in a montane ponderosa pine forest of central Colorado. Landscape Ecology 4(6): 513-532.</w:t>
      </w:r>
    </w:p>
    <w:p w:rsidR="00BF442D" w:rsidP="00BF442D" w:rsidRDefault="00BF442D" w14:paraId="14D1EB6A" w14:textId="77777777"/>
    <w:p w:rsidR="00BF442D" w:rsidP="00BF442D" w:rsidRDefault="00BF442D" w14:paraId="155A8B3F" w14:textId="77777777">
      <w:r>
        <w:t>Brown, P.M. and W.D. Shepperd. 2001. Fire history and fire climatology along a 50 gradient in latitude in Colorado and Wyoming, USA. The Paleobotanist 50 (1): 133-140.</w:t>
      </w:r>
    </w:p>
    <w:p w:rsidR="00BF442D" w:rsidP="00BF442D" w:rsidRDefault="00BF442D" w14:paraId="4E2CE161" w14:textId="77777777"/>
    <w:p w:rsidR="00BF442D" w:rsidP="00BF442D" w:rsidRDefault="00BF442D" w14:paraId="4263AAA6" w14:textId="77777777">
      <w:proofErr w:type="spellStart"/>
      <w:r>
        <w:t>Ehle</w:t>
      </w:r>
      <w:proofErr w:type="spellEnd"/>
      <w:r>
        <w:t>, D.S. and W.L. Baker. 2003. Disturbance and stand dynamics in ponderosa pine forests in Rocky Mountain National Park, USA. Ecological Monographs 73 (4): 543-566.</w:t>
      </w:r>
    </w:p>
    <w:p w:rsidR="00BF442D" w:rsidP="00BF442D" w:rsidRDefault="00BF442D" w14:paraId="75973F77" w14:textId="77777777"/>
    <w:p w:rsidR="00BF442D" w:rsidP="00BF442D" w:rsidRDefault="00BF442D" w14:paraId="2B517656" w14:textId="77777777">
      <w:r>
        <w:t>Kaufmann, M.R., C.M. Regan and P.M. Brown. 2000. Heterogeneity in ponderosa pine/Douglas-fir forests: age and size structure in unlogged and logged landscapes of central Colorado. Canadian Journal of Forest Research 30: 698- 711.</w:t>
      </w:r>
    </w:p>
    <w:p w:rsidR="00BF442D" w:rsidP="00BF442D" w:rsidRDefault="00BF442D" w14:paraId="3CA3512E" w14:textId="77777777"/>
    <w:p w:rsidR="00BF442D" w:rsidP="00BF442D" w:rsidRDefault="00BF442D" w14:paraId="03DEC2D5" w14:textId="77777777">
      <w:r>
        <w:t>Marr, J.W. 1961. Ecosystems of the east slope of the Front Range in Colorado. University of Colorado Studies Series in Biology 8, Boulder, Colorado.</w:t>
      </w:r>
    </w:p>
    <w:p w:rsidR="00BF442D" w:rsidP="00BF442D" w:rsidRDefault="00BF442D" w14:paraId="7AE9CAA2" w14:textId="77777777"/>
    <w:p w:rsidR="00BF442D" w:rsidP="00BF442D" w:rsidRDefault="00BF442D" w14:paraId="58803A73" w14:textId="77777777">
      <w:r>
        <w:t xml:space="preserve">Mast, J.N., T.T. Veblen and Y.B. </w:t>
      </w:r>
      <w:proofErr w:type="spellStart"/>
      <w:r>
        <w:t>Linhart</w:t>
      </w:r>
      <w:proofErr w:type="spellEnd"/>
      <w:r>
        <w:t>. 1998. Disturbance and climatic influences on age structure of ponderosa pine at the pine/grassland ecotone, Colorado Front Range. Journal of Biogeography 25: 743-755.</w:t>
      </w:r>
    </w:p>
    <w:p w:rsidR="00BF442D" w:rsidP="00BF442D" w:rsidRDefault="00BF442D" w14:paraId="6B07AEB7" w14:textId="77777777"/>
    <w:p w:rsidR="00BF442D" w:rsidP="00BF442D" w:rsidRDefault="00BF442D" w14:paraId="480B7444" w14:textId="77777777">
      <w:r>
        <w:t xml:space="preserve">NatureServe. 2005. NatureServe Explorer: An online encyclopedia of life [web application]. Version 4.4. NatureServe, Arlington, Virginia. Available http://www.natureserve.org/explorer. (Accessed: May 2, </w:t>
      </w:r>
      <w:proofErr w:type="gramStart"/>
      <w:r>
        <w:t>2005 )</w:t>
      </w:r>
      <w:proofErr w:type="gramEnd"/>
      <w:r>
        <w:t xml:space="preserve">. </w:t>
      </w:r>
    </w:p>
    <w:p w:rsidR="00BF442D" w:rsidP="00BF442D" w:rsidRDefault="00BF442D" w14:paraId="32FCD11F" w14:textId="77777777"/>
    <w:p w:rsidR="00BF442D" w:rsidP="00BF442D" w:rsidRDefault="00BF442D" w14:paraId="6A2B9343" w14:textId="77777777">
      <w:r>
        <w:t>NatureServe. 2007. International Ecological Classification Standard: Terrestrial Ecological Classifications. NatureServe Central Databases. Arlington, VA. Data current as of 10 February 2007.</w:t>
      </w:r>
    </w:p>
    <w:p w:rsidR="00BF442D" w:rsidP="00BF442D" w:rsidRDefault="00BF442D" w14:paraId="2052B7F9" w14:textId="77777777"/>
    <w:p w:rsidR="00BF442D" w:rsidP="00BF442D" w:rsidRDefault="00BF442D" w14:paraId="18FF0072" w14:textId="77777777">
      <w:r>
        <w:t xml:space="preserve">Peet, R.K. 1981. Forest vegetation of the Colorado Front Range: composition and dynamics. </w:t>
      </w:r>
      <w:proofErr w:type="spellStart"/>
      <w:r>
        <w:t>Vegetatio</w:t>
      </w:r>
      <w:proofErr w:type="spellEnd"/>
      <w:r>
        <w:t xml:space="preserve"> 45: 3-75.</w:t>
      </w:r>
    </w:p>
    <w:p w:rsidR="00BF442D" w:rsidP="00BF442D" w:rsidRDefault="00BF442D" w14:paraId="21967637" w14:textId="77777777"/>
    <w:p w:rsidR="00BF442D" w:rsidP="00BF442D" w:rsidRDefault="00BF442D" w14:paraId="5DEF9C64" w14:textId="77777777">
      <w:r>
        <w:t>Peet, R.K. 2000. Forests of the Rocky Mountains. Pages 75-122 in M.G. Barbour and W.D. Billings, eds. North American Terrestrial Vegetation. 2nd edition. Cambridge University Press, New York.</w:t>
      </w:r>
    </w:p>
    <w:p w:rsidR="00BF442D" w:rsidP="00BF442D" w:rsidRDefault="00BF442D" w14:paraId="4787733C" w14:textId="77777777"/>
    <w:p w:rsidR="00BF442D" w:rsidP="00BF442D" w:rsidRDefault="00BF442D" w14:paraId="09384D2D" w14:textId="77777777">
      <w:r>
        <w:t>Sherriff, R.L. 2004. The historic range of variability of ponderosa pine in the northern Colorado Front Range: past fire types and fire effects. Ph.D. Dissertation. University of Colorado, Boulder, Colorado.</w:t>
      </w:r>
    </w:p>
    <w:p w:rsidR="00BF442D" w:rsidP="00BF442D" w:rsidRDefault="00BF442D" w14:paraId="3A075B15" w14:textId="77777777"/>
    <w:p w:rsidR="00BF442D" w:rsidP="00BF442D" w:rsidRDefault="00BF442D" w14:paraId="65A37028" w14:textId="77777777">
      <w:proofErr w:type="spellStart"/>
      <w:r>
        <w:lastRenderedPageBreak/>
        <w:t>Swetnam</w:t>
      </w:r>
      <w:proofErr w:type="spellEnd"/>
      <w:r>
        <w:t xml:space="preserve">, T.W. and C.H. </w:t>
      </w:r>
      <w:proofErr w:type="spellStart"/>
      <w:r>
        <w:t>Baisan</w:t>
      </w:r>
      <w:proofErr w:type="spellEnd"/>
      <w:r>
        <w:t>. 1996. Historical fire regime patterns in the southwestern United States since AD 1700. Pages 11-32 in: Fire effects in southwestern forests: proceedings of the second La Mesa fire symposium, Edited by C.D. Allen. USDA Forest Service General Technical Report RM-GTR-286, Rocky Mountain Forest and Range Experiment Station, Fort Collins.</w:t>
      </w:r>
    </w:p>
    <w:p w:rsidR="00BF442D" w:rsidP="00BF442D" w:rsidRDefault="00BF442D" w14:paraId="4A1DBC0B" w14:textId="77777777"/>
    <w:p w:rsidR="00BF442D" w:rsidP="00BF442D" w:rsidRDefault="00BF442D" w14:paraId="12E7B86B" w14:textId="77777777">
      <w:proofErr w:type="spellStart"/>
      <w:r>
        <w:t>Swetnam</w:t>
      </w:r>
      <w:proofErr w:type="spellEnd"/>
      <w:r>
        <w:t xml:space="preserve">, T.W. and A.M. Lynch. 1993. </w:t>
      </w:r>
      <w:proofErr w:type="spellStart"/>
      <w:r>
        <w:t>Multicentury</w:t>
      </w:r>
      <w:proofErr w:type="spellEnd"/>
      <w:r>
        <w:t>, regional-scale patterns of western spruce budworm outbreaks. Ecological Monographs 63: 399-424.</w:t>
      </w:r>
    </w:p>
    <w:p w:rsidR="00BF442D" w:rsidP="00BF442D" w:rsidRDefault="00BF442D" w14:paraId="65237A02" w14:textId="77777777"/>
    <w:p w:rsidR="00BF442D" w:rsidP="00BF442D" w:rsidRDefault="00BF442D" w14:paraId="474C4021" w14:textId="77777777">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 1178-1195.</w:t>
      </w:r>
    </w:p>
    <w:p w:rsidR="00BF442D" w:rsidP="00BF442D" w:rsidRDefault="00BF442D" w14:paraId="2E8C098F" w14:textId="77777777"/>
    <w:p w:rsidR="00BF442D" w:rsidP="00BF442D" w:rsidRDefault="00BF442D" w14:paraId="3991F7C4" w14:textId="77777777">
      <w:r>
        <w:t>Veblen, T.T. and D.C. Lorenz. 1986. Anthropogenic disturbance and recovery patterns in montane forests, Colorado Front Range. Physical Geography 7(1): 1-24.</w:t>
      </w:r>
    </w:p>
    <w:p w:rsidRPr="00A43E41" w:rsidR="004D5F12" w:rsidP="00BF442D" w:rsidRDefault="004D5F12" w14:paraId="51012DC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C9A5D" w14:textId="77777777" w:rsidR="000C5DF8" w:rsidRDefault="000C5DF8">
      <w:r>
        <w:separator/>
      </w:r>
    </w:p>
  </w:endnote>
  <w:endnote w:type="continuationSeparator" w:id="0">
    <w:p w14:paraId="21107438" w14:textId="77777777" w:rsidR="000C5DF8" w:rsidRDefault="000C5DF8">
      <w:r>
        <w:continuationSeparator/>
      </w:r>
    </w:p>
  </w:endnote>
  <w:endnote w:type="continuationNotice" w:id="1">
    <w:p w14:paraId="3EBCCBB2" w14:textId="77777777" w:rsidR="000C5DF8" w:rsidRDefault="000C5D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A2DB" w14:textId="77777777" w:rsidR="00BF442D" w:rsidRDefault="00BF442D" w:rsidP="00BF442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A0EB2" w14:textId="77777777" w:rsidR="000C5DF8" w:rsidRDefault="000C5DF8">
      <w:r>
        <w:separator/>
      </w:r>
    </w:p>
  </w:footnote>
  <w:footnote w:type="continuationSeparator" w:id="0">
    <w:p w14:paraId="11F217F8" w14:textId="77777777" w:rsidR="000C5DF8" w:rsidRDefault="000C5DF8">
      <w:r>
        <w:continuationSeparator/>
      </w:r>
    </w:p>
  </w:footnote>
  <w:footnote w:type="continuationNotice" w:id="1">
    <w:p w14:paraId="60FCE99A" w14:textId="77777777" w:rsidR="000C5DF8" w:rsidRDefault="000C5D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1A812" w14:textId="77777777" w:rsidR="00A43E41" w:rsidRDefault="00A43E41" w:rsidP="00BF442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00B90"/>
    <w:pPr>
      <w:ind w:left="720"/>
    </w:pPr>
    <w:rPr>
      <w:rFonts w:ascii="Calibri" w:eastAsiaTheme="minorHAnsi" w:hAnsi="Calibri"/>
      <w:sz w:val="22"/>
      <w:szCs w:val="22"/>
    </w:rPr>
  </w:style>
  <w:style w:type="character" w:styleId="Hyperlink">
    <w:name w:val="Hyperlink"/>
    <w:basedOn w:val="DefaultParagraphFont"/>
    <w:rsid w:val="00200B90"/>
    <w:rPr>
      <w:color w:val="0000FF" w:themeColor="hyperlink"/>
      <w:u w:val="single"/>
    </w:rPr>
  </w:style>
  <w:style w:type="paragraph" w:styleId="BalloonText">
    <w:name w:val="Balloon Text"/>
    <w:basedOn w:val="Normal"/>
    <w:link w:val="BalloonTextChar"/>
    <w:uiPriority w:val="99"/>
    <w:semiHidden/>
    <w:unhideWhenUsed/>
    <w:rsid w:val="00200B90"/>
    <w:rPr>
      <w:rFonts w:ascii="Tahoma" w:hAnsi="Tahoma" w:cs="Tahoma"/>
      <w:sz w:val="16"/>
      <w:szCs w:val="16"/>
    </w:rPr>
  </w:style>
  <w:style w:type="character" w:customStyle="1" w:styleId="BalloonTextChar">
    <w:name w:val="Balloon Text Char"/>
    <w:basedOn w:val="DefaultParagraphFont"/>
    <w:link w:val="BalloonText"/>
    <w:uiPriority w:val="99"/>
    <w:semiHidden/>
    <w:rsid w:val="00200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327934">
      <w:bodyDiv w:val="1"/>
      <w:marLeft w:val="0"/>
      <w:marRight w:val="0"/>
      <w:marTop w:val="0"/>
      <w:marBottom w:val="0"/>
      <w:divBdr>
        <w:top w:val="none" w:sz="0" w:space="0" w:color="auto"/>
        <w:left w:val="none" w:sz="0" w:space="0" w:color="auto"/>
        <w:bottom w:val="none" w:sz="0" w:space="0" w:color="auto"/>
        <w:right w:val="none" w:sz="0" w:space="0" w:color="auto"/>
      </w:divBdr>
    </w:div>
    <w:div w:id="656809187">
      <w:bodyDiv w:val="1"/>
      <w:marLeft w:val="0"/>
      <w:marRight w:val="0"/>
      <w:marTop w:val="0"/>
      <w:marBottom w:val="0"/>
      <w:divBdr>
        <w:top w:val="none" w:sz="0" w:space="0" w:color="auto"/>
        <w:left w:val="none" w:sz="0" w:space="0" w:color="auto"/>
        <w:bottom w:val="none" w:sz="0" w:space="0" w:color="auto"/>
        <w:right w:val="none" w:sz="0" w:space="0" w:color="auto"/>
      </w:divBdr>
    </w:div>
    <w:div w:id="74272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2014-08-21T14:11:00Z</cp:lastPrinted>
  <dcterms:created xsi:type="dcterms:W3CDTF">2017-10-11T17:17:00Z</dcterms:created>
  <dcterms:modified xsi:type="dcterms:W3CDTF">2025-02-12T09:41:25Z</dcterms:modified>
</cp:coreProperties>
</file>