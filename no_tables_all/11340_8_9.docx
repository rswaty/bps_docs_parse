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D94" w:rsidP="00FD2D94" w:rsidRDefault="00FD2D94" w14:paraId="394BB71C" w14:textId="77777777">
      <w:pPr>
        <w:pStyle w:val="BpSTitle"/>
      </w:pPr>
      <w:r>
        <w:t>11340</w:t>
      </w:r>
    </w:p>
    <w:p w:rsidR="00FD2D94" w:rsidP="00FD2D94" w:rsidRDefault="00FD2D94" w14:paraId="28BC7E19" w14:textId="77777777">
      <w:pPr>
        <w:pStyle w:val="BpSTitle"/>
      </w:pPr>
      <w:r>
        <w:t>Columbia Basin Foothill and Canyon Dry Grassland</w:t>
      </w:r>
    </w:p>
    <w:p w:rsidR="00FD2D94" w:rsidP="00FD2D94" w:rsidRDefault="00FD2D94" w14:paraId="623E3F26" w14:textId="77777777">
      <w:r>
        <w:t>BpS Model/Description Version: Aug. 2020</w:t>
      </w:r>
      <w:r>
        <w:tab/>
      </w:r>
      <w:r>
        <w:tab/>
      </w:r>
      <w:r>
        <w:tab/>
      </w:r>
      <w:r>
        <w:tab/>
      </w:r>
      <w:r>
        <w:tab/>
      </w:r>
      <w:r>
        <w:tab/>
      </w:r>
      <w:r>
        <w:tab/>
      </w:r>
    </w:p>
    <w:p w:rsidR="00FD2D94" w:rsidP="00FD2D94" w:rsidRDefault="00FD2D94" w14:paraId="4E55EE87" w14:textId="77777777"/>
    <w:p w:rsidR="00FD2D94" w:rsidP="00FD2D94" w:rsidRDefault="00FD2D94" w14:paraId="7C90E39D" w14:textId="77777777"/>
    <w:p w:rsidR="00FD2D94" w:rsidP="00FD2D94" w:rsidRDefault="00FD2D94" w14:paraId="5D78F8FE" w14:textId="77777777">
      <w:pPr>
        <w:pStyle w:val="InfoPara"/>
      </w:pPr>
      <w:r>
        <w:t>Vegetation Type</w:t>
      </w:r>
    </w:p>
    <w:p w:rsidR="00FD2D94" w:rsidP="00FD2D94" w:rsidRDefault="00FD2D94" w14:paraId="04F504F7" w14:textId="31A9AFF9">
      <w:bookmarkStart w:name="_GoBack" w:id="0"/>
      <w:bookmarkEnd w:id="0"/>
      <w:r>
        <w:t>Herbaceous</w:t>
      </w:r>
    </w:p>
    <w:p w:rsidR="00FD2D94" w:rsidP="00FD2D94" w:rsidRDefault="00FD2D94" w14:paraId="46CC1F4B" w14:textId="77777777">
      <w:pPr>
        <w:pStyle w:val="InfoPara"/>
      </w:pPr>
      <w:r>
        <w:t>Map Zones</w:t>
      </w:r>
    </w:p>
    <w:p w:rsidR="00FD2D94" w:rsidP="00FD2D94" w:rsidRDefault="00A44053" w14:paraId="1FD9567E" w14:textId="77777777">
      <w:r>
        <w:t>8,</w:t>
      </w:r>
      <w:r w:rsidR="00283A59">
        <w:t xml:space="preserve"> </w:t>
      </w:r>
      <w:r w:rsidR="00FD2D94">
        <w:t>9</w:t>
      </w:r>
    </w:p>
    <w:p w:rsidR="00FD2D94" w:rsidP="00FD2D94" w:rsidRDefault="00FD2D94" w14:paraId="6FD7D5DE" w14:textId="77777777">
      <w:pPr>
        <w:pStyle w:val="InfoPara"/>
      </w:pPr>
      <w:r>
        <w:t>Geographic Range</w:t>
      </w:r>
    </w:p>
    <w:p w:rsidR="00FD2D94" w:rsidP="00FD2D94" w:rsidRDefault="00FD2D94" w14:paraId="4634AB65" w14:textId="044DB2B4">
      <w:r>
        <w:t>This type occurs in the Columbia Basin including eastern W</w:t>
      </w:r>
      <w:r w:rsidR="00283A59">
        <w:t>ashington</w:t>
      </w:r>
      <w:r>
        <w:t>, eastern O</w:t>
      </w:r>
      <w:r w:rsidR="00283A59">
        <w:t>regon</w:t>
      </w:r>
      <w:r>
        <w:t>, western I</w:t>
      </w:r>
      <w:r w:rsidR="00283A59">
        <w:t>daho</w:t>
      </w:r>
      <w:r>
        <w:t>, western M</w:t>
      </w:r>
      <w:r w:rsidR="00283A59">
        <w:t xml:space="preserve">ontana, </w:t>
      </w:r>
      <w:r>
        <w:t>and British Columbia.</w:t>
      </w:r>
    </w:p>
    <w:p w:rsidR="00FD2D94" w:rsidP="00FD2D94" w:rsidRDefault="00FD2D94" w14:paraId="6DA0245F" w14:textId="77777777">
      <w:pPr>
        <w:pStyle w:val="InfoPara"/>
      </w:pPr>
      <w:r>
        <w:t>Biophysical Site Description</w:t>
      </w:r>
    </w:p>
    <w:p w:rsidR="00FD2D94" w:rsidP="00FD2D94" w:rsidRDefault="00FD2D94" w14:paraId="33A032D2" w14:textId="33CD5538">
      <w:r>
        <w:t xml:space="preserve">Canyon grasslands, </w:t>
      </w:r>
      <w:proofErr w:type="spellStart"/>
      <w:r>
        <w:t>foothhill</w:t>
      </w:r>
      <w:proofErr w:type="spellEnd"/>
      <w:r>
        <w:t xml:space="preserve"> grasslands</w:t>
      </w:r>
      <w:r w:rsidR="00283A59">
        <w:t>,</w:t>
      </w:r>
      <w:r>
        <w:t xml:space="preserve"> and lower</w:t>
      </w:r>
      <w:r w:rsidR="00283A59">
        <w:t>-</w:t>
      </w:r>
      <w:r>
        <w:t>elevation plains in Columbia Basin. Steep to gentle slopes, stony to deep, generally volcanic soils, often with loess.</w:t>
      </w:r>
    </w:p>
    <w:p w:rsidR="00FD2D94" w:rsidP="00FD2D94" w:rsidRDefault="00FD2D94" w14:paraId="23CA61C1" w14:textId="77777777">
      <w:pPr>
        <w:pStyle w:val="InfoPara"/>
      </w:pPr>
      <w:r>
        <w:t>Vegetation Description</w:t>
      </w:r>
    </w:p>
    <w:p w:rsidR="00FD2D94" w:rsidP="00FD2D94" w:rsidRDefault="00FD2D94" w14:paraId="2614FD2F" w14:textId="674B172A">
      <w:r>
        <w:t xml:space="preserve">Grassland dominated by </w:t>
      </w:r>
      <w:proofErr w:type="spellStart"/>
      <w:r w:rsidRPr="00B5510D">
        <w:rPr>
          <w:i/>
        </w:rPr>
        <w:t>Pseudoregnaria</w:t>
      </w:r>
      <w:proofErr w:type="spellEnd"/>
      <w:r w:rsidRPr="00B5510D">
        <w:rPr>
          <w:i/>
        </w:rPr>
        <w:t xml:space="preserve"> </w:t>
      </w:r>
      <w:proofErr w:type="spellStart"/>
      <w:r w:rsidRPr="00B5510D">
        <w:rPr>
          <w:i/>
        </w:rPr>
        <w:t>spicata</w:t>
      </w:r>
      <w:proofErr w:type="spellEnd"/>
      <w:r>
        <w:t xml:space="preserve"> (see Ecological System CES304.993 (NatureServe 2004)) with </w:t>
      </w:r>
      <w:proofErr w:type="spellStart"/>
      <w:r w:rsidRPr="00B5510D">
        <w:rPr>
          <w:i/>
        </w:rPr>
        <w:t>Poa</w:t>
      </w:r>
      <w:proofErr w:type="spellEnd"/>
      <w:r w:rsidRPr="00B5510D">
        <w:rPr>
          <w:i/>
        </w:rPr>
        <w:t xml:space="preserve"> </w:t>
      </w:r>
      <w:proofErr w:type="spellStart"/>
      <w:r w:rsidRPr="00B5510D">
        <w:rPr>
          <w:i/>
        </w:rPr>
        <w:t>secunda</w:t>
      </w:r>
      <w:proofErr w:type="spellEnd"/>
      <w:r>
        <w:t xml:space="preserve">, </w:t>
      </w:r>
      <w:proofErr w:type="spellStart"/>
      <w:r w:rsidRPr="00B5510D">
        <w:rPr>
          <w:i/>
        </w:rPr>
        <w:t>Balsamorhiza</w:t>
      </w:r>
      <w:proofErr w:type="spellEnd"/>
      <w:r w:rsidRPr="00B5510D">
        <w:rPr>
          <w:i/>
        </w:rPr>
        <w:t xml:space="preserve"> </w:t>
      </w:r>
      <w:proofErr w:type="spellStart"/>
      <w:r w:rsidRPr="00B5510D">
        <w:rPr>
          <w:i/>
        </w:rPr>
        <w:t>sagittata</w:t>
      </w:r>
      <w:proofErr w:type="spellEnd"/>
      <w:r>
        <w:t xml:space="preserve">, </w:t>
      </w:r>
      <w:proofErr w:type="spellStart"/>
      <w:r w:rsidRPr="00B5510D">
        <w:rPr>
          <w:i/>
        </w:rPr>
        <w:t>Leymus</w:t>
      </w:r>
      <w:proofErr w:type="spellEnd"/>
      <w:r w:rsidRPr="00B5510D">
        <w:rPr>
          <w:i/>
        </w:rPr>
        <w:t xml:space="preserve"> </w:t>
      </w:r>
      <w:proofErr w:type="spellStart"/>
      <w:r w:rsidRPr="00B5510D">
        <w:rPr>
          <w:i/>
        </w:rPr>
        <w:t>cinereus</w:t>
      </w:r>
      <w:proofErr w:type="spellEnd"/>
      <w:r>
        <w:t xml:space="preserve">, </w:t>
      </w:r>
      <w:proofErr w:type="spellStart"/>
      <w:r w:rsidRPr="00B5510D">
        <w:rPr>
          <w:i/>
        </w:rPr>
        <w:t>Aristida</w:t>
      </w:r>
      <w:proofErr w:type="spellEnd"/>
      <w:r w:rsidRPr="00B5510D">
        <w:rPr>
          <w:i/>
        </w:rPr>
        <w:t xml:space="preserve"> </w:t>
      </w:r>
      <w:proofErr w:type="spellStart"/>
      <w:r w:rsidRPr="00B5510D">
        <w:rPr>
          <w:i/>
        </w:rPr>
        <w:t>longiseta</w:t>
      </w:r>
      <w:proofErr w:type="spellEnd"/>
      <w:r w:rsidR="00283A59">
        <w:t>,</w:t>
      </w:r>
      <w:r>
        <w:t xml:space="preserve"> and </w:t>
      </w:r>
      <w:proofErr w:type="spellStart"/>
      <w:r w:rsidRPr="00B5510D">
        <w:rPr>
          <w:i/>
        </w:rPr>
        <w:t>Sporobolis</w:t>
      </w:r>
      <w:proofErr w:type="spellEnd"/>
      <w:r w:rsidRPr="00B5510D">
        <w:rPr>
          <w:i/>
        </w:rPr>
        <w:t xml:space="preserve"> </w:t>
      </w:r>
      <w:proofErr w:type="spellStart"/>
      <w:r w:rsidRPr="00B5510D">
        <w:rPr>
          <w:i/>
        </w:rPr>
        <w:t>cryptandrus</w:t>
      </w:r>
      <w:proofErr w:type="spellEnd"/>
      <w:r>
        <w:t xml:space="preserve">. </w:t>
      </w:r>
      <w:proofErr w:type="spellStart"/>
      <w:r w:rsidRPr="00B5510D">
        <w:rPr>
          <w:i/>
        </w:rPr>
        <w:t>Festuca</w:t>
      </w:r>
      <w:proofErr w:type="spellEnd"/>
      <w:r w:rsidRPr="00B5510D">
        <w:rPr>
          <w:i/>
        </w:rPr>
        <w:t xml:space="preserve"> </w:t>
      </w:r>
      <w:proofErr w:type="spellStart"/>
      <w:r w:rsidRPr="00B5510D">
        <w:rPr>
          <w:i/>
        </w:rPr>
        <w:t>idahoensis</w:t>
      </w:r>
      <w:proofErr w:type="spellEnd"/>
      <w:r>
        <w:t xml:space="preserve"> is often present on north slopes and moist sites.</w:t>
      </w:r>
    </w:p>
    <w:p w:rsidR="00FD2D94" w:rsidP="00FD2D94" w:rsidRDefault="00FD2D94" w14:paraId="0E41C646" w14:textId="77777777">
      <w:pPr>
        <w:pStyle w:val="InfoPara"/>
      </w:pPr>
      <w:r>
        <w:t>BpS Dominant and Indicator Species</w:t>
      </w:r>
    </w:p>
    <w:p>
      <w:r>
        <w:rPr>
          <w:sz w:val="16"/>
        </w:rPr>
        <w:t>Species names are from the NRCS PLANTS database. Check species codes at http://plants.usda.gov.</w:t>
      </w:r>
    </w:p>
    <w:p w:rsidR="00FD2D94" w:rsidP="00FD2D94" w:rsidRDefault="00FD2D94" w14:paraId="589D3EDD" w14:textId="77777777">
      <w:pPr>
        <w:pStyle w:val="InfoPara"/>
      </w:pPr>
      <w:r>
        <w:t>Disturbance Description</w:t>
      </w:r>
    </w:p>
    <w:p w:rsidR="00FD2D94" w:rsidP="00FD2D94" w:rsidRDefault="00FD2D94" w14:paraId="238199B3" w14:textId="77777777">
      <w:r>
        <w:t xml:space="preserve">Fire is the primary disturbance factor. Historically, fire resulted in </w:t>
      </w:r>
      <w:proofErr w:type="spellStart"/>
      <w:r>
        <w:t>topkill</w:t>
      </w:r>
      <w:proofErr w:type="spellEnd"/>
      <w:r>
        <w:t xml:space="preserve"> and some mortality, although the overall grassland was not changed. Fires were low intensity due to limited fuel and significant internal spacing between fuel. Currently, cheatgrass and other introduced grasses often invade these habitats after fire. The historic frequency was 5-20yrs.</w:t>
      </w:r>
    </w:p>
    <w:p w:rsidR="00FD2D94" w:rsidP="00FD2D94" w:rsidRDefault="00565C8A" w14:paraId="3DF233B5"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2D94" w:rsidP="00FD2D94" w:rsidRDefault="00FD2D94" w14:paraId="44F18CFA" w14:textId="77777777">
      <w:pPr>
        <w:pStyle w:val="InfoPara"/>
      </w:pPr>
      <w:r>
        <w:t>Scale Description</w:t>
      </w:r>
    </w:p>
    <w:p w:rsidR="00FD2D94" w:rsidP="00FD2D94" w:rsidRDefault="00FD2D94" w14:paraId="01BA1ECD" w14:textId="3DE15960">
      <w:r>
        <w:t xml:space="preserve">This </w:t>
      </w:r>
      <w:r w:rsidR="00D572D9">
        <w:t xml:space="preserve">Biophysical Setting </w:t>
      </w:r>
      <w:r w:rsidR="00283A59">
        <w:t>(</w:t>
      </w:r>
      <w:r>
        <w:t>BpS</w:t>
      </w:r>
      <w:r w:rsidR="00283A59">
        <w:t>)</w:t>
      </w:r>
      <w:r>
        <w:t xml:space="preserve"> can occur in large landscapes. Patch size and disturbance size limited by broken topography in canyons and by extensive riparian areas. Large areas once occurred on the Umatilla Plateau.</w:t>
      </w:r>
    </w:p>
    <w:p w:rsidR="00FD2D94" w:rsidP="00FD2D94" w:rsidRDefault="00FD2D94" w14:paraId="2AD94465" w14:textId="77777777">
      <w:pPr>
        <w:pStyle w:val="InfoPara"/>
      </w:pPr>
      <w:r>
        <w:t>Adjacency or Identification Concerns</w:t>
      </w:r>
    </w:p>
    <w:p w:rsidR="00FD2D94" w:rsidP="00FD2D94" w:rsidRDefault="00FD2D94" w14:paraId="6C2198B3" w14:textId="77777777">
      <w:r>
        <w:t>This type occurs in a mosaic with steppe vegetation. In the early 1900s, heavy sheep and cattle grazing led to an increase of shrubs into much of the area, although shrubs generally don't occur in the canyon grassland. Fescue dominates more heavily on north aspects and moist sites, which have a lower fire frequency.</w:t>
      </w:r>
    </w:p>
    <w:p w:rsidR="00FD2D94" w:rsidP="00FD2D94" w:rsidRDefault="00FD2D94" w14:paraId="5FEC0C34" w14:textId="77777777">
      <w:pPr>
        <w:pStyle w:val="InfoPara"/>
      </w:pPr>
      <w:r>
        <w:t>Issues or Problems</w:t>
      </w:r>
    </w:p>
    <w:p w:rsidR="00FD2D94" w:rsidP="00FD2D94" w:rsidRDefault="00FD2D94" w14:paraId="7D9D066C" w14:textId="7D787979">
      <w:r>
        <w:t>The foothill sites</w:t>
      </w:r>
      <w:r w:rsidR="00283A59">
        <w:t>,</w:t>
      </w:r>
      <w:r>
        <w:t xml:space="preserve"> which were extensive</w:t>
      </w:r>
      <w:r w:rsidR="00283A59">
        <w:t>,</w:t>
      </w:r>
      <w:r>
        <w:t xml:space="preserve"> are now gone, replaced by farmland. Canyon grasslands are extensive, but long</w:t>
      </w:r>
      <w:r w:rsidR="00283A59">
        <w:t>-</w:t>
      </w:r>
      <w:r>
        <w:t>term fire studies in grasslands are not possible since fire scars do not show up on grasslands.</w:t>
      </w:r>
    </w:p>
    <w:p w:rsidR="00FD2D94" w:rsidP="00FD2D94" w:rsidRDefault="00FD2D94" w14:paraId="0C0C4DC8" w14:textId="77777777">
      <w:pPr>
        <w:pStyle w:val="InfoPara"/>
      </w:pPr>
      <w:r>
        <w:t>Native Uncharacteristic Conditions</w:t>
      </w:r>
    </w:p>
    <w:p w:rsidR="00FD2D94" w:rsidP="00FD2D94" w:rsidRDefault="00FD2D94" w14:paraId="4F109E8A" w14:textId="77777777"/>
    <w:p w:rsidR="00FD2D94" w:rsidP="00FD2D94" w:rsidRDefault="00FD2D94" w14:paraId="4B9EE667" w14:textId="77777777">
      <w:pPr>
        <w:pStyle w:val="InfoPara"/>
      </w:pPr>
      <w:r>
        <w:t>Comments</w:t>
      </w:r>
    </w:p>
    <w:p w:rsidR="00FD2D94" w:rsidP="00FD2D94" w:rsidRDefault="00FD2D94" w14:paraId="29F9E831" w14:textId="11D909D3">
      <w:r>
        <w:t xml:space="preserve">The LANDFIRE BpS was derived from R#AGSP. This occurs the same way in both </w:t>
      </w:r>
      <w:r w:rsidR="00283A59">
        <w:t>map zones</w:t>
      </w:r>
      <w:r>
        <w:t xml:space="preserve"> </w:t>
      </w:r>
      <w:r w:rsidR="00283A59">
        <w:t>0</w:t>
      </w:r>
      <w:r>
        <w:t xml:space="preserve">9 and </w:t>
      </w:r>
      <w:r w:rsidR="00283A59">
        <w:t>0</w:t>
      </w:r>
      <w:r>
        <w:t>8.</w:t>
      </w:r>
    </w:p>
    <w:p w:rsidR="00A44053" w:rsidP="00FD2D94" w:rsidRDefault="00A44053" w14:paraId="734D736B" w14:textId="77777777"/>
    <w:p w:rsidR="00FD2D94" w:rsidP="00FD2D94" w:rsidRDefault="00FD2D94" w14:paraId="7D51C4FB" w14:textId="77777777">
      <w:pPr>
        <w:pStyle w:val="ReportSection"/>
      </w:pPr>
      <w:r>
        <w:t>Succession Classes</w:t>
      </w:r>
    </w:p>
    <w:p w:rsidR="00FD2D94" w:rsidP="00FD2D94" w:rsidRDefault="00FD2D94" w14:paraId="44FECDC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2D94" w:rsidP="00FD2D94" w:rsidRDefault="00FD2D94" w14:paraId="7E299AEA"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FD2D94" w:rsidP="00FD2D94" w:rsidRDefault="00FD2D94" w14:paraId="65A5C3C1" w14:textId="77777777"/>
    <w:p w:rsidR="00FD2D94" w:rsidP="00FD2D94" w:rsidRDefault="00FD2D94" w14:paraId="2353A14D" w14:textId="77777777">
      <w:pPr>
        <w:pStyle w:val="SClassInfoPara"/>
      </w:pPr>
      <w:r>
        <w:t>Indicator Species</w:t>
      </w:r>
    </w:p>
    <w:p w:rsidR="00FD2D94" w:rsidP="00FD2D94" w:rsidRDefault="00FD2D94" w14:paraId="7A418EFB" w14:textId="77777777"/>
    <w:p w:rsidR="00FD2D94" w:rsidP="00FD2D94" w:rsidRDefault="00FD2D94" w14:paraId="40171D48" w14:textId="77777777">
      <w:pPr>
        <w:pStyle w:val="SClassInfoPara"/>
      </w:pPr>
      <w:r>
        <w:t>Description</w:t>
      </w:r>
    </w:p>
    <w:p w:rsidR="00FD2D94" w:rsidP="00FD2D94" w:rsidRDefault="00FD2D94" w14:paraId="51CB34C9" w14:textId="77777777">
      <w:r>
        <w:t xml:space="preserve">This class is young grassland having just burned. </w:t>
      </w:r>
    </w:p>
    <w:p w:rsidR="00FD2D94" w:rsidP="00FD2D94" w:rsidRDefault="00FD2D94" w14:paraId="7BB4F6DB" w14:textId="77777777"/>
    <w:p>
      <w:r>
        <w:rPr>
          <w:i/>
          <w:u w:val="single"/>
        </w:rPr>
        <w:t>Maximum Tree Size Class</w:t>
      </w:r>
      <w:br/>
      <w:r>
        <w:t>None</w:t>
      </w:r>
    </w:p>
    <w:p w:rsidR="00FD2D94" w:rsidP="00FD2D94" w:rsidRDefault="00FD2D94" w14:paraId="686F28B7" w14:textId="77777777">
      <w:pPr>
        <w:pStyle w:val="InfoPara"/>
        <w:pBdr>
          <w:top w:val="single" w:color="auto" w:sz="4" w:space="1"/>
        </w:pBdr>
      </w:pPr>
      <w:r>
        <w:t>Class B</w:t>
      </w:r>
      <w:r>
        <w:tab/>
        <w:t>67</w:t>
      </w:r>
      <w:r w:rsidR="002A3B10">
        <w:tab/>
      </w:r>
      <w:r w:rsidR="002A3B10">
        <w:tab/>
      </w:r>
      <w:r w:rsidR="002A3B10">
        <w:tab/>
      </w:r>
      <w:r w:rsidR="002A3B10">
        <w:tab/>
      </w:r>
      <w:r w:rsidR="004F7795">
        <w:t>Mid Development 1 - Closed</w:t>
      </w:r>
    </w:p>
    <w:p w:rsidR="00FD2D94" w:rsidP="00FD2D94" w:rsidRDefault="00FD2D94" w14:paraId="77A3793C" w14:textId="77777777"/>
    <w:p w:rsidR="00FD2D94" w:rsidP="00FD2D94" w:rsidRDefault="00FD2D94" w14:paraId="556EFD6A" w14:textId="77777777">
      <w:pPr>
        <w:pStyle w:val="SClassInfoPara"/>
      </w:pPr>
      <w:r>
        <w:t>Indicator Species</w:t>
      </w:r>
    </w:p>
    <w:p w:rsidR="00FD2D94" w:rsidP="00FD2D94" w:rsidRDefault="00FD2D94" w14:paraId="395BB3DE" w14:textId="77777777"/>
    <w:p w:rsidR="00FD2D94" w:rsidP="00FD2D94" w:rsidRDefault="00FD2D94" w14:paraId="0E10287D" w14:textId="77777777">
      <w:pPr>
        <w:pStyle w:val="SClassInfoPara"/>
      </w:pPr>
      <w:r>
        <w:t>Description</w:t>
      </w:r>
    </w:p>
    <w:p w:rsidR="00FD2D94" w:rsidP="00FD2D94" w:rsidRDefault="00FD2D94" w14:paraId="1CEDF8E9" w14:textId="77777777">
      <w:r>
        <w:t xml:space="preserve">This class is dominated by perennial bunchgrasses with solid cryptogam cover. </w:t>
      </w:r>
      <w:proofErr w:type="spellStart"/>
      <w:r>
        <w:t>Bluebunch</w:t>
      </w:r>
      <w:proofErr w:type="spellEnd"/>
      <w:r>
        <w:t xml:space="preserve"> grasses are now prominent, POSE and forb cover have declined, but there is greater forb diversity. </w:t>
      </w:r>
    </w:p>
    <w:p w:rsidR="00FD2D94" w:rsidP="00FD2D94" w:rsidRDefault="00FD2D94" w14:paraId="7072D0A4" w14:textId="77777777"/>
    <w:p>
      <w:r>
        <w:rPr>
          <w:i/>
          <w:u w:val="single"/>
        </w:rPr>
        <w:t>Maximum Tree Size Class</w:t>
      </w:r>
      <w:br/>
      <w:r>
        <w:t>None</w:t>
      </w:r>
    </w:p>
    <w:p w:rsidR="00FD2D94" w:rsidP="00FD2D94" w:rsidRDefault="00FD2D94" w14:paraId="7FBB2726" w14:textId="77777777">
      <w:pPr>
        <w:pStyle w:val="InfoPara"/>
        <w:pBdr>
          <w:top w:val="single" w:color="auto" w:sz="4" w:space="1"/>
        </w:pBdr>
      </w:pPr>
      <w:r>
        <w:t>Class C</w:t>
      </w:r>
      <w:r>
        <w:tab/>
        <w:t>28</w:t>
      </w:r>
      <w:r w:rsidR="002A3B10">
        <w:tab/>
      </w:r>
      <w:r w:rsidR="002A3B10">
        <w:tab/>
      </w:r>
      <w:r w:rsidR="002A3B10">
        <w:tab/>
      </w:r>
      <w:r w:rsidR="002A3B10">
        <w:tab/>
      </w:r>
      <w:r w:rsidR="004F7795">
        <w:t>Late Development 1 - Open</w:t>
      </w:r>
    </w:p>
    <w:p w:rsidR="00FD2D94" w:rsidP="00FD2D94" w:rsidRDefault="00FD2D94" w14:paraId="7B0E2780" w14:textId="77777777"/>
    <w:p w:rsidR="00FD2D94" w:rsidP="00FD2D94" w:rsidRDefault="00FD2D94" w14:paraId="690E4279" w14:textId="77777777">
      <w:pPr>
        <w:pStyle w:val="SClassInfoPara"/>
      </w:pPr>
      <w:r>
        <w:t>Indicator Species</w:t>
      </w:r>
    </w:p>
    <w:p w:rsidR="00FD2D94" w:rsidP="00FD2D94" w:rsidRDefault="00FD2D94" w14:paraId="28B8C822" w14:textId="77777777"/>
    <w:p w:rsidR="00FD2D94" w:rsidP="00FD2D94" w:rsidRDefault="00FD2D94" w14:paraId="53E29000" w14:textId="77777777">
      <w:pPr>
        <w:pStyle w:val="SClassInfoPara"/>
      </w:pPr>
      <w:r>
        <w:t>Description</w:t>
      </w:r>
    </w:p>
    <w:p w:rsidR="00FD2D94" w:rsidP="00FD2D94" w:rsidRDefault="00FD2D94" w14:paraId="35BB2D10" w14:textId="07054067">
      <w:r>
        <w:t>Perennial grassland with invasion of tall deciduous shrubs or small trees, depending on the aspect, slope</w:t>
      </w:r>
      <w:r w:rsidR="00283A59">
        <w:t>,</w:t>
      </w:r>
      <w:r>
        <w:t xml:space="preserve"> and elevation. In lower canyons, CERE, RHGL, RICE, and PHLE occur, in foothills PHMA, AMAL, HODI</w:t>
      </w:r>
      <w:r w:rsidR="00283A59">
        <w:t>,</w:t>
      </w:r>
      <w:r>
        <w:t xml:space="preserve"> and CRDO occur, and in moist sites</w:t>
      </w:r>
      <w:r w:rsidR="00283A59">
        <w:t>,</w:t>
      </w:r>
      <w:r>
        <w:t xml:space="preserve"> SYAL and ROSA spp</w:t>
      </w:r>
      <w:r w:rsidR="00283A59">
        <w:t>.</w:t>
      </w:r>
      <w:r>
        <w:t xml:space="preserve"> oc</w:t>
      </w:r>
      <w:r w:rsidR="00565C8A">
        <w:t xml:space="preserve">cur. The same grasses dominate with the same height as in </w:t>
      </w:r>
      <w:r w:rsidR="00283A59">
        <w:t>C</w:t>
      </w:r>
      <w:r w:rsidR="00565C8A">
        <w:t xml:space="preserve">lass B. </w:t>
      </w:r>
      <w:r>
        <w:t xml:space="preserve">Rarely </w:t>
      </w:r>
      <w:r w:rsidR="00283A59">
        <w:t xml:space="preserve">are </w:t>
      </w:r>
      <w:r>
        <w:t xml:space="preserve">fire intervals large enough to cause these to become shrublands (CES306.994 </w:t>
      </w:r>
      <w:r w:rsidR="00283A59">
        <w:t>-</w:t>
      </w:r>
      <w:r>
        <w:t xml:space="preserve">- Northern Rocky Mountain Lower Montane Deciduous Shrubland). </w:t>
      </w: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D2D94" w:rsidP="00FD2D94" w:rsidRDefault="00FD2D94" w14:paraId="23E8EAFC" w14:textId="77777777">
      <w:r>
        <w:t xml:space="preserve">Daubenmire, R. 1970. Steppe vegetation of Washington. Wash. Agric. Exp. </w:t>
      </w:r>
      <w:proofErr w:type="spellStart"/>
      <w:r>
        <w:t>Stn.</w:t>
      </w:r>
      <w:proofErr w:type="spellEnd"/>
      <w:r>
        <w:t xml:space="preserve"> Tech. Bull. 62, 131 pp., illus.</w:t>
      </w:r>
    </w:p>
    <w:p w:rsidR="00FD2D94" w:rsidP="00FD2D94" w:rsidRDefault="00FD2D94" w14:paraId="398B7D85" w14:textId="77777777"/>
    <w:p w:rsidR="00FD2D94" w:rsidP="00FD2D94" w:rsidRDefault="00FD2D94" w14:paraId="375B2518" w14:textId="77777777">
      <w:r>
        <w:t xml:space="preserve">Crawford &amp; Kagan, personal communication. </w:t>
      </w:r>
    </w:p>
    <w:p w:rsidR="00FD2D94" w:rsidP="00FD2D94" w:rsidRDefault="00FD2D94" w14:paraId="3EAAD206" w14:textId="77777777"/>
    <w:p w:rsidR="00FD2D94" w:rsidP="00FD2D94" w:rsidRDefault="00FD2D94" w14:paraId="3A4814E2"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FD2D94" w:rsidP="00FD2D94" w:rsidRDefault="00FD2D94" w14:paraId="7A5600BC" w14:textId="77777777"/>
    <w:p w:rsidR="00FD2D94" w:rsidP="00FD2D94" w:rsidRDefault="00FD2D94" w14:paraId="506715F2" w14:textId="77777777">
      <w:r>
        <w:lastRenderedPageBreak/>
        <w:t xml:space="preserve">Miller R.F., J.M. Seufert and </w:t>
      </w:r>
      <w:proofErr w:type="spellStart"/>
      <w:r>
        <w:t>Haferkamp</w:t>
      </w:r>
      <w:proofErr w:type="spellEnd"/>
      <w:r>
        <w:t xml:space="preserve">. 1986. The ecology and management of </w:t>
      </w:r>
      <w:proofErr w:type="spellStart"/>
      <w:r>
        <w:t>bluebunch</w:t>
      </w:r>
      <w:proofErr w:type="spellEnd"/>
      <w:r>
        <w:t xml:space="preserve"> wheatgrass (</w:t>
      </w:r>
      <w:proofErr w:type="spellStart"/>
      <w:r>
        <w:t>Agropyron</w:t>
      </w:r>
      <w:proofErr w:type="spellEnd"/>
      <w:r>
        <w:t xml:space="preserve"> spicatum): A review. OSU Station Bulletin 669. 39 pp.</w:t>
      </w:r>
    </w:p>
    <w:p w:rsidR="00FD2D94" w:rsidP="00FD2D94" w:rsidRDefault="00FD2D94" w14:paraId="1DC1C340" w14:textId="77777777"/>
    <w:p w:rsidR="00FD2D94" w:rsidP="00FD2D94" w:rsidRDefault="00FD2D94" w14:paraId="2D6C3C07" w14:textId="77777777">
      <w:r>
        <w:t>NatureServe. 2004. International Ecological Classification Standard: Terrestrial Ecological Systems of the United States. Natural Heritage Central Databases. NatureServe, Arlington, VA.</w:t>
      </w:r>
    </w:p>
    <w:p w:rsidR="00FD2D94" w:rsidP="00FD2D94" w:rsidRDefault="00FD2D94" w14:paraId="2C47A0DA" w14:textId="77777777"/>
    <w:p w:rsidR="00FD2D94" w:rsidP="00FD2D94" w:rsidRDefault="00FD2D94" w14:paraId="52F28989" w14:textId="77777777">
      <w:r>
        <w:t>NatureServe. 2007. International Ecological Classification Standard: Terrestrial Ecological Classifications. NatureServe Central Databases. Arlington, VA. Data current as of 10 February 2007.</w:t>
      </w:r>
    </w:p>
    <w:p w:rsidR="00FD2D94" w:rsidP="00FD2D94" w:rsidRDefault="00FD2D94" w14:paraId="3D932B68" w14:textId="77777777"/>
    <w:p w:rsidR="00FD2D94" w:rsidP="00FD2D94" w:rsidRDefault="00FD2D94" w14:paraId="51F4F811" w14:textId="77777777">
      <w:r>
        <w:t>Tisdale, E.M. and M. Bramble-</w:t>
      </w:r>
      <w:proofErr w:type="spellStart"/>
      <w:r>
        <w:t>Brodahl</w:t>
      </w:r>
      <w:proofErr w:type="spellEnd"/>
      <w:r>
        <w:t>. 1983. Relationships of site characteristics to vegetation in canyon grasslands of west-central Idaho and adjacent areas. Journal of Range Management 36: 775-778.</w:t>
      </w:r>
    </w:p>
    <w:p w:rsidR="00FD2D94" w:rsidP="00FD2D94" w:rsidRDefault="00FD2D94" w14:paraId="3DDD825C" w14:textId="77777777"/>
    <w:p w:rsidR="00FD2D94" w:rsidP="00FD2D94" w:rsidRDefault="00FD2D94" w14:paraId="75DEE99F" w14:textId="77777777">
      <w:r>
        <w:t>Tisdale, E.W. 1986. Canyon grasslands and associated shrublands of west-central Idaho and adjacent areas. Bulletin No. 40. Forest, Wildlife and Range Experiment Station, University of Idaho, Moscow. 42 pp.</w:t>
      </w:r>
    </w:p>
    <w:p w:rsidRPr="00A43E41" w:rsidR="004D5F12" w:rsidP="00FD2D94" w:rsidRDefault="004D5F12" w14:paraId="03B56FA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13A01" w14:textId="77777777" w:rsidR="004112D3" w:rsidRDefault="004112D3">
      <w:r>
        <w:separator/>
      </w:r>
    </w:p>
  </w:endnote>
  <w:endnote w:type="continuationSeparator" w:id="0">
    <w:p w14:paraId="2915E640" w14:textId="77777777" w:rsidR="004112D3" w:rsidRDefault="0041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C31" w14:textId="77777777" w:rsidR="00FD2D94" w:rsidRDefault="00FD2D94" w:rsidP="00FD2D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C12A5" w14:textId="77777777" w:rsidR="004112D3" w:rsidRDefault="004112D3">
      <w:r>
        <w:separator/>
      </w:r>
    </w:p>
  </w:footnote>
  <w:footnote w:type="continuationSeparator" w:id="0">
    <w:p w14:paraId="6DFEA329" w14:textId="77777777" w:rsidR="004112D3" w:rsidRDefault="00411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0D873" w14:textId="77777777" w:rsidR="00A43E41" w:rsidRDefault="00A43E41" w:rsidP="00FD2D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4053"/>
    <w:pPr>
      <w:ind w:left="720"/>
    </w:pPr>
    <w:rPr>
      <w:rFonts w:ascii="Calibri" w:eastAsiaTheme="minorHAnsi" w:hAnsi="Calibri"/>
      <w:sz w:val="22"/>
      <w:szCs w:val="22"/>
    </w:rPr>
  </w:style>
  <w:style w:type="character" w:styleId="Hyperlink">
    <w:name w:val="Hyperlink"/>
    <w:basedOn w:val="DefaultParagraphFont"/>
    <w:rsid w:val="00A44053"/>
    <w:rPr>
      <w:color w:val="0000FF" w:themeColor="hyperlink"/>
      <w:u w:val="single"/>
    </w:rPr>
  </w:style>
  <w:style w:type="paragraph" w:styleId="BalloonText">
    <w:name w:val="Balloon Text"/>
    <w:basedOn w:val="Normal"/>
    <w:link w:val="BalloonTextChar"/>
    <w:uiPriority w:val="99"/>
    <w:semiHidden/>
    <w:unhideWhenUsed/>
    <w:rsid w:val="00A44053"/>
    <w:rPr>
      <w:rFonts w:ascii="Tahoma" w:hAnsi="Tahoma" w:cs="Tahoma"/>
      <w:sz w:val="16"/>
      <w:szCs w:val="16"/>
    </w:rPr>
  </w:style>
  <w:style w:type="character" w:customStyle="1" w:styleId="BalloonTextChar">
    <w:name w:val="Balloon Text Char"/>
    <w:basedOn w:val="DefaultParagraphFont"/>
    <w:link w:val="BalloonText"/>
    <w:uiPriority w:val="99"/>
    <w:semiHidden/>
    <w:rsid w:val="00A44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4640">
      <w:bodyDiv w:val="1"/>
      <w:marLeft w:val="0"/>
      <w:marRight w:val="0"/>
      <w:marTop w:val="0"/>
      <w:marBottom w:val="0"/>
      <w:divBdr>
        <w:top w:val="none" w:sz="0" w:space="0" w:color="auto"/>
        <w:left w:val="none" w:sz="0" w:space="0" w:color="auto"/>
        <w:bottom w:val="none" w:sz="0" w:space="0" w:color="auto"/>
        <w:right w:val="none" w:sz="0" w:space="0" w:color="auto"/>
      </w:divBdr>
    </w:div>
    <w:div w:id="10329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2014-08-21T14:05:00Z</cp:lastPrinted>
  <dcterms:created xsi:type="dcterms:W3CDTF">2017-11-09T22:22:00Z</dcterms:created>
  <dcterms:modified xsi:type="dcterms:W3CDTF">2025-02-12T09:41:29Z</dcterms:modified>
</cp:coreProperties>
</file>