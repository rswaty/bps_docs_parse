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67D" w:rsidP="0014067D" w:rsidRDefault="0014067D" w14:paraId="796D4A1B" w14:textId="0E7FC9AE">
      <w:pPr>
        <w:pStyle w:val="BpSTitle"/>
      </w:pPr>
      <w:r>
        <w:t>10110</w:t>
      </w:r>
    </w:p>
    <w:p w:rsidR="0014067D" w:rsidP="0014067D" w:rsidRDefault="0014067D" w14:paraId="70C0F74D" w14:textId="77777777">
      <w:pPr>
        <w:pStyle w:val="BpSTitle"/>
      </w:pPr>
      <w:r>
        <w:t>Rocky Mountain Aspen Forest and Woodland</w:t>
      </w:r>
    </w:p>
    <w:p w:rsidR="0014067D" w:rsidP="00C65786" w:rsidRDefault="0014067D" w14:paraId="35DC2ACD" w14:textId="0861CE75">
      <w:pPr>
        <w:tabs>
          <w:tab w:val="left" w:pos="7200"/>
        </w:tabs>
      </w:pPr>
      <w:r>
        <w:t>BpS Model/Description Version: Aug. 2020</w:t>
      </w:r>
      <w:r w:rsidR="00B52077">
        <w:tab/>
      </w:r>
    </w:p>
    <w:p w:rsidR="0014067D" w:rsidP="00C65786" w:rsidRDefault="0014067D" w14:paraId="5A62CE9E" w14:textId="77777777">
      <w:pPr>
        <w:tabs>
          <w:tab w:val="left" w:pos="7200"/>
        </w:tabs>
      </w:pPr>
    </w:p>
    <w:p w:rsidR="0014067D" w:rsidP="0014067D" w:rsidRDefault="0014067D" w14:paraId="075317D8" w14:textId="77777777"/>
    <w:p w:rsidR="0014067D" w:rsidP="0014067D" w:rsidRDefault="0014067D" w14:paraId="19C663BB" w14:textId="77777777">
      <w:pPr>
        <w:pStyle w:val="InfoPara"/>
      </w:pPr>
      <w:r>
        <w:t>Vegetation Type</w:t>
      </w:r>
    </w:p>
    <w:p w:rsidR="0014067D" w:rsidP="0014067D" w:rsidRDefault="0014067D" w14:paraId="6AECC17E" w14:textId="77777777">
      <w:r>
        <w:t>Forest and Woodland</w:t>
      </w:r>
    </w:p>
    <w:p w:rsidR="0014067D" w:rsidP="0014067D" w:rsidRDefault="0014067D" w14:paraId="17C7E055" w14:textId="77777777">
      <w:pPr>
        <w:pStyle w:val="InfoPara"/>
      </w:pPr>
      <w:r>
        <w:t>Map Zones</w:t>
      </w:r>
    </w:p>
    <w:p w:rsidR="0014067D" w:rsidP="0014067D" w:rsidRDefault="006943ED" w14:paraId="69F5E362" w14:textId="22F5F776">
      <w:r>
        <w:t xml:space="preserve">20, </w:t>
      </w:r>
      <w:r w:rsidR="0014067D">
        <w:t>29</w:t>
      </w:r>
    </w:p>
    <w:p w:rsidR="0014067D" w:rsidP="0014067D" w:rsidRDefault="0014067D" w14:paraId="192123E2" w14:textId="77777777">
      <w:pPr>
        <w:pStyle w:val="InfoPara"/>
      </w:pPr>
      <w:r>
        <w:t>Geographic Range</w:t>
      </w:r>
    </w:p>
    <w:p w:rsidR="0014067D" w:rsidP="0014067D" w:rsidRDefault="0014067D" w14:paraId="276A638E" w14:textId="28AA1552">
      <w:r>
        <w:t xml:space="preserve">This ecological system is widely distributed in </w:t>
      </w:r>
      <w:r w:rsidR="00B52077">
        <w:t>map zone (</w:t>
      </w:r>
      <w:r>
        <w:t>MZ</w:t>
      </w:r>
      <w:r w:rsidR="00B52077">
        <w:t xml:space="preserve">) </w:t>
      </w:r>
      <w:r>
        <w:t xml:space="preserve">21 and </w:t>
      </w:r>
      <w:r w:rsidR="00B52077">
        <w:t>MZ</w:t>
      </w:r>
      <w:r>
        <w:t xml:space="preserve">20 within a mosaic of other communities in the northern US Rockies. But in MZ20, this </w:t>
      </w:r>
      <w:r w:rsidR="00B52077">
        <w:t>biophysical setting (</w:t>
      </w:r>
      <w:r>
        <w:t>BpS</w:t>
      </w:r>
      <w:r w:rsidR="00B52077">
        <w:t>)</w:t>
      </w:r>
      <w:r>
        <w:t xml:space="preserve"> is very limited in abundance. Communities are usually small in spatial extent, generally &lt;25ac (10ha) in the northern portions of this zone, in contrast to larger communities in the central and southern Rockies. Subsections M331Dd, M331Dm, 342Dg, M331Db, </w:t>
      </w:r>
      <w:r w:rsidR="00B52077">
        <w:t xml:space="preserve">and </w:t>
      </w:r>
      <w:r>
        <w:t>342Dd have communities in patches ranging from 25-100ac (10-40 ha).</w:t>
      </w:r>
    </w:p>
    <w:p w:rsidR="0014067D" w:rsidP="0014067D" w:rsidRDefault="0014067D" w14:paraId="3779F8E2" w14:textId="77777777"/>
    <w:p w:rsidR="0014067D" w:rsidP="0014067D" w:rsidRDefault="000803D4" w14:paraId="5D4DB5B7" w14:textId="2DB1283C">
      <w:r>
        <w:t xml:space="preserve">The </w:t>
      </w:r>
      <w:r w:rsidR="008B556B">
        <w:t>MZ29 description stated: “</w:t>
      </w:r>
      <w:r w:rsidR="0014067D">
        <w:t>We cannot state empirically that it occurs in 33</w:t>
      </w:r>
      <w:r>
        <w:t xml:space="preserve">1fj (the extreme </w:t>
      </w:r>
      <w:r w:rsidR="00B52077">
        <w:t>northwest</w:t>
      </w:r>
      <w:r>
        <w:t xml:space="preserve"> corner of Nebraska</w:t>
      </w:r>
      <w:r w:rsidR="0014067D">
        <w:t>), but it does occur in the Pine Ridge escarpment</w:t>
      </w:r>
      <w:r w:rsidR="00B52077">
        <w:t>,</w:t>
      </w:r>
      <w:r w:rsidR="0014067D">
        <w:t xml:space="preserve"> which runs through this area. Generally, they are small areas in protected canyons/small valleys with a northerly aspect. However, the elevation of the Pine Ridge is mostly lower than that described below, although near the W</w:t>
      </w:r>
      <w:r>
        <w:t>yoming</w:t>
      </w:r>
      <w:r w:rsidR="0014067D">
        <w:t xml:space="preserve"> border there are areas within the given range. Although we</w:t>
      </w:r>
      <w:r w:rsidR="00B52077">
        <w:t>’</w:t>
      </w:r>
      <w:r w:rsidR="0014067D">
        <w:t>re not sure where the aspen of the Pine Ridge will show up in the LANDFIRE map</w:t>
      </w:r>
      <w:r w:rsidR="00B52077">
        <w:t xml:space="preserve"> </w:t>
      </w:r>
      <w:r w:rsidR="0014067D">
        <w:t xml:space="preserve">zones, we are </w:t>
      </w:r>
      <w:proofErr w:type="gramStart"/>
      <w:r w:rsidR="0014067D">
        <w:t>fairly sure</w:t>
      </w:r>
      <w:proofErr w:type="gramEnd"/>
      <w:r w:rsidR="0014067D">
        <w:t xml:space="preserve"> there was more of it historically than there is today. In MZ29, it also might be in the Bighorns in W</w:t>
      </w:r>
      <w:r>
        <w:t>yoming</w:t>
      </w:r>
      <w:r w:rsidR="0014067D">
        <w:t>.</w:t>
      </w:r>
      <w:r w:rsidR="008B556B">
        <w:t>”</w:t>
      </w:r>
    </w:p>
    <w:p w:rsidR="0014067D" w:rsidP="0014067D" w:rsidRDefault="0014067D" w14:paraId="09410F7E" w14:textId="77777777">
      <w:pPr>
        <w:pStyle w:val="InfoPara"/>
      </w:pPr>
      <w:r>
        <w:t>Biophysical Site Description</w:t>
      </w:r>
    </w:p>
    <w:p w:rsidR="0014067D" w:rsidP="0014067D" w:rsidRDefault="0014067D" w14:paraId="1FFBF85E" w14:textId="1B310116">
      <w:r>
        <w:t>Most aspen in MZ21 occur at elevations from 1</w:t>
      </w:r>
      <w:r w:rsidR="00B52077">
        <w:t>,</w:t>
      </w:r>
      <w:r>
        <w:t>525-2</w:t>
      </w:r>
      <w:r w:rsidR="00B52077">
        <w:t>,</w:t>
      </w:r>
      <w:r>
        <w:t>285m (5</w:t>
      </w:r>
      <w:r w:rsidR="00B52077">
        <w:t>,</w:t>
      </w:r>
      <w:r>
        <w:t>000-7</w:t>
      </w:r>
      <w:r w:rsidR="00B52077">
        <w:t>,</w:t>
      </w:r>
      <w:r>
        <w:t>500ft) in the northern portion of the zone and up to 8</w:t>
      </w:r>
      <w:r w:rsidR="00B52077">
        <w:t>,</w:t>
      </w:r>
      <w:r>
        <w:t>500ft or 2</w:t>
      </w:r>
      <w:r w:rsidR="00B52077">
        <w:t>,</w:t>
      </w:r>
      <w:r>
        <w:t xml:space="preserve">590m in the southern portion of the zone. Aspen typically occur in the ecotone between grasslands/shrublands and the coniferous forest (montane/subalpine), usually in close association with Douglas-fir forest as well as other conifer forests. Aspen </w:t>
      </w:r>
      <w:r w:rsidR="00B52077">
        <w:t>are</w:t>
      </w:r>
      <w:r>
        <w:t xml:space="preserve"> occasionally found at lower and higher elevations, but these stands are often isolated and small. Distribution of this ecological system is primarily limited by adequate soil moisture required to meet its high evapotranspiration demand and</w:t>
      </w:r>
      <w:r w:rsidR="00B52077">
        <w:t>,</w:t>
      </w:r>
      <w:r>
        <w:t xml:space="preserve"> secondarily</w:t>
      </w:r>
      <w:r w:rsidR="00B52077">
        <w:t>,</w:t>
      </w:r>
      <w:r>
        <w:t xml:space="preserve"> is limited by the length of the growing season or low temperatures. In the long</w:t>
      </w:r>
      <w:r w:rsidR="00B52077">
        <w:t>-</w:t>
      </w:r>
      <w:r>
        <w:t>term absence of fire, these sites may transition to Douglas-fir or spruce, so there is likely some overlapping with those BpSs.</w:t>
      </w:r>
    </w:p>
    <w:p w:rsidR="0014067D" w:rsidP="0014067D" w:rsidRDefault="0014067D" w14:paraId="2073EC57" w14:textId="77777777"/>
    <w:p w:rsidR="0014067D" w:rsidP="0014067D" w:rsidRDefault="000803D4" w14:paraId="1A3E964E" w14:textId="420366F5">
      <w:r>
        <w:t xml:space="preserve">The </w:t>
      </w:r>
      <w:r w:rsidR="008B556B">
        <w:t>MZ29 description stated: “</w:t>
      </w:r>
      <w:r w:rsidR="0014067D">
        <w:t>In the Pine Ridge escarpment of N</w:t>
      </w:r>
      <w:r>
        <w:t>ebraska</w:t>
      </w:r>
      <w:r w:rsidR="0014067D">
        <w:t xml:space="preserve">, this system encompasses small areas in protected canyons/small valleys with a northerly aspect. However, </w:t>
      </w:r>
      <w:r w:rsidR="0014067D">
        <w:lastRenderedPageBreak/>
        <w:t>the elevation of the Pine Ridge is mostly lower than that described above, although near the W</w:t>
      </w:r>
      <w:r>
        <w:t>yoming</w:t>
      </w:r>
      <w:r w:rsidR="0014067D">
        <w:t xml:space="preserve"> border there are areas within the given range.</w:t>
      </w:r>
      <w:r w:rsidR="008B556B">
        <w:t>”</w:t>
      </w:r>
    </w:p>
    <w:p w:rsidR="0014067D" w:rsidP="0014067D" w:rsidRDefault="0014067D" w14:paraId="6E18F9DC" w14:textId="77777777">
      <w:pPr>
        <w:pStyle w:val="InfoPara"/>
      </w:pPr>
      <w:r>
        <w:t>Vegetation Description</w:t>
      </w:r>
    </w:p>
    <w:p w:rsidR="0014067D" w:rsidP="0014067D" w:rsidRDefault="0014067D" w14:paraId="4F3670B8" w14:textId="49C6A7C9">
      <w:r>
        <w:t xml:space="preserve">These are upland forests dominated by </w:t>
      </w:r>
      <w:proofErr w:type="spellStart"/>
      <w:r w:rsidRPr="00C65786">
        <w:rPr>
          <w:i/>
        </w:rPr>
        <w:t>Populus</w:t>
      </w:r>
      <w:proofErr w:type="spellEnd"/>
      <w:r w:rsidRPr="00C65786">
        <w:rPr>
          <w:i/>
        </w:rPr>
        <w:t xml:space="preserve"> </w:t>
      </w:r>
      <w:proofErr w:type="spellStart"/>
      <w:r w:rsidRPr="00C65786">
        <w:rPr>
          <w:i/>
        </w:rPr>
        <w:t>tremuloides</w:t>
      </w:r>
      <w:proofErr w:type="spellEnd"/>
      <w:r>
        <w:t xml:space="preserve"> both with and without a significant conifer component (</w:t>
      </w:r>
      <w:r w:rsidR="00B52077">
        <w:t xml:space="preserve">&lt;5% </w:t>
      </w:r>
      <w:r>
        <w:t xml:space="preserve">to </w:t>
      </w:r>
      <w:r w:rsidR="00B52077">
        <w:t>&gt;</w:t>
      </w:r>
      <w:r>
        <w:t>40% relative conifer tree cover). Conifer species include Douglas-fir, lodgepole pine, subalpine fir, limber pine</w:t>
      </w:r>
      <w:r w:rsidR="00B52077">
        <w:t>,</w:t>
      </w:r>
      <w:r>
        <w:t xml:space="preserve"> and Engelmann spruce. The understory structure may be complex</w:t>
      </w:r>
      <w:r w:rsidR="00B52077">
        <w:t>,</w:t>
      </w:r>
      <w:r>
        <w:t xml:space="preserve"> with multiple shrub and herbaceous layers, or simple</w:t>
      </w:r>
      <w:r w:rsidR="00B52077">
        <w:t>,</w:t>
      </w:r>
      <w:r>
        <w:t xml:space="preserve"> with just an herbaceous layer. The herbaceous layer may be dense or sparse and dominated by graminoids or forbs. </w:t>
      </w:r>
    </w:p>
    <w:p w:rsidR="0014067D" w:rsidP="0014067D" w:rsidRDefault="0014067D" w14:paraId="768F3029" w14:textId="77777777"/>
    <w:p w:rsidR="0014067D" w:rsidP="0014067D" w:rsidRDefault="0014067D" w14:paraId="1CFE6496" w14:textId="62A552C9">
      <w:r>
        <w:t>Common shrubs include</w:t>
      </w:r>
      <w:r w:rsidRPr="000803D4">
        <w:rPr>
          <w:i/>
        </w:rPr>
        <w:t xml:space="preserve"> </w:t>
      </w:r>
      <w:proofErr w:type="spellStart"/>
      <w:r w:rsidRPr="000803D4">
        <w:rPr>
          <w:i/>
        </w:rPr>
        <w:t>Amelanchier</w:t>
      </w:r>
      <w:proofErr w:type="spellEnd"/>
      <w:r w:rsidRPr="000803D4">
        <w:rPr>
          <w:i/>
        </w:rPr>
        <w:t xml:space="preserve"> </w:t>
      </w:r>
      <w:proofErr w:type="spellStart"/>
      <w:r w:rsidRPr="000803D4">
        <w:rPr>
          <w:i/>
        </w:rPr>
        <w:t>alnifolia</w:t>
      </w:r>
      <w:proofErr w:type="spellEnd"/>
      <w:r>
        <w:t xml:space="preserve">, </w:t>
      </w:r>
      <w:r w:rsidRPr="000803D4">
        <w:rPr>
          <w:i/>
        </w:rPr>
        <w:t xml:space="preserve">Artemisia </w:t>
      </w:r>
      <w:proofErr w:type="spellStart"/>
      <w:r w:rsidRPr="000803D4">
        <w:rPr>
          <w:i/>
        </w:rPr>
        <w:t>tridentata</w:t>
      </w:r>
      <w:proofErr w:type="spellEnd"/>
      <w:r>
        <w:t xml:space="preserve">, </w:t>
      </w:r>
      <w:r w:rsidRPr="000803D4">
        <w:rPr>
          <w:i/>
        </w:rPr>
        <w:t xml:space="preserve">Prunus </w:t>
      </w:r>
      <w:proofErr w:type="spellStart"/>
      <w:r w:rsidRPr="000803D4">
        <w:rPr>
          <w:i/>
        </w:rPr>
        <w:t>virginiana</w:t>
      </w:r>
      <w:proofErr w:type="spellEnd"/>
      <w:r>
        <w:t xml:space="preserve">, </w:t>
      </w:r>
      <w:r w:rsidRPr="000803D4">
        <w:rPr>
          <w:i/>
        </w:rPr>
        <w:t xml:space="preserve">Rosa </w:t>
      </w:r>
      <w:proofErr w:type="spellStart"/>
      <w:r w:rsidRPr="000803D4">
        <w:rPr>
          <w:i/>
        </w:rPr>
        <w:t>woodsii</w:t>
      </w:r>
      <w:proofErr w:type="spellEnd"/>
      <w:r>
        <w:t xml:space="preserve">, </w:t>
      </w:r>
      <w:proofErr w:type="spellStart"/>
      <w:r w:rsidRPr="000803D4">
        <w:rPr>
          <w:i/>
        </w:rPr>
        <w:t>Shepherdia</w:t>
      </w:r>
      <w:proofErr w:type="spellEnd"/>
      <w:r w:rsidRPr="000803D4">
        <w:rPr>
          <w:i/>
        </w:rPr>
        <w:t xml:space="preserve"> canadensis</w:t>
      </w:r>
      <w:r>
        <w:t xml:space="preserve">, </w:t>
      </w:r>
      <w:proofErr w:type="spellStart"/>
      <w:r w:rsidRPr="000803D4">
        <w:rPr>
          <w:i/>
        </w:rPr>
        <w:t>Potentilla</w:t>
      </w:r>
      <w:proofErr w:type="spellEnd"/>
      <w:r w:rsidRPr="000803D4">
        <w:rPr>
          <w:i/>
        </w:rPr>
        <w:t xml:space="preserve"> </w:t>
      </w:r>
      <w:proofErr w:type="spellStart"/>
      <w:r w:rsidRPr="000803D4">
        <w:rPr>
          <w:i/>
        </w:rPr>
        <w:t>gracilis</w:t>
      </w:r>
      <w:proofErr w:type="spellEnd"/>
      <w:r>
        <w:t xml:space="preserve">, </w:t>
      </w:r>
      <w:proofErr w:type="spellStart"/>
      <w:r w:rsidRPr="000803D4">
        <w:rPr>
          <w:i/>
        </w:rPr>
        <w:t>Symphoricarpos</w:t>
      </w:r>
      <w:proofErr w:type="spellEnd"/>
      <w:r w:rsidRPr="000803D4">
        <w:rPr>
          <w:i/>
        </w:rPr>
        <w:t xml:space="preserve"> </w:t>
      </w:r>
      <w:proofErr w:type="spellStart"/>
      <w:r w:rsidRPr="000803D4">
        <w:rPr>
          <w:i/>
        </w:rPr>
        <w:t>albus</w:t>
      </w:r>
      <w:proofErr w:type="spellEnd"/>
      <w:r w:rsidR="00B52077">
        <w:t>,</w:t>
      </w:r>
      <w:r>
        <w:t xml:space="preserve"> and </w:t>
      </w:r>
      <w:r w:rsidRPr="000803D4">
        <w:rPr>
          <w:i/>
        </w:rPr>
        <w:t>Vaccinium</w:t>
      </w:r>
      <w:r>
        <w:t xml:space="preserve"> spp. Native grasses include </w:t>
      </w:r>
      <w:proofErr w:type="spellStart"/>
      <w:r w:rsidRPr="000803D4">
        <w:rPr>
          <w:i/>
        </w:rPr>
        <w:t>Calamagrostis</w:t>
      </w:r>
      <w:proofErr w:type="spellEnd"/>
      <w:r w:rsidRPr="000803D4">
        <w:rPr>
          <w:i/>
        </w:rPr>
        <w:t xml:space="preserve"> canadensis</w:t>
      </w:r>
      <w:r>
        <w:t xml:space="preserve">, </w:t>
      </w:r>
      <w:proofErr w:type="spellStart"/>
      <w:r w:rsidRPr="000803D4">
        <w:rPr>
          <w:i/>
        </w:rPr>
        <w:t>Calamoagrostis</w:t>
      </w:r>
      <w:proofErr w:type="spellEnd"/>
      <w:r w:rsidRPr="000803D4">
        <w:rPr>
          <w:i/>
        </w:rPr>
        <w:t xml:space="preserve"> </w:t>
      </w:r>
      <w:proofErr w:type="spellStart"/>
      <w:r w:rsidRPr="000803D4">
        <w:rPr>
          <w:i/>
        </w:rPr>
        <w:t>rubescens</w:t>
      </w:r>
      <w:proofErr w:type="spellEnd"/>
      <w:r>
        <w:t xml:space="preserve">, </w:t>
      </w:r>
      <w:proofErr w:type="spellStart"/>
      <w:r w:rsidRPr="000803D4">
        <w:rPr>
          <w:i/>
        </w:rPr>
        <w:t>Carex</w:t>
      </w:r>
      <w:proofErr w:type="spellEnd"/>
      <w:r w:rsidRPr="000803D4">
        <w:rPr>
          <w:i/>
        </w:rPr>
        <w:t xml:space="preserve"> </w:t>
      </w:r>
      <w:proofErr w:type="spellStart"/>
      <w:r w:rsidRPr="000803D4">
        <w:rPr>
          <w:i/>
        </w:rPr>
        <w:t>geyeri</w:t>
      </w:r>
      <w:proofErr w:type="spellEnd"/>
      <w:r>
        <w:t xml:space="preserve">, </w:t>
      </w:r>
      <w:proofErr w:type="spellStart"/>
      <w:r w:rsidRPr="000803D4">
        <w:rPr>
          <w:i/>
        </w:rPr>
        <w:t>Carex</w:t>
      </w:r>
      <w:proofErr w:type="spellEnd"/>
      <w:r w:rsidRPr="000803D4">
        <w:rPr>
          <w:i/>
        </w:rPr>
        <w:t xml:space="preserve"> </w:t>
      </w:r>
      <w:proofErr w:type="spellStart"/>
      <w:r w:rsidRPr="000803D4">
        <w:rPr>
          <w:i/>
        </w:rPr>
        <w:t>rossii</w:t>
      </w:r>
      <w:proofErr w:type="spellEnd"/>
      <w:r>
        <w:t xml:space="preserve">, </w:t>
      </w:r>
      <w:proofErr w:type="spellStart"/>
      <w:r w:rsidRPr="000803D4">
        <w:rPr>
          <w:i/>
        </w:rPr>
        <w:t>Elymus</w:t>
      </w:r>
      <w:proofErr w:type="spellEnd"/>
      <w:r w:rsidRPr="000803D4">
        <w:rPr>
          <w:i/>
        </w:rPr>
        <w:t xml:space="preserve"> </w:t>
      </w:r>
      <w:proofErr w:type="spellStart"/>
      <w:r w:rsidRPr="000803D4">
        <w:rPr>
          <w:i/>
        </w:rPr>
        <w:t>glaucus</w:t>
      </w:r>
      <w:proofErr w:type="spellEnd"/>
      <w:r>
        <w:t xml:space="preserve">, </w:t>
      </w:r>
      <w:proofErr w:type="spellStart"/>
      <w:r w:rsidRPr="000803D4">
        <w:rPr>
          <w:i/>
        </w:rPr>
        <w:t>Elymus</w:t>
      </w:r>
      <w:proofErr w:type="spellEnd"/>
      <w:r w:rsidRPr="000803D4">
        <w:rPr>
          <w:i/>
        </w:rPr>
        <w:t xml:space="preserve"> </w:t>
      </w:r>
      <w:proofErr w:type="spellStart"/>
      <w:r w:rsidRPr="000803D4">
        <w:rPr>
          <w:i/>
        </w:rPr>
        <w:t>trachycaulus</w:t>
      </w:r>
      <w:proofErr w:type="spellEnd"/>
      <w:r w:rsidR="000803D4">
        <w:t>,</w:t>
      </w:r>
      <w:r>
        <w:t xml:space="preserve"> and </w:t>
      </w:r>
      <w:proofErr w:type="spellStart"/>
      <w:r w:rsidRPr="000803D4">
        <w:rPr>
          <w:i/>
        </w:rPr>
        <w:t>Hesperostipa</w:t>
      </w:r>
      <w:proofErr w:type="spellEnd"/>
      <w:r w:rsidRPr="000803D4">
        <w:rPr>
          <w:i/>
        </w:rPr>
        <w:t xml:space="preserve"> </w:t>
      </w:r>
      <w:proofErr w:type="spellStart"/>
      <w:r w:rsidRPr="000803D4">
        <w:rPr>
          <w:i/>
        </w:rPr>
        <w:t>comata</w:t>
      </w:r>
      <w:proofErr w:type="spellEnd"/>
      <w:r>
        <w:t xml:space="preserve">. Associated forbs may include </w:t>
      </w:r>
      <w:proofErr w:type="spellStart"/>
      <w:r w:rsidRPr="000803D4">
        <w:rPr>
          <w:i/>
        </w:rPr>
        <w:t>Taraxacum</w:t>
      </w:r>
      <w:proofErr w:type="spellEnd"/>
      <w:r w:rsidRPr="000803D4">
        <w:rPr>
          <w:i/>
        </w:rPr>
        <w:t xml:space="preserve"> </w:t>
      </w:r>
      <w:proofErr w:type="spellStart"/>
      <w:r w:rsidRPr="000803D4">
        <w:rPr>
          <w:i/>
        </w:rPr>
        <w:t>officinale</w:t>
      </w:r>
      <w:proofErr w:type="spellEnd"/>
      <w:r>
        <w:t xml:space="preserve">, </w:t>
      </w:r>
      <w:r w:rsidRPr="000803D4">
        <w:rPr>
          <w:i/>
        </w:rPr>
        <w:t xml:space="preserve">Achillea </w:t>
      </w:r>
      <w:proofErr w:type="spellStart"/>
      <w:r w:rsidRPr="000803D4">
        <w:rPr>
          <w:i/>
        </w:rPr>
        <w:t>millefolium</w:t>
      </w:r>
      <w:proofErr w:type="spellEnd"/>
      <w:r>
        <w:t xml:space="preserve">, </w:t>
      </w:r>
      <w:r w:rsidRPr="000803D4">
        <w:rPr>
          <w:i/>
        </w:rPr>
        <w:t xml:space="preserve">Aster </w:t>
      </w:r>
      <w:proofErr w:type="spellStart"/>
      <w:r w:rsidRPr="000803D4">
        <w:rPr>
          <w:i/>
        </w:rPr>
        <w:t>conspicuus</w:t>
      </w:r>
      <w:proofErr w:type="spellEnd"/>
      <w:r>
        <w:t xml:space="preserve">, </w:t>
      </w:r>
      <w:r w:rsidRPr="000803D4">
        <w:rPr>
          <w:i/>
        </w:rPr>
        <w:t>Delphinium</w:t>
      </w:r>
      <w:r>
        <w:t xml:space="preserve"> spp</w:t>
      </w:r>
      <w:r w:rsidR="000803D4">
        <w:t>.</w:t>
      </w:r>
      <w:r>
        <w:t xml:space="preserve">, </w:t>
      </w:r>
      <w:r w:rsidRPr="000803D4">
        <w:rPr>
          <w:i/>
        </w:rPr>
        <w:t xml:space="preserve">Geranium </w:t>
      </w:r>
      <w:proofErr w:type="spellStart"/>
      <w:r w:rsidRPr="000803D4">
        <w:rPr>
          <w:i/>
        </w:rPr>
        <w:t>viscosissimum</w:t>
      </w:r>
      <w:proofErr w:type="spellEnd"/>
      <w:r>
        <w:t xml:space="preserve">, </w:t>
      </w:r>
      <w:proofErr w:type="spellStart"/>
      <w:r w:rsidRPr="000803D4">
        <w:rPr>
          <w:i/>
        </w:rPr>
        <w:t>Solidago</w:t>
      </w:r>
      <w:proofErr w:type="spellEnd"/>
      <w:r w:rsidRPr="000803D4">
        <w:rPr>
          <w:i/>
        </w:rPr>
        <w:t xml:space="preserve"> </w:t>
      </w:r>
      <w:proofErr w:type="spellStart"/>
      <w:r w:rsidRPr="000803D4">
        <w:rPr>
          <w:i/>
        </w:rPr>
        <w:t>missouriensis</w:t>
      </w:r>
      <w:proofErr w:type="spellEnd"/>
      <w:r>
        <w:t xml:space="preserve">, </w:t>
      </w:r>
      <w:proofErr w:type="spellStart"/>
      <w:r w:rsidRPr="000803D4">
        <w:rPr>
          <w:i/>
        </w:rPr>
        <w:t>Senecio</w:t>
      </w:r>
      <w:proofErr w:type="spellEnd"/>
      <w:r w:rsidRPr="000803D4">
        <w:rPr>
          <w:i/>
        </w:rPr>
        <w:t xml:space="preserve"> </w:t>
      </w:r>
      <w:proofErr w:type="spellStart"/>
      <w:r w:rsidRPr="000803D4">
        <w:rPr>
          <w:i/>
        </w:rPr>
        <w:t>triangularis</w:t>
      </w:r>
      <w:proofErr w:type="spellEnd"/>
      <w:r>
        <w:t xml:space="preserve">, </w:t>
      </w:r>
      <w:proofErr w:type="spellStart"/>
      <w:r w:rsidRPr="000803D4">
        <w:rPr>
          <w:i/>
        </w:rPr>
        <w:t>Lupinus</w:t>
      </w:r>
      <w:proofErr w:type="spellEnd"/>
      <w:r>
        <w:t xml:space="preserve"> spp</w:t>
      </w:r>
      <w:r w:rsidR="000803D4">
        <w:t>.</w:t>
      </w:r>
      <w:r>
        <w:t xml:space="preserve">, </w:t>
      </w:r>
      <w:proofErr w:type="spellStart"/>
      <w:r w:rsidRPr="000803D4">
        <w:rPr>
          <w:i/>
        </w:rPr>
        <w:t>Osmorhiza</w:t>
      </w:r>
      <w:proofErr w:type="spellEnd"/>
      <w:r w:rsidRPr="000803D4">
        <w:rPr>
          <w:i/>
        </w:rPr>
        <w:t xml:space="preserve"> </w:t>
      </w:r>
      <w:proofErr w:type="spellStart"/>
      <w:r w:rsidRPr="000803D4">
        <w:rPr>
          <w:i/>
        </w:rPr>
        <w:t>berteroi</w:t>
      </w:r>
      <w:proofErr w:type="spellEnd"/>
      <w:r>
        <w:t xml:space="preserve"> (=</w:t>
      </w:r>
      <w:proofErr w:type="spellStart"/>
      <w:r w:rsidRPr="000803D4">
        <w:rPr>
          <w:i/>
        </w:rPr>
        <w:t>Osmorhiza</w:t>
      </w:r>
      <w:proofErr w:type="spellEnd"/>
      <w:r w:rsidRPr="000803D4">
        <w:rPr>
          <w:i/>
        </w:rPr>
        <w:t xml:space="preserve"> chilensis</w:t>
      </w:r>
      <w:r>
        <w:t xml:space="preserve">), </w:t>
      </w:r>
      <w:proofErr w:type="spellStart"/>
      <w:r w:rsidRPr="000803D4">
        <w:rPr>
          <w:i/>
        </w:rPr>
        <w:t>Rudbeckia</w:t>
      </w:r>
      <w:proofErr w:type="spellEnd"/>
      <w:r w:rsidRPr="000803D4">
        <w:rPr>
          <w:i/>
        </w:rPr>
        <w:t xml:space="preserve"> </w:t>
      </w:r>
      <w:proofErr w:type="spellStart"/>
      <w:r w:rsidRPr="000803D4">
        <w:rPr>
          <w:i/>
        </w:rPr>
        <w:t>occidentalis</w:t>
      </w:r>
      <w:proofErr w:type="spellEnd"/>
      <w:r>
        <w:t xml:space="preserve">, </w:t>
      </w:r>
      <w:r w:rsidRPr="000803D4">
        <w:rPr>
          <w:i/>
        </w:rPr>
        <w:t xml:space="preserve">Thalictrum </w:t>
      </w:r>
      <w:proofErr w:type="spellStart"/>
      <w:r w:rsidRPr="000803D4">
        <w:rPr>
          <w:i/>
        </w:rPr>
        <w:t>occidentale</w:t>
      </w:r>
      <w:proofErr w:type="spellEnd"/>
      <w:r>
        <w:t xml:space="preserve">, </w:t>
      </w:r>
      <w:proofErr w:type="spellStart"/>
      <w:r w:rsidRPr="000803D4">
        <w:rPr>
          <w:i/>
        </w:rPr>
        <w:t>Valeriana</w:t>
      </w:r>
      <w:proofErr w:type="spellEnd"/>
      <w:r w:rsidRPr="000803D4">
        <w:rPr>
          <w:i/>
        </w:rPr>
        <w:t xml:space="preserve"> </w:t>
      </w:r>
      <w:proofErr w:type="spellStart"/>
      <w:r w:rsidRPr="000803D4">
        <w:rPr>
          <w:i/>
        </w:rPr>
        <w:t>occidentalis</w:t>
      </w:r>
      <w:proofErr w:type="spellEnd"/>
      <w:r w:rsidR="000803D4">
        <w:t>,</w:t>
      </w:r>
      <w:r>
        <w:t xml:space="preserve"> and many others.</w:t>
      </w:r>
    </w:p>
    <w:p w:rsidR="0014067D" w:rsidP="0014067D" w:rsidRDefault="0014067D" w14:paraId="66657DB2" w14:textId="77777777">
      <w:pPr>
        <w:pStyle w:val="InfoPara"/>
      </w:pPr>
      <w:r>
        <w:t>BpS Dominant and Indicator Species</w:t>
      </w:r>
    </w:p>
    <w:p>
      <w:r>
        <w:rPr>
          <w:sz w:val="16"/>
        </w:rPr>
        <w:t>Species names are from the NRCS PLANTS database. Check species codes at http://plants.usda.gov.</w:t>
      </w:r>
    </w:p>
    <w:p w:rsidR="0014067D" w:rsidP="0014067D" w:rsidRDefault="0014067D" w14:paraId="3881DFDA" w14:textId="77777777">
      <w:pPr>
        <w:pStyle w:val="InfoPara"/>
      </w:pPr>
      <w:r>
        <w:t>Disturbance Description</w:t>
      </w:r>
    </w:p>
    <w:p w:rsidR="0014067D" w:rsidP="0014067D" w:rsidRDefault="0014067D" w14:paraId="69757F6A" w14:textId="41B8220F">
      <w:r>
        <w:t>Replacement fire and patchy replacement fire were moderately frequent historically and helped maintain this ecological system on the landscape. Frequency-size class fire distributions are not readily available, but fire size may be highly variable given the wide</w:t>
      </w:r>
      <w:r w:rsidR="00B52077">
        <w:t>-</w:t>
      </w:r>
      <w:r>
        <w:t xml:space="preserve">ranging vegetation composition and topography. The clonal aspen root system can persist through long periods of disturbance-free conditions. This root system is also able to respond </w:t>
      </w:r>
      <w:r w:rsidR="00B52077">
        <w:t xml:space="preserve">rapidly </w:t>
      </w:r>
      <w:r>
        <w:t>by sprouting or root suckering after disturbances. Fires may have been more frequent (e</w:t>
      </w:r>
      <w:r w:rsidR="00B52077">
        <w:t>.</w:t>
      </w:r>
      <w:r>
        <w:t>g</w:t>
      </w:r>
      <w:r w:rsidR="00B52077">
        <w:t>.</w:t>
      </w:r>
      <w:r>
        <w:t xml:space="preserve">, &lt;25yrs) where aspen </w:t>
      </w:r>
      <w:r w:rsidR="00B52077">
        <w:t xml:space="preserve">were </w:t>
      </w:r>
      <w:r>
        <w:t>adjacent or closely associated with grassland or shrubland communities, at approximately 40yrs in a montane aspen-conifer mix, and less frequent when adjacent to subalpine zone lodgepole pine or closed-canopy Douglas-fir, at approximately 100-300yrs (Bradley 1992</w:t>
      </w:r>
      <w:r w:rsidR="00B52077">
        <w:t>;</w:t>
      </w:r>
      <w:r>
        <w:t xml:space="preserve"> Barrett 2004), which could maintain most seral aspen stands. The 100-</w:t>
      </w:r>
      <w:r w:rsidR="00B52077">
        <w:t xml:space="preserve"> to </w:t>
      </w:r>
      <w:r>
        <w:t>110</w:t>
      </w:r>
      <w:r w:rsidR="00B52077">
        <w:t>-</w:t>
      </w:r>
      <w:r>
        <w:t>yr estimate was a consensus of the reviewers and modelers based on experience in modern landscapes and based on literature (Barrett 2004).</w:t>
      </w:r>
    </w:p>
    <w:p w:rsidR="0014067D" w:rsidP="0014067D" w:rsidRDefault="0014067D" w14:paraId="5BA601D0" w14:textId="77777777"/>
    <w:p w:rsidR="0014067D" w:rsidP="0014067D" w:rsidRDefault="0014067D" w14:paraId="0AA06F84" w14:textId="16108E65">
      <w:r>
        <w:t>For MZ21, fire was modeled in the replacement regime due to aspen</w:t>
      </w:r>
      <w:r w:rsidR="00B52077">
        <w:t>’</w:t>
      </w:r>
      <w:r>
        <w:t>s high fire susceptibility; fire was considered as an either/or event resulting in canopy mortality rather than as mixed or stand</w:t>
      </w:r>
      <w:r w:rsidR="00B52077">
        <w:t xml:space="preserve"> </w:t>
      </w:r>
      <w:r>
        <w:t xml:space="preserve">replacing in severity. Modelers also disregarded the argument of whether aspen is seral or climax and recognized that late successional aspen stages could be mixed with conifers in the absence of fire. Moreover, they included native ungulate browsing as a </w:t>
      </w:r>
      <w:r w:rsidR="004D5C23">
        <w:t>disturbance</w:t>
      </w:r>
      <w:r>
        <w:t xml:space="preserve"> regime that could influence successional pathways. </w:t>
      </w:r>
    </w:p>
    <w:p w:rsidR="0014067D" w:rsidP="0014067D" w:rsidRDefault="0014067D" w14:paraId="47E2E475" w14:textId="77777777"/>
    <w:p w:rsidR="0014067D" w:rsidP="0014067D" w:rsidRDefault="0014067D" w14:paraId="66633D9C" w14:textId="46B678F8">
      <w:r>
        <w:t>After review of MZ21, another reviewer of MZ21 commented that there should be mixed</w:t>
      </w:r>
      <w:r w:rsidR="00B52077">
        <w:t>-</w:t>
      </w:r>
      <w:r>
        <w:t xml:space="preserve"> and low-severity fires in this system, and that conifer encroachment should be considered and modeled separately (Tart, pers</w:t>
      </w:r>
      <w:r w:rsidR="00D3716D">
        <w:t>onal</w:t>
      </w:r>
      <w:r>
        <w:t xml:space="preserve"> co</w:t>
      </w:r>
      <w:r w:rsidR="00D3716D">
        <w:t>mmunication</w:t>
      </w:r>
      <w:r>
        <w:t xml:space="preserve">). However, this was not modeled in MZ21 </w:t>
      </w:r>
      <w:r w:rsidR="00B52077">
        <w:t xml:space="preserve">because </w:t>
      </w:r>
      <w:r>
        <w:t>original modelers were unable to respond. In MZ20, however</w:t>
      </w:r>
      <w:r w:rsidR="00B52077">
        <w:t>,</w:t>
      </w:r>
      <w:r>
        <w:t xml:space="preserve"> mixed</w:t>
      </w:r>
      <w:r w:rsidR="00B52077">
        <w:t>-</w:t>
      </w:r>
      <w:r>
        <w:t>severity fire was considered as a component of this BpS (20%).</w:t>
      </w:r>
    </w:p>
    <w:p w:rsidR="0014067D" w:rsidP="0014067D" w:rsidRDefault="0014067D" w14:paraId="083F731A" w14:textId="77777777"/>
    <w:p w:rsidR="0014067D" w:rsidP="0014067D" w:rsidRDefault="0014067D" w14:paraId="052F4F5E" w14:textId="3A9E2BF0">
      <w:r>
        <w:t>This BpS can display varying fire severities (</w:t>
      </w:r>
      <w:r w:rsidR="00B52077">
        <w:t>fire regime groups [</w:t>
      </w:r>
      <w:r>
        <w:t>FRG</w:t>
      </w:r>
      <w:r w:rsidR="00B52077">
        <w:t>s]</w:t>
      </w:r>
      <w:r>
        <w:t xml:space="preserve"> II, III</w:t>
      </w:r>
      <w:r w:rsidR="00B52077">
        <w:t>,</w:t>
      </w:r>
      <w:r>
        <w:t xml:space="preserve"> and IV)</w:t>
      </w:r>
      <w:r w:rsidR="00B52077">
        <w:t>,</w:t>
      </w:r>
      <w:r>
        <w:t xml:space="preserve"> depending on tree species composition, but we chose to model for sites heavily dominated by aspen (FRG IV). Fire return intervals in aspen are heavily influenced by adjacent community disturbance dynamics and </w:t>
      </w:r>
      <w:r w:rsidR="009138EF">
        <w:t>can</w:t>
      </w:r>
      <w:r>
        <w:t xml:space="preserve"> vary dramatically on a landscape and through time as conditions change (20-150yrs between disturbances). </w:t>
      </w:r>
    </w:p>
    <w:p w:rsidR="0014067D" w:rsidP="0014067D" w:rsidRDefault="0014067D" w14:paraId="03046EFE" w14:textId="77777777"/>
    <w:p w:rsidR="0014067D" w:rsidP="0014067D" w:rsidRDefault="0014067D" w14:paraId="5C22AF55" w14:textId="16390CB3">
      <w:r>
        <w:t>Under pre</w:t>
      </w:r>
      <w:r w:rsidR="009138EF">
        <w:t>-</w:t>
      </w:r>
      <w:r>
        <w:t xml:space="preserve">settlement conditions, disease and insect </w:t>
      </w:r>
      <w:r w:rsidR="009138EF">
        <w:t>infestation</w:t>
      </w:r>
      <w:r>
        <w:t xml:space="preserve"> probably influenced the stand structure (degree of canopy closure, age classes, etc.) of aspen woodlands in this zone. We assumed that outbreaks would thin trees </w:t>
      </w:r>
      <w:r w:rsidR="009138EF">
        <w:t xml:space="preserve">older than </w:t>
      </w:r>
      <w:r>
        <w:t>40yrs. Disturbance effects would also have varied from clone to clone. Many aspen clones situated on steep slopes are prone to disturbance caused by avalanches and mud</w:t>
      </w:r>
      <w:r w:rsidR="009138EF">
        <w:t>-</w:t>
      </w:r>
      <w:r>
        <w:t xml:space="preserve">/rockslides. Riparian aspen </w:t>
      </w:r>
      <w:proofErr w:type="gramStart"/>
      <w:r w:rsidR="009138EF">
        <w:t>are</w:t>
      </w:r>
      <w:proofErr w:type="gramEnd"/>
      <w:r w:rsidR="009138EF">
        <w:t xml:space="preserve"> </w:t>
      </w:r>
      <w:r>
        <w:t>prone to flooding and beaver clearcutting.</w:t>
      </w:r>
    </w:p>
    <w:p w:rsidR="000803D4" w:rsidP="0014067D" w:rsidRDefault="000803D4" w14:paraId="670B59B0" w14:textId="77777777"/>
    <w:p w:rsidR="0014067D" w:rsidP="0014067D" w:rsidRDefault="002C7014" w14:paraId="39AD3E67" w14:textId="6952528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4067D" w:rsidP="0014067D" w:rsidRDefault="0014067D" w14:paraId="33629ADC" w14:textId="77777777">
      <w:pPr>
        <w:pStyle w:val="InfoPara"/>
      </w:pPr>
      <w:r>
        <w:t>Scale Description</w:t>
      </w:r>
    </w:p>
    <w:p w:rsidR="0014067D" w:rsidP="0014067D" w:rsidRDefault="0014067D" w14:paraId="68DBC3D5" w14:textId="34813181">
      <w:r>
        <w:t xml:space="preserve">Patch size for this type ranges from </w:t>
      </w:r>
      <w:r w:rsidR="009138EF">
        <w:t>&lt;1ha</w:t>
      </w:r>
      <w:r w:rsidR="00D3716D">
        <w:t>-</w:t>
      </w:r>
      <w:r>
        <w:t xml:space="preserve">10ha; occasionally, aspen occur in patches </w:t>
      </w:r>
      <w:r w:rsidR="009138EF">
        <w:t>&gt;</w:t>
      </w:r>
      <w:r>
        <w:t>10ha in the northern portion of the zone. In the southern portion of the zone, patches from 10-40ha are more common in low elevation</w:t>
      </w:r>
      <w:r w:rsidR="009138EF">
        <w:t>s</w:t>
      </w:r>
      <w:r>
        <w:t>. Patches may be linear along riparian areas and the forest/grassland ecotone. Nonlinear patches are often localized in swales, depressions</w:t>
      </w:r>
      <w:r w:rsidR="009138EF">
        <w:t>,</w:t>
      </w:r>
      <w:r>
        <w:t xml:space="preserve"> and toe</w:t>
      </w:r>
      <w:r w:rsidR="009138EF">
        <w:t>-</w:t>
      </w:r>
      <w:r>
        <w:t>slopes.</w:t>
      </w:r>
    </w:p>
    <w:p w:rsidR="0014067D" w:rsidP="0014067D" w:rsidRDefault="0014067D" w14:paraId="51F4C162" w14:textId="77777777"/>
    <w:p w:rsidR="0014067D" w:rsidP="0014067D" w:rsidRDefault="0014067D" w14:paraId="35ABA1DF" w14:textId="28AB3EB4">
      <w:r>
        <w:t>Communities are usually small in spatial extent, generally &lt;10ha in the northern portions of this zone, in contrast to larger communities in the central and southern Rockies. Subsections M331Dd, M331Dm, 342Dg, M331Db</w:t>
      </w:r>
      <w:r w:rsidR="009138EF">
        <w:t>,</w:t>
      </w:r>
      <w:r>
        <w:t xml:space="preserve"> and 342Dd have communities in patches ranging from 25-100ac (10-40ha).</w:t>
      </w:r>
    </w:p>
    <w:p w:rsidR="0014067D" w:rsidP="0014067D" w:rsidRDefault="0014067D" w14:paraId="0BBB5672" w14:textId="77777777">
      <w:pPr>
        <w:pStyle w:val="InfoPara"/>
      </w:pPr>
      <w:r>
        <w:t>Adjacency or Identification Concerns</w:t>
      </w:r>
    </w:p>
    <w:p w:rsidR="0014067D" w:rsidP="0014067D" w:rsidRDefault="0014067D" w14:paraId="2CF01654" w14:textId="0A612D55">
      <w:r>
        <w:t>In this zone, aspen stands tend to be dynamic in size and distribution</w:t>
      </w:r>
      <w:r w:rsidR="009138EF">
        <w:t>,</w:t>
      </w:r>
      <w:r>
        <w:t xml:space="preserve"> and interact with adjacent communities. Because patch sizes tend to be small, and because one state in the disturbance </w:t>
      </w:r>
      <w:r>
        <w:lastRenderedPageBreak/>
        <w:t xml:space="preserve">model can include aspen in the understory of a predominantly coniferous stand, they may be difficult to map and identify. </w:t>
      </w:r>
    </w:p>
    <w:p w:rsidR="0014067D" w:rsidP="0014067D" w:rsidRDefault="0014067D" w14:paraId="11954FDD" w14:textId="77777777"/>
    <w:p w:rsidR="0014067D" w:rsidP="0014067D" w:rsidRDefault="0014067D" w14:paraId="28257F5E" w14:textId="4C913D6E">
      <w:r>
        <w:t>Aspen decline varies across the region. Factors affecting aspen currently include drought, fire suppression</w:t>
      </w:r>
      <w:r w:rsidR="009138EF">
        <w:t>,</w:t>
      </w:r>
      <w:r>
        <w:t xml:space="preserve"> and ungulate browsing. These factors have reduced aspen patch sizes and composition, and/or created senescent stands lacking suckers for regeneration of tree-size aspen.</w:t>
      </w:r>
    </w:p>
    <w:p w:rsidR="0014067D" w:rsidP="0014067D" w:rsidRDefault="0014067D" w14:paraId="419407D3" w14:textId="77777777"/>
    <w:p w:rsidR="0014067D" w:rsidP="0014067D" w:rsidRDefault="0014067D" w14:paraId="66FCF8D9" w14:textId="7AEE8E15">
      <w:r>
        <w:t xml:space="preserve">In the </w:t>
      </w:r>
      <w:r w:rsidR="000803D4">
        <w:t>long-term</w:t>
      </w:r>
      <w:r>
        <w:t xml:space="preserve"> absence of fire, these sites may transition to Douglas-fir or spruce, so there is likely some overlapping with those BpSs.</w:t>
      </w:r>
    </w:p>
    <w:p w:rsidR="0014067D" w:rsidP="0014067D" w:rsidRDefault="0014067D" w14:paraId="11E39CD0" w14:textId="77777777"/>
    <w:p w:rsidR="0014067D" w:rsidP="0014067D" w:rsidRDefault="0014067D" w14:paraId="64039454" w14:textId="2CCDB5C3">
      <w:r>
        <w:t xml:space="preserve">Depending on ungulate influence, herbaceous layers may be lush and diverse or depauperate and dominated by exotic grasses. Common exotic graminoids may include </w:t>
      </w:r>
      <w:proofErr w:type="spellStart"/>
      <w:r w:rsidRPr="00C65786">
        <w:rPr>
          <w:i/>
        </w:rPr>
        <w:t>Bromus</w:t>
      </w:r>
      <w:proofErr w:type="spellEnd"/>
      <w:r w:rsidRPr="00C65786">
        <w:rPr>
          <w:i/>
        </w:rPr>
        <w:t xml:space="preserve"> </w:t>
      </w:r>
      <w:proofErr w:type="spellStart"/>
      <w:r w:rsidRPr="00C65786">
        <w:rPr>
          <w:i/>
        </w:rPr>
        <w:t>inermis</w:t>
      </w:r>
      <w:proofErr w:type="spellEnd"/>
      <w:r>
        <w:t xml:space="preserve">, </w:t>
      </w:r>
      <w:proofErr w:type="spellStart"/>
      <w:r w:rsidRPr="000803D4">
        <w:rPr>
          <w:i/>
        </w:rPr>
        <w:t>Poa</w:t>
      </w:r>
      <w:proofErr w:type="spellEnd"/>
      <w:r w:rsidRPr="000803D4">
        <w:rPr>
          <w:i/>
        </w:rPr>
        <w:t xml:space="preserve"> </w:t>
      </w:r>
      <w:proofErr w:type="spellStart"/>
      <w:r w:rsidRPr="000803D4">
        <w:rPr>
          <w:i/>
        </w:rPr>
        <w:t>pratensis</w:t>
      </w:r>
      <w:proofErr w:type="spellEnd"/>
      <w:r w:rsidR="009138EF">
        <w:t>,</w:t>
      </w:r>
      <w:r>
        <w:t xml:space="preserve"> and </w:t>
      </w:r>
      <w:proofErr w:type="spellStart"/>
      <w:r w:rsidRPr="000803D4">
        <w:rPr>
          <w:i/>
        </w:rPr>
        <w:t>Phleum</w:t>
      </w:r>
      <w:proofErr w:type="spellEnd"/>
      <w:r w:rsidRPr="000803D4">
        <w:rPr>
          <w:i/>
        </w:rPr>
        <w:t xml:space="preserve"> </w:t>
      </w:r>
      <w:proofErr w:type="spellStart"/>
      <w:r w:rsidRPr="000803D4">
        <w:rPr>
          <w:i/>
        </w:rPr>
        <w:t>pratense</w:t>
      </w:r>
      <w:proofErr w:type="spellEnd"/>
      <w:r>
        <w:t>.</w:t>
      </w:r>
    </w:p>
    <w:p w:rsidR="0014067D" w:rsidP="0014067D" w:rsidRDefault="0014067D" w14:paraId="785E4044" w14:textId="77777777"/>
    <w:p w:rsidR="0014067D" w:rsidP="0014067D" w:rsidRDefault="0014067D" w14:paraId="52D4642B" w14:textId="0EE6C21F">
      <w:r>
        <w:t>Herbivory also affects the growth rates of aspen sprouts or suckers and, at high levels, has the potential to overwhelm the sprouting or suckering response and prevent overstory recruitment from occurring.</w:t>
      </w:r>
      <w:r w:rsidR="008B556B">
        <w:t xml:space="preserve"> </w:t>
      </w:r>
      <w:r w:rsidR="009138EF">
        <w:t xml:space="preserve">The </w:t>
      </w:r>
      <w:r w:rsidR="008B556B">
        <w:t>MZ29 description stated: “</w:t>
      </w:r>
      <w:r>
        <w:t>Current brow</w:t>
      </w:r>
      <w:r w:rsidR="008B556B">
        <w:t>s</w:t>
      </w:r>
      <w:r>
        <w:t xml:space="preserve">ing regimes are likely not </w:t>
      </w:r>
      <w:r w:rsidR="009138EF">
        <w:t xml:space="preserve">to </w:t>
      </w:r>
      <w:r>
        <w:t>be representative of historic</w:t>
      </w:r>
      <w:r w:rsidR="009138EF">
        <w:t>al</w:t>
      </w:r>
      <w:r>
        <w:t xml:space="preserve"> browsing regimes. Cattle and elk can ham</w:t>
      </w:r>
      <w:r w:rsidR="009138EF">
        <w:t>p</w:t>
      </w:r>
      <w:r>
        <w:t>er young aspen seedlings/</w:t>
      </w:r>
      <w:proofErr w:type="spellStart"/>
      <w:r>
        <w:t>resprouts</w:t>
      </w:r>
      <w:proofErr w:type="spellEnd"/>
      <w:r>
        <w:t>.</w:t>
      </w:r>
      <w:r w:rsidR="008B556B">
        <w:t>”</w:t>
      </w:r>
    </w:p>
    <w:p w:rsidR="0014067D" w:rsidP="0014067D" w:rsidRDefault="0014067D" w14:paraId="39139C04" w14:textId="77777777">
      <w:pPr>
        <w:pStyle w:val="InfoPara"/>
      </w:pPr>
      <w:r>
        <w:t>Issues or Problems</w:t>
      </w:r>
    </w:p>
    <w:p w:rsidR="0014067D" w:rsidP="0014067D" w:rsidRDefault="0014067D" w14:paraId="4055097D" w14:textId="6D2E9CC4">
      <w:r>
        <w:t xml:space="preserve">Aspen dynamics </w:t>
      </w:r>
      <w:r w:rsidR="009138EF">
        <w:t xml:space="preserve">during </w:t>
      </w:r>
      <w:r>
        <w:t>the past several centuries are difficult to characterize due to relatively short life</w:t>
      </w:r>
      <w:r w:rsidR="009138EF">
        <w:t xml:space="preserve"> </w:t>
      </w:r>
      <w:r>
        <w:t>span</w:t>
      </w:r>
      <w:r w:rsidR="009138EF">
        <w:t>s</w:t>
      </w:r>
      <w:r>
        <w:t>, rapid decay of tree ring records</w:t>
      </w:r>
      <w:r w:rsidR="009138EF">
        <w:t>,</w:t>
      </w:r>
      <w:r>
        <w:t xml:space="preserve"> and the lack of clear patterns of broad-scale establishment of tree-size stands as occurred in the late 1800s. Range of variation in the recruitment of tree-size stems may be substantially </w:t>
      </w:r>
      <w:r w:rsidR="009138EF">
        <w:t xml:space="preserve">greater </w:t>
      </w:r>
      <w:r>
        <w:t xml:space="preserve">than currently considered. Disturbance regimes, particularly </w:t>
      </w:r>
      <w:proofErr w:type="gramStart"/>
      <w:r>
        <w:t>with regard to</w:t>
      </w:r>
      <w:proofErr w:type="gramEnd"/>
      <w:r>
        <w:t xml:space="preserve"> measures of central tendency surrounding fire size, appear highly variable and are dependent on information obtained from different but adjacent vegetation types. Nonetheless, the ecological importance of aspen may still justify management for vigorous tree-size aspen stands.</w:t>
      </w:r>
    </w:p>
    <w:p w:rsidR="006943ED" w:rsidP="0014067D" w:rsidRDefault="006943ED" w14:paraId="4E9EE2CF" w14:textId="77777777"/>
    <w:p w:rsidR="0014067D" w:rsidP="0014067D" w:rsidRDefault="0014067D" w14:paraId="26AF1F94" w14:textId="77777777">
      <w:pPr>
        <w:pStyle w:val="InfoPara"/>
      </w:pPr>
      <w:r>
        <w:t>Native Uncharacteristic Conditions</w:t>
      </w:r>
    </w:p>
    <w:p w:rsidR="0014067D" w:rsidP="0014067D" w:rsidRDefault="0014067D" w14:paraId="275B4510" w14:textId="77777777"/>
    <w:p w:rsidR="0014067D" w:rsidP="0014067D" w:rsidRDefault="0014067D" w14:paraId="7375378C" w14:textId="77777777">
      <w:pPr>
        <w:pStyle w:val="InfoPara"/>
      </w:pPr>
      <w:r>
        <w:t>Comments</w:t>
      </w:r>
    </w:p>
    <w:p w:rsidR="008B556B" w:rsidP="008B556B" w:rsidRDefault="008B556B" w14:paraId="56970750" w14:textId="6A81AAA7">
      <w:r>
        <w:t>MZ</w:t>
      </w:r>
      <w:r w:rsidR="00D3716D">
        <w:t xml:space="preserve">s 20 and </w:t>
      </w:r>
      <w:r>
        <w:t xml:space="preserve">29 </w:t>
      </w:r>
      <w:r w:rsidRPr="00722A92">
        <w:t>were c</w:t>
      </w:r>
      <w:r>
        <w:t>ombined</w:t>
      </w:r>
      <w:r w:rsidRPr="00722A92">
        <w:t xml:space="preserve"> during </w:t>
      </w:r>
      <w:r w:rsidR="009138EF">
        <w:t xml:space="preserve">the </w:t>
      </w:r>
      <w:r w:rsidRPr="00722A92">
        <w:t xml:space="preserve">2015 BpS </w:t>
      </w:r>
      <w:r w:rsidR="009138EF">
        <w:t>r</w:t>
      </w:r>
      <w:r w:rsidRPr="00722A92">
        <w:t xml:space="preserve">eview. </w:t>
      </w:r>
      <w:r>
        <w:t>The few descriptive differences between the zones are noted in the revised description.</w:t>
      </w:r>
    </w:p>
    <w:p w:rsidR="006943ED" w:rsidP="008B556B" w:rsidRDefault="006943ED" w14:paraId="406FF54B" w14:textId="77777777"/>
    <w:p w:rsidR="00D01462" w:rsidP="00D01462" w:rsidRDefault="008B556B" w14:paraId="55F676ED" w14:textId="69537870">
      <w:r>
        <w:t>MZ29 was reviewed by Mary Lata.</w:t>
      </w:r>
    </w:p>
    <w:p w:rsidR="0014067D" w:rsidP="0014067D" w:rsidRDefault="0014067D" w14:paraId="2BD8B23E" w14:textId="77777777">
      <w:pPr>
        <w:pStyle w:val="ReportSection"/>
      </w:pPr>
      <w:r>
        <w:t>Succession Classes</w:t>
      </w:r>
    </w:p>
    <w:p w:rsidR="0014067D" w:rsidP="0014067D" w:rsidRDefault="0014067D" w14:paraId="333AB80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4067D" w:rsidP="0014067D" w:rsidRDefault="0014067D" w14:paraId="6EB2FDFE"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14067D" w:rsidP="0014067D" w:rsidRDefault="0014067D" w14:paraId="6D535A52" w14:textId="77777777"/>
    <w:p w:rsidR="0014067D" w:rsidP="0014067D" w:rsidRDefault="0014067D" w14:paraId="31BCDF11" w14:textId="77777777">
      <w:pPr>
        <w:pStyle w:val="SClassInfoPara"/>
      </w:pPr>
      <w:r>
        <w:lastRenderedPageBreak/>
        <w:t>Indicator Species</w:t>
      </w:r>
    </w:p>
    <w:p w:rsidR="0014067D" w:rsidP="0014067D" w:rsidRDefault="0014067D" w14:paraId="709E4C08" w14:textId="77777777"/>
    <w:p w:rsidR="0014067D" w:rsidP="0014067D" w:rsidRDefault="0014067D" w14:paraId="03D7C346" w14:textId="77777777">
      <w:pPr>
        <w:pStyle w:val="SClassInfoPara"/>
      </w:pPr>
      <w:r>
        <w:t>Description</w:t>
      </w:r>
    </w:p>
    <w:p w:rsidR="0014067D" w:rsidP="0014067D" w:rsidRDefault="0014067D" w14:paraId="076B0B5B" w14:textId="3BBEE9EF">
      <w:r>
        <w:t xml:space="preserve">Aspen suckers </w:t>
      </w:r>
      <w:r w:rsidR="000803D4">
        <w:t xml:space="preserve">are </w:t>
      </w:r>
      <w:r w:rsidR="009138EF">
        <w:t>&lt;2m</w:t>
      </w:r>
      <w:r>
        <w:t xml:space="preserve"> tall. Understory species include a wide variety of shrubs, forbs</w:t>
      </w:r>
      <w:r w:rsidR="009138EF">
        <w:t>,</w:t>
      </w:r>
      <w:r>
        <w:t xml:space="preserve"> and grasses. Under moderate to intense browsing, this condition</w:t>
      </w:r>
      <w:r w:rsidR="000803D4">
        <w:t xml:space="preserve"> could persist for long periods</w:t>
      </w:r>
      <w:r>
        <w:t xml:space="preserve">. </w:t>
      </w:r>
    </w:p>
    <w:p w:rsidR="0014067D" w:rsidP="0014067D" w:rsidRDefault="0014067D" w14:paraId="309F5B01" w14:textId="77777777"/>
    <w:p w:rsidR="0014067D" w:rsidP="0014067D" w:rsidRDefault="0014067D" w14:paraId="6C731100" w14:textId="4C0ECAD4">
      <w:r>
        <w:t>This structure is an established, persistent, shrub-type aspen clone maintained in this state either because of continual browsing or sub</w:t>
      </w:r>
      <w:r w:rsidR="009138EF">
        <w:t>-</w:t>
      </w:r>
      <w:r>
        <w:t>optimal site conditions. As such, it was the starting point in which to model asexual regeneration in the face of disturbance. This condition does not represent uncommon site establishment via sexual reproduction</w:t>
      </w:r>
      <w:r w:rsidR="009138EF">
        <w:t>,</w:t>
      </w:r>
      <w:r>
        <w:t xml:space="preserve"> </w:t>
      </w:r>
      <w:r w:rsidR="009138EF">
        <w:t>which</w:t>
      </w:r>
      <w:r>
        <w:t xml:space="preserve"> would revert to grass </w:t>
      </w:r>
      <w:r w:rsidR="009138EF">
        <w:t>3</w:t>
      </w:r>
      <w:r>
        <w:t xml:space="preserve">yrs after seedling establishment. This is in </w:t>
      </w:r>
      <w:r w:rsidR="009138EF">
        <w:t>response</w:t>
      </w:r>
      <w:r>
        <w:t xml:space="preserve"> to reviewers</w:t>
      </w:r>
      <w:r w:rsidR="009138EF">
        <w:t xml:space="preserve">’ </w:t>
      </w:r>
      <w:r>
        <w:t xml:space="preserve">suggestion that this class would be eliminated and returned to grass in </w:t>
      </w:r>
      <w:r w:rsidR="009138EF">
        <w:t>3</w:t>
      </w:r>
      <w:r>
        <w:t>yrs under intense browsing; however, that scenario is not an accurate depiction of this class. Also</w:t>
      </w:r>
      <w:r w:rsidR="009138EF">
        <w:t>,</w:t>
      </w:r>
      <w:r>
        <w:t xml:space="preserve"> although aspen suppression by herbivores is important in the </w:t>
      </w:r>
      <w:r w:rsidR="009138EF">
        <w:t>g</w:t>
      </w:r>
      <w:r>
        <w:t xml:space="preserve">reater Yellowstone </w:t>
      </w:r>
      <w:r w:rsidR="009138EF">
        <w:t>e</w:t>
      </w:r>
      <w:r>
        <w:t>cosystem (which would more likely be a current condition, not a reference condition scenario being described)</w:t>
      </w:r>
      <w:r w:rsidR="009138EF">
        <w:t>,</w:t>
      </w:r>
      <w:r>
        <w:t xml:space="preserve"> there seems to be insufficient evidence that this process can extirpate a patch in </w:t>
      </w:r>
      <w:r w:rsidR="009138EF">
        <w:t>3</w:t>
      </w:r>
      <w:r>
        <w:t>yrs. Aspen appear relatively persisting and certainly can be extirpated, but it is believed that this occurs far less frequently.</w:t>
      </w:r>
    </w:p>
    <w:p w:rsidR="0014067D" w:rsidP="0014067D" w:rsidRDefault="0014067D" w14:paraId="15600C76" w14:textId="77777777"/>
    <w:p w:rsidR="0014067D" w:rsidP="0014067D" w:rsidRDefault="006943ED" w14:paraId="20CACE15" w14:textId="389C4F8B">
      <w:r>
        <w:t>Native grazing</w:t>
      </w:r>
      <w:r w:rsidR="0014067D">
        <w:t xml:space="preserve"> returns the class to the beginning of the state.</w:t>
      </w:r>
    </w:p>
    <w:p w:rsidR="0014067D" w:rsidP="0014067D" w:rsidRDefault="0014067D" w14:paraId="1F50AC7C" w14:textId="77777777"/>
    <w:p>
      <w:r>
        <w:rPr>
          <w:i/>
          <w:u w:val="single"/>
        </w:rPr>
        <w:t>Maximum Tree Size Class</w:t>
      </w:r>
      <w:br/>
      <w:r>
        <w:t>Seedling &lt;4.5ft</w:t>
      </w:r>
    </w:p>
    <w:p w:rsidR="0014067D" w:rsidP="0014067D" w:rsidRDefault="0014067D" w14:paraId="74F5D501" w14:textId="77777777">
      <w:pPr>
        <w:pStyle w:val="InfoPara"/>
        <w:pBdr>
          <w:top w:val="single" w:color="auto" w:sz="4" w:space="1"/>
        </w:pBdr>
      </w:pPr>
      <w:r>
        <w:t>Class B</w:t>
      </w:r>
      <w:r>
        <w:tab/>
        <w:t>18</w:t>
      </w:r>
      <w:r w:rsidR="002A3B10">
        <w:tab/>
      </w:r>
      <w:r w:rsidR="002A3B10">
        <w:tab/>
      </w:r>
      <w:r w:rsidR="002A3B10">
        <w:tab/>
      </w:r>
      <w:r w:rsidR="002A3B10">
        <w:tab/>
      </w:r>
      <w:r w:rsidR="004F7795">
        <w:t>Mid Development 1 - All Structures</w:t>
      </w:r>
    </w:p>
    <w:p w:rsidR="0014067D" w:rsidP="0014067D" w:rsidRDefault="0014067D" w14:paraId="6EF33B4F" w14:textId="77777777"/>
    <w:p w:rsidR="0014067D" w:rsidP="0014067D" w:rsidRDefault="0014067D" w14:paraId="0437418F" w14:textId="77777777">
      <w:pPr>
        <w:pStyle w:val="SClassInfoPara"/>
      </w:pPr>
      <w:r>
        <w:t>Indicator Species</w:t>
      </w:r>
    </w:p>
    <w:p w:rsidR="0014067D" w:rsidP="0014067D" w:rsidRDefault="0014067D" w14:paraId="02E80F59" w14:textId="77777777"/>
    <w:p w:rsidR="0014067D" w:rsidP="0014067D" w:rsidRDefault="0014067D" w14:paraId="1BA16B6D" w14:textId="77777777">
      <w:pPr>
        <w:pStyle w:val="SClassInfoPara"/>
      </w:pPr>
      <w:r>
        <w:t>Description</w:t>
      </w:r>
    </w:p>
    <w:p w:rsidR="0014067D" w:rsidP="0014067D" w:rsidRDefault="0014067D" w14:paraId="1AA300E1" w14:textId="380717B2">
      <w:r>
        <w:t xml:space="preserve">Aspen </w:t>
      </w:r>
      <w:r w:rsidR="009138EF">
        <w:t xml:space="preserve">&gt;2m </w:t>
      </w:r>
      <w:r>
        <w:t xml:space="preserve">up to </w:t>
      </w:r>
      <w:r w:rsidR="009138EF">
        <w:t>10m</w:t>
      </w:r>
      <w:r>
        <w:t xml:space="preserve"> tall dominate. Canopy cover usually closed</w:t>
      </w:r>
      <w:r w:rsidR="009138EF">
        <w:t>,</w:t>
      </w:r>
      <w:r>
        <w:t xml:space="preserve"> representing dense sapling stand. Fire frequency is highly variable because of site conditions and adjacent vegetation. Original modelers chose a 60</w:t>
      </w:r>
      <w:r w:rsidR="009138EF">
        <w:t>-</w:t>
      </w:r>
      <w:r>
        <w:t>yr interval for an average; however, reviewers recommended a 100</w:t>
      </w:r>
      <w:r w:rsidR="009138EF">
        <w:t>-</w:t>
      </w:r>
      <w:r>
        <w:t>yr interval</w:t>
      </w:r>
      <w:r w:rsidR="009138EF">
        <w:t>.</w:t>
      </w:r>
      <w:r>
        <w:t xml:space="preserve"> </w:t>
      </w:r>
      <w:r w:rsidR="009138EF">
        <w:t xml:space="preserve">The </w:t>
      </w:r>
      <w:r>
        <w:t>100</w:t>
      </w:r>
      <w:r w:rsidR="009138EF">
        <w:t>-</w:t>
      </w:r>
      <w:r>
        <w:t xml:space="preserve">yr interval was chosen for the model based on several reviews. </w:t>
      </w:r>
    </w:p>
    <w:p w:rsidR="0014067D" w:rsidP="0014067D" w:rsidRDefault="0014067D" w14:paraId="7A657EC4" w14:textId="77777777"/>
    <w:p w:rsidR="0014067D" w:rsidP="0014067D" w:rsidRDefault="0014067D" w14:paraId="22BD2CE6" w14:textId="4A416A61">
      <w:r>
        <w:t>Insect/disease outbreaks are rare, but were not modeled to result in successional pathway changes. Because herbivory was insufficient to prevent succession, it was not modeled</w:t>
      </w:r>
      <w:r w:rsidR="000803D4">
        <w:t>.</w:t>
      </w:r>
    </w:p>
    <w:p w:rsidR="0014067D" w:rsidP="0014067D" w:rsidRDefault="0014067D" w14:paraId="4E704B98" w14:textId="77777777"/>
    <w:p w:rsidR="0014067D" w:rsidP="0014067D" w:rsidRDefault="0014067D" w14:paraId="4510F078" w14:textId="1FCEBAD7">
      <w:r>
        <w:t>This class originally was considered a closed, mid-development stage with between 41</w:t>
      </w:r>
      <w:r w:rsidR="00D3716D">
        <w:t>-</w:t>
      </w:r>
      <w:r>
        <w:t>100% cover</w:t>
      </w:r>
      <w:r w:rsidR="009138EF">
        <w:t>.</w:t>
      </w:r>
      <w:r>
        <w:t xml:space="preserve"> </w:t>
      </w:r>
      <w:r w:rsidR="009138EF">
        <w:t>H</w:t>
      </w:r>
      <w:r>
        <w:t>owever, it was changed to 21-100% cover and an all</w:t>
      </w:r>
      <w:r w:rsidR="00D02204">
        <w:t>-</w:t>
      </w:r>
      <w:r>
        <w:t>structures stage to account for the possibility that the cover might be l</w:t>
      </w:r>
      <w:r w:rsidR="00D02204">
        <w:t>ess</w:t>
      </w:r>
      <w:r>
        <w:t xml:space="preserve"> at times.</w:t>
      </w:r>
    </w:p>
    <w:p w:rsidR="0014067D" w:rsidP="0014067D" w:rsidRDefault="0014067D" w14:paraId="35E5F4CD" w14:textId="77777777"/>
    <w:p>
      <w:r>
        <w:rPr>
          <w:i/>
          <w:u w:val="single"/>
        </w:rPr>
        <w:t>Maximum Tree Size Class</w:t>
      </w:r>
      <w:br/>
      <w:r>
        <w:t>Pole 5-9" DBH</w:t>
      </w:r>
    </w:p>
    <w:p w:rsidR="0014067D" w:rsidP="0014067D" w:rsidRDefault="0014067D" w14:paraId="51ED21B5" w14:textId="77777777">
      <w:pPr>
        <w:pStyle w:val="InfoPara"/>
        <w:pBdr>
          <w:top w:val="single" w:color="auto" w:sz="4" w:space="1"/>
        </w:pBdr>
      </w:pPr>
      <w:r>
        <w:t>Class C</w:t>
      </w:r>
      <w:r>
        <w:tab/>
        <w:t>26</w:t>
      </w:r>
      <w:r w:rsidR="002A3B10">
        <w:tab/>
      </w:r>
      <w:r w:rsidR="002A3B10">
        <w:tab/>
      </w:r>
      <w:r w:rsidR="002A3B10">
        <w:tab/>
      </w:r>
      <w:r w:rsidR="002A3B10">
        <w:tab/>
      </w:r>
      <w:r w:rsidR="004F7795">
        <w:t>Late Development 1 - Closed</w:t>
      </w:r>
    </w:p>
    <w:p w:rsidR="0014067D" w:rsidP="0014067D" w:rsidRDefault="0014067D" w14:paraId="2863EB96" w14:textId="77777777"/>
    <w:p w:rsidR="0014067D" w:rsidP="0014067D" w:rsidRDefault="0014067D" w14:paraId="1C51901E" w14:textId="77777777">
      <w:pPr>
        <w:pStyle w:val="SClassInfoPara"/>
      </w:pPr>
      <w:r>
        <w:t>Indicator Species</w:t>
      </w:r>
    </w:p>
    <w:p w:rsidR="0014067D" w:rsidP="0014067D" w:rsidRDefault="0014067D" w14:paraId="3BDB4A32" w14:textId="77777777"/>
    <w:p w:rsidR="0014067D" w:rsidP="0014067D" w:rsidRDefault="0014067D" w14:paraId="66BA2D1D" w14:textId="77777777">
      <w:pPr>
        <w:pStyle w:val="SClassInfoPara"/>
      </w:pPr>
      <w:r>
        <w:t>Description</w:t>
      </w:r>
    </w:p>
    <w:p w:rsidR="0014067D" w:rsidP="0014067D" w:rsidRDefault="0014067D" w14:paraId="0F61A048" w14:textId="267C2894">
      <w:r>
        <w:t xml:space="preserve">Closed-canopy, relatively pure aspen stand (&gt;10m) with large overstory trees. Fire frequency </w:t>
      </w:r>
      <w:r w:rsidR="00ED398D">
        <w:t xml:space="preserve">is </w:t>
      </w:r>
      <w:r>
        <w:t>highly variable depending upon site location and adjacent vegetation. A 60</w:t>
      </w:r>
      <w:r w:rsidR="00D02204">
        <w:t>-</w:t>
      </w:r>
      <w:r>
        <w:t xml:space="preserve">yr </w:t>
      </w:r>
      <w:r w:rsidR="00D02204">
        <w:t>mean fire return interval (</w:t>
      </w:r>
      <w:r>
        <w:t>MFRI</w:t>
      </w:r>
      <w:r w:rsidR="00D02204">
        <w:t>)</w:t>
      </w:r>
      <w:r>
        <w:t xml:space="preserve"> was originally used for the model and results generally in overstory mortality. Reviewers recommended a 100</w:t>
      </w:r>
      <w:r w:rsidR="00D02204">
        <w:t>-</w:t>
      </w:r>
      <w:r>
        <w:t>yr MFRI, and that value was incorporated into the model.</w:t>
      </w:r>
    </w:p>
    <w:p w:rsidR="0014067D" w:rsidP="0014067D" w:rsidRDefault="0014067D" w14:paraId="2F4EAF77" w14:textId="77777777"/>
    <w:p w:rsidR="0014067D" w:rsidP="0014067D" w:rsidRDefault="0014067D" w14:paraId="78AE42BE" w14:textId="04609D2C">
      <w:r>
        <w:t>Aspen</w:t>
      </w:r>
      <w:r w:rsidR="00ED398D">
        <w:t xml:space="preserve"> are</w:t>
      </w:r>
      <w:r>
        <w:t xml:space="preserve"> always suckers. Suckering and recruitment might be impeded because of overstory a</w:t>
      </w:r>
      <w:r w:rsidR="00ED398D">
        <w:t>ux</w:t>
      </w:r>
      <w:r>
        <w:t xml:space="preserve">in transport, but </w:t>
      </w:r>
      <w:r w:rsidR="00D02204">
        <w:t xml:space="preserve">are </w:t>
      </w:r>
      <w:r>
        <w:t xml:space="preserve">infrequently eliminated unless there are other root problems with the clone. Existing data suggest that aspen can persist in the understory of conifers as a shrub for relatively long periods of time (Dan </w:t>
      </w:r>
      <w:proofErr w:type="spellStart"/>
      <w:r>
        <w:t>Kashian</w:t>
      </w:r>
      <w:proofErr w:type="spellEnd"/>
      <w:r>
        <w:t>, pers</w:t>
      </w:r>
      <w:r w:rsidR="00D3716D">
        <w:t>onal</w:t>
      </w:r>
      <w:r>
        <w:t xml:space="preserve"> comm</w:t>
      </w:r>
      <w:r w:rsidR="00D3716D">
        <w:t>unication</w:t>
      </w:r>
      <w:r>
        <w:t>).</w:t>
      </w:r>
    </w:p>
    <w:p w:rsidR="0014067D" w:rsidP="0014067D" w:rsidRDefault="0014067D" w14:paraId="50435D0C" w14:textId="77777777"/>
    <w:p w:rsidR="0014067D" w:rsidP="0014067D" w:rsidRDefault="0014067D" w14:paraId="43557019" w14:textId="7AF384AC">
      <w:r>
        <w:t xml:space="preserve">Browsing more than likely occurred on suckers in the pre-disturbance state and </w:t>
      </w:r>
      <w:r w:rsidR="00D02204">
        <w:t xml:space="preserve">is </w:t>
      </w:r>
      <w:r>
        <w:t xml:space="preserve">likely </w:t>
      </w:r>
      <w:r w:rsidR="00D02204">
        <w:t xml:space="preserve">to occur </w:t>
      </w:r>
      <w:r>
        <w:t>again post</w:t>
      </w:r>
      <w:r w:rsidR="00D02204">
        <w:t>-</w:t>
      </w:r>
      <w:r>
        <w:t>disturbance. Further</w:t>
      </w:r>
      <w:r w:rsidR="00D02204">
        <w:t>more</w:t>
      </w:r>
      <w:r>
        <w:t>, herbivory is ubiquitous across the range of this BpS (</w:t>
      </w:r>
      <w:proofErr w:type="spellStart"/>
      <w:r>
        <w:t>Romme</w:t>
      </w:r>
      <w:proofErr w:type="spellEnd"/>
      <w:r>
        <w:t xml:space="preserve"> et al. 1995). Browsing is therefore consistently incorporated into the model.</w:t>
      </w:r>
    </w:p>
    <w:p w:rsidR="0014067D" w:rsidP="0014067D" w:rsidRDefault="0014067D" w14:paraId="3FBA47A6" w14:textId="77777777"/>
    <w:p w:rsidR="0014067D" w:rsidP="0014067D" w:rsidRDefault="0014067D" w14:paraId="685B799A" w14:textId="03CCABC7">
      <w:r>
        <w:t>Without herbivory, this condition can persist indefinitely</w:t>
      </w:r>
      <w:r w:rsidR="00D02204">
        <w:t>,</w:t>
      </w:r>
      <w:r>
        <w:t xml:space="preserve"> with continued regeneration and overstory recruitment. The cumulative effect of sustained herbivory eventually result</w:t>
      </w:r>
      <w:r w:rsidR="00D02204">
        <w:t>s</w:t>
      </w:r>
      <w:r>
        <w:t xml:space="preserve"> in an open</w:t>
      </w:r>
      <w:r w:rsidR="00D02204">
        <w:t>-</w:t>
      </w:r>
      <w:r>
        <w:t>canopy</w:t>
      </w:r>
      <w:r w:rsidR="00D02204">
        <w:t>,</w:t>
      </w:r>
      <w:r>
        <w:t xml:space="preserve"> mature stand due to canopy die-off and a lack of recruitment. </w:t>
      </w:r>
    </w:p>
    <w:p w:rsidR="0014067D" w:rsidP="0014067D" w:rsidRDefault="0014067D" w14:paraId="18550208" w14:textId="77777777"/>
    <w:p w:rsidR="0014067D" w:rsidP="0014067D" w:rsidRDefault="0014067D" w14:paraId="103BB4C4" w14:textId="5DE6B6E6">
      <w:r>
        <w:t>Any reduction of canopy auxin transport because of mixed or replacement fire stimulate</w:t>
      </w:r>
      <w:r w:rsidR="00D02204">
        <w:t>s</w:t>
      </w:r>
      <w:r>
        <w:t xml:space="preserve"> the suckering response. </w:t>
      </w:r>
    </w:p>
    <w:p w:rsidR="0014067D" w:rsidP="0014067D" w:rsidRDefault="0014067D" w14:paraId="067F24AC" w14:textId="77777777"/>
    <w:p w:rsidR="0014067D" w:rsidP="0014067D" w:rsidRDefault="0014067D" w14:paraId="56AE8112" w14:textId="5E1C7617">
      <w:r>
        <w:t xml:space="preserve">Subalpine fir might be </w:t>
      </w:r>
      <w:r w:rsidR="00D02204">
        <w:t>encroach</w:t>
      </w:r>
      <w:r w:rsidR="00C65786">
        <w:t>ing</w:t>
      </w:r>
      <w:r w:rsidR="00D02204">
        <w:t xml:space="preserve"> into </w:t>
      </w:r>
      <w:r>
        <w:t xml:space="preserve">the understory, per reviewers of this model. </w:t>
      </w:r>
    </w:p>
    <w:p w:rsidR="0014067D" w:rsidP="0014067D" w:rsidRDefault="0014067D" w14:paraId="7F9A7E48" w14:textId="77777777"/>
    <w:p w:rsidR="0014067D" w:rsidP="0014067D" w:rsidRDefault="0014067D" w14:paraId="64EB7BD4" w14:textId="04EB2C99">
      <w:r>
        <w:t xml:space="preserve">Insect/disease outbreaks </w:t>
      </w:r>
      <w:r w:rsidR="006943ED">
        <w:t>cause</w:t>
      </w:r>
      <w:r>
        <w:t xml:space="preserve"> stand </w:t>
      </w:r>
      <w:r w:rsidR="00ED398D">
        <w:t>thinning</w:t>
      </w:r>
      <w:r>
        <w:t xml:space="preserve">. </w:t>
      </w:r>
    </w:p>
    <w:p w:rsidR="0014067D" w:rsidP="0014067D" w:rsidRDefault="0014067D" w14:paraId="38FA4E9B" w14:textId="77777777"/>
    <w:p w:rsidR="0014067D" w:rsidP="0014067D" w:rsidRDefault="0014067D" w14:paraId="75A65AEF" w14:textId="307C2511">
      <w:r>
        <w:t>Succession maintains vegetation in this class</w:t>
      </w:r>
      <w:r w:rsidR="00D02204">
        <w:t>.</w:t>
      </w:r>
      <w:r>
        <w:t xml:space="preserve"> </w:t>
      </w:r>
      <w:r w:rsidR="00D02204">
        <w:t>H</w:t>
      </w:r>
      <w:r>
        <w:t>owever</w:t>
      </w:r>
      <w:r w:rsidR="00D02204">
        <w:t>,</w:t>
      </w:r>
      <w:r>
        <w:t xml:space="preserve"> without disturbance and under certain site conditions</w:t>
      </w:r>
      <w:r w:rsidR="00D02204">
        <w:t>,</w:t>
      </w:r>
      <w:r>
        <w:t xml:space="preserve"> a small percentage of this class may transition to m</w:t>
      </w:r>
      <w:r w:rsidR="00ED398D">
        <w:t>ixed</w:t>
      </w:r>
      <w:r w:rsidR="00D02204">
        <w:t>-</w:t>
      </w:r>
      <w:r w:rsidR="00ED398D">
        <w:t>conifer forest</w:t>
      </w:r>
      <w:r w:rsidR="006943ED">
        <w:t xml:space="preserve">. </w:t>
      </w:r>
    </w:p>
    <w:p w:rsidR="0014067D" w:rsidP="0014067D" w:rsidRDefault="0014067D" w14:paraId="4D2C450D" w14:textId="77777777"/>
    <w:p>
      <w:r>
        <w:rPr>
          <w:i/>
          <w:u w:val="single"/>
        </w:rPr>
        <w:t>Maximum Tree Size Class</w:t>
      </w:r>
      <w:br/>
      <w:r>
        <w:t>Medium 9-21" DBH</w:t>
      </w:r>
    </w:p>
    <w:p w:rsidR="0014067D" w:rsidP="0014067D" w:rsidRDefault="0014067D" w14:paraId="3661E3B5" w14:textId="77777777">
      <w:pPr>
        <w:pStyle w:val="InfoPara"/>
        <w:pBdr>
          <w:top w:val="single" w:color="auto" w:sz="4" w:space="1"/>
        </w:pBdr>
      </w:pPr>
      <w:r>
        <w:t>Class D</w:t>
      </w:r>
      <w:r>
        <w:tab/>
        <w:t>26</w:t>
      </w:r>
      <w:r w:rsidR="002A3B10">
        <w:tab/>
      </w:r>
      <w:r w:rsidR="002A3B10">
        <w:tab/>
      </w:r>
      <w:r w:rsidR="002A3B10">
        <w:tab/>
      </w:r>
      <w:r w:rsidR="002A3B10">
        <w:tab/>
      </w:r>
      <w:r w:rsidR="004F7795">
        <w:t>Late Development 1 - Open</w:t>
      </w:r>
    </w:p>
    <w:p w:rsidR="0014067D" w:rsidP="0014067D" w:rsidRDefault="0014067D" w14:paraId="47DC37F9" w14:textId="77777777"/>
    <w:p w:rsidR="0014067D" w:rsidP="0014067D" w:rsidRDefault="0014067D" w14:paraId="665C2DFC" w14:textId="77777777">
      <w:pPr>
        <w:pStyle w:val="SClassInfoPara"/>
      </w:pPr>
      <w:r>
        <w:t>Indicator Species</w:t>
      </w:r>
    </w:p>
    <w:p w:rsidR="0014067D" w:rsidP="0014067D" w:rsidRDefault="0014067D" w14:paraId="0811074E" w14:textId="77777777"/>
    <w:p w:rsidR="0014067D" w:rsidP="0014067D" w:rsidRDefault="0014067D" w14:paraId="1051E7EC" w14:textId="77777777">
      <w:pPr>
        <w:pStyle w:val="SClassInfoPara"/>
      </w:pPr>
      <w:r>
        <w:t>Description</w:t>
      </w:r>
    </w:p>
    <w:p w:rsidR="0014067D" w:rsidP="0014067D" w:rsidRDefault="0014067D" w14:paraId="313AFF22" w14:textId="5FA4CC12">
      <w:r>
        <w:t>Aspen (&gt;10m) widely spaced, open canopy existing until the overstory succumbs to mortality. This is a transitional state caused by insect</w:t>
      </w:r>
      <w:r w:rsidR="00D02204">
        <w:t xml:space="preserve"> infestation</w:t>
      </w:r>
      <w:r>
        <w:t>, disease, herbivory</w:t>
      </w:r>
      <w:r w:rsidR="00D02204">
        <w:t>,</w:t>
      </w:r>
      <w:r>
        <w:t xml:space="preserve"> or interactions among these factors. Continued moderate to high herbivory prevents the recruitment of overstory trees. Native herbivory was added to the model.</w:t>
      </w:r>
    </w:p>
    <w:p w:rsidR="0014067D" w:rsidP="0014067D" w:rsidRDefault="0014067D" w14:paraId="3F5A903F" w14:textId="77777777"/>
    <w:p w:rsidR="0014067D" w:rsidP="0014067D" w:rsidRDefault="0014067D" w14:paraId="105C9303" w14:textId="491F2E4E">
      <w:r>
        <w:t>MFRIs for fire are highly variable</w:t>
      </w:r>
      <w:r w:rsidR="00D02204">
        <w:t>.</w:t>
      </w:r>
      <w:r>
        <w:t xml:space="preserve"> </w:t>
      </w:r>
      <w:r w:rsidR="00D02204">
        <w:t>An</w:t>
      </w:r>
      <w:r>
        <w:t xml:space="preserve"> MFRI of 60yrs was originally used for the model, but </w:t>
      </w:r>
      <w:r w:rsidR="00D02204">
        <w:t xml:space="preserve">was </w:t>
      </w:r>
      <w:r>
        <w:t xml:space="preserve">changed to 100yrs per reviews. </w:t>
      </w:r>
    </w:p>
    <w:p w:rsidR="0014067D" w:rsidP="0014067D" w:rsidRDefault="0014067D" w14:paraId="4A809090" w14:textId="77777777"/>
    <w:p w:rsidR="0014067D" w:rsidP="0014067D" w:rsidRDefault="0014067D" w14:paraId="4136C02D" w14:textId="10F80D25">
      <w:r>
        <w:t>In the absence of fire</w:t>
      </w:r>
      <w:r w:rsidR="00D02204">
        <w:t>,</w:t>
      </w:r>
      <w:r>
        <w:t xml:space="preserve"> this state transitions to conifer, sagebrush</w:t>
      </w:r>
      <w:r w:rsidR="00D02204">
        <w:t>,</w:t>
      </w:r>
      <w:r>
        <w:t xml:space="preserve"> or grassland dominated. This was modeled</w:t>
      </w:r>
      <w:r w:rsidR="006943ED">
        <w:t xml:space="preserve"> as a main successional pathway.</w:t>
      </w:r>
    </w:p>
    <w:p w:rsidR="0014067D" w:rsidP="0014067D" w:rsidRDefault="0014067D" w14:paraId="6C774C58" w14:textId="77777777"/>
    <w:p w:rsidR="0014067D" w:rsidP="0014067D" w:rsidRDefault="0014067D" w14:paraId="37B8CF8B" w14:textId="556CACBB">
      <w:r>
        <w:t xml:space="preserve">Reviewers state that in the southern portion of this </w:t>
      </w:r>
      <w:r w:rsidR="00D02204">
        <w:t>MZ</w:t>
      </w:r>
      <w:r>
        <w:t>, this would transition to ABLA instead of PSME. PICO and ABLA would occur in the lower, mid</w:t>
      </w:r>
      <w:r w:rsidR="00D02204">
        <w:t>,</w:t>
      </w:r>
      <w:r>
        <w:t xml:space="preserve"> and upper canopies. Fire would create suckers in the holes</w:t>
      </w:r>
      <w:r w:rsidR="00D02204">
        <w:t>,</w:t>
      </w:r>
      <w:r>
        <w:t xml:space="preserve"> causing aspen to persist in this stage. Fire might also remove some of the conifers. </w:t>
      </w:r>
    </w:p>
    <w:p w:rsidR="0014067D" w:rsidP="0014067D" w:rsidRDefault="0014067D" w14:paraId="47FEDFD6" w14:textId="77777777"/>
    <w:p w:rsidR="0014067D" w:rsidP="0014067D" w:rsidRDefault="0014067D" w14:paraId="17DDF481" w14:textId="22EB5F2C">
      <w:r>
        <w:t>Reviewers recommended adding insect/disease disturbance at 0.005 probability</w:t>
      </w:r>
      <w:r w:rsidR="00D02204">
        <w:t>.</w:t>
      </w:r>
      <w:r>
        <w:t xml:space="preserve"> </w:t>
      </w:r>
      <w:r w:rsidR="00D02204">
        <w:t>T</w:t>
      </w:r>
      <w:r>
        <w:t xml:space="preserve">his was input into the model with little impact. </w:t>
      </w:r>
      <w:r w:rsidR="00D02204">
        <w:t xml:space="preserve">Thus far there are </w:t>
      </w:r>
      <w:r>
        <w:t>no data to support the impact of insect/disease.</w:t>
      </w:r>
    </w:p>
    <w:p w:rsidR="0014067D" w:rsidP="0014067D" w:rsidRDefault="0014067D" w14:paraId="38F9B196" w14:textId="77777777"/>
    <w:p>
      <w:r>
        <w:rPr>
          <w:i/>
          <w:u w:val="single"/>
        </w:rPr>
        <w:t>Maximum Tree Size Class</w:t>
      </w:r>
      <w:br/>
      <w:r>
        <w:t>Medium 9-21" DBH</w:t>
      </w:r>
    </w:p>
    <w:p w:rsidR="0014067D" w:rsidP="0014067D" w:rsidRDefault="0014067D" w14:paraId="5E1E8E39" w14:textId="77777777">
      <w:pPr>
        <w:pStyle w:val="InfoPara"/>
        <w:pBdr>
          <w:top w:val="single" w:color="auto" w:sz="4" w:space="1"/>
        </w:pBdr>
      </w:pPr>
      <w:r>
        <w:t>Class E</w:t>
      </w:r>
      <w:r>
        <w:tab/>
        <w:t>14</w:t>
      </w:r>
      <w:r w:rsidR="002A3B10">
        <w:tab/>
      </w:r>
      <w:r w:rsidR="002A3B10">
        <w:tab/>
      </w:r>
      <w:r w:rsidR="002A3B10">
        <w:tab/>
      </w:r>
      <w:r w:rsidR="002A3B10">
        <w:tab/>
      </w:r>
      <w:r w:rsidR="004F7795">
        <w:t>Late Development 2 - Closed</w:t>
      </w:r>
    </w:p>
    <w:p w:rsidR="0014067D" w:rsidP="0014067D" w:rsidRDefault="0014067D" w14:paraId="3363723C" w14:textId="77777777"/>
    <w:p w:rsidR="0014067D" w:rsidP="0014067D" w:rsidRDefault="0014067D" w14:paraId="092244DD" w14:textId="77777777">
      <w:pPr>
        <w:pStyle w:val="SClassInfoPara"/>
      </w:pPr>
      <w:r>
        <w:t>Indicator Species</w:t>
      </w:r>
    </w:p>
    <w:p w:rsidR="0014067D" w:rsidP="0014067D" w:rsidRDefault="0014067D" w14:paraId="13506C5F" w14:textId="77777777"/>
    <w:p w:rsidR="0014067D" w:rsidP="0014067D" w:rsidRDefault="0014067D" w14:paraId="0F5A3847" w14:textId="77777777">
      <w:pPr>
        <w:pStyle w:val="SClassInfoPara"/>
      </w:pPr>
      <w:r>
        <w:t>Description</w:t>
      </w:r>
    </w:p>
    <w:p w:rsidR="0014067D" w:rsidP="0014067D" w:rsidRDefault="0014067D" w14:paraId="132DC560" w14:textId="671924EE">
      <w:r>
        <w:t>Class E is a catch-all category that represents aspen replaced by other vegetation types or a mixed aspen-conifer overstory that is changing to a conifer</w:t>
      </w:r>
      <w:r w:rsidR="00D02204">
        <w:t>-</w:t>
      </w:r>
      <w:r>
        <w:t>dominated forest. If aspen persist in the understory, parent root material remaining onsite allows aspen regeneration after fire. Replacement fire was originally modeled at every 60yrs but was changed to a 100</w:t>
      </w:r>
      <w:r w:rsidR="00D02204">
        <w:t>-</w:t>
      </w:r>
      <w:r>
        <w:t>yr frequency based on review.</w:t>
      </w:r>
    </w:p>
    <w:p w:rsidR="0014067D" w:rsidP="0014067D" w:rsidRDefault="0014067D" w14:paraId="5DF9B596" w14:textId="77777777"/>
    <w:p w:rsidR="0014067D" w:rsidP="0014067D" w:rsidRDefault="0014067D" w14:paraId="4FB820CB" w14:textId="0E3FAC89">
      <w:r>
        <w:lastRenderedPageBreak/>
        <w:t>Reviewers stated that an occasional aspen tr</w:t>
      </w:r>
      <w:bookmarkStart w:name="_GoBack" w:id="0"/>
      <w:bookmarkEnd w:id="0"/>
      <w:r>
        <w:t xml:space="preserve">ee </w:t>
      </w:r>
      <w:r w:rsidR="00D02204">
        <w:t xml:space="preserve">is </w:t>
      </w:r>
      <w:r>
        <w:t>present in the overstory. If stand-replacing fire occurs, aspen sucker. ABLA would be present in high amounts in the upper canopy as well.</w:t>
      </w:r>
    </w:p>
    <w:p w:rsidR="0014067D" w:rsidP="0014067D" w:rsidRDefault="0014067D" w14:paraId="65CEFBC3" w14:textId="77777777"/>
    <w:p w:rsidR="0014067D" w:rsidP="0014067D" w:rsidRDefault="0014067D" w14:paraId="509D56E2" w14:textId="38254D73">
      <w:r>
        <w:t>Structure overlaps</w:t>
      </w:r>
      <w:r w:rsidR="00ED398D">
        <w:t xml:space="preserve"> occur</w:t>
      </w:r>
      <w:r>
        <w:t xml:space="preserve"> between </w:t>
      </w:r>
      <w:r w:rsidR="00D02204">
        <w:t xml:space="preserve">Class </w:t>
      </w:r>
      <w:r>
        <w:t xml:space="preserve">C and </w:t>
      </w:r>
      <w:r w:rsidR="00D02204">
        <w:t xml:space="preserve">Class </w:t>
      </w:r>
      <w:r>
        <w:t>E. However, the classes are distinguished by aspen versus mixed conifer.</w:t>
      </w:r>
    </w:p>
    <w:p w:rsidR="0014067D" w:rsidP="0014067D" w:rsidRDefault="0014067D" w14:paraId="3F1AFD49"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4067D" w:rsidP="0014067D" w:rsidRDefault="0014067D" w14:paraId="34561D62" w14:textId="77777777">
      <w:r>
        <w:t>Barrett, S.W. 2004. Fire Regimes in the Northern Rockies. Fire Management Today 64(2): 32-38.</w:t>
      </w:r>
    </w:p>
    <w:p w:rsidR="0014067D" w:rsidP="0014067D" w:rsidRDefault="0014067D" w14:paraId="66B2052D" w14:textId="77777777"/>
    <w:p w:rsidR="0014067D" w:rsidP="0014067D" w:rsidRDefault="0014067D" w14:paraId="567D819D" w14:textId="77777777">
      <w:r>
        <w:t>Gallant, A.L., A.J. Hansen, J.S. Councilman, D.K. Monte and D.W. Betz. 2003. Vegetation dynamics under fire exclusion and logging in a Rocky Mountain watershed. Ecological Applications 13(2): 385-403.</w:t>
      </w:r>
    </w:p>
    <w:p w:rsidR="0014067D" w:rsidP="0014067D" w:rsidRDefault="0014067D" w14:paraId="27E23DF3" w14:textId="77777777"/>
    <w:p w:rsidR="0014067D" w:rsidP="0014067D" w:rsidRDefault="0014067D" w14:paraId="2D6F6BEB" w14:textId="77777777">
      <w:proofErr w:type="spellStart"/>
      <w:r>
        <w:t>Hessl</w:t>
      </w:r>
      <w:proofErr w:type="spellEnd"/>
      <w:r>
        <w:t>, A. 2002. Aspen, elk, and fire: the effects of human institutions on ecosystem processes. Bioscience 52(11): 1011-1021</w:t>
      </w:r>
    </w:p>
    <w:p w:rsidR="0014067D" w:rsidP="0014067D" w:rsidRDefault="0014067D" w14:paraId="268BEBA4" w14:textId="77777777"/>
    <w:p w:rsidR="0014067D" w:rsidP="0014067D" w:rsidRDefault="0014067D" w14:paraId="60DBC12D" w14:textId="77777777">
      <w:r>
        <w:t>Houston, D.B. 1973. Wildfires in northern Yellowstone National Park. Ecology 54(5): 1111-1117.</w:t>
      </w:r>
    </w:p>
    <w:p w:rsidR="0014067D" w:rsidP="0014067D" w:rsidRDefault="0014067D" w14:paraId="698EC9F1" w14:textId="77777777"/>
    <w:p w:rsidR="0014067D" w:rsidP="0014067D" w:rsidRDefault="0014067D" w14:paraId="25E6004A" w14:textId="77777777">
      <w:proofErr w:type="spellStart"/>
      <w:r>
        <w:t>Korb</w:t>
      </w:r>
      <w:proofErr w:type="spellEnd"/>
      <w:r>
        <w:t>, N. 2004. Historical fire regimes and structure of Douglas-fir forests in the Centennial Valley of southwest Montana. M.S. Thesis, Colorado State University, Ft Collins, CO.</w:t>
      </w:r>
    </w:p>
    <w:p w:rsidR="0014067D" w:rsidP="0014067D" w:rsidRDefault="0014067D" w14:paraId="03A5D347" w14:textId="77777777"/>
    <w:p w:rsidR="0014067D" w:rsidP="0014067D" w:rsidRDefault="0014067D" w14:paraId="0BA70DB5" w14:textId="77777777">
      <w:r>
        <w:t>Larsen, E.J. and W.J. Ripple. 2003. Aspen age structure in the northern Yellowstone ecosystem: USA. Forest Ecology and Management 179: 469-482.</w:t>
      </w:r>
    </w:p>
    <w:p w:rsidR="0014067D" w:rsidP="0014067D" w:rsidRDefault="0014067D" w14:paraId="22C59419" w14:textId="77777777"/>
    <w:p w:rsidR="0014067D" w:rsidP="0014067D" w:rsidRDefault="0014067D" w14:paraId="10CF5788" w14:textId="77777777">
      <w:r>
        <w:t>Larsen, E.J. and W.J. Ripple. 2005. Aspen stand conditions on elk winter ranges in the northern Yellowstone ecosystem, USA. Natural Areas Journal 25(4): 326-338.</w:t>
      </w:r>
    </w:p>
    <w:p w:rsidR="0014067D" w:rsidP="0014067D" w:rsidRDefault="0014067D" w14:paraId="7D5DA4B7" w14:textId="77777777"/>
    <w:p w:rsidR="0014067D" w:rsidP="0014067D" w:rsidRDefault="0014067D" w14:paraId="0C84F60C" w14:textId="79A11792">
      <w:proofErr w:type="spellStart"/>
      <w:r>
        <w:t>Littell</w:t>
      </w:r>
      <w:proofErr w:type="spellEnd"/>
      <w:r>
        <w:t>, J.S. Determinants of fire regime variability in lower elevation forests of the northern greater Yellowstone ecosystem. M.S. Thesis. Montana State University, Bozeman, MT.</w:t>
      </w:r>
    </w:p>
    <w:p w:rsidR="0014067D" w:rsidP="0014067D" w:rsidRDefault="0014067D" w14:paraId="63DFDDAF" w14:textId="77777777"/>
    <w:p w:rsidR="0014067D" w:rsidP="0014067D" w:rsidRDefault="0014067D" w14:paraId="1E486CAD" w14:textId="77777777">
      <w:r>
        <w:t>National Research Council. 2002. Ecological dynamics on Yellowstone's northern range. National Academy Press. 180 pp.</w:t>
      </w:r>
    </w:p>
    <w:p w:rsidR="0014067D" w:rsidP="0014067D" w:rsidRDefault="0014067D" w14:paraId="5B7DE41D" w14:textId="77777777"/>
    <w:p w:rsidR="0014067D" w:rsidP="0014067D" w:rsidRDefault="0014067D" w14:paraId="07A52061" w14:textId="77777777">
      <w:r>
        <w:t>NatureServe. 2006. International Ecological Classification Standard: Terrestrial Ecological Classifications. NatureServe Central Databases. Arlington, VA, U.S.A. Data current as of 18 July 2006.</w:t>
      </w:r>
    </w:p>
    <w:p w:rsidR="0014067D" w:rsidP="0014067D" w:rsidRDefault="0014067D" w14:paraId="64D7D5AB" w14:textId="77777777"/>
    <w:p w:rsidR="0014067D" w:rsidP="0014067D" w:rsidRDefault="0014067D" w14:paraId="472CF64F" w14:textId="77777777">
      <w:r>
        <w:t>NatureServe. 2007. International Ecological Classification Standard: Terrestrial Ecological Classifications. NatureServe Central Databases. Arlington, VA. Data current as of 10 February 2007.</w:t>
      </w:r>
    </w:p>
    <w:p w:rsidR="0014067D" w:rsidP="0014067D" w:rsidRDefault="0014067D" w14:paraId="22F211D6" w14:textId="77777777"/>
    <w:p w:rsidR="0014067D" w:rsidP="0014067D" w:rsidRDefault="0014067D" w14:paraId="3BA3101D" w14:textId="3947D796">
      <w:proofErr w:type="spellStart"/>
      <w:r>
        <w:t>Renkin</w:t>
      </w:r>
      <w:proofErr w:type="spellEnd"/>
      <w:r>
        <w:t xml:space="preserve">, R.A. and D.G. </w:t>
      </w:r>
      <w:proofErr w:type="spellStart"/>
      <w:r>
        <w:t>Despain</w:t>
      </w:r>
      <w:proofErr w:type="spellEnd"/>
      <w:r>
        <w:t xml:space="preserve">. 1996. </w:t>
      </w:r>
      <w:proofErr w:type="spellStart"/>
      <w:r>
        <w:t>Preburn</w:t>
      </w:r>
      <w:proofErr w:type="spellEnd"/>
      <w:r>
        <w:t xml:space="preserve"> root biomass/basal area influences on the response of aspen to fire and herbivory. Pages 94-103 in: J.M. Greenlee, ed. The Ecological </w:t>
      </w:r>
      <w:r>
        <w:lastRenderedPageBreak/>
        <w:t>Implications of Fire in the Greater Yellowstone Ecosystem. Proceedings from the Second Biennial Conference on the Greater Yellowstone Ecosystem.</w:t>
      </w:r>
    </w:p>
    <w:p w:rsidR="0014067D" w:rsidP="0014067D" w:rsidRDefault="0014067D" w14:paraId="79AE0C69" w14:textId="77777777"/>
    <w:p w:rsidR="0014067D" w:rsidP="0014067D" w:rsidRDefault="0014067D" w14:paraId="251F1D38" w14:textId="77777777">
      <w:proofErr w:type="spellStart"/>
      <w:r>
        <w:t>Renkin</w:t>
      </w:r>
      <w:proofErr w:type="spellEnd"/>
      <w:r>
        <w:t xml:space="preserve">, R.A., J. </w:t>
      </w:r>
      <w:proofErr w:type="spellStart"/>
      <w:r>
        <w:t>Klaptosky</w:t>
      </w:r>
      <w:proofErr w:type="spellEnd"/>
      <w:r>
        <w:t xml:space="preserve">, E. Larsen, D. </w:t>
      </w:r>
      <w:proofErr w:type="spellStart"/>
      <w:r>
        <w:t>Despain</w:t>
      </w:r>
      <w:proofErr w:type="spellEnd"/>
      <w:r>
        <w:t xml:space="preserve"> and W. Ripple. In prep. Architecture-based browse history of aspen trees on Yellowstone's northern range. </w:t>
      </w:r>
    </w:p>
    <w:p w:rsidR="0014067D" w:rsidP="0014067D" w:rsidRDefault="0014067D" w14:paraId="35B0B799" w14:textId="77777777"/>
    <w:p w:rsidR="0014067D" w:rsidP="0014067D" w:rsidRDefault="0014067D" w14:paraId="578042A5" w14:textId="77777777">
      <w:proofErr w:type="spellStart"/>
      <w:r>
        <w:t>Romme</w:t>
      </w:r>
      <w:proofErr w:type="spellEnd"/>
      <w:r>
        <w:t>, W.H., M.G. Turner, L.L. Wallace and J. Walker. 1995. Aspen, elk, and fire in northern Yellowstone National Park. Ecology 76(7): 2097-2106.</w:t>
      </w:r>
    </w:p>
    <w:p w:rsidR="0014067D" w:rsidP="0014067D" w:rsidRDefault="0014067D" w14:paraId="6E899A84" w14:textId="77777777"/>
    <w:p w:rsidR="0014067D" w:rsidP="0014067D" w:rsidRDefault="0014067D" w14:paraId="2FF9AD58" w14:textId="77777777">
      <w:r>
        <w:t>Yellowstone National Park. 1997. Yellowstone's northern range: complexity and change in a wildland ecosystem. National Park Service, Mammoth Hot Springs, WY. 148 pp.</w:t>
      </w:r>
    </w:p>
    <w:p w:rsidRPr="00A43E41" w:rsidR="004D5F12" w:rsidP="0014067D" w:rsidRDefault="004D5F12" w14:paraId="187BD85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86109" w14:textId="77777777" w:rsidR="0081158C" w:rsidRDefault="0081158C">
      <w:r>
        <w:separator/>
      </w:r>
    </w:p>
  </w:endnote>
  <w:endnote w:type="continuationSeparator" w:id="0">
    <w:p w14:paraId="412873A4" w14:textId="77777777" w:rsidR="0081158C" w:rsidRDefault="0081158C">
      <w:r>
        <w:continuationSeparator/>
      </w:r>
    </w:p>
  </w:endnote>
  <w:endnote w:type="continuationNotice" w:id="1">
    <w:p w14:paraId="59EE4EA2" w14:textId="77777777" w:rsidR="0081158C" w:rsidRDefault="00811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3FB08" w14:textId="77777777" w:rsidR="0014067D" w:rsidRDefault="0014067D" w:rsidP="0014067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087F3" w14:textId="77777777" w:rsidR="0081158C" w:rsidRDefault="0081158C">
      <w:r>
        <w:separator/>
      </w:r>
    </w:p>
  </w:footnote>
  <w:footnote w:type="continuationSeparator" w:id="0">
    <w:p w14:paraId="27828849" w14:textId="77777777" w:rsidR="0081158C" w:rsidRDefault="0081158C">
      <w:r>
        <w:continuationSeparator/>
      </w:r>
    </w:p>
  </w:footnote>
  <w:footnote w:type="continuationNotice" w:id="1">
    <w:p w14:paraId="52BA51F8" w14:textId="77777777" w:rsidR="0081158C" w:rsidRDefault="008115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B8BB5" w14:textId="77777777" w:rsidR="00A43E41" w:rsidRDefault="00A43E41" w:rsidP="0014067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B556B"/>
    <w:rPr>
      <w:rFonts w:ascii="Tahoma" w:hAnsi="Tahoma" w:cs="Tahoma"/>
      <w:sz w:val="16"/>
      <w:szCs w:val="16"/>
    </w:rPr>
  </w:style>
  <w:style w:type="character" w:customStyle="1" w:styleId="BalloonTextChar">
    <w:name w:val="Balloon Text Char"/>
    <w:basedOn w:val="DefaultParagraphFont"/>
    <w:link w:val="BalloonText"/>
    <w:uiPriority w:val="99"/>
    <w:semiHidden/>
    <w:rsid w:val="008B556B"/>
    <w:rPr>
      <w:rFonts w:ascii="Tahoma" w:hAnsi="Tahoma" w:cs="Tahoma"/>
      <w:sz w:val="16"/>
      <w:szCs w:val="16"/>
    </w:rPr>
  </w:style>
  <w:style w:type="character" w:styleId="CommentReference">
    <w:name w:val="annotation reference"/>
    <w:basedOn w:val="DefaultParagraphFont"/>
    <w:uiPriority w:val="99"/>
    <w:semiHidden/>
    <w:unhideWhenUsed/>
    <w:rsid w:val="006943ED"/>
    <w:rPr>
      <w:sz w:val="16"/>
      <w:szCs w:val="16"/>
    </w:rPr>
  </w:style>
  <w:style w:type="paragraph" w:styleId="CommentText">
    <w:name w:val="annotation text"/>
    <w:basedOn w:val="Normal"/>
    <w:link w:val="CommentTextChar"/>
    <w:uiPriority w:val="99"/>
    <w:semiHidden/>
    <w:unhideWhenUsed/>
    <w:rsid w:val="006943ED"/>
    <w:rPr>
      <w:sz w:val="20"/>
      <w:szCs w:val="20"/>
    </w:rPr>
  </w:style>
  <w:style w:type="character" w:customStyle="1" w:styleId="CommentTextChar">
    <w:name w:val="Comment Text Char"/>
    <w:basedOn w:val="DefaultParagraphFont"/>
    <w:link w:val="CommentText"/>
    <w:uiPriority w:val="99"/>
    <w:semiHidden/>
    <w:rsid w:val="006943ED"/>
  </w:style>
  <w:style w:type="paragraph" w:styleId="CommentSubject">
    <w:name w:val="annotation subject"/>
    <w:basedOn w:val="CommentText"/>
    <w:next w:val="CommentText"/>
    <w:link w:val="CommentSubjectChar"/>
    <w:uiPriority w:val="99"/>
    <w:semiHidden/>
    <w:unhideWhenUsed/>
    <w:rsid w:val="006943ED"/>
    <w:rPr>
      <w:b/>
      <w:bCs/>
    </w:rPr>
  </w:style>
  <w:style w:type="character" w:customStyle="1" w:styleId="CommentSubjectChar">
    <w:name w:val="Comment Subject Char"/>
    <w:basedOn w:val="CommentTextChar"/>
    <w:link w:val="CommentSubject"/>
    <w:uiPriority w:val="99"/>
    <w:semiHidden/>
    <w:rsid w:val="006943ED"/>
    <w:rPr>
      <w:b/>
      <w:bCs/>
    </w:rPr>
  </w:style>
  <w:style w:type="character" w:styleId="Hyperlink">
    <w:name w:val="Hyperlink"/>
    <w:basedOn w:val="DefaultParagraphFont"/>
    <w:rsid w:val="00D01462"/>
    <w:rPr>
      <w:color w:val="0000FF" w:themeColor="hyperlink"/>
      <w:u w:val="single"/>
    </w:rPr>
  </w:style>
  <w:style w:type="paragraph" w:styleId="ListParagraph">
    <w:name w:val="List Paragraph"/>
    <w:basedOn w:val="Normal"/>
    <w:uiPriority w:val="34"/>
    <w:qFormat/>
    <w:rsid w:val="001A4E1C"/>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3747">
      <w:bodyDiv w:val="1"/>
      <w:marLeft w:val="0"/>
      <w:marRight w:val="0"/>
      <w:marTop w:val="0"/>
      <w:marBottom w:val="0"/>
      <w:divBdr>
        <w:top w:val="none" w:sz="0" w:space="0" w:color="auto"/>
        <w:left w:val="none" w:sz="0" w:space="0" w:color="auto"/>
        <w:bottom w:val="none" w:sz="0" w:space="0" w:color="auto"/>
        <w:right w:val="none" w:sz="0" w:space="0" w:color="auto"/>
      </w:divBdr>
    </w:div>
    <w:div w:id="677275268">
      <w:bodyDiv w:val="1"/>
      <w:marLeft w:val="0"/>
      <w:marRight w:val="0"/>
      <w:marTop w:val="0"/>
      <w:marBottom w:val="0"/>
      <w:divBdr>
        <w:top w:val="none" w:sz="0" w:space="0" w:color="auto"/>
        <w:left w:val="none" w:sz="0" w:space="0" w:color="auto"/>
        <w:bottom w:val="none" w:sz="0" w:space="0" w:color="auto"/>
        <w:right w:val="none" w:sz="0" w:space="0" w:color="auto"/>
      </w:divBdr>
    </w:div>
    <w:div w:id="1108696175">
      <w:bodyDiv w:val="1"/>
      <w:marLeft w:val="0"/>
      <w:marRight w:val="0"/>
      <w:marTop w:val="0"/>
      <w:marBottom w:val="0"/>
      <w:divBdr>
        <w:top w:val="none" w:sz="0" w:space="0" w:color="auto"/>
        <w:left w:val="none" w:sz="0" w:space="0" w:color="auto"/>
        <w:bottom w:val="none" w:sz="0" w:space="0" w:color="auto"/>
        <w:right w:val="none" w:sz="0" w:space="0" w:color="auto"/>
      </w:divBdr>
    </w:div>
    <w:div w:id="1595701410">
      <w:bodyDiv w:val="1"/>
      <w:marLeft w:val="0"/>
      <w:marRight w:val="0"/>
      <w:marTop w:val="0"/>
      <w:marBottom w:val="0"/>
      <w:divBdr>
        <w:top w:val="none" w:sz="0" w:space="0" w:color="auto"/>
        <w:left w:val="none" w:sz="0" w:space="0" w:color="auto"/>
        <w:bottom w:val="none" w:sz="0" w:space="0" w:color="auto"/>
        <w:right w:val="none" w:sz="0" w:space="0" w:color="auto"/>
      </w:divBdr>
    </w:div>
    <w:div w:id="176876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2014-08-21T14:41:00Z</cp:lastPrinted>
  <dcterms:created xsi:type="dcterms:W3CDTF">2018-05-17T17:32:00Z</dcterms:created>
  <dcterms:modified xsi:type="dcterms:W3CDTF">2025-02-12T09:41:03Z</dcterms:modified>
</cp:coreProperties>
</file>