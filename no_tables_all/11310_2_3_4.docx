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45912" w:rsidP="00145912" w:rsidRDefault="00145912" w14:paraId="7B3D0A8C" w14:textId="6705F693">
      <w:pPr>
        <w:pStyle w:val="BpSTitle"/>
      </w:pPr>
      <w:r>
        <w:t>11310</w:t>
      </w:r>
    </w:p>
    <w:p w:rsidR="00145912" w:rsidP="00145912" w:rsidRDefault="00145912" w14:paraId="6FCAA96C" w14:textId="77777777">
      <w:pPr>
        <w:pStyle w:val="BpSTitle"/>
      </w:pPr>
      <w:r>
        <w:t>California Northern Coastal Grassland</w:t>
      </w:r>
    </w:p>
    <w:p w:rsidR="00145912" w:rsidP="00145912" w:rsidRDefault="00145912" w14:paraId="4CD28B25" w14:textId="3EA1DE0A">
      <w:r>
        <w:t>BpS Model/Description Version: Aug. 2020</w:t>
      </w:r>
      <w:r>
        <w:tab/>
      </w:r>
      <w:r>
        <w:tab/>
      </w:r>
      <w:r>
        <w:tab/>
      </w:r>
      <w:r>
        <w:tab/>
      </w:r>
      <w:r>
        <w:tab/>
      </w:r>
      <w:r>
        <w:tab/>
      </w:r>
      <w:r>
        <w:tab/>
      </w:r>
    </w:p>
    <w:p w:rsidR="00145912" w:rsidP="00145912" w:rsidRDefault="00145912" w14:paraId="4430EE79" w14:textId="77777777"/>
    <w:p w:rsidR="00145912" w:rsidP="00145912" w:rsidRDefault="00145912" w14:paraId="3289ED88" w14:textId="77777777"/>
    <w:p w:rsidR="00145912" w:rsidP="00145912" w:rsidRDefault="00145912" w14:paraId="706A3EF7" w14:textId="77777777">
      <w:pPr>
        <w:pStyle w:val="InfoPara"/>
      </w:pPr>
      <w:r>
        <w:t>Vegetation Type</w:t>
      </w:r>
    </w:p>
    <w:p w:rsidR="00145912" w:rsidP="00145912" w:rsidRDefault="00145912" w14:paraId="36FE6B4A" w14:textId="7E73533A">
      <w:bookmarkStart w:name="_GoBack" w:id="0"/>
      <w:bookmarkEnd w:id="0"/>
      <w:r>
        <w:t>Herbaceous</w:t>
      </w:r>
    </w:p>
    <w:p w:rsidR="00145912" w:rsidP="00145912" w:rsidRDefault="00145912" w14:paraId="5966BC64" w14:textId="77777777">
      <w:pPr>
        <w:pStyle w:val="InfoPara"/>
      </w:pPr>
      <w:r>
        <w:t>Map Zones</w:t>
      </w:r>
    </w:p>
    <w:p w:rsidR="00145912" w:rsidP="00145912" w:rsidRDefault="000D0E8C" w14:paraId="55561F3E" w14:textId="20983F4A">
      <w:r>
        <w:t xml:space="preserve">2, 3, </w:t>
      </w:r>
      <w:r w:rsidR="00145912">
        <w:t>4</w:t>
      </w:r>
    </w:p>
    <w:p w:rsidR="00145912" w:rsidP="00145912" w:rsidRDefault="00145912" w14:paraId="63F98256" w14:textId="77777777">
      <w:pPr>
        <w:pStyle w:val="InfoPara"/>
      </w:pPr>
      <w:r>
        <w:t>Geographic Range</w:t>
      </w:r>
    </w:p>
    <w:p w:rsidR="00145912" w:rsidP="00145912" w:rsidRDefault="00145912" w14:paraId="7609FDE6" w14:textId="7E539FB7">
      <w:r>
        <w:t>From at least Coastal British Columbia south along the coast to San Luis Obispo County (</w:t>
      </w:r>
      <w:proofErr w:type="spellStart"/>
      <w:r>
        <w:t>Herst</w:t>
      </w:r>
      <w:proofErr w:type="spellEnd"/>
      <w:r>
        <w:t xml:space="preserve"> Ranch, Morro Bay) in narrow strips along the immediate coast. Some evidence suggests that this type ranged as far south as Los Angeles </w:t>
      </w:r>
      <w:r w:rsidR="000D0E8C">
        <w:t>County</w:t>
      </w:r>
      <w:r>
        <w:t>, but these coastal grasslands were more likely part of the California Central Valley and Southern Coastal Grassland.</w:t>
      </w:r>
    </w:p>
    <w:p w:rsidR="00145912" w:rsidP="00145912" w:rsidRDefault="00145912" w14:paraId="785E4687" w14:textId="77777777">
      <w:pPr>
        <w:pStyle w:val="InfoPara"/>
      </w:pPr>
      <w:r>
        <w:t>Biophysical Site Description</w:t>
      </w:r>
    </w:p>
    <w:p w:rsidR="00145912" w:rsidP="00145912" w:rsidRDefault="00145912" w14:paraId="53C4B17D" w14:textId="3B940165">
      <w:r>
        <w:t xml:space="preserve">Coastal </w:t>
      </w:r>
      <w:r w:rsidR="00B76CDC">
        <w:t>t</w:t>
      </w:r>
      <w:r>
        <w:t>erraces, hills</w:t>
      </w:r>
      <w:r w:rsidR="00B76CDC">
        <w:t>,</w:t>
      </w:r>
      <w:r>
        <w:t xml:space="preserve"> and bluffs with relatively well</w:t>
      </w:r>
      <w:r w:rsidR="00B76CDC">
        <w:t>-</w:t>
      </w:r>
      <w:r>
        <w:t xml:space="preserve">developed loamy soil immediately adjacent to the coast or occasionally farther inland where wind gaps exist in the coastal hills precluding </w:t>
      </w:r>
      <w:r w:rsidR="000D0E8C">
        <w:t>t</w:t>
      </w:r>
      <w:r>
        <w:t>he development of woodland or forest. In some cases</w:t>
      </w:r>
      <w:r w:rsidR="00B76CDC">
        <w:t>,</w:t>
      </w:r>
      <w:r>
        <w:t xml:space="preserve"> these grasslands develop on serpentine soils (e.g., Ring Mountain, Marin Co.) where chemical composition is unfavorable for woody species. Sites are also maintained in grassland by complex grazing and Native American use history. This includes likelihood of native grazers</w:t>
      </w:r>
      <w:r w:rsidR="00B76CDC">
        <w:t>,</w:t>
      </w:r>
      <w:r>
        <w:t xml:space="preserve"> such as elk</w:t>
      </w:r>
      <w:r w:rsidR="00B76CDC">
        <w:t>,</w:t>
      </w:r>
      <w:r>
        <w:t xml:space="preserve"> maintaining grasslands. Elevation range from sea level to 1</w:t>
      </w:r>
      <w:r w:rsidR="00B45B80">
        <w:t>,</w:t>
      </w:r>
      <w:r>
        <w:t xml:space="preserve">500ft. Native grasslands </w:t>
      </w:r>
      <w:r w:rsidR="00B76CDC">
        <w:t>&gt;</w:t>
      </w:r>
      <w:r>
        <w:t>1</w:t>
      </w:r>
      <w:r w:rsidR="00B45B80">
        <w:t>,</w:t>
      </w:r>
      <w:r>
        <w:t>500ft tend to have more warm summer non-coastal species and should probably be assigned to the California Central Valley and Southern Coastal Grassland.</w:t>
      </w:r>
    </w:p>
    <w:p w:rsidR="00145912" w:rsidP="00145912" w:rsidRDefault="00145912" w14:paraId="3BD9D969" w14:textId="77777777">
      <w:pPr>
        <w:pStyle w:val="InfoPara"/>
      </w:pPr>
      <w:r>
        <w:t>Vegetation Description</w:t>
      </w:r>
    </w:p>
    <w:p w:rsidR="00145912" w:rsidP="00145912" w:rsidRDefault="00145912" w14:paraId="2F76522F" w14:textId="3806593B">
      <w:r>
        <w:t xml:space="preserve">Dominated by a complex of native perennial grasses and sedges. The species appear to vary depending on management and hydrology. Moister areas contain </w:t>
      </w:r>
      <w:proofErr w:type="spellStart"/>
      <w:r w:rsidRPr="00EA5173">
        <w:rPr>
          <w:i/>
        </w:rPr>
        <w:t>Calamagrostis</w:t>
      </w:r>
      <w:proofErr w:type="spellEnd"/>
      <w:r w:rsidRPr="00EA5173">
        <w:rPr>
          <w:i/>
        </w:rPr>
        <w:t xml:space="preserve"> </w:t>
      </w:r>
      <w:proofErr w:type="spellStart"/>
      <w:r w:rsidRPr="00EA5173">
        <w:rPr>
          <w:i/>
        </w:rPr>
        <w:t>nutkaensis</w:t>
      </w:r>
      <w:proofErr w:type="spellEnd"/>
      <w:r>
        <w:t xml:space="preserve">, </w:t>
      </w:r>
      <w:proofErr w:type="spellStart"/>
      <w:r w:rsidRPr="00EA5173">
        <w:rPr>
          <w:i/>
        </w:rPr>
        <w:t>Danthonia</w:t>
      </w:r>
      <w:proofErr w:type="spellEnd"/>
      <w:r w:rsidRPr="00EA5173">
        <w:rPr>
          <w:i/>
        </w:rPr>
        <w:t xml:space="preserve"> </w:t>
      </w:r>
      <w:proofErr w:type="spellStart"/>
      <w:r w:rsidRPr="00EA5173">
        <w:rPr>
          <w:i/>
        </w:rPr>
        <w:t>californica</w:t>
      </w:r>
      <w:proofErr w:type="spellEnd"/>
      <w:r>
        <w:t xml:space="preserve">, </w:t>
      </w:r>
      <w:proofErr w:type="spellStart"/>
      <w:r w:rsidRPr="00EA5173">
        <w:rPr>
          <w:i/>
        </w:rPr>
        <w:t>Deschampsia</w:t>
      </w:r>
      <w:proofErr w:type="spellEnd"/>
      <w:r w:rsidRPr="00EA5173">
        <w:rPr>
          <w:i/>
        </w:rPr>
        <w:t xml:space="preserve"> </w:t>
      </w:r>
      <w:proofErr w:type="spellStart"/>
      <w:r w:rsidRPr="00EA5173">
        <w:rPr>
          <w:i/>
        </w:rPr>
        <w:t>cespitosa</w:t>
      </w:r>
      <w:proofErr w:type="spellEnd"/>
      <w:r>
        <w:t xml:space="preserve">, </w:t>
      </w:r>
      <w:proofErr w:type="spellStart"/>
      <w:r w:rsidRPr="00EA5173">
        <w:rPr>
          <w:i/>
        </w:rPr>
        <w:t>Festuca</w:t>
      </w:r>
      <w:proofErr w:type="spellEnd"/>
      <w:r w:rsidRPr="00EA5173">
        <w:rPr>
          <w:i/>
        </w:rPr>
        <w:t xml:space="preserve"> </w:t>
      </w:r>
      <w:proofErr w:type="spellStart"/>
      <w:r w:rsidRPr="00EA5173">
        <w:rPr>
          <w:i/>
        </w:rPr>
        <w:t>rubra</w:t>
      </w:r>
      <w:proofErr w:type="spellEnd"/>
      <w:r>
        <w:t xml:space="preserve">, </w:t>
      </w:r>
      <w:r w:rsidRPr="00EA5173">
        <w:rPr>
          <w:i/>
        </w:rPr>
        <w:t xml:space="preserve">F. </w:t>
      </w:r>
      <w:proofErr w:type="spellStart"/>
      <w:r w:rsidRPr="00EA5173">
        <w:rPr>
          <w:i/>
        </w:rPr>
        <w:t>idsahoensis</w:t>
      </w:r>
      <w:proofErr w:type="spellEnd"/>
      <w:r>
        <w:t xml:space="preserve"> var</w:t>
      </w:r>
      <w:r w:rsidR="00B76CDC">
        <w:t>.</w:t>
      </w:r>
      <w:r>
        <w:t xml:space="preserve"> </w:t>
      </w:r>
      <w:proofErr w:type="spellStart"/>
      <w:r w:rsidRPr="00EA5173">
        <w:rPr>
          <w:i/>
        </w:rPr>
        <w:t>roemeri</w:t>
      </w:r>
      <w:proofErr w:type="spellEnd"/>
      <w:r>
        <w:t xml:space="preserve">, and/or </w:t>
      </w:r>
      <w:proofErr w:type="spellStart"/>
      <w:r w:rsidRPr="00EA5173">
        <w:rPr>
          <w:i/>
        </w:rPr>
        <w:t>Hordeum</w:t>
      </w:r>
      <w:proofErr w:type="spellEnd"/>
      <w:r w:rsidRPr="00EA5173">
        <w:rPr>
          <w:i/>
        </w:rPr>
        <w:t xml:space="preserve"> </w:t>
      </w:r>
      <w:proofErr w:type="spellStart"/>
      <w:r w:rsidRPr="00EA5173">
        <w:rPr>
          <w:i/>
        </w:rPr>
        <w:t>brachyantherum</w:t>
      </w:r>
      <w:proofErr w:type="spellEnd"/>
      <w:r>
        <w:t xml:space="preserve">. Although often overlooked, these areas also have important components in the </w:t>
      </w:r>
      <w:proofErr w:type="spellStart"/>
      <w:r w:rsidRPr="00EA5173">
        <w:rPr>
          <w:i/>
        </w:rPr>
        <w:t>Juncaceae</w:t>
      </w:r>
      <w:proofErr w:type="spellEnd"/>
      <w:r>
        <w:t xml:space="preserve"> and </w:t>
      </w:r>
      <w:proofErr w:type="spellStart"/>
      <w:r w:rsidRPr="00EA5173">
        <w:rPr>
          <w:i/>
        </w:rPr>
        <w:t>Cyperaceae</w:t>
      </w:r>
      <w:proofErr w:type="spellEnd"/>
      <w:r>
        <w:t xml:space="preserve">, including </w:t>
      </w:r>
      <w:proofErr w:type="spellStart"/>
      <w:r w:rsidRPr="00EA5173">
        <w:rPr>
          <w:i/>
        </w:rPr>
        <w:t>Carex</w:t>
      </w:r>
      <w:proofErr w:type="spellEnd"/>
      <w:r w:rsidRPr="00EA5173">
        <w:rPr>
          <w:i/>
        </w:rPr>
        <w:t xml:space="preserve"> </w:t>
      </w:r>
      <w:proofErr w:type="spellStart"/>
      <w:r w:rsidRPr="00EA5173">
        <w:rPr>
          <w:i/>
        </w:rPr>
        <w:t>tumulicola</w:t>
      </w:r>
      <w:proofErr w:type="spellEnd"/>
      <w:r>
        <w:t xml:space="preserve"> (coast sedge), </w:t>
      </w:r>
      <w:r w:rsidRPr="00EA5173">
        <w:rPr>
          <w:i/>
        </w:rPr>
        <w:t xml:space="preserve">C. </w:t>
      </w:r>
      <w:proofErr w:type="spellStart"/>
      <w:r w:rsidRPr="00EA5173">
        <w:rPr>
          <w:i/>
        </w:rPr>
        <w:t>obnupta</w:t>
      </w:r>
      <w:proofErr w:type="spellEnd"/>
      <w:r>
        <w:t xml:space="preserve">, </w:t>
      </w:r>
      <w:r w:rsidRPr="00EA5173">
        <w:rPr>
          <w:i/>
        </w:rPr>
        <w:t xml:space="preserve">J. </w:t>
      </w:r>
      <w:proofErr w:type="spellStart"/>
      <w:r w:rsidRPr="00EA5173">
        <w:rPr>
          <w:i/>
        </w:rPr>
        <w:t>effusus</w:t>
      </w:r>
      <w:proofErr w:type="spellEnd"/>
      <w:r>
        <w:t xml:space="preserve">, </w:t>
      </w:r>
      <w:r w:rsidRPr="00EA5173">
        <w:rPr>
          <w:i/>
        </w:rPr>
        <w:t>J. patens</w:t>
      </w:r>
      <w:r>
        <w:t xml:space="preserve">, and </w:t>
      </w:r>
      <w:proofErr w:type="spellStart"/>
      <w:r w:rsidRPr="00EA5173">
        <w:rPr>
          <w:i/>
        </w:rPr>
        <w:t>Juncus</w:t>
      </w:r>
      <w:proofErr w:type="spellEnd"/>
      <w:r w:rsidRPr="00EA5173">
        <w:rPr>
          <w:i/>
        </w:rPr>
        <w:t xml:space="preserve"> </w:t>
      </w:r>
      <w:proofErr w:type="spellStart"/>
      <w:r w:rsidRPr="00EA5173">
        <w:rPr>
          <w:i/>
        </w:rPr>
        <w:t>phaeocephalus</w:t>
      </w:r>
      <w:proofErr w:type="spellEnd"/>
      <w:r>
        <w:t xml:space="preserve"> (brown</w:t>
      </w:r>
      <w:r w:rsidR="00B76CDC">
        <w:t>-</w:t>
      </w:r>
      <w:r>
        <w:t xml:space="preserve">headed rush). Drier areas contain </w:t>
      </w:r>
      <w:proofErr w:type="spellStart"/>
      <w:r w:rsidRPr="00EA5173">
        <w:rPr>
          <w:i/>
        </w:rPr>
        <w:t>Bromus</w:t>
      </w:r>
      <w:proofErr w:type="spellEnd"/>
      <w:r w:rsidRPr="00EA5173">
        <w:rPr>
          <w:i/>
        </w:rPr>
        <w:t xml:space="preserve"> </w:t>
      </w:r>
      <w:proofErr w:type="spellStart"/>
      <w:r w:rsidRPr="00EA5173">
        <w:rPr>
          <w:i/>
        </w:rPr>
        <w:t>carinatus</w:t>
      </w:r>
      <w:proofErr w:type="spellEnd"/>
      <w:r>
        <w:t xml:space="preserve">, </w:t>
      </w:r>
      <w:proofErr w:type="spellStart"/>
      <w:r w:rsidRPr="00EA5173">
        <w:rPr>
          <w:i/>
        </w:rPr>
        <w:t>Elymus</w:t>
      </w:r>
      <w:proofErr w:type="spellEnd"/>
      <w:r w:rsidRPr="00EA5173">
        <w:rPr>
          <w:i/>
        </w:rPr>
        <w:t xml:space="preserve"> </w:t>
      </w:r>
      <w:proofErr w:type="spellStart"/>
      <w:r w:rsidRPr="00EA5173">
        <w:rPr>
          <w:i/>
        </w:rPr>
        <w:t>glaucus</w:t>
      </w:r>
      <w:proofErr w:type="spellEnd"/>
      <w:r>
        <w:t xml:space="preserve">, </w:t>
      </w:r>
      <w:proofErr w:type="spellStart"/>
      <w:r w:rsidRPr="00EA5173">
        <w:rPr>
          <w:i/>
        </w:rPr>
        <w:t>Koeleria</w:t>
      </w:r>
      <w:proofErr w:type="spellEnd"/>
      <w:r w:rsidRPr="00EA5173">
        <w:rPr>
          <w:i/>
        </w:rPr>
        <w:t xml:space="preserve"> </w:t>
      </w:r>
      <w:proofErr w:type="spellStart"/>
      <w:r w:rsidRPr="00EA5173">
        <w:rPr>
          <w:i/>
        </w:rPr>
        <w:t>macrantha</w:t>
      </w:r>
      <w:proofErr w:type="spellEnd"/>
      <w:r>
        <w:t xml:space="preserve">, and/or </w:t>
      </w:r>
      <w:proofErr w:type="spellStart"/>
      <w:r w:rsidRPr="00EA5173">
        <w:rPr>
          <w:i/>
        </w:rPr>
        <w:t>Nassella</w:t>
      </w:r>
      <w:proofErr w:type="spellEnd"/>
      <w:r w:rsidRPr="00EA5173">
        <w:rPr>
          <w:i/>
        </w:rPr>
        <w:t xml:space="preserve"> </w:t>
      </w:r>
      <w:proofErr w:type="spellStart"/>
      <w:r w:rsidRPr="00EA5173">
        <w:rPr>
          <w:i/>
        </w:rPr>
        <w:t>pulchra</w:t>
      </w:r>
      <w:proofErr w:type="spellEnd"/>
      <w:r>
        <w:t>. Many native herbs are also present</w:t>
      </w:r>
      <w:r w:rsidR="00B76CDC">
        <w:t>,</w:t>
      </w:r>
      <w:r>
        <w:t xml:space="preserve"> including </w:t>
      </w:r>
      <w:proofErr w:type="spellStart"/>
      <w:r w:rsidRPr="00EA5173">
        <w:rPr>
          <w:i/>
        </w:rPr>
        <w:t>Sanicula</w:t>
      </w:r>
      <w:proofErr w:type="spellEnd"/>
      <w:r w:rsidRPr="00EA5173">
        <w:rPr>
          <w:i/>
        </w:rPr>
        <w:t xml:space="preserve"> </w:t>
      </w:r>
      <w:proofErr w:type="spellStart"/>
      <w:r w:rsidRPr="00EA5173">
        <w:rPr>
          <w:i/>
        </w:rPr>
        <w:t>arctopodoides</w:t>
      </w:r>
      <w:proofErr w:type="spellEnd"/>
      <w:r>
        <w:t xml:space="preserve">, </w:t>
      </w:r>
      <w:r w:rsidRPr="00EA5173">
        <w:rPr>
          <w:i/>
        </w:rPr>
        <w:t xml:space="preserve">Iris </w:t>
      </w:r>
      <w:proofErr w:type="spellStart"/>
      <w:r w:rsidRPr="00EA5173">
        <w:rPr>
          <w:i/>
        </w:rPr>
        <w:t>douglasii</w:t>
      </w:r>
      <w:proofErr w:type="spellEnd"/>
      <w:r>
        <w:t xml:space="preserve">, </w:t>
      </w:r>
      <w:proofErr w:type="spellStart"/>
      <w:r w:rsidRPr="00EA5173">
        <w:rPr>
          <w:i/>
        </w:rPr>
        <w:t>Trifolium</w:t>
      </w:r>
      <w:proofErr w:type="spellEnd"/>
      <w:r w:rsidRPr="00EA5173">
        <w:rPr>
          <w:i/>
        </w:rPr>
        <w:t xml:space="preserve"> </w:t>
      </w:r>
      <w:proofErr w:type="spellStart"/>
      <w:r w:rsidRPr="00EA5173">
        <w:rPr>
          <w:i/>
        </w:rPr>
        <w:t>variegatum</w:t>
      </w:r>
      <w:proofErr w:type="spellEnd"/>
      <w:r>
        <w:t xml:space="preserve">, </w:t>
      </w:r>
      <w:r w:rsidRPr="00EA5173">
        <w:rPr>
          <w:i/>
        </w:rPr>
        <w:t xml:space="preserve">T. </w:t>
      </w:r>
      <w:proofErr w:type="spellStart"/>
      <w:r w:rsidRPr="00EA5173">
        <w:rPr>
          <w:i/>
        </w:rPr>
        <w:t>barbigerum</w:t>
      </w:r>
      <w:proofErr w:type="spellEnd"/>
      <w:r>
        <w:t xml:space="preserve">, </w:t>
      </w:r>
      <w:r w:rsidRPr="00EA5173">
        <w:rPr>
          <w:i/>
        </w:rPr>
        <w:t xml:space="preserve">T. </w:t>
      </w:r>
      <w:proofErr w:type="spellStart"/>
      <w:r w:rsidRPr="00EA5173">
        <w:rPr>
          <w:i/>
        </w:rPr>
        <w:t>microdon</w:t>
      </w:r>
      <w:proofErr w:type="spellEnd"/>
      <w:r>
        <w:t xml:space="preserve">, </w:t>
      </w:r>
      <w:r w:rsidRPr="00EA5173">
        <w:rPr>
          <w:i/>
        </w:rPr>
        <w:t xml:space="preserve">T. </w:t>
      </w:r>
      <w:proofErr w:type="spellStart"/>
      <w:r w:rsidRPr="00EA5173">
        <w:rPr>
          <w:i/>
        </w:rPr>
        <w:t>depauperatum</w:t>
      </w:r>
      <w:proofErr w:type="spellEnd"/>
      <w:r>
        <w:t xml:space="preserve">, and other clovers, </w:t>
      </w:r>
      <w:proofErr w:type="spellStart"/>
      <w:r w:rsidRPr="00EA5173">
        <w:rPr>
          <w:i/>
        </w:rPr>
        <w:t>Perideridia</w:t>
      </w:r>
      <w:proofErr w:type="spellEnd"/>
      <w:r w:rsidRPr="00EA5173">
        <w:rPr>
          <w:i/>
        </w:rPr>
        <w:t xml:space="preserve"> </w:t>
      </w:r>
      <w:proofErr w:type="spellStart"/>
      <w:r w:rsidRPr="00EA5173">
        <w:rPr>
          <w:i/>
        </w:rPr>
        <w:t>gairdneri</w:t>
      </w:r>
      <w:proofErr w:type="spellEnd"/>
      <w:r>
        <w:t xml:space="preserve">, </w:t>
      </w:r>
      <w:r w:rsidRPr="00EA5173">
        <w:rPr>
          <w:i/>
        </w:rPr>
        <w:t xml:space="preserve">Dichondra </w:t>
      </w:r>
      <w:proofErr w:type="spellStart"/>
      <w:r w:rsidRPr="00EA5173">
        <w:rPr>
          <w:i/>
        </w:rPr>
        <w:t>donelliana</w:t>
      </w:r>
      <w:proofErr w:type="spellEnd"/>
      <w:r>
        <w:t xml:space="preserve">, </w:t>
      </w:r>
      <w:proofErr w:type="spellStart"/>
      <w:r w:rsidRPr="00EA5173">
        <w:rPr>
          <w:i/>
        </w:rPr>
        <w:t>Brodiaea</w:t>
      </w:r>
      <w:proofErr w:type="spellEnd"/>
      <w:r w:rsidRPr="00EA5173">
        <w:rPr>
          <w:i/>
        </w:rPr>
        <w:t xml:space="preserve"> </w:t>
      </w:r>
      <w:proofErr w:type="spellStart"/>
      <w:r w:rsidRPr="00EA5173">
        <w:rPr>
          <w:i/>
        </w:rPr>
        <w:t>elegans</w:t>
      </w:r>
      <w:proofErr w:type="spellEnd"/>
      <w:r>
        <w:t xml:space="preserve">, </w:t>
      </w:r>
      <w:proofErr w:type="spellStart"/>
      <w:r w:rsidRPr="00EA5173">
        <w:rPr>
          <w:i/>
        </w:rPr>
        <w:t>Calandrinia</w:t>
      </w:r>
      <w:proofErr w:type="spellEnd"/>
      <w:r w:rsidRPr="00EA5173">
        <w:rPr>
          <w:i/>
        </w:rPr>
        <w:t xml:space="preserve"> </w:t>
      </w:r>
      <w:proofErr w:type="spellStart"/>
      <w:r w:rsidRPr="00EA5173">
        <w:rPr>
          <w:i/>
        </w:rPr>
        <w:t>ciliata</w:t>
      </w:r>
      <w:proofErr w:type="spellEnd"/>
      <w:r>
        <w:t xml:space="preserve">, </w:t>
      </w:r>
      <w:proofErr w:type="spellStart"/>
      <w:r w:rsidRPr="00EA5173">
        <w:rPr>
          <w:i/>
        </w:rPr>
        <w:t>Camissonia</w:t>
      </w:r>
      <w:proofErr w:type="spellEnd"/>
      <w:r w:rsidRPr="00EA5173">
        <w:rPr>
          <w:i/>
        </w:rPr>
        <w:t xml:space="preserve"> ovata</w:t>
      </w:r>
      <w:r>
        <w:t>, etc.</w:t>
      </w:r>
      <w:r w:rsidR="00A53CCD">
        <w:t xml:space="preserve"> M</w:t>
      </w:r>
      <w:r w:rsidR="00B76CDC">
        <w:t>ap zone (M</w:t>
      </w:r>
      <w:r w:rsidR="00A53CCD">
        <w:t>Z</w:t>
      </w:r>
      <w:r w:rsidR="00B76CDC">
        <w:t xml:space="preserve">) </w:t>
      </w:r>
      <w:r w:rsidR="00A53CCD">
        <w:t xml:space="preserve">04 was the only MZ to list </w:t>
      </w:r>
      <w:r w:rsidRPr="00EA5173" w:rsidR="00A53CCD">
        <w:rPr>
          <w:i/>
        </w:rPr>
        <w:t xml:space="preserve">Delphinium </w:t>
      </w:r>
      <w:proofErr w:type="spellStart"/>
      <w:r w:rsidRPr="00EA5173" w:rsidR="00A53CCD">
        <w:rPr>
          <w:i/>
        </w:rPr>
        <w:t>californicum</w:t>
      </w:r>
      <w:proofErr w:type="spellEnd"/>
      <w:r w:rsidR="00A53CCD">
        <w:t xml:space="preserve"> as a </w:t>
      </w:r>
      <w:r w:rsidR="00B76CDC">
        <w:t>Biophysical Setting (</w:t>
      </w:r>
      <w:r w:rsidR="00A53CCD">
        <w:t>BpS</w:t>
      </w:r>
      <w:r w:rsidR="00B76CDC">
        <w:t>)</w:t>
      </w:r>
      <w:r w:rsidR="00A53CCD">
        <w:t xml:space="preserve"> Dominant and Indicator Species.</w:t>
      </w:r>
    </w:p>
    <w:p w:rsidR="00145912" w:rsidP="00145912" w:rsidRDefault="00145912" w14:paraId="693BA206" w14:textId="77777777">
      <w:pPr>
        <w:pStyle w:val="InfoPara"/>
      </w:pPr>
      <w:r>
        <w:lastRenderedPageBreak/>
        <w:t>BpS Dominant and Indicator Species</w:t>
      </w:r>
    </w:p>
    <w:p>
      <w:r>
        <w:rPr>
          <w:sz w:val="16"/>
        </w:rPr>
        <w:t>Species names are from the NRCS PLANTS database. Check species codes at http://plants.usda.gov.</w:t>
      </w:r>
    </w:p>
    <w:p w:rsidR="00145912" w:rsidP="00145912" w:rsidRDefault="00145912" w14:paraId="5E6A5C58" w14:textId="77777777">
      <w:pPr>
        <w:pStyle w:val="InfoPara"/>
      </w:pPr>
      <w:r>
        <w:t>Disturbance Description</w:t>
      </w:r>
    </w:p>
    <w:p w:rsidR="00145912" w:rsidP="00145912" w:rsidRDefault="00145912" w14:paraId="316581B9" w14:textId="669A0898">
      <w:r>
        <w:t>This type and the northern California coastal scrub are often treated as a</w:t>
      </w:r>
      <w:r w:rsidR="00B76CDC">
        <w:t>n</w:t>
      </w:r>
      <w:r>
        <w:t xml:space="preserve"> interrelated dynamic matrix because of the presumed relationship in seral state between grassland and scrub in central and northern coastal California. Fire was likely rare in pre-human California. At that time</w:t>
      </w:r>
      <w:r w:rsidR="00B76CDC">
        <w:t>,</w:t>
      </w:r>
      <w:r>
        <w:t xml:space="preserve"> coastal grasslands were likely maintained by soil conditions and weather conditions</w:t>
      </w:r>
      <w:r w:rsidR="00B76CDC">
        <w:t>,</w:t>
      </w:r>
      <w:r>
        <w:t xml:space="preserve"> including strong on-shore marine winds coupled with coastal terrace landforms</w:t>
      </w:r>
      <w:r w:rsidR="00B76CDC">
        <w:t>,</w:t>
      </w:r>
      <w:r>
        <w:t xml:space="preserve"> which developed relatively deep loamy soils conducive to grassland. Grasslands were also likely, at least locally, to be maintained by native ungulate grazers from the Pleistocene to the time of Native American occupation. More recently</w:t>
      </w:r>
      <w:r w:rsidR="00B76CDC">
        <w:t>,</w:t>
      </w:r>
      <w:r>
        <w:t xml:space="preserve"> Native American burning and clearing maintained many grasslands away from the immediate coast and away from coastal wind</w:t>
      </w:r>
      <w:r w:rsidR="00B76CDC">
        <w:t xml:space="preserve"> </w:t>
      </w:r>
      <w:r>
        <w:t>gaps in the coastal hills. Fire frequency in pre-European coastal grassland was relatively high near Native American villages to maintain bulb and other valuable plants.</w:t>
      </w:r>
      <w:r w:rsidR="000D0E8C">
        <w:t xml:space="preserve"> </w:t>
      </w:r>
      <w:r>
        <w:t>The fire regime depicted here is conceptual and derived from a melding of Native American and natural pre-European regimes.</w:t>
      </w:r>
    </w:p>
    <w:p w:rsidR="00145912" w:rsidP="00145912" w:rsidRDefault="00B45B80" w14:paraId="1E2E6350" w14:textId="349C3C11">
      <w:pPr>
        <w:pStyle w:val="InfoPara"/>
      </w:pPr>
      <w:r>
        <w:t xml:space="preserve">Fire Frequency </w:t>
      </w:r>
    </w:p>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145912" w:rsidP="00145912" w:rsidRDefault="00145912" w14:paraId="5C7354AE" w14:textId="77777777">
      <w:pPr>
        <w:pStyle w:val="InfoPara"/>
      </w:pPr>
      <w:r>
        <w:t>Scale Description</w:t>
      </w:r>
    </w:p>
    <w:p w:rsidR="00145912" w:rsidP="00145912" w:rsidRDefault="00145912" w14:paraId="4F8482F5" w14:textId="25D3AC4A">
      <w:r>
        <w:t xml:space="preserve">Most stands are </w:t>
      </w:r>
      <w:r w:rsidR="00B76CDC">
        <w:t>&lt;</w:t>
      </w:r>
      <w:r>
        <w:t xml:space="preserve">100ac except perhaps on large points and </w:t>
      </w:r>
      <w:r w:rsidR="00757273">
        <w:t>promontories</w:t>
      </w:r>
      <w:r>
        <w:t xml:space="preserve"> such as Pt. Reyes, Pt. Arena, etc.</w:t>
      </w:r>
      <w:r w:rsidR="00B76CDC">
        <w:t xml:space="preserve">, </w:t>
      </w:r>
      <w:r>
        <w:t>where combinations of terrace development with strong marine winds conspire to make ideal conditions. Large coastal grasslands exist in central California</w:t>
      </w:r>
      <w:r w:rsidR="00B76CDC">
        <w:t>,</w:t>
      </w:r>
      <w:r>
        <w:t xml:space="preserve"> but many of these are more correctly assigned to BpS 1129 or degraded annual non-native grassland.</w:t>
      </w:r>
    </w:p>
    <w:p w:rsidR="00145912" w:rsidP="00145912" w:rsidRDefault="00145912" w14:paraId="3A0B7951" w14:textId="77777777">
      <w:pPr>
        <w:pStyle w:val="InfoPara"/>
      </w:pPr>
      <w:r>
        <w:t>Adjacency or Identification Concerns</w:t>
      </w:r>
    </w:p>
    <w:p w:rsidR="00145912" w:rsidP="00145912" w:rsidRDefault="00145912" w14:paraId="6539E680" w14:textId="1E239EAD">
      <w:r>
        <w:t>In the south</w:t>
      </w:r>
      <w:r w:rsidR="00B76CDC">
        <w:t>,</w:t>
      </w:r>
      <w:r>
        <w:t xml:space="preserve"> this grassland interfingers with other grassland (BpS 1129) </w:t>
      </w:r>
      <w:proofErr w:type="gramStart"/>
      <w:r>
        <w:t>and also</w:t>
      </w:r>
      <w:proofErr w:type="gramEnd"/>
      <w:r>
        <w:t xml:space="preserve"> with coastal scrubs 1092 and 1128. In the north</w:t>
      </w:r>
      <w:r w:rsidR="00B76CDC">
        <w:t>,</w:t>
      </w:r>
      <w:r>
        <w:t xml:space="preserve"> this type interfingers with forests and woodlands (BpS 1014, 1015).</w:t>
      </w:r>
    </w:p>
    <w:p w:rsidR="00145912" w:rsidP="00145912" w:rsidRDefault="00145912" w14:paraId="794CA0AD" w14:textId="77777777">
      <w:pPr>
        <w:pStyle w:val="InfoPara"/>
      </w:pPr>
      <w:r>
        <w:t>Issues or Problems</w:t>
      </w:r>
    </w:p>
    <w:p w:rsidR="00145912" w:rsidP="00145912" w:rsidRDefault="00145912" w14:paraId="0BBD076F" w14:textId="51354F88">
      <w:r>
        <w:t xml:space="preserve">Uncertain of the relative role of Native American burning and natural disturbance by grazing, browsing, suppression of woody colonization by maritime winds, climate, and soil texture factors. Coastal scrub (both northern and southern) have been cleared extensively to make way </w:t>
      </w:r>
      <w:r>
        <w:lastRenderedPageBreak/>
        <w:t>for non-native grasslands in the last 150yrs. It is unclear how much of this non-native grassland would have been northern California coastal grassland versus central valley and south coastal grassland, but we are assuming that the north coastal grassland was more restricted originally.</w:t>
      </w:r>
    </w:p>
    <w:p w:rsidR="00145912" w:rsidP="00145912" w:rsidRDefault="00145912" w14:paraId="6DD2E717" w14:textId="77777777">
      <w:pPr>
        <w:pStyle w:val="InfoPara"/>
      </w:pPr>
      <w:r>
        <w:t>Native Uncharacteristic Conditions</w:t>
      </w:r>
    </w:p>
    <w:p w:rsidR="00145912" w:rsidP="00145912" w:rsidRDefault="00145912" w14:paraId="4EF85F48" w14:textId="44855CE7">
      <w:r>
        <w:t xml:space="preserve">In the drier transitions to the California Central Valley and Southern Coastal Grassland, from Santa Cruz county south, there are often many annual herbs such as </w:t>
      </w:r>
      <w:proofErr w:type="spellStart"/>
      <w:r w:rsidRPr="00EA5173">
        <w:rPr>
          <w:i/>
        </w:rPr>
        <w:t>Hemizonia</w:t>
      </w:r>
      <w:proofErr w:type="spellEnd"/>
      <w:r>
        <w:t xml:space="preserve">, </w:t>
      </w:r>
      <w:proofErr w:type="spellStart"/>
      <w:r w:rsidRPr="00EA5173">
        <w:rPr>
          <w:i/>
        </w:rPr>
        <w:t>Holocarpha</w:t>
      </w:r>
      <w:proofErr w:type="spellEnd"/>
      <w:r>
        <w:t>, etc.</w:t>
      </w:r>
      <w:r w:rsidR="00B76CDC">
        <w:t xml:space="preserve">, </w:t>
      </w:r>
      <w:r>
        <w:t>which blend the distinction between the northern California coastal grassland and the California Central Valley and Southern Coastal Grassland.</w:t>
      </w:r>
    </w:p>
    <w:p w:rsidR="00145912" w:rsidP="00145912" w:rsidRDefault="00145912" w14:paraId="296C25A6" w14:textId="77777777">
      <w:pPr>
        <w:pStyle w:val="InfoPara"/>
      </w:pPr>
      <w:r>
        <w:t>Comments</w:t>
      </w:r>
    </w:p>
    <w:p w:rsidR="000D0E8C" w:rsidP="00145912" w:rsidRDefault="000D0E8C" w14:paraId="16E4D3C9" w14:textId="00E84E6D">
      <w:r w:rsidRPr="00DF2600">
        <w:t xml:space="preserve">MZs </w:t>
      </w:r>
      <w:r w:rsidR="00B76CDC">
        <w:t>0</w:t>
      </w:r>
      <w:r>
        <w:t xml:space="preserve">2, </w:t>
      </w:r>
      <w:r w:rsidR="00B76CDC">
        <w:t>0</w:t>
      </w:r>
      <w:r>
        <w:t>3</w:t>
      </w:r>
      <w:r w:rsidR="00B76CDC">
        <w:t>,</w:t>
      </w:r>
      <w:r>
        <w:t xml:space="preserve"> and </w:t>
      </w:r>
      <w:r w:rsidR="00B76CDC">
        <w:t>0</w:t>
      </w:r>
      <w:r>
        <w:t>4</w:t>
      </w:r>
      <w:r w:rsidRPr="00DF2600">
        <w:t xml:space="preserve"> were combined during 2015 BpS Review.</w:t>
      </w:r>
    </w:p>
    <w:p w:rsidR="000D0E8C" w:rsidP="00145912" w:rsidRDefault="000D0E8C" w14:paraId="2E8C694E" w14:textId="77777777"/>
    <w:p w:rsidR="00145912" w:rsidP="00145912" w:rsidRDefault="00B45B80" w14:paraId="34ED18A3" w14:textId="6B155422">
      <w:r>
        <w:t>For LANDFIRE National</w:t>
      </w:r>
      <w:r w:rsidR="00B76CDC">
        <w:t>,</w:t>
      </w:r>
      <w:r>
        <w:t xml:space="preserve"> </w:t>
      </w:r>
      <w:r w:rsidR="00145912">
        <w:t>Foster built the VDDT model with input from Mark Stromberg.</w:t>
      </w:r>
    </w:p>
    <w:p w:rsidR="003F6FD3" w:rsidP="00145912" w:rsidRDefault="003F6FD3" w14:paraId="5C242A15" w14:textId="77777777"/>
    <w:p w:rsidR="00145912" w:rsidP="00145912" w:rsidRDefault="00145912" w14:paraId="06D6FC10" w14:textId="77777777">
      <w:pPr>
        <w:pStyle w:val="ReportSection"/>
      </w:pPr>
      <w:r>
        <w:t>Succession Classes</w:t>
      </w:r>
    </w:p>
    <w:p w:rsidR="00145912" w:rsidP="00145912" w:rsidRDefault="00145912" w14:paraId="009092EF" w14:textId="77777777"/>
    <w:p>
      <w:r>
        <w:rPr>
          <w:b/>
        </w:rPr>
        <w:t>Mapping Rules</w:t>
      </w:r>
    </w:p>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145912" w:rsidP="00145912" w:rsidRDefault="00145912" w14:paraId="4561993D" w14:textId="77777777">
      <w:pPr>
        <w:pStyle w:val="InfoPara"/>
        <w:pBdr>
          <w:top w:val="single" w:color="auto" w:sz="4" w:space="1"/>
        </w:pBdr>
      </w:pPr>
      <w:r>
        <w:t>Class A</w:t>
      </w:r>
      <w:r>
        <w:tab/>
        <w:t>51</w:t>
      </w:r>
      <w:r w:rsidR="002A3B10">
        <w:tab/>
      </w:r>
      <w:r w:rsidR="002A3B10">
        <w:tab/>
      </w:r>
      <w:r w:rsidR="002A3B10">
        <w:tab/>
      </w:r>
      <w:r w:rsidR="002A3B10">
        <w:tab/>
      </w:r>
      <w:r w:rsidR="004F7795">
        <w:t>Early Development 1 - All Structures</w:t>
      </w:r>
    </w:p>
    <w:p w:rsidR="00145912" w:rsidP="00145912" w:rsidRDefault="00145912" w14:paraId="27EFCBC6" w14:textId="45DA6616"/>
    <w:p w:rsidR="00145912" w:rsidP="00145912" w:rsidRDefault="00145912" w14:paraId="3569382F" w14:textId="77777777">
      <w:pPr>
        <w:pStyle w:val="SClassInfoPara"/>
      </w:pPr>
      <w:r>
        <w:t>Indicator Species</w:t>
      </w:r>
    </w:p>
    <w:p w:rsidR="00145912" w:rsidP="00145912" w:rsidRDefault="00145912" w14:paraId="5BD36674" w14:textId="77777777"/>
    <w:p w:rsidR="00145912" w:rsidP="00145912" w:rsidRDefault="00145912" w14:paraId="580E4A6E" w14:textId="77777777">
      <w:pPr>
        <w:pStyle w:val="SClassInfoPara"/>
      </w:pPr>
      <w:r>
        <w:t>Description</w:t>
      </w:r>
    </w:p>
    <w:p w:rsidR="00145912" w:rsidP="00145912" w:rsidRDefault="00145912" w14:paraId="374A3315" w14:textId="6D10C6E8">
      <w:r>
        <w:t>Early post</w:t>
      </w:r>
      <w:r w:rsidR="00B76CDC">
        <w:t>-</w:t>
      </w:r>
      <w:r>
        <w:t xml:space="preserve">fire seral with </w:t>
      </w:r>
      <w:proofErr w:type="spellStart"/>
      <w:r>
        <w:t>resprouts</w:t>
      </w:r>
      <w:proofErr w:type="spellEnd"/>
      <w:r>
        <w:t xml:space="preserve"> of perennial grasses and annual forbs. </w:t>
      </w:r>
    </w:p>
    <w:p w:rsidR="00145912" w:rsidP="00A53CCD" w:rsidRDefault="00145912" w14:paraId="34966D4B" w14:textId="77777777"/>
    <w:p w:rsidR="00145912" w:rsidP="00145912" w:rsidRDefault="00145912" w14:paraId="09EBA6B9" w14:textId="77777777">
      <w:r>
        <w:t>The species listed in the indicator species boxes are not good indicators since the species composition of this type varies extensively from north to south along the coast and from coast to inland along a temperature and moisture gradient.</w:t>
      </w:r>
    </w:p>
    <w:p w:rsidR="00145912" w:rsidP="00145912" w:rsidRDefault="00145912" w14:paraId="3067BDD5" w14:textId="77777777"/>
    <w:p>
      <w:r>
        <w:rPr>
          <w:i/>
          <w:u w:val="single"/>
        </w:rPr>
        <w:t>Maximum Tree Size Class</w:t>
      </w:r>
      <w:br/>
      <w:r>
        <w:t>None</w:t>
      </w:r>
    </w:p>
    <w:p w:rsidR="00145912" w:rsidP="00145912" w:rsidRDefault="00145912" w14:paraId="16EA57D1" w14:textId="77777777">
      <w:pPr>
        <w:pStyle w:val="InfoPara"/>
        <w:pBdr>
          <w:top w:val="single" w:color="auto" w:sz="4" w:space="1"/>
        </w:pBdr>
      </w:pPr>
      <w:r>
        <w:t>Class B</w:t>
      </w:r>
      <w:r>
        <w:tab/>
        <w:t>41</w:t>
      </w:r>
      <w:r w:rsidR="002A3B10">
        <w:tab/>
      </w:r>
      <w:r w:rsidR="002A3B10">
        <w:tab/>
      </w:r>
      <w:r w:rsidR="002A3B10">
        <w:tab/>
      </w:r>
      <w:r w:rsidR="002A3B10">
        <w:tab/>
      </w:r>
      <w:r w:rsidR="004F7795">
        <w:t>Mid Development 1 - Closed</w:t>
      </w:r>
    </w:p>
    <w:p w:rsidR="00145912" w:rsidP="00145912" w:rsidRDefault="00145912" w14:paraId="7267476B" w14:textId="77777777"/>
    <w:p w:rsidR="00145912" w:rsidP="00145912" w:rsidRDefault="00145912" w14:paraId="7F2BD831" w14:textId="77777777">
      <w:pPr>
        <w:pStyle w:val="SClassInfoPara"/>
      </w:pPr>
      <w:r>
        <w:t>Indicator Species</w:t>
      </w:r>
    </w:p>
    <w:p w:rsidR="00145912" w:rsidP="00145912" w:rsidRDefault="00145912" w14:paraId="1EC010AD" w14:textId="77777777"/>
    <w:p w:rsidR="00145912" w:rsidP="00145912" w:rsidRDefault="00145912" w14:paraId="494C71F9" w14:textId="77777777">
      <w:pPr>
        <w:pStyle w:val="SClassInfoPara"/>
      </w:pPr>
      <w:r>
        <w:t>Description</w:t>
      </w:r>
    </w:p>
    <w:p w:rsidR="00145912" w:rsidP="00145912" w:rsidRDefault="00145912" w14:paraId="14BD2EFB" w14:textId="3C75C5B7">
      <w:r>
        <w:t xml:space="preserve">Mature stands of bunchgrasses with smaller </w:t>
      </w:r>
      <w:r w:rsidR="00A53CCD">
        <w:t>interstices</w:t>
      </w:r>
      <w:r>
        <w:t xml:space="preserve"> of native annual and perennial forbs.  </w:t>
      </w:r>
    </w:p>
    <w:p w:rsidR="00145912" w:rsidP="00145912" w:rsidRDefault="00145912" w14:paraId="38C01EA3" w14:textId="77777777"/>
    <w:p>
      <w:r>
        <w:rPr>
          <w:i/>
          <w:u w:val="single"/>
        </w:rPr>
        <w:t>Maximum Tree Size Class</w:t>
      </w:r>
      <w:br/>
      <w:r>
        <w:t>None</w:t>
      </w:r>
    </w:p>
    <w:p w:rsidR="00145912" w:rsidP="00145912" w:rsidRDefault="00145912" w14:paraId="3D6429AF" w14:textId="3A88E987">
      <w:pPr>
        <w:pStyle w:val="InfoPara"/>
        <w:pBdr>
          <w:top w:val="single" w:color="auto" w:sz="4" w:space="1"/>
        </w:pBdr>
      </w:pPr>
      <w:r>
        <w:t>Class C</w:t>
      </w:r>
      <w:r>
        <w:tab/>
        <w:t>8</w:t>
      </w:r>
      <w:r w:rsidR="002A3B10">
        <w:tab/>
      </w:r>
      <w:r w:rsidR="002A3B10">
        <w:tab/>
      </w:r>
      <w:r w:rsidR="002A3B10">
        <w:tab/>
      </w:r>
      <w:r w:rsidR="002A3B10">
        <w:tab/>
      </w:r>
      <w:r w:rsidR="004F7795">
        <w:t>Late Development 1 - Open</w:t>
      </w:r>
    </w:p>
    <w:p w:rsidR="00145912" w:rsidP="00145912" w:rsidRDefault="00145912" w14:paraId="6B1D888E" w14:textId="77777777"/>
    <w:p w:rsidR="00145912" w:rsidP="00145912" w:rsidRDefault="00145912" w14:paraId="670C9483" w14:textId="77777777">
      <w:pPr>
        <w:pStyle w:val="SClassInfoPara"/>
      </w:pPr>
      <w:r>
        <w:t>Indicator Species</w:t>
      </w:r>
    </w:p>
    <w:p w:rsidR="00145912" w:rsidP="00145912" w:rsidRDefault="00145912" w14:paraId="61313E34" w14:textId="77777777"/>
    <w:p w:rsidR="00145912" w:rsidP="00145912" w:rsidRDefault="00145912" w14:paraId="392C3BE4" w14:textId="77777777">
      <w:pPr>
        <w:pStyle w:val="SClassInfoPara"/>
      </w:pPr>
      <w:r>
        <w:t>Description</w:t>
      </w:r>
    </w:p>
    <w:p w:rsidR="00145912" w:rsidP="00145912" w:rsidRDefault="00145912" w14:paraId="71025BFD" w14:textId="37AB9BB5">
      <w:r>
        <w:t>Mature stands with invading shrubs from the north coastal scrub</w:t>
      </w:r>
      <w:r w:rsidR="00B76CDC">
        <w:t>,</w:t>
      </w:r>
      <w:r>
        <w:t xml:space="preserve"> including </w:t>
      </w:r>
      <w:proofErr w:type="spellStart"/>
      <w:r w:rsidRPr="00EA5173">
        <w:rPr>
          <w:i/>
        </w:rPr>
        <w:t>Baccharis</w:t>
      </w:r>
      <w:proofErr w:type="spellEnd"/>
      <w:r w:rsidRPr="00EA5173">
        <w:rPr>
          <w:i/>
        </w:rPr>
        <w:t xml:space="preserve"> </w:t>
      </w:r>
      <w:proofErr w:type="spellStart"/>
      <w:r w:rsidRPr="00EA5173">
        <w:rPr>
          <w:i/>
        </w:rPr>
        <w:t>pilularis</w:t>
      </w:r>
      <w:proofErr w:type="spellEnd"/>
      <w:r>
        <w:t xml:space="preserve">, </w:t>
      </w:r>
      <w:proofErr w:type="spellStart"/>
      <w:r w:rsidRPr="00EA5173">
        <w:rPr>
          <w:i/>
        </w:rPr>
        <w:t>Rubus</w:t>
      </w:r>
      <w:proofErr w:type="spellEnd"/>
      <w:r w:rsidRPr="00EA5173">
        <w:rPr>
          <w:i/>
        </w:rPr>
        <w:t xml:space="preserve"> </w:t>
      </w:r>
      <w:proofErr w:type="spellStart"/>
      <w:r w:rsidRPr="00EA5173">
        <w:rPr>
          <w:i/>
        </w:rPr>
        <w:t>ursinus</w:t>
      </w:r>
      <w:proofErr w:type="spellEnd"/>
      <w:r>
        <w:t xml:space="preserve">, </w:t>
      </w:r>
      <w:proofErr w:type="spellStart"/>
      <w:r w:rsidRPr="00EA5173">
        <w:rPr>
          <w:i/>
        </w:rPr>
        <w:t>Lupinus</w:t>
      </w:r>
      <w:proofErr w:type="spellEnd"/>
      <w:r w:rsidRPr="00EA5173">
        <w:rPr>
          <w:i/>
        </w:rPr>
        <w:t xml:space="preserve"> </w:t>
      </w:r>
      <w:proofErr w:type="spellStart"/>
      <w:r w:rsidRPr="00EA5173">
        <w:rPr>
          <w:i/>
        </w:rPr>
        <w:t>arboreus</w:t>
      </w:r>
      <w:proofErr w:type="spellEnd"/>
      <w:r>
        <w:t xml:space="preserve">, etc. Shrub cover is usually </w:t>
      </w:r>
      <w:r w:rsidR="00B76CDC">
        <w:t>&lt;</w:t>
      </w:r>
      <w:r>
        <w:t xml:space="preserve">10% but clearly evident.  </w:t>
      </w:r>
    </w:p>
    <w:p w:rsidR="00145912" w:rsidP="00145912" w:rsidRDefault="00145912" w14:paraId="028FE1AA" w14:textId="77777777"/>
    <w:p>
      <w:r>
        <w:rPr>
          <w:i/>
          <w:u w:val="single"/>
        </w:rPr>
        <w:t>Maximum Tree Size Class</w:t>
      </w:r>
      <w:br/>
      <w:r>
        <w:t>None</w:t>
      </w:r>
    </w:p>
    <w:p>
      <w:pPr>
        <w:pStyle w:val="ReportSection"/>
      </w:pPr>
      <w:r>
        <w:t>Model Parameters</w:t>
      </w:r>
    </w:p>
    <w:p>
      <w:pPr>
        <w:pStyle w:val="InfoPara"/>
      </w:pPr>
      <w:r>
        <w:t>Deterministic Transitions</w:t>
      </w:r>
    </w:p>
    <w:p>
      <w:pPr>
        <w:pStyle w:val="InfoPara"/>
      </w:pPr>
      <w:r>
        <w:t>Probabilistic Transitions</w:t>
      </w:r>
    </w:p>
    <w:p>
      <w:r>
        <w:t/>
      </w:r>
    </w:p>
    <w:p>
      <w:pPr>
        <w:pStyle w:val="ReportSection"/>
      </w:pPr>
      <w:r>
        <w:t>References</w:t>
      </w:r>
    </w:p>
    <w:p>
      <w:r>
        <w:t/>
      </w:r>
    </w:p>
    <w:p w:rsidR="00145912" w:rsidP="00145912" w:rsidRDefault="00145912" w14:paraId="3D5515DE" w14:textId="3BA35E01">
      <w:r>
        <w:t xml:space="preserve">Bartolome, J.W., S.E. </w:t>
      </w:r>
      <w:proofErr w:type="spellStart"/>
      <w:r>
        <w:t>Klukkert</w:t>
      </w:r>
      <w:proofErr w:type="spellEnd"/>
      <w:r>
        <w:t xml:space="preserve"> and W.J. Barry. 1986. Opal </w:t>
      </w:r>
      <w:proofErr w:type="spellStart"/>
      <w:r>
        <w:t>phytoliths</w:t>
      </w:r>
      <w:proofErr w:type="spellEnd"/>
      <w:r>
        <w:t xml:space="preserve"> as evidence for displacement of native Californian grassland. </w:t>
      </w:r>
      <w:proofErr w:type="spellStart"/>
      <w:r>
        <w:t>Madroño</w:t>
      </w:r>
      <w:proofErr w:type="spellEnd"/>
      <w:r>
        <w:t xml:space="preserve"> 33: 217-222.</w:t>
      </w:r>
    </w:p>
    <w:p w:rsidR="00145912" w:rsidP="00145912" w:rsidRDefault="00145912" w14:paraId="0434C8B5" w14:textId="77777777"/>
    <w:p w:rsidR="00145912" w:rsidP="00145912" w:rsidRDefault="00145912" w14:paraId="5FB60F91" w14:textId="7CDA52C3">
      <w:r>
        <w:t>Callaway, R.M. and F.W. Davis. 1993. Vegetation dynamics, fire, and the physical</w:t>
      </w:r>
      <w:r w:rsidR="000D0E8C">
        <w:t xml:space="preserve"> </w:t>
      </w:r>
      <w:r>
        <w:t>environment in coastal central California. Ecology 74: 1567-1578.</w:t>
      </w:r>
    </w:p>
    <w:p w:rsidR="00145912" w:rsidP="00145912" w:rsidRDefault="00145912" w14:paraId="668029FB" w14:textId="77777777"/>
    <w:p w:rsidR="00145912" w:rsidP="00145912" w:rsidRDefault="00145912" w14:paraId="5DD76922" w14:textId="77777777">
      <w:r>
        <w:t xml:space="preserve">Elliot, H.W.I. and J.D. </w:t>
      </w:r>
      <w:proofErr w:type="spellStart"/>
      <w:r>
        <w:t>Wehausen</w:t>
      </w:r>
      <w:proofErr w:type="spellEnd"/>
      <w:r>
        <w:t xml:space="preserve">. 1974. Vegetational succession on coastal rangeland of Point Reyes peninsula. </w:t>
      </w:r>
      <w:proofErr w:type="spellStart"/>
      <w:r>
        <w:t>Madroño</w:t>
      </w:r>
      <w:proofErr w:type="spellEnd"/>
      <w:r>
        <w:t xml:space="preserve"> 22: 231-238.</w:t>
      </w:r>
    </w:p>
    <w:p w:rsidR="00145912" w:rsidP="00145912" w:rsidRDefault="00145912" w14:paraId="2BE92D39" w14:textId="77777777"/>
    <w:p w:rsidR="00145912" w:rsidP="00145912" w:rsidRDefault="00145912" w14:paraId="2B789E74" w14:textId="6BF76766">
      <w:r>
        <w:t xml:space="preserve">Fiedler, P.L. and R.A. Leidy. 1987. Plant communities of Ring Mountain Preserve, Marin County, California. </w:t>
      </w:r>
      <w:proofErr w:type="spellStart"/>
      <w:r>
        <w:t>Madrono</w:t>
      </w:r>
      <w:proofErr w:type="spellEnd"/>
      <w:r>
        <w:t xml:space="preserve"> 34(3): 173-192.</w:t>
      </w:r>
    </w:p>
    <w:p w:rsidR="00145912" w:rsidP="00145912" w:rsidRDefault="00145912" w14:paraId="4D638B33" w14:textId="77777777"/>
    <w:p w:rsidR="00145912" w:rsidP="00145912" w:rsidRDefault="00145912" w14:paraId="7EE0132B" w14:textId="77777777">
      <w:r>
        <w:t xml:space="preserve">Greenlee, J.M. and J.H. </w:t>
      </w:r>
      <w:proofErr w:type="spellStart"/>
      <w:r>
        <w:t>Langenheim</w:t>
      </w:r>
      <w:proofErr w:type="spellEnd"/>
      <w:r>
        <w:t>. 1990. Historic fire regime and their relation to vegetation patterns in the Monterey bay area of California. American Midland Naturalist 124: 239-253.</w:t>
      </w:r>
    </w:p>
    <w:p w:rsidR="00145912" w:rsidP="00145912" w:rsidRDefault="00145912" w14:paraId="754C4B2F" w14:textId="77777777"/>
    <w:p w:rsidR="00145912" w:rsidP="00145912" w:rsidRDefault="00145912" w14:paraId="0AED3FF1" w14:textId="77777777">
      <w:r>
        <w:t xml:space="preserve">Hamilton, J.G. 1998. Changing perceptions of the pre-European California grasslands. </w:t>
      </w:r>
      <w:proofErr w:type="spellStart"/>
      <w:r>
        <w:t>Madrono</w:t>
      </w:r>
      <w:proofErr w:type="spellEnd"/>
      <w:r>
        <w:t xml:space="preserve"> 44: 311-333.</w:t>
      </w:r>
    </w:p>
    <w:p w:rsidR="00145912" w:rsidP="00145912" w:rsidRDefault="00145912" w14:paraId="4ABAA963" w14:textId="77777777"/>
    <w:p w:rsidR="00145912" w:rsidP="00145912" w:rsidRDefault="00145912" w14:paraId="76011493" w14:textId="77777777">
      <w:r>
        <w:t xml:space="preserve">Harrison, S. 1999. Native and alien species diversity at the local and regional scales in a grazed California grassland. </w:t>
      </w:r>
      <w:proofErr w:type="spellStart"/>
      <w:r>
        <w:t>Oecologia</w:t>
      </w:r>
      <w:proofErr w:type="spellEnd"/>
      <w:r>
        <w:t xml:space="preserve"> 121: 99-106.</w:t>
      </w:r>
    </w:p>
    <w:p w:rsidR="00145912" w:rsidP="00145912" w:rsidRDefault="00145912" w14:paraId="227F54E6" w14:textId="77777777"/>
    <w:p w:rsidR="00145912" w:rsidP="00145912" w:rsidRDefault="00145912" w14:paraId="09E8BB06" w14:textId="77777777">
      <w:r>
        <w:lastRenderedPageBreak/>
        <w:t xml:space="preserve">Harrison, S., K. Rice and J. </w:t>
      </w:r>
      <w:proofErr w:type="spellStart"/>
      <w:r>
        <w:t>Maron</w:t>
      </w:r>
      <w:proofErr w:type="spellEnd"/>
      <w:r>
        <w:t>. 2001. Habitat patchiness promotes invasion by alien grasses on serpentine soil. Biological Conservation 100: 45-53.</w:t>
      </w:r>
    </w:p>
    <w:p w:rsidR="00145912" w:rsidP="00145912" w:rsidRDefault="00145912" w14:paraId="405B82E3" w14:textId="77777777"/>
    <w:p w:rsidR="00145912" w:rsidP="00145912" w:rsidRDefault="00145912" w14:paraId="11B910AA" w14:textId="0D46B216">
      <w:r>
        <w:t xml:space="preserve">Heady, H.F., J.W. Bartolome, M.D. Pitt, G.D. </w:t>
      </w:r>
      <w:proofErr w:type="spellStart"/>
      <w:r>
        <w:t>Savelle,and</w:t>
      </w:r>
      <w:proofErr w:type="spellEnd"/>
      <w:r>
        <w:t xml:space="preserve"> M.C. Stroud. 1992. California</w:t>
      </w:r>
    </w:p>
    <w:p w:rsidR="00145912" w:rsidP="00145912" w:rsidRDefault="00145912" w14:paraId="03C10734" w14:textId="20233B03">
      <w:r>
        <w:t>Prairie. In: Coupland, R.T., ed. Natural grasslands: Introduction and Western Hemisphere. Amsterdam: Elsevier. 313-335.</w:t>
      </w:r>
    </w:p>
    <w:p w:rsidR="00145912" w:rsidP="00145912" w:rsidRDefault="00145912" w14:paraId="1F3E0745" w14:textId="77777777"/>
    <w:p w:rsidR="00145912" w:rsidP="00145912" w:rsidRDefault="00145912" w14:paraId="29A9B071" w14:textId="029BA0E2">
      <w:r>
        <w:t xml:space="preserve">Holland, V.L., and D.J. </w:t>
      </w:r>
      <w:proofErr w:type="spellStart"/>
      <w:r>
        <w:t>Keil</w:t>
      </w:r>
      <w:proofErr w:type="spellEnd"/>
      <w:r>
        <w:t>. 1995. California Vegetation. Dubuque, IA: Kendall/Hunt Publishing Company.</w:t>
      </w:r>
    </w:p>
    <w:p w:rsidR="00145912" w:rsidP="00145912" w:rsidRDefault="00145912" w14:paraId="6DE2B8BD" w14:textId="77777777"/>
    <w:p w:rsidR="00145912" w:rsidP="00145912" w:rsidRDefault="00145912" w14:paraId="2DD614C3" w14:textId="37207E37">
      <w:proofErr w:type="spellStart"/>
      <w:r>
        <w:t>Huenneke</w:t>
      </w:r>
      <w:proofErr w:type="spellEnd"/>
      <w:r>
        <w:t xml:space="preserve">, L.F. 1989. Distribution and regional patterns of California grasslands. In: </w:t>
      </w:r>
      <w:proofErr w:type="spellStart"/>
      <w:r>
        <w:t>Huenneke</w:t>
      </w:r>
      <w:proofErr w:type="spellEnd"/>
      <w:r>
        <w:t>, L.F. and H.A. Mooney, eds. Grassland structure and function: California annual grassland. Dordrecht, The Netherlands: Kluwer Academic Press. 1-12.</w:t>
      </w:r>
    </w:p>
    <w:p w:rsidR="00145912" w:rsidP="00145912" w:rsidRDefault="00145912" w14:paraId="08E7381D" w14:textId="77777777"/>
    <w:p w:rsidR="00145912" w:rsidP="00145912" w:rsidRDefault="00145912" w14:paraId="296057A6" w14:textId="7F08570C">
      <w:r>
        <w:t>Keeley, J.E. 1989. The California Valley Grassland. In: Schoenherr, A.A., ed. Endangered Plant Communities of Southern California. Fullerton, CA: Southern California Botanists, California State University. 2-23.</w:t>
      </w:r>
    </w:p>
    <w:p w:rsidR="00145912" w:rsidP="00145912" w:rsidRDefault="00145912" w14:paraId="700F4E19" w14:textId="77777777"/>
    <w:p w:rsidR="00145912" w:rsidP="00145912" w:rsidRDefault="00145912" w14:paraId="16340A46" w14:textId="77777777">
      <w:r>
        <w:t xml:space="preserve">McBride, J.R. 1974. Plant succession in the Berkeley Hills, California. </w:t>
      </w:r>
      <w:proofErr w:type="spellStart"/>
      <w:r>
        <w:t>Madroño</w:t>
      </w:r>
      <w:proofErr w:type="spellEnd"/>
      <w:r>
        <w:t xml:space="preserve"> 22: 317-329.</w:t>
      </w:r>
    </w:p>
    <w:p w:rsidR="00145912" w:rsidP="00145912" w:rsidRDefault="00145912" w14:paraId="657AD633" w14:textId="77777777"/>
    <w:p w:rsidR="00145912" w:rsidP="00145912" w:rsidRDefault="00145912" w14:paraId="34785A44" w14:textId="7E006888">
      <w:r>
        <w:t xml:space="preserve">McBride, J. and H.F. Heady. 1968. Invasion of grassland by </w:t>
      </w:r>
      <w:proofErr w:type="spellStart"/>
      <w:r>
        <w:t>Baccharis</w:t>
      </w:r>
      <w:proofErr w:type="spellEnd"/>
      <w:r>
        <w:t xml:space="preserve"> </w:t>
      </w:r>
      <w:proofErr w:type="spellStart"/>
      <w:r>
        <w:t>pilularis</w:t>
      </w:r>
      <w:proofErr w:type="spellEnd"/>
      <w:r>
        <w:t xml:space="preserve"> D.C. Journal of</w:t>
      </w:r>
    </w:p>
    <w:p w:rsidR="00145912" w:rsidP="00145912" w:rsidRDefault="00145912" w14:paraId="082BA039" w14:textId="77777777">
      <w:r>
        <w:t>Range Management 21: 106-108.</w:t>
      </w:r>
    </w:p>
    <w:p w:rsidR="00145912" w:rsidP="00145912" w:rsidRDefault="00145912" w14:paraId="0CAE630E" w14:textId="77777777"/>
    <w:p w:rsidR="00145912" w:rsidP="00145912" w:rsidRDefault="00145912" w14:paraId="191ADA58" w14:textId="77777777">
      <w:r>
        <w:t>NatureServe. 2007. International Ecological Classification Standard: Terrestrial Ecological Classifications. NatureServe Central Databases. Arlington, VA. Data current as of 10 February 2007.</w:t>
      </w:r>
    </w:p>
    <w:p w:rsidR="00145912" w:rsidP="00145912" w:rsidRDefault="00145912" w14:paraId="363715AC" w14:textId="77777777"/>
    <w:p w:rsidR="00145912" w:rsidP="00145912" w:rsidRDefault="00145912" w14:paraId="7A4727B2" w14:textId="77777777">
      <w:r>
        <w:t>Schiffman, P.M. 2000. Mammal burrowing, erratic rainfall and the annual lifestyle in the California prairie: is it time for a paradigm shift? In: Keeley, J., M. Baer-Keeley and C.J. Fotheringham, eds. Interface Between Ecology and Land Development in California. USGS Open-File Report 00-62. Los Angeles, CA: Occidental College. 153-160.</w:t>
      </w:r>
    </w:p>
    <w:p w:rsidR="00145912" w:rsidP="00145912" w:rsidRDefault="00145912" w14:paraId="16CACB0E" w14:textId="07EC5565"/>
    <w:p w:rsidR="00145912" w:rsidP="00145912" w:rsidRDefault="000D0E8C" w14:paraId="7CDCA76E" w14:textId="60543E8F">
      <w:r>
        <w:t xml:space="preserve">Stromberg, M.R. </w:t>
      </w:r>
      <w:r w:rsidR="00145912">
        <w:t>and J.R. Griffin. 1996. Long-term patterns in coastal California grasslands in relation to cultivation, gophers, and grazing. Ecological Applications 6:1189-1211.</w:t>
      </w:r>
    </w:p>
    <w:p w:rsidR="00145912" w:rsidP="00145912" w:rsidRDefault="00145912" w14:paraId="381034E0" w14:textId="77777777"/>
    <w:p w:rsidR="00145912" w:rsidP="00145912" w:rsidRDefault="00145912" w14:paraId="60C95043" w14:textId="77777777">
      <w:r>
        <w:t xml:space="preserve">Stromberg, M.R., P. </w:t>
      </w:r>
      <w:proofErr w:type="spellStart"/>
      <w:r>
        <w:t>Kephart</w:t>
      </w:r>
      <w:proofErr w:type="spellEnd"/>
      <w:r>
        <w:t xml:space="preserve"> and V. </w:t>
      </w:r>
      <w:proofErr w:type="spellStart"/>
      <w:r>
        <w:t>Yadon</w:t>
      </w:r>
      <w:proofErr w:type="spellEnd"/>
      <w:r>
        <w:t xml:space="preserve">. 2002. Composition, </w:t>
      </w:r>
      <w:proofErr w:type="spellStart"/>
      <w:r>
        <w:t>invasability</w:t>
      </w:r>
      <w:proofErr w:type="spellEnd"/>
      <w:r>
        <w:t xml:space="preserve">, and diversity in coastal California grasslands. </w:t>
      </w:r>
      <w:proofErr w:type="spellStart"/>
      <w:r>
        <w:t>Madroño</w:t>
      </w:r>
      <w:proofErr w:type="spellEnd"/>
      <w:r>
        <w:t xml:space="preserve"> 48: 236-252.</w:t>
      </w:r>
    </w:p>
    <w:p w:rsidRPr="00A43E41" w:rsidR="004D5F12" w:rsidP="00145912" w:rsidRDefault="004D5F12" w14:paraId="261900D8" w14:textId="77777777"/>
    <w:sectPr w:rsidRPr="00A43E41" w:rsidR="004D5F12" w:rsidSect="00FE41CA">
      <w:headerReference w:type="default" r:id="rId7"/>
      <w:footerReference w:type="default" r:id="rId8"/>
      <w:pgSz w:w="12240" w:h="15840"/>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07CD0F" w14:textId="77777777" w:rsidR="00101FCD" w:rsidRDefault="00101FCD">
      <w:r>
        <w:separator/>
      </w:r>
    </w:p>
  </w:endnote>
  <w:endnote w:type="continuationSeparator" w:id="0">
    <w:p w14:paraId="4E064026" w14:textId="77777777" w:rsidR="00101FCD" w:rsidRDefault="00101FCD">
      <w:r>
        <w:continuationSeparator/>
      </w:r>
    </w:p>
  </w:endnote>
  <w:endnote w:type="continuationNotice" w:id="1">
    <w:p w14:paraId="5435ED62" w14:textId="77777777" w:rsidR="00101FCD" w:rsidRDefault="00101FC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E0579E" w14:textId="77777777" w:rsidR="00145912" w:rsidRDefault="00145912" w:rsidP="00145912">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69E3A8" w14:textId="77777777" w:rsidR="00101FCD" w:rsidRDefault="00101FCD">
      <w:r>
        <w:separator/>
      </w:r>
    </w:p>
  </w:footnote>
  <w:footnote w:type="continuationSeparator" w:id="0">
    <w:p w14:paraId="0351E90D" w14:textId="77777777" w:rsidR="00101FCD" w:rsidRDefault="00101FCD">
      <w:r>
        <w:continuationSeparator/>
      </w:r>
    </w:p>
  </w:footnote>
  <w:footnote w:type="continuationNotice" w:id="1">
    <w:p w14:paraId="061DC3B1" w14:textId="77777777" w:rsidR="00101FCD" w:rsidRDefault="00101FC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802284" w14:textId="77777777" w:rsidR="00A43E41" w:rsidRDefault="00A43E41" w:rsidP="00145912">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w:zoom w:percent="10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BalloonText">
    <w:name w:val="Balloon Text"/>
    <w:basedOn w:val="Normal"/>
    <w:link w:val="BalloonTextChar"/>
    <w:uiPriority w:val="99"/>
    <w:semiHidden/>
    <w:unhideWhenUsed/>
    <w:rsid w:val="00A53CCD"/>
    <w:rPr>
      <w:rFonts w:ascii="Tahoma" w:hAnsi="Tahoma" w:cs="Tahoma"/>
      <w:sz w:val="16"/>
      <w:szCs w:val="16"/>
    </w:rPr>
  </w:style>
  <w:style w:type="character" w:customStyle="1" w:styleId="BalloonTextChar">
    <w:name w:val="Balloon Text Char"/>
    <w:basedOn w:val="DefaultParagraphFont"/>
    <w:link w:val="BalloonText"/>
    <w:uiPriority w:val="99"/>
    <w:semiHidden/>
    <w:rsid w:val="00A53CCD"/>
    <w:rPr>
      <w:rFonts w:ascii="Tahoma" w:hAnsi="Tahoma" w:cs="Tahoma"/>
      <w:sz w:val="16"/>
      <w:szCs w:val="16"/>
    </w:rPr>
  </w:style>
  <w:style w:type="paragraph" w:styleId="ListParagraph">
    <w:name w:val="List Paragraph"/>
    <w:basedOn w:val="Normal"/>
    <w:uiPriority w:val="34"/>
    <w:qFormat/>
    <w:rsid w:val="003F6FD3"/>
    <w:pPr>
      <w:ind w:left="720"/>
    </w:pPr>
    <w:rPr>
      <w:rFonts w:ascii="Calibri" w:eastAsiaTheme="minorHAnsi" w:hAnsi="Calibri"/>
      <w:sz w:val="22"/>
      <w:szCs w:val="22"/>
    </w:rPr>
  </w:style>
  <w:style w:type="character" w:styleId="Hyperlink">
    <w:name w:val="Hyperlink"/>
    <w:basedOn w:val="DefaultParagraphFont"/>
    <w:rsid w:val="003F6FD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3722747">
      <w:bodyDiv w:val="1"/>
      <w:marLeft w:val="0"/>
      <w:marRight w:val="0"/>
      <w:marTop w:val="0"/>
      <w:marBottom w:val="0"/>
      <w:divBdr>
        <w:top w:val="none" w:sz="0" w:space="0" w:color="auto"/>
        <w:left w:val="none" w:sz="0" w:space="0" w:color="auto"/>
        <w:bottom w:val="none" w:sz="0" w:space="0" w:color="auto"/>
        <w:right w:val="none" w:sz="0" w:space="0" w:color="auto"/>
      </w:divBdr>
    </w:div>
    <w:div w:id="1249584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
<Relationship Id="rId8" Type="http://schemas.openxmlformats.org/officeDocument/2006/relationships/footer" Target="footer1.xml"/>
<Relationship Id="rId3" Type="http://schemas.openxmlformats.org/officeDocument/2006/relationships/settings" Target="settings.xml"/>
<Relationship Id="rId7" Type="http://schemas.openxmlformats.org/officeDocument/2006/relationships/header" Target="head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0</TotalTime>
  <Pages>5</Pages>
  <Words>1587</Words>
  <Characters>9048</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10614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creator>Kori Blankenship</dc:creator>
  <cp:lastModifiedBy/>
  <cp:revision>3</cp:revision>
  <cp:lastPrinted>2014-08-19T01:12:00Z</cp:lastPrinted>
  <dcterms:created xsi:type="dcterms:W3CDTF">2017-11-09T22:33:00Z</dcterms:created>
  <dcterms:modified xsi:type="dcterms:W3CDTF">2025-02-12T09:41:29Z</dcterms:modified>
</cp:coreProperties>
</file>