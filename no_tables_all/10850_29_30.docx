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640" w:rsidP="00E03640" w:rsidRDefault="5E4B44CF" w14:paraId="2AAA9E6E" w14:textId="77777777">
      <w:pPr>
        <w:pStyle w:val="BpSTitle"/>
      </w:pPr>
      <w:bookmarkStart w:name="_GoBack" w:id="0"/>
      <w:bookmarkEnd w:id="0"/>
      <w:r>
        <w:t>10850</w:t>
      </w:r>
    </w:p>
    <w:p w:rsidR="00E03640" w:rsidP="00E03640" w:rsidRDefault="5E4B44CF" w14:paraId="6668141A" w14:textId="77777777">
      <w:pPr>
        <w:pStyle w:val="BpSTitle"/>
      </w:pPr>
      <w:r>
        <w:t>Northwestern Great Plains Shrubland</w:t>
      </w:r>
    </w:p>
    <w:p w:rsidR="00E03640" w:rsidP="00E03640" w:rsidRDefault="00E03640" w14:paraId="0933E8AF" w14:textId="7A308013">
      <w:r>
        <w:t>BpS Model/Description Version: Aug. 2020</w:t>
      </w:r>
      <w:r>
        <w:tab/>
      </w:r>
      <w:r>
        <w:tab/>
      </w:r>
      <w:r>
        <w:tab/>
      </w:r>
      <w:r>
        <w:tab/>
      </w:r>
      <w:r>
        <w:tab/>
      </w:r>
      <w:r>
        <w:tab/>
      </w:r>
      <w:r>
        <w:tab/>
      </w:r>
    </w:p>
    <w:p w:rsidR="00E03640" w:rsidP="00E03640" w:rsidRDefault="00E03640" w14:paraId="4B332814" w14:textId="77777777"/>
    <w:p w:rsidR="00E03640" w:rsidP="00E03640" w:rsidRDefault="00E03640" w14:paraId="3358EC36" w14:textId="77777777"/>
    <w:p w:rsidR="00E03640" w:rsidP="00E03640" w:rsidRDefault="5E4B44CF" w14:paraId="19354BCC" w14:textId="77777777">
      <w:pPr>
        <w:pStyle w:val="InfoPara"/>
      </w:pPr>
      <w:r>
        <w:t>Vegetation Type</w:t>
      </w:r>
    </w:p>
    <w:p w:rsidR="00E03640" w:rsidP="00E03640" w:rsidRDefault="00B645BF" w14:paraId="421E9B75" w14:textId="636A8421">
      <w:r w:rsidRPr="00B645BF">
        <w:t>Shrubland</w:t>
      </w:r>
    </w:p>
    <w:p w:rsidR="00E03640" w:rsidP="00E03640" w:rsidRDefault="5E4B44CF" w14:paraId="6A0F3CB8" w14:textId="77777777">
      <w:pPr>
        <w:pStyle w:val="InfoPara"/>
      </w:pPr>
      <w:r>
        <w:t>Map Zones</w:t>
      </w:r>
    </w:p>
    <w:p w:rsidR="00E03640" w:rsidP="00E03640" w:rsidRDefault="5E4B44CF" w14:paraId="6840E7B1" w14:textId="1D27A9F6">
      <w:r>
        <w:t>29,</w:t>
      </w:r>
      <w:r w:rsidR="00DF2CED">
        <w:t xml:space="preserve"> </w:t>
      </w:r>
      <w:r>
        <w:t>30</w:t>
      </w:r>
    </w:p>
    <w:p w:rsidR="00E03640" w:rsidP="00E03640" w:rsidRDefault="5E4B44CF" w14:paraId="014EC866" w14:textId="77777777">
      <w:pPr>
        <w:pStyle w:val="InfoPara"/>
      </w:pPr>
      <w:r>
        <w:t>Geographic Range</w:t>
      </w:r>
    </w:p>
    <w:p w:rsidR="00E03640" w:rsidP="00E03640" w:rsidRDefault="5E4B44CF" w14:paraId="3A1E0640" w14:textId="26E45291">
      <w:r>
        <w:t>This type should be confined to ephemeral drainages and mesic sites and north facing</w:t>
      </w:r>
      <w:r w:rsidR="00DF2CED">
        <w:t>-</w:t>
      </w:r>
      <w:r>
        <w:t xml:space="preserve">slopes within mountain ranges and hillsides around the Little Rockies in </w:t>
      </w:r>
      <w:r w:rsidR="00DF2CED">
        <w:t>map zone (</w:t>
      </w:r>
      <w:r>
        <w:t>MZ</w:t>
      </w:r>
      <w:r w:rsidR="00DF2CED">
        <w:t xml:space="preserve">) </w:t>
      </w:r>
      <w:r>
        <w:t>20. Northeastern and southeastern Montana, western North Dakota and South Dakota, northeastern Wyoming, western Nebraska. This ecological system ranges from South Dakota into southern Canada on moderately shallow to deep, fine to sandy loam soils. In MZ30, this would occur in section 331. Not much of this should be mapped; most should be mapped to 1141. This type should be very, very infrequent. This could occur in the Badlands of western North Dakota. This type occurs in Theodore Roosevelt National Monument in North Dakota, usually on mesic sites, benches of slopes</w:t>
      </w:r>
      <w:r w:rsidR="00DF2CED">
        <w:t xml:space="preserve">, </w:t>
      </w:r>
      <w:r>
        <w:t>and north-facing slopes. There are also stands at Badlands National Park and Wind Cave National Monument in South Dakota. We mapped and described it as plant associations under the USGS-NPS National Vegetation Mapping Program and reported it in 2000 (see http://biology.usgs.gov/npsveg/).</w:t>
      </w:r>
    </w:p>
    <w:p w:rsidR="00E03640" w:rsidP="00E03640" w:rsidRDefault="5E4B44CF" w14:paraId="6FA952E7" w14:textId="77777777">
      <w:pPr>
        <w:pStyle w:val="InfoPara"/>
      </w:pPr>
      <w:r>
        <w:t>Biophysical Site Description</w:t>
      </w:r>
    </w:p>
    <w:p w:rsidR="00E03640" w:rsidP="00E03640" w:rsidRDefault="5E4B44CF" w14:paraId="76A3F00A" w14:textId="724C8485">
      <w:r>
        <w:t xml:space="preserve">Occur as small patches within northern </w:t>
      </w:r>
      <w:proofErr w:type="spellStart"/>
      <w:r>
        <w:t>mixedgrass</w:t>
      </w:r>
      <w:proofErr w:type="spellEnd"/>
      <w:r>
        <w:t xml:space="preserve"> prairie occupying microsites associated with higher available moisture or moderately steep slopes, north and south aspects. In North Dakota, usually on mesic sites, benches of slopes</w:t>
      </w:r>
      <w:r w:rsidR="00DF2CED">
        <w:t xml:space="preserve">, </w:t>
      </w:r>
      <w:r>
        <w:t xml:space="preserve">and north-facing slopes. Occupy slope shoulders and drainageways, draws. Sites where moisture more available. </w:t>
      </w:r>
      <w:proofErr w:type="spellStart"/>
      <w:r>
        <w:t>Skunkbrush</w:t>
      </w:r>
      <w:proofErr w:type="spellEnd"/>
      <w:r>
        <w:t xml:space="preserve"> more associated with south aspect slopes. Chokecherry and serviceberry and snowberry associated with drainages, draws along the foothills of the Beartooth mountains. Horizontal juniper associated with north aspect slopes. Buffaloberry associated with north aspect slopes. Each of the shrub species associated with own habitat type with moisture gradient. </w:t>
      </w:r>
      <w:proofErr w:type="spellStart"/>
      <w:r>
        <w:t>Skunkbrush</w:t>
      </w:r>
      <w:proofErr w:type="spellEnd"/>
      <w:r>
        <w:t xml:space="preserve"> is dry end, and snowberry/chokecherry is wet end. This </w:t>
      </w:r>
      <w:r w:rsidR="00DF2CED">
        <w:t>Biophysical Setting (</w:t>
      </w:r>
      <w:r>
        <w:t>BpS</w:t>
      </w:r>
      <w:r w:rsidR="00DF2CED">
        <w:t>)</w:t>
      </w:r>
      <w:r>
        <w:t xml:space="preserve"> is capturing a broad moisture regime from dry to mesic.</w:t>
      </w:r>
    </w:p>
    <w:p w:rsidR="00E03640" w:rsidP="00E03640" w:rsidRDefault="00E03640" w14:paraId="51F1F3A7" w14:textId="77777777"/>
    <w:p w:rsidR="00E03640" w:rsidP="00E03640" w:rsidRDefault="5E4B44CF" w14:paraId="37D10C1D" w14:textId="106EA004">
      <w:r>
        <w:t>Elevations range from 1</w:t>
      </w:r>
      <w:r w:rsidR="00DF2CED">
        <w:t>,</w:t>
      </w:r>
      <w:r>
        <w:t>300-4</w:t>
      </w:r>
      <w:r w:rsidR="00DF2CED">
        <w:t>,</w:t>
      </w:r>
      <w:r>
        <w:t>000ft and up to 4</w:t>
      </w:r>
      <w:r w:rsidR="00DF2CED">
        <w:t>,</w:t>
      </w:r>
      <w:r>
        <w:t xml:space="preserve">500ft east side of the </w:t>
      </w:r>
      <w:proofErr w:type="spellStart"/>
      <w:r>
        <w:t>Judiths</w:t>
      </w:r>
      <w:proofErr w:type="spellEnd"/>
      <w:r>
        <w:t xml:space="preserve"> and 5</w:t>
      </w:r>
      <w:r w:rsidR="00DF2CED">
        <w:t>,</w:t>
      </w:r>
      <w:r>
        <w:t xml:space="preserve">000ft south side of the </w:t>
      </w:r>
      <w:proofErr w:type="spellStart"/>
      <w:r>
        <w:t>Snowies</w:t>
      </w:r>
      <w:proofErr w:type="spellEnd"/>
      <w:r>
        <w:t>. Temperatures range between extremes of hot summers and cold winters that are typical of a continental climate. Precipitation increases from west (11in) to east (16in). Two-thirds of the precipitation occurs during the growing season (Apri</w:t>
      </w:r>
      <w:r w:rsidR="00DF2CED">
        <w:t>l</w:t>
      </w:r>
      <w:r>
        <w:t xml:space="preserve">-June). </w:t>
      </w:r>
    </w:p>
    <w:p w:rsidR="00E03640" w:rsidP="00E03640" w:rsidRDefault="00E03640" w14:paraId="5E2D364F" w14:textId="77777777"/>
    <w:p w:rsidR="00E03640" w:rsidP="00E03640" w:rsidRDefault="5E4B44CF" w14:paraId="2A8B7D36" w14:textId="0BC0C767">
      <w:r>
        <w:t>Soils vary</w:t>
      </w:r>
      <w:r w:rsidR="00DF2CED">
        <w:t xml:space="preserve"> </w:t>
      </w:r>
      <w:r>
        <w:t xml:space="preserve">but are generally </w:t>
      </w:r>
      <w:proofErr w:type="spellStart"/>
      <w:r>
        <w:t>entisol</w:t>
      </w:r>
      <w:r w:rsidR="00DF2CED">
        <w:t>s</w:t>
      </w:r>
      <w:proofErr w:type="spellEnd"/>
      <w:r>
        <w:t xml:space="preserve"> in the west and </w:t>
      </w:r>
      <w:proofErr w:type="spellStart"/>
      <w:r>
        <w:t>mollisols</w:t>
      </w:r>
      <w:proofErr w:type="spellEnd"/>
      <w:r>
        <w:t xml:space="preserve"> in the east. Soils in the northern Great Plains, west of the Missouri River in the Dakotas, northwestern Nebraska, northeastern Wyoming</w:t>
      </w:r>
      <w:r w:rsidR="00DF2CED">
        <w:t xml:space="preserve">, </w:t>
      </w:r>
      <w:r>
        <w:t>and Montana are formed from sedimentary sandstone and shales, especially the badlands</w:t>
      </w:r>
      <w:r w:rsidR="00DF2CED">
        <w:t>-</w:t>
      </w:r>
      <w:r>
        <w:t>type topography. These soils range from clayey, fine-loamy, to fine silty soils of mixed origin on level and undulating lands with minor contributions from loess, alluvium</w:t>
      </w:r>
      <w:r w:rsidR="00DF2CED">
        <w:t>,</w:t>
      </w:r>
      <w:r>
        <w:t xml:space="preserve"> and mountain outwash. </w:t>
      </w:r>
    </w:p>
    <w:p w:rsidR="00E03640" w:rsidP="00E03640" w:rsidRDefault="00E03640" w14:paraId="722E8BBA" w14:textId="77777777"/>
    <w:p w:rsidR="00E03640" w:rsidP="00E03640" w:rsidRDefault="5E4B44CF" w14:paraId="57C8AA9E" w14:textId="293ECA68">
      <w:r>
        <w:t>Many of these shrubland types occur on moderate to steep slopes (west</w:t>
      </w:r>
      <w:r w:rsidR="00DF2CED">
        <w:t>-</w:t>
      </w:r>
      <w:r>
        <w:t xml:space="preserve"> to northwest</w:t>
      </w:r>
      <w:r w:rsidR="00DF2CED">
        <w:t>-</w:t>
      </w:r>
      <w:r>
        <w:t>facing) at least in the badlands -</w:t>
      </w:r>
      <w:r w:rsidR="00DF2CED">
        <w:t>-</w:t>
      </w:r>
      <w:r>
        <w:t xml:space="preserve"> grazing is not likely a factor. They occur on southwest</w:t>
      </w:r>
      <w:r w:rsidR="00DF2CED">
        <w:t>-</w:t>
      </w:r>
      <w:r>
        <w:t xml:space="preserve"> and northwest</w:t>
      </w:r>
      <w:r w:rsidR="00DF2CED">
        <w:t>-</w:t>
      </w:r>
      <w:r>
        <w:t xml:space="preserve">facing slopes and moderate to steep slopes. The </w:t>
      </w:r>
      <w:proofErr w:type="spellStart"/>
      <w:r>
        <w:t>skunkbrush</w:t>
      </w:r>
      <w:proofErr w:type="spellEnd"/>
      <w:r w:rsidR="00DF2CED">
        <w:t>,</w:t>
      </w:r>
      <w:r>
        <w:t xml:space="preserve"> however, </w:t>
      </w:r>
      <w:r w:rsidR="00DF2CED">
        <w:t xml:space="preserve">is </w:t>
      </w:r>
      <w:r>
        <w:t>more associated with the southerly aspects.</w:t>
      </w:r>
    </w:p>
    <w:p w:rsidR="00E03640" w:rsidP="00E03640" w:rsidRDefault="5E4B44CF" w14:paraId="1EC811DC" w14:textId="77777777">
      <w:pPr>
        <w:pStyle w:val="InfoPara"/>
      </w:pPr>
      <w:r>
        <w:t>Vegetation Description</w:t>
      </w:r>
    </w:p>
    <w:p w:rsidR="00E03640" w:rsidP="00E03640" w:rsidRDefault="5E4B44CF" w14:paraId="66D4AFCA" w14:textId="07B36417">
      <w:r>
        <w:t xml:space="preserve">This vegetation type is characterized by the dominance of snowberry, chokecherry, serviceberry, </w:t>
      </w:r>
      <w:proofErr w:type="spellStart"/>
      <w:r>
        <w:t>skunkbrush</w:t>
      </w:r>
      <w:proofErr w:type="spellEnd"/>
      <w:r>
        <w:t>, buffaloberry</w:t>
      </w:r>
      <w:r w:rsidR="00DF2CED">
        <w:t>,</w:t>
      </w:r>
      <w:r>
        <w:t xml:space="preserve"> and horizontal juniper. Ninebark may also be present on some sites. There is an understory of cool-season grasses such as western wheatgrass, </w:t>
      </w:r>
      <w:proofErr w:type="spellStart"/>
      <w:r>
        <w:t>needlegrasses</w:t>
      </w:r>
      <w:proofErr w:type="spellEnd"/>
      <w:r>
        <w:t xml:space="preserve">, Sandberg bluegrass, little bluestem, </w:t>
      </w:r>
      <w:proofErr w:type="spellStart"/>
      <w:r>
        <w:t>threadleaf</w:t>
      </w:r>
      <w:proofErr w:type="spellEnd"/>
      <w:r>
        <w:t xml:space="preserve"> sedge</w:t>
      </w:r>
      <w:r w:rsidR="00DF2CED">
        <w:t>,</w:t>
      </w:r>
      <w:r>
        <w:t xml:space="preserve"> and forbs. </w:t>
      </w:r>
    </w:p>
    <w:p w:rsidR="00E03640" w:rsidP="00E03640" w:rsidRDefault="00E03640" w14:paraId="2BA29AC0" w14:textId="77777777"/>
    <w:p w:rsidR="00E03640" w:rsidP="00E03640" w:rsidRDefault="5E4B44CF" w14:paraId="7972B200" w14:textId="77777777">
      <w:r>
        <w:t xml:space="preserve">(Silver sagebrush was also an important component historically; however, silver sagebrush is covered in 1162 Floodplains Systems and 1148 Western Great Plains Sand Prairie. Silver sagebrush associated with valley bottom/terraces along streams and drainageways.) </w:t>
      </w:r>
    </w:p>
    <w:p w:rsidR="00E03640" w:rsidP="00E03640" w:rsidRDefault="00E03640" w14:paraId="6341483F" w14:textId="77777777"/>
    <w:p w:rsidR="00E03640" w:rsidP="00E03640" w:rsidRDefault="5E4B44CF" w14:paraId="7D2AD061" w14:textId="77777777">
      <w:r>
        <w:t>This melds into 1141 needle-and-thread and western wheatgrass.</w:t>
      </w:r>
    </w:p>
    <w:p w:rsidR="00E03640" w:rsidP="00E03640" w:rsidRDefault="00E03640" w14:paraId="0040B931" w14:textId="77777777"/>
    <w:p w:rsidR="00E03640" w:rsidP="00E03640" w:rsidRDefault="5E4B44CF" w14:paraId="7E52F011" w14:textId="77777777">
      <w:r>
        <w:t xml:space="preserve">Each of the shrub species in this BpS is associated with its own habitat type and represents a broad moisture gradient from dry to mesic. </w:t>
      </w:r>
      <w:proofErr w:type="spellStart"/>
      <w:r>
        <w:t>Skunkbrush</w:t>
      </w:r>
      <w:proofErr w:type="spellEnd"/>
      <w:r>
        <w:t xml:space="preserve"> is dry end, and snowberry/chokecherry and buffaloberry is mesic end. </w:t>
      </w:r>
      <w:proofErr w:type="gramStart"/>
      <w:r>
        <w:t>All of these</w:t>
      </w:r>
      <w:proofErr w:type="gramEnd"/>
      <w:r>
        <w:t xml:space="preserve"> species don't occur together necessarily.</w:t>
      </w:r>
    </w:p>
    <w:p w:rsidR="00E03640" w:rsidP="00E03640" w:rsidRDefault="5E4B44CF" w14:paraId="7675A59D" w14:textId="77777777">
      <w:pPr>
        <w:pStyle w:val="InfoPara"/>
      </w:pPr>
      <w:r>
        <w:t>BpS Dominant and Indicator Species</w:t>
      </w:r>
    </w:p>
    <w:p>
      <w:r>
        <w:rPr>
          <w:sz w:val="16"/>
        </w:rPr>
        <w:t>Species names are from the NRCS PLANTS database. Check species codes at http://plants.usda.gov.</w:t>
      </w:r>
    </w:p>
    <w:p w:rsidR="00E03640" w:rsidP="00E03640" w:rsidRDefault="5E4B44CF" w14:paraId="2AC30407" w14:textId="77777777">
      <w:pPr>
        <w:pStyle w:val="InfoPara"/>
      </w:pPr>
      <w:r>
        <w:t>Disturbance Description</w:t>
      </w:r>
    </w:p>
    <w:p w:rsidR="00E03640" w:rsidP="00E03640" w:rsidRDefault="5E4B44CF" w14:paraId="5EB8FF10" w14:textId="7E2B265B">
      <w:r>
        <w:t xml:space="preserve">The northern </w:t>
      </w:r>
      <w:proofErr w:type="spellStart"/>
      <w:r>
        <w:t>mixedgrass</w:t>
      </w:r>
      <w:proofErr w:type="spellEnd"/>
      <w:r>
        <w:t xml:space="preserve"> prairie and shrublands are strongly influenced by wet-dry cycles. Fire, grazing by large ungulates and small mammals such as prairie dogs</w:t>
      </w:r>
      <w:r w:rsidR="000445FA">
        <w:t>,</w:t>
      </w:r>
      <w:r>
        <w:t xml:space="preserve"> and soil disturbances (i</w:t>
      </w:r>
      <w:r w:rsidR="000445FA">
        <w:t>.e.,</w:t>
      </w:r>
      <w:r>
        <w:t xml:space="preserve"> buffalo wallows and prairie dog towns) are the major disturbances in this vegetation type. In MZ30, many of these shrubland types occur on moderate to steep slopes (west</w:t>
      </w:r>
      <w:r w:rsidR="000445FA">
        <w:t>-</w:t>
      </w:r>
      <w:r>
        <w:t xml:space="preserve"> to northwest</w:t>
      </w:r>
      <w:r w:rsidR="000445FA">
        <w:t>-</w:t>
      </w:r>
      <w:r>
        <w:t xml:space="preserve">facing). </w:t>
      </w:r>
    </w:p>
    <w:p w:rsidR="00E03640" w:rsidP="00E03640" w:rsidRDefault="00E03640" w14:paraId="0657A01B" w14:textId="77777777"/>
    <w:p w:rsidR="00E03640" w:rsidP="00E03640" w:rsidRDefault="5E4B44CF" w14:paraId="587A0B63" w14:textId="586B7694">
      <w:r>
        <w:lastRenderedPageBreak/>
        <w:t xml:space="preserve">From instrumental weather records, droughts are likely to occur about </w:t>
      </w:r>
      <w:r w:rsidR="000445FA">
        <w:t xml:space="preserve">3 </w:t>
      </w:r>
      <w:r>
        <w:t>in every 10yrs. Historically, there were likely close interactions between fire and grazing since large ungulates tend to be attracted to post-fire communities. Conversely, fire presumably was less likely in areas recently heavily grazed by herbivory -</w:t>
      </w:r>
      <w:r w:rsidR="000445FA">
        <w:t>-</w:t>
      </w:r>
      <w:r>
        <w:t xml:space="preserve"> thus contributing to spatial and temporal variation in fire occurrence. </w:t>
      </w:r>
    </w:p>
    <w:p w:rsidR="00E03640" w:rsidP="00E03640" w:rsidRDefault="00E03640" w14:paraId="21FC1F0F" w14:textId="77777777"/>
    <w:p w:rsidR="00E03640" w:rsidP="00E03640" w:rsidRDefault="5E4B44CF" w14:paraId="2E0C8281" w14:textId="45B2DC16">
      <w:r>
        <w:t xml:space="preserve">Average fire intervals are estimated at 8-25yrs, although in areas with very broken topography fire intervals may have been </w:t>
      </w:r>
      <w:r w:rsidR="000445FA">
        <w:t>&gt;</w:t>
      </w:r>
      <w:r>
        <w:t xml:space="preserve">30yrs. The model for MZ20 reflects a 30yr </w:t>
      </w:r>
      <w:r w:rsidR="000445FA">
        <w:t>mean fire return interval (</w:t>
      </w:r>
      <w:r>
        <w:t>MFRI</w:t>
      </w:r>
      <w:r w:rsidR="000445FA">
        <w:t>)</w:t>
      </w:r>
      <w:r>
        <w:t xml:space="preserve">. The model for MZs 29 and 30 reflects a 15-20yr interval. This system's MFRI should be very similar to 1141 </w:t>
      </w:r>
      <w:proofErr w:type="spellStart"/>
      <w:r>
        <w:t>mixedgrass</w:t>
      </w:r>
      <w:proofErr w:type="spellEnd"/>
      <w:r>
        <w:t xml:space="preserve"> prairie, since this system is just inclusions within 1141. It might be a little less frequent because of moisture; however, it should be similar. </w:t>
      </w:r>
    </w:p>
    <w:p w:rsidR="00E03640" w:rsidP="00E03640" w:rsidRDefault="00E03640" w14:paraId="03E61995" w14:textId="77777777"/>
    <w:p w:rsidR="00E03640" w:rsidP="00E03640" w:rsidRDefault="5E4B44CF" w14:paraId="1E163F5C" w14:textId="409634A4">
      <w:r>
        <w:t>Fires were most common in July and August but probably occurred from about April to September. Seasonality of fires influences vegetation composition. Early</w:t>
      </w:r>
      <w:r w:rsidR="000445FA">
        <w:t>-</w:t>
      </w:r>
      <w:r>
        <w:t>season fires (April-May) tend to favor warm-season species, while late</w:t>
      </w:r>
      <w:r w:rsidR="000445FA">
        <w:t>-</w:t>
      </w:r>
      <w:r>
        <w:t>season fires (August-September) tend to favor cool-season species. Replacement fire in our model does remove 75% of the above</w:t>
      </w:r>
      <w:r w:rsidR="000445FA">
        <w:t>-</w:t>
      </w:r>
      <w:r>
        <w:t>ground cover as assumed in the literature. However, we don't think loss of the above</w:t>
      </w:r>
      <w:r w:rsidR="000445FA">
        <w:t>-</w:t>
      </w:r>
      <w:r>
        <w:t xml:space="preserve">ground cover by the replacement fire will necessarily induce a retrogression back to an earlier seral stage from the late stage because the main component of dominant grasses remains unharmed to insure the continuity of the seral stage. The shrub species, however, are </w:t>
      </w:r>
      <w:proofErr w:type="spellStart"/>
      <w:r>
        <w:t>sprouters</w:t>
      </w:r>
      <w:proofErr w:type="spellEnd"/>
      <w:r>
        <w:t xml:space="preserve">. Fire would remove them, and they would resprout. The exception would be horizontal juniper and </w:t>
      </w:r>
      <w:proofErr w:type="spellStart"/>
      <w:r>
        <w:t>skunkbrush</w:t>
      </w:r>
      <w:proofErr w:type="spellEnd"/>
      <w:r w:rsidR="000445FA">
        <w:t>,</w:t>
      </w:r>
      <w:r>
        <w:t xml:space="preserve"> which would not resprout. It would take longer for them to become reestablished.</w:t>
      </w:r>
    </w:p>
    <w:p w:rsidR="00E03640" w:rsidP="00E03640" w:rsidRDefault="00E03640" w14:paraId="5A544FDC" w14:textId="77777777"/>
    <w:p w:rsidR="00E03640" w:rsidP="00E03640" w:rsidRDefault="5E4B44CF" w14:paraId="7EA7E209" w14:textId="6B41BBEE">
      <w:r>
        <w:t>We used different levels of native ungulate grazing intensities. We assumed that light grazing would not alter the community enough to change classes, but increasing grazing intensity would move the community back to earlier stages. Grazing return interval probably occurred every 7-10yrs</w:t>
      </w:r>
      <w:r w:rsidR="000445FA">
        <w:t>,</w:t>
      </w:r>
      <w:r>
        <w:t xml:space="preserve"> but grazing would only result in a class change maybe once every 80-100yrs. Overall</w:t>
      </w:r>
      <w:r w:rsidR="000445FA">
        <w:t xml:space="preserve">, </w:t>
      </w:r>
      <w:r>
        <w:t>the grazing frequency was modeled at every 20yrs -</w:t>
      </w:r>
      <w:r w:rsidR="000445FA">
        <w:t>-</w:t>
      </w:r>
      <w:r>
        <w:t xml:space="preserve"> that includes grazing just occurring with no transition resulting</w:t>
      </w:r>
      <w:r w:rsidR="000445FA">
        <w:t xml:space="preserve"> </w:t>
      </w:r>
      <w:r>
        <w:t xml:space="preserve">as well as grazing taking the stage back to an earlier class. </w:t>
      </w:r>
      <w:r w:rsidR="000445FA">
        <w:t>Overall,</w:t>
      </w:r>
      <w:r>
        <w:t xml:space="preserve"> the drought</w:t>
      </w:r>
      <w:r w:rsidR="000445FA">
        <w:t>-</w:t>
      </w:r>
      <w:r>
        <w:t>plus</w:t>
      </w:r>
      <w:r w:rsidR="000445FA">
        <w:t>-</w:t>
      </w:r>
      <w:r>
        <w:t>grazing impact frequency was modeled as every 70yrs -</w:t>
      </w:r>
      <w:r w:rsidR="000445FA">
        <w:t>-</w:t>
      </w:r>
      <w:r>
        <w:t xml:space="preserve"> that includes the no-transition + transition to early stage.</w:t>
      </w:r>
    </w:p>
    <w:p w:rsidR="00E03640" w:rsidP="00E03640" w:rsidRDefault="00E03640" w14:paraId="7282DE8C" w14:textId="77777777"/>
    <w:p w:rsidR="00E03640" w:rsidP="00E03640" w:rsidRDefault="5E4B44CF" w14:paraId="42085FF0" w14:textId="64FA4A4E">
      <w:r>
        <w:t>This system 1085 differs in MFRI from 1125, which is composed mostly of Wyoming big sagebrush. BpS 1085 also has a higher grass component. Up north, where there is a heavy grass component and much less percent</w:t>
      </w:r>
      <w:r w:rsidR="000445FA">
        <w:t xml:space="preserve">age </w:t>
      </w:r>
      <w:r>
        <w:t>cover of sagebrush than what is down south</w:t>
      </w:r>
      <w:r w:rsidR="000445FA">
        <w:t xml:space="preserve"> as well as </w:t>
      </w:r>
      <w:r>
        <w:t>relatively connected topography and a lot of wind, it would burn more frequently (Downey, per</w:t>
      </w:r>
      <w:r w:rsidR="000445FA">
        <w:t xml:space="preserve">sonal </w:t>
      </w:r>
      <w:proofErr w:type="spellStart"/>
      <w:r>
        <w:t>comm</w:t>
      </w:r>
      <w:r w:rsidR="000445FA">
        <w:t>uication</w:t>
      </w:r>
      <w:proofErr w:type="spellEnd"/>
      <w:r>
        <w:t xml:space="preserve">). These two systems are different as </w:t>
      </w:r>
      <w:r w:rsidR="000445FA">
        <w:t>they relate</w:t>
      </w:r>
      <w:r>
        <w:t xml:space="preserve"> in large part to setting and precipitation patterns and continuity of fuel. Eastern M</w:t>
      </w:r>
      <w:r w:rsidR="000445FA">
        <w:t>ontana</w:t>
      </w:r>
      <w:r>
        <w:t xml:space="preserve"> has few breaks, versus mountainous systems that would be much less likely to have the huge sweeping fires. </w:t>
      </w:r>
    </w:p>
    <w:p w:rsidR="00E03640" w:rsidP="00E03640" w:rsidRDefault="00E03640" w14:paraId="6D128285" w14:textId="77777777"/>
    <w:p w:rsidR="00E03640" w:rsidP="00E03640" w:rsidRDefault="000445FA" w14:paraId="7FB7F8AE" w14:textId="63F52E96">
      <w:r>
        <w:t>I</w:t>
      </w:r>
      <w:r w:rsidR="5E4B44CF">
        <w:t xml:space="preserve">n his review of the Rapid Assessment </w:t>
      </w:r>
      <w:r>
        <w:t xml:space="preserve">(RA) </w:t>
      </w:r>
      <w:r w:rsidR="5E4B44CF">
        <w:t>model,</w:t>
      </w:r>
      <w:r>
        <w:t xml:space="preserve"> </w:t>
      </w:r>
      <w:proofErr w:type="spellStart"/>
      <w:r>
        <w:t>Ortmann</w:t>
      </w:r>
      <w:proofErr w:type="spellEnd"/>
      <w:r w:rsidR="5E4B44CF">
        <w:t xml:space="preserve"> suggested that in addition to fire, drought</w:t>
      </w:r>
      <w:r>
        <w:t xml:space="preserve">, </w:t>
      </w:r>
      <w:r w:rsidR="5E4B44CF">
        <w:t>and grazing, insect outbreaks (Rocky Mountain locust) would have impacted all classes.</w:t>
      </w:r>
    </w:p>
    <w:p w:rsidR="00E03640" w:rsidP="00E03640" w:rsidRDefault="5E4B44CF" w14:paraId="586353B6" w14:textId="51BD035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03640" w:rsidP="00E03640" w:rsidRDefault="5E4B44CF" w14:paraId="5684C468" w14:textId="77777777">
      <w:pPr>
        <w:pStyle w:val="InfoPara"/>
      </w:pPr>
      <w:r>
        <w:t>Scale Description</w:t>
      </w:r>
    </w:p>
    <w:p w:rsidR="00E03640" w:rsidP="00E03640" w:rsidRDefault="5E4B44CF" w14:paraId="134B135C" w14:textId="03D9C09B">
      <w:r>
        <w:t>Fires would generally range from 1</w:t>
      </w:r>
      <w:r w:rsidR="000445FA">
        <w:t>,</w:t>
      </w:r>
      <w:r>
        <w:t>000s-10</w:t>
      </w:r>
      <w:r w:rsidR="000445FA">
        <w:t>,</w:t>
      </w:r>
      <w:r>
        <w:t>000ac or up to 100</w:t>
      </w:r>
      <w:r w:rsidR="000445FA">
        <w:t>,</w:t>
      </w:r>
      <w:r>
        <w:t>000ac through BpS 1141. Based on topography, wind speed, fine</w:t>
      </w:r>
      <w:r w:rsidR="000445FA">
        <w:t>-</w:t>
      </w:r>
      <w:r>
        <w:t>fuel loading</w:t>
      </w:r>
      <w:r w:rsidR="000445FA">
        <w:t>,</w:t>
      </w:r>
      <w:r>
        <w:t xml:space="preserve"> and fuel arrangement</w:t>
      </w:r>
      <w:r w:rsidR="000445FA">
        <w:t>,</w:t>
      </w:r>
      <w:r>
        <w:t xml:space="preserve"> the fires would burn in a mos</w:t>
      </w:r>
      <w:r w:rsidR="000445FA">
        <w:t>ai</w:t>
      </w:r>
      <w:r>
        <w:t>c pattern. Extent of weather influences (wet-dry cycles) would have been very widespread.</w:t>
      </w:r>
    </w:p>
    <w:p w:rsidR="00E03640" w:rsidP="00E03640" w:rsidRDefault="00E03640" w14:paraId="27BB6A22" w14:textId="77777777"/>
    <w:p w:rsidR="00E03640" w:rsidP="00E03640" w:rsidRDefault="5E4B44CF" w14:paraId="507C5B69" w14:textId="525D8960">
      <w:r>
        <w:t xml:space="preserve">Small patches on landscape </w:t>
      </w:r>
      <w:r w:rsidR="000445FA">
        <w:t xml:space="preserve">~1ac </w:t>
      </w:r>
      <w:r>
        <w:t>to maybe 10ac in size -</w:t>
      </w:r>
      <w:r w:rsidR="000445FA">
        <w:t>-</w:t>
      </w:r>
      <w:r>
        <w:t xml:space="preserve"> mapped by plot</w:t>
      </w:r>
      <w:r w:rsidR="000445FA">
        <w:t>,</w:t>
      </w:r>
      <w:r>
        <w:t xml:space="preserve"> not imagery. Patches occupy microsites associated with shoulder slopes, north aspect backslopes, depressions/swales</w:t>
      </w:r>
      <w:r w:rsidR="000445FA">
        <w:t>,</w:t>
      </w:r>
      <w:r>
        <w:t xml:space="preserve"> and drainageways/draws.</w:t>
      </w:r>
    </w:p>
    <w:p w:rsidR="00E03640" w:rsidP="00E03640" w:rsidRDefault="5E4B44CF" w14:paraId="300289AD" w14:textId="77777777">
      <w:pPr>
        <w:pStyle w:val="InfoPara"/>
      </w:pPr>
      <w:r>
        <w:t>Adjacency or Identification Concerns</w:t>
      </w:r>
    </w:p>
    <w:p w:rsidR="00E03640" w:rsidP="00E03640" w:rsidRDefault="5E4B44CF" w14:paraId="4D230282" w14:textId="4A426C29">
      <w:r>
        <w:t xml:space="preserve">Inclusions within the </w:t>
      </w:r>
      <w:proofErr w:type="spellStart"/>
      <w:r>
        <w:t>Mixedgrass</w:t>
      </w:r>
      <w:proofErr w:type="spellEnd"/>
      <w:r>
        <w:t xml:space="preserve"> Prairie. The Northern Great Plains Shrubland might be a subcomponent of the Northwestern Great Plains </w:t>
      </w:r>
      <w:proofErr w:type="spellStart"/>
      <w:r>
        <w:t>Mixedgrass</w:t>
      </w:r>
      <w:proofErr w:type="spellEnd"/>
      <w:r>
        <w:t xml:space="preserve"> Prairie </w:t>
      </w:r>
      <w:proofErr w:type="spellStart"/>
      <w:r>
        <w:t>BpS</w:t>
      </w:r>
      <w:proofErr w:type="spellEnd"/>
      <w:r>
        <w:t xml:space="preserve"> that was historically limited to predominantly sedimentary soil types and local microsites</w:t>
      </w:r>
      <w:r w:rsidR="000445FA">
        <w:t>,</w:t>
      </w:r>
      <w:r>
        <w:t xml:space="preserve"> resulting in a similar ecological model but with a longer fire cycle. This 1085 might therefore be difficult to map differently from the grassland sites. Spectrally, however, this BpS will have a unique signature </w:t>
      </w:r>
      <w:r w:rsidR="00BA74F3">
        <w:t>–</w:t>
      </w:r>
      <w:r>
        <w:t xml:space="preserve"> esp</w:t>
      </w:r>
      <w:r w:rsidR="00BA74F3">
        <w:t xml:space="preserve">ecially </w:t>
      </w:r>
      <w:r>
        <w:t xml:space="preserve">snowberry. The sites dominated by </w:t>
      </w:r>
      <w:proofErr w:type="spellStart"/>
      <w:r>
        <w:t>skunkbrush</w:t>
      </w:r>
      <w:proofErr w:type="spellEnd"/>
      <w:r>
        <w:t xml:space="preserve"> might be harder to differentiate from the grasses. This melds into needle-and-thread/western wheatgrass 1141.</w:t>
      </w:r>
    </w:p>
    <w:p w:rsidR="00E03640" w:rsidP="00E03640" w:rsidRDefault="00E03640" w14:paraId="15218380" w14:textId="77777777"/>
    <w:p w:rsidR="00E03640" w:rsidP="00E03640" w:rsidRDefault="5E4B44CF" w14:paraId="6947DDE8" w14:textId="713C2AC5">
      <w:r>
        <w:t xml:space="preserve">Rabbitbrush may be better to fit with sagebrush BpS. They tend to occur together. </w:t>
      </w:r>
    </w:p>
    <w:p w:rsidR="00E03640" w:rsidP="00E03640" w:rsidRDefault="00E03640" w14:paraId="52DD4B15" w14:textId="77777777"/>
    <w:p w:rsidR="00E03640" w:rsidP="00E03640" w:rsidRDefault="5E4B44CF" w14:paraId="7263E058" w14:textId="2C41CB84">
      <w:r>
        <w:t xml:space="preserve">Small patches on landscape </w:t>
      </w:r>
      <w:r w:rsidR="00BA74F3">
        <w:t>~1ac</w:t>
      </w:r>
      <w:r>
        <w:t xml:space="preserve"> to maybe 10ac in size -</w:t>
      </w:r>
      <w:r w:rsidR="00BA74F3">
        <w:t>-</w:t>
      </w:r>
      <w:r>
        <w:t xml:space="preserve"> mapped by plot</w:t>
      </w:r>
      <w:r w:rsidR="00BA74F3">
        <w:t>,</w:t>
      </w:r>
      <w:r>
        <w:t xml:space="preserve"> not imagery.</w:t>
      </w:r>
    </w:p>
    <w:p w:rsidR="00E03640" w:rsidP="00E03640" w:rsidRDefault="00E03640" w14:paraId="4BBB5BB6" w14:textId="77777777"/>
    <w:p w:rsidR="00E03640" w:rsidP="00E03640" w:rsidRDefault="5E4B44CF" w14:paraId="527EABFA" w14:textId="73295BD8">
      <w:r>
        <w:t xml:space="preserve">This </w:t>
      </w:r>
      <w:proofErr w:type="spellStart"/>
      <w:r>
        <w:t>BpS's</w:t>
      </w:r>
      <w:proofErr w:type="spellEnd"/>
      <w:r>
        <w:t xml:space="preserve"> shrub component may be increasing within the 1141 </w:t>
      </w:r>
      <w:proofErr w:type="spellStart"/>
      <w:r>
        <w:t>mixedgrass</w:t>
      </w:r>
      <w:proofErr w:type="spellEnd"/>
      <w:r>
        <w:t xml:space="preserve"> prairie due to the longer current-day MFRIs. </w:t>
      </w:r>
    </w:p>
    <w:p w:rsidR="00E03640" w:rsidP="00E03640" w:rsidRDefault="00E03640" w14:paraId="1134DBF5" w14:textId="77777777"/>
    <w:p w:rsidR="00E03640" w:rsidP="00E03640" w:rsidRDefault="5E4B44CF" w14:paraId="75924703" w14:textId="46F6294E">
      <w:r>
        <w:t xml:space="preserve">This type might be somewhat difficult to distinguish from 1106 Northern Rocky Mountain Foothill Deciduous Shrubland in terms of species, but they should be distinguished, as 1106 shrubs are adjacent to forest/woodlands or lower </w:t>
      </w:r>
      <w:proofErr w:type="spellStart"/>
      <w:r>
        <w:t>treeline</w:t>
      </w:r>
      <w:proofErr w:type="spellEnd"/>
      <w:r>
        <w:t>, whereas 1085 is adjacent to ravines, more riparian</w:t>
      </w:r>
      <w:r w:rsidR="00BA74F3">
        <w:t>,</w:t>
      </w:r>
      <w:r>
        <w:t xml:space="preserve"> and grassland 1141 system. </w:t>
      </w:r>
    </w:p>
    <w:p w:rsidR="00E03640" w:rsidP="00E03640" w:rsidRDefault="00E03640" w14:paraId="4069752F" w14:textId="77777777"/>
    <w:p w:rsidR="00E03640" w:rsidP="00E03640" w:rsidRDefault="5E4B44CF" w14:paraId="11E6A115" w14:textId="14B565F5">
      <w:r>
        <w:t>There should not be much mapping to this BpS. Most should be in 1141. This should be very, very infrequent for MZs 29, 30</w:t>
      </w:r>
      <w:r w:rsidR="00BA74F3">
        <w:t>,</w:t>
      </w:r>
      <w:r>
        <w:t xml:space="preserve"> and 20 and should encompass </w:t>
      </w:r>
      <w:r w:rsidR="00BA74F3">
        <w:t>&lt;</w:t>
      </w:r>
      <w:r>
        <w:t>10% of landscape historically.</w:t>
      </w:r>
    </w:p>
    <w:p w:rsidR="00E03640" w:rsidP="00E03640" w:rsidRDefault="00E03640" w14:paraId="114566C8" w14:textId="77777777"/>
    <w:p w:rsidR="00E03640" w:rsidP="00E03640" w:rsidRDefault="5E4B44CF" w14:paraId="53D7F997" w14:textId="77777777">
      <w:r>
        <w:t>Maybe some Kentucky bluegrass in this BpS. Maybe annual bromes such as Japanese brome.</w:t>
      </w:r>
    </w:p>
    <w:p w:rsidR="00E03640" w:rsidP="00E03640" w:rsidRDefault="00E03640" w14:paraId="30C04364" w14:textId="77777777"/>
    <w:p w:rsidR="00E03640" w:rsidP="00E03640" w:rsidRDefault="5E4B44CF" w14:paraId="2C3E5E3E" w14:textId="5B3F0A2E">
      <w:r>
        <w:t xml:space="preserve">This system might appear departed currently due to increase in </w:t>
      </w:r>
      <w:r w:rsidR="00BA74F3">
        <w:t>C</w:t>
      </w:r>
      <w:r>
        <w:t xml:space="preserve">lass C of snowberry, mostly, shrubs today due to missed MFRIs. See </w:t>
      </w:r>
      <w:r w:rsidR="00BA74F3">
        <w:t>C</w:t>
      </w:r>
      <w:r>
        <w:t>lass C comments.</w:t>
      </w:r>
    </w:p>
    <w:p w:rsidR="00E03640" w:rsidP="00E03640" w:rsidRDefault="00E03640" w14:paraId="306DA31A" w14:textId="77777777"/>
    <w:p w:rsidR="00E03640" w:rsidP="00E03640" w:rsidRDefault="5E4B44CF" w14:paraId="2FB8147D" w14:textId="77777777">
      <w:r>
        <w:lastRenderedPageBreak/>
        <w:t xml:space="preserve">This may not be a separate system from the prairie matrix. Those areas that have increased shrub cover due to fire suppression should be considered part of Northwestern Great Plains </w:t>
      </w:r>
      <w:proofErr w:type="spellStart"/>
      <w:r>
        <w:t>Mixedgrass</w:t>
      </w:r>
      <w:proofErr w:type="spellEnd"/>
      <w:r>
        <w:t xml:space="preserve"> Prairie (CES303.674).</w:t>
      </w:r>
    </w:p>
    <w:p w:rsidR="00E03640" w:rsidP="00E03640" w:rsidRDefault="5E4B44CF" w14:paraId="709F6892" w14:textId="77777777">
      <w:pPr>
        <w:pStyle w:val="InfoPara"/>
      </w:pPr>
      <w:r>
        <w:t>Issues or Problems</w:t>
      </w:r>
    </w:p>
    <w:p w:rsidR="00E03640" w:rsidP="00E03640" w:rsidRDefault="00E03640" w14:paraId="4B0EA180" w14:textId="77777777"/>
    <w:p w:rsidR="00E03640" w:rsidP="00E03640" w:rsidRDefault="5E4B44CF" w14:paraId="661BE307" w14:textId="77777777">
      <w:pPr>
        <w:pStyle w:val="InfoPara"/>
      </w:pPr>
      <w:r>
        <w:t>Native Uncharacteristic Conditions</w:t>
      </w:r>
    </w:p>
    <w:p w:rsidR="00E03640" w:rsidP="00E03640" w:rsidRDefault="00E03640" w14:paraId="45D0F234" w14:textId="77777777"/>
    <w:p w:rsidR="00E03640" w:rsidP="00E03640" w:rsidRDefault="5E4B44CF" w14:paraId="3F088E87" w14:textId="77777777">
      <w:pPr>
        <w:pStyle w:val="InfoPara"/>
      </w:pPr>
      <w:r>
        <w:t>Comments</w:t>
      </w:r>
    </w:p>
    <w:p w:rsidR="00E03640" w:rsidP="00E03640" w:rsidRDefault="5E4B44CF" w14:paraId="3671D1FB" w14:textId="4C519DAB">
      <w:r>
        <w:t>This model was adapted from the same BpS in MZ20 created by Brian Martin and reviewed by BJ Rhodes, Shannon Downey, Steve Barrett</w:t>
      </w:r>
      <w:r w:rsidR="00BA74F3">
        <w:t>,</w:t>
      </w:r>
      <w:r>
        <w:t xml:space="preserve"> and others. Some descriptive additions/changes were made.</w:t>
      </w:r>
    </w:p>
    <w:p w:rsidR="00E03640" w:rsidP="00E03640" w:rsidRDefault="00E03640" w14:paraId="4350B024" w14:textId="77777777"/>
    <w:p w:rsidR="00E03640" w:rsidP="00E03640" w:rsidRDefault="5E4B44CF" w14:paraId="2F17FBE5" w14:textId="1FA92E23">
      <w:r>
        <w:t xml:space="preserve">This model for MZ20 was originally adopted from the RA model R4PRMGn Northern </w:t>
      </w:r>
      <w:proofErr w:type="spellStart"/>
      <w:r>
        <w:t>Mixed</w:t>
      </w:r>
      <w:r w:rsidR="00BA74F3">
        <w:t>g</w:t>
      </w:r>
      <w:r>
        <w:t>rass</w:t>
      </w:r>
      <w:proofErr w:type="spellEnd"/>
      <w:r>
        <w:t xml:space="preserve"> Prairie created by Cody </w:t>
      </w:r>
      <w:proofErr w:type="spellStart"/>
      <w:r>
        <w:t>Wienk</w:t>
      </w:r>
      <w:proofErr w:type="spellEnd"/>
      <w:r>
        <w:t xml:space="preserve"> and </w:t>
      </w:r>
      <w:proofErr w:type="spellStart"/>
      <w:r>
        <w:t>Lakhdar</w:t>
      </w:r>
      <w:proofErr w:type="spellEnd"/>
      <w:r>
        <w:t xml:space="preserve"> </w:t>
      </w:r>
      <w:proofErr w:type="spellStart"/>
      <w:r>
        <w:t>Benkobi</w:t>
      </w:r>
      <w:proofErr w:type="spellEnd"/>
      <w:r>
        <w:t xml:space="preserve"> and reviewed by David Engle (dme@mail.pss.okstate.edu) and John Ortmann (jortmann@tnc.org). Descriptive changes were first made for MZ20 by BJ Rhodes (bj_rhodes@blm.gov), John Carlson (john_carlson@blm.gov), Bill Volk (william_volk@blm.gov), Rich Adams (rich_adams@blm.gov)</w:t>
      </w:r>
      <w:r w:rsidR="00BA74F3">
        <w:t>,</w:t>
      </w:r>
      <w:r>
        <w:t xml:space="preserve"> and Amanda Keefer (akeefer@mt.blm.gov). These reviewers, however, did not feel they had a sufficient grasp or concept of the system to change the model. Some errors were found in the original RA model that violated modeling rules and were therefore changed by Regional </w:t>
      </w:r>
      <w:r w:rsidR="00BA74F3">
        <w:t>L</w:t>
      </w:r>
      <w:r>
        <w:t>ead for MZ20. Brian Martin then reviewed the model and made quantitative changes. It was changed from the original five-box model to a three-box model.</w:t>
      </w:r>
    </w:p>
    <w:p w:rsidR="00B33F0E" w:rsidP="00E03640" w:rsidRDefault="00B33F0E" w14:paraId="1C4D2B5A" w14:textId="77777777"/>
    <w:p w:rsidR="00E03640" w:rsidP="00E03640" w:rsidRDefault="5E4B44CF" w14:paraId="1789B071" w14:textId="77777777">
      <w:pPr>
        <w:pStyle w:val="ReportSection"/>
      </w:pPr>
      <w:r>
        <w:t>Succession Classes</w:t>
      </w:r>
    </w:p>
    <w:p w:rsidR="00E03640" w:rsidP="00E03640" w:rsidRDefault="00E03640" w14:paraId="660A9E7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03640" w:rsidP="00E03640" w:rsidRDefault="00E03640" w14:paraId="1B49B936" w14:textId="77777777">
      <w:pPr>
        <w:pStyle w:val="InfoPara"/>
        <w:pBdr>
          <w:top w:val="single" w:color="auto" w:sz="4" w:space="1"/>
        </w:pBdr>
      </w:pPr>
      <w:r>
        <w:t>Class A</w:t>
      </w:r>
      <w:r>
        <w:tab/>
        <w:t>53</w:t>
      </w:r>
      <w:r w:rsidR="002A3B10">
        <w:tab/>
      </w:r>
      <w:r w:rsidR="002A3B10">
        <w:tab/>
      </w:r>
      <w:r w:rsidR="002A3B10">
        <w:tab/>
      </w:r>
      <w:r w:rsidR="002A3B10">
        <w:tab/>
      </w:r>
      <w:r w:rsidR="004F7795">
        <w:t>Early Development 1 - Open</w:t>
      </w:r>
    </w:p>
    <w:p w:rsidR="00E03640" w:rsidP="00E03640" w:rsidRDefault="00E03640" w14:paraId="30526B45" w14:textId="77777777"/>
    <w:p w:rsidR="00E03640" w:rsidP="00E03640" w:rsidRDefault="5E4B44CF" w14:paraId="7C18EC90" w14:textId="77777777">
      <w:pPr>
        <w:pStyle w:val="SClassInfoPara"/>
      </w:pPr>
      <w:r>
        <w:t>Indicator Species</w:t>
      </w:r>
    </w:p>
    <w:p w:rsidR="00E03640" w:rsidP="00E03640" w:rsidRDefault="00E03640" w14:paraId="70867E3E" w14:textId="77777777"/>
    <w:p w:rsidR="00E03640" w:rsidP="00E03640" w:rsidRDefault="5E4B44CF" w14:paraId="1EEDE5A7" w14:textId="77777777">
      <w:pPr>
        <w:pStyle w:val="SClassInfoPara"/>
      </w:pPr>
      <w:r>
        <w:t>Description</w:t>
      </w:r>
    </w:p>
    <w:p w:rsidR="00E03640" w:rsidP="00E03640" w:rsidRDefault="5E4B44CF" w14:paraId="7A1E47F1" w14:textId="5E9EBAC0">
      <w:r>
        <w:t xml:space="preserve">Graminoids such as little bluestem, western wheatgrass, </w:t>
      </w:r>
      <w:proofErr w:type="spellStart"/>
      <w:r>
        <w:t>stipa</w:t>
      </w:r>
      <w:proofErr w:type="spellEnd"/>
      <w:r>
        <w:t xml:space="preserve">, </w:t>
      </w:r>
      <w:proofErr w:type="spellStart"/>
      <w:r>
        <w:t>bluebunch</w:t>
      </w:r>
      <w:proofErr w:type="spellEnd"/>
      <w:r>
        <w:t xml:space="preserve"> wheatgrass, </w:t>
      </w:r>
      <w:proofErr w:type="spellStart"/>
      <w:r>
        <w:t>sideoats</w:t>
      </w:r>
      <w:proofErr w:type="spellEnd"/>
      <w:r>
        <w:t xml:space="preserve"> </w:t>
      </w:r>
      <w:proofErr w:type="spellStart"/>
      <w:r>
        <w:t>grama</w:t>
      </w:r>
      <w:proofErr w:type="spellEnd"/>
      <w:r w:rsidR="00BA74F3">
        <w:t>,</w:t>
      </w:r>
      <w:r>
        <w:t xml:space="preserve"> and upland sedges dominate this class. This class is a combination of grasses and very short-stature vegetation resulting also from prairie dog disturbance (maybe only in draws -</w:t>
      </w:r>
      <w:r w:rsidR="00BA74F3">
        <w:t>-</w:t>
      </w:r>
      <w:r>
        <w:t xml:space="preserve"> snowberry). </w:t>
      </w:r>
    </w:p>
    <w:p w:rsidR="00E03640" w:rsidP="00E03640" w:rsidRDefault="00E03640" w14:paraId="0C2522B8" w14:textId="77777777"/>
    <w:p w:rsidR="00E03640" w:rsidP="00E03640" w:rsidRDefault="5E4B44CF" w14:paraId="27F27BFB" w14:textId="6084BB9D">
      <w:r>
        <w:t xml:space="preserve">A variety of forb species such as fetid marigold, scarlet </w:t>
      </w:r>
      <w:proofErr w:type="spellStart"/>
      <w:r>
        <w:t>globemallow</w:t>
      </w:r>
      <w:proofErr w:type="spellEnd"/>
      <w:r>
        <w:t xml:space="preserve">, scarlet </w:t>
      </w:r>
      <w:proofErr w:type="spellStart"/>
      <w:r>
        <w:t>gaura</w:t>
      </w:r>
      <w:proofErr w:type="spellEnd"/>
      <w:r>
        <w:t>, skeleton weed</w:t>
      </w:r>
      <w:r w:rsidR="00BA74F3">
        <w:t>,</w:t>
      </w:r>
      <w:r>
        <w:t xml:space="preserve"> and dotted </w:t>
      </w:r>
      <w:proofErr w:type="spellStart"/>
      <w:r>
        <w:t>gayfeather</w:t>
      </w:r>
      <w:proofErr w:type="spellEnd"/>
      <w:r>
        <w:t xml:space="preserve"> tend to dominate this class. </w:t>
      </w:r>
    </w:p>
    <w:p w:rsidR="00E03640" w:rsidP="00E03640" w:rsidRDefault="00E03640" w14:paraId="021493DC" w14:textId="77777777"/>
    <w:p w:rsidR="00E03640" w:rsidP="00E03640" w:rsidRDefault="5E4B44CF" w14:paraId="652883A7" w14:textId="0CE0D59A">
      <w:r>
        <w:t>Some sprouting of snowberry, chokecherry</w:t>
      </w:r>
      <w:r w:rsidR="00BA74F3">
        <w:t>,</w:t>
      </w:r>
      <w:r>
        <w:t xml:space="preserve"> and serviceberry</w:t>
      </w:r>
      <w:r w:rsidR="00B645BF">
        <w:t xml:space="preserve"> (0-10% shrub cover)</w:t>
      </w:r>
      <w:r>
        <w:t>.</w:t>
      </w:r>
    </w:p>
    <w:p w:rsidR="00E03640" w:rsidP="00E03640" w:rsidRDefault="00E03640" w14:paraId="0183C5CF" w14:textId="77777777"/>
    <w:p w:rsidR="00E03640" w:rsidP="00E03640" w:rsidRDefault="5E4B44CF" w14:paraId="3DDF98CD" w14:textId="7F85832E">
      <w:r>
        <w:t>The fuel in this class would be initially too sparse to carry fire, but then fuel</w:t>
      </w:r>
      <w:r w:rsidR="00BA74F3">
        <w:t>s</w:t>
      </w:r>
      <w:r>
        <w:t xml:space="preserve"> increase. </w:t>
      </w:r>
    </w:p>
    <w:p w:rsidR="00E03640" w:rsidP="00E03640" w:rsidRDefault="00E03640" w14:paraId="16755E06" w14:textId="77777777"/>
    <w:p w:rsidR="00E03640" w:rsidP="00E03640" w:rsidRDefault="5E4B44CF" w14:paraId="7CEC2F7F" w14:textId="0A6F3989">
      <w:r>
        <w:t>This class succeeds to</w:t>
      </w:r>
      <w:r w:rsidR="00BA74F3">
        <w:t xml:space="preserve"> </w:t>
      </w:r>
      <w:r>
        <w:t>mid</w:t>
      </w:r>
      <w:r w:rsidR="00BA74F3">
        <w:t>-</w:t>
      </w:r>
      <w:r>
        <w:t>open state.</w:t>
      </w:r>
    </w:p>
    <w:p w:rsidR="00E03640" w:rsidP="00E03640" w:rsidRDefault="00E03640" w14:paraId="560CD063" w14:textId="77777777"/>
    <w:p w:rsidR="00E03640" w:rsidP="00E03640" w:rsidRDefault="5E4B44CF" w14:paraId="0319098E" w14:textId="77777777">
      <w:r>
        <w:t>Replacement fire occurs and sets this class back to its beginning stage.</w:t>
      </w:r>
    </w:p>
    <w:p w:rsidR="00E03640" w:rsidP="00E03640" w:rsidRDefault="00E03640" w14:paraId="4284A153" w14:textId="77777777"/>
    <w:p w:rsidR="00E03640" w:rsidP="00E03640" w:rsidRDefault="5E4B44CF" w14:paraId="6693FFD5" w14:textId="07D2BA5D">
      <w:r>
        <w:t>Grazing, the combination of drought and grazing, and drought modeled as wind/weather/stress all occur and maintain this class but don't set it back to its beginning state.</w:t>
      </w:r>
    </w:p>
    <w:p w:rsidR="00E03640" w:rsidP="00E03640" w:rsidRDefault="00E03640" w14:paraId="3D1B3D69" w14:textId="77777777"/>
    <w:p w:rsidR="00E03640" w:rsidP="00E03640" w:rsidRDefault="5E4B44CF" w14:paraId="153281CC" w14:textId="77777777">
      <w:r>
        <w:t>Prairie dog impact occurs and returns this class to its beginning. The only shrub that prairie dogs might impact in this BpS would be the snowberry sites and draws/drainageways.</w:t>
      </w:r>
    </w:p>
    <w:p w:rsidR="00E03640" w:rsidP="00E03640" w:rsidRDefault="00E03640" w14:paraId="066906A1" w14:textId="77777777"/>
    <w:p>
      <w:r>
        <w:rPr>
          <w:i/>
          <w:u w:val="single"/>
        </w:rPr>
        <w:t>Maximum Tree Size Class</w:t>
      </w:r>
      <w:br/>
      <w:r>
        <w:t>None</w:t>
      </w:r>
    </w:p>
    <w:p w:rsidR="00E03640" w:rsidP="00E03640" w:rsidRDefault="00E03640" w14:paraId="26382103" w14:textId="77777777">
      <w:pPr>
        <w:pStyle w:val="InfoPara"/>
        <w:pBdr>
          <w:top w:val="single" w:color="auto" w:sz="4" w:space="1"/>
        </w:pBdr>
      </w:pPr>
      <w:r>
        <w:t>Class B</w:t>
      </w:r>
      <w:r>
        <w:tab/>
        <w:t>29</w:t>
      </w:r>
      <w:r w:rsidR="002A3B10">
        <w:tab/>
      </w:r>
      <w:r w:rsidR="002A3B10">
        <w:tab/>
      </w:r>
      <w:r w:rsidR="002A3B10">
        <w:tab/>
      </w:r>
      <w:r w:rsidR="002A3B10">
        <w:tab/>
      </w:r>
      <w:r w:rsidR="004F7795">
        <w:t>Mid Development 1 - Open</w:t>
      </w:r>
    </w:p>
    <w:p w:rsidR="00E03640" w:rsidP="00E03640" w:rsidRDefault="00E03640" w14:paraId="5B211727" w14:textId="77777777"/>
    <w:p w:rsidR="00E03640" w:rsidP="00E03640" w:rsidRDefault="5E4B44CF" w14:paraId="477E3CAE" w14:textId="77777777">
      <w:pPr>
        <w:pStyle w:val="SClassInfoPara"/>
      </w:pPr>
      <w:r>
        <w:t>Indicator Species</w:t>
      </w:r>
    </w:p>
    <w:p w:rsidR="00E03640" w:rsidP="00E03640" w:rsidRDefault="00E03640" w14:paraId="30727353" w14:textId="77777777"/>
    <w:p w:rsidR="00E03640" w:rsidP="00E03640" w:rsidRDefault="5E4B44CF" w14:paraId="47C4A4BF" w14:textId="77777777">
      <w:pPr>
        <w:pStyle w:val="SClassInfoPara"/>
      </w:pPr>
      <w:r>
        <w:t>Description</w:t>
      </w:r>
    </w:p>
    <w:p w:rsidR="00E03640" w:rsidP="00E03640" w:rsidRDefault="5E4B44CF" w14:paraId="576F9FA5" w14:textId="309232B5">
      <w:r>
        <w:t>More open community than late stage. Seedling shrubs.</w:t>
      </w:r>
      <w:r w:rsidR="00B645BF">
        <w:t xml:space="preserve"> </w:t>
      </w:r>
      <w:r>
        <w:t>Dominant shrubs coming in -</w:t>
      </w:r>
      <w:r w:rsidR="00BA74F3">
        <w:t>-</w:t>
      </w:r>
      <w:r>
        <w:t xml:space="preserve"> snowberry, chokecherry, </w:t>
      </w:r>
      <w:proofErr w:type="spellStart"/>
      <w:r>
        <w:t>skunkbrush</w:t>
      </w:r>
      <w:proofErr w:type="spellEnd"/>
      <w:r>
        <w:t>, creeping juniper</w:t>
      </w:r>
      <w:r w:rsidR="00BA74F3">
        <w:t>,</w:t>
      </w:r>
      <w:r>
        <w:t xml:space="preserve"> and buffaloberry.</w:t>
      </w:r>
    </w:p>
    <w:p w:rsidR="00E03640" w:rsidP="00E03640" w:rsidRDefault="00E03640" w14:paraId="74338BB6" w14:textId="77777777"/>
    <w:p w:rsidR="00E03640" w:rsidP="00E03640" w:rsidRDefault="5E4B44CF" w14:paraId="1DAA46F9" w14:textId="403910F4">
      <w:r>
        <w:t xml:space="preserve">Western wheatgrass, </w:t>
      </w:r>
      <w:proofErr w:type="spellStart"/>
      <w:r>
        <w:t>needlegrasses</w:t>
      </w:r>
      <w:proofErr w:type="spellEnd"/>
      <w:r>
        <w:t xml:space="preserve">, little bluestem, </w:t>
      </w:r>
      <w:r w:rsidR="00BA74F3">
        <w:t xml:space="preserve">and </w:t>
      </w:r>
      <w:r>
        <w:t xml:space="preserve">upland sedges are common graminoids. </w:t>
      </w:r>
      <w:proofErr w:type="spellStart"/>
      <w:r>
        <w:t>Bluebunch</w:t>
      </w:r>
      <w:proofErr w:type="spellEnd"/>
      <w:r>
        <w:t xml:space="preserve"> wheatgrass can be locally common with </w:t>
      </w:r>
      <w:proofErr w:type="spellStart"/>
      <w:r>
        <w:t>skunkbrush</w:t>
      </w:r>
      <w:proofErr w:type="spellEnd"/>
      <w:r>
        <w:t xml:space="preserve">. Common forbs include </w:t>
      </w:r>
      <w:proofErr w:type="spellStart"/>
      <w:r>
        <w:t>scurfpea</w:t>
      </w:r>
      <w:proofErr w:type="spellEnd"/>
      <w:r>
        <w:t xml:space="preserve">, prairie coneflower, Rocky Mountain </w:t>
      </w:r>
      <w:proofErr w:type="spellStart"/>
      <w:r>
        <w:t>beeplant</w:t>
      </w:r>
      <w:proofErr w:type="spellEnd"/>
      <w:r>
        <w:t xml:space="preserve">, scarlet </w:t>
      </w:r>
      <w:proofErr w:type="spellStart"/>
      <w:r>
        <w:t>globemallow</w:t>
      </w:r>
      <w:proofErr w:type="spellEnd"/>
      <w:r w:rsidR="00BA74F3">
        <w:t>,</w:t>
      </w:r>
      <w:r>
        <w:t xml:space="preserve"> and dotted </w:t>
      </w:r>
      <w:proofErr w:type="spellStart"/>
      <w:r>
        <w:t>gayfeather</w:t>
      </w:r>
      <w:proofErr w:type="spellEnd"/>
      <w:r>
        <w:t xml:space="preserve">. Herbaceous cover is </w:t>
      </w:r>
      <w:r w:rsidR="00BA74F3">
        <w:t>~</w:t>
      </w:r>
      <w:r>
        <w:t xml:space="preserve">30-70% and </w:t>
      </w:r>
      <w:r w:rsidR="00BA74F3">
        <w:t>~</w:t>
      </w:r>
      <w:r>
        <w:t>0.5m in height.</w:t>
      </w:r>
    </w:p>
    <w:p w:rsidR="00E03640" w:rsidP="00E03640" w:rsidRDefault="00E03640" w14:paraId="4F85CBDA" w14:textId="77777777"/>
    <w:p w:rsidR="00E03640" w:rsidP="00E03640" w:rsidRDefault="5E4B44CF" w14:paraId="021439D6" w14:textId="77777777">
      <w:r>
        <w:t xml:space="preserve">This class succeeds to the late development stage. </w:t>
      </w:r>
    </w:p>
    <w:p w:rsidR="00E03640" w:rsidP="00E03640" w:rsidRDefault="00E03640" w14:paraId="7C09F516" w14:textId="77777777"/>
    <w:p w:rsidR="00E03640" w:rsidP="00E03640" w:rsidRDefault="5E4B44CF" w14:paraId="59AB91D4" w14:textId="77777777">
      <w:r>
        <w:t xml:space="preserve">Replacement fires occur. </w:t>
      </w:r>
    </w:p>
    <w:p w:rsidR="00E03640" w:rsidP="00E03640" w:rsidRDefault="00E03640" w14:paraId="428244DE" w14:textId="77777777"/>
    <w:p w:rsidR="00E03640" w:rsidP="00E03640" w:rsidRDefault="5E4B44CF" w14:paraId="6F42ECCD" w14:textId="1DCF1615">
      <w:r>
        <w:lastRenderedPageBreak/>
        <w:t>Grazing as well as the combination of drought and grazing occur and cause a transition back to the early stage. Grazing, the combination of drought and grazing, and drought modeled as wind/</w:t>
      </w:r>
      <w:r w:rsidR="00BA74F3">
        <w:t xml:space="preserve"> </w:t>
      </w:r>
      <w:r>
        <w:t xml:space="preserve">weather stress can also occur while maintaining this class in this stage. </w:t>
      </w:r>
    </w:p>
    <w:p w:rsidR="00E03640" w:rsidP="00E03640" w:rsidRDefault="00E03640" w14:paraId="6A57EF6C" w14:textId="77777777"/>
    <w:p w:rsidR="00E03640" w:rsidP="00E03640" w:rsidRDefault="5E4B44CF" w14:paraId="65B3DF8D" w14:textId="4C78FB3B">
      <w:r>
        <w:t>Prairie dog impact occurs.</w:t>
      </w:r>
    </w:p>
    <w:p w:rsidR="00E03640" w:rsidP="00E03640" w:rsidRDefault="00E03640" w14:paraId="59666DB2" w14:textId="77777777"/>
    <w:p>
      <w:r>
        <w:rPr>
          <w:i/>
          <w:u w:val="single"/>
        </w:rPr>
        <w:t>Maximum Tree Size Class</w:t>
      </w:r>
      <w:br/>
      <w:r>
        <w:t>None</w:t>
      </w:r>
    </w:p>
    <w:p w:rsidR="00E03640" w:rsidP="00E03640" w:rsidRDefault="00E03640" w14:paraId="43AF98FA" w14:textId="77777777">
      <w:pPr>
        <w:pStyle w:val="InfoPara"/>
        <w:pBdr>
          <w:top w:val="single" w:color="auto" w:sz="4" w:space="1"/>
        </w:pBdr>
      </w:pPr>
      <w:r>
        <w:t>Class C</w:t>
      </w:r>
      <w:r>
        <w:tab/>
        <w:t>18</w:t>
      </w:r>
      <w:r w:rsidR="002A3B10">
        <w:tab/>
      </w:r>
      <w:r w:rsidR="002A3B10">
        <w:tab/>
      </w:r>
      <w:r w:rsidR="002A3B10">
        <w:tab/>
      </w:r>
      <w:r w:rsidR="002A3B10">
        <w:tab/>
      </w:r>
      <w:r w:rsidR="004F7795">
        <w:t>Late Development 1 - Closed</w:t>
      </w:r>
    </w:p>
    <w:p w:rsidRPr="00BA74F3" w:rsidR="00E03640" w:rsidP="00E03640" w:rsidRDefault="00E03640" w14:paraId="596749DE" w14:textId="77777777"/>
    <w:p w:rsidR="00E03640" w:rsidP="00E03640" w:rsidRDefault="5E4B44CF" w14:paraId="66CE170D" w14:textId="77777777">
      <w:pPr>
        <w:pStyle w:val="SClassInfoPara"/>
      </w:pPr>
      <w:r>
        <w:t>Indicator Species</w:t>
      </w:r>
    </w:p>
    <w:p w:rsidR="00E03640" w:rsidP="00E03640" w:rsidRDefault="00E03640" w14:paraId="4D85D2B4" w14:textId="77777777"/>
    <w:p w:rsidR="00E03640" w:rsidP="00E03640" w:rsidRDefault="5E4B44CF" w14:paraId="152E5224" w14:textId="77777777">
      <w:pPr>
        <w:pStyle w:val="SClassInfoPara"/>
      </w:pPr>
      <w:r>
        <w:t>Description</w:t>
      </w:r>
    </w:p>
    <w:p w:rsidR="00E03640" w:rsidP="00E03640" w:rsidRDefault="5E4B44CF" w14:paraId="20D48123" w14:textId="7CF70C52">
      <w:r>
        <w:t xml:space="preserve">Denser, higher canopy cover. Mature canopy. Vegetation community is </w:t>
      </w:r>
      <w:proofErr w:type="gramStart"/>
      <w:r>
        <w:t>similar to</w:t>
      </w:r>
      <w:proofErr w:type="gramEnd"/>
      <w:r>
        <w:t xml:space="preserve"> previous class. Forbs are present still. Litter layer tends to be relatively continuous. Herbaceous cover 50-65% and 0.5m in height. </w:t>
      </w:r>
    </w:p>
    <w:p w:rsidR="00E03640" w:rsidP="00E03640" w:rsidRDefault="00E03640" w14:paraId="1ACC41D8" w14:textId="77777777"/>
    <w:p w:rsidR="00E03640" w:rsidP="00E03640" w:rsidRDefault="5E4B44CF" w14:paraId="12DABD1A" w14:textId="481F351E">
      <w:r>
        <w:t xml:space="preserve">Snowberry average cover could be 65% (DiBenedetto). Maximum up to 75%, minimum </w:t>
      </w:r>
      <w:r w:rsidR="00BA74F3">
        <w:t>~</w:t>
      </w:r>
      <w:r>
        <w:t xml:space="preserve">45%. </w:t>
      </w:r>
      <w:proofErr w:type="spellStart"/>
      <w:r>
        <w:t>Skunkbrush</w:t>
      </w:r>
      <w:proofErr w:type="spellEnd"/>
      <w:r>
        <w:t xml:space="preserve"> cover averages </w:t>
      </w:r>
      <w:r w:rsidR="00BA74F3">
        <w:t>~</w:t>
      </w:r>
      <w:r>
        <w:t xml:space="preserve">25%. Horizontal juniper averages 44%, range of 25-65% cover. Each of the shrub species associated with own habitat type with moisture gradient. </w:t>
      </w:r>
      <w:proofErr w:type="spellStart"/>
      <w:r>
        <w:t>Skunkbrush</w:t>
      </w:r>
      <w:proofErr w:type="spellEnd"/>
      <w:r>
        <w:t xml:space="preserve"> is found at the dry end, and snowberry/chokecherry at the wet end.</w:t>
      </w:r>
    </w:p>
    <w:p w:rsidR="00E03640" w:rsidP="00E03640" w:rsidRDefault="00E03640" w14:paraId="56AB3CD0" w14:textId="77777777"/>
    <w:p w:rsidR="00E03640" w:rsidP="00E03640" w:rsidRDefault="5E4B44CF" w14:paraId="49D3C7B7" w14:textId="77777777">
      <w:r>
        <w:t xml:space="preserve">Replacement fire occurs. </w:t>
      </w:r>
    </w:p>
    <w:p w:rsidR="00E03640" w:rsidP="00E03640" w:rsidRDefault="00E03640" w14:paraId="5EC105CD" w14:textId="77777777"/>
    <w:p w:rsidR="00E03640" w:rsidP="00E03640" w:rsidRDefault="5E4B44CF" w14:paraId="7163E6AB" w14:textId="5CB0292E">
      <w:r>
        <w:t xml:space="preserve">The combination of grazing and drought takes this class back to an early state, a mid-open state, or maintains this class. </w:t>
      </w:r>
    </w:p>
    <w:p w:rsidR="00E03640" w:rsidP="00E03640" w:rsidRDefault="00E03640" w14:paraId="77A4DE73" w14:textId="77777777"/>
    <w:p w:rsidR="00E03640" w:rsidP="00E03640" w:rsidRDefault="5E4B44CF" w14:paraId="02946BBF" w14:textId="0CD44725">
      <w:r>
        <w:t>Grazing alone causes a transition back to an early stage, to a mid-stage</w:t>
      </w:r>
      <w:r w:rsidR="00BA74F3">
        <w:t>,</w:t>
      </w:r>
      <w:r>
        <w:t xml:space="preserve"> or maintains this class. </w:t>
      </w:r>
    </w:p>
    <w:p w:rsidR="00E03640" w:rsidP="00E03640" w:rsidRDefault="00E03640" w14:paraId="5F6A2CAC" w14:textId="77777777"/>
    <w:p w:rsidR="00E03640" w:rsidP="00E03640" w:rsidRDefault="5E4B44CF" w14:paraId="233174CD" w14:textId="1C266D11">
      <w:r>
        <w:t>Drought modeled as wind/weather stress also maintains this class.</w:t>
      </w:r>
    </w:p>
    <w:p w:rsidR="00E03640" w:rsidP="00E03640" w:rsidRDefault="00E03640" w14:paraId="151E4FB8" w14:textId="77777777"/>
    <w:p w:rsidR="00E03640" w:rsidP="00E03640" w:rsidRDefault="5E4B44CF" w14:paraId="41CAF29D" w14:textId="4B7A3E7E">
      <w:r>
        <w:t>It is thought that</w:t>
      </w:r>
      <w:r w:rsidR="00BA74F3">
        <w:t>,</w:t>
      </w:r>
      <w:r>
        <w:t xml:space="preserve"> historically, this class probably occupied even &lt;15% of the landscape. It probably occupied </w:t>
      </w:r>
      <w:r w:rsidR="00BA74F3">
        <w:t>~</w:t>
      </w:r>
      <w:r>
        <w:t xml:space="preserve">5-10% of the landscape due to the frequency of fire in the adjacent </w:t>
      </w:r>
      <w:proofErr w:type="spellStart"/>
      <w:r>
        <w:t>mixedgrass</w:t>
      </w:r>
      <w:proofErr w:type="spellEnd"/>
      <w:r>
        <w:t xml:space="preserve"> prairie. Currently, however, there is probably much more of this class on the landscape due to missed MFRIs -</w:t>
      </w:r>
      <w:r w:rsidR="00BA74F3">
        <w:t>-</w:t>
      </w:r>
      <w:r>
        <w:t xml:space="preserve"> especially an increase in the snowberry shrubs on more mesic drainageways, draws</w:t>
      </w:r>
      <w:r w:rsidR="00BA74F3">
        <w:t xml:space="preserve">, </w:t>
      </w:r>
      <w:r>
        <w:t>and depressions -</w:t>
      </w:r>
      <w:r w:rsidR="00BA74F3">
        <w:t>-</w:t>
      </w:r>
      <w:r>
        <w:t xml:space="preserve"> areas of higher available moisture.</w:t>
      </w:r>
    </w:p>
    <w:p w:rsidR="00E03640" w:rsidP="00E03640" w:rsidRDefault="00E03640" w14:paraId="4D213DA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prairie dog disturbance</w:t>
      </w:r>
    </w:p>
    <w:p>
      <w:r>
        <w:t>Optional 2: drought + grazing</w:t>
      </w:r>
    </w:p>
    <w:p>
      <w:r>
        <w:t/>
      </w:r>
    </w:p>
    <w:p>
      <w:pPr>
        <w:pStyle w:val="ReportSection"/>
      </w:pPr>
      <w:r>
        <w:t>References</w:t>
      </w:r>
    </w:p>
    <w:p>
      <w:r>
        <w:t/>
      </w:r>
    </w:p>
    <w:p w:rsidR="00E03640" w:rsidP="00E03640" w:rsidRDefault="5E4B44CF" w14:paraId="0440CCB6" w14:textId="77777777">
      <w:proofErr w:type="spellStart"/>
      <w:r>
        <w:lastRenderedPageBreak/>
        <w:t>Benkobi</w:t>
      </w:r>
      <w:proofErr w:type="spellEnd"/>
      <w:r>
        <w:t xml:space="preserve">, L. and D.W. </w:t>
      </w:r>
      <w:proofErr w:type="spellStart"/>
      <w:r>
        <w:t>Uresk</w:t>
      </w:r>
      <w:proofErr w:type="spellEnd"/>
      <w:r>
        <w:t xml:space="preserve">. 1996. Seral stage classification and monitoring model for big sagebrush/western wheatgrass/blue </w:t>
      </w:r>
      <w:proofErr w:type="spellStart"/>
      <w:r>
        <w:t>grama</w:t>
      </w:r>
      <w:proofErr w:type="spellEnd"/>
      <w:r>
        <w:t xml:space="preserve"> habitat. In: J.R. Barrow, E.D. McArthur, R.E. Sosebee and R.J. Tausch, compilers. Proceedings: shrubland ecosystem dynamics in a changing environment; 1996 May 23-25; Las Cruces, NM. Gen. Tech. Rep. INT-GTR-338. Ogden, UT: USDA Forest Service, Intermountain Research Station.</w:t>
      </w:r>
    </w:p>
    <w:p w:rsidR="00E03640" w:rsidP="00E03640" w:rsidRDefault="00E03640" w14:paraId="6EB1A693" w14:textId="77777777"/>
    <w:p w:rsidR="00E03640" w:rsidP="00E03640" w:rsidRDefault="5E4B44CF" w14:paraId="49D64533" w14:textId="77777777">
      <w:r>
        <w:t xml:space="preserve">Bragg, T.B. and A.A. </w:t>
      </w:r>
      <w:proofErr w:type="spellStart"/>
      <w:r>
        <w:t>Steuter</w:t>
      </w:r>
      <w:proofErr w:type="spellEnd"/>
      <w:r>
        <w:t xml:space="preserve">. 1995. Mixed prairie of the North American Great Plains. Trans. 60th No. Am. Wild. &amp; </w:t>
      </w:r>
      <w:proofErr w:type="spellStart"/>
      <w:r>
        <w:t>Natur</w:t>
      </w:r>
      <w:proofErr w:type="spellEnd"/>
      <w:r>
        <w:t xml:space="preserve">. </w:t>
      </w:r>
      <w:proofErr w:type="spellStart"/>
      <w:r>
        <w:t>Resour</w:t>
      </w:r>
      <w:proofErr w:type="spellEnd"/>
      <w:r>
        <w:t>. Conf. 335-348.</w:t>
      </w:r>
    </w:p>
    <w:p w:rsidR="00E03640" w:rsidP="00E03640" w:rsidRDefault="00E03640" w14:paraId="4E864477" w14:textId="77777777"/>
    <w:p w:rsidR="00E03640" w:rsidP="00E03640" w:rsidRDefault="5E4B44CF" w14:paraId="21BD17A8" w14:textId="77777777">
      <w:r>
        <w:t>Collins, S.L. and L.L. Wallace (editors). 1990. Fire in North American tallgrass prairies. University of Oklahoma Press, Norman, OK.</w:t>
      </w:r>
    </w:p>
    <w:p w:rsidR="00E03640" w:rsidP="00E03640" w:rsidRDefault="00E03640" w14:paraId="28322C4A" w14:textId="77777777"/>
    <w:p w:rsidR="00E03640" w:rsidP="00E03640" w:rsidRDefault="5E4B44CF" w14:paraId="2433268D" w14:textId="77777777">
      <w:r>
        <w:t>Higgins, K.F. 1984. Lightning fires in North Dakota grasslands and in pine-savanna lands of South Dakota and Montana. Journal of Range Management 37(2): 100-103.</w:t>
      </w:r>
    </w:p>
    <w:p w:rsidR="00E03640" w:rsidP="00E03640" w:rsidRDefault="00E03640" w14:paraId="5D5F419A" w14:textId="77777777"/>
    <w:p w:rsidR="00E03640" w:rsidP="00E03640" w:rsidRDefault="5E4B44CF" w14:paraId="0E957316" w14:textId="77777777">
      <w:r>
        <w:t>Higgins, K.F. 1986. Interpretation and compendium of historical fire accounts in the Northern Great Plains. USDI Fish and Wildlife Service Resource Publication 161, Washington, DC.</w:t>
      </w:r>
    </w:p>
    <w:p w:rsidR="00E03640" w:rsidP="00E03640" w:rsidRDefault="00E03640" w14:paraId="2FC7580C" w14:textId="77777777"/>
    <w:p w:rsidR="00E03640" w:rsidP="00E03640" w:rsidRDefault="5E4B44CF" w14:paraId="45E2A162" w14:textId="77777777">
      <w:r>
        <w:t>NatureServe. 2007. International Ecological Classification Standard: Terrestrial Ecological Classifications. NatureServe Central Databases. Arlington, VA. Data current as of 10 February 2007.</w:t>
      </w:r>
    </w:p>
    <w:p w:rsidR="00E03640" w:rsidP="00E03640" w:rsidRDefault="00E03640" w14:paraId="08F1FFD8" w14:textId="77777777"/>
    <w:p w:rsidR="00E03640" w:rsidP="00E03640" w:rsidRDefault="5E4B44CF" w14:paraId="2944E057" w14:textId="77777777">
      <w:r>
        <w:t>Singh, J.S., W.K. Lauenroth, R.K. Heitschmidt and J.L. Dodd. 1983. Structural and functional attributes of the vegetation of northern mixed prairie of North America. The Botanical Review 49(1): 117-149.</w:t>
      </w:r>
    </w:p>
    <w:p w:rsidR="00E03640" w:rsidP="00E03640" w:rsidRDefault="00E03640" w14:paraId="36DF43EE" w14:textId="77777777"/>
    <w:p w:rsidR="00E03640" w:rsidP="00E03640" w:rsidRDefault="5E4B44CF" w14:paraId="41E8D3F1" w14:textId="77777777">
      <w:r>
        <w:t>Weaver, J. E. and F. W. Albertson. 1956. Grasslands of the Great Plains: their nature and use. Johnsen Publishing Company, Lincoln, NE.</w:t>
      </w:r>
    </w:p>
    <w:p w:rsidR="00E03640" w:rsidP="00E03640" w:rsidRDefault="00E03640" w14:paraId="5063AC9F" w14:textId="77777777"/>
    <w:p w:rsidR="00E03640" w:rsidP="00E03640" w:rsidRDefault="5E4B44CF" w14:paraId="618F1F76" w14:textId="77777777">
      <w:r>
        <w:t>Wright, H.A. and A.W. Bailey. 1980. Fire ecology and prescribed burning in the Great Plains—a research review. General Technical Report INT-77. Ogden, UT: USDA Forest Service, Intermountain Forest and Range Experiment Station.</w:t>
      </w:r>
    </w:p>
    <w:p w:rsidRPr="00A43E41" w:rsidR="004D5F12" w:rsidP="00E03640" w:rsidRDefault="004D5F12" w14:paraId="18E4B27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53678" w14:textId="77777777" w:rsidR="004A429E" w:rsidRDefault="004A429E">
      <w:r>
        <w:separator/>
      </w:r>
    </w:p>
  </w:endnote>
  <w:endnote w:type="continuationSeparator" w:id="0">
    <w:p w14:paraId="67EBE800" w14:textId="77777777" w:rsidR="004A429E" w:rsidRDefault="004A4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12E59" w14:textId="77777777" w:rsidR="00E03640" w:rsidRDefault="00E03640" w:rsidP="00E036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3B0C3" w14:textId="77777777" w:rsidR="004A429E" w:rsidRDefault="004A429E">
      <w:r>
        <w:separator/>
      </w:r>
    </w:p>
  </w:footnote>
  <w:footnote w:type="continuationSeparator" w:id="0">
    <w:p w14:paraId="1C47153F" w14:textId="77777777" w:rsidR="004A429E" w:rsidRDefault="004A4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F5C7" w14:textId="77777777" w:rsidR="00A43E41" w:rsidRDefault="00A43E41" w:rsidP="00E036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33F0E"/>
    <w:pPr>
      <w:ind w:left="720"/>
    </w:pPr>
    <w:rPr>
      <w:rFonts w:ascii="Calibri" w:eastAsia="Calibri" w:hAnsi="Calibri"/>
      <w:sz w:val="22"/>
      <w:szCs w:val="22"/>
    </w:rPr>
  </w:style>
  <w:style w:type="character" w:styleId="Hyperlink">
    <w:name w:val="Hyperlink"/>
    <w:rsid w:val="00B33F0E"/>
    <w:rPr>
      <w:color w:val="0000FF"/>
      <w:u w:val="single"/>
    </w:rPr>
  </w:style>
  <w:style w:type="paragraph" w:styleId="BalloonText">
    <w:name w:val="Balloon Text"/>
    <w:basedOn w:val="Normal"/>
    <w:link w:val="BalloonTextChar"/>
    <w:uiPriority w:val="99"/>
    <w:semiHidden/>
    <w:unhideWhenUsed/>
    <w:rsid w:val="00DF2C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C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255657">
      <w:bodyDiv w:val="1"/>
      <w:marLeft w:val="0"/>
      <w:marRight w:val="0"/>
      <w:marTop w:val="0"/>
      <w:marBottom w:val="0"/>
      <w:divBdr>
        <w:top w:val="none" w:sz="0" w:space="0" w:color="auto"/>
        <w:left w:val="none" w:sz="0" w:space="0" w:color="auto"/>
        <w:bottom w:val="none" w:sz="0" w:space="0" w:color="auto"/>
        <w:right w:val="none" w:sz="0" w:space="0" w:color="auto"/>
      </w:divBdr>
    </w:div>
    <w:div w:id="196562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138</TotalTime>
  <Pages>8</Pages>
  <Words>2752</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2014-08-21T14:42:00Z</cp:lastPrinted>
  <dcterms:created xsi:type="dcterms:W3CDTF">2017-11-09T22:11:00Z</dcterms:created>
  <dcterms:modified xsi:type="dcterms:W3CDTF">2025-02-12T09:41:18Z</dcterms:modified>
</cp:coreProperties>
</file>