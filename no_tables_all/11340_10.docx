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8F6" w:rsidP="008E38F6" w:rsidRDefault="008E38F6" w14:paraId="56332CCE" w14:textId="77777777">
      <w:pPr>
        <w:pStyle w:val="BpSTitle"/>
      </w:pPr>
      <w:r>
        <w:t>11340</w:t>
      </w:r>
    </w:p>
    <w:p w:rsidR="008E38F6" w:rsidP="008E38F6" w:rsidRDefault="008E38F6" w14:paraId="044AB5F4" w14:textId="77777777">
      <w:pPr>
        <w:pStyle w:val="BpSTitle"/>
      </w:pPr>
      <w:r>
        <w:t>Columbia Basin Foothill and Canyon Dry Grassland</w:t>
      </w:r>
    </w:p>
    <w:p w:rsidR="008E38F6" w:rsidP="008E38F6" w:rsidRDefault="008E38F6" w14:paraId="41330DF5" w14:textId="77777777">
      <w:r>
        <w:t>BpS Model/Description Version: Aug. 2020</w:t>
      </w:r>
      <w:r>
        <w:tab/>
      </w:r>
      <w:r>
        <w:tab/>
      </w:r>
      <w:r>
        <w:tab/>
      </w:r>
      <w:r>
        <w:tab/>
      </w:r>
      <w:r>
        <w:tab/>
      </w:r>
      <w:r>
        <w:tab/>
      </w:r>
      <w:r>
        <w:tab/>
      </w:r>
    </w:p>
    <w:p w:rsidR="008E38F6" w:rsidP="008E38F6" w:rsidRDefault="008E38F6" w14:paraId="6D818686" w14:textId="77777777"/>
    <w:p w:rsidR="008E38F6" w:rsidP="008E38F6" w:rsidRDefault="008E38F6" w14:paraId="0795B99E" w14:textId="77777777"/>
    <w:p w:rsidR="008E38F6" w:rsidP="008E38F6" w:rsidRDefault="008E38F6" w14:paraId="15FE8C96" w14:textId="77777777">
      <w:pPr>
        <w:pStyle w:val="InfoPara"/>
      </w:pPr>
      <w:r>
        <w:t>Vegetation Type</w:t>
      </w:r>
    </w:p>
    <w:p w:rsidR="008E38F6" w:rsidP="008E38F6" w:rsidRDefault="008E38F6" w14:paraId="61641415" w14:textId="0D704FDA">
      <w:bookmarkStart w:name="_GoBack" w:id="0"/>
      <w:bookmarkEnd w:id="0"/>
      <w:r>
        <w:t>Herbaceous</w:t>
      </w:r>
    </w:p>
    <w:p w:rsidR="008E38F6" w:rsidP="008E38F6" w:rsidRDefault="008E38F6" w14:paraId="57634F4E" w14:textId="49FE9B51">
      <w:pPr>
        <w:pStyle w:val="InfoPara"/>
      </w:pPr>
      <w:r>
        <w:t>Map Zone</w:t>
      </w:r>
    </w:p>
    <w:p w:rsidR="008E38F6" w:rsidP="008E38F6" w:rsidRDefault="008E38F6" w14:paraId="17E64FD6" w14:textId="77777777">
      <w:r>
        <w:t>10</w:t>
      </w:r>
    </w:p>
    <w:p w:rsidR="008E38F6" w:rsidP="008E38F6" w:rsidRDefault="008E38F6" w14:paraId="799178D0" w14:textId="77777777">
      <w:pPr>
        <w:pStyle w:val="InfoPara"/>
      </w:pPr>
      <w:r>
        <w:t>Geographic Range</w:t>
      </w:r>
    </w:p>
    <w:p w:rsidR="008E38F6" w:rsidP="008E38F6" w:rsidRDefault="008E38F6" w14:paraId="5CD4CCFB" w14:textId="47993F27">
      <w:r>
        <w:t>They occur in the canyons and valleys of the Columbia Basin, particularly along the Snake River canyon, the lower Salmon, lower Clearwater</w:t>
      </w:r>
      <w:r w:rsidR="00961114">
        <w:t>,</w:t>
      </w:r>
      <w:r>
        <w:t xml:space="preserve"> and lower Grande Ronde, in the lower foothill slopes of the Blue Mountains, and along the main stem of the Columbia River in eastern W</w:t>
      </w:r>
      <w:r w:rsidR="00961114">
        <w:t>ashington</w:t>
      </w:r>
      <w:r>
        <w:t>.</w:t>
      </w:r>
    </w:p>
    <w:p w:rsidR="008E38F6" w:rsidP="008E38F6" w:rsidRDefault="008E38F6" w14:paraId="6AC8981E" w14:textId="77777777">
      <w:pPr>
        <w:pStyle w:val="InfoPara"/>
      </w:pPr>
      <w:r>
        <w:t>Biophysical Site Description</w:t>
      </w:r>
    </w:p>
    <w:p w:rsidR="008E38F6" w:rsidP="008E38F6" w:rsidRDefault="008E38F6" w14:paraId="2C80960F" w14:textId="77777777">
      <w:r>
        <w:t>Occurrences are found on steep open slopes, from 90-1</w:t>
      </w:r>
      <w:r w:rsidR="00EE5C1E">
        <w:t>,</w:t>
      </w:r>
      <w:r>
        <w:t>525m (300-5</w:t>
      </w:r>
      <w:r w:rsidR="00EE5C1E">
        <w:t>,</w:t>
      </w:r>
      <w:r>
        <w:t>000ft) elevation. Annual precipitation is low, ranging from 4-10cm. Settings are primarily long, steep slopes of 100m to well over 400m, with soils derived from residuum and having patchy, thin, wind-blown surface deposits. Colluvial soil movement and slope failures are a common process.</w:t>
      </w:r>
    </w:p>
    <w:p w:rsidR="008E38F6" w:rsidP="008E38F6" w:rsidRDefault="008E38F6" w14:paraId="5C098B4C" w14:textId="77777777">
      <w:pPr>
        <w:pStyle w:val="InfoPara"/>
      </w:pPr>
      <w:r>
        <w:t>Vegetation Description</w:t>
      </w:r>
    </w:p>
    <w:p w:rsidR="008E38F6" w:rsidP="008E38F6" w:rsidRDefault="008E38F6" w14:paraId="7531D83E" w14:textId="63E75FDB">
      <w:r>
        <w:t>These grasslands are similar floristically to Palouse Prairie Grassland (CES304.792) but are distinguished by landform, soil</w:t>
      </w:r>
      <w:r w:rsidR="00961114">
        <w:t>,</w:t>
      </w:r>
      <w:r>
        <w:t xml:space="preserve"> and process characteristics. Fire frequency is presumed to be </w:t>
      </w:r>
      <w:r w:rsidR="00961114">
        <w:t>&lt;</w:t>
      </w:r>
      <w:r>
        <w:t>20yrs. The vegetation is dominated by graminoids on hill slopes with shrub</w:t>
      </w:r>
      <w:r w:rsidR="00961114">
        <w:t>-</w:t>
      </w:r>
      <w:r>
        <w:t xml:space="preserve">dominated cover </w:t>
      </w:r>
      <w:r w:rsidR="00EE5C1E">
        <w:t>occurring</w:t>
      </w:r>
      <w:r>
        <w:t xml:space="preserve"> in steep swales and toe slopes and at higher elevations. </w:t>
      </w:r>
      <w:proofErr w:type="spellStart"/>
      <w:r w:rsidRPr="0039492D">
        <w:rPr>
          <w:i/>
        </w:rPr>
        <w:t>Pseudoroegneria</w:t>
      </w:r>
      <w:proofErr w:type="spellEnd"/>
      <w:r w:rsidRPr="0039492D">
        <w:rPr>
          <w:i/>
        </w:rPr>
        <w:t xml:space="preserve"> </w:t>
      </w:r>
      <w:proofErr w:type="spellStart"/>
      <w:r w:rsidRPr="0039492D">
        <w:rPr>
          <w:i/>
        </w:rPr>
        <w:t>spicata</w:t>
      </w:r>
      <w:proofErr w:type="spellEnd"/>
      <w:r>
        <w:t xml:space="preserve">, </w:t>
      </w:r>
      <w:proofErr w:type="spellStart"/>
      <w:r w:rsidRPr="0039492D">
        <w:rPr>
          <w:i/>
        </w:rPr>
        <w:t>Festuca</w:t>
      </w:r>
      <w:proofErr w:type="spellEnd"/>
      <w:r w:rsidRPr="0039492D">
        <w:rPr>
          <w:i/>
        </w:rPr>
        <w:t xml:space="preserve"> </w:t>
      </w:r>
      <w:proofErr w:type="spellStart"/>
      <w:r w:rsidRPr="0039492D">
        <w:rPr>
          <w:i/>
        </w:rPr>
        <w:t>idahoensis</w:t>
      </w:r>
      <w:proofErr w:type="spellEnd"/>
      <w:r w:rsidR="00961114">
        <w:t>,</w:t>
      </w:r>
      <w:r>
        <w:t xml:space="preserve"> and </w:t>
      </w:r>
      <w:r w:rsidRPr="0039492D">
        <w:rPr>
          <w:i/>
        </w:rPr>
        <w:t xml:space="preserve">Opuntia </w:t>
      </w:r>
      <w:proofErr w:type="spellStart"/>
      <w:r w:rsidRPr="0039492D">
        <w:rPr>
          <w:i/>
        </w:rPr>
        <w:t>polyacantha</w:t>
      </w:r>
      <w:proofErr w:type="spellEnd"/>
      <w:r>
        <w:t xml:space="preserve"> are common species. </w:t>
      </w:r>
      <w:proofErr w:type="spellStart"/>
      <w:r w:rsidRPr="0039492D">
        <w:rPr>
          <w:i/>
        </w:rPr>
        <w:t>Rhus</w:t>
      </w:r>
      <w:proofErr w:type="spellEnd"/>
      <w:r w:rsidRPr="0039492D">
        <w:rPr>
          <w:i/>
        </w:rPr>
        <w:t xml:space="preserve"> </w:t>
      </w:r>
      <w:proofErr w:type="spellStart"/>
      <w:r w:rsidRPr="0039492D">
        <w:rPr>
          <w:i/>
        </w:rPr>
        <w:t>glab</w:t>
      </w:r>
      <w:r w:rsidRPr="0039492D" w:rsidR="00EE5C1E">
        <w:rPr>
          <w:i/>
        </w:rPr>
        <w:t>ra</w:t>
      </w:r>
      <w:proofErr w:type="spellEnd"/>
      <w:r w:rsidR="00EE5C1E">
        <w:t xml:space="preserve">, </w:t>
      </w:r>
      <w:proofErr w:type="spellStart"/>
      <w:r w:rsidRPr="0039492D" w:rsidR="00EE5C1E">
        <w:rPr>
          <w:i/>
        </w:rPr>
        <w:t>Celti</w:t>
      </w:r>
      <w:r w:rsidRPr="0039492D">
        <w:rPr>
          <w:i/>
        </w:rPr>
        <w:t>s</w:t>
      </w:r>
      <w:proofErr w:type="spellEnd"/>
      <w:r w:rsidRPr="0039492D">
        <w:rPr>
          <w:i/>
        </w:rPr>
        <w:t xml:space="preserve"> </w:t>
      </w:r>
      <w:r w:rsidRPr="0039492D" w:rsidR="00EE5C1E">
        <w:rPr>
          <w:i/>
        </w:rPr>
        <w:t>reticulate</w:t>
      </w:r>
      <w:r w:rsidR="00EE5C1E">
        <w:t xml:space="preserve"> (</w:t>
      </w:r>
      <w:proofErr w:type="spellStart"/>
      <w:r w:rsidRPr="0039492D" w:rsidR="00EE5C1E">
        <w:rPr>
          <w:i/>
        </w:rPr>
        <w:t>Celtis</w:t>
      </w:r>
      <w:proofErr w:type="spellEnd"/>
      <w:r w:rsidRPr="0039492D" w:rsidR="00EE5C1E">
        <w:rPr>
          <w:i/>
        </w:rPr>
        <w:t xml:space="preserve"> laevigate</w:t>
      </w:r>
      <w:r w:rsidR="00EE5C1E">
        <w:t>)</w:t>
      </w:r>
      <w:r w:rsidR="00961114">
        <w:t>,</w:t>
      </w:r>
      <w:r>
        <w:t xml:space="preserve"> and sub-shrub </w:t>
      </w:r>
      <w:r w:rsidRPr="0039492D">
        <w:rPr>
          <w:i/>
        </w:rPr>
        <w:t>Ar</w:t>
      </w:r>
      <w:r w:rsidRPr="0039492D" w:rsidR="00961114">
        <w:rPr>
          <w:i/>
        </w:rPr>
        <w:t>te</w:t>
      </w:r>
      <w:r w:rsidRPr="0039492D">
        <w:rPr>
          <w:i/>
        </w:rPr>
        <w:t xml:space="preserve">misia </w:t>
      </w:r>
      <w:proofErr w:type="spellStart"/>
      <w:r w:rsidRPr="0039492D">
        <w:rPr>
          <w:i/>
        </w:rPr>
        <w:t>rigida</w:t>
      </w:r>
      <w:proofErr w:type="spellEnd"/>
      <w:r>
        <w:t xml:space="preserve"> are common elements in the shrubby swales and toe slopes. Deciduous shrubs</w:t>
      </w:r>
      <w:r w:rsidR="00961114">
        <w:t xml:space="preserve">, including </w:t>
      </w:r>
      <w:proofErr w:type="spellStart"/>
      <w:r w:rsidRPr="0039492D">
        <w:rPr>
          <w:i/>
        </w:rPr>
        <w:t>Symphoricarpos</w:t>
      </w:r>
      <w:proofErr w:type="spellEnd"/>
      <w:r>
        <w:t xml:space="preserve"> spp</w:t>
      </w:r>
      <w:r w:rsidR="00961114">
        <w:t>.</w:t>
      </w:r>
      <w:r>
        <w:t xml:space="preserve">, </w:t>
      </w:r>
      <w:proofErr w:type="spellStart"/>
      <w:r w:rsidRPr="0039492D">
        <w:rPr>
          <w:i/>
        </w:rPr>
        <w:t>Physocarpus</w:t>
      </w:r>
      <w:proofErr w:type="spellEnd"/>
      <w:r w:rsidRPr="0039492D">
        <w:rPr>
          <w:i/>
        </w:rPr>
        <w:t xml:space="preserve"> </w:t>
      </w:r>
      <w:proofErr w:type="spellStart"/>
      <w:r w:rsidRPr="0039492D">
        <w:rPr>
          <w:i/>
        </w:rPr>
        <w:t>malvaceus</w:t>
      </w:r>
      <w:proofErr w:type="spellEnd"/>
      <w:r>
        <w:t xml:space="preserve">, </w:t>
      </w:r>
      <w:proofErr w:type="spellStart"/>
      <w:r w:rsidRPr="0039492D">
        <w:rPr>
          <w:i/>
        </w:rPr>
        <w:t>Holodiscus</w:t>
      </w:r>
      <w:proofErr w:type="spellEnd"/>
      <w:r w:rsidRPr="0039492D">
        <w:rPr>
          <w:i/>
        </w:rPr>
        <w:t xml:space="preserve"> discolor</w:t>
      </w:r>
      <w:r w:rsidR="00961114">
        <w:t>,</w:t>
      </w:r>
      <w:r>
        <w:t xml:space="preserve"> and </w:t>
      </w:r>
      <w:proofErr w:type="spellStart"/>
      <w:r w:rsidRPr="0039492D">
        <w:rPr>
          <w:i/>
        </w:rPr>
        <w:t>Ribes</w:t>
      </w:r>
      <w:proofErr w:type="spellEnd"/>
      <w:r>
        <w:t xml:space="preserve"> spp</w:t>
      </w:r>
      <w:r w:rsidR="00961114">
        <w:t xml:space="preserve">., </w:t>
      </w:r>
      <w:r>
        <w:t>are infrequent native species that occur in areas protected from fire and may increase with fire exclusion.</w:t>
      </w:r>
    </w:p>
    <w:p w:rsidR="008E38F6" w:rsidP="008E38F6" w:rsidRDefault="008E38F6" w14:paraId="1441C979" w14:textId="77777777">
      <w:pPr>
        <w:pStyle w:val="InfoPara"/>
      </w:pPr>
      <w:r>
        <w:t>BpS Dominant and Indicator Species</w:t>
      </w:r>
    </w:p>
    <w:p>
      <w:r>
        <w:rPr>
          <w:sz w:val="16"/>
        </w:rPr>
        <w:t>Species names are from the NRCS PLANTS database. Check species codes at http://plants.usda.gov.</w:t>
      </w:r>
    </w:p>
    <w:p w:rsidR="008E38F6" w:rsidP="008E38F6" w:rsidRDefault="008E38F6" w14:paraId="69B7F423" w14:textId="77777777">
      <w:pPr>
        <w:pStyle w:val="InfoPara"/>
      </w:pPr>
      <w:r>
        <w:t>Disturbance Description</w:t>
      </w:r>
    </w:p>
    <w:p w:rsidR="008E38F6" w:rsidP="008E38F6" w:rsidRDefault="008E38F6" w14:paraId="511DC818" w14:textId="77777777">
      <w:r>
        <w:t>Fire return interval is 7-15yrs on average. Localized landslides occur throughout this system.</w:t>
      </w:r>
    </w:p>
    <w:p w:rsidR="008E38F6" w:rsidP="008E38F6" w:rsidRDefault="00EE5C1E" w14:paraId="7E921157"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E38F6" w:rsidP="008E38F6" w:rsidRDefault="008E38F6" w14:paraId="5DF857D9" w14:textId="77777777">
      <w:pPr>
        <w:pStyle w:val="InfoPara"/>
      </w:pPr>
      <w:r>
        <w:t>Scale Description</w:t>
      </w:r>
    </w:p>
    <w:p w:rsidR="008E38F6" w:rsidP="008E38F6" w:rsidRDefault="008E38F6" w14:paraId="1B4F18D8" w14:textId="65F00491">
      <w:r>
        <w:t xml:space="preserve">This </w:t>
      </w:r>
      <w:r w:rsidR="00961114">
        <w:t>Biophysical Setting (</w:t>
      </w:r>
      <w:r>
        <w:t>BpS</w:t>
      </w:r>
      <w:r w:rsidR="00961114">
        <w:t>)</w:t>
      </w:r>
      <w:r>
        <w:t xml:space="preserve"> occurs in very large patches of </w:t>
      </w:r>
      <w:r w:rsidR="00961114">
        <w:t xml:space="preserve">10s </w:t>
      </w:r>
      <w:r>
        <w:t xml:space="preserve">of </w:t>
      </w:r>
      <w:r w:rsidR="00961114">
        <w:t>1,000s</w:t>
      </w:r>
      <w:r>
        <w:t xml:space="preserve"> of hectares.</w:t>
      </w:r>
    </w:p>
    <w:p w:rsidR="008E38F6" w:rsidP="008E38F6" w:rsidRDefault="008E38F6" w14:paraId="6AEAA36F" w14:textId="77777777">
      <w:pPr>
        <w:pStyle w:val="InfoPara"/>
      </w:pPr>
      <w:r>
        <w:t>Adjacency or Identification Concerns</w:t>
      </w:r>
    </w:p>
    <w:p w:rsidR="008E38F6" w:rsidP="008E38F6" w:rsidRDefault="008E38F6" w14:paraId="468CD04F" w14:textId="77777777">
      <w:r>
        <w:t>This BpS abuts the Palouse Prairie in some parts of the range.</w:t>
      </w:r>
    </w:p>
    <w:p w:rsidR="008E38F6" w:rsidP="008E38F6" w:rsidRDefault="008E38F6" w14:paraId="232051A0" w14:textId="77777777">
      <w:pPr>
        <w:pStyle w:val="InfoPara"/>
      </w:pPr>
      <w:r>
        <w:t>Issues or Problems</w:t>
      </w:r>
    </w:p>
    <w:p w:rsidR="008E38F6" w:rsidP="008E38F6" w:rsidRDefault="008E38F6" w14:paraId="29E82252" w14:textId="77777777"/>
    <w:p w:rsidR="008E38F6" w:rsidP="008E38F6" w:rsidRDefault="008E38F6" w14:paraId="49796A4C" w14:textId="77777777">
      <w:pPr>
        <w:pStyle w:val="InfoPara"/>
      </w:pPr>
      <w:r>
        <w:t>Native Uncharacteristic Conditions</w:t>
      </w:r>
    </w:p>
    <w:p w:rsidR="008E38F6" w:rsidP="008E38F6" w:rsidRDefault="008E38F6" w14:paraId="51EFBC87" w14:textId="77777777"/>
    <w:p w:rsidR="008E38F6" w:rsidP="008E38F6" w:rsidRDefault="008E38F6" w14:paraId="7520557D" w14:textId="77777777">
      <w:pPr>
        <w:pStyle w:val="InfoPara"/>
      </w:pPr>
      <w:r>
        <w:t>Comments</w:t>
      </w:r>
    </w:p>
    <w:p w:rsidR="008E38F6" w:rsidP="008E38F6" w:rsidRDefault="008E38F6" w14:paraId="747CA36E" w14:textId="562E46A7">
      <w:r>
        <w:t xml:space="preserve">This model is identical to the model from </w:t>
      </w:r>
      <w:r w:rsidR="00961114">
        <w:t xml:space="preserve">map zone </w:t>
      </w:r>
      <w:r>
        <w:t>18. D</w:t>
      </w:r>
      <w:r w:rsidR="00961114">
        <w:t>.</w:t>
      </w:r>
      <w:r>
        <w:t xml:space="preserve"> Major made changes to vegetation class structural values in response to MTD v3.1 updates (K Pohl</w:t>
      </w:r>
      <w:r w:rsidR="00961114">
        <w:t xml:space="preserve">, 18 July 2005 </w:t>
      </w:r>
      <w:r>
        <w:t>request).</w:t>
      </w:r>
    </w:p>
    <w:p w:rsidR="006E411B" w:rsidP="008E38F6" w:rsidRDefault="006E411B" w14:paraId="6C969916" w14:textId="77777777"/>
    <w:p w:rsidR="008E38F6" w:rsidP="008E38F6" w:rsidRDefault="008E38F6" w14:paraId="687BD102" w14:textId="77777777">
      <w:pPr>
        <w:pStyle w:val="ReportSection"/>
      </w:pPr>
      <w:r>
        <w:t>Succession Classes</w:t>
      </w:r>
    </w:p>
    <w:p w:rsidR="008E38F6" w:rsidP="008E38F6" w:rsidRDefault="008E38F6" w14:paraId="710E28D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E38F6" w:rsidP="008E38F6" w:rsidRDefault="008E38F6" w14:paraId="4741CE9E" w14:textId="77777777">
      <w:pPr>
        <w:pStyle w:val="InfoPara"/>
        <w:pBdr>
          <w:top w:val="single" w:color="auto" w:sz="4" w:space="1"/>
        </w:pBdr>
      </w:pPr>
      <w:r>
        <w:t>Class A</w:t>
      </w:r>
      <w:r>
        <w:tab/>
        <w:t>29</w:t>
      </w:r>
      <w:r w:rsidR="002A3B10">
        <w:tab/>
      </w:r>
      <w:r w:rsidR="002A3B10">
        <w:tab/>
      </w:r>
      <w:r w:rsidR="002A3B10">
        <w:tab/>
      </w:r>
      <w:r w:rsidR="002A3B10">
        <w:tab/>
      </w:r>
      <w:r w:rsidR="004F7795">
        <w:t>Early Development 1 - All Structures</w:t>
      </w:r>
    </w:p>
    <w:p w:rsidR="008E38F6" w:rsidP="008E38F6" w:rsidRDefault="008E38F6" w14:paraId="204D5FA8" w14:textId="77777777"/>
    <w:p w:rsidR="008E38F6" w:rsidP="008E38F6" w:rsidRDefault="008E38F6" w14:paraId="535B6814" w14:textId="77777777">
      <w:pPr>
        <w:pStyle w:val="SClassInfoPara"/>
      </w:pPr>
      <w:r>
        <w:t>Indicator Species</w:t>
      </w:r>
    </w:p>
    <w:p w:rsidR="008E38F6" w:rsidP="008E38F6" w:rsidRDefault="008E38F6" w14:paraId="3F4B4BA0" w14:textId="77777777"/>
    <w:p w:rsidR="008E38F6" w:rsidP="008E38F6" w:rsidRDefault="008E38F6" w14:paraId="46A11D14" w14:textId="77777777">
      <w:pPr>
        <w:pStyle w:val="SClassInfoPara"/>
      </w:pPr>
      <w:r>
        <w:t>Description</w:t>
      </w:r>
    </w:p>
    <w:p w:rsidR="008E38F6" w:rsidP="008E38F6" w:rsidRDefault="008E38F6" w14:paraId="2DE56DF2" w14:textId="77777777">
      <w:r>
        <w:lastRenderedPageBreak/>
        <w:t>This early seral stage follows a replacement fire that removes the majority of the above-ground tissue of the grasses. The cover of the bunch grasses is reduced for 1-5 growing seasons. Forbs may be more abundant during this period.</w:t>
      </w:r>
    </w:p>
    <w:p w:rsidR="008E38F6" w:rsidP="008E38F6" w:rsidRDefault="008E38F6" w14:paraId="55B7A30C" w14:textId="77777777"/>
    <w:p>
      <w:r>
        <w:rPr>
          <w:i/>
          <w:u w:val="single"/>
        </w:rPr>
        <w:t>Maximum Tree Size Class</w:t>
      </w:r>
      <w:br/>
      <w:r>
        <w:t>None</w:t>
      </w:r>
    </w:p>
    <w:p w:rsidR="008E38F6" w:rsidP="008E38F6" w:rsidRDefault="008E38F6" w14:paraId="00F6DDCD" w14:textId="77777777">
      <w:pPr>
        <w:pStyle w:val="InfoPara"/>
        <w:pBdr>
          <w:top w:val="single" w:color="auto" w:sz="4" w:space="1"/>
        </w:pBdr>
      </w:pPr>
      <w:r>
        <w:t>Class B</w:t>
      </w:r>
      <w:r>
        <w:tab/>
        <w:t>71</w:t>
      </w:r>
      <w:r w:rsidR="002A3B10">
        <w:tab/>
      </w:r>
      <w:r w:rsidR="002A3B10">
        <w:tab/>
      </w:r>
      <w:r w:rsidR="002A3B10">
        <w:tab/>
      </w:r>
      <w:r w:rsidR="002A3B10">
        <w:tab/>
      </w:r>
      <w:r w:rsidR="004F7795">
        <w:t>Late Development 1 - Closed</w:t>
      </w:r>
    </w:p>
    <w:p w:rsidR="008E38F6" w:rsidP="008E38F6" w:rsidRDefault="008E38F6" w14:paraId="073AF2B9" w14:textId="77777777"/>
    <w:p w:rsidR="008E38F6" w:rsidP="008E38F6" w:rsidRDefault="008E38F6" w14:paraId="7B7E6165" w14:textId="77777777">
      <w:pPr>
        <w:pStyle w:val="SClassInfoPara"/>
      </w:pPr>
      <w:r>
        <w:t>Indicator Species</w:t>
      </w:r>
    </w:p>
    <w:p w:rsidR="008E38F6" w:rsidP="008E38F6" w:rsidRDefault="008E38F6" w14:paraId="28512A9B" w14:textId="77777777"/>
    <w:p w:rsidR="008E38F6" w:rsidP="008E38F6" w:rsidRDefault="008E38F6" w14:paraId="4CDC43CA" w14:textId="77777777">
      <w:pPr>
        <w:pStyle w:val="SClassInfoPara"/>
      </w:pPr>
      <w:r>
        <w:t>Description</w:t>
      </w:r>
    </w:p>
    <w:p w:rsidR="008E38F6" w:rsidP="008E38F6" w:rsidRDefault="008E38F6" w14:paraId="39218129" w14:textId="48594EA8">
      <w:r>
        <w:t>Very little bare ground, with bunchgrass cover and cover of litter 75%-100% in areas. Fires rarely cause changes in the distribution or abundance of dominant species, although there are records of minor changes in relative dominance among grass species.</w:t>
      </w:r>
    </w:p>
    <w:p w:rsidR="008E38F6" w:rsidP="008E38F6" w:rsidRDefault="008E38F6" w14:paraId="5564E77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E38F6" w:rsidP="008E38F6" w:rsidRDefault="008E38F6" w14:paraId="16B1D052" w14:textId="77777777">
      <w:r>
        <w:t xml:space="preserve">Conrad, C.E. and C.E. Poulton. 1966. Effect of a wildfire on Idaho fescue and </w:t>
      </w:r>
      <w:proofErr w:type="spellStart"/>
      <w:r>
        <w:t>bluebunch</w:t>
      </w:r>
      <w:proofErr w:type="spellEnd"/>
      <w:r>
        <w:t xml:space="preserve"> wheatgrass. Journal of Range Management 19: 138-141</w:t>
      </w:r>
    </w:p>
    <w:p w:rsidR="008E38F6" w:rsidP="008E38F6" w:rsidRDefault="008E38F6" w14:paraId="3E91961B" w14:textId="77777777"/>
    <w:p w:rsidR="008E38F6" w:rsidP="008E38F6" w:rsidRDefault="008E38F6" w14:paraId="72386C1D" w14:textId="77777777">
      <w:r>
        <w:t>Daubenmire, R.F. 1968. Ecology of fire in grasslands. Advances in Ecological Research 5: 209-266</w:t>
      </w:r>
    </w:p>
    <w:p w:rsidR="008E38F6" w:rsidP="008E38F6" w:rsidRDefault="008E38F6" w14:paraId="79987A5C" w14:textId="77777777"/>
    <w:p w:rsidR="008E38F6" w:rsidP="008E38F6" w:rsidRDefault="008E38F6" w14:paraId="699B15ED" w14:textId="77777777">
      <w:r>
        <w:t>Daubenmire, R.F. 1972. Plant succession on abandoned fields and fire influences in a steppe area in southeast Washington. Northwest Science 49: 36-48</w:t>
      </w:r>
    </w:p>
    <w:p w:rsidR="008E38F6" w:rsidP="008E38F6" w:rsidRDefault="008E38F6" w14:paraId="7DA524B2" w14:textId="77777777"/>
    <w:p w:rsidR="008E38F6" w:rsidP="008E38F6" w:rsidRDefault="008E38F6" w14:paraId="437DCDAE" w14:textId="77777777">
      <w:r>
        <w:t>NatureServe. 2007. International Ecological Classification Standard: Terrestrial Ecological Classifications. NatureServe Central Databases. Arlington, VA. Data current as of 10 February 2007.</w:t>
      </w:r>
    </w:p>
    <w:p w:rsidR="008E38F6" w:rsidP="008E38F6" w:rsidRDefault="008E38F6" w14:paraId="4C48605B" w14:textId="77777777"/>
    <w:p w:rsidR="008E38F6" w:rsidP="008E38F6" w:rsidRDefault="008E38F6" w14:paraId="0FA55C3A" w14:textId="77777777">
      <w:r>
        <w:t>Tisdale, E.W. 1986. Canyon grasslands and associated shrublands of west-central Idaho and adjacent areas. Wildlife and Range Experiment Station, University of Idaho Moscow, ID Bulletin Number 40</w:t>
      </w:r>
    </w:p>
    <w:p w:rsidR="008E38F6" w:rsidP="008E38F6" w:rsidRDefault="008E38F6" w14:paraId="55CFD664" w14:textId="77777777"/>
    <w:p w:rsidR="008E38F6" w:rsidP="008E38F6" w:rsidRDefault="008E38F6" w14:paraId="21609272" w14:textId="77777777">
      <w:r>
        <w:t>Johansen, J.R. et al. 1993. Effects of rangefire on soil algal crusts in semiarid shrub-steppe of the lower Columbia Basin and their subsequent recovery. Great Basin Naturalist 5: 373-88</w:t>
      </w:r>
    </w:p>
    <w:p w:rsidR="008E38F6" w:rsidP="008E38F6" w:rsidRDefault="008E38F6" w14:paraId="10DEEA45" w14:textId="77777777"/>
    <w:p w:rsidR="008E38F6" w:rsidP="008E38F6" w:rsidRDefault="008E38F6" w14:paraId="52CE1E26" w14:textId="77777777">
      <w:r>
        <w:t>Johnson, C.G. Jr. 1998. Vegetation response after wildfires in National Forests of Northeastern Oregon. USDA Forest Service R6-NR-ECOL-TP-06-98</w:t>
      </w:r>
    </w:p>
    <w:p w:rsidR="008E38F6" w:rsidP="008E38F6" w:rsidRDefault="008E38F6" w14:paraId="486783C7" w14:textId="77777777"/>
    <w:p w:rsidR="008E38F6" w:rsidP="008E38F6" w:rsidRDefault="008E38F6" w14:paraId="46373951" w14:textId="77777777">
      <w:proofErr w:type="spellStart"/>
      <w:r>
        <w:lastRenderedPageBreak/>
        <w:t>Ottmar</w:t>
      </w:r>
      <w:proofErr w:type="spellEnd"/>
      <w:r>
        <w:t>, R.D. and D.V. Sandberg. 2001. Wildland fire in eastern Oregon and Washington. Northwest Science 75: 46-54</w:t>
      </w:r>
    </w:p>
    <w:p w:rsidR="008E38F6" w:rsidP="008E38F6" w:rsidRDefault="008E38F6" w14:paraId="4F9EB1F7" w14:textId="77777777"/>
    <w:p w:rsidR="008E38F6" w:rsidP="008E38F6" w:rsidRDefault="008E38F6" w14:paraId="161E2CE5" w14:textId="77777777">
      <w:proofErr w:type="spellStart"/>
      <w:r>
        <w:t>Robberect</w:t>
      </w:r>
      <w:proofErr w:type="spellEnd"/>
      <w:r>
        <w:t xml:space="preserve">, R. and G.E. </w:t>
      </w:r>
      <w:proofErr w:type="spellStart"/>
      <w:r>
        <w:t>Defossé</w:t>
      </w:r>
      <w:proofErr w:type="spellEnd"/>
      <w:r>
        <w:t>. 1995. The relative sensitivity of two bunchgrass species to fire. International Journal of Wildland Fire 5: 127-134</w:t>
      </w:r>
    </w:p>
    <w:p w:rsidR="008E38F6" w:rsidP="008E38F6" w:rsidRDefault="008E38F6" w14:paraId="1EAD10B4" w14:textId="77777777"/>
    <w:p w:rsidR="008E38F6" w:rsidP="008E38F6" w:rsidRDefault="008E38F6" w14:paraId="7066961D" w14:textId="77777777">
      <w:proofErr w:type="spellStart"/>
      <w:r>
        <w:t>Uresk</w:t>
      </w:r>
      <w:proofErr w:type="spellEnd"/>
      <w:r>
        <w:t>, D.W. et al. 1976. Impact of wildfire on three perennial grasses in south-central Washington. Journal of Range Management 29: 309-310</w:t>
      </w:r>
    </w:p>
    <w:p w:rsidR="008E38F6" w:rsidP="008E38F6" w:rsidRDefault="008E38F6" w14:paraId="2A99D6BD" w14:textId="77777777"/>
    <w:p w:rsidR="008E38F6" w:rsidP="008E38F6" w:rsidRDefault="008E38F6" w14:paraId="6ACFE268" w14:textId="77777777">
      <w:proofErr w:type="spellStart"/>
      <w:r>
        <w:t>Uresk</w:t>
      </w:r>
      <w:proofErr w:type="spellEnd"/>
      <w:r>
        <w:t>, D.W. et al. 1980. Perennial grasses and their response to a wildfire in south-central Washington. Journal of Range Management 33: 111-114</w:t>
      </w:r>
    </w:p>
    <w:p w:rsidRPr="00A43E41" w:rsidR="004D5F12" w:rsidP="008E38F6" w:rsidRDefault="004D5F12" w14:paraId="442D902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2764E" w14:textId="77777777" w:rsidR="00F93B24" w:rsidRDefault="00F93B24">
      <w:r>
        <w:separator/>
      </w:r>
    </w:p>
  </w:endnote>
  <w:endnote w:type="continuationSeparator" w:id="0">
    <w:p w14:paraId="1158B11D" w14:textId="77777777" w:rsidR="00F93B24" w:rsidRDefault="00F9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F4A1D" w14:textId="77777777" w:rsidR="008E38F6" w:rsidRDefault="008E38F6" w:rsidP="008E38F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68348" w14:textId="77777777" w:rsidR="00F93B24" w:rsidRDefault="00F93B24">
      <w:r>
        <w:separator/>
      </w:r>
    </w:p>
  </w:footnote>
  <w:footnote w:type="continuationSeparator" w:id="0">
    <w:p w14:paraId="31E62FFB" w14:textId="77777777" w:rsidR="00F93B24" w:rsidRDefault="00F93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BA7E3" w14:textId="77777777" w:rsidR="00A43E41" w:rsidRDefault="00A43E41" w:rsidP="008E38F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E411B"/>
    <w:pPr>
      <w:ind w:left="720"/>
    </w:pPr>
    <w:rPr>
      <w:rFonts w:ascii="Calibri" w:eastAsia="Calibri" w:hAnsi="Calibri"/>
      <w:sz w:val="22"/>
      <w:szCs w:val="22"/>
    </w:rPr>
  </w:style>
  <w:style w:type="character" w:styleId="Hyperlink">
    <w:name w:val="Hyperlink"/>
    <w:rsid w:val="006E411B"/>
    <w:rPr>
      <w:color w:val="0000FF"/>
      <w:u w:val="single"/>
    </w:rPr>
  </w:style>
  <w:style w:type="paragraph" w:styleId="BalloonText">
    <w:name w:val="Balloon Text"/>
    <w:basedOn w:val="Normal"/>
    <w:link w:val="BalloonTextChar"/>
    <w:uiPriority w:val="99"/>
    <w:semiHidden/>
    <w:unhideWhenUsed/>
    <w:rsid w:val="009611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1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418065">
      <w:bodyDiv w:val="1"/>
      <w:marLeft w:val="0"/>
      <w:marRight w:val="0"/>
      <w:marTop w:val="0"/>
      <w:marBottom w:val="0"/>
      <w:divBdr>
        <w:top w:val="none" w:sz="0" w:space="0" w:color="auto"/>
        <w:left w:val="none" w:sz="0" w:space="0" w:color="auto"/>
        <w:bottom w:val="none" w:sz="0" w:space="0" w:color="auto"/>
        <w:right w:val="none" w:sz="0" w:space="0" w:color="auto"/>
      </w:divBdr>
    </w:div>
    <w:div w:id="176714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2014-08-21T14:07:00Z</cp:lastPrinted>
  <dcterms:created xsi:type="dcterms:W3CDTF">2017-11-09T22:15:00Z</dcterms:created>
  <dcterms:modified xsi:type="dcterms:W3CDTF">2025-02-12T09:41:29Z</dcterms:modified>
</cp:coreProperties>
</file>