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626" w:rsidP="009D2626" w:rsidRDefault="009D2626" w14:paraId="71DBCFE3" w14:textId="77777777">
      <w:pPr>
        <w:pStyle w:val="BpSTitle"/>
      </w:pPr>
      <w:r>
        <w:t>13100</w:t>
      </w:r>
    </w:p>
    <w:p w:rsidR="009D2626" w:rsidP="009D2626" w:rsidRDefault="009D2626" w14:paraId="672709A8" w14:textId="77777777">
      <w:pPr>
        <w:pStyle w:val="BpSTitle"/>
      </w:pPr>
      <w:r>
        <w:t>North-Central Interior Dry-Mesic Oak Forest and Woodland</w:t>
      </w:r>
    </w:p>
    <w:p w:rsidR="009D2626" w:rsidP="009D2626" w:rsidRDefault="009D2626" w14:paraId="7E5E32AC" w14:textId="5CC1C8D1">
      <w:r>
        <w:t>BpS Model/Description Version: Aug. 2020</w:t>
      </w:r>
      <w:r>
        <w:tab/>
      </w:r>
      <w:r>
        <w:tab/>
      </w:r>
      <w:r>
        <w:tab/>
      </w:r>
      <w:r>
        <w:tab/>
      </w:r>
      <w:r>
        <w:tab/>
      </w:r>
      <w:r>
        <w:tab/>
      </w:r>
      <w:r>
        <w:tab/>
      </w:r>
    </w:p>
    <w:p w:rsidR="009D2626" w:rsidP="009D2626" w:rsidRDefault="009D2626" w14:paraId="0BA4B232" w14:textId="77777777">
      <w:bookmarkStart w:name="_GoBack" w:id="0"/>
      <w:bookmarkEnd w:id="0"/>
    </w:p>
    <w:p w:rsidRPr="00D66C36" w:rsidR="006A3A7D" w:rsidP="006A3A7D" w:rsidRDefault="006A3A7D" w14:paraId="4E351CA9" w14:textId="77777777">
      <w:pPr>
        <w:rPr>
          <w:b/>
        </w:rPr>
      </w:pPr>
      <w:r w:rsidRPr="00D66C36">
        <w:rPr>
          <w:b/>
        </w:rPr>
        <w:t>Reviewed by</w:t>
      </w:r>
      <w:r w:rsidR="00D66C36">
        <w:rPr>
          <w:b/>
        </w:rPr>
        <w:t>:</w:t>
      </w:r>
      <w:r w:rsidRPr="00D66C36">
        <w:rPr>
          <w:b/>
        </w:rPr>
        <w:t xml:space="preserve"> </w:t>
      </w:r>
      <w:r w:rsidR="00D66C36">
        <w:t>John Shuey</w:t>
      </w:r>
    </w:p>
    <w:p w:rsidR="009D2626" w:rsidP="009D2626" w:rsidRDefault="009D2626" w14:paraId="68585879" w14:textId="77777777"/>
    <w:p w:rsidR="009D2626" w:rsidP="009D2626" w:rsidRDefault="009D2626" w14:paraId="3F28767C" w14:textId="77777777">
      <w:pPr>
        <w:pStyle w:val="InfoPara"/>
      </w:pPr>
      <w:r>
        <w:t>Vegetation Type</w:t>
      </w:r>
    </w:p>
    <w:p w:rsidR="009D2626" w:rsidP="009D2626" w:rsidRDefault="009D2626" w14:paraId="521A817C" w14:textId="77777777">
      <w:r>
        <w:t>Forest and Woodland</w:t>
      </w:r>
    </w:p>
    <w:p w:rsidR="009D2626" w:rsidP="009D2626" w:rsidRDefault="009D2626" w14:paraId="58E41BAD" w14:textId="67BACC8A">
      <w:pPr>
        <w:pStyle w:val="InfoPara"/>
      </w:pPr>
      <w:r>
        <w:t>Map Zone</w:t>
      </w:r>
    </w:p>
    <w:p w:rsidR="009D2626" w:rsidP="009D2626" w:rsidRDefault="009D2626" w14:paraId="1D5F1D75" w14:textId="77777777">
      <w:r>
        <w:t>52</w:t>
      </w:r>
    </w:p>
    <w:p w:rsidR="009D2626" w:rsidP="009D2626" w:rsidRDefault="009D2626" w14:paraId="1F704B6A" w14:textId="77777777">
      <w:pPr>
        <w:pStyle w:val="InfoPara"/>
      </w:pPr>
      <w:r>
        <w:t>Geographic Range</w:t>
      </w:r>
    </w:p>
    <w:p w:rsidR="009D2626" w:rsidP="009D2626" w:rsidRDefault="009D2626" w14:paraId="75B6E651" w14:textId="451FE010">
      <w:r>
        <w:t xml:space="preserve">Within </w:t>
      </w:r>
      <w:r w:rsidR="00D92822">
        <w:t xml:space="preserve">map zone (MZ) </w:t>
      </w:r>
      <w:r>
        <w:t>52, this system is concentrated in the Southern Michigan/Northern Indiana Drift Plains Level III Ecoregion, which is more or less congruous with the Northeastern Moraine and Kettle Natural Division of Lindsey et al. (1969). The system also occurs in association with oak savanna and prairie in O</w:t>
      </w:r>
      <w:r w:rsidR="00D92822">
        <w:t>hio</w:t>
      </w:r>
      <w:r>
        <w:t>, primarily occurring in the Darby Plains and Mad River Interlobate Area Level IV Ecoregions and also on upland sand deposits in the Huron/Erie Lake Plains Ecoregion in northwest O</w:t>
      </w:r>
      <w:r w:rsidR="00D92822">
        <w:t>hio</w:t>
      </w:r>
      <w:r>
        <w:t xml:space="preserve"> and northeast I</w:t>
      </w:r>
      <w:r w:rsidR="00D92822">
        <w:t>ndiana</w:t>
      </w:r>
      <w:r>
        <w:t xml:space="preserve"> (Braun 1950</w:t>
      </w:r>
      <w:r w:rsidR="00D92822">
        <w:t>;</w:t>
      </w:r>
      <w:r>
        <w:t xml:space="preserve"> Lindsey et al. 1969</w:t>
      </w:r>
      <w:r w:rsidR="00D92822">
        <w:t>;</w:t>
      </w:r>
      <w:r>
        <w:t xml:space="preserve"> Woods et al. 1998).</w:t>
      </w:r>
    </w:p>
    <w:p w:rsidR="009D2626" w:rsidP="009D2626" w:rsidRDefault="009D2626" w14:paraId="5AF11768" w14:textId="77777777">
      <w:pPr>
        <w:pStyle w:val="InfoPara"/>
      </w:pPr>
      <w:r>
        <w:t>Biophysical Site Description</w:t>
      </w:r>
    </w:p>
    <w:p w:rsidR="009D2626" w:rsidP="009D2626" w:rsidRDefault="009D2626" w14:paraId="1CD5B7A8" w14:textId="72E394B6">
      <w:r>
        <w:t>This system occurs most commonly on level to rolling glacial drift plains and coarse-textured end moraines, kames, and outwash plains in north-central Indiana. Dry-mesic oak forest and woodland also occurs in association with oak savanna and prairie on level to rolling drift plains in the region of Ohio known as the Darby Plains and locally elsewhere within the Eastern Corn Belt Plains. Well-drained sand deposits in the Huron/Erie Lake Plains also support dry-mesic oak forest and woodland. Oak-dominated forests typically occur in areas of relatively steep surface drainage profiles and/or on soils with excessive internal drainage or coarser textures than silt loam (Lindsey et al. 1969). Common to all these landforms is well-drained, acidic soil characterized by loamy sand and sandy loam. Dry landscape settings, such as on western and southern aspects and upper slopes and ridge tops</w:t>
      </w:r>
      <w:r w:rsidR="00D92822">
        <w:t>,</w:t>
      </w:r>
      <w:r>
        <w:t xml:space="preserve"> are conducive to the development of this system. Native Americans played a critical role in the development and maintenance of oak-hickory landscapes through fire ignition. Natives burned these landscapes for a variety of reasons. Fire encouraged open habitats</w:t>
      </w:r>
      <w:r w:rsidR="00D92822">
        <w:t>,</w:t>
      </w:r>
      <w:r>
        <w:t xml:space="preserve"> which, in turn, increased food-producing plants (forbs, mast) and ungulate herbivores (meat). Also, lightning-strike ignitions, though limited in frequency, would have provided an additional source of ignition.</w:t>
      </w:r>
    </w:p>
    <w:p w:rsidR="009D2626" w:rsidP="009D2626" w:rsidRDefault="009D2626" w14:paraId="09DB186F" w14:textId="77777777">
      <w:pPr>
        <w:pStyle w:val="InfoPara"/>
      </w:pPr>
      <w:r>
        <w:t>Vegetation Description</w:t>
      </w:r>
    </w:p>
    <w:p w:rsidR="009D2626" w:rsidP="009D2626" w:rsidRDefault="009D2626" w14:paraId="444EF226" w14:textId="5615BB52">
      <w:r>
        <w:t>Typically, the vegetation consists of forests dominated by oaks, especially white oak (</w:t>
      </w:r>
      <w:r w:rsidRPr="006E6A77">
        <w:rPr>
          <w:i/>
        </w:rPr>
        <w:t>Quercus alba</w:t>
      </w:r>
      <w:r>
        <w:t>), black oak (</w:t>
      </w:r>
      <w:r w:rsidRPr="006E6A77">
        <w:rPr>
          <w:i/>
        </w:rPr>
        <w:t>Quercus velutina</w:t>
      </w:r>
      <w:r>
        <w:t>)</w:t>
      </w:r>
      <w:r w:rsidR="00D92822">
        <w:t>,</w:t>
      </w:r>
      <w:r>
        <w:t xml:space="preserve"> and red oak (</w:t>
      </w:r>
      <w:r w:rsidRPr="006E6A77">
        <w:rPr>
          <w:i/>
        </w:rPr>
        <w:t>Quercus rubra</w:t>
      </w:r>
      <w:r>
        <w:t xml:space="preserve">). Black oaks were generally more abundant on more xeric, sandier sites, whereas red oak was generally more abundant on </w:t>
      </w:r>
      <w:r>
        <w:lastRenderedPageBreak/>
        <w:t>more mesic, loamier sites.</w:t>
      </w:r>
      <w:r w:rsidR="00D92822">
        <w:t xml:space="preserve"> </w:t>
      </w:r>
      <w:r>
        <w:t>Red oak can also develop under a moderate overstory of the other oaks. Bur</w:t>
      </w:r>
      <w:r w:rsidR="00D92822">
        <w:t xml:space="preserve"> </w:t>
      </w:r>
      <w:r>
        <w:t>oak was occasionally present on sites with higher fire frequency or on thin</w:t>
      </w:r>
      <w:r w:rsidR="00D92822">
        <w:t xml:space="preserve"> </w:t>
      </w:r>
      <w:r>
        <w:t>calcareous soils (Curtis 1959). White oak spans the range of edaphic</w:t>
      </w:r>
      <w:r w:rsidR="00D92822">
        <w:t xml:space="preserve"> </w:t>
      </w:r>
      <w:r>
        <w:t xml:space="preserve">conditions encapsulated by this system. </w:t>
      </w:r>
      <w:r w:rsidRPr="006E6A77">
        <w:rPr>
          <w:i/>
        </w:rPr>
        <w:t>Prunus serotina</w:t>
      </w:r>
      <w:r>
        <w:t xml:space="preserve"> capitalizes on</w:t>
      </w:r>
      <w:r w:rsidR="00D92822">
        <w:t xml:space="preserve"> </w:t>
      </w:r>
      <w:r>
        <w:t>canopy gaps, but rarely achieves significant canopy dominance (McCune &amp;</w:t>
      </w:r>
      <w:r w:rsidR="00D92822">
        <w:t xml:space="preserve"> </w:t>
      </w:r>
      <w:r>
        <w:t xml:space="preserve">Cottam 1985). Other hardwood species, including </w:t>
      </w:r>
      <w:r w:rsidRPr="006E6A77">
        <w:rPr>
          <w:i/>
        </w:rPr>
        <w:t>Juglans nigra</w:t>
      </w:r>
      <w:r>
        <w:t xml:space="preserve">, </w:t>
      </w:r>
      <w:r w:rsidRPr="006E6A77">
        <w:rPr>
          <w:i/>
        </w:rPr>
        <w:t>Juglans</w:t>
      </w:r>
      <w:r w:rsidR="00D92822">
        <w:rPr>
          <w:i/>
        </w:rPr>
        <w:t xml:space="preserve"> </w:t>
      </w:r>
      <w:r w:rsidRPr="006E6A77">
        <w:rPr>
          <w:i/>
        </w:rPr>
        <w:t>cinerea</w:t>
      </w:r>
      <w:r>
        <w:t xml:space="preserve">, </w:t>
      </w:r>
      <w:r w:rsidRPr="006E6A77">
        <w:rPr>
          <w:i/>
        </w:rPr>
        <w:t>Celtis occidentalis</w:t>
      </w:r>
      <w:r>
        <w:t xml:space="preserve">, </w:t>
      </w:r>
      <w:r w:rsidRPr="006E6A77">
        <w:rPr>
          <w:i/>
        </w:rPr>
        <w:t xml:space="preserve">Ulmus </w:t>
      </w:r>
      <w:r w:rsidR="00D92822">
        <w:rPr>
          <w:i/>
        </w:rPr>
        <w:t>Americana</w:t>
      </w:r>
      <w:r w:rsidR="00D92822">
        <w:t>,</w:t>
      </w:r>
      <w:r>
        <w:t xml:space="preserve"> and </w:t>
      </w:r>
      <w:r w:rsidRPr="006E6A77">
        <w:rPr>
          <w:i/>
        </w:rPr>
        <w:t>Acer negundo</w:t>
      </w:r>
      <w:r>
        <w:t xml:space="preserve"> were occasionally found in the</w:t>
      </w:r>
      <w:r w:rsidR="00D92822">
        <w:t xml:space="preserve"> </w:t>
      </w:r>
      <w:r>
        <w:t>southern extent of this system on more mesic</w:t>
      </w:r>
      <w:r w:rsidR="00D92822">
        <w:t xml:space="preserve"> </w:t>
      </w:r>
      <w:r>
        <w:t>sites with lower fire frequencies.</w:t>
      </w:r>
    </w:p>
    <w:p w:rsidR="009D2626" w:rsidP="009D2626" w:rsidRDefault="009D2626" w14:paraId="09444491" w14:textId="77777777"/>
    <w:p w:rsidR="009D2626" w:rsidP="009D2626" w:rsidRDefault="009D2626" w14:paraId="3FC23907" w14:textId="1AC01627">
      <w:r>
        <w:t>Along with oaks are varying amounts of hickory (</w:t>
      </w:r>
      <w:r w:rsidRPr="006E6A77">
        <w:rPr>
          <w:i/>
        </w:rPr>
        <w:t>Carya glabra</w:t>
      </w:r>
      <w:r>
        <w:t xml:space="preserve"> and </w:t>
      </w:r>
      <w:r w:rsidRPr="006E6A77">
        <w:rPr>
          <w:i/>
        </w:rPr>
        <w:t>Carya ovata</w:t>
      </w:r>
      <w:r>
        <w:t>), red maple (</w:t>
      </w:r>
      <w:r w:rsidRPr="006E6A77">
        <w:rPr>
          <w:i/>
        </w:rPr>
        <w:t>Acer rubrum</w:t>
      </w:r>
      <w:r>
        <w:t>), black cherry (</w:t>
      </w:r>
      <w:r w:rsidRPr="006E6A77">
        <w:rPr>
          <w:i/>
        </w:rPr>
        <w:t>Prunus serotina</w:t>
      </w:r>
      <w:r>
        <w:t>)</w:t>
      </w:r>
      <w:r w:rsidR="00D92822">
        <w:t>,</w:t>
      </w:r>
      <w:r>
        <w:t xml:space="preserve"> and sassafras (</w:t>
      </w:r>
      <w:r w:rsidRPr="006E6A77">
        <w:rPr>
          <w:i/>
        </w:rPr>
        <w:t>Sassafras albidum</w:t>
      </w:r>
      <w:r>
        <w:t>). Subcanopies and shrub layers are usually well</w:t>
      </w:r>
      <w:r w:rsidR="00D92822">
        <w:t xml:space="preserve"> </w:t>
      </w:r>
      <w:r>
        <w:t>developed by witch-hazel (</w:t>
      </w:r>
      <w:r w:rsidRPr="006E6A77">
        <w:rPr>
          <w:i/>
        </w:rPr>
        <w:t>Hamamelis virginiana</w:t>
      </w:r>
      <w:r>
        <w:t>), flowering dogwood (</w:t>
      </w:r>
      <w:r w:rsidRPr="006E6A77">
        <w:rPr>
          <w:i/>
        </w:rPr>
        <w:t>Cornus florida</w:t>
      </w:r>
      <w:r>
        <w:t>)</w:t>
      </w:r>
      <w:r w:rsidR="00D92822">
        <w:t>,</w:t>
      </w:r>
      <w:r>
        <w:t xml:space="preserve"> and hop-hornbeam (</w:t>
      </w:r>
      <w:r w:rsidRPr="006E6A77">
        <w:rPr>
          <w:i/>
        </w:rPr>
        <w:t>Ostrya virginiana</w:t>
      </w:r>
      <w:r>
        <w:t>). Common low woody shrubs include brambles (</w:t>
      </w:r>
      <w:r w:rsidRPr="006E6A77">
        <w:rPr>
          <w:i/>
        </w:rPr>
        <w:t>Rubus</w:t>
      </w:r>
      <w:r>
        <w:t xml:space="preserve"> spp.), black currant (</w:t>
      </w:r>
      <w:r w:rsidRPr="006E6A77">
        <w:rPr>
          <w:i/>
        </w:rPr>
        <w:t>Ribes cynosbati</w:t>
      </w:r>
      <w:r>
        <w:t>)</w:t>
      </w:r>
      <w:r w:rsidR="00D92822">
        <w:t>,</w:t>
      </w:r>
      <w:r>
        <w:t xml:space="preserve"> and both native and invasive roses (</w:t>
      </w:r>
      <w:r w:rsidRPr="006E6A77">
        <w:rPr>
          <w:i/>
        </w:rPr>
        <w:t>Rosa</w:t>
      </w:r>
      <w:r>
        <w:t xml:space="preserve"> spp.). Graminoid species such as </w:t>
      </w:r>
      <w:r w:rsidRPr="006E6A77">
        <w:rPr>
          <w:i/>
        </w:rPr>
        <w:t>Carex pensylvanica</w:t>
      </w:r>
      <w:r>
        <w:t xml:space="preserve">, </w:t>
      </w:r>
      <w:r w:rsidRPr="006E6A77">
        <w:rPr>
          <w:i/>
        </w:rPr>
        <w:t>Danthonia spicata</w:t>
      </w:r>
      <w:r>
        <w:t>,</w:t>
      </w:r>
      <w:r w:rsidR="00D92822">
        <w:t xml:space="preserve"> and</w:t>
      </w:r>
      <w:r>
        <w:t xml:space="preserve"> </w:t>
      </w:r>
      <w:r w:rsidRPr="006E6A77">
        <w:rPr>
          <w:i/>
        </w:rPr>
        <w:t>Andropogon gerardii</w:t>
      </w:r>
      <w:r>
        <w:t xml:space="preserve"> are also common.</w:t>
      </w:r>
    </w:p>
    <w:p w:rsidR="009D2626" w:rsidP="009D2626" w:rsidRDefault="009D2626" w14:paraId="73602640" w14:textId="77777777"/>
    <w:p w:rsidR="009D2626" w:rsidP="009D2626" w:rsidRDefault="009D2626" w14:paraId="07C5A5A0" w14:textId="32C9D58F">
      <w:r>
        <w:t>For the drier settings of this system, oaks dominated the pre</w:t>
      </w:r>
      <w:r w:rsidR="00D92822">
        <w:t>-</w:t>
      </w:r>
      <w:r>
        <w:t>settlement vegetation, especially white oak (</w:t>
      </w:r>
      <w:r w:rsidRPr="006E6A77">
        <w:rPr>
          <w:i/>
        </w:rPr>
        <w:t>Quercus alba</w:t>
      </w:r>
      <w:r>
        <w:t>), black oak (</w:t>
      </w:r>
      <w:r w:rsidRPr="006E6A77">
        <w:rPr>
          <w:i/>
        </w:rPr>
        <w:t>Quercus velutina</w:t>
      </w:r>
      <w:r>
        <w:t>), northern pin oak (</w:t>
      </w:r>
      <w:r w:rsidRPr="006E6A77">
        <w:rPr>
          <w:i/>
        </w:rPr>
        <w:t>Quercus ellipsoidalis</w:t>
      </w:r>
      <w:r>
        <w:t>)</w:t>
      </w:r>
      <w:r w:rsidR="00D92822">
        <w:t>,</w:t>
      </w:r>
      <w:r>
        <w:t xml:space="preserve"> and bur oak (</w:t>
      </w:r>
      <w:r w:rsidRPr="006E6A77">
        <w:rPr>
          <w:i/>
        </w:rPr>
        <w:t>Quercus macrocarpa</w:t>
      </w:r>
      <w:r>
        <w:t>). These dry settings are dist</w:t>
      </w:r>
      <w:r w:rsidR="00D92822">
        <w:t>in</w:t>
      </w:r>
      <w:r>
        <w:t>guished from more mesic sites by stronger dominance of black oak and northern pin oak and a general lack of red oak except in later seral stages. Associates include pignut hickory (</w:t>
      </w:r>
      <w:r w:rsidRPr="006E6A77">
        <w:rPr>
          <w:i/>
        </w:rPr>
        <w:t>Carya glabra</w:t>
      </w:r>
      <w:r>
        <w:t>), red maple (</w:t>
      </w:r>
      <w:r w:rsidRPr="006E6A77">
        <w:rPr>
          <w:i/>
        </w:rPr>
        <w:t>Acer rubrum</w:t>
      </w:r>
      <w:r>
        <w:t>), black cherry (</w:t>
      </w:r>
      <w:r w:rsidRPr="006E6A77">
        <w:rPr>
          <w:i/>
        </w:rPr>
        <w:t>Prunus serotina</w:t>
      </w:r>
      <w:r>
        <w:t>)</w:t>
      </w:r>
      <w:r w:rsidR="00D92822">
        <w:t>,</w:t>
      </w:r>
      <w:r>
        <w:t xml:space="preserve"> and sassafras (</w:t>
      </w:r>
      <w:r w:rsidRPr="006E6A77">
        <w:rPr>
          <w:i/>
        </w:rPr>
        <w:t>Sassafras albidum</w:t>
      </w:r>
      <w:r>
        <w:t>). Small tree associates include witch-hazel (</w:t>
      </w:r>
      <w:r w:rsidRPr="006E6A77">
        <w:rPr>
          <w:i/>
        </w:rPr>
        <w:t>Hamamelis virginiana</w:t>
      </w:r>
      <w:r>
        <w:t>), flowering dogwood (</w:t>
      </w:r>
      <w:r w:rsidRPr="006E6A77">
        <w:rPr>
          <w:i/>
        </w:rPr>
        <w:t>Cornus florida</w:t>
      </w:r>
      <w:r>
        <w:t>)</w:t>
      </w:r>
      <w:r w:rsidR="00D92822">
        <w:t>,</w:t>
      </w:r>
      <w:r>
        <w:t xml:space="preserve"> and hop-hornbeam (</w:t>
      </w:r>
      <w:r w:rsidRPr="006E6A77">
        <w:rPr>
          <w:i/>
        </w:rPr>
        <w:t>Ostrya virginiana</w:t>
      </w:r>
      <w:r>
        <w:t>). Common low woody shrubs include brambles (</w:t>
      </w:r>
      <w:r w:rsidRPr="006E6A77">
        <w:rPr>
          <w:i/>
        </w:rPr>
        <w:t>Rubus</w:t>
      </w:r>
      <w:r>
        <w:t xml:space="preserve"> spp.), black currant (</w:t>
      </w:r>
      <w:r w:rsidRPr="006E6A77">
        <w:rPr>
          <w:i/>
        </w:rPr>
        <w:t>Ribes cynosbati</w:t>
      </w:r>
      <w:r>
        <w:t>)</w:t>
      </w:r>
      <w:r w:rsidR="00D92822">
        <w:t>,</w:t>
      </w:r>
      <w:r>
        <w:t xml:space="preserve"> and native roses (</w:t>
      </w:r>
      <w:r w:rsidRPr="006E6A77">
        <w:rPr>
          <w:i/>
        </w:rPr>
        <w:t>Rosa</w:t>
      </w:r>
      <w:r>
        <w:t xml:space="preserve"> spp.). Graminoid species such as </w:t>
      </w:r>
      <w:r w:rsidRPr="006E6A77">
        <w:rPr>
          <w:i/>
        </w:rPr>
        <w:t>Carex pensylvanica</w:t>
      </w:r>
      <w:r>
        <w:t xml:space="preserve">, </w:t>
      </w:r>
      <w:r w:rsidRPr="006E6A77">
        <w:rPr>
          <w:i/>
        </w:rPr>
        <w:t>Danthonia spicata</w:t>
      </w:r>
      <w:r>
        <w:t xml:space="preserve">, </w:t>
      </w:r>
      <w:r w:rsidR="00D92822">
        <w:t xml:space="preserve">and </w:t>
      </w:r>
      <w:r w:rsidRPr="006E6A77">
        <w:rPr>
          <w:i/>
        </w:rPr>
        <w:t>Andropogon gerardii</w:t>
      </w:r>
      <w:r>
        <w:t xml:space="preserve"> are also common. In the most acidic lake plain physiographic systems, ericaceous shrubs such as wintergreen (</w:t>
      </w:r>
      <w:r w:rsidRPr="006E6A77">
        <w:rPr>
          <w:i/>
        </w:rPr>
        <w:t>Gualtheria procumbens</w:t>
      </w:r>
      <w:r>
        <w:t>), lowbush blueberry (</w:t>
      </w:r>
      <w:r w:rsidRPr="006E6A77">
        <w:rPr>
          <w:i/>
        </w:rPr>
        <w:t>Vaccinium angustifolium</w:t>
      </w:r>
      <w:r>
        <w:t xml:space="preserve">), </w:t>
      </w:r>
      <w:r w:rsidR="00D92822">
        <w:t xml:space="preserve">and </w:t>
      </w:r>
      <w:r>
        <w:t>huckleberry (</w:t>
      </w:r>
      <w:r w:rsidRPr="006E6A77">
        <w:rPr>
          <w:i/>
        </w:rPr>
        <w:t>Gaylussacia baccata</w:t>
      </w:r>
      <w:r>
        <w:t>) become common. Bracken fern (</w:t>
      </w:r>
      <w:r w:rsidRPr="006E6A77">
        <w:rPr>
          <w:i/>
        </w:rPr>
        <w:t>Pteridium aquilinum</w:t>
      </w:r>
      <w:r>
        <w:t>) can be dominant in the most nutrient</w:t>
      </w:r>
      <w:r w:rsidR="00D92822">
        <w:t>-</w:t>
      </w:r>
      <w:r>
        <w:t>poor outwash and lake plain landscapes.</w:t>
      </w:r>
    </w:p>
    <w:p w:rsidR="009D2626" w:rsidP="009D2626" w:rsidRDefault="009D2626" w14:paraId="34D1B015" w14:textId="77777777">
      <w:pPr>
        <w:pStyle w:val="InfoPara"/>
      </w:pPr>
      <w:r>
        <w:t>BpS Dominant and Indicator Species</w:t>
      </w:r>
    </w:p>
    <w:p>
      <w:r>
        <w:rPr>
          <w:sz w:val="16"/>
        </w:rPr>
        <w:t>Species names are from the NRCS PLANTS database. Check species codes at http://plants.usda.gov.</w:t>
      </w:r>
    </w:p>
    <w:p w:rsidR="009D2626" w:rsidP="009D2626" w:rsidRDefault="009D2626" w14:paraId="38CB5972" w14:textId="77777777">
      <w:pPr>
        <w:pStyle w:val="InfoPara"/>
      </w:pPr>
      <w:r>
        <w:t>Disturbance Description</w:t>
      </w:r>
    </w:p>
    <w:p w:rsidR="009D2626" w:rsidP="009D2626" w:rsidRDefault="009D2626" w14:paraId="6E84489A" w14:textId="0A39829D">
      <w:r>
        <w:t xml:space="preserve">The North-Central Interior Dry-Mesic Oak Forest and Woodland (oak-hickory forest) is predominantly Fire Regime I, characterized by low-severity surface fires. Historically, indigenous fires accounted for </w:t>
      </w:r>
      <w:r w:rsidR="00097447">
        <w:t>&gt;</w:t>
      </w:r>
      <w:r>
        <w:t xml:space="preserve">95% of the ignitions over these landscapes. Vegetation types varied based on fire frequency and intensity. Grassland prairies burned often with fire rotations </w:t>
      </w:r>
      <w:r>
        <w:lastRenderedPageBreak/>
        <w:t xml:space="preserve">approximately </w:t>
      </w:r>
      <w:r w:rsidR="00097447">
        <w:t>&lt;5yrs</w:t>
      </w:r>
      <w:r>
        <w:t xml:space="preserve"> and were probably associated with flat</w:t>
      </w:r>
      <w:r w:rsidR="00097447">
        <w:t xml:space="preserve"> </w:t>
      </w:r>
      <w:r>
        <w:t>to</w:t>
      </w:r>
      <w:r w:rsidR="00097447">
        <w:t xml:space="preserve"> </w:t>
      </w:r>
      <w:r>
        <w:t xml:space="preserve">slightly rolling terrain that effectively carried fire. These grasslands, deliberately maintained by Native Americans for hunting purposes, were probably scattered throughout the forest matrix. Oak-hickory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oak-hickory forests would develop where fire return intervals </w:t>
      </w:r>
      <w:r w:rsidR="00097447">
        <w:t xml:space="preserve">(FRIs) </w:t>
      </w:r>
      <w:r>
        <w:t>stretched beyond 15yrs. Shade-tolerant, fire-sensitive maples (and associated late-successional trees) would regenerate and form understories beneath oak-hickory canopies when fire was excluded over several decades (25-40yrs). With continued fire exclusion, maple and other late-successional species would gradually replace overstory oaks and hickories through gap capture (Sutherland and Hutchinson 2003). A mosaic of vegetation types comprised oak-hickory landscapes contingent on fire history (Cutter and Guyette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Historically, buffalo grazing would have similarly maintained open conditions in very localized patches within savannas. Currently, an overabundance of deer is limiting oak regeneration in portions of MZ52. Ice</w:t>
      </w:r>
      <w:r w:rsidR="00097447">
        <w:t xml:space="preserve"> </w:t>
      </w:r>
      <w:r>
        <w:t>damage, periodic insect defoliation, and the extinct passenger pigeon may have likely contributed to increased oak canopy openings that facilitated light penetration to the forest floor and, ultimately, greater possibility of germination and recruitment of oaks.</w:t>
      </w:r>
    </w:p>
    <w:p w:rsidR="00D12CE7" w:rsidP="009D2626" w:rsidRDefault="00D12CE7" w14:paraId="1F2F411C" w14:textId="72E1A4E3"/>
    <w:p w:rsidR="00D12CE7" w:rsidP="00D12CE7" w:rsidRDefault="00D12CE7" w14:paraId="19E5B752" w14:textId="5FB5F59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12CE7" w:rsidP="009D2626" w:rsidRDefault="00D12CE7" w14:paraId="557F90E0" w14:textId="77777777"/>
    <w:p w:rsidR="009D2626" w:rsidP="009D2626" w:rsidRDefault="009D2626" w14:paraId="7C994BFC" w14:textId="77777777">
      <w:pPr>
        <w:pStyle w:val="InfoPara"/>
      </w:pPr>
      <w:r>
        <w:t>Scale Description</w:t>
      </w:r>
    </w:p>
    <w:p w:rsidR="009D2626" w:rsidP="009D2626" w:rsidRDefault="4125D1E5" w14:paraId="29026769" w14:textId="5B547496">
      <w:r>
        <w:t xml:space="preserve">Pre-European oak-hickory forests covered </w:t>
      </w:r>
      <w:r w:rsidR="00097447">
        <w:t xml:space="preserve">100s of 1,000s </w:t>
      </w:r>
      <w:r>
        <w:t>of contiguous acres. When considered as a matrix with savannas and prairies, estimated acreage increases significantly.</w:t>
      </w:r>
    </w:p>
    <w:p w:rsidR="00097447" w:rsidP="009D2626" w:rsidRDefault="00097447" w14:paraId="4314E9FD" w14:textId="77777777"/>
    <w:p w:rsidR="009D2626" w:rsidP="009D2626" w:rsidRDefault="009D2626" w14:paraId="081CFDC2" w14:textId="77777777">
      <w:pPr>
        <w:pStyle w:val="InfoPara"/>
      </w:pPr>
      <w:r>
        <w:t>Adjacency or Identification Concerns</w:t>
      </w:r>
    </w:p>
    <w:p w:rsidR="009D2626" w:rsidP="009D2626" w:rsidRDefault="009D2626" w14:paraId="1E096AEF" w14:textId="491F2A5C">
      <w:r>
        <w:t>Though often contiguous, oak-hickory patches are virtually always integrated in the larger landscape scale with mesic maple-dominated forests and dry oak savannas. Mesic maple forests were relegated to those areas where fire was restricted through facilitation by an edaphic factor such as heavy-textured soil or high water table or by natural fire breaks such as bodies of water and slightly protected depressions. Prolonged intervals (100</w:t>
      </w:r>
      <w:r w:rsidR="00097447">
        <w:t>-</w:t>
      </w:r>
      <w:r>
        <w:t xml:space="preserve">150yrs) without fire were needed for maples to manifest their dominance. Oak-hickory forests also graded into savannas (i.e., oak openings) when fire intervals shortened to the point where woody regeneration of overstory tree </w:t>
      </w:r>
      <w:r>
        <w:lastRenderedPageBreak/>
        <w:t>species was limited. Exposed areas where wind could carry flames at great distances tend to exhibit more savanna vegetation structure than a close</w:t>
      </w:r>
      <w:r w:rsidR="00097447">
        <w:t>d</w:t>
      </w:r>
      <w:r>
        <w:t xml:space="preserve"> oak-hickory forest. In areas where flat outwash extended beyond ice-contact terrain or end moraine, savannas would typically occur in the former</w:t>
      </w:r>
      <w:r w:rsidR="00097447">
        <w:t>,</w:t>
      </w:r>
      <w:r>
        <w:t xml:space="preserve"> abutting a closed forest on the latter landforms. Currently, under the past century's practice of fire suppression, oak-hickory forests are succeeding into a red</w:t>
      </w:r>
      <w:r w:rsidR="00097447">
        <w:t>-</w:t>
      </w:r>
      <w:r>
        <w:t>maple-dominated forest. Prolific sprouting ability, light, wind-carried fruits, and the tendency to cast dense shade has enabled red maple to outcompete white and black oak in these systems. Without fire as a natural disturbance that prevents establishment of fire-sensitive species, mesophytic species are free to invade and recruit into the overstory. Implications to forestry, wildlife, and pest and disease outbreaks become apparent.</w:t>
      </w:r>
    </w:p>
    <w:p w:rsidR="009D2626" w:rsidP="009D2626" w:rsidRDefault="009D2626" w14:paraId="750F03D3" w14:textId="77777777"/>
    <w:p w:rsidR="009D2626" w:rsidP="009D2626" w:rsidRDefault="009D2626" w14:paraId="4BAFA766" w14:textId="1511F60C">
      <w:r>
        <w:t>This system can be similar to North-Central Interior Maple Basswood Forest (BpS 1314). However, the Maple Basswood system typically occurs on gravelly, partially sorted</w:t>
      </w:r>
      <w:r w:rsidR="00097447">
        <w:t>,</w:t>
      </w:r>
      <w:r>
        <w:t xml:space="preserve"> and weakly calcareous till. The maple basswood systems are less likely to have quaking aspen in the canopy (Aaseng et al. 2003).</w:t>
      </w:r>
    </w:p>
    <w:p w:rsidR="009D2626" w:rsidP="009D2626" w:rsidRDefault="009D2626" w14:paraId="77946D96" w14:textId="77777777">
      <w:pPr>
        <w:pStyle w:val="InfoPara"/>
      </w:pPr>
      <w:r>
        <w:t>Issues or Problems</w:t>
      </w:r>
    </w:p>
    <w:p w:rsidR="009D2626" w:rsidP="009D2626" w:rsidRDefault="009D2626" w14:paraId="63D11267" w14:textId="77777777">
      <w:r>
        <w:t>This system has largely converted to closed-canopy forests progressively increasing in mesophytic species. As these systems become increasing mesophytic, the ability to get fire back on the landscape becomes increasingly difficult.</w:t>
      </w:r>
    </w:p>
    <w:p w:rsidR="009D2626" w:rsidP="009D2626" w:rsidRDefault="009D2626" w14:paraId="69F5FA35" w14:textId="77777777"/>
    <w:p w:rsidR="009D2626" w:rsidP="009D2626" w:rsidRDefault="009D2626" w14:paraId="4E9D1E7D" w14:textId="6F61D613">
      <w:r>
        <w:t>Native grazing, due to higher deer densities than</w:t>
      </w:r>
      <w:r w:rsidR="00097447">
        <w:t xml:space="preserve"> </w:t>
      </w:r>
      <w:r>
        <w:t>historically (at least in W</w:t>
      </w:r>
      <w:r w:rsidR="00097447">
        <w:t>isconsin</w:t>
      </w:r>
      <w:r>
        <w:t>)</w:t>
      </w:r>
      <w:r w:rsidR="00097447">
        <w:t>.</w:t>
      </w:r>
      <w:r>
        <w:t xml:space="preserve"> further suppress</w:t>
      </w:r>
      <w:r w:rsidR="00097447">
        <w:t>es</w:t>
      </w:r>
      <w:r>
        <w:t xml:space="preserve"> recruitment of oaks and</w:t>
      </w:r>
      <w:r w:rsidR="00097447">
        <w:t xml:space="preserve"> </w:t>
      </w:r>
      <w:r>
        <w:t>exacerbates the trend toward closed-canopy mesophytic species. Invasive</w:t>
      </w:r>
      <w:r w:rsidR="00097447">
        <w:t xml:space="preserve"> </w:t>
      </w:r>
      <w:r>
        <w:t>species, including buckthorn (</w:t>
      </w:r>
      <w:r w:rsidRPr="006E6A77">
        <w:rPr>
          <w:i/>
        </w:rPr>
        <w:t>Rhamnus cathartica</w:t>
      </w:r>
      <w:r>
        <w:t>) and honeysuckle (</w:t>
      </w:r>
      <w:r w:rsidRPr="006E6A77">
        <w:rPr>
          <w:i/>
        </w:rPr>
        <w:t>Lonicera</w:t>
      </w:r>
    </w:p>
    <w:p w:rsidR="009D2626" w:rsidP="009D2626" w:rsidRDefault="009D2626" w14:paraId="29D13E16" w14:textId="175E789D">
      <w:r>
        <w:t>spp.) are becoming increasingly prevalent in the understories of some</w:t>
      </w:r>
      <w:r w:rsidR="00097447">
        <w:t xml:space="preserve"> </w:t>
      </w:r>
      <w:r>
        <w:t>stands.</w:t>
      </w:r>
    </w:p>
    <w:p w:rsidR="009D2626" w:rsidP="009D2626" w:rsidRDefault="009D2626" w14:paraId="77A82E27" w14:textId="77777777">
      <w:pPr>
        <w:pStyle w:val="InfoPara"/>
      </w:pPr>
      <w:r>
        <w:t>Native Uncharacteristic Conditions</w:t>
      </w:r>
    </w:p>
    <w:p w:rsidR="009D2626" w:rsidP="009D2626" w:rsidRDefault="009D2626" w14:paraId="5B859E36" w14:textId="1E45CD1E">
      <w:r>
        <w:t xml:space="preserve">Though present historically, red maple has been typified as the "native invasive" in oak hickory forests. Its abundance in these systems measured in both stem density and basal area has grown considerably due to fire suppression and the marked increase in </w:t>
      </w:r>
      <w:r w:rsidR="00097447">
        <w:t>FRI</w:t>
      </w:r>
      <w:r>
        <w:t>. Abundance of aspen, sassafras, and black cherry can also be attributed to fire suppression and poor silviculture practices</w:t>
      </w:r>
    </w:p>
    <w:p w:rsidR="009D2626" w:rsidP="009D2626" w:rsidRDefault="009D2626" w14:paraId="2405F0A8" w14:textId="77777777">
      <w:pPr>
        <w:pStyle w:val="InfoPara"/>
      </w:pPr>
      <w:r>
        <w:t>Comments</w:t>
      </w:r>
    </w:p>
    <w:p w:rsidR="00B24D00" w:rsidP="00B24D00" w:rsidRDefault="00B24D00" w14:paraId="6B27A13B" w14:textId="77777777">
      <w:pPr>
        <w:rPr>
          <w:b/>
        </w:rPr>
      </w:pPr>
    </w:p>
    <w:p w:rsidR="00B24D00" w:rsidP="00B24D00" w:rsidRDefault="00B24D00" w14:paraId="08B71871" w14:textId="77777777">
      <w:pPr>
        <w:rPr>
          <w:b/>
        </w:rPr>
      </w:pPr>
    </w:p>
    <w:p w:rsidR="009D2626" w:rsidP="009D2626" w:rsidRDefault="009D2626" w14:paraId="283E4B14" w14:textId="77777777">
      <w:pPr>
        <w:pStyle w:val="ReportSection"/>
      </w:pPr>
      <w:r>
        <w:t>Succession Classes</w:t>
      </w:r>
    </w:p>
    <w:p w:rsidR="009D2626" w:rsidP="009D2626" w:rsidRDefault="009D2626" w14:paraId="059FD9E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D2626" w:rsidP="009D2626" w:rsidRDefault="009D2626" w14:paraId="7429B4B5"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9D2626" w:rsidP="009D2626" w:rsidRDefault="009D2626" w14:paraId="787EBD6F" w14:textId="77777777"/>
    <w:p w:rsidR="009D2626" w:rsidP="009D2626" w:rsidRDefault="009D2626" w14:paraId="686FDDEC" w14:textId="77777777">
      <w:pPr>
        <w:pStyle w:val="SClassInfoPara"/>
      </w:pPr>
      <w:r>
        <w:t>Indicator Species</w:t>
      </w:r>
    </w:p>
    <w:p w:rsidR="009D2626" w:rsidP="009D2626" w:rsidRDefault="009D2626" w14:paraId="34D24A40" w14:textId="77777777"/>
    <w:p w:rsidR="009D2626" w:rsidP="009D2626" w:rsidRDefault="009D2626" w14:paraId="30144101" w14:textId="77777777">
      <w:pPr>
        <w:pStyle w:val="SClassInfoPara"/>
      </w:pPr>
      <w:r>
        <w:t>Description</w:t>
      </w:r>
    </w:p>
    <w:p w:rsidR="009D2626" w:rsidP="009D2626" w:rsidRDefault="009D2626" w14:paraId="4645FD86" w14:textId="76DAC692">
      <w:r>
        <w:t>P</w:t>
      </w:r>
      <w:r w:rsidR="006E6A77">
        <w:t>rairie.</w:t>
      </w:r>
      <w:r>
        <w:t xml:space="preserve"> Class A is grassland prairie maintaine</w:t>
      </w:r>
      <w:r w:rsidR="00D66C36">
        <w:t>d by frequently recurring fire.</w:t>
      </w:r>
      <w:r>
        <w:t xml:space="preserve"> Native Americans used these lands for hunting and agriculture/native plant gathering. If fire is absent for a few years, tree seedlings and sprouts would recruit into trees and form </w:t>
      </w:r>
      <w:r w:rsidR="00D66C36">
        <w:t>savannas.</w:t>
      </w:r>
      <w:r>
        <w:t xml:space="preserve"> Heavy grazing, though unlikely to have large-scale impact, would have kept certain patches from progressing to a woody shrub vegetation stage</w:t>
      </w:r>
      <w:r w:rsidR="00D66C36">
        <w:t>.</w:t>
      </w:r>
      <w:r>
        <w:t xml:space="preserve"> </w:t>
      </w:r>
    </w:p>
    <w:p w:rsidR="009D2626" w:rsidP="009D2626" w:rsidRDefault="009D2626" w14:paraId="76F9720F" w14:textId="77777777"/>
    <w:p>
      <w:r>
        <w:rPr>
          <w:i/>
          <w:u w:val="single"/>
        </w:rPr>
        <w:t>Maximum Tree Size Class</w:t>
      </w:r>
      <w:br/>
      <w:r>
        <w:t>None</w:t>
      </w:r>
    </w:p>
    <w:p w:rsidR="009D2626" w:rsidP="009D2626" w:rsidRDefault="009D2626" w14:paraId="34D8B2B3" w14:textId="77777777">
      <w:pPr>
        <w:pStyle w:val="InfoPara"/>
        <w:pBdr>
          <w:top w:val="single" w:color="auto" w:sz="4" w:space="1"/>
        </w:pBdr>
      </w:pPr>
      <w:r>
        <w:t>Class B</w:t>
      </w:r>
      <w:r>
        <w:tab/>
        <w:t>12</w:t>
      </w:r>
      <w:r w:rsidR="002A3B10">
        <w:tab/>
      </w:r>
      <w:r w:rsidR="002A3B10">
        <w:tab/>
      </w:r>
      <w:r w:rsidR="002A3B10">
        <w:tab/>
      </w:r>
      <w:r w:rsidR="002A3B10">
        <w:tab/>
      </w:r>
      <w:r w:rsidR="004F7795">
        <w:t>Mid Development 1 - Open</w:t>
      </w:r>
    </w:p>
    <w:p w:rsidR="009D2626" w:rsidP="009D2626" w:rsidRDefault="009D2626" w14:paraId="7C904663" w14:textId="77777777"/>
    <w:p w:rsidR="009D2626" w:rsidP="009D2626" w:rsidRDefault="009D2626" w14:paraId="633FC979" w14:textId="77777777">
      <w:pPr>
        <w:pStyle w:val="SClassInfoPara"/>
      </w:pPr>
      <w:r>
        <w:t>Indicator Species</w:t>
      </w:r>
    </w:p>
    <w:p w:rsidR="009D2626" w:rsidP="009D2626" w:rsidRDefault="009D2626" w14:paraId="1291A39B" w14:textId="77777777"/>
    <w:p w:rsidR="009D2626" w:rsidP="009D2626" w:rsidRDefault="009D2626" w14:paraId="5FB13181" w14:textId="77777777">
      <w:pPr>
        <w:pStyle w:val="SClassInfoPara"/>
      </w:pPr>
      <w:r>
        <w:t>Description</w:t>
      </w:r>
    </w:p>
    <w:p w:rsidR="009D2626" w:rsidP="009D2626" w:rsidRDefault="006E6A77" w14:paraId="4A908546" w14:textId="42883BDB">
      <w:r>
        <w:t xml:space="preserve">Savanna. </w:t>
      </w:r>
      <w:r w:rsidR="009D2626">
        <w:t xml:space="preserve">Historically, this class would not succeed on to the next class with the maintenance disturbances of surface fires and native grazing. </w:t>
      </w:r>
    </w:p>
    <w:p w:rsidR="009D2626" w:rsidP="009D2626" w:rsidRDefault="009D2626" w14:paraId="6BB3CE0D" w14:textId="77777777"/>
    <w:p>
      <w:r>
        <w:rPr>
          <w:i/>
          <w:u w:val="single"/>
        </w:rPr>
        <w:t>Maximum Tree Size Class</w:t>
      </w:r>
      <w:br/>
      <w:r>
        <w:t>Large 21-33" DBH</w:t>
      </w:r>
    </w:p>
    <w:p w:rsidR="009D2626" w:rsidP="009D2626" w:rsidRDefault="009D2626" w14:paraId="3C0ECCAE" w14:textId="77777777">
      <w:pPr>
        <w:pStyle w:val="InfoPara"/>
        <w:pBdr>
          <w:top w:val="single" w:color="auto" w:sz="4" w:space="1"/>
        </w:pBdr>
      </w:pPr>
      <w:r>
        <w:t>Class C</w:t>
      </w:r>
      <w:r>
        <w:tab/>
        <w:t>13</w:t>
      </w:r>
      <w:r w:rsidR="002A3B10">
        <w:tab/>
      </w:r>
      <w:r w:rsidR="002A3B10">
        <w:tab/>
      </w:r>
      <w:r w:rsidR="002A3B10">
        <w:tab/>
      </w:r>
      <w:r w:rsidR="002A3B10">
        <w:tab/>
      </w:r>
      <w:r w:rsidR="004F7795">
        <w:t>Mid Development 2 - Open</w:t>
      </w:r>
    </w:p>
    <w:p w:rsidR="009D2626" w:rsidP="009D2626" w:rsidRDefault="009D2626" w14:paraId="655F4DD1" w14:textId="77777777"/>
    <w:p w:rsidR="009D2626" w:rsidP="009D2626" w:rsidRDefault="009D2626" w14:paraId="78E0CA11" w14:textId="77777777">
      <w:pPr>
        <w:pStyle w:val="SClassInfoPara"/>
      </w:pPr>
      <w:r>
        <w:t>Indicator Species</w:t>
      </w:r>
    </w:p>
    <w:p w:rsidR="009D2626" w:rsidP="009D2626" w:rsidRDefault="009D2626" w14:paraId="0C47822C" w14:textId="77777777"/>
    <w:p w:rsidR="009D2626" w:rsidP="009D2626" w:rsidRDefault="009D2626" w14:paraId="7C9D6112" w14:textId="77777777">
      <w:pPr>
        <w:pStyle w:val="SClassInfoPara"/>
      </w:pPr>
      <w:r>
        <w:t>Description</w:t>
      </w:r>
    </w:p>
    <w:p w:rsidR="009D2626" w:rsidP="009D2626" w:rsidRDefault="006E6A77" w14:paraId="75847916" w14:textId="4200C49A">
      <w:r>
        <w:t xml:space="preserve">Woodland. </w:t>
      </w:r>
      <w:r w:rsidR="009D2626">
        <w:t xml:space="preserve">The canopy closure was </w:t>
      </w:r>
      <w:r w:rsidR="00097447">
        <w:t>&lt;</w:t>
      </w:r>
      <w:r w:rsidR="009D2626">
        <w:t xml:space="preserve">60%. </w:t>
      </w:r>
    </w:p>
    <w:p w:rsidR="009D2626" w:rsidP="009D2626" w:rsidRDefault="009D2626" w14:paraId="1D90EF47" w14:textId="77777777"/>
    <w:p w:rsidR="009D2626" w:rsidP="009D2626" w:rsidRDefault="009D2626" w14:paraId="3398E7C3" w14:textId="77777777">
      <w:r>
        <w:t xml:space="preserve">Historically, this class would not succeed on to the next class with the maintenance disturbances of surface fires and native grazing. </w:t>
      </w:r>
    </w:p>
    <w:p w:rsidR="009D2626" w:rsidP="009D2626" w:rsidRDefault="009D2626" w14:paraId="060BFFF1" w14:textId="77777777"/>
    <w:p>
      <w:r>
        <w:rPr>
          <w:i/>
          <w:u w:val="single"/>
        </w:rPr>
        <w:t>Maximum Tree Size Class</w:t>
      </w:r>
      <w:br/>
      <w:r>
        <w:t>Large 21-33" DBH</w:t>
      </w:r>
    </w:p>
    <w:p w:rsidR="009D2626" w:rsidP="009D2626" w:rsidRDefault="009D2626" w14:paraId="2A77CD66" w14:textId="77777777">
      <w:pPr>
        <w:pStyle w:val="InfoPara"/>
        <w:pBdr>
          <w:top w:val="single" w:color="auto" w:sz="4" w:space="1"/>
        </w:pBdr>
      </w:pPr>
      <w:r>
        <w:t>Class D</w:t>
      </w:r>
      <w:r>
        <w:tab/>
        <w:t>64</w:t>
      </w:r>
      <w:r w:rsidR="002A3B10">
        <w:tab/>
      </w:r>
      <w:r w:rsidR="002A3B10">
        <w:tab/>
      </w:r>
      <w:r w:rsidR="002A3B10">
        <w:tab/>
      </w:r>
      <w:r w:rsidR="002A3B10">
        <w:tab/>
      </w:r>
      <w:r w:rsidR="004F7795">
        <w:t>Mid Development 3 - Closed</w:t>
      </w:r>
    </w:p>
    <w:p w:rsidR="009D2626" w:rsidP="009D2626" w:rsidRDefault="009D2626" w14:paraId="38A24293" w14:textId="77777777"/>
    <w:p w:rsidR="009D2626" w:rsidP="009D2626" w:rsidRDefault="009D2626" w14:paraId="443DC360" w14:textId="77777777">
      <w:pPr>
        <w:pStyle w:val="SClassInfoPara"/>
      </w:pPr>
      <w:r>
        <w:t>Indicator Species</w:t>
      </w:r>
    </w:p>
    <w:p w:rsidR="009D2626" w:rsidP="009D2626" w:rsidRDefault="009D2626" w14:paraId="715DB249" w14:textId="77777777"/>
    <w:p w:rsidR="009D2626" w:rsidP="009D2626" w:rsidRDefault="009D2626" w14:paraId="7B216588" w14:textId="77777777">
      <w:pPr>
        <w:pStyle w:val="SClassInfoPara"/>
      </w:pPr>
      <w:r>
        <w:t>Description</w:t>
      </w:r>
    </w:p>
    <w:p w:rsidR="009D2626" w:rsidP="009D2626" w:rsidRDefault="006E6A77" w14:paraId="2F6C117F" w14:textId="6F29DD73">
      <w:r>
        <w:t>Oak Forest.</w:t>
      </w:r>
      <w:r w:rsidR="009D2626">
        <w:t xml:space="preserve"> Class D is defined as oak forest. The age class </w:t>
      </w:r>
      <w:r w:rsidR="00D66C36">
        <w:t>lasts indefinitely</w:t>
      </w:r>
      <w:r w:rsidR="009D2626">
        <w:t xml:space="preserve"> as long as surface fire occurs periodically. If the late-succession open forest type persists for 50yrs without any type of fire, it will convert to a late-succession mixed mesophytic closed forest type. This conversion is a result of species shift from dominant oaks to dominant maple and beech, which do not support fire as readily.</w:t>
      </w:r>
    </w:p>
    <w:p w:rsidR="009D2626" w:rsidP="009D2626" w:rsidRDefault="009D2626" w14:paraId="223DD629" w14:textId="77777777"/>
    <w:p>
      <w:r>
        <w:rPr>
          <w:i/>
          <w:u w:val="single"/>
        </w:rPr>
        <w:t>Maximum Tree Size Class</w:t>
      </w:r>
      <w:br/>
      <w:r>
        <w:t>Large 21-33" DBH</w:t>
      </w:r>
    </w:p>
    <w:p w:rsidR="009D2626" w:rsidP="009D2626" w:rsidRDefault="009D2626" w14:paraId="11C67A42" w14:textId="77777777">
      <w:pPr>
        <w:pStyle w:val="InfoPara"/>
        <w:pBdr>
          <w:top w:val="single" w:color="auto" w:sz="4" w:space="1"/>
        </w:pBdr>
      </w:pPr>
      <w:r>
        <w:t>Class E</w:t>
      </w:r>
      <w:r>
        <w:tab/>
        <w:t>5</w:t>
      </w:r>
      <w:r w:rsidR="002A3B10">
        <w:tab/>
      </w:r>
      <w:r w:rsidR="002A3B10">
        <w:tab/>
      </w:r>
      <w:r w:rsidR="002A3B10">
        <w:tab/>
      </w:r>
      <w:r w:rsidR="002A3B10">
        <w:tab/>
      </w:r>
      <w:r w:rsidR="004F7795">
        <w:t>Late Development 1 - Closed</w:t>
      </w:r>
    </w:p>
    <w:p w:rsidR="009D2626" w:rsidP="009D2626" w:rsidRDefault="009D2626" w14:paraId="45C2E130" w14:textId="77777777"/>
    <w:p w:rsidR="009D2626" w:rsidP="009D2626" w:rsidRDefault="009D2626" w14:paraId="5DC26C4A" w14:textId="77777777">
      <w:pPr>
        <w:pStyle w:val="SClassInfoPara"/>
      </w:pPr>
      <w:r>
        <w:t>Indicator Species</w:t>
      </w:r>
    </w:p>
    <w:p w:rsidR="009D2626" w:rsidP="009D2626" w:rsidRDefault="009D2626" w14:paraId="6938D683" w14:textId="77777777"/>
    <w:p w:rsidR="009D2626" w:rsidP="009D2626" w:rsidRDefault="009D2626" w14:paraId="7E0A6452" w14:textId="77777777">
      <w:pPr>
        <w:pStyle w:val="SClassInfoPara"/>
      </w:pPr>
      <w:r>
        <w:t>Description</w:t>
      </w:r>
    </w:p>
    <w:p w:rsidR="009D2626" w:rsidP="009D2626" w:rsidRDefault="009D2626" w14:paraId="2D947FCE" w14:textId="37C04F9B">
      <w:r>
        <w:t>M</w:t>
      </w:r>
      <w:r w:rsidR="006E6A77">
        <w:t xml:space="preserve">esophytic Forest. </w:t>
      </w:r>
      <w:r>
        <w:t xml:space="preserve">Maple forests develop during the absence of fire. Dense understories of shade-tolerant species develop. Surface fires would allow these systems to revert back to oak dominance. </w:t>
      </w:r>
    </w:p>
    <w:p w:rsidR="009D2626" w:rsidP="009D2626" w:rsidRDefault="009D2626" w14:paraId="36F6680C"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D2626" w:rsidP="009D2626" w:rsidRDefault="009D2626" w14:paraId="2B275F19" w14:textId="77777777">
      <w:r>
        <w:t>Aaseng, N., J. Almendinger, K. Rusterholz, D. Wovcha, and T.R. Klein. 2003. Field guide to native plant communities of Minnesota: the Laurentian mixed forest province. Page 352 in M.C.B.S. Ecological Land Classification Program, and Natural Heritage and Nongame Research Program., MN DNR, St. Paul, MN.</w:t>
      </w:r>
    </w:p>
    <w:p w:rsidR="009D2626" w:rsidP="009D2626" w:rsidRDefault="009D2626" w14:paraId="6AED1A39" w14:textId="77777777"/>
    <w:p w:rsidR="009D2626" w:rsidP="009D2626" w:rsidRDefault="009D2626" w14:paraId="41B4DAFD" w14:textId="77777777">
      <w:r>
        <w:lastRenderedPageBreak/>
        <w:t xml:space="preserve">Anderson, R.C. and M.L. Bowles. 1999. Deep soil savannas and barrens of the midwestern United States, pp. 155-170. In R. C. Anderson, J. S. Fralish, and J. M. Baskin [eds.], Savannas, barrens, and rock outcrop plant communities of North America. Cambridge University Press, Cambridge, UK. </w:t>
      </w:r>
    </w:p>
    <w:p w:rsidR="009D2626" w:rsidP="009D2626" w:rsidRDefault="009D2626" w14:paraId="4ACDE950" w14:textId="77777777"/>
    <w:p w:rsidR="009D2626" w:rsidP="009D2626" w:rsidRDefault="009D2626" w14:paraId="67826C96" w14:textId="77777777">
      <w:r>
        <w:t>Braun, E.L. 1950. Deciduous forests of eastern North America. Hafner Publishing Company, New York, NY.</w:t>
      </w:r>
    </w:p>
    <w:p w:rsidR="009D2626" w:rsidP="009D2626" w:rsidRDefault="009D2626" w14:paraId="72D0C2CD" w14:textId="77777777"/>
    <w:p w:rsidR="009D2626" w:rsidP="009D2626" w:rsidRDefault="009D2626" w14:paraId="2FE70C36" w14:textId="77777777">
      <w:r>
        <w:t>Corner, and D.W. Schuen. 1995. Michigan’s presettlement vegetation, as interpreted from the General Land Office Surveys 1816-1856. Michigan Natural Features Inventory, Lansing, MI. Digital Map.</w:t>
      </w:r>
    </w:p>
    <w:p w:rsidR="009D2626" w:rsidP="009D2626" w:rsidRDefault="009D2626" w14:paraId="1805F490" w14:textId="77777777"/>
    <w:p w:rsidR="009D2626" w:rsidP="009D2626" w:rsidRDefault="009D2626" w14:paraId="7C67AC08" w14:textId="77777777">
      <w:r>
        <w:t>Crow, T. R. 1988. Reproductive mode and mechanisms for self-replacement of northern red oak (Quercus rubra)—A review. Forest Science: 34: 19-40.</w:t>
      </w:r>
    </w:p>
    <w:p w:rsidR="009D2626" w:rsidP="009D2626" w:rsidRDefault="009D2626" w14:paraId="0E4A57BB" w14:textId="77777777"/>
    <w:p w:rsidR="009D2626" w:rsidP="009D2626" w:rsidRDefault="009D2626" w14:paraId="4A0C8958" w14:textId="77777777">
      <w:r>
        <w:t>Curtis, J.T. 1959. The Vegetation of Wisconsin. The University of Wisconsin Press, Madison, WI.</w:t>
      </w:r>
    </w:p>
    <w:p w:rsidR="009D2626" w:rsidP="009D2626" w:rsidRDefault="009D2626" w14:paraId="2D15B4D1" w14:textId="77777777"/>
    <w:p w:rsidR="009D2626" w:rsidP="009D2626" w:rsidRDefault="009D2626" w14:paraId="6800B785" w14:textId="77777777">
      <w:r>
        <w:t>Cutter, B.E. and R.P. Guyette 1994. Fire history of an oak-hickory ridge top in the Missouri Ozarks. American Midland Naturalist. 132: 393-398.</w:t>
      </w:r>
    </w:p>
    <w:p w:rsidR="009D2626" w:rsidP="009D2626" w:rsidRDefault="009D2626" w14:paraId="07C3EF11" w14:textId="77777777"/>
    <w:p w:rsidR="009D2626" w:rsidP="009D2626" w:rsidRDefault="009D2626" w14:paraId="19F6E67B" w14:textId="77777777">
      <w:r>
        <w:t>Gleason, H. A. 1913. The relation of forest distribution and prairie fires in the Middle West. Torreya 13: 173-181.</w:t>
      </w:r>
    </w:p>
    <w:p w:rsidR="009D2626" w:rsidP="009D2626" w:rsidRDefault="009D2626" w14:paraId="0216729E" w14:textId="77777777"/>
    <w:p w:rsidR="009D2626" w:rsidP="009D2626" w:rsidRDefault="009D2626" w14:paraId="24698ECE" w14:textId="77777777">
      <w:r>
        <w:t>Greller, A.M. 1988. Deciduous forest. In: Barbour, M.G. and W.D. Billings, eds. North American terrestrial vegetation. Cambridge University Press, New York: 288-316.</w:t>
      </w:r>
    </w:p>
    <w:p w:rsidR="009D2626" w:rsidP="009D2626" w:rsidRDefault="009D2626" w14:paraId="150A4AEB" w14:textId="77777777"/>
    <w:p w:rsidR="009D2626" w:rsidP="009D2626" w:rsidRDefault="009D2626" w14:paraId="382D5141" w14:textId="77777777">
      <w:r>
        <w:t>Henderson, N.R. and J.N. Long. 1984. A comparison of stand structure and fire history in two black oak woodlands in northwestern Indiana. Botanical Gazette. 145: 222-228.</w:t>
      </w:r>
    </w:p>
    <w:p w:rsidR="009D2626" w:rsidP="009D2626" w:rsidRDefault="009D2626" w14:paraId="6F903CE3" w14:textId="77777777"/>
    <w:p w:rsidR="009D2626" w:rsidP="009D2626" w:rsidRDefault="009D2626" w14:paraId="6B6858BB" w14:textId="77777777">
      <w:r>
        <w:t>Leach, M.K. and T.J. Givnish. 1999. Gradients in the composition, structure, and diversity of remnant oak savannas in southern Wisconsin. Ecological Monographs 69(3): 353-374.</w:t>
      </w:r>
    </w:p>
    <w:p w:rsidR="009D2626" w:rsidP="009D2626" w:rsidRDefault="009D2626" w14:paraId="5B8F8099" w14:textId="77777777"/>
    <w:p w:rsidR="009D2626" w:rsidP="009D2626" w:rsidRDefault="009D2626" w14:paraId="04904C51" w14:textId="77777777">
      <w:r>
        <w:t>McCune, B., and G. Cottam. 1985. The successional status of a southern Wisconsin oak woods. Ecology 66: 1270-1278.</w:t>
      </w:r>
    </w:p>
    <w:p w:rsidR="009D2626" w:rsidP="009D2626" w:rsidRDefault="009D2626" w14:paraId="0B45E63A" w14:textId="77777777"/>
    <w:p w:rsidR="009D2626" w:rsidP="009D2626" w:rsidRDefault="009D2626" w14:paraId="0BD323BA" w14:textId="77777777">
      <w:r>
        <w:t>Schuler, T.M. and W.R. McClain. 2003. Fire history of a ridge and valley oak forest. Newtown Square, PA: USDA Forest Service, Northeastern Forest Service.</w:t>
      </w:r>
    </w:p>
    <w:p w:rsidR="009D2626" w:rsidP="009D2626" w:rsidRDefault="009D2626" w14:paraId="6DA25555" w14:textId="77777777">
      <w:r>
        <w:t xml:space="preserve">vice. </w:t>
      </w:r>
    </w:p>
    <w:p w:rsidR="009D2626" w:rsidP="009D2626" w:rsidRDefault="009D2626" w14:paraId="62250DDF" w14:textId="77777777"/>
    <w:p w:rsidR="009D2626" w:rsidP="009D2626" w:rsidRDefault="009D2626" w14:paraId="2AA08ACD" w14:textId="77777777">
      <w:r>
        <w:t>Sutherland, E. K.; Hutchinson, T. F.; Yaussy, D. A. 2003. Introduction, study are description, and experimental design. In: Characteristics of mixed-oak forest ecosystems in southern Ohio prior to the reintroduction of fire. Gen. Tech. Rep. NE-299.</w:t>
      </w:r>
    </w:p>
    <w:p w:rsidRPr="00A43E41" w:rsidR="004D5F12" w:rsidP="009D2626" w:rsidRDefault="004D5F12" w14:paraId="54FE439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02D20" w14:textId="77777777" w:rsidR="005B4AA9" w:rsidRDefault="005B4AA9">
      <w:r>
        <w:separator/>
      </w:r>
    </w:p>
  </w:endnote>
  <w:endnote w:type="continuationSeparator" w:id="0">
    <w:p w14:paraId="00A96840" w14:textId="77777777" w:rsidR="005B4AA9" w:rsidRDefault="005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7B5F9" w14:textId="77777777" w:rsidR="009D2626" w:rsidRDefault="009D2626" w:rsidP="009D26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48BC2" w14:textId="77777777" w:rsidR="005B4AA9" w:rsidRDefault="005B4AA9">
      <w:r>
        <w:separator/>
      </w:r>
    </w:p>
  </w:footnote>
  <w:footnote w:type="continuationSeparator" w:id="0">
    <w:p w14:paraId="35392E8B" w14:textId="77777777" w:rsidR="005B4AA9" w:rsidRDefault="005B4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AEFEA" w14:textId="77777777" w:rsidR="00A43E41" w:rsidRDefault="00A43E41" w:rsidP="009D262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24D00"/>
    <w:pPr>
      <w:ind w:left="720"/>
    </w:pPr>
    <w:rPr>
      <w:rFonts w:ascii="Calibri" w:eastAsia="Calibri" w:hAnsi="Calibri"/>
      <w:sz w:val="22"/>
      <w:szCs w:val="22"/>
    </w:rPr>
  </w:style>
  <w:style w:type="character" w:styleId="Hyperlink">
    <w:name w:val="Hyperlink"/>
    <w:rsid w:val="00B24D00"/>
    <w:rPr>
      <w:color w:val="0000FF"/>
      <w:u w:val="single"/>
    </w:rPr>
  </w:style>
  <w:style w:type="paragraph" w:styleId="BalloonText">
    <w:name w:val="Balloon Text"/>
    <w:basedOn w:val="Normal"/>
    <w:link w:val="BalloonTextChar"/>
    <w:uiPriority w:val="99"/>
    <w:semiHidden/>
    <w:unhideWhenUsed/>
    <w:rsid w:val="00D928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822"/>
    <w:rPr>
      <w:rFonts w:ascii="Segoe UI" w:hAnsi="Segoe UI" w:cs="Segoe UI"/>
      <w:sz w:val="18"/>
      <w:szCs w:val="18"/>
    </w:rPr>
  </w:style>
  <w:style w:type="character" w:styleId="CommentReference">
    <w:name w:val="annotation reference"/>
    <w:basedOn w:val="DefaultParagraphFont"/>
    <w:uiPriority w:val="99"/>
    <w:semiHidden/>
    <w:unhideWhenUsed/>
    <w:rsid w:val="00D92822"/>
    <w:rPr>
      <w:sz w:val="16"/>
      <w:szCs w:val="16"/>
    </w:rPr>
  </w:style>
  <w:style w:type="paragraph" w:styleId="CommentText">
    <w:name w:val="annotation text"/>
    <w:basedOn w:val="Normal"/>
    <w:link w:val="CommentTextChar"/>
    <w:uiPriority w:val="99"/>
    <w:semiHidden/>
    <w:unhideWhenUsed/>
    <w:rsid w:val="00D92822"/>
    <w:rPr>
      <w:sz w:val="20"/>
      <w:szCs w:val="20"/>
    </w:rPr>
  </w:style>
  <w:style w:type="character" w:customStyle="1" w:styleId="CommentTextChar">
    <w:name w:val="Comment Text Char"/>
    <w:basedOn w:val="DefaultParagraphFont"/>
    <w:link w:val="CommentText"/>
    <w:uiPriority w:val="99"/>
    <w:semiHidden/>
    <w:rsid w:val="00D92822"/>
  </w:style>
  <w:style w:type="paragraph" w:styleId="CommentSubject">
    <w:name w:val="annotation subject"/>
    <w:basedOn w:val="CommentText"/>
    <w:next w:val="CommentText"/>
    <w:link w:val="CommentSubjectChar"/>
    <w:uiPriority w:val="99"/>
    <w:semiHidden/>
    <w:unhideWhenUsed/>
    <w:rsid w:val="00D92822"/>
    <w:rPr>
      <w:b/>
      <w:bCs/>
    </w:rPr>
  </w:style>
  <w:style w:type="character" w:customStyle="1" w:styleId="CommentSubjectChar">
    <w:name w:val="Comment Subject Char"/>
    <w:basedOn w:val="CommentTextChar"/>
    <w:link w:val="CommentSubject"/>
    <w:uiPriority w:val="99"/>
    <w:semiHidden/>
    <w:rsid w:val="00D928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452412">
      <w:bodyDiv w:val="1"/>
      <w:marLeft w:val="0"/>
      <w:marRight w:val="0"/>
      <w:marTop w:val="0"/>
      <w:marBottom w:val="0"/>
      <w:divBdr>
        <w:top w:val="none" w:sz="0" w:space="0" w:color="auto"/>
        <w:left w:val="none" w:sz="0" w:space="0" w:color="auto"/>
        <w:bottom w:val="none" w:sz="0" w:space="0" w:color="auto"/>
        <w:right w:val="none" w:sz="0" w:space="0" w:color="auto"/>
      </w:divBdr>
    </w:div>
    <w:div w:id="943927834">
      <w:bodyDiv w:val="1"/>
      <w:marLeft w:val="0"/>
      <w:marRight w:val="0"/>
      <w:marTop w:val="0"/>
      <w:marBottom w:val="0"/>
      <w:divBdr>
        <w:top w:val="none" w:sz="0" w:space="0" w:color="auto"/>
        <w:left w:val="none" w:sz="0" w:space="0" w:color="auto"/>
        <w:bottom w:val="none" w:sz="0" w:space="0" w:color="auto"/>
        <w:right w:val="none" w:sz="0" w:space="0" w:color="auto"/>
      </w:divBdr>
    </w:div>
    <w:div w:id="12168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2014-08-21T15:08:00Z</cp:lastPrinted>
  <dcterms:created xsi:type="dcterms:W3CDTF">2017-08-08T22:21:00Z</dcterms:created>
  <dcterms:modified xsi:type="dcterms:W3CDTF">2025-02-12T09:41:43Z</dcterms:modified>
</cp:coreProperties>
</file>