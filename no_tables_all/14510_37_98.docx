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1FE" w:rsidP="003811FE" w:rsidRDefault="003811FE" w14:paraId="00A0F12D" w14:textId="77777777">
      <w:pPr>
        <w:pStyle w:val="BpSTitle"/>
      </w:pPr>
      <w:r w:rsidR="0F210499">
        <w:rPr/>
        <w:t>14510</w:t>
      </w:r>
    </w:p>
    <w:p w:rsidR="003811FE" w:rsidP="003811FE" w:rsidRDefault="003811FE" w14:paraId="39510711" w14:textId="77777777" w14:noSpellErr="1">
      <w:pPr>
        <w:pStyle w:val="BpSTitle"/>
      </w:pPr>
      <w:r w:rsidR="0F210499">
        <w:rPr/>
        <w:t>West Gulf Coastal Plain Wet Longleaf Pine Savanna and Flatwoods</w:t>
      </w:r>
    </w:p>
    <w:p w:rsidR="003811FE" w:rsidP="003811FE" w:rsidRDefault="003811FE" w14:paraId="7488E819" w14:textId="77777777" w14:noSpellErr="1">
      <w:r>
        <w:t>BpS Model/Description Version: Aug. 2020</w:t>
      </w:r>
      <w:r>
        <w:tab/>
      </w:r>
      <w:r>
        <w:tab/>
      </w:r>
      <w:r>
        <w:tab/>
      </w:r>
      <w:r>
        <w:tab/>
      </w:r>
      <w:r>
        <w:tab/>
      </w:r>
      <w:r>
        <w:tab/>
      </w:r>
      <w:r>
        <w:tab/>
      </w:r>
      <w:r>
        <w:tab/>
      </w:r>
    </w:p>
    <w:p w:rsidR="003811FE" w:rsidP="003811FE" w:rsidRDefault="003811FE" w14:paraId="1442503E" w14:textId="77777777"/>
    <w:p w:rsidR="003811FE" w:rsidP="003811FE" w:rsidRDefault="003811FE" w14:paraId="1F95EF19" w14:textId="77777777"/>
    <w:p w:rsidR="003811FE" w:rsidP="003811FE" w:rsidRDefault="003811FE" w14:paraId="560266C0" w14:textId="77777777" w14:noSpellErr="1">
      <w:pPr>
        <w:pStyle w:val="InfoPara"/>
      </w:pPr>
      <w:r w:rsidR="0F210499">
        <w:rPr/>
        <w:t>Vegetation Type</w:t>
      </w:r>
    </w:p>
    <w:p w:rsidR="003811FE" w:rsidP="0F210499" w:rsidRDefault="003811FE" w14:paraId="352CB755" w14:textId="55E8F199" w14:noSpellErr="1">
      <w:pPr>
        <w:pStyle w:val="Normal"/>
      </w:pPr>
      <w:r w:rsidRPr="0F210499" w:rsidR="0F210499">
        <w:rPr>
          <w:rFonts w:ascii="Times New Roman" w:hAnsi="Times New Roman" w:eastAsia="Times New Roman" w:cs="Times New Roman"/>
          <w:noProof w:val="0"/>
          <w:sz w:val="24"/>
          <w:szCs w:val="24"/>
          <w:lang w:val="en-US"/>
        </w:rPr>
        <w:t>Woody Wetland</w:t>
      </w:r>
    </w:p>
    <w:p w:rsidR="003811FE" w:rsidP="003811FE" w:rsidRDefault="003811FE" w14:paraId="0F81FAB8" w14:textId="77777777" w14:noSpellErr="1">
      <w:pPr>
        <w:pStyle w:val="InfoPara"/>
      </w:pPr>
      <w:r w:rsidR="0F210499">
        <w:rPr/>
        <w:t>Map Zones</w:t>
      </w:r>
    </w:p>
    <w:p w:rsidR="003811FE" w:rsidP="003811FE" w:rsidRDefault="00DC1B13" w14:paraId="087C1939" w14:textId="77777777">
      <w:r w:rsidR="0F210499">
        <w:rPr/>
        <w:t>37</w:t>
      </w:r>
      <w:r w:rsidR="0F210499">
        <w:rPr/>
        <w:t>,</w:t>
      </w:r>
      <w:r w:rsidR="0F210499">
        <w:rPr/>
        <w:t xml:space="preserve"> </w:t>
      </w:r>
      <w:r w:rsidR="0F210499">
        <w:rPr/>
        <w:t>98</w:t>
      </w:r>
    </w:p>
    <w:p w:rsidR="003811FE" w:rsidP="003811FE" w:rsidRDefault="003811FE" w14:paraId="1BE051E9" w14:textId="77777777" w14:noSpellErr="1">
      <w:pPr>
        <w:pStyle w:val="InfoPara"/>
      </w:pPr>
      <w:r w:rsidR="0F210499">
        <w:rPr/>
        <w:t>Model Splits or Lumps</w:t>
      </w:r>
    </w:p>
    <w:p w:rsidR="003811FE" w:rsidP="003811FE" w:rsidRDefault="003811FE" w14:paraId="07B325F3" w14:textId="7EC1C52E">
      <w:r w:rsidR="0F210499">
        <w:rPr/>
        <w:t xml:space="preserve">This </w:t>
      </w:r>
      <w:r w:rsidR="0F210499">
        <w:rPr/>
        <w:t>Biophysical Setting (</w:t>
      </w:r>
      <w:proofErr w:type="spellStart"/>
      <w:r w:rsidR="0F210499">
        <w:rPr/>
        <w:t>BpS</w:t>
      </w:r>
      <w:proofErr w:type="spellEnd"/>
      <w:r w:rsidR="0F210499">
        <w:rPr/>
        <w:t>)</w:t>
      </w:r>
      <w:r w:rsidR="0F210499">
        <w:rPr/>
        <w:t xml:space="preserve"> is lumped with</w:t>
      </w:r>
      <w:r w:rsidR="0F210499">
        <w:rPr/>
        <w:t xml:space="preserve"> </w:t>
      </w:r>
      <w:r w:rsidR="0F210499">
        <w:rPr/>
        <w:t>1462</w:t>
      </w:r>
      <w:r w:rsidR="0F210499">
        <w:rPr/>
        <w:t>.</w:t>
      </w:r>
    </w:p>
    <w:p w:rsidR="003811FE" w:rsidP="003811FE" w:rsidRDefault="003811FE" w14:paraId="7EC387A2" w14:textId="77777777" w14:noSpellErr="1">
      <w:pPr>
        <w:pStyle w:val="InfoPara"/>
      </w:pPr>
      <w:r w:rsidR="0F210499">
        <w:rPr/>
        <w:t>Geographic Range</w:t>
      </w:r>
    </w:p>
    <w:p w:rsidR="003811FE" w:rsidP="003811FE" w:rsidRDefault="003811FE" w14:paraId="2E374013" w14:textId="2FC66BC5">
      <w:r w:rsidR="0F210499">
        <w:rPr/>
        <w:t>These systems were historically common in the T</w:t>
      </w:r>
      <w:r w:rsidR="0F210499">
        <w:rPr/>
        <w:t>exas</w:t>
      </w:r>
      <w:r w:rsidR="0F210499">
        <w:rPr/>
        <w:t xml:space="preserve"> and L</w:t>
      </w:r>
      <w:r w:rsidR="0F210499">
        <w:rPr/>
        <w:t>ouisiana</w:t>
      </w:r>
      <w:r w:rsidR="0F210499">
        <w:rPr/>
        <w:t xml:space="preserve"> Southwest Flatwoods </w:t>
      </w:r>
      <w:proofErr w:type="spellStart"/>
      <w:r w:rsidR="0F210499">
        <w:rPr/>
        <w:t>Subregion</w:t>
      </w:r>
      <w:proofErr w:type="spellEnd"/>
      <w:r w:rsidR="0F210499">
        <w:rPr/>
        <w:t xml:space="preserve"> (The Nature Conservancy of Texas 2001), although only a few remnants remain today. Wet longleaf pine woodlands occur mainly on Pleistocene-aged formations in the southern part of the </w:t>
      </w:r>
      <w:r w:rsidR="0F210499">
        <w:rPr/>
        <w:t>W</w:t>
      </w:r>
      <w:r w:rsidR="0F210499">
        <w:rPr/>
        <w:t xml:space="preserve">est </w:t>
      </w:r>
      <w:r w:rsidR="0F210499">
        <w:rPr/>
        <w:t>G</w:t>
      </w:r>
      <w:r w:rsidR="0F210499">
        <w:rPr/>
        <w:t xml:space="preserve">ulf </w:t>
      </w:r>
      <w:r w:rsidR="0F210499">
        <w:rPr/>
        <w:t>C</w:t>
      </w:r>
      <w:r w:rsidR="0F210499">
        <w:rPr/>
        <w:t xml:space="preserve">oastal </w:t>
      </w:r>
      <w:r w:rsidR="0F210499">
        <w:rPr/>
        <w:t>P</w:t>
      </w:r>
      <w:r w:rsidR="0F210499">
        <w:rPr/>
        <w:t xml:space="preserve">lain ecoregion on poorly drained to moderately permeable sandy loam to clay loam. The most extensive wetland pine savannas are found on the Montgomery Formation of the Pleistocene epoch. Found in </w:t>
      </w:r>
      <w:r w:rsidR="0F210499">
        <w:rPr/>
        <w:t>map zone (</w:t>
      </w:r>
      <w:r w:rsidR="0F210499">
        <w:rPr/>
        <w:t>MZ</w:t>
      </w:r>
      <w:r w:rsidR="0F210499">
        <w:rPr/>
        <w:t xml:space="preserve">) </w:t>
      </w:r>
      <w:r w:rsidR="0F210499">
        <w:rPr/>
        <w:t xml:space="preserve">37 in ECOMAP </w:t>
      </w:r>
      <w:r w:rsidR="0F210499">
        <w:rPr/>
        <w:t>(Cleland et al. 2007)</w:t>
      </w:r>
      <w:r w:rsidR="0F210499">
        <w:rPr/>
        <w:t xml:space="preserve"> </w:t>
      </w:r>
      <w:r w:rsidR="0F210499">
        <w:rPr/>
        <w:t>subsections 232Ea, 232Fa, 232Fb, 232Fe</w:t>
      </w:r>
      <w:r w:rsidR="0F210499">
        <w:rPr/>
        <w:t>,</w:t>
      </w:r>
      <w:r w:rsidR="0F210499">
        <w:rPr/>
        <w:t xml:space="preserve"> and 232Ff.</w:t>
      </w:r>
    </w:p>
    <w:p w:rsidR="003811FE" w:rsidP="003811FE" w:rsidRDefault="003811FE" w14:paraId="18A1D3E0" w14:textId="77777777" w14:noSpellErr="1">
      <w:pPr>
        <w:pStyle w:val="InfoPara"/>
      </w:pPr>
      <w:r w:rsidR="0F210499">
        <w:rPr/>
        <w:t>Biophysical Site Description</w:t>
      </w:r>
    </w:p>
    <w:p w:rsidR="003811FE" w:rsidP="003811FE" w:rsidRDefault="003811FE" w14:paraId="1349E9FB" w14:textId="388F172B">
      <w:r w:rsidR="0F210499">
        <w:rPr/>
        <w:t xml:space="preserve">The term “savanna” is classically used to describe expansive herb-dominated areas with scattered trees. Wet longleaf pine woodlands are characterized by fine-textured soils, nearly featureless plains, and streams with broad, shallow valleys and poorly defined drainages. Much of the landscape exhibits undulating microtopography, including seasonally flooded </w:t>
      </w:r>
      <w:proofErr w:type="spellStart"/>
      <w:r w:rsidR="0F210499">
        <w:rPr/>
        <w:t>depressional</w:t>
      </w:r>
      <w:proofErr w:type="spellEnd"/>
      <w:r w:rsidR="0F210499">
        <w:rPr/>
        <w:t xml:space="preserve"> areas (sometimes referred to as flatwoods ponds) and pimple mounds. Drainage mottles occur in the subsoil, with most exhibiting the gray coloration characteristic of anoxic soil conditions. The nearly level topography and lack of well-defined drainages, combined with an impermeable subsurface soil layer (hardpan), result in soils that are seasonally saturated, especially in winter and spring. During summer and fall, the moderately permeable surface soils tend to become droughty. Soils are hydric, strongly acidic, nutrient</w:t>
      </w:r>
      <w:r w:rsidR="0F210499">
        <w:rPr/>
        <w:t>-</w:t>
      </w:r>
      <w:r w:rsidR="0F210499">
        <w:rPr/>
        <w:t>poor, fine sandy loams and silt loams, low in organic matter. There is a western L</w:t>
      </w:r>
      <w:r w:rsidR="0F210499">
        <w:rPr/>
        <w:t>ouisiana</w:t>
      </w:r>
      <w:r w:rsidR="0F210499">
        <w:rPr/>
        <w:t xml:space="preserve"> variant on saline soil termed Brimstone silt loam.</w:t>
      </w:r>
    </w:p>
    <w:p w:rsidR="003811FE" w:rsidP="003811FE" w:rsidRDefault="003811FE" w14:paraId="15A1FF1A" w14:textId="77777777" w14:noSpellErr="1">
      <w:pPr>
        <w:pStyle w:val="InfoPara"/>
      </w:pPr>
      <w:r w:rsidR="0F210499">
        <w:rPr/>
        <w:t>Vegetation Description</w:t>
      </w:r>
    </w:p>
    <w:p w:rsidR="003811FE" w:rsidP="003811FE" w:rsidRDefault="003811FE" w14:paraId="02C455C6" w14:textId="6478AEA0">
      <w:r w:rsidR="0F210499">
        <w:rPr/>
        <w:t xml:space="preserve">Common woody species include </w:t>
      </w:r>
      <w:r w:rsidRPr="0F210499" w:rsidR="0F210499">
        <w:rPr>
          <w:i w:val="1"/>
          <w:iCs w:val="1"/>
        </w:rPr>
        <w:t xml:space="preserve">Pinus </w:t>
      </w:r>
      <w:proofErr w:type="spellStart"/>
      <w:r w:rsidRPr="0F210499" w:rsidR="0F210499">
        <w:rPr>
          <w:i w:val="1"/>
          <w:iCs w:val="1"/>
        </w:rPr>
        <w:t>palustris</w:t>
      </w:r>
      <w:proofErr w:type="spellEnd"/>
      <w:r w:rsidR="0F210499">
        <w:rPr/>
        <w:t xml:space="preserve"> (longleaf pine, usually predominant tree species), </w:t>
      </w:r>
      <w:r w:rsidRPr="0F210499" w:rsidR="0F210499">
        <w:rPr>
          <w:i w:val="1"/>
          <w:iCs w:val="1"/>
        </w:rPr>
        <w:t xml:space="preserve">Magnolia </w:t>
      </w:r>
      <w:proofErr w:type="spellStart"/>
      <w:r w:rsidRPr="0F210499" w:rsidR="0F210499">
        <w:rPr>
          <w:i w:val="1"/>
          <w:iCs w:val="1"/>
        </w:rPr>
        <w:t>virginiana</w:t>
      </w:r>
      <w:proofErr w:type="spellEnd"/>
      <w:r w:rsidR="0F210499">
        <w:rPr/>
        <w:t xml:space="preserve"> (sweet bay), </w:t>
      </w:r>
      <w:r w:rsidRPr="0F210499" w:rsidR="0F210499">
        <w:rPr>
          <w:i w:val="1"/>
          <w:iCs w:val="1"/>
        </w:rPr>
        <w:t>Nyssa sylvatica</w:t>
      </w:r>
      <w:r w:rsidR="0F210499">
        <w:rPr/>
        <w:t xml:space="preserve"> (black gum), </w:t>
      </w:r>
      <w:r w:rsidRPr="0F210499" w:rsidR="0F210499">
        <w:rPr>
          <w:i w:val="1"/>
          <w:iCs w:val="1"/>
        </w:rPr>
        <w:t xml:space="preserve">Quercus </w:t>
      </w:r>
      <w:proofErr w:type="spellStart"/>
      <w:r w:rsidRPr="0F210499" w:rsidR="0F210499">
        <w:rPr>
          <w:i w:val="1"/>
          <w:iCs w:val="1"/>
        </w:rPr>
        <w:t>virginiana</w:t>
      </w:r>
      <w:proofErr w:type="spellEnd"/>
      <w:r w:rsidR="0F210499">
        <w:rPr/>
        <w:t xml:space="preserve"> (live oak), </w:t>
      </w:r>
      <w:r w:rsidRPr="0F210499" w:rsidR="0F210499">
        <w:rPr>
          <w:i w:val="1"/>
          <w:iCs w:val="1"/>
        </w:rPr>
        <w:t xml:space="preserve">Q. </w:t>
      </w:r>
      <w:proofErr w:type="spellStart"/>
      <w:r w:rsidRPr="0F210499" w:rsidR="0F210499">
        <w:rPr>
          <w:i w:val="1"/>
          <w:iCs w:val="1"/>
        </w:rPr>
        <w:t>marilandica</w:t>
      </w:r>
      <w:proofErr w:type="spellEnd"/>
      <w:r w:rsidR="0F210499">
        <w:rPr/>
        <w:t xml:space="preserve"> (blackjack oak), </w:t>
      </w:r>
      <w:r w:rsidRPr="0F210499" w:rsidR="0F210499">
        <w:rPr>
          <w:i w:val="1"/>
          <w:iCs w:val="1"/>
        </w:rPr>
        <w:t xml:space="preserve">Q. </w:t>
      </w:r>
      <w:proofErr w:type="spellStart"/>
      <w:r w:rsidRPr="0F210499" w:rsidR="0F210499">
        <w:rPr>
          <w:i w:val="1"/>
          <w:iCs w:val="1"/>
        </w:rPr>
        <w:t>laurifolia</w:t>
      </w:r>
      <w:proofErr w:type="spellEnd"/>
      <w:r w:rsidR="0F210499">
        <w:rPr/>
        <w:t xml:space="preserve"> (laurel oak), </w:t>
      </w:r>
      <w:proofErr w:type="spellStart"/>
      <w:r w:rsidRPr="0F210499" w:rsidR="0F210499">
        <w:rPr>
          <w:i w:val="1"/>
          <w:iCs w:val="1"/>
        </w:rPr>
        <w:t>Cyrilla</w:t>
      </w:r>
      <w:proofErr w:type="spellEnd"/>
      <w:r w:rsidRPr="0F210499" w:rsidR="0F210499">
        <w:rPr>
          <w:i w:val="1"/>
          <w:iCs w:val="1"/>
        </w:rPr>
        <w:t xml:space="preserve"> </w:t>
      </w:r>
      <w:proofErr w:type="spellStart"/>
      <w:r w:rsidRPr="0F210499" w:rsidR="0F210499">
        <w:rPr>
          <w:i w:val="1"/>
          <w:iCs w:val="1"/>
        </w:rPr>
        <w:t>racemiflora</w:t>
      </w:r>
      <w:proofErr w:type="spellEnd"/>
      <w:r w:rsidR="0F210499">
        <w:rPr/>
        <w:t xml:space="preserve"> (swamp </w:t>
      </w:r>
      <w:proofErr w:type="spellStart"/>
      <w:r w:rsidR="0F210499">
        <w:rPr/>
        <w:t>cyrilla</w:t>
      </w:r>
      <w:proofErr w:type="spellEnd"/>
      <w:r w:rsidR="0F210499">
        <w:rPr/>
        <w:t xml:space="preserve">), </w:t>
      </w:r>
      <w:r w:rsidRPr="0F210499" w:rsidR="0F210499">
        <w:rPr>
          <w:i w:val="1"/>
          <w:iCs w:val="1"/>
        </w:rPr>
        <w:t>Morella cerifera</w:t>
      </w:r>
      <w:r w:rsidR="0F210499">
        <w:rPr/>
        <w:t xml:space="preserve"> (wax myrtles), </w:t>
      </w:r>
      <w:r w:rsidRPr="0F210499" w:rsidR="0F210499">
        <w:rPr>
          <w:i w:val="1"/>
          <w:iCs w:val="1"/>
        </w:rPr>
        <w:t>Hypericum</w:t>
      </w:r>
      <w:r w:rsidR="0F210499">
        <w:rPr/>
        <w:t xml:space="preserve"> spp</w:t>
      </w:r>
      <w:r w:rsidR="0F210499">
        <w:rPr/>
        <w:t>.</w:t>
      </w:r>
      <w:r w:rsidR="0F210499">
        <w:rPr/>
        <w:t xml:space="preserve"> (St. John's </w:t>
      </w:r>
      <w:proofErr w:type="spellStart"/>
      <w:r w:rsidR="0F210499">
        <w:rPr/>
        <w:t>wort</w:t>
      </w:r>
      <w:r w:rsidR="0F210499">
        <w:rPr/>
        <w:t>s</w:t>
      </w:r>
      <w:proofErr w:type="spellEnd"/>
      <w:r w:rsidR="0F210499">
        <w:rPr/>
        <w:t>)</w:t>
      </w:r>
      <w:r w:rsidR="0F210499">
        <w:rPr/>
        <w:t>,</w:t>
      </w:r>
      <w:r w:rsidR="0F210499">
        <w:rPr/>
        <w:t xml:space="preserve"> and </w:t>
      </w:r>
      <w:proofErr w:type="spellStart"/>
      <w:r w:rsidRPr="0F210499" w:rsidR="0F210499">
        <w:rPr>
          <w:i w:val="1"/>
          <w:iCs w:val="1"/>
        </w:rPr>
        <w:t>Styrax</w:t>
      </w:r>
      <w:proofErr w:type="spellEnd"/>
      <w:r w:rsidRPr="0F210499" w:rsidR="0F210499">
        <w:rPr>
          <w:i w:val="1"/>
          <w:iCs w:val="1"/>
        </w:rPr>
        <w:t xml:space="preserve"> </w:t>
      </w:r>
      <w:proofErr w:type="spellStart"/>
      <w:r w:rsidRPr="0F210499" w:rsidR="0F210499">
        <w:rPr>
          <w:i w:val="1"/>
          <w:iCs w:val="1"/>
        </w:rPr>
        <w:t>americana</w:t>
      </w:r>
      <w:proofErr w:type="spellEnd"/>
      <w:r w:rsidRPr="0F210499" w:rsidR="0F210499">
        <w:rPr>
          <w:i w:val="1"/>
          <w:iCs w:val="1"/>
        </w:rPr>
        <w:t xml:space="preserve"> </w:t>
      </w:r>
      <w:r w:rsidR="0F210499">
        <w:rPr/>
        <w:t>(</w:t>
      </w:r>
      <w:proofErr w:type="spellStart"/>
      <w:r w:rsidR="0F210499">
        <w:rPr/>
        <w:t>littleleaf</w:t>
      </w:r>
      <w:proofErr w:type="spellEnd"/>
      <w:r w:rsidR="0F210499">
        <w:rPr/>
        <w:t xml:space="preserve"> snowbell). </w:t>
      </w:r>
    </w:p>
    <w:p w:rsidR="003811FE" w:rsidP="003811FE" w:rsidRDefault="003811FE" w14:paraId="411B51CA" w14:textId="77777777"/>
    <w:p w:rsidR="003811FE" w:rsidP="003811FE" w:rsidRDefault="003811FE" w14:paraId="501D8974" w14:textId="6DFEFA9A" w14:noSpellErr="1">
      <w:r w:rsidR="0F210499">
        <w:rPr/>
        <w:t xml:space="preserve">Pine savannas possess a high level of herbaceous biodiversity dominated by graminoids, similar to that occurring in hillside bogs. Graminoids present include </w:t>
      </w:r>
      <w:r w:rsidRPr="0F210499" w:rsidR="0F210499">
        <w:rPr>
          <w:i w:val="1"/>
          <w:iCs w:val="1"/>
        </w:rPr>
        <w:t>Andropogon</w:t>
      </w:r>
      <w:r w:rsidR="0F210499">
        <w:rPr/>
        <w:t xml:space="preserve"> spp</w:t>
      </w:r>
      <w:r w:rsidR="0F210499">
        <w:rPr/>
        <w:t>.</w:t>
      </w:r>
      <w:r w:rsidR="0F210499">
        <w:rPr/>
        <w:t xml:space="preserve"> (broomsedges), </w:t>
      </w:r>
      <w:r w:rsidRPr="0F210499" w:rsidR="0F210499">
        <w:rPr>
          <w:i w:val="1"/>
          <w:iCs w:val="1"/>
        </w:rPr>
        <w:t xml:space="preserve">Schizachyrium scoparium </w:t>
      </w:r>
      <w:r w:rsidR="0F210499">
        <w:rPr/>
        <w:t xml:space="preserve">and </w:t>
      </w:r>
      <w:r w:rsidRPr="0F210499" w:rsidR="0F210499">
        <w:rPr>
          <w:i w:val="1"/>
          <w:iCs w:val="1"/>
        </w:rPr>
        <w:t xml:space="preserve">S. tenerum </w:t>
      </w:r>
      <w:r w:rsidR="0F210499">
        <w:rPr/>
        <w:t xml:space="preserve">(little and slender bluestem), </w:t>
      </w:r>
      <w:r w:rsidRPr="0F210499" w:rsidR="0F210499">
        <w:rPr>
          <w:i w:val="1"/>
          <w:iCs w:val="1"/>
        </w:rPr>
        <w:t>Panicum</w:t>
      </w:r>
      <w:r w:rsidR="0F210499">
        <w:rPr/>
        <w:t xml:space="preserve"> spp</w:t>
      </w:r>
      <w:r w:rsidR="0F210499">
        <w:rPr/>
        <w:t>.</w:t>
      </w:r>
      <w:r w:rsidR="0F210499">
        <w:rPr/>
        <w:t xml:space="preserve"> (panic grasses), </w:t>
      </w:r>
      <w:r w:rsidRPr="0F210499" w:rsidR="0F210499">
        <w:rPr>
          <w:i w:val="1"/>
          <w:iCs w:val="1"/>
        </w:rPr>
        <w:t>Aristida</w:t>
      </w:r>
      <w:r w:rsidR="0F210499">
        <w:rPr/>
        <w:t xml:space="preserve"> spp</w:t>
      </w:r>
      <w:r w:rsidR="0F210499">
        <w:rPr/>
        <w:t>.</w:t>
      </w:r>
      <w:r w:rsidR="0F210499">
        <w:rPr/>
        <w:t xml:space="preserve"> (threeawn grasses), </w:t>
      </w:r>
      <w:r w:rsidRPr="0F210499" w:rsidR="0F210499">
        <w:rPr>
          <w:i w:val="1"/>
          <w:iCs w:val="1"/>
        </w:rPr>
        <w:t>Ctenium aromaticum</w:t>
      </w:r>
      <w:r w:rsidR="0F210499">
        <w:rPr/>
        <w:t xml:space="preserve"> (toothache grass), </w:t>
      </w:r>
      <w:r w:rsidRPr="0F210499" w:rsidR="0F210499">
        <w:rPr>
          <w:i w:val="1"/>
          <w:iCs w:val="1"/>
        </w:rPr>
        <w:t>Muhlenbergia capillaris</w:t>
      </w:r>
      <w:r w:rsidR="0F210499">
        <w:rPr/>
        <w:t xml:space="preserve"> (hairawn muhly), </w:t>
      </w:r>
      <w:r w:rsidRPr="0F210499" w:rsidR="0F210499">
        <w:rPr>
          <w:i w:val="1"/>
          <w:iCs w:val="1"/>
        </w:rPr>
        <w:t>Erianthus</w:t>
      </w:r>
      <w:r w:rsidR="0F210499">
        <w:rPr/>
        <w:t xml:space="preserve"> spp</w:t>
      </w:r>
      <w:r w:rsidR="0F210499">
        <w:rPr/>
        <w:t>.</w:t>
      </w:r>
      <w:r w:rsidR="0F210499">
        <w:rPr/>
        <w:t xml:space="preserve"> (plume</w:t>
      </w:r>
      <w:r w:rsidR="0F210499">
        <w:rPr/>
        <w:t xml:space="preserve"> </w:t>
      </w:r>
      <w:r w:rsidR="0F210499">
        <w:rPr/>
        <w:t xml:space="preserve">grasses), </w:t>
      </w:r>
      <w:r w:rsidRPr="0F210499" w:rsidR="0F210499">
        <w:rPr>
          <w:i w:val="1"/>
          <w:iCs w:val="1"/>
        </w:rPr>
        <w:t>Coelorachis</w:t>
      </w:r>
      <w:r w:rsidR="0F210499">
        <w:rPr/>
        <w:t xml:space="preserve"> spp</w:t>
      </w:r>
      <w:r w:rsidR="0F210499">
        <w:rPr/>
        <w:t>.</w:t>
      </w:r>
      <w:r w:rsidR="0F210499">
        <w:rPr/>
        <w:t xml:space="preserve"> (jointgrasses), </w:t>
      </w:r>
      <w:r w:rsidRPr="0F210499" w:rsidR="0F210499">
        <w:rPr>
          <w:i w:val="1"/>
          <w:iCs w:val="1"/>
        </w:rPr>
        <w:t>Rhynchospora</w:t>
      </w:r>
      <w:r w:rsidR="0F210499">
        <w:rPr/>
        <w:t xml:space="preserve"> spp</w:t>
      </w:r>
      <w:r w:rsidR="0F210499">
        <w:rPr/>
        <w:t>.</w:t>
      </w:r>
      <w:r w:rsidR="0F210499">
        <w:rPr/>
        <w:t xml:space="preserve"> (beak-rushes), </w:t>
      </w:r>
      <w:r w:rsidRPr="0F210499" w:rsidR="0F210499">
        <w:rPr>
          <w:i w:val="1"/>
          <w:iCs w:val="1"/>
        </w:rPr>
        <w:t>Xyris</w:t>
      </w:r>
      <w:r w:rsidR="0F210499">
        <w:rPr/>
        <w:t xml:space="preserve"> spp</w:t>
      </w:r>
      <w:r w:rsidR="0F210499">
        <w:rPr/>
        <w:t>.</w:t>
      </w:r>
      <w:r w:rsidR="0F210499">
        <w:rPr/>
        <w:t xml:space="preserve"> (yellow-eyed grasses), </w:t>
      </w:r>
      <w:r w:rsidRPr="0F210499" w:rsidR="0F210499">
        <w:rPr>
          <w:i w:val="1"/>
          <w:iCs w:val="1"/>
        </w:rPr>
        <w:t>Fuirena</w:t>
      </w:r>
      <w:r w:rsidR="0F210499">
        <w:rPr/>
        <w:t xml:space="preserve"> spp</w:t>
      </w:r>
      <w:r w:rsidR="0F210499">
        <w:rPr/>
        <w:t>.</w:t>
      </w:r>
      <w:r w:rsidR="0F210499">
        <w:rPr/>
        <w:t xml:space="preserve"> (umbrella grasses), </w:t>
      </w:r>
      <w:r w:rsidRPr="0F210499" w:rsidR="0F210499">
        <w:rPr>
          <w:i w:val="1"/>
          <w:iCs w:val="1"/>
        </w:rPr>
        <w:t>Scleria</w:t>
      </w:r>
      <w:r w:rsidR="0F210499">
        <w:rPr/>
        <w:t xml:space="preserve"> spp</w:t>
      </w:r>
      <w:r w:rsidR="0F210499">
        <w:rPr/>
        <w:t>.</w:t>
      </w:r>
      <w:r w:rsidR="0F210499">
        <w:rPr/>
        <w:t xml:space="preserve"> (nut-rushes), </w:t>
      </w:r>
      <w:r w:rsidRPr="0F210499" w:rsidR="0F210499">
        <w:rPr>
          <w:i w:val="1"/>
          <w:iCs w:val="1"/>
        </w:rPr>
        <w:t>Dichromena latifolia</w:t>
      </w:r>
      <w:r w:rsidR="0F210499">
        <w:rPr/>
        <w:t xml:space="preserve"> (giant white top sedge), </w:t>
      </w:r>
      <w:r w:rsidRPr="0F210499" w:rsidR="0F210499">
        <w:rPr>
          <w:i w:val="1"/>
          <w:iCs w:val="1"/>
        </w:rPr>
        <w:t>Eriocaulon</w:t>
      </w:r>
      <w:r w:rsidR="0F210499">
        <w:rPr/>
        <w:t xml:space="preserve"> spp</w:t>
      </w:r>
      <w:r w:rsidR="0F210499">
        <w:rPr/>
        <w:t>.</w:t>
      </w:r>
      <w:r w:rsidR="0F210499">
        <w:rPr/>
        <w:t xml:space="preserve"> (pipeworts), </w:t>
      </w:r>
      <w:r w:rsidRPr="0F210499" w:rsidR="0F210499">
        <w:rPr>
          <w:i w:val="1"/>
          <w:iCs w:val="1"/>
        </w:rPr>
        <w:t>Lachnocaulon</w:t>
      </w:r>
      <w:r w:rsidR="0F210499">
        <w:rPr/>
        <w:t xml:space="preserve"> spp</w:t>
      </w:r>
      <w:r w:rsidR="0F210499">
        <w:rPr/>
        <w:t>.</w:t>
      </w:r>
      <w:r w:rsidR="0F210499">
        <w:rPr/>
        <w:t xml:space="preserve"> (bog buttons)</w:t>
      </w:r>
      <w:r w:rsidR="0F210499">
        <w:rPr/>
        <w:t>,</w:t>
      </w:r>
      <w:r w:rsidR="0F210499">
        <w:rPr/>
        <w:t xml:space="preserve"> and </w:t>
      </w:r>
      <w:r w:rsidRPr="0F210499" w:rsidR="0F210499">
        <w:rPr>
          <w:i w:val="1"/>
          <w:iCs w:val="1"/>
        </w:rPr>
        <w:t>Fimbristylis</w:t>
      </w:r>
      <w:r w:rsidR="0F210499">
        <w:rPr/>
        <w:t xml:space="preserve"> spp</w:t>
      </w:r>
      <w:r w:rsidR="0F210499">
        <w:rPr/>
        <w:t>.</w:t>
      </w:r>
      <w:r w:rsidR="0F210499">
        <w:rPr/>
        <w:t xml:space="preserve"> (fimbry-sedge). Some forbs common in the community include </w:t>
      </w:r>
      <w:r w:rsidRPr="0F210499" w:rsidR="0F210499">
        <w:rPr>
          <w:i w:val="1"/>
          <w:iCs w:val="1"/>
        </w:rPr>
        <w:t>Sarracenia</w:t>
      </w:r>
      <w:r w:rsidR="0F210499">
        <w:rPr/>
        <w:t xml:space="preserve"> spp</w:t>
      </w:r>
      <w:r w:rsidR="0F210499">
        <w:rPr/>
        <w:t>.</w:t>
      </w:r>
      <w:r w:rsidR="0F210499">
        <w:rPr/>
        <w:t xml:space="preserve"> (pitcher plants), </w:t>
      </w:r>
      <w:r w:rsidRPr="0F210499" w:rsidR="0F210499">
        <w:rPr>
          <w:i w:val="1"/>
          <w:iCs w:val="1"/>
        </w:rPr>
        <w:t>Agalinis</w:t>
      </w:r>
      <w:r w:rsidR="0F210499">
        <w:rPr/>
        <w:t xml:space="preserve"> spp</w:t>
      </w:r>
      <w:r w:rsidR="0F210499">
        <w:rPr/>
        <w:t>.</w:t>
      </w:r>
      <w:r w:rsidR="0F210499">
        <w:rPr/>
        <w:t xml:space="preserve"> (gerardias), </w:t>
      </w:r>
      <w:r w:rsidRPr="0F210499" w:rsidR="0F210499">
        <w:rPr>
          <w:i w:val="1"/>
          <w:iCs w:val="1"/>
        </w:rPr>
        <w:t>Lobelia</w:t>
      </w:r>
      <w:r w:rsidR="0F210499">
        <w:rPr/>
        <w:t xml:space="preserve"> spp</w:t>
      </w:r>
      <w:r w:rsidR="0F210499">
        <w:rPr/>
        <w:t>.</w:t>
      </w:r>
      <w:r w:rsidR="0F210499">
        <w:rPr/>
        <w:t xml:space="preserve"> (lobelias), </w:t>
      </w:r>
      <w:r w:rsidRPr="0F210499" w:rsidR="0F210499">
        <w:rPr>
          <w:i w:val="1"/>
          <w:iCs w:val="1"/>
        </w:rPr>
        <w:t>Rhexia</w:t>
      </w:r>
      <w:r w:rsidR="0F210499">
        <w:rPr/>
        <w:t xml:space="preserve"> spp</w:t>
      </w:r>
      <w:r w:rsidR="0F210499">
        <w:rPr/>
        <w:t>.</w:t>
      </w:r>
      <w:r w:rsidR="0F210499">
        <w:rPr/>
        <w:t xml:space="preserve"> (meadow beauties), </w:t>
      </w:r>
      <w:r w:rsidRPr="0F210499" w:rsidR="0F210499">
        <w:rPr>
          <w:i w:val="1"/>
          <w:iCs w:val="1"/>
        </w:rPr>
        <w:t xml:space="preserve">Eryngium integrifolium </w:t>
      </w:r>
      <w:r w:rsidR="0F210499">
        <w:rPr/>
        <w:t xml:space="preserve">(bog thistle), </w:t>
      </w:r>
      <w:r w:rsidRPr="0F210499" w:rsidR="0F210499">
        <w:rPr>
          <w:i w:val="1"/>
          <w:iCs w:val="1"/>
        </w:rPr>
        <w:t>Oxypolis filiformis</w:t>
      </w:r>
      <w:r w:rsidR="0F210499">
        <w:rPr/>
        <w:t xml:space="preserve"> (narrow-leaved hog-fennel), </w:t>
      </w:r>
      <w:r w:rsidRPr="0F210499" w:rsidR="0F210499">
        <w:rPr>
          <w:i w:val="1"/>
          <w:iCs w:val="1"/>
        </w:rPr>
        <w:t>Polygala</w:t>
      </w:r>
      <w:r w:rsidR="0F210499">
        <w:rPr/>
        <w:t xml:space="preserve"> spp</w:t>
      </w:r>
      <w:r w:rsidR="0F210499">
        <w:rPr/>
        <w:t>.</w:t>
      </w:r>
      <w:r w:rsidR="0F210499">
        <w:rPr/>
        <w:t xml:space="preserve"> (milkworts), </w:t>
      </w:r>
      <w:r w:rsidRPr="0F210499" w:rsidR="0F210499">
        <w:rPr>
          <w:i w:val="1"/>
          <w:iCs w:val="1"/>
        </w:rPr>
        <w:t>Liatris</w:t>
      </w:r>
      <w:r w:rsidR="0F210499">
        <w:rPr/>
        <w:t xml:space="preserve"> spp</w:t>
      </w:r>
      <w:r w:rsidR="0F210499">
        <w:rPr/>
        <w:t>.</w:t>
      </w:r>
      <w:r w:rsidR="0F210499">
        <w:rPr/>
        <w:t xml:space="preserve"> (blazing-stars), </w:t>
      </w:r>
      <w:r w:rsidRPr="0F210499" w:rsidR="0F210499">
        <w:rPr>
          <w:i w:val="1"/>
          <w:iCs w:val="1"/>
        </w:rPr>
        <w:t>Sabatia</w:t>
      </w:r>
      <w:r w:rsidR="0F210499">
        <w:rPr/>
        <w:t xml:space="preserve"> spp</w:t>
      </w:r>
      <w:r w:rsidR="0F210499">
        <w:rPr/>
        <w:t>.</w:t>
      </w:r>
      <w:r w:rsidR="0F210499">
        <w:rPr/>
        <w:t xml:space="preserve"> (rose-gentians), </w:t>
      </w:r>
      <w:r w:rsidRPr="0F210499" w:rsidR="0F210499">
        <w:rPr>
          <w:i w:val="1"/>
          <w:iCs w:val="1"/>
        </w:rPr>
        <w:t>Drosera</w:t>
      </w:r>
      <w:r w:rsidR="0F210499">
        <w:rPr/>
        <w:t xml:space="preserve"> spp</w:t>
      </w:r>
      <w:r w:rsidR="0F210499">
        <w:rPr/>
        <w:t>.</w:t>
      </w:r>
      <w:r w:rsidR="0F210499">
        <w:rPr/>
        <w:t xml:space="preserve"> (sundews), </w:t>
      </w:r>
      <w:r w:rsidRPr="0F210499" w:rsidR="0F210499">
        <w:rPr>
          <w:i w:val="1"/>
          <w:iCs w:val="1"/>
        </w:rPr>
        <w:t xml:space="preserve">Pinguicula </w:t>
      </w:r>
      <w:r w:rsidR="0F210499">
        <w:rPr/>
        <w:t>spp</w:t>
      </w:r>
      <w:r w:rsidR="0F210499">
        <w:rPr/>
        <w:t>.</w:t>
      </w:r>
      <w:r w:rsidR="0F210499">
        <w:rPr/>
        <w:t xml:space="preserve"> (butterworts), </w:t>
      </w:r>
      <w:r w:rsidRPr="0F210499" w:rsidR="0F210499">
        <w:rPr>
          <w:i w:val="1"/>
          <w:iCs w:val="1"/>
        </w:rPr>
        <w:t>Marshallia tenuifolia</w:t>
      </w:r>
      <w:r w:rsidR="0F210499">
        <w:rPr/>
        <w:t xml:space="preserve"> (thin-leaved barbara's-buttons, southwestern Louisiana), </w:t>
      </w:r>
      <w:r w:rsidRPr="0F210499" w:rsidR="0F210499">
        <w:rPr>
          <w:i w:val="1"/>
          <w:iCs w:val="1"/>
        </w:rPr>
        <w:t>Utricularia</w:t>
      </w:r>
      <w:r w:rsidR="0F210499">
        <w:rPr/>
        <w:t xml:space="preserve"> spp</w:t>
      </w:r>
      <w:r w:rsidR="0F210499">
        <w:rPr/>
        <w:t>.</w:t>
      </w:r>
      <w:r w:rsidR="0F210499">
        <w:rPr/>
        <w:t xml:space="preserve"> (bladderworts)</w:t>
      </w:r>
      <w:r w:rsidR="0F210499">
        <w:rPr/>
        <w:t>,</w:t>
      </w:r>
      <w:r w:rsidR="0F210499">
        <w:rPr/>
        <w:t xml:space="preserve"> and </w:t>
      </w:r>
      <w:r w:rsidRPr="0F210499" w:rsidR="0F210499">
        <w:rPr>
          <w:i w:val="1"/>
          <w:iCs w:val="1"/>
        </w:rPr>
        <w:t xml:space="preserve">Platanthera </w:t>
      </w:r>
      <w:r w:rsidR="0F210499">
        <w:rPr/>
        <w:t>spp</w:t>
      </w:r>
      <w:r w:rsidR="0F210499">
        <w:rPr/>
        <w:t>.</w:t>
      </w:r>
      <w:r w:rsidR="0F210499">
        <w:rPr/>
        <w:t xml:space="preserve"> (fringed-orchids). Various additional species belonging to the lily family (</w:t>
      </w:r>
      <w:r w:rsidRPr="0F210499" w:rsidR="0F210499">
        <w:rPr>
          <w:i w:val="1"/>
          <w:iCs w:val="1"/>
        </w:rPr>
        <w:t>Liliaceae</w:t>
      </w:r>
      <w:r w:rsidR="0F210499">
        <w:rPr/>
        <w:t>), sunflower family (</w:t>
      </w:r>
      <w:r w:rsidRPr="0F210499" w:rsidR="0F210499">
        <w:rPr>
          <w:i w:val="1"/>
          <w:iCs w:val="1"/>
        </w:rPr>
        <w:t>Asteraceae</w:t>
      </w:r>
      <w:r w:rsidR="0F210499">
        <w:rPr/>
        <w:t>)</w:t>
      </w:r>
      <w:r w:rsidR="0F210499">
        <w:rPr/>
        <w:t>,</w:t>
      </w:r>
      <w:r w:rsidR="0F210499">
        <w:rPr/>
        <w:t xml:space="preserve"> and orchid family (</w:t>
      </w:r>
      <w:r w:rsidRPr="0F210499" w:rsidR="0F210499">
        <w:rPr>
          <w:i w:val="1"/>
          <w:iCs w:val="1"/>
        </w:rPr>
        <w:t>Orchidaceae</w:t>
      </w:r>
      <w:r w:rsidR="0F210499">
        <w:rPr/>
        <w:t xml:space="preserve">) are prominent. </w:t>
      </w:r>
      <w:r w:rsidRPr="0F210499" w:rsidR="0F210499">
        <w:rPr>
          <w:i w:val="1"/>
          <w:iCs w:val="1"/>
        </w:rPr>
        <w:t>Lycopodium</w:t>
      </w:r>
      <w:r w:rsidR="0F210499">
        <w:rPr/>
        <w:t xml:space="preserve"> spp</w:t>
      </w:r>
      <w:r w:rsidR="0F210499">
        <w:rPr/>
        <w:t>.</w:t>
      </w:r>
      <w:r w:rsidR="0F210499">
        <w:rPr/>
        <w:t xml:space="preserve"> (club-mosses) and sphagnum moss are often abundant. Fire frequency is a major factor controlling species occurrence and community structure. Without frequent fire (preferably growing</w:t>
      </w:r>
      <w:r w:rsidR="0F210499">
        <w:rPr/>
        <w:t>-</w:t>
      </w:r>
      <w:r w:rsidR="0F210499">
        <w:rPr/>
        <w:t>season burns</w:t>
      </w:r>
      <w:r w:rsidR="0F210499">
        <w:rPr/>
        <w:t xml:space="preserve">, </w:t>
      </w:r>
      <w:r w:rsidR="0F210499">
        <w:rPr/>
        <w:t>which mimic historic fire regimes), deciduous shrubs and trees gain dominance and outcompete herbaceous flora. Additional inclusions in the community, include "flatwood ponds" and "baygalls</w:t>
      </w:r>
      <w:r w:rsidR="0F210499">
        <w:rPr/>
        <w:t>.</w:t>
      </w:r>
      <w:r w:rsidR="0F210499">
        <w:rPr/>
        <w:t>"</w:t>
      </w:r>
    </w:p>
    <w:p w:rsidR="003811FE" w:rsidP="003811FE" w:rsidRDefault="003811FE" w14:paraId="182EF42B" w14:textId="77777777">
      <w:pPr>
        <w:pStyle w:val="InfoPara"/>
      </w:pPr>
      <w:proofErr w:type="spellStart"/>
      <w:r w:rsidR="0F210499">
        <w:rPr/>
        <w:t>BpS</w:t>
      </w:r>
      <w:proofErr w:type="spellEnd"/>
      <w:r w:rsidR="0F210499">
        <w:rPr/>
        <w:t xml:space="preserve"> Dominant and Indicator Species</w:t>
      </w:r>
    </w:p>
    <w:p>
      <w:r>
        <w:rPr>
          <w:sz w:val="16"/>
        </w:rPr>
        <w:t>Species names are from the NRCS PLANTS database. Check species codes at http://plants.usda.gov.</w:t>
      </w:r>
    </w:p>
    <w:p w:rsidR="003811FE" w:rsidP="003811FE" w:rsidRDefault="003811FE" w14:paraId="4556965D" w14:textId="77777777" w14:noSpellErr="1">
      <w:pPr>
        <w:pStyle w:val="InfoPara"/>
      </w:pPr>
      <w:r w:rsidR="0F210499">
        <w:rPr/>
        <w:t>Disturbance Description</w:t>
      </w:r>
    </w:p>
    <w:p w:rsidR="003811FE" w:rsidP="003811FE" w:rsidRDefault="003811FE" w14:paraId="25D35962" w14:textId="6A089BFB" w14:noSpellErr="1">
      <w:r w:rsidR="0F210499">
        <w:rPr/>
        <w:t>Frequent fires, seasonal wetness</w:t>
      </w:r>
      <w:r w:rsidR="0F210499">
        <w:rPr/>
        <w:t>,</w:t>
      </w:r>
      <w:r w:rsidR="0F210499">
        <w:rPr/>
        <w:t xml:space="preserve"> and low nutrient availability of this ecosystem inhibit the establishment of woody understory species and maintain a sparse canopy of longleaf pine. Since natural fire breaks are few on this landscape, low-intensity surface fires burn frequently (fires every 1-4yrs)</w:t>
      </w:r>
      <w:r w:rsidR="0F210499">
        <w:rPr/>
        <w:t xml:space="preserve">, </w:t>
      </w:r>
      <w:r w:rsidR="0F210499">
        <w:rPr/>
        <w:t>primarily during the growing season. This frequent fire regime is necessary to maintain the open savanna condition and provides bare ground for longleaf pine regeneration. Generally, these surface fires consume herbaceous and shrub fuels but rarely harm the larger</w:t>
      </w:r>
      <w:r w:rsidR="0F210499">
        <w:rPr/>
        <w:t>,</w:t>
      </w:r>
      <w:r w:rsidR="0F210499">
        <w:rPr/>
        <w:t xml:space="preserve"> more established trees. Long fire return intervals (10yrs+) will lead to significant woody encroachment of shrubs and fire-intolerant trees. This condition can also lead to increased fuel loading that will put the larger, more established trees at risk due to hotter, less frequent fires. Repeated moderate intensity fires can force the "woody encroachment" state to the "open savanna" state. </w:t>
      </w:r>
    </w:p>
    <w:p w:rsidR="003811FE" w:rsidP="003811FE" w:rsidRDefault="003811FE" w14:paraId="3818D826" w14:textId="77777777"/>
    <w:p w:rsidR="00D63474" w:rsidP="003811FE" w:rsidRDefault="003811FE" w14:paraId="2C28F196" w14:textId="467F388C">
      <w:r w:rsidR="0F210499">
        <w:rPr/>
        <w:t xml:space="preserve">Years of altered fire regime will result in a shift in species composition and vegetation structure. Woody shrubs rather than herbaceous species dominate the understory. Structural changes may include dense stands of small-diameter brush, with an increase in the potential for catastrophic wildfires. Prescribed fire has been used as an attempt to reverse the effects of decades of fire </w:t>
      </w:r>
      <w:r w:rsidR="0F210499">
        <w:rPr/>
        <w:t>suppression. However, the results of these attempts have been mixed. Uncertainty remains over the frequency of burning necessary to restore fire-dependent ecosystems</w:t>
      </w:r>
      <w:r w:rsidR="0F210499">
        <w:rPr/>
        <w:t>;</w:t>
      </w:r>
      <w:r w:rsidR="0F210499">
        <w:rPr/>
        <w:t xml:space="preserve"> however</w:t>
      </w:r>
      <w:r w:rsidR="0F210499">
        <w:rPr/>
        <w:t>,</w:t>
      </w:r>
      <w:r w:rsidR="0F210499">
        <w:rPr/>
        <w:t xml:space="preserve"> a return frequency of every 2-5yrs appears best. Application of burns is often too infrequent, allowing woody understory species to crowd out longleaf or, in hardwood forests, oaks, beeches</w:t>
      </w:r>
      <w:r w:rsidR="0F210499">
        <w:rPr/>
        <w:t>,</w:t>
      </w:r>
      <w:r w:rsidR="0F210499">
        <w:rPr/>
        <w:t xml:space="preserve"> and other dominant trees. Similarly, burns are ineffective if applied at the wrong life stage of plants or at the wrong point in the growing season. An example: late spring to early summer burns favor longleaf and associated herbaceous plants, whereas late-season or winter burns favor woody shrubs. However, prescribed burns, properly applied, are a crucial restoration and management tool in the pyrogenic longleaf pine ecosystems. Canopy gaps are created by fire mortality, lightning</w:t>
      </w:r>
      <w:r w:rsidR="0F210499">
        <w:rPr/>
        <w:t>,</w:t>
      </w:r>
      <w:r w:rsidR="0F210499">
        <w:rPr/>
        <w:t xml:space="preserve"> and windthrow from hurricanes and tornados. These "gaps" are represented under structural </w:t>
      </w:r>
      <w:r w:rsidR="0F210499">
        <w:rPr/>
        <w:t>Class</w:t>
      </w:r>
      <w:r w:rsidR="0F210499">
        <w:rPr/>
        <w:t xml:space="preserve"> A</w:t>
      </w:r>
      <w:r w:rsidR="0F210499">
        <w:rPr/>
        <w:t xml:space="preserve"> of the model. </w:t>
      </w:r>
      <w:proofErr w:type="spellStart"/>
      <w:r w:rsidR="0F210499">
        <w:rPr/>
        <w:t>Palik</w:t>
      </w:r>
      <w:proofErr w:type="spellEnd"/>
      <w:r w:rsidR="0F210499">
        <w:rPr/>
        <w:t xml:space="preserve"> and Pederson (1996) report patch disturbances </w:t>
      </w:r>
      <w:r w:rsidR="0F210499">
        <w:rPr/>
        <w:t xml:space="preserve">that </w:t>
      </w:r>
      <w:r w:rsidR="0F210499">
        <w:rPr/>
        <w:t>removed 550-1</w:t>
      </w:r>
      <w:r w:rsidR="0F210499">
        <w:rPr/>
        <w:t>,</w:t>
      </w:r>
      <w:r w:rsidR="0F210499">
        <w:rPr/>
        <w:t>300 square meters (0.14-0.32ac) of exposed crown area to form openings 1</w:t>
      </w:r>
      <w:r w:rsidR="0F210499">
        <w:rPr/>
        <w:t>,</w:t>
      </w:r>
      <w:r w:rsidR="0F210499">
        <w:rPr/>
        <w:t>000-2</w:t>
      </w:r>
      <w:r w:rsidR="0F210499">
        <w:rPr/>
        <w:t>,</w:t>
      </w:r>
      <w:r w:rsidR="0F210499">
        <w:rPr/>
        <w:t>000 square meters (0.25-0.5ac)</w:t>
      </w:r>
      <w:r w:rsidR="0F210499">
        <w:rPr/>
        <w:t xml:space="preserve">, </w:t>
      </w:r>
      <w:r w:rsidR="0F210499">
        <w:rPr/>
        <w:t xml:space="preserve">but </w:t>
      </w:r>
      <w:r w:rsidR="0F210499">
        <w:rPr/>
        <w:t xml:space="preserve">these </w:t>
      </w:r>
      <w:r w:rsidR="0F210499">
        <w:rPr/>
        <w:t>occur only once per 1</w:t>
      </w:r>
      <w:r w:rsidR="0F210499">
        <w:rPr/>
        <w:t>,</w:t>
      </w:r>
      <w:r w:rsidR="0F210499">
        <w:rPr/>
        <w:t xml:space="preserve">000ha in </w:t>
      </w:r>
      <w:r w:rsidR="0F210499">
        <w:rPr/>
        <w:t>5</w:t>
      </w:r>
      <w:r w:rsidR="0F210499">
        <w:rPr/>
        <w:t xml:space="preserve">yrs. </w:t>
      </w:r>
      <w:bookmarkStart w:name="_GoBack" w:id="0"/>
      <w:bookmarkEnd w:id="0"/>
    </w:p>
    <w:p w:rsidR="00D63474" w:rsidP="003811FE" w:rsidRDefault="00D63474" w14:paraId="39C8E1C8" w14:textId="77777777"/>
    <w:p w:rsidR="003811FE" w:rsidP="003811FE" w:rsidRDefault="003811FE" w14:paraId="6A8A8AC6" w14:textId="77777777" w14:noSpellErr="1">
      <w:r w:rsidR="0F210499">
        <w:rPr/>
        <w:t>Wind/Weather/Stress disturbances are characterized by hurricane and tornado occurrences.</w:t>
      </w:r>
    </w:p>
    <w:p w:rsidR="003811FE" w:rsidP="003811FE" w:rsidRDefault="003811FE" w14:paraId="5FFAB4F4" w14:textId="77777777" w14:noSpellErr="1">
      <w:r w:rsidR="0F210499">
        <w:rPr/>
        <w:t>Damaging ice storms are also a weather factor</w:t>
      </w:r>
      <w:r w:rsidR="0F210499">
        <w:rPr/>
        <w:t>,</w:t>
      </w:r>
      <w:r w:rsidR="0F210499">
        <w:rPr/>
        <w:t xml:space="preserve"> but to what degree is unknown.</w:t>
      </w:r>
    </w:p>
    <w:p w:rsidR="003811FE" w:rsidP="003811FE" w:rsidRDefault="003811FE" w14:paraId="2FFCEB7A" w14:textId="46FD9F1F" w14:noSpellErr="1">
      <w:pPr>
        <w:pStyle w:val="InfoPara"/>
      </w:pPr>
      <w:r w:rsidR="0F210499">
        <w:rP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811FE" w:rsidP="003811FE" w:rsidRDefault="003811FE" w14:paraId="7E42228C" w14:textId="77777777" w14:noSpellErr="1">
      <w:pPr>
        <w:pStyle w:val="InfoPara"/>
      </w:pPr>
      <w:r w:rsidR="0F210499">
        <w:rPr/>
        <w:t>Scale Description</w:t>
      </w:r>
    </w:p>
    <w:p w:rsidR="003811FE" w:rsidP="003811FE" w:rsidRDefault="003811FE" w14:paraId="4A344EC4" w14:textId="77777777" w14:noSpellErr="1">
      <w:r w:rsidR="0F210499">
        <w:rPr/>
        <w:t>Large patch.</w:t>
      </w:r>
    </w:p>
    <w:p w:rsidR="003811FE" w:rsidP="003811FE" w:rsidRDefault="003811FE" w14:paraId="61137DC5" w14:textId="77777777" w14:noSpellErr="1">
      <w:pPr>
        <w:pStyle w:val="InfoPara"/>
      </w:pPr>
      <w:r w:rsidR="0F210499">
        <w:rPr/>
        <w:t>Adjacency or Identification Concerns</w:t>
      </w:r>
    </w:p>
    <w:p w:rsidR="003811FE" w:rsidP="003811FE" w:rsidRDefault="003811FE" w14:paraId="43CCD5F8" w14:textId="0EE1F083">
      <w:r w:rsidR="0F210499">
        <w:rPr/>
        <w:t xml:space="preserve">This </w:t>
      </w:r>
      <w:proofErr w:type="spellStart"/>
      <w:r w:rsidR="0F210499">
        <w:rPr/>
        <w:t>BpS</w:t>
      </w:r>
      <w:proofErr w:type="spellEnd"/>
      <w:r w:rsidR="0F210499">
        <w:rPr/>
        <w:t xml:space="preserve"> represents the presumed matrix vegetation of the outer (seaward) portions of the West Gulf Coastal Plain in L</w:t>
      </w:r>
      <w:r w:rsidR="0F210499">
        <w:rPr/>
        <w:t>ouisiana</w:t>
      </w:r>
      <w:r w:rsidR="0F210499">
        <w:rPr/>
        <w:t xml:space="preserve"> and eastern T</w:t>
      </w:r>
      <w:r w:rsidR="0F210499">
        <w:rPr/>
        <w:t>exas</w:t>
      </w:r>
      <w:r w:rsidR="0F210499">
        <w:rPr/>
        <w:t xml:space="preserve">, on relatively recent (Pleistocene) geologic formations within the range of longleaf pine. Within the range of longleaf pine, this </w:t>
      </w:r>
      <w:proofErr w:type="spellStart"/>
      <w:r w:rsidR="0F210499">
        <w:rPr/>
        <w:t>BpS</w:t>
      </w:r>
      <w:proofErr w:type="spellEnd"/>
      <w:r w:rsidR="0F210499">
        <w:rPr/>
        <w:t xml:space="preserve"> is adjacent to West Gulf Coastal Plain Upland Longleaf Pine Forest and Woodland.</w:t>
      </w:r>
    </w:p>
    <w:p w:rsidR="003811FE" w:rsidP="003811FE" w:rsidRDefault="003811FE" w14:paraId="2439580C" w14:textId="77777777" w14:noSpellErr="1">
      <w:pPr>
        <w:pStyle w:val="InfoPara"/>
      </w:pPr>
      <w:r w:rsidR="0F210499">
        <w:rPr/>
        <w:t>Issues or Problems</w:t>
      </w:r>
    </w:p>
    <w:p w:rsidR="003811FE" w:rsidP="003811FE" w:rsidRDefault="003811FE" w14:paraId="46F38CBD" w14:textId="77777777" w14:noSpellErr="1">
      <w:r w:rsidR="0F210499">
        <w:rPr/>
        <w:t>Drainage of these wetlands for real estate development and pine plantations is endangering this ecosystem far more than the lack of fire and the subsequent progression of plant succession.</w:t>
      </w:r>
    </w:p>
    <w:p w:rsidR="003811FE" w:rsidP="003811FE" w:rsidRDefault="003811FE" w14:paraId="086B1A56" w14:textId="77777777"/>
    <w:p w:rsidR="003811FE" w:rsidP="003811FE" w:rsidRDefault="003811FE" w14:paraId="0FDE0965" w14:textId="528871C0">
      <w:r w:rsidR="0F210499">
        <w:rPr/>
        <w:t>The proliferation of both invasive native and exotic vegetation is a negative impact on this ecosystem. Some native plants can be problematic in the absence of natural processes like fire. For example, yaupon holly (</w:t>
      </w:r>
      <w:r w:rsidRPr="0F210499" w:rsidR="0F210499">
        <w:rPr>
          <w:i w:val="1"/>
          <w:iCs w:val="1"/>
        </w:rPr>
        <w:t>Ilex vomitoria</w:t>
      </w:r>
      <w:r w:rsidR="0F210499">
        <w:rPr/>
        <w:t xml:space="preserve">) has crowded out other natives and become a dominant understory plant in some fire-suppressed areas. Most </w:t>
      </w:r>
      <w:proofErr w:type="spellStart"/>
      <w:r w:rsidR="0F210499">
        <w:rPr/>
        <w:t>invasives</w:t>
      </w:r>
      <w:proofErr w:type="spellEnd"/>
      <w:r w:rsidR="0F210499">
        <w:rPr/>
        <w:t xml:space="preserve"> are extremely difficult and costly to control once established. Other </w:t>
      </w:r>
      <w:proofErr w:type="spellStart"/>
      <w:r w:rsidR="0F210499">
        <w:rPr/>
        <w:t>invasives</w:t>
      </w:r>
      <w:proofErr w:type="spellEnd"/>
      <w:r w:rsidR="0F210499">
        <w:rPr/>
        <w:t xml:space="preserve"> already well</w:t>
      </w:r>
      <w:r w:rsidR="0F210499">
        <w:rPr/>
        <w:t xml:space="preserve"> </w:t>
      </w:r>
      <w:r w:rsidR="0F210499">
        <w:rPr/>
        <w:t>established include Chinese tallow tree (</w:t>
      </w:r>
      <w:proofErr w:type="spellStart"/>
      <w:r w:rsidRPr="0F210499" w:rsidR="0F210499">
        <w:rPr>
          <w:i w:val="1"/>
          <w:iCs w:val="1"/>
        </w:rPr>
        <w:t>Triadica</w:t>
      </w:r>
      <w:proofErr w:type="spellEnd"/>
      <w:r w:rsidRPr="0F210499" w:rsidR="0F210499">
        <w:rPr>
          <w:i w:val="1"/>
          <w:iCs w:val="1"/>
        </w:rPr>
        <w:t xml:space="preserve"> </w:t>
      </w:r>
      <w:proofErr w:type="spellStart"/>
      <w:r w:rsidRPr="0F210499" w:rsidR="0F210499">
        <w:rPr>
          <w:i w:val="1"/>
          <w:iCs w:val="1"/>
        </w:rPr>
        <w:t>sebifera</w:t>
      </w:r>
      <w:proofErr w:type="spellEnd"/>
      <w:r w:rsidR="0F210499">
        <w:rPr/>
        <w:t>), feral hog (</w:t>
      </w:r>
      <w:proofErr w:type="spellStart"/>
      <w:r w:rsidRPr="0F210499" w:rsidR="0F210499">
        <w:rPr>
          <w:i w:val="1"/>
          <w:iCs w:val="1"/>
        </w:rPr>
        <w:t>Sus</w:t>
      </w:r>
      <w:proofErr w:type="spellEnd"/>
      <w:r w:rsidRPr="0F210499" w:rsidR="0F210499">
        <w:rPr>
          <w:i w:val="1"/>
          <w:iCs w:val="1"/>
        </w:rPr>
        <w:t xml:space="preserve"> </w:t>
      </w:r>
      <w:proofErr w:type="spellStart"/>
      <w:r w:rsidRPr="0F210499" w:rsidR="0F210499">
        <w:rPr>
          <w:i w:val="1"/>
          <w:iCs w:val="1"/>
        </w:rPr>
        <w:t>scrofa</w:t>
      </w:r>
      <w:proofErr w:type="spellEnd"/>
      <w:r w:rsidR="0F210499">
        <w:rPr/>
        <w:t>)</w:t>
      </w:r>
      <w:r w:rsidR="0F210499">
        <w:rPr/>
        <w:t>,</w:t>
      </w:r>
      <w:r w:rsidR="0F210499">
        <w:rPr/>
        <w:t xml:space="preserve"> and non-native fire ants (</w:t>
      </w:r>
      <w:proofErr w:type="spellStart"/>
      <w:r w:rsidRPr="0F210499" w:rsidR="0F210499">
        <w:rPr>
          <w:i w:val="1"/>
          <w:iCs w:val="1"/>
        </w:rPr>
        <w:t>Solenopsis</w:t>
      </w:r>
      <w:proofErr w:type="spellEnd"/>
      <w:r w:rsidRPr="0F210499" w:rsidR="0F210499">
        <w:rPr>
          <w:i w:val="1"/>
          <w:iCs w:val="1"/>
        </w:rPr>
        <w:t xml:space="preserve"> </w:t>
      </w:r>
      <w:proofErr w:type="spellStart"/>
      <w:r w:rsidRPr="0F210499" w:rsidR="0F210499">
        <w:rPr>
          <w:i w:val="1"/>
          <w:iCs w:val="1"/>
        </w:rPr>
        <w:t>invicta</w:t>
      </w:r>
      <w:proofErr w:type="spellEnd"/>
      <w:r w:rsidR="0F210499">
        <w:rPr/>
        <w:t>).</w:t>
      </w:r>
    </w:p>
    <w:p w:rsidR="003811FE" w:rsidP="003811FE" w:rsidRDefault="003811FE" w14:paraId="541B2B5A" w14:textId="77777777"/>
    <w:p w:rsidR="003811FE" w:rsidP="003811FE" w:rsidRDefault="003811FE" w14:paraId="315AF65C" w14:textId="7D5E9A8D" w14:noSpellErr="1">
      <w:r w:rsidR="0F210499">
        <w:rPr/>
        <w:t xml:space="preserve">Imported from </w:t>
      </w:r>
      <w:r w:rsidR="0F210499">
        <w:rPr/>
        <w:t>MZ</w:t>
      </w:r>
      <w:r w:rsidR="0F210499">
        <w:rPr/>
        <w:t xml:space="preserve">37 by Brendan Ward on </w:t>
      </w:r>
      <w:r w:rsidR="0F210499">
        <w:rPr/>
        <w:t>23 August 2007.</w:t>
      </w:r>
    </w:p>
    <w:p w:rsidR="003811FE" w:rsidP="003811FE" w:rsidRDefault="003811FE" w14:paraId="09A9F906" w14:textId="77777777" w14:noSpellErr="1">
      <w:pPr>
        <w:pStyle w:val="InfoPara"/>
      </w:pPr>
      <w:r w:rsidR="0F210499">
        <w:rPr/>
        <w:t>Native Uncharacteristic Conditions</w:t>
      </w:r>
    </w:p>
    <w:p w:rsidR="003811FE" w:rsidP="003811FE" w:rsidRDefault="003811FE" w14:paraId="58C3073D" w14:textId="7291FCD0">
      <w:r w:rsidR="0F210499">
        <w:rPr/>
        <w:t>Uncharacteristic vegetation types include even-aged canopy stands in which age structure has been homogenized by logging or clearing and establishment of monoculture pine plantations. Examples are found where loblolly pine (</w:t>
      </w:r>
      <w:r w:rsidRPr="0F210499" w:rsidR="0F210499">
        <w:rPr>
          <w:i w:val="1"/>
          <w:iCs w:val="1"/>
        </w:rPr>
        <w:t>P</w:t>
      </w:r>
      <w:r w:rsidRPr="0F210499" w:rsidR="0F210499">
        <w:rPr>
          <w:i w:val="1"/>
          <w:iCs w:val="1"/>
        </w:rPr>
        <w:t xml:space="preserve">. </w:t>
      </w:r>
      <w:proofErr w:type="spellStart"/>
      <w:r w:rsidRPr="0F210499" w:rsidR="0F210499">
        <w:rPr>
          <w:i w:val="1"/>
          <w:iCs w:val="1"/>
        </w:rPr>
        <w:t>taeda</w:t>
      </w:r>
      <w:proofErr w:type="spellEnd"/>
      <w:r w:rsidR="0F210499">
        <w:rPr/>
        <w:t>), shortleaf pine (</w:t>
      </w:r>
      <w:r w:rsidRPr="0F210499" w:rsidR="0F210499">
        <w:rPr>
          <w:i w:val="1"/>
          <w:iCs w:val="1"/>
        </w:rPr>
        <w:t xml:space="preserve">P. </w:t>
      </w:r>
      <w:proofErr w:type="spellStart"/>
      <w:r w:rsidRPr="0F210499" w:rsidR="0F210499">
        <w:rPr>
          <w:i w:val="1"/>
          <w:iCs w:val="1"/>
        </w:rPr>
        <w:t>echinata</w:t>
      </w:r>
      <w:proofErr w:type="spellEnd"/>
      <w:r w:rsidR="0F210499">
        <w:rPr/>
        <w:t>), slash pine (</w:t>
      </w:r>
      <w:r w:rsidRPr="0F210499" w:rsidR="0F210499">
        <w:rPr>
          <w:i w:val="1"/>
          <w:iCs w:val="1"/>
        </w:rPr>
        <w:t xml:space="preserve">P. </w:t>
      </w:r>
      <w:proofErr w:type="spellStart"/>
      <w:r w:rsidRPr="0F210499" w:rsidR="0F210499">
        <w:rPr>
          <w:i w:val="1"/>
          <w:iCs w:val="1"/>
        </w:rPr>
        <w:t>elliottii</w:t>
      </w:r>
      <w:proofErr w:type="spellEnd"/>
      <w:r w:rsidR="0F210499">
        <w:rPr/>
        <w:t>)</w:t>
      </w:r>
      <w:r w:rsidR="0F210499">
        <w:rPr/>
        <w:t>,</w:t>
      </w:r>
      <w:r w:rsidR="0F210499">
        <w:rPr/>
        <w:t xml:space="preserve"> or oaks (</w:t>
      </w:r>
      <w:r w:rsidRPr="0F210499" w:rsidR="0F210499">
        <w:rPr>
          <w:i w:val="1"/>
          <w:iCs w:val="1"/>
        </w:rPr>
        <w:t>Quercus</w:t>
      </w:r>
      <w:r w:rsidR="0F210499">
        <w:rPr/>
        <w:t xml:space="preserve"> spp.) have replaced some or all of the longleaf pine and where the grass</w:t>
      </w:r>
      <w:r w:rsidR="0F210499">
        <w:rPr/>
        <w:t>-</w:t>
      </w:r>
      <w:r w:rsidR="0F210499">
        <w:rPr/>
        <w:t xml:space="preserve">dominated ground cover has been lost due to soil disturbance or past canopy closure. Full restoration to reference condition may take a number of burns and may take many years if older trees are not present, but fire produces substantial ecological benefits before full restoration. In the absence of fire, shrub or </w:t>
      </w:r>
      <w:proofErr w:type="spellStart"/>
      <w:r w:rsidR="0F210499">
        <w:rPr/>
        <w:t>midstory</w:t>
      </w:r>
      <w:proofErr w:type="spellEnd"/>
      <w:r w:rsidR="0F210499">
        <w:rPr/>
        <w:t xml:space="preserve"> hardwood densities increase.</w:t>
      </w:r>
    </w:p>
    <w:p w:rsidR="003811FE" w:rsidP="003811FE" w:rsidRDefault="003811FE" w14:paraId="4CF98182" w14:textId="77777777" w14:noSpellErr="1">
      <w:pPr>
        <w:pStyle w:val="InfoPara"/>
      </w:pPr>
      <w:r w:rsidR="0F210499">
        <w:rPr/>
        <w:t>Comments</w:t>
      </w:r>
    </w:p>
    <w:p w:rsidR="003811FE" w:rsidP="003811FE" w:rsidRDefault="003811FE" w14:paraId="1AEA239B" w14:textId="659CA614" w14:noSpellErr="1">
      <w:r w:rsidR="0F210499">
        <w:rPr/>
        <w:t>From "The Natural Communities of Louisiana, Louisiana Natural Heritage Program, Louisiana Department Wildlife &amp; Fisheries"</w:t>
      </w:r>
    </w:p>
    <w:p w:rsidR="00713F2B" w:rsidP="003811FE" w:rsidRDefault="00713F2B" w14:paraId="2364C0CF" w14:textId="77777777"/>
    <w:p w:rsidR="003811FE" w:rsidP="003811FE" w:rsidRDefault="003811FE" w14:paraId="6B459452" w14:textId="77777777" w14:noSpellErr="1">
      <w:pPr>
        <w:pStyle w:val="ReportSection"/>
      </w:pPr>
      <w:r w:rsidR="0F210499">
        <w:rPr/>
        <w:t>Succession Classes</w:t>
      </w:r>
    </w:p>
    <w:p w:rsidR="003811FE" w:rsidP="003811FE" w:rsidRDefault="003811FE" w14:paraId="675806C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811FE" w:rsidP="003811FE" w:rsidRDefault="003811FE" w14:paraId="3709A770" w14:textId="77777777" w14:noSpellErr="1">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3811FE" w:rsidP="003811FE" w:rsidRDefault="003811FE" w14:paraId="1C5EFA22" w14:textId="77777777"/>
    <w:p w:rsidR="003811FE" w:rsidP="003811FE" w:rsidRDefault="003811FE" w14:paraId="02AEB3C9" w14:textId="77777777" w14:noSpellErr="1">
      <w:pPr>
        <w:pStyle w:val="SClassInfoPara"/>
      </w:pPr>
      <w:r w:rsidR="0F210499">
        <w:rPr/>
        <w:t>Indicator Species</w:t>
      </w:r>
    </w:p>
    <w:p w:rsidR="003811FE" w:rsidP="003811FE" w:rsidRDefault="003811FE" w14:paraId="69E7B77E" w14:textId="77777777"/>
    <w:p w:rsidR="003811FE" w:rsidP="003811FE" w:rsidRDefault="003811FE" w14:paraId="79774119" w14:textId="77777777" w14:noSpellErr="1">
      <w:pPr>
        <w:pStyle w:val="SClassInfoPara"/>
      </w:pPr>
      <w:r w:rsidR="0F210499">
        <w:rPr/>
        <w:t>Description</w:t>
      </w:r>
    </w:p>
    <w:p w:rsidR="003811FE" w:rsidP="003811FE" w:rsidRDefault="003811FE" w14:paraId="6F096499" w14:textId="053D4B12" w14:noSpellErr="1">
      <w:r w:rsidR="0F210499">
        <w:rPr/>
        <w:t xml:space="preserve">Class A includes canopy gaps, mostly from a single tree to a quarter acre in size, with pine regeneration </w:t>
      </w:r>
      <w:r w:rsidR="0F210499">
        <w:rPr/>
        <w:t xml:space="preserve">up to </w:t>
      </w:r>
      <w:r w:rsidR="0F210499">
        <w:rPr/>
        <w:t xml:space="preserve">a </w:t>
      </w:r>
      <w:r w:rsidR="0F210499">
        <w:rPr/>
        <w:t>few years old if present</w:t>
      </w:r>
      <w:r w:rsidR="0F210499">
        <w:rPr/>
        <w:t>. The ground cover is predominantly native grasses. Longleaf regener</w:t>
      </w:r>
      <w:r w:rsidR="0F210499">
        <w:rPr/>
        <w:t>ation cover is generally 30% or less</w:t>
      </w:r>
      <w:r w:rsidR="0F210499">
        <w:rPr/>
        <w:t>. The higher percentages are local situations. Dominant lifeform is herbaceous. Longleaf pine present in grass stage and young saplings only. Frequent surfac</w:t>
      </w:r>
      <w:r w:rsidR="0F210499">
        <w:rPr/>
        <w:t xml:space="preserve">e fires </w:t>
      </w:r>
      <w:r w:rsidR="0F210499">
        <w:rPr/>
        <w:t>create opportunities for longleaf pines to escape their prolo</w:t>
      </w:r>
      <w:r w:rsidR="0F210499">
        <w:rPr/>
        <w:t>nged juvenile stage</w:t>
      </w:r>
      <w:r w:rsidR="0F210499">
        <w:rPr/>
        <w:t xml:space="preserve">. Fire exclusion </w:t>
      </w:r>
      <w:r w:rsidR="0F210499">
        <w:rPr/>
        <w:t>leads to a closed state</w:t>
      </w:r>
      <w:r w:rsidR="0F210499">
        <w:rPr/>
        <w:t xml:space="preserve">, an </w:t>
      </w:r>
      <w:r w:rsidR="0F210499">
        <w:rPr/>
        <w:t>“</w:t>
      </w:r>
      <w:r w:rsidR="0F210499">
        <w:rPr/>
        <w:t>alternate succession</w:t>
      </w:r>
      <w:r w:rsidR="0F210499">
        <w:rPr/>
        <w:t>”</w:t>
      </w:r>
      <w:r w:rsidR="0F210499">
        <w:rPr/>
        <w:t xml:space="preserve"> pathway associated with increased cover of fire-sensitive woody species.</w:t>
      </w:r>
    </w:p>
    <w:p w:rsidR="003811FE" w:rsidP="003811FE" w:rsidRDefault="003811FE" w14:paraId="56653FFC" w14:textId="77777777"/>
    <w:p w:rsidR="00C42344" w:rsidP="003811FE" w:rsidRDefault="00C42344" w14:paraId="055490E0" w14:textId="77777777"/>
    <w:p>
      <w:r>
        <w:rPr>
          <w:i/>
          <w:u w:val="single"/>
        </w:rPr>
        <w:t>Maximum Tree Size Class</w:t>
      </w:r>
      <w:br/>
      <w:r>
        <w:t>Sapling &gt;4.5ft; &lt;5" DBH</w:t>
      </w:r>
    </w:p>
    <w:p w:rsidR="003811FE" w:rsidP="003811FE" w:rsidRDefault="003811FE" w14:paraId="18468B30" w14:textId="77777777" w14:noSpellErr="1">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3811FE" w:rsidP="003811FE" w:rsidRDefault="003811FE" w14:paraId="321209B4" w14:textId="77777777"/>
    <w:p w:rsidR="003811FE" w:rsidP="003811FE" w:rsidRDefault="003811FE" w14:paraId="790B0412" w14:textId="77777777" w14:noSpellErr="1">
      <w:pPr>
        <w:pStyle w:val="SClassInfoPara"/>
      </w:pPr>
      <w:r w:rsidR="0F210499">
        <w:rPr/>
        <w:t>Indicator Species</w:t>
      </w:r>
    </w:p>
    <w:p w:rsidR="003811FE" w:rsidP="003811FE" w:rsidRDefault="003811FE" w14:paraId="20C51AAC" w14:textId="77777777"/>
    <w:p w:rsidR="003811FE" w:rsidP="003811FE" w:rsidRDefault="003811FE" w14:paraId="449CF15B" w14:textId="77777777" w14:noSpellErr="1">
      <w:pPr>
        <w:pStyle w:val="SClassInfoPara"/>
      </w:pPr>
      <w:r w:rsidR="0F210499">
        <w:rPr/>
        <w:t>Description</w:t>
      </w:r>
    </w:p>
    <w:p w:rsidR="003811FE" w:rsidP="003811FE" w:rsidRDefault="003811FE" w14:paraId="53E404BA" w14:textId="77777777">
      <w:r w:rsidR="0F210499">
        <w:rPr/>
        <w:t>Class B is the closed "shrub/woody encroachment box" with infrequent fire. Tree encroachment will follow</w:t>
      </w:r>
      <w:r w:rsidR="0F210499">
        <w:rPr/>
        <w:t>,</w:t>
      </w:r>
      <w:r w:rsidR="0F210499">
        <w:rPr/>
        <w:t xml:space="preserve"> with continued fire exclusion over time. (This class includes </w:t>
      </w:r>
      <w:proofErr w:type="spellStart"/>
      <w:r w:rsidR="0F210499">
        <w:rPr/>
        <w:t>bayheads</w:t>
      </w:r>
      <w:proofErr w:type="spellEnd"/>
      <w:r w:rsidR="0F210499">
        <w:rPr/>
        <w:t xml:space="preserve"> that are found along streams and are naturally wet enough </w:t>
      </w:r>
      <w:r w:rsidR="0F210499">
        <w:rPr/>
        <w:t>to exclude fire.)</w:t>
      </w:r>
      <w:r w:rsidR="0F210499">
        <w:rPr/>
        <w:t xml:space="preserve"> </w:t>
      </w:r>
      <w:r w:rsidR="0F210499">
        <w:rPr/>
        <w:t xml:space="preserve">Replacement fires </w:t>
      </w:r>
      <w:r w:rsidR="0F210499">
        <w:rPr/>
        <w:t>occur</w:t>
      </w:r>
      <w:r w:rsidR="0F210499">
        <w:rPr/>
        <w:t>,</w:t>
      </w:r>
      <w:r w:rsidR="0F210499">
        <w:rPr/>
        <w:t xml:space="preserve"> and mixed fires will open the stand</w:t>
      </w:r>
      <w:r w:rsidR="0F210499">
        <w:rPr/>
        <w:t>.</w:t>
      </w:r>
    </w:p>
    <w:p w:rsidR="003811FE" w:rsidP="003811FE" w:rsidRDefault="003811FE" w14:paraId="6D963726" w14:textId="77777777"/>
    <w:p>
      <w:r>
        <w:rPr>
          <w:i/>
          <w:u w:val="single"/>
        </w:rPr>
        <w:t>Maximum Tree Size Class</w:t>
      </w:r>
      <w:br/>
      <w:r>
        <w:t>Medium 9-21" DBH</w:t>
      </w:r>
    </w:p>
    <w:p w:rsidR="003811FE" w:rsidP="003811FE" w:rsidRDefault="003811FE" w14:paraId="36CE9601" w14:textId="77777777" w14:noSpellErr="1">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3811FE" w:rsidP="003811FE" w:rsidRDefault="003811FE" w14:paraId="1B81FE64" w14:textId="77777777"/>
    <w:p w:rsidR="003811FE" w:rsidP="003811FE" w:rsidRDefault="003811FE" w14:paraId="6509150C" w14:textId="77777777" w14:noSpellErr="1">
      <w:pPr>
        <w:pStyle w:val="SClassInfoPara"/>
      </w:pPr>
      <w:r w:rsidR="0F210499">
        <w:rPr/>
        <w:t>Indicator Species</w:t>
      </w:r>
    </w:p>
    <w:p w:rsidR="003811FE" w:rsidP="003811FE" w:rsidRDefault="003811FE" w14:paraId="61252D56" w14:textId="77777777"/>
    <w:p w:rsidR="003811FE" w:rsidP="003811FE" w:rsidRDefault="003811FE" w14:paraId="6A4935D9" w14:textId="77777777" w14:noSpellErr="1">
      <w:pPr>
        <w:pStyle w:val="SClassInfoPara"/>
      </w:pPr>
      <w:r w:rsidR="0F210499">
        <w:rPr/>
        <w:t>Description</w:t>
      </w:r>
    </w:p>
    <w:p w:rsidR="003811FE" w:rsidP="003811FE" w:rsidRDefault="003811FE" w14:paraId="15A3BE78" w14:textId="0BD815AA" w14:noSpellErr="1">
      <w:r w:rsidR="0F210499">
        <w:rPr/>
        <w:t xml:space="preserve">Class C is characterized by patches, most </w:t>
      </w:r>
      <w:r w:rsidR="0F210499">
        <w:rPr/>
        <w:t xml:space="preserve">a quarter </w:t>
      </w:r>
      <w:r w:rsidR="0F210499">
        <w:rPr/>
        <w:t>acre or less, of canopy pines. Frequent surface fires in the herbaceous layer maintain</w:t>
      </w:r>
      <w:r w:rsidR="0F210499">
        <w:rPr/>
        <w:t xml:space="preserve"> this class</w:t>
      </w:r>
      <w:r w:rsidR="0F210499">
        <w:rPr/>
        <w:t>. Rare</w:t>
      </w:r>
      <w:r w:rsidR="0F210499">
        <w:rPr/>
        <w:t xml:space="preserve"> replacement fires</w:t>
      </w:r>
      <w:r w:rsidR="0F210499">
        <w:rPr/>
        <w:t xml:space="preserve"> do occur</w:t>
      </w:r>
      <w:r w:rsidR="0F210499">
        <w:rPr/>
        <w:t>.</w:t>
      </w:r>
    </w:p>
    <w:p w:rsidR="003811FE" w:rsidP="003811FE" w:rsidRDefault="003811FE" w14:paraId="45CEC601" w14:textId="77777777"/>
    <w:p>
      <w:r>
        <w:rPr>
          <w:i/>
          <w:u w:val="single"/>
        </w:rPr>
        <w:t>Maximum Tree Size Class</w:t>
      </w:r>
      <w:br/>
      <w:r>
        <w:t>Medium 9-21" DBH</w:t>
      </w:r>
    </w:p>
    <w:p w:rsidR="003811FE" w:rsidP="003811FE" w:rsidRDefault="003811FE" w14:paraId="288EE7FC" w14:textId="77777777" w14:noSpellErr="1">
      <w:pPr>
        <w:pStyle w:val="InfoPara"/>
        <w:pBdr>
          <w:top w:val="single" w:color="auto" w:sz="4" w:space="1"/>
        </w:pBdr>
      </w:pPr>
      <w:r>
        <w:t>Class D</w:t>
      </w:r>
      <w:r>
        <w:tab/>
        <w:t>48</w:t>
      </w:r>
      <w:r w:rsidR="002A3B10">
        <w:tab/>
      </w:r>
      <w:r w:rsidR="002A3B10">
        <w:tab/>
      </w:r>
      <w:r w:rsidR="002A3B10">
        <w:tab/>
      </w:r>
      <w:r w:rsidR="002A3B10">
        <w:tab/>
      </w:r>
      <w:r w:rsidR="004F7795">
        <w:t>Late Development 1 - Open</w:t>
      </w:r>
    </w:p>
    <w:p w:rsidR="003811FE" w:rsidP="003811FE" w:rsidRDefault="003811FE" w14:paraId="7E2E81C8" w14:textId="77777777"/>
    <w:p w:rsidR="003811FE" w:rsidP="003811FE" w:rsidRDefault="003811FE" w14:paraId="5935DF86" w14:textId="77777777" w14:noSpellErr="1">
      <w:pPr>
        <w:pStyle w:val="SClassInfoPara"/>
      </w:pPr>
      <w:r w:rsidR="0F210499">
        <w:rPr/>
        <w:t>Indicator Species</w:t>
      </w:r>
    </w:p>
    <w:p w:rsidR="003811FE" w:rsidP="003811FE" w:rsidRDefault="003811FE" w14:paraId="002C16DD" w14:textId="77777777"/>
    <w:p w:rsidR="003811FE" w:rsidP="003811FE" w:rsidRDefault="003811FE" w14:paraId="3675D0A9" w14:textId="77777777" w14:noSpellErr="1">
      <w:pPr>
        <w:pStyle w:val="SClassInfoPara"/>
      </w:pPr>
      <w:r w:rsidR="0F210499">
        <w:rPr/>
        <w:t>Description</w:t>
      </w:r>
    </w:p>
    <w:p w:rsidR="003811FE" w:rsidP="003811FE" w:rsidRDefault="003811FE" w14:paraId="60D2BBF6" w14:textId="1F983ED2" w14:noSpellErr="1">
      <w:r w:rsidR="0F210499">
        <w:rPr/>
        <w:t>Class</w:t>
      </w:r>
      <w:r w:rsidR="0F210499">
        <w:rPr/>
        <w:t xml:space="preserve"> D includes canopy pines.</w:t>
      </w:r>
      <w:r w:rsidR="0F210499">
        <w:rPr/>
        <w:t xml:space="preserve"> The ground cover is dominated by grasses. The pine</w:t>
      </w:r>
      <w:r w:rsidR="0F210499">
        <w:rPr/>
        <w:t xml:space="preserve"> canopy is relatively open</w:t>
      </w:r>
      <w:r w:rsidR="0F210499">
        <w:rPr/>
        <w:t>. Frequen</w:t>
      </w:r>
      <w:r w:rsidR="0F210499">
        <w:rPr/>
        <w:t>t surface fire</w:t>
      </w:r>
      <w:r w:rsidR="0F210499">
        <w:rPr/>
        <w:t>s</w:t>
      </w:r>
      <w:r w:rsidR="0F210499">
        <w:rPr/>
        <w:t xml:space="preserve"> in the herbaceous layer maintai</w:t>
      </w:r>
      <w:r w:rsidR="0F210499">
        <w:rPr/>
        <w:t xml:space="preserve">n this class. This system </w:t>
      </w:r>
      <w:r w:rsidR="0F210499">
        <w:rPr/>
        <w:t xml:space="preserve">will move </w:t>
      </w:r>
      <w:r w:rsidR="0F210499">
        <w:rPr/>
        <w:t>to</w:t>
      </w:r>
      <w:r w:rsidR="0F210499">
        <w:rPr/>
        <w:t xml:space="preserve"> </w:t>
      </w:r>
      <w:r w:rsidR="0F210499">
        <w:rPr/>
        <w:t>a closed state w</w:t>
      </w:r>
      <w:r w:rsidR="0F210499">
        <w:rPr/>
        <w:t>ith lack of fire. Rare replacement fires</w:t>
      </w:r>
      <w:r w:rsidR="0F210499">
        <w:rPr/>
        <w:t xml:space="preserve"> occur, and rare</w:t>
      </w:r>
      <w:r w:rsidR="0F210499">
        <w:rPr/>
        <w:t xml:space="preserve"> </w:t>
      </w:r>
      <w:r w:rsidR="0F210499">
        <w:rPr/>
        <w:t>s</w:t>
      </w:r>
      <w:r w:rsidR="0F210499">
        <w:rPr/>
        <w:t>evere wind/</w:t>
      </w:r>
      <w:r w:rsidR="0F210499">
        <w:rPr/>
        <w:t xml:space="preserve"> </w:t>
      </w:r>
      <w:r w:rsidR="0F210499">
        <w:rPr/>
        <w:t>weathe</w:t>
      </w:r>
      <w:r w:rsidR="0F210499">
        <w:rPr/>
        <w:t>r events can also move the system back to a regeneration state</w:t>
      </w:r>
      <w:r w:rsidR="0F210499">
        <w:rPr/>
        <w:t>.</w:t>
      </w:r>
    </w:p>
    <w:p w:rsidR="003811FE" w:rsidP="003811FE" w:rsidRDefault="003811FE" w14:paraId="0F81A90F" w14:textId="77777777"/>
    <w:p>
      <w:r>
        <w:rPr>
          <w:i/>
          <w:u w:val="single"/>
        </w:rPr>
        <w:t>Maximum Tree Size Class</w:t>
      </w:r>
      <w:br/>
      <w:r>
        <w:t>Large 21-33" DBH</w:t>
      </w:r>
    </w:p>
    <w:p w:rsidR="003811FE" w:rsidP="003811FE" w:rsidRDefault="003811FE" w14:paraId="7C3F4C02" w14:textId="77777777" w14:noSpellErr="1">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3811FE" w:rsidP="003811FE" w:rsidRDefault="003811FE" w14:paraId="480F2ADC" w14:textId="77777777"/>
    <w:p w:rsidR="003811FE" w:rsidP="003811FE" w:rsidRDefault="003811FE" w14:paraId="08EC1869" w14:textId="77777777" w14:noSpellErr="1">
      <w:pPr>
        <w:pStyle w:val="SClassInfoPara"/>
      </w:pPr>
      <w:r w:rsidR="0F210499">
        <w:rPr/>
        <w:t>Indicator Species</w:t>
      </w:r>
    </w:p>
    <w:p w:rsidR="003811FE" w:rsidP="003811FE" w:rsidRDefault="003811FE" w14:paraId="494495DC" w14:textId="77777777"/>
    <w:p w:rsidR="003811FE" w:rsidP="003811FE" w:rsidRDefault="003811FE" w14:paraId="6735EE0A" w14:textId="77777777" w14:noSpellErr="1">
      <w:pPr>
        <w:pStyle w:val="SClassInfoPara"/>
      </w:pPr>
      <w:r w:rsidR="0F210499">
        <w:rPr/>
        <w:t>Description</w:t>
      </w:r>
    </w:p>
    <w:p w:rsidR="003811FE" w:rsidP="003811FE" w:rsidRDefault="003811FE" w14:paraId="1AF9DCA9" w14:textId="7F2B7AC5">
      <w:r w:rsidR="0F210499">
        <w:rPr/>
        <w:t xml:space="preserve">Class E includes patches, most </w:t>
      </w:r>
      <w:r w:rsidR="0F210499">
        <w:rPr/>
        <w:t xml:space="preserve">a quarter </w:t>
      </w:r>
      <w:r w:rsidR="0F210499">
        <w:rPr/>
        <w:t>acre or le</w:t>
      </w:r>
      <w:r w:rsidR="0F210499">
        <w:rPr/>
        <w:t>ss, with canopy pines</w:t>
      </w:r>
      <w:r w:rsidR="0F210499">
        <w:rPr/>
        <w:t xml:space="preserve">. The ground cover consists of pine litter with sparse grasses and herbs. The shrub layer and lower </w:t>
      </w:r>
      <w:proofErr w:type="spellStart"/>
      <w:r w:rsidR="0F210499">
        <w:rPr/>
        <w:t>midstory</w:t>
      </w:r>
      <w:proofErr w:type="spellEnd"/>
      <w:r w:rsidR="0F210499">
        <w:rPr/>
        <w:t xml:space="preserve"> consist</w:t>
      </w:r>
      <w:r w:rsidR="0F210499">
        <w:rPr/>
        <w:t xml:space="preserve"> </w:t>
      </w:r>
      <w:r w:rsidR="0F210499">
        <w:rPr/>
        <w:t xml:space="preserve">of dense to moderately open shrub thickets and sapling trees. Common species in this layer are </w:t>
      </w:r>
      <w:r w:rsidRPr="0F210499" w:rsidR="0F210499">
        <w:rPr>
          <w:i w:val="1"/>
          <w:iCs w:val="1"/>
        </w:rPr>
        <w:t xml:space="preserve">Pinus </w:t>
      </w:r>
      <w:proofErr w:type="spellStart"/>
      <w:r w:rsidRPr="0F210499" w:rsidR="0F210499">
        <w:rPr>
          <w:i w:val="1"/>
          <w:iCs w:val="1"/>
        </w:rPr>
        <w:t>taeda</w:t>
      </w:r>
      <w:proofErr w:type="spellEnd"/>
      <w:r w:rsidR="0F210499">
        <w:rPr/>
        <w:t xml:space="preserve"> (loblolly pine), </w:t>
      </w:r>
      <w:r w:rsidRPr="0F210499" w:rsidR="0F210499">
        <w:rPr>
          <w:i w:val="1"/>
          <w:iCs w:val="1"/>
        </w:rPr>
        <w:t>Nyssa sylvatica</w:t>
      </w:r>
      <w:r w:rsidR="0F210499">
        <w:rPr/>
        <w:t xml:space="preserve"> (black gum), sweet gum, </w:t>
      </w:r>
      <w:r w:rsidRPr="0F210499" w:rsidR="0F210499">
        <w:rPr>
          <w:i w:val="1"/>
          <w:iCs w:val="1"/>
        </w:rPr>
        <w:t>Acer rubrum</w:t>
      </w:r>
      <w:r w:rsidR="0F210499">
        <w:rPr/>
        <w:t xml:space="preserve"> (red maple), </w:t>
      </w:r>
      <w:r w:rsidRPr="0F210499" w:rsidR="0F210499">
        <w:rPr>
          <w:i w:val="1"/>
          <w:iCs w:val="1"/>
        </w:rPr>
        <w:t>Q. falcata</w:t>
      </w:r>
      <w:r w:rsidR="0F210499">
        <w:rPr/>
        <w:t xml:space="preserve"> (southern red oak), </w:t>
      </w:r>
      <w:r w:rsidRPr="0F210499" w:rsidR="0F210499">
        <w:rPr>
          <w:i w:val="1"/>
          <w:iCs w:val="1"/>
        </w:rPr>
        <w:t xml:space="preserve">Q. </w:t>
      </w:r>
      <w:proofErr w:type="spellStart"/>
      <w:r w:rsidRPr="0F210499" w:rsidR="0F210499">
        <w:rPr>
          <w:i w:val="1"/>
          <w:iCs w:val="1"/>
        </w:rPr>
        <w:t>Nigra</w:t>
      </w:r>
      <w:proofErr w:type="spellEnd"/>
      <w:r w:rsidR="0F210499">
        <w:rPr/>
        <w:t xml:space="preserve"> (water oak), </w:t>
      </w:r>
      <w:r w:rsidRPr="0F210499" w:rsidR="0F210499">
        <w:rPr>
          <w:i w:val="1"/>
          <w:iCs w:val="1"/>
        </w:rPr>
        <w:t xml:space="preserve">Q. </w:t>
      </w:r>
      <w:proofErr w:type="spellStart"/>
      <w:r w:rsidRPr="0F210499" w:rsidR="0F210499">
        <w:rPr>
          <w:i w:val="1"/>
          <w:iCs w:val="1"/>
        </w:rPr>
        <w:t>laurifolia</w:t>
      </w:r>
      <w:proofErr w:type="spellEnd"/>
      <w:r w:rsidR="0F210499">
        <w:rPr/>
        <w:t xml:space="preserve"> (laurel oak), </w:t>
      </w:r>
      <w:r w:rsidRPr="0F210499" w:rsidR="0F210499">
        <w:rPr>
          <w:i w:val="1"/>
          <w:iCs w:val="1"/>
        </w:rPr>
        <w:t xml:space="preserve">Q. </w:t>
      </w:r>
      <w:proofErr w:type="spellStart"/>
      <w:r w:rsidRPr="0F210499" w:rsidR="0F210499">
        <w:rPr>
          <w:i w:val="1"/>
          <w:iCs w:val="1"/>
        </w:rPr>
        <w:t>Stellata</w:t>
      </w:r>
      <w:proofErr w:type="spellEnd"/>
      <w:r w:rsidR="0F210499">
        <w:rPr/>
        <w:t xml:space="preserve"> (post oak), </w:t>
      </w:r>
      <w:r w:rsidRPr="0F210499" w:rsidR="0F210499">
        <w:rPr>
          <w:i w:val="1"/>
          <w:iCs w:val="1"/>
        </w:rPr>
        <w:t>Ilex vomitoria</w:t>
      </w:r>
      <w:r w:rsidR="0F210499">
        <w:rPr/>
        <w:t xml:space="preserve"> (yaupon), </w:t>
      </w:r>
      <w:r w:rsidRPr="0F210499" w:rsidR="0F210499">
        <w:rPr>
          <w:i w:val="1"/>
          <w:iCs w:val="1"/>
        </w:rPr>
        <w:t>Morella cerifera</w:t>
      </w:r>
      <w:r w:rsidR="0F210499">
        <w:rPr/>
        <w:t xml:space="preserve"> (wax myrtle), etc. The </w:t>
      </w:r>
      <w:proofErr w:type="spellStart"/>
      <w:r w:rsidR="0F210499">
        <w:rPr/>
        <w:t>overstory</w:t>
      </w:r>
      <w:proofErr w:type="spellEnd"/>
      <w:r w:rsidR="0F210499">
        <w:rPr/>
        <w:t xml:space="preserve"> consists of longleaf with emerging loblolly, water oak</w:t>
      </w:r>
      <w:r w:rsidR="0F210499">
        <w:rPr/>
        <w:t>,</w:t>
      </w:r>
      <w:r w:rsidR="0F210499">
        <w:rPr/>
        <w:t xml:space="preserve"> and sweetgum. Rare replacement fires and severe w</w:t>
      </w:r>
      <w:r w:rsidR="0F210499">
        <w:rPr/>
        <w:t>ind/weather events</w:t>
      </w:r>
      <w:r w:rsidR="0F210499">
        <w:rPr/>
        <w:t xml:space="preserve"> can move this system back to a regeneration stage</w:t>
      </w:r>
      <w:r w:rsidR="0F210499">
        <w:rPr/>
        <w:t xml:space="preserve">. Mixed fires occur </w:t>
      </w:r>
      <w:r w:rsidR="0F210499">
        <w:rPr/>
        <w:t>and will open the forest</w:t>
      </w:r>
      <w:r w:rsidR="0F210499">
        <w:rPr/>
        <w:t>.</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811FE" w:rsidP="0F210499" w:rsidRDefault="003811FE" w14:paraId="0F2570EE" w14:textId="7FBA8E57">
      <w:pPr>
        <w:ind w:left="0"/>
      </w:pPr>
      <w:r w:rsidRPr="0F210499" w:rsidR="0F210499">
        <w:rPr>
          <w:rFonts w:ascii="Times New Roman" w:hAnsi="Times New Roman" w:eastAsia="Times New Roman" w:cs="Times New Roman"/>
          <w:noProof w:val="0"/>
          <w:sz w:val="24"/>
          <w:szCs w:val="24"/>
          <w:lang w:val="en"/>
        </w:rPr>
        <w:t xml:space="preserve">Cleland, D.T.; </w:t>
      </w:r>
      <w:proofErr w:type="spellStart"/>
      <w:r w:rsidRPr="0F210499" w:rsidR="0F210499">
        <w:rPr>
          <w:rFonts w:ascii="Times New Roman" w:hAnsi="Times New Roman" w:eastAsia="Times New Roman" w:cs="Times New Roman"/>
          <w:noProof w:val="0"/>
          <w:sz w:val="24"/>
          <w:szCs w:val="24"/>
          <w:lang w:val="en"/>
        </w:rPr>
        <w:t>Freeouf</w:t>
      </w:r>
      <w:proofErr w:type="spellEnd"/>
      <w:r w:rsidRPr="0F210499" w:rsidR="0F210499">
        <w:rPr>
          <w:rFonts w:ascii="Times New Roman" w:hAnsi="Times New Roman" w:eastAsia="Times New Roman" w:cs="Times New Roman"/>
          <w:noProof w:val="0"/>
          <w:sz w:val="24"/>
          <w:szCs w:val="24"/>
          <w:lang w:val="en"/>
        </w:rPr>
        <w:t xml:space="preserve">, J.A.; Keys, J.E.; </w:t>
      </w:r>
      <w:proofErr w:type="spellStart"/>
      <w:r w:rsidRPr="0F210499" w:rsidR="0F210499">
        <w:rPr>
          <w:rFonts w:ascii="Times New Roman" w:hAnsi="Times New Roman" w:eastAsia="Times New Roman" w:cs="Times New Roman"/>
          <w:noProof w:val="0"/>
          <w:sz w:val="24"/>
          <w:szCs w:val="24"/>
          <w:lang w:val="en"/>
        </w:rPr>
        <w:t>Nowacki</w:t>
      </w:r>
      <w:proofErr w:type="spellEnd"/>
      <w:r w:rsidRPr="0F210499" w:rsidR="0F210499">
        <w:rPr>
          <w:rFonts w:ascii="Times New Roman" w:hAnsi="Times New Roman" w:eastAsia="Times New Roman" w:cs="Times New Roman"/>
          <w:noProof w:val="0"/>
          <w:sz w:val="24"/>
          <w:szCs w:val="24"/>
          <w:lang w:val="en"/>
        </w:rPr>
        <w:t xml:space="preserve">, G.J.; Carpenter, C.A.; and McNab, W.H. 2007. Ecological </w:t>
      </w:r>
      <w:proofErr w:type="spellStart"/>
      <w:r w:rsidRPr="0F210499" w:rsidR="0F210499">
        <w:rPr>
          <w:rFonts w:ascii="Times New Roman" w:hAnsi="Times New Roman" w:eastAsia="Times New Roman" w:cs="Times New Roman"/>
          <w:noProof w:val="0"/>
          <w:sz w:val="24"/>
          <w:szCs w:val="24"/>
          <w:lang w:val="en"/>
        </w:rPr>
        <w:t>Subregions</w:t>
      </w:r>
      <w:proofErr w:type="spellEnd"/>
      <w:r w:rsidRPr="0F210499" w:rsidR="0F210499">
        <w:rPr>
          <w:rFonts w:ascii="Times New Roman" w:hAnsi="Times New Roman" w:eastAsia="Times New Roman" w:cs="Times New Roman"/>
          <w:noProof w:val="0"/>
          <w:sz w:val="24"/>
          <w:szCs w:val="24"/>
          <w:lang w:val="en"/>
        </w:rPr>
        <w:t>: Sections and Subsections for the conterminous United States. Gen. Tech. Report WO-76D [Map on CD-ROM] (A.M. Sloan, cartographer). Washington, DC: U.S. Department of Agriculture, Forest Service, presentation scale 1:3,500,000; colored</w:t>
      </w:r>
    </w:p>
    <w:p w:rsidR="003811FE" w:rsidP="003811FE" w:rsidRDefault="003811FE" w14:paraId="46266A17" w14:textId="2A29B344" w14:noSpellErr="1"/>
    <w:p w:rsidR="003811FE" w:rsidP="003811FE" w:rsidRDefault="003811FE" w14:paraId="6AD494A2" w14:textId="49C657B4" w14:noSpellErr="1">
      <w:r w:rsidR="0F210499">
        <w:rPr/>
        <w:t>NatureServe. 2007. International Ecological Classification Standard: Terrestrial Ecological Classifications. NatureServe Central Databases. Arlington, VA. Data current as of 10 February 2007.</w:t>
      </w:r>
    </w:p>
    <w:p w:rsidR="003811FE" w:rsidP="003811FE" w:rsidRDefault="003811FE" w14:paraId="7856F4B9" w14:textId="77777777"/>
    <w:p w:rsidR="003811FE" w:rsidP="003811FE" w:rsidRDefault="003811FE" w14:paraId="3AF7505F" w14:textId="77777777" w14:noSpellErr="1">
      <w:r w:rsidR="0F210499">
        <w:rPr/>
        <w:t>NatureServe. 2006. International Ecological Classification Standard: Terrestrial Ecological Classifications. NatureServe Central Databases. Arlington, VA, U.S.A. Data current as of 18 July 2006.</w:t>
      </w:r>
    </w:p>
    <w:p w:rsidR="003811FE" w:rsidP="003811FE" w:rsidRDefault="003811FE" w14:paraId="3CD32D65" w14:textId="77777777"/>
    <w:p w:rsidR="003811FE" w:rsidP="003811FE" w:rsidRDefault="003811FE" w14:paraId="0C815037" w14:textId="77777777">
      <w:r>
        <w:t xml:space="preserve">Palik, B.J. and N. Pederson. 1996. Overstory mortality in a longleaf pine ecosystem: application to ecosystem management. Canadian Journal of Forest Research 26: 2035-2047. </w:t>
      </w:r>
    </w:p>
    <w:p w:rsidR="003811FE" w:rsidP="003811FE" w:rsidRDefault="003811FE" w14:paraId="57EEFD42" w14:textId="77777777"/>
    <w:p w:rsidR="003811FE" w:rsidP="003811FE" w:rsidRDefault="003811FE" w14:paraId="0676BE6C" w14:textId="77777777">
      <w:r>
        <w:t>The Nature Conservancy of Texas. 2001. Conservation Plan for the Big Thicket-Sandylands Conservation Area. Big Thicket-Sandylands Conservation Area Planning Team, The Nature Conservancy, Silsbee, TX, US.</w:t>
      </w:r>
    </w:p>
    <w:p w:rsidR="003811FE" w:rsidP="003811FE" w:rsidRDefault="003811FE" w14:paraId="1473E8DD" w14:textId="77777777"/>
    <w:p w:rsidR="003811FE" w:rsidP="003811FE" w:rsidRDefault="003811FE" w14:paraId="3DB91F88" w14:textId="77777777">
      <w:r>
        <w:t>The Nature Conservancy. 2003. The West Gulf Coastal plain Ecoregional Conservation Plan. West Gulf Coastal Plain. Ecoregional Planning Team, The Nature Conservancy, San Antonio, TX, US.</w:t>
      </w:r>
    </w:p>
    <w:p w:rsidR="003811FE" w:rsidP="003811FE" w:rsidRDefault="003811FE" w14:paraId="01FB758F" w14:textId="77777777"/>
    <w:p w:rsidR="003811FE" w:rsidP="003811FE" w:rsidRDefault="003811FE" w14:paraId="26D99790" w14:textId="77777777">
      <w:r>
        <w:lastRenderedPageBreak/>
        <w:t>Watson, Geraldine Ellis. 2006. Big Thicket Plant Ecology: An Introduction. University of North Texas Press. Denton, TX. 135 pp.</w:t>
      </w:r>
    </w:p>
    <w:p w:rsidRPr="00A43E41" w:rsidR="004D5F12" w:rsidP="003811FE" w:rsidRDefault="004D5F12" w14:paraId="04983407"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614" w:rsidRDefault="00F75614" w14:paraId="591252E0" w14:textId="77777777">
      <w:r>
        <w:separator/>
      </w:r>
    </w:p>
  </w:endnote>
  <w:endnote w:type="continuationSeparator" w:id="0">
    <w:p w:rsidR="00F75614" w:rsidRDefault="00F75614" w14:paraId="046C9D6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13" w:rsidRDefault="00DC1B13" w14:paraId="05D7BDF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1FE" w:rsidP="003811FE" w:rsidRDefault="003811FE" w14:paraId="6E0FD07C"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13" w:rsidRDefault="00DC1B13" w14:paraId="626345E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614" w:rsidRDefault="00F75614" w14:paraId="7E8D51B5" w14:textId="77777777">
      <w:r>
        <w:separator/>
      </w:r>
    </w:p>
  </w:footnote>
  <w:footnote w:type="continuationSeparator" w:id="0">
    <w:p w:rsidR="00F75614" w:rsidRDefault="00F75614" w14:paraId="0CF2926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13" w:rsidRDefault="00DC1B13" w14:paraId="7AC9FCF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P="003811FE" w:rsidRDefault="00A43E41" w14:paraId="507F539E"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13" w:rsidRDefault="00DC1B13" w14:paraId="6B91069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713F2B"/>
    <w:pPr>
      <w:ind w:left="720"/>
    </w:pPr>
    <w:rPr>
      <w:rFonts w:ascii="Calibri" w:hAnsi="Calibri" w:eastAsiaTheme="minorHAnsi"/>
      <w:sz w:val="22"/>
      <w:szCs w:val="22"/>
    </w:rPr>
  </w:style>
  <w:style w:type="character" w:styleId="Hyperlink">
    <w:name w:val="Hyperlink"/>
    <w:basedOn w:val="DefaultParagraphFont"/>
    <w:rsid w:val="00713F2B"/>
    <w:rPr>
      <w:color w:val="0000FF" w:themeColor="hyperlink"/>
      <w:u w:val="single"/>
    </w:rPr>
  </w:style>
  <w:style w:type="paragraph" w:styleId="BalloonText">
    <w:name w:val="Balloon Text"/>
    <w:basedOn w:val="Normal"/>
    <w:link w:val="BalloonTextChar"/>
    <w:uiPriority w:val="99"/>
    <w:semiHidden/>
    <w:unhideWhenUsed/>
    <w:rsid w:val="00713F2B"/>
    <w:rPr>
      <w:rFonts w:ascii="Tahoma" w:hAnsi="Tahoma" w:cs="Tahoma"/>
      <w:sz w:val="16"/>
      <w:szCs w:val="16"/>
    </w:rPr>
  </w:style>
  <w:style w:type="character" w:styleId="BalloonTextChar" w:customStyle="1">
    <w:name w:val="Balloon Text Char"/>
    <w:basedOn w:val="DefaultParagraphFont"/>
    <w:link w:val="BalloonText"/>
    <w:uiPriority w:val="99"/>
    <w:semiHidden/>
    <w:rsid w:val="00713F2B"/>
    <w:rPr>
      <w:rFonts w:ascii="Tahoma" w:hAnsi="Tahoma" w:cs="Tahoma"/>
      <w:sz w:val="16"/>
      <w:szCs w:val="16"/>
    </w:rPr>
  </w:style>
  <w:style w:type="character" w:styleId="CommentReference">
    <w:name w:val="annotation reference"/>
    <w:basedOn w:val="DefaultParagraphFont"/>
    <w:uiPriority w:val="99"/>
    <w:semiHidden/>
    <w:unhideWhenUsed/>
    <w:rsid w:val="00D63474"/>
    <w:rPr>
      <w:sz w:val="16"/>
      <w:szCs w:val="16"/>
    </w:rPr>
  </w:style>
  <w:style w:type="paragraph" w:styleId="CommentText">
    <w:name w:val="annotation text"/>
    <w:basedOn w:val="Normal"/>
    <w:link w:val="CommentTextChar"/>
    <w:uiPriority w:val="99"/>
    <w:semiHidden/>
    <w:unhideWhenUsed/>
    <w:rsid w:val="00D63474"/>
    <w:rPr>
      <w:sz w:val="20"/>
      <w:szCs w:val="20"/>
    </w:rPr>
  </w:style>
  <w:style w:type="character" w:styleId="CommentTextChar" w:customStyle="1">
    <w:name w:val="Comment Text Char"/>
    <w:basedOn w:val="DefaultParagraphFont"/>
    <w:link w:val="CommentText"/>
    <w:uiPriority w:val="99"/>
    <w:semiHidden/>
    <w:rsid w:val="00D63474"/>
  </w:style>
  <w:style w:type="paragraph" w:styleId="CommentSubject">
    <w:name w:val="annotation subject"/>
    <w:basedOn w:val="CommentText"/>
    <w:next w:val="CommentText"/>
    <w:link w:val="CommentSubjectChar"/>
    <w:uiPriority w:val="99"/>
    <w:semiHidden/>
    <w:unhideWhenUsed/>
    <w:rsid w:val="00D63474"/>
    <w:rPr>
      <w:b/>
      <w:bCs/>
    </w:rPr>
  </w:style>
  <w:style w:type="character" w:styleId="CommentSubjectChar" w:customStyle="1">
    <w:name w:val="Comment Subject Char"/>
    <w:basedOn w:val="CommentTextChar"/>
    <w:link w:val="CommentSubject"/>
    <w:uiPriority w:val="99"/>
    <w:semiHidden/>
    <w:rsid w:val="00D63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62066">
      <w:bodyDiv w:val="1"/>
      <w:marLeft w:val="0"/>
      <w:marRight w:val="0"/>
      <w:marTop w:val="0"/>
      <w:marBottom w:val="0"/>
      <w:divBdr>
        <w:top w:val="none" w:sz="0" w:space="0" w:color="auto"/>
        <w:left w:val="none" w:sz="0" w:space="0" w:color="auto"/>
        <w:bottom w:val="none" w:sz="0" w:space="0" w:color="auto"/>
        <w:right w:val="none" w:sz="0" w:space="0" w:color="auto"/>
      </w:divBdr>
    </w:div>
    <w:div w:id="188902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4</revision>
  <lastPrinted>2014-08-21T15:27:00.0000000Z</lastPrinted>
  <dcterms:created xsi:type="dcterms:W3CDTF">2018-02-20T21:00:00.0000000Z</dcterms:created>
  <dcterms:modified xsi:type="dcterms:W3CDTF">2018-06-19T14:33:52.3194786Z</dcterms:modified>
</coreProperties>
</file>