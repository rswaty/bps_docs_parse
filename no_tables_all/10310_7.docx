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7B2" w:rsidP="00BA57B2" w:rsidRDefault="00BA57B2" w14:paraId="18E190DE" w14:textId="1BDD4A85">
      <w:pPr>
        <w:pStyle w:val="BpSTitle"/>
      </w:pPr>
      <w:r>
        <w:t>10310</w:t>
      </w:r>
      <w:r w:rsidR="005A5AF5">
        <w:tab/>
      </w:r>
    </w:p>
    <w:p w:rsidR="00BA57B2" w:rsidP="00BA57B2" w:rsidRDefault="00BA57B2" w14:paraId="207F5B29" w14:textId="77777777">
      <w:pPr>
        <w:pStyle w:val="BpSTitle"/>
      </w:pPr>
      <w:r>
        <w:t xml:space="preserve">California Montane Jeffrey </w:t>
      </w:r>
      <w:proofErr w:type="gramStart"/>
      <w:r>
        <w:t>Pine(</w:t>
      </w:r>
      <w:proofErr w:type="gramEnd"/>
      <w:r>
        <w:t>-Ponderosa Pine) Woodland</w:t>
      </w:r>
    </w:p>
    <w:p w:rsidR="00BA57B2" w:rsidP="00F71563" w:rsidRDefault="00BA57B2" w14:paraId="50D8E473" w14:textId="1D9BD793">
      <w:pPr>
        <w:tabs>
          <w:tab w:val="left" w:pos="7200"/>
        </w:tabs>
      </w:pPr>
      <w:r>
        <w:t>BpS Model/Description Version: Aug. 2020</w:t>
      </w:r>
      <w:r w:rsidR="00C62E55">
        <w:tab/>
      </w:r>
    </w:p>
    <w:p w:rsidR="00BA57B2" w:rsidP="00F71563" w:rsidRDefault="00BA57B2" w14:paraId="2BC0DE3B" w14:textId="77777777">
      <w:pPr>
        <w:tabs>
          <w:tab w:val="left" w:pos="7200"/>
        </w:tabs>
      </w:pPr>
    </w:p>
    <w:p w:rsidR="00BA57B2" w:rsidP="00BA57B2" w:rsidRDefault="00BA57B2" w14:paraId="0B90C513" w14:textId="77777777"/>
    <w:p w:rsidR="00BC24D0" w:rsidP="00BA57B2" w:rsidRDefault="00BC24D0" w14:paraId="2A0A85D3" w14:textId="4B875EA2">
      <w:pPr>
        <w:pStyle w:val="InfoPara"/>
      </w:pPr>
      <w:r>
        <w:t xml:space="preserve">Reviewer: </w:t>
      </w:r>
      <w:r w:rsidRPr="00BC24D0">
        <w:rPr>
          <w:b w:val="0"/>
        </w:rPr>
        <w:t>Gregg Riegel</w:t>
      </w:r>
    </w:p>
    <w:p w:rsidR="00BA57B2" w:rsidP="00BA57B2" w:rsidRDefault="00BA57B2" w14:paraId="4BE512D0" w14:textId="4AF4BD2F">
      <w:pPr>
        <w:pStyle w:val="InfoPara"/>
      </w:pPr>
      <w:r>
        <w:t>Vegetation Type</w:t>
      </w:r>
    </w:p>
    <w:p w:rsidR="00BA57B2" w:rsidP="00BA57B2" w:rsidRDefault="00BA57B2" w14:paraId="2E0F9626" w14:textId="77777777">
      <w:r>
        <w:t>Forest and Woodland</w:t>
      </w:r>
    </w:p>
    <w:p w:rsidR="00BA57B2" w:rsidP="00BA57B2" w:rsidRDefault="00BA57B2" w14:paraId="26FFE874" w14:textId="77777777">
      <w:pPr>
        <w:pStyle w:val="InfoPara"/>
      </w:pPr>
      <w:r>
        <w:t>Map Zones</w:t>
      </w:r>
    </w:p>
    <w:p w:rsidR="00B2194E" w:rsidP="00BA57B2" w:rsidRDefault="001D3B16" w14:paraId="071EBDD3" w14:textId="618A64AC">
      <w:r>
        <w:t>7</w:t>
      </w:r>
    </w:p>
    <w:p w:rsidR="00BA57B2" w:rsidP="00BA57B2" w:rsidRDefault="00BA57B2" w14:paraId="133CB2DD" w14:textId="77777777">
      <w:pPr>
        <w:pStyle w:val="InfoPara"/>
      </w:pPr>
      <w:r>
        <w:t>Geographic Range</w:t>
      </w:r>
    </w:p>
    <w:p w:rsidR="5250371E" w:rsidP="5250371E" w:rsidRDefault="5250371E" w14:paraId="093AB5BE" w14:textId="453CF305">
      <w:pPr>
        <w:rPr>
          <w:rFonts w:ascii="Times New Roman" w:hAnsi="Times New Roman" w:eastAsia="Times New Roman" w:cs="Times New Roman"/>
          <w:b w:val="0"/>
          <w:bCs w:val="0"/>
          <w:i w:val="0"/>
          <w:iCs w:val="0"/>
          <w:noProof w:val="0"/>
          <w:sz w:val="24"/>
          <w:szCs w:val="24"/>
          <w:lang w:val="en-US"/>
        </w:rPr>
      </w:pPr>
      <w:r w:rsidR="5250371E">
        <w:rPr/>
        <w:t>This biophysical setting (</w:t>
      </w:r>
      <w:proofErr w:type="spellStart"/>
      <w:r w:rsidR="5250371E">
        <w:rPr/>
        <w:t>BpS</w:t>
      </w:r>
      <w:proofErr w:type="spellEnd"/>
      <w:r w:rsidR="5250371E">
        <w:rPr/>
        <w:t xml:space="preserve">) is found in southern Oregon east of the Cascades and extending south on the Modoc Plateau to about Susanville, California (primarily in map zone (MZ) 7 and a small area in northern MZ 6). Although Jeffrey pine (-ponderosa pine) woodlands are found farther south, they are covered by a different model. This description and model </w:t>
      </w:r>
      <w:proofErr w:type="gramStart"/>
      <w:r w:rsidR="5250371E">
        <w:rPr/>
        <w:t>applies</w:t>
      </w:r>
      <w:proofErr w:type="gramEnd"/>
      <w:r w:rsidR="5250371E">
        <w:rPr/>
        <w:t xml:space="preserve"> to Jeffrey pine (-Ponderosa pine) Woodland within the East Cascades-Modoc Plateau ecoregion and, if present, in the West Cascades ecoregion</w:t>
      </w:r>
      <w:r w:rsidR="5250371E">
        <w:rPr/>
        <w:t>, excluding Jeffrey pine found on ultra-mafic soils, which is represented by Biophysical Setting (</w:t>
      </w:r>
      <w:proofErr w:type="spellStart"/>
      <w:r w:rsidR="5250371E">
        <w:rPr/>
        <w:t>BpS</w:t>
      </w:r>
      <w:proofErr w:type="spellEnd"/>
      <w:r w:rsidR="5250371E">
        <w:rPr/>
        <w:t>) 11700 Klamath-Siskiyou Xeromorphic Serpentine Savanna and Chaparral.</w:t>
      </w:r>
    </w:p>
    <w:p w:rsidR="5250371E" w:rsidP="5250371E" w:rsidRDefault="5250371E" w14:paraId="2843EFF7" w14:textId="66D59E6D">
      <w:pPr>
        <w:pStyle w:val="Normal"/>
      </w:pPr>
    </w:p>
    <w:p w:rsidR="00BA57B2" w:rsidP="00BA57B2" w:rsidRDefault="00BA57B2" w14:paraId="0208E0F2" w14:textId="77777777">
      <w:pPr>
        <w:pStyle w:val="InfoPara"/>
      </w:pPr>
      <w:r>
        <w:t>Biophysical Site Description</w:t>
      </w:r>
    </w:p>
    <w:p w:rsidR="00BA57B2" w:rsidP="00BA57B2" w:rsidRDefault="00BA57B2" w14:paraId="29AA4735" w14:textId="1BCAD992">
      <w:r>
        <w:t xml:space="preserve">This </w:t>
      </w:r>
      <w:proofErr w:type="spellStart"/>
      <w:r>
        <w:t>BpS</w:t>
      </w:r>
      <w:proofErr w:type="spellEnd"/>
      <w:r>
        <w:t xml:space="preserve"> generally occurs in the montane region on mountain side slopes and toe-slope positions. It is found at </w:t>
      </w:r>
      <w:r w:rsidRPr="005B0A5D">
        <w:t xml:space="preserve">elevations between </w:t>
      </w:r>
      <w:r w:rsidR="00D35753">
        <w:t>2</w:t>
      </w:r>
      <w:r w:rsidR="000312B7">
        <w:t>,</w:t>
      </w:r>
      <w:r w:rsidR="00D35753">
        <w:t xml:space="preserve">000ft </w:t>
      </w:r>
      <w:r w:rsidR="00C62E55">
        <w:t>and</w:t>
      </w:r>
      <w:r w:rsidR="00D35753">
        <w:t xml:space="preserve"> </w:t>
      </w:r>
      <w:r>
        <w:t>6</w:t>
      </w:r>
      <w:r w:rsidR="000312B7">
        <w:t>,</w:t>
      </w:r>
      <w:r>
        <w:t>500ft in the Warner Mountains. This area is in the rain</w:t>
      </w:r>
      <w:r w:rsidR="00C62E55">
        <w:t xml:space="preserve"> </w:t>
      </w:r>
      <w:r>
        <w:t>shadow of the Cascades and Sierra Nevada ranges, getting l</w:t>
      </w:r>
      <w:r w:rsidR="00CA27A3">
        <w:t>ess</w:t>
      </w:r>
      <w:r>
        <w:t xml:space="preserve"> precipitation </w:t>
      </w:r>
      <w:r w:rsidR="00CA27A3">
        <w:t xml:space="preserve">overall </w:t>
      </w:r>
      <w:r>
        <w:t>than the western slope</w:t>
      </w:r>
      <w:r w:rsidR="00CA27A3">
        <w:t>.</w:t>
      </w:r>
      <w:r>
        <w:t xml:space="preserve"> </w:t>
      </w:r>
      <w:r w:rsidR="005B0A5D">
        <w:t xml:space="preserve">Annual precipitation </w:t>
      </w:r>
      <w:r w:rsidR="00CC62F0">
        <w:t>in the east Cascades and eastern Sierra Nevada</w:t>
      </w:r>
      <w:r w:rsidR="005B0A5D">
        <w:t xml:space="preserve"> </w:t>
      </w:r>
      <w:r w:rsidR="00CC62F0">
        <w:t>range</w:t>
      </w:r>
      <w:r w:rsidR="00CA27A3">
        <w:t>s</w:t>
      </w:r>
      <w:r w:rsidR="00CC62F0">
        <w:t xml:space="preserve"> </w:t>
      </w:r>
      <w:r w:rsidR="005B0A5D">
        <w:t xml:space="preserve">from </w:t>
      </w:r>
      <w:r w:rsidRPr="00D35753" w:rsidR="005B0A5D">
        <w:t>15-17</w:t>
      </w:r>
      <w:r w:rsidR="00CA27A3">
        <w:t>in</w:t>
      </w:r>
      <w:r w:rsidRPr="00D35753" w:rsidR="00CC62F0">
        <w:t>; precipitation increases in the western Sierra Nevada and Klamath Mountains</w:t>
      </w:r>
      <w:r w:rsidR="00D35753">
        <w:t xml:space="preserve"> (Gucker 2007).</w:t>
      </w:r>
      <w:r w:rsidRPr="00D35753" w:rsidR="005B0A5D">
        <w:t xml:space="preserve"> On the east side of the Cascade and Sierra Nevada ranges</w:t>
      </w:r>
      <w:r w:rsidR="00CA27A3">
        <w:t>,</w:t>
      </w:r>
      <w:r w:rsidRPr="00D35753" w:rsidR="005B0A5D">
        <w:t xml:space="preserve"> </w:t>
      </w:r>
      <w:r w:rsidR="00D35753">
        <w:t>Jeffrey pine</w:t>
      </w:r>
      <w:r w:rsidRPr="00D35753" w:rsidR="005B0A5D">
        <w:t xml:space="preserve"> distribution is governed by its tolerance to </w:t>
      </w:r>
      <w:proofErr w:type="gramStart"/>
      <w:r w:rsidR="00CA27A3">
        <w:t xml:space="preserve">cold </w:t>
      </w:r>
      <w:r w:rsidRPr="00D35753" w:rsidR="005B0A5D">
        <w:t>winter</w:t>
      </w:r>
      <w:proofErr w:type="gramEnd"/>
      <w:r w:rsidRPr="00D35753" w:rsidR="005B0A5D">
        <w:t xml:space="preserve"> and </w:t>
      </w:r>
      <w:r w:rsidR="00CA27A3">
        <w:t xml:space="preserve">hot </w:t>
      </w:r>
      <w:r w:rsidRPr="00D35753" w:rsidR="005B0A5D">
        <w:t>summer temperatures</w:t>
      </w:r>
      <w:r w:rsidR="00CA27A3">
        <w:t>,</w:t>
      </w:r>
      <w:r w:rsidRPr="00D35753" w:rsidR="005B0A5D">
        <w:t xml:space="preserve"> and dry conditions that regulate composition and biomass production. </w:t>
      </w:r>
      <w:r w:rsidRPr="00D35753">
        <w:t xml:space="preserve">Beginning </w:t>
      </w:r>
      <w:r w:rsidR="005B0A5D">
        <w:t xml:space="preserve">at </w:t>
      </w:r>
      <w:r>
        <w:t>about Lakeview,</w:t>
      </w:r>
      <w:r w:rsidR="005B0A5D">
        <w:t xml:space="preserve"> O</w:t>
      </w:r>
      <w:r w:rsidR="00CA27A3">
        <w:t>regon</w:t>
      </w:r>
      <w:r w:rsidR="005B0A5D">
        <w:t>,</w:t>
      </w:r>
      <w:r>
        <w:t xml:space="preserve"> the soils are derived from other volcanic rock, such as basalt, andesite, and rhyolite</w:t>
      </w:r>
      <w:r w:rsidR="00CA27A3">
        <w:t>,</w:t>
      </w:r>
      <w:r>
        <w:t xml:space="preserve"> and tend to support more Jeffrey pine. The </w:t>
      </w:r>
      <w:proofErr w:type="spellStart"/>
      <w:r>
        <w:t>BpS</w:t>
      </w:r>
      <w:proofErr w:type="spellEnd"/>
      <w:r>
        <w:t xml:space="preserve"> is found on sites with limited soil water, shallow soils, or other environmental gradients that make this area less suitable for more mesic forest types.</w:t>
      </w:r>
    </w:p>
    <w:p w:rsidR="00BA57B2" w:rsidP="00BA57B2" w:rsidRDefault="00BA57B2" w14:paraId="047A84F1" w14:textId="77777777">
      <w:pPr>
        <w:pStyle w:val="InfoPara"/>
      </w:pPr>
      <w:r>
        <w:t>Vegetation Description</w:t>
      </w:r>
    </w:p>
    <w:p w:rsidR="00BA57B2" w:rsidP="00BA57B2" w:rsidRDefault="00C641A2" w14:paraId="6B4ABD02" w14:textId="45A4D408">
      <w:r>
        <w:t xml:space="preserve">Jeffrey pine and/or </w:t>
      </w:r>
      <w:r w:rsidR="00D35753">
        <w:t>p</w:t>
      </w:r>
      <w:r w:rsidR="00BA57B2">
        <w:t xml:space="preserve">onderosa </w:t>
      </w:r>
      <w:r w:rsidRPr="00D35753" w:rsidR="00BA57B2">
        <w:t xml:space="preserve">pine </w:t>
      </w:r>
      <w:r w:rsidRPr="00D35753">
        <w:t>are</w:t>
      </w:r>
      <w:r w:rsidRPr="00D35753" w:rsidR="00BA57B2">
        <w:t xml:space="preserve"> the dominant tree in the overstory</w:t>
      </w:r>
      <w:r w:rsidR="00CA27A3">
        <w:t>,</w:t>
      </w:r>
      <w:r w:rsidRPr="00D35753" w:rsidR="00BA57B2">
        <w:t xml:space="preserve"> with an open canopy providing between 2</w:t>
      </w:r>
      <w:r w:rsidRPr="00D35753" w:rsidR="00D35753">
        <w:t>0</w:t>
      </w:r>
      <w:r w:rsidR="00CA27A3">
        <w:t xml:space="preserve">% and </w:t>
      </w:r>
      <w:r w:rsidRPr="00D35753" w:rsidR="00D35753">
        <w:t>6</w:t>
      </w:r>
      <w:r w:rsidRPr="00D35753" w:rsidR="00BA57B2">
        <w:t>0% cover</w:t>
      </w:r>
      <w:r w:rsidRPr="00D35753">
        <w:t>. In the Carson Range and Warner Mountains</w:t>
      </w:r>
      <w:r w:rsidR="00CA27A3">
        <w:t>,</w:t>
      </w:r>
      <w:r w:rsidR="00D35753">
        <w:t xml:space="preserve"> Jeffrey pine</w:t>
      </w:r>
      <w:r w:rsidRPr="00D35753">
        <w:t xml:space="preserve"> may be replaced by </w:t>
      </w:r>
      <w:r w:rsidR="00D35753">
        <w:t>Washoe pine (</w:t>
      </w:r>
      <w:r w:rsidRPr="000814DF">
        <w:rPr>
          <w:i/>
          <w:iCs/>
        </w:rPr>
        <w:t xml:space="preserve">Pinus </w:t>
      </w:r>
      <w:proofErr w:type="spellStart"/>
      <w:r w:rsidRPr="000814DF">
        <w:rPr>
          <w:i/>
          <w:iCs/>
        </w:rPr>
        <w:t>washoensis</w:t>
      </w:r>
      <w:proofErr w:type="spellEnd"/>
      <w:r w:rsidR="00CA27A3">
        <w:rPr>
          <w:iCs/>
        </w:rPr>
        <w:t>)</w:t>
      </w:r>
      <w:r w:rsidRPr="00D35753">
        <w:t xml:space="preserve">. </w:t>
      </w:r>
      <w:r w:rsidRPr="00D35753" w:rsidR="00BA57B2">
        <w:t>Incense</w:t>
      </w:r>
      <w:r w:rsidR="00CA27A3">
        <w:t xml:space="preserve"> </w:t>
      </w:r>
      <w:r w:rsidRPr="00D35753" w:rsidR="00BA57B2">
        <w:t xml:space="preserve">cedar and western juniper are infrequent components in the southern part of the </w:t>
      </w:r>
      <w:proofErr w:type="spellStart"/>
      <w:r w:rsidRPr="00D35753" w:rsidR="00BA57B2">
        <w:t>BpS</w:t>
      </w:r>
      <w:proofErr w:type="spellEnd"/>
      <w:r w:rsidRPr="00D35753" w:rsidR="00BA57B2">
        <w:t>. Understories tend to be grassy</w:t>
      </w:r>
      <w:r w:rsidR="00CA27A3">
        <w:t>,</w:t>
      </w:r>
      <w:r w:rsidRPr="00D35753" w:rsidR="00BA57B2">
        <w:t xml:space="preserve"> with scattered antelope bitterbrush, mountain big sag</w:t>
      </w:r>
      <w:r w:rsidR="00D35753">
        <w:t>ebrush, and associated species.</w:t>
      </w:r>
      <w:r w:rsidRPr="00D35753" w:rsidR="00BA57B2">
        <w:t xml:space="preserve"> The shrub </w:t>
      </w:r>
      <w:r w:rsidRPr="00D35753" w:rsidR="00BA57B2">
        <w:lastRenderedPageBreak/>
        <w:t>complex present is dependent on the fire history of the site or the microclimate. Bare</w:t>
      </w:r>
      <w:r w:rsidR="00BA57B2">
        <w:t xml:space="preserve"> ground is not uncommon.</w:t>
      </w:r>
    </w:p>
    <w:p w:rsidR="00BA57B2" w:rsidP="00BA57B2" w:rsidRDefault="00BA57B2" w14:paraId="2D41DD0E"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BA57B2" w:rsidP="00BA57B2" w:rsidRDefault="00BA57B2" w14:paraId="38D1C70D" w14:textId="77777777">
      <w:pPr>
        <w:pStyle w:val="InfoPara"/>
      </w:pPr>
      <w:r>
        <w:t>Disturbance Description</w:t>
      </w:r>
    </w:p>
    <w:p w:rsidRPr="00C41B79" w:rsidR="002B15E9" w:rsidP="002B15E9" w:rsidRDefault="00BA57B2" w14:paraId="352C6183" w14:textId="26F1A754">
      <w:r>
        <w:t xml:space="preserve">This </w:t>
      </w:r>
      <w:proofErr w:type="spellStart"/>
      <w:r>
        <w:t>BpS</w:t>
      </w:r>
      <w:proofErr w:type="spellEnd"/>
      <w:r>
        <w:t xml:space="preserve"> is characterized by frequent</w:t>
      </w:r>
      <w:r w:rsidR="00CA27A3">
        <w:t>,</w:t>
      </w:r>
      <w:r>
        <w:t xml:space="preserve"> low</w:t>
      </w:r>
      <w:r w:rsidR="00CA27A3">
        <w:t>-</w:t>
      </w:r>
      <w:r>
        <w:t xml:space="preserve">intensity surface fire </w:t>
      </w:r>
      <w:r w:rsidR="00505D3D">
        <w:t>intervals of about 3-38yrs</w:t>
      </w:r>
      <w:r>
        <w:t>. The mixed</w:t>
      </w:r>
      <w:r w:rsidR="00CA27A3">
        <w:t>-</w:t>
      </w:r>
      <w:r>
        <w:t>intensity fire interval is about 120-130yrs and the stand</w:t>
      </w:r>
      <w:r w:rsidR="00CA27A3">
        <w:t>-</w:t>
      </w:r>
      <w:r>
        <w:t xml:space="preserve">replacement fire interval is 300+yrs in open stands, but more probable in closed stands, resulting in an average interval of </w:t>
      </w:r>
      <w:r w:rsidR="00505D3D">
        <w:t xml:space="preserve">about </w:t>
      </w:r>
      <w:r>
        <w:t>2</w:t>
      </w:r>
      <w:r w:rsidR="00505D3D">
        <w:t>00</w:t>
      </w:r>
      <w:r>
        <w:t xml:space="preserve">+yrs. Intervals were shorter on the more productive sites and longer on the less productive sites. The fire regimes in this type are more variable and somewhat longer than the East Cascades Oak-Ponderosa Pine and Rocky Mountain Ponderosa Pine </w:t>
      </w:r>
      <w:proofErr w:type="spellStart"/>
      <w:r>
        <w:t>BpSs</w:t>
      </w:r>
      <w:proofErr w:type="spellEnd"/>
      <w:r>
        <w:t xml:space="preserve"> due to slower fuel accumulation rates.</w:t>
      </w:r>
      <w:r w:rsidR="002B15E9">
        <w:t xml:space="preserve"> </w:t>
      </w:r>
      <w:r w:rsidRPr="00C41B79" w:rsidR="002B15E9">
        <w:t>In their summary of pre-settlement fire regimes for California</w:t>
      </w:r>
      <w:r w:rsidR="00CA27A3">
        <w:t>,</w:t>
      </w:r>
      <w:r w:rsidRPr="00C41B79" w:rsidR="002B15E9">
        <w:t xml:space="preserve"> Van de Water and Safford (2011) report a mean </w:t>
      </w:r>
      <w:r w:rsidR="00CA27A3">
        <w:t>fire return interval (</w:t>
      </w:r>
      <w:r w:rsidRPr="00C41B79" w:rsidR="002B15E9">
        <w:t>FRI</w:t>
      </w:r>
      <w:r w:rsidR="00CA27A3">
        <w:t>)</w:t>
      </w:r>
      <w:r w:rsidRPr="00C41B79" w:rsidR="002B15E9">
        <w:t xml:space="preserve"> of 11</w:t>
      </w:r>
      <w:r w:rsidR="00CA27A3">
        <w:t>yrs</w:t>
      </w:r>
      <w:r w:rsidRPr="00C41B79" w:rsidR="002B15E9">
        <w:t>, a mean minimum FRI of 5</w:t>
      </w:r>
      <w:r w:rsidR="00CA27A3">
        <w:t>yrs,</w:t>
      </w:r>
      <w:r w:rsidRPr="00C41B79" w:rsidR="002B15E9">
        <w:t xml:space="preserve"> and a mean maximum FRI of </w:t>
      </w:r>
      <w:r w:rsidR="002B15E9">
        <w:t>4</w:t>
      </w:r>
      <w:r w:rsidRPr="00C41B79" w:rsidR="002B15E9">
        <w:t>0</w:t>
      </w:r>
      <w:r w:rsidR="00CA27A3">
        <w:t>yrs</w:t>
      </w:r>
      <w:r w:rsidRPr="00C41B79" w:rsidR="002B15E9">
        <w:t xml:space="preserve"> for </w:t>
      </w:r>
      <w:r w:rsidR="00CA27A3">
        <w:t>y</w:t>
      </w:r>
      <w:r w:rsidR="002B15E9">
        <w:t xml:space="preserve">ellow </w:t>
      </w:r>
      <w:r w:rsidR="00CA27A3">
        <w:t>b</w:t>
      </w:r>
      <w:r w:rsidR="002B15E9">
        <w:t>ine</w:t>
      </w:r>
      <w:r w:rsidRPr="00C41B79" w:rsidR="002B15E9">
        <w:t xml:space="preserve"> based on </w:t>
      </w:r>
      <w:r w:rsidR="002B15E9">
        <w:t xml:space="preserve">review of many </w:t>
      </w:r>
      <w:r w:rsidRPr="00C41B79" w:rsidR="002B15E9">
        <w:t xml:space="preserve">studies. </w:t>
      </w:r>
    </w:p>
    <w:p w:rsidR="00BA57B2" w:rsidP="00BA57B2" w:rsidRDefault="00BA57B2" w14:paraId="17A43E67" w14:textId="77777777"/>
    <w:p w:rsidR="005B0A5D" w:rsidP="00BA57B2" w:rsidRDefault="00BA57B2" w14:paraId="12FAA2C1" w14:textId="66A25C44">
      <w:r>
        <w:t>In the absence of fire, stands tend to close after about 100yrs and become susceptible to mountain and western pine beetle. Bark beetle attack then open</w:t>
      </w:r>
      <w:r w:rsidR="00CA27A3">
        <w:t>s</w:t>
      </w:r>
      <w:r>
        <w:t xml:space="preserve"> stands. In the pumice zone, Pandora moth outbreaks occur in denser stands during droughts </w:t>
      </w:r>
      <w:proofErr w:type="gramStart"/>
      <w:r>
        <w:t>and also</w:t>
      </w:r>
      <w:proofErr w:type="gramEnd"/>
      <w:r>
        <w:t xml:space="preserve"> serve to control stand densities by completely defoliating small</w:t>
      </w:r>
      <w:r w:rsidR="00CA27A3">
        <w:t>-</w:t>
      </w:r>
      <w:r>
        <w:t>diameter trees.</w:t>
      </w:r>
    </w:p>
    <w:p w:rsidR="002E4F1A" w:rsidP="002E4F1A" w:rsidRDefault="002E4F1A" w14:paraId="369263C9" w14:textId="101A3FDA">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2194E" w:rsidP="00BA57B2" w:rsidRDefault="00B2194E" w14:paraId="3644157E" w14:textId="30ED88E2"/>
    <w:p w:rsidR="00BA57B2" w:rsidP="00BA57B2" w:rsidRDefault="00BA57B2" w14:paraId="3FC8F041" w14:textId="77777777">
      <w:pPr>
        <w:pStyle w:val="InfoPara"/>
      </w:pPr>
      <w:r>
        <w:t>Scale Description</w:t>
      </w:r>
    </w:p>
    <w:p w:rsidR="00BA57B2" w:rsidP="00BA57B2" w:rsidRDefault="00BA57B2" w14:paraId="1AB5C728" w14:textId="76799F7C">
      <w:r>
        <w:t xml:space="preserve">Patch sizes were typically </w:t>
      </w:r>
      <w:r w:rsidR="00CA27A3">
        <w:t>thousands</w:t>
      </w:r>
      <w:r>
        <w:t xml:space="preserve"> to </w:t>
      </w:r>
      <w:r w:rsidR="00CA27A3">
        <w:t>tens of thousands</w:t>
      </w:r>
      <w:r>
        <w:t xml:space="preserve"> of acres. Individual patches were </w:t>
      </w:r>
      <w:r w:rsidR="00CA27A3">
        <w:t xml:space="preserve">of </w:t>
      </w:r>
      <w:r>
        <w:t>uneven</w:t>
      </w:r>
      <w:r w:rsidR="00CA27A3">
        <w:t xml:space="preserve"> </w:t>
      </w:r>
      <w:r>
        <w:t xml:space="preserve">age overall and </w:t>
      </w:r>
      <w:r w:rsidR="00CA27A3">
        <w:t xml:space="preserve">were </w:t>
      </w:r>
      <w:r>
        <w:t>comprised of small, even-age groups.</w:t>
      </w:r>
    </w:p>
    <w:p w:rsidR="00BA57B2" w:rsidP="00BA57B2" w:rsidRDefault="00BA57B2" w14:paraId="4AA5FF54" w14:textId="77777777"/>
    <w:p w:rsidR="00BA57B2" w:rsidP="00BA57B2" w:rsidRDefault="00BA57B2" w14:paraId="5D412363" w14:textId="32E849CA">
      <w:r>
        <w:t xml:space="preserve">Both Native Americans and lightning were significant ignition sources for fires in this area. In some </w:t>
      </w:r>
      <w:proofErr w:type="gramStart"/>
      <w:r>
        <w:t>cases</w:t>
      </w:r>
      <w:proofErr w:type="gramEnd"/>
      <w:r>
        <w:t xml:space="preserve"> in low</w:t>
      </w:r>
      <w:r w:rsidR="00CA27A3">
        <w:t>-</w:t>
      </w:r>
      <w:r>
        <w:t>density stands (e.g., on very rocky soil)</w:t>
      </w:r>
      <w:r w:rsidR="00CA27A3">
        <w:t>,</w:t>
      </w:r>
      <w:r>
        <w:t xml:space="preserve"> fires are spotty, attacking individual trees and extinguishing.</w:t>
      </w:r>
    </w:p>
    <w:p w:rsidR="00BA57B2" w:rsidP="00BA57B2" w:rsidRDefault="00BA57B2" w14:paraId="795DBFC4" w14:textId="77777777">
      <w:pPr>
        <w:pStyle w:val="InfoPara"/>
      </w:pPr>
      <w:r>
        <w:lastRenderedPageBreak/>
        <w:t>Adjacency or Identification Concerns</w:t>
      </w:r>
    </w:p>
    <w:p w:rsidR="00C641A2" w:rsidP="00BA57B2" w:rsidRDefault="00BA57B2" w14:paraId="1398DDAA" w14:textId="4C1901F7">
      <w:r>
        <w:t xml:space="preserve">This </w:t>
      </w:r>
      <w:proofErr w:type="spellStart"/>
      <w:r>
        <w:t>BpS</w:t>
      </w:r>
      <w:proofErr w:type="spellEnd"/>
      <w:r>
        <w:t xml:space="preserve"> often intergrades into the mixed</w:t>
      </w:r>
      <w:r w:rsidR="00CA27A3">
        <w:t>-</w:t>
      </w:r>
      <w:r>
        <w:t xml:space="preserve">conifer </w:t>
      </w:r>
      <w:proofErr w:type="spellStart"/>
      <w:r>
        <w:t>BpSs</w:t>
      </w:r>
      <w:proofErr w:type="spellEnd"/>
      <w:r>
        <w:t xml:space="preserve"> in areas with </w:t>
      </w:r>
      <w:r w:rsidR="00CA27A3">
        <w:t xml:space="preserve">greater </w:t>
      </w:r>
      <w:r>
        <w:t xml:space="preserve">precipitation and at higher elevations. At lower elevations, it intergrades with sagebrush-steppe and juniper </w:t>
      </w:r>
      <w:proofErr w:type="spellStart"/>
      <w:r>
        <w:t>BpSs</w:t>
      </w:r>
      <w:proofErr w:type="spellEnd"/>
      <w:r>
        <w:t xml:space="preserve">. It also commonly intergrades with riparian vegetation along streams. </w:t>
      </w:r>
    </w:p>
    <w:p w:rsidR="00C641A2" w:rsidP="00BA57B2" w:rsidRDefault="00C641A2" w14:paraId="02F9FC20" w14:textId="4B49FDFD">
      <w:pPr>
        <w:rPr>
          <w:rFonts w:ascii="Arial" w:hAnsi="Arial" w:cs="Arial"/>
          <w:sz w:val="20"/>
          <w:szCs w:val="20"/>
        </w:rPr>
      </w:pPr>
    </w:p>
    <w:p w:rsidR="5250371E" w:rsidP="5250371E" w:rsidRDefault="5250371E" w14:paraId="7194B5CA" w14:textId="0B4AEFB3">
      <w:pPr>
        <w:pStyle w:val="Normal"/>
        <w:rPr>
          <w:rFonts w:ascii="Times New Roman" w:hAnsi="Times New Roman" w:eastAsia="Times New Roman" w:cs="Times New Roman"/>
          <w:b w:val="0"/>
          <w:bCs w:val="0"/>
          <w:i w:val="0"/>
          <w:iCs w:val="0"/>
          <w:noProof w:val="0"/>
          <w:sz w:val="24"/>
          <w:szCs w:val="24"/>
          <w:lang w:val="en-US"/>
        </w:rPr>
      </w:pPr>
      <w:r w:rsidR="5250371E">
        <w:rPr/>
        <w:t xml:space="preserve">This </w:t>
      </w:r>
      <w:proofErr w:type="spellStart"/>
      <w:r w:rsidR="5250371E">
        <w:rPr/>
        <w:t>BpS</w:t>
      </w:r>
      <w:proofErr w:type="spellEnd"/>
      <w:r w:rsidR="5250371E">
        <w:rPr/>
        <w:t xml:space="preserve"> covers sites where Jeffrey pine and/or ponderosa pine are dominant, and other tree species do not occur in high abundance, if at all. Jeffrey pine found on ultra-mafic soils is represented by </w:t>
      </w:r>
      <w:proofErr w:type="spellStart"/>
      <w:r w:rsidR="5250371E">
        <w:rPr/>
        <w:t>BpS</w:t>
      </w:r>
      <w:proofErr w:type="spellEnd"/>
      <w:r w:rsidR="5250371E">
        <w:rPr/>
        <w:t xml:space="preserve"> 11700 Klamath-Siskiyou Xeromorphic Serpentine Savanna and Chaparral.</w:t>
      </w:r>
    </w:p>
    <w:p w:rsidR="5250371E" w:rsidP="5250371E" w:rsidRDefault="5250371E" w14:paraId="3EA8C032" w14:textId="59674DAC">
      <w:pPr>
        <w:pStyle w:val="Normal"/>
      </w:pPr>
    </w:p>
    <w:p w:rsidR="00BA57B2" w:rsidP="00BA57B2" w:rsidRDefault="00BA57B2" w14:paraId="452D620C" w14:textId="77777777">
      <w:pPr>
        <w:pStyle w:val="InfoPara"/>
      </w:pPr>
      <w:r>
        <w:t>Issues or Problems</w:t>
      </w:r>
    </w:p>
    <w:p w:rsidR="00BA57B2" w:rsidP="00BA57B2" w:rsidRDefault="00BA57B2" w14:paraId="791730D6" w14:textId="5ADC5D23">
      <w:r>
        <w:t xml:space="preserve">Harvesting has removed much of the large ponderosa pine and created frost pockets now dominated by lodgepole pine, even beyond depressions and drainages. At this point it is not always clear </w:t>
      </w:r>
      <w:r w:rsidR="00CA27A3">
        <w:t xml:space="preserve">whether </w:t>
      </w:r>
      <w:r>
        <w:t>a given site should be considered poor</w:t>
      </w:r>
      <w:r w:rsidR="00CA27A3">
        <w:t>-</w:t>
      </w:r>
      <w:r>
        <w:t>site lodgepole pine or ponderosa pine-Jeffrey pine.</w:t>
      </w:r>
    </w:p>
    <w:p w:rsidR="00505E6B" w:rsidP="00BA57B2" w:rsidRDefault="00505E6B" w14:paraId="0C27BF73" w14:textId="6BE862A9"/>
    <w:p w:rsidR="00505E6B" w:rsidP="00505E6B" w:rsidRDefault="00505E6B" w14:paraId="0DB2B50B" w14:textId="0B9F4E80">
      <w:r>
        <w:t xml:space="preserve">Several reviewers suggested that Jeffrey </w:t>
      </w:r>
      <w:r w:rsidR="00CA27A3">
        <w:t>p</w:t>
      </w:r>
      <w:r>
        <w:t xml:space="preserve">ine in the eastern Sierra Nevada might need a different state-and-transition model to represent differences in growth and disturbance rates, </w:t>
      </w:r>
      <w:r w:rsidRPr="007E55D0">
        <w:t xml:space="preserve">but </w:t>
      </w:r>
      <w:r>
        <w:t xml:space="preserve">this was not done because there was very </w:t>
      </w:r>
      <w:r w:rsidR="00CA27A3">
        <w:t xml:space="preserve">few </w:t>
      </w:r>
      <w:r>
        <w:t xml:space="preserve">data to support the development of a new model specific to that area. </w:t>
      </w:r>
    </w:p>
    <w:p w:rsidR="00505E6B" w:rsidP="00BA57B2" w:rsidRDefault="00505E6B" w14:paraId="4D1DDCF6" w14:textId="77777777"/>
    <w:p w:rsidR="00BA57B2" w:rsidP="00BA57B2" w:rsidRDefault="00BA57B2" w14:paraId="09B970B7" w14:textId="77777777">
      <w:pPr>
        <w:pStyle w:val="InfoPara"/>
      </w:pPr>
      <w:r>
        <w:t>Native Uncharacteristic Conditions</w:t>
      </w:r>
    </w:p>
    <w:p w:rsidR="00BA57B2" w:rsidP="00BA57B2" w:rsidRDefault="00BA57B2" w14:paraId="2A25D068" w14:textId="79934CCD">
      <w:r>
        <w:t>Presence of 10% or more of white fir indicates a mixed</w:t>
      </w:r>
      <w:r w:rsidR="00CA27A3">
        <w:t>-</w:t>
      </w:r>
      <w:r>
        <w:t xml:space="preserve">conifer </w:t>
      </w:r>
      <w:proofErr w:type="spellStart"/>
      <w:r>
        <w:t>BpS</w:t>
      </w:r>
      <w:proofErr w:type="spellEnd"/>
      <w:r>
        <w:t xml:space="preserve">. Presence of 10% or more of lodgepole pine indicates a lodgepole pine </w:t>
      </w:r>
      <w:proofErr w:type="spellStart"/>
      <w:r>
        <w:t>BpS</w:t>
      </w:r>
      <w:proofErr w:type="spellEnd"/>
      <w:r>
        <w:t xml:space="preserve">. Ponderosa pine canopy cover </w:t>
      </w:r>
      <w:proofErr w:type="gramStart"/>
      <w:r>
        <w:t>in excess of</w:t>
      </w:r>
      <w:proofErr w:type="gramEnd"/>
      <w:r>
        <w:t xml:space="preserve"> 40% is an uncharacteristic condition, and any upper layer tree cover &gt;60% is uncharacteristic.</w:t>
      </w:r>
    </w:p>
    <w:p w:rsidR="00BA57B2" w:rsidP="00BA57B2" w:rsidRDefault="00BA57B2" w14:paraId="07B8FAE7" w14:textId="77777777">
      <w:pPr>
        <w:pStyle w:val="InfoPara"/>
      </w:pPr>
      <w:r>
        <w:t>Comments</w:t>
      </w:r>
    </w:p>
    <w:p w:rsidR="009E09EE" w:rsidP="00BA57B2" w:rsidRDefault="00CB0908" w14:paraId="2A1A949B" w14:textId="60BC0FC4">
      <w:r>
        <w:t>During the 2016 review, Gregg Riegel revised the state-and-transition model to comply with LANDFIRE modeling rules (e.g.</w:t>
      </w:r>
      <w:r w:rsidR="00CA27A3">
        <w:t>,</w:t>
      </w:r>
      <w:r>
        <w:t xml:space="preserve"> eliminating the use of the proportion function for probabilistic transitions)</w:t>
      </w:r>
      <w:r w:rsidR="00CA27A3">
        <w:t>;</w:t>
      </w:r>
      <w:r>
        <w:t xml:space="preserve"> Kori Blankenship made descriptive changes to clarify the geographic range to which the model applies. </w:t>
      </w:r>
    </w:p>
    <w:p w:rsidR="009E09EE" w:rsidP="00BA57B2" w:rsidRDefault="009E09EE" w14:paraId="07F5F355" w14:textId="77777777"/>
    <w:p w:rsidR="00BA57B2" w:rsidP="00BA57B2" w:rsidRDefault="00BA57B2" w14:paraId="0184B14A" w14:textId="77777777">
      <w:pPr>
        <w:pStyle w:val="ReportSection"/>
      </w:pPr>
      <w:r>
        <w:t>Succession Classes</w:t>
      </w:r>
    </w:p>
    <w:p w:rsidR="00BA57B2" w:rsidP="00BA57B2" w:rsidRDefault="00BA57B2" w14:paraId="5A921A3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A57B2" w:rsidP="00BA57B2" w:rsidRDefault="00BA57B2" w14:paraId="3204312F" w14:textId="598BE90C">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BA57B2" w:rsidP="00BA57B2" w:rsidRDefault="00BA57B2" w14:paraId="309603AA" w14:textId="77777777"/>
    <w:p w:rsidR="00BA57B2" w:rsidP="00BA57B2" w:rsidRDefault="00BA57B2" w14:paraId="06175300" w14:textId="77777777">
      <w:pPr>
        <w:pStyle w:val="SClassInfoPara"/>
      </w:pPr>
      <w:r>
        <w:t>Indicator Species</w:t>
      </w:r>
    </w:p>
    <w:p w:rsidR="00BA57B2" w:rsidP="00BA57B2" w:rsidRDefault="00BA57B2" w14:paraId="66948FD2" w14:textId="77777777"/>
    <w:p w:rsidR="00BA57B2" w:rsidP="00BA57B2" w:rsidRDefault="00BA57B2" w14:paraId="6C5E49D9" w14:textId="77777777">
      <w:pPr>
        <w:pStyle w:val="SClassInfoPara"/>
      </w:pPr>
      <w:r>
        <w:lastRenderedPageBreak/>
        <w:t>Description</w:t>
      </w:r>
    </w:p>
    <w:p w:rsidR="00BA57B2" w:rsidP="00BA57B2" w:rsidRDefault="00BA57B2" w14:paraId="7003F9F6" w14:textId="2CBB0771">
      <w:r>
        <w:t xml:space="preserve">Shrubs such as </w:t>
      </w:r>
      <w:proofErr w:type="spellStart"/>
      <w:r>
        <w:t>greenleaf</w:t>
      </w:r>
      <w:proofErr w:type="spellEnd"/>
      <w:r>
        <w:t xml:space="preserve"> manzanita (</w:t>
      </w:r>
      <w:proofErr w:type="spellStart"/>
      <w:r w:rsidRPr="000814DF">
        <w:rPr>
          <w:i/>
        </w:rPr>
        <w:t>Arctostapylos</w:t>
      </w:r>
      <w:proofErr w:type="spellEnd"/>
      <w:r w:rsidRPr="000814DF">
        <w:rPr>
          <w:i/>
        </w:rPr>
        <w:t xml:space="preserve"> </w:t>
      </w:r>
      <w:proofErr w:type="spellStart"/>
      <w:r w:rsidRPr="000814DF">
        <w:rPr>
          <w:i/>
        </w:rPr>
        <w:t>patula</w:t>
      </w:r>
      <w:proofErr w:type="spellEnd"/>
      <w:r>
        <w:t>) and snowbrush ceanothus (</w:t>
      </w:r>
      <w:r w:rsidRPr="000814DF">
        <w:rPr>
          <w:i/>
        </w:rPr>
        <w:t xml:space="preserve">Ceanothus </w:t>
      </w:r>
      <w:proofErr w:type="spellStart"/>
      <w:r w:rsidRPr="000814DF">
        <w:rPr>
          <w:i/>
        </w:rPr>
        <w:t>velutinus</w:t>
      </w:r>
      <w:proofErr w:type="spellEnd"/>
      <w:r>
        <w:t xml:space="preserve">) sprout and germinate </w:t>
      </w:r>
      <w:r w:rsidR="00541E06">
        <w:t xml:space="preserve">vigorously </w:t>
      </w:r>
      <w:r>
        <w:t>fr</w:t>
      </w:r>
      <w:r w:rsidR="000312B7">
        <w:t xml:space="preserve">om seed after fire. </w:t>
      </w:r>
      <w:proofErr w:type="spellStart"/>
      <w:r>
        <w:t>Cespitose</w:t>
      </w:r>
      <w:proofErr w:type="spellEnd"/>
      <w:r>
        <w:t xml:space="preserve"> grasses are found throughout the range and forbs are variable</w:t>
      </w:r>
      <w:r w:rsidR="00541E06">
        <w:t>,</w:t>
      </w:r>
      <w:r>
        <w:t xml:space="preserve"> with more forbs outside the pumice zone. Shrubs tend to dominate early and tend to limit </w:t>
      </w:r>
      <w:r w:rsidR="00541E06">
        <w:t xml:space="preserve">greatly </w:t>
      </w:r>
      <w:r>
        <w:t xml:space="preserve">the grasses and forbs after about 10yrs. Scattered Jeffrey pine or ponderosa pine seedlings sprout but may take several years to dominate over the shrub community. </w:t>
      </w:r>
      <w:r w:rsidR="00B91176">
        <w:t>Mixed</w:t>
      </w:r>
      <w:r w:rsidR="00541E06">
        <w:t>-</w:t>
      </w:r>
      <w:r w:rsidR="00B91176">
        <w:t xml:space="preserve">severity fires </w:t>
      </w:r>
      <w:r>
        <w:t xml:space="preserve">on a relatively small scale serve to reduce the shrub density enough to allow trees to establish overtopping the shrubs. </w:t>
      </w:r>
    </w:p>
    <w:p w:rsidR="00BA57B2" w:rsidP="00BA57B2" w:rsidRDefault="00BA57B2" w14:paraId="63994FA5" w14:textId="77777777"/>
    <w:p>
      <w:r>
        <w:rPr>
          <w:i/>
          <w:u w:val="single"/>
        </w:rPr>
        <w:t>Maximum Tree Size Class</w:t>
      </w:r>
      <w:br/>
      <w:r>
        <w:t>Seedling &lt;4.5ft</w:t>
      </w:r>
    </w:p>
    <w:p w:rsidR="00BA57B2" w:rsidP="00BA57B2" w:rsidRDefault="00BA57B2" w14:paraId="0B9161C2" w14:textId="46668262">
      <w:pPr>
        <w:pStyle w:val="InfoPara"/>
        <w:pBdr>
          <w:top w:val="single" w:color="auto" w:sz="4" w:space="1"/>
        </w:pBdr>
      </w:pPr>
      <w:r>
        <w:t>Class B</w:t>
      </w:r>
      <w:r>
        <w:tab/>
        <w:t>15</w:t>
      </w:r>
      <w:r w:rsidR="002A3B10">
        <w:tab/>
      </w:r>
      <w:r w:rsidR="002A3B10">
        <w:tab/>
      </w:r>
      <w:r w:rsidR="002A3B10">
        <w:tab/>
      </w:r>
      <w:r w:rsidR="002A3B10">
        <w:tab/>
      </w:r>
      <w:r w:rsidR="004F7795">
        <w:t>Mid Development 1 - Closed</w:t>
      </w:r>
    </w:p>
    <w:p w:rsidR="00BA57B2" w:rsidP="00BA57B2" w:rsidRDefault="00BA57B2" w14:paraId="119BA962" w14:textId="77777777"/>
    <w:p w:rsidR="00BA57B2" w:rsidP="00BA57B2" w:rsidRDefault="00BA57B2" w14:paraId="1BBDE035" w14:textId="77777777">
      <w:pPr>
        <w:pStyle w:val="SClassInfoPara"/>
      </w:pPr>
      <w:r>
        <w:t>Indicator Species</w:t>
      </w:r>
    </w:p>
    <w:p w:rsidR="00BA57B2" w:rsidP="00BA57B2" w:rsidRDefault="00BA57B2" w14:paraId="4F79FADE" w14:textId="77777777"/>
    <w:p w:rsidR="00BA57B2" w:rsidP="00BA57B2" w:rsidRDefault="00BA57B2" w14:paraId="159A04CC" w14:textId="77777777">
      <w:pPr>
        <w:pStyle w:val="SClassInfoPara"/>
      </w:pPr>
      <w:r>
        <w:t>Description</w:t>
      </w:r>
    </w:p>
    <w:p w:rsidR="00BA57B2" w:rsidP="00BA57B2" w:rsidRDefault="00BA57B2" w14:paraId="50B6BA09" w14:textId="4B4FB389">
      <w:r>
        <w:t>This class develops after about 10yrs in Class A</w:t>
      </w:r>
      <w:r w:rsidR="00541E06">
        <w:t>,</w:t>
      </w:r>
      <w:r>
        <w:t xml:space="preserve"> when shrubs are very low or missing. Lack of shrubs may result when the seed</w:t>
      </w:r>
      <w:r w:rsidR="00541E06">
        <w:t xml:space="preserve"> </w:t>
      </w:r>
      <w:r>
        <w:t>bank has been depleted in some manner such that no seed source is present following t</w:t>
      </w:r>
      <w:r w:rsidR="002929FD">
        <w:t xml:space="preserve">he stand-replacing fire and </w:t>
      </w:r>
      <w:r>
        <w:t>most shrubs in the pre-fire stand are killed. A closed forest of sapling and pole-size Jeffrey pine or ponderosa pine develops and then stagnates. Trees have more height growth than diameter growth</w:t>
      </w:r>
      <w:r w:rsidR="00541E06">
        <w:t>;</w:t>
      </w:r>
      <w:r>
        <w:t xml:space="preserve"> thus</w:t>
      </w:r>
      <w:r w:rsidR="00541E06">
        <w:t>,</w:t>
      </w:r>
      <w:r>
        <w:t xml:space="preserve"> </w:t>
      </w:r>
      <w:r w:rsidR="00541E06">
        <w:t xml:space="preserve">they </w:t>
      </w:r>
      <w:r>
        <w:t xml:space="preserve">reach heights </w:t>
      </w:r>
      <w:proofErr w:type="gramStart"/>
      <w:r>
        <w:t>similar to</w:t>
      </w:r>
      <w:proofErr w:type="gramEnd"/>
      <w:r>
        <w:t xml:space="preserve"> Class C, but at significantly smaller diameters.</w:t>
      </w:r>
    </w:p>
    <w:p w:rsidR="00BA57B2" w:rsidP="00BA57B2" w:rsidRDefault="00BA57B2" w14:paraId="0D0BC064" w14:textId="77777777"/>
    <w:p w:rsidR="00BA57B2" w:rsidP="00BA57B2" w:rsidRDefault="00BA57B2" w14:paraId="16E07CFE" w14:textId="4BA77472">
      <w:r>
        <w:t>The understory vegetation is almost absent due to the lack of sunlight</w:t>
      </w:r>
      <w:r w:rsidR="00541E06">
        <w:t>,</w:t>
      </w:r>
      <w:r>
        <w:t xml:space="preserve"> and heavy litter and woody debris accumulations. Shrub mortality increases dramatically </w:t>
      </w:r>
      <w:r w:rsidR="00541E06">
        <w:t xml:space="preserve">when </w:t>
      </w:r>
      <w:r>
        <w:t xml:space="preserve">tree canopy closure exceeds </w:t>
      </w:r>
      <w:r w:rsidR="00D0784C">
        <w:t xml:space="preserve">about </w:t>
      </w:r>
      <w:r>
        <w:t>25</w:t>
      </w:r>
      <w:r w:rsidR="00541E06">
        <w:t>%</w:t>
      </w:r>
      <w:r w:rsidR="00D0784C">
        <w:t xml:space="preserve">-40% (Peek </w:t>
      </w:r>
      <w:r w:rsidR="005B0A5D">
        <w:t>et al. 2001</w:t>
      </w:r>
      <w:r w:rsidR="00D0784C">
        <w:t xml:space="preserve">; unpublished monitoring data from </w:t>
      </w:r>
      <w:r w:rsidR="005B0A5D">
        <w:t xml:space="preserve">the </w:t>
      </w:r>
      <w:r w:rsidR="00D0784C">
        <w:t xml:space="preserve">Alternative Fuels Treatment Study, </w:t>
      </w:r>
      <w:r w:rsidR="005B0A5D">
        <w:t>available at</w:t>
      </w:r>
      <w:r w:rsidR="00D0784C">
        <w:t xml:space="preserve"> Deschutes National Forest)</w:t>
      </w:r>
      <w:r>
        <w:t>. Needles and downed wood are the primary carriers of fire.</w:t>
      </w:r>
      <w:r w:rsidR="00D0784C">
        <w:t xml:space="preserve"> </w:t>
      </w:r>
    </w:p>
    <w:p w:rsidR="00BA57B2" w:rsidP="00BA57B2" w:rsidRDefault="00BA57B2" w14:paraId="33297E50" w14:textId="77777777"/>
    <w:p>
      <w:r>
        <w:rPr>
          <w:i/>
          <w:u w:val="single"/>
        </w:rPr>
        <w:t>Maximum Tree Size Class</w:t>
      </w:r>
      <w:br/>
      <w:r>
        <w:t>Pole 5-9" DBH</w:t>
      </w:r>
    </w:p>
    <w:p w:rsidR="00BA57B2" w:rsidP="00BA57B2" w:rsidRDefault="00BA57B2" w14:paraId="59DF88D2" w14:textId="27D03150">
      <w:pPr>
        <w:pStyle w:val="InfoPara"/>
        <w:pBdr>
          <w:top w:val="single" w:color="auto" w:sz="4" w:space="1"/>
        </w:pBdr>
      </w:pPr>
      <w:r>
        <w:t>Class C</w:t>
      </w:r>
      <w:r>
        <w:tab/>
        <w:t>17</w:t>
      </w:r>
      <w:r w:rsidR="002A3B10">
        <w:tab/>
      </w:r>
      <w:r w:rsidR="002A3B10">
        <w:tab/>
      </w:r>
      <w:r w:rsidR="002A3B10">
        <w:tab/>
      </w:r>
      <w:r w:rsidR="002A3B10">
        <w:tab/>
      </w:r>
      <w:r w:rsidR="004F7795">
        <w:t>Mid Development 1 - Open</w:t>
      </w:r>
    </w:p>
    <w:p w:rsidR="00BA57B2" w:rsidP="00BA57B2" w:rsidRDefault="00BA57B2" w14:paraId="63BB319C" w14:textId="77777777"/>
    <w:p w:rsidR="00BA57B2" w:rsidP="00BA57B2" w:rsidRDefault="00BA57B2" w14:paraId="1F6B2556" w14:textId="77777777">
      <w:pPr>
        <w:pStyle w:val="SClassInfoPara"/>
      </w:pPr>
      <w:r>
        <w:t>Indicator Species</w:t>
      </w:r>
    </w:p>
    <w:p w:rsidR="00BA57B2" w:rsidP="00BA57B2" w:rsidRDefault="00BA57B2" w14:paraId="12F339FC" w14:textId="77777777"/>
    <w:p w:rsidR="00BA57B2" w:rsidP="00BA57B2" w:rsidRDefault="00BA57B2" w14:paraId="180426EE" w14:textId="77777777">
      <w:pPr>
        <w:pStyle w:val="SClassInfoPara"/>
      </w:pPr>
      <w:r>
        <w:t>Description</w:t>
      </w:r>
    </w:p>
    <w:p w:rsidR="00BA57B2" w:rsidP="00BA57B2" w:rsidRDefault="00BA57B2" w14:paraId="72563CA5" w14:textId="7359F813">
      <w:r>
        <w:t>Pole</w:t>
      </w:r>
      <w:r w:rsidR="00541E06">
        <w:t>-</w:t>
      </w:r>
      <w:r>
        <w:t xml:space="preserve"> to medium</w:t>
      </w:r>
      <w:r w:rsidR="00541E06">
        <w:t>-</w:t>
      </w:r>
      <w:r>
        <w:t>size (5-21</w:t>
      </w:r>
      <w:r w:rsidR="008E4125">
        <w:t>m</w:t>
      </w:r>
      <w:r>
        <w:t xml:space="preserve">) Jeffrey </w:t>
      </w:r>
      <w:r w:rsidR="00541E06">
        <w:t>p</w:t>
      </w:r>
      <w:r>
        <w:t>ine or ponderosa pine has become dominant over the shrub layer. Occasional trees may reach 25m in heig</w:t>
      </w:r>
      <w:r w:rsidR="000312B7">
        <w:t xml:space="preserve">ht, but most trees are 10-15m. </w:t>
      </w:r>
      <w:r>
        <w:t>Shrubs are prevalent in the understory</w:t>
      </w:r>
      <w:r w:rsidR="00541E06">
        <w:t>,</w:t>
      </w:r>
      <w:r>
        <w:t xml:space="preserve"> with scattere</w:t>
      </w:r>
      <w:r w:rsidR="000312B7">
        <w:t xml:space="preserve">d forbs and perennial grasses. </w:t>
      </w:r>
      <w:r>
        <w:t>Typical shrub species include those present in Class A as well as antelope bit</w:t>
      </w:r>
      <w:r w:rsidR="000312B7">
        <w:t>terbrush (</w:t>
      </w:r>
      <w:proofErr w:type="spellStart"/>
      <w:r w:rsidRPr="000814DF" w:rsidR="000312B7">
        <w:rPr>
          <w:i/>
        </w:rPr>
        <w:t>Purshia</w:t>
      </w:r>
      <w:proofErr w:type="spellEnd"/>
      <w:r w:rsidRPr="000814DF" w:rsidR="000312B7">
        <w:rPr>
          <w:i/>
        </w:rPr>
        <w:t xml:space="preserve"> tridentata</w:t>
      </w:r>
      <w:r w:rsidR="000312B7">
        <w:t xml:space="preserve">). </w:t>
      </w:r>
      <w:r>
        <w:t>Needle</w:t>
      </w:r>
      <w:r w:rsidR="00541E06">
        <w:t xml:space="preserve"> </w:t>
      </w:r>
      <w:r>
        <w:t>drape in shrubs helps the frequent fires keep the shrub layer relatively low compared to site potential.</w:t>
      </w:r>
      <w:r w:rsidR="00C62E55">
        <w:t xml:space="preserve"> </w:t>
      </w:r>
    </w:p>
    <w:p w:rsidR="00BA57B2" w:rsidP="00BA57B2" w:rsidRDefault="00BA57B2" w14:paraId="3A7C5473" w14:textId="77777777"/>
    <w:p>
      <w:r>
        <w:rPr>
          <w:i/>
          <w:u w:val="single"/>
        </w:rPr>
        <w:t>Maximum Tree Size Class</w:t>
      </w:r>
      <w:br/>
      <w:r>
        <w:t>Medium 9-21" DBH</w:t>
      </w:r>
    </w:p>
    <w:p w:rsidR="00BA57B2" w:rsidP="00BA57B2" w:rsidRDefault="00BA57B2" w14:paraId="4EC0A2AF" w14:textId="193AAF1A">
      <w:pPr>
        <w:pStyle w:val="InfoPara"/>
        <w:pBdr>
          <w:top w:val="single" w:color="auto" w:sz="4" w:space="1"/>
        </w:pBdr>
      </w:pPr>
      <w:r>
        <w:t>Class D</w:t>
      </w:r>
      <w:r>
        <w:tab/>
        <w:t>61</w:t>
      </w:r>
      <w:r w:rsidR="002A3B10">
        <w:tab/>
      </w:r>
      <w:r w:rsidR="002A3B10">
        <w:tab/>
      </w:r>
      <w:r w:rsidR="002A3B10">
        <w:tab/>
      </w:r>
      <w:r w:rsidR="002A3B10">
        <w:tab/>
      </w:r>
      <w:r w:rsidR="004F7795">
        <w:t>Late Development 1 - Open</w:t>
      </w:r>
    </w:p>
    <w:p w:rsidR="00BA57B2" w:rsidP="00BA57B2" w:rsidRDefault="00BA57B2" w14:paraId="3D573B5D" w14:textId="77777777"/>
    <w:p w:rsidR="00BA57B2" w:rsidP="00BA57B2" w:rsidRDefault="00BA57B2" w14:paraId="568D4536" w14:textId="77777777">
      <w:pPr>
        <w:pStyle w:val="SClassInfoPara"/>
      </w:pPr>
      <w:r>
        <w:t>Indicator Species</w:t>
      </w:r>
    </w:p>
    <w:p w:rsidR="00BA57B2" w:rsidP="00BA57B2" w:rsidRDefault="00BA57B2" w14:paraId="56D0A371" w14:textId="77777777"/>
    <w:p w:rsidR="00BA57B2" w:rsidP="00BA57B2" w:rsidRDefault="00BA57B2" w14:paraId="1D1B1AA4" w14:textId="77777777">
      <w:pPr>
        <w:pStyle w:val="SClassInfoPara"/>
      </w:pPr>
      <w:r>
        <w:t>Description</w:t>
      </w:r>
    </w:p>
    <w:p w:rsidR="00BA57B2" w:rsidP="00BA57B2" w:rsidRDefault="00BA57B2" w14:paraId="33D9D155" w14:textId="259851FB">
      <w:r>
        <w:t xml:space="preserve">This class differs from Class C primarily by the presence of large to very large (&gt;33in DBH) Jeffrey </w:t>
      </w:r>
      <w:r w:rsidR="00541E06">
        <w:t>p</w:t>
      </w:r>
      <w:r>
        <w:t>ine or ponderosa pine. As with Class C, scattered individuals may reach 50m in height</w:t>
      </w:r>
      <w:r w:rsidR="00541E06">
        <w:t>,</w:t>
      </w:r>
      <w:r>
        <w:t xml:space="preserve"> but most trees are closer to 25m. Scattered shrubs are found in the canopy openings, but grasses and forbs are more dominant, especially in the more frequent return intervals. At the longer end, bitterbrush can comprise 15-25% of the understory cover.</w:t>
      </w:r>
      <w:r w:rsidR="00C62E55">
        <w:t xml:space="preserve"> </w:t>
      </w:r>
    </w:p>
    <w:p w:rsidR="00BA57B2" w:rsidP="00BA57B2" w:rsidRDefault="00BA57B2" w14:paraId="464075DB" w14:textId="77777777"/>
    <w:p w:rsidR="00BA57B2" w:rsidP="00BA57B2" w:rsidRDefault="00B91176" w14:paraId="31F63371" w14:textId="77777777">
      <w:r>
        <w:t xml:space="preserve">Frequent surface fires </w:t>
      </w:r>
      <w:r w:rsidR="00BA57B2">
        <w:t xml:space="preserve">as well as endemic levels of </w:t>
      </w:r>
      <w:r>
        <w:t xml:space="preserve">insects and disease </w:t>
      </w:r>
      <w:r w:rsidR="00BA57B2">
        <w:t>maintain this class indefinitely. The fires are frequent enough that understory seed production is minimized, seed germination from the seed bank is not stimulated due to insufficient temperatures (either maximum temperature triggers or heat duration), and eventually root stocks age enough that sprouting falls off and some plants are eliminated that way.</w:t>
      </w:r>
    </w:p>
    <w:p w:rsidR="00BA57B2" w:rsidP="00BA57B2" w:rsidRDefault="00BA57B2" w14:paraId="38C33CA7" w14:textId="77777777"/>
    <w:p w:rsidR="00BA57B2" w:rsidP="00BA57B2" w:rsidRDefault="00BA57B2" w14:paraId="34FAACCF" w14:textId="77777777">
      <w:r>
        <w:t>Grasses and needles are the primary carrier of fire.</w:t>
      </w:r>
    </w:p>
    <w:p w:rsidR="00BA57B2" w:rsidP="00BA57B2" w:rsidRDefault="00BA57B2" w14:paraId="0FC44862" w14:textId="77777777"/>
    <w:p>
      <w:r>
        <w:rPr>
          <w:i/>
          <w:u w:val="single"/>
        </w:rPr>
        <w:t>Maximum Tree Size Class</w:t>
      </w:r>
      <w:br/>
      <w:r>
        <w:t>Very Large &gt;33" DBH</w:t>
      </w:r>
    </w:p>
    <w:p w:rsidR="00BA57B2" w:rsidP="00BA57B2" w:rsidRDefault="00BA57B2" w14:paraId="7819A081" w14:textId="77777777">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BA57B2" w:rsidP="00BA57B2" w:rsidRDefault="00BA57B2" w14:paraId="59E4895F" w14:textId="77777777"/>
    <w:p w:rsidR="00BA57B2" w:rsidP="00BA57B2" w:rsidRDefault="00BA57B2" w14:paraId="2F76F20E" w14:textId="77777777">
      <w:pPr>
        <w:pStyle w:val="SClassInfoPara"/>
      </w:pPr>
      <w:r>
        <w:t>Indicator Species</w:t>
      </w:r>
    </w:p>
    <w:p w:rsidR="00BA57B2" w:rsidP="00BA57B2" w:rsidRDefault="00BA57B2" w14:paraId="2B64C8E3" w14:textId="77777777"/>
    <w:p w:rsidR="00BA57B2" w:rsidP="00BA57B2" w:rsidRDefault="00BA57B2" w14:paraId="547B7658" w14:textId="77777777">
      <w:pPr>
        <w:pStyle w:val="SClassInfoPara"/>
      </w:pPr>
      <w:r>
        <w:t>Description</w:t>
      </w:r>
    </w:p>
    <w:p w:rsidR="00BA57B2" w:rsidP="00BA57B2" w:rsidRDefault="00BA57B2" w14:paraId="1F77EB8E" w14:textId="5D301CDD">
      <w:r>
        <w:t>This class develops from either Class B or Class D in the pr</w:t>
      </w:r>
      <w:r w:rsidR="000312B7">
        <w:t>olonged absence of disturbance.</w:t>
      </w:r>
      <w:r>
        <w:t xml:space="preserve"> In the case of Class B, </w:t>
      </w:r>
      <w:r w:rsidR="0044643F">
        <w:t xml:space="preserve">if </w:t>
      </w:r>
      <w:r w:rsidR="00B91176">
        <w:t>enough time</w:t>
      </w:r>
      <w:r>
        <w:t xml:space="preserve"> </w:t>
      </w:r>
      <w:r w:rsidR="00541E06">
        <w:t>e</w:t>
      </w:r>
      <w:r>
        <w:t>lapse</w:t>
      </w:r>
      <w:r w:rsidR="0044643F">
        <w:t>s</w:t>
      </w:r>
      <w:r>
        <w:t xml:space="preserve"> without disturbance, enough trees will reach diameter classes large enough to be considered late seral.</w:t>
      </w:r>
      <w:r w:rsidR="00C62E55">
        <w:t xml:space="preserve"> </w:t>
      </w:r>
      <w:r>
        <w:t xml:space="preserve">In the case of Class D, should </w:t>
      </w:r>
      <w:r w:rsidR="00B91176">
        <w:t>enough time</w:t>
      </w:r>
      <w:r>
        <w:t xml:space="preserve"> </w:t>
      </w:r>
      <w:r w:rsidR="00541E06">
        <w:t>e</w:t>
      </w:r>
      <w:r>
        <w:t>lapse without disturbance, infill results in a dense, multi</w:t>
      </w:r>
      <w:r w:rsidR="00541E06">
        <w:t>ple</w:t>
      </w:r>
      <w:r>
        <w:t>-stor</w:t>
      </w:r>
      <w:r w:rsidR="00541E06">
        <w:t>y</w:t>
      </w:r>
      <w:r>
        <w:t xml:space="preserve"> stand. In both cases, the understory contains only occasional shrubs and widely scattered clumps of grasses or forbs.</w:t>
      </w:r>
      <w:r w:rsidR="00C62E55">
        <w:t xml:space="preserve"> </w:t>
      </w:r>
      <w:r>
        <w:t xml:space="preserve">Shrub mortality increases dramatically </w:t>
      </w:r>
      <w:r w:rsidR="00541E06">
        <w:t xml:space="preserve">after </w:t>
      </w:r>
      <w:r>
        <w:t>tree canopy closure exceeds 25</w:t>
      </w:r>
      <w:r w:rsidR="0044643F">
        <w:t>-40</w:t>
      </w:r>
      <w:r>
        <w:t>%. Needles and downed wood are the primary carriers of fire.</w:t>
      </w:r>
    </w:p>
    <w:p w:rsidR="00BA57B2" w:rsidP="00BA57B2" w:rsidRDefault="00BA57B2" w14:paraId="56947B67" w14:textId="77777777"/>
    <w:p w:rsidR="00BA57B2" w:rsidP="00BA57B2" w:rsidRDefault="00BA57B2" w14:paraId="194F0FF0" w14:textId="650EA2DE">
      <w:r>
        <w:t xml:space="preserve">On average, the diameter remains smaller than in the open forest due </w:t>
      </w:r>
      <w:r w:rsidR="002929FD">
        <w:t xml:space="preserve">to </w:t>
      </w:r>
      <w:r>
        <w:t xml:space="preserve">competition, although very large trees may be present as carryovers from Class D. As with Class D, an occasional tree may reach as </w:t>
      </w:r>
      <w:r w:rsidR="00541E06">
        <w:t xml:space="preserve">high </w:t>
      </w:r>
      <w:r>
        <w:t>as 50m, but most trees are closer to 25m in height.</w:t>
      </w:r>
      <w:r w:rsidR="00C62E55">
        <w:t xml:space="preserve"> </w:t>
      </w:r>
    </w:p>
    <w:p w:rsidR="00BA57B2" w:rsidP="00BA57B2" w:rsidRDefault="00BA57B2" w14:paraId="092324C9" w14:textId="77777777"/>
    <w:p w:rsidR="00BA57B2" w:rsidP="00BA57B2" w:rsidRDefault="00BA57B2" w14:paraId="2446E825" w14:textId="7D8B08BE">
      <w:r>
        <w:t>The probability of a bark</w:t>
      </w:r>
      <w:r w:rsidR="00B91176">
        <w:t xml:space="preserve"> beetle epidemic is quite high </w:t>
      </w:r>
      <w:r>
        <w:t>in these stands, particularly during drought</w:t>
      </w:r>
      <w:r w:rsidR="00541E06">
        <w:t>-prone</w:t>
      </w:r>
      <w:r>
        <w:t xml:space="preserve"> periods. The fuel complex d</w:t>
      </w:r>
      <w:r w:rsidR="00B91176">
        <w:t>oes not permit surface fires.</w:t>
      </w:r>
      <w:r w:rsidR="00C62E55">
        <w:t xml:space="preserve"> </w:t>
      </w:r>
    </w:p>
    <w:p w:rsidR="00BA57B2" w:rsidP="00BA57B2" w:rsidRDefault="00BA57B2" w14:paraId="4F44A4F6"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A57B2" w:rsidP="00BA57B2" w:rsidRDefault="00BA57B2" w14:paraId="26DED88B" w14:textId="725A4AB3">
      <w:r>
        <w:t>Bork, J.L. 1985. Fire history in three vegetation types on the east side of the Oregon Cascades. PhD thesis.</w:t>
      </w:r>
      <w:r w:rsidR="00C62E55">
        <w:t xml:space="preserve"> </w:t>
      </w:r>
      <w:r>
        <w:t>Corvallis, OR: Oregon State University. 94 pp.</w:t>
      </w:r>
    </w:p>
    <w:p w:rsidR="00BA57B2" w:rsidP="00BA57B2" w:rsidRDefault="00BA57B2" w14:paraId="4E261780" w14:textId="77777777"/>
    <w:p w:rsidR="00BA57B2" w:rsidP="00BA57B2" w:rsidRDefault="00BA57B2" w14:paraId="26605C86" w14:textId="26B091EC">
      <w:proofErr w:type="spellStart"/>
      <w:r>
        <w:t>Goheen</w:t>
      </w:r>
      <w:proofErr w:type="spellEnd"/>
      <w:r>
        <w:t>, A. 1998. Buck creek drainage fire analysis: the ecological consequences of aggressive fire suppression.</w:t>
      </w:r>
      <w:r w:rsidR="00C62E55">
        <w:t xml:space="preserve"> </w:t>
      </w:r>
      <w:r>
        <w:t>Technical Fire Management 11.</w:t>
      </w:r>
      <w:r w:rsidR="00C62E55">
        <w:t xml:space="preserve"> </w:t>
      </w:r>
      <w:r>
        <w:t>Fort Collins, CO: Washington Institute, Colorado State University.</w:t>
      </w:r>
    </w:p>
    <w:p w:rsidR="00BA57B2" w:rsidP="00BA57B2" w:rsidRDefault="00BA57B2" w14:paraId="59CA3E0B" w14:textId="77777777"/>
    <w:p w:rsidR="005B0A5D" w:rsidP="00BA57B2" w:rsidRDefault="005B0A5D" w14:paraId="3EBB2322" w14:textId="734E031F">
      <w:r>
        <w:t>Gucker, C</w:t>
      </w:r>
      <w:r w:rsidR="002929FD">
        <w:t>.</w:t>
      </w:r>
      <w:r>
        <w:t xml:space="preserve">L. 2007. Pinus </w:t>
      </w:r>
      <w:proofErr w:type="spellStart"/>
      <w:r>
        <w:t>jeffreyi</w:t>
      </w:r>
      <w:proofErr w:type="spellEnd"/>
      <w:r>
        <w:t>. In: Fire Effects Information System, [Online]. U.S. Department of Agriculture, Forest Service, Rocky Mountain Research Station, Fire Sciences Laboratory (Producer). Available: http://www.fs.fed.us/database/feis/ [ 2016, October 18].</w:t>
      </w:r>
    </w:p>
    <w:p w:rsidR="005B0A5D" w:rsidP="00BA57B2" w:rsidRDefault="005B0A5D" w14:paraId="2C3FA1D9" w14:textId="77777777"/>
    <w:p w:rsidR="00BA57B2" w:rsidP="00BA57B2" w:rsidRDefault="00BA57B2" w14:paraId="2030DB26" w14:textId="77777777">
      <w:r>
        <w:t>Miller, R.F. and J.A. Rose. 1999. Fire history and western juniper encroachment in sage-steppe. Journal of Range Management 52: 550-559.</w:t>
      </w:r>
    </w:p>
    <w:p w:rsidR="00BA57B2" w:rsidP="00BA57B2" w:rsidRDefault="00BA57B2" w14:paraId="0D540811" w14:textId="77777777"/>
    <w:p w:rsidR="00BA57B2" w:rsidP="00BA57B2" w:rsidRDefault="00BA57B2" w14:paraId="6BC61DAF" w14:textId="0CE49F92">
      <w:r>
        <w:t>Morrow, R.J. 1985. Age structure and spatial pattern of old-growth ponderosa pine in Pringle Falls Experimental Forest, central Oregon. MS thesis.</w:t>
      </w:r>
      <w:r w:rsidR="00C62E55">
        <w:t xml:space="preserve"> </w:t>
      </w:r>
      <w:r>
        <w:t>Corvallis, OR: Oregon State University. 80 pp.</w:t>
      </w:r>
    </w:p>
    <w:p w:rsidR="00BA57B2" w:rsidP="00BA57B2" w:rsidRDefault="00BA57B2" w14:paraId="2A6DB48B" w14:textId="77777777"/>
    <w:p w:rsidR="00BA57B2" w:rsidP="00BA57B2" w:rsidRDefault="00BA57B2" w14:paraId="4DB3F69C" w14:textId="77777777">
      <w:r>
        <w:t>NatureServe. 2007. International Ecological Classification Standard: Terrestrial Ecological Classifications. NatureServe Central Databases. Arlington, VA. Data current as of 10 February 2007.</w:t>
      </w:r>
    </w:p>
    <w:p w:rsidR="0044643F" w:rsidP="00BA57B2" w:rsidRDefault="0044643F" w14:paraId="0C08AEC5" w14:textId="77777777"/>
    <w:p w:rsidR="00BA57B2" w:rsidP="00BA57B2" w:rsidRDefault="005B0A5D" w14:paraId="442564DA" w14:textId="77777777">
      <w:r>
        <w:t xml:space="preserve">Peek, J.M., J.J. </w:t>
      </w:r>
      <w:proofErr w:type="spellStart"/>
      <w:r>
        <w:t>Korol</w:t>
      </w:r>
      <w:proofErr w:type="spellEnd"/>
      <w:r>
        <w:t>, D. Gay and T. Hershey. 2001. Overstory-understory biomass changes over a 35-year period in southcentral Oregon. Forest Ecology and Management. 150: 267-277.</w:t>
      </w:r>
    </w:p>
    <w:p w:rsidR="005B0A5D" w:rsidP="00BA57B2" w:rsidRDefault="005B0A5D" w14:paraId="699ADC41" w14:textId="54223593"/>
    <w:p w:rsidR="00E3123A" w:rsidP="00BA57B2" w:rsidRDefault="00E3123A" w14:paraId="494A6352" w14:textId="684E9F2B">
      <w:r>
        <w:t xml:space="preserve">Rigel, G.M., R.F. Miller, C.N. Skinner and S.E. Smith. 2006. Chapter 11: Northeastern Plateaus Bioregion. In: Fire in California’s Ecosystems. Eds. N.G. Sugihara, J.V. </w:t>
      </w:r>
      <w:proofErr w:type="spellStart"/>
      <w:r>
        <w:t>Wangtendonk</w:t>
      </w:r>
      <w:proofErr w:type="spellEnd"/>
      <w:r>
        <w:t xml:space="preserve">, K.E. Shaffer, J. </w:t>
      </w:r>
      <w:proofErr w:type="spellStart"/>
      <w:r>
        <w:t>Fites</w:t>
      </w:r>
      <w:proofErr w:type="spellEnd"/>
      <w:r>
        <w:t xml:space="preserve">-Kaufman, A.E. </w:t>
      </w:r>
      <w:proofErr w:type="spellStart"/>
      <w:r>
        <w:t>Thode</w:t>
      </w:r>
      <w:proofErr w:type="spellEnd"/>
      <w:r>
        <w:t xml:space="preserve">. University of California Press, Berkley, CA. 612pp. </w:t>
      </w:r>
    </w:p>
    <w:p w:rsidR="00E3123A" w:rsidP="00BA57B2" w:rsidRDefault="00E3123A" w14:paraId="09FC3872" w14:textId="77777777"/>
    <w:p w:rsidRPr="0044643F" w:rsidR="0044643F" w:rsidP="00F911B5" w:rsidRDefault="0044643F" w14:paraId="75009A61" w14:textId="77777777">
      <w:r w:rsidRPr="0044643F">
        <w:t>Sawyer, J. O., T. Keeler-Wolf, and J. Evens. 2009. A manual of California vegetation. Second edition. California Native Plant Society, Sacramento CA. 1300 pp.</w:t>
      </w:r>
    </w:p>
    <w:p w:rsidR="0044643F" w:rsidP="00BA57B2" w:rsidRDefault="0044643F" w14:paraId="332F633D" w14:textId="77777777"/>
    <w:p w:rsidR="00BA57B2" w:rsidP="00BA57B2" w:rsidRDefault="00BA57B2" w14:paraId="3BFEF97F" w14:textId="248EBD7A">
      <w:r>
        <w:t>Sexton, T. 1993.</w:t>
      </w:r>
      <w:r w:rsidR="00C62E55">
        <w:t xml:space="preserve"> </w:t>
      </w:r>
      <w:r>
        <w:t>Regional ecosystem assessment project: Klamath Basin. Unpublished notes.</w:t>
      </w:r>
    </w:p>
    <w:p w:rsidR="00BA57B2" w:rsidP="00BA57B2" w:rsidRDefault="00BA57B2" w14:paraId="3FB64AEA" w14:textId="77777777"/>
    <w:p w:rsidR="00BA57B2" w:rsidP="00BA57B2" w:rsidRDefault="00BA57B2" w14:paraId="4F64BB50" w14:textId="12DAB8A5">
      <w:r>
        <w:t>Smith, S. 1994. Ecological Guide to Eastside Pine Associations. R5-ECOL-TP-004. San Francisco, CA: USDA Forest Service, Pacific Southwest Region.</w:t>
      </w:r>
    </w:p>
    <w:p w:rsidR="004D5F12" w:rsidP="00BA57B2" w:rsidRDefault="004D5F12" w14:paraId="6672D0C4" w14:textId="411ACE17"/>
    <w:p w:rsidRPr="00CD7766" w:rsidR="005A5AF5" w:rsidP="005A5AF5" w:rsidRDefault="005A5AF5" w14:paraId="3D9E2F84"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Pr="00A43E41" w:rsidR="005A5AF5" w:rsidP="00BA57B2" w:rsidRDefault="005A5AF5" w14:paraId="3C611E60" w14:textId="77777777"/>
    <w:sectPr w:rsidRPr="00A43E41" w:rsidR="005A5AF5"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6C1" w:rsidRDefault="003C36C1" w14:paraId="2BE5549D" w14:textId="77777777">
      <w:r>
        <w:separator/>
      </w:r>
    </w:p>
  </w:endnote>
  <w:endnote w:type="continuationSeparator" w:id="0">
    <w:p w:rsidR="003C36C1" w:rsidRDefault="003C36C1" w14:paraId="4D3FD3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94E" w:rsidP="00BA57B2" w:rsidRDefault="00B2194E" w14:paraId="7E6B1187"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6C1" w:rsidRDefault="003C36C1" w14:paraId="3FCD71BD" w14:textId="77777777">
      <w:r>
        <w:separator/>
      </w:r>
    </w:p>
  </w:footnote>
  <w:footnote w:type="continuationSeparator" w:id="0">
    <w:p w:rsidR="003C36C1" w:rsidRDefault="003C36C1" w14:paraId="28FBB95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94E" w:rsidP="00BA57B2" w:rsidRDefault="00B2194E" w14:paraId="28D43FF1"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7FC2EC4"/>
    <w:multiLevelType w:val="hybridMultilevel"/>
    <w:tmpl w:val="A094CC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D132F50"/>
    <w:multiLevelType w:val="hybridMultilevel"/>
    <w:tmpl w:val="927E7E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E8330F"/>
    <w:multiLevelType w:val="multilevel"/>
    <w:tmpl w:val="0E623D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B91176"/>
    <w:rPr>
      <w:sz w:val="16"/>
      <w:szCs w:val="16"/>
    </w:rPr>
  </w:style>
  <w:style w:type="paragraph" w:styleId="CommentText">
    <w:name w:val="annotation text"/>
    <w:basedOn w:val="Normal"/>
    <w:link w:val="CommentTextChar"/>
    <w:uiPriority w:val="99"/>
    <w:unhideWhenUsed/>
    <w:rsid w:val="00B91176"/>
    <w:rPr>
      <w:sz w:val="20"/>
      <w:szCs w:val="20"/>
    </w:rPr>
  </w:style>
  <w:style w:type="character" w:styleId="CommentTextChar" w:customStyle="1">
    <w:name w:val="Comment Text Char"/>
    <w:basedOn w:val="DefaultParagraphFont"/>
    <w:link w:val="CommentText"/>
    <w:uiPriority w:val="99"/>
    <w:rsid w:val="00B91176"/>
  </w:style>
  <w:style w:type="paragraph" w:styleId="CommentSubject">
    <w:name w:val="annotation subject"/>
    <w:basedOn w:val="CommentText"/>
    <w:next w:val="CommentText"/>
    <w:link w:val="CommentSubjectChar"/>
    <w:uiPriority w:val="99"/>
    <w:semiHidden/>
    <w:unhideWhenUsed/>
    <w:rsid w:val="00B91176"/>
    <w:rPr>
      <w:b/>
      <w:bCs/>
    </w:rPr>
  </w:style>
  <w:style w:type="character" w:styleId="CommentSubjectChar" w:customStyle="1">
    <w:name w:val="Comment Subject Char"/>
    <w:basedOn w:val="CommentTextChar"/>
    <w:link w:val="CommentSubject"/>
    <w:uiPriority w:val="99"/>
    <w:semiHidden/>
    <w:rsid w:val="00B91176"/>
    <w:rPr>
      <w:b/>
      <w:bCs/>
    </w:rPr>
  </w:style>
  <w:style w:type="paragraph" w:styleId="BalloonText">
    <w:name w:val="Balloon Text"/>
    <w:basedOn w:val="Normal"/>
    <w:link w:val="BalloonTextChar"/>
    <w:uiPriority w:val="99"/>
    <w:semiHidden/>
    <w:unhideWhenUsed/>
    <w:rsid w:val="00B91176"/>
    <w:rPr>
      <w:rFonts w:ascii="Tahoma" w:hAnsi="Tahoma" w:cs="Tahoma"/>
      <w:sz w:val="16"/>
      <w:szCs w:val="16"/>
    </w:rPr>
  </w:style>
  <w:style w:type="character" w:styleId="BalloonTextChar" w:customStyle="1">
    <w:name w:val="Balloon Text Char"/>
    <w:basedOn w:val="DefaultParagraphFont"/>
    <w:link w:val="BalloonText"/>
    <w:uiPriority w:val="99"/>
    <w:semiHidden/>
    <w:rsid w:val="00B91176"/>
    <w:rPr>
      <w:rFonts w:ascii="Tahoma" w:hAnsi="Tahoma" w:cs="Tahoma"/>
      <w:sz w:val="16"/>
      <w:szCs w:val="16"/>
    </w:rPr>
  </w:style>
  <w:style w:type="paragraph" w:styleId="ListParagraph">
    <w:name w:val="List Paragraph"/>
    <w:basedOn w:val="Normal"/>
    <w:uiPriority w:val="34"/>
    <w:qFormat/>
    <w:rsid w:val="009E09EE"/>
    <w:pPr>
      <w:ind w:left="720"/>
    </w:pPr>
    <w:rPr>
      <w:rFonts w:ascii="Calibri" w:hAnsi="Calibri" w:eastAsiaTheme="minorHAnsi"/>
      <w:sz w:val="22"/>
      <w:szCs w:val="22"/>
    </w:rPr>
  </w:style>
  <w:style w:type="character" w:styleId="Hyperlink">
    <w:name w:val="Hyperlink"/>
    <w:basedOn w:val="DefaultParagraphFont"/>
    <w:rsid w:val="009E09EE"/>
    <w:rPr>
      <w:color w:val="0000FF" w:themeColor="hyperlink"/>
      <w:u w:val="single"/>
    </w:rPr>
  </w:style>
  <w:style w:type="character" w:styleId="search1" w:customStyle="1">
    <w:name w:val="search1"/>
    <w:basedOn w:val="DefaultParagraphFont"/>
    <w:rsid w:val="0044643F"/>
    <w:rPr>
      <w:color w:val="228622"/>
    </w:rPr>
  </w:style>
  <w:style w:type="table" w:styleId="TableGrid">
    <w:name w:val="Table Grid"/>
    <w:basedOn w:val="TableNormal"/>
    <w:uiPriority w:val="59"/>
    <w:rsid w:val="004464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3885">
      <w:bodyDiv w:val="1"/>
      <w:marLeft w:val="0"/>
      <w:marRight w:val="0"/>
      <w:marTop w:val="0"/>
      <w:marBottom w:val="0"/>
      <w:divBdr>
        <w:top w:val="none" w:sz="0" w:space="0" w:color="auto"/>
        <w:left w:val="none" w:sz="0" w:space="0" w:color="auto"/>
        <w:bottom w:val="none" w:sz="0" w:space="0" w:color="auto"/>
        <w:right w:val="none" w:sz="0" w:space="0" w:color="auto"/>
      </w:divBdr>
    </w:div>
    <w:div w:id="100538378">
      <w:bodyDiv w:val="1"/>
      <w:marLeft w:val="0"/>
      <w:marRight w:val="0"/>
      <w:marTop w:val="0"/>
      <w:marBottom w:val="0"/>
      <w:divBdr>
        <w:top w:val="none" w:sz="0" w:space="0" w:color="auto"/>
        <w:left w:val="none" w:sz="0" w:space="0" w:color="auto"/>
        <w:bottom w:val="none" w:sz="0" w:space="0" w:color="auto"/>
        <w:right w:val="none" w:sz="0" w:space="0" w:color="auto"/>
      </w:divBdr>
    </w:div>
    <w:div w:id="640812939">
      <w:bodyDiv w:val="1"/>
      <w:marLeft w:val="0"/>
      <w:marRight w:val="0"/>
      <w:marTop w:val="0"/>
      <w:marBottom w:val="0"/>
      <w:divBdr>
        <w:top w:val="none" w:sz="0" w:space="0" w:color="auto"/>
        <w:left w:val="none" w:sz="0" w:space="0" w:color="auto"/>
        <w:bottom w:val="none" w:sz="0" w:space="0" w:color="auto"/>
        <w:right w:val="none" w:sz="0" w:space="0" w:color="auto"/>
      </w:divBdr>
    </w:div>
    <w:div w:id="761147222">
      <w:bodyDiv w:val="1"/>
      <w:marLeft w:val="0"/>
      <w:marRight w:val="0"/>
      <w:marTop w:val="0"/>
      <w:marBottom w:val="0"/>
      <w:divBdr>
        <w:top w:val="none" w:sz="0" w:space="0" w:color="auto"/>
        <w:left w:val="none" w:sz="0" w:space="0" w:color="auto"/>
        <w:bottom w:val="none" w:sz="0" w:space="0" w:color="auto"/>
        <w:right w:val="none" w:sz="0" w:space="0" w:color="auto"/>
      </w:divBdr>
    </w:div>
    <w:div w:id="806431149">
      <w:bodyDiv w:val="1"/>
      <w:marLeft w:val="0"/>
      <w:marRight w:val="0"/>
      <w:marTop w:val="0"/>
      <w:marBottom w:val="0"/>
      <w:divBdr>
        <w:top w:val="none" w:sz="0" w:space="0" w:color="auto"/>
        <w:left w:val="none" w:sz="0" w:space="0" w:color="auto"/>
        <w:bottom w:val="none" w:sz="0" w:space="0" w:color="auto"/>
        <w:right w:val="none" w:sz="0" w:space="0" w:color="auto"/>
      </w:divBdr>
    </w:div>
    <w:div w:id="1051225034">
      <w:bodyDiv w:val="1"/>
      <w:marLeft w:val="0"/>
      <w:marRight w:val="0"/>
      <w:marTop w:val="0"/>
      <w:marBottom w:val="0"/>
      <w:divBdr>
        <w:top w:val="none" w:sz="0" w:space="0" w:color="auto"/>
        <w:left w:val="none" w:sz="0" w:space="0" w:color="auto"/>
        <w:bottom w:val="none" w:sz="0" w:space="0" w:color="auto"/>
        <w:right w:val="none" w:sz="0" w:space="0" w:color="auto"/>
      </w:divBdr>
    </w:div>
    <w:div w:id="1326475570">
      <w:bodyDiv w:val="1"/>
      <w:marLeft w:val="0"/>
      <w:marRight w:val="0"/>
      <w:marTop w:val="0"/>
      <w:marBottom w:val="0"/>
      <w:divBdr>
        <w:top w:val="none" w:sz="0" w:space="0" w:color="auto"/>
        <w:left w:val="none" w:sz="0" w:space="0" w:color="auto"/>
        <w:bottom w:val="none" w:sz="0" w:space="0" w:color="auto"/>
        <w:right w:val="none" w:sz="0" w:space="0" w:color="auto"/>
      </w:divBdr>
    </w:div>
    <w:div w:id="1485078326">
      <w:bodyDiv w:val="1"/>
      <w:marLeft w:val="0"/>
      <w:marRight w:val="0"/>
      <w:marTop w:val="0"/>
      <w:marBottom w:val="0"/>
      <w:divBdr>
        <w:top w:val="none" w:sz="0" w:space="0" w:color="auto"/>
        <w:left w:val="none" w:sz="0" w:space="0" w:color="auto"/>
        <w:bottom w:val="none" w:sz="0" w:space="0" w:color="auto"/>
        <w:right w:val="none" w:sz="0" w:space="0" w:color="auto"/>
      </w:divBdr>
    </w:div>
    <w:div w:id="1744646182">
      <w:bodyDiv w:val="1"/>
      <w:marLeft w:val="0"/>
      <w:marRight w:val="0"/>
      <w:marTop w:val="0"/>
      <w:marBottom w:val="0"/>
      <w:divBdr>
        <w:top w:val="none" w:sz="0" w:space="0" w:color="auto"/>
        <w:left w:val="none" w:sz="0" w:space="0" w:color="auto"/>
        <w:bottom w:val="none" w:sz="0" w:space="0" w:color="auto"/>
        <w:right w:val="none" w:sz="0" w:space="0" w:color="auto"/>
      </w:divBdr>
      <w:divsChild>
        <w:div w:id="1291715765">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23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903674">
      <w:bodyDiv w:val="1"/>
      <w:marLeft w:val="0"/>
      <w:marRight w:val="0"/>
      <w:marTop w:val="0"/>
      <w:marBottom w:val="0"/>
      <w:divBdr>
        <w:top w:val="none" w:sz="0" w:space="0" w:color="auto"/>
        <w:left w:val="none" w:sz="0" w:space="0" w:color="auto"/>
        <w:bottom w:val="none" w:sz="0" w:space="0" w:color="auto"/>
        <w:right w:val="none" w:sz="0" w:space="0" w:color="auto"/>
      </w:divBdr>
    </w:div>
    <w:div w:id="210764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8</revision>
  <lastPrinted>2017-02-16T01:15:00.0000000Z</lastPrinted>
  <dcterms:created xsi:type="dcterms:W3CDTF">2017-08-10T20:55:00.0000000Z</dcterms:created>
  <dcterms:modified xsi:type="dcterms:W3CDTF">2018-08-02T22:56:06.3073393Z</dcterms:modified>
</coreProperties>
</file>