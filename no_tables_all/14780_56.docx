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DA0" w:rsidP="007C0DA0" w:rsidRDefault="007C0DA0">
      <w:pPr>
        <w:pStyle w:val="BpSTitle"/>
      </w:pPr>
      <w:r>
        <w:t>14780</w:t>
      </w:r>
    </w:p>
    <w:p w:rsidR="007C0DA0" w:rsidP="007C0DA0" w:rsidRDefault="007C0DA0">
      <w:pPr>
        <w:pStyle w:val="BpSTitle"/>
      </w:pPr>
      <w:r>
        <w:t>Caribbean Swamp Systems</w:t>
      </w:r>
    </w:p>
    <w:p w:rsidR="007C0DA0" w:rsidP="007C0DA0" w:rsidRDefault="007C0DA0">
      <w:r>
        <w:t>BpS Model/Description Version: Aug. 2020</w:t>
      </w:r>
      <w:r>
        <w:tab/>
      </w:r>
      <w:r>
        <w:tab/>
      </w:r>
      <w:r>
        <w:tab/>
      </w:r>
      <w:r>
        <w:tab/>
      </w:r>
      <w:r>
        <w:tab/>
      </w:r>
      <w:r>
        <w:tab/>
      </w:r>
      <w:r>
        <w:tab/>
      </w:r>
    </w:p>
    <w:p w:rsidR="007C0DA0" w:rsidP="007C0DA0" w:rsidRDefault="007C0DA0"/>
    <w:p w:rsidR="007C0DA0" w:rsidP="007C0DA0" w:rsidRDefault="007C0DA0"/>
    <w:p w:rsidR="007C0DA0" w:rsidP="007C0DA0" w:rsidRDefault="007C0DA0">
      <w:pPr>
        <w:pStyle w:val="InfoPara"/>
      </w:pPr>
      <w:r>
        <w:t>Vegetation Type</w:t>
      </w:r>
    </w:p>
    <w:p w:rsidR="007C0DA0" w:rsidP="007C0DA0" w:rsidRDefault="00EC6A34">
      <w:r w:rsidRPr="00EC6A34">
        <w:t>Woody Wetland</w:t>
      </w:r>
      <w:bookmarkStart w:name="_GoBack" w:id="0"/>
      <w:bookmarkEnd w:id="0"/>
    </w:p>
    <w:p w:rsidR="007C0DA0" w:rsidP="007C0DA0" w:rsidRDefault="007C0DA0">
      <w:pPr>
        <w:pStyle w:val="InfoPara"/>
      </w:pPr>
      <w:r>
        <w:t>Map Zones</w:t>
      </w:r>
    </w:p>
    <w:p w:rsidR="007C0DA0" w:rsidP="007C0DA0" w:rsidRDefault="007C0DA0">
      <w:r>
        <w:t>56</w:t>
      </w:r>
    </w:p>
    <w:p w:rsidR="007C0DA0" w:rsidP="007C0DA0" w:rsidRDefault="007C0DA0">
      <w:pPr>
        <w:pStyle w:val="InfoPara"/>
      </w:pPr>
      <w:r>
        <w:t>Geographic Range</w:t>
      </w:r>
    </w:p>
    <w:p w:rsidR="007C0DA0" w:rsidP="007C0DA0" w:rsidRDefault="00A74F67">
      <w:r>
        <w:t>Caribbean</w:t>
      </w:r>
      <w:r w:rsidR="007C0DA0">
        <w:t xml:space="preserve"> Swamp Systems is an aggregate of two ecological systems, South Florida Bayhead Swamp and South Florida Hydric Hammock, both of which are endemic to south FL (NatureServe 2006).</w:t>
      </w:r>
    </w:p>
    <w:p w:rsidR="007C0DA0" w:rsidP="007C0DA0" w:rsidRDefault="007C0DA0">
      <w:pPr>
        <w:pStyle w:val="InfoPara"/>
      </w:pPr>
      <w:r>
        <w:t>Biophysical Site Description</w:t>
      </w:r>
    </w:p>
    <w:p w:rsidR="007C0DA0" w:rsidP="007C0DA0" w:rsidRDefault="007C0DA0">
      <w:r>
        <w:t xml:space="preserve">NatureServe (2006) identifies </w:t>
      </w:r>
      <w:r w:rsidR="00A74F67">
        <w:t>Caribbean</w:t>
      </w:r>
      <w:r>
        <w:t xml:space="preserve"> Swamp Systems as hardwood dominated wetland forests.</w:t>
      </w:r>
    </w:p>
    <w:p w:rsidR="007C0DA0" w:rsidP="007C0DA0" w:rsidRDefault="007C0DA0"/>
    <w:p w:rsidR="007C0DA0" w:rsidP="007C0DA0" w:rsidRDefault="007C0DA0">
      <w:r>
        <w:t xml:space="preserve">South Florida Bayhead Swamps are synonymous with the tree islands of the Everglades. They occur on slightly elevated sites within the large expanses of sawgrass marsh, occurring as round to generally teardrop shaped islands ranging in size from ¼ acre to 300ac+. Soils are typically organic and include Plummer fine sands, Gandy and </w:t>
      </w:r>
      <w:proofErr w:type="spellStart"/>
      <w:r>
        <w:t>Istokpoga</w:t>
      </w:r>
      <w:proofErr w:type="spellEnd"/>
      <w:r>
        <w:t xml:space="preserve"> peats and other bog soils (Davis 1943, Gunderson 1994). </w:t>
      </w:r>
    </w:p>
    <w:p w:rsidR="007C0DA0" w:rsidP="007C0DA0" w:rsidRDefault="007C0DA0"/>
    <w:p w:rsidR="007C0DA0" w:rsidP="007C0DA0" w:rsidRDefault="007C0DA0">
      <w:r>
        <w:t>South Florida Hydric Hammock occurs on flat lowlands underlain by limestone substrate. Davis (1943) identifies these as low hammocks that occur as elongated strips that occur along the outer border of swamps, streams and rivers. Soils are prevailingly fine sands and fine sandy loams with calcareous substrata as the Palmdale, Parkwood and Manatee soils (Davis 1943).</w:t>
      </w:r>
    </w:p>
    <w:p w:rsidR="007C0DA0" w:rsidP="007C0DA0" w:rsidRDefault="007C0DA0">
      <w:pPr>
        <w:pStyle w:val="InfoPara"/>
      </w:pPr>
      <w:r>
        <w:t>Vegetation Description</w:t>
      </w:r>
    </w:p>
    <w:p w:rsidR="007C0DA0" w:rsidP="007C0DA0" w:rsidRDefault="007C0DA0">
      <w:r>
        <w:t>South Florida Bayhead Swamp:</w:t>
      </w:r>
    </w:p>
    <w:p w:rsidR="007C0DA0" w:rsidP="007C0DA0" w:rsidRDefault="007C0DA0"/>
    <w:p w:rsidR="007C0DA0" w:rsidP="007C0DA0" w:rsidRDefault="007C0DA0">
      <w:r>
        <w:t xml:space="preserve">Gunderson (1994) defines </w:t>
      </w:r>
      <w:proofErr w:type="spellStart"/>
      <w:r>
        <w:t>bayhead</w:t>
      </w:r>
      <w:proofErr w:type="spellEnd"/>
      <w:r>
        <w:t xml:space="preserve"> swamp as a broad-leafed hydrophytic hardwood association. It occurs as trees islands within the broad marsh expanses of the Everglades. The overstory includes red bay (</w:t>
      </w:r>
      <w:proofErr w:type="spellStart"/>
      <w:r w:rsidRPr="004B23ED">
        <w:rPr>
          <w:i/>
        </w:rPr>
        <w:t>Persea</w:t>
      </w:r>
      <w:proofErr w:type="spellEnd"/>
      <w:r w:rsidRPr="004B23ED">
        <w:rPr>
          <w:i/>
        </w:rPr>
        <w:t xml:space="preserve"> </w:t>
      </w:r>
      <w:proofErr w:type="spellStart"/>
      <w:r w:rsidRPr="004B23ED">
        <w:rPr>
          <w:i/>
        </w:rPr>
        <w:t>borbonia</w:t>
      </w:r>
      <w:proofErr w:type="spellEnd"/>
      <w:r>
        <w:t xml:space="preserve">) and </w:t>
      </w:r>
      <w:proofErr w:type="spellStart"/>
      <w:r>
        <w:t>sweetbay</w:t>
      </w:r>
      <w:proofErr w:type="spellEnd"/>
      <w:r>
        <w:t xml:space="preserve"> magnolia (</w:t>
      </w:r>
      <w:r w:rsidRPr="004B23ED">
        <w:rPr>
          <w:i/>
        </w:rPr>
        <w:t xml:space="preserve">Magnolia </w:t>
      </w:r>
      <w:proofErr w:type="spellStart"/>
      <w:r w:rsidRPr="004B23ED">
        <w:rPr>
          <w:i/>
        </w:rPr>
        <w:t>virginiana</w:t>
      </w:r>
      <w:proofErr w:type="spellEnd"/>
      <w:r>
        <w:t>) mixed with dahoon holly (</w:t>
      </w:r>
      <w:r w:rsidRPr="004B23ED">
        <w:rPr>
          <w:i/>
        </w:rPr>
        <w:t xml:space="preserve">Ilex </w:t>
      </w:r>
      <w:proofErr w:type="spellStart"/>
      <w:r w:rsidRPr="004B23ED">
        <w:rPr>
          <w:i/>
        </w:rPr>
        <w:t>cassine</w:t>
      </w:r>
      <w:proofErr w:type="spellEnd"/>
      <w:r>
        <w:t>), pond apple (</w:t>
      </w:r>
      <w:r w:rsidRPr="004B23ED">
        <w:rPr>
          <w:i/>
        </w:rPr>
        <w:t xml:space="preserve">Annona </w:t>
      </w:r>
      <w:proofErr w:type="spellStart"/>
      <w:r w:rsidRPr="004B23ED">
        <w:rPr>
          <w:i/>
        </w:rPr>
        <w:t>glabra</w:t>
      </w:r>
      <w:proofErr w:type="spellEnd"/>
      <w:r>
        <w:t>), wax myrtle (</w:t>
      </w:r>
      <w:r w:rsidRPr="004B23ED">
        <w:rPr>
          <w:i/>
        </w:rPr>
        <w:t>Morella cerifera</w:t>
      </w:r>
      <w:r>
        <w:t>), Carolina willow (</w:t>
      </w:r>
      <w:r w:rsidRPr="004B23ED">
        <w:rPr>
          <w:i/>
        </w:rPr>
        <w:t xml:space="preserve">Salix </w:t>
      </w:r>
      <w:proofErr w:type="spellStart"/>
      <w:r w:rsidRPr="004B23ED">
        <w:rPr>
          <w:i/>
        </w:rPr>
        <w:t>caroliniana</w:t>
      </w:r>
      <w:proofErr w:type="spellEnd"/>
      <w:r>
        <w:t>) and strangler fig (</w:t>
      </w:r>
      <w:proofErr w:type="spellStart"/>
      <w:r w:rsidRPr="004B23ED">
        <w:rPr>
          <w:i/>
        </w:rPr>
        <w:t>Ficus</w:t>
      </w:r>
      <w:proofErr w:type="spellEnd"/>
      <w:r w:rsidRPr="004B23ED">
        <w:rPr>
          <w:i/>
        </w:rPr>
        <w:t xml:space="preserve"> </w:t>
      </w:r>
      <w:proofErr w:type="spellStart"/>
      <w:r w:rsidRPr="004B23ED">
        <w:rPr>
          <w:i/>
        </w:rPr>
        <w:t>aurea</w:t>
      </w:r>
      <w:proofErr w:type="spellEnd"/>
      <w:r>
        <w:t>). The understory may be sparse to locally dense, depending on overstory shading and light availability. It is generally a dense mix of shrubs including cocoplum (</w:t>
      </w:r>
      <w:proofErr w:type="spellStart"/>
      <w:r w:rsidRPr="004B23ED">
        <w:rPr>
          <w:i/>
        </w:rPr>
        <w:t>Chrysobalanus</w:t>
      </w:r>
      <w:proofErr w:type="spellEnd"/>
      <w:r w:rsidRPr="004B23ED">
        <w:rPr>
          <w:i/>
        </w:rPr>
        <w:t xml:space="preserve"> </w:t>
      </w:r>
      <w:proofErr w:type="spellStart"/>
      <w:r w:rsidRPr="004B23ED">
        <w:rPr>
          <w:i/>
        </w:rPr>
        <w:t>icaco</w:t>
      </w:r>
      <w:proofErr w:type="spellEnd"/>
      <w:r>
        <w:t>) and buttonbush (</w:t>
      </w:r>
      <w:proofErr w:type="spellStart"/>
      <w:r w:rsidRPr="004B23ED">
        <w:rPr>
          <w:i/>
        </w:rPr>
        <w:t>Cephalanthus</w:t>
      </w:r>
      <w:proofErr w:type="spellEnd"/>
      <w:r w:rsidRPr="004B23ED">
        <w:rPr>
          <w:i/>
        </w:rPr>
        <w:t xml:space="preserve"> </w:t>
      </w:r>
      <w:proofErr w:type="spellStart"/>
      <w:r w:rsidRPr="004B23ED">
        <w:rPr>
          <w:i/>
        </w:rPr>
        <w:t>occidentalis</w:t>
      </w:r>
      <w:proofErr w:type="spellEnd"/>
      <w:r>
        <w:t>), regeneration of the canopy species, and giant leather fern (</w:t>
      </w:r>
      <w:proofErr w:type="spellStart"/>
      <w:r w:rsidRPr="004B23ED">
        <w:rPr>
          <w:i/>
        </w:rPr>
        <w:t>Acrostichum</w:t>
      </w:r>
      <w:proofErr w:type="spellEnd"/>
      <w:r w:rsidRPr="004B23ED">
        <w:rPr>
          <w:i/>
        </w:rPr>
        <w:t xml:space="preserve"> </w:t>
      </w:r>
      <w:proofErr w:type="spellStart"/>
      <w:r w:rsidRPr="004B23ED">
        <w:rPr>
          <w:i/>
        </w:rPr>
        <w:t>danaeifolium</w:t>
      </w:r>
      <w:proofErr w:type="spellEnd"/>
      <w:r>
        <w:t xml:space="preserve">). </w:t>
      </w:r>
    </w:p>
    <w:p w:rsidR="007C0DA0" w:rsidP="007C0DA0" w:rsidRDefault="007C0DA0"/>
    <w:p w:rsidR="007C0DA0" w:rsidP="007C0DA0" w:rsidRDefault="007C0DA0">
      <w:r>
        <w:t>NatureServe (2006) lists several associations within this system including:</w:t>
      </w:r>
    </w:p>
    <w:p w:rsidR="007C0DA0" w:rsidP="007C0DA0" w:rsidRDefault="007C0DA0">
      <w:r>
        <w:t xml:space="preserve">• </w:t>
      </w:r>
      <w:proofErr w:type="spellStart"/>
      <w:r>
        <w:t>Sweetbay</w:t>
      </w:r>
      <w:proofErr w:type="spellEnd"/>
      <w:r>
        <w:t xml:space="preserve"> magnolia (</w:t>
      </w:r>
      <w:r w:rsidRPr="004B23ED">
        <w:rPr>
          <w:i/>
        </w:rPr>
        <w:t xml:space="preserve">Magnolia </w:t>
      </w:r>
      <w:proofErr w:type="spellStart"/>
      <w:r w:rsidRPr="004B23ED">
        <w:rPr>
          <w:i/>
        </w:rPr>
        <w:t>virginiana</w:t>
      </w:r>
      <w:proofErr w:type="spellEnd"/>
      <w:r>
        <w:t>) – swamp bay (</w:t>
      </w:r>
      <w:proofErr w:type="spellStart"/>
      <w:r w:rsidRPr="004B23ED">
        <w:rPr>
          <w:i/>
        </w:rPr>
        <w:t>Persea</w:t>
      </w:r>
      <w:proofErr w:type="spellEnd"/>
      <w:r w:rsidRPr="004B23ED">
        <w:rPr>
          <w:i/>
        </w:rPr>
        <w:t xml:space="preserve"> </w:t>
      </w:r>
      <w:proofErr w:type="spellStart"/>
      <w:r w:rsidRPr="004B23ED">
        <w:rPr>
          <w:i/>
        </w:rPr>
        <w:t>palustris</w:t>
      </w:r>
      <w:proofErr w:type="spellEnd"/>
      <w:r>
        <w:t>) – cocoplum (</w:t>
      </w:r>
      <w:proofErr w:type="spellStart"/>
      <w:r w:rsidRPr="004B23ED">
        <w:rPr>
          <w:i/>
        </w:rPr>
        <w:t>Chrysobalanus</w:t>
      </w:r>
      <w:proofErr w:type="spellEnd"/>
      <w:r w:rsidRPr="004B23ED">
        <w:rPr>
          <w:i/>
        </w:rPr>
        <w:t xml:space="preserve"> </w:t>
      </w:r>
      <w:proofErr w:type="spellStart"/>
      <w:r w:rsidRPr="004B23ED">
        <w:rPr>
          <w:i/>
        </w:rPr>
        <w:t>icaco</w:t>
      </w:r>
      <w:proofErr w:type="spellEnd"/>
      <w:r>
        <w:t>) – giant leather fern (</w:t>
      </w:r>
      <w:proofErr w:type="spellStart"/>
      <w:r w:rsidRPr="004B23ED">
        <w:rPr>
          <w:i/>
        </w:rPr>
        <w:t>Acrostichum</w:t>
      </w:r>
      <w:proofErr w:type="spellEnd"/>
      <w:r w:rsidRPr="004B23ED">
        <w:rPr>
          <w:i/>
        </w:rPr>
        <w:t xml:space="preserve"> </w:t>
      </w:r>
      <w:proofErr w:type="spellStart"/>
      <w:r w:rsidRPr="004B23ED">
        <w:rPr>
          <w:i/>
        </w:rPr>
        <w:t>daaefolium</w:t>
      </w:r>
      <w:proofErr w:type="spellEnd"/>
      <w:r w:rsidRPr="004B23ED">
        <w:rPr>
          <w:i/>
        </w:rPr>
        <w:t xml:space="preserve"> </w:t>
      </w:r>
      <w:proofErr w:type="spellStart"/>
      <w:r w:rsidRPr="004B23ED">
        <w:rPr>
          <w:i/>
        </w:rPr>
        <w:t>exalta</w:t>
      </w:r>
      <w:proofErr w:type="spellEnd"/>
      <w:r>
        <w:t>) Forest</w:t>
      </w:r>
    </w:p>
    <w:p w:rsidR="007C0DA0" w:rsidP="007C0DA0" w:rsidRDefault="007C0DA0">
      <w:r>
        <w:t xml:space="preserve">• </w:t>
      </w:r>
      <w:proofErr w:type="spellStart"/>
      <w:r>
        <w:t>Sweetbay</w:t>
      </w:r>
      <w:proofErr w:type="spellEnd"/>
      <w:r>
        <w:t xml:space="preserve"> magnolia – swamp bay – cocoplum – Sawgrass (</w:t>
      </w:r>
      <w:proofErr w:type="spellStart"/>
      <w:r w:rsidRPr="004B23ED">
        <w:rPr>
          <w:i/>
        </w:rPr>
        <w:t>Cladium</w:t>
      </w:r>
      <w:proofErr w:type="spellEnd"/>
      <w:r w:rsidRPr="004B23ED">
        <w:rPr>
          <w:i/>
        </w:rPr>
        <w:t xml:space="preserve"> </w:t>
      </w:r>
      <w:proofErr w:type="spellStart"/>
      <w:r w:rsidRPr="004B23ED">
        <w:rPr>
          <w:i/>
        </w:rPr>
        <w:t>mariscus</w:t>
      </w:r>
      <w:proofErr w:type="spellEnd"/>
      <w:r>
        <w:t xml:space="preserve"> ssp. </w:t>
      </w:r>
      <w:proofErr w:type="spellStart"/>
      <w:r w:rsidRPr="004B23ED">
        <w:rPr>
          <w:i/>
        </w:rPr>
        <w:t>Jamaiscense</w:t>
      </w:r>
      <w:proofErr w:type="spellEnd"/>
      <w:r>
        <w:t>) Woodland</w:t>
      </w:r>
    </w:p>
    <w:p w:rsidR="007C0DA0" w:rsidP="007C0DA0" w:rsidRDefault="007C0DA0">
      <w:r>
        <w:t>• Buttonwood (</w:t>
      </w:r>
      <w:proofErr w:type="spellStart"/>
      <w:r w:rsidRPr="004B23ED">
        <w:rPr>
          <w:i/>
        </w:rPr>
        <w:t>Conocarpus</w:t>
      </w:r>
      <w:proofErr w:type="spellEnd"/>
      <w:r w:rsidRPr="004B23ED">
        <w:rPr>
          <w:i/>
        </w:rPr>
        <w:t xml:space="preserve"> erectus</w:t>
      </w:r>
      <w:r>
        <w:t>) – poisonwood (</w:t>
      </w:r>
      <w:proofErr w:type="spellStart"/>
      <w:r w:rsidRPr="004B23ED">
        <w:rPr>
          <w:i/>
        </w:rPr>
        <w:t>Metopium</w:t>
      </w:r>
      <w:proofErr w:type="spellEnd"/>
      <w:r w:rsidRPr="004B23ED">
        <w:rPr>
          <w:i/>
        </w:rPr>
        <w:t xml:space="preserve"> </w:t>
      </w:r>
      <w:proofErr w:type="spellStart"/>
      <w:r w:rsidRPr="004B23ED">
        <w:rPr>
          <w:i/>
        </w:rPr>
        <w:t>toxiferum</w:t>
      </w:r>
      <w:proofErr w:type="spellEnd"/>
      <w:r>
        <w:t>) – Everglades palm (</w:t>
      </w:r>
      <w:proofErr w:type="spellStart"/>
      <w:r w:rsidRPr="004B23ED">
        <w:rPr>
          <w:i/>
        </w:rPr>
        <w:t>Acoelorraphe</w:t>
      </w:r>
      <w:proofErr w:type="spellEnd"/>
      <w:r w:rsidRPr="004B23ED">
        <w:rPr>
          <w:i/>
        </w:rPr>
        <w:t xml:space="preserve"> </w:t>
      </w:r>
      <w:proofErr w:type="spellStart"/>
      <w:r w:rsidRPr="004B23ED">
        <w:rPr>
          <w:i/>
        </w:rPr>
        <w:t>wrightii</w:t>
      </w:r>
      <w:proofErr w:type="spellEnd"/>
      <w:r>
        <w:t>) – cocoplum Forest</w:t>
      </w:r>
    </w:p>
    <w:p w:rsidR="007C0DA0" w:rsidP="007C0DA0" w:rsidRDefault="007C0DA0">
      <w:r>
        <w:t>• Laurel oak (</w:t>
      </w:r>
      <w:r w:rsidRPr="004B23ED">
        <w:rPr>
          <w:i/>
        </w:rPr>
        <w:t xml:space="preserve">Quercus </w:t>
      </w:r>
      <w:proofErr w:type="spellStart"/>
      <w:r w:rsidRPr="004B23ED">
        <w:rPr>
          <w:i/>
        </w:rPr>
        <w:t>laurifolia</w:t>
      </w:r>
      <w:proofErr w:type="spellEnd"/>
      <w:r>
        <w:t>) – sabal palm (</w:t>
      </w:r>
      <w:r w:rsidRPr="004B23ED">
        <w:rPr>
          <w:i/>
        </w:rPr>
        <w:t>Sabal palmetto</w:t>
      </w:r>
      <w:r>
        <w:t xml:space="preserve">) – </w:t>
      </w:r>
      <w:proofErr w:type="spellStart"/>
      <w:r>
        <w:t>myrsine</w:t>
      </w:r>
      <w:proofErr w:type="spellEnd"/>
      <w:r>
        <w:t xml:space="preserve"> (</w:t>
      </w:r>
      <w:proofErr w:type="spellStart"/>
      <w:r w:rsidRPr="004B23ED">
        <w:rPr>
          <w:i/>
        </w:rPr>
        <w:t>Myrsine</w:t>
      </w:r>
      <w:proofErr w:type="spellEnd"/>
      <w:r w:rsidRPr="004B23ED">
        <w:rPr>
          <w:i/>
        </w:rPr>
        <w:t xml:space="preserve"> </w:t>
      </w:r>
      <w:proofErr w:type="spellStart"/>
      <w:r w:rsidRPr="004B23ED">
        <w:rPr>
          <w:i/>
        </w:rPr>
        <w:t>floridana</w:t>
      </w:r>
      <w:proofErr w:type="spellEnd"/>
      <w:r>
        <w:t>) – wild coffee (</w:t>
      </w:r>
      <w:proofErr w:type="spellStart"/>
      <w:r w:rsidRPr="004B23ED">
        <w:rPr>
          <w:i/>
        </w:rPr>
        <w:t>Psychotria</w:t>
      </w:r>
      <w:proofErr w:type="spellEnd"/>
      <w:r w:rsidRPr="004B23ED">
        <w:rPr>
          <w:i/>
        </w:rPr>
        <w:t xml:space="preserve"> nervosa</w:t>
      </w:r>
      <w:r>
        <w:t>) Forest</w:t>
      </w:r>
    </w:p>
    <w:p w:rsidR="007C0DA0" w:rsidP="007C0DA0" w:rsidRDefault="007C0DA0">
      <w:r>
        <w:t>• Bald Cypress (</w:t>
      </w:r>
      <w:r w:rsidRPr="004B23ED">
        <w:rPr>
          <w:i/>
        </w:rPr>
        <w:t>Taxodium distichum</w:t>
      </w:r>
      <w:r>
        <w:t>) – swamp bay – ash (</w:t>
      </w:r>
      <w:proofErr w:type="spellStart"/>
      <w:r w:rsidRPr="004B23ED">
        <w:rPr>
          <w:i/>
        </w:rPr>
        <w:t>Fraxinus</w:t>
      </w:r>
      <w:proofErr w:type="spellEnd"/>
      <w:r w:rsidRPr="004B23ED">
        <w:rPr>
          <w:i/>
        </w:rPr>
        <w:t xml:space="preserve"> </w:t>
      </w:r>
      <w:proofErr w:type="spellStart"/>
      <w:r w:rsidRPr="004B23ED">
        <w:rPr>
          <w:i/>
        </w:rPr>
        <w:t>caroliniana</w:t>
      </w:r>
      <w:proofErr w:type="spellEnd"/>
      <w:r>
        <w:t>) – cocoplum – swamp fern (</w:t>
      </w:r>
      <w:proofErr w:type="spellStart"/>
      <w:r w:rsidRPr="004B23ED">
        <w:rPr>
          <w:i/>
        </w:rPr>
        <w:t>Blechnum</w:t>
      </w:r>
      <w:proofErr w:type="spellEnd"/>
      <w:r w:rsidRPr="004B23ED">
        <w:rPr>
          <w:i/>
        </w:rPr>
        <w:t xml:space="preserve"> </w:t>
      </w:r>
      <w:proofErr w:type="spellStart"/>
      <w:r w:rsidRPr="004B23ED">
        <w:rPr>
          <w:i/>
        </w:rPr>
        <w:t>serrulatum</w:t>
      </w:r>
      <w:proofErr w:type="spellEnd"/>
      <w:r>
        <w:t>) Forest</w:t>
      </w:r>
    </w:p>
    <w:p w:rsidR="007C0DA0" w:rsidP="007C0DA0" w:rsidRDefault="007C0DA0">
      <w:r>
        <w:t>• Red Mangrove (</w:t>
      </w:r>
      <w:proofErr w:type="spellStart"/>
      <w:r w:rsidRPr="004B23ED">
        <w:rPr>
          <w:i/>
        </w:rPr>
        <w:t>Rhizophora</w:t>
      </w:r>
      <w:proofErr w:type="spellEnd"/>
      <w:r w:rsidRPr="004B23ED">
        <w:rPr>
          <w:i/>
        </w:rPr>
        <w:t xml:space="preserve"> mangle</w:t>
      </w:r>
      <w:r>
        <w:t>) – bald cypress – poisonwood – cocoplum – nodding nixie (</w:t>
      </w:r>
      <w:r w:rsidRPr="004B23ED">
        <w:rPr>
          <w:i/>
        </w:rPr>
        <w:t xml:space="preserve">Apteria </w:t>
      </w:r>
      <w:proofErr w:type="spellStart"/>
      <w:r w:rsidRPr="004B23ED">
        <w:rPr>
          <w:i/>
        </w:rPr>
        <w:t>aphylla</w:t>
      </w:r>
      <w:proofErr w:type="spellEnd"/>
      <w:r>
        <w:t>) Forest</w:t>
      </w:r>
    </w:p>
    <w:p w:rsidR="007C0DA0" w:rsidP="007C0DA0" w:rsidRDefault="007C0DA0">
      <w:r>
        <w:t>• Royal Palm (</w:t>
      </w:r>
      <w:proofErr w:type="spellStart"/>
      <w:r w:rsidRPr="004B23ED">
        <w:rPr>
          <w:i/>
        </w:rPr>
        <w:t>Roystonea</w:t>
      </w:r>
      <w:proofErr w:type="spellEnd"/>
      <w:r w:rsidRPr="004B23ED">
        <w:rPr>
          <w:i/>
        </w:rPr>
        <w:t xml:space="preserve"> </w:t>
      </w:r>
      <w:proofErr w:type="spellStart"/>
      <w:r w:rsidRPr="004B23ED">
        <w:rPr>
          <w:i/>
        </w:rPr>
        <w:t>elata</w:t>
      </w:r>
      <w:proofErr w:type="spellEnd"/>
      <w:r>
        <w:t xml:space="preserve"> – bald cypress – laurel oak – wild coffee – </w:t>
      </w:r>
      <w:proofErr w:type="spellStart"/>
      <w:r w:rsidRPr="004B23ED">
        <w:rPr>
          <w:i/>
        </w:rPr>
        <w:t>Nephrolepsis</w:t>
      </w:r>
      <w:proofErr w:type="spellEnd"/>
      <w:r>
        <w:t xml:space="preserve"> spp. Forest</w:t>
      </w:r>
    </w:p>
    <w:p w:rsidR="007C0DA0" w:rsidP="007C0DA0" w:rsidRDefault="007C0DA0"/>
    <w:p w:rsidR="007C0DA0" w:rsidP="007C0DA0" w:rsidRDefault="007C0DA0">
      <w:r>
        <w:t>South Florida Hydric Hammock:</w:t>
      </w:r>
    </w:p>
    <w:p w:rsidR="007C0DA0" w:rsidP="007C0DA0" w:rsidRDefault="007C0DA0"/>
    <w:p w:rsidR="007C0DA0" w:rsidP="007C0DA0" w:rsidRDefault="007C0DA0">
      <w:r>
        <w:t>Davis (1943) describes this as low hammocks of mixed hardwoods and palms that contain such temperate zone species as the sweet-gum (</w:t>
      </w:r>
      <w:r w:rsidRPr="004B23ED">
        <w:rPr>
          <w:i/>
        </w:rPr>
        <w:t xml:space="preserve">Liquidambar </w:t>
      </w:r>
      <w:proofErr w:type="spellStart"/>
      <w:r w:rsidRPr="004B23ED">
        <w:rPr>
          <w:i/>
        </w:rPr>
        <w:t>styraciflua</w:t>
      </w:r>
      <w:proofErr w:type="spellEnd"/>
      <w:r>
        <w:t>), water hickory (</w:t>
      </w:r>
      <w:proofErr w:type="spellStart"/>
      <w:r w:rsidRPr="004B23ED">
        <w:rPr>
          <w:i/>
        </w:rPr>
        <w:t>Carya</w:t>
      </w:r>
      <w:proofErr w:type="spellEnd"/>
      <w:r w:rsidRPr="004B23ED">
        <w:rPr>
          <w:i/>
        </w:rPr>
        <w:t xml:space="preserve"> </w:t>
      </w:r>
      <w:proofErr w:type="spellStart"/>
      <w:r w:rsidRPr="004B23ED">
        <w:rPr>
          <w:i/>
        </w:rPr>
        <w:t>aquatica</w:t>
      </w:r>
      <w:proofErr w:type="spellEnd"/>
      <w:r>
        <w:t>), ash, hackberry (</w:t>
      </w:r>
      <w:proofErr w:type="spellStart"/>
      <w:r w:rsidRPr="004B23ED">
        <w:rPr>
          <w:i/>
        </w:rPr>
        <w:t>Celtis</w:t>
      </w:r>
      <w:proofErr w:type="spellEnd"/>
      <w:r w:rsidRPr="004B23ED">
        <w:rPr>
          <w:i/>
        </w:rPr>
        <w:t xml:space="preserve"> </w:t>
      </w:r>
      <w:proofErr w:type="spellStart"/>
      <w:r w:rsidRPr="004B23ED">
        <w:rPr>
          <w:i/>
        </w:rPr>
        <w:t>laevigata</w:t>
      </w:r>
      <w:proofErr w:type="spellEnd"/>
      <w:r>
        <w:t>), laurel-oak, American elm, persimmon (</w:t>
      </w:r>
      <w:r w:rsidRPr="004B23ED">
        <w:rPr>
          <w:i/>
        </w:rPr>
        <w:t xml:space="preserve">Diospyros </w:t>
      </w:r>
      <w:proofErr w:type="spellStart"/>
      <w:r w:rsidRPr="004B23ED">
        <w:rPr>
          <w:i/>
        </w:rPr>
        <w:t>virginiana</w:t>
      </w:r>
      <w:proofErr w:type="spellEnd"/>
      <w:r>
        <w:t>), mulberry (</w:t>
      </w:r>
      <w:proofErr w:type="spellStart"/>
      <w:r w:rsidRPr="004B23ED">
        <w:rPr>
          <w:i/>
        </w:rPr>
        <w:t>Morus</w:t>
      </w:r>
      <w:proofErr w:type="spellEnd"/>
      <w:r w:rsidRPr="004B23ED">
        <w:rPr>
          <w:i/>
        </w:rPr>
        <w:t xml:space="preserve"> </w:t>
      </w:r>
      <w:proofErr w:type="spellStart"/>
      <w:r w:rsidRPr="004B23ED">
        <w:rPr>
          <w:i/>
        </w:rPr>
        <w:t>rubra</w:t>
      </w:r>
      <w:proofErr w:type="spellEnd"/>
      <w:r>
        <w:t>)</w:t>
      </w:r>
      <w:r w:rsidR="004B23ED">
        <w:t>,</w:t>
      </w:r>
      <w:r>
        <w:t xml:space="preserve"> and red maple (</w:t>
      </w:r>
      <w:r w:rsidRPr="004B23ED">
        <w:rPr>
          <w:i/>
        </w:rPr>
        <w:t>Acer rubrum</w:t>
      </w:r>
      <w:r>
        <w:t>) as well as the sabal palm. Slightly elevated hammocks on drier soils are usually dominated by the live-oak (</w:t>
      </w:r>
      <w:r w:rsidRPr="004B23ED">
        <w:rPr>
          <w:i/>
        </w:rPr>
        <w:t xml:space="preserve">Quercus </w:t>
      </w:r>
      <w:proofErr w:type="spellStart"/>
      <w:r w:rsidRPr="004B23ED">
        <w:rPr>
          <w:i/>
        </w:rPr>
        <w:t>virginiana</w:t>
      </w:r>
      <w:proofErr w:type="spellEnd"/>
      <w:r>
        <w:t xml:space="preserve">), and many hammocks of intermediate elevations, particularly in the wet-prairie areas, are dominated by the sabal palm. Further south tropical zone hardwoods become more abundant. Shrubs and tree regeneration is typically dense and includes a mix of tropical and temperate zone species such as </w:t>
      </w:r>
      <w:proofErr w:type="spellStart"/>
      <w:r>
        <w:t>marlberry</w:t>
      </w:r>
      <w:proofErr w:type="spellEnd"/>
      <w:r>
        <w:t xml:space="preserve"> (</w:t>
      </w:r>
      <w:proofErr w:type="spellStart"/>
      <w:r w:rsidRPr="004B23ED">
        <w:rPr>
          <w:i/>
        </w:rPr>
        <w:t>Ardisia</w:t>
      </w:r>
      <w:proofErr w:type="spellEnd"/>
      <w:r w:rsidRPr="004B23ED">
        <w:rPr>
          <w:i/>
        </w:rPr>
        <w:t xml:space="preserve"> </w:t>
      </w:r>
      <w:proofErr w:type="spellStart"/>
      <w:r w:rsidRPr="004B23ED">
        <w:rPr>
          <w:i/>
        </w:rPr>
        <w:t>escallonoides</w:t>
      </w:r>
      <w:proofErr w:type="spellEnd"/>
      <w:r>
        <w:t>), lancewood (</w:t>
      </w:r>
      <w:proofErr w:type="spellStart"/>
      <w:r w:rsidRPr="004B23ED">
        <w:rPr>
          <w:i/>
        </w:rPr>
        <w:t>Ocotea</w:t>
      </w:r>
      <w:proofErr w:type="spellEnd"/>
      <w:r w:rsidRPr="004B23ED">
        <w:rPr>
          <w:i/>
        </w:rPr>
        <w:t xml:space="preserve"> </w:t>
      </w:r>
      <w:proofErr w:type="spellStart"/>
      <w:r w:rsidRPr="004B23ED">
        <w:rPr>
          <w:i/>
        </w:rPr>
        <w:t>coriacea</w:t>
      </w:r>
      <w:proofErr w:type="spellEnd"/>
      <w:r>
        <w:t>), wild-coffees, beautyberry (</w:t>
      </w:r>
      <w:r w:rsidRPr="004B23ED">
        <w:rPr>
          <w:i/>
        </w:rPr>
        <w:t xml:space="preserve">Callicarpa </w:t>
      </w:r>
      <w:proofErr w:type="spellStart"/>
      <w:r w:rsidRPr="004B23ED">
        <w:rPr>
          <w:i/>
        </w:rPr>
        <w:t>americana</w:t>
      </w:r>
      <w:proofErr w:type="spellEnd"/>
      <w:r>
        <w:t>), shining sumac (</w:t>
      </w:r>
      <w:proofErr w:type="spellStart"/>
      <w:r w:rsidRPr="004B23ED">
        <w:rPr>
          <w:i/>
        </w:rPr>
        <w:t>Rhus</w:t>
      </w:r>
      <w:proofErr w:type="spellEnd"/>
      <w:r w:rsidRPr="004B23ED">
        <w:rPr>
          <w:i/>
        </w:rPr>
        <w:t xml:space="preserve"> </w:t>
      </w:r>
      <w:proofErr w:type="spellStart"/>
      <w:r w:rsidRPr="004B23ED">
        <w:rPr>
          <w:i/>
        </w:rPr>
        <w:t>copallina</w:t>
      </w:r>
      <w:proofErr w:type="spellEnd"/>
      <w:r>
        <w:t>), wild lime (</w:t>
      </w:r>
      <w:proofErr w:type="spellStart"/>
      <w:r w:rsidRPr="004B23ED">
        <w:rPr>
          <w:i/>
        </w:rPr>
        <w:t>Zanthoxylum</w:t>
      </w:r>
      <w:proofErr w:type="spellEnd"/>
      <w:r w:rsidRPr="004B23ED">
        <w:rPr>
          <w:i/>
        </w:rPr>
        <w:t xml:space="preserve"> </w:t>
      </w:r>
      <w:proofErr w:type="spellStart"/>
      <w:r w:rsidRPr="004B23ED">
        <w:rPr>
          <w:i/>
        </w:rPr>
        <w:t>fagara</w:t>
      </w:r>
      <w:proofErr w:type="spellEnd"/>
      <w:r>
        <w:t>) and hog-plum (</w:t>
      </w:r>
      <w:proofErr w:type="spellStart"/>
      <w:r w:rsidRPr="004B23ED">
        <w:rPr>
          <w:i/>
        </w:rPr>
        <w:t>Ximenia</w:t>
      </w:r>
      <w:proofErr w:type="spellEnd"/>
      <w:r w:rsidRPr="004B23ED">
        <w:rPr>
          <w:i/>
        </w:rPr>
        <w:t xml:space="preserve"> </w:t>
      </w:r>
      <w:proofErr w:type="spellStart"/>
      <w:r w:rsidRPr="004B23ED">
        <w:rPr>
          <w:i/>
        </w:rPr>
        <w:t>americana</w:t>
      </w:r>
      <w:proofErr w:type="spellEnd"/>
      <w:r>
        <w:t xml:space="preserve">). Hammocks frequently have an abundance of vines, ferns and epiphytes. </w:t>
      </w:r>
    </w:p>
    <w:p w:rsidR="007C0DA0" w:rsidP="007C0DA0" w:rsidRDefault="007C0DA0"/>
    <w:p w:rsidR="007C0DA0" w:rsidP="007C0DA0" w:rsidRDefault="007C0DA0">
      <w:r>
        <w:t>NatureServe (2006) defines this system as wet hammocks dominated by mixed hardwood species. They list three associations within this system including:</w:t>
      </w:r>
    </w:p>
    <w:p w:rsidR="007C0DA0" w:rsidP="007C0DA0" w:rsidRDefault="007C0DA0">
      <w:r>
        <w:t>• Sabal palm – Live Oak (</w:t>
      </w:r>
      <w:r w:rsidRPr="004B23ED">
        <w:rPr>
          <w:i/>
        </w:rPr>
        <w:t xml:space="preserve">Quercus </w:t>
      </w:r>
      <w:proofErr w:type="spellStart"/>
      <w:r w:rsidRPr="004B23ED">
        <w:rPr>
          <w:i/>
        </w:rPr>
        <w:t>virginiana</w:t>
      </w:r>
      <w:proofErr w:type="spellEnd"/>
      <w:r>
        <w:t>) – American elm (</w:t>
      </w:r>
      <w:proofErr w:type="spellStart"/>
      <w:r w:rsidRPr="004B23ED">
        <w:rPr>
          <w:i/>
        </w:rPr>
        <w:t>Ulmus</w:t>
      </w:r>
      <w:proofErr w:type="spellEnd"/>
      <w:r w:rsidRPr="004B23ED">
        <w:rPr>
          <w:i/>
        </w:rPr>
        <w:t xml:space="preserve"> </w:t>
      </w:r>
      <w:proofErr w:type="spellStart"/>
      <w:r w:rsidRPr="004B23ED">
        <w:rPr>
          <w:i/>
        </w:rPr>
        <w:t>americana</w:t>
      </w:r>
      <w:proofErr w:type="spellEnd"/>
      <w:r>
        <w:t>) – Strangler fig (</w:t>
      </w:r>
      <w:proofErr w:type="spellStart"/>
      <w:r w:rsidRPr="004B23ED">
        <w:rPr>
          <w:i/>
        </w:rPr>
        <w:t>Ficus</w:t>
      </w:r>
      <w:proofErr w:type="spellEnd"/>
      <w:r w:rsidRPr="004B23ED">
        <w:rPr>
          <w:i/>
        </w:rPr>
        <w:t xml:space="preserve"> </w:t>
      </w:r>
      <w:proofErr w:type="spellStart"/>
      <w:r w:rsidRPr="004B23ED">
        <w:rPr>
          <w:i/>
        </w:rPr>
        <w:t>aurea</w:t>
      </w:r>
      <w:proofErr w:type="spellEnd"/>
      <w:r>
        <w:t>) – giant leather fern – sword fern (</w:t>
      </w:r>
      <w:proofErr w:type="spellStart"/>
      <w:r w:rsidRPr="004B23ED">
        <w:rPr>
          <w:i/>
        </w:rPr>
        <w:t>Nephrolepis</w:t>
      </w:r>
      <w:proofErr w:type="spellEnd"/>
      <w:r w:rsidRPr="004B23ED">
        <w:rPr>
          <w:i/>
        </w:rPr>
        <w:t xml:space="preserve"> </w:t>
      </w:r>
      <w:proofErr w:type="spellStart"/>
      <w:r w:rsidRPr="004B23ED">
        <w:rPr>
          <w:i/>
        </w:rPr>
        <w:t>exaltata</w:t>
      </w:r>
      <w:proofErr w:type="spellEnd"/>
      <w:r>
        <w:t>) Forest</w:t>
      </w:r>
    </w:p>
    <w:p w:rsidR="007C0DA0" w:rsidP="007C0DA0" w:rsidRDefault="007C0DA0">
      <w:r>
        <w:t xml:space="preserve">• Sabal palm – laurel oak – live oak – </w:t>
      </w:r>
      <w:proofErr w:type="spellStart"/>
      <w:r>
        <w:t>sweetbay</w:t>
      </w:r>
      <w:proofErr w:type="spellEnd"/>
      <w:r>
        <w:t xml:space="preserve"> magnolia – American elm Forest</w:t>
      </w:r>
    </w:p>
    <w:p w:rsidR="007C0DA0" w:rsidP="007C0DA0" w:rsidRDefault="007C0DA0">
      <w:r>
        <w:t xml:space="preserve">• Laurel oak – Sabal palm – </w:t>
      </w:r>
      <w:proofErr w:type="spellStart"/>
      <w:r>
        <w:t>myrsine</w:t>
      </w:r>
      <w:proofErr w:type="spellEnd"/>
      <w:r>
        <w:t xml:space="preserve"> – wild coffee Forest</w:t>
      </w:r>
    </w:p>
    <w:p w:rsidR="007C0DA0" w:rsidP="007C0DA0" w:rsidRDefault="007C0DA0">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C0DA0" w:rsidP="007C0DA0" w:rsidRDefault="007C0DA0">
      <w:pPr>
        <w:pStyle w:val="InfoPara"/>
      </w:pPr>
      <w:r>
        <w:t>Disturbance Description</w:t>
      </w:r>
    </w:p>
    <w:p w:rsidR="007C0DA0" w:rsidP="007C0DA0" w:rsidRDefault="007C0DA0">
      <w:r>
        <w:t xml:space="preserve">Fire and hurricanes can significantly affect forested communities in south Florida (Gunderson 1994). Wade et al. (1980) states all </w:t>
      </w:r>
      <w:proofErr w:type="spellStart"/>
      <w:r>
        <w:t>bayhead</w:t>
      </w:r>
      <w:proofErr w:type="spellEnd"/>
      <w:r>
        <w:t xml:space="preserve"> and hammock communities in south Florida are detrimentally affected by fire. During dry conditions, because they are slightly higher than the surrounding wetlands and contain organic soils, severe fires can consume the organic soils and completely eliminate a tree island or hammock. The result frequently is development of a willow thicket (Wade et al. 1980).</w:t>
      </w:r>
    </w:p>
    <w:p w:rsidR="007C0DA0" w:rsidP="007C0DA0" w:rsidRDefault="007C0DA0"/>
    <w:p w:rsidR="007C0DA0" w:rsidP="007C0DA0" w:rsidRDefault="007C0DA0">
      <w:r>
        <w:t>Studies in Everglades National Park indicate several spatial and temporal cycles of fire activity (</w:t>
      </w:r>
      <w:proofErr w:type="spellStart"/>
      <w:r>
        <w:t>Beckage</w:t>
      </w:r>
      <w:proofErr w:type="spellEnd"/>
      <w:r>
        <w:t xml:space="preserve"> et al. 2003, Gunderson and Snyder 1994). Smaller fires occur on an annual cycle that corresponds to the transition between the dry and wet seasons (</w:t>
      </w:r>
      <w:proofErr w:type="spellStart"/>
      <w:r>
        <w:t>Beckage</w:t>
      </w:r>
      <w:proofErr w:type="spellEnd"/>
      <w:r>
        <w:t xml:space="preserve"> et al. 2003, Gunderson and Snyder 1994). Lightning-strike fires are most numerous from March to September, with a peak in July (</w:t>
      </w:r>
      <w:proofErr w:type="spellStart"/>
      <w:r>
        <w:t>Curnutt</w:t>
      </w:r>
      <w:proofErr w:type="spellEnd"/>
      <w:r>
        <w:t xml:space="preserve"> et al. 1998). Most of the acreage burns from April to June during the drier, early lightning season (Gunderson and Snyder 1994). Fires in wet months tend to leave behind a mosaic of burned and unburned patches, while in the dry season burning is still patchy, but much more complete (Taylor 1983). Moderate to high intensity fires occur at 6-15yr intervals, and appear associated with El Nino Southern Oscillation influences (</w:t>
      </w:r>
      <w:proofErr w:type="spellStart"/>
      <w:r>
        <w:t>Beckage</w:t>
      </w:r>
      <w:proofErr w:type="spellEnd"/>
      <w:r>
        <w:t xml:space="preserve"> et al. 2003, Gunderson and Snyder 1994, </w:t>
      </w:r>
      <w:proofErr w:type="spellStart"/>
      <w:r>
        <w:t>Beckage</w:t>
      </w:r>
      <w:proofErr w:type="spellEnd"/>
      <w:r>
        <w:t xml:space="preserve"> and Platt 2003). Less common (1-2 per decade) severe fires associated with drought occur primarily from March-May (Gunderson and Snyder 1994). To our best understanding, fires were predominately during the wet season (i.e., lightning), and often limited in area because of the associated rain. However, some natural fires were larger (&gt;10,000ha), especially during drought years.</w:t>
      </w:r>
    </w:p>
    <w:p w:rsidR="007C0DA0" w:rsidP="007C0DA0" w:rsidRDefault="007C0DA0"/>
    <w:p w:rsidR="007C0DA0" w:rsidP="007C0DA0" w:rsidRDefault="007C0DA0">
      <w:r>
        <w:t>Intense (Category 4+) hurricanes occur about every 30-50yrs in south Florida. Storms such as Andrew in 1992 uproot and defoliate trees. Gunderson (1994) reported than five months after this storm forested areas still lacked a developed canopy, although there was regrowth from stumps and seedlings. Less intense (Category 1-3) hurricanes and frost or cold weather occur about every 15yrs, and can “open-up" portions of the previously dense, closed-canopy.</w:t>
      </w:r>
    </w:p>
    <w:p w:rsidR="007C0DA0" w:rsidP="007C0DA0" w:rsidRDefault="007C0DA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0DA0" w:rsidP="007C0DA0" w:rsidRDefault="007C0DA0">
      <w:pPr>
        <w:pStyle w:val="InfoPara"/>
      </w:pPr>
      <w:r>
        <w:t>Scale Description</w:t>
      </w:r>
    </w:p>
    <w:p w:rsidR="007C0DA0" w:rsidP="007C0DA0" w:rsidRDefault="007C0DA0">
      <w:r>
        <w:t xml:space="preserve">Tree islands may range in size from 1/4 acres to &gt;300ac+. </w:t>
      </w:r>
      <w:proofErr w:type="spellStart"/>
      <w:r>
        <w:t>Schnieder</w:t>
      </w:r>
      <w:proofErr w:type="spellEnd"/>
      <w:r>
        <w:t xml:space="preserve"> (1966) estimates that tree islands comprise between 5-10% of the Everglades land area.</w:t>
      </w:r>
    </w:p>
    <w:p w:rsidR="007C0DA0" w:rsidP="007C0DA0" w:rsidRDefault="007C0DA0">
      <w:pPr>
        <w:pStyle w:val="InfoPara"/>
      </w:pPr>
      <w:r>
        <w:t>Adjacency or Identification Concerns</w:t>
      </w:r>
    </w:p>
    <w:p w:rsidR="007C0DA0" w:rsidP="007C0DA0" w:rsidRDefault="007C0DA0">
      <w:r>
        <w:lastRenderedPageBreak/>
        <w:t xml:space="preserve">Systems comprising this aggregate may also be called tree islands, temperate or tropical hammocks and </w:t>
      </w:r>
      <w:proofErr w:type="spellStart"/>
      <w:r>
        <w:t>bayheads</w:t>
      </w:r>
      <w:proofErr w:type="spellEnd"/>
      <w:r>
        <w:t>. Many examples of these systems are surrounded by large expanses of sawgrass marsh.</w:t>
      </w:r>
    </w:p>
    <w:p w:rsidR="007C0DA0" w:rsidP="007C0DA0" w:rsidRDefault="007C0DA0"/>
    <w:p w:rsidR="007C0DA0" w:rsidP="007C0DA0" w:rsidRDefault="007C0DA0">
      <w:r>
        <w:t xml:space="preserve">Encroachment by exotic species is a significant problem in south Florida. Many representatives of these systems may be heavily invaded by Brazilian pepper, melaleuca or a number of other invasive exotic plant species. Some of the rarer components of these systems, orchids, bromeliads and ferns have been extirpated by over collection. Changes in the hydrology of the Everglades system have had a significant effect on all natural communities in the region. This “drying out” results in an increased frequency of severe fires in some systems like hammocks and </w:t>
      </w:r>
      <w:proofErr w:type="spellStart"/>
      <w:r>
        <w:t>bayheads</w:t>
      </w:r>
      <w:proofErr w:type="spellEnd"/>
      <w:r>
        <w:t xml:space="preserve"> which historically were protected by wet conditions and burned infrequently. It also can cause subsidence of organic soils through oxidation.</w:t>
      </w:r>
    </w:p>
    <w:p w:rsidR="007C0DA0" w:rsidP="007C0DA0" w:rsidRDefault="007C0DA0">
      <w:pPr>
        <w:pStyle w:val="InfoPara"/>
      </w:pPr>
      <w:r>
        <w:t>Issues or Problems</w:t>
      </w:r>
    </w:p>
    <w:p w:rsidR="007C0DA0" w:rsidP="007C0DA0" w:rsidRDefault="007C0DA0">
      <w:pPr>
        <w:pStyle w:val="InfoPara"/>
      </w:pPr>
      <w:r>
        <w:t>Native Uncharacteristic Conditions</w:t>
      </w:r>
    </w:p>
    <w:p w:rsidR="007C0DA0" w:rsidP="007C0DA0" w:rsidRDefault="007C0DA0"/>
    <w:p w:rsidR="007C0DA0" w:rsidP="007C0DA0" w:rsidRDefault="007C0DA0">
      <w:pPr>
        <w:pStyle w:val="InfoPara"/>
      </w:pPr>
      <w:r>
        <w:t>Comments</w:t>
      </w:r>
    </w:p>
    <w:p w:rsidR="00064FCC" w:rsidP="00064FCC" w:rsidRDefault="00064FCC"/>
    <w:p w:rsidR="007C0DA0" w:rsidP="007C0DA0" w:rsidRDefault="007C0DA0">
      <w:pPr>
        <w:pStyle w:val="ReportSection"/>
      </w:pPr>
      <w:r>
        <w:t>Succession Classes</w:t>
      </w:r>
    </w:p>
    <w:p w:rsidR="007C0DA0" w:rsidP="007C0DA0" w:rsidRDefault="007C0DA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0DA0" w:rsidP="007C0DA0" w:rsidRDefault="007C0DA0">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bookmarkEnd w:id="2"/>
    <w:bookmarkEnd w:id="9"/>
    <w:bookmarkEnd w:id="10"/>
    <w:p w:rsidR="00A74F67" w:rsidP="00A74F67" w:rsidRDefault="00A74F67">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3"/>
    <w:bookmarkEnd w:id="4"/>
    <w:bookmarkEnd w:id="5"/>
    <w:bookmarkEnd w:id="6"/>
    <w:bookmarkEnd w:id="7"/>
    <w:bookmarkEnd w:id="8"/>
    <w:p w:rsidR="00A74F67" w:rsidP="007C0DA0" w:rsidRDefault="00A74F67">
      <w:pPr>
        <w:pStyle w:val="SClassInfoPara"/>
      </w:pPr>
    </w:p>
    <w:p w:rsidR="007C0DA0" w:rsidP="007C0DA0" w:rsidRDefault="007C0DA0">
      <w:pPr>
        <w:pStyle w:val="SClassInfoPara"/>
      </w:pPr>
      <w:r>
        <w:t>Indicator Species</w:t>
      </w:r>
    </w:p>
    <w:p w:rsidR="007C0DA0" w:rsidP="007C0DA0" w:rsidRDefault="007C0DA0"/>
    <w:p w:rsidR="007C0DA0" w:rsidP="007C0DA0" w:rsidRDefault="007C0DA0">
      <w:pPr>
        <w:pStyle w:val="SClassInfoPara"/>
      </w:pPr>
      <w:r>
        <w:t>Description</w:t>
      </w:r>
    </w:p>
    <w:p w:rsidR="007C0DA0" w:rsidP="007C0DA0" w:rsidRDefault="007C0DA0">
      <w:r>
        <w:t>Class represents vegetation recovering post-disturbance, primarily a high intensi</w:t>
      </w:r>
      <w:r w:rsidR="00260BDD">
        <w:t>ty hurricane</w:t>
      </w:r>
      <w:r>
        <w:t>. It also represent gap-phase regeneration in forests that have experienced a less</w:t>
      </w:r>
      <w:r w:rsidR="00260BDD">
        <w:t xml:space="preserve"> intense storm event</w:t>
      </w:r>
      <w:r>
        <w:t xml:space="preserve">. This class is characterized by </w:t>
      </w:r>
      <w:proofErr w:type="spellStart"/>
      <w:r>
        <w:t>resprouting</w:t>
      </w:r>
      <w:proofErr w:type="spellEnd"/>
      <w:r>
        <w:t xml:space="preserve"> stumps and germinating seedlings of canopy and understory</w:t>
      </w:r>
      <w:r w:rsidR="00260BDD">
        <w:t xml:space="preserve"> species.</w:t>
      </w:r>
    </w:p>
    <w:p w:rsidR="007C0DA0" w:rsidP="007C0DA0" w:rsidRDefault="007C0DA0"/>
    <w:p w:rsidR="007C0DA0" w:rsidP="007C0DA0" w:rsidRDefault="007C0DA0">
      <w:r>
        <w:t>Class can experience a severe fire during dry conditions. This would result in consumption of the organic layer and conversion of the hammock to a willow thicket.</w:t>
      </w:r>
    </w:p>
    <w:p w:rsidR="007C0DA0" w:rsidP="007C0DA0" w:rsidRDefault="007C0DA0"/>
    <w:p>
      <w:r>
        <w:rPr>
          <w:i/>
          <w:u w:val="single"/>
        </w:rPr>
        <w:t>Maximum Tree Size Class</w:t>
      </w:r>
      <w:br/>
      <w:r>
        <w:t>Sapling &gt;4.5ft; &lt;5"</w:t>
      </w:r>
    </w:p>
    <w:p w:rsidR="007C0DA0" w:rsidP="007C0DA0" w:rsidRDefault="007C0DA0">
      <w:pPr>
        <w:pStyle w:val="InfoPara"/>
        <w:pBdr>
          <w:top w:val="single" w:color="auto" w:sz="4" w:space="1"/>
        </w:pBdr>
      </w:pPr>
      <w:r>
        <w:t>Class B</w:t>
      </w:r>
      <w:r>
        <w:tab/>
        <w:t>35</w:t>
      </w:r>
      <w:r w:rsidR="002A3B10">
        <w:tab/>
      </w:r>
      <w:r w:rsidR="002A3B10">
        <w:tab/>
      </w:r>
      <w:r w:rsidR="002A3B10">
        <w:tab/>
      </w:r>
      <w:r w:rsidR="002A3B10">
        <w:tab/>
      </w:r>
      <w:r w:rsidR="004F7795">
        <w:t>Mid Development 1 - Closed</w:t>
      </w:r>
    </w:p>
    <w:bookmarkEnd w:id="11"/>
    <w:p w:rsidR="00A74F67" w:rsidP="007C0DA0" w:rsidRDefault="00A74F67">
      <w:pPr>
        <w:pStyle w:val="SClassInfoPara"/>
      </w:pPr>
    </w:p>
    <w:p w:rsidR="007C0DA0" w:rsidP="007C0DA0" w:rsidRDefault="007C0DA0">
      <w:pPr>
        <w:pStyle w:val="SClassInfoPara"/>
      </w:pPr>
      <w:r>
        <w:t>Indicator Species</w:t>
      </w:r>
    </w:p>
    <w:p w:rsidR="007C0DA0" w:rsidP="007C0DA0" w:rsidRDefault="007C0DA0"/>
    <w:p w:rsidR="007C0DA0" w:rsidP="007C0DA0" w:rsidRDefault="007C0DA0">
      <w:pPr>
        <w:pStyle w:val="SClassInfoPara"/>
      </w:pPr>
      <w:r>
        <w:t>Description</w:t>
      </w:r>
    </w:p>
    <w:p w:rsidR="007C0DA0" w:rsidP="007C0DA0" w:rsidRDefault="007C0DA0">
      <w:r>
        <w:t xml:space="preserve">Class represents a </w:t>
      </w:r>
      <w:r w:rsidR="003C6573">
        <w:t>mid-development</w:t>
      </w:r>
      <w:r w:rsidR="00694434">
        <w:t xml:space="preserve"> closed condition</w:t>
      </w:r>
      <w:r>
        <w:t xml:space="preserve">. This class is characterized as moderately dense to dense with a </w:t>
      </w:r>
      <w:r w:rsidR="003C6573">
        <w:t>well-developed</w:t>
      </w:r>
      <w:r>
        <w:t xml:space="preserve"> shrub and ground cover layer. High intensity </w:t>
      </w:r>
      <w:r w:rsidR="00694434">
        <w:t xml:space="preserve">storms </w:t>
      </w:r>
      <w:r>
        <w:t>can down trees and drive this class back to an early post replacement stage. Less intense storms can create canopy gaps that return to the early post replacement stage. Class can experience a severe fire during dry conditions. This would result in consumption of the organic layer and conversion of the hammock to a willow thicket.</w:t>
      </w:r>
    </w:p>
    <w:p w:rsidR="007C0DA0" w:rsidP="007C0DA0" w:rsidRDefault="007C0DA0"/>
    <w:p>
      <w:r>
        <w:rPr>
          <w:i/>
          <w:u w:val="single"/>
        </w:rPr>
        <w:t>Maximum Tree Size Class</w:t>
      </w:r>
      <w:br/>
      <w:r>
        <w:t>Medium 9-21"DBH</w:t>
      </w:r>
    </w:p>
    <w:p w:rsidR="007C0DA0" w:rsidP="007C0DA0" w:rsidRDefault="007C0DA0">
      <w:pPr>
        <w:pStyle w:val="InfoPara"/>
        <w:pBdr>
          <w:top w:val="single" w:color="auto" w:sz="4" w:space="1"/>
        </w:pBdr>
      </w:pPr>
      <w:r>
        <w:t>Class C</w:t>
      </w:r>
      <w:r>
        <w:tab/>
        <w:t>36</w:t>
      </w:r>
      <w:r w:rsidR="002A3B10">
        <w:tab/>
      </w:r>
      <w:r w:rsidR="002A3B10">
        <w:tab/>
      </w:r>
      <w:r w:rsidR="002A3B10">
        <w:tab/>
      </w:r>
      <w:r w:rsidR="002A3B10">
        <w:tab/>
      </w:r>
      <w:r w:rsidR="004F7795">
        <w:t>Mid Development 2 - Closed</w:t>
      </w:r>
    </w:p>
    <w:bookmarkEnd w:id="12"/>
    <w:p w:rsidR="00A74F67" w:rsidP="007C0DA0" w:rsidRDefault="00A74F67">
      <w:pPr>
        <w:pStyle w:val="SClassInfoPara"/>
      </w:pPr>
    </w:p>
    <w:p w:rsidR="007C0DA0" w:rsidP="007C0DA0" w:rsidRDefault="007C0DA0">
      <w:pPr>
        <w:pStyle w:val="SClassInfoPara"/>
      </w:pPr>
      <w:r>
        <w:t>Indicator Species</w:t>
      </w:r>
    </w:p>
    <w:p w:rsidR="007C0DA0" w:rsidP="007C0DA0" w:rsidRDefault="007C0DA0"/>
    <w:p w:rsidR="007C0DA0" w:rsidP="007C0DA0" w:rsidRDefault="007C0DA0">
      <w:pPr>
        <w:pStyle w:val="SClassInfoPara"/>
      </w:pPr>
      <w:r>
        <w:t>Description</w:t>
      </w:r>
    </w:p>
    <w:p w:rsidR="007C0DA0" w:rsidP="007C0DA0" w:rsidRDefault="007C0DA0">
      <w:r>
        <w:t xml:space="preserve">Class represents a late development closed </w:t>
      </w:r>
      <w:r w:rsidR="008E6DF5">
        <w:t>condition</w:t>
      </w:r>
      <w:r>
        <w:t xml:space="preserve">. This class is characterized by a </w:t>
      </w:r>
      <w:r w:rsidR="003C6573">
        <w:t>well-developed</w:t>
      </w:r>
      <w:r>
        <w:t xml:space="preserve"> mature canopy of mixed hardwood trees with a dense understory of shrubs and ferns. Epiphytes and vines are abundant. High intensity </w:t>
      </w:r>
      <w:r w:rsidR="008E6DF5">
        <w:t xml:space="preserve">storms </w:t>
      </w:r>
      <w:r>
        <w:t>can down trees and drive this class back to an early post replacement stage. Less intense storms can create canopy gaps that return to the early post replacement stage. Class can experience a severe fire during dry conditions. This would result in consumption of the organic layer and conversion of the hammock to a willow thicket.</w:t>
      </w:r>
    </w:p>
    <w:p w:rsidR="007C0DA0" w:rsidP="007C0DA0" w:rsidRDefault="007C0DA0"/>
    <w:p>
      <w:r>
        <w:rPr>
          <w:i/>
          <w:u w:val="single"/>
        </w:rPr>
        <w:t>Maximum Tree Size Class</w:t>
      </w:r>
      <w:br/>
      <w:r>
        <w:t>Large 21-33" DBH</w:t>
      </w:r>
    </w:p>
    <w:p w:rsidR="007C0DA0" w:rsidP="007C0DA0" w:rsidRDefault="007C0DA0">
      <w:pPr>
        <w:pStyle w:val="InfoPara"/>
        <w:pBdr>
          <w:top w:val="single" w:color="auto" w:sz="4" w:space="1"/>
        </w:pBdr>
      </w:pPr>
      <w:r>
        <w:t>Class D</w:t>
      </w:r>
      <w:r>
        <w:tab/>
        <w:t>15</w:t>
      </w:r>
      <w:r w:rsidR="002A3B10">
        <w:tab/>
      </w:r>
      <w:r w:rsidR="002A3B10">
        <w:tab/>
      </w:r>
      <w:r w:rsidR="002A3B10">
        <w:tab/>
      </w:r>
      <w:r w:rsidR="002A3B10">
        <w:tab/>
      </w:r>
      <w:r w:rsidR="004F7795">
        <w:t>Late Development 1 - Closed</w:t>
      </w:r>
    </w:p>
    <w:bookmarkEnd w:id="13"/>
    <w:p w:rsidR="00A74F67" w:rsidP="007C0DA0" w:rsidRDefault="00A74F67">
      <w:pPr>
        <w:pStyle w:val="SClassInfoPara"/>
      </w:pPr>
    </w:p>
    <w:p w:rsidR="007C0DA0" w:rsidP="007C0DA0" w:rsidRDefault="007C0DA0">
      <w:pPr>
        <w:pStyle w:val="SClassInfoPara"/>
      </w:pPr>
      <w:r>
        <w:lastRenderedPageBreak/>
        <w:t>Indicator Species</w:t>
      </w:r>
    </w:p>
    <w:p w:rsidR="007C0DA0" w:rsidP="007C0DA0" w:rsidRDefault="007C0DA0"/>
    <w:p w:rsidR="007C0DA0" w:rsidP="007C0DA0" w:rsidRDefault="007C0DA0">
      <w:pPr>
        <w:pStyle w:val="SClassInfoPara"/>
      </w:pPr>
      <w:r>
        <w:t>Description</w:t>
      </w:r>
    </w:p>
    <w:p w:rsidR="007C0DA0" w:rsidP="007C0DA0" w:rsidRDefault="007C0DA0">
      <w:r>
        <w:t>Class represents a willow thicket that colonizes a swamp hammock following a severe fire event in wet hammocks. This condition may persist for many years until organic soils build back up to pre-burn levels and hammock vegetation recolonizes the site. This represents a small percentage of the overall system.</w:t>
      </w:r>
    </w:p>
    <w:p w:rsidR="003C6573" w:rsidP="007C0DA0" w:rsidRDefault="003C6573"/>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C0DA0" w:rsidP="007C0DA0" w:rsidRDefault="007C0DA0">
      <w:proofErr w:type="spellStart"/>
      <w:r>
        <w:t>Beckage</w:t>
      </w:r>
      <w:proofErr w:type="spellEnd"/>
      <w:r>
        <w:t>, B. and Platt, W.J. 2003. Predicting severe wildfire years in the Florida Everglades. Frontiers in Ecology and the Environment 1(3): 235-239.</w:t>
      </w:r>
    </w:p>
    <w:p w:rsidR="007C0DA0" w:rsidP="007C0DA0" w:rsidRDefault="007C0DA0"/>
    <w:p w:rsidR="007C0DA0" w:rsidP="007C0DA0" w:rsidRDefault="007C0DA0">
      <w:proofErr w:type="spellStart"/>
      <w:r>
        <w:t>Beckage</w:t>
      </w:r>
      <w:proofErr w:type="spellEnd"/>
      <w:r>
        <w:t>, B., Platt, W.J., Slocum, M.G. and Panko, R. 2003. Influence of the El Nino-Southern Oscillation on fire regimes in Everglades National Park. Ecology 84: 3124-3130.</w:t>
      </w:r>
    </w:p>
    <w:p w:rsidR="007C0DA0" w:rsidP="007C0DA0" w:rsidRDefault="007C0DA0"/>
    <w:p w:rsidR="007C0DA0" w:rsidP="007C0DA0" w:rsidRDefault="007C0DA0">
      <w:proofErr w:type="spellStart"/>
      <w:r>
        <w:t>Curnutt</w:t>
      </w:r>
      <w:proofErr w:type="spellEnd"/>
      <w:r>
        <w:t>, J.L., Mayer, A.L., Brooks, T.M., Manne, L., Bass, 0.L. Jr, Fleming, D.M., Nott, M.P. and Pimm, S.L. 1998. Population dynamics of the endangered Cape Sable seaside sparrow.</w:t>
      </w:r>
    </w:p>
    <w:p w:rsidR="007C0DA0" w:rsidP="007C0DA0" w:rsidRDefault="007C0DA0"/>
    <w:p w:rsidR="007C0DA0" w:rsidP="007C0DA0" w:rsidRDefault="007C0DA0">
      <w:r>
        <w:t xml:space="preserve">Davis, J.H., Jr. 1943. The natural features of southern Florida, especially the vegetation and the Everglades. Fla. Geol. </w:t>
      </w:r>
      <w:proofErr w:type="spellStart"/>
      <w:r>
        <w:t>Surv</w:t>
      </w:r>
      <w:proofErr w:type="spellEnd"/>
      <w:r>
        <w:t>. Bull., No 25.</w:t>
      </w:r>
    </w:p>
    <w:p w:rsidR="007C0DA0" w:rsidP="007C0DA0" w:rsidRDefault="007C0DA0"/>
    <w:p w:rsidR="007C0DA0" w:rsidP="007C0DA0" w:rsidRDefault="007C0DA0">
      <w:r>
        <w:t>Gunderson, L.H. 1994. Vegetation of the Everglades: Determinants of Community Classification. Pages 323-340 in: Davis, S.M. and Ogden, J.C. eds., Everglades: the ecosystem and its restoration. Delray Beach, FL: St. Lucie Press.</w:t>
      </w:r>
    </w:p>
    <w:p w:rsidR="007C0DA0" w:rsidP="007C0DA0" w:rsidRDefault="007C0DA0"/>
    <w:p w:rsidR="007C0DA0" w:rsidP="007C0DA0" w:rsidRDefault="007C0DA0">
      <w:r>
        <w:t xml:space="preserve">Gunderson, L.H. and Snyder, J.R. 1994. Fire Patterns in the Southern Everglades. Pages 291-305 in: Davis, S.M. and Ogden, J.C., eds. Everglades: the ecosystem and its restoration. Delray Beach, FL: St. Lucie Press. </w:t>
      </w:r>
    </w:p>
    <w:p w:rsidR="007C0DA0" w:rsidP="007C0DA0" w:rsidRDefault="007C0DA0"/>
    <w:p w:rsidR="007C0DA0" w:rsidP="007C0DA0" w:rsidRDefault="007C0DA0">
      <w:r>
        <w:t>NatureServe. 2006. International Ecological Classification Standard: Terrestrial Ecological Classifications. NatureServe Central Databases. Arlington, VA, U.S.A. Data current as of 18 July 2006.</w:t>
      </w:r>
    </w:p>
    <w:p w:rsidR="007C0DA0" w:rsidP="007C0DA0" w:rsidRDefault="007C0DA0"/>
    <w:p w:rsidR="007C0DA0" w:rsidP="007C0DA0" w:rsidRDefault="007C0DA0">
      <w:r>
        <w:t>NatureServe. 2007. International Ecological Classification Standard: Terrestrial Ecological Classifications. NatureServe Central Databases. Arlington, VA. Data current as of 10 February 2007.</w:t>
      </w:r>
    </w:p>
    <w:p w:rsidR="007C0DA0" w:rsidP="007C0DA0" w:rsidRDefault="007C0DA0"/>
    <w:p w:rsidR="007C0DA0" w:rsidP="007C0DA0" w:rsidRDefault="007C0DA0">
      <w:r>
        <w:t>Schneider, W.J. 1966. Water and the Everglades. Nat. Hist. Mag. 75(9):32-40.</w:t>
      </w:r>
    </w:p>
    <w:p w:rsidR="007C0DA0" w:rsidP="007C0DA0" w:rsidRDefault="007C0DA0"/>
    <w:p w:rsidR="007C0DA0" w:rsidP="007C0DA0" w:rsidRDefault="007C0DA0">
      <w:r>
        <w:t>Taylor, D.L. 1980. Fire history and man-induced fire problems in subtropical south Florida. Pages 63-68 in: Proceedings of Fire History Workshop, October 20-24, 1980, Tucson, AZ. Gen. Tech. Report RM-81. Fort Collins, CO: USDA Forest Service, Rocky Mountain Forest and Range Experiment Station.</w:t>
      </w:r>
    </w:p>
    <w:p w:rsidR="007C0DA0" w:rsidP="007C0DA0" w:rsidRDefault="007C0DA0"/>
    <w:p w:rsidR="007C0DA0" w:rsidP="007C0DA0" w:rsidRDefault="007C0DA0">
      <w:r>
        <w:t xml:space="preserve">Wade D.D., J.J. </w:t>
      </w:r>
      <w:proofErr w:type="spellStart"/>
      <w:r>
        <w:t>Ewel</w:t>
      </w:r>
      <w:proofErr w:type="spellEnd"/>
      <w:r>
        <w:t xml:space="preserve"> and R. Hofstetter. 1980. Fire in South Florida ecosystems. General Technical Report SE-17. Asheville, NC: USDA Forest Service, SE Forest Experimental Station. 125 pp.</w:t>
      </w:r>
    </w:p>
    <w:p w:rsidRPr="00A43E41" w:rsidR="004D5F12" w:rsidP="007C0DA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41A" w:rsidRDefault="00AD741A">
      <w:r>
        <w:separator/>
      </w:r>
    </w:p>
  </w:endnote>
  <w:endnote w:type="continuationSeparator" w:id="0">
    <w:p w:rsidR="00AD741A" w:rsidRDefault="00AD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DA0" w:rsidRDefault="007C0DA0" w:rsidP="007C0D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41A" w:rsidRDefault="00AD741A">
      <w:r>
        <w:separator/>
      </w:r>
    </w:p>
  </w:footnote>
  <w:footnote w:type="continuationSeparator" w:id="0">
    <w:p w:rsidR="00AD741A" w:rsidRDefault="00AD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C0D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4FCC"/>
    <w:pPr>
      <w:ind w:left="720"/>
    </w:pPr>
    <w:rPr>
      <w:rFonts w:ascii="Calibri" w:eastAsia="Calibri" w:hAnsi="Calibri"/>
      <w:sz w:val="22"/>
      <w:szCs w:val="22"/>
    </w:rPr>
  </w:style>
  <w:style w:type="character" w:styleId="Hyperlink">
    <w:name w:val="Hyperlink"/>
    <w:rsid w:val="00064FCC"/>
    <w:rPr>
      <w:color w:val="0000FF"/>
      <w:u w:val="single"/>
    </w:rPr>
  </w:style>
  <w:style w:type="paragraph" w:customStyle="1" w:styleId="paragraph">
    <w:name w:val="paragraph"/>
    <w:basedOn w:val="Normal"/>
    <w:rsid w:val="00A74F67"/>
  </w:style>
  <w:style w:type="character" w:customStyle="1" w:styleId="normaltextrun1">
    <w:name w:val="normaltextrun1"/>
    <w:basedOn w:val="DefaultParagraphFont"/>
    <w:rsid w:val="00A74F67"/>
  </w:style>
  <w:style w:type="character" w:customStyle="1" w:styleId="eop">
    <w:name w:val="eop"/>
    <w:basedOn w:val="DefaultParagraphFont"/>
    <w:rsid w:val="00A7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2861">
      <w:bodyDiv w:val="1"/>
      <w:marLeft w:val="0"/>
      <w:marRight w:val="0"/>
      <w:marTop w:val="0"/>
      <w:marBottom w:val="0"/>
      <w:divBdr>
        <w:top w:val="none" w:sz="0" w:space="0" w:color="auto"/>
        <w:left w:val="none" w:sz="0" w:space="0" w:color="auto"/>
        <w:bottom w:val="none" w:sz="0" w:space="0" w:color="auto"/>
        <w:right w:val="none" w:sz="0" w:space="0" w:color="auto"/>
      </w:divBdr>
    </w:div>
    <w:div w:id="14122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2014-08-21T15:13:00Z</cp:lastPrinted>
  <dcterms:created xsi:type="dcterms:W3CDTF">2015-09-29T18:24:00Z</dcterms:created>
  <dcterms:modified xsi:type="dcterms:W3CDTF">2025-02-12T09:42:02Z</dcterms:modified>
</cp:coreProperties>
</file>