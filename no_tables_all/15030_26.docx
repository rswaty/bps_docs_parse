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5C3" w:rsidP="002115C3" w:rsidRDefault="002115C3">
      <w:pPr>
        <w:pStyle w:val="BpSTitle"/>
      </w:pPr>
      <w:r>
        <w:t>15030</w:t>
      </w:r>
    </w:p>
    <w:p w:rsidR="002115C3" w:rsidP="002115C3" w:rsidRDefault="002115C3">
      <w:pPr>
        <w:pStyle w:val="BpSTitle"/>
      </w:pPr>
      <w:r>
        <w:t>Chihuahuan Loamy Plains Desert Grassland</w:t>
      </w:r>
    </w:p>
    <w:p w:rsidR="002115C3" w:rsidP="002115C3" w:rsidRDefault="002115C3">
      <w:r>
        <w:t>BpS Model/Description Version: Aug. 2020</w:t>
      </w:r>
      <w:r>
        <w:tab/>
      </w:r>
      <w:r>
        <w:tab/>
      </w:r>
      <w:r>
        <w:tab/>
      </w:r>
      <w:r>
        <w:tab/>
      </w:r>
      <w:r>
        <w:tab/>
      </w:r>
      <w:r>
        <w:tab/>
      </w:r>
      <w:r>
        <w:tab/>
      </w:r>
    </w:p>
    <w:p w:rsidR="002115C3" w:rsidP="002115C3" w:rsidRDefault="00C8298E">
      <w:r>
        <w:tab/>
      </w:r>
      <w:r>
        <w:tab/>
      </w:r>
      <w:r>
        <w:tab/>
      </w:r>
      <w:r>
        <w:tab/>
      </w:r>
      <w:r>
        <w:tab/>
      </w:r>
      <w:r>
        <w:tab/>
      </w:r>
      <w:r>
        <w:tab/>
      </w:r>
      <w:r>
        <w:tab/>
      </w:r>
      <w:r>
        <w:tab/>
      </w:r>
      <w:r>
        <w:tab/>
        <w:t>Update: 6/7/2018</w:t>
      </w:r>
    </w:p>
    <w:p w:rsidR="002115C3" w:rsidP="002115C3" w:rsidRDefault="002115C3"/>
    <w:p w:rsidR="002115C3" w:rsidP="002115C3" w:rsidRDefault="002115C3">
      <w:pPr>
        <w:pStyle w:val="InfoPara"/>
      </w:pPr>
      <w:r>
        <w:t>Vegetation Type</w:t>
      </w:r>
    </w:p>
    <w:p w:rsidR="002115C3" w:rsidP="002115C3" w:rsidRDefault="002115C3">
      <w:bookmarkStart w:name="_GoBack" w:id="0"/>
      <w:bookmarkEnd w:id="0"/>
      <w:r>
        <w:t>Herbaceous</w:t>
      </w:r>
    </w:p>
    <w:p w:rsidR="002115C3" w:rsidP="002115C3" w:rsidRDefault="002115C3">
      <w:pPr>
        <w:pStyle w:val="InfoPara"/>
      </w:pPr>
      <w:r>
        <w:t>Map Zones</w:t>
      </w:r>
    </w:p>
    <w:p w:rsidR="002115C3" w:rsidP="002115C3" w:rsidRDefault="002115C3">
      <w:r>
        <w:t>26</w:t>
      </w:r>
    </w:p>
    <w:p w:rsidR="002115C3" w:rsidP="002115C3" w:rsidRDefault="002115C3">
      <w:pPr>
        <w:pStyle w:val="InfoPara"/>
      </w:pPr>
      <w:r>
        <w:t>Geographic Range</w:t>
      </w:r>
    </w:p>
    <w:p w:rsidR="002115C3" w:rsidP="002115C3" w:rsidRDefault="002115C3">
      <w:r>
        <w:t xml:space="preserve">This grassland system is found from northern to central Chihuahuan Desert and extends across the Trans-Pecos and into areas of the southwestern Great Plains. Stands are described from </w:t>
      </w:r>
      <w:proofErr w:type="spellStart"/>
      <w:r>
        <w:t>Jornada</w:t>
      </w:r>
      <w:proofErr w:type="spellEnd"/>
      <w:r>
        <w:t xml:space="preserve"> del </w:t>
      </w:r>
      <w:proofErr w:type="spellStart"/>
      <w:r>
        <w:t>Muerto</w:t>
      </w:r>
      <w:proofErr w:type="spellEnd"/>
      <w:r>
        <w:t xml:space="preserve"> Basin, Marfa grasslands and Marathon Basin, south to central Chihuahua and Coahuila. For </w:t>
      </w:r>
      <w:r w:rsidR="00C8298E">
        <w:t>map zone (</w:t>
      </w:r>
      <w:r>
        <w:t>MZ</w:t>
      </w:r>
      <w:r w:rsidR="00C8298E">
        <w:t xml:space="preserve">) </w:t>
      </w:r>
      <w:r>
        <w:t>27, this only occurs on the southern edge, extending in from MZs 25 and 26. Historically this system would have occurred on loamy sites near A</w:t>
      </w:r>
      <w:r w:rsidR="00C8298E">
        <w:t>rizona</w:t>
      </w:r>
      <w:r>
        <w:t>/N</w:t>
      </w:r>
      <w:r w:rsidR="00C8298E">
        <w:t xml:space="preserve">ew </w:t>
      </w:r>
      <w:r>
        <w:t>M</w:t>
      </w:r>
      <w:r w:rsidR="00C8298E">
        <w:t>exico</w:t>
      </w:r>
      <w:r>
        <w:t xml:space="preserve"> border, east into Trans-Pecos and north into </w:t>
      </w:r>
      <w:proofErr w:type="spellStart"/>
      <w:r>
        <w:t>Jornada</w:t>
      </w:r>
      <w:proofErr w:type="spellEnd"/>
      <w:r>
        <w:t xml:space="preserve"> and extending into southern Great Plains.</w:t>
      </w:r>
    </w:p>
    <w:p w:rsidR="002115C3" w:rsidP="002115C3" w:rsidRDefault="002115C3"/>
    <w:p w:rsidR="002115C3" w:rsidP="002115C3" w:rsidRDefault="002115C3">
      <w:r>
        <w:t>In south MZ27, mostly up the Pecos River valley.</w:t>
      </w:r>
    </w:p>
    <w:p w:rsidR="002115C3" w:rsidP="002115C3" w:rsidRDefault="002115C3"/>
    <w:p w:rsidR="002115C3" w:rsidP="002115C3" w:rsidRDefault="002115C3">
      <w:r>
        <w:t xml:space="preserve">This system might occur in MZ27 intermixed with </w:t>
      </w:r>
      <w:r w:rsidR="00C8298E">
        <w:t>biophysical setting (</w:t>
      </w:r>
      <w:r>
        <w:t>BpS</w:t>
      </w:r>
      <w:r w:rsidR="00C8298E">
        <w:t>)</w:t>
      </w:r>
      <w:r>
        <w:t xml:space="preserve"> 1504 in the desert grassland areas of ECOMAP</w:t>
      </w:r>
      <w:r w:rsidR="00B866CA">
        <w:t xml:space="preserve"> (Cleland et al. 2007)</w:t>
      </w:r>
      <w:r>
        <w:t xml:space="preserve"> subsection 315Ab and 315Ad.</w:t>
      </w:r>
    </w:p>
    <w:p w:rsidR="002115C3" w:rsidP="002115C3" w:rsidRDefault="002115C3">
      <w:pPr>
        <w:pStyle w:val="InfoPara"/>
      </w:pPr>
      <w:r>
        <w:t>Biophysical Site Description</w:t>
      </w:r>
    </w:p>
    <w:p w:rsidR="002115C3" w:rsidP="002115C3" w:rsidRDefault="002115C3">
      <w:r>
        <w:t xml:space="preserve">This ecological system occurs in the northern Chihuahuan Desert and extends into limited areas of the southern Great Plains on alluvial flats, loamy plains and basins sometimes extending up into lower piedmont slopes. Sites are typically flat or gently sloping so precipitation does not run off and may be somewhat mesic if they receive runoff from adjacent areas, but are not wetlands. Soils are non-saline, finer textured loams or clay-loam. </w:t>
      </w:r>
    </w:p>
    <w:p w:rsidR="002115C3" w:rsidP="002115C3" w:rsidRDefault="002115C3"/>
    <w:p w:rsidR="002115C3" w:rsidP="002115C3" w:rsidRDefault="002115C3">
      <w:r>
        <w:t>Elevation is approximately 1</w:t>
      </w:r>
      <w:r w:rsidR="00B866CA">
        <w:t>,</w:t>
      </w:r>
      <w:r>
        <w:t>000-1</w:t>
      </w:r>
      <w:r w:rsidR="00B866CA">
        <w:t>,</w:t>
      </w:r>
      <w:r>
        <w:t>500m.</w:t>
      </w:r>
    </w:p>
    <w:p w:rsidR="002115C3" w:rsidP="002115C3" w:rsidRDefault="002115C3"/>
    <w:p w:rsidR="002115C3" w:rsidP="002115C3" w:rsidRDefault="002115C3">
      <w:r>
        <w:t>This system is comprised of the loamy plains sites - sandy to clay loam. It corresponds also to NRCS ESD for Loamy.</w:t>
      </w:r>
    </w:p>
    <w:p w:rsidR="002115C3" w:rsidP="002115C3" w:rsidRDefault="002115C3">
      <w:pPr>
        <w:pStyle w:val="InfoPara"/>
      </w:pPr>
      <w:r>
        <w:t>Vegetation Description</w:t>
      </w:r>
    </w:p>
    <w:p w:rsidR="002115C3" w:rsidP="002115C3" w:rsidRDefault="002115C3">
      <w:r>
        <w:t xml:space="preserve">Vegetation is characterized by perennial grasses and is typically dominated by </w:t>
      </w:r>
      <w:proofErr w:type="spellStart"/>
      <w:r w:rsidRPr="003D113B">
        <w:rPr>
          <w:i/>
        </w:rPr>
        <w:t>Pleuraphis</w:t>
      </w:r>
      <w:proofErr w:type="spellEnd"/>
      <w:r w:rsidRPr="003D113B">
        <w:rPr>
          <w:i/>
        </w:rPr>
        <w:t xml:space="preserve"> </w:t>
      </w:r>
      <w:proofErr w:type="spellStart"/>
      <w:r w:rsidRPr="003D113B">
        <w:rPr>
          <w:i/>
        </w:rPr>
        <w:t>mutica</w:t>
      </w:r>
      <w:proofErr w:type="spellEnd"/>
      <w:r>
        <w:t xml:space="preserve"> (</w:t>
      </w:r>
      <w:proofErr w:type="spellStart"/>
      <w:r w:rsidRPr="003D113B">
        <w:rPr>
          <w:i/>
        </w:rPr>
        <w:t>tobosa</w:t>
      </w:r>
      <w:proofErr w:type="spellEnd"/>
      <w:r>
        <w:t xml:space="preserve">) or with </w:t>
      </w:r>
      <w:proofErr w:type="spellStart"/>
      <w:r w:rsidRPr="003D113B">
        <w:rPr>
          <w:i/>
        </w:rPr>
        <w:t>Bouteloua</w:t>
      </w:r>
      <w:proofErr w:type="spellEnd"/>
      <w:r w:rsidRPr="003D113B">
        <w:rPr>
          <w:i/>
        </w:rPr>
        <w:t xml:space="preserve"> </w:t>
      </w:r>
      <w:proofErr w:type="spellStart"/>
      <w:r w:rsidRPr="003D113B">
        <w:rPr>
          <w:i/>
        </w:rPr>
        <w:t>eriopoda</w:t>
      </w:r>
      <w:proofErr w:type="spellEnd"/>
      <w:r>
        <w:t xml:space="preserve"> (black </w:t>
      </w:r>
      <w:proofErr w:type="spellStart"/>
      <w:r>
        <w:t>grama</w:t>
      </w:r>
      <w:proofErr w:type="spellEnd"/>
      <w:r>
        <w:t xml:space="preserve">) codominant or </w:t>
      </w:r>
      <w:proofErr w:type="spellStart"/>
      <w:r w:rsidRPr="003D113B">
        <w:rPr>
          <w:i/>
        </w:rPr>
        <w:t>Bouteloua</w:t>
      </w:r>
      <w:proofErr w:type="spellEnd"/>
      <w:r w:rsidRPr="003D113B">
        <w:rPr>
          <w:i/>
        </w:rPr>
        <w:t xml:space="preserve"> </w:t>
      </w:r>
      <w:proofErr w:type="spellStart"/>
      <w:r w:rsidRPr="003D113B">
        <w:rPr>
          <w:i/>
        </w:rPr>
        <w:t>gracilis</w:t>
      </w:r>
      <w:proofErr w:type="spellEnd"/>
      <w:r>
        <w:t xml:space="preserve">. </w:t>
      </w:r>
      <w:proofErr w:type="spellStart"/>
      <w:r w:rsidRPr="003D113B">
        <w:rPr>
          <w:i/>
        </w:rPr>
        <w:t>Pleuraphis</w:t>
      </w:r>
      <w:proofErr w:type="spellEnd"/>
      <w:r w:rsidRPr="003D113B">
        <w:rPr>
          <w:i/>
        </w:rPr>
        <w:t xml:space="preserve"> </w:t>
      </w:r>
      <w:proofErr w:type="spellStart"/>
      <w:r w:rsidRPr="003D113B">
        <w:rPr>
          <w:i/>
        </w:rPr>
        <w:t>jamesii</w:t>
      </w:r>
      <w:proofErr w:type="spellEnd"/>
      <w:r>
        <w:t xml:space="preserve"> may become important in northern stands and </w:t>
      </w:r>
      <w:proofErr w:type="spellStart"/>
      <w:r w:rsidRPr="003D113B">
        <w:rPr>
          <w:i/>
        </w:rPr>
        <w:t>Bouteloua</w:t>
      </w:r>
      <w:proofErr w:type="spellEnd"/>
      <w:r w:rsidRPr="003D113B">
        <w:rPr>
          <w:i/>
        </w:rPr>
        <w:t xml:space="preserve"> </w:t>
      </w:r>
      <w:proofErr w:type="spellStart"/>
      <w:r w:rsidRPr="003D113B">
        <w:rPr>
          <w:i/>
        </w:rPr>
        <w:t>gracilis</w:t>
      </w:r>
      <w:proofErr w:type="spellEnd"/>
      <w:r>
        <w:t xml:space="preserve"> in the Great Plains. If present, mesic graminoids such as </w:t>
      </w:r>
      <w:proofErr w:type="spellStart"/>
      <w:r w:rsidRPr="003D113B">
        <w:rPr>
          <w:i/>
        </w:rPr>
        <w:t>Pascopyrum</w:t>
      </w:r>
      <w:proofErr w:type="spellEnd"/>
      <w:r w:rsidRPr="003D113B">
        <w:rPr>
          <w:i/>
        </w:rPr>
        <w:t xml:space="preserve"> </w:t>
      </w:r>
      <w:proofErr w:type="spellStart"/>
      <w:r w:rsidRPr="003D113B">
        <w:rPr>
          <w:i/>
        </w:rPr>
        <w:t>smithii</w:t>
      </w:r>
      <w:proofErr w:type="spellEnd"/>
      <w:r>
        <w:t xml:space="preserve">, </w:t>
      </w:r>
      <w:r w:rsidRPr="003D113B">
        <w:rPr>
          <w:i/>
        </w:rPr>
        <w:t xml:space="preserve">Panicum </w:t>
      </w:r>
      <w:proofErr w:type="spellStart"/>
      <w:r w:rsidRPr="003D113B">
        <w:rPr>
          <w:i/>
        </w:rPr>
        <w:t>obtusum</w:t>
      </w:r>
      <w:proofErr w:type="spellEnd"/>
      <w:r>
        <w:t xml:space="preserve">, </w:t>
      </w:r>
      <w:proofErr w:type="spellStart"/>
      <w:r w:rsidRPr="003D113B">
        <w:rPr>
          <w:i/>
        </w:rPr>
        <w:t>Sporobolus</w:t>
      </w:r>
      <w:proofErr w:type="spellEnd"/>
      <w:r w:rsidRPr="003D113B">
        <w:rPr>
          <w:i/>
        </w:rPr>
        <w:t xml:space="preserve"> </w:t>
      </w:r>
      <w:proofErr w:type="spellStart"/>
      <w:r w:rsidRPr="003D113B">
        <w:rPr>
          <w:i/>
        </w:rPr>
        <w:lastRenderedPageBreak/>
        <w:t>airoides</w:t>
      </w:r>
      <w:proofErr w:type="spellEnd"/>
      <w:r w:rsidR="003D113B">
        <w:t>,</w:t>
      </w:r>
      <w:r>
        <w:t xml:space="preserve"> and </w:t>
      </w:r>
      <w:proofErr w:type="spellStart"/>
      <w:r w:rsidRPr="003D113B">
        <w:rPr>
          <w:i/>
        </w:rPr>
        <w:t>Sporobolus</w:t>
      </w:r>
      <w:proofErr w:type="spellEnd"/>
      <w:r w:rsidRPr="003D113B">
        <w:rPr>
          <w:i/>
        </w:rPr>
        <w:t xml:space="preserve"> </w:t>
      </w:r>
      <w:proofErr w:type="spellStart"/>
      <w:r w:rsidRPr="003D113B">
        <w:rPr>
          <w:i/>
        </w:rPr>
        <w:t>wrightii</w:t>
      </w:r>
      <w:proofErr w:type="spellEnd"/>
      <w:r>
        <w:t xml:space="preserve"> typically have low cover and are restricted to drainages and moist depressions (inclusions). </w:t>
      </w:r>
    </w:p>
    <w:p w:rsidR="002115C3" w:rsidP="002115C3" w:rsidRDefault="002115C3"/>
    <w:p w:rsidR="002115C3" w:rsidP="002115C3" w:rsidRDefault="002115C3">
      <w:r>
        <w:t xml:space="preserve">No shrubs including mesquite are indicators in the reference condition. Shrubs may have occurred in naturally disturbed areas but rare. </w:t>
      </w:r>
      <w:proofErr w:type="spellStart"/>
      <w:r>
        <w:t>Burrograss</w:t>
      </w:r>
      <w:proofErr w:type="spellEnd"/>
      <w:r>
        <w:t xml:space="preserve"> (SCBR), tarbush, creosote and mesquite indicate invasion/alteration. Scattered shrubs such as </w:t>
      </w:r>
      <w:r w:rsidRPr="003D113B">
        <w:rPr>
          <w:i/>
        </w:rPr>
        <w:t xml:space="preserve">Ephedra </w:t>
      </w:r>
      <w:proofErr w:type="spellStart"/>
      <w:r w:rsidRPr="003D113B">
        <w:rPr>
          <w:i/>
        </w:rPr>
        <w:t>torreyana</w:t>
      </w:r>
      <w:proofErr w:type="spellEnd"/>
      <w:r>
        <w:t xml:space="preserve">, </w:t>
      </w:r>
      <w:proofErr w:type="spellStart"/>
      <w:r w:rsidRPr="003D113B">
        <w:rPr>
          <w:i/>
        </w:rPr>
        <w:t>Flourensia</w:t>
      </w:r>
      <w:proofErr w:type="spellEnd"/>
      <w:r w:rsidRPr="003D113B">
        <w:rPr>
          <w:i/>
        </w:rPr>
        <w:t xml:space="preserve"> </w:t>
      </w:r>
      <w:proofErr w:type="spellStart"/>
      <w:r w:rsidRPr="003D113B">
        <w:rPr>
          <w:i/>
        </w:rPr>
        <w:t>cernua</w:t>
      </w:r>
      <w:proofErr w:type="spellEnd"/>
      <w:r>
        <w:t xml:space="preserve">, </w:t>
      </w:r>
      <w:proofErr w:type="spellStart"/>
      <w:r w:rsidRPr="003D113B">
        <w:rPr>
          <w:i/>
        </w:rPr>
        <w:t>Gutierria</w:t>
      </w:r>
      <w:proofErr w:type="spellEnd"/>
      <w:r w:rsidRPr="003D113B">
        <w:rPr>
          <w:i/>
        </w:rPr>
        <w:t xml:space="preserve"> </w:t>
      </w:r>
      <w:proofErr w:type="spellStart"/>
      <w:r w:rsidRPr="003D113B">
        <w:rPr>
          <w:i/>
        </w:rPr>
        <w:t>sarothrae</w:t>
      </w:r>
      <w:proofErr w:type="spellEnd"/>
      <w:r>
        <w:t xml:space="preserve">, </w:t>
      </w:r>
      <w:proofErr w:type="spellStart"/>
      <w:r w:rsidRPr="003D113B">
        <w:rPr>
          <w:i/>
        </w:rPr>
        <w:t>Larrea</w:t>
      </w:r>
      <w:proofErr w:type="spellEnd"/>
      <w:r w:rsidRPr="003D113B">
        <w:rPr>
          <w:i/>
        </w:rPr>
        <w:t xml:space="preserve"> tridentata</w:t>
      </w:r>
      <w:r>
        <w:t xml:space="preserve">, </w:t>
      </w:r>
      <w:r w:rsidRPr="003D113B">
        <w:rPr>
          <w:i/>
        </w:rPr>
        <w:t xml:space="preserve">Opuntia </w:t>
      </w:r>
      <w:proofErr w:type="spellStart"/>
      <w:r w:rsidRPr="003D113B">
        <w:rPr>
          <w:i/>
        </w:rPr>
        <w:t>imbricata</w:t>
      </w:r>
      <w:proofErr w:type="spellEnd"/>
      <w:r>
        <w:t xml:space="preserve">, </w:t>
      </w:r>
      <w:r w:rsidRPr="003D113B">
        <w:rPr>
          <w:i/>
        </w:rPr>
        <w:t xml:space="preserve">Prosopis </w:t>
      </w:r>
      <w:proofErr w:type="spellStart"/>
      <w:r w:rsidRPr="003D113B">
        <w:rPr>
          <w:i/>
        </w:rPr>
        <w:t>glandulosa</w:t>
      </w:r>
      <w:proofErr w:type="spellEnd"/>
      <w:r w:rsidR="003D113B">
        <w:t>,</w:t>
      </w:r>
      <w:r>
        <w:t xml:space="preserve"> and </w:t>
      </w:r>
      <w:r w:rsidRPr="003D113B">
        <w:rPr>
          <w:i/>
        </w:rPr>
        <w:t>Yucca</w:t>
      </w:r>
      <w:r>
        <w:t xml:space="preserve"> spp</w:t>
      </w:r>
      <w:r w:rsidR="003D113B">
        <w:t>.</w:t>
      </w:r>
      <w:r>
        <w:t xml:space="preserve"> may be </w:t>
      </w:r>
      <w:r w:rsidR="003D113B">
        <w:t>occasionally</w:t>
      </w:r>
      <w:r>
        <w:t xml:space="preserve"> present, but do currently occur, especially on degraded sites. Therefore, all shrubs were removed from indicator species.</w:t>
      </w:r>
    </w:p>
    <w:p w:rsidR="002115C3" w:rsidP="002115C3" w:rsidRDefault="002115C3"/>
    <w:p w:rsidR="002115C3" w:rsidP="002115C3" w:rsidRDefault="002115C3">
      <w:r>
        <w:t xml:space="preserve">This system is defined and differentiated from 1503 by the variable presence of black grama and lack of mesic grass other than HIMU. This is the mixed </w:t>
      </w:r>
      <w:proofErr w:type="spellStart"/>
      <w:r>
        <w:t>tobosa</w:t>
      </w:r>
      <w:proofErr w:type="spellEnd"/>
      <w:r>
        <w:t xml:space="preserve">/black </w:t>
      </w:r>
      <w:proofErr w:type="spellStart"/>
      <w:r>
        <w:t>grama</w:t>
      </w:r>
      <w:proofErr w:type="spellEnd"/>
      <w:r>
        <w:t xml:space="preserve"> loamy plains sites.</w:t>
      </w:r>
    </w:p>
    <w:p w:rsidR="002115C3" w:rsidP="002115C3" w:rsidRDefault="002115C3">
      <w:pPr>
        <w:pStyle w:val="InfoPara"/>
      </w:pPr>
      <w:r>
        <w:t>BpS Dominant and Indicator Species</w:t>
      </w:r>
    </w:p>
    <w:p>
      <w:r>
        <w:rPr>
          <w:sz w:val="16"/>
        </w:rPr>
        <w:t>Species names are from the NRCS PLANTS database. Check species codes at http://plants.usda.gov.</w:t>
      </w:r>
    </w:p>
    <w:p w:rsidR="002115C3" w:rsidP="002115C3" w:rsidRDefault="002115C3">
      <w:pPr>
        <w:pStyle w:val="InfoPara"/>
      </w:pPr>
      <w:r>
        <w:t>Disturbance Description</w:t>
      </w:r>
    </w:p>
    <w:p w:rsidR="002115C3" w:rsidP="002115C3" w:rsidRDefault="002115C3">
      <w:r>
        <w:t>One camp believes that fire has a major impact in these systems. Historical fire data in this system is lacking. It is uncertain what role fire plays in maintaining these systems, although it is likely that fire had a role in maintaining this system. This system might have a more variable fire response than 1504.</w:t>
      </w:r>
    </w:p>
    <w:p w:rsidR="002115C3" w:rsidP="002115C3" w:rsidRDefault="002115C3"/>
    <w:p w:rsidR="002115C3" w:rsidP="002115C3" w:rsidRDefault="002115C3">
      <w:r>
        <w:t xml:space="preserve">This system was originally modeled from BpS 1121 from MZ25 with a fire return interval (MFRI) of 80yrs. However, MFRI from MZ26 for 1121 was 12yrs. It is thought that fire should be somewhat frequent to keep out the desert scrub. Therefore, for MZ27, an MFRI of 10-15yrs was chosen, which is similar to what an MFRI for a desert grassland system would be. </w:t>
      </w:r>
    </w:p>
    <w:p w:rsidR="002115C3" w:rsidP="002115C3" w:rsidRDefault="002115C3"/>
    <w:p w:rsidR="002115C3" w:rsidP="002115C3" w:rsidRDefault="002115C3">
      <w:r>
        <w:t>This BpS 1503 is less resilient to disturbance than 1504. It might, however, be more resilient to drought which can affect the dynamics of this system.</w:t>
      </w:r>
    </w:p>
    <w:p w:rsidR="002115C3" w:rsidP="002115C3" w:rsidRDefault="002115C3"/>
    <w:p w:rsidR="002115C3" w:rsidP="002115C3" w:rsidRDefault="002115C3">
      <w:r>
        <w:t xml:space="preserve">Moisture following fire has significant impact on plant response/recovery. Fire cycle might be driven by pluvial periods. The norm in this part of the world is drought, a couple of high rainfall years could lead to the fuel development needed to allow fire. </w:t>
      </w:r>
    </w:p>
    <w:p w:rsidR="002115C3" w:rsidP="002115C3" w:rsidRDefault="002115C3"/>
    <w:p w:rsidR="002115C3" w:rsidP="002115C3" w:rsidRDefault="002115C3">
      <w:r>
        <w:t xml:space="preserve">Black grama is reported to be fire sensitive (Allen 1996 in </w:t>
      </w:r>
      <w:proofErr w:type="spellStart"/>
      <w:r>
        <w:t>Simonin</w:t>
      </w:r>
      <w:proofErr w:type="spellEnd"/>
      <w:r>
        <w:t xml:space="preserve"> 2000). It usually recovers from fire slowly, through vegetative spread. However, black grama grows quickly in response to summer moisture, and its </w:t>
      </w:r>
      <w:r w:rsidR="003D113B">
        <w:t>post fire</w:t>
      </w:r>
      <w:r>
        <w:t xml:space="preserve"> recovery can be good if the stand was healthy before fire and there is adequate precipitation in the first two growing seasons after fire (</w:t>
      </w:r>
      <w:proofErr w:type="spellStart"/>
      <w:r>
        <w:t>Gosz</w:t>
      </w:r>
      <w:proofErr w:type="spellEnd"/>
      <w:r>
        <w:t xml:space="preserve"> and </w:t>
      </w:r>
      <w:proofErr w:type="spellStart"/>
      <w:r>
        <w:t>Gosz</w:t>
      </w:r>
      <w:proofErr w:type="spellEnd"/>
      <w:r>
        <w:t xml:space="preserve"> 1996 in </w:t>
      </w:r>
      <w:proofErr w:type="spellStart"/>
      <w:r>
        <w:t>Simonin</w:t>
      </w:r>
      <w:proofErr w:type="spellEnd"/>
      <w:r>
        <w:t xml:space="preserve"> 2000). </w:t>
      </w:r>
    </w:p>
    <w:p w:rsidR="002115C3" w:rsidP="002115C3" w:rsidRDefault="002115C3"/>
    <w:p w:rsidR="002115C3" w:rsidP="002115C3" w:rsidRDefault="002115C3">
      <w:r>
        <w:t xml:space="preserve">Desert grassland fire regime: Knowledge of fire frequency and fire's ecological role in desert grasslands is uncertain. Grassland fires leave no direct evidence of historical frequency, such as </w:t>
      </w:r>
      <w:r>
        <w:lastRenderedPageBreak/>
        <w:t>tree scars. Our general understanding comes from knowledge of plant community ecology, the physiology of individual plant species, and historical accounts. Scientific research has generated arguments to both support and contradict the idea that fire was a common disturbance in desert grasslands (</w:t>
      </w:r>
      <w:proofErr w:type="spellStart"/>
      <w:r>
        <w:t>Simonin</w:t>
      </w:r>
      <w:proofErr w:type="spellEnd"/>
      <w:r>
        <w:t xml:space="preserve"> 2000).</w:t>
      </w:r>
    </w:p>
    <w:p w:rsidR="002115C3" w:rsidP="002115C3" w:rsidRDefault="002115C3"/>
    <w:p w:rsidR="002115C3" w:rsidP="002115C3" w:rsidRDefault="002115C3">
      <w:r>
        <w:t xml:space="preserve">Several researchers suggest a fire frequency of 7-10yrs for desert grasslands (Brown and Smith 2000, Wolters et al. 1996 in </w:t>
      </w:r>
      <w:proofErr w:type="spellStart"/>
      <w:r>
        <w:t>Simonin</w:t>
      </w:r>
      <w:proofErr w:type="spellEnd"/>
      <w:r>
        <w:t xml:space="preserve"> 2000). Fires in desert grasslands of the Chihuahuan Desert were probably less frequent than those in the Sonoran Desert (Allen 1996 in </w:t>
      </w:r>
      <w:proofErr w:type="spellStart"/>
      <w:r>
        <w:t>Simonin</w:t>
      </w:r>
      <w:proofErr w:type="spellEnd"/>
      <w:r>
        <w:t xml:space="preserve"> 2000). Many researchers view fire as necessary to maintain desert grasslands, mainly due to the current level of invasion by woody species in the absence of fire. It is hypothesized that shrubs would not have achieved the current level of coverage in desert grasslands if stand-replacement fires had occurred at regular intervals (Wolters et al. 1996 in </w:t>
      </w:r>
      <w:proofErr w:type="spellStart"/>
      <w:r>
        <w:t>Simonin</w:t>
      </w:r>
      <w:proofErr w:type="spellEnd"/>
      <w:r>
        <w:t xml:space="preserve"> 2000). Although fires may kill some grass plants and weaken others, establishment of shrub seedlings requires several years more than establishment of grasses (Humphrey 1958 in </w:t>
      </w:r>
      <w:proofErr w:type="spellStart"/>
      <w:r>
        <w:t>Simonin</w:t>
      </w:r>
      <w:proofErr w:type="spellEnd"/>
      <w:r>
        <w:t xml:space="preserve"> 2000). Honey mesquite, a major invader of southwestern desert grasslands, shows low seedling establishment when subjected to frequent fire. Glendening and Paulsen (1955 in </w:t>
      </w:r>
      <w:proofErr w:type="spellStart"/>
      <w:r>
        <w:t>Simonin</w:t>
      </w:r>
      <w:proofErr w:type="spellEnd"/>
      <w:r>
        <w:t xml:space="preserve"> 2000) found that severe fires were required to kill established honey mesquite plants; honey mesquite seedlings were readily killed by low-severity fire. </w:t>
      </w:r>
    </w:p>
    <w:p w:rsidR="002115C3" w:rsidP="002115C3" w:rsidRDefault="002115C3"/>
    <w:p w:rsidR="002115C3" w:rsidP="002115C3" w:rsidRDefault="002115C3">
      <w:r>
        <w:t xml:space="preserve">Other research suggests that competition for space and moisture is more important than frequent fire in controlling woody shrub invasion of desert ecosystems (Buffington and </w:t>
      </w:r>
      <w:proofErr w:type="spellStart"/>
      <w:r>
        <w:t>Herbel</w:t>
      </w:r>
      <w:proofErr w:type="spellEnd"/>
      <w:r>
        <w:t xml:space="preserve"> 1965 in </w:t>
      </w:r>
      <w:proofErr w:type="spellStart"/>
      <w:r>
        <w:t>Simonin</w:t>
      </w:r>
      <w:proofErr w:type="spellEnd"/>
      <w:r>
        <w:t xml:space="preserve"> 2000). Glendening and Paulsen (1955 in </w:t>
      </w:r>
      <w:proofErr w:type="spellStart"/>
      <w:r>
        <w:t>Simonin</w:t>
      </w:r>
      <w:proofErr w:type="spellEnd"/>
      <w:r>
        <w:t xml:space="preserve"> 2000) observed that competition with annual grasses reduced germination and emergence of honey mesquite seedlings to the 1st true leaf. On healthy desert grassland sites, survival of mesquite seedlings through their first spring drought was rare (Buffington and </w:t>
      </w:r>
      <w:proofErr w:type="spellStart"/>
      <w:r>
        <w:t>Herbel</w:t>
      </w:r>
      <w:proofErr w:type="spellEnd"/>
      <w:r>
        <w:t xml:space="preserve"> 1965 in </w:t>
      </w:r>
      <w:proofErr w:type="spellStart"/>
      <w:r>
        <w:t>Simonin</w:t>
      </w:r>
      <w:proofErr w:type="spellEnd"/>
      <w:r>
        <w:t xml:space="preserve"> 2000). </w:t>
      </w:r>
    </w:p>
    <w:p w:rsidR="002115C3" w:rsidP="002115C3" w:rsidRDefault="002115C3"/>
    <w:p w:rsidR="002115C3" w:rsidP="002115C3" w:rsidRDefault="002115C3">
      <w:r>
        <w:t xml:space="preserve">When cured and dried, desert grassland vegetation provides adequate fuel for ignition. Annual dry lightning storms mark the beginning of the southwestern rains, which take place late June or early July (Wolters et al. 1996 in </w:t>
      </w:r>
      <w:proofErr w:type="spellStart"/>
      <w:r>
        <w:t>Simonin</w:t>
      </w:r>
      <w:proofErr w:type="spellEnd"/>
      <w:r>
        <w:t xml:space="preserve"> 2000). Once ignited, plant density is the limiting factor for fire spread. If fuel are sparse, light winds may carry desert grassland fires (Brown and Smith 2000 in </w:t>
      </w:r>
      <w:proofErr w:type="spellStart"/>
      <w:r>
        <w:t>Simonin</w:t>
      </w:r>
      <w:proofErr w:type="spellEnd"/>
      <w:r>
        <w:t xml:space="preserve"> 2000). Grazing may reduce fuel to the point where fire will no longer carry (Brown and Smith 2000 in </w:t>
      </w:r>
      <w:proofErr w:type="spellStart"/>
      <w:r>
        <w:t>Simonin</w:t>
      </w:r>
      <w:proofErr w:type="spellEnd"/>
      <w:r>
        <w:t xml:space="preserve"> 2000). </w:t>
      </w:r>
    </w:p>
    <w:p w:rsidR="002115C3" w:rsidP="002115C3" w:rsidRDefault="002115C3"/>
    <w:p w:rsidR="002115C3" w:rsidP="002115C3" w:rsidRDefault="002115C3">
      <w:r>
        <w:t xml:space="preserve">Black grama can carry fire if cover is dense and conditions are windy. However, black </w:t>
      </w:r>
      <w:proofErr w:type="spellStart"/>
      <w:r>
        <w:t>grama's</w:t>
      </w:r>
      <w:proofErr w:type="spellEnd"/>
      <w:r>
        <w:t xml:space="preserve"> high reliance upon layering and </w:t>
      </w:r>
      <w:proofErr w:type="spellStart"/>
      <w:r>
        <w:t>stolons</w:t>
      </w:r>
      <w:proofErr w:type="spellEnd"/>
      <w:r>
        <w:t xml:space="preserve"> for expansion, along with its poor seed production, support arguments that historical fires were infrequent in areas dominated by black grama (Buffington 1965, Dick-Peddie 1993, Wolters et al. 1996 in </w:t>
      </w:r>
      <w:proofErr w:type="spellStart"/>
      <w:r>
        <w:t>Simonin</w:t>
      </w:r>
      <w:proofErr w:type="spellEnd"/>
      <w:r>
        <w:t xml:space="preserve"> 2000).</w:t>
      </w:r>
    </w:p>
    <w:p w:rsidR="002115C3" w:rsidP="002115C3" w:rsidRDefault="002115C3"/>
    <w:p w:rsidR="002115C3" w:rsidP="002115C3" w:rsidRDefault="002115C3">
      <w:r>
        <w:t xml:space="preserve">On the other hand, the invasion of shrub and subshrub species (for example, honey mesquite and </w:t>
      </w:r>
      <w:proofErr w:type="spellStart"/>
      <w:r>
        <w:t>burroweed</w:t>
      </w:r>
      <w:proofErr w:type="spellEnd"/>
      <w:r>
        <w:t xml:space="preserve">) has increased the severity of fire in desert grasslands. Invasive plants such as </w:t>
      </w:r>
      <w:proofErr w:type="spellStart"/>
      <w:r>
        <w:t>burroweed</w:t>
      </w:r>
      <w:proofErr w:type="spellEnd"/>
      <w:r>
        <w:t xml:space="preserve"> provide extra fuel and increase fire temperatures, resulting in "hot spots" (Allen 1998 in </w:t>
      </w:r>
      <w:proofErr w:type="spellStart"/>
      <w:r>
        <w:t>Simonin</w:t>
      </w:r>
      <w:proofErr w:type="spellEnd"/>
      <w:r>
        <w:t xml:space="preserve"> 2000). </w:t>
      </w:r>
    </w:p>
    <w:p w:rsidR="002115C3" w:rsidP="002115C3" w:rsidRDefault="002115C3"/>
    <w:p w:rsidR="002115C3" w:rsidP="002115C3" w:rsidRDefault="002115C3">
      <w:r>
        <w:t>Historic fire regimes for black grama dominated sites (</w:t>
      </w:r>
      <w:proofErr w:type="spellStart"/>
      <w:r>
        <w:t>Simonin</w:t>
      </w:r>
      <w:proofErr w:type="spellEnd"/>
      <w:r>
        <w:t xml:space="preserve"> 2000) range from less than 35yrs to less than 100yrs.</w:t>
      </w:r>
    </w:p>
    <w:p w:rsidR="002115C3" w:rsidP="002115C3" w:rsidRDefault="002115C3"/>
    <w:p w:rsidR="002115C3" w:rsidP="002115C3" w:rsidRDefault="002115C3">
      <w:r>
        <w:lastRenderedPageBreak/>
        <w:t>Review for MZ26 indicated that the modeled fire return in</w:t>
      </w:r>
      <w:r w:rsidR="003D113B">
        <w:t xml:space="preserve">terval </w:t>
      </w:r>
      <w:r>
        <w:t>for this system is probably at the short end and that others might argue for a longer return interval.</w:t>
      </w:r>
    </w:p>
    <w:p w:rsidR="002115C3" w:rsidP="002115C3" w:rsidRDefault="002115C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115C3" w:rsidP="002115C3" w:rsidRDefault="002115C3">
      <w:pPr>
        <w:pStyle w:val="InfoPara"/>
      </w:pPr>
      <w:r>
        <w:t>Scale Description</w:t>
      </w:r>
    </w:p>
    <w:p w:rsidR="002115C3" w:rsidP="002115C3" w:rsidRDefault="002115C3">
      <w:r>
        <w:t>1</w:t>
      </w:r>
      <w:r w:rsidR="00B866CA">
        <w:t>,</w:t>
      </w:r>
      <w:r>
        <w:t>000-100,000 of ha</w:t>
      </w:r>
    </w:p>
    <w:p w:rsidR="002115C3" w:rsidP="002115C3" w:rsidRDefault="002115C3">
      <w:pPr>
        <w:pStyle w:val="InfoPara"/>
      </w:pPr>
      <w:r>
        <w:t>Adjacency or Identification Concerns</w:t>
      </w:r>
    </w:p>
    <w:p w:rsidR="002115C3" w:rsidP="002115C3" w:rsidRDefault="002115C3">
      <w:r>
        <w:t xml:space="preserve">Natural Resource Conservation Service (NRCS) Ecological Site Descriptions (ESDs) are SD-2 Draw, Loamy and Gravelly Loam (see NRCS reference). Excludes SD-2 Limy which may be more similar in vegetation and disturbance dynamics to SD-2 Gravelly and to the MZ15 Grama Creosote BpS. The SD-2 Bottomland and Draw is also excluded from this BpS. ESDs for or Clayey, Bottomland, Salt Meadow, Salty Bottomland (see NRCS reference) represent other BpSs. </w:t>
      </w:r>
    </w:p>
    <w:p w:rsidR="002115C3" w:rsidP="002115C3" w:rsidRDefault="002115C3"/>
    <w:p w:rsidR="002115C3" w:rsidP="002115C3" w:rsidRDefault="002115C3">
      <w:r>
        <w:t xml:space="preserve">This system contains drier and lighter soils than BpS 1504: Chihuahuan-Sonoran Desert Bottomland and Swale Grassland, which correspond to NRCS ESDs for Clayey, Bottomland, Salt Meadow, Salty Bottomland (see NRCS reference). Soils may be the key to distinguishing this system from 1504. This system also has higher aridity than 1504. It is also a less topographically / hydrologically lowland than 1504. It is also less dense than 1504. This is the </w:t>
      </w:r>
      <w:proofErr w:type="spellStart"/>
      <w:r>
        <w:t>tobosa</w:t>
      </w:r>
      <w:proofErr w:type="spellEnd"/>
      <w:r>
        <w:t xml:space="preserve">-black </w:t>
      </w:r>
      <w:proofErr w:type="spellStart"/>
      <w:r>
        <w:t>grama</w:t>
      </w:r>
      <w:proofErr w:type="spellEnd"/>
      <w:r>
        <w:t xml:space="preserve"> dominated loamy plains with decreasing moisture and coarser soil texture across BpS as it shifts from </w:t>
      </w:r>
      <w:proofErr w:type="spellStart"/>
      <w:r>
        <w:t>tobosa</w:t>
      </w:r>
      <w:proofErr w:type="spellEnd"/>
      <w:r>
        <w:t xml:space="preserve"> to black </w:t>
      </w:r>
      <w:proofErr w:type="spellStart"/>
      <w:r>
        <w:t>grama</w:t>
      </w:r>
      <w:proofErr w:type="spellEnd"/>
      <w:r>
        <w:t xml:space="preserve">. </w:t>
      </w:r>
    </w:p>
    <w:p w:rsidR="002115C3" w:rsidP="002115C3" w:rsidRDefault="002115C3"/>
    <w:p w:rsidR="002115C3" w:rsidP="002115C3" w:rsidRDefault="002115C3">
      <w:r>
        <w:t>In degraded stands</w:t>
      </w:r>
      <w:r w:rsidR="00C8298E">
        <w:t>,</w:t>
      </w:r>
      <w:r>
        <w:t xml:space="preserve"> </w:t>
      </w:r>
      <w:proofErr w:type="spellStart"/>
      <w:r w:rsidRPr="003D113B">
        <w:rPr>
          <w:i/>
        </w:rPr>
        <w:t>Scleropogon</w:t>
      </w:r>
      <w:proofErr w:type="spellEnd"/>
      <w:r w:rsidRPr="003D113B">
        <w:rPr>
          <w:i/>
        </w:rPr>
        <w:t xml:space="preserve"> </w:t>
      </w:r>
      <w:proofErr w:type="spellStart"/>
      <w:r w:rsidRPr="003D113B">
        <w:rPr>
          <w:i/>
        </w:rPr>
        <w:t>brevifolius</w:t>
      </w:r>
      <w:proofErr w:type="spellEnd"/>
      <w:r>
        <w:t xml:space="preserve"> or </w:t>
      </w:r>
      <w:proofErr w:type="spellStart"/>
      <w:r w:rsidRPr="003D113B">
        <w:rPr>
          <w:i/>
        </w:rPr>
        <w:t>Aristida</w:t>
      </w:r>
      <w:proofErr w:type="spellEnd"/>
      <w:r>
        <w:t xml:space="preserve"> spp. may co</w:t>
      </w:r>
      <w:r w:rsidR="00C8298E">
        <w:t>-</w:t>
      </w:r>
      <w:r>
        <w:t>dominate.</w:t>
      </w:r>
    </w:p>
    <w:p w:rsidR="002115C3" w:rsidP="002115C3" w:rsidRDefault="002115C3"/>
    <w:p w:rsidR="002115C3" w:rsidP="002115C3" w:rsidRDefault="002115C3">
      <w:r>
        <w:t xml:space="preserve">NRCS ESD MLRA 42 SD-2 Loamy Ecological Site descriptions describe this system on the </w:t>
      </w:r>
      <w:proofErr w:type="spellStart"/>
      <w:r>
        <w:t>Jornada</w:t>
      </w:r>
      <w:proofErr w:type="spellEnd"/>
      <w:r>
        <w:t xml:space="preserve"> Experimental Range with State-and-Transition Model showing shifts in species composition with land use. Degraded stands often have scattered desert scrubs such as </w:t>
      </w:r>
      <w:proofErr w:type="spellStart"/>
      <w:r w:rsidRPr="003D113B">
        <w:rPr>
          <w:i/>
        </w:rPr>
        <w:t>Larrea</w:t>
      </w:r>
      <w:proofErr w:type="spellEnd"/>
      <w:r w:rsidRPr="003D113B">
        <w:rPr>
          <w:i/>
        </w:rPr>
        <w:t xml:space="preserve"> tridentata</w:t>
      </w:r>
      <w:r>
        <w:t xml:space="preserve">, </w:t>
      </w:r>
      <w:proofErr w:type="spellStart"/>
      <w:r w:rsidRPr="003D113B">
        <w:rPr>
          <w:i/>
        </w:rPr>
        <w:t>Fourensia</w:t>
      </w:r>
      <w:proofErr w:type="spellEnd"/>
      <w:r w:rsidRPr="003D113B">
        <w:rPr>
          <w:i/>
        </w:rPr>
        <w:t xml:space="preserve"> </w:t>
      </w:r>
      <w:proofErr w:type="spellStart"/>
      <w:r w:rsidRPr="003D113B">
        <w:rPr>
          <w:i/>
        </w:rPr>
        <w:t>cernua</w:t>
      </w:r>
      <w:proofErr w:type="spellEnd"/>
      <w:r>
        <w:t xml:space="preserve">, and </w:t>
      </w:r>
      <w:r w:rsidRPr="003D113B">
        <w:rPr>
          <w:i/>
        </w:rPr>
        <w:t xml:space="preserve">Prosopis </w:t>
      </w:r>
      <w:proofErr w:type="spellStart"/>
      <w:r w:rsidRPr="003D113B">
        <w:rPr>
          <w:i/>
        </w:rPr>
        <w:t>glandulosa</w:t>
      </w:r>
      <w:proofErr w:type="spellEnd"/>
      <w:r>
        <w:t xml:space="preserve"> present. </w:t>
      </w:r>
    </w:p>
    <w:p w:rsidR="002115C3" w:rsidP="002115C3" w:rsidRDefault="002115C3"/>
    <w:p w:rsidR="002115C3" w:rsidP="002115C3" w:rsidRDefault="002115C3">
      <w:r>
        <w:t>This upland grassland is similar to the bottomland/</w:t>
      </w:r>
      <w:proofErr w:type="spellStart"/>
      <w:r>
        <w:t>depressional</w:t>
      </w:r>
      <w:proofErr w:type="spellEnd"/>
      <w:r>
        <w:t xml:space="preserve"> wetland system </w:t>
      </w:r>
      <w:proofErr w:type="spellStart"/>
      <w:r>
        <w:t>Chihuahuan</w:t>
      </w:r>
      <w:proofErr w:type="spellEnd"/>
      <w:r>
        <w:t xml:space="preserve">-Sonoran Desert Bottomland and Swale Grassland (CES302.746) and grades into </w:t>
      </w:r>
      <w:proofErr w:type="spellStart"/>
      <w:r>
        <w:t>Apacherian-Chihuahuan</w:t>
      </w:r>
      <w:proofErr w:type="spellEnd"/>
      <w:r>
        <w:t xml:space="preserve"> Semi-Desert Grassland and Steppe (CES302.735) in the foothills and piedmont desert grasslands. In similar loamy plains land positions in the Great Plains, </w:t>
      </w:r>
      <w:proofErr w:type="spellStart"/>
      <w:r w:rsidRPr="003D113B">
        <w:rPr>
          <w:i/>
        </w:rPr>
        <w:t>Bouteloua</w:t>
      </w:r>
      <w:proofErr w:type="spellEnd"/>
      <w:r w:rsidRPr="003D113B">
        <w:rPr>
          <w:i/>
        </w:rPr>
        <w:t xml:space="preserve"> </w:t>
      </w:r>
      <w:proofErr w:type="spellStart"/>
      <w:r w:rsidRPr="003D113B">
        <w:rPr>
          <w:i/>
        </w:rPr>
        <w:t>gracilis</w:t>
      </w:r>
      <w:proofErr w:type="spellEnd"/>
      <w:r>
        <w:t xml:space="preserve">, </w:t>
      </w:r>
      <w:proofErr w:type="spellStart"/>
      <w:r w:rsidRPr="003D113B">
        <w:rPr>
          <w:i/>
        </w:rPr>
        <w:t>Buchloe</w:t>
      </w:r>
      <w:proofErr w:type="spellEnd"/>
      <w:r w:rsidRPr="003D113B">
        <w:rPr>
          <w:i/>
        </w:rPr>
        <w:t xml:space="preserve"> </w:t>
      </w:r>
      <w:proofErr w:type="spellStart"/>
      <w:r w:rsidRPr="003D113B">
        <w:rPr>
          <w:i/>
        </w:rPr>
        <w:t>dactyloides</w:t>
      </w:r>
      <w:proofErr w:type="spellEnd"/>
      <w:r w:rsidR="003D113B">
        <w:t>,</w:t>
      </w:r>
      <w:r>
        <w:t xml:space="preserve"> or </w:t>
      </w:r>
      <w:proofErr w:type="spellStart"/>
      <w:r w:rsidRPr="003D113B">
        <w:rPr>
          <w:i/>
        </w:rPr>
        <w:t>Pleuraphis</w:t>
      </w:r>
      <w:proofErr w:type="spellEnd"/>
      <w:r w:rsidRPr="003D113B">
        <w:rPr>
          <w:i/>
        </w:rPr>
        <w:t xml:space="preserve"> </w:t>
      </w:r>
      <w:proofErr w:type="spellStart"/>
      <w:r w:rsidRPr="003D113B">
        <w:rPr>
          <w:i/>
        </w:rPr>
        <w:t>jamesii</w:t>
      </w:r>
      <w:proofErr w:type="spellEnd"/>
      <w:r>
        <w:t xml:space="preserve"> are dominant grasses in the Western Great Plains Shortgrass Prairie (CES303.672) system.</w:t>
      </w:r>
    </w:p>
    <w:p w:rsidR="002115C3" w:rsidP="002115C3" w:rsidRDefault="002115C3"/>
    <w:p w:rsidR="002115C3" w:rsidP="002115C3" w:rsidRDefault="002115C3">
      <w:r>
        <w:t xml:space="preserve">Much of this has been converted currently to desert scrub. There is much less than historically. Historically this system would have occurred on loamy plains and alluvial flats near </w:t>
      </w:r>
      <w:r>
        <w:lastRenderedPageBreak/>
        <w:t>A</w:t>
      </w:r>
      <w:r w:rsidR="00C8298E">
        <w:t>rizona</w:t>
      </w:r>
      <w:r>
        <w:t>/N</w:t>
      </w:r>
      <w:r w:rsidR="00C8298E">
        <w:t xml:space="preserve">ew </w:t>
      </w:r>
      <w:r>
        <w:t>M</w:t>
      </w:r>
      <w:r w:rsidR="00C8298E">
        <w:t>exico</w:t>
      </w:r>
      <w:r>
        <w:t xml:space="preserve"> border, east into the Trans-Pecos and north into </w:t>
      </w:r>
      <w:proofErr w:type="spellStart"/>
      <w:r>
        <w:t>Jornada</w:t>
      </w:r>
      <w:proofErr w:type="spellEnd"/>
      <w:r>
        <w:t xml:space="preserve"> Basin and extending north into southern Great Plains on the edge of MZ27. Currently, it is much more restricted</w:t>
      </w:r>
      <w:r w:rsidR="00C8298E">
        <w:t>. G</w:t>
      </w:r>
      <w:r>
        <w:t xml:space="preserve">ood remnant examples of Black </w:t>
      </w:r>
      <w:proofErr w:type="spellStart"/>
      <w:r>
        <w:t>grama</w:t>
      </w:r>
      <w:proofErr w:type="spellEnd"/>
      <w:r>
        <w:t xml:space="preserve"> and </w:t>
      </w:r>
      <w:proofErr w:type="spellStart"/>
      <w:r>
        <w:t>tobosa</w:t>
      </w:r>
      <w:proofErr w:type="spellEnd"/>
      <w:r>
        <w:t xml:space="preserve"> grasslands are in Nutt, Lordsburg, Deming; </w:t>
      </w:r>
      <w:r w:rsidR="00C8298E">
        <w:t xml:space="preserve">of </w:t>
      </w:r>
      <w:r>
        <w:t xml:space="preserve">black grama and blue </w:t>
      </w:r>
      <w:proofErr w:type="spellStart"/>
      <w:r>
        <w:t>grama</w:t>
      </w:r>
      <w:proofErr w:type="spellEnd"/>
      <w:r w:rsidR="00C8298E">
        <w:t xml:space="preserve"> in</w:t>
      </w:r>
      <w:r>
        <w:t xml:space="preserve"> </w:t>
      </w:r>
      <w:proofErr w:type="spellStart"/>
      <w:r>
        <w:t>Sevilleta</w:t>
      </w:r>
      <w:proofErr w:type="spellEnd"/>
      <w:r>
        <w:t xml:space="preserve"> NWR, north of Sierra </w:t>
      </w:r>
      <w:proofErr w:type="spellStart"/>
      <w:r>
        <w:t>Ladrones</w:t>
      </w:r>
      <w:proofErr w:type="spellEnd"/>
      <w:r>
        <w:t>.</w:t>
      </w:r>
    </w:p>
    <w:p w:rsidR="002115C3" w:rsidP="002115C3" w:rsidRDefault="002115C3"/>
    <w:p w:rsidR="002115C3" w:rsidP="002115C3" w:rsidRDefault="002115C3">
      <w:r>
        <w:t xml:space="preserve">In current conditions, loamy sites dominated by </w:t>
      </w:r>
      <w:proofErr w:type="spellStart"/>
      <w:r>
        <w:t>tobosa</w:t>
      </w:r>
      <w:proofErr w:type="spellEnd"/>
      <w:r>
        <w:t xml:space="preserve"> may lack black grama as it is more sensitive to heavy grazing. This system is degraded by black </w:t>
      </w:r>
      <w:proofErr w:type="spellStart"/>
      <w:r>
        <w:t>grama</w:t>
      </w:r>
      <w:proofErr w:type="spellEnd"/>
      <w:r>
        <w:t xml:space="preserve"> loss; </w:t>
      </w:r>
      <w:proofErr w:type="spellStart"/>
      <w:r>
        <w:t>burrograss</w:t>
      </w:r>
      <w:proofErr w:type="spellEnd"/>
      <w:r>
        <w:t xml:space="preserve"> tarbush, creosote and mesquite invasion via soil drying/loss, fire reduction (though note complexity since BOER4), overgrazing, summer drought and increased winter precipitation.</w:t>
      </w:r>
    </w:p>
    <w:p w:rsidR="002115C3" w:rsidP="002115C3" w:rsidRDefault="002115C3"/>
    <w:p w:rsidR="002115C3" w:rsidP="002115C3" w:rsidRDefault="002115C3">
      <w:r>
        <w:t xml:space="preserve">Fine loamy ESDs are also more prone to shrub invasion than fine, clayey ESDs (1504). Along with that characteristic, along with variable black </w:t>
      </w:r>
      <w:proofErr w:type="spellStart"/>
      <w:r>
        <w:t>grama</w:t>
      </w:r>
      <w:proofErr w:type="spellEnd"/>
      <w:r>
        <w:t xml:space="preserve"> (</w:t>
      </w:r>
      <w:proofErr w:type="spellStart"/>
      <w:r>
        <w:t>dropseeds</w:t>
      </w:r>
      <w:proofErr w:type="spellEnd"/>
      <w:r>
        <w:t>) and variable fire response.</w:t>
      </w:r>
    </w:p>
    <w:p w:rsidR="002115C3" w:rsidP="002115C3" w:rsidRDefault="002115C3"/>
    <w:p w:rsidR="002115C3" w:rsidP="002115C3" w:rsidRDefault="002115C3">
      <w:r>
        <w:t xml:space="preserve">In MZ26, these sites are currently in agriculture or dominated by mesquite scrub. However, they might also have more closely fit or resembled shortgrass historically. </w:t>
      </w:r>
    </w:p>
    <w:p w:rsidR="002115C3" w:rsidP="002115C3" w:rsidRDefault="002115C3"/>
    <w:p w:rsidR="002115C3" w:rsidP="002115C3" w:rsidRDefault="002115C3">
      <w:r>
        <w:t xml:space="preserve">Black </w:t>
      </w:r>
      <w:proofErr w:type="spellStart"/>
      <w:r>
        <w:t>grama-tobosa</w:t>
      </w:r>
      <w:proofErr w:type="spellEnd"/>
      <w:r>
        <w:t xml:space="preserve"> grassland loamy plains type is probably the most widespread - currently and historically - grassland in parts of NM (Steven </w:t>
      </w:r>
      <w:proofErr w:type="spellStart"/>
      <w:r>
        <w:t>Yanoff</w:t>
      </w:r>
      <w:proofErr w:type="spellEnd"/>
      <w:r>
        <w:t>, TNC, pers</w:t>
      </w:r>
      <w:r w:rsidR="00C8298E">
        <w:t>onal</w:t>
      </w:r>
      <w:r>
        <w:t xml:space="preserve"> comm</w:t>
      </w:r>
      <w:r w:rsidR="00C8298E">
        <w:t>unication</w:t>
      </w:r>
      <w:r>
        <w:t xml:space="preserve">). </w:t>
      </w:r>
    </w:p>
    <w:p w:rsidR="002115C3" w:rsidP="002115C3" w:rsidRDefault="002115C3"/>
    <w:p w:rsidR="002115C3" w:rsidP="002115C3" w:rsidRDefault="002115C3">
      <w:r>
        <w:t xml:space="preserve">Where there is blue </w:t>
      </w:r>
      <w:proofErr w:type="spellStart"/>
      <w:r>
        <w:t>grama-tobosa</w:t>
      </w:r>
      <w:proofErr w:type="spellEnd"/>
      <w:r>
        <w:t>, it is invaded by creosote and tarbush.</w:t>
      </w:r>
    </w:p>
    <w:p w:rsidR="002115C3" w:rsidP="002115C3" w:rsidRDefault="002115C3"/>
    <w:p w:rsidR="002115C3" w:rsidP="002115C3" w:rsidRDefault="002115C3">
      <w:r>
        <w:t xml:space="preserve">This might correspond in part to the Rapid Assessment </w:t>
      </w:r>
      <w:r w:rsidR="00C8298E">
        <w:t xml:space="preserve">(RA) </w:t>
      </w:r>
      <w:r>
        <w:t xml:space="preserve">model R3DGRA and Kuchler/PNV Desert Grassland. However, the more likely similar system would be 1504 Bottomland Swale/Mesic </w:t>
      </w:r>
      <w:proofErr w:type="spellStart"/>
      <w:r>
        <w:t>Tobosa</w:t>
      </w:r>
      <w:proofErr w:type="spellEnd"/>
      <w:r>
        <w:t xml:space="preserve"> flats for the desert grassland type.</w:t>
      </w:r>
    </w:p>
    <w:p w:rsidR="002115C3" w:rsidP="002115C3" w:rsidRDefault="002115C3"/>
    <w:p w:rsidR="002115C3" w:rsidP="002115C3" w:rsidRDefault="002115C3">
      <w:r>
        <w:t xml:space="preserve">No shrubs including mesquite are indicators in the reference condition. Shrubs may have occurred in naturally disturbed areas but rare. </w:t>
      </w:r>
      <w:proofErr w:type="spellStart"/>
      <w:r>
        <w:t>Burrograss</w:t>
      </w:r>
      <w:proofErr w:type="spellEnd"/>
      <w:r>
        <w:t xml:space="preserve"> (SCBR) tarbush, creosote and mesquite indicate invasion/alteration. Scattered shrubs such as </w:t>
      </w:r>
      <w:r w:rsidRPr="003D113B">
        <w:rPr>
          <w:i/>
        </w:rPr>
        <w:t xml:space="preserve">Ephedra </w:t>
      </w:r>
      <w:proofErr w:type="spellStart"/>
      <w:r w:rsidRPr="003D113B">
        <w:rPr>
          <w:i/>
        </w:rPr>
        <w:t>torreyana</w:t>
      </w:r>
      <w:proofErr w:type="spellEnd"/>
      <w:r>
        <w:t xml:space="preserve">, </w:t>
      </w:r>
      <w:proofErr w:type="spellStart"/>
      <w:r w:rsidRPr="003D113B">
        <w:rPr>
          <w:i/>
        </w:rPr>
        <w:t>Flourensia</w:t>
      </w:r>
      <w:proofErr w:type="spellEnd"/>
      <w:r w:rsidRPr="003D113B">
        <w:rPr>
          <w:i/>
        </w:rPr>
        <w:t xml:space="preserve"> </w:t>
      </w:r>
      <w:proofErr w:type="spellStart"/>
      <w:r w:rsidRPr="003D113B">
        <w:rPr>
          <w:i/>
        </w:rPr>
        <w:t>cernua</w:t>
      </w:r>
      <w:proofErr w:type="spellEnd"/>
      <w:r>
        <w:t xml:space="preserve">, </w:t>
      </w:r>
      <w:proofErr w:type="spellStart"/>
      <w:r w:rsidRPr="003D113B">
        <w:rPr>
          <w:i/>
        </w:rPr>
        <w:t>Gutierria</w:t>
      </w:r>
      <w:proofErr w:type="spellEnd"/>
      <w:r w:rsidRPr="003D113B">
        <w:rPr>
          <w:i/>
        </w:rPr>
        <w:t xml:space="preserve"> </w:t>
      </w:r>
      <w:proofErr w:type="spellStart"/>
      <w:r w:rsidRPr="003D113B">
        <w:rPr>
          <w:i/>
        </w:rPr>
        <w:t>sarothrae</w:t>
      </w:r>
      <w:proofErr w:type="spellEnd"/>
      <w:r>
        <w:t xml:space="preserve">, </w:t>
      </w:r>
      <w:proofErr w:type="spellStart"/>
      <w:r w:rsidRPr="003D113B">
        <w:rPr>
          <w:i/>
        </w:rPr>
        <w:t>Larrea</w:t>
      </w:r>
      <w:proofErr w:type="spellEnd"/>
      <w:r w:rsidRPr="003D113B">
        <w:rPr>
          <w:i/>
        </w:rPr>
        <w:t xml:space="preserve"> tridentata</w:t>
      </w:r>
      <w:r>
        <w:t xml:space="preserve">, </w:t>
      </w:r>
      <w:r w:rsidRPr="003D113B">
        <w:rPr>
          <w:i/>
        </w:rPr>
        <w:t xml:space="preserve">Opuntia </w:t>
      </w:r>
      <w:proofErr w:type="spellStart"/>
      <w:r w:rsidRPr="003D113B">
        <w:rPr>
          <w:i/>
        </w:rPr>
        <w:t>imbricata</w:t>
      </w:r>
      <w:proofErr w:type="spellEnd"/>
      <w:r>
        <w:t xml:space="preserve">, </w:t>
      </w:r>
      <w:r w:rsidRPr="003D113B">
        <w:rPr>
          <w:i/>
        </w:rPr>
        <w:t xml:space="preserve">Prosopis </w:t>
      </w:r>
      <w:proofErr w:type="spellStart"/>
      <w:r w:rsidRPr="003D113B">
        <w:rPr>
          <w:i/>
        </w:rPr>
        <w:t>glandulosa</w:t>
      </w:r>
      <w:proofErr w:type="spellEnd"/>
      <w:r w:rsidR="003D113B">
        <w:t>,</w:t>
      </w:r>
      <w:r>
        <w:t xml:space="preserve"> and </w:t>
      </w:r>
      <w:r w:rsidRPr="003D113B">
        <w:rPr>
          <w:i/>
        </w:rPr>
        <w:t>Yucca</w:t>
      </w:r>
      <w:r>
        <w:t xml:space="preserve"> spp</w:t>
      </w:r>
      <w:r w:rsidR="003D113B">
        <w:t>.</w:t>
      </w:r>
      <w:r>
        <w:t xml:space="preserve"> may be </w:t>
      </w:r>
      <w:r w:rsidR="003D113B">
        <w:t>occasionally</w:t>
      </w:r>
      <w:r>
        <w:t xml:space="preserve"> present, but do currently occur, especially on degraded sites.</w:t>
      </w:r>
    </w:p>
    <w:p w:rsidR="002115C3" w:rsidP="002115C3" w:rsidRDefault="002115C3">
      <w:pPr>
        <w:pStyle w:val="InfoPara"/>
      </w:pPr>
      <w:r>
        <w:t>Issues or Problems</w:t>
      </w:r>
    </w:p>
    <w:p w:rsidR="002115C3" w:rsidP="002115C3" w:rsidRDefault="002115C3">
      <w:r>
        <w:t>Historical fire data in this system is lacking.</w:t>
      </w:r>
    </w:p>
    <w:p w:rsidR="002115C3" w:rsidP="002115C3" w:rsidRDefault="002115C3">
      <w:pPr>
        <w:pStyle w:val="InfoPara"/>
      </w:pPr>
      <w:r>
        <w:t>Native Uncharacteristic Conditions</w:t>
      </w:r>
    </w:p>
    <w:p w:rsidR="002115C3" w:rsidP="002115C3" w:rsidRDefault="002115C3"/>
    <w:p w:rsidR="002115C3" w:rsidP="002115C3" w:rsidRDefault="002115C3">
      <w:pPr>
        <w:pStyle w:val="InfoPara"/>
      </w:pPr>
      <w:r>
        <w:t>Comments</w:t>
      </w:r>
    </w:p>
    <w:p w:rsidR="002115C3" w:rsidP="002115C3" w:rsidRDefault="002115C3">
      <w:r>
        <w:t xml:space="preserve">For MZ26 this model was adopted from MZ27 with very minor descriptive changes and no quantitative changes to the VDDT model. </w:t>
      </w:r>
      <w:proofErr w:type="spellStart"/>
      <w:r>
        <w:t>Modelership</w:t>
      </w:r>
      <w:proofErr w:type="spellEnd"/>
      <w:r>
        <w:t xml:space="preserve"> was not changed because significant model changes did not occur. Lee Elliot (lelliot@tnc.org) reviewed this system for MZ26. </w:t>
      </w:r>
    </w:p>
    <w:p w:rsidR="00BA3F79" w:rsidP="002115C3" w:rsidRDefault="00BA3F79"/>
    <w:p w:rsidR="002115C3" w:rsidP="002115C3" w:rsidRDefault="002115C3">
      <w:pPr>
        <w:pStyle w:val="ReportSection"/>
      </w:pPr>
      <w:r>
        <w:t>Succession Classes</w:t>
      </w:r>
    </w:p>
    <w:p w:rsidR="002115C3" w:rsidP="002115C3" w:rsidRDefault="002115C3"/>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115C3" w:rsidP="002115C3" w:rsidRDefault="002115C3">
      <w:pPr>
        <w:pStyle w:val="InfoPara"/>
        <w:pBdr>
          <w:top w:val="single" w:color="auto" w:sz="4" w:space="1"/>
        </w:pBdr>
      </w:pPr>
      <w:r>
        <w:t>Class A</w:t>
      </w:r>
      <w:r>
        <w:tab/>
        <w:t>56</w:t>
      </w:r>
      <w:r w:rsidR="002A3B10">
        <w:tab/>
      </w:r>
      <w:r w:rsidR="002A3B10">
        <w:tab/>
      </w:r>
      <w:r w:rsidR="002A3B10">
        <w:tab/>
      </w:r>
      <w:r w:rsidR="002A3B10">
        <w:tab/>
      </w:r>
      <w:r w:rsidR="004F7795">
        <w:t>Early Development 1 - All Structures</w:t>
      </w:r>
    </w:p>
    <w:bookmarkEnd w:id="1"/>
    <w:bookmarkEnd w:id="2"/>
    <w:p w:rsidR="00B866CA" w:rsidP="002115C3" w:rsidRDefault="00B866CA">
      <w:pPr>
        <w:pStyle w:val="SClassInfoPara"/>
      </w:pPr>
    </w:p>
    <w:p w:rsidR="002115C3" w:rsidP="002115C3" w:rsidRDefault="002115C3">
      <w:pPr>
        <w:pStyle w:val="SClassInfoPara"/>
      </w:pPr>
      <w:r>
        <w:t>Indicator Species</w:t>
      </w:r>
    </w:p>
    <w:p w:rsidR="002115C3" w:rsidP="002115C3" w:rsidRDefault="002115C3"/>
    <w:p w:rsidR="002115C3" w:rsidP="002115C3" w:rsidRDefault="002115C3">
      <w:pPr>
        <w:pStyle w:val="SClassInfoPara"/>
      </w:pPr>
      <w:r>
        <w:t>Description</w:t>
      </w:r>
    </w:p>
    <w:p w:rsidR="002115C3" w:rsidP="002115C3" w:rsidRDefault="00BA3F79">
      <w:r>
        <w:t xml:space="preserve">Grass and herbs. </w:t>
      </w:r>
      <w:r w:rsidR="002115C3">
        <w:t xml:space="preserve">Early succession post fire grass and herb community. Perennial bunch grasses, annual grass and herb community. Upper </w:t>
      </w:r>
      <w:r w:rsidR="003D113B">
        <w:t>layer of shrubs, canopy cover low</w:t>
      </w:r>
      <w:r w:rsidR="002115C3">
        <w:t>.</w:t>
      </w:r>
    </w:p>
    <w:p w:rsidR="002115C3" w:rsidP="002115C3" w:rsidRDefault="002115C3"/>
    <w:p w:rsidR="002115C3" w:rsidP="002115C3" w:rsidRDefault="00BA3F79">
      <w:r>
        <w:t>Replacement fire occurs</w:t>
      </w:r>
      <w:r w:rsidR="002115C3">
        <w:t>.</w:t>
      </w:r>
    </w:p>
    <w:p w:rsidR="002115C3" w:rsidP="002115C3" w:rsidRDefault="002115C3"/>
    <w:p>
      <w:r>
        <w:rPr>
          <w:i/>
          <w:u w:val="single"/>
        </w:rPr>
        <w:t>Maximum Tree Size Class</w:t>
      </w:r>
      <w:br/>
      <w:r>
        <w:t>None</w:t>
      </w:r>
    </w:p>
    <w:p w:rsidR="002115C3" w:rsidP="002115C3" w:rsidRDefault="002115C3">
      <w:pPr>
        <w:pStyle w:val="InfoPara"/>
        <w:pBdr>
          <w:top w:val="single" w:color="auto" w:sz="4" w:space="1"/>
        </w:pBdr>
      </w:pPr>
      <w:r>
        <w:t>Class B</w:t>
      </w:r>
      <w:r>
        <w:tab/>
        <w:t>42</w:t>
      </w:r>
      <w:r w:rsidR="002A3B10">
        <w:tab/>
      </w:r>
      <w:r w:rsidR="002A3B10">
        <w:tab/>
      </w:r>
      <w:r w:rsidR="002A3B10">
        <w:tab/>
      </w:r>
      <w:r w:rsidR="002A3B10">
        <w:tab/>
      </w:r>
      <w:r w:rsidR="004F7795">
        <w:t>Mid Development 1 - All Structures</w:t>
      </w:r>
    </w:p>
    <w:p w:rsidR="00B866CA" w:rsidP="002115C3" w:rsidRDefault="00B866CA">
      <w:pPr>
        <w:pStyle w:val="SClassInfoPara"/>
      </w:pPr>
    </w:p>
    <w:p w:rsidR="002115C3" w:rsidP="002115C3" w:rsidRDefault="002115C3">
      <w:pPr>
        <w:pStyle w:val="SClassInfoPara"/>
      </w:pPr>
      <w:r>
        <w:t>Indicator Species</w:t>
      </w:r>
    </w:p>
    <w:p w:rsidR="002115C3" w:rsidP="002115C3" w:rsidRDefault="002115C3"/>
    <w:p w:rsidR="002115C3" w:rsidP="002115C3" w:rsidRDefault="002115C3">
      <w:pPr>
        <w:pStyle w:val="SClassInfoPara"/>
      </w:pPr>
      <w:r>
        <w:t>Description</w:t>
      </w:r>
    </w:p>
    <w:p w:rsidR="002115C3" w:rsidP="002115C3" w:rsidRDefault="002115C3">
      <w:r>
        <w:t>Grass with</w:t>
      </w:r>
      <w:r w:rsidR="00BA3F79">
        <w:t xml:space="preserve"> some low shrubs. </w:t>
      </w:r>
      <w:r>
        <w:t xml:space="preserve">Perennial bunch grasses regenerated and young shrubs begin growing. Species are perennial bunch grasses and shrubs. </w:t>
      </w:r>
      <w:r w:rsidR="003D113B">
        <w:t>Perennial grass species dominate.</w:t>
      </w:r>
    </w:p>
    <w:p w:rsidR="002115C3" w:rsidP="002115C3" w:rsidRDefault="002115C3"/>
    <w:p w:rsidR="002115C3" w:rsidP="002115C3" w:rsidRDefault="00BA3F79">
      <w:r>
        <w:t>Replacement fire occur</w:t>
      </w:r>
      <w:r w:rsidR="002115C3">
        <w:t>s. Wind/wea</w:t>
      </w:r>
      <w:r>
        <w:t xml:space="preserve">ther stress </w:t>
      </w:r>
      <w:r w:rsidR="002115C3">
        <w:t>maintains this class.</w:t>
      </w:r>
    </w:p>
    <w:p w:rsidR="002115C3" w:rsidP="002115C3" w:rsidRDefault="002115C3"/>
    <w:p>
      <w:r>
        <w:rPr>
          <w:i/>
          <w:u w:val="single"/>
        </w:rPr>
        <w:t>Maximum Tree Size Class</w:t>
      </w:r>
      <w:br/>
      <w:r>
        <w:t>None</w:t>
      </w:r>
    </w:p>
    <w:p w:rsidR="002115C3" w:rsidP="002115C3" w:rsidRDefault="002115C3">
      <w:pPr>
        <w:pStyle w:val="InfoPara"/>
        <w:pBdr>
          <w:top w:val="single" w:color="auto" w:sz="4" w:space="1"/>
        </w:pBdr>
      </w:pPr>
      <w:r>
        <w:t>Class C</w:t>
      </w:r>
      <w:r>
        <w:tab/>
        <w:t>2</w:t>
      </w:r>
      <w:r w:rsidR="002A3B10">
        <w:tab/>
      </w:r>
      <w:r w:rsidR="002A3B10">
        <w:tab/>
      </w:r>
      <w:r w:rsidR="002A3B10">
        <w:tab/>
      </w:r>
      <w:r w:rsidR="002A3B10">
        <w:tab/>
      </w:r>
      <w:r w:rsidR="004F7795">
        <w:t>Late Development 1 - All Structures</w:t>
      </w:r>
    </w:p>
    <w:p w:rsidR="00B866CA" w:rsidP="002115C3" w:rsidRDefault="00B866CA">
      <w:pPr>
        <w:pStyle w:val="SClassInfoPara"/>
      </w:pPr>
    </w:p>
    <w:p w:rsidR="002115C3" w:rsidP="002115C3" w:rsidRDefault="002115C3">
      <w:pPr>
        <w:pStyle w:val="SClassInfoPara"/>
      </w:pPr>
      <w:r>
        <w:t>Indicator Species</w:t>
      </w:r>
    </w:p>
    <w:p w:rsidR="002115C3" w:rsidP="002115C3" w:rsidRDefault="002115C3"/>
    <w:p w:rsidR="002115C3" w:rsidP="002115C3" w:rsidRDefault="002115C3">
      <w:pPr>
        <w:pStyle w:val="SClassInfoPara"/>
      </w:pPr>
      <w:r>
        <w:t>Description</w:t>
      </w:r>
    </w:p>
    <w:p w:rsidR="002115C3" w:rsidP="002115C3" w:rsidRDefault="002115C3">
      <w:r>
        <w:lastRenderedPageBreak/>
        <w:t xml:space="preserve">Shrubs continue to increase in size and/or number of individuals. </w:t>
      </w:r>
      <w:r w:rsidR="003D113B">
        <w:t xml:space="preserve">Perennial grass species dominate. </w:t>
      </w:r>
      <w:r>
        <w:t>Species are pere</w:t>
      </w:r>
      <w:r w:rsidR="003D113B">
        <w:t xml:space="preserve">nnial bunch grasses and shrubs. </w:t>
      </w:r>
      <w:r>
        <w:t xml:space="preserve">(Shrub cover will be similar to species composition found in the Ecological System, </w:t>
      </w:r>
      <w:proofErr w:type="spellStart"/>
      <w:r>
        <w:t>Apacherian-Chihuahuan</w:t>
      </w:r>
      <w:proofErr w:type="spellEnd"/>
      <w:r>
        <w:t xml:space="preserve"> Mesquite Upland Scrub.)</w:t>
      </w:r>
    </w:p>
    <w:p w:rsidR="002115C3" w:rsidP="002115C3" w:rsidRDefault="002115C3"/>
    <w:p w:rsidR="002115C3" w:rsidP="002115C3" w:rsidRDefault="00BA3F79">
      <w:r>
        <w:t xml:space="preserve">This class </w:t>
      </w:r>
      <w:r w:rsidR="002115C3">
        <w:t xml:space="preserve">persists in the absence of disturbance. Replacement </w:t>
      </w:r>
      <w:r>
        <w:t>fire occur</w:t>
      </w:r>
      <w:r w:rsidR="002115C3">
        <w:t>. Wind/we</w:t>
      </w:r>
      <w:r>
        <w:t xml:space="preserve">ather </w:t>
      </w:r>
      <w:r w:rsidR="003D113B">
        <w:t>stress maintains</w:t>
      </w:r>
      <w:r w:rsidR="002115C3">
        <w:t xml:space="preserve"> this class.</w:t>
      </w:r>
    </w:p>
    <w:p w:rsidR="002115C3" w:rsidP="002115C3" w:rsidRDefault="002115C3"/>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115C3" w:rsidP="002115C3" w:rsidRDefault="002115C3">
      <w:r>
        <w:t xml:space="preserve">Allen, L.S. 1996. Ecological role of fire in the Madrean Province. Pages 5-10 in: P.F. </w:t>
      </w:r>
      <w:proofErr w:type="spellStart"/>
      <w:r>
        <w:t>Folliott</w:t>
      </w:r>
      <w:proofErr w:type="spellEnd"/>
      <w:r>
        <w:t xml:space="preserve"> and others, technical coordinators. Effects of fire on Madrean Province ecosystems. Proceeding from the second conference on the Madrean Archipelago/Sky Island ecosystem, 11-15 March 1996, Tucson, AZ. General Technical Report RM-GTR-289. Fort Collins, CO: USDA Forest Service, Rocky Mountain Forest and Range Experiment Station. 277 pp.</w:t>
      </w:r>
    </w:p>
    <w:p w:rsidR="002115C3" w:rsidP="002115C3" w:rsidRDefault="002115C3"/>
    <w:p w:rsidR="002115C3" w:rsidP="002115C3" w:rsidRDefault="002115C3">
      <w:r>
        <w:t xml:space="preserve">Allen, L.S. 1998. Grazing and fire management. Pages 97-100 in: B. </w:t>
      </w:r>
      <w:proofErr w:type="spellStart"/>
      <w:r>
        <w:t>Tellman</w:t>
      </w:r>
      <w:proofErr w:type="spellEnd"/>
      <w:r>
        <w:t xml:space="preserve">, D.M. Finch, C. </w:t>
      </w:r>
      <w:proofErr w:type="spellStart"/>
      <w:r>
        <w:t>Edminster</w:t>
      </w:r>
      <w:proofErr w:type="spellEnd"/>
      <w:r>
        <w:t xml:space="preserve"> and R. Hamre, eds. The future of arid grasslands: identifying issues, seeking solutions: Proceedings; 1996 October 9-13; Tucson, AZ. Proceedings RMRS-P-3. Fort Collins, CO: USDA Forest Service, Rocky Mountain Research Station. </w:t>
      </w:r>
    </w:p>
    <w:p w:rsidR="002115C3" w:rsidP="002115C3" w:rsidRDefault="002115C3"/>
    <w:p w:rsidR="002115C3" w:rsidP="002115C3" w:rsidRDefault="002115C3">
      <w:r>
        <w:t xml:space="preserve">Brown, J.K. and J. Kapler-Smith, eds. 2000. Wildland fire in ecosystems: effects of fire on flora. Gen. Tech. Rep. RMRS-GTR-42. </w:t>
      </w:r>
      <w:proofErr w:type="spellStart"/>
      <w:r>
        <w:t>vol</w:t>
      </w:r>
      <w:proofErr w:type="spellEnd"/>
      <w:r>
        <w:t xml:space="preserve"> 2. Ogden, UT: USDA Forest Service, Rocky Mountain Research Station. 257 pp.</w:t>
      </w:r>
    </w:p>
    <w:p w:rsidR="002115C3" w:rsidP="002115C3" w:rsidRDefault="002115C3"/>
    <w:p w:rsidR="002115C3" w:rsidP="002115C3" w:rsidRDefault="002115C3">
      <w:r>
        <w:t xml:space="preserve">Buffington, L.C. and C.H. </w:t>
      </w:r>
      <w:proofErr w:type="spellStart"/>
      <w:r>
        <w:t>Herbel</w:t>
      </w:r>
      <w:proofErr w:type="spellEnd"/>
      <w:r>
        <w:t xml:space="preserve">. 1965. Vegetational changes on a semidesert grassland range from 1858 to 1963. Ecological Monographs. 35: 139-164. </w:t>
      </w:r>
    </w:p>
    <w:p w:rsidR="002115C3" w:rsidP="002115C3" w:rsidRDefault="002115C3"/>
    <w:p w:rsidR="00B866CA" w:rsidP="00B866CA" w:rsidRDefault="00B866CA">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B866CA" w:rsidP="002115C3" w:rsidRDefault="00B866CA"/>
    <w:p w:rsidR="002115C3" w:rsidP="002115C3" w:rsidRDefault="002115C3">
      <w:r>
        <w:t xml:space="preserve">Dick-Peddie, W.A. 1993. New Mexico vegetation: Past, present, and future. University of New Mexico Press, Albuquerque. 244 pp. </w:t>
      </w:r>
    </w:p>
    <w:p w:rsidR="002115C3" w:rsidP="002115C3" w:rsidRDefault="002115C3"/>
    <w:p w:rsidR="002115C3" w:rsidP="002115C3" w:rsidRDefault="002115C3">
      <w:r>
        <w:t xml:space="preserve">Glendening, G.E. and H.A. Paulsen, Jr. 1955. Reproduction and establishment of velvet mesquite as related to invasion of semidesert grasslands. Tech. Bull. 1127. Washington, DC: USDA Forest Service. 50 pp. </w:t>
      </w:r>
    </w:p>
    <w:p w:rsidR="002115C3" w:rsidP="002115C3" w:rsidRDefault="002115C3"/>
    <w:p w:rsidR="002115C3" w:rsidP="002115C3" w:rsidRDefault="002115C3">
      <w:proofErr w:type="spellStart"/>
      <w:r>
        <w:t>Gosz</w:t>
      </w:r>
      <w:proofErr w:type="spellEnd"/>
      <w:r>
        <w:t xml:space="preserve">, R.J. and J.R. </w:t>
      </w:r>
      <w:proofErr w:type="spellStart"/>
      <w:r>
        <w:t>Gosz</w:t>
      </w:r>
      <w:proofErr w:type="spellEnd"/>
      <w:r>
        <w:t xml:space="preserve">. 1996. Species interactions on the biome transition zone in New Mexico: response of blue </w:t>
      </w:r>
      <w:proofErr w:type="spellStart"/>
      <w:r>
        <w:t>grama</w:t>
      </w:r>
      <w:proofErr w:type="spellEnd"/>
      <w:r>
        <w:t xml:space="preserve"> (</w:t>
      </w:r>
      <w:proofErr w:type="spellStart"/>
      <w:r>
        <w:t>Bouteloua</w:t>
      </w:r>
      <w:proofErr w:type="spellEnd"/>
      <w:r>
        <w:t xml:space="preserve"> </w:t>
      </w:r>
      <w:proofErr w:type="spellStart"/>
      <w:r>
        <w:t>gracilis</w:t>
      </w:r>
      <w:proofErr w:type="spellEnd"/>
      <w:r>
        <w:t xml:space="preserve">) and black </w:t>
      </w:r>
      <w:proofErr w:type="spellStart"/>
      <w:r>
        <w:t>grama</w:t>
      </w:r>
      <w:proofErr w:type="spellEnd"/>
      <w:r>
        <w:t xml:space="preserve"> (</w:t>
      </w:r>
      <w:proofErr w:type="spellStart"/>
      <w:r>
        <w:t>Bouteloua</w:t>
      </w:r>
      <w:proofErr w:type="spellEnd"/>
      <w:r>
        <w:t xml:space="preserve"> </w:t>
      </w:r>
      <w:proofErr w:type="spellStart"/>
      <w:r>
        <w:t>eripoda</w:t>
      </w:r>
      <w:proofErr w:type="spellEnd"/>
      <w:r>
        <w:t>) to fire and herbivory. Journal of Arid Environments. 34(1): 101-114.</w:t>
      </w:r>
    </w:p>
    <w:p w:rsidR="002115C3" w:rsidP="002115C3" w:rsidRDefault="002115C3"/>
    <w:p w:rsidR="002115C3" w:rsidP="002115C3" w:rsidRDefault="002115C3">
      <w:proofErr w:type="spellStart"/>
      <w:r>
        <w:t>Henrickson</w:t>
      </w:r>
      <w:proofErr w:type="spellEnd"/>
      <w:r>
        <w:t xml:space="preserve">, J., M.C. Johnston and D.H. </w:t>
      </w:r>
      <w:proofErr w:type="spellStart"/>
      <w:r>
        <w:t>Riskind</w:t>
      </w:r>
      <w:proofErr w:type="spellEnd"/>
      <w:r>
        <w:t xml:space="preserve">. 1985. Natural vegetation and community types of Texas: Trans-Pecos and the Chihuahuan Desert region. Unpublished working draft. 90 pp. </w:t>
      </w:r>
    </w:p>
    <w:p w:rsidR="002115C3" w:rsidP="002115C3" w:rsidRDefault="002115C3"/>
    <w:p w:rsidR="002115C3" w:rsidP="002115C3" w:rsidRDefault="002115C3">
      <w:r>
        <w:t>Humphrey, R.R. 1958. The desert grassland. Botanical Review. 24: 193-253.</w:t>
      </w:r>
    </w:p>
    <w:p w:rsidR="002115C3" w:rsidP="002115C3" w:rsidRDefault="002115C3"/>
    <w:p w:rsidR="002115C3" w:rsidP="002115C3" w:rsidRDefault="002115C3">
      <w:proofErr w:type="spellStart"/>
      <w:r>
        <w:t>MacMahon</w:t>
      </w:r>
      <w:proofErr w:type="spellEnd"/>
      <w:r>
        <w:t xml:space="preserve">, J.A. 1988. Warm deserts. Pages 232-264 in: M.G. Barbour and W.D. Billings, editors. North American terrestrial vegetation. Cambridge University Press, New York. </w:t>
      </w:r>
    </w:p>
    <w:p w:rsidR="002115C3" w:rsidP="002115C3" w:rsidRDefault="002115C3"/>
    <w:p w:rsidR="002115C3" w:rsidP="002115C3" w:rsidRDefault="002115C3">
      <w:proofErr w:type="spellStart"/>
      <w:r>
        <w:t>Muldavin</w:t>
      </w:r>
      <w:proofErr w:type="spellEnd"/>
      <w:r>
        <w:t xml:space="preserve">, E., Y. Chauvin and G. Harper. 2000b. Vegetation of White Sands Missile Range, New Mexico: Volume I Handbook of vegetation communities. Final Report to White Sands Missile Range by New Mexico Natural Heritage Program, University of New Mexico, New Mexico. 192 pp. </w:t>
      </w:r>
    </w:p>
    <w:p w:rsidR="002115C3" w:rsidP="002115C3" w:rsidRDefault="002115C3"/>
    <w:p w:rsidR="002115C3" w:rsidP="002115C3" w:rsidRDefault="002115C3">
      <w:proofErr w:type="spellStart"/>
      <w:r>
        <w:t>Muldavin</w:t>
      </w:r>
      <w:proofErr w:type="spellEnd"/>
      <w:r>
        <w:t xml:space="preserve"> E., G. Bell, et al. 2002. Draft ecoregional conservation assessment of the Chihuahuan Desert. </w:t>
      </w:r>
      <w:proofErr w:type="spellStart"/>
      <w:r>
        <w:t>Pronatura</w:t>
      </w:r>
      <w:proofErr w:type="spellEnd"/>
      <w:r>
        <w:t xml:space="preserve"> </w:t>
      </w:r>
      <w:proofErr w:type="spellStart"/>
      <w:r>
        <w:t>Noreste</w:t>
      </w:r>
      <w:proofErr w:type="spellEnd"/>
      <w:r>
        <w:t xml:space="preserve">. 87 pp. </w:t>
      </w:r>
    </w:p>
    <w:p w:rsidR="002115C3" w:rsidP="002115C3" w:rsidRDefault="002115C3"/>
    <w:p w:rsidR="002115C3" w:rsidP="002115C3" w:rsidRDefault="002115C3">
      <w:r>
        <w:t>NatureServe. 2007. International Ecological Classification Standard: Terrestrial Ecological Classifications. NatureServe Central Databases. Arlington, VA. Data current as of 10 February 2007.</w:t>
      </w:r>
    </w:p>
    <w:p w:rsidR="002115C3" w:rsidP="002115C3" w:rsidRDefault="002115C3"/>
    <w:p w:rsidR="002115C3" w:rsidP="002115C3" w:rsidRDefault="002115C3">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2115C3" w:rsidP="002115C3" w:rsidRDefault="002115C3"/>
    <w:p w:rsidR="002115C3" w:rsidP="002115C3" w:rsidRDefault="002115C3">
      <w:r>
        <w:t xml:space="preserve">Powell, A.M. and B.L. Turner. 1974. Aspects of the plant biology of the gypsum outcrops of the Chihuahuan Desert. Pages 315-325 in: R.H. </w:t>
      </w:r>
      <w:proofErr w:type="spellStart"/>
      <w:r>
        <w:t>Wauer</w:t>
      </w:r>
      <w:proofErr w:type="spellEnd"/>
      <w:r>
        <w:t xml:space="preserve"> and D.H. </w:t>
      </w:r>
      <w:proofErr w:type="spellStart"/>
      <w:r>
        <w:t>Riskind</w:t>
      </w:r>
      <w:proofErr w:type="spellEnd"/>
      <w:r>
        <w:t>, editors. Transactions of the Symposium on the Biological Resources of the Chihuahuan Desert region, United States and Mexico. USDI National Park Service, Washington, DC.</w:t>
      </w:r>
    </w:p>
    <w:p w:rsidR="002115C3" w:rsidP="002115C3" w:rsidRDefault="002115C3"/>
    <w:p w:rsidR="002115C3" w:rsidP="002115C3" w:rsidRDefault="002115C3">
      <w:proofErr w:type="spellStart"/>
      <w:r>
        <w:t>Simonin</w:t>
      </w:r>
      <w:proofErr w:type="spellEnd"/>
      <w:r>
        <w:t xml:space="preserve">, K.A. 2000. </w:t>
      </w:r>
      <w:proofErr w:type="spellStart"/>
      <w:r>
        <w:t>Bouteloua</w:t>
      </w:r>
      <w:proofErr w:type="spellEnd"/>
      <w:r>
        <w:t xml:space="preserve"> </w:t>
      </w:r>
      <w:proofErr w:type="spellStart"/>
      <w:r>
        <w:t>eriopoda</w:t>
      </w:r>
      <w:proofErr w:type="spellEnd"/>
      <w:r>
        <w:t xml:space="preserve">. In: Fire Effects Information System, [Online]. USDA Forest Service, Rocky Mountain Research Station, Fire Sciences Laboratory (Producer). Available: http://www.fs.fed.us/database/feis/ [2007, February 23]. </w:t>
      </w:r>
    </w:p>
    <w:p w:rsidR="002115C3" w:rsidP="002115C3" w:rsidRDefault="002115C3"/>
    <w:p w:rsidR="002115C3" w:rsidP="002115C3" w:rsidRDefault="002115C3">
      <w:r>
        <w:t xml:space="preserve">USDA Forest Service Fire Effects Information System. </w:t>
      </w:r>
    </w:p>
    <w:p w:rsidR="002115C3" w:rsidP="002115C3" w:rsidRDefault="002115C3">
      <w:r>
        <w:t>Http://www.fs.fed.us/database/feis/plants/graminoid/achnel/fire_ecology.html.</w:t>
      </w:r>
    </w:p>
    <w:p w:rsidR="002115C3" w:rsidP="002115C3" w:rsidRDefault="002115C3"/>
    <w:p w:rsidR="002115C3" w:rsidP="002115C3" w:rsidRDefault="002115C3">
      <w:r>
        <w:t>USDA-NRCS ESDs available at http://esis.sc.egov.usda.gov/Welcome/pgESDWelcome.aspx.</w:t>
      </w:r>
    </w:p>
    <w:p w:rsidR="002115C3" w:rsidP="002115C3" w:rsidRDefault="002115C3"/>
    <w:p w:rsidR="002115C3" w:rsidP="002115C3" w:rsidRDefault="002115C3">
      <w:r>
        <w:t>USDA-NRCS Ecosite/Range Site Descriptions, Section II, Field Office Technical Guides. http://www.nrcs.usda.gov/Technical/efotg/.</w:t>
      </w:r>
    </w:p>
    <w:p w:rsidR="002115C3" w:rsidP="002115C3" w:rsidRDefault="002115C3"/>
    <w:p w:rsidR="002115C3" w:rsidP="002115C3" w:rsidRDefault="002115C3">
      <w:r>
        <w:t>USDA-NRCS. 1991. Range Ecological Sites, Major Land Resource Area 28B. Central Nevada. Available online: http://esis.sc.egov.usda.gov/Welcome/pgESDWelcome.aspx.</w:t>
      </w:r>
    </w:p>
    <w:p w:rsidR="002115C3" w:rsidP="002115C3" w:rsidRDefault="002115C3"/>
    <w:p w:rsidR="002115C3" w:rsidP="002115C3" w:rsidRDefault="002115C3">
      <w:r>
        <w:t>Wolters, G.L. S.R. Loftin and R. Aguilar. 1996. Changes in species composition along a Chihuahuan Desert scrub/desert grassland transition zone in central New Mexico. Pages 323-324 in: West, N. E., ed. Proceedings, 5th international rangeland congress symposium; 1995 July 23-28; Salt Lake City, UT. Denver, CO: Society for Range Management.</w:t>
      </w:r>
    </w:p>
    <w:p w:rsidR="002115C3" w:rsidP="002115C3" w:rsidRDefault="002115C3"/>
    <w:p w:rsidR="002115C3" w:rsidP="002115C3" w:rsidRDefault="002115C3">
      <w:proofErr w:type="spellStart"/>
      <w:r>
        <w:lastRenderedPageBreak/>
        <w:t>Zouhar</w:t>
      </w:r>
      <w:proofErr w:type="spellEnd"/>
      <w:r>
        <w:t xml:space="preserve">, K.L. 2000. </w:t>
      </w:r>
      <w:proofErr w:type="spellStart"/>
      <w:r>
        <w:t>Achnatherum</w:t>
      </w:r>
      <w:proofErr w:type="spellEnd"/>
      <w:r>
        <w:t xml:space="preserve"> </w:t>
      </w:r>
      <w:proofErr w:type="spellStart"/>
      <w:r>
        <w:t>nelsonii</w:t>
      </w:r>
      <w:proofErr w:type="spellEnd"/>
      <w:r>
        <w:t>. In: Fire Effects Information System, [Online]. USDA Forest Service, Rocky Mountain Research Station, Fire Sciences Laboratory (Producer). Available: http://www.fs.fed.us/database/feis/.</w:t>
      </w:r>
    </w:p>
    <w:p w:rsidRPr="00A43E41" w:rsidR="004D5F12" w:rsidP="002115C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6F6" w:rsidRDefault="008D66F6">
      <w:r>
        <w:separator/>
      </w:r>
    </w:p>
  </w:endnote>
  <w:endnote w:type="continuationSeparator" w:id="0">
    <w:p w:rsidR="008D66F6" w:rsidRDefault="008D6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5C3" w:rsidRDefault="002115C3" w:rsidP="002115C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6F6" w:rsidRDefault="008D66F6">
      <w:r>
        <w:separator/>
      </w:r>
    </w:p>
  </w:footnote>
  <w:footnote w:type="continuationSeparator" w:id="0">
    <w:p w:rsidR="008D66F6" w:rsidRDefault="008D6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115C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A3F79"/>
    <w:pPr>
      <w:ind w:left="720"/>
    </w:pPr>
    <w:rPr>
      <w:rFonts w:ascii="Calibri" w:eastAsia="Calibri" w:hAnsi="Calibri"/>
      <w:sz w:val="22"/>
      <w:szCs w:val="22"/>
    </w:rPr>
  </w:style>
  <w:style w:type="character" w:styleId="Hyperlink">
    <w:name w:val="Hyperlink"/>
    <w:rsid w:val="00BA3F79"/>
    <w:rPr>
      <w:color w:val="0000FF"/>
      <w:u w:val="single"/>
    </w:rPr>
  </w:style>
  <w:style w:type="paragraph" w:customStyle="1" w:styleId="paragraph">
    <w:name w:val="paragraph"/>
    <w:basedOn w:val="Normal"/>
    <w:rsid w:val="00B866CA"/>
  </w:style>
  <w:style w:type="character" w:customStyle="1" w:styleId="normaltextrun1">
    <w:name w:val="normaltextrun1"/>
    <w:basedOn w:val="DefaultParagraphFont"/>
    <w:rsid w:val="00B866CA"/>
  </w:style>
  <w:style w:type="character" w:customStyle="1" w:styleId="eop">
    <w:name w:val="eop"/>
    <w:basedOn w:val="DefaultParagraphFont"/>
    <w:rsid w:val="00B866CA"/>
  </w:style>
  <w:style w:type="character" w:customStyle="1" w:styleId="spellingerror">
    <w:name w:val="spellingerror"/>
    <w:basedOn w:val="DefaultParagraphFont"/>
    <w:rsid w:val="00B866CA"/>
  </w:style>
  <w:style w:type="paragraph" w:styleId="BalloonText">
    <w:name w:val="Balloon Text"/>
    <w:basedOn w:val="Normal"/>
    <w:link w:val="BalloonTextChar"/>
    <w:uiPriority w:val="99"/>
    <w:semiHidden/>
    <w:unhideWhenUsed/>
    <w:rsid w:val="00C829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9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062363">
      <w:bodyDiv w:val="1"/>
      <w:marLeft w:val="0"/>
      <w:marRight w:val="0"/>
      <w:marTop w:val="0"/>
      <w:marBottom w:val="0"/>
      <w:divBdr>
        <w:top w:val="none" w:sz="0" w:space="0" w:color="auto"/>
        <w:left w:val="none" w:sz="0" w:space="0" w:color="auto"/>
        <w:bottom w:val="none" w:sz="0" w:space="0" w:color="auto"/>
        <w:right w:val="none" w:sz="0" w:space="0" w:color="auto"/>
      </w:divBdr>
    </w:div>
    <w:div w:id="149757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9</Pages>
  <Words>2978</Words>
  <Characters>16976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2014-08-21T14:36:00Z</cp:lastPrinted>
  <dcterms:created xsi:type="dcterms:W3CDTF">2018-06-07T22:34:00Z</dcterms:created>
  <dcterms:modified xsi:type="dcterms:W3CDTF">2025-02-12T09:42:05Z</dcterms:modified>
</cp:coreProperties>
</file>