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DC2" w:rsidP="00671DC2" w:rsidRDefault="00671DC2">
      <w:pPr>
        <w:pStyle w:val="BpSTitle"/>
      </w:pPr>
      <w:r>
        <w:t>13340</w:t>
      </w:r>
      <w:bookmarkStart w:name="_GoBack" w:id="0"/>
      <w:bookmarkEnd w:id="0"/>
    </w:p>
    <w:p w:rsidR="00921E36" w:rsidP="00921E36" w:rsidRDefault="00921E36">
      <w:pPr>
        <w:pStyle w:val="BpSTitle"/>
      </w:pPr>
      <w:r>
        <w:t>Ozark-Ouachita Mesic Hardwood Forest</w:t>
      </w:r>
    </w:p>
    <w:p w:rsidR="00921E36" w:rsidP="00921E36" w:rsidRDefault="00921E36">
      <w:r>
        <w:t>BpS Model/Description Version: Aug. 2020</w:t>
      </w:r>
      <w:r>
        <w:tab/>
      </w:r>
      <w:r>
        <w:tab/>
      </w:r>
      <w:r>
        <w:tab/>
      </w:r>
      <w:r>
        <w:tab/>
      </w:r>
      <w:r>
        <w:tab/>
      </w:r>
      <w:r>
        <w:tab/>
      </w:r>
      <w:r>
        <w:tab/>
      </w:r>
    </w:p>
    <w:p w:rsidR="00921E36" w:rsidP="00921E36" w:rsidRDefault="004F2219">
      <w:r>
        <w:tab/>
      </w:r>
      <w:r>
        <w:tab/>
      </w:r>
      <w:r>
        <w:tab/>
      </w:r>
      <w:r>
        <w:tab/>
      </w:r>
      <w:r>
        <w:tab/>
      </w:r>
      <w:r>
        <w:tab/>
      </w:r>
      <w:r>
        <w:tab/>
      </w:r>
      <w:r>
        <w:tab/>
      </w:r>
      <w:r>
        <w:tab/>
      </w:r>
      <w:r>
        <w:tab/>
        <w:t>Update: 3/28/2018</w:t>
      </w:r>
    </w:p>
    <w:p w:rsidR="004F2219" w:rsidP="00921E36" w:rsidRDefault="004F2219"/>
    <w:p w:rsidR="00921E36" w:rsidP="00921E36" w:rsidRDefault="00921E36"/>
    <w:p w:rsidR="00921E36" w:rsidP="00921E36" w:rsidRDefault="00921E36">
      <w:pPr>
        <w:pStyle w:val="InfoPara"/>
      </w:pPr>
      <w:r>
        <w:t>Vegetation Type</w:t>
      </w:r>
    </w:p>
    <w:p w:rsidR="00921E36" w:rsidP="00921E36" w:rsidRDefault="00921E36">
      <w:r>
        <w:t>Forest and Woodland</w:t>
      </w:r>
    </w:p>
    <w:p w:rsidR="00921E36" w:rsidP="00921E36" w:rsidRDefault="00921E36">
      <w:pPr>
        <w:pStyle w:val="InfoPara"/>
      </w:pPr>
      <w:r>
        <w:t>Map Zones</w:t>
      </w:r>
    </w:p>
    <w:p w:rsidR="00671DC2" w:rsidP="00671DC2" w:rsidRDefault="00460B4C">
      <w:r>
        <w:t xml:space="preserve">32, 43, </w:t>
      </w:r>
      <w:r w:rsidR="00671DC2">
        <w:t>44</w:t>
      </w:r>
    </w:p>
    <w:p w:rsidR="00921E36" w:rsidP="00921E36" w:rsidRDefault="00921E36">
      <w:pPr>
        <w:pStyle w:val="InfoPara"/>
      </w:pPr>
      <w:r>
        <w:t>Geographic Range</w:t>
      </w:r>
    </w:p>
    <w:p w:rsidR="00921E36" w:rsidP="00921E36" w:rsidRDefault="00921E36">
      <w:r>
        <w:t xml:space="preserve">This </w:t>
      </w:r>
      <w:r w:rsidR="004F2219">
        <w:t>Biophysical Setting (</w:t>
      </w:r>
      <w:r>
        <w:t>BpS</w:t>
      </w:r>
      <w:r w:rsidR="004F2219">
        <w:t>)</w:t>
      </w:r>
      <w:r>
        <w:t xml:space="preserve"> primarily occurs in the Interior Low Plateau, southern Central Lowland, Ozark Plateaus and Ouachita physiographic provinces. It includes parts of M</w:t>
      </w:r>
      <w:r w:rsidR="004F2219">
        <w:t>issouri</w:t>
      </w:r>
      <w:r>
        <w:t>, A</w:t>
      </w:r>
      <w:r w:rsidR="004F2219">
        <w:t>rkansas</w:t>
      </w:r>
      <w:r>
        <w:t xml:space="preserve"> and O</w:t>
      </w:r>
      <w:r w:rsidR="004F2219">
        <w:t>klahoma</w:t>
      </w:r>
      <w:r>
        <w:t>.</w:t>
      </w:r>
    </w:p>
    <w:p w:rsidR="00921E36" w:rsidP="00921E36" w:rsidRDefault="00921E36">
      <w:pPr>
        <w:pStyle w:val="InfoPara"/>
      </w:pPr>
      <w:r>
        <w:t>Biophysical Site Description</w:t>
      </w:r>
    </w:p>
    <w:p w:rsidR="00921E36" w:rsidP="00921E36" w:rsidRDefault="00921E36">
      <w:r>
        <w:t xml:space="preserve">This type is found on a wide range of topographic positions, including mixed mesophytic forests, seeps/springs and smaller riparian areas associated with </w:t>
      </w:r>
      <w:r w:rsidR="002003CD">
        <w:t>intermittent</w:t>
      </w:r>
      <w:r>
        <w:t xml:space="preserve"> and/or ephemeral streams. This system is found on primarily north</w:t>
      </w:r>
      <w:r w:rsidR="004F2219">
        <w:t>-</w:t>
      </w:r>
      <w:r>
        <w:t xml:space="preserve"> and east</w:t>
      </w:r>
      <w:r w:rsidR="004F2219">
        <w:t>-</w:t>
      </w:r>
      <w:r>
        <w:t xml:space="preserve">facing aspects, </w:t>
      </w:r>
      <w:proofErr w:type="spellStart"/>
      <w:r>
        <w:t>toeslopes</w:t>
      </w:r>
      <w:proofErr w:type="spellEnd"/>
      <w:r>
        <w:t xml:space="preserve">, small valley bottoms, as well as other protected slopes and ravines along </w:t>
      </w:r>
      <w:r w:rsidR="002003CD">
        <w:t>intermittent</w:t>
      </w:r>
      <w:r>
        <w:t xml:space="preserve"> and/or ephemeral streams. Distribution is influenced by local conditions affecting moisture, aspect, elevation and soil productivity. Closed conditions are multiple canopy usually late-seral forests. These systems are generally small, isolated</w:t>
      </w:r>
      <w:r w:rsidR="008E112A">
        <w:t>,</w:t>
      </w:r>
      <w:r>
        <w:t xml:space="preserve"> and/or disjunct and are generally "embedded" in a larger landscape matrix. These communities are maintained primarily through naturally occurring circumstances such as aspect, elevation, soil moisture conditions</w:t>
      </w:r>
      <w:r w:rsidR="008E112A">
        <w:t>,</w:t>
      </w:r>
      <w:r>
        <w:t xml:space="preserve"> and soil productivity, except for mortality or other disturbance-induced openings or gaps.</w:t>
      </w:r>
    </w:p>
    <w:p w:rsidR="00921E36" w:rsidP="00921E36" w:rsidRDefault="00921E36">
      <w:pPr>
        <w:pStyle w:val="InfoPara"/>
      </w:pPr>
      <w:r>
        <w:t>Vegetation Description</w:t>
      </w:r>
    </w:p>
    <w:p w:rsidR="00921E36" w:rsidP="00921E36" w:rsidRDefault="00921E36">
      <w:r>
        <w:t>The vegetation is variable along moisture gradients, but includes (on more mesic sites) generally more fire-intolerant species such as red maple (</w:t>
      </w:r>
      <w:r w:rsidRPr="00F4158F">
        <w:rPr>
          <w:i/>
        </w:rPr>
        <w:t>Acer rubrum</w:t>
      </w:r>
      <w:r>
        <w:t>), sugar maple (</w:t>
      </w:r>
      <w:r w:rsidRPr="00F4158F">
        <w:rPr>
          <w:i/>
        </w:rPr>
        <w:t xml:space="preserve">A. </w:t>
      </w:r>
      <w:proofErr w:type="spellStart"/>
      <w:r w:rsidRPr="00F4158F">
        <w:rPr>
          <w:i/>
        </w:rPr>
        <w:t>saccharum</w:t>
      </w:r>
      <w:proofErr w:type="spellEnd"/>
      <w:r>
        <w:t xml:space="preserve">) and other hardwood components. Mesic sites in mid and late seral stages tend to be closed forest with understories (sometimes more herbaceous than woody). This system is found on primarily north and east facing aspects, </w:t>
      </w:r>
      <w:proofErr w:type="spellStart"/>
      <w:r>
        <w:t>toeslopes</w:t>
      </w:r>
      <w:proofErr w:type="spellEnd"/>
      <w:r w:rsidR="00671DC2">
        <w:t xml:space="preserve"> and</w:t>
      </w:r>
      <w:r>
        <w:t xml:space="preserve"> small valley bottoms, as well as other protected slopes and ravines along intermittent and/or ephemeral streams. Here, American beech (</w:t>
      </w:r>
      <w:r w:rsidRPr="00F4158F">
        <w:rPr>
          <w:i/>
        </w:rPr>
        <w:t xml:space="preserve">Fagus </w:t>
      </w:r>
      <w:proofErr w:type="spellStart"/>
      <w:r w:rsidRPr="00F4158F">
        <w:rPr>
          <w:i/>
        </w:rPr>
        <w:t>grandifolia</w:t>
      </w:r>
      <w:proofErr w:type="spellEnd"/>
      <w:r>
        <w:t>) may be a major tree species with red and white oak (Quercus alba), sweetgum (</w:t>
      </w:r>
      <w:r w:rsidRPr="00F4158F">
        <w:rPr>
          <w:i/>
        </w:rPr>
        <w:t xml:space="preserve">Liquidambar </w:t>
      </w:r>
      <w:proofErr w:type="spellStart"/>
      <w:r w:rsidRPr="00F4158F">
        <w:rPr>
          <w:i/>
        </w:rPr>
        <w:t>styraciflua</w:t>
      </w:r>
      <w:proofErr w:type="spellEnd"/>
      <w:r>
        <w:t>), American basswood (</w:t>
      </w:r>
      <w:proofErr w:type="spellStart"/>
      <w:r w:rsidRPr="00F4158F">
        <w:rPr>
          <w:i/>
        </w:rPr>
        <w:t>Tilia</w:t>
      </w:r>
      <w:proofErr w:type="spellEnd"/>
      <w:r w:rsidRPr="00F4158F">
        <w:rPr>
          <w:i/>
        </w:rPr>
        <w:t xml:space="preserve"> </w:t>
      </w:r>
      <w:proofErr w:type="spellStart"/>
      <w:r w:rsidRPr="00F4158F">
        <w:rPr>
          <w:i/>
        </w:rPr>
        <w:t>americana</w:t>
      </w:r>
      <w:proofErr w:type="spellEnd"/>
      <w:r>
        <w:t xml:space="preserve">), </w:t>
      </w:r>
      <w:proofErr w:type="spellStart"/>
      <w:r>
        <w:t>cucumbertree</w:t>
      </w:r>
      <w:proofErr w:type="spellEnd"/>
      <w:r>
        <w:t xml:space="preserve"> (</w:t>
      </w:r>
      <w:r w:rsidRPr="00F4158F">
        <w:rPr>
          <w:i/>
        </w:rPr>
        <w:t xml:space="preserve">Magnolia </w:t>
      </w:r>
      <w:proofErr w:type="spellStart"/>
      <w:r w:rsidRPr="00F4158F">
        <w:rPr>
          <w:i/>
        </w:rPr>
        <w:t>acuminata</w:t>
      </w:r>
      <w:proofErr w:type="spellEnd"/>
      <w:r w:rsidR="008E112A">
        <w:t>),</w:t>
      </w:r>
      <w:r>
        <w:t xml:space="preserve"> or other mesic tree species in upper canopies. In some situations, red, sugar, black (</w:t>
      </w:r>
      <w:r w:rsidRPr="00F4158F">
        <w:rPr>
          <w:i/>
        </w:rPr>
        <w:t xml:space="preserve">A. </w:t>
      </w:r>
      <w:proofErr w:type="spellStart"/>
      <w:r w:rsidRPr="00F4158F">
        <w:rPr>
          <w:i/>
        </w:rPr>
        <w:t>nigrum</w:t>
      </w:r>
      <w:proofErr w:type="spellEnd"/>
      <w:r>
        <w:t xml:space="preserve">) and other maples may be present. Umbrella magnolia (Magnolia </w:t>
      </w:r>
      <w:proofErr w:type="spellStart"/>
      <w:r>
        <w:t>tripetala</w:t>
      </w:r>
      <w:proofErr w:type="spellEnd"/>
      <w:r>
        <w:t xml:space="preserve">), </w:t>
      </w:r>
      <w:proofErr w:type="spellStart"/>
      <w:r>
        <w:t>blackgum</w:t>
      </w:r>
      <w:proofErr w:type="spellEnd"/>
      <w:r>
        <w:t xml:space="preserve"> (</w:t>
      </w:r>
      <w:r w:rsidRPr="00F4158F">
        <w:rPr>
          <w:i/>
        </w:rPr>
        <w:t>Nyssa sylvatica</w:t>
      </w:r>
      <w:r>
        <w:t>), American holly (</w:t>
      </w:r>
      <w:r w:rsidRPr="00F4158F">
        <w:rPr>
          <w:i/>
        </w:rPr>
        <w:t xml:space="preserve">Ilex </w:t>
      </w:r>
      <w:proofErr w:type="spellStart"/>
      <w:r w:rsidRPr="00F4158F">
        <w:rPr>
          <w:i/>
        </w:rPr>
        <w:t>opaca</w:t>
      </w:r>
      <w:proofErr w:type="spellEnd"/>
      <w:r>
        <w:t xml:space="preserve">), grape arbors and woody vines may be found in the </w:t>
      </w:r>
      <w:proofErr w:type="spellStart"/>
      <w:r>
        <w:t>midstory</w:t>
      </w:r>
      <w:proofErr w:type="spellEnd"/>
      <w:r>
        <w:t xml:space="preserve"> and understory. Vegetation associated primarily with riparian and seep/spring systems include strawberry bush (</w:t>
      </w:r>
      <w:r w:rsidRPr="00F4158F">
        <w:rPr>
          <w:i/>
        </w:rPr>
        <w:t xml:space="preserve">Euonymus </w:t>
      </w:r>
      <w:proofErr w:type="spellStart"/>
      <w:r w:rsidRPr="00F4158F">
        <w:rPr>
          <w:i/>
        </w:rPr>
        <w:t>obovatus</w:t>
      </w:r>
      <w:proofErr w:type="spellEnd"/>
      <w:r>
        <w:t>), American hornbeam (</w:t>
      </w:r>
      <w:proofErr w:type="spellStart"/>
      <w:r w:rsidRPr="00F4158F">
        <w:rPr>
          <w:i/>
        </w:rPr>
        <w:t>Carpinus</w:t>
      </w:r>
      <w:proofErr w:type="spellEnd"/>
      <w:r w:rsidRPr="00F4158F">
        <w:rPr>
          <w:i/>
        </w:rPr>
        <w:t xml:space="preserve"> </w:t>
      </w:r>
      <w:proofErr w:type="spellStart"/>
      <w:r w:rsidRPr="00F4158F">
        <w:rPr>
          <w:i/>
        </w:rPr>
        <w:t>caroliniana</w:t>
      </w:r>
      <w:proofErr w:type="spellEnd"/>
      <w:r>
        <w:t xml:space="preserve">), </w:t>
      </w:r>
      <w:r>
        <w:lastRenderedPageBreak/>
        <w:t>hophornbeam (</w:t>
      </w:r>
      <w:proofErr w:type="spellStart"/>
      <w:r w:rsidRPr="00F4158F">
        <w:rPr>
          <w:i/>
        </w:rPr>
        <w:t>Ostrya</w:t>
      </w:r>
      <w:proofErr w:type="spellEnd"/>
      <w:r w:rsidRPr="00F4158F">
        <w:rPr>
          <w:i/>
        </w:rPr>
        <w:t xml:space="preserve"> </w:t>
      </w:r>
      <w:proofErr w:type="spellStart"/>
      <w:r w:rsidRPr="00F4158F">
        <w:rPr>
          <w:i/>
        </w:rPr>
        <w:t>virginiana</w:t>
      </w:r>
      <w:proofErr w:type="spellEnd"/>
      <w:r w:rsidR="008E112A">
        <w:t>),</w:t>
      </w:r>
      <w:r>
        <w:t xml:space="preserve"> and herbaceous obligates such as yellow </w:t>
      </w:r>
      <w:proofErr w:type="spellStart"/>
      <w:r>
        <w:t>ladyslippers</w:t>
      </w:r>
      <w:proofErr w:type="spellEnd"/>
      <w:r>
        <w:t xml:space="preserve"> (</w:t>
      </w:r>
      <w:r w:rsidRPr="00F4158F">
        <w:rPr>
          <w:i/>
        </w:rPr>
        <w:t xml:space="preserve">Cypripedium </w:t>
      </w:r>
      <w:proofErr w:type="spellStart"/>
      <w:r w:rsidRPr="00F4158F">
        <w:rPr>
          <w:i/>
        </w:rPr>
        <w:t>pubescens</w:t>
      </w:r>
      <w:proofErr w:type="spellEnd"/>
      <w:r>
        <w:t>). American ginseng (</w:t>
      </w:r>
      <w:proofErr w:type="spellStart"/>
      <w:r w:rsidRPr="00F4158F">
        <w:rPr>
          <w:i/>
        </w:rPr>
        <w:t>Panax</w:t>
      </w:r>
      <w:proofErr w:type="spellEnd"/>
      <w:r w:rsidRPr="00F4158F">
        <w:rPr>
          <w:i/>
        </w:rPr>
        <w:t xml:space="preserve"> </w:t>
      </w:r>
      <w:proofErr w:type="spellStart"/>
      <w:r w:rsidRPr="00F4158F">
        <w:rPr>
          <w:i/>
        </w:rPr>
        <w:t>quinquefolius</w:t>
      </w:r>
      <w:proofErr w:type="spellEnd"/>
      <w:r>
        <w:t>) may occur within the riparian areas or on benches on the steep mesic north slopes.</w:t>
      </w:r>
    </w:p>
    <w:p w:rsidR="00921E36" w:rsidP="00921E36" w:rsidRDefault="00921E36">
      <w:pPr>
        <w:pStyle w:val="InfoPara"/>
      </w:pPr>
      <w:r>
        <w:t>BpS Dominant and Indicator Species</w:t>
      </w:r>
    </w:p>
    <w:p>
      <w:r>
        <w:rPr>
          <w:sz w:val="16"/>
        </w:rPr>
        <w:t>Species names are from the NRCS PLANTS database. Check species codes at http://plants.usda.gov.</w:t>
      </w:r>
    </w:p>
    <w:p w:rsidR="00921E36" w:rsidP="00921E36" w:rsidRDefault="00921E36">
      <w:pPr>
        <w:pStyle w:val="InfoPara"/>
      </w:pPr>
      <w:r>
        <w:t>Disturbance Description</w:t>
      </w:r>
    </w:p>
    <w:p w:rsidR="00921E36" w:rsidP="00921E36" w:rsidRDefault="00921E36">
      <w:r>
        <w:t>This BpS is fire regime group I primarily, but with lower frequency than drier types and primarily low intensity surface fire with occasional mosaic (mixed severity) or replacement fire. Mean fire return interval (</w:t>
      </w:r>
      <w:r w:rsidR="008E112A">
        <w:t>MFRI</w:t>
      </w:r>
      <w:r>
        <w:t>) is about 25yrs with wide year-to-year and within-type variation related to moisture cycles, degree of sheltering</w:t>
      </w:r>
      <w:r w:rsidR="008E112A">
        <w:t>,</w:t>
      </w:r>
      <w:r>
        <w:t xml:space="preserve"> and proximity to more fire-prone types. Anthropogenic fire is considered and contributes to within-type MFRI variation. Drought and moisture cycles play a strong role interacting with fire and insect and disease. Other natural disturbances may include wind and ice.</w:t>
      </w:r>
    </w:p>
    <w:p w:rsidR="00921E36" w:rsidP="00921E36" w:rsidRDefault="002003C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21E36" w:rsidP="00921E36" w:rsidRDefault="00921E36">
      <w:pPr>
        <w:pStyle w:val="InfoPara"/>
      </w:pPr>
      <w:r>
        <w:t>Scale Description</w:t>
      </w:r>
    </w:p>
    <w:p w:rsidR="00921E36" w:rsidP="00921E36" w:rsidRDefault="00921E36">
      <w:r>
        <w:t>Landscape adequate in size to contain natural variation in vegetation and disturbance regime. Topographically complex areas can be relatively small (&lt;1</w:t>
      </w:r>
      <w:r w:rsidR="002003CD">
        <w:t>,</w:t>
      </w:r>
      <w:r>
        <w:t>000ac). Larger landscapes up to a few thousand acres in size such as Black Fork, Rich, Fourche, Magazine and Winding Stairs (O</w:t>
      </w:r>
      <w:r w:rsidR="00F4158F">
        <w:t>klahoma) M</w:t>
      </w:r>
      <w:r>
        <w:t>ountains.</w:t>
      </w:r>
    </w:p>
    <w:p w:rsidR="00921E36" w:rsidP="00921E36" w:rsidRDefault="00921E36">
      <w:pPr>
        <w:pStyle w:val="InfoPara"/>
      </w:pPr>
      <w:r>
        <w:t>Adjacency or Identification Concerns</w:t>
      </w:r>
    </w:p>
    <w:p w:rsidR="00921E36" w:rsidP="00921E36" w:rsidRDefault="00921E36">
      <w:r>
        <w:t xml:space="preserve">This BpS was defined using NatureServe - </w:t>
      </w:r>
      <w:r w:rsidR="00671DC2">
        <w:t>Ozark</w:t>
      </w:r>
      <w:r>
        <w:t xml:space="preserve">-Ouachita Mesic Hardwood Forest (CES202.043), </w:t>
      </w:r>
      <w:r w:rsidR="00671DC2">
        <w:t>Ozark</w:t>
      </w:r>
      <w:r>
        <w:t xml:space="preserve">-Ouachita Seeps/Springs, South-Central Interior Small Stream and Riparian (202.706). Other types adjacent could include CES202.306 Ouachita Montane Oak Forest, and CES202.708 </w:t>
      </w:r>
      <w:r w:rsidR="00671DC2">
        <w:t>Ozark</w:t>
      </w:r>
      <w:r>
        <w:t>-Ouachita Dry-Mesic Oak Forest. This system includes the western mesophytic types (R8 Old-Growth Type).</w:t>
      </w:r>
    </w:p>
    <w:p w:rsidR="00921E36" w:rsidP="00921E36" w:rsidRDefault="00921E36">
      <w:pPr>
        <w:pStyle w:val="InfoPara"/>
      </w:pPr>
      <w:r>
        <w:t>Issues or Problems</w:t>
      </w:r>
    </w:p>
    <w:p w:rsidR="00921E36" w:rsidP="00921E36" w:rsidRDefault="00921E36">
      <w:r>
        <w:t xml:space="preserve">Type is highly variable across the complex terrains. Riparian and seep/spring types are embedded within the surrounding mixed western mesophytic forests. Natural fire typically burns </w:t>
      </w:r>
      <w:r>
        <w:lastRenderedPageBreak/>
        <w:t>at lower intensities and probably less frequently in this type, particularly in the small drainages and other wet inclusions. Disturbance dynamics are not well understood.</w:t>
      </w:r>
    </w:p>
    <w:p w:rsidR="00921E36" w:rsidP="00921E36" w:rsidRDefault="00921E36">
      <w:pPr>
        <w:pStyle w:val="InfoPara"/>
      </w:pPr>
      <w:r>
        <w:t>Native Uncharacteristic Conditions</w:t>
      </w:r>
    </w:p>
    <w:p w:rsidR="00921E36" w:rsidP="00921E36" w:rsidRDefault="00921E36"/>
    <w:p w:rsidR="00921E36" w:rsidP="00921E36" w:rsidRDefault="00921E36">
      <w:pPr>
        <w:pStyle w:val="InfoPara"/>
      </w:pPr>
      <w:r>
        <w:t>Comments</w:t>
      </w:r>
    </w:p>
    <w:p w:rsidR="00C348EF" w:rsidP="00C348EF" w:rsidRDefault="00C348EF">
      <w:pPr>
        <w:rPr>
          <w:b/>
        </w:rPr>
      </w:pPr>
    </w:p>
    <w:p w:rsidR="00921E36" w:rsidP="00921E36" w:rsidRDefault="00921E36">
      <w:pPr>
        <w:pStyle w:val="ReportSection"/>
      </w:pPr>
      <w:r>
        <w:t>Succession Classes</w:t>
      </w:r>
    </w:p>
    <w:p w:rsidR="00921E36" w:rsidP="00921E36" w:rsidRDefault="00921E3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21E36" w:rsidP="00921E36" w:rsidRDefault="00921E36">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921E36" w:rsidP="00921E36" w:rsidRDefault="00921E36"/>
    <w:p w:rsidR="00921E36" w:rsidP="00921E36" w:rsidRDefault="00921E36">
      <w:pPr>
        <w:pStyle w:val="SClassInfoPara"/>
      </w:pPr>
      <w:r>
        <w:t>Indicator Species</w:t>
      </w:r>
    </w:p>
    <w:p w:rsidR="00921E36" w:rsidP="00921E36" w:rsidRDefault="00921E36"/>
    <w:p w:rsidR="00921E36" w:rsidP="00921E36" w:rsidRDefault="00921E36">
      <w:pPr>
        <w:pStyle w:val="SClassInfoPara"/>
      </w:pPr>
      <w:r>
        <w:t>Description</w:t>
      </w:r>
    </w:p>
    <w:p w:rsidR="00921E36" w:rsidP="00921E36" w:rsidRDefault="00921E36">
      <w:r>
        <w:t>Sprouts, seedlings</w:t>
      </w:r>
      <w:r w:rsidR="00671DC2">
        <w:t xml:space="preserve"> and</w:t>
      </w:r>
      <w:r>
        <w:t xml:space="preserve"> saplings of major overstory species in gaps and openings created or maintained by wind/weather/stress, aboriginal or lightning-caused stand replacement fire and insect/disease. Mostly fire-intolerant species present, but with minor components of fire-tolerant species present. </w:t>
      </w:r>
    </w:p>
    <w:p w:rsidR="00921E36" w:rsidP="00921E36" w:rsidRDefault="00921E36"/>
    <w:p>
      <w:r>
        <w:rPr>
          <w:i/>
          <w:u w:val="single"/>
        </w:rPr>
        <w:t>Maximum Tree Size Class</w:t>
      </w:r>
      <w:br/>
      <w:r>
        <w:t>Sapling &gt;4.5ft; &lt;5"DBH</w:t>
      </w:r>
    </w:p>
    <w:p w:rsidR="00921E36" w:rsidP="00921E36" w:rsidRDefault="00921E36">
      <w:pPr>
        <w:pStyle w:val="InfoPara"/>
        <w:pBdr>
          <w:top w:val="single" w:color="auto" w:sz="4" w:space="1"/>
        </w:pBdr>
      </w:pPr>
      <w:r>
        <w:t>Class B</w:t>
      </w:r>
      <w:r>
        <w:tab/>
        <w:t>24</w:t>
      </w:r>
      <w:r w:rsidR="002A3B10">
        <w:tab/>
      </w:r>
      <w:r w:rsidR="002A3B10">
        <w:tab/>
      </w:r>
      <w:r w:rsidR="002A3B10">
        <w:tab/>
      </w:r>
      <w:r w:rsidR="002A3B10">
        <w:tab/>
      </w:r>
      <w:r w:rsidR="004F7795">
        <w:t>Mid Development 1 - Closed</w:t>
      </w:r>
    </w:p>
    <w:p w:rsidR="00921E36" w:rsidP="00921E36" w:rsidRDefault="00921E36"/>
    <w:p w:rsidR="00921E36" w:rsidP="00921E36" w:rsidRDefault="00921E36">
      <w:pPr>
        <w:pStyle w:val="SClassInfoPara"/>
      </w:pPr>
      <w:r>
        <w:t>Indicator Species</w:t>
      </w:r>
    </w:p>
    <w:p w:rsidR="00921E36" w:rsidP="00921E36" w:rsidRDefault="00921E36"/>
    <w:p w:rsidR="00921E36" w:rsidP="00921E36" w:rsidRDefault="00921E36">
      <w:pPr>
        <w:pStyle w:val="SClassInfoPara"/>
      </w:pPr>
      <w:r>
        <w:t>Description</w:t>
      </w:r>
    </w:p>
    <w:p w:rsidR="00921E36" w:rsidP="00921E36" w:rsidRDefault="00921E36">
      <w:r>
        <w:t xml:space="preserve">Dominated by young to mid-seral with some development of mid and understory species. Closed canopy conditions are more a function of mesic (or topographically protected) conditions. </w:t>
      </w:r>
      <w:r>
        <w:lastRenderedPageBreak/>
        <w:t>Understory/</w:t>
      </w:r>
      <w:proofErr w:type="spellStart"/>
      <w:r>
        <w:t>midstory</w:t>
      </w:r>
      <w:proofErr w:type="spellEnd"/>
      <w:r>
        <w:t xml:space="preserve"> development with at least two layers present (dependent on age) on these more mesic sites. In places, sweet gum may be a pre-dominant species. </w:t>
      </w:r>
    </w:p>
    <w:p w:rsidR="00921E36" w:rsidP="00921E36" w:rsidRDefault="00921E36"/>
    <w:p>
      <w:r>
        <w:rPr>
          <w:i/>
          <w:u w:val="single"/>
        </w:rPr>
        <w:t>Maximum Tree Size Class</w:t>
      </w:r>
      <w:br/>
      <w:r>
        <w:t>Pole 5-9" DBH</w:t>
      </w:r>
    </w:p>
    <w:p w:rsidR="00921E36" w:rsidP="00921E36" w:rsidRDefault="00921E36">
      <w:pPr>
        <w:pStyle w:val="InfoPara"/>
        <w:pBdr>
          <w:top w:val="single" w:color="auto" w:sz="4" w:space="1"/>
        </w:pBdr>
      </w:pPr>
      <w:r>
        <w:t>Class C</w:t>
      </w:r>
      <w:r>
        <w:tab/>
        <w:t>68</w:t>
      </w:r>
      <w:r w:rsidR="002A3B10">
        <w:tab/>
      </w:r>
      <w:r w:rsidR="002A3B10">
        <w:tab/>
      </w:r>
      <w:r w:rsidR="002A3B10">
        <w:tab/>
      </w:r>
      <w:r w:rsidR="002A3B10">
        <w:tab/>
      </w:r>
      <w:r w:rsidR="004F7795">
        <w:t>Late Development 1 - Closed</w:t>
      </w:r>
    </w:p>
    <w:p w:rsidR="00921E36" w:rsidP="00921E36" w:rsidRDefault="00921E36"/>
    <w:p w:rsidR="00921E36" w:rsidP="00921E36" w:rsidRDefault="00921E36">
      <w:pPr>
        <w:pStyle w:val="SClassInfoPara"/>
      </w:pPr>
      <w:r>
        <w:t>Indicator Species</w:t>
      </w:r>
    </w:p>
    <w:p w:rsidR="00921E36" w:rsidP="00921E36" w:rsidRDefault="00921E36"/>
    <w:p w:rsidR="00921E36" w:rsidP="00921E36" w:rsidRDefault="00921E36">
      <w:pPr>
        <w:pStyle w:val="SClassInfoPara"/>
      </w:pPr>
      <w:r>
        <w:t>Description</w:t>
      </w:r>
    </w:p>
    <w:p w:rsidR="00921E36" w:rsidP="00921E36" w:rsidRDefault="00921E36">
      <w:r>
        <w:t xml:space="preserve">Canopy generally more fire-intolerant species with minor amounts of oak species. Multi-canopied stands with tree gaps may include other hardwood species such as maples and American beech with well-developed lower layers containing many of the canopy species often with the vine component. </w:t>
      </w:r>
    </w:p>
    <w:p w:rsidR="00921E36" w:rsidP="00921E36" w:rsidRDefault="00921E36"/>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21E36" w:rsidP="00921E36" w:rsidRDefault="00921E36">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921E36" w:rsidP="00921E36" w:rsidRDefault="00921E36"/>
    <w:p w:rsidR="00921E36" w:rsidP="00921E36" w:rsidRDefault="00921E36">
      <w:r>
        <w:t>Frost, C</w:t>
      </w:r>
      <w:r w:rsidR="00671DC2">
        <w:t>., 1996</w:t>
      </w:r>
      <w:r>
        <w:t xml:space="preserve">. Presettlement Fire Frequency Regimes of the United States: A First Approximation. </w:t>
      </w:r>
      <w:r w:rsidR="00671DC2">
        <w:t>Pages 70-81 in:</w:t>
      </w:r>
      <w:r>
        <w:t xml:space="preserve"> Proceedings of the </w:t>
      </w:r>
      <w:r w:rsidR="00671DC2">
        <w:t>20nd</w:t>
      </w:r>
      <w:r>
        <w:t xml:space="preserve"> Tall Timbers Fire Ecology Conference: Fire in Ecosystem Management: Shifting the Paradigm from Suppression to </w:t>
      </w:r>
      <w:r w:rsidR="002003CD">
        <w:t>Prescription</w:t>
      </w:r>
      <w:r w:rsidR="00671DC2">
        <w:t>.</w:t>
      </w:r>
      <w:r>
        <w:t xml:space="preserve"> Tall Timbers Research Station, Tallahassee, FL.</w:t>
      </w:r>
    </w:p>
    <w:p w:rsidR="00921E36" w:rsidP="00921E36" w:rsidRDefault="00921E36"/>
    <w:p w:rsidR="00921E36" w:rsidP="00921E36" w:rsidRDefault="00921E36">
      <w:proofErr w:type="spellStart"/>
      <w:r>
        <w:t>Foti</w:t>
      </w:r>
      <w:proofErr w:type="spellEnd"/>
      <w:r>
        <w:t>, T. and S. Glenn. 1991. The Ouachita Mountains Landscape at the Time of Settlement. In</w:t>
      </w:r>
      <w:r w:rsidR="00671DC2">
        <w:t xml:space="preserve"> D.</w:t>
      </w:r>
      <w:r>
        <w:t xml:space="preserve"> Henderson and L.</w:t>
      </w:r>
      <w:r w:rsidR="00671DC2">
        <w:t xml:space="preserve"> </w:t>
      </w:r>
      <w:r>
        <w:t xml:space="preserve">D. Hedrick, </w:t>
      </w:r>
      <w:r w:rsidR="00671DC2">
        <w:t>editors. Proc.:</w:t>
      </w:r>
      <w:r>
        <w:t xml:space="preserve"> Conference on Restoring Old Growth Forest in the Interior Highlands of Arkansas and Oklahoma. </w:t>
      </w:r>
      <w:proofErr w:type="spellStart"/>
      <w:r>
        <w:t>Winrock</w:t>
      </w:r>
      <w:proofErr w:type="spellEnd"/>
      <w:r>
        <w:t xml:space="preserve"> International</w:t>
      </w:r>
      <w:r w:rsidR="00671DC2">
        <w:t>,</w:t>
      </w:r>
      <w:r>
        <w:t xml:space="preserve"> Morrilton, AR.</w:t>
      </w:r>
    </w:p>
    <w:p w:rsidR="00921E36" w:rsidP="00921E36" w:rsidRDefault="00921E36"/>
    <w:p w:rsidR="00921E36" w:rsidP="00921E36" w:rsidRDefault="00921E36">
      <w:r>
        <w:t>Fryar, Roger D. 1991. Old Growth Stands of the Ouachita National Forest. In</w:t>
      </w:r>
      <w:r w:rsidR="00671DC2">
        <w:t xml:space="preserve"> D.</w:t>
      </w:r>
      <w:r>
        <w:t xml:space="preserve"> Henderson and L.D. Hedrick, </w:t>
      </w:r>
      <w:r w:rsidR="00671DC2">
        <w:t>editors. Proc</w:t>
      </w:r>
      <w:r>
        <w:t xml:space="preserve">: Restoration of Old Growth Forest in the Interior Highlands of Arkansas and Oklahoma. </w:t>
      </w:r>
      <w:proofErr w:type="spellStart"/>
      <w:r>
        <w:t>Winrock</w:t>
      </w:r>
      <w:proofErr w:type="spellEnd"/>
      <w:r>
        <w:t xml:space="preserve"> International. Morrilton, AR.</w:t>
      </w:r>
    </w:p>
    <w:p w:rsidR="00921E36" w:rsidP="00921E36" w:rsidRDefault="00921E36"/>
    <w:p w:rsidR="00921E36" w:rsidP="00921E36" w:rsidRDefault="00921E36">
      <w:proofErr w:type="spellStart"/>
      <w:r>
        <w:t>Glitzenstein</w:t>
      </w:r>
      <w:proofErr w:type="spellEnd"/>
      <w:r>
        <w:t xml:space="preserve">, J.S., P.A. </w:t>
      </w:r>
      <w:proofErr w:type="spellStart"/>
      <w:r>
        <w:t>Harcomb</w:t>
      </w:r>
      <w:proofErr w:type="spellEnd"/>
      <w:r>
        <w:t xml:space="preserve"> and D.R. </w:t>
      </w:r>
      <w:proofErr w:type="spellStart"/>
      <w:r>
        <w:t>Streng</w:t>
      </w:r>
      <w:proofErr w:type="spellEnd"/>
      <w:r>
        <w:t>. 1986. Disturbances, succession</w:t>
      </w:r>
      <w:r w:rsidR="00671DC2">
        <w:t>,</w:t>
      </w:r>
      <w:r>
        <w:t xml:space="preserve"> and</w:t>
      </w:r>
    </w:p>
    <w:p w:rsidR="00921E36" w:rsidP="00921E36" w:rsidRDefault="00921E36">
      <w:r>
        <w:t>maintenance of species diversity in an east Texas forest. Ecological Monographs</w:t>
      </w:r>
      <w:r w:rsidR="00671DC2">
        <w:t>.</w:t>
      </w:r>
      <w:r>
        <w:t xml:space="preserve"> 56:</w:t>
      </w:r>
      <w:r w:rsidR="00671DC2">
        <w:t xml:space="preserve"> </w:t>
      </w:r>
      <w:r>
        <w:t>243-258.</w:t>
      </w:r>
    </w:p>
    <w:p w:rsidR="00921E36" w:rsidP="00921E36" w:rsidRDefault="00921E36"/>
    <w:p w:rsidR="00921E36" w:rsidP="00921E36" w:rsidRDefault="00921E36">
      <w:proofErr w:type="spellStart"/>
      <w:r>
        <w:t>Guyette</w:t>
      </w:r>
      <w:proofErr w:type="spellEnd"/>
      <w:r>
        <w:t>, R.P. and B.E. Cutter. 1997. Fire history, population</w:t>
      </w:r>
      <w:r w:rsidR="00671DC2">
        <w:t>,</w:t>
      </w:r>
      <w:r>
        <w:t xml:space="preserve"> and calcium cycling in the Current River Watershed. In</w:t>
      </w:r>
      <w:r w:rsidR="00671DC2">
        <w:t>:(</w:t>
      </w:r>
      <w:proofErr w:type="spellStart"/>
      <w:r>
        <w:t>Pallardy</w:t>
      </w:r>
      <w:proofErr w:type="spellEnd"/>
      <w:r>
        <w:t xml:space="preserve"> et al</w:t>
      </w:r>
      <w:r w:rsidR="00671DC2">
        <w:t>.</w:t>
      </w:r>
      <w:r>
        <w:t xml:space="preserve"> eds</w:t>
      </w:r>
      <w:r w:rsidR="00671DC2">
        <w:t>.)</w:t>
      </w:r>
      <w:r>
        <w:t xml:space="preserve"> Proceedings 11th Central Hardwood Forest Conference. USDA Forest Service GTR NC-188. 401 pp.</w:t>
      </w:r>
    </w:p>
    <w:p w:rsidR="00921E36" w:rsidP="00921E36" w:rsidRDefault="00921E36"/>
    <w:p w:rsidR="00921E36" w:rsidP="00921E36" w:rsidRDefault="00921E36">
      <w:proofErr w:type="spellStart"/>
      <w:r>
        <w:t>Guyette</w:t>
      </w:r>
      <w:proofErr w:type="spellEnd"/>
      <w:r>
        <w:t>, R.P and B.E. Cutter. 1991. Tree-ring analysis of fire history of a post-oak savanna in the Missouri Ozarks. Natural Areas Journal</w:t>
      </w:r>
      <w:r w:rsidR="00671DC2">
        <w:t>.</w:t>
      </w:r>
      <w:r>
        <w:t xml:space="preserve"> 11(2):</w:t>
      </w:r>
      <w:r w:rsidR="00671DC2">
        <w:t xml:space="preserve"> </w:t>
      </w:r>
      <w:r>
        <w:t>93-99.</w:t>
      </w:r>
    </w:p>
    <w:p w:rsidR="00921E36" w:rsidP="00921E36" w:rsidRDefault="00921E36"/>
    <w:p w:rsidR="00921E36" w:rsidP="00921E36" w:rsidRDefault="00921E36">
      <w:proofErr w:type="spellStart"/>
      <w:r>
        <w:t>Guyette</w:t>
      </w:r>
      <w:proofErr w:type="spellEnd"/>
      <w:r>
        <w:t xml:space="preserve">, R.P. and D.C. </w:t>
      </w:r>
      <w:proofErr w:type="spellStart"/>
      <w:r>
        <w:t>Dey</w:t>
      </w:r>
      <w:proofErr w:type="spellEnd"/>
      <w:r>
        <w:t xml:space="preserve">. 1997. Historic shortleaf pine (Pinus </w:t>
      </w:r>
      <w:proofErr w:type="spellStart"/>
      <w:r>
        <w:t>echinata</w:t>
      </w:r>
      <w:proofErr w:type="spellEnd"/>
      <w:r>
        <w:t>) abundance and fire frequency in a mixed oak - pine forest (MOFEP site 8). In</w:t>
      </w:r>
      <w:r w:rsidR="00671DC2">
        <w:t>:(B.</w:t>
      </w:r>
      <w:r>
        <w:t xml:space="preserve"> Brookshire and S. </w:t>
      </w:r>
      <w:proofErr w:type="spellStart"/>
      <w:r>
        <w:t>Shifley</w:t>
      </w:r>
      <w:proofErr w:type="spellEnd"/>
      <w:r>
        <w:t>,</w:t>
      </w:r>
      <w:r w:rsidR="002003CD">
        <w:t xml:space="preserve"> </w:t>
      </w:r>
      <w:r>
        <w:t>eds</w:t>
      </w:r>
      <w:r w:rsidR="00671DC2">
        <w:t>.)</w:t>
      </w:r>
      <w:r>
        <w:t xml:space="preserve"> The Proceeding of the Missouri </w:t>
      </w:r>
      <w:r w:rsidR="00671DC2">
        <w:t>Ozark</w:t>
      </w:r>
      <w:r>
        <w:t xml:space="preserve"> Forest Ecosystem Project Symposium: An experimental approach to landscape research. USDA Forest Service GTR NC-193. 378 pp.</w:t>
      </w:r>
    </w:p>
    <w:p w:rsidR="00921E36" w:rsidP="00921E36" w:rsidRDefault="00921E36"/>
    <w:p w:rsidR="00921E36" w:rsidP="00921E36" w:rsidRDefault="00921E36">
      <w:proofErr w:type="spellStart"/>
      <w:proofErr w:type="gramStart"/>
      <w:r>
        <w:t>Guyette</w:t>
      </w:r>
      <w:proofErr w:type="spellEnd"/>
      <w:r w:rsidR="00671DC2">
        <w:t xml:space="preserve"> </w:t>
      </w:r>
      <w:r>
        <w:t>,</w:t>
      </w:r>
      <w:proofErr w:type="gramEnd"/>
      <w:r>
        <w:t xml:space="preserve"> R.P. </w:t>
      </w:r>
      <w:proofErr w:type="spellStart"/>
      <w:r>
        <w:t>Dey</w:t>
      </w:r>
      <w:proofErr w:type="spellEnd"/>
      <w:r w:rsidR="00671DC2">
        <w:t>, D.C</w:t>
      </w:r>
      <w:r>
        <w:t xml:space="preserve"> and M.C. Stambaugh. 2003. Fire history of an Indiana oak barren. American Midlands </w:t>
      </w:r>
      <w:r w:rsidR="00671DC2">
        <w:t xml:space="preserve">Naturalist. 149: </w:t>
      </w:r>
      <w:r>
        <w:t>21-34.</w:t>
      </w:r>
    </w:p>
    <w:p w:rsidR="00921E36" w:rsidP="00921E36" w:rsidRDefault="00921E36"/>
    <w:p w:rsidR="00921E36" w:rsidP="00921E36" w:rsidRDefault="00921E36">
      <w:proofErr w:type="spellStart"/>
      <w:r>
        <w:t>Guyette</w:t>
      </w:r>
      <w:proofErr w:type="spellEnd"/>
      <w:r>
        <w:t xml:space="preserve">, R.P. and J. </w:t>
      </w:r>
      <w:proofErr w:type="spellStart"/>
      <w:r>
        <w:t>Kabrick</w:t>
      </w:r>
      <w:proofErr w:type="spellEnd"/>
      <w:r>
        <w:t>. 2003. The legacy of forest disturbance, succession</w:t>
      </w:r>
      <w:r w:rsidR="00671DC2">
        <w:t>,</w:t>
      </w:r>
      <w:r>
        <w:t xml:space="preserve"> and species at the MOFEP sites. In</w:t>
      </w:r>
      <w:r w:rsidR="00671DC2">
        <w:t>:(S.</w:t>
      </w:r>
      <w:r>
        <w:t xml:space="preserve"> </w:t>
      </w:r>
      <w:proofErr w:type="spellStart"/>
      <w:r>
        <w:t>Shifley</w:t>
      </w:r>
      <w:proofErr w:type="spellEnd"/>
      <w:r>
        <w:t xml:space="preserve">, </w:t>
      </w:r>
      <w:r w:rsidR="00671DC2">
        <w:t>eds.)</w:t>
      </w:r>
      <w:r>
        <w:t xml:space="preserve"> The Proceeding of the Second Missouri </w:t>
      </w:r>
      <w:r w:rsidR="00671DC2">
        <w:t>Ozark Forest</w:t>
      </w:r>
      <w:r>
        <w:t xml:space="preserve"> Ecosystem Project Symposium. USDA Forest Service GTR NC-227.</w:t>
      </w:r>
    </w:p>
    <w:p w:rsidR="00921E36" w:rsidP="00921E36" w:rsidRDefault="00921E36"/>
    <w:p w:rsidR="00921E36" w:rsidP="00921E36" w:rsidRDefault="00921E36">
      <w:proofErr w:type="spellStart"/>
      <w:r>
        <w:t>Guyette</w:t>
      </w:r>
      <w:proofErr w:type="spellEnd"/>
      <w:r>
        <w:t xml:space="preserve">, R.P. and E.A. </w:t>
      </w:r>
      <w:proofErr w:type="spellStart"/>
      <w:r>
        <w:t>McGinnes</w:t>
      </w:r>
      <w:proofErr w:type="spellEnd"/>
      <w:r>
        <w:t xml:space="preserve">, Jr. 1982. Fire History of an </w:t>
      </w:r>
      <w:r w:rsidR="00671DC2">
        <w:t>Ozark</w:t>
      </w:r>
      <w:r>
        <w:t xml:space="preserve"> Glade in Missouri.</w:t>
      </w:r>
    </w:p>
    <w:p w:rsidR="00921E36" w:rsidP="00921E36" w:rsidRDefault="00921E36">
      <w:r>
        <w:t xml:space="preserve">Trans. Mo. Acad. </w:t>
      </w:r>
      <w:r w:rsidR="00671DC2">
        <w:t>Sci.</w:t>
      </w:r>
      <w:r>
        <w:t>16:</w:t>
      </w:r>
      <w:r w:rsidR="00671DC2">
        <w:t xml:space="preserve"> </w:t>
      </w:r>
      <w:r>
        <w:t>85-93.</w:t>
      </w:r>
    </w:p>
    <w:p w:rsidR="00921E36" w:rsidP="00921E36" w:rsidRDefault="00921E36"/>
    <w:p w:rsidR="00921E36" w:rsidP="00921E36" w:rsidRDefault="00921E36">
      <w:proofErr w:type="spellStart"/>
      <w:r>
        <w:t>Guyette</w:t>
      </w:r>
      <w:proofErr w:type="spellEnd"/>
      <w:r>
        <w:t>, R.P</w:t>
      </w:r>
      <w:r w:rsidR="00671DC2">
        <w:t>.</w:t>
      </w:r>
      <w:r>
        <w:t xml:space="preserve"> R.M. </w:t>
      </w:r>
      <w:proofErr w:type="spellStart"/>
      <w:r>
        <w:t>Muzika</w:t>
      </w:r>
      <w:proofErr w:type="spellEnd"/>
      <w:r>
        <w:t xml:space="preserve"> and C.D. </w:t>
      </w:r>
      <w:proofErr w:type="spellStart"/>
      <w:r>
        <w:t>Dey</w:t>
      </w:r>
      <w:proofErr w:type="spellEnd"/>
      <w:r>
        <w:t>. 2002. Dynamics of an anthropogenic fire regime. Ecosystems</w:t>
      </w:r>
      <w:r w:rsidR="00671DC2">
        <w:t>.</w:t>
      </w:r>
      <w:r>
        <w:t xml:space="preserve"> 5(5):</w:t>
      </w:r>
      <w:r w:rsidR="00671DC2">
        <w:t xml:space="preserve"> </w:t>
      </w:r>
      <w:r>
        <w:t>472-486.</w:t>
      </w:r>
    </w:p>
    <w:p w:rsidR="00921E36" w:rsidP="00921E36" w:rsidRDefault="00921E36"/>
    <w:p w:rsidR="00921E36" w:rsidP="00921E36" w:rsidRDefault="00921E36">
      <w:proofErr w:type="spellStart"/>
      <w:r>
        <w:t>Guyette</w:t>
      </w:r>
      <w:proofErr w:type="spellEnd"/>
      <w:r>
        <w:t xml:space="preserve">, R.P. and M.A. </w:t>
      </w:r>
      <w:proofErr w:type="spellStart"/>
      <w:r>
        <w:t>Spetich</w:t>
      </w:r>
      <w:proofErr w:type="spellEnd"/>
      <w:r>
        <w:t xml:space="preserve"> 2003. Fire history in oak-pine forests in the Lower Boston Mountains, Arkansas, USA. Forest and Ecology Management</w:t>
      </w:r>
      <w:r w:rsidR="00671DC2">
        <w:t>.</w:t>
      </w:r>
      <w:r>
        <w:t xml:space="preserve"> 180:</w:t>
      </w:r>
      <w:r w:rsidR="00671DC2">
        <w:t xml:space="preserve"> </w:t>
      </w:r>
      <w:r>
        <w:t>463-474.</w:t>
      </w:r>
    </w:p>
    <w:p w:rsidR="00921E36" w:rsidP="00921E36" w:rsidRDefault="00921E36"/>
    <w:p w:rsidR="00921E36" w:rsidP="00921E36" w:rsidRDefault="00921E36">
      <w:proofErr w:type="spellStart"/>
      <w:r>
        <w:t>Jurney</w:t>
      </w:r>
      <w:proofErr w:type="spellEnd"/>
      <w:r>
        <w:t>, D., R. Evans, J. Ippolito</w:t>
      </w:r>
      <w:r w:rsidR="00671DC2">
        <w:t>, John,</w:t>
      </w:r>
      <w:r>
        <w:t xml:space="preserve"> V. Bergstrom</w:t>
      </w:r>
      <w:r w:rsidR="00671DC2">
        <w:t>,</w:t>
      </w:r>
      <w:r>
        <w:t xml:space="preserve"> 2004. The role of wildland fire in portions of southeastern </w:t>
      </w:r>
      <w:proofErr w:type="spellStart"/>
      <w:r>
        <w:t>Mareica</w:t>
      </w:r>
      <w:proofErr w:type="spellEnd"/>
      <w:r>
        <w:t xml:space="preserve">. </w:t>
      </w:r>
      <w:r w:rsidR="00671DC2">
        <w:t>Pages 95-116 in: R.T.</w:t>
      </w:r>
      <w:r>
        <w:t xml:space="preserve"> Engstrom, K.E.</w:t>
      </w:r>
      <w:r w:rsidR="00671DC2">
        <w:t xml:space="preserve"> </w:t>
      </w:r>
      <w:r>
        <w:t>M. Galley</w:t>
      </w:r>
      <w:r w:rsidR="00671DC2">
        <w:t>,</w:t>
      </w:r>
      <w:r>
        <w:t xml:space="preserve"> and W.J. de Groot</w:t>
      </w:r>
      <w:r w:rsidR="00671DC2">
        <w:t xml:space="preserve"> (</w:t>
      </w:r>
      <w:r>
        <w:t>eds</w:t>
      </w:r>
      <w:r w:rsidR="00671DC2">
        <w:t>.).</w:t>
      </w:r>
      <w:r>
        <w:t xml:space="preserve"> Proceedings of the 22nd Tall Timbers Fire Ecology Conference: Fire in Montane, Boreal</w:t>
      </w:r>
      <w:r w:rsidR="00671DC2">
        <w:t>,</w:t>
      </w:r>
      <w:r>
        <w:t xml:space="preserve"> and Temperate Ecosystems, Tall Timbers Research Station, Tallahassee, FL.</w:t>
      </w:r>
      <w:r w:rsidR="00671DC2">
        <w:t xml:space="preserve"> </w:t>
      </w:r>
    </w:p>
    <w:p w:rsidR="00921E36" w:rsidP="00921E36" w:rsidRDefault="00921E36"/>
    <w:p w:rsidR="00921E36" w:rsidP="00921E36" w:rsidRDefault="00921E36">
      <w:r>
        <w:t xml:space="preserve">Masters, R.E. 1991. Effects of fire and timber harvest on vegetation and </w:t>
      </w:r>
      <w:proofErr w:type="spellStart"/>
      <w:r>
        <w:t>cervid</w:t>
      </w:r>
      <w:proofErr w:type="spellEnd"/>
      <w:r>
        <w:t xml:space="preserve"> use on oak -pine sites in Oklahoma Ouachita Mountains. </w:t>
      </w:r>
      <w:r w:rsidR="00671DC2">
        <w:t xml:space="preserve">Pages </w:t>
      </w:r>
      <w:r w:rsidR="008E112A">
        <w:t>168-176</w:t>
      </w:r>
      <w:r w:rsidR="00671DC2">
        <w:t xml:space="preserve"> in:</w:t>
      </w:r>
      <w:r w:rsidR="008E112A">
        <w:t xml:space="preserve"> S.C.</w:t>
      </w:r>
      <w:r>
        <w:t xml:space="preserve"> </w:t>
      </w:r>
      <w:proofErr w:type="spellStart"/>
      <w:r w:rsidR="00671DC2">
        <w:t>Nodvin</w:t>
      </w:r>
      <w:proofErr w:type="spellEnd"/>
      <w:r w:rsidR="00671DC2">
        <w:t xml:space="preserve"> </w:t>
      </w:r>
      <w:r>
        <w:t xml:space="preserve">and T.A. Waldrop, </w:t>
      </w:r>
      <w:r w:rsidR="00671DC2">
        <w:t>(</w:t>
      </w:r>
      <w:r>
        <w:t>eds</w:t>
      </w:r>
      <w:r w:rsidR="00671DC2">
        <w:t>.).</w:t>
      </w:r>
      <w:r>
        <w:t xml:space="preserve"> Fire and the environment: ecological and cultural perspectives. Proc. Of an international symposium. USDA Forest Service Gen. Tech. Rep. SE-69. Southeast For. Exp. </w:t>
      </w:r>
      <w:r w:rsidR="00671DC2">
        <w:t>Sta.,</w:t>
      </w:r>
      <w:r>
        <w:t xml:space="preserve"> Asheville, </w:t>
      </w:r>
      <w:r w:rsidR="00671DC2">
        <w:t xml:space="preserve">N.C. </w:t>
      </w:r>
    </w:p>
    <w:p w:rsidR="00921E36" w:rsidP="00921E36" w:rsidRDefault="00921E36"/>
    <w:p w:rsidR="00921E36" w:rsidP="00921E36" w:rsidRDefault="00921E36">
      <w:r>
        <w:t xml:space="preserve">Masters, R.E. 1991. Effects of timber harvest and prescribed fire on wildlife habitat and use in the Ouachita Mountains of eastern Oklahoma. Ph.D. Thesis, Oklahoma State </w:t>
      </w:r>
      <w:r w:rsidR="00671DC2">
        <w:t>Univ.</w:t>
      </w:r>
      <w:r>
        <w:t xml:space="preserve"> Stillwater. 351 pp.</w:t>
      </w:r>
    </w:p>
    <w:p w:rsidR="00921E36" w:rsidP="00921E36" w:rsidRDefault="00921E36"/>
    <w:p w:rsidR="00921E36" w:rsidP="00921E36" w:rsidRDefault="00921E36">
      <w:r>
        <w:t>Masters, R.E</w:t>
      </w:r>
      <w:r w:rsidR="00671DC2">
        <w:t>.,</w:t>
      </w:r>
      <w:r>
        <w:t xml:space="preserve"> and D.M. Engle. 1994. BEHAVE-evaluated for prescribed fire planning in</w:t>
      </w:r>
    </w:p>
    <w:p w:rsidR="00921E36" w:rsidP="00921E36" w:rsidRDefault="00921E36">
      <w:r>
        <w:t>mountainous oak-shortleaf pine habitats. Wildlife Society Bulletin 22:</w:t>
      </w:r>
      <w:r w:rsidR="00671DC2">
        <w:t xml:space="preserve"> </w:t>
      </w:r>
      <w:r>
        <w:t>184-191.</w:t>
      </w:r>
    </w:p>
    <w:p w:rsidR="00921E36" w:rsidP="00921E36" w:rsidRDefault="00921E36"/>
    <w:p w:rsidR="00921E36" w:rsidP="00921E36" w:rsidRDefault="00921E36">
      <w:r>
        <w:t>Masters, R.E., D.M. Engle and R. Robinson. 1993. Effects of timber harvest and periodic fire on soil chemical properties in the Ouachita Mountains. Southern Journal of Applied Forestry</w:t>
      </w:r>
      <w:r w:rsidR="00671DC2">
        <w:t>.</w:t>
      </w:r>
      <w:r>
        <w:t xml:space="preserve"> 17:</w:t>
      </w:r>
      <w:r w:rsidR="00671DC2">
        <w:t xml:space="preserve"> </w:t>
      </w:r>
      <w:r>
        <w:t>139-145.</w:t>
      </w:r>
    </w:p>
    <w:p w:rsidR="00921E36" w:rsidP="00921E36" w:rsidRDefault="00921E36"/>
    <w:p w:rsidR="00921E36" w:rsidP="00921E36" w:rsidRDefault="00921E36">
      <w:r>
        <w:t xml:space="preserve">Masters, R.E., R.L. </w:t>
      </w:r>
      <w:proofErr w:type="spellStart"/>
      <w:r>
        <w:t>Lochmiller</w:t>
      </w:r>
      <w:proofErr w:type="spellEnd"/>
      <w:r>
        <w:t xml:space="preserve"> and D.M. Engle. 1993. Effects of timber harvest and periodic fire on white-tailed deer forage production. Wildlife Society Bulletin</w:t>
      </w:r>
      <w:r w:rsidR="00671DC2">
        <w:t>.</w:t>
      </w:r>
      <w:r>
        <w:t xml:space="preserve"> 21:</w:t>
      </w:r>
      <w:r w:rsidR="00671DC2">
        <w:t xml:space="preserve"> </w:t>
      </w:r>
      <w:r>
        <w:t>401-411.</w:t>
      </w:r>
    </w:p>
    <w:p w:rsidR="00921E36" w:rsidP="00921E36" w:rsidRDefault="00921E36"/>
    <w:p w:rsidR="00921E36" w:rsidP="00921E36" w:rsidRDefault="00921E36">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w:t>
      </w:r>
      <w:r w:rsidR="00671DC2">
        <w:t>.</w:t>
      </w:r>
      <w:r>
        <w:t xml:space="preserve"> 28:</w:t>
      </w:r>
      <w:r w:rsidR="00671DC2">
        <w:t xml:space="preserve"> </w:t>
      </w:r>
      <w:r>
        <w:t>148-158.</w:t>
      </w:r>
    </w:p>
    <w:p w:rsidR="00921E36" w:rsidP="00921E36" w:rsidRDefault="00921E36"/>
    <w:p w:rsidR="00921E36" w:rsidP="00921E36" w:rsidRDefault="00921E36">
      <w:r>
        <w:t xml:space="preserve">Masters, R.E., J.E. Skeen and J.A. Garner. 1989. Red-cockaded woodpecker in Oklahoma; an update of Wood's 1974-77 Study. Proc. Okla. Acad. </w:t>
      </w:r>
      <w:r w:rsidR="00671DC2">
        <w:t>Sci.</w:t>
      </w:r>
      <w:r>
        <w:t xml:space="preserve"> 69:</w:t>
      </w:r>
      <w:r w:rsidR="00671DC2">
        <w:t xml:space="preserve"> </w:t>
      </w:r>
      <w:r>
        <w:t>27-31.</w:t>
      </w:r>
    </w:p>
    <w:p w:rsidR="00921E36" w:rsidP="00921E36" w:rsidRDefault="00921E36"/>
    <w:p w:rsidR="00921E36" w:rsidP="00921E36" w:rsidRDefault="00921E36">
      <w:r>
        <w:t>Masters, R.E., J.E. Skeen and J. Whitehead. 1995. Preliminary fire history of McCurtain</w:t>
      </w:r>
    </w:p>
    <w:p w:rsidR="00921E36" w:rsidP="00921E36" w:rsidRDefault="00921E36">
      <w:r>
        <w:t xml:space="preserve">County Wilderness Area and implications for red-cockaded woodpecker management. </w:t>
      </w:r>
      <w:r w:rsidR="00671DC2">
        <w:t xml:space="preserve">Pages </w:t>
      </w:r>
      <w:r w:rsidR="008E112A">
        <w:t>290-302</w:t>
      </w:r>
      <w:r w:rsidR="00671DC2">
        <w:t xml:space="preserve"> in: D.L.</w:t>
      </w:r>
      <w:r>
        <w:t xml:space="preserve"> </w:t>
      </w:r>
      <w:proofErr w:type="spellStart"/>
      <w:r>
        <w:t>Kulhavy</w:t>
      </w:r>
      <w:proofErr w:type="spellEnd"/>
      <w:r>
        <w:t>, R.G. Hooper and R. Costa</w:t>
      </w:r>
      <w:r w:rsidR="00671DC2">
        <w:t>. (</w:t>
      </w:r>
      <w:r>
        <w:t>eds</w:t>
      </w:r>
      <w:r w:rsidR="00671DC2">
        <w:t>.).</w:t>
      </w:r>
      <w:r>
        <w:t xml:space="preserve"> Red-cockaded woodpecker: Species recovery, ecology and management</w:t>
      </w:r>
      <w:r w:rsidR="00671DC2">
        <w:t>.</w:t>
      </w:r>
      <w:r>
        <w:t xml:space="preserve"> Center for Applied Studies, Stephen F. Austin University, Nacogdoches, TX.</w:t>
      </w:r>
      <w:r w:rsidR="00671DC2">
        <w:t xml:space="preserve"> </w:t>
      </w:r>
    </w:p>
    <w:p w:rsidR="00921E36" w:rsidP="00921E36" w:rsidRDefault="00671DC2">
      <w:r>
        <w:t xml:space="preserve"> </w:t>
      </w:r>
    </w:p>
    <w:p w:rsidR="00921E36" w:rsidP="00921E36" w:rsidRDefault="00921E36">
      <w:r>
        <w:t xml:space="preserve">Masters, R.E., C.W. Wilson, D.S. Cram, G.A. </w:t>
      </w:r>
      <w:proofErr w:type="spellStart"/>
      <w:r>
        <w:t>Bukenhofer</w:t>
      </w:r>
      <w:proofErr w:type="spellEnd"/>
      <w:r>
        <w:t xml:space="preserve"> and R.L. </w:t>
      </w:r>
      <w:proofErr w:type="spellStart"/>
      <w:r>
        <w:t>Lochmiller</w:t>
      </w:r>
      <w:proofErr w:type="spellEnd"/>
      <w:r>
        <w:t>. 2002.</w:t>
      </w:r>
    </w:p>
    <w:p w:rsidR="00921E36" w:rsidP="00921E36" w:rsidRDefault="00921E36">
      <w:r>
        <w:t xml:space="preserve">Influence of ecosystem restoration for red-cockaded woodpeckers on breeding bird and small mammal communities. </w:t>
      </w:r>
      <w:r w:rsidR="00671DC2">
        <w:t>Pages 73-90 in: W.M.</w:t>
      </w:r>
      <w:r>
        <w:t xml:space="preserve"> Ford, K.R. Russell</w:t>
      </w:r>
      <w:r w:rsidR="00671DC2">
        <w:t>,</w:t>
      </w:r>
      <w:r>
        <w:t xml:space="preserve"> and C.E. Moorman, </w:t>
      </w:r>
      <w:r w:rsidR="00671DC2">
        <w:t>editors. In</w:t>
      </w:r>
      <w:r>
        <w:t xml:space="preserve"> The role of fire in non-game wildlife management and community restoration: traditional uses and new directions: </w:t>
      </w:r>
      <w:r w:rsidR="00671DC2">
        <w:t>proceedings</w:t>
      </w:r>
      <w:r>
        <w:t xml:space="preserve"> of a special workshop. Annual Meeting of The Wildlife Society, Nashville, </w:t>
      </w:r>
      <w:r w:rsidR="00671DC2">
        <w:t>Tenn</w:t>
      </w:r>
      <w:r>
        <w:t>. USDA Forest Service Northeast Research Station. General Technical Report NE- 288.</w:t>
      </w:r>
      <w:r w:rsidR="00671DC2">
        <w:t xml:space="preserve"> </w:t>
      </w:r>
    </w:p>
    <w:p w:rsidR="00921E36" w:rsidP="00921E36" w:rsidRDefault="00921E36"/>
    <w:p w:rsidR="00921E36" w:rsidP="00921E36" w:rsidRDefault="00921E36">
      <w:r>
        <w:t xml:space="preserve">Masters, R.E., C.W. Wilson, G.A. </w:t>
      </w:r>
      <w:proofErr w:type="spellStart"/>
      <w:r>
        <w:t>Bukenhofer</w:t>
      </w:r>
      <w:proofErr w:type="spellEnd"/>
      <w:r>
        <w:t xml:space="preserve"> and M.E. Payton. 1996. Effects of pine</w:t>
      </w:r>
      <w:r w:rsidR="002003CD">
        <w:t xml:space="preserve"> </w:t>
      </w:r>
      <w:r>
        <w:t>grassland restoration for red-cockaded woodpeckers on white-tailed deer forage production. Wildlife Society Bulletin</w:t>
      </w:r>
      <w:r w:rsidR="00671DC2">
        <w:t>.</w:t>
      </w:r>
      <w:r>
        <w:t xml:space="preserve"> 24:</w:t>
      </w:r>
      <w:r w:rsidR="00671DC2">
        <w:t xml:space="preserve"> </w:t>
      </w:r>
      <w:r>
        <w:t>77-84.</w:t>
      </w:r>
    </w:p>
    <w:p w:rsidR="00671DC2" w:rsidP="00671DC2" w:rsidRDefault="00671DC2"/>
    <w:p w:rsidR="00671DC2" w:rsidP="00671DC2" w:rsidRDefault="00671DC2">
      <w:r>
        <w:t xml:space="preserve">NatureServe. 2007. International Ecological Classification Standard: Terrestrial Ecological Classifications. NatureServe Central Databases. Arlington, VA. Data current as of 10 February 2007. </w:t>
      </w:r>
    </w:p>
    <w:p w:rsidR="00921E36" w:rsidP="00921E36" w:rsidRDefault="00921E36"/>
    <w:p w:rsidR="00921E36" w:rsidP="00921E36" w:rsidRDefault="00921E36">
      <w:r>
        <w:t xml:space="preserve">NatureServe. 2005. International Ecological Classification Standard: Terrestrial Ecological Classifications. </w:t>
      </w:r>
      <w:r w:rsidR="00F4158F">
        <w:t>NatureServe</w:t>
      </w:r>
      <w:r>
        <w:t xml:space="preserve"> Central Databases. </w:t>
      </w:r>
      <w:r w:rsidR="00F4158F">
        <w:t>Arlington</w:t>
      </w:r>
      <w:r>
        <w:t>, VA</w:t>
      </w:r>
      <w:r w:rsidR="00671DC2">
        <w:t xml:space="preserve"> U.S. A</w:t>
      </w:r>
      <w:r>
        <w:t>. Data current as of January 13, 2005.</w:t>
      </w:r>
    </w:p>
    <w:p w:rsidR="00921E36" w:rsidP="00921E36" w:rsidRDefault="00921E36"/>
    <w:p w:rsidR="00921E36" w:rsidP="00921E36" w:rsidRDefault="00921E36">
      <w:r>
        <w:t xml:space="preserve">Schmidt, </w:t>
      </w:r>
      <w:r w:rsidR="00671DC2">
        <w:t>K.</w:t>
      </w:r>
      <w:r>
        <w:t xml:space="preserve">M., </w:t>
      </w:r>
      <w:r w:rsidR="00671DC2">
        <w:t>J.</w:t>
      </w:r>
      <w:r>
        <w:t>P. Menakis, C.</w:t>
      </w:r>
      <w:r w:rsidR="00671DC2">
        <w:t>C.</w:t>
      </w:r>
      <w:r>
        <w:t xml:space="preserve"> Hardy, </w:t>
      </w:r>
      <w:r w:rsidR="00671DC2">
        <w:t>W.</w:t>
      </w:r>
      <w:r>
        <w:t xml:space="preserve">J. Hann and </w:t>
      </w:r>
      <w:r w:rsidR="00671DC2">
        <w:t>D.</w:t>
      </w:r>
      <w:r>
        <w:t>L. Bunnell. 2002. Development of coarse-scale spatial data for wildland fire and fuel management</w:t>
      </w:r>
      <w:r w:rsidR="00671DC2">
        <w:t>.</w:t>
      </w:r>
      <w:r>
        <w:t xml:space="preserve"> Gen. Tech. Rep. RMRS-GTR-87. Fort Collins, CO: USDA Forest Service, Rocky Mountain Research Station. 41 pp. + CD.</w:t>
      </w:r>
    </w:p>
    <w:p w:rsidR="00921E36" w:rsidP="00921E36" w:rsidRDefault="00921E36"/>
    <w:p w:rsidR="00921E36" w:rsidP="00921E36" w:rsidRDefault="00921E36">
      <w:proofErr w:type="spellStart"/>
      <w:r>
        <w:t>Spetich</w:t>
      </w:r>
      <w:proofErr w:type="spellEnd"/>
      <w:r>
        <w:t>, Martin A., ed. 2004. Upland oak ecology symposium: history, current conditions</w:t>
      </w:r>
      <w:r w:rsidR="00671DC2">
        <w:t>,</w:t>
      </w:r>
      <w:r>
        <w:t xml:space="preserve"> and sustainability. Gen. Tech. Rep. SRS–73. Asheville, NC: USDA Forest Service, Southern Research Station. 311 pp.</w:t>
      </w:r>
    </w:p>
    <w:p w:rsidR="00921E36" w:rsidP="00921E36" w:rsidRDefault="00921E36"/>
    <w:p w:rsidR="00921E36" w:rsidP="00921E36" w:rsidRDefault="00921E36">
      <w:r>
        <w:lastRenderedPageBreak/>
        <w:t>USDA Forest Service, Rocky Mountain Research Station, Fire Sciences Laboratory (2002, December). Fire Effects Information System, [Online]. Available: http://www.fs.fed.us/database/feis/.</w:t>
      </w:r>
    </w:p>
    <w:p w:rsidR="00921E36" w:rsidP="00921E36" w:rsidRDefault="00921E36"/>
    <w:p w:rsidR="00921E36" w:rsidP="00921E36" w:rsidRDefault="00921E36">
      <w:r>
        <w:t>USDA Forest Service, Southern Forest Research Station, Southern Forest Resource Assessment, [Online]. Available: http://www.srs.fs.fed.us/sustain.</w:t>
      </w:r>
    </w:p>
    <w:p w:rsidR="00921E36" w:rsidP="00921E36" w:rsidRDefault="00921E36"/>
    <w:p w:rsidR="00921E36" w:rsidP="00921E36" w:rsidRDefault="00921E36">
      <w:r>
        <w:t>USDA Forest Service, Southern Region. June 1997. Guidance for Conserving and Restoring Old-Growth Forest Communities on National Forests in the Southern Region – Report of the Region 8 Old-Growth Team, Forestry Report R8-FR 62.</w:t>
      </w:r>
    </w:p>
    <w:p w:rsidRPr="00A43E41" w:rsidR="004D5F12" w:rsidP="00921E3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210" w:rsidRDefault="004D5210">
      <w:r>
        <w:separator/>
      </w:r>
    </w:p>
  </w:endnote>
  <w:endnote w:type="continuationSeparator" w:id="0">
    <w:p w:rsidR="004D5210" w:rsidRDefault="004D5210">
      <w:r>
        <w:continuationSeparator/>
      </w:r>
    </w:p>
  </w:endnote>
  <w:endnote w:type="continuationNotice" w:id="1">
    <w:p w:rsidR="004D5210" w:rsidRDefault="004D5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E36" w:rsidRDefault="00921E36" w:rsidP="00921E3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210" w:rsidRDefault="004D5210">
      <w:r>
        <w:separator/>
      </w:r>
    </w:p>
  </w:footnote>
  <w:footnote w:type="continuationSeparator" w:id="0">
    <w:p w:rsidR="004D5210" w:rsidRDefault="004D5210">
      <w:r>
        <w:continuationSeparator/>
      </w:r>
    </w:p>
  </w:footnote>
  <w:footnote w:type="continuationNotice" w:id="1">
    <w:p w:rsidR="004D5210" w:rsidRDefault="004D52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21E3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A3C4A"/>
    <w:rPr>
      <w:rFonts w:ascii="Tahoma" w:hAnsi="Tahoma" w:cs="Tahoma"/>
      <w:sz w:val="16"/>
      <w:szCs w:val="16"/>
    </w:rPr>
  </w:style>
  <w:style w:type="character" w:customStyle="1" w:styleId="BalloonTextChar">
    <w:name w:val="Balloon Text Char"/>
    <w:basedOn w:val="DefaultParagraphFont"/>
    <w:link w:val="BalloonText"/>
    <w:uiPriority w:val="99"/>
    <w:semiHidden/>
    <w:rsid w:val="00DA3C4A"/>
    <w:rPr>
      <w:rFonts w:ascii="Tahoma" w:hAnsi="Tahoma" w:cs="Tahoma"/>
      <w:sz w:val="16"/>
      <w:szCs w:val="16"/>
    </w:rPr>
  </w:style>
  <w:style w:type="paragraph" w:styleId="ListParagraph">
    <w:name w:val="List Paragraph"/>
    <w:basedOn w:val="Normal"/>
    <w:uiPriority w:val="34"/>
    <w:qFormat/>
    <w:rsid w:val="00460B4C"/>
    <w:pPr>
      <w:ind w:left="720"/>
    </w:pPr>
    <w:rPr>
      <w:rFonts w:ascii="Calibri" w:eastAsiaTheme="minorHAnsi" w:hAnsi="Calibri"/>
      <w:sz w:val="22"/>
      <w:szCs w:val="22"/>
    </w:rPr>
  </w:style>
  <w:style w:type="character" w:styleId="Hyperlink">
    <w:name w:val="Hyperlink"/>
    <w:basedOn w:val="DefaultParagraphFont"/>
    <w:rsid w:val="00460B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61583">
      <w:bodyDiv w:val="1"/>
      <w:marLeft w:val="0"/>
      <w:marRight w:val="0"/>
      <w:marTop w:val="0"/>
      <w:marBottom w:val="0"/>
      <w:divBdr>
        <w:top w:val="none" w:sz="0" w:space="0" w:color="auto"/>
        <w:left w:val="none" w:sz="0" w:space="0" w:color="auto"/>
        <w:bottom w:val="none" w:sz="0" w:space="0" w:color="auto"/>
        <w:right w:val="none" w:sz="0" w:space="0" w:color="auto"/>
      </w:divBdr>
    </w:div>
    <w:div w:id="14942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2014-08-21T14:44:00Z</cp:lastPrinted>
  <dcterms:created xsi:type="dcterms:W3CDTF">2018-03-29T01:07:00Z</dcterms:created>
  <dcterms:modified xsi:type="dcterms:W3CDTF">2025-02-12T09:41:46Z</dcterms:modified>
</cp:coreProperties>
</file>