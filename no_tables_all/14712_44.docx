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CF6" w:rsidP="00677CF6" w:rsidRDefault="00677CF6" w14:paraId="3B167BCF" w14:textId="77777777">
      <w:pPr>
        <w:pStyle w:val="BpSTitle"/>
      </w:pPr>
      <w:bookmarkStart w:name="_GoBack" w:id="0"/>
      <w:bookmarkEnd w:id="0"/>
      <w:r>
        <w:t>14712</w:t>
      </w:r>
    </w:p>
    <w:p w:rsidR="009C75C6" w:rsidP="00677CF6" w:rsidRDefault="009C75C6" w14:paraId="41CB41B4" w14:textId="77777777">
      <w:pPr>
        <w:rPr>
          <w:rFonts w:ascii="Arial" w:hAnsi="Arial" w:cs="Arial"/>
          <w:b/>
          <w:bCs/>
          <w:kern w:val="32"/>
          <w:sz w:val="28"/>
          <w:szCs w:val="32"/>
        </w:rPr>
      </w:pPr>
      <w:r w:rsidRPr="009C75C6">
        <w:rPr>
          <w:rFonts w:ascii="Arial" w:hAnsi="Arial" w:cs="Arial"/>
          <w:b/>
          <w:bCs/>
          <w:kern w:val="32"/>
          <w:sz w:val="28"/>
          <w:szCs w:val="32"/>
        </w:rPr>
        <w:t>Central Interior and Appalachian Floodplain Systems - Large Floodplains</w:t>
      </w:r>
    </w:p>
    <w:p w:rsidR="00677CF6" w:rsidP="00677CF6" w:rsidRDefault="00677CF6" w14:paraId="3C9FA90F" w14:textId="7D871205">
      <w:r>
        <w:t>BpS Model/Description Version: Aug. 2020</w:t>
      </w:r>
      <w:r>
        <w:tab/>
      </w:r>
      <w:r>
        <w:tab/>
      </w:r>
      <w:r>
        <w:tab/>
      </w:r>
      <w:r>
        <w:tab/>
      </w:r>
      <w:r>
        <w:tab/>
      </w:r>
      <w:r>
        <w:tab/>
      </w:r>
      <w:r>
        <w:tab/>
      </w:r>
    </w:p>
    <w:p w:rsidR="00676EF8" w:rsidP="00677CF6" w:rsidRDefault="00676EF8" w14:paraId="54257F43" w14:textId="77777777">
      <w:r>
        <w:tab/>
      </w:r>
      <w:r>
        <w:tab/>
      </w:r>
      <w:r>
        <w:tab/>
      </w:r>
      <w:r>
        <w:tab/>
      </w:r>
      <w:r>
        <w:tab/>
      </w:r>
      <w:r>
        <w:tab/>
      </w:r>
      <w:r>
        <w:tab/>
      </w:r>
      <w:r>
        <w:tab/>
      </w:r>
      <w:r>
        <w:tab/>
      </w:r>
      <w:r>
        <w:tab/>
        <w:t>Update: 3/18</w:t>
      </w:r>
    </w:p>
    <w:p w:rsidR="00677CF6" w:rsidP="00677CF6" w:rsidRDefault="00677CF6" w14:paraId="3D900CE0" w14:textId="77777777"/>
    <w:p w:rsidR="00677CF6" w:rsidP="00677CF6" w:rsidRDefault="00677CF6" w14:paraId="2861AAB1" w14:textId="77777777"/>
    <w:p w:rsidR="00677CF6" w:rsidP="00677CF6" w:rsidRDefault="00677CF6" w14:paraId="45DE000C" w14:textId="77777777">
      <w:pPr>
        <w:pStyle w:val="InfoPara"/>
      </w:pPr>
      <w:r>
        <w:t>Vegetation Type</w:t>
      </w:r>
    </w:p>
    <w:p w:rsidR="00677CF6" w:rsidP="00677CF6" w:rsidRDefault="006722D8" w14:paraId="70B4AB97" w14:textId="77777777">
      <w:r w:rsidRPr="006722D8">
        <w:t>Mixed Upland and Wetland</w:t>
      </w:r>
    </w:p>
    <w:p w:rsidR="00677CF6" w:rsidP="00677CF6" w:rsidRDefault="00677CF6" w14:paraId="5E27BAE3" w14:textId="77777777">
      <w:pPr>
        <w:pStyle w:val="InfoPara"/>
      </w:pPr>
      <w:r>
        <w:t>Map Zones</w:t>
      </w:r>
    </w:p>
    <w:p w:rsidR="00677CF6" w:rsidP="00677CF6" w:rsidRDefault="00677CF6" w14:paraId="35397A32" w14:textId="77777777">
      <w:r>
        <w:t>44</w:t>
      </w:r>
    </w:p>
    <w:p w:rsidR="00677CF6" w:rsidP="00677CF6" w:rsidRDefault="00677CF6" w14:paraId="7911A0EF" w14:textId="77777777">
      <w:pPr>
        <w:pStyle w:val="InfoPara"/>
      </w:pPr>
      <w:r>
        <w:t>Model Splits or Lumps</w:t>
      </w:r>
    </w:p>
    <w:p w:rsidR="00677CF6" w:rsidP="00676EF8" w:rsidRDefault="00677CF6" w14:paraId="3457E9AF" w14:textId="1EA2301F">
      <w:r>
        <w:t xml:space="preserve">This </w:t>
      </w:r>
      <w:r w:rsidR="00676EF8">
        <w:t>Biophysical Setting (</w:t>
      </w:r>
      <w:r>
        <w:t>BpS</w:t>
      </w:r>
      <w:r w:rsidR="00676EF8">
        <w:t>)</w:t>
      </w:r>
      <w:r>
        <w:t xml:space="preserve"> </w:t>
      </w:r>
      <w:r w:rsidR="009C75C6">
        <w:t>was split from</w:t>
      </w:r>
      <w:r w:rsidR="00676EF8">
        <w:t xml:space="preserve"> </w:t>
      </w:r>
      <w:r>
        <w:t>1471</w:t>
      </w:r>
      <w:r w:rsidR="009C75C6">
        <w:t>0</w:t>
      </w:r>
      <w:r>
        <w:t>--Central Interior and Appalachian Floodplain Systems. BpS 1471</w:t>
      </w:r>
      <w:r w:rsidR="009C75C6">
        <w:t>0</w:t>
      </w:r>
      <w:r>
        <w:t xml:space="preserve"> represents only the Missouri and the Mississippi Rivers whereas BpS 14712 represents the intermediate to large floodplains throughout the rest of the zone, in almost all subsections.</w:t>
      </w:r>
    </w:p>
    <w:p w:rsidR="00677CF6" w:rsidP="00677CF6" w:rsidRDefault="00677CF6" w14:paraId="2BACB7F7" w14:textId="77777777">
      <w:pPr>
        <w:pStyle w:val="InfoPara"/>
      </w:pPr>
      <w:r>
        <w:t>Geographic Range</w:t>
      </w:r>
    </w:p>
    <w:p w:rsidR="00677CF6" w:rsidP="00677CF6" w:rsidRDefault="00677CF6" w14:paraId="1C1A4CF5" w14:textId="77777777">
      <w:r>
        <w:t>A</w:t>
      </w:r>
      <w:r w:rsidR="00676EF8">
        <w:t>rkansas</w:t>
      </w:r>
      <w:r>
        <w:t>, M</w:t>
      </w:r>
      <w:r w:rsidR="00676EF8">
        <w:t>issouri</w:t>
      </w:r>
      <w:r>
        <w:t xml:space="preserve"> and O</w:t>
      </w:r>
      <w:r w:rsidR="00676EF8">
        <w:t>klahoma</w:t>
      </w:r>
      <w:r>
        <w:t>. Includes the larger rivers of the Ozarks (e.g., White River, Buffalo River, Ozark River, Mulberry River and Piney Creek).</w:t>
      </w:r>
    </w:p>
    <w:p w:rsidR="00677CF6" w:rsidP="00677CF6" w:rsidRDefault="00677CF6" w14:paraId="38071EC2" w14:textId="77777777">
      <w:pPr>
        <w:pStyle w:val="InfoPara"/>
      </w:pPr>
      <w:r>
        <w:t>Biophysical Site Description</w:t>
      </w:r>
    </w:p>
    <w:p w:rsidR="00677CF6" w:rsidP="00677CF6" w:rsidRDefault="00677CF6" w14:paraId="0433C475" w14:textId="77777777">
      <w:r>
        <w:t>This system inhabits broad floodplains along large creeks and rivers that are usually inundated for at least part of each year. Examples can range in size from very small (</w:t>
      </w:r>
      <w:r w:rsidR="00676EF8">
        <w:t>&lt;1ac</w:t>
      </w:r>
      <w:r>
        <w:t>) to hundreds of acres in larger floodplain areas. This system likely floods at least once annually and can be altered by occasional severe floods. Examples occur along large rivers or streams where topography and alluvial processes have resulted in a well-developed floodplain. A single occurrence may extend from river's edge across the outermost extent of the floodplain or to where it meets a wet meadow or upland system. Many examples of this system will contain well-drained levees, terraces and stabilized bars, and some will include herbaceous sloughs and shrub wetlands resulting, in part, from beaver activity. A variety of soil types may be found within the floodplain from very well-drained sandy substrates to very dense clays. It is this variety of substrates in combination with different flooding regimes that creates the mix of vegetation. Most areas, except for the montane alluvial forests, are inundated at some point each spring; microtopography determines how long the various habitats are inundated.</w:t>
      </w:r>
    </w:p>
    <w:p w:rsidR="00677CF6" w:rsidP="00677CF6" w:rsidRDefault="00677CF6" w14:paraId="51047706" w14:textId="77777777">
      <w:pPr>
        <w:pStyle w:val="InfoPara"/>
      </w:pPr>
      <w:r>
        <w:t>Vegetation Description</w:t>
      </w:r>
    </w:p>
    <w:p w:rsidR="00677CF6" w:rsidP="00677CF6" w:rsidRDefault="00677CF6" w14:paraId="3356F5B3" w14:textId="77777777">
      <w:r>
        <w:t>Vegetation varies quite widely, encompassing shrubby and herbaceous communities, as well as forested communities with a wide array of canopy types. Examples may include silver maple (</w:t>
      </w:r>
      <w:r w:rsidRPr="00676EF8">
        <w:rPr>
          <w:i/>
        </w:rPr>
        <w:t>Acer saccharinum</w:t>
      </w:r>
      <w:r>
        <w:t>), sycamore (</w:t>
      </w:r>
      <w:r w:rsidRPr="00676EF8">
        <w:rPr>
          <w:i/>
        </w:rPr>
        <w:t>Platanus occidentalis</w:t>
      </w:r>
      <w:r>
        <w:t>), sweetgum (</w:t>
      </w:r>
      <w:r w:rsidRPr="00676EF8">
        <w:rPr>
          <w:i/>
        </w:rPr>
        <w:t>Liquidambar styraciflua</w:t>
      </w:r>
      <w:r>
        <w:t>), river birch (</w:t>
      </w:r>
      <w:r w:rsidRPr="00676EF8">
        <w:rPr>
          <w:i/>
        </w:rPr>
        <w:t>Betula nigra</w:t>
      </w:r>
      <w:r>
        <w:t>), green ash (</w:t>
      </w:r>
      <w:r w:rsidRPr="00676EF8">
        <w:rPr>
          <w:i/>
        </w:rPr>
        <w:t>Fraxinus pennsylvanica</w:t>
      </w:r>
      <w:r>
        <w:t>) and river birch (</w:t>
      </w:r>
      <w:r w:rsidRPr="00676EF8">
        <w:rPr>
          <w:i/>
        </w:rPr>
        <w:t>Acer negundo</w:t>
      </w:r>
      <w:r>
        <w:t xml:space="preserve">). </w:t>
      </w:r>
      <w:r>
        <w:lastRenderedPageBreak/>
        <w:t>Understory species are mixed but include shrubs, such as buttonbush (</w:t>
      </w:r>
      <w:r w:rsidRPr="00676EF8">
        <w:rPr>
          <w:i/>
        </w:rPr>
        <w:t>Cephalanthus occidentalis</w:t>
      </w:r>
      <w:r>
        <w:t>) and giant cane (</w:t>
      </w:r>
      <w:r w:rsidRPr="00676EF8">
        <w:rPr>
          <w:i/>
        </w:rPr>
        <w:t>Arundinaria gigantea</w:t>
      </w:r>
      <w:r>
        <w:t xml:space="preserve"> ssp. </w:t>
      </w:r>
      <w:r w:rsidRPr="00676EF8">
        <w:rPr>
          <w:i/>
        </w:rPr>
        <w:t>gigantea</w:t>
      </w:r>
      <w:r>
        <w:t>) and sedges (</w:t>
      </w:r>
      <w:r w:rsidRPr="00676EF8">
        <w:rPr>
          <w:i/>
        </w:rPr>
        <w:t>Carex</w:t>
      </w:r>
      <w:r>
        <w:t xml:space="preserve"> spp.). Herbaceous marshes are created when blockages of stream channels occur. Drift jams and the activities of beavers are the primary causes of these anomalous herbaceous marsh patch communities (Heineke 1987). Canebrakes, dominated by giant cane, occur on natural levees or low ridges within the bottoms. The role of fire in maintaining canebrakes is well documented (Wharton 1982).</w:t>
      </w:r>
    </w:p>
    <w:p w:rsidR="00677CF6" w:rsidP="00677CF6" w:rsidRDefault="00677CF6" w14:paraId="2A1CA9AC" w14:textId="77777777"/>
    <w:p w:rsidR="00677CF6" w:rsidP="00677CF6" w:rsidRDefault="00677CF6" w14:paraId="28A5F690" w14:textId="77777777">
      <w:r>
        <w:t>Apart from treefall gaps and non-forested canebrakes, there is a continuous canopy of deciduous broadleaved species. Relative dominance of canopy tree species may vary according to regional location and hydrology. The tree canopy ranges from approximately 80-150ft tall. The understory is &lt;80ft tall and is usually composed of the canopy species and deciduous broad-leaved understory species. Understory shrub density is generally low but may be dense on ridges within the bottoms that are less subject to inundation. The herbaceous layer is generally sparse due to shade and/or frequent inundation, although there may be relatively thick herbaceous vegetation in treefall gaps and early seral stages.</w:t>
      </w:r>
    </w:p>
    <w:p w:rsidR="00677CF6" w:rsidP="00677CF6" w:rsidRDefault="00677CF6" w14:paraId="01F0CC4E" w14:textId="77777777"/>
    <w:p w:rsidR="00677CF6" w:rsidP="00677CF6" w:rsidRDefault="00677CF6" w14:paraId="0DDA8596" w14:textId="77777777">
      <w:r>
        <w:t xml:space="preserve">River banks and flat, poorly drained areas within the floodplain are often dominated by </w:t>
      </w:r>
      <w:r w:rsidRPr="00676EF8">
        <w:rPr>
          <w:i/>
        </w:rPr>
        <w:t>Populus deltoides</w:t>
      </w:r>
      <w:r>
        <w:t xml:space="preserve"> (cottonwood), </w:t>
      </w:r>
      <w:r w:rsidRPr="00676EF8">
        <w:rPr>
          <w:i/>
        </w:rPr>
        <w:t>Betula nigra</w:t>
      </w:r>
      <w:r>
        <w:t xml:space="preserve"> (river birch), </w:t>
      </w:r>
      <w:r w:rsidRPr="00676EF8">
        <w:rPr>
          <w:i/>
        </w:rPr>
        <w:t>Acer rubrum</w:t>
      </w:r>
      <w:r>
        <w:t xml:space="preserve"> (red maple), silver maple, box elder, sycamore, </w:t>
      </w:r>
      <w:r w:rsidRPr="00676EF8">
        <w:rPr>
          <w:i/>
        </w:rPr>
        <w:t>Ulmus americana</w:t>
      </w:r>
      <w:r>
        <w:t xml:space="preserve"> (American elm), </w:t>
      </w:r>
      <w:r w:rsidRPr="00676EF8" w:rsidR="00676EF8">
        <w:rPr>
          <w:i/>
        </w:rPr>
        <w:t>Fraxinus pennsylvanica</w:t>
      </w:r>
      <w:r w:rsidR="00676EF8">
        <w:t xml:space="preserve"> (</w:t>
      </w:r>
      <w:r>
        <w:t>green ash</w:t>
      </w:r>
      <w:r w:rsidR="00676EF8">
        <w:t>)</w:t>
      </w:r>
      <w:r>
        <w:t xml:space="preserve">, </w:t>
      </w:r>
      <w:r w:rsidRPr="00676EF8">
        <w:rPr>
          <w:i/>
        </w:rPr>
        <w:t>F. caroliniana</w:t>
      </w:r>
      <w:r>
        <w:t xml:space="preserve"> (Carolina ash), </w:t>
      </w:r>
      <w:r w:rsidRPr="00676EF8">
        <w:rPr>
          <w:i/>
        </w:rPr>
        <w:t>Celtis laevigata</w:t>
      </w:r>
      <w:r>
        <w:t xml:space="preserve"> (sugarberry), </w:t>
      </w:r>
      <w:r w:rsidRPr="00676EF8">
        <w:rPr>
          <w:i/>
        </w:rPr>
        <w:t>C. occidentalis</w:t>
      </w:r>
      <w:r>
        <w:t xml:space="preserve"> (hackberry), Carya aquatica (water hickory), </w:t>
      </w:r>
      <w:r w:rsidRPr="00676EF8">
        <w:rPr>
          <w:i/>
        </w:rPr>
        <w:t>Diospyros virginiana</w:t>
      </w:r>
      <w:r>
        <w:t xml:space="preserve"> (persimmon) and </w:t>
      </w:r>
      <w:r w:rsidRPr="00676EF8">
        <w:rPr>
          <w:i/>
        </w:rPr>
        <w:t>Juglans nigra</w:t>
      </w:r>
      <w:r>
        <w:t xml:space="preserve"> (black walnut).</w:t>
      </w:r>
    </w:p>
    <w:p w:rsidR="00677CF6" w:rsidP="00677CF6" w:rsidRDefault="00677CF6" w14:paraId="13437648" w14:textId="77777777">
      <w:pPr>
        <w:pStyle w:val="InfoPara"/>
      </w:pPr>
      <w:r>
        <w:t>BpS Dominant and Indicator Species</w:t>
      </w:r>
    </w:p>
    <w:p>
      <w:r>
        <w:rPr>
          <w:sz w:val="16"/>
        </w:rPr>
        <w:t>Species names are from the NRCS PLANTS database. Check species codes at http://plants.usda.gov.</w:t>
      </w:r>
    </w:p>
    <w:p w:rsidR="00677CF6" w:rsidP="00677CF6" w:rsidRDefault="00677CF6" w14:paraId="76FDB5ED" w14:textId="77777777">
      <w:pPr>
        <w:pStyle w:val="InfoPara"/>
      </w:pPr>
      <w:r>
        <w:t>Disturbance Description</w:t>
      </w:r>
    </w:p>
    <w:p w:rsidR="00677CF6" w:rsidP="00677CF6" w:rsidRDefault="00677CF6" w14:paraId="7E393CD4" w14:textId="77777777">
      <w:r>
        <w:t>Flooding dynamics are an important factor in the development and maintenance of this system.</w:t>
      </w:r>
    </w:p>
    <w:p w:rsidR="00677CF6" w:rsidP="00677CF6" w:rsidRDefault="00677CF6" w14:paraId="74DF9B6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77CF6" w:rsidP="00677CF6" w:rsidRDefault="00677CF6" w14:paraId="6C260FDF" w14:textId="77777777">
      <w:pPr>
        <w:pStyle w:val="InfoPara"/>
      </w:pPr>
      <w:r>
        <w:t>Scale Description</w:t>
      </w:r>
    </w:p>
    <w:p w:rsidR="00677CF6" w:rsidP="00677CF6" w:rsidRDefault="00677CF6" w14:paraId="0B3BC02C" w14:textId="77777777">
      <w:r>
        <w:t>None</w:t>
      </w:r>
    </w:p>
    <w:p w:rsidR="00677CF6" w:rsidP="00677CF6" w:rsidRDefault="00677CF6" w14:paraId="11A4201E" w14:textId="77777777">
      <w:pPr>
        <w:pStyle w:val="InfoPara"/>
      </w:pPr>
      <w:r>
        <w:t>Adjacency or Identification Concerns</w:t>
      </w:r>
    </w:p>
    <w:p w:rsidR="00677CF6" w:rsidP="00677CF6" w:rsidRDefault="00677CF6" w14:paraId="6070D30C" w14:textId="77777777">
      <w:r>
        <w:t>This is a very wide-ranging system, and some ecoregional subdivision may be appropriate for certain applications. The relevant Freshwater Systems classification affected our decision not to implement any formal subdivision of this system. Much of the larger floodplains have been converted to pasture.</w:t>
      </w:r>
    </w:p>
    <w:p w:rsidR="00677CF6" w:rsidP="00677CF6" w:rsidRDefault="00677CF6" w14:paraId="635D5D62" w14:textId="77777777">
      <w:pPr>
        <w:pStyle w:val="InfoPara"/>
      </w:pPr>
      <w:r>
        <w:t>Issues or Problems</w:t>
      </w:r>
    </w:p>
    <w:p w:rsidR="00677CF6" w:rsidP="00677CF6" w:rsidRDefault="00677CF6" w14:paraId="0FD45345" w14:textId="77777777"/>
    <w:p w:rsidR="00677CF6" w:rsidP="00677CF6" w:rsidRDefault="00677CF6" w14:paraId="5F8B294C" w14:textId="77777777">
      <w:pPr>
        <w:pStyle w:val="InfoPara"/>
      </w:pPr>
      <w:r>
        <w:t>Native Uncharacteristic Conditions</w:t>
      </w:r>
    </w:p>
    <w:p w:rsidR="00677CF6" w:rsidP="00677CF6" w:rsidRDefault="00677CF6" w14:paraId="78BC4164" w14:textId="77777777"/>
    <w:p w:rsidR="00677CF6" w:rsidP="00677CF6" w:rsidRDefault="00677CF6" w14:paraId="69259209" w14:textId="77777777">
      <w:pPr>
        <w:pStyle w:val="InfoPara"/>
      </w:pPr>
      <w:r>
        <w:t>Comments</w:t>
      </w:r>
    </w:p>
    <w:p w:rsidR="003B6B88" w:rsidP="003B6B88" w:rsidRDefault="009C75C6" w14:paraId="61605515" w14:textId="454247DD">
      <w:r>
        <w:t xml:space="preserve">Prior to LANDFIRE Remap this BpS was named </w:t>
      </w:r>
      <w:r w:rsidRPr="009C75C6">
        <w:t>South-Central Interior Large Floodplain</w:t>
      </w:r>
      <w:r>
        <w:t xml:space="preserve">. </w:t>
      </w:r>
    </w:p>
    <w:p w:rsidR="00677CF6" w:rsidP="00677CF6" w:rsidRDefault="00677CF6" w14:paraId="47AD0376" w14:textId="77777777">
      <w:pPr>
        <w:pStyle w:val="ReportSection"/>
      </w:pPr>
      <w:r>
        <w:t>Succession Classes</w:t>
      </w:r>
    </w:p>
    <w:p w:rsidR="00677CF6" w:rsidP="00677CF6" w:rsidRDefault="00677CF6" w14:paraId="536A90D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77CF6" w:rsidP="00677CF6" w:rsidRDefault="00677CF6" w14:paraId="3A448E08"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677CF6" w:rsidP="00677CF6" w:rsidRDefault="00677CF6" w14:paraId="495BF18E" w14:textId="77777777"/>
    <w:p w:rsidR="00677CF6" w:rsidP="00677CF6" w:rsidRDefault="00677CF6" w14:paraId="674EBBD6" w14:textId="77777777">
      <w:pPr>
        <w:pStyle w:val="SClassInfoPara"/>
      </w:pPr>
      <w:r>
        <w:t>Indicator Species</w:t>
      </w:r>
    </w:p>
    <w:p w:rsidR="00677CF6" w:rsidP="00677CF6" w:rsidRDefault="00677CF6" w14:paraId="6E93CABD" w14:textId="77777777"/>
    <w:p w:rsidR="00677CF6" w:rsidP="00677CF6" w:rsidRDefault="00677CF6" w14:paraId="36D5B95C" w14:textId="77777777">
      <w:pPr>
        <w:pStyle w:val="SClassInfoPara"/>
      </w:pPr>
      <w:r>
        <w:t>Description</w:t>
      </w:r>
    </w:p>
    <w:p w:rsidR="00677CF6" w:rsidP="00677CF6" w:rsidRDefault="00677CF6" w14:paraId="4034CC46" w14:textId="1ACBB0EB">
      <w:r>
        <w:t>Post replacement community. This class includes the fire maintained canebrake community (non</w:t>
      </w:r>
      <w:r w:rsidR="009C75C6">
        <w:t>-</w:t>
      </w:r>
      <w:r>
        <w:t>forested type). Periodic flo</w:t>
      </w:r>
      <w:r w:rsidR="00BB0F01">
        <w:t>oding will replace the class</w:t>
      </w:r>
      <w:r>
        <w:t>. Replacement fire is more frequent in this class especially the cane break areas, increasing the overa</w:t>
      </w:r>
      <w:r w:rsidR="007959E5">
        <w:t>ll fire frequency</w:t>
      </w:r>
      <w:r>
        <w:t>. Surface fi</w:t>
      </w:r>
      <w:r w:rsidR="00BB0F01">
        <w:t>re is infrequent</w:t>
      </w:r>
      <w:r>
        <w:t>.</w:t>
      </w:r>
    </w:p>
    <w:p w:rsidR="00677CF6" w:rsidP="00677CF6" w:rsidRDefault="00677CF6" w14:paraId="448D68B4" w14:textId="77777777"/>
    <w:p>
      <w:r>
        <w:rPr>
          <w:i/>
          <w:u w:val="single"/>
        </w:rPr>
        <w:t>Maximum Tree Size Class</w:t>
      </w:r>
      <w:br/>
      <w:r>
        <w:t>Pole 5-9" DBH</w:t>
      </w:r>
    </w:p>
    <w:p w:rsidR="00677CF6" w:rsidP="00677CF6" w:rsidRDefault="00677CF6" w14:paraId="7FF6A1F8" w14:textId="77777777">
      <w:pPr>
        <w:pStyle w:val="InfoPara"/>
        <w:pBdr>
          <w:top w:val="single" w:color="auto" w:sz="4" w:space="1"/>
        </w:pBdr>
      </w:pPr>
      <w:r>
        <w:t>Class B</w:t>
      </w:r>
      <w:r>
        <w:tab/>
        <w:t>27</w:t>
      </w:r>
      <w:r w:rsidR="002A3B10">
        <w:tab/>
      </w:r>
      <w:r w:rsidR="002A3B10">
        <w:tab/>
      </w:r>
      <w:r w:rsidR="002A3B10">
        <w:tab/>
      </w:r>
      <w:r w:rsidR="002A3B10">
        <w:tab/>
      </w:r>
      <w:r w:rsidR="004F7795">
        <w:t>Mid Development 1 - Closed</w:t>
      </w:r>
    </w:p>
    <w:p w:rsidR="00677CF6" w:rsidP="00677CF6" w:rsidRDefault="00677CF6" w14:paraId="5DB98E00" w14:textId="77777777"/>
    <w:p w:rsidR="00677CF6" w:rsidP="00677CF6" w:rsidRDefault="00677CF6" w14:paraId="32897E14" w14:textId="77777777">
      <w:pPr>
        <w:pStyle w:val="SClassInfoPara"/>
      </w:pPr>
      <w:r>
        <w:t>Indicator Species</w:t>
      </w:r>
    </w:p>
    <w:p w:rsidR="00677CF6" w:rsidP="00677CF6" w:rsidRDefault="00677CF6" w14:paraId="400E5AFA" w14:textId="77777777"/>
    <w:p w:rsidR="00677CF6" w:rsidP="00677CF6" w:rsidRDefault="00677CF6" w14:paraId="01C4FEEB" w14:textId="77777777">
      <w:pPr>
        <w:pStyle w:val="SClassInfoPara"/>
      </w:pPr>
      <w:r>
        <w:t>Description</w:t>
      </w:r>
    </w:p>
    <w:p w:rsidR="00677CF6" w:rsidP="00677CF6" w:rsidRDefault="00677CF6" w14:paraId="7D742587" w14:textId="77777777">
      <w:r>
        <w:t>This class is a mid seral stage bottomland</w:t>
      </w:r>
      <w:r w:rsidR="0064637A">
        <w:t xml:space="preserve"> hardwood forest with </w:t>
      </w:r>
      <w:r>
        <w:t>closed canopy. Vegetation will consist of pole size timber with a fairly dense mid-story as well as mature bottomland hardwood. Replacement fire event</w:t>
      </w:r>
      <w:r w:rsidR="00106350">
        <w:t>s do occur, and o</w:t>
      </w:r>
      <w:r>
        <w:t>ther disturbance factors such as wind events or floods could produce replacement even</w:t>
      </w:r>
      <w:r w:rsidR="00106350">
        <w:t>ts</w:t>
      </w:r>
      <w:r w:rsidR="0064637A">
        <w:t xml:space="preserve">. </w:t>
      </w:r>
      <w:r>
        <w:t xml:space="preserve">A more </w:t>
      </w:r>
      <w:r w:rsidR="00106350">
        <w:t>frequent flooding event</w:t>
      </w:r>
      <w:r w:rsidR="0064637A">
        <w:t xml:space="preserve"> generally does not cause a state change.</w:t>
      </w:r>
      <w:r w:rsidR="00106350">
        <w:t xml:space="preserve"> </w:t>
      </w:r>
      <w:r>
        <w:t>Surface fire</w:t>
      </w:r>
      <w:r w:rsidR="00106350">
        <w:t xml:space="preserve">s </w:t>
      </w:r>
      <w:r w:rsidR="0064637A">
        <w:t>occur.</w:t>
      </w:r>
    </w:p>
    <w:p w:rsidR="00677CF6" w:rsidP="00677CF6" w:rsidRDefault="00677CF6" w14:paraId="6BD0BA08" w14:textId="77777777"/>
    <w:p>
      <w:r>
        <w:rPr>
          <w:i/>
          <w:u w:val="single"/>
        </w:rPr>
        <w:t>Maximum Tree Size Class</w:t>
      </w:r>
      <w:br/>
      <w:r>
        <w:t>Large 21-33"DBH</w:t>
      </w:r>
    </w:p>
    <w:p w:rsidR="00677CF6" w:rsidP="00677CF6" w:rsidRDefault="00677CF6" w14:paraId="417DBDC4" w14:textId="77777777">
      <w:pPr>
        <w:pStyle w:val="InfoPara"/>
        <w:pBdr>
          <w:top w:val="single" w:color="auto" w:sz="4" w:space="1"/>
        </w:pBdr>
      </w:pPr>
      <w:r>
        <w:t>Class C</w:t>
      </w:r>
      <w:r>
        <w:tab/>
        <w:t>55</w:t>
      </w:r>
      <w:r w:rsidR="002A3B10">
        <w:tab/>
      </w:r>
      <w:r w:rsidR="002A3B10">
        <w:tab/>
      </w:r>
      <w:r w:rsidR="002A3B10">
        <w:tab/>
      </w:r>
      <w:r w:rsidR="002A3B10">
        <w:tab/>
      </w:r>
      <w:r w:rsidR="004F7795">
        <w:t>Late Development 1 - Closed</w:t>
      </w:r>
    </w:p>
    <w:p w:rsidR="00677CF6" w:rsidP="00677CF6" w:rsidRDefault="00677CF6" w14:paraId="50C3AB2A" w14:textId="77777777"/>
    <w:p w:rsidR="00677CF6" w:rsidP="00677CF6" w:rsidRDefault="00677CF6" w14:paraId="7D8A5C99" w14:textId="77777777">
      <w:pPr>
        <w:pStyle w:val="SClassInfoPara"/>
      </w:pPr>
      <w:r>
        <w:t>Indicator Species</w:t>
      </w:r>
    </w:p>
    <w:p w:rsidR="00677CF6" w:rsidP="00677CF6" w:rsidRDefault="00677CF6" w14:paraId="1A5EF669" w14:textId="77777777"/>
    <w:p w:rsidR="00677CF6" w:rsidP="00677CF6" w:rsidRDefault="00677CF6" w14:paraId="481FE346" w14:textId="77777777">
      <w:pPr>
        <w:pStyle w:val="SClassInfoPara"/>
      </w:pPr>
      <w:r>
        <w:t>Description</w:t>
      </w:r>
    </w:p>
    <w:p w:rsidR="00677CF6" w:rsidP="00677CF6" w:rsidRDefault="00677CF6" w14:paraId="0A5ED910" w14:textId="77777777">
      <w:r>
        <w:t>This class is a mature, late seral closed canopy bottomland hardwood forest. Vegetation will consist of large timber (</w:t>
      </w:r>
      <w:r w:rsidR="00676EF8">
        <w:t>&gt;</w:t>
      </w:r>
      <w:r>
        <w:t>20in DBH) mature bottomland hardwood with an open mid-story. Replacement fi</w:t>
      </w:r>
      <w:r w:rsidR="00B77D82">
        <w:t>re events are very rare and o</w:t>
      </w:r>
      <w:r>
        <w:t>ther disturbance facto</w:t>
      </w:r>
      <w:r w:rsidR="00B77D82">
        <w:t xml:space="preserve">rs such as wind events or floods </w:t>
      </w:r>
      <w:r>
        <w:t>could produce replacement</w:t>
      </w:r>
      <w:r w:rsidR="00F424ED">
        <w:t xml:space="preserve"> events</w:t>
      </w:r>
      <w:r>
        <w:t>. A more fre</w:t>
      </w:r>
      <w:r w:rsidR="00B77D82">
        <w:t xml:space="preserve">quent flooding event </w:t>
      </w:r>
      <w:r w:rsidR="00F424ED">
        <w:t xml:space="preserve">may </w:t>
      </w:r>
      <w:r>
        <w:t>maintain t</w:t>
      </w:r>
      <w:r w:rsidR="00B77D82">
        <w:t xml:space="preserve">his class. Surface fires </w:t>
      </w:r>
      <w:r w:rsidR="00F424ED">
        <w:t>occur.</w:t>
      </w:r>
    </w:p>
    <w:p w:rsidR="00677CF6" w:rsidP="00677CF6" w:rsidRDefault="00677CF6" w14:paraId="73B9EC1D"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677CF6" w:rsidP="00677CF6" w:rsidRDefault="00677CF6" w14:paraId="34F94839" w14:textId="77777777">
      <w:r>
        <w:t>Foti, T.L. 2001. Presettlement forests of the Black Swamp Area, Cache River, Woodruff County, Arkansas from notes of the first land survey. In Hamel, P. B.&amp; T. L. Foti, tech. eds. Bottomland hardwoods of the Mississippi Alluvial Valley: characteristics and management of natural function, structure, and composition. 1995 October 28. Fayetteville, AR. Gen. Tech. Rep. SRS-42. Asheville, NC: USDA Forest Service, Southern Research Station. 109 pp.</w:t>
      </w:r>
    </w:p>
    <w:p w:rsidR="00677CF6" w:rsidP="00677CF6" w:rsidRDefault="00677CF6" w14:paraId="5A547D09" w14:textId="77777777"/>
    <w:p w:rsidR="00677CF6" w:rsidP="00677CF6" w:rsidRDefault="00677CF6" w14:paraId="764DA34C" w14:textId="77777777">
      <w:r>
        <w:t>Gerstacker, F. 2004 (reprint). Wild Sports: rambling and hunting trips through the United States of North America. Stackpole Books. 409 pp.</w:t>
      </w:r>
    </w:p>
    <w:p w:rsidR="00677CF6" w:rsidP="00677CF6" w:rsidRDefault="00677CF6" w14:paraId="1B7EA36E" w14:textId="77777777"/>
    <w:p w:rsidR="00677CF6" w:rsidP="00677CF6" w:rsidRDefault="00677CF6" w14:paraId="64508083" w14:textId="77777777">
      <w:r>
        <w:t>Heineke, T. 1987. The flora and plant communities of the Middle Mississippi River Valley. PhD dissertation. Southern Illinois University. 653 pp.</w:t>
      </w:r>
    </w:p>
    <w:p w:rsidR="00677CF6" w:rsidP="00677CF6" w:rsidRDefault="00677CF6" w14:paraId="7F5EFB5A" w14:textId="77777777"/>
    <w:p w:rsidR="00677CF6" w:rsidP="00677CF6" w:rsidRDefault="00677CF6" w14:paraId="79DD9CC2" w14:textId="77777777">
      <w:r>
        <w:lastRenderedPageBreak/>
        <w:t xml:space="preserve">NatureServe. 2007. International Ecological Classification Standard: Terrestrial Ecological Classifications. NatureServe Central Databases. Arlington, VA. Data current as of 10 February 2007. </w:t>
      </w:r>
    </w:p>
    <w:p w:rsidR="00677CF6" w:rsidP="00677CF6" w:rsidRDefault="00677CF6" w14:paraId="45D3C26D" w14:textId="77777777"/>
    <w:p w:rsidR="00677CF6" w:rsidP="00677CF6" w:rsidRDefault="00677CF6" w14:paraId="67D6A47D" w14:textId="77777777">
      <w:r>
        <w:t>NatureServe. 2005. International Ecological Classification Standard: Terrestrial Ecological Classifications. Terrestrial ecological systems of the South Central US: DRAFT legend for the Landfire project. NatureServe Central Databases. Arlington, VA. Data current as of 13 January 2005.</w:t>
      </w:r>
    </w:p>
    <w:p w:rsidR="00677CF6" w:rsidP="00677CF6" w:rsidRDefault="00677CF6" w14:paraId="307147E5" w14:textId="77777777"/>
    <w:p w:rsidR="00677CF6" w:rsidP="00677CF6" w:rsidRDefault="00677CF6" w14:paraId="04DFF908" w14:textId="77777777">
      <w:r>
        <w:t>Tingle, J.L., C.V. Klimas and T.L. Foti. 2001. Application of General Land Office survey notes to bottomland hardwood ecosystem management and restoration in the Lower Mississippi Valley--an example from Desha County, AR. In Hamel, P.B. and T.L. Foti, tech. eds. Bottomland hardwoods of the Mississippi Alluvial Valley: characteristics and management of natural function, structure, and composition. 1995 October 28. Fayetteville, AR. Gen. Tech. Rep. SRS-42. Asheville, NC: USDA Forest Service, Southern Research Station. 109 pp.</w:t>
      </w:r>
    </w:p>
    <w:p w:rsidR="00677CF6" w:rsidP="00677CF6" w:rsidRDefault="00677CF6" w14:paraId="1F615D68" w14:textId="77777777"/>
    <w:p w:rsidR="00677CF6" w:rsidP="00677CF6" w:rsidRDefault="00677CF6" w14:paraId="75492CC7" w14:textId="77777777">
      <w:r>
        <w:t>Wharton, C.H., W.M. Kitchens, E.C Pendleton and T.W. Sipe. 1982. The ecology of bottomland hardwood swamps of the Southeast: a community profile. US Fish and Wildlife Service, Biological Services Program, Washington, DC. FWS/OBS-81/37. 133 pp.</w:t>
      </w:r>
    </w:p>
    <w:p w:rsidRPr="00A43E41" w:rsidR="004D5F12" w:rsidP="00677CF6" w:rsidRDefault="004D5F12" w14:paraId="1347D1DF"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0A06" w14:textId="77777777" w:rsidR="00B5794E" w:rsidRDefault="00B5794E">
      <w:r>
        <w:separator/>
      </w:r>
    </w:p>
  </w:endnote>
  <w:endnote w:type="continuationSeparator" w:id="0">
    <w:p w14:paraId="712418EB" w14:textId="77777777" w:rsidR="00B5794E" w:rsidRDefault="00B5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40D29" w14:textId="77777777" w:rsidR="009C75C6" w:rsidRDefault="009C7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0014F" w14:textId="77777777" w:rsidR="00677CF6" w:rsidRDefault="00677CF6" w:rsidP="00677CF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55AAD" w14:textId="77777777" w:rsidR="009C75C6" w:rsidRDefault="009C7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0E84A" w14:textId="77777777" w:rsidR="00B5794E" w:rsidRDefault="00B5794E">
      <w:r>
        <w:separator/>
      </w:r>
    </w:p>
  </w:footnote>
  <w:footnote w:type="continuationSeparator" w:id="0">
    <w:p w14:paraId="3FC6E523" w14:textId="77777777" w:rsidR="00B5794E" w:rsidRDefault="00B57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8DD91" w14:textId="77777777" w:rsidR="009C75C6" w:rsidRDefault="009C75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84BA" w14:textId="77777777" w:rsidR="00A43E41" w:rsidRDefault="00A43E41" w:rsidP="00677CF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0B0D6" w14:textId="77777777" w:rsidR="009C75C6" w:rsidRDefault="009C7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B6B88"/>
    <w:pPr>
      <w:ind w:left="720"/>
    </w:pPr>
    <w:rPr>
      <w:rFonts w:ascii="Calibri" w:eastAsia="Calibri" w:hAnsi="Calibri"/>
      <w:sz w:val="22"/>
      <w:szCs w:val="22"/>
    </w:rPr>
  </w:style>
  <w:style w:type="character" w:styleId="Hyperlink">
    <w:name w:val="Hyperlink"/>
    <w:rsid w:val="003B6B88"/>
    <w:rPr>
      <w:color w:val="0000FF"/>
      <w:u w:val="single"/>
    </w:rPr>
  </w:style>
  <w:style w:type="paragraph" w:styleId="BalloonText">
    <w:name w:val="Balloon Text"/>
    <w:basedOn w:val="Normal"/>
    <w:link w:val="BalloonTextChar"/>
    <w:uiPriority w:val="99"/>
    <w:semiHidden/>
    <w:unhideWhenUsed/>
    <w:rsid w:val="00EA28CB"/>
    <w:rPr>
      <w:rFonts w:ascii="Tahoma" w:hAnsi="Tahoma" w:cs="Tahoma"/>
      <w:sz w:val="16"/>
      <w:szCs w:val="16"/>
    </w:rPr>
  </w:style>
  <w:style w:type="character" w:customStyle="1" w:styleId="BalloonTextChar">
    <w:name w:val="Balloon Text Char"/>
    <w:basedOn w:val="DefaultParagraphFont"/>
    <w:link w:val="BalloonText"/>
    <w:uiPriority w:val="99"/>
    <w:semiHidden/>
    <w:rsid w:val="00EA28CB"/>
    <w:rPr>
      <w:rFonts w:ascii="Tahoma" w:hAnsi="Tahoma" w:cs="Tahoma"/>
      <w:sz w:val="16"/>
      <w:szCs w:val="16"/>
    </w:rPr>
  </w:style>
  <w:style w:type="character" w:styleId="CommentReference">
    <w:name w:val="annotation reference"/>
    <w:basedOn w:val="DefaultParagraphFont"/>
    <w:uiPriority w:val="99"/>
    <w:semiHidden/>
    <w:unhideWhenUsed/>
    <w:rsid w:val="009C75C6"/>
    <w:rPr>
      <w:sz w:val="16"/>
      <w:szCs w:val="16"/>
    </w:rPr>
  </w:style>
  <w:style w:type="paragraph" w:styleId="CommentText">
    <w:name w:val="annotation text"/>
    <w:basedOn w:val="Normal"/>
    <w:link w:val="CommentTextChar"/>
    <w:uiPriority w:val="99"/>
    <w:semiHidden/>
    <w:unhideWhenUsed/>
    <w:rsid w:val="009C75C6"/>
    <w:rPr>
      <w:sz w:val="20"/>
      <w:szCs w:val="20"/>
    </w:rPr>
  </w:style>
  <w:style w:type="character" w:customStyle="1" w:styleId="CommentTextChar">
    <w:name w:val="Comment Text Char"/>
    <w:basedOn w:val="DefaultParagraphFont"/>
    <w:link w:val="CommentText"/>
    <w:uiPriority w:val="99"/>
    <w:semiHidden/>
    <w:rsid w:val="009C75C6"/>
  </w:style>
  <w:style w:type="paragraph" w:styleId="CommentSubject">
    <w:name w:val="annotation subject"/>
    <w:basedOn w:val="CommentText"/>
    <w:next w:val="CommentText"/>
    <w:link w:val="CommentSubjectChar"/>
    <w:uiPriority w:val="99"/>
    <w:semiHidden/>
    <w:unhideWhenUsed/>
    <w:rsid w:val="009C75C6"/>
    <w:rPr>
      <w:b/>
      <w:bCs/>
    </w:rPr>
  </w:style>
  <w:style w:type="character" w:customStyle="1" w:styleId="CommentSubjectChar">
    <w:name w:val="Comment Subject Char"/>
    <w:basedOn w:val="CommentTextChar"/>
    <w:link w:val="CommentSubject"/>
    <w:uiPriority w:val="99"/>
    <w:semiHidden/>
    <w:rsid w:val="009C7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7827">
      <w:bodyDiv w:val="1"/>
      <w:marLeft w:val="0"/>
      <w:marRight w:val="0"/>
      <w:marTop w:val="0"/>
      <w:marBottom w:val="0"/>
      <w:divBdr>
        <w:top w:val="none" w:sz="0" w:space="0" w:color="auto"/>
        <w:left w:val="none" w:sz="0" w:space="0" w:color="auto"/>
        <w:bottom w:val="none" w:sz="0" w:space="0" w:color="auto"/>
        <w:right w:val="none" w:sz="0" w:space="0" w:color="auto"/>
      </w:divBdr>
    </w:div>
    <w:div w:id="17551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5</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2014-08-21T14:58:00Z</cp:lastPrinted>
  <dcterms:created xsi:type="dcterms:W3CDTF">2018-03-09T00:09:00Z</dcterms:created>
  <dcterms:modified xsi:type="dcterms:W3CDTF">2025-02-12T09:42:00Z</dcterms:modified>
</cp:coreProperties>
</file>