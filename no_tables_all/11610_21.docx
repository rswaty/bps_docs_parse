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EE4" w:rsidP="00571EE4" w:rsidRDefault="00571EE4">
      <w:pPr>
        <w:pStyle w:val="BpSTitle"/>
      </w:pPr>
      <w:r>
        <w:t>11610</w:t>
      </w:r>
    </w:p>
    <w:p w:rsidR="00571EE4" w:rsidP="00571EE4" w:rsidRDefault="00571EE4">
      <w:pPr>
        <w:pStyle w:val="BpSTitle"/>
      </w:pPr>
      <w:r>
        <w:t>Northern Rocky Mountain Conifer Swamp</w:t>
      </w:r>
    </w:p>
    <w:p w:rsidR="00571EE4" w:rsidP="00571EE4" w:rsidRDefault="00571EE4">
      <w:r>
        <w:t>BpS Model/Description Version: Aug. 2020</w:t>
      </w:r>
      <w:r>
        <w:tab/>
      </w:r>
      <w:r>
        <w:tab/>
      </w:r>
      <w:r>
        <w:tab/>
      </w:r>
      <w:r>
        <w:tab/>
      </w:r>
      <w:r>
        <w:tab/>
      </w:r>
      <w:r>
        <w:tab/>
      </w:r>
      <w:r>
        <w:tab/>
      </w:r>
    </w:p>
    <w:p w:rsidR="00571EE4" w:rsidP="00571EE4" w:rsidRDefault="00571EE4"/>
    <w:p w:rsidR="00571EE4" w:rsidP="00571EE4" w:rsidRDefault="00571EE4"/>
    <w:p w:rsidR="00571EE4" w:rsidP="00571EE4" w:rsidRDefault="00571EE4">
      <w:pPr>
        <w:pStyle w:val="InfoPara"/>
      </w:pPr>
      <w:r>
        <w:t>Vegetation Type</w:t>
      </w:r>
    </w:p>
    <w:p w:rsidR="00571EE4" w:rsidP="00571EE4" w:rsidRDefault="00DA23DE">
      <w:r w:rsidRPr="00DA23DE">
        <w:t>Woody Wetland</w:t>
      </w:r>
      <w:bookmarkStart w:name="_GoBack" w:id="0"/>
      <w:bookmarkEnd w:id="0"/>
    </w:p>
    <w:p w:rsidR="00571EE4" w:rsidP="00571EE4" w:rsidRDefault="00571EE4">
      <w:pPr>
        <w:pStyle w:val="InfoPara"/>
      </w:pPr>
      <w:r>
        <w:t>Map Zones</w:t>
      </w:r>
    </w:p>
    <w:p w:rsidR="00571EE4" w:rsidP="00571EE4" w:rsidRDefault="00571EE4">
      <w:r>
        <w:t>21</w:t>
      </w:r>
    </w:p>
    <w:p w:rsidR="00571EE4" w:rsidP="00571EE4" w:rsidRDefault="00571EE4">
      <w:pPr>
        <w:pStyle w:val="InfoPara"/>
      </w:pPr>
      <w:r>
        <w:t>Geographic Range</w:t>
      </w:r>
    </w:p>
    <w:p w:rsidR="00571EE4" w:rsidP="00571EE4" w:rsidRDefault="00571EE4">
      <w:r>
        <w:t>Northern Rocky Mountains from western WY and eastern ID. Scattered areas within M331Aa, M331Ae, M331Db and M331Ab</w:t>
      </w:r>
      <w:r w:rsidR="00F12A9F">
        <w:t xml:space="preserve"> (Cleland et al. 2007)</w:t>
      </w:r>
      <w:r>
        <w:t>.</w:t>
      </w:r>
    </w:p>
    <w:p w:rsidR="00571EE4" w:rsidP="00571EE4" w:rsidRDefault="00571EE4">
      <w:pPr>
        <w:pStyle w:val="InfoPara"/>
      </w:pPr>
      <w:r>
        <w:t>Biophysical Site Description</w:t>
      </w:r>
    </w:p>
    <w:p w:rsidR="00571EE4" w:rsidP="00571EE4" w:rsidRDefault="00571EE4">
      <w:r>
        <w:t xml:space="preserve">Poorly drained soils that are saturated a significant portion of the growing season may have seasonal flooding in the spring. Soils conditions may include exposed rock and gravel at the surface or, more rarely, organic matter. Stands generally occupy sites on benches, </w:t>
      </w:r>
      <w:proofErr w:type="spellStart"/>
      <w:r>
        <w:t>toeslopes</w:t>
      </w:r>
      <w:proofErr w:type="spellEnd"/>
      <w:r>
        <w:t xml:space="preserve"> or valley bottoms along mountain streams. May occupy upland sites (especially on northerly aspects) where high water table allows saturation part of the growing season. Lodgepole pine areas are mainly found in Island Park area.</w:t>
      </w:r>
    </w:p>
    <w:p w:rsidR="00571EE4" w:rsidP="00571EE4" w:rsidRDefault="00571EE4">
      <w:pPr>
        <w:pStyle w:val="InfoPara"/>
      </w:pPr>
      <w:r>
        <w:t>Vegetation Description</w:t>
      </w:r>
    </w:p>
    <w:p w:rsidR="00571EE4" w:rsidP="00571EE4" w:rsidRDefault="00571EE4">
      <w:r>
        <w:t xml:space="preserve">Composition will vary geographically, but is generally dominated by large, old </w:t>
      </w:r>
      <w:proofErr w:type="spellStart"/>
      <w:r w:rsidRPr="00BD496E">
        <w:rPr>
          <w:i/>
        </w:rPr>
        <w:t>Picea</w:t>
      </w:r>
      <w:proofErr w:type="spellEnd"/>
      <w:r w:rsidRPr="00BD496E">
        <w:rPr>
          <w:i/>
        </w:rPr>
        <w:t xml:space="preserve"> </w:t>
      </w:r>
      <w:proofErr w:type="spellStart"/>
      <w:r w:rsidRPr="00BD496E">
        <w:rPr>
          <w:i/>
        </w:rPr>
        <w:t>engelmannii</w:t>
      </w:r>
      <w:proofErr w:type="spellEnd"/>
      <w:r>
        <w:t xml:space="preserve">. Large downed logs are often common (50 tons/acre possible). Lodgepole pine may be present in some areas. Large dead snags are present. </w:t>
      </w:r>
    </w:p>
    <w:p w:rsidR="00571EE4" w:rsidP="00571EE4" w:rsidRDefault="00571EE4"/>
    <w:p w:rsidR="00571EE4" w:rsidP="00571EE4" w:rsidRDefault="00571EE4">
      <w:r>
        <w:t xml:space="preserve">Understory associates will vary widely geographically, but include </w:t>
      </w:r>
      <w:proofErr w:type="spellStart"/>
      <w:r w:rsidRPr="00BD496E">
        <w:rPr>
          <w:i/>
        </w:rPr>
        <w:t>Actaea</w:t>
      </w:r>
      <w:proofErr w:type="spellEnd"/>
      <w:r w:rsidRPr="00BD496E">
        <w:rPr>
          <w:i/>
        </w:rPr>
        <w:t xml:space="preserve"> </w:t>
      </w:r>
      <w:proofErr w:type="spellStart"/>
      <w:r w:rsidRPr="00BD496E">
        <w:rPr>
          <w:i/>
        </w:rPr>
        <w:t>rubra</w:t>
      </w:r>
      <w:proofErr w:type="spellEnd"/>
      <w:r>
        <w:t xml:space="preserve">, </w:t>
      </w:r>
      <w:r w:rsidRPr="00BD496E">
        <w:rPr>
          <w:i/>
        </w:rPr>
        <w:t xml:space="preserve">Equisetum </w:t>
      </w:r>
      <w:proofErr w:type="spellStart"/>
      <w:r w:rsidRPr="00BD496E">
        <w:rPr>
          <w:i/>
        </w:rPr>
        <w:t>arvense</w:t>
      </w:r>
      <w:proofErr w:type="spellEnd"/>
      <w:r>
        <w:t xml:space="preserve">, </w:t>
      </w:r>
      <w:proofErr w:type="spellStart"/>
      <w:r w:rsidRPr="00BD496E">
        <w:rPr>
          <w:i/>
        </w:rPr>
        <w:t>Senecio</w:t>
      </w:r>
      <w:proofErr w:type="spellEnd"/>
      <w:r w:rsidRPr="00BD496E">
        <w:rPr>
          <w:i/>
        </w:rPr>
        <w:t xml:space="preserve"> </w:t>
      </w:r>
      <w:proofErr w:type="spellStart"/>
      <w:r w:rsidRPr="00BD496E">
        <w:rPr>
          <w:i/>
        </w:rPr>
        <w:t>triangularis</w:t>
      </w:r>
      <w:proofErr w:type="spellEnd"/>
      <w:r>
        <w:t xml:space="preserve">, </w:t>
      </w:r>
      <w:proofErr w:type="spellStart"/>
      <w:r w:rsidRPr="00BD496E">
        <w:rPr>
          <w:i/>
        </w:rPr>
        <w:t>Epilobium</w:t>
      </w:r>
      <w:proofErr w:type="spellEnd"/>
      <w:r w:rsidRPr="00BD496E">
        <w:rPr>
          <w:i/>
        </w:rPr>
        <w:t xml:space="preserve"> </w:t>
      </w:r>
      <w:proofErr w:type="spellStart"/>
      <w:r w:rsidRPr="00BD496E">
        <w:rPr>
          <w:i/>
        </w:rPr>
        <w:t>angustifoilium</w:t>
      </w:r>
      <w:proofErr w:type="spellEnd"/>
      <w:r>
        <w:t xml:space="preserve">, </w:t>
      </w:r>
      <w:proofErr w:type="spellStart"/>
      <w:r w:rsidRPr="00BD496E">
        <w:rPr>
          <w:i/>
        </w:rPr>
        <w:t>Streptopus</w:t>
      </w:r>
      <w:proofErr w:type="spellEnd"/>
      <w:r w:rsidRPr="00BD496E">
        <w:rPr>
          <w:i/>
        </w:rPr>
        <w:t xml:space="preserve"> </w:t>
      </w:r>
      <w:proofErr w:type="spellStart"/>
      <w:r w:rsidRPr="00BD496E">
        <w:rPr>
          <w:i/>
        </w:rPr>
        <w:t>amplexifolius</w:t>
      </w:r>
      <w:proofErr w:type="spellEnd"/>
      <w:r w:rsidR="00BD496E">
        <w:t>,</w:t>
      </w:r>
      <w:r>
        <w:t xml:space="preserve"> and </w:t>
      </w:r>
      <w:proofErr w:type="spellStart"/>
      <w:r w:rsidRPr="00BD496E">
        <w:rPr>
          <w:i/>
        </w:rPr>
        <w:t>Calamagrostis</w:t>
      </w:r>
      <w:proofErr w:type="spellEnd"/>
      <w:r w:rsidRPr="00BD496E">
        <w:rPr>
          <w:i/>
        </w:rPr>
        <w:t xml:space="preserve"> canadensis</w:t>
      </w:r>
      <w:r>
        <w:t xml:space="preserve"> (colder and wetter end of the range).</w:t>
      </w:r>
    </w:p>
    <w:p w:rsidR="00571EE4" w:rsidP="00571EE4" w:rsidRDefault="00571EE4">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71EE4" w:rsidP="00571EE4" w:rsidRDefault="00571EE4">
      <w:pPr>
        <w:pStyle w:val="InfoPara"/>
      </w:pPr>
      <w:r>
        <w:t>Disturbance Description</w:t>
      </w:r>
    </w:p>
    <w:p w:rsidR="00571EE4" w:rsidP="00571EE4" w:rsidRDefault="00571EE4">
      <w:r>
        <w:t xml:space="preserve">Fire regime group V with rare stand replacement fires (&gt;300yrs+). Fire frequency is highly </w:t>
      </w:r>
      <w:r w:rsidR="00717178">
        <w:t>dependent</w:t>
      </w:r>
      <w:r>
        <w:t xml:space="preserve"> on adjacent vegetation and relative patch size compared to the surrounding matrix. In the subalpine zone, these systems act as fuel breaks. However, frequency of fire is increased where drainage is oriented with prevailing wind. Fuel loading in adjacent vegetation may sometimes be important. Small patch fire events (individual lightning strikes) may occur within patches, but do not meet the threshold of mixed severity fire. </w:t>
      </w:r>
    </w:p>
    <w:p w:rsidR="00571EE4" w:rsidP="00571EE4" w:rsidRDefault="00571EE4"/>
    <w:p w:rsidR="00571EE4" w:rsidP="00571EE4" w:rsidRDefault="00571EE4">
      <w:r>
        <w:t>Openings in the overstory canopy often results in windthrow (Williams et al. 1995).</w:t>
      </w:r>
    </w:p>
    <w:p w:rsidR="00571EE4" w:rsidP="00571EE4" w:rsidRDefault="00571EE4"/>
    <w:p w:rsidR="00571EE4" w:rsidP="00571EE4" w:rsidRDefault="00571EE4">
      <w:r>
        <w:t>Spruce beetle outbreaks may occur and be linked to subsequent fire events.</w:t>
      </w:r>
    </w:p>
    <w:p w:rsidR="00571EE4" w:rsidP="00571EE4" w:rsidRDefault="00F12A9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1EE4" w:rsidP="00571EE4" w:rsidRDefault="00571EE4">
      <w:pPr>
        <w:pStyle w:val="InfoPara"/>
      </w:pPr>
      <w:r>
        <w:t>Scale Description</w:t>
      </w:r>
    </w:p>
    <w:p w:rsidR="00571EE4" w:rsidP="00571EE4" w:rsidRDefault="00571EE4">
      <w:r>
        <w:t>Linear features and smaller patches. 1-10s of acres in size.</w:t>
      </w:r>
    </w:p>
    <w:p w:rsidR="00571EE4" w:rsidP="00571EE4" w:rsidRDefault="00571EE4">
      <w:pPr>
        <w:pStyle w:val="InfoPara"/>
      </w:pPr>
      <w:r>
        <w:t>Adjacency or Identification Concerns</w:t>
      </w:r>
    </w:p>
    <w:p w:rsidR="00571EE4" w:rsidP="00571EE4" w:rsidRDefault="00571EE4">
      <w:r>
        <w:t>The wetland types are generally distinguishable from other upland forests and woodlands by shallow water tables and mesic or hydric undergrowth vegetation.</w:t>
      </w:r>
    </w:p>
    <w:p w:rsidR="00571EE4" w:rsidP="00571EE4" w:rsidRDefault="00571EE4">
      <w:pPr>
        <w:pStyle w:val="InfoPara"/>
      </w:pPr>
      <w:r>
        <w:t>Issues or Problems</w:t>
      </w:r>
    </w:p>
    <w:p w:rsidR="00571EE4" w:rsidP="00571EE4" w:rsidRDefault="00571EE4">
      <w:r>
        <w:t>This is typically a small patch system and may be difficult to map.</w:t>
      </w:r>
    </w:p>
    <w:p w:rsidR="00571EE4" w:rsidP="00571EE4" w:rsidRDefault="00571EE4"/>
    <w:p w:rsidR="00571EE4" w:rsidP="00571EE4" w:rsidRDefault="00571EE4">
      <w:r>
        <w:t>This is a relatively stable ecosystem dominated by positive feedback mechanisms so were highly variable over space and time. Variability was dependent on patch size, native burning and adjacent vegetation.</w:t>
      </w:r>
    </w:p>
    <w:p w:rsidR="00571EE4" w:rsidP="00571EE4" w:rsidRDefault="00571EE4">
      <w:pPr>
        <w:pStyle w:val="InfoPara"/>
      </w:pPr>
      <w:r>
        <w:t>Native Uncharacteristic Conditions</w:t>
      </w:r>
    </w:p>
    <w:p w:rsidR="00571EE4" w:rsidP="00571EE4" w:rsidRDefault="00571EE4"/>
    <w:p w:rsidR="00571EE4" w:rsidP="00571EE4" w:rsidRDefault="00571EE4">
      <w:pPr>
        <w:pStyle w:val="InfoPara"/>
      </w:pPr>
      <w:r>
        <w:t>Comments</w:t>
      </w:r>
    </w:p>
    <w:p w:rsidR="004E7C48" w:rsidP="004E7C48" w:rsidRDefault="004E7C48">
      <w:pPr>
        <w:rPr>
          <w:b/>
        </w:rPr>
      </w:pPr>
    </w:p>
    <w:p w:rsidR="00571EE4" w:rsidP="00571EE4" w:rsidRDefault="00571EE4">
      <w:pPr>
        <w:pStyle w:val="ReportSection"/>
      </w:pPr>
      <w:r>
        <w:t>Succession Classes</w:t>
      </w:r>
    </w:p>
    <w:p w:rsidR="00571EE4" w:rsidP="00571EE4" w:rsidRDefault="00571EE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1EE4" w:rsidP="00571EE4" w:rsidRDefault="00571EE4">
      <w:pPr>
        <w:pStyle w:val="InfoPara"/>
        <w:pBdr>
          <w:top w:val="single" w:color="auto" w:sz="4" w:space="1"/>
        </w:pBdr>
      </w:pPr>
      <w:r>
        <w:t>Class A</w:t>
      </w:r>
      <w:r>
        <w:tab/>
        <w:t>27</w:t>
      </w:r>
      <w:r w:rsidR="002A3B10">
        <w:tab/>
      </w:r>
      <w:r w:rsidR="002A3B10">
        <w:tab/>
      </w:r>
      <w:r w:rsidR="002A3B10">
        <w:tab/>
      </w:r>
      <w:r w:rsidR="002A3B10">
        <w:tab/>
      </w:r>
      <w:r w:rsidR="004F7795">
        <w:t>Early Development 1 - All Structures</w:t>
      </w:r>
    </w:p>
    <w:p w:rsidR="00571EE4" w:rsidP="00571EE4" w:rsidRDefault="00571EE4"/>
    <w:p w:rsidR="00571EE4" w:rsidP="00571EE4" w:rsidRDefault="00571EE4">
      <w:pPr>
        <w:pStyle w:val="SClassInfoPara"/>
      </w:pPr>
      <w:r>
        <w:t>Indicator Species</w:t>
      </w:r>
    </w:p>
    <w:p w:rsidR="00571EE4" w:rsidP="00571EE4" w:rsidRDefault="00571EE4"/>
    <w:p w:rsidR="00571EE4" w:rsidP="00571EE4" w:rsidRDefault="00571EE4">
      <w:pPr>
        <w:pStyle w:val="SClassInfoPara"/>
      </w:pPr>
      <w:r>
        <w:t>Description</w:t>
      </w:r>
    </w:p>
    <w:p w:rsidR="00F12A9F" w:rsidP="00F12A9F" w:rsidRDefault="00571EE4">
      <w:r>
        <w:t>Engelmann spruce and some other conifers may be regenerating. Loss of large trees post-burn can alter the water table and reduce subsequent tree regeneration, causing</w:t>
      </w:r>
      <w:r w:rsidR="005A2B17">
        <w:t xml:space="preserve"> this class to last many years.</w:t>
      </w:r>
      <w:r w:rsidR="00F12A9F">
        <w:t xml:space="preserve"> Riparian sprouting species may be considered trees or shrubs. Nurse crops of white pine, lodgepole, or cottonwood may comprise this class, in which case tree heights would be very tall (&gt;30m).</w:t>
      </w:r>
    </w:p>
    <w:p w:rsidR="00571EE4" w:rsidP="00571EE4" w:rsidRDefault="00571EE4"/>
    <w:p>
      <w:r>
        <w:rPr>
          <w:i/>
          <w:u w:val="single"/>
        </w:rPr>
        <w:t>Maximum Tree Size Class</w:t>
      </w:r>
      <w:br/>
      <w:r>
        <w:t>Sapling &gt;4.5ft; &lt;5" DBH</w:t>
      </w:r>
    </w:p>
    <w:p w:rsidR="00571EE4" w:rsidP="00571EE4" w:rsidRDefault="00571EE4">
      <w:pPr>
        <w:pStyle w:val="InfoPara"/>
        <w:pBdr>
          <w:top w:val="single" w:color="auto" w:sz="4" w:space="1"/>
        </w:pBdr>
      </w:pPr>
      <w:r>
        <w:t>Class B</w:t>
      </w:r>
      <w:r>
        <w:tab/>
        <w:t>50</w:t>
      </w:r>
      <w:r w:rsidR="002A3B10">
        <w:tab/>
      </w:r>
      <w:r w:rsidR="002A3B10">
        <w:tab/>
      </w:r>
      <w:r w:rsidR="002A3B10">
        <w:tab/>
      </w:r>
      <w:r w:rsidR="002A3B10">
        <w:tab/>
      </w:r>
      <w:r w:rsidR="004F7795">
        <w:t>Mid Development 1 - Closed</w:t>
      </w:r>
    </w:p>
    <w:bookmarkEnd w:id="1"/>
    <w:p w:rsidR="00571EE4" w:rsidP="00571EE4" w:rsidRDefault="00571EE4"/>
    <w:p w:rsidR="00571EE4" w:rsidP="00571EE4" w:rsidRDefault="00571EE4">
      <w:pPr>
        <w:pStyle w:val="SClassInfoPara"/>
      </w:pPr>
      <w:r>
        <w:t>Indicator Species</w:t>
      </w:r>
    </w:p>
    <w:p w:rsidR="00571EE4" w:rsidP="00571EE4" w:rsidRDefault="00571EE4"/>
    <w:p w:rsidR="00571EE4" w:rsidP="00571EE4" w:rsidRDefault="00571EE4">
      <w:pPr>
        <w:pStyle w:val="SClassInfoPara"/>
      </w:pPr>
      <w:r>
        <w:t>Description</w:t>
      </w:r>
    </w:p>
    <w:p w:rsidR="00571EE4" w:rsidP="005A2B17" w:rsidRDefault="00571EE4">
      <w:r>
        <w:t xml:space="preserve">Typically closed overstory of Engelmann spruce. Riparian deciduous species present but not dominant. Lodgepole pine </w:t>
      </w:r>
      <w:r w:rsidR="00717178">
        <w:t>communities</w:t>
      </w:r>
      <w:r>
        <w:t xml:space="preserve"> in this class would be open, however, as the fluctuating water table is going to keep densities low. </w:t>
      </w:r>
    </w:p>
    <w:p w:rsidR="00571EE4" w:rsidP="00571EE4" w:rsidRDefault="00571EE4"/>
    <w:p>
      <w:r>
        <w:rPr>
          <w:i/>
          <w:u w:val="single"/>
        </w:rPr>
        <w:t>Maximum Tree Size Class</w:t>
      </w:r>
      <w:br/>
      <w:r>
        <w:t>Medium 9-21"DBH</w:t>
      </w:r>
    </w:p>
    <w:p w:rsidR="00571EE4" w:rsidP="00571EE4" w:rsidRDefault="00571EE4">
      <w:pPr>
        <w:pStyle w:val="InfoPara"/>
        <w:pBdr>
          <w:top w:val="single" w:color="auto" w:sz="4" w:space="1"/>
        </w:pBdr>
      </w:pPr>
      <w:r>
        <w:t>Class C</w:t>
      </w:r>
      <w:r>
        <w:tab/>
        <w:t>23</w:t>
      </w:r>
      <w:r w:rsidR="002A3B10">
        <w:tab/>
      </w:r>
      <w:r w:rsidR="002A3B10">
        <w:tab/>
      </w:r>
      <w:r w:rsidR="002A3B10">
        <w:tab/>
      </w:r>
      <w:r w:rsidR="002A3B10">
        <w:tab/>
      </w:r>
      <w:r w:rsidR="004F7795">
        <w:t>Late Development 1 - Closed</w:t>
      </w:r>
    </w:p>
    <w:bookmarkEnd w:id="2"/>
    <w:p w:rsidR="00571EE4" w:rsidP="00571EE4" w:rsidRDefault="00571EE4"/>
    <w:p w:rsidR="00571EE4" w:rsidP="00571EE4" w:rsidRDefault="00571EE4">
      <w:pPr>
        <w:pStyle w:val="SClassInfoPara"/>
      </w:pPr>
      <w:r>
        <w:t>Indicator Species</w:t>
      </w:r>
    </w:p>
    <w:p w:rsidR="00571EE4" w:rsidP="00571EE4" w:rsidRDefault="00571EE4"/>
    <w:p w:rsidR="00571EE4" w:rsidP="00571EE4" w:rsidRDefault="00571EE4">
      <w:pPr>
        <w:pStyle w:val="SClassInfoPara"/>
      </w:pPr>
      <w:r>
        <w:t>Description</w:t>
      </w:r>
    </w:p>
    <w:p w:rsidR="00571EE4" w:rsidP="00571EE4" w:rsidRDefault="00571EE4">
      <w:r>
        <w:t xml:space="preserve">Typically closed, old Engelmann spruce trees. </w:t>
      </w:r>
    </w:p>
    <w:p w:rsidR="00571EE4" w:rsidP="00571EE4" w:rsidRDefault="00571EE4"/>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12A9F" w:rsidP="00F12A9F" w:rsidRDefault="00F12A9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12A9F" w:rsidP="00571EE4" w:rsidRDefault="00F12A9F"/>
    <w:p w:rsidR="00571EE4" w:rsidP="00571EE4" w:rsidRDefault="00571EE4">
      <w:proofErr w:type="spellStart"/>
      <w:r>
        <w:lastRenderedPageBreak/>
        <w:t>Kapler</w:t>
      </w:r>
      <w:proofErr w:type="spellEnd"/>
      <w:r>
        <w:t>-Smith, J. and W.C. Fischer. 1997. Fire ecology of the forest habitat types of northern Idaho. INT-GTR-363. Ogden, UT: USDA Forest Service, Intermountain Research Station. 142 pp.</w:t>
      </w:r>
    </w:p>
    <w:p w:rsidR="00571EE4" w:rsidP="00571EE4" w:rsidRDefault="00571EE4"/>
    <w:p w:rsidR="00571EE4" w:rsidP="00571EE4" w:rsidRDefault="00571EE4">
      <w:r>
        <w:t>NatureServe. 2007. International Ecological Classification Standard: Terrestrial Ecological Classifications. NatureServe Central Databases. Arlington, VA. Data current as of 10 February 2007.</w:t>
      </w:r>
    </w:p>
    <w:p w:rsidR="00571EE4" w:rsidP="00571EE4" w:rsidRDefault="00571EE4"/>
    <w:p w:rsidR="00571EE4" w:rsidP="00571EE4" w:rsidRDefault="00571EE4">
      <w:r>
        <w:t xml:space="preserve">Olson, D.L. and J.K. Agee. 2005. Historical fires in Douglas-fir dominated riparian forests of the southern Cascades, Oregon. Fire Ecology 1(1): 51-74. </w:t>
      </w:r>
    </w:p>
    <w:p w:rsidR="00571EE4" w:rsidP="00571EE4" w:rsidRDefault="00571EE4"/>
    <w:p w:rsidR="00571EE4" w:rsidP="00571EE4" w:rsidRDefault="00571EE4">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571EE4" w:rsidP="00571EE4" w:rsidRDefault="00571EE4"/>
    <w:p w:rsidR="00571EE4" w:rsidP="00571EE4" w:rsidRDefault="00571EE4">
      <w:r>
        <w:t xml:space="preserve">Stevens, I. 1860. Narrative and Final Report of Explorations for a Route for a Pacific </w:t>
      </w:r>
      <w:r w:rsidR="00717178">
        <w:t>Railroad</w:t>
      </w:r>
      <w:r>
        <w:t xml:space="preserve">, 1855. In: Reports of Explorations and Surveys to ascertain the most practicable and economical route for a railroad from the Mississippi River to the Pacific Ocean. 36th Congress, House of Representatives. Executive Document No. 56. Volume XII. Book I. Washington, DC. </w:t>
      </w:r>
    </w:p>
    <w:p w:rsidR="00571EE4" w:rsidP="00571EE4" w:rsidRDefault="00571EE4"/>
    <w:p w:rsidR="00571EE4" w:rsidP="00571EE4" w:rsidRDefault="00571EE4">
      <w:r>
        <w:t xml:space="preserve">Williams, C.K., B.F. Kelley, B.G. Smith and T.R. </w:t>
      </w:r>
      <w:proofErr w:type="spellStart"/>
      <w:r>
        <w:t>Lillybridge</w:t>
      </w:r>
      <w:proofErr w:type="spellEnd"/>
      <w:r>
        <w:t>. 1995. Forest plant associations of the Colville National Forest. Gen. Tech. Rep. PNW-GTR-360. Portland, OR: USDA Forest Service, Pacific Northwest Research Station. 375 pp.</w:t>
      </w:r>
    </w:p>
    <w:p w:rsidRPr="00A43E41" w:rsidR="004D5F12" w:rsidP="00571EE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638" w:rsidRDefault="00762638">
      <w:r>
        <w:separator/>
      </w:r>
    </w:p>
  </w:endnote>
  <w:endnote w:type="continuationSeparator" w:id="0">
    <w:p w:rsidR="00762638" w:rsidRDefault="00762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EE4" w:rsidRDefault="00571EE4" w:rsidP="00571E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638" w:rsidRDefault="00762638">
      <w:r>
        <w:separator/>
      </w:r>
    </w:p>
  </w:footnote>
  <w:footnote w:type="continuationSeparator" w:id="0">
    <w:p w:rsidR="00762638" w:rsidRDefault="00762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1E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E7C48"/>
    <w:pPr>
      <w:ind w:left="720"/>
    </w:pPr>
    <w:rPr>
      <w:rFonts w:ascii="Calibri" w:eastAsiaTheme="minorHAnsi" w:hAnsi="Calibri"/>
      <w:sz w:val="22"/>
      <w:szCs w:val="22"/>
    </w:rPr>
  </w:style>
  <w:style w:type="character" w:styleId="Hyperlink">
    <w:name w:val="Hyperlink"/>
    <w:basedOn w:val="DefaultParagraphFont"/>
    <w:rsid w:val="004E7C48"/>
    <w:rPr>
      <w:color w:val="0000FF" w:themeColor="hyperlink"/>
      <w:u w:val="single"/>
    </w:rPr>
  </w:style>
  <w:style w:type="paragraph" w:styleId="BalloonText">
    <w:name w:val="Balloon Text"/>
    <w:basedOn w:val="Normal"/>
    <w:link w:val="BalloonTextChar"/>
    <w:uiPriority w:val="99"/>
    <w:semiHidden/>
    <w:unhideWhenUsed/>
    <w:rsid w:val="004E7C48"/>
    <w:rPr>
      <w:rFonts w:ascii="Tahoma" w:hAnsi="Tahoma" w:cs="Tahoma"/>
      <w:sz w:val="16"/>
      <w:szCs w:val="16"/>
    </w:rPr>
  </w:style>
  <w:style w:type="character" w:customStyle="1" w:styleId="BalloonTextChar">
    <w:name w:val="Balloon Text Char"/>
    <w:basedOn w:val="DefaultParagraphFont"/>
    <w:link w:val="BalloonText"/>
    <w:uiPriority w:val="99"/>
    <w:semiHidden/>
    <w:rsid w:val="004E7C48"/>
    <w:rPr>
      <w:rFonts w:ascii="Tahoma" w:hAnsi="Tahoma" w:cs="Tahoma"/>
      <w:sz w:val="16"/>
      <w:szCs w:val="16"/>
    </w:rPr>
  </w:style>
  <w:style w:type="paragraph" w:customStyle="1" w:styleId="paragraph">
    <w:name w:val="paragraph"/>
    <w:basedOn w:val="Normal"/>
    <w:rsid w:val="00F12A9F"/>
  </w:style>
  <w:style w:type="character" w:customStyle="1" w:styleId="normaltextrun1">
    <w:name w:val="normaltextrun1"/>
    <w:basedOn w:val="DefaultParagraphFont"/>
    <w:rsid w:val="00F12A9F"/>
  </w:style>
  <w:style w:type="character" w:customStyle="1" w:styleId="eop">
    <w:name w:val="eop"/>
    <w:basedOn w:val="DefaultParagraphFont"/>
    <w:rsid w:val="00F12A9F"/>
  </w:style>
  <w:style w:type="character" w:customStyle="1" w:styleId="spellingerror">
    <w:name w:val="spellingerror"/>
    <w:basedOn w:val="DefaultParagraphFont"/>
    <w:rsid w:val="00F1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711429">
      <w:bodyDiv w:val="1"/>
      <w:marLeft w:val="0"/>
      <w:marRight w:val="0"/>
      <w:marTop w:val="0"/>
      <w:marBottom w:val="0"/>
      <w:divBdr>
        <w:top w:val="none" w:sz="0" w:space="0" w:color="auto"/>
        <w:left w:val="none" w:sz="0" w:space="0" w:color="auto"/>
        <w:bottom w:val="none" w:sz="0" w:space="0" w:color="auto"/>
        <w:right w:val="none" w:sz="0" w:space="0" w:color="auto"/>
      </w:divBdr>
    </w:div>
    <w:div w:id="21355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2014-08-21T14:27:00Z</cp:lastPrinted>
  <dcterms:created xsi:type="dcterms:W3CDTF">2015-08-25T18:00:00Z</dcterms:created>
  <dcterms:modified xsi:type="dcterms:W3CDTF">2025-02-12T09:41:38Z</dcterms:modified>
</cp:coreProperties>
</file>