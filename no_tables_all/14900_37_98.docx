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59B" w:rsidP="0074259B" w:rsidRDefault="0074259B">
      <w:pPr>
        <w:pStyle w:val="BpSTitle"/>
      </w:pPr>
      <w:r>
        <w:t>14900</w:t>
      </w:r>
    </w:p>
    <w:p w:rsidR="0074259B" w:rsidP="0074259B" w:rsidRDefault="0074259B">
      <w:pPr>
        <w:pStyle w:val="BpSTitle"/>
      </w:pPr>
      <w:r>
        <w:t>Gulf and Atlantic Coastal Plain Tidal Marsh Systems</w:t>
      </w:r>
    </w:p>
    <w:p w:rsidR="0074259B" w:rsidP="0074259B" w:rsidRDefault="0074259B">
      <w:r>
        <w:t>BpS Model/Description Version: Aug. 2020</w:t>
      </w:r>
      <w:r>
        <w:tab/>
      </w:r>
      <w:r>
        <w:tab/>
      </w:r>
      <w:r>
        <w:tab/>
      </w:r>
      <w:r>
        <w:tab/>
      </w:r>
      <w:r>
        <w:tab/>
      </w:r>
      <w:r>
        <w:tab/>
      </w:r>
      <w:r>
        <w:tab/>
      </w:r>
    </w:p>
    <w:p w:rsidR="0074259B" w:rsidP="0074259B" w:rsidRDefault="000D2275">
      <w:r>
        <w:tab/>
      </w:r>
      <w:r>
        <w:tab/>
      </w:r>
      <w:r>
        <w:tab/>
      </w:r>
      <w:r>
        <w:tab/>
      </w:r>
      <w:r>
        <w:tab/>
      </w:r>
      <w:r>
        <w:tab/>
      </w:r>
      <w:r>
        <w:tab/>
      </w:r>
      <w:r>
        <w:tab/>
      </w:r>
      <w:r>
        <w:tab/>
      </w:r>
      <w:r>
        <w:tab/>
        <w:t>Update: 6/26/2018</w:t>
      </w:r>
    </w:p>
    <w:p w:rsidR="0074259B" w:rsidP="0074259B" w:rsidRDefault="0074259B"/>
    <w:p w:rsidR="0074259B" w:rsidP="0074259B" w:rsidRDefault="0074259B">
      <w:pPr>
        <w:pStyle w:val="InfoPara"/>
      </w:pPr>
      <w:r>
        <w:t>Vegetation Type</w:t>
      </w:r>
    </w:p>
    <w:p w:rsidR="0074259B" w:rsidP="0074259B" w:rsidRDefault="003E6288">
      <w:r w:rsidRPr="003E6288">
        <w:t>Herbaceous Wetland</w:t>
      </w:r>
    </w:p>
    <w:p w:rsidR="0074259B" w:rsidP="0074259B" w:rsidRDefault="0074259B">
      <w:pPr>
        <w:pStyle w:val="InfoPara"/>
      </w:pPr>
      <w:r>
        <w:t>Map Zones</w:t>
      </w:r>
    </w:p>
    <w:p w:rsidR="0074259B" w:rsidP="0074259B" w:rsidRDefault="00B50CCA">
      <w:r>
        <w:t>37</w:t>
      </w:r>
      <w:r w:rsidR="00D7216E">
        <w:t>, 98</w:t>
      </w:r>
    </w:p>
    <w:p w:rsidR="0074259B" w:rsidP="0074259B" w:rsidRDefault="0074259B">
      <w:pPr>
        <w:pStyle w:val="InfoPara"/>
      </w:pPr>
      <w:r>
        <w:t>Model Splits or Lumps</w:t>
      </w:r>
    </w:p>
    <w:p w:rsidR="0074259B" w:rsidP="0074259B" w:rsidRDefault="0074259B">
      <w:r>
        <w:t xml:space="preserve">This </w:t>
      </w:r>
      <w:r w:rsidR="000D2275">
        <w:t>biophysical setting (</w:t>
      </w:r>
      <w:r>
        <w:t>BpS</w:t>
      </w:r>
      <w:r w:rsidR="000D2275">
        <w:t>)</w:t>
      </w:r>
      <w:r>
        <w:t xml:space="preserve"> is lumped with: 1486</w:t>
      </w:r>
    </w:p>
    <w:p w:rsidR="0074259B" w:rsidP="0074259B" w:rsidRDefault="0074259B">
      <w:pPr>
        <w:pStyle w:val="InfoPara"/>
      </w:pPr>
      <w:r>
        <w:t>Geographic Range</w:t>
      </w:r>
    </w:p>
    <w:p w:rsidR="0074259B" w:rsidP="0074259B" w:rsidRDefault="0074259B">
      <w:r>
        <w:t>Southwest L</w:t>
      </w:r>
      <w:r w:rsidR="000D2275">
        <w:t>ouisiana</w:t>
      </w:r>
      <w:r>
        <w:t xml:space="preserve"> to southeast T</w:t>
      </w:r>
      <w:r w:rsidR="000D2275">
        <w:t>exas</w:t>
      </w:r>
      <w:r>
        <w:t xml:space="preserve"> from Vermillion Bay west to Galveston Bay, as far north as the tidal influence. This BpS differs from the marsh found in </w:t>
      </w:r>
      <w:r w:rsidR="000D2275">
        <w:t>map zone (</w:t>
      </w:r>
      <w:r>
        <w:t>MZ</w:t>
      </w:r>
      <w:r w:rsidR="000D2275">
        <w:t>)</w:t>
      </w:r>
      <w:r>
        <w:t>36 because of their different coastal positions and salt content.</w:t>
      </w:r>
    </w:p>
    <w:p w:rsidR="0074259B" w:rsidP="0074259B" w:rsidRDefault="0074259B">
      <w:pPr>
        <w:pStyle w:val="InfoPara"/>
      </w:pPr>
      <w:r>
        <w:t>Biophysical Site Description</w:t>
      </w:r>
    </w:p>
    <w:p w:rsidR="0074259B" w:rsidP="0074259B" w:rsidRDefault="0074259B">
      <w:r>
        <w:t>This BpS occurs on the Chenier Plains of L</w:t>
      </w:r>
      <w:r w:rsidR="000D2275">
        <w:t>ouisiana</w:t>
      </w:r>
      <w:r>
        <w:t xml:space="preserve"> and T</w:t>
      </w:r>
      <w:r w:rsidR="000D2275">
        <w:t>exas</w:t>
      </w:r>
      <w:r>
        <w:t>. Synonyms of this BpS are coastal marsh and cordgrass marsh.</w:t>
      </w:r>
    </w:p>
    <w:p w:rsidR="0074259B" w:rsidP="0074259B" w:rsidRDefault="0074259B">
      <w:pPr>
        <w:pStyle w:val="InfoPara"/>
      </w:pPr>
      <w:r>
        <w:t>Vegetation Description</w:t>
      </w:r>
    </w:p>
    <w:p w:rsidR="0074259B" w:rsidP="0074259B" w:rsidRDefault="0074259B">
      <w:r>
        <w:t xml:space="preserve">This area was historically dominated by tall grass coastal marshes in fresh to intermediate marsh within the coastal Chenier Plains in micro tidal to tidally influenced wetlands. Dominant grasses ranged from </w:t>
      </w:r>
      <w:proofErr w:type="spellStart"/>
      <w:r w:rsidRPr="00D7216E">
        <w:rPr>
          <w:i/>
        </w:rPr>
        <w:t>Cladium</w:t>
      </w:r>
      <w:proofErr w:type="spellEnd"/>
      <w:r w:rsidRPr="00D7216E">
        <w:rPr>
          <w:i/>
        </w:rPr>
        <w:t xml:space="preserve"> </w:t>
      </w:r>
      <w:proofErr w:type="spellStart"/>
      <w:r w:rsidRPr="00D7216E">
        <w:rPr>
          <w:i/>
        </w:rPr>
        <w:t>jamaicense</w:t>
      </w:r>
      <w:proofErr w:type="spellEnd"/>
      <w:r>
        <w:t xml:space="preserve"> (Sawgrass) and </w:t>
      </w:r>
      <w:proofErr w:type="spellStart"/>
      <w:r w:rsidRPr="00D7216E">
        <w:rPr>
          <w:i/>
        </w:rPr>
        <w:t>Zizaniopsis</w:t>
      </w:r>
      <w:proofErr w:type="spellEnd"/>
      <w:r w:rsidRPr="00D7216E">
        <w:rPr>
          <w:i/>
        </w:rPr>
        <w:t xml:space="preserve"> </w:t>
      </w:r>
      <w:proofErr w:type="spellStart"/>
      <w:r w:rsidRPr="00D7216E">
        <w:rPr>
          <w:i/>
        </w:rPr>
        <w:t>miliacea</w:t>
      </w:r>
      <w:proofErr w:type="spellEnd"/>
      <w:r>
        <w:t xml:space="preserve"> (giant cutgrass) within to the freshest zone to </w:t>
      </w:r>
      <w:proofErr w:type="spellStart"/>
      <w:r w:rsidRPr="00D7216E">
        <w:rPr>
          <w:i/>
        </w:rPr>
        <w:t>Spartina</w:t>
      </w:r>
      <w:proofErr w:type="spellEnd"/>
      <w:r w:rsidRPr="00D7216E">
        <w:rPr>
          <w:i/>
        </w:rPr>
        <w:t xml:space="preserve"> patens</w:t>
      </w:r>
      <w:r>
        <w:t xml:space="preserve"> (salt marsh/marsh hay cordgrass) and </w:t>
      </w:r>
      <w:proofErr w:type="spellStart"/>
      <w:r w:rsidRPr="00D7216E">
        <w:rPr>
          <w:i/>
        </w:rPr>
        <w:t>Schoenoplectus</w:t>
      </w:r>
      <w:proofErr w:type="spellEnd"/>
      <w:r w:rsidRPr="00D7216E">
        <w:rPr>
          <w:i/>
        </w:rPr>
        <w:t xml:space="preserve"> </w:t>
      </w:r>
      <w:proofErr w:type="spellStart"/>
      <w:r w:rsidRPr="00D7216E">
        <w:rPr>
          <w:i/>
        </w:rPr>
        <w:t>californicus</w:t>
      </w:r>
      <w:proofErr w:type="spellEnd"/>
      <w:r>
        <w:t xml:space="preserve"> (California Bulrush) in the wet zones with slight tidal influences, marsh hay cordgrass and </w:t>
      </w:r>
      <w:r w:rsidRPr="00D7216E">
        <w:rPr>
          <w:i/>
        </w:rPr>
        <w:t xml:space="preserve">Phragmites </w:t>
      </w:r>
      <w:proofErr w:type="spellStart"/>
      <w:r w:rsidRPr="00D7216E">
        <w:rPr>
          <w:i/>
        </w:rPr>
        <w:t>communis</w:t>
      </w:r>
      <w:proofErr w:type="spellEnd"/>
      <w:r>
        <w:t xml:space="preserve"> (</w:t>
      </w:r>
      <w:proofErr w:type="spellStart"/>
      <w:r>
        <w:t>roseau</w:t>
      </w:r>
      <w:proofErr w:type="spellEnd"/>
      <w:r>
        <w:t xml:space="preserve"> cane/common reed) within seasonal wetlands, and </w:t>
      </w:r>
      <w:proofErr w:type="spellStart"/>
      <w:r w:rsidRPr="00D7216E">
        <w:rPr>
          <w:i/>
        </w:rPr>
        <w:t>Spartina</w:t>
      </w:r>
      <w:proofErr w:type="spellEnd"/>
      <w:r w:rsidRPr="00D7216E">
        <w:rPr>
          <w:i/>
        </w:rPr>
        <w:t xml:space="preserve"> </w:t>
      </w:r>
      <w:proofErr w:type="spellStart"/>
      <w:r w:rsidRPr="00D7216E">
        <w:rPr>
          <w:i/>
        </w:rPr>
        <w:t>spartinea</w:t>
      </w:r>
      <w:proofErr w:type="spellEnd"/>
      <w:r>
        <w:t xml:space="preserve"> (</w:t>
      </w:r>
      <w:proofErr w:type="spellStart"/>
      <w:r>
        <w:t>gulfcoast</w:t>
      </w:r>
      <w:proofErr w:type="spellEnd"/>
      <w:r>
        <w:t xml:space="preserve"> cordgrass) being the dominant species on the prairie and salty prairie ridges with </w:t>
      </w:r>
      <w:r w:rsidRPr="00D7216E">
        <w:rPr>
          <w:i/>
        </w:rPr>
        <w:t xml:space="preserve">Panicum </w:t>
      </w:r>
      <w:proofErr w:type="spellStart"/>
      <w:r w:rsidRPr="00D7216E">
        <w:rPr>
          <w:i/>
        </w:rPr>
        <w:t>virgatum</w:t>
      </w:r>
      <w:proofErr w:type="spellEnd"/>
      <w:r>
        <w:t xml:space="preserve"> (switchgrass) historically present on fresher ridge locations.</w:t>
      </w:r>
    </w:p>
    <w:p w:rsidR="0074259B" w:rsidP="0074259B" w:rsidRDefault="0074259B">
      <w:pPr>
        <w:pStyle w:val="InfoPara"/>
      </w:pPr>
      <w:r>
        <w:t>BpS Dominant and Indicator Species</w:t>
      </w:r>
    </w:p>
    <w:p>
      <w:r>
        <w:rPr>
          <w:sz w:val="16"/>
        </w:rPr>
        <w:t>Species names are from the NRCS PLANTS database. Check species codes at http://plants.usda.gov.</w:t>
      </w:r>
    </w:p>
    <w:p w:rsidR="0074259B" w:rsidP="0074259B" w:rsidRDefault="0074259B">
      <w:pPr>
        <w:pStyle w:val="InfoPara"/>
      </w:pPr>
      <w:r>
        <w:t>Disturbance Description</w:t>
      </w:r>
    </w:p>
    <w:p w:rsidR="0074259B" w:rsidP="0074259B" w:rsidRDefault="0074259B">
      <w:r>
        <w:t>The area is subject to frequent wildfire either from lightning or anthropogenic fire, with more frequent fire occurrence probably being typical. Tidal flooding events are uncommon unless direct landfall of tropical storms or hurricane passage. These events could create disturbance conditions varying from zones killed by salt water flooding to areas where surface vegetation and root material is torn from the marsh. Drought was also a disturbance factor, with impacts varying from large area die-off after tidal flooding events to occurrences of peat fire that all the creation of large open water areas after removal of all below ground vegetative matter. Frequent flooding during periods of above average rainfall was not uncommon. Herbivory from native ungulate, waterfowl and muskrat were additional disturbance factors that altered the plant community. This herbivory probably followed the occurrence of fire and could lead to further alteration of the vegetative community.</w:t>
      </w:r>
    </w:p>
    <w:p w:rsidR="0074259B" w:rsidP="0074259B" w:rsidRDefault="0074259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4259B" w:rsidP="0074259B" w:rsidRDefault="0074259B">
      <w:pPr>
        <w:pStyle w:val="InfoPara"/>
      </w:pPr>
      <w:r>
        <w:t>Scale Description</w:t>
      </w:r>
    </w:p>
    <w:p w:rsidR="0074259B" w:rsidP="0074259B" w:rsidRDefault="0074259B">
      <w:r>
        <w:t>This BpS occurred across thousands of acres of Chenier Plains in L</w:t>
      </w:r>
      <w:r w:rsidR="000D2275">
        <w:t>ouisiana</w:t>
      </w:r>
      <w:r>
        <w:t xml:space="preserve"> and T</w:t>
      </w:r>
      <w:r w:rsidR="000D2275">
        <w:t>exas</w:t>
      </w:r>
      <w:r>
        <w:t>.</w:t>
      </w:r>
    </w:p>
    <w:p w:rsidR="0074259B" w:rsidP="0074259B" w:rsidRDefault="0074259B">
      <w:pPr>
        <w:pStyle w:val="InfoPara"/>
      </w:pPr>
      <w:r>
        <w:t>Adjacency or Identification Concerns</w:t>
      </w:r>
    </w:p>
    <w:p w:rsidR="0074259B" w:rsidP="0074259B" w:rsidRDefault="0074259B">
      <w:r>
        <w:t>This BpS grades into the Gulf of Mexico to the south. The eastern border transitions into the delta marshes with very similar plant communities characterized by soils from the Mississippi River Delta. The northern edges feather into the coastal prairies BpS with an often hard to define transition zone between the two. The western BpS changes around the western edge of Galveston Bay and has a very similar plant community. However, the width of the wetlands is very narrow, and is characterized by firmer sandy soils with less rainfall. The occurrence of fire seems to be much less frequent due to lack of lightning occurrence.</w:t>
      </w:r>
    </w:p>
    <w:p w:rsidR="0074259B" w:rsidP="0074259B" w:rsidRDefault="0074259B">
      <w:pPr>
        <w:pStyle w:val="InfoPara"/>
      </w:pPr>
      <w:r>
        <w:t>Issues or Problems</w:t>
      </w:r>
    </w:p>
    <w:p w:rsidR="0074259B" w:rsidP="0074259B" w:rsidRDefault="0074259B">
      <w:r>
        <w:t>There is very little historical data about this system prior to 1920.</w:t>
      </w:r>
    </w:p>
    <w:p w:rsidR="0074259B" w:rsidP="0074259B" w:rsidRDefault="0074259B"/>
    <w:p w:rsidR="0074259B" w:rsidP="0074259B" w:rsidRDefault="0074259B">
      <w:r>
        <w:t>The fire history within this BpS was on a frequent occurrence of 2-5yrs with patches that could go for periods of up to 15yrs without fire. Fire appears to be tied to weather patterns with more frequent fire occurrence during drought or drier seasons. Flooding impacts by tropical storms and hurricanes could vary greatly and are not well understood. Changes in hydrology have greatly altered the plant community across most of this BpS due to salt water influences and increased drainage. Most of the cutgrass and sawgrass marsh has disappeared. Much of the large expanses of California Bulrush marsh have been lost and converted to marsh hay cordgrass.</w:t>
      </w:r>
    </w:p>
    <w:p w:rsidR="0074259B" w:rsidP="0074259B" w:rsidRDefault="0074259B">
      <w:pPr>
        <w:pStyle w:val="InfoPara"/>
      </w:pPr>
      <w:r>
        <w:t>Native Uncharacteristic Conditions</w:t>
      </w:r>
    </w:p>
    <w:p w:rsidR="0074259B" w:rsidP="0074259B" w:rsidRDefault="0074259B">
      <w:r>
        <w:lastRenderedPageBreak/>
        <w:t xml:space="preserve">Seasonal wetland marsh sites and salty prairie sites can convert to brushy systems dominated by eastern </w:t>
      </w:r>
      <w:proofErr w:type="spellStart"/>
      <w:r>
        <w:t>baccharis</w:t>
      </w:r>
      <w:proofErr w:type="spellEnd"/>
      <w:r>
        <w:t xml:space="preserve"> (</w:t>
      </w:r>
      <w:proofErr w:type="spellStart"/>
      <w:r w:rsidRPr="00D7216E">
        <w:rPr>
          <w:i/>
        </w:rPr>
        <w:t>Baccharis</w:t>
      </w:r>
      <w:proofErr w:type="spellEnd"/>
      <w:r w:rsidRPr="00D7216E">
        <w:rPr>
          <w:i/>
        </w:rPr>
        <w:t xml:space="preserve"> </w:t>
      </w:r>
      <w:proofErr w:type="spellStart"/>
      <w:r w:rsidRPr="00D7216E">
        <w:rPr>
          <w:i/>
        </w:rPr>
        <w:t>halimifolia</w:t>
      </w:r>
      <w:proofErr w:type="spellEnd"/>
      <w:r>
        <w:t xml:space="preserve">) and Iva. Wetter sites with </w:t>
      </w:r>
      <w:r w:rsidRPr="00D7216E">
        <w:rPr>
          <w:i/>
        </w:rPr>
        <w:t>S. patens</w:t>
      </w:r>
      <w:r>
        <w:t xml:space="preserve"> that remain unburned for seven or greater years tend to die back due to suppressed vegetative growth from the amounts of dead stems density.</w:t>
      </w:r>
    </w:p>
    <w:p w:rsidR="0074259B" w:rsidP="0074259B" w:rsidRDefault="0074259B">
      <w:pPr>
        <w:pStyle w:val="InfoPara"/>
      </w:pPr>
      <w:r>
        <w:t>Comments</w:t>
      </w:r>
    </w:p>
    <w:p w:rsidR="0074259B" w:rsidP="0074259B" w:rsidRDefault="0074259B">
      <w:r>
        <w:t>This model was created for MZ37 by Patrick Walther and did not receive review.</w:t>
      </w:r>
    </w:p>
    <w:p w:rsidR="0074259B" w:rsidP="0074259B" w:rsidRDefault="0074259B"/>
    <w:p w:rsidR="0074259B" w:rsidP="00D7216E" w:rsidRDefault="0074259B">
      <w:r>
        <w:t>For MZ98 this model was adopted from the MZ37 models without changes. No review was obtained for MZ98.</w:t>
      </w:r>
    </w:p>
    <w:p w:rsidR="00D645EE" w:rsidP="0074259B" w:rsidRDefault="00D645EE"/>
    <w:p w:rsidR="0074259B" w:rsidP="0074259B" w:rsidRDefault="0074259B">
      <w:pPr>
        <w:pStyle w:val="ReportSection"/>
      </w:pPr>
      <w:r>
        <w:t>Succession Classes</w:t>
      </w:r>
    </w:p>
    <w:p w:rsidR="0074259B" w:rsidP="0074259B" w:rsidRDefault="0074259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4259B" w:rsidP="0074259B" w:rsidRDefault="0074259B">
      <w:pPr>
        <w:pStyle w:val="InfoPara"/>
        <w:pBdr>
          <w:top w:val="single" w:color="auto" w:sz="4" w:space="1"/>
        </w:pBdr>
      </w:pPr>
      <w:r>
        <w:t>Class A</w:t>
      </w:r>
      <w:r>
        <w:tab/>
        <w:t>72</w:t>
      </w:r>
      <w:r w:rsidR="002A3B10">
        <w:tab/>
      </w:r>
      <w:r w:rsidR="002A3B10">
        <w:tab/>
      </w:r>
      <w:r w:rsidR="002A3B10">
        <w:tab/>
      </w:r>
      <w:r w:rsidR="002A3B10">
        <w:tab/>
      </w:r>
      <w:r w:rsidR="004F7795">
        <w:t>Early Development 1 - All Structures</w:t>
      </w:r>
    </w:p>
    <w:bookmarkEnd w:id="1"/>
    <w:bookmarkEnd w:id="2"/>
    <w:p w:rsidR="009F3D54" w:rsidP="0074259B" w:rsidRDefault="009F3D54">
      <w:pPr>
        <w:pStyle w:val="SClassInfoPara"/>
      </w:pPr>
    </w:p>
    <w:p w:rsidR="0074259B" w:rsidP="0074259B" w:rsidRDefault="0074259B">
      <w:pPr>
        <w:pStyle w:val="SClassInfoPara"/>
      </w:pPr>
      <w:r>
        <w:t>Indicator Species</w:t>
      </w:r>
    </w:p>
    <w:p w:rsidR="0074259B" w:rsidP="0074259B" w:rsidRDefault="0074259B"/>
    <w:p w:rsidR="0074259B" w:rsidP="0074259B" w:rsidRDefault="0074259B">
      <w:pPr>
        <w:pStyle w:val="SClassInfoPara"/>
      </w:pPr>
      <w:r>
        <w:t>Description</w:t>
      </w:r>
    </w:p>
    <w:p w:rsidR="0074259B" w:rsidP="00D7216E" w:rsidRDefault="0074259B">
      <w:r>
        <w:t xml:space="preserve">This is a post-disturbance grassland which results after fire or </w:t>
      </w:r>
      <w:r w:rsidR="00D7216E">
        <w:t>hurricane</w:t>
      </w:r>
      <w:r>
        <w:t xml:space="preserve"> tidal surges. Replacement fire will be uncommon in the first growing season after a fire but their frequency will increase as the canopy cover and dead material increases. Native grazing by muskrat, geese and ungulates occurs but was not modeled.</w:t>
      </w:r>
    </w:p>
    <w:p w:rsidR="0074259B" w:rsidP="0074259B" w:rsidRDefault="0074259B"/>
    <w:p>
      <w:r>
        <w:rPr>
          <w:i/>
          <w:u w:val="single"/>
        </w:rPr>
        <w:t>Maximum Tree Size Class</w:t>
      </w:r>
      <w:br/>
      <w:r>
        <w:t>None</w:t>
      </w:r>
    </w:p>
    <w:p w:rsidR="0074259B" w:rsidP="0074259B" w:rsidRDefault="0074259B">
      <w:pPr>
        <w:pStyle w:val="InfoPara"/>
        <w:pBdr>
          <w:top w:val="single" w:color="auto" w:sz="4" w:space="1"/>
        </w:pBdr>
      </w:pPr>
      <w:r>
        <w:t>Class B</w:t>
      </w:r>
      <w:r>
        <w:tab/>
        <w:t>28</w:t>
      </w:r>
      <w:r w:rsidR="002A3B10">
        <w:tab/>
      </w:r>
      <w:r w:rsidR="002A3B10">
        <w:tab/>
      </w:r>
      <w:r w:rsidR="002A3B10">
        <w:tab/>
      </w:r>
      <w:r w:rsidR="002A3B10">
        <w:tab/>
      </w:r>
      <w:r w:rsidR="004F7795">
        <w:t>Mid Development 1 - Open</w:t>
      </w:r>
    </w:p>
    <w:p w:rsidR="009F3D54" w:rsidP="0074259B" w:rsidRDefault="009F3D54">
      <w:pPr>
        <w:pStyle w:val="SClassInfoPara"/>
      </w:pPr>
    </w:p>
    <w:p w:rsidR="0074259B" w:rsidP="0074259B" w:rsidRDefault="0074259B">
      <w:pPr>
        <w:pStyle w:val="SClassInfoPara"/>
      </w:pPr>
      <w:r>
        <w:t>Indicator Species</w:t>
      </w:r>
    </w:p>
    <w:p w:rsidR="0074259B" w:rsidP="0074259B" w:rsidRDefault="0074259B"/>
    <w:p w:rsidR="0074259B" w:rsidP="0074259B" w:rsidRDefault="0074259B">
      <w:pPr>
        <w:pStyle w:val="SClassInfoPara"/>
      </w:pPr>
      <w:r>
        <w:lastRenderedPageBreak/>
        <w:t>Description</w:t>
      </w:r>
    </w:p>
    <w:p w:rsidR="0074259B" w:rsidP="0074259B" w:rsidRDefault="0074259B">
      <w:r>
        <w:t>This class grassland is characterized by closed canopy with any of the following: high ratios of dead to live stem densities, high percentages of brushy vegetation present, increasing cover of brushy species, and possibly open areas where dead grass has collapsed into the water. This class can have intense wild fires with extreme flame lengths. Fires are canopy</w:t>
      </w:r>
      <w:r w:rsidR="004B5052">
        <w:t xml:space="preserve"> replacement fires</w:t>
      </w:r>
      <w:r>
        <w:t>.</w:t>
      </w:r>
    </w:p>
    <w:p w:rsidR="0074259B" w:rsidP="0074259B" w:rsidRDefault="0074259B"/>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74259B" w:rsidP="0074259B" w:rsidRDefault="0074259B">
      <w:r>
        <w:t>NatureServe. 2007. International Ecological Classification Standard: Terrestrial Ecological Classifications. NatureServe Central Databases. Arlington, VA. Data current as of 10 February 2007.</w:t>
      </w:r>
    </w:p>
    <w:p w:rsidR="0074259B" w:rsidP="0074259B" w:rsidRDefault="0074259B"/>
    <w:p w:rsidR="0074259B" w:rsidP="0074259B" w:rsidRDefault="0074259B">
      <w:r>
        <w:t>NatureServe. 2006. International Ecological Classification Standard: Terrestrial Ecological Classifications. NatureServe Central Databases. Arlington, VA, U.S.A. Data current as of 18 July 2006.</w:t>
      </w:r>
    </w:p>
    <w:p w:rsidRPr="00A43E41" w:rsidR="004D5F12" w:rsidP="0074259B"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77B" w:rsidRDefault="0050477B">
      <w:r>
        <w:separator/>
      </w:r>
    </w:p>
  </w:endnote>
  <w:endnote w:type="continuationSeparator" w:id="0">
    <w:p w:rsidR="0050477B" w:rsidRDefault="0050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CCA" w:rsidRDefault="00B50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9B" w:rsidRDefault="0074259B" w:rsidP="0074259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CCA" w:rsidRDefault="00B50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77B" w:rsidRDefault="0050477B">
      <w:r>
        <w:separator/>
      </w:r>
    </w:p>
  </w:footnote>
  <w:footnote w:type="continuationSeparator" w:id="0">
    <w:p w:rsidR="0050477B" w:rsidRDefault="00504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CCA" w:rsidRDefault="00B50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4259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CCA" w:rsidRDefault="00B50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645EE"/>
    <w:pPr>
      <w:ind w:left="720"/>
    </w:pPr>
    <w:rPr>
      <w:rFonts w:ascii="Calibri" w:eastAsiaTheme="minorHAnsi" w:hAnsi="Calibri"/>
      <w:sz w:val="22"/>
      <w:szCs w:val="22"/>
    </w:rPr>
  </w:style>
  <w:style w:type="character" w:styleId="Hyperlink">
    <w:name w:val="Hyperlink"/>
    <w:basedOn w:val="DefaultParagraphFont"/>
    <w:rsid w:val="00D645EE"/>
    <w:rPr>
      <w:color w:val="0000FF" w:themeColor="hyperlink"/>
      <w:u w:val="single"/>
    </w:rPr>
  </w:style>
  <w:style w:type="paragraph" w:styleId="BalloonText">
    <w:name w:val="Balloon Text"/>
    <w:basedOn w:val="Normal"/>
    <w:link w:val="BalloonTextChar"/>
    <w:uiPriority w:val="99"/>
    <w:semiHidden/>
    <w:unhideWhenUsed/>
    <w:rsid w:val="00D645EE"/>
    <w:rPr>
      <w:rFonts w:ascii="Tahoma" w:hAnsi="Tahoma" w:cs="Tahoma"/>
      <w:sz w:val="16"/>
      <w:szCs w:val="16"/>
    </w:rPr>
  </w:style>
  <w:style w:type="character" w:customStyle="1" w:styleId="BalloonTextChar">
    <w:name w:val="Balloon Text Char"/>
    <w:basedOn w:val="DefaultParagraphFont"/>
    <w:link w:val="BalloonText"/>
    <w:uiPriority w:val="99"/>
    <w:semiHidden/>
    <w:rsid w:val="00D645EE"/>
    <w:rPr>
      <w:rFonts w:ascii="Tahoma" w:hAnsi="Tahoma" w:cs="Tahoma"/>
      <w:sz w:val="16"/>
      <w:szCs w:val="16"/>
    </w:rPr>
  </w:style>
  <w:style w:type="paragraph" w:customStyle="1" w:styleId="paragraph">
    <w:name w:val="paragraph"/>
    <w:basedOn w:val="Normal"/>
    <w:rsid w:val="009F3D54"/>
  </w:style>
  <w:style w:type="character" w:customStyle="1" w:styleId="normaltextrun1">
    <w:name w:val="normaltextrun1"/>
    <w:basedOn w:val="DefaultParagraphFont"/>
    <w:rsid w:val="009F3D54"/>
  </w:style>
  <w:style w:type="character" w:customStyle="1" w:styleId="eop">
    <w:name w:val="eop"/>
    <w:basedOn w:val="DefaultParagraphFont"/>
    <w:rsid w:val="009F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624875">
      <w:bodyDiv w:val="1"/>
      <w:marLeft w:val="0"/>
      <w:marRight w:val="0"/>
      <w:marTop w:val="0"/>
      <w:marBottom w:val="0"/>
      <w:divBdr>
        <w:top w:val="none" w:sz="0" w:space="0" w:color="auto"/>
        <w:left w:val="none" w:sz="0" w:space="0" w:color="auto"/>
        <w:bottom w:val="none" w:sz="0" w:space="0" w:color="auto"/>
        <w:right w:val="none" w:sz="0" w:space="0" w:color="auto"/>
      </w:divBdr>
    </w:div>
    <w:div w:id="14140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2014-08-21T15:27:00Z</cp:lastPrinted>
  <dcterms:created xsi:type="dcterms:W3CDTF">2018-06-26T20:23:00Z</dcterms:created>
  <dcterms:modified xsi:type="dcterms:W3CDTF">2025-02-12T09:42:04Z</dcterms:modified>
</cp:coreProperties>
</file>