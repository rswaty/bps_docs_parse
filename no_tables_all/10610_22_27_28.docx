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5C3" w:rsidP="006C35C3" w:rsidRDefault="006C35C3" w14:paraId="6AFFFD35" w14:textId="75109D02">
      <w:pPr>
        <w:pStyle w:val="BpSTitle"/>
      </w:pPr>
      <w:r>
        <w:t>10610</w:t>
      </w:r>
    </w:p>
    <w:p w:rsidR="006C35C3" w:rsidP="006C35C3" w:rsidRDefault="006C35C3" w14:paraId="79A1DBE0" w14:textId="58B5F359">
      <w:pPr>
        <w:pStyle w:val="BpSTitle"/>
      </w:pPr>
      <w:r>
        <w:t>Inter-Mountain Basins Aspen-Mixed</w:t>
      </w:r>
      <w:r w:rsidR="00EF5827">
        <w:t>-</w:t>
      </w:r>
      <w:r>
        <w:t>Conifer Forest and Woodland</w:t>
      </w:r>
    </w:p>
    <w:p w:rsidR="006C35C3" w:rsidP="00EF5827" w:rsidRDefault="006C35C3" w14:paraId="517D29B8" w14:textId="574582C9">
      <w:pPr>
        <w:tabs>
          <w:tab w:val="left" w:pos="6840"/>
        </w:tabs>
      </w:pPr>
      <w:r>
        <w:t>BpS Model/Description Version: Aug. 2020</w:t>
      </w:r>
      <w:r w:rsidR="00EF5827">
        <w:tab/>
      </w:r>
    </w:p>
    <w:p w:rsidR="006C35C3" w:rsidP="00AD03A4" w:rsidRDefault="006C35C3" w14:paraId="49B64FBC" w14:textId="77777777">
      <w:pPr>
        <w:tabs>
          <w:tab w:val="left" w:pos="6840"/>
        </w:tabs>
      </w:pPr>
    </w:p>
    <w:p w:rsidR="006C35C3" w:rsidP="006C35C3" w:rsidRDefault="006C35C3" w14:paraId="0C47FE2D" w14:textId="77777777"/>
    <w:p w:rsidR="006C35C3" w:rsidP="006C35C3" w:rsidRDefault="006C35C3" w14:paraId="40EEAF6F" w14:textId="77777777">
      <w:pPr>
        <w:pStyle w:val="InfoPara"/>
      </w:pPr>
      <w:r>
        <w:t>Vegetation Type</w:t>
      </w:r>
    </w:p>
    <w:p w:rsidR="006C35C3" w:rsidP="006C35C3" w:rsidRDefault="006C35C3" w14:paraId="1FCD0830" w14:textId="77777777">
      <w:r>
        <w:t>Forest and Woodland</w:t>
      </w:r>
    </w:p>
    <w:p w:rsidR="006C35C3" w:rsidP="006C35C3" w:rsidRDefault="006C35C3" w14:paraId="17BFDFF3" w14:textId="77777777">
      <w:pPr>
        <w:pStyle w:val="InfoPara"/>
      </w:pPr>
      <w:r>
        <w:t>Map Zones</w:t>
      </w:r>
    </w:p>
    <w:p w:rsidR="006C35C3" w:rsidP="006C35C3" w:rsidRDefault="00E6224B" w14:paraId="36FF1DD5" w14:textId="0EFE9363">
      <w:r>
        <w:t xml:space="preserve">22, </w:t>
      </w:r>
      <w:r w:rsidR="006C35C3">
        <w:t>27</w:t>
      </w:r>
      <w:r>
        <w:t>, 28</w:t>
      </w:r>
    </w:p>
    <w:p w:rsidR="006C35C3" w:rsidP="006C35C3" w:rsidRDefault="006C35C3" w14:paraId="742842D3" w14:textId="77777777">
      <w:pPr>
        <w:pStyle w:val="InfoPara"/>
      </w:pPr>
      <w:r>
        <w:t>Geographic Range</w:t>
      </w:r>
    </w:p>
    <w:p w:rsidR="006C35C3" w:rsidP="006C35C3" w:rsidRDefault="006C35C3" w14:paraId="47989FAC" w14:textId="77777777">
      <w:r>
        <w:t>Central and southern Rocky Mountains</w:t>
      </w:r>
    </w:p>
    <w:p w:rsidR="006C35C3" w:rsidP="006C35C3" w:rsidRDefault="006C35C3" w14:paraId="45326F76" w14:textId="77777777">
      <w:pPr>
        <w:pStyle w:val="InfoPara"/>
      </w:pPr>
      <w:r>
        <w:t>Biophysical Site Description</w:t>
      </w:r>
    </w:p>
    <w:p w:rsidR="006C35C3" w:rsidP="006C35C3" w:rsidRDefault="006C35C3" w14:paraId="3AEAE3E0" w14:textId="24B891AA">
      <w:r>
        <w:t>This type typically occurs on flat to steep terrain (&lt;80%) on all aspects of the upper montane and lower subalpine zones. Elevation typically ranges from 2</w:t>
      </w:r>
      <w:r w:rsidR="00EF5827">
        <w:t>,</w:t>
      </w:r>
      <w:r>
        <w:t>500-3</w:t>
      </w:r>
      <w:r w:rsidR="00EF5827">
        <w:t>,</w:t>
      </w:r>
      <w:r>
        <w:t>400m (8</w:t>
      </w:r>
      <w:r w:rsidR="00EF5827">
        <w:t>,</w:t>
      </w:r>
      <w:r>
        <w:t>000-11</w:t>
      </w:r>
      <w:r w:rsidR="00EF5827">
        <w:t>,</w:t>
      </w:r>
      <w:r>
        <w:t>000ft) in the southern Rockies.</w:t>
      </w:r>
    </w:p>
    <w:p w:rsidR="006C35C3" w:rsidP="006C35C3" w:rsidRDefault="006C35C3" w14:paraId="6034D254" w14:textId="77777777">
      <w:pPr>
        <w:pStyle w:val="InfoPara"/>
      </w:pPr>
      <w:r>
        <w:t>Vegetation Description</w:t>
      </w:r>
    </w:p>
    <w:p w:rsidR="006C35C3" w:rsidP="006C35C3" w:rsidRDefault="006C35C3" w14:paraId="6575C511" w14:textId="20B7309D">
      <w:r>
        <w:t>This is a strongly fire</w:t>
      </w:r>
      <w:r w:rsidR="00EF5827">
        <w:t>-</w:t>
      </w:r>
      <w:r>
        <w:t>adapted community. Without regular fire, mixed conifers replace the aspen community. The presence of even a single aspen tree in a present-day community indicates that the area may have supported an aspen cover type historically. Areas with as few as five aspen trees per acre may return to an aspen community following disturbance.</w:t>
      </w:r>
    </w:p>
    <w:p w:rsidR="006C35C3" w:rsidP="006C35C3" w:rsidRDefault="006C35C3" w14:paraId="7216143C" w14:textId="77777777"/>
    <w:p w:rsidR="006C35C3" w:rsidP="006C35C3" w:rsidRDefault="006C35C3" w14:paraId="541333B0" w14:textId="181B7EE4">
      <w:r>
        <w:t>Aspen existed in single-stor</w:t>
      </w:r>
      <w:r w:rsidR="00EF5827">
        <w:t>y</w:t>
      </w:r>
      <w:r>
        <w:t xml:space="preserve"> and multi-stor</w:t>
      </w:r>
      <w:r w:rsidR="00EF5827">
        <w:t>y</w:t>
      </w:r>
      <w:r>
        <w:t xml:space="preserve"> stands</w:t>
      </w:r>
      <w:r w:rsidR="00EF5827">
        <w:t>,</w:t>
      </w:r>
      <w:r>
        <w:t xml:space="preserve"> depending on disturbance history and local stand dynamics. Conifer species were common stand components, often comprised of subalpine fir and Engelmann spruce</w:t>
      </w:r>
      <w:r w:rsidR="00EF5827">
        <w:t>,</w:t>
      </w:r>
      <w:r>
        <w:t xml:space="preserve"> with minor amounts of Douglas-fir and pine species.</w:t>
      </w:r>
    </w:p>
    <w:p w:rsidR="006C35C3" w:rsidP="006C35C3" w:rsidRDefault="006C35C3" w14:paraId="7FB2C45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C35C3" w:rsidP="006C35C3" w:rsidRDefault="006C35C3" w14:paraId="2C31F921" w14:textId="77777777">
      <w:pPr>
        <w:pStyle w:val="InfoPara"/>
      </w:pPr>
      <w:r>
        <w:t>Disturbance Description</w:t>
      </w:r>
    </w:p>
    <w:p w:rsidR="006C35C3" w:rsidP="006C35C3" w:rsidRDefault="006C35C3" w14:paraId="142F2867" w14:textId="21DBC38F">
      <w:r>
        <w:lastRenderedPageBreak/>
        <w:t>The frequency of all fires was between 5</w:t>
      </w:r>
      <w:r w:rsidR="00EF5827">
        <w:t xml:space="preserve">yrs and </w:t>
      </w:r>
      <w:r>
        <w:t>25yrs, including aboriginal burning. Stand</w:t>
      </w:r>
      <w:r w:rsidR="00EF5827">
        <w:t>-</w:t>
      </w:r>
      <w:r>
        <w:t>replacement fires occurred about every 50-100yrs</w:t>
      </w:r>
      <w:r w:rsidR="00EF5827">
        <w:t>,</w:t>
      </w:r>
      <w:r>
        <w:t xml:space="preserve"> depending on site and fuel conditions. Mixed</w:t>
      </w:r>
      <w:r w:rsidR="00EF5827">
        <w:t>-</w:t>
      </w:r>
      <w:r>
        <w:t xml:space="preserve">severity fires occurred at higher frequencies at return intervals of </w:t>
      </w:r>
      <w:r w:rsidR="00641A69">
        <w:t>40yrs+.</w:t>
      </w:r>
      <w:r>
        <w:t xml:space="preserve"> Surface fires occurred at 10-20yrs but were limited in extent. Endemic disease (and insect outbreaks) would kill individual or small groups of </w:t>
      </w:r>
      <w:proofErr w:type="gramStart"/>
      <w:r>
        <w:t>aspen</w:t>
      </w:r>
      <w:proofErr w:type="gramEnd"/>
      <w:r>
        <w:t xml:space="preserve"> in most stands as aspen reached maturity. Ungulate grazing may have adversely impacted suckers during periods of cyclically high populations.</w:t>
      </w:r>
    </w:p>
    <w:p w:rsidR="006C35C3" w:rsidP="006C35C3" w:rsidRDefault="006C35C3" w14:paraId="702DC0D8" w14:textId="14E77E7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6C35C3" w:rsidP="006C35C3" w:rsidRDefault="006C35C3" w14:paraId="2B9904CB" w14:textId="77777777">
      <w:pPr>
        <w:pStyle w:val="InfoPara"/>
      </w:pPr>
      <w:r>
        <w:t>Scale Description</w:t>
      </w:r>
    </w:p>
    <w:p w:rsidR="006C35C3" w:rsidP="006C35C3" w:rsidRDefault="00EF5827" w14:paraId="2859A5E1" w14:textId="06EA1AF9">
      <w:r>
        <w:t xml:space="preserve">Hundreds to thousands </w:t>
      </w:r>
      <w:r w:rsidR="006C35C3">
        <w:t>of acres</w:t>
      </w:r>
    </w:p>
    <w:p w:rsidR="006C35C3" w:rsidP="006C35C3" w:rsidRDefault="006C35C3" w14:paraId="5426A634" w14:textId="77777777">
      <w:pPr>
        <w:pStyle w:val="InfoPara"/>
      </w:pPr>
      <w:r>
        <w:t>Adjacency or Identification Concerns</w:t>
      </w:r>
    </w:p>
    <w:p w:rsidR="006C35C3" w:rsidP="006C35C3" w:rsidRDefault="006C35C3" w14:paraId="69C2EA1C" w14:textId="77777777">
      <w:r>
        <w:t>This aspen type is often associated with conifer-dominated types or mountain grassland communities. Aspen communities are characterized by the presence of conifer regeneration and relative lack of suckering.</w:t>
      </w:r>
    </w:p>
    <w:p w:rsidR="006C35C3" w:rsidP="006C35C3" w:rsidRDefault="006C35C3" w14:paraId="759C307A" w14:textId="77777777">
      <w:pPr>
        <w:pStyle w:val="InfoPara"/>
      </w:pPr>
      <w:r>
        <w:t>Issues or Problems</w:t>
      </w:r>
    </w:p>
    <w:p w:rsidR="006C35C3" w:rsidP="006C35C3" w:rsidRDefault="006C35C3" w14:paraId="03FC9F47" w14:textId="07F774F2">
      <w:r>
        <w:t xml:space="preserve">This latent </w:t>
      </w:r>
      <w:r w:rsidR="00EF5827">
        <w:t>biophysical setting (</w:t>
      </w:r>
      <w:proofErr w:type="spellStart"/>
      <w:r>
        <w:t>BpS</w:t>
      </w:r>
      <w:proofErr w:type="spellEnd"/>
      <w:r w:rsidR="00EF5827">
        <w:t>)</w:t>
      </w:r>
      <w:r>
        <w:t xml:space="preserve"> is not obvious or frequent enough in distribution to fully characterize. What is known of the community dynamics and current distribution of higher elevation aspen communities suggests that the </w:t>
      </w:r>
      <w:proofErr w:type="spellStart"/>
      <w:r>
        <w:t>BpS</w:t>
      </w:r>
      <w:proofErr w:type="spellEnd"/>
      <w:r>
        <w:t xml:space="preserve"> was readily apparent on historic</w:t>
      </w:r>
      <w:r w:rsidR="00EF5827">
        <w:t>al</w:t>
      </w:r>
      <w:r>
        <w:t xml:space="preserve"> landscapes, with aspen covering significant portions of the mixed</w:t>
      </w:r>
      <w:r w:rsidR="00EF5827">
        <w:t>-</w:t>
      </w:r>
      <w:r>
        <w:t>conifer and subalpine life zones of the Rocky Mountains. B</w:t>
      </w:r>
      <w:r w:rsidR="00EF5827">
        <w:t>.</w:t>
      </w:r>
      <w:r>
        <w:t xml:space="preserve"> Wilmore suggests </w:t>
      </w:r>
      <w:r w:rsidRPr="007A19B3" w:rsidR="00EF5827">
        <w:t xml:space="preserve">Fire Regime Condition Class </w:t>
      </w:r>
      <w:r w:rsidR="00AD03A4">
        <w:t>IV</w:t>
      </w:r>
      <w:r>
        <w:t>.</w:t>
      </w:r>
    </w:p>
    <w:p w:rsidR="006C35C3" w:rsidP="006C35C3" w:rsidRDefault="006C35C3" w14:paraId="0D7709F0" w14:textId="77777777">
      <w:pPr>
        <w:pStyle w:val="InfoPara"/>
      </w:pPr>
      <w:r>
        <w:t>Native Uncharacteristic Conditions</w:t>
      </w:r>
    </w:p>
    <w:p w:rsidR="006C35C3" w:rsidP="006C35C3" w:rsidRDefault="006C35C3" w14:paraId="2AC4F6EF" w14:textId="77777777"/>
    <w:p w:rsidR="006C35C3" w:rsidP="0065737F" w:rsidRDefault="006C35C3" w14:paraId="484B1D97" w14:textId="5F3E039C">
      <w:pPr>
        <w:pStyle w:val="InfoPara"/>
      </w:pPr>
      <w:r>
        <w:t>Comments</w:t>
      </w:r>
    </w:p>
    <w:p w:rsidR="00396B34" w:rsidP="006C35C3" w:rsidRDefault="00E6224B" w14:paraId="0645386A" w14:textId="4210E6B3">
      <w:r w:rsidRPr="00DF2600">
        <w:t>M</w:t>
      </w:r>
      <w:r w:rsidR="00EF5827">
        <w:t>ap zones</w:t>
      </w:r>
      <w:r w:rsidRPr="00DF2600">
        <w:t xml:space="preserve"> </w:t>
      </w:r>
      <w:r>
        <w:t>22, 27</w:t>
      </w:r>
      <w:r w:rsidR="00EF5827">
        <w:t>,</w:t>
      </w:r>
      <w:r>
        <w:t xml:space="preserve"> and 28</w:t>
      </w:r>
      <w:r w:rsidRPr="00DF2600">
        <w:t xml:space="preserve"> were </w:t>
      </w:r>
      <w:r w:rsidR="00396B34">
        <w:t xml:space="preserve">combined during 2015 </w:t>
      </w:r>
      <w:proofErr w:type="spellStart"/>
      <w:r w:rsidR="00396B34">
        <w:t>BpS</w:t>
      </w:r>
      <w:proofErr w:type="spellEnd"/>
      <w:r w:rsidR="00396B34">
        <w:t xml:space="preserve"> Review.</w:t>
      </w:r>
    </w:p>
    <w:p w:rsidR="00396B34" w:rsidP="006C35C3" w:rsidRDefault="00396B34" w14:paraId="04210EAB" w14:textId="77777777"/>
    <w:p w:rsidR="006C35C3" w:rsidP="006C35C3" w:rsidRDefault="006C35C3" w14:paraId="7AADA4AA" w14:textId="77777777">
      <w:pPr>
        <w:pStyle w:val="ReportSection"/>
      </w:pPr>
      <w:r>
        <w:t>Succession Classes</w:t>
      </w:r>
    </w:p>
    <w:p w:rsidR="006C35C3" w:rsidP="006C35C3" w:rsidRDefault="006C35C3" w14:paraId="7293190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C35C3" w:rsidP="006C35C3" w:rsidRDefault="006C35C3" w14:paraId="1034D4FA" w14:textId="77777777">
      <w:pPr>
        <w:pStyle w:val="InfoPara"/>
        <w:pBdr>
          <w:top w:val="single" w:color="auto" w:sz="4" w:space="1"/>
        </w:pBdr>
      </w:pPr>
      <w:r>
        <w:t>Class A</w:t>
      </w:r>
      <w:r>
        <w:tab/>
        <w:t>24</w:t>
      </w:r>
      <w:r w:rsidR="002A3B10">
        <w:tab/>
      </w:r>
      <w:r w:rsidR="002A3B10">
        <w:tab/>
      </w:r>
      <w:r w:rsidR="002A3B10">
        <w:tab/>
      </w:r>
      <w:r w:rsidR="002A3B10">
        <w:tab/>
      </w:r>
      <w:r w:rsidR="004F7795">
        <w:t>Early Development 1 - Open</w:t>
      </w:r>
    </w:p>
    <w:p w:rsidR="006C35C3" w:rsidP="006C35C3" w:rsidRDefault="006C35C3" w14:paraId="561E592D" w14:textId="77777777">
      <w:r>
        <w:t>Upper Layer Lifeform: Tree</w:t>
      </w:r>
    </w:p>
    <w:p w:rsidR="006C35C3" w:rsidP="006C35C3" w:rsidRDefault="006C35C3" w14:paraId="2ADA3844" w14:textId="77777777"/>
    <w:p w:rsidR="006C35C3" w:rsidP="006C35C3" w:rsidRDefault="006C35C3" w14:paraId="10AD634B" w14:textId="77777777">
      <w:pPr>
        <w:pStyle w:val="SClassInfoPara"/>
      </w:pPr>
      <w:r>
        <w:t>Indicator Species</w:t>
      </w:r>
    </w:p>
    <w:p w:rsidR="006C35C3" w:rsidP="006C35C3" w:rsidRDefault="006C35C3" w14:paraId="76606FF8" w14:textId="77777777"/>
    <w:p w:rsidR="006C35C3" w:rsidP="006C35C3" w:rsidRDefault="006C35C3" w14:paraId="6CB4676A" w14:textId="77777777">
      <w:pPr>
        <w:pStyle w:val="SClassInfoPara"/>
      </w:pPr>
      <w:r>
        <w:t>Description</w:t>
      </w:r>
    </w:p>
    <w:p w:rsidR="006C35C3" w:rsidP="006C35C3" w:rsidRDefault="006C35C3" w14:paraId="5FF0441E" w14:textId="4CBCA4A4">
      <w:r>
        <w:t>Single</w:t>
      </w:r>
      <w:r w:rsidR="00EF5827">
        <w:t>-</w:t>
      </w:r>
      <w:r>
        <w:t>stor</w:t>
      </w:r>
      <w:r w:rsidR="00EF5827">
        <w:t>y</w:t>
      </w:r>
      <w:r>
        <w:t xml:space="preserve"> tree communities dominated by aspen, often in dense stands of aspen suckers.</w:t>
      </w:r>
    </w:p>
    <w:p w:rsidR="006C35C3" w:rsidP="006C35C3" w:rsidRDefault="006C35C3" w14:paraId="1F72216C" w14:textId="77777777"/>
    <w:p w:rsidR="006C35C3" w:rsidP="006C35C3" w:rsidRDefault="006C35C3" w14:paraId="7878DCA3" w14:textId="77777777">
      <w:pPr>
        <w:pStyle w:val="InfoPara"/>
        <w:pBdr>
          <w:top w:val="single" w:color="auto" w:sz="4" w:space="1"/>
        </w:pBdr>
      </w:pPr>
      <w:r>
        <w:t>Class B</w:t>
      </w:r>
      <w:r>
        <w:tab/>
        <w:t>43</w:t>
      </w:r>
      <w:r w:rsidR="002A3B10">
        <w:tab/>
      </w:r>
      <w:r w:rsidR="002A3B10">
        <w:tab/>
      </w:r>
      <w:r w:rsidR="002A3B10">
        <w:tab/>
      </w:r>
      <w:r w:rsidR="002A3B10">
        <w:tab/>
      </w:r>
      <w:r w:rsidR="004F7795">
        <w:t>Mid Development 1 - Closed</w:t>
      </w:r>
    </w:p>
    <w:p w:rsidR="006C35C3" w:rsidP="006C35C3" w:rsidRDefault="006C35C3" w14:paraId="77689B54" w14:textId="77777777">
      <w:r>
        <w:t>Upper Layer Lifeform: Tree</w:t>
      </w:r>
    </w:p>
    <w:p w:rsidR="006C35C3" w:rsidP="006C35C3" w:rsidRDefault="006C35C3" w14:paraId="3740E90F" w14:textId="77777777"/>
    <w:p w:rsidR="006C35C3" w:rsidP="006C35C3" w:rsidRDefault="006C35C3" w14:paraId="5039BAB1" w14:textId="77777777">
      <w:pPr>
        <w:pStyle w:val="SClassInfoPara"/>
      </w:pPr>
      <w:r>
        <w:t>Indicator Species</w:t>
      </w:r>
    </w:p>
    <w:p w:rsidR="006C35C3" w:rsidP="006C35C3" w:rsidRDefault="006C35C3" w14:paraId="26F6F2D2" w14:textId="77777777"/>
    <w:p w:rsidR="006C35C3" w:rsidP="006C35C3" w:rsidRDefault="006C35C3" w14:paraId="6ACE1CA8" w14:textId="77777777">
      <w:pPr>
        <w:pStyle w:val="SClassInfoPara"/>
      </w:pPr>
      <w:r>
        <w:t>Description</w:t>
      </w:r>
    </w:p>
    <w:p w:rsidR="006C35C3" w:rsidP="006C35C3" w:rsidRDefault="006C35C3" w14:paraId="002E45FB" w14:textId="57FA7234">
      <w:r>
        <w:t>Single-stor</w:t>
      </w:r>
      <w:r w:rsidR="00EF5827">
        <w:t>y</w:t>
      </w:r>
      <w:r>
        <w:t xml:space="preserve"> aspen stands developing into two-stor</w:t>
      </w:r>
      <w:r w:rsidR="00EF5827">
        <w:t>y</w:t>
      </w:r>
      <w:r>
        <w:t xml:space="preserve"> stands of seedlings, saplings</w:t>
      </w:r>
      <w:r w:rsidR="00EF5827">
        <w:t>,</w:t>
      </w:r>
      <w:r>
        <w:t xml:space="preserve"> and pole</w:t>
      </w:r>
      <w:r w:rsidR="00EF5827">
        <w:t>s</w:t>
      </w:r>
      <w:r>
        <w:t>. Increased vertical complexity brought on by wildlife brows</w:t>
      </w:r>
      <w:r w:rsidR="00EF5827">
        <w:t>ing</w:t>
      </w:r>
      <w:r>
        <w:t>, competition, conifer regeneration</w:t>
      </w:r>
      <w:r w:rsidR="00EF5827">
        <w:t>,</w:t>
      </w:r>
      <w:r>
        <w:t xml:space="preserve"> and fire. Conifer component is variable.</w:t>
      </w:r>
    </w:p>
    <w:p w:rsidR="006C35C3" w:rsidP="006C35C3" w:rsidRDefault="006C35C3" w14:paraId="0A3F65B6" w14:textId="77777777"/>
    <w:p w:rsidR="006C35C3" w:rsidP="006C35C3" w:rsidRDefault="006C35C3" w14:paraId="3D2D9B16" w14:textId="77777777">
      <w:pPr>
        <w:pStyle w:val="InfoPara"/>
        <w:pBdr>
          <w:top w:val="single" w:color="auto" w:sz="4" w:space="1"/>
        </w:pBdr>
      </w:pPr>
      <w:r>
        <w:t>Class C</w:t>
      </w:r>
      <w:r>
        <w:tab/>
        <w:t>6</w:t>
      </w:r>
      <w:r w:rsidR="002A3B10">
        <w:tab/>
      </w:r>
      <w:r w:rsidR="002A3B10">
        <w:tab/>
      </w:r>
      <w:r w:rsidR="002A3B10">
        <w:tab/>
      </w:r>
      <w:r w:rsidR="002A3B10">
        <w:tab/>
      </w:r>
      <w:r w:rsidR="004F7795">
        <w:t>Late Development 1 - Open</w:t>
      </w:r>
    </w:p>
    <w:p w:rsidR="006C35C3" w:rsidP="006C35C3" w:rsidRDefault="006C35C3" w14:paraId="2C41A202" w14:textId="77777777">
      <w:r>
        <w:t>Upper Layer Lifeform: Tree</w:t>
      </w:r>
    </w:p>
    <w:p w:rsidR="006C35C3" w:rsidP="006C35C3" w:rsidRDefault="006C35C3" w14:paraId="7C3DE619" w14:textId="77777777"/>
    <w:p w:rsidR="006C35C3" w:rsidP="006C35C3" w:rsidRDefault="006C35C3" w14:paraId="6DB14D35" w14:textId="77777777">
      <w:pPr>
        <w:pStyle w:val="SClassInfoPara"/>
      </w:pPr>
      <w:r>
        <w:t>Indicator Species</w:t>
      </w:r>
    </w:p>
    <w:p w:rsidR="006C35C3" w:rsidP="006C35C3" w:rsidRDefault="006C35C3" w14:paraId="5D2A85CA" w14:textId="77777777"/>
    <w:p w:rsidR="006C35C3" w:rsidP="006C35C3" w:rsidRDefault="006C35C3" w14:paraId="435B770A" w14:textId="77777777">
      <w:pPr>
        <w:pStyle w:val="SClassInfoPara"/>
      </w:pPr>
      <w:r>
        <w:t>Description</w:t>
      </w:r>
    </w:p>
    <w:p w:rsidR="006C35C3" w:rsidP="006C35C3" w:rsidRDefault="006C35C3" w14:paraId="26F2A09D" w14:textId="53005BAF">
      <w:r>
        <w:t>Two</w:t>
      </w:r>
      <w:r w:rsidR="00EF5827">
        <w:t>-</w:t>
      </w:r>
      <w:r>
        <w:t xml:space="preserve"> and three-stor</w:t>
      </w:r>
      <w:r w:rsidR="00EF5827">
        <w:t>y</w:t>
      </w:r>
      <w:r>
        <w:t xml:space="preserve"> aspen-dominated stands. Stands are in more open conditions due to mixed</w:t>
      </w:r>
      <w:r w:rsidR="00EF5827">
        <w:t>-</w:t>
      </w:r>
      <w:r>
        <w:t>severity fire, disease mortality, and browsing of understory vegetation. Conifers occur as subordinate and occasionally co</w:t>
      </w:r>
      <w:r w:rsidR="00EF5827">
        <w:t>-</w:t>
      </w:r>
      <w:r>
        <w:t>dominant tree components. Conifers increase in proportion with stand age and time</w:t>
      </w:r>
      <w:r w:rsidR="00EF5827">
        <w:t>-</w:t>
      </w:r>
      <w:r>
        <w:t>since</w:t>
      </w:r>
      <w:r w:rsidR="00EF5827">
        <w:t>-</w:t>
      </w:r>
      <w:r>
        <w:t>disturbance. Conifer composition is variable.</w:t>
      </w:r>
    </w:p>
    <w:p w:rsidR="006C35C3" w:rsidP="006C35C3" w:rsidRDefault="006C35C3" w14:paraId="450862AE" w14:textId="77777777"/>
    <w:p w:rsidR="006C35C3" w:rsidP="006C35C3" w:rsidRDefault="006C35C3" w14:paraId="6DBE772A" w14:textId="77777777">
      <w:pPr>
        <w:pStyle w:val="InfoPara"/>
        <w:pBdr>
          <w:top w:val="single" w:color="auto" w:sz="4" w:space="1"/>
        </w:pBdr>
      </w:pPr>
      <w:r>
        <w:t>Class D</w:t>
      </w:r>
      <w:r>
        <w:tab/>
        <w:t>27</w:t>
      </w:r>
      <w:r w:rsidR="002A3B10">
        <w:tab/>
      </w:r>
      <w:r w:rsidR="002A3B10">
        <w:tab/>
      </w:r>
      <w:r w:rsidR="002A3B10">
        <w:tab/>
      </w:r>
      <w:r w:rsidR="002A3B10">
        <w:tab/>
      </w:r>
      <w:r w:rsidR="004F7795">
        <w:t>Late Development 1 - Closed</w:t>
      </w:r>
    </w:p>
    <w:p w:rsidR="006C35C3" w:rsidP="006C35C3" w:rsidRDefault="006C35C3" w14:paraId="5B847E42" w14:textId="77777777">
      <w:r>
        <w:t>Upper Layer Lifeform: Tree</w:t>
      </w:r>
    </w:p>
    <w:p w:rsidR="006C35C3" w:rsidP="006C35C3" w:rsidRDefault="006C35C3" w14:paraId="49BAA7C5" w14:textId="77777777"/>
    <w:p w:rsidR="006C35C3" w:rsidP="006C35C3" w:rsidRDefault="006C35C3" w14:paraId="18C310C7" w14:textId="77777777">
      <w:pPr>
        <w:pStyle w:val="SClassInfoPara"/>
      </w:pPr>
      <w:r>
        <w:t>Indicator Species</w:t>
      </w:r>
    </w:p>
    <w:p w:rsidR="006C35C3" w:rsidP="006C35C3" w:rsidRDefault="006C35C3" w14:paraId="04F560E0" w14:textId="77777777"/>
    <w:p w:rsidR="006C35C3" w:rsidP="006C35C3" w:rsidRDefault="006C35C3" w14:paraId="54921D5B" w14:textId="77777777">
      <w:pPr>
        <w:pStyle w:val="SClassInfoPara"/>
      </w:pPr>
      <w:r>
        <w:t>Description</w:t>
      </w:r>
    </w:p>
    <w:p w:rsidR="006C35C3" w:rsidP="006C35C3" w:rsidRDefault="006C35C3" w14:paraId="047D1DCE" w14:textId="4A1F4BE1">
      <w:r>
        <w:t>Two</w:t>
      </w:r>
      <w:r w:rsidR="00EF5827">
        <w:t>-</w:t>
      </w:r>
      <w:r>
        <w:t xml:space="preserve"> and three-stor</w:t>
      </w:r>
      <w:r w:rsidR="00EF5827">
        <w:t>y</w:t>
      </w:r>
      <w:r>
        <w:t xml:space="preserve"> aspen-dominated stands. Conifers occur as subordinate and occasionally co</w:t>
      </w:r>
      <w:r w:rsidR="00EF5827">
        <w:t>-</w:t>
      </w:r>
      <w:r>
        <w:t>dominant tree components, increasing in proportion with stand age and time</w:t>
      </w:r>
      <w:r w:rsidR="00EF5827">
        <w:t>-</w:t>
      </w:r>
      <w:r>
        <w:t>since</w:t>
      </w:r>
      <w:r w:rsidR="00EF5827">
        <w:t>-</w:t>
      </w:r>
      <w:r>
        <w:t>disturbance.</w:t>
      </w:r>
    </w:p>
    <w:p w:rsidR="006C35C3" w:rsidP="006C35C3" w:rsidRDefault="006C35C3" w14:paraId="4EED10F9"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C35C3" w:rsidP="006C35C3" w:rsidRDefault="006C35C3" w14:paraId="59E3F9C6" w14:textId="77777777">
      <w:proofErr w:type="spellStart"/>
      <w:r>
        <w:t>Bartos</w:t>
      </w:r>
      <w:proofErr w:type="spellEnd"/>
      <w:r>
        <w:t>, D.L. 1998. Decline of quaking aspen in the interior west -- examples from Utah. Rangelands 20(1): 17-24.</w:t>
      </w:r>
    </w:p>
    <w:p w:rsidR="006C35C3" w:rsidP="006C35C3" w:rsidRDefault="006C35C3" w14:paraId="19F20842" w14:textId="77777777"/>
    <w:p w:rsidR="006C35C3" w:rsidP="006C35C3" w:rsidRDefault="006C35C3" w14:paraId="753391F5" w14:textId="4C17781D">
      <w:proofErr w:type="spellStart"/>
      <w:r>
        <w:t>Bartos</w:t>
      </w:r>
      <w:proofErr w:type="spellEnd"/>
      <w:r>
        <w:t xml:space="preserve">, D.L. 2001. Landscape Dynamics of Aspen and Conifer Forests. In: Shepperd, W.D.,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USDA Forest Service Gen. Tech. Rep. RMRS-P-18. Rocky Mountain Research Station, Fort Collins, CO. 460 pp.</w:t>
      </w:r>
    </w:p>
    <w:p w:rsidR="006C35C3" w:rsidP="006C35C3" w:rsidRDefault="006C35C3" w14:paraId="567356DE" w14:textId="77777777"/>
    <w:p w:rsidR="006C35C3" w:rsidP="006C35C3" w:rsidRDefault="006C35C3" w14:paraId="21D86E06" w14:textId="77777777">
      <w:r>
        <w:t>Benally, E.K. 1993. Terrestrial ecosystem surveys of the Santa Fe National Forest. USDA Forest Service technical report.</w:t>
      </w:r>
    </w:p>
    <w:p w:rsidR="006C35C3" w:rsidP="006C35C3" w:rsidRDefault="006C35C3" w14:paraId="07019AD3" w14:textId="77777777"/>
    <w:p w:rsidR="006C35C3" w:rsidP="006C35C3" w:rsidRDefault="006C35C3" w14:paraId="639D3E6F" w14:textId="3B67D6BD">
      <w:proofErr w:type="spellStart"/>
      <w:r>
        <w:t>Buechling</w:t>
      </w:r>
      <w:proofErr w:type="spellEnd"/>
      <w:r>
        <w:t>, A., and W.L. Baker. 2004. A fire history from tree rings in a high-elevation forest of Rocky Mountain National Park. Canadian Journal of Forest Research 34: 1259-1273.</w:t>
      </w:r>
    </w:p>
    <w:p w:rsidR="006C35C3" w:rsidP="006C35C3" w:rsidRDefault="006C35C3" w14:paraId="2271017E" w14:textId="77777777"/>
    <w:p w:rsidR="006C35C3" w:rsidP="006C35C3" w:rsidRDefault="006C35C3" w14:paraId="6452F817" w14:textId="45A3BC1C">
      <w:r>
        <w:t xml:space="preserve">Campbell, R.B., and D.L. </w:t>
      </w:r>
      <w:proofErr w:type="spellStart"/>
      <w:r>
        <w:t>Bartos</w:t>
      </w:r>
      <w:proofErr w:type="spellEnd"/>
      <w:r>
        <w:t xml:space="preserve">. 2001. Objectives for sustaining biodiversity. In: Shepperd, W.D.,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USDA Forest Service Gen. Tech. Rep. RMRS-P-18. Rocky Mountain Research Station, Fort Collins, CO. 460 pp.</w:t>
      </w:r>
    </w:p>
    <w:p w:rsidR="006C35C3" w:rsidP="006C35C3" w:rsidRDefault="006C35C3" w14:paraId="5E0488D5" w14:textId="77777777"/>
    <w:p w:rsidR="006C35C3" w:rsidP="006C35C3" w:rsidRDefault="006C35C3" w14:paraId="6F024498" w14:textId="51C543ED">
      <w:r>
        <w:t xml:space="preserve">Jones, J.R. and N.V. </w:t>
      </w:r>
      <w:proofErr w:type="spellStart"/>
      <w:r>
        <w:t>DeByle</w:t>
      </w:r>
      <w:proofErr w:type="spellEnd"/>
      <w:r>
        <w:t xml:space="preserve">. 1985. The tree -- morphology. In: </w:t>
      </w:r>
      <w:proofErr w:type="spellStart"/>
      <w:r>
        <w:t>DeByle</w:t>
      </w:r>
      <w:proofErr w:type="spellEnd"/>
      <w:r>
        <w:t xml:space="preserve">, N.V., R.P. </w:t>
      </w:r>
      <w:proofErr w:type="spellStart"/>
      <w:r>
        <w:t>Winokur</w:t>
      </w:r>
      <w:proofErr w:type="spellEnd"/>
      <w:r>
        <w:t>, editors. 1985. Aspen: ecology and management in the western United States. USDA Forest Service Gen. Tech. Rep. RM-119. Rocky Mountain Forest and Range Experiment Station, Fort Collins CO. Pp. 11-18.</w:t>
      </w:r>
    </w:p>
    <w:p w:rsidR="006C35C3" w:rsidP="006C35C3" w:rsidRDefault="006C35C3" w14:paraId="450E66AA" w14:textId="77777777"/>
    <w:p w:rsidR="006C35C3" w:rsidP="006C35C3" w:rsidRDefault="006C35C3" w14:paraId="548573BB" w14:textId="5ED4B152">
      <w:r>
        <w:t xml:space="preserve">Jones, J.R. and G.A. </w:t>
      </w:r>
      <w:proofErr w:type="spellStart"/>
      <w:r>
        <w:t>Schier</w:t>
      </w:r>
      <w:proofErr w:type="spellEnd"/>
      <w:r>
        <w:t xml:space="preserve">. 1985. The tree -- growth. In: </w:t>
      </w:r>
      <w:proofErr w:type="spellStart"/>
      <w:r>
        <w:t>DeByle</w:t>
      </w:r>
      <w:proofErr w:type="spellEnd"/>
      <w:r>
        <w:t xml:space="preserve">, N.V., R.P. </w:t>
      </w:r>
      <w:proofErr w:type="spellStart"/>
      <w:r>
        <w:t>Winokur</w:t>
      </w:r>
      <w:proofErr w:type="spellEnd"/>
      <w:r>
        <w:t>, editors. 1985. Aspen: ecology and management in the western United States. USDA Forest Service Gen. Tech. Rep. RM-119. Rocky Mountain Forest and Range Experiment Station, Fort Collins CO. Pp. 19-24.</w:t>
      </w:r>
    </w:p>
    <w:p w:rsidR="006C35C3" w:rsidP="006C35C3" w:rsidRDefault="006C35C3" w14:paraId="1EB59CF6" w14:textId="77777777"/>
    <w:p w:rsidR="006C35C3" w:rsidP="006C35C3" w:rsidRDefault="006C35C3" w14:paraId="38533C8B" w14:textId="77777777">
      <w:proofErr w:type="spellStart"/>
      <w:r>
        <w:t>Kulakowski</w:t>
      </w:r>
      <w:proofErr w:type="spellEnd"/>
      <w:r>
        <w:t xml:space="preserve">, D., T.T. Veblen and P. </w:t>
      </w:r>
      <w:proofErr w:type="spellStart"/>
      <w:r>
        <w:t>Bebi</w:t>
      </w:r>
      <w:proofErr w:type="spellEnd"/>
      <w:r>
        <w:t>. 2003. Effects of fire and spruce beetle outbreak legacies on the disturbance regime of a subalpine forest in Colorado. Journal of Biogeography 30: 1445-1456.</w:t>
      </w:r>
    </w:p>
    <w:p w:rsidR="006C35C3" w:rsidP="006C35C3" w:rsidRDefault="006C35C3" w14:paraId="6C467CA8" w14:textId="77777777"/>
    <w:p w:rsidR="006C35C3" w:rsidP="006C35C3" w:rsidRDefault="006C35C3" w14:paraId="672922E7" w14:textId="77777777">
      <w:proofErr w:type="spellStart"/>
      <w:r>
        <w:lastRenderedPageBreak/>
        <w:t>Mueggler</w:t>
      </w:r>
      <w:proofErr w:type="spellEnd"/>
      <w:r>
        <w:t xml:space="preserve">, W.F. 1988. Aspen Community Types of the Intermountain Region. USDA Forest Service, General Technical Report INT-250. 135 pp. </w:t>
      </w:r>
    </w:p>
    <w:p w:rsidR="006C35C3" w:rsidP="006C35C3" w:rsidRDefault="006C35C3" w14:paraId="302CEB16" w14:textId="77777777"/>
    <w:p w:rsidR="006C35C3" w:rsidP="006C35C3" w:rsidRDefault="006C35C3" w14:paraId="46436570" w14:textId="77777777">
      <w:r>
        <w:t>NatureServe. 2007. International Ecological Classification Standard: Terrestrial Ecological Classifications. NatureServe Central Databases. Arlington, VA. Data current as of 10 February 2007.</w:t>
      </w:r>
    </w:p>
    <w:p w:rsidR="006C35C3" w:rsidP="006C35C3" w:rsidRDefault="006C35C3" w14:paraId="06ECF6CE" w14:textId="77777777"/>
    <w:p w:rsidR="006C35C3" w:rsidP="006C35C3" w:rsidRDefault="006C35C3" w14:paraId="4BC4F3FC" w14:textId="3A49D4F8">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6C35C3" w:rsidP="006C35C3" w:rsidRDefault="006C35C3" w14:paraId="5DD0D865" w14:textId="77777777"/>
    <w:p w:rsidR="006C35C3" w:rsidP="006C35C3" w:rsidRDefault="006C35C3" w14:paraId="300A9055" w14:textId="77777777">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6C35C3" w:rsidP="006C35C3" w:rsidRDefault="006C35C3" w14:paraId="204FC71A" w14:textId="77777777"/>
    <w:p w:rsidR="006C35C3" w:rsidP="006C35C3" w:rsidRDefault="006C35C3" w14:paraId="2F95E918" w14:textId="28C9D8C7">
      <w:proofErr w:type="spellStart"/>
      <w:r>
        <w:t>Swetnam</w:t>
      </w:r>
      <w:proofErr w:type="spellEnd"/>
      <w:r>
        <w:t xml:space="preserve">, T.W. Fire history and climate in the southwestern United States. Panel paper from Effects of Fire in Management of Southwestern Natural Resources: Tucson AZ, Nov. 14-17, 1988. Pp. 6-17. </w:t>
      </w:r>
    </w:p>
    <w:p w:rsidR="006C35C3" w:rsidP="006C35C3" w:rsidRDefault="006C35C3" w14:paraId="251BFD7C" w14:textId="77777777"/>
    <w:p w:rsidR="006C35C3" w:rsidP="006C35C3" w:rsidRDefault="006C35C3" w14:paraId="3DD847A0" w14:textId="77777777">
      <w:r>
        <w:t>USDA Forest Service. 2000. Properly Functioning Condition: Rapid Assessment Process (January 7, 2000 version). Intermountain Region, Ogden, UT. Unnumbered.</w:t>
      </w:r>
    </w:p>
    <w:p w:rsidRPr="00A43E41" w:rsidR="004D5F12" w:rsidP="006C35C3" w:rsidRDefault="004D5F12" w14:paraId="2D40AD3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A4E5F" w14:textId="77777777" w:rsidR="009E11C1" w:rsidRDefault="009E11C1">
      <w:r>
        <w:separator/>
      </w:r>
    </w:p>
  </w:endnote>
  <w:endnote w:type="continuationSeparator" w:id="0">
    <w:p w14:paraId="4E8A3BA0" w14:textId="77777777" w:rsidR="009E11C1" w:rsidRDefault="009E11C1">
      <w:r>
        <w:continuationSeparator/>
      </w:r>
    </w:p>
  </w:endnote>
  <w:endnote w:type="continuationNotice" w:id="1">
    <w:p w14:paraId="2A80607A" w14:textId="77777777" w:rsidR="009E11C1" w:rsidRDefault="009E1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B4F75" w14:textId="77777777" w:rsidR="006C35C3" w:rsidRDefault="006C35C3" w:rsidP="006C35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8024E" w14:textId="77777777" w:rsidR="009E11C1" w:rsidRDefault="009E11C1">
      <w:r>
        <w:separator/>
      </w:r>
    </w:p>
  </w:footnote>
  <w:footnote w:type="continuationSeparator" w:id="0">
    <w:p w14:paraId="0A36CBD7" w14:textId="77777777" w:rsidR="009E11C1" w:rsidRDefault="009E11C1">
      <w:r>
        <w:continuationSeparator/>
      </w:r>
    </w:p>
  </w:footnote>
  <w:footnote w:type="continuationNotice" w:id="1">
    <w:p w14:paraId="12AB2E45" w14:textId="77777777" w:rsidR="009E11C1" w:rsidRDefault="009E11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94F08" w14:textId="77777777" w:rsidR="00A43E41" w:rsidRDefault="00A43E41" w:rsidP="006C35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5737F"/>
    <w:rPr>
      <w:rFonts w:ascii="Tahoma" w:hAnsi="Tahoma" w:cs="Tahoma"/>
      <w:sz w:val="16"/>
      <w:szCs w:val="16"/>
    </w:rPr>
  </w:style>
  <w:style w:type="character" w:customStyle="1" w:styleId="BalloonTextChar">
    <w:name w:val="Balloon Text Char"/>
    <w:basedOn w:val="DefaultParagraphFont"/>
    <w:link w:val="BalloonText"/>
    <w:uiPriority w:val="99"/>
    <w:semiHidden/>
    <w:rsid w:val="0065737F"/>
    <w:rPr>
      <w:rFonts w:ascii="Tahoma" w:hAnsi="Tahoma" w:cs="Tahoma"/>
      <w:sz w:val="16"/>
      <w:szCs w:val="16"/>
    </w:rPr>
  </w:style>
  <w:style w:type="paragraph" w:styleId="ListParagraph">
    <w:name w:val="List Paragraph"/>
    <w:basedOn w:val="Normal"/>
    <w:uiPriority w:val="34"/>
    <w:qFormat/>
    <w:rsid w:val="00396B34"/>
    <w:pPr>
      <w:ind w:left="720"/>
    </w:pPr>
    <w:rPr>
      <w:rFonts w:ascii="Calibri" w:eastAsiaTheme="minorHAnsi" w:hAnsi="Calibri"/>
      <w:sz w:val="22"/>
      <w:szCs w:val="22"/>
    </w:rPr>
  </w:style>
  <w:style w:type="character" w:styleId="Hyperlink">
    <w:name w:val="Hyperlink"/>
    <w:basedOn w:val="DefaultParagraphFont"/>
    <w:rsid w:val="00396B34"/>
    <w:rPr>
      <w:color w:val="0000FF" w:themeColor="hyperlink"/>
      <w:u w:val="single"/>
    </w:rPr>
  </w:style>
  <w:style w:type="character" w:styleId="CommentReference">
    <w:name w:val="annotation reference"/>
    <w:basedOn w:val="DefaultParagraphFont"/>
    <w:uiPriority w:val="99"/>
    <w:semiHidden/>
    <w:unhideWhenUsed/>
    <w:rsid w:val="00EF5827"/>
    <w:rPr>
      <w:sz w:val="16"/>
      <w:szCs w:val="16"/>
    </w:rPr>
  </w:style>
  <w:style w:type="paragraph" w:styleId="CommentText">
    <w:name w:val="annotation text"/>
    <w:basedOn w:val="Normal"/>
    <w:link w:val="CommentTextChar"/>
    <w:uiPriority w:val="99"/>
    <w:semiHidden/>
    <w:unhideWhenUsed/>
    <w:rsid w:val="00EF5827"/>
    <w:rPr>
      <w:sz w:val="20"/>
      <w:szCs w:val="20"/>
    </w:rPr>
  </w:style>
  <w:style w:type="character" w:customStyle="1" w:styleId="CommentTextChar">
    <w:name w:val="Comment Text Char"/>
    <w:basedOn w:val="DefaultParagraphFont"/>
    <w:link w:val="CommentText"/>
    <w:uiPriority w:val="99"/>
    <w:semiHidden/>
    <w:rsid w:val="00EF5827"/>
  </w:style>
  <w:style w:type="paragraph" w:styleId="CommentSubject">
    <w:name w:val="annotation subject"/>
    <w:basedOn w:val="CommentText"/>
    <w:next w:val="CommentText"/>
    <w:link w:val="CommentSubjectChar"/>
    <w:uiPriority w:val="99"/>
    <w:semiHidden/>
    <w:unhideWhenUsed/>
    <w:rsid w:val="00EF5827"/>
    <w:rPr>
      <w:b/>
      <w:bCs/>
    </w:rPr>
  </w:style>
  <w:style w:type="character" w:customStyle="1" w:styleId="CommentSubjectChar">
    <w:name w:val="Comment Subject Char"/>
    <w:basedOn w:val="CommentTextChar"/>
    <w:link w:val="CommentSubject"/>
    <w:uiPriority w:val="99"/>
    <w:semiHidden/>
    <w:rsid w:val="00EF5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96248">
      <w:bodyDiv w:val="1"/>
      <w:marLeft w:val="0"/>
      <w:marRight w:val="0"/>
      <w:marTop w:val="0"/>
      <w:marBottom w:val="0"/>
      <w:divBdr>
        <w:top w:val="none" w:sz="0" w:space="0" w:color="auto"/>
        <w:left w:val="none" w:sz="0" w:space="0" w:color="auto"/>
        <w:bottom w:val="none" w:sz="0" w:space="0" w:color="auto"/>
        <w:right w:val="none" w:sz="0" w:space="0" w:color="auto"/>
      </w:divBdr>
    </w:div>
    <w:div w:id="184446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2014-08-21T14:37:00Z</cp:lastPrinted>
  <dcterms:created xsi:type="dcterms:W3CDTF">2017-12-07T00:39:00Z</dcterms:created>
  <dcterms:modified xsi:type="dcterms:W3CDTF">2025-02-12T09:41:14Z</dcterms:modified>
</cp:coreProperties>
</file>