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813" w:rsidP="00032813" w:rsidRDefault="00032813" w14:paraId="51FBE9A1" w14:textId="1BB3ED4D">
      <w:pPr>
        <w:pStyle w:val="BpSTitle"/>
      </w:pPr>
      <w:bookmarkStart w:name="_GoBack" w:id="0"/>
      <w:bookmarkEnd w:id="0"/>
      <w:r>
        <w:t>11230</w:t>
      </w:r>
    </w:p>
    <w:p w:rsidR="00933522" w:rsidP="00933522" w:rsidRDefault="00933522" w14:paraId="49A81A42" w14:textId="77777777">
      <w:pPr>
        <w:pStyle w:val="BpSTitle"/>
      </w:pPr>
      <w:r>
        <w:t>Columbia Plateau Steppe and Grassland</w:t>
      </w:r>
    </w:p>
    <w:p w:rsidR="00933522" w:rsidP="00933522" w:rsidRDefault="00933522" w14:paraId="5104300A" w14:textId="333725B6">
      <w:r>
        <w:t>BpS Model/Description Version: Aug. 2020</w:t>
      </w:r>
      <w:r>
        <w:tab/>
      </w:r>
      <w:r>
        <w:tab/>
      </w:r>
      <w:r>
        <w:tab/>
      </w:r>
      <w:r>
        <w:tab/>
      </w:r>
      <w:r>
        <w:tab/>
      </w:r>
      <w:r>
        <w:tab/>
      </w:r>
      <w:r>
        <w:tab/>
      </w:r>
      <w:r w:rsidR="00032813">
        <w:t>21</w:t>
      </w:r>
      <w:r>
        <w:t>/14</w:t>
      </w:r>
    </w:p>
    <w:p w:rsidR="00933522" w:rsidP="00933522" w:rsidRDefault="00933522" w14:paraId="28B3D636" w14:textId="77777777"/>
    <w:p w:rsidR="00933522" w:rsidP="00933522" w:rsidRDefault="00933522" w14:paraId="10534210" w14:textId="77777777"/>
    <w:p w:rsidR="00933522" w:rsidP="00933522" w:rsidRDefault="00933522" w14:paraId="651A17DB" w14:textId="77777777">
      <w:pPr>
        <w:pStyle w:val="InfoPara"/>
      </w:pPr>
      <w:r>
        <w:t>Vegetation Type</w:t>
      </w:r>
    </w:p>
    <w:p w:rsidR="00933522" w:rsidP="00933522" w:rsidRDefault="00715B0A" w14:paraId="351227AB" w14:textId="11B95791">
      <w:r w:rsidRPr="00715B0A">
        <w:t>Steppe/Savanna</w:t>
      </w:r>
    </w:p>
    <w:p w:rsidR="00933522" w:rsidP="00933522" w:rsidRDefault="00933522" w14:paraId="14888F4F" w14:textId="77777777">
      <w:pPr>
        <w:pStyle w:val="InfoPara"/>
      </w:pPr>
      <w:r>
        <w:t>Map Zones</w:t>
      </w:r>
    </w:p>
    <w:p w:rsidR="00032813" w:rsidP="00032813" w:rsidRDefault="00B64CA1" w14:paraId="286A090C" w14:textId="163D1B79">
      <w:r>
        <w:t>1, 7, 8, 9</w:t>
      </w:r>
    </w:p>
    <w:p w:rsidR="00933522" w:rsidP="00933522" w:rsidRDefault="00933522" w14:paraId="3AF4259F" w14:textId="77777777">
      <w:pPr>
        <w:pStyle w:val="InfoPara"/>
      </w:pPr>
      <w:r>
        <w:t>Geographic Range</w:t>
      </w:r>
    </w:p>
    <w:p w:rsidR="00933522" w:rsidP="00933522" w:rsidRDefault="00933522" w14:paraId="435419CE" w14:textId="2ACB1D96">
      <w:r>
        <w:t xml:space="preserve">Eastern </w:t>
      </w:r>
      <w:r w:rsidR="00032813">
        <w:t>W</w:t>
      </w:r>
      <w:r w:rsidR="00466A56">
        <w:t>ashington</w:t>
      </w:r>
      <w:r w:rsidR="00032813">
        <w:t>, eastern O</w:t>
      </w:r>
      <w:r w:rsidR="00466A56">
        <w:t>regon</w:t>
      </w:r>
      <w:r w:rsidR="00032813">
        <w:t>, western I</w:t>
      </w:r>
      <w:r w:rsidR="00466A56">
        <w:t>daho,</w:t>
      </w:r>
      <w:r>
        <w:t xml:space="preserve"> and </w:t>
      </w:r>
      <w:r w:rsidR="00032813">
        <w:t>northern N</w:t>
      </w:r>
      <w:r w:rsidR="00466A56">
        <w:t>evada</w:t>
      </w:r>
      <w:r>
        <w:t>.</w:t>
      </w:r>
    </w:p>
    <w:p w:rsidR="00933522" w:rsidP="00933522" w:rsidRDefault="00933522" w14:paraId="0C6ED3E6" w14:textId="77777777">
      <w:pPr>
        <w:pStyle w:val="InfoPara"/>
      </w:pPr>
      <w:r>
        <w:t>Biophysical Site Description</w:t>
      </w:r>
    </w:p>
    <w:p w:rsidR="00933522" w:rsidP="00933522" w:rsidRDefault="00933522" w14:paraId="12C3CCCA" w14:textId="4D3AD1CB">
      <w:r>
        <w:t>Sagebrush steppe habitats where fire has removed the sagebrush and local seed sources. Occurs on plains and foothills, in the range of habitats that support sagebrush</w:t>
      </w:r>
      <w:r w:rsidR="00032813">
        <w:t>. (Varied</w:t>
      </w:r>
      <w:r>
        <w:t xml:space="preserve"> soils but always with some soil development, rainfall 8-</w:t>
      </w:r>
      <w:r w:rsidR="00032813">
        <w:t>15in</w:t>
      </w:r>
      <w:r>
        <w:t>, all aspects and most non-canyon slopes</w:t>
      </w:r>
      <w:r w:rsidR="00032813">
        <w:t>.)</w:t>
      </w:r>
    </w:p>
    <w:p w:rsidR="00933522" w:rsidP="00933522" w:rsidRDefault="00933522" w14:paraId="7C9417A1" w14:textId="77777777">
      <w:pPr>
        <w:pStyle w:val="InfoPara"/>
      </w:pPr>
      <w:r>
        <w:t>Vegetation Description</w:t>
      </w:r>
    </w:p>
    <w:p w:rsidR="00933522" w:rsidP="00933522" w:rsidRDefault="00933522" w14:paraId="585B68CF" w14:textId="63836273">
      <w:r>
        <w:t xml:space="preserve">Grassland dominated by </w:t>
      </w:r>
      <w:proofErr w:type="spellStart"/>
      <w:r w:rsidRPr="00107270">
        <w:rPr>
          <w:i/>
        </w:rPr>
        <w:t>Pseudoregnaria</w:t>
      </w:r>
      <w:proofErr w:type="spellEnd"/>
      <w:r w:rsidRPr="00107270">
        <w:rPr>
          <w:i/>
        </w:rPr>
        <w:t xml:space="preserve"> </w:t>
      </w:r>
      <w:proofErr w:type="spellStart"/>
      <w:r w:rsidRPr="00107270">
        <w:rPr>
          <w:i/>
        </w:rPr>
        <w:t>spicata</w:t>
      </w:r>
      <w:proofErr w:type="spellEnd"/>
      <w:r>
        <w:t xml:space="preserve">, </w:t>
      </w:r>
      <w:proofErr w:type="spellStart"/>
      <w:r w:rsidRPr="00107270">
        <w:rPr>
          <w:i/>
        </w:rPr>
        <w:t>Festuca</w:t>
      </w:r>
      <w:proofErr w:type="spellEnd"/>
      <w:r w:rsidRPr="00107270">
        <w:rPr>
          <w:i/>
        </w:rPr>
        <w:t xml:space="preserve"> </w:t>
      </w:r>
      <w:proofErr w:type="spellStart"/>
      <w:r w:rsidRPr="00107270">
        <w:rPr>
          <w:i/>
        </w:rPr>
        <w:t>idahoensis</w:t>
      </w:r>
      <w:proofErr w:type="spellEnd"/>
      <w:r>
        <w:t xml:space="preserve">, </w:t>
      </w:r>
      <w:proofErr w:type="spellStart"/>
      <w:r w:rsidRPr="00107270">
        <w:rPr>
          <w:i/>
        </w:rPr>
        <w:t>Poa</w:t>
      </w:r>
      <w:proofErr w:type="spellEnd"/>
      <w:r w:rsidRPr="00107270">
        <w:rPr>
          <w:i/>
        </w:rPr>
        <w:t xml:space="preserve"> </w:t>
      </w:r>
      <w:proofErr w:type="spellStart"/>
      <w:r w:rsidRPr="00107270">
        <w:rPr>
          <w:i/>
        </w:rPr>
        <w:t>secunda</w:t>
      </w:r>
      <w:proofErr w:type="spellEnd"/>
      <w:r w:rsidR="00466A56">
        <w:t>,</w:t>
      </w:r>
      <w:r w:rsidR="00032813">
        <w:t xml:space="preserve"> and</w:t>
      </w:r>
      <w:r>
        <w:t xml:space="preserve"> </w:t>
      </w:r>
      <w:proofErr w:type="spellStart"/>
      <w:r w:rsidRPr="00107270">
        <w:rPr>
          <w:i/>
        </w:rPr>
        <w:t>Achnatherum</w:t>
      </w:r>
      <w:proofErr w:type="spellEnd"/>
      <w:r w:rsidRPr="00107270">
        <w:rPr>
          <w:i/>
        </w:rPr>
        <w:t xml:space="preserve"> </w:t>
      </w:r>
      <w:proofErr w:type="spellStart"/>
      <w:r w:rsidRPr="00107270" w:rsidR="00032813">
        <w:rPr>
          <w:i/>
        </w:rPr>
        <w:t>thurberianum</w:t>
      </w:r>
      <w:proofErr w:type="spellEnd"/>
      <w:r>
        <w:t xml:space="preserve"> (see Ecological System CES304.083 </w:t>
      </w:r>
      <w:r w:rsidR="00466A56">
        <w:t>[</w:t>
      </w:r>
      <w:r>
        <w:t>NatureServe 2004</w:t>
      </w:r>
      <w:r w:rsidR="00466A56">
        <w:t>]</w:t>
      </w:r>
      <w:r w:rsidR="00032813">
        <w:t>).</w:t>
      </w:r>
      <w:r>
        <w:t xml:space="preserve"> These are in a shrub steppe environment.</w:t>
      </w:r>
    </w:p>
    <w:p w:rsidR="00933522" w:rsidP="00933522" w:rsidRDefault="00933522" w14:paraId="45D0A7A3" w14:textId="77777777">
      <w:pPr>
        <w:pStyle w:val="InfoPara"/>
      </w:pPr>
      <w:r>
        <w:t>BpS Dominant and Indicator Species</w:t>
      </w:r>
    </w:p>
    <w:p>
      <w:r>
        <w:rPr>
          <w:sz w:val="16"/>
        </w:rPr>
        <w:t>Species names are from the NRCS PLANTS database. Check species codes at http://plants.usda.gov.</w:t>
      </w:r>
    </w:p>
    <w:p w:rsidR="00933522" w:rsidP="00933522" w:rsidRDefault="00933522" w14:paraId="753606C3" w14:textId="77777777">
      <w:pPr>
        <w:pStyle w:val="InfoPara"/>
      </w:pPr>
      <w:r>
        <w:t>Disturbance Description</w:t>
      </w:r>
    </w:p>
    <w:p w:rsidR="00933522" w:rsidP="00933522" w:rsidRDefault="00933522" w14:paraId="34AE6818" w14:textId="4264B709">
      <w:r>
        <w:t>Fire is the primary disturbance factor. Historically, fire resulted in local removal of sagebrush, but repeated, high</w:t>
      </w:r>
      <w:r w:rsidR="00466A56">
        <w:t>-</w:t>
      </w:r>
      <w:r>
        <w:t>frequency fire has eliminated the sagebrush and the seed sources of sagebrush, creating extensive grasslands. Currently, cheatgrass and other introduced grasses often invade these habitats after fire. The historic frequency was 30-100yrs.</w:t>
      </w:r>
    </w:p>
    <w:p w:rsidR="00933522" w:rsidP="00933522" w:rsidRDefault="008C719A" w14:paraId="21DC20EF" w14:textId="0DD4B88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3522" w:rsidP="00933522" w:rsidRDefault="00933522" w14:paraId="10B94660" w14:textId="77777777">
      <w:pPr>
        <w:pStyle w:val="InfoPara"/>
      </w:pPr>
      <w:r>
        <w:lastRenderedPageBreak/>
        <w:t>Scale Description</w:t>
      </w:r>
    </w:p>
    <w:p w:rsidR="00933522" w:rsidP="00933522" w:rsidRDefault="00933522" w14:paraId="2ECD7E0F" w14:textId="3CBF305B">
      <w:r>
        <w:t xml:space="preserve">This </w:t>
      </w:r>
      <w:r w:rsidR="00466A56">
        <w:t>Biophysical Setting (</w:t>
      </w:r>
      <w:r>
        <w:t>BpS</w:t>
      </w:r>
      <w:r w:rsidR="00466A56">
        <w:t>)</w:t>
      </w:r>
      <w:r>
        <w:t xml:space="preserve"> can occur in large landscapes. Patch and disturbance sizes limited in canyons by broken topography and limited by extensive riparian areas.</w:t>
      </w:r>
    </w:p>
    <w:p w:rsidR="00933522" w:rsidP="00933522" w:rsidRDefault="00933522" w14:paraId="08BAD054" w14:textId="77777777">
      <w:pPr>
        <w:pStyle w:val="InfoPara"/>
      </w:pPr>
      <w:r>
        <w:t>Adjacency or Identification Concerns</w:t>
      </w:r>
    </w:p>
    <w:p w:rsidR="00933522" w:rsidP="00933522" w:rsidRDefault="00933522" w14:paraId="01D6E72F" w14:textId="77777777">
      <w:r>
        <w:t>This type occurs in a mosaic with steppe vegetation. In the early 1900s, heavy sheep and cattle grazing led to an increase of shrubs into much of the area, although shrubs generally don't occur in the canyon grassland. Fescue dominates more heavily on north aspects and moist sites, which have a lower fire frequency.</w:t>
      </w:r>
    </w:p>
    <w:p w:rsidR="00933522" w:rsidP="00933522" w:rsidRDefault="00933522" w14:paraId="2C6FA02F" w14:textId="77777777">
      <w:pPr>
        <w:pStyle w:val="InfoPara"/>
      </w:pPr>
      <w:r>
        <w:t>Issues or Problems</w:t>
      </w:r>
    </w:p>
    <w:p w:rsidR="00933522" w:rsidP="00933522" w:rsidRDefault="00933522" w14:paraId="51610810" w14:textId="2CCEA545">
      <w:r>
        <w:t>Too much fire has turned this into annual grasslands in many areas and has turned large areas of shrubland into grasslands.</w:t>
      </w:r>
    </w:p>
    <w:p w:rsidR="00933522" w:rsidP="00933522" w:rsidRDefault="00933522" w14:paraId="127F2841" w14:textId="77777777">
      <w:pPr>
        <w:pStyle w:val="InfoPara"/>
      </w:pPr>
      <w:r>
        <w:t>Native Uncharacteristic Conditions</w:t>
      </w:r>
    </w:p>
    <w:p w:rsidR="00933522" w:rsidP="00933522" w:rsidRDefault="00933522" w14:paraId="3338024E" w14:textId="0EA7091C">
      <w:r>
        <w:t xml:space="preserve">Class C &gt;30% closure </w:t>
      </w:r>
      <w:r w:rsidR="00E35E65">
        <w:t>would</w:t>
      </w:r>
      <w:r>
        <w:t xml:space="preserve"> be uncharacteristic.</w:t>
      </w:r>
    </w:p>
    <w:p w:rsidR="00933522" w:rsidP="00933522" w:rsidRDefault="00933522" w14:paraId="06BD4920" w14:textId="77777777">
      <w:pPr>
        <w:pStyle w:val="InfoPara"/>
      </w:pPr>
      <w:r>
        <w:t>Comments</w:t>
      </w:r>
    </w:p>
    <w:p w:rsidR="00B64CA1" w:rsidP="00933522" w:rsidRDefault="00B64CA1" w14:paraId="10683FA7" w14:textId="407A7204">
      <w:r w:rsidRPr="00DF2600">
        <w:t>M</w:t>
      </w:r>
      <w:r w:rsidR="00466A56">
        <w:t>ap zones 0</w:t>
      </w:r>
      <w:r>
        <w:t xml:space="preserve">1, </w:t>
      </w:r>
      <w:r w:rsidR="00466A56">
        <w:t>0</w:t>
      </w:r>
      <w:r>
        <w:t xml:space="preserve">7, </w:t>
      </w:r>
      <w:r w:rsidR="00466A56">
        <w:t>0</w:t>
      </w:r>
      <w:r>
        <w:t xml:space="preserve">8, </w:t>
      </w:r>
      <w:r w:rsidR="00466A56">
        <w:t>0</w:t>
      </w:r>
      <w:r>
        <w:t>9</w:t>
      </w:r>
      <w:r w:rsidRPr="00DF2600">
        <w:t xml:space="preserve"> were combined during 2015 BpS Review.</w:t>
      </w:r>
    </w:p>
    <w:p w:rsidR="00BB5A3C" w:rsidP="00933522" w:rsidRDefault="00BB5A3C" w14:paraId="0CE44837" w14:textId="77777777"/>
    <w:p w:rsidR="00933522" w:rsidP="00933522" w:rsidRDefault="00933522" w14:paraId="50DE98CA" w14:textId="77777777">
      <w:pPr>
        <w:pStyle w:val="ReportSection"/>
      </w:pPr>
      <w:r>
        <w:t>Succession Classes</w:t>
      </w:r>
    </w:p>
    <w:p w:rsidR="00933522" w:rsidP="00933522" w:rsidRDefault="00933522" w14:paraId="06985E9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3522" w:rsidP="00933522" w:rsidRDefault="00933522" w14:paraId="1E70AAB5"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933522" w:rsidP="00933522" w:rsidRDefault="00933522" w14:paraId="60DA1E8B" w14:textId="77777777"/>
    <w:p w:rsidR="00933522" w:rsidP="00933522" w:rsidRDefault="00933522" w14:paraId="2AD2AF76" w14:textId="77777777">
      <w:pPr>
        <w:pStyle w:val="SClassInfoPara"/>
      </w:pPr>
      <w:r>
        <w:t>Indicator Species</w:t>
      </w:r>
    </w:p>
    <w:p w:rsidR="00933522" w:rsidP="00933522" w:rsidRDefault="00933522" w14:paraId="27804230" w14:textId="77777777"/>
    <w:p w:rsidR="00933522" w:rsidP="00933522" w:rsidRDefault="00933522" w14:paraId="7E77EB33" w14:textId="77777777">
      <w:pPr>
        <w:pStyle w:val="SClassInfoPara"/>
      </w:pPr>
      <w:r>
        <w:t>Description</w:t>
      </w:r>
    </w:p>
    <w:p w:rsidR="00933522" w:rsidP="00933522" w:rsidRDefault="00933522" w14:paraId="5986F378" w14:textId="34B876FA">
      <w:r>
        <w:t>Grassland having just burned</w:t>
      </w:r>
      <w:r w:rsidR="00032813">
        <w:t>. Young</w:t>
      </w:r>
      <w:r>
        <w:t>, green vegetation.</w:t>
      </w:r>
    </w:p>
    <w:p w:rsidR="00933522" w:rsidP="00933522" w:rsidRDefault="00933522" w14:paraId="29372AAC" w14:textId="77777777"/>
    <w:p>
      <w:r>
        <w:rPr>
          <w:i/>
          <w:u w:val="single"/>
        </w:rPr>
        <w:t>Maximum Tree Size Class</w:t>
      </w:r>
      <w:br/>
      <w:r>
        <w:t>None</w:t>
      </w:r>
    </w:p>
    <w:p w:rsidR="00933522" w:rsidP="00933522" w:rsidRDefault="00933522" w14:paraId="446CC76D" w14:textId="77777777">
      <w:pPr>
        <w:pStyle w:val="InfoPara"/>
        <w:pBdr>
          <w:top w:val="single" w:color="auto" w:sz="4" w:space="1"/>
        </w:pBdr>
      </w:pPr>
      <w:r>
        <w:t>Class B</w:t>
      </w:r>
      <w:r>
        <w:tab/>
        <w:t>81</w:t>
      </w:r>
      <w:r w:rsidR="002A3B10">
        <w:tab/>
      </w:r>
      <w:r w:rsidR="002A3B10">
        <w:tab/>
      </w:r>
      <w:r w:rsidR="002A3B10">
        <w:tab/>
      </w:r>
      <w:r w:rsidR="002A3B10">
        <w:tab/>
      </w:r>
      <w:r w:rsidR="004F7795">
        <w:t>Mid Development 1 - Closed</w:t>
      </w:r>
    </w:p>
    <w:p w:rsidR="00933522" w:rsidP="00933522" w:rsidRDefault="00933522" w14:paraId="715E1AE6" w14:textId="77777777"/>
    <w:p w:rsidR="00933522" w:rsidP="00933522" w:rsidRDefault="00933522" w14:paraId="423ADBD2" w14:textId="77777777">
      <w:pPr>
        <w:pStyle w:val="SClassInfoPara"/>
      </w:pPr>
      <w:r>
        <w:t>Indicator Species</w:t>
      </w:r>
    </w:p>
    <w:p w:rsidR="00933522" w:rsidP="00933522" w:rsidRDefault="00933522" w14:paraId="7AA52BEF" w14:textId="77777777"/>
    <w:p w:rsidR="00933522" w:rsidP="00933522" w:rsidRDefault="00933522" w14:paraId="2D935AC0" w14:textId="77777777">
      <w:pPr>
        <w:pStyle w:val="SClassInfoPara"/>
      </w:pPr>
      <w:r>
        <w:t>Description</w:t>
      </w:r>
    </w:p>
    <w:p w:rsidR="00933522" w:rsidP="00933522" w:rsidRDefault="00933522" w14:paraId="090D3306" w14:textId="23B91D6E">
      <w:r>
        <w:t xml:space="preserve">Perennial bunchgrass with solid cryptogam cover, large </w:t>
      </w:r>
      <w:proofErr w:type="spellStart"/>
      <w:r>
        <w:t>bluebunch</w:t>
      </w:r>
      <w:proofErr w:type="spellEnd"/>
      <w:r>
        <w:t xml:space="preserve"> grasses, lower POSE and forb cover, greater forb diversity. </w:t>
      </w:r>
    </w:p>
    <w:p w:rsidR="00933522" w:rsidP="00933522" w:rsidRDefault="00933522" w14:paraId="5A6B144A" w14:textId="77777777"/>
    <w:p>
      <w:r>
        <w:rPr>
          <w:i/>
          <w:u w:val="single"/>
        </w:rPr>
        <w:t>Maximum Tree Size Class</w:t>
      </w:r>
      <w:br/>
      <w:r>
        <w:t>None</w:t>
      </w:r>
    </w:p>
    <w:p w:rsidR="00933522" w:rsidP="00933522" w:rsidRDefault="00933522" w14:paraId="58F6540A" w14:textId="77777777">
      <w:pPr>
        <w:pStyle w:val="InfoPara"/>
        <w:pBdr>
          <w:top w:val="single" w:color="auto" w:sz="4" w:space="1"/>
        </w:pBdr>
      </w:pPr>
      <w:r>
        <w:t>Class C</w:t>
      </w:r>
      <w:r>
        <w:tab/>
        <w:t>16</w:t>
      </w:r>
      <w:r w:rsidR="002A3B10">
        <w:tab/>
      </w:r>
      <w:r w:rsidR="002A3B10">
        <w:tab/>
      </w:r>
      <w:r w:rsidR="002A3B10">
        <w:tab/>
      </w:r>
      <w:r w:rsidR="002A3B10">
        <w:tab/>
      </w:r>
      <w:r w:rsidR="004F7795">
        <w:t>Late Development 1 - Open</w:t>
      </w:r>
    </w:p>
    <w:p w:rsidR="00933522" w:rsidP="00933522" w:rsidRDefault="00933522" w14:paraId="60FAF081" w14:textId="77777777"/>
    <w:p w:rsidR="00933522" w:rsidP="00933522" w:rsidRDefault="00933522" w14:paraId="15E95E41" w14:textId="77777777">
      <w:pPr>
        <w:pStyle w:val="SClassInfoPara"/>
      </w:pPr>
      <w:r>
        <w:t>Indicator Species</w:t>
      </w:r>
    </w:p>
    <w:p w:rsidR="00933522" w:rsidP="00933522" w:rsidRDefault="00933522" w14:paraId="7C4D0D49" w14:textId="77777777"/>
    <w:p w:rsidR="00933522" w:rsidP="00933522" w:rsidRDefault="00933522" w14:paraId="3303A800" w14:textId="77777777">
      <w:pPr>
        <w:pStyle w:val="SClassInfoPara"/>
      </w:pPr>
      <w:r>
        <w:t>Description</w:t>
      </w:r>
    </w:p>
    <w:p w:rsidR="00933522" w:rsidP="00933522" w:rsidRDefault="00933522" w14:paraId="2E50D2DB" w14:textId="33244819">
      <w:r>
        <w:t xml:space="preserve">Native grassland with shrubs beginning to get a foothold or small pockets of remnants from the original fire expanding into the grassland. It equals the early seral states in Wyoming Big Sagebrush Steppe Ecological System. </w:t>
      </w:r>
      <w:r w:rsidR="008C719A">
        <w:t xml:space="preserve">Grasses dominate with the same grass height range as in </w:t>
      </w:r>
      <w:r w:rsidR="00466A56">
        <w:t>C</w:t>
      </w:r>
      <w:r w:rsidR="008C719A">
        <w:t xml:space="preserve">lass B. The class is </w:t>
      </w:r>
      <w:r w:rsidR="00466A56">
        <w:t>“</w:t>
      </w:r>
      <w:r w:rsidR="008C719A">
        <w:t>Open</w:t>
      </w:r>
      <w:r w:rsidR="00466A56">
        <w:t>”</w:t>
      </w:r>
      <w:r w:rsidR="008C719A">
        <w:t xml:space="preserve"> due to the shrub component. </w:t>
      </w:r>
      <w:r>
        <w:t xml:space="preserve">Patches within this matrix die back </w:t>
      </w:r>
      <w:r w:rsidR="008C719A">
        <w:t>due to competition/maintenance.</w:t>
      </w:r>
    </w:p>
    <w:p w:rsidR="00933522" w:rsidP="00933522" w:rsidRDefault="00933522" w14:paraId="6DB5E0A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33522" w:rsidP="00933522" w:rsidRDefault="00933522" w14:paraId="12C7F453" w14:textId="11EEA6A0">
      <w:r>
        <w:t xml:space="preserve">Brown, </w:t>
      </w:r>
      <w:r w:rsidR="00032813">
        <w:t>J.</w:t>
      </w:r>
      <w:r>
        <w:t xml:space="preserve">K. and </w:t>
      </w:r>
      <w:r w:rsidR="00032813">
        <w:t>J.</w:t>
      </w:r>
      <w:r>
        <w:t xml:space="preserve"> </w:t>
      </w:r>
      <w:proofErr w:type="spellStart"/>
      <w:r>
        <w:t>Kapler</w:t>
      </w:r>
      <w:proofErr w:type="spellEnd"/>
      <w:r w:rsidR="00032813">
        <w:t>-</w:t>
      </w:r>
      <w:r>
        <w:t>Smith, eds.2000. Wildland fire in ecosystems: effects of fire on flora. Gen. Tech. Rep. RMRS-GTR-42</w:t>
      </w:r>
      <w:r w:rsidR="00032813">
        <w:t xml:space="preserve">. </w:t>
      </w:r>
      <w:r w:rsidR="00107270">
        <w:t>V</w:t>
      </w:r>
      <w:r>
        <w:t>ol 2. Ogden, UT: USDA Forest Service, Rocky Mountain Research Station. 257 pp.</w:t>
      </w:r>
    </w:p>
    <w:p w:rsidR="00933522" w:rsidP="00933522" w:rsidRDefault="00933522" w14:paraId="1BF4CE60" w14:textId="77777777"/>
    <w:p w:rsidR="00933522" w:rsidP="00933522" w:rsidRDefault="00933522" w14:paraId="199DF186" w14:textId="0FA6AFBD">
      <w:r>
        <w:t>Crawford, Rex (WA Natural Heritage Program) and Jimmy Kagan</w:t>
      </w:r>
      <w:r w:rsidR="008864E1">
        <w:t>,</w:t>
      </w:r>
      <w:r>
        <w:t xml:space="preserve"> (OR Natural Heritage Program). Personal communication.</w:t>
      </w:r>
      <w:r w:rsidR="00032813">
        <w:t xml:space="preserve"> </w:t>
      </w:r>
    </w:p>
    <w:p w:rsidR="00933522" w:rsidP="00933522" w:rsidRDefault="00933522" w14:paraId="5B476171" w14:textId="77777777"/>
    <w:p w:rsidR="00933522" w:rsidP="00933522" w:rsidRDefault="00933522" w14:paraId="5C721BFE" w14:textId="5B044F0A">
      <w:r>
        <w:t xml:space="preserve">Daubenmire, R. 1970. Steppe </w:t>
      </w:r>
      <w:r w:rsidR="00032813">
        <w:t>vegetation</w:t>
      </w:r>
      <w:r>
        <w:t xml:space="preserve"> of Washington. </w:t>
      </w:r>
      <w:r w:rsidR="00032813">
        <w:t xml:space="preserve">Tech. Bull. </w:t>
      </w:r>
      <w:r w:rsidR="006437F7">
        <w:t xml:space="preserve">62. Pullman: Washington State University, </w:t>
      </w:r>
      <w:r>
        <w:t>Washington Agricultural Experiment Station</w:t>
      </w:r>
      <w:r w:rsidR="006437F7">
        <w:t xml:space="preserve">. </w:t>
      </w:r>
      <w:r>
        <w:t>131</w:t>
      </w:r>
      <w:r w:rsidR="006437F7">
        <w:t xml:space="preserve"> pp</w:t>
      </w:r>
      <w:r>
        <w:t>.</w:t>
      </w:r>
    </w:p>
    <w:p w:rsidR="00933522" w:rsidP="00933522" w:rsidRDefault="00933522" w14:paraId="20A8C75A" w14:textId="77777777"/>
    <w:p w:rsidR="00933522" w:rsidP="00933522" w:rsidRDefault="00933522" w14:paraId="05F486A4" w14:textId="18025C96">
      <w:r>
        <w:t xml:space="preserve">Miller R.F., J.M. Seufert and </w:t>
      </w:r>
      <w:proofErr w:type="spellStart"/>
      <w:r>
        <w:t>Haferkamp</w:t>
      </w:r>
      <w:proofErr w:type="spellEnd"/>
      <w:r>
        <w:t>.</w:t>
      </w:r>
      <w:r w:rsidR="00032813">
        <w:t xml:space="preserve"> </w:t>
      </w:r>
      <w:r>
        <w:t>1986.</w:t>
      </w:r>
      <w:r w:rsidR="00032813">
        <w:t xml:space="preserve"> </w:t>
      </w:r>
      <w:r>
        <w:t xml:space="preserve">The ecology and management of </w:t>
      </w:r>
      <w:proofErr w:type="spellStart"/>
      <w:r>
        <w:t>bluebunch</w:t>
      </w:r>
      <w:proofErr w:type="spellEnd"/>
      <w:r>
        <w:t xml:space="preserve"> wheatgrass (</w:t>
      </w:r>
      <w:proofErr w:type="spellStart"/>
      <w:r>
        <w:t>Agropyron</w:t>
      </w:r>
      <w:proofErr w:type="spellEnd"/>
      <w:r>
        <w:t xml:space="preserve"> spicatum): </w:t>
      </w:r>
      <w:r w:rsidR="00032813">
        <w:t>A</w:t>
      </w:r>
      <w:r>
        <w:t xml:space="preserve"> review. OSU Station Bulletin 669. 39 pp.</w:t>
      </w:r>
    </w:p>
    <w:p w:rsidR="00933522" w:rsidP="00933522" w:rsidRDefault="00933522" w14:paraId="10DDE4DF" w14:textId="77777777"/>
    <w:p w:rsidR="00933522" w:rsidP="00933522" w:rsidRDefault="00933522" w14:paraId="2BA207B2" w14:textId="77777777">
      <w:r>
        <w:lastRenderedPageBreak/>
        <w:t>NatureServe. 2004. International Ecological Classification Standard: Terrestrial Ecological Systems of the United States. Natural Heritage Central Databases. NatureServe, Arlington, VA.</w:t>
      </w:r>
    </w:p>
    <w:p w:rsidR="00933522" w:rsidP="00933522" w:rsidRDefault="00933522" w14:paraId="020DF27D" w14:textId="77777777"/>
    <w:p w:rsidR="00032813" w:rsidP="00032813" w:rsidRDefault="00032813" w14:paraId="4BE71AB0" w14:textId="77777777">
      <w:r>
        <w:t>NatureServe. 2007. International Ecological Classification Standard: Terrestrial Ecological Classifications. NatureServe Central Databases. Arlington, VA. Data current as of 10 February 2007.</w:t>
      </w:r>
    </w:p>
    <w:p w:rsidR="00032813" w:rsidP="00032813" w:rsidRDefault="00032813" w14:paraId="7BF7AE3F" w14:textId="77777777"/>
    <w:p w:rsidR="00933522" w:rsidP="00933522" w:rsidRDefault="00933522" w14:paraId="6C1C4913" w14:textId="2DA69639">
      <w:r>
        <w:t>Tisdale, E.M</w:t>
      </w:r>
      <w:r w:rsidR="00032813">
        <w:t>.</w:t>
      </w:r>
      <w:r>
        <w:t xml:space="preserve"> and M. Bramble-</w:t>
      </w:r>
      <w:proofErr w:type="spellStart"/>
      <w:r>
        <w:t>Brodahl</w:t>
      </w:r>
      <w:proofErr w:type="spellEnd"/>
      <w:r>
        <w:t>. 1983. Relationships of site characteristics to vegetation in canyon grasslands of west-central Idaho and adjacent areas. Journal of Range Management 36: 775-778.</w:t>
      </w:r>
    </w:p>
    <w:p w:rsidR="00933522" w:rsidP="00933522" w:rsidRDefault="00933522" w14:paraId="142C496E" w14:textId="77777777"/>
    <w:p w:rsidR="00933522" w:rsidP="00933522" w:rsidRDefault="00933522" w14:paraId="0209BE2E" w14:textId="6ADDD73B">
      <w:r>
        <w:t>Tisdale, E.W. 1986. Canyon grasslands and associated shrublands of west-central Idaho and adjacent areas. Bulletin No. 40. Forest, Wildlife and Range Experiment Station</w:t>
      </w:r>
      <w:r w:rsidR="00032813">
        <w:t>, University of Idaho, Moscow</w:t>
      </w:r>
      <w:r>
        <w:t>. 42 pp.</w:t>
      </w:r>
    </w:p>
    <w:p w:rsidRPr="00A43E41" w:rsidR="004D5F12" w:rsidP="00933522" w:rsidRDefault="004D5F12" w14:paraId="4AD1AD8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4EDF2" w14:textId="77777777" w:rsidR="009F3CE4" w:rsidRDefault="009F3CE4">
      <w:r>
        <w:separator/>
      </w:r>
    </w:p>
  </w:endnote>
  <w:endnote w:type="continuationSeparator" w:id="0">
    <w:p w14:paraId="01719418" w14:textId="77777777" w:rsidR="009F3CE4" w:rsidRDefault="009F3CE4">
      <w:r>
        <w:continuationSeparator/>
      </w:r>
    </w:p>
  </w:endnote>
  <w:endnote w:type="continuationNotice" w:id="1">
    <w:p w14:paraId="45FDC5B7" w14:textId="77777777" w:rsidR="009F3CE4" w:rsidRDefault="009F3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936F6" w14:textId="77777777" w:rsidR="00933522" w:rsidRDefault="00933522" w:rsidP="009335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4133" w14:textId="77777777" w:rsidR="009F3CE4" w:rsidRDefault="009F3CE4">
      <w:r>
        <w:separator/>
      </w:r>
    </w:p>
  </w:footnote>
  <w:footnote w:type="continuationSeparator" w:id="0">
    <w:p w14:paraId="05437AA6" w14:textId="77777777" w:rsidR="009F3CE4" w:rsidRDefault="009F3CE4">
      <w:r>
        <w:continuationSeparator/>
      </w:r>
    </w:p>
  </w:footnote>
  <w:footnote w:type="continuationNotice" w:id="1">
    <w:p w14:paraId="03376C46" w14:textId="77777777" w:rsidR="009F3CE4" w:rsidRDefault="009F3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61327" w14:textId="77777777" w:rsidR="00A43E41" w:rsidRDefault="00A43E41" w:rsidP="009335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864E1"/>
    <w:rPr>
      <w:rFonts w:ascii="Tahoma" w:hAnsi="Tahoma" w:cs="Tahoma"/>
      <w:sz w:val="16"/>
      <w:szCs w:val="16"/>
    </w:rPr>
  </w:style>
  <w:style w:type="character" w:customStyle="1" w:styleId="BalloonTextChar">
    <w:name w:val="Balloon Text Char"/>
    <w:basedOn w:val="DefaultParagraphFont"/>
    <w:link w:val="BalloonText"/>
    <w:uiPriority w:val="99"/>
    <w:semiHidden/>
    <w:rsid w:val="008864E1"/>
    <w:rPr>
      <w:rFonts w:ascii="Tahoma" w:hAnsi="Tahoma" w:cs="Tahoma"/>
      <w:sz w:val="16"/>
      <w:szCs w:val="16"/>
    </w:rPr>
  </w:style>
  <w:style w:type="paragraph" w:styleId="ListParagraph">
    <w:name w:val="List Paragraph"/>
    <w:basedOn w:val="Normal"/>
    <w:uiPriority w:val="34"/>
    <w:qFormat/>
    <w:rsid w:val="00BB5A3C"/>
    <w:pPr>
      <w:ind w:left="720"/>
    </w:pPr>
    <w:rPr>
      <w:rFonts w:ascii="Calibri" w:eastAsiaTheme="minorHAnsi" w:hAnsi="Calibri"/>
      <w:sz w:val="22"/>
      <w:szCs w:val="22"/>
    </w:rPr>
  </w:style>
  <w:style w:type="character" w:styleId="Hyperlink">
    <w:name w:val="Hyperlink"/>
    <w:basedOn w:val="DefaultParagraphFont"/>
    <w:rsid w:val="00BB5A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31458">
      <w:bodyDiv w:val="1"/>
      <w:marLeft w:val="0"/>
      <w:marRight w:val="0"/>
      <w:marTop w:val="0"/>
      <w:marBottom w:val="0"/>
      <w:divBdr>
        <w:top w:val="none" w:sz="0" w:space="0" w:color="auto"/>
        <w:left w:val="none" w:sz="0" w:space="0" w:color="auto"/>
        <w:bottom w:val="none" w:sz="0" w:space="0" w:color="auto"/>
        <w:right w:val="none" w:sz="0" w:space="0" w:color="auto"/>
      </w:divBdr>
    </w:div>
    <w:div w:id="185187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2014-08-19T01:18:00Z</cp:lastPrinted>
  <dcterms:created xsi:type="dcterms:W3CDTF">2017-11-09T22:53:00Z</dcterms:created>
  <dcterms:modified xsi:type="dcterms:W3CDTF">2025-02-12T09:41:26Z</dcterms:modified>
</cp:coreProperties>
</file>