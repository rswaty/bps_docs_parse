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953" w:rsidP="00DD0953" w:rsidRDefault="00DD0953">
      <w:pPr>
        <w:pStyle w:val="BpSTitle"/>
      </w:pPr>
      <w:r>
        <w:t>14000</w:t>
      </w:r>
    </w:p>
    <w:p w:rsidR="00DD0953" w:rsidP="00DD0953" w:rsidRDefault="00DD0953">
      <w:pPr>
        <w:pStyle w:val="BpSTitle"/>
      </w:pPr>
      <w:r>
        <w:t>Central Appalachian Alkaline Glade and Woodland</w:t>
      </w:r>
    </w:p>
    <w:p w:rsidR="00DD0953" w:rsidP="00DD0953" w:rsidRDefault="00DD0953">
      <w:r>
        <w:t>BpS Model/Description Version: Aug. 2020</w:t>
      </w:r>
      <w:r>
        <w:tab/>
      </w:r>
      <w:r>
        <w:tab/>
      </w:r>
      <w:r>
        <w:tab/>
      </w:r>
      <w:r>
        <w:tab/>
      </w:r>
      <w:r>
        <w:tab/>
      </w:r>
      <w:r>
        <w:tab/>
      </w:r>
      <w:r>
        <w:tab/>
      </w:r>
    </w:p>
    <w:p w:rsidR="003874EE" w:rsidP="00DD0953" w:rsidRDefault="003874EE">
      <w:r>
        <w:tab/>
      </w:r>
      <w:r>
        <w:tab/>
      </w:r>
      <w:r>
        <w:tab/>
      </w:r>
      <w:r>
        <w:tab/>
      </w:r>
      <w:r>
        <w:tab/>
      </w:r>
      <w:r>
        <w:tab/>
      </w:r>
      <w:r>
        <w:tab/>
      </w:r>
      <w:r>
        <w:tab/>
      </w:r>
      <w:r>
        <w:tab/>
      </w:r>
      <w:r>
        <w:tab/>
        <w:t>Update: 4/12/18</w:t>
      </w:r>
    </w:p>
    <w:p w:rsidR="00DD0953" w:rsidP="00DD0953" w:rsidRDefault="00DD0953"/>
    <w:p w:rsidR="00DD0953" w:rsidP="00DD0953" w:rsidRDefault="00DD0953"/>
    <w:p w:rsidR="00DD0953" w:rsidP="00DD0953" w:rsidRDefault="00DD0953">
      <w:pPr>
        <w:pStyle w:val="InfoPara"/>
      </w:pPr>
      <w:r>
        <w:t>Vegetation Type</w:t>
      </w:r>
    </w:p>
    <w:p w:rsidR="00DD0953" w:rsidP="00DD0953" w:rsidRDefault="00E6660F">
      <w:r w:rsidRPr="00E6660F">
        <w:t>Steppe/Savanna</w:t>
      </w:r>
    </w:p>
    <w:p w:rsidR="00DD0953" w:rsidP="00DD0953" w:rsidRDefault="00DD0953">
      <w:pPr>
        <w:pStyle w:val="InfoPara"/>
      </w:pPr>
      <w:r>
        <w:t>Map Zone</w:t>
      </w:r>
    </w:p>
    <w:p w:rsidR="00DD0953" w:rsidP="00DD0953" w:rsidRDefault="00DD0953">
      <w:r>
        <w:t>63</w:t>
      </w:r>
    </w:p>
    <w:p w:rsidR="00DD0953" w:rsidP="00DD0953" w:rsidRDefault="00DD0953">
      <w:pPr>
        <w:pStyle w:val="InfoPara"/>
      </w:pPr>
      <w:r>
        <w:t>Geographic Range</w:t>
      </w:r>
    </w:p>
    <w:p w:rsidR="00DD0953" w:rsidP="00DD0953" w:rsidRDefault="00DD0953">
      <w:r>
        <w:t xml:space="preserve">This </w:t>
      </w:r>
      <w:r w:rsidR="00D009BC">
        <w:t>Biophysical Setting (</w:t>
      </w:r>
      <w:r>
        <w:t>BpS</w:t>
      </w:r>
      <w:r w:rsidR="00D009BC">
        <w:t>)</w:t>
      </w:r>
      <w:r>
        <w:t xml:space="preserve"> occurs on thin soil over calcareous bedrock (primarily limestone or dolostone) at low to moderate elevations from the central Appalachians south into the Ridge and Valley (NatureServe 2007). In </w:t>
      </w:r>
      <w:r w:rsidR="00D009BC">
        <w:t>map zone (</w:t>
      </w:r>
      <w:r>
        <w:t>MZ</w:t>
      </w:r>
      <w:r w:rsidR="00D009BC">
        <w:t>)</w:t>
      </w:r>
      <w:r>
        <w:t>62, this BpS occurs on the unglaciated Allegheny plateau in Subsections 221Ea and 221Ed</w:t>
      </w:r>
      <w:r w:rsidR="00E6660F">
        <w:t xml:space="preserve"> (Cleland et al. 2007)</w:t>
      </w:r>
      <w:r>
        <w:t xml:space="preserve">. This type is reported by </w:t>
      </w:r>
      <w:proofErr w:type="spellStart"/>
      <w:r>
        <w:t>Fike</w:t>
      </w:r>
      <w:proofErr w:type="spellEnd"/>
      <w:r>
        <w:t xml:space="preserve"> (1999) in the Pittsburgh Low Plateau ecological region of P</w:t>
      </w:r>
      <w:r w:rsidR="00071FB6">
        <w:t>ennsylvania</w:t>
      </w:r>
      <w:r>
        <w:t>, corresponding to Subsection 221Ea. The type is apparently restricted to one occurrence in O</w:t>
      </w:r>
      <w:r w:rsidR="00071FB6">
        <w:t>hio</w:t>
      </w:r>
      <w:r>
        <w:t xml:space="preserve"> (Lawless et al. 2006), where </w:t>
      </w:r>
      <w:proofErr w:type="gramStart"/>
      <w:r>
        <w:t>the majority of</w:t>
      </w:r>
      <w:proofErr w:type="gramEnd"/>
      <w:r>
        <w:t xml:space="preserve"> calcareous glades are represented by BpS 1401, which is concentrated on the Interior Low Plateau of MZ53. Local glade openings on circumneutral clay over shale or limestone in Athens and Lawrence Counties, O</w:t>
      </w:r>
      <w:r w:rsidR="00071FB6">
        <w:t>hio</w:t>
      </w:r>
      <w:r>
        <w:t>, may also represent this type (</w:t>
      </w:r>
      <w:proofErr w:type="spellStart"/>
      <w:r>
        <w:t>Wistendahl</w:t>
      </w:r>
      <w:proofErr w:type="spellEnd"/>
      <w:r>
        <w:t xml:space="preserve"> 1975, </w:t>
      </w:r>
      <w:proofErr w:type="spellStart"/>
      <w:r>
        <w:t>Auffenorde</w:t>
      </w:r>
      <w:proofErr w:type="spellEnd"/>
      <w:r>
        <w:t xml:space="preserve"> and </w:t>
      </w:r>
      <w:proofErr w:type="spellStart"/>
      <w:r>
        <w:t>Wistendahl</w:t>
      </w:r>
      <w:proofErr w:type="spellEnd"/>
      <w:r>
        <w:t xml:space="preserve"> 1985).</w:t>
      </w:r>
    </w:p>
    <w:p w:rsidR="00DD0953" w:rsidP="00DD0953" w:rsidRDefault="00DD0953">
      <w:pPr>
        <w:pStyle w:val="InfoPara"/>
      </w:pPr>
      <w:r>
        <w:t>Biophysical Site Description</w:t>
      </w:r>
    </w:p>
    <w:p w:rsidR="00DD0953" w:rsidP="00DD0953" w:rsidRDefault="00DD0953">
      <w:r>
        <w:t>This BpS occupies dry areas of calcareous parent material, typically limestone and dolostone, on mid-elevation rocky ridges, slopes, and outcrops (NatureServe 2007). Soils are high in calcium and magnesium. In O</w:t>
      </w:r>
      <w:r w:rsidR="00071FB6">
        <w:t>hio</w:t>
      </w:r>
      <w:r>
        <w:t>, this type is restricted to limestone of the P</w:t>
      </w:r>
      <w:r w:rsidR="000E62A1">
        <w:t>ennsylvania C</w:t>
      </w:r>
      <w:r>
        <w:t>onemaugh Formation on the Marietta Plateau in Belmont County (Lawless et al. 2006).</w:t>
      </w:r>
    </w:p>
    <w:p w:rsidR="00DD0953" w:rsidP="00DD0953" w:rsidRDefault="00DD0953">
      <w:pPr>
        <w:pStyle w:val="InfoPara"/>
      </w:pPr>
      <w:r>
        <w:t>Vegetation Description</w:t>
      </w:r>
    </w:p>
    <w:p w:rsidR="00DD0953" w:rsidP="00DD0953" w:rsidRDefault="00DD0953">
      <w:r>
        <w:t xml:space="preserve">The vegetation for MZ62 is based on </w:t>
      </w:r>
      <w:proofErr w:type="spellStart"/>
      <w:r>
        <w:t>Fike</w:t>
      </w:r>
      <w:proofErr w:type="spellEnd"/>
      <w:r>
        <w:t xml:space="preserve"> (1999). The apparent rarity of this BpS in MZ62 limits data availability. The small trees redcedar (</w:t>
      </w:r>
      <w:r w:rsidRPr="00071FB6">
        <w:rPr>
          <w:i/>
        </w:rPr>
        <w:t>Juniperus virginianus</w:t>
      </w:r>
      <w:r>
        <w:t>), chinquapin oak (</w:t>
      </w:r>
      <w:r w:rsidRPr="00071FB6">
        <w:rPr>
          <w:i/>
        </w:rPr>
        <w:t xml:space="preserve">Quercus </w:t>
      </w:r>
      <w:proofErr w:type="spellStart"/>
      <w:r w:rsidRPr="00071FB6">
        <w:rPr>
          <w:i/>
        </w:rPr>
        <w:t>muhlenbergii</w:t>
      </w:r>
      <w:proofErr w:type="spellEnd"/>
      <w:r w:rsidRPr="00071FB6">
        <w:rPr>
          <w:i/>
        </w:rPr>
        <w:t>)</w:t>
      </w:r>
      <w:r>
        <w:t xml:space="preserve"> and redbud (</w:t>
      </w:r>
      <w:proofErr w:type="spellStart"/>
      <w:r w:rsidRPr="00071FB6">
        <w:rPr>
          <w:i/>
        </w:rPr>
        <w:t>Cercis</w:t>
      </w:r>
      <w:proofErr w:type="spellEnd"/>
      <w:r w:rsidRPr="00071FB6">
        <w:rPr>
          <w:i/>
        </w:rPr>
        <w:t xml:space="preserve"> canadensis</w:t>
      </w:r>
      <w:r>
        <w:t>) characterize the overstory. Shrubs may include hop-hornbeam (</w:t>
      </w:r>
      <w:proofErr w:type="spellStart"/>
      <w:r w:rsidRPr="00071FB6">
        <w:rPr>
          <w:i/>
        </w:rPr>
        <w:t>Ostrya</w:t>
      </w:r>
      <w:proofErr w:type="spellEnd"/>
      <w:r w:rsidRPr="00071FB6">
        <w:rPr>
          <w:i/>
        </w:rPr>
        <w:t xml:space="preserve"> </w:t>
      </w:r>
      <w:proofErr w:type="spellStart"/>
      <w:r w:rsidRPr="00071FB6">
        <w:rPr>
          <w:i/>
        </w:rPr>
        <w:t>virginiana</w:t>
      </w:r>
      <w:proofErr w:type="spellEnd"/>
      <w:r>
        <w:t>), and flowering dogwood (</w:t>
      </w:r>
      <w:proofErr w:type="spellStart"/>
      <w:r w:rsidRPr="00071FB6">
        <w:rPr>
          <w:i/>
        </w:rPr>
        <w:t>Cornus</w:t>
      </w:r>
      <w:proofErr w:type="spellEnd"/>
      <w:r w:rsidRPr="00071FB6">
        <w:rPr>
          <w:i/>
        </w:rPr>
        <w:t xml:space="preserve"> </w:t>
      </w:r>
      <w:proofErr w:type="spellStart"/>
      <w:r w:rsidRPr="00071FB6">
        <w:rPr>
          <w:i/>
        </w:rPr>
        <w:t>florida</w:t>
      </w:r>
      <w:proofErr w:type="spellEnd"/>
      <w:r w:rsidRPr="00071FB6">
        <w:rPr>
          <w:i/>
        </w:rPr>
        <w:t>).</w:t>
      </w:r>
      <w:r>
        <w:t xml:space="preserve"> [The ground layer is dominated by little bluestem &amp; big bluestem).</w:t>
      </w:r>
      <w:r w:rsidR="00071FB6">
        <w:t xml:space="preserve"> </w:t>
      </w:r>
      <w:r>
        <w:t>The ground layer is well-expressed due to the lack of forest development, and supports Indian grass (</w:t>
      </w:r>
      <w:proofErr w:type="spellStart"/>
      <w:r w:rsidRPr="00071FB6">
        <w:rPr>
          <w:i/>
        </w:rPr>
        <w:t>Sorghastrum</w:t>
      </w:r>
      <w:proofErr w:type="spellEnd"/>
      <w:r w:rsidRPr="00071FB6">
        <w:rPr>
          <w:i/>
        </w:rPr>
        <w:t xml:space="preserve"> </w:t>
      </w:r>
      <w:proofErr w:type="spellStart"/>
      <w:r w:rsidRPr="00071FB6">
        <w:rPr>
          <w:i/>
        </w:rPr>
        <w:t>nutans</w:t>
      </w:r>
      <w:proofErr w:type="spellEnd"/>
      <w:r>
        <w:t>), aromatic aster (</w:t>
      </w:r>
      <w:r w:rsidRPr="00071FB6">
        <w:rPr>
          <w:i/>
        </w:rPr>
        <w:t xml:space="preserve">Aster </w:t>
      </w:r>
      <w:proofErr w:type="spellStart"/>
      <w:r w:rsidRPr="00071FB6">
        <w:rPr>
          <w:i/>
        </w:rPr>
        <w:t>oblongifolius</w:t>
      </w:r>
      <w:proofErr w:type="spellEnd"/>
      <w:r>
        <w:t>), hoary puccoon (</w:t>
      </w:r>
      <w:proofErr w:type="spellStart"/>
      <w:r w:rsidRPr="00071FB6">
        <w:rPr>
          <w:i/>
        </w:rPr>
        <w:t>Lithospermumcanescens</w:t>
      </w:r>
      <w:proofErr w:type="spellEnd"/>
      <w:r>
        <w:t>), tall larkspur (</w:t>
      </w:r>
      <w:r w:rsidRPr="00071FB6">
        <w:rPr>
          <w:i/>
        </w:rPr>
        <w:t xml:space="preserve">Delphinium </w:t>
      </w:r>
      <w:proofErr w:type="spellStart"/>
      <w:r w:rsidRPr="00071FB6">
        <w:rPr>
          <w:i/>
        </w:rPr>
        <w:t>exaltatum</w:t>
      </w:r>
      <w:proofErr w:type="spellEnd"/>
      <w:r>
        <w:t>), green milkweed (</w:t>
      </w:r>
      <w:proofErr w:type="spellStart"/>
      <w:r w:rsidRPr="00071FB6">
        <w:rPr>
          <w:i/>
        </w:rPr>
        <w:t>Asclepias</w:t>
      </w:r>
      <w:proofErr w:type="spellEnd"/>
      <w:r w:rsidRPr="00071FB6">
        <w:rPr>
          <w:i/>
        </w:rPr>
        <w:t xml:space="preserve"> </w:t>
      </w:r>
      <w:proofErr w:type="spellStart"/>
      <w:r w:rsidRPr="00071FB6">
        <w:rPr>
          <w:i/>
        </w:rPr>
        <w:t>viridiflora</w:t>
      </w:r>
      <w:proofErr w:type="spellEnd"/>
      <w:r>
        <w:t>), flowering spurge (</w:t>
      </w:r>
      <w:r w:rsidRPr="00071FB6">
        <w:rPr>
          <w:i/>
        </w:rPr>
        <w:t xml:space="preserve">Euphorbia </w:t>
      </w:r>
      <w:proofErr w:type="spellStart"/>
      <w:r w:rsidRPr="00071FB6">
        <w:rPr>
          <w:i/>
        </w:rPr>
        <w:t>corollata</w:t>
      </w:r>
      <w:proofErr w:type="spellEnd"/>
      <w:r>
        <w:t>), and whorled rosinweed (</w:t>
      </w:r>
      <w:r w:rsidRPr="00071FB6">
        <w:rPr>
          <w:i/>
        </w:rPr>
        <w:t xml:space="preserve">Silphium </w:t>
      </w:r>
      <w:proofErr w:type="spellStart"/>
      <w:r w:rsidRPr="00071FB6">
        <w:rPr>
          <w:i/>
        </w:rPr>
        <w:t>trifoliatum</w:t>
      </w:r>
      <w:proofErr w:type="spellEnd"/>
      <w:r>
        <w:t>). All occurrences cover a small area, 1</w:t>
      </w:r>
      <w:r w:rsidR="00071FB6">
        <w:t>-</w:t>
      </w:r>
      <w:r>
        <w:t xml:space="preserve">3ac and occur in the </w:t>
      </w:r>
      <w:proofErr w:type="spellStart"/>
      <w:r>
        <w:t>Captina</w:t>
      </w:r>
      <w:proofErr w:type="spellEnd"/>
      <w:r>
        <w:t xml:space="preserve"> Creek watershed. This type is referred to as "</w:t>
      </w:r>
      <w:proofErr w:type="spellStart"/>
      <w:r>
        <w:t>inred</w:t>
      </w:r>
      <w:proofErr w:type="spellEnd"/>
      <w:r>
        <w:t>-cedar -- redbud shrubland" in P</w:t>
      </w:r>
      <w:r w:rsidR="00071FB6">
        <w:t>ennsylvania</w:t>
      </w:r>
      <w:r>
        <w:t xml:space="preserve"> (</w:t>
      </w:r>
      <w:proofErr w:type="spellStart"/>
      <w:r>
        <w:t>Fike</w:t>
      </w:r>
      <w:proofErr w:type="spellEnd"/>
      <w:r>
        <w:t xml:space="preserve"> 1999). Elsewhere in P</w:t>
      </w:r>
      <w:r w:rsidR="00071FB6">
        <w:t>ennsylvania</w:t>
      </w:r>
      <w:r>
        <w:t xml:space="preserve">, but apparently outside MZ62, this type associates with "side-oats gramma calcareous grassland," prairie-like openings that support a </w:t>
      </w:r>
      <w:r>
        <w:lastRenderedPageBreak/>
        <w:t>diverse array of grasses and forbs, and scattered trees favoring an alkaline substrate. Remnant glades in southeastern O</w:t>
      </w:r>
      <w:r w:rsidR="00071FB6">
        <w:t>hio</w:t>
      </w:r>
      <w:r>
        <w:t xml:space="preserve"> that may represent this type are characterized by similar floristic composition to those sites found in P</w:t>
      </w:r>
      <w:r w:rsidR="00071FB6">
        <w:t>ennsylvania</w:t>
      </w:r>
      <w:r>
        <w:t xml:space="preserve"> (see </w:t>
      </w:r>
      <w:proofErr w:type="spellStart"/>
      <w:r>
        <w:t>Wistendahl</w:t>
      </w:r>
      <w:proofErr w:type="spellEnd"/>
      <w:r>
        <w:t xml:space="preserve"> 1975, </w:t>
      </w:r>
      <w:proofErr w:type="spellStart"/>
      <w:r>
        <w:t>Auffenorde</w:t>
      </w:r>
      <w:proofErr w:type="spellEnd"/>
      <w:r>
        <w:t xml:space="preserve"> and </w:t>
      </w:r>
      <w:proofErr w:type="spellStart"/>
      <w:r>
        <w:t>Wistendahl</w:t>
      </w:r>
      <w:proofErr w:type="spellEnd"/>
      <w:r>
        <w:t xml:space="preserve"> 1985).</w:t>
      </w:r>
    </w:p>
    <w:p w:rsidR="00DD0953" w:rsidP="00DD0953" w:rsidRDefault="00DD0953">
      <w:pPr>
        <w:pStyle w:val="InfoPara"/>
      </w:pPr>
      <w:r>
        <w:t>BpS Dominant and Indicator Species</w:t>
      </w:r>
    </w:p>
    <w:p>
      <w:r>
        <w:rPr>
          <w:sz w:val="16"/>
        </w:rPr>
        <w:t>Species names are from the NRCS PLANTS database. Check species codes at http://plants.usda.gov.</w:t>
      </w:r>
    </w:p>
    <w:p w:rsidR="00DD0953" w:rsidP="00DD0953" w:rsidRDefault="00DD0953">
      <w:pPr>
        <w:pStyle w:val="InfoPara"/>
      </w:pPr>
      <w:r>
        <w:t>Disturbance Description</w:t>
      </w:r>
    </w:p>
    <w:p w:rsidR="00DD0953" w:rsidP="00DD0953" w:rsidRDefault="00DD0953">
      <w:r>
        <w:t xml:space="preserve">The origin of glade openings has been related to several factors, including shallow soils, weather-resistant calcareous bedrock, moderate to steep slopes, aspect (generally south- to west-facing), fires (including anthropogenic fires), pasturing, land clearage for cultivation, and erosion (Lawless et al. 2006). </w:t>
      </w:r>
      <w:proofErr w:type="spellStart"/>
      <w:r>
        <w:t>Guyette</w:t>
      </w:r>
      <w:proofErr w:type="spellEnd"/>
      <w:r>
        <w:t xml:space="preserve"> et al. (2003) found fire return intervals of 1-40yrs in a southern I</w:t>
      </w:r>
      <w:r w:rsidR="00071FB6">
        <w:t>ndiana</w:t>
      </w:r>
      <w:r>
        <w:t xml:space="preserve"> site (outside this MZ), with higher fire frequency coinciding with the period of European colonization post-1820. Native American burning may account for some occurrences of this BpS, especially on xeric sites, and European agricultural practices may account for some of the occurrences on more mesic sites (Lawless et al. 2006). In the absence of fire, xeric sites may convert to redcedar dominance, whereas deeper soil sites may convert to hardwood dominance within 100yrs (Lawless et al. 2006).</w:t>
      </w:r>
    </w:p>
    <w:p w:rsidR="00DD0953" w:rsidP="00DD0953" w:rsidRDefault="00DD0953">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D0953" w:rsidP="00DD0953" w:rsidRDefault="00DD0953">
      <w:pPr>
        <w:pStyle w:val="InfoPara"/>
      </w:pPr>
      <w:r>
        <w:t>Scale Description</w:t>
      </w:r>
    </w:p>
    <w:p w:rsidR="00DD0953" w:rsidP="00DD0953" w:rsidRDefault="00DD0953">
      <w:r>
        <w:t>This is a small patch system occurring over calcareous parent materials in a matrix of oak-dominated or mixed mesophytic forest types.</w:t>
      </w:r>
    </w:p>
    <w:p w:rsidR="00DD0953" w:rsidP="00DD0953" w:rsidRDefault="00DD0953">
      <w:pPr>
        <w:pStyle w:val="InfoPara"/>
      </w:pPr>
      <w:r>
        <w:t>Adjacency or Identification Concerns</w:t>
      </w:r>
    </w:p>
    <w:p w:rsidR="00DD0953" w:rsidP="00DD0953" w:rsidRDefault="00DD0953">
      <w:proofErr w:type="spellStart"/>
      <w:r>
        <w:t>Mappability</w:t>
      </w:r>
      <w:proofErr w:type="spellEnd"/>
      <w:r>
        <w:t xml:space="preserve"> concern:</w:t>
      </w:r>
      <w:r w:rsidR="00071FB6">
        <w:t xml:space="preserve"> </w:t>
      </w:r>
      <w:r>
        <w:t>due to its limited distribution in MZ62, it may be difficult to identify site supporting 1400 within the matrix forests (primarily 1317, 1303 (?), and 1321). In addition, the origin of these openings is apparently related, at least in part, to human land use activity.</w:t>
      </w:r>
    </w:p>
    <w:p w:rsidR="00DD0953" w:rsidP="00DD0953" w:rsidRDefault="00DD0953">
      <w:pPr>
        <w:pStyle w:val="InfoPara"/>
      </w:pPr>
      <w:r>
        <w:t>Issues or Problems</w:t>
      </w:r>
    </w:p>
    <w:p w:rsidR="00DD0953" w:rsidP="00DD0953" w:rsidRDefault="00DD0953"/>
    <w:p w:rsidR="00DD0953" w:rsidP="00DD0953" w:rsidRDefault="00DD0953">
      <w:pPr>
        <w:pStyle w:val="InfoPara"/>
      </w:pPr>
      <w:r>
        <w:t>Native Uncharacteristic Conditions</w:t>
      </w:r>
    </w:p>
    <w:p w:rsidR="00DD0953" w:rsidP="00DD0953" w:rsidRDefault="00DD0953"/>
    <w:p w:rsidR="00DD0953" w:rsidP="00DD0953" w:rsidRDefault="00DD0953">
      <w:pPr>
        <w:pStyle w:val="InfoPara"/>
      </w:pPr>
      <w:r>
        <w:t>Comments</w:t>
      </w:r>
    </w:p>
    <w:p w:rsidR="00F8459A" w:rsidP="00F8459A" w:rsidRDefault="00F8459A">
      <w:pPr>
        <w:rPr>
          <w:b/>
        </w:rPr>
      </w:pPr>
    </w:p>
    <w:p w:rsidR="00DD0953" w:rsidP="00DD0953" w:rsidRDefault="00DD0953">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D0953" w:rsidP="00DD0953" w:rsidRDefault="00DD0953">
      <w:pPr>
        <w:pStyle w:val="InfoPara"/>
        <w:pBdr>
          <w:top w:val="single" w:color="auto" w:sz="4" w:space="1"/>
        </w:pBdr>
      </w:pPr>
      <w:r>
        <w:t>Class A</w:t>
      </w:r>
      <w:r>
        <w:tab/>
        <w:t>52</w:t>
      </w:r>
      <w:r w:rsidR="002A3B10">
        <w:tab/>
      </w:r>
      <w:r w:rsidR="002A3B10">
        <w:tab/>
      </w:r>
      <w:r w:rsidR="002A3B10">
        <w:tab/>
      </w:r>
      <w:r w:rsidR="002A3B10">
        <w:tab/>
      </w:r>
      <w:r w:rsidR="004F7795">
        <w:t>Early Development 1 - All Structures</w:t>
      </w:r>
    </w:p>
    <w:p w:rsidR="00DD0953" w:rsidP="00DD0953" w:rsidRDefault="00DD0953"/>
    <w:p w:rsidR="00DD0953" w:rsidP="00DD0953" w:rsidRDefault="00DD0953">
      <w:pPr>
        <w:pStyle w:val="SClassInfoPara"/>
      </w:pPr>
      <w:r>
        <w:t>Indicator Species</w:t>
      </w:r>
    </w:p>
    <w:p w:rsidR="00DD0953" w:rsidP="00DD0953" w:rsidRDefault="00DD0953"/>
    <w:p w:rsidR="00DD0953" w:rsidP="00DD0953" w:rsidRDefault="00DD0953">
      <w:pPr>
        <w:pStyle w:val="SClassInfoPara"/>
      </w:pPr>
      <w:r>
        <w:t>Description</w:t>
      </w:r>
    </w:p>
    <w:p w:rsidR="00DD0953" w:rsidP="00DD0953" w:rsidRDefault="00DD0953">
      <w:r>
        <w:t>Early successional stage dominated by grasses and forbs following fire. This stage is maintained by frequent ground fire and/or grazing by native herbivores. Anthropogenic disturbances, including fire, may have maintained the community type in this stage.</w:t>
      </w:r>
    </w:p>
    <w:p w:rsidR="00DD0953" w:rsidP="00DD0953" w:rsidRDefault="00DD0953"/>
    <w:p>
      <w:r>
        <w:rPr>
          <w:i/>
          <w:u w:val="single"/>
        </w:rPr>
        <w:t>Maximum Tree Size Class</w:t>
      </w:r>
      <w:br/>
      <w:r>
        <w:t>None</w:t>
      </w:r>
    </w:p>
    <w:p w:rsidR="00DD0953" w:rsidP="00DD0953" w:rsidRDefault="00DD0953">
      <w:pPr>
        <w:pStyle w:val="InfoPara"/>
        <w:pBdr>
          <w:top w:val="single" w:color="auto" w:sz="4" w:space="1"/>
        </w:pBdr>
      </w:pPr>
      <w:r>
        <w:t>Class B</w:t>
      </w:r>
      <w:r>
        <w:tab/>
        <w:t>27</w:t>
      </w:r>
      <w:r w:rsidR="002A3B10">
        <w:tab/>
      </w:r>
      <w:r w:rsidR="002A3B10">
        <w:tab/>
      </w:r>
      <w:r w:rsidR="002A3B10">
        <w:tab/>
      </w:r>
      <w:r w:rsidR="002A3B10">
        <w:tab/>
      </w:r>
      <w:r w:rsidR="004F7795">
        <w:t>Mid Development 1 - Open</w:t>
      </w:r>
    </w:p>
    <w:p w:rsidR="00DD0953" w:rsidP="00DD0953" w:rsidRDefault="00DD0953"/>
    <w:p w:rsidR="00DD0953" w:rsidP="00DD0953" w:rsidRDefault="00DD0953">
      <w:pPr>
        <w:pStyle w:val="SClassInfoPara"/>
      </w:pPr>
      <w:r>
        <w:t>Indicator Species</w:t>
      </w:r>
    </w:p>
    <w:p w:rsidR="00DD0953" w:rsidP="00DD0953" w:rsidRDefault="00DD0953"/>
    <w:p w:rsidR="00DD0953" w:rsidP="00DD0953" w:rsidRDefault="00DD0953">
      <w:pPr>
        <w:pStyle w:val="SClassInfoPara"/>
      </w:pPr>
      <w:r>
        <w:t>Description</w:t>
      </w:r>
    </w:p>
    <w:p w:rsidR="00DD0953" w:rsidP="00DD0953" w:rsidRDefault="00DD0953">
      <w:r>
        <w:t>Mid-successional stage characterized by invasion of (primarily) xerophytic shrubs and small trees due to lack of fire or grazing. Woody species composition varies across substrate types, but redcedar is characteristic in most sites.</w:t>
      </w:r>
    </w:p>
    <w:p w:rsidR="00DD0953" w:rsidP="00DD0953" w:rsidRDefault="00DD0953"/>
    <w:p>
      <w:r>
        <w:rPr>
          <w:i/>
          <w:u w:val="single"/>
        </w:rPr>
        <w:t>Maximum Tree Size Class</w:t>
      </w:r>
      <w:br/>
      <w:r>
        <w:t>Sapling &gt;4.5ft; &lt;5in DBH</w:t>
      </w:r>
    </w:p>
    <w:p w:rsidR="00DD0953" w:rsidP="00DD0953" w:rsidRDefault="00DD0953">
      <w:pPr>
        <w:pStyle w:val="InfoPara"/>
        <w:pBdr>
          <w:top w:val="single" w:color="auto" w:sz="4" w:space="1"/>
        </w:pBdr>
      </w:pPr>
      <w:r>
        <w:t>Class C</w:t>
      </w:r>
      <w:r>
        <w:tab/>
        <w:t>7</w:t>
      </w:r>
      <w:r w:rsidR="002A3B10">
        <w:tab/>
      </w:r>
      <w:r w:rsidR="002A3B10">
        <w:tab/>
      </w:r>
      <w:r w:rsidR="002A3B10">
        <w:tab/>
      </w:r>
      <w:r w:rsidR="002A3B10">
        <w:tab/>
      </w:r>
      <w:r w:rsidR="004F7795">
        <w:t>Late Development 1 - Closed</w:t>
      </w:r>
    </w:p>
    <w:p w:rsidR="00DD0953" w:rsidP="00DD0953" w:rsidRDefault="00DD0953"/>
    <w:p w:rsidR="00DD0953" w:rsidP="00DD0953" w:rsidRDefault="00DD0953">
      <w:pPr>
        <w:pStyle w:val="SClassInfoPara"/>
      </w:pPr>
      <w:r>
        <w:lastRenderedPageBreak/>
        <w:t>Indicator Species</w:t>
      </w:r>
    </w:p>
    <w:p w:rsidR="00DD0953" w:rsidP="00DD0953" w:rsidRDefault="00DD0953"/>
    <w:p w:rsidR="00DD0953" w:rsidP="00DD0953" w:rsidRDefault="00DD0953">
      <w:pPr>
        <w:pStyle w:val="SClassInfoPara"/>
      </w:pPr>
      <w:r>
        <w:t>Description</w:t>
      </w:r>
    </w:p>
    <w:p w:rsidR="00DD0953" w:rsidP="00DD0953" w:rsidRDefault="00DD0953">
      <w:r>
        <w:t>Late successional stage characterized by partially closed to closed canopy of redcedar, associated with redbud, flowering dogwood, and a variety of shrubs and herbs. Light-requiring ground layer species patchy or absent under dense canopy. Stage is a result of long-term fire suppression and/or lack of grazing herbivores.</w:t>
      </w:r>
    </w:p>
    <w:p w:rsidR="00DD0953" w:rsidP="00DD0953" w:rsidRDefault="00DD0953"/>
    <w:p>
      <w:r>
        <w:rPr>
          <w:i/>
          <w:u w:val="single"/>
        </w:rPr>
        <w:t>Maximum Tree Size Class</w:t>
      </w:r>
      <w:br/>
      <w:r>
        <w:t>Pole 5-9in DBH</w:t>
      </w:r>
    </w:p>
    <w:p w:rsidR="00DD0953" w:rsidP="00DD0953" w:rsidRDefault="00DD0953">
      <w:pPr>
        <w:pStyle w:val="InfoPara"/>
        <w:pBdr>
          <w:top w:val="single" w:color="auto" w:sz="4" w:space="1"/>
        </w:pBdr>
      </w:pPr>
      <w:r>
        <w:t>Class D</w:t>
      </w:r>
      <w:r>
        <w:tab/>
        <w:t>14</w:t>
      </w:r>
      <w:r w:rsidR="002A3B10">
        <w:tab/>
      </w:r>
      <w:r w:rsidR="002A3B10">
        <w:tab/>
      </w:r>
      <w:r w:rsidR="002A3B10">
        <w:tab/>
      </w:r>
      <w:r w:rsidR="002A3B10">
        <w:tab/>
      </w:r>
      <w:r w:rsidR="004F7795">
        <w:t>Late Development 2 - Closed</w:t>
      </w:r>
    </w:p>
    <w:p w:rsidR="00DD0953" w:rsidP="00DD0953" w:rsidRDefault="00DD0953"/>
    <w:p w:rsidR="00DD0953" w:rsidP="00DD0953" w:rsidRDefault="00DD0953">
      <w:pPr>
        <w:pStyle w:val="SClassInfoPara"/>
      </w:pPr>
      <w:r>
        <w:t>Indicator Species</w:t>
      </w:r>
    </w:p>
    <w:p w:rsidR="00DD0953" w:rsidP="00DD0953" w:rsidRDefault="00DD0953"/>
    <w:p w:rsidR="00DD0953" w:rsidP="00DD0953" w:rsidRDefault="00DD0953">
      <w:pPr>
        <w:pStyle w:val="SClassInfoPara"/>
      </w:pPr>
      <w:r>
        <w:t>Description</w:t>
      </w:r>
    </w:p>
    <w:p w:rsidR="00DD0953" w:rsidP="00DD0953" w:rsidRDefault="00DD0953">
      <w:r>
        <w:t>Alternative late successional stage on more mesophytic substrates. Long-term fire suppression and/or lack of grazing herbivores promotes invasion of mesophytic woody forest species, eventually converting the system to mixed mesophytic forest, commonly including several oaks, sugar maple, and white ash. This climax may be associated with anthropogenic glade openings on substrates conducive to forest development in the absence of anthropogenic disturbance.</w:t>
      </w:r>
    </w:p>
    <w:p w:rsidR="00DD0953" w:rsidP="00DD0953" w:rsidRDefault="00DD0953"/>
    <w:p>
      <w:r>
        <w:rPr>
          <w:i/>
          <w:u w:val="single"/>
        </w:rPr>
        <w:t>Maximum Tree Size Class</w:t>
      </w:r>
      <w:br/>
      <w:r>
        <w:t>Large 21-33in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6660F" w:rsidP="00E6660F" w:rsidRDefault="00E6660F">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E6660F" w:rsidP="00DD0953" w:rsidRDefault="00E6660F"/>
    <w:p w:rsidR="00DD0953" w:rsidP="00DD0953" w:rsidRDefault="00DD0953">
      <w:bookmarkStart w:name="_GoBack" w:id="0"/>
      <w:bookmarkEnd w:id="0"/>
      <w:r>
        <w:t>NatureServe. 2007. International Ecological Classification Standard: Terrestrial Ecological Classifications. NatureServe Central Databases. Arlington, VA. Data current as of 10 February 2007.</w:t>
      </w:r>
    </w:p>
    <w:p w:rsidRPr="00A43E41" w:rsidR="004D5F12" w:rsidP="00DD0953"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0C54" w:rsidRDefault="00740C54">
      <w:r>
        <w:separator/>
      </w:r>
    </w:p>
  </w:endnote>
  <w:endnote w:type="continuationSeparator" w:id="0">
    <w:p w:rsidR="00740C54" w:rsidRDefault="00740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953" w:rsidRDefault="00DD0953" w:rsidP="00DD095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0C54" w:rsidRDefault="00740C54">
      <w:r>
        <w:separator/>
      </w:r>
    </w:p>
  </w:footnote>
  <w:footnote w:type="continuationSeparator" w:id="0">
    <w:p w:rsidR="00740C54" w:rsidRDefault="00740C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DD095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8459A"/>
    <w:pPr>
      <w:ind w:left="720"/>
    </w:pPr>
    <w:rPr>
      <w:rFonts w:ascii="Calibri" w:eastAsia="Calibri" w:hAnsi="Calibri"/>
      <w:sz w:val="22"/>
      <w:szCs w:val="22"/>
    </w:rPr>
  </w:style>
  <w:style w:type="character" w:styleId="Hyperlink">
    <w:name w:val="Hyperlink"/>
    <w:rsid w:val="00F8459A"/>
    <w:rPr>
      <w:color w:val="0000FF"/>
      <w:u w:val="single"/>
    </w:rPr>
  </w:style>
  <w:style w:type="paragraph" w:styleId="BalloonText">
    <w:name w:val="Balloon Text"/>
    <w:basedOn w:val="Normal"/>
    <w:link w:val="BalloonTextChar"/>
    <w:uiPriority w:val="99"/>
    <w:semiHidden/>
    <w:unhideWhenUsed/>
    <w:rsid w:val="003874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74EE"/>
    <w:rPr>
      <w:rFonts w:ascii="Segoe UI" w:hAnsi="Segoe UI" w:cs="Segoe UI"/>
      <w:sz w:val="18"/>
      <w:szCs w:val="18"/>
    </w:rPr>
  </w:style>
  <w:style w:type="character" w:styleId="CommentReference">
    <w:name w:val="annotation reference"/>
    <w:basedOn w:val="DefaultParagraphFont"/>
    <w:uiPriority w:val="99"/>
    <w:semiHidden/>
    <w:unhideWhenUsed/>
    <w:rsid w:val="00071FB6"/>
    <w:rPr>
      <w:sz w:val="16"/>
      <w:szCs w:val="16"/>
    </w:rPr>
  </w:style>
  <w:style w:type="paragraph" w:styleId="CommentText">
    <w:name w:val="annotation text"/>
    <w:basedOn w:val="Normal"/>
    <w:link w:val="CommentTextChar"/>
    <w:uiPriority w:val="99"/>
    <w:semiHidden/>
    <w:unhideWhenUsed/>
    <w:rsid w:val="00071FB6"/>
    <w:rPr>
      <w:sz w:val="20"/>
      <w:szCs w:val="20"/>
    </w:rPr>
  </w:style>
  <w:style w:type="character" w:customStyle="1" w:styleId="CommentTextChar">
    <w:name w:val="Comment Text Char"/>
    <w:basedOn w:val="DefaultParagraphFont"/>
    <w:link w:val="CommentText"/>
    <w:uiPriority w:val="99"/>
    <w:semiHidden/>
    <w:rsid w:val="00071FB6"/>
  </w:style>
  <w:style w:type="paragraph" w:styleId="CommentSubject">
    <w:name w:val="annotation subject"/>
    <w:basedOn w:val="CommentText"/>
    <w:next w:val="CommentText"/>
    <w:link w:val="CommentSubjectChar"/>
    <w:uiPriority w:val="99"/>
    <w:semiHidden/>
    <w:unhideWhenUsed/>
    <w:rsid w:val="00071FB6"/>
    <w:rPr>
      <w:b/>
      <w:bCs/>
    </w:rPr>
  </w:style>
  <w:style w:type="character" w:customStyle="1" w:styleId="CommentSubjectChar">
    <w:name w:val="Comment Subject Char"/>
    <w:basedOn w:val="CommentTextChar"/>
    <w:link w:val="CommentSubject"/>
    <w:uiPriority w:val="99"/>
    <w:semiHidden/>
    <w:rsid w:val="00071FB6"/>
    <w:rPr>
      <w:b/>
      <w:bCs/>
    </w:rPr>
  </w:style>
  <w:style w:type="character" w:customStyle="1" w:styleId="spellingerror">
    <w:name w:val="spellingerror"/>
    <w:basedOn w:val="DefaultParagraphFont"/>
    <w:rsid w:val="00E6660F"/>
  </w:style>
  <w:style w:type="character" w:customStyle="1" w:styleId="normaltextrun1">
    <w:name w:val="normaltextrun1"/>
    <w:basedOn w:val="DefaultParagraphFont"/>
    <w:rsid w:val="00E66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01275">
      <w:bodyDiv w:val="1"/>
      <w:marLeft w:val="0"/>
      <w:marRight w:val="0"/>
      <w:marTop w:val="0"/>
      <w:marBottom w:val="0"/>
      <w:divBdr>
        <w:top w:val="none" w:sz="0" w:space="0" w:color="auto"/>
        <w:left w:val="none" w:sz="0" w:space="0" w:color="auto"/>
        <w:bottom w:val="none" w:sz="0" w:space="0" w:color="auto"/>
        <w:right w:val="none" w:sz="0" w:space="0" w:color="auto"/>
      </w:divBdr>
    </w:div>
    <w:div w:id="18286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2014-08-21T15:21:00Z</cp:lastPrinted>
  <dcterms:created xsi:type="dcterms:W3CDTF">2018-04-13T16:16:00Z</dcterms:created>
  <dcterms:modified xsi:type="dcterms:W3CDTF">2025-02-12T09:41:54Z</dcterms:modified>
</cp:coreProperties>
</file>