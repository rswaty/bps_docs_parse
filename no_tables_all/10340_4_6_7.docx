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526" w:rsidP="008A3526" w:rsidRDefault="008A3526" w14:paraId="36AE0F3F" w14:textId="5A0DE21E">
      <w:pPr>
        <w:pStyle w:val="BpSTitle"/>
      </w:pPr>
      <w:r>
        <w:t>10340</w:t>
      </w:r>
    </w:p>
    <w:p w:rsidR="008A3526" w:rsidP="008A3526" w:rsidRDefault="008A3526" w14:paraId="4E8BB662" w14:textId="77777777">
      <w:pPr>
        <w:pStyle w:val="BpSTitle"/>
      </w:pPr>
      <w:r>
        <w:t>Mediterranean California Mesic Serpentine Woodland and Chaparral</w:t>
      </w:r>
    </w:p>
    <w:p w:rsidR="008A3526" w:rsidP="00703FD9" w:rsidRDefault="008A3526" w14:paraId="60E0A6EA" w14:textId="4A67D552">
      <w:pPr>
        <w:tabs>
          <w:tab w:val="left" w:pos="6840"/>
        </w:tabs>
      </w:pPr>
      <w:r>
        <w:t>BpS Model/Description Version: Aug. 2020</w:t>
      </w:r>
      <w:r w:rsidR="00703FD9">
        <w:tab/>
      </w:r>
    </w:p>
    <w:p w:rsidR="008A3526" w:rsidP="007D549C" w:rsidRDefault="008A3526" w14:paraId="25704CA1" w14:textId="77777777">
      <w:pPr>
        <w:tabs>
          <w:tab w:val="left" w:pos="6840"/>
        </w:tabs>
      </w:pPr>
    </w:p>
    <w:p w:rsidR="008A3526" w:rsidP="008A3526" w:rsidRDefault="008A3526" w14:paraId="103F5EDF" w14:textId="77777777"/>
    <w:p w:rsidR="008A3526" w:rsidP="008A3526" w:rsidRDefault="008A3526" w14:paraId="6A275B30" w14:textId="77777777">
      <w:pPr>
        <w:pStyle w:val="InfoPara"/>
      </w:pPr>
      <w:r>
        <w:t>Vegetation Type</w:t>
      </w:r>
    </w:p>
    <w:p w:rsidR="008A3526" w:rsidP="008A3526" w:rsidRDefault="00C07EAD" w14:paraId="02E239E6" w14:textId="06F01970">
      <w:r w:rsidRPr="00C07EAD">
        <w:t>Steppe/Savanna</w:t>
      </w:r>
      <w:bookmarkStart w:name="_GoBack" w:id="0"/>
      <w:bookmarkEnd w:id="0"/>
    </w:p>
    <w:p w:rsidR="008A3526" w:rsidP="008A3526" w:rsidRDefault="008A3526" w14:paraId="3BD3F0E4" w14:textId="77777777">
      <w:pPr>
        <w:pStyle w:val="InfoPara"/>
      </w:pPr>
      <w:r>
        <w:t>Map Zones</w:t>
      </w:r>
    </w:p>
    <w:p w:rsidR="008A3526" w:rsidP="008A3526" w:rsidRDefault="0078665C" w14:paraId="4CCD277B" w14:textId="3D4D3154">
      <w:r>
        <w:t>4, 6, 7</w:t>
      </w:r>
    </w:p>
    <w:p w:rsidR="008A3526" w:rsidP="008A3526" w:rsidRDefault="008A3526" w14:paraId="7570838E" w14:textId="77777777">
      <w:pPr>
        <w:pStyle w:val="InfoPara"/>
      </w:pPr>
      <w:r>
        <w:t>Geographic Range</w:t>
      </w:r>
    </w:p>
    <w:p w:rsidR="008A3526" w:rsidP="008A3526" w:rsidRDefault="008A3526" w14:paraId="7873D1AC" w14:textId="77777777">
      <w:r>
        <w:t>This ecological system occurs in Mediterranean California in the north and south Coast Ranges and the northern Sierra Nevada.</w:t>
      </w:r>
    </w:p>
    <w:p w:rsidR="008A3526" w:rsidP="008A3526" w:rsidRDefault="008A3526" w14:paraId="0E3FB3B1" w14:textId="77777777">
      <w:pPr>
        <w:pStyle w:val="InfoPara"/>
      </w:pPr>
      <w:r>
        <w:t>Biophysical Site Description</w:t>
      </w:r>
    </w:p>
    <w:p w:rsidR="008A3526" w:rsidP="008A3526" w:rsidRDefault="008A3526" w14:paraId="3CDD38AF" w14:textId="4857082E">
      <w:r>
        <w:t>This type occurs on cool</w:t>
      </w:r>
      <w:r w:rsidR="00703FD9">
        <w:t>,</w:t>
      </w:r>
      <w:r>
        <w:t xml:space="preserve"> northerly</w:t>
      </w:r>
      <w:r w:rsidR="00703FD9">
        <w:t>,</w:t>
      </w:r>
      <w:r>
        <w:t xml:space="preserve"> and concave slopes and toe</w:t>
      </w:r>
      <w:r w:rsidR="00703FD9">
        <w:t>-</w:t>
      </w:r>
      <w:r>
        <w:t>slopes with thin, rocky, ultramafic (gabbro, peridotite, serpentinite) soils.</w:t>
      </w:r>
    </w:p>
    <w:p w:rsidR="008A3526" w:rsidP="008A3526" w:rsidRDefault="008A3526" w14:paraId="0DD471EF" w14:textId="77777777">
      <w:pPr>
        <w:pStyle w:val="InfoPara"/>
      </w:pPr>
      <w:r>
        <w:t>Vegetation Description</w:t>
      </w:r>
    </w:p>
    <w:p w:rsidR="008A3526" w:rsidP="008A3526" w:rsidRDefault="008A3526" w14:paraId="2A23A7EE" w14:textId="47A099F6">
      <w:r>
        <w:t>These are mosaics of woodlands with chaparral understories, shrub-dominated chaparral, or short-lived chaparrals</w:t>
      </w:r>
      <w:r w:rsidR="00703FD9">
        <w:t>,</w:t>
      </w:r>
      <w:r>
        <w:t xml:space="preserve"> with con</w:t>
      </w:r>
      <w:r w:rsidR="00703FD9">
        <w:t>ifer</w:t>
      </w:r>
      <w:r>
        <w:t xml:space="preserve"> species invading if good seed source is available. Shrubs often have higher densities than the trees</w:t>
      </w:r>
      <w:r w:rsidR="00703FD9">
        <w:t>,</w:t>
      </w:r>
      <w:r>
        <w:t xml:space="preserve"> which are more limited due to the rocky/thin soils. These can also be short</w:t>
      </w:r>
      <w:r w:rsidR="00703FD9">
        <w:t>-</w:t>
      </w:r>
      <w:r>
        <w:t>duration chaparrals in previously forested areas that have experienced crown fires. Trees tend to have a scattered</w:t>
      </w:r>
      <w:r w:rsidR="00703FD9">
        <w:t>,</w:t>
      </w:r>
      <w:r>
        <w:t xml:space="preserve"> open canopy or can be </w:t>
      </w:r>
      <w:r w:rsidR="00A02861">
        <w:t>clustered</w:t>
      </w:r>
      <w:r>
        <w:t xml:space="preserve"> over </w:t>
      </w:r>
      <w:r w:rsidR="00664126">
        <w:t xml:space="preserve">the shrub layer. </w:t>
      </w:r>
    </w:p>
    <w:p w:rsidR="008A3526" w:rsidP="008A3526" w:rsidRDefault="008A3526" w14:paraId="34EE2197" w14:textId="77777777"/>
    <w:p w:rsidR="008A3526" w:rsidP="008A3526" w:rsidRDefault="008A3526" w14:paraId="30B1FB00" w14:textId="55435AA6">
      <w:proofErr w:type="spellStart"/>
      <w:r w:rsidRPr="007D549C">
        <w:rPr>
          <w:i/>
        </w:rPr>
        <w:t>Cupressus</w:t>
      </w:r>
      <w:proofErr w:type="spellEnd"/>
      <w:r w:rsidRPr="007D549C">
        <w:rPr>
          <w:i/>
        </w:rPr>
        <w:t xml:space="preserve"> </w:t>
      </w:r>
      <w:proofErr w:type="spellStart"/>
      <w:r w:rsidRPr="007D549C">
        <w:rPr>
          <w:i/>
        </w:rPr>
        <w:t>sargentii</w:t>
      </w:r>
      <w:proofErr w:type="spellEnd"/>
      <w:r w:rsidR="00703FD9">
        <w:t>,</w:t>
      </w:r>
      <w:r w:rsidRPr="007D549C">
        <w:rPr>
          <w:i/>
        </w:rPr>
        <w:t xml:space="preserve"> </w:t>
      </w:r>
      <w:proofErr w:type="spellStart"/>
      <w:r w:rsidRPr="007D549C">
        <w:rPr>
          <w:i/>
        </w:rPr>
        <w:t>Cuppressus</w:t>
      </w:r>
      <w:proofErr w:type="spellEnd"/>
      <w:r w:rsidRPr="007D549C">
        <w:rPr>
          <w:i/>
        </w:rPr>
        <w:t xml:space="preserve"> </w:t>
      </w:r>
      <w:proofErr w:type="spellStart"/>
      <w:r w:rsidRPr="007D549C">
        <w:rPr>
          <w:i/>
        </w:rPr>
        <w:t>macnabiana</w:t>
      </w:r>
      <w:proofErr w:type="spellEnd"/>
      <w:r w:rsidR="00703FD9">
        <w:t>,</w:t>
      </w:r>
      <w:r w:rsidRPr="007D549C">
        <w:rPr>
          <w:i/>
        </w:rPr>
        <w:t xml:space="preserve"> Pinus </w:t>
      </w:r>
      <w:proofErr w:type="spellStart"/>
      <w:r w:rsidRPr="007D549C">
        <w:rPr>
          <w:i/>
        </w:rPr>
        <w:t>sabiniana</w:t>
      </w:r>
      <w:proofErr w:type="spellEnd"/>
      <w:r w:rsidR="00703FD9">
        <w:t>,</w:t>
      </w:r>
      <w:r w:rsidRPr="007D549C">
        <w:rPr>
          <w:i/>
        </w:rPr>
        <w:t xml:space="preserve"> </w:t>
      </w:r>
      <w:proofErr w:type="spellStart"/>
      <w:r w:rsidRPr="007D549C">
        <w:rPr>
          <w:i/>
        </w:rPr>
        <w:t>Garrya</w:t>
      </w:r>
      <w:proofErr w:type="spellEnd"/>
      <w:r w:rsidRPr="007D549C">
        <w:rPr>
          <w:i/>
        </w:rPr>
        <w:t xml:space="preserve"> </w:t>
      </w:r>
      <w:proofErr w:type="spellStart"/>
      <w:r w:rsidRPr="007D549C">
        <w:rPr>
          <w:i/>
        </w:rPr>
        <w:t>congdonii</w:t>
      </w:r>
      <w:proofErr w:type="spellEnd"/>
      <w:r w:rsidR="00703FD9">
        <w:t>,</w:t>
      </w:r>
      <w:r w:rsidRPr="007D549C">
        <w:rPr>
          <w:i/>
        </w:rPr>
        <w:t xml:space="preserve"> Quercus </w:t>
      </w:r>
      <w:proofErr w:type="spellStart"/>
      <w:r w:rsidRPr="007D549C">
        <w:rPr>
          <w:i/>
        </w:rPr>
        <w:t>durata</w:t>
      </w:r>
      <w:proofErr w:type="spellEnd"/>
      <w:r w:rsidR="00703FD9">
        <w:t>,</w:t>
      </w:r>
      <w:r w:rsidRPr="007D549C">
        <w:rPr>
          <w:i/>
        </w:rPr>
        <w:t xml:space="preserve"> </w:t>
      </w:r>
      <w:proofErr w:type="spellStart"/>
      <w:r w:rsidRPr="007D549C">
        <w:rPr>
          <w:i/>
        </w:rPr>
        <w:t>Umbellularia</w:t>
      </w:r>
      <w:proofErr w:type="spellEnd"/>
      <w:r w:rsidRPr="007D549C">
        <w:rPr>
          <w:i/>
        </w:rPr>
        <w:t xml:space="preserve"> </w:t>
      </w:r>
      <w:proofErr w:type="spellStart"/>
      <w:r w:rsidRPr="007D549C">
        <w:rPr>
          <w:i/>
        </w:rPr>
        <w:t>californica</w:t>
      </w:r>
      <w:proofErr w:type="spellEnd"/>
      <w:r w:rsidR="00703FD9">
        <w:t xml:space="preserve">, </w:t>
      </w:r>
      <w:r w:rsidRPr="00703FD9">
        <w:t>and</w:t>
      </w:r>
      <w:r w:rsidRPr="007D549C">
        <w:rPr>
          <w:i/>
        </w:rPr>
        <w:t xml:space="preserve"> Frangula </w:t>
      </w:r>
      <w:proofErr w:type="spellStart"/>
      <w:r w:rsidRPr="007D549C">
        <w:rPr>
          <w:i/>
        </w:rPr>
        <w:t>californica</w:t>
      </w:r>
      <w:proofErr w:type="spellEnd"/>
      <w:r w:rsidRPr="007D549C">
        <w:rPr>
          <w:i/>
        </w:rPr>
        <w:t xml:space="preserve"> </w:t>
      </w:r>
      <w:r w:rsidRPr="00703FD9">
        <w:t>ssp</w:t>
      </w:r>
      <w:r w:rsidRPr="007D549C">
        <w:rPr>
          <w:i/>
        </w:rPr>
        <w:t xml:space="preserve">. </w:t>
      </w:r>
      <w:proofErr w:type="spellStart"/>
      <w:r w:rsidRPr="007D549C">
        <w:rPr>
          <w:i/>
        </w:rPr>
        <w:t>tomentella</w:t>
      </w:r>
      <w:proofErr w:type="spellEnd"/>
      <w:r>
        <w:t xml:space="preserve"> (=</w:t>
      </w:r>
      <w:proofErr w:type="spellStart"/>
      <w:r w:rsidRPr="007D549C">
        <w:rPr>
          <w:i/>
        </w:rPr>
        <w:t>Rhamnus</w:t>
      </w:r>
      <w:proofErr w:type="spellEnd"/>
      <w:r w:rsidRPr="007D549C">
        <w:rPr>
          <w:i/>
        </w:rPr>
        <w:t xml:space="preserve"> </w:t>
      </w:r>
      <w:proofErr w:type="spellStart"/>
      <w:r w:rsidRPr="007D549C">
        <w:rPr>
          <w:i/>
        </w:rPr>
        <w:t>tomentella</w:t>
      </w:r>
      <w:proofErr w:type="spellEnd"/>
      <w:r w:rsidRPr="007D549C">
        <w:rPr>
          <w:i/>
        </w:rPr>
        <w:t xml:space="preserve"> </w:t>
      </w:r>
      <w:r>
        <w:t xml:space="preserve">ssp. </w:t>
      </w:r>
      <w:proofErr w:type="spellStart"/>
      <w:r w:rsidRPr="007D549C">
        <w:rPr>
          <w:i/>
        </w:rPr>
        <w:t>tomentella</w:t>
      </w:r>
      <w:proofErr w:type="spellEnd"/>
      <w:r>
        <w:t xml:space="preserve">) are characteristic. Common associates include </w:t>
      </w:r>
      <w:proofErr w:type="spellStart"/>
      <w:r w:rsidRPr="007D549C">
        <w:rPr>
          <w:i/>
        </w:rPr>
        <w:t>Heteromeles</w:t>
      </w:r>
      <w:proofErr w:type="spellEnd"/>
      <w:r w:rsidRPr="007D549C">
        <w:rPr>
          <w:i/>
        </w:rPr>
        <w:t xml:space="preserve"> </w:t>
      </w:r>
      <w:proofErr w:type="spellStart"/>
      <w:r w:rsidRPr="007D549C">
        <w:rPr>
          <w:i/>
        </w:rPr>
        <w:t>arbutifolia</w:t>
      </w:r>
      <w:proofErr w:type="spellEnd"/>
      <w:r w:rsidR="00703FD9">
        <w:t>,</w:t>
      </w:r>
      <w:r w:rsidRPr="007D549C">
        <w:rPr>
          <w:i/>
        </w:rPr>
        <w:t xml:space="preserve"> </w:t>
      </w:r>
      <w:proofErr w:type="spellStart"/>
      <w:r w:rsidRPr="007D549C">
        <w:rPr>
          <w:i/>
        </w:rPr>
        <w:t>Adenostoma</w:t>
      </w:r>
      <w:proofErr w:type="spellEnd"/>
      <w:r w:rsidRPr="007D549C">
        <w:rPr>
          <w:i/>
        </w:rPr>
        <w:t xml:space="preserve"> </w:t>
      </w:r>
      <w:proofErr w:type="spellStart"/>
      <w:r w:rsidRPr="007D549C">
        <w:rPr>
          <w:i/>
        </w:rPr>
        <w:t>fasciculatum</w:t>
      </w:r>
      <w:proofErr w:type="spellEnd"/>
      <w:r>
        <w:t xml:space="preserve">, and the California endemics </w:t>
      </w:r>
      <w:proofErr w:type="spellStart"/>
      <w:r w:rsidRPr="007D549C">
        <w:rPr>
          <w:i/>
        </w:rPr>
        <w:t>Arctostaphylos</w:t>
      </w:r>
      <w:proofErr w:type="spellEnd"/>
      <w:r w:rsidRPr="007D549C">
        <w:rPr>
          <w:i/>
        </w:rPr>
        <w:t xml:space="preserve"> </w:t>
      </w:r>
      <w:proofErr w:type="spellStart"/>
      <w:r w:rsidRPr="007D549C">
        <w:rPr>
          <w:i/>
        </w:rPr>
        <w:t>viscida</w:t>
      </w:r>
      <w:proofErr w:type="spellEnd"/>
      <w:r w:rsidRPr="007D549C">
        <w:rPr>
          <w:i/>
        </w:rPr>
        <w:t xml:space="preserve"> </w:t>
      </w:r>
      <w:r w:rsidRPr="00703FD9">
        <w:t>ssp</w:t>
      </w:r>
      <w:r w:rsidRPr="007D549C">
        <w:rPr>
          <w:i/>
        </w:rPr>
        <w:t xml:space="preserve">. </w:t>
      </w:r>
      <w:proofErr w:type="spellStart"/>
      <w:r w:rsidRPr="007D549C">
        <w:rPr>
          <w:i/>
        </w:rPr>
        <w:t>pulchella</w:t>
      </w:r>
      <w:proofErr w:type="spellEnd"/>
      <w:r w:rsidRPr="007D549C">
        <w:rPr>
          <w:i/>
        </w:rPr>
        <w:t xml:space="preserve"> </w:t>
      </w:r>
      <w:r w:rsidRPr="00703FD9">
        <w:t>and</w:t>
      </w:r>
      <w:r w:rsidRPr="007D549C">
        <w:rPr>
          <w:i/>
        </w:rPr>
        <w:t xml:space="preserve"> Ceanothus </w:t>
      </w:r>
      <w:proofErr w:type="spellStart"/>
      <w:r w:rsidRPr="007D549C">
        <w:rPr>
          <w:i/>
        </w:rPr>
        <w:t>jepsonii</w:t>
      </w:r>
      <w:proofErr w:type="spellEnd"/>
      <w:r>
        <w:t>. In some settings</w:t>
      </w:r>
      <w:r w:rsidR="00703FD9">
        <w:t>,</w:t>
      </w:r>
      <w:r>
        <w:t xml:space="preserve"> </w:t>
      </w:r>
      <w:proofErr w:type="spellStart"/>
      <w:r w:rsidRPr="007D549C">
        <w:rPr>
          <w:i/>
        </w:rPr>
        <w:t>Arctostaphylos</w:t>
      </w:r>
      <w:proofErr w:type="spellEnd"/>
      <w:r w:rsidRPr="007D549C">
        <w:rPr>
          <w:i/>
        </w:rPr>
        <w:t xml:space="preserve"> </w:t>
      </w:r>
      <w:proofErr w:type="spellStart"/>
      <w:r w:rsidRPr="007D549C">
        <w:rPr>
          <w:i/>
        </w:rPr>
        <w:t>glauca</w:t>
      </w:r>
      <w:proofErr w:type="spellEnd"/>
      <w:r w:rsidR="00703FD9">
        <w:t>,</w:t>
      </w:r>
      <w:r w:rsidRPr="007D549C">
        <w:rPr>
          <w:i/>
        </w:rPr>
        <w:t xml:space="preserve"> Styrax </w:t>
      </w:r>
      <w:proofErr w:type="spellStart"/>
      <w:r w:rsidRPr="007D549C">
        <w:rPr>
          <w:i/>
        </w:rPr>
        <w:t>rediviva</w:t>
      </w:r>
      <w:proofErr w:type="spellEnd"/>
      <w:r>
        <w:t xml:space="preserve"> (=</w:t>
      </w:r>
      <w:r w:rsidRPr="007D549C">
        <w:rPr>
          <w:i/>
        </w:rPr>
        <w:t>Styrax officinalis</w:t>
      </w:r>
      <w:r>
        <w:t xml:space="preserve">), or </w:t>
      </w:r>
      <w:proofErr w:type="spellStart"/>
      <w:r w:rsidRPr="007D549C">
        <w:rPr>
          <w:i/>
        </w:rPr>
        <w:t>Cercocarpus</w:t>
      </w:r>
      <w:proofErr w:type="spellEnd"/>
      <w:r w:rsidRPr="007D549C">
        <w:rPr>
          <w:i/>
        </w:rPr>
        <w:t xml:space="preserve"> </w:t>
      </w:r>
      <w:proofErr w:type="spellStart"/>
      <w:r w:rsidRPr="007D549C">
        <w:rPr>
          <w:i/>
        </w:rPr>
        <w:t>montanus</w:t>
      </w:r>
      <w:proofErr w:type="spellEnd"/>
      <w:r w:rsidRPr="007D549C">
        <w:rPr>
          <w:i/>
        </w:rPr>
        <w:t xml:space="preserve"> </w:t>
      </w:r>
      <w:r w:rsidRPr="00703FD9">
        <w:t>var</w:t>
      </w:r>
      <w:r w:rsidRPr="007D549C">
        <w:rPr>
          <w:i/>
        </w:rPr>
        <w:t xml:space="preserve">. </w:t>
      </w:r>
      <w:proofErr w:type="spellStart"/>
      <w:r w:rsidRPr="007D549C">
        <w:rPr>
          <w:i/>
        </w:rPr>
        <w:t>glaber</w:t>
      </w:r>
      <w:proofErr w:type="spellEnd"/>
      <w:r>
        <w:t xml:space="preserve"> (=</w:t>
      </w:r>
      <w:proofErr w:type="spellStart"/>
      <w:r w:rsidRPr="007D549C">
        <w:rPr>
          <w:i/>
        </w:rPr>
        <w:t>Cercocarpus</w:t>
      </w:r>
      <w:proofErr w:type="spellEnd"/>
      <w:r w:rsidRPr="007D549C">
        <w:rPr>
          <w:i/>
        </w:rPr>
        <w:t xml:space="preserve"> </w:t>
      </w:r>
      <w:proofErr w:type="spellStart"/>
      <w:r w:rsidRPr="007D549C">
        <w:rPr>
          <w:i/>
        </w:rPr>
        <w:t>betuloides</w:t>
      </w:r>
      <w:proofErr w:type="spellEnd"/>
      <w:r>
        <w:t xml:space="preserve">) can be common. Common grasses and forbs can include </w:t>
      </w:r>
      <w:proofErr w:type="spellStart"/>
      <w:r w:rsidRPr="007D549C">
        <w:rPr>
          <w:i/>
        </w:rPr>
        <w:t>Melica</w:t>
      </w:r>
      <w:proofErr w:type="spellEnd"/>
      <w:r w:rsidRPr="007D549C">
        <w:rPr>
          <w:i/>
        </w:rPr>
        <w:t xml:space="preserve"> </w:t>
      </w:r>
      <w:proofErr w:type="spellStart"/>
      <w:r w:rsidRPr="007D549C">
        <w:rPr>
          <w:i/>
        </w:rPr>
        <w:t>torreyana</w:t>
      </w:r>
      <w:proofErr w:type="spellEnd"/>
      <w:r w:rsidR="00703FD9">
        <w:t>,</w:t>
      </w:r>
      <w:r w:rsidRPr="007D549C">
        <w:rPr>
          <w:i/>
        </w:rPr>
        <w:t xml:space="preserve"> </w:t>
      </w:r>
      <w:proofErr w:type="spellStart"/>
      <w:r w:rsidRPr="007D549C">
        <w:rPr>
          <w:i/>
        </w:rPr>
        <w:t>Festuca</w:t>
      </w:r>
      <w:proofErr w:type="spellEnd"/>
      <w:r w:rsidRPr="007D549C">
        <w:rPr>
          <w:i/>
        </w:rPr>
        <w:t xml:space="preserve"> </w:t>
      </w:r>
      <w:proofErr w:type="spellStart"/>
      <w:r w:rsidRPr="007D549C">
        <w:rPr>
          <w:i/>
        </w:rPr>
        <w:t>idahoensis</w:t>
      </w:r>
      <w:proofErr w:type="spellEnd"/>
      <w:r w:rsidR="00703FD9">
        <w:t>,</w:t>
      </w:r>
      <w:r>
        <w:t xml:space="preserve"> </w:t>
      </w:r>
      <w:r w:rsidRPr="007D549C">
        <w:rPr>
          <w:i/>
        </w:rPr>
        <w:t>Iris</w:t>
      </w:r>
      <w:r>
        <w:t xml:space="preserve"> spp., and locally endemic serpentine forbs (</w:t>
      </w:r>
      <w:proofErr w:type="spellStart"/>
      <w:r w:rsidRPr="007D549C">
        <w:rPr>
          <w:i/>
        </w:rPr>
        <w:t>Senecio</w:t>
      </w:r>
      <w:proofErr w:type="spellEnd"/>
      <w:r>
        <w:t xml:space="preserve"> spp. and others). Structurally, this</w:t>
      </w:r>
      <w:r w:rsidR="0078665C">
        <w:t xml:space="preserve"> </w:t>
      </w:r>
      <w:r>
        <w:t>system is sometimes woodland in character, but it can also be an arborescent</w:t>
      </w:r>
      <w:r w:rsidR="0078665C">
        <w:t xml:space="preserve"> </w:t>
      </w:r>
      <w:r>
        <w:t>chaparral, depending on fire history.</w:t>
      </w:r>
    </w:p>
    <w:p w:rsidR="008A3526" w:rsidP="008A3526" w:rsidRDefault="008A3526" w14:paraId="36F6F309" w14:textId="77777777"/>
    <w:p w:rsidR="008A3526" w:rsidP="008A3526" w:rsidRDefault="008A3526" w14:paraId="3AD67769" w14:textId="13F96B2C">
      <w:r>
        <w:t>Most chaparral species are fire</w:t>
      </w:r>
      <w:r w:rsidR="00703FD9">
        <w:t xml:space="preserve"> </w:t>
      </w:r>
      <w:r>
        <w:t xml:space="preserve">adapted, </w:t>
      </w:r>
      <w:proofErr w:type="spellStart"/>
      <w:r>
        <w:t>resprouting</w:t>
      </w:r>
      <w:proofErr w:type="spellEnd"/>
      <w:r>
        <w:t xml:space="preserve"> vigorously after burning or producing fire-resistant seeds. Occurrences of this system likely shift across montane forested landscapes with catastrophic fire events.</w:t>
      </w:r>
    </w:p>
    <w:p w:rsidR="008A3526" w:rsidP="008A3526" w:rsidRDefault="008A3526" w14:paraId="50AFDA80"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A3526" w:rsidP="008A3526" w:rsidRDefault="008A3526" w14:paraId="3EB72541" w14:textId="77777777">
      <w:pPr>
        <w:pStyle w:val="InfoPara"/>
      </w:pPr>
      <w:r>
        <w:t>Disturbance Description</w:t>
      </w:r>
    </w:p>
    <w:p w:rsidR="008A3526" w:rsidP="008A3526" w:rsidRDefault="008A3526" w14:paraId="131CF460" w14:textId="3A22F7E7">
      <w:r>
        <w:t>Stand</w:t>
      </w:r>
      <w:r w:rsidR="00703FD9">
        <w:t>-</w:t>
      </w:r>
      <w:r>
        <w:t>replacing fires occur mostly in the shrub</w:t>
      </w:r>
      <w:r w:rsidR="00703FD9">
        <w:t>-</w:t>
      </w:r>
      <w:r>
        <w:t>dominated stages. In the conifer</w:t>
      </w:r>
      <w:r w:rsidR="00703FD9">
        <w:t>-</w:t>
      </w:r>
      <w:r>
        <w:t>dominated</w:t>
      </w:r>
      <w:r w:rsidR="00703FD9">
        <w:t>,</w:t>
      </w:r>
      <w:r>
        <w:t xml:space="preserve"> late</w:t>
      </w:r>
      <w:r w:rsidR="00703FD9">
        <w:t>-</w:t>
      </w:r>
      <w:r>
        <w:t>seral closed stage</w:t>
      </w:r>
      <w:r w:rsidR="00703FD9">
        <w:t>,</w:t>
      </w:r>
      <w:r>
        <w:t xml:space="preserve"> surface fire is also important. </w:t>
      </w:r>
      <w:r w:rsidR="00703FD9">
        <w:t>Mean fire return interval (</w:t>
      </w:r>
      <w:r>
        <w:t>MFRI</w:t>
      </w:r>
      <w:r w:rsidR="00703FD9">
        <w:t>)</w:t>
      </w:r>
      <w:r>
        <w:t xml:space="preserve"> is generally greater than that of the surrounding forested landscape (including the lower elevation C</w:t>
      </w:r>
      <w:r w:rsidR="00703FD9">
        <w:t>alifornia</w:t>
      </w:r>
      <w:r>
        <w:t xml:space="preserve"> Mesic Chaparral</w:t>
      </w:r>
      <w:r w:rsidR="00703FD9">
        <w:t>,</w:t>
      </w:r>
      <w:r>
        <w:t xml:space="preserve"> 1097)</w:t>
      </w:r>
      <w:r w:rsidR="00703FD9">
        <w:t>—</w:t>
      </w:r>
      <w:r>
        <w:t>perhaps double (Nagel and Taylor, in press)</w:t>
      </w:r>
      <w:r w:rsidR="00703FD9">
        <w:t>—</w:t>
      </w:r>
      <w:r>
        <w:t>due to the lack of flammability of many young shrub fields without a long history of fuel accumulation.</w:t>
      </w:r>
    </w:p>
    <w:p w:rsidR="008A3526" w:rsidP="008A3526" w:rsidRDefault="008A3526" w14:paraId="58D7BE78" w14:textId="23B4522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3526" w:rsidP="008A3526" w:rsidRDefault="008A3526" w14:paraId="3EA00D2D" w14:textId="77777777">
      <w:pPr>
        <w:pStyle w:val="InfoPara"/>
      </w:pPr>
      <w:r>
        <w:t>Scale Description</w:t>
      </w:r>
    </w:p>
    <w:p w:rsidR="008A3526" w:rsidP="008A3526" w:rsidRDefault="008A3526" w14:paraId="1D263EFB" w14:textId="453775C7">
      <w:r>
        <w:t>Montane chaparral typically originates following large stand</w:t>
      </w:r>
      <w:r w:rsidR="00703FD9">
        <w:t>-</w:t>
      </w:r>
      <w:r>
        <w:t>replacing fires in conifer forests. A variety of montane shrubs occupy the site and limit establishment and growth of conifers. If these shrublands burn again before succession to late</w:t>
      </w:r>
      <w:r w:rsidR="00703FD9">
        <w:t>-</w:t>
      </w:r>
      <w:r>
        <w:t xml:space="preserve">seral </w:t>
      </w:r>
      <w:r w:rsidR="00664126">
        <w:t>closed</w:t>
      </w:r>
      <w:r>
        <w:t xml:space="preserve"> forest, they can stay shrub dominated for </w:t>
      </w:r>
      <w:proofErr w:type="gramStart"/>
      <w:r>
        <w:t>long periods</w:t>
      </w:r>
      <w:proofErr w:type="gramEnd"/>
      <w:r>
        <w:t xml:space="preserve"> of time (centuries). Patch size can be quite large, especially in the northern part of the state.</w:t>
      </w:r>
    </w:p>
    <w:p w:rsidR="008A3526" w:rsidP="008A3526" w:rsidRDefault="008A3526" w14:paraId="58D43821" w14:textId="77777777">
      <w:pPr>
        <w:pStyle w:val="InfoPara"/>
      </w:pPr>
      <w:r>
        <w:t>Adjacency or Identification Concerns</w:t>
      </w:r>
    </w:p>
    <w:p w:rsidR="008A3526" w:rsidP="008A3526" w:rsidRDefault="008A3526" w14:paraId="607A3044" w14:textId="65E64D6D">
      <w:r>
        <w:t>This includes several types of montane shrublands on sites that are typically seral to conifers. Montane chaparral is usually embedded within mixed</w:t>
      </w:r>
      <w:r w:rsidR="00703FD9">
        <w:t>-</w:t>
      </w:r>
      <w:r>
        <w:t>conifer, red fir, white fir, Jeffrey pine, and other conifer forests on sites that are prone to stand</w:t>
      </w:r>
      <w:r w:rsidR="00703FD9">
        <w:t>-</w:t>
      </w:r>
      <w:r>
        <w:t>replacing fire, or on otherwise disturbed or more open sites.</w:t>
      </w:r>
    </w:p>
    <w:p w:rsidR="008A3526" w:rsidP="008A3526" w:rsidRDefault="008A3526" w14:paraId="4A9A7838" w14:textId="77777777">
      <w:pPr>
        <w:pStyle w:val="InfoPara"/>
      </w:pPr>
      <w:r>
        <w:t>Issues or Problems</w:t>
      </w:r>
    </w:p>
    <w:p w:rsidR="008A3526" w:rsidP="008A3526" w:rsidRDefault="00703FD9" w14:paraId="2302DC2E" w14:textId="5422BDF8">
      <w:r>
        <w:t>The map zone (</w:t>
      </w:r>
      <w:r w:rsidR="00A02861">
        <w:t>MZ</w:t>
      </w:r>
      <w:r>
        <w:t xml:space="preserve">) </w:t>
      </w:r>
      <w:r w:rsidR="00A02861">
        <w:t>6</w:t>
      </w:r>
      <w:r w:rsidR="008A3526">
        <w:t xml:space="preserve"> model was imported directly from </w:t>
      </w:r>
      <w:r>
        <w:t xml:space="preserve">the Rapid Assessment </w:t>
      </w:r>
      <w:r w:rsidR="008A3526">
        <w:t xml:space="preserve">model R1CHAPmn and the text was not widely corrected to fit the serpentine type. The modifier of the model does not know the system, but was instructed to lengthen the duration of the boxes and to provide for </w:t>
      </w:r>
      <w:r>
        <w:t xml:space="preserve">a </w:t>
      </w:r>
      <w:r w:rsidR="008A3526">
        <w:t>50-</w:t>
      </w:r>
      <w:r>
        <w:t xml:space="preserve"> to </w:t>
      </w:r>
      <w:r w:rsidR="008A3526">
        <w:t>70</w:t>
      </w:r>
      <w:r>
        <w:t>-</w:t>
      </w:r>
      <w:r w:rsidR="00F82E35">
        <w:t>yr</w:t>
      </w:r>
      <w:r w:rsidR="008A3526">
        <w:t xml:space="preserve"> MFRI.</w:t>
      </w:r>
      <w:r>
        <w:t xml:space="preserve"> </w:t>
      </w:r>
    </w:p>
    <w:p w:rsidR="008A3526" w:rsidP="008A3526" w:rsidRDefault="008A3526" w14:paraId="3FC59066" w14:textId="77777777"/>
    <w:p w:rsidR="008A3526" w:rsidP="008A3526" w:rsidRDefault="008A3526" w14:paraId="19418208" w14:textId="53DEAB0F">
      <w:r>
        <w:t>Not sure about historic</w:t>
      </w:r>
      <w:r w:rsidR="00703FD9">
        <w:t>al</w:t>
      </w:r>
      <w:r>
        <w:t xml:space="preserve"> composition of seral stages. System described over broad area on east and west side of Sierras. It also occurs elsewhere</w:t>
      </w:r>
      <w:r w:rsidR="00703FD9">
        <w:t>;</w:t>
      </w:r>
      <w:r>
        <w:t xml:space="preserve"> however, most literature summarized is characteristic of the Sierra Nevada range.</w:t>
      </w:r>
    </w:p>
    <w:p w:rsidR="006F5286" w:rsidP="008A3526" w:rsidRDefault="006F5286" w14:paraId="3D3D2D11" w14:textId="77777777"/>
    <w:p w:rsidR="006F5286" w:rsidP="006F5286" w:rsidRDefault="006F5286" w14:paraId="6EB59839" w14:textId="085E9E9A">
      <w:r>
        <w:t xml:space="preserve">A recurring issue with this </w:t>
      </w:r>
      <w:r w:rsidR="00703FD9">
        <w:t>biophysical setting (</w:t>
      </w:r>
      <w:proofErr w:type="spellStart"/>
      <w:r>
        <w:t>BpS</w:t>
      </w:r>
      <w:proofErr w:type="spellEnd"/>
      <w:r w:rsidR="00703FD9">
        <w:t>)</w:t>
      </w:r>
      <w:r>
        <w:t xml:space="preserve"> and with 1098 (montane chap</w:t>
      </w:r>
      <w:r w:rsidR="00703FD9">
        <w:t>arral</w:t>
      </w:r>
      <w:r>
        <w:t>) is the recognition that these shrub</w:t>
      </w:r>
      <w:r w:rsidR="00703FD9">
        <w:t xml:space="preserve"> </w:t>
      </w:r>
      <w:r>
        <w:t xml:space="preserve">fields occur as a </w:t>
      </w:r>
      <w:proofErr w:type="spellStart"/>
      <w:r>
        <w:t>BpS</w:t>
      </w:r>
      <w:proofErr w:type="spellEnd"/>
      <w:r>
        <w:t xml:space="preserve"> on some pockets of the landscape, but also </w:t>
      </w:r>
      <w:r>
        <w:lastRenderedPageBreak/>
        <w:t>occur as a seral stage before conifer regeneration (red fir, white fir, mixed conifer, Jeffrey pine). The conifer models are generally modeled with a persistent shrub stage, whe</w:t>
      </w:r>
      <w:r w:rsidR="00703FD9">
        <w:t>reas</w:t>
      </w:r>
      <w:r>
        <w:t xml:space="preserve"> this and other models represent the parts of the landscape that are unlikely to ever develop a conifer overstory. Sugihara and Sherlock created a four-box model. </w:t>
      </w:r>
      <w:proofErr w:type="spellStart"/>
      <w:r>
        <w:t>Shlisky</w:t>
      </w:r>
      <w:proofErr w:type="spellEnd"/>
      <w:r>
        <w:t xml:space="preserve"> edited the model to three</w:t>
      </w:r>
      <w:r w:rsidR="00703FD9">
        <w:t xml:space="preserve"> </w:t>
      </w:r>
      <w:r>
        <w:t>boxes, removing the tree-dominated state. Safford then suggested combining these relatively data-poor shrub sys</w:t>
      </w:r>
      <w:r w:rsidR="00F82E35">
        <w:t xml:space="preserve">tems as one </w:t>
      </w:r>
      <w:proofErr w:type="spellStart"/>
      <w:r w:rsidR="00F82E35">
        <w:t>BpS</w:t>
      </w:r>
      <w:proofErr w:type="spellEnd"/>
      <w:r w:rsidR="00F82E35">
        <w:t>.</w:t>
      </w:r>
    </w:p>
    <w:p w:rsidR="006F5286" w:rsidP="008A3526" w:rsidRDefault="006F5286" w14:paraId="6EF6A7EF" w14:textId="77777777"/>
    <w:p w:rsidR="008A3526" w:rsidP="008A3526" w:rsidRDefault="008A3526" w14:paraId="012632BE" w14:textId="77777777">
      <w:pPr>
        <w:pStyle w:val="InfoPara"/>
      </w:pPr>
      <w:r>
        <w:t>Native Uncharacteristic Conditions</w:t>
      </w:r>
    </w:p>
    <w:p w:rsidR="008A3526" w:rsidP="008A3526" w:rsidRDefault="008A3526" w14:paraId="31756197" w14:textId="03C2B96B">
      <w:r>
        <w:t xml:space="preserve">Shrub </w:t>
      </w:r>
      <w:r w:rsidR="00F82E35">
        <w:t>canopy</w:t>
      </w:r>
      <w:r>
        <w:t xml:space="preserve"> closure in Class A won</w:t>
      </w:r>
      <w:r w:rsidR="00703FD9">
        <w:t>’</w:t>
      </w:r>
      <w:r>
        <w:t>t exceed 70%</w:t>
      </w:r>
      <w:r w:rsidR="00703FD9">
        <w:t>;</w:t>
      </w:r>
      <w:r>
        <w:t xml:space="preserve"> but</w:t>
      </w:r>
      <w:r w:rsidR="00703FD9">
        <w:t>,</w:t>
      </w:r>
      <w:r>
        <w:t xml:space="preserve"> in later stages, it could.</w:t>
      </w:r>
      <w:r w:rsidR="00703FD9">
        <w:t xml:space="preserve"> </w:t>
      </w:r>
      <w:r>
        <w:t xml:space="preserve">Trees overtop the shrubs in </w:t>
      </w:r>
      <w:r w:rsidR="00F40789">
        <w:t>C</w:t>
      </w:r>
      <w:r>
        <w:t>lasses B and C. The mid-open stands will have at least 10%, but not more than 50%</w:t>
      </w:r>
      <w:r w:rsidR="00F40789">
        <w:t>,</w:t>
      </w:r>
      <w:r>
        <w:t xml:space="preserve"> canopy closure of trees. The range of canopy closure for trees in </w:t>
      </w:r>
      <w:r w:rsidR="00F40789">
        <w:t>C</w:t>
      </w:r>
      <w:r>
        <w:t>lass C exceed</w:t>
      </w:r>
      <w:r w:rsidR="00F40789">
        <w:t>s</w:t>
      </w:r>
      <w:r>
        <w:t xml:space="preserve"> 20%, but </w:t>
      </w:r>
      <w:r w:rsidR="00F40789">
        <w:t>is &lt;</w:t>
      </w:r>
      <w:r>
        <w:t xml:space="preserve">80%. Class C could also include canopy closure up to 80% of trees &lt;25m. Shrub canopy closure for </w:t>
      </w:r>
      <w:r w:rsidR="00F40789">
        <w:t>C</w:t>
      </w:r>
      <w:r>
        <w:t xml:space="preserve">lasses B and C is in the range of 40 - 90%. Tree canopy closure </w:t>
      </w:r>
      <w:proofErr w:type="gramStart"/>
      <w:r>
        <w:t>in excess of</w:t>
      </w:r>
      <w:proofErr w:type="gramEnd"/>
      <w:r>
        <w:t xml:space="preserve"> 80% would be uncharacteristic.</w:t>
      </w:r>
    </w:p>
    <w:p w:rsidR="008A3526" w:rsidP="008A3526" w:rsidRDefault="008A3526" w14:paraId="7F2DAB07" w14:textId="77777777">
      <w:pPr>
        <w:pStyle w:val="InfoPara"/>
      </w:pPr>
      <w:r>
        <w:t>Comments</w:t>
      </w:r>
    </w:p>
    <w:p w:rsidR="0078596B" w:rsidP="0078596B" w:rsidRDefault="0078596B" w14:paraId="6BE0F309" w14:textId="0EF5FC16">
      <w:r>
        <w:t>MZs 4, 6</w:t>
      </w:r>
      <w:r w:rsidR="00F40789">
        <w:t>,</w:t>
      </w:r>
      <w:r>
        <w:t xml:space="preserve"> and 7 </w:t>
      </w:r>
      <w:r w:rsidRPr="00722A92">
        <w:t>were c</w:t>
      </w:r>
      <w:r>
        <w:t>ombined</w:t>
      </w:r>
      <w:r w:rsidRPr="00722A92">
        <w:t xml:space="preserve"> during 2015 </w:t>
      </w:r>
      <w:proofErr w:type="spellStart"/>
      <w:r w:rsidRPr="00722A92">
        <w:t>BpS</w:t>
      </w:r>
      <w:proofErr w:type="spellEnd"/>
      <w:r w:rsidRPr="00722A92">
        <w:t xml:space="preserve"> Review. </w:t>
      </w:r>
    </w:p>
    <w:p w:rsidR="0078596B" w:rsidP="00A02861" w:rsidRDefault="0078596B" w14:paraId="2FD88D5E" w14:textId="77777777"/>
    <w:p w:rsidR="00A02861" w:rsidP="00A02861" w:rsidRDefault="00A02861" w14:paraId="28006A8A" w14:textId="7D048578">
      <w:r>
        <w:t>Hugh Safford (hughsafford@fs.fed.us) reviewed the model for MZs</w:t>
      </w:r>
      <w:r w:rsidR="00F40789">
        <w:t xml:space="preserve"> </w:t>
      </w:r>
      <w:r>
        <w:t>3</w:t>
      </w:r>
      <w:r w:rsidR="0078665C">
        <w:t>, 4</w:t>
      </w:r>
      <w:r w:rsidR="00F40789">
        <w:t>,</w:t>
      </w:r>
      <w:r>
        <w:t xml:space="preserve"> and 6.</w:t>
      </w:r>
    </w:p>
    <w:p w:rsidR="00A02861" w:rsidP="00664126" w:rsidRDefault="00A02861" w14:paraId="2C4CEABE" w14:textId="77777777"/>
    <w:p w:rsidR="008A3526" w:rsidP="008A3526" w:rsidRDefault="008A3526" w14:paraId="16073AB2" w14:textId="0C6A1C13">
      <w:r>
        <w:t>This model may be redundant with the mixed</w:t>
      </w:r>
      <w:r w:rsidR="00F40789">
        <w:t>-</w:t>
      </w:r>
      <w:r>
        <w:t xml:space="preserve">conifer models (i.e., dominant species in </w:t>
      </w:r>
      <w:r w:rsidR="00F40789">
        <w:t>C</w:t>
      </w:r>
      <w:r>
        <w:t xml:space="preserve">lasses B and C are all trees, not shrubs) and could be captured within </w:t>
      </w:r>
      <w:r w:rsidR="00F40789">
        <w:t>v</w:t>
      </w:r>
      <w:r>
        <w:t>egetation Class A of the mixed</w:t>
      </w:r>
      <w:r w:rsidR="00F40789">
        <w:t>-</w:t>
      </w:r>
      <w:r>
        <w:t>conifer, red fir/white fir, and the red fir/white pine models by including shrub species in the descriptions. This issue needs to be rectified when the first</w:t>
      </w:r>
      <w:r w:rsidR="00F40789">
        <w:t>-</w:t>
      </w:r>
      <w:r>
        <w:t xml:space="preserve">draft </w:t>
      </w:r>
      <w:r w:rsidR="00664126">
        <w:t>Rapid Assessment</w:t>
      </w:r>
      <w:r>
        <w:t xml:space="preserve"> map is constructed, and relationships between forest and montane chaparral PNVGs can be assessed. As modeled, it</w:t>
      </w:r>
      <w:r w:rsidR="00F40789">
        <w:t>’</w:t>
      </w:r>
      <w:r>
        <w:t>s possible that</w:t>
      </w:r>
      <w:r w:rsidR="00703FD9">
        <w:t xml:space="preserve"> </w:t>
      </w:r>
      <w:r>
        <w:t xml:space="preserve">montane chaparral could be mapped as a PNVG only in areas where it does not turn into forest with lack of fire and succession. What </w:t>
      </w:r>
      <w:proofErr w:type="spellStart"/>
      <w:r>
        <w:t>Shlisky</w:t>
      </w:r>
      <w:proofErr w:type="spellEnd"/>
      <w:r>
        <w:t xml:space="preserve"> tried with the model: </w:t>
      </w:r>
      <w:r w:rsidR="00F40789">
        <w:t>(</w:t>
      </w:r>
      <w:r>
        <w:t xml:space="preserve">1) </w:t>
      </w:r>
      <w:r w:rsidR="00F40789">
        <w:t>C</w:t>
      </w:r>
      <w:r>
        <w:t xml:space="preserve">lass D (forest) from original model deleted and reference </w:t>
      </w:r>
      <w:r w:rsidR="00664126">
        <w:t>percent</w:t>
      </w:r>
      <w:r>
        <w:t xml:space="preserve"> of old </w:t>
      </w:r>
      <w:r w:rsidR="00F40789">
        <w:t>C</w:t>
      </w:r>
      <w:r>
        <w:t xml:space="preserve">lass D combined with new </w:t>
      </w:r>
      <w:r w:rsidR="00F40789">
        <w:t>C</w:t>
      </w:r>
      <w:r>
        <w:t xml:space="preserve">lass C and </w:t>
      </w:r>
      <w:r w:rsidR="00F40789">
        <w:t>(</w:t>
      </w:r>
      <w:r>
        <w:t>2) surface fire removed and replaced by mixed fire (no surface fire expected in this type). Lots of fire may not necessarily lead to a persistent shrub fiel</w:t>
      </w:r>
      <w:r w:rsidR="00F82E35">
        <w:t>d except on steep, especially south</w:t>
      </w:r>
      <w:r w:rsidR="00F40789">
        <w:t>-</w:t>
      </w:r>
      <w:r>
        <w:t>facing slopes. On thinner soils at higher elevation, fire is not necessary to perpetuate shrubs</w:t>
      </w:r>
      <w:r w:rsidR="00F40789">
        <w:t>;</w:t>
      </w:r>
      <w:r>
        <w:t xml:space="preserve"> trees don</w:t>
      </w:r>
      <w:r w:rsidR="00F40789">
        <w:t>’</w:t>
      </w:r>
      <w:r>
        <w:t>t grow there for other reasons.</w:t>
      </w:r>
    </w:p>
    <w:p w:rsidR="00A91087" w:rsidP="008A3526" w:rsidRDefault="00A91087" w14:paraId="649C0830" w14:textId="77777777"/>
    <w:p w:rsidR="008A3526" w:rsidP="008A3526" w:rsidRDefault="008A3526" w14:paraId="7BC099D5" w14:textId="77777777">
      <w:pPr>
        <w:pStyle w:val="ReportSection"/>
      </w:pPr>
      <w:r>
        <w:t>Succession Classes</w:t>
      </w:r>
    </w:p>
    <w:p w:rsidR="008A3526" w:rsidP="008A3526" w:rsidRDefault="008A3526" w14:paraId="26DA8CA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A3526" w:rsidP="008A3526" w:rsidRDefault="008A3526" w14:paraId="295270FB"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All Structures</w:t>
      </w:r>
    </w:p>
    <w:p w:rsidR="008A3526" w:rsidP="008A3526" w:rsidRDefault="008A3526" w14:paraId="53E6753F" w14:textId="77777777"/>
    <w:p w:rsidR="008A3526" w:rsidP="008A3526" w:rsidRDefault="008A3526" w14:paraId="4B2CDFA8" w14:textId="77777777">
      <w:pPr>
        <w:pStyle w:val="SClassInfoPara"/>
      </w:pPr>
      <w:r>
        <w:t>Indicator Species</w:t>
      </w:r>
    </w:p>
    <w:p w:rsidR="008A3526" w:rsidP="008A3526" w:rsidRDefault="008A3526" w14:paraId="406341F0" w14:textId="77777777"/>
    <w:p w:rsidR="008A3526" w:rsidP="008A3526" w:rsidRDefault="008A3526" w14:paraId="3AE579A4" w14:textId="77777777">
      <w:pPr>
        <w:pStyle w:val="SClassInfoPara"/>
      </w:pPr>
      <w:r>
        <w:t>Description</w:t>
      </w:r>
    </w:p>
    <w:p w:rsidR="008A3526" w:rsidP="00F82E35" w:rsidRDefault="008A3526" w14:paraId="3D97692B" w14:textId="5DC3B288">
      <w:r>
        <w:t>Early succession, after large patches of stand</w:t>
      </w:r>
      <w:r w:rsidR="00F40789">
        <w:t>-</w:t>
      </w:r>
      <w:r>
        <w:t xml:space="preserve">replacement fire. Comprised of grass, shrubs, and few tree seedlings to saplings. </w:t>
      </w:r>
      <w:r w:rsidRPr="007D549C">
        <w:rPr>
          <w:i/>
        </w:rPr>
        <w:t xml:space="preserve">Prunus </w:t>
      </w:r>
      <w:proofErr w:type="spellStart"/>
      <w:r w:rsidRPr="007D549C">
        <w:rPr>
          <w:i/>
        </w:rPr>
        <w:t>emarginata</w:t>
      </w:r>
      <w:proofErr w:type="spellEnd"/>
      <w:r>
        <w:t xml:space="preserve"> also common. </w:t>
      </w:r>
    </w:p>
    <w:p w:rsidR="008A3526" w:rsidP="008A3526" w:rsidRDefault="008A3526" w14:paraId="74AA59AE" w14:textId="77777777"/>
    <w:p>
      <w:r>
        <w:rPr>
          <w:i/>
          <w:u w:val="single"/>
        </w:rPr>
        <w:t>Maximum Tree Size Class</w:t>
      </w:r>
      <w:br/>
      <w:r>
        <w:t>Pole 5-9" DBH</w:t>
      </w:r>
    </w:p>
    <w:p w:rsidR="008A3526" w:rsidP="008A3526" w:rsidRDefault="008A3526" w14:paraId="463F57DB" w14:textId="77777777">
      <w:pPr>
        <w:pStyle w:val="InfoPara"/>
        <w:pBdr>
          <w:top w:val="single" w:color="auto" w:sz="4" w:space="1"/>
        </w:pBdr>
      </w:pPr>
      <w:r>
        <w:t>Class B</w:t>
      </w:r>
      <w:r>
        <w:tab/>
        <w:t>23</w:t>
      </w:r>
      <w:r w:rsidR="002A3B10">
        <w:tab/>
      </w:r>
      <w:r w:rsidR="002A3B10">
        <w:tab/>
      </w:r>
      <w:r w:rsidR="002A3B10">
        <w:tab/>
      </w:r>
      <w:r w:rsidR="002A3B10">
        <w:tab/>
      </w:r>
      <w:r w:rsidR="004F7795">
        <w:t>Mid Development 1 - Open</w:t>
      </w:r>
    </w:p>
    <w:p w:rsidR="008A3526" w:rsidP="008A3526" w:rsidRDefault="008A3526" w14:paraId="0302788B" w14:textId="77777777"/>
    <w:p w:rsidR="008A3526" w:rsidP="008A3526" w:rsidRDefault="008A3526" w14:paraId="10D70BF8" w14:textId="77777777">
      <w:pPr>
        <w:pStyle w:val="SClassInfoPara"/>
      </w:pPr>
      <w:r>
        <w:t>Indicator Species</w:t>
      </w:r>
    </w:p>
    <w:p w:rsidR="008A3526" w:rsidP="008A3526" w:rsidRDefault="008A3526" w14:paraId="3839A8AE" w14:textId="77777777"/>
    <w:p w:rsidR="008A3526" w:rsidP="008A3526" w:rsidRDefault="008A3526" w14:paraId="1708E34B" w14:textId="77777777">
      <w:pPr>
        <w:pStyle w:val="SClassInfoPara"/>
      </w:pPr>
      <w:r>
        <w:t>Description</w:t>
      </w:r>
    </w:p>
    <w:p w:rsidR="008A3526" w:rsidP="008A3526" w:rsidRDefault="008A3526" w14:paraId="4B04840B" w14:textId="3BEB3E1C">
      <w:r>
        <w:t>Open or closed shrublands with scattered pole to medium</w:t>
      </w:r>
      <w:r w:rsidR="00F40789">
        <w:t>-</w:t>
      </w:r>
      <w:r>
        <w:t>size conifers.</w:t>
      </w:r>
      <w:r w:rsidR="00703FD9">
        <w:t xml:space="preserve"> </w:t>
      </w:r>
    </w:p>
    <w:p w:rsidR="008A3526" w:rsidP="008A3526" w:rsidRDefault="008A3526" w14:paraId="467536DC" w14:textId="77777777"/>
    <w:p>
      <w:r>
        <w:rPr>
          <w:i/>
          <w:u w:val="single"/>
        </w:rPr>
        <w:t>Maximum Tree Size Class</w:t>
      </w:r>
      <w:br/>
      <w:r>
        <w:t>Large 21-33" DBH</w:t>
      </w:r>
    </w:p>
    <w:p w:rsidR="008A3526" w:rsidP="008A3526" w:rsidRDefault="008A3526" w14:paraId="19C66D37" w14:textId="77777777">
      <w:pPr>
        <w:pStyle w:val="InfoPara"/>
        <w:pBdr>
          <w:top w:val="single" w:color="auto" w:sz="4" w:space="1"/>
        </w:pBdr>
      </w:pPr>
      <w:r>
        <w:t>Class C</w:t>
      </w:r>
      <w:r>
        <w:tab/>
        <w:t>54</w:t>
      </w:r>
      <w:r w:rsidR="002A3B10">
        <w:tab/>
      </w:r>
      <w:r w:rsidR="002A3B10">
        <w:tab/>
      </w:r>
      <w:r w:rsidR="002A3B10">
        <w:tab/>
      </w:r>
      <w:r w:rsidR="002A3B10">
        <w:tab/>
      </w:r>
      <w:r w:rsidR="004F7795">
        <w:t>Late Development 1 - Open</w:t>
      </w:r>
    </w:p>
    <w:p w:rsidR="008A3526" w:rsidP="008A3526" w:rsidRDefault="008A3526" w14:paraId="09DC2D3E" w14:textId="77777777"/>
    <w:p w:rsidR="008A3526" w:rsidP="008A3526" w:rsidRDefault="008A3526" w14:paraId="5EC06562" w14:textId="77777777">
      <w:pPr>
        <w:pStyle w:val="SClassInfoPara"/>
      </w:pPr>
      <w:r>
        <w:t>Indicator Species</w:t>
      </w:r>
    </w:p>
    <w:p w:rsidR="008A3526" w:rsidP="008A3526" w:rsidRDefault="008A3526" w14:paraId="57194E17" w14:textId="77777777"/>
    <w:p w:rsidR="008A3526" w:rsidP="008A3526" w:rsidRDefault="008A3526" w14:paraId="00D5BD79" w14:textId="77777777">
      <w:pPr>
        <w:pStyle w:val="SClassInfoPara"/>
      </w:pPr>
      <w:r>
        <w:t>Description</w:t>
      </w:r>
    </w:p>
    <w:p w:rsidR="008A3526" w:rsidP="008A3526" w:rsidRDefault="008A3526" w14:paraId="22D27AC3" w14:textId="60F9268C">
      <w:r>
        <w:t>Open or closed shrublands</w:t>
      </w:r>
      <w:r w:rsidR="0078665C">
        <w:t xml:space="preserve"> with scattered </w:t>
      </w:r>
      <w:r>
        <w:t xml:space="preserve">large and very large conifers, and sometimes medium and small </w:t>
      </w:r>
      <w:r w:rsidR="0078665C">
        <w:t>shade</w:t>
      </w:r>
      <w:r w:rsidR="00F40789">
        <w:t>-</w:t>
      </w:r>
      <w:r w:rsidR="0078665C">
        <w:t>tolerant conifers.</w:t>
      </w:r>
      <w:r>
        <w:t xml:space="preserve"> Tree cover </w:t>
      </w:r>
      <w:r w:rsidR="00F40789">
        <w:t>&gt;</w:t>
      </w:r>
      <w:r>
        <w:t>35% can occur in small to moderate</w:t>
      </w:r>
      <w:r w:rsidR="00F40789">
        <w:t>-</w:t>
      </w:r>
      <w:r>
        <w:t>size patches on north</w:t>
      </w:r>
      <w:r w:rsidR="00F40789">
        <w:t>ern</w:t>
      </w:r>
      <w:r>
        <w:t xml:space="preserve"> aspects and lower slope positions.</w:t>
      </w:r>
      <w:r w:rsidR="00703FD9">
        <w:t xml:space="preserve"> </w:t>
      </w:r>
    </w:p>
    <w:p w:rsidR="008A3526" w:rsidP="008A3526" w:rsidRDefault="008A3526" w14:paraId="7FBC6055" w14:textId="77777777"/>
    <w:p w:rsidR="008A3526" w:rsidP="008A3526" w:rsidRDefault="008A3526" w14:paraId="40AB4E05"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A3526" w:rsidP="008A3526" w:rsidRDefault="008A3526" w14:paraId="635BE34A" w14:textId="77777777">
      <w:r>
        <w:t xml:space="preserve">Conard, S.G. and S.R. </w:t>
      </w:r>
      <w:proofErr w:type="spellStart"/>
      <w:r>
        <w:t>Radosevich</w:t>
      </w:r>
      <w:proofErr w:type="spellEnd"/>
      <w:r>
        <w:t>. 1982. Post-fire succession in white fir (</w:t>
      </w:r>
      <w:proofErr w:type="spellStart"/>
      <w:r>
        <w:t>Abies</w:t>
      </w:r>
      <w:proofErr w:type="spellEnd"/>
      <w:r>
        <w:t xml:space="preserve"> </w:t>
      </w:r>
      <w:proofErr w:type="spellStart"/>
      <w:r>
        <w:t>concolor</w:t>
      </w:r>
      <w:proofErr w:type="spellEnd"/>
      <w:r>
        <w:t xml:space="preserve">) vegetation of the northern Sierra Nevada. </w:t>
      </w:r>
      <w:proofErr w:type="spellStart"/>
      <w:r>
        <w:t>Madrono</w:t>
      </w:r>
      <w:proofErr w:type="spellEnd"/>
      <w:r>
        <w:t xml:space="preserve"> 29: 42-56.</w:t>
      </w:r>
    </w:p>
    <w:p w:rsidR="008A3526" w:rsidP="008A3526" w:rsidRDefault="008A3526" w14:paraId="572B7EA6" w14:textId="77777777"/>
    <w:p w:rsidR="008A3526" w:rsidP="008A3526" w:rsidRDefault="008A3526" w14:paraId="3AA68E4E" w14:textId="0BE2C43C">
      <w:r>
        <w:t>Nagel, T.N. and A.H. Taylor. Fire and persistence of montane chaparral in mixed conifer forest landscapes in the northern Sierra Nevada, Lake Tahoe Basin, California, USA. J. Torrey Bot. Soc. In Press.</w:t>
      </w:r>
    </w:p>
    <w:p w:rsidR="008A3526" w:rsidP="008A3526" w:rsidRDefault="008A3526" w14:paraId="22AE24AC" w14:textId="77777777"/>
    <w:p w:rsidR="008A3526" w:rsidP="008A3526" w:rsidRDefault="008A3526" w14:paraId="0DC1A843" w14:textId="77777777">
      <w:r>
        <w:t>NatureServe. 2007. International Ecological Classification Standard: Terrestrial Ecological Classifications. NatureServe Central Databases. Arlington, VA. Data current as of 10 February 2007.</w:t>
      </w:r>
    </w:p>
    <w:p w:rsidR="008A3526" w:rsidP="008A3526" w:rsidRDefault="008A3526" w14:paraId="5960DAA5" w14:textId="77777777"/>
    <w:p w:rsidR="008A3526" w:rsidP="008A3526" w:rsidRDefault="008A3526" w14:paraId="73B0D0A4" w14:textId="5148BCEC">
      <w:r>
        <w:t>Potter, D.A. 1998.</w:t>
      </w:r>
      <w:r w:rsidR="00703FD9">
        <w:t xml:space="preserve"> </w:t>
      </w:r>
      <w:r>
        <w:t>Forested Communities of the upper montane in the central and southern Sierra Nevada. General Technical Report PSW-GTR-169. USDA Forest Service. 319 pp.</w:t>
      </w:r>
    </w:p>
    <w:p w:rsidR="008A3526" w:rsidP="008A3526" w:rsidRDefault="008A3526" w14:paraId="61412893" w14:textId="77777777"/>
    <w:p w:rsidR="008A3526" w:rsidP="008A3526" w:rsidRDefault="008A3526" w14:paraId="1BBE7921" w14:textId="41341D3E">
      <w:r>
        <w:t>Safford, H.D. and Susan Harrison.2004. Fire effects on plant diversity in serpentine vs. sandstone chaparral. Ecology 85(2)2004: 539-548.</w:t>
      </w:r>
    </w:p>
    <w:p w:rsidR="00664126" w:rsidP="00664126" w:rsidRDefault="00664126" w14:paraId="659CAE0C" w14:textId="6ECC3825">
      <w:r>
        <w:t xml:space="preserve">Safford, H.D. and S.P. Harrison. 2004. The effects of fire and grazing on serpentine versus </w:t>
      </w:r>
      <w:proofErr w:type="spellStart"/>
      <w:r>
        <w:t>nonserpentine</w:t>
      </w:r>
      <w:proofErr w:type="spellEnd"/>
      <w:r>
        <w:t xml:space="preserve"> grassland and chaparral.</w:t>
      </w:r>
      <w:r w:rsidR="00703FD9">
        <w:t xml:space="preserve"> </w:t>
      </w:r>
      <w:r>
        <w:t>315-322. In: Boyd, R.S., A.J. Baker and J. Proctor, eds.</w:t>
      </w:r>
      <w:r w:rsidR="00703FD9">
        <w:t xml:space="preserve"> </w:t>
      </w:r>
      <w:r>
        <w:t>Ultramafic rocks: their soils, vegetation and fauna. Proceedings of the 4th International Conference on Serpentine Ecology. St. Albans, UK: Science Reviews.</w:t>
      </w:r>
    </w:p>
    <w:p w:rsidR="00664126" w:rsidP="00664126" w:rsidRDefault="00664126" w14:paraId="46CDE3B1" w14:textId="77777777"/>
    <w:p w:rsidR="00664126" w:rsidP="00664126" w:rsidRDefault="00664126" w14:paraId="63A4D544" w14:textId="77777777">
      <w:r>
        <w:t>Safford, H.D. and S.P. Harrison. 2006. The effects of fire on serpentine vegetation and implications for management. Proceedings of the 2002 Fire Conference on Managing Fire and Fuels in the Remaining Wildlands and Open Spaces of the Southwestern United States. 2-5 December 2002, San Diego, CA. General Technical Report PSW-189. Albany, CA: USDA-Forest Service, Pacific Southwest Research Station. In press.</w:t>
      </w:r>
    </w:p>
    <w:p w:rsidR="008A3526" w:rsidP="008A3526" w:rsidRDefault="008A3526" w14:paraId="7539A5C6" w14:textId="77777777"/>
    <w:p w:rsidR="008A3526" w:rsidP="008A3526" w:rsidRDefault="008A3526" w14:paraId="3F99A560" w14:textId="4485CCF1">
      <w:r>
        <w:t>Skinner, C.N. and C. Chang. 1996. Fire regimes, past and present. In: Sierra Nevada Ecosystem Project: final report to Congress, Vol. II, Assessments and scientific basis for management options. Davis, CA: University of California Davis, Centers for Water and Wildland Resources. 1041-1070.</w:t>
      </w:r>
    </w:p>
    <w:p w:rsidR="008A3526" w:rsidP="008A3526" w:rsidRDefault="008A3526" w14:paraId="046A24E0" w14:textId="77777777"/>
    <w:p w:rsidR="008A3526" w:rsidP="008A3526" w:rsidRDefault="008A3526" w14:paraId="77156669" w14:textId="5C141ABB">
      <w:proofErr w:type="spellStart"/>
      <w:r>
        <w:t>Vankat</w:t>
      </w:r>
      <w:proofErr w:type="spellEnd"/>
      <w:r>
        <w:t>, J.L. and J. Major. 1978. Vegetation changes in Sequoia National Park. J. Biogeography 5: 377-402.</w:t>
      </w:r>
    </w:p>
    <w:p w:rsidR="008A3526" w:rsidP="008A3526" w:rsidRDefault="008A3526" w14:paraId="0B06BD76" w14:textId="77777777"/>
    <w:p w:rsidR="008A3526" w:rsidP="008A3526" w:rsidRDefault="008A3526" w14:paraId="1C9F2053" w14:textId="2B92E824">
      <w:r>
        <w:t xml:space="preserve">van </w:t>
      </w:r>
      <w:proofErr w:type="spellStart"/>
      <w:r>
        <w:t>Wagtendonk</w:t>
      </w:r>
      <w:proofErr w:type="spellEnd"/>
      <w:r>
        <w:t xml:space="preserve">, J.W. and J. </w:t>
      </w:r>
      <w:proofErr w:type="spellStart"/>
      <w:r>
        <w:t>Fites</w:t>
      </w:r>
      <w:proofErr w:type="spellEnd"/>
      <w:r>
        <w:t>-Kaufmann. 2005. Fire</w:t>
      </w:r>
      <w:r w:rsidR="00F82E35">
        <w:t xml:space="preserve"> in the Sierra Nevada Bioregion</w:t>
      </w:r>
      <w:r>
        <w:t xml:space="preserve"> in: Sugihara, N.G., J.W. van </w:t>
      </w:r>
      <w:proofErr w:type="spellStart"/>
      <w:r>
        <w:t>Wagtendonk</w:t>
      </w:r>
      <w:proofErr w:type="spellEnd"/>
      <w:r>
        <w:t xml:space="preserve">, J. </w:t>
      </w:r>
      <w:proofErr w:type="spellStart"/>
      <w:r>
        <w:t>Fites</w:t>
      </w:r>
      <w:proofErr w:type="spellEnd"/>
      <w:r>
        <w:t xml:space="preserve">-Kaufman, K.E. Shaffer and A.E. </w:t>
      </w:r>
      <w:proofErr w:type="spellStart"/>
      <w:r>
        <w:t>Thode</w:t>
      </w:r>
      <w:proofErr w:type="spellEnd"/>
      <w:r>
        <w:t>, eds.</w:t>
      </w:r>
      <w:r w:rsidR="00703FD9">
        <w:t xml:space="preserve"> </w:t>
      </w:r>
      <w:r>
        <w:t>Fire in California ecosystems. Berkeley, CA: University of California Press. In press.</w:t>
      </w:r>
    </w:p>
    <w:p w:rsidR="008A3526" w:rsidP="008A3526" w:rsidRDefault="008A3526" w14:paraId="1FA7DC6F" w14:textId="77777777"/>
    <w:p w:rsidR="008A3526" w:rsidP="008A3526" w:rsidRDefault="008A3526" w14:paraId="05C03E5B" w14:textId="77777777">
      <w:r>
        <w:t>Also of interest:</w:t>
      </w:r>
    </w:p>
    <w:p w:rsidR="006F5286" w:rsidP="006F5286" w:rsidRDefault="006F5286" w14:paraId="7389BA45" w14:textId="67D8CBBC">
      <w:r>
        <w:t>Whittaker, R. H., 1960.</w:t>
      </w:r>
      <w:r w:rsidR="00703FD9">
        <w:t xml:space="preserve"> </w:t>
      </w:r>
      <w:r>
        <w:t>Vegetation of the Siskiyou Mountains, Oregon and California.</w:t>
      </w:r>
      <w:r w:rsidR="00703FD9">
        <w:t xml:space="preserve"> </w:t>
      </w:r>
      <w:r>
        <w:t>Ecological Monographs, Vol. 30, no.3, p 279-338.</w:t>
      </w:r>
    </w:p>
    <w:p w:rsidR="006F5286" w:rsidP="008A3526" w:rsidRDefault="006F5286" w14:paraId="05BBD771" w14:textId="77777777"/>
    <w:p w:rsidR="008A3526" w:rsidP="008A3526" w:rsidRDefault="008A3526" w14:paraId="3B24ED18" w14:textId="77777777">
      <w:r>
        <w:t xml:space="preserve">Wilken, G.C. 1967. History and fire record of a timberland </w:t>
      </w:r>
      <w:proofErr w:type="spellStart"/>
      <w:r>
        <w:t>brushfield</w:t>
      </w:r>
      <w:proofErr w:type="spellEnd"/>
      <w:r>
        <w:t xml:space="preserve"> in the Sierra Nevada of California. Ecology 48: 302-304.</w:t>
      </w:r>
    </w:p>
    <w:p w:rsidRPr="00A43E41" w:rsidR="004D5F12" w:rsidP="008A3526" w:rsidRDefault="004D5F12" w14:paraId="12A888D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0656B" w14:textId="77777777" w:rsidR="00E14A43" w:rsidRDefault="00E14A43">
      <w:r>
        <w:separator/>
      </w:r>
    </w:p>
  </w:endnote>
  <w:endnote w:type="continuationSeparator" w:id="0">
    <w:p w14:paraId="73667CC6" w14:textId="77777777" w:rsidR="00E14A43" w:rsidRDefault="00E14A43">
      <w:r>
        <w:continuationSeparator/>
      </w:r>
    </w:p>
  </w:endnote>
  <w:endnote w:type="continuationNotice" w:id="1">
    <w:p w14:paraId="1699B37C" w14:textId="77777777" w:rsidR="00E14A43" w:rsidRDefault="00E14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67E29" w14:textId="77777777" w:rsidR="008A3526" w:rsidRDefault="008A3526" w:rsidP="008A35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47298" w14:textId="77777777" w:rsidR="00E14A43" w:rsidRDefault="00E14A43">
      <w:r>
        <w:separator/>
      </w:r>
    </w:p>
  </w:footnote>
  <w:footnote w:type="continuationSeparator" w:id="0">
    <w:p w14:paraId="78618753" w14:textId="77777777" w:rsidR="00E14A43" w:rsidRDefault="00E14A43">
      <w:r>
        <w:continuationSeparator/>
      </w:r>
    </w:p>
  </w:footnote>
  <w:footnote w:type="continuationNotice" w:id="1">
    <w:p w14:paraId="766478C1" w14:textId="77777777" w:rsidR="00E14A43" w:rsidRDefault="00E14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CCF16" w14:textId="77777777" w:rsidR="00A43E41" w:rsidRDefault="00A43E41" w:rsidP="008A35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02861"/>
    <w:rPr>
      <w:rFonts w:ascii="Tahoma" w:hAnsi="Tahoma" w:cs="Tahoma"/>
      <w:sz w:val="16"/>
      <w:szCs w:val="16"/>
    </w:rPr>
  </w:style>
  <w:style w:type="character" w:customStyle="1" w:styleId="BalloonTextChar">
    <w:name w:val="Balloon Text Char"/>
    <w:basedOn w:val="DefaultParagraphFont"/>
    <w:link w:val="BalloonText"/>
    <w:uiPriority w:val="99"/>
    <w:semiHidden/>
    <w:rsid w:val="00A02861"/>
    <w:rPr>
      <w:rFonts w:ascii="Tahoma" w:hAnsi="Tahoma" w:cs="Tahoma"/>
      <w:sz w:val="16"/>
      <w:szCs w:val="16"/>
    </w:rPr>
  </w:style>
  <w:style w:type="character" w:styleId="CommentReference">
    <w:name w:val="annotation reference"/>
    <w:basedOn w:val="DefaultParagraphFont"/>
    <w:uiPriority w:val="99"/>
    <w:semiHidden/>
    <w:unhideWhenUsed/>
    <w:rsid w:val="0078665C"/>
    <w:rPr>
      <w:sz w:val="16"/>
      <w:szCs w:val="16"/>
    </w:rPr>
  </w:style>
  <w:style w:type="paragraph" w:styleId="CommentText">
    <w:name w:val="annotation text"/>
    <w:basedOn w:val="Normal"/>
    <w:link w:val="CommentTextChar"/>
    <w:uiPriority w:val="99"/>
    <w:semiHidden/>
    <w:unhideWhenUsed/>
    <w:rsid w:val="0078665C"/>
    <w:rPr>
      <w:sz w:val="20"/>
      <w:szCs w:val="20"/>
    </w:rPr>
  </w:style>
  <w:style w:type="character" w:customStyle="1" w:styleId="CommentTextChar">
    <w:name w:val="Comment Text Char"/>
    <w:basedOn w:val="DefaultParagraphFont"/>
    <w:link w:val="CommentText"/>
    <w:uiPriority w:val="99"/>
    <w:semiHidden/>
    <w:rsid w:val="0078665C"/>
  </w:style>
  <w:style w:type="paragraph" w:styleId="CommentSubject">
    <w:name w:val="annotation subject"/>
    <w:basedOn w:val="CommentText"/>
    <w:next w:val="CommentText"/>
    <w:link w:val="CommentSubjectChar"/>
    <w:uiPriority w:val="99"/>
    <w:semiHidden/>
    <w:unhideWhenUsed/>
    <w:rsid w:val="0078665C"/>
    <w:rPr>
      <w:b/>
      <w:bCs/>
    </w:rPr>
  </w:style>
  <w:style w:type="character" w:customStyle="1" w:styleId="CommentSubjectChar">
    <w:name w:val="Comment Subject Char"/>
    <w:basedOn w:val="CommentTextChar"/>
    <w:link w:val="CommentSubject"/>
    <w:uiPriority w:val="99"/>
    <w:semiHidden/>
    <w:rsid w:val="0078665C"/>
    <w:rPr>
      <w:b/>
      <w:bCs/>
    </w:rPr>
  </w:style>
  <w:style w:type="paragraph" w:styleId="ListParagraph">
    <w:name w:val="List Paragraph"/>
    <w:basedOn w:val="Normal"/>
    <w:uiPriority w:val="34"/>
    <w:qFormat/>
    <w:rsid w:val="00A91087"/>
    <w:pPr>
      <w:ind w:left="720"/>
    </w:pPr>
    <w:rPr>
      <w:rFonts w:ascii="Calibri" w:eastAsiaTheme="minorHAnsi" w:hAnsi="Calibri"/>
      <w:sz w:val="22"/>
      <w:szCs w:val="22"/>
    </w:rPr>
  </w:style>
  <w:style w:type="character" w:styleId="Hyperlink">
    <w:name w:val="Hyperlink"/>
    <w:basedOn w:val="DefaultParagraphFont"/>
    <w:rsid w:val="00A910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23236">
      <w:bodyDiv w:val="1"/>
      <w:marLeft w:val="0"/>
      <w:marRight w:val="0"/>
      <w:marTop w:val="0"/>
      <w:marBottom w:val="0"/>
      <w:divBdr>
        <w:top w:val="none" w:sz="0" w:space="0" w:color="auto"/>
        <w:left w:val="none" w:sz="0" w:space="0" w:color="auto"/>
        <w:bottom w:val="none" w:sz="0" w:space="0" w:color="auto"/>
        <w:right w:val="none" w:sz="0" w:space="0" w:color="auto"/>
      </w:divBdr>
    </w:div>
    <w:div w:id="132763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2014-08-19T01:14:00Z</cp:lastPrinted>
  <dcterms:created xsi:type="dcterms:W3CDTF">2017-12-14T22:20:00Z</dcterms:created>
  <dcterms:modified xsi:type="dcterms:W3CDTF">2025-02-12T09:41:07Z</dcterms:modified>
</cp:coreProperties>
</file>