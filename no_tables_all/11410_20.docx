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243" w:rsidP="007A2243" w:rsidRDefault="007A2243" w14:paraId="718432A3" w14:textId="77777777">
      <w:pPr>
        <w:pStyle w:val="BpSTitle"/>
      </w:pPr>
      <w:r>
        <w:t>11410</w:t>
      </w:r>
    </w:p>
    <w:p w:rsidR="007A2243" w:rsidP="007A2243" w:rsidRDefault="007A2243" w14:paraId="7D61B72A" w14:textId="77777777">
      <w:pPr>
        <w:pStyle w:val="BpSTitle"/>
      </w:pPr>
      <w:r>
        <w:t xml:space="preserve">Northwestern Great Plains </w:t>
      </w:r>
      <w:proofErr w:type="spellStart"/>
      <w:r>
        <w:t>Mixedgrass</w:t>
      </w:r>
      <w:proofErr w:type="spellEnd"/>
      <w:r>
        <w:t xml:space="preserve"> Prairie</w:t>
      </w:r>
    </w:p>
    <w:p w:rsidR="007A2243" w:rsidP="007A2243" w:rsidRDefault="007A2243" w14:paraId="4121EAA7" w14:textId="09C8C1D4">
      <w:r>
        <w:t>BpS Model/Description Version: Aug. 2020</w:t>
      </w:r>
      <w:r>
        <w:tab/>
      </w:r>
      <w:r>
        <w:tab/>
      </w:r>
      <w:r>
        <w:tab/>
      </w:r>
      <w:r>
        <w:tab/>
      </w:r>
      <w:r>
        <w:tab/>
      </w:r>
      <w:r>
        <w:tab/>
      </w:r>
      <w:r>
        <w:tab/>
      </w:r>
    </w:p>
    <w:p w:rsidR="007A2243" w:rsidP="007A2243" w:rsidRDefault="007A2243" w14:paraId="22CF12C1" w14:textId="77777777"/>
    <w:p w:rsidR="007A2243" w:rsidP="007A2243" w:rsidRDefault="007A2243" w14:paraId="3FFEB4E8" w14:textId="77777777"/>
    <w:p w:rsidR="007A2243" w:rsidP="007A2243" w:rsidRDefault="007A2243" w14:paraId="7964F752" w14:textId="77777777">
      <w:pPr>
        <w:pStyle w:val="InfoPara"/>
      </w:pPr>
      <w:r>
        <w:t>Vegetation Type</w:t>
      </w:r>
    </w:p>
    <w:p w:rsidR="007A2243" w:rsidP="007A2243" w:rsidRDefault="007A2243" w14:paraId="78AC2545" w14:textId="6EC8EE32">
      <w:bookmarkStart w:name="_GoBack" w:id="0"/>
      <w:bookmarkEnd w:id="0"/>
      <w:r>
        <w:t>Herbaceous</w:t>
      </w:r>
    </w:p>
    <w:p w:rsidR="007A2243" w:rsidP="007A2243" w:rsidRDefault="007A2243" w14:paraId="7CF0138A" w14:textId="4E42E0E4">
      <w:pPr>
        <w:pStyle w:val="InfoPara"/>
      </w:pPr>
      <w:r>
        <w:t>Map Zone</w:t>
      </w:r>
    </w:p>
    <w:p w:rsidR="007A2243" w:rsidP="007A2243" w:rsidRDefault="007A2243" w14:paraId="45AF8A7C" w14:textId="77777777">
      <w:r>
        <w:t>20</w:t>
      </w:r>
    </w:p>
    <w:p w:rsidR="007A2243" w:rsidP="007A2243" w:rsidRDefault="007A2243" w14:paraId="58EEE536" w14:textId="77777777">
      <w:pPr>
        <w:pStyle w:val="InfoPara"/>
      </w:pPr>
      <w:r>
        <w:t>Geographic Range</w:t>
      </w:r>
    </w:p>
    <w:p w:rsidR="007A2243" w:rsidP="007A2243" w:rsidRDefault="007A2243" w14:paraId="2B16D14A" w14:textId="2E90321B">
      <w:r>
        <w:t>This vegetation group covers the northern prairies east of the Rocky Mountains from north central M</w:t>
      </w:r>
      <w:r w:rsidR="003B5B8A">
        <w:t>ontana</w:t>
      </w:r>
      <w:r>
        <w:t xml:space="preserve"> to southeastern M</w:t>
      </w:r>
      <w:r w:rsidR="003B5B8A">
        <w:t>ontana</w:t>
      </w:r>
      <w:r>
        <w:t xml:space="preserve"> and northeastern W</w:t>
      </w:r>
      <w:r w:rsidR="003B5B8A">
        <w:t>yoming</w:t>
      </w:r>
      <w:r>
        <w:t>.</w:t>
      </w:r>
    </w:p>
    <w:p w:rsidR="007A2243" w:rsidP="007A2243" w:rsidRDefault="007A2243" w14:paraId="4AC68FD5" w14:textId="77777777"/>
    <w:p w:rsidR="007A2243" w:rsidP="007A2243" w:rsidRDefault="007A2243" w14:paraId="7EBC1D06" w14:textId="6CDF14F7">
      <w:r>
        <w:t xml:space="preserve">This </w:t>
      </w:r>
      <w:r w:rsidR="003B5B8A">
        <w:t>Biophysical Setting (</w:t>
      </w:r>
      <w:proofErr w:type="spellStart"/>
      <w:r>
        <w:t>BpS</w:t>
      </w:r>
      <w:proofErr w:type="spellEnd"/>
      <w:r w:rsidR="003B5B8A">
        <w:t>)</w:t>
      </w:r>
      <w:r>
        <w:t xml:space="preserve"> occurs in every section throughout </w:t>
      </w:r>
      <w:r w:rsidR="003B5B8A">
        <w:t xml:space="preserve">map zone (MZ) </w:t>
      </w:r>
      <w:r>
        <w:t xml:space="preserve">20. It occurs predominantly in subsections 331Dh (central and eastern portion) and 331La. </w:t>
      </w:r>
    </w:p>
    <w:p w:rsidR="007A2243" w:rsidP="007A2243" w:rsidRDefault="007A2243" w14:paraId="02D56740" w14:textId="77777777"/>
    <w:p w:rsidR="007A2243" w:rsidP="007A2243" w:rsidRDefault="007A2243" w14:paraId="7265A1D4" w14:textId="7FE6C285">
      <w:r>
        <w:t>Subsection 331La coincides quite closely to the Brown Central Glaciated Plains MLRA52, as defined by the NRCS. The central and eastern part of 331Dh coincides with Northern Glaciated Plains MLRA. Also</w:t>
      </w:r>
      <w:r w:rsidR="003B5B8A">
        <w:t xml:space="preserve"> --</w:t>
      </w:r>
      <w:r>
        <w:t xml:space="preserve"> MLRA 58a includes southeastern M</w:t>
      </w:r>
      <w:r w:rsidR="003B5B8A">
        <w:t>ontana</w:t>
      </w:r>
      <w:r>
        <w:t xml:space="preserve">. This </w:t>
      </w:r>
      <w:proofErr w:type="spellStart"/>
      <w:r>
        <w:t>BpS</w:t>
      </w:r>
      <w:proofErr w:type="spellEnd"/>
      <w:r>
        <w:t xml:space="preserve"> also resides in MLRA53A Northern Dark Brown Glaciated Plains, Northern Rolling High Plains, MLRAs 58</w:t>
      </w:r>
      <w:r w:rsidR="003655BB">
        <w:t xml:space="preserve"> </w:t>
      </w:r>
      <w:proofErr w:type="gramStart"/>
      <w:r>
        <w:t>A,B</w:t>
      </w:r>
      <w:proofErr w:type="gramEnd"/>
      <w:r>
        <w:t>,C,D, and Pierre Shale Plains, MLRAs 60A and 60B.</w:t>
      </w:r>
    </w:p>
    <w:p w:rsidR="007A2243" w:rsidP="007A2243" w:rsidRDefault="007A2243" w14:paraId="49DE005D" w14:textId="77777777"/>
    <w:p w:rsidR="007A2243" w:rsidP="007A2243" w:rsidRDefault="007A2243" w14:paraId="47BEA6A7" w14:textId="52C1581C">
      <w:r>
        <w:t xml:space="preserve">This system's extent also coincides with EPA Ecoregions Level III and IV, 42-Northern Glaciated Plains, 43n-Montana Central Grasslands, 43m-Judith Basin Grasslands, 43o-Montana Unglaciated </w:t>
      </w:r>
      <w:r w:rsidR="003B5B8A">
        <w:t>H</w:t>
      </w:r>
      <w:r>
        <w:t>igh Plains</w:t>
      </w:r>
      <w:r w:rsidR="003B5B8A">
        <w:t>,</w:t>
      </w:r>
      <w:r>
        <w:t xml:space="preserve"> and 43a-Missouri High Plateau (Woods et al</w:t>
      </w:r>
      <w:r w:rsidR="003B5B8A">
        <w:t>.</w:t>
      </w:r>
      <w:r>
        <w:t xml:space="preserve"> 2002). </w:t>
      </w:r>
    </w:p>
    <w:p w:rsidR="007A2243" w:rsidP="007A2243" w:rsidRDefault="007A2243" w14:paraId="5F4243F6" w14:textId="77777777"/>
    <w:p w:rsidR="007A2243" w:rsidP="007A2243" w:rsidRDefault="007A2243" w14:paraId="1E103CB5" w14:textId="5E5E044F">
      <w:r>
        <w:t xml:space="preserve">Historically, this </w:t>
      </w:r>
      <w:proofErr w:type="spellStart"/>
      <w:r>
        <w:t>BpS</w:t>
      </w:r>
      <w:proofErr w:type="spellEnd"/>
      <w:r>
        <w:t xml:space="preserve"> could also have extended throughout the subsections for 331Kb,</w:t>
      </w:r>
      <w:r w:rsidR="00E06279">
        <w:t xml:space="preserve"> </w:t>
      </w:r>
      <w:r>
        <w:t>most of d,</w:t>
      </w:r>
      <w:r w:rsidR="00E06279">
        <w:t xml:space="preserve"> </w:t>
      </w:r>
      <w:r>
        <w:t>f</w:t>
      </w:r>
      <w:r w:rsidR="003B5B8A">
        <w:t xml:space="preserve">, </w:t>
      </w:r>
      <w:r>
        <w:t>and e; presently, it might be more of a shrub community.</w:t>
      </w:r>
    </w:p>
    <w:p w:rsidR="007A2243" w:rsidP="007A2243" w:rsidRDefault="007A2243" w14:paraId="3F58A8B1" w14:textId="77777777">
      <w:pPr>
        <w:pStyle w:val="InfoPara"/>
      </w:pPr>
      <w:r>
        <w:t>Biophysical Site Description</w:t>
      </w:r>
    </w:p>
    <w:p w:rsidR="007A2243" w:rsidP="007A2243" w:rsidRDefault="007A2243" w14:paraId="7F331AD9" w14:textId="289230A2">
      <w:r>
        <w:t>Elevations range from 1</w:t>
      </w:r>
      <w:r w:rsidR="00E06279">
        <w:t>,</w:t>
      </w:r>
      <w:r>
        <w:t>900-4</w:t>
      </w:r>
      <w:r w:rsidR="00E06279">
        <w:t>,000ft</w:t>
      </w:r>
      <w:r>
        <w:t>. The continental climate entails long cold winters, hot summers with low humidity</w:t>
      </w:r>
      <w:r w:rsidR="003B5B8A">
        <w:t>,</w:t>
      </w:r>
      <w:r>
        <w:t xml:space="preserve"> and strong winds between November through April. </w:t>
      </w:r>
    </w:p>
    <w:p w:rsidR="007A2243" w:rsidP="007A2243" w:rsidRDefault="007A2243" w14:paraId="0F2CE4AC" w14:textId="77777777"/>
    <w:p w:rsidR="007A2243" w:rsidP="007A2243" w:rsidRDefault="007A2243" w14:paraId="73DB6626" w14:textId="57D8383E">
      <w:r>
        <w:t xml:space="preserve">The northwestern part of this </w:t>
      </w:r>
      <w:proofErr w:type="spellStart"/>
      <w:r>
        <w:t>BpS</w:t>
      </w:r>
      <w:proofErr w:type="spellEnd"/>
      <w:r>
        <w:t xml:space="preserve"> is characterized by Chinook winds in winter</w:t>
      </w:r>
      <w:r w:rsidR="003B5B8A">
        <w:t>,</w:t>
      </w:r>
      <w:r>
        <w:t xml:space="preserve"> commonly resulting in "red belt mortality" in adjacent coniferous forests (Van Fossen, pers</w:t>
      </w:r>
      <w:r w:rsidR="003B5B8A">
        <w:t xml:space="preserve">onal </w:t>
      </w:r>
      <w:r>
        <w:t>comm</w:t>
      </w:r>
      <w:r w:rsidR="003B5B8A">
        <w:t>unication</w:t>
      </w:r>
      <w:r>
        <w:t>).</w:t>
      </w:r>
    </w:p>
    <w:p w:rsidR="007A2243" w:rsidP="007A2243" w:rsidRDefault="007A2243" w14:paraId="51506E67" w14:textId="77777777"/>
    <w:p w:rsidR="007A2243" w:rsidP="007A2243" w:rsidRDefault="007A2243" w14:paraId="4CD24222" w14:textId="7DCC1E2C">
      <w:r>
        <w:lastRenderedPageBreak/>
        <w:t xml:space="preserve">Mean annual precipitation is generally 10-15in with most falling as rain or snow from April through June. The western part of this </w:t>
      </w:r>
      <w:proofErr w:type="spellStart"/>
      <w:r>
        <w:t>BpS</w:t>
      </w:r>
      <w:proofErr w:type="spellEnd"/>
      <w:r>
        <w:t xml:space="preserve"> is characterized by C3-cool-season plants</w:t>
      </w:r>
      <w:r w:rsidR="003B5B8A">
        <w:t>,</w:t>
      </w:r>
      <w:r>
        <w:t xml:space="preserve"> and the eastern part of the </w:t>
      </w:r>
      <w:proofErr w:type="spellStart"/>
      <w:r>
        <w:t>BpS</w:t>
      </w:r>
      <w:proofErr w:type="spellEnd"/>
      <w:r>
        <w:t xml:space="preserve"> has an increase in abundance of C4-warm season plants, almost to the point of dominance in the plant community.</w:t>
      </w:r>
    </w:p>
    <w:p w:rsidR="007A2243" w:rsidP="007A2243" w:rsidRDefault="007A2243" w14:paraId="3DB4E475" w14:textId="77777777"/>
    <w:p w:rsidR="007A2243" w:rsidP="007A2243" w:rsidRDefault="007A2243" w14:paraId="14221556" w14:textId="433036B6">
      <w:r>
        <w:t>Occurs ubiquitously across soil types, except alkaline flats. Kinds, amounts</w:t>
      </w:r>
      <w:r w:rsidR="003B5B8A">
        <w:t>,</w:t>
      </w:r>
      <w:r>
        <w:t xml:space="preserve"> and proportions of plants vary widely relative to soil texture, soil depth, percent slope</w:t>
      </w:r>
      <w:r w:rsidR="003B5B8A">
        <w:t>,</w:t>
      </w:r>
      <w:r>
        <w:t xml:space="preserve"> and aspect. Bunchgrass communities dominate on shallow soils. Mid, short</w:t>
      </w:r>
      <w:r w:rsidR="003B5B8A">
        <w:t>,</w:t>
      </w:r>
      <w:r>
        <w:t xml:space="preserve"> and bunchgrass communities comprise the remainder.</w:t>
      </w:r>
    </w:p>
    <w:p w:rsidR="007A2243" w:rsidP="007A2243" w:rsidRDefault="007A2243" w14:paraId="2B11C88A" w14:textId="77777777"/>
    <w:p w:rsidR="007A2243" w:rsidP="007A2243" w:rsidRDefault="007A2243" w14:paraId="4710313D" w14:textId="77777777">
      <w:r>
        <w:t>Topography is level to sloping.</w:t>
      </w:r>
    </w:p>
    <w:p w:rsidR="007A2243" w:rsidP="007A2243" w:rsidRDefault="007A2243" w14:paraId="6547335A" w14:textId="77777777"/>
    <w:p w:rsidR="007A2243" w:rsidP="007A2243" w:rsidRDefault="00E06279" w14:paraId="32BBB125" w14:textId="63FAEB68">
      <w:r>
        <w:t>LANDFIRE National r</w:t>
      </w:r>
      <w:r w:rsidR="007A2243">
        <w:t>eviewers of this model (B.J. Rhodes, Bill Volk</w:t>
      </w:r>
      <w:r w:rsidR="003B5B8A">
        <w:t>,</w:t>
      </w:r>
      <w:r w:rsidR="007A2243">
        <w:t xml:space="preserve"> and John Carlson) for MZ20 stated that this system resides in the soil survey studies done by NRCS and that their original modeling for this effort relied heavily on the Ecological Site Descriptions for MLRA 52 (NRCS 2004), 5i8A</w:t>
      </w:r>
      <w:r w:rsidR="003B5B8A">
        <w:t>,</w:t>
      </w:r>
      <w:r w:rsidR="007A2243">
        <w:t xml:space="preserve"> and 60B (NRCS 2003). However, MLRA 52 is dominantly deep, well</w:t>
      </w:r>
      <w:r w:rsidR="003B5B8A">
        <w:t>-</w:t>
      </w:r>
      <w:r w:rsidR="007A2243">
        <w:t>drained clay loam, clay</w:t>
      </w:r>
      <w:r w:rsidR="003B5B8A">
        <w:t>,</w:t>
      </w:r>
      <w:r w:rsidR="007A2243">
        <w:t xml:space="preserve"> and loam textures, whereas MLRA 58A and 60B have a significant component of moderately deep and shallow silt loam, silty clay loam</w:t>
      </w:r>
      <w:r w:rsidR="003B5B8A">
        <w:t>,</w:t>
      </w:r>
      <w:r w:rsidR="007A2243">
        <w:t xml:space="preserve"> and loam soils (Van Fossen, pers</w:t>
      </w:r>
      <w:r w:rsidR="003B5B8A">
        <w:t xml:space="preserve">onal </w:t>
      </w:r>
      <w:r w:rsidR="007A2243">
        <w:t>com</w:t>
      </w:r>
      <w:r w:rsidR="003B5B8A">
        <w:t>munication</w:t>
      </w:r>
      <w:r w:rsidR="007A2243">
        <w:t>). It has been suggested by one reviewer that Glaciated Plains be separated from Northern Rolling High Plains. However, this model was not split as such.</w:t>
      </w:r>
    </w:p>
    <w:p w:rsidR="007A2243" w:rsidP="007A2243" w:rsidRDefault="007A2243" w14:paraId="1ACFE934" w14:textId="77777777">
      <w:pPr>
        <w:pStyle w:val="InfoPara"/>
      </w:pPr>
      <w:r>
        <w:t>Vegetation Description</w:t>
      </w:r>
    </w:p>
    <w:p w:rsidR="007A2243" w:rsidP="007A2243" w:rsidRDefault="007A2243" w14:paraId="12FD12EF" w14:textId="3A77864B">
      <w:r>
        <w:t>The vegetation is dominated by cool</w:t>
      </w:r>
      <w:r w:rsidR="003B5B8A">
        <w:t>-</w:t>
      </w:r>
      <w:r>
        <w:t xml:space="preserve"> and warm</w:t>
      </w:r>
      <w:r w:rsidR="003B5B8A">
        <w:t>-</w:t>
      </w:r>
      <w:r>
        <w:t xml:space="preserve">season perennial grasses (50-85% canopy cover). </w:t>
      </w:r>
      <w:proofErr w:type="spellStart"/>
      <w:r>
        <w:t>Grama</w:t>
      </w:r>
      <w:proofErr w:type="spellEnd"/>
      <w:r>
        <w:t xml:space="preserve"> grasses, rhizomatous grasses (western and </w:t>
      </w:r>
      <w:proofErr w:type="spellStart"/>
      <w:r>
        <w:t>thickspike</w:t>
      </w:r>
      <w:proofErr w:type="spellEnd"/>
      <w:r>
        <w:t xml:space="preserve"> wheatgrass, etc.) dominate the visual aspect of the community, though bunchgrasses (</w:t>
      </w:r>
      <w:proofErr w:type="spellStart"/>
      <w:r>
        <w:t>bluebunch</w:t>
      </w:r>
      <w:proofErr w:type="spellEnd"/>
      <w:r>
        <w:t xml:space="preserve"> wheatgrass, </w:t>
      </w:r>
      <w:proofErr w:type="spellStart"/>
      <w:r>
        <w:t>bluebunches</w:t>
      </w:r>
      <w:proofErr w:type="spellEnd"/>
      <w:r>
        <w:t xml:space="preserve">, needle grasses, etc.) often comprised </w:t>
      </w:r>
      <w:r w:rsidR="003B5B8A">
        <w:t>&gt;</w:t>
      </w:r>
      <w:r>
        <w:t xml:space="preserve">50% of the community composition. </w:t>
      </w:r>
      <w:proofErr w:type="spellStart"/>
      <w:r>
        <w:t>Thickspike</w:t>
      </w:r>
      <w:proofErr w:type="spellEnd"/>
      <w:r>
        <w:t xml:space="preserve"> wheatgrass (</w:t>
      </w:r>
      <w:proofErr w:type="spellStart"/>
      <w:r w:rsidRPr="0076251E">
        <w:rPr>
          <w:i/>
        </w:rPr>
        <w:t>Elymus</w:t>
      </w:r>
      <w:proofErr w:type="spellEnd"/>
      <w:r w:rsidRPr="0076251E">
        <w:rPr>
          <w:i/>
        </w:rPr>
        <w:t xml:space="preserve"> </w:t>
      </w:r>
      <w:proofErr w:type="spellStart"/>
      <w:r w:rsidRPr="0076251E">
        <w:rPr>
          <w:i/>
        </w:rPr>
        <w:t>macrourus</w:t>
      </w:r>
      <w:proofErr w:type="spellEnd"/>
      <w:r>
        <w:t xml:space="preserve">) (on lighter soils) is also present and usually western wheatgrass (on heavier soils). CALO can also be a dominant species. Idaho fescue is a community dominant in MZ29 where precipitation is </w:t>
      </w:r>
      <w:r w:rsidR="003B5B8A">
        <w:t>&gt;</w:t>
      </w:r>
      <w:r>
        <w:t xml:space="preserve">17in (Ashland Ranger District). Prairie </w:t>
      </w:r>
      <w:proofErr w:type="spellStart"/>
      <w:r>
        <w:t>sandreed</w:t>
      </w:r>
      <w:proofErr w:type="spellEnd"/>
      <w:r>
        <w:t xml:space="preserve"> and upland sedges occupy sandy textured soils throughout MZs 29 and 30. </w:t>
      </w:r>
      <w:proofErr w:type="spellStart"/>
      <w:r>
        <w:t>Bluebunch</w:t>
      </w:r>
      <w:proofErr w:type="spellEnd"/>
      <w:r>
        <w:t xml:space="preserve"> wheatgrass is more prevalent within W</w:t>
      </w:r>
      <w:r w:rsidR="003B5B8A">
        <w:t>yoming</w:t>
      </w:r>
      <w:r>
        <w:t xml:space="preserve"> and eastern M</w:t>
      </w:r>
      <w:r w:rsidR="003B5B8A">
        <w:t>ontana</w:t>
      </w:r>
      <w:r>
        <w:t xml:space="preserve"> in MZ29.</w:t>
      </w:r>
    </w:p>
    <w:p w:rsidR="007A2243" w:rsidP="007A2243" w:rsidRDefault="007A2243" w14:paraId="696A17E3" w14:textId="77777777"/>
    <w:p w:rsidR="007A2243" w:rsidP="007A2243" w:rsidRDefault="007A2243" w14:paraId="4911E596" w14:textId="1667BD4C">
      <w:proofErr w:type="spellStart"/>
      <w:r w:rsidRPr="0076251E">
        <w:rPr>
          <w:i/>
        </w:rPr>
        <w:t>Carex</w:t>
      </w:r>
      <w:proofErr w:type="spellEnd"/>
      <w:r w:rsidRPr="0076251E">
        <w:rPr>
          <w:i/>
        </w:rPr>
        <w:t xml:space="preserve"> </w:t>
      </w:r>
      <w:proofErr w:type="spellStart"/>
      <w:r w:rsidRPr="0076251E">
        <w:rPr>
          <w:i/>
        </w:rPr>
        <w:t>filifolia</w:t>
      </w:r>
      <w:proofErr w:type="spellEnd"/>
      <w:r>
        <w:t xml:space="preserve"> also present but not that prominent.</w:t>
      </w:r>
    </w:p>
    <w:p w:rsidR="007A2243" w:rsidP="007A2243" w:rsidRDefault="007A2243" w14:paraId="1103F893" w14:textId="77777777"/>
    <w:p w:rsidR="007A2243" w:rsidP="007A2243" w:rsidRDefault="007A2243" w14:paraId="754101A7" w14:textId="77777777">
      <w:r>
        <w:t xml:space="preserve">A diverse array of perennial summer forbs (black </w:t>
      </w:r>
      <w:proofErr w:type="spellStart"/>
      <w:r>
        <w:t>samson</w:t>
      </w:r>
      <w:proofErr w:type="spellEnd"/>
      <w:r>
        <w:t xml:space="preserve">, </w:t>
      </w:r>
      <w:proofErr w:type="spellStart"/>
      <w:r>
        <w:t>scurfpea</w:t>
      </w:r>
      <w:proofErr w:type="spellEnd"/>
      <w:r>
        <w:t xml:space="preserve">, </w:t>
      </w:r>
      <w:proofErr w:type="spellStart"/>
      <w:r>
        <w:t>prairieclovers</w:t>
      </w:r>
      <w:proofErr w:type="spellEnd"/>
      <w:r>
        <w:t xml:space="preserve">, flax, dotted </w:t>
      </w:r>
      <w:proofErr w:type="spellStart"/>
      <w:r>
        <w:t>gayfeather</w:t>
      </w:r>
      <w:proofErr w:type="spellEnd"/>
      <w:r>
        <w:t xml:space="preserve">, scarlet </w:t>
      </w:r>
      <w:proofErr w:type="spellStart"/>
      <w:r>
        <w:t>globemallow</w:t>
      </w:r>
      <w:proofErr w:type="spellEnd"/>
      <w:r>
        <w:t xml:space="preserve">, etc.) occupies 10% of the community. </w:t>
      </w:r>
    </w:p>
    <w:p w:rsidR="007A2243" w:rsidP="007A2243" w:rsidRDefault="007A2243" w14:paraId="6691A151" w14:textId="77777777"/>
    <w:p w:rsidR="007A2243" w:rsidP="007A2243" w:rsidRDefault="007A2243" w14:paraId="62D05DD8" w14:textId="37C09149">
      <w:r>
        <w:t xml:space="preserve">Shrubs and </w:t>
      </w:r>
      <w:proofErr w:type="spellStart"/>
      <w:r>
        <w:t>halfshrubs</w:t>
      </w:r>
      <w:proofErr w:type="spellEnd"/>
      <w:r>
        <w:t xml:space="preserve"> (Wyoming big sagebrush, silver sagebrush, rabbit brush, fringed </w:t>
      </w:r>
      <w:proofErr w:type="spellStart"/>
      <w:r>
        <w:t>sagewort</w:t>
      </w:r>
      <w:proofErr w:type="spellEnd"/>
      <w:r>
        <w:t xml:space="preserve">, western snowberry, etc.) obtain </w:t>
      </w:r>
      <w:r w:rsidR="003B5B8A">
        <w:t>&lt;5%</w:t>
      </w:r>
      <w:r>
        <w:t xml:space="preserve"> cover. Most of the ground surface is covered</w:t>
      </w:r>
      <w:r w:rsidR="003B5B8A">
        <w:t xml:space="preserve">, </w:t>
      </w:r>
      <w:r>
        <w:t>and bare ground is &lt;10% on more mesic sites and 20% on more xeric sites (</w:t>
      </w:r>
      <w:r w:rsidR="003B5B8A">
        <w:t>e.g.,</w:t>
      </w:r>
      <w:r>
        <w:t xml:space="preserve"> glacial till and claypan soils).</w:t>
      </w:r>
    </w:p>
    <w:p w:rsidR="007A2243" w:rsidP="007A2243" w:rsidRDefault="007A2243" w14:paraId="1E2E22C6" w14:textId="77777777"/>
    <w:p w:rsidR="007A2243" w:rsidP="007A2243" w:rsidRDefault="007A2243" w14:paraId="4BFC35E8" w14:textId="77777777">
      <w:r>
        <w:t xml:space="preserve">The most common shrub is silver sagebrush, which </w:t>
      </w:r>
      <w:proofErr w:type="spellStart"/>
      <w:r>
        <w:t>resprouts</w:t>
      </w:r>
      <w:proofErr w:type="spellEnd"/>
      <w:r>
        <w:t xml:space="preserve"> after fire.</w:t>
      </w:r>
    </w:p>
    <w:p w:rsidR="007A2243" w:rsidP="007A2243" w:rsidRDefault="007A2243" w14:paraId="71890D7B" w14:textId="77777777"/>
    <w:p w:rsidR="007A2243" w:rsidP="007A2243" w:rsidRDefault="007A2243" w14:paraId="7504556B" w14:textId="5EAB5BE6">
      <w:r>
        <w:t>In pre-Euro</w:t>
      </w:r>
      <w:r w:rsidR="003B5B8A">
        <w:t>pean</w:t>
      </w:r>
      <w:r>
        <w:t xml:space="preserve"> conditions, there was a component of this </w:t>
      </w:r>
      <w:proofErr w:type="spellStart"/>
      <w:r>
        <w:t>BpS</w:t>
      </w:r>
      <w:proofErr w:type="spellEnd"/>
      <w:r>
        <w:t xml:space="preserve"> that had significant prairie dog impact and was characterized by broom snakeweed, prairie </w:t>
      </w:r>
      <w:proofErr w:type="spellStart"/>
      <w:r>
        <w:t>sagewort</w:t>
      </w:r>
      <w:proofErr w:type="spellEnd"/>
      <w:r>
        <w:t xml:space="preserve">, </w:t>
      </w:r>
      <w:proofErr w:type="spellStart"/>
      <w:r>
        <w:t>sixweeks</w:t>
      </w:r>
      <w:proofErr w:type="spellEnd"/>
      <w:r>
        <w:t xml:space="preserve"> fescue</w:t>
      </w:r>
      <w:r w:rsidR="003B5B8A">
        <w:t>,</w:t>
      </w:r>
      <w:r>
        <w:t xml:space="preserve"> and plains prickly</w:t>
      </w:r>
      <w:r w:rsidR="0076251E">
        <w:t xml:space="preserve"> </w:t>
      </w:r>
      <w:r>
        <w:t>pear.</w:t>
      </w:r>
    </w:p>
    <w:p w:rsidR="007A2243" w:rsidP="007A2243" w:rsidRDefault="007A2243" w14:paraId="18C89C42" w14:textId="77777777"/>
    <w:p w:rsidR="007A2243" w:rsidP="007A2243" w:rsidRDefault="007A2243" w14:paraId="2B0D39CD" w14:textId="33112581">
      <w:r>
        <w:t>Current conditions are different -</w:t>
      </w:r>
      <w:r w:rsidR="003B5B8A">
        <w:t>-</w:t>
      </w:r>
      <w:r>
        <w:t xml:space="preserve"> please see Identification Concerns or Issues/Problems boxes.</w:t>
      </w:r>
    </w:p>
    <w:p w:rsidR="007A2243" w:rsidP="007A2243" w:rsidRDefault="007A2243" w14:paraId="3737DE36"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7A2243" w:rsidP="007A2243" w:rsidRDefault="007A2243" w14:paraId="23284998" w14:textId="77777777">
      <w:pPr>
        <w:pStyle w:val="InfoPara"/>
      </w:pPr>
      <w:r>
        <w:t>Disturbance Description</w:t>
      </w:r>
    </w:p>
    <w:p w:rsidR="007A2243" w:rsidP="007A2243" w:rsidRDefault="007A2243" w14:paraId="1C5EA32F" w14:textId="7192642D">
      <w:r>
        <w:t>Grazing by large, concentrated herds of ungulates (bison, elk, pronghorn</w:t>
      </w:r>
      <w:r w:rsidR="003B5B8A">
        <w:t>,</w:t>
      </w:r>
      <w:r>
        <w:t xml:space="preserve"> and deer) along with aboriginal and natural fire maintained healthy, productive</w:t>
      </w:r>
      <w:r w:rsidR="003B5B8A">
        <w:t>,</w:t>
      </w:r>
      <w:r>
        <w:t xml:space="preserve"> and diverse grasslands. (This grazing regime is referred to as "Native Grazing" in the VDDT model.) Such grazing may have resulted in heavy defoliation and/or some soil churning but was transitory. Temporary impact followed by rest-recovery time is characteristic. A reviewer stated that ungulate grazing might have limited the potential for replacement fires at times, as there might have been significant areas that couldn't carry a fire for very long periods of time. However, this comment was not input into the model.</w:t>
      </w:r>
    </w:p>
    <w:p w:rsidR="007A2243" w:rsidP="007A2243" w:rsidRDefault="007A2243" w14:paraId="07CC5D13" w14:textId="77777777"/>
    <w:p w:rsidR="007A2243" w:rsidP="007A2243" w:rsidRDefault="007A2243" w14:paraId="6A078C42" w14:textId="372D4C40">
      <w:r>
        <w:t>A small portion of the landscape was subjected to repeated or prolonged heavy animal impact, including heavy defoliation and repeated soil churning and/or compaction. Such areas included watering points for herds, bison or elk wallows</w:t>
      </w:r>
      <w:r w:rsidR="003B5B8A">
        <w:t>,</w:t>
      </w:r>
      <w:r>
        <w:t xml:space="preserve"> and prairie dog towns. This heavy animal impact disturbance was modeled as "Optional2" in the VDDT model and includes its impacts in its own class. Repetitive heavy animal impact sends the community to an alternative open successional pathway. This small</w:t>
      </w:r>
      <w:r w:rsidR="001D3C95">
        <w:t xml:space="preserve">, </w:t>
      </w:r>
      <w:r>
        <w:t>prairie-dog</w:t>
      </w:r>
      <w:r w:rsidR="003B5B8A">
        <w:t>-</w:t>
      </w:r>
      <w:r>
        <w:t>impacted portion of the landscape was also characterized by different grasses (see Vegetation Description).</w:t>
      </w:r>
    </w:p>
    <w:p w:rsidR="007A2243" w:rsidP="007A2243" w:rsidRDefault="007A2243" w14:paraId="3B939022" w14:textId="77777777"/>
    <w:p w:rsidR="007A2243" w:rsidP="007A2243" w:rsidRDefault="007A2243" w14:paraId="4145C4D3" w14:textId="5FD2FC3B">
      <w:r>
        <w:t xml:space="preserve">Periodic grazing and replacement fire, when it occurred in an intact community, resulted in removal of most of the above-ground biomass but resulted in little mortality and relatively rapid recovery times. </w:t>
      </w:r>
    </w:p>
    <w:p w:rsidR="007A2243" w:rsidP="007A2243" w:rsidRDefault="007A2243" w14:paraId="01B0197A" w14:textId="77777777"/>
    <w:p w:rsidR="007A2243" w:rsidP="007A2243" w:rsidRDefault="007A2243" w14:paraId="57BA6E6A" w14:textId="3C233A20">
      <w:r>
        <w:t xml:space="preserve">Because MLRA 52 versus MLRA 58A and 60B are </w:t>
      </w:r>
      <w:proofErr w:type="spellStart"/>
      <w:r>
        <w:t>physiographically</w:t>
      </w:r>
      <w:proofErr w:type="spellEnd"/>
      <w:r>
        <w:t xml:space="preserve"> different enough due to soils, etc., response to fire might change in different areas of the </w:t>
      </w:r>
      <w:r w:rsidR="001D3C95">
        <w:t xml:space="preserve">MZ </w:t>
      </w:r>
      <w:r>
        <w:t>(</w:t>
      </w:r>
      <w:proofErr w:type="spellStart"/>
      <w:r>
        <w:t>VanFossen</w:t>
      </w:r>
      <w:proofErr w:type="spellEnd"/>
      <w:r>
        <w:t>, pers</w:t>
      </w:r>
      <w:r w:rsidR="001D3C95">
        <w:t>onal</w:t>
      </w:r>
      <w:r>
        <w:t xml:space="preserve"> </w:t>
      </w:r>
      <w:proofErr w:type="spellStart"/>
      <w:r>
        <w:t>comm</w:t>
      </w:r>
      <w:r w:rsidR="001D3C95">
        <w:t>unicatino</w:t>
      </w:r>
      <w:proofErr w:type="spellEnd"/>
      <w:r>
        <w:t>).</w:t>
      </w:r>
    </w:p>
    <w:p w:rsidR="007A2243" w:rsidP="007A2243" w:rsidRDefault="007A2243" w14:paraId="245F24A9" w14:textId="77777777"/>
    <w:p w:rsidR="007A2243" w:rsidP="007A2243" w:rsidRDefault="007A2243" w14:paraId="3E70BA8C" w14:textId="440289CF">
      <w:r>
        <w:t xml:space="preserve">Historically, the fire return interval </w:t>
      </w:r>
      <w:r w:rsidR="001D3C95">
        <w:t xml:space="preserve">(FRI) </w:t>
      </w:r>
      <w:r>
        <w:t>averaged 8-12yrs for the region, but naturally occurring fuel breaks on slopes and badlands probably lengthened the mean interval. Grazing and prairie dog towns also reduced fuel loads and fire frequency, size</w:t>
      </w:r>
      <w:r w:rsidR="001D3C95">
        <w:t>,</w:t>
      </w:r>
      <w:r>
        <w:t xml:space="preserve"> and intensity</w:t>
      </w:r>
      <w:r w:rsidR="001D3C95">
        <w:t xml:space="preserve">, </w:t>
      </w:r>
      <w:r>
        <w:t xml:space="preserve">with the most substantial impacts in valley bottom shrublands and grasslands and upland grasslands near water. Historically, </w:t>
      </w:r>
      <w:proofErr w:type="gramStart"/>
      <w:r>
        <w:t>the majority of</w:t>
      </w:r>
      <w:proofErr w:type="gramEnd"/>
      <w:r>
        <w:t xml:space="preserve"> human</w:t>
      </w:r>
      <w:r w:rsidR="001D3C95">
        <w:t>-</w:t>
      </w:r>
      <w:r>
        <w:t>caused ignitions were concentrated in spring and fall seasons, while lightning-caused fires were concentrated in late summer. However, in the northcentral part of M</w:t>
      </w:r>
      <w:r w:rsidR="001D3C95">
        <w:t>ontana</w:t>
      </w:r>
      <w:r>
        <w:t xml:space="preserve">, in MZ20, lightning ignitions outside of the mountains are not </w:t>
      </w:r>
      <w:r>
        <w:lastRenderedPageBreak/>
        <w:t>primarily a late</w:t>
      </w:r>
      <w:r w:rsidR="001D3C95">
        <w:t>-</w:t>
      </w:r>
      <w:r>
        <w:t>summer phenomenon but</w:t>
      </w:r>
      <w:r w:rsidR="001D3C95">
        <w:t>,</w:t>
      </w:r>
      <w:r>
        <w:t xml:space="preserve"> rather, late</w:t>
      </w:r>
      <w:r w:rsidR="001D3C95">
        <w:t>-</w:t>
      </w:r>
      <w:r>
        <w:t>spring and early</w:t>
      </w:r>
      <w:r w:rsidR="001D3C95">
        <w:t>-</w:t>
      </w:r>
      <w:r>
        <w:t xml:space="preserve"> to mid-summer phenomenon (not much happening after the end of July). Ignitions occur prior to green-up. If fall storms occur with lightning, those will also cause fires -</w:t>
      </w:r>
      <w:r w:rsidR="001D3C95">
        <w:t>-</w:t>
      </w:r>
      <w:r>
        <w:t xml:space="preserve"> and are often associated with heavy winds.</w:t>
      </w:r>
    </w:p>
    <w:p w:rsidR="007A2243" w:rsidP="007A2243" w:rsidRDefault="007A2243" w14:paraId="58D39A1E" w14:textId="77777777">
      <w:r>
        <w:t xml:space="preserve"> </w:t>
      </w:r>
    </w:p>
    <w:p w:rsidR="007A2243" w:rsidP="007A2243" w:rsidRDefault="007A2243" w14:paraId="60868D65" w14:textId="633D8083">
      <w:r>
        <w:t>The absence of grazing and replacement fire for many years (e.g.</w:t>
      </w:r>
      <w:r w:rsidR="001D3C95">
        <w:t>,</w:t>
      </w:r>
      <w:r>
        <w:t xml:space="preserve"> 50yrs) would lead to an increased shrub component (snowberry and green ash) in precipitation zones </w:t>
      </w:r>
      <w:r w:rsidR="001D3C95">
        <w:t>&gt;</w:t>
      </w:r>
      <w:r>
        <w:t xml:space="preserve">14in and a buildup of dead grass. Within 10-14in precipitation zones, Wyoming big sagebrush and silver sagebrush may also increase. Productivity of the grasses is decreased, resulting in greater mortality from smoldering fire. </w:t>
      </w:r>
    </w:p>
    <w:p w:rsidR="007A2243" w:rsidP="007A2243" w:rsidRDefault="007A2243" w14:paraId="38EB40C9" w14:textId="77777777"/>
    <w:p w:rsidR="007A2243" w:rsidP="007A2243" w:rsidRDefault="007A2243" w14:paraId="7E61D92C" w14:textId="72548DFD">
      <w:r>
        <w:t>Mormon crickets, grasshoppers</w:t>
      </w:r>
      <w:r w:rsidR="001D3C95">
        <w:t>,</w:t>
      </w:r>
      <w:r>
        <w:t xml:space="preserve"> and </w:t>
      </w:r>
      <w:r w:rsidR="008C3A65">
        <w:t>G</w:t>
      </w:r>
      <w:r>
        <w:t xml:space="preserve">reat </w:t>
      </w:r>
      <w:r w:rsidR="008C3A65">
        <w:t>P</w:t>
      </w:r>
      <w:r>
        <w:t>lains locust might have had more of an impact in this system than currently defined but unsure of historic impact and frequency (</w:t>
      </w:r>
      <w:proofErr w:type="spellStart"/>
      <w:r>
        <w:t>Siddoway</w:t>
      </w:r>
      <w:proofErr w:type="spellEnd"/>
      <w:r>
        <w:t>).</w:t>
      </w:r>
    </w:p>
    <w:p w:rsidR="007A2243" w:rsidP="007A2243" w:rsidRDefault="007A2243" w14:paraId="3BA92B2E" w14:textId="77777777"/>
    <w:p w:rsidR="007A2243" w:rsidP="007A2243" w:rsidRDefault="007A2243" w14:paraId="149BFE4A" w14:textId="4A745356">
      <w:r>
        <w:t xml:space="preserve">Drought also occurs somewhat frequently. Some modelers felt it occurred every 30yrs, and some believed it occurred every </w:t>
      </w:r>
      <w:r w:rsidR="001D3C95">
        <w:t>5</w:t>
      </w:r>
      <w:r>
        <w:t>yrs. Short</w:t>
      </w:r>
      <w:r w:rsidR="001D3C95">
        <w:t>-</w:t>
      </w:r>
      <w:r>
        <w:t>term precipitation variability may also influence species productivity.</w:t>
      </w:r>
    </w:p>
    <w:p w:rsidR="007A2243" w:rsidP="007A2243" w:rsidRDefault="00E06279" w14:paraId="72956830"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A2243" w:rsidP="007A2243" w:rsidRDefault="007A2243" w14:paraId="3C2BA7CE" w14:textId="77777777">
      <w:pPr>
        <w:pStyle w:val="InfoPara"/>
      </w:pPr>
      <w:r>
        <w:t>Scale Description</w:t>
      </w:r>
    </w:p>
    <w:p w:rsidR="007A2243" w:rsidP="007A2243" w:rsidRDefault="007A2243" w14:paraId="54B357F3" w14:textId="0B69B068">
      <w:r>
        <w:t xml:space="preserve">Historically, natural grazing and fire generally encompassed </w:t>
      </w:r>
      <w:r w:rsidR="001D3C95">
        <w:t xml:space="preserve">100s </w:t>
      </w:r>
      <w:r>
        <w:t xml:space="preserve">to </w:t>
      </w:r>
      <w:r w:rsidR="001D3C95">
        <w:t>100,000s</w:t>
      </w:r>
      <w:r>
        <w:t xml:space="preserve"> of acres. Repeated heavy animal impact such as prairie dog towns occurred at the scale of 10s to 1</w:t>
      </w:r>
      <w:r w:rsidR="00E06279">
        <w:t>,</w:t>
      </w:r>
      <w:r>
        <w:t>000s of acres, as well as ungulate impacts -</w:t>
      </w:r>
      <w:r w:rsidR="001D3C95">
        <w:t>-</w:t>
      </w:r>
      <w:r>
        <w:t xml:space="preserve"> bison.</w:t>
      </w:r>
    </w:p>
    <w:p w:rsidR="007A2243" w:rsidP="007A2243" w:rsidRDefault="007A2243" w14:paraId="7683B812" w14:textId="77777777"/>
    <w:p w:rsidR="007A2243" w:rsidP="007A2243" w:rsidRDefault="007A2243" w14:paraId="13A1EBA9" w14:textId="70A12BC4">
      <w:r>
        <w:t xml:space="preserve">A negative exponential distribution probably best describes the historic fire size distribution, with a large number </w:t>
      </w:r>
      <w:r w:rsidR="001D3C95">
        <w:t>&lt;1ha</w:t>
      </w:r>
      <w:r>
        <w:t>, median 10-100ha, mean 1</w:t>
      </w:r>
      <w:r w:rsidR="00E06279">
        <w:t>,</w:t>
      </w:r>
      <w:r>
        <w:t>000-10</w:t>
      </w:r>
      <w:r w:rsidR="00E06279">
        <w:t>,</w:t>
      </w:r>
      <w:r>
        <w:t>000ha, a low frequency of 50</w:t>
      </w:r>
      <w:r w:rsidR="00E06279">
        <w:t>,</w:t>
      </w:r>
      <w:r>
        <w:t>000-100</w:t>
      </w:r>
      <w:r w:rsidR="00E06279">
        <w:t>,</w:t>
      </w:r>
      <w:r>
        <w:t>0000ha</w:t>
      </w:r>
      <w:r w:rsidR="001D3C95">
        <w:t>,</w:t>
      </w:r>
      <w:r>
        <w:t xml:space="preserve"> and rare outliers &gt;100</w:t>
      </w:r>
      <w:r w:rsidR="00E06279">
        <w:t>,</w:t>
      </w:r>
      <w:r>
        <w:t>0000ha (Henderson 2005).</w:t>
      </w:r>
    </w:p>
    <w:p w:rsidR="007A2243" w:rsidP="007A2243" w:rsidRDefault="007A2243" w14:paraId="74FA999B" w14:textId="77777777">
      <w:pPr>
        <w:pStyle w:val="InfoPara"/>
      </w:pPr>
      <w:r>
        <w:t>Adjacency or Identification Concerns</w:t>
      </w:r>
    </w:p>
    <w:p w:rsidR="007A2243" w:rsidP="007A2243" w:rsidRDefault="007A2243" w14:paraId="5200E22F" w14:textId="77777777">
      <w:r>
        <w:t xml:space="preserve">Areas with similar soils but steeper topography (&gt;15%) are less productive and have a higher dominance of shrubs. </w:t>
      </w:r>
    </w:p>
    <w:p w:rsidR="007A2243" w:rsidP="007A2243" w:rsidRDefault="007A2243" w14:paraId="058C90F6" w14:textId="77777777"/>
    <w:p w:rsidR="007A2243" w:rsidP="007A2243" w:rsidRDefault="007A2243" w14:paraId="687D61B3" w14:textId="427E6E65">
      <w:r>
        <w:t xml:space="preserve">The natural grazing regime has been replaced with domestic livestock grazing that is targeted toward "moderate" grazing intensity. This is often characterized by grazing each year with removal of herbage over an extended period of the growing season without adequate rest and </w:t>
      </w:r>
      <w:r>
        <w:lastRenderedPageBreak/>
        <w:t xml:space="preserve">recovery from grazing. This is contrasted with the expected historic shorter, episodic grazing patterns. One result is more structural homogeneity. Under this grazing regime, taller, palatable grasses such as green </w:t>
      </w:r>
      <w:proofErr w:type="spellStart"/>
      <w:r>
        <w:t>needlegrass</w:t>
      </w:r>
      <w:proofErr w:type="spellEnd"/>
      <w:r w:rsidR="001D3C95">
        <w:t xml:space="preserve"> and </w:t>
      </w:r>
      <w:proofErr w:type="spellStart"/>
      <w:r>
        <w:t>bluebunch</w:t>
      </w:r>
      <w:proofErr w:type="spellEnd"/>
      <w:r>
        <w:t xml:space="preserve"> wheatgrass decrease</w:t>
      </w:r>
      <w:r w:rsidR="001D3C95">
        <w:t xml:space="preserve">, </w:t>
      </w:r>
      <w:r>
        <w:t>and short grasses (western wheatgrass, needle</w:t>
      </w:r>
      <w:r w:rsidR="001D3C95">
        <w:t>-</w:t>
      </w:r>
      <w:r>
        <w:t>and</w:t>
      </w:r>
      <w:r w:rsidR="001D3C95">
        <w:t>-</w:t>
      </w:r>
      <w:r>
        <w:t xml:space="preserve">thread grass, blue </w:t>
      </w:r>
      <w:proofErr w:type="spellStart"/>
      <w:r>
        <w:t>grama</w:t>
      </w:r>
      <w:proofErr w:type="spellEnd"/>
      <w:r w:rsidR="001D3C95">
        <w:t>,</w:t>
      </w:r>
      <w:r>
        <w:t xml:space="preserve"> and </w:t>
      </w:r>
      <w:proofErr w:type="spellStart"/>
      <w:r>
        <w:t>sandberg</w:t>
      </w:r>
      <w:proofErr w:type="spellEnd"/>
      <w:r>
        <w:t xml:space="preserve"> bluegrass) increase. Only under season-long grazing will warm-season grasses like little bluestem decrease. Season of use and/or twice-over grazing will impact the prevalence of little bluestem and other C4 plants. </w:t>
      </w:r>
    </w:p>
    <w:p w:rsidR="007A2243" w:rsidP="007A2243" w:rsidRDefault="007A2243" w14:paraId="0B7CE2E3" w14:textId="77777777"/>
    <w:p w:rsidR="007A2243" w:rsidP="007A2243" w:rsidRDefault="007A2243" w14:paraId="162C029C" w14:textId="075DE293">
      <w:r>
        <w:t>Shrubs (Wyoming sagebrush, silver sagebrush, western snowberry, rabbitbrush</w:t>
      </w:r>
      <w:r w:rsidR="001D3C95">
        <w:t>,</w:t>
      </w:r>
      <w:r>
        <w:t xml:space="preserve"> and fringed </w:t>
      </w:r>
      <w:proofErr w:type="spellStart"/>
      <w:r>
        <w:t>sagewort</w:t>
      </w:r>
      <w:proofErr w:type="spellEnd"/>
      <w:r>
        <w:t xml:space="preserve">) increase greatly over the historic plant community. Compare to the ecological site description to avoid using a shrub model for historic plant community when considering a grass site that has changed </w:t>
      </w:r>
      <w:proofErr w:type="gramStart"/>
      <w:r>
        <w:t>as a result of</w:t>
      </w:r>
      <w:proofErr w:type="gramEnd"/>
      <w:r>
        <w:t xml:space="preserve"> uncharacteristic grazing or unnaturally long </w:t>
      </w:r>
      <w:proofErr w:type="spellStart"/>
      <w:r w:rsidR="001D3C95">
        <w:t>FRIs</w:t>
      </w:r>
      <w:r>
        <w:t>.</w:t>
      </w:r>
      <w:proofErr w:type="spellEnd"/>
      <w:r>
        <w:t xml:space="preserve"> Unnaturally long intervals without fire may contribute to an increased shrub component. Xeric sites will experience an increase in sagebrush, whereas western snowberry will increase in mesic areas.</w:t>
      </w:r>
    </w:p>
    <w:p w:rsidR="007A2243" w:rsidP="007A2243" w:rsidRDefault="007A2243" w14:paraId="5C452904" w14:textId="77777777"/>
    <w:p w:rsidR="007A2243" w:rsidP="007A2243" w:rsidRDefault="007A2243" w14:paraId="251EBB0D" w14:textId="02DD0AE0">
      <w:r>
        <w:t xml:space="preserve">In modern times, invasive grasses such as smooth brome (only in small areas), </w:t>
      </w:r>
      <w:proofErr w:type="spellStart"/>
      <w:r w:rsidRPr="0076251E">
        <w:rPr>
          <w:i/>
        </w:rPr>
        <w:t>Poa</w:t>
      </w:r>
      <w:proofErr w:type="spellEnd"/>
      <w:r w:rsidRPr="0076251E">
        <w:rPr>
          <w:i/>
        </w:rPr>
        <w:t xml:space="preserve"> </w:t>
      </w:r>
      <w:proofErr w:type="spellStart"/>
      <w:r w:rsidRPr="0076251E">
        <w:rPr>
          <w:i/>
        </w:rPr>
        <w:t>pratensis</w:t>
      </w:r>
      <w:proofErr w:type="spellEnd"/>
      <w:r>
        <w:t>, crested wheatgrass</w:t>
      </w:r>
      <w:r w:rsidR="001D3C95">
        <w:t>,</w:t>
      </w:r>
      <w:r>
        <w:t xml:space="preserve"> and Kentucky bluegrass (only in small areas) have become widely established in some areas and are locally abundant and expanding. Other invasive species of concern include spotted, diffuse</w:t>
      </w:r>
      <w:r w:rsidR="001D3C95">
        <w:t>,</w:t>
      </w:r>
      <w:r>
        <w:t xml:space="preserve"> and Russian knapweeds, often along roads and stream corridors; leafy spurge and Canadian thistle, along stream corridors; yellow </w:t>
      </w:r>
      <w:proofErr w:type="spellStart"/>
      <w:r>
        <w:t>sweetclover</w:t>
      </w:r>
      <w:proofErr w:type="spellEnd"/>
      <w:r>
        <w:t xml:space="preserve">; </w:t>
      </w:r>
      <w:proofErr w:type="spellStart"/>
      <w:r>
        <w:t>dalmation</w:t>
      </w:r>
      <w:proofErr w:type="spellEnd"/>
      <w:r>
        <w:t xml:space="preserve"> toadflax; and annual bromes, including Japanese brome. Dense clubmoss stands are also a problem in this class, as is blue </w:t>
      </w:r>
      <w:proofErr w:type="spellStart"/>
      <w:r>
        <w:t>grama</w:t>
      </w:r>
      <w:proofErr w:type="spellEnd"/>
      <w:r>
        <w:t xml:space="preserve"> -</w:t>
      </w:r>
      <w:r w:rsidR="001D3C95">
        <w:t>-</w:t>
      </w:r>
      <w:r>
        <w:t xml:space="preserve"> limiting productivity and diversity in this system.</w:t>
      </w:r>
    </w:p>
    <w:p w:rsidR="007A2243" w:rsidP="007A2243" w:rsidRDefault="007A2243" w14:paraId="7CA073E7" w14:textId="77777777"/>
    <w:p w:rsidR="007A2243" w:rsidP="007A2243" w:rsidRDefault="007A2243" w14:paraId="464A13D6" w14:textId="50CBB1D7">
      <w:r>
        <w:t>Long-term high</w:t>
      </w:r>
      <w:r w:rsidR="001D3C95">
        <w:t>-</w:t>
      </w:r>
      <w:r>
        <w:t>intensity grazing by domestic livestock without periods of rest and recovery can result in a conversion in the vegetation states from a mid-grass</w:t>
      </w:r>
      <w:r w:rsidR="001D3C95">
        <w:t>-</w:t>
      </w:r>
      <w:r>
        <w:t>dominated community to shortgrass</w:t>
      </w:r>
      <w:r w:rsidR="001D3C95">
        <w:t>-</w:t>
      </w:r>
      <w:r>
        <w:t xml:space="preserve">dominated communities (blue </w:t>
      </w:r>
      <w:proofErr w:type="spellStart"/>
      <w:r>
        <w:t>grama</w:t>
      </w:r>
      <w:proofErr w:type="spellEnd"/>
      <w:r>
        <w:t xml:space="preserve">, sedges, Sandberg's bluegrass, </w:t>
      </w:r>
      <w:proofErr w:type="spellStart"/>
      <w:r>
        <w:t>buffalograss</w:t>
      </w:r>
      <w:proofErr w:type="spellEnd"/>
      <w:r>
        <w:t xml:space="preserve"> in southern portions, and </w:t>
      </w:r>
      <w:proofErr w:type="spellStart"/>
      <w:r>
        <w:t>junegrass</w:t>
      </w:r>
      <w:proofErr w:type="spellEnd"/>
      <w:r>
        <w:t>). This should be distinguished from the class (</w:t>
      </w:r>
      <w:r w:rsidR="001D3C95">
        <w:t>C</w:t>
      </w:r>
      <w:r>
        <w:t xml:space="preserve">lass B) that's influenced more by presence of prairie dog towns </w:t>
      </w:r>
      <w:r w:rsidR="001D3C95">
        <w:t>-</w:t>
      </w:r>
      <w:r>
        <w:t>- which have a higher forb component with less of a mid-grass component than the other classes. In species composition, the prairie dog versus domestic grazed communities are very different.</w:t>
      </w:r>
    </w:p>
    <w:p w:rsidR="007A2243" w:rsidP="007A2243" w:rsidRDefault="007A2243" w14:paraId="0B7E8C21" w14:textId="77777777"/>
    <w:p w:rsidR="007A2243" w:rsidP="007A2243" w:rsidRDefault="007A2243" w14:paraId="1DC54D7E" w14:textId="317256A1">
      <w:r>
        <w:t xml:space="preserve">In current conditions, there has also been an increase in the amount of woody vegetation on the plains, particularly increases in snowberry on mesic sites and expansion of ponderosa pine into grasslands and shrublands </w:t>
      </w:r>
      <w:r w:rsidR="001D3C95">
        <w:t xml:space="preserve">that </w:t>
      </w:r>
      <w:r>
        <w:t>were probably maintained in a grassland state under historic fire frequencies. The lack of fire has shifted grassland systems to shrublands or woodlands.</w:t>
      </w:r>
    </w:p>
    <w:p w:rsidR="007A2243" w:rsidP="007A2243" w:rsidRDefault="007A2243" w14:paraId="5C3950FF" w14:textId="77777777"/>
    <w:p w:rsidR="007A2243" w:rsidP="007A2243" w:rsidRDefault="007A2243" w14:paraId="62EAE980" w14:textId="2A69CE50">
      <w:r>
        <w:t xml:space="preserve">This </w:t>
      </w:r>
      <w:proofErr w:type="spellStart"/>
      <w:r>
        <w:t>BpS</w:t>
      </w:r>
      <w:proofErr w:type="spellEnd"/>
      <w:r>
        <w:t xml:space="preserve"> may be </w:t>
      </w:r>
      <w:proofErr w:type="gramStart"/>
      <w:r>
        <w:t>similar to</w:t>
      </w:r>
      <w:proofErr w:type="gramEnd"/>
      <w:r>
        <w:t xml:space="preserve"> the PNVG R4PRMGn from the Northern Plains model zone. Reviewers of this model </w:t>
      </w:r>
      <w:r w:rsidR="001D3C95">
        <w:t xml:space="preserve">(Rhodes, Volk, and Adams) </w:t>
      </w:r>
      <w:r>
        <w:t xml:space="preserve">felt that the Northern Great Plains shrubland might have been a subcomponent of this </w:t>
      </w:r>
      <w:proofErr w:type="spellStart"/>
      <w:r>
        <w:t>BpS</w:t>
      </w:r>
      <w:proofErr w:type="spellEnd"/>
      <w:r>
        <w:t xml:space="preserve"> that was historically limited to less productive soil types</w:t>
      </w:r>
      <w:r w:rsidR="001D3C95">
        <w:t xml:space="preserve"> </w:t>
      </w:r>
      <w:r>
        <w:t>and with a much longer fire cycle. However, other reviewers (</w:t>
      </w:r>
      <w:proofErr w:type="spellStart"/>
      <w:r>
        <w:t>VanFossen</w:t>
      </w:r>
      <w:proofErr w:type="spellEnd"/>
      <w:r>
        <w:t>, pers</w:t>
      </w:r>
      <w:r w:rsidR="001D3C95">
        <w:t xml:space="preserve">onal </w:t>
      </w:r>
      <w:r>
        <w:t>comm</w:t>
      </w:r>
      <w:r w:rsidR="001D3C95">
        <w:t>unication</w:t>
      </w:r>
      <w:r>
        <w:t>) disagreed with that statement and stated that silver sagebrush</w:t>
      </w:r>
      <w:proofErr w:type="gramStart"/>
      <w:r>
        <w:t>, in particular, is</w:t>
      </w:r>
      <w:proofErr w:type="gramEnd"/>
      <w:r>
        <w:t xml:space="preserve"> and has been a natural component of deep, well-drained, productive soils.</w:t>
      </w:r>
    </w:p>
    <w:p w:rsidR="007A2243" w:rsidP="007A2243" w:rsidRDefault="007A2243" w14:paraId="27A0286E" w14:textId="77777777"/>
    <w:p w:rsidR="007A2243" w:rsidP="007A2243" w:rsidRDefault="007A2243" w14:paraId="008B867F" w14:textId="381C906E">
      <w:r>
        <w:t xml:space="preserve">In MZ20, historically, this </w:t>
      </w:r>
      <w:proofErr w:type="spellStart"/>
      <w:r>
        <w:t>BpS</w:t>
      </w:r>
      <w:proofErr w:type="spellEnd"/>
      <w:r>
        <w:t xml:space="preserve"> could also have extended throughout the subsections for 331K; presently, 331Kb, most of d, f</w:t>
      </w:r>
      <w:r w:rsidR="001D3C95">
        <w:t xml:space="preserve">, </w:t>
      </w:r>
      <w:r>
        <w:t xml:space="preserve">and </w:t>
      </w:r>
      <w:proofErr w:type="spellStart"/>
      <w:r>
        <w:t>e</w:t>
      </w:r>
      <w:proofErr w:type="spellEnd"/>
      <w:r>
        <w:t xml:space="preserve"> might be more of a shrub community. Big sagebrush more susceptible to fire and so probably less prevalent historically.</w:t>
      </w:r>
    </w:p>
    <w:p w:rsidR="007A2243" w:rsidP="007A2243" w:rsidRDefault="007A2243" w14:paraId="12CD1AA4" w14:textId="77777777">
      <w:pPr>
        <w:pStyle w:val="InfoPara"/>
      </w:pPr>
      <w:r>
        <w:t>Issues or Problems</w:t>
      </w:r>
    </w:p>
    <w:p w:rsidR="007A2243" w:rsidP="007A2243" w:rsidRDefault="007A2243" w14:paraId="2DE3A80B" w14:textId="77777777">
      <w:r>
        <w:lastRenderedPageBreak/>
        <w:t xml:space="preserve">This </w:t>
      </w:r>
      <w:proofErr w:type="spellStart"/>
      <w:r>
        <w:t>BpS</w:t>
      </w:r>
      <w:proofErr w:type="spellEnd"/>
      <w:r>
        <w:t xml:space="preserve"> covers a large diverse area with relatively little extensive data or published studies for vegetation classification. Fire frequency is based primarily on inference based on understanding of the plant community dynamics and anecdotes or historical research (mostly oral histories) regarding Indian burning.</w:t>
      </w:r>
    </w:p>
    <w:p w:rsidR="007A2243" w:rsidP="007A2243" w:rsidRDefault="007A2243" w14:paraId="60AFF6D7" w14:textId="77777777">
      <w:pPr>
        <w:pStyle w:val="InfoPara"/>
      </w:pPr>
      <w:r>
        <w:t>Native Uncharacteristic Conditions</w:t>
      </w:r>
    </w:p>
    <w:p w:rsidR="007A2243" w:rsidP="007A2243" w:rsidRDefault="007A2243" w14:paraId="2090C11E" w14:textId="77777777"/>
    <w:p w:rsidR="007A2243" w:rsidP="007A2243" w:rsidRDefault="007A2243" w14:paraId="53670629" w14:textId="77777777">
      <w:pPr>
        <w:pStyle w:val="InfoPara"/>
      </w:pPr>
      <w:r>
        <w:t>Comments</w:t>
      </w:r>
    </w:p>
    <w:p w:rsidR="007A2243" w:rsidP="007A2243" w:rsidRDefault="00E06279" w14:paraId="53EFC609" w14:textId="5AEEB811">
      <w:r>
        <w:t>For LANDFIRE National</w:t>
      </w:r>
      <w:r w:rsidR="001D3C95">
        <w:t xml:space="preserve">, </w:t>
      </w:r>
      <w:r>
        <w:t>the m</w:t>
      </w:r>
      <w:r w:rsidR="007A2243">
        <w:t xml:space="preserve">odel for MZ20 was originally adapted from </w:t>
      </w:r>
      <w:r w:rsidR="001D3C95">
        <w:t xml:space="preserve">Rapid Assessment </w:t>
      </w:r>
      <w:r w:rsidR="007A2243">
        <w:t>model R0PGRn created by Shannon Downey. Model for MZ20 was originally modeled with five boxes -</w:t>
      </w:r>
      <w:r w:rsidR="001D3C95">
        <w:t>-</w:t>
      </w:r>
      <w:r w:rsidR="007A2243">
        <w:t xml:space="preserve"> by Shannon Downey and Steve Cooper. However, during a review session, reviewers (B</w:t>
      </w:r>
      <w:r w:rsidR="001D3C95">
        <w:t>.</w:t>
      </w:r>
      <w:r w:rsidR="007A2243">
        <w:t>J</w:t>
      </w:r>
      <w:r w:rsidR="001D3C95">
        <w:t>.</w:t>
      </w:r>
      <w:r w:rsidR="007A2243">
        <w:t xml:space="preserve"> Rhodes, John Carlson, Rich Adams</w:t>
      </w:r>
      <w:r w:rsidR="001D3C95">
        <w:t>,</w:t>
      </w:r>
      <w:r w:rsidR="007A2243">
        <w:t xml:space="preserve"> and Bill Volk) suggested changes and changed this model to a three-box model. Agreement and input was received from the original modelers. Subsequent review of this model for an adjacent </w:t>
      </w:r>
      <w:r w:rsidR="001D3C95">
        <w:t xml:space="preserve">MZ </w:t>
      </w:r>
      <w:r w:rsidR="007A2243">
        <w:t xml:space="preserve">by modelers (Jeff DiBenedetto, Brian Martin, Cody </w:t>
      </w:r>
      <w:proofErr w:type="spellStart"/>
      <w:r w:rsidR="007A2243">
        <w:t>Wienk</w:t>
      </w:r>
      <w:proofErr w:type="spellEnd"/>
      <w:r w:rsidR="007A2243">
        <w:t xml:space="preserve">, George </w:t>
      </w:r>
      <w:proofErr w:type="spellStart"/>
      <w:r w:rsidR="007A2243">
        <w:t>Soehn</w:t>
      </w:r>
      <w:proofErr w:type="spellEnd"/>
      <w:r w:rsidR="001D3C95">
        <w:t>,</w:t>
      </w:r>
      <w:r w:rsidR="007A2243">
        <w:t xml:space="preserve"> and Bobby Baker) led to adoption of a different three-box model. After agreement from original modelers and reviewers, this last three-box model is the one that was used for MZ20. Because the original five-box and other three-box models originally developed</w:t>
      </w:r>
      <w:r w:rsidR="001D3C95">
        <w:t xml:space="preserve"> </w:t>
      </w:r>
      <w:r w:rsidR="007A2243">
        <w:t>were abandoned, the details and the changes are not detailed here.</w:t>
      </w:r>
    </w:p>
    <w:p w:rsidR="007A2243" w:rsidP="007A2243" w:rsidRDefault="007A2243" w14:paraId="2227EC10" w14:textId="77777777"/>
    <w:p w:rsidR="007A2243" w:rsidP="007A2243" w:rsidRDefault="007A2243" w14:paraId="3C00043B" w14:textId="13185A6A">
      <w:r>
        <w:t xml:space="preserve">Other </w:t>
      </w:r>
      <w:r w:rsidR="00E06279">
        <w:t xml:space="preserve">LANDFIRE National </w:t>
      </w:r>
      <w:r>
        <w:t xml:space="preserve">reviewers for this model for MZ20 were Steve Barrett, Mary Manning (USFS), Steve </w:t>
      </w:r>
      <w:proofErr w:type="spellStart"/>
      <w:r>
        <w:t>VanFossen</w:t>
      </w:r>
      <w:proofErr w:type="spellEnd"/>
      <w:r>
        <w:t xml:space="preserve"> (NRCS)</w:t>
      </w:r>
      <w:r w:rsidR="001D3C95">
        <w:t xml:space="preserve">, </w:t>
      </w:r>
      <w:r>
        <w:t xml:space="preserve">and Jon </w:t>
      </w:r>
      <w:proofErr w:type="spellStart"/>
      <w:r>
        <w:t>Siddoway</w:t>
      </w:r>
      <w:proofErr w:type="spellEnd"/>
      <w:r>
        <w:t xml:space="preserve"> (NRCS).</w:t>
      </w:r>
    </w:p>
    <w:p w:rsidR="00E06279" w:rsidP="007A2243" w:rsidRDefault="00E06279" w14:paraId="3669C062" w14:textId="77777777"/>
    <w:p w:rsidR="00E06279" w:rsidP="00E06279" w:rsidRDefault="1A26AA6A" w14:paraId="4612F9C3" w14:textId="6AB164CF">
      <w:r>
        <w:t>A LANDFIRE National reviewer felt that drought could occur more often (i.e.</w:t>
      </w:r>
      <w:r w:rsidR="001D3C95">
        <w:t>,</w:t>
      </w:r>
      <w:r>
        <w:t xml:space="preserve"> about every </w:t>
      </w:r>
      <w:r w:rsidR="001D3C95">
        <w:t>5yrs</w:t>
      </w:r>
      <w:r>
        <w:t>) than it was modeled</w:t>
      </w:r>
      <w:r w:rsidR="001D3C95">
        <w:t xml:space="preserve">, </w:t>
      </w:r>
      <w:r>
        <w:t>but because most wanted to model it longer</w:t>
      </w:r>
      <w:r w:rsidR="001D3C95">
        <w:t>,</w:t>
      </w:r>
      <w:r>
        <w:t xml:space="preserve"> it was left unchanged.</w:t>
      </w:r>
    </w:p>
    <w:p w:rsidR="004F64DF" w:rsidP="007A2243" w:rsidRDefault="004F64DF" w14:paraId="08EAA93D" w14:textId="77777777"/>
    <w:p w:rsidR="007A2243" w:rsidP="007A2243" w:rsidRDefault="007A2243" w14:paraId="526CEF7D" w14:textId="77777777">
      <w:pPr>
        <w:pStyle w:val="ReportSection"/>
      </w:pPr>
      <w:r>
        <w:t>Succession Classes</w:t>
      </w:r>
    </w:p>
    <w:p w:rsidR="007A2243" w:rsidP="007A2243" w:rsidRDefault="007A2243" w14:paraId="7896D91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A2243" w:rsidP="007A2243" w:rsidRDefault="007A2243" w14:paraId="69855117" w14:textId="77777777">
      <w:pPr>
        <w:pStyle w:val="InfoPara"/>
        <w:pBdr>
          <w:top w:val="single" w:color="auto" w:sz="4" w:space="1"/>
        </w:pBdr>
      </w:pPr>
      <w:r>
        <w:t>Class A</w:t>
      </w:r>
      <w:r>
        <w:tab/>
        <w:t>70</w:t>
      </w:r>
      <w:r w:rsidR="002A3B10">
        <w:tab/>
      </w:r>
      <w:r w:rsidR="002A3B10">
        <w:tab/>
      </w:r>
      <w:r w:rsidR="002A3B10">
        <w:tab/>
      </w:r>
      <w:r w:rsidR="002A3B10">
        <w:tab/>
      </w:r>
      <w:r w:rsidR="004F7795">
        <w:t>Early Development 1 - All Structures</w:t>
      </w:r>
    </w:p>
    <w:p w:rsidR="007A2243" w:rsidP="007A2243" w:rsidRDefault="007A2243" w14:paraId="3056E60C" w14:textId="77777777"/>
    <w:p w:rsidR="007A2243" w:rsidP="007A2243" w:rsidRDefault="007A2243" w14:paraId="186365FD" w14:textId="77777777">
      <w:pPr>
        <w:pStyle w:val="SClassInfoPara"/>
      </w:pPr>
      <w:r>
        <w:t>Indicator Species</w:t>
      </w:r>
    </w:p>
    <w:p w:rsidR="007A2243" w:rsidP="007A2243" w:rsidRDefault="007A2243" w14:paraId="4569E91F" w14:textId="77777777"/>
    <w:p w:rsidR="007A2243" w:rsidP="007A2243" w:rsidRDefault="007A2243" w14:paraId="0D41595F" w14:textId="77777777">
      <w:pPr>
        <w:pStyle w:val="SClassInfoPara"/>
      </w:pPr>
      <w:r>
        <w:t>Description</w:t>
      </w:r>
    </w:p>
    <w:p w:rsidR="007A2243" w:rsidP="007A2243" w:rsidRDefault="007A2243" w14:paraId="09D83987" w14:textId="5B60D12D">
      <w:r>
        <w:t>Class A represents the intact historic plant community functioning under grazing and/or fire, dominated by taller, cool</w:t>
      </w:r>
      <w:r w:rsidR="001D3C95">
        <w:t>-</w:t>
      </w:r>
      <w:r>
        <w:t xml:space="preserve"> and warm</w:t>
      </w:r>
      <w:r w:rsidR="001D3C95">
        <w:t>-</w:t>
      </w:r>
      <w:r>
        <w:t xml:space="preserve">season rhizomatous perennial grasses, as well as bunchgrasses. Little bluestem, prairie </w:t>
      </w:r>
      <w:proofErr w:type="spellStart"/>
      <w:r>
        <w:t>sandreed</w:t>
      </w:r>
      <w:proofErr w:type="spellEnd"/>
      <w:r w:rsidR="006F0E18">
        <w:t>,</w:t>
      </w:r>
      <w:r>
        <w:t xml:space="preserve"> and </w:t>
      </w:r>
      <w:proofErr w:type="spellStart"/>
      <w:r>
        <w:t>bluebunch</w:t>
      </w:r>
      <w:proofErr w:type="spellEnd"/>
      <w:r>
        <w:t xml:space="preserve"> wheatgrass occur as dominant species in small patches. Other species in this class are </w:t>
      </w:r>
      <w:r w:rsidRPr="0076251E">
        <w:rPr>
          <w:i/>
        </w:rPr>
        <w:t>Artemisia</w:t>
      </w:r>
      <w:r>
        <w:t xml:space="preserve">, </w:t>
      </w:r>
      <w:proofErr w:type="spellStart"/>
      <w:r>
        <w:t>grama</w:t>
      </w:r>
      <w:proofErr w:type="spellEnd"/>
      <w:r>
        <w:t xml:space="preserve"> grasses, western </w:t>
      </w:r>
      <w:r>
        <w:lastRenderedPageBreak/>
        <w:t>yarrow</w:t>
      </w:r>
      <w:r w:rsidR="006F0E18">
        <w:t>,</w:t>
      </w:r>
      <w:r>
        <w:t xml:space="preserve"> and prairie </w:t>
      </w:r>
      <w:proofErr w:type="spellStart"/>
      <w:r>
        <w:t>junegrass</w:t>
      </w:r>
      <w:proofErr w:type="spellEnd"/>
      <w:r>
        <w:t xml:space="preserve">. Other species might include blue </w:t>
      </w:r>
      <w:proofErr w:type="spellStart"/>
      <w:r>
        <w:t>grama</w:t>
      </w:r>
      <w:proofErr w:type="spellEnd"/>
      <w:r>
        <w:t xml:space="preserve"> and western yarrow. STIPA, PSSP6</w:t>
      </w:r>
      <w:r w:rsidR="006F0E18">
        <w:t>,</w:t>
      </w:r>
      <w:r>
        <w:t xml:space="preserve"> and SCSC might also be indicators.</w:t>
      </w:r>
    </w:p>
    <w:p w:rsidR="00E06279" w:rsidP="007A2243" w:rsidRDefault="00E06279" w14:paraId="2C87E1FC" w14:textId="77777777"/>
    <w:p w:rsidR="00E06279" w:rsidP="00E06279" w:rsidRDefault="00E06279" w14:paraId="131B22D0" w14:textId="2C458197">
      <w:r>
        <w:t xml:space="preserve">Shrub species could be present with </w:t>
      </w:r>
      <w:r w:rsidR="006F0E18">
        <w:t>~</w:t>
      </w:r>
      <w:r>
        <w:t>0-10% cover. Common shrubs -</w:t>
      </w:r>
      <w:r w:rsidR="006F0E18">
        <w:t>-</w:t>
      </w:r>
      <w:r>
        <w:t xml:space="preserve"> silver sagebrush, </w:t>
      </w:r>
      <w:proofErr w:type="spellStart"/>
      <w:r>
        <w:t>winterfat</w:t>
      </w:r>
      <w:proofErr w:type="spellEnd"/>
      <w:r>
        <w:t xml:space="preserve">, fringe </w:t>
      </w:r>
      <w:proofErr w:type="spellStart"/>
      <w:r>
        <w:t>sagewort</w:t>
      </w:r>
      <w:proofErr w:type="spellEnd"/>
      <w:r w:rsidR="006F0E18">
        <w:t>,</w:t>
      </w:r>
      <w:r>
        <w:t xml:space="preserve"> and rubber rabbitbrush. Less common would be </w:t>
      </w:r>
      <w:proofErr w:type="spellStart"/>
      <w:r>
        <w:t>skunkbush</w:t>
      </w:r>
      <w:proofErr w:type="spellEnd"/>
      <w:r>
        <w:t xml:space="preserve"> sumac, mostly on slopes and shallow soils.</w:t>
      </w:r>
    </w:p>
    <w:p w:rsidR="007A2243" w:rsidP="007A2243" w:rsidRDefault="007A2243" w14:paraId="0661C8A7" w14:textId="77777777"/>
    <w:p w:rsidR="007A2243" w:rsidP="007A2243" w:rsidRDefault="007A2243" w14:paraId="178A2666" w14:textId="01895A52">
      <w:r>
        <w:t>Mappers -</w:t>
      </w:r>
      <w:r w:rsidR="006F0E18">
        <w:t>-</w:t>
      </w:r>
      <w:r>
        <w:t xml:space="preserve"> please note that the vegetation in this class can certainly be </w:t>
      </w:r>
      <w:r w:rsidR="006F0E18">
        <w:t>&lt;</w:t>
      </w:r>
      <w:r>
        <w:t>0.5m immediate post-fire-disturbance. However, because we had to distinguish this class from B -</w:t>
      </w:r>
      <w:r w:rsidR="006F0E18">
        <w:t>-</w:t>
      </w:r>
      <w:r>
        <w:t xml:space="preserve"> by something other than species (because species are certainly different in A/C vs</w:t>
      </w:r>
      <w:r w:rsidR="006F0E18">
        <w:t>.</w:t>
      </w:r>
      <w:r>
        <w:t xml:space="preserve"> B), we had to raise the height of the herbaceous cover in this class. Class B will have shorter vegetation. </w:t>
      </w:r>
    </w:p>
    <w:p w:rsidR="007A2243" w:rsidP="007A2243" w:rsidRDefault="007A2243" w14:paraId="6D6E6771" w14:textId="77777777"/>
    <w:p w:rsidR="007A2243" w:rsidP="007A2243" w:rsidRDefault="007A2243" w14:paraId="43D5EB02" w14:textId="77777777">
      <w:r>
        <w:t xml:space="preserve">Little below-ground mortality occurs after replacement fire, and </w:t>
      </w:r>
      <w:proofErr w:type="spellStart"/>
      <w:r>
        <w:t>resprouting</w:t>
      </w:r>
      <w:proofErr w:type="spellEnd"/>
      <w:r>
        <w:t xml:space="preserve"> of perennial grasses and forbs often occurs within days or weeks, depending on season. Grasses show greater vigor; some forb establishment may occur </w:t>
      </w:r>
      <w:proofErr w:type="gramStart"/>
      <w:r>
        <w:t>as a result of</w:t>
      </w:r>
      <w:proofErr w:type="gramEnd"/>
      <w:r>
        <w:t xml:space="preserve"> exposure of mineral soil. Canopy cover recovers quickly after </w:t>
      </w:r>
      <w:proofErr w:type="spellStart"/>
      <w:r>
        <w:t>resprouting</w:t>
      </w:r>
      <w:proofErr w:type="spellEnd"/>
      <w:r>
        <w:t xml:space="preserve">. </w:t>
      </w:r>
    </w:p>
    <w:p w:rsidR="007A2243" w:rsidP="007A2243" w:rsidRDefault="007A2243" w14:paraId="798AA7C9" w14:textId="77777777"/>
    <w:p w:rsidR="007A2243" w:rsidP="007A2243" w:rsidRDefault="007A2243" w14:paraId="1F911992" w14:textId="6BD74BCE">
      <w:r>
        <w:t>Club moss might be present on the Glaciated Plains at 0-5% cover</w:t>
      </w:r>
      <w:r w:rsidR="006F0E18">
        <w:t xml:space="preserve"> </w:t>
      </w:r>
      <w:r>
        <w:t xml:space="preserve">but not on shallow clay sites or dense clay sites, sands, saline upland, saline lowland, </w:t>
      </w:r>
      <w:proofErr w:type="spellStart"/>
      <w:r>
        <w:t>subirrigated</w:t>
      </w:r>
      <w:proofErr w:type="spellEnd"/>
      <w:r w:rsidR="006F0E18">
        <w:t xml:space="preserve"> </w:t>
      </w:r>
      <w:r>
        <w:t xml:space="preserve">or wet meadow. </w:t>
      </w:r>
    </w:p>
    <w:p w:rsidR="007A2243" w:rsidP="007A2243" w:rsidRDefault="007A2243" w14:paraId="2EE92F89" w14:textId="77777777"/>
    <w:p w:rsidR="007A2243" w:rsidP="007A2243" w:rsidRDefault="007A2243" w14:paraId="69B87252" w14:textId="77777777">
      <w:r>
        <w:t xml:space="preserve">Native grazing by large ungulates could have occurred, </w:t>
      </w:r>
      <w:r w:rsidR="00E06279">
        <w:t>including</w:t>
      </w:r>
      <w:r>
        <w:t xml:space="preserve"> bison grazing. It is likely heavy locally due to increased</w:t>
      </w:r>
      <w:r w:rsidR="004F64DF">
        <w:t xml:space="preserve"> succulence of young grasses.</w:t>
      </w:r>
    </w:p>
    <w:p w:rsidR="007A2243" w:rsidP="007A2243" w:rsidRDefault="007A2243" w14:paraId="28D3786D" w14:textId="77777777"/>
    <w:p w:rsidR="007A2243" w:rsidP="007A2243" w:rsidRDefault="007A2243" w14:paraId="7EB8562C" w14:textId="77777777">
      <w:r>
        <w:t>Native grazing by prairie dogs could also occur on a s</w:t>
      </w:r>
      <w:r w:rsidR="004F64DF">
        <w:t>mall portion of the landscape</w:t>
      </w:r>
      <w:r w:rsidR="00E06279">
        <w:t>.</w:t>
      </w:r>
    </w:p>
    <w:p w:rsidR="007A2243" w:rsidP="007A2243" w:rsidRDefault="007A2243" w14:paraId="3CE01DDB" w14:textId="77777777"/>
    <w:p w:rsidR="007A2243" w:rsidP="007A2243" w:rsidRDefault="007A2243" w14:paraId="13018697" w14:textId="77777777">
      <w:r>
        <w:t>Insect/disease occurs very infrequentl</w:t>
      </w:r>
      <w:r w:rsidR="004F64DF">
        <w:t xml:space="preserve">y. </w:t>
      </w:r>
      <w:r>
        <w:t>It has been suggested that grasshoppers and Mormon crickets might have a larger impact historically than the probability assigned here. However, unsure of impact and frequency.</w:t>
      </w:r>
    </w:p>
    <w:p w:rsidR="007A2243" w:rsidP="007A2243" w:rsidRDefault="007A2243" w14:paraId="261E26CE" w14:textId="77777777"/>
    <w:p>
      <w:r>
        <w:rPr>
          <w:i/>
          <w:u w:val="single"/>
        </w:rPr>
        <w:t>Maximum Tree Size Class</w:t>
      </w:r>
      <w:br/>
      <w:r>
        <w:t>no data</w:t>
      </w:r>
    </w:p>
    <w:p w:rsidR="007A2243" w:rsidP="007A2243" w:rsidRDefault="007A2243" w14:paraId="4EF0C0C8"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7A2243" w:rsidP="007A2243" w:rsidRDefault="007A2243" w14:paraId="4D98F2CF" w14:textId="77777777"/>
    <w:p w:rsidR="007A2243" w:rsidP="007A2243" w:rsidRDefault="007A2243" w14:paraId="7551DAAA" w14:textId="77777777">
      <w:pPr>
        <w:pStyle w:val="SClassInfoPara"/>
      </w:pPr>
      <w:r>
        <w:t>Indicator Species</w:t>
      </w:r>
    </w:p>
    <w:p w:rsidR="007A2243" w:rsidP="007A2243" w:rsidRDefault="007A2243" w14:paraId="28F11E32" w14:textId="77777777"/>
    <w:p w:rsidR="007A2243" w:rsidP="007A2243" w:rsidRDefault="007A2243" w14:paraId="3E7A79BE" w14:textId="77777777">
      <w:pPr>
        <w:pStyle w:val="SClassInfoPara"/>
      </w:pPr>
      <w:r>
        <w:t>Description</w:t>
      </w:r>
    </w:p>
    <w:p w:rsidR="007A2243" w:rsidP="007A2243" w:rsidRDefault="007A2243" w14:paraId="608E4C64" w14:textId="38CC8CD6">
      <w:r>
        <w:t>Class B is very short-stature vegetation resulting from prairie dog disturbance or repeated high</w:t>
      </w:r>
      <w:r w:rsidR="006F0E18">
        <w:t>-</w:t>
      </w:r>
      <w:r>
        <w:t>intensity herbivory or trampling (e</w:t>
      </w:r>
      <w:r w:rsidR="006F0E18">
        <w:t>.g.,</w:t>
      </w:r>
      <w:r>
        <w:t xml:space="preserve"> watering points and buffalo wallows). This class may also be a short</w:t>
      </w:r>
      <w:r w:rsidR="006F0E18">
        <w:t>-</w:t>
      </w:r>
      <w:r>
        <w:t xml:space="preserve">term response to severe drought, combined with other impacts (Optional 1 in </w:t>
      </w:r>
      <w:r w:rsidR="006F0E18">
        <w:t>C</w:t>
      </w:r>
      <w:r>
        <w:t xml:space="preserve">lass A). </w:t>
      </w:r>
      <w:r>
        <w:lastRenderedPageBreak/>
        <w:t xml:space="preserve">A variety of forb species such as fetid marigold, scarlet </w:t>
      </w:r>
      <w:proofErr w:type="spellStart"/>
      <w:r>
        <w:t>globemallow</w:t>
      </w:r>
      <w:proofErr w:type="spellEnd"/>
      <w:r w:rsidR="006F0E18">
        <w:t>,</w:t>
      </w:r>
      <w:r>
        <w:t xml:space="preserve"> and </w:t>
      </w:r>
      <w:proofErr w:type="spellStart"/>
      <w:r>
        <w:t>curlycup</w:t>
      </w:r>
      <w:proofErr w:type="spellEnd"/>
      <w:r>
        <w:t xml:space="preserve"> gumweed tend to dominate this class. Common grass species include purple three-awn, buffalo grass, Sandberg bluegrass, blue </w:t>
      </w:r>
      <w:proofErr w:type="spellStart"/>
      <w:r>
        <w:t>grama</w:t>
      </w:r>
      <w:proofErr w:type="spellEnd"/>
      <w:r w:rsidR="006F0E18">
        <w:t xml:space="preserve">, </w:t>
      </w:r>
      <w:r>
        <w:t>and western wheatgrass. Fringed sagebrush can also be a component of this class. The fuel</w:t>
      </w:r>
      <w:r w:rsidR="006F0E18">
        <w:t>s</w:t>
      </w:r>
      <w:r>
        <w:t xml:space="preserve"> in this class are generally too sparse to carry fire.</w:t>
      </w:r>
    </w:p>
    <w:p w:rsidR="007A2243" w:rsidP="007A2243" w:rsidRDefault="007A2243" w14:paraId="7AECACC3" w14:textId="77777777"/>
    <w:p w:rsidR="007A2243" w:rsidP="007A2243" w:rsidRDefault="007A2243" w14:paraId="60E83556" w14:textId="1A43C75C">
      <w:r>
        <w:t>Native grazing (bison, pro</w:t>
      </w:r>
      <w:r w:rsidR="006F0E18">
        <w:t>ng</w:t>
      </w:r>
      <w:r>
        <w:t>horn</w:t>
      </w:r>
      <w:r w:rsidR="006F0E18">
        <w:t>,</w:t>
      </w:r>
      <w:r>
        <w:t xml:space="preserve"> and prairie dog) can be locally heavy due to increased succulenc</w:t>
      </w:r>
      <w:r w:rsidR="004F64DF">
        <w:t xml:space="preserve">e of young grasses </w:t>
      </w:r>
      <w:r>
        <w:t xml:space="preserve">keeping it in this stage. This was split 50/50 between native grazing and Option 2. </w:t>
      </w:r>
    </w:p>
    <w:p w:rsidR="007A2243" w:rsidP="007A2243" w:rsidRDefault="007A2243" w14:paraId="5AA9F66C" w14:textId="77777777"/>
    <w:p w:rsidR="007A2243" w:rsidP="007A2243" w:rsidRDefault="007A2243" w14:paraId="1A103B3F" w14:textId="49C55568">
      <w:r>
        <w:t>(Note about identifying in current conditions: Long-term high</w:t>
      </w:r>
      <w:r w:rsidR="006F0E18">
        <w:t>-</w:t>
      </w:r>
      <w:r>
        <w:t>intensity grazing by domestic livestock without periods of rest and recovery can result in a conversion in the vegetation states from a mid-grass</w:t>
      </w:r>
      <w:r w:rsidR="006F0E18">
        <w:t>-</w:t>
      </w:r>
      <w:r>
        <w:t>dominated community to shortgrass</w:t>
      </w:r>
      <w:r w:rsidR="006F0E18">
        <w:t>-</w:t>
      </w:r>
      <w:r>
        <w:t xml:space="preserve">dominated communities (blue </w:t>
      </w:r>
      <w:proofErr w:type="spellStart"/>
      <w:r>
        <w:t>grama</w:t>
      </w:r>
      <w:proofErr w:type="spellEnd"/>
      <w:r>
        <w:t xml:space="preserve">, sedges, and sanders bluegrass, </w:t>
      </w:r>
      <w:proofErr w:type="spellStart"/>
      <w:r>
        <w:t>buffalograss</w:t>
      </w:r>
      <w:proofErr w:type="spellEnd"/>
      <w:r>
        <w:t xml:space="preserve"> in southern portions, and </w:t>
      </w:r>
      <w:proofErr w:type="spellStart"/>
      <w:r>
        <w:t>junegrass</w:t>
      </w:r>
      <w:proofErr w:type="spellEnd"/>
      <w:r>
        <w:t xml:space="preserve">). This should be distinguished from this </w:t>
      </w:r>
      <w:r w:rsidR="006F0E18">
        <w:t>C</w:t>
      </w:r>
      <w:r>
        <w:t xml:space="preserve">lass B vegetative state that's influenced more by the presence of prairie dog towns - which have a higher forb component with less of a mid-grass component than </w:t>
      </w:r>
      <w:r w:rsidR="006F0E18">
        <w:t>C</w:t>
      </w:r>
      <w:r>
        <w:t>lass A or C. In species composition, the prairie dog v</w:t>
      </w:r>
      <w:r w:rsidR="006F0E18">
        <w:t>s.</w:t>
      </w:r>
      <w:r>
        <w:t xml:space="preserve"> domestic grazed communities are very different.)</w:t>
      </w:r>
    </w:p>
    <w:p w:rsidR="007A2243" w:rsidP="007A2243" w:rsidRDefault="007A2243" w14:paraId="77D0F64F" w14:textId="77777777"/>
    <w:p w:rsidR="007A2243" w:rsidP="007A2243" w:rsidRDefault="007A2243" w14:paraId="17EF7EB4" w14:textId="77777777">
      <w:r>
        <w:t>Prairie dog disease co</w:t>
      </w:r>
      <w:r w:rsidR="004F64DF">
        <w:t>uld push this class to A.</w:t>
      </w:r>
    </w:p>
    <w:p w:rsidR="007A2243" w:rsidP="007A2243" w:rsidRDefault="007A2243" w14:paraId="236D0D44" w14:textId="77777777"/>
    <w:p w:rsidR="007A2243" w:rsidP="007A2243" w:rsidRDefault="007A2243" w14:paraId="156E95AB" w14:textId="6C04F9D7">
      <w:r>
        <w:t xml:space="preserve">It is thought that this class should comprise </w:t>
      </w:r>
      <w:r w:rsidR="006F0E18">
        <w:t>~</w:t>
      </w:r>
      <w:r>
        <w:t>5-8% of the landscape</w:t>
      </w:r>
      <w:r w:rsidR="006F0E18">
        <w:t xml:space="preserve"> </w:t>
      </w:r>
      <w:r>
        <w:t xml:space="preserve">and no more than 10% (Dan </w:t>
      </w:r>
      <w:proofErr w:type="spellStart"/>
      <w:r>
        <w:t>Uresk</w:t>
      </w:r>
      <w:proofErr w:type="spellEnd"/>
      <w:r>
        <w:t>, pers</w:t>
      </w:r>
      <w:r w:rsidR="006F0E18">
        <w:t xml:space="preserve">onal </w:t>
      </w:r>
      <w:r>
        <w:t>comm</w:t>
      </w:r>
      <w:r w:rsidR="006F0E18">
        <w:t>unication</w:t>
      </w:r>
      <w:r>
        <w:t xml:space="preserve">). Research for historical Northwestern Great Plains vegetation would have prairie dog communities within an early successional stage of max 10-15% across an entire landscape. So only a portion of the early successional stage would be a prairie-dog-type community </w:t>
      </w:r>
      <w:r w:rsidR="006F0E18">
        <w:t>–</w:t>
      </w:r>
      <w:r>
        <w:t xml:space="preserve"> i</w:t>
      </w:r>
      <w:r w:rsidR="006F0E18">
        <w:t xml:space="preserve">.e., </w:t>
      </w:r>
      <w:r>
        <w:t>maybe 5-8%.</w:t>
      </w:r>
    </w:p>
    <w:p w:rsidR="007A2243" w:rsidP="007A2243" w:rsidRDefault="007A2243" w14:paraId="53CB3BAC" w14:textId="77777777"/>
    <w:p>
      <w:r>
        <w:rPr>
          <w:i/>
          <w:u w:val="single"/>
        </w:rPr>
        <w:t>Maximum Tree Size Class</w:t>
      </w:r>
      <w:br/>
      <w:r>
        <w:t>no data</w:t>
      </w:r>
    </w:p>
    <w:p w:rsidR="007A2243" w:rsidP="007A2243" w:rsidRDefault="007A2243" w14:paraId="2EC21995" w14:textId="77777777">
      <w:pPr>
        <w:pStyle w:val="InfoPara"/>
        <w:pBdr>
          <w:top w:val="single" w:color="auto" w:sz="4" w:space="1"/>
        </w:pBdr>
      </w:pPr>
      <w:r>
        <w:t>Class C</w:t>
      </w:r>
      <w:r>
        <w:tab/>
        <w:t>23</w:t>
      </w:r>
      <w:r w:rsidR="002A3B10">
        <w:tab/>
      </w:r>
      <w:r w:rsidR="002A3B10">
        <w:tab/>
      </w:r>
      <w:r w:rsidR="002A3B10">
        <w:tab/>
      </w:r>
      <w:r w:rsidR="002A3B10">
        <w:tab/>
      </w:r>
      <w:r w:rsidR="004F7795">
        <w:t>Late Development 1 - Closed</w:t>
      </w:r>
    </w:p>
    <w:p w:rsidR="007A2243" w:rsidP="007A2243" w:rsidRDefault="007A2243" w14:paraId="1F025801" w14:textId="77777777"/>
    <w:p w:rsidR="007A2243" w:rsidP="007A2243" w:rsidRDefault="007A2243" w14:paraId="313539A5" w14:textId="77777777">
      <w:pPr>
        <w:pStyle w:val="SClassInfoPara"/>
      </w:pPr>
      <w:r>
        <w:t>Indicator Species</w:t>
      </w:r>
    </w:p>
    <w:p w:rsidR="007A2243" w:rsidP="007A2243" w:rsidRDefault="007A2243" w14:paraId="3CC6C897" w14:textId="77777777"/>
    <w:p w:rsidR="007A2243" w:rsidP="007A2243" w:rsidRDefault="007A2243" w14:paraId="366B5C77" w14:textId="77777777">
      <w:pPr>
        <w:pStyle w:val="SClassInfoPara"/>
      </w:pPr>
      <w:r>
        <w:t>Description</w:t>
      </w:r>
    </w:p>
    <w:p w:rsidR="00E06279" w:rsidP="00E06279" w:rsidRDefault="007A2243" w14:paraId="7E6F07EA" w14:textId="6EEDE0BD">
      <w:r>
        <w:t xml:space="preserve">This is a later successional community. Species composition is </w:t>
      </w:r>
      <w:proofErr w:type="gramStart"/>
      <w:r>
        <w:t>similar to</w:t>
      </w:r>
      <w:proofErr w:type="gramEnd"/>
      <w:r>
        <w:t xml:space="preserve"> </w:t>
      </w:r>
      <w:r w:rsidR="006F0E18">
        <w:t>C</w:t>
      </w:r>
      <w:r>
        <w:t>lass A. Shrubs are becoming more abundant. (The shrub component is not as strong in the Glaciated Plains but rather in the Sedimentary Plains.) This represents the long-term class which has not been impacted by as much disturbance. It is at the upper</w:t>
      </w:r>
      <w:r w:rsidR="006F0E18">
        <w:t xml:space="preserve"> </w:t>
      </w:r>
      <w:r>
        <w:t xml:space="preserve">end of the fire interval. More litter is present. The grass layer includes the taller </w:t>
      </w:r>
      <w:proofErr w:type="spellStart"/>
      <w:r>
        <w:t>decreasers</w:t>
      </w:r>
      <w:proofErr w:type="spellEnd"/>
      <w:r>
        <w:t xml:space="preserve">, STIPAs come in more, and forbs are less. Other species in this class are </w:t>
      </w:r>
      <w:r w:rsidRPr="0076251E">
        <w:rPr>
          <w:i/>
        </w:rPr>
        <w:t>Artemisia</w:t>
      </w:r>
      <w:r>
        <w:t xml:space="preserve">, needle-and-thread, </w:t>
      </w:r>
      <w:proofErr w:type="spellStart"/>
      <w:r>
        <w:t>grama</w:t>
      </w:r>
      <w:proofErr w:type="spellEnd"/>
      <w:r>
        <w:t xml:space="preserve"> grasses. </w:t>
      </w:r>
      <w:r w:rsidR="00E06279">
        <w:t xml:space="preserve">We would only expect to </w:t>
      </w:r>
      <w:r w:rsidR="00E06279">
        <w:lastRenderedPageBreak/>
        <w:t xml:space="preserve">see </w:t>
      </w:r>
      <w:r w:rsidR="006F0E18">
        <w:t>~</w:t>
      </w:r>
      <w:r w:rsidR="00E06279">
        <w:t xml:space="preserve">5% of BOGR2 in this late stage. PSSP6 could be another indicator or dominant. KOMA not very prevalent. SCSC could be another indicator. More </w:t>
      </w:r>
      <w:proofErr w:type="spellStart"/>
      <w:r w:rsidR="00E06279">
        <w:t>bluebunch</w:t>
      </w:r>
      <w:proofErr w:type="spellEnd"/>
      <w:r w:rsidR="00E06279">
        <w:t xml:space="preserve"> on west</w:t>
      </w:r>
      <w:r w:rsidR="006F0E18">
        <w:t xml:space="preserve"> </w:t>
      </w:r>
      <w:r w:rsidR="00E06279">
        <w:t xml:space="preserve">side of </w:t>
      </w:r>
      <w:r w:rsidR="006F0E18">
        <w:t>MZ</w:t>
      </w:r>
      <w:r w:rsidR="00E06279">
        <w:t>. Little bluestem will be coming in more east of Havre.</w:t>
      </w:r>
    </w:p>
    <w:p w:rsidR="007A2243" w:rsidP="007A2243" w:rsidRDefault="002A241E" w14:paraId="46EB40BE" w14:textId="5D4FDA58">
      <w:proofErr w:type="spellStart"/>
      <w:r>
        <w:t>lin</w:t>
      </w:r>
      <w:proofErr w:type="spellEnd"/>
    </w:p>
    <w:p w:rsidR="00E06279" w:rsidP="00E06279" w:rsidRDefault="007A2243" w14:paraId="6A54127C" w14:textId="707F111B">
      <w:r>
        <w:t>Shrubs can be present at 20% cover, 0-0.5</w:t>
      </w:r>
      <w:r w:rsidR="006F0E18">
        <w:t>m</w:t>
      </w:r>
      <w:r>
        <w:t>. Grasses are still the dominant species, with patches of shrubs increasing in abundance under longer</w:t>
      </w:r>
      <w:r w:rsidR="006F0E18">
        <w:t>-</w:t>
      </w:r>
      <w:r>
        <w:t>term fire intervals.</w:t>
      </w:r>
      <w:r w:rsidR="00E06279">
        <w:t xml:space="preserve"> Common shrubs -</w:t>
      </w:r>
      <w:r w:rsidR="006F0E18">
        <w:t>-</w:t>
      </w:r>
      <w:r w:rsidR="00E06279">
        <w:t xml:space="preserve"> silver sagebrush, </w:t>
      </w:r>
      <w:proofErr w:type="spellStart"/>
      <w:r w:rsidR="00E06279">
        <w:t>winterfat</w:t>
      </w:r>
      <w:proofErr w:type="spellEnd"/>
      <w:r w:rsidR="00E06279">
        <w:t xml:space="preserve">, fringe </w:t>
      </w:r>
      <w:proofErr w:type="spellStart"/>
      <w:r w:rsidR="00E06279">
        <w:t>sagewort</w:t>
      </w:r>
      <w:proofErr w:type="spellEnd"/>
      <w:r w:rsidR="00E06279">
        <w:t xml:space="preserve">, rubber rabbitbrush. Less common would be </w:t>
      </w:r>
      <w:proofErr w:type="spellStart"/>
      <w:r w:rsidR="00E06279">
        <w:t>skunkbush</w:t>
      </w:r>
      <w:proofErr w:type="spellEnd"/>
      <w:r w:rsidR="00E06279">
        <w:t xml:space="preserve"> sumac, mostly on slopes and shallow soils.</w:t>
      </w:r>
    </w:p>
    <w:p w:rsidR="007A2243" w:rsidP="007A2243" w:rsidRDefault="007A2243" w14:paraId="7885D9DE" w14:textId="77777777"/>
    <w:p w:rsidR="007A2243" w:rsidP="007A2243" w:rsidRDefault="007A2243" w14:paraId="15A1C3F0" w14:textId="55C01AF7">
      <w:r>
        <w:t xml:space="preserve">Club moss might be present on the Glaciated Plains at 0-5% cover but not on shallow clay sites or dense clay sites, sands, saline upland, saline lowland, </w:t>
      </w:r>
      <w:proofErr w:type="spellStart"/>
      <w:r>
        <w:t>subirrigated</w:t>
      </w:r>
      <w:proofErr w:type="spellEnd"/>
      <w:r>
        <w:t xml:space="preserve"> or wet meadow. </w:t>
      </w:r>
    </w:p>
    <w:p w:rsidR="007A2243" w:rsidP="007A2243" w:rsidRDefault="007A2243" w14:paraId="68D8ED22" w14:textId="77777777"/>
    <w:p w:rsidR="007A2243" w:rsidP="007A2243" w:rsidRDefault="007A2243" w14:paraId="0515A8D3" w14:textId="77777777">
      <w:r>
        <w:t>Grazing is less frequent than in A due to palatability. There are more shrub-dependent wildlife species browsing</w:t>
      </w:r>
      <w:r w:rsidR="004F64DF">
        <w:t>.</w:t>
      </w:r>
    </w:p>
    <w:p w:rsidR="007A2243" w:rsidP="007A2243" w:rsidRDefault="007A2243" w14:paraId="0BC0F7E8" w14:textId="77777777"/>
    <w:p w:rsidR="007A2243" w:rsidP="007A2243" w:rsidRDefault="007A2243" w14:paraId="4DC58C4E" w14:textId="77777777">
      <w:r>
        <w:t>Insect/disease occurs very infrequentl</w:t>
      </w:r>
      <w:r w:rsidR="004F64DF">
        <w:t>y</w:t>
      </w:r>
      <w:r>
        <w:t>. It has been suggested that grasshoppers and Mormon crickets might have a larger impact historically than the probability assigned here. However, unsure of impact and frequency.</w:t>
      </w:r>
    </w:p>
    <w:p w:rsidR="007A2243" w:rsidP="007A2243" w:rsidRDefault="007A2243" w14:paraId="5647F1C1" w14:textId="77777777"/>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drought + native bison grazing + small fire portion</w:t>
      </w:r>
    </w:p>
    <w:p>
      <w:r>
        <w:t>Optional 2: prairie dog grazing</w:t>
      </w:r>
    </w:p>
    <w:p>
      <w:r>
        <w:t/>
      </w:r>
    </w:p>
    <w:p>
      <w:pPr>
        <w:pStyle w:val="ReportSection"/>
      </w:pPr>
      <w:r>
        <w:t>References</w:t>
      </w:r>
    </w:p>
    <w:p>
      <w:r>
        <w:t/>
      </w:r>
    </w:p>
    <w:p w:rsidR="007A2243" w:rsidP="007A2243" w:rsidRDefault="007A2243" w14:paraId="5B72C59E" w14:textId="77777777">
      <w:r>
        <w:t>Anderson, R.C. 1990. The historic role of fire in the North American grassland. Pages 8-18 in: S.L. Collins and L.L. Wallace, editors. Fire in North American tallgrass prairies. University of Oklahoma Press, Norman, Oklahoma.</w:t>
      </w:r>
    </w:p>
    <w:p w:rsidR="007A2243" w:rsidP="007A2243" w:rsidRDefault="007A2243" w14:paraId="616A6363" w14:textId="77777777"/>
    <w:p w:rsidR="007A2243" w:rsidP="007A2243" w:rsidRDefault="007A2243" w14:paraId="6F850260" w14:textId="77777777">
      <w:proofErr w:type="spellStart"/>
      <w:r>
        <w:t>Benkobi</w:t>
      </w:r>
      <w:proofErr w:type="spellEnd"/>
      <w:r>
        <w:t xml:space="preserve">, L. and D.W. </w:t>
      </w:r>
      <w:proofErr w:type="spellStart"/>
      <w:r>
        <w:t>Uresk</w:t>
      </w:r>
      <w:proofErr w:type="spellEnd"/>
      <w:r>
        <w:t>. 1996. Seral Stage Classification and Monitoring</w:t>
      </w:r>
      <w:r w:rsidR="00E06279">
        <w:t xml:space="preserve"> </w:t>
      </w:r>
      <w:r>
        <w:t xml:space="preserve">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xml:space="preserve">, </w:t>
      </w:r>
      <w:proofErr w:type="spellStart"/>
      <w:r>
        <w:t>compa</w:t>
      </w:r>
      <w:proofErr w:type="spellEnd"/>
      <w:r>
        <w:t>. Proceedings: shrubland ecosystem dynamics in a changing environment; 1996 May 23-25; Las Cruces, NM. Gen. Tech. Rep. INT-GTR-338. Ogden, UT: USDA Forest Service, Intermountain Research Station.</w:t>
      </w:r>
    </w:p>
    <w:p w:rsidR="007A2243" w:rsidP="007A2243" w:rsidRDefault="007A2243" w14:paraId="5ECCD72E" w14:textId="77777777"/>
    <w:p w:rsidR="007A2243" w:rsidP="007A2243" w:rsidRDefault="007A2243" w14:paraId="215AA7A6" w14:textId="77777777">
      <w:r>
        <w:t xml:space="preserve">Bragg, T.B. and A.A. </w:t>
      </w:r>
      <w:proofErr w:type="spellStart"/>
      <w:r>
        <w:t>Steuter</w:t>
      </w:r>
      <w:proofErr w:type="spellEnd"/>
      <w:r>
        <w:t xml:space="preserve">. 1995. Mixed prairie of the North American Great Plains. Trans. 60th No. Am. Wild. &amp; </w:t>
      </w:r>
      <w:proofErr w:type="spellStart"/>
      <w:r>
        <w:t>Natur</w:t>
      </w:r>
      <w:proofErr w:type="spellEnd"/>
      <w:r>
        <w:t xml:space="preserve">. </w:t>
      </w:r>
      <w:proofErr w:type="spellStart"/>
      <w:r>
        <w:t>Resour</w:t>
      </w:r>
      <w:proofErr w:type="spellEnd"/>
      <w:r>
        <w:t>. Conf. 335-348.</w:t>
      </w:r>
    </w:p>
    <w:p w:rsidR="007A2243" w:rsidP="007A2243" w:rsidRDefault="007A2243" w14:paraId="3304C80B" w14:textId="77777777"/>
    <w:p w:rsidR="007A2243" w:rsidP="007A2243" w:rsidRDefault="007A2243" w14:paraId="5EDC1F71" w14:textId="77777777">
      <w:r>
        <w:t>Collins, S.L. and L.L. Wallace, editors. 1990. Fire in North American tallgrass prairies. University of Oklahoma Press, Norman, Oklahoma.</w:t>
      </w:r>
    </w:p>
    <w:p w:rsidR="007A2243" w:rsidP="007A2243" w:rsidRDefault="007A2243" w14:paraId="3CABCAD1" w14:textId="77777777"/>
    <w:p w:rsidR="007A2243" w:rsidP="007A2243" w:rsidRDefault="007A2243" w14:paraId="09728AAA" w14:textId="77777777">
      <w:r>
        <w:t>Henderson, D.C. 2005, Fire Regime” for the Grasslands National Park “Fire Management Plan, Second Draft, September 8, 2005</w:t>
      </w:r>
    </w:p>
    <w:p w:rsidR="007A2243" w:rsidP="007A2243" w:rsidRDefault="007A2243" w14:paraId="30E9A690" w14:textId="77777777"/>
    <w:p w:rsidR="007A2243" w:rsidP="007A2243" w:rsidRDefault="007A2243" w14:paraId="54F84C2A" w14:textId="77777777">
      <w:r>
        <w:t>Higgins, K.F. 1984. Lightning fires in North Dakota grasslands and in pine-savanna lands of South Dakota and Montana. Journal of Range Management 37(2): 100-103.</w:t>
      </w:r>
    </w:p>
    <w:p w:rsidR="007A2243" w:rsidP="007A2243" w:rsidRDefault="007A2243" w14:paraId="16978E34" w14:textId="77777777"/>
    <w:p w:rsidR="007A2243" w:rsidP="007A2243" w:rsidRDefault="007A2243" w14:paraId="27E561E1" w14:textId="77777777">
      <w:r>
        <w:t>Higgins, K.F. 1986. Interpretation and compendium of historical fire accounts in the Northern Great Plains. USDI Fish and Wildlife Service Resource Publication 161, Washington, DC, USA.</w:t>
      </w:r>
    </w:p>
    <w:p w:rsidR="007A2243" w:rsidP="007A2243" w:rsidRDefault="007A2243" w14:paraId="41F0444B" w14:textId="77777777"/>
    <w:p w:rsidR="007A2243" w:rsidP="007A2243" w:rsidRDefault="007A2243" w14:paraId="5ABD1164" w14:textId="77777777">
      <w:r>
        <w:lastRenderedPageBreak/>
        <w:t>Knight, D.H. 1994. Mountains and Plains, The Ecology of Wyoming Landscapes. Yale University Press, New Haven, CT.</w:t>
      </w:r>
    </w:p>
    <w:p w:rsidR="007A2243" w:rsidP="007A2243" w:rsidRDefault="007A2243" w14:paraId="63CC7844" w14:textId="77777777"/>
    <w:p w:rsidR="007A2243" w:rsidP="007A2243" w:rsidRDefault="007A2243" w14:paraId="500D1D6F" w14:textId="77777777">
      <w:r>
        <w:t>NatureServe. 2007. International Ecological Classification Standard: Terrestrial Ecological Classifications. NatureServe Central Databases. Arlington, VA. Data current as of 10 February 2007.</w:t>
      </w:r>
    </w:p>
    <w:p w:rsidR="007A2243" w:rsidP="007A2243" w:rsidRDefault="007A2243" w14:paraId="7967917F" w14:textId="77777777"/>
    <w:p w:rsidR="007A2243" w:rsidP="007A2243" w:rsidRDefault="007A2243" w14:paraId="15C69F92" w14:textId="77777777">
      <w:r>
        <w:t xml:space="preserve">Singh, J.S., W.K. </w:t>
      </w:r>
      <w:proofErr w:type="spellStart"/>
      <w:r>
        <w:t>Lauenroth</w:t>
      </w:r>
      <w:proofErr w:type="spellEnd"/>
      <w:r>
        <w:t xml:space="preserve"> R.K. </w:t>
      </w:r>
      <w:proofErr w:type="spellStart"/>
      <w:r>
        <w:t>Heitschmidt</w:t>
      </w:r>
      <w:proofErr w:type="spellEnd"/>
      <w:r>
        <w:t xml:space="preserve"> and J.L. Dodd. 1983. Structural and functional attributes of the vegetation of northern mixed prairie of North America. The Botanical Review 49(1): 117-149.</w:t>
      </w:r>
    </w:p>
    <w:p w:rsidR="007A2243" w:rsidP="007A2243" w:rsidRDefault="007A2243" w14:paraId="2157E1C0" w14:textId="77777777"/>
    <w:p w:rsidR="007A2243" w:rsidP="007A2243" w:rsidRDefault="007A2243" w14:paraId="6D3B4649" w14:textId="77777777">
      <w:r>
        <w:t xml:space="preserve">USDA-NRCS. 2003. </w:t>
      </w:r>
      <w:proofErr w:type="spellStart"/>
      <w:r>
        <w:t>eFOTG</w:t>
      </w:r>
      <w:proofErr w:type="spellEnd"/>
      <w:r>
        <w:t>: Electronic Field Office Technical Guide. Available at: http://www.nrcs.usda.gov/technical/efotg/.</w:t>
      </w:r>
    </w:p>
    <w:p w:rsidR="007A2243" w:rsidP="007A2243" w:rsidRDefault="007A2243" w14:paraId="2C9C57A8" w14:textId="77777777"/>
    <w:p w:rsidR="007A2243" w:rsidP="007A2243" w:rsidRDefault="007A2243" w14:paraId="00B4E116" w14:textId="77777777">
      <w:r>
        <w:t>Weaver, J.E. and F.W. Albertson. 1956. Grasslands of the Great Plains: their nature and use. Johnsen Publishing Company, Lincoln, Nebraska.</w:t>
      </w:r>
    </w:p>
    <w:p w:rsidR="007A2243" w:rsidP="007A2243" w:rsidRDefault="007A2243" w14:paraId="447C69A4" w14:textId="77777777"/>
    <w:p w:rsidR="007A2243" w:rsidP="007A2243" w:rsidRDefault="007A2243" w14:paraId="6408151C" w14:textId="77777777">
      <w:r>
        <w:t xml:space="preserve">Woods, Omernik, </w:t>
      </w:r>
      <w:proofErr w:type="spellStart"/>
      <w:r>
        <w:t>Nesser</w:t>
      </w:r>
      <w:proofErr w:type="spellEnd"/>
      <w:r>
        <w:t xml:space="preserve">, </w:t>
      </w:r>
      <w:proofErr w:type="spellStart"/>
      <w:r>
        <w:t>Shelder</w:t>
      </w:r>
      <w:proofErr w:type="spellEnd"/>
      <w:r>
        <w:t>, Comstock and Azevedo. 2002. Ecoregions of Montana, 2nd edition.</w:t>
      </w:r>
    </w:p>
    <w:p w:rsidR="007A2243" w:rsidP="007A2243" w:rsidRDefault="007A2243" w14:paraId="4EFB3C49" w14:textId="77777777"/>
    <w:p w:rsidR="007A2243" w:rsidP="007A2243" w:rsidRDefault="007A2243" w14:paraId="6E859954" w14:textId="77777777">
      <w:r>
        <w:t>Wright, H.A. and A.W. Bailey. 1980. Fire ecology and prescribed burning in the Great Plains—a research review. USDA Forest Service General Technical Report INT-77. Intermountain Forest and Range Experiment Station, Ogden, UT.</w:t>
      </w:r>
    </w:p>
    <w:p w:rsidRPr="00A43E41" w:rsidR="004D5F12" w:rsidP="007A2243" w:rsidRDefault="004D5F12" w14:paraId="035312E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0219F" w14:textId="77777777" w:rsidR="009879A0" w:rsidRDefault="009879A0">
      <w:r>
        <w:separator/>
      </w:r>
    </w:p>
  </w:endnote>
  <w:endnote w:type="continuationSeparator" w:id="0">
    <w:p w14:paraId="57D60D3C" w14:textId="77777777" w:rsidR="009879A0" w:rsidRDefault="00987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AC6BF" w14:textId="77777777" w:rsidR="007A2243" w:rsidRDefault="007A2243" w:rsidP="007A224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0D0A" w14:textId="77777777" w:rsidR="009879A0" w:rsidRDefault="009879A0">
      <w:r>
        <w:separator/>
      </w:r>
    </w:p>
  </w:footnote>
  <w:footnote w:type="continuationSeparator" w:id="0">
    <w:p w14:paraId="44E3A829" w14:textId="77777777" w:rsidR="009879A0" w:rsidRDefault="00987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4D9C7" w14:textId="77777777" w:rsidR="00A43E41" w:rsidRDefault="00A43E41" w:rsidP="007A22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F64DF"/>
    <w:pPr>
      <w:ind w:left="720"/>
    </w:pPr>
    <w:rPr>
      <w:rFonts w:ascii="Calibri" w:eastAsia="Calibri" w:hAnsi="Calibri"/>
      <w:sz w:val="22"/>
      <w:szCs w:val="22"/>
    </w:rPr>
  </w:style>
  <w:style w:type="character" w:styleId="Hyperlink">
    <w:name w:val="Hyperlink"/>
    <w:rsid w:val="004F64DF"/>
    <w:rPr>
      <w:color w:val="0000FF"/>
      <w:u w:val="single"/>
    </w:rPr>
  </w:style>
  <w:style w:type="paragraph" w:styleId="BalloonText">
    <w:name w:val="Balloon Text"/>
    <w:basedOn w:val="Normal"/>
    <w:link w:val="BalloonTextChar"/>
    <w:uiPriority w:val="99"/>
    <w:semiHidden/>
    <w:unhideWhenUsed/>
    <w:rsid w:val="003B5B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B8A"/>
    <w:rPr>
      <w:rFonts w:ascii="Segoe UI" w:hAnsi="Segoe UI" w:cs="Segoe UI"/>
      <w:sz w:val="18"/>
      <w:szCs w:val="18"/>
    </w:rPr>
  </w:style>
  <w:style w:type="character" w:styleId="CommentReference">
    <w:name w:val="annotation reference"/>
    <w:basedOn w:val="DefaultParagraphFont"/>
    <w:uiPriority w:val="99"/>
    <w:semiHidden/>
    <w:unhideWhenUsed/>
    <w:rsid w:val="003B5B8A"/>
    <w:rPr>
      <w:sz w:val="16"/>
      <w:szCs w:val="16"/>
    </w:rPr>
  </w:style>
  <w:style w:type="paragraph" w:styleId="CommentText">
    <w:name w:val="annotation text"/>
    <w:basedOn w:val="Normal"/>
    <w:link w:val="CommentTextChar"/>
    <w:uiPriority w:val="99"/>
    <w:semiHidden/>
    <w:unhideWhenUsed/>
    <w:rsid w:val="003B5B8A"/>
    <w:rPr>
      <w:sz w:val="20"/>
      <w:szCs w:val="20"/>
    </w:rPr>
  </w:style>
  <w:style w:type="character" w:customStyle="1" w:styleId="CommentTextChar">
    <w:name w:val="Comment Text Char"/>
    <w:basedOn w:val="DefaultParagraphFont"/>
    <w:link w:val="CommentText"/>
    <w:uiPriority w:val="99"/>
    <w:semiHidden/>
    <w:rsid w:val="003B5B8A"/>
  </w:style>
  <w:style w:type="paragraph" w:styleId="CommentSubject">
    <w:name w:val="annotation subject"/>
    <w:basedOn w:val="CommentText"/>
    <w:next w:val="CommentText"/>
    <w:link w:val="CommentSubjectChar"/>
    <w:uiPriority w:val="99"/>
    <w:semiHidden/>
    <w:unhideWhenUsed/>
    <w:rsid w:val="003B5B8A"/>
    <w:rPr>
      <w:b/>
      <w:bCs/>
    </w:rPr>
  </w:style>
  <w:style w:type="character" w:customStyle="1" w:styleId="CommentSubjectChar">
    <w:name w:val="Comment Subject Char"/>
    <w:basedOn w:val="CommentTextChar"/>
    <w:link w:val="CommentSubject"/>
    <w:uiPriority w:val="99"/>
    <w:semiHidden/>
    <w:rsid w:val="003B5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358940">
      <w:bodyDiv w:val="1"/>
      <w:marLeft w:val="0"/>
      <w:marRight w:val="0"/>
      <w:marTop w:val="0"/>
      <w:marBottom w:val="0"/>
      <w:divBdr>
        <w:top w:val="none" w:sz="0" w:space="0" w:color="auto"/>
        <w:left w:val="none" w:sz="0" w:space="0" w:color="auto"/>
        <w:bottom w:val="none" w:sz="0" w:space="0" w:color="auto"/>
        <w:right w:val="none" w:sz="0" w:space="0" w:color="auto"/>
      </w:divBdr>
    </w:div>
    <w:div w:id="18044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2014-08-21T14:25:00Z</cp:lastPrinted>
  <dcterms:created xsi:type="dcterms:W3CDTF">2017-12-11T23:26:00Z</dcterms:created>
  <dcterms:modified xsi:type="dcterms:W3CDTF">2025-02-12T09:41:31Z</dcterms:modified>
</cp:coreProperties>
</file>