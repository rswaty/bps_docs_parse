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5DE" w:rsidP="007455DE" w:rsidRDefault="007455DE" w14:paraId="6896D3CB" w14:textId="77777777">
      <w:pPr>
        <w:pStyle w:val="BpSTitle"/>
      </w:pPr>
      <w:r>
        <w:t>14420</w:t>
      </w:r>
    </w:p>
    <w:p w:rsidR="007455DE" w:rsidP="007455DE" w:rsidRDefault="007455DE" w14:paraId="7D4809BB" w14:textId="77777777">
      <w:pPr>
        <w:pStyle w:val="BpSTitle"/>
      </w:pPr>
      <w:r>
        <w:t>South Texas Sand Sheet Grassland</w:t>
      </w:r>
    </w:p>
    <w:p w:rsidR="007455DE" w:rsidP="007455DE" w:rsidRDefault="007455DE" w14:paraId="4FAA35DB" w14:textId="592365E0">
      <w:r>
        <w:t>BpS Model/Description Version: Aug. 2020</w:t>
      </w:r>
      <w:r>
        <w:tab/>
      </w:r>
      <w:r>
        <w:tab/>
      </w:r>
      <w:r>
        <w:tab/>
      </w:r>
      <w:r>
        <w:tab/>
      </w:r>
      <w:r>
        <w:tab/>
      </w:r>
      <w:r>
        <w:tab/>
      </w:r>
      <w:r>
        <w:tab/>
      </w:r>
      <w:r>
        <w:tab/>
      </w:r>
    </w:p>
    <w:p w:rsidR="007455DE" w:rsidP="007455DE" w:rsidRDefault="007455DE" w14:paraId="4FE0F431" w14:textId="77777777"/>
    <w:p w:rsidR="007455DE" w:rsidP="007455DE" w:rsidRDefault="007455DE" w14:paraId="0ECC53BF" w14:textId="77777777"/>
    <w:p w:rsidR="007455DE" w:rsidP="007455DE" w:rsidRDefault="007455DE" w14:paraId="4FB58567" w14:textId="77777777">
      <w:pPr>
        <w:pStyle w:val="InfoPara"/>
      </w:pPr>
      <w:r>
        <w:t>Vegetation Type</w:t>
      </w:r>
    </w:p>
    <w:p w:rsidR="007455DE" w:rsidP="007455DE" w:rsidRDefault="007455DE" w14:paraId="01CB910C" w14:textId="0E97EC83" w14:noSpellErr="1">
      <w:r w:rsidR="42C12704">
        <w:rPr/>
        <w:t>Herbaceous</w:t>
      </w:r>
    </w:p>
    <w:p w:rsidR="007455DE" w:rsidP="007455DE" w:rsidRDefault="007455DE" w14:paraId="7988178D" w14:textId="060FC7D0">
      <w:pPr>
        <w:pStyle w:val="InfoPara"/>
      </w:pPr>
      <w:r>
        <w:t>Map Zone</w:t>
      </w:r>
    </w:p>
    <w:p w:rsidR="007455DE" w:rsidP="007455DE" w:rsidRDefault="007455DE" w14:paraId="74FC8424" w14:textId="77777777">
      <w:r>
        <w:t>36</w:t>
      </w:r>
    </w:p>
    <w:p w:rsidR="007455DE" w:rsidP="007455DE" w:rsidRDefault="007455DE" w14:paraId="16665D08" w14:textId="77777777">
      <w:pPr>
        <w:pStyle w:val="InfoPara"/>
      </w:pPr>
      <w:r>
        <w:t>Model Splits or Lumps</w:t>
      </w:r>
    </w:p>
    <w:p w:rsidR="007455DE" w:rsidP="007455DE" w:rsidRDefault="007455DE" w14:paraId="700BAA6F" w14:textId="26711E20">
      <w:r>
        <w:t xml:space="preserve">This </w:t>
      </w:r>
      <w:r w:rsidR="009E04DE">
        <w:t>Biophysical Setting (</w:t>
      </w:r>
      <w:r>
        <w:t>BpS</w:t>
      </w:r>
      <w:r w:rsidR="009E04DE">
        <w:t>)</w:t>
      </w:r>
      <w:r>
        <w:t xml:space="preserve"> is lumped with 1443</w:t>
      </w:r>
      <w:r w:rsidR="009E04DE">
        <w:t>.</w:t>
      </w:r>
    </w:p>
    <w:p w:rsidR="007455DE" w:rsidP="007455DE" w:rsidRDefault="007455DE" w14:paraId="0A965CD0" w14:textId="77777777">
      <w:pPr>
        <w:pStyle w:val="InfoPara"/>
      </w:pPr>
      <w:r>
        <w:t>Geographic Range</w:t>
      </w:r>
    </w:p>
    <w:p w:rsidR="007455DE" w:rsidP="007455DE" w:rsidRDefault="007455DE" w14:paraId="45734E09" w14:textId="5C9D87DE">
      <w:r>
        <w:t xml:space="preserve">This system occurs on the ridge-and-swale topography on deep </w:t>
      </w:r>
      <w:proofErr w:type="spellStart"/>
      <w:r>
        <w:t>eolian</w:t>
      </w:r>
      <w:proofErr w:type="spellEnd"/>
      <w:r>
        <w:t xml:space="preserve"> sands of the South Texas Sand Sheet. Shifting dunes are found on this BpS with up to 15% slopes. Primary ECOMAP subsections in MZ37 include 315Ea, 315Eb</w:t>
      </w:r>
      <w:r w:rsidR="009E04DE">
        <w:t>,</w:t>
      </w:r>
      <w:r>
        <w:t xml:space="preserve"> and 315Ef</w:t>
      </w:r>
      <w:r w:rsidR="00FF5276">
        <w:t xml:space="preserve"> (Cleland et al. 2007)</w:t>
      </w:r>
      <w:r>
        <w:t>.</w:t>
      </w:r>
    </w:p>
    <w:p w:rsidR="007455DE" w:rsidP="007455DE" w:rsidRDefault="007455DE" w14:paraId="73858B21" w14:textId="77777777"/>
    <w:p w:rsidR="007455DE" w:rsidP="007455DE" w:rsidRDefault="007455DE" w14:paraId="6537655A" w14:textId="77777777">
      <w:r>
        <w:t>Note: This site is lumped with BpS 1443, South Texas Dune and Coastal Grassland, but it does not include Padre Island (lump</w:t>
      </w:r>
      <w:r w:rsidR="0045125D">
        <w:t>ed into BpS 1437: Central and U</w:t>
      </w:r>
      <w:r>
        <w:t>pper Texas Coast Dune and Coastal Grassland).</w:t>
      </w:r>
    </w:p>
    <w:p w:rsidR="007455DE" w:rsidP="007455DE" w:rsidRDefault="007455DE" w14:paraId="19380AFC" w14:textId="77777777">
      <w:pPr>
        <w:pStyle w:val="InfoPara"/>
      </w:pPr>
      <w:r>
        <w:t>Biophysical Site Description</w:t>
      </w:r>
    </w:p>
    <w:p w:rsidR="007455DE" w:rsidP="007455DE" w:rsidRDefault="007455DE" w14:paraId="160A1E7F" w14:textId="77777777">
      <w:r>
        <w:t xml:space="preserve">These grasslands were formed on deep sandy </w:t>
      </w:r>
      <w:proofErr w:type="spellStart"/>
      <w:r>
        <w:t>eolian</w:t>
      </w:r>
      <w:proofErr w:type="spellEnd"/>
      <w:r>
        <w:t xml:space="preserve"> deposits (USDA-NRCS 2007). In 1834, Jean Luis </w:t>
      </w:r>
      <w:proofErr w:type="spellStart"/>
      <w:r>
        <w:t>Berlandier</w:t>
      </w:r>
      <w:proofErr w:type="spellEnd"/>
      <w:r>
        <w:t xml:space="preserve"> referred to a region where the site is prevalent as a “wilderness of plains” that was “covered with small forests of oaks.”</w:t>
      </w:r>
    </w:p>
    <w:p w:rsidR="007455DE" w:rsidP="007455DE" w:rsidRDefault="007455DE" w14:paraId="1D40A36A" w14:textId="77777777">
      <w:pPr>
        <w:pStyle w:val="InfoPara"/>
      </w:pPr>
      <w:r>
        <w:t>Vegetation Description</w:t>
      </w:r>
    </w:p>
    <w:p w:rsidR="007455DE" w:rsidP="007455DE" w:rsidRDefault="007455DE" w14:paraId="53C9D29A" w14:textId="22FBE332">
      <w:r>
        <w:t>The historic climax community was grassland with scattered live oak mottes. Shore little bluestem (</w:t>
      </w:r>
      <w:proofErr w:type="spellStart"/>
      <w:r w:rsidRPr="00314A0A">
        <w:rPr>
          <w:i/>
        </w:rPr>
        <w:t>Schizachyrium</w:t>
      </w:r>
      <w:proofErr w:type="spellEnd"/>
      <w:r w:rsidRPr="00314A0A">
        <w:rPr>
          <w:i/>
        </w:rPr>
        <w:t xml:space="preserve"> </w:t>
      </w:r>
      <w:proofErr w:type="spellStart"/>
      <w:r w:rsidRPr="00314A0A">
        <w:rPr>
          <w:i/>
        </w:rPr>
        <w:t>littorale</w:t>
      </w:r>
      <w:proofErr w:type="spellEnd"/>
      <w:r>
        <w:t xml:space="preserve">) dominated the site. </w:t>
      </w:r>
      <w:proofErr w:type="spellStart"/>
      <w:r>
        <w:t>Gulfdune</w:t>
      </w:r>
      <w:proofErr w:type="spellEnd"/>
      <w:r>
        <w:t xml:space="preserve"> </w:t>
      </w:r>
      <w:proofErr w:type="spellStart"/>
      <w:r>
        <w:t>paspalum</w:t>
      </w:r>
      <w:proofErr w:type="spellEnd"/>
      <w:r>
        <w:t xml:space="preserve"> (</w:t>
      </w:r>
      <w:proofErr w:type="spellStart"/>
      <w:r w:rsidRPr="00314A0A">
        <w:rPr>
          <w:i/>
        </w:rPr>
        <w:t>Paspalum</w:t>
      </w:r>
      <w:proofErr w:type="spellEnd"/>
      <w:r w:rsidRPr="00314A0A">
        <w:rPr>
          <w:i/>
        </w:rPr>
        <w:t xml:space="preserve"> </w:t>
      </w:r>
      <w:proofErr w:type="spellStart"/>
      <w:r w:rsidRPr="00314A0A">
        <w:rPr>
          <w:i/>
        </w:rPr>
        <w:t>monostachyum</w:t>
      </w:r>
      <w:proofErr w:type="spellEnd"/>
      <w:r>
        <w:t>), switchgrass (</w:t>
      </w:r>
      <w:r w:rsidRPr="00314A0A">
        <w:rPr>
          <w:i/>
        </w:rPr>
        <w:t xml:space="preserve">Panicum </w:t>
      </w:r>
      <w:proofErr w:type="spellStart"/>
      <w:r w:rsidRPr="00314A0A">
        <w:rPr>
          <w:i/>
        </w:rPr>
        <w:t>virgatum</w:t>
      </w:r>
      <w:proofErr w:type="spellEnd"/>
      <w:r>
        <w:t>)</w:t>
      </w:r>
      <w:r w:rsidR="009E04DE">
        <w:t>,</w:t>
      </w:r>
      <w:r>
        <w:t xml:space="preserve"> and </w:t>
      </w:r>
      <w:proofErr w:type="spellStart"/>
      <w:r>
        <w:t>brownseed</w:t>
      </w:r>
      <w:proofErr w:type="spellEnd"/>
      <w:r>
        <w:t xml:space="preserve"> </w:t>
      </w:r>
      <w:proofErr w:type="spellStart"/>
      <w:r>
        <w:t>paspalum</w:t>
      </w:r>
      <w:proofErr w:type="spellEnd"/>
      <w:r>
        <w:t xml:space="preserve"> (</w:t>
      </w:r>
      <w:r w:rsidRPr="00314A0A">
        <w:rPr>
          <w:i/>
        </w:rPr>
        <w:t xml:space="preserve">P. </w:t>
      </w:r>
      <w:proofErr w:type="spellStart"/>
      <w:r w:rsidRPr="00314A0A">
        <w:rPr>
          <w:i/>
        </w:rPr>
        <w:t>plicatulum</w:t>
      </w:r>
      <w:proofErr w:type="spellEnd"/>
      <w:r>
        <w:t xml:space="preserve">) were important associated grasses. Pan American </w:t>
      </w:r>
      <w:proofErr w:type="spellStart"/>
      <w:r>
        <w:t>balsamscale</w:t>
      </w:r>
      <w:proofErr w:type="spellEnd"/>
      <w:r>
        <w:t xml:space="preserve"> (</w:t>
      </w:r>
      <w:proofErr w:type="spellStart"/>
      <w:r w:rsidRPr="00314A0A">
        <w:rPr>
          <w:i/>
        </w:rPr>
        <w:t>Elyonurus</w:t>
      </w:r>
      <w:proofErr w:type="spellEnd"/>
      <w:r w:rsidRPr="00314A0A">
        <w:rPr>
          <w:i/>
        </w:rPr>
        <w:t xml:space="preserve"> </w:t>
      </w:r>
      <w:proofErr w:type="spellStart"/>
      <w:r w:rsidRPr="00314A0A">
        <w:rPr>
          <w:i/>
        </w:rPr>
        <w:t>tripsacoides</w:t>
      </w:r>
      <w:proofErr w:type="spellEnd"/>
      <w:r>
        <w:t xml:space="preserve">) replaced </w:t>
      </w:r>
      <w:proofErr w:type="spellStart"/>
      <w:r>
        <w:t>gulfdune</w:t>
      </w:r>
      <w:proofErr w:type="spellEnd"/>
      <w:r>
        <w:t xml:space="preserve"> </w:t>
      </w:r>
      <w:proofErr w:type="spellStart"/>
      <w:r>
        <w:t>paspalum</w:t>
      </w:r>
      <w:proofErr w:type="spellEnd"/>
      <w:r>
        <w:t xml:space="preserve"> in importance </w:t>
      </w:r>
      <w:r w:rsidR="009E04DE">
        <w:t>&gt;</w:t>
      </w:r>
      <w:r>
        <w:t>25-30m</w:t>
      </w:r>
      <w:r w:rsidR="009E04DE">
        <w:t>i</w:t>
      </w:r>
      <w:r>
        <w:t xml:space="preserve"> from the coast. On drier sites away from the coast, Pan American </w:t>
      </w:r>
      <w:proofErr w:type="spellStart"/>
      <w:r>
        <w:t>balsamscale</w:t>
      </w:r>
      <w:proofErr w:type="spellEnd"/>
      <w:r>
        <w:t xml:space="preserve">, thin </w:t>
      </w:r>
      <w:proofErr w:type="spellStart"/>
      <w:r>
        <w:t>paspalum</w:t>
      </w:r>
      <w:proofErr w:type="spellEnd"/>
      <w:r>
        <w:t xml:space="preserve"> (</w:t>
      </w:r>
      <w:r w:rsidRPr="00314A0A">
        <w:rPr>
          <w:i/>
        </w:rPr>
        <w:t xml:space="preserve">P. </w:t>
      </w:r>
      <w:proofErr w:type="spellStart"/>
      <w:r w:rsidRPr="00314A0A">
        <w:rPr>
          <w:i/>
        </w:rPr>
        <w:t>setaceum</w:t>
      </w:r>
      <w:proofErr w:type="spellEnd"/>
      <w:r>
        <w:t>)</w:t>
      </w:r>
      <w:r w:rsidR="009E04DE">
        <w:t>,</w:t>
      </w:r>
      <w:r>
        <w:t xml:space="preserve"> and </w:t>
      </w:r>
      <w:proofErr w:type="spellStart"/>
      <w:r>
        <w:t>arrowfeather</w:t>
      </w:r>
      <w:proofErr w:type="spellEnd"/>
      <w:r>
        <w:t xml:space="preserve"> </w:t>
      </w:r>
      <w:proofErr w:type="spellStart"/>
      <w:r>
        <w:t>threeawn</w:t>
      </w:r>
      <w:proofErr w:type="spellEnd"/>
      <w:r>
        <w:t xml:space="preserve"> (</w:t>
      </w:r>
      <w:proofErr w:type="spellStart"/>
      <w:r w:rsidRPr="00314A0A">
        <w:rPr>
          <w:i/>
        </w:rPr>
        <w:t>Aristida</w:t>
      </w:r>
      <w:proofErr w:type="spellEnd"/>
      <w:r w:rsidRPr="00314A0A">
        <w:rPr>
          <w:i/>
        </w:rPr>
        <w:t xml:space="preserve"> </w:t>
      </w:r>
      <w:proofErr w:type="spellStart"/>
      <w:r w:rsidRPr="00314A0A">
        <w:rPr>
          <w:i/>
        </w:rPr>
        <w:t>purpurescens</w:t>
      </w:r>
      <w:proofErr w:type="spellEnd"/>
      <w:r>
        <w:t>) were dominant, whereas shore little bluestem dominated more mesic sites. The climax community supported a diverse understory community of perennial legumes and other forbs. These grasslands occur intermixed with woodlands dominated by live oak (</w:t>
      </w:r>
      <w:r w:rsidRPr="00314A0A">
        <w:rPr>
          <w:i/>
        </w:rPr>
        <w:t xml:space="preserve">Quercus </w:t>
      </w:r>
      <w:proofErr w:type="spellStart"/>
      <w:r w:rsidRPr="00314A0A">
        <w:rPr>
          <w:i/>
        </w:rPr>
        <w:t>virginiana</w:t>
      </w:r>
      <w:proofErr w:type="spellEnd"/>
      <w:r>
        <w:t>) and honey mesquite (</w:t>
      </w:r>
      <w:r w:rsidRPr="00314A0A">
        <w:rPr>
          <w:i/>
        </w:rPr>
        <w:t xml:space="preserve">Prosopis </w:t>
      </w:r>
      <w:proofErr w:type="spellStart"/>
      <w:r w:rsidRPr="00314A0A">
        <w:rPr>
          <w:i/>
        </w:rPr>
        <w:t>glandulosa</w:t>
      </w:r>
      <w:proofErr w:type="spellEnd"/>
      <w:r>
        <w:t>).</w:t>
      </w:r>
    </w:p>
    <w:p w:rsidR="007455DE" w:rsidP="007455DE" w:rsidRDefault="007455DE" w14:paraId="00A14786" w14:textId="77777777"/>
    <w:p w:rsidR="007455DE" w:rsidP="007455DE" w:rsidRDefault="007455DE" w14:paraId="46419088" w14:textId="3447AA24">
      <w:r>
        <w:t>Note</w:t>
      </w:r>
      <w:r w:rsidR="009E04DE">
        <w:t>: T</w:t>
      </w:r>
      <w:r>
        <w:t>his vegetation description is taken from NRCS ecological site description</w:t>
      </w:r>
      <w:r w:rsidR="009E04DE">
        <w:t>,</w:t>
      </w:r>
      <w:r>
        <w:t xml:space="preserve"> 2007.</w:t>
      </w:r>
    </w:p>
    <w:p w:rsidR="007455DE" w:rsidP="007455DE" w:rsidRDefault="007455DE" w14:paraId="5C529BBB" w14:textId="77777777">
      <w:pPr>
        <w:pStyle w:val="InfoPara"/>
      </w:pPr>
      <w:r>
        <w:t>BpS Dominant and Indicator Species</w:t>
      </w:r>
    </w:p>
    <w:p>
      <w:r>
        <w:rPr>
          <w:sz w:val="16"/>
        </w:rPr>
        <w:t>Species names are from the NRCS PLANTS database. Check species codes at http://plants.usda.gov.</w:t>
      </w:r>
    </w:p>
    <w:p w:rsidR="007455DE" w:rsidP="007455DE" w:rsidRDefault="007455DE" w14:paraId="01670BB6" w14:textId="77777777">
      <w:pPr>
        <w:pStyle w:val="InfoPara"/>
      </w:pPr>
      <w:r>
        <w:t>Disturbance Description</w:t>
      </w:r>
    </w:p>
    <w:p w:rsidR="007455DE" w:rsidP="007455DE" w:rsidRDefault="007455DE" w14:paraId="6938EE07" w14:textId="77777777">
      <w:r>
        <w:t>Historically, fire maintained the site in a grassland state. Both anthropogenic and lightning-started</w:t>
      </w:r>
      <w:bookmarkStart w:name="_GoBack" w:id="0"/>
      <w:bookmarkEnd w:id="0"/>
      <w:r>
        <w:t xml:space="preserve"> fires were likely important in this type, with some question as to return interval. White-tailed deer (</w:t>
      </w:r>
      <w:proofErr w:type="spellStart"/>
      <w:r w:rsidRPr="00314A0A">
        <w:rPr>
          <w:i/>
        </w:rPr>
        <w:t>Odocoileus</w:t>
      </w:r>
      <w:proofErr w:type="spellEnd"/>
      <w:r w:rsidRPr="00314A0A">
        <w:rPr>
          <w:i/>
        </w:rPr>
        <w:t xml:space="preserve"> virginianus</w:t>
      </w:r>
      <w:r>
        <w:t>) and pronghorn (</w:t>
      </w:r>
      <w:proofErr w:type="spellStart"/>
      <w:r w:rsidRPr="00314A0A">
        <w:rPr>
          <w:i/>
        </w:rPr>
        <w:t>Antilocapra</w:t>
      </w:r>
      <w:proofErr w:type="spellEnd"/>
      <w:r w:rsidRPr="00314A0A">
        <w:rPr>
          <w:i/>
        </w:rPr>
        <w:t xml:space="preserve"> </w:t>
      </w:r>
      <w:proofErr w:type="spellStart"/>
      <w:r w:rsidRPr="00314A0A">
        <w:rPr>
          <w:i/>
        </w:rPr>
        <w:t>americana</w:t>
      </w:r>
      <w:proofErr w:type="spellEnd"/>
      <w:r>
        <w:t>) were the major large herbivores on this site at the time of colonization by Europeans. The extent to which bison (</w:t>
      </w:r>
      <w:r w:rsidRPr="00314A0A">
        <w:rPr>
          <w:i/>
        </w:rPr>
        <w:t>Bison bison</w:t>
      </w:r>
      <w:r>
        <w:t>) used this site is unknown.</w:t>
      </w:r>
    </w:p>
    <w:p w:rsidR="007455DE" w:rsidP="007455DE" w:rsidRDefault="007455DE" w14:paraId="48106320" w14:textId="77777777"/>
    <w:p w:rsidR="007455DE" w:rsidP="007455DE" w:rsidRDefault="007455DE" w14:paraId="37B7AD19" w14:textId="3C56EAAA">
      <w:r>
        <w:t>Note</w:t>
      </w:r>
      <w:r w:rsidR="009E04DE">
        <w:t>: T</w:t>
      </w:r>
      <w:r>
        <w:t>aken in part from NRCS ecological site description, 2007.</w:t>
      </w:r>
    </w:p>
    <w:p w:rsidR="007455DE" w:rsidP="007455DE" w:rsidRDefault="007455DE" w14:paraId="1C787632" w14:textId="77777777">
      <w:pPr>
        <w:pStyle w:val="InfoPara"/>
      </w:pPr>
      <w:r>
        <w:t>Fire Fre</w:t>
      </w:r>
      <w:r w:rsidR="00FF5276">
        <w:t xml:space="preserv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455DE" w:rsidP="007455DE" w:rsidRDefault="007455DE" w14:paraId="36E605F4" w14:textId="77777777">
      <w:pPr>
        <w:pStyle w:val="InfoPara"/>
      </w:pPr>
      <w:r>
        <w:t>Scale Description</w:t>
      </w:r>
    </w:p>
    <w:p w:rsidR="007455DE" w:rsidP="007455DE" w:rsidRDefault="007455DE" w14:paraId="317F23A7" w14:textId="6D754F73">
      <w:r>
        <w:t>This system is confined to the south T</w:t>
      </w:r>
      <w:r w:rsidR="009E04DE">
        <w:t>exas</w:t>
      </w:r>
      <w:r>
        <w:t xml:space="preserve"> sand sheet.</w:t>
      </w:r>
    </w:p>
    <w:p w:rsidR="007455DE" w:rsidP="007455DE" w:rsidRDefault="007455DE" w14:paraId="65B6DC99" w14:textId="77777777">
      <w:pPr>
        <w:pStyle w:val="InfoPara"/>
      </w:pPr>
      <w:r>
        <w:t>Adjacency or Identification Concerns</w:t>
      </w:r>
    </w:p>
    <w:p w:rsidR="007455DE" w:rsidP="007455DE" w:rsidRDefault="007455DE" w14:paraId="3339B3B9" w14:textId="4875EADC">
      <w:r>
        <w:t>In parts of the south T</w:t>
      </w:r>
      <w:r w:rsidR="009E04DE">
        <w:t>exas</w:t>
      </w:r>
      <w:r>
        <w:t xml:space="preserve"> sand sheet, live oak forests exist</w:t>
      </w:r>
      <w:r w:rsidR="009E04DE">
        <w:t>,</w:t>
      </w:r>
      <w:r>
        <w:t xml:space="preserve"> and there is some debate as to what extent these forests were present historically. These forests should be handled in a separate BpS description as they have different disturbance regimes and vegetation communities.</w:t>
      </w:r>
    </w:p>
    <w:p w:rsidR="007455DE" w:rsidP="00FF5276" w:rsidRDefault="007455DE" w14:paraId="47B08764" w14:textId="77777777">
      <w:pPr>
        <w:pStyle w:val="InfoPara"/>
      </w:pPr>
      <w:r>
        <w:t>Issues or Problems</w:t>
      </w:r>
    </w:p>
    <w:p w:rsidR="007455DE" w:rsidP="00FF5276" w:rsidRDefault="007455DE" w14:paraId="5A46D03B" w14:textId="77777777">
      <w:pPr>
        <w:pStyle w:val="InfoPara"/>
      </w:pPr>
      <w:r>
        <w:t>Native Uncharacteristic Conditions</w:t>
      </w:r>
    </w:p>
    <w:p w:rsidR="00C4285B" w:rsidP="00FF5276" w:rsidRDefault="007455DE" w14:paraId="69AF5D85" w14:textId="77777777">
      <w:pPr>
        <w:pStyle w:val="InfoPara"/>
      </w:pPr>
      <w:r>
        <w:t>Comments</w:t>
      </w:r>
    </w:p>
    <w:p w:rsidR="007455DE" w:rsidP="007455DE" w:rsidRDefault="007455DE" w14:paraId="07A39B59" w14:textId="77777777">
      <w:pPr>
        <w:pStyle w:val="ReportSection"/>
      </w:pPr>
      <w:r>
        <w:t>Succession Classes</w:t>
      </w:r>
    </w:p>
    <w:p w:rsidR="007455DE" w:rsidP="007455DE" w:rsidRDefault="007455DE" w14:paraId="2A8B6B9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455DE" w:rsidP="007455DE" w:rsidRDefault="007455DE" w14:paraId="41AC4E69"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7455DE" w:rsidP="007455DE" w:rsidRDefault="007455DE" w14:paraId="55E64250" w14:textId="77777777"/>
    <w:p w:rsidR="007455DE" w:rsidP="007455DE" w:rsidRDefault="007455DE" w14:paraId="7D8ACA28" w14:textId="77777777">
      <w:pPr>
        <w:pStyle w:val="SClassInfoPara"/>
      </w:pPr>
      <w:r>
        <w:t>Indicator Species</w:t>
      </w:r>
    </w:p>
    <w:p w:rsidR="007455DE" w:rsidP="007455DE" w:rsidRDefault="007455DE" w14:paraId="78B8462B" w14:textId="77777777"/>
    <w:p w:rsidR="007455DE" w:rsidP="007455DE" w:rsidRDefault="007455DE" w14:paraId="5068CC44" w14:textId="77777777">
      <w:pPr>
        <w:pStyle w:val="SClassInfoPara"/>
      </w:pPr>
      <w:r>
        <w:t>Description</w:t>
      </w:r>
    </w:p>
    <w:p w:rsidR="007455DE" w:rsidP="007455DE" w:rsidRDefault="007455DE" w14:paraId="5F71353A" w14:textId="77777777">
      <w:r>
        <w:t>This class consists of early-successional plants on bare areas, often existing as dunes. This class can either be created by fire followed by heavy native grazing or wind storm events that removed vegetated dunes and caused active movement.</w:t>
      </w:r>
    </w:p>
    <w:p w:rsidR="007455DE" w:rsidP="007455DE" w:rsidRDefault="007455DE" w14:paraId="1513DAD3" w14:textId="77777777"/>
    <w:p>
      <w:r>
        <w:rPr>
          <w:i/>
          <w:u w:val="single"/>
        </w:rPr>
        <w:t>Maximum Tree Size Class</w:t>
      </w:r>
      <w:br/>
      <w:r>
        <w:t>None</w:t>
      </w:r>
    </w:p>
    <w:p w:rsidR="007455DE" w:rsidP="007455DE" w:rsidRDefault="007455DE" w14:paraId="35BE8195" w14:textId="77777777">
      <w:pPr>
        <w:pStyle w:val="InfoPara"/>
        <w:pBdr>
          <w:top w:val="single" w:color="auto" w:sz="4" w:space="1"/>
        </w:pBdr>
      </w:pPr>
      <w:r>
        <w:t>Class B</w:t>
      </w:r>
      <w:r>
        <w:tab/>
        <w:t>24</w:t>
      </w:r>
      <w:r w:rsidR="002A3B10">
        <w:tab/>
      </w:r>
      <w:r w:rsidR="002A3B10">
        <w:tab/>
      </w:r>
      <w:r w:rsidR="002A3B10">
        <w:tab/>
      </w:r>
      <w:r w:rsidR="002A3B10">
        <w:tab/>
      </w:r>
      <w:r w:rsidR="004F7795">
        <w:t>Mid Development 1 - Closed</w:t>
      </w:r>
    </w:p>
    <w:p w:rsidR="007455DE" w:rsidP="007455DE" w:rsidRDefault="007455DE" w14:paraId="3D2FF15A" w14:textId="77777777"/>
    <w:p w:rsidR="007455DE" w:rsidP="007455DE" w:rsidRDefault="007455DE" w14:paraId="734ADA17" w14:textId="77777777">
      <w:pPr>
        <w:pStyle w:val="SClassInfoPara"/>
      </w:pPr>
      <w:r>
        <w:t>Indicator Species</w:t>
      </w:r>
    </w:p>
    <w:p w:rsidR="007455DE" w:rsidP="007455DE" w:rsidRDefault="007455DE" w14:paraId="7D1BB85B" w14:textId="77777777"/>
    <w:p w:rsidR="007455DE" w:rsidP="007455DE" w:rsidRDefault="007455DE" w14:paraId="2B7C6529" w14:textId="77777777">
      <w:pPr>
        <w:pStyle w:val="SClassInfoPara"/>
      </w:pPr>
      <w:r>
        <w:t>Description</w:t>
      </w:r>
    </w:p>
    <w:p w:rsidR="007455DE" w:rsidP="007455DE" w:rsidRDefault="007455DE" w14:paraId="5E419129" w14:textId="77777777">
      <w:r>
        <w:t xml:space="preserve">This class consists of late-successional grassland with little to no woody vegetation that has been recently burned. Plant species composition would be unchanged from unburned sites but of a lower stature and higher </w:t>
      </w:r>
      <w:proofErr w:type="spellStart"/>
      <w:r>
        <w:t>forb</w:t>
      </w:r>
      <w:proofErr w:type="spellEnd"/>
      <w:r>
        <w:t xml:space="preserve"> dominance. </w:t>
      </w:r>
    </w:p>
    <w:p w:rsidR="007455DE" w:rsidP="007455DE" w:rsidRDefault="007455DE" w14:paraId="146AC5BD" w14:textId="77777777"/>
    <w:p>
      <w:r>
        <w:rPr>
          <w:i/>
          <w:u w:val="single"/>
        </w:rPr>
        <w:t>Maximum Tree Size Class</w:t>
      </w:r>
      <w:br/>
      <w:r>
        <w:t>None</w:t>
      </w:r>
    </w:p>
    <w:p w:rsidR="007455DE" w:rsidP="007455DE" w:rsidRDefault="007455DE" w14:paraId="5F309017" w14:textId="77777777">
      <w:pPr>
        <w:pStyle w:val="InfoPara"/>
        <w:pBdr>
          <w:top w:val="single" w:color="auto" w:sz="4" w:space="1"/>
        </w:pBdr>
      </w:pPr>
      <w:r>
        <w:t>Class C</w:t>
      </w:r>
      <w:r>
        <w:tab/>
        <w:t>72</w:t>
      </w:r>
      <w:r w:rsidR="002A3B10">
        <w:tab/>
      </w:r>
      <w:r w:rsidR="002A3B10">
        <w:tab/>
      </w:r>
      <w:r w:rsidR="002A3B10">
        <w:tab/>
      </w:r>
      <w:r w:rsidR="002A3B10">
        <w:tab/>
      </w:r>
      <w:r w:rsidR="004F7795">
        <w:t>Mid Development 1 - Open</w:t>
      </w:r>
    </w:p>
    <w:p w:rsidR="007455DE" w:rsidP="007455DE" w:rsidRDefault="007455DE" w14:paraId="2807143A" w14:textId="77777777"/>
    <w:p w:rsidR="007455DE" w:rsidP="007455DE" w:rsidRDefault="007455DE" w14:paraId="329FB296" w14:textId="77777777">
      <w:pPr>
        <w:pStyle w:val="SClassInfoPara"/>
      </w:pPr>
      <w:r>
        <w:t>Indicator Species</w:t>
      </w:r>
    </w:p>
    <w:p w:rsidR="007455DE" w:rsidP="007455DE" w:rsidRDefault="007455DE" w14:paraId="67E35BD8" w14:textId="77777777"/>
    <w:p w:rsidR="007455DE" w:rsidP="007455DE" w:rsidRDefault="007455DE" w14:paraId="18475014" w14:textId="77777777">
      <w:pPr>
        <w:pStyle w:val="SClassInfoPara"/>
      </w:pPr>
      <w:r>
        <w:t>Description</w:t>
      </w:r>
    </w:p>
    <w:p w:rsidR="007455DE" w:rsidP="007455DE" w:rsidRDefault="007455DE" w14:paraId="02D7C43E" w14:textId="77777777">
      <w:r>
        <w:lastRenderedPageBreak/>
        <w:t>This class consists of late-succe</w:t>
      </w:r>
      <w:r w:rsidR="0045125D">
        <w:t>s</w:t>
      </w:r>
      <w:r>
        <w:t xml:space="preserve">sional grassland that has not burned in over a year. Canopy cover and height of herbaceous vegetation is of maximum extent in </w:t>
      </w:r>
      <w:proofErr w:type="spellStart"/>
      <w:r>
        <w:t>ungrazed</w:t>
      </w:r>
      <w:proofErr w:type="spellEnd"/>
      <w:r>
        <w:t xml:space="preserve"> condition.</w:t>
      </w:r>
    </w:p>
    <w:p w:rsidR="007455DE" w:rsidP="007455DE" w:rsidRDefault="007455DE" w14:paraId="2A90421C" w14:textId="77777777"/>
    <w:p w:rsidR="007455DE" w:rsidP="007455DE" w:rsidRDefault="007455DE" w14:paraId="7B44FFDE" w14:textId="77777777">
      <w:r>
        <w:t>After a</w:t>
      </w:r>
      <w:r w:rsidR="0045125D">
        <w:t xml:space="preserve"> long absence from fire</w:t>
      </w:r>
      <w:r>
        <w:t>, light shrub invasion of both live oak and mesquite could have occurred.</w:t>
      </w:r>
    </w:p>
    <w:p w:rsidR="007455DE" w:rsidP="007455DE" w:rsidRDefault="007455DE" w14:paraId="2118D45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F5276" w:rsidP="00FF5276" w:rsidRDefault="00FF5276" w14:paraId="73B3DD55"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FF5276" w:rsidP="007455DE" w:rsidRDefault="00FF5276" w14:paraId="563F0807" w14:textId="77777777"/>
    <w:p w:rsidR="007455DE" w:rsidP="007455DE" w:rsidRDefault="007455DE" w14:paraId="4B23E203" w14:textId="77777777">
      <w:r>
        <w:t>NatureServe. 2007. International Ecological Classification Standard: Terrestrial Ecological Classifications. NatureServe Central Databases. Arlington, VA, U.S.A. Data current as of 10 February 2007.</w:t>
      </w:r>
    </w:p>
    <w:p w:rsidR="007455DE" w:rsidP="007455DE" w:rsidRDefault="007455DE" w14:paraId="3AA27564" w14:textId="77777777"/>
    <w:p w:rsidR="007455DE" w:rsidP="007455DE" w:rsidRDefault="007455DE" w14:paraId="057E512D" w14:textId="77777777">
      <w:r>
        <w:t>USDA-NRCS. 2007. Ecological Site Description DRAFT. Sand Hills PE 25-44, MLRA: 83E Not yet available online. [http://esis.sc.egov.usda.gov/Welcome/pgESDWelcome.aspx].</w:t>
      </w:r>
    </w:p>
    <w:p w:rsidRPr="00A43E41" w:rsidR="004D5F12" w:rsidP="007455DE" w:rsidRDefault="004D5F12" w14:paraId="59FCE8A3"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30D" w:rsidRDefault="0038530D" w14:paraId="43F8E1C6" w14:textId="77777777">
      <w:r>
        <w:separator/>
      </w:r>
    </w:p>
  </w:endnote>
  <w:endnote w:type="continuationSeparator" w:id="0">
    <w:p w:rsidR="0038530D" w:rsidRDefault="0038530D" w14:paraId="459580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5DE" w:rsidP="007455DE" w:rsidRDefault="007455DE" w14:paraId="4F6B61DA"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30D" w:rsidRDefault="0038530D" w14:paraId="4DBFC4F6" w14:textId="77777777">
      <w:r>
        <w:separator/>
      </w:r>
    </w:p>
  </w:footnote>
  <w:footnote w:type="continuationSeparator" w:id="0">
    <w:p w:rsidR="0038530D" w:rsidRDefault="0038530D" w14:paraId="3B929F6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P="007455DE" w:rsidRDefault="00A43E41" w14:paraId="7F5BB8C7"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C4285B"/>
    <w:pPr>
      <w:ind w:left="720"/>
    </w:pPr>
    <w:rPr>
      <w:rFonts w:ascii="Calibri" w:hAnsi="Calibri" w:eastAsia="Calibri"/>
      <w:sz w:val="22"/>
      <w:szCs w:val="22"/>
    </w:rPr>
  </w:style>
  <w:style w:type="character" w:styleId="Hyperlink">
    <w:name w:val="Hyperlink"/>
    <w:rsid w:val="00C4285B"/>
    <w:rPr>
      <w:color w:val="0000FF"/>
      <w:u w:val="single"/>
    </w:rPr>
  </w:style>
  <w:style w:type="character" w:styleId="spellingerror" w:customStyle="1">
    <w:name w:val="spellingerror"/>
    <w:basedOn w:val="DefaultParagraphFont"/>
    <w:rsid w:val="00FF5276"/>
  </w:style>
  <w:style w:type="character" w:styleId="normaltextrun1" w:customStyle="1">
    <w:name w:val="normaltextrun1"/>
    <w:basedOn w:val="DefaultParagraphFont"/>
    <w:rsid w:val="00FF5276"/>
  </w:style>
  <w:style w:type="paragraph" w:styleId="BalloonText">
    <w:name w:val="Balloon Text"/>
    <w:basedOn w:val="Normal"/>
    <w:link w:val="BalloonTextChar"/>
    <w:uiPriority w:val="99"/>
    <w:semiHidden/>
    <w:unhideWhenUsed/>
    <w:rsid w:val="009E04D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E04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3856">
      <w:bodyDiv w:val="1"/>
      <w:marLeft w:val="0"/>
      <w:marRight w:val="0"/>
      <w:marTop w:val="0"/>
      <w:marBottom w:val="0"/>
      <w:divBdr>
        <w:top w:val="none" w:sz="0" w:space="0" w:color="auto"/>
        <w:left w:val="none" w:sz="0" w:space="0" w:color="auto"/>
        <w:bottom w:val="none" w:sz="0" w:space="0" w:color="auto"/>
        <w:right w:val="none" w:sz="0" w:space="0" w:color="auto"/>
      </w:divBdr>
    </w:div>
    <w:div w:id="14105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2014-08-21T14:49:00.0000000Z</lastPrinted>
  <dcterms:created xsi:type="dcterms:W3CDTF">2018-02-23T22:46:00.0000000Z</dcterms:created>
  <dcterms:modified xsi:type="dcterms:W3CDTF">2018-06-19T23:12:22.3371796Z</dcterms:modified>
</coreProperties>
</file>