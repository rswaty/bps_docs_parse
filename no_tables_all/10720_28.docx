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78E" w:rsidP="009F478E" w:rsidRDefault="009F478E">
      <w:pPr>
        <w:pStyle w:val="BpSTitle"/>
      </w:pPr>
      <w:r>
        <w:t>10720</w:t>
      </w:r>
    </w:p>
    <w:p w:rsidR="009F478E" w:rsidP="009F478E" w:rsidRDefault="009F478E">
      <w:pPr>
        <w:pStyle w:val="BpSTitle"/>
      </w:pPr>
      <w:r>
        <w:t>Wyoming Basins Dwarf Sagebrush Shrubland and Steppe</w:t>
      </w:r>
    </w:p>
    <w:p w:rsidR="009F478E" w:rsidP="009F478E" w:rsidRDefault="009F478E">
      <w:r>
        <w:t>BpS Model/Description Version: Aug. 2020</w:t>
      </w:r>
      <w:r>
        <w:tab/>
      </w:r>
      <w:r>
        <w:tab/>
      </w:r>
      <w:r>
        <w:tab/>
      </w:r>
      <w:r>
        <w:tab/>
      </w:r>
      <w:r>
        <w:tab/>
      </w:r>
      <w:r>
        <w:tab/>
      </w:r>
      <w:r>
        <w:tab/>
      </w:r>
    </w:p>
    <w:p w:rsidR="009F478E" w:rsidP="009F478E" w:rsidRDefault="009F478E"/>
    <w:p w:rsidR="009F478E" w:rsidP="009F478E" w:rsidRDefault="009F478E"/>
    <w:p w:rsidR="009F478E" w:rsidP="009F478E" w:rsidRDefault="009F478E">
      <w:pPr>
        <w:pStyle w:val="InfoPara"/>
      </w:pPr>
      <w:r>
        <w:t>Vegetation Type</w:t>
      </w:r>
    </w:p>
    <w:p w:rsidR="009F478E" w:rsidP="009F478E" w:rsidRDefault="009F478E">
      <w:bookmarkStart w:name="_GoBack" w:id="0"/>
      <w:bookmarkEnd w:id="0"/>
      <w:r>
        <w:t>Shrubland</w:t>
      </w:r>
    </w:p>
    <w:p w:rsidR="009F478E" w:rsidP="009F478E" w:rsidRDefault="009F478E">
      <w:pPr>
        <w:pStyle w:val="InfoPara"/>
      </w:pPr>
      <w:r>
        <w:t>Map Zones</w:t>
      </w:r>
    </w:p>
    <w:p w:rsidR="009F478E" w:rsidP="009F478E" w:rsidRDefault="009F478E">
      <w:r>
        <w:t>28</w:t>
      </w:r>
    </w:p>
    <w:p w:rsidR="009F478E" w:rsidP="009F478E" w:rsidRDefault="009F478E">
      <w:pPr>
        <w:pStyle w:val="InfoPara"/>
      </w:pPr>
      <w:r>
        <w:t>Geographic Range</w:t>
      </w:r>
    </w:p>
    <w:p w:rsidR="009F478E" w:rsidP="009F478E" w:rsidRDefault="009F478E">
      <w:r>
        <w:t>Western CO, eastern UT, northwestern WY, western MT, southern ID and southeastern OR.</w:t>
      </w:r>
    </w:p>
    <w:p w:rsidR="009F478E" w:rsidP="009F478E" w:rsidRDefault="009F478E">
      <w:pPr>
        <w:pStyle w:val="InfoPara"/>
      </w:pPr>
      <w:r>
        <w:t>Biophysical Site Description</w:t>
      </w:r>
    </w:p>
    <w:p w:rsidR="009F478E" w:rsidP="009F478E" w:rsidRDefault="009F478E">
      <w:r>
        <w:t>Very heavy, montmorillonite (smectite) clay soils with some coarse fragments, usually effectively very shallow to a hard clay pan, not deep enough to support either big sagebrush or deep-rooted grasses. Usually poorly drained.</w:t>
      </w:r>
    </w:p>
    <w:p w:rsidR="009F478E" w:rsidP="009F478E" w:rsidRDefault="009F478E">
      <w:pPr>
        <w:pStyle w:val="InfoPara"/>
      </w:pPr>
      <w:r>
        <w:t>Vegetation Description</w:t>
      </w:r>
    </w:p>
    <w:p w:rsidR="009F478E" w:rsidP="009F478E" w:rsidRDefault="009F478E">
      <w:r>
        <w:t>Low-stature sagebrush shrubs, sometimes with conspicuous (though sparse) grass layer taller than the shrubs (especially with ARAR8). The two vegetation series (</w:t>
      </w:r>
      <w:r w:rsidRPr="00963FD1">
        <w:rPr>
          <w:i/>
        </w:rPr>
        <w:t>Artemisia nova</w:t>
      </w:r>
      <w:r>
        <w:t xml:space="preserve"> and </w:t>
      </w:r>
      <w:r w:rsidRPr="00963FD1">
        <w:rPr>
          <w:i/>
        </w:rPr>
        <w:t xml:space="preserve">Artemisia </w:t>
      </w:r>
      <w:proofErr w:type="spellStart"/>
      <w:r w:rsidRPr="00963FD1">
        <w:rPr>
          <w:i/>
        </w:rPr>
        <w:t>arbuscula</w:t>
      </w:r>
      <w:proofErr w:type="spellEnd"/>
      <w:r>
        <w:t>) are here combined; though they occupy different climates (ARAR8 on much colder sites), they have very similar physiognomies and responses to fire; almost never do the two species occur together or in adjacent sites. Total live cover usually &lt;100%, averaging 60-80%.</w:t>
      </w:r>
    </w:p>
    <w:p w:rsidR="009F478E" w:rsidP="009F478E" w:rsidRDefault="009F478E">
      <w:pPr>
        <w:pStyle w:val="InfoPara"/>
      </w:pPr>
      <w:r>
        <w:t>BpS Dominant and Indicator Species</w:t>
      </w:r>
    </w:p>
    <w:p>
      <w:r>
        <w:rPr>
          <w:sz w:val="16"/>
        </w:rPr>
        <w:t>Species names are from the NRCS PLANTS database. Check species codes at http://plants.usda.gov.</w:t>
      </w:r>
    </w:p>
    <w:p w:rsidR="009F478E" w:rsidP="009F478E" w:rsidRDefault="009F478E">
      <w:pPr>
        <w:pStyle w:val="InfoPara"/>
      </w:pPr>
      <w:r>
        <w:t>Disturbance Description</w:t>
      </w:r>
    </w:p>
    <w:p w:rsidR="009F478E" w:rsidP="009F478E" w:rsidRDefault="009F478E">
      <w:r>
        <w:t xml:space="preserve">Fire has very little effect on this ecosystem, since there is little vegetation to carry a fire. Low and black sagebrush are easily killed by fire, but stands usually don't burn, apparently because of low productivity, low canopy heights and fuel too scattered. Native ungulates sometimes cause erosion in these stands when they trail across them, especially in spring and fall when the sites </w:t>
      </w:r>
      <w:r>
        <w:lastRenderedPageBreak/>
        <w:t>are wet. The sites are resilient and resistant to trampling in summer and winter, when they are dry or frozen.</w:t>
      </w:r>
    </w:p>
    <w:p w:rsidR="009F478E" w:rsidP="009F478E" w:rsidRDefault="009F478E">
      <w:pPr>
        <w:pStyle w:val="InfoPara"/>
      </w:pPr>
      <w:r>
        <w:t>Fir</w:t>
      </w:r>
      <w:r w:rsidR="004715FD">
        <w:t xml:space="preserve">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F478E" w:rsidP="009F478E" w:rsidRDefault="009F478E">
      <w:pPr>
        <w:pStyle w:val="InfoPara"/>
      </w:pPr>
      <w:r>
        <w:t>Scale Description</w:t>
      </w:r>
    </w:p>
    <w:p w:rsidR="009F478E" w:rsidP="009F478E" w:rsidRDefault="009F478E">
      <w:r>
        <w:t>The scale of polygons varies with the scale of the habitat, from small patches in the 10s of acres, up to larger sites of 100s-1</w:t>
      </w:r>
      <w:r w:rsidR="004715FD">
        <w:t>,</w:t>
      </w:r>
      <w:r>
        <w:t>000s of acres.</w:t>
      </w:r>
    </w:p>
    <w:p w:rsidR="009F478E" w:rsidP="009F478E" w:rsidRDefault="009F478E">
      <w:pPr>
        <w:pStyle w:val="InfoPara"/>
      </w:pPr>
      <w:r>
        <w:t>Adjacency or Identification Concerns</w:t>
      </w:r>
    </w:p>
    <w:p w:rsidR="009F478E" w:rsidP="009F478E" w:rsidRDefault="009F478E">
      <w:r>
        <w:t>Often occurs interspersed or alternating with big sagebrush shrublands, sometimes in a mosaic, corresponding to the mosaic of habitats (moderately well-drained vs. excessively poorly-drained).</w:t>
      </w:r>
    </w:p>
    <w:p w:rsidR="009F478E" w:rsidP="009F478E" w:rsidRDefault="009F478E">
      <w:pPr>
        <w:pStyle w:val="InfoPara"/>
      </w:pPr>
      <w:r>
        <w:t>Issues or Problems</w:t>
      </w:r>
    </w:p>
    <w:p w:rsidR="009F478E" w:rsidP="009F478E" w:rsidRDefault="009F478E">
      <w:r>
        <w:t xml:space="preserve">Little </w:t>
      </w:r>
      <w:r w:rsidR="00963FD1">
        <w:t>information</w:t>
      </w:r>
      <w:r>
        <w:t xml:space="preserve"> exists about historical disturbances in this system. Patch sizes were probably less than 500ac and interspersed in other vegetation communities.</w:t>
      </w:r>
    </w:p>
    <w:p w:rsidR="009F478E" w:rsidP="009F478E" w:rsidRDefault="009F478E">
      <w:pPr>
        <w:pStyle w:val="InfoPara"/>
      </w:pPr>
      <w:r>
        <w:t>Native Uncharacteristic Conditions</w:t>
      </w:r>
    </w:p>
    <w:p w:rsidR="009F478E" w:rsidP="009F478E" w:rsidRDefault="009F478E"/>
    <w:p w:rsidR="009F478E" w:rsidP="009F478E" w:rsidRDefault="009F478E">
      <w:pPr>
        <w:pStyle w:val="InfoPara"/>
      </w:pPr>
      <w:r>
        <w:t>Comments</w:t>
      </w:r>
    </w:p>
    <w:p w:rsidR="009F478E" w:rsidP="009F478E" w:rsidRDefault="009F478E">
      <w:r>
        <w:t>One reviewer suggests combining with 1064. Peer reviewers disagreed about the frequency of fire in this system. The majority agreed with the original 125yr average; one review suggested using a 400yr average. The original MFI of 125yrs was retained, but descriptive information was added to the Disturbance Description section. Note that changing the fire frequency from 125yrs to 400yrs results in just five percent change in the model results for the percent of the landscape in each class (class A would be 10% instead of 15%; B would be 90% instead of 85%.)</w:t>
      </w:r>
    </w:p>
    <w:p w:rsidR="0020231B" w:rsidP="009F478E" w:rsidRDefault="0020231B"/>
    <w:p w:rsidR="009F478E" w:rsidP="009F478E" w:rsidRDefault="009F478E">
      <w:pPr>
        <w:pStyle w:val="ReportSection"/>
      </w:pPr>
      <w:r>
        <w:t>Succession Classes</w:t>
      </w:r>
    </w:p>
    <w:p w:rsidR="009F478E" w:rsidP="009F478E" w:rsidRDefault="009F478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F478E" w:rsidP="009F478E" w:rsidRDefault="009F478E">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4715FD" w:rsidP="009F478E" w:rsidRDefault="004715FD"/>
    <w:p w:rsidR="009F478E" w:rsidP="009F478E" w:rsidRDefault="009F478E">
      <w:pPr>
        <w:pStyle w:val="SClassInfoPara"/>
      </w:pPr>
      <w:r>
        <w:t>Indicator Species</w:t>
      </w:r>
    </w:p>
    <w:p w:rsidR="009F478E" w:rsidP="009F478E" w:rsidRDefault="009F478E"/>
    <w:p w:rsidR="009F478E" w:rsidP="009F478E" w:rsidRDefault="009F478E">
      <w:pPr>
        <w:pStyle w:val="SClassInfoPara"/>
      </w:pPr>
      <w:r>
        <w:t>Description</w:t>
      </w:r>
    </w:p>
    <w:p w:rsidR="009F478E" w:rsidP="009F478E" w:rsidRDefault="009F478E">
      <w:r>
        <w:t>Black/low sagebrush seedlings, alone or with early weeds or rabbitbrush.</w:t>
      </w:r>
    </w:p>
    <w:p w:rsidR="009F478E" w:rsidP="009F478E" w:rsidRDefault="009F478E"/>
    <w:p>
      <w:r>
        <w:rPr>
          <w:i/>
          <w:u w:val="single"/>
        </w:rPr>
        <w:t>Maximum Tree Size Class</w:t>
      </w:r>
      <w:br/>
      <w:r>
        <w:t>None</w:t>
      </w:r>
    </w:p>
    <w:p w:rsidR="009F478E" w:rsidP="009F478E" w:rsidRDefault="009F478E">
      <w:pPr>
        <w:pStyle w:val="InfoPara"/>
        <w:pBdr>
          <w:top w:val="single" w:color="auto" w:sz="4" w:space="1"/>
        </w:pBdr>
      </w:pPr>
      <w:r>
        <w:t>Class B</w:t>
      </w:r>
      <w:r>
        <w:tab/>
        <w:t>84</w:t>
      </w:r>
      <w:r w:rsidR="002A3B10">
        <w:tab/>
      </w:r>
      <w:r w:rsidR="002A3B10">
        <w:tab/>
      </w:r>
      <w:r w:rsidR="002A3B10">
        <w:tab/>
      </w:r>
      <w:r w:rsidR="002A3B10">
        <w:tab/>
      </w:r>
      <w:r w:rsidR="004F7795">
        <w:t>Late Development 1 - Open</w:t>
      </w:r>
    </w:p>
    <w:p w:rsidR="004715FD" w:rsidP="009F478E" w:rsidRDefault="004715FD"/>
    <w:p w:rsidR="009F478E" w:rsidP="009F478E" w:rsidRDefault="009F478E">
      <w:pPr>
        <w:pStyle w:val="SClassInfoPara"/>
      </w:pPr>
      <w:r>
        <w:t>Indicator Species</w:t>
      </w:r>
    </w:p>
    <w:p w:rsidR="009F478E" w:rsidP="009F478E" w:rsidRDefault="009F478E"/>
    <w:p w:rsidR="009F478E" w:rsidP="009F478E" w:rsidRDefault="009F478E">
      <w:pPr>
        <w:pStyle w:val="SClassInfoPara"/>
      </w:pPr>
      <w:r>
        <w:t>Description</w:t>
      </w:r>
    </w:p>
    <w:p w:rsidR="009F478E" w:rsidP="009F478E" w:rsidRDefault="009F478E">
      <w:r>
        <w:t>Black/low sagebrush with mid height late seral grasses.</w:t>
      </w:r>
    </w:p>
    <w:p w:rsidR="009F478E" w:rsidP="009F478E" w:rsidRDefault="009F478E"/>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F478E" w:rsidP="009F478E" w:rsidRDefault="009F478E">
      <w:r>
        <w:t xml:space="preserve">Bunting, S.C., B.M. Kilgore and C.M. </w:t>
      </w:r>
      <w:proofErr w:type="spellStart"/>
      <w:r>
        <w:t>Bushey</w:t>
      </w:r>
      <w:proofErr w:type="spellEnd"/>
      <w:r>
        <w:t xml:space="preserve">. 1987. Guidelines for prescribed burning sagebrush-grass rangelands in the northern Great Basin. General Technical Report INT-231. Ogden, UT: USDA Forest Service, Intermountain Research Station. 33 pp. </w:t>
      </w:r>
    </w:p>
    <w:p w:rsidR="009F478E" w:rsidP="009F478E" w:rsidRDefault="009F478E"/>
    <w:p w:rsidR="009F478E" w:rsidP="009F478E" w:rsidRDefault="009F478E">
      <w:proofErr w:type="spellStart"/>
      <w:r>
        <w:t>Fosberg</w:t>
      </w:r>
      <w:proofErr w:type="spellEnd"/>
      <w:r>
        <w:t xml:space="preserve">, M.A. and M. </w:t>
      </w:r>
      <w:proofErr w:type="spellStart"/>
      <w:r>
        <w:t>Hironaka</w:t>
      </w:r>
      <w:proofErr w:type="spellEnd"/>
      <w:r>
        <w:t>. 1964. Soil properties affecting the distribution of big and low sagebrush communities in southern Idaho. Pages 230-236 in: J.E. McClelland and others, Editors. Forage plant physiology and soil-range relationships. Special Publication No. 5. Madison, WI: American Society of Agronomy.</w:t>
      </w:r>
    </w:p>
    <w:p w:rsidR="009F478E" w:rsidP="009F478E" w:rsidRDefault="009F478E"/>
    <w:p w:rsidR="009F478E" w:rsidP="009F478E" w:rsidRDefault="009F478E">
      <w:r>
        <w:t>Hanson, C.L., R.P. Morris and J. Ross Wight. 1983. Using precipitation to predict range herbage production in southwestern Idaho. Journal of Range Management 35(6):766-770.</w:t>
      </w:r>
    </w:p>
    <w:p w:rsidR="009F478E" w:rsidP="009F478E" w:rsidRDefault="009F478E"/>
    <w:p w:rsidR="009F478E" w:rsidP="009F478E" w:rsidRDefault="009F478E">
      <w:r>
        <w:t xml:space="preserve">Johnston, B.C., L. Huckaby, T.J. Hughes and J. </w:t>
      </w:r>
      <w:proofErr w:type="spellStart"/>
      <w:r>
        <w:t>Pecor</w:t>
      </w:r>
      <w:proofErr w:type="spellEnd"/>
      <w:r>
        <w:t xml:space="preserve">. 2001. Ecological types of the Upper Gunnison Basin: Vegetation-Soil-Landform-Geology-Climate-Water land classes for natural resource management. Technical Report R2-RR-2001-01. Lakewood, CO: USDA Forest Service, Rocky Mountain Region. 858 pp. </w:t>
      </w:r>
    </w:p>
    <w:p w:rsidR="009F478E" w:rsidP="009F478E" w:rsidRDefault="009F478E"/>
    <w:p w:rsidR="009F478E" w:rsidP="009F478E" w:rsidRDefault="009F478E">
      <w:r>
        <w:t>NatureServe. 2007. International Ecological Classification Standard: Terrestrial Ecological Classifications. NatureServe Central Databases. Arlington, VA. Data current as of 10 February 2007.</w:t>
      </w:r>
    </w:p>
    <w:p w:rsidR="009F478E" w:rsidP="009F478E" w:rsidRDefault="009F478E"/>
    <w:p w:rsidR="009F478E" w:rsidP="009F478E" w:rsidRDefault="009F478E">
      <w:r>
        <w:t>Tweit, S.J. and K.E. Houston. 1980. Grassland and shrubland habitat types of the Shoshone National Forest. Cody, WY: Shoshone National Forest, 143 pp.</w:t>
      </w:r>
    </w:p>
    <w:p w:rsidR="009F478E" w:rsidP="009F478E" w:rsidRDefault="009F478E"/>
    <w:p w:rsidR="009F478E" w:rsidP="009F478E" w:rsidRDefault="009F478E">
      <w:r>
        <w:t>Weeks, L.M. and W.J. Little. 1970. Revegetation treatments on a low sagebrush type in Utah. Range Improvement Notes 15(2): 1-7.</w:t>
      </w:r>
    </w:p>
    <w:p w:rsidR="009F478E" w:rsidP="009F478E" w:rsidRDefault="009F478E"/>
    <w:p w:rsidR="009F478E" w:rsidP="009F478E" w:rsidRDefault="009F478E">
      <w:r>
        <w:t xml:space="preserve">Zamora, B. and P.T. </w:t>
      </w:r>
      <w:proofErr w:type="spellStart"/>
      <w:r>
        <w:t>Tueller</w:t>
      </w:r>
      <w:proofErr w:type="spellEnd"/>
      <w:r>
        <w:t xml:space="preserve">. 1973. Artemisia </w:t>
      </w:r>
      <w:proofErr w:type="spellStart"/>
      <w:r>
        <w:t>arbuscula</w:t>
      </w:r>
      <w:proofErr w:type="spellEnd"/>
      <w:r>
        <w:t xml:space="preserve">, A. </w:t>
      </w:r>
      <w:proofErr w:type="spellStart"/>
      <w:r>
        <w:t>longiloba</w:t>
      </w:r>
      <w:proofErr w:type="spellEnd"/>
      <w:r>
        <w:t>, and A. nova habitat types in northern Nevada. Great Basin Naturalist 33(4): 225-242.</w:t>
      </w:r>
    </w:p>
    <w:p w:rsidRPr="00A43E41" w:rsidR="004D5F12" w:rsidP="009F478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B55" w:rsidRDefault="000E6B55">
      <w:r>
        <w:separator/>
      </w:r>
    </w:p>
  </w:endnote>
  <w:endnote w:type="continuationSeparator" w:id="0">
    <w:p w:rsidR="000E6B55" w:rsidRDefault="000E6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78E" w:rsidRDefault="009F478E" w:rsidP="009F478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B55" w:rsidRDefault="000E6B55">
      <w:r>
        <w:separator/>
      </w:r>
    </w:p>
  </w:footnote>
  <w:footnote w:type="continuationSeparator" w:id="0">
    <w:p w:rsidR="000E6B55" w:rsidRDefault="000E6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F478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0231B"/>
    <w:pPr>
      <w:ind w:left="720"/>
    </w:pPr>
    <w:rPr>
      <w:rFonts w:ascii="Calibri" w:eastAsiaTheme="minorHAnsi" w:hAnsi="Calibri"/>
      <w:sz w:val="22"/>
      <w:szCs w:val="22"/>
    </w:rPr>
  </w:style>
  <w:style w:type="character" w:styleId="Hyperlink">
    <w:name w:val="Hyperlink"/>
    <w:basedOn w:val="DefaultParagraphFont"/>
    <w:rsid w:val="0020231B"/>
    <w:rPr>
      <w:color w:val="0000FF" w:themeColor="hyperlink"/>
      <w:u w:val="single"/>
    </w:rPr>
  </w:style>
  <w:style w:type="paragraph" w:styleId="BalloonText">
    <w:name w:val="Balloon Text"/>
    <w:basedOn w:val="Normal"/>
    <w:link w:val="BalloonTextChar"/>
    <w:uiPriority w:val="99"/>
    <w:semiHidden/>
    <w:unhideWhenUsed/>
    <w:rsid w:val="0020231B"/>
    <w:rPr>
      <w:rFonts w:ascii="Tahoma" w:hAnsi="Tahoma" w:cs="Tahoma"/>
      <w:sz w:val="16"/>
      <w:szCs w:val="16"/>
    </w:rPr>
  </w:style>
  <w:style w:type="character" w:customStyle="1" w:styleId="BalloonTextChar">
    <w:name w:val="Balloon Text Char"/>
    <w:basedOn w:val="DefaultParagraphFont"/>
    <w:link w:val="BalloonText"/>
    <w:uiPriority w:val="99"/>
    <w:semiHidden/>
    <w:rsid w:val="002023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27092">
      <w:bodyDiv w:val="1"/>
      <w:marLeft w:val="0"/>
      <w:marRight w:val="0"/>
      <w:marTop w:val="0"/>
      <w:marBottom w:val="0"/>
      <w:divBdr>
        <w:top w:val="none" w:sz="0" w:space="0" w:color="auto"/>
        <w:left w:val="none" w:sz="0" w:space="0" w:color="auto"/>
        <w:bottom w:val="none" w:sz="0" w:space="0" w:color="auto"/>
        <w:right w:val="none" w:sz="0" w:space="0" w:color="auto"/>
      </w:divBdr>
    </w:div>
    <w:div w:id="203260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2014-08-21T14:39:00Z</cp:lastPrinted>
  <dcterms:created xsi:type="dcterms:W3CDTF">2015-10-15T01:38:00Z</dcterms:created>
  <dcterms:modified xsi:type="dcterms:W3CDTF">2025-02-12T09:41:16Z</dcterms:modified>
</cp:coreProperties>
</file>