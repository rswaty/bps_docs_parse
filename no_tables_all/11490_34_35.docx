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22D" w:rsidP="004D622D" w:rsidRDefault="004D622D" w14:paraId="1BCAECA7" w14:textId="77777777">
      <w:pPr>
        <w:pStyle w:val="BpSTitle"/>
      </w:pPr>
      <w:r>
        <w:t>11490</w:t>
      </w:r>
    </w:p>
    <w:p w:rsidR="004D622D" w:rsidP="004D622D" w:rsidRDefault="004D622D" w14:paraId="52E575D8" w14:textId="77777777">
      <w:pPr>
        <w:pStyle w:val="BpSTitle"/>
      </w:pPr>
      <w:r>
        <w:t>Western Great Plains Shortgrass Prairie</w:t>
      </w:r>
    </w:p>
    <w:p w:rsidR="004D622D" w:rsidP="004D622D" w:rsidRDefault="004D622D" w14:paraId="47E6BBA1" w14:textId="4157DA38">
      <w:r>
        <w:t>BpS Model/Description Version: Aug. 2020</w:t>
      </w:r>
      <w:r>
        <w:tab/>
      </w:r>
      <w:r>
        <w:tab/>
      </w:r>
      <w:r>
        <w:tab/>
      </w:r>
      <w:r>
        <w:tab/>
      </w:r>
      <w:r>
        <w:tab/>
      </w:r>
      <w:r>
        <w:tab/>
      </w:r>
      <w:r>
        <w:tab/>
      </w:r>
    </w:p>
    <w:p w:rsidR="004D622D" w:rsidP="004D622D" w:rsidRDefault="004D622D" w14:paraId="79B8F95C" w14:textId="77777777"/>
    <w:p w:rsidR="004D622D" w:rsidP="004D622D" w:rsidRDefault="004D622D" w14:paraId="6B4B519C" w14:textId="7BF727A2"/>
    <w:p w:rsidR="00961366" w:rsidP="004D622D" w:rsidRDefault="00A749F0" w14:paraId="53B85BCD" w14:textId="4510DF61">
      <w:r w:rsidRPr="00A749F0">
        <w:rPr>
          <w:b/>
        </w:rPr>
        <w:t>Reviewer:</w:t>
      </w:r>
      <w:r>
        <w:t xml:space="preserve"> </w:t>
      </w:r>
      <w:r w:rsidR="00961366">
        <w:t xml:space="preserve">Tim Christiansen, </w:t>
      </w:r>
      <w:hyperlink w:history="1" r:id="rId7">
        <w:r w:rsidRPr="00342137" w:rsidR="00961366">
          <w:rPr>
            <w:rStyle w:val="Hyperlink"/>
          </w:rPr>
          <w:t>timothy.a.christiansen.nfg@mail.mil</w:t>
        </w:r>
      </w:hyperlink>
      <w:r w:rsidR="00961366">
        <w:t xml:space="preserve"> </w:t>
      </w:r>
    </w:p>
    <w:p w:rsidR="004D622D" w:rsidP="004D622D" w:rsidRDefault="004D622D" w14:paraId="4386B0F4" w14:textId="77777777">
      <w:pPr>
        <w:pStyle w:val="InfoPara"/>
      </w:pPr>
      <w:r>
        <w:t>Vegetation Type</w:t>
      </w:r>
    </w:p>
    <w:p w:rsidR="004D622D" w:rsidP="004D622D" w:rsidRDefault="004D622D" w14:paraId="213F4E0B" w14:textId="33EFFCCA">
      <w:bookmarkStart w:name="_GoBack" w:id="0"/>
      <w:bookmarkEnd w:id="0"/>
      <w:r>
        <w:t>Herbaceous</w:t>
      </w:r>
    </w:p>
    <w:p w:rsidR="004D622D" w:rsidP="004D622D" w:rsidRDefault="004D622D" w14:paraId="14A1C7D4" w14:textId="77777777">
      <w:pPr>
        <w:pStyle w:val="InfoPara"/>
      </w:pPr>
      <w:r>
        <w:t>Map Zones</w:t>
      </w:r>
    </w:p>
    <w:p w:rsidR="004D622D" w:rsidP="004D622D" w:rsidRDefault="00B6636B" w14:paraId="1D7BBC9A" w14:textId="15694D1F">
      <w:r>
        <w:t>34</w:t>
      </w:r>
      <w:r w:rsidR="00AB28A8">
        <w:t>,</w:t>
      </w:r>
      <w:r w:rsidR="00F82614">
        <w:t xml:space="preserve"> </w:t>
      </w:r>
      <w:r w:rsidR="00AB28A8">
        <w:t>35</w:t>
      </w:r>
    </w:p>
    <w:p w:rsidR="004D622D" w:rsidP="004D622D" w:rsidRDefault="004D622D" w14:paraId="2EFF1658" w14:textId="77777777">
      <w:pPr>
        <w:pStyle w:val="InfoPara"/>
      </w:pPr>
      <w:r>
        <w:t>Geographic Range</w:t>
      </w:r>
    </w:p>
    <w:p w:rsidR="004D622D" w:rsidP="004D622D" w:rsidRDefault="004D622D" w14:paraId="0B0902DE" w14:textId="3DB5C7B9">
      <w:r>
        <w:t>Shortgrass prairie is found primarily in the western half of the Western Great Plains Division in the rain</w:t>
      </w:r>
      <w:r w:rsidR="00961366">
        <w:t xml:space="preserve"> </w:t>
      </w:r>
      <w:r>
        <w:t>shadow of the Rocky Mountains and ranges from the</w:t>
      </w:r>
      <w:r w:rsidR="00D101B9">
        <w:t xml:space="preserve"> northern Texas panhandle south into</w:t>
      </w:r>
      <w:r>
        <w:t xml:space="preserve"> T</w:t>
      </w:r>
      <w:r w:rsidR="00F82614">
        <w:t>exas</w:t>
      </w:r>
      <w:r>
        <w:t xml:space="preserve"> and N</w:t>
      </w:r>
      <w:r w:rsidR="00F82614">
        <w:t>ew Mexico</w:t>
      </w:r>
      <w:r>
        <w:t xml:space="preserve"> (Laurenroth and Milchunas 1993).</w:t>
      </w:r>
    </w:p>
    <w:p w:rsidR="004D622D" w:rsidP="004D622D" w:rsidRDefault="004D622D" w14:paraId="73BFAA67" w14:textId="77777777"/>
    <w:p w:rsidR="004D622D" w:rsidP="004D622D" w:rsidRDefault="004D622D" w14:paraId="1AF9349F" w14:textId="5EF00A91">
      <w:r>
        <w:t>In</w:t>
      </w:r>
      <w:r w:rsidR="00F82614">
        <w:t xml:space="preserve"> map zone (</w:t>
      </w:r>
      <w:r>
        <w:t>MZ</w:t>
      </w:r>
      <w:r w:rsidR="00F82614">
        <w:t xml:space="preserve">) </w:t>
      </w:r>
      <w:r>
        <w:t>34, shortgrass occurred historically in ECOMAP sections 315b (Texas High Plains), 331B (Southern High Plains), the western portion of 315f (Northern Texas High Plains)</w:t>
      </w:r>
      <w:r w:rsidR="00F82614">
        <w:t>,</w:t>
      </w:r>
      <w:r>
        <w:t xml:space="preserve"> and transitioning into 315c (Mixed Grass Prairie) in the eastern section of MZ34. The eastern boundary of shortgrass is in MZ34.</w:t>
      </w:r>
    </w:p>
    <w:p w:rsidR="004D622D" w:rsidP="004D622D" w:rsidRDefault="004D622D" w14:paraId="65646D55" w14:textId="77777777">
      <w:pPr>
        <w:pStyle w:val="InfoPara"/>
      </w:pPr>
      <w:r>
        <w:t>Biophysical Site Description</w:t>
      </w:r>
    </w:p>
    <w:p w:rsidR="004D622D" w:rsidP="004D622D" w:rsidRDefault="004D622D" w14:paraId="58C35136" w14:textId="51512E50">
      <w:r>
        <w:t>In MZ34</w:t>
      </w:r>
      <w:r w:rsidR="00F82614">
        <w:t xml:space="preserve"> </w:t>
      </w:r>
      <w:r>
        <w:t>(T</w:t>
      </w:r>
      <w:r w:rsidR="00F82614">
        <w:t>exas</w:t>
      </w:r>
      <w:r>
        <w:t xml:space="preserve"> panhandle)</w:t>
      </w:r>
      <w:r w:rsidR="00F82614">
        <w:t>,</w:t>
      </w:r>
      <w:r>
        <w:t xml:space="preserve"> elevations are 1</w:t>
      </w:r>
      <w:r w:rsidR="00F82614">
        <w:t>,</w:t>
      </w:r>
      <w:r>
        <w:t>200-1</w:t>
      </w:r>
      <w:r w:rsidR="00F82614">
        <w:t>,</w:t>
      </w:r>
      <w:r>
        <w:t>830m (4</w:t>
      </w:r>
      <w:r w:rsidR="00F82614">
        <w:t>,</w:t>
      </w:r>
      <w:r>
        <w:t>000-6</w:t>
      </w:r>
      <w:r w:rsidR="00F82614">
        <w:t>,</w:t>
      </w:r>
      <w:r>
        <w:t>000ft) on the western edge and slopes to 915m (3</w:t>
      </w:r>
      <w:r w:rsidR="00F82614">
        <w:t>,</w:t>
      </w:r>
      <w:r>
        <w:t>000ft) on the edge of the caprock. Precipitation ranges from 38-51cm (15-20in) and occurs mainly May, June, August</w:t>
      </w:r>
      <w:r w:rsidR="00F82614">
        <w:t>,</w:t>
      </w:r>
      <w:r>
        <w:t xml:space="preserve"> and September. Soils are primarily clay loams, silt loams</w:t>
      </w:r>
      <w:r w:rsidR="00F82614">
        <w:t>,</w:t>
      </w:r>
      <w:r>
        <w:t xml:space="preserve"> and sandy loams, underlain with caliche (Wright and Bailey 1982).</w:t>
      </w:r>
    </w:p>
    <w:p w:rsidR="004D622D" w:rsidP="004D622D" w:rsidRDefault="004D622D" w14:paraId="580F5DB5" w14:textId="77777777">
      <w:pPr>
        <w:pStyle w:val="InfoPara"/>
      </w:pPr>
      <w:r>
        <w:t>Vegetation Description</w:t>
      </w:r>
    </w:p>
    <w:p w:rsidR="004D622D" w:rsidP="004D622D" w:rsidRDefault="004D622D" w14:paraId="608AC178" w14:textId="3E21FAC7">
      <w:r>
        <w:t>Historically, vegetation was dominated by short grass, and the subdominants were midgrasses and a small amount of shrubs on the fringes. Grass cover may be as great as 80% in this</w:t>
      </w:r>
      <w:r w:rsidR="00F82614">
        <w:t xml:space="preserve"> MZ</w:t>
      </w:r>
      <w:r>
        <w:t xml:space="preserve">, depending on precipitation and time since disturbance. </w:t>
      </w:r>
    </w:p>
    <w:p w:rsidR="004D622D" w:rsidP="004D622D" w:rsidRDefault="004D622D" w14:paraId="462CF4D5" w14:textId="77777777"/>
    <w:p w:rsidR="004D622D" w:rsidP="004D622D" w:rsidRDefault="004D622D" w14:paraId="45B959DC" w14:textId="796A04B2">
      <w:r>
        <w:t>In the T</w:t>
      </w:r>
      <w:r w:rsidR="00F82614">
        <w:t>exas</w:t>
      </w:r>
      <w:r>
        <w:t xml:space="preserve"> panhandle, blue grama (</w:t>
      </w:r>
      <w:r w:rsidRPr="00A749F0">
        <w:rPr>
          <w:i/>
        </w:rPr>
        <w:t>Bouteloua gracilis</w:t>
      </w:r>
      <w:r>
        <w:t>) and buffalograss (</w:t>
      </w:r>
      <w:r w:rsidRPr="00A749F0">
        <w:rPr>
          <w:i/>
        </w:rPr>
        <w:t>Buchloe dactyloides</w:t>
      </w:r>
      <w:r>
        <w:t>) are co-dominants, with sideoats grama (</w:t>
      </w:r>
      <w:r w:rsidRPr="00A749F0">
        <w:rPr>
          <w:i/>
        </w:rPr>
        <w:t>Bouteloua curtipendula</w:t>
      </w:r>
      <w:r>
        <w:t>), sand dropseed (</w:t>
      </w:r>
      <w:r w:rsidRPr="00A749F0">
        <w:rPr>
          <w:i/>
        </w:rPr>
        <w:t>Sporobolus cryptandrus</w:t>
      </w:r>
      <w:r>
        <w:t>), hairy grama (</w:t>
      </w:r>
      <w:r w:rsidRPr="00A749F0">
        <w:rPr>
          <w:i/>
        </w:rPr>
        <w:t>Bouteloua hirsuta</w:t>
      </w:r>
      <w:r>
        <w:t>), threeawns (</w:t>
      </w:r>
      <w:r w:rsidRPr="00A749F0">
        <w:rPr>
          <w:i/>
        </w:rPr>
        <w:t>Aristida</w:t>
      </w:r>
      <w:r>
        <w:t xml:space="preserve"> spp.), lovegrass (</w:t>
      </w:r>
      <w:r w:rsidRPr="00A749F0">
        <w:rPr>
          <w:i/>
        </w:rPr>
        <w:t>Eragrostis</w:t>
      </w:r>
      <w:r>
        <w:t xml:space="preserve"> spp.)</w:t>
      </w:r>
      <w:r w:rsidR="00F82614">
        <w:t>,</w:t>
      </w:r>
      <w:r>
        <w:t xml:space="preserve"> and tobosagrass (</w:t>
      </w:r>
      <w:r w:rsidRPr="00A749F0">
        <w:rPr>
          <w:i/>
        </w:rPr>
        <w:t>Pleuraphis mutica</w:t>
      </w:r>
      <w:r>
        <w:t>) present in varying amounts. Forbs will be more common during wet years and after disturbance but are seldom major components. They include annual broomweed (</w:t>
      </w:r>
      <w:r w:rsidRPr="00A749F0">
        <w:rPr>
          <w:i/>
        </w:rPr>
        <w:t>Gutierrezia dracunculoides</w:t>
      </w:r>
      <w:r>
        <w:t>), silverleaf nightshade (</w:t>
      </w:r>
      <w:r w:rsidRPr="00A749F0">
        <w:rPr>
          <w:i/>
        </w:rPr>
        <w:t>Solanum elaegnifolium</w:t>
      </w:r>
      <w:r>
        <w:t>), western ragweed (</w:t>
      </w:r>
      <w:r w:rsidRPr="00A749F0">
        <w:rPr>
          <w:i/>
        </w:rPr>
        <w:t>Ambrossia psilostachya</w:t>
      </w:r>
      <w:r>
        <w:t>)</w:t>
      </w:r>
      <w:r w:rsidR="00F82614">
        <w:t>,</w:t>
      </w:r>
      <w:r>
        <w:t xml:space="preserve"> and others. Woody plants include honey mesquite (</w:t>
      </w:r>
      <w:r w:rsidRPr="00A749F0">
        <w:rPr>
          <w:i/>
        </w:rPr>
        <w:t>Prosopis glandulosa</w:t>
      </w:r>
      <w:r>
        <w:t>), sand shinnery oak (</w:t>
      </w:r>
      <w:r w:rsidRPr="00A749F0">
        <w:rPr>
          <w:i/>
        </w:rPr>
        <w:t>Quercus havardii</w:t>
      </w:r>
      <w:r>
        <w:t>), fourwing saltbush (</w:t>
      </w:r>
      <w:r w:rsidRPr="00A749F0">
        <w:rPr>
          <w:i/>
        </w:rPr>
        <w:t xml:space="preserve">Atriplex </w:t>
      </w:r>
      <w:r w:rsidRPr="00A749F0">
        <w:rPr>
          <w:i/>
        </w:rPr>
        <w:lastRenderedPageBreak/>
        <w:t>canescens</w:t>
      </w:r>
      <w:r>
        <w:t>), broom snakeweed (</w:t>
      </w:r>
      <w:r w:rsidRPr="00A749F0">
        <w:rPr>
          <w:i/>
        </w:rPr>
        <w:t>Gutierrezia sarothrae</w:t>
      </w:r>
      <w:r>
        <w:t>), soaptree yucca (</w:t>
      </w:r>
      <w:r w:rsidRPr="00A749F0">
        <w:rPr>
          <w:i/>
        </w:rPr>
        <w:t>Yucca elata</w:t>
      </w:r>
      <w:r>
        <w:t>), prickly pear (</w:t>
      </w:r>
      <w:r w:rsidRPr="00A749F0">
        <w:rPr>
          <w:i/>
        </w:rPr>
        <w:t>Opuntia</w:t>
      </w:r>
      <w:r>
        <w:t xml:space="preserve"> spp.), cholla (</w:t>
      </w:r>
      <w:r w:rsidRPr="00A749F0">
        <w:rPr>
          <w:i/>
        </w:rPr>
        <w:t>Opuntia</w:t>
      </w:r>
      <w:r>
        <w:t xml:space="preserve"> spp.)</w:t>
      </w:r>
      <w:r w:rsidR="00F82614">
        <w:t xml:space="preserve">, </w:t>
      </w:r>
      <w:r>
        <w:t>and tasajillo (</w:t>
      </w:r>
      <w:r w:rsidRPr="00A749F0">
        <w:rPr>
          <w:i/>
        </w:rPr>
        <w:t>Opuntia leptocaulis</w:t>
      </w:r>
      <w:r>
        <w:t>) (Wright and Bailey 1982). Woody plants have increased their presence with overgrazing and fire suppression.</w:t>
      </w:r>
    </w:p>
    <w:p w:rsidR="004D622D" w:rsidP="004D622D" w:rsidRDefault="004D622D" w14:paraId="72B91586" w14:textId="77777777"/>
    <w:p w:rsidR="004D622D" w:rsidP="004D622D" w:rsidRDefault="004D622D" w14:paraId="417BB642" w14:textId="77777777">
      <w:r>
        <w:t>Blue grama is the major diagnostic for this system.</w:t>
      </w:r>
    </w:p>
    <w:p w:rsidR="004D622D" w:rsidP="004D622D" w:rsidRDefault="004D622D" w14:paraId="420BD021" w14:textId="77777777">
      <w:pPr>
        <w:pStyle w:val="InfoPara"/>
      </w:pPr>
      <w:r>
        <w:t>BpS Dominant and Indicator Species</w:t>
      </w:r>
    </w:p>
    <w:p>
      <w:r>
        <w:rPr>
          <w:sz w:val="16"/>
        </w:rPr>
        <w:t>Species names are from the NRCS PLANTS database. Check species codes at http://plants.usda.gov.</w:t>
      </w:r>
    </w:p>
    <w:p w:rsidR="004D622D" w:rsidP="004D622D" w:rsidRDefault="004D622D" w14:paraId="62E7DFBF" w14:textId="77777777">
      <w:pPr>
        <w:pStyle w:val="InfoPara"/>
      </w:pPr>
      <w:r>
        <w:t>Disturbance Description</w:t>
      </w:r>
    </w:p>
    <w:p w:rsidR="004D622D" w:rsidP="004D622D" w:rsidRDefault="004D622D" w14:paraId="747F8105" w14:textId="5E6EDB5D">
      <w:r>
        <w:t xml:space="preserve">Return interval for fire could be extended (longer return interval) by ungulate grazing. Fire return intervals are now occurring more infrequently </w:t>
      </w:r>
      <w:r w:rsidR="00F82614">
        <w:t>at ~</w:t>
      </w:r>
      <w:r>
        <w:t xml:space="preserve">40yrs. Probably burned more frequently with Native Americans at </w:t>
      </w:r>
      <w:r w:rsidR="00F82614">
        <w:t>~</w:t>
      </w:r>
      <w:r>
        <w:t xml:space="preserve">10-20yr intervals. Wright and Bailey (1982) indicate that historic </w:t>
      </w:r>
      <w:r w:rsidR="00F82614">
        <w:t>m</w:t>
      </w:r>
      <w:r w:rsidR="00E1673A">
        <w:t xml:space="preserve">ean fire return interval </w:t>
      </w:r>
      <w:r>
        <w:t>in the Southern Great Plains was probably between 5-10yrs.</w:t>
      </w:r>
    </w:p>
    <w:p w:rsidR="004D622D" w:rsidP="004D622D" w:rsidRDefault="004D622D" w14:paraId="5A858677" w14:textId="77777777"/>
    <w:p w:rsidR="004D622D" w:rsidP="004D622D" w:rsidRDefault="004D622D" w14:paraId="4F846191" w14:textId="77777777">
      <w:r>
        <w:t>Prairie dogs would have occurred extensively. There were some very large towns, but there were also areas without any towns.</w:t>
      </w:r>
    </w:p>
    <w:p w:rsidR="004D622D" w:rsidP="004D622D" w:rsidRDefault="004D622D" w14:paraId="249FC574" w14:textId="77777777"/>
    <w:p w:rsidR="004D622D" w:rsidP="004D622D" w:rsidRDefault="004D622D" w14:paraId="2066BB73" w14:textId="5DE2691B">
      <w:r>
        <w:t>Episodic disturbance caused by insect infestation (grasshoppers, range caterpillars</w:t>
      </w:r>
      <w:r w:rsidR="00F82614">
        <w:t>,</w:t>
      </w:r>
      <w:r>
        <w:t xml:space="preserve"> and Mormon crickets). The range caterpillar (</w:t>
      </w:r>
      <w:r w:rsidRPr="00A749F0">
        <w:rPr>
          <w:i/>
        </w:rPr>
        <w:t>Hemileuca oliviae</w:t>
      </w:r>
      <w:r>
        <w:t>) has approximately 50yr interval in some areas -</w:t>
      </w:r>
      <w:r w:rsidR="00F82614">
        <w:t>-</w:t>
      </w:r>
      <w:r>
        <w:t xml:space="preserve"> i.e.</w:t>
      </w:r>
      <w:r w:rsidR="00F82614">
        <w:t>,</w:t>
      </w:r>
      <w:r>
        <w:t xml:space="preserve"> with a patchy distribution. Mormon crickets (</w:t>
      </w:r>
      <w:r w:rsidRPr="00A749F0">
        <w:rPr>
          <w:i/>
        </w:rPr>
        <w:t>Anabrus simplex</w:t>
      </w:r>
      <w:r>
        <w:t xml:space="preserve">) and grasshoppers are more evenly distributed. There were localized areas where grubs were an issue. </w:t>
      </w:r>
    </w:p>
    <w:p w:rsidR="004D622D" w:rsidP="004D622D" w:rsidRDefault="004D622D" w14:paraId="2031E91F" w14:textId="77777777"/>
    <w:p w:rsidR="004D622D" w:rsidP="004D622D" w:rsidRDefault="004D622D" w14:paraId="35C90289" w14:textId="62483BAD">
      <w:r>
        <w:t>Large herds of bison went through this system -</w:t>
      </w:r>
      <w:r w:rsidR="00F82614">
        <w:t>-</w:t>
      </w:r>
      <w:r>
        <w:t xml:space="preserve"> as well as elk, deer</w:t>
      </w:r>
      <w:r w:rsidR="00F82614">
        <w:t>,</w:t>
      </w:r>
      <w:r>
        <w:t xml:space="preserve"> and pronghorn. Through growing season, </w:t>
      </w:r>
      <w:r w:rsidR="00F82614">
        <w:t xml:space="preserve">they </w:t>
      </w:r>
      <w:r>
        <w:t>were there for relatively short periods. Bison probably followed behind fire in the subsequent growing season</w:t>
      </w:r>
      <w:r w:rsidR="00F82614">
        <w:t>,</w:t>
      </w:r>
      <w:r>
        <w:t xml:space="preserve"> causing periods of heavy disturbances (fire followed by bison) interrupting longer periods of little to no disturbance.</w:t>
      </w:r>
    </w:p>
    <w:p w:rsidR="004D622D" w:rsidP="004D622D" w:rsidRDefault="004D622D" w14:paraId="7B73050D" w14:textId="77777777"/>
    <w:p w:rsidR="004D622D" w:rsidP="004D622D" w:rsidRDefault="004D622D" w14:paraId="0695C846" w14:textId="2BDD4272">
      <w:r>
        <w:t>This is a drought</w:t>
      </w:r>
      <w:r w:rsidR="00F82614">
        <w:t>-</w:t>
      </w:r>
      <w:r>
        <w:t>tolerant system. It is the norm in this system. Annual herbaceous production is affected by timing and amount of rainfall. There are short</w:t>
      </w:r>
      <w:r w:rsidR="00F82614">
        <w:t>-</w:t>
      </w:r>
      <w:r>
        <w:t xml:space="preserve"> and long</w:t>
      </w:r>
      <w:r w:rsidR="00F82614">
        <w:t>-</w:t>
      </w:r>
      <w:r>
        <w:t xml:space="preserve">term droughts, and the climate varies year to year though there are more dry years than moist years. </w:t>
      </w:r>
    </w:p>
    <w:p w:rsidR="004D622D" w:rsidP="004D622D" w:rsidRDefault="004D622D" w14:paraId="3B30E558" w14:textId="77777777"/>
    <w:p w:rsidR="004D622D" w:rsidP="004D622D" w:rsidRDefault="004D622D" w14:paraId="5DDB387C" w14:textId="53959772">
      <w:r>
        <w:t>Drought, fire</w:t>
      </w:r>
      <w:r w:rsidR="00F82614">
        <w:t>,</w:t>
      </w:r>
      <w:r>
        <w:t xml:space="preserve"> and grazing were probably the most important disturbances historically.</w:t>
      </w:r>
    </w:p>
    <w:p w:rsidR="004D622D" w:rsidP="004D622D" w:rsidRDefault="004D622D" w14:paraId="3E12CCE1" w14:textId="5D2FCD12">
      <w:pPr>
        <w:pStyle w:val="InfoPara"/>
      </w:pPr>
      <w:r>
        <w:t>Fire Frequency Results</w:t>
      </w:r>
    </w:p>
    <w:p w:rsidR="004D622D" w:rsidP="004D622D" w:rsidRDefault="004D622D" w14:paraId="3528DECF" w14:textId="77777777">
      <w:pPr>
        <w:pStyle w:val="InfoPara"/>
      </w:pPr>
      <w:r>
        <w:t>Scale Description</w:t>
      </w:r>
    </w:p>
    <w:p w:rsidR="004D622D" w:rsidP="004D622D" w:rsidRDefault="004D622D" w14:paraId="7BF8742D" w14:textId="624AE355">
      <w:r>
        <w:lastRenderedPageBreak/>
        <w:t>This is a matrix community -</w:t>
      </w:r>
      <w:r w:rsidR="00F82614">
        <w:t>-</w:t>
      </w:r>
      <w:r>
        <w:t xml:space="preserve"> small to large patches. Disturbances can also occur within a matrix -</w:t>
      </w:r>
      <w:r w:rsidR="00F82614">
        <w:t>-</w:t>
      </w:r>
      <w:r>
        <w:t xml:space="preserve"> small to large, huge patches. Driving variable</w:t>
      </w:r>
      <w:r w:rsidR="00E1673A">
        <w:t xml:space="preserve">s are </w:t>
      </w:r>
      <w:r>
        <w:t>climate (drought, low rainfall, etc</w:t>
      </w:r>
      <w:r w:rsidR="00F82614">
        <w:t>.</w:t>
      </w:r>
      <w:r>
        <w:t>), grazing</w:t>
      </w:r>
      <w:r w:rsidR="00E1673A">
        <w:t>,</w:t>
      </w:r>
      <w:r>
        <w:t xml:space="preserve"> and fire.</w:t>
      </w:r>
    </w:p>
    <w:p w:rsidR="004D622D" w:rsidP="004D622D" w:rsidRDefault="004D622D" w14:paraId="7C59F983" w14:textId="77777777">
      <w:pPr>
        <w:pStyle w:val="InfoPara"/>
      </w:pPr>
      <w:r>
        <w:t>Adjacency or Identification Concerns</w:t>
      </w:r>
    </w:p>
    <w:p w:rsidR="004D622D" w:rsidP="004D622D" w:rsidRDefault="004D622D" w14:paraId="22C61AD7" w14:textId="77777777">
      <w:r>
        <w:t xml:space="preserve">This system could be confused with mixedgrass prairie. Production is less in shortgrass versus mixedgrass prairie. A higher occurrence of blue grama would indicate shortgrass. If cover is 50% or more midgrasses, the system would probably be mixedgrass. </w:t>
      </w:r>
    </w:p>
    <w:p w:rsidR="004D622D" w:rsidP="004D622D" w:rsidRDefault="004D622D" w14:paraId="25007483" w14:textId="77777777"/>
    <w:p w:rsidR="004D622D" w:rsidP="004D622D" w:rsidRDefault="004D622D" w14:paraId="1D82873B" w14:textId="74EAD200">
      <w:r>
        <w:t>In MZ34, there is much less shortgrass prairie present now than historically, due to agricultural conversion. Much apparent grassland in MZ34 is actually Conservation Reserve Program (CRP)</w:t>
      </w:r>
      <w:r w:rsidR="00E1673A">
        <w:t>,</w:t>
      </w:r>
      <w:r>
        <w:t xml:space="preserve"> which may be very different in composition than native grassland.</w:t>
      </w:r>
    </w:p>
    <w:p w:rsidR="004D622D" w:rsidP="004D622D" w:rsidRDefault="004D622D" w14:paraId="338A9A68" w14:textId="77777777"/>
    <w:p w:rsidR="004D622D" w:rsidP="004D622D" w:rsidRDefault="004D622D" w14:paraId="6752558E" w14:textId="1C108C22">
      <w:r>
        <w:t xml:space="preserve">In MZ34, this </w:t>
      </w:r>
      <w:r w:rsidR="00E1673A">
        <w:t>Biophysical Settin (</w:t>
      </w:r>
      <w:r>
        <w:t>BpS</w:t>
      </w:r>
      <w:r w:rsidR="00E1673A">
        <w:t>)</w:t>
      </w:r>
      <w:r>
        <w:t xml:space="preserve"> is adjacent to mixed grass prairie.</w:t>
      </w:r>
    </w:p>
    <w:p w:rsidR="004D622D" w:rsidP="004D622D" w:rsidRDefault="004D622D" w14:paraId="5CA91741" w14:textId="77777777"/>
    <w:p w:rsidR="004D622D" w:rsidP="004D622D" w:rsidRDefault="004D622D" w14:paraId="5DEDFD51" w14:textId="159F008D">
      <w:r>
        <w:t>Even the shortgrass prairie today that would have existed historically is departed. There is much more blue grama currently. Even though blue grama is diagnostic for this type -</w:t>
      </w:r>
      <w:r w:rsidR="00E1673A">
        <w:t>-</w:t>
      </w:r>
      <w:r>
        <w:t xml:space="preserve"> historically and currently</w:t>
      </w:r>
      <w:r w:rsidR="00E1673A">
        <w:t xml:space="preserve"> -- </w:t>
      </w:r>
      <w:r>
        <w:t xml:space="preserve">it's still more prevalent today in higher cover. There's less overall species diversity. There are some current increasers such as several species of threeawn. </w:t>
      </w:r>
    </w:p>
    <w:p w:rsidR="004D622D" w:rsidP="004D622D" w:rsidRDefault="004D622D" w14:paraId="0E1BEB10" w14:textId="77777777"/>
    <w:p w:rsidR="004D622D" w:rsidP="004D622D" w:rsidRDefault="004D622D" w14:paraId="60158819" w14:textId="5AB36F84">
      <w:r>
        <w:t>Currently, in MZ34</w:t>
      </w:r>
      <w:r w:rsidR="00E1673A">
        <w:t>,</w:t>
      </w:r>
      <w:r>
        <w:t xml:space="preserve"> weeping lovegrass (</w:t>
      </w:r>
      <w:r w:rsidRPr="00A749F0">
        <w:rPr>
          <w:i/>
        </w:rPr>
        <w:t>Eragrostis curvula</w:t>
      </w:r>
      <w:r>
        <w:t xml:space="preserve">) is an introduced species but not a big invasives problem. </w:t>
      </w:r>
    </w:p>
    <w:p w:rsidR="004D622D" w:rsidP="004D622D" w:rsidRDefault="004D622D" w14:paraId="35130545" w14:textId="77777777"/>
    <w:p w:rsidR="004D622D" w:rsidP="004D622D" w:rsidRDefault="004D622D" w14:paraId="35BDE7E8" w14:textId="0FE4D201">
      <w:r>
        <w:t xml:space="preserve">Some mesquite hummocks occur currently more than historically. Currently, there is mesquite widespread and low-statured, although historically it was present but not as prominent. If mesquite is </w:t>
      </w:r>
      <w:r w:rsidR="00E1673A">
        <w:t xml:space="preserve">&gt;3ft </w:t>
      </w:r>
      <w:r>
        <w:t>high, it's a different BpS. More mesquite, cholla, prickly pear currently -</w:t>
      </w:r>
      <w:r w:rsidR="00E1673A">
        <w:t>-</w:t>
      </w:r>
      <w:r>
        <w:t xml:space="preserve"> uncharacteristic.</w:t>
      </w:r>
    </w:p>
    <w:p w:rsidR="004D622D" w:rsidP="004D622D" w:rsidRDefault="004D622D" w14:paraId="51767FD4" w14:textId="77777777"/>
    <w:p w:rsidR="004D622D" w:rsidP="004D622D" w:rsidRDefault="004D622D" w14:paraId="4A12CBF8" w14:textId="77777777">
      <w:r>
        <w:t>There is also some encroachment of juniper into these grasslands. If there is &gt;10% juniper canopy cover in the grasslands, this would be uncharacteristic.</w:t>
      </w:r>
    </w:p>
    <w:p w:rsidR="004D622D" w:rsidP="004D622D" w:rsidRDefault="004D622D" w14:paraId="4E27CEC5" w14:textId="77777777"/>
    <w:p w:rsidR="004D622D" w:rsidP="004D622D" w:rsidRDefault="004D622D" w14:paraId="6834480F" w14:textId="58592D5B">
      <w:r>
        <w:t>Currently, grazing mismanagement is increasing fire intervals (less fire) throughout. Grazing mismanagement currently fosters a grazing</w:t>
      </w:r>
      <w:r w:rsidR="00E1673A">
        <w:t>-</w:t>
      </w:r>
      <w:r>
        <w:t>adaptive blue grama species of sod.</w:t>
      </w:r>
    </w:p>
    <w:p w:rsidR="004D622D" w:rsidP="004D622D" w:rsidRDefault="004D622D" w14:paraId="38BD6840" w14:textId="77777777">
      <w:pPr>
        <w:pStyle w:val="InfoPara"/>
      </w:pPr>
      <w:r>
        <w:t>Issues or Problems</w:t>
      </w:r>
    </w:p>
    <w:p w:rsidR="004D622D" w:rsidP="004D622D" w:rsidRDefault="004D622D" w14:paraId="5555424E" w14:textId="702DD05A">
      <w:r>
        <w:t>Introduced exotic tamarisk (</w:t>
      </w:r>
      <w:r w:rsidRPr="00A749F0">
        <w:rPr>
          <w:i/>
        </w:rPr>
        <w:t>Tamarix</w:t>
      </w:r>
      <w:r>
        <w:t xml:space="preserve"> spp.) is present in small, mostly isolated populations through most of MZ34 in wet (or formerly wet) areas only.</w:t>
      </w:r>
    </w:p>
    <w:p w:rsidR="009021C8" w:rsidP="004D622D" w:rsidRDefault="009021C8" w14:paraId="051F7B4F" w14:textId="23CA3295"/>
    <w:p w:rsidR="009021C8" w:rsidP="004D622D" w:rsidRDefault="009021C8" w14:paraId="1F035067" w14:textId="74FBB08C">
      <w:r w:rsidRPr="009021C8">
        <w:t>Changes in weather patterns, such as an increase of  heat degree days, will change insect population growth and timing to occur earlier in the season.  This may increase insect outbreaks on to fresh</w:t>
      </w:r>
      <w:r w:rsidR="00E1673A">
        <w:t xml:space="preserve">, </w:t>
      </w:r>
      <w:r w:rsidRPr="009021C8">
        <w:t>growing grasses</w:t>
      </w:r>
      <w:r w:rsidR="00E1673A">
        <w:t>,</w:t>
      </w:r>
      <w:r w:rsidRPr="009021C8">
        <w:t xml:space="preserve"> which in turn may cause different fire behavior and an increase of woody shrubs and loss of grass/other herbaceous species densities</w:t>
      </w:r>
      <w:r w:rsidR="00E1673A">
        <w:t>.</w:t>
      </w:r>
    </w:p>
    <w:p w:rsidR="004D622D" w:rsidP="004D622D" w:rsidRDefault="004D622D" w14:paraId="42DD891F" w14:textId="77777777">
      <w:pPr>
        <w:pStyle w:val="InfoPara"/>
      </w:pPr>
      <w:r>
        <w:t>Native Uncharacteristic Conditions</w:t>
      </w:r>
    </w:p>
    <w:p w:rsidR="004D622D" w:rsidP="004D622D" w:rsidRDefault="004D622D" w14:paraId="4D10D9FD" w14:textId="7C113850">
      <w:r>
        <w:lastRenderedPageBreak/>
        <w:t>If grass is &gt;0.5m, it would be uncharacteristic because it would be in a different BpS (Mixedgrass Prairie, BpS 1132). There is also more mesquite, juniper, cholla</w:t>
      </w:r>
      <w:r w:rsidR="00E1673A">
        <w:t>,</w:t>
      </w:r>
      <w:r>
        <w:t xml:space="preserve"> and prickly pear currently. If mesquite or juniper are over three feet high, different BpS.</w:t>
      </w:r>
      <w:r w:rsidR="00E1673A">
        <w:t xml:space="preserve"> </w:t>
      </w:r>
      <w:r>
        <w:t>If grass cover &gt;80%, uncharacteristic. (</w:t>
      </w:r>
      <w:r w:rsidR="00E1673A">
        <w:t>I</w:t>
      </w:r>
      <w:r>
        <w:t>t's patchy in this system.)</w:t>
      </w:r>
    </w:p>
    <w:p w:rsidR="004D622D" w:rsidP="004D622D" w:rsidRDefault="004D622D" w14:paraId="1A87A5DD" w14:textId="77777777">
      <w:pPr>
        <w:pStyle w:val="InfoPara"/>
      </w:pPr>
      <w:r>
        <w:t>Comments</w:t>
      </w:r>
    </w:p>
    <w:p w:rsidR="004D622D" w:rsidP="004D622D" w:rsidRDefault="004D622D" w14:paraId="60F2D8CA" w14:textId="23B631EA">
      <w:r>
        <w:t>For MZ35</w:t>
      </w:r>
      <w:r w:rsidR="00E1673A">
        <w:t>,</w:t>
      </w:r>
      <w:r>
        <w:t xml:space="preserve"> this model was adopted without changes from the same BpS for MZ34. </w:t>
      </w:r>
    </w:p>
    <w:p w:rsidR="004D622D" w:rsidP="004D622D" w:rsidRDefault="004D622D" w14:paraId="5F739E7D" w14:textId="77777777"/>
    <w:p w:rsidR="004D622D" w:rsidP="004D622D" w:rsidRDefault="004D622D" w14:paraId="71940AD5" w14:textId="040E612E">
      <w:r>
        <w:t>For MZ34</w:t>
      </w:r>
      <w:r w:rsidR="00E1673A">
        <w:t>,</w:t>
      </w:r>
      <w:r>
        <w:t xml:space="preserve"> this model was adapted from MZ27 draft model by Rex Peiper, John Tunberg</w:t>
      </w:r>
      <w:r w:rsidR="00E1673A">
        <w:t>,</w:t>
      </w:r>
      <w:r>
        <w:t xml:space="preserve"> and Clarence Chavez. Due to significant changes in the description and model</w:t>
      </w:r>
      <w:r w:rsidR="00E1673A">
        <w:t>,</w:t>
      </w:r>
      <w:r>
        <w:t xml:space="preserve"> the authorship was changed.</w:t>
      </w:r>
    </w:p>
    <w:p w:rsidR="00AB28A8" w:rsidP="004D622D" w:rsidRDefault="00AB28A8" w14:paraId="57707D05" w14:textId="77777777"/>
    <w:p w:rsidR="004D622D" w:rsidP="004D622D" w:rsidRDefault="004D622D" w14:paraId="7FB7EBDC" w14:textId="77777777">
      <w:pPr>
        <w:pStyle w:val="ReportSection"/>
      </w:pPr>
      <w:r>
        <w:t>Succession Classes</w:t>
      </w:r>
    </w:p>
    <w:p w:rsidR="004D622D" w:rsidP="004D622D" w:rsidRDefault="004D622D" w14:paraId="4DE061E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D622D" w:rsidP="004D622D" w:rsidRDefault="004D622D" w14:paraId="341925C0" w14:textId="77777777">
      <w:pPr>
        <w:pStyle w:val="InfoPara"/>
        <w:pBdr>
          <w:top w:val="single" w:color="auto" w:sz="4" w:space="1"/>
        </w:pBdr>
      </w:pPr>
      <w:r>
        <w:t>Class A</w:t>
      </w:r>
      <w:r>
        <w:tab/>
        <w:t>29</w:t>
      </w:r>
      <w:r w:rsidR="002A3B10">
        <w:tab/>
      </w:r>
      <w:r w:rsidR="002A3B10">
        <w:tab/>
      </w:r>
      <w:r w:rsidR="002A3B10">
        <w:tab/>
      </w:r>
      <w:r w:rsidR="002A3B10">
        <w:tab/>
      </w:r>
      <w:r w:rsidR="004F7795">
        <w:t>Early Development 1 - Open</w:t>
      </w:r>
    </w:p>
    <w:p w:rsidR="004D622D" w:rsidP="004D622D" w:rsidRDefault="004D622D" w14:paraId="5C20381C" w14:textId="77777777"/>
    <w:p w:rsidR="004D622D" w:rsidP="004D622D" w:rsidRDefault="004D622D" w14:paraId="5B157F5C" w14:textId="77777777">
      <w:pPr>
        <w:pStyle w:val="SClassInfoPara"/>
      </w:pPr>
      <w:r>
        <w:t>Indicator Species</w:t>
      </w:r>
    </w:p>
    <w:p w:rsidR="004D622D" w:rsidP="004D622D" w:rsidRDefault="004D622D" w14:paraId="19CAB953" w14:textId="77777777"/>
    <w:p w:rsidR="004D622D" w:rsidP="004D622D" w:rsidRDefault="004D622D" w14:paraId="11345BDA" w14:textId="77777777">
      <w:pPr>
        <w:pStyle w:val="SClassInfoPara"/>
      </w:pPr>
      <w:r>
        <w:t>Description</w:t>
      </w:r>
    </w:p>
    <w:p w:rsidR="004D622D" w:rsidP="004D622D" w:rsidRDefault="004D622D" w14:paraId="20B4849A" w14:textId="3BAA4BAD">
      <w:r>
        <w:t>Class A is early succession stage. Grasses that exert more dominance in the early stages include western wheatgrass (</w:t>
      </w:r>
      <w:r w:rsidRPr="00A749F0">
        <w:rPr>
          <w:i/>
        </w:rPr>
        <w:t>Pascopyrum smithii</w:t>
      </w:r>
      <w:r>
        <w:t>) and tumble windmill grass (</w:t>
      </w:r>
      <w:r w:rsidRPr="00A749F0">
        <w:rPr>
          <w:i/>
        </w:rPr>
        <w:t>Chloris verticillata</w:t>
      </w:r>
      <w:r>
        <w:t>). Indicator grasses, such as blue grama and buffalograss</w:t>
      </w:r>
      <w:r w:rsidR="00E1673A">
        <w:t>,</w:t>
      </w:r>
      <w:r>
        <w:t xml:space="preserve"> will still be present but in lesser amounts than the climax community. Annual forbs such as broomweed, ragweed</w:t>
      </w:r>
      <w:r w:rsidR="00E1673A">
        <w:t>,</w:t>
      </w:r>
      <w:r>
        <w:t xml:space="preserve"> and false mesquite (</w:t>
      </w:r>
      <w:r w:rsidRPr="00A749F0">
        <w:rPr>
          <w:i/>
        </w:rPr>
        <w:t>Calliandra eriophylla</w:t>
      </w:r>
      <w:r>
        <w:t>) will typically be present early. Weeping lovegrass (an exotic) may be increased by fire. On sandy soils, sand bluestem (</w:t>
      </w:r>
      <w:r w:rsidRPr="00A749F0">
        <w:rPr>
          <w:i/>
        </w:rPr>
        <w:t>Andropogon hallii</w:t>
      </w:r>
      <w:r>
        <w:t>), little bluestem (</w:t>
      </w:r>
      <w:r w:rsidRPr="00A749F0">
        <w:rPr>
          <w:i/>
        </w:rPr>
        <w:t>Schizachyrium scoparium</w:t>
      </w:r>
      <w:r>
        <w:t>), switchgrass (</w:t>
      </w:r>
      <w:r w:rsidRPr="00A749F0">
        <w:rPr>
          <w:i/>
        </w:rPr>
        <w:t>Panicum virgatum</w:t>
      </w:r>
      <w:r>
        <w:t>)</w:t>
      </w:r>
      <w:r w:rsidR="00E1673A">
        <w:t>,</w:t>
      </w:r>
      <w:r>
        <w:t xml:space="preserve"> and sand shinnery oak may increase after disturbance. There was also a lot of bare ground in this stage. </w:t>
      </w:r>
    </w:p>
    <w:p w:rsidR="004D622D" w:rsidP="004D622D" w:rsidRDefault="004D622D" w14:paraId="484FC995" w14:textId="77777777"/>
    <w:p w:rsidR="004D622D" w:rsidP="004D622D" w:rsidRDefault="004D622D" w14:paraId="37F53777" w14:textId="0F25F402">
      <w:r>
        <w:t>In this early stage, grasses will be more nutritious and palatable, grazing by bison, antelope, deer, rodents</w:t>
      </w:r>
      <w:r w:rsidR="00E1673A">
        <w:t>,</w:t>
      </w:r>
      <w:r>
        <w:t xml:space="preserve"> and lagomorphs w</w:t>
      </w:r>
      <w:r w:rsidR="00AB28A8">
        <w:t>ould be high</w:t>
      </w:r>
      <w:r>
        <w:t xml:space="preserve"> but not cause a transition. This would also be a typical prairie dog town and with buffalo wallows. Prairie dog impact </w:t>
      </w:r>
      <w:r w:rsidR="00AB28A8">
        <w:t xml:space="preserve">occurs </w:t>
      </w:r>
      <w:r>
        <w:t>(modeled as Op</w:t>
      </w:r>
      <w:r w:rsidR="00AB28A8">
        <w:t>tion</w:t>
      </w:r>
      <w:r>
        <w:t>).</w:t>
      </w:r>
    </w:p>
    <w:p w:rsidR="004D622D" w:rsidP="004D622D" w:rsidRDefault="004D622D" w14:paraId="555D9E01" w14:textId="77777777"/>
    <w:p w:rsidR="004D622D" w:rsidP="004D622D" w:rsidRDefault="004D622D" w14:paraId="03837B09" w14:textId="77777777">
      <w:r>
        <w:t xml:space="preserve">Surface soil horizon is heavily eroded by wind after disturbance, particularly in sandy soils. </w:t>
      </w:r>
    </w:p>
    <w:p w:rsidR="004D622D" w:rsidP="004D622D" w:rsidRDefault="004D622D" w14:paraId="6613C69C" w14:textId="77777777"/>
    <w:p w:rsidR="004D622D" w:rsidP="004D622D" w:rsidRDefault="004D622D" w14:paraId="1FB72D4F" w14:textId="524855DD">
      <w:r>
        <w:t>R</w:t>
      </w:r>
      <w:r w:rsidR="00AB28A8">
        <w:t>eplacement fire</w:t>
      </w:r>
      <w:r>
        <w:t xml:space="preserve"> might occur but not often due to low fuel loads and would reset age to 0.</w:t>
      </w:r>
    </w:p>
    <w:p w:rsidR="004D622D" w:rsidP="004D622D" w:rsidRDefault="004D622D" w14:paraId="5151F2FC" w14:textId="77777777"/>
    <w:p>
      <w:r>
        <w:rPr>
          <w:i/>
          <w:u w:val="single"/>
        </w:rPr>
        <w:t>Maximum Tree Size Class</w:t>
      </w:r>
      <w:br/>
      <w:r>
        <w:t>None</w:t>
      </w:r>
    </w:p>
    <w:p w:rsidR="004D622D" w:rsidP="004D622D" w:rsidRDefault="004D622D" w14:paraId="4FE38BBB" w14:textId="77777777">
      <w:pPr>
        <w:pStyle w:val="InfoPara"/>
        <w:pBdr>
          <w:top w:val="single" w:color="auto" w:sz="4" w:space="1"/>
        </w:pBdr>
      </w:pPr>
      <w:r>
        <w:t>Class B</w:t>
      </w:r>
      <w:r>
        <w:tab/>
        <w:t>71</w:t>
      </w:r>
      <w:r w:rsidR="002A3B10">
        <w:tab/>
      </w:r>
      <w:r w:rsidR="002A3B10">
        <w:tab/>
      </w:r>
      <w:r w:rsidR="002A3B10">
        <w:tab/>
      </w:r>
      <w:r w:rsidR="002A3B10">
        <w:tab/>
      </w:r>
      <w:r w:rsidR="004F7795">
        <w:t>Late Development 1 - Closed</w:t>
      </w:r>
    </w:p>
    <w:p w:rsidRPr="00E1673A" w:rsidR="004D622D" w:rsidP="00A749F0" w:rsidRDefault="004D622D" w14:paraId="3307A38C" w14:textId="5E4CFFD3">
      <w:pPr>
        <w:pStyle w:val="SClassInfoPara"/>
      </w:pPr>
      <w:r w:rsidRPr="00A749F0">
        <w:rPr>
          <w:i w:val="0"/>
          <w:u w:val="none"/>
        </w:rPr>
        <w:t>Upper</w:t>
      </w:r>
      <w:r w:rsidRPr="00A749F0" w:rsidR="00E1673A">
        <w:rPr>
          <w:i w:val="0"/>
          <w:u w:val="none"/>
        </w:rPr>
        <w:t>-l</w:t>
      </w:r>
      <w:r w:rsidRPr="00A749F0">
        <w:rPr>
          <w:i w:val="0"/>
          <w:u w:val="none"/>
        </w:rPr>
        <w:t xml:space="preserve">ayer </w:t>
      </w:r>
      <w:r w:rsidRPr="00A749F0" w:rsidR="00E1673A">
        <w:rPr>
          <w:i w:val="0"/>
          <w:u w:val="none"/>
        </w:rPr>
        <w:t>l</w:t>
      </w:r>
      <w:r w:rsidRPr="00A749F0">
        <w:rPr>
          <w:i w:val="0"/>
          <w:u w:val="none"/>
        </w:rPr>
        <w:t>ifeform is not the dominant lifeform</w:t>
      </w:r>
      <w:r w:rsidRPr="00A749F0" w:rsidR="00E1673A">
        <w:rPr>
          <w:i w:val="0"/>
          <w:u w:val="none"/>
        </w:rPr>
        <w:t xml:space="preserve">. </w:t>
      </w:r>
      <w:r w:rsidRPr="00E1673A">
        <w:rPr>
          <w:i w:val="0"/>
          <w:u w:val="none"/>
        </w:rPr>
        <w:t xml:space="preserve">Scattered woody plants may be present, particularly in ravines and other refugia from fire (up to 10% cover, maybe up to </w:t>
      </w:r>
      <w:r w:rsidR="00E1673A">
        <w:rPr>
          <w:i w:val="0"/>
          <w:u w:val="none"/>
        </w:rPr>
        <w:t>1m</w:t>
      </w:r>
      <w:r w:rsidRPr="00E1673A">
        <w:rPr>
          <w:i w:val="0"/>
          <w:u w:val="none"/>
        </w:rPr>
        <w:t xml:space="preserve"> tall) -</w:t>
      </w:r>
      <w:r w:rsidR="00E1673A">
        <w:rPr>
          <w:i w:val="0"/>
          <w:u w:val="none"/>
        </w:rPr>
        <w:t>-</w:t>
      </w:r>
      <w:r w:rsidRPr="00E1673A">
        <w:rPr>
          <w:i w:val="0"/>
          <w:u w:val="none"/>
        </w:rPr>
        <w:t xml:space="preserve"> fourwing saltbush, mesquite, juniper, prickly pear</w:t>
      </w:r>
      <w:r w:rsidR="00E1673A">
        <w:rPr>
          <w:i w:val="0"/>
          <w:u w:val="none"/>
        </w:rPr>
        <w:t>,</w:t>
      </w:r>
      <w:r w:rsidRPr="00E1673A">
        <w:rPr>
          <w:i w:val="0"/>
          <w:u w:val="none"/>
        </w:rPr>
        <w:t xml:space="preserve"> and cholla.</w:t>
      </w:r>
    </w:p>
    <w:p w:rsidR="004D622D" w:rsidP="004D622D" w:rsidRDefault="004D622D" w14:paraId="471A1092" w14:textId="77777777"/>
    <w:p w:rsidR="004D622D" w:rsidP="004D622D" w:rsidRDefault="004D622D" w14:paraId="4DFA7B4B" w14:textId="77777777">
      <w:pPr>
        <w:pStyle w:val="SClassInfoPara"/>
      </w:pPr>
      <w:r>
        <w:t>Indicator Species</w:t>
      </w:r>
    </w:p>
    <w:p w:rsidR="004D622D" w:rsidP="004D622D" w:rsidRDefault="004D622D" w14:paraId="5E9D6D40" w14:textId="77777777"/>
    <w:p w:rsidR="004D622D" w:rsidP="004D622D" w:rsidRDefault="004D622D" w14:paraId="58751002" w14:textId="77777777">
      <w:pPr>
        <w:pStyle w:val="SClassInfoPara"/>
      </w:pPr>
      <w:r>
        <w:t>Description</w:t>
      </w:r>
    </w:p>
    <w:p w:rsidR="004D622D" w:rsidP="004D622D" w:rsidRDefault="004D622D" w14:paraId="1DF3FBD0" w14:textId="38E926F8">
      <w:r>
        <w:t>This is the historic climax plant community with blue grama, buffalograss, sideoats grama, sand dropseed, hairy grama</w:t>
      </w:r>
      <w:r w:rsidR="00E1673A">
        <w:t>,</w:t>
      </w:r>
      <w:r>
        <w:t xml:space="preserve"> and sand sage (</w:t>
      </w:r>
      <w:r w:rsidRPr="00A749F0">
        <w:rPr>
          <w:i/>
        </w:rPr>
        <w:t>Artemisia filifolia</w:t>
      </w:r>
      <w:r>
        <w:t xml:space="preserve">). Historically, would have more midgrasses. </w:t>
      </w:r>
    </w:p>
    <w:p w:rsidR="004D622D" w:rsidP="004D622D" w:rsidRDefault="004D622D" w14:paraId="3410214C" w14:textId="77777777"/>
    <w:p w:rsidR="004D622D" w:rsidP="004D622D" w:rsidRDefault="004D622D" w14:paraId="69DA2611" w14:textId="37CBA293">
      <w:r>
        <w:t>There would also be scatterings of black grama (</w:t>
      </w:r>
      <w:r w:rsidRPr="00A749F0">
        <w:rPr>
          <w:i/>
        </w:rPr>
        <w:t>B. eriopoda</w:t>
      </w:r>
      <w:r>
        <w:t>) and vine mesquite (</w:t>
      </w:r>
      <w:r w:rsidRPr="00A749F0">
        <w:rPr>
          <w:i/>
        </w:rPr>
        <w:t>Panicum obtusum</w:t>
      </w:r>
      <w:r>
        <w:t>) on heavier soils. R</w:t>
      </w:r>
      <w:r w:rsidR="00AB28A8">
        <w:t>eplacement fires</w:t>
      </w:r>
      <w:r>
        <w:t xml:space="preserve"> occur more often in this class and cause a tr</w:t>
      </w:r>
      <w:r w:rsidR="00E1673A">
        <w:t>an</w:t>
      </w:r>
      <w:r>
        <w:t xml:space="preserve">sition to </w:t>
      </w:r>
      <w:r w:rsidR="00E1673A">
        <w:t>C</w:t>
      </w:r>
      <w:r>
        <w:t>lass A. Insects would also occur but not modeled, no widespread effect -</w:t>
      </w:r>
      <w:r w:rsidR="00E1673A">
        <w:t>-</w:t>
      </w:r>
      <w:r>
        <w:t xml:space="preserve"> just localized. Native </w:t>
      </w:r>
      <w:r w:rsidR="00AB28A8">
        <w:t xml:space="preserve">grazing occurs </w:t>
      </w:r>
      <w:r>
        <w:t xml:space="preserve">in this class and maintains this class. Prairie dog impact could occur </w:t>
      </w:r>
      <w:r w:rsidR="00AB28A8">
        <w:t>in this class</w:t>
      </w:r>
      <w:r>
        <w:t>. Replacement droug</w:t>
      </w:r>
      <w:r w:rsidR="00764F42">
        <w:t>ht may also occur</w:t>
      </w:r>
      <w:r>
        <w:t>.</w:t>
      </w:r>
    </w:p>
    <w:p w:rsidR="004D622D" w:rsidP="004D622D" w:rsidRDefault="004D622D" w14:paraId="70F342A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dogs</w:t>
      </w:r>
    </w:p>
    <w:p>
      <w:r>
        <w:t/>
      </w:r>
    </w:p>
    <w:p>
      <w:pPr>
        <w:pStyle w:val="ReportSection"/>
      </w:pPr>
      <w:r>
        <w:t>References</w:t>
      </w:r>
    </w:p>
    <w:p>
      <w:r>
        <w:t/>
      </w:r>
    </w:p>
    <w:p w:rsidR="004D622D" w:rsidP="004D622D" w:rsidRDefault="004D622D" w14:paraId="74CE00C4" w14:textId="77777777">
      <w:r>
        <w:t>Brown, James K.; Smith, Jane Kapler, eds. 2000. Wildland fire in ecosystems: effects of fire on flora. Gen. Tech. Rep. RMRS-GTR-42-vol. 2. Ogden, UT: USDA Forest Service, Rocky Mountain Research Station. 257 pp.</w:t>
      </w:r>
    </w:p>
    <w:p w:rsidR="004D622D" w:rsidP="004D622D" w:rsidRDefault="004D622D" w14:paraId="1E005717" w14:textId="77777777"/>
    <w:p w:rsidR="004D622D" w:rsidP="004D622D" w:rsidRDefault="004D622D" w14:paraId="0E19D8D0" w14:textId="77777777">
      <w:r>
        <w:t>Dick-Peddie, W.A. 1993. New Mexico vegetation, past, present and future. Albuquerque, NM: Univ. New Mexico Press. Xxxii, 244 pp.</w:t>
      </w:r>
    </w:p>
    <w:p w:rsidR="004D622D" w:rsidP="004D622D" w:rsidRDefault="004D622D" w14:paraId="109F53AB" w14:textId="77777777"/>
    <w:p w:rsidR="004D622D" w:rsidP="004D622D" w:rsidRDefault="004D622D" w14:paraId="4B599220" w14:textId="77777777">
      <w:r>
        <w:t>Ford, P.L. 1999. Response of buffalograss (Buchloe dactyloides) and blue grama (Bouteloua gracilis) to fire. Great Plains Research 9: 261-276.</w:t>
      </w:r>
    </w:p>
    <w:p w:rsidR="004D622D" w:rsidP="004D622D" w:rsidRDefault="004D622D" w14:paraId="4647A8A5" w14:textId="77777777"/>
    <w:p w:rsidR="004D622D" w:rsidP="004D622D" w:rsidRDefault="004D622D" w14:paraId="461DA5AC" w14:textId="77777777">
      <w:r>
        <w:t xml:space="preserve">Howard, Janet L. 1995. Buchloe dactyloides. In: Fire Effects Information System, [Online]. </w:t>
      </w:r>
    </w:p>
    <w:p w:rsidR="004D622D" w:rsidP="004D622D" w:rsidRDefault="004D622D" w14:paraId="7A698841" w14:textId="77777777">
      <w:r>
        <w:t>USDA Forest Service, Rocky Mountain Research Station, Fire Sciences Laboratory (Producer). Available: http://www.fs.fed.us/database/feis/ [2005, May 4].</w:t>
      </w:r>
    </w:p>
    <w:p w:rsidR="004D622D" w:rsidP="004D622D" w:rsidRDefault="004D622D" w14:paraId="3D9D1E79" w14:textId="77777777"/>
    <w:p w:rsidR="004D622D" w:rsidP="004D622D" w:rsidRDefault="004D622D" w14:paraId="4FA6E159" w14:textId="77777777">
      <w:r>
        <w:t>Lauenroth, W.K. and D.G. Milchunas. 1993. The shortgrass steppe. In: R.T. Coupland (ed.) Natural grasslands. Vol 8a. Ecosystems of the world. Elsevier Scientific Press, Amsterdam.</w:t>
      </w:r>
    </w:p>
    <w:p w:rsidR="004D622D" w:rsidP="004D622D" w:rsidRDefault="004D622D" w14:paraId="501FE18E" w14:textId="77777777"/>
    <w:p w:rsidR="004D622D" w:rsidP="004D622D" w:rsidRDefault="004D622D" w14:paraId="721CF6B3" w14:textId="77777777">
      <w:r>
        <w:lastRenderedPageBreak/>
        <w:t>NatureServe. 2007. International Ecological Classification Standard: Terrestrial Ecological Classifications. NatureServe Central Databases. Arlington, VA. Data current as of 10 February 2007.</w:t>
      </w:r>
    </w:p>
    <w:p w:rsidR="004D622D" w:rsidP="004D622D" w:rsidRDefault="004D622D" w14:paraId="5C31235E" w14:textId="77777777"/>
    <w:p w:rsidR="004D622D" w:rsidP="004D622D" w:rsidRDefault="004D622D" w14:paraId="6426AE2E" w14:textId="77777777">
      <w:r>
        <w:t>NatureServe. 2005. NatureServe Explorer: An online encyclopedia of life [web application]. Version 4.4. NatureServe, Arlington, Virginia. Available http://www.natureserve.org/explorer. (Accessed: May 4, 2005).</w:t>
      </w:r>
    </w:p>
    <w:p w:rsidR="004D622D" w:rsidP="004D622D" w:rsidRDefault="004D622D" w14:paraId="3AF4FD2B" w14:textId="77777777"/>
    <w:p w:rsidR="004D622D" w:rsidP="004D622D" w:rsidRDefault="004D622D" w14:paraId="63A12805" w14:textId="77777777">
      <w:r>
        <w:t>Wright, H.A. and A.W. Bailey. 1982. Fire Ecology: United States and Southern Canada. John Wiley &amp; Sons, NY. 501 pp.</w:t>
      </w:r>
    </w:p>
    <w:p w:rsidRPr="00A43E41" w:rsidR="004D5F12" w:rsidP="004D622D" w:rsidRDefault="004D5F12" w14:paraId="38893A02"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42FAC" w14:textId="77777777" w:rsidR="00117EA3" w:rsidRDefault="00117EA3">
      <w:r>
        <w:separator/>
      </w:r>
    </w:p>
  </w:endnote>
  <w:endnote w:type="continuationSeparator" w:id="0">
    <w:p w14:paraId="08198B28" w14:textId="77777777" w:rsidR="00117EA3" w:rsidRDefault="0011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6A621" w14:textId="77777777" w:rsidR="00AC662F" w:rsidRDefault="00AC6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9B5ED" w14:textId="77777777" w:rsidR="00AC662F" w:rsidRDefault="00AC662F" w:rsidP="004D622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B8BA7" w14:textId="77777777" w:rsidR="00AC662F" w:rsidRDefault="00AC6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152B9" w14:textId="77777777" w:rsidR="00117EA3" w:rsidRDefault="00117EA3">
      <w:r>
        <w:separator/>
      </w:r>
    </w:p>
  </w:footnote>
  <w:footnote w:type="continuationSeparator" w:id="0">
    <w:p w14:paraId="6306B6B2" w14:textId="77777777" w:rsidR="00117EA3" w:rsidRDefault="00117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E254" w14:textId="77777777" w:rsidR="00AC662F" w:rsidRDefault="00AC6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1D4CE" w14:textId="77777777" w:rsidR="00AC662F" w:rsidRDefault="00AC662F" w:rsidP="004D622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DA4AC" w14:textId="77777777" w:rsidR="00AC662F" w:rsidRDefault="00AC6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B28A8"/>
    <w:pPr>
      <w:ind w:left="720"/>
    </w:pPr>
    <w:rPr>
      <w:rFonts w:ascii="Calibri" w:eastAsiaTheme="minorHAnsi" w:hAnsi="Calibri"/>
      <w:sz w:val="22"/>
      <w:szCs w:val="22"/>
    </w:rPr>
  </w:style>
  <w:style w:type="character" w:styleId="Hyperlink">
    <w:name w:val="Hyperlink"/>
    <w:basedOn w:val="DefaultParagraphFont"/>
    <w:rsid w:val="00AB28A8"/>
    <w:rPr>
      <w:color w:val="0000FF" w:themeColor="hyperlink"/>
      <w:u w:val="single"/>
    </w:rPr>
  </w:style>
  <w:style w:type="paragraph" w:styleId="BalloonText">
    <w:name w:val="Balloon Text"/>
    <w:basedOn w:val="Normal"/>
    <w:link w:val="BalloonTextChar"/>
    <w:uiPriority w:val="99"/>
    <w:semiHidden/>
    <w:unhideWhenUsed/>
    <w:rsid w:val="00AB28A8"/>
    <w:rPr>
      <w:rFonts w:ascii="Tahoma" w:hAnsi="Tahoma" w:cs="Tahoma"/>
      <w:sz w:val="16"/>
      <w:szCs w:val="16"/>
    </w:rPr>
  </w:style>
  <w:style w:type="character" w:customStyle="1" w:styleId="BalloonTextChar">
    <w:name w:val="Balloon Text Char"/>
    <w:basedOn w:val="DefaultParagraphFont"/>
    <w:link w:val="BalloonText"/>
    <w:uiPriority w:val="99"/>
    <w:semiHidden/>
    <w:rsid w:val="00AB28A8"/>
    <w:rPr>
      <w:rFonts w:ascii="Tahoma" w:hAnsi="Tahoma" w:cs="Tahoma"/>
      <w:sz w:val="16"/>
      <w:szCs w:val="16"/>
    </w:rPr>
  </w:style>
  <w:style w:type="character" w:styleId="CommentReference">
    <w:name w:val="annotation reference"/>
    <w:basedOn w:val="DefaultParagraphFont"/>
    <w:uiPriority w:val="99"/>
    <w:semiHidden/>
    <w:unhideWhenUsed/>
    <w:rsid w:val="00E73C22"/>
    <w:rPr>
      <w:sz w:val="16"/>
      <w:szCs w:val="16"/>
    </w:rPr>
  </w:style>
  <w:style w:type="paragraph" w:styleId="CommentText">
    <w:name w:val="annotation text"/>
    <w:basedOn w:val="Normal"/>
    <w:link w:val="CommentTextChar"/>
    <w:uiPriority w:val="99"/>
    <w:semiHidden/>
    <w:unhideWhenUsed/>
    <w:rsid w:val="00E73C22"/>
    <w:rPr>
      <w:sz w:val="20"/>
      <w:szCs w:val="20"/>
    </w:rPr>
  </w:style>
  <w:style w:type="character" w:customStyle="1" w:styleId="CommentTextChar">
    <w:name w:val="Comment Text Char"/>
    <w:basedOn w:val="DefaultParagraphFont"/>
    <w:link w:val="CommentText"/>
    <w:uiPriority w:val="99"/>
    <w:semiHidden/>
    <w:rsid w:val="00E73C22"/>
  </w:style>
  <w:style w:type="paragraph" w:styleId="CommentSubject">
    <w:name w:val="annotation subject"/>
    <w:basedOn w:val="CommentText"/>
    <w:next w:val="CommentText"/>
    <w:link w:val="CommentSubjectChar"/>
    <w:uiPriority w:val="99"/>
    <w:semiHidden/>
    <w:unhideWhenUsed/>
    <w:rsid w:val="00E73C22"/>
    <w:rPr>
      <w:b/>
      <w:bCs/>
    </w:rPr>
  </w:style>
  <w:style w:type="character" w:customStyle="1" w:styleId="CommentSubjectChar">
    <w:name w:val="Comment Subject Char"/>
    <w:basedOn w:val="CommentTextChar"/>
    <w:link w:val="CommentSubject"/>
    <w:uiPriority w:val="99"/>
    <w:semiHidden/>
    <w:rsid w:val="00E73C22"/>
    <w:rPr>
      <w:b/>
      <w:bCs/>
    </w:rPr>
  </w:style>
  <w:style w:type="character" w:styleId="Mention">
    <w:name w:val="Mention"/>
    <w:basedOn w:val="DefaultParagraphFont"/>
    <w:uiPriority w:val="99"/>
    <w:semiHidden/>
    <w:unhideWhenUsed/>
    <w:rsid w:val="0096136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3162">
      <w:bodyDiv w:val="1"/>
      <w:marLeft w:val="0"/>
      <w:marRight w:val="0"/>
      <w:marTop w:val="0"/>
      <w:marBottom w:val="0"/>
      <w:divBdr>
        <w:top w:val="none" w:sz="0" w:space="0" w:color="auto"/>
        <w:left w:val="none" w:sz="0" w:space="0" w:color="auto"/>
        <w:bottom w:val="none" w:sz="0" w:space="0" w:color="auto"/>
        <w:right w:val="none" w:sz="0" w:space="0" w:color="auto"/>
      </w:divBdr>
    </w:div>
    <w:div w:id="12513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2014-08-21T14:47:00Z</cp:lastPrinted>
  <dcterms:created xsi:type="dcterms:W3CDTF">2017-08-28T23:36:00Z</dcterms:created>
  <dcterms:modified xsi:type="dcterms:W3CDTF">2025-02-12T09:41:34Z</dcterms:modified>
</cp:coreProperties>
</file>