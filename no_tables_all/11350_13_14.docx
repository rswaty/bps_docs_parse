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E7E" w:rsidP="008F5E7E" w:rsidRDefault="008F5E7E" w14:paraId="7379D32D" w14:textId="27B1C230">
      <w:pPr>
        <w:pStyle w:val="BpSTitle"/>
      </w:pPr>
      <w:r>
        <w:t>11350</w:t>
      </w:r>
    </w:p>
    <w:p w:rsidR="008F5E7E" w:rsidP="008F5E7E" w:rsidRDefault="008F5E7E" w14:paraId="23A76374" w14:textId="77777777">
      <w:pPr>
        <w:pStyle w:val="BpSTitle"/>
      </w:pPr>
      <w:r>
        <w:t>Inter-Mountain Basins Semi-Desert Grassland</w:t>
      </w:r>
    </w:p>
    <w:p w:rsidR="008F5E7E" w:rsidP="008F5E7E" w:rsidRDefault="008F5E7E" w14:paraId="679F2797" w14:textId="55F6EF6D">
      <w:r>
        <w:t>BpS Model/Description Version: Aug. 2020</w:t>
      </w:r>
      <w:r>
        <w:tab/>
      </w:r>
      <w:r>
        <w:tab/>
      </w:r>
      <w:r>
        <w:tab/>
      </w:r>
      <w:r>
        <w:tab/>
      </w:r>
      <w:r>
        <w:tab/>
      </w:r>
      <w:r>
        <w:tab/>
      </w:r>
      <w:r>
        <w:tab/>
      </w:r>
    </w:p>
    <w:p w:rsidR="008F5E7E" w:rsidP="008F5E7E" w:rsidRDefault="008F5E7E" w14:paraId="5FBEAC83" w14:textId="77777777"/>
    <w:p w:rsidR="008F5E7E" w:rsidP="008F5E7E" w:rsidRDefault="008F5E7E" w14:paraId="17D9808C" w14:textId="77777777"/>
    <w:p w:rsidR="008F5E7E" w:rsidP="008F5E7E" w:rsidRDefault="008F5E7E" w14:paraId="0E25287E" w14:textId="77777777">
      <w:pPr>
        <w:pStyle w:val="InfoPara"/>
      </w:pPr>
      <w:r>
        <w:t>Vegetation Type</w:t>
      </w:r>
    </w:p>
    <w:p w:rsidR="008F5E7E" w:rsidP="008F5E7E" w:rsidRDefault="008F5E7E" w14:paraId="428F3500" w14:textId="50AA432D">
      <w:bookmarkStart w:name="_GoBack" w:id="0"/>
      <w:bookmarkEnd w:id="0"/>
      <w:r>
        <w:t>Herbaceous</w:t>
      </w:r>
    </w:p>
    <w:p w:rsidR="008F5E7E" w:rsidP="008F5E7E" w:rsidRDefault="008F5E7E" w14:paraId="0AF128EE" w14:textId="77777777">
      <w:pPr>
        <w:pStyle w:val="InfoPara"/>
      </w:pPr>
      <w:r>
        <w:t>Map Zones</w:t>
      </w:r>
    </w:p>
    <w:p w:rsidR="008F5E7E" w:rsidP="008F5E7E" w:rsidRDefault="00C931DB" w14:paraId="60BBE376" w14:textId="02C78928">
      <w:r>
        <w:t xml:space="preserve">13, </w:t>
      </w:r>
      <w:r w:rsidR="008F5E7E">
        <w:t>14</w:t>
      </w:r>
    </w:p>
    <w:p w:rsidR="008F5E7E" w:rsidP="008F5E7E" w:rsidRDefault="008F5E7E" w14:paraId="23121E21" w14:textId="77777777">
      <w:pPr>
        <w:pStyle w:val="InfoPara"/>
      </w:pPr>
      <w:r>
        <w:t>Geographic Range</w:t>
      </w:r>
    </w:p>
    <w:p w:rsidR="008F5E7E" w:rsidP="008F5E7E" w:rsidRDefault="008F5E7E" w14:paraId="091A9FEC" w14:textId="1FA7D2CE">
      <w:r>
        <w:t xml:space="preserve">Occurs throughout the Intermountain </w:t>
      </w:r>
      <w:proofErr w:type="gramStart"/>
      <w:r>
        <w:t>western</w:t>
      </w:r>
      <w:proofErr w:type="gramEnd"/>
      <w:r>
        <w:t xml:space="preserve"> U</w:t>
      </w:r>
      <w:r w:rsidR="006A2B7C">
        <w:t xml:space="preserve">nited States </w:t>
      </w:r>
      <w:r>
        <w:t xml:space="preserve">on </w:t>
      </w:r>
      <w:proofErr w:type="spellStart"/>
      <w:r>
        <w:t>sandsheets</w:t>
      </w:r>
      <w:proofErr w:type="spellEnd"/>
      <w:r>
        <w:t xml:space="preserve"> or stabilized dunes.</w:t>
      </w:r>
    </w:p>
    <w:p w:rsidR="008F5E7E" w:rsidP="008F5E7E" w:rsidRDefault="008F5E7E" w14:paraId="5D75E298" w14:textId="77777777">
      <w:pPr>
        <w:pStyle w:val="InfoPara"/>
      </w:pPr>
      <w:r>
        <w:t>Biophysical Site Description</w:t>
      </w:r>
    </w:p>
    <w:p w:rsidR="008F5E7E" w:rsidP="008F5E7E" w:rsidRDefault="008F5E7E" w14:paraId="0E82D476" w14:textId="61CB2AB2">
      <w:r>
        <w:t>Ecological systems found at varying elevations in the Mojave Desert</w:t>
      </w:r>
      <w:r w:rsidR="006A2B7C">
        <w:t>.</w:t>
      </w:r>
      <w:r>
        <w:t xml:space="preserve"> 500-2</w:t>
      </w:r>
      <w:r w:rsidR="00BA71D2">
        <w:t>,</w:t>
      </w:r>
      <w:r>
        <w:t xml:space="preserve">000m. Also found at lower elevations in Death Valley National Park. These grasslands occur in lowland and upland areas and may occupy </w:t>
      </w:r>
      <w:proofErr w:type="spellStart"/>
      <w:r>
        <w:t>sandsheets</w:t>
      </w:r>
      <w:proofErr w:type="spellEnd"/>
      <w:r>
        <w:t xml:space="preserve">, stabilized dunes, swales, playas, </w:t>
      </w:r>
      <w:proofErr w:type="spellStart"/>
      <w:r>
        <w:t>mesatops</w:t>
      </w:r>
      <w:proofErr w:type="spellEnd"/>
      <w:r>
        <w:t>, plateau parks, alluvial flats</w:t>
      </w:r>
      <w:r w:rsidR="006A2B7C">
        <w:t>,</w:t>
      </w:r>
      <w:r>
        <w:t xml:space="preserve"> and plains, but sites are typically xeric. Substrates are often excessively to well-drained sandy or loamy-textured soils derived from sedimentary parent materials but are quite variable and may include fine-textured soils derived from igneous and metamorphic rocks. Sometimes associated with specific soils, often well-drained clay soils. These grasslands typically occur on aridic sites. These grasslands occur on a variety of aspects and slopes. Sites may range from flat to moderately steep. </w:t>
      </w:r>
      <w:r w:rsidR="00582EA6">
        <w:t>Annual precipitation is 4-8in in the Mojave Desert (</w:t>
      </w:r>
      <w:r w:rsidR="006A2B7C">
        <w:t xml:space="preserve">map zone [MZ] </w:t>
      </w:r>
      <w:r w:rsidR="00582EA6">
        <w:t>13)</w:t>
      </w:r>
      <w:r w:rsidR="000A2441">
        <w:t>.</w:t>
      </w:r>
      <w:r w:rsidR="00582EA6">
        <w:t xml:space="preserve"> </w:t>
      </w:r>
      <w:r>
        <w:t>Monsoonal rains are an important source of precipitation.</w:t>
      </w:r>
    </w:p>
    <w:p w:rsidR="008F5E7E" w:rsidP="008F5E7E" w:rsidRDefault="008F5E7E" w14:paraId="4C1D7447" w14:textId="77777777">
      <w:pPr>
        <w:pStyle w:val="InfoPara"/>
      </w:pPr>
      <w:r>
        <w:t>Vegetation Description</w:t>
      </w:r>
    </w:p>
    <w:p w:rsidR="008F5E7E" w:rsidP="008F5E7E" w:rsidRDefault="008F5E7E" w14:paraId="2102B797" w14:textId="4742ADC4">
      <w:r>
        <w:t>Grasslands within this system are typically characterized by a sparse to moderately dense herbaceous layer dominated by medium-tall and short bunchgrasses. The dominant perennial bunchgrasses and shrubs within this system are all very drought-resistant plants. These grasslands are typically dominated or co</w:t>
      </w:r>
      <w:r w:rsidR="006A2B7C">
        <w:t>-</w:t>
      </w:r>
      <w:r>
        <w:t xml:space="preserve">dominated by </w:t>
      </w:r>
      <w:proofErr w:type="spellStart"/>
      <w:r w:rsidRPr="0031693C">
        <w:rPr>
          <w:i/>
        </w:rPr>
        <w:t>Achnatherum</w:t>
      </w:r>
      <w:proofErr w:type="spellEnd"/>
      <w:r w:rsidRPr="0031693C">
        <w:rPr>
          <w:i/>
        </w:rPr>
        <w:t xml:space="preserve"> </w:t>
      </w:r>
      <w:proofErr w:type="spellStart"/>
      <w:r w:rsidRPr="0031693C">
        <w:rPr>
          <w:i/>
        </w:rPr>
        <w:t>hymenoides</w:t>
      </w:r>
      <w:proofErr w:type="spellEnd"/>
      <w:r>
        <w:t xml:space="preserve"> or </w:t>
      </w:r>
      <w:proofErr w:type="spellStart"/>
      <w:r w:rsidRPr="0031693C">
        <w:rPr>
          <w:i/>
        </w:rPr>
        <w:t>Hesperostipa</w:t>
      </w:r>
      <w:proofErr w:type="spellEnd"/>
      <w:r w:rsidRPr="0031693C">
        <w:rPr>
          <w:i/>
        </w:rPr>
        <w:t xml:space="preserve"> </w:t>
      </w:r>
      <w:proofErr w:type="spellStart"/>
      <w:r w:rsidRPr="0031693C">
        <w:rPr>
          <w:i/>
        </w:rPr>
        <w:t>comata</w:t>
      </w:r>
      <w:proofErr w:type="spellEnd"/>
      <w:r>
        <w:t xml:space="preserve"> and may include scattered shrubs and dwarf-shrubs of species of </w:t>
      </w:r>
      <w:r w:rsidRPr="0031693C">
        <w:rPr>
          <w:i/>
        </w:rPr>
        <w:t>Artemisia tridentata</w:t>
      </w:r>
      <w:r>
        <w:t xml:space="preserve">, </w:t>
      </w:r>
      <w:proofErr w:type="spellStart"/>
      <w:r w:rsidRPr="0031693C">
        <w:rPr>
          <w:i/>
        </w:rPr>
        <w:t>Atriplex</w:t>
      </w:r>
      <w:proofErr w:type="spellEnd"/>
      <w:r w:rsidRPr="0031693C">
        <w:rPr>
          <w:i/>
        </w:rPr>
        <w:t xml:space="preserve"> </w:t>
      </w:r>
      <w:proofErr w:type="spellStart"/>
      <w:r w:rsidRPr="0031693C">
        <w:rPr>
          <w:i/>
        </w:rPr>
        <w:t>canescens</w:t>
      </w:r>
      <w:proofErr w:type="spellEnd"/>
      <w:r>
        <w:t xml:space="preserve">, </w:t>
      </w:r>
      <w:r w:rsidRPr="0031693C">
        <w:rPr>
          <w:i/>
        </w:rPr>
        <w:t>Ephedra</w:t>
      </w:r>
      <w:r w:rsidR="006A2B7C">
        <w:t>,</w:t>
      </w:r>
      <w:r>
        <w:t xml:space="preserve"> or </w:t>
      </w:r>
      <w:proofErr w:type="spellStart"/>
      <w:r w:rsidRPr="0031693C">
        <w:rPr>
          <w:i/>
        </w:rPr>
        <w:t>Krascheninnikovia</w:t>
      </w:r>
      <w:proofErr w:type="spellEnd"/>
      <w:r w:rsidRPr="0031693C">
        <w:rPr>
          <w:i/>
        </w:rPr>
        <w:t xml:space="preserve"> </w:t>
      </w:r>
      <w:proofErr w:type="spellStart"/>
      <w:r w:rsidRPr="0031693C">
        <w:rPr>
          <w:i/>
        </w:rPr>
        <w:t>lanata</w:t>
      </w:r>
      <w:proofErr w:type="spellEnd"/>
      <w:r>
        <w:t>.</w:t>
      </w:r>
    </w:p>
    <w:p w:rsidR="008F5E7E" w:rsidP="008F5E7E" w:rsidRDefault="008F5E7E" w14:paraId="0049CFA3" w14:textId="77777777">
      <w:pPr>
        <w:pStyle w:val="InfoPara"/>
      </w:pPr>
      <w:r>
        <w:t>BpS Dominant and Indicator Species</w:t>
      </w:r>
    </w:p>
    <w:p>
      <w:r>
        <w:rPr>
          <w:sz w:val="16"/>
        </w:rPr>
        <w:t>Species names are from the NRCS PLANTS database. Check species codes at http://plants.usda.gov.</w:t>
      </w:r>
    </w:p>
    <w:p w:rsidR="008F5E7E" w:rsidP="008F5E7E" w:rsidRDefault="008F5E7E" w14:paraId="02868BE6" w14:textId="77777777">
      <w:pPr>
        <w:pStyle w:val="InfoPara"/>
      </w:pPr>
      <w:r>
        <w:lastRenderedPageBreak/>
        <w:t>Disturbance Description</w:t>
      </w:r>
    </w:p>
    <w:p w:rsidR="008F5E7E" w:rsidP="008F5E7E" w:rsidRDefault="008F5E7E" w14:paraId="7EB19DE3" w14:textId="03FA29EF">
      <w:r>
        <w:t>Two sources of fire exist for Great Basin grasslands in the Mojave Desert. 1) Fire occurred in these sites when adjacent shrublands (</w:t>
      </w:r>
      <w:r w:rsidR="006A2B7C">
        <w:t>Biophysical Setting [</w:t>
      </w:r>
      <w:r>
        <w:t>BpS</w:t>
      </w:r>
      <w:r w:rsidR="006A2B7C">
        <w:t>]</w:t>
      </w:r>
      <w:r>
        <w:t xml:space="preserve"> 1079, 1080, 1082, 1087) burned under extreme fire behavior conditions; however, the </w:t>
      </w:r>
      <w:r w:rsidR="006A2B7C">
        <w:t>fire return interval (</w:t>
      </w:r>
      <w:r>
        <w:t>FRI</w:t>
      </w:r>
      <w:r w:rsidR="006A2B7C">
        <w:t>)</w:t>
      </w:r>
      <w:r>
        <w:t xml:space="preserve"> of these shrublands can be sufficiently long as to cause fire to be uncommon to rare (</w:t>
      </w:r>
      <w:proofErr w:type="spellStart"/>
      <w:r>
        <w:t>blackbrush</w:t>
      </w:r>
      <w:proofErr w:type="spellEnd"/>
      <w:r>
        <w:t xml:space="preserve"> has a FRI of 400yrs). Therefore, the disturbance dynamics of this system are identical to those of the dominant and surrounding </w:t>
      </w:r>
      <w:proofErr w:type="spellStart"/>
      <w:r>
        <w:t>BpS</w:t>
      </w:r>
      <w:proofErr w:type="spellEnd"/>
      <w:r>
        <w:t xml:space="preserve"> (perhaps </w:t>
      </w:r>
      <w:proofErr w:type="spellStart"/>
      <w:r>
        <w:t>blackbrush</w:t>
      </w:r>
      <w:proofErr w:type="spellEnd"/>
      <w:r>
        <w:t>, 131082) with stand</w:t>
      </w:r>
      <w:r w:rsidR="006A2B7C">
        <w:t>-</w:t>
      </w:r>
      <w:r>
        <w:t>replacing fires occurring every 400yrs due to the continuity of fine fuel. 2) The second source of fire is small 10-20ac burns that Native Americans set to flush rabbits and ja</w:t>
      </w:r>
      <w:r w:rsidR="00BA71D2">
        <w:t>ckrabbits for hunting purposes. These f</w:t>
      </w:r>
      <w:r>
        <w:t>ires would be stand</w:t>
      </w:r>
      <w:r w:rsidR="006A2B7C">
        <w:t>-</w:t>
      </w:r>
      <w:r>
        <w:t>replacing. Uncertainty exists about the estimated FRI. It was assumed that fires were set during the peak of rabbit and jackrabbit cycles, which would be from 7-12yrs (10yrs chosen). Assuming that Native Americans burned 0.2% (20ac/10</w:t>
      </w:r>
      <w:r w:rsidR="006A2B7C">
        <w:t>,</w:t>
      </w:r>
      <w:r>
        <w:t>000ac) of a grassland per day per year and burned on 30 days during the peak of the rabbit cycle every 10yrs (</w:t>
      </w:r>
      <w:r w:rsidR="006A2B7C">
        <w:t>p</w:t>
      </w:r>
      <w:r>
        <w:t>robability/</w:t>
      </w:r>
      <w:proofErr w:type="spellStart"/>
      <w:r>
        <w:t>yr</w:t>
      </w:r>
      <w:proofErr w:type="spellEnd"/>
      <w:r>
        <w:t xml:space="preserve"> = 0.1), then 0.002*30*0.1=0.006/</w:t>
      </w:r>
      <w:proofErr w:type="spellStart"/>
      <w:r>
        <w:t>yr</w:t>
      </w:r>
      <w:proofErr w:type="spellEnd"/>
      <w:r>
        <w:t xml:space="preserve"> or 166yr FRI. Reestablishment following fire is from resprouting grasses with shrubs reestablishing from seed over time. These two sources of fire were combined for technical purposes in the VDDT model.</w:t>
      </w:r>
    </w:p>
    <w:p w:rsidR="008F5E7E" w:rsidP="008F5E7E" w:rsidRDefault="008F5E7E" w14:paraId="7F031B87" w14:textId="77777777"/>
    <w:p w:rsidR="008F5E7E" w:rsidP="008F5E7E" w:rsidRDefault="008F5E7E" w14:paraId="354409CC" w14:textId="4E5742CC">
      <w:r>
        <w:t>Other disturbances included insects (e</w:t>
      </w:r>
      <w:r w:rsidR="006A2B7C">
        <w:t>.</w:t>
      </w:r>
      <w:r>
        <w:t>g</w:t>
      </w:r>
      <w:r w:rsidR="006A2B7C">
        <w:t>.,</w:t>
      </w:r>
      <w:r>
        <w:t xml:space="preserve"> moths and grasshoppers that eat leaves, moth larval grubs that eat roots; return interval of 75yrs)</w:t>
      </w:r>
      <w:r w:rsidR="006A2B7C">
        <w:t>,</w:t>
      </w:r>
      <w:r>
        <w:t xml:space="preserve"> periods of drought and wet cycles</w:t>
      </w:r>
      <w:r w:rsidR="006A2B7C">
        <w:t>,</w:t>
      </w:r>
      <w:r>
        <w:t xml:space="preserve"> and shifts in climate corresponding to extended wet and dry cycles oscillating every two to three decades related to the Pacific Decadal Oscillation (PDO) with the influence of these longer</w:t>
      </w:r>
      <w:r w:rsidR="006A2B7C">
        <w:t>-</w:t>
      </w:r>
      <w:r>
        <w:t>term patterns moderated by short</w:t>
      </w:r>
      <w:r w:rsidR="006A2B7C">
        <w:t>-</w:t>
      </w:r>
      <w:r>
        <w:t>term variation associated with El Ni</w:t>
      </w:r>
      <w:r w:rsidR="006A2B7C">
        <w:t>ñ</w:t>
      </w:r>
      <w:r>
        <w:t>o and La Ni</w:t>
      </w:r>
      <w:r w:rsidR="006A2B7C">
        <w:t>ñ</w:t>
      </w:r>
      <w:r>
        <w:t>a patterns (return interval of 30yrs). We assumed that 60% of times the effect of drought/wet cycles was stand</w:t>
      </w:r>
      <w:r w:rsidR="006A2B7C">
        <w:t>-</w:t>
      </w:r>
      <w:r>
        <w:t>thinning for shrubs (</w:t>
      </w:r>
      <w:r w:rsidR="006A2B7C">
        <w:t>p</w:t>
      </w:r>
      <w:r>
        <w:t>robability/</w:t>
      </w:r>
      <w:proofErr w:type="spellStart"/>
      <w:r>
        <w:t>yr</w:t>
      </w:r>
      <w:proofErr w:type="spellEnd"/>
      <w:r>
        <w:t xml:space="preserve"> = 0.02), whereas 40% of times the effect was stand</w:t>
      </w:r>
      <w:r w:rsidR="006A2B7C">
        <w:t>-</w:t>
      </w:r>
      <w:r>
        <w:t>replacing for shrubs (</w:t>
      </w:r>
      <w:r w:rsidR="006A2B7C">
        <w:t>p</w:t>
      </w:r>
      <w:r>
        <w:t>robability/</w:t>
      </w:r>
      <w:proofErr w:type="spellStart"/>
      <w:r>
        <w:t>yr</w:t>
      </w:r>
      <w:proofErr w:type="spellEnd"/>
      <w:r>
        <w:t xml:space="preserve"> = 0.013).</w:t>
      </w:r>
    </w:p>
    <w:p w:rsidR="008F5E7E" w:rsidP="008F5E7E" w:rsidRDefault="00BA71D2" w14:paraId="0E38A56A" w14:textId="3C7E659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F5E7E" w:rsidP="008F5E7E" w:rsidRDefault="008F5E7E" w14:paraId="1AA8C003" w14:textId="77777777">
      <w:pPr>
        <w:pStyle w:val="InfoPara"/>
      </w:pPr>
      <w:r>
        <w:t>Scale Description</w:t>
      </w:r>
    </w:p>
    <w:p w:rsidR="008F5E7E" w:rsidP="008F5E7E" w:rsidRDefault="008F5E7E" w14:paraId="56DAE6CA" w14:textId="71D5ED82">
      <w:r>
        <w:t>Semi-desert grassland can be large (&gt;10</w:t>
      </w:r>
      <w:r w:rsidR="00BA71D2">
        <w:t>,</w:t>
      </w:r>
      <w:r>
        <w:t xml:space="preserve">000ac) when associated with extensive </w:t>
      </w:r>
      <w:proofErr w:type="spellStart"/>
      <w:r>
        <w:t>sandsheet</w:t>
      </w:r>
      <w:proofErr w:type="spellEnd"/>
      <w:r>
        <w:t xml:space="preserve"> systems. Historic disturbance (fire) likely ranged from small (10-20ac) when set by Native Americans during the peak of rabbit and jackrabbit cycles (10yr cycle) and large (&gt;1</w:t>
      </w:r>
      <w:r w:rsidR="00BA71D2">
        <w:t>,</w:t>
      </w:r>
      <w:r>
        <w:t>000ac) and infrequent when fire spread from adjacent shrublands under extreme fire conditions.</w:t>
      </w:r>
    </w:p>
    <w:p w:rsidR="008F5E7E" w:rsidP="008F5E7E" w:rsidRDefault="008F5E7E" w14:paraId="6251682F" w14:textId="77777777">
      <w:pPr>
        <w:pStyle w:val="InfoPara"/>
      </w:pPr>
      <w:r>
        <w:t>Adjacency or Identification Concerns</w:t>
      </w:r>
    </w:p>
    <w:p w:rsidR="008F5E7E" w:rsidP="008F5E7E" w:rsidRDefault="008F5E7E" w14:paraId="6816ADF6" w14:textId="6CE0C868">
      <w:r>
        <w:t xml:space="preserve">NatureServe description for </w:t>
      </w:r>
      <w:proofErr w:type="spellStart"/>
      <w:r>
        <w:t>BpS</w:t>
      </w:r>
      <w:proofErr w:type="spellEnd"/>
      <w:r>
        <w:t xml:space="preserve"> 1135 includes </w:t>
      </w:r>
      <w:proofErr w:type="spellStart"/>
      <w:r>
        <w:t>Muhlenbergia</w:t>
      </w:r>
      <w:proofErr w:type="spellEnd"/>
      <w:r>
        <w:t xml:space="preserve">-dominated grasslands which flood temporarily. </w:t>
      </w:r>
      <w:proofErr w:type="spellStart"/>
      <w:r>
        <w:t>Muhlenbergia</w:t>
      </w:r>
      <w:proofErr w:type="spellEnd"/>
      <w:r>
        <w:t xml:space="preserve"> grasslands and flooding are not part of these sandy systems in Nevada.</w:t>
      </w:r>
    </w:p>
    <w:p w:rsidR="008F5E7E" w:rsidP="008F5E7E" w:rsidRDefault="008F5E7E" w14:paraId="491C9CDE" w14:textId="77777777"/>
    <w:p w:rsidR="008F5E7E" w:rsidP="008F5E7E" w:rsidRDefault="008F5E7E" w14:paraId="69BADD11" w14:textId="23589EAE">
      <w:r>
        <w:lastRenderedPageBreak/>
        <w:t>Found adjacent to several BpS</w:t>
      </w:r>
      <w:r w:rsidR="006A2B7C">
        <w:t>s</w:t>
      </w:r>
      <w:r>
        <w:t>: 131079, 131080, 131082</w:t>
      </w:r>
      <w:r w:rsidR="006A2B7C">
        <w:t>,</w:t>
      </w:r>
      <w:r>
        <w:t xml:space="preserve"> and 131087.</w:t>
      </w:r>
    </w:p>
    <w:p w:rsidR="008F5E7E" w:rsidP="008F5E7E" w:rsidRDefault="008F5E7E" w14:paraId="40BFCF02" w14:textId="77777777"/>
    <w:p w:rsidR="008F5E7E" w:rsidP="008F5E7E" w:rsidRDefault="008F5E7E" w14:paraId="197566E8" w14:textId="1A0456B5">
      <w:r>
        <w:t>Many of these sites were impacted by introduced grazing animals post</w:t>
      </w:r>
      <w:r w:rsidR="006A2B7C">
        <w:t>-</w:t>
      </w:r>
      <w:r>
        <w:t>European settlement and have been converted to shrub</w:t>
      </w:r>
      <w:r w:rsidR="006A2B7C">
        <w:t>-</w:t>
      </w:r>
      <w:r>
        <w:t>dominated systems.</w:t>
      </w:r>
    </w:p>
    <w:p w:rsidR="008F5E7E" w:rsidP="008F5E7E" w:rsidRDefault="008F5E7E" w14:paraId="47F98A54" w14:textId="77777777"/>
    <w:p w:rsidR="008F5E7E" w:rsidP="008F5E7E" w:rsidRDefault="008F5E7E" w14:paraId="4B3C8D42" w14:textId="337F24DD">
      <w:r>
        <w:t xml:space="preserve">Red brome and Mediterranean grass (both </w:t>
      </w:r>
      <w:proofErr w:type="spellStart"/>
      <w:r w:rsidRPr="0031693C">
        <w:rPr>
          <w:i/>
        </w:rPr>
        <w:t>Schismus</w:t>
      </w:r>
      <w:proofErr w:type="spellEnd"/>
      <w:r w:rsidRPr="0031693C">
        <w:rPr>
          <w:i/>
        </w:rPr>
        <w:t xml:space="preserve"> </w:t>
      </w:r>
      <w:proofErr w:type="spellStart"/>
      <w:r w:rsidRPr="0031693C">
        <w:rPr>
          <w:i/>
        </w:rPr>
        <w:t>arabicus</w:t>
      </w:r>
      <w:proofErr w:type="spellEnd"/>
      <w:r>
        <w:t xml:space="preserve"> and </w:t>
      </w:r>
      <w:r w:rsidRPr="0031693C">
        <w:rPr>
          <w:i/>
        </w:rPr>
        <w:t>barbatus</w:t>
      </w:r>
      <w:r>
        <w:t>) are present in these ecological systems and can dominate dist</w:t>
      </w:r>
      <w:r w:rsidR="00BA71D2">
        <w:t>urbed high</w:t>
      </w:r>
      <w:r w:rsidR="006A2B7C">
        <w:t>-</w:t>
      </w:r>
      <w:r w:rsidR="00BA71D2">
        <w:t xml:space="preserve">sand content areas. </w:t>
      </w:r>
      <w:r>
        <w:t>In addition, noxious weeds, such as Sahara mustard (</w:t>
      </w:r>
      <w:r w:rsidRPr="0031693C">
        <w:rPr>
          <w:i/>
        </w:rPr>
        <w:t xml:space="preserve">Brassica </w:t>
      </w:r>
      <w:proofErr w:type="spellStart"/>
      <w:r w:rsidRPr="0031693C">
        <w:rPr>
          <w:i/>
        </w:rPr>
        <w:t>tournifortii</w:t>
      </w:r>
      <w:proofErr w:type="spellEnd"/>
      <w:r>
        <w:t>) are present and increasing.</w:t>
      </w:r>
    </w:p>
    <w:p w:rsidR="008F5E7E" w:rsidP="008F5E7E" w:rsidRDefault="008F5E7E" w14:paraId="6D040786" w14:textId="77777777">
      <w:pPr>
        <w:pStyle w:val="InfoPara"/>
      </w:pPr>
      <w:r>
        <w:t>Issues or Problems</w:t>
      </w:r>
    </w:p>
    <w:p w:rsidR="008F5E7E" w:rsidP="008F5E7E" w:rsidRDefault="008F5E7E" w14:paraId="4EA184C2" w14:textId="381204A7">
      <w:r>
        <w:t>The scale of historic fire is unknown</w:t>
      </w:r>
      <w:r w:rsidR="006A2B7C">
        <w:t>,</w:t>
      </w:r>
      <w:r>
        <w:t xml:space="preserve"> and numbers provided are a guess. Native burning was important for hunting</w:t>
      </w:r>
      <w:r w:rsidR="006A2B7C">
        <w:t>,</w:t>
      </w:r>
      <w:r>
        <w:t xml:space="preserve"> but the calculation of a</w:t>
      </w:r>
      <w:r w:rsidR="006A2B7C">
        <w:t>n</w:t>
      </w:r>
      <w:r>
        <w:t xml:space="preserve"> FRI involved two critical assumptions about area burned and lagomorph cycles.</w:t>
      </w:r>
    </w:p>
    <w:p w:rsidR="008F5E7E" w:rsidP="008F5E7E" w:rsidRDefault="008F5E7E" w14:paraId="256EE1AB" w14:textId="77777777">
      <w:pPr>
        <w:pStyle w:val="InfoPara"/>
      </w:pPr>
      <w:r>
        <w:t>Native Uncharacteristic Conditions</w:t>
      </w:r>
    </w:p>
    <w:p w:rsidR="008F5E7E" w:rsidP="008F5E7E" w:rsidRDefault="008F5E7E" w14:paraId="29D412C5" w14:textId="7267028D">
      <w:r>
        <w:t>Herbaceous cover is rarely &gt;50%</w:t>
      </w:r>
      <w:r w:rsidR="006A2B7C">
        <w:t>;</w:t>
      </w:r>
      <w:r>
        <w:t xml:space="preserve"> however</w:t>
      </w:r>
      <w:r w:rsidR="006A2B7C">
        <w:t>,</w:t>
      </w:r>
      <w:r>
        <w:t xml:space="preserve"> grass cover can reach higher values where bunchgrasses are dense (75% cover). Shrub cover &gt;30% is uncharacteristic.</w:t>
      </w:r>
    </w:p>
    <w:p w:rsidR="008F5E7E" w:rsidP="008F5E7E" w:rsidRDefault="008F5E7E" w14:paraId="47E0EB81" w14:textId="77777777">
      <w:pPr>
        <w:pStyle w:val="InfoPara"/>
      </w:pPr>
      <w:r>
        <w:t>Comments</w:t>
      </w:r>
    </w:p>
    <w:p w:rsidR="00C931DB" w:rsidP="008F5E7E" w:rsidRDefault="00C931DB" w14:paraId="4D65850E" w14:textId="77777777">
      <w:r w:rsidRPr="00DF2600">
        <w:t>MZs 13 and 14 were combined during 2015 BpS Review.</w:t>
      </w:r>
    </w:p>
    <w:p w:rsidR="00C931DB" w:rsidP="008F5E7E" w:rsidRDefault="00C931DB" w14:paraId="1BCC7D20" w14:textId="77777777"/>
    <w:p w:rsidR="008F5E7E" w:rsidP="008F5E7E" w:rsidRDefault="008F5E7E" w14:paraId="1AB788D6" w14:textId="246E75EE">
      <w:r>
        <w:t xml:space="preserve">BpS 131135 is fundamentally different from 121135 because the surrounding desert scrub landscape cannot be the source of frequent fire. Louis Provencher (lprovencher@tnc.org) </w:t>
      </w:r>
      <w:r w:rsidR="00C931DB">
        <w:t xml:space="preserve">added </w:t>
      </w:r>
      <w:r>
        <w:t xml:space="preserve">Native American burning </w:t>
      </w:r>
      <w:r w:rsidR="00C931DB">
        <w:t xml:space="preserve">to the model </w:t>
      </w:r>
      <w:r>
        <w:t xml:space="preserve">based on input from Mojave Desert anthropologist Dr. Kay Fowler from University of Nevada, Reno (csfowler@scs.unr.edu), with additional "guesstimates" for rabbit/jackrabbit cycles by Dr. Bill </w:t>
      </w:r>
      <w:proofErr w:type="spellStart"/>
      <w:r>
        <w:t>Longland</w:t>
      </w:r>
      <w:proofErr w:type="spellEnd"/>
      <w:r>
        <w:t xml:space="preserve"> (longland@unr.nevada.edu) and Dr. Peter </w:t>
      </w:r>
      <w:proofErr w:type="spellStart"/>
      <w:r>
        <w:t>Brussard</w:t>
      </w:r>
      <w:proofErr w:type="spellEnd"/>
      <w:r>
        <w:t xml:space="preserve"> (brussard@biodiversity.unr.edu). The effect of weather was also borrowed from the wet/drought cycles from BpS 131085, with the difference that the weather cycle was separated into severe 75yr events and less</w:t>
      </w:r>
      <w:r w:rsidR="006A2B7C">
        <w:t>-</w:t>
      </w:r>
      <w:r>
        <w:t xml:space="preserve">severe 50yr events (for a total of 30yr weather events). </w:t>
      </w:r>
    </w:p>
    <w:p w:rsidR="008F5E7E" w:rsidP="008F5E7E" w:rsidRDefault="008F5E7E" w14:paraId="0E092C79" w14:textId="77777777"/>
    <w:p w:rsidR="008F5E7E" w:rsidP="008F5E7E" w:rsidRDefault="00BA71D2" w14:paraId="10FBD050" w14:textId="5AC1B450">
      <w:r>
        <w:t xml:space="preserve">LANDFIRE </w:t>
      </w:r>
      <w:r w:rsidR="008F5E7E">
        <w:t>National quality control of this model required combining the two sources of fire (both listed as "replacement fire") in VDDT. Their separate probabilities have been described for each vegetation class below.</w:t>
      </w:r>
    </w:p>
    <w:p w:rsidR="00CE0C48" w:rsidP="008F5E7E" w:rsidRDefault="00CE0C48" w14:paraId="76AC2DD5" w14:textId="77777777"/>
    <w:p w:rsidR="008F5E7E" w:rsidP="008F5E7E" w:rsidRDefault="008F5E7E" w14:paraId="4EBE712B" w14:textId="77777777">
      <w:pPr>
        <w:pStyle w:val="ReportSection"/>
      </w:pPr>
      <w:r>
        <w:t>Succession Classes</w:t>
      </w:r>
    </w:p>
    <w:p w:rsidR="008F5E7E" w:rsidP="008F5E7E" w:rsidRDefault="008F5E7E" w14:paraId="7B0869C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F5E7E" w:rsidP="008F5E7E" w:rsidRDefault="008F5E7E" w14:paraId="0CCE7AAB" w14:textId="77777777">
      <w:pPr>
        <w:pStyle w:val="InfoPara"/>
        <w:pBdr>
          <w:top w:val="single" w:color="auto" w:sz="4" w:space="1"/>
        </w:pBdr>
      </w:pPr>
      <w:r>
        <w:t>Class A</w:t>
      </w:r>
      <w:r>
        <w:tab/>
        <w:t>31</w:t>
      </w:r>
      <w:r w:rsidR="002A3B10">
        <w:tab/>
      </w:r>
      <w:r w:rsidR="002A3B10">
        <w:tab/>
      </w:r>
      <w:r w:rsidR="002A3B10">
        <w:tab/>
      </w:r>
      <w:r w:rsidR="002A3B10">
        <w:tab/>
      </w:r>
      <w:r w:rsidR="004F7795">
        <w:t>Early Development 1 - Open</w:t>
      </w:r>
    </w:p>
    <w:p w:rsidR="008F5E7E" w:rsidP="008F5E7E" w:rsidRDefault="008F5E7E" w14:paraId="2977253B" w14:textId="77777777"/>
    <w:p w:rsidR="008F5E7E" w:rsidP="008F5E7E" w:rsidRDefault="008F5E7E" w14:paraId="5ADC1216" w14:textId="77777777">
      <w:pPr>
        <w:pStyle w:val="SClassInfoPara"/>
      </w:pPr>
      <w:r>
        <w:t>Indicator Species</w:t>
      </w:r>
    </w:p>
    <w:p w:rsidR="008F5E7E" w:rsidP="008F5E7E" w:rsidRDefault="008F5E7E" w14:paraId="0F07DBB6" w14:textId="77777777"/>
    <w:p w:rsidR="008F5E7E" w:rsidP="008F5E7E" w:rsidRDefault="008F5E7E" w14:paraId="3B847C3B" w14:textId="77777777">
      <w:pPr>
        <w:pStyle w:val="SClassInfoPara"/>
      </w:pPr>
      <w:r>
        <w:t>Description</w:t>
      </w:r>
    </w:p>
    <w:p w:rsidR="008F5E7E" w:rsidP="008F5E7E" w:rsidRDefault="008F5E7E" w14:paraId="649EB63A" w14:textId="3CAF0321">
      <w:r>
        <w:t xml:space="preserve">Perennial grasses and forbs dominate (generally 25-40% cover) where woody shrub canopy has been </w:t>
      </w:r>
      <w:proofErr w:type="spellStart"/>
      <w:r>
        <w:t>topkilled</w:t>
      </w:r>
      <w:proofErr w:type="spellEnd"/>
      <w:r>
        <w:t xml:space="preserve">/removed by wildfire. Shrub cover is </w:t>
      </w:r>
      <w:r w:rsidR="006A2B7C">
        <w:t>&lt;5%</w:t>
      </w:r>
      <w:r>
        <w:t xml:space="preserve">. </w:t>
      </w:r>
    </w:p>
    <w:p w:rsidR="008F5E7E" w:rsidP="008F5E7E" w:rsidRDefault="008F5E7E" w14:paraId="37C1C442" w14:textId="77777777"/>
    <w:p>
      <w:r>
        <w:rPr>
          <w:i/>
          <w:u w:val="single"/>
        </w:rPr>
        <w:t>Maximum Tree Size Class</w:t>
      </w:r>
      <w:br/>
      <w:r>
        <w:t>None</w:t>
      </w:r>
    </w:p>
    <w:p w:rsidR="008F5E7E" w:rsidP="008F5E7E" w:rsidRDefault="008F5E7E" w14:paraId="1F92F51D" w14:textId="77777777">
      <w:pPr>
        <w:pStyle w:val="InfoPara"/>
        <w:pBdr>
          <w:top w:val="single" w:color="auto" w:sz="4" w:space="1"/>
        </w:pBdr>
      </w:pPr>
      <w:r>
        <w:t>Class B</w:t>
      </w:r>
      <w:r>
        <w:tab/>
        <w:t>69</w:t>
      </w:r>
      <w:r w:rsidR="002A3B10">
        <w:tab/>
      </w:r>
      <w:r w:rsidR="002A3B10">
        <w:tab/>
      </w:r>
      <w:r w:rsidR="002A3B10">
        <w:tab/>
      </w:r>
      <w:r w:rsidR="002A3B10">
        <w:tab/>
      </w:r>
      <w:r w:rsidR="004F7795">
        <w:t>Mid Development 1 - Open</w:t>
      </w:r>
    </w:p>
    <w:p w:rsidR="008F5E7E" w:rsidP="008F5E7E" w:rsidRDefault="008F5E7E" w14:paraId="596A003F" w14:textId="77777777"/>
    <w:p w:rsidR="008F5E7E" w:rsidP="008F5E7E" w:rsidRDefault="008F5E7E" w14:paraId="52985BE3" w14:textId="77777777">
      <w:pPr>
        <w:pStyle w:val="SClassInfoPara"/>
      </w:pPr>
      <w:r>
        <w:t>Indicator Species</w:t>
      </w:r>
    </w:p>
    <w:p w:rsidR="008F5E7E" w:rsidP="008F5E7E" w:rsidRDefault="008F5E7E" w14:paraId="723E0CFA" w14:textId="77777777"/>
    <w:p w:rsidR="008F5E7E" w:rsidP="008F5E7E" w:rsidRDefault="008F5E7E" w14:paraId="5184C2C3" w14:textId="77777777">
      <w:pPr>
        <w:pStyle w:val="SClassInfoPara"/>
      </w:pPr>
      <w:r>
        <w:t>Description</w:t>
      </w:r>
    </w:p>
    <w:p w:rsidR="008F5E7E" w:rsidP="008F5E7E" w:rsidRDefault="008F5E7E" w14:paraId="6D309AEA" w14:textId="29A29081">
      <w:r>
        <w:t>Shrubs comp</w:t>
      </w:r>
      <w:r w:rsidR="00BA71D2">
        <w:t>ose the upper</w:t>
      </w:r>
      <w:r w:rsidR="006A2B7C">
        <w:t>-</w:t>
      </w:r>
      <w:r w:rsidR="00BA71D2">
        <w:t xml:space="preserve">layer lifeform </w:t>
      </w:r>
      <w:r>
        <w:t xml:space="preserve">with diverse perennial grass and forb understory dominant. </w:t>
      </w:r>
      <w:r w:rsidR="00BA71D2">
        <w:t>Herbaceous layer is &gt;25% cover. S</w:t>
      </w:r>
      <w:r>
        <w:t>evere drought/wet cycles events will cause stand</w:t>
      </w:r>
      <w:r w:rsidR="006A2B7C">
        <w:t>-</w:t>
      </w:r>
      <w:r>
        <w:t>replacement for shrubs.</w:t>
      </w:r>
    </w:p>
    <w:p w:rsidR="008F5E7E" w:rsidP="008F5E7E" w:rsidRDefault="008F5E7E" w14:paraId="7CB3E84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F5E7E" w:rsidP="008F5E7E" w:rsidRDefault="008F5E7E" w14:paraId="74157199" w14:textId="342F7099">
      <w:r>
        <w:t>Fowler, C.S., P. Esteves, G. Goad, B. Helmer and K. Watterson. 2003. Caring for the Trees: Restoring Timbisha Shoshone Land Management Practices in Death Valley National Park. Ecological Restoration 21: 302-306.</w:t>
      </w:r>
    </w:p>
    <w:p w:rsidR="008F5E7E" w:rsidP="008F5E7E" w:rsidRDefault="008F5E7E" w14:paraId="75B3E2BB" w14:textId="77777777"/>
    <w:p w:rsidR="008F5E7E" w:rsidP="008F5E7E" w:rsidRDefault="008F5E7E" w14:paraId="110E0C35"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 [+ Appendices]. Unpublished report on file with: USDA Forest Service, Rocky Mountain Research Station, Fire Sciences Laboratory, Missoula, MT. </w:t>
      </w:r>
    </w:p>
    <w:p w:rsidR="008F5E7E" w:rsidP="008F5E7E" w:rsidRDefault="008F5E7E" w14:paraId="62F712DC" w14:textId="77777777"/>
    <w:p w:rsidR="008F5E7E" w:rsidP="008F5E7E" w:rsidRDefault="008F5E7E" w14:paraId="3B9B784F"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8F5E7E" w:rsidP="008F5E7E" w:rsidRDefault="008F5E7E" w14:paraId="5663483D" w14:textId="77777777"/>
    <w:p w:rsidR="008F5E7E" w:rsidP="008F5E7E" w:rsidRDefault="008F5E7E" w14:paraId="39D72853" w14:textId="1AFF6A76">
      <w:r>
        <w:t xml:space="preserve">Martin, R.E., and J.D. Dell. 1978. Planning for prescribed burning in the Inland Northwest. Gen. Tech. Rep. PNW-76. Portland, OR: USDA Forest Service, Pacific Northwest Forest and Range Experiment Station. 67 pp. </w:t>
      </w:r>
    </w:p>
    <w:p w:rsidR="008F5E7E" w:rsidP="008F5E7E" w:rsidRDefault="008F5E7E" w14:paraId="0E32BBAB" w14:textId="77777777"/>
    <w:p w:rsidR="008F5E7E" w:rsidP="008F5E7E" w:rsidRDefault="008F5E7E" w14:paraId="4B56357C"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8F5E7E" w:rsidP="008F5E7E" w:rsidRDefault="008F5E7E" w14:paraId="454EAFE3" w14:textId="77777777"/>
    <w:p w:rsidR="008F5E7E" w:rsidP="008F5E7E" w:rsidRDefault="008F5E7E" w14:paraId="76BE6922" w14:textId="77777777">
      <w:r>
        <w:lastRenderedPageBreak/>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F5E7E" w:rsidP="008F5E7E" w:rsidRDefault="008F5E7E" w14:paraId="01D43D1C" w14:textId="77777777"/>
    <w:p w:rsidR="008F5E7E" w:rsidP="008F5E7E" w:rsidRDefault="008F5E7E" w14:paraId="4639031C" w14:textId="77777777">
      <w:r>
        <w:t>NatureServe. 2007. International Ecological Classification Standard: Terrestrial Ecological Classifications. NatureServe Central Databases. Arlington, VA. Data current as of 10 February 2007.</w:t>
      </w:r>
    </w:p>
    <w:p w:rsidR="008F5E7E" w:rsidP="008F5E7E" w:rsidRDefault="008F5E7E" w14:paraId="14391BE6" w14:textId="77777777"/>
    <w:p w:rsidR="008F5E7E" w:rsidP="008F5E7E" w:rsidRDefault="008F5E7E" w14:paraId="6DEFFF0C" w14:textId="77777777">
      <w:r>
        <w:t xml:space="preserve">Plummer, A.P., A.C. Hull, Jr., G. Stewart and J.H. Robertson. 1955. Seeding rangelands in Utah, Nevada, southern Idaho and western Wyoming. Agric. </w:t>
      </w:r>
      <w:proofErr w:type="spellStart"/>
      <w:r>
        <w:t>Handb</w:t>
      </w:r>
      <w:proofErr w:type="spellEnd"/>
      <w:r>
        <w:t>. 71. Washington, DC: USDA Forest Service. 73 pp.</w:t>
      </w:r>
    </w:p>
    <w:p w:rsidR="008F5E7E" w:rsidP="008F5E7E" w:rsidRDefault="008F5E7E" w14:paraId="2B186DEA" w14:textId="77777777"/>
    <w:p w:rsidR="008F5E7E" w:rsidP="008F5E7E" w:rsidRDefault="008F5E7E" w14:paraId="633D7BE7" w14:textId="77777777">
      <w:r>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Nevada: USDI Bureau of Land Management, Nevada State Office, Branch of Protection. 56 pp.</w:t>
      </w:r>
    </w:p>
    <w:p w:rsidR="008F5E7E" w:rsidP="008F5E7E" w:rsidRDefault="008F5E7E" w14:paraId="48C73B36" w14:textId="77777777"/>
    <w:p w:rsidR="008F5E7E" w:rsidP="008F5E7E" w:rsidRDefault="008F5E7E" w14:paraId="1E376ED8" w14:textId="77777777">
      <w:r>
        <w:t>USDA-NRCS. 2003. Major Land Resource Area 29, 30XA, and 30XB. Nevada Ecological Site Descriptions. Reno State Office, NV. Available online: http://esis.sc.egov.usda.gov/Welcome/pgESDWelcome.aspx.</w:t>
      </w:r>
    </w:p>
    <w:p w:rsidR="008F5E7E" w:rsidP="008F5E7E" w:rsidRDefault="008F5E7E" w14:paraId="4FA42158" w14:textId="77777777"/>
    <w:p w:rsidR="008F5E7E" w:rsidP="008F5E7E" w:rsidRDefault="008F5E7E" w14:paraId="66A014BE" w14:textId="77777777">
      <w:r>
        <w:t>Wagner, F.H. and L.C. Stoddart. 1972. Influence of coyote predation on black-tailed jackrabbit populations in Utah. Journal of Wildlife Management 36: 329-342.</w:t>
      </w:r>
    </w:p>
    <w:p w:rsidR="008F5E7E" w:rsidP="008F5E7E" w:rsidRDefault="008F5E7E" w14:paraId="2648ACD1" w14:textId="77777777"/>
    <w:p w:rsidR="008F5E7E" w:rsidP="008F5E7E" w:rsidRDefault="008F5E7E" w14:paraId="4D1AA810"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8F5E7E" w:rsidP="008F5E7E" w:rsidRDefault="008F5E7E" w14:paraId="12AE5B5C" w14:textId="77777777"/>
    <w:p w:rsidR="008F5E7E" w:rsidP="008F5E7E" w:rsidRDefault="008F5E7E" w14:paraId="45F3A154" w14:textId="3CBFB709">
      <w:proofErr w:type="spellStart"/>
      <w:r>
        <w:t>Zouhar</w:t>
      </w:r>
      <w:proofErr w:type="spellEnd"/>
      <w:r>
        <w:t xml:space="preserve">, Kristin L. 2000. </w:t>
      </w:r>
      <w:proofErr w:type="spellStart"/>
      <w:r>
        <w:t>Achnatherum</w:t>
      </w:r>
      <w:proofErr w:type="spellEnd"/>
      <w:r>
        <w:t xml:space="preserve"> </w:t>
      </w:r>
      <w:proofErr w:type="spellStart"/>
      <w:r>
        <w:t>nelsonii</w:t>
      </w:r>
      <w:proofErr w:type="spellEnd"/>
      <w:r>
        <w:t>. In: Fire Effects Information System, [Online]. USDA Forest Service, Rocky Mountain Research Station, Fire Sciences Laboratory (Producer). Available: http://www.fs.fed.us/database/feis/ [2007, June 18].</w:t>
      </w:r>
    </w:p>
    <w:p w:rsidR="008F5E7E" w:rsidP="008F5E7E" w:rsidRDefault="008F5E7E" w14:paraId="2E80E33E" w14:textId="77777777"/>
    <w:p w:rsidR="008F5E7E" w:rsidP="008F5E7E" w:rsidRDefault="008F5E7E" w14:paraId="219A7F31" w14:textId="4DE39712">
      <w:proofErr w:type="spellStart"/>
      <w:r>
        <w:t>Zschaechner</w:t>
      </w:r>
      <w:proofErr w:type="spellEnd"/>
      <w:r>
        <w:t>, G.A. 1985. Studying rangeland fire effects: a case study in Nevada. Pages 66-84 in: K. Sanders and J. Durham, eds. Rangeland fire effects: Proceedings of the symposium; 1984 November 27-29; Boise, ID. Boise, ID: USDI Bureau of Land Management, Idaho State Office.</w:t>
      </w:r>
    </w:p>
    <w:p w:rsidRPr="00A43E41" w:rsidR="004D5F12" w:rsidP="008F5E7E" w:rsidRDefault="004D5F12" w14:paraId="3F0E411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CA509" w14:textId="77777777" w:rsidR="00BD123C" w:rsidRDefault="00BD123C">
      <w:r>
        <w:separator/>
      </w:r>
    </w:p>
  </w:endnote>
  <w:endnote w:type="continuationSeparator" w:id="0">
    <w:p w14:paraId="69A9C6F9" w14:textId="77777777" w:rsidR="00BD123C" w:rsidRDefault="00BD123C">
      <w:r>
        <w:continuationSeparator/>
      </w:r>
    </w:p>
  </w:endnote>
  <w:endnote w:type="continuationNotice" w:id="1">
    <w:p w14:paraId="793B286C" w14:textId="77777777" w:rsidR="00BD123C" w:rsidRDefault="00BD1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9D147" w14:textId="77777777" w:rsidR="008F5E7E" w:rsidRDefault="008F5E7E" w:rsidP="008F5E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E8BC2" w14:textId="77777777" w:rsidR="00BD123C" w:rsidRDefault="00BD123C">
      <w:r>
        <w:separator/>
      </w:r>
    </w:p>
  </w:footnote>
  <w:footnote w:type="continuationSeparator" w:id="0">
    <w:p w14:paraId="4FAE2D3E" w14:textId="77777777" w:rsidR="00BD123C" w:rsidRDefault="00BD123C">
      <w:r>
        <w:continuationSeparator/>
      </w:r>
    </w:p>
  </w:footnote>
  <w:footnote w:type="continuationNotice" w:id="1">
    <w:p w14:paraId="772A36ED" w14:textId="77777777" w:rsidR="00BD123C" w:rsidRDefault="00BD1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4202D" w14:textId="77777777" w:rsidR="00A43E41" w:rsidRDefault="00A43E41" w:rsidP="008F5E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0C48"/>
    <w:pPr>
      <w:ind w:left="720"/>
    </w:pPr>
    <w:rPr>
      <w:rFonts w:ascii="Calibri" w:eastAsiaTheme="minorHAnsi" w:hAnsi="Calibri"/>
      <w:sz w:val="22"/>
      <w:szCs w:val="22"/>
    </w:rPr>
  </w:style>
  <w:style w:type="character" w:styleId="Hyperlink">
    <w:name w:val="Hyperlink"/>
    <w:basedOn w:val="DefaultParagraphFont"/>
    <w:rsid w:val="00CE0C48"/>
    <w:rPr>
      <w:color w:val="0000FF" w:themeColor="hyperlink"/>
      <w:u w:val="single"/>
    </w:rPr>
  </w:style>
  <w:style w:type="paragraph" w:styleId="BalloonText">
    <w:name w:val="Balloon Text"/>
    <w:basedOn w:val="Normal"/>
    <w:link w:val="BalloonTextChar"/>
    <w:uiPriority w:val="99"/>
    <w:semiHidden/>
    <w:unhideWhenUsed/>
    <w:rsid w:val="00CE0C48"/>
    <w:rPr>
      <w:rFonts w:ascii="Tahoma" w:hAnsi="Tahoma" w:cs="Tahoma"/>
      <w:sz w:val="16"/>
      <w:szCs w:val="16"/>
    </w:rPr>
  </w:style>
  <w:style w:type="character" w:customStyle="1" w:styleId="BalloonTextChar">
    <w:name w:val="Balloon Text Char"/>
    <w:basedOn w:val="DefaultParagraphFont"/>
    <w:link w:val="BalloonText"/>
    <w:uiPriority w:val="99"/>
    <w:semiHidden/>
    <w:rsid w:val="00CE0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85828">
      <w:bodyDiv w:val="1"/>
      <w:marLeft w:val="0"/>
      <w:marRight w:val="0"/>
      <w:marTop w:val="0"/>
      <w:marBottom w:val="0"/>
      <w:divBdr>
        <w:top w:val="none" w:sz="0" w:space="0" w:color="auto"/>
        <w:left w:val="none" w:sz="0" w:space="0" w:color="auto"/>
        <w:bottom w:val="none" w:sz="0" w:space="0" w:color="auto"/>
        <w:right w:val="none" w:sz="0" w:space="0" w:color="auto"/>
      </w:divBdr>
    </w:div>
    <w:div w:id="15237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2014-08-21T14:13:00Z</cp:lastPrinted>
  <dcterms:created xsi:type="dcterms:W3CDTF">2017-11-09T22:20:00Z</dcterms:created>
  <dcterms:modified xsi:type="dcterms:W3CDTF">2025-02-12T09:41:29Z</dcterms:modified>
</cp:coreProperties>
</file>