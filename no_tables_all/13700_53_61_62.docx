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5999" w:rsidP="00845999" w:rsidRDefault="00845999">
      <w:pPr>
        <w:pStyle w:val="BpSTitle"/>
      </w:pPr>
      <w:r>
        <w:t>13700</w:t>
      </w:r>
    </w:p>
    <w:p w:rsidR="00845999" w:rsidP="00845999" w:rsidRDefault="00845999">
      <w:pPr>
        <w:pStyle w:val="BpSTitle"/>
      </w:pPr>
      <w:r>
        <w:t>Appalachian (Hemlock-)Northern Hardwood Forest</w:t>
      </w:r>
    </w:p>
    <w:p w:rsidR="00845999" w:rsidP="00845999" w:rsidRDefault="00845999">
      <w:r>
        <w:t>BpS Model/Description Version: Aug. 2020</w:t>
      </w:r>
      <w:r>
        <w:tab/>
      </w:r>
      <w:r>
        <w:tab/>
      </w:r>
      <w:r>
        <w:tab/>
      </w:r>
      <w:r>
        <w:tab/>
      </w:r>
      <w:r>
        <w:tab/>
      </w:r>
      <w:r>
        <w:tab/>
      </w:r>
      <w:r>
        <w:tab/>
      </w:r>
    </w:p>
    <w:p w:rsidR="00845999" w:rsidP="00845999" w:rsidRDefault="004B1773">
      <w:r>
        <w:tab/>
      </w:r>
      <w:r>
        <w:tab/>
      </w:r>
      <w:r>
        <w:tab/>
      </w:r>
      <w:r>
        <w:tab/>
      </w:r>
      <w:r>
        <w:tab/>
      </w:r>
      <w:r>
        <w:tab/>
      </w:r>
      <w:r>
        <w:tab/>
      </w:r>
      <w:r>
        <w:tab/>
      </w:r>
      <w:r>
        <w:tab/>
      </w:r>
      <w:r>
        <w:tab/>
        <w:t>Update: 4/19/2018</w:t>
      </w:r>
    </w:p>
    <w:p w:rsidR="00845999" w:rsidP="00845999" w:rsidRDefault="00845999"/>
    <w:p w:rsidR="00845999" w:rsidP="00845999" w:rsidRDefault="00845999">
      <w:pPr>
        <w:pStyle w:val="InfoPara"/>
      </w:pPr>
      <w:r>
        <w:t>Vegetation Type</w:t>
      </w:r>
    </w:p>
    <w:p w:rsidR="00845999" w:rsidP="00845999" w:rsidRDefault="00845999">
      <w:r>
        <w:t>Forest and Woodland</w:t>
      </w:r>
    </w:p>
    <w:p w:rsidR="00845999" w:rsidP="00845999" w:rsidRDefault="00845999">
      <w:pPr>
        <w:pStyle w:val="InfoPara"/>
      </w:pPr>
      <w:r>
        <w:t>Map Zones</w:t>
      </w:r>
    </w:p>
    <w:p w:rsidR="00845999" w:rsidP="00845999" w:rsidRDefault="00994FCC">
      <w:r>
        <w:t xml:space="preserve">53, 61, </w:t>
      </w:r>
      <w:r w:rsidR="00845999">
        <w:t>62</w:t>
      </w:r>
    </w:p>
    <w:p w:rsidR="00845999" w:rsidP="00845999" w:rsidRDefault="00845999">
      <w:pPr>
        <w:pStyle w:val="InfoPara"/>
      </w:pPr>
      <w:r>
        <w:t>Geographic Range</w:t>
      </w:r>
    </w:p>
    <w:p w:rsidR="00845999" w:rsidP="00845999" w:rsidRDefault="004B1773">
      <w:r>
        <w:t>This Biophysical Setting (BpS) g</w:t>
      </w:r>
      <w:r w:rsidR="00845999">
        <w:t>enerally</w:t>
      </w:r>
      <w:r>
        <w:t>,</w:t>
      </w:r>
      <w:r w:rsidR="00845999">
        <w:t xml:space="preserve"> ranges from P</w:t>
      </w:r>
      <w:r>
        <w:t>ennsylvania</w:t>
      </w:r>
      <w:r w:rsidR="00845999">
        <w:t xml:space="preserve"> west to Lake Erie and south to northern G</w:t>
      </w:r>
      <w:r>
        <w:t>eorgia</w:t>
      </w:r>
      <w:r w:rsidR="00845999">
        <w:t>, eastern K</w:t>
      </w:r>
      <w:r>
        <w:t>entucky</w:t>
      </w:r>
      <w:r w:rsidR="00845999">
        <w:t>, southeastern O</w:t>
      </w:r>
      <w:r>
        <w:t>hio</w:t>
      </w:r>
      <w:r w:rsidR="00845999">
        <w:t>, western N</w:t>
      </w:r>
      <w:r>
        <w:t xml:space="preserve">orth </w:t>
      </w:r>
      <w:r w:rsidR="00845999">
        <w:t>C</w:t>
      </w:r>
      <w:r>
        <w:t>arolina</w:t>
      </w:r>
      <w:r w:rsidR="00845999">
        <w:t>, northwestern S</w:t>
      </w:r>
      <w:r>
        <w:t xml:space="preserve">outh </w:t>
      </w:r>
      <w:r w:rsidR="00845999">
        <w:t>C</w:t>
      </w:r>
      <w:r>
        <w:t>arolina</w:t>
      </w:r>
      <w:r w:rsidR="00845999">
        <w:t>, eastern T</w:t>
      </w:r>
      <w:r>
        <w:t>ennessee</w:t>
      </w:r>
      <w:r w:rsidR="00845999">
        <w:t>, southwestern West V</w:t>
      </w:r>
      <w:r>
        <w:t>irginia</w:t>
      </w:r>
      <w:r w:rsidR="00845999">
        <w:t>, western V</w:t>
      </w:r>
      <w:r>
        <w:t>irginia</w:t>
      </w:r>
      <w:r w:rsidR="00845999">
        <w:t xml:space="preserve">, the Appalachian Mountains and the Cumberland Plateau. May also be on the upper Piedmont. </w:t>
      </w:r>
    </w:p>
    <w:p w:rsidR="00845999" w:rsidP="00845999" w:rsidRDefault="00845999"/>
    <w:p w:rsidR="00845999" w:rsidP="00845999" w:rsidRDefault="00845999">
      <w:r>
        <w:t>In</w:t>
      </w:r>
      <w:r w:rsidR="004B1773">
        <w:t xml:space="preserve"> map zone</w:t>
      </w:r>
      <w:r>
        <w:t xml:space="preserve"> </w:t>
      </w:r>
      <w:r w:rsidR="004B1773">
        <w:t>(</w:t>
      </w:r>
      <w:r>
        <w:t>MZ</w:t>
      </w:r>
      <w:r w:rsidR="004B1773">
        <w:t xml:space="preserve">) </w:t>
      </w:r>
      <w:r>
        <w:t xml:space="preserve">62, this BpS occurs primarily in the southern Subsections: 221Ea, </w:t>
      </w:r>
      <w:proofErr w:type="spellStart"/>
      <w:r>
        <w:t>Eb</w:t>
      </w:r>
      <w:proofErr w:type="spellEnd"/>
      <w:r>
        <w:t xml:space="preserve">, </w:t>
      </w:r>
      <w:proofErr w:type="spellStart"/>
      <w:r>
        <w:t>Ec</w:t>
      </w:r>
      <w:proofErr w:type="spellEnd"/>
      <w:r>
        <w:t xml:space="preserve">, Ed, </w:t>
      </w:r>
      <w:proofErr w:type="spellStart"/>
      <w:r>
        <w:t>Ee</w:t>
      </w:r>
      <w:proofErr w:type="spellEnd"/>
      <w:r>
        <w:t xml:space="preserve">, </w:t>
      </w:r>
      <w:proofErr w:type="spellStart"/>
      <w:r>
        <w:t>Ef</w:t>
      </w:r>
      <w:proofErr w:type="spellEnd"/>
      <w:r>
        <w:t xml:space="preserve">, and </w:t>
      </w:r>
      <w:proofErr w:type="spellStart"/>
      <w:r>
        <w:t>Eg</w:t>
      </w:r>
      <w:proofErr w:type="spellEnd"/>
      <w:r>
        <w:t xml:space="preserve"> and M221Ca. The system is of likely occurrence on the glaciated Allegheny plateau in Subsections 221Fa, Fb, and Fc, and in 211Ga, but is replaced by Laurentian-Acadian systems in northern and western O</w:t>
      </w:r>
      <w:r w:rsidR="004B1773">
        <w:t>hio</w:t>
      </w:r>
      <w:r>
        <w:t xml:space="preserve"> (there is no hemlock in the till plains of western O</w:t>
      </w:r>
      <w:r w:rsidR="004B1773">
        <w:t>hio</w:t>
      </w:r>
      <w:r>
        <w:t>), and the dividing line between these systems is unclear.</w:t>
      </w:r>
    </w:p>
    <w:p w:rsidR="00845999" w:rsidP="00845999" w:rsidRDefault="00845999"/>
    <w:p w:rsidR="00845999" w:rsidP="00845999" w:rsidRDefault="00845999">
      <w:r>
        <w:t>NatureServe (2007) notes this system is found from central New England south to V</w:t>
      </w:r>
      <w:r w:rsidR="004B1773">
        <w:t>irginia</w:t>
      </w:r>
      <w:r>
        <w:t xml:space="preserve"> and West V</w:t>
      </w:r>
      <w:r w:rsidR="004B1773">
        <w:t>irginia</w:t>
      </w:r>
      <w:r>
        <w:t>. The concept of this system was revised in April 2007 to remove areas south and west of V</w:t>
      </w:r>
      <w:r w:rsidR="004B1773">
        <w:t>irginia</w:t>
      </w:r>
      <w:r>
        <w:t xml:space="preserve"> and West V</w:t>
      </w:r>
      <w:r w:rsidR="004B1773">
        <w:t>irginia</w:t>
      </w:r>
      <w:r>
        <w:t xml:space="preserve"> from its range. The Region 8 National Forests and other Federal lands, as well as Ecoregions and map zones related to this area were also removed (NatureServe 2007).</w:t>
      </w:r>
    </w:p>
    <w:p w:rsidR="00845999" w:rsidP="00845999" w:rsidRDefault="00845999">
      <w:pPr>
        <w:pStyle w:val="InfoPara"/>
      </w:pPr>
      <w:r>
        <w:t>Biophysical Site Description</w:t>
      </w:r>
    </w:p>
    <w:p w:rsidR="00845999" w:rsidP="00845999" w:rsidRDefault="00845999">
      <w:r>
        <w:t>This mixed forest occurs predominantly on mesic sites over a broad range of topographic conditions, with elevations generally ranging from 1000</w:t>
      </w:r>
      <w:r w:rsidR="004B1773">
        <w:t>-</w:t>
      </w:r>
      <w:r>
        <w:t>3000ft</w:t>
      </w:r>
      <w:r w:rsidR="004B1773">
        <w:t>. I</w:t>
      </w:r>
      <w:r>
        <w:t>n O</w:t>
      </w:r>
      <w:r w:rsidR="004B1773">
        <w:t>hio</w:t>
      </w:r>
      <w:r>
        <w:t xml:space="preserve"> it would be at the lower end of this range. Sites remain moist in all but most severe drought conditions.</w:t>
      </w:r>
    </w:p>
    <w:p w:rsidR="00845999" w:rsidP="00845999" w:rsidRDefault="00845999"/>
    <w:p w:rsidR="00845999" w:rsidP="00845999" w:rsidRDefault="00845999">
      <w:r>
        <w:t xml:space="preserve">In the northern portion of its range it occurs primarily at higher elevations and on slope positions that favor cool, moist conditions. Soils are usually acidic and can contain a variety of parent material and drainage conditions. </w:t>
      </w:r>
    </w:p>
    <w:p w:rsidR="00845999" w:rsidP="00845999" w:rsidRDefault="00845999"/>
    <w:p w:rsidR="00845999" w:rsidP="00845999" w:rsidRDefault="00845999">
      <w:r>
        <w:t xml:space="preserve">At lower elevations and in the southern portion of its range, it occurs more frequently in sheltered coves and valleys. Sites are acid, generally on moist, but moderately well drained to well drained loamy or silty soils, either colluvial or alluvial. Soils are often rocky and usually deep (&gt;40in) even if only in pockets between boulders. In riparian areas it is usually along high </w:t>
      </w:r>
      <w:r>
        <w:lastRenderedPageBreak/>
        <w:t>gradient (</w:t>
      </w:r>
      <w:r w:rsidR="004B1773">
        <w:t>1-2%</w:t>
      </w:r>
      <w:r>
        <w:t>) streams. Also found on lower slopes with west and south aspect, lower to mid slope on east and north aspects, and in narrow cliff bound valleys; it may occur to the base of cliffs on all slopes.</w:t>
      </w:r>
    </w:p>
    <w:p w:rsidR="00845999" w:rsidP="00845999" w:rsidRDefault="00845999">
      <w:pPr>
        <w:pStyle w:val="InfoPara"/>
      </w:pPr>
      <w:r>
        <w:t>Vegetation Description</w:t>
      </w:r>
    </w:p>
    <w:p w:rsidR="00845999" w:rsidP="00845999" w:rsidRDefault="00845999">
      <w:r>
        <w:t>In the northern part of the range, dominant overstory species include eastern hemlock (</w:t>
      </w:r>
      <w:proofErr w:type="spellStart"/>
      <w:r w:rsidRPr="001D117D">
        <w:rPr>
          <w:i/>
        </w:rPr>
        <w:t>Tsuga</w:t>
      </w:r>
      <w:proofErr w:type="spellEnd"/>
      <w:r w:rsidRPr="001D117D">
        <w:rPr>
          <w:i/>
        </w:rPr>
        <w:t xml:space="preserve"> canadensis</w:t>
      </w:r>
      <w:r>
        <w:t>), American beech (</w:t>
      </w:r>
      <w:r w:rsidRPr="001D117D">
        <w:rPr>
          <w:i/>
        </w:rPr>
        <w:t xml:space="preserve">Fagus </w:t>
      </w:r>
      <w:proofErr w:type="spellStart"/>
      <w:r w:rsidRPr="001D117D">
        <w:rPr>
          <w:i/>
        </w:rPr>
        <w:t>grandifolia</w:t>
      </w:r>
      <w:proofErr w:type="spellEnd"/>
      <w:r>
        <w:t>), sugar maple (</w:t>
      </w:r>
      <w:r w:rsidRPr="001D117D">
        <w:rPr>
          <w:i/>
        </w:rPr>
        <w:t xml:space="preserve">Acer </w:t>
      </w:r>
      <w:proofErr w:type="spellStart"/>
      <w:r w:rsidRPr="001D117D">
        <w:rPr>
          <w:i/>
        </w:rPr>
        <w:t>saccharum</w:t>
      </w:r>
      <w:proofErr w:type="spellEnd"/>
      <w:r>
        <w:t>) and yellow birch (</w:t>
      </w:r>
      <w:r w:rsidRPr="001D117D">
        <w:rPr>
          <w:i/>
        </w:rPr>
        <w:t xml:space="preserve">Betula </w:t>
      </w:r>
      <w:proofErr w:type="spellStart"/>
      <w:r w:rsidRPr="001D117D">
        <w:rPr>
          <w:i/>
        </w:rPr>
        <w:t>allegheniensis</w:t>
      </w:r>
      <w:proofErr w:type="spellEnd"/>
      <w:r>
        <w:t>). While this com</w:t>
      </w:r>
      <w:bookmarkStart w:name="_GoBack" w:id="0"/>
      <w:bookmarkEnd w:id="0"/>
      <w:r>
        <w:t xml:space="preserve">munity </w:t>
      </w:r>
      <w:proofErr w:type="gramStart"/>
      <w:r>
        <w:t>as a whole occurs</w:t>
      </w:r>
      <w:proofErr w:type="gramEnd"/>
      <w:r>
        <w:t xml:space="preserve"> across a wide range of topographic conditions, the species mix can vary considerably. Hemlock will dominate the overstory on cool/moist sites at higher elevations and in shaded coves, valley bottoms and riparian areas. Moist bottomlands and </w:t>
      </w:r>
      <w:proofErr w:type="spellStart"/>
      <w:r>
        <w:t>footslopes</w:t>
      </w:r>
      <w:proofErr w:type="spellEnd"/>
      <w:r>
        <w:t xml:space="preserve"> may also contain a larger component of yellow birch, white ash (</w:t>
      </w:r>
      <w:proofErr w:type="spellStart"/>
      <w:r w:rsidRPr="001D117D">
        <w:rPr>
          <w:i/>
        </w:rPr>
        <w:t>Fraxinus</w:t>
      </w:r>
      <w:proofErr w:type="spellEnd"/>
      <w:r w:rsidRPr="001D117D">
        <w:rPr>
          <w:i/>
        </w:rPr>
        <w:t xml:space="preserve"> </w:t>
      </w:r>
      <w:proofErr w:type="spellStart"/>
      <w:r w:rsidRPr="001D117D">
        <w:rPr>
          <w:i/>
        </w:rPr>
        <w:t>americana</w:t>
      </w:r>
      <w:proofErr w:type="spellEnd"/>
      <w:r>
        <w:t>) and sycamore (</w:t>
      </w:r>
      <w:proofErr w:type="spellStart"/>
      <w:r w:rsidRPr="001D117D">
        <w:rPr>
          <w:i/>
        </w:rPr>
        <w:t>Platanus</w:t>
      </w:r>
      <w:proofErr w:type="spellEnd"/>
      <w:r w:rsidRPr="001D117D">
        <w:rPr>
          <w:i/>
        </w:rPr>
        <w:t xml:space="preserve"> </w:t>
      </w:r>
      <w:proofErr w:type="spellStart"/>
      <w:r w:rsidRPr="001D117D">
        <w:rPr>
          <w:i/>
        </w:rPr>
        <w:t>occidentalis</w:t>
      </w:r>
      <w:proofErr w:type="spellEnd"/>
      <w:r>
        <w:t>) (Whitney 1990). Locally, on slopes, sugar maple becomes more abundant, resulting in a beech-hemlock-sugar maple complex (Braun 2001). Other common associates include red maple (</w:t>
      </w:r>
      <w:r w:rsidRPr="001D117D">
        <w:rPr>
          <w:i/>
        </w:rPr>
        <w:t>Acer rubrum</w:t>
      </w:r>
      <w:r>
        <w:t>), black cherry (</w:t>
      </w:r>
      <w:r w:rsidRPr="001D117D">
        <w:rPr>
          <w:i/>
        </w:rPr>
        <w:t xml:space="preserve">Prunus </w:t>
      </w:r>
      <w:proofErr w:type="spellStart"/>
      <w:r w:rsidRPr="001D117D">
        <w:rPr>
          <w:i/>
        </w:rPr>
        <w:t>serotina</w:t>
      </w:r>
      <w:proofErr w:type="spellEnd"/>
      <w:r>
        <w:t>), black birch (</w:t>
      </w:r>
      <w:r w:rsidRPr="001D117D">
        <w:rPr>
          <w:i/>
        </w:rPr>
        <w:t xml:space="preserve">B. </w:t>
      </w:r>
      <w:proofErr w:type="spellStart"/>
      <w:r w:rsidRPr="001D117D">
        <w:rPr>
          <w:i/>
        </w:rPr>
        <w:t>nigra</w:t>
      </w:r>
      <w:proofErr w:type="spellEnd"/>
      <w:r>
        <w:t>), basswood (</w:t>
      </w:r>
      <w:proofErr w:type="spellStart"/>
      <w:r w:rsidRPr="001D117D">
        <w:rPr>
          <w:i/>
        </w:rPr>
        <w:t>Tilia</w:t>
      </w:r>
      <w:proofErr w:type="spellEnd"/>
      <w:r w:rsidRPr="001D117D">
        <w:rPr>
          <w:i/>
        </w:rPr>
        <w:t xml:space="preserve"> </w:t>
      </w:r>
      <w:proofErr w:type="spellStart"/>
      <w:r w:rsidRPr="001D117D">
        <w:rPr>
          <w:i/>
        </w:rPr>
        <w:t>americana</w:t>
      </w:r>
      <w:proofErr w:type="spellEnd"/>
      <w:r>
        <w:t>) and cucumber magnolia (</w:t>
      </w:r>
      <w:r w:rsidRPr="001D117D">
        <w:rPr>
          <w:i/>
        </w:rPr>
        <w:t xml:space="preserve">Magnolia </w:t>
      </w:r>
      <w:proofErr w:type="spellStart"/>
      <w:r w:rsidRPr="001D117D">
        <w:rPr>
          <w:i/>
        </w:rPr>
        <w:t>acuminata</w:t>
      </w:r>
      <w:proofErr w:type="spellEnd"/>
      <w:r>
        <w:t>). The understory and mid-story are usually well developed and include hobblebush (</w:t>
      </w:r>
      <w:r w:rsidRPr="001D117D">
        <w:rPr>
          <w:i/>
        </w:rPr>
        <w:t xml:space="preserve">Viburnum </w:t>
      </w:r>
      <w:proofErr w:type="spellStart"/>
      <w:r w:rsidRPr="001D117D">
        <w:rPr>
          <w:i/>
        </w:rPr>
        <w:t>alnifolium</w:t>
      </w:r>
      <w:proofErr w:type="spellEnd"/>
      <w:r>
        <w:t xml:space="preserve">), </w:t>
      </w:r>
      <w:proofErr w:type="spellStart"/>
      <w:r>
        <w:t>mapleleaf</w:t>
      </w:r>
      <w:proofErr w:type="spellEnd"/>
      <w:r>
        <w:t xml:space="preserve"> viburnum (</w:t>
      </w:r>
      <w:r w:rsidRPr="001D117D">
        <w:rPr>
          <w:i/>
        </w:rPr>
        <w:t xml:space="preserve">Viburnum </w:t>
      </w:r>
      <w:proofErr w:type="spellStart"/>
      <w:r w:rsidRPr="001D117D">
        <w:rPr>
          <w:i/>
        </w:rPr>
        <w:t>acerifolium</w:t>
      </w:r>
      <w:proofErr w:type="spellEnd"/>
      <w:r>
        <w:t>), witch hazel (</w:t>
      </w:r>
      <w:proofErr w:type="spellStart"/>
      <w:r w:rsidRPr="001D117D">
        <w:rPr>
          <w:i/>
        </w:rPr>
        <w:t>Hamamelis</w:t>
      </w:r>
      <w:proofErr w:type="spellEnd"/>
      <w:r w:rsidRPr="001D117D">
        <w:rPr>
          <w:i/>
        </w:rPr>
        <w:t xml:space="preserve"> </w:t>
      </w:r>
      <w:proofErr w:type="spellStart"/>
      <w:r w:rsidRPr="001D117D">
        <w:rPr>
          <w:i/>
        </w:rPr>
        <w:t>virginiana</w:t>
      </w:r>
      <w:proofErr w:type="spellEnd"/>
      <w:r>
        <w:t>), serviceberry (</w:t>
      </w:r>
      <w:proofErr w:type="spellStart"/>
      <w:r w:rsidRPr="001D117D">
        <w:rPr>
          <w:i/>
        </w:rPr>
        <w:t>Amelanchier</w:t>
      </w:r>
      <w:proofErr w:type="spellEnd"/>
      <w:r w:rsidRPr="001D117D">
        <w:rPr>
          <w:i/>
        </w:rPr>
        <w:t xml:space="preserve"> </w:t>
      </w:r>
      <w:proofErr w:type="spellStart"/>
      <w:r w:rsidRPr="001D117D">
        <w:rPr>
          <w:i/>
        </w:rPr>
        <w:t>alnifolia</w:t>
      </w:r>
      <w:proofErr w:type="spellEnd"/>
      <w:r>
        <w:t>), pin cherry (</w:t>
      </w:r>
      <w:r w:rsidRPr="001D117D">
        <w:rPr>
          <w:i/>
        </w:rPr>
        <w:t xml:space="preserve">Prunus </w:t>
      </w:r>
      <w:proofErr w:type="spellStart"/>
      <w:r w:rsidRPr="001D117D">
        <w:rPr>
          <w:i/>
        </w:rPr>
        <w:t>pensylvanica</w:t>
      </w:r>
      <w:proofErr w:type="spellEnd"/>
      <w:r>
        <w:t xml:space="preserve">), large-leaved holly </w:t>
      </w:r>
      <w:r w:rsidRPr="001D117D">
        <w:rPr>
          <w:i/>
        </w:rPr>
        <w:t xml:space="preserve">(Ilex </w:t>
      </w:r>
      <w:proofErr w:type="spellStart"/>
      <w:r w:rsidRPr="001D117D">
        <w:rPr>
          <w:i/>
        </w:rPr>
        <w:t>monticola</w:t>
      </w:r>
      <w:proofErr w:type="spellEnd"/>
      <w:r>
        <w:t>), and alternative-leaved dogwood (</w:t>
      </w:r>
      <w:proofErr w:type="spellStart"/>
      <w:r w:rsidRPr="001D117D">
        <w:rPr>
          <w:i/>
        </w:rPr>
        <w:t>Cornus</w:t>
      </w:r>
      <w:proofErr w:type="spellEnd"/>
      <w:r w:rsidRPr="001D117D">
        <w:rPr>
          <w:i/>
        </w:rPr>
        <w:t xml:space="preserve"> alternifolia</w:t>
      </w:r>
      <w:r>
        <w:t>). Common herbaceous species include wild lily of the valley (</w:t>
      </w:r>
      <w:proofErr w:type="spellStart"/>
      <w:r w:rsidRPr="001D117D">
        <w:rPr>
          <w:i/>
        </w:rPr>
        <w:t>Maianthemum</w:t>
      </w:r>
      <w:proofErr w:type="spellEnd"/>
      <w:r w:rsidRPr="001D117D">
        <w:rPr>
          <w:i/>
        </w:rPr>
        <w:t xml:space="preserve"> </w:t>
      </w:r>
      <w:proofErr w:type="spellStart"/>
      <w:r w:rsidRPr="001D117D">
        <w:rPr>
          <w:i/>
        </w:rPr>
        <w:t>canadense</w:t>
      </w:r>
      <w:proofErr w:type="spellEnd"/>
      <w:r>
        <w:t>), sensitive fern (</w:t>
      </w:r>
      <w:proofErr w:type="spellStart"/>
      <w:r w:rsidRPr="001D117D">
        <w:rPr>
          <w:i/>
        </w:rPr>
        <w:t>Onoclea</w:t>
      </w:r>
      <w:proofErr w:type="spellEnd"/>
      <w:r w:rsidRPr="001D117D">
        <w:rPr>
          <w:i/>
        </w:rPr>
        <w:t xml:space="preserve"> </w:t>
      </w:r>
      <w:proofErr w:type="spellStart"/>
      <w:r w:rsidRPr="001D117D">
        <w:rPr>
          <w:i/>
        </w:rPr>
        <w:t>sensibilis</w:t>
      </w:r>
      <w:proofErr w:type="spellEnd"/>
      <w:r>
        <w:t>), shining clubmoss (</w:t>
      </w:r>
      <w:r w:rsidRPr="001D117D">
        <w:rPr>
          <w:i/>
        </w:rPr>
        <w:t xml:space="preserve">Lycopodium </w:t>
      </w:r>
      <w:proofErr w:type="spellStart"/>
      <w:r w:rsidRPr="001D117D">
        <w:rPr>
          <w:i/>
        </w:rPr>
        <w:t>lucidulum</w:t>
      </w:r>
      <w:proofErr w:type="spellEnd"/>
      <w:proofErr w:type="gramStart"/>
      <w:r>
        <w:t xml:space="preserve">), </w:t>
      </w:r>
      <w:r w:rsidRPr="004B1773" w:rsidR="004B1773">
        <w:t xml:space="preserve"> </w:t>
      </w:r>
      <w:proofErr w:type="spellStart"/>
      <w:r w:rsidRPr="004B1773" w:rsidR="004B1773">
        <w:t>spinulose</w:t>
      </w:r>
      <w:proofErr w:type="spellEnd"/>
      <w:proofErr w:type="gramEnd"/>
      <w:r w:rsidRPr="004B1773" w:rsidR="004B1773">
        <w:t xml:space="preserve"> woodfern</w:t>
      </w:r>
      <w:r>
        <w:t xml:space="preserve"> (</w:t>
      </w:r>
      <w:proofErr w:type="spellStart"/>
      <w:r w:rsidRPr="001D117D">
        <w:rPr>
          <w:i/>
        </w:rPr>
        <w:t>Dryopteris</w:t>
      </w:r>
      <w:proofErr w:type="spellEnd"/>
      <w:r w:rsidRPr="001D117D">
        <w:rPr>
          <w:i/>
        </w:rPr>
        <w:t xml:space="preserve"> spinulosa</w:t>
      </w:r>
      <w:r>
        <w:t xml:space="preserve">), mountain </w:t>
      </w:r>
      <w:proofErr w:type="spellStart"/>
      <w:r>
        <w:t>woodsorrel</w:t>
      </w:r>
      <w:proofErr w:type="spellEnd"/>
      <w:r>
        <w:t xml:space="preserve"> (</w:t>
      </w:r>
      <w:r w:rsidRPr="001D117D">
        <w:rPr>
          <w:i/>
        </w:rPr>
        <w:t xml:space="preserve">Oxalis </w:t>
      </w:r>
      <w:proofErr w:type="spellStart"/>
      <w:r w:rsidRPr="001D117D">
        <w:rPr>
          <w:i/>
        </w:rPr>
        <w:t>montana</w:t>
      </w:r>
      <w:proofErr w:type="spellEnd"/>
      <w:r>
        <w:t>) and partridgeberry (</w:t>
      </w:r>
      <w:proofErr w:type="spellStart"/>
      <w:r w:rsidRPr="001D117D">
        <w:rPr>
          <w:i/>
        </w:rPr>
        <w:t>Mitchella</w:t>
      </w:r>
      <w:proofErr w:type="spellEnd"/>
      <w:r w:rsidRPr="001D117D">
        <w:rPr>
          <w:i/>
        </w:rPr>
        <w:t xml:space="preserve"> </w:t>
      </w:r>
      <w:proofErr w:type="spellStart"/>
      <w:r w:rsidRPr="001D117D">
        <w:rPr>
          <w:i/>
        </w:rPr>
        <w:t>repens</w:t>
      </w:r>
      <w:proofErr w:type="spellEnd"/>
      <w:r>
        <w:t>) (Lutz 1930, Braun 2001). Spring-flowering herbs found primarily under hardwoods include yellow trout-lily (</w:t>
      </w:r>
      <w:proofErr w:type="spellStart"/>
      <w:r w:rsidRPr="001D117D">
        <w:rPr>
          <w:i/>
        </w:rPr>
        <w:t>Erythronium</w:t>
      </w:r>
      <w:proofErr w:type="spellEnd"/>
      <w:r w:rsidRPr="001D117D">
        <w:rPr>
          <w:i/>
        </w:rPr>
        <w:t xml:space="preserve"> </w:t>
      </w:r>
      <w:proofErr w:type="spellStart"/>
      <w:r w:rsidRPr="001D117D">
        <w:rPr>
          <w:i/>
        </w:rPr>
        <w:t>americanum</w:t>
      </w:r>
      <w:proofErr w:type="spellEnd"/>
      <w:r>
        <w:t>), wood anemone (</w:t>
      </w:r>
      <w:r w:rsidRPr="001D117D">
        <w:rPr>
          <w:i/>
        </w:rPr>
        <w:t>Anemone quinquefolia</w:t>
      </w:r>
      <w:r>
        <w:t xml:space="preserve">), squirrel-corn (Dicentra canadensis), </w:t>
      </w:r>
      <w:proofErr w:type="spellStart"/>
      <w:r>
        <w:t>dutchman’s</w:t>
      </w:r>
      <w:proofErr w:type="spellEnd"/>
      <w:r>
        <w:t>-breeches (</w:t>
      </w:r>
      <w:r w:rsidRPr="001D117D">
        <w:rPr>
          <w:i/>
        </w:rPr>
        <w:t xml:space="preserve">D. </w:t>
      </w:r>
      <w:proofErr w:type="spellStart"/>
      <w:r w:rsidRPr="001D117D">
        <w:rPr>
          <w:i/>
        </w:rPr>
        <w:t>cucullaria</w:t>
      </w:r>
      <w:proofErr w:type="spellEnd"/>
      <w:r>
        <w:t>), wild geranium (</w:t>
      </w:r>
      <w:r w:rsidRPr="001D117D">
        <w:rPr>
          <w:i/>
        </w:rPr>
        <w:t xml:space="preserve">Geranium </w:t>
      </w:r>
      <w:proofErr w:type="spellStart"/>
      <w:r w:rsidRPr="001D117D">
        <w:rPr>
          <w:i/>
        </w:rPr>
        <w:t>maculatum</w:t>
      </w:r>
      <w:proofErr w:type="spellEnd"/>
      <w:r>
        <w:t>), blue cohosh (</w:t>
      </w:r>
      <w:proofErr w:type="spellStart"/>
      <w:r w:rsidRPr="001D117D">
        <w:rPr>
          <w:i/>
        </w:rPr>
        <w:t>Caulophyllum</w:t>
      </w:r>
      <w:proofErr w:type="spellEnd"/>
      <w:r w:rsidRPr="001D117D">
        <w:rPr>
          <w:i/>
        </w:rPr>
        <w:t xml:space="preserve"> </w:t>
      </w:r>
      <w:proofErr w:type="spellStart"/>
      <w:r w:rsidRPr="001D117D">
        <w:rPr>
          <w:i/>
        </w:rPr>
        <w:t>thalictroides</w:t>
      </w:r>
      <w:proofErr w:type="spellEnd"/>
      <w:r>
        <w:t>), jack-in-the-pulpit (</w:t>
      </w:r>
      <w:proofErr w:type="spellStart"/>
      <w:r w:rsidRPr="001D117D">
        <w:rPr>
          <w:i/>
        </w:rPr>
        <w:t>Arisaema</w:t>
      </w:r>
      <w:proofErr w:type="spellEnd"/>
      <w:r w:rsidRPr="001D117D">
        <w:rPr>
          <w:i/>
        </w:rPr>
        <w:t xml:space="preserve"> </w:t>
      </w:r>
      <w:proofErr w:type="spellStart"/>
      <w:r w:rsidRPr="001D117D">
        <w:rPr>
          <w:i/>
        </w:rPr>
        <w:t>triphyllum</w:t>
      </w:r>
      <w:proofErr w:type="spellEnd"/>
      <w:r>
        <w:t>), yellow fumewort (</w:t>
      </w:r>
      <w:r w:rsidRPr="001D117D">
        <w:rPr>
          <w:i/>
        </w:rPr>
        <w:t xml:space="preserve">Corydalis </w:t>
      </w:r>
      <w:proofErr w:type="spellStart"/>
      <w:r w:rsidRPr="001D117D">
        <w:rPr>
          <w:i/>
        </w:rPr>
        <w:t>flavula</w:t>
      </w:r>
      <w:proofErr w:type="spellEnd"/>
      <w:r>
        <w:t>), bloodroot (</w:t>
      </w:r>
      <w:proofErr w:type="spellStart"/>
      <w:r w:rsidRPr="001D117D">
        <w:rPr>
          <w:i/>
        </w:rPr>
        <w:t>Sanguinaria</w:t>
      </w:r>
      <w:proofErr w:type="spellEnd"/>
      <w:r w:rsidRPr="001D117D">
        <w:rPr>
          <w:i/>
        </w:rPr>
        <w:t xml:space="preserve"> canadensis</w:t>
      </w:r>
      <w:r>
        <w:t>) and several others (</w:t>
      </w:r>
      <w:proofErr w:type="spellStart"/>
      <w:r>
        <w:t>Fike</w:t>
      </w:r>
      <w:proofErr w:type="spellEnd"/>
      <w:r>
        <w:t xml:space="preserve"> 1999). </w:t>
      </w:r>
    </w:p>
    <w:p w:rsidR="00845999" w:rsidP="00845999" w:rsidRDefault="00845999"/>
    <w:p w:rsidR="00845999" w:rsidP="00845999" w:rsidRDefault="00845999">
      <w:r>
        <w:t>In the southern part of the range, dominant vegetation is generally in two to three layers. The canopy in well</w:t>
      </w:r>
      <w:r w:rsidR="004B1773">
        <w:t>-</w:t>
      </w:r>
      <w:r>
        <w:t>developed late seral conditions is composed of eastern hemlock (</w:t>
      </w:r>
      <w:proofErr w:type="spellStart"/>
      <w:r w:rsidRPr="001D117D">
        <w:rPr>
          <w:i/>
        </w:rPr>
        <w:t>Tsuga</w:t>
      </w:r>
      <w:proofErr w:type="spellEnd"/>
      <w:r w:rsidRPr="001D117D">
        <w:rPr>
          <w:i/>
        </w:rPr>
        <w:t xml:space="preserve"> canadensis</w:t>
      </w:r>
      <w:r>
        <w:t>) (most common) and or white pine (</w:t>
      </w:r>
      <w:r w:rsidRPr="001D117D">
        <w:rPr>
          <w:i/>
        </w:rPr>
        <w:t xml:space="preserve">Pinus </w:t>
      </w:r>
      <w:proofErr w:type="spellStart"/>
      <w:r w:rsidRPr="001D117D">
        <w:rPr>
          <w:i/>
        </w:rPr>
        <w:t>strobus</w:t>
      </w:r>
      <w:proofErr w:type="spellEnd"/>
      <w:r>
        <w:t>) mixed with various hardwoods including tulip poplar (</w:t>
      </w:r>
      <w:r w:rsidRPr="001D117D">
        <w:rPr>
          <w:i/>
        </w:rPr>
        <w:t xml:space="preserve">Liriodendron </w:t>
      </w:r>
      <w:proofErr w:type="spellStart"/>
      <w:r w:rsidRPr="001D117D">
        <w:rPr>
          <w:i/>
        </w:rPr>
        <w:t>tulipifera</w:t>
      </w:r>
      <w:proofErr w:type="spellEnd"/>
      <w:r>
        <w:t>), American beech (</w:t>
      </w:r>
      <w:r w:rsidRPr="001D117D">
        <w:rPr>
          <w:i/>
        </w:rPr>
        <w:t xml:space="preserve">Fagus </w:t>
      </w:r>
      <w:proofErr w:type="spellStart"/>
      <w:r w:rsidRPr="001D117D">
        <w:rPr>
          <w:i/>
        </w:rPr>
        <w:t>grandifolia</w:t>
      </w:r>
      <w:proofErr w:type="spellEnd"/>
      <w:r>
        <w:t>), black and white oaks (</w:t>
      </w:r>
      <w:r w:rsidRPr="001D117D">
        <w:rPr>
          <w:i/>
        </w:rPr>
        <w:t xml:space="preserve">Quercus </w:t>
      </w:r>
      <w:proofErr w:type="spellStart"/>
      <w:r w:rsidRPr="001D117D">
        <w:rPr>
          <w:i/>
        </w:rPr>
        <w:t>velutina</w:t>
      </w:r>
      <w:proofErr w:type="spellEnd"/>
      <w:r w:rsidRPr="001D117D">
        <w:rPr>
          <w:i/>
        </w:rPr>
        <w:t>, Q. alba</w:t>
      </w:r>
      <w:r>
        <w:t>), black birch (</w:t>
      </w:r>
      <w:r w:rsidRPr="001D117D">
        <w:rPr>
          <w:i/>
        </w:rPr>
        <w:t xml:space="preserve">Betula </w:t>
      </w:r>
      <w:proofErr w:type="spellStart"/>
      <w:r w:rsidRPr="001D117D">
        <w:rPr>
          <w:i/>
        </w:rPr>
        <w:t>lenta</w:t>
      </w:r>
      <w:proofErr w:type="spellEnd"/>
      <w:r>
        <w:t>), bigleaf and umbrella magnolias (</w:t>
      </w:r>
      <w:r w:rsidRPr="001D117D">
        <w:rPr>
          <w:i/>
        </w:rPr>
        <w:t xml:space="preserve">Magnolia </w:t>
      </w:r>
      <w:proofErr w:type="spellStart"/>
      <w:r w:rsidRPr="001D117D">
        <w:rPr>
          <w:i/>
        </w:rPr>
        <w:t>macrophylla</w:t>
      </w:r>
      <w:proofErr w:type="spellEnd"/>
      <w:r w:rsidRPr="001D117D">
        <w:rPr>
          <w:i/>
        </w:rPr>
        <w:t xml:space="preserve">, M. </w:t>
      </w:r>
      <w:proofErr w:type="spellStart"/>
      <w:r w:rsidRPr="001D117D">
        <w:rPr>
          <w:i/>
        </w:rPr>
        <w:t>tripetala</w:t>
      </w:r>
      <w:proofErr w:type="spellEnd"/>
      <w:r>
        <w:t>). There may be gaps with a younger cohort of the same set of species. A dense, low</w:t>
      </w:r>
      <w:r w:rsidR="004B1773">
        <w:t>-</w:t>
      </w:r>
      <w:r>
        <w:t>to</w:t>
      </w:r>
      <w:r w:rsidR="004B1773">
        <w:t>-</w:t>
      </w:r>
      <w:r>
        <w:t>high shrub layer of great laurel (</w:t>
      </w:r>
      <w:r w:rsidRPr="001D117D">
        <w:rPr>
          <w:i/>
        </w:rPr>
        <w:t>Rhododendron maximum</w:t>
      </w:r>
      <w:r>
        <w:t>) and sometimes mountain laurel (</w:t>
      </w:r>
      <w:r w:rsidRPr="001D117D">
        <w:rPr>
          <w:i/>
        </w:rPr>
        <w:t xml:space="preserve">Kalmia </w:t>
      </w:r>
      <w:proofErr w:type="spellStart"/>
      <w:r w:rsidRPr="001D117D">
        <w:rPr>
          <w:i/>
        </w:rPr>
        <w:t>latifolia</w:t>
      </w:r>
      <w:proofErr w:type="spellEnd"/>
      <w:r>
        <w:t>) is often present. Few if any herbs are found</w:t>
      </w:r>
      <w:r w:rsidR="004B1773">
        <w:t>,</w:t>
      </w:r>
      <w:r>
        <w:t xml:space="preserve"> and bryophyte and </w:t>
      </w:r>
      <w:proofErr w:type="spellStart"/>
      <w:r>
        <w:t>hepatophyte</w:t>
      </w:r>
      <w:proofErr w:type="spellEnd"/>
      <w:r>
        <w:t xml:space="preserve"> cover is generally restricted to downed wood, tree/shrub boles, and rocks/boulders.</w:t>
      </w:r>
    </w:p>
    <w:p w:rsidR="00845999" w:rsidP="00845999" w:rsidRDefault="00845999">
      <w:pPr>
        <w:pStyle w:val="InfoPara"/>
      </w:pPr>
      <w:r>
        <w:t>BpS Dominant and Indicator Species</w:t>
      </w:r>
    </w:p>
    <w:p>
      <w:r>
        <w:rPr>
          <w:sz w:val="16"/>
        </w:rPr>
        <w:t>Species names are from the NRCS PLANTS database. Check species codes at http://plants.usda.gov.</w:t>
      </w:r>
    </w:p>
    <w:p w:rsidR="00845999" w:rsidP="00845999" w:rsidRDefault="00845999">
      <w:pPr>
        <w:pStyle w:val="InfoPara"/>
      </w:pPr>
      <w:r>
        <w:t>Disturbance Description</w:t>
      </w:r>
    </w:p>
    <w:p w:rsidR="00845999" w:rsidP="00845999" w:rsidRDefault="00845999">
      <w:r>
        <w:t xml:space="preserve">Non-Fire Disturbance: This system is dominated by long-lived, mesic species that form multi-layered uneven-aged forests over time. Canopy dynamics are dominated by single and multiple disturbances encouraging gap phase regeneration (Abrams and </w:t>
      </w:r>
      <w:proofErr w:type="spellStart"/>
      <w:r>
        <w:t>Orwig</w:t>
      </w:r>
      <w:proofErr w:type="spellEnd"/>
      <w:r>
        <w:t xml:space="preserve"> 1996). Larger disturbances include windthrow, insect attack</w:t>
      </w:r>
      <w:r w:rsidR="004B1773">
        <w:t>,</w:t>
      </w:r>
      <w:r>
        <w:t xml:space="preserve"> and ice storms. Although stand-replacing wind events are rare, small</w:t>
      </w:r>
      <w:r w:rsidR="004B1773">
        <w:t>-</w:t>
      </w:r>
      <w:r>
        <w:t>to</w:t>
      </w:r>
      <w:r w:rsidR="004B1773">
        <w:t>-</w:t>
      </w:r>
      <w:r>
        <w:t xml:space="preserve">medium blowdown events are more common and occur at greater frequency on the plateau and exposed side slopes (Ruffner and Abrams 2003). Localized insect and disease outbreaks can create small to medium canopy gaps. </w:t>
      </w:r>
    </w:p>
    <w:p w:rsidR="00845999" w:rsidP="00845999" w:rsidRDefault="00845999"/>
    <w:p w:rsidR="00845999" w:rsidP="00845999" w:rsidRDefault="00845999">
      <w:r>
        <w:t xml:space="preserve">Running the VDDT model resulted in 0.9% disturbance (fire and/or wind, weather, stress) annually, consistent with disturbance rates documented by </w:t>
      </w:r>
      <w:proofErr w:type="spellStart"/>
      <w:r>
        <w:t>Runkle</w:t>
      </w:r>
      <w:proofErr w:type="spellEnd"/>
      <w:r>
        <w:t xml:space="preserve"> (1981, 1985) and others. Wind, weather, stress alone resulted in 0.7% disturbance annually.</w:t>
      </w:r>
    </w:p>
    <w:p w:rsidR="00845999" w:rsidP="00845999" w:rsidRDefault="00845999"/>
    <w:p w:rsidR="00845999" w:rsidP="00845999" w:rsidRDefault="00845999">
      <w:r>
        <w:t>Fire Regime Description: Historically, this system was probably subject</w:t>
      </w:r>
      <w:r w:rsidR="004B1773">
        <w:t xml:space="preserve"> only</w:t>
      </w:r>
      <w:r>
        <w:t xml:space="preserve"> to occasional fires. Fires that did occur may have been catastrophic and may have </w:t>
      </w:r>
      <w:r w:rsidR="00994FCC">
        <w:t>led</w:t>
      </w:r>
      <w:r>
        <w:t xml:space="preserve"> to even-aged stands of pine and hemlock (NatureServe 2007).</w:t>
      </w:r>
    </w:p>
    <w:p w:rsidR="00994FCC" w:rsidP="00845999" w:rsidRDefault="00994FCC"/>
    <w:p w:rsidR="00845999" w:rsidP="00845999" w:rsidRDefault="00845999">
      <w:r>
        <w:t xml:space="preserve">Due to the predominance of cool, moist site conditions, surface and replacement fires are extremely rare, occurring at 700-1000yr intervals. Most protected sites are essentially fire free. The principal cause of fuel formation leading to fire in northern hardwood ecosystems is broad-scale, storm-driven windthrow of catastrophic proportions (Hough 1936, </w:t>
      </w:r>
      <w:proofErr w:type="spellStart"/>
      <w:r>
        <w:t>Runkle</w:t>
      </w:r>
      <w:proofErr w:type="spellEnd"/>
      <w:r>
        <w:t xml:space="preserve"> 1982). The importance of red maple, sweet birch, northern red oak, and especially black cherry in contemporary Virginia examples of this community group reflects secondary succession following catastrophic logging and fire disturbances in the early part of the twentieth century. Sugar maple and beech, both abundant in understory layers and locally co-dominant in the overstory, appear positioned to assume dominance as current secondary stands mature. However, beech-bark disease and excessive deer browsing are serious threats to the future viability of the largest stands on Allegheny Mountain (</w:t>
      </w:r>
      <w:proofErr w:type="spellStart"/>
      <w:r>
        <w:t>Viginia</w:t>
      </w:r>
      <w:proofErr w:type="spellEnd"/>
      <w:r>
        <w:t xml:space="preserve"> National Heritage Program 2007).</w:t>
      </w:r>
    </w:p>
    <w:p w:rsidR="00845999" w:rsidP="00845999" w:rsidRDefault="00845999">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845999" w:rsidP="00845999" w:rsidRDefault="00845999">
      <w:pPr>
        <w:pStyle w:val="InfoPara"/>
      </w:pPr>
      <w:r>
        <w:t>Scale Description</w:t>
      </w:r>
    </w:p>
    <w:p w:rsidR="00845999" w:rsidP="00845999" w:rsidRDefault="00845999">
      <w:r>
        <w:t>NatureServe (2007) notes that this BpS is a matrix in the northern portion of its range to large patch on the southern end of its range in V</w:t>
      </w:r>
      <w:r w:rsidR="001D117D">
        <w:t>irginia</w:t>
      </w:r>
      <w:r>
        <w:t xml:space="preserve"> and West V</w:t>
      </w:r>
      <w:r w:rsidR="001D117D">
        <w:t>irginia</w:t>
      </w:r>
      <w:r>
        <w:t xml:space="preserve"> and som</w:t>
      </w:r>
      <w:r w:rsidR="001D117D">
        <w:t xml:space="preserve">e examples may be as large as </w:t>
      </w:r>
      <w:r>
        <w:t>1000ac, but smaller in the southern part of the range.</w:t>
      </w:r>
    </w:p>
    <w:p w:rsidR="00845999" w:rsidP="00845999" w:rsidRDefault="00845999"/>
    <w:p w:rsidR="00845999" w:rsidP="00845999" w:rsidRDefault="00845999">
      <w:r>
        <w:t xml:space="preserve">Both small and large-scale disturbances characterize the natural disturbance regime of this region, with wind, insects/diseases, and ice storms as primary disturbance agents. These forests </w:t>
      </w:r>
      <w:r>
        <w:lastRenderedPageBreak/>
        <w:t>are characterized by small-scale disturbance, with a high degree of vertical structure and fine</w:t>
      </w:r>
      <w:r w:rsidR="001D117D">
        <w:t>-</w:t>
      </w:r>
      <w:r>
        <w:t xml:space="preserve"> grained patch size (Spies, 2004). This disturbance regime strongly favors tolerant species but allows opportunists to persist in low densities (</w:t>
      </w:r>
      <w:proofErr w:type="spellStart"/>
      <w:r>
        <w:t>Runkle</w:t>
      </w:r>
      <w:proofErr w:type="spellEnd"/>
      <w:r>
        <w:t xml:space="preserve"> 1982). On high plateaus and exposed slopes, small-scale wind disturbances are a common agent driving gap dynamics (Ruffner and Abrams 2003). However, medium-scale intensity disturbances also characterize the region (</w:t>
      </w:r>
      <w:proofErr w:type="spellStart"/>
      <w:r>
        <w:t>Runkle</w:t>
      </w:r>
      <w:proofErr w:type="spellEnd"/>
      <w:r>
        <w:t xml:space="preserve">, 1982; Ruffner, unpublished). A significant glazing or ice storm event can be expected every 50yrs or so (Hough, 1963). Depending on the severity of ice loading, damage may range from minimal to severe crown damage. </w:t>
      </w:r>
    </w:p>
    <w:p w:rsidR="00845999" w:rsidP="00845999" w:rsidRDefault="00845999"/>
    <w:p w:rsidR="00845999" w:rsidP="00845999" w:rsidRDefault="00845999">
      <w:r>
        <w:t>Gap sizes range from 28m^2 to 2009m^2, with a mean of 200m^2. Canopy turnover rates of 0.5-2% per year with a return interval of 50-200yrs characterize old growth beech and hemlock stands (</w:t>
      </w:r>
      <w:proofErr w:type="spellStart"/>
      <w:r>
        <w:t>Runkle</w:t>
      </w:r>
      <w:proofErr w:type="spellEnd"/>
      <w:r>
        <w:t xml:space="preserve">, 1981, 1985). Repeat disturbances affecting the same location may be common. More recent estimates of the return interval based on actual tree ring analysis suggest that 10-20% of the canopy may be disturbed every decade depending on the topographic position of the stand (Ruffner, unpublished). </w:t>
      </w:r>
    </w:p>
    <w:p w:rsidR="00845999" w:rsidP="00845999" w:rsidRDefault="00845999"/>
    <w:p w:rsidR="00845999" w:rsidP="00845999" w:rsidRDefault="00845999">
      <w:r>
        <w:t xml:space="preserve">Along streams in the southern part of the range, stands range from </w:t>
      </w:r>
      <w:r w:rsidR="001D117D">
        <w:t>2-3ac</w:t>
      </w:r>
      <w:r>
        <w:t xml:space="preserve"> to &gt;200ac in some areas, much smaller than typical stand sizes in the northern tier.</w:t>
      </w:r>
    </w:p>
    <w:p w:rsidR="00845999" w:rsidP="00845999" w:rsidRDefault="00845999">
      <w:pPr>
        <w:pStyle w:val="InfoPara"/>
      </w:pPr>
      <w:r>
        <w:t>Adjacency or Identification Concerns</w:t>
      </w:r>
    </w:p>
    <w:p w:rsidR="00845999" w:rsidP="00845999" w:rsidRDefault="00845999">
      <w:r>
        <w:t>Using the International Ecological Classification Standard, this system corresponds to the Appalachian (Hemlock)-Northern Hardwood Forest (CES202.593) (NatureServe 2007). However, the concept of this system was revised in April 2007 to remove areas south and west of Virginia and West V</w:t>
      </w:r>
      <w:r w:rsidR="001D117D">
        <w:t>irginia</w:t>
      </w:r>
      <w:r>
        <w:t xml:space="preserve"> from its range. The Region 8 National Forests and other Federal lands, as well as Ecoregions and map zones related to this area were also removed (NatureServe 2007).</w:t>
      </w:r>
    </w:p>
    <w:p w:rsidR="00845999" w:rsidP="00845999" w:rsidRDefault="00845999"/>
    <w:p w:rsidR="00845999" w:rsidP="00845999" w:rsidRDefault="00845999">
      <w:r>
        <w:t>Northward this system is replaced by Laurentian-Acadian Pine-Hemlock-Hardwood Forest (CES201.563 -- BpS 1366) and Laurentian-Acadian Northern Hardwoods Forest (CES201.564 -- BpS 1302), but the limits of both are not yet clear in western N</w:t>
      </w:r>
      <w:r w:rsidR="001D117D">
        <w:t xml:space="preserve">ew </w:t>
      </w:r>
      <w:r>
        <w:t>Y</w:t>
      </w:r>
      <w:r w:rsidR="001D117D">
        <w:t>ork</w:t>
      </w:r>
      <w:r>
        <w:t xml:space="preserve"> (Allegheny Plateau) and central New England. USFS ecological province lines provide an apparently appropriate delimiter, with areas in Provinces 212 and M212 (as well as the Great Lakes part of 221 in N</w:t>
      </w:r>
      <w:r w:rsidR="001D117D">
        <w:t xml:space="preserve">ew </w:t>
      </w:r>
      <w:r>
        <w:t>Y</w:t>
      </w:r>
      <w:r w:rsidR="001D117D">
        <w:t>ork</w:t>
      </w:r>
      <w:r>
        <w:t xml:space="preserve"> and O</w:t>
      </w:r>
      <w:r w:rsidR="001D117D">
        <w:t>hio</w:t>
      </w:r>
      <w:r>
        <w:t>) falling into the Laurentian-Acadian systems, and areas in Provinces 221 and M221 falling into this Appalachian system (NatureServe 2007).</w:t>
      </w:r>
    </w:p>
    <w:p w:rsidR="00845999" w:rsidP="00845999" w:rsidRDefault="00845999"/>
    <w:p w:rsidR="00845999" w:rsidP="00845999" w:rsidRDefault="00845999">
      <w:r>
        <w:t>As written, this model includes the moist, acid, lower elevation landscape position variant of NatureServe's 202.373 (Southern and Central Appalachian Cove Forest). R8HEWP-- Hemlock - White Pine - Hardwood differs from R7NHHE -- Northern Hardwood Hemlock in fire and disturbance regimes and in structure but shares key composition elements and successional pathways. In the most protected sites, R8HEWP tends toward R7SHEM in older age classes.</w:t>
      </w:r>
    </w:p>
    <w:p w:rsidR="00845999" w:rsidP="00845999" w:rsidRDefault="00845999"/>
    <w:p w:rsidR="00845999" w:rsidP="00845999" w:rsidRDefault="00845999">
      <w:r>
        <w:t>The four "Northern Hardwood" models in the R</w:t>
      </w:r>
      <w:r w:rsidR="001D117D">
        <w:t xml:space="preserve">apid </w:t>
      </w:r>
      <w:r>
        <w:t>A</w:t>
      </w:r>
      <w:r w:rsidR="001D117D">
        <w:t>ssessment</w:t>
      </w:r>
      <w:r>
        <w:t xml:space="preserve"> (R6NHMB, R7NHHE, R7NHNE, and R7NHSP) occur across both the Northeast and Great Lakes model zones and have several similarities, including: high moisture/nutrient gradients; historically included more </w:t>
      </w:r>
      <w:r>
        <w:lastRenderedPageBreak/>
        <w:t>conifer; often dominated by sugar maple; windthrow is the main disturbance agent with fires occurring every ~1,000-2,000yrs. There are also several differences, including: beech has limited extent west of eastern Wisconsin and the central Upper Peninsula of M</w:t>
      </w:r>
      <w:r w:rsidR="001D117D">
        <w:t>ichigan</w:t>
      </w:r>
      <w:r>
        <w:t xml:space="preserve"> and the amount of hemlock varies.</w:t>
      </w:r>
    </w:p>
    <w:p w:rsidR="00845999" w:rsidP="00845999" w:rsidRDefault="00845999">
      <w:pPr>
        <w:pStyle w:val="InfoPara"/>
      </w:pPr>
      <w:r>
        <w:t>Issues or Problems</w:t>
      </w:r>
    </w:p>
    <w:p w:rsidR="00845999" w:rsidP="00845999" w:rsidRDefault="00845999">
      <w:r>
        <w:t>This community has been significantly altered through exotic insect and diseases, including the beech scale disease complex, which has been causing widespread mortality of American beech for the last 20yrs, and more recently the hemlock woolly adelgid, which kills hemlock in all age and size classes. It is also threatened by global warming, as hemlock is typically found in cooler microclimates. These factors will reduce the range and extent of the vegetation type.</w:t>
      </w:r>
    </w:p>
    <w:p w:rsidR="00845999" w:rsidP="00845999" w:rsidRDefault="00845999"/>
    <w:p w:rsidR="00845999" w:rsidP="00845999" w:rsidRDefault="00845999">
      <w:r>
        <w:t>This system is currently being devastated in large parts of its range by the hemlock woolly adelgid (</w:t>
      </w:r>
      <w:proofErr w:type="spellStart"/>
      <w:r w:rsidRPr="001D117D">
        <w:rPr>
          <w:i/>
        </w:rPr>
        <w:t>Adelges</w:t>
      </w:r>
      <w:proofErr w:type="spellEnd"/>
      <w:r w:rsidRPr="001D117D">
        <w:rPr>
          <w:i/>
        </w:rPr>
        <w:t xml:space="preserve"> </w:t>
      </w:r>
      <w:proofErr w:type="spellStart"/>
      <w:r w:rsidRPr="001D117D">
        <w:rPr>
          <w:i/>
        </w:rPr>
        <w:t>tsugae</w:t>
      </w:r>
      <w:proofErr w:type="spellEnd"/>
      <w:r>
        <w:t>). This sucking insect is continuing to cause close to 100% mortality as it spreads from the north into the southern U</w:t>
      </w:r>
      <w:r w:rsidR="001D117D">
        <w:t xml:space="preserve">nited </w:t>
      </w:r>
      <w:r>
        <w:t>S</w:t>
      </w:r>
      <w:r w:rsidR="001D117D">
        <w:t>tates</w:t>
      </w:r>
      <w:r>
        <w:t>. The insect will most likely cause canopy hemlocks to be replaced by other canopy trees (NatureServe 2007).</w:t>
      </w:r>
    </w:p>
    <w:p w:rsidR="00845999" w:rsidP="00845999" w:rsidRDefault="00845999">
      <w:pPr>
        <w:pStyle w:val="InfoPara"/>
      </w:pPr>
      <w:r>
        <w:t>Native Uncharacteristic Conditions</w:t>
      </w:r>
    </w:p>
    <w:p w:rsidR="00845999" w:rsidP="00845999" w:rsidRDefault="00845999">
      <w:r>
        <w:t xml:space="preserve">Past logging in many areas has altered this system by creating a predominantly even age structure, that contains a much higher proportion of shade intolerant species. In many areas, this change in species composition is further aggravated by decades of </w:t>
      </w:r>
      <w:proofErr w:type="spellStart"/>
      <w:r>
        <w:t>overbrowsing</w:t>
      </w:r>
      <w:proofErr w:type="spellEnd"/>
      <w:r>
        <w:t xml:space="preserve"> by deer (</w:t>
      </w:r>
      <w:proofErr w:type="spellStart"/>
      <w:r>
        <w:t>Runkle</w:t>
      </w:r>
      <w:proofErr w:type="spellEnd"/>
      <w:r>
        <w:t xml:space="preserve"> 1982, Abrams and </w:t>
      </w:r>
      <w:proofErr w:type="spellStart"/>
      <w:r>
        <w:t>Orwig</w:t>
      </w:r>
      <w:proofErr w:type="spellEnd"/>
      <w:r>
        <w:t xml:space="preserve"> 1996), which has significantly reduced the hemlock component and reduced species and structural diversity in many areas. </w:t>
      </w:r>
    </w:p>
    <w:p w:rsidR="00845999" w:rsidP="00845999" w:rsidRDefault="00845999"/>
    <w:p w:rsidR="00845999" w:rsidP="00845999" w:rsidRDefault="00845999">
      <w:r>
        <w:t>Sugar maple decline is another current forest health concern that is attributed to a combination of factors including insect defoliations, drought, and site factors related to soil nutrient status (impacted by acid deposition) (Horsley, et al. 2002). Second growth stands are characterized by an under representation of significant habitat elements such as large diameter trees, canopy gaps, gap saplings, “tip-up” mounds, coarse woody debris, and a limited range of seral stages (</w:t>
      </w:r>
      <w:proofErr w:type="spellStart"/>
      <w:r>
        <w:t>Litvaitis</w:t>
      </w:r>
      <w:proofErr w:type="spellEnd"/>
      <w:r>
        <w:t xml:space="preserve">, 2003, Lorimer and </w:t>
      </w:r>
      <w:proofErr w:type="spellStart"/>
      <w:r>
        <w:t>Frelich</w:t>
      </w:r>
      <w:proofErr w:type="spellEnd"/>
      <w:r>
        <w:t xml:space="preserve"> 1994).</w:t>
      </w:r>
    </w:p>
    <w:p w:rsidR="00845999" w:rsidP="00845999" w:rsidRDefault="00845999">
      <w:r>
        <w:t xml:space="preserve"> </w:t>
      </w:r>
    </w:p>
    <w:p w:rsidR="00845999" w:rsidP="00845999" w:rsidRDefault="00845999">
      <w:r>
        <w:t>Other forest health concerns in the region include changing soil nutrient status due to acid deposition and concerns about potential increases in ozone from industrial byproducts. The proportion of species able to tolerate shady conditions may increase over several centuries in the hemlock/northern hardwoods association. Otherwise, this community generally does not change unless the overstory is completely removed. Complete removal by fire, hurricane, or treatments like clearcutting provides enough light for tree species intolerant of shade to become established. Also, if the canopy is completely removed within a short period of time, special efforts may be needed to maintain a component of hemlock (Maryland Natural Heritage Program).</w:t>
      </w:r>
    </w:p>
    <w:p w:rsidR="00845999" w:rsidP="00845999" w:rsidRDefault="00845999">
      <w:pPr>
        <w:pStyle w:val="InfoPara"/>
      </w:pPr>
      <w:r>
        <w:t>Comments</w:t>
      </w:r>
    </w:p>
    <w:p w:rsidRPr="009F0086" w:rsidR="00855611" w:rsidP="00855611" w:rsidRDefault="00855611">
      <w:pPr>
        <w:rPr>
          <w:b/>
        </w:rPr>
      </w:pPr>
    </w:p>
    <w:p w:rsidR="00845999" w:rsidP="00845999" w:rsidRDefault="00845999">
      <w:pPr>
        <w:pStyle w:val="ReportSection"/>
      </w:pPr>
      <w:r>
        <w:t>Succession Classes</w:t>
      </w:r>
    </w:p>
    <w:p w:rsidR="00845999" w:rsidP="00845999" w:rsidRDefault="00845999"/>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845999" w:rsidP="00845999" w:rsidRDefault="00845999">
      <w:pPr>
        <w:pStyle w:val="InfoPara"/>
        <w:pBdr>
          <w:top w:val="single" w:color="auto" w:sz="4" w:space="1"/>
        </w:pBdr>
      </w:pPr>
      <w:r>
        <w:t>Class A</w:t>
      </w:r>
      <w:r>
        <w:tab/>
        <w:t>9</w:t>
      </w:r>
      <w:r w:rsidR="002A3B10">
        <w:tab/>
      </w:r>
      <w:r w:rsidR="002A3B10">
        <w:tab/>
      </w:r>
      <w:r w:rsidR="002A3B10">
        <w:tab/>
      </w:r>
      <w:r w:rsidR="002A3B10">
        <w:tab/>
      </w:r>
      <w:r w:rsidR="004F7795">
        <w:t>Early Development 1 - All Structures</w:t>
      </w:r>
    </w:p>
    <w:p w:rsidR="00845999" w:rsidP="00845999" w:rsidRDefault="00845999"/>
    <w:p w:rsidR="00845999" w:rsidP="00845999" w:rsidRDefault="00845999">
      <w:pPr>
        <w:pStyle w:val="SClassInfoPara"/>
      </w:pPr>
      <w:r>
        <w:t>Indicator Species</w:t>
      </w:r>
    </w:p>
    <w:p w:rsidR="00845999" w:rsidP="00845999" w:rsidRDefault="00845999"/>
    <w:p w:rsidR="00845999" w:rsidP="00845999" w:rsidRDefault="00845999">
      <w:pPr>
        <w:pStyle w:val="SClassInfoPara"/>
      </w:pPr>
      <w:r>
        <w:t>Description</w:t>
      </w:r>
    </w:p>
    <w:p w:rsidR="00845999" w:rsidP="00845999" w:rsidRDefault="00845999">
      <w:r>
        <w:t xml:space="preserve">Early age classes include forests </w:t>
      </w:r>
      <w:r w:rsidR="001D117D">
        <w:t>&lt;</w:t>
      </w:r>
      <w:r>
        <w:t xml:space="preserve"> 50yrs of age. Initially young stands have an even-aged structure and may include birches, tulip poplar, beech, basswood, white ash, hemlock, red maple, and black cherry. In the southern parts of the range, white pine, magnolia, and a few oaks may also be present. As the stand matures, intermediate and intolerant species move into the canopy with beech and hemlock existing in the understory and </w:t>
      </w:r>
      <w:proofErr w:type="spellStart"/>
      <w:r>
        <w:t>midstory</w:t>
      </w:r>
      <w:proofErr w:type="spellEnd"/>
      <w:r>
        <w:t xml:space="preserve">. Tree size ranges from seedling through poles. Closed canopy conditions exist throughout most of this class and </w:t>
      </w:r>
      <w:r w:rsidR="00994FCC">
        <w:t>except for</w:t>
      </w:r>
      <w:r>
        <w:t xml:space="preserve"> the early stand initiation phase, there is little development of herbaceous or shrubby vegetation. Class A succeeds to class B.</w:t>
      </w:r>
    </w:p>
    <w:p w:rsidR="00845999" w:rsidP="00845999" w:rsidRDefault="00845999"/>
    <w:p>
      <w:r>
        <w:rPr>
          <w:i/>
          <w:u w:val="single"/>
        </w:rPr>
        <w:t>Maximum Tree Size Class</w:t>
      </w:r>
      <w:br/>
      <w:r>
        <w:t>Pole 5-9" DBH</w:t>
      </w:r>
    </w:p>
    <w:p w:rsidR="00845999" w:rsidP="00845999" w:rsidRDefault="00845999">
      <w:pPr>
        <w:pStyle w:val="InfoPara"/>
        <w:pBdr>
          <w:top w:val="single" w:color="auto" w:sz="4" w:space="1"/>
        </w:pBdr>
      </w:pPr>
      <w:r>
        <w:t>Class B</w:t>
      </w:r>
      <w:r>
        <w:tab/>
        <w:t>14</w:t>
      </w:r>
      <w:r w:rsidR="002A3B10">
        <w:tab/>
      </w:r>
      <w:r w:rsidR="002A3B10">
        <w:tab/>
      </w:r>
      <w:r w:rsidR="002A3B10">
        <w:tab/>
      </w:r>
      <w:r w:rsidR="002A3B10">
        <w:tab/>
      </w:r>
      <w:r w:rsidR="004F7795">
        <w:t>Mid Development 1 - Closed</w:t>
      </w:r>
    </w:p>
    <w:p w:rsidR="00845999" w:rsidP="00845999" w:rsidRDefault="00845999"/>
    <w:p w:rsidR="00845999" w:rsidP="00845999" w:rsidRDefault="00845999">
      <w:pPr>
        <w:pStyle w:val="SClassInfoPara"/>
      </w:pPr>
      <w:r>
        <w:t>Indicator Species</w:t>
      </w:r>
    </w:p>
    <w:p w:rsidR="00845999" w:rsidP="00845999" w:rsidRDefault="00845999"/>
    <w:p w:rsidR="00845999" w:rsidP="00845999" w:rsidRDefault="00845999">
      <w:pPr>
        <w:pStyle w:val="SClassInfoPara"/>
      </w:pPr>
      <w:r>
        <w:t>Description</w:t>
      </w:r>
    </w:p>
    <w:p w:rsidR="00845999" w:rsidP="00845999" w:rsidRDefault="00845999">
      <w:r>
        <w:t xml:space="preserve">Closed canopy conditions exist throughout the life of this class. Beech and hemlock move into the middle to upper portions of the canopy, with white pine in the southern reaches, and the overstory will include a mixture of intermediate and intolerant species such as yellow birch, tulip poplar, red and sugar maple, basswood, ash, magnolias, black cherry, and a few oaks (black, white). Both even and un-even-aged stand structure conditions may exist and forests in this class will start to develop a </w:t>
      </w:r>
      <w:r w:rsidR="00994FCC">
        <w:t>well-established</w:t>
      </w:r>
      <w:r>
        <w:t xml:space="preserve"> shrub and herbaceous layer; mountain and/or great laurel can be present in dense patches. </w:t>
      </w:r>
    </w:p>
    <w:p w:rsidR="00845999" w:rsidP="00845999" w:rsidRDefault="00845999"/>
    <w:p>
      <w:r>
        <w:rPr>
          <w:i/>
          <w:u w:val="single"/>
        </w:rPr>
        <w:t>Maximum Tree Size Class</w:t>
      </w:r>
      <w:br/>
      <w:r>
        <w:t>Large 21-33"DBH</w:t>
      </w:r>
    </w:p>
    <w:p w:rsidR="00845999" w:rsidP="00845999" w:rsidRDefault="00845999">
      <w:pPr>
        <w:pStyle w:val="InfoPara"/>
        <w:pBdr>
          <w:top w:val="single" w:color="auto" w:sz="4" w:space="1"/>
        </w:pBdr>
      </w:pPr>
      <w:r>
        <w:t>Class C</w:t>
      </w:r>
      <w:r>
        <w:tab/>
        <w:t>9</w:t>
      </w:r>
      <w:r w:rsidR="002A3B10">
        <w:tab/>
      </w:r>
      <w:r w:rsidR="002A3B10">
        <w:tab/>
      </w:r>
      <w:r w:rsidR="002A3B10">
        <w:tab/>
      </w:r>
      <w:r w:rsidR="002A3B10">
        <w:tab/>
      </w:r>
      <w:r w:rsidR="004F7795">
        <w:t>Mid Development 1 - Open</w:t>
      </w:r>
    </w:p>
    <w:p w:rsidR="00845999" w:rsidP="00845999" w:rsidRDefault="00845999"/>
    <w:p w:rsidR="00845999" w:rsidP="00845999" w:rsidRDefault="00845999">
      <w:pPr>
        <w:pStyle w:val="SClassInfoPara"/>
      </w:pPr>
      <w:r>
        <w:t>Indicator Species</w:t>
      </w:r>
    </w:p>
    <w:p w:rsidR="00845999" w:rsidP="00845999" w:rsidRDefault="00845999"/>
    <w:p w:rsidR="00845999" w:rsidP="00845999" w:rsidRDefault="00845999">
      <w:pPr>
        <w:pStyle w:val="SClassInfoPara"/>
      </w:pPr>
      <w:r>
        <w:t>Description</w:t>
      </w:r>
    </w:p>
    <w:p w:rsidR="00845999" w:rsidP="00845999" w:rsidRDefault="00845999">
      <w:r>
        <w:t xml:space="preserve">This class is characterized by more open canopy conditions resulting from partial blowdown, ice glaze events, localized insect and disease outbreaks, or mixed severity fire. Greater than 20% overstory mortality occurs during these events, which creates open canopy conditions and stimulates development of the understory and </w:t>
      </w:r>
      <w:proofErr w:type="spellStart"/>
      <w:r>
        <w:t>midstory</w:t>
      </w:r>
      <w:proofErr w:type="spellEnd"/>
      <w:r>
        <w:t>. Associate intermediate and intolerant species such as red maple, black birch, ash, red and/or sugar maple, black cherry, basswood, and magnolias will become established in greater abundance. Great and/or mountain laurel may be present in dense patches. Canopy gaps close laterally and this class succeeds to D within two to three decades. Fuel model 10 may occur where windthrow has created large quantities of slash.</w:t>
      </w:r>
    </w:p>
    <w:p w:rsidR="00845999" w:rsidP="00845999" w:rsidRDefault="00845999"/>
    <w:p>
      <w:r>
        <w:rPr>
          <w:i/>
          <w:u w:val="single"/>
        </w:rPr>
        <w:t>Maximum Tree Size Class</w:t>
      </w:r>
      <w:br/>
      <w:r>
        <w:t>Large 21-33"DBH</w:t>
      </w:r>
    </w:p>
    <w:p w:rsidR="00845999" w:rsidP="00845999" w:rsidRDefault="00845999">
      <w:pPr>
        <w:pStyle w:val="InfoPara"/>
        <w:pBdr>
          <w:top w:val="single" w:color="auto" w:sz="4" w:space="1"/>
        </w:pBdr>
      </w:pPr>
      <w:r>
        <w:t>Class D</w:t>
      </w:r>
      <w:r>
        <w:tab/>
        <w:t>68</w:t>
      </w:r>
      <w:r w:rsidR="002A3B10">
        <w:tab/>
      </w:r>
      <w:r w:rsidR="002A3B10">
        <w:tab/>
      </w:r>
      <w:r w:rsidR="002A3B10">
        <w:tab/>
      </w:r>
      <w:r w:rsidR="002A3B10">
        <w:tab/>
      </w:r>
      <w:r w:rsidR="004F7795">
        <w:t>Late Development 1 - Closed</w:t>
      </w:r>
    </w:p>
    <w:p w:rsidR="00845999" w:rsidP="00845999" w:rsidRDefault="00845999"/>
    <w:p w:rsidR="00845999" w:rsidP="00845999" w:rsidRDefault="00845999">
      <w:pPr>
        <w:pStyle w:val="SClassInfoPara"/>
      </w:pPr>
      <w:r>
        <w:t>Indicator Species</w:t>
      </w:r>
    </w:p>
    <w:p w:rsidR="00845999" w:rsidP="00845999" w:rsidRDefault="00845999"/>
    <w:p w:rsidR="00845999" w:rsidP="00845999" w:rsidRDefault="00845999">
      <w:pPr>
        <w:pStyle w:val="SClassInfoPara"/>
      </w:pPr>
      <w:r>
        <w:t>Description</w:t>
      </w:r>
    </w:p>
    <w:p w:rsidR="00845999" w:rsidP="00845999" w:rsidRDefault="00994FCC">
      <w:r>
        <w:t>This class</w:t>
      </w:r>
      <w:r w:rsidR="00845999">
        <w:t xml:space="preserve"> is characterized by an uneven age, closed-canopy structure with beech, hemlock, and sugar maple occurring in all size classes. The overstory is characterized by large-diameter beech, hemlock, sugar maple, and tulip poplar, with white pine in the southern parts. In hemlock-dominated stands, the shrub layer consists almost exclusively of shade-tolerant shrub species, with a less well developed herbaceous layer; in hardwood-hemlock mixes a well-developed shrub and rich herbaceous layer is often present. Great and/or mountain laurel may still be present in mixed stands. Oldest trees are 200</w:t>
      </w:r>
      <w:r w:rsidR="001D117D">
        <w:t>-300yrs</w:t>
      </w:r>
      <w:r w:rsidR="00845999">
        <w:t xml:space="preserve"> </w:t>
      </w:r>
      <w:r w:rsidR="001D117D">
        <w:t>range</w:t>
      </w:r>
      <w:r w:rsidR="00845999">
        <w:t xml:space="preserve">, and </w:t>
      </w:r>
      <w:r>
        <w:t>sometimes</w:t>
      </w:r>
      <w:r w:rsidR="00845999">
        <w:t xml:space="preserve"> </w:t>
      </w:r>
      <w:r w:rsidR="001D117D">
        <w:t xml:space="preserve">can be more than </w:t>
      </w:r>
      <w:r w:rsidR="00845999">
        <w:t>400yrs old. Fuel Model 10 may occur where windthrow has created large quantities of natural slash.</w:t>
      </w:r>
    </w:p>
    <w:p w:rsidR="00845999" w:rsidP="00845999" w:rsidRDefault="00845999"/>
    <w:p>
      <w:r>
        <w:rPr>
          <w:i/>
          <w:u w:val="single"/>
        </w:rPr>
        <w:t>Maximum Tree Size Class</w:t>
      </w:r>
      <w:br/>
      <w:r>
        <w:t>Very Large &gt;33"DBH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845999" w:rsidP="00845999" w:rsidRDefault="00845999">
      <w:r>
        <w:lastRenderedPageBreak/>
        <w:t xml:space="preserve">Abrams, M. D. and D. A. </w:t>
      </w:r>
      <w:proofErr w:type="spellStart"/>
      <w:r>
        <w:t>Orwig</w:t>
      </w:r>
      <w:proofErr w:type="spellEnd"/>
      <w:r>
        <w:t>. 1996. A 300</w:t>
      </w:r>
      <w:r w:rsidR="001D117D">
        <w:t>-</w:t>
      </w:r>
      <w:r>
        <w:t xml:space="preserve">year history of disturbance and canopy recruitment for co-occurring white pine and hemlock on the Allegheny Plateau, USA. Journal of Ecology 84:353-363. </w:t>
      </w:r>
    </w:p>
    <w:p w:rsidR="00845999" w:rsidP="00845999" w:rsidRDefault="00845999"/>
    <w:p w:rsidR="00845999" w:rsidP="00845999" w:rsidRDefault="00845999">
      <w:r>
        <w:t xml:space="preserve">Andreas, B.K. 1989. The vascular flora of the glaciated Allegheny Plateau region of Ohio. Ohio Biol. </w:t>
      </w:r>
      <w:proofErr w:type="spellStart"/>
      <w:r>
        <w:t>Surv</w:t>
      </w:r>
      <w:proofErr w:type="spellEnd"/>
      <w:r>
        <w:t>. Bull. NS. 8(1). 191 pp.</w:t>
      </w:r>
    </w:p>
    <w:p w:rsidR="00845999" w:rsidP="00845999" w:rsidRDefault="00845999"/>
    <w:p w:rsidR="00845999" w:rsidP="00845999" w:rsidRDefault="00845999">
      <w:r>
        <w:t>Braun, E. L. 2001. Deciduous forests of Eastern North America. 2nd ed. The Blackburn Press. 596 pp.</w:t>
      </w:r>
    </w:p>
    <w:p w:rsidR="00845999" w:rsidP="00845999" w:rsidRDefault="00845999"/>
    <w:p w:rsidR="00845999" w:rsidP="00845999" w:rsidRDefault="00845999">
      <w:proofErr w:type="spellStart"/>
      <w:r>
        <w:t>Delcourt</w:t>
      </w:r>
      <w:proofErr w:type="spellEnd"/>
      <w:r>
        <w:t xml:space="preserve">, H.R. and P.A. </w:t>
      </w:r>
      <w:proofErr w:type="spellStart"/>
      <w:r>
        <w:t>Delcourt</w:t>
      </w:r>
      <w:proofErr w:type="spellEnd"/>
      <w:r>
        <w:t>. 1988. Quaternary landscape ecology: relevant scales in space and time. Landscape Ecology 2:23-44.</w:t>
      </w:r>
    </w:p>
    <w:p w:rsidR="00845999" w:rsidP="00845999" w:rsidRDefault="00845999"/>
    <w:p w:rsidR="00845999" w:rsidP="00845999" w:rsidRDefault="00845999">
      <w:proofErr w:type="spellStart"/>
      <w:r>
        <w:t>Fike</w:t>
      </w:r>
      <w:proofErr w:type="spellEnd"/>
      <w:r>
        <w:t>, J. 1999. Terrestrial and palustrine plant communities of Pennsylvania. Pennsylvania Department of Conservation and Natural Resources, Bureau of Forestry, Harrisburg, PA.</w:t>
      </w:r>
    </w:p>
    <w:p w:rsidR="00845999" w:rsidP="00845999" w:rsidRDefault="00845999"/>
    <w:p w:rsidR="00845999" w:rsidP="00845999" w:rsidRDefault="00845999">
      <w:r>
        <w:t>Hough, A. F. 1936. A climax forest community on East Tionesta creek in Northwest Pennsylvania. Ecology 17(1). 28 pp.</w:t>
      </w:r>
    </w:p>
    <w:p w:rsidR="00845999" w:rsidP="00845999" w:rsidRDefault="00845999"/>
    <w:p w:rsidR="00845999" w:rsidP="00845999" w:rsidRDefault="00845999">
      <w:r>
        <w:t>Hough, A. F. 1963. What a glaze storm brings. Pennsylvania Forestry 53:4-5.</w:t>
      </w:r>
    </w:p>
    <w:p w:rsidR="00845999" w:rsidP="00845999" w:rsidRDefault="00845999"/>
    <w:p w:rsidR="00845999" w:rsidP="00845999" w:rsidRDefault="00845999">
      <w:proofErr w:type="spellStart"/>
      <w:r>
        <w:t>Ison</w:t>
      </w:r>
      <w:proofErr w:type="spellEnd"/>
      <w:r>
        <w:t xml:space="preserve">, Cecil R. 2000. Fire on the edge: prehistoric fire along the </w:t>
      </w:r>
      <w:proofErr w:type="spellStart"/>
      <w:r>
        <w:t>escarpement</w:t>
      </w:r>
      <w:proofErr w:type="spellEnd"/>
      <w:r>
        <w:t xml:space="preserve"> zone of the Cumberland Plateau. In: </w:t>
      </w:r>
      <w:proofErr w:type="spellStart"/>
      <w:r>
        <w:t>Yaussy</w:t>
      </w:r>
      <w:proofErr w:type="spellEnd"/>
      <w:r>
        <w:t>, Daniel A., compiler. In: Proceedings workshop on fire, people and the central hardwoods landscape. 2000 March 12-14. Richmond, KY. Gen. Tech. Rep. NE-274. Newtown Square, PA: USDA Forest Service, Northeastern Research Station. 36-45.</w:t>
      </w:r>
    </w:p>
    <w:p w:rsidR="00845999" w:rsidP="00845999" w:rsidRDefault="00845999"/>
    <w:p w:rsidR="00845999" w:rsidP="00845999" w:rsidRDefault="00845999">
      <w:proofErr w:type="spellStart"/>
      <w:r>
        <w:t>Litvaitis</w:t>
      </w:r>
      <w:proofErr w:type="spellEnd"/>
      <w:r>
        <w:t>, J.A. 2003. Are pre-Columbian conditions relevant baselines for managed forests in the northeastern United States? Forest Ecology and Management 185:113-126.</w:t>
      </w:r>
    </w:p>
    <w:p w:rsidR="00845999" w:rsidP="00845999" w:rsidRDefault="00845999"/>
    <w:p w:rsidR="00845999" w:rsidP="00845999" w:rsidRDefault="00845999">
      <w:r>
        <w:t xml:space="preserve">Lorimer, C.G. and L.E. </w:t>
      </w:r>
      <w:proofErr w:type="spellStart"/>
      <w:r>
        <w:t>Frelich</w:t>
      </w:r>
      <w:proofErr w:type="spellEnd"/>
      <w:r>
        <w:t>. 1994. Natural disturbance regimes in old-growth northern hardwoods. Journal of Forestry 92:33-38.</w:t>
      </w:r>
    </w:p>
    <w:p w:rsidR="00845999" w:rsidP="00845999" w:rsidRDefault="00845999"/>
    <w:p w:rsidR="00845999" w:rsidP="00845999" w:rsidRDefault="00845999">
      <w:r>
        <w:t xml:space="preserve">Lutz, H. J. 1930. The vegetation of hearts content, a virgin forest in northwestern Pennsylvania. Ecology Vol. XI (1). 29 pp. </w:t>
      </w:r>
    </w:p>
    <w:p w:rsidR="00845999" w:rsidP="00845999" w:rsidRDefault="00845999"/>
    <w:p w:rsidR="00845999" w:rsidP="00845999" w:rsidRDefault="00845999">
      <w:r>
        <w:t>Martin, W. H. 1975. The Lilley Cornett Woods: A stable mixed mesophytic forest in Kentucky. Botanical Gazette 136:171-183.</w:t>
      </w:r>
    </w:p>
    <w:p w:rsidR="00845999" w:rsidP="00845999" w:rsidRDefault="00845999"/>
    <w:p w:rsidR="00845999" w:rsidP="00845999" w:rsidRDefault="00845999">
      <w:r>
        <w:t>NatureServe. 2007. International Ecological Classification Standard: Terrestrial Ecological Classifications. NatureServe Central Databases. Arlington, VA, U.S.A. Data current as of 08 June 2007.</w:t>
      </w:r>
    </w:p>
    <w:p w:rsidR="00845999" w:rsidP="00845999" w:rsidRDefault="00845999"/>
    <w:p w:rsidR="00845999" w:rsidP="00845999" w:rsidRDefault="00845999">
      <w:r>
        <w:t xml:space="preserve">Rankin, W.T. and E.J. </w:t>
      </w:r>
      <w:proofErr w:type="spellStart"/>
      <w:r>
        <w:t>Tramer</w:t>
      </w:r>
      <w:proofErr w:type="spellEnd"/>
      <w:r>
        <w:t xml:space="preserve">. 2002. The gap dynamics of canopy trees of a </w:t>
      </w:r>
      <w:proofErr w:type="spellStart"/>
      <w:r>
        <w:t>Tsuga</w:t>
      </w:r>
      <w:proofErr w:type="spellEnd"/>
      <w:r>
        <w:t xml:space="preserve"> canadensis forest community. Northeastern Naturalist 9:391-406.</w:t>
      </w:r>
    </w:p>
    <w:p w:rsidR="00845999" w:rsidP="00845999" w:rsidRDefault="00845999"/>
    <w:p w:rsidR="00845999" w:rsidP="00845999" w:rsidRDefault="00845999">
      <w:r>
        <w:lastRenderedPageBreak/>
        <w:t>Ruffner, C. M. and M. D. Abrams. 2003. Historical ecology of Allegheny plateau forests. Submitted to the Allegheny National Forest as a component of the revised forest plan. Unpublished. 19 pp.</w:t>
      </w:r>
    </w:p>
    <w:p w:rsidR="00845999" w:rsidP="00845999" w:rsidRDefault="00845999"/>
    <w:p w:rsidR="00845999" w:rsidP="00845999" w:rsidRDefault="00845999">
      <w:proofErr w:type="spellStart"/>
      <w:r>
        <w:t>Runkle</w:t>
      </w:r>
      <w:proofErr w:type="spellEnd"/>
      <w:r>
        <w:t>, J.R. 1981. Gap regeneration in some old-growth forests of the eastern United States. Ecology 62:1041-1051.</w:t>
      </w:r>
    </w:p>
    <w:p w:rsidR="00845999" w:rsidP="00845999" w:rsidRDefault="00845999"/>
    <w:p w:rsidR="00845999" w:rsidP="00845999" w:rsidRDefault="00845999">
      <w:proofErr w:type="spellStart"/>
      <w:r>
        <w:t>Runkle</w:t>
      </w:r>
      <w:proofErr w:type="spellEnd"/>
      <w:r>
        <w:t xml:space="preserve">, J. R. 1982. Patterns of disturbance in some old-growth mesic forests of Eastern North America. Ecology, 63(5). 1533-1546. </w:t>
      </w:r>
    </w:p>
    <w:p w:rsidR="00845999" w:rsidP="00845999" w:rsidRDefault="00845999"/>
    <w:p w:rsidR="00845999" w:rsidP="00845999" w:rsidRDefault="00845999">
      <w:proofErr w:type="spellStart"/>
      <w:r>
        <w:t>Runkle</w:t>
      </w:r>
      <w:proofErr w:type="spellEnd"/>
      <w:r>
        <w:t>, J.R. 1985. Disturbance regimes in temperate forests. In The ecology of natural disturbance and patch dynamics. 17-33. Pickett, S.T.A. and P.S. White, eds. Academic Press, NY.</w:t>
      </w:r>
    </w:p>
    <w:p w:rsidR="00845999" w:rsidP="00845999" w:rsidRDefault="00845999"/>
    <w:p w:rsidR="00845999" w:rsidP="00845999" w:rsidRDefault="00845999">
      <w:r>
        <w:t>Spies, T.A. 2004. Ecological concepts and diversity of old-growth forests. Journal of Forestry 102:14-20.</w:t>
      </w:r>
    </w:p>
    <w:p w:rsidR="00845999" w:rsidP="00845999" w:rsidRDefault="00845999"/>
    <w:p w:rsidR="00845999" w:rsidP="00845999" w:rsidRDefault="00845999">
      <w:r>
        <w:t>Thompson, Ralph L., Ronald L. Jones, J. Richard Abbott and W. Neal Denton. 2000. Botanical survey of Rock Creek Research Natural Area, Kentucky. Gen. Tech. Rep. NE-272. Newtown Square, PA: USDA Forest Service, Northeastern Research Station. 23 p.</w:t>
      </w:r>
    </w:p>
    <w:p w:rsidR="00845999" w:rsidP="00845999" w:rsidRDefault="00845999"/>
    <w:p w:rsidR="00845999" w:rsidP="00845999" w:rsidRDefault="00845999">
      <w:r>
        <w:t>Whitney, G.G. 1990. The history and status of the hemlock-hardwood forests of the Allegheny plateau. Journal of Ecology 78:443-458.</w:t>
      </w:r>
    </w:p>
    <w:p w:rsidRPr="00A43E41" w:rsidR="004D5F12" w:rsidP="00845999"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E2A29" w:rsidRDefault="006E2A29">
      <w:r>
        <w:separator/>
      </w:r>
    </w:p>
  </w:endnote>
  <w:endnote w:type="continuationSeparator" w:id="0">
    <w:p w:rsidR="006E2A29" w:rsidRDefault="006E2A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5999" w:rsidRDefault="00845999" w:rsidP="00845999">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E2A29" w:rsidRDefault="006E2A29">
      <w:r>
        <w:separator/>
      </w:r>
    </w:p>
  </w:footnote>
  <w:footnote w:type="continuationSeparator" w:id="0">
    <w:p w:rsidR="006E2A29" w:rsidRDefault="006E2A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845999">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48"/>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855611"/>
    <w:pPr>
      <w:ind w:left="720"/>
    </w:pPr>
    <w:rPr>
      <w:rFonts w:ascii="Calibri" w:eastAsia="Calibri" w:hAnsi="Calibri"/>
      <w:sz w:val="22"/>
      <w:szCs w:val="22"/>
    </w:rPr>
  </w:style>
  <w:style w:type="character" w:styleId="Hyperlink">
    <w:name w:val="Hyperlink"/>
    <w:rsid w:val="00855611"/>
    <w:rPr>
      <w:color w:val="0000FF"/>
      <w:u w:val="single"/>
    </w:rPr>
  </w:style>
  <w:style w:type="paragraph" w:styleId="BalloonText">
    <w:name w:val="Balloon Text"/>
    <w:basedOn w:val="Normal"/>
    <w:link w:val="BalloonTextChar"/>
    <w:uiPriority w:val="99"/>
    <w:semiHidden/>
    <w:unhideWhenUsed/>
    <w:rsid w:val="004B177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177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300350">
      <w:bodyDiv w:val="1"/>
      <w:marLeft w:val="0"/>
      <w:marRight w:val="0"/>
      <w:marTop w:val="0"/>
      <w:marBottom w:val="0"/>
      <w:divBdr>
        <w:top w:val="none" w:sz="0" w:space="0" w:color="auto"/>
        <w:left w:val="none" w:sz="0" w:space="0" w:color="auto"/>
        <w:bottom w:val="none" w:sz="0" w:space="0" w:color="auto"/>
        <w:right w:val="none" w:sz="0" w:space="0" w:color="auto"/>
      </w:divBdr>
    </w:div>
    <w:div w:id="1219708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9</Pages>
  <Words>3326</Words>
  <Characters>18963</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22245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2</cp:revision>
  <cp:lastPrinted>2014-08-21T15:20:00Z</cp:lastPrinted>
  <dcterms:created xsi:type="dcterms:W3CDTF">2018-04-19T20:29:00Z</dcterms:created>
  <dcterms:modified xsi:type="dcterms:W3CDTF">2025-02-12T09:41:50Z</dcterms:modified>
</cp:coreProperties>
</file>