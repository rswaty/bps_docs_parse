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63B" w:rsidP="00C5163B" w:rsidRDefault="00C5163B" w14:paraId="7B6A823B" w14:textId="2AD674AF">
      <w:pPr>
        <w:pStyle w:val="BpSTitle"/>
      </w:pPr>
      <w:bookmarkStart w:name="_GoBack" w:id="0"/>
      <w:bookmarkEnd w:id="0"/>
      <w:r>
        <w:t>11520</w:t>
      </w:r>
    </w:p>
    <w:p w:rsidR="00C5163B" w:rsidP="00C5163B" w:rsidRDefault="00C5163B" w14:paraId="40130AF8" w14:textId="77777777">
      <w:pPr>
        <w:pStyle w:val="BpSTitle"/>
      </w:pPr>
      <w:r>
        <w:t>California Montane Riparian Systems</w:t>
      </w:r>
    </w:p>
    <w:p w:rsidR="0018662C" w:rsidP="00C5163B" w:rsidRDefault="00C5163B" w14:paraId="53FBFC02" w14:textId="77777777">
      <w:r>
        <w:t>BpS Model/Description Version: Aug. 2020</w:t>
      </w:r>
      <w:r>
        <w:tab/>
      </w:r>
      <w:r>
        <w:tab/>
      </w:r>
      <w:r>
        <w:tab/>
      </w:r>
      <w:r>
        <w:tab/>
      </w:r>
      <w:r>
        <w:tab/>
      </w:r>
      <w:r>
        <w:tab/>
      </w:r>
      <w:r>
        <w:tab/>
      </w:r>
      <w:r w:rsidR="0018662C">
        <w:t xml:space="preserve">, </w:t>
      </w:r>
    </w:p>
    <w:p w:rsidR="00C5163B" w:rsidP="006E03B0" w:rsidRDefault="0018662C" w14:paraId="35989766" w14:textId="39A559AB">
      <w:pPr>
        <w:ind w:left="6480" w:firstLine="720"/>
      </w:pPr>
      <w:r>
        <w:t xml:space="preserve">Revised </w:t>
      </w:r>
      <w:r w:rsidR="00791BB1">
        <w:t xml:space="preserve">Date: </w:t>
      </w:r>
      <w:r>
        <w:t>9/17</w:t>
      </w:r>
    </w:p>
    <w:p w:rsidR="00C5163B" w:rsidP="00C5163B" w:rsidRDefault="00C5163B" w14:paraId="39F4EC96" w14:textId="77777777"/>
    <w:p w:rsidR="00C5163B" w:rsidP="00C5163B" w:rsidRDefault="00C5163B" w14:paraId="7B5BC066" w14:textId="77777777"/>
    <w:p w:rsidR="00AF1C45" w:rsidP="006E03B0" w:rsidRDefault="00AF1C45" w14:paraId="4DA4719B" w14:textId="2C678CC4">
      <w:pPr>
        <w:pStyle w:val="InfoPara"/>
        <w:spacing w:after="0"/>
        <w:rPr>
          <w:b w:val="0"/>
        </w:rPr>
      </w:pPr>
      <w:r>
        <w:t xml:space="preserve">Reviewer: </w:t>
      </w:r>
      <w:r w:rsidRPr="00AF1C45">
        <w:rPr>
          <w:b w:val="0"/>
        </w:rPr>
        <w:t>Janet Fryer</w:t>
      </w:r>
    </w:p>
    <w:p w:rsidRPr="00221CE9" w:rsidR="00221CE9" w:rsidP="006E03B0" w:rsidRDefault="00221CE9" w14:paraId="6A716912" w14:textId="77777777"/>
    <w:p w:rsidR="00C5163B" w:rsidP="006E03B0" w:rsidRDefault="00C5163B" w14:paraId="09F0FAA6" w14:textId="6EDDCA3D">
      <w:pPr>
        <w:pStyle w:val="InfoPara"/>
        <w:spacing w:before="0"/>
      </w:pPr>
      <w:r>
        <w:t>Vegetation Type</w:t>
      </w:r>
    </w:p>
    <w:p w:rsidR="00C5163B" w:rsidP="00C5163B" w:rsidRDefault="00336F28" w14:paraId="7CCC73DD" w14:textId="4C5F297A">
      <w:r w:rsidRPr="00336F28">
        <w:t>Mixed Upland and Wetland</w:t>
      </w:r>
    </w:p>
    <w:p w:rsidRPr="00221CE9" w:rsidR="00221CE9" w:rsidP="00221CE9" w:rsidRDefault="00221CE9" w14:paraId="43652662" w14:textId="77777777"/>
    <w:p w:rsidR="00C5163B" w:rsidP="006E03B0" w:rsidRDefault="00C5163B" w14:paraId="4A85E304" w14:textId="77777777">
      <w:pPr>
        <w:pStyle w:val="InfoPara"/>
        <w:spacing w:before="0" w:after="0"/>
      </w:pPr>
      <w:r>
        <w:t>Map Zones</w:t>
      </w:r>
    </w:p>
    <w:p w:rsidR="00C5163B" w:rsidP="00221CE9" w:rsidRDefault="00F01C50" w14:paraId="0D62E25A" w14:textId="07C7052B">
      <w:r>
        <w:t xml:space="preserve">4, </w:t>
      </w:r>
      <w:r w:rsidR="00C5163B">
        <w:t>5</w:t>
      </w:r>
    </w:p>
    <w:p w:rsidR="00221CE9" w:rsidP="00221CE9" w:rsidRDefault="00221CE9" w14:paraId="259BC5FE" w14:textId="77777777"/>
    <w:p w:rsidR="00C5163B" w:rsidP="006E03B0" w:rsidRDefault="00C5163B" w14:paraId="25925EA1" w14:textId="77777777">
      <w:pPr>
        <w:pStyle w:val="InfoPara"/>
        <w:spacing w:before="0" w:after="0"/>
      </w:pPr>
      <w:r>
        <w:t>Geographic Range</w:t>
      </w:r>
    </w:p>
    <w:p w:rsidR="00C5163B" w:rsidP="00221CE9" w:rsidRDefault="00C5163B" w14:paraId="7B450859" w14:textId="77777777">
      <w:r>
        <w:t>This ecological system is found mostly in the central and inner northern Coast Ranges</w:t>
      </w:r>
    </w:p>
    <w:p w:rsidR="00C5163B" w:rsidP="00221CE9" w:rsidRDefault="00C5163B" w14:paraId="225E3193" w14:textId="5F3CE298">
      <w:r>
        <w:t>of California and Sierra Nevada foothills.</w:t>
      </w:r>
    </w:p>
    <w:p w:rsidR="00221CE9" w:rsidP="00221CE9" w:rsidRDefault="00221CE9" w14:paraId="3DCDC46D" w14:textId="42F5C43D"/>
    <w:p w:rsidR="00C5163B" w:rsidP="006E03B0" w:rsidRDefault="00C5163B" w14:paraId="12A095D1" w14:textId="77777777">
      <w:pPr>
        <w:pStyle w:val="InfoPara"/>
        <w:spacing w:before="0" w:after="0"/>
      </w:pPr>
      <w:r>
        <w:t>Biophysical Site Description</w:t>
      </w:r>
    </w:p>
    <w:p w:rsidR="00C5163B" w:rsidP="00E62564" w:rsidRDefault="00C5163B" w14:paraId="35A03C5B" w14:textId="5D941589">
      <w:r>
        <w:t xml:space="preserve">It includes springs, seeps, and perennial and intermittent streams in serpentine substrates and non-serpentine substrates. </w:t>
      </w:r>
    </w:p>
    <w:p w:rsidR="00E62564" w:rsidP="00E62564" w:rsidRDefault="00E62564" w14:paraId="308814A4" w14:textId="77777777"/>
    <w:p w:rsidR="00C5163B" w:rsidP="006E03B0" w:rsidRDefault="00C5163B" w14:paraId="5F384932" w14:textId="77777777">
      <w:pPr>
        <w:pStyle w:val="InfoPara"/>
      </w:pPr>
      <w:r>
        <w:t>Vegetation Description</w:t>
      </w:r>
    </w:p>
    <w:p w:rsidR="00E62564" w:rsidP="006E03B0" w:rsidRDefault="00C5163B" w14:paraId="2A7DDFDE" w14:textId="39D96661">
      <w:r>
        <w:t>This system often occurs as a mosaic of multiple alliances that may be tree or shrub dominated. The variety of plant associations connected to this system reflects elevation, stream gradient, valley confinement, floodplain development, and flood frequency, magnitude</w:t>
      </w:r>
      <w:r w:rsidR="00221CE9">
        <w:t>,</w:t>
      </w:r>
      <w:r>
        <w:t xml:space="preserve"> and timing. Dominant trees may include </w:t>
      </w:r>
      <w:proofErr w:type="spellStart"/>
      <w:r w:rsidRPr="006E03B0">
        <w:rPr>
          <w:i/>
        </w:rPr>
        <w:t>Alnus</w:t>
      </w:r>
      <w:proofErr w:type="spellEnd"/>
      <w:r w:rsidRPr="006E03B0">
        <w:rPr>
          <w:i/>
        </w:rPr>
        <w:t xml:space="preserve"> </w:t>
      </w:r>
      <w:proofErr w:type="spellStart"/>
      <w:r w:rsidRPr="006E03B0">
        <w:rPr>
          <w:i/>
        </w:rPr>
        <w:t>rhombifolia</w:t>
      </w:r>
      <w:proofErr w:type="spellEnd"/>
      <w:r>
        <w:t xml:space="preserve">, </w:t>
      </w:r>
      <w:r w:rsidRPr="006E03B0">
        <w:rPr>
          <w:i/>
        </w:rPr>
        <w:t xml:space="preserve">Acer </w:t>
      </w:r>
      <w:proofErr w:type="spellStart"/>
      <w:r w:rsidRPr="006E03B0">
        <w:rPr>
          <w:i/>
        </w:rPr>
        <w:t>negundo</w:t>
      </w:r>
      <w:proofErr w:type="spellEnd"/>
      <w:r>
        <w:t xml:space="preserve">, </w:t>
      </w:r>
      <w:proofErr w:type="spellStart"/>
      <w:r w:rsidRPr="006E03B0">
        <w:rPr>
          <w:i/>
        </w:rPr>
        <w:t>Alnus</w:t>
      </w:r>
      <w:proofErr w:type="spellEnd"/>
      <w:r w:rsidRPr="006E03B0">
        <w:rPr>
          <w:i/>
        </w:rPr>
        <w:t xml:space="preserve"> </w:t>
      </w:r>
      <w:proofErr w:type="spellStart"/>
      <w:r w:rsidRPr="006E03B0">
        <w:rPr>
          <w:i/>
        </w:rPr>
        <w:t>rubra</w:t>
      </w:r>
      <w:proofErr w:type="spellEnd"/>
      <w:r>
        <w:t xml:space="preserve"> (in Coast Ranges), </w:t>
      </w:r>
      <w:proofErr w:type="spellStart"/>
      <w:r w:rsidRPr="006E03B0">
        <w:rPr>
          <w:i/>
        </w:rPr>
        <w:t>Populus</w:t>
      </w:r>
      <w:proofErr w:type="spellEnd"/>
      <w:r w:rsidRPr="006E03B0">
        <w:rPr>
          <w:i/>
        </w:rPr>
        <w:t xml:space="preserve"> </w:t>
      </w:r>
      <w:proofErr w:type="spellStart"/>
      <w:r w:rsidRPr="006E03B0">
        <w:rPr>
          <w:i/>
        </w:rPr>
        <w:t>fremontii</w:t>
      </w:r>
      <w:proofErr w:type="spellEnd"/>
      <w:r w:rsidRPr="006E03B0">
        <w:rPr>
          <w:i/>
        </w:rPr>
        <w:t xml:space="preserve">, </w:t>
      </w:r>
      <w:proofErr w:type="spellStart"/>
      <w:r w:rsidRPr="006E03B0">
        <w:rPr>
          <w:i/>
        </w:rPr>
        <w:t>Populus</w:t>
      </w:r>
      <w:proofErr w:type="spellEnd"/>
      <w:r w:rsidRPr="006E03B0">
        <w:rPr>
          <w:i/>
        </w:rPr>
        <w:t xml:space="preserve"> balsamifera </w:t>
      </w:r>
      <w:r w:rsidRPr="00221CE9">
        <w:t>ssp.</w:t>
      </w:r>
      <w:r w:rsidRPr="006E03B0">
        <w:rPr>
          <w:i/>
        </w:rPr>
        <w:t xml:space="preserve"> </w:t>
      </w:r>
      <w:proofErr w:type="spellStart"/>
      <w:r w:rsidRPr="006E03B0">
        <w:rPr>
          <w:i/>
        </w:rPr>
        <w:t>trichocarpa</w:t>
      </w:r>
      <w:proofErr w:type="spellEnd"/>
      <w:r w:rsidRPr="006E03B0">
        <w:rPr>
          <w:i/>
        </w:rPr>
        <w:t xml:space="preserve">, Salix laevigata, Salix </w:t>
      </w:r>
      <w:proofErr w:type="spellStart"/>
      <w:r w:rsidRPr="006E03B0">
        <w:rPr>
          <w:i/>
        </w:rPr>
        <w:t>lucida</w:t>
      </w:r>
      <w:proofErr w:type="spellEnd"/>
      <w:r w:rsidRPr="006E03B0">
        <w:rPr>
          <w:i/>
        </w:rPr>
        <w:t xml:space="preserve"> </w:t>
      </w:r>
      <w:r w:rsidRPr="00221CE9">
        <w:t>ssp</w:t>
      </w:r>
      <w:r w:rsidRPr="00221CE9" w:rsidR="000947F8">
        <w:t>.</w:t>
      </w:r>
      <w:r w:rsidRPr="006E03B0">
        <w:rPr>
          <w:i/>
        </w:rPr>
        <w:t xml:space="preserve"> lasiandra, Salix </w:t>
      </w:r>
      <w:proofErr w:type="spellStart"/>
      <w:r w:rsidRPr="006E03B0">
        <w:rPr>
          <w:i/>
        </w:rPr>
        <w:t>gooddingii</w:t>
      </w:r>
      <w:proofErr w:type="spellEnd"/>
      <w:r w:rsidRPr="006E03B0">
        <w:rPr>
          <w:i/>
        </w:rPr>
        <w:t xml:space="preserve">, </w:t>
      </w:r>
      <w:proofErr w:type="spellStart"/>
      <w:r w:rsidRPr="006E03B0">
        <w:rPr>
          <w:i/>
        </w:rPr>
        <w:t>Pseudotsuga</w:t>
      </w:r>
      <w:proofErr w:type="spellEnd"/>
      <w:r w:rsidRPr="006E03B0">
        <w:rPr>
          <w:i/>
        </w:rPr>
        <w:t xml:space="preserve"> </w:t>
      </w:r>
      <w:proofErr w:type="spellStart"/>
      <w:r w:rsidRPr="006E03B0">
        <w:rPr>
          <w:i/>
        </w:rPr>
        <w:t>menziesii</w:t>
      </w:r>
      <w:proofErr w:type="spellEnd"/>
      <w:r w:rsidRPr="006E03B0">
        <w:rPr>
          <w:i/>
        </w:rPr>
        <w:t xml:space="preserve">, </w:t>
      </w:r>
      <w:proofErr w:type="spellStart"/>
      <w:r w:rsidRPr="006E03B0">
        <w:rPr>
          <w:i/>
        </w:rPr>
        <w:t>Platanus</w:t>
      </w:r>
      <w:proofErr w:type="spellEnd"/>
      <w:r w:rsidRPr="006E03B0">
        <w:rPr>
          <w:i/>
        </w:rPr>
        <w:t xml:space="preserve"> </w:t>
      </w:r>
      <w:proofErr w:type="spellStart"/>
      <w:r w:rsidRPr="006E03B0">
        <w:rPr>
          <w:i/>
        </w:rPr>
        <w:t>racemosa</w:t>
      </w:r>
      <w:proofErr w:type="spellEnd"/>
      <w:r w:rsidRPr="006E03B0">
        <w:rPr>
          <w:i/>
        </w:rPr>
        <w:t xml:space="preserve">, Quercus </w:t>
      </w:r>
      <w:proofErr w:type="spellStart"/>
      <w:r w:rsidRPr="006E03B0">
        <w:rPr>
          <w:i/>
        </w:rPr>
        <w:t>agrifolia</w:t>
      </w:r>
      <w:proofErr w:type="spellEnd"/>
      <w:r>
        <w:t xml:space="preserve">, and </w:t>
      </w:r>
      <w:r w:rsidRPr="006E03B0">
        <w:rPr>
          <w:i/>
        </w:rPr>
        <w:t xml:space="preserve">Acer </w:t>
      </w:r>
      <w:proofErr w:type="spellStart"/>
      <w:r w:rsidRPr="006E03B0">
        <w:rPr>
          <w:i/>
        </w:rPr>
        <w:t>macrophyllum</w:t>
      </w:r>
      <w:proofErr w:type="spellEnd"/>
      <w:r>
        <w:t xml:space="preserve"> (in central and south coast). Dominant shrubs include </w:t>
      </w:r>
      <w:r w:rsidRPr="006E03B0">
        <w:rPr>
          <w:i/>
        </w:rPr>
        <w:t xml:space="preserve">Salix </w:t>
      </w:r>
      <w:proofErr w:type="spellStart"/>
      <w:r w:rsidRPr="006E03B0">
        <w:rPr>
          <w:i/>
        </w:rPr>
        <w:t>exigua</w:t>
      </w:r>
      <w:proofErr w:type="spellEnd"/>
      <w:r w:rsidRPr="006E03B0">
        <w:rPr>
          <w:i/>
        </w:rPr>
        <w:t xml:space="preserve"> </w:t>
      </w:r>
      <w:r>
        <w:t xml:space="preserve">and </w:t>
      </w:r>
      <w:r w:rsidRPr="006E03B0">
        <w:rPr>
          <w:i/>
        </w:rPr>
        <w:t xml:space="preserve">Salix </w:t>
      </w:r>
      <w:proofErr w:type="spellStart"/>
      <w:r w:rsidRPr="006E03B0">
        <w:rPr>
          <w:i/>
        </w:rPr>
        <w:t>lasiolepis</w:t>
      </w:r>
      <w:proofErr w:type="spellEnd"/>
      <w:r>
        <w:t>. These riparian areas may contain madrone, tanoak, C</w:t>
      </w:r>
      <w:r w:rsidR="00221CE9">
        <w:t>alifornia</w:t>
      </w:r>
      <w:r>
        <w:t xml:space="preserve"> laurel, dogwood, maple</w:t>
      </w:r>
      <w:r w:rsidR="00221CE9">
        <w:t>,</w:t>
      </w:r>
      <w:r>
        <w:t xml:space="preserve"> and ash. Willow species are common</w:t>
      </w:r>
      <w:r w:rsidR="007F56A2">
        <w:t>, with species changing as</w:t>
      </w:r>
      <w:r w:rsidR="00970D0D">
        <w:t xml:space="preserve"> elevation</w:t>
      </w:r>
      <w:r w:rsidR="007F56A2">
        <w:t xml:space="preserve"> increases</w:t>
      </w:r>
      <w:r w:rsidR="00AF1C45">
        <w:t>.</w:t>
      </w:r>
    </w:p>
    <w:p w:rsidR="00E62564" w:rsidP="006E03B0" w:rsidRDefault="00E62564" w14:paraId="2203B525" w14:textId="3C1CEC2B"/>
    <w:p w:rsidR="00E62564" w:rsidP="006E03B0" w:rsidRDefault="00E62564" w14:paraId="3C9D06A3" w14:textId="77777777"/>
    <w:p w:rsidRPr="00E62564" w:rsidR="00C5163B" w:rsidP="006E03B0" w:rsidRDefault="00C5163B" w14:paraId="418B3F06" w14:textId="3CDDBF61">
      <w:r w:rsidRPr="00E62564">
        <w:rPr>
          <w:b/>
        </w:rPr>
        <w:t>BpS Dominant and Indicator Species</w:t>
      </w:r>
    </w:p>
    <w:p>
      <w:r>
        <w:rPr>
          <w:sz w:val="16"/>
        </w:rPr>
        <w:t>Species names are from the NRCS PLANTS database. Check species codes at http://plants.usda.gov.</w:t>
      </w:r>
    </w:p>
    <w:p w:rsidR="00E62564" w:rsidP="006E03B0" w:rsidRDefault="00E62564" w14:paraId="348F610D" w14:textId="77777777">
      <w:pPr>
        <w:pStyle w:val="InfoPara"/>
        <w:spacing w:before="0" w:after="0"/>
      </w:pPr>
    </w:p>
    <w:p w:rsidR="00C5163B" w:rsidP="006E03B0" w:rsidRDefault="00C5163B" w14:paraId="4618EC79" w14:textId="31EB8D10">
      <w:pPr>
        <w:pStyle w:val="InfoPara"/>
        <w:spacing w:before="0" w:after="0"/>
      </w:pPr>
      <w:r>
        <w:t>Disturbance Description</w:t>
      </w:r>
    </w:p>
    <w:p w:rsidR="00C5163B" w:rsidP="00C5163B" w:rsidRDefault="00C5163B" w14:paraId="4534C103" w14:textId="7C373CAC">
      <w:r>
        <w:t>Riparian portions of this system are disturbance</w:t>
      </w:r>
      <w:r w:rsidR="006E0F41">
        <w:t>-</w:t>
      </w:r>
      <w:r>
        <w:t>driven and require flood</w:t>
      </w:r>
      <w:r w:rsidR="00221CE9">
        <w:t>-</w:t>
      </w:r>
      <w:r>
        <w:t xml:space="preserve">induced scour and deposition for </w:t>
      </w:r>
      <w:r w:rsidR="00762A4D">
        <w:t xml:space="preserve">seed </w:t>
      </w:r>
      <w:r>
        <w:t>germination and stand maintenance</w:t>
      </w:r>
      <w:r w:rsidR="00762A4D">
        <w:t xml:space="preserve"> of seral vegetation</w:t>
      </w:r>
      <w:r>
        <w:t>. Stands initiate on depositional features (point-bar and floodplains), colonizing the active channels of larger streams and rivers. Flooding events are highly variable and may include local erosion and deposition in most years during winter or spring. Smaller floods (i.e., those smaller than a 10yr flood event) are responsible for maintaining the summer low water channel free of annually regenerating riparian hardwood seedlings. Major flooding events (i.e., those greater than a 10</w:t>
      </w:r>
      <w:r w:rsidR="006E0F41">
        <w:t>yr</w:t>
      </w:r>
      <w:r>
        <w:t xml:space="preserve"> flood event) may scour away</w:t>
      </w:r>
      <w:r w:rsidR="000947F8">
        <w:t>,</w:t>
      </w:r>
      <w:r>
        <w:t xml:space="preserve"> </w:t>
      </w:r>
      <w:r w:rsidR="000947F8">
        <w:t xml:space="preserve">setting back succession in </w:t>
      </w:r>
      <w:r>
        <w:t>riparian vegetation growing along the active channel and low floodplain surfaces, while flooding and depositing fine</w:t>
      </w:r>
      <w:r w:rsidR="006E0F41">
        <w:t xml:space="preserve">, </w:t>
      </w:r>
      <w:r>
        <w:t xml:space="preserve">silty sediments in established riparian stands farther from active channels. </w:t>
      </w:r>
    </w:p>
    <w:p w:rsidR="000947F8" w:rsidP="00C5163B" w:rsidRDefault="000947F8" w14:paraId="0D008B03" w14:textId="5AB291CE"/>
    <w:p w:rsidR="000947F8" w:rsidP="000947F8" w:rsidRDefault="00762A4D" w14:paraId="325A6BB4" w14:textId="660394AD">
      <w:r w:rsidRPr="00AE1B56">
        <w:t xml:space="preserve">There are few fire history studies of this </w:t>
      </w:r>
      <w:r w:rsidR="0080104E">
        <w:t>Biophysical Setting (</w:t>
      </w:r>
      <w:r w:rsidRPr="00AE1B56">
        <w:t>BpS</w:t>
      </w:r>
      <w:r w:rsidR="0080104E">
        <w:t>)</w:t>
      </w:r>
      <w:r w:rsidRPr="00AE1B56">
        <w:t xml:space="preserve">. </w:t>
      </w:r>
      <w:r>
        <w:t xml:space="preserve">Montane riparian zones of California experience surface fires, mixed fires, and crown fires (Bendix </w:t>
      </w:r>
      <w:r w:rsidR="00342D23">
        <w:t>and</w:t>
      </w:r>
      <w:r>
        <w:t xml:space="preserve"> Cowell 2010</w:t>
      </w:r>
      <w:r w:rsidR="0080104E">
        <w:t xml:space="preserve">; </w:t>
      </w:r>
      <w:proofErr w:type="spellStart"/>
      <w:r>
        <w:t>Kobziar</w:t>
      </w:r>
      <w:proofErr w:type="spellEnd"/>
      <w:r>
        <w:t xml:space="preserve"> </w:t>
      </w:r>
      <w:r w:rsidR="00342D23">
        <w:t>and</w:t>
      </w:r>
      <w:r>
        <w:t xml:space="preserve"> McBride 2006</w:t>
      </w:r>
      <w:r w:rsidR="0080104E">
        <w:t>;</w:t>
      </w:r>
      <w:r>
        <w:t xml:space="preserve"> Murphy et al. 2007).</w:t>
      </w:r>
      <w:r w:rsidR="00342D23">
        <w:t xml:space="preserve"> </w:t>
      </w:r>
      <w:r w:rsidR="000947F8">
        <w:t xml:space="preserve">Skinner (1997) reported that fire frequency is less (about double the mean return interval) in perennial riparian zones than in the adjacent uplands, but that the range of intervals is comparable. Shrub communities that are wet throughout the year, such as willow scrub, usually burn less frequently than adjacent upland communities (Luce et al. 2012). However, Skinner suggested there is more variability in fire frequency and severity in forested riparian areas than in uplands (Skinner 2002, 2003). Because riparian areas are moister than upland areas, some fires may leave no scars on riparian trees. Consequently, fire histories using fire scars may underestimate fire frequency in riparian zones (Skinner 2002). Taylor and Skinner (1998) reported that fires in steep upper reaches of intermittent streams have frequent, severe fires. </w:t>
      </w:r>
    </w:p>
    <w:p w:rsidR="000947F8" w:rsidP="000947F8" w:rsidRDefault="000947F8" w14:paraId="0E666E02" w14:textId="77777777"/>
    <w:p w:rsidR="00342D23" w:rsidP="000947F8" w:rsidRDefault="000947F8" w14:paraId="728F022B" w14:textId="326B8EF5">
      <w:r>
        <w:t>Perennial riparian zones appear to stop the spread of some fires (Luce et al. 2012</w:t>
      </w:r>
      <w:r w:rsidR="0080104E">
        <w:t>;</w:t>
      </w:r>
      <w:r>
        <w:t xml:space="preserve"> Pettit </w:t>
      </w:r>
      <w:r w:rsidR="00342D23">
        <w:t>and</w:t>
      </w:r>
      <w:r>
        <w:t xml:space="preserve"> </w:t>
      </w:r>
      <w:proofErr w:type="spellStart"/>
      <w:r>
        <w:t>Maiman</w:t>
      </w:r>
      <w:proofErr w:type="spellEnd"/>
      <w:r>
        <w:t xml:space="preserve"> 2007) and thus contribute to spatial and temporal diversity of landscapes beyond what their relative area would suggest. Most commonly, riparian areas act as fuel</w:t>
      </w:r>
      <w:r w:rsidR="00783DDE">
        <w:t xml:space="preserve"> </w:t>
      </w:r>
      <w:r>
        <w:t>breaks where large perennial streams or river valleys create large breaks in fuel composition and continuity. However, not all riparian areas act as fuel</w:t>
      </w:r>
      <w:r w:rsidR="00783DDE">
        <w:t xml:space="preserve"> </w:t>
      </w:r>
      <w:r>
        <w:t>breaks. Riparian areas burn less severely and/or less frequently than adjacent uplands where the riparian area is wetter than adjacent vegetation. Fire severity is similar in riparian and adjacent upland areas when riparian vegetation and terrain are simil</w:t>
      </w:r>
      <w:r w:rsidR="00342D23">
        <w:t>ar to those in the upland area.</w:t>
      </w:r>
    </w:p>
    <w:p w:rsidR="00342D23" w:rsidP="000947F8" w:rsidRDefault="00342D23" w14:paraId="57831DE2" w14:textId="77777777"/>
    <w:p w:rsidRPr="006E03B0" w:rsidR="00E62564" w:rsidP="00C5163B" w:rsidRDefault="000947F8" w14:paraId="77B48827" w14:textId="6B0C5E75">
      <w:pPr>
        <w:pStyle w:val="InfoPara"/>
        <w:rPr>
          <w:b w:val="0"/>
        </w:rPr>
      </w:pPr>
      <w:r w:rsidRPr="006E03B0">
        <w:rPr>
          <w:b w:val="0"/>
        </w:rPr>
        <w:t xml:space="preserve">Finally, riparian areas </w:t>
      </w:r>
      <w:r w:rsidRPr="006E03B0" w:rsidR="00342D23">
        <w:rPr>
          <w:b w:val="0"/>
        </w:rPr>
        <w:t xml:space="preserve">may </w:t>
      </w:r>
      <w:r w:rsidRPr="006E03B0">
        <w:rPr>
          <w:b w:val="0"/>
        </w:rPr>
        <w:t>burn more severely and/or more frequently than adjacent uplands. Fire managers have observed this in steep terrain and narrow stream valleys (Luce et al. 2012).</w:t>
      </w:r>
      <w:r w:rsidRPr="006E03B0" w:rsidR="00342D23">
        <w:rPr>
          <w:b w:val="0"/>
        </w:rPr>
        <w:t xml:space="preserve"> </w:t>
      </w:r>
      <w:r w:rsidRPr="006E03B0">
        <w:rPr>
          <w:b w:val="0"/>
        </w:rPr>
        <w:t>High fuel loads in riparian areas can increase fire spread and severity by acting as "wicks</w:t>
      </w:r>
      <w:r w:rsidRPr="006E03B0" w:rsidR="00AC264B">
        <w:rPr>
          <w:b w:val="0"/>
        </w:rPr>
        <w:t>.</w:t>
      </w:r>
      <w:r w:rsidRPr="006E03B0">
        <w:rPr>
          <w:b w:val="0"/>
        </w:rPr>
        <w:t>"</w:t>
      </w:r>
      <w:r w:rsidRPr="006E03B0" w:rsidR="00AC264B">
        <w:rPr>
          <w:b w:val="0"/>
        </w:rPr>
        <w:t xml:space="preserve"> </w:t>
      </w:r>
      <w:r w:rsidRPr="006E03B0">
        <w:rPr>
          <w:b w:val="0"/>
        </w:rPr>
        <w:t>Fuel loads higher than those of surrounding vegetation may be due to natural succession, fire exclusion, tree harvesting, or fuel treatments in uplands (Luce et al. 2012). During the 2007 Angora Fire on the Tahoe National Forest, for example, heavy</w:t>
      </w:r>
      <w:r w:rsidRPr="006E03B0" w:rsidR="0080104E">
        <w:rPr>
          <w:b w:val="0"/>
        </w:rPr>
        <w:t>,</w:t>
      </w:r>
      <w:r w:rsidRPr="006E03B0">
        <w:rPr>
          <w:b w:val="0"/>
        </w:rPr>
        <w:t xml:space="preserve"> dead woody debris in the Angora Creek stream-riparian corridor helped fuel a mixed surface and active crown fire that raced down the corridor and up Angora Ridge (Murphy et al. 2007).</w:t>
      </w:r>
    </w:p>
    <w:p w:rsidR="006E03B0" w:rsidP="00C5163B" w:rsidRDefault="006E03B0" w14:paraId="4C7A13B6" w14:textId="77777777">
      <w:pPr>
        <w:pStyle w:val="InfoPara"/>
      </w:pPr>
    </w:p>
    <w:p w:rsidR="00C5163B" w:rsidP="00C5163B" w:rsidRDefault="00C5163B" w14:paraId="30F35899" w14:textId="73192B0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5163B" w:rsidP="00C5163B" w:rsidRDefault="00C5163B" w14:paraId="672489DA" w14:textId="77777777">
      <w:pPr>
        <w:pStyle w:val="InfoPara"/>
      </w:pPr>
      <w:r>
        <w:t>Scale Description</w:t>
      </w:r>
    </w:p>
    <w:p w:rsidR="00C5163B" w:rsidP="00C5163B" w:rsidRDefault="00C5163B" w14:paraId="7FC94FE0" w14:textId="012C7367">
      <w:r>
        <w:t>This system can exist as small to large linear features in the landscape (e.g., Klamath, Eel, Mattole Rivers) and is characteristically patchy and non-contiguous. At lower</w:t>
      </w:r>
      <w:r w:rsidRPr="4225A618" w:rsidR="00A247CE">
        <w:t xml:space="preserve"> </w:t>
      </w:r>
      <w:r>
        <w:t>elevation and higher</w:t>
      </w:r>
      <w:r w:rsidRPr="4225A618" w:rsidR="00A247CE">
        <w:t xml:space="preserve"> </w:t>
      </w:r>
      <w:r>
        <w:t>stream</w:t>
      </w:r>
      <w:r w:rsidRPr="4225A618" w:rsidR="00A247CE">
        <w:t xml:space="preserve"> </w:t>
      </w:r>
      <w:r>
        <w:t xml:space="preserve">order riverine systems, this vegetation may exist as mid to large contiguous patches. Fire disturbance patch size varies from </w:t>
      </w:r>
      <w:r w:rsidR="00A247CE">
        <w:t>1</w:t>
      </w:r>
      <w:r w:rsidRPr="4225A618" w:rsidR="00A247CE">
        <w:t>-</w:t>
      </w:r>
      <w:r>
        <w:t>100ac</w:t>
      </w:r>
      <w:r w:rsidR="00AF1C45">
        <w:t xml:space="preserve">, but </w:t>
      </w:r>
      <w:r>
        <w:t>uncertainty exists about fire size and behavior in these riparian systems.</w:t>
      </w:r>
    </w:p>
    <w:p w:rsidR="00C5163B" w:rsidP="00C5163B" w:rsidRDefault="00C5163B" w14:paraId="1314FDD5" w14:textId="77777777">
      <w:pPr>
        <w:pStyle w:val="InfoPara"/>
      </w:pPr>
      <w:r>
        <w:t>Adjacency or Identification Concerns</w:t>
      </w:r>
    </w:p>
    <w:p w:rsidR="00F17AE1" w:rsidP="00F17AE1" w:rsidRDefault="00F17AE1" w14:paraId="55F0095F" w14:textId="53256DF0">
      <w:r>
        <w:t>Fire exclusion may have had some impact on the levels of fuels and amount of shading in riparian areas (Skinner 1997). Fire exclusion has altered stand structure and plant species composition</w:t>
      </w:r>
      <w:r w:rsidR="00A524EE">
        <w:t>,</w:t>
      </w:r>
      <w:r>
        <w:t xml:space="preserve"> and increased fuel loads in many montane riparian corridors (Luce et al. 2012</w:t>
      </w:r>
      <w:r w:rsidR="00A247CE">
        <w:t>;</w:t>
      </w:r>
      <w:r>
        <w:t xml:space="preserve"> Safford et al. 2009). Heavy fuel accumulation is particularly common in early post</w:t>
      </w:r>
      <w:r w:rsidR="00A524EE">
        <w:t>-</w:t>
      </w:r>
      <w:r>
        <w:t xml:space="preserve">fire and late-seral riparian forests (Spies </w:t>
      </w:r>
      <w:r w:rsidR="00342D23">
        <w:t>and</w:t>
      </w:r>
      <w:r>
        <w:t xml:space="preserve"> Cline 1988).</w:t>
      </w:r>
    </w:p>
    <w:p w:rsidR="00F17AE1" w:rsidP="00F17AE1" w:rsidRDefault="00F17AE1" w14:paraId="74A45E45" w14:textId="77777777"/>
    <w:p w:rsidR="00F17AE1" w:rsidP="00F17AE1" w:rsidRDefault="00F17AE1" w14:paraId="60C17852" w14:textId="46E1AFE3">
      <w:r>
        <w:t>Fire exclusion also affects debris accumulation in aquatic ecosystems. Parenti (Parenti 2002) suggested that with fire exclusion in the Sierra Nevada, the frequency of large woody debris deposition into streams, pool frequency, and pool volume are all reduced compared to historical levels. When fire does occur in suppression areas, post</w:t>
      </w:r>
      <w:r w:rsidR="00A524EE">
        <w:t>-</w:t>
      </w:r>
      <w:r>
        <w:t xml:space="preserve">fire deposition of large woody debris and sediment is often greater than historical levels. Parenti hypothesized that </w:t>
      </w:r>
      <w:r w:rsidR="00A247CE">
        <w:t>fir</w:t>
      </w:r>
      <w:r>
        <w:t>st-order streams have sufficient stream power to transport increased fuel and sediment loads; however, mid</w:t>
      </w:r>
      <w:r w:rsidR="00342D23">
        <w:t>-</w:t>
      </w:r>
      <w:r>
        <w:t>elevation (around 5,000</w:t>
      </w:r>
      <w:r w:rsidR="0018662C">
        <w:t>ft</w:t>
      </w:r>
      <w:r w:rsidR="00A524EE">
        <w:t xml:space="preserve"> </w:t>
      </w:r>
      <w:r w:rsidR="00A247CE">
        <w:t>[</w:t>
      </w:r>
      <w:r>
        <w:t>1,500m</w:t>
      </w:r>
      <w:r w:rsidR="00A247CE">
        <w:t>]</w:t>
      </w:r>
      <w:r>
        <w:t xml:space="preserve">) alluvial stream channels cannot transport these loads efficiently because their stream power is too low. As a result, pool volumes are decreased from historical levels as sediment from </w:t>
      </w:r>
      <w:r w:rsidR="00A247CE">
        <w:t>fir</w:t>
      </w:r>
      <w:r>
        <w:t>st-order streams is transported and deposited into alluvial streams (Parenti 2002).</w:t>
      </w:r>
    </w:p>
    <w:p w:rsidR="00F17AE1" w:rsidP="00F17AE1" w:rsidRDefault="00F17AE1" w14:paraId="7931DA58" w14:textId="77777777"/>
    <w:p w:rsidR="00F17AE1" w:rsidP="00F17AE1" w:rsidRDefault="00F17AE1" w14:paraId="08926C24" w14:textId="23092563">
      <w:r>
        <w:t>Many of California's riparian plant communities have undergone dramatic changes in species composition due to non</w:t>
      </w:r>
      <w:r w:rsidR="00A524EE">
        <w:t>-</w:t>
      </w:r>
      <w:r>
        <w:t>native plant inva</w:t>
      </w:r>
      <w:r w:rsidR="00342D23">
        <w:t>sions (</w:t>
      </w:r>
      <w:proofErr w:type="spellStart"/>
      <w:r w:rsidR="00342D23">
        <w:t>Bossard</w:t>
      </w:r>
      <w:proofErr w:type="spellEnd"/>
      <w:r w:rsidR="00342D23">
        <w:t xml:space="preserve"> and</w:t>
      </w:r>
      <w:r>
        <w:t xml:space="preserve"> Randall 2007</w:t>
      </w:r>
      <w:r w:rsidR="00A247CE">
        <w:t xml:space="preserve">; </w:t>
      </w:r>
      <w:r>
        <w:t>Dudley 1998), and highly flammable nonnative species may increase fuel biomass, continuity, and fire severity (</w:t>
      </w:r>
      <w:proofErr w:type="spellStart"/>
      <w:r>
        <w:t>Verkaik</w:t>
      </w:r>
      <w:proofErr w:type="spellEnd"/>
      <w:r>
        <w:t xml:space="preserve"> et al. 2013). Exotic trees such as </w:t>
      </w:r>
      <w:r w:rsidRPr="00A524EE">
        <w:rPr>
          <w:i/>
        </w:rPr>
        <w:t xml:space="preserve">Ailanthus </w:t>
      </w:r>
      <w:proofErr w:type="spellStart"/>
      <w:r w:rsidRPr="00A524EE">
        <w:rPr>
          <w:i/>
        </w:rPr>
        <w:t>altissima</w:t>
      </w:r>
      <w:proofErr w:type="spellEnd"/>
      <w:r>
        <w:t xml:space="preserve"> and </w:t>
      </w:r>
      <w:r w:rsidRPr="00A524EE">
        <w:rPr>
          <w:i/>
        </w:rPr>
        <w:t>Eucalyptus</w:t>
      </w:r>
      <w:r>
        <w:t xml:space="preserve"> spp. and exotic herbs such as </w:t>
      </w:r>
      <w:proofErr w:type="spellStart"/>
      <w:r w:rsidRPr="00A524EE">
        <w:rPr>
          <w:i/>
        </w:rPr>
        <w:t>Arundo</w:t>
      </w:r>
      <w:proofErr w:type="spellEnd"/>
      <w:r w:rsidRPr="00A524EE">
        <w:rPr>
          <w:i/>
        </w:rPr>
        <w:t xml:space="preserve"> </w:t>
      </w:r>
      <w:proofErr w:type="spellStart"/>
      <w:r w:rsidRPr="00A524EE">
        <w:rPr>
          <w:i/>
        </w:rPr>
        <w:t>donax</w:t>
      </w:r>
      <w:proofErr w:type="spellEnd"/>
      <w:r w:rsidRPr="00A524EE">
        <w:rPr>
          <w:i/>
        </w:rPr>
        <w:t xml:space="preserve"> </w:t>
      </w:r>
      <w:r>
        <w:t xml:space="preserve">occur. In Yosemite National Park, </w:t>
      </w:r>
      <w:proofErr w:type="spellStart"/>
      <w:r>
        <w:t>invasives</w:t>
      </w:r>
      <w:proofErr w:type="spellEnd"/>
      <w:r>
        <w:t xml:space="preserve"> were significantly more abundant in burned riparian areas compared to burned upland areas (Kaczynski 2007).</w:t>
      </w:r>
    </w:p>
    <w:p w:rsidR="00F17AE1" w:rsidP="00C5163B" w:rsidRDefault="00F17AE1" w14:paraId="2E3C2F51" w14:textId="77777777"/>
    <w:p w:rsidR="00C5163B" w:rsidP="00C5163B" w:rsidRDefault="00C5163B" w14:paraId="55A21F2C" w14:textId="77777777">
      <w:pPr>
        <w:pStyle w:val="InfoPara"/>
      </w:pPr>
      <w:r>
        <w:t>Issues or Problems</w:t>
      </w:r>
    </w:p>
    <w:p w:rsidR="00C5163B" w:rsidP="00C5163B" w:rsidRDefault="00C5163B" w14:paraId="4792B725" w14:textId="0E8D9665">
      <w:r>
        <w:t>Many of the montane riparian systems are affected by the lack of large floods</w:t>
      </w:r>
      <w:r w:rsidR="00F17AE1">
        <w:t xml:space="preserve"> that set back succession</w:t>
      </w:r>
      <w:r>
        <w:t>, which has fragmented a large percentage of this vegetation. The lack of reset also has affected the age and canopy structure within these stands</w:t>
      </w:r>
      <w:r w:rsidR="00F17AE1">
        <w:t>,</w:t>
      </w:r>
      <w:r>
        <w:t xml:space="preserve"> making them prone to exotic species invasion and fire.</w:t>
      </w:r>
    </w:p>
    <w:p w:rsidR="00F17AE1" w:rsidP="00C5163B" w:rsidRDefault="00F17AE1" w14:paraId="7191F4E9" w14:textId="77777777"/>
    <w:p w:rsidR="00F17AE1" w:rsidP="00F17AE1" w:rsidRDefault="00F17AE1" w14:paraId="0C6AC212" w14:textId="30C3C78A">
      <w:pPr>
        <w:pStyle w:val="CommentText"/>
        <w:rPr>
          <w:sz w:val="24"/>
          <w:szCs w:val="24"/>
        </w:rPr>
      </w:pPr>
      <w:r w:rsidRPr="00F17AE1">
        <w:rPr>
          <w:sz w:val="24"/>
          <w:szCs w:val="24"/>
        </w:rPr>
        <w:t>Shaffer and others (Shaffer et al. 2006) suggested that although the fire</w:t>
      </w:r>
      <w:r w:rsidR="00442AE9">
        <w:rPr>
          <w:sz w:val="24"/>
          <w:szCs w:val="24"/>
        </w:rPr>
        <w:t xml:space="preserve"> </w:t>
      </w:r>
      <w:r w:rsidRPr="00F17AE1">
        <w:rPr>
          <w:sz w:val="24"/>
          <w:szCs w:val="24"/>
        </w:rPr>
        <w:t>return interval may not have changed due to altered stream flows, fires probably move through valley bottoms and low-gradient riparian zones differently than they did historically. Human alterations in hydrology and to the terrain vegetation have likely increased the probability of severe fires and reduced the capacity of riparian areas to serve as fuel</w:t>
      </w:r>
      <w:r w:rsidR="00442AE9">
        <w:rPr>
          <w:sz w:val="24"/>
          <w:szCs w:val="24"/>
        </w:rPr>
        <w:t xml:space="preserve"> </w:t>
      </w:r>
      <w:r w:rsidRPr="00F17AE1">
        <w:rPr>
          <w:sz w:val="24"/>
          <w:szCs w:val="24"/>
        </w:rPr>
        <w:t>breaks (</w:t>
      </w:r>
      <w:proofErr w:type="spellStart"/>
      <w:r w:rsidRPr="00F17AE1">
        <w:rPr>
          <w:sz w:val="24"/>
          <w:szCs w:val="24"/>
        </w:rPr>
        <w:t>Dwier</w:t>
      </w:r>
      <w:proofErr w:type="spellEnd"/>
      <w:r w:rsidRPr="00F17AE1">
        <w:rPr>
          <w:sz w:val="24"/>
          <w:szCs w:val="24"/>
        </w:rPr>
        <w:t xml:space="preserve"> </w:t>
      </w:r>
      <w:r w:rsidR="00342D23">
        <w:rPr>
          <w:sz w:val="24"/>
          <w:szCs w:val="24"/>
        </w:rPr>
        <w:t>and</w:t>
      </w:r>
      <w:r w:rsidRPr="00F17AE1">
        <w:rPr>
          <w:sz w:val="24"/>
          <w:szCs w:val="24"/>
        </w:rPr>
        <w:t xml:space="preserve"> Kauffman 2003). Some speculate that lack of flooding on regulated watercourses has contributed to higher fuel accumulations and more severe fires than occurred prior to regulation (Ellis 2001</w:t>
      </w:r>
      <w:r w:rsidR="00442AE9">
        <w:rPr>
          <w:sz w:val="24"/>
          <w:szCs w:val="24"/>
        </w:rPr>
        <w:t>;</w:t>
      </w:r>
      <w:r w:rsidRPr="00F17AE1">
        <w:rPr>
          <w:sz w:val="24"/>
          <w:szCs w:val="24"/>
        </w:rPr>
        <w:t xml:space="preserve"> Klinger et al. 2008).</w:t>
      </w:r>
    </w:p>
    <w:p w:rsidR="00F17AE1" w:rsidP="00C5163B" w:rsidRDefault="00F17AE1" w14:paraId="076D6FE8" w14:textId="77777777"/>
    <w:p w:rsidR="00C5163B" w:rsidP="00C5163B" w:rsidRDefault="00C5163B" w14:paraId="6288F050" w14:textId="77777777">
      <w:pPr>
        <w:pStyle w:val="InfoPara"/>
      </w:pPr>
      <w:r>
        <w:t>Native Uncharacteristic Conditions</w:t>
      </w:r>
    </w:p>
    <w:p w:rsidR="00C5163B" w:rsidP="00C5163B" w:rsidRDefault="00C5163B" w14:paraId="3A782027" w14:textId="7017D8EC">
      <w:r>
        <w:t xml:space="preserve">Many rivers in this system are out of sync due to dams changing what was winter and spring delivery of sediment and flooding to a more even delivery of summer water without high flooding events. Nonnative invasion of trees such as </w:t>
      </w:r>
      <w:r w:rsidRPr="00A524EE">
        <w:rPr>
          <w:i/>
        </w:rPr>
        <w:t>Ailanthus</w:t>
      </w:r>
      <w:r w:rsidRPr="00A524EE" w:rsidR="00AA6DC7">
        <w:rPr>
          <w:i/>
        </w:rPr>
        <w:t xml:space="preserve"> </w:t>
      </w:r>
      <w:proofErr w:type="spellStart"/>
      <w:r w:rsidRPr="00A524EE" w:rsidR="00AA6DC7">
        <w:rPr>
          <w:i/>
        </w:rPr>
        <w:t>althissima</w:t>
      </w:r>
      <w:proofErr w:type="spellEnd"/>
      <w:r w:rsidRPr="00A524EE">
        <w:rPr>
          <w:i/>
        </w:rPr>
        <w:t xml:space="preserve">, </w:t>
      </w:r>
      <w:proofErr w:type="spellStart"/>
      <w:r w:rsidRPr="00A524EE">
        <w:rPr>
          <w:i/>
        </w:rPr>
        <w:t>Robinia</w:t>
      </w:r>
      <w:proofErr w:type="spellEnd"/>
      <w:r w:rsidRPr="00A524EE" w:rsidR="00AA6DC7">
        <w:rPr>
          <w:i/>
        </w:rPr>
        <w:t xml:space="preserve"> </w:t>
      </w:r>
      <w:proofErr w:type="spellStart"/>
      <w:r w:rsidRPr="00A524EE" w:rsidR="00AA6DC7">
        <w:rPr>
          <w:i/>
        </w:rPr>
        <w:t>pseudoacacia</w:t>
      </w:r>
      <w:proofErr w:type="spellEnd"/>
      <w:r w:rsidRPr="00A524EE">
        <w:rPr>
          <w:i/>
        </w:rPr>
        <w:t>,</w:t>
      </w:r>
      <w:r>
        <w:t xml:space="preserve"> and </w:t>
      </w:r>
      <w:proofErr w:type="spellStart"/>
      <w:r w:rsidRPr="00A524EE">
        <w:rPr>
          <w:i/>
        </w:rPr>
        <w:t>Arundo</w:t>
      </w:r>
      <w:proofErr w:type="spellEnd"/>
      <w:r w:rsidRPr="00A524EE" w:rsidR="00AA6DC7">
        <w:rPr>
          <w:i/>
        </w:rPr>
        <w:t xml:space="preserve"> </w:t>
      </w:r>
      <w:proofErr w:type="spellStart"/>
      <w:r w:rsidRPr="00A524EE" w:rsidR="00AA6DC7">
        <w:rPr>
          <w:i/>
        </w:rPr>
        <w:t>donax</w:t>
      </w:r>
      <w:proofErr w:type="spellEnd"/>
      <w:r w:rsidR="00AA6DC7">
        <w:t xml:space="preserve"> </w:t>
      </w:r>
      <w:r>
        <w:t xml:space="preserve">have also changed species dynamics, particularly </w:t>
      </w:r>
      <w:r w:rsidRPr="00A524EE">
        <w:rPr>
          <w:i/>
        </w:rPr>
        <w:t>Ailanthus</w:t>
      </w:r>
      <w:r>
        <w:t xml:space="preserve"> invading the dr</w:t>
      </w:r>
      <w:r w:rsidR="00AA6DC7">
        <w:t>i</w:t>
      </w:r>
      <w:r>
        <w:t xml:space="preserve">er sites that were once riparian and </w:t>
      </w:r>
      <w:proofErr w:type="spellStart"/>
      <w:r w:rsidRPr="00A524EE">
        <w:rPr>
          <w:i/>
        </w:rPr>
        <w:t>Robinia</w:t>
      </w:r>
      <w:proofErr w:type="spellEnd"/>
      <w:r>
        <w:t xml:space="preserve"> invading older </w:t>
      </w:r>
      <w:r w:rsidR="00AA6DC7">
        <w:t xml:space="preserve">riparian </w:t>
      </w:r>
      <w:r>
        <w:t>stands.</w:t>
      </w:r>
    </w:p>
    <w:p w:rsidR="00C5163B" w:rsidP="00C5163B" w:rsidRDefault="00C5163B" w14:paraId="2D765202" w14:textId="77777777">
      <w:pPr>
        <w:pStyle w:val="InfoPara"/>
      </w:pPr>
      <w:r>
        <w:t>Comments</w:t>
      </w:r>
    </w:p>
    <w:p w:rsidR="00342D23" w:rsidP="00342D23" w:rsidRDefault="004D7B20" w14:paraId="55F23DA4" w14:textId="589BB804">
      <w:r>
        <w:t xml:space="preserve">During the 2016 BpS </w:t>
      </w:r>
      <w:r w:rsidR="00442AE9">
        <w:t>r</w:t>
      </w:r>
      <w:r>
        <w:t>evie</w:t>
      </w:r>
      <w:r w:rsidR="009F0B00">
        <w:t>w</w:t>
      </w:r>
      <w:r w:rsidR="00442AE9">
        <w:t>,</w:t>
      </w:r>
      <w:r w:rsidR="009F0B00">
        <w:t xml:space="preserve"> Janet Fryer reviewed this Bp</w:t>
      </w:r>
      <w:r w:rsidR="00342D23">
        <w:t>S and</w:t>
      </w:r>
      <w:r w:rsidRPr="00F626F4" w:rsidR="009F0B00">
        <w:t xml:space="preserve"> </w:t>
      </w:r>
      <w:r w:rsidRPr="00F626F4">
        <w:t>made descriptive edits</w:t>
      </w:r>
      <w:r w:rsidR="00342D23">
        <w:t xml:space="preserve">. </w:t>
      </w:r>
      <w:r w:rsidRPr="00E109AB" w:rsidR="00342D23">
        <w:t>As a result of review</w:t>
      </w:r>
      <w:r w:rsidR="00442AE9">
        <w:t xml:space="preserve">, </w:t>
      </w:r>
      <w:r w:rsidRPr="00E109AB" w:rsidR="00342D23">
        <w:t>beaver clear</w:t>
      </w:r>
      <w:r w:rsidR="00442AE9">
        <w:t>-</w:t>
      </w:r>
      <w:r w:rsidRPr="00E109AB" w:rsidR="00342D23">
        <w:t xml:space="preserve">cutting was removed as a disturbance in the Early class because </w:t>
      </w:r>
      <w:r w:rsidR="00342D23">
        <w:t>the</w:t>
      </w:r>
      <w:r w:rsidRPr="00E109AB" w:rsidR="00342D23">
        <w:t xml:space="preserve"> reviewer noted that the trees were too small for beaver at that stage</w:t>
      </w:r>
      <w:r w:rsidR="00342D23">
        <w:t xml:space="preserve"> and </w:t>
      </w:r>
      <w:r w:rsidR="00442AE9">
        <w:t xml:space="preserve">that </w:t>
      </w:r>
      <w:r w:rsidRPr="00F626F4" w:rsidR="00342D23">
        <w:t>the modeled replacement fire frequency</w:t>
      </w:r>
      <w:r w:rsidR="00342D23">
        <w:t xml:space="preserve"> was increased in all classes</w:t>
      </w:r>
      <w:r w:rsidRPr="00E109AB" w:rsidR="00342D23">
        <w:t>.</w:t>
      </w:r>
    </w:p>
    <w:p w:rsidR="00C5163B" w:rsidP="00C5163B" w:rsidRDefault="00C5163B" w14:paraId="1BC46A72" w14:textId="77777777">
      <w:pPr>
        <w:pStyle w:val="ReportSection"/>
      </w:pPr>
      <w:r>
        <w:t>Succession Classes</w:t>
      </w:r>
    </w:p>
    <w:p w:rsidR="00C5163B" w:rsidP="00C5163B" w:rsidRDefault="00C5163B" w14:paraId="593465A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5163B" w:rsidP="00C5163B" w:rsidRDefault="00C5163B" w14:paraId="4A2C1055" w14:textId="008E8FFD">
      <w:pPr>
        <w:pStyle w:val="InfoPara"/>
        <w:pBdr>
          <w:top w:val="single" w:color="auto" w:sz="4" w:space="1"/>
        </w:pBdr>
      </w:pPr>
      <w:r>
        <w:t>Class A</w:t>
      </w:r>
      <w:r>
        <w:tab/>
        <w:t>23</w:t>
      </w:r>
      <w:r w:rsidR="002A3B10">
        <w:tab/>
      </w:r>
      <w:r w:rsidR="002A3B10">
        <w:tab/>
      </w:r>
      <w:r w:rsidR="002A3B10">
        <w:tab/>
      </w:r>
      <w:r w:rsidR="002A3B10">
        <w:tab/>
      </w:r>
      <w:r w:rsidR="004F7795">
        <w:t>Early Development 1 - All Structures</w:t>
      </w:r>
    </w:p>
    <w:p w:rsidR="00C5163B" w:rsidP="00C5163B" w:rsidRDefault="00C5163B" w14:paraId="7135B386" w14:textId="77777777"/>
    <w:p w:rsidR="00C5163B" w:rsidP="00C5163B" w:rsidRDefault="00C5163B" w14:paraId="34351D88" w14:textId="77777777">
      <w:pPr>
        <w:pStyle w:val="SClassInfoPara"/>
      </w:pPr>
      <w:r>
        <w:t>Indicator Species</w:t>
      </w:r>
    </w:p>
    <w:p w:rsidR="00C5163B" w:rsidP="00C5163B" w:rsidRDefault="00C5163B" w14:paraId="422C4B24" w14:textId="77777777"/>
    <w:p w:rsidR="00C5163B" w:rsidP="00C5163B" w:rsidRDefault="00C5163B" w14:paraId="384B8B55" w14:textId="77777777">
      <w:pPr>
        <w:pStyle w:val="SClassInfoPara"/>
      </w:pPr>
      <w:r>
        <w:t>Description</w:t>
      </w:r>
    </w:p>
    <w:p w:rsidR="00C5163B" w:rsidP="00C5163B" w:rsidRDefault="00C5163B" w14:paraId="452CFAE5" w14:textId="3941EBA5">
      <w:r>
        <w:t xml:space="preserve">Highly </w:t>
      </w:r>
      <w:r w:rsidR="00F01C50">
        <w:t>dependent</w:t>
      </w:r>
      <w:r>
        <w:t xml:space="preserve"> on flow patterns in the first </w:t>
      </w:r>
      <w:r w:rsidR="00E62564">
        <w:t>5yrs</w:t>
      </w:r>
      <w:r>
        <w:t xml:space="preserve"> after nursery site formed. </w:t>
      </w:r>
      <w:r w:rsidR="005F6537">
        <w:t xml:space="preserve">Composition highly variable. </w:t>
      </w:r>
      <w:r>
        <w:t>Typically tree</w:t>
      </w:r>
      <w:r w:rsidR="00442AE9">
        <w:t>-</w:t>
      </w:r>
      <w:r>
        <w:t xml:space="preserve">dominated, but shrubs may co-dominate. </w:t>
      </w:r>
      <w:r w:rsidRPr="004100D5" w:rsidR="005F6537">
        <w:rPr>
          <w:i/>
        </w:rPr>
        <w:t>Salix</w:t>
      </w:r>
      <w:r w:rsidR="005F6537">
        <w:t xml:space="preserve"> and</w:t>
      </w:r>
      <w:r w:rsidRPr="004100D5" w:rsidR="005F6537">
        <w:rPr>
          <w:i/>
        </w:rPr>
        <w:t xml:space="preserve"> </w:t>
      </w:r>
      <w:proofErr w:type="spellStart"/>
      <w:r w:rsidRPr="004100D5" w:rsidR="005F6537">
        <w:rPr>
          <w:i/>
        </w:rPr>
        <w:t>Alnus</w:t>
      </w:r>
      <w:proofErr w:type="spellEnd"/>
      <w:r w:rsidRPr="004100D5" w:rsidR="005F6537">
        <w:rPr>
          <w:i/>
        </w:rPr>
        <w:t xml:space="preserve"> </w:t>
      </w:r>
      <w:r w:rsidR="005F6537">
        <w:t>are</w:t>
      </w:r>
      <w:r w:rsidR="00442AE9">
        <w:t xml:space="preserve"> </w:t>
      </w:r>
      <w:r w:rsidR="005F6537">
        <w:t>shrubs at this seral stage.</w:t>
      </w:r>
    </w:p>
    <w:p w:rsidR="00C5163B" w:rsidP="00C5163B" w:rsidRDefault="00C5163B" w14:paraId="52F63F9A" w14:textId="77777777"/>
    <w:p>
      <w:r>
        <w:rPr>
          <w:i/>
          <w:u w:val="single"/>
        </w:rPr>
        <w:t>Maximum Tree Size Class</w:t>
      </w:r>
      <w:br/>
      <w:r>
        <w:t>None</w:t>
      </w:r>
    </w:p>
    <w:p w:rsidR="00C5163B" w:rsidP="00C5163B" w:rsidRDefault="00C5163B" w14:paraId="4BF2E3D1" w14:textId="0487071A">
      <w:pPr>
        <w:pStyle w:val="InfoPara"/>
        <w:pBdr>
          <w:top w:val="single" w:color="auto" w:sz="4" w:space="1"/>
        </w:pBdr>
      </w:pPr>
      <w:r>
        <w:t>Class B</w:t>
      </w:r>
      <w:r>
        <w:tab/>
        <w:t>54</w:t>
      </w:r>
      <w:r w:rsidR="002A3B10">
        <w:tab/>
      </w:r>
      <w:r w:rsidR="002A3B10">
        <w:tab/>
      </w:r>
      <w:r w:rsidR="002A3B10">
        <w:tab/>
      </w:r>
      <w:r w:rsidR="002A3B10">
        <w:tab/>
      </w:r>
      <w:r w:rsidR="004F7795">
        <w:t>Mid Development 1 - All Structures</w:t>
      </w:r>
    </w:p>
    <w:p w:rsidR="00C5163B" w:rsidP="00C5163B" w:rsidRDefault="00C5163B" w14:paraId="2330631C" w14:textId="77777777"/>
    <w:p w:rsidR="00C5163B" w:rsidP="00C5163B" w:rsidRDefault="00C5163B" w14:paraId="1256E75E" w14:textId="77777777">
      <w:pPr>
        <w:pStyle w:val="SClassInfoPara"/>
      </w:pPr>
      <w:r>
        <w:t>Indicator Species</w:t>
      </w:r>
    </w:p>
    <w:p w:rsidR="00C5163B" w:rsidP="00C5163B" w:rsidRDefault="00C5163B" w14:paraId="0B488659" w14:textId="77777777"/>
    <w:p w:rsidR="00C5163B" w:rsidP="00C5163B" w:rsidRDefault="00C5163B" w14:paraId="7856ACDD" w14:textId="77777777">
      <w:pPr>
        <w:pStyle w:val="SClassInfoPara"/>
      </w:pPr>
      <w:r>
        <w:t>Description</w:t>
      </w:r>
    </w:p>
    <w:p w:rsidR="00C5163B" w:rsidP="00C5163B" w:rsidRDefault="005F6537" w14:paraId="3032A4C1" w14:textId="67B8C173">
      <w:r>
        <w:t xml:space="preserve">Vegetation composition is highly dependent on the hydrologic regime and includes tall trees and shrubs. </w:t>
      </w:r>
      <w:proofErr w:type="spellStart"/>
      <w:r w:rsidRPr="004100D5" w:rsidR="00C5163B">
        <w:rPr>
          <w:i/>
        </w:rPr>
        <w:t>A</w:t>
      </w:r>
      <w:r w:rsidRPr="004100D5" w:rsidR="00342D23">
        <w:rPr>
          <w:i/>
        </w:rPr>
        <w:t>lnus</w:t>
      </w:r>
      <w:proofErr w:type="spellEnd"/>
      <w:r w:rsidRPr="004100D5" w:rsidR="00C5163B">
        <w:rPr>
          <w:i/>
        </w:rPr>
        <w:t xml:space="preserve"> </w:t>
      </w:r>
      <w:r w:rsidR="00C5163B">
        <w:t xml:space="preserve">and </w:t>
      </w:r>
      <w:proofErr w:type="spellStart"/>
      <w:r w:rsidRPr="004100D5" w:rsidR="00BB69FB">
        <w:rPr>
          <w:rStyle w:val="search"/>
          <w:i/>
          <w:iCs/>
        </w:rPr>
        <w:t>Populus</w:t>
      </w:r>
      <w:proofErr w:type="spellEnd"/>
      <w:r w:rsidRPr="004100D5" w:rsidR="00BB69FB">
        <w:rPr>
          <w:rStyle w:val="search"/>
          <w:i/>
        </w:rPr>
        <w:t xml:space="preserve"> </w:t>
      </w:r>
      <w:r w:rsidRPr="004100D5" w:rsidR="00BB69FB">
        <w:rPr>
          <w:rStyle w:val="search"/>
          <w:i/>
          <w:iCs/>
        </w:rPr>
        <w:t>balsamifera</w:t>
      </w:r>
      <w:r w:rsidRPr="00BB69FB" w:rsidR="00BB69FB">
        <w:rPr>
          <w:rStyle w:val="search"/>
        </w:rPr>
        <w:t xml:space="preserve"> </w:t>
      </w:r>
      <w:r w:rsidR="00BB69FB">
        <w:rPr>
          <w:rStyle w:val="search"/>
        </w:rPr>
        <w:t xml:space="preserve">ssp. </w:t>
      </w:r>
      <w:proofErr w:type="spellStart"/>
      <w:r w:rsidRPr="004100D5" w:rsidR="00BB69FB">
        <w:rPr>
          <w:rStyle w:val="search"/>
          <w:i/>
          <w:iCs/>
        </w:rPr>
        <w:t>trichocarpa</w:t>
      </w:r>
      <w:proofErr w:type="spellEnd"/>
      <w:r w:rsidR="00BB69FB">
        <w:rPr>
          <w:rStyle w:val="search"/>
          <w:i/>
          <w:iCs/>
        </w:rPr>
        <w:t xml:space="preserve"> </w:t>
      </w:r>
      <w:r w:rsidR="00C5163B">
        <w:t>are additional indicator species for this class.</w:t>
      </w:r>
    </w:p>
    <w:p w:rsidR="00C5163B" w:rsidP="00C5163B" w:rsidRDefault="00C5163B" w14:paraId="44B9D3D2" w14:textId="77777777"/>
    <w:p>
      <w:r>
        <w:rPr>
          <w:i/>
          <w:u w:val="single"/>
        </w:rPr>
        <w:t>Maximum Tree Size Class</w:t>
      </w:r>
      <w:br/>
      <w:r>
        <w:t>Pole 5-9" DBH</w:t>
      </w:r>
    </w:p>
    <w:p w:rsidR="00C5163B" w:rsidP="00C5163B" w:rsidRDefault="00CD5B3C" w14:paraId="27FFFB4E" w14:textId="4044FCEA">
      <w:pPr>
        <w:pStyle w:val="InfoPara"/>
        <w:pBdr>
          <w:top w:val="single" w:color="auto" w:sz="4" w:space="1"/>
        </w:pBdr>
      </w:pPr>
      <w:r>
        <w:t>Class C</w:t>
      </w:r>
      <w:r>
        <w:tab/>
        <w:t>23</w:t>
      </w:r>
      <w:r w:rsidR="002A3B10">
        <w:tab/>
      </w:r>
      <w:r w:rsidR="002A3B10">
        <w:tab/>
      </w:r>
      <w:r w:rsidR="002A3B10">
        <w:tab/>
      </w:r>
      <w:r w:rsidR="002A3B10">
        <w:tab/>
      </w:r>
      <w:r w:rsidR="004F7795">
        <w:t>Late Development 1 - Closed</w:t>
      </w:r>
    </w:p>
    <w:p w:rsidR="00C5163B" w:rsidP="00C5163B" w:rsidRDefault="00C5163B" w14:paraId="39BBF0F3" w14:textId="77777777"/>
    <w:p w:rsidR="00C5163B" w:rsidP="00C5163B" w:rsidRDefault="00C5163B" w14:paraId="7A1762E1" w14:textId="77777777">
      <w:pPr>
        <w:pStyle w:val="SClassInfoPara"/>
      </w:pPr>
      <w:r>
        <w:t>Indicator Species</w:t>
      </w:r>
    </w:p>
    <w:p w:rsidR="00C5163B" w:rsidP="00C5163B" w:rsidRDefault="00C5163B" w14:paraId="404F191F" w14:textId="77777777"/>
    <w:p w:rsidR="00C5163B" w:rsidP="00C5163B" w:rsidRDefault="00C5163B" w14:paraId="35839A65" w14:textId="77777777">
      <w:pPr>
        <w:pStyle w:val="SClassInfoPara"/>
      </w:pPr>
      <w:r>
        <w:t>Description</w:t>
      </w:r>
    </w:p>
    <w:p w:rsidR="00C5163B" w:rsidP="00C5163B" w:rsidRDefault="005F6537" w14:paraId="14C6F042" w14:textId="382C27FF">
      <w:r>
        <w:t>M</w:t>
      </w:r>
      <w:r w:rsidR="00C5163B">
        <w:t>ature, large cottonwood, alder, etc.</w:t>
      </w:r>
      <w:r w:rsidR="00AC264B">
        <w:t>,</w:t>
      </w:r>
      <w:r w:rsidR="00C5163B">
        <w:t xml:space="preserve"> woodlands. Tree height can exceed 75</w:t>
      </w:r>
      <w:r w:rsidR="00E62564">
        <w:t>ft</w:t>
      </w:r>
      <w:r w:rsidR="00C5163B">
        <w:t xml:space="preserve">. </w:t>
      </w:r>
    </w:p>
    <w:p w:rsidR="00C5163B" w:rsidP="00C5163B" w:rsidRDefault="00C5163B" w14:paraId="6E5D58EB"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American beaver</w:t>
      </w:r>
    </w:p>
    <w:p>
      <w:r>
        <w:t/>
      </w:r>
    </w:p>
    <w:p>
      <w:pPr>
        <w:pStyle w:val="ReportSection"/>
      </w:pPr>
      <w:r>
        <w:t>References</w:t>
      </w:r>
    </w:p>
    <w:p>
      <w:r>
        <w:t/>
      </w:r>
    </w:p>
    <w:p w:rsidR="00C5163B" w:rsidP="00C5163B" w:rsidRDefault="00C5163B" w14:paraId="5A52ABC2" w14:textId="159EC1EC">
      <w:r>
        <w:t>Barbour, M.G.,</w:t>
      </w:r>
      <w:r w:rsidR="00F01C50">
        <w:t xml:space="preserve"> </w:t>
      </w:r>
      <w:r>
        <w:t xml:space="preserve">and W. D. Billings, </w:t>
      </w:r>
      <w:r w:rsidR="00BB0665">
        <w:t>eds</w:t>
      </w:r>
      <w:r>
        <w:t>. 1988. North American terrestrial vegetation. NY: Cambridge University Press. 434 pp.</w:t>
      </w:r>
    </w:p>
    <w:p w:rsidR="00C5163B" w:rsidP="00C5163B" w:rsidRDefault="00C5163B" w14:paraId="30941715" w14:textId="77777777"/>
    <w:p w:rsidR="00C5163B" w:rsidP="00C5163B" w:rsidRDefault="00C5163B" w14:paraId="3C463FCB" w14:textId="77777777">
      <w:r>
        <w:t>Barbour, M.G. and J. Major, eds. 1977. Terrestrial vegetation of California. NY: John Wiley and Sons. 1002 pp.</w:t>
      </w:r>
    </w:p>
    <w:p w:rsidR="00C5163B" w:rsidP="00C5163B" w:rsidRDefault="00C5163B" w14:paraId="6E0A2D4E" w14:textId="77777777"/>
    <w:p w:rsidR="00B513DE" w:rsidP="00B513DE" w:rsidRDefault="00B513DE" w14:paraId="30EBE2F5" w14:textId="77777777">
      <w:r>
        <w:t>Bendix, Jacob; Cowell, C. Mark. 2010. Impacts of wildfire on the composition and structure of riparian forests in southern California. Ecosystems. 13(1): 99-107.</w:t>
      </w:r>
    </w:p>
    <w:p w:rsidR="00B513DE" w:rsidP="00B513DE" w:rsidRDefault="00B513DE" w14:paraId="646EA333" w14:textId="77777777"/>
    <w:p w:rsidR="003C2EC5" w:rsidP="003C2EC5" w:rsidRDefault="003C2EC5" w14:paraId="431169E7" w14:textId="77777777">
      <w:r>
        <w:t xml:space="preserve">Bendix, Jacob; Cowell, C. Mark. 2013. Disturbance and riparian tree establishment in the </w:t>
      </w:r>
      <w:proofErr w:type="spellStart"/>
      <w:r>
        <w:t>Sespe</w:t>
      </w:r>
      <w:proofErr w:type="spellEnd"/>
      <w:r>
        <w:t xml:space="preserve"> Wilderness, California, USA. Physical Geography. 34(2): 149-158. </w:t>
      </w:r>
    </w:p>
    <w:p w:rsidR="003C2EC5" w:rsidP="00B513DE" w:rsidRDefault="003C2EC5" w14:paraId="0E189EB5" w14:textId="77777777"/>
    <w:p w:rsidR="00B513DE" w:rsidP="00B513DE" w:rsidRDefault="00B513DE" w14:paraId="0377BF56" w14:textId="77777777">
      <w:proofErr w:type="spellStart"/>
      <w:r>
        <w:t>Bossard</w:t>
      </w:r>
      <w:proofErr w:type="spellEnd"/>
      <w:r>
        <w:t>, Carla C.; Randall, John M. 2007. Nonnative plants of California. In: Barbour, Michael G.; Keeler-Wolf, Todd; Schoenherr, Allan A., eds. Terrestrial vegetation of California. Berkeley, CA: University of California Press: 107-123.</w:t>
      </w:r>
    </w:p>
    <w:p w:rsidR="00B513DE" w:rsidP="00B513DE" w:rsidRDefault="00B513DE" w14:paraId="23F3F79F" w14:textId="77777777"/>
    <w:p w:rsidR="00B513DE" w:rsidP="00B513DE" w:rsidRDefault="00B513DE" w14:paraId="616F5D23" w14:textId="77777777">
      <w:r>
        <w:t xml:space="preserve">Dudley, Tom. 1998. Exotic plant invasions in California riparian areas and wetlands. </w:t>
      </w:r>
      <w:proofErr w:type="spellStart"/>
      <w:r>
        <w:t>Fremontia</w:t>
      </w:r>
      <w:proofErr w:type="spellEnd"/>
      <w:r>
        <w:t xml:space="preserve">. 26(4): 24-29. </w:t>
      </w:r>
    </w:p>
    <w:p w:rsidR="00F17AE1" w:rsidP="00C5163B" w:rsidRDefault="00F17AE1" w14:paraId="777D913E" w14:textId="77777777"/>
    <w:p w:rsidR="003C2EC5" w:rsidP="003C2EC5" w:rsidRDefault="003C2EC5" w14:paraId="04C79C5B" w14:textId="05BA9171">
      <w:r>
        <w:t>Fryer, Janet L. 2015</w:t>
      </w:r>
      <w:r w:rsidR="00825B88">
        <w:t>a</w:t>
      </w:r>
      <w:r>
        <w:t xml:space="preserve">. Fire regimes of montane riparian communities in California and southwestern Oregon. In: Fire Effects Information System, [Online]. U.S. Department of Agriculture, Forest Service, Rocky Mountain Research Station, Missoula Fire Sciences Laboratory (Producer). Available: http://www.fs.fed.us/database/feis/fire_regimes/CA_montane_riparian/all.html </w:t>
      </w:r>
    </w:p>
    <w:p w:rsidR="003C2EC5" w:rsidP="00C5163B" w:rsidRDefault="003C2EC5" w14:paraId="78C600A8" w14:textId="77777777"/>
    <w:p w:rsidR="00F17AE1" w:rsidP="00C5163B" w:rsidRDefault="00F17AE1" w14:paraId="2739FCD3" w14:textId="7CB7BD63">
      <w:r>
        <w:t>Fryer, Janet L. 2015b. Fire regimes of woody riparian communities of the Central Valley, California. In: Fire Effects Information System, [Online]. U.S. Department of Agriculture, Forest Service, Rocky Mountain Research Station, Missoula Fire Sciences Laboratory (Producer). Available: http://www.fs.fed.us/database/feis/fire_regimes/CA_valley_riparian/all.html</w:t>
      </w:r>
    </w:p>
    <w:p w:rsidR="00037FE7" w:rsidP="00C5163B" w:rsidRDefault="00037FE7" w14:paraId="66345914" w14:textId="77777777"/>
    <w:p w:rsidR="00C5163B" w:rsidP="00C5163B" w:rsidRDefault="00C5163B" w14:paraId="1778EC05" w14:textId="235B5C07">
      <w:r>
        <w:t>Hall, E.R. 1946. Mammals of Nevada. Reno, NV: University of Nevada Press.</w:t>
      </w:r>
    </w:p>
    <w:p w:rsidR="00C5163B" w:rsidP="00C5163B" w:rsidRDefault="00C5163B" w14:paraId="150337D6" w14:textId="77777777"/>
    <w:p w:rsidR="00C5163B" w:rsidP="00C5163B" w:rsidRDefault="00C5163B" w14:paraId="3781D32D" w14:textId="56B7E466">
      <w:r>
        <w:t>Johnson, C.G. and S.A. Simon. 1985. Plant associations of the Wallowa Valley Ranger District, Part II: Steppe. USDA Forest Service, Pacific Northwest Region, Wallowa-Whitman National Forest. 258 pp.</w:t>
      </w:r>
    </w:p>
    <w:p w:rsidR="00C5163B" w:rsidP="00C5163B" w:rsidRDefault="00C5163B" w14:paraId="0A8F354D" w14:textId="77777777"/>
    <w:p w:rsidR="00037FE7" w:rsidP="00037FE7" w:rsidRDefault="00037FE7" w14:paraId="29EB4320" w14:textId="77777777">
      <w:r>
        <w:t>Kaczynski, Kristen Mannix. 2007. Invasive species in wilderness as a function of burn severity: a case study in Yosemite National Park, California. Boulder, CO: University of Colorado. 84 p. Thesis.</w:t>
      </w:r>
    </w:p>
    <w:p w:rsidR="00037FE7" w:rsidP="00037FE7" w:rsidRDefault="00037FE7" w14:paraId="417AFCEA" w14:textId="77777777"/>
    <w:p w:rsidR="00037FE7" w:rsidP="00037FE7" w:rsidRDefault="00037FE7" w14:paraId="26457221" w14:textId="77777777">
      <w:r>
        <w:t xml:space="preserve">Klinger, Rob; Wills, Robin; Brooks, Matthew L. 2008. Fire and nonnative invasive plants in the Southwest Coastal bioregion. In: </w:t>
      </w:r>
      <w:proofErr w:type="spellStart"/>
      <w:r>
        <w:t>Zouhar</w:t>
      </w:r>
      <w:proofErr w:type="spellEnd"/>
      <w:r>
        <w:t xml:space="preserve">, Kristin; Smith, Jane </w:t>
      </w:r>
      <w:proofErr w:type="spellStart"/>
      <w:r>
        <w:t>Kapler</w:t>
      </w:r>
      <w:proofErr w:type="spellEnd"/>
      <w:r>
        <w:t xml:space="preserve">; Sutherland, Steve; Brooks, Matthew L., eds. Wildland fire in ecosystems: fire and nonnative invasive plants. Gen. Tech. Rep. RMRS-GTR-42-vol. 6. Ogden, UT: U.S. Department of Agriculture, Forest Service, Rocky Mountain Research Station: 175-196. </w:t>
      </w:r>
    </w:p>
    <w:p w:rsidR="00037FE7" w:rsidP="00037FE7" w:rsidRDefault="00037FE7" w14:paraId="51381CA7" w14:textId="77777777"/>
    <w:p w:rsidR="00037FE7" w:rsidP="00037FE7" w:rsidRDefault="00037FE7" w14:paraId="70B00323" w14:textId="77777777">
      <w:proofErr w:type="spellStart"/>
      <w:r>
        <w:t>Kobziar</w:t>
      </w:r>
      <w:proofErr w:type="spellEnd"/>
      <w:r>
        <w:t xml:space="preserve">, Leda N.; McBride, Joe R. 2006. Wildfire burn patterns and riparian vegetation response along two northern Sierra Nevada streams. Forest Ecology and Management. 222(1-3): 254-265. </w:t>
      </w:r>
    </w:p>
    <w:p w:rsidR="00037FE7" w:rsidP="00037FE7" w:rsidRDefault="00037FE7" w14:paraId="2B755911" w14:textId="77777777"/>
    <w:p w:rsidR="00037FE7" w:rsidP="00037FE7" w:rsidRDefault="00037FE7" w14:paraId="4FE6A4AF" w14:textId="77777777">
      <w:r>
        <w:t xml:space="preserve">Luce, Charles; Morgan, Penny; </w:t>
      </w:r>
      <w:proofErr w:type="spellStart"/>
      <w:r>
        <w:t>Dwire</w:t>
      </w:r>
      <w:proofErr w:type="spellEnd"/>
      <w:r>
        <w:t xml:space="preserve">, Kathleen; Isaak, Daniel; Holden, Zachary; </w:t>
      </w:r>
      <w:proofErr w:type="spellStart"/>
      <w:r>
        <w:t>Rieman</w:t>
      </w:r>
      <w:proofErr w:type="spellEnd"/>
      <w:r>
        <w:t xml:space="preserve">, Bruce. 2012. Part II: Biological systems. In: Luce, Charles; Morgan, Penny; </w:t>
      </w:r>
      <w:proofErr w:type="spellStart"/>
      <w:r>
        <w:t>Dwire</w:t>
      </w:r>
      <w:proofErr w:type="spellEnd"/>
      <w:r>
        <w:t xml:space="preserve">, Kathleen; Isaak, Daniel; Holden, Zachary; </w:t>
      </w:r>
      <w:proofErr w:type="spellStart"/>
      <w:r>
        <w:t>Rieman</w:t>
      </w:r>
      <w:proofErr w:type="spellEnd"/>
      <w:r>
        <w:t>, Bruce, eds. Climate change, forests, fire, water, and fish: building resilient landscapes, streams, and managers. General Technical Report RMRS-GTR-290. Fort Collins, CO: U.S. Department of Agriculture, Forest Service, Rocky Mountain Research Station: 39-86.</w:t>
      </w:r>
    </w:p>
    <w:p w:rsidR="00037FE7" w:rsidP="00037FE7" w:rsidRDefault="00037FE7" w14:paraId="5E48C0AA" w14:textId="77777777"/>
    <w:p w:rsidR="00037FE7" w:rsidP="00037FE7" w:rsidRDefault="00037FE7" w14:paraId="46E1CCC5"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037FE7" w:rsidP="00037FE7" w:rsidRDefault="00037FE7" w14:paraId="6632780F" w14:textId="77777777"/>
    <w:p w:rsidR="00037FE7" w:rsidP="00037FE7" w:rsidRDefault="00037FE7" w14:paraId="28141399" w14:textId="77777777">
      <w:r>
        <w:t>Murphy, Kathy; Rich, Tim; Sexton, Tim. 2007. An assessment of fuel treatment effects on fire behavior, suppression effectiveness, and structure ignition on the Angora Fire. Tech. Pap. R5-TP-025. Vallejo, CA: U.S. Department of Agriculture, Forest Service, Pacific Southwest Region, Lake Tahoe Basin Management Unit. 32 p.</w:t>
      </w:r>
    </w:p>
    <w:p w:rsidR="00C5163B" w:rsidP="00C5163B" w:rsidRDefault="00C5163B" w14:paraId="1A74FFFF" w14:textId="77777777"/>
    <w:p w:rsidR="00C5163B" w:rsidP="00C5163B" w:rsidRDefault="00C5163B" w14:paraId="158D9CC6" w14:textId="77777777">
      <w:r>
        <w:t>NatureServe. 2007. International Ecological Classification Standard: Terrestrial Ecological Classifications. NatureServe Central Databases. Arlington, VA. Data current as of 10 February 2007.</w:t>
      </w:r>
    </w:p>
    <w:p w:rsidR="00037FE7" w:rsidP="00037FE7" w:rsidRDefault="00037FE7" w14:paraId="0514A31F" w14:textId="77777777"/>
    <w:p w:rsidR="00037FE7" w:rsidP="00037FE7" w:rsidRDefault="00037FE7" w14:paraId="03C28B78" w14:textId="77777777">
      <w:r>
        <w:t xml:space="preserve">Pettit, Neil E.; </w:t>
      </w:r>
      <w:proofErr w:type="spellStart"/>
      <w:r>
        <w:t>Naiman</w:t>
      </w:r>
      <w:proofErr w:type="spellEnd"/>
      <w:r>
        <w:t>, Robert J. 2007. Fire in the riparian zone: characteristics and ecological consequences. Ecosystems. 10(5): 673-687.</w:t>
      </w:r>
    </w:p>
    <w:p w:rsidR="00037FE7" w:rsidP="00037FE7" w:rsidRDefault="00037FE7" w14:paraId="596D3EB4" w14:textId="77777777"/>
    <w:p w:rsidR="00037FE7" w:rsidP="00037FE7" w:rsidRDefault="00037FE7" w14:paraId="4F0B5D80" w14:textId="77777777">
      <w:r>
        <w:t xml:space="preserve">Safford, Hugh D.; Schmidt, David A.; Carlson, Chris H. 2009. Effects of fuel treatments on fire severity in an area of wildland-urban interface, Angora fire, Lake Tahoe Basin, California. Forest Ecology and Management. 258(5): 773-787. </w:t>
      </w:r>
    </w:p>
    <w:p w:rsidR="00037FE7" w:rsidP="00037FE7" w:rsidRDefault="00037FE7" w14:paraId="020ED6BD" w14:textId="77777777"/>
    <w:p w:rsidR="00C5163B" w:rsidP="00C5163B" w:rsidRDefault="00C5163B" w14:paraId="244634CB" w14:textId="77777777">
      <w:r>
        <w:t>Sawyer, J.O. and T. Keeler-Wolf. 1995. A manual of California vegetation. Sacramento, CA: California Native Plant Society. 471 pp.</w:t>
      </w:r>
    </w:p>
    <w:p w:rsidR="00C5163B" w:rsidP="00C5163B" w:rsidRDefault="00C5163B" w14:paraId="34641F8C" w14:textId="77777777"/>
    <w:p w:rsidR="00C5163B" w:rsidP="00C5163B" w:rsidRDefault="00C5163B" w14:paraId="001B027F" w14:textId="1955B7E1">
      <w:r>
        <w:t>Schoenherr, Allan A. 1992. A Natural History of California. Berkeley, CA: University of California Press.</w:t>
      </w:r>
    </w:p>
    <w:p w:rsidR="00C5163B" w:rsidP="00C5163B" w:rsidRDefault="00C5163B" w14:paraId="273B844D" w14:textId="77777777"/>
    <w:p w:rsidR="00037FE7" w:rsidP="00037FE7" w:rsidRDefault="00037FE7" w14:paraId="4ABAED50" w14:textId="77777777">
      <w:r>
        <w:t xml:space="preserve">Shaffer, Kevin E.; </w:t>
      </w:r>
      <w:proofErr w:type="spellStart"/>
      <w:r>
        <w:t>Laudenslayer</w:t>
      </w:r>
      <w:proofErr w:type="spellEnd"/>
      <w:r>
        <w:t xml:space="preserve">, William F., Jr. 2006. Fire and animal interactions. In: Sugihara, Neil G.; van </w:t>
      </w:r>
      <w:proofErr w:type="spellStart"/>
      <w:r>
        <w:t>Wagtendonk</w:t>
      </w:r>
      <w:proofErr w:type="spellEnd"/>
      <w:r>
        <w:t xml:space="preserve">, Jan W.; Shaffer, Kevin E.; </w:t>
      </w:r>
      <w:proofErr w:type="spellStart"/>
      <w:r>
        <w:t>Fites</w:t>
      </w:r>
      <w:proofErr w:type="spellEnd"/>
      <w:r>
        <w:t xml:space="preserve">-Kaufman, Joann; </w:t>
      </w:r>
      <w:proofErr w:type="spellStart"/>
      <w:r>
        <w:t>Thode</w:t>
      </w:r>
      <w:proofErr w:type="spellEnd"/>
      <w:r>
        <w:t>, Andrea E., eds. Fire in California's ecosystems. Berkeley, CA: University of California Press: 118-144.</w:t>
      </w:r>
    </w:p>
    <w:p w:rsidR="00037FE7" w:rsidP="00C5163B" w:rsidRDefault="00037FE7" w14:paraId="002EEFE8" w14:textId="77777777"/>
    <w:p w:rsidR="00C5163B" w:rsidP="00C5163B" w:rsidRDefault="00C5163B" w14:paraId="314F405D" w14:textId="15EACA42">
      <w:r>
        <w:t>Skinner, Carl N. 1997. Fire history in riparian reserves of the Klamath Mountains. In: Cooper, Sandra and Neil Sugihara, eds. Proceedings - Fire in California Ecosystems: Integrating Ecology, Prevention, and Management. 17-20 November 1997, San Diego, CA. California Association for Fire Ecology (CAFE).</w:t>
      </w:r>
    </w:p>
    <w:p w:rsidR="00C5163B" w:rsidP="00C5163B" w:rsidRDefault="00C5163B" w14:paraId="4864EF19" w14:textId="77777777"/>
    <w:p w:rsidR="00037FE7" w:rsidP="00037FE7" w:rsidRDefault="00037FE7" w14:paraId="2365E912" w14:textId="77777777">
      <w:r>
        <w:t>Skinner, Carl N. 2002. Fire history in riparian reserves of the Klamath Mountains. In: Sugihara, Neil G.; Morales, Maria; Morales, Tony, eds. Fire in California ecosystems: integrating ecology, prevention and management: Proceedings of the symposium; 1997 November 17-20; San Diego, CA. Misc. Pub. No. 1. [Berkeley, CA]: Association for Fire Ecology: 164-169.</w:t>
      </w:r>
    </w:p>
    <w:p w:rsidR="00037FE7" w:rsidP="00037FE7" w:rsidRDefault="00037FE7" w14:paraId="17AB2624" w14:textId="77777777"/>
    <w:p w:rsidR="00037FE7" w:rsidP="00037FE7" w:rsidRDefault="00037FE7" w14:paraId="1BE2FB50" w14:textId="77777777">
      <w:r>
        <w:t>Skinner, Carl N. 2003. A tree-ring based fire history of riparian reserves in the Klamath Mountains. In: Faber, Phyllis M., ed. California riparian systems: processes and floodplains management, ecology and restoration. Riparian habitat and floodplains conference proceedings; 2001 March 12-15; Sacramento, CA. Sacramento, CA: Riparian Habitat Joint Venture: 116-119.</w:t>
      </w:r>
    </w:p>
    <w:p w:rsidR="00037FE7" w:rsidP="00037FE7" w:rsidRDefault="00037FE7" w14:paraId="6DCFE36F" w14:textId="77777777"/>
    <w:p w:rsidR="00037FE7" w:rsidP="00037FE7" w:rsidRDefault="00037FE7" w14:paraId="5B54FC14" w14:textId="77777777">
      <w:r>
        <w:t xml:space="preserve">Spies, Thomas A.; Cline, Steven P. 1988. Coarse woody debris in forests and plantations of coastal Oregon. In: Maser, Chris; Tarrant, Robert F.; Trappe, James M.; Franklin, Jerry F., tech. eds. From the forest to the sea: a story of fallen trees. Gen. Tech. Rep. PNW-GTR-229. Portland, OR: U.S. Department of Agriculture, Forest Service, Pacific Northwest Research Station: 5-24. </w:t>
      </w:r>
    </w:p>
    <w:p w:rsidR="00037FE7" w:rsidP="00037FE7" w:rsidRDefault="00037FE7" w14:paraId="4572E755" w14:textId="77777777"/>
    <w:p w:rsidRPr="00A43E41" w:rsidR="004D5F12" w:rsidP="00C5163B" w:rsidRDefault="00037FE7" w14:paraId="1645CE35" w14:textId="2312079B">
      <w:r>
        <w:t>Taylor, A.H. and C.N. Skinner. 1998. Fire history and landscape dynamics in a late-successional reserve, Klamath Mountains, California, USA. Forest Ecology and Management 111: 285-301.</w:t>
      </w:r>
    </w:p>
    <w:sectPr w:rsidRPr="00A43E41" w:rsidR="004D5F12" w:rsidSect="00575C21">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BF44E" w14:textId="77777777" w:rsidR="00CB791E" w:rsidRDefault="00CB791E">
      <w:r>
        <w:separator/>
      </w:r>
    </w:p>
  </w:endnote>
  <w:endnote w:type="continuationSeparator" w:id="0">
    <w:p w14:paraId="34580DFB" w14:textId="77777777" w:rsidR="00CB791E" w:rsidRDefault="00CB791E">
      <w:r>
        <w:continuationSeparator/>
      </w:r>
    </w:p>
  </w:endnote>
  <w:endnote w:type="continuationNotice" w:id="1">
    <w:p w14:paraId="48D37BD3" w14:textId="77777777" w:rsidR="00CB791E" w:rsidRDefault="00CB7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14232" w14:textId="77777777" w:rsidR="00C5163B" w:rsidRDefault="00C5163B" w:rsidP="00C5163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C245D" w14:textId="77777777" w:rsidR="00CB791E" w:rsidRDefault="00CB791E">
      <w:r>
        <w:separator/>
      </w:r>
    </w:p>
  </w:footnote>
  <w:footnote w:type="continuationSeparator" w:id="0">
    <w:p w14:paraId="7844FF11" w14:textId="77777777" w:rsidR="00CB791E" w:rsidRDefault="00CB791E">
      <w:r>
        <w:continuationSeparator/>
      </w:r>
    </w:p>
  </w:footnote>
  <w:footnote w:type="continuationNotice" w:id="1">
    <w:p w14:paraId="5DA231DD" w14:textId="77777777" w:rsidR="00CB791E" w:rsidRDefault="00CB79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6B9B3" w14:textId="77777777" w:rsidR="00A43E41" w:rsidRDefault="00A43E41" w:rsidP="00C5163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F01C50"/>
    <w:rPr>
      <w:sz w:val="16"/>
      <w:szCs w:val="16"/>
    </w:rPr>
  </w:style>
  <w:style w:type="paragraph" w:styleId="CommentText">
    <w:name w:val="annotation text"/>
    <w:basedOn w:val="Normal"/>
    <w:link w:val="CommentTextChar"/>
    <w:uiPriority w:val="99"/>
    <w:semiHidden/>
    <w:unhideWhenUsed/>
    <w:rsid w:val="00F01C50"/>
    <w:rPr>
      <w:sz w:val="20"/>
      <w:szCs w:val="20"/>
    </w:rPr>
  </w:style>
  <w:style w:type="character" w:customStyle="1" w:styleId="CommentTextChar">
    <w:name w:val="Comment Text Char"/>
    <w:basedOn w:val="DefaultParagraphFont"/>
    <w:link w:val="CommentText"/>
    <w:uiPriority w:val="99"/>
    <w:semiHidden/>
    <w:rsid w:val="00F01C50"/>
  </w:style>
  <w:style w:type="paragraph" w:styleId="CommentSubject">
    <w:name w:val="annotation subject"/>
    <w:basedOn w:val="CommentText"/>
    <w:next w:val="CommentText"/>
    <w:link w:val="CommentSubjectChar"/>
    <w:uiPriority w:val="99"/>
    <w:semiHidden/>
    <w:unhideWhenUsed/>
    <w:rsid w:val="00F01C50"/>
    <w:rPr>
      <w:b/>
      <w:bCs/>
    </w:rPr>
  </w:style>
  <w:style w:type="character" w:customStyle="1" w:styleId="CommentSubjectChar">
    <w:name w:val="Comment Subject Char"/>
    <w:basedOn w:val="CommentTextChar"/>
    <w:link w:val="CommentSubject"/>
    <w:uiPriority w:val="99"/>
    <w:semiHidden/>
    <w:rsid w:val="00F01C50"/>
    <w:rPr>
      <w:b/>
      <w:bCs/>
    </w:rPr>
  </w:style>
  <w:style w:type="paragraph" w:styleId="BalloonText">
    <w:name w:val="Balloon Text"/>
    <w:basedOn w:val="Normal"/>
    <w:link w:val="BalloonTextChar"/>
    <w:uiPriority w:val="99"/>
    <w:semiHidden/>
    <w:unhideWhenUsed/>
    <w:rsid w:val="00F01C50"/>
    <w:rPr>
      <w:rFonts w:ascii="Tahoma" w:hAnsi="Tahoma" w:cs="Tahoma"/>
      <w:sz w:val="16"/>
      <w:szCs w:val="16"/>
    </w:rPr>
  </w:style>
  <w:style w:type="character" w:customStyle="1" w:styleId="BalloonTextChar">
    <w:name w:val="Balloon Text Char"/>
    <w:basedOn w:val="DefaultParagraphFont"/>
    <w:link w:val="BalloonText"/>
    <w:uiPriority w:val="99"/>
    <w:semiHidden/>
    <w:rsid w:val="00F01C50"/>
    <w:rPr>
      <w:rFonts w:ascii="Tahoma" w:hAnsi="Tahoma" w:cs="Tahoma"/>
      <w:sz w:val="16"/>
      <w:szCs w:val="16"/>
    </w:rPr>
  </w:style>
  <w:style w:type="paragraph" w:styleId="ListParagraph">
    <w:name w:val="List Paragraph"/>
    <w:basedOn w:val="Normal"/>
    <w:uiPriority w:val="34"/>
    <w:qFormat/>
    <w:rsid w:val="005559BD"/>
    <w:pPr>
      <w:ind w:left="720"/>
    </w:pPr>
    <w:rPr>
      <w:rFonts w:ascii="Calibri" w:eastAsiaTheme="minorHAnsi" w:hAnsi="Calibri"/>
      <w:sz w:val="22"/>
      <w:szCs w:val="22"/>
    </w:rPr>
  </w:style>
  <w:style w:type="character" w:styleId="Hyperlink">
    <w:name w:val="Hyperlink"/>
    <w:basedOn w:val="DefaultParagraphFont"/>
    <w:rsid w:val="005559BD"/>
    <w:rPr>
      <w:color w:val="0000FF" w:themeColor="hyperlink"/>
      <w:u w:val="single"/>
    </w:rPr>
  </w:style>
  <w:style w:type="character" w:customStyle="1" w:styleId="search">
    <w:name w:val="search"/>
    <w:basedOn w:val="DefaultParagraphFont"/>
    <w:rsid w:val="00094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473679">
      <w:bodyDiv w:val="1"/>
      <w:marLeft w:val="0"/>
      <w:marRight w:val="0"/>
      <w:marTop w:val="0"/>
      <w:marBottom w:val="0"/>
      <w:divBdr>
        <w:top w:val="none" w:sz="0" w:space="0" w:color="auto"/>
        <w:left w:val="none" w:sz="0" w:space="0" w:color="auto"/>
        <w:bottom w:val="none" w:sz="0" w:space="0" w:color="auto"/>
        <w:right w:val="none" w:sz="0" w:space="0" w:color="auto"/>
      </w:divBdr>
    </w:div>
    <w:div w:id="734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17</TotalTime>
  <Pages>8</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7</cp:revision>
  <cp:lastPrinted>2014-08-19T01:13:00Z</cp:lastPrinted>
  <dcterms:created xsi:type="dcterms:W3CDTF">2017-07-20T21:21:00Z</dcterms:created>
  <dcterms:modified xsi:type="dcterms:W3CDTF">2025-02-12T09:41:34Z</dcterms:modified>
</cp:coreProperties>
</file>