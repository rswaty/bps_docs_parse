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674" w:rsidP="00F87674" w:rsidRDefault="00F87674">
      <w:pPr>
        <w:pStyle w:val="BpSTitle"/>
      </w:pPr>
      <w:r>
        <w:t>11070</w:t>
      </w:r>
    </w:p>
    <w:p w:rsidR="00937F4A" w:rsidP="00937F4A" w:rsidRDefault="00937F4A">
      <w:pPr>
        <w:pStyle w:val="BpSTitle"/>
      </w:pPr>
      <w:r>
        <w:t>Rocky Mountain Gambel Oak-Mixed Montane Shrubland</w:t>
      </w:r>
    </w:p>
    <w:p w:rsidR="00937F4A" w:rsidP="00937F4A" w:rsidRDefault="00937F4A">
      <w:r>
        <w:t>BpS Model/Description Version: Aug. 2020</w:t>
      </w:r>
      <w:r>
        <w:tab/>
      </w:r>
      <w:r>
        <w:tab/>
      </w:r>
      <w:r>
        <w:tab/>
      </w:r>
      <w:r>
        <w:tab/>
      </w:r>
      <w:r>
        <w:tab/>
      </w:r>
      <w:r>
        <w:tab/>
      </w:r>
      <w:r>
        <w:tab/>
      </w:r>
    </w:p>
    <w:p w:rsidR="00937F4A" w:rsidP="00937F4A" w:rsidRDefault="00937F4A"/>
    <w:p w:rsidR="00937F4A" w:rsidP="00937F4A" w:rsidRDefault="00937F4A"/>
    <w:p w:rsidR="00937F4A" w:rsidP="00937F4A" w:rsidRDefault="00937F4A">
      <w:pPr>
        <w:pStyle w:val="InfoPara"/>
      </w:pPr>
      <w:r>
        <w:t>Vegetation Type</w:t>
      </w:r>
    </w:p>
    <w:p w:rsidR="00937F4A" w:rsidP="00937F4A" w:rsidRDefault="00937F4A">
      <w:bookmarkStart w:name="_GoBack" w:id="0"/>
      <w:bookmarkEnd w:id="0"/>
      <w:r>
        <w:t>Shrubland</w:t>
      </w:r>
    </w:p>
    <w:p w:rsidR="00937F4A" w:rsidP="00937F4A" w:rsidRDefault="00937F4A">
      <w:pPr>
        <w:pStyle w:val="InfoPara"/>
      </w:pPr>
      <w:r>
        <w:t>Map Zones</w:t>
      </w:r>
    </w:p>
    <w:p w:rsidR="00937F4A" w:rsidP="00937F4A" w:rsidRDefault="00863D9E">
      <w:r>
        <w:t>23, 24</w:t>
      </w:r>
    </w:p>
    <w:p w:rsidR="00937F4A" w:rsidP="00937F4A" w:rsidRDefault="00937F4A">
      <w:pPr>
        <w:pStyle w:val="InfoPara"/>
      </w:pPr>
      <w:r>
        <w:t>Geographic Range</w:t>
      </w:r>
    </w:p>
    <w:p w:rsidR="00937F4A" w:rsidP="00937F4A" w:rsidRDefault="00937F4A">
      <w:r>
        <w:t>Gambel oak occurs primarily in CO, NM, UT, AZ and southeastern WY. In the southern extent of its distribution, Gambel oak occupies a minor role as an associate with ponderosa pine and mixed conifer habitats. Moving north, long-lived Gambel oak clones form dominant to mono-typic overstories (Simonin 2000).</w:t>
      </w:r>
    </w:p>
    <w:p w:rsidR="00937F4A" w:rsidP="00937F4A" w:rsidRDefault="00937F4A">
      <w:pPr>
        <w:pStyle w:val="InfoPara"/>
      </w:pPr>
      <w:r>
        <w:t>Biophysical Site Description</w:t>
      </w:r>
    </w:p>
    <w:p w:rsidR="00937F4A" w:rsidP="00937F4A" w:rsidRDefault="00937F4A">
      <w:r>
        <w:t xml:space="preserve">In CO, Gambel oak occurs </w:t>
      </w:r>
      <w:r w:rsidR="00F87674">
        <w:t xml:space="preserve">between </w:t>
      </w:r>
      <w:r>
        <w:t xml:space="preserve">6000-9000ft on all aspects. At higher elevations it is more predominant on southern exposures. Gambel oak is typically a riparian species in northern NM, occurring from 6580-8080ft within the Black and Sacramento Mountain ranges. In southern NM, Gambel oak is found on south-facing montane aspects. AZ Gambel oak occurs as a shrub thicket or as a tree throughout </w:t>
      </w:r>
      <w:r w:rsidR="00F87674">
        <w:t xml:space="preserve">the </w:t>
      </w:r>
      <w:r>
        <w:t>ponderosa pine habitat at elevations ranging from 8000-8600ft. In UT, Gambel oak is a dominant species in the central UT mountain brush zone at 6500-7800ft on southern exposures. On northern exposures Gambel oak shares dominance with bigtooth maple or is completely replaced by bigtooth maple. (Simonin 2000).</w:t>
      </w:r>
    </w:p>
    <w:p w:rsidR="00937F4A" w:rsidP="00937F4A" w:rsidRDefault="00937F4A">
      <w:pPr>
        <w:pStyle w:val="InfoPara"/>
      </w:pPr>
      <w:r>
        <w:t>Vegetation Description</w:t>
      </w:r>
    </w:p>
    <w:p w:rsidR="00937F4A" w:rsidP="00937F4A" w:rsidRDefault="00937F4A">
      <w:r>
        <w:t>Gambel oak occurs as the dominant species ranging from dense thickets to clumps associated with serviceberry or sagebrush. Gambel oak generally has a well-developed understory comprised of snowberry, elk sedge, letterman's needlegrass, poa ampla, yarrow, lupine and goldenrod.</w:t>
      </w:r>
    </w:p>
    <w:p w:rsidR="00937F4A" w:rsidP="00937F4A" w:rsidRDefault="00937F4A">
      <w:pPr>
        <w:pStyle w:val="InfoPara"/>
      </w:pPr>
      <w:r>
        <w:t>BpS Dominant and Indicator Species</w:t>
      </w:r>
    </w:p>
    <w:p>
      <w:r>
        <w:rPr>
          <w:sz w:val="16"/>
        </w:rPr>
        <w:t>Species names are from the NRCS PLANTS database. Check species codes at http://plants.usda.gov.</w:t>
      </w:r>
    </w:p>
    <w:p w:rsidR="00937F4A" w:rsidP="00937F4A" w:rsidRDefault="00937F4A">
      <w:pPr>
        <w:pStyle w:val="InfoPara"/>
      </w:pPr>
      <w:r>
        <w:t>Disturbance Description</w:t>
      </w:r>
    </w:p>
    <w:p w:rsidR="00937F4A" w:rsidP="00937F4A" w:rsidRDefault="00937F4A">
      <w:r>
        <w:t>Fire regime group IV or III. The primary disturbance mechanism is replacement fire, resulting in &gt;75% top-kill. Gambel oak responds to fire with vigorous sprouting from the root crown. Larger forms may survive low intensity surface fire. Extended drought also contributes to disturbance.</w:t>
      </w:r>
    </w:p>
    <w:p w:rsidR="00937F4A" w:rsidP="00937F4A" w:rsidRDefault="00937F4A">
      <w:pPr>
        <w:pStyle w:val="InfoPara"/>
      </w:pPr>
      <w:r>
        <w:lastRenderedPageBreak/>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37F4A" w:rsidP="00937F4A" w:rsidRDefault="00937F4A">
      <w:pPr>
        <w:pStyle w:val="InfoPara"/>
      </w:pPr>
      <w:r>
        <w:t>Scale Description</w:t>
      </w:r>
    </w:p>
    <w:p w:rsidR="00937F4A" w:rsidP="00937F4A" w:rsidRDefault="00937F4A">
      <w:r>
        <w:t>Scale ranges from 10 to 1000s of acres</w:t>
      </w:r>
    </w:p>
    <w:p w:rsidR="00937F4A" w:rsidP="00937F4A" w:rsidRDefault="00937F4A">
      <w:pPr>
        <w:pStyle w:val="InfoPara"/>
      </w:pPr>
      <w:r>
        <w:t>Adjacency or Identification Concerns</w:t>
      </w:r>
    </w:p>
    <w:p w:rsidR="00937F4A" w:rsidP="00937F4A" w:rsidRDefault="00937F4A">
      <w:r>
        <w:t>This BpS is characterized by &gt;80% Gambel oak. This type merges with the mountain shrub communities at lower elevations and intermingles with deciduous woodland BpS at higher elevations and/or northern exposures.</w:t>
      </w:r>
    </w:p>
    <w:p w:rsidR="00937F4A" w:rsidP="00937F4A" w:rsidRDefault="00937F4A">
      <w:pPr>
        <w:pStyle w:val="InfoPara"/>
      </w:pPr>
      <w:r>
        <w:t>Issues or Problems</w:t>
      </w:r>
    </w:p>
    <w:p w:rsidR="00937F4A" w:rsidP="00937F4A" w:rsidRDefault="00937F4A"/>
    <w:p w:rsidR="00937F4A" w:rsidP="00937F4A" w:rsidRDefault="00937F4A">
      <w:pPr>
        <w:pStyle w:val="InfoPara"/>
      </w:pPr>
      <w:r>
        <w:t>Native Uncharacteristic Conditions</w:t>
      </w:r>
    </w:p>
    <w:p w:rsidR="00937F4A" w:rsidP="00937F4A" w:rsidRDefault="00937F4A"/>
    <w:p w:rsidR="00937F4A" w:rsidP="00937F4A" w:rsidRDefault="00937F4A">
      <w:pPr>
        <w:pStyle w:val="InfoPara"/>
      </w:pPr>
      <w:r>
        <w:t>Comments</w:t>
      </w:r>
    </w:p>
    <w:p w:rsidR="00937F4A" w:rsidP="00937F4A" w:rsidRDefault="00937F4A">
      <w:pPr>
        <w:pStyle w:val="ReportSection"/>
      </w:pPr>
      <w:r>
        <w:t>Succession Classes</w:t>
      </w:r>
    </w:p>
    <w:p w:rsidR="00937F4A" w:rsidP="00937F4A" w:rsidRDefault="00937F4A"/>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37F4A" w:rsidP="00937F4A" w:rsidRDefault="00937F4A">
      <w:pPr>
        <w:pStyle w:val="InfoPara"/>
        <w:pBdr>
          <w:top w:val="single" w:color="auto" w:sz="4" w:space="1"/>
        </w:pBdr>
      </w:pPr>
      <w:r>
        <w:t>Class A</w:t>
      </w:r>
      <w:r>
        <w:tab/>
        <w:t>8</w:t>
      </w:r>
      <w:r w:rsidR="002A3B10">
        <w:tab/>
      </w:r>
      <w:r w:rsidR="002A3B10">
        <w:tab/>
      </w:r>
      <w:r w:rsidR="002A3B10">
        <w:tab/>
      </w:r>
      <w:r w:rsidR="002A3B10">
        <w:tab/>
      </w:r>
      <w:r w:rsidR="004F7795">
        <w:t>Early Development 1 - All Structures</w:t>
      </w:r>
    </w:p>
    <w:p w:rsidR="00937F4A" w:rsidP="00937F4A" w:rsidRDefault="00937F4A"/>
    <w:p w:rsidR="00937F4A" w:rsidP="00937F4A" w:rsidRDefault="00937F4A">
      <w:pPr>
        <w:pStyle w:val="SClassInfoPara"/>
      </w:pPr>
      <w:r>
        <w:t>Indicator Species</w:t>
      </w:r>
    </w:p>
    <w:p w:rsidR="00937F4A" w:rsidP="00937F4A" w:rsidRDefault="00937F4A"/>
    <w:p w:rsidR="00937F4A" w:rsidP="00937F4A" w:rsidRDefault="00937F4A">
      <w:pPr>
        <w:pStyle w:val="SClassInfoPara"/>
      </w:pPr>
      <w:r>
        <w:t>Description</w:t>
      </w:r>
    </w:p>
    <w:p w:rsidR="00937F4A" w:rsidP="00937F4A" w:rsidRDefault="00937F4A">
      <w:r>
        <w:t xml:space="preserve">Post-replacement sprouts to approximately </w:t>
      </w:r>
      <w:r w:rsidR="00F87674">
        <w:t>2ft</w:t>
      </w:r>
      <w:r>
        <w:t xml:space="preserve"> high. Dense resprouting with high number of stems/acre. Abundant grass and forb cover.</w:t>
      </w:r>
    </w:p>
    <w:p w:rsidR="009D5F31" w:rsidP="00937F4A" w:rsidRDefault="009D5F31"/>
    <w:p w:rsidR="009D5F31" w:rsidP="009D5F31" w:rsidRDefault="009D5F31">
      <w:r>
        <w:t>Upper Layer Lifeform is not the dominant lifeform. Grasses may dominate for the early part of this class. Sprouting shrubs will recover relatively quickly.</w:t>
      </w:r>
    </w:p>
    <w:p w:rsidR="00937F4A" w:rsidP="00937F4A" w:rsidRDefault="00937F4A"/>
    <w:p>
      <w:r>
        <w:rPr>
          <w:i/>
          <w:u w:val="single"/>
        </w:rPr>
        <w:t>Maximum Tree Size Class</w:t>
      </w:r>
      <w:br/>
      <w:r>
        <w:t>None</w:t>
      </w:r>
    </w:p>
    <w:p w:rsidR="00937F4A" w:rsidP="00937F4A" w:rsidRDefault="00937F4A">
      <w:pPr>
        <w:pStyle w:val="InfoPara"/>
        <w:pBdr>
          <w:top w:val="single" w:color="auto" w:sz="4" w:space="1"/>
        </w:pBdr>
      </w:pPr>
      <w:r>
        <w:t>Class B</w:t>
      </w:r>
      <w:r>
        <w:tab/>
        <w:t>46</w:t>
      </w:r>
      <w:r w:rsidR="002A3B10">
        <w:tab/>
      </w:r>
      <w:r w:rsidR="002A3B10">
        <w:tab/>
      </w:r>
      <w:r w:rsidR="002A3B10">
        <w:tab/>
      </w:r>
      <w:r w:rsidR="002A3B10">
        <w:tab/>
      </w:r>
      <w:r w:rsidR="004F7795">
        <w:t>Mid Development 1 - Closed</w:t>
      </w:r>
    </w:p>
    <w:p w:rsidR="00937F4A" w:rsidP="00937F4A" w:rsidRDefault="00937F4A"/>
    <w:p w:rsidR="00937F4A" w:rsidP="00937F4A" w:rsidRDefault="00937F4A">
      <w:pPr>
        <w:pStyle w:val="SClassInfoPara"/>
      </w:pPr>
      <w:r>
        <w:t>Indicator Species</w:t>
      </w:r>
    </w:p>
    <w:p w:rsidR="00937F4A" w:rsidP="00937F4A" w:rsidRDefault="00937F4A"/>
    <w:p w:rsidR="00937F4A" w:rsidP="00937F4A" w:rsidRDefault="00937F4A">
      <w:pPr>
        <w:pStyle w:val="SClassInfoPara"/>
      </w:pPr>
      <w:r>
        <w:t>Description</w:t>
      </w:r>
    </w:p>
    <w:p w:rsidR="00937F4A" w:rsidP="00937F4A" w:rsidRDefault="00937F4A">
      <w:r>
        <w:t>Oak 3-6ft tall to 3in dbh. There will be some stem mortality due to competition and self-thinning, with slight decrease in understory species due to shading. Grass and forbs declining.</w:t>
      </w:r>
    </w:p>
    <w:p w:rsidR="00937F4A" w:rsidP="00937F4A" w:rsidRDefault="00937F4A"/>
    <w:p>
      <w:r>
        <w:rPr>
          <w:i/>
          <w:u w:val="single"/>
        </w:rPr>
        <w:t>Maximum Tree Size Class</w:t>
      </w:r>
      <w:br/>
      <w:r>
        <w:t>None</w:t>
      </w:r>
    </w:p>
    <w:p w:rsidR="00937F4A" w:rsidP="00937F4A" w:rsidRDefault="00937F4A">
      <w:pPr>
        <w:pStyle w:val="InfoPara"/>
        <w:pBdr>
          <w:top w:val="single" w:color="auto" w:sz="4" w:space="1"/>
        </w:pBdr>
      </w:pPr>
      <w:r>
        <w:t>Class C</w:t>
      </w:r>
      <w:r>
        <w:tab/>
        <w:t>13</w:t>
      </w:r>
      <w:r w:rsidR="002A3B10">
        <w:tab/>
      </w:r>
      <w:r w:rsidR="002A3B10">
        <w:tab/>
      </w:r>
      <w:r w:rsidR="002A3B10">
        <w:tab/>
      </w:r>
      <w:r w:rsidR="002A3B10">
        <w:tab/>
      </w:r>
      <w:r w:rsidR="004F7795">
        <w:t>Late Development 2 - Open</w:t>
      </w:r>
    </w:p>
    <w:p w:rsidR="00937F4A" w:rsidP="00937F4A" w:rsidRDefault="00937F4A"/>
    <w:p w:rsidR="00937F4A" w:rsidP="00937F4A" w:rsidRDefault="00937F4A">
      <w:pPr>
        <w:pStyle w:val="SClassInfoPara"/>
      </w:pPr>
      <w:r>
        <w:t>Indicator Species</w:t>
      </w:r>
    </w:p>
    <w:p w:rsidR="00937F4A" w:rsidP="00937F4A" w:rsidRDefault="00937F4A"/>
    <w:p w:rsidR="00937F4A" w:rsidP="00937F4A" w:rsidRDefault="00937F4A">
      <w:pPr>
        <w:pStyle w:val="SClassInfoPara"/>
      </w:pPr>
      <w:r>
        <w:t>Description</w:t>
      </w:r>
    </w:p>
    <w:p w:rsidR="00937F4A" w:rsidP="00937F4A" w:rsidRDefault="009D5F31">
      <w:r>
        <w:t xml:space="preserve">Greater than </w:t>
      </w:r>
      <w:r w:rsidR="00F87674">
        <w:t>six feet</w:t>
      </w:r>
      <w:r w:rsidR="00937F4A">
        <w:t xml:space="preserve"> tall and </w:t>
      </w:r>
      <w:r w:rsidR="00F87674">
        <w:t>less than three inches DBH</w:t>
      </w:r>
      <w:r w:rsidR="00937F4A">
        <w:t>. Small stands &lt;30m across usually scattered throughout a grassland or shrub type (Brown 1958).</w:t>
      </w:r>
    </w:p>
    <w:p w:rsidR="00937F4A" w:rsidP="00937F4A" w:rsidRDefault="00937F4A"/>
    <w:p>
      <w:r>
        <w:rPr>
          <w:i/>
          <w:u w:val="single"/>
        </w:rPr>
        <w:t>Maximum Tree Size Class</w:t>
      </w:r>
      <w:br/>
      <w:r>
        <w:t>None</w:t>
      </w:r>
    </w:p>
    <w:p w:rsidR="00937F4A" w:rsidP="00937F4A" w:rsidRDefault="00937F4A">
      <w:pPr>
        <w:pStyle w:val="InfoPara"/>
        <w:pBdr>
          <w:top w:val="single" w:color="auto" w:sz="4" w:space="1"/>
        </w:pBdr>
      </w:pPr>
      <w:r>
        <w:t>Class D</w:t>
      </w:r>
      <w:r>
        <w:tab/>
        <w:t>33</w:t>
      </w:r>
      <w:r w:rsidR="002A3B10">
        <w:tab/>
      </w:r>
      <w:r w:rsidR="002A3B10">
        <w:tab/>
      </w:r>
      <w:r w:rsidR="002A3B10">
        <w:tab/>
      </w:r>
      <w:r w:rsidR="002A3B10">
        <w:tab/>
      </w:r>
      <w:r w:rsidR="004F7795">
        <w:t>Late Development 1 - Closed</w:t>
      </w:r>
    </w:p>
    <w:p w:rsidR="00937F4A" w:rsidP="00937F4A" w:rsidRDefault="00937F4A"/>
    <w:p w:rsidR="00937F4A" w:rsidP="00937F4A" w:rsidRDefault="00937F4A">
      <w:pPr>
        <w:pStyle w:val="SClassInfoPara"/>
      </w:pPr>
      <w:r>
        <w:t>Indicator Species</w:t>
      </w:r>
    </w:p>
    <w:p w:rsidR="00937F4A" w:rsidP="00937F4A" w:rsidRDefault="00937F4A"/>
    <w:p w:rsidR="00937F4A" w:rsidP="00937F4A" w:rsidRDefault="00937F4A">
      <w:pPr>
        <w:pStyle w:val="SClassInfoPara"/>
      </w:pPr>
      <w:r>
        <w:t>Description</w:t>
      </w:r>
    </w:p>
    <w:p w:rsidR="00937F4A" w:rsidP="00937F4A" w:rsidRDefault="00F87674">
      <w:r>
        <w:t>Greater than six feet</w:t>
      </w:r>
      <w:r w:rsidR="00937F4A">
        <w:t xml:space="preserve"> tall and </w:t>
      </w:r>
      <w:r>
        <w:t>three inches DBH</w:t>
      </w:r>
      <w:r w:rsidR="00937F4A">
        <w:t>. Nearly continuous stand two or more hectares in size with only occasional openings (Brown 1958).</w:t>
      </w:r>
    </w:p>
    <w:p w:rsidR="00937F4A" w:rsidP="00937F4A" w:rsidRDefault="00937F4A"/>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37F4A" w:rsidP="00937F4A" w:rsidRDefault="00937F4A">
      <w:r>
        <w:t>Brown, H.E. 1958. Gambel oak in West-central Colorado. Ecology 39: 317-327</w:t>
      </w:r>
    </w:p>
    <w:p w:rsidR="00937F4A" w:rsidP="00937F4A" w:rsidRDefault="00937F4A"/>
    <w:p w:rsidR="00937F4A" w:rsidP="00937F4A" w:rsidRDefault="00937F4A">
      <w:r>
        <w:t>NatureServe. 2007. International Ecological Classification Standard: Terrestrial Ecological Classifications. NatureServe Central Databases. Arlington, VA. Data current as of 10 February 2007.</w:t>
      </w:r>
    </w:p>
    <w:p w:rsidR="00937F4A" w:rsidP="00937F4A" w:rsidRDefault="00937F4A"/>
    <w:p w:rsidR="00937F4A" w:rsidP="00937F4A" w:rsidRDefault="00937F4A">
      <w:r>
        <w:t>Simonin, K.A. 2000. Quercus gambelli in Fire Effects Information System [Online]. USDA Forest Service, Rocky Mountain Research Station, Forestry Sciences Laboratory (producer). www.fs.fed.us/database/feis/ [2004, October 28].</w:t>
      </w:r>
    </w:p>
    <w:p w:rsidRPr="00A43E41" w:rsidR="004D5F12" w:rsidP="00937F4A"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37D" w:rsidRDefault="00C0137D">
      <w:r>
        <w:separator/>
      </w:r>
    </w:p>
  </w:endnote>
  <w:endnote w:type="continuationSeparator" w:id="0">
    <w:p w:rsidR="00C0137D" w:rsidRDefault="00C0137D">
      <w:r>
        <w:continuationSeparator/>
      </w:r>
    </w:p>
  </w:endnote>
  <w:endnote w:type="continuationNotice" w:id="1">
    <w:p w:rsidR="00C0137D" w:rsidRDefault="00C01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F4A" w:rsidRDefault="00937F4A" w:rsidP="00937F4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37D" w:rsidRDefault="00C0137D">
      <w:r>
        <w:separator/>
      </w:r>
    </w:p>
  </w:footnote>
  <w:footnote w:type="continuationSeparator" w:id="0">
    <w:p w:rsidR="00C0137D" w:rsidRDefault="00C0137D">
      <w:r>
        <w:continuationSeparator/>
      </w:r>
    </w:p>
  </w:footnote>
  <w:footnote w:type="continuationNotice" w:id="1">
    <w:p w:rsidR="00C0137D" w:rsidRDefault="00C013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37F4A">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2014-08-21T14:30:00Z</cp:lastPrinted>
  <dcterms:created xsi:type="dcterms:W3CDTF">2018-10-04T16:21:00Z</dcterms:created>
  <dcterms:modified xsi:type="dcterms:W3CDTF">2025-02-12T09:41:22Z</dcterms:modified>
</cp:coreProperties>
</file>