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17A" w:rsidP="0008717A" w:rsidRDefault="0008717A">
      <w:pPr>
        <w:pStyle w:val="BpSTitle"/>
      </w:pPr>
      <w:r>
        <w:t>10550</w:t>
      </w:r>
    </w:p>
    <w:p w:rsidR="0008717A" w:rsidP="0008717A" w:rsidRDefault="0008717A">
      <w:pPr>
        <w:pStyle w:val="BpSTitle"/>
      </w:pPr>
      <w:r>
        <w:t>Rocky Mountain Subalpine Dry-Mesic Spruce-Fir Forest and Woodland</w:t>
      </w:r>
    </w:p>
    <w:p w:rsidR="0008717A" w:rsidP="0008717A" w:rsidRDefault="0008717A">
      <w:r>
        <w:t>BpS Model/Description Version: Aug. 2020</w:t>
      </w:r>
      <w:r>
        <w:tab/>
      </w:r>
      <w:r>
        <w:tab/>
      </w:r>
      <w:r>
        <w:tab/>
      </w:r>
      <w:r>
        <w:tab/>
      </w:r>
      <w:r>
        <w:tab/>
      </w:r>
      <w:r>
        <w:tab/>
      </w:r>
      <w:r>
        <w:tab/>
      </w:r>
    </w:p>
    <w:p w:rsidR="0008717A" w:rsidP="0008717A" w:rsidRDefault="00241351">
      <w:r>
        <w:tab/>
      </w:r>
      <w:r>
        <w:tab/>
      </w:r>
      <w:r>
        <w:tab/>
      </w:r>
      <w:r>
        <w:tab/>
      </w:r>
      <w:r>
        <w:tab/>
      </w:r>
      <w:r>
        <w:tab/>
      </w:r>
      <w:r>
        <w:tab/>
      </w:r>
      <w:r>
        <w:tab/>
      </w:r>
      <w:r>
        <w:tab/>
      </w:r>
      <w:r>
        <w:tab/>
        <w:t>Update: 3/18</w:t>
      </w:r>
    </w:p>
    <w:p w:rsidR="00241351" w:rsidP="0008717A" w:rsidRDefault="00241351"/>
    <w:p w:rsidR="0008717A" w:rsidP="0008717A" w:rsidRDefault="0008717A"/>
    <w:p w:rsidR="0008717A" w:rsidP="0008717A" w:rsidRDefault="0008717A">
      <w:pPr>
        <w:pStyle w:val="InfoPara"/>
      </w:pPr>
      <w:r>
        <w:t>Vegetation Type</w:t>
      </w:r>
    </w:p>
    <w:p w:rsidR="0008717A" w:rsidP="0008717A" w:rsidRDefault="0008717A">
      <w:r>
        <w:t>Forest and Woodland</w:t>
      </w:r>
    </w:p>
    <w:p w:rsidR="0008717A" w:rsidP="0008717A" w:rsidRDefault="0008717A">
      <w:pPr>
        <w:pStyle w:val="InfoPara"/>
      </w:pPr>
      <w:r>
        <w:t>Map Zones</w:t>
      </w:r>
    </w:p>
    <w:p w:rsidR="0008717A" w:rsidP="0008717A" w:rsidRDefault="0008717A">
      <w:r>
        <w:t>20</w:t>
      </w:r>
    </w:p>
    <w:p w:rsidR="0008717A" w:rsidP="0008717A" w:rsidRDefault="0008717A">
      <w:bookmarkStart w:name="_GoBack" w:id="0"/>
      <w:bookmarkEnd w:id="0"/>
    </w:p>
    <w:p w:rsidR="0008717A" w:rsidP="0008717A" w:rsidRDefault="0008717A">
      <w:pPr>
        <w:pStyle w:val="InfoPara"/>
      </w:pPr>
      <w:r>
        <w:t>Geographic Range</w:t>
      </w:r>
    </w:p>
    <w:p w:rsidR="0008717A" w:rsidP="0008717A" w:rsidRDefault="0008717A">
      <w:r>
        <w:t xml:space="preserve">The Rocky Mountain Lodgepole Pine Forest </w:t>
      </w:r>
      <w:r w:rsidR="00241351">
        <w:t>Biophysical Setting (</w:t>
      </w:r>
      <w:r>
        <w:t>BpS</w:t>
      </w:r>
      <w:r w:rsidR="00241351">
        <w:t>)</w:t>
      </w:r>
      <w:r>
        <w:t xml:space="preserve"> (1050) and 1055 occurs throughout </w:t>
      </w:r>
      <w:r w:rsidR="00241351">
        <w:t>map zone (</w:t>
      </w:r>
      <w:r>
        <w:t>MZ</w:t>
      </w:r>
      <w:r w:rsidR="00241351">
        <w:t>)</w:t>
      </w:r>
      <w:r>
        <w:t>21, including west-central W</w:t>
      </w:r>
      <w:r w:rsidR="00241351">
        <w:t>yoming</w:t>
      </w:r>
      <w:r>
        <w:t>, ranging from the eastern flanks of the Wind River Range west to the Bridger-Teton National Forest, north to the Gallatin Range, and west towards Island Park, I</w:t>
      </w:r>
      <w:r w:rsidR="00241351">
        <w:t>daho</w:t>
      </w:r>
      <w:r>
        <w:t>. It encompasses mid and upper elevations of the Bridger-Teton National Forest and portions of the Caribou Targhee in this map</w:t>
      </w:r>
      <w:r w:rsidR="00241351">
        <w:t xml:space="preserve"> </w:t>
      </w:r>
      <w:r>
        <w:t>zone. It is also found in subsections highlands M331Dm, M331Dd, M331Aa and M331Ae</w:t>
      </w:r>
      <w:r w:rsidR="00D14371">
        <w:t xml:space="preserve"> (Cleland et al. 2007)</w:t>
      </w:r>
      <w:r>
        <w:t>.</w:t>
      </w:r>
    </w:p>
    <w:p w:rsidR="0008717A" w:rsidP="0008717A" w:rsidRDefault="0008717A"/>
    <w:p w:rsidR="0008717A" w:rsidP="0008717A" w:rsidRDefault="0008717A">
      <w:r>
        <w:t>For MZ20, lower subalpine lodgepole pine is quite common (Pfister et al</w:t>
      </w:r>
      <w:r w:rsidR="00241351">
        <w:t>.</w:t>
      </w:r>
      <w:r>
        <w:t xml:space="preserve"> 1977).</w:t>
      </w:r>
    </w:p>
    <w:p w:rsidR="0008717A" w:rsidP="0008717A" w:rsidRDefault="0008717A">
      <w:pPr>
        <w:pStyle w:val="InfoPara"/>
      </w:pPr>
      <w:r>
        <w:t>Biophysical Site Description</w:t>
      </w:r>
    </w:p>
    <w:p w:rsidR="0008717A" w:rsidP="0008717A" w:rsidRDefault="0008717A">
      <w:r>
        <w:t xml:space="preserve">Subalpine cold climate, dry-mesic but usually comes in the winter months as snow, except at the eastern flanks of the Wind River Range where </w:t>
      </w:r>
      <w:r w:rsidR="00241351">
        <w:t>most of</w:t>
      </w:r>
      <w:r>
        <w:t xml:space="preserve"> the precipitation occurs in the spring months. Soils are usually excessively well-drained, residual or glacial till and alluvium on valley floors, droughty moderately deep to deep soils over fractured granodiorite, quartzite and sandstone bedrock. Coarse fraction 30-50% in soil, soils moderately deep</w:t>
      </w:r>
      <w:r w:rsidR="00241351">
        <w:t>,</w:t>
      </w:r>
      <w:r>
        <w:t xml:space="preserve"> to deep</w:t>
      </w:r>
      <w:r w:rsidR="00241351">
        <w:t>,</w:t>
      </w:r>
      <w:r>
        <w:t xml:space="preserve"> to broken rock</w:t>
      </w:r>
      <w:r w:rsidR="00241351">
        <w:t>,</w:t>
      </w:r>
      <w:r>
        <w:t xml:space="preserve"> or bedrock. Soils are acidic, and rarely formed from calcareous parent materials. </w:t>
      </w:r>
      <w:r w:rsidR="00241351">
        <w:t>BpS</w:t>
      </w:r>
      <w:r>
        <w:t xml:space="preserve"> 1050 occurs regularly and </w:t>
      </w:r>
      <w:r w:rsidR="00D14371">
        <w:t>conspicuously</w:t>
      </w:r>
      <w:r>
        <w:t xml:space="preserve"> on the Flathead Sandstone Formation along the entire eastern Flank of the Wind River Range. Precipitation 400-900 mm/yr.</w:t>
      </w:r>
    </w:p>
    <w:p w:rsidR="0008717A" w:rsidP="0008717A" w:rsidRDefault="0008717A">
      <w:pPr>
        <w:pStyle w:val="InfoPara"/>
      </w:pPr>
      <w:r>
        <w:t>Vegetation Description</w:t>
      </w:r>
    </w:p>
    <w:p w:rsidR="0008717A" w:rsidP="0008717A" w:rsidRDefault="0008717A">
      <w:r>
        <w:t xml:space="preserve">These forests are dominated by </w:t>
      </w:r>
      <w:r w:rsidRPr="00241351">
        <w:rPr>
          <w:i/>
        </w:rPr>
        <w:t xml:space="preserve">Pinus </w:t>
      </w:r>
      <w:proofErr w:type="spellStart"/>
      <w:r w:rsidRPr="00241351">
        <w:rPr>
          <w:i/>
        </w:rPr>
        <w:t>contorta</w:t>
      </w:r>
      <w:proofErr w:type="spellEnd"/>
      <w:r>
        <w:t xml:space="preserve">, </w:t>
      </w:r>
      <w:r w:rsidRPr="00EC7141">
        <w:t>ABLA, PICEA,</w:t>
      </w:r>
      <w:r>
        <w:t xml:space="preserve"> with shrub and grass. Sometimes there are intermingled mixed conifer/</w:t>
      </w:r>
      <w:proofErr w:type="spellStart"/>
      <w:r w:rsidRPr="00241351">
        <w:rPr>
          <w:i/>
        </w:rPr>
        <w:t>Populus</w:t>
      </w:r>
      <w:proofErr w:type="spellEnd"/>
      <w:r w:rsidRPr="00241351">
        <w:rPr>
          <w:i/>
        </w:rPr>
        <w:t xml:space="preserve"> </w:t>
      </w:r>
      <w:proofErr w:type="spellStart"/>
      <w:r w:rsidRPr="00241351">
        <w:rPr>
          <w:i/>
        </w:rPr>
        <w:t>tremuloides</w:t>
      </w:r>
      <w:proofErr w:type="spellEnd"/>
      <w:r>
        <w:t xml:space="preserve"> stands with the latter occurring with inclusions of deeper, typically fine-textured soils. The shrub stratum may be conspicuous to absent; common species include </w:t>
      </w:r>
      <w:proofErr w:type="spellStart"/>
      <w:r w:rsidRPr="00241351">
        <w:rPr>
          <w:i/>
        </w:rPr>
        <w:t>Arctostaphylos</w:t>
      </w:r>
      <w:proofErr w:type="spellEnd"/>
      <w:r w:rsidRPr="00241351">
        <w:rPr>
          <w:i/>
        </w:rPr>
        <w:t xml:space="preserve"> </w:t>
      </w:r>
      <w:proofErr w:type="spellStart"/>
      <w:r w:rsidRPr="00241351">
        <w:rPr>
          <w:i/>
        </w:rPr>
        <w:t>uva-ursi</w:t>
      </w:r>
      <w:proofErr w:type="spellEnd"/>
      <w:r w:rsidRPr="00241351">
        <w:rPr>
          <w:i/>
        </w:rPr>
        <w:t xml:space="preserve">, Ceanothus </w:t>
      </w:r>
      <w:proofErr w:type="spellStart"/>
      <w:r w:rsidRPr="00241351">
        <w:rPr>
          <w:i/>
        </w:rPr>
        <w:t>velutinus</w:t>
      </w:r>
      <w:proofErr w:type="spellEnd"/>
      <w:r w:rsidRPr="00241351">
        <w:rPr>
          <w:i/>
        </w:rPr>
        <w:t xml:space="preserve">, Mahonia </w:t>
      </w:r>
      <w:proofErr w:type="spellStart"/>
      <w:r w:rsidRPr="00241351">
        <w:rPr>
          <w:i/>
        </w:rPr>
        <w:t>repens</w:t>
      </w:r>
      <w:proofErr w:type="spellEnd"/>
      <w:r w:rsidRPr="00241351">
        <w:rPr>
          <w:i/>
        </w:rPr>
        <w:t xml:space="preserve">, </w:t>
      </w:r>
      <w:proofErr w:type="spellStart"/>
      <w:r w:rsidRPr="00241351">
        <w:rPr>
          <w:i/>
        </w:rPr>
        <w:t>Spiraea</w:t>
      </w:r>
      <w:proofErr w:type="spellEnd"/>
      <w:r w:rsidRPr="00241351">
        <w:rPr>
          <w:i/>
        </w:rPr>
        <w:t xml:space="preserve"> </w:t>
      </w:r>
      <w:proofErr w:type="spellStart"/>
      <w:r w:rsidRPr="00241351">
        <w:rPr>
          <w:i/>
        </w:rPr>
        <w:t>betulifolia</w:t>
      </w:r>
      <w:proofErr w:type="spellEnd"/>
      <w:r w:rsidRPr="00241351">
        <w:rPr>
          <w:i/>
        </w:rPr>
        <w:t xml:space="preserve">, </w:t>
      </w:r>
      <w:proofErr w:type="spellStart"/>
      <w:r w:rsidRPr="00241351">
        <w:rPr>
          <w:i/>
        </w:rPr>
        <w:t>Spiraea</w:t>
      </w:r>
      <w:proofErr w:type="spellEnd"/>
      <w:r w:rsidRPr="00241351">
        <w:rPr>
          <w:i/>
        </w:rPr>
        <w:t xml:space="preserve"> </w:t>
      </w:r>
      <w:proofErr w:type="spellStart"/>
      <w:r w:rsidRPr="00241351">
        <w:rPr>
          <w:i/>
        </w:rPr>
        <w:t>douglasii</w:t>
      </w:r>
      <w:proofErr w:type="spellEnd"/>
      <w:r w:rsidRPr="00241351">
        <w:rPr>
          <w:i/>
        </w:rPr>
        <w:t xml:space="preserve">, </w:t>
      </w:r>
      <w:proofErr w:type="spellStart"/>
      <w:r w:rsidRPr="00241351">
        <w:rPr>
          <w:i/>
        </w:rPr>
        <w:t>Shepherdia</w:t>
      </w:r>
      <w:proofErr w:type="spellEnd"/>
      <w:r w:rsidRPr="00241351">
        <w:rPr>
          <w:i/>
        </w:rPr>
        <w:t xml:space="preserve"> canadensis, Vaccinium</w:t>
      </w:r>
      <w:r>
        <w:t xml:space="preserve"> </w:t>
      </w:r>
      <w:proofErr w:type="spellStart"/>
      <w:r>
        <w:t>spp</w:t>
      </w:r>
      <w:proofErr w:type="spellEnd"/>
      <w:r>
        <w:t xml:space="preserve">, </w:t>
      </w:r>
      <w:proofErr w:type="spellStart"/>
      <w:r w:rsidRPr="00241351">
        <w:rPr>
          <w:i/>
        </w:rPr>
        <w:t>Symphoricarpos</w:t>
      </w:r>
      <w:proofErr w:type="spellEnd"/>
      <w:r w:rsidRPr="00241351">
        <w:rPr>
          <w:i/>
        </w:rPr>
        <w:t xml:space="preserve"> </w:t>
      </w:r>
      <w:proofErr w:type="spellStart"/>
      <w:r w:rsidRPr="00241351">
        <w:rPr>
          <w:i/>
        </w:rPr>
        <w:t>oreophilus</w:t>
      </w:r>
      <w:proofErr w:type="spellEnd"/>
      <w:r w:rsidRPr="00241351">
        <w:rPr>
          <w:i/>
        </w:rPr>
        <w:t xml:space="preserve">, </w:t>
      </w:r>
      <w:proofErr w:type="spellStart"/>
      <w:r w:rsidRPr="00241351">
        <w:rPr>
          <w:i/>
        </w:rPr>
        <w:t>Ribes</w:t>
      </w:r>
      <w:proofErr w:type="spellEnd"/>
      <w:r w:rsidRPr="00241351">
        <w:rPr>
          <w:i/>
        </w:rPr>
        <w:t xml:space="preserve"> </w:t>
      </w:r>
      <w:proofErr w:type="spellStart"/>
      <w:r w:rsidRPr="00241351">
        <w:rPr>
          <w:i/>
        </w:rPr>
        <w:t>viscossissimum</w:t>
      </w:r>
      <w:proofErr w:type="spellEnd"/>
      <w:r w:rsidRPr="00241351">
        <w:rPr>
          <w:i/>
        </w:rPr>
        <w:t xml:space="preserve">, </w:t>
      </w:r>
      <w:proofErr w:type="spellStart"/>
      <w:r w:rsidRPr="00241351">
        <w:rPr>
          <w:i/>
        </w:rPr>
        <w:t>Sambucus</w:t>
      </w:r>
      <w:proofErr w:type="spellEnd"/>
      <w:r w:rsidRPr="00241351">
        <w:rPr>
          <w:i/>
        </w:rPr>
        <w:t xml:space="preserve"> </w:t>
      </w:r>
      <w:proofErr w:type="spellStart"/>
      <w:r w:rsidRPr="00241351">
        <w:rPr>
          <w:i/>
        </w:rPr>
        <w:t>cerulea</w:t>
      </w:r>
      <w:proofErr w:type="spellEnd"/>
      <w:r w:rsidRPr="00241351">
        <w:rPr>
          <w:i/>
        </w:rPr>
        <w:t xml:space="preserve">, </w:t>
      </w:r>
      <w:proofErr w:type="spellStart"/>
      <w:r w:rsidRPr="00241351">
        <w:rPr>
          <w:i/>
        </w:rPr>
        <w:t>Pachistima</w:t>
      </w:r>
      <w:proofErr w:type="spellEnd"/>
      <w:r w:rsidRPr="00241351">
        <w:rPr>
          <w:i/>
        </w:rPr>
        <w:t xml:space="preserve"> </w:t>
      </w:r>
      <w:proofErr w:type="spellStart"/>
      <w:r w:rsidRPr="00241351">
        <w:rPr>
          <w:i/>
        </w:rPr>
        <w:t>myrinsites</w:t>
      </w:r>
      <w:proofErr w:type="spellEnd"/>
      <w:r w:rsidRPr="00241351">
        <w:rPr>
          <w:i/>
        </w:rPr>
        <w:t xml:space="preserve">, Salix </w:t>
      </w:r>
      <w:proofErr w:type="spellStart"/>
      <w:r w:rsidRPr="00241351">
        <w:rPr>
          <w:i/>
        </w:rPr>
        <w:t>scouleriama</w:t>
      </w:r>
      <w:proofErr w:type="spellEnd"/>
      <w:r>
        <w:t xml:space="preserve"> and </w:t>
      </w:r>
      <w:r w:rsidRPr="00241351">
        <w:rPr>
          <w:i/>
        </w:rPr>
        <w:t xml:space="preserve">Prunus </w:t>
      </w:r>
      <w:proofErr w:type="spellStart"/>
      <w:r w:rsidRPr="00241351">
        <w:rPr>
          <w:i/>
        </w:rPr>
        <w:t>virginiana</w:t>
      </w:r>
      <w:proofErr w:type="spellEnd"/>
      <w:r>
        <w:t xml:space="preserve">. Grasses include </w:t>
      </w:r>
      <w:proofErr w:type="spellStart"/>
      <w:r w:rsidRPr="00241351">
        <w:rPr>
          <w:i/>
        </w:rPr>
        <w:t>Elymus</w:t>
      </w:r>
      <w:proofErr w:type="spellEnd"/>
      <w:r w:rsidRPr="00241351">
        <w:rPr>
          <w:i/>
        </w:rPr>
        <w:t xml:space="preserve"> </w:t>
      </w:r>
      <w:proofErr w:type="spellStart"/>
      <w:r w:rsidRPr="00241351">
        <w:rPr>
          <w:i/>
        </w:rPr>
        <w:t>glauccus</w:t>
      </w:r>
      <w:proofErr w:type="spellEnd"/>
      <w:r w:rsidRPr="00241351">
        <w:rPr>
          <w:i/>
        </w:rPr>
        <w:t xml:space="preserve">, </w:t>
      </w:r>
      <w:proofErr w:type="spellStart"/>
      <w:r w:rsidRPr="00241351">
        <w:rPr>
          <w:i/>
        </w:rPr>
        <w:t>Poa</w:t>
      </w:r>
      <w:proofErr w:type="spellEnd"/>
      <w:r w:rsidRPr="00241351">
        <w:rPr>
          <w:i/>
        </w:rPr>
        <w:t xml:space="preserve"> </w:t>
      </w:r>
      <w:proofErr w:type="spellStart"/>
      <w:r w:rsidRPr="00241351">
        <w:rPr>
          <w:i/>
        </w:rPr>
        <w:t>wheeleri</w:t>
      </w:r>
      <w:proofErr w:type="spellEnd"/>
      <w:r w:rsidRPr="00241351">
        <w:rPr>
          <w:i/>
        </w:rPr>
        <w:t xml:space="preserve">, </w:t>
      </w:r>
      <w:proofErr w:type="spellStart"/>
      <w:r w:rsidRPr="00241351">
        <w:rPr>
          <w:i/>
        </w:rPr>
        <w:t>Carex</w:t>
      </w:r>
      <w:proofErr w:type="spellEnd"/>
      <w:r w:rsidRPr="00241351">
        <w:rPr>
          <w:i/>
        </w:rPr>
        <w:t xml:space="preserve"> </w:t>
      </w:r>
      <w:proofErr w:type="spellStart"/>
      <w:r w:rsidRPr="00241351">
        <w:rPr>
          <w:i/>
        </w:rPr>
        <w:t>rossii</w:t>
      </w:r>
      <w:proofErr w:type="spellEnd"/>
      <w:r w:rsidRPr="00241351">
        <w:rPr>
          <w:i/>
        </w:rPr>
        <w:t xml:space="preserve">, </w:t>
      </w:r>
      <w:proofErr w:type="spellStart"/>
      <w:r w:rsidRPr="00241351">
        <w:rPr>
          <w:i/>
        </w:rPr>
        <w:t>Carex</w:t>
      </w:r>
      <w:proofErr w:type="spellEnd"/>
      <w:r w:rsidRPr="00241351">
        <w:rPr>
          <w:i/>
        </w:rPr>
        <w:t xml:space="preserve"> </w:t>
      </w:r>
      <w:proofErr w:type="spellStart"/>
      <w:r w:rsidRPr="00241351">
        <w:rPr>
          <w:i/>
        </w:rPr>
        <w:t>geyeri</w:t>
      </w:r>
      <w:proofErr w:type="spellEnd"/>
      <w:r w:rsidRPr="00241351">
        <w:rPr>
          <w:i/>
        </w:rPr>
        <w:t xml:space="preserve"> </w:t>
      </w:r>
      <w:r>
        <w:t xml:space="preserve">and </w:t>
      </w:r>
      <w:proofErr w:type="spellStart"/>
      <w:r w:rsidRPr="00241351">
        <w:rPr>
          <w:i/>
        </w:rPr>
        <w:t>Carex</w:t>
      </w:r>
      <w:proofErr w:type="spellEnd"/>
      <w:r w:rsidRPr="00241351">
        <w:rPr>
          <w:i/>
        </w:rPr>
        <w:t xml:space="preserve"> </w:t>
      </w:r>
      <w:proofErr w:type="spellStart"/>
      <w:r w:rsidRPr="00241351">
        <w:rPr>
          <w:i/>
        </w:rPr>
        <w:t>hoodii</w:t>
      </w:r>
      <w:proofErr w:type="spellEnd"/>
      <w:r w:rsidRPr="00241351">
        <w:rPr>
          <w:i/>
        </w:rPr>
        <w:t>.</w:t>
      </w:r>
      <w:r>
        <w:t xml:space="preserve"> Dominant forbs are Ar</w:t>
      </w:r>
      <w:r w:rsidRPr="00241351">
        <w:rPr>
          <w:i/>
        </w:rPr>
        <w:t xml:space="preserve">nica </w:t>
      </w:r>
      <w:proofErr w:type="spellStart"/>
      <w:r w:rsidRPr="00241351">
        <w:rPr>
          <w:i/>
        </w:rPr>
        <w:t>cordifolia</w:t>
      </w:r>
      <w:proofErr w:type="spellEnd"/>
      <w:r w:rsidRPr="00241351">
        <w:rPr>
          <w:i/>
        </w:rPr>
        <w:t xml:space="preserve"> </w:t>
      </w:r>
      <w:r>
        <w:t xml:space="preserve">and </w:t>
      </w:r>
      <w:proofErr w:type="spellStart"/>
      <w:r w:rsidRPr="00241351">
        <w:rPr>
          <w:i/>
        </w:rPr>
        <w:t>Hieracium</w:t>
      </w:r>
      <w:proofErr w:type="spellEnd"/>
      <w:r w:rsidRPr="00241351">
        <w:rPr>
          <w:i/>
        </w:rPr>
        <w:t xml:space="preserve"> </w:t>
      </w:r>
      <w:proofErr w:type="spellStart"/>
      <w:r w:rsidRPr="00241351">
        <w:rPr>
          <w:i/>
        </w:rPr>
        <w:t>alboflorum</w:t>
      </w:r>
      <w:proofErr w:type="spellEnd"/>
      <w:r w:rsidRPr="00241351">
        <w:rPr>
          <w:i/>
        </w:rPr>
        <w:t>.</w:t>
      </w:r>
    </w:p>
    <w:p w:rsidR="0008717A" w:rsidP="0008717A" w:rsidRDefault="0008717A">
      <w:pPr>
        <w:pStyle w:val="InfoPara"/>
      </w:pPr>
      <w:r>
        <w:lastRenderedPageBreak/>
        <w:t>BpS Dominant and Indicator Species</w:t>
      </w:r>
    </w:p>
    <w:p>
      <w:r>
        <w:rPr>
          <w:sz w:val="16"/>
        </w:rPr>
        <w:t>Species names are from the NRCS PLANTS database. Check species codes at http://plants.usda.gov.</w:t>
      </w:r>
    </w:p>
    <w:p w:rsidR="0008717A" w:rsidP="0008717A" w:rsidRDefault="0008717A">
      <w:pPr>
        <w:pStyle w:val="InfoPara"/>
      </w:pPr>
      <w:r>
        <w:t>Disturbance Description</w:t>
      </w:r>
    </w:p>
    <w:p w:rsidR="0008717A" w:rsidP="0008717A" w:rsidRDefault="0008717A">
      <w:r>
        <w:t xml:space="preserve">These are subalpine forests where the dominance of </w:t>
      </w:r>
      <w:r w:rsidRPr="00241351">
        <w:rPr>
          <w:i/>
        </w:rPr>
        <w:t xml:space="preserve">Pinus </w:t>
      </w:r>
      <w:proofErr w:type="spellStart"/>
      <w:r w:rsidRPr="00241351">
        <w:rPr>
          <w:i/>
        </w:rPr>
        <w:t>contorta</w:t>
      </w:r>
      <w:proofErr w:type="spellEnd"/>
      <w:r>
        <w:t xml:space="preserve"> is related to fire history and topo-edaphic conditions. Following stand-replacing fires, </w:t>
      </w:r>
      <w:r w:rsidRPr="00241351">
        <w:rPr>
          <w:i/>
        </w:rPr>
        <w:t xml:space="preserve">Pinus </w:t>
      </w:r>
      <w:proofErr w:type="spellStart"/>
      <w:r w:rsidRPr="00241351">
        <w:rPr>
          <w:i/>
        </w:rPr>
        <w:t>contorta</w:t>
      </w:r>
      <w:proofErr w:type="spellEnd"/>
      <w:r>
        <w:t xml:space="preserve"> will rapidly colonize and develop into dense, even-aged stands depending on site characteristics and cone serotiny. In areas with low serotiny, the stands will be less dense and gradually seed in versus develop even-aged stands immediately. The </w:t>
      </w:r>
      <w:r w:rsidR="00241351">
        <w:t>M</w:t>
      </w:r>
      <w:r>
        <w:t>ean</w:t>
      </w:r>
      <w:r w:rsidR="00241351">
        <w:t xml:space="preserve"> Fire Return Interval (M</w:t>
      </w:r>
      <w:r>
        <w:t>FRI</w:t>
      </w:r>
      <w:r w:rsidR="00241351">
        <w:t>)</w:t>
      </w:r>
      <w:r>
        <w:t xml:space="preserve"> is variable depending on such factors as terrain, elevation, precipitation, and temperature and often is influenced by neighboring fire regimes in more frequently burned adjacent forests and grasslands (i</w:t>
      </w:r>
      <w:r w:rsidR="00241351">
        <w:t>.</w:t>
      </w:r>
      <w:r>
        <w:t>e</w:t>
      </w:r>
      <w:r w:rsidR="00241351">
        <w:t>.</w:t>
      </w:r>
      <w:r>
        <w:t xml:space="preserve">, "contagion" effect). </w:t>
      </w:r>
    </w:p>
    <w:p w:rsidR="0008717A" w:rsidP="0008717A" w:rsidRDefault="0008717A"/>
    <w:p w:rsidR="0008717A" w:rsidP="0008717A" w:rsidRDefault="0008717A">
      <w:r>
        <w:t xml:space="preserve">For MZ20, the range is thought to be between 40-300yrs, with an overall </w:t>
      </w:r>
      <w:r w:rsidR="00EC7141">
        <w:t>Mean Fire Interval (</w:t>
      </w:r>
      <w:r>
        <w:t>MFI</w:t>
      </w:r>
      <w:r w:rsidR="00EC7141">
        <w:t>)</w:t>
      </w:r>
      <w:r>
        <w:t xml:space="preserve"> of 100yrs split between 70% stand replacing and 30% mixed severity fire regime. </w:t>
      </w:r>
    </w:p>
    <w:p w:rsidR="0008717A" w:rsidP="0008717A" w:rsidRDefault="0008717A"/>
    <w:p w:rsidR="0008717A" w:rsidP="0008717A" w:rsidRDefault="0008717A">
      <w:r>
        <w:t>At approximately 80-100yrs of age, insect, disease and/or blow</w:t>
      </w:r>
      <w:r w:rsidR="00241351">
        <w:t>-</w:t>
      </w:r>
      <w:r>
        <w:t xml:space="preserve">down create small openings in forest canopy maintaining </w:t>
      </w:r>
      <w:r w:rsidR="00241351">
        <w:t>C</w:t>
      </w:r>
      <w:r>
        <w:t>lass B. Under favorable (extreme, 95% percentile) weather, early successional stands will burn where live herbaceous fuel load is sufficient to carry fire. Wind/weather events were not modeled.</w:t>
      </w:r>
    </w:p>
    <w:p w:rsidR="0008717A" w:rsidP="0008717A" w:rsidRDefault="0008717A"/>
    <w:p w:rsidR="0008717A" w:rsidP="0008717A" w:rsidRDefault="0008717A">
      <w:r>
        <w:t>Fire size is largely dependent on climatic conditions. During periods when summers are rarely dry, average fire size is about 100ac but when dry summers and fast-moving cold fronts occur, fire sizes can range from 1</w:t>
      </w:r>
      <w:r w:rsidR="00D14371">
        <w:t>,</w:t>
      </w:r>
      <w:r>
        <w:t>000-100</w:t>
      </w:r>
      <w:r w:rsidR="00D14371">
        <w:t>,</w:t>
      </w:r>
      <w:r>
        <w:t xml:space="preserve">000ac. </w:t>
      </w:r>
    </w:p>
    <w:p w:rsidR="0008717A" w:rsidP="0008717A" w:rsidRDefault="0008717A"/>
    <w:p w:rsidR="0008717A" w:rsidP="0008717A" w:rsidRDefault="0008717A">
      <w:r>
        <w:t xml:space="preserve">Fire frequency </w:t>
      </w:r>
      <w:r w:rsidR="00241351">
        <w:t>&lt;</w:t>
      </w:r>
      <w:r>
        <w:t>300yrs will keep lodgepole pine on the landscape.</w:t>
      </w:r>
    </w:p>
    <w:p w:rsidR="0008717A" w:rsidP="0008717A" w:rsidRDefault="0008717A"/>
    <w:p w:rsidR="0008717A" w:rsidP="0008717A" w:rsidRDefault="0008717A">
      <w:r>
        <w:t>According to Fisher and Clayton (1983), fire return intervals at elevations &gt;7</w:t>
      </w:r>
      <w:r w:rsidR="00D14371">
        <w:t>,</w:t>
      </w:r>
      <w:r>
        <w:t>500ft average 150yrs, but range from 300-400yrs in Yellowstone. In areas at &lt;7</w:t>
      </w:r>
      <w:r w:rsidR="00D14371">
        <w:t>,</w:t>
      </w:r>
      <w:r>
        <w:t xml:space="preserve">500ft, fire return intervals vary from 100-500yrs with some recurring cool fires that thin stands without serious damage for this type (Novak, personal correspondence). However, Barrett's (2004) summary of data from all fire history plots in the Northern Rockies as of 2000 suggests widely ranging </w:t>
      </w:r>
      <w:r w:rsidR="00241351">
        <w:t>Mean Fire Intervals (</w:t>
      </w:r>
      <w:r>
        <w:t>MFIs</w:t>
      </w:r>
      <w:r w:rsidR="00241351">
        <w:t>)</w:t>
      </w:r>
      <w:r>
        <w:t xml:space="preserve"> for lodgepole pine forests east of the Continental Divide. That is, presettlement MFIs were as frequent as every 30yrs between mixed severity fires (relatively dry lower elevation environments), to infrequent stand replacement fires (up to 300yrs in relatively cold-moist upper elevation terrain).</w:t>
      </w:r>
    </w:p>
    <w:p w:rsidR="0008717A" w:rsidP="0008717A" w:rsidRDefault="0008717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8717A" w:rsidP="0008717A" w:rsidRDefault="0008717A">
      <w:pPr>
        <w:pStyle w:val="InfoPara"/>
      </w:pPr>
      <w:r>
        <w:t>Scale Description</w:t>
      </w:r>
    </w:p>
    <w:p w:rsidR="0008717A" w:rsidP="0008717A" w:rsidRDefault="0008717A">
      <w:r>
        <w:t>The Rocky Mountain Lodgepole Pine Forest occurs in large (100-1</w:t>
      </w:r>
      <w:r w:rsidR="00D14371">
        <w:t>,</w:t>
      </w:r>
      <w:r>
        <w:t xml:space="preserve">000s of acres) tracts </w:t>
      </w:r>
      <w:r w:rsidR="00241351">
        <w:t>often</w:t>
      </w:r>
      <w:r>
        <w:t xml:space="preserve"> following patterns of bedrock and/or surficial geology. The scale of disturbance is generally large, ranging from 100-1</w:t>
      </w:r>
      <w:r w:rsidR="00D14371">
        <w:t>,</w:t>
      </w:r>
      <w:r>
        <w:t>000s of acres. Microclimate may have significant influence on the patch size and mosaic of the disturbance.</w:t>
      </w:r>
    </w:p>
    <w:p w:rsidR="0008717A" w:rsidP="0008717A" w:rsidRDefault="0008717A">
      <w:pPr>
        <w:pStyle w:val="InfoPara"/>
      </w:pPr>
      <w:r>
        <w:t>Adjacency or Identification Concerns</w:t>
      </w:r>
    </w:p>
    <w:p w:rsidR="0008717A" w:rsidP="0008717A" w:rsidRDefault="0008717A">
      <w:r>
        <w:t xml:space="preserve">1050 is not a BpS in MZ21 but is a seral component of this BpS. This type was modified from 1810500 by adding </w:t>
      </w:r>
      <w:r w:rsidR="00241351">
        <w:t>C</w:t>
      </w:r>
      <w:r>
        <w:t>lass D, the spruce/fir climax that would occur without fire.</w:t>
      </w:r>
    </w:p>
    <w:p w:rsidR="0008717A" w:rsidP="0008717A" w:rsidRDefault="0008717A"/>
    <w:p w:rsidR="0008717A" w:rsidP="0008717A" w:rsidRDefault="0008717A">
      <w:r>
        <w:t xml:space="preserve">This should be distinguished from 1056, as 1056 is </w:t>
      </w:r>
      <w:proofErr w:type="gramStart"/>
      <w:r w:rsidR="00241351">
        <w:t xml:space="preserve">more </w:t>
      </w:r>
      <w:r>
        <w:t>moist</w:t>
      </w:r>
      <w:proofErr w:type="gramEnd"/>
      <w:r>
        <w:t>. Many of the tree species are similar, but shrub component is distinct. Reviewers for MZ20 were considering lumping this system with 1056, but decided not to</w:t>
      </w:r>
      <w:r w:rsidR="00241351">
        <w:t>,</w:t>
      </w:r>
      <w:r>
        <w:t xml:space="preserve"> based on moisture gradient and different shrub component.</w:t>
      </w:r>
    </w:p>
    <w:p w:rsidR="0008717A" w:rsidP="0008717A" w:rsidRDefault="0008717A"/>
    <w:p w:rsidR="0008717A" w:rsidP="0008717A" w:rsidRDefault="0008717A">
      <w:r>
        <w:t>BpS 1055 is also slightly lower in elevation than 1056.</w:t>
      </w:r>
    </w:p>
    <w:p w:rsidR="0008717A" w:rsidP="0008717A" w:rsidRDefault="0008717A"/>
    <w:p w:rsidR="0008717A" w:rsidP="0008717A" w:rsidRDefault="0008717A">
      <w:r>
        <w:t xml:space="preserve">Lodgepole pine stands in the montane and lower subalpine zones, that are on less well-drained soils, are usually seral to mixed conifer or subalpine BpS, including species such as Douglas-fir, Engelmann spruce, </w:t>
      </w:r>
      <w:proofErr w:type="spellStart"/>
      <w:r>
        <w:t>whitebark</w:t>
      </w:r>
      <w:proofErr w:type="spellEnd"/>
      <w:r>
        <w:t xml:space="preserve"> pine and subalpine fir. Some </w:t>
      </w:r>
      <w:r w:rsidRPr="00241351">
        <w:rPr>
          <w:i/>
        </w:rPr>
        <w:t xml:space="preserve">Pinus </w:t>
      </w:r>
      <w:proofErr w:type="spellStart"/>
      <w:r w:rsidRPr="00241351">
        <w:rPr>
          <w:i/>
        </w:rPr>
        <w:t>contorta</w:t>
      </w:r>
      <w:proofErr w:type="spellEnd"/>
      <w:r>
        <w:t xml:space="preserve"> forests will persist on sites that are too extreme (hot and dry) for other conifers to establish (BpS 1167). Persistent PICO is also found in frost pockets (reviewers, MZ21).</w:t>
      </w:r>
    </w:p>
    <w:p w:rsidR="0008717A" w:rsidP="0008717A" w:rsidRDefault="0008717A"/>
    <w:p w:rsidR="0008717A" w:rsidP="0008717A" w:rsidRDefault="0008717A">
      <w:r>
        <w:t>Currently, balsam bark beetle is killing subalpine fir trees throughout the Rocky Mountain subalpine mesic spruce fir region.</w:t>
      </w:r>
    </w:p>
    <w:p w:rsidR="0008717A" w:rsidP="0008717A" w:rsidRDefault="0008717A"/>
    <w:p w:rsidR="0008717A" w:rsidP="0008717A" w:rsidRDefault="0008717A">
      <w:r>
        <w:t>This type is a subalpine forest, as opposed to the mixed conifer montane model of BpS 2010451.</w:t>
      </w:r>
    </w:p>
    <w:p w:rsidR="0008717A" w:rsidP="0008717A" w:rsidRDefault="0008717A">
      <w:pPr>
        <w:pStyle w:val="InfoPara"/>
      </w:pPr>
      <w:r>
        <w:t>Issues or Problems</w:t>
      </w:r>
    </w:p>
    <w:p w:rsidR="0008717A" w:rsidP="0008717A" w:rsidRDefault="0008717A">
      <w:r>
        <w:t>BpS 1050 Rocky Mountain Lodgepole Pine Forest is a successional stage of BpS 1055 Rocky Mountain Dry Mesic Dry-Spruce-Fir Forest and Woodland. Fire frequency at &lt;300yrs will keep lodgepole pine on the landscape.</w:t>
      </w:r>
    </w:p>
    <w:p w:rsidR="0008717A" w:rsidP="0008717A" w:rsidRDefault="0008717A"/>
    <w:p w:rsidR="0008717A" w:rsidP="0008717A" w:rsidRDefault="0008717A">
      <w:r>
        <w:t>The model for MZ20 was changed from the MZ21 model to reflect a different understanding of this system in this mapzone; therefore, FRIs and percentages in classes vary from MZ21 due to differing opinions about this system. The MZ21 model is focused on a Greater Yellowstone Ecosystem view, whereas this MZ20 model is not.</w:t>
      </w:r>
    </w:p>
    <w:p w:rsidR="0008717A" w:rsidP="0008717A" w:rsidRDefault="0008717A">
      <w:pPr>
        <w:pStyle w:val="InfoPara"/>
      </w:pPr>
      <w:r>
        <w:t>Native Uncharacteristic Conditions</w:t>
      </w:r>
    </w:p>
    <w:p w:rsidR="0008717A" w:rsidP="0008717A" w:rsidRDefault="0008717A"/>
    <w:p w:rsidR="0008717A" w:rsidP="0008717A" w:rsidRDefault="0008717A">
      <w:pPr>
        <w:pStyle w:val="InfoPara"/>
      </w:pPr>
      <w:r>
        <w:t>Comments</w:t>
      </w:r>
    </w:p>
    <w:p w:rsidR="0008717A" w:rsidP="0008717A" w:rsidRDefault="0008717A">
      <w:pPr>
        <w:pStyle w:val="ReportSection"/>
      </w:pPr>
      <w:r>
        <w:lastRenderedPageBreak/>
        <w:t>Succession Classes</w:t>
      </w:r>
    </w:p>
    <w:p w:rsidR="0008717A" w:rsidP="0008717A" w:rsidRDefault="0008717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8717A" w:rsidP="0008717A" w:rsidRDefault="0008717A">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08717A" w:rsidP="0008717A" w:rsidRDefault="0008717A"/>
    <w:p w:rsidR="0008717A" w:rsidP="0008717A" w:rsidRDefault="0008717A">
      <w:pPr>
        <w:pStyle w:val="SClassInfoPara"/>
      </w:pPr>
      <w:r>
        <w:t>Indicator Species</w:t>
      </w:r>
    </w:p>
    <w:p w:rsidR="0008717A" w:rsidP="0008717A" w:rsidRDefault="0008717A"/>
    <w:p w:rsidR="0008717A" w:rsidP="0008717A" w:rsidRDefault="0008717A">
      <w:pPr>
        <w:pStyle w:val="SClassInfoPara"/>
      </w:pPr>
      <w:r>
        <w:t>Description</w:t>
      </w:r>
    </w:p>
    <w:p w:rsidR="0008717A" w:rsidP="0008717A" w:rsidRDefault="0008717A">
      <w:r>
        <w:t xml:space="preserve">Grasses, forbs, low shrubs and lodgepole seedlings-saplings. </w:t>
      </w:r>
      <w:r w:rsidR="00D14371">
        <w:t>Y</w:t>
      </w:r>
      <w:r>
        <w:t>oung lodgepole grows fast</w:t>
      </w:r>
      <w:r w:rsidR="00D14371">
        <w:t>, and succession to mid-development happens within about two decades</w:t>
      </w:r>
      <w:r>
        <w:t xml:space="preserve">. If aspen is present, it grows faster and dominates lodgepole during this stage only. Cover of trees (seedlings-saplings) varies widely. This could be considered a grass stage unless there is </w:t>
      </w:r>
      <w:r w:rsidR="000F25F2">
        <w:t>a lodgepole seed source nearby</w:t>
      </w:r>
      <w:r>
        <w:t xml:space="preserve">. </w:t>
      </w:r>
    </w:p>
    <w:p w:rsidR="0008717A" w:rsidP="0008717A" w:rsidRDefault="0008717A"/>
    <w:p>
      <w:r>
        <w:rPr>
          <w:i/>
          <w:u w:val="single"/>
        </w:rPr>
        <w:t>Maximum Tree Size Class</w:t>
      </w:r>
      <w:br/>
      <w:r>
        <w:t>Sapling &gt;4.5ft; &lt;5"DBH</w:t>
      </w:r>
    </w:p>
    <w:p w:rsidR="0008717A" w:rsidP="0008717A" w:rsidRDefault="0008717A">
      <w:pPr>
        <w:pStyle w:val="InfoPara"/>
        <w:pBdr>
          <w:top w:val="single" w:color="auto" w:sz="4" w:space="1"/>
        </w:pBdr>
      </w:pPr>
      <w:r>
        <w:t>Class B</w:t>
      </w:r>
      <w:r>
        <w:tab/>
        <w:t>39</w:t>
      </w:r>
      <w:r w:rsidR="002A3B10">
        <w:tab/>
      </w:r>
      <w:r w:rsidR="002A3B10">
        <w:tab/>
      </w:r>
      <w:r w:rsidR="002A3B10">
        <w:tab/>
      </w:r>
      <w:r w:rsidR="002A3B10">
        <w:tab/>
      </w:r>
      <w:r w:rsidR="004F7795">
        <w:t>Mid Development 1 - All Structures</w:t>
      </w:r>
    </w:p>
    <w:p w:rsidR="0008717A" w:rsidP="0008717A" w:rsidRDefault="0008717A"/>
    <w:p w:rsidR="0008717A" w:rsidP="0008717A" w:rsidRDefault="0008717A">
      <w:pPr>
        <w:pStyle w:val="SClassInfoPara"/>
      </w:pPr>
      <w:r>
        <w:t>Indicator Species</w:t>
      </w:r>
    </w:p>
    <w:p w:rsidR="0008717A" w:rsidP="0008717A" w:rsidRDefault="0008717A"/>
    <w:p w:rsidR="0008717A" w:rsidP="0008717A" w:rsidRDefault="0008717A">
      <w:pPr>
        <w:pStyle w:val="SClassInfoPara"/>
      </w:pPr>
      <w:r>
        <w:t>Description</w:t>
      </w:r>
    </w:p>
    <w:p w:rsidR="0008717A" w:rsidP="0008717A" w:rsidRDefault="0008717A">
      <w:r>
        <w:t>Moderate to dense pole-sized trees, sometimes very dense (dog-hair). Closed canopy is 51-</w:t>
      </w:r>
      <w:r w:rsidR="00241351">
        <w:t>1</w:t>
      </w:r>
      <w:r>
        <w:t>00%. Mid-open stands are at 21-50% canopy cover and would have mature and immature aspen present. Mid-open stands would have subalpine fir in the understory. Therefore, this class is considered a mid-development</w:t>
      </w:r>
      <w:r w:rsidR="00241351">
        <w:t>,</w:t>
      </w:r>
      <w:r>
        <w:t xml:space="preserve"> all-structures class.</w:t>
      </w:r>
    </w:p>
    <w:p w:rsidR="0008717A" w:rsidP="0008717A" w:rsidRDefault="0008717A"/>
    <w:p w:rsidR="0008717A" w:rsidP="0008717A" w:rsidRDefault="0008717A"/>
    <w:p>
      <w:r>
        <w:rPr>
          <w:i/>
          <w:u w:val="single"/>
        </w:rPr>
        <w:t>Maximum Tree Size Class</w:t>
      </w:r>
      <w:br/>
      <w:r>
        <w:t>Pole 5-9" DBH</w:t>
      </w:r>
    </w:p>
    <w:p w:rsidR="0008717A" w:rsidP="0008717A" w:rsidRDefault="0008717A">
      <w:pPr>
        <w:pStyle w:val="InfoPara"/>
        <w:pBdr>
          <w:top w:val="single" w:color="auto" w:sz="4" w:space="1"/>
        </w:pBdr>
      </w:pPr>
      <w:r>
        <w:t>Class C</w:t>
      </w:r>
      <w:r>
        <w:tab/>
        <w:t>20</w:t>
      </w:r>
      <w:r w:rsidR="002A3B10">
        <w:tab/>
      </w:r>
      <w:r w:rsidR="002A3B10">
        <w:tab/>
      </w:r>
      <w:r w:rsidR="002A3B10">
        <w:tab/>
      </w:r>
      <w:r w:rsidR="002A3B10">
        <w:tab/>
      </w:r>
      <w:r w:rsidR="004F7795">
        <w:t>Late Development 1 - Closed</w:t>
      </w:r>
    </w:p>
    <w:p w:rsidR="0008717A" w:rsidP="0008717A" w:rsidRDefault="0008717A"/>
    <w:p w:rsidR="0008717A" w:rsidP="0008717A" w:rsidRDefault="0008717A">
      <w:pPr>
        <w:pStyle w:val="SClassInfoPara"/>
      </w:pPr>
      <w:r>
        <w:lastRenderedPageBreak/>
        <w:t>Indicator Species</w:t>
      </w:r>
    </w:p>
    <w:p w:rsidR="0008717A" w:rsidP="0008717A" w:rsidRDefault="0008717A"/>
    <w:p w:rsidR="0008717A" w:rsidP="0008717A" w:rsidRDefault="0008717A">
      <w:pPr>
        <w:pStyle w:val="SClassInfoPara"/>
      </w:pPr>
      <w:r>
        <w:t>Description</w:t>
      </w:r>
    </w:p>
    <w:p w:rsidR="0008717A" w:rsidP="0008717A" w:rsidRDefault="0008717A">
      <w:r>
        <w:t xml:space="preserve">Many mature lodgepole pine, somewhat patchy, variety of lodgepole size classes, open canopies overall but patches of denser trees. This class </w:t>
      </w:r>
      <w:r w:rsidR="00D14371">
        <w:t xml:space="preserve">typically lasts more than 200yrs, </w:t>
      </w:r>
      <w:r w:rsidR="00241351">
        <w:t xml:space="preserve">and </w:t>
      </w:r>
      <w:r w:rsidR="00D14371">
        <w:t xml:space="preserve">then </w:t>
      </w:r>
      <w:r>
        <w:t>su</w:t>
      </w:r>
      <w:r w:rsidR="00D14371">
        <w:t>cceeds to a spruce/fir class. T</w:t>
      </w:r>
      <w:r>
        <w:t>here is also a possibility that this</w:t>
      </w:r>
      <w:r w:rsidR="00D14371">
        <w:t xml:space="preserve"> transition could occur sooner (modeled as </w:t>
      </w:r>
      <w:r>
        <w:t>alternative succession</w:t>
      </w:r>
      <w:r w:rsidR="00D14371">
        <w:t>)</w:t>
      </w:r>
      <w:r>
        <w:t>.</w:t>
      </w:r>
    </w:p>
    <w:p w:rsidR="0008717A" w:rsidP="0008717A" w:rsidRDefault="0008717A"/>
    <w:p>
      <w:r>
        <w:rPr>
          <w:i/>
          <w:u w:val="single"/>
        </w:rPr>
        <w:t>Maximum Tree Size Class</w:t>
      </w:r>
      <w:br/>
      <w:r>
        <w:t>Medium 9-21"DBH</w:t>
      </w:r>
    </w:p>
    <w:p w:rsidR="0008717A" w:rsidP="0008717A" w:rsidRDefault="0008717A">
      <w:pPr>
        <w:pStyle w:val="InfoPara"/>
        <w:pBdr>
          <w:top w:val="single" w:color="auto" w:sz="4" w:space="1"/>
        </w:pBdr>
      </w:pPr>
      <w:r>
        <w:t>Class D</w:t>
      </w:r>
      <w:r>
        <w:tab/>
        <w:t>29</w:t>
      </w:r>
      <w:r w:rsidR="002A3B10">
        <w:tab/>
      </w:r>
      <w:r w:rsidR="002A3B10">
        <w:tab/>
      </w:r>
      <w:r w:rsidR="002A3B10">
        <w:tab/>
      </w:r>
      <w:r w:rsidR="002A3B10">
        <w:tab/>
      </w:r>
      <w:r w:rsidR="004F7795">
        <w:t>Late Development 2 - Closed</w:t>
      </w:r>
    </w:p>
    <w:p w:rsidR="0008717A" w:rsidP="0008717A" w:rsidRDefault="0008717A"/>
    <w:p w:rsidR="0008717A" w:rsidP="0008717A" w:rsidRDefault="0008717A">
      <w:pPr>
        <w:pStyle w:val="SClassInfoPara"/>
      </w:pPr>
      <w:r>
        <w:t>Indicator Species</w:t>
      </w:r>
    </w:p>
    <w:p w:rsidR="0008717A" w:rsidP="0008717A" w:rsidRDefault="0008717A"/>
    <w:p w:rsidR="0008717A" w:rsidP="0008717A" w:rsidRDefault="0008717A">
      <w:pPr>
        <w:pStyle w:val="SClassInfoPara"/>
      </w:pPr>
      <w:r>
        <w:t>Description</w:t>
      </w:r>
    </w:p>
    <w:p w:rsidR="0008717A" w:rsidP="0008717A" w:rsidRDefault="0008717A">
      <w:r>
        <w:t>Mature spruce/fir forest with a variety of size classes from seedling to mature. Insect and disease usually affec</w:t>
      </w:r>
      <w:r w:rsidR="00D14371">
        <w:t>ts only one species so survivor</w:t>
      </w:r>
      <w:r>
        <w:t xml:space="preserve"> trees of other species remain in the stand. </w:t>
      </w:r>
    </w:p>
    <w:p w:rsidR="0008717A" w:rsidP="0008717A" w:rsidRDefault="0008717A"/>
    <w:p w:rsidR="0008717A" w:rsidP="0008717A" w:rsidRDefault="0008717A">
      <w:r>
        <w:t>This class is distinguished from C by species, not canopy closure or tree height.</w:t>
      </w:r>
    </w:p>
    <w:p w:rsidR="0008717A" w:rsidP="0008717A" w:rsidRDefault="0008717A"/>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8717A" w:rsidP="0008717A" w:rsidRDefault="0008717A">
      <w:r>
        <w:t>Barrett, S.W. 2004. Fire Regimes in the Northern Rockies. Fire Management Today 64(2): 32-38.</w:t>
      </w:r>
    </w:p>
    <w:p w:rsidR="0008717A" w:rsidP="0008717A" w:rsidRDefault="0008717A"/>
    <w:p w:rsidR="00D14371" w:rsidP="00D14371" w:rsidRDefault="00D14371">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D14371" w:rsidP="0008717A" w:rsidRDefault="00D14371"/>
    <w:p w:rsidR="0008717A" w:rsidP="0008717A" w:rsidRDefault="0008717A">
      <w:proofErr w:type="spellStart"/>
      <w:r>
        <w:t>Despain</w:t>
      </w:r>
      <w:proofErr w:type="spellEnd"/>
      <w:r>
        <w:t>, D.G. 1990. Yellowstone vegetation: Consequences of environment and history in a natural setting. Roberts Rinehart Publishers. Boulder, CO. 239 pp.</w:t>
      </w:r>
    </w:p>
    <w:p w:rsidR="0008717A" w:rsidP="0008717A" w:rsidRDefault="0008717A"/>
    <w:p w:rsidR="0008717A" w:rsidP="0008717A" w:rsidRDefault="0008717A">
      <w:r>
        <w:lastRenderedPageBreak/>
        <w:t>Fischer, W.C. and B.D. Clayton. 1983. Fire ecology of Montana forest habitat types east of the Continental Divide. GTR-INT-141.Ogden UT: USDA Forest Service, Int</w:t>
      </w:r>
      <w:r w:rsidR="00D14371">
        <w:t>ermountain Research Station, 83</w:t>
      </w:r>
      <w:r>
        <w:t xml:space="preserve"> pp.</w:t>
      </w:r>
    </w:p>
    <w:p w:rsidR="0008717A" w:rsidP="0008717A" w:rsidRDefault="0008717A"/>
    <w:p w:rsidR="0008717A" w:rsidP="0008717A" w:rsidRDefault="0008717A">
      <w:proofErr w:type="spellStart"/>
      <w:r>
        <w:t>Kapler</w:t>
      </w:r>
      <w:proofErr w:type="spellEnd"/>
      <w:r>
        <w:t>-Smith, J. and W.C. Fischer. 1997. Fire ecology of the forest habitat types of northern Idaho. INT-GTR-363. Ogden, UT: USDA Forest Service, Intermountain Research Station. 142 pp.</w:t>
      </w:r>
    </w:p>
    <w:p w:rsidR="0008717A" w:rsidP="0008717A" w:rsidRDefault="0008717A"/>
    <w:p w:rsidR="0008717A" w:rsidP="0008717A" w:rsidRDefault="0008717A">
      <w:r>
        <w:t>Kaufmann, M.R. 1985. Annual transpiration in subalpine forests: large differences among four tree species. Forest Ecology and Management 13: 235-246.</w:t>
      </w:r>
    </w:p>
    <w:p w:rsidR="0008717A" w:rsidP="0008717A" w:rsidRDefault="0008717A"/>
    <w:p w:rsidR="0008717A" w:rsidP="0008717A" w:rsidRDefault="0008717A">
      <w:r>
        <w:t xml:space="preserve">Lotan, J.E., J.K. Brown and L.F. </w:t>
      </w:r>
      <w:proofErr w:type="spellStart"/>
      <w:r>
        <w:t>Neuenschwanger</w:t>
      </w:r>
      <w:proofErr w:type="spellEnd"/>
      <w:r>
        <w:t xml:space="preserve">. 1985. Role of fire in lodgepole pine forests. Pages 133-152 in: D.M. Baumgartner, R.G. </w:t>
      </w:r>
      <w:proofErr w:type="spellStart"/>
      <w:r>
        <w:t>Krebill</w:t>
      </w:r>
      <w:proofErr w:type="spellEnd"/>
      <w:r>
        <w:t xml:space="preserve">, J.T. Arno and G.F. </w:t>
      </w:r>
      <w:proofErr w:type="spellStart"/>
      <w:r>
        <w:t>Weetman</w:t>
      </w:r>
      <w:proofErr w:type="spellEnd"/>
      <w:r>
        <w:t>, Compilers and Editors. Lodgepole pine: The species and its management. Pullman, WA: Washington State University, Cooperative Extension.</w:t>
      </w:r>
    </w:p>
    <w:p w:rsidR="0008717A" w:rsidP="0008717A" w:rsidRDefault="0008717A"/>
    <w:p w:rsidR="0008717A" w:rsidP="0008717A" w:rsidRDefault="0008717A">
      <w:r>
        <w:t>NatureServe. 2007. International Ecological Classification Standard: Terrestrial Ecological Classifications. NatureServe Central Databases. Arlington, VA. Data current as of 10 February 2007.</w:t>
      </w:r>
    </w:p>
    <w:p w:rsidR="0008717A" w:rsidP="0008717A" w:rsidRDefault="0008717A"/>
    <w:p w:rsidR="0008717A" w:rsidP="0008717A" w:rsidRDefault="0008717A">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08717A" w:rsidP="0008717A" w:rsidRDefault="0008717A"/>
    <w:p w:rsidR="0008717A" w:rsidP="0008717A" w:rsidRDefault="0008717A">
      <w:proofErr w:type="spellStart"/>
      <w:r>
        <w:t>Romme</w:t>
      </w:r>
      <w:proofErr w:type="spellEnd"/>
      <w:r>
        <w:t>, W.H. 1982. Fire and landscape diversity in subalpine forests of Yellowstone National Park. Ecological Monographs 52(2): 199-221.</w:t>
      </w:r>
    </w:p>
    <w:p w:rsidRPr="00A43E41" w:rsidR="004D5F12" w:rsidP="0008717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199" w:rsidRDefault="004B2199">
      <w:r>
        <w:separator/>
      </w:r>
    </w:p>
  </w:endnote>
  <w:endnote w:type="continuationSeparator" w:id="0">
    <w:p w:rsidR="004B2199" w:rsidRDefault="004B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17A" w:rsidRDefault="0008717A" w:rsidP="000871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199" w:rsidRDefault="004B2199">
      <w:r>
        <w:separator/>
      </w:r>
    </w:p>
  </w:footnote>
  <w:footnote w:type="continuationSeparator" w:id="0">
    <w:p w:rsidR="004B2199" w:rsidRDefault="004B2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8717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F25F2"/>
    <w:pPr>
      <w:ind w:left="720"/>
    </w:pPr>
    <w:rPr>
      <w:rFonts w:ascii="Calibri" w:eastAsia="Calibri" w:hAnsi="Calibri"/>
      <w:sz w:val="22"/>
      <w:szCs w:val="22"/>
    </w:rPr>
  </w:style>
  <w:style w:type="character" w:styleId="Hyperlink">
    <w:name w:val="Hyperlink"/>
    <w:rsid w:val="000F25F2"/>
    <w:rPr>
      <w:color w:val="0000FF"/>
      <w:u w:val="single"/>
    </w:rPr>
  </w:style>
  <w:style w:type="character" w:customStyle="1" w:styleId="spellingerror">
    <w:name w:val="spellingerror"/>
    <w:basedOn w:val="DefaultParagraphFont"/>
    <w:rsid w:val="00D14371"/>
  </w:style>
  <w:style w:type="character" w:customStyle="1" w:styleId="normaltextrun1">
    <w:name w:val="normaltextrun1"/>
    <w:basedOn w:val="DefaultParagraphFont"/>
    <w:rsid w:val="00D14371"/>
  </w:style>
  <w:style w:type="paragraph" w:styleId="BalloonText">
    <w:name w:val="Balloon Text"/>
    <w:basedOn w:val="Normal"/>
    <w:link w:val="BalloonTextChar"/>
    <w:uiPriority w:val="99"/>
    <w:semiHidden/>
    <w:unhideWhenUsed/>
    <w:rsid w:val="002413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3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546661">
      <w:bodyDiv w:val="1"/>
      <w:marLeft w:val="0"/>
      <w:marRight w:val="0"/>
      <w:marTop w:val="0"/>
      <w:marBottom w:val="0"/>
      <w:divBdr>
        <w:top w:val="none" w:sz="0" w:space="0" w:color="auto"/>
        <w:left w:val="none" w:sz="0" w:space="0" w:color="auto"/>
        <w:bottom w:val="none" w:sz="0" w:space="0" w:color="auto"/>
        <w:right w:val="none" w:sz="0" w:space="0" w:color="auto"/>
      </w:divBdr>
    </w:div>
    <w:div w:id="1071124837">
      <w:bodyDiv w:val="1"/>
      <w:marLeft w:val="0"/>
      <w:marRight w:val="0"/>
      <w:marTop w:val="0"/>
      <w:marBottom w:val="0"/>
      <w:divBdr>
        <w:top w:val="none" w:sz="0" w:space="0" w:color="auto"/>
        <w:left w:val="none" w:sz="0" w:space="0" w:color="auto"/>
        <w:bottom w:val="none" w:sz="0" w:space="0" w:color="auto"/>
        <w:right w:val="none" w:sz="0" w:space="0" w:color="auto"/>
      </w:divBdr>
    </w:div>
    <w:div w:id="19220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2014-08-21T14:24:00Z</cp:lastPrinted>
  <dcterms:created xsi:type="dcterms:W3CDTF">2018-03-20T20:11:00Z</dcterms:created>
  <dcterms:modified xsi:type="dcterms:W3CDTF">2025-02-12T09:41:12Z</dcterms:modified>
</cp:coreProperties>
</file>