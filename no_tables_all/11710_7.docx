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EFA" w:rsidP="00CA0EFA" w:rsidRDefault="52FA6199" w14:paraId="7ED60C6D" w14:textId="4E21A7B0">
      <w:pPr>
        <w:pStyle w:val="BpSTitle"/>
      </w:pPr>
      <w:r>
        <w:t>11710</w:t>
      </w:r>
    </w:p>
    <w:p w:rsidR="00CA0EFA" w:rsidP="00CA0EFA" w:rsidRDefault="00CA0EFA" w14:paraId="473E5E93" w14:textId="77777777">
      <w:pPr>
        <w:pStyle w:val="BpSTitle"/>
      </w:pPr>
      <w:r>
        <w:t>North Pacific Alpine and Subalpine Dry Grassland</w:t>
      </w:r>
    </w:p>
    <w:p w:rsidR="00CA0EFA" w:rsidP="00CA0EFA" w:rsidRDefault="00CA0EFA" w14:paraId="17063F90" w14:textId="698FCFDB">
      <w:r>
        <w:t>BpS Model/Description Version: Aug. 2020</w:t>
      </w:r>
      <w:r>
        <w:tab/>
      </w:r>
      <w:r>
        <w:tab/>
      </w:r>
      <w:r>
        <w:tab/>
      </w:r>
      <w:r>
        <w:tab/>
      </w:r>
      <w:r>
        <w:tab/>
      </w:r>
      <w:r>
        <w:tab/>
      </w:r>
      <w:r>
        <w:tab/>
      </w:r>
      <w:r>
        <w:tab/>
      </w:r>
    </w:p>
    <w:p w:rsidR="00CA0EFA" w:rsidP="00CA0EFA" w:rsidRDefault="00CA0EFA" w14:paraId="08AEA095" w14:textId="77777777"/>
    <w:p w:rsidR="00CA0EFA" w:rsidP="00CA0EFA" w:rsidRDefault="00CA0EFA" w14:paraId="28570FB5" w14:textId="77777777"/>
    <w:p w:rsidR="00CA0EFA" w:rsidP="00CA0EFA" w:rsidRDefault="00CA0EFA" w14:paraId="0378B342" w14:textId="77777777">
      <w:pPr>
        <w:pStyle w:val="InfoPara"/>
      </w:pPr>
      <w:r>
        <w:t>Vegetation Type</w:t>
      </w:r>
    </w:p>
    <w:p w:rsidR="00CA0EFA" w:rsidP="00CA0EFA" w:rsidRDefault="00CA0EFA" w14:paraId="2F92A238" w14:textId="212E93F5" w14:noSpellErr="1">
      <w:r w:rsidR="7B352B90">
        <w:rPr/>
        <w:t>Herbaceous</w:t>
      </w:r>
    </w:p>
    <w:p w:rsidR="00CA0EFA" w:rsidP="00CA0EFA" w:rsidRDefault="00CA0EFA" w14:paraId="113198BE" w14:textId="2FC5210A">
      <w:pPr>
        <w:pStyle w:val="InfoPara"/>
      </w:pPr>
      <w:r>
        <w:t>Map Zone</w:t>
      </w:r>
    </w:p>
    <w:p w:rsidR="00CA0EFA" w:rsidP="00CA0EFA" w:rsidRDefault="00CA0EFA" w14:paraId="48428D39" w14:textId="77777777">
      <w:r>
        <w:t>7</w:t>
      </w:r>
    </w:p>
    <w:p w:rsidR="00CA0EFA" w:rsidP="00CA0EFA" w:rsidRDefault="00CA0EFA" w14:paraId="28ED4F70" w14:textId="77777777">
      <w:pPr>
        <w:pStyle w:val="InfoPara"/>
      </w:pPr>
      <w:r>
        <w:t>Geographic Range</w:t>
      </w:r>
    </w:p>
    <w:p w:rsidR="00CA0EFA" w:rsidP="00CA0EFA" w:rsidRDefault="00CA0EFA" w14:paraId="3F788B8B" w14:textId="77777777">
      <w:r>
        <w:t>This type is most extensive in the eastern</w:t>
      </w:r>
      <w:r w:rsidR="00D14228">
        <w:t xml:space="preserve"> </w:t>
      </w:r>
      <w:r>
        <w:t>Cascades, although it also occurs in the Olympic Mountains.</w:t>
      </w:r>
    </w:p>
    <w:p w:rsidR="00CA0EFA" w:rsidP="00CA0EFA" w:rsidRDefault="00CA0EFA" w14:paraId="65B9D7F2" w14:textId="77777777">
      <w:pPr>
        <w:pStyle w:val="InfoPara"/>
      </w:pPr>
      <w:r>
        <w:t>Biophysical Site Description</w:t>
      </w:r>
    </w:p>
    <w:p w:rsidR="00CA0EFA" w:rsidP="00CA0EFA" w:rsidRDefault="00CA0EFA" w14:paraId="5224FA97" w14:textId="38915499">
      <w:r>
        <w:t>This is a high-elevation (&gt;6,000ft), grassland system dominated by perennial grasses and forbs, on dry sites</w:t>
      </w:r>
      <w:r w:rsidR="00912DD1">
        <w:t>,</w:t>
      </w:r>
      <w:r>
        <w:t xml:space="preserve"> particularly south-facing slopes, typically imbedded in or above subalpine forests and woodlands. Subalpine grasslands are small meadows to large open parks surrounded by conifer trees but lacking continuous tree cover within them. In general</w:t>
      </w:r>
      <w:r w:rsidR="00912DD1">
        <w:t>,</w:t>
      </w:r>
      <w:r>
        <w:t xml:space="preserve"> soil textures are much finer, and soils are often deeper under grasslands than in the neighboring forests. Grasslands, although composed primarily of tussock-forming species, do exhibit a dense sod that makes root penetration difficult for tree species. Sites are often wind-swept, resulting in lack of snowpack and summer drought (Daubenmire 1981).</w:t>
      </w:r>
    </w:p>
    <w:p w:rsidR="00CA0EFA" w:rsidP="00CA0EFA" w:rsidRDefault="00CA0EFA" w14:paraId="55C71E71" w14:textId="77777777">
      <w:pPr>
        <w:pStyle w:val="InfoPara"/>
      </w:pPr>
      <w:r>
        <w:t>Vegetation Description</w:t>
      </w:r>
    </w:p>
    <w:p w:rsidR="00CA0EFA" w:rsidP="00CA0EFA" w:rsidRDefault="00CA0EFA" w14:paraId="6A732EB0" w14:textId="77777777">
      <w:r>
        <w:t xml:space="preserve">Typical dominant species include </w:t>
      </w:r>
      <w:proofErr w:type="spellStart"/>
      <w:r w:rsidRPr="007B3A5A">
        <w:rPr>
          <w:i/>
        </w:rPr>
        <w:t>Festuca</w:t>
      </w:r>
      <w:proofErr w:type="spellEnd"/>
      <w:r w:rsidRPr="007B3A5A" w:rsidR="00D14228">
        <w:rPr>
          <w:i/>
        </w:rPr>
        <w:t xml:space="preserve"> </w:t>
      </w:r>
      <w:proofErr w:type="spellStart"/>
      <w:r w:rsidRPr="007B3A5A">
        <w:rPr>
          <w:i/>
        </w:rPr>
        <w:t>idahoensis</w:t>
      </w:r>
      <w:proofErr w:type="spellEnd"/>
      <w:r>
        <w:t xml:space="preserve">, </w:t>
      </w:r>
      <w:proofErr w:type="spellStart"/>
      <w:r w:rsidRPr="007B3A5A">
        <w:rPr>
          <w:i/>
        </w:rPr>
        <w:t>Festuca</w:t>
      </w:r>
      <w:proofErr w:type="spellEnd"/>
      <w:r w:rsidRPr="007B3A5A">
        <w:rPr>
          <w:i/>
        </w:rPr>
        <w:t xml:space="preserve"> </w:t>
      </w:r>
      <w:proofErr w:type="spellStart"/>
      <w:r w:rsidRPr="007B3A5A">
        <w:rPr>
          <w:i/>
        </w:rPr>
        <w:t>viridula</w:t>
      </w:r>
      <w:proofErr w:type="spellEnd"/>
      <w:r>
        <w:t xml:space="preserve">, and </w:t>
      </w:r>
      <w:proofErr w:type="spellStart"/>
      <w:r w:rsidRPr="007B3A5A">
        <w:rPr>
          <w:i/>
        </w:rPr>
        <w:t>Festuca</w:t>
      </w:r>
      <w:proofErr w:type="spellEnd"/>
      <w:r w:rsidRPr="007B3A5A">
        <w:rPr>
          <w:i/>
        </w:rPr>
        <w:t xml:space="preserve"> </w:t>
      </w:r>
      <w:proofErr w:type="spellStart"/>
      <w:r w:rsidRPr="007B3A5A">
        <w:rPr>
          <w:i/>
        </w:rPr>
        <w:t>roemeri</w:t>
      </w:r>
      <w:proofErr w:type="spellEnd"/>
      <w:r>
        <w:t xml:space="preserve"> (the latter species occurring only in</w:t>
      </w:r>
      <w:r w:rsidR="00D14228">
        <w:t xml:space="preserve"> </w:t>
      </w:r>
      <w:r>
        <w:t xml:space="preserve">the Olympic Mountains). </w:t>
      </w:r>
      <w:proofErr w:type="spellStart"/>
      <w:r w:rsidRPr="007B3A5A">
        <w:rPr>
          <w:i/>
        </w:rPr>
        <w:t>Xerophyllum</w:t>
      </w:r>
      <w:proofErr w:type="spellEnd"/>
      <w:r w:rsidRPr="007B3A5A">
        <w:rPr>
          <w:i/>
        </w:rPr>
        <w:t xml:space="preserve"> </w:t>
      </w:r>
      <w:proofErr w:type="spellStart"/>
      <w:r w:rsidRPr="007B3A5A">
        <w:rPr>
          <w:i/>
        </w:rPr>
        <w:t>tenax</w:t>
      </w:r>
      <w:proofErr w:type="spellEnd"/>
      <w:r>
        <w:t xml:space="preserve"> occurs in more maritime environments and will increase west and south in the Cascades.</w:t>
      </w:r>
    </w:p>
    <w:p w:rsidR="00CA0EFA" w:rsidP="00CA0EFA" w:rsidRDefault="00CA0EFA" w14:paraId="1019B3F0" w14:textId="77777777">
      <w:pPr>
        <w:pStyle w:val="InfoPara"/>
      </w:pPr>
      <w:r>
        <w:t>BpS Dominant and Indicator Species</w:t>
      </w:r>
    </w:p>
    <w:p>
      <w:r>
        <w:rPr>
          <w:sz w:val="16"/>
        </w:rPr>
        <w:t>Species names are from the NRCS PLANTS database. Check species codes at http://plants.usda.gov.</w:t>
      </w:r>
    </w:p>
    <w:p w:rsidR="00CA0EFA" w:rsidP="00CA0EFA" w:rsidRDefault="00CA0EFA" w14:paraId="66D8E6BA" w14:textId="77777777">
      <w:pPr>
        <w:pStyle w:val="InfoPara"/>
      </w:pPr>
      <w:r>
        <w:t>Disturbance Description</w:t>
      </w:r>
    </w:p>
    <w:p w:rsidR="00CA0EFA" w:rsidP="00CA0EFA" w:rsidRDefault="00CA0EFA" w14:paraId="5B1CA203" w14:textId="06B18E43">
      <w:r>
        <w:t>Fire regimes are probably similar to adjacent forested vegetation and will generally be long</w:t>
      </w:r>
      <w:r w:rsidR="00912DD1">
        <w:t>-</w:t>
      </w:r>
      <w:proofErr w:type="spellStart"/>
      <w:r>
        <w:t>nterval</w:t>
      </w:r>
      <w:proofErr w:type="spellEnd"/>
      <w:r>
        <w:t>, stand</w:t>
      </w:r>
      <w:r w:rsidR="00912DD1">
        <w:t>-</w:t>
      </w:r>
      <w:r>
        <w:t>replacement regimes (Fire Regime Group IV). Fires may finger into this system from adjacent forests. Conifer encroachment is not common due to the droughty nature of these grasslands, but undoubtedly fire also plays some role in preventing conifer encroachment.</w:t>
      </w:r>
    </w:p>
    <w:p w:rsidR="00CA0EFA" w:rsidP="00CA0EFA" w:rsidRDefault="00CA0EFA" w14:paraId="37130F83"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A0EFA" w:rsidP="00CA0EFA" w:rsidRDefault="00CA0EFA" w14:paraId="352FD582" w14:textId="77777777">
      <w:pPr>
        <w:pStyle w:val="InfoPara"/>
      </w:pPr>
      <w:r>
        <w:t>Scale Description</w:t>
      </w:r>
    </w:p>
    <w:p w:rsidR="00CA0EFA" w:rsidP="00CA0EFA" w:rsidRDefault="00CA0EFA" w14:paraId="7EE0F137" w14:textId="77777777">
      <w:r>
        <w:t>Patches are typically 10s to 100s of acres.</w:t>
      </w:r>
    </w:p>
    <w:p w:rsidR="00CA0EFA" w:rsidP="00CA0EFA" w:rsidRDefault="00CA0EFA" w14:paraId="1EB40EEE" w14:textId="77777777">
      <w:pPr>
        <w:pStyle w:val="InfoPara"/>
      </w:pPr>
      <w:r>
        <w:t>Adjacency or Identification Concerns</w:t>
      </w:r>
    </w:p>
    <w:p w:rsidR="00CA0EFA" w:rsidP="00CA0EFA" w:rsidRDefault="00CA0EFA" w14:paraId="4C0CC0CD" w14:textId="64AB565C">
      <w:r>
        <w:t>Historical sheep grazing may have occurred in these systems. The cumulative effects are unknown. This system is similar to Northern Rocky Mountain Subalpine Dry Grassland (CES306.806) but differs in that it includes dry alpine habitats, more North Pacific floristic elements, greater snowpack, and higher precipitation.</w:t>
      </w:r>
    </w:p>
    <w:p w:rsidR="00CA0EFA" w:rsidP="00CA0EFA" w:rsidRDefault="00CA0EFA" w14:paraId="352744A7" w14:textId="77777777">
      <w:pPr>
        <w:pStyle w:val="InfoPara"/>
      </w:pPr>
      <w:r>
        <w:t>Issues or Problems</w:t>
      </w:r>
    </w:p>
    <w:p w:rsidR="00CA0EFA" w:rsidP="00CA0EFA" w:rsidRDefault="00CA0EFA" w14:paraId="701F2638" w14:textId="77777777"/>
    <w:p w:rsidR="00CA0EFA" w:rsidP="00CA0EFA" w:rsidRDefault="00CA0EFA" w14:paraId="46654828" w14:textId="77777777">
      <w:pPr>
        <w:pStyle w:val="InfoPara"/>
      </w:pPr>
      <w:r>
        <w:t>Native Uncharacteristic Conditions</w:t>
      </w:r>
    </w:p>
    <w:p w:rsidR="00CA0EFA" w:rsidP="00CA0EFA" w:rsidRDefault="00CA0EFA" w14:paraId="48E2D762" w14:textId="77777777"/>
    <w:p w:rsidR="00CA0EFA" w:rsidP="00CA0EFA" w:rsidRDefault="00CA0EFA" w14:paraId="0C7004A2" w14:textId="77777777">
      <w:pPr>
        <w:pStyle w:val="InfoPara"/>
      </w:pPr>
      <w:r>
        <w:t>Comments</w:t>
      </w:r>
    </w:p>
    <w:p w:rsidR="003B13DB" w:rsidP="003B13DB" w:rsidRDefault="003B13DB" w14:paraId="287225FD" w14:textId="77777777">
      <w:pPr>
        <w:rPr>
          <w:b/>
        </w:rPr>
      </w:pPr>
    </w:p>
    <w:p w:rsidRPr="003B13DB" w:rsidR="003B13DB" w:rsidP="52FA6199" w:rsidRDefault="003B13DB" w14:paraId="13915D63" w14:textId="0C40CEDC">
      <w:pPr>
        <w:rPr>
          <w:b/>
          <w:bCs/>
        </w:rPr>
      </w:pPr>
    </w:p>
    <w:p w:rsidR="00CA0EFA" w:rsidP="00CA0EFA" w:rsidRDefault="00CA0EFA" w14:paraId="6956B037" w14:textId="77777777">
      <w:pPr>
        <w:pStyle w:val="ReportSection"/>
      </w:pPr>
      <w:r>
        <w:t>Succession Classes</w:t>
      </w:r>
    </w:p>
    <w:p w:rsidR="00CA0EFA" w:rsidP="00CA0EFA" w:rsidRDefault="00CA0EFA" w14:paraId="63EF516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A0EFA" w:rsidP="00CA0EFA" w:rsidRDefault="00CA0EFA" w14:paraId="646BEA9E" w14:textId="77777777">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CA0EFA" w:rsidP="00CA0EFA" w:rsidRDefault="00CA0EFA" w14:paraId="7D3577DE" w14:textId="77777777"/>
    <w:p w:rsidR="00CA0EFA" w:rsidP="00CA0EFA" w:rsidRDefault="00CA0EFA" w14:paraId="0CDD048C" w14:textId="77777777">
      <w:pPr>
        <w:pStyle w:val="SClassInfoPara"/>
      </w:pPr>
      <w:r>
        <w:t>Indicator Species</w:t>
      </w:r>
    </w:p>
    <w:p w:rsidR="00CA0EFA" w:rsidP="00CA0EFA" w:rsidRDefault="00CA0EFA" w14:paraId="7CE7D764" w14:textId="77777777"/>
    <w:p w:rsidR="00CA0EFA" w:rsidP="00CA0EFA" w:rsidRDefault="00CA0EFA" w14:paraId="41DE3A82" w14:textId="77777777">
      <w:pPr>
        <w:pStyle w:val="SClassInfoPara"/>
      </w:pPr>
      <w:r>
        <w:t>Description</w:t>
      </w:r>
    </w:p>
    <w:p w:rsidR="00CA0EFA" w:rsidP="00CA0EFA" w:rsidRDefault="52FA6199" w14:paraId="336467C9" w14:textId="5375D7BB">
      <w:r>
        <w:t xml:space="preserve">Post-replacement disturbance conditions dominated by herbs and sprouting grasses including green fescue, Idaho fescue, </w:t>
      </w:r>
      <w:proofErr w:type="spellStart"/>
      <w:r>
        <w:t>bluebunch</w:t>
      </w:r>
      <w:proofErr w:type="spellEnd"/>
      <w:r>
        <w:t xml:space="preserve"> wheatgrass, </w:t>
      </w:r>
      <w:proofErr w:type="spellStart"/>
      <w:r w:rsidRPr="007B3A5A">
        <w:rPr>
          <w:i/>
        </w:rPr>
        <w:t>Xerophyllum</w:t>
      </w:r>
      <w:proofErr w:type="spellEnd"/>
      <w:r w:rsidRPr="007B3A5A">
        <w:rPr>
          <w:i/>
        </w:rPr>
        <w:t xml:space="preserve"> </w:t>
      </w:r>
      <w:proofErr w:type="spellStart"/>
      <w:r w:rsidRPr="007B3A5A">
        <w:rPr>
          <w:i/>
        </w:rPr>
        <w:t>tenax</w:t>
      </w:r>
      <w:proofErr w:type="spellEnd"/>
      <w:r>
        <w:t xml:space="preserve">, or </w:t>
      </w:r>
      <w:proofErr w:type="spellStart"/>
      <w:r w:rsidRPr="007B3A5A">
        <w:rPr>
          <w:i/>
        </w:rPr>
        <w:t>Epilobium</w:t>
      </w:r>
      <w:proofErr w:type="spellEnd"/>
      <w:r>
        <w:t xml:space="preserve"> spp.</w:t>
      </w:r>
    </w:p>
    <w:p w:rsidR="00CA0EFA" w:rsidP="00CA0EFA" w:rsidRDefault="00CA0EFA" w14:paraId="7F2FBBEF" w14:textId="77777777"/>
    <w:p>
      <w:r>
        <w:rPr>
          <w:i/>
          <w:u w:val="single"/>
        </w:rPr>
        <w:t>Maximum Tree Size Class</w:t>
      </w:r>
      <w:br/>
      <w:r>
        <w:t>None</w:t>
      </w:r>
    </w:p>
    <w:p w:rsidR="00CA0EFA" w:rsidP="00CA0EFA" w:rsidRDefault="00CA0EFA" w14:paraId="31757EDC" w14:textId="77777777">
      <w:pPr>
        <w:pStyle w:val="InfoPara"/>
        <w:pBdr>
          <w:top w:val="single" w:color="auto" w:sz="4" w:space="1"/>
        </w:pBdr>
      </w:pPr>
      <w:r>
        <w:t>Class B</w:t>
      </w:r>
      <w:r>
        <w:tab/>
        <w:t>98</w:t>
      </w:r>
      <w:r w:rsidR="002A3B10">
        <w:tab/>
      </w:r>
      <w:r w:rsidR="002A3B10">
        <w:tab/>
      </w:r>
      <w:r w:rsidR="002A3B10">
        <w:tab/>
      </w:r>
      <w:r w:rsidR="002A3B10">
        <w:tab/>
      </w:r>
      <w:r w:rsidR="004F7795">
        <w:t>Late Development 1 - Closed</w:t>
      </w:r>
    </w:p>
    <w:p w:rsidR="00CA0EFA" w:rsidP="00CA0EFA" w:rsidRDefault="00CA0EFA" w14:paraId="31921378" w14:textId="77777777"/>
    <w:p w:rsidR="00CA0EFA" w:rsidP="00CA0EFA" w:rsidRDefault="00CA0EFA" w14:paraId="5531EA35" w14:textId="77777777">
      <w:pPr>
        <w:pStyle w:val="SClassInfoPara"/>
      </w:pPr>
      <w:r>
        <w:t>Indicator Species</w:t>
      </w:r>
    </w:p>
    <w:p w:rsidR="00CA0EFA" w:rsidP="00CA0EFA" w:rsidRDefault="00CA0EFA" w14:paraId="68920A27" w14:textId="77777777"/>
    <w:p w:rsidR="00CA0EFA" w:rsidP="00CA0EFA" w:rsidRDefault="00CA0EFA" w14:paraId="43DE80CB" w14:textId="77777777">
      <w:pPr>
        <w:pStyle w:val="SClassInfoPara"/>
      </w:pPr>
      <w:r>
        <w:t>Description</w:t>
      </w:r>
    </w:p>
    <w:p w:rsidR="00CA0EFA" w:rsidP="00CA0EFA" w:rsidRDefault="52FA6199" w14:paraId="590EA962" w14:textId="268695EB">
      <w:r>
        <w:t xml:space="preserve">Closed herbaceous cover dominated by green fescue, Idaho fescue, </w:t>
      </w:r>
      <w:proofErr w:type="spellStart"/>
      <w:r>
        <w:t>bluebunch</w:t>
      </w:r>
      <w:proofErr w:type="spellEnd"/>
      <w:r>
        <w:t xml:space="preserve"> wheatgrass, and </w:t>
      </w:r>
      <w:proofErr w:type="spellStart"/>
      <w:r w:rsidRPr="007B3A5A">
        <w:rPr>
          <w:i/>
        </w:rPr>
        <w:t>Xerophyllum</w:t>
      </w:r>
      <w:proofErr w:type="spellEnd"/>
      <w:r w:rsidRPr="007B3A5A">
        <w:rPr>
          <w:i/>
        </w:rPr>
        <w:t xml:space="preserve"> </w:t>
      </w:r>
      <w:proofErr w:type="spellStart"/>
      <w:r w:rsidRPr="007B3A5A">
        <w:rPr>
          <w:i/>
        </w:rPr>
        <w:t>tenax</w:t>
      </w:r>
      <w:proofErr w:type="spellEnd"/>
      <w:r>
        <w:t xml:space="preserve">. Low shrubs may be present, particularly mountain big sagebrush, </w:t>
      </w:r>
      <w:proofErr w:type="spellStart"/>
      <w:r w:rsidRPr="007B3A5A">
        <w:rPr>
          <w:i/>
        </w:rPr>
        <w:t>Erigonum</w:t>
      </w:r>
      <w:proofErr w:type="spellEnd"/>
      <w:r>
        <w:t xml:space="preserve"> spp., and </w:t>
      </w:r>
      <w:r w:rsidRPr="007B3A5A">
        <w:rPr>
          <w:i/>
        </w:rPr>
        <w:t>Phlox</w:t>
      </w:r>
      <w:r>
        <w:t xml:space="preserve"> spp. </w:t>
      </w:r>
    </w:p>
    <w:p w:rsidR="00CA0EFA" w:rsidP="00CA0EFA" w:rsidRDefault="00CA0EFA" w14:paraId="46A8D94E"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A0EFA" w:rsidP="00CA0EFA" w:rsidRDefault="00CA0EFA" w14:paraId="0068D515" w14:textId="77777777">
      <w:r>
        <w:t>Daubenmire, Rexford. 1981. Subalpine parks associated with snow transfer in the mountains of northern Idaho and eastern Washington. Northwest Science 55(2): 124-135.</w:t>
      </w:r>
    </w:p>
    <w:p w:rsidR="00CA0EFA" w:rsidP="00CA0EFA" w:rsidRDefault="00CA0EFA" w14:paraId="375DC12D" w14:textId="77777777"/>
    <w:p w:rsidR="00CA0EFA" w:rsidP="00CA0EFA" w:rsidRDefault="00CA0EFA" w14:paraId="66E09C79" w14:textId="77777777">
      <w:r>
        <w:t>Daubenmire, Rexford F. and Jean B. Daubenmire. 1968. Forest vegetation of eastern Washington and northern Idaho. Technical Bulletin 60. Pullman, WA: Washington State University, Agricultural Experiment Station. 104 pp.</w:t>
      </w:r>
    </w:p>
    <w:p w:rsidR="00CA0EFA" w:rsidP="00CA0EFA" w:rsidRDefault="00CA0EFA" w14:paraId="41D61F05" w14:textId="77777777"/>
    <w:p w:rsidR="00CA0EFA" w:rsidP="00CA0EFA" w:rsidRDefault="00CA0EFA" w14:paraId="17C86E22" w14:textId="77777777">
      <w:r>
        <w:t xml:space="preserve">Franklin, Jerry F. and C.T. </w:t>
      </w:r>
      <w:proofErr w:type="spellStart"/>
      <w:r>
        <w:t>Dyrness</w:t>
      </w:r>
      <w:proofErr w:type="spellEnd"/>
      <w:r>
        <w:t>. 1973. Natural vegetation of Oregon and Washington. Gen. Tech. Rep. PNW-8. Portland, OR: USDA Forest Service, Pacific Northwest Forest and Range Experiment Station. 417 pp.</w:t>
      </w:r>
    </w:p>
    <w:p w:rsidR="00CA0EFA" w:rsidP="00CA0EFA" w:rsidRDefault="00CA0EFA" w14:paraId="5286ED36" w14:textId="77777777"/>
    <w:p w:rsidR="00CA0EFA" w:rsidP="00CA0EFA" w:rsidRDefault="00CA0EFA" w14:paraId="46565595" w14:textId="77777777">
      <w:r>
        <w:t>NatureServe. 2007. International Ecological Classification Standard: Terrestrial Ecological Classifications. NatureServe Central Databases. Arlington, VA. Data current as of 10 February 2007.</w:t>
      </w:r>
    </w:p>
    <w:p w:rsidRPr="00A43E41" w:rsidR="004D5F12" w:rsidP="00CA0EFA" w:rsidRDefault="004D5F12" w14:paraId="0D3F558F" w14:textId="77777777">
      <w:bookmarkStart w:name="_GoBack" w:id="0"/>
      <w:bookmarkEnd w:id="0"/>
    </w:p>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501" w:rsidRDefault="00282501" w14:paraId="6C10505E" w14:textId="77777777">
      <w:r>
        <w:separator/>
      </w:r>
    </w:p>
  </w:endnote>
  <w:endnote w:type="continuationSeparator" w:id="0">
    <w:p w:rsidR="00282501" w:rsidRDefault="00282501" w14:paraId="0B6AAF9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EFA" w:rsidP="00CA0EFA" w:rsidRDefault="00CA0EFA" w14:paraId="45EC9F23"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501" w:rsidRDefault="00282501" w14:paraId="42B6EDD4" w14:textId="77777777">
      <w:r>
        <w:separator/>
      </w:r>
    </w:p>
  </w:footnote>
  <w:footnote w:type="continuationSeparator" w:id="0">
    <w:p w:rsidR="00282501" w:rsidRDefault="00282501" w14:paraId="591759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41" w:rsidP="00CA0EFA" w:rsidRDefault="00A43E41" w14:paraId="7B605446"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3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3B13DB"/>
    <w:pPr>
      <w:ind w:left="720"/>
    </w:pPr>
    <w:rPr>
      <w:rFonts w:ascii="Calibri" w:hAnsi="Calibri" w:eastAsiaTheme="minorHAnsi"/>
      <w:sz w:val="22"/>
      <w:szCs w:val="22"/>
    </w:rPr>
  </w:style>
  <w:style w:type="character" w:styleId="Hyperlink">
    <w:name w:val="Hyperlink"/>
    <w:basedOn w:val="DefaultParagraphFont"/>
    <w:rsid w:val="003B13DB"/>
    <w:rPr>
      <w:color w:val="0000FF" w:themeColor="hyperlink"/>
      <w:u w:val="single"/>
    </w:rPr>
  </w:style>
  <w:style w:type="paragraph" w:styleId="BalloonText">
    <w:name w:val="Balloon Text"/>
    <w:basedOn w:val="Normal"/>
    <w:link w:val="BalloonTextChar"/>
    <w:uiPriority w:val="99"/>
    <w:semiHidden/>
    <w:unhideWhenUsed/>
    <w:rsid w:val="003B13DB"/>
    <w:rPr>
      <w:rFonts w:ascii="Tahoma" w:hAnsi="Tahoma" w:cs="Tahoma"/>
      <w:sz w:val="16"/>
      <w:szCs w:val="16"/>
    </w:rPr>
  </w:style>
  <w:style w:type="character" w:styleId="BalloonTextChar" w:customStyle="1">
    <w:name w:val="Balloon Text Char"/>
    <w:basedOn w:val="DefaultParagraphFont"/>
    <w:link w:val="BalloonText"/>
    <w:uiPriority w:val="99"/>
    <w:semiHidden/>
    <w:rsid w:val="003B13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2653">
      <w:bodyDiv w:val="1"/>
      <w:marLeft w:val="0"/>
      <w:marRight w:val="0"/>
      <w:marTop w:val="0"/>
      <w:marBottom w:val="0"/>
      <w:divBdr>
        <w:top w:val="none" w:sz="0" w:space="0" w:color="auto"/>
        <w:left w:val="none" w:sz="0" w:space="0" w:color="auto"/>
        <w:bottom w:val="none" w:sz="0" w:space="0" w:color="auto"/>
        <w:right w:val="none" w:sz="0" w:space="0" w:color="auto"/>
      </w:divBdr>
    </w:div>
    <w:div w:id="105219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3</revision>
  <lastPrinted>2014-08-21T14:01:00.0000000Z</lastPrinted>
  <dcterms:created xsi:type="dcterms:W3CDTF">2017-08-22T23:32:00.0000000Z</dcterms:created>
  <dcterms:modified xsi:type="dcterms:W3CDTF">2018-06-20T13:36:20.6900365Z</dcterms:modified>
</coreProperties>
</file>