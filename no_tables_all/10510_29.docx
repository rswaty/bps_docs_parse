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68C" w:rsidP="0007268C" w:rsidRDefault="0007268C" w14:paraId="61316A5A" w14:textId="77777777">
      <w:pPr>
        <w:pStyle w:val="BpSTitle"/>
      </w:pPr>
      <w:r>
        <w:t>10510</w:t>
      </w:r>
    </w:p>
    <w:p w:rsidR="0007268C" w:rsidP="0007268C" w:rsidRDefault="0007268C" w14:paraId="3FC9F54F" w14:textId="77777777">
      <w:pPr>
        <w:pStyle w:val="BpSTitle"/>
      </w:pPr>
      <w:r>
        <w:t>Southern Rocky Mountain Dry-Mesic Montane Mixed Conifer Forest and Woodland</w:t>
      </w:r>
    </w:p>
    <w:p w:rsidR="0007268C" w:rsidP="0007268C" w:rsidRDefault="0007268C" w14:paraId="41D49FC8" w14:textId="77777777">
      <w:r>
        <w:t>BpS Model/Description Version: Aug. 2020</w:t>
      </w:r>
      <w:r>
        <w:tab/>
      </w:r>
      <w:r>
        <w:tab/>
      </w:r>
      <w:r>
        <w:tab/>
      </w:r>
      <w:r>
        <w:tab/>
      </w:r>
      <w:r>
        <w:tab/>
      </w:r>
      <w:r>
        <w:tab/>
      </w:r>
      <w:r>
        <w:tab/>
      </w:r>
    </w:p>
    <w:p w:rsidR="0007268C" w:rsidP="0007268C" w:rsidRDefault="0007268C" w14:paraId="1DACCC24" w14:textId="77777777"/>
    <w:p w:rsidR="0007268C" w:rsidP="0007268C" w:rsidRDefault="0007268C" w14:paraId="02160B6D" w14:textId="77777777"/>
    <w:p w:rsidR="0007268C" w:rsidP="0007268C" w:rsidRDefault="0007268C" w14:paraId="22C0FF02" w14:textId="77777777">
      <w:pPr>
        <w:pStyle w:val="InfoPara"/>
      </w:pPr>
      <w:r>
        <w:t>Vegetation Type</w:t>
      </w:r>
    </w:p>
    <w:p w:rsidR="0007268C" w:rsidP="0007268C" w:rsidRDefault="0007268C" w14:paraId="6103C239" w14:textId="77777777">
      <w:r>
        <w:t>Forest and Woodland</w:t>
      </w:r>
    </w:p>
    <w:p w:rsidR="0007268C" w:rsidP="0007268C" w:rsidRDefault="0007268C" w14:paraId="683EF506" w14:textId="15CA259B">
      <w:pPr>
        <w:pStyle w:val="InfoPara"/>
      </w:pPr>
      <w:r>
        <w:t>Map Zone</w:t>
      </w:r>
    </w:p>
    <w:p w:rsidR="0007268C" w:rsidP="0007268C" w:rsidRDefault="0007268C" w14:paraId="524ACBBC" w14:textId="77777777">
      <w:r>
        <w:t>29</w:t>
      </w:r>
    </w:p>
    <w:p w:rsidR="0007268C" w:rsidP="0007268C" w:rsidRDefault="0007268C" w14:paraId="5816F12A" w14:textId="77777777">
      <w:pPr>
        <w:pStyle w:val="InfoPara"/>
      </w:pPr>
      <w:r>
        <w:t>Geographic Range</w:t>
      </w:r>
    </w:p>
    <w:p w:rsidR="0007268C" w:rsidP="0007268C" w:rsidRDefault="0007268C" w14:paraId="032EB5B3" w14:textId="3BE5B2FD">
      <w:r>
        <w:t>As per NatureServe, this system occurs only in the Laramie Range of southern W</w:t>
      </w:r>
      <w:r w:rsidR="00A05DFA">
        <w:t>yoming</w:t>
      </w:r>
      <w:r>
        <w:t xml:space="preserve"> in </w:t>
      </w:r>
      <w:r w:rsidR="00A05DFA">
        <w:t xml:space="preserve">map zone (MZ) </w:t>
      </w:r>
      <w:r>
        <w:t>29. This might also occur in the Bighorns. Occurs throughout the southern Rockies, north and west into U</w:t>
      </w:r>
      <w:r w:rsidR="00A05DFA">
        <w:t>tah</w:t>
      </w:r>
      <w:r>
        <w:t>, N</w:t>
      </w:r>
      <w:r w:rsidR="00A05DFA">
        <w:t>evada</w:t>
      </w:r>
      <w:r>
        <w:t>, western W</w:t>
      </w:r>
      <w:r w:rsidR="00A05DFA">
        <w:t>yoming,</w:t>
      </w:r>
      <w:r>
        <w:t xml:space="preserve"> and I</w:t>
      </w:r>
      <w:r w:rsidR="00A05DFA">
        <w:t>daho</w:t>
      </w:r>
      <w:r>
        <w:t>.</w:t>
      </w:r>
    </w:p>
    <w:p w:rsidR="0007268C" w:rsidP="0007268C" w:rsidRDefault="0007268C" w14:paraId="31FD348C" w14:textId="77777777">
      <w:pPr>
        <w:pStyle w:val="InfoPara"/>
      </w:pPr>
      <w:r>
        <w:t>Biophysical Site Description</w:t>
      </w:r>
    </w:p>
    <w:p w:rsidR="0007268C" w:rsidP="0007268C" w:rsidRDefault="0007268C" w14:paraId="59D5B241" w14:textId="761076E3">
      <w:r>
        <w:t>This is a highly variable ecological system of the montane zone of the Rocky Mountains. These are mixed-conifer forests occurring on all aspects at elevations ranging from 1</w:t>
      </w:r>
      <w:r w:rsidR="00A01374">
        <w:t>,</w:t>
      </w:r>
      <w:r>
        <w:t>200-3</w:t>
      </w:r>
      <w:r w:rsidR="00A01374">
        <w:t>,</w:t>
      </w:r>
      <w:r>
        <w:t>300m. Rainfall averages &lt;75cm per year (40-60cm) with summer "monsoons" during the growing season contributing substantial moisture. The composition and structure of overstory is dependent upon the temperature and moisture relationships of the site and the successional status of the occurrence.</w:t>
      </w:r>
    </w:p>
    <w:p w:rsidR="0007268C" w:rsidP="0007268C" w:rsidRDefault="0007268C" w14:paraId="76245ED2" w14:textId="77777777"/>
    <w:p w:rsidRPr="008E391F" w:rsidR="0007268C" w:rsidP="0007268C" w:rsidRDefault="0007268C" w14:paraId="6C569E1D" w14:textId="77777777">
      <w:proofErr w:type="spellStart"/>
      <w:r w:rsidRPr="008E391F">
        <w:rPr>
          <w:i/>
        </w:rPr>
        <w:t>Abies</w:t>
      </w:r>
      <w:proofErr w:type="spellEnd"/>
      <w:r w:rsidRPr="008E391F">
        <w:rPr>
          <w:i/>
        </w:rPr>
        <w:t xml:space="preserve"> </w:t>
      </w:r>
      <w:proofErr w:type="spellStart"/>
      <w:r w:rsidRPr="008E391F">
        <w:rPr>
          <w:i/>
        </w:rPr>
        <w:t>concolor</w:t>
      </w:r>
      <w:proofErr w:type="spellEnd"/>
      <w:r w:rsidRPr="008E391F">
        <w:t xml:space="preserve"> dominates at higher, colder locations; </w:t>
      </w:r>
      <w:proofErr w:type="spellStart"/>
      <w:r w:rsidRPr="008E391F">
        <w:rPr>
          <w:i/>
        </w:rPr>
        <w:t>Picea</w:t>
      </w:r>
      <w:proofErr w:type="spellEnd"/>
      <w:r w:rsidRPr="008E391F">
        <w:rPr>
          <w:i/>
        </w:rPr>
        <w:t xml:space="preserve"> </w:t>
      </w:r>
      <w:proofErr w:type="spellStart"/>
      <w:r w:rsidRPr="008E391F">
        <w:rPr>
          <w:i/>
        </w:rPr>
        <w:t>pungens</w:t>
      </w:r>
      <w:proofErr w:type="spellEnd"/>
      <w:r w:rsidRPr="008E391F">
        <w:t xml:space="preserve"> represents mesic conditions; and </w:t>
      </w:r>
      <w:proofErr w:type="spellStart"/>
      <w:r w:rsidRPr="008E391F">
        <w:rPr>
          <w:i/>
        </w:rPr>
        <w:t>Pseudotsuga</w:t>
      </w:r>
      <w:proofErr w:type="spellEnd"/>
      <w:r w:rsidRPr="008E391F">
        <w:rPr>
          <w:i/>
        </w:rPr>
        <w:t xml:space="preserve"> </w:t>
      </w:r>
      <w:proofErr w:type="spellStart"/>
      <w:r w:rsidRPr="008E391F">
        <w:rPr>
          <w:i/>
        </w:rPr>
        <w:t>menziesii</w:t>
      </w:r>
      <w:proofErr w:type="spellEnd"/>
      <w:r w:rsidRPr="008E391F">
        <w:t xml:space="preserve"> dominates intermediate zones.</w:t>
      </w:r>
    </w:p>
    <w:p w:rsidR="0007268C" w:rsidP="0007268C" w:rsidRDefault="0007268C" w14:paraId="51FCBA3E" w14:textId="77777777"/>
    <w:p w:rsidR="0007268C" w:rsidP="0007268C" w:rsidRDefault="0007268C" w14:paraId="6781B22A" w14:textId="77777777">
      <w:r>
        <w:t>In the Bighorn Mountains, Douglas-fir and ponderosa pine are the dominants of late-successional forests at low elevations.</w:t>
      </w:r>
    </w:p>
    <w:p w:rsidR="0007268C" w:rsidP="0007268C" w:rsidRDefault="0007268C" w14:paraId="759CE6B2" w14:textId="77777777"/>
    <w:p w:rsidR="0007268C" w:rsidP="0007268C" w:rsidRDefault="0007268C" w14:paraId="1F4B3B05" w14:textId="77777777">
      <w:r>
        <w:t>This type is generally located just above sagebrush ecosystems and adjacent to ponderosa pine woodlands.</w:t>
      </w:r>
    </w:p>
    <w:p w:rsidR="0007268C" w:rsidP="0007268C" w:rsidRDefault="0007268C" w14:paraId="2423E823" w14:textId="77777777">
      <w:pPr>
        <w:pStyle w:val="InfoPara"/>
      </w:pPr>
      <w:r>
        <w:t>Vegetation Description</w:t>
      </w:r>
    </w:p>
    <w:p w:rsidR="0007268C" w:rsidP="0007268C" w:rsidRDefault="0007268C" w14:paraId="108D5ED5" w14:textId="598FEF49">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and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are most frequent, but </w:t>
      </w:r>
      <w:r w:rsidRPr="00261664">
        <w:rPr>
          <w:i/>
        </w:rPr>
        <w:t>Pinus ponderosa</w:t>
      </w:r>
      <w:r>
        <w:t xml:space="preserve"> may be present to co</w:t>
      </w:r>
      <w:r w:rsidR="00A05DFA">
        <w:t>-</w:t>
      </w:r>
      <w:r>
        <w:t xml:space="preserve">dominant.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occupy drier sites, and </w:t>
      </w:r>
      <w:r w:rsidRPr="00261664">
        <w:rPr>
          <w:i/>
        </w:rPr>
        <w:t>Pinus ponderosa</w:t>
      </w:r>
      <w:r>
        <w:t xml:space="preserve"> is a common co</w:t>
      </w:r>
      <w:r w:rsidR="00A05DFA">
        <w:t>-</w:t>
      </w:r>
      <w:r>
        <w:t xml:space="preserve">dominant. </w:t>
      </w:r>
      <w:proofErr w:type="spellStart"/>
      <w:r w:rsidRPr="00261664">
        <w:rPr>
          <w:i/>
        </w:rPr>
        <w:t>Abies</w:t>
      </w:r>
      <w:proofErr w:type="spellEnd"/>
      <w:r w:rsidRPr="00261664">
        <w:rPr>
          <w:i/>
        </w:rPr>
        <w:t xml:space="preserve"> </w:t>
      </w:r>
      <w:proofErr w:type="spellStart"/>
      <w:r w:rsidRPr="00261664">
        <w:rPr>
          <w:i/>
        </w:rPr>
        <w:t>concolor</w:t>
      </w:r>
      <w:proofErr w:type="spellEnd"/>
      <w:r>
        <w:t>-dominated forests occupy cooler sites, such as upper slopes at higher elevations, canyon side slopes, ridge tops</w:t>
      </w:r>
      <w:r w:rsidR="00A05DFA">
        <w:t>,</w:t>
      </w:r>
      <w:r>
        <w:t xml:space="preserve"> and north</w:t>
      </w:r>
      <w:r w:rsidR="00A05DFA">
        <w:t>-</w:t>
      </w:r>
      <w:r>
        <w:t xml:space="preserve"> and east-facing slopes</w:t>
      </w:r>
      <w:r w:rsidR="00A05DFA">
        <w:t xml:space="preserve">, </w:t>
      </w:r>
      <w:r>
        <w:t xml:space="preserve">which burn somewhat infrequently. </w:t>
      </w:r>
      <w:proofErr w:type="spellStart"/>
      <w:r w:rsidRPr="00261664">
        <w:rPr>
          <w:i/>
        </w:rPr>
        <w:t>Picea</w:t>
      </w:r>
      <w:proofErr w:type="spellEnd"/>
      <w:r w:rsidRPr="00261664">
        <w:rPr>
          <w:i/>
        </w:rPr>
        <w:t xml:space="preserve"> </w:t>
      </w:r>
      <w:proofErr w:type="spellStart"/>
      <w:r w:rsidRPr="00261664">
        <w:rPr>
          <w:i/>
        </w:rPr>
        <w:t>pungens</w:t>
      </w:r>
      <w:proofErr w:type="spellEnd"/>
      <w:r>
        <w:t xml:space="preserve"> is most often found in cool, moist locations, often occurring as smaller patches within a matrix of other associations. As many as seven conifers can be found growing in the same occurrence.</w:t>
      </w:r>
    </w:p>
    <w:p w:rsidR="0007268C" w:rsidP="0007268C" w:rsidRDefault="0007268C" w14:paraId="1A7BDC3C" w14:textId="77777777"/>
    <w:p w:rsidR="0007268C" w:rsidP="0007268C" w:rsidRDefault="0007268C" w14:paraId="1CBCAEE2" w14:textId="77777777">
      <w:r>
        <w:t xml:space="preserve">In the Bighorns, Douglas-fir and ponderosa pine are the dominants of late-successional forests at low elevations. Sometimes Douglas-fir replaces ponderosa pine as the stand matures, but most ponderosa pine stands are dominated by ponderosa pine saplings in the understory. Lodgepole in the Bighorns is generally not seral to Douglas-fir (in Meyer et al. 2005). </w:t>
      </w:r>
    </w:p>
    <w:p w:rsidR="0007268C" w:rsidP="0007268C" w:rsidRDefault="0007268C" w14:paraId="0D8DD9B7" w14:textId="77777777"/>
    <w:p w:rsidR="0007268C" w:rsidP="0007268C" w:rsidRDefault="0007268C" w14:paraId="15E5EB25" w14:textId="77777777">
      <w:r>
        <w:t xml:space="preserve">There are </w:t>
      </w:r>
      <w:proofErr w:type="gramStart"/>
      <w:r>
        <w:t>a number of</w:t>
      </w:r>
      <w:proofErr w:type="gramEnd"/>
      <w:r>
        <w:t xml:space="preserve"> cold-deciduous shrub and graminoid species common, including </w:t>
      </w:r>
      <w:proofErr w:type="spellStart"/>
      <w:r w:rsidRPr="00261664">
        <w:rPr>
          <w:i/>
        </w:rPr>
        <w:t>Arctostaphylos</w:t>
      </w:r>
      <w:proofErr w:type="spellEnd"/>
      <w:r w:rsidRPr="00261664">
        <w:rPr>
          <w:i/>
        </w:rPr>
        <w:t xml:space="preserve"> </w:t>
      </w:r>
      <w:proofErr w:type="spellStart"/>
      <w:r w:rsidRPr="00261664">
        <w:rPr>
          <w:i/>
        </w:rPr>
        <w:t>uva-ursi</w:t>
      </w:r>
      <w:proofErr w:type="spellEnd"/>
      <w:r>
        <w:t xml:space="preserve">, </w:t>
      </w:r>
      <w:r w:rsidRPr="00261664">
        <w:rPr>
          <w:i/>
        </w:rPr>
        <w:t xml:space="preserve">Mahonia </w:t>
      </w:r>
      <w:proofErr w:type="spellStart"/>
      <w:r w:rsidRPr="00261664">
        <w:rPr>
          <w:i/>
        </w:rPr>
        <w:t>repens</w:t>
      </w:r>
      <w:proofErr w:type="spellEnd"/>
      <w:r>
        <w:t xml:space="preserve">, </w:t>
      </w:r>
      <w:r w:rsidRPr="00261664">
        <w:rPr>
          <w:i/>
        </w:rPr>
        <w:t xml:space="preserve">Paxistima </w:t>
      </w:r>
      <w:proofErr w:type="spellStart"/>
      <w:r w:rsidRPr="00261664">
        <w:rPr>
          <w:i/>
        </w:rPr>
        <w:t>myrsinites</w:t>
      </w:r>
      <w:proofErr w:type="spellEnd"/>
      <w:r>
        <w:t xml:space="preserve">, </w:t>
      </w:r>
      <w:proofErr w:type="spellStart"/>
      <w:r w:rsidRPr="00261664">
        <w:rPr>
          <w:i/>
        </w:rPr>
        <w:t>Symphoricarpos</w:t>
      </w:r>
      <w:proofErr w:type="spellEnd"/>
      <w:r w:rsidRPr="00261664">
        <w:rPr>
          <w:i/>
        </w:rPr>
        <w:t xml:space="preserve"> </w:t>
      </w:r>
      <w:proofErr w:type="spellStart"/>
      <w:r w:rsidRPr="00261664">
        <w:rPr>
          <w:i/>
        </w:rPr>
        <w:t>oreophilus</w:t>
      </w:r>
      <w:proofErr w:type="spellEnd"/>
      <w:r>
        <w:t xml:space="preserve">, </w:t>
      </w:r>
      <w:proofErr w:type="spellStart"/>
      <w:r w:rsidRPr="00261664">
        <w:rPr>
          <w:i/>
        </w:rPr>
        <w:t>Jamesia</w:t>
      </w:r>
      <w:proofErr w:type="spellEnd"/>
      <w:r w:rsidRPr="00261664">
        <w:rPr>
          <w:i/>
        </w:rPr>
        <w:t xml:space="preserve"> </w:t>
      </w:r>
      <w:proofErr w:type="spellStart"/>
      <w:r w:rsidRPr="00261664">
        <w:rPr>
          <w:i/>
        </w:rPr>
        <w:t>americana</w:t>
      </w:r>
      <w:proofErr w:type="spellEnd"/>
      <w:r>
        <w:t xml:space="preserve">, </w:t>
      </w:r>
      <w:r w:rsidRPr="00261664">
        <w:rPr>
          <w:i/>
        </w:rPr>
        <w:t xml:space="preserve">Quercus </w:t>
      </w:r>
      <w:proofErr w:type="spellStart"/>
      <w:r w:rsidRPr="00261664">
        <w:rPr>
          <w:i/>
        </w:rPr>
        <w:t>gambelii</w:t>
      </w:r>
      <w:proofErr w:type="spellEnd"/>
      <w:r w:rsidR="00A05DFA">
        <w:t>,</w:t>
      </w:r>
      <w:r>
        <w:t xml:space="preserve"> and </w:t>
      </w:r>
      <w:r w:rsidRPr="00261664">
        <w:rPr>
          <w:i/>
        </w:rPr>
        <w:t xml:space="preserve">Festuca </w:t>
      </w:r>
      <w:proofErr w:type="spellStart"/>
      <w:r w:rsidRPr="00261664">
        <w:rPr>
          <w:i/>
        </w:rPr>
        <w:t>arizonica</w:t>
      </w:r>
      <w:proofErr w:type="spellEnd"/>
      <w:r>
        <w:t>.</w:t>
      </w:r>
    </w:p>
    <w:p w:rsidR="0007268C" w:rsidP="0007268C" w:rsidRDefault="0007268C" w14:paraId="307A9D9E" w14:textId="77777777"/>
    <w:p w:rsidR="0007268C" w:rsidP="0007268C" w:rsidRDefault="0007268C" w14:paraId="6AFD928F" w14:textId="608FAB56">
      <w:proofErr w:type="spellStart"/>
      <w:r w:rsidRPr="00261664">
        <w:rPr>
          <w:i/>
        </w:rPr>
        <w:t>Populus</w:t>
      </w:r>
      <w:proofErr w:type="spellEnd"/>
      <w:r w:rsidRPr="00261664">
        <w:rPr>
          <w:i/>
        </w:rPr>
        <w:t xml:space="preserve"> </w:t>
      </w:r>
      <w:proofErr w:type="spellStart"/>
      <w:r w:rsidRPr="00261664">
        <w:rPr>
          <w:i/>
        </w:rPr>
        <w:t>tremuloides</w:t>
      </w:r>
      <w:proofErr w:type="spellEnd"/>
      <w:r>
        <w:t xml:space="preserve"> is often present as intermingled individuals in remnant aspen clones or in adjacent patches. The composition and structure of overstory </w:t>
      </w:r>
      <w:r w:rsidR="00A05DFA">
        <w:t xml:space="preserve">is </w:t>
      </w:r>
      <w:r>
        <w:t>dependent upon the temperature and moisture relationships of the site and the successional status of the occurrence (</w:t>
      </w:r>
      <w:proofErr w:type="spellStart"/>
      <w:r>
        <w:t>DeVelice</w:t>
      </w:r>
      <w:proofErr w:type="spellEnd"/>
      <w:r>
        <w:t xml:space="preserve"> et al. 1986</w:t>
      </w:r>
      <w:r w:rsidR="00A05DFA">
        <w:t>;</w:t>
      </w:r>
      <w:r>
        <w:t xml:space="preserve"> </w:t>
      </w:r>
      <w:proofErr w:type="spellStart"/>
      <w:r>
        <w:t>Muldavin</w:t>
      </w:r>
      <w:proofErr w:type="spellEnd"/>
      <w:r>
        <w:t xml:space="preserve"> et al. 1996).</w:t>
      </w:r>
    </w:p>
    <w:p w:rsidR="0007268C" w:rsidP="0007268C" w:rsidRDefault="0007268C" w14:paraId="1CEC61D3" w14:textId="77777777"/>
    <w:p w:rsidR="0007268C" w:rsidP="0007268C" w:rsidRDefault="0007268C" w14:paraId="3371A874" w14:textId="02ACDC3D">
      <w:r>
        <w:t xml:space="preserve">Other important species include </w:t>
      </w:r>
      <w:r w:rsidRPr="00261664">
        <w:rPr>
          <w:i/>
        </w:rPr>
        <w:t xml:space="preserve">Acer </w:t>
      </w:r>
      <w:proofErr w:type="spellStart"/>
      <w:r w:rsidRPr="00261664">
        <w:rPr>
          <w:i/>
        </w:rPr>
        <w:t>glabrum</w:t>
      </w:r>
      <w:proofErr w:type="spellEnd"/>
      <w:r>
        <w:t xml:space="preserve">, </w:t>
      </w:r>
      <w:r w:rsidRPr="00261664">
        <w:rPr>
          <w:i/>
        </w:rPr>
        <w:t xml:space="preserve">Acer </w:t>
      </w:r>
      <w:proofErr w:type="spellStart"/>
      <w:r w:rsidRPr="00261664">
        <w:rPr>
          <w:i/>
        </w:rPr>
        <w:t>grandidentatum</w:t>
      </w:r>
      <w:proofErr w:type="spellEnd"/>
      <w:r>
        <w:t xml:space="preserve">, </w:t>
      </w:r>
      <w:proofErr w:type="spellStart"/>
      <w:r w:rsidRPr="00261664">
        <w:rPr>
          <w:i/>
        </w:rPr>
        <w:t>Amelanchier</w:t>
      </w:r>
      <w:proofErr w:type="spellEnd"/>
      <w:r w:rsidRPr="00261664">
        <w:rPr>
          <w:i/>
        </w:rPr>
        <w:t xml:space="preserve"> </w:t>
      </w:r>
      <w:proofErr w:type="spellStart"/>
      <w:r w:rsidRPr="00261664">
        <w:rPr>
          <w:i/>
        </w:rPr>
        <w:t>alnifolia</w:t>
      </w:r>
      <w:proofErr w:type="spellEnd"/>
      <w:r>
        <w:t xml:space="preserve">, </w:t>
      </w:r>
      <w:proofErr w:type="spellStart"/>
      <w:r w:rsidRPr="00261664">
        <w:rPr>
          <w:i/>
        </w:rPr>
        <w:t>Arctostaphylos</w:t>
      </w:r>
      <w:proofErr w:type="spellEnd"/>
      <w:r w:rsidRPr="00261664">
        <w:rPr>
          <w:i/>
        </w:rPr>
        <w:t xml:space="preserve"> </w:t>
      </w:r>
      <w:proofErr w:type="spellStart"/>
      <w:r w:rsidRPr="00261664">
        <w:rPr>
          <w:i/>
        </w:rPr>
        <w:t>patula</w:t>
      </w:r>
      <w:proofErr w:type="spellEnd"/>
      <w:r>
        <w:t xml:space="preserve">, </w:t>
      </w:r>
      <w:proofErr w:type="spellStart"/>
      <w:r w:rsidRPr="00261664">
        <w:rPr>
          <w:i/>
        </w:rPr>
        <w:t>Holodiscus</w:t>
      </w:r>
      <w:proofErr w:type="spellEnd"/>
      <w:r w:rsidRPr="00261664">
        <w:rPr>
          <w:i/>
        </w:rPr>
        <w:t xml:space="preserve"> </w:t>
      </w:r>
      <w:proofErr w:type="spellStart"/>
      <w:r w:rsidRPr="00261664">
        <w:rPr>
          <w:i/>
        </w:rPr>
        <w:t>dumosus</w:t>
      </w:r>
      <w:proofErr w:type="spellEnd"/>
      <w:r>
        <w:t xml:space="preserve">, </w:t>
      </w:r>
      <w:proofErr w:type="spellStart"/>
      <w:r w:rsidRPr="00261664">
        <w:rPr>
          <w:i/>
        </w:rPr>
        <w:t>Jamesia</w:t>
      </w:r>
      <w:proofErr w:type="spellEnd"/>
      <w:r w:rsidRPr="00261664">
        <w:rPr>
          <w:i/>
        </w:rPr>
        <w:t xml:space="preserve"> </w:t>
      </w:r>
      <w:proofErr w:type="spellStart"/>
      <w:r w:rsidRPr="00261664">
        <w:rPr>
          <w:i/>
        </w:rPr>
        <w:t>americana</w:t>
      </w:r>
      <w:proofErr w:type="spellEnd"/>
      <w:r>
        <w:t xml:space="preserve">, </w:t>
      </w:r>
      <w:proofErr w:type="spellStart"/>
      <w:r w:rsidRPr="00261664">
        <w:rPr>
          <w:i/>
        </w:rPr>
        <w:t>Juniperus</w:t>
      </w:r>
      <w:proofErr w:type="spellEnd"/>
      <w:r w:rsidRPr="00261664">
        <w:rPr>
          <w:i/>
        </w:rPr>
        <w:t xml:space="preserve"> </w:t>
      </w:r>
      <w:proofErr w:type="spellStart"/>
      <w:r w:rsidRPr="00261664">
        <w:rPr>
          <w:i/>
        </w:rPr>
        <w:t>communis</w:t>
      </w:r>
      <w:proofErr w:type="spellEnd"/>
      <w:r>
        <w:t xml:space="preserve">, </w:t>
      </w:r>
      <w:proofErr w:type="spellStart"/>
      <w:r w:rsidRPr="00261664">
        <w:rPr>
          <w:i/>
        </w:rPr>
        <w:t>Physocarpus</w:t>
      </w:r>
      <w:proofErr w:type="spellEnd"/>
      <w:r w:rsidRPr="00261664">
        <w:rPr>
          <w:i/>
        </w:rPr>
        <w:t xml:space="preserve"> </w:t>
      </w:r>
      <w:proofErr w:type="spellStart"/>
      <w:r w:rsidRPr="00261664">
        <w:rPr>
          <w:i/>
        </w:rPr>
        <w:t>monogynus</w:t>
      </w:r>
      <w:proofErr w:type="spellEnd"/>
      <w:r>
        <w:t xml:space="preserve">, </w:t>
      </w:r>
      <w:r w:rsidRPr="00261664">
        <w:rPr>
          <w:i/>
        </w:rPr>
        <w:t xml:space="preserve">Quercus </w:t>
      </w:r>
      <w:proofErr w:type="spellStart"/>
      <w:r w:rsidRPr="00261664">
        <w:rPr>
          <w:i/>
        </w:rPr>
        <w:t>arizonica</w:t>
      </w:r>
      <w:proofErr w:type="spellEnd"/>
      <w:r>
        <w:t xml:space="preserve">, </w:t>
      </w:r>
      <w:r w:rsidRPr="00261664">
        <w:rPr>
          <w:i/>
        </w:rPr>
        <w:t>Quercus rugosa</w:t>
      </w:r>
      <w:r>
        <w:t xml:space="preserve">, </w:t>
      </w:r>
      <w:r w:rsidRPr="00261664">
        <w:rPr>
          <w:i/>
        </w:rPr>
        <w:t xml:space="preserve">Quercus X </w:t>
      </w:r>
      <w:proofErr w:type="spellStart"/>
      <w:r w:rsidRPr="00261664">
        <w:rPr>
          <w:i/>
        </w:rPr>
        <w:t>pauciloba</w:t>
      </w:r>
      <w:proofErr w:type="spellEnd"/>
      <w:r>
        <w:t xml:space="preserve">, </w:t>
      </w:r>
      <w:r w:rsidRPr="00261664">
        <w:rPr>
          <w:i/>
        </w:rPr>
        <w:t xml:space="preserve">Quercus </w:t>
      </w:r>
      <w:proofErr w:type="spellStart"/>
      <w:r w:rsidRPr="00261664">
        <w:rPr>
          <w:i/>
        </w:rPr>
        <w:t>hypoleucoides</w:t>
      </w:r>
      <w:proofErr w:type="spellEnd"/>
      <w:r>
        <w:t xml:space="preserve">, </w:t>
      </w:r>
      <w:proofErr w:type="spellStart"/>
      <w:r w:rsidRPr="00261664">
        <w:rPr>
          <w:i/>
        </w:rPr>
        <w:t>Robinia</w:t>
      </w:r>
      <w:proofErr w:type="spellEnd"/>
      <w:r w:rsidRPr="00261664">
        <w:rPr>
          <w:i/>
        </w:rPr>
        <w:t xml:space="preserve"> </w:t>
      </w:r>
      <w:proofErr w:type="spellStart"/>
      <w:r w:rsidRPr="00261664">
        <w:rPr>
          <w:i/>
        </w:rPr>
        <w:t>neomexicana</w:t>
      </w:r>
      <w:proofErr w:type="spellEnd"/>
      <w:r>
        <w:t xml:space="preserve">, </w:t>
      </w:r>
      <w:proofErr w:type="spellStart"/>
      <w:r w:rsidRPr="00261664">
        <w:rPr>
          <w:i/>
        </w:rPr>
        <w:t>Rubus</w:t>
      </w:r>
      <w:proofErr w:type="spellEnd"/>
      <w:r w:rsidRPr="00261664">
        <w:rPr>
          <w:i/>
        </w:rPr>
        <w:t xml:space="preserve"> </w:t>
      </w:r>
      <w:proofErr w:type="spellStart"/>
      <w:r w:rsidRPr="00261664">
        <w:rPr>
          <w:i/>
        </w:rPr>
        <w:t>parviflorus</w:t>
      </w:r>
      <w:proofErr w:type="spellEnd"/>
      <w:r w:rsidR="00A05DFA">
        <w:t>,</w:t>
      </w:r>
      <w:r>
        <w:t xml:space="preserve"> and </w:t>
      </w:r>
      <w:r w:rsidRPr="00261664">
        <w:rPr>
          <w:i/>
        </w:rPr>
        <w:t xml:space="preserve">Vaccinium </w:t>
      </w:r>
      <w:proofErr w:type="spellStart"/>
      <w:r w:rsidRPr="00261664">
        <w:rPr>
          <w:i/>
        </w:rPr>
        <w:t>myrtillus</w:t>
      </w:r>
      <w:proofErr w:type="spellEnd"/>
      <w:r>
        <w:t xml:space="preserve">. Where soil moisture is favorable, the herbaceous layer may be quite diverse, including graminoids </w:t>
      </w:r>
      <w:proofErr w:type="spellStart"/>
      <w:r w:rsidRPr="00261664">
        <w:rPr>
          <w:i/>
        </w:rPr>
        <w:t>Bromus</w:t>
      </w:r>
      <w:proofErr w:type="spellEnd"/>
      <w:r w:rsidRPr="00261664">
        <w:rPr>
          <w:i/>
        </w:rPr>
        <w:t xml:space="preserve"> </w:t>
      </w:r>
      <w:proofErr w:type="spellStart"/>
      <w:r w:rsidRPr="00261664">
        <w:rPr>
          <w:i/>
        </w:rPr>
        <w:t>ciliatus</w:t>
      </w:r>
      <w:proofErr w:type="spellEnd"/>
      <w:r>
        <w:t xml:space="preserve"> (=</w:t>
      </w:r>
      <w:proofErr w:type="spellStart"/>
      <w:r w:rsidRPr="00261664">
        <w:rPr>
          <w:i/>
        </w:rPr>
        <w:t>Bromus</w:t>
      </w:r>
      <w:proofErr w:type="spellEnd"/>
      <w:r w:rsidRPr="00261664">
        <w:rPr>
          <w:i/>
        </w:rPr>
        <w:t xml:space="preserve"> canadensis</w:t>
      </w:r>
      <w:r>
        <w:t xml:space="preserve">), </w:t>
      </w:r>
      <w:proofErr w:type="spellStart"/>
      <w:r>
        <w:t>Calamagrostis</w:t>
      </w:r>
      <w:proofErr w:type="spellEnd"/>
      <w:r>
        <w:t xml:space="preserve"> </w:t>
      </w:r>
      <w:proofErr w:type="spellStart"/>
      <w:r>
        <w:t>rubescens</w:t>
      </w:r>
      <w:proofErr w:type="spellEnd"/>
      <w:r>
        <w:t xml:space="preserve">, </w:t>
      </w:r>
      <w:proofErr w:type="spellStart"/>
      <w:r w:rsidRPr="00261664">
        <w:rPr>
          <w:i/>
        </w:rPr>
        <w:t>Carex</w:t>
      </w:r>
      <w:proofErr w:type="spellEnd"/>
      <w:r w:rsidRPr="00261664">
        <w:rPr>
          <w:i/>
        </w:rPr>
        <w:t xml:space="preserve"> </w:t>
      </w:r>
      <w:proofErr w:type="spellStart"/>
      <w:r w:rsidRPr="00261664">
        <w:rPr>
          <w:i/>
        </w:rPr>
        <w:t>geyeri</w:t>
      </w:r>
      <w:proofErr w:type="spellEnd"/>
      <w:r>
        <w:t xml:space="preserve">, </w:t>
      </w:r>
      <w:proofErr w:type="spellStart"/>
      <w:r w:rsidRPr="00261664">
        <w:rPr>
          <w:i/>
        </w:rPr>
        <w:t>Carex</w:t>
      </w:r>
      <w:proofErr w:type="spellEnd"/>
      <w:r w:rsidRPr="00261664">
        <w:rPr>
          <w:i/>
        </w:rPr>
        <w:t xml:space="preserve"> </w:t>
      </w:r>
      <w:proofErr w:type="spellStart"/>
      <w:r w:rsidRPr="00261664">
        <w:rPr>
          <w:i/>
        </w:rPr>
        <w:t>rossii</w:t>
      </w:r>
      <w:proofErr w:type="spellEnd"/>
      <w:r>
        <w:t xml:space="preserve">, </w:t>
      </w:r>
      <w:proofErr w:type="spellStart"/>
      <w:r w:rsidRPr="00261664">
        <w:rPr>
          <w:i/>
        </w:rPr>
        <w:t>Carex</w:t>
      </w:r>
      <w:proofErr w:type="spellEnd"/>
      <w:r w:rsidRPr="00261664">
        <w:rPr>
          <w:i/>
        </w:rPr>
        <w:t xml:space="preserve"> </w:t>
      </w:r>
      <w:proofErr w:type="spellStart"/>
      <w:r w:rsidRPr="00261664">
        <w:rPr>
          <w:i/>
        </w:rPr>
        <w:t>siccata</w:t>
      </w:r>
      <w:proofErr w:type="spellEnd"/>
      <w:r>
        <w:t xml:space="preserve"> (=</w:t>
      </w:r>
      <w:proofErr w:type="spellStart"/>
      <w:r w:rsidRPr="00261664">
        <w:rPr>
          <w:i/>
        </w:rPr>
        <w:t>Carex</w:t>
      </w:r>
      <w:proofErr w:type="spellEnd"/>
      <w:r w:rsidRPr="00261664">
        <w:rPr>
          <w:i/>
        </w:rPr>
        <w:t xml:space="preserve"> </w:t>
      </w:r>
      <w:proofErr w:type="spellStart"/>
      <w:r w:rsidRPr="00261664">
        <w:rPr>
          <w:i/>
        </w:rPr>
        <w:t>foenea</w:t>
      </w:r>
      <w:proofErr w:type="spellEnd"/>
      <w:r>
        <w:t xml:space="preserve">), </w:t>
      </w:r>
      <w:r w:rsidRPr="00261664">
        <w:rPr>
          <w:i/>
        </w:rPr>
        <w:t xml:space="preserve">Festuca </w:t>
      </w:r>
      <w:proofErr w:type="spellStart"/>
      <w:r w:rsidRPr="00261664">
        <w:rPr>
          <w:i/>
        </w:rPr>
        <w:t>occidentalis</w:t>
      </w:r>
      <w:proofErr w:type="spellEnd"/>
      <w:r>
        <w:t xml:space="preserve">, </w:t>
      </w:r>
      <w:proofErr w:type="spellStart"/>
      <w:r w:rsidRPr="00261664">
        <w:rPr>
          <w:i/>
        </w:rPr>
        <w:t>Koeleria</w:t>
      </w:r>
      <w:proofErr w:type="spellEnd"/>
      <w:r w:rsidRPr="00261664">
        <w:rPr>
          <w:i/>
        </w:rPr>
        <w:t xml:space="preserve"> </w:t>
      </w:r>
      <w:proofErr w:type="spellStart"/>
      <w:r w:rsidRPr="00261664">
        <w:rPr>
          <w:i/>
        </w:rPr>
        <w:t>macrantha</w:t>
      </w:r>
      <w:proofErr w:type="spellEnd"/>
      <w:r>
        <w:t xml:space="preserve">, </w:t>
      </w:r>
      <w:proofErr w:type="spellStart"/>
      <w:r w:rsidRPr="00261664">
        <w:rPr>
          <w:i/>
        </w:rPr>
        <w:t>Muhlenbergia</w:t>
      </w:r>
      <w:proofErr w:type="spellEnd"/>
      <w:r w:rsidRPr="00261664">
        <w:rPr>
          <w:i/>
        </w:rPr>
        <w:t xml:space="preserve"> </w:t>
      </w:r>
      <w:proofErr w:type="spellStart"/>
      <w:r w:rsidRPr="00261664">
        <w:rPr>
          <w:i/>
        </w:rPr>
        <w:t>montana</w:t>
      </w:r>
      <w:proofErr w:type="spellEnd"/>
      <w:r>
        <w:t xml:space="preserve">, </w:t>
      </w:r>
      <w:proofErr w:type="spellStart"/>
      <w:r w:rsidRPr="00261664">
        <w:rPr>
          <w:i/>
        </w:rPr>
        <w:t>Muhlenbergia</w:t>
      </w:r>
      <w:proofErr w:type="spellEnd"/>
      <w:r w:rsidRPr="00261664">
        <w:rPr>
          <w:i/>
        </w:rPr>
        <w:t xml:space="preserve"> </w:t>
      </w:r>
      <w:proofErr w:type="spellStart"/>
      <w:r w:rsidRPr="00261664">
        <w:rPr>
          <w:i/>
        </w:rPr>
        <w:t>virescens</w:t>
      </w:r>
      <w:proofErr w:type="spellEnd"/>
      <w:r>
        <w:t xml:space="preserve">, </w:t>
      </w:r>
      <w:proofErr w:type="spellStart"/>
      <w:r w:rsidRPr="00261664">
        <w:rPr>
          <w:i/>
        </w:rPr>
        <w:t>Poa</w:t>
      </w:r>
      <w:proofErr w:type="spellEnd"/>
      <w:r w:rsidRPr="00261664">
        <w:rPr>
          <w:i/>
        </w:rPr>
        <w:t xml:space="preserve"> </w:t>
      </w:r>
      <w:proofErr w:type="spellStart"/>
      <w:r w:rsidRPr="00261664">
        <w:rPr>
          <w:i/>
        </w:rPr>
        <w:t>fendleriana</w:t>
      </w:r>
      <w:proofErr w:type="spellEnd"/>
      <w:r w:rsidR="00A05DFA">
        <w:t>,</w:t>
      </w:r>
      <w:r>
        <w:t xml:space="preserve"> and </w:t>
      </w:r>
      <w:proofErr w:type="spellStart"/>
      <w:r w:rsidRPr="00261664">
        <w:rPr>
          <w:i/>
        </w:rPr>
        <w:t>Pseudoroegneria</w:t>
      </w:r>
      <w:proofErr w:type="spellEnd"/>
      <w:r w:rsidRPr="00261664">
        <w:rPr>
          <w:i/>
        </w:rPr>
        <w:t xml:space="preserve"> </w:t>
      </w:r>
      <w:proofErr w:type="spellStart"/>
      <w:r w:rsidRPr="00261664">
        <w:rPr>
          <w:i/>
        </w:rPr>
        <w:t>spicata</w:t>
      </w:r>
      <w:proofErr w:type="spellEnd"/>
      <w:r>
        <w:t xml:space="preserve">, and forbs </w:t>
      </w:r>
      <w:r w:rsidRPr="00261664">
        <w:rPr>
          <w:i/>
        </w:rPr>
        <w:t xml:space="preserve">Achillea </w:t>
      </w:r>
      <w:proofErr w:type="spellStart"/>
      <w:r w:rsidRPr="00261664">
        <w:rPr>
          <w:i/>
        </w:rPr>
        <w:t>millefolium</w:t>
      </w:r>
      <w:proofErr w:type="spellEnd"/>
      <w:r>
        <w:t xml:space="preserve">, </w:t>
      </w:r>
      <w:r w:rsidRPr="00261664">
        <w:rPr>
          <w:i/>
        </w:rPr>
        <w:t xml:space="preserve">Arnica </w:t>
      </w:r>
      <w:proofErr w:type="spellStart"/>
      <w:r w:rsidRPr="00261664">
        <w:rPr>
          <w:i/>
        </w:rPr>
        <w:t>cordifolia</w:t>
      </w:r>
      <w:proofErr w:type="spellEnd"/>
      <w:r>
        <w:t xml:space="preserve">, </w:t>
      </w:r>
      <w:r w:rsidRPr="00261664">
        <w:rPr>
          <w:i/>
        </w:rPr>
        <w:t xml:space="preserve">Erigeron </w:t>
      </w:r>
      <w:proofErr w:type="spellStart"/>
      <w:r w:rsidRPr="00261664">
        <w:rPr>
          <w:i/>
        </w:rPr>
        <w:t>eximius</w:t>
      </w:r>
      <w:proofErr w:type="spellEnd"/>
      <w:r>
        <w:t xml:space="preserve">, </w:t>
      </w:r>
      <w:proofErr w:type="spellStart"/>
      <w:r w:rsidRPr="00261664">
        <w:rPr>
          <w:i/>
        </w:rPr>
        <w:t>Fragaria</w:t>
      </w:r>
      <w:proofErr w:type="spellEnd"/>
      <w:r w:rsidRPr="00261664">
        <w:rPr>
          <w:i/>
        </w:rPr>
        <w:t xml:space="preserve"> </w:t>
      </w:r>
      <w:proofErr w:type="spellStart"/>
      <w:r w:rsidRPr="00261664">
        <w:rPr>
          <w:i/>
        </w:rPr>
        <w:t>virginiana</w:t>
      </w:r>
      <w:proofErr w:type="spellEnd"/>
      <w:r>
        <w:t xml:space="preserve">, </w:t>
      </w:r>
      <w:r w:rsidRPr="00261664">
        <w:rPr>
          <w:i/>
        </w:rPr>
        <w:t>Linnaea borealis</w:t>
      </w:r>
      <w:r>
        <w:t xml:space="preserve">, </w:t>
      </w:r>
      <w:proofErr w:type="spellStart"/>
      <w:r w:rsidRPr="00261664">
        <w:rPr>
          <w:i/>
        </w:rPr>
        <w:t>Luzula</w:t>
      </w:r>
      <w:proofErr w:type="spellEnd"/>
      <w:r w:rsidRPr="00261664">
        <w:rPr>
          <w:i/>
        </w:rPr>
        <w:t xml:space="preserve"> </w:t>
      </w:r>
      <w:proofErr w:type="spellStart"/>
      <w:r w:rsidRPr="00261664">
        <w:rPr>
          <w:i/>
        </w:rPr>
        <w:t>parviflora</w:t>
      </w:r>
      <w:proofErr w:type="spellEnd"/>
      <w:r>
        <w:t xml:space="preserve">, </w:t>
      </w:r>
      <w:proofErr w:type="spellStart"/>
      <w:r w:rsidRPr="00261664">
        <w:rPr>
          <w:i/>
        </w:rPr>
        <w:t>Osmorhiza</w:t>
      </w:r>
      <w:proofErr w:type="spellEnd"/>
      <w:r w:rsidRPr="00261664">
        <w:rPr>
          <w:i/>
        </w:rPr>
        <w:t xml:space="preserve"> </w:t>
      </w:r>
      <w:proofErr w:type="spellStart"/>
      <w:r w:rsidRPr="00261664">
        <w:rPr>
          <w:i/>
        </w:rPr>
        <w:t>berteroi</w:t>
      </w:r>
      <w:proofErr w:type="spellEnd"/>
      <w:r>
        <w:t xml:space="preserve">, </w:t>
      </w:r>
      <w:proofErr w:type="spellStart"/>
      <w:r w:rsidRPr="00261664">
        <w:rPr>
          <w:i/>
        </w:rPr>
        <w:t>Packera</w:t>
      </w:r>
      <w:proofErr w:type="spellEnd"/>
      <w:r w:rsidRPr="00261664">
        <w:rPr>
          <w:i/>
        </w:rPr>
        <w:t xml:space="preserve"> </w:t>
      </w:r>
      <w:proofErr w:type="spellStart"/>
      <w:r w:rsidRPr="00261664">
        <w:rPr>
          <w:i/>
        </w:rPr>
        <w:t>cardamine</w:t>
      </w:r>
      <w:proofErr w:type="spellEnd"/>
      <w:r>
        <w:t xml:space="preserve"> (=</w:t>
      </w:r>
      <w:proofErr w:type="spellStart"/>
      <w:r w:rsidRPr="00261664">
        <w:rPr>
          <w:i/>
        </w:rPr>
        <w:t>Senecio</w:t>
      </w:r>
      <w:proofErr w:type="spellEnd"/>
      <w:r w:rsidRPr="00261664">
        <w:rPr>
          <w:i/>
        </w:rPr>
        <w:t xml:space="preserve"> </w:t>
      </w:r>
      <w:proofErr w:type="spellStart"/>
      <w:r w:rsidRPr="00261664">
        <w:rPr>
          <w:i/>
        </w:rPr>
        <w:t>cardamine</w:t>
      </w:r>
      <w:proofErr w:type="spellEnd"/>
      <w:r>
        <w:t xml:space="preserve">), </w:t>
      </w:r>
      <w:r w:rsidRPr="00261664">
        <w:rPr>
          <w:i/>
        </w:rPr>
        <w:t xml:space="preserve">Thalictrum </w:t>
      </w:r>
      <w:proofErr w:type="spellStart"/>
      <w:r w:rsidRPr="00261664">
        <w:rPr>
          <w:i/>
        </w:rPr>
        <w:t>occidentale</w:t>
      </w:r>
      <w:proofErr w:type="spellEnd"/>
      <w:r>
        <w:t xml:space="preserve">, </w:t>
      </w:r>
      <w:r w:rsidRPr="00261664">
        <w:rPr>
          <w:i/>
        </w:rPr>
        <w:t xml:space="preserve">Thalictrum </w:t>
      </w:r>
      <w:proofErr w:type="spellStart"/>
      <w:r w:rsidRPr="00261664">
        <w:rPr>
          <w:i/>
        </w:rPr>
        <w:t>fendleri</w:t>
      </w:r>
      <w:proofErr w:type="spellEnd"/>
      <w:r>
        <w:t xml:space="preserve">, </w:t>
      </w:r>
      <w:proofErr w:type="spellStart"/>
      <w:r w:rsidRPr="00261664">
        <w:rPr>
          <w:i/>
        </w:rPr>
        <w:t>Thermopsis</w:t>
      </w:r>
      <w:proofErr w:type="spellEnd"/>
      <w:r w:rsidRPr="00261664">
        <w:rPr>
          <w:i/>
        </w:rPr>
        <w:t xml:space="preserve"> </w:t>
      </w:r>
      <w:proofErr w:type="spellStart"/>
      <w:r w:rsidRPr="00261664">
        <w:rPr>
          <w:i/>
        </w:rPr>
        <w:t>rhombifolia</w:t>
      </w:r>
      <w:proofErr w:type="spellEnd"/>
      <w:r>
        <w:t xml:space="preserve">, </w:t>
      </w:r>
      <w:r w:rsidRPr="00261664">
        <w:rPr>
          <w:i/>
        </w:rPr>
        <w:t xml:space="preserve">Viola </w:t>
      </w:r>
      <w:proofErr w:type="spellStart"/>
      <w:r w:rsidRPr="00261664">
        <w:rPr>
          <w:i/>
        </w:rPr>
        <w:t>adunca</w:t>
      </w:r>
      <w:proofErr w:type="spellEnd"/>
      <w:r w:rsidR="00A05DFA">
        <w:t>,</w:t>
      </w:r>
      <w:r>
        <w:t xml:space="preserve"> and species of many other genera, including </w:t>
      </w:r>
      <w:proofErr w:type="spellStart"/>
      <w:r w:rsidRPr="00261664">
        <w:rPr>
          <w:i/>
        </w:rPr>
        <w:t>Lathyrus</w:t>
      </w:r>
      <w:proofErr w:type="spellEnd"/>
      <w:r>
        <w:t xml:space="preserve">, </w:t>
      </w:r>
      <w:r w:rsidRPr="00261664">
        <w:rPr>
          <w:i/>
        </w:rPr>
        <w:t>Penstemon</w:t>
      </w:r>
      <w:r>
        <w:t xml:space="preserve">, </w:t>
      </w:r>
      <w:proofErr w:type="spellStart"/>
      <w:r w:rsidRPr="00261664">
        <w:rPr>
          <w:i/>
        </w:rPr>
        <w:t>Lupinus</w:t>
      </w:r>
      <w:proofErr w:type="spellEnd"/>
      <w:r>
        <w:t xml:space="preserve">, </w:t>
      </w:r>
      <w:proofErr w:type="spellStart"/>
      <w:r w:rsidRPr="00261664">
        <w:rPr>
          <w:i/>
        </w:rPr>
        <w:t>Vicia</w:t>
      </w:r>
      <w:proofErr w:type="spellEnd"/>
      <w:r>
        <w:t xml:space="preserve">, </w:t>
      </w:r>
      <w:proofErr w:type="spellStart"/>
      <w:r w:rsidRPr="00261664">
        <w:rPr>
          <w:i/>
        </w:rPr>
        <w:t>Arenaria</w:t>
      </w:r>
      <w:proofErr w:type="spellEnd"/>
      <w:r>
        <w:t xml:space="preserve">, </w:t>
      </w:r>
      <w:proofErr w:type="spellStart"/>
      <w:r w:rsidRPr="00261664">
        <w:rPr>
          <w:i/>
        </w:rPr>
        <w:t>Galium</w:t>
      </w:r>
      <w:proofErr w:type="spellEnd"/>
      <w:r w:rsidR="00A05DFA">
        <w:t xml:space="preserve">, </w:t>
      </w:r>
      <w:r>
        <w:t>and others.</w:t>
      </w:r>
    </w:p>
    <w:p w:rsidR="0007268C" w:rsidP="0007268C" w:rsidRDefault="0007268C" w14:paraId="2A584AF3" w14:textId="77777777">
      <w:pPr>
        <w:pStyle w:val="InfoPara"/>
      </w:pPr>
      <w:r>
        <w:t>BpS Dominant and Indicator Species</w:t>
      </w:r>
    </w:p>
    <w:p>
      <w:r>
        <w:rPr>
          <w:sz w:val="16"/>
        </w:rPr>
        <w:t>Species names are from the NRCS PLANTS database. Check species codes at http://plants.usda.gov.</w:t>
      </w:r>
    </w:p>
    <w:p w:rsidR="0007268C" w:rsidP="0007268C" w:rsidRDefault="0007268C" w14:paraId="7F1FA761" w14:textId="77777777">
      <w:pPr>
        <w:pStyle w:val="InfoPara"/>
      </w:pPr>
      <w:r>
        <w:t>Disturbance Description</w:t>
      </w:r>
    </w:p>
    <w:p w:rsidR="0007268C" w:rsidP="0007268C" w:rsidRDefault="0007268C" w14:paraId="7C653928" w14:textId="30F0F3C7">
      <w:r>
        <w:t xml:space="preserve">Areas dominated by Douglas-fir are </w:t>
      </w:r>
      <w:r w:rsidR="00A01374">
        <w:t>characterized by a high</w:t>
      </w:r>
      <w:r w:rsidR="00A05DFA">
        <w:t>-</w:t>
      </w:r>
      <w:r w:rsidR="00A01374">
        <w:t>frequency, low</w:t>
      </w:r>
      <w:r w:rsidR="00A05DFA">
        <w:t>-</w:t>
      </w:r>
      <w:r w:rsidR="00A01374">
        <w:t xml:space="preserve"> and mixed</w:t>
      </w:r>
      <w:r w:rsidR="00A05DFA">
        <w:t>-</w:t>
      </w:r>
      <w:r w:rsidR="00A01374">
        <w:t>severity fire regime</w:t>
      </w:r>
      <w:r>
        <w:t xml:space="preserve">. Some portions of these sites are transition zones to </w:t>
      </w:r>
      <w:r w:rsidR="00A01374">
        <w:t>fire regimes that are characterized by high</w:t>
      </w:r>
      <w:r w:rsidR="00A05DFA">
        <w:t>-</w:t>
      </w:r>
      <w:r w:rsidR="00A01374">
        <w:t>frequency, high</w:t>
      </w:r>
      <w:r w:rsidR="00A05DFA">
        <w:t>-</w:t>
      </w:r>
      <w:r w:rsidR="00A01374">
        <w:t>severity fires or moderate</w:t>
      </w:r>
      <w:r w:rsidR="00A05DFA">
        <w:t>-</w:t>
      </w:r>
      <w:r w:rsidR="00A01374">
        <w:t>frequency, low</w:t>
      </w:r>
      <w:r w:rsidR="00A05DFA">
        <w:t>-</w:t>
      </w:r>
      <w:r w:rsidR="00A01374">
        <w:t xml:space="preserve"> and mixed</w:t>
      </w:r>
      <w:r w:rsidR="00A05DFA">
        <w:t>-</w:t>
      </w:r>
      <w:r w:rsidR="00A01374">
        <w:t xml:space="preserve">severity fires. </w:t>
      </w:r>
      <w:r>
        <w:t>Frequent surface and mixed</w:t>
      </w:r>
      <w:r w:rsidR="00A05DFA">
        <w:t>-</w:t>
      </w:r>
      <w:r>
        <w:t>severity fires were the common fire regime characteristics. Surface fire intervals ranged from 10-50yrs, and replacement</w:t>
      </w:r>
      <w:r w:rsidR="00A05DFA">
        <w:t>-</w:t>
      </w:r>
      <w:r>
        <w:t>severity occurred at intervals of 150-400yrs+ (Crane 19</w:t>
      </w:r>
      <w:r w:rsidR="00A01374">
        <w:t>86</w:t>
      </w:r>
      <w:r w:rsidR="00A05DFA">
        <w:t xml:space="preserve">; </w:t>
      </w:r>
      <w:r w:rsidR="00A01374">
        <w:t>Barrett 1988</w:t>
      </w:r>
      <w:r w:rsidR="00A05DFA">
        <w:t>;</w:t>
      </w:r>
      <w:r w:rsidR="00A01374">
        <w:t xml:space="preserve"> Bradley 1992a and </w:t>
      </w:r>
      <w:r w:rsidR="00A05DFA">
        <w:t>1992</w:t>
      </w:r>
      <w:r>
        <w:t>b</w:t>
      </w:r>
      <w:r w:rsidR="00A05DFA">
        <w:t>;</w:t>
      </w:r>
      <w:r>
        <w:t xml:space="preserve"> Brown 1994</w:t>
      </w:r>
      <w:r w:rsidR="00A05DFA">
        <w:t>;</w:t>
      </w:r>
      <w:r>
        <w:t xml:space="preserve"> Morgan et al. 1996). Mixed</w:t>
      </w:r>
      <w:r w:rsidR="00A05DFA">
        <w:t>-</w:t>
      </w:r>
      <w:r>
        <w:t xml:space="preserve">severity fires were assumed to have an intermediate </w:t>
      </w:r>
      <w:r w:rsidR="00A05DFA">
        <w:t xml:space="preserve">fire return interval </w:t>
      </w:r>
      <w:r w:rsidR="000F65A6">
        <w:t xml:space="preserve">(FRI) </w:t>
      </w:r>
      <w:r>
        <w:t>of 45-75yrs on average. Stand</w:t>
      </w:r>
      <w:r w:rsidR="00A05DFA">
        <w:t>-</w:t>
      </w:r>
      <w:r>
        <w:t>replacement fires were generally restricted to the closed canopy forest and the stand initiation conditions.</w:t>
      </w:r>
    </w:p>
    <w:p w:rsidR="0007268C" w:rsidP="0007268C" w:rsidRDefault="0007268C" w14:paraId="524EBCB9" w14:textId="77777777"/>
    <w:p w:rsidR="0007268C" w:rsidP="0007268C" w:rsidRDefault="00A01374" w14:paraId="31AAF587" w14:textId="68F01C37">
      <w:r>
        <w:t>The high</w:t>
      </w:r>
      <w:r w:rsidR="00A05DFA">
        <w:t>-</w:t>
      </w:r>
      <w:r>
        <w:t>frequency, low</w:t>
      </w:r>
      <w:r w:rsidR="00A05DFA">
        <w:t>-</w:t>
      </w:r>
      <w:r>
        <w:t xml:space="preserve"> and mixed</w:t>
      </w:r>
      <w:r w:rsidR="00A05DFA">
        <w:t>-</w:t>
      </w:r>
      <w:r>
        <w:t>severity fire regime</w:t>
      </w:r>
      <w:r w:rsidR="0007268C">
        <w:t xml:space="preserve"> characteristics are facilitated by understory vegetation dominated by fine fuel (grasses, sedges</w:t>
      </w:r>
      <w:r w:rsidR="000F65A6">
        <w:t>,</w:t>
      </w:r>
      <w:r w:rsidR="0007268C">
        <w:t xml:space="preserve"> and forbs), landscape position</w:t>
      </w:r>
      <w:r w:rsidR="000F65A6">
        <w:t>,</w:t>
      </w:r>
      <w:r w:rsidR="0007268C">
        <w:t xml:space="preserve"> and adjacency to other frequent fire </w:t>
      </w:r>
      <w:r w:rsidR="000F65A6">
        <w:t>Biophysical Settings (</w:t>
      </w:r>
      <w:proofErr w:type="spellStart"/>
      <w:r w:rsidR="0007268C">
        <w:t>BpSs</w:t>
      </w:r>
      <w:proofErr w:type="spellEnd"/>
      <w:r w:rsidR="000F65A6">
        <w:t>)</w:t>
      </w:r>
      <w:r w:rsidR="0007268C">
        <w:t>. Much of the forest structure was open canopy overstory that resulted in an understory dominated by healthy and vigorous plants (grasses, sedges</w:t>
      </w:r>
      <w:r w:rsidR="000F65A6">
        <w:t>,</w:t>
      </w:r>
      <w:r w:rsidR="0007268C">
        <w:t xml:space="preserve"> and forbs) and generally continuous fine fuel layer. These fine fuel</w:t>
      </w:r>
      <w:r w:rsidR="000F65A6">
        <w:t>s</w:t>
      </w:r>
      <w:r w:rsidR="0007268C">
        <w:t xml:space="preserve"> facilitated fire spread and thinning of the conifer or aspen seedlings (thus promoting aspen suckering). </w:t>
      </w:r>
    </w:p>
    <w:p w:rsidR="0007268C" w:rsidP="0007268C" w:rsidRDefault="0007268C" w14:paraId="0699FA3D" w14:textId="77777777"/>
    <w:p w:rsidR="0007268C" w:rsidP="0007268C" w:rsidRDefault="0007268C" w14:paraId="5C21A07E" w14:textId="5E776516">
      <w:r>
        <w:t>Other disturbance</w:t>
      </w:r>
      <w:r w:rsidR="00A01374">
        <w:t>s include insects and disease</w:t>
      </w:r>
      <w:r>
        <w:t>, including Douglas-fir beetle and mountain pine beetle</w:t>
      </w:r>
      <w:r w:rsidR="000F65A6">
        <w:t xml:space="preserve">, </w:t>
      </w:r>
      <w:r>
        <w:t>and</w:t>
      </w:r>
      <w:r w:rsidR="00A01374">
        <w:t xml:space="preserve"> drought, wind, and ice damage</w:t>
      </w:r>
      <w:r>
        <w:t>. Competition among trees was also a factor that increasingly slowed succession dynamics in more closed stands. Fire was by far the dominant disturbance agent.</w:t>
      </w:r>
    </w:p>
    <w:p w:rsidR="0007268C" w:rsidP="0007268C" w:rsidRDefault="0007268C" w14:paraId="1116F3AB" w14:textId="77777777"/>
    <w:p w:rsidR="0007268C" w:rsidP="0007268C" w:rsidRDefault="0007268C" w14:paraId="388E9E32" w14:textId="63AC00E0">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are the only true </w:t>
      </w:r>
      <w:r w:rsidR="000F65A6">
        <w:t>“</w:t>
      </w:r>
      <w:r>
        <w:t>fire-tolerant</w:t>
      </w:r>
      <w:r w:rsidR="000F65A6">
        <w:t>”</w:t>
      </w:r>
      <w:r>
        <w:t xml:space="preserve"> occurrences in this ecological system.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were probably subject to a moderate-severity fire regime in pre</w:t>
      </w:r>
      <w:r w:rsidR="000F65A6">
        <w:t>-</w:t>
      </w:r>
      <w:r>
        <w:t xml:space="preserve">settlement times, with </w:t>
      </w:r>
      <w:r w:rsidR="000F65A6">
        <w:t>FRIs</w:t>
      </w:r>
      <w:r>
        <w:t xml:space="preserve"> of 30-100yrs. Many of the important tree species in these forests are fire-adapted (</w:t>
      </w:r>
      <w:proofErr w:type="spellStart"/>
      <w:r w:rsidRPr="00261664">
        <w:rPr>
          <w:i/>
        </w:rPr>
        <w:t>Populus</w:t>
      </w:r>
      <w:proofErr w:type="spellEnd"/>
      <w:r w:rsidRPr="00261664">
        <w:rPr>
          <w:i/>
        </w:rPr>
        <w:t xml:space="preserve"> </w:t>
      </w:r>
      <w:proofErr w:type="spellStart"/>
      <w:r w:rsidRPr="00261664">
        <w:rPr>
          <w:i/>
        </w:rPr>
        <w:t>tremuloides</w:t>
      </w:r>
      <w:proofErr w:type="spellEnd"/>
      <w:r>
        <w:t xml:space="preserve">, </w:t>
      </w:r>
      <w:r w:rsidRPr="00261664">
        <w:rPr>
          <w:i/>
        </w:rPr>
        <w:t>Pinus ponderosa</w:t>
      </w:r>
      <w:r w:rsidR="000F65A6">
        <w:t>,</w:t>
      </w:r>
      <w:r>
        <w:t xml:space="preserve"> and </w:t>
      </w:r>
      <w:r w:rsidRPr="00261664">
        <w:rPr>
          <w:i/>
        </w:rPr>
        <w:t xml:space="preserve">Pinus </w:t>
      </w:r>
      <w:proofErr w:type="spellStart"/>
      <w:r w:rsidRPr="00261664">
        <w:rPr>
          <w:i/>
        </w:rPr>
        <w:t>contorta</w:t>
      </w:r>
      <w:proofErr w:type="spellEnd"/>
      <w:r>
        <w:t xml:space="preserve">) (Pfister et al. 1977), and fire-induced reproduction of </w:t>
      </w:r>
      <w:r w:rsidRPr="00261664">
        <w:rPr>
          <w:i/>
        </w:rPr>
        <w:t>Pinus ponderosa</w:t>
      </w:r>
      <w:r>
        <w:t xml:space="preserve"> can result in its continued co</w:t>
      </w:r>
      <w:r w:rsidR="000F65A6">
        <w:t>-</w:t>
      </w:r>
      <w:r>
        <w:t xml:space="preserve">dominance in </w:t>
      </w:r>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forests (Steele et al. 1981). Seeds of the shrub </w:t>
      </w:r>
      <w:r w:rsidRPr="00261664">
        <w:rPr>
          <w:i/>
        </w:rPr>
        <w:t xml:space="preserve">Ceanothus </w:t>
      </w:r>
      <w:proofErr w:type="spellStart"/>
      <w:r w:rsidRPr="00261664">
        <w:rPr>
          <w:i/>
        </w:rPr>
        <w:t>velutinus</w:t>
      </w:r>
      <w:proofErr w:type="spellEnd"/>
      <w:r>
        <w:t xml:space="preserve"> can remain dormant in forest occurrences for 200yrs (Steele et al. 1981) and germinate abundantly after fire, competitively suppressing conifer seedlings. Successional relationships in this system are complex.</w:t>
      </w:r>
    </w:p>
    <w:p w:rsidR="0007268C" w:rsidP="0007268C" w:rsidRDefault="0007268C" w14:paraId="5257AB0C" w14:textId="77777777"/>
    <w:p w:rsidR="0007268C" w:rsidP="0007268C" w:rsidRDefault="0007268C" w14:paraId="0849BEC2" w14:textId="77777777">
      <w:proofErr w:type="spellStart"/>
      <w:r w:rsidRPr="00261664">
        <w:rPr>
          <w:i/>
        </w:rPr>
        <w:t>Pseudotsuga</w:t>
      </w:r>
      <w:proofErr w:type="spellEnd"/>
      <w:r w:rsidRPr="00261664">
        <w:rPr>
          <w:i/>
        </w:rPr>
        <w:t xml:space="preserve"> </w:t>
      </w:r>
      <w:proofErr w:type="spellStart"/>
      <w:r w:rsidRPr="00261664">
        <w:rPr>
          <w:i/>
        </w:rPr>
        <w:t>menziesii</w:t>
      </w:r>
      <w:proofErr w:type="spellEnd"/>
      <w:r>
        <w:t xml:space="preserve"> is less shade-tolerant than many northern or montane trees such as </w:t>
      </w:r>
      <w:proofErr w:type="spellStart"/>
      <w:r w:rsidRPr="00261664">
        <w:rPr>
          <w:i/>
        </w:rPr>
        <w:t>Tsuga</w:t>
      </w:r>
      <w:proofErr w:type="spellEnd"/>
      <w:r w:rsidRPr="00261664">
        <w:rPr>
          <w:i/>
        </w:rPr>
        <w:t xml:space="preserve"> </w:t>
      </w:r>
      <w:proofErr w:type="spellStart"/>
      <w:r w:rsidRPr="00261664">
        <w:rPr>
          <w:i/>
        </w:rPr>
        <w:t>heterophylla</w:t>
      </w:r>
      <w:proofErr w:type="spellEnd"/>
      <w:r>
        <w:t xml:space="preserve">, </w:t>
      </w:r>
      <w:proofErr w:type="spellStart"/>
      <w:r w:rsidRPr="00261664">
        <w:rPr>
          <w:i/>
        </w:rPr>
        <w:t>Abies</w:t>
      </w:r>
      <w:proofErr w:type="spellEnd"/>
      <w:r w:rsidRPr="00261664">
        <w:rPr>
          <w:i/>
        </w:rPr>
        <w:t xml:space="preserve"> </w:t>
      </w:r>
      <w:proofErr w:type="spellStart"/>
      <w:r w:rsidRPr="00261664">
        <w:rPr>
          <w:i/>
        </w:rPr>
        <w:t>concolor</w:t>
      </w:r>
      <w:proofErr w:type="spellEnd"/>
      <w:r w:rsidR="000F65A6">
        <w:t>,</w:t>
      </w:r>
      <w:r>
        <w:t xml:space="preserve"> and </w:t>
      </w:r>
      <w:proofErr w:type="spellStart"/>
      <w:r w:rsidRPr="00261664">
        <w:rPr>
          <w:i/>
        </w:rPr>
        <w:t>Picea</w:t>
      </w:r>
      <w:proofErr w:type="spellEnd"/>
      <w:r w:rsidRPr="00261664">
        <w:rPr>
          <w:i/>
        </w:rPr>
        <w:t xml:space="preserve"> </w:t>
      </w:r>
      <w:proofErr w:type="spellStart"/>
      <w:r w:rsidRPr="00261664">
        <w:rPr>
          <w:i/>
        </w:rPr>
        <w:t>engelmannii</w:t>
      </w:r>
      <w:proofErr w:type="spellEnd"/>
      <w:r>
        <w:t xml:space="preserve">, and seedlings compete poorly in deep shade. At drier locales, seedlings may be favored by moderate shading, such as by a canopy of </w:t>
      </w:r>
      <w:r w:rsidRPr="00261664">
        <w:rPr>
          <w:i/>
        </w:rPr>
        <w:t>Pinus ponderosa</w:t>
      </w:r>
      <w:r>
        <w:t>, which helps to minimize drought stress.</w:t>
      </w:r>
    </w:p>
    <w:p w:rsidR="0007268C" w:rsidP="0007268C" w:rsidRDefault="0007268C" w14:paraId="1027D253" w14:textId="77777777"/>
    <w:p w:rsidR="0007268C" w:rsidP="0007268C" w:rsidRDefault="0007268C" w14:paraId="62BC7651" w14:textId="77777777">
      <w:r>
        <w:t>Fire suppression has probably led to a longer FRI than in the HRV (Meyer et al. 2005).</w:t>
      </w:r>
    </w:p>
    <w:p w:rsidR="0007268C" w:rsidP="0007268C" w:rsidRDefault="00A01374" w14:paraId="7313FC2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268C" w:rsidP="0007268C" w:rsidRDefault="0007268C" w14:paraId="41ECE032" w14:textId="77777777">
      <w:pPr>
        <w:pStyle w:val="InfoPara"/>
      </w:pPr>
      <w:r>
        <w:t>Scale Description</w:t>
      </w:r>
    </w:p>
    <w:p w:rsidR="0007268C" w:rsidP="0007268C" w:rsidRDefault="0007268C" w14:paraId="3761ACEA" w14:textId="77777777">
      <w:r>
        <w:t>This BpS occurs in patches ranging from 1</w:t>
      </w:r>
      <w:r w:rsidR="00A01374">
        <w:t>,000s to 10,</w:t>
      </w:r>
      <w:r>
        <w:t>000s of acres.</w:t>
      </w:r>
    </w:p>
    <w:p w:rsidR="0007268C" w:rsidP="0007268C" w:rsidRDefault="0007268C" w14:paraId="5C835BC7" w14:textId="77777777">
      <w:pPr>
        <w:pStyle w:val="InfoPara"/>
      </w:pPr>
      <w:r>
        <w:t>Adjacency or Identification Concerns</w:t>
      </w:r>
    </w:p>
    <w:p w:rsidR="0007268C" w:rsidP="0007268C" w:rsidRDefault="0007268C" w14:paraId="3664B9A2" w14:textId="58AA8C55">
      <w:r>
        <w:lastRenderedPageBreak/>
        <w:t>Aspen patches occurred at smaller scales than in more mesic mixed</w:t>
      </w:r>
      <w:r w:rsidR="000F65A6">
        <w:t>-</w:t>
      </w:r>
      <w:r>
        <w:t>conifer forests. These more mesic sites would have had grass understories that did not dry as early in the year as surrounding areas, especially under a closed forest canopy, and these mesic areas often experience quicker humidity recovery in the evenings. These circumstances tended to lessen the fire severity in the aspen stands</w:t>
      </w:r>
      <w:r w:rsidR="000F65A6">
        <w:t>,</w:t>
      </w:r>
      <w:r>
        <w:t xml:space="preserve"> which acted as fire-safe sites compared to the surrounding landscape. This was important because aspen is much less resistant to fire than Douglas-fir. </w:t>
      </w:r>
    </w:p>
    <w:p w:rsidR="0007268C" w:rsidP="0007268C" w:rsidRDefault="0007268C" w14:paraId="51325B9C" w14:textId="77777777"/>
    <w:p w:rsidR="0007268C" w:rsidP="0007268C" w:rsidRDefault="0007268C" w14:paraId="13F14EC2" w14:textId="30ACD0B3">
      <w:r>
        <w:t>If aspen is present in large patches or if conifers are not coming in after ~30yrs, the BpS is probably misclassified</w:t>
      </w:r>
      <w:r w:rsidR="000F65A6">
        <w:t>,</w:t>
      </w:r>
      <w:r>
        <w:t xml:space="preserve"> and one of the pure aspen types should be examined (Rocky Mountain Aspen Forest and Woodland </w:t>
      </w:r>
      <w:r w:rsidR="000F65A6">
        <w:t>[</w:t>
      </w:r>
      <w:r>
        <w:t>1011</w:t>
      </w:r>
      <w:r w:rsidR="000F65A6">
        <w:t>]</w:t>
      </w:r>
      <w:r>
        <w:t xml:space="preserve"> or Intermountain Basins Aspen-Mixed Conifer Forest and Woodland </w:t>
      </w:r>
      <w:r w:rsidR="000F65A6">
        <w:t>[</w:t>
      </w:r>
      <w:r>
        <w:t>1061</w:t>
      </w:r>
      <w:r w:rsidR="000F65A6">
        <w:t>]</w:t>
      </w:r>
      <w:r>
        <w:t xml:space="preserve">). </w:t>
      </w:r>
    </w:p>
    <w:p w:rsidR="0007268C" w:rsidP="0007268C" w:rsidRDefault="0007268C" w14:paraId="2B672F36" w14:textId="77777777"/>
    <w:p w:rsidR="0007268C" w:rsidP="0007268C" w:rsidRDefault="0007268C" w14:paraId="308AF014" w14:textId="77777777">
      <w:r>
        <w:t xml:space="preserve">BpS is often transitional between non-forested areas or between </w:t>
      </w:r>
      <w:r w:rsidRPr="00261664">
        <w:rPr>
          <w:i/>
        </w:rPr>
        <w:t>Pinus ponderosa</w:t>
      </w:r>
      <w:r>
        <w:t xml:space="preserve"> (at lower elevations) and spruce-fir at higher elevations. It may, thus, grade into Southern Rocky Mountain Ponderosa Pine Woodland (1054) at lower elevations and Rocky Mountain Subalpine Dry-Mesic Spruce-Fir Forest and Woodland (1055).</w:t>
      </w:r>
    </w:p>
    <w:p w:rsidR="0007268C" w:rsidP="0007268C" w:rsidRDefault="0007268C" w14:paraId="5D28F15A" w14:textId="77777777"/>
    <w:p w:rsidR="0007268C" w:rsidP="0007268C" w:rsidRDefault="0007268C" w14:paraId="06BFEB7B" w14:textId="77777777">
      <w:r>
        <w:t xml:space="preserve">With fire suppression,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has vigorously colonized many sites formerly occupied by open </w:t>
      </w:r>
      <w:r w:rsidRPr="00261664">
        <w:rPr>
          <w:i/>
        </w:rPr>
        <w:t>Pinus ponderosa</w:t>
      </w:r>
      <w:r>
        <w:t xml:space="preserve"> woodlands. These invasions have dramatically changed the fuel load and potential behavior of fire in these forests. </w:t>
      </w:r>
      <w:proofErr w:type="gramStart"/>
      <w:r>
        <w:t>In particular, the</w:t>
      </w:r>
      <w:proofErr w:type="gramEnd"/>
      <w:r>
        <w:t xml:space="preserve"> potential for high-intensity crown fires on drier sites now co</w:t>
      </w:r>
      <w:r w:rsidR="000F65A6">
        <w:t>-</w:t>
      </w:r>
      <w:r>
        <w:t xml:space="preserve">dominated by </w:t>
      </w:r>
      <w:r w:rsidRPr="00261664">
        <w:rPr>
          <w:i/>
        </w:rPr>
        <w:t>Pinus ponderosa</w:t>
      </w:r>
      <w:r>
        <w:t xml:space="preserve"> and </w:t>
      </w:r>
      <w:proofErr w:type="spellStart"/>
      <w:r w:rsidRPr="00261664">
        <w:rPr>
          <w:i/>
        </w:rPr>
        <w:t>Abies</w:t>
      </w:r>
      <w:proofErr w:type="spellEnd"/>
      <w:r w:rsidRPr="00261664">
        <w:rPr>
          <w:i/>
        </w:rPr>
        <w:t xml:space="preserve"> </w:t>
      </w:r>
      <w:proofErr w:type="spellStart"/>
      <w:r w:rsidRPr="00261664">
        <w:rPr>
          <w:i/>
        </w:rPr>
        <w:t>concolor</w:t>
      </w:r>
      <w:proofErr w:type="spellEnd"/>
      <w:r>
        <w:t xml:space="preserve"> has increased. Increased landscape connectivity, in terms of fuel loadings and crown closure, has also increased the potential size of crown fire.</w:t>
      </w:r>
    </w:p>
    <w:p w:rsidR="0007268C" w:rsidP="0007268C" w:rsidRDefault="0007268C" w14:paraId="0BB982BD" w14:textId="77777777"/>
    <w:p w:rsidR="0007268C" w:rsidP="0007268C" w:rsidRDefault="0007268C" w14:paraId="66D930D9" w14:textId="70CF1F91">
      <w:r>
        <w:t>In some locations, many of these forests have been logged or burned during European settlement, and present-day occurrences are second-growth forests dating from fire, logging</w:t>
      </w:r>
      <w:r w:rsidR="000F65A6">
        <w:t>,</w:t>
      </w:r>
      <w:r>
        <w:t xml:space="preserve"> or other occurrence-replacing disturbances (</w:t>
      </w:r>
      <w:proofErr w:type="spellStart"/>
      <w:r>
        <w:t>Mauk</w:t>
      </w:r>
      <w:proofErr w:type="spellEnd"/>
      <w:r>
        <w:t xml:space="preserve"> and Henderson 1984</w:t>
      </w:r>
      <w:r w:rsidR="000F65A6">
        <w:t xml:space="preserve">; </w:t>
      </w:r>
      <w:r>
        <w:t>Chappell et al. 1997).</w:t>
      </w:r>
    </w:p>
    <w:p w:rsidR="0007268C" w:rsidP="0007268C" w:rsidRDefault="0007268C" w14:paraId="3533EAC5" w14:textId="77777777"/>
    <w:p w:rsidR="0007268C" w:rsidP="0007268C" w:rsidRDefault="0007268C" w14:paraId="23C25DA9" w14:textId="3A918201">
      <w:r>
        <w:t xml:space="preserve">In general, fire suppression has </w:t>
      </w:r>
      <w:r w:rsidR="00A01374">
        <w:t>led</w:t>
      </w:r>
      <w:r>
        <w:t xml:space="preserve"> to the encroachment of more shade-tolerant, less fire-tolerant species (</w:t>
      </w:r>
      <w:proofErr w:type="spellStart"/>
      <w:r>
        <w:t>e</w:t>
      </w:r>
      <w:r w:rsidR="000F65A6">
        <w:t>g.</w:t>
      </w:r>
      <w:proofErr w:type="spellEnd"/>
      <w:r w:rsidR="000F65A6">
        <w:t xml:space="preserve">, </w:t>
      </w:r>
      <w:r>
        <w:t>climax) into occurrences</w:t>
      </w:r>
      <w:r w:rsidR="000F65A6">
        <w:t xml:space="preserve"> </w:t>
      </w:r>
      <w:r>
        <w:t>and an attendant increase in landscape homogeneity and connectivity (from a fuel perspective). This has increased the lethality and potential size of fires.</w:t>
      </w:r>
    </w:p>
    <w:p w:rsidR="0007268C" w:rsidP="0007268C" w:rsidRDefault="0007268C" w14:paraId="728FEAEB" w14:textId="77777777"/>
    <w:p w:rsidR="0007268C" w:rsidP="0007268C" w:rsidRDefault="0007268C" w14:paraId="16342100" w14:textId="77777777">
      <w:r>
        <w:t>The warmer and sometimes drier conditions in recent years can lead to changes in the successional trajectory at lower elevations and high, particularly due to changes in stand structure. Large conflagrations due to warming and fuel loading could set back some stands to earlier successional stages than would have occurred during the HRV (Meyer et al. 2005).</w:t>
      </w:r>
    </w:p>
    <w:p w:rsidR="0007268C" w:rsidP="0007268C" w:rsidRDefault="0007268C" w14:paraId="68E2B891" w14:textId="77777777">
      <w:pPr>
        <w:pStyle w:val="InfoPara"/>
      </w:pPr>
      <w:r>
        <w:t>Issues or Problems</w:t>
      </w:r>
    </w:p>
    <w:p w:rsidR="0007268C" w:rsidP="0007268C" w:rsidRDefault="0007268C" w14:paraId="5CCF7C06" w14:textId="77777777"/>
    <w:p w:rsidR="0007268C" w:rsidP="0007268C" w:rsidRDefault="0007268C" w14:paraId="1ED5DADB" w14:textId="77777777">
      <w:pPr>
        <w:pStyle w:val="InfoPara"/>
      </w:pPr>
      <w:r>
        <w:t>Native Uncharacteristic Conditions</w:t>
      </w:r>
    </w:p>
    <w:p w:rsidR="00176BEF" w:rsidP="0007268C" w:rsidRDefault="00176BEF" w14:paraId="6D7C74FD" w14:textId="3575359F">
      <w:pPr>
        <w:pStyle w:val="InfoPara"/>
      </w:pPr>
    </w:p>
    <w:p w:rsidR="0007268C" w:rsidP="0007268C" w:rsidRDefault="0007268C" w14:paraId="5AA100D9" w14:textId="77777777">
      <w:pPr>
        <w:pStyle w:val="InfoPara"/>
      </w:pPr>
      <w:r>
        <w:t>Comments</w:t>
      </w:r>
    </w:p>
    <w:p w:rsidR="00187172" w:rsidP="00A01374" w:rsidRDefault="00187172" w14:paraId="761B524D" w14:textId="52B8CB57">
      <w:r>
        <w:t xml:space="preserve">During a review in 2018 it was found that less than 1% of the BpS was in the the Late1 Closed class on average over the entire simulation. Kori Blankenship reviewed the model and found a discrepancy between the original BpS description and the model: the description noted an alternate succession pathway from Mid1 Open to Late1 Closed, but the state-and-transition </w:t>
      </w:r>
      <w:r>
        <w:lastRenderedPageBreak/>
        <w:t xml:space="preserve">model had the pathway from Mid1 Open to Mid1 Closed. Blankenship changed the model pathway to match the original description (alternate succession from Mid1 Open to Late1 Closed), which resulted in approximately 1% of the BpS in Late1 Closed. </w:t>
      </w:r>
    </w:p>
    <w:p w:rsidR="00187172" w:rsidP="00A01374" w:rsidRDefault="00187172" w14:paraId="2DF28306" w14:textId="77777777"/>
    <w:p w:rsidRPr="00A01374" w:rsidR="00A01374" w:rsidP="00A01374" w:rsidRDefault="00A01374" w14:paraId="6DAA773F" w14:textId="11315E12">
      <w:r>
        <w:t>During LANDFIRE National review</w:t>
      </w:r>
      <w:r w:rsidR="000F65A6">
        <w:t>,</w:t>
      </w:r>
      <w:r>
        <w:t xml:space="preserve"> a reviewer felt that 100% canopy cover was too high for </w:t>
      </w:r>
      <w:r w:rsidR="000F65A6">
        <w:t>C</w:t>
      </w:r>
      <w:r>
        <w:t xml:space="preserve">lass B and suggested a maximum cover of 80% would be more appropriate. </w:t>
      </w:r>
    </w:p>
    <w:p w:rsidR="00176BEF" w:rsidP="00176BEF" w:rsidRDefault="00176BEF" w14:paraId="3FAD93BD" w14:textId="77777777"/>
    <w:p w:rsidR="0007268C" w:rsidP="0007268C" w:rsidRDefault="0007268C" w14:paraId="01098A36" w14:textId="77777777">
      <w:pPr>
        <w:pStyle w:val="ReportSection"/>
      </w:pPr>
      <w:r>
        <w:t>Succession Classes</w:t>
      </w:r>
    </w:p>
    <w:p w:rsidR="0007268C" w:rsidP="0007268C" w:rsidRDefault="0007268C" w14:paraId="6607F73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268C" w:rsidP="0007268C" w:rsidRDefault="0007268C" w14:paraId="5AA391EE"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07268C" w:rsidP="0007268C" w:rsidRDefault="0007268C" w14:paraId="73186360" w14:textId="77777777"/>
    <w:p w:rsidR="0007268C" w:rsidP="0007268C" w:rsidRDefault="0007268C" w14:paraId="09A94B9F" w14:textId="77777777">
      <w:pPr>
        <w:pStyle w:val="SClassInfoPara"/>
      </w:pPr>
      <w:r>
        <w:t>Indicator Species</w:t>
      </w:r>
    </w:p>
    <w:p w:rsidR="0007268C" w:rsidP="0007268C" w:rsidRDefault="0007268C" w14:paraId="66657947" w14:textId="77777777"/>
    <w:p w:rsidR="0007268C" w:rsidP="0007268C" w:rsidRDefault="0007268C" w14:paraId="5DEA9745" w14:textId="77777777">
      <w:pPr>
        <w:pStyle w:val="SClassInfoPara"/>
      </w:pPr>
      <w:r>
        <w:t>Description</w:t>
      </w:r>
    </w:p>
    <w:p w:rsidR="0007268C" w:rsidP="0007268C" w:rsidRDefault="0007268C" w14:paraId="0BBA2349" w14:textId="77777777">
      <w:r>
        <w:t xml:space="preserve">Grass/forb/shrub/tree seedlings. </w:t>
      </w:r>
    </w:p>
    <w:p w:rsidR="0007268C" w:rsidP="0007268C" w:rsidRDefault="0007268C" w14:paraId="7EE86C9A" w14:textId="77777777"/>
    <w:p>
      <w:r>
        <w:rPr>
          <w:i/>
          <w:u w:val="single"/>
        </w:rPr>
        <w:t>Maximum Tree Size Class</w:t>
      </w:r>
      <w:br/>
      <w:r>
        <w:t>Sapling &gt;4.5ft; &lt;5" DBH</w:t>
      </w:r>
    </w:p>
    <w:p w:rsidR="0007268C" w:rsidP="0007268C" w:rsidRDefault="0007268C" w14:paraId="359B3BEB"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07268C" w:rsidP="0007268C" w:rsidRDefault="0007268C" w14:paraId="03EF4F7D" w14:textId="77777777"/>
    <w:p w:rsidR="0007268C" w:rsidP="0007268C" w:rsidRDefault="0007268C" w14:paraId="0EC9324C" w14:textId="77777777">
      <w:pPr>
        <w:pStyle w:val="SClassInfoPara"/>
      </w:pPr>
      <w:r>
        <w:t>Indicator Species</w:t>
      </w:r>
    </w:p>
    <w:p w:rsidR="0007268C" w:rsidP="0007268C" w:rsidRDefault="0007268C" w14:paraId="2C10E0B9" w14:textId="77777777"/>
    <w:p w:rsidR="0007268C" w:rsidP="0007268C" w:rsidRDefault="0007268C" w14:paraId="1E89E9E8" w14:textId="77777777">
      <w:pPr>
        <w:pStyle w:val="SClassInfoPara"/>
      </w:pPr>
      <w:r>
        <w:t>Description</w:t>
      </w:r>
    </w:p>
    <w:p w:rsidR="0007268C" w:rsidP="0007268C" w:rsidRDefault="0007268C" w14:paraId="2BDF34CF" w14:textId="77777777">
      <w:r>
        <w:t>Closed stand with trees, poles, saplings, grass</w:t>
      </w:r>
      <w:r w:rsidR="000F65A6">
        <w:t>,</w:t>
      </w:r>
      <w:r>
        <w:t xml:space="preserve"> and scattered shrub; 75-100% Douglas-fir and/or white fir. </w:t>
      </w:r>
    </w:p>
    <w:p w:rsidR="0007268C" w:rsidP="0007268C" w:rsidRDefault="0007268C" w14:paraId="2CF9C6A3" w14:textId="77777777"/>
    <w:p>
      <w:r>
        <w:rPr>
          <w:i/>
          <w:u w:val="single"/>
        </w:rPr>
        <w:t>Maximum Tree Size Class</w:t>
      </w:r>
      <w:br/>
      <w:r>
        <w:t>Pole 5-9" DBH</w:t>
      </w:r>
    </w:p>
    <w:p w:rsidR="0007268C" w:rsidP="0007268C" w:rsidRDefault="0007268C" w14:paraId="0546221A"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07268C" w:rsidP="0007268C" w:rsidRDefault="0007268C" w14:paraId="6A1DF192" w14:textId="77777777"/>
    <w:p w:rsidR="0007268C" w:rsidP="0007268C" w:rsidRDefault="0007268C" w14:paraId="19C968C6" w14:textId="77777777">
      <w:pPr>
        <w:pStyle w:val="SClassInfoPara"/>
      </w:pPr>
      <w:r>
        <w:t>Indicator Species</w:t>
      </w:r>
    </w:p>
    <w:p w:rsidR="0007268C" w:rsidP="0007268C" w:rsidRDefault="0007268C" w14:paraId="4B02B7E1" w14:textId="77777777"/>
    <w:p w:rsidR="0007268C" w:rsidP="0007268C" w:rsidRDefault="0007268C" w14:paraId="42550B9A" w14:textId="77777777">
      <w:pPr>
        <w:pStyle w:val="SClassInfoPara"/>
      </w:pPr>
      <w:r>
        <w:t>Description</w:t>
      </w:r>
    </w:p>
    <w:p w:rsidR="0007268C" w:rsidP="0007268C" w:rsidRDefault="0007268C" w14:paraId="53AAFD1E" w14:textId="445FCA8E">
      <w:r>
        <w:t xml:space="preserve">Open trees (poles and saplings) of Douglas-fir and occasional ponderosa pine with grass and scattered shrubs. </w:t>
      </w:r>
    </w:p>
    <w:p w:rsidR="0007268C" w:rsidP="0007268C" w:rsidRDefault="0007268C" w14:paraId="61BD507F" w14:textId="77777777"/>
    <w:p>
      <w:r>
        <w:rPr>
          <w:i/>
          <w:u w:val="single"/>
        </w:rPr>
        <w:t>Maximum Tree Size Class</w:t>
      </w:r>
      <w:br/>
      <w:r>
        <w:t>Pole 5-9" DBH</w:t>
      </w:r>
    </w:p>
    <w:p w:rsidR="0007268C" w:rsidP="0007268C" w:rsidRDefault="0007268C" w14:paraId="36C607DB" w14:textId="77777777">
      <w:pPr>
        <w:pStyle w:val="InfoPara"/>
        <w:pBdr>
          <w:top w:val="single" w:color="auto" w:sz="4" w:space="1"/>
        </w:pBdr>
      </w:pPr>
      <w:r>
        <w:t>Class D</w:t>
      </w:r>
      <w:r>
        <w:tab/>
        <w:t>59</w:t>
      </w:r>
      <w:r w:rsidR="002A3B10">
        <w:tab/>
      </w:r>
      <w:r w:rsidR="002A3B10">
        <w:tab/>
      </w:r>
      <w:r w:rsidR="002A3B10">
        <w:tab/>
      </w:r>
      <w:r w:rsidR="002A3B10">
        <w:tab/>
      </w:r>
      <w:r w:rsidR="004F7795">
        <w:t>Late Development 1 - Open</w:t>
      </w:r>
    </w:p>
    <w:p w:rsidR="0007268C" w:rsidP="0007268C" w:rsidRDefault="0007268C" w14:paraId="792FC0B0" w14:textId="77777777"/>
    <w:p w:rsidR="0007268C" w:rsidP="0007268C" w:rsidRDefault="0007268C" w14:paraId="3800198C" w14:textId="77777777">
      <w:pPr>
        <w:pStyle w:val="SClassInfoPara"/>
      </w:pPr>
      <w:r>
        <w:t>Indicator Species</w:t>
      </w:r>
    </w:p>
    <w:p w:rsidR="0007268C" w:rsidP="0007268C" w:rsidRDefault="0007268C" w14:paraId="6687DBD5" w14:textId="77777777"/>
    <w:p w:rsidR="0007268C" w:rsidP="0007268C" w:rsidRDefault="0007268C" w14:paraId="050972DE" w14:textId="77777777">
      <w:pPr>
        <w:pStyle w:val="SClassInfoPara"/>
      </w:pPr>
      <w:r>
        <w:t>Description</w:t>
      </w:r>
    </w:p>
    <w:p w:rsidR="0007268C" w:rsidP="0007268C" w:rsidRDefault="0007268C" w14:paraId="5688651F" w14:textId="77777777">
      <w:r>
        <w:t xml:space="preserve">Open large tree/grass and scattered shrubs; Douglas-fir with occasional ponderosa pine. </w:t>
      </w:r>
    </w:p>
    <w:p w:rsidR="0007268C" w:rsidP="0007268C" w:rsidRDefault="0007268C" w14:paraId="083BC3A1" w14:textId="165DB10F">
      <w:bookmarkStart w:name="_GoBack" w:id="0"/>
      <w:bookmarkEnd w:id="0"/>
    </w:p>
    <w:p>
      <w:r>
        <w:rPr>
          <w:i/>
          <w:u w:val="single"/>
        </w:rPr>
        <w:t>Maximum Tree Size Class</w:t>
      </w:r>
      <w:br/>
      <w:r>
        <w:t>Large 21-33" DBH</w:t>
      </w:r>
    </w:p>
    <w:p w:rsidR="0007268C" w:rsidP="0007268C" w:rsidRDefault="0007268C" w14:paraId="77CCAE55"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07268C" w:rsidP="0007268C" w:rsidRDefault="0007268C" w14:paraId="24BF836D" w14:textId="77777777"/>
    <w:p w:rsidR="0007268C" w:rsidP="0007268C" w:rsidRDefault="0007268C" w14:paraId="62219FD9" w14:textId="77777777">
      <w:pPr>
        <w:pStyle w:val="SClassInfoPara"/>
      </w:pPr>
      <w:r>
        <w:t>Indicator Species</w:t>
      </w:r>
    </w:p>
    <w:p w:rsidR="0007268C" w:rsidP="0007268C" w:rsidRDefault="0007268C" w14:paraId="439D2853" w14:textId="77777777"/>
    <w:p w:rsidR="0007268C" w:rsidP="0007268C" w:rsidRDefault="0007268C" w14:paraId="7F20D7FB" w14:textId="77777777">
      <w:pPr>
        <w:pStyle w:val="SClassInfoPara"/>
      </w:pPr>
      <w:r>
        <w:t>Description</w:t>
      </w:r>
    </w:p>
    <w:p w:rsidR="0007268C" w:rsidP="0007268C" w:rsidRDefault="0007268C" w14:paraId="2A0AC49A" w14:textId="77777777">
      <w:r>
        <w:t>Closed large trees of Douglas-fir, white fir</w:t>
      </w:r>
      <w:r w:rsidR="000F65A6">
        <w:t>,</w:t>
      </w:r>
      <w:r>
        <w:t xml:space="preserve"> and occasional lodgepole pine, scattered shrubs. </w:t>
      </w:r>
    </w:p>
    <w:p w:rsidR="0007268C" w:rsidP="0007268C" w:rsidRDefault="0007268C" w14:paraId="7A250AB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7268C" w:rsidP="0007268C" w:rsidRDefault="0007268C" w14:paraId="1C2D1285" w14:textId="77777777">
      <w:r>
        <w:t>Barrett, S.W. 1988. Fire Suppression effects on forest succession within a central Idaho wilderness. Western J. of Applied Forestry. 3(3):76-80.</w:t>
      </w:r>
    </w:p>
    <w:p w:rsidR="0007268C" w:rsidP="0007268C" w:rsidRDefault="0007268C" w14:paraId="082C2DE5" w14:textId="77777777"/>
    <w:p w:rsidR="0007268C" w:rsidP="0007268C" w:rsidRDefault="0007268C" w14:paraId="21E958CD" w14:textId="77777777">
      <w:r>
        <w:lastRenderedPageBreak/>
        <w:t>Barrett, S.W. 1994. Fire Regimes on the Caribou National Forest, Southern Idaho. Final Report – Contract No. 53-02S2-3-05071. September 1994.</w:t>
      </w:r>
    </w:p>
    <w:p w:rsidR="0007268C" w:rsidP="0007268C" w:rsidRDefault="0007268C" w14:paraId="10006334" w14:textId="77777777"/>
    <w:p w:rsidR="0007268C" w:rsidP="0007268C" w:rsidRDefault="0007268C" w14:paraId="79EA743D" w14:textId="77777777">
      <w:r>
        <w:t>Barrett, S.W. 2004. Altered fire intervals and fire cycles in the northern Rockies. Fire Management Today 64(2): 25-29.</w:t>
      </w:r>
    </w:p>
    <w:p w:rsidR="0007268C" w:rsidP="0007268C" w:rsidRDefault="0007268C" w14:paraId="327A4AC3" w14:textId="77777777"/>
    <w:p w:rsidR="0007268C" w:rsidP="0007268C" w:rsidRDefault="0007268C" w14:paraId="1892E565" w14:textId="77777777">
      <w:r>
        <w:t>Barrett, S.W. 2004. Fire regimes in the northern Rockies. Fire Management Today 64(2):32-38.</w:t>
      </w:r>
    </w:p>
    <w:p w:rsidR="0007268C" w:rsidP="0007268C" w:rsidRDefault="0007268C" w14:paraId="56772344" w14:textId="77777777"/>
    <w:p w:rsidR="0007268C" w:rsidP="0007268C" w:rsidRDefault="0007268C" w14:paraId="3390BDCC"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07268C" w:rsidP="0007268C" w:rsidRDefault="0007268C" w14:paraId="52CE09A2" w14:textId="77777777"/>
    <w:p w:rsidR="0007268C" w:rsidP="0007268C" w:rsidRDefault="0007268C" w14:paraId="4554737A"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07268C" w:rsidP="0007268C" w:rsidRDefault="0007268C" w14:paraId="53DEF12D" w14:textId="77777777"/>
    <w:p w:rsidR="0007268C" w:rsidP="0007268C" w:rsidRDefault="0007268C" w14:paraId="2AD72DBB"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07268C" w:rsidP="0007268C" w:rsidRDefault="0007268C" w14:paraId="1C02255E" w14:textId="77777777"/>
    <w:p w:rsidR="0007268C" w:rsidP="0007268C" w:rsidRDefault="0007268C" w14:paraId="19605719" w14:textId="77777777">
      <w:r>
        <w:t>Chappell, C., R. Crawford, J. Kagan and P.J. Doran. 1997. A vegetation, land use, and habitat classification system for the terrestrial and aquatic ecosystems of Oregon and Washington. Unpublished report prepared for wildlife habitat and species associations within Oregon and Washington landscapes: Building a common understanding for management. Prepared by Washington and Oregon Natural Heritage Programs, Olympia WA and Portland, OR. 177 pp.</w:t>
      </w:r>
    </w:p>
    <w:p w:rsidR="0007268C" w:rsidP="0007268C" w:rsidRDefault="0007268C" w14:paraId="1FFA2CA8" w14:textId="77777777"/>
    <w:p w:rsidR="0007268C" w:rsidP="0007268C" w:rsidRDefault="0007268C" w14:paraId="5B8FE2F3" w14:textId="77777777">
      <w:r>
        <w:t>Crane, M.F. and W.C. Fisher. 1986. Fire ecology of the forested habitat types of central Idaho. General Technical Report INT-218, USDA Forest Service. 86 pp.</w:t>
      </w:r>
    </w:p>
    <w:p w:rsidR="0007268C" w:rsidP="0007268C" w:rsidRDefault="0007268C" w14:paraId="3A026DC7" w14:textId="77777777"/>
    <w:p w:rsidR="0007268C" w:rsidP="0007268C" w:rsidRDefault="0007268C" w14:paraId="0A3A3B8B" w14:textId="77777777">
      <w:proofErr w:type="spellStart"/>
      <w:r>
        <w:t>DeVelice</w:t>
      </w:r>
      <w:proofErr w:type="spellEnd"/>
      <w:r>
        <w:t xml:space="preserve">, R.L., J.A. Ludwig, W.H. Moir and F. </w:t>
      </w:r>
      <w:proofErr w:type="spellStart"/>
      <w:r>
        <w:t>Ronco</w:t>
      </w:r>
      <w:proofErr w:type="spellEnd"/>
      <w:r>
        <w:t>, Jr. 1986. A classification of forest habitat types of northern New Mexico and southern Colorado. General Technical Report RM-131. Fort Collins, CO: USDA Forest Service, Rocky Mountain Forest and Range Experiment Station. 59 pp.</w:t>
      </w:r>
    </w:p>
    <w:p w:rsidR="0007268C" w:rsidP="0007268C" w:rsidRDefault="0007268C" w14:paraId="770B0B93" w14:textId="77777777"/>
    <w:p w:rsidR="0007268C" w:rsidP="0007268C" w:rsidRDefault="0007268C" w14:paraId="7DC7FC90" w14:textId="77777777">
      <w:r>
        <w:t>Mason, R.R., D.W. Scott, M.D. Loewen and H.D. Paul. 1998. Recurrent outbreak of the Douglas-fir tussock moth in the Malheur National Forest: a case history. General Technical Report PNW-GTR-402. USDA Forest Service, Pacific Northwest Research Station. 14 pp.</w:t>
      </w:r>
    </w:p>
    <w:p w:rsidR="0007268C" w:rsidP="0007268C" w:rsidRDefault="0007268C" w14:paraId="7C310B62" w14:textId="77777777"/>
    <w:p w:rsidR="0007268C" w:rsidP="0007268C" w:rsidRDefault="0007268C" w14:paraId="008E9E2D" w14:textId="77777777">
      <w:proofErr w:type="spellStart"/>
      <w:r>
        <w:t>Mauk</w:t>
      </w:r>
      <w:proofErr w:type="spellEnd"/>
      <w:r>
        <w:t>, R.L. and J.A. Henderson. 1984. Coniferous forest habitat types of northern Utah. USDA Forest Service. General Technical Report INT-170. Ogden, UT: Intermountain Forest and Range Experiment Station. 89 pp.</w:t>
      </w:r>
    </w:p>
    <w:p w:rsidR="0007268C" w:rsidP="0007268C" w:rsidRDefault="0007268C" w14:paraId="7A56C34A" w14:textId="77777777"/>
    <w:p w:rsidR="0007268C" w:rsidP="0007268C" w:rsidRDefault="0007268C" w14:paraId="6D8EEEC2" w14:textId="77777777">
      <w:r>
        <w:t>Meyer, C.B., D.H. Knight and G.K. Dillon 2005. Historic range of variability for upland vegetation in the Bighorn National Forest, Wyoming. RMRS-GTR-140. USDA Rocky Mountain Research Station.</w:t>
      </w:r>
    </w:p>
    <w:p w:rsidR="0007268C" w:rsidP="0007268C" w:rsidRDefault="0007268C" w14:paraId="1F6A7E0B" w14:textId="77777777"/>
    <w:p w:rsidR="0007268C" w:rsidP="0007268C" w:rsidRDefault="0007268C" w14:paraId="53721F52" w14:textId="77777777">
      <w:r>
        <w:lastRenderedPageBreak/>
        <w:t>Morgan, P., S.C. Bunting, A.E. Black, T. Merrill and S. Barrett. 1996. Fire Regimes in the Interior Columbia River Basin: Past and Present. Final Report For RJVA-INT-94913: Course-scale classification and mapping of disturbance regimes in the Columbia River Basin. Submitted to: USDA Forest Service, Intermountain Fire Science Lab, Intermountain Research Station, Missoula, MT.</w:t>
      </w:r>
    </w:p>
    <w:p w:rsidR="0007268C" w:rsidP="0007268C" w:rsidRDefault="0007268C" w14:paraId="5C2876E3" w14:textId="77777777"/>
    <w:p w:rsidR="0007268C" w:rsidP="0007268C" w:rsidRDefault="0007268C" w14:paraId="1765C419"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General Technical Report RM-GTR-287. Fort Collins, CO: USDA Forest Service, Rocky Mountain Forest and Range Experiment Station. 130 pp.</w:t>
      </w:r>
    </w:p>
    <w:p w:rsidR="0007268C" w:rsidP="0007268C" w:rsidRDefault="0007268C" w14:paraId="3620C08F" w14:textId="77777777"/>
    <w:p w:rsidR="0007268C" w:rsidP="0007268C" w:rsidRDefault="0007268C" w14:paraId="218800BF" w14:textId="77777777">
      <w:r>
        <w:t>NatureServe. 2006. International Ecological Classification Standard: Terrestrial Ecological Classifications. NatureServe Central Databases. Arlington, VA, U.S.A. Data current as of 18 July 2006.</w:t>
      </w:r>
    </w:p>
    <w:p w:rsidR="0007268C" w:rsidP="0007268C" w:rsidRDefault="0007268C" w14:paraId="79916E35" w14:textId="77777777"/>
    <w:p w:rsidR="0007268C" w:rsidP="0007268C" w:rsidRDefault="0007268C" w14:paraId="5B3DEAC0" w14:textId="77777777">
      <w:r>
        <w:t>NatureServe. 2007. International Ecological Classification Standard: Terrestrial Ecological Classifications. NatureServe Central Databases. Arlington, VA. Data current as of 10 February 2007.</w:t>
      </w:r>
    </w:p>
    <w:p w:rsidR="0007268C" w:rsidP="0007268C" w:rsidRDefault="0007268C" w14:paraId="7163BF8F" w14:textId="77777777"/>
    <w:p w:rsidR="0007268C" w:rsidP="0007268C" w:rsidRDefault="0007268C" w14:paraId="1AB8BBCD"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07268C" w:rsidP="0007268C" w:rsidRDefault="0007268C" w14:paraId="3C095BD9" w14:textId="77777777"/>
    <w:p w:rsidR="0007268C" w:rsidP="0007268C" w:rsidRDefault="0007268C" w14:paraId="4E156C66"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07268C" w:rsidP="0007268C" w:rsidRDefault="0007268C" w14:paraId="26EC535B" w14:textId="77777777"/>
    <w:p w:rsidR="0007268C" w:rsidP="0007268C" w:rsidRDefault="0007268C" w14:paraId="53469CC7" w14:textId="77777777">
      <w:proofErr w:type="spellStart"/>
      <w:r>
        <w:t>Swetnam</w:t>
      </w:r>
      <w:proofErr w:type="spellEnd"/>
      <w:r>
        <w:t xml:space="preserve">, T.W., B.E. Wickman,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Pr="00A43E41" w:rsidR="004D5F12" w:rsidP="0007268C" w:rsidRDefault="004D5F12" w14:paraId="56F96C8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2B72" w14:textId="77777777" w:rsidR="00FC5D03" w:rsidRDefault="00FC5D03">
      <w:r>
        <w:separator/>
      </w:r>
    </w:p>
  </w:endnote>
  <w:endnote w:type="continuationSeparator" w:id="0">
    <w:p w14:paraId="7F333D22" w14:textId="77777777" w:rsidR="00FC5D03" w:rsidRDefault="00FC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28EE" w14:textId="77777777" w:rsidR="0007268C" w:rsidRDefault="0007268C" w:rsidP="000726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59F3" w14:textId="77777777" w:rsidR="00FC5D03" w:rsidRDefault="00FC5D03">
      <w:r>
        <w:separator/>
      </w:r>
    </w:p>
  </w:footnote>
  <w:footnote w:type="continuationSeparator" w:id="0">
    <w:p w14:paraId="3B0401B1" w14:textId="77777777" w:rsidR="00FC5D03" w:rsidRDefault="00FC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C33EF" w14:textId="77777777" w:rsidR="00A43E41" w:rsidRDefault="00A43E41" w:rsidP="000726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76BEF"/>
    <w:pPr>
      <w:ind w:left="720"/>
    </w:pPr>
    <w:rPr>
      <w:rFonts w:ascii="Calibri" w:eastAsia="Calibri" w:hAnsi="Calibri"/>
      <w:sz w:val="22"/>
      <w:szCs w:val="22"/>
    </w:rPr>
  </w:style>
  <w:style w:type="character" w:styleId="Hyperlink">
    <w:name w:val="Hyperlink"/>
    <w:rsid w:val="00176BEF"/>
    <w:rPr>
      <w:color w:val="0000FF"/>
      <w:u w:val="single"/>
    </w:rPr>
  </w:style>
  <w:style w:type="paragraph" w:styleId="BalloonText">
    <w:name w:val="Balloon Text"/>
    <w:basedOn w:val="Normal"/>
    <w:link w:val="BalloonTextChar"/>
    <w:uiPriority w:val="99"/>
    <w:semiHidden/>
    <w:unhideWhenUsed/>
    <w:rsid w:val="00A05D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DFA"/>
    <w:rPr>
      <w:rFonts w:ascii="Segoe UI" w:hAnsi="Segoe UI" w:cs="Segoe UI"/>
      <w:sz w:val="18"/>
      <w:szCs w:val="18"/>
    </w:rPr>
  </w:style>
  <w:style w:type="character" w:styleId="CommentReference">
    <w:name w:val="annotation reference"/>
    <w:basedOn w:val="DefaultParagraphFont"/>
    <w:uiPriority w:val="99"/>
    <w:semiHidden/>
    <w:unhideWhenUsed/>
    <w:rsid w:val="00F307DD"/>
    <w:rPr>
      <w:sz w:val="16"/>
      <w:szCs w:val="16"/>
    </w:rPr>
  </w:style>
  <w:style w:type="paragraph" w:styleId="CommentText">
    <w:name w:val="annotation text"/>
    <w:basedOn w:val="Normal"/>
    <w:link w:val="CommentTextChar"/>
    <w:uiPriority w:val="99"/>
    <w:semiHidden/>
    <w:unhideWhenUsed/>
    <w:rsid w:val="00F307DD"/>
    <w:rPr>
      <w:sz w:val="20"/>
      <w:szCs w:val="20"/>
    </w:rPr>
  </w:style>
  <w:style w:type="character" w:customStyle="1" w:styleId="CommentTextChar">
    <w:name w:val="Comment Text Char"/>
    <w:basedOn w:val="DefaultParagraphFont"/>
    <w:link w:val="CommentText"/>
    <w:uiPriority w:val="99"/>
    <w:semiHidden/>
    <w:rsid w:val="00F307DD"/>
  </w:style>
  <w:style w:type="paragraph" w:styleId="CommentSubject">
    <w:name w:val="annotation subject"/>
    <w:basedOn w:val="CommentText"/>
    <w:next w:val="CommentText"/>
    <w:link w:val="CommentSubjectChar"/>
    <w:uiPriority w:val="99"/>
    <w:semiHidden/>
    <w:unhideWhenUsed/>
    <w:rsid w:val="00F307DD"/>
    <w:rPr>
      <w:b/>
      <w:bCs/>
    </w:rPr>
  </w:style>
  <w:style w:type="character" w:customStyle="1" w:styleId="CommentSubjectChar">
    <w:name w:val="Comment Subject Char"/>
    <w:basedOn w:val="CommentTextChar"/>
    <w:link w:val="CommentSubject"/>
    <w:uiPriority w:val="99"/>
    <w:semiHidden/>
    <w:rsid w:val="00F30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9121">
      <w:bodyDiv w:val="1"/>
      <w:marLeft w:val="0"/>
      <w:marRight w:val="0"/>
      <w:marTop w:val="0"/>
      <w:marBottom w:val="0"/>
      <w:divBdr>
        <w:top w:val="none" w:sz="0" w:space="0" w:color="auto"/>
        <w:left w:val="none" w:sz="0" w:space="0" w:color="auto"/>
        <w:bottom w:val="none" w:sz="0" w:space="0" w:color="auto"/>
        <w:right w:val="none" w:sz="0" w:space="0" w:color="auto"/>
      </w:divBdr>
    </w:div>
    <w:div w:id="16466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8</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2017-12-14T21:59:00Z</dcterms:created>
  <dcterms:modified xsi:type="dcterms:W3CDTF">2025-02-12T09:41:09Z</dcterms:modified>
</cp:coreProperties>
</file>