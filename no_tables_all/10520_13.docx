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7D0" w:rsidP="007757D0" w:rsidRDefault="007757D0" w14:paraId="56A01F9A" w14:textId="77777777">
      <w:pPr>
        <w:pStyle w:val="BpSTitle"/>
      </w:pPr>
      <w:r>
        <w:t>10520</w:t>
      </w:r>
    </w:p>
    <w:p w:rsidR="007757D0" w:rsidP="007757D0" w:rsidRDefault="007757D0" w14:paraId="57E94730" w14:textId="77777777">
      <w:pPr>
        <w:pStyle w:val="BpSTitle"/>
      </w:pPr>
      <w:r>
        <w:t>Southern Rocky Mountain Mesic Montane Mixed Conifer Forest and Woodland</w:t>
      </w:r>
    </w:p>
    <w:p w:rsidR="007757D0" w:rsidP="007757D0" w:rsidRDefault="007757D0" w14:paraId="2B5CDA06" w14:textId="77777777">
      <w:r>
        <w:t>BpS Model/Description Version: Aug. 2020</w:t>
      </w:r>
      <w:r>
        <w:tab/>
      </w:r>
      <w:r>
        <w:tab/>
      </w:r>
      <w:r>
        <w:tab/>
      </w:r>
      <w:r>
        <w:tab/>
      </w:r>
      <w:r>
        <w:tab/>
      </w:r>
      <w:r>
        <w:tab/>
      </w:r>
      <w:r>
        <w:tab/>
      </w:r>
    </w:p>
    <w:p w:rsidR="007757D0" w:rsidP="007757D0" w:rsidRDefault="007757D0" w14:paraId="37A4E427" w14:textId="77777777"/>
    <w:p w:rsidR="007757D0" w:rsidP="007757D0" w:rsidRDefault="007757D0" w14:paraId="65E8C8A7" w14:textId="77777777"/>
    <w:p w:rsidR="007757D0" w:rsidP="007757D0" w:rsidRDefault="007757D0" w14:paraId="2E668B81" w14:textId="77777777">
      <w:pPr>
        <w:pStyle w:val="InfoPara"/>
      </w:pPr>
      <w:r>
        <w:t>Vegetation Type</w:t>
      </w:r>
    </w:p>
    <w:p w:rsidR="007757D0" w:rsidP="007757D0" w:rsidRDefault="005A352C" w14:paraId="2F02AFBA" w14:textId="3A32CA23">
      <w:r w:rsidRPr="005A352C">
        <w:t>Forest and Woodland</w:t>
      </w:r>
    </w:p>
    <w:p w:rsidR="007757D0" w:rsidP="007757D0" w:rsidRDefault="007757D0" w14:paraId="151C4093" w14:textId="51413724">
      <w:pPr>
        <w:pStyle w:val="InfoPara"/>
      </w:pPr>
      <w:r>
        <w:t>Map Zone</w:t>
      </w:r>
    </w:p>
    <w:p w:rsidR="007757D0" w:rsidP="007757D0" w:rsidRDefault="007757D0" w14:paraId="77E5FE3F" w14:textId="77777777">
      <w:r>
        <w:t>13</w:t>
      </w:r>
    </w:p>
    <w:p w:rsidR="007757D0" w:rsidP="007757D0" w:rsidRDefault="007757D0" w14:paraId="38DE41B1" w14:textId="77777777">
      <w:pPr>
        <w:pStyle w:val="InfoPara"/>
      </w:pPr>
      <w:bookmarkStart w:name="_GoBack" w:id="0"/>
      <w:bookmarkEnd w:id="0"/>
      <w:r>
        <w:t>Geographic Range</w:t>
      </w:r>
    </w:p>
    <w:p w:rsidR="007757D0" w:rsidP="007757D0" w:rsidRDefault="007757D0" w14:paraId="418AE2FD" w14:textId="4DED4588">
      <w:r>
        <w:t>Rocky Mountains west into the ranges of the Great Basin and high elevations of the Mojave Desert (</w:t>
      </w:r>
      <w:r w:rsidR="00BF2255">
        <w:t>map zone [</w:t>
      </w:r>
      <w:r>
        <w:t>MZ</w:t>
      </w:r>
      <w:r w:rsidR="00BF2255">
        <w:t xml:space="preserve">] </w:t>
      </w:r>
      <w:r>
        <w:t>13). Well represented in the Spring Mountains of southern N</w:t>
      </w:r>
      <w:r w:rsidR="00BF2255">
        <w:t>evada</w:t>
      </w:r>
      <w:r>
        <w:t>.</w:t>
      </w:r>
    </w:p>
    <w:p w:rsidR="007757D0" w:rsidP="007757D0" w:rsidRDefault="007757D0" w14:paraId="0832ECE3" w14:textId="77777777">
      <w:pPr>
        <w:pStyle w:val="InfoPara"/>
      </w:pPr>
      <w:r>
        <w:t>Biophysical Site Description</w:t>
      </w:r>
    </w:p>
    <w:p w:rsidR="007757D0" w:rsidP="007757D0" w:rsidRDefault="007757D0" w14:paraId="24B6864D" w14:textId="3AD0A270">
      <w:r>
        <w:t>Elevations range from 2</w:t>
      </w:r>
      <w:r w:rsidR="004D4CDC">
        <w:t>,</w:t>
      </w:r>
      <w:r>
        <w:t>100-3</w:t>
      </w:r>
      <w:r w:rsidR="004D4CDC">
        <w:t>,</w:t>
      </w:r>
      <w:r>
        <w:t>000m. Occurrences of this system are found on cooler sites, which include lower and middle slopes of ravines</w:t>
      </w:r>
      <w:r w:rsidR="00BF2255">
        <w:t xml:space="preserve">; </w:t>
      </w:r>
      <w:r>
        <w:t>stream terraces</w:t>
      </w:r>
      <w:r w:rsidR="00BF2255">
        <w:t xml:space="preserve">; </w:t>
      </w:r>
      <w:r>
        <w:t>moist, concave topographic positions</w:t>
      </w:r>
      <w:r w:rsidR="00BF2255">
        <w:t>;</w:t>
      </w:r>
      <w:r>
        <w:t xml:space="preserve"> and north</w:t>
      </w:r>
      <w:r w:rsidR="00BF2255">
        <w:t>-</w:t>
      </w:r>
      <w:r>
        <w:t xml:space="preserve"> and east-facing slopes.</w:t>
      </w:r>
    </w:p>
    <w:p w:rsidR="007757D0" w:rsidP="007757D0" w:rsidRDefault="007757D0" w14:paraId="094AF68B" w14:textId="77777777">
      <w:pPr>
        <w:pStyle w:val="InfoPara"/>
      </w:pPr>
      <w:r>
        <w:t>Vegetation Description</w:t>
      </w:r>
    </w:p>
    <w:p w:rsidR="007757D0" w:rsidP="007757D0" w:rsidRDefault="007757D0" w14:paraId="1BE0D950" w14:textId="5AD2D96A">
      <w:proofErr w:type="spellStart"/>
      <w:r w:rsidRPr="00F34C07">
        <w:rPr>
          <w:i/>
        </w:rPr>
        <w:t>Abies</w:t>
      </w:r>
      <w:proofErr w:type="spellEnd"/>
      <w:r w:rsidRPr="00F34C07">
        <w:rPr>
          <w:i/>
        </w:rPr>
        <w:t xml:space="preserve"> </w:t>
      </w:r>
      <w:proofErr w:type="spellStart"/>
      <w:r w:rsidRPr="00F34C07">
        <w:rPr>
          <w:i/>
        </w:rPr>
        <w:t>concolor</w:t>
      </w:r>
      <w:proofErr w:type="spellEnd"/>
      <w:r>
        <w:t xml:space="preserve"> is most common canopy dominant, but </w:t>
      </w:r>
      <w:r w:rsidRPr="00F34C07">
        <w:rPr>
          <w:i/>
        </w:rPr>
        <w:t xml:space="preserve">Pinus </w:t>
      </w:r>
      <w:proofErr w:type="spellStart"/>
      <w:r w:rsidRPr="00F34C07">
        <w:rPr>
          <w:i/>
        </w:rPr>
        <w:t>flexilis</w:t>
      </w:r>
      <w:proofErr w:type="spellEnd"/>
      <w:r>
        <w:t xml:space="preserve"> and </w:t>
      </w:r>
      <w:r w:rsidRPr="00F34C07">
        <w:rPr>
          <w:i/>
        </w:rPr>
        <w:t>Pinus ponderosa</w:t>
      </w:r>
      <w:r>
        <w:t xml:space="preserve"> are </w:t>
      </w:r>
      <w:proofErr w:type="gramStart"/>
      <w:r>
        <w:t>also</w:t>
      </w:r>
      <w:proofErr w:type="gramEnd"/>
      <w:r>
        <w:t xml:space="preserve"> co-dominants. Long </w:t>
      </w:r>
      <w:r w:rsidR="00BF2255">
        <w:t>fire return intervals (</w:t>
      </w:r>
      <w:r>
        <w:t>FRIs</w:t>
      </w:r>
      <w:r w:rsidR="00BF2255">
        <w:t>)</w:t>
      </w:r>
      <w:r>
        <w:t xml:space="preserve"> of this system favor a mixed</w:t>
      </w:r>
      <w:r w:rsidR="00BF2255">
        <w:t>-</w:t>
      </w:r>
      <w:r>
        <w:t xml:space="preserve">conifer composition. </w:t>
      </w:r>
      <w:r w:rsidRPr="00F34C07">
        <w:rPr>
          <w:i/>
        </w:rPr>
        <w:t xml:space="preserve">Pinus </w:t>
      </w:r>
      <w:proofErr w:type="spellStart"/>
      <w:r w:rsidRPr="00F34C07">
        <w:rPr>
          <w:i/>
        </w:rPr>
        <w:t>longeava</w:t>
      </w:r>
      <w:proofErr w:type="spellEnd"/>
      <w:r>
        <w:t xml:space="preserve"> may be present. This is truly a mixed</w:t>
      </w:r>
      <w:r w:rsidR="00BF2255">
        <w:t>-</w:t>
      </w:r>
      <w:r>
        <w:t>conifer system with little bristlecone pine. This system includes small mixed</w:t>
      </w:r>
      <w:r w:rsidR="00BF2255">
        <w:t>-</w:t>
      </w:r>
      <w:r>
        <w:t>conifer/</w:t>
      </w:r>
      <w:proofErr w:type="spellStart"/>
      <w:r w:rsidRPr="00F34C07">
        <w:rPr>
          <w:i/>
        </w:rPr>
        <w:t>Populus</w:t>
      </w:r>
      <w:proofErr w:type="spellEnd"/>
      <w:r w:rsidRPr="00F34C07">
        <w:rPr>
          <w:i/>
        </w:rPr>
        <w:t xml:space="preserve"> </w:t>
      </w:r>
      <w:proofErr w:type="spellStart"/>
      <w:r w:rsidRPr="00F34C07">
        <w:rPr>
          <w:i/>
        </w:rPr>
        <w:t>tremuloides</w:t>
      </w:r>
      <w:proofErr w:type="spellEnd"/>
      <w:r>
        <w:t xml:space="preserve"> stands on more cooler sites (but see Adjacency/Identification Concerns). </w:t>
      </w:r>
      <w:proofErr w:type="spellStart"/>
      <w:r w:rsidRPr="00F34C07">
        <w:rPr>
          <w:i/>
        </w:rPr>
        <w:t>Juniperus</w:t>
      </w:r>
      <w:proofErr w:type="spellEnd"/>
      <w:r w:rsidRPr="00F34C07">
        <w:rPr>
          <w:i/>
        </w:rPr>
        <w:t xml:space="preserve"> </w:t>
      </w:r>
      <w:proofErr w:type="spellStart"/>
      <w:r w:rsidRPr="00F34C07">
        <w:rPr>
          <w:i/>
        </w:rPr>
        <w:t>scopulorum</w:t>
      </w:r>
      <w:proofErr w:type="spellEnd"/>
      <w:r>
        <w:t xml:space="preserve"> is present as a </w:t>
      </w:r>
      <w:proofErr w:type="spellStart"/>
      <w:r>
        <w:t>midstory</w:t>
      </w:r>
      <w:proofErr w:type="spellEnd"/>
      <w:r>
        <w:t xml:space="preserve"> tree. </w:t>
      </w:r>
      <w:proofErr w:type="gramStart"/>
      <w:r>
        <w:t>A number of</w:t>
      </w:r>
      <w:proofErr w:type="gramEnd"/>
      <w:r>
        <w:t xml:space="preserve"> cold-deciduous shrub species can occur, including </w:t>
      </w:r>
      <w:proofErr w:type="spellStart"/>
      <w:r w:rsidRPr="00F34C07">
        <w:rPr>
          <w:i/>
        </w:rPr>
        <w:t>Cercocarpus</w:t>
      </w:r>
      <w:proofErr w:type="spellEnd"/>
      <w:r w:rsidRPr="00F34C07">
        <w:rPr>
          <w:i/>
        </w:rPr>
        <w:t xml:space="preserve"> </w:t>
      </w:r>
      <w:proofErr w:type="spellStart"/>
      <w:r w:rsidRPr="00F34C07">
        <w:rPr>
          <w:i/>
        </w:rPr>
        <w:t>ledifolius</w:t>
      </w:r>
      <w:proofErr w:type="spellEnd"/>
      <w:r>
        <w:t xml:space="preserve"> var</w:t>
      </w:r>
      <w:r w:rsidR="00BF2255">
        <w:t>.</w:t>
      </w:r>
      <w:r>
        <w:t xml:space="preserve"> </w:t>
      </w:r>
      <w:proofErr w:type="spellStart"/>
      <w:r w:rsidRPr="00F34C07">
        <w:rPr>
          <w:i/>
        </w:rPr>
        <w:t>intermontanus</w:t>
      </w:r>
      <w:proofErr w:type="spellEnd"/>
      <w:r>
        <w:t xml:space="preserve"> (CELEI4), </w:t>
      </w:r>
      <w:r w:rsidRPr="00F34C07">
        <w:rPr>
          <w:i/>
        </w:rPr>
        <w:t xml:space="preserve">Acer </w:t>
      </w:r>
      <w:proofErr w:type="spellStart"/>
      <w:r w:rsidRPr="00F34C07">
        <w:rPr>
          <w:i/>
        </w:rPr>
        <w:t>glabrum</w:t>
      </w:r>
      <w:proofErr w:type="spellEnd"/>
      <w:r>
        <w:t xml:space="preserve">, </w:t>
      </w:r>
      <w:proofErr w:type="spellStart"/>
      <w:r w:rsidRPr="00F34C07">
        <w:rPr>
          <w:i/>
        </w:rPr>
        <w:t>Cornus</w:t>
      </w:r>
      <w:proofErr w:type="spellEnd"/>
      <w:r w:rsidRPr="00F34C07">
        <w:rPr>
          <w:i/>
        </w:rPr>
        <w:t xml:space="preserve"> </w:t>
      </w:r>
      <w:proofErr w:type="spellStart"/>
      <w:r w:rsidRPr="00F34C07">
        <w:rPr>
          <w:i/>
        </w:rPr>
        <w:t>serecea</w:t>
      </w:r>
      <w:proofErr w:type="spellEnd"/>
      <w:r>
        <w:t xml:space="preserve">, </w:t>
      </w:r>
      <w:proofErr w:type="spellStart"/>
      <w:r w:rsidRPr="00F34C07">
        <w:rPr>
          <w:i/>
        </w:rPr>
        <w:t>Ribes</w:t>
      </w:r>
      <w:proofErr w:type="spellEnd"/>
      <w:r w:rsidRPr="00F34C07">
        <w:rPr>
          <w:i/>
        </w:rPr>
        <w:t xml:space="preserve"> </w:t>
      </w:r>
      <w:proofErr w:type="spellStart"/>
      <w:r w:rsidRPr="00F34C07">
        <w:rPr>
          <w:i/>
        </w:rPr>
        <w:t>cereum</w:t>
      </w:r>
      <w:proofErr w:type="spellEnd"/>
      <w:r>
        <w:t xml:space="preserve">, </w:t>
      </w:r>
      <w:r w:rsidRPr="00F34C07">
        <w:rPr>
          <w:i/>
        </w:rPr>
        <w:t xml:space="preserve">Juniper </w:t>
      </w:r>
      <w:proofErr w:type="spellStart"/>
      <w:r w:rsidRPr="00F34C07">
        <w:rPr>
          <w:i/>
        </w:rPr>
        <w:t>communis</w:t>
      </w:r>
      <w:proofErr w:type="spellEnd"/>
      <w:r>
        <w:t xml:space="preserve">, </w:t>
      </w:r>
      <w:proofErr w:type="spellStart"/>
      <w:r w:rsidRPr="00F34C07">
        <w:rPr>
          <w:i/>
        </w:rPr>
        <w:t>Holodicus</w:t>
      </w:r>
      <w:proofErr w:type="spellEnd"/>
      <w:r>
        <w:t xml:space="preserve"> spp</w:t>
      </w:r>
      <w:r w:rsidR="00BF2255">
        <w:t>.,</w:t>
      </w:r>
      <w:r>
        <w:t xml:space="preserve"> and </w:t>
      </w:r>
      <w:proofErr w:type="spellStart"/>
      <w:r w:rsidRPr="00F34C07">
        <w:rPr>
          <w:i/>
        </w:rPr>
        <w:t>Symphoricarpus</w:t>
      </w:r>
      <w:proofErr w:type="spellEnd"/>
      <w:r w:rsidRPr="00F34C07">
        <w:rPr>
          <w:i/>
        </w:rPr>
        <w:t xml:space="preserve"> </w:t>
      </w:r>
      <w:proofErr w:type="spellStart"/>
      <w:r w:rsidRPr="00F34C07">
        <w:rPr>
          <w:i/>
        </w:rPr>
        <w:t>oreophilus</w:t>
      </w:r>
      <w:proofErr w:type="spellEnd"/>
      <w:r>
        <w:t xml:space="preserve">. Herbaceous species include </w:t>
      </w:r>
      <w:proofErr w:type="spellStart"/>
      <w:r w:rsidRPr="00F34C07">
        <w:rPr>
          <w:i/>
        </w:rPr>
        <w:t>Carex</w:t>
      </w:r>
      <w:proofErr w:type="spellEnd"/>
      <w:r w:rsidRPr="00F34C07">
        <w:rPr>
          <w:i/>
        </w:rPr>
        <w:t xml:space="preserve"> </w:t>
      </w:r>
      <w:proofErr w:type="spellStart"/>
      <w:r w:rsidRPr="00F34C07">
        <w:rPr>
          <w:i/>
        </w:rPr>
        <w:t>rossii</w:t>
      </w:r>
      <w:proofErr w:type="spellEnd"/>
      <w:r>
        <w:t xml:space="preserve">, </w:t>
      </w:r>
      <w:proofErr w:type="spellStart"/>
      <w:r w:rsidRPr="00F34C07">
        <w:rPr>
          <w:i/>
        </w:rPr>
        <w:t>Bromus</w:t>
      </w:r>
      <w:proofErr w:type="spellEnd"/>
      <w:r w:rsidRPr="00F34C07">
        <w:rPr>
          <w:i/>
        </w:rPr>
        <w:t xml:space="preserve"> </w:t>
      </w:r>
      <w:proofErr w:type="spellStart"/>
      <w:r w:rsidRPr="00F34C07">
        <w:rPr>
          <w:i/>
        </w:rPr>
        <w:t>ciliatus</w:t>
      </w:r>
      <w:proofErr w:type="spellEnd"/>
      <w:r>
        <w:t xml:space="preserve">, </w:t>
      </w:r>
      <w:proofErr w:type="spellStart"/>
      <w:r w:rsidRPr="00F34C07">
        <w:rPr>
          <w:i/>
        </w:rPr>
        <w:t>Pseudoroegneria</w:t>
      </w:r>
      <w:proofErr w:type="spellEnd"/>
      <w:r w:rsidRPr="00F34C07">
        <w:rPr>
          <w:i/>
        </w:rPr>
        <w:t xml:space="preserve"> </w:t>
      </w:r>
      <w:proofErr w:type="spellStart"/>
      <w:r w:rsidRPr="00F34C07">
        <w:rPr>
          <w:i/>
        </w:rPr>
        <w:t>spicata</w:t>
      </w:r>
      <w:proofErr w:type="spellEnd"/>
      <w:r>
        <w:t xml:space="preserve">, </w:t>
      </w:r>
      <w:proofErr w:type="spellStart"/>
      <w:r w:rsidRPr="00F34C07">
        <w:rPr>
          <w:i/>
        </w:rPr>
        <w:t>Elymus</w:t>
      </w:r>
      <w:proofErr w:type="spellEnd"/>
      <w:r w:rsidRPr="00F34C07">
        <w:rPr>
          <w:i/>
        </w:rPr>
        <w:t xml:space="preserve">, </w:t>
      </w:r>
      <w:proofErr w:type="spellStart"/>
      <w:r w:rsidRPr="00F34C07">
        <w:rPr>
          <w:i/>
        </w:rPr>
        <w:t>elymoides</w:t>
      </w:r>
      <w:proofErr w:type="spellEnd"/>
      <w:r>
        <w:t xml:space="preserve">, </w:t>
      </w:r>
      <w:proofErr w:type="spellStart"/>
      <w:r w:rsidRPr="00F34C07">
        <w:rPr>
          <w:i/>
        </w:rPr>
        <w:t>Poa</w:t>
      </w:r>
      <w:proofErr w:type="spellEnd"/>
      <w:r w:rsidRPr="00F34C07">
        <w:rPr>
          <w:i/>
        </w:rPr>
        <w:t xml:space="preserve"> </w:t>
      </w:r>
      <w:proofErr w:type="spellStart"/>
      <w:r w:rsidRPr="00F34C07">
        <w:rPr>
          <w:i/>
        </w:rPr>
        <w:t>fendleriana</w:t>
      </w:r>
      <w:proofErr w:type="spellEnd"/>
      <w:r>
        <w:t xml:space="preserve">, </w:t>
      </w:r>
      <w:r w:rsidRPr="00F34C07">
        <w:rPr>
          <w:i/>
        </w:rPr>
        <w:t>Erigeron</w:t>
      </w:r>
      <w:r>
        <w:t xml:space="preserve"> spp</w:t>
      </w:r>
      <w:r w:rsidR="00BF2255">
        <w:t xml:space="preserve">., </w:t>
      </w:r>
      <w:proofErr w:type="spellStart"/>
      <w:r w:rsidRPr="00F34C07">
        <w:rPr>
          <w:i/>
        </w:rPr>
        <w:t>Astragulus</w:t>
      </w:r>
      <w:proofErr w:type="spellEnd"/>
      <w:r>
        <w:t xml:space="preserve"> spp</w:t>
      </w:r>
      <w:r w:rsidR="00BF2255">
        <w:t>.,</w:t>
      </w:r>
      <w:r>
        <w:t xml:space="preserve"> </w:t>
      </w:r>
      <w:proofErr w:type="spellStart"/>
      <w:r w:rsidRPr="00F34C07">
        <w:rPr>
          <w:i/>
        </w:rPr>
        <w:t>Luzula</w:t>
      </w:r>
      <w:proofErr w:type="spellEnd"/>
      <w:r w:rsidRPr="00F34C07">
        <w:rPr>
          <w:i/>
        </w:rPr>
        <w:t xml:space="preserve"> </w:t>
      </w:r>
      <w:proofErr w:type="spellStart"/>
      <w:r w:rsidRPr="00F34C07">
        <w:rPr>
          <w:i/>
        </w:rPr>
        <w:t>parviflora</w:t>
      </w:r>
      <w:proofErr w:type="spellEnd"/>
      <w:r w:rsidR="00BF2255">
        <w:t>,</w:t>
      </w:r>
      <w:r>
        <w:t xml:space="preserve"> and </w:t>
      </w:r>
      <w:r w:rsidRPr="00F34C07">
        <w:rPr>
          <w:i/>
        </w:rPr>
        <w:t xml:space="preserve">Thalictrum </w:t>
      </w:r>
      <w:proofErr w:type="spellStart"/>
      <w:r w:rsidRPr="00F34C07">
        <w:rPr>
          <w:i/>
        </w:rPr>
        <w:t>fendleri</w:t>
      </w:r>
      <w:proofErr w:type="spellEnd"/>
      <w:r>
        <w:t>.</w:t>
      </w:r>
    </w:p>
    <w:p w:rsidR="007757D0" w:rsidP="007757D0" w:rsidRDefault="007757D0" w14:paraId="1BFD88FD" w14:textId="77777777">
      <w:pPr>
        <w:pStyle w:val="InfoPara"/>
      </w:pPr>
      <w:r>
        <w:t>BpS Dominant and Indicator Species</w:t>
      </w:r>
    </w:p>
    <w:p>
      <w:r>
        <w:rPr>
          <w:sz w:val="16"/>
        </w:rPr>
        <w:t>Species names are from the NRCS PLANTS database. Check species codes at http://plants.usda.gov.</w:t>
      </w:r>
    </w:p>
    <w:p w:rsidR="007757D0" w:rsidP="007757D0" w:rsidRDefault="007757D0" w14:paraId="200641DC" w14:textId="77777777">
      <w:pPr>
        <w:pStyle w:val="InfoPara"/>
      </w:pPr>
      <w:r>
        <w:t>Disturbance Description</w:t>
      </w:r>
    </w:p>
    <w:p w:rsidR="007757D0" w:rsidP="007757D0" w:rsidRDefault="007757D0" w14:paraId="2B196B51" w14:textId="0DA6D132">
      <w:r>
        <w:t xml:space="preserve">Naturally occurring fires are of variable return intervals and </w:t>
      </w:r>
      <w:r w:rsidR="00BF2255">
        <w:t xml:space="preserve">are </w:t>
      </w:r>
      <w:r>
        <w:t>mostly light, erratic</w:t>
      </w:r>
      <w:r w:rsidR="00BF2255">
        <w:t xml:space="preserve">, </w:t>
      </w:r>
      <w:r>
        <w:t>and infrequent due to the cool, moist conditions. These ecological systems are</w:t>
      </w:r>
      <w:r w:rsidR="004D4CDC">
        <w:t xml:space="preserve"> dominated by moderate</w:t>
      </w:r>
      <w:r w:rsidR="00BF2255">
        <w:t>-</w:t>
      </w:r>
      <w:r w:rsidR="004D4CDC">
        <w:t xml:space="preserve"> to high</w:t>
      </w:r>
      <w:r w:rsidR="00BF2255">
        <w:t>-</w:t>
      </w:r>
      <w:r w:rsidR="004D4CDC">
        <w:t>frequency, low</w:t>
      </w:r>
      <w:r w:rsidR="00BF2255">
        <w:t>-</w:t>
      </w:r>
      <w:r w:rsidR="004D4CDC">
        <w:t xml:space="preserve"> and moderate</w:t>
      </w:r>
      <w:r w:rsidR="00BF2255">
        <w:t>-</w:t>
      </w:r>
      <w:r w:rsidR="004D4CDC">
        <w:t>severity fire regimes</w:t>
      </w:r>
      <w:r>
        <w:t xml:space="preserve">, but some portions of these sites are transition zones to </w:t>
      </w:r>
      <w:r w:rsidR="004D4CDC">
        <w:t>moderate</w:t>
      </w:r>
      <w:r w:rsidR="00BF2255">
        <w:t>-</w:t>
      </w:r>
      <w:r w:rsidR="004D4CDC">
        <w:t>frequency, high</w:t>
      </w:r>
      <w:r w:rsidR="00BF2255">
        <w:t>-</w:t>
      </w:r>
      <w:r w:rsidR="004D4CDC">
        <w:t>severity fire regimes</w:t>
      </w:r>
      <w:r>
        <w:t>. This vegetation is a transition between the frequent surface and mixed</w:t>
      </w:r>
      <w:r w:rsidR="00BF2255">
        <w:t>-</w:t>
      </w:r>
      <w:r>
        <w:t>severity fires of ponderosa pine and the more stand</w:t>
      </w:r>
      <w:r w:rsidR="00BF2255">
        <w:t>-</w:t>
      </w:r>
      <w:r>
        <w:t>replacement regimes common in high</w:t>
      </w:r>
      <w:r w:rsidR="00BF2255">
        <w:t>-</w:t>
      </w:r>
      <w:r>
        <w:t>elevation pine and fir ecosystems.</w:t>
      </w:r>
    </w:p>
    <w:p w:rsidR="007757D0" w:rsidP="007757D0" w:rsidRDefault="007757D0" w14:paraId="0936C677" w14:textId="77777777"/>
    <w:p w:rsidR="007757D0" w:rsidP="007757D0" w:rsidRDefault="007757D0" w14:paraId="15687403" w14:textId="656A7EB6">
      <w:r>
        <w:t>Surface fire and mixed</w:t>
      </w:r>
      <w:r w:rsidR="00BF2255">
        <w:t>-</w:t>
      </w:r>
      <w:r>
        <w:t xml:space="preserve">severity fire intervals were </w:t>
      </w:r>
      <w:r w:rsidR="00BF2255">
        <w:t>~</w:t>
      </w:r>
      <w:r>
        <w:t>35-100yrs (Brown et al</w:t>
      </w:r>
      <w:r w:rsidR="00BF2255">
        <w:t>.</w:t>
      </w:r>
      <w:r>
        <w:t xml:space="preserve"> 1994). Stand</w:t>
      </w:r>
      <w:r w:rsidR="00BF2255">
        <w:t>-</w:t>
      </w:r>
      <w:r>
        <w:t>replacement fires occurred at intervals of 150-40</w:t>
      </w:r>
      <w:r w:rsidR="004D4CDC">
        <w:t>0yrs+ (Crane 1986; Barrett 1988</w:t>
      </w:r>
      <w:r w:rsidR="00BF2255">
        <w:t>;</w:t>
      </w:r>
      <w:r w:rsidR="004D4CDC">
        <w:t xml:space="preserve"> Bradley 1992a and </w:t>
      </w:r>
      <w:r w:rsidR="00BF2255">
        <w:t>1992</w:t>
      </w:r>
      <w:r w:rsidR="004D4CDC">
        <w:t>b</w:t>
      </w:r>
      <w:r w:rsidR="00BF2255">
        <w:t>;</w:t>
      </w:r>
      <w:r w:rsidR="004D4CDC">
        <w:t xml:space="preserve"> Brown et al. 1994</w:t>
      </w:r>
      <w:r w:rsidR="00BF2255">
        <w:t>;</w:t>
      </w:r>
      <w:r>
        <w:t xml:space="preserve"> Morgan et al</w:t>
      </w:r>
      <w:r w:rsidR="00BF2255">
        <w:t>.</w:t>
      </w:r>
      <w:r>
        <w:t xml:space="preserve"> 1996). For MZ13, the high end of these ranges was chosen</w:t>
      </w:r>
      <w:r w:rsidR="00BF2255">
        <w:t>,</w:t>
      </w:r>
      <w:r>
        <w:t xml:space="preserve"> and in some cases, the FRIs were doubled compared to values for MZ12 and MZ17 (Great Basin). Likelihood of stand</w:t>
      </w:r>
      <w:r w:rsidR="00BF2255">
        <w:t>-</w:t>
      </w:r>
      <w:r>
        <w:t>replacement fires increased with canopy closure and fuel ladders caused by white fir growth.</w:t>
      </w:r>
    </w:p>
    <w:p w:rsidR="007757D0" w:rsidP="007757D0" w:rsidRDefault="007757D0" w14:paraId="63375414" w14:textId="77777777"/>
    <w:p w:rsidR="007757D0" w:rsidP="007757D0" w:rsidRDefault="007757D0" w14:paraId="5CA17DEC" w14:textId="77777777">
      <w:r>
        <w:t>Other disturbances included insect, disease, drought</w:t>
      </w:r>
      <w:r w:rsidR="00BF2255">
        <w:t>,</w:t>
      </w:r>
      <w:r>
        <w:t xml:space="preserve"> and wind and ice damage. Fire was by far the dominant disturbance agent, and fire activity increases with drought and insects.</w:t>
      </w:r>
    </w:p>
    <w:p w:rsidR="007757D0" w:rsidP="007757D0" w:rsidRDefault="004D4CDC" w14:paraId="3A68ADD6"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757D0" w:rsidP="007757D0" w:rsidRDefault="007757D0" w14:paraId="232A37BB" w14:textId="77777777">
      <w:pPr>
        <w:pStyle w:val="InfoPara"/>
      </w:pPr>
      <w:r>
        <w:t>Scale Description</w:t>
      </w:r>
    </w:p>
    <w:p w:rsidR="007757D0" w:rsidP="007757D0" w:rsidRDefault="007757D0" w14:paraId="25A8BB28" w14:textId="77777777">
      <w:r>
        <w:t xml:space="preserve">This </w:t>
      </w:r>
      <w:r w:rsidR="00BF2255">
        <w:t>Biophysical Setting (</w:t>
      </w:r>
      <w:r w:rsidR="004D4CDC">
        <w:t>BpS</w:t>
      </w:r>
      <w:r w:rsidR="00BF2255">
        <w:t>)</w:t>
      </w:r>
      <w:r>
        <w:t xml:space="preserve"> occurs in patches ranging from 100s-1</w:t>
      </w:r>
      <w:r w:rsidR="004D4CDC">
        <w:t>,</w:t>
      </w:r>
      <w:r>
        <w:t>000s of acres. Fire size is between 10-1</w:t>
      </w:r>
      <w:r w:rsidR="004D4CDC">
        <w:t>,</w:t>
      </w:r>
      <w:r>
        <w:t>000ac.</w:t>
      </w:r>
    </w:p>
    <w:p w:rsidR="007757D0" w:rsidP="007757D0" w:rsidRDefault="007757D0" w14:paraId="2DD18EA2" w14:textId="77777777">
      <w:pPr>
        <w:pStyle w:val="InfoPara"/>
      </w:pPr>
      <w:r>
        <w:t>Adjacency or Identification Concerns</w:t>
      </w:r>
    </w:p>
    <w:p w:rsidR="007757D0" w:rsidP="007757D0" w:rsidRDefault="007757D0" w14:paraId="5B599BCA" w14:textId="418BED39">
      <w:r>
        <w:t>This ecological system is in the elevation belt between Southern Rocky Mountain Ponderosa Pine Woodland (BpS 1054) and Inter-Mountain Subalpine Limber-Bristlecone Pine Woodland (BpS 1020), as in the Spring Mountains of southern N</w:t>
      </w:r>
      <w:r w:rsidR="00BF2255">
        <w:t>evada</w:t>
      </w:r>
      <w:r>
        <w:t xml:space="preserve"> near Las Vegas (</w:t>
      </w:r>
      <w:proofErr w:type="spellStart"/>
      <w:r>
        <w:t>Nachlinger</w:t>
      </w:r>
      <w:proofErr w:type="spellEnd"/>
      <w:r>
        <w:t xml:space="preserve"> and Reese 1996). BpS 131052 is not a small system (patch size of 100-1</w:t>
      </w:r>
      <w:r w:rsidR="004D4CDC">
        <w:t>,</w:t>
      </w:r>
      <w:r>
        <w:t xml:space="preserve">000s of acres). </w:t>
      </w:r>
    </w:p>
    <w:p w:rsidR="007757D0" w:rsidP="007757D0" w:rsidRDefault="007757D0" w14:paraId="17BA8467" w14:textId="77777777"/>
    <w:p w:rsidR="007757D0" w:rsidP="007757D0" w:rsidRDefault="007757D0" w14:paraId="69762C19" w14:textId="2E69850E">
      <w:r>
        <w:t xml:space="preserve">Bps 131051, Rocky Mountain Dry-Mesic Montane Mixed Conifer Forest and Woodlands, was lumped with BpS 131052 because it is a very small component of the landscape and, depending on aspect, completely intermingled within BpS 1052, thus probably not mappable. BpS 131151 is considered rare in the Mojave Desert. Douglas-fir, an important component of BpS 1051, is absent. The SW </w:t>
      </w:r>
      <w:proofErr w:type="spellStart"/>
      <w:r>
        <w:t>REGap</w:t>
      </w:r>
      <w:proofErr w:type="spellEnd"/>
      <w:r>
        <w:t xml:space="preserve"> mapped 131151 in the Spring Mountains exactly where BpS 131054</w:t>
      </w:r>
      <w:r w:rsidR="00BF2255">
        <w:t xml:space="preserve">, which is ponderosa pine woodlands, </w:t>
      </w:r>
      <w:r>
        <w:t>is found. The Spring Mountains are well known for their relatively pure ponderosa pine stands with shrubby understories. When mixed conifers occur, such as on the Spring Mountains, they are mesic and harbor aspen. White fir, limber pine</w:t>
      </w:r>
      <w:r w:rsidR="00BF2255">
        <w:t xml:space="preserve">, </w:t>
      </w:r>
      <w:r>
        <w:t xml:space="preserve">and </w:t>
      </w:r>
      <w:r>
        <w:lastRenderedPageBreak/>
        <w:t>ponderosa pine are found in equal amounts, with some bristlecone pines increasing in importance with elevation.</w:t>
      </w:r>
    </w:p>
    <w:p w:rsidR="007757D0" w:rsidP="007757D0" w:rsidRDefault="007757D0" w14:paraId="75869C43" w14:textId="77777777"/>
    <w:p w:rsidR="007757D0" w:rsidP="007757D0" w:rsidRDefault="007757D0" w14:paraId="4825A6BB" w14:textId="1138E4EC">
      <w:r>
        <w:t>This system includes small patches of mixed</w:t>
      </w:r>
      <w:r w:rsidR="00BF2255">
        <w:t>-</w:t>
      </w:r>
      <w:r>
        <w:t>conifer/</w:t>
      </w:r>
      <w:proofErr w:type="spellStart"/>
      <w:r w:rsidRPr="00F34C07">
        <w:rPr>
          <w:i/>
        </w:rPr>
        <w:t>Populus</w:t>
      </w:r>
      <w:proofErr w:type="spellEnd"/>
      <w:r w:rsidRPr="00F34C07">
        <w:rPr>
          <w:i/>
        </w:rPr>
        <w:t xml:space="preserve"> </w:t>
      </w:r>
      <w:proofErr w:type="spellStart"/>
      <w:r w:rsidRPr="00F34C07">
        <w:rPr>
          <w:i/>
        </w:rPr>
        <w:t>tremuloides</w:t>
      </w:r>
      <w:proofErr w:type="spellEnd"/>
      <w:r>
        <w:t xml:space="preserve"> (aspen) stands (much smaller than the mixed</w:t>
      </w:r>
      <w:r w:rsidR="00BF2255">
        <w:t>-</w:t>
      </w:r>
      <w:r>
        <w:t>conifer component). If aspen is present in large patches and soils show a clear organic layer, B</w:t>
      </w:r>
      <w:r w:rsidR="00BF2255">
        <w:t>p</w:t>
      </w:r>
      <w:r>
        <w:t xml:space="preserve">S 1061 Intermountain Basins Aspen-Mixed Conifer Forest and Woodland should be used. For MZ13, BpS 131061 was added to the list of </w:t>
      </w:r>
      <w:proofErr w:type="spellStart"/>
      <w:r w:rsidR="00BF2255">
        <w:t>BpSs</w:t>
      </w:r>
      <w:proofErr w:type="spellEnd"/>
      <w:r>
        <w:t xml:space="preserve"> based on </w:t>
      </w:r>
      <w:proofErr w:type="spellStart"/>
      <w:r>
        <w:t>Nachlinger</w:t>
      </w:r>
      <w:proofErr w:type="spellEnd"/>
      <w:r>
        <w:t xml:space="preserve"> and Reese's (1996) description of </w:t>
      </w:r>
      <w:r w:rsidR="00BF2255">
        <w:t>a</w:t>
      </w:r>
      <w:r>
        <w:t>spen/</w:t>
      </w:r>
      <w:r w:rsidR="00BF2255">
        <w:t>w</w:t>
      </w:r>
      <w:r>
        <w:t xml:space="preserve">hite </w:t>
      </w:r>
      <w:r w:rsidR="00BF2255">
        <w:t>f</w:t>
      </w:r>
      <w:r>
        <w:t xml:space="preserve">ir communities associated with avalanche chutes and riparian corridors in the Spring Mountains. It is not clear whether BpS 131061 was more widespread during pre-settlement and replaced by BpS 131052 during the last century because of fire suppression and the association of aspen with riparian corridors and avalanches. Observation shows that avalanches and snow creep may be dominant disturbances and </w:t>
      </w:r>
      <w:r w:rsidR="00BF2255">
        <w:t xml:space="preserve">that </w:t>
      </w:r>
      <w:r>
        <w:t xml:space="preserve">these occur regardless of fire suppression. Also, </w:t>
      </w:r>
      <w:r w:rsidR="00BF2255">
        <w:t xml:space="preserve">it </w:t>
      </w:r>
      <w:r>
        <w:t>is not evident that Native American burning was prevalent in these small aspen communities.</w:t>
      </w:r>
    </w:p>
    <w:p w:rsidR="007757D0" w:rsidP="007757D0" w:rsidRDefault="007757D0" w14:paraId="677A3F74" w14:textId="77777777">
      <w:pPr>
        <w:pStyle w:val="InfoPara"/>
      </w:pPr>
      <w:r>
        <w:t>Issues or Problems</w:t>
      </w:r>
    </w:p>
    <w:p w:rsidR="007757D0" w:rsidP="007757D0" w:rsidRDefault="007757D0" w14:paraId="57E13814" w14:textId="77777777">
      <w:r>
        <w:t xml:space="preserve">Time Since Disturbance has a strong effect on the calculated Historic Range of Variability (HRV). We chose a period matching one fire cycle. </w:t>
      </w:r>
    </w:p>
    <w:p w:rsidR="007757D0" w:rsidP="007757D0" w:rsidRDefault="007757D0" w14:paraId="76314987" w14:textId="77777777"/>
    <w:p w:rsidR="007757D0" w:rsidP="007757D0" w:rsidRDefault="007757D0" w14:paraId="5BDEC052" w14:textId="5DC53151">
      <w:r>
        <w:t xml:space="preserve">There </w:t>
      </w:r>
      <w:r w:rsidR="00BF2255">
        <w:t xml:space="preserve">are few </w:t>
      </w:r>
      <w:r>
        <w:t xml:space="preserve">data on this system in the Mojave Desert, except the description by </w:t>
      </w:r>
      <w:proofErr w:type="spellStart"/>
      <w:r>
        <w:t>Nachlinger</w:t>
      </w:r>
      <w:proofErr w:type="spellEnd"/>
      <w:r>
        <w:t xml:space="preserve"> and Reese (1996). FEIS describes results from other zones and completely lacks data from N</w:t>
      </w:r>
      <w:r w:rsidR="00BF2255">
        <w:t>evada</w:t>
      </w:r>
      <w:r>
        <w:t>, especially southern N</w:t>
      </w:r>
      <w:r w:rsidR="00BF2255">
        <w:t>evada</w:t>
      </w:r>
      <w:r>
        <w:t>, on some topics.</w:t>
      </w:r>
    </w:p>
    <w:p w:rsidR="007757D0" w:rsidP="007757D0" w:rsidRDefault="007757D0" w14:paraId="0B84E26F" w14:textId="77777777">
      <w:pPr>
        <w:pStyle w:val="InfoPara"/>
      </w:pPr>
      <w:r>
        <w:t>Native Uncharacteristic Conditions</w:t>
      </w:r>
    </w:p>
    <w:p w:rsidR="007757D0" w:rsidP="007757D0" w:rsidRDefault="007757D0" w14:paraId="03EF6B3C" w14:textId="77777777">
      <w:r>
        <w:t>Native tree cover can reach 100% and remains characteristic of the pre-settlement condition.</w:t>
      </w:r>
    </w:p>
    <w:p w:rsidR="007757D0" w:rsidP="007757D0" w:rsidRDefault="007757D0" w14:paraId="12F18509" w14:textId="77777777">
      <w:pPr>
        <w:pStyle w:val="InfoPara"/>
      </w:pPr>
      <w:r>
        <w:t>Comments</w:t>
      </w:r>
    </w:p>
    <w:p w:rsidR="00971C57" w:rsidP="00971C57" w:rsidRDefault="00971C57" w14:paraId="56897280" w14:textId="77777777"/>
    <w:p w:rsidR="007757D0" w:rsidP="007757D0" w:rsidRDefault="007757D0" w14:paraId="71FA763C" w14:textId="77777777">
      <w:pPr>
        <w:pStyle w:val="ReportSection"/>
      </w:pPr>
      <w:r>
        <w:t>Succession Classes</w:t>
      </w:r>
    </w:p>
    <w:p w:rsidR="007757D0" w:rsidP="007757D0" w:rsidRDefault="007757D0" w14:paraId="3096BE8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757D0" w:rsidP="007757D0" w:rsidRDefault="007757D0" w14:paraId="221910A6" w14:textId="77777777">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7757D0" w:rsidP="007757D0" w:rsidRDefault="007757D0" w14:paraId="57AFEB16" w14:textId="77777777"/>
    <w:p w:rsidR="007757D0" w:rsidP="007757D0" w:rsidRDefault="007757D0" w14:paraId="12DA9984" w14:textId="77777777">
      <w:pPr>
        <w:pStyle w:val="SClassInfoPara"/>
      </w:pPr>
      <w:r>
        <w:t>Indicator Species</w:t>
      </w:r>
    </w:p>
    <w:p w:rsidR="007757D0" w:rsidP="007757D0" w:rsidRDefault="007757D0" w14:paraId="33CA75A3" w14:textId="77777777"/>
    <w:p w:rsidR="007757D0" w:rsidP="007757D0" w:rsidRDefault="007757D0" w14:paraId="790FB4DE" w14:textId="77777777">
      <w:pPr>
        <w:pStyle w:val="SClassInfoPara"/>
      </w:pPr>
      <w:r>
        <w:t>Description</w:t>
      </w:r>
    </w:p>
    <w:p w:rsidR="007757D0" w:rsidP="007757D0" w:rsidRDefault="007757D0" w14:paraId="6A9AB3DD" w14:textId="7101CA30">
      <w:r>
        <w:t xml:space="preserve">Tree seedling-shrub-grass-forb. Moderate to high herbaceous cover. Shrubs and trees species that </w:t>
      </w:r>
      <w:proofErr w:type="spellStart"/>
      <w:r>
        <w:t>resprout</w:t>
      </w:r>
      <w:proofErr w:type="spellEnd"/>
      <w:r>
        <w:t xml:space="preserve"> are </w:t>
      </w:r>
      <w:proofErr w:type="spellStart"/>
      <w:r w:rsidRPr="00F34C07">
        <w:rPr>
          <w:i/>
        </w:rPr>
        <w:t>Symphoricarpos</w:t>
      </w:r>
      <w:proofErr w:type="spellEnd"/>
      <w:r w:rsidRPr="00F34C07">
        <w:rPr>
          <w:i/>
        </w:rPr>
        <w:t xml:space="preserve"> </w:t>
      </w:r>
      <w:proofErr w:type="spellStart"/>
      <w:r w:rsidRPr="00F34C07">
        <w:rPr>
          <w:i/>
        </w:rPr>
        <w:t>oreophilus</w:t>
      </w:r>
      <w:proofErr w:type="spellEnd"/>
      <w:r>
        <w:t xml:space="preserve">, </w:t>
      </w:r>
      <w:proofErr w:type="spellStart"/>
      <w:r w:rsidRPr="00F34C07">
        <w:rPr>
          <w:i/>
        </w:rPr>
        <w:t>Ribes</w:t>
      </w:r>
      <w:proofErr w:type="spellEnd"/>
      <w:r>
        <w:t xml:space="preserve">, </w:t>
      </w:r>
      <w:proofErr w:type="spellStart"/>
      <w:r w:rsidRPr="00F34C07">
        <w:rPr>
          <w:i/>
        </w:rPr>
        <w:t>Populus</w:t>
      </w:r>
      <w:proofErr w:type="spellEnd"/>
      <w:r w:rsidR="00BF2255">
        <w:t xml:space="preserve">, </w:t>
      </w:r>
      <w:r>
        <w:t xml:space="preserve">and </w:t>
      </w:r>
      <w:proofErr w:type="spellStart"/>
      <w:r w:rsidRPr="00F34C07">
        <w:rPr>
          <w:i/>
        </w:rPr>
        <w:t>Holodiscus</w:t>
      </w:r>
      <w:proofErr w:type="spellEnd"/>
      <w:r>
        <w:t xml:space="preserve">. </w:t>
      </w:r>
    </w:p>
    <w:p w:rsidR="007757D0" w:rsidP="007757D0" w:rsidRDefault="007757D0" w14:paraId="4BF31201" w14:textId="77777777"/>
    <w:p>
      <w:r>
        <w:rPr>
          <w:i/>
          <w:u w:val="single"/>
        </w:rPr>
        <w:t>Maximum Tree Size Class</w:t>
      </w:r>
      <w:br/>
      <w:r>
        <w:t>Seedling &lt;4.5ft</w:t>
      </w:r>
    </w:p>
    <w:p w:rsidR="007757D0" w:rsidP="007757D0" w:rsidRDefault="007757D0" w14:paraId="47069FB5" w14:textId="77777777">
      <w:pPr>
        <w:pStyle w:val="InfoPara"/>
        <w:pBdr>
          <w:top w:val="single" w:color="auto" w:sz="4" w:space="1"/>
        </w:pBdr>
      </w:pPr>
      <w:r>
        <w:t>Class B</w:t>
      </w:r>
      <w:r>
        <w:tab/>
        <w:t>29</w:t>
      </w:r>
      <w:r w:rsidR="002A3B10">
        <w:tab/>
      </w:r>
      <w:r w:rsidR="002A3B10">
        <w:tab/>
      </w:r>
      <w:r w:rsidR="002A3B10">
        <w:tab/>
      </w:r>
      <w:r w:rsidR="002A3B10">
        <w:tab/>
      </w:r>
      <w:r w:rsidR="004F7795">
        <w:t>Mid Development 1 - Closed</w:t>
      </w:r>
    </w:p>
    <w:p w:rsidR="007757D0" w:rsidP="007757D0" w:rsidRDefault="007757D0" w14:paraId="60B078CF" w14:textId="77777777"/>
    <w:p w:rsidR="007757D0" w:rsidP="007757D0" w:rsidRDefault="007757D0" w14:paraId="6D17820D" w14:textId="77777777">
      <w:pPr>
        <w:pStyle w:val="SClassInfoPara"/>
      </w:pPr>
      <w:r>
        <w:t>Indicator Species</w:t>
      </w:r>
    </w:p>
    <w:p w:rsidR="007757D0" w:rsidP="007757D0" w:rsidRDefault="007757D0" w14:paraId="6667183A" w14:textId="77777777"/>
    <w:p w:rsidR="007757D0" w:rsidP="007757D0" w:rsidRDefault="007757D0" w14:paraId="1C1949A8" w14:textId="77777777">
      <w:pPr>
        <w:pStyle w:val="SClassInfoPara"/>
      </w:pPr>
      <w:r>
        <w:t>Description</w:t>
      </w:r>
    </w:p>
    <w:p w:rsidR="007757D0" w:rsidP="007757D0" w:rsidRDefault="007757D0" w14:paraId="112B6AAE" w14:textId="31062673">
      <w:r>
        <w:t>This class includes closed trees, sapling, large poles, grass</w:t>
      </w:r>
      <w:r w:rsidR="00BF2255">
        <w:t xml:space="preserve">, </w:t>
      </w:r>
      <w:r>
        <w:t>and scattered shrubs. Composition is similar amounts of white fir, ponderosa pine</w:t>
      </w:r>
      <w:r w:rsidR="00BF2255">
        <w:t xml:space="preserve">, </w:t>
      </w:r>
      <w:r>
        <w:t xml:space="preserve">and limber pine. </w:t>
      </w:r>
    </w:p>
    <w:p w:rsidR="007757D0" w:rsidP="007757D0" w:rsidRDefault="007757D0" w14:paraId="49A854FA" w14:textId="77777777"/>
    <w:p>
      <w:r>
        <w:rPr>
          <w:i/>
          <w:u w:val="single"/>
        </w:rPr>
        <w:t>Maximum Tree Size Class</w:t>
      </w:r>
      <w:br/>
      <w:r>
        <w:t>Medium 9-21" DBH</w:t>
      </w:r>
    </w:p>
    <w:p w:rsidR="007757D0" w:rsidP="007757D0" w:rsidRDefault="007757D0" w14:paraId="59D0C466" w14:textId="77777777">
      <w:pPr>
        <w:pStyle w:val="InfoPara"/>
        <w:pBdr>
          <w:top w:val="single" w:color="auto" w:sz="4" w:space="1"/>
        </w:pBdr>
      </w:pPr>
      <w:r>
        <w:t>Class C</w:t>
      </w:r>
      <w:r>
        <w:tab/>
        <w:t>15</w:t>
      </w:r>
      <w:r w:rsidR="002A3B10">
        <w:tab/>
      </w:r>
      <w:r w:rsidR="002A3B10">
        <w:tab/>
      </w:r>
      <w:r w:rsidR="002A3B10">
        <w:tab/>
      </w:r>
      <w:r w:rsidR="002A3B10">
        <w:tab/>
      </w:r>
      <w:r w:rsidR="004F7795">
        <w:t>Mid Development 1 - Open</w:t>
      </w:r>
    </w:p>
    <w:p w:rsidR="007757D0" w:rsidP="007757D0" w:rsidRDefault="007757D0" w14:paraId="25006EE7" w14:textId="77777777"/>
    <w:p w:rsidR="007757D0" w:rsidP="007757D0" w:rsidRDefault="007757D0" w14:paraId="1CAB5C9A" w14:textId="77777777">
      <w:pPr>
        <w:pStyle w:val="SClassInfoPara"/>
      </w:pPr>
      <w:r>
        <w:t>Indicator Species</w:t>
      </w:r>
    </w:p>
    <w:p w:rsidR="007757D0" w:rsidP="007757D0" w:rsidRDefault="007757D0" w14:paraId="41A1847C" w14:textId="77777777"/>
    <w:p w:rsidR="007757D0" w:rsidP="007757D0" w:rsidRDefault="007757D0" w14:paraId="6C645FE3" w14:textId="77777777">
      <w:pPr>
        <w:pStyle w:val="SClassInfoPara"/>
      </w:pPr>
      <w:r>
        <w:t>Description</w:t>
      </w:r>
    </w:p>
    <w:p w:rsidR="007757D0" w:rsidP="007757D0" w:rsidRDefault="007757D0" w14:paraId="61BF754F" w14:textId="4D543E9B">
      <w:r>
        <w:t xml:space="preserve">Open pole-sapling/grass </w:t>
      </w:r>
      <w:r w:rsidR="00BF2255">
        <w:t xml:space="preserve">and </w:t>
      </w:r>
      <w:r>
        <w:t>scattered shrubs</w:t>
      </w:r>
      <w:r w:rsidR="00BF2255">
        <w:t>;</w:t>
      </w:r>
      <w:r>
        <w:t xml:space="preserve"> maybe 90% white fir and </w:t>
      </w:r>
      <w:r w:rsidR="004D4CDC">
        <w:t>fire-resistant</w:t>
      </w:r>
      <w:r>
        <w:t xml:space="preserve"> ponderosa pine. </w:t>
      </w:r>
    </w:p>
    <w:p w:rsidR="007757D0" w:rsidP="007757D0" w:rsidRDefault="007757D0" w14:paraId="09043CA2" w14:textId="77777777"/>
    <w:p>
      <w:r>
        <w:rPr>
          <w:i/>
          <w:u w:val="single"/>
        </w:rPr>
        <w:t>Maximum Tree Size Class</w:t>
      </w:r>
      <w:br/>
      <w:r>
        <w:t>Medium 9-21" DBH</w:t>
      </w:r>
    </w:p>
    <w:p w:rsidR="007757D0" w:rsidP="007757D0" w:rsidRDefault="007757D0" w14:paraId="0296B9AB" w14:textId="77777777">
      <w:pPr>
        <w:pStyle w:val="InfoPara"/>
        <w:pBdr>
          <w:top w:val="single" w:color="auto" w:sz="4" w:space="1"/>
        </w:pBdr>
      </w:pPr>
      <w:r>
        <w:t>Class D</w:t>
      </w:r>
      <w:r>
        <w:tab/>
        <w:t>33</w:t>
      </w:r>
      <w:r w:rsidR="002A3B10">
        <w:tab/>
      </w:r>
      <w:r w:rsidR="002A3B10">
        <w:tab/>
      </w:r>
      <w:r w:rsidR="002A3B10">
        <w:tab/>
      </w:r>
      <w:r w:rsidR="002A3B10">
        <w:tab/>
      </w:r>
      <w:r w:rsidR="004F7795">
        <w:t>Late Development 1 - Open</w:t>
      </w:r>
    </w:p>
    <w:p w:rsidR="007757D0" w:rsidP="007757D0" w:rsidRDefault="007757D0" w14:paraId="67EBE00D" w14:textId="77777777"/>
    <w:p w:rsidR="007757D0" w:rsidP="007757D0" w:rsidRDefault="007757D0" w14:paraId="5EFF3028" w14:textId="77777777">
      <w:pPr>
        <w:pStyle w:val="SClassInfoPara"/>
      </w:pPr>
      <w:r>
        <w:t>Indicator Species</w:t>
      </w:r>
    </w:p>
    <w:p w:rsidR="007757D0" w:rsidP="007757D0" w:rsidRDefault="007757D0" w14:paraId="460DE130" w14:textId="77777777"/>
    <w:p w:rsidR="007757D0" w:rsidP="007757D0" w:rsidRDefault="007757D0" w14:paraId="1D84D491" w14:textId="77777777">
      <w:pPr>
        <w:pStyle w:val="SClassInfoPara"/>
      </w:pPr>
      <w:r>
        <w:t>Description</w:t>
      </w:r>
    </w:p>
    <w:p w:rsidR="007757D0" w:rsidP="007757D0" w:rsidRDefault="007757D0" w14:paraId="0BDB8842" w14:textId="33F29D25">
      <w:r>
        <w:lastRenderedPageBreak/>
        <w:t xml:space="preserve">Open large tree/grass and scattered shrubs. Mixed conifers with more fire-resistant types dominant; ponderosa pine and limber pine. White fir present to abundant. </w:t>
      </w:r>
    </w:p>
    <w:p w:rsidR="007757D0" w:rsidP="007757D0" w:rsidRDefault="007757D0" w14:paraId="00070DB1" w14:textId="77777777"/>
    <w:p>
      <w:r>
        <w:rPr>
          <w:i/>
          <w:u w:val="single"/>
        </w:rPr>
        <w:t>Maximum Tree Size Class</w:t>
      </w:r>
      <w:br/>
      <w:r>
        <w:t>Large 21-33" DBH</w:t>
      </w:r>
    </w:p>
    <w:p w:rsidR="007757D0" w:rsidP="007757D0" w:rsidRDefault="007757D0" w14:paraId="29A4FE3E" w14:textId="77777777">
      <w:pPr>
        <w:pStyle w:val="InfoPara"/>
        <w:pBdr>
          <w:top w:val="single" w:color="auto" w:sz="4" w:space="1"/>
        </w:pBdr>
      </w:pPr>
      <w:r>
        <w:t>Class E</w:t>
      </w:r>
      <w:r>
        <w:tab/>
        <w:t>11</w:t>
      </w:r>
      <w:r w:rsidR="002A3B10">
        <w:tab/>
      </w:r>
      <w:r w:rsidR="002A3B10">
        <w:tab/>
      </w:r>
      <w:r w:rsidR="002A3B10">
        <w:tab/>
      </w:r>
      <w:r w:rsidR="002A3B10">
        <w:tab/>
      </w:r>
      <w:r w:rsidR="004F7795">
        <w:t>Late Development 1 - Closed</w:t>
      </w:r>
    </w:p>
    <w:p w:rsidR="007757D0" w:rsidP="007757D0" w:rsidRDefault="007757D0" w14:paraId="6CBD88F8" w14:textId="77777777"/>
    <w:p w:rsidR="007757D0" w:rsidP="007757D0" w:rsidRDefault="007757D0" w14:paraId="3E3C93B8" w14:textId="77777777">
      <w:pPr>
        <w:pStyle w:val="SClassInfoPara"/>
      </w:pPr>
      <w:r>
        <w:t>Indicator Species</w:t>
      </w:r>
    </w:p>
    <w:p w:rsidR="007757D0" w:rsidP="007757D0" w:rsidRDefault="007757D0" w14:paraId="54ECBF24" w14:textId="77777777"/>
    <w:p w:rsidR="007757D0" w:rsidP="007757D0" w:rsidRDefault="007757D0" w14:paraId="196DA4FE" w14:textId="77777777">
      <w:pPr>
        <w:pStyle w:val="SClassInfoPara"/>
      </w:pPr>
      <w:r>
        <w:t>Description</w:t>
      </w:r>
    </w:p>
    <w:p w:rsidR="007757D0" w:rsidP="007757D0" w:rsidRDefault="007757D0" w14:paraId="1E5F60BE" w14:textId="77777777">
      <w:r>
        <w:t xml:space="preserve">Closed medium to large trees, scattered shrubs, 60-100% white fir. </w:t>
      </w:r>
    </w:p>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757D0" w:rsidP="007757D0" w:rsidRDefault="007757D0" w14:paraId="7BBAD580" w14:textId="77777777">
      <w:r>
        <w:t>Barrett, S.W. 1988. Fire Suppression effects on Forest Succession within a Central Idaho Wilderness. Western J. of Applied Forestry. 3(3): 76-80.</w:t>
      </w:r>
    </w:p>
    <w:p w:rsidR="007757D0" w:rsidP="007757D0" w:rsidRDefault="007757D0" w14:paraId="499D8AAF" w14:textId="77777777"/>
    <w:p w:rsidR="007757D0" w:rsidP="007757D0" w:rsidRDefault="007757D0" w14:paraId="3BDE26BA" w14:textId="77777777">
      <w:r>
        <w:t>Barrett, S.W. 1994. Fire Regimes on the Caribou National Forest, Southern Idaho. Final Report – Contract No. 53-02S2-3-05071. September 1994.</w:t>
      </w:r>
    </w:p>
    <w:p w:rsidR="007757D0" w:rsidP="007757D0" w:rsidRDefault="007757D0" w14:paraId="54808E87" w14:textId="77777777"/>
    <w:p w:rsidR="007757D0" w:rsidP="007757D0" w:rsidRDefault="007757D0" w14:paraId="62E8AC87" w14:textId="77777777">
      <w:r>
        <w:t>Barrett, S.W. 2004. Altered fire intervals and fire cycles in the northern Rockies. Fire Management Today 64(2): 25-29.</w:t>
      </w:r>
    </w:p>
    <w:p w:rsidR="007757D0" w:rsidP="007757D0" w:rsidRDefault="007757D0" w14:paraId="132FAEEE" w14:textId="77777777"/>
    <w:p w:rsidR="007757D0" w:rsidP="007757D0" w:rsidRDefault="007757D0" w14:paraId="2756ABEA" w14:textId="77777777">
      <w:r>
        <w:t>Barrett, S.W. 2004. Fire regimes in the northern Rockies. Fire Management Today 64(2): 32-38.</w:t>
      </w:r>
    </w:p>
    <w:p w:rsidR="007757D0" w:rsidP="007757D0" w:rsidRDefault="007757D0" w14:paraId="430E067A" w14:textId="77777777"/>
    <w:p w:rsidR="007757D0" w:rsidP="007757D0" w:rsidRDefault="007757D0" w14:paraId="0C1B4154" w14:textId="77777777">
      <w:r>
        <w:t xml:space="preserve">Bradley, A.F., W.C. </w:t>
      </w:r>
      <w:proofErr w:type="spellStart"/>
      <w:r>
        <w:t>Fische</w:t>
      </w:r>
      <w:proofErr w:type="spellEnd"/>
      <w:r>
        <w:t xml:space="preserve"> and N.V. </w:t>
      </w:r>
      <w:proofErr w:type="spellStart"/>
      <w:r>
        <w:t>Noste</w:t>
      </w:r>
      <w:proofErr w:type="spellEnd"/>
      <w:r>
        <w:t>. 1992. Fire Ecology of the Forest Habitat Types of Eastern Idaho and Western Wyoming. Intermountain Research Station, Ogden UT 84401. GTR-INT-290.</w:t>
      </w:r>
    </w:p>
    <w:p w:rsidR="007757D0" w:rsidP="007757D0" w:rsidRDefault="007757D0" w14:paraId="0CA5E02D" w14:textId="77777777"/>
    <w:p w:rsidR="007757D0" w:rsidP="007757D0" w:rsidRDefault="007757D0" w14:paraId="5295DBB7" w14:textId="77777777">
      <w:r>
        <w:t xml:space="preserve">Bradley, A.F., N.V. </w:t>
      </w:r>
      <w:proofErr w:type="spellStart"/>
      <w:r>
        <w:t>Noste</w:t>
      </w:r>
      <w:proofErr w:type="spellEnd"/>
      <w:r>
        <w:t xml:space="preserve"> and W.C. Fischer. 1992. Fire Ecology of the Forests and Woodland in Utah. Intermountain Research Station, Ogden UT 84401. GTR-INT-287.</w:t>
      </w:r>
    </w:p>
    <w:p w:rsidR="007757D0" w:rsidP="007757D0" w:rsidRDefault="007757D0" w14:paraId="5A1ACC40" w14:textId="77777777"/>
    <w:p w:rsidR="007757D0" w:rsidP="007757D0" w:rsidRDefault="007757D0" w14:paraId="511AAC1C"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7757D0" w:rsidP="007757D0" w:rsidRDefault="007757D0" w14:paraId="0749877D" w14:textId="77777777"/>
    <w:p w:rsidR="007757D0" w:rsidP="007757D0" w:rsidRDefault="007757D0" w14:paraId="2ADF8DAB" w14:textId="77777777">
      <w:r>
        <w:t>Crane, M.F. 1986. Fire Ecology of the Forest Habitat Types of Central Idaho. Intermountain Research Station, Ogden UT 84401. GTR-INT-218.</w:t>
      </w:r>
    </w:p>
    <w:p w:rsidR="007757D0" w:rsidP="007757D0" w:rsidRDefault="007757D0" w14:paraId="5D4AA8FE" w14:textId="77777777"/>
    <w:p w:rsidR="007757D0" w:rsidP="007757D0" w:rsidRDefault="007757D0" w14:paraId="14420A3E" w14:textId="77777777">
      <w:r>
        <w:t xml:space="preserve">Morgan, P., S.C. Bunting, A.E. Black, T. Merrill and S. Barrett. 1996. Fire Regimes in the Interior Columbia River Basin: Past and Present. Final Report For RJVA-INT-94913: Course-scale classification and mapping of disturbance regimes in the Columbia River Basin. Submitted </w:t>
      </w:r>
      <w:r>
        <w:lastRenderedPageBreak/>
        <w:t>to: Intermountain Fire Science Lab., Intermountain Research Station, Missoula, Montana, USDA Forest Service.</w:t>
      </w:r>
    </w:p>
    <w:p w:rsidR="007757D0" w:rsidP="007757D0" w:rsidRDefault="007757D0" w14:paraId="448FAA90" w14:textId="77777777"/>
    <w:p w:rsidR="007757D0" w:rsidP="007757D0" w:rsidRDefault="007757D0" w14:paraId="568F3F70" w14:textId="77777777">
      <w:proofErr w:type="spellStart"/>
      <w:r>
        <w:t>Nachlinger</w:t>
      </w:r>
      <w:proofErr w:type="spellEnd"/>
      <w:r>
        <w:t>, J. and G.A. Reese. 1996. Plant community classification of the Spring Mountains National Recreation Area, Clark and Nye Counties, Nevada. Report submitted to USDA Forest Service, Humboldt-</w:t>
      </w:r>
      <w:proofErr w:type="spellStart"/>
      <w:r>
        <w:t>Toiyabe</w:t>
      </w:r>
      <w:proofErr w:type="spellEnd"/>
      <w:r>
        <w:t xml:space="preserve"> National Forest. </w:t>
      </w:r>
    </w:p>
    <w:p w:rsidR="007757D0" w:rsidP="007757D0" w:rsidRDefault="007757D0" w14:paraId="50817F75" w14:textId="77777777"/>
    <w:p w:rsidR="007757D0" w:rsidP="007757D0" w:rsidRDefault="007757D0" w14:paraId="13038831" w14:textId="77777777">
      <w:r>
        <w:t>NatureServe. 2007. International Ecological Classification Standard: Terrestrial Ecological Classifications. NatureServe Central Databases. Arlington, VA. Data current as of 10 February 2007.</w:t>
      </w:r>
    </w:p>
    <w:p w:rsidR="007757D0" w:rsidP="007757D0" w:rsidRDefault="007757D0" w14:paraId="098C8DBB" w14:textId="77777777"/>
    <w:p w:rsidR="007757D0" w:rsidP="007757D0" w:rsidRDefault="007757D0" w14:paraId="7025EECF" w14:textId="77777777">
      <w:r>
        <w:t xml:space="preserve">Steele, R., R.D. Pfister, R.A. Ryker and J.A. </w:t>
      </w:r>
      <w:proofErr w:type="spellStart"/>
      <w:r>
        <w:t>Kittams</w:t>
      </w:r>
      <w:proofErr w:type="spellEnd"/>
      <w:r>
        <w:t xml:space="preserve">. 1981. Forest Habitat Types of Central Idaho. USDA Forest Service. Tech. Rep. INT-114, 138 pp. </w:t>
      </w:r>
      <w:proofErr w:type="spellStart"/>
      <w:r>
        <w:t>Intermt</w:t>
      </w:r>
      <w:proofErr w:type="spellEnd"/>
      <w:r>
        <w:t xml:space="preserve">. For. And Range Exp. </w:t>
      </w:r>
      <w:proofErr w:type="spellStart"/>
      <w:r>
        <w:t>Stn.</w:t>
      </w:r>
      <w:proofErr w:type="spellEnd"/>
      <w:r>
        <w:t>, Ogden, Utah 84401.</w:t>
      </w:r>
    </w:p>
    <w:p w:rsidR="007757D0" w:rsidP="007757D0" w:rsidRDefault="007757D0" w14:paraId="7A477E05" w14:textId="77777777"/>
    <w:p w:rsidR="007757D0" w:rsidP="007757D0" w:rsidRDefault="007757D0" w14:paraId="23BA8BB7" w14:textId="77777777">
      <w:proofErr w:type="spellStart"/>
      <w:r>
        <w:t>Swetnam</w:t>
      </w:r>
      <w:proofErr w:type="spellEnd"/>
      <w:r>
        <w:t xml:space="preserve">, T.W., B.E. Wickman, H.G. Paul and C.H. </w:t>
      </w:r>
      <w:proofErr w:type="spellStart"/>
      <w:r>
        <w:t>Baisan</w:t>
      </w:r>
      <w:proofErr w:type="spellEnd"/>
      <w:r>
        <w:t xml:space="preserve">. 1995. Historical patterns of western spruce budworm and Douglas-fir tussock moth outbreaks in the northern Blue Mountains, Oregon, since A.D. 1700. USDA </w:t>
      </w:r>
      <w:r w:rsidR="004D4CDC">
        <w:t>Forest</w:t>
      </w:r>
      <w:r>
        <w:t xml:space="preserve"> Service. Pacific Northwest Research Station. Research Paper PNW-RP-484. 27 pp.</w:t>
      </w:r>
    </w:p>
    <w:p w:rsidRPr="00A43E41" w:rsidR="004D5F12" w:rsidP="007757D0" w:rsidRDefault="004D5F12" w14:paraId="468EB5B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CB216" w14:textId="77777777" w:rsidR="00737C10" w:rsidRDefault="00737C10">
      <w:r>
        <w:separator/>
      </w:r>
    </w:p>
  </w:endnote>
  <w:endnote w:type="continuationSeparator" w:id="0">
    <w:p w14:paraId="3561F854" w14:textId="77777777" w:rsidR="00737C10" w:rsidRDefault="00737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FB68F" w14:textId="77777777" w:rsidR="007757D0" w:rsidRDefault="007757D0" w:rsidP="007757D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3A1A3" w14:textId="77777777" w:rsidR="00737C10" w:rsidRDefault="00737C10">
      <w:r>
        <w:separator/>
      </w:r>
    </w:p>
  </w:footnote>
  <w:footnote w:type="continuationSeparator" w:id="0">
    <w:p w14:paraId="35E6A78E" w14:textId="77777777" w:rsidR="00737C10" w:rsidRDefault="00737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D71A4" w14:textId="77777777" w:rsidR="00A43E41" w:rsidRDefault="00A43E41" w:rsidP="007757D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71C57"/>
    <w:pPr>
      <w:ind w:left="720"/>
    </w:pPr>
    <w:rPr>
      <w:rFonts w:ascii="Calibri" w:eastAsia="Calibri" w:hAnsi="Calibri"/>
      <w:sz w:val="22"/>
      <w:szCs w:val="22"/>
    </w:rPr>
  </w:style>
  <w:style w:type="character" w:styleId="Hyperlink">
    <w:name w:val="Hyperlink"/>
    <w:rsid w:val="00971C57"/>
    <w:rPr>
      <w:color w:val="0000FF"/>
      <w:u w:val="single"/>
    </w:rPr>
  </w:style>
  <w:style w:type="paragraph" w:styleId="BalloonText">
    <w:name w:val="Balloon Text"/>
    <w:basedOn w:val="Normal"/>
    <w:link w:val="BalloonTextChar"/>
    <w:uiPriority w:val="99"/>
    <w:semiHidden/>
    <w:unhideWhenUsed/>
    <w:rsid w:val="00BF22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255"/>
    <w:rPr>
      <w:rFonts w:ascii="Segoe UI" w:hAnsi="Segoe UI" w:cs="Segoe UI"/>
      <w:sz w:val="18"/>
      <w:szCs w:val="18"/>
    </w:rPr>
  </w:style>
  <w:style w:type="character" w:styleId="CommentReference">
    <w:name w:val="annotation reference"/>
    <w:basedOn w:val="DefaultParagraphFont"/>
    <w:uiPriority w:val="99"/>
    <w:semiHidden/>
    <w:unhideWhenUsed/>
    <w:rsid w:val="00BF2255"/>
    <w:rPr>
      <w:sz w:val="16"/>
      <w:szCs w:val="16"/>
    </w:rPr>
  </w:style>
  <w:style w:type="paragraph" w:styleId="CommentText">
    <w:name w:val="annotation text"/>
    <w:basedOn w:val="Normal"/>
    <w:link w:val="CommentTextChar"/>
    <w:uiPriority w:val="99"/>
    <w:semiHidden/>
    <w:unhideWhenUsed/>
    <w:rsid w:val="00BF2255"/>
    <w:rPr>
      <w:sz w:val="20"/>
      <w:szCs w:val="20"/>
    </w:rPr>
  </w:style>
  <w:style w:type="character" w:customStyle="1" w:styleId="CommentTextChar">
    <w:name w:val="Comment Text Char"/>
    <w:basedOn w:val="DefaultParagraphFont"/>
    <w:link w:val="CommentText"/>
    <w:uiPriority w:val="99"/>
    <w:semiHidden/>
    <w:rsid w:val="00BF2255"/>
  </w:style>
  <w:style w:type="paragraph" w:styleId="CommentSubject">
    <w:name w:val="annotation subject"/>
    <w:basedOn w:val="CommentText"/>
    <w:next w:val="CommentText"/>
    <w:link w:val="CommentSubjectChar"/>
    <w:uiPriority w:val="99"/>
    <w:semiHidden/>
    <w:unhideWhenUsed/>
    <w:rsid w:val="00BF2255"/>
    <w:rPr>
      <w:b/>
      <w:bCs/>
    </w:rPr>
  </w:style>
  <w:style w:type="character" w:customStyle="1" w:styleId="CommentSubjectChar">
    <w:name w:val="Comment Subject Char"/>
    <w:basedOn w:val="CommentTextChar"/>
    <w:link w:val="CommentSubject"/>
    <w:uiPriority w:val="99"/>
    <w:semiHidden/>
    <w:rsid w:val="00BF2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663577">
      <w:bodyDiv w:val="1"/>
      <w:marLeft w:val="0"/>
      <w:marRight w:val="0"/>
      <w:marTop w:val="0"/>
      <w:marBottom w:val="0"/>
      <w:divBdr>
        <w:top w:val="none" w:sz="0" w:space="0" w:color="auto"/>
        <w:left w:val="none" w:sz="0" w:space="0" w:color="auto"/>
        <w:bottom w:val="none" w:sz="0" w:space="0" w:color="auto"/>
        <w:right w:val="none" w:sz="0" w:space="0" w:color="auto"/>
      </w:divBdr>
    </w:div>
    <w:div w:id="164523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2014-08-21T14:10:00Z</cp:lastPrinted>
  <dcterms:created xsi:type="dcterms:W3CDTF">2017-12-14T18:52:00Z</dcterms:created>
  <dcterms:modified xsi:type="dcterms:W3CDTF">2025-02-12T09:41:10Z</dcterms:modified>
</cp:coreProperties>
</file>