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0CB" w:rsidP="00B560CB" w:rsidRDefault="00B560CB" w14:paraId="48BB8CDD" w14:textId="77777777">
      <w:pPr>
        <w:pStyle w:val="BpSTitle"/>
      </w:pPr>
      <w:r>
        <w:t>11330</w:t>
      </w:r>
    </w:p>
    <w:p w:rsidR="00B560CB" w:rsidP="00B560CB" w:rsidRDefault="00B560CB" w14:paraId="5E17D88B" w14:textId="77777777">
      <w:pPr>
        <w:pStyle w:val="BpSTitle"/>
      </w:pPr>
      <w:r>
        <w:t>Chihuahuan Sandy Plains Semi-Desert Grassland</w:t>
      </w:r>
    </w:p>
    <w:p w:rsidR="00B560CB" w:rsidP="00B560CB" w:rsidRDefault="00B560CB" w14:paraId="53DB39AA" w14:textId="77777777">
      <w:r>
        <w:t>BpS Model/Description Version: Aug. 2020</w:t>
      </w:r>
      <w:r>
        <w:tab/>
      </w:r>
      <w:r>
        <w:tab/>
      </w:r>
      <w:r>
        <w:tab/>
      </w:r>
      <w:r>
        <w:tab/>
      </w:r>
      <w:r>
        <w:tab/>
      </w:r>
      <w:r>
        <w:tab/>
      </w:r>
      <w:r>
        <w:tab/>
      </w:r>
    </w:p>
    <w:p w:rsidR="00B560CB" w:rsidP="00B560CB" w:rsidRDefault="00B560CB" w14:paraId="6353DC30" w14:textId="77777777"/>
    <w:p w:rsidR="00B560CB" w:rsidP="00B560CB" w:rsidRDefault="00B560CB" w14:paraId="654A0E33" w14:textId="77777777"/>
    <w:p w:rsidR="00B560CB" w:rsidP="00B560CB" w:rsidRDefault="00B560CB" w14:paraId="650FB987" w14:textId="77777777">
      <w:pPr>
        <w:pStyle w:val="InfoPara"/>
      </w:pPr>
      <w:r>
        <w:t>Vegetation Type</w:t>
      </w:r>
    </w:p>
    <w:p w:rsidR="00B560CB" w:rsidP="00B560CB" w:rsidRDefault="00B560CB" w14:paraId="274D6BAD" w14:textId="05767323">
      <w:bookmarkStart w:name="_GoBack" w:id="0"/>
      <w:bookmarkEnd w:id="0"/>
      <w:r>
        <w:t>Herbaceous</w:t>
      </w:r>
    </w:p>
    <w:p w:rsidR="00B560CB" w:rsidP="00B560CB" w:rsidRDefault="00B560CB" w14:paraId="60289A72" w14:textId="6F9D4B9B">
      <w:pPr>
        <w:pStyle w:val="InfoPara"/>
      </w:pPr>
      <w:r>
        <w:t>Map Zone</w:t>
      </w:r>
    </w:p>
    <w:p w:rsidR="00B560CB" w:rsidP="00B560CB" w:rsidRDefault="00B560CB" w14:paraId="10B9F603" w14:textId="77777777">
      <w:r>
        <w:t>25</w:t>
      </w:r>
    </w:p>
    <w:p w:rsidR="00B560CB" w:rsidP="00B560CB" w:rsidRDefault="00B560CB" w14:paraId="491F8876" w14:textId="77777777">
      <w:pPr>
        <w:pStyle w:val="InfoPara"/>
      </w:pPr>
      <w:r>
        <w:t>Geographic Range</w:t>
      </w:r>
    </w:p>
    <w:p w:rsidR="00B560CB" w:rsidP="00B560CB" w:rsidRDefault="00B560CB" w14:paraId="59C2F99F" w14:textId="7F68E111">
      <w:r>
        <w:t xml:space="preserve">Central, </w:t>
      </w:r>
      <w:r w:rsidR="00AB2829">
        <w:t>s</w:t>
      </w:r>
      <w:r>
        <w:t>outh-</w:t>
      </w:r>
      <w:r w:rsidR="00AB2829">
        <w:t>c</w:t>
      </w:r>
      <w:r>
        <w:t>entral N</w:t>
      </w:r>
      <w:r w:rsidR="00AB2829">
        <w:t>ew Mexico</w:t>
      </w:r>
    </w:p>
    <w:p w:rsidR="00B560CB" w:rsidP="00B560CB" w:rsidRDefault="00B560CB" w14:paraId="27EF320A" w14:textId="77777777">
      <w:pPr>
        <w:pStyle w:val="InfoPara"/>
      </w:pPr>
      <w:r>
        <w:t>Biophysical Site Description</w:t>
      </w:r>
    </w:p>
    <w:p w:rsidR="00B560CB" w:rsidP="00B560CB" w:rsidRDefault="00B560CB" w14:paraId="1E5F64FA" w14:textId="77777777">
      <w:r>
        <w:t>Gently sloping, undulating piedmont slopes or plains; elevation 3</w:t>
      </w:r>
      <w:r w:rsidR="00E97834">
        <w:t>,</w:t>
      </w:r>
      <w:r>
        <w:t>500-5</w:t>
      </w:r>
      <w:r w:rsidR="00E97834">
        <w:t>,</w:t>
      </w:r>
      <w:r>
        <w:t>000ft.</w:t>
      </w:r>
      <w:r w:rsidR="00E97834">
        <w:t xml:space="preserve"> </w:t>
      </w:r>
      <w:r>
        <w:t>Mean annual ppt 8-10.5in. Rainfall highly variable, from 2-20in. Half of the precipitation typically falling during summer monsoonal events. Annual frost-free season exceeds 200 days.</w:t>
      </w:r>
    </w:p>
    <w:p w:rsidR="00B560CB" w:rsidP="00B560CB" w:rsidRDefault="00B560CB" w14:paraId="4CB19F44" w14:textId="77777777">
      <w:r>
        <w:t xml:space="preserve"> </w:t>
      </w:r>
    </w:p>
    <w:p w:rsidR="00B560CB" w:rsidP="00B560CB" w:rsidRDefault="00B560CB" w14:paraId="5537C260" w14:textId="77777777">
      <w:r>
        <w:t>Spring southwesterly winds are important factor for soil/sand distribution.</w:t>
      </w:r>
    </w:p>
    <w:p w:rsidR="00B560CB" w:rsidP="00B560CB" w:rsidRDefault="00B560CB" w14:paraId="5728D270" w14:textId="77777777">
      <w:pPr>
        <w:pStyle w:val="InfoPara"/>
      </w:pPr>
      <w:r>
        <w:t>Vegetation Description</w:t>
      </w:r>
    </w:p>
    <w:p w:rsidR="00B560CB" w:rsidP="00B560CB" w:rsidRDefault="00B560CB" w14:paraId="541DEC4D" w14:textId="2EE1577B">
      <w:r>
        <w:t>This site may exist as a finely</w:t>
      </w:r>
      <w:r w:rsidR="00AB2829">
        <w:t xml:space="preserve"> </w:t>
      </w:r>
      <w:r>
        <w:t xml:space="preserve">scaled mosaic with the Shallow Sandy site depending on local variation to the depth of caliche. This site may also intergrade with the Deep Sand and Gravelly Sand sites. Frequently, the mesquite shrubland state of this site, including the development of coppice dunes, has been associated with the Deep Sand ecological site (cf. soil series in Hennessy et al. 1983). The Deep Sand site is a distinct ecological site harboring soils and vegetation that developed long before the coppice dunes. The historic plant community type of the Sandy site is dominated by black </w:t>
      </w:r>
      <w:proofErr w:type="spellStart"/>
      <w:r>
        <w:t>grama</w:t>
      </w:r>
      <w:proofErr w:type="spellEnd"/>
      <w:r>
        <w:t xml:space="preserve"> (</w:t>
      </w:r>
      <w:proofErr w:type="spellStart"/>
      <w:r w:rsidRPr="0059448C">
        <w:rPr>
          <w:i/>
        </w:rPr>
        <w:t>Bouteloua</w:t>
      </w:r>
      <w:proofErr w:type="spellEnd"/>
      <w:r w:rsidRPr="0059448C">
        <w:rPr>
          <w:i/>
        </w:rPr>
        <w:t xml:space="preserve"> </w:t>
      </w:r>
      <w:proofErr w:type="spellStart"/>
      <w:r w:rsidRPr="0059448C">
        <w:rPr>
          <w:i/>
        </w:rPr>
        <w:t>eriopoda</w:t>
      </w:r>
      <w:proofErr w:type="spellEnd"/>
      <w:r>
        <w:t xml:space="preserve">) and other grasses, especially </w:t>
      </w:r>
      <w:proofErr w:type="spellStart"/>
      <w:r>
        <w:t>dropseeds</w:t>
      </w:r>
      <w:proofErr w:type="spellEnd"/>
      <w:r>
        <w:t xml:space="preserve"> (</w:t>
      </w:r>
      <w:proofErr w:type="spellStart"/>
      <w:r w:rsidRPr="0059448C">
        <w:rPr>
          <w:i/>
        </w:rPr>
        <w:t>Sporobolus</w:t>
      </w:r>
      <w:proofErr w:type="spellEnd"/>
      <w:r w:rsidRPr="0059448C">
        <w:rPr>
          <w:i/>
        </w:rPr>
        <w:t xml:space="preserve"> </w:t>
      </w:r>
      <w:proofErr w:type="spellStart"/>
      <w:r w:rsidRPr="0059448C">
        <w:rPr>
          <w:i/>
        </w:rPr>
        <w:t>flexulosus</w:t>
      </w:r>
      <w:proofErr w:type="spellEnd"/>
      <w:r>
        <w:t xml:space="preserve"> and </w:t>
      </w:r>
      <w:r w:rsidRPr="0059448C">
        <w:rPr>
          <w:i/>
        </w:rPr>
        <w:t xml:space="preserve">S. </w:t>
      </w:r>
      <w:proofErr w:type="spellStart"/>
      <w:r w:rsidRPr="0059448C">
        <w:rPr>
          <w:i/>
        </w:rPr>
        <w:t>cryptandrus</w:t>
      </w:r>
      <w:proofErr w:type="spellEnd"/>
      <w:r>
        <w:t xml:space="preserve">). Natural spatial variation in the vegetation of this ecological site may be governed by slight variations in soil texture. For example, </w:t>
      </w:r>
      <w:proofErr w:type="spellStart"/>
      <w:r>
        <w:t>dropseeds</w:t>
      </w:r>
      <w:proofErr w:type="spellEnd"/>
      <w:r>
        <w:t xml:space="preserve"> may dominate on loamy sands. Variation in the depth to a restrictive horizon, such as caliche, may also drive variation in grass cover. Black </w:t>
      </w:r>
      <w:proofErr w:type="spellStart"/>
      <w:r>
        <w:t>grama</w:t>
      </w:r>
      <w:proofErr w:type="spellEnd"/>
      <w:r>
        <w:t xml:space="preserve"> is a key plant of this site due to its dominance under pristine conditions, its high forage value</w:t>
      </w:r>
      <w:r w:rsidR="00AB2829">
        <w:t>,</w:t>
      </w:r>
      <w:r>
        <w:t xml:space="preserve"> and its consequent sensitivity to grazing. Shifts away from black </w:t>
      </w:r>
      <w:proofErr w:type="spellStart"/>
      <w:r>
        <w:t>grama</w:t>
      </w:r>
      <w:proofErr w:type="spellEnd"/>
      <w:r>
        <w:t xml:space="preserve"> dominance are thought to be due to overgrazing and/or multi-year periods of summer or spring drought</w:t>
      </w:r>
      <w:r w:rsidR="00AB2829">
        <w:t xml:space="preserve"> </w:t>
      </w:r>
      <w:r>
        <w:t>or due to the introduction of honey mesquite (</w:t>
      </w:r>
      <w:r w:rsidRPr="0059448C">
        <w:rPr>
          <w:i/>
        </w:rPr>
        <w:t xml:space="preserve">Prosopis </w:t>
      </w:r>
      <w:proofErr w:type="spellStart"/>
      <w:r w:rsidRPr="0059448C">
        <w:rPr>
          <w:i/>
        </w:rPr>
        <w:t>glandulosa</w:t>
      </w:r>
      <w:proofErr w:type="spellEnd"/>
      <w:r>
        <w:t xml:space="preserve">) seeds with or without grazing. With continuous heavy grazing, the proportional representation of black </w:t>
      </w:r>
      <w:proofErr w:type="spellStart"/>
      <w:r>
        <w:t>grama</w:t>
      </w:r>
      <w:proofErr w:type="spellEnd"/>
      <w:r>
        <w:t xml:space="preserve"> declines because it is preferred by cattle over </w:t>
      </w:r>
      <w:proofErr w:type="spellStart"/>
      <w:r>
        <w:t>dropseeds</w:t>
      </w:r>
      <w:proofErr w:type="spellEnd"/>
      <w:r>
        <w:t xml:space="preserve">, </w:t>
      </w:r>
      <w:proofErr w:type="spellStart"/>
      <w:r>
        <w:t>threeawns</w:t>
      </w:r>
      <w:proofErr w:type="spellEnd"/>
      <w:r w:rsidR="00AB2829">
        <w:t>,</w:t>
      </w:r>
      <w:r>
        <w:t xml:space="preserve"> and snakeweed (</w:t>
      </w:r>
      <w:proofErr w:type="spellStart"/>
      <w:r w:rsidRPr="0059448C">
        <w:rPr>
          <w:i/>
        </w:rPr>
        <w:t>Gutierrezia</w:t>
      </w:r>
      <w:proofErr w:type="spellEnd"/>
      <w:r w:rsidRPr="0059448C">
        <w:rPr>
          <w:i/>
        </w:rPr>
        <w:t xml:space="preserve"> </w:t>
      </w:r>
      <w:r w:rsidRPr="00AB2829">
        <w:t>spp</w:t>
      </w:r>
      <w:r w:rsidR="00AB2829">
        <w:t>.</w:t>
      </w:r>
      <w:r>
        <w:t xml:space="preserve">; Paulsen and Ares 1962). </w:t>
      </w:r>
      <w:proofErr w:type="spellStart"/>
      <w:r>
        <w:t>Dropseeds</w:t>
      </w:r>
      <w:proofErr w:type="spellEnd"/>
      <w:r>
        <w:t xml:space="preserve"> are more palatable than </w:t>
      </w:r>
      <w:proofErr w:type="spellStart"/>
      <w:r>
        <w:t>threeawns</w:t>
      </w:r>
      <w:proofErr w:type="spellEnd"/>
      <w:r>
        <w:t xml:space="preserve">, so </w:t>
      </w:r>
      <w:proofErr w:type="spellStart"/>
      <w:r>
        <w:t>dropseeds</w:t>
      </w:r>
      <w:proofErr w:type="spellEnd"/>
      <w:r>
        <w:t xml:space="preserve"> may also decline relative to </w:t>
      </w:r>
      <w:proofErr w:type="spellStart"/>
      <w:r>
        <w:t>threeawns</w:t>
      </w:r>
      <w:proofErr w:type="spellEnd"/>
      <w:r>
        <w:t xml:space="preserve"> and snakeweed. Under climatic conditions that are not conducive to black </w:t>
      </w:r>
      <w:proofErr w:type="spellStart"/>
      <w:r>
        <w:t>grama</w:t>
      </w:r>
      <w:proofErr w:type="spellEnd"/>
      <w:r>
        <w:t xml:space="preserve"> reproduction or due </w:t>
      </w:r>
      <w:r>
        <w:lastRenderedPageBreak/>
        <w:t xml:space="preserve">to the loss of components of the soil biota, demographic limitations may lead to persistent absence of black </w:t>
      </w:r>
      <w:proofErr w:type="spellStart"/>
      <w:r>
        <w:t>grama</w:t>
      </w:r>
      <w:proofErr w:type="spellEnd"/>
      <w:r>
        <w:t xml:space="preserve">, even without shrub invasion. Shrub invasion is, however, very common. Loss of soil stability and/or a reduction in black </w:t>
      </w:r>
      <w:proofErr w:type="spellStart"/>
      <w:r>
        <w:t>grama</w:t>
      </w:r>
      <w:proofErr w:type="spellEnd"/>
      <w:r>
        <w:t xml:space="preserve"> cover may permit either the survival or establishment mesquite seedlings due to reduced competition or fire frequency. Subsequent grazing by livestock and</w:t>
      </w:r>
      <w:r w:rsidR="00607978">
        <w:t xml:space="preserve"> </w:t>
      </w:r>
      <w:r>
        <w:t>native herbivores, competition from shrubs, erosion, and concentration of nutrients under adult shrubs eventually lead to persistent reductions of grass cover and mesquite-dominated coppice dunes with bare or snakeweed</w:t>
      </w:r>
      <w:r w:rsidR="00AB2829">
        <w:t>-</w:t>
      </w:r>
      <w:r>
        <w:t>dominated interdunal areas.</w:t>
      </w:r>
    </w:p>
    <w:p w:rsidR="00B560CB" w:rsidP="00B560CB" w:rsidRDefault="00B560CB" w14:paraId="1AFF291B" w14:textId="77777777"/>
    <w:p w:rsidR="00B560CB" w:rsidP="00B560CB" w:rsidRDefault="00B560CB" w14:paraId="49D8B033" w14:textId="77777777">
      <w:r>
        <w:t>A substantial number of studies exist that document states and potential causes of transitions. There are multiple competing and complementary explanations for individual transitions that have not been formally tested. If the operation of these mechanisms is case-contingent, it may be especially problematic to define the causes of transitions quantitatively (e.g.</w:t>
      </w:r>
      <w:r w:rsidR="00AB2829">
        <w:t>,</w:t>
      </w:r>
      <w:r>
        <w:t xml:space="preserve"> a threshold cover of black </w:t>
      </w:r>
      <w:proofErr w:type="spellStart"/>
      <w:r>
        <w:t>grama</w:t>
      </w:r>
      <w:proofErr w:type="spellEnd"/>
      <w:r>
        <w:t xml:space="preserve">). Nonetheless, careful monitoring of black </w:t>
      </w:r>
      <w:proofErr w:type="spellStart"/>
      <w:r>
        <w:t>grama</w:t>
      </w:r>
      <w:proofErr w:type="spellEnd"/>
      <w:r>
        <w:t xml:space="preserve"> health should be a key feature of management in SD-2. Overall, the high palatability of black </w:t>
      </w:r>
      <w:proofErr w:type="spellStart"/>
      <w:r>
        <w:t>grama</w:t>
      </w:r>
      <w:proofErr w:type="spellEnd"/>
      <w:r>
        <w:t xml:space="preserve"> during times of year when most other species are less palatable, coupled with the limited capacity of this grass to regenerate under current climatic conditions (Nielson 1986), leads to a relatively high probability of transition with poor range management. It is also possible that changes in climate over the last several hundred years have created an SD-2-wide transition from the presumed historic plant community type and that good management can only delay the inevitable shift to mesquite shrubland.</w:t>
      </w:r>
    </w:p>
    <w:p w:rsidR="00B560CB" w:rsidP="00B560CB" w:rsidRDefault="00B560CB" w14:paraId="18EC61A2" w14:textId="77777777">
      <w:pPr>
        <w:pStyle w:val="InfoPara"/>
      </w:pPr>
      <w:r>
        <w:t>BpS Dominant and Indicator Species</w:t>
      </w:r>
    </w:p>
    <w:p>
      <w:r>
        <w:rPr>
          <w:sz w:val="16"/>
        </w:rPr>
        <w:t>Species names are from the NRCS PLANTS database. Check species codes at http://plants.usda.gov.</w:t>
      </w:r>
    </w:p>
    <w:p w:rsidR="00B560CB" w:rsidP="00B560CB" w:rsidRDefault="00B560CB" w14:paraId="032462A6" w14:textId="77777777">
      <w:pPr>
        <w:pStyle w:val="InfoPara"/>
      </w:pPr>
      <w:r>
        <w:t>Disturbance Description</w:t>
      </w:r>
    </w:p>
    <w:p w:rsidR="00B560CB" w:rsidP="00B560CB" w:rsidRDefault="00B560CB" w14:paraId="25E92996" w14:textId="15E5DB49">
      <w:r>
        <w:t xml:space="preserve">Wind is dominant disturbance. Highly sensitive to </w:t>
      </w:r>
      <w:r w:rsidR="00E97834">
        <w:t>grazing and</w:t>
      </w:r>
      <w:r>
        <w:t xml:space="preserve"> frequent drought. Fire is relatively infrequent but can result in significant change of dominant vegetation.</w:t>
      </w:r>
    </w:p>
    <w:p w:rsidR="00B560CB" w:rsidP="00B560CB" w:rsidRDefault="00E97834" w14:paraId="7CED2A9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560CB" w:rsidP="00B560CB" w:rsidRDefault="00B560CB" w14:paraId="5824499E" w14:textId="77777777">
      <w:pPr>
        <w:pStyle w:val="InfoPara"/>
      </w:pPr>
      <w:r>
        <w:t>Scale Description</w:t>
      </w:r>
    </w:p>
    <w:p w:rsidR="00B560CB" w:rsidP="00B560CB" w:rsidRDefault="00B560CB" w14:paraId="0329141C" w14:textId="77777777">
      <w:r>
        <w:t>Relatively linear features ranging from 1-100,000ac+.</w:t>
      </w:r>
    </w:p>
    <w:p w:rsidR="00B560CB" w:rsidP="00B560CB" w:rsidRDefault="00B560CB" w14:paraId="524EA58A" w14:textId="77777777">
      <w:pPr>
        <w:pStyle w:val="InfoPara"/>
      </w:pPr>
      <w:r>
        <w:t>Adjacency or Identification Concerns</w:t>
      </w:r>
    </w:p>
    <w:p w:rsidR="00B560CB" w:rsidP="00B560CB" w:rsidRDefault="00B560CB" w14:paraId="2E318317" w14:textId="77777777"/>
    <w:p w:rsidR="00B560CB" w:rsidP="00B560CB" w:rsidRDefault="00B560CB" w14:paraId="3C7EC8AC" w14:textId="77777777">
      <w:pPr>
        <w:pStyle w:val="InfoPara"/>
      </w:pPr>
      <w:r>
        <w:lastRenderedPageBreak/>
        <w:t>Issues or Problems</w:t>
      </w:r>
    </w:p>
    <w:p w:rsidR="00B560CB" w:rsidP="00B560CB" w:rsidRDefault="00B560CB" w14:paraId="66E5349D" w14:textId="2E1A2B94">
      <w:r>
        <w:t xml:space="preserve">Current species dominance is sand-sage and broom </w:t>
      </w:r>
      <w:proofErr w:type="spellStart"/>
      <w:r>
        <w:t>dalea</w:t>
      </w:r>
      <w:proofErr w:type="spellEnd"/>
      <w:r>
        <w:t xml:space="preserve"> in the northern extent and mesquite and broom snakeweed in the southern extent of these grasslands. A significant proportion of the extent of these grasslands ha</w:t>
      </w:r>
      <w:r w:rsidR="00AB2829">
        <w:t>s</w:t>
      </w:r>
      <w:r>
        <w:t xml:space="preserve"> been converted to dune shrubland with mesquite dominance and soil redistribution by wind erosion in the southern portion. </w:t>
      </w:r>
    </w:p>
    <w:p w:rsidR="00B560CB" w:rsidP="00B560CB" w:rsidRDefault="00B560CB" w14:paraId="02206BD7" w14:textId="77777777"/>
    <w:p w:rsidR="00B560CB" w:rsidP="00B560CB" w:rsidRDefault="00B560CB" w14:paraId="30D5D3CC" w14:textId="77777777">
      <w:r>
        <w:t>Lack of research regarding thresholds in response to disturbance and restoration techniques.</w:t>
      </w:r>
    </w:p>
    <w:p w:rsidR="00B560CB" w:rsidP="00B560CB" w:rsidRDefault="00B560CB" w14:paraId="162B17E6" w14:textId="77777777">
      <w:pPr>
        <w:pStyle w:val="InfoPara"/>
      </w:pPr>
      <w:r>
        <w:t>Native Uncharacteristic Conditions</w:t>
      </w:r>
    </w:p>
    <w:p w:rsidR="00B560CB" w:rsidP="00B560CB" w:rsidRDefault="00B560CB" w14:paraId="0E40946C" w14:textId="4212E6EA">
      <w:r>
        <w:t>As degradation occurs, grasses are replaced by shrubs (mesquite in the south and sand sagebrush in the north) and subshrubs (</w:t>
      </w:r>
      <w:proofErr w:type="spellStart"/>
      <w:r>
        <w:t>dalea</w:t>
      </w:r>
      <w:proofErr w:type="spellEnd"/>
      <w:r>
        <w:t xml:space="preserve"> in the north and snakeweed in the south) and grasses decline in cover and productivity. There is limited evidence that either </w:t>
      </w:r>
      <w:r w:rsidR="00AB2829">
        <w:t>C</w:t>
      </w:r>
      <w:r>
        <w:t xml:space="preserve">lass A or </w:t>
      </w:r>
      <w:r w:rsidR="00AB2829">
        <w:t>C</w:t>
      </w:r>
      <w:r>
        <w:t>lass B are widespread enough to be of interest.</w:t>
      </w:r>
    </w:p>
    <w:p w:rsidR="00B560CB" w:rsidP="00B560CB" w:rsidRDefault="00B560CB" w14:paraId="5E8A99BF" w14:textId="77777777">
      <w:pPr>
        <w:pStyle w:val="InfoPara"/>
      </w:pPr>
      <w:r>
        <w:t>Comments</w:t>
      </w:r>
    </w:p>
    <w:p w:rsidR="00B560CB" w:rsidP="00B560CB" w:rsidRDefault="00B560CB" w14:paraId="06391C2B" w14:textId="77777777">
      <w:r>
        <w:t>The model is most commonly used to represent grassland or simple shrubland systems.</w:t>
      </w:r>
    </w:p>
    <w:p w:rsidR="00E97834" w:rsidP="00B560CB" w:rsidRDefault="00E97834" w14:paraId="57FA40B0" w14:textId="77777777"/>
    <w:p w:rsidR="00E97834" w:rsidP="00E97834" w:rsidRDefault="00E97834" w14:paraId="36907A14" w14:textId="374620D0">
      <w:r>
        <w:t>Below</w:t>
      </w:r>
      <w:r w:rsidR="00AB2829">
        <w:t>-</w:t>
      </w:r>
      <w:r>
        <w:t>normal precipitation (</w:t>
      </w:r>
      <w:r w:rsidR="00AB2829">
        <w:t>&lt;7in</w:t>
      </w:r>
      <w:r>
        <w:t xml:space="preserve">) lasting more than </w:t>
      </w:r>
      <w:r w:rsidR="00AB2829">
        <w:t>2-3yrs</w:t>
      </w:r>
      <w:r>
        <w:t xml:space="preserve"> was modeled in this class as "Option 1</w:t>
      </w:r>
      <w:r w:rsidR="00AB2829">
        <w:t>.</w:t>
      </w:r>
      <w:r>
        <w:t>" Wind/Weather/Stress was modeled to represent wind that redistributes soil.</w:t>
      </w:r>
    </w:p>
    <w:p w:rsidR="00E97834" w:rsidP="00B560CB" w:rsidRDefault="00E97834" w14:paraId="5FA81872" w14:textId="77777777"/>
    <w:p w:rsidR="00A32F56" w:rsidP="00B560CB" w:rsidRDefault="00A32F56" w14:paraId="4EBEBCAF" w14:textId="77777777"/>
    <w:p w:rsidR="00B560CB" w:rsidP="00B560CB" w:rsidRDefault="00B560CB" w14:paraId="0659554D" w14:textId="77777777">
      <w:pPr>
        <w:pStyle w:val="ReportSection"/>
      </w:pPr>
      <w:r>
        <w:t>Succession Classes</w:t>
      </w:r>
    </w:p>
    <w:p w:rsidR="00B560CB" w:rsidP="00B560CB" w:rsidRDefault="00B560CB" w14:paraId="2C2A28A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560CB" w:rsidP="00B560CB" w:rsidRDefault="00B560CB" w14:paraId="6865E1DC" w14:textId="77777777">
      <w:pPr>
        <w:pStyle w:val="InfoPara"/>
        <w:pBdr>
          <w:top w:val="single" w:color="auto" w:sz="4" w:space="1"/>
        </w:pBdr>
      </w:pPr>
      <w:r>
        <w:t>Class A</w:t>
      </w:r>
      <w:r>
        <w:tab/>
        <w:t>43</w:t>
      </w:r>
      <w:r w:rsidR="002A3B10">
        <w:tab/>
      </w:r>
      <w:r w:rsidR="002A3B10">
        <w:tab/>
      </w:r>
      <w:r w:rsidR="002A3B10">
        <w:tab/>
      </w:r>
      <w:r w:rsidR="002A3B10">
        <w:tab/>
      </w:r>
      <w:r w:rsidR="004F7795">
        <w:t>Early Development 1 - Open</w:t>
      </w:r>
    </w:p>
    <w:p w:rsidR="00B560CB" w:rsidP="00B560CB" w:rsidRDefault="00B560CB" w14:paraId="7649D9C4" w14:textId="77777777"/>
    <w:p w:rsidR="00B560CB" w:rsidP="00B560CB" w:rsidRDefault="00B560CB" w14:paraId="0A3424C0" w14:textId="77777777">
      <w:pPr>
        <w:pStyle w:val="SClassInfoPara"/>
      </w:pPr>
      <w:r>
        <w:t>Indicator Species</w:t>
      </w:r>
    </w:p>
    <w:p w:rsidR="00B560CB" w:rsidP="00B560CB" w:rsidRDefault="00B560CB" w14:paraId="3D514D39" w14:textId="77777777"/>
    <w:p w:rsidR="00B560CB" w:rsidP="00B560CB" w:rsidRDefault="00B560CB" w14:paraId="730C6782" w14:textId="77777777">
      <w:pPr>
        <w:pStyle w:val="SClassInfoPara"/>
      </w:pPr>
      <w:r>
        <w:t>Description</w:t>
      </w:r>
    </w:p>
    <w:p w:rsidR="00B560CB" w:rsidP="00B560CB" w:rsidRDefault="00B560CB" w14:paraId="3DEBE455" w14:textId="389DF507">
      <w:r>
        <w:t>Black</w:t>
      </w:r>
      <w:r w:rsidR="00AB2829">
        <w:t>-</w:t>
      </w:r>
      <w:proofErr w:type="spellStart"/>
      <w:r>
        <w:t>grama</w:t>
      </w:r>
      <w:proofErr w:type="spellEnd"/>
      <w:r>
        <w:t>, sand</w:t>
      </w:r>
      <w:r w:rsidR="00AB2829">
        <w:t>-</w:t>
      </w:r>
      <w:proofErr w:type="spellStart"/>
      <w:r>
        <w:t>dropseed</w:t>
      </w:r>
      <w:proofErr w:type="spellEnd"/>
      <w:r w:rsidR="00AB2829">
        <w:t>-</w:t>
      </w:r>
      <w:r>
        <w:t>dominated semi-desert grassland, with scattered medium-large mesquite.</w:t>
      </w:r>
      <w:r w:rsidR="00E97834">
        <w:t xml:space="preserve"> Shrub cover &lt;10%.</w:t>
      </w:r>
    </w:p>
    <w:p w:rsidR="00B560CB" w:rsidP="00B560CB" w:rsidRDefault="00B560CB" w14:paraId="1DA35F55" w14:textId="77777777"/>
    <w:p>
      <w:r>
        <w:rPr>
          <w:i/>
          <w:u w:val="single"/>
        </w:rPr>
        <w:t>Maximum Tree Size Class</w:t>
      </w:r>
      <w:br/>
      <w:r>
        <w:t>None</w:t>
      </w:r>
    </w:p>
    <w:p w:rsidR="00B560CB" w:rsidP="00B560CB" w:rsidRDefault="00B560CB" w14:paraId="1F8CFA2D" w14:textId="77777777">
      <w:pPr>
        <w:pStyle w:val="InfoPara"/>
        <w:pBdr>
          <w:top w:val="single" w:color="auto" w:sz="4" w:space="1"/>
        </w:pBdr>
      </w:pPr>
      <w:r>
        <w:t>Class B</w:t>
      </w:r>
      <w:r>
        <w:tab/>
        <w:t>57</w:t>
      </w:r>
      <w:r w:rsidR="002A3B10">
        <w:tab/>
      </w:r>
      <w:r w:rsidR="002A3B10">
        <w:tab/>
      </w:r>
      <w:r w:rsidR="002A3B10">
        <w:tab/>
      </w:r>
      <w:r w:rsidR="002A3B10">
        <w:tab/>
      </w:r>
      <w:r w:rsidR="004F7795">
        <w:t>Late Development 1 - Open</w:t>
      </w:r>
    </w:p>
    <w:p w:rsidR="00B560CB" w:rsidP="00B560CB" w:rsidRDefault="00B560CB" w14:paraId="162E96D5" w14:textId="77777777"/>
    <w:p w:rsidR="00B560CB" w:rsidP="00B560CB" w:rsidRDefault="00B560CB" w14:paraId="145D2793" w14:textId="77777777"/>
    <w:p w:rsidR="00B560CB" w:rsidP="00B560CB" w:rsidRDefault="00B560CB" w14:paraId="54C3DCBC" w14:textId="77777777">
      <w:pPr>
        <w:pStyle w:val="SClassInfoPara"/>
      </w:pPr>
      <w:r>
        <w:lastRenderedPageBreak/>
        <w:t>Indicator Species</w:t>
      </w:r>
    </w:p>
    <w:p w:rsidR="00B560CB" w:rsidP="00B560CB" w:rsidRDefault="00B560CB" w14:paraId="5C438C35" w14:textId="77777777"/>
    <w:p w:rsidR="00B560CB" w:rsidP="00B560CB" w:rsidRDefault="00B560CB" w14:paraId="2666C0DF" w14:textId="77777777">
      <w:pPr>
        <w:pStyle w:val="SClassInfoPara"/>
      </w:pPr>
      <w:r>
        <w:t>Description</w:t>
      </w:r>
    </w:p>
    <w:p w:rsidR="00E97834" w:rsidP="00E97834" w:rsidRDefault="00B560CB" w14:paraId="4F01E8E7" w14:textId="1BA1B371">
      <w:r>
        <w:t>Black</w:t>
      </w:r>
      <w:r w:rsidR="00AB2829">
        <w:t>-</w:t>
      </w:r>
      <w:proofErr w:type="spellStart"/>
      <w:r>
        <w:t>grama</w:t>
      </w:r>
      <w:proofErr w:type="spellEnd"/>
      <w:r>
        <w:t>, sand</w:t>
      </w:r>
      <w:r w:rsidR="00AB2829">
        <w:t>-</w:t>
      </w:r>
      <w:proofErr w:type="spellStart"/>
      <w:r>
        <w:t>dropseed</w:t>
      </w:r>
      <w:proofErr w:type="spellEnd"/>
      <w:r w:rsidR="00AB2829">
        <w:t>-</w:t>
      </w:r>
      <w:r>
        <w:t>dominated semi-desert grassland, with smaller scattered mesquite.</w:t>
      </w:r>
      <w:r w:rsidR="00E97834">
        <w:t xml:space="preserve"> Shrub cover &lt;10%.</w:t>
      </w:r>
    </w:p>
    <w:p w:rsidR="00B560CB" w:rsidP="00B560CB" w:rsidRDefault="00B560CB" w14:paraId="1750C11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w:t>
      </w:r>
    </w:p>
    <w:p>
      <w:r>
        <w:t/>
      </w:r>
    </w:p>
    <w:p>
      <w:pPr>
        <w:pStyle w:val="ReportSection"/>
      </w:pPr>
      <w:r>
        <w:t>References</w:t>
      </w:r>
    </w:p>
    <w:p>
      <w:r>
        <w:t/>
      </w:r>
    </w:p>
    <w:p w:rsidR="00B560CB" w:rsidP="00B560CB" w:rsidRDefault="00B560CB" w14:paraId="5E7EC839" w14:textId="77777777">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B560CB" w:rsidP="00B560CB" w:rsidRDefault="00B560CB" w14:paraId="40D42E0A" w14:textId="77777777"/>
    <w:p w:rsidR="00B560CB" w:rsidP="00B560CB" w:rsidRDefault="00B560CB" w14:paraId="26F70EB9" w14:textId="77777777">
      <w:r>
        <w:t>Howell, C., R. Hudson, B. Glover and K. Amy. 2004. Resource Implementation Protocol for Rapid Assessment Matrices. USDA Forest Service, Humboldt-</w:t>
      </w:r>
      <w:proofErr w:type="spellStart"/>
      <w:r>
        <w:t>Toiyabe</w:t>
      </w:r>
      <w:proofErr w:type="spellEnd"/>
      <w:r>
        <w:t xml:space="preserve"> National Forest.</w:t>
      </w:r>
    </w:p>
    <w:p w:rsidR="00B560CB" w:rsidP="00B560CB" w:rsidRDefault="00B560CB" w14:paraId="6EFCA7EB" w14:textId="77777777"/>
    <w:p w:rsidR="00B560CB" w:rsidP="00B560CB" w:rsidRDefault="00B560CB" w14:paraId="6DC2E4F8"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B560CB" w:rsidP="00B560CB" w:rsidRDefault="00B560CB" w14:paraId="68D6EF02" w14:textId="77777777"/>
    <w:p w:rsidR="00B560CB" w:rsidP="00B560CB" w:rsidRDefault="00B560CB" w14:paraId="189C15BE" w14:textId="77777777">
      <w:r>
        <w:t xml:space="preserve">Martin, R.E. and J.D. Dell. 1978. Planning for prescribed burning in the Inland Northwest. Gen. Tech. Rep. PNW-76. Portland, OR: USDA Forest Service, Pacific Northwest Forest and Range Experiment Station. 67 pp. </w:t>
      </w:r>
    </w:p>
    <w:p w:rsidR="00B560CB" w:rsidP="00B560CB" w:rsidRDefault="00B560CB" w14:paraId="36FAD0B9" w14:textId="77777777"/>
    <w:p w:rsidR="00B560CB" w:rsidP="00B560CB" w:rsidRDefault="00B560CB" w14:paraId="4F26139C" w14:textId="77777777">
      <w:proofErr w:type="spellStart"/>
      <w:r>
        <w:t>McKell</w:t>
      </w:r>
      <w:proofErr w:type="spellEnd"/>
      <w:r>
        <w:t xml:space="preserve">, C.M. 1956. Some characteristics contributing to the establishment of rabbitbrush, </w:t>
      </w:r>
      <w:proofErr w:type="spellStart"/>
      <w:r>
        <w:t>Chrysothamnus</w:t>
      </w:r>
      <w:proofErr w:type="spellEnd"/>
      <w:r>
        <w:t xml:space="preserve"> spp. Corvallis, OR: Oregon State College. 130 pp. Dissertation.</w:t>
      </w:r>
    </w:p>
    <w:p w:rsidR="00B560CB" w:rsidP="00B560CB" w:rsidRDefault="00B560CB" w14:paraId="02CB2FAD" w14:textId="77777777"/>
    <w:p w:rsidR="00B560CB" w:rsidP="00B560CB" w:rsidRDefault="00B560CB" w14:paraId="47F0B7D2"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B560CB" w:rsidP="00B560CB" w:rsidRDefault="00B560CB" w14:paraId="78C8C110" w14:textId="77777777"/>
    <w:p w:rsidR="00B560CB" w:rsidP="00B560CB" w:rsidRDefault="00B560CB" w14:paraId="48A3887C" w14:textId="77777777">
      <w:r>
        <w:t>NatureServe. 2007. International Ecological Classification Standard: Terrestrial Ecological Classifications. NatureServe Central Databases. Arlington, VA. Data current as of 10 February 2007.</w:t>
      </w:r>
    </w:p>
    <w:p w:rsidR="00B560CB" w:rsidP="00B560CB" w:rsidRDefault="00B560CB" w14:paraId="44B7D8AF" w14:textId="77777777"/>
    <w:p w:rsidR="00B560CB" w:rsidP="00B560CB" w:rsidRDefault="00B560CB" w14:paraId="5C009108" w14:textId="77777777">
      <w:r>
        <w:t xml:space="preserve">Plummer, A.P., A.C. Hull, Jr., G. Stewart and J.H. Robertson. 1955. Seeding rangelands in Utah, Nevada, southern Idaho and western Wyoming. Agric. </w:t>
      </w:r>
      <w:proofErr w:type="spellStart"/>
      <w:r>
        <w:t>Handb</w:t>
      </w:r>
      <w:proofErr w:type="spellEnd"/>
      <w:r>
        <w:t>. 71. Washington, DC: USDA Forest Service. 73 pp.</w:t>
      </w:r>
    </w:p>
    <w:p w:rsidR="00B560CB" w:rsidP="00B560CB" w:rsidRDefault="00B560CB" w14:paraId="1CC8C97C" w14:textId="77777777"/>
    <w:p w:rsidR="00B560CB" w:rsidP="00B560CB" w:rsidRDefault="00B560CB" w14:paraId="5DE64AE6" w14:textId="77777777">
      <w:r>
        <w:lastRenderedPageBreak/>
        <w:t xml:space="preserve">Range, P., P. </w:t>
      </w:r>
      <w:proofErr w:type="spellStart"/>
      <w:r>
        <w:t>Veisze</w:t>
      </w:r>
      <w:proofErr w:type="spellEnd"/>
      <w:r>
        <w:t xml:space="preserve">, C. Beyer and G. </w:t>
      </w:r>
      <w:proofErr w:type="spellStart"/>
      <w:r>
        <w:t>Zschaechner</w:t>
      </w:r>
      <w:proofErr w:type="spellEnd"/>
      <w:r>
        <w:t>. 1982. Great Basin rate-of-spread study: Fire behavior/fire effects. Reno, NV: U.S. Department of the Interior, Bureau of Land Management, Nevada State Office, Branch of Protection. 56 pp.</w:t>
      </w:r>
    </w:p>
    <w:p w:rsidR="00B560CB" w:rsidP="00B560CB" w:rsidRDefault="00B560CB" w14:paraId="66D443E0" w14:textId="77777777"/>
    <w:p w:rsidR="00B560CB" w:rsidP="00B560CB" w:rsidRDefault="00B560CB" w14:paraId="783CDEE9" w14:textId="77777777">
      <w:r>
        <w:t xml:space="preserve">USDA Forest Service Fire Effects Information System. </w:t>
      </w:r>
    </w:p>
    <w:p w:rsidR="00B560CB" w:rsidP="00B560CB" w:rsidRDefault="00B560CB" w14:paraId="5240781F" w14:textId="77777777">
      <w:r>
        <w:t>http://www.fs.fed.us/database/feis/plants/graminoid/achnel/fire_ecology.html</w:t>
      </w:r>
    </w:p>
    <w:p w:rsidR="00B560CB" w:rsidP="00B560CB" w:rsidRDefault="00B560CB" w14:paraId="0E4D1142" w14:textId="77777777"/>
    <w:p w:rsidR="00B560CB" w:rsidP="00B560CB" w:rsidRDefault="00B560CB" w14:paraId="3D9BDC34" w14:textId="77777777">
      <w:r>
        <w:t>USDA-NRCS. 1991. Range Ecological Sites, Major Land Resource Area 28B. Central Nevada. Available online: http://esis.sc.egov.usda.gov/Welcome/pgESDWelcome.aspx.</w:t>
      </w:r>
    </w:p>
    <w:p w:rsidR="00B560CB" w:rsidP="00B560CB" w:rsidRDefault="00B560CB" w14:paraId="1F5B9ED2" w14:textId="77777777"/>
    <w:p w:rsidR="00B560CB" w:rsidP="00B560CB" w:rsidRDefault="00B560CB" w14:paraId="18E88F4B" w14:textId="77777777">
      <w:r>
        <w:t xml:space="preserve">Young, R.P. 1983. Fire as a vegetation management tool in rangelands of the Intermountain Region. Pages 18-31 in: S.B. </w:t>
      </w:r>
      <w:proofErr w:type="spellStart"/>
      <w:r>
        <w:t>Monsen</w:t>
      </w:r>
      <w:proofErr w:type="spellEnd"/>
      <w:r>
        <w:t xml:space="preserve">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B560CB" w:rsidP="00B560CB" w:rsidRDefault="00B560CB" w14:paraId="2CCE0225" w14:textId="77777777"/>
    <w:p w:rsidR="00B560CB" w:rsidP="00B560CB" w:rsidRDefault="00B560CB" w14:paraId="76350D5F" w14:textId="77777777">
      <w:proofErr w:type="spellStart"/>
      <w:r>
        <w:t>Zschaechner</w:t>
      </w:r>
      <w:proofErr w:type="spellEnd"/>
      <w:r>
        <w:t>, G.A. 1985. Studying rangeland fire effects: a case study in Nevada. Pages 66-84 in: K. Sanders and J. Durham, eds. Rangeland fire effects: Proceedings of the symposium; 1984 November 27-29; Boise, ID. Boise, ID: U.S. Department of the Interior, Bureau of Land Management, Idaho State Office.</w:t>
      </w:r>
    </w:p>
    <w:p w:rsidR="00B560CB" w:rsidP="00B560CB" w:rsidRDefault="00B560CB" w14:paraId="6C4EDDBC" w14:textId="77777777"/>
    <w:p w:rsidR="00B560CB" w:rsidP="00B560CB" w:rsidRDefault="00B560CB" w14:paraId="289D689D" w14:textId="77777777">
      <w:r>
        <w:t>USDA, NRCS Ecological Site Description Site IDs; R042XBO12NM, R042XBO11NM, R042XBO15NM: Hennessy et al. 1983, Nielson 1986, Paulsen and Ares 1962.</w:t>
      </w:r>
    </w:p>
    <w:p w:rsidRPr="00A43E41" w:rsidR="004D5F12" w:rsidP="00B560CB" w:rsidRDefault="004D5F12" w14:paraId="39C3177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0481B" w14:textId="77777777" w:rsidR="0010463C" w:rsidRDefault="0010463C">
      <w:r>
        <w:separator/>
      </w:r>
    </w:p>
  </w:endnote>
  <w:endnote w:type="continuationSeparator" w:id="0">
    <w:p w14:paraId="6F0AA1DD" w14:textId="77777777" w:rsidR="0010463C" w:rsidRDefault="0010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AD27C" w14:textId="77777777" w:rsidR="00B560CB" w:rsidRDefault="00B560CB" w:rsidP="00B56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0B22D" w14:textId="77777777" w:rsidR="0010463C" w:rsidRDefault="0010463C">
      <w:r>
        <w:separator/>
      </w:r>
    </w:p>
  </w:footnote>
  <w:footnote w:type="continuationSeparator" w:id="0">
    <w:p w14:paraId="3B15BABA" w14:textId="77777777" w:rsidR="0010463C" w:rsidRDefault="00104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FD79A" w14:textId="77777777" w:rsidR="00A43E41" w:rsidRDefault="00A43E41" w:rsidP="00B560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32F56"/>
    <w:pPr>
      <w:ind w:left="720"/>
    </w:pPr>
    <w:rPr>
      <w:rFonts w:ascii="Calibri" w:eastAsia="Calibri" w:hAnsi="Calibri"/>
      <w:sz w:val="22"/>
      <w:szCs w:val="22"/>
    </w:rPr>
  </w:style>
  <w:style w:type="character" w:styleId="Hyperlink">
    <w:name w:val="Hyperlink"/>
    <w:rsid w:val="00A32F56"/>
    <w:rPr>
      <w:color w:val="0000FF"/>
      <w:u w:val="single"/>
    </w:rPr>
  </w:style>
  <w:style w:type="paragraph" w:styleId="BalloonText">
    <w:name w:val="Balloon Text"/>
    <w:basedOn w:val="Normal"/>
    <w:link w:val="BalloonTextChar"/>
    <w:uiPriority w:val="99"/>
    <w:semiHidden/>
    <w:unhideWhenUsed/>
    <w:rsid w:val="00AB28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539000">
      <w:bodyDiv w:val="1"/>
      <w:marLeft w:val="0"/>
      <w:marRight w:val="0"/>
      <w:marTop w:val="0"/>
      <w:marBottom w:val="0"/>
      <w:divBdr>
        <w:top w:val="none" w:sz="0" w:space="0" w:color="auto"/>
        <w:left w:val="none" w:sz="0" w:space="0" w:color="auto"/>
        <w:bottom w:val="none" w:sz="0" w:space="0" w:color="auto"/>
        <w:right w:val="none" w:sz="0" w:space="0" w:color="auto"/>
      </w:divBdr>
    </w:div>
    <w:div w:id="106241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2014-08-21T14:35:00Z</cp:lastPrinted>
  <dcterms:created xsi:type="dcterms:W3CDTF">2017-11-09T22:25:00Z</dcterms:created>
  <dcterms:modified xsi:type="dcterms:W3CDTF">2025-02-12T09:41:29Z</dcterms:modified>
</cp:coreProperties>
</file>