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4D3" w:rsidP="003454D3" w:rsidRDefault="003454D3">
      <w:pPr>
        <w:pStyle w:val="BpSTitle"/>
      </w:pPr>
      <w:r>
        <w:t>11060</w:t>
      </w:r>
    </w:p>
    <w:p w:rsidR="003454D3" w:rsidP="003454D3" w:rsidRDefault="003454D3">
      <w:pPr>
        <w:pStyle w:val="BpSTitle"/>
      </w:pPr>
      <w:r>
        <w:t>Northern Rocky Mountain Montane-Foothill Deciduous Shrubland</w:t>
      </w:r>
    </w:p>
    <w:p w:rsidR="003454D3" w:rsidP="003454D3" w:rsidRDefault="003454D3">
      <w:r>
        <w:t>BpS Model/Description Version: Aug. 2020</w:t>
      </w:r>
      <w:r>
        <w:tab/>
      </w:r>
      <w:r>
        <w:tab/>
      </w:r>
      <w:r>
        <w:tab/>
      </w:r>
      <w:r>
        <w:tab/>
      </w:r>
      <w:r>
        <w:tab/>
      </w:r>
      <w:r>
        <w:tab/>
      </w:r>
      <w:r>
        <w:tab/>
      </w:r>
    </w:p>
    <w:p w:rsidR="003454D3" w:rsidP="003454D3" w:rsidRDefault="003454D3"/>
    <w:p w:rsidR="003454D3" w:rsidP="003454D3" w:rsidRDefault="003454D3"/>
    <w:p w:rsidR="003454D3" w:rsidP="003454D3" w:rsidRDefault="003454D3">
      <w:pPr>
        <w:pStyle w:val="InfoPara"/>
      </w:pPr>
      <w:r>
        <w:t>Vegetation Type</w:t>
      </w:r>
    </w:p>
    <w:p w:rsidR="003454D3" w:rsidP="003454D3" w:rsidRDefault="003454D3">
      <w:bookmarkStart w:name="_GoBack" w:id="0"/>
      <w:bookmarkEnd w:id="0"/>
      <w:r>
        <w:t>Shrubland</w:t>
      </w:r>
    </w:p>
    <w:p w:rsidR="003454D3" w:rsidP="003454D3" w:rsidRDefault="003454D3">
      <w:pPr>
        <w:pStyle w:val="InfoPara"/>
      </w:pPr>
      <w:r>
        <w:t>Map Zones</w:t>
      </w:r>
    </w:p>
    <w:p w:rsidR="003454D3" w:rsidP="003454D3" w:rsidRDefault="003454D3">
      <w:r>
        <w:t>22</w:t>
      </w:r>
    </w:p>
    <w:p w:rsidR="003454D3" w:rsidP="003454D3" w:rsidRDefault="003454D3">
      <w:pPr>
        <w:pStyle w:val="InfoPara"/>
      </w:pPr>
      <w:r>
        <w:t>Geographic Range</w:t>
      </w:r>
    </w:p>
    <w:p w:rsidR="003454D3" w:rsidP="003454D3" w:rsidRDefault="003454D3">
      <w:r>
        <w:t>Minor but relatively widespread. Occurs throughout the Intermountain West and Northern Rockies. This type can be found in subsections 331Nc, M33LAr, M331Ah, M331Ai, 342Ac, M331Ba and M331Ad</w:t>
      </w:r>
      <w:r w:rsidR="00F17637">
        <w:t xml:space="preserve"> (Cleland et al. 2007)</w:t>
      </w:r>
      <w:r>
        <w:t>.</w:t>
      </w:r>
    </w:p>
    <w:p w:rsidR="003454D3" w:rsidP="003454D3" w:rsidRDefault="003454D3">
      <w:pPr>
        <w:pStyle w:val="InfoPara"/>
      </w:pPr>
      <w:r>
        <w:t>Biophysical Site Description</w:t>
      </w:r>
    </w:p>
    <w:p w:rsidR="003454D3" w:rsidP="003454D3" w:rsidRDefault="003454D3">
      <w:r>
        <w:t xml:space="preserve">This </w:t>
      </w:r>
      <w:proofErr w:type="spellStart"/>
      <w:r>
        <w:t>BpS</w:t>
      </w:r>
      <w:proofErr w:type="spellEnd"/>
      <w:r>
        <w:t xml:space="preserve"> occupies draws and foothills (all aspects) in the transition zone between grasslands/shrublands and forests, including aspen and montane forests. Ranges widely in elevation (3</w:t>
      </w:r>
      <w:r w:rsidR="00F17637">
        <w:t>,</w:t>
      </w:r>
      <w:r>
        <w:t>000-9</w:t>
      </w:r>
      <w:r w:rsidR="00F17637">
        <w:t>,</w:t>
      </w:r>
      <w:r>
        <w:t>000ft) throughout its geographic range. This type occurs on mesic sites. It occurs in canyon areas, shaded areas and where snow accumulates. This 1106 model describes a mesic deciduous shrubland occurring from abiotic factors such as precipitation and groundwater gradients and may be associated with riparian areas, but is not one itself.</w:t>
      </w:r>
    </w:p>
    <w:p w:rsidR="003454D3" w:rsidP="003454D3" w:rsidRDefault="003454D3">
      <w:pPr>
        <w:pStyle w:val="InfoPara"/>
      </w:pPr>
      <w:r>
        <w:t>Vegetation Description</w:t>
      </w:r>
    </w:p>
    <w:p w:rsidR="003454D3" w:rsidP="003454D3" w:rsidRDefault="003454D3">
      <w:r>
        <w:t xml:space="preserve">Various mixes of shrubs such as serviceberry, </w:t>
      </w:r>
      <w:r w:rsidRPr="001C0BE4">
        <w:rPr>
          <w:i/>
        </w:rPr>
        <w:t>Prunus</w:t>
      </w:r>
      <w:r>
        <w:t xml:space="preserve"> spp</w:t>
      </w:r>
      <w:r w:rsidR="001C0BE4">
        <w:t>.</w:t>
      </w:r>
      <w:r>
        <w:t>, ninebark, snowberry</w:t>
      </w:r>
      <w:r w:rsidR="001C0BE4">
        <w:t>,</w:t>
      </w:r>
      <w:r>
        <w:t xml:space="preserve"> and currant. Aspen can be a component. (Society of Range Management Cover Types 317-319, 418-421.)</w:t>
      </w:r>
    </w:p>
    <w:p w:rsidR="003454D3" w:rsidP="003454D3" w:rsidRDefault="003454D3">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3454D3" w:rsidP="003454D3" w:rsidRDefault="003454D3">
      <w:pPr>
        <w:pStyle w:val="InfoPara"/>
      </w:pPr>
      <w:r>
        <w:t>Disturbance Description</w:t>
      </w:r>
    </w:p>
    <w:p w:rsidR="003454D3" w:rsidP="003454D3" w:rsidRDefault="003454D3">
      <w:r>
        <w:t xml:space="preserve">Fire Regime Group IV, dominated by replacement fire (80%), but may have a mixed severity fire component (20%). The average fire return interval for this system may range from less than 60yrs to 100yrs+, and there is some debate about the role of mixed severity fire. Fire regimes of adjacent </w:t>
      </w:r>
      <w:proofErr w:type="spellStart"/>
      <w:r>
        <w:t>BpS</w:t>
      </w:r>
      <w:proofErr w:type="spellEnd"/>
      <w:r>
        <w:t xml:space="preserve"> will have significant impact on the frequency and severity of this </w:t>
      </w:r>
      <w:proofErr w:type="spellStart"/>
      <w:r>
        <w:t>BpS</w:t>
      </w:r>
      <w:proofErr w:type="spellEnd"/>
      <w:r>
        <w:t xml:space="preserve">. This </w:t>
      </w:r>
      <w:proofErr w:type="spellStart"/>
      <w:r>
        <w:t>BpS</w:t>
      </w:r>
      <w:proofErr w:type="spellEnd"/>
      <w:r>
        <w:t xml:space="preserve"> will have significant variation in plant response to disturbance. </w:t>
      </w:r>
    </w:p>
    <w:p w:rsidR="003454D3" w:rsidP="003454D3" w:rsidRDefault="003454D3"/>
    <w:p w:rsidR="003454D3" w:rsidP="003454D3" w:rsidRDefault="003454D3">
      <w:r>
        <w:lastRenderedPageBreak/>
        <w:t xml:space="preserve">Drought, insects/disease and native grazing may all impact this </w:t>
      </w:r>
      <w:proofErr w:type="spellStart"/>
      <w:r>
        <w:t>BpS</w:t>
      </w:r>
      <w:proofErr w:type="spellEnd"/>
      <w:r>
        <w:t>. However, little or no data exist to attribute these disturbances, and they were not included in this model.</w:t>
      </w:r>
    </w:p>
    <w:p w:rsidR="003454D3" w:rsidP="003454D3" w:rsidRDefault="003454D3"/>
    <w:p w:rsidR="003454D3" w:rsidP="003454D3" w:rsidRDefault="003454D3">
      <w:r>
        <w:t>Peer review for the R</w:t>
      </w:r>
      <w:r w:rsidR="008F58C3">
        <w:t>apid Assessment (RA)</w:t>
      </w:r>
      <w:r>
        <w:t xml:space="preserve"> resulted in the addition of some mixed severity fire in classes B and C. There were disparate opinions about the frequency of fire in this type, ranging from an average fire return interval of 60-100yrs, during the RA. Adjusting the MFI either direction resulted in only slight adjustments (+/-5%) in the resulting percent in each class. The model was left at an 80yr MFI. For MZs 10 and 19, one reviewer felt that the overall MFI should be reduced to 10-60yrs, dominated by mixed severity fire. The other reviewers agreed with the fire frequency and severity in the model, and it was unchanged.</w:t>
      </w:r>
    </w:p>
    <w:p w:rsidR="003454D3" w:rsidP="003454D3" w:rsidRDefault="003454D3"/>
    <w:p w:rsidR="003454D3" w:rsidP="003454D3" w:rsidRDefault="003454D3">
      <w:r>
        <w:t>For MZ22, modelers for 1106 felt that mixed severity fire does occur, although it was still questionable to other MZ22 modelers of other systems.</w:t>
      </w:r>
    </w:p>
    <w:p w:rsidR="003454D3" w:rsidP="003454D3" w:rsidRDefault="00F1763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454D3" w:rsidP="003454D3" w:rsidRDefault="003454D3">
      <w:pPr>
        <w:pStyle w:val="InfoPara"/>
      </w:pPr>
      <w:r>
        <w:t>Scale Description</w:t>
      </w:r>
    </w:p>
    <w:p w:rsidR="003454D3" w:rsidP="003454D3" w:rsidRDefault="003454D3">
      <w:r>
        <w:t>Variance in scale is a result of topography and localized moisture variability.</w:t>
      </w:r>
    </w:p>
    <w:p w:rsidR="003454D3" w:rsidP="003454D3" w:rsidRDefault="003454D3">
      <w:pPr>
        <w:pStyle w:val="InfoPara"/>
      </w:pPr>
      <w:r>
        <w:t>Adjacency or Identification Concerns</w:t>
      </w:r>
    </w:p>
    <w:p w:rsidR="003454D3" w:rsidP="003454D3" w:rsidRDefault="003454D3">
      <w:r>
        <w:t>In MZ22, in current conditions, the plots found for this type might be successional stages of a Douglas-fir type.</w:t>
      </w:r>
    </w:p>
    <w:p w:rsidR="003454D3" w:rsidP="003454D3" w:rsidRDefault="003454D3"/>
    <w:p w:rsidR="003454D3" w:rsidP="003454D3" w:rsidRDefault="003454D3">
      <w:proofErr w:type="spellStart"/>
      <w:r>
        <w:t>BpS</w:t>
      </w:r>
      <w:proofErr w:type="spellEnd"/>
      <w:r>
        <w:t xml:space="preserve"> 1106 NRM Lower Montane Deciduous Shrubland could be confused for </w:t>
      </w:r>
      <w:proofErr w:type="spellStart"/>
      <w:r>
        <w:t>BpS</w:t>
      </w:r>
      <w:proofErr w:type="spellEnd"/>
      <w:r>
        <w:t xml:space="preserve"> 10861 RM Lower Montane Foothills Shrubland - no true mountain mahogany. There was disagreement among MZ22 modelers as to whether </w:t>
      </w:r>
      <w:proofErr w:type="spellStart"/>
      <w:r>
        <w:t>BpS</w:t>
      </w:r>
      <w:proofErr w:type="spellEnd"/>
      <w:r>
        <w:t xml:space="preserve"> 1106 was truly a different </w:t>
      </w:r>
      <w:proofErr w:type="spellStart"/>
      <w:r>
        <w:t>BpS</w:t>
      </w:r>
      <w:proofErr w:type="spellEnd"/>
      <w:r>
        <w:t xml:space="preserve"> than 10861. However, modelers for 1106 stated that they are different in that the FRI is less and there is more mixed severity fire due to more mesic conditions in 1106 and different fuel types. Therefore, an individual model for 1106 was retained, although the two will be difficult to distinguish and some modelers for 10861 felt that 1106 and 10861 were indistinguishable for a mapper and functioned similarly.</w:t>
      </w:r>
    </w:p>
    <w:p w:rsidR="003454D3" w:rsidP="003454D3" w:rsidRDefault="003454D3"/>
    <w:p w:rsidR="003454D3" w:rsidP="003454D3" w:rsidRDefault="003454D3">
      <w:r>
        <w:t>The 10861 model recommends using a riparian model when the shrub community is in a more mesic site. However, the riparian models for this MZ22 would not be appropriate here. This 1106 model describes a mesic deciduous shrubland occurring from abiotic factors such as precipitation and groundwater gradients and may be associated with riparian areas, but is not one itself. This site is modeled differently than a riparian wetland site.</w:t>
      </w:r>
    </w:p>
    <w:p w:rsidR="003454D3" w:rsidP="003454D3" w:rsidRDefault="003454D3"/>
    <w:p w:rsidR="003454D3" w:rsidP="003454D3" w:rsidRDefault="003454D3">
      <w:r>
        <w:t xml:space="preserve">1106 probably occurs in more mesic sites in canyon areas, shaded areas and where snow accumulates. </w:t>
      </w:r>
    </w:p>
    <w:p w:rsidR="003454D3" w:rsidP="003454D3" w:rsidRDefault="003454D3"/>
    <w:p w:rsidR="003454D3" w:rsidP="003454D3" w:rsidRDefault="003454D3">
      <w:r>
        <w:lastRenderedPageBreak/>
        <w:t xml:space="preserve">There is probably more current Douglas-fir encroachment in 1106 than 10861. </w:t>
      </w:r>
    </w:p>
    <w:p w:rsidR="003454D3" w:rsidP="003454D3" w:rsidRDefault="003454D3"/>
    <w:p w:rsidR="003454D3" w:rsidP="003454D3" w:rsidRDefault="003454D3">
      <w:r>
        <w:t xml:space="preserve">The fire regime of adjacent </w:t>
      </w:r>
      <w:proofErr w:type="spellStart"/>
      <w:r>
        <w:t>BpS</w:t>
      </w:r>
      <w:proofErr w:type="spellEnd"/>
      <w:r>
        <w:t xml:space="preserve"> will dominate the fire regime here. This system is widespread and may be adjacent to many shrubland systems, mountain grassland systems, and forested types including montane aspen, limber pine and Douglas-fir forests.</w:t>
      </w:r>
    </w:p>
    <w:p w:rsidR="003454D3" w:rsidP="003454D3" w:rsidRDefault="003454D3"/>
    <w:p w:rsidR="003454D3" w:rsidP="003454D3" w:rsidRDefault="003454D3">
      <w:r>
        <w:t>There is Douglas fir, limber pine and juniper encroachment from fire exclusion today. This 1106 would be a transition vegetation type if disturbance does not occur after class C. There is current Douglas-fir encroachment due to lack of fire and an abnormally late seral stage today.</w:t>
      </w:r>
    </w:p>
    <w:p w:rsidR="003454D3" w:rsidP="003454D3" w:rsidRDefault="003454D3">
      <w:pPr>
        <w:pStyle w:val="InfoPara"/>
      </w:pPr>
      <w:r>
        <w:t>Issues or Problems</w:t>
      </w:r>
    </w:p>
    <w:p w:rsidR="003454D3" w:rsidP="003454D3" w:rsidRDefault="003454D3">
      <w:r>
        <w:t>Extreme variability in fire regime, scale and adjacency make this type difficult to model.</w:t>
      </w:r>
    </w:p>
    <w:p w:rsidR="003454D3" w:rsidP="003454D3" w:rsidRDefault="003454D3"/>
    <w:p w:rsidR="003454D3" w:rsidP="003454D3" w:rsidRDefault="003454D3">
      <w:r>
        <w:t>Role or presence of mixed severity fire is questioned.</w:t>
      </w:r>
    </w:p>
    <w:p w:rsidR="003454D3" w:rsidP="003454D3" w:rsidRDefault="003454D3">
      <w:pPr>
        <w:pStyle w:val="InfoPara"/>
      </w:pPr>
      <w:r>
        <w:t>Native Uncharacteristic Conditions</w:t>
      </w:r>
    </w:p>
    <w:p w:rsidR="003454D3" w:rsidP="003454D3" w:rsidRDefault="003454D3"/>
    <w:p w:rsidR="003454D3" w:rsidP="003454D3" w:rsidRDefault="003454D3">
      <w:pPr>
        <w:pStyle w:val="InfoPara"/>
      </w:pPr>
      <w:r>
        <w:t>Comments</w:t>
      </w:r>
    </w:p>
    <w:p w:rsidR="001F0BF1" w:rsidP="001F0BF1" w:rsidRDefault="001F0BF1">
      <w:pPr>
        <w:rPr>
          <w:b/>
        </w:rPr>
      </w:pPr>
    </w:p>
    <w:p w:rsidR="001F0BF1" w:rsidP="001F0BF1" w:rsidRDefault="001F0BF1">
      <w:pPr>
        <w:rPr>
          <w:b/>
        </w:rPr>
      </w:pPr>
    </w:p>
    <w:p w:rsidR="003454D3" w:rsidP="003454D3" w:rsidRDefault="003454D3">
      <w:pPr>
        <w:pStyle w:val="ReportSection"/>
      </w:pPr>
      <w:r>
        <w:t>Succession Classes</w:t>
      </w:r>
    </w:p>
    <w:p w:rsidR="003454D3" w:rsidP="003454D3" w:rsidRDefault="003454D3"/>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454D3" w:rsidP="003454D3" w:rsidRDefault="003454D3">
      <w:pPr>
        <w:pStyle w:val="InfoPara"/>
        <w:pBdr>
          <w:top w:val="single" w:color="auto" w:sz="4" w:space="1"/>
        </w:pBdr>
      </w:pPr>
      <w:r>
        <w:t>Class A</w:t>
      </w:r>
      <w:r>
        <w:tab/>
        <w:t>11</w:t>
      </w:r>
      <w:r w:rsidR="002A3B10">
        <w:tab/>
      </w:r>
      <w:r w:rsidR="002A3B10">
        <w:tab/>
      </w:r>
      <w:r w:rsidR="002A3B10">
        <w:tab/>
      </w:r>
      <w:r w:rsidR="002A3B10">
        <w:tab/>
      </w:r>
      <w:r w:rsidR="004F7795">
        <w:t>Early Development 1 - All Structures</w:t>
      </w:r>
    </w:p>
    <w:p w:rsidR="003454D3" w:rsidP="003454D3" w:rsidRDefault="003454D3"/>
    <w:p w:rsidR="003454D3" w:rsidP="003454D3" w:rsidRDefault="003454D3">
      <w:pPr>
        <w:pStyle w:val="SClassInfoPara"/>
      </w:pPr>
      <w:r>
        <w:t>Indicator Species</w:t>
      </w:r>
    </w:p>
    <w:p w:rsidR="003454D3" w:rsidP="003454D3" w:rsidRDefault="003454D3"/>
    <w:p w:rsidR="003454D3" w:rsidP="003454D3" w:rsidRDefault="003454D3">
      <w:pPr>
        <w:pStyle w:val="SClassInfoPara"/>
      </w:pPr>
      <w:r>
        <w:t>Description</w:t>
      </w:r>
    </w:p>
    <w:p w:rsidR="003454D3" w:rsidP="00C32C66" w:rsidRDefault="003454D3">
      <w:r>
        <w:t>Early succession, usually after frequent stand replacement fires. Dominated by grasses and forbs, with some shrubs sprouting. Grass/forb canopy cover will be high and variable</w:t>
      </w:r>
      <w:r w:rsidR="00F17637">
        <w:t xml:space="preserve"> (grass cover may reach 100%.)</w:t>
      </w:r>
      <w:r>
        <w:t>, but cover of shrubs will be &lt;15%.</w:t>
      </w:r>
    </w:p>
    <w:p w:rsidR="003454D3" w:rsidP="003454D3" w:rsidRDefault="003454D3"/>
    <w:p>
      <w:r>
        <w:rPr>
          <w:i/>
          <w:u w:val="single"/>
        </w:rPr>
        <w:t>Maximum Tree Size Class</w:t>
      </w:r>
      <w:br/>
      <w:r>
        <w:t>None</w:t>
      </w:r>
    </w:p>
    <w:p w:rsidR="003454D3" w:rsidP="003454D3" w:rsidRDefault="003454D3">
      <w:pPr>
        <w:pStyle w:val="InfoPara"/>
        <w:pBdr>
          <w:top w:val="single" w:color="auto" w:sz="4" w:space="1"/>
        </w:pBdr>
      </w:pPr>
      <w:r>
        <w:t>Class B</w:t>
      </w:r>
      <w:r>
        <w:tab/>
        <w:t>53</w:t>
      </w:r>
      <w:r w:rsidR="002A3B10">
        <w:tab/>
      </w:r>
      <w:r w:rsidR="002A3B10">
        <w:tab/>
      </w:r>
      <w:r w:rsidR="002A3B10">
        <w:tab/>
      </w:r>
      <w:r w:rsidR="002A3B10">
        <w:tab/>
      </w:r>
      <w:r w:rsidR="004F7795">
        <w:t>Mid Development 1 - Closed</w:t>
      </w:r>
    </w:p>
    <w:p w:rsidR="00F17637" w:rsidP="003454D3" w:rsidRDefault="00F17637">
      <w:pPr>
        <w:pStyle w:val="SClassInfoPara"/>
      </w:pPr>
    </w:p>
    <w:p w:rsidR="003454D3" w:rsidP="003454D3" w:rsidRDefault="003454D3">
      <w:pPr>
        <w:pStyle w:val="SClassInfoPara"/>
      </w:pPr>
      <w:r>
        <w:t>Indicator Species</w:t>
      </w:r>
    </w:p>
    <w:p w:rsidR="003454D3" w:rsidP="003454D3" w:rsidRDefault="003454D3"/>
    <w:p w:rsidR="003454D3" w:rsidP="003454D3" w:rsidRDefault="003454D3">
      <w:pPr>
        <w:pStyle w:val="SClassInfoPara"/>
      </w:pPr>
      <w:r>
        <w:t>Description</w:t>
      </w:r>
    </w:p>
    <w:p w:rsidR="003454D3" w:rsidP="00C32C66" w:rsidRDefault="00F17637">
      <w:r>
        <w:t>Open shrub canopy</w:t>
      </w:r>
      <w:r w:rsidR="003454D3">
        <w:t>, with sprouting shrubs dominant in scattered openings.</w:t>
      </w:r>
    </w:p>
    <w:p w:rsidR="003454D3" w:rsidP="003454D3" w:rsidRDefault="003454D3"/>
    <w:p>
      <w:r>
        <w:rPr>
          <w:i/>
          <w:u w:val="single"/>
        </w:rPr>
        <w:t>Maximum Tree Size Class</w:t>
      </w:r>
      <w:br/>
      <w:r>
        <w:t>None</w:t>
      </w:r>
    </w:p>
    <w:p w:rsidR="003454D3" w:rsidP="003454D3" w:rsidRDefault="003454D3">
      <w:pPr>
        <w:pStyle w:val="InfoPara"/>
        <w:pBdr>
          <w:top w:val="single" w:color="auto" w:sz="4" w:space="1"/>
        </w:pBdr>
      </w:pPr>
      <w:r>
        <w:t>Class C</w:t>
      </w:r>
      <w:r>
        <w:tab/>
        <w:t>36</w:t>
      </w:r>
      <w:r w:rsidR="002A3B10">
        <w:tab/>
      </w:r>
      <w:r w:rsidR="002A3B10">
        <w:tab/>
      </w:r>
      <w:r w:rsidR="002A3B10">
        <w:tab/>
      </w:r>
      <w:r w:rsidR="002A3B10">
        <w:tab/>
      </w:r>
      <w:r w:rsidR="004F7795">
        <w:t>Late Development 1 - Closed</w:t>
      </w:r>
    </w:p>
    <w:p w:rsidR="003454D3" w:rsidP="003454D3" w:rsidRDefault="003454D3"/>
    <w:p w:rsidR="003454D3" w:rsidP="003454D3" w:rsidRDefault="003454D3">
      <w:pPr>
        <w:pStyle w:val="SClassInfoPara"/>
      </w:pPr>
      <w:r>
        <w:t>Indicator Species</w:t>
      </w:r>
    </w:p>
    <w:p w:rsidR="003454D3" w:rsidP="003454D3" w:rsidRDefault="003454D3"/>
    <w:p w:rsidR="003454D3" w:rsidP="003454D3" w:rsidRDefault="003454D3">
      <w:pPr>
        <w:pStyle w:val="SClassInfoPara"/>
      </w:pPr>
      <w:r>
        <w:t>Description</w:t>
      </w:r>
    </w:p>
    <w:p w:rsidR="003454D3" w:rsidP="003454D3" w:rsidRDefault="00F17637">
      <w:r>
        <w:t>Closed shrub canopy</w:t>
      </w:r>
      <w:r w:rsidR="003454D3">
        <w:t xml:space="preserve">; all age classes present but dominated by </w:t>
      </w:r>
      <w:proofErr w:type="spellStart"/>
      <w:r w:rsidR="003454D3">
        <w:t>overmature</w:t>
      </w:r>
      <w:proofErr w:type="spellEnd"/>
      <w:r w:rsidR="003454D3">
        <w:t xml:space="preserve"> shrubs and sparse understory except in gaps.</w:t>
      </w:r>
    </w:p>
    <w:p w:rsidR="003454D3" w:rsidP="003454D3" w:rsidRDefault="003454D3"/>
    <w:p w:rsidR="003454D3" w:rsidP="003454D3" w:rsidRDefault="003454D3">
      <w:r>
        <w:t xml:space="preserve">Fire, if it gets in this kind of vegetation is going to </w:t>
      </w:r>
      <w:proofErr w:type="spellStart"/>
      <w:r>
        <w:t>topkill</w:t>
      </w:r>
      <w:proofErr w:type="spellEnd"/>
      <w:r>
        <w:t xml:space="preserve"> the shrubs, not burn beneath them. There are lots of studies that document that when burned, these shrub fields are </w:t>
      </w:r>
      <w:proofErr w:type="spellStart"/>
      <w:r>
        <w:t>topkilled</w:t>
      </w:r>
      <w:proofErr w:type="spellEnd"/>
      <w:r>
        <w:t xml:space="preserve"> with little or no survival (</w:t>
      </w:r>
      <w:proofErr w:type="spellStart"/>
      <w:r>
        <w:t>eg</w:t>
      </w:r>
      <w:proofErr w:type="spellEnd"/>
      <w:r>
        <w:t xml:space="preserve">, </w:t>
      </w:r>
      <w:proofErr w:type="spellStart"/>
      <w:r>
        <w:t>Leege</w:t>
      </w:r>
      <w:proofErr w:type="spellEnd"/>
      <w:r>
        <w:t xml:space="preserve"> publications on managing </w:t>
      </w:r>
      <w:proofErr w:type="spellStart"/>
      <w:r>
        <w:t>shrubfields</w:t>
      </w:r>
      <w:proofErr w:type="spellEnd"/>
      <w:r>
        <w:t xml:space="preserve"> for elk) - Harrell, </w:t>
      </w:r>
      <w:proofErr w:type="spellStart"/>
      <w:r>
        <w:t>pers</w:t>
      </w:r>
      <w:proofErr w:type="spellEnd"/>
      <w:r>
        <w:t xml:space="preserve"> </w:t>
      </w:r>
      <w:proofErr w:type="spellStart"/>
      <w:r>
        <w:t>comm</w:t>
      </w:r>
      <w:proofErr w:type="spellEnd"/>
      <w:r>
        <w:t xml:space="preserve"> (Gucker 2005).</w:t>
      </w:r>
    </w:p>
    <w:p w:rsidR="003454D3" w:rsidP="003454D3" w:rsidRDefault="003454D3"/>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3454D3" w:rsidP="003454D3" w:rsidRDefault="003454D3">
      <w:r>
        <w:t xml:space="preserve">Arno, S.F. and G.E. </w:t>
      </w:r>
      <w:proofErr w:type="spellStart"/>
      <w:r>
        <w:t>Gruell</w:t>
      </w:r>
      <w:proofErr w:type="spellEnd"/>
      <w:r>
        <w:t>. 1983. Fire history at the forest-grassland ecotone in southwestern Montana. Journal of Range Management 36: 332-336.</w:t>
      </w:r>
    </w:p>
    <w:p w:rsidR="003454D3" w:rsidP="003454D3" w:rsidRDefault="003454D3"/>
    <w:p w:rsidR="003454D3" w:rsidP="003454D3" w:rsidRDefault="003454D3">
      <w:r>
        <w:t xml:space="preserve">Arno, S.F. and G.E. </w:t>
      </w:r>
      <w:proofErr w:type="spellStart"/>
      <w:r>
        <w:t>Gruell</w:t>
      </w:r>
      <w:proofErr w:type="spellEnd"/>
      <w:r>
        <w:t>. 1986. Douglas-fir encroachment into mountain grasslands in southwestern Montana. Journal of Range Management 39: 272-275.</w:t>
      </w:r>
    </w:p>
    <w:p w:rsidR="003454D3" w:rsidP="003454D3" w:rsidRDefault="003454D3"/>
    <w:p w:rsidR="003454D3" w:rsidP="003454D3" w:rsidRDefault="003454D3">
      <w:r>
        <w:t xml:space="preserve">Arno, S.F. and A.E. Wilson. 1986. Dating past fires in </w:t>
      </w:r>
      <w:proofErr w:type="spellStart"/>
      <w:r>
        <w:t>curlleaf</w:t>
      </w:r>
      <w:proofErr w:type="spellEnd"/>
      <w:r>
        <w:t xml:space="preserve"> mountain-mahogany communities. Journal of Range Management 39(3): 241- 243.</w:t>
      </w:r>
    </w:p>
    <w:p w:rsidR="003454D3" w:rsidP="003454D3" w:rsidRDefault="003454D3"/>
    <w:p w:rsidR="003454D3" w:rsidP="003454D3" w:rsidRDefault="003454D3">
      <w:r>
        <w:t>Barrett, S.W. 1994b. Fire regimes on the Caribou National Forest, Southeastern Idaho. Contract final report on file, Pocatello, ID: USDA Forest Service, Caribou National Forest, Fire Management Division. 25 pp.</w:t>
      </w:r>
    </w:p>
    <w:p w:rsidR="003454D3" w:rsidP="003454D3" w:rsidRDefault="003454D3"/>
    <w:p w:rsidR="003454D3" w:rsidP="003454D3" w:rsidRDefault="003454D3">
      <w:r>
        <w:t xml:space="preserve">Bunting, S.C., L.F. </w:t>
      </w:r>
      <w:proofErr w:type="spellStart"/>
      <w:r>
        <w:t>Neuenschwander</w:t>
      </w:r>
      <w:proofErr w:type="spellEnd"/>
      <w:r>
        <w:t xml:space="preserve"> and G.E. </w:t>
      </w:r>
      <w:proofErr w:type="spellStart"/>
      <w:r>
        <w:t>Gruell</w:t>
      </w:r>
      <w:proofErr w:type="spellEnd"/>
      <w:r>
        <w:t xml:space="preserve">. 1985. Fire ecology of antelope bitterbrush in the Northern Rocky Mountains. Pages 48-57 in: J.E. Lotan and J.K. Brown, compilers. Fire’s </w:t>
      </w:r>
      <w:r>
        <w:lastRenderedPageBreak/>
        <w:t>Effects on Wildlife Habitat— Symposium Proceedings. March 21, 1984, Missoula, Montana. Gen. Tech. Rep. INT-186. Ogden, UT: USDA Forest Service, Intermountain Research Station.</w:t>
      </w:r>
    </w:p>
    <w:p w:rsidR="003454D3" w:rsidP="003454D3" w:rsidRDefault="003454D3"/>
    <w:p w:rsidR="00F17637" w:rsidP="00F17637" w:rsidRDefault="00F1763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F17637" w:rsidP="003454D3" w:rsidRDefault="00F17637"/>
    <w:p w:rsidR="003454D3" w:rsidP="003454D3" w:rsidRDefault="003454D3">
      <w:r>
        <w:t xml:space="preserve">Floyd, M. L., W.H. </w:t>
      </w:r>
      <w:proofErr w:type="spellStart"/>
      <w:r>
        <w:t>Romme</w:t>
      </w:r>
      <w:proofErr w:type="spellEnd"/>
      <w:r>
        <w:t xml:space="preserve"> and D. D. Hanna. 2000. Fire history and vegetation pattern in Mesa Verde National Park, Colorado, USA. Ecological Applications 10: 1666-1680. </w:t>
      </w:r>
    </w:p>
    <w:p w:rsidR="003454D3" w:rsidP="003454D3" w:rsidRDefault="003454D3"/>
    <w:p w:rsidR="003454D3" w:rsidP="003454D3" w:rsidRDefault="003454D3">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3454D3" w:rsidP="003454D3" w:rsidRDefault="003454D3"/>
    <w:p w:rsidR="003454D3" w:rsidP="003454D3" w:rsidRDefault="003454D3">
      <w:r>
        <w:t>Gucker, C.L. 2005. Understory recovery after low and high intensity fires in northern Idaho ponderosa pine forests. In: Fire Effects Information System, online. USDA Forest Service, Rocky Mountain Research Station, Fire Sciences Laboratory (Producer). Available: http://www.fs.fed.us/database/feis/(2006, March 30).</w:t>
      </w:r>
    </w:p>
    <w:p w:rsidR="003454D3" w:rsidP="003454D3" w:rsidRDefault="003454D3"/>
    <w:p w:rsidR="003454D3" w:rsidP="003454D3" w:rsidRDefault="003454D3">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3454D3" w:rsidP="003454D3" w:rsidRDefault="003454D3"/>
    <w:p w:rsidR="003454D3" w:rsidP="003454D3" w:rsidRDefault="003454D3">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3454D3" w:rsidP="003454D3" w:rsidRDefault="003454D3"/>
    <w:p w:rsidR="003454D3" w:rsidP="003454D3" w:rsidRDefault="003454D3">
      <w:r>
        <w:t>NatureServe. 2007. International Ecological Classification Standard: Terrestrial Ecological Classifications. NatureServe Central Databases. Arlington, VA. Data current as of 10 February 2007.</w:t>
      </w:r>
    </w:p>
    <w:p w:rsidR="003454D3" w:rsidP="003454D3" w:rsidRDefault="003454D3"/>
    <w:p w:rsidR="003454D3" w:rsidP="003454D3" w:rsidRDefault="003454D3">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3454D3" w:rsidP="003454D3" w:rsidRDefault="003454D3"/>
    <w:p w:rsidR="003454D3" w:rsidP="003454D3" w:rsidRDefault="003454D3">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3454D3" w:rsidP="003454D3" w:rsidRDefault="003454D3"/>
    <w:p w:rsidR="003454D3" w:rsidP="003454D3" w:rsidRDefault="003454D3">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3454D3" w:rsidP="003454D3" w:rsidRDefault="003454D3"/>
    <w:p w:rsidR="003454D3" w:rsidP="003454D3" w:rsidRDefault="003454D3">
      <w:proofErr w:type="spellStart"/>
      <w:r>
        <w:t>Shiflet</w:t>
      </w:r>
      <w:proofErr w:type="spellEnd"/>
      <w:r>
        <w:t xml:space="preserve">, T.N., ed. 1994. Rangeland cover types of the United States. Denver, CO: Society for Range Management. 152 pp. </w:t>
      </w:r>
    </w:p>
    <w:p w:rsidR="003454D3" w:rsidP="003454D3" w:rsidRDefault="003454D3"/>
    <w:p w:rsidR="003454D3" w:rsidP="003454D3" w:rsidRDefault="003454D3">
      <w:r>
        <w:t>USDA Forest Service, Rocky Mountain Research Station, Fire Sciences Laboratory (2002, December). Fire Effects Information System, [Online]. Available: http://www.fs.fed.us/database/feis/ [Accessed 6/25/03].</w:t>
      </w:r>
    </w:p>
    <w:p w:rsidR="003454D3" w:rsidP="003454D3" w:rsidRDefault="003454D3"/>
    <w:p w:rsidR="003454D3" w:rsidP="003454D3" w:rsidRDefault="003454D3">
      <w:r>
        <w:t>Wright, H.A. 1971. Shrub response to fire. Pages 204-217 in: Wildland shrubs—their biology and utilization. Gen. Tech. Rep. INT-1. Ogden, UT: USDA Forest Service, Intermountain Forest and Range Experiment Station.</w:t>
      </w:r>
    </w:p>
    <w:p w:rsidRPr="00A43E41" w:rsidR="004D5F12" w:rsidP="003454D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BBB" w:rsidRDefault="00C63BBB">
      <w:r>
        <w:separator/>
      </w:r>
    </w:p>
  </w:endnote>
  <w:endnote w:type="continuationSeparator" w:id="0">
    <w:p w:rsidR="00C63BBB" w:rsidRDefault="00C6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54D3" w:rsidRDefault="003454D3" w:rsidP="003454D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BBB" w:rsidRDefault="00C63BBB">
      <w:r>
        <w:separator/>
      </w:r>
    </w:p>
  </w:footnote>
  <w:footnote w:type="continuationSeparator" w:id="0">
    <w:p w:rsidR="00C63BBB" w:rsidRDefault="00C6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454D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0BF1"/>
    <w:pPr>
      <w:ind w:left="720"/>
    </w:pPr>
    <w:rPr>
      <w:rFonts w:ascii="Calibri" w:eastAsiaTheme="minorHAnsi" w:hAnsi="Calibri"/>
      <w:sz w:val="22"/>
      <w:szCs w:val="22"/>
    </w:rPr>
  </w:style>
  <w:style w:type="character" w:styleId="Hyperlink">
    <w:name w:val="Hyperlink"/>
    <w:basedOn w:val="DefaultParagraphFont"/>
    <w:rsid w:val="001F0BF1"/>
    <w:rPr>
      <w:color w:val="0000FF" w:themeColor="hyperlink"/>
      <w:u w:val="single"/>
    </w:rPr>
  </w:style>
  <w:style w:type="paragraph" w:styleId="BalloonText">
    <w:name w:val="Balloon Text"/>
    <w:basedOn w:val="Normal"/>
    <w:link w:val="BalloonTextChar"/>
    <w:uiPriority w:val="99"/>
    <w:semiHidden/>
    <w:unhideWhenUsed/>
    <w:rsid w:val="001F0BF1"/>
    <w:rPr>
      <w:rFonts w:ascii="Tahoma" w:hAnsi="Tahoma" w:cs="Tahoma"/>
      <w:sz w:val="16"/>
      <w:szCs w:val="16"/>
    </w:rPr>
  </w:style>
  <w:style w:type="character" w:customStyle="1" w:styleId="BalloonTextChar">
    <w:name w:val="Balloon Text Char"/>
    <w:basedOn w:val="DefaultParagraphFont"/>
    <w:link w:val="BalloonText"/>
    <w:uiPriority w:val="99"/>
    <w:semiHidden/>
    <w:rsid w:val="001F0BF1"/>
    <w:rPr>
      <w:rFonts w:ascii="Tahoma" w:hAnsi="Tahoma" w:cs="Tahoma"/>
      <w:sz w:val="16"/>
      <w:szCs w:val="16"/>
    </w:rPr>
  </w:style>
  <w:style w:type="character" w:customStyle="1" w:styleId="spellingerror">
    <w:name w:val="spellingerror"/>
    <w:basedOn w:val="DefaultParagraphFont"/>
    <w:rsid w:val="00F17637"/>
  </w:style>
  <w:style w:type="character" w:customStyle="1" w:styleId="normaltextrun1">
    <w:name w:val="normaltextrun1"/>
    <w:basedOn w:val="DefaultParagraphFont"/>
    <w:rsid w:val="00F1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351350">
      <w:bodyDiv w:val="1"/>
      <w:marLeft w:val="0"/>
      <w:marRight w:val="0"/>
      <w:marTop w:val="0"/>
      <w:marBottom w:val="0"/>
      <w:divBdr>
        <w:top w:val="none" w:sz="0" w:space="0" w:color="auto"/>
        <w:left w:val="none" w:sz="0" w:space="0" w:color="auto"/>
        <w:bottom w:val="none" w:sz="0" w:space="0" w:color="auto"/>
        <w:right w:val="none" w:sz="0" w:space="0" w:color="auto"/>
      </w:divBdr>
    </w:div>
    <w:div w:id="17507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20</TotalTime>
  <Pages>6</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2014-08-21T14:28:00Z</cp:lastPrinted>
  <dcterms:created xsi:type="dcterms:W3CDTF">2015-06-29T17:48:00Z</dcterms:created>
  <dcterms:modified xsi:type="dcterms:W3CDTF">2025-02-12T09:41:22Z</dcterms:modified>
</cp:coreProperties>
</file>