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3DEB" w:rsidP="00963DEB" w:rsidRDefault="00963DEB" w14:paraId="0C94944E" w14:textId="77777777">
      <w:pPr>
        <w:pStyle w:val="BpSTitle"/>
      </w:pPr>
      <w:r>
        <w:t>14700</w:t>
      </w:r>
    </w:p>
    <w:p w:rsidR="00963DEB" w:rsidP="00963DEB" w:rsidRDefault="00963DEB" w14:paraId="3B0A1DC6" w14:textId="77777777">
      <w:pPr>
        <w:pStyle w:val="BpSTitle"/>
      </w:pPr>
      <w:r>
        <w:t>Caribbean Coastal Wetland Systems</w:t>
      </w:r>
    </w:p>
    <w:p w:rsidR="00963DEB" w:rsidP="00963DEB" w:rsidRDefault="00963DEB" w14:paraId="0E24F991" w14:textId="70186008">
      <w:r>
        <w:t>BpS Model/Description Version: Aug. 2020</w:t>
      </w:r>
      <w:r>
        <w:tab/>
      </w:r>
      <w:r>
        <w:tab/>
      </w:r>
      <w:r>
        <w:tab/>
      </w:r>
      <w:r>
        <w:tab/>
      </w:r>
      <w:r>
        <w:tab/>
      </w:r>
      <w:r>
        <w:tab/>
      </w:r>
      <w:r>
        <w:tab/>
      </w:r>
    </w:p>
    <w:p w:rsidR="00963DEB" w:rsidP="00963DEB" w:rsidRDefault="00963DEB" w14:paraId="3B86F1D7" w14:textId="77777777"/>
    <w:p w:rsidR="00963DEB" w:rsidP="00963DEB" w:rsidRDefault="00963DEB" w14:paraId="35C85433" w14:textId="38E22E88"/>
    <w:p w:rsidR="00CE5F71" w:rsidP="00963DEB" w:rsidRDefault="002E494D" w14:paraId="581FF7FD" w14:textId="20386189">
      <w:r>
        <w:rPr>
          <w:b/>
        </w:rPr>
        <w:t xml:space="preserve">Reviewer: </w:t>
      </w:r>
      <w:r w:rsidR="00CE5F71">
        <w:t>Samantha Chapman</w:t>
      </w:r>
      <w:r w:rsidR="00961C4C">
        <w:t xml:space="preserve"> </w:t>
      </w:r>
    </w:p>
    <w:p w:rsidR="00963DEB" w:rsidP="00963DEB" w:rsidRDefault="00963DEB" w14:paraId="6152EF2F" w14:textId="77777777">
      <w:pPr>
        <w:pStyle w:val="InfoPara"/>
      </w:pPr>
      <w:r>
        <w:t>Vegetation Type</w:t>
      </w:r>
    </w:p>
    <w:p w:rsidR="00963DEB" w:rsidP="00963DEB" w:rsidRDefault="00127729" w14:paraId="45AEC2ED" w14:textId="3EAB43F3">
      <w:r w:rsidRPr="00127729">
        <w:t>Woody Wetland</w:t>
      </w:r>
      <w:bookmarkStart w:name="_GoBack" w:id="0"/>
      <w:bookmarkEnd w:id="0"/>
    </w:p>
    <w:p w:rsidR="00963DEB" w:rsidP="00963DEB" w:rsidRDefault="00963DEB" w14:paraId="5C78EAAB" w14:textId="2E028403">
      <w:pPr>
        <w:pStyle w:val="InfoPara"/>
      </w:pPr>
      <w:r>
        <w:t>Map Zone</w:t>
      </w:r>
    </w:p>
    <w:p w:rsidR="00963DEB" w:rsidP="00963DEB" w:rsidRDefault="00963DEB" w14:paraId="25CF8388" w14:textId="77777777">
      <w:r>
        <w:t>56</w:t>
      </w:r>
    </w:p>
    <w:p w:rsidR="00963DEB" w:rsidP="00963DEB" w:rsidRDefault="00963DEB" w14:paraId="24F5B0FB" w14:textId="77777777">
      <w:pPr>
        <w:pStyle w:val="InfoPara"/>
      </w:pPr>
      <w:r>
        <w:t>Geographic Range</w:t>
      </w:r>
    </w:p>
    <w:p w:rsidR="00963DEB" w:rsidP="00963DEB" w:rsidRDefault="00127729" w14:paraId="009345FC" w14:textId="326807DE">
      <w:r>
        <w:t>Caribbean</w:t>
      </w:r>
      <w:r w:rsidR="00963DEB">
        <w:t xml:space="preserve"> Coastal We</w:t>
      </w:r>
      <w:r w:rsidR="002E494D">
        <w:t>t</w:t>
      </w:r>
      <w:r w:rsidR="00963DEB">
        <w:t>land Systems occur primarily along the subtropical south F</w:t>
      </w:r>
      <w:r w:rsidR="002E494D">
        <w:t xml:space="preserve">lorida </w:t>
      </w:r>
      <w:r w:rsidR="00963DEB">
        <w:t>coast and the Keys. NatureServe 2006 denotes this system as an aggregated system including mangrove and other tidal wetlands of four broad variants (riverine mangrove forests, fringe mangrove forests, basin mangrove forests</w:t>
      </w:r>
      <w:r w:rsidR="002E494D">
        <w:t>,</w:t>
      </w:r>
      <w:r w:rsidR="00963DEB">
        <w:t xml:space="preserve"> and barrier mangrove forests).</w:t>
      </w:r>
    </w:p>
    <w:p w:rsidR="00963DEB" w:rsidP="00963DEB" w:rsidRDefault="00963DEB" w14:paraId="2CF07BE3" w14:textId="77777777">
      <w:pPr>
        <w:pStyle w:val="InfoPara"/>
      </w:pPr>
      <w:r>
        <w:t>Biophysical Site Description</w:t>
      </w:r>
    </w:p>
    <w:p w:rsidR="00963DEB" w:rsidP="00963DEB" w:rsidRDefault="00963DEB" w14:paraId="20CD74CE" w14:textId="667C93A3">
      <w:r>
        <w:t>Mangrove swamp is typically located on depositional (unstable) tidal flats of the marine-terrestrial interface with anaerobic sediments and low wave</w:t>
      </w:r>
      <w:r w:rsidR="002E494D">
        <w:t xml:space="preserve"> </w:t>
      </w:r>
      <w:r>
        <w:t>energy. It may also occur as a belt along tidal rivers, in lagoons behind barrier islands and beaches</w:t>
      </w:r>
      <w:r w:rsidR="002E494D">
        <w:t>,</w:t>
      </w:r>
      <w:r>
        <w:t xml:space="preserve"> and in a natural mosaic of coastal prairie (saltmarsh) and closed mangrove forest.</w:t>
      </w:r>
      <w:r w:rsidR="00233223">
        <w:t xml:space="preserve"> Freezing frequency and severity (</w:t>
      </w:r>
      <w:r w:rsidR="002E494D">
        <w:t>number</w:t>
      </w:r>
      <w:r w:rsidR="00233223">
        <w:t xml:space="preserve"> of days below threshold temperature) is the key regulator of distribution in the U</w:t>
      </w:r>
      <w:r w:rsidR="002E494D">
        <w:t>nited States,</w:t>
      </w:r>
      <w:r w:rsidR="00233223">
        <w:t xml:space="preserve"> according to recent work (see </w:t>
      </w:r>
      <w:r w:rsidR="002E494D">
        <w:t>R</w:t>
      </w:r>
      <w:r w:rsidR="00233223">
        <w:t>eferences).</w:t>
      </w:r>
    </w:p>
    <w:p w:rsidR="00963DEB" w:rsidP="00963DEB" w:rsidRDefault="00963DEB" w14:paraId="0506D0CE" w14:textId="77777777">
      <w:pPr>
        <w:pStyle w:val="InfoPara"/>
      </w:pPr>
      <w:r>
        <w:t>Vegetation Description</w:t>
      </w:r>
    </w:p>
    <w:p w:rsidR="00963DEB" w:rsidP="00963DEB" w:rsidRDefault="00963DEB" w14:paraId="71850F04" w14:textId="2C55AA8B">
      <w:r>
        <w:t xml:space="preserve">Mangrove vegetation is easily displaced by freshwater aquatic vascular plants, suggesting </w:t>
      </w:r>
      <w:r w:rsidR="00233223">
        <w:t xml:space="preserve">to some </w:t>
      </w:r>
      <w:r>
        <w:t>that under pre-settlement conditions, fire and plant competition from inland areas restricted the extent of mangroves to saline-brackish zones. Principal species dominating the often dense, closed mangrove forests are: red mangrove (</w:t>
      </w:r>
      <w:proofErr w:type="spellStart"/>
      <w:r w:rsidRPr="001522C1">
        <w:rPr>
          <w:i/>
        </w:rPr>
        <w:t>Rhizophora</w:t>
      </w:r>
      <w:proofErr w:type="spellEnd"/>
      <w:r w:rsidRPr="001522C1">
        <w:rPr>
          <w:i/>
        </w:rPr>
        <w:t xml:space="preserve"> mangle</w:t>
      </w:r>
      <w:r>
        <w:t>) growing in subtidal areas subjected to regular, prolonged tidal flooding; black mangrove (</w:t>
      </w:r>
      <w:proofErr w:type="spellStart"/>
      <w:r w:rsidRPr="001522C1">
        <w:rPr>
          <w:i/>
        </w:rPr>
        <w:t>Avicennia</w:t>
      </w:r>
      <w:proofErr w:type="spellEnd"/>
      <w:r w:rsidRPr="001522C1">
        <w:rPr>
          <w:i/>
        </w:rPr>
        <w:t xml:space="preserve"> </w:t>
      </w:r>
      <w:proofErr w:type="spellStart"/>
      <w:r w:rsidRPr="001522C1">
        <w:rPr>
          <w:i/>
        </w:rPr>
        <w:t>germinans</w:t>
      </w:r>
      <w:proofErr w:type="spellEnd"/>
      <w:r>
        <w:t>) in the intertidal zone; and still further inland, the shade</w:t>
      </w:r>
      <w:r w:rsidR="002E494D">
        <w:t>-</w:t>
      </w:r>
      <w:r>
        <w:t>intolerant white mangrove (</w:t>
      </w:r>
      <w:proofErr w:type="spellStart"/>
      <w:r w:rsidRPr="001522C1">
        <w:rPr>
          <w:i/>
        </w:rPr>
        <w:t>Laguncularia</w:t>
      </w:r>
      <w:proofErr w:type="spellEnd"/>
      <w:r w:rsidRPr="001522C1">
        <w:rPr>
          <w:i/>
        </w:rPr>
        <w:t xml:space="preserve"> </w:t>
      </w:r>
      <w:proofErr w:type="spellStart"/>
      <w:r w:rsidRPr="001522C1">
        <w:rPr>
          <w:i/>
        </w:rPr>
        <w:t>racemosa</w:t>
      </w:r>
      <w:proofErr w:type="spellEnd"/>
      <w:r>
        <w:t>)</w:t>
      </w:r>
      <w:r w:rsidR="002E494D">
        <w:t>,</w:t>
      </w:r>
      <w:r>
        <w:t xml:space="preserve"> a possible indicator of recent disturbance</w:t>
      </w:r>
      <w:r w:rsidR="002E494D">
        <w:t>;</w:t>
      </w:r>
      <w:r>
        <w:t xml:space="preserve"> and buttonwood (</w:t>
      </w:r>
      <w:proofErr w:type="spellStart"/>
      <w:r w:rsidRPr="001522C1">
        <w:rPr>
          <w:i/>
        </w:rPr>
        <w:t>Conocarpus</w:t>
      </w:r>
      <w:proofErr w:type="spellEnd"/>
      <w:r w:rsidRPr="001522C1">
        <w:rPr>
          <w:i/>
        </w:rPr>
        <w:t xml:space="preserve"> erectus</w:t>
      </w:r>
      <w:r>
        <w:t>)</w:t>
      </w:r>
      <w:r w:rsidR="002E494D">
        <w:t>,</w:t>
      </w:r>
      <w:r>
        <w:t xml:space="preserve"> an indicator of the freshwater ecotone. </w:t>
      </w:r>
      <w:r w:rsidR="00B96771">
        <w:t>During the 2017 review</w:t>
      </w:r>
      <w:r w:rsidR="002E494D">
        <w:t>,</w:t>
      </w:r>
      <w:r w:rsidR="00B96771">
        <w:t xml:space="preserve"> a reviewer noted that </w:t>
      </w:r>
      <w:r w:rsidR="002E494D">
        <w:t>u</w:t>
      </w:r>
      <w:r w:rsidRPr="00B96771" w:rsidR="00B96771">
        <w:t xml:space="preserve">sually the black mangrove is the furthest inland because of its tolerance for salinity. </w:t>
      </w:r>
      <w:proofErr w:type="gramStart"/>
      <w:r>
        <w:t>All of these</w:t>
      </w:r>
      <w:proofErr w:type="gramEnd"/>
      <w:r>
        <w:t xml:space="preserve"> essentially tropical species are frost</w:t>
      </w:r>
      <w:r w:rsidR="002E494D">
        <w:t>-</w:t>
      </w:r>
      <w:r>
        <w:t>intolerant and fire</w:t>
      </w:r>
      <w:r w:rsidR="002E494D">
        <w:t>-</w:t>
      </w:r>
      <w:r>
        <w:t>sensitive but well adapted to anaerobic and saline (facultative halophytes) soil conditions.</w:t>
      </w:r>
    </w:p>
    <w:p w:rsidR="00963DEB" w:rsidP="00963DEB" w:rsidRDefault="00963DEB" w14:paraId="189DFA0A" w14:textId="77777777">
      <w:pPr>
        <w:pStyle w:val="InfoPara"/>
      </w:pPr>
      <w:proofErr w:type="spellStart"/>
      <w:r>
        <w:t>BpS</w:t>
      </w:r>
      <w:proofErr w:type="spellEnd"/>
      <w:r>
        <w:t xml:space="preserve"> Dominant and Indicator Species</w:t>
      </w:r>
    </w:p>
    <w:p>
      <w:r>
        <w:rPr>
          <w:sz w:val="16"/>
        </w:rPr>
        <w:t>Species names are from the NRCS PLANTS database. Check species codes at http://plants.usda.gov.</w:t>
      </w:r>
    </w:p>
    <w:p w:rsidR="00963DEB" w:rsidP="00963DEB" w:rsidRDefault="00963DEB" w14:paraId="10CD35EC" w14:textId="77777777">
      <w:pPr>
        <w:pStyle w:val="InfoPara"/>
      </w:pPr>
      <w:r>
        <w:t>Disturbance Description</w:t>
      </w:r>
    </w:p>
    <w:p w:rsidR="00963DEB" w:rsidP="00963DEB" w:rsidRDefault="00963DEB" w14:paraId="2B9A4985" w14:textId="56C38C68">
      <w:r>
        <w:t>Mangrove swamp is classifie</w:t>
      </w:r>
      <w:r w:rsidR="00DB6CC3">
        <w:t>d as a Group IV,</w:t>
      </w:r>
      <w:r>
        <w:t xml:space="preserve"> stand</w:t>
      </w:r>
      <w:r w:rsidR="002E494D">
        <w:t>-</w:t>
      </w:r>
      <w:r>
        <w:t>replacement fire. A closed mangrove forest provides an effective natural barrier to fire spread except under the most extreme drought conditions. Tidal creeks, pools</w:t>
      </w:r>
      <w:r w:rsidR="002E494D">
        <w:t xml:space="preserve">, </w:t>
      </w:r>
      <w:r>
        <w:t xml:space="preserve">and bare hypersaline soil areas further limit fire compartment size where mangrove forests dominate. Fires in the adjacent saltmarsh (coastal prairie) communities periodically killed </w:t>
      </w:r>
      <w:proofErr w:type="spellStart"/>
      <w:r>
        <w:t>angrove</w:t>
      </w:r>
      <w:proofErr w:type="spellEnd"/>
      <w:r>
        <w:t xml:space="preserve"> fringes but would quickly burn themselves out in the sparse, shaded mangrove litter before penetrating more than a few meters into the adjoining closed-canopy mangrove forest. Intense (Category 4+) hurrican</w:t>
      </w:r>
      <w:r w:rsidR="008009F1">
        <w:t>es</w:t>
      </w:r>
      <w:r>
        <w:t xml:space="preserve"> and seve</w:t>
      </w:r>
      <w:r w:rsidR="008009F1">
        <w:t>re frost events</w:t>
      </w:r>
      <w:r>
        <w:t xml:space="preserve"> are the main controls over mangrove forest distribution and structure. Less intense </w:t>
      </w:r>
      <w:r w:rsidR="002E494D">
        <w:t xml:space="preserve">storms </w:t>
      </w:r>
      <w:r>
        <w:t>(Category 1-3) can “open” up portions of the previously dense, closed-canopy mangrove forests, making them more susceptible to stand-replacing fire spread during droughts. Lightning does commonly kill small areas of mangrove (0.1-0.5ac)</w:t>
      </w:r>
      <w:r w:rsidR="002E494D">
        <w:t>,</w:t>
      </w:r>
      <w:r>
        <w:t xml:space="preserve"> creating small canopy gaps. In the absence of fire, mangrove forests tend to invade further inland into open marsh and prairie.</w:t>
      </w:r>
    </w:p>
    <w:p w:rsidR="00DB6CC3" w:rsidP="00963DEB" w:rsidRDefault="00DB6CC3" w14:paraId="355D672D" w14:textId="5B4C079B"/>
    <w:p w:rsidR="00DB6CC3" w:rsidP="00DB6CC3" w:rsidRDefault="00DB6CC3" w14:paraId="3B88C009" w14:textId="1A1D8B30">
      <w:r w:rsidRPr="00DB6CC3">
        <w:t>Today</w:t>
      </w:r>
      <w:r w:rsidR="002E494D">
        <w:t>,</w:t>
      </w:r>
      <w:r w:rsidRPr="00DB6CC3">
        <w:t xml:space="preserve"> fires in the sa</w:t>
      </w:r>
      <w:r>
        <w:t>lt marsh mangrove ecotone may</w:t>
      </w:r>
      <w:r w:rsidRPr="00DB6CC3">
        <w:t xml:space="preserve"> kill back the shrubby sparse black and white mangroves </w:t>
      </w:r>
      <w:r w:rsidR="002E494D">
        <w:t>that</w:t>
      </w:r>
      <w:r w:rsidRPr="00DB6CC3" w:rsidR="002E494D">
        <w:t xml:space="preserve"> </w:t>
      </w:r>
      <w:r w:rsidRPr="00DB6CC3">
        <w:t>intermingle with marsh</w:t>
      </w:r>
      <w:r>
        <w:t>,</w:t>
      </w:r>
      <w:r w:rsidRPr="00DB6CC3">
        <w:t xml:space="preserve"> but they often </w:t>
      </w:r>
      <w:proofErr w:type="spellStart"/>
      <w:r w:rsidRPr="00DB6CC3">
        <w:t>resprout</w:t>
      </w:r>
      <w:proofErr w:type="spellEnd"/>
      <w:r w:rsidRPr="00DB6CC3">
        <w:t xml:space="preserve"> from the root stocks or exhibit regrowth in other ways. </w:t>
      </w:r>
      <w:r w:rsidR="002E494D">
        <w:t xml:space="preserve">One reviewer </w:t>
      </w:r>
      <w:r w:rsidRPr="00DB6CC3">
        <w:t>suspect</w:t>
      </w:r>
      <w:r w:rsidR="002E494D">
        <w:t>s</w:t>
      </w:r>
      <w:r w:rsidRPr="00DB6CC3">
        <w:t xml:space="preserve"> this was also true in pre-settlement times.</w:t>
      </w:r>
    </w:p>
    <w:p w:rsidR="00963DEB" w:rsidP="00963DEB" w:rsidRDefault="00963DEB" w14:paraId="5903424A" w14:textId="77777777"/>
    <w:p w:rsidR="00963DEB" w:rsidP="00963DEB" w:rsidRDefault="00963DEB" w14:paraId="6D12FBF4" w14:textId="7A715FB7">
      <w:r>
        <w:t>Repla</w:t>
      </w:r>
      <w:r w:rsidR="00DB6CC3">
        <w:t xml:space="preserve">cement fires are common </w:t>
      </w:r>
      <w:r>
        <w:t>in coastal prairies (&lt;30% of landscape) an</w:t>
      </w:r>
      <w:r w:rsidR="00DB6CC3">
        <w:t xml:space="preserve">d moderately frequent in open mangrove classes. Infrequent </w:t>
      </w:r>
      <w:r>
        <w:t xml:space="preserve">severe fires during extreme drought may burn through the root zone </w:t>
      </w:r>
      <w:r w:rsidR="00DB6CC3">
        <w:t>in closed mangrove classes</w:t>
      </w:r>
      <w:r>
        <w:t>. Non-replacement fir</w:t>
      </w:r>
      <w:r w:rsidR="00DB6CC3">
        <w:t>es occur in older classes</w:t>
      </w:r>
      <w:r>
        <w:t>. Mosaic fires tr</w:t>
      </w:r>
      <w:r w:rsidR="00DB6CC3">
        <w:t>igger class maintenance.</w:t>
      </w:r>
    </w:p>
    <w:p w:rsidR="00963DEB" w:rsidP="00963DEB" w:rsidRDefault="00963DEB" w14:paraId="0C58AF23" w14:textId="71972623">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963DEB" w:rsidP="00963DEB" w:rsidRDefault="00963DEB" w14:paraId="7DFDCB27" w14:textId="77777777">
      <w:pPr>
        <w:pStyle w:val="InfoPara"/>
      </w:pPr>
      <w:r>
        <w:t>Scale Description</w:t>
      </w:r>
    </w:p>
    <w:p w:rsidR="00963DEB" w:rsidP="00963DEB" w:rsidRDefault="00963DEB" w14:paraId="0C678FA8" w14:textId="2DCE97E0">
      <w:r>
        <w:t xml:space="preserve">Gaps in the mangroves can be </w:t>
      </w:r>
      <w:r w:rsidR="002E494D">
        <w:t>&lt;1ha</w:t>
      </w:r>
      <w:r>
        <w:t xml:space="preserve">. Unbroken mangrove patches can be </w:t>
      </w:r>
      <w:r w:rsidR="002E494D">
        <w:t xml:space="preserve">100s </w:t>
      </w:r>
      <w:r>
        <w:t>of hectares. Mangrove fires are usually small since mangroves burn poorly.</w:t>
      </w:r>
    </w:p>
    <w:p w:rsidR="00963DEB" w:rsidP="00963DEB" w:rsidRDefault="00963DEB" w14:paraId="660E23B8" w14:textId="77777777">
      <w:pPr>
        <w:pStyle w:val="InfoPara"/>
      </w:pPr>
      <w:r>
        <w:t>Adjacency or Identification Concerns</w:t>
      </w:r>
    </w:p>
    <w:p w:rsidR="00963DEB" w:rsidP="00963DEB" w:rsidRDefault="00963DEB" w14:paraId="477D3511" w14:textId="69A5338E">
      <w:r>
        <w:t>Mangrove swamp occurs adjacent to salt marsh, marl prairies, Everglades sawgrass</w:t>
      </w:r>
      <w:r w:rsidR="002E494D">
        <w:t>,</w:t>
      </w:r>
      <w:r>
        <w:t xml:space="preserve"> and cypress savannas. </w:t>
      </w:r>
    </w:p>
    <w:p w:rsidR="00963DEB" w:rsidP="00963DEB" w:rsidRDefault="00963DEB" w14:paraId="2969A43F" w14:textId="77777777"/>
    <w:p w:rsidR="00963DEB" w:rsidP="00963DEB" w:rsidRDefault="00963DEB" w14:paraId="54CEBAE9" w14:textId="77777777">
      <w:r>
        <w:lastRenderedPageBreak/>
        <w:t>The boundaries of this ecosystem are dynamic and have moved substantially in the last 50yrs. This is a function both of sea level change and changes in the freshwater outflow of the Everglades due to anthropogenic alterations of the hydrology.</w:t>
      </w:r>
    </w:p>
    <w:p w:rsidR="00963DEB" w:rsidP="00963DEB" w:rsidRDefault="00963DEB" w14:paraId="19E55510" w14:textId="77777777">
      <w:pPr>
        <w:pStyle w:val="InfoPara"/>
      </w:pPr>
      <w:r>
        <w:t>Issues or Problems</w:t>
      </w:r>
    </w:p>
    <w:p w:rsidR="00963DEB" w:rsidP="00963DEB" w:rsidRDefault="00963DEB" w14:paraId="0DFD072E" w14:textId="77777777"/>
    <w:p w:rsidR="00963DEB" w:rsidP="00963DEB" w:rsidRDefault="00963DEB" w14:paraId="3F092450" w14:textId="77777777">
      <w:pPr>
        <w:pStyle w:val="InfoPara"/>
      </w:pPr>
      <w:r>
        <w:t>Native Uncharacteristic Conditions</w:t>
      </w:r>
    </w:p>
    <w:p w:rsidR="00963DEB" w:rsidP="00963DEB" w:rsidRDefault="00963DEB" w14:paraId="5CC2D82B" w14:textId="77777777"/>
    <w:p w:rsidR="00963DEB" w:rsidP="00963DEB" w:rsidRDefault="00963DEB" w14:paraId="39EBD1EC" w14:textId="77777777">
      <w:pPr>
        <w:pStyle w:val="InfoPara"/>
      </w:pPr>
      <w:r>
        <w:t>Comments</w:t>
      </w:r>
    </w:p>
    <w:p w:rsidR="00963DEB" w:rsidP="00963DEB" w:rsidRDefault="00963DEB" w14:paraId="26E11E95" w14:textId="00FB4A49">
      <w:r>
        <w:t xml:space="preserve">The VDDT model for this </w:t>
      </w:r>
      <w:r w:rsidR="002E494D">
        <w:t>Biophysical Setting (</w:t>
      </w:r>
      <w:proofErr w:type="spellStart"/>
      <w:r>
        <w:t>BpS</w:t>
      </w:r>
      <w:proofErr w:type="spellEnd"/>
      <w:r w:rsidR="002E494D">
        <w:t>)</w:t>
      </w:r>
      <w:r>
        <w:t xml:space="preserve"> utilizes probabilities and proportions since </w:t>
      </w:r>
      <w:r w:rsidR="002E494D">
        <w:t xml:space="preserve">Fisher </w:t>
      </w:r>
      <w:r>
        <w:t>was attempting to pull out the coastal prairie influence of the Rapid Assessment model. The coastal prairie component of the R9SFPM burns more frequently than the mangrove component</w:t>
      </w:r>
      <w:r w:rsidR="002E494D">
        <w:t>,</w:t>
      </w:r>
      <w:r>
        <w:t xml:space="preserve"> so </w:t>
      </w:r>
      <w:r w:rsidR="002E494D">
        <w:t xml:space="preserve">Fisher </w:t>
      </w:r>
      <w:r>
        <w:t>tried to account for this utilizing the VDDT software capacity.</w:t>
      </w:r>
    </w:p>
    <w:p w:rsidR="008D7F3C" w:rsidP="00963DEB" w:rsidRDefault="008D7F3C" w14:paraId="255EF76C" w14:textId="1DDC73BF"/>
    <w:p w:rsidR="00DC5F3C" w:rsidP="00963DEB" w:rsidRDefault="00DF42EB" w14:paraId="2D511D29" w14:textId="765FAB57">
      <w:r>
        <w:t xml:space="preserve">Nutrient enrichment has changed </w:t>
      </w:r>
      <w:r w:rsidR="00DB6CC3">
        <w:t>size along Indian Riv</w:t>
      </w:r>
      <w:r>
        <w:t>er Lagoon and other places. Also, nutrient enrichment interacts with hurricanes</w:t>
      </w:r>
    </w:p>
    <w:p w:rsidR="00DF42EB" w:rsidP="00963DEB" w:rsidRDefault="00DF42EB" w14:paraId="329298AF" w14:textId="77777777"/>
    <w:p w:rsidR="00DC5F3C" w:rsidP="00963DEB" w:rsidRDefault="002E494D" w14:paraId="5B973795" w14:textId="534B850C">
      <w:r>
        <w:t>One reviewer b</w:t>
      </w:r>
      <w:r w:rsidR="00DF42EB">
        <w:t>elieve</w:t>
      </w:r>
      <w:r>
        <w:t>s</w:t>
      </w:r>
      <w:r w:rsidR="00DF42EB">
        <w:t xml:space="preserve"> </w:t>
      </w:r>
      <w:r w:rsidR="00DC5F3C">
        <w:t>shrubby mangrove/marsh ecosystems now cover a large</w:t>
      </w:r>
      <w:r>
        <w:t>r</w:t>
      </w:r>
      <w:r w:rsidR="00DC5F3C">
        <w:t xml:space="preserve"> area in </w:t>
      </w:r>
      <w:r>
        <w:t xml:space="preserve">the Gulf of Mexico </w:t>
      </w:r>
      <w:r w:rsidR="00DC5F3C">
        <w:t>and F</w:t>
      </w:r>
      <w:r>
        <w:t>lorida</w:t>
      </w:r>
      <w:r w:rsidR="00DC5F3C">
        <w:t xml:space="preserve"> (both coasts)</w:t>
      </w:r>
      <w:r w:rsidR="00DF42EB">
        <w:t xml:space="preserve"> than </w:t>
      </w:r>
      <w:r>
        <w:t xml:space="preserve">in </w:t>
      </w:r>
      <w:r w:rsidR="00DF42EB">
        <w:t>pre-settlement times</w:t>
      </w:r>
      <w:r w:rsidR="00DC5F3C">
        <w:t>. See Cavanaugh.</w:t>
      </w:r>
    </w:p>
    <w:p w:rsidR="00DC5F3C" w:rsidP="00963DEB" w:rsidRDefault="00DC5F3C" w14:paraId="5A8BCACD" w14:textId="77777777"/>
    <w:p w:rsidR="00963DEB" w:rsidP="00963DEB" w:rsidRDefault="00963DEB" w14:paraId="11B7B2D2" w14:textId="77777777">
      <w:pPr>
        <w:pStyle w:val="ReportSection"/>
      </w:pPr>
      <w:r>
        <w:t>Succession Classes</w:t>
      </w:r>
    </w:p>
    <w:p w:rsidR="00963DEB" w:rsidP="00963DEB" w:rsidRDefault="00963DEB" w14:paraId="4F53E2A7"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963DEB" w:rsidP="00963DEB" w:rsidRDefault="00963DEB" w14:paraId="602AFBA1" w14:textId="77777777">
      <w:pPr>
        <w:pStyle w:val="InfoPara"/>
        <w:pBdr>
          <w:top w:val="single" w:color="auto" w:sz="4" w:space="1"/>
        </w:pBdr>
      </w:pPr>
      <w:r>
        <w:t>Class A</w:t>
      </w:r>
      <w:r>
        <w:tab/>
        <w:t>17</w:t>
      </w:r>
      <w:r w:rsidR="002A3B10">
        <w:tab/>
      </w:r>
      <w:r w:rsidR="002A3B10">
        <w:tab/>
      </w:r>
      <w:r w:rsidR="002A3B10">
        <w:tab/>
      </w:r>
      <w:r w:rsidR="002A3B10">
        <w:tab/>
      </w:r>
      <w:r w:rsidR="004F7795">
        <w:t>Early Development 1 - All Structures</w:t>
      </w:r>
    </w:p>
    <w:p w:rsidR="00963DEB" w:rsidP="00963DEB" w:rsidRDefault="00963DEB" w14:paraId="5D96CB26" w14:textId="77777777"/>
    <w:p w:rsidR="00963DEB" w:rsidP="00963DEB" w:rsidRDefault="00963DEB" w14:paraId="7CFC4A31" w14:textId="77777777">
      <w:pPr>
        <w:pStyle w:val="SClassInfoPara"/>
      </w:pPr>
      <w:r>
        <w:t>Indicator Species</w:t>
      </w:r>
    </w:p>
    <w:p w:rsidR="00963DEB" w:rsidP="00963DEB" w:rsidRDefault="00963DEB" w14:paraId="187875E1" w14:textId="77777777"/>
    <w:p w:rsidR="00963DEB" w:rsidP="00963DEB" w:rsidRDefault="00963DEB" w14:paraId="604EE4F2" w14:textId="77777777">
      <w:pPr>
        <w:pStyle w:val="SClassInfoPara"/>
      </w:pPr>
      <w:r>
        <w:t>Description</w:t>
      </w:r>
    </w:p>
    <w:p w:rsidR="00963DEB" w:rsidP="00963DEB" w:rsidRDefault="00963DEB" w14:paraId="4DB1F832" w14:textId="29ED6B49">
      <w:r>
        <w:t>Class A inc</w:t>
      </w:r>
      <w:r w:rsidR="00237D43">
        <w:t>ludes post</w:t>
      </w:r>
      <w:r w:rsidR="002E494D">
        <w:t>-</w:t>
      </w:r>
      <w:r w:rsidR="00237D43">
        <w:t xml:space="preserve">replacement, </w:t>
      </w:r>
      <w:r>
        <w:t>bare tidal flats (seaward), gaps resulting from storm damage in mature mangrove forests or mangroves spreading into coastal herbaceous prairie (saline marsh) with only widel</w:t>
      </w:r>
      <w:r w:rsidR="00894ACA">
        <w:t xml:space="preserve">y scattered </w:t>
      </w:r>
      <w:r>
        <w:t>mangrove or other woody stems.</w:t>
      </w:r>
      <w:r w:rsidR="008A513A">
        <w:t xml:space="preserve"> </w:t>
      </w:r>
      <w:r w:rsidR="002E494D">
        <w:t>The gr</w:t>
      </w:r>
      <w:r w:rsidR="008A513A">
        <w:t xml:space="preserve">ass </w:t>
      </w:r>
      <w:proofErr w:type="spellStart"/>
      <w:r w:rsidRPr="001522C1" w:rsidR="008A513A">
        <w:rPr>
          <w:i/>
        </w:rPr>
        <w:t>Distichlis</w:t>
      </w:r>
      <w:proofErr w:type="spellEnd"/>
      <w:r w:rsidRPr="001522C1" w:rsidR="008A513A">
        <w:rPr>
          <w:i/>
        </w:rPr>
        <w:t xml:space="preserve"> </w:t>
      </w:r>
      <w:proofErr w:type="spellStart"/>
      <w:r w:rsidRPr="001522C1" w:rsidR="008A513A">
        <w:rPr>
          <w:i/>
        </w:rPr>
        <w:t>spicata</w:t>
      </w:r>
      <w:proofErr w:type="spellEnd"/>
      <w:r w:rsidR="008A513A">
        <w:t xml:space="preserve"> </w:t>
      </w:r>
      <w:r w:rsidR="002E494D">
        <w:t xml:space="preserve">might be included </w:t>
      </w:r>
      <w:r w:rsidR="008A513A">
        <w:t xml:space="preserve">as an indicator. Some succulents are especially important on the Gulf Coast and in </w:t>
      </w:r>
      <w:r w:rsidR="002E494D">
        <w:t xml:space="preserve">northeastern and northwestern Florida </w:t>
      </w:r>
      <w:r w:rsidR="008A513A">
        <w:t>in this transitional habitat</w:t>
      </w:r>
      <w:r w:rsidR="002E494D">
        <w:t>, including</w:t>
      </w:r>
      <w:r w:rsidR="008A513A">
        <w:t xml:space="preserve"> </w:t>
      </w:r>
      <w:proofErr w:type="spellStart"/>
      <w:r w:rsidRPr="001522C1" w:rsidR="008A513A">
        <w:rPr>
          <w:i/>
        </w:rPr>
        <w:t>Batis</w:t>
      </w:r>
      <w:proofErr w:type="spellEnd"/>
      <w:r w:rsidRPr="001522C1" w:rsidR="008A513A">
        <w:rPr>
          <w:i/>
        </w:rPr>
        <w:t xml:space="preserve"> maritime</w:t>
      </w:r>
      <w:r w:rsidR="002E494D">
        <w:t xml:space="preserve">, </w:t>
      </w:r>
      <w:proofErr w:type="spellStart"/>
      <w:r w:rsidRPr="001522C1" w:rsidR="008A513A">
        <w:rPr>
          <w:i/>
        </w:rPr>
        <w:t>Sueda</w:t>
      </w:r>
      <w:proofErr w:type="spellEnd"/>
      <w:r w:rsidR="008A513A">
        <w:t xml:space="preserve">, </w:t>
      </w:r>
      <w:proofErr w:type="spellStart"/>
      <w:r w:rsidRPr="001522C1" w:rsidR="008A513A">
        <w:rPr>
          <w:i/>
        </w:rPr>
        <w:t>Sesuvium</w:t>
      </w:r>
      <w:proofErr w:type="spellEnd"/>
      <w:r w:rsidR="002E494D">
        <w:rPr>
          <w:i/>
        </w:rPr>
        <w:t>.</w:t>
      </w:r>
    </w:p>
    <w:p w:rsidR="00963DEB" w:rsidP="00963DEB" w:rsidRDefault="00963DEB" w14:paraId="3F8B7FAA" w14:textId="77777777"/>
    <w:p>
      <w:r>
        <w:rPr>
          <w:i/>
          <w:u w:val="single"/>
        </w:rPr>
        <w:t>Maximum Tree Size Class</w:t>
      </w:r>
      <w:br/>
      <w:r>
        <w:t>None</w:t>
      </w:r>
    </w:p>
    <w:p w:rsidR="00963DEB" w:rsidP="00963DEB" w:rsidRDefault="00963DEB" w14:paraId="65AD6D01" w14:textId="77777777">
      <w:pPr>
        <w:pStyle w:val="InfoPara"/>
        <w:pBdr>
          <w:top w:val="single" w:color="auto" w:sz="4" w:space="1"/>
        </w:pBdr>
      </w:pPr>
      <w:r>
        <w:t>Class B</w:t>
      </w:r>
      <w:r>
        <w:tab/>
        <w:t>37</w:t>
      </w:r>
      <w:r w:rsidR="002A3B10">
        <w:tab/>
      </w:r>
      <w:r w:rsidR="002A3B10">
        <w:tab/>
      </w:r>
      <w:r w:rsidR="002A3B10">
        <w:tab/>
      </w:r>
      <w:r w:rsidR="002A3B10">
        <w:tab/>
      </w:r>
      <w:r w:rsidR="004F7795">
        <w:t>Mid Development 1 - Closed</w:t>
      </w:r>
    </w:p>
    <w:p w:rsidR="00963DEB" w:rsidP="00963DEB" w:rsidRDefault="00963DEB" w14:paraId="093CD96C" w14:textId="77777777"/>
    <w:p w:rsidR="00963DEB" w:rsidP="00963DEB" w:rsidRDefault="00963DEB" w14:paraId="7E6DA8CC" w14:textId="77777777">
      <w:pPr>
        <w:pStyle w:val="SClassInfoPara"/>
      </w:pPr>
      <w:r>
        <w:t>Indicator Species</w:t>
      </w:r>
    </w:p>
    <w:p w:rsidR="00963DEB" w:rsidP="00963DEB" w:rsidRDefault="00963DEB" w14:paraId="552E3BDE" w14:textId="77777777"/>
    <w:p w:rsidR="00963DEB" w:rsidP="00963DEB" w:rsidRDefault="00963DEB" w14:paraId="69BB9E92" w14:textId="77777777">
      <w:pPr>
        <w:pStyle w:val="SClassInfoPara"/>
      </w:pPr>
      <w:r>
        <w:t>Description</w:t>
      </w:r>
    </w:p>
    <w:p w:rsidR="00963DEB" w:rsidP="00963DEB" w:rsidRDefault="00DB6CC3" w14:paraId="5DBF2898" w14:textId="14399C2D">
      <w:r>
        <w:t xml:space="preserve">The </w:t>
      </w:r>
      <w:r w:rsidR="00963DEB">
        <w:t xml:space="preserve">mid-seral </w:t>
      </w:r>
      <w:r>
        <w:t>closed condition has relatively high</w:t>
      </w:r>
      <w:r w:rsidR="00963DEB">
        <w:t xml:space="preserve"> canopy cover from mangrove species. Small areas of bare tidal sediments or salt</w:t>
      </w:r>
      <w:r w:rsidR="002E494D">
        <w:t>-</w:t>
      </w:r>
      <w:r w:rsidR="00963DEB">
        <w:t xml:space="preserve">tolerant grasses and other herbs may persist beneath the mangrove canopy, but </w:t>
      </w:r>
      <w:r w:rsidR="002E494D">
        <w:t xml:space="preserve">they </w:t>
      </w:r>
      <w:r w:rsidR="00963DEB">
        <w:t>generally resist fire spread except under extreme drought conditions.</w:t>
      </w:r>
      <w:r w:rsidR="00237D43">
        <w:t xml:space="preserve"> Category 4+ hurricanes </w:t>
      </w:r>
      <w:r w:rsidR="00963DEB">
        <w:t>can eliminate the mangrove canopy and</w:t>
      </w:r>
      <w:r>
        <w:t xml:space="preserve"> expose bare sediments</w:t>
      </w:r>
      <w:r w:rsidR="00963DEB">
        <w:t xml:space="preserve">. </w:t>
      </w:r>
      <w:r w:rsidR="00237D43">
        <w:t xml:space="preserve">Category 1-3 hurricanes </w:t>
      </w:r>
      <w:r w:rsidR="00963DEB">
        <w:t>can create sizeable openings w</w:t>
      </w:r>
      <w:r>
        <w:t>ithin the mangrove forest</w:t>
      </w:r>
      <w:r w:rsidR="00963DEB">
        <w:t>. Lightning creates small (0.1-0.5 acre) canopy gaps. Fires penetrate ecotones at the mangrove forest fringe adjoining prairies</w:t>
      </w:r>
      <w:r w:rsidR="002E494D">
        <w:t>,</w:t>
      </w:r>
      <w:r w:rsidR="00963DEB">
        <w:t xml:space="preserve"> especially following frost or major hurricane damage.</w:t>
      </w:r>
    </w:p>
    <w:p w:rsidR="00963DEB" w:rsidP="00963DEB" w:rsidRDefault="00963DEB" w14:paraId="09853C18" w14:textId="77777777"/>
    <w:p>
      <w:r>
        <w:rPr>
          <w:i/>
          <w:u w:val="single"/>
        </w:rPr>
        <w:t>Maximum Tree Size Class</w:t>
      </w:r>
      <w:br/>
      <w:r>
        <w:t>Sapling &gt;4.5ft; &lt;5" DBH</w:t>
      </w:r>
    </w:p>
    <w:p w:rsidR="00963DEB" w:rsidP="00963DEB" w:rsidRDefault="00963DEB" w14:paraId="575F1545" w14:textId="77777777">
      <w:pPr>
        <w:pStyle w:val="InfoPara"/>
        <w:pBdr>
          <w:top w:val="single" w:color="auto" w:sz="4" w:space="1"/>
        </w:pBdr>
      </w:pPr>
      <w:r>
        <w:t>Class C</w:t>
      </w:r>
      <w:r>
        <w:tab/>
        <w:t>33</w:t>
      </w:r>
      <w:r w:rsidR="002A3B10">
        <w:tab/>
      </w:r>
      <w:r w:rsidR="002A3B10">
        <w:tab/>
      </w:r>
      <w:r w:rsidR="002A3B10">
        <w:tab/>
      </w:r>
      <w:r w:rsidR="002A3B10">
        <w:tab/>
      </w:r>
      <w:r w:rsidR="004F7795">
        <w:t>Mid Development 1 - Open</w:t>
      </w:r>
    </w:p>
    <w:p w:rsidR="00963DEB" w:rsidP="00963DEB" w:rsidRDefault="00963DEB" w14:paraId="282E5F83" w14:textId="77777777"/>
    <w:p w:rsidR="00963DEB" w:rsidP="00963DEB" w:rsidRDefault="00963DEB" w14:paraId="1612EE3F" w14:textId="77777777">
      <w:pPr>
        <w:pStyle w:val="SClassInfoPara"/>
      </w:pPr>
      <w:r>
        <w:t>Indicator Species</w:t>
      </w:r>
    </w:p>
    <w:p w:rsidR="00963DEB" w:rsidP="00963DEB" w:rsidRDefault="00963DEB" w14:paraId="4900A11A" w14:textId="77777777"/>
    <w:p w:rsidR="00963DEB" w:rsidP="00963DEB" w:rsidRDefault="00963DEB" w14:paraId="383140C8" w14:textId="77777777">
      <w:pPr>
        <w:pStyle w:val="SClassInfoPara"/>
      </w:pPr>
      <w:r>
        <w:t>Description</w:t>
      </w:r>
    </w:p>
    <w:p w:rsidR="00963DEB" w:rsidP="00963DEB" w:rsidRDefault="00963DEB" w14:paraId="548F066E" w14:textId="0E8CDF8F">
      <w:r>
        <w:t>Class C is characterized as the mid</w:t>
      </w:r>
      <w:r w:rsidR="0032059A">
        <w:t xml:space="preserve">-seral open stage, </w:t>
      </w:r>
      <w:r w:rsidR="00894ACA">
        <w:t>with moderate</w:t>
      </w:r>
      <w:r>
        <w:t xml:space="preserve"> canopy cover from mangrove species. This is often a result of lower intensity </w:t>
      </w:r>
      <w:r w:rsidR="0032059A">
        <w:t>(Category 1-3</w:t>
      </w:r>
      <w:r>
        <w:t>) storm damage. Salt</w:t>
      </w:r>
      <w:r w:rsidR="002E494D">
        <w:t>-</w:t>
      </w:r>
      <w:r>
        <w:t>tolerant grasses and other herbs may invade these canopy openings and foster stand</w:t>
      </w:r>
      <w:r w:rsidR="002E494D">
        <w:t>-</w:t>
      </w:r>
      <w:r>
        <w:t>replacing fire spread</w:t>
      </w:r>
      <w:r w:rsidR="002E494D">
        <w:t xml:space="preserve">, </w:t>
      </w:r>
      <w:r>
        <w:t xml:space="preserve">which returns </w:t>
      </w:r>
      <w:r w:rsidR="002E494D">
        <w:t xml:space="preserve">the system </w:t>
      </w:r>
      <w:r>
        <w:t xml:space="preserve">to </w:t>
      </w:r>
      <w:r w:rsidR="002E494D">
        <w:t>C</w:t>
      </w:r>
      <w:r>
        <w:t xml:space="preserve">lass A. </w:t>
      </w:r>
      <w:r w:rsidR="00C94B41">
        <w:t xml:space="preserve">Succulents, such as </w:t>
      </w:r>
      <w:proofErr w:type="spellStart"/>
      <w:r w:rsidRPr="001522C1" w:rsidR="00C94B41">
        <w:rPr>
          <w:i/>
        </w:rPr>
        <w:t>Batis</w:t>
      </w:r>
      <w:proofErr w:type="spellEnd"/>
      <w:r w:rsidR="00C94B41">
        <w:t xml:space="preserve"> spp., may also invade</w:t>
      </w:r>
      <w:r w:rsidR="002E494D">
        <w:t xml:space="preserve">, </w:t>
      </w:r>
      <w:r w:rsidR="00C94B41">
        <w:t xml:space="preserve">which would not encourage fire spread. </w:t>
      </w:r>
      <w:r>
        <w:t>Lightning can create additional small (0.1-0.5 acre) canopy gaps. Prairie fires periodically burn into the mangrove fringe but typically burn out before going very far into the mangroves. These fires are modeled as a mixed fire.</w:t>
      </w:r>
    </w:p>
    <w:p w:rsidR="00963DEB" w:rsidP="00963DEB" w:rsidRDefault="00963DEB" w14:paraId="0DF698A2" w14:textId="77777777"/>
    <w:p>
      <w:r>
        <w:rPr>
          <w:i/>
          <w:u w:val="single"/>
        </w:rPr>
        <w:t>Maximum Tree Size Class</w:t>
      </w:r>
      <w:br/>
      <w:r>
        <w:t>Sapling &gt;4.5ft; &lt;5" DBH</w:t>
      </w:r>
    </w:p>
    <w:p w:rsidR="00963DEB" w:rsidP="00963DEB" w:rsidRDefault="00963DEB" w14:paraId="484A3D31" w14:textId="77777777">
      <w:pPr>
        <w:pStyle w:val="InfoPara"/>
        <w:pBdr>
          <w:top w:val="single" w:color="auto" w:sz="4" w:space="1"/>
        </w:pBdr>
      </w:pPr>
      <w:r>
        <w:t>Class D</w:t>
      </w:r>
      <w:r>
        <w:tab/>
        <w:t>1</w:t>
      </w:r>
      <w:r w:rsidR="002A3B10">
        <w:tab/>
      </w:r>
      <w:r w:rsidR="002A3B10">
        <w:tab/>
      </w:r>
      <w:r w:rsidR="002A3B10">
        <w:tab/>
      </w:r>
      <w:r w:rsidR="002A3B10">
        <w:tab/>
      </w:r>
      <w:r w:rsidR="004F7795">
        <w:t>Late Development 1 - Open</w:t>
      </w:r>
    </w:p>
    <w:p w:rsidR="00963DEB" w:rsidP="00963DEB" w:rsidRDefault="00963DEB" w14:paraId="505B1736" w14:textId="77777777"/>
    <w:p w:rsidR="00963DEB" w:rsidP="00963DEB" w:rsidRDefault="00963DEB" w14:paraId="51965B5E" w14:textId="77777777">
      <w:pPr>
        <w:pStyle w:val="SClassInfoPara"/>
      </w:pPr>
      <w:r>
        <w:t>Indicator Species</w:t>
      </w:r>
    </w:p>
    <w:p w:rsidR="00963DEB" w:rsidP="00963DEB" w:rsidRDefault="00963DEB" w14:paraId="12BFB735" w14:textId="77777777"/>
    <w:p w:rsidR="00963DEB" w:rsidP="00963DEB" w:rsidRDefault="00963DEB" w14:paraId="5FE42FB0" w14:textId="77777777">
      <w:pPr>
        <w:pStyle w:val="SClassInfoPara"/>
      </w:pPr>
      <w:r>
        <w:t>Description</w:t>
      </w:r>
    </w:p>
    <w:p w:rsidR="00963DEB" w:rsidP="00963DEB" w:rsidRDefault="00963DEB" w14:paraId="50065F0F" w14:textId="29E10995">
      <w:r>
        <w:t>Class D is the late-ser</w:t>
      </w:r>
      <w:r w:rsidR="00611894">
        <w:t xml:space="preserve">al open condition, </w:t>
      </w:r>
      <w:r w:rsidR="00E81621">
        <w:t xml:space="preserve">with lower </w:t>
      </w:r>
      <w:r>
        <w:t>canopy cover from mangrove species. This is often a result of lower intensi</w:t>
      </w:r>
      <w:r w:rsidR="00611894">
        <w:t>ty (Category 1-3</w:t>
      </w:r>
      <w:r>
        <w:t xml:space="preserve">) storm damage or decades of cumulative lightning-caused small (0.1-0.5ac) canopy gaps. </w:t>
      </w:r>
      <w:r w:rsidR="00C94B41">
        <w:t xml:space="preserve">Succulents may be important indicator species. </w:t>
      </w:r>
      <w:r>
        <w:t>Accumulation of coarse woody debris and mangrove “muck” is evident. Salt</w:t>
      </w:r>
      <w:r w:rsidR="008654F6">
        <w:t>-</w:t>
      </w:r>
      <w:r>
        <w:t>tolerant grasses and other herbs may invade these canopy openings and foster mosaic fires that maintain a</w:t>
      </w:r>
      <w:r w:rsidR="00E81621">
        <w:t>n open condition</w:t>
      </w:r>
      <w:r>
        <w:t xml:space="preserve"> or stand</w:t>
      </w:r>
      <w:r w:rsidR="008654F6">
        <w:t>-</w:t>
      </w:r>
      <w:r w:rsidR="00E81621">
        <w:t>replacing fires</w:t>
      </w:r>
      <w:r>
        <w:t xml:space="preserve">. Category </w:t>
      </w:r>
      <w:r w:rsidR="00611894">
        <w:t>4+ hurricanes</w:t>
      </w:r>
      <w:r>
        <w:t xml:space="preserve"> can eliminate the mangrove canopy and expose bare sediments</w:t>
      </w:r>
      <w:r w:rsidR="008654F6">
        <w:t>,</w:t>
      </w:r>
      <w:r>
        <w:t xml:space="preserve"> which returns </w:t>
      </w:r>
      <w:r w:rsidR="008654F6">
        <w:t xml:space="preserve">the system </w:t>
      </w:r>
      <w:r>
        <w:t xml:space="preserve">to </w:t>
      </w:r>
      <w:r w:rsidR="008654F6">
        <w:t>C</w:t>
      </w:r>
      <w:r>
        <w:t>lass A. Fires penetrate ecotones at the mangrove forest fringe of adjoining prairies</w:t>
      </w:r>
      <w:r w:rsidR="008654F6">
        <w:t>,</w:t>
      </w:r>
      <w:r>
        <w:t xml:space="preserve"> especially following frost or major hurricane damage.</w:t>
      </w:r>
    </w:p>
    <w:p w:rsidR="00963DEB" w:rsidP="00963DEB" w:rsidRDefault="00963DEB" w14:paraId="1F79A069" w14:textId="77777777"/>
    <w:p>
      <w:r>
        <w:rPr>
          <w:i/>
          <w:u w:val="single"/>
        </w:rPr>
        <w:t>Maximum Tree Size Class</w:t>
      </w:r>
      <w:br/>
      <w:r>
        <w:t>Pole 5-9" DBH</w:t>
      </w:r>
    </w:p>
    <w:p w:rsidR="00963DEB" w:rsidP="00963DEB" w:rsidRDefault="00963DEB" w14:paraId="180BAD72" w14:textId="77777777">
      <w:pPr>
        <w:pStyle w:val="InfoPara"/>
        <w:pBdr>
          <w:top w:val="single" w:color="auto" w:sz="4" w:space="1"/>
        </w:pBdr>
      </w:pPr>
      <w:r>
        <w:t>Class E</w:t>
      </w:r>
      <w:r>
        <w:tab/>
        <w:t>12</w:t>
      </w:r>
      <w:r w:rsidR="002A3B10">
        <w:tab/>
      </w:r>
      <w:r w:rsidR="002A3B10">
        <w:tab/>
      </w:r>
      <w:r w:rsidR="002A3B10">
        <w:tab/>
      </w:r>
      <w:r w:rsidR="002A3B10">
        <w:tab/>
      </w:r>
      <w:r w:rsidR="004F7795">
        <w:t>Late Development 1 - Closed</w:t>
      </w:r>
    </w:p>
    <w:p w:rsidR="00963DEB" w:rsidP="00963DEB" w:rsidRDefault="00963DEB" w14:paraId="720FD007" w14:textId="77777777"/>
    <w:p w:rsidR="00963DEB" w:rsidP="00963DEB" w:rsidRDefault="00963DEB" w14:paraId="63AC7E3F" w14:textId="77777777">
      <w:pPr>
        <w:pStyle w:val="SClassInfoPara"/>
      </w:pPr>
      <w:r>
        <w:t>Indicator Species</w:t>
      </w:r>
    </w:p>
    <w:p w:rsidR="00963DEB" w:rsidP="00963DEB" w:rsidRDefault="00963DEB" w14:paraId="0B5C8043" w14:textId="77777777"/>
    <w:p w:rsidR="00963DEB" w:rsidP="00963DEB" w:rsidRDefault="00963DEB" w14:paraId="76B1345F" w14:textId="77777777">
      <w:pPr>
        <w:pStyle w:val="SClassInfoPara"/>
      </w:pPr>
      <w:r>
        <w:t>Description</w:t>
      </w:r>
    </w:p>
    <w:p w:rsidR="00963DEB" w:rsidP="00963DEB" w:rsidRDefault="00963DEB" w14:paraId="07331CE5" w14:textId="273E67B0">
      <w:r>
        <w:t>Class E is the l</w:t>
      </w:r>
      <w:r w:rsidR="00357D65">
        <w:t xml:space="preserve">ate-seral closed stage, </w:t>
      </w:r>
      <w:r w:rsidR="008F59F3">
        <w:t>with higher</w:t>
      </w:r>
      <w:r>
        <w:t xml:space="preserve"> canopy cover from mangrove species and little or no understory except in small (0.1-0.5ac) lightning-caused canopy gaps. Accumulation of coarse woody debris and mangrove “muck” is evident, but generally fires only sustain spread under extreme drought conditions. Categor</w:t>
      </w:r>
      <w:r w:rsidR="00357D65">
        <w:t>y 4+ hurricanes</w:t>
      </w:r>
      <w:r>
        <w:t xml:space="preserve"> can eliminate the</w:t>
      </w:r>
      <w:r w:rsidR="00357D65">
        <w:t xml:space="preserve"> </w:t>
      </w:r>
      <w:r>
        <w:t>mangrove canopy and expose bare se</w:t>
      </w:r>
      <w:r w:rsidR="008F59F3">
        <w:t>diments</w:t>
      </w:r>
      <w:r>
        <w:t>. Category 1-3</w:t>
      </w:r>
      <w:r w:rsidR="00357D65">
        <w:t xml:space="preserve"> hurricanes </w:t>
      </w:r>
      <w:r>
        <w:t xml:space="preserve">can create sizeable openings within the mangrove </w:t>
      </w:r>
      <w:r w:rsidR="008F59F3">
        <w:t>forest.</w:t>
      </w:r>
      <w:r>
        <w:t xml:space="preserve"> Fires only penetrate a few meters into the inland ecotone and mangrove forest fringe adjoining prairies.</w:t>
      </w:r>
    </w:p>
    <w:p w:rsidR="00963DEB" w:rsidP="00963DEB" w:rsidRDefault="00963DEB" w14:paraId="4EE844BF" w14:textId="77777777"/>
    <w:p>
      <w:r>
        <w:rPr>
          <w:i/>
          <w:u w:val="single"/>
        </w:rPr>
        <w:t>Maximum Tree Size Class</w:t>
      </w:r>
      <w:br/>
      <w:r>
        <w:t>Pole 5-9" 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141F64" w:rsidP="00963DEB" w:rsidRDefault="00141F64" w14:paraId="68E798AC" w14:textId="7AF49952">
      <w:r w:rsidRPr="00141F64">
        <w:t xml:space="preserve">Armitage, A.R., W.E. </w:t>
      </w:r>
      <w:proofErr w:type="spellStart"/>
      <w:r w:rsidRPr="00141F64">
        <w:t>Highfield</w:t>
      </w:r>
      <w:proofErr w:type="spellEnd"/>
      <w:r w:rsidRPr="00141F64">
        <w:t xml:space="preserve">, S.D. Brody, P. </w:t>
      </w:r>
      <w:proofErr w:type="spellStart"/>
      <w:r w:rsidRPr="00141F64">
        <w:t>Louchouarn</w:t>
      </w:r>
      <w:proofErr w:type="spellEnd"/>
      <w:r w:rsidRPr="00141F64">
        <w:t xml:space="preserve">. 2015. The contribution of mangrove expansion to salt marsh loss on the Texas Gulf coast. </w:t>
      </w:r>
      <w:r w:rsidRPr="00141F64">
        <w:rPr>
          <w:i/>
          <w:iCs/>
        </w:rPr>
        <w:t>PLOS ONE</w:t>
      </w:r>
      <w:r w:rsidRPr="00141F64">
        <w:t xml:space="preserve"> 10(5): e0125404.</w:t>
      </w:r>
    </w:p>
    <w:p w:rsidR="00141F64" w:rsidP="00963DEB" w:rsidRDefault="00141F64" w14:paraId="75995231" w14:textId="77777777"/>
    <w:p w:rsidR="00963DEB" w:rsidP="00963DEB" w:rsidRDefault="00963DEB" w14:paraId="4E5CDCD5" w14:textId="17D8DCBF">
      <w:r>
        <w:lastRenderedPageBreak/>
        <w:t>Austin, D.F., Coleman-</w:t>
      </w:r>
      <w:proofErr w:type="spellStart"/>
      <w:r>
        <w:t>Marois</w:t>
      </w:r>
      <w:proofErr w:type="spellEnd"/>
      <w:r>
        <w:t>, K. and Richardson, D.R. 1977. Vegetation of southeastern Florida. Florida Scientist 40(4): 331-361.</w:t>
      </w:r>
    </w:p>
    <w:p w:rsidR="00963DEB" w:rsidP="00963DEB" w:rsidRDefault="00963DEB" w14:paraId="5B90BD48" w14:textId="77777777"/>
    <w:p w:rsidR="00963DEB" w:rsidP="00963DEB" w:rsidRDefault="00963DEB" w14:paraId="5ABA4E31" w14:textId="77777777">
      <w:r>
        <w:t>Bancroft, L. 1974. Fire management in Everglades National Park. Homestead, FL: National Park Service, Everglades National Park. 32 pp.</w:t>
      </w:r>
    </w:p>
    <w:p w:rsidR="00963DEB" w:rsidP="00963DEB" w:rsidRDefault="00963DEB" w14:paraId="3856A23D" w14:textId="77777777"/>
    <w:p w:rsidR="00963DEB" w:rsidP="00963DEB" w:rsidRDefault="00963DEB" w14:paraId="6E9AE256" w14:textId="77777777">
      <w:r>
        <w:t xml:space="preserve">Brown, J.K. and J. </w:t>
      </w:r>
      <w:proofErr w:type="spellStart"/>
      <w:r>
        <w:t>Kapler</w:t>
      </w:r>
      <w:proofErr w:type="spellEnd"/>
      <w:r>
        <w:t xml:space="preserve">-Smith, eds. 2000. Wildland fire in ecosystems: effects of fire on flora. Gen. Tech. Rep. RMRS-GTR-42. </w:t>
      </w:r>
      <w:proofErr w:type="spellStart"/>
      <w:r>
        <w:t>vol</w:t>
      </w:r>
      <w:proofErr w:type="spellEnd"/>
      <w:r>
        <w:t xml:space="preserve"> 2. Ogden, UT: USDA Forest Service, Rocky Mountain Research Station. 257 pp.</w:t>
      </w:r>
    </w:p>
    <w:p w:rsidR="00963DEB" w:rsidP="00963DEB" w:rsidRDefault="00963DEB" w14:paraId="46E9F7D3" w14:textId="3DA23108"/>
    <w:p w:rsidRPr="00962D57" w:rsidR="00962D57" w:rsidP="00962D57" w:rsidRDefault="00962D57" w14:paraId="3CB5C146" w14:textId="6BCE67D5">
      <w:r w:rsidRPr="00962D57">
        <w:t xml:space="preserve">Cavanaugh, K. C. J.R. Kellner, A.J. Forde, D.S. </w:t>
      </w:r>
      <w:proofErr w:type="spellStart"/>
      <w:r w:rsidRPr="00962D57">
        <w:t>Gruner</w:t>
      </w:r>
      <w:proofErr w:type="spellEnd"/>
      <w:r w:rsidRPr="00962D57">
        <w:t>, J.D. Parker, W. Rodriguez</w:t>
      </w:r>
      <w:r w:rsidRPr="00962D57">
        <w:rPr>
          <w:iCs/>
        </w:rPr>
        <w:t xml:space="preserve"> et al. </w:t>
      </w:r>
      <w:r w:rsidRPr="00962D57">
        <w:t>(2014).</w:t>
      </w:r>
      <w:r w:rsidR="001522C1">
        <w:t xml:space="preserve"> </w:t>
      </w:r>
      <w:r w:rsidRPr="00962D57">
        <w:t>Poleward expansion of mangroves is a threshold response to decreased frequency of extreme cold events. </w:t>
      </w:r>
      <w:r w:rsidRPr="00962D57">
        <w:rPr>
          <w:iCs/>
        </w:rPr>
        <w:t>PNAS</w:t>
      </w:r>
      <w:r w:rsidRPr="00962D57">
        <w:t> </w:t>
      </w:r>
      <w:r w:rsidRPr="00962D57">
        <w:rPr>
          <w:bCs/>
        </w:rPr>
        <w:t>111:</w:t>
      </w:r>
      <w:r w:rsidRPr="00962D57">
        <w:t> 723–727</w:t>
      </w:r>
    </w:p>
    <w:p w:rsidRPr="00962D57" w:rsidR="00962D57" w:rsidP="00962D57" w:rsidRDefault="00962D57" w14:paraId="3FBF0E7E" w14:textId="77777777">
      <w:r w:rsidRPr="00962D57">
        <w:t xml:space="preserve">Doughty, C.D., J.A. Langley, W.C. Walker, </w:t>
      </w:r>
      <w:proofErr w:type="spellStart"/>
      <w:proofErr w:type="gramStart"/>
      <w:r w:rsidRPr="00962D57">
        <w:t>R.Schaub</w:t>
      </w:r>
      <w:proofErr w:type="spellEnd"/>
      <w:proofErr w:type="gramEnd"/>
      <w:r w:rsidRPr="00962D57">
        <w:t>, and S.K. Chapman. (2015).  Mangrove range expansion increases coastal wetland carbon storage. Estuaries and Coasts: DOI 10.1007/s12237-015-9993-8.</w:t>
      </w:r>
    </w:p>
    <w:p w:rsidR="00962D57" w:rsidP="00963DEB" w:rsidRDefault="00962D57" w14:paraId="453EFC62" w14:textId="77777777"/>
    <w:p w:rsidR="00963DEB" w:rsidP="00963DEB" w:rsidRDefault="00963DEB" w14:paraId="18D539CA" w14:textId="77777777">
      <w:proofErr w:type="spellStart"/>
      <w:r>
        <w:t>Ewel</w:t>
      </w:r>
      <w:proofErr w:type="spellEnd"/>
      <w:r>
        <w:t xml:space="preserve">, K.C. 1990. Swamps. Pages 281-323 in: R.R. Myers and J.J. </w:t>
      </w:r>
      <w:proofErr w:type="spellStart"/>
      <w:r>
        <w:t>Ewel</w:t>
      </w:r>
      <w:proofErr w:type="spellEnd"/>
      <w:r>
        <w:t>, eds. Ecosystems of Florida. University of Central Florida Press, Orlando, FL.</w:t>
      </w:r>
    </w:p>
    <w:p w:rsidR="00963DEB" w:rsidP="00963DEB" w:rsidRDefault="00963DEB" w14:paraId="4716AF95" w14:textId="136469C9"/>
    <w:p w:rsidRPr="008009F1" w:rsidR="008009F1" w:rsidP="00963DEB" w:rsidRDefault="00FD29D4" w14:paraId="0E3B06B6" w14:textId="01523AFF">
      <w:r>
        <w:t>Feller IC</w:t>
      </w:r>
      <w:r w:rsidRPr="008009F1" w:rsidR="008009F1">
        <w:t xml:space="preserve">, </w:t>
      </w:r>
      <w:r>
        <w:t>Dangermond EM</w:t>
      </w:r>
      <w:r w:rsidRPr="008009F1" w:rsidR="008009F1">
        <w:t xml:space="preserve">, </w:t>
      </w:r>
      <w:r>
        <w:t>Devlin DJ</w:t>
      </w:r>
      <w:r w:rsidRPr="008009F1" w:rsidR="008009F1">
        <w:t xml:space="preserve">, </w:t>
      </w:r>
      <w:r>
        <w:t>Lovelock CE</w:t>
      </w:r>
      <w:r w:rsidRPr="008009F1" w:rsidR="008009F1">
        <w:t xml:space="preserve">, </w:t>
      </w:r>
      <w:r>
        <w:t>Proffitt CE</w:t>
      </w:r>
      <w:r w:rsidRPr="008009F1" w:rsidR="008009F1">
        <w:t xml:space="preserve">, </w:t>
      </w:r>
      <w:r>
        <w:t>Rodriguez W</w:t>
      </w:r>
      <w:r w:rsidRPr="008009F1" w:rsidR="008009F1">
        <w:t>.</w:t>
      </w:r>
      <w:r w:rsidRPr="008009F1" w:rsidR="008009F1">
        <w:rPr>
          <w:bCs/>
        </w:rPr>
        <w:t xml:space="preserve"> Nutrient enrichment intensifies hurricane impact in scrub mangrove ecosystems in the Indian River Lagoon, Florida, USA.</w:t>
      </w:r>
      <w:r w:rsidRPr="008009F1" w:rsidR="008009F1">
        <w:t xml:space="preserve"> Ecology. 2015 Nov;96(11):2960-72.</w:t>
      </w:r>
    </w:p>
    <w:p w:rsidR="008009F1" w:rsidP="00963DEB" w:rsidRDefault="008009F1" w14:paraId="1F709A65" w14:textId="77777777"/>
    <w:p w:rsidR="00963DEB" w:rsidP="00963DEB" w:rsidRDefault="00963DEB" w14:paraId="4C5ABF9E" w14:textId="77777777">
      <w:r>
        <w:t>Florida State University Climate Center. 2004. Hurricane Return Periods in Florida. [Online]. Available: http://www.coaps.fsu.edu/climate_center/return.html.</w:t>
      </w:r>
    </w:p>
    <w:p w:rsidR="00963DEB" w:rsidP="00963DEB" w:rsidRDefault="00963DEB" w14:paraId="5075FE18" w14:textId="77777777"/>
    <w:p w:rsidR="00963DEB" w:rsidP="00963DEB" w:rsidRDefault="00963DEB" w14:paraId="59A1B58F" w14:textId="77777777">
      <w:r>
        <w:t>Foster, A.M. and Smith, T.J. III. 2001 [poster]. Changes in the mangrove/marsh ecotones of the Florida Everglades. Presented at 16th Biennial Conference of the Estuarine Research Federation, St. Petersburg, FL: [Online]. Available: http://sofia.usgs.gov/publications/posters/change_mangrovemarsh/.</w:t>
      </w:r>
    </w:p>
    <w:p w:rsidR="00963DEB" w:rsidP="00963DEB" w:rsidRDefault="00963DEB" w14:paraId="2BBF1CCC" w14:textId="77777777"/>
    <w:p w:rsidR="00963DEB" w:rsidP="00963DEB" w:rsidRDefault="00963DEB" w14:paraId="5DC07C86" w14:textId="77777777">
      <w:r>
        <w:t xml:space="preserve">Frost, C.C. 1995. </w:t>
      </w:r>
      <w:proofErr w:type="spellStart"/>
      <w:r>
        <w:t>Presettlement</w:t>
      </w:r>
      <w:proofErr w:type="spellEnd"/>
      <w:r>
        <w:t xml:space="preserve"> fire regimes in southeastern marshes, peatlands and swamps. Pages 39-60 in: S.I. Cerulean and R.T. Engstrom, eds. Fire in wetlands: a management perspective. Tall Timbers Fire Ecology Conference Proceedings, No. 19.</w:t>
      </w:r>
    </w:p>
    <w:p w:rsidR="00963DEB" w:rsidP="00963DEB" w:rsidRDefault="00963DEB" w14:paraId="3C760648" w14:textId="77777777"/>
    <w:p w:rsidR="00963DEB" w:rsidP="00963DEB" w:rsidRDefault="00963DEB" w14:paraId="16DBDDB0" w14:textId="77777777">
      <w:r>
        <w:t xml:space="preserve">Gunderson, L.H. and Snyder, J.R. 1994. Fire patterns in the southern Everglades. Pages 291-305 in: Davis, Steven M. and Ogden, John C., ed. Everglades: The Ecosystem and Its Restoration, Delray Beach, FL: St. Lucie Press. </w:t>
      </w:r>
    </w:p>
    <w:p w:rsidR="00963DEB" w:rsidP="00963DEB" w:rsidRDefault="00963DEB" w14:paraId="0BD46123" w14:textId="77777777"/>
    <w:p w:rsidR="00963DEB" w:rsidP="00963DEB" w:rsidRDefault="00963DEB" w14:paraId="6D9F3808" w14:textId="77777777">
      <w:r>
        <w:t>Hofstetter, R.H. 1974. The ecological role of fire in southern Florida. The Florida Field Naturalist 2-9.</w:t>
      </w:r>
    </w:p>
    <w:p w:rsidR="00963DEB" w:rsidP="00963DEB" w:rsidRDefault="00963DEB" w14:paraId="10356D37" w14:textId="77777777"/>
    <w:p w:rsidR="00963DEB" w:rsidP="00963DEB" w:rsidRDefault="00963DEB" w14:paraId="6CAB9671" w14:textId="77777777">
      <w:r>
        <w:t xml:space="preserve">Krauss, K.W., Doyle, T.W., Twilley, R.R., Whelan, K.R.T.K. and Smith T.J., III. 2003 [poster]. Woody debris in south Florida mangrove wetlands. Presented at Greater Everglades Ecosystem </w:t>
      </w:r>
      <w:r>
        <w:lastRenderedPageBreak/>
        <w:t>Restoration Conference. US Dept. of Interior, US Geological Survey, Center for Coastal Geology, [Online]. Available: http://sofia.usgs.gov/geer/2003/posters/woodydebris/.</w:t>
      </w:r>
    </w:p>
    <w:p w:rsidR="00963DEB" w:rsidP="00963DEB" w:rsidRDefault="00963DEB" w14:paraId="0DB7677D" w14:textId="77777777"/>
    <w:p w:rsidR="00963DEB" w:rsidP="00963DEB" w:rsidRDefault="00963DEB" w14:paraId="5009D264" w14:textId="77777777">
      <w:proofErr w:type="spellStart"/>
      <w:r>
        <w:t>Kushlan</w:t>
      </w:r>
      <w:proofErr w:type="spellEnd"/>
      <w:r>
        <w:t xml:space="preserve">, J. 1990. Freshwater marshes. Pages 324-363 in: Myers, R.L. and </w:t>
      </w:r>
      <w:proofErr w:type="spellStart"/>
      <w:r>
        <w:t>Ewel</w:t>
      </w:r>
      <w:proofErr w:type="spellEnd"/>
      <w:r>
        <w:t>, J.J., ed. Ecosystems of Florida. Orlando, FL: University of Central Florida Press.</w:t>
      </w:r>
    </w:p>
    <w:p w:rsidR="00963DEB" w:rsidP="00963DEB" w:rsidRDefault="00963DEB" w14:paraId="23D93812" w14:textId="77777777"/>
    <w:p w:rsidR="00963DEB" w:rsidP="00963DEB" w:rsidRDefault="00963DEB" w14:paraId="5F48DA09" w14:textId="77777777">
      <w:r>
        <w:t>Lodge, T.E. 1994. Freshwater marshes: water, weather, and fire. Pages 19-61 in: The Everglades Handbook: Understanding the Ecosystem. Delray Beach, FL: St. Lucie Press.</w:t>
      </w:r>
    </w:p>
    <w:p w:rsidR="00963DEB" w:rsidP="00963DEB" w:rsidRDefault="00963DEB" w14:paraId="08E180C3" w14:textId="77777777"/>
    <w:p w:rsidR="00963DEB" w:rsidP="00963DEB" w:rsidRDefault="00963DEB" w14:paraId="4E15651F" w14:textId="77777777">
      <w:r>
        <w:t xml:space="preserve">Montague, Clay L. and </w:t>
      </w:r>
      <w:proofErr w:type="spellStart"/>
      <w:r>
        <w:t>Wegert</w:t>
      </w:r>
      <w:proofErr w:type="spellEnd"/>
      <w:r>
        <w:t xml:space="preserve">, Richard G. 1990. Salt marshes., Pages 481-516 in: Myers, R.L. and </w:t>
      </w:r>
      <w:proofErr w:type="spellStart"/>
      <w:r>
        <w:t>Ewel</w:t>
      </w:r>
      <w:proofErr w:type="spellEnd"/>
      <w:r>
        <w:t>, J.J., ed. Ecosystems of Florida. Orlando, FL: University of Central Florida Press. Descrip_template012004.doc.</w:t>
      </w:r>
    </w:p>
    <w:p w:rsidR="00963DEB" w:rsidP="00963DEB" w:rsidRDefault="00963DEB" w14:paraId="25D53D84" w14:textId="77777777"/>
    <w:p w:rsidR="00963DEB" w:rsidP="00963DEB" w:rsidRDefault="00963DEB" w14:paraId="00A5AFF9" w14:textId="77777777">
      <w:r>
        <w:t xml:space="preserve">National Hurricane Center. 2004. Return Period </w:t>
      </w:r>
      <w:proofErr w:type="gramStart"/>
      <w:r>
        <w:t>In</w:t>
      </w:r>
      <w:proofErr w:type="gramEnd"/>
      <w:r>
        <w:t xml:space="preserve"> Years for Category 1-5 Hurricanes (5 Maps). National Oceanic and Atmospheric Administration. [Online]. Available: http://www.nhc.noaa.gov/HAW2/pdf/cat1.pdf.</w:t>
      </w:r>
    </w:p>
    <w:p w:rsidR="00963DEB" w:rsidP="00963DEB" w:rsidRDefault="00963DEB" w14:paraId="6F5C8DB7" w14:textId="77777777"/>
    <w:p w:rsidR="00963DEB" w:rsidP="00963DEB" w:rsidRDefault="00963DEB" w14:paraId="4CB59067" w14:textId="77777777">
      <w:r>
        <w:t>National Park Service. 2003 (unpublished). Draft Environmental Assessment: Fire Management Plan, Everglades National Park. Homestead, FL: US Dept. of Interior, National Park Service.</w:t>
      </w:r>
    </w:p>
    <w:p w:rsidR="00963DEB" w:rsidP="00963DEB" w:rsidRDefault="00963DEB" w14:paraId="6C71AC96" w14:textId="77777777"/>
    <w:p w:rsidR="00963DEB" w:rsidP="00963DEB" w:rsidRDefault="00963DEB" w14:paraId="5FF6E948" w14:textId="77777777">
      <w:r>
        <w:t>National Park Service. 2003 (unpublished). Draft Fire Management Plan for Everglades National Park. Homestead, FL: US Dept. of Interior, National Park Service.</w:t>
      </w:r>
    </w:p>
    <w:p w:rsidR="00963DEB" w:rsidP="00963DEB" w:rsidRDefault="00963DEB" w14:paraId="1E60537D" w14:textId="77777777"/>
    <w:p w:rsidR="00963DEB" w:rsidP="00963DEB" w:rsidRDefault="00963DEB" w14:paraId="706F9E33" w14:textId="77777777">
      <w:r>
        <w:t>NatureServe. 2006. Aggregate systems and their members-SOUTHEAST. 23 Aug 2006</w:t>
      </w:r>
    </w:p>
    <w:p w:rsidR="00963DEB" w:rsidP="00963DEB" w:rsidRDefault="00963DEB" w14:paraId="051508C9" w14:textId="77777777"/>
    <w:p w:rsidR="00963DEB" w:rsidP="00963DEB" w:rsidRDefault="00963DEB" w14:paraId="12FEBD0C" w14:textId="77777777">
      <w:r>
        <w:t>NatureServe. 2007. International Ecological Classification Standard: Terrestrial Ecological Classifications. NatureServe Central Databases. Arlington, VA. Data current as of 10 February 2007.</w:t>
      </w:r>
    </w:p>
    <w:p w:rsidR="00963DEB" w:rsidP="00963DEB" w:rsidRDefault="00963DEB" w14:paraId="51A72769" w14:textId="77777777"/>
    <w:p w:rsidR="00963DEB" w:rsidP="00963DEB" w:rsidRDefault="00963DEB" w14:paraId="149FCDE0" w14:textId="77777777">
      <w:proofErr w:type="spellStart"/>
      <w:r>
        <w:t>Odum</w:t>
      </w:r>
      <w:proofErr w:type="spellEnd"/>
      <w:r>
        <w:t xml:space="preserve">, W.E., and McIvor, C.C. 1990. Mangroves. Pages 517-548 in: Myers, R.L. and </w:t>
      </w:r>
      <w:proofErr w:type="spellStart"/>
      <w:r>
        <w:t>Ewel</w:t>
      </w:r>
      <w:proofErr w:type="spellEnd"/>
      <w:r>
        <w:t>, J.J., ed. Ecosystems of Florida. Orlando, FL: University of Central Florida Press.</w:t>
      </w:r>
    </w:p>
    <w:p w:rsidR="00963DEB" w:rsidP="00963DEB" w:rsidRDefault="00963DEB" w14:paraId="51A9BEF9" w14:textId="77777777"/>
    <w:p w:rsidR="00963DEB" w:rsidP="00963DEB" w:rsidRDefault="00963DEB" w14:paraId="781043ED" w14:textId="77777777">
      <w:proofErr w:type="spellStart"/>
      <w:r>
        <w:t>Odum</w:t>
      </w:r>
      <w:proofErr w:type="spellEnd"/>
      <w:r>
        <w:t>, W.E., McIvor, C.C. and Smith, T.J. III. 1982. The ecology of the mangroves of south Florida: a community profile. FWS/OBS-81/24. Washington, D.C.: US Dept. of Interior, Fish and Wildlife Service, Office of Biological Services, 154 pp.</w:t>
      </w:r>
    </w:p>
    <w:p w:rsidR="00963DEB" w:rsidP="00963DEB" w:rsidRDefault="00963DEB" w14:paraId="230AC366" w14:textId="084902E9"/>
    <w:p w:rsidR="00141F64" w:rsidP="00963DEB" w:rsidRDefault="00141F64" w14:paraId="740146C6" w14:textId="011AF526">
      <w:proofErr w:type="spellStart"/>
      <w:r w:rsidRPr="00141F64">
        <w:t>Osland</w:t>
      </w:r>
      <w:proofErr w:type="spellEnd"/>
      <w:r w:rsidRPr="00141F64">
        <w:t>, M.J. (2013). Winter climate change and coastal wetland foundation species: salt marshes vs. mangrove forests in the southeastern United States. Global Change Biology 19(5): 1482-1494.</w:t>
      </w:r>
    </w:p>
    <w:p w:rsidR="00141F64" w:rsidP="00963DEB" w:rsidRDefault="00141F64" w14:paraId="0A65DEA4" w14:textId="77777777"/>
    <w:p w:rsidR="00963DEB" w:rsidP="00963DEB" w:rsidRDefault="00963DEB" w14:paraId="6EF6F3E6" w14:textId="393971C5">
      <w:r>
        <w:t>Patterson, S.G. 1986. Mangrove community boundary interpretation and detection of areal changes in Marco Island, Florida: application of digital image processing and remote sensing techniques. US Fish and Wildlife Service Biol. Report 86(10). 87 pp.</w:t>
      </w:r>
    </w:p>
    <w:p w:rsidR="00963DEB" w:rsidP="00963DEB" w:rsidRDefault="00963DEB" w14:paraId="12F7A236" w14:textId="77777777"/>
    <w:p w:rsidR="00963DEB" w:rsidP="00963DEB" w:rsidRDefault="00963DEB" w14:paraId="4116BB92" w14:textId="77777777">
      <w:r>
        <w:t>Robertson, W.B. 1954. Everglades fires-past, present, and future. Everglades Natural History 2(1): 9-16.</w:t>
      </w:r>
    </w:p>
    <w:p w:rsidR="00963DEB" w:rsidP="00963DEB" w:rsidRDefault="00963DEB" w14:paraId="2026B498" w14:textId="77777777"/>
    <w:p w:rsidR="00963DEB" w:rsidP="00963DEB" w:rsidRDefault="00963DEB" w14:paraId="07EAFBEC" w14:textId="77777777">
      <w:r>
        <w:t xml:space="preserve">Robertson, W.B. 1962. Fire and vegetation in the Everglades. Pages 67-80 in: Proceedings First Annual Tall Timbers Fire Ecology Conference, March 1-2, 1962, Tallahassee, FL. </w:t>
      </w:r>
    </w:p>
    <w:p w:rsidR="00963DEB" w:rsidP="00963DEB" w:rsidRDefault="00963DEB" w14:paraId="5CCF31E6" w14:textId="77777777"/>
    <w:p w:rsidR="00963DEB" w:rsidP="00963DEB" w:rsidRDefault="00963DEB" w14:paraId="13BA21FE" w14:textId="77777777">
      <w:r>
        <w:t>Schell, C.J. 1980. Environmental assessment: fire management, Big Cypress National Preserve. 97 pp.</w:t>
      </w:r>
    </w:p>
    <w:p w:rsidR="00963DEB" w:rsidP="00963DEB" w:rsidRDefault="00963DEB" w14:paraId="66B6D427" w14:textId="77777777"/>
    <w:p w:rsidR="00963DEB" w:rsidP="00963DEB" w:rsidRDefault="00963DEB" w14:paraId="0EF5D5EE" w14:textId="77777777">
      <w:r>
        <w:t xml:space="preserve">Schmidt, K.M., J.P. </w:t>
      </w:r>
      <w:proofErr w:type="spellStart"/>
      <w:r>
        <w:t>Menakis</w:t>
      </w:r>
      <w:proofErr w:type="spellEnd"/>
      <w:r>
        <w:t>, C.C. Hardy, W.J. Hann and D.L. Bunnell. 2002. Development of coarse-scale spatial data for wildland fire and fuel management. Gen. Tech. Rep. RMRS-GTR-87. Fort Collins, CO: USDA Forest Service, Rocky Mountain Research Station. 41 pp. + CD.</w:t>
      </w:r>
    </w:p>
    <w:p w:rsidR="00963DEB" w:rsidP="00963DEB" w:rsidRDefault="00963DEB" w14:paraId="081CC54F" w14:textId="77777777"/>
    <w:p w:rsidR="00963DEB" w:rsidP="00963DEB" w:rsidRDefault="00963DEB" w14:paraId="52CA23DE" w14:textId="77777777">
      <w:r>
        <w:t xml:space="preserve">Smith, T.J., III, K.R.T. Whelan, G.H. Anderson, C.L Walker, J.S. </w:t>
      </w:r>
      <w:proofErr w:type="spellStart"/>
      <w:r>
        <w:t>Dismukes</w:t>
      </w:r>
      <w:proofErr w:type="spellEnd"/>
      <w:r>
        <w:t xml:space="preserve"> and T.W. Doyle.  2003 [poster]. A decade of mangrove forest </w:t>
      </w:r>
      <w:proofErr w:type="gramStart"/>
      <w:r>
        <w:t>change</w:t>
      </w:r>
      <w:proofErr w:type="gramEnd"/>
      <w:r>
        <w:t xml:space="preserve"> following Hurricane Andrew. Presented at Greater Everglades Ecosystem Restoration Conference. US Dept. of Interior, US Geological Survey, Center for Coastal Geology, [Online]. Available: http://sofia.usgs.gov/projects/land_margin/mangchange_03geerab.html.</w:t>
      </w:r>
    </w:p>
    <w:p w:rsidR="00963DEB" w:rsidP="00963DEB" w:rsidRDefault="00963DEB" w14:paraId="2FCED005" w14:textId="77777777"/>
    <w:p w:rsidR="00963DEB" w:rsidP="00963DEB" w:rsidRDefault="00963DEB" w14:paraId="2C0F1786" w14:textId="77777777">
      <w:r>
        <w:t>Snyder, J.R. 1989. Fire regimes in subtropical south Florida. Pages 303-319 in: Proceedings 17th Tall Timbers Fire Ecology Conference: High Intensity Fire in Wildlands-Management Challenges and Options, May 18-21, 1989, Tallahassee, FL.</w:t>
      </w:r>
    </w:p>
    <w:p w:rsidR="00963DEB" w:rsidP="00963DEB" w:rsidRDefault="00963DEB" w14:paraId="5A064300" w14:textId="77777777"/>
    <w:p w:rsidR="00963DEB" w:rsidP="00963DEB" w:rsidRDefault="00963DEB" w14:paraId="3D45303D" w14:textId="77777777">
      <w:r>
        <w:t>Taylor, D.L. 1980. Fire history and man-induced fire problems in subtropical south Florida. Pages 63-68 in: Proceedings of Fire History Workshop, October 20-24, 1980, Tucson, AZ. Gen. Tech. Report RM-81. Fort Collins, CO: USDA Forest Service, Rocky Mountain Forest and Range Experiment Station.</w:t>
      </w:r>
    </w:p>
    <w:p w:rsidR="00963DEB" w:rsidP="00963DEB" w:rsidRDefault="00963DEB" w14:paraId="22587AD0" w14:textId="77777777"/>
    <w:p w:rsidR="00963DEB" w:rsidP="00963DEB" w:rsidRDefault="00963DEB" w14:paraId="376C518F" w14:textId="77777777">
      <w:r>
        <w:t>USDA Forest Service, Rocky Mountain Research Station, Fire Sciences Laboratory (2002, December). Fire Effects Information System, [Online]. Available:</w:t>
      </w:r>
    </w:p>
    <w:p w:rsidR="00963DEB" w:rsidP="00963DEB" w:rsidRDefault="00963DEB" w14:paraId="5181A62D" w14:textId="77777777">
      <w:r>
        <w:t>http://www.fs.fed.us/database/feis/.</w:t>
      </w:r>
    </w:p>
    <w:p w:rsidR="00963DEB" w:rsidP="00963DEB" w:rsidRDefault="00963DEB" w14:paraId="75D0F445" w14:textId="77777777"/>
    <w:p w:rsidR="00963DEB" w:rsidP="00963DEB" w:rsidRDefault="00963DEB" w14:paraId="6C37F8CB" w14:textId="77777777">
      <w:r>
        <w:t>Walker, C.L., T.J. Smith, III and K. Whelan. 2003. [poster]. Short-term dynamics of vegetation change across a mangrove-marsh ecotone in the southwest coastal Everglades: storms, sea level, fire and freeze. Presented at Greater Everglades Ecosystem Restoration Conference. US Dept. of Interior, US Geological Survey, Center for Coastal Geology, [Online]. Available: http://sofia.usgs.gov/geer/2003/posters/vegchange/descrip_template012004.doc.</w:t>
      </w:r>
    </w:p>
    <w:p w:rsidR="00963DEB" w:rsidP="00963DEB" w:rsidRDefault="00963DEB" w14:paraId="3A507C28" w14:textId="77777777"/>
    <w:p w:rsidR="00963DEB" w:rsidP="00963DEB" w:rsidRDefault="00963DEB" w14:paraId="3CB7E079" w14:textId="77777777">
      <w:r>
        <w:t>Walker, C.L., T.J. Smith, III and K. Whelan. 2004. [poster]. Consequences of Fire and Freeze on a Mangrove-Marsh Ecotone. US Dept. of Interior, US Geological Survey, Center for Coastal Geology, [Online]. Available: http://sofia.usgs.gov/publications/posters/firefreeze/.</w:t>
      </w:r>
    </w:p>
    <w:p w:rsidR="004D5F12" w:rsidP="00963DEB" w:rsidRDefault="004D5F12" w14:paraId="752B68E8" w14:textId="106B041D"/>
    <w:sectPr w:rsidR="004D5F12" w:rsidSect="00FE41CA">
      <w:headerReference w:type="default" r:id="rId13"/>
      <w:footerReference w:type="default" r:id="rId14"/>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B7D599" w14:textId="77777777" w:rsidR="00FD29D4" w:rsidRDefault="00FD29D4">
      <w:r>
        <w:separator/>
      </w:r>
    </w:p>
  </w:endnote>
  <w:endnote w:type="continuationSeparator" w:id="0">
    <w:p w14:paraId="38C4F9D9" w14:textId="77777777" w:rsidR="00FD29D4" w:rsidRDefault="00FD29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altName w:val="Segoe UI"/>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29606B" w14:textId="77777777" w:rsidR="00CE5F71" w:rsidRDefault="00CE5F71" w:rsidP="00963DEB">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5F00A6" w14:textId="77777777" w:rsidR="00FD29D4" w:rsidRDefault="00FD29D4">
      <w:r>
        <w:separator/>
      </w:r>
    </w:p>
  </w:footnote>
  <w:footnote w:type="continuationSeparator" w:id="0">
    <w:p w14:paraId="07972E87" w14:textId="77777777" w:rsidR="00FD29D4" w:rsidRDefault="00FD29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D5B017" w14:textId="77777777" w:rsidR="00CE5F71" w:rsidRDefault="00CE5F71" w:rsidP="00963DEB">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8D7F3C"/>
    <w:pPr>
      <w:ind w:left="720"/>
    </w:pPr>
    <w:rPr>
      <w:rFonts w:ascii="Calibri" w:eastAsia="Calibri" w:hAnsi="Calibri"/>
      <w:sz w:val="22"/>
      <w:szCs w:val="22"/>
    </w:rPr>
  </w:style>
  <w:style w:type="character" w:styleId="Hyperlink">
    <w:name w:val="Hyperlink"/>
    <w:rsid w:val="008D7F3C"/>
    <w:rPr>
      <w:color w:val="0000FF"/>
      <w:u w:val="single"/>
    </w:rPr>
  </w:style>
  <w:style w:type="paragraph" w:styleId="BalloonText">
    <w:name w:val="Balloon Text"/>
    <w:basedOn w:val="Normal"/>
    <w:link w:val="BalloonTextChar"/>
    <w:uiPriority w:val="99"/>
    <w:semiHidden/>
    <w:unhideWhenUsed/>
    <w:rsid w:val="008A3D5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A3D57"/>
    <w:rPr>
      <w:rFonts w:ascii="Lucida Grande" w:hAnsi="Lucida Grande" w:cs="Lucida Grande"/>
      <w:sz w:val="18"/>
      <w:szCs w:val="18"/>
    </w:rPr>
  </w:style>
  <w:style w:type="character" w:styleId="CommentReference">
    <w:name w:val="annotation reference"/>
    <w:basedOn w:val="DefaultParagraphFont"/>
    <w:uiPriority w:val="99"/>
    <w:semiHidden/>
    <w:unhideWhenUsed/>
    <w:rsid w:val="008A3D57"/>
    <w:rPr>
      <w:sz w:val="18"/>
      <w:szCs w:val="18"/>
    </w:rPr>
  </w:style>
  <w:style w:type="paragraph" w:styleId="CommentText">
    <w:name w:val="annotation text"/>
    <w:basedOn w:val="Normal"/>
    <w:link w:val="CommentTextChar"/>
    <w:uiPriority w:val="99"/>
    <w:semiHidden/>
    <w:unhideWhenUsed/>
    <w:rsid w:val="008A3D57"/>
  </w:style>
  <w:style w:type="character" w:customStyle="1" w:styleId="CommentTextChar">
    <w:name w:val="Comment Text Char"/>
    <w:basedOn w:val="DefaultParagraphFont"/>
    <w:link w:val="CommentText"/>
    <w:uiPriority w:val="99"/>
    <w:semiHidden/>
    <w:rsid w:val="008A3D57"/>
    <w:rPr>
      <w:sz w:val="24"/>
      <w:szCs w:val="24"/>
    </w:rPr>
  </w:style>
  <w:style w:type="paragraph" w:styleId="CommentSubject">
    <w:name w:val="annotation subject"/>
    <w:basedOn w:val="CommentText"/>
    <w:next w:val="CommentText"/>
    <w:link w:val="CommentSubjectChar"/>
    <w:uiPriority w:val="99"/>
    <w:semiHidden/>
    <w:unhideWhenUsed/>
    <w:rsid w:val="008A3D57"/>
    <w:rPr>
      <w:b/>
      <w:bCs/>
      <w:sz w:val="20"/>
      <w:szCs w:val="20"/>
    </w:rPr>
  </w:style>
  <w:style w:type="character" w:customStyle="1" w:styleId="CommentSubjectChar">
    <w:name w:val="Comment Subject Char"/>
    <w:basedOn w:val="CommentTextChar"/>
    <w:link w:val="CommentSubject"/>
    <w:uiPriority w:val="99"/>
    <w:semiHidden/>
    <w:rsid w:val="008A3D57"/>
    <w:rPr>
      <w:b/>
      <w:bCs/>
      <w:sz w:val="24"/>
      <w:szCs w:val="24"/>
    </w:rPr>
  </w:style>
  <w:style w:type="paragraph" w:styleId="NoSpacing">
    <w:name w:val="No Spacing"/>
    <w:link w:val="NoSpacingChar"/>
    <w:uiPriority w:val="1"/>
    <w:qFormat/>
    <w:rsid w:val="00023B71"/>
    <w:rPr>
      <w:rFonts w:asciiTheme="minorHAnsi" w:eastAsiaTheme="minorHAnsi" w:hAnsiTheme="minorHAnsi" w:cstheme="minorBidi"/>
      <w:sz w:val="22"/>
      <w:szCs w:val="22"/>
    </w:rPr>
  </w:style>
  <w:style w:type="character" w:customStyle="1" w:styleId="NoSpacingChar">
    <w:name w:val="No Spacing Char"/>
    <w:basedOn w:val="DefaultParagraphFont"/>
    <w:link w:val="NoSpacing"/>
    <w:uiPriority w:val="1"/>
    <w:rsid w:val="00023B71"/>
    <w:rPr>
      <w:rFonts w:asciiTheme="minorHAnsi" w:eastAsiaTheme="minorHAnsi" w:hAnsiTheme="minorHAnsi" w:cstheme="minorBidi"/>
      <w:sz w:val="22"/>
      <w:szCs w:val="22"/>
    </w:rPr>
  </w:style>
  <w:style w:type="character" w:styleId="Mention">
    <w:name w:val="Mention"/>
    <w:basedOn w:val="DefaultParagraphFont"/>
    <w:uiPriority w:val="99"/>
    <w:semiHidden/>
    <w:unhideWhenUsed/>
    <w:rsid w:val="00961C4C"/>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2061255">
      <w:bodyDiv w:val="1"/>
      <w:marLeft w:val="0"/>
      <w:marRight w:val="0"/>
      <w:marTop w:val="0"/>
      <w:marBottom w:val="0"/>
      <w:divBdr>
        <w:top w:val="none" w:sz="0" w:space="0" w:color="auto"/>
        <w:left w:val="none" w:sz="0" w:space="0" w:color="auto"/>
        <w:bottom w:val="none" w:sz="0" w:space="0" w:color="auto"/>
        <w:right w:val="none" w:sz="0" w:space="0" w:color="auto"/>
      </w:divBdr>
    </w:div>
    <w:div w:id="1869751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hyperlink" Target="http://www.ncbi.nlm.nih.gov/pubmed/?term=Dangremond%20EM%5BAuthor%5D&amp;cauthor=true&amp;cauthor_uid=27070015" TargetMode="External"/>
<Relationship Id="rId13" Type="http://schemas.openxmlformats.org/officeDocument/2006/relationships/header" Target="header1.xml"/>
<Relationship Id="rId3" Type="http://schemas.openxmlformats.org/officeDocument/2006/relationships/settings" Target="settings.xml"/>
<Relationship Id="rId7" Type="http://schemas.openxmlformats.org/officeDocument/2006/relationships/hyperlink" Target="http://www.ncbi.nlm.nih.gov/pubmed/?term=Feller%20IC%5BAuthor%5D&amp;cauthor=true&amp;cauthor_uid=27070015" TargetMode="External"/>
<Relationship Id="rId12" Type="http://schemas.openxmlformats.org/officeDocument/2006/relationships/hyperlink" Target="http://www.ncbi.nlm.nih.gov/pubmed/?term=Rodriguez%20W%5BAuthor%5D&amp;cauthor=true&amp;cauthor_uid=27070015" TargetMode="External"/>
<Relationship Id="rId2" Type="http://schemas.openxmlformats.org/officeDocument/2006/relationships/styles" Target="styles.xml"/>
<Relationship Id="rId16" Type="http://schemas.openxmlformats.org/officeDocument/2006/relationships/theme" Target="theme/theme1.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yperlink" Target="http://www.ncbi.nlm.nih.gov/pubmed/?term=Proffitt%20CE%5BAuthor%5D&amp;cauthor=true&amp;cauthor_uid=27070015" TargetMode="External"/>
<Relationship Id="rId5" Type="http://schemas.openxmlformats.org/officeDocument/2006/relationships/footnotes" Target="footnotes.xml"/>
<Relationship Id="rId15" Type="http://schemas.openxmlformats.org/officeDocument/2006/relationships/fontTable" Target="fontTable.xml"/>
<Relationship Id="rId10" Type="http://schemas.openxmlformats.org/officeDocument/2006/relationships/hyperlink" Target="http://www.ncbi.nlm.nih.gov/pubmed/?term=Lovelock%20CE%5BAuthor%5D&amp;cauthor=true&amp;cauthor_uid=27070015" TargetMode="External"/>
<Relationship Id="rId4" Type="http://schemas.openxmlformats.org/officeDocument/2006/relationships/webSettings" Target="webSettings.xml"/>
<Relationship Id="rId9" Type="http://schemas.openxmlformats.org/officeDocument/2006/relationships/hyperlink" Target="http://www.ncbi.nlm.nih.gov/pubmed/?term=Devlin%20DJ%5BAuthor%5D&amp;cauthor=true&amp;cauthor_uid=27070015" TargetMode="External"/>
<Relationship Id="rId14" Type="http://schemas.openxmlformats.org/officeDocument/2006/relationships/footer" Target="footer1.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4</TotalTime>
  <Pages>8</Pages>
  <Words>2835</Words>
  <Characters>16165</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18963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4</cp:revision>
  <cp:lastPrinted>2014-08-21T15:13:00Z</cp:lastPrinted>
  <dcterms:created xsi:type="dcterms:W3CDTF">2018-02-20T21:10:00Z</dcterms:created>
  <dcterms:modified xsi:type="dcterms:W3CDTF">2025-02-12T09:42:00Z</dcterms:modified>
</cp:coreProperties>
</file>