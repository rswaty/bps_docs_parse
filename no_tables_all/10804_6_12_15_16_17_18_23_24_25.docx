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72" w:rsidP="00105A72" w:rsidRDefault="00F26283" w14:paraId="6DF52353" w14:textId="466DF8D4">
      <w:pPr>
        <w:pStyle w:val="BpSTitle"/>
      </w:pPr>
      <w:r>
        <w:t>10804</w:t>
      </w:r>
    </w:p>
    <w:p w:rsidR="00105A72" w:rsidP="00105A72" w:rsidRDefault="00105A72" w14:paraId="7059245B" w14:textId="7A24F4A6">
      <w:pPr>
        <w:pStyle w:val="BpSTitle"/>
      </w:pPr>
      <w:r>
        <w:t>Inter-Mountain Basins Big Sagebrush Shrubland</w:t>
      </w:r>
      <w:r w:rsidR="0051145D">
        <w:t xml:space="preserve"> – Upland</w:t>
      </w:r>
    </w:p>
    <w:p w:rsidR="00105A72" w:rsidP="00105A72" w:rsidRDefault="00105A72" w14:paraId="26D4A4FB" w14:textId="2D40B696">
      <w:r>
        <w:t>BpS Model/Description Version: Aug. 2020</w:t>
      </w:r>
      <w:r>
        <w:tab/>
      </w:r>
      <w:r>
        <w:tab/>
      </w:r>
      <w:r>
        <w:tab/>
      </w:r>
      <w:r>
        <w:tab/>
      </w:r>
      <w:r>
        <w:tab/>
      </w:r>
      <w:r>
        <w:tab/>
      </w:r>
      <w:r>
        <w:tab/>
      </w:r>
    </w:p>
    <w:p w:rsidR="00105A72" w:rsidP="00105A72" w:rsidRDefault="00105A72" w14:paraId="46C9F6A4" w14:textId="77777777"/>
    <w:p w:rsidR="00105A72" w:rsidP="00105A72" w:rsidRDefault="00105A72" w14:paraId="667D082A" w14:textId="77777777"/>
    <w:p w:rsidR="00E50A08" w:rsidP="00E50A08" w:rsidRDefault="00E50A08" w14:paraId="6D2A64C4" w14:textId="27B25672">
      <w:pPr>
        <w:pStyle w:val="InfoPara"/>
      </w:pPr>
      <w:r>
        <w:t>Reviewer</w:t>
      </w:r>
      <w:r w:rsidR="00294867">
        <w:t>s</w:t>
      </w:r>
      <w:r>
        <w:t xml:space="preserve">: </w:t>
      </w:r>
      <w:r w:rsidRPr="005575FE">
        <w:rPr>
          <w:b w:val="0"/>
        </w:rPr>
        <w:t xml:space="preserve">Tanya Anderson, </w:t>
      </w:r>
      <w:r w:rsidRPr="005575FE" w:rsidR="00DA2AD0">
        <w:rPr>
          <w:b w:val="0"/>
        </w:rPr>
        <w:t xml:space="preserve">Andrea </w:t>
      </w:r>
      <w:proofErr w:type="spellStart"/>
      <w:r w:rsidRPr="005575FE" w:rsidR="00DA2AD0">
        <w:rPr>
          <w:b w:val="0"/>
        </w:rPr>
        <w:t>Laliberte</w:t>
      </w:r>
      <w:proofErr w:type="spellEnd"/>
      <w:r w:rsidRPr="005575FE" w:rsidR="00DA2AD0">
        <w:rPr>
          <w:b w:val="0"/>
        </w:rPr>
        <w:t xml:space="preserve">, </w:t>
      </w:r>
      <w:r w:rsidRPr="005575FE">
        <w:rPr>
          <w:b w:val="0"/>
        </w:rPr>
        <w:t>Louis Provencher, Alan Sands, Joel Tuhy, Bob Unnasch</w:t>
      </w:r>
    </w:p>
    <w:p w:rsidR="00105A72" w:rsidP="00105A72" w:rsidRDefault="00105A72" w14:paraId="65AF1A6F" w14:textId="75562727">
      <w:pPr>
        <w:pStyle w:val="InfoPara"/>
      </w:pPr>
      <w:r>
        <w:t>Vegetation Type</w:t>
      </w:r>
    </w:p>
    <w:p w:rsidR="00105A72" w:rsidP="00105A72" w:rsidRDefault="004033E1" w14:paraId="0995F2BD" w14:textId="538C61D3">
      <w:r w:rsidRPr="004033E1">
        <w:t>Shrubland</w:t>
      </w:r>
    </w:p>
    <w:p w:rsidR="00105A72" w:rsidP="00105A72" w:rsidRDefault="00105A72" w14:paraId="588DEB0A" w14:textId="77777777">
      <w:pPr>
        <w:pStyle w:val="InfoPara"/>
      </w:pPr>
      <w:r>
        <w:t>Map Zones</w:t>
      </w:r>
    </w:p>
    <w:p w:rsidR="00105A72" w:rsidP="00105A72" w:rsidRDefault="0008247F" w14:paraId="577EC92E" w14:textId="3B68A1F1">
      <w:r>
        <w:t xml:space="preserve">6, 12, </w:t>
      </w:r>
      <w:r w:rsidR="0042705B">
        <w:t xml:space="preserve">15, </w:t>
      </w:r>
      <w:r>
        <w:t xml:space="preserve">16, 17, </w:t>
      </w:r>
      <w:r w:rsidR="00E50A08">
        <w:t xml:space="preserve">18, </w:t>
      </w:r>
      <w:r>
        <w:t>23, 24</w:t>
      </w:r>
      <w:r w:rsidR="0042705B">
        <w:t>, 25</w:t>
      </w:r>
    </w:p>
    <w:p w:rsidR="0051145D" w:rsidP="00105A72" w:rsidRDefault="0051145D" w14:paraId="71FC43BF" w14:textId="29A102F2"/>
    <w:p w:rsidRPr="005A0728" w:rsidR="005A0728" w:rsidP="00105A72" w:rsidRDefault="005A0728" w14:paraId="20FAD941" w14:textId="2E9C854E">
      <w:pPr>
        <w:rPr>
          <w:b/>
        </w:rPr>
      </w:pPr>
      <w:r w:rsidRPr="005A0728">
        <w:rPr>
          <w:b/>
        </w:rPr>
        <w:t>Model Splits or Lumps</w:t>
      </w:r>
    </w:p>
    <w:p w:rsidR="005D7230" w:rsidP="00105A72" w:rsidRDefault="000B73D0" w14:paraId="167F7BBE" w14:textId="1A36A7A9">
      <w:r w:rsidRPr="001D2D46">
        <w:t xml:space="preserve">This </w:t>
      </w:r>
      <w:r w:rsidR="00294867">
        <w:t>Biophysical Setting (</w:t>
      </w:r>
      <w:r w:rsidRPr="001D2D46">
        <w:t>BpS</w:t>
      </w:r>
      <w:r w:rsidR="00294867">
        <w:t>)</w:t>
      </w:r>
      <w:r w:rsidRPr="001D2D46">
        <w:t xml:space="preserve"> is split into Wyoming big sagebrush found on upland soils and those found on semi-desert</w:t>
      </w:r>
      <w:r w:rsidRPr="00693B51">
        <w:t xml:space="preserve"> soils. The </w:t>
      </w:r>
      <w:r w:rsidR="00294867">
        <w:t>u</w:t>
      </w:r>
      <w:r w:rsidRPr="00693B51">
        <w:t xml:space="preserve">pland type receives enough moisture (&gt;10in annual) to support pinyon and juniper trees. The </w:t>
      </w:r>
      <w:r w:rsidR="00294867">
        <w:t>s</w:t>
      </w:r>
      <w:r w:rsidRPr="00693B51">
        <w:t>emi-</w:t>
      </w:r>
      <w:r w:rsidR="00294867">
        <w:t>d</w:t>
      </w:r>
      <w:r w:rsidRPr="00693B51">
        <w:t xml:space="preserve">esert type </w:t>
      </w:r>
      <w:r w:rsidRPr="0033485C">
        <w:t>is found in areas with 8-10in of annual precipita</w:t>
      </w:r>
      <w:r w:rsidRPr="002D1C09">
        <w:t>tio</w:t>
      </w:r>
      <w:bookmarkStart w:name="_GoBack" w:id="0"/>
      <w:bookmarkEnd w:id="0"/>
      <w:r w:rsidRPr="002D1C09">
        <w:t xml:space="preserve">n and generally too dry to support trees. </w:t>
      </w:r>
      <w:r>
        <w:t>These types have different indicator species, fire frequencies</w:t>
      </w:r>
      <w:r w:rsidR="00294867">
        <w:t>,</w:t>
      </w:r>
      <w:r>
        <w:t xml:space="preserve"> and management strategies. </w:t>
      </w:r>
      <w:r w:rsidRPr="000B73D0" w:rsidR="005D7230">
        <w:t>These types can be separated using precipitation data (e.g.</w:t>
      </w:r>
      <w:r w:rsidR="00294867">
        <w:t>,</w:t>
      </w:r>
      <w:r w:rsidRPr="000B73D0" w:rsidR="005D7230">
        <w:t xml:space="preserve"> Prism)</w:t>
      </w:r>
      <w:r w:rsidR="00294867">
        <w:t>.</w:t>
      </w:r>
    </w:p>
    <w:p w:rsidR="005D7230" w:rsidP="00105A72" w:rsidRDefault="005D7230" w14:paraId="4792D8BA" w14:textId="77777777"/>
    <w:p w:rsidR="00105A72" w:rsidP="00105A72" w:rsidRDefault="00105A72" w14:paraId="35F8CECA" w14:textId="77777777">
      <w:pPr>
        <w:pStyle w:val="InfoPara"/>
      </w:pPr>
      <w:r>
        <w:t>Geographic Range</w:t>
      </w:r>
    </w:p>
    <w:p w:rsidR="00105A72" w:rsidP="00105A72" w:rsidRDefault="00105A72" w14:paraId="2521F67F" w14:textId="0382EE3D">
      <w:r>
        <w:t>This ecological system is found in C</w:t>
      </w:r>
      <w:r w:rsidR="00294867">
        <w:t>alifornia</w:t>
      </w:r>
      <w:r>
        <w:t>, central N</w:t>
      </w:r>
      <w:r w:rsidR="00294867">
        <w:t>evada</w:t>
      </w:r>
      <w:r w:rsidR="00EB2314">
        <w:t>, U</w:t>
      </w:r>
      <w:r w:rsidR="00294867">
        <w:t>tah</w:t>
      </w:r>
      <w:r w:rsidR="00EB2314">
        <w:t>, C</w:t>
      </w:r>
      <w:r w:rsidR="00294867">
        <w:t>olorado</w:t>
      </w:r>
      <w:r w:rsidR="00B65E3C">
        <w:t>,</w:t>
      </w:r>
      <w:r>
        <w:t xml:space="preserve"> </w:t>
      </w:r>
      <w:r w:rsidR="00EB2314">
        <w:t>W</w:t>
      </w:r>
      <w:r w:rsidR="00294867">
        <w:t>yoming</w:t>
      </w:r>
      <w:r w:rsidR="00B65E3C">
        <w:t xml:space="preserve">, </w:t>
      </w:r>
      <w:bookmarkStart w:name="_Hlk505662850" w:id="1"/>
      <w:r w:rsidR="00B65E3C">
        <w:t>and northern A</w:t>
      </w:r>
      <w:r w:rsidR="00294867">
        <w:t>rizona</w:t>
      </w:r>
      <w:r w:rsidR="00B65E3C">
        <w:t xml:space="preserve"> and N</w:t>
      </w:r>
      <w:r w:rsidR="00294867">
        <w:t>ew Mexico</w:t>
      </w:r>
      <w:r>
        <w:t xml:space="preserve"> </w:t>
      </w:r>
      <w:bookmarkEnd w:id="1"/>
      <w:r>
        <w:t>and is distinct from sagebrush steppe (Inter-Mountain Basins Big Sagebrush Steppe</w:t>
      </w:r>
      <w:r w:rsidR="00EB2314">
        <w:t>, BpS 1125</w:t>
      </w:r>
      <w:r>
        <w:t>) found on the Columbia Plateau and in W</w:t>
      </w:r>
      <w:r w:rsidR="00294867">
        <w:t>yoming</w:t>
      </w:r>
      <w:r>
        <w:t>.</w:t>
      </w:r>
      <w:r w:rsidR="00B65E3C">
        <w:t xml:space="preserve"> </w:t>
      </w:r>
      <w:bookmarkStart w:name="_Hlk505662836" w:id="2"/>
      <w:r w:rsidR="00B65E3C">
        <w:t xml:space="preserve">This </w:t>
      </w:r>
      <w:proofErr w:type="gramStart"/>
      <w:r w:rsidR="00B65E3C">
        <w:t>particular model</w:t>
      </w:r>
      <w:proofErr w:type="gramEnd"/>
      <w:r w:rsidR="00B65E3C">
        <w:t xml:space="preserve"> is specific to the Cold Deserts ecoregion (level 2 ecoregion, Cleland 2007) excluding the </w:t>
      </w:r>
      <w:r w:rsidR="001122D7">
        <w:t>N</w:t>
      </w:r>
      <w:r w:rsidR="00B65E3C">
        <w:t>orthern Basin and Range and Wyoming Basins ecoregions (level 3 ecoregions).</w:t>
      </w:r>
      <w:bookmarkEnd w:id="2"/>
    </w:p>
    <w:p w:rsidR="00105A72" w:rsidP="00105A72" w:rsidRDefault="00105A72" w14:paraId="22FA3B2F" w14:textId="77777777">
      <w:pPr>
        <w:pStyle w:val="InfoPara"/>
      </w:pPr>
      <w:r>
        <w:t>Biophysical Site Description</w:t>
      </w:r>
    </w:p>
    <w:p w:rsidR="00105A72" w:rsidP="00105A72" w:rsidRDefault="00105A72" w14:paraId="74BD33C4" w14:textId="3CB8521B">
      <w:r>
        <w:t>This widespread system is common to the Basin and Range province. In elevation</w:t>
      </w:r>
      <w:r w:rsidR="00294867">
        <w:t>,</w:t>
      </w:r>
      <w:r>
        <w:t xml:space="preserve"> it ranges from 3</w:t>
      </w:r>
      <w:r w:rsidR="00514825">
        <w:t>,</w:t>
      </w:r>
      <w:r>
        <w:t>000-7</w:t>
      </w:r>
      <w:r w:rsidR="00514825">
        <w:t>,</w:t>
      </w:r>
      <w:r>
        <w:t>000ft (</w:t>
      </w:r>
      <w:r w:rsidR="00294867">
        <w:t>&gt;</w:t>
      </w:r>
      <w:r>
        <w:t>4</w:t>
      </w:r>
      <w:r w:rsidR="00514825">
        <w:t>,</w:t>
      </w:r>
      <w:r>
        <w:t>000ft at lower latitudes)</w:t>
      </w:r>
      <w:r w:rsidR="00294867">
        <w:t xml:space="preserve"> </w:t>
      </w:r>
      <w:r>
        <w:t>and occurs on well-drained soils on foothills, terraces, slopes</w:t>
      </w:r>
      <w:r w:rsidR="00294867">
        <w:t>,</w:t>
      </w:r>
      <w:r>
        <w:t xml:space="preserve"> and plateaus. It is found on soil depths &gt;18in and up to 60in+. </w:t>
      </w:r>
      <w:r w:rsidR="00EB2314">
        <w:t>I</w:t>
      </w:r>
      <w:r>
        <w:t xml:space="preserve">t is found between </w:t>
      </w:r>
      <w:r w:rsidR="00C56F41">
        <w:t xml:space="preserve">Wyoming big sagebrush on semi-desert soils (&lt;10in </w:t>
      </w:r>
      <w:r w:rsidR="0051145D">
        <w:t>precipitation zone</w:t>
      </w:r>
      <w:r w:rsidR="00C56F41">
        <w:t>)</w:t>
      </w:r>
      <w:r w:rsidR="00EB2314">
        <w:t xml:space="preserve"> at lower elevations</w:t>
      </w:r>
      <w:r>
        <w:t xml:space="preserve"> and mountain big sagebrush </w:t>
      </w:r>
      <w:r w:rsidR="00EB2314">
        <w:t xml:space="preserve">at higher </w:t>
      </w:r>
      <w:r w:rsidR="0008247F">
        <w:t xml:space="preserve">elevations </w:t>
      </w:r>
      <w:r w:rsidR="00C56F41">
        <w:t xml:space="preserve">(&gt;12in </w:t>
      </w:r>
      <w:r w:rsidR="0051145D">
        <w:t>precipitation zone</w:t>
      </w:r>
      <w:r w:rsidR="00C56F41">
        <w:t xml:space="preserve">) </w:t>
      </w:r>
      <w:r w:rsidR="0008247F">
        <w:t>where</w:t>
      </w:r>
      <w:r>
        <w:t xml:space="preserve"> pinyon and juniper can establish. Occurs from 4-14in precipitation zones</w:t>
      </w:r>
      <w:r w:rsidR="00294867">
        <w:t>;</w:t>
      </w:r>
      <w:r>
        <w:t xml:space="preserve"> however, Wyoming big sagebrush </w:t>
      </w:r>
      <w:r w:rsidR="00C56F41">
        <w:t xml:space="preserve">as a species </w:t>
      </w:r>
      <w:r>
        <w:t>requires 8-12in of effective moisture within this broader range. Thus, other site characteristics (e</w:t>
      </w:r>
      <w:r w:rsidR="00125188">
        <w:t>.</w:t>
      </w:r>
      <w:r>
        <w:t>g</w:t>
      </w:r>
      <w:r w:rsidR="00125188">
        <w:t>.</w:t>
      </w:r>
      <w:r>
        <w:t>, aspect, drainage) should be considered in identifying this ecotype. At the precipitation extremes, this system generally occurs as small patches and stringers.</w:t>
      </w:r>
    </w:p>
    <w:p w:rsidR="00105A72" w:rsidP="00105A72" w:rsidRDefault="00105A72" w14:paraId="1977E12A" w14:textId="77777777">
      <w:pPr>
        <w:pStyle w:val="InfoPara"/>
      </w:pPr>
      <w:r>
        <w:t>Vegetation Description</w:t>
      </w:r>
    </w:p>
    <w:p w:rsidR="00105A72" w:rsidP="00105A72" w:rsidRDefault="00EB2314" w14:paraId="2705BE95" w14:textId="62B43786">
      <w:r>
        <w:lastRenderedPageBreak/>
        <w:t xml:space="preserve">This </w:t>
      </w:r>
      <w:r w:rsidR="00A62E25">
        <w:t>BpS</w:t>
      </w:r>
      <w:r>
        <w:t xml:space="preserve"> is commonly referred to as Wyoming big sagebrush </w:t>
      </w:r>
      <w:r w:rsidR="00A62E25">
        <w:t xml:space="preserve">shrubland </w:t>
      </w:r>
      <w:r w:rsidR="00C56F41">
        <w:t>compared to Wyoming big sagebrush steppe</w:t>
      </w:r>
      <w:r w:rsidR="00687A48">
        <w:t xml:space="preserve">; however, big sagebrush shrubland exists on semi-desert soils (&lt;10in </w:t>
      </w:r>
      <w:r w:rsidR="0051145D">
        <w:t>precipitation zone</w:t>
      </w:r>
      <w:r w:rsidR="00687A48">
        <w:t>) without pinyon or juniper</w:t>
      </w:r>
      <w:r w:rsidR="002B0BCE">
        <w:t xml:space="preserve"> (semi-desert type)</w:t>
      </w:r>
      <w:r w:rsidR="00687A48">
        <w:t xml:space="preserve"> and upland soils (</w:t>
      </w:r>
      <w:r w:rsidR="00294867">
        <w:t xml:space="preserve">greater than or equal to </w:t>
      </w:r>
      <w:r w:rsidR="00687A48">
        <w:t xml:space="preserve">10in </w:t>
      </w:r>
      <w:r w:rsidR="0051145D">
        <w:t>precipitation zone</w:t>
      </w:r>
      <w:r w:rsidR="00687A48">
        <w:t xml:space="preserve">) where pinyon and juniper might be </w:t>
      </w:r>
      <w:r w:rsidR="002B0BCE">
        <w:t>present (upland type)</w:t>
      </w:r>
      <w:r>
        <w:t xml:space="preserve">. </w:t>
      </w:r>
      <w:r w:rsidR="00105A72">
        <w:t>Shrub canopy cover generally ranges from 5-25% but can exceed 30% at the upper elevation</w:t>
      </w:r>
      <w:r w:rsidR="007D54D9">
        <w:t>, in deeper soils,</w:t>
      </w:r>
      <w:r w:rsidR="00105A72">
        <w:t xml:space="preserve"> and precipitation zones. </w:t>
      </w:r>
      <w:r w:rsidR="00687A48">
        <w:t xml:space="preserve">Herbaceous cover decreases with increasing shrub cover. </w:t>
      </w:r>
      <w:r w:rsidR="00105A72">
        <w:t xml:space="preserve">Wyoming big sagebrush sites have fewer understory species relative to other big sagebrush types. Rubber rabbitbrush </w:t>
      </w:r>
      <w:r>
        <w:t>may be</w:t>
      </w:r>
      <w:r w:rsidR="00105A72">
        <w:t xml:space="preserve"> co-dominant. </w:t>
      </w:r>
    </w:p>
    <w:p w:rsidR="00105A72" w:rsidP="00105A72" w:rsidRDefault="00105A72" w14:paraId="226D280E" w14:textId="77777777"/>
    <w:p w:rsidR="003F385A" w:rsidP="00E146DF" w:rsidRDefault="00105A72" w14:paraId="70AB42E7" w14:textId="55F179EA">
      <w:r>
        <w:t xml:space="preserve">Perennial forb cover is usually &lt;10% with perennial grass cover reaching </w:t>
      </w:r>
      <w:r w:rsidR="00294867">
        <w:t xml:space="preserve">greater than or equal to </w:t>
      </w:r>
      <w:r>
        <w:t xml:space="preserve">20% on the more productive sites. </w:t>
      </w:r>
      <w:proofErr w:type="spellStart"/>
      <w:r>
        <w:t>Bluebunch</w:t>
      </w:r>
      <w:proofErr w:type="spellEnd"/>
      <w:r>
        <w:t xml:space="preserve"> wheatgrass </w:t>
      </w:r>
      <w:r w:rsidR="007D54D9">
        <w:t>(</w:t>
      </w:r>
      <w:r w:rsidR="00294867">
        <w:t xml:space="preserve">greater than or equal to </w:t>
      </w:r>
      <w:r w:rsidR="007D54D9">
        <w:t xml:space="preserve">10in </w:t>
      </w:r>
      <w:r w:rsidR="005D7230">
        <w:t>precipitation zone</w:t>
      </w:r>
      <w:r w:rsidR="007D54D9">
        <w:t xml:space="preserve">) or Thurber </w:t>
      </w:r>
      <w:proofErr w:type="spellStart"/>
      <w:r w:rsidR="007D54D9">
        <w:t>needlegrass</w:t>
      </w:r>
      <w:proofErr w:type="spellEnd"/>
      <w:r w:rsidR="007D54D9">
        <w:t xml:space="preserve"> (&lt;10in </w:t>
      </w:r>
      <w:r w:rsidR="005D7230">
        <w:t>precipitation zone</w:t>
      </w:r>
      <w:r w:rsidR="007D54D9">
        <w:t xml:space="preserve">) </w:t>
      </w:r>
      <w:r>
        <w:t xml:space="preserve">may be dominant species following replacement fires and </w:t>
      </w:r>
      <w:r w:rsidR="00294867">
        <w:t xml:space="preserve">may be </w:t>
      </w:r>
      <w:r>
        <w:t xml:space="preserve">co-dominant after 20yrs. Bottlebrush </w:t>
      </w:r>
      <w:proofErr w:type="spellStart"/>
      <w:r>
        <w:t>squirreltail</w:t>
      </w:r>
      <w:proofErr w:type="spellEnd"/>
      <w:r w:rsidR="007D54D9">
        <w:t>, San</w:t>
      </w:r>
      <w:r w:rsidR="00055872">
        <w:t>d</w:t>
      </w:r>
      <w:r w:rsidR="007D54D9">
        <w:t>berg bluegrass,</w:t>
      </w:r>
      <w:r>
        <w:t xml:space="preserve"> and Indian </w:t>
      </w:r>
      <w:proofErr w:type="spellStart"/>
      <w:r>
        <w:t>ricegrass</w:t>
      </w:r>
      <w:proofErr w:type="spellEnd"/>
      <w:r>
        <w:t xml:space="preserve"> are common. Percent cover and species richness of understory are determined by site limitations. Pinyon (generally </w:t>
      </w:r>
      <w:r w:rsidRPr="004F6C9D">
        <w:rPr>
          <w:i/>
        </w:rPr>
        <w:t xml:space="preserve">Pinus </w:t>
      </w:r>
      <w:proofErr w:type="spellStart"/>
      <w:r w:rsidRPr="004F6C9D">
        <w:rPr>
          <w:i/>
        </w:rPr>
        <w:t>monophyl</w:t>
      </w:r>
      <w:r w:rsidRPr="004F6C9D" w:rsidR="00055872">
        <w:rPr>
          <w:i/>
        </w:rPr>
        <w:t>l</w:t>
      </w:r>
      <w:r w:rsidRPr="004F6C9D">
        <w:rPr>
          <w:i/>
        </w:rPr>
        <w:t>a</w:t>
      </w:r>
      <w:proofErr w:type="spellEnd"/>
      <w:r>
        <w:t xml:space="preserve">) and juniper (generally </w:t>
      </w:r>
      <w:proofErr w:type="spellStart"/>
      <w:r w:rsidRPr="004F6C9D">
        <w:rPr>
          <w:i/>
        </w:rPr>
        <w:t>Juniper</w:t>
      </w:r>
      <w:r w:rsidRPr="004F6C9D" w:rsidR="00A62E25">
        <w:rPr>
          <w:i/>
        </w:rPr>
        <w:t>us</w:t>
      </w:r>
      <w:proofErr w:type="spellEnd"/>
      <w:r w:rsidRPr="004F6C9D">
        <w:rPr>
          <w:i/>
        </w:rPr>
        <w:t xml:space="preserve"> </w:t>
      </w:r>
      <w:proofErr w:type="spellStart"/>
      <w:r w:rsidRPr="004F6C9D">
        <w:rPr>
          <w:i/>
        </w:rPr>
        <w:t>osteosperma</w:t>
      </w:r>
      <w:proofErr w:type="spellEnd"/>
      <w:r>
        <w:t xml:space="preserve">) are </w:t>
      </w:r>
      <w:r w:rsidR="00687A48">
        <w:t xml:space="preserve">generally </w:t>
      </w:r>
      <w:r>
        <w:t>present</w:t>
      </w:r>
      <w:r w:rsidR="00687A48">
        <w:t xml:space="preserve"> above the </w:t>
      </w:r>
      <w:r w:rsidR="005D7230">
        <w:t>precipitation zone</w:t>
      </w:r>
      <w:r w:rsidR="00687A48">
        <w:t xml:space="preserve"> </w:t>
      </w:r>
      <w:r w:rsidR="00294867">
        <w:t xml:space="preserve">greater than or equal to </w:t>
      </w:r>
      <w:r w:rsidR="004F6C9D">
        <w:t>1</w:t>
      </w:r>
      <w:r w:rsidR="00294867">
        <w:t xml:space="preserve">0in </w:t>
      </w:r>
      <w:r w:rsidR="00687A48">
        <w:t xml:space="preserve">and south of the northern distributional limit of single-leaf pinyon and Utah juniper. Conifers </w:t>
      </w:r>
      <w:r>
        <w:t xml:space="preserve">occasionally reach 90% canopy cover in areas that have escaped fire. </w:t>
      </w:r>
      <w:r w:rsidR="00C56F41">
        <w:t>In large parts of northern N</w:t>
      </w:r>
      <w:r w:rsidR="00294867">
        <w:t>evada</w:t>
      </w:r>
      <w:r w:rsidR="00C56F41">
        <w:t>, pinyon or juniper are absent; however, this model and its description includes classe</w:t>
      </w:r>
      <w:r w:rsidR="00A62E25">
        <w:t xml:space="preserve">s with trees. </w:t>
      </w:r>
      <w:r w:rsidR="00C56F41">
        <w:t xml:space="preserve">The version of this system on upland soils without trees is described in map zones </w:t>
      </w:r>
      <w:r w:rsidR="00294867">
        <w:t>(MZs) 0</w:t>
      </w:r>
      <w:r w:rsidR="00C56F41">
        <w:t xml:space="preserve">7, </w:t>
      </w:r>
      <w:r w:rsidR="00294867">
        <w:t>0</w:t>
      </w:r>
      <w:r w:rsidR="00C56F41">
        <w:t xml:space="preserve">9, and 18. </w:t>
      </w:r>
      <w:r>
        <w:t xml:space="preserve">Wyoming big sagebrush is critical habitat for the greater </w:t>
      </w:r>
      <w:r w:rsidR="00125188">
        <w:t>sage-</w:t>
      </w:r>
      <w:r>
        <w:t>grouse and many sagebrush obligates.</w:t>
      </w:r>
    </w:p>
    <w:p w:rsidR="00105A72" w:rsidP="00105A72" w:rsidRDefault="00105A72" w14:paraId="753291F9" w14:textId="77777777">
      <w:pPr>
        <w:pStyle w:val="InfoPara"/>
      </w:pPr>
      <w:r>
        <w:t>BpS Dominant and Indicator Species</w:t>
      </w:r>
    </w:p>
    <w:p>
      <w:r>
        <w:rPr>
          <w:sz w:val="16"/>
        </w:rPr>
        <w:t>Species names are from the NRCS PLANTS database. Check species codes at http://plants.usda.gov.</w:t>
      </w:r>
    </w:p>
    <w:p w:rsidR="00105A72" w:rsidP="00105A72" w:rsidRDefault="00105A72" w14:paraId="2FD27D36" w14:textId="77777777">
      <w:pPr>
        <w:pStyle w:val="InfoPara"/>
      </w:pPr>
      <w:r>
        <w:t>Disturbance Description</w:t>
      </w:r>
    </w:p>
    <w:p w:rsidR="000B73D0" w:rsidP="00105A72" w:rsidRDefault="000B73D0" w14:paraId="6EF17E33" w14:textId="557C2E70">
      <w:r>
        <w:t>Fire:</w:t>
      </w:r>
    </w:p>
    <w:p w:rsidR="00105A72" w:rsidP="00105A72" w:rsidRDefault="00105A72" w14:paraId="391A5C1B" w14:textId="2BDEF713">
      <w:r>
        <w:t xml:space="preserve">This </w:t>
      </w:r>
      <w:r w:rsidR="00A62E25">
        <w:t>BpS</w:t>
      </w:r>
      <w:r>
        <w:t xml:space="preserve"> is characterized by replacement fire </w:t>
      </w:r>
      <w:r w:rsidR="00225D36">
        <w:t>in all classes, although fire return intervals</w:t>
      </w:r>
      <w:r w:rsidR="00AB430D">
        <w:t xml:space="preserve"> </w:t>
      </w:r>
      <w:r w:rsidR="00294867">
        <w:t xml:space="preserve">(FRIs) </w:t>
      </w:r>
      <w:r w:rsidR="00B15C6C">
        <w:t xml:space="preserve">vary </w:t>
      </w:r>
      <w:r w:rsidR="00AB430D">
        <w:t>by class</w:t>
      </w:r>
      <w:r>
        <w:t xml:space="preserve">. </w:t>
      </w:r>
      <w:r w:rsidR="00225D36">
        <w:t>Mixed</w:t>
      </w:r>
      <w:r w:rsidR="00294867">
        <w:t>-</w:t>
      </w:r>
      <w:r w:rsidR="00225D36">
        <w:t xml:space="preserve">severity and surface fires are absent because sagebrush systems do not </w:t>
      </w:r>
      <w:proofErr w:type="spellStart"/>
      <w:r w:rsidR="00225D36">
        <w:t>underburn</w:t>
      </w:r>
      <w:proofErr w:type="spellEnd"/>
      <w:r w:rsidR="00225D36">
        <w:t>.</w:t>
      </w:r>
      <w:r w:rsidR="00125188">
        <w:t xml:space="preserve"> </w:t>
      </w:r>
      <w:r w:rsidR="00225D36">
        <w:t>Sagebrush and other shrubs are killed by fire</w:t>
      </w:r>
      <w:r w:rsidR="00294867">
        <w:t>,</w:t>
      </w:r>
      <w:r w:rsidR="00225D36">
        <w:t xml:space="preserve"> and the volatile compounds in sagebrush explode when burned</w:t>
      </w:r>
      <w:r>
        <w:t xml:space="preserve">. Where pinyon or juniper has encroached after 100yrs without fire, </w:t>
      </w:r>
      <w:r w:rsidR="00B15C6C">
        <w:t xml:space="preserve">the </w:t>
      </w:r>
      <w:r>
        <w:t>mean FRI of</w:t>
      </w:r>
      <w:r w:rsidR="0008247F">
        <w:t xml:space="preserve"> fire replacement increases</w:t>
      </w:r>
      <w:r>
        <w:t xml:space="preserve">. </w:t>
      </w:r>
      <w:r w:rsidR="00B15C6C">
        <w:t xml:space="preserve">Increasing xeric conditions result in longer FRIs because the cover and </w:t>
      </w:r>
      <w:r w:rsidR="00B12C89">
        <w:t>continuity</w:t>
      </w:r>
      <w:r w:rsidR="00B15C6C">
        <w:t xml:space="preserve"> </w:t>
      </w:r>
      <w:r w:rsidR="00B12C89">
        <w:t>of</w:t>
      </w:r>
      <w:r w:rsidR="00B15C6C">
        <w:t xml:space="preserve"> fine fuels </w:t>
      </w:r>
      <w:r w:rsidR="00B12C89">
        <w:t>and</w:t>
      </w:r>
      <w:r w:rsidR="00B15C6C">
        <w:t xml:space="preserve"> shrub canopies generally </w:t>
      </w:r>
      <w:r w:rsidR="00B12C89">
        <w:t>decrease</w:t>
      </w:r>
      <w:r w:rsidR="00B15C6C">
        <w:t xml:space="preserve">.  </w:t>
      </w:r>
    </w:p>
    <w:p w:rsidR="00105A72" w:rsidP="00105A72" w:rsidRDefault="00105A72" w14:paraId="434C4955" w14:textId="549C0881"/>
    <w:p w:rsidR="000B73D0" w:rsidP="00105A72" w:rsidRDefault="000B73D0" w14:paraId="00FF1A27" w14:textId="674C29FC">
      <w:proofErr w:type="spellStart"/>
      <w:r>
        <w:t>Aroga</w:t>
      </w:r>
      <w:proofErr w:type="spellEnd"/>
      <w:r>
        <w:t xml:space="preserve"> Moth:</w:t>
      </w:r>
    </w:p>
    <w:p w:rsidR="00105A72" w:rsidP="00105A72" w:rsidRDefault="00105A72" w14:paraId="60A60D54" w14:textId="69256747">
      <w:r>
        <w:t xml:space="preserve">The </w:t>
      </w:r>
      <w:proofErr w:type="spellStart"/>
      <w:r>
        <w:t>Aroga</w:t>
      </w:r>
      <w:proofErr w:type="spellEnd"/>
      <w:r>
        <w:t xml:space="preserve"> moth is capable of defoliat</w:t>
      </w:r>
      <w:r w:rsidR="0008247F">
        <w:t xml:space="preserve">ing large </w:t>
      </w:r>
      <w:r w:rsidR="00390A8B">
        <w:t xml:space="preserve">areas </w:t>
      </w:r>
      <w:r w:rsidR="0008247F">
        <w:t>(i</w:t>
      </w:r>
      <w:r w:rsidR="00A13257">
        <w:t>.</w:t>
      </w:r>
      <w:r w:rsidR="0008247F">
        <w:t>e</w:t>
      </w:r>
      <w:r w:rsidR="00A13257">
        <w:t>.</w:t>
      </w:r>
      <w:r w:rsidR="0008247F">
        <w:t>, &gt;1</w:t>
      </w:r>
      <w:r w:rsidR="00514825">
        <w:t>,</w:t>
      </w:r>
      <w:r w:rsidR="0008247F">
        <w:t>000ac</w:t>
      </w:r>
      <w:r>
        <w:t xml:space="preserve">), but usually </w:t>
      </w:r>
      <w:r w:rsidR="00125188">
        <w:t xml:space="preserve">outbreaks range from </w:t>
      </w:r>
      <w:r>
        <w:t>10</w:t>
      </w:r>
      <w:r w:rsidR="00294867">
        <w:t>-</w:t>
      </w:r>
      <w:r>
        <w:t>100ac.</w:t>
      </w:r>
      <w:r w:rsidR="00A62E25">
        <w:t xml:space="preserve"> </w:t>
      </w:r>
      <w:proofErr w:type="spellStart"/>
      <w:r w:rsidR="00E73197">
        <w:t>Aroga</w:t>
      </w:r>
      <w:proofErr w:type="spellEnd"/>
      <w:r w:rsidR="00E73197">
        <w:t xml:space="preserve"> moth outbreaks either kill or thin older sagebrush classes. </w:t>
      </w:r>
      <w:proofErr w:type="spellStart"/>
      <w:r w:rsidR="00E73197">
        <w:t>Aroga</w:t>
      </w:r>
      <w:proofErr w:type="spellEnd"/>
      <w:r w:rsidR="00E73197">
        <w:t xml:space="preserve"> moth outbreaks are more prevalent in the northern part of </w:t>
      </w:r>
      <w:r w:rsidR="00294867">
        <w:t>Nevada</w:t>
      </w:r>
      <w:r w:rsidR="00E73197">
        <w:t xml:space="preserve"> near the I</w:t>
      </w:r>
      <w:r w:rsidR="00294867">
        <w:t>daho</w:t>
      </w:r>
      <w:r w:rsidR="00A62E25">
        <w:t xml:space="preserve"> </w:t>
      </w:r>
      <w:r w:rsidR="00E73197">
        <w:t>and O</w:t>
      </w:r>
      <w:r w:rsidR="00294867">
        <w:t>regon</w:t>
      </w:r>
      <w:r w:rsidR="00A62E25">
        <w:t xml:space="preserve"> borders. </w:t>
      </w:r>
      <w:r w:rsidR="00E73197">
        <w:lastRenderedPageBreak/>
        <w:t>It is debatable whether the moth’s outbreaks are a significant factor in central N</w:t>
      </w:r>
      <w:r w:rsidR="00294867">
        <w:t>evada</w:t>
      </w:r>
      <w:r w:rsidR="00A62E25">
        <w:t xml:space="preserve">. </w:t>
      </w:r>
      <w:proofErr w:type="spellStart"/>
      <w:r w:rsidR="00E73197">
        <w:t>Aroga</w:t>
      </w:r>
      <w:proofErr w:type="spellEnd"/>
      <w:r w:rsidR="00E73197">
        <w:t xml:space="preserve"> moth outbreaks are more prevalent in lower</w:t>
      </w:r>
      <w:r w:rsidR="00294867">
        <w:t>-</w:t>
      </w:r>
      <w:r w:rsidR="00E73197">
        <w:t xml:space="preserve">elevation sagebrush (where there </w:t>
      </w:r>
      <w:r w:rsidR="00293398">
        <w:t xml:space="preserve">are </w:t>
      </w:r>
      <w:r w:rsidR="00E73197">
        <w:t>less flowering plants and nectar to feed the parasitic wasps that attack the moth) and during years when the months of May</w:t>
      </w:r>
      <w:r w:rsidR="00390A8B">
        <w:t>,</w:t>
      </w:r>
      <w:r w:rsidR="00E73197">
        <w:t xml:space="preserve"> June</w:t>
      </w:r>
      <w:r w:rsidR="00004737">
        <w:t>, and July</w:t>
      </w:r>
      <w:r w:rsidR="00E73197">
        <w:t xml:space="preserve"> are substantially wetter </w:t>
      </w:r>
      <w:r w:rsidR="00125188">
        <w:t xml:space="preserve">and warmer </w:t>
      </w:r>
      <w:r w:rsidR="00E73197">
        <w:t>than average</w:t>
      </w:r>
      <w:r w:rsidR="00004737">
        <w:t xml:space="preserve"> (</w:t>
      </w:r>
      <w:proofErr w:type="spellStart"/>
      <w:r w:rsidR="00004737">
        <w:t>Bolshakova</w:t>
      </w:r>
      <w:proofErr w:type="spellEnd"/>
      <w:r w:rsidR="00004737">
        <w:t xml:space="preserve"> and Evans </w:t>
      </w:r>
      <w:r w:rsidR="00BA7F12">
        <w:t xml:space="preserve">2014, </w:t>
      </w:r>
      <w:r w:rsidR="00004737">
        <w:t>2016</w:t>
      </w:r>
      <w:r w:rsidRPr="00A62E25" w:rsidR="00004737">
        <w:t>)</w:t>
      </w:r>
      <w:r w:rsidRPr="00A62E25" w:rsidR="00A62E25">
        <w:t>.</w:t>
      </w:r>
      <w:r w:rsidR="00A62E25">
        <w:t xml:space="preserve"> </w:t>
      </w:r>
      <w:r w:rsidR="00E73197">
        <w:t xml:space="preserve">The return interval of moth outbreaks is </w:t>
      </w:r>
      <w:r w:rsidR="00294867">
        <w:t>~</w:t>
      </w:r>
      <w:r w:rsidR="00390A8B">
        <w:t>15</w:t>
      </w:r>
      <w:r w:rsidR="00E73197">
        <w:t xml:space="preserve">yrs </w:t>
      </w:r>
      <w:r w:rsidR="0015581E">
        <w:t>in southern Idaho</w:t>
      </w:r>
      <w:r w:rsidR="00390A8B">
        <w:t xml:space="preserve"> and Oregon</w:t>
      </w:r>
      <w:r w:rsidR="0015581E">
        <w:t xml:space="preserve"> and northern Nevada </w:t>
      </w:r>
      <w:r w:rsidR="00390A8B">
        <w:t xml:space="preserve">and Utah </w:t>
      </w:r>
      <w:r w:rsidR="0015581E">
        <w:t>based on the examination of the Standard Precipitation Index for June lagged for two months (i.e., May and June) of the same year</w:t>
      </w:r>
      <w:r w:rsidR="00A62E25">
        <w:t>.</w:t>
      </w:r>
      <w:r w:rsidR="00E73197">
        <w:t xml:space="preserve"> </w:t>
      </w:r>
      <w:r w:rsidR="00746E6E">
        <w:t xml:space="preserve">Note: </w:t>
      </w:r>
      <w:proofErr w:type="spellStart"/>
      <w:r w:rsidR="00746E6E">
        <w:t>Aroga</w:t>
      </w:r>
      <w:proofErr w:type="spellEnd"/>
      <w:r w:rsidR="00746E6E">
        <w:t xml:space="preserve"> moth was not included in this model because it only applies to the most northern extent </w:t>
      </w:r>
      <w:r w:rsidR="00294867">
        <w:t xml:space="preserve">of </w:t>
      </w:r>
      <w:r w:rsidR="00746E6E">
        <w:t xml:space="preserve">the modeled area (see BpS 10800-1-7-8-9 for how it was applied in the northern Great Basin/Columbia Plateau area). </w:t>
      </w:r>
    </w:p>
    <w:p w:rsidR="00105A72" w:rsidP="00105A72" w:rsidRDefault="00105A72" w14:paraId="5D5A4C58" w14:textId="77777777"/>
    <w:p w:rsidR="00BA0632" w:rsidP="00BA0632" w:rsidRDefault="00105A72" w14:paraId="6C2FBD55" w14:textId="77777777">
      <w:r>
        <w:t xml:space="preserve">Weather stress: </w:t>
      </w:r>
    </w:p>
    <w:p w:rsidR="00BA0632" w:rsidP="00BA0632" w:rsidRDefault="00BA0632" w14:paraId="7E7F5F42" w14:textId="09699466">
      <w:r>
        <w:t xml:space="preserve">Drought is only modeled as </w:t>
      </w:r>
      <w:r>
        <w:rPr>
          <w:i/>
        </w:rPr>
        <w:t>severe drought</w:t>
      </w:r>
      <w:r>
        <w:t xml:space="preserve"> based on Biondi et al. (2007). It is assumed that non-severe drought will not appreciably thin or kill patches of sagebrush, salt desert, and </w:t>
      </w:r>
      <w:proofErr w:type="spellStart"/>
      <w:r>
        <w:t>subxeric</w:t>
      </w:r>
      <w:proofErr w:type="spellEnd"/>
      <w:r>
        <w:t xml:space="preserve"> woodlands. Severe drought is defined as </w:t>
      </w:r>
      <w:r w:rsidR="00294867">
        <w:rPr>
          <w:rFonts w:cstheme="minorHAnsi"/>
        </w:rPr>
        <w:t xml:space="preserve">5 or more </w:t>
      </w:r>
      <w:r>
        <w:t>consecutive years of well</w:t>
      </w:r>
      <w:r w:rsidR="00294867">
        <w:t>-</w:t>
      </w:r>
      <w:r>
        <w:t>below</w:t>
      </w:r>
      <w:r w:rsidR="00294867">
        <w:t>-</w:t>
      </w:r>
      <w:r>
        <w:t>average soil moisture (narrow tree rings)</w:t>
      </w:r>
      <w:r w:rsidR="00294867">
        <w:t xml:space="preserve">, </w:t>
      </w:r>
      <w:r>
        <w:t xml:space="preserve">and </w:t>
      </w:r>
      <w:r w:rsidR="00294867">
        <w:t xml:space="preserve">severe drought </w:t>
      </w:r>
      <w:r>
        <w:t>will k</w:t>
      </w:r>
      <w:r w:rsidR="00A62E25">
        <w:t xml:space="preserve">ill </w:t>
      </w:r>
      <w:proofErr w:type="spellStart"/>
      <w:r w:rsidR="00A62E25">
        <w:t>subxeric</w:t>
      </w:r>
      <w:proofErr w:type="spellEnd"/>
      <w:r w:rsidR="00A62E25">
        <w:t xml:space="preserve"> shrubs and trees. </w:t>
      </w:r>
      <w:r>
        <w:t xml:space="preserve">A severe drought </w:t>
      </w:r>
      <w:proofErr w:type="gramStart"/>
      <w:r>
        <w:t>return</w:t>
      </w:r>
      <w:proofErr w:type="gramEnd"/>
      <w:r>
        <w:t xml:space="preserve"> interval rate of </w:t>
      </w:r>
      <w:r w:rsidR="00294867">
        <w:t>~</w:t>
      </w:r>
      <w:r>
        <w:t>142yrs</w:t>
      </w:r>
      <w:r w:rsidR="00EA5F7F">
        <w:t xml:space="preserve"> (a rate of 1/142yr = 0.007</w:t>
      </w:r>
      <w:r>
        <w:t>/</w:t>
      </w:r>
      <w:proofErr w:type="spellStart"/>
      <w:r>
        <w:t>yr</w:t>
      </w:r>
      <w:proofErr w:type="spellEnd"/>
      <w:r>
        <w:t xml:space="preserve">) is used based on the analysis of a standardized (deviation from the average) 2,300yr time series of western juniper </w:t>
      </w:r>
      <w:r w:rsidRPr="00E146DF">
        <w:t>(</w:t>
      </w:r>
      <w:proofErr w:type="spellStart"/>
      <w:r w:rsidRPr="004F6C9D">
        <w:rPr>
          <w:i/>
        </w:rPr>
        <w:t>Juniperus</w:t>
      </w:r>
      <w:proofErr w:type="spellEnd"/>
      <w:r w:rsidRPr="004F6C9D">
        <w:rPr>
          <w:i/>
        </w:rPr>
        <w:t xml:space="preserve"> </w:t>
      </w:r>
      <w:proofErr w:type="spellStart"/>
      <w:r w:rsidRPr="004F6C9D">
        <w:rPr>
          <w:i/>
        </w:rPr>
        <w:t>occidentalis</w:t>
      </w:r>
      <w:proofErr w:type="spellEnd"/>
      <w:r w:rsidRPr="00E146DF">
        <w:t>)</w:t>
      </w:r>
      <w:r>
        <w:t xml:space="preserve"> tree ring data from the Walker River drainage of eastern California and western Nevada</w:t>
      </w:r>
      <w:r w:rsidR="005651DB">
        <w:t xml:space="preserve"> (Biondi et al. 2007)</w:t>
      </w:r>
      <w:r w:rsidR="00A62E25">
        <w:t xml:space="preserve">. </w:t>
      </w:r>
      <w:r>
        <w:t>These data highly correlate with other regional datasets for other tree species. To determine severe droughts, all 5y</w:t>
      </w:r>
      <w:r w:rsidR="00294867">
        <w:t>r</w:t>
      </w:r>
      <w:r>
        <w:t xml:space="preserve"> sequences of below</w:t>
      </w:r>
      <w:r w:rsidR="00294867">
        <w:t>-</w:t>
      </w:r>
      <w:r>
        <w:t>average tree ring width deviation (i.e., negative deviation) were identified</w:t>
      </w:r>
      <w:r w:rsidR="00A62E25">
        <w:t xml:space="preserve">. </w:t>
      </w:r>
      <w:r>
        <w:t xml:space="preserve">Second, average tree ring deviations (average of the negative sequence), which were narrower than </w:t>
      </w:r>
      <w:r w:rsidR="00294867">
        <w:t xml:space="preserve">less than or equal to 1 </w:t>
      </w:r>
      <w:r>
        <w:t>Standard Deviation Unit,</w:t>
      </w:r>
      <w:r w:rsidRPr="00BA0632">
        <w:t xml:space="preserve"> </w:t>
      </w:r>
      <w:r>
        <w:t>were further identified in those sequences</w:t>
      </w:r>
      <w:r w:rsidR="00A62E25">
        <w:t xml:space="preserve">. </w:t>
      </w:r>
      <w:r>
        <w:t>Fourteen such events occurre</w:t>
      </w:r>
      <w:r w:rsidR="00A62E25">
        <w:t>d during the last 2,300yrs.</w:t>
      </w:r>
      <w:r w:rsidR="00294867">
        <w:t xml:space="preserve"> Modelers </w:t>
      </w:r>
      <w:r>
        <w:t xml:space="preserve">calculated the number of years between severe drought events, which yielded an average of 142yrs. In most models and vegetation classes, severe drought generally has two effects: thinning shrubs or trees without causing a transition to another class for 90% of chosen pixels (but age is reset to the youngest age of the class) and thinning shrubs or </w:t>
      </w:r>
      <w:r w:rsidR="009802EC">
        <w:t xml:space="preserve">young </w:t>
      </w:r>
      <w:r>
        <w:t xml:space="preserve">trees to the previous succession class for 10% of the remaining pixels (age is reset to the youngest age of that class). </w:t>
      </w:r>
      <w:r w:rsidR="00EA5F7F">
        <w:t>(NOTE: LANDFIRE models do not use the proportion function, but the same result is achieved by multiplying the probability times the proportion, e.g.</w:t>
      </w:r>
      <w:r w:rsidR="00294867">
        <w:t>,</w:t>
      </w:r>
      <w:r w:rsidR="00EA5F7F">
        <w:t xml:space="preserve"> .007 x .9, and using the result as the modeled probability</w:t>
      </w:r>
      <w:r w:rsidR="00294867">
        <w:t>.)</w:t>
      </w:r>
      <w:r w:rsidR="00EA5F7F">
        <w:t xml:space="preserve"> </w:t>
      </w:r>
      <w:r w:rsidR="009802EC">
        <w:t xml:space="preserve">Thinning of older pinyon and juniper is more complex and described under </w:t>
      </w:r>
      <w:r w:rsidR="00294867">
        <w:t>C</w:t>
      </w:r>
      <w:r w:rsidR="009802EC">
        <w:t>lass E.</w:t>
      </w:r>
      <w:r>
        <w:t xml:space="preserve"> In many shrubland systems, the early-succession reference class, which is grassy, is not affected by severe drought. </w:t>
      </w:r>
    </w:p>
    <w:p w:rsidR="00105A72" w:rsidP="00105A72" w:rsidRDefault="008C0661" w14:paraId="77767111" w14:textId="48F35362">
      <w:r>
        <w:br/>
      </w:r>
      <w:r w:rsidR="005651DB">
        <w:t>Very wet years</w:t>
      </w:r>
      <w:r w:rsidR="00105A72">
        <w:t xml:space="preserve"> may also cause mortality </w:t>
      </w:r>
      <w:r w:rsidR="00BA0632">
        <w:t xml:space="preserve">and die-back </w:t>
      </w:r>
      <w:r w:rsidR="00105A72">
        <w:t xml:space="preserve">if the soil remains saturated for an extended </w:t>
      </w:r>
      <w:proofErr w:type="gramStart"/>
      <w:r w:rsidR="00105A72">
        <w:t>period of time</w:t>
      </w:r>
      <w:proofErr w:type="gramEnd"/>
      <w:r w:rsidR="00294867">
        <w:t>,</w:t>
      </w:r>
      <w:r w:rsidR="00105A72">
        <w:t xml:space="preserve"> </w:t>
      </w:r>
      <w:r w:rsidR="00BA0632">
        <w:t>especially on flatter areas</w:t>
      </w:r>
      <w:r w:rsidR="005651DB">
        <w:t xml:space="preserve">. This effect, however, is more prevalent at lower elevations </w:t>
      </w:r>
      <w:r w:rsidR="00F66E7F">
        <w:t>in</w:t>
      </w:r>
      <w:r w:rsidR="005651DB">
        <w:t xml:space="preserve"> Wyoming big sagebrush </w:t>
      </w:r>
      <w:r w:rsidR="00125188">
        <w:t>o</w:t>
      </w:r>
      <w:r w:rsidR="005651DB">
        <w:t>n semi-desert soils and in mixed salt desert</w:t>
      </w:r>
      <w:r w:rsidR="00FB1253">
        <w:t xml:space="preserve"> than in upland soils of Wyoming big sagebrush (this description</w:t>
      </w:r>
      <w:r w:rsidR="00125188">
        <w:t>, where it was not included</w:t>
      </w:r>
      <w:r w:rsidR="00FB1253">
        <w:t>)</w:t>
      </w:r>
      <w:r w:rsidR="005651DB">
        <w:t xml:space="preserve">. In the Great Basin and Utah’s west desert, the return interval of very wet years (e.g., 1983 was a very wet year) is </w:t>
      </w:r>
      <w:r w:rsidR="00E26AB3">
        <w:t>~</w:t>
      </w:r>
      <w:r w:rsidR="005651DB">
        <w:t>55yrs (1/55yrs = 0.0181/</w:t>
      </w:r>
      <w:proofErr w:type="spellStart"/>
      <w:r w:rsidR="005651DB">
        <w:t>yr</w:t>
      </w:r>
      <w:proofErr w:type="spellEnd"/>
      <w:r w:rsidR="005651DB">
        <w:t xml:space="preserve">) based on </w:t>
      </w:r>
      <w:r w:rsidR="00F66E7F">
        <w:t xml:space="preserve">the </w:t>
      </w:r>
      <w:r w:rsidR="005651DB">
        <w:t>analysis of the Standard Precipitation Index for the historic period</w:t>
      </w:r>
      <w:r w:rsidR="00F66E7F">
        <w:t xml:space="preserve"> in north-central Nevada</w:t>
      </w:r>
      <w:r w:rsidR="005651DB">
        <w:t>.</w:t>
      </w:r>
    </w:p>
    <w:p w:rsidR="00105A72" w:rsidP="00105A72" w:rsidRDefault="00105A72" w14:paraId="15DC9064" w14:textId="63F79BED"/>
    <w:p w:rsidR="000B73D0" w:rsidP="00105A72" w:rsidRDefault="000B73D0" w14:paraId="2D25BA0D" w14:textId="1D1F4B64">
      <w:r>
        <w:t>Herbivory:</w:t>
      </w:r>
    </w:p>
    <w:p w:rsidR="00105A72" w:rsidP="00105A72" w:rsidRDefault="00BF7A2E" w14:paraId="499BFF81" w14:textId="60608C66">
      <w:r>
        <w:lastRenderedPageBreak/>
        <w:t>N</w:t>
      </w:r>
      <w:r w:rsidR="00105A72">
        <w:t>on-insect</w:t>
      </w:r>
      <w:r>
        <w:t xml:space="preserve"> herbivory </w:t>
      </w:r>
      <w:r w:rsidR="00105A72">
        <w:t>can remove the fine fuel that supports mixed</w:t>
      </w:r>
      <w:r w:rsidR="00E26AB3">
        <w:t>-</w:t>
      </w:r>
      <w:r w:rsidR="00105A72">
        <w:t>severity fires and result in woody fuel build</w:t>
      </w:r>
      <w:r w:rsidR="00E26AB3">
        <w:t>-</w:t>
      </w:r>
      <w:r w:rsidR="00105A72">
        <w:t>up that leads to severe replacement fires.</w:t>
      </w:r>
      <w:r w:rsidR="00A62E25">
        <w:t xml:space="preserve"> </w:t>
      </w:r>
      <w:r>
        <w:t xml:space="preserve">This effect, however, would require high stocking rates of non-native </w:t>
      </w:r>
      <w:r w:rsidR="00226D15">
        <w:t>domestic or wild ungulates</w:t>
      </w:r>
      <w:r>
        <w:t xml:space="preserve">.  </w:t>
      </w:r>
    </w:p>
    <w:p w:rsidR="007246B8" w:rsidP="00105A72" w:rsidRDefault="007246B8" w14:paraId="00A5D407" w14:textId="77777777"/>
    <w:p w:rsidR="007246B8" w:rsidP="00105A72" w:rsidRDefault="007246B8" w14:paraId="17AAE9D1" w14:textId="77777777"/>
    <w:p w:rsidR="00105A72" w:rsidP="00105A72" w:rsidRDefault="00105A72" w14:paraId="12D8B5F2" w14:textId="04FA09C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5A72" w:rsidP="00105A72" w:rsidRDefault="00105A72" w14:paraId="235BAC09" w14:textId="77777777">
      <w:pPr>
        <w:pStyle w:val="InfoPara"/>
      </w:pPr>
      <w:r>
        <w:t>Scale Description</w:t>
      </w:r>
    </w:p>
    <w:p w:rsidR="00C864B5" w:rsidP="00C864B5" w:rsidRDefault="00117BB4" w14:paraId="44879A81" w14:textId="37541B62">
      <w:r>
        <w:t xml:space="preserve">This </w:t>
      </w:r>
      <w:r w:rsidR="00105A72">
        <w:t>BpS can occupy vast areas (&gt;100</w:t>
      </w:r>
      <w:r w:rsidR="00A62E25">
        <w:t>,</w:t>
      </w:r>
      <w:r w:rsidR="00105A72">
        <w:t>000ac). Historic disturbance (fire) likely ranged from small (&lt;10ac) to large (&gt;10</w:t>
      </w:r>
      <w:r w:rsidR="00A62E25">
        <w:t>,</w:t>
      </w:r>
      <w:r w:rsidR="00105A72">
        <w:t>000ac) depending on conditions, time since last ignition</w:t>
      </w:r>
      <w:r w:rsidR="00E26AB3">
        <w:t>,</w:t>
      </w:r>
      <w:r w:rsidR="00105A72">
        <w:t xml:space="preserve"> and fuel loading. The average patch size is assumed to be 250ac.</w:t>
      </w:r>
      <w:r w:rsidR="002B0BCE">
        <w:t xml:space="preserve"> </w:t>
      </w:r>
      <w:proofErr w:type="spellStart"/>
      <w:r w:rsidR="002B0BCE">
        <w:t>Aroga</w:t>
      </w:r>
      <w:proofErr w:type="spellEnd"/>
      <w:r w:rsidR="002B0BCE">
        <w:t xml:space="preserve"> moth </w:t>
      </w:r>
      <w:r w:rsidR="00C864B5">
        <w:t>outbreaks appear to be 10-100ac. Severe drought is regional, but local soil conditions and patchy precipitation result in scales of thinning and mortality of 100</w:t>
      </w:r>
      <w:r w:rsidR="00E26AB3">
        <w:t>-</w:t>
      </w:r>
      <w:r w:rsidR="00C864B5">
        <w:t>50</w:t>
      </w:r>
      <w:r w:rsidR="00A62E25">
        <w:t>,</w:t>
      </w:r>
      <w:r w:rsidR="00C864B5">
        <w:t xml:space="preserve">000ac. Prolonged soil saturation during very wet years is also regional and depends on the proportion of areas with flat topography. There </w:t>
      </w:r>
      <w:r w:rsidR="00E26AB3">
        <w:t>are</w:t>
      </w:r>
      <w:r w:rsidR="00C864B5">
        <w:t xml:space="preserve"> no data on these episodic </w:t>
      </w:r>
      <w:proofErr w:type="gramStart"/>
      <w:r w:rsidR="00C864B5">
        <w:t>events</w:t>
      </w:r>
      <w:proofErr w:type="gramEnd"/>
      <w:r w:rsidR="00C864B5">
        <w:t xml:space="preserve"> but a scale of 100</w:t>
      </w:r>
      <w:r w:rsidR="00E26AB3">
        <w:t>-</w:t>
      </w:r>
      <w:r w:rsidR="00C864B5">
        <w:t>5,000 ac would make sense.</w:t>
      </w:r>
    </w:p>
    <w:p w:rsidR="00C864B5" w:rsidP="00105A72" w:rsidRDefault="00C864B5" w14:paraId="30E75CD2" w14:textId="77777777"/>
    <w:p w:rsidR="00105A72" w:rsidP="00105A72" w:rsidRDefault="00105A72" w14:paraId="2A0BA62D" w14:textId="77777777">
      <w:pPr>
        <w:pStyle w:val="InfoPara"/>
      </w:pPr>
      <w:r>
        <w:t>Adjacency or Identification Concerns</w:t>
      </w:r>
    </w:p>
    <w:p w:rsidR="00F35C63" w:rsidP="00105A72" w:rsidRDefault="00F35C63" w14:paraId="2894247C" w14:textId="35AF5847">
      <w:r>
        <w:t xml:space="preserve">The NatureServe description of this BpS includes different species of sagebrush and steppe ecosystems that are structurally and ecologically different such as </w:t>
      </w:r>
      <w:r w:rsidRPr="004F6C9D">
        <w:rPr>
          <w:i/>
        </w:rPr>
        <w:t xml:space="preserve">Artemisia </w:t>
      </w:r>
      <w:proofErr w:type="spellStart"/>
      <w:r w:rsidRPr="004F6C9D">
        <w:rPr>
          <w:i/>
        </w:rPr>
        <w:t>tridentata</w:t>
      </w:r>
      <w:proofErr w:type="spellEnd"/>
      <w:r>
        <w:t xml:space="preserve"> ssp. </w:t>
      </w:r>
      <w:proofErr w:type="spellStart"/>
      <w:r w:rsidRPr="004F6C9D">
        <w:rPr>
          <w:i/>
        </w:rPr>
        <w:t>tridentata</w:t>
      </w:r>
      <w:proofErr w:type="spellEnd"/>
      <w:r>
        <w:t xml:space="preserve">, </w:t>
      </w:r>
      <w:r w:rsidRPr="004F6C9D">
        <w:rPr>
          <w:i/>
        </w:rPr>
        <w:t xml:space="preserve">Artemisia </w:t>
      </w:r>
      <w:proofErr w:type="spellStart"/>
      <w:r w:rsidRPr="004F6C9D">
        <w:rPr>
          <w:i/>
        </w:rPr>
        <w:t>tridentata</w:t>
      </w:r>
      <w:proofErr w:type="spellEnd"/>
      <w:r>
        <w:t xml:space="preserve"> ssp. </w:t>
      </w:r>
      <w:proofErr w:type="spellStart"/>
      <w:r w:rsidRPr="004F6C9D">
        <w:rPr>
          <w:i/>
        </w:rPr>
        <w:t>wyomingensis</w:t>
      </w:r>
      <w:proofErr w:type="spellEnd"/>
      <w:r w:rsidR="00E26AB3">
        <w:t>,</w:t>
      </w:r>
      <w:r>
        <w:t xml:space="preserve"> and </w:t>
      </w:r>
      <w:r w:rsidRPr="004F6C9D">
        <w:rPr>
          <w:i/>
        </w:rPr>
        <w:t xml:space="preserve">Artemisia </w:t>
      </w:r>
      <w:proofErr w:type="spellStart"/>
      <w:r w:rsidRPr="004F6C9D">
        <w:rPr>
          <w:i/>
        </w:rPr>
        <w:t>tripartita</w:t>
      </w:r>
      <w:proofErr w:type="spellEnd"/>
      <w:r>
        <w:t xml:space="preserve"> ssp. </w:t>
      </w:r>
      <w:proofErr w:type="spellStart"/>
      <w:r w:rsidRPr="004F6C9D">
        <w:rPr>
          <w:i/>
        </w:rPr>
        <w:t>tripartita</w:t>
      </w:r>
      <w:proofErr w:type="spellEnd"/>
      <w:r w:rsidR="00E26AB3">
        <w:t>.</w:t>
      </w:r>
      <w:r>
        <w:t xml:space="preserve"> Review indicated that these species, especially </w:t>
      </w:r>
      <w:r w:rsidRPr="004F6C9D">
        <w:rPr>
          <w:i/>
        </w:rPr>
        <w:t xml:space="preserve">Artemisia </w:t>
      </w:r>
      <w:proofErr w:type="spellStart"/>
      <w:r w:rsidRPr="004F6C9D">
        <w:rPr>
          <w:i/>
        </w:rPr>
        <w:t>tridentata</w:t>
      </w:r>
      <w:proofErr w:type="spellEnd"/>
      <w:r>
        <w:t xml:space="preserve"> ssp. </w:t>
      </w:r>
      <w:proofErr w:type="spellStart"/>
      <w:r w:rsidRPr="004F6C9D">
        <w:rPr>
          <w:i/>
        </w:rPr>
        <w:t>tridentata</w:t>
      </w:r>
      <w:proofErr w:type="spellEnd"/>
      <w:r>
        <w:t xml:space="preserve">, should be modeled separately, but </w:t>
      </w:r>
      <w:r w:rsidR="003F734C">
        <w:t xml:space="preserve">other </w:t>
      </w:r>
      <w:r>
        <w:t>reviewer</w:t>
      </w:r>
      <w:r w:rsidR="003F734C">
        <w:t>s</w:t>
      </w:r>
      <w:r>
        <w:t xml:space="preserve"> indicated that it would be very difficult to map the types separately using 30m imagery. </w:t>
      </w:r>
    </w:p>
    <w:p w:rsidR="00F35C63" w:rsidP="00105A72" w:rsidRDefault="00F35C63" w14:paraId="31DE692C" w14:textId="77777777"/>
    <w:p w:rsidR="00105A72" w:rsidP="00105A72" w:rsidRDefault="00105A72" w14:paraId="1BF2D3FB" w14:textId="73E775C3">
      <w:r>
        <w:t xml:space="preserve">Identification concerns include </w:t>
      </w:r>
      <w:r w:rsidR="00957EB7">
        <w:t>instances</w:t>
      </w:r>
      <w:r>
        <w:t xml:space="preserve"> of low-statured Wyoming big sagebrush due to reduced effective rooting zone. Low-statured Wyoming big sagebrush can be confused with black sagebrush (BpS 1079) from a distance or </w:t>
      </w:r>
      <w:r w:rsidR="00117BB4">
        <w:t xml:space="preserve">a </w:t>
      </w:r>
      <w:r>
        <w:t>satellite.</w:t>
      </w:r>
    </w:p>
    <w:p w:rsidR="00105A72" w:rsidP="00105A72" w:rsidRDefault="00105A72" w14:paraId="4DBB1089" w14:textId="77777777"/>
    <w:p w:rsidR="00105A72" w:rsidP="00105A72" w:rsidRDefault="00105A72" w14:paraId="1C763522" w14:textId="522AB4D2">
      <w:r>
        <w:t xml:space="preserve">This community may be adjacent to mountain big sagebrush </w:t>
      </w:r>
      <w:r w:rsidR="00FB1253">
        <w:t xml:space="preserve">(BpS 1126) </w:t>
      </w:r>
      <w:r>
        <w:t xml:space="preserve">at elevations </w:t>
      </w:r>
      <w:r w:rsidR="00E26AB3">
        <w:t>&gt;</w:t>
      </w:r>
      <w:r>
        <w:t>6</w:t>
      </w:r>
      <w:r w:rsidR="00117BB4">
        <w:t>,</w:t>
      </w:r>
      <w:r>
        <w:t>500ft</w:t>
      </w:r>
      <w:r w:rsidR="00E26AB3">
        <w:t xml:space="preserve"> </w:t>
      </w:r>
      <w:r>
        <w:t>or adjacent to pinyon-juniper</w:t>
      </w:r>
      <w:r w:rsidR="00E26AB3">
        <w:t xml:space="preserve"> and </w:t>
      </w:r>
      <w:r>
        <w:t>ponderosa pine at mid- to high</w:t>
      </w:r>
      <w:r w:rsidR="00E26AB3">
        <w:t xml:space="preserve"> </w:t>
      </w:r>
      <w:r>
        <w:t xml:space="preserve">elevations, and salt desert shrub at low elevations. </w:t>
      </w:r>
      <w:r w:rsidR="00FB1253">
        <w:t xml:space="preserve">Differentiating between mountain big sagebrush with conifers and Wyoming big sagebrush with conifers is a remote sensing challenge and will require arbitrary splitting using elevation or precipitation zones (12in </w:t>
      </w:r>
      <w:r w:rsidR="00E67880">
        <w:t>precipitation</w:t>
      </w:r>
      <w:r w:rsidR="00FB1253">
        <w:t xml:space="preserve"> boundary). </w:t>
      </w:r>
      <w:r>
        <w:t>Low sagebrush or black sagebrush may form large islands within this community where soils are shallow or have root-restrictive layers.</w:t>
      </w:r>
    </w:p>
    <w:p w:rsidR="00105A72" w:rsidP="00105A72" w:rsidRDefault="00105A72" w14:paraId="7DE11943" w14:textId="77777777"/>
    <w:p w:rsidR="00105A72" w:rsidP="00105A72" w:rsidRDefault="00105A72" w14:paraId="3F931D38" w14:textId="0BBDE46E">
      <w:r>
        <w:lastRenderedPageBreak/>
        <w:t>Post-settlement conversion to cheatg</w:t>
      </w:r>
      <w:r w:rsidR="00EF1B51">
        <w:t>r</w:t>
      </w:r>
      <w:r>
        <w:t xml:space="preserve">ass </w:t>
      </w:r>
      <w:r w:rsidR="00FB1253">
        <w:t xml:space="preserve">and other non-native annual species </w:t>
      </w:r>
      <w:r>
        <w:t xml:space="preserve">is common and results in change in fire frequency and vegetation dynamics. Fire suppression can lead to pinyon-juniper encroachment with subsequent loss of shrub and herbaceous understory. Disturbance of this </w:t>
      </w:r>
      <w:r w:rsidR="0008247F">
        <w:t>community</w:t>
      </w:r>
      <w:r>
        <w:t xml:space="preserve"> may result in establishment of annual grasslands (e</w:t>
      </w:r>
      <w:r w:rsidR="00FB1253">
        <w:t>.</w:t>
      </w:r>
      <w:r>
        <w:t>g</w:t>
      </w:r>
      <w:r w:rsidR="00FB1253">
        <w:t>.</w:t>
      </w:r>
      <w:r>
        <w:t xml:space="preserve">, cheatgrass) and/or noxious weeds. Lack of disturbance can result in pinyon-juniper encroachment where adjacent to pinyon-juniper woodlands. </w:t>
      </w:r>
    </w:p>
    <w:p w:rsidR="00105A72" w:rsidP="00105A72" w:rsidRDefault="00105A72" w14:paraId="09D4CD2E" w14:textId="77777777"/>
    <w:p w:rsidR="008B2DE6" w:rsidP="00105A72" w:rsidRDefault="00105A72" w14:paraId="2204BB08" w14:textId="6507DE8E">
      <w:r>
        <w:t xml:space="preserve">Post-settlement issues center </w:t>
      </w:r>
      <w:r w:rsidR="00E26AB3">
        <w:t xml:space="preserve">on </w:t>
      </w:r>
      <w:r>
        <w:t>the high amount of big sagebrush with minimal to no understory and whether these decadent stands are related to fire suppression or natural physiological/</w:t>
      </w:r>
      <w:r w:rsidR="00E26AB3">
        <w:t xml:space="preserve"> </w:t>
      </w:r>
      <w:r>
        <w:t>ecological progression.</w:t>
      </w:r>
    </w:p>
    <w:p w:rsidR="00105A72" w:rsidP="00105A72" w:rsidRDefault="00105A72" w14:paraId="2A85C809" w14:textId="77777777">
      <w:pPr>
        <w:pStyle w:val="InfoPara"/>
      </w:pPr>
      <w:r>
        <w:t>Issues or Problems</w:t>
      </w:r>
    </w:p>
    <w:p w:rsidR="00105A72" w:rsidP="00EF1B51" w:rsidRDefault="00105A72" w14:paraId="7AEE6A9A" w14:textId="4E06DDE7">
      <w:pPr>
        <w:pStyle w:val="InfoPara"/>
      </w:pPr>
      <w:r>
        <w:t>Native Uncharacteristic Conditions</w:t>
      </w:r>
    </w:p>
    <w:p w:rsidR="00105A72" w:rsidP="00105A72" w:rsidRDefault="00105A72" w14:paraId="277C939A" w14:textId="77777777">
      <w:pPr>
        <w:pStyle w:val="InfoPara"/>
      </w:pPr>
      <w:r>
        <w:t>Comments</w:t>
      </w:r>
    </w:p>
    <w:p w:rsidR="008145E2" w:rsidP="008145E2" w:rsidRDefault="008145E2" w14:paraId="3AD2B75C" w14:textId="3C44A6AE">
      <w:r>
        <w:t xml:space="preserve">During the 2016 system-wide review, </w:t>
      </w:r>
      <w:r w:rsidR="00DA2AD0">
        <w:t>this BpS was reviewed by Louis Provencher, Tanya Anderson, Bob Unnasch</w:t>
      </w:r>
      <w:r w:rsidR="00E26AB3">
        <w:t>,</w:t>
      </w:r>
      <w:r w:rsidR="00DA2AD0">
        <w:t xml:space="preserve"> and Joel Tuhy of The Nature Conservancy, and </w:t>
      </w:r>
      <w:r>
        <w:t xml:space="preserve">several important changes were made: a) </w:t>
      </w:r>
      <w:r w:rsidR="00E26AB3">
        <w:t>m</w:t>
      </w:r>
      <w:r>
        <w:t>ixed</w:t>
      </w:r>
      <w:r w:rsidR="00E26AB3">
        <w:t>-</w:t>
      </w:r>
      <w:r>
        <w:t>severity and surface severity were eliminated</w:t>
      </w:r>
      <w:r w:rsidR="00E26AB3">
        <w:t>;</w:t>
      </w:r>
      <w:r>
        <w:t xml:space="preserve"> b) </w:t>
      </w:r>
      <w:r w:rsidR="00E26AB3">
        <w:t>t</w:t>
      </w:r>
      <w:r>
        <w:t xml:space="preserve">he generic </w:t>
      </w:r>
      <w:r w:rsidR="00A62E25">
        <w:t>wind/</w:t>
      </w:r>
      <w:r w:rsidR="00E26AB3">
        <w:t xml:space="preserve"> </w:t>
      </w:r>
      <w:r>
        <w:t>weather/stress disturbance was narrowed down to severe drought, which was defined and quantified</w:t>
      </w:r>
      <w:r w:rsidR="00E26AB3">
        <w:t xml:space="preserve">; and </w:t>
      </w:r>
      <w:r>
        <w:t>c) it was decided to split big sagebrush shrubland on upland soils (this description) from the semi-desert types immediately lower in elevation or effective precipitation and without a potential for succession to wooded classes.</w:t>
      </w:r>
      <w:r w:rsidR="00695FF5">
        <w:t xml:space="preserve"> In the model</w:t>
      </w:r>
      <w:r w:rsidR="00E26AB3">
        <w:t>,</w:t>
      </w:r>
      <w:r w:rsidR="00695FF5">
        <w:t xml:space="preserve"> age reset is set to “yes” for disturbances that do not cause state changes.</w:t>
      </w:r>
      <w:r>
        <w:t xml:space="preserve"> </w:t>
      </w:r>
    </w:p>
    <w:p w:rsidR="00BA4004" w:rsidP="00A5404C" w:rsidRDefault="00BA4004" w14:paraId="2FF13CFD" w14:textId="1A41F229"/>
    <w:p w:rsidRPr="00E00952" w:rsidR="00DA2AD0" w:rsidP="00DA2AD0" w:rsidRDefault="00DA2AD0" w14:paraId="6D3F814F" w14:textId="1E1AE2B8">
      <w:r>
        <w:t xml:space="preserve">Alan Sands also reviewed this BpS in 2017 after the changes described above were implemented. Sands </w:t>
      </w:r>
      <w:r w:rsidRPr="00E00952">
        <w:t xml:space="preserve">concurred with </w:t>
      </w:r>
      <w:r w:rsidRPr="00E00952" w:rsidR="00E00952">
        <w:t xml:space="preserve">the </w:t>
      </w:r>
      <w:r w:rsidRPr="00E00952">
        <w:t xml:space="preserve">revised model and description with two exceptions: </w:t>
      </w:r>
    </w:p>
    <w:p w:rsidRPr="00E00952" w:rsidR="00E00952" w:rsidP="005575FE" w:rsidRDefault="00DA2AD0" w14:paraId="4F15C3DD" w14:textId="57AE167D">
      <w:pPr>
        <w:pStyle w:val="ListParagraph"/>
        <w:numPr>
          <w:ilvl w:val="0"/>
          <w:numId w:val="5"/>
        </w:numPr>
      </w:pPr>
      <w:r w:rsidRPr="005575FE">
        <w:rPr>
          <w:rFonts w:ascii="Times New Roman" w:hAnsi="Times New Roman"/>
          <w:sz w:val="24"/>
          <w:szCs w:val="24"/>
        </w:rPr>
        <w:t>Sands felt that as described this BpS is too dry for juniper and would be better classified as Sagebrush Steppe with a pinyon-juniper variant. He commented that &gt;10in annual precipitation (described as the threshold for this system in the Lump/Split field) would result in a rich understory of perennial herbaceous vegetation</w:t>
      </w:r>
      <w:r w:rsidRPr="005575FE" w:rsidR="00E00952">
        <w:rPr>
          <w:rFonts w:ascii="Times New Roman" w:hAnsi="Times New Roman"/>
          <w:sz w:val="24"/>
          <w:szCs w:val="24"/>
        </w:rPr>
        <w:t>. Sands suggested making a break between Big Sagebrush Steppe and Big Sagebrush Shrubland at 9-10in annual precipitation</w:t>
      </w:r>
      <w:r w:rsidR="00E26AB3">
        <w:rPr>
          <w:rFonts w:ascii="Times New Roman" w:hAnsi="Times New Roman"/>
          <w:sz w:val="24"/>
          <w:szCs w:val="24"/>
        </w:rPr>
        <w:t>,</w:t>
      </w:r>
      <w:r w:rsidRPr="005575FE" w:rsidR="00E00952">
        <w:rPr>
          <w:rFonts w:ascii="Times New Roman" w:hAnsi="Times New Roman"/>
          <w:sz w:val="24"/>
          <w:szCs w:val="24"/>
        </w:rPr>
        <w:t xml:space="preserve"> arguing that Big Sagebrush communities </w:t>
      </w:r>
      <w:r w:rsidR="00E26AB3">
        <w:rPr>
          <w:rFonts w:ascii="Times New Roman" w:hAnsi="Times New Roman"/>
          <w:sz w:val="24"/>
          <w:szCs w:val="24"/>
        </w:rPr>
        <w:t xml:space="preserve">&lt;9in </w:t>
      </w:r>
      <w:r w:rsidRPr="005575FE" w:rsidR="00E00952">
        <w:rPr>
          <w:rFonts w:ascii="Times New Roman" w:hAnsi="Times New Roman"/>
          <w:sz w:val="24"/>
          <w:szCs w:val="24"/>
        </w:rPr>
        <w:t>are likely to be Big Sagebrush Shrubland.</w:t>
      </w:r>
      <w:r w:rsidR="00E00952">
        <w:t xml:space="preserve"> </w:t>
      </w:r>
      <w:r w:rsidRPr="00E00952" w:rsidR="00E00952">
        <w:rPr>
          <w:rFonts w:ascii="Times New Roman" w:hAnsi="Times New Roman"/>
          <w:sz w:val="24"/>
          <w:szCs w:val="24"/>
        </w:rPr>
        <w:t xml:space="preserve">Kori Blankenship evaluated these suggestions but felt that additional input </w:t>
      </w:r>
      <w:r w:rsidRPr="005575FE" w:rsidR="00E00952">
        <w:rPr>
          <w:rFonts w:ascii="Times New Roman" w:hAnsi="Times New Roman"/>
          <w:sz w:val="24"/>
          <w:szCs w:val="24"/>
        </w:rPr>
        <w:t>across the range of Sagebrush Shrubland and Sagebrush Steppe was need</w:t>
      </w:r>
      <w:r w:rsidR="00E26AB3">
        <w:rPr>
          <w:rFonts w:ascii="Times New Roman" w:hAnsi="Times New Roman"/>
          <w:sz w:val="24"/>
          <w:szCs w:val="24"/>
        </w:rPr>
        <w:t>ed</w:t>
      </w:r>
      <w:r w:rsidRPr="005575FE" w:rsidR="00E00952">
        <w:rPr>
          <w:rFonts w:ascii="Times New Roman" w:hAnsi="Times New Roman"/>
          <w:sz w:val="24"/>
          <w:szCs w:val="24"/>
        </w:rPr>
        <w:t xml:space="preserve"> before changing the classification of the type.</w:t>
      </w:r>
    </w:p>
    <w:p w:rsidRPr="00871E7C" w:rsidR="00E00952" w:rsidP="005575FE" w:rsidRDefault="00DA2AD0" w14:paraId="77D8F0D6" w14:textId="1FCBDDEE">
      <w:pPr>
        <w:pStyle w:val="ListParagraph"/>
        <w:numPr>
          <w:ilvl w:val="0"/>
          <w:numId w:val="5"/>
        </w:numPr>
      </w:pPr>
      <w:r>
        <w:rPr>
          <w:rFonts w:ascii="Times New Roman" w:hAnsi="Times New Roman"/>
          <w:sz w:val="24"/>
          <w:szCs w:val="24"/>
        </w:rPr>
        <w:t xml:space="preserve">Sands also suggested that the fire frequency for this type </w:t>
      </w:r>
      <w:r w:rsidRPr="00E00952">
        <w:rPr>
          <w:rFonts w:ascii="Times New Roman" w:hAnsi="Times New Roman"/>
          <w:sz w:val="24"/>
          <w:szCs w:val="24"/>
        </w:rPr>
        <w:t>should be in line with Big Sagebrush</w:t>
      </w:r>
      <w:r w:rsidRPr="00DA2AD0">
        <w:rPr>
          <w:rFonts w:ascii="Times New Roman" w:hAnsi="Times New Roman"/>
          <w:sz w:val="24"/>
          <w:szCs w:val="24"/>
        </w:rPr>
        <w:t xml:space="preserve"> Steppe at </w:t>
      </w:r>
      <w:r w:rsidR="00E26AB3">
        <w:rPr>
          <w:rFonts w:ascii="Times New Roman" w:hAnsi="Times New Roman"/>
          <w:sz w:val="24"/>
          <w:szCs w:val="24"/>
        </w:rPr>
        <w:t>~</w:t>
      </w:r>
      <w:r w:rsidRPr="00DA2AD0">
        <w:rPr>
          <w:rFonts w:ascii="Times New Roman" w:hAnsi="Times New Roman"/>
          <w:sz w:val="24"/>
          <w:szCs w:val="24"/>
        </w:rPr>
        <w:t>90-100yrs. He stated</w:t>
      </w:r>
      <w:r>
        <w:rPr>
          <w:rFonts w:ascii="Times New Roman" w:hAnsi="Times New Roman"/>
          <w:sz w:val="24"/>
          <w:szCs w:val="24"/>
        </w:rPr>
        <w:t xml:space="preserve"> that</w:t>
      </w:r>
      <w:r w:rsidRPr="00DA2AD0">
        <w:rPr>
          <w:rFonts w:ascii="Times New Roman" w:hAnsi="Times New Roman"/>
          <w:sz w:val="24"/>
          <w:szCs w:val="24"/>
        </w:rPr>
        <w:t xml:space="preserve"> </w:t>
      </w:r>
      <w:r>
        <w:rPr>
          <w:rFonts w:ascii="Times New Roman" w:hAnsi="Times New Roman"/>
          <w:sz w:val="24"/>
          <w:szCs w:val="24"/>
        </w:rPr>
        <w:t>“b</w:t>
      </w:r>
      <w:r w:rsidRPr="00E00952">
        <w:rPr>
          <w:rFonts w:ascii="Times New Roman" w:hAnsi="Times New Roman"/>
          <w:sz w:val="24"/>
          <w:szCs w:val="24"/>
        </w:rPr>
        <w:t>urning occurred in this type frequently enough to keep junip</w:t>
      </w:r>
      <w:r w:rsidRPr="00DA2AD0">
        <w:rPr>
          <w:rFonts w:ascii="Times New Roman" w:hAnsi="Times New Roman"/>
          <w:sz w:val="24"/>
          <w:szCs w:val="24"/>
        </w:rPr>
        <w:t xml:space="preserve">ers from invading these sites. </w:t>
      </w:r>
      <w:r w:rsidRPr="00E00952">
        <w:rPr>
          <w:rFonts w:ascii="Times New Roman" w:hAnsi="Times New Roman"/>
          <w:sz w:val="24"/>
          <w:szCs w:val="24"/>
        </w:rPr>
        <w:t>At 120yrs</w:t>
      </w:r>
      <w:r w:rsidR="00E26AB3">
        <w:rPr>
          <w:rFonts w:ascii="Times New Roman" w:hAnsi="Times New Roman"/>
          <w:sz w:val="24"/>
          <w:szCs w:val="24"/>
        </w:rPr>
        <w:t>,</w:t>
      </w:r>
      <w:r w:rsidRPr="00E00952">
        <w:rPr>
          <w:rFonts w:ascii="Times New Roman" w:hAnsi="Times New Roman"/>
          <w:sz w:val="24"/>
          <w:szCs w:val="24"/>
        </w:rPr>
        <w:t xml:space="preserve"> these areas </w:t>
      </w:r>
      <w:r w:rsidRPr="005575FE">
        <w:rPr>
          <w:rFonts w:ascii="Times New Roman" w:hAnsi="Times New Roman"/>
          <w:sz w:val="24"/>
          <w:szCs w:val="24"/>
        </w:rPr>
        <w:t>would be pretty well invaded and may be reaching a density that reduces fire frequency even more.”</w:t>
      </w:r>
      <w:r w:rsidRPr="005575FE" w:rsidR="00E00952">
        <w:rPr>
          <w:rFonts w:ascii="Times New Roman" w:hAnsi="Times New Roman"/>
          <w:sz w:val="24"/>
          <w:szCs w:val="24"/>
        </w:rPr>
        <w:t xml:space="preserve"> </w:t>
      </w:r>
      <w:bookmarkStart w:name="_Hlk503168393" w:id="3"/>
      <w:r w:rsidRPr="005575FE" w:rsidR="00E00952">
        <w:rPr>
          <w:rFonts w:ascii="Times New Roman" w:hAnsi="Times New Roman"/>
          <w:sz w:val="24"/>
          <w:szCs w:val="24"/>
        </w:rPr>
        <w:t>Blankenship evaluated this suggestion but did not revise the modeled fire frequency</w:t>
      </w:r>
      <w:r w:rsidR="00E26AB3">
        <w:rPr>
          <w:rFonts w:ascii="Times New Roman" w:hAnsi="Times New Roman"/>
          <w:sz w:val="24"/>
          <w:szCs w:val="24"/>
        </w:rPr>
        <w:t xml:space="preserve">, </w:t>
      </w:r>
      <w:r w:rsidRPr="005575FE" w:rsidR="00E00952">
        <w:rPr>
          <w:rFonts w:ascii="Times New Roman" w:hAnsi="Times New Roman"/>
          <w:sz w:val="24"/>
          <w:szCs w:val="24"/>
        </w:rPr>
        <w:t>noting that there is considerable debate about the fire regime of sagebrush systems and that there has been disagreement among modelers and reviewers of the major sagebrush system in the west (for example</w:t>
      </w:r>
      <w:r w:rsidR="00E26AB3">
        <w:rPr>
          <w:rFonts w:ascii="Times New Roman" w:hAnsi="Times New Roman"/>
          <w:sz w:val="24"/>
          <w:szCs w:val="24"/>
        </w:rPr>
        <w:t>,</w:t>
      </w:r>
      <w:r w:rsidRPr="005575FE" w:rsidR="00E00952">
        <w:rPr>
          <w:rFonts w:ascii="Times New Roman" w:hAnsi="Times New Roman"/>
          <w:sz w:val="24"/>
          <w:szCs w:val="24"/>
        </w:rPr>
        <w:t xml:space="preserve"> see BpS 11260-21 description, Baker 2006). However, it was noted that the </w:t>
      </w:r>
      <w:r w:rsidR="00117BB4">
        <w:rPr>
          <w:rFonts w:ascii="Times New Roman" w:hAnsi="Times New Roman"/>
          <w:sz w:val="24"/>
          <w:szCs w:val="24"/>
        </w:rPr>
        <w:t xml:space="preserve">modeled </w:t>
      </w:r>
      <w:r w:rsidRPr="005575FE" w:rsidR="00E00952">
        <w:rPr>
          <w:rFonts w:ascii="Times New Roman" w:hAnsi="Times New Roman"/>
          <w:sz w:val="24"/>
          <w:szCs w:val="24"/>
        </w:rPr>
        <w:t>c</w:t>
      </w:r>
      <w:r w:rsidR="00E26AB3">
        <w:rPr>
          <w:rFonts w:ascii="Times New Roman" w:hAnsi="Times New Roman"/>
          <w:sz w:val="24"/>
          <w:szCs w:val="24"/>
        </w:rPr>
        <w:t>a.</w:t>
      </w:r>
      <w:r w:rsidRPr="005575FE" w:rsidR="00E00952">
        <w:rPr>
          <w:rFonts w:ascii="Times New Roman" w:hAnsi="Times New Roman"/>
          <w:sz w:val="24"/>
          <w:szCs w:val="24"/>
        </w:rPr>
        <w:t xml:space="preserve">120yr interval is outside the 10-70yr range reported in a 1999 literature review for </w:t>
      </w:r>
      <w:r w:rsidRPr="004F6C9D" w:rsidR="00E00952">
        <w:rPr>
          <w:rFonts w:ascii="Times New Roman" w:hAnsi="Times New Roman"/>
          <w:i/>
          <w:sz w:val="24"/>
          <w:szCs w:val="24"/>
        </w:rPr>
        <w:t xml:space="preserve">Artemisia </w:t>
      </w:r>
      <w:proofErr w:type="spellStart"/>
      <w:r w:rsidRPr="004F6C9D" w:rsidR="00E00952">
        <w:rPr>
          <w:rFonts w:ascii="Times New Roman" w:hAnsi="Times New Roman"/>
          <w:i/>
          <w:sz w:val="24"/>
          <w:szCs w:val="24"/>
        </w:rPr>
        <w:t>tridentata</w:t>
      </w:r>
      <w:proofErr w:type="spellEnd"/>
      <w:r w:rsidRPr="005575FE" w:rsidR="00E00952">
        <w:rPr>
          <w:rFonts w:ascii="Times New Roman" w:hAnsi="Times New Roman"/>
          <w:sz w:val="24"/>
          <w:szCs w:val="24"/>
        </w:rPr>
        <w:t xml:space="preserve"> ssp. </w:t>
      </w:r>
      <w:proofErr w:type="spellStart"/>
      <w:r w:rsidRPr="004F6C9D" w:rsidR="00E00952">
        <w:rPr>
          <w:rFonts w:ascii="Times New Roman" w:hAnsi="Times New Roman"/>
          <w:i/>
          <w:sz w:val="24"/>
          <w:szCs w:val="24"/>
        </w:rPr>
        <w:t>wyomingensis</w:t>
      </w:r>
      <w:proofErr w:type="spellEnd"/>
      <w:r w:rsidRPr="005575FE" w:rsidR="00E00952">
        <w:rPr>
          <w:rFonts w:ascii="Times New Roman" w:hAnsi="Times New Roman"/>
          <w:sz w:val="24"/>
          <w:szCs w:val="24"/>
        </w:rPr>
        <w:t xml:space="preserve"> (Howard 1999). If/</w:t>
      </w:r>
      <w:r w:rsidR="00E26AB3">
        <w:rPr>
          <w:rFonts w:ascii="Times New Roman" w:hAnsi="Times New Roman"/>
          <w:sz w:val="24"/>
          <w:szCs w:val="24"/>
        </w:rPr>
        <w:t xml:space="preserve"> </w:t>
      </w:r>
      <w:r w:rsidRPr="005575FE" w:rsidR="00E00952">
        <w:rPr>
          <w:rFonts w:ascii="Times New Roman" w:hAnsi="Times New Roman"/>
          <w:sz w:val="24"/>
          <w:szCs w:val="24"/>
        </w:rPr>
        <w:t>when there is greater consensus on sagebrush fire regimes, the modeled fire frequency should be reevaluated.</w:t>
      </w:r>
    </w:p>
    <w:bookmarkEnd w:id="3"/>
    <w:p w:rsidR="00E00952" w:rsidP="00DA2AD0" w:rsidRDefault="00E00952" w14:paraId="56C3D2A6" w14:textId="77777777"/>
    <w:p w:rsidR="00E00952" w:rsidP="00DA2AD0" w:rsidRDefault="008B1A2D" w14:paraId="01CA116D" w14:textId="4CBDC445">
      <w:bookmarkStart w:name="_Hlk505662930" w:id="4"/>
      <w:r>
        <w:t xml:space="preserve">Additional </w:t>
      </w:r>
      <w:r w:rsidR="00E26AB3">
        <w:t xml:space="preserve">MZs </w:t>
      </w:r>
      <w:r>
        <w:t xml:space="preserve">were added to the </w:t>
      </w:r>
      <w:r w:rsidR="00E26AB3">
        <w:t>0</w:t>
      </w:r>
      <w:r>
        <w:t>6, 12, 16, 17, 23, 24 group during the 2017 review of all Big Sagebrush Shrubland models:</w:t>
      </w:r>
    </w:p>
    <w:bookmarkEnd w:id="4"/>
    <w:p w:rsidR="003F734C" w:rsidP="001122D7" w:rsidRDefault="00DA2AD0" w14:paraId="08E3BAB2" w14:textId="609D5BA0">
      <w:pPr>
        <w:pStyle w:val="ListParagraph"/>
        <w:numPr>
          <w:ilvl w:val="0"/>
          <w:numId w:val="7"/>
        </w:numPr>
      </w:pPr>
      <w:r w:rsidRPr="001122D7">
        <w:rPr>
          <w:rFonts w:ascii="Times New Roman" w:hAnsi="Times New Roman"/>
          <w:sz w:val="24"/>
          <w:szCs w:val="24"/>
        </w:rPr>
        <w:t xml:space="preserve">Both Sands and reviewer Andrea </w:t>
      </w:r>
      <w:proofErr w:type="spellStart"/>
      <w:r w:rsidRPr="001122D7">
        <w:rPr>
          <w:rFonts w:ascii="Times New Roman" w:hAnsi="Times New Roman"/>
          <w:sz w:val="24"/>
          <w:szCs w:val="24"/>
        </w:rPr>
        <w:t>Laliberte</w:t>
      </w:r>
      <w:proofErr w:type="spellEnd"/>
      <w:r w:rsidRPr="001122D7">
        <w:rPr>
          <w:rFonts w:ascii="Times New Roman" w:hAnsi="Times New Roman"/>
          <w:sz w:val="24"/>
          <w:szCs w:val="24"/>
        </w:rPr>
        <w:t xml:space="preserve"> suggested that </w:t>
      </w:r>
      <w:r w:rsidR="00E26AB3">
        <w:rPr>
          <w:rFonts w:ascii="Times New Roman" w:hAnsi="Times New Roman"/>
          <w:sz w:val="24"/>
          <w:szCs w:val="24"/>
        </w:rPr>
        <w:t>MZ</w:t>
      </w:r>
      <w:r w:rsidRPr="001122D7">
        <w:rPr>
          <w:rFonts w:ascii="Times New Roman" w:hAnsi="Times New Roman"/>
          <w:sz w:val="24"/>
          <w:szCs w:val="24"/>
        </w:rPr>
        <w:t>18 could be combined with the</w:t>
      </w:r>
      <w:r w:rsidR="008B1A2D">
        <w:rPr>
          <w:rFonts w:ascii="Times New Roman" w:hAnsi="Times New Roman"/>
          <w:sz w:val="24"/>
          <w:szCs w:val="24"/>
        </w:rPr>
        <w:t xml:space="preserve"> </w:t>
      </w:r>
      <w:r w:rsidR="00E26AB3">
        <w:rPr>
          <w:rFonts w:ascii="Times New Roman" w:hAnsi="Times New Roman"/>
          <w:sz w:val="24"/>
          <w:szCs w:val="24"/>
        </w:rPr>
        <w:t>MZ0</w:t>
      </w:r>
      <w:r w:rsidR="008B1A2D">
        <w:rPr>
          <w:rFonts w:ascii="Times New Roman" w:hAnsi="Times New Roman"/>
          <w:sz w:val="24"/>
          <w:szCs w:val="24"/>
        </w:rPr>
        <w:t xml:space="preserve">6 </w:t>
      </w:r>
      <w:r w:rsidRPr="001122D7">
        <w:rPr>
          <w:rFonts w:ascii="Times New Roman" w:hAnsi="Times New Roman"/>
          <w:sz w:val="24"/>
          <w:szCs w:val="24"/>
        </w:rPr>
        <w:t xml:space="preserve">group for this BpS. Blankenship accepted this suggestion because the </w:t>
      </w:r>
      <w:r w:rsidR="00E26AB3">
        <w:rPr>
          <w:rFonts w:ascii="Times New Roman" w:hAnsi="Times New Roman"/>
          <w:sz w:val="24"/>
          <w:szCs w:val="24"/>
        </w:rPr>
        <w:t>MZ</w:t>
      </w:r>
      <w:r w:rsidRPr="001122D7">
        <w:rPr>
          <w:rFonts w:ascii="Times New Roman" w:hAnsi="Times New Roman"/>
          <w:sz w:val="24"/>
          <w:szCs w:val="24"/>
        </w:rPr>
        <w:t xml:space="preserve">18 model was developed from the </w:t>
      </w:r>
      <w:r w:rsidR="00E26AB3">
        <w:rPr>
          <w:rFonts w:ascii="Times New Roman" w:hAnsi="Times New Roman"/>
          <w:sz w:val="24"/>
          <w:szCs w:val="24"/>
        </w:rPr>
        <w:t>MZ</w:t>
      </w:r>
      <w:r w:rsidRPr="001122D7">
        <w:rPr>
          <w:rFonts w:ascii="Times New Roman" w:hAnsi="Times New Roman"/>
          <w:sz w:val="24"/>
          <w:szCs w:val="24"/>
        </w:rPr>
        <w:t>12/17 model with only minor changes</w:t>
      </w:r>
      <w:r w:rsidR="00E26AB3">
        <w:rPr>
          <w:rFonts w:ascii="Times New Roman" w:hAnsi="Times New Roman"/>
          <w:sz w:val="24"/>
          <w:szCs w:val="24"/>
        </w:rPr>
        <w:t>. A</w:t>
      </w:r>
      <w:r w:rsidRPr="001122D7">
        <w:rPr>
          <w:rFonts w:ascii="Times New Roman" w:hAnsi="Times New Roman"/>
          <w:sz w:val="24"/>
          <w:szCs w:val="24"/>
        </w:rPr>
        <w:t xml:space="preserve">ccording to the </w:t>
      </w:r>
      <w:r w:rsidR="00E26AB3">
        <w:rPr>
          <w:rFonts w:ascii="Times New Roman" w:hAnsi="Times New Roman"/>
          <w:sz w:val="24"/>
          <w:szCs w:val="24"/>
        </w:rPr>
        <w:t>c</w:t>
      </w:r>
      <w:r w:rsidRPr="001122D7">
        <w:rPr>
          <w:rFonts w:ascii="Times New Roman" w:hAnsi="Times New Roman"/>
          <w:sz w:val="24"/>
          <w:szCs w:val="24"/>
        </w:rPr>
        <w:t xml:space="preserve">omments, the original models for these </w:t>
      </w:r>
      <w:r w:rsidR="00E26AB3">
        <w:rPr>
          <w:rFonts w:ascii="Times New Roman" w:hAnsi="Times New Roman"/>
          <w:sz w:val="24"/>
          <w:szCs w:val="24"/>
        </w:rPr>
        <w:t xml:space="preserve">MZs </w:t>
      </w:r>
      <w:r w:rsidRPr="001122D7">
        <w:rPr>
          <w:rFonts w:ascii="Times New Roman" w:hAnsi="Times New Roman"/>
          <w:sz w:val="24"/>
          <w:szCs w:val="24"/>
        </w:rPr>
        <w:t xml:space="preserve">were identical, </w:t>
      </w:r>
      <w:r w:rsidRPr="001122D7" w:rsidR="00117BB4">
        <w:rPr>
          <w:rFonts w:ascii="Times New Roman" w:hAnsi="Times New Roman"/>
          <w:sz w:val="24"/>
          <w:szCs w:val="24"/>
        </w:rPr>
        <w:t>the minor differences in the description and s</w:t>
      </w:r>
      <w:r w:rsidR="00E26AB3">
        <w:rPr>
          <w:rFonts w:ascii="Times New Roman" w:hAnsi="Times New Roman"/>
          <w:sz w:val="24"/>
          <w:szCs w:val="24"/>
        </w:rPr>
        <w:t>-</w:t>
      </w:r>
      <w:r w:rsidRPr="001122D7" w:rsidR="00117BB4">
        <w:rPr>
          <w:rFonts w:ascii="Times New Roman" w:hAnsi="Times New Roman"/>
          <w:sz w:val="24"/>
          <w:szCs w:val="24"/>
        </w:rPr>
        <w:t xml:space="preserve">class rules seemed </w:t>
      </w:r>
      <w:proofErr w:type="gramStart"/>
      <w:r w:rsidRPr="001122D7" w:rsidR="00117BB4">
        <w:rPr>
          <w:rFonts w:ascii="Times New Roman" w:hAnsi="Times New Roman"/>
          <w:sz w:val="24"/>
          <w:szCs w:val="24"/>
        </w:rPr>
        <w:t>reconcilable, and</w:t>
      </w:r>
      <w:proofErr w:type="gramEnd"/>
      <w:r w:rsidRPr="001122D7" w:rsidR="00117BB4">
        <w:rPr>
          <w:rFonts w:ascii="Times New Roman" w:hAnsi="Times New Roman"/>
          <w:sz w:val="24"/>
          <w:szCs w:val="24"/>
        </w:rPr>
        <w:t xml:space="preserve"> including </w:t>
      </w:r>
      <w:r w:rsidR="00E26AB3">
        <w:rPr>
          <w:rFonts w:ascii="Times New Roman" w:hAnsi="Times New Roman"/>
          <w:sz w:val="24"/>
          <w:szCs w:val="24"/>
        </w:rPr>
        <w:t>MZ</w:t>
      </w:r>
      <w:r w:rsidRPr="001122D7" w:rsidR="00117BB4">
        <w:rPr>
          <w:rFonts w:ascii="Times New Roman" w:hAnsi="Times New Roman"/>
          <w:sz w:val="24"/>
          <w:szCs w:val="24"/>
        </w:rPr>
        <w:t>18 with the model centered on the Great Basin was consistent with how this zone was treated for the Inter-Mountain Basins Big Sagebrush Steppe (BpS 11250) and Inter-Mountain Basins Montane Sagebrush Steppe (BpS</w:t>
      </w:r>
      <w:r w:rsidR="001122D7">
        <w:rPr>
          <w:rFonts w:ascii="Times New Roman" w:hAnsi="Times New Roman"/>
          <w:sz w:val="24"/>
          <w:szCs w:val="24"/>
        </w:rPr>
        <w:t xml:space="preserve"> </w:t>
      </w:r>
      <w:r w:rsidRPr="001122D7" w:rsidR="00117BB4">
        <w:rPr>
          <w:rFonts w:ascii="Times New Roman" w:hAnsi="Times New Roman"/>
          <w:sz w:val="24"/>
          <w:szCs w:val="24"/>
        </w:rPr>
        <w:t xml:space="preserve">11260). </w:t>
      </w:r>
      <w:r w:rsidRPr="001122D7">
        <w:rPr>
          <w:rFonts w:ascii="Times New Roman" w:hAnsi="Times New Roman"/>
          <w:sz w:val="24"/>
          <w:szCs w:val="24"/>
        </w:rPr>
        <w:t xml:space="preserve">Furthermore, the </w:t>
      </w:r>
      <w:r w:rsidR="00E26AB3">
        <w:rPr>
          <w:rFonts w:ascii="Times New Roman" w:hAnsi="Times New Roman"/>
          <w:sz w:val="24"/>
          <w:szCs w:val="24"/>
        </w:rPr>
        <w:t>MZ</w:t>
      </w:r>
      <w:r w:rsidRPr="001122D7">
        <w:rPr>
          <w:rFonts w:ascii="Times New Roman" w:hAnsi="Times New Roman"/>
          <w:sz w:val="24"/>
          <w:szCs w:val="24"/>
        </w:rPr>
        <w:t xml:space="preserve">18 description included a note about </w:t>
      </w:r>
      <w:r w:rsidR="00E26AB3">
        <w:rPr>
          <w:rFonts w:ascii="Times New Roman" w:hAnsi="Times New Roman"/>
          <w:sz w:val="24"/>
          <w:szCs w:val="24"/>
        </w:rPr>
        <w:t xml:space="preserve">the </w:t>
      </w:r>
      <w:r w:rsidRPr="001122D7">
        <w:rPr>
          <w:rFonts w:ascii="Times New Roman" w:hAnsi="Times New Roman"/>
          <w:sz w:val="24"/>
          <w:szCs w:val="24"/>
        </w:rPr>
        <w:t xml:space="preserve">need to distinguish sites that support trees and those that do not. This distinction is addressed by the upland and semi-desert split made to this BpS in </w:t>
      </w:r>
      <w:r w:rsidR="00E26AB3">
        <w:rPr>
          <w:rFonts w:ascii="Times New Roman" w:hAnsi="Times New Roman"/>
          <w:sz w:val="24"/>
          <w:szCs w:val="24"/>
        </w:rPr>
        <w:t>MZ0</w:t>
      </w:r>
      <w:r w:rsidRPr="001122D7">
        <w:rPr>
          <w:rFonts w:ascii="Times New Roman" w:hAnsi="Times New Roman"/>
          <w:sz w:val="24"/>
          <w:szCs w:val="24"/>
        </w:rPr>
        <w:t>6+ group. The model split also helps address the one major s</w:t>
      </w:r>
      <w:r w:rsidR="00E26AB3">
        <w:rPr>
          <w:rFonts w:ascii="Times New Roman" w:hAnsi="Times New Roman"/>
          <w:sz w:val="24"/>
          <w:szCs w:val="24"/>
        </w:rPr>
        <w:t>-</w:t>
      </w:r>
      <w:r w:rsidRPr="001122D7">
        <w:rPr>
          <w:rFonts w:ascii="Times New Roman" w:hAnsi="Times New Roman"/>
          <w:sz w:val="24"/>
          <w:szCs w:val="24"/>
        </w:rPr>
        <w:t>class structure difference between the two models (i.e.</w:t>
      </w:r>
      <w:r w:rsidR="00E26AB3">
        <w:rPr>
          <w:rFonts w:ascii="Times New Roman" w:hAnsi="Times New Roman"/>
          <w:sz w:val="24"/>
          <w:szCs w:val="24"/>
        </w:rPr>
        <w:t xml:space="preserve">, </w:t>
      </w:r>
      <w:r w:rsidRPr="001122D7">
        <w:rPr>
          <w:rFonts w:ascii="Times New Roman" w:hAnsi="Times New Roman"/>
          <w:sz w:val="24"/>
          <w:szCs w:val="24"/>
        </w:rPr>
        <w:t xml:space="preserve">tree cover in </w:t>
      </w:r>
      <w:r w:rsidR="00E26AB3">
        <w:rPr>
          <w:rFonts w:ascii="Times New Roman" w:hAnsi="Times New Roman"/>
          <w:sz w:val="24"/>
          <w:szCs w:val="24"/>
        </w:rPr>
        <w:t>C</w:t>
      </w:r>
      <w:r w:rsidRPr="001122D7">
        <w:rPr>
          <w:rFonts w:ascii="Times New Roman" w:hAnsi="Times New Roman"/>
          <w:sz w:val="24"/>
          <w:szCs w:val="24"/>
        </w:rPr>
        <w:t xml:space="preserve">lass E).  </w:t>
      </w:r>
    </w:p>
    <w:p w:rsidRPr="00746E6E" w:rsidR="008B1A2D" w:rsidP="001122D7" w:rsidRDefault="008B1A2D" w14:paraId="3E7047C3" w14:textId="58F0F777">
      <w:pPr>
        <w:pStyle w:val="ListParagraph"/>
        <w:numPr>
          <w:ilvl w:val="0"/>
          <w:numId w:val="7"/>
        </w:numPr>
      </w:pPr>
      <w:bookmarkStart w:name="_Hlk505663010" w:id="5"/>
      <w:r>
        <w:rPr>
          <w:rFonts w:ascii="Times New Roman" w:hAnsi="Times New Roman"/>
          <w:sz w:val="24"/>
          <w:szCs w:val="24"/>
        </w:rPr>
        <w:t xml:space="preserve">Sands indicated that descriptions for </w:t>
      </w:r>
      <w:r w:rsidR="00E26AB3">
        <w:rPr>
          <w:rFonts w:ascii="Times New Roman" w:hAnsi="Times New Roman"/>
          <w:sz w:val="24"/>
          <w:szCs w:val="24"/>
        </w:rPr>
        <w:t xml:space="preserve">MZs </w:t>
      </w:r>
      <w:r w:rsidR="009451D6">
        <w:rPr>
          <w:rFonts w:ascii="Times New Roman" w:hAnsi="Times New Roman"/>
          <w:sz w:val="24"/>
          <w:szCs w:val="24"/>
        </w:rPr>
        <w:t>15 and</w:t>
      </w:r>
      <w:r>
        <w:rPr>
          <w:rFonts w:ascii="Times New Roman" w:hAnsi="Times New Roman"/>
          <w:sz w:val="24"/>
          <w:szCs w:val="24"/>
        </w:rPr>
        <w:t xml:space="preserve"> 25, which were nearly identical with only a minor difference in the state-and-transition model, described a Montane Sagebrush Steppe</w:t>
      </w:r>
      <w:r w:rsidR="009451D6">
        <w:rPr>
          <w:rFonts w:ascii="Times New Roman" w:hAnsi="Times New Roman"/>
          <w:sz w:val="24"/>
          <w:szCs w:val="24"/>
        </w:rPr>
        <w:t xml:space="preserve"> </w:t>
      </w:r>
      <w:r w:rsidRPr="001122D7" w:rsidR="009451D6">
        <w:rPr>
          <w:rFonts w:ascii="Times New Roman" w:hAnsi="Times New Roman"/>
          <w:sz w:val="24"/>
          <w:szCs w:val="24"/>
        </w:rPr>
        <w:t>system</w:t>
      </w:r>
      <w:r w:rsidRPr="001122D7" w:rsidR="00065794">
        <w:rPr>
          <w:rFonts w:ascii="Times New Roman" w:hAnsi="Times New Roman"/>
          <w:sz w:val="24"/>
          <w:szCs w:val="24"/>
        </w:rPr>
        <w:t xml:space="preserve"> and that it should be rewritten or lumped with a similar </w:t>
      </w:r>
      <w:r w:rsidR="00E26AB3">
        <w:rPr>
          <w:rFonts w:ascii="Times New Roman" w:hAnsi="Times New Roman"/>
          <w:sz w:val="24"/>
          <w:szCs w:val="24"/>
        </w:rPr>
        <w:t>MZ</w:t>
      </w:r>
      <w:r w:rsidRPr="001122D7">
        <w:rPr>
          <w:rFonts w:ascii="Times New Roman" w:hAnsi="Times New Roman"/>
          <w:sz w:val="24"/>
          <w:szCs w:val="24"/>
        </w:rPr>
        <w:t xml:space="preserve">. In </w:t>
      </w:r>
      <w:r w:rsidR="00E26AB3">
        <w:rPr>
          <w:rFonts w:ascii="Times New Roman" w:hAnsi="Times New Roman"/>
          <w:sz w:val="24"/>
          <w:szCs w:val="24"/>
        </w:rPr>
        <w:t>MZ</w:t>
      </w:r>
      <w:r w:rsidRPr="001122D7">
        <w:rPr>
          <w:rFonts w:ascii="Times New Roman" w:hAnsi="Times New Roman"/>
          <w:sz w:val="24"/>
          <w:szCs w:val="24"/>
        </w:rPr>
        <w:t>15</w:t>
      </w:r>
      <w:r w:rsidR="00E26AB3">
        <w:rPr>
          <w:rFonts w:ascii="Times New Roman" w:hAnsi="Times New Roman"/>
          <w:sz w:val="24"/>
          <w:szCs w:val="24"/>
        </w:rPr>
        <w:t>,</w:t>
      </w:r>
      <w:r w:rsidRPr="001122D7">
        <w:rPr>
          <w:rFonts w:ascii="Times New Roman" w:hAnsi="Times New Roman"/>
          <w:sz w:val="24"/>
          <w:szCs w:val="24"/>
        </w:rPr>
        <w:t xml:space="preserve"> the dominant shrub species </w:t>
      </w:r>
      <w:r w:rsidR="009451D6">
        <w:rPr>
          <w:rFonts w:ascii="Times New Roman" w:hAnsi="Times New Roman"/>
          <w:sz w:val="24"/>
          <w:szCs w:val="24"/>
        </w:rPr>
        <w:t xml:space="preserve">was </w:t>
      </w:r>
      <w:r w:rsidRPr="004F6C9D">
        <w:rPr>
          <w:rFonts w:ascii="Times New Roman" w:hAnsi="Times New Roman"/>
          <w:i/>
          <w:sz w:val="24"/>
          <w:szCs w:val="24"/>
        </w:rPr>
        <w:t xml:space="preserve">Artemisia </w:t>
      </w:r>
      <w:proofErr w:type="spellStart"/>
      <w:r w:rsidRPr="004F6C9D">
        <w:rPr>
          <w:rFonts w:ascii="Times New Roman" w:hAnsi="Times New Roman"/>
          <w:i/>
          <w:sz w:val="24"/>
          <w:szCs w:val="24"/>
        </w:rPr>
        <w:t>tridentata</w:t>
      </w:r>
      <w:proofErr w:type="spellEnd"/>
      <w:r w:rsidRPr="001122D7">
        <w:rPr>
          <w:rFonts w:ascii="Times New Roman" w:hAnsi="Times New Roman"/>
          <w:sz w:val="24"/>
          <w:szCs w:val="24"/>
        </w:rPr>
        <w:t xml:space="preserve"> ssp. </w:t>
      </w:r>
      <w:proofErr w:type="spellStart"/>
      <w:r w:rsidRPr="004F6C9D">
        <w:rPr>
          <w:rFonts w:ascii="Times New Roman" w:hAnsi="Times New Roman"/>
          <w:i/>
          <w:sz w:val="24"/>
          <w:szCs w:val="24"/>
        </w:rPr>
        <w:t>vaseyana</w:t>
      </w:r>
      <w:proofErr w:type="spellEnd"/>
      <w:r w:rsidR="009451D6">
        <w:rPr>
          <w:rFonts w:ascii="Times New Roman" w:hAnsi="Times New Roman"/>
          <w:sz w:val="24"/>
          <w:szCs w:val="24"/>
        </w:rPr>
        <w:t>,</w:t>
      </w:r>
      <w:r w:rsidRPr="001122D7">
        <w:rPr>
          <w:rFonts w:ascii="Times New Roman" w:hAnsi="Times New Roman"/>
          <w:sz w:val="24"/>
          <w:szCs w:val="24"/>
        </w:rPr>
        <w:t xml:space="preserve"> </w:t>
      </w:r>
      <w:r w:rsidRPr="001122D7" w:rsidR="009451D6">
        <w:rPr>
          <w:rFonts w:ascii="Times New Roman" w:hAnsi="Times New Roman"/>
          <w:sz w:val="24"/>
          <w:szCs w:val="24"/>
        </w:rPr>
        <w:t>an indicator for Montane Sagebrush Steppe (BpS 11260)</w:t>
      </w:r>
      <w:r w:rsidR="00E26AB3">
        <w:rPr>
          <w:rFonts w:ascii="Times New Roman" w:hAnsi="Times New Roman"/>
          <w:sz w:val="24"/>
          <w:szCs w:val="24"/>
        </w:rPr>
        <w:t>,</w:t>
      </w:r>
      <w:r w:rsidRPr="001122D7" w:rsidR="009451D6">
        <w:rPr>
          <w:rFonts w:ascii="Times New Roman" w:hAnsi="Times New Roman"/>
          <w:sz w:val="24"/>
          <w:szCs w:val="24"/>
        </w:rPr>
        <w:t xml:space="preserve"> not Big Sagebrush Shrubland. A</w:t>
      </w:r>
      <w:r w:rsidRPr="001122D7">
        <w:rPr>
          <w:rFonts w:ascii="Times New Roman" w:hAnsi="Times New Roman"/>
          <w:sz w:val="24"/>
          <w:szCs w:val="24"/>
        </w:rPr>
        <w:t>ccording to the USDA Plants website</w:t>
      </w:r>
      <w:r w:rsidR="00E26AB3">
        <w:rPr>
          <w:rFonts w:ascii="Times New Roman" w:hAnsi="Times New Roman"/>
          <w:sz w:val="24"/>
          <w:szCs w:val="24"/>
        </w:rPr>
        <w:t>,</w:t>
      </w:r>
      <w:r w:rsidRPr="001122D7">
        <w:rPr>
          <w:rFonts w:ascii="Times New Roman" w:hAnsi="Times New Roman"/>
          <w:sz w:val="24"/>
          <w:szCs w:val="24"/>
        </w:rPr>
        <w:t xml:space="preserve"> </w:t>
      </w:r>
      <w:r w:rsidRPr="004F6C9D">
        <w:rPr>
          <w:rFonts w:ascii="Times New Roman" w:hAnsi="Times New Roman"/>
          <w:i/>
          <w:sz w:val="24"/>
          <w:szCs w:val="24"/>
        </w:rPr>
        <w:t xml:space="preserve">Artemisia </w:t>
      </w:r>
      <w:proofErr w:type="spellStart"/>
      <w:r w:rsidRPr="004F6C9D">
        <w:rPr>
          <w:rFonts w:ascii="Times New Roman" w:hAnsi="Times New Roman"/>
          <w:i/>
          <w:sz w:val="24"/>
          <w:szCs w:val="24"/>
        </w:rPr>
        <w:t>tridentata</w:t>
      </w:r>
      <w:proofErr w:type="spellEnd"/>
      <w:r w:rsidRPr="001122D7">
        <w:rPr>
          <w:rFonts w:ascii="Times New Roman" w:hAnsi="Times New Roman"/>
          <w:sz w:val="24"/>
          <w:szCs w:val="24"/>
        </w:rPr>
        <w:t xml:space="preserve"> ssp. </w:t>
      </w:r>
      <w:proofErr w:type="spellStart"/>
      <w:r w:rsidRPr="004F6C9D">
        <w:rPr>
          <w:rFonts w:ascii="Times New Roman" w:hAnsi="Times New Roman"/>
          <w:i/>
          <w:sz w:val="24"/>
          <w:szCs w:val="24"/>
        </w:rPr>
        <w:t>vaseyana</w:t>
      </w:r>
      <w:proofErr w:type="spellEnd"/>
      <w:r w:rsidRPr="001122D7">
        <w:rPr>
          <w:rFonts w:ascii="Times New Roman" w:hAnsi="Times New Roman"/>
          <w:sz w:val="24"/>
          <w:szCs w:val="24"/>
        </w:rPr>
        <w:t xml:space="preserve"> does not occur in A</w:t>
      </w:r>
      <w:r w:rsidR="00E26AB3">
        <w:rPr>
          <w:rFonts w:ascii="Times New Roman" w:hAnsi="Times New Roman"/>
          <w:sz w:val="24"/>
          <w:szCs w:val="24"/>
        </w:rPr>
        <w:t>rizona</w:t>
      </w:r>
      <w:r w:rsidRPr="001122D7">
        <w:rPr>
          <w:rFonts w:ascii="Times New Roman" w:hAnsi="Times New Roman"/>
          <w:sz w:val="24"/>
          <w:szCs w:val="24"/>
        </w:rPr>
        <w:t xml:space="preserve">, which is where most of </w:t>
      </w:r>
      <w:r w:rsidR="00E26AB3">
        <w:rPr>
          <w:rFonts w:ascii="Times New Roman" w:hAnsi="Times New Roman"/>
          <w:sz w:val="24"/>
          <w:szCs w:val="24"/>
        </w:rPr>
        <w:t>MZ</w:t>
      </w:r>
      <w:r w:rsidRPr="001122D7">
        <w:rPr>
          <w:rFonts w:ascii="Times New Roman" w:hAnsi="Times New Roman"/>
          <w:sz w:val="24"/>
          <w:szCs w:val="24"/>
        </w:rPr>
        <w:t>15</w:t>
      </w:r>
      <w:r w:rsidRPr="001122D7" w:rsidR="009451D6">
        <w:rPr>
          <w:rFonts w:ascii="Times New Roman" w:hAnsi="Times New Roman"/>
          <w:sz w:val="24"/>
          <w:szCs w:val="24"/>
        </w:rPr>
        <w:t xml:space="preserve"> and part of </w:t>
      </w:r>
      <w:r w:rsidR="00E26AB3">
        <w:rPr>
          <w:rFonts w:ascii="Times New Roman" w:hAnsi="Times New Roman"/>
          <w:sz w:val="24"/>
          <w:szCs w:val="24"/>
        </w:rPr>
        <w:t>MZ</w:t>
      </w:r>
      <w:r w:rsidRPr="001122D7" w:rsidR="009451D6">
        <w:rPr>
          <w:rFonts w:ascii="Times New Roman" w:hAnsi="Times New Roman"/>
          <w:sz w:val="24"/>
          <w:szCs w:val="24"/>
        </w:rPr>
        <w:t>25 are found.</w:t>
      </w:r>
      <w:r w:rsidR="009451D6">
        <w:rPr>
          <w:rFonts w:ascii="Times New Roman" w:hAnsi="Times New Roman"/>
          <w:sz w:val="24"/>
          <w:szCs w:val="24"/>
        </w:rPr>
        <w:t xml:space="preserve"> Blankenship decided to include</w:t>
      </w:r>
      <w:r w:rsidR="00E26AB3">
        <w:rPr>
          <w:rFonts w:ascii="Times New Roman" w:hAnsi="Times New Roman"/>
          <w:sz w:val="24"/>
          <w:szCs w:val="24"/>
        </w:rPr>
        <w:t xml:space="preserve"> MZs</w:t>
      </w:r>
      <w:r w:rsidR="009451D6">
        <w:rPr>
          <w:rFonts w:ascii="Times New Roman" w:hAnsi="Times New Roman"/>
          <w:sz w:val="24"/>
          <w:szCs w:val="24"/>
        </w:rPr>
        <w:t xml:space="preserve"> 15 and 25 with the </w:t>
      </w:r>
      <w:r w:rsidR="00E26AB3">
        <w:rPr>
          <w:rFonts w:ascii="Times New Roman" w:hAnsi="Times New Roman"/>
          <w:sz w:val="24"/>
          <w:szCs w:val="24"/>
        </w:rPr>
        <w:t>MZ0</w:t>
      </w:r>
      <w:r w:rsidR="009451D6">
        <w:rPr>
          <w:rFonts w:ascii="Times New Roman" w:hAnsi="Times New Roman"/>
          <w:sz w:val="24"/>
          <w:szCs w:val="24"/>
        </w:rPr>
        <w:t>6 group. The primary distribution of Big Sagebrush Shrubland in these zones occurs within the Cold Desert ecoregion</w:t>
      </w:r>
      <w:r w:rsidR="00E26AB3">
        <w:rPr>
          <w:rFonts w:ascii="Times New Roman" w:hAnsi="Times New Roman"/>
          <w:sz w:val="24"/>
          <w:szCs w:val="24"/>
        </w:rPr>
        <w:t>,</w:t>
      </w:r>
      <w:r w:rsidR="009451D6">
        <w:rPr>
          <w:rFonts w:ascii="Times New Roman" w:hAnsi="Times New Roman"/>
          <w:sz w:val="24"/>
          <w:szCs w:val="24"/>
        </w:rPr>
        <w:t xml:space="preserve"> so the group</w:t>
      </w:r>
      <w:r w:rsidR="001E6CFD">
        <w:rPr>
          <w:rFonts w:ascii="Times New Roman" w:hAnsi="Times New Roman"/>
          <w:sz w:val="24"/>
          <w:szCs w:val="24"/>
        </w:rPr>
        <w:t>ed</w:t>
      </w:r>
      <w:r w:rsidR="009451D6">
        <w:rPr>
          <w:rFonts w:ascii="Times New Roman" w:hAnsi="Times New Roman"/>
          <w:sz w:val="24"/>
          <w:szCs w:val="24"/>
        </w:rPr>
        <w:t xml:space="preserve"> model would cover most of that ecoregion excluding the Northern Basin and Range and the Wyoming Basins</w:t>
      </w:r>
      <w:r w:rsidR="001122D7">
        <w:rPr>
          <w:rFonts w:ascii="Times New Roman" w:hAnsi="Times New Roman"/>
          <w:sz w:val="24"/>
          <w:szCs w:val="24"/>
        </w:rPr>
        <w:t xml:space="preserve"> ecoregions</w:t>
      </w:r>
      <w:r w:rsidR="009451D6">
        <w:rPr>
          <w:rFonts w:ascii="Times New Roman" w:hAnsi="Times New Roman"/>
          <w:sz w:val="24"/>
          <w:szCs w:val="24"/>
        </w:rPr>
        <w:t xml:space="preserve">. Future review should consider whether </w:t>
      </w:r>
      <w:r w:rsidR="00E26AB3">
        <w:rPr>
          <w:rFonts w:ascii="Times New Roman" w:hAnsi="Times New Roman"/>
          <w:sz w:val="24"/>
          <w:szCs w:val="24"/>
        </w:rPr>
        <w:t xml:space="preserve">MZs </w:t>
      </w:r>
      <w:r w:rsidR="009451D6">
        <w:rPr>
          <w:rFonts w:ascii="Times New Roman" w:hAnsi="Times New Roman"/>
          <w:sz w:val="24"/>
          <w:szCs w:val="24"/>
        </w:rPr>
        <w:t xml:space="preserve">15 and 25 should be split back out from the </w:t>
      </w:r>
      <w:r w:rsidR="00E26AB3">
        <w:rPr>
          <w:rFonts w:ascii="Times New Roman" w:hAnsi="Times New Roman"/>
          <w:sz w:val="24"/>
          <w:szCs w:val="24"/>
        </w:rPr>
        <w:t>MZ0</w:t>
      </w:r>
      <w:r w:rsidR="009451D6">
        <w:rPr>
          <w:rFonts w:ascii="Times New Roman" w:hAnsi="Times New Roman"/>
          <w:sz w:val="24"/>
          <w:szCs w:val="24"/>
        </w:rPr>
        <w:t xml:space="preserve">6 group.   </w:t>
      </w:r>
    </w:p>
    <w:bookmarkEnd w:id="5"/>
    <w:p w:rsidR="00065794" w:rsidP="00065794" w:rsidRDefault="00065794" w14:paraId="378EE70D" w14:textId="22E0C030"/>
    <w:p w:rsidRPr="00F46093" w:rsidR="00746E6E" w:rsidP="00746E6E" w:rsidRDefault="00746E6E" w14:paraId="65D59F64" w14:textId="77777777">
      <w:bookmarkStart w:name="_Hlk505676529" w:id="6"/>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746E6E" w:rsidP="00746E6E" w:rsidRDefault="00746E6E" w14:paraId="4F50A30F" w14:textId="4E5CDFA0">
      <w:pPr>
        <w:pStyle w:val="ListParagraph"/>
        <w:numPr>
          <w:ilvl w:val="0"/>
          <w:numId w:val="8"/>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1E6CFD">
        <w:rPr>
          <w:rFonts w:ascii="Times New Roman" w:hAnsi="Times New Roman"/>
          <w:sz w:val="24"/>
          <w:szCs w:val="24"/>
        </w:rPr>
        <w:t>-</w:t>
      </w:r>
      <w:r w:rsidRPr="00F46093">
        <w:rPr>
          <w:rFonts w:ascii="Times New Roman" w:hAnsi="Times New Roman"/>
          <w:sz w:val="24"/>
          <w:szCs w:val="24"/>
        </w:rPr>
        <w:t xml:space="preserve">wide review of these </w:t>
      </w:r>
      <w:proofErr w:type="spellStart"/>
      <w:r w:rsidRPr="00F46093">
        <w:rPr>
          <w:rFonts w:ascii="Times New Roman" w:hAnsi="Times New Roman"/>
          <w:sz w:val="24"/>
          <w:szCs w:val="24"/>
        </w:rPr>
        <w:t>BpS</w:t>
      </w:r>
      <w:r w:rsidR="001E6CFD">
        <w:rPr>
          <w:rFonts w:ascii="Times New Roman" w:hAnsi="Times New Roman"/>
          <w:sz w:val="24"/>
          <w:szCs w:val="24"/>
        </w:rPr>
        <w:t>s</w:t>
      </w:r>
      <w:proofErr w:type="spellEnd"/>
      <w:r w:rsidR="001E6CFD">
        <w:rPr>
          <w:rFonts w:ascii="Times New Roman" w:hAnsi="Times New Roman"/>
          <w:sz w:val="24"/>
          <w:szCs w:val="24"/>
        </w:rPr>
        <w:t>,</w:t>
      </w:r>
      <w:r w:rsidRPr="00F46093">
        <w:rPr>
          <w:rFonts w:ascii="Times New Roman" w:hAnsi="Times New Roman"/>
          <w:sz w:val="24"/>
          <w:szCs w:val="24"/>
        </w:rPr>
        <w:t xml:space="preserve"> Alan Sands indicated that what was mapped and modeled as Big Sage Shrubland should be Big Sage Steppe in the following </w:t>
      </w:r>
      <w:r w:rsidR="001E6CFD">
        <w:rPr>
          <w:rFonts w:ascii="Times New Roman" w:hAnsi="Times New Roman"/>
          <w:sz w:val="24"/>
          <w:szCs w:val="24"/>
        </w:rPr>
        <w:t>MZs</w:t>
      </w:r>
      <w:r w:rsidRPr="00F46093">
        <w:rPr>
          <w:rFonts w:ascii="Times New Roman" w:hAnsi="Times New Roman"/>
          <w:sz w:val="24"/>
          <w:szCs w:val="24"/>
        </w:rPr>
        <w:t>: 10, 19, 21, 22, 31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746E6E" w:rsidP="00746E6E" w:rsidRDefault="00746E6E" w14:paraId="638C4738" w14:textId="61DCDB7F">
      <w:pPr>
        <w:pStyle w:val="ListParagraph"/>
        <w:numPr>
          <w:ilvl w:val="0"/>
          <w:numId w:val="8"/>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1E6CF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746E6E" w:rsidP="00746E6E" w:rsidRDefault="00746E6E" w14:paraId="17952835" w14:textId="7BE4790C">
      <w:pPr>
        <w:pStyle w:val="ListParagraph"/>
        <w:numPr>
          <w:ilvl w:val="0"/>
          <w:numId w:val="8"/>
        </w:numPr>
        <w:rPr>
          <w:rFonts w:ascii="Times New Roman" w:hAnsi="Times New Roman"/>
          <w:sz w:val="24"/>
          <w:szCs w:val="24"/>
        </w:rPr>
      </w:pPr>
      <w:r w:rsidRPr="00F46093">
        <w:rPr>
          <w:rFonts w:ascii="Times New Roman" w:hAnsi="Times New Roman"/>
          <w:sz w:val="24"/>
          <w:szCs w:val="24"/>
        </w:rPr>
        <w:t xml:space="preserve">Does the Wyoming big sagebrush </w:t>
      </w:r>
      <w:r w:rsidR="001E6CFD">
        <w:rPr>
          <w:rFonts w:ascii="Times New Roman" w:hAnsi="Times New Roman"/>
          <w:sz w:val="24"/>
          <w:szCs w:val="24"/>
        </w:rPr>
        <w:t xml:space="preserve">versus </w:t>
      </w:r>
      <w:r w:rsidRPr="00F46093">
        <w:rPr>
          <w:rFonts w:ascii="Times New Roman" w:hAnsi="Times New Roman"/>
          <w:sz w:val="24"/>
          <w:szCs w:val="24"/>
        </w:rPr>
        <w:t xml:space="preserve">basin big sagebrush split applied in the model representing </w:t>
      </w:r>
      <w:r w:rsidR="001E6CFD">
        <w:rPr>
          <w:rFonts w:ascii="Times New Roman" w:hAnsi="Times New Roman"/>
          <w:sz w:val="24"/>
          <w:szCs w:val="24"/>
        </w:rPr>
        <w:t>MZs</w:t>
      </w:r>
      <w:r w:rsidRPr="00F46093" w:rsidR="001E6CFD">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1E6CF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1E6CFD">
        <w:rPr>
          <w:rFonts w:ascii="Times New Roman" w:hAnsi="Times New Roman"/>
          <w:sz w:val="24"/>
          <w:szCs w:val="24"/>
        </w:rPr>
        <w:t>,</w:t>
      </w:r>
      <w:r w:rsidRPr="00F46093">
        <w:rPr>
          <w:rFonts w:ascii="Times New Roman" w:hAnsi="Times New Roman"/>
          <w:sz w:val="24"/>
          <w:szCs w:val="24"/>
        </w:rPr>
        <w:t xml:space="preserve"> and can it be successfully mapped </w:t>
      </w:r>
      <w:r w:rsidRPr="00F46093">
        <w:rPr>
          <w:rFonts w:ascii="Times New Roman" w:hAnsi="Times New Roman"/>
          <w:sz w:val="24"/>
          <w:szCs w:val="24"/>
        </w:rPr>
        <w:lastRenderedPageBreak/>
        <w:t>from 30m imagery? Descriptions for this BpS in some other zones indicated a need for distinct BpS models and mapping units for the different big sagebrush subspecies, but question</w:t>
      </w:r>
      <w:r w:rsidR="001E6CFD">
        <w:rPr>
          <w:rFonts w:ascii="Times New Roman" w:hAnsi="Times New Roman"/>
          <w:sz w:val="24"/>
          <w:szCs w:val="24"/>
        </w:rPr>
        <w:t xml:space="preserve">s arose about </w:t>
      </w:r>
      <w:r w:rsidRPr="00F46093">
        <w:rPr>
          <w:rFonts w:ascii="Times New Roman" w:hAnsi="Times New Roman"/>
          <w:sz w:val="24"/>
          <w:szCs w:val="24"/>
        </w:rPr>
        <w:t xml:space="preserve">the ability to map the distinctions from satellite imagery.  </w:t>
      </w:r>
    </w:p>
    <w:p w:rsidRPr="00F46093" w:rsidR="00746E6E" w:rsidP="00746E6E" w:rsidRDefault="00746E6E" w14:paraId="50342C34" w14:textId="5E097178">
      <w:pPr>
        <w:pStyle w:val="ListParagraph"/>
        <w:numPr>
          <w:ilvl w:val="0"/>
          <w:numId w:val="8"/>
        </w:numPr>
        <w:rPr>
          <w:rFonts w:ascii="Times New Roman" w:hAnsi="Times New Roman"/>
          <w:sz w:val="24"/>
          <w:szCs w:val="24"/>
        </w:rPr>
      </w:pPr>
      <w:r w:rsidRPr="00F46093">
        <w:rPr>
          <w:rFonts w:ascii="Times New Roman" w:hAnsi="Times New Roman"/>
          <w:sz w:val="24"/>
          <w:szCs w:val="24"/>
        </w:rPr>
        <w:t>Does the upland v</w:t>
      </w:r>
      <w:r w:rsidR="001E6CFD">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1E6CFD">
        <w:rPr>
          <w:rFonts w:ascii="Times New Roman" w:hAnsi="Times New Roman"/>
          <w:sz w:val="24"/>
          <w:szCs w:val="24"/>
        </w:rPr>
        <w:t>MZs</w:t>
      </w:r>
      <w:r w:rsidRPr="00F46093" w:rsidR="001E6CFD">
        <w:rPr>
          <w:rFonts w:ascii="Times New Roman" w:hAnsi="Times New Roman"/>
          <w:sz w:val="24"/>
          <w:szCs w:val="24"/>
        </w:rPr>
        <w:t xml:space="preserve"> </w:t>
      </w:r>
      <w:r w:rsidR="001E6CF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1E6CFD">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bookmarkEnd w:id="6"/>
    <w:p w:rsidR="001122D7" w:rsidP="001122D7" w:rsidRDefault="001122D7" w14:paraId="34DCDCC9" w14:textId="0A892A79"/>
    <w:p w:rsidR="00695FF5" w:rsidP="00695FF5" w:rsidRDefault="001E6CFD" w14:paraId="25A348D6" w14:textId="18781C11">
      <w:r>
        <w:t>MZs 0</w:t>
      </w:r>
      <w:r w:rsidR="001122D7">
        <w:t>6, 12, 16, 17, 23</w:t>
      </w:r>
      <w:r>
        <w:t>,</w:t>
      </w:r>
      <w:r w:rsidR="001122D7">
        <w:t xml:space="preserve"> and </w:t>
      </w:r>
      <w:r w:rsidRPr="00722A92" w:rsidR="001122D7">
        <w:t>24</w:t>
      </w:r>
      <w:r w:rsidR="001122D7">
        <w:t xml:space="preserve"> </w:t>
      </w:r>
      <w:r w:rsidRPr="00722A92" w:rsidR="001122D7">
        <w:t xml:space="preserve">were collapsed during 2015 BpS Review. </w:t>
      </w:r>
      <w:r w:rsidR="00695FF5">
        <w:t xml:space="preserve">The LANDFIRE </w:t>
      </w:r>
      <w:r>
        <w:t>N</w:t>
      </w:r>
      <w:r w:rsidR="00695FF5">
        <w:t xml:space="preserve">ational version of this BpS was modeled by Don Major, Gary </w:t>
      </w:r>
      <w:proofErr w:type="spellStart"/>
      <w:r w:rsidR="00695FF5">
        <w:t>Medlyn</w:t>
      </w:r>
      <w:proofErr w:type="spellEnd"/>
      <w:r>
        <w:t>,</w:t>
      </w:r>
      <w:r w:rsidR="00695FF5">
        <w:t xml:space="preserve"> and Crystal </w:t>
      </w:r>
      <w:proofErr w:type="spellStart"/>
      <w:r w:rsidR="00695FF5">
        <w:t>Kolden</w:t>
      </w:r>
      <w:proofErr w:type="spellEnd"/>
      <w:r w:rsidR="00695FF5">
        <w:t xml:space="preserve"> with review from Tim Christiansen. Contributors were changed during the 2017 review because of substantial revisions to the BpS concept (i.e.</w:t>
      </w:r>
      <w:r>
        <w:t>,</w:t>
      </w:r>
      <w:r w:rsidR="00695FF5">
        <w:t xml:space="preserve"> separating upland and semi-desert soils) and changes in the model. </w:t>
      </w:r>
    </w:p>
    <w:p w:rsidR="00105A72" w:rsidP="00105A72" w:rsidRDefault="00105A72" w14:paraId="0723E375" w14:textId="77777777"/>
    <w:p w:rsidR="00214D65" w:rsidP="00105A72" w:rsidRDefault="00105A72" w14:paraId="6642A9CF" w14:textId="6772201B">
      <w:r>
        <w:t xml:space="preserve">The first three development classes chosen for this ecological system 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105A72" w:rsidP="00105A72" w:rsidRDefault="00105A72" w14:paraId="26795739" w14:textId="77777777">
      <w:pPr>
        <w:pStyle w:val="ReportSection"/>
      </w:pPr>
      <w:r>
        <w:t>Succession Classes</w:t>
      </w:r>
    </w:p>
    <w:p w:rsidR="00105A72" w:rsidP="00105A72" w:rsidRDefault="00105A72" w14:paraId="1813E43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5A72" w:rsidP="00105A72" w:rsidRDefault="00105A72" w14:paraId="4E263EBC" w14:textId="2F4838CE">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105A72" w:rsidP="00105A72" w:rsidRDefault="00105A72" w14:paraId="0C806140" w14:textId="77777777"/>
    <w:p w:rsidR="00105A72" w:rsidP="00105A72" w:rsidRDefault="00105A72" w14:paraId="341F9DD5" w14:textId="77777777">
      <w:pPr>
        <w:pStyle w:val="SClassInfoPara"/>
      </w:pPr>
      <w:r>
        <w:t>Indicator Species</w:t>
      </w:r>
    </w:p>
    <w:p w:rsidR="00105A72" w:rsidP="00105A72" w:rsidRDefault="00105A72" w14:paraId="159B9528" w14:textId="77777777"/>
    <w:p w:rsidR="00105A72" w:rsidP="00105A72" w:rsidRDefault="00105A72" w14:paraId="0CB5CE24" w14:textId="77777777">
      <w:pPr>
        <w:pStyle w:val="SClassInfoPara"/>
      </w:pPr>
      <w:r>
        <w:t>Description</w:t>
      </w:r>
    </w:p>
    <w:p w:rsidR="00105A72" w:rsidP="00105A72" w:rsidRDefault="00105A72" w14:paraId="35B1EDCE" w14:textId="7D3CB238">
      <w:r>
        <w:t>Post-replacement disturbance; grass</w:t>
      </w:r>
      <w:r w:rsidR="001E6CFD">
        <w:t>-</w:t>
      </w:r>
      <w:r w:rsidR="00695FF5">
        <w:t xml:space="preserve"> and forb</w:t>
      </w:r>
      <w:r w:rsidR="001E6CFD">
        <w:t>-</w:t>
      </w:r>
      <w:r>
        <w:t>dominated with scattered shrubs</w:t>
      </w:r>
      <w:r w:rsidR="00A62E25">
        <w:t xml:space="preserve"> </w:t>
      </w:r>
      <w:r w:rsidR="00695FF5">
        <w:t xml:space="preserve">representing &lt;10% upper canopy cover. </w:t>
      </w:r>
      <w:r w:rsidR="003F734C">
        <w:t>Shrub indicators include yellow rabbitbrush (</w:t>
      </w:r>
      <w:proofErr w:type="spellStart"/>
      <w:r w:rsidRPr="004F6C9D" w:rsidR="003F734C">
        <w:rPr>
          <w:i/>
        </w:rPr>
        <w:t>Chrysothamnus</w:t>
      </w:r>
      <w:proofErr w:type="spellEnd"/>
      <w:r w:rsidRPr="004F6C9D" w:rsidR="003F734C">
        <w:rPr>
          <w:i/>
        </w:rPr>
        <w:t xml:space="preserve"> </w:t>
      </w:r>
      <w:proofErr w:type="spellStart"/>
      <w:r w:rsidRPr="004F6C9D" w:rsidR="003F734C">
        <w:rPr>
          <w:i/>
        </w:rPr>
        <w:t>viscidiflorus</w:t>
      </w:r>
      <w:proofErr w:type="spellEnd"/>
      <w:r w:rsidR="003F734C">
        <w:t>) and Wyoming big sagebrush (</w:t>
      </w:r>
      <w:r w:rsidRPr="004F6C9D" w:rsidR="003F734C">
        <w:rPr>
          <w:i/>
        </w:rPr>
        <w:t xml:space="preserve">Artemisia </w:t>
      </w:r>
      <w:proofErr w:type="spellStart"/>
      <w:r w:rsidRPr="004F6C9D" w:rsidR="003F734C">
        <w:rPr>
          <w:i/>
        </w:rPr>
        <w:t>tridentata</w:t>
      </w:r>
      <w:proofErr w:type="spellEnd"/>
      <w:r w:rsidRPr="00105A72" w:rsidR="003F734C">
        <w:t xml:space="preserve"> ssp. </w:t>
      </w:r>
      <w:proofErr w:type="spellStart"/>
      <w:r w:rsidR="001E6CFD">
        <w:rPr>
          <w:i/>
        </w:rPr>
        <w:t>w</w:t>
      </w:r>
      <w:r w:rsidRPr="004F6C9D" w:rsidR="003F734C">
        <w:rPr>
          <w:i/>
        </w:rPr>
        <w:t>yomingensis</w:t>
      </w:r>
      <w:proofErr w:type="spellEnd"/>
      <w:r w:rsidR="003F734C">
        <w:t xml:space="preserve">). </w:t>
      </w:r>
      <w:r>
        <w:t xml:space="preserve">Fuel loading discontinuous. </w:t>
      </w:r>
    </w:p>
    <w:p w:rsidR="00105A72" w:rsidP="00105A72" w:rsidRDefault="00105A72" w14:paraId="05FCD08E" w14:textId="77777777"/>
    <w:p>
      <w:r>
        <w:rPr>
          <w:i/>
          <w:u w:val="single"/>
        </w:rPr>
        <w:t>Maximum Tree Size Class</w:t>
      </w:r>
      <w:br/>
      <w:r>
        <w:t>None</w:t>
      </w:r>
    </w:p>
    <w:p w:rsidR="00105A72" w:rsidP="00105A72" w:rsidRDefault="00105A72" w14:paraId="4ED98D75" w14:textId="07CE334D">
      <w:pPr>
        <w:pStyle w:val="InfoPara"/>
        <w:pBdr>
          <w:top w:val="single" w:color="auto" w:sz="4" w:space="1"/>
        </w:pBdr>
      </w:pPr>
      <w:r>
        <w:t>Class B</w:t>
      </w:r>
      <w:r>
        <w:tab/>
        <w:t>16</w:t>
      </w:r>
      <w:r w:rsidR="002A3B10">
        <w:tab/>
      </w:r>
      <w:r w:rsidR="002A3B10">
        <w:tab/>
      </w:r>
      <w:r w:rsidR="002A3B10">
        <w:tab/>
      </w:r>
      <w:r w:rsidR="002A3B10">
        <w:tab/>
      </w:r>
      <w:r w:rsidR="004F7795">
        <w:t>Mid Development 1 - Open</w:t>
      </w:r>
    </w:p>
    <w:p w:rsidR="00105A72" w:rsidP="00105A72" w:rsidRDefault="00105A72" w14:paraId="01F6A1C1" w14:textId="77777777"/>
    <w:p w:rsidR="00105A72" w:rsidP="00105A72" w:rsidRDefault="00105A72" w14:paraId="6DA82341" w14:textId="77777777">
      <w:pPr>
        <w:pStyle w:val="SClassInfoPara"/>
      </w:pPr>
      <w:r>
        <w:lastRenderedPageBreak/>
        <w:t>Indicator Species</w:t>
      </w:r>
    </w:p>
    <w:p w:rsidR="00105A72" w:rsidP="00105A72" w:rsidRDefault="00105A72" w14:paraId="27750639" w14:textId="77777777"/>
    <w:p w:rsidR="00105A72" w:rsidP="00105A72" w:rsidRDefault="00105A72" w14:paraId="4F7C9039" w14:textId="77777777">
      <w:pPr>
        <w:pStyle w:val="SClassInfoPara"/>
      </w:pPr>
      <w:r>
        <w:t>Description</w:t>
      </w:r>
    </w:p>
    <w:p w:rsidR="00105A72" w:rsidP="00105A72" w:rsidRDefault="00105A72" w14:paraId="78B5BA8A" w14:textId="1C8E149E">
      <w:r>
        <w:t>Shrubs and herbaceous vegetation can be co-dominant</w:t>
      </w:r>
      <w:r w:rsidR="001E6CFD">
        <w:t>;</w:t>
      </w:r>
      <w:r>
        <w:t xml:space="preserve"> fine fuel bridges the woody fuel, but fuel discontinuities are possible. </w:t>
      </w:r>
    </w:p>
    <w:p w:rsidR="00105A72" w:rsidP="00105A72" w:rsidRDefault="00105A72" w14:paraId="6EC2262F" w14:textId="77777777"/>
    <w:p>
      <w:r>
        <w:rPr>
          <w:i/>
          <w:u w:val="single"/>
        </w:rPr>
        <w:t>Maximum Tree Size Class</w:t>
      </w:r>
      <w:br/>
      <w:r>
        <w:t>None</w:t>
      </w:r>
    </w:p>
    <w:p w:rsidR="00105A72" w:rsidP="00105A72" w:rsidRDefault="00105A72" w14:paraId="293FC233" w14:textId="2BBBA431">
      <w:pPr>
        <w:pStyle w:val="InfoPara"/>
        <w:pBdr>
          <w:top w:val="single" w:color="auto" w:sz="4" w:space="1"/>
        </w:pBdr>
      </w:pPr>
      <w:r>
        <w:t>Class C</w:t>
      </w:r>
      <w:r>
        <w:tab/>
        <w:t>25</w:t>
      </w:r>
      <w:r w:rsidR="002A3B10">
        <w:tab/>
      </w:r>
      <w:r w:rsidR="002A3B10">
        <w:tab/>
      </w:r>
      <w:r w:rsidR="002A3B10">
        <w:tab/>
      </w:r>
      <w:r w:rsidR="002A3B10">
        <w:tab/>
      </w:r>
      <w:r w:rsidR="004F7795">
        <w:t>Mid Development 1 - Closed</w:t>
      </w:r>
    </w:p>
    <w:p w:rsidR="00105A72" w:rsidP="00105A72" w:rsidRDefault="00105A72" w14:paraId="3CEB0397" w14:textId="77777777"/>
    <w:p w:rsidR="00105A72" w:rsidP="00105A72" w:rsidRDefault="00105A72" w14:paraId="1EF57CF1" w14:textId="77777777">
      <w:pPr>
        <w:pStyle w:val="SClassInfoPara"/>
      </w:pPr>
      <w:r>
        <w:t>Indicator Species</w:t>
      </w:r>
    </w:p>
    <w:p w:rsidR="00105A72" w:rsidP="00105A72" w:rsidRDefault="00105A72" w14:paraId="0AEE79D0" w14:textId="77777777"/>
    <w:p w:rsidR="00105A72" w:rsidP="00105A72" w:rsidRDefault="00105A72" w14:paraId="79C3E558" w14:textId="77777777">
      <w:pPr>
        <w:pStyle w:val="SClassInfoPara"/>
      </w:pPr>
      <w:r>
        <w:t>Description</w:t>
      </w:r>
    </w:p>
    <w:p w:rsidR="00105A72" w:rsidP="00105A72" w:rsidRDefault="00105A72" w14:paraId="6B42576E" w14:textId="2EF712D3">
      <w:r>
        <w:t xml:space="preserve">Shrubs dominate the landscape; fuel loading is primarily woody vegetation. Shrub density sufficient in old stands to carry the fire without fine fuel. Establishment of pinyon and juniper seedlings and saplings widely scattered. </w:t>
      </w:r>
    </w:p>
    <w:p w:rsidR="00105A72" w:rsidP="00105A72" w:rsidRDefault="00105A72" w14:paraId="6B20F78B" w14:textId="77777777"/>
    <w:p>
      <w:r>
        <w:rPr>
          <w:i/>
          <w:u w:val="single"/>
        </w:rPr>
        <w:t>Maximum Tree Size Class</w:t>
      </w:r>
      <w:br/>
      <w:r>
        <w:t>None</w:t>
      </w:r>
    </w:p>
    <w:p w:rsidR="00105A72" w:rsidP="00105A72" w:rsidRDefault="00105A72" w14:paraId="6AC56E94" w14:textId="27F9AB61">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105A72" w:rsidP="00105A72" w:rsidRDefault="00105A72" w14:paraId="1D86B64F" w14:textId="77777777"/>
    <w:p w:rsidR="00105A72" w:rsidP="00105A72" w:rsidRDefault="00105A72" w14:paraId="540CB98F" w14:textId="77777777">
      <w:pPr>
        <w:pStyle w:val="SClassInfoPara"/>
      </w:pPr>
      <w:r>
        <w:t>Indicator Species</w:t>
      </w:r>
    </w:p>
    <w:p w:rsidR="00105A72" w:rsidP="00105A72" w:rsidRDefault="00105A72" w14:paraId="370CE98B" w14:textId="77777777"/>
    <w:p w:rsidR="00105A72" w:rsidP="00105A72" w:rsidRDefault="00105A72" w14:paraId="056840E8" w14:textId="77777777">
      <w:pPr>
        <w:pStyle w:val="SClassInfoPara"/>
      </w:pPr>
      <w:r>
        <w:lastRenderedPageBreak/>
        <w:t>Description</w:t>
      </w:r>
    </w:p>
    <w:p w:rsidR="000442B3" w:rsidP="00105A72" w:rsidRDefault="00105A72" w14:paraId="10658D05" w14:textId="11B9B80F">
      <w:r>
        <w:t xml:space="preserve">Pinyon-juniper </w:t>
      </w:r>
      <w:r w:rsidRPr="00343FDB">
        <w:t xml:space="preserve">encroachment where disturbance has not occurred for at least </w:t>
      </w:r>
      <w:r w:rsidRPr="00343FDB" w:rsidR="0059562A">
        <w:t xml:space="preserve">80yrs </w:t>
      </w:r>
      <w:r w:rsidRPr="00343FDB">
        <w:t xml:space="preserve">(tree species cover &lt;15%). </w:t>
      </w:r>
      <w:r w:rsidRPr="00343FDB" w:rsidR="00695FF5">
        <w:t>Shrubs may still represent the dominant lifeform</w:t>
      </w:r>
      <w:r w:rsidR="001E6CFD">
        <w:t>,</w:t>
      </w:r>
      <w:r w:rsidRPr="00343FDB" w:rsidR="00695FF5">
        <w:t xml:space="preserve"> with pinyon and juniper saplings common (1-15% upper canopy cover). </w:t>
      </w:r>
      <w:r w:rsidRPr="00343FDB">
        <w:t>Sagebrush cover (&lt;</w:t>
      </w:r>
      <w:r w:rsidRPr="00343FDB" w:rsidR="0006185B">
        <w:t>30</w:t>
      </w:r>
      <w:r w:rsidRPr="00343FDB">
        <w:t xml:space="preserve">%) and herbaceous cover decreasing compared to </w:t>
      </w:r>
      <w:r w:rsidR="001E6CFD">
        <w:t>C</w:t>
      </w:r>
      <w:r w:rsidRPr="00343FDB">
        <w:t>lass C.</w:t>
      </w:r>
      <w:r>
        <w:t xml:space="preserve"> </w:t>
      </w:r>
    </w:p>
    <w:p w:rsidR="00105A72" w:rsidP="00105A72" w:rsidRDefault="00105A72" w14:paraId="7DC4B84A" w14:textId="77777777"/>
    <w:p>
      <w:r>
        <w:rPr>
          <w:i/>
          <w:u w:val="single"/>
        </w:rPr>
        <w:t>Maximum Tree Size Class</w:t>
      </w:r>
      <w:br/>
      <w:r>
        <w:t>Sapling &gt;4.5ft; &lt;5" DBH</w:t>
      </w:r>
    </w:p>
    <w:p w:rsidR="00105A72" w:rsidP="00105A72" w:rsidRDefault="00105A72" w14:paraId="7EDEFA65" w14:textId="64ED03B6">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105A72" w:rsidP="00105A72" w:rsidRDefault="00105A72" w14:paraId="20F2F5E7" w14:textId="77777777"/>
    <w:p w:rsidR="00105A72" w:rsidP="00105A72" w:rsidRDefault="00105A72" w14:paraId="23D056D1" w14:textId="77777777">
      <w:pPr>
        <w:pStyle w:val="SClassInfoPara"/>
      </w:pPr>
      <w:r>
        <w:t>Indicator Species</w:t>
      </w:r>
    </w:p>
    <w:p w:rsidR="00105A72" w:rsidP="00105A72" w:rsidRDefault="00105A72" w14:paraId="52B10308" w14:textId="77777777"/>
    <w:p w:rsidR="00105A72" w:rsidP="00105A72" w:rsidRDefault="00105A72" w14:paraId="6BCE192E" w14:textId="77777777">
      <w:pPr>
        <w:pStyle w:val="SClassInfoPara"/>
      </w:pPr>
      <w:r>
        <w:t>Description</w:t>
      </w:r>
    </w:p>
    <w:p w:rsidR="000442B3" w:rsidP="00105A72" w:rsidRDefault="00105A72" w14:paraId="175D842D" w14:textId="0E18A690">
      <w:r>
        <w:t xml:space="preserve">Shrubland encroached with mature pinyon and/or juniper. Shrub cover &lt;10% and graminoids scattered. </w:t>
      </w:r>
    </w:p>
    <w:p w:rsidR="000442B3" w:rsidP="00105A72" w:rsidRDefault="000442B3" w14:paraId="34F40987" w14:textId="77777777"/>
    <w:p w:rsidR="00105A72" w:rsidP="00105A72" w:rsidRDefault="0006185B" w14:paraId="5CA8DA4B" w14:textId="77116808">
      <w:r>
        <w:t xml:space="preserve">Severe </w:t>
      </w:r>
      <w:r w:rsidR="00105A72">
        <w:t>drought thins trees</w:t>
      </w:r>
      <w:r w:rsidR="00231F3C">
        <w:t xml:space="preserve"> in a complex manner: About 10% of events result </w:t>
      </w:r>
      <w:r w:rsidR="009802EC">
        <w:t>in a transition to the B class</w:t>
      </w:r>
      <w:r w:rsidR="00231F3C">
        <w:t xml:space="preserve"> because trees have thinned shrub cover to the level found in the B class, whereas 90% of events either thin trees within the E class to the beginning age of the class up to a succession age of 174 or accelerates tree dominance and succession by a relative age of </w:t>
      </w:r>
      <w:r w:rsidR="001E6CFD">
        <w:t>5yrs+</w:t>
      </w:r>
      <w:r w:rsidR="00231F3C">
        <w:t xml:space="preserve"> through understory elimination after 174yrs</w:t>
      </w:r>
      <w:r w:rsidR="000442B3">
        <w:t xml:space="preserve">. This was not done because it violates a LANDFIRE modeling rule that prohibits the use of </w:t>
      </w:r>
      <w:proofErr w:type="spellStart"/>
      <w:r w:rsidR="000442B3">
        <w:t>AgeMin</w:t>
      </w:r>
      <w:proofErr w:type="spellEnd"/>
      <w:r w:rsidR="000442B3">
        <w:t xml:space="preserve"> and </w:t>
      </w:r>
      <w:proofErr w:type="spellStart"/>
      <w:r w:rsidR="000442B3">
        <w:t>AgeMax</w:t>
      </w:r>
      <w:proofErr w:type="spellEnd"/>
      <w:r w:rsidR="000442B3">
        <w:t xml:space="preserve"> fields to restrict when a transition can occur within an s-class. However, the model</w:t>
      </w:r>
      <w:r w:rsidR="002B0BCE">
        <w:t xml:space="preserve"> </w:t>
      </w:r>
      <w:r w:rsidR="000442B3">
        <w:t>was tested with and without the age restrictions</w:t>
      </w:r>
      <w:r w:rsidR="001E6CFD">
        <w:t>,</w:t>
      </w:r>
      <w:r w:rsidR="000442B3">
        <w:t xml:space="preserve"> and </w:t>
      </w:r>
      <w:r w:rsidR="00343FDB">
        <w:t xml:space="preserve">the </w:t>
      </w:r>
      <w:r w:rsidR="000442B3">
        <w:t>model results did not change</w:t>
      </w:r>
      <w:r w:rsidR="00105A72">
        <w:t xml:space="preserve">. </w:t>
      </w:r>
    </w:p>
    <w:p w:rsidR="00105A72" w:rsidP="00105A72" w:rsidRDefault="00105A72" w14:paraId="54CB4E5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00952" w:rsidP="00E00952" w:rsidRDefault="00E00952" w14:paraId="5A41533D" w14:textId="77777777">
      <w:bookmarkStart w:name="_Hlk503168493" w:id="7"/>
      <w:r>
        <w:t>Baker, W.L. 2006. Fire and restoration of sagebrush ecosystems. Wildlife Society Bulletin34(1): 177-185.</w:t>
      </w:r>
    </w:p>
    <w:bookmarkEnd w:id="7"/>
    <w:p w:rsidR="00E00952" w:rsidP="00105A72" w:rsidRDefault="00E00952" w14:paraId="3E4BB4C3" w14:textId="77777777">
      <w:pPr>
        <w:rPr>
          <w:rFonts w:eastAsia="TTE149E790t00"/>
        </w:rPr>
      </w:pPr>
    </w:p>
    <w:p w:rsidRPr="00695FF5" w:rsidR="00BA0632" w:rsidP="00105A72" w:rsidRDefault="00BA0632" w14:paraId="1B11217F" w14:textId="17233F9A">
      <w:pPr>
        <w:rPr>
          <w:rFonts w:eastAsia="TTE149E790t00"/>
        </w:rPr>
      </w:pPr>
      <w:r w:rsidRPr="00695FF5">
        <w:rPr>
          <w:rFonts w:eastAsia="TTE149E790t00"/>
        </w:rPr>
        <w:t xml:space="preserve">Biondi, F., T.J. </w:t>
      </w:r>
      <w:proofErr w:type="spellStart"/>
      <w:r w:rsidRPr="00695FF5">
        <w:rPr>
          <w:rFonts w:eastAsia="TTE149E790t00"/>
        </w:rPr>
        <w:t>Kozubowski</w:t>
      </w:r>
      <w:proofErr w:type="spellEnd"/>
      <w:r w:rsidRPr="00695FF5">
        <w:rPr>
          <w:rFonts w:eastAsia="TTE149E790t00"/>
        </w:rPr>
        <w:t xml:space="preserve">, A.K. </w:t>
      </w:r>
      <w:proofErr w:type="spellStart"/>
      <w:r w:rsidRPr="00695FF5">
        <w:rPr>
          <w:rFonts w:eastAsia="TTE149E790t00"/>
        </w:rPr>
        <w:t>Panorska</w:t>
      </w:r>
      <w:proofErr w:type="spellEnd"/>
      <w:r w:rsidRPr="00695FF5">
        <w:rPr>
          <w:rFonts w:eastAsia="TTE149E790t00"/>
        </w:rPr>
        <w:t>, and L. Saito. 2007. A new stochastic model of episode peak and duration for eco-hydro-climatic applications.  Ecological Modelling 211:383-395.</w:t>
      </w:r>
      <w:r w:rsidRPr="00695FF5">
        <w:rPr>
          <w:rFonts w:eastAsia="TTE149E790t00"/>
        </w:rPr>
        <w:br/>
      </w:r>
    </w:p>
    <w:p w:rsidR="00004737" w:rsidP="00105A72" w:rsidRDefault="00004737" w14:paraId="7B3EC738" w14:textId="2B1BAB47">
      <w:pPr>
        <w:rPr>
          <w:u w:val="single"/>
        </w:rPr>
      </w:pPr>
      <w:proofErr w:type="spellStart"/>
      <w:r>
        <w:t>Bolshakova</w:t>
      </w:r>
      <w:proofErr w:type="spellEnd"/>
      <w:r>
        <w:t>, V.L.J. and E.W. Evans</w:t>
      </w:r>
      <w:r w:rsidR="00176B93">
        <w:t xml:space="preserve">. </w:t>
      </w:r>
      <w:r>
        <w:t xml:space="preserve">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343FDB">
        <w:t>Annals of the Entomological Society of America</w:t>
      </w:r>
      <w:r w:rsidR="00343FDB">
        <w:rPr>
          <w:rStyle w:val="publication-meta-journal"/>
        </w:rPr>
        <w:t>.</w:t>
      </w:r>
      <w:r w:rsidRPr="00343FDB">
        <w:rPr>
          <w:rStyle w:val="publication-meta-journal"/>
        </w:rPr>
        <w:t xml:space="preserve"> </w:t>
      </w:r>
      <w:r>
        <w:rPr>
          <w:rStyle w:val="publication-meta-journal"/>
        </w:rPr>
        <w:t>109:424-431</w:t>
      </w:r>
      <w:r w:rsidR="00176B93">
        <w:rPr>
          <w:rStyle w:val="publication-meta-journal"/>
        </w:rPr>
        <w:t>.</w:t>
      </w:r>
    </w:p>
    <w:p w:rsidR="00004737" w:rsidP="00105A72" w:rsidRDefault="00004737" w14:paraId="326DB77D" w14:textId="77777777">
      <w:pPr>
        <w:rPr>
          <w:u w:val="single"/>
        </w:rPr>
      </w:pPr>
    </w:p>
    <w:p w:rsidRPr="00695FF5" w:rsidR="00BA7F12" w:rsidP="00695FF5" w:rsidRDefault="00BA7F12" w14:paraId="362511E6" w14:textId="064CD952">
      <w:pPr>
        <w:autoSpaceDE w:val="0"/>
        <w:autoSpaceDN w:val="0"/>
        <w:adjustRightInd w:val="0"/>
      </w:pPr>
      <w:proofErr w:type="spellStart"/>
      <w:r>
        <w:t>Bolshakova</w:t>
      </w:r>
      <w:proofErr w:type="spellEnd"/>
      <w:r>
        <w:t xml:space="preserve">, V.L.J. and E.W. Evans. 2014. </w:t>
      </w:r>
      <w:r w:rsidRPr="00695FF5">
        <w:t xml:space="preserve">Spatial and Temporal Dynamics of </w:t>
      </w:r>
      <w:proofErr w:type="spellStart"/>
      <w:r w:rsidRPr="00695FF5">
        <w:t>Aroga</w:t>
      </w:r>
      <w:proofErr w:type="spellEnd"/>
      <w:r w:rsidRPr="00695FF5">
        <w:t xml:space="preserve"> Moth (Lepidoptera: </w:t>
      </w:r>
      <w:proofErr w:type="spellStart"/>
      <w:r w:rsidRPr="00695FF5">
        <w:t>Gelechiidae</w:t>
      </w:r>
      <w:proofErr w:type="spellEnd"/>
      <w:r w:rsidRPr="00695FF5">
        <w:t xml:space="preserve">) Populations and Damage to Sagebrush in Shrub Steppe Across </w:t>
      </w:r>
      <w:r w:rsidRPr="00695FF5">
        <w:lastRenderedPageBreak/>
        <w:t>Varying Elevation</w:t>
      </w:r>
      <w:r w:rsidR="00343FDB">
        <w:t>. Environmental Entomology.</w:t>
      </w:r>
      <w:r>
        <w:t xml:space="preserve"> 43:1475-1484</w:t>
      </w:r>
      <w:r>
        <w:br/>
      </w:r>
    </w:p>
    <w:p w:rsidR="00105A72" w:rsidP="00BA7F12" w:rsidRDefault="00105A72" w14:paraId="472C7614" w14:textId="77777777">
      <w:r>
        <w:t xml:space="preserve">Brown, J.K. and J. </w:t>
      </w:r>
      <w:proofErr w:type="spellStart"/>
      <w:r>
        <w:t>Kapler-mith</w:t>
      </w:r>
      <w:proofErr w:type="spellEnd"/>
      <w:r>
        <w:t>, eds. 2000. Wildland fire in ecosystems: effects of fire on flora. Gen. Tech. Rep. RMRS-GTR-42-vol. 2. Ogden, UT: USDA Forest Service, Rocky Mountain Research Station. 257 pp.</w:t>
      </w:r>
    </w:p>
    <w:p w:rsidR="00105A72" w:rsidP="00105A72" w:rsidRDefault="00105A72" w14:paraId="0FBAA8B9" w14:textId="77777777"/>
    <w:p w:rsidR="00105A72" w:rsidP="00105A72" w:rsidRDefault="00105A72" w14:paraId="06E77151" w14:textId="77777777">
      <w:r>
        <w:t xml:space="preserve">Cook, J.G., T.J. Hershey, and L.L. Irwin. 1994. Vegetative response to burning on </w:t>
      </w:r>
      <w:r w:rsidR="0008247F">
        <w:t>Wyoming</w:t>
      </w:r>
      <w:r>
        <w:t xml:space="preserve"> mountain-shrub big game ranges. Journal of Range Management 47: 296-302.</w:t>
      </w:r>
    </w:p>
    <w:p w:rsidR="00105A72" w:rsidP="00105A72" w:rsidRDefault="00105A72" w14:paraId="77F2D510" w14:textId="77777777"/>
    <w:p w:rsidR="00105A72" w:rsidP="00105A72" w:rsidRDefault="00105A72" w14:paraId="39E4C032" w14:textId="74AAADF2">
      <w:r>
        <w:t>Cronquist, A., A.H. Holmgren, N.H. Holmgren,</w:t>
      </w:r>
      <w:r w:rsidR="00343FDB">
        <w:t xml:space="preserve"> J.L. Reveal and P.K. Holmgren.</w:t>
      </w:r>
      <w:r>
        <w:t>1994. Intermountain Flora: Vascular Plants of the Interm</w:t>
      </w:r>
      <w:r w:rsidR="00343FDB">
        <w:t xml:space="preserve">ountain West, U.S.A. </w:t>
      </w:r>
      <w:proofErr w:type="spellStart"/>
      <w:r w:rsidR="00343FDB">
        <w:t>Asterales</w:t>
      </w:r>
      <w:proofErr w:type="spellEnd"/>
      <w:r w:rsidR="00343FDB">
        <w:t xml:space="preserve">. </w:t>
      </w:r>
      <w:r>
        <w:t>Volume 5. New York Botanical Garden, Bronx, NY.</w:t>
      </w:r>
    </w:p>
    <w:p w:rsidR="00105A72" w:rsidP="00105A72" w:rsidRDefault="00105A72" w14:paraId="17AE21E5" w14:textId="77777777"/>
    <w:p w:rsidR="00105A72" w:rsidP="00105A72" w:rsidRDefault="00105A72" w14:paraId="0E571EF8" w14:textId="77777777">
      <w:proofErr w:type="spellStart"/>
      <w:r>
        <w:t>Gruell</w:t>
      </w:r>
      <w:proofErr w:type="spellEnd"/>
      <w:r>
        <w:t xml:space="preserve">, G.E. 1999. Historical and </w:t>
      </w:r>
      <w:r w:rsidR="0008247F">
        <w:t>modern</w:t>
      </w:r>
      <w:r>
        <w:t xml:space="preserve"> roles of fire in pinyon-juniper. Pages 24-28 in: S.B. </w:t>
      </w:r>
      <w:proofErr w:type="spellStart"/>
      <w:r>
        <w:t>Monsen</w:t>
      </w:r>
      <w:proofErr w:type="spellEnd"/>
      <w:r>
        <w:t xml:space="preserve"> and R. Stevens, compilers. Proceedings: ecology and management of pinyon-juniper communities within the Interior West; 1997, Provo, UT. Proc. RMRS-P-9. Ogden, UT. USDA Forest Service, Rocky Mountain Research Station. </w:t>
      </w:r>
    </w:p>
    <w:p w:rsidR="00105A72" w:rsidP="00105A72" w:rsidRDefault="00105A72" w14:paraId="3F4BBC3A" w14:textId="50982C95"/>
    <w:p w:rsidRPr="00000D98" w:rsidR="00E00952" w:rsidP="00E00952" w:rsidRDefault="00E00952" w14:paraId="324C120E" w14:textId="77777777">
      <w:pPr>
        <w:rPr>
          <w:color w:val="000000"/>
          <w:shd w:val="clear" w:color="auto" w:fill="FFFFFF"/>
        </w:rPr>
      </w:pPr>
      <w:r w:rsidRPr="00000D98">
        <w:rPr>
          <w:color w:val="000000"/>
          <w:shd w:val="clear" w:color="auto" w:fill="FFFFFF"/>
        </w:rPr>
        <w:t xml:space="preserve">Howard, Janet L. 1999. Artemisia </w:t>
      </w:r>
      <w:proofErr w:type="spellStart"/>
      <w:r w:rsidRPr="00000D98">
        <w:rPr>
          <w:color w:val="000000"/>
          <w:shd w:val="clear" w:color="auto" w:fill="FFFFFF"/>
        </w:rPr>
        <w:t>tridentata</w:t>
      </w:r>
      <w:proofErr w:type="spellEnd"/>
      <w:r w:rsidRPr="00000D98">
        <w:rPr>
          <w:color w:val="000000"/>
          <w:shd w:val="clear" w:color="auto" w:fill="FFFFFF"/>
        </w:rPr>
        <w:t xml:space="preserve">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E00952" w:rsidP="00105A72" w:rsidRDefault="00E00952" w14:paraId="78F32BC3" w14:textId="77777777"/>
    <w:p w:rsidR="00105A72" w:rsidP="00105A72" w:rsidRDefault="00105A72" w14:paraId="5780D662" w14:textId="77777777">
      <w:r>
        <w:t xml:space="preserve">Kinney, W.C. 1996. Conditions of rangelands before 1905. Sierra Nevada </w:t>
      </w:r>
      <w:r w:rsidR="0008247F">
        <w:t>ecosystem</w:t>
      </w:r>
      <w:r>
        <w:t xml:space="preserve"> project: Final report to Congress, Vol. II. Davis: University of California, Centers for water and wildland resources. 31-45. </w:t>
      </w:r>
    </w:p>
    <w:p w:rsidR="00105A72" w:rsidP="00105A72" w:rsidRDefault="00105A72" w14:paraId="04AD5B3A" w14:textId="77777777"/>
    <w:p w:rsidR="00105A72" w:rsidP="00105A72" w:rsidRDefault="00105A72" w14:paraId="09916996" w14:textId="77777777">
      <w:proofErr w:type="spellStart"/>
      <w:r>
        <w:t>Kuchler</w:t>
      </w:r>
      <w:proofErr w:type="spellEnd"/>
      <w:r>
        <w:t>, A.W. 1985. Potential natural vegetation (map at scale of 1:7,500,000). In: U.S. Geological survey, The National Atlas of the USA. U.S. Govt. Print. Off. Washington, D.C.</w:t>
      </w:r>
    </w:p>
    <w:p w:rsidR="00105A72" w:rsidP="00105A72" w:rsidRDefault="00105A72" w14:paraId="2A8C44BC" w14:textId="77777777"/>
    <w:p w:rsidR="00105A72" w:rsidP="00105A72" w:rsidRDefault="00105A72" w14:paraId="62359E56" w14:textId="77777777">
      <w:r>
        <w:t>Miller, R.F. and J.A. Rose. 1999. Fire history and western juniper encroachment in sagebrush-steppe. Journal of Range Management. 550-559.</w:t>
      </w:r>
    </w:p>
    <w:p w:rsidR="00105A72" w:rsidP="00105A72" w:rsidRDefault="00105A72" w14:paraId="3E08325E" w14:textId="77777777"/>
    <w:p w:rsidR="00105A72" w:rsidP="00105A72" w:rsidRDefault="00105A72" w14:paraId="5B8113EB"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105A72" w:rsidP="00105A72" w:rsidRDefault="00105A72" w14:paraId="01E5FB10" w14:textId="77777777"/>
    <w:p w:rsidR="00105A72" w:rsidP="00105A72" w:rsidRDefault="00105A72" w14:paraId="6EDD3C5F" w14:textId="77777777">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105A72" w:rsidP="00105A72" w:rsidRDefault="00105A72" w14:paraId="3862051F" w14:textId="5D07569D"/>
    <w:p w:rsidR="009F08CC" w:rsidP="009F08CC" w:rsidRDefault="009F08CC" w14:paraId="7F472DA0" w14:textId="77777777">
      <w:r>
        <w:t xml:space="preserve">Miller, R.F., T.J. </w:t>
      </w:r>
      <w:proofErr w:type="spellStart"/>
      <w:r>
        <w:t>Svejcar</w:t>
      </w:r>
      <w:proofErr w:type="spellEnd"/>
      <w:r>
        <w:t xml:space="preserve"> and J.R. Rose. 2002 Impacts of western juniper on plant composition and structure. Journal of Range Management 53: 574-585.</w:t>
      </w:r>
    </w:p>
    <w:p w:rsidR="009F08CC" w:rsidP="00105A72" w:rsidRDefault="009F08CC" w14:paraId="7D92AEC1" w14:textId="77777777"/>
    <w:p w:rsidR="00105A72" w:rsidP="00105A72" w:rsidRDefault="00105A72" w14:paraId="236B435D" w14:textId="77777777">
      <w:r>
        <w:lastRenderedPageBreak/>
        <w:t>NatureServe. 2007. International Ecological Classification Standard: Terrestrial Ecological Classifications. NatureServe Central Databases. Arlington, VA. Data current as of 10 February 2007.</w:t>
      </w:r>
    </w:p>
    <w:p w:rsidR="00105A72" w:rsidP="00105A72" w:rsidRDefault="00105A72" w14:paraId="65041D1A" w14:textId="77777777"/>
    <w:p w:rsidR="00105A72" w:rsidP="00105A72" w:rsidRDefault="00105A72" w14:paraId="69DD51DF" w14:textId="77777777">
      <w:proofErr w:type="spellStart"/>
      <w:r>
        <w:t>Tausch</w:t>
      </w:r>
      <w:proofErr w:type="spellEnd"/>
      <w:r>
        <w:t xml:space="preserve">, R.J. and R.S. Nowak. 1999. Fifty years of ecotone change between shrub and tree dominance in the Jack Springs Pinyon Research Natural Area. Pages 71-77 in: E. D. McArthur, W.K. Ostler and C.L. </w:t>
      </w:r>
      <w:proofErr w:type="spellStart"/>
      <w:r>
        <w:t>Wambolt</w:t>
      </w:r>
      <w:proofErr w:type="spellEnd"/>
      <w:r>
        <w:t xml:space="preserve">, compilers. Proceedings: shrubland ecotones. 1998. </w:t>
      </w:r>
      <w:proofErr w:type="spellStart"/>
      <w:r>
        <w:t>Ephram</w:t>
      </w:r>
      <w:proofErr w:type="spellEnd"/>
      <w:r>
        <w:t>, UT. Proc. RMRS-P-11. Ogden, UT. USDA Forest Service, Rocky Mountain Research Station.</w:t>
      </w:r>
    </w:p>
    <w:p w:rsidR="00105A72" w:rsidP="00105A72" w:rsidRDefault="00105A72" w14:paraId="6A9AD9A3" w14:textId="77777777"/>
    <w:p w:rsidR="00105A72" w:rsidP="00105A72" w:rsidRDefault="00105A72" w14:paraId="519C2532" w14:textId="7543B5F7">
      <w:proofErr w:type="spellStart"/>
      <w:r>
        <w:t>Tilsdale</w:t>
      </w:r>
      <w:proofErr w:type="spellEnd"/>
      <w:r>
        <w:t>, E.W. 1994. Great Basin regio</w:t>
      </w:r>
      <w:r w:rsidR="00E146DF">
        <w:t>n: sagebrush types. Pages 40-46. I</w:t>
      </w:r>
      <w:r>
        <w:t xml:space="preserve">n: T.N. </w:t>
      </w:r>
      <w:proofErr w:type="spellStart"/>
      <w:r>
        <w:t>Shiflet</w:t>
      </w:r>
      <w:proofErr w:type="spellEnd"/>
      <w:r>
        <w:t>, ed. Rangeland Cover Types. Soc. Range Manage., Denver, CO.</w:t>
      </w:r>
    </w:p>
    <w:p w:rsidR="00105A72" w:rsidP="00105A72" w:rsidRDefault="00105A72" w14:paraId="6E4BC6FA" w14:textId="77777777"/>
    <w:p w:rsidR="00105A72" w:rsidP="00105A72" w:rsidRDefault="00105A72" w14:paraId="6C1D6086" w14:textId="77777777">
      <w:r>
        <w:t>USDA-NRCS. 2003. Major Land Resource Area 24 Humboldt Area. Nevada Ecological Site Descriptions. Reno, NV. Available online: http://esis.sc.egov.usda.gov/Welcome/pgESDWelcome.aspx.</w:t>
      </w:r>
    </w:p>
    <w:p w:rsidR="00105A72" w:rsidP="00105A72" w:rsidRDefault="00105A72" w14:paraId="3E0CF0B0" w14:textId="77777777"/>
    <w:p w:rsidR="00105A72" w:rsidP="00105A72" w:rsidRDefault="00105A72" w14:paraId="117A5B18" w14:textId="77777777">
      <w:r>
        <w:t xml:space="preserve">USDA-NRCS. 2003. Major </w:t>
      </w:r>
      <w:proofErr w:type="spellStart"/>
      <w:r>
        <w:t>Lannd</w:t>
      </w:r>
      <w:proofErr w:type="spellEnd"/>
      <w:r>
        <w:t xml:space="preserve"> Resource Area 25 Owyhee High Plateau. Oregon and Nevada Ecological Site Descriptions. Reno, NV. Available online: http://esis.sc.egov.usda.gov/Welcome/pgESDWelcome.aspx.</w:t>
      </w:r>
    </w:p>
    <w:p w:rsidR="00105A72" w:rsidP="00105A72" w:rsidRDefault="00105A72" w14:paraId="1E056251" w14:textId="77777777"/>
    <w:p w:rsidR="00105A72" w:rsidP="00105A72" w:rsidRDefault="00105A72" w14:paraId="4F99728D" w14:textId="77777777">
      <w:r>
        <w:t>USDA-NRCS. 2003. Major Land Resource Area 27 Fallon-Lovelock Area. Nevada Ecological Site Descriptions. Reno, NV. Available online: http://esis.sc.egov.usda.gov/Welcome/pgESDWelcome.aspx.</w:t>
      </w:r>
    </w:p>
    <w:p w:rsidR="00105A72" w:rsidP="00105A72" w:rsidRDefault="00105A72" w14:paraId="4CCC5CBF" w14:textId="77777777"/>
    <w:p w:rsidR="00105A72" w:rsidP="00105A72" w:rsidRDefault="00105A72" w14:paraId="570ED6D7" w14:textId="77777777">
      <w:r>
        <w:t>USDA-NRCS. 2003. Major Land Resource Area 28A Great Salt Lake Area. Nevada Ecological Site Descriptions. Reno, NV. Available online: http://esis.sc.egov.usda.gov/Welcome/pgESDWelcome.aspx.</w:t>
      </w:r>
    </w:p>
    <w:p w:rsidR="00105A72" w:rsidP="00105A72" w:rsidRDefault="00105A72" w14:paraId="6F54CC92" w14:textId="77777777"/>
    <w:p w:rsidR="00105A72" w:rsidP="00105A72" w:rsidRDefault="00105A72" w14:paraId="2338EE68" w14:textId="77777777">
      <w:r>
        <w:t>USDA-NRCS. 2003. Major Land Resource Area 28B Central Nevada Basin and Range. Nevada Ecological Site Descriptions. Reno, NV. Available online: http://esis.sc.egov.usda.gov/Welcome/pgESDWelcome.aspx.</w:t>
      </w:r>
    </w:p>
    <w:p w:rsidR="00105A72" w:rsidP="00105A72" w:rsidRDefault="00105A72" w14:paraId="5A1EDEE0" w14:textId="77777777"/>
    <w:p w:rsidR="00105A72" w:rsidP="00105A72" w:rsidRDefault="00105A72" w14:paraId="6D592212" w14:textId="77777777">
      <w:r>
        <w:t>USDA-NRCS. 2003. Major Land Resource Area 29 Southern Nevada Basin and Range. Nevada Ecological Site Descriptions. Reno, NV. Available online: http://esis.sc.egov.usda.gov/Welcome/pgESDWelcome.aspx.</w:t>
      </w:r>
    </w:p>
    <w:p w:rsidR="00105A72" w:rsidP="00105A72" w:rsidRDefault="00105A72" w14:paraId="0F7CFF8F" w14:textId="77777777"/>
    <w:p w:rsidR="00105A72" w:rsidP="00105A72" w:rsidRDefault="00105A72" w14:paraId="4964BD88" w14:textId="77777777">
      <w:r>
        <w:t>Vale, T.R. 1973. The sagebrush landscape of the intermountain west. Dissertation. Berkeley: University of California. 508 pp.</w:t>
      </w:r>
    </w:p>
    <w:p w:rsidR="00105A72" w:rsidP="00105A72" w:rsidRDefault="00105A72" w14:paraId="38C7E72B" w14:textId="77777777"/>
    <w:p w:rsidR="00105A72" w:rsidP="00105A72" w:rsidRDefault="00105A72" w14:paraId="67FC3183" w14:textId="77777777">
      <w:r>
        <w:t xml:space="preserve">Vale, T.R. 1975. </w:t>
      </w:r>
      <w:proofErr w:type="spellStart"/>
      <w:r>
        <w:t>Presettlement</w:t>
      </w:r>
      <w:proofErr w:type="spellEnd"/>
      <w:r>
        <w:t xml:space="preserve"> vegetation in the sagebrush-grass area of the intermountain west. Journal of Range Management 28(1): 32-36.</w:t>
      </w:r>
    </w:p>
    <w:p w:rsidR="00105A72" w:rsidP="00105A72" w:rsidRDefault="00105A72" w14:paraId="51046713" w14:textId="77777777"/>
    <w:p w:rsidR="00105A72" w:rsidP="00105A72" w:rsidRDefault="00105A72" w14:paraId="30F320BD" w14:textId="77777777">
      <w:r>
        <w:t>West, N.E. 1983. Western Intermountain sagebrush steppe. Pages 351-297 in: N.E. West, ed. Ecosystems of the World 5: Temperate deserts and semi-deserts. Elsevier Scientific Publishing Company, New York, NY.</w:t>
      </w:r>
    </w:p>
    <w:p w:rsidRPr="00A43E41" w:rsidR="004D5F12" w:rsidP="00105A72" w:rsidRDefault="004D5F12" w14:paraId="3DCF2EB3" w14:textId="44D5805F"/>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00794" w14:textId="77777777" w:rsidR="00D82980" w:rsidRDefault="00D82980">
      <w:r>
        <w:separator/>
      </w:r>
    </w:p>
  </w:endnote>
  <w:endnote w:type="continuationSeparator" w:id="0">
    <w:p w14:paraId="14D32DF8" w14:textId="77777777" w:rsidR="00D82980" w:rsidRDefault="00D82980">
      <w:r>
        <w:continuationSeparator/>
      </w:r>
    </w:p>
  </w:endnote>
  <w:endnote w:type="continuationNotice" w:id="1">
    <w:p w14:paraId="3754B960" w14:textId="77777777" w:rsidR="00D82980" w:rsidRDefault="00D82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D59B" w14:textId="77777777" w:rsidR="00E26AB3" w:rsidRDefault="00E26AB3" w:rsidP="00105A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800A3" w14:textId="77777777" w:rsidR="00D82980" w:rsidRDefault="00D82980">
      <w:r>
        <w:separator/>
      </w:r>
    </w:p>
  </w:footnote>
  <w:footnote w:type="continuationSeparator" w:id="0">
    <w:p w14:paraId="2C3AC767" w14:textId="77777777" w:rsidR="00D82980" w:rsidRDefault="00D82980">
      <w:r>
        <w:continuationSeparator/>
      </w:r>
    </w:p>
  </w:footnote>
  <w:footnote w:type="continuationNotice" w:id="1">
    <w:p w14:paraId="3FA35562" w14:textId="77777777" w:rsidR="00D82980" w:rsidRDefault="00D829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5D2F" w14:textId="77777777" w:rsidR="00E26AB3" w:rsidRDefault="00E26AB3" w:rsidP="00105A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4154"/>
    <w:multiLevelType w:val="hybridMultilevel"/>
    <w:tmpl w:val="107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BC2237"/>
    <w:multiLevelType w:val="hybridMultilevel"/>
    <w:tmpl w:val="8ED0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0F5318"/>
    <w:multiLevelType w:val="hybridMultilevel"/>
    <w:tmpl w:val="2DFA249A"/>
    <w:lvl w:ilvl="0" w:tplc="7B20E85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B7F01"/>
    <w:multiLevelType w:val="hybridMultilevel"/>
    <w:tmpl w:val="4126A150"/>
    <w:lvl w:ilvl="0" w:tplc="1A3E199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4"/>
  </w:num>
  <w:num w:numId="7">
    <w:abstractNumId w:val="6"/>
  </w:num>
  <w:num w:numId="8">
    <w:abstractNumId w:val="2"/>
  </w:num>
</w:numbering>
</file>

<file path=word/settings.xml><?xml version="1.0" encoding="utf-8"?>
<w:settings xmlns:w="http://schemas.openxmlformats.org/wordprocessingml/2006/main">
  <w:zoom w:percent="5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385A"/>
    <w:rPr>
      <w:rFonts w:ascii="Tahoma" w:hAnsi="Tahoma" w:cs="Tahoma"/>
      <w:sz w:val="16"/>
      <w:szCs w:val="16"/>
    </w:rPr>
  </w:style>
  <w:style w:type="character" w:customStyle="1" w:styleId="BalloonTextChar">
    <w:name w:val="Balloon Text Char"/>
    <w:basedOn w:val="DefaultParagraphFont"/>
    <w:link w:val="BalloonText"/>
    <w:uiPriority w:val="99"/>
    <w:semiHidden/>
    <w:rsid w:val="003F385A"/>
    <w:rPr>
      <w:rFonts w:ascii="Tahoma" w:hAnsi="Tahoma" w:cs="Tahoma"/>
      <w:sz w:val="16"/>
      <w:szCs w:val="16"/>
    </w:rPr>
  </w:style>
  <w:style w:type="character" w:styleId="CommentReference">
    <w:name w:val="annotation reference"/>
    <w:basedOn w:val="DefaultParagraphFont"/>
    <w:uiPriority w:val="99"/>
    <w:semiHidden/>
    <w:unhideWhenUsed/>
    <w:rsid w:val="0008247F"/>
    <w:rPr>
      <w:sz w:val="16"/>
      <w:szCs w:val="16"/>
    </w:rPr>
  </w:style>
  <w:style w:type="paragraph" w:styleId="CommentText">
    <w:name w:val="annotation text"/>
    <w:basedOn w:val="Normal"/>
    <w:link w:val="CommentTextChar"/>
    <w:uiPriority w:val="99"/>
    <w:semiHidden/>
    <w:unhideWhenUsed/>
    <w:rsid w:val="0008247F"/>
    <w:rPr>
      <w:sz w:val="20"/>
      <w:szCs w:val="20"/>
    </w:rPr>
  </w:style>
  <w:style w:type="character" w:customStyle="1" w:styleId="CommentTextChar">
    <w:name w:val="Comment Text Char"/>
    <w:basedOn w:val="DefaultParagraphFont"/>
    <w:link w:val="CommentText"/>
    <w:uiPriority w:val="99"/>
    <w:semiHidden/>
    <w:rsid w:val="0008247F"/>
  </w:style>
  <w:style w:type="paragraph" w:styleId="CommentSubject">
    <w:name w:val="annotation subject"/>
    <w:basedOn w:val="CommentText"/>
    <w:next w:val="CommentText"/>
    <w:link w:val="CommentSubjectChar"/>
    <w:uiPriority w:val="99"/>
    <w:semiHidden/>
    <w:unhideWhenUsed/>
    <w:rsid w:val="0008247F"/>
    <w:rPr>
      <w:b/>
      <w:bCs/>
    </w:rPr>
  </w:style>
  <w:style w:type="character" w:customStyle="1" w:styleId="CommentSubjectChar">
    <w:name w:val="Comment Subject Char"/>
    <w:basedOn w:val="CommentTextChar"/>
    <w:link w:val="CommentSubject"/>
    <w:uiPriority w:val="99"/>
    <w:semiHidden/>
    <w:rsid w:val="0008247F"/>
    <w:rPr>
      <w:b/>
      <w:bCs/>
    </w:rPr>
  </w:style>
  <w:style w:type="paragraph" w:styleId="ListParagraph">
    <w:name w:val="List Paragraph"/>
    <w:basedOn w:val="Normal"/>
    <w:uiPriority w:val="34"/>
    <w:qFormat/>
    <w:rsid w:val="00214D65"/>
    <w:pPr>
      <w:ind w:left="720"/>
    </w:pPr>
    <w:rPr>
      <w:rFonts w:ascii="Calibri" w:eastAsiaTheme="minorHAnsi" w:hAnsi="Calibri"/>
      <w:sz w:val="22"/>
      <w:szCs w:val="22"/>
    </w:rPr>
  </w:style>
  <w:style w:type="character" w:styleId="Hyperlink">
    <w:name w:val="Hyperlink"/>
    <w:basedOn w:val="DefaultParagraphFont"/>
    <w:rsid w:val="00214D65"/>
    <w:rPr>
      <w:color w:val="0000FF" w:themeColor="hyperlink"/>
      <w:u w:val="single"/>
    </w:rPr>
  </w:style>
  <w:style w:type="character" w:customStyle="1" w:styleId="search">
    <w:name w:val="search"/>
    <w:basedOn w:val="DefaultParagraphFont"/>
    <w:rsid w:val="00225D36"/>
  </w:style>
  <w:style w:type="character" w:customStyle="1" w:styleId="publication-meta-journal">
    <w:name w:val="publication-meta-journal"/>
    <w:basedOn w:val="DefaultParagraphFont"/>
    <w:rsid w:val="00004737"/>
  </w:style>
  <w:style w:type="paragraph" w:styleId="FootnoteText">
    <w:name w:val="footnote text"/>
    <w:basedOn w:val="Normal"/>
    <w:link w:val="FootnoteTextChar"/>
    <w:uiPriority w:val="99"/>
    <w:semiHidden/>
    <w:unhideWhenUsed/>
    <w:rsid w:val="00BA063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0632"/>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A0632"/>
    <w:rPr>
      <w:vertAlign w:val="superscript"/>
    </w:rPr>
  </w:style>
  <w:style w:type="paragraph" w:styleId="Revision">
    <w:name w:val="Revision"/>
    <w:hidden/>
    <w:uiPriority w:val="99"/>
    <w:semiHidden/>
    <w:rsid w:val="00F661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176">
      <w:bodyDiv w:val="1"/>
      <w:marLeft w:val="0"/>
      <w:marRight w:val="0"/>
      <w:marTop w:val="0"/>
      <w:marBottom w:val="0"/>
      <w:divBdr>
        <w:top w:val="none" w:sz="0" w:space="0" w:color="auto"/>
        <w:left w:val="none" w:sz="0" w:space="0" w:color="auto"/>
        <w:bottom w:val="none" w:sz="0" w:space="0" w:color="auto"/>
        <w:right w:val="none" w:sz="0" w:space="0" w:color="auto"/>
      </w:divBdr>
    </w:div>
    <w:div w:id="748579534">
      <w:bodyDiv w:val="1"/>
      <w:marLeft w:val="0"/>
      <w:marRight w:val="0"/>
      <w:marTop w:val="0"/>
      <w:marBottom w:val="0"/>
      <w:divBdr>
        <w:top w:val="none" w:sz="0" w:space="0" w:color="auto"/>
        <w:left w:val="none" w:sz="0" w:space="0" w:color="auto"/>
        <w:bottom w:val="none" w:sz="0" w:space="0" w:color="auto"/>
        <w:right w:val="none" w:sz="0" w:space="0" w:color="auto"/>
      </w:divBdr>
    </w:div>
    <w:div w:id="922028656">
      <w:bodyDiv w:val="1"/>
      <w:marLeft w:val="0"/>
      <w:marRight w:val="0"/>
      <w:marTop w:val="0"/>
      <w:marBottom w:val="0"/>
      <w:divBdr>
        <w:top w:val="none" w:sz="0" w:space="0" w:color="auto"/>
        <w:left w:val="none" w:sz="0" w:space="0" w:color="auto"/>
        <w:bottom w:val="none" w:sz="0" w:space="0" w:color="auto"/>
        <w:right w:val="none" w:sz="0" w:space="0" w:color="auto"/>
      </w:divBdr>
    </w:div>
    <w:div w:id="1267274181">
      <w:bodyDiv w:val="1"/>
      <w:marLeft w:val="0"/>
      <w:marRight w:val="0"/>
      <w:marTop w:val="0"/>
      <w:marBottom w:val="0"/>
      <w:divBdr>
        <w:top w:val="none" w:sz="0" w:space="0" w:color="auto"/>
        <w:left w:val="none" w:sz="0" w:space="0" w:color="auto"/>
        <w:bottom w:val="none" w:sz="0" w:space="0" w:color="auto"/>
        <w:right w:val="none" w:sz="0" w:space="0" w:color="auto"/>
      </w:divBdr>
    </w:div>
    <w:div w:id="1325667999">
      <w:bodyDiv w:val="1"/>
      <w:marLeft w:val="0"/>
      <w:marRight w:val="0"/>
      <w:marTop w:val="0"/>
      <w:marBottom w:val="0"/>
      <w:divBdr>
        <w:top w:val="none" w:sz="0" w:space="0" w:color="auto"/>
        <w:left w:val="none" w:sz="0" w:space="0" w:color="auto"/>
        <w:bottom w:val="none" w:sz="0" w:space="0" w:color="auto"/>
        <w:right w:val="none" w:sz="0" w:space="0" w:color="auto"/>
      </w:divBdr>
    </w:div>
    <w:div w:id="1507131477">
      <w:bodyDiv w:val="1"/>
      <w:marLeft w:val="0"/>
      <w:marRight w:val="0"/>
      <w:marTop w:val="0"/>
      <w:marBottom w:val="0"/>
      <w:divBdr>
        <w:top w:val="none" w:sz="0" w:space="0" w:color="auto"/>
        <w:left w:val="none" w:sz="0" w:space="0" w:color="auto"/>
        <w:bottom w:val="none" w:sz="0" w:space="0" w:color="auto"/>
        <w:right w:val="none" w:sz="0" w:space="0" w:color="auto"/>
      </w:divBdr>
    </w:div>
    <w:div w:id="20560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01D6-4157-4A02-8C7F-B84F406F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11</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2017-04-11T19:11:00Z</cp:lastPrinted>
  <dcterms:created xsi:type="dcterms:W3CDTF">2018-02-14T00:04:00Z</dcterms:created>
  <dcterms:modified xsi:type="dcterms:W3CDTF">2025-02-12T09:41:17Z</dcterms:modified>
</cp:coreProperties>
</file>