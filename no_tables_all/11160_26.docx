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E1A" w:rsidP="000B4E1A" w:rsidRDefault="000B4E1A" w14:paraId="119CCC51" w14:textId="77777777">
      <w:pPr>
        <w:pStyle w:val="BpSTitle"/>
      </w:pPr>
      <w:r>
        <w:t>11160</w:t>
      </w:r>
    </w:p>
    <w:p w:rsidR="000B4E1A" w:rsidP="000B4E1A" w:rsidRDefault="000B4E1A" w14:paraId="03CF97E9" w14:textId="77777777">
      <w:pPr>
        <w:pStyle w:val="BpSTitle"/>
      </w:pPr>
      <w:proofErr w:type="spellStart"/>
      <w:r>
        <w:t>Madrean</w:t>
      </w:r>
      <w:proofErr w:type="spellEnd"/>
      <w:r>
        <w:t xml:space="preserve"> Juniper Savanna</w:t>
      </w:r>
    </w:p>
    <w:p w:rsidR="000B4E1A" w:rsidP="000B4E1A" w:rsidRDefault="000B4E1A" w14:paraId="279DABA1" w14:textId="16A8A523">
      <w:r>
        <w:t>BpS Model/Description Version: Aug. 2020</w:t>
      </w:r>
      <w:r>
        <w:tab/>
      </w:r>
      <w:r>
        <w:tab/>
      </w:r>
      <w:r>
        <w:tab/>
      </w:r>
      <w:r>
        <w:tab/>
      </w:r>
      <w:r>
        <w:tab/>
      </w:r>
      <w:r>
        <w:tab/>
      </w:r>
      <w:r>
        <w:tab/>
      </w:r>
    </w:p>
    <w:p w:rsidR="000B4E1A" w:rsidP="000B4E1A" w:rsidRDefault="000B4E1A" w14:paraId="0240ABE2" w14:textId="77777777"/>
    <w:p w:rsidR="000B4E1A" w:rsidP="000B4E1A" w:rsidRDefault="000B4E1A" w14:paraId="47EB0ED1" w14:textId="77777777"/>
    <w:p w:rsidR="000B4E1A" w:rsidP="000B4E1A" w:rsidRDefault="000B4E1A" w14:paraId="63A0FD4D" w14:textId="77777777">
      <w:pPr>
        <w:pStyle w:val="InfoPara"/>
      </w:pPr>
      <w:r>
        <w:t>Vegetation Type</w:t>
      </w:r>
    </w:p>
    <w:p w:rsidR="000B4E1A" w:rsidP="000B4E1A" w:rsidRDefault="00115CF4" w14:paraId="1D73AB4D" w14:textId="4740E433">
      <w:r w:rsidRPr="00115CF4">
        <w:t>Steppe/Savanna</w:t>
      </w:r>
    </w:p>
    <w:p w:rsidR="000B4E1A" w:rsidP="000B4E1A" w:rsidRDefault="000B4E1A" w14:paraId="68F84B18" w14:textId="2B1C2B86">
      <w:pPr>
        <w:pStyle w:val="InfoPara"/>
      </w:pPr>
      <w:r>
        <w:t>Map Zone</w:t>
      </w:r>
    </w:p>
    <w:p w:rsidR="000B4E1A" w:rsidP="000B4E1A" w:rsidRDefault="000B4E1A" w14:paraId="66D535EC" w14:textId="77777777">
      <w:r>
        <w:t>26</w:t>
      </w:r>
    </w:p>
    <w:p w:rsidR="000B4E1A" w:rsidP="000B4E1A" w:rsidRDefault="000B4E1A" w14:paraId="1BD8314A" w14:textId="77777777">
      <w:pPr>
        <w:pStyle w:val="InfoPara"/>
      </w:pPr>
      <w:r>
        <w:t>Model Splits or Lumps</w:t>
      </w:r>
    </w:p>
    <w:p w:rsidR="000B4E1A" w:rsidP="000B4E1A" w:rsidRDefault="000B4E1A" w14:paraId="0EFCA86B" w14:textId="281AA8DD">
      <w:r>
        <w:t xml:space="preserve">This </w:t>
      </w:r>
      <w:r w:rsidR="00AA0449">
        <w:t>Biophysical Setting (</w:t>
      </w:r>
      <w:r>
        <w:t>BpS</w:t>
      </w:r>
      <w:r w:rsidR="00AA0449">
        <w:t>)</w:t>
      </w:r>
      <w:r>
        <w:t xml:space="preserve"> is lumped with: 2610250</w:t>
      </w:r>
      <w:r w:rsidR="00AA0449">
        <w:t>.</w:t>
      </w:r>
    </w:p>
    <w:p w:rsidR="000B4E1A" w:rsidP="000B4E1A" w:rsidRDefault="000B4E1A" w14:paraId="535B8382" w14:textId="77777777">
      <w:pPr>
        <w:pStyle w:val="InfoPara"/>
      </w:pPr>
      <w:r>
        <w:t>Geographic Range</w:t>
      </w:r>
    </w:p>
    <w:p w:rsidR="000B4E1A" w:rsidP="000B4E1A" w:rsidRDefault="000B4E1A" w14:paraId="1649224B" w14:textId="11C9AA31">
      <w:r>
        <w:t xml:space="preserve">Sierra Madre </w:t>
      </w:r>
      <w:proofErr w:type="spellStart"/>
      <w:r>
        <w:t>Occidentale</w:t>
      </w:r>
      <w:proofErr w:type="spellEnd"/>
      <w:r>
        <w:t xml:space="preserve"> and Sierra Madre Oriental in Mexico, Trans-Pecos Texas, southern A</w:t>
      </w:r>
      <w:r w:rsidR="00AA0449">
        <w:t>rizona</w:t>
      </w:r>
      <w:r>
        <w:t xml:space="preserve"> (south of the </w:t>
      </w:r>
      <w:proofErr w:type="spellStart"/>
      <w:r>
        <w:t>Mogollan</w:t>
      </w:r>
      <w:proofErr w:type="spellEnd"/>
      <w:r>
        <w:t xml:space="preserve"> Rim)</w:t>
      </w:r>
      <w:r w:rsidR="00AA0449">
        <w:t>,</w:t>
      </w:r>
      <w:r>
        <w:t xml:space="preserve"> and southwestern N</w:t>
      </w:r>
      <w:r w:rsidR="00AA0449">
        <w:t>ew Mexico</w:t>
      </w:r>
      <w:r>
        <w:t>.</w:t>
      </w:r>
    </w:p>
    <w:p w:rsidR="000B4E1A" w:rsidP="000B4E1A" w:rsidRDefault="000B4E1A" w14:paraId="69DF4112" w14:textId="77777777">
      <w:pPr>
        <w:pStyle w:val="InfoPara"/>
      </w:pPr>
      <w:r>
        <w:t>Biophysical Site Description</w:t>
      </w:r>
    </w:p>
    <w:p w:rsidR="000B4E1A" w:rsidP="000B4E1A" w:rsidRDefault="000B4E1A" w14:paraId="7D87D008" w14:textId="1C721C1A">
      <w:r>
        <w:t xml:space="preserve">This </w:t>
      </w:r>
      <w:r w:rsidR="00AA0449">
        <w:t xml:space="preserve">BpS </w:t>
      </w:r>
      <w:r>
        <w:t>is typically found at elevations between 1</w:t>
      </w:r>
      <w:r w:rsidR="00AA0449">
        <w:t>,</w:t>
      </w:r>
      <w:r>
        <w:t>400-2</w:t>
      </w:r>
      <w:r w:rsidR="00AA0449">
        <w:t>,</w:t>
      </w:r>
      <w:r>
        <w:t xml:space="preserve">200m. </w:t>
      </w:r>
      <w:proofErr w:type="spellStart"/>
      <w:r>
        <w:t>Madrean</w:t>
      </w:r>
      <w:proofErr w:type="spellEnd"/>
      <w:r>
        <w:t xml:space="preserve"> juniper savannas occur at the lower altitudinal limits for foothill tree species, below the pinyon-juniper </w:t>
      </w:r>
      <w:r w:rsidR="00AA0449">
        <w:t xml:space="preserve">(PJ) </w:t>
      </w:r>
      <w:r>
        <w:t xml:space="preserve">woodlands but at or above semi-desert grassland where soil moisture limits cover of montane woody plants. At higher and therefore moister elevations, woodlands grade into </w:t>
      </w:r>
      <w:proofErr w:type="spellStart"/>
      <w:r>
        <w:t>Madrean</w:t>
      </w:r>
      <w:proofErr w:type="spellEnd"/>
      <w:r>
        <w:t xml:space="preserve"> </w:t>
      </w:r>
      <w:proofErr w:type="spellStart"/>
      <w:r>
        <w:t>encinal</w:t>
      </w:r>
      <w:proofErr w:type="spellEnd"/>
      <w:r>
        <w:t xml:space="preserve"> or, less frequently, montane pine-oak woodlands characterized by taller and denser vegetation than these woodlands. Savannas and woodlands are found on many and varied topographic positions, including low</w:t>
      </w:r>
      <w:r w:rsidR="00AA0449">
        <w:t>-</w:t>
      </w:r>
      <w:r>
        <w:t xml:space="preserve"> to mid-elevation mountain slopes, hills, plateaus, basins</w:t>
      </w:r>
      <w:r w:rsidR="00AA0449">
        <w:t>,</w:t>
      </w:r>
      <w:r>
        <w:t xml:space="preserve"> and flats.</w:t>
      </w:r>
    </w:p>
    <w:p w:rsidR="000B4E1A" w:rsidP="000B4E1A" w:rsidRDefault="000B4E1A" w14:paraId="18F15F9C" w14:textId="77777777">
      <w:pPr>
        <w:pStyle w:val="InfoPara"/>
      </w:pPr>
      <w:r>
        <w:t>Vegetation Description</w:t>
      </w:r>
    </w:p>
    <w:p w:rsidR="000B4E1A" w:rsidP="000B4E1A" w:rsidRDefault="000B4E1A" w14:paraId="149D8E61" w14:textId="70119A93">
      <w:r>
        <w:t>The upper vegetation canopy is composed of open to moderately dense tree layer dominated by Mexican pinyon pine (</w:t>
      </w:r>
      <w:r w:rsidRPr="004A6E31">
        <w:rPr>
          <w:i/>
        </w:rPr>
        <w:t xml:space="preserve">Pinus </w:t>
      </w:r>
      <w:proofErr w:type="spellStart"/>
      <w:r w:rsidRPr="004A6E31">
        <w:rPr>
          <w:i/>
        </w:rPr>
        <w:t>cembroides</w:t>
      </w:r>
      <w:proofErr w:type="spellEnd"/>
      <w:r>
        <w:t xml:space="preserve">), </w:t>
      </w:r>
      <w:r w:rsidRPr="00AA0449">
        <w:t>two</w:t>
      </w:r>
      <w:r w:rsidRPr="004A6E31" w:rsidR="00AA0449">
        <w:t>-</w:t>
      </w:r>
      <w:r w:rsidRPr="00AA0449">
        <w:t>needle pinyon</w:t>
      </w:r>
      <w:r>
        <w:t xml:space="preserve"> (</w:t>
      </w:r>
      <w:r w:rsidRPr="004A6E31">
        <w:rPr>
          <w:i/>
        </w:rPr>
        <w:t>P. edulis</w:t>
      </w:r>
      <w:r>
        <w:t>), alligator juniper (</w:t>
      </w:r>
      <w:proofErr w:type="spellStart"/>
      <w:r w:rsidRPr="004A6E31">
        <w:rPr>
          <w:i/>
        </w:rPr>
        <w:t>Juniperus</w:t>
      </w:r>
      <w:proofErr w:type="spellEnd"/>
      <w:r w:rsidRPr="004A6E31">
        <w:rPr>
          <w:i/>
        </w:rPr>
        <w:t xml:space="preserve"> </w:t>
      </w:r>
      <w:proofErr w:type="spellStart"/>
      <w:r w:rsidRPr="004A6E31">
        <w:rPr>
          <w:i/>
        </w:rPr>
        <w:t>depeanna</w:t>
      </w:r>
      <w:proofErr w:type="spellEnd"/>
      <w:r>
        <w:t>)</w:t>
      </w:r>
      <w:r w:rsidR="00AA0449">
        <w:t>,</w:t>
      </w:r>
      <w:r>
        <w:t xml:space="preserve"> and/or one-seed juniper (</w:t>
      </w:r>
      <w:r w:rsidRPr="004A6E31">
        <w:rPr>
          <w:i/>
        </w:rPr>
        <w:t xml:space="preserve">J. </w:t>
      </w:r>
      <w:proofErr w:type="spellStart"/>
      <w:r w:rsidRPr="004A6E31">
        <w:rPr>
          <w:i/>
        </w:rPr>
        <w:t>monosperma</w:t>
      </w:r>
      <w:proofErr w:type="spellEnd"/>
      <w:r>
        <w:t>). In the Trans-Pecos, Pinchot’s juniper (</w:t>
      </w:r>
      <w:r w:rsidRPr="004A6E31">
        <w:rPr>
          <w:i/>
        </w:rPr>
        <w:t xml:space="preserve">J. </w:t>
      </w:r>
      <w:proofErr w:type="spellStart"/>
      <w:r w:rsidRPr="004A6E31">
        <w:rPr>
          <w:i/>
        </w:rPr>
        <w:t>pinchotii</w:t>
      </w:r>
      <w:proofErr w:type="spellEnd"/>
      <w:r>
        <w:t>) and redberry juniper (</w:t>
      </w:r>
      <w:r w:rsidRPr="004A6E31">
        <w:rPr>
          <w:i/>
        </w:rPr>
        <w:t xml:space="preserve">J. </w:t>
      </w:r>
      <w:proofErr w:type="spellStart"/>
      <w:r w:rsidRPr="004A6E31">
        <w:rPr>
          <w:i/>
        </w:rPr>
        <w:t>coahuilensis</w:t>
      </w:r>
      <w:proofErr w:type="spellEnd"/>
      <w:r>
        <w:t xml:space="preserve">) are present. </w:t>
      </w:r>
      <w:proofErr w:type="spellStart"/>
      <w:r>
        <w:t>Madrean</w:t>
      </w:r>
      <w:proofErr w:type="spellEnd"/>
      <w:r>
        <w:t xml:space="preserve"> oaks such as Emory oak (</w:t>
      </w:r>
      <w:r w:rsidRPr="004A6E31">
        <w:rPr>
          <w:i/>
        </w:rPr>
        <w:t xml:space="preserve">Q. </w:t>
      </w:r>
      <w:proofErr w:type="spellStart"/>
      <w:r w:rsidRPr="004A6E31">
        <w:rPr>
          <w:i/>
        </w:rPr>
        <w:t>emoryi</w:t>
      </w:r>
      <w:proofErr w:type="spellEnd"/>
      <w:r>
        <w:t>), gray oak (</w:t>
      </w:r>
      <w:r w:rsidRPr="004A6E31">
        <w:rPr>
          <w:i/>
        </w:rPr>
        <w:t xml:space="preserve">Q. </w:t>
      </w:r>
      <w:proofErr w:type="spellStart"/>
      <w:r w:rsidRPr="004A6E31">
        <w:rPr>
          <w:i/>
        </w:rPr>
        <w:t>grisea</w:t>
      </w:r>
      <w:proofErr w:type="spellEnd"/>
      <w:r>
        <w:t>), Mexican blue oak (</w:t>
      </w:r>
      <w:r w:rsidRPr="004A6E31">
        <w:rPr>
          <w:i/>
        </w:rPr>
        <w:t xml:space="preserve">Q. </w:t>
      </w:r>
      <w:proofErr w:type="spellStart"/>
      <w:r w:rsidRPr="004A6E31">
        <w:rPr>
          <w:i/>
        </w:rPr>
        <w:t>oblongifolia</w:t>
      </w:r>
      <w:proofErr w:type="spellEnd"/>
      <w:r>
        <w:t>) (very little in the Trans-Pecos)</w:t>
      </w:r>
      <w:r w:rsidR="00AA0449">
        <w:t>,</w:t>
      </w:r>
      <w:r>
        <w:t xml:space="preserve"> or Mohr oak (</w:t>
      </w:r>
      <w:r w:rsidRPr="004A6E31">
        <w:rPr>
          <w:i/>
        </w:rPr>
        <w:t xml:space="preserve">Q. </w:t>
      </w:r>
      <w:proofErr w:type="spellStart"/>
      <w:r w:rsidRPr="004A6E31">
        <w:rPr>
          <w:i/>
        </w:rPr>
        <w:t>mohriana</w:t>
      </w:r>
      <w:proofErr w:type="spellEnd"/>
      <w:r>
        <w:t>) may be present to co</w:t>
      </w:r>
      <w:r w:rsidR="00AA0449">
        <w:t>-</w:t>
      </w:r>
      <w:r>
        <w:t>dominant with pinyon and</w:t>
      </w:r>
      <w:r w:rsidR="00AA0449">
        <w:t>/</w:t>
      </w:r>
      <w:r>
        <w:t>or juniper trees. In southwest N</w:t>
      </w:r>
      <w:r w:rsidR="00AA0449">
        <w:t>ew Mexico</w:t>
      </w:r>
      <w:r>
        <w:t xml:space="preserve">, </w:t>
      </w:r>
      <w:r w:rsidRPr="004A6E31">
        <w:rPr>
          <w:i/>
        </w:rPr>
        <w:t xml:space="preserve">Q. </w:t>
      </w:r>
      <w:proofErr w:type="spellStart"/>
      <w:r w:rsidRPr="004A6E31">
        <w:rPr>
          <w:i/>
        </w:rPr>
        <w:t>grisea</w:t>
      </w:r>
      <w:proofErr w:type="spellEnd"/>
      <w:r>
        <w:t xml:space="preserve"> may be dominant. </w:t>
      </w:r>
      <w:proofErr w:type="spellStart"/>
      <w:r w:rsidRPr="004A6E31">
        <w:rPr>
          <w:i/>
        </w:rPr>
        <w:t>Juniperus</w:t>
      </w:r>
      <w:proofErr w:type="spellEnd"/>
      <w:r w:rsidRPr="004A6E31">
        <w:rPr>
          <w:i/>
        </w:rPr>
        <w:t xml:space="preserve"> </w:t>
      </w:r>
      <w:proofErr w:type="spellStart"/>
      <w:r w:rsidRPr="004A6E31">
        <w:rPr>
          <w:i/>
        </w:rPr>
        <w:t>monosperma</w:t>
      </w:r>
      <w:proofErr w:type="spellEnd"/>
      <w:r>
        <w:t xml:space="preserve"> is often present to dominant on the Gila National Forest. Understory layers are variable and may be dominated by shrubs such as manzanita (</w:t>
      </w:r>
      <w:r w:rsidRPr="004A6E31">
        <w:rPr>
          <w:i/>
        </w:rPr>
        <w:t xml:space="preserve">Arctostaphylos </w:t>
      </w:r>
      <w:proofErr w:type="spellStart"/>
      <w:r w:rsidRPr="004A6E31">
        <w:rPr>
          <w:i/>
        </w:rPr>
        <w:t>pungens</w:t>
      </w:r>
      <w:proofErr w:type="spellEnd"/>
      <w:r>
        <w:t xml:space="preserve">, </w:t>
      </w:r>
      <w:r w:rsidRPr="004A6E31">
        <w:rPr>
          <w:i/>
        </w:rPr>
        <w:t xml:space="preserve">A. </w:t>
      </w:r>
      <w:proofErr w:type="spellStart"/>
      <w:r w:rsidRPr="004A6E31">
        <w:rPr>
          <w:i/>
        </w:rPr>
        <w:t>pringlei</w:t>
      </w:r>
      <w:proofErr w:type="spellEnd"/>
      <w:r>
        <w:t>), Apache plume (</w:t>
      </w:r>
      <w:proofErr w:type="spellStart"/>
      <w:r w:rsidRPr="004A6E31">
        <w:rPr>
          <w:i/>
        </w:rPr>
        <w:t>Fallugia</w:t>
      </w:r>
      <w:proofErr w:type="spellEnd"/>
      <w:r w:rsidRPr="004A6E31">
        <w:rPr>
          <w:i/>
        </w:rPr>
        <w:t xml:space="preserve"> </w:t>
      </w:r>
      <w:proofErr w:type="spellStart"/>
      <w:r w:rsidRPr="004A6E31">
        <w:rPr>
          <w:i/>
        </w:rPr>
        <w:t>paradoxa</w:t>
      </w:r>
      <w:proofErr w:type="spellEnd"/>
      <w:r>
        <w:t>), or barberry (</w:t>
      </w:r>
      <w:r w:rsidRPr="004A6E31">
        <w:rPr>
          <w:i/>
        </w:rPr>
        <w:t>Berberis</w:t>
      </w:r>
      <w:r>
        <w:t xml:space="preserve"> spp</w:t>
      </w:r>
      <w:r w:rsidR="00AA0449">
        <w:t>.</w:t>
      </w:r>
      <w:r>
        <w:t xml:space="preserve">). Graminoids may form dense (savanna) to sparse canopy. Common species include </w:t>
      </w:r>
      <w:proofErr w:type="spellStart"/>
      <w:r>
        <w:t>sideoats</w:t>
      </w:r>
      <w:proofErr w:type="spellEnd"/>
      <w:r>
        <w:t xml:space="preserve"> </w:t>
      </w:r>
      <w:proofErr w:type="spellStart"/>
      <w:r>
        <w:t>grama</w:t>
      </w:r>
      <w:proofErr w:type="spellEnd"/>
      <w:r>
        <w:t xml:space="preserve"> (</w:t>
      </w:r>
      <w:proofErr w:type="spellStart"/>
      <w:r w:rsidRPr="004A6E31">
        <w:rPr>
          <w:i/>
        </w:rPr>
        <w:t>Bouteloua</w:t>
      </w:r>
      <w:proofErr w:type="spellEnd"/>
      <w:r w:rsidRPr="004A6E31">
        <w:rPr>
          <w:i/>
        </w:rPr>
        <w:t xml:space="preserve"> </w:t>
      </w:r>
      <w:proofErr w:type="spellStart"/>
      <w:r w:rsidRPr="004A6E31">
        <w:rPr>
          <w:i/>
        </w:rPr>
        <w:t>curtipendula</w:t>
      </w:r>
      <w:proofErr w:type="spellEnd"/>
      <w:r>
        <w:t>), cane bluestem (</w:t>
      </w:r>
      <w:proofErr w:type="spellStart"/>
      <w:r w:rsidRPr="004A6E31">
        <w:rPr>
          <w:i/>
        </w:rPr>
        <w:t>Bothriochloa</w:t>
      </w:r>
      <w:proofErr w:type="spellEnd"/>
      <w:r w:rsidRPr="004A6E31">
        <w:rPr>
          <w:i/>
        </w:rPr>
        <w:t xml:space="preserve"> </w:t>
      </w:r>
      <w:proofErr w:type="spellStart"/>
      <w:r w:rsidRPr="004A6E31">
        <w:rPr>
          <w:i/>
        </w:rPr>
        <w:t>barbinodis</w:t>
      </w:r>
      <w:proofErr w:type="spellEnd"/>
      <w:r>
        <w:t>)</w:t>
      </w:r>
      <w:r w:rsidR="00AA0449">
        <w:t>,</w:t>
      </w:r>
      <w:r>
        <w:t xml:space="preserve"> and muhly grasses (</w:t>
      </w:r>
      <w:proofErr w:type="spellStart"/>
      <w:r w:rsidRPr="004A6E31">
        <w:rPr>
          <w:i/>
        </w:rPr>
        <w:t>Muhlenbergia</w:t>
      </w:r>
      <w:proofErr w:type="spellEnd"/>
      <w:r w:rsidRPr="004A6E31">
        <w:rPr>
          <w:i/>
        </w:rPr>
        <w:t xml:space="preserve"> </w:t>
      </w:r>
      <w:proofErr w:type="spellStart"/>
      <w:r w:rsidRPr="004A6E31">
        <w:rPr>
          <w:i/>
        </w:rPr>
        <w:t>emersleyi</w:t>
      </w:r>
      <w:proofErr w:type="spellEnd"/>
      <w:r>
        <w:t xml:space="preserve">, </w:t>
      </w:r>
      <w:r w:rsidRPr="004A6E31">
        <w:rPr>
          <w:i/>
        </w:rPr>
        <w:t xml:space="preserve">M. </w:t>
      </w:r>
      <w:proofErr w:type="spellStart"/>
      <w:r w:rsidRPr="004A6E31">
        <w:rPr>
          <w:i/>
        </w:rPr>
        <w:t>torreyi</w:t>
      </w:r>
      <w:proofErr w:type="spellEnd"/>
      <w:r>
        <w:t xml:space="preserve">, </w:t>
      </w:r>
      <w:r w:rsidRPr="004A6E31">
        <w:rPr>
          <w:i/>
        </w:rPr>
        <w:t xml:space="preserve">M. </w:t>
      </w:r>
      <w:proofErr w:type="spellStart"/>
      <w:r w:rsidRPr="004A6E31">
        <w:rPr>
          <w:i/>
        </w:rPr>
        <w:t>porteri</w:t>
      </w:r>
      <w:proofErr w:type="spellEnd"/>
      <w:r>
        <w:t>). Graminoids decrease in cover and biomass with increasing cover of woody plants.</w:t>
      </w:r>
    </w:p>
    <w:p w:rsidR="00447E8C" w:rsidP="000B4E1A" w:rsidRDefault="00447E8C" w14:paraId="6E63FC4D" w14:textId="77777777"/>
    <w:p w:rsidR="000B4E1A" w:rsidP="000B4E1A" w:rsidRDefault="000B4E1A" w14:paraId="64D04704" w14:textId="77777777">
      <w:pPr>
        <w:pStyle w:val="InfoPara"/>
      </w:pPr>
      <w:r>
        <w:lastRenderedPageBreak/>
        <w:t>BpS Dominant and Indicator Species</w:t>
      </w:r>
    </w:p>
    <w:p>
      <w:r>
        <w:rPr>
          <w:sz w:val="16"/>
        </w:rPr>
        <w:t>Species names are from the NRCS PLANTS database. Check species codes at http://plants.usda.gov.</w:t>
      </w:r>
    </w:p>
    <w:p w:rsidR="000B4E1A" w:rsidP="000B4E1A" w:rsidRDefault="000B4E1A" w14:paraId="3C40C8C0" w14:textId="77777777">
      <w:pPr>
        <w:pStyle w:val="InfoPara"/>
      </w:pPr>
      <w:r>
        <w:t>Disturbance Description</w:t>
      </w:r>
    </w:p>
    <w:p w:rsidR="000B4E1A" w:rsidP="000B4E1A" w:rsidRDefault="000B4E1A" w14:paraId="4CB1B459" w14:textId="03773C4C">
      <w:r>
        <w:t>Fire regime as described here is based on expert estimate of historical range of variation (</w:t>
      </w:r>
      <w:proofErr w:type="spellStart"/>
      <w:r>
        <w:t>Schussman</w:t>
      </w:r>
      <w:proofErr w:type="spellEnd"/>
      <w:r>
        <w:t xml:space="preserve"> and Smith 2006). Fires are ignited by lightning during summer monsoon season. Fire is </w:t>
      </w:r>
      <w:proofErr w:type="gramStart"/>
      <w:r>
        <w:t>fairly frequent</w:t>
      </w:r>
      <w:proofErr w:type="gramEnd"/>
      <w:r>
        <w:t xml:space="preserve"> in May and June, mostly mixed</w:t>
      </w:r>
      <w:r w:rsidR="00AA0449">
        <w:t>-</w:t>
      </w:r>
      <w:r>
        <w:t xml:space="preserve">severity. Fire in </w:t>
      </w:r>
      <w:r w:rsidR="00AA0449">
        <w:t>map zone (</w:t>
      </w:r>
      <w:r>
        <w:t>MZ</w:t>
      </w:r>
      <w:r w:rsidR="00AA0449">
        <w:t xml:space="preserve">) </w:t>
      </w:r>
      <w:r>
        <w:t>26 is probably more frequent than modelers in MZ25 described it. Significant drought occurs about every 60yrs and, in combination with herbivory from invertebrates, causes disproportional mortality of large, old trees.</w:t>
      </w:r>
      <w:r w:rsidR="001D0769">
        <w:t xml:space="preserve"> In Big Bend National Park and the Davis Mountains, fire return interval </w:t>
      </w:r>
      <w:r w:rsidR="00AA0449">
        <w:t xml:space="preserve">(FRI) </w:t>
      </w:r>
      <w:r w:rsidR="001D0769">
        <w:t>ranged from 11.2</w:t>
      </w:r>
      <w:r w:rsidR="00AA0449">
        <w:t>-</w:t>
      </w:r>
      <w:r w:rsidR="001D0769">
        <w:t>36.5 years (Poulos 2009).</w:t>
      </w:r>
    </w:p>
    <w:p w:rsidR="00693D51" w:rsidP="000B4E1A" w:rsidRDefault="00693D51" w14:paraId="1F099651" w14:textId="4DD85367"/>
    <w:p w:rsidR="00693D51" w:rsidP="00693D51" w:rsidRDefault="00693D51" w14:paraId="66F222C9" w14:textId="1FC3990F">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93D51" w:rsidP="000B4E1A" w:rsidRDefault="00693D51" w14:paraId="7F04762C" w14:textId="77777777"/>
    <w:p w:rsidR="000B4E1A" w:rsidP="000B4E1A" w:rsidRDefault="000B4E1A" w14:paraId="729B7E31" w14:textId="77777777">
      <w:pPr>
        <w:pStyle w:val="InfoPara"/>
      </w:pPr>
      <w:r>
        <w:t>Scale Description</w:t>
      </w:r>
    </w:p>
    <w:p w:rsidR="000B4E1A" w:rsidP="000B4E1A" w:rsidRDefault="0BFEA95E" w14:paraId="46D14AFE" w14:textId="1050D35A">
      <w:r>
        <w:t>Pinyon-juniper woodland usually was distributed across the landscape in large patches between 100s</w:t>
      </w:r>
      <w:r w:rsidR="00AA0449">
        <w:t>-</w:t>
      </w:r>
      <w:r>
        <w:t>1</w:t>
      </w:r>
      <w:r w:rsidR="00A0368A">
        <w:t>,</w:t>
      </w:r>
      <w:r>
        <w:t>000s of acres in size. Matrix formations occur at higher elevations, i.e.</w:t>
      </w:r>
      <w:r w:rsidR="00AA0449">
        <w:t>,</w:t>
      </w:r>
      <w:r>
        <w:t xml:space="preserve"> in the Davis Mountains. In particularly dissected topography</w:t>
      </w:r>
      <w:r w:rsidR="00AA0449">
        <w:t>,</w:t>
      </w:r>
      <w:r>
        <w:t xml:space="preserve"> this type may have occurred in smaller patches.</w:t>
      </w:r>
    </w:p>
    <w:p w:rsidR="00AA0449" w:rsidP="000B4E1A" w:rsidRDefault="00AA0449" w14:paraId="04DF1477" w14:textId="77777777"/>
    <w:p w:rsidR="000B4E1A" w:rsidP="000B4E1A" w:rsidRDefault="000B4E1A" w14:paraId="16A8EC84" w14:textId="77777777">
      <w:pPr>
        <w:pStyle w:val="InfoPara"/>
      </w:pPr>
      <w:r>
        <w:t>Adjacency or Identification Concerns</w:t>
      </w:r>
    </w:p>
    <w:p w:rsidR="000B4E1A" w:rsidP="000B4E1A" w:rsidRDefault="000B4E1A" w14:paraId="492C46A6" w14:textId="0363B728">
      <w:r>
        <w:t>This system is generally found at higher elevations and more mesic sites than semi-desert grassland. Typically</w:t>
      </w:r>
      <w:r w:rsidR="008E4296">
        <w:t>,</w:t>
      </w:r>
      <w:r>
        <w:t xml:space="preserve"> it is bordered at higher elevations by </w:t>
      </w:r>
      <w:proofErr w:type="spellStart"/>
      <w:r>
        <w:t>Madrean</w:t>
      </w:r>
      <w:proofErr w:type="spellEnd"/>
      <w:r>
        <w:t xml:space="preserve"> Pine-Oak Woodlands. Cover and density of juniper and pinyon trees at lower elevations in this type doubtless have increased as a result of fire suppression (possibly as mitigated by livestock grazing). This phenomenon is characteristic of BpS 1116 (juniper savanna), with which BpS 1025 (pinyon-juniper woodland) has been lumped for MZs 15 and 26. This system is bordered at low elevation by </w:t>
      </w:r>
      <w:proofErr w:type="spellStart"/>
      <w:r>
        <w:t>Madrean</w:t>
      </w:r>
      <w:proofErr w:type="spellEnd"/>
      <w:r>
        <w:t xml:space="preserve"> </w:t>
      </w:r>
      <w:proofErr w:type="spellStart"/>
      <w:r>
        <w:t>encinal</w:t>
      </w:r>
      <w:proofErr w:type="spellEnd"/>
      <w:r>
        <w:t xml:space="preserve"> and desert grasslands on the Gila National Forest and elsewhere in the Trans-Pecos.</w:t>
      </w:r>
    </w:p>
    <w:p w:rsidR="00447E8C" w:rsidP="000B4E1A" w:rsidRDefault="00447E8C" w14:paraId="1529BA96" w14:textId="77777777">
      <w:pPr>
        <w:pStyle w:val="InfoPara"/>
      </w:pPr>
    </w:p>
    <w:p w:rsidR="00447E8C" w:rsidP="000B4E1A" w:rsidRDefault="00447E8C" w14:paraId="6271769E" w14:textId="77777777">
      <w:pPr>
        <w:pStyle w:val="InfoPara"/>
      </w:pPr>
    </w:p>
    <w:p w:rsidR="000B4E1A" w:rsidP="000B4E1A" w:rsidRDefault="000B4E1A" w14:paraId="0674B4A4" w14:textId="7CE7C4AF">
      <w:pPr>
        <w:pStyle w:val="InfoPara"/>
      </w:pPr>
      <w:r>
        <w:lastRenderedPageBreak/>
        <w:t>Issues or Problems</w:t>
      </w:r>
    </w:p>
    <w:p w:rsidR="000B4E1A" w:rsidP="000B4E1A" w:rsidRDefault="000B4E1A" w14:paraId="3DDE49D0" w14:textId="24CABE5C">
      <w:r>
        <w:t>Virtually no components of the fire regimes are known with any certainty. Fire scars are rare</w:t>
      </w:r>
      <w:r w:rsidR="00AA0449">
        <w:t>,</w:t>
      </w:r>
      <w:r>
        <w:t xml:space="preserve"> and trees in this system cannot be aged with conventional dendrochronological techniques. Information about fire regimes is extrapolated from adjacent systems, and extreme caution is warranted when interpreting these models. Fire season can be inferred more reliably than fire frequency; the former likely is equally or more important than the latter. This system also includes pinyon-juniper woodlands and savannas with understories dominated by other shrubs or a grass layer and lack</w:t>
      </w:r>
      <w:r w:rsidR="00AA0449">
        <w:t>s</w:t>
      </w:r>
      <w:r>
        <w:t xml:space="preserve"> evergreen oaks, which may have a different fire behavior.</w:t>
      </w:r>
      <w:r w:rsidR="00C277C8">
        <w:t xml:space="preserve"> Adjacent </w:t>
      </w:r>
      <w:r w:rsidR="004A6E31">
        <w:t xml:space="preserve">pinyon-juniper </w:t>
      </w:r>
      <w:r w:rsidR="00C277C8">
        <w:t xml:space="preserve">systems in Big Bend National Park and the Davis Mountains have </w:t>
      </w:r>
      <w:r w:rsidR="00AA0449">
        <w:t xml:space="preserve">FRIs </w:t>
      </w:r>
      <w:r w:rsidR="00C277C8">
        <w:t>of 36.5 and 11.2yrs, respectively (Poulos 2009).</w:t>
      </w:r>
    </w:p>
    <w:p w:rsidR="000B4E1A" w:rsidP="000B4E1A" w:rsidRDefault="000B4E1A" w14:paraId="15AF6D75" w14:textId="77777777">
      <w:pPr>
        <w:pStyle w:val="InfoPara"/>
      </w:pPr>
      <w:r>
        <w:t>Native Uncharacteristic Conditions</w:t>
      </w:r>
    </w:p>
    <w:p w:rsidR="000B4E1A" w:rsidP="000B4E1A" w:rsidRDefault="000B4E1A" w14:paraId="38C83767" w14:textId="77777777"/>
    <w:p w:rsidR="000B4E1A" w:rsidP="000B4E1A" w:rsidRDefault="000B4E1A" w14:paraId="340D0261" w14:textId="77777777">
      <w:pPr>
        <w:pStyle w:val="InfoPara"/>
      </w:pPr>
      <w:r>
        <w:t>Comments</w:t>
      </w:r>
    </w:p>
    <w:p w:rsidRPr="00031C42" w:rsidR="00CD30BC" w:rsidP="00CD30BC" w:rsidRDefault="00031C42" w14:paraId="75659CBC" w14:textId="1AA5EB1C">
      <w:r>
        <w:t xml:space="preserve">In August </w:t>
      </w:r>
      <w:r w:rsidR="00405E70">
        <w:t xml:space="preserve">2019 </w:t>
      </w:r>
      <w:r>
        <w:t>Blankenship changed the alternative succession pathway from Mid 1 Closed to Late1 Open from .</w:t>
      </w:r>
      <w:r w:rsidR="00405E70">
        <w:t>0</w:t>
      </w:r>
      <w:r>
        <w:t>2 to .01 in order to get at least 1% of landscape into the Late 1 Closed Class. Decreasing the alternate succession probability to Late 1 Open increased the number of cells available to transition to Late 1 Closed through the main successional pathway. This chang</w:t>
      </w:r>
      <w:r w:rsidR="00E83377">
        <w:t>e</w:t>
      </w:r>
      <w:r>
        <w:t xml:space="preserve"> caused about a 10% increase in the amount of Mid 1 Closed and a corresponding decrease in Late 1 Open. Late 1 Closed increased from about .5% to 1%</w:t>
      </w:r>
      <w:r w:rsidR="00D40782">
        <w:t>,</w:t>
      </w:r>
      <w:r>
        <w:t xml:space="preserve"> and the amount in the Early state did not change. </w:t>
      </w:r>
      <w:r w:rsidR="00E83377">
        <w:t>The fire frequency r</w:t>
      </w:r>
      <w:bookmarkStart w:name="_GoBack" w:id="0"/>
      <w:bookmarkEnd w:id="0"/>
      <w:r w:rsidR="00E83377">
        <w:t>esults were similar between the original and the modified versions of the model.</w:t>
      </w:r>
    </w:p>
    <w:p w:rsidR="000B4E1A" w:rsidP="000B4E1A" w:rsidRDefault="000B4E1A" w14:paraId="03AD7CC7" w14:textId="77777777">
      <w:pPr>
        <w:pStyle w:val="ReportSection"/>
      </w:pPr>
      <w:r>
        <w:t>Succession Classes</w:t>
      </w:r>
    </w:p>
    <w:p w:rsidR="000B4E1A" w:rsidP="000B4E1A" w:rsidRDefault="000B4E1A" w14:paraId="56CFC358"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B4E1A" w:rsidP="000B4E1A" w:rsidRDefault="000B4E1A" w14:paraId="02E925A5" w14:textId="77777777">
      <w:pPr>
        <w:pStyle w:val="InfoPara"/>
        <w:pBdr>
          <w:top w:val="single" w:color="auto" w:sz="4" w:space="1"/>
        </w:pBdr>
      </w:pPr>
      <w:r>
        <w:t>Class A</w:t>
      </w:r>
      <w:r>
        <w:tab/>
        <w:t>26</w:t>
      </w:r>
      <w:r w:rsidR="002A3B10">
        <w:tab/>
      </w:r>
      <w:r w:rsidR="002A3B10">
        <w:tab/>
      </w:r>
      <w:r w:rsidR="002A3B10">
        <w:tab/>
      </w:r>
      <w:r w:rsidR="002A3B10">
        <w:tab/>
      </w:r>
      <w:r w:rsidR="004F7795">
        <w:t>Early Development 1 - All Structures</w:t>
      </w:r>
    </w:p>
    <w:p w:rsidR="000B4E1A" w:rsidP="000B4E1A" w:rsidRDefault="000B4E1A" w14:paraId="2A7AA9F4" w14:textId="77777777"/>
    <w:p w:rsidR="000B4E1A" w:rsidP="000B4E1A" w:rsidRDefault="000B4E1A" w14:paraId="6AA03013" w14:textId="77777777">
      <w:pPr>
        <w:pStyle w:val="SClassInfoPara"/>
      </w:pPr>
      <w:r>
        <w:t>Indicator Species</w:t>
      </w:r>
    </w:p>
    <w:p w:rsidR="000B4E1A" w:rsidP="000B4E1A" w:rsidRDefault="000B4E1A" w14:paraId="452F28E3" w14:textId="77777777"/>
    <w:p w:rsidR="000B4E1A" w:rsidP="000B4E1A" w:rsidRDefault="000B4E1A" w14:paraId="1537DBA4" w14:textId="77777777">
      <w:pPr>
        <w:pStyle w:val="SClassInfoPara"/>
      </w:pPr>
      <w:r>
        <w:t>Description</w:t>
      </w:r>
    </w:p>
    <w:p w:rsidR="000B4E1A" w:rsidP="000B4E1A" w:rsidRDefault="000B4E1A" w14:paraId="05456985" w14:textId="77777777">
      <w:r>
        <w:t xml:space="preserve">Initial post-fire community dominated by perennial </w:t>
      </w:r>
      <w:proofErr w:type="spellStart"/>
      <w:r>
        <w:t>caespitose</w:t>
      </w:r>
      <w:proofErr w:type="spellEnd"/>
      <w:r>
        <w:t xml:space="preserve"> grasses. Evidence of past fires may be observed, including charcoal and </w:t>
      </w:r>
      <w:proofErr w:type="spellStart"/>
      <w:r>
        <w:t>resprouting</w:t>
      </w:r>
      <w:proofErr w:type="spellEnd"/>
      <w:r>
        <w:t xml:space="preserve"> woody plants. </w:t>
      </w:r>
    </w:p>
    <w:p w:rsidR="000B4E1A" w:rsidP="000B4E1A" w:rsidRDefault="000B4E1A" w14:paraId="36F35DB7" w14:textId="77777777"/>
    <w:p>
      <w:r>
        <w:rPr>
          <w:i/>
          <w:u w:val="single"/>
        </w:rPr>
        <w:t>Maximum Tree Size Class</w:t>
      </w:r>
      <w:br/>
      <w:r>
        <w:t>None</w:t>
      </w:r>
    </w:p>
    <w:p w:rsidR="000B4E1A" w:rsidP="000B4E1A" w:rsidRDefault="000B4E1A" w14:paraId="78C0636A" w14:textId="77777777">
      <w:pPr>
        <w:pStyle w:val="InfoPara"/>
        <w:pBdr>
          <w:top w:val="single" w:color="auto" w:sz="4" w:space="1"/>
        </w:pBdr>
      </w:pPr>
      <w:r>
        <w:t>Class B</w:t>
      </w:r>
      <w:r>
        <w:tab/>
        <w:t>42</w:t>
      </w:r>
      <w:r w:rsidR="002A3B10">
        <w:tab/>
      </w:r>
      <w:r w:rsidR="002A3B10">
        <w:tab/>
      </w:r>
      <w:r w:rsidR="002A3B10">
        <w:tab/>
      </w:r>
      <w:r w:rsidR="002A3B10">
        <w:tab/>
      </w:r>
      <w:r w:rsidR="004F7795">
        <w:t>Mid Development 1 - Closed</w:t>
      </w:r>
    </w:p>
    <w:p w:rsidR="000B4E1A" w:rsidP="000B4E1A" w:rsidRDefault="000B4E1A" w14:paraId="351B9FBB" w14:textId="77777777"/>
    <w:p w:rsidR="000B4E1A" w:rsidP="000B4E1A" w:rsidRDefault="000B4E1A" w14:paraId="3CB26EE6" w14:textId="77777777">
      <w:pPr>
        <w:pStyle w:val="SClassInfoPara"/>
      </w:pPr>
      <w:r>
        <w:t>Indicator Species</w:t>
      </w:r>
    </w:p>
    <w:p w:rsidR="000B4E1A" w:rsidP="000B4E1A" w:rsidRDefault="000B4E1A" w14:paraId="274B4C85" w14:textId="77777777"/>
    <w:p w:rsidR="000B4E1A" w:rsidP="000B4E1A" w:rsidRDefault="000B4E1A" w14:paraId="104599E0" w14:textId="77777777">
      <w:pPr>
        <w:pStyle w:val="SClassInfoPara"/>
      </w:pPr>
      <w:r>
        <w:t>Description</w:t>
      </w:r>
    </w:p>
    <w:p w:rsidR="000B4E1A" w:rsidP="000B4E1A" w:rsidRDefault="000B4E1A" w14:paraId="70867859" w14:textId="77777777">
      <w:r>
        <w:t xml:space="preserve">Community dominated by young to mature alligator juniper and evergreen oak trees of various ages. </w:t>
      </w:r>
    </w:p>
    <w:p w:rsidR="000B4E1A" w:rsidP="000B4E1A" w:rsidRDefault="000B4E1A" w14:paraId="1875C9E2" w14:textId="77777777"/>
    <w:p>
      <w:r>
        <w:rPr>
          <w:i/>
          <w:u w:val="single"/>
        </w:rPr>
        <w:t>Maximum Tree Size Class</w:t>
      </w:r>
      <w:br/>
      <w:r>
        <w:t>Pole 5-9" DBH</w:t>
      </w:r>
    </w:p>
    <w:p w:rsidR="000B4E1A" w:rsidP="000B4E1A" w:rsidRDefault="000B4E1A" w14:paraId="6B2B7501" w14:textId="77777777">
      <w:pPr>
        <w:pStyle w:val="InfoPara"/>
        <w:pBdr>
          <w:top w:val="single" w:color="auto" w:sz="4" w:space="1"/>
        </w:pBdr>
      </w:pPr>
      <w:r>
        <w:t>Class C</w:t>
      </w:r>
      <w:r>
        <w:tab/>
        <w:t>1</w:t>
      </w:r>
      <w:r w:rsidR="002A3B10">
        <w:tab/>
      </w:r>
      <w:r w:rsidR="002A3B10">
        <w:tab/>
      </w:r>
      <w:r w:rsidR="002A3B10">
        <w:tab/>
      </w:r>
      <w:r w:rsidR="002A3B10">
        <w:tab/>
      </w:r>
      <w:r w:rsidR="004F7795">
        <w:t>Late Development 1 - Closed</w:t>
      </w:r>
    </w:p>
    <w:p w:rsidR="000B4E1A" w:rsidP="000B4E1A" w:rsidRDefault="000B4E1A" w14:paraId="5319457D" w14:textId="77777777"/>
    <w:p w:rsidR="000B4E1A" w:rsidP="000B4E1A" w:rsidRDefault="000B4E1A" w14:paraId="7411132A" w14:textId="77777777">
      <w:pPr>
        <w:pStyle w:val="SClassInfoPara"/>
      </w:pPr>
      <w:r>
        <w:t>Indicator Species</w:t>
      </w:r>
    </w:p>
    <w:p w:rsidR="000B4E1A" w:rsidP="000B4E1A" w:rsidRDefault="000B4E1A" w14:paraId="330B8910" w14:textId="77777777"/>
    <w:p w:rsidR="000B4E1A" w:rsidP="000B4E1A" w:rsidRDefault="000B4E1A" w14:paraId="60E5DD1F" w14:textId="77777777">
      <w:pPr>
        <w:pStyle w:val="SClassInfoPara"/>
      </w:pPr>
      <w:r>
        <w:t>Description</w:t>
      </w:r>
    </w:p>
    <w:p w:rsidR="000B4E1A" w:rsidP="000B4E1A" w:rsidRDefault="000B4E1A" w14:paraId="62D9EC6D" w14:textId="6CA4244D">
      <w:r>
        <w:t>Woodland phase: site dominated by relatively dense old alligator juniper, redberry juniper</w:t>
      </w:r>
      <w:r w:rsidR="00AA0449">
        <w:t>,</w:t>
      </w:r>
      <w:r>
        <w:t xml:space="preserve"> and evergreen oak trees.</w:t>
      </w:r>
      <w:r w:rsidR="004356FB">
        <w:t xml:space="preserve"> </w:t>
      </w:r>
      <w:r>
        <w:t>The tallest trees would be</w:t>
      </w:r>
      <w:r w:rsidR="00447E8C">
        <w:t xml:space="preserve"> ~ </w:t>
      </w:r>
      <w:r>
        <w:t>35-40ft tall.</w:t>
      </w:r>
    </w:p>
    <w:p w:rsidR="000B4E1A" w:rsidP="000B4E1A" w:rsidRDefault="000B4E1A" w14:paraId="1E95C328" w14:textId="77777777"/>
    <w:p>
      <w:r>
        <w:rPr>
          <w:i/>
          <w:u w:val="single"/>
        </w:rPr>
        <w:t>Maximum Tree Size Class</w:t>
      </w:r>
      <w:br/>
      <w:r>
        <w:t>Medium 9-21" DBH</w:t>
      </w:r>
    </w:p>
    <w:p w:rsidR="000B4E1A" w:rsidP="000B4E1A" w:rsidRDefault="000B4E1A" w14:paraId="6EC6FC61" w14:textId="77777777">
      <w:pPr>
        <w:pStyle w:val="InfoPara"/>
        <w:pBdr>
          <w:top w:val="single" w:color="auto" w:sz="4" w:space="1"/>
        </w:pBdr>
      </w:pPr>
      <w:r>
        <w:t>Class D</w:t>
      </w:r>
      <w:r>
        <w:tab/>
        <w:t>31</w:t>
      </w:r>
      <w:r w:rsidR="002A3B10">
        <w:tab/>
      </w:r>
      <w:r w:rsidR="002A3B10">
        <w:tab/>
      </w:r>
      <w:r w:rsidR="002A3B10">
        <w:tab/>
      </w:r>
      <w:r w:rsidR="002A3B10">
        <w:tab/>
      </w:r>
      <w:r w:rsidR="004F7795">
        <w:t>Late Development 1 - Open</w:t>
      </w:r>
    </w:p>
    <w:p w:rsidR="000B4E1A" w:rsidP="000B4E1A" w:rsidRDefault="000B4E1A" w14:paraId="58BED7AA" w14:textId="77777777"/>
    <w:p w:rsidR="000B4E1A" w:rsidP="000B4E1A" w:rsidRDefault="000B4E1A" w14:paraId="1211F223" w14:textId="77777777">
      <w:pPr>
        <w:pStyle w:val="SClassInfoPara"/>
      </w:pPr>
      <w:r>
        <w:t>Indicator Species</w:t>
      </w:r>
    </w:p>
    <w:p w:rsidR="000B4E1A" w:rsidP="000B4E1A" w:rsidRDefault="000B4E1A" w14:paraId="003A7D9A" w14:textId="77777777"/>
    <w:p w:rsidR="000B4E1A" w:rsidP="000B4E1A" w:rsidRDefault="000B4E1A" w14:paraId="781F9093" w14:textId="77777777">
      <w:pPr>
        <w:pStyle w:val="SClassInfoPara"/>
      </w:pPr>
      <w:r>
        <w:t>Description</w:t>
      </w:r>
    </w:p>
    <w:p w:rsidR="000B4E1A" w:rsidP="000B4E1A" w:rsidRDefault="000B4E1A" w14:paraId="3AEF0534" w14:textId="1A1184F5">
      <w:r>
        <w:t xml:space="preserve">Savanna phase with more frequent fire. </w:t>
      </w:r>
      <w:proofErr w:type="spellStart"/>
      <w:r w:rsidRPr="004A6E31">
        <w:rPr>
          <w:i/>
        </w:rPr>
        <w:t>Juniperus</w:t>
      </w:r>
      <w:proofErr w:type="spellEnd"/>
      <w:r w:rsidRPr="004A6E31">
        <w:rPr>
          <w:i/>
        </w:rPr>
        <w:t xml:space="preserve"> </w:t>
      </w:r>
      <w:proofErr w:type="spellStart"/>
      <w:r w:rsidRPr="004A6E31">
        <w:rPr>
          <w:i/>
        </w:rPr>
        <w:t>coahuliensis</w:t>
      </w:r>
      <w:proofErr w:type="spellEnd"/>
      <w:r>
        <w:t xml:space="preserve"> is dominant</w:t>
      </w:r>
      <w:r w:rsidR="00AA0449">
        <w:t>,</w:t>
      </w:r>
      <w:r>
        <w:t xml:space="preserve"> and </w:t>
      </w:r>
      <w:r w:rsidRPr="004A6E31">
        <w:rPr>
          <w:i/>
        </w:rPr>
        <w:t xml:space="preserve">J. </w:t>
      </w:r>
      <w:proofErr w:type="spellStart"/>
      <w:r w:rsidRPr="004A6E31">
        <w:rPr>
          <w:i/>
        </w:rPr>
        <w:t>pinchotii</w:t>
      </w:r>
      <w:proofErr w:type="spellEnd"/>
      <w:r>
        <w:t xml:space="preserve"> is present. The tallest trees would be </w:t>
      </w:r>
      <w:r w:rsidR="004A6E31">
        <w:t>~</w:t>
      </w:r>
      <w:r>
        <w:t xml:space="preserve">35-40ft tall. </w:t>
      </w:r>
    </w:p>
    <w:p w:rsidR="000B4E1A" w:rsidP="000B4E1A" w:rsidRDefault="000B4E1A" w14:paraId="22D3E5A9"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0B4E1A" w:rsidP="000B4E1A" w:rsidRDefault="000B4E1A" w14:paraId="361B38DA" w14:textId="77777777">
      <w:r>
        <w:t xml:space="preserve">Alexander, R.R. and F. </w:t>
      </w:r>
      <w:proofErr w:type="spellStart"/>
      <w:r>
        <w:t>Ronco</w:t>
      </w:r>
      <w:proofErr w:type="spellEnd"/>
      <w:r>
        <w:t>, Jr. 1987. Classification of the forest vegetation on the National Forests of Arizona and New Mexico. Res. Note RM-469. Fort Collins, CO: USDA Forest Service, Rocky Mountain Forest and Range Experiment Station. 10 pp.</w:t>
      </w:r>
    </w:p>
    <w:p w:rsidR="000B4E1A" w:rsidP="000B4E1A" w:rsidRDefault="000B4E1A" w14:paraId="7455142C" w14:textId="77777777"/>
    <w:p w:rsidR="000B4E1A" w:rsidP="000B4E1A" w:rsidRDefault="000B4E1A" w14:paraId="23D5301F" w14:textId="77777777">
      <w:r>
        <w:t>Anderson, H.E. 1982. Aids to Determining fuel models for estimating fire behavior. Gen. Tech. Rep. INT-122. Ogden, UT: USDA Forest Service, Intermountain Forest and Range Experiment Station. 22 pp.</w:t>
      </w:r>
    </w:p>
    <w:p w:rsidR="000B4E1A" w:rsidP="000B4E1A" w:rsidRDefault="000B4E1A" w14:paraId="2CFA3172" w14:textId="77777777"/>
    <w:p w:rsidR="000B4E1A" w:rsidP="000B4E1A" w:rsidRDefault="000B4E1A" w14:paraId="56CEB578" w14:textId="77777777">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 257 pp.</w:t>
      </w:r>
    </w:p>
    <w:p w:rsidR="000B4E1A" w:rsidP="000B4E1A" w:rsidRDefault="000B4E1A" w14:paraId="18468F47" w14:textId="77777777"/>
    <w:p w:rsidR="000B4E1A" w:rsidP="000B4E1A" w:rsidRDefault="000B4E1A" w14:paraId="2E1ECFC8" w14:textId="77777777">
      <w:r>
        <w:t xml:space="preserve">Baker, W.L. and D.J. </w:t>
      </w:r>
      <w:proofErr w:type="spellStart"/>
      <w:r>
        <w:t>Shinneman</w:t>
      </w:r>
      <w:proofErr w:type="spellEnd"/>
      <w:r>
        <w:t>. 2004. Fire and restoration of pinyon-juniper woodlands in the western United States. A review. Forest Ecology and Management 189: 1-21.</w:t>
      </w:r>
    </w:p>
    <w:p w:rsidR="000B4E1A" w:rsidP="000B4E1A" w:rsidRDefault="000B4E1A" w14:paraId="60459AEC" w14:textId="77777777"/>
    <w:p w:rsidR="000B4E1A" w:rsidP="000B4E1A" w:rsidRDefault="000B4E1A" w14:paraId="1E09E729" w14:textId="77777777">
      <w:r>
        <w:t xml:space="preserve">Barton, A.M. 2002. Intense wildfire in southeastern Arizona: transformation of a </w:t>
      </w:r>
      <w:proofErr w:type="spellStart"/>
      <w:r>
        <w:t>Madrean</w:t>
      </w:r>
      <w:proofErr w:type="spellEnd"/>
      <w:r>
        <w:t xml:space="preserve"> oak-pine forest to oak woodland. Forest Ecology and Management 165: 205-212.</w:t>
      </w:r>
    </w:p>
    <w:p w:rsidR="000B4E1A" w:rsidP="000B4E1A" w:rsidRDefault="000B4E1A" w14:paraId="58357354" w14:textId="77777777"/>
    <w:p w:rsidR="000B4E1A" w:rsidP="000B4E1A" w:rsidRDefault="000B4E1A" w14:paraId="6041EA48" w14:textId="77777777">
      <w:r>
        <w:t xml:space="preserve">Barton, A.M. 1999. Pines versus oaks: effects of fire on the composition of </w:t>
      </w:r>
      <w:proofErr w:type="spellStart"/>
      <w:r>
        <w:t>Madrean</w:t>
      </w:r>
      <w:proofErr w:type="spellEnd"/>
      <w:r>
        <w:t xml:space="preserve"> forests in Arizona. Forest Ecology and Management 120: 143-156.</w:t>
      </w:r>
    </w:p>
    <w:p w:rsidR="000B4E1A" w:rsidP="000B4E1A" w:rsidRDefault="000B4E1A" w14:paraId="19C62348" w14:textId="77777777"/>
    <w:p w:rsidR="000B4E1A" w:rsidP="000B4E1A" w:rsidRDefault="000B4E1A" w14:paraId="73D92AA8" w14:textId="77777777">
      <w:proofErr w:type="spellStart"/>
      <w:r>
        <w:t>DeBano</w:t>
      </w:r>
      <w:proofErr w:type="spellEnd"/>
      <w:r>
        <w:t xml:space="preserve">, L.F., P.F. </w:t>
      </w:r>
      <w:proofErr w:type="spellStart"/>
      <w:r>
        <w:t>Ffolliott</w:t>
      </w:r>
      <w:proofErr w:type="spellEnd"/>
      <w:r>
        <w:t xml:space="preserve">, A. Ortega-Rubio, G.J. Gottfried, R.H. Hamre and C.B. </w:t>
      </w:r>
      <w:proofErr w:type="spellStart"/>
      <w:r>
        <w:t>Edminster</w:t>
      </w:r>
      <w:proofErr w:type="spellEnd"/>
      <w:r>
        <w:t xml:space="preserve">, technical coordinators. 1995. Biodiversity and management of the </w:t>
      </w:r>
      <w:proofErr w:type="spellStart"/>
      <w:r>
        <w:t>Madrean</w:t>
      </w:r>
      <w:proofErr w:type="spellEnd"/>
      <w:r>
        <w:t xml:space="preserve"> Archipelago: The Sky Islands of the southwestern United States and northern Mexico. General Technical Report RM-264. Fort Collins, CO: USDA Forest Service Rocky Mountain Experiment Station.</w:t>
      </w:r>
    </w:p>
    <w:p w:rsidR="000B4E1A" w:rsidP="000B4E1A" w:rsidRDefault="000B4E1A" w14:paraId="28640712" w14:textId="77777777"/>
    <w:p w:rsidR="000B4E1A" w:rsidP="000B4E1A" w:rsidRDefault="000B4E1A" w14:paraId="21D4E022" w14:textId="77777777">
      <w:r>
        <w:t>Dick-Peddie, W.A. 1993. New Mexico vegetation: Past, present, and future. Albuquerque, NM: University of New Mexico Press. 244 pp.</w:t>
      </w:r>
    </w:p>
    <w:p w:rsidR="000B4E1A" w:rsidP="000B4E1A" w:rsidRDefault="000B4E1A" w14:paraId="684B5AA9" w14:textId="77777777"/>
    <w:p w:rsidR="000B4E1A" w:rsidP="000B4E1A" w:rsidRDefault="000B4E1A" w14:paraId="4ACC6020" w14:textId="77777777">
      <w:proofErr w:type="spellStart"/>
      <w:r>
        <w:t>Ffolliott</w:t>
      </w:r>
      <w:proofErr w:type="spellEnd"/>
      <w:r>
        <w:t xml:space="preserve">, P.F. and others, technical coordinators. 1996. Effects of fire on </w:t>
      </w:r>
      <w:proofErr w:type="spellStart"/>
      <w:r>
        <w:t>Madrean</w:t>
      </w:r>
      <w:proofErr w:type="spellEnd"/>
      <w:r>
        <w:t xml:space="preserve"> Province ecosystems. Proceeding from the second conference on the </w:t>
      </w:r>
      <w:proofErr w:type="spellStart"/>
      <w:r>
        <w:t>Madrean</w:t>
      </w:r>
      <w:proofErr w:type="spellEnd"/>
      <w:r>
        <w:t xml:space="preserve"> Archipelago/Sky Island ecosystem, 11-15 March 1996, Tucson, AZ. General Technical Report RM-GTR-289. Fort Collins, CO: USDA Forest Service, Rocky Mountain Forest and Range Experiment Station. 277 pp.</w:t>
      </w:r>
    </w:p>
    <w:p w:rsidR="000B4E1A" w:rsidP="000B4E1A" w:rsidRDefault="000B4E1A" w14:paraId="3A6B50BE" w14:textId="77777777"/>
    <w:p w:rsidR="000B4E1A" w:rsidP="000B4E1A" w:rsidRDefault="000B4E1A" w14:paraId="4A463D95" w14:textId="77777777">
      <w:proofErr w:type="spellStart"/>
      <w:r>
        <w:t>Gruell</w:t>
      </w:r>
      <w:proofErr w:type="spellEnd"/>
      <w:r>
        <w:t xml:space="preserve">, G.E. 1999. Historical and modern roles of fire in pinyon-juniper. Pages 24-28 in: S.B. </w:t>
      </w:r>
      <w:proofErr w:type="spellStart"/>
      <w:r>
        <w:t>Monsen</w:t>
      </w:r>
      <w:proofErr w:type="spellEnd"/>
      <w:r>
        <w:t xml:space="preserve">, R. Stevens, R.J. </w:t>
      </w:r>
      <w:proofErr w:type="spellStart"/>
      <w:r>
        <w:t>Tausch</w:t>
      </w:r>
      <w:proofErr w:type="spellEnd"/>
      <w:r>
        <w:t>, R. Miller and S. Goodrich, compilers. Proceedings: ecology and management of pinyon-juniper communities within the Interior West. 15-18 Sept 1997, Provo, UT. Proceedings RMRS-P-9. Ogden, UT: USDA Forest Service, Rocky Mountain Research Station.</w:t>
      </w:r>
    </w:p>
    <w:p w:rsidR="000B4E1A" w:rsidP="000B4E1A" w:rsidRDefault="000B4E1A" w14:paraId="2CA15D05" w14:textId="77777777"/>
    <w:p w:rsidR="000B4E1A" w:rsidP="000B4E1A" w:rsidRDefault="000B4E1A" w14:paraId="0175F158" w14:textId="77777777">
      <w:r>
        <w:t xml:space="preserve">Hardy, C.C., K.M. Schmidt, J.P. </w:t>
      </w:r>
      <w:proofErr w:type="spellStart"/>
      <w:r>
        <w:t>Menakis</w:t>
      </w:r>
      <w:proofErr w:type="spellEnd"/>
      <w:r>
        <w:t xml:space="preserve"> and R.N. Samson. 2001. Spatial data for national fire planning and fuel management. Int. J. Wildland Fire. 10(3&amp;4): 353-372.</w:t>
      </w:r>
    </w:p>
    <w:p w:rsidR="000B4E1A" w:rsidP="000B4E1A" w:rsidRDefault="000B4E1A" w14:paraId="45DBB5DF" w14:textId="77777777"/>
    <w:p w:rsidR="000B4E1A" w:rsidP="000B4E1A" w:rsidRDefault="000B4E1A" w14:paraId="4E5BE229" w14:textId="77777777">
      <w:r>
        <w:lastRenderedPageBreak/>
        <w:t xml:space="preserve">Haworth, K. and G.R. McPherson. 1994. Effects of Quercus </w:t>
      </w:r>
      <w:proofErr w:type="spellStart"/>
      <w:r>
        <w:t>emoryi</w:t>
      </w:r>
      <w:proofErr w:type="spellEnd"/>
      <w:r>
        <w:t xml:space="preserve"> on herbaceous vegetation in a semi-arid savanna. Vegetation 112: 153-159.</w:t>
      </w:r>
    </w:p>
    <w:p w:rsidR="000B4E1A" w:rsidP="000B4E1A" w:rsidRDefault="000B4E1A" w14:paraId="016FDE5E" w14:textId="77777777"/>
    <w:p w:rsidR="000B4E1A" w:rsidP="000B4E1A" w:rsidRDefault="000B4E1A" w14:paraId="688853A6" w14:textId="77777777">
      <w:proofErr w:type="spellStart"/>
      <w:r>
        <w:t>Kuchler</w:t>
      </w:r>
      <w:proofErr w:type="spellEnd"/>
      <w:r>
        <w:t>, A.W. 1964. Potential natural vegetation of the conterminous United States. American Geographic Society Special Publication No. 36. 116 pp.</w:t>
      </w:r>
    </w:p>
    <w:p w:rsidR="000B4E1A" w:rsidP="000B4E1A" w:rsidRDefault="000B4E1A" w14:paraId="14AE6654" w14:textId="77777777"/>
    <w:p w:rsidR="000B4E1A" w:rsidP="000B4E1A" w:rsidRDefault="000B4E1A" w14:paraId="7E99807F" w14:textId="77777777">
      <w:proofErr w:type="spellStart"/>
      <w:r>
        <w:t>McClaran</w:t>
      </w:r>
      <w:proofErr w:type="spellEnd"/>
      <w:r>
        <w:t xml:space="preserve">, M.P. and G.R. McPherson. 1999. Oak savanna of the American Southwest. Pages 275-287 in R.C. Anderson, J.S. </w:t>
      </w:r>
      <w:proofErr w:type="spellStart"/>
      <w:r>
        <w:t>Fralish</w:t>
      </w:r>
      <w:proofErr w:type="spellEnd"/>
      <w:r>
        <w:t>, and J. Baskin (editors), Savannas, Barrens, and Rock Outcrop Plant Communities of North America. Cambridge University Press, Cambridge, England.</w:t>
      </w:r>
    </w:p>
    <w:p w:rsidR="000B4E1A" w:rsidP="000B4E1A" w:rsidRDefault="000B4E1A" w14:paraId="309ED975" w14:textId="77777777"/>
    <w:p w:rsidR="000B4E1A" w:rsidP="000B4E1A" w:rsidRDefault="000B4E1A" w14:paraId="4B784EF8" w14:textId="77777777">
      <w:r>
        <w:t xml:space="preserve">McPherson, G.R. and J.F. </w:t>
      </w:r>
      <w:proofErr w:type="spellStart"/>
      <w:r>
        <w:t>Weltzin</w:t>
      </w:r>
      <w:proofErr w:type="spellEnd"/>
      <w:r>
        <w:t>. 1998. Response of understory to overstory removal in southwestern oak woodlands. Journal of Range Management 51: 674-678.</w:t>
      </w:r>
    </w:p>
    <w:p w:rsidR="000B4E1A" w:rsidP="000B4E1A" w:rsidRDefault="000B4E1A" w14:paraId="0365D7D9" w14:textId="77777777"/>
    <w:p w:rsidR="000B4E1A" w:rsidP="000B4E1A" w:rsidRDefault="000B4E1A" w14:paraId="186DDA2E" w14:textId="77777777">
      <w:r>
        <w:t xml:space="preserve">McPherson, G.R. and J.F. </w:t>
      </w:r>
      <w:proofErr w:type="spellStart"/>
      <w:r>
        <w:t>Weltzin</w:t>
      </w:r>
      <w:proofErr w:type="spellEnd"/>
      <w:r>
        <w:t>. 2000. The role and importance of disturbance and climate change in U.S./Mexico borderlands: a state-of-the-knowledge review. General Technical Report RMRS-GTR-50. USDA Forest Service, Rocky Mountain Research Station.</w:t>
      </w:r>
    </w:p>
    <w:p w:rsidR="000B4E1A" w:rsidP="000B4E1A" w:rsidRDefault="000B4E1A" w14:paraId="60995CB3" w14:textId="77777777"/>
    <w:p w:rsidR="000B4E1A" w:rsidP="000B4E1A" w:rsidRDefault="000B4E1A" w14:paraId="0DED6BBD" w14:textId="77777777">
      <w:r>
        <w:t>NatureServe. 2007. International Ecological Classification Standard: Terrestrial Ecological Classifications. NatureServe Central Databases. Arlington, VA. Data current as of 10 February 2007.</w:t>
      </w:r>
    </w:p>
    <w:p w:rsidRPr="002E646C" w:rsidR="000B4E1A" w:rsidP="000B4E1A" w:rsidRDefault="000B4E1A" w14:paraId="23F3DBDF" w14:textId="77777777"/>
    <w:p w:rsidRPr="002E646C" w:rsidR="00C277C8" w:rsidP="000B4E1A" w:rsidRDefault="00C277C8" w14:paraId="4E146C21" w14:textId="049C441A">
      <w:r w:rsidRPr="002E646C">
        <w:t xml:space="preserve">Poulos, H. M., A. E. Camp, et al. 2007. A hierarchical approach for scaling forest inventory and fuels data from local to landscape scales in the Davis Mountains, Texas, USA. Forest Ecology and Management </w:t>
      </w:r>
      <w:r w:rsidRPr="002E646C">
        <w:rPr>
          <w:bCs/>
        </w:rPr>
        <w:t>244</w:t>
      </w:r>
      <w:r w:rsidRPr="002E646C">
        <w:t>: 1-15.</w:t>
      </w:r>
    </w:p>
    <w:p w:rsidRPr="002E646C" w:rsidR="00C277C8" w:rsidP="000B4E1A" w:rsidRDefault="00C277C8" w14:paraId="3A21B730" w14:textId="77777777"/>
    <w:p w:rsidRPr="002E646C" w:rsidR="00C277C8" w:rsidP="000B4E1A" w:rsidRDefault="00C277C8" w14:paraId="7F141F8B" w14:textId="2598A564">
      <w:r w:rsidRPr="002E646C">
        <w:t xml:space="preserve">Poulos, H. M., R. Gatewood, et al. 2009. Fire regimes of the piñon-juniper woodlands of Big Bend National Park and the Davis Mountains, west Texas, USA. Canadian Journal of Forest Research </w:t>
      </w:r>
      <w:r w:rsidRPr="002E646C">
        <w:rPr>
          <w:bCs/>
        </w:rPr>
        <w:t>39</w:t>
      </w:r>
      <w:r w:rsidRPr="002E646C">
        <w:t>(6): 1236-1246.</w:t>
      </w:r>
    </w:p>
    <w:p w:rsidRPr="002E646C" w:rsidR="00C277C8" w:rsidP="000B4E1A" w:rsidRDefault="00C277C8" w14:paraId="3B44F77D" w14:textId="77777777"/>
    <w:p w:rsidRPr="002E646C" w:rsidR="00C277C8" w:rsidP="000B4E1A" w:rsidRDefault="00C277C8" w14:paraId="4FABD6E8" w14:textId="728B08F3">
      <w:r w:rsidRPr="002E646C">
        <w:t>Poulos, H. M. and A. E. Camp</w:t>
      </w:r>
      <w:r w:rsidR="002E646C">
        <w:t>.</w:t>
      </w:r>
      <w:r w:rsidRPr="002E646C">
        <w:t xml:space="preserve"> 2010. Topographic influences on vegetation mosaics and tree diversity in the </w:t>
      </w:r>
      <w:proofErr w:type="spellStart"/>
      <w:r w:rsidRPr="002E646C">
        <w:t>Chihuahuan</w:t>
      </w:r>
      <w:proofErr w:type="spellEnd"/>
      <w:r w:rsidRPr="002E646C">
        <w:t xml:space="preserve"> Desert Borderlands. Ecology </w:t>
      </w:r>
      <w:r w:rsidRPr="002E646C">
        <w:rPr>
          <w:bCs/>
        </w:rPr>
        <w:t>91</w:t>
      </w:r>
      <w:r w:rsidRPr="002E646C">
        <w:t>(4): 1140-1151.</w:t>
      </w:r>
    </w:p>
    <w:p w:rsidRPr="002E646C" w:rsidR="00C277C8" w:rsidP="000B4E1A" w:rsidRDefault="00C277C8" w14:paraId="004D1F91" w14:textId="77777777"/>
    <w:p w:rsidRPr="002E646C" w:rsidR="00C277C8" w:rsidP="000B4E1A" w:rsidRDefault="00C277C8" w14:paraId="43D5965A" w14:textId="1524B62C">
      <w:r w:rsidRPr="002E646C">
        <w:t xml:space="preserve">Poulos, H. M., J. Villanueva Díaz, et al. 2013. Human influences on fire regimes and forest structure in the </w:t>
      </w:r>
      <w:proofErr w:type="spellStart"/>
      <w:r w:rsidRPr="002E646C">
        <w:t>Chihuahuan</w:t>
      </w:r>
      <w:proofErr w:type="spellEnd"/>
      <w:r w:rsidRPr="002E646C">
        <w:t xml:space="preserve"> Desert Borderlands. Forest Ecology and Management </w:t>
      </w:r>
      <w:r w:rsidRPr="002E646C">
        <w:rPr>
          <w:bCs/>
        </w:rPr>
        <w:t>298</w:t>
      </w:r>
      <w:r w:rsidRPr="002E646C">
        <w:t>(0): 1-11.</w:t>
      </w:r>
    </w:p>
    <w:p w:rsidRPr="002E646C" w:rsidR="00C277C8" w:rsidP="000B4E1A" w:rsidRDefault="00C277C8" w14:paraId="0D0B701D" w14:textId="77777777"/>
    <w:p w:rsidR="000B4E1A" w:rsidP="000B4E1A" w:rsidRDefault="000B4E1A" w14:paraId="1DF0500D" w14:textId="77777777">
      <w:proofErr w:type="spellStart"/>
      <w:r>
        <w:t>Romme</w:t>
      </w:r>
      <w:proofErr w:type="spellEnd"/>
      <w:r>
        <w:t>, W.H., L. Floyd-Hanna and D. Hanna. 2003. Ancient pinyon-juniper forests of Mesa Verde and the West: a cautionary note for forest restoration programs. Pages 335-350 in: P.N. Omi and L.A. Joyce. tech. eds. Fire, fuel treatments, and ecological restoration: conference proceedings. 16-18 April 2002. Fort Collins, CO. Proceedings RMRS-P-29. Fort Collins, CO: USDA Forest Service, Rocky Mountain Research Station. 475 pp.</w:t>
      </w:r>
    </w:p>
    <w:p w:rsidR="000B4E1A" w:rsidP="000B4E1A" w:rsidRDefault="000B4E1A" w14:paraId="14A582D7" w14:textId="77777777"/>
    <w:p w:rsidR="000B4E1A" w:rsidP="000B4E1A" w:rsidRDefault="000B4E1A" w14:paraId="770D0F03" w14:textId="77777777">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0B4E1A" w:rsidP="000B4E1A" w:rsidRDefault="000B4E1A" w14:paraId="0FC37B34" w14:textId="77777777"/>
    <w:p w:rsidR="000B4E1A" w:rsidP="000B4E1A" w:rsidRDefault="000B4E1A" w14:paraId="0A74C709" w14:textId="77777777">
      <w:proofErr w:type="spellStart"/>
      <w:r>
        <w:lastRenderedPageBreak/>
        <w:t>Schussman</w:t>
      </w:r>
      <w:proofErr w:type="spellEnd"/>
      <w:r>
        <w:t xml:space="preserve">, H. and E. Smith. 2006. </w:t>
      </w:r>
      <w:proofErr w:type="spellStart"/>
      <w:r>
        <w:t>Madrean</w:t>
      </w:r>
      <w:proofErr w:type="spellEnd"/>
      <w:r>
        <w:t xml:space="preserve"> Encinal – Historical Range of Variation for Potential Natural Vegetation Types of the Southwest. Nature Conservancy Report. Available: http://www.azconservation.org/sfap.htm.</w:t>
      </w:r>
    </w:p>
    <w:p w:rsidR="000B4E1A" w:rsidP="000B4E1A" w:rsidRDefault="000B4E1A" w14:paraId="18AEB2A8" w14:textId="77777777"/>
    <w:p w:rsidR="000B4E1A" w:rsidP="000B4E1A" w:rsidRDefault="000B4E1A" w14:paraId="25EEDA5F" w14:textId="77777777">
      <w:proofErr w:type="spellStart"/>
      <w:r>
        <w:t>Schussman</w:t>
      </w:r>
      <w:proofErr w:type="spellEnd"/>
      <w:r>
        <w:t>, H. and E. Smith. 2006. Historical Range of Variation for Potential Natural Vegetation Types of the Southwest. The Nature Conservancy, Southwest Forest Assessment Project. Available online: http://www.fs.fed.us/r3/coronado/plan-revision/plan-revision-documents.shtml.</w:t>
      </w:r>
    </w:p>
    <w:p w:rsidR="000B4E1A" w:rsidP="000B4E1A" w:rsidRDefault="000B4E1A" w14:paraId="69D12568" w14:textId="77777777"/>
    <w:p w:rsidR="000B4E1A" w:rsidP="000B4E1A" w:rsidRDefault="000B4E1A" w14:paraId="356E1D79" w14:textId="77777777">
      <w:proofErr w:type="spellStart"/>
      <w:r>
        <w:t>Tausch</w:t>
      </w:r>
      <w:proofErr w:type="spellEnd"/>
      <w:r>
        <w:t>, R.J. and N.E. West. 1987. Differential establishment of pinyon and juniper following fire. The American Midland Naturalist 119(1): 174-184.</w:t>
      </w:r>
    </w:p>
    <w:p w:rsidR="000B4E1A" w:rsidP="000B4E1A" w:rsidRDefault="000B4E1A" w14:paraId="3DB43FD5" w14:textId="77777777"/>
    <w:p w:rsidR="000B4E1A" w:rsidP="000B4E1A" w:rsidRDefault="000B4E1A" w14:paraId="70A8C79E" w14:textId="77777777">
      <w:r>
        <w:t>USDA Forest Service, Rocky Mountain Research Station, Fire Sciences Laboratory (2002, December). Fire Effects Information System, [Online]. Available: http://www.fs.fed.us/database/feis/ [Accessed: 11/15/04].</w:t>
      </w:r>
    </w:p>
    <w:p w:rsidR="000B4E1A" w:rsidP="000B4E1A" w:rsidRDefault="000B4E1A" w14:paraId="763288A3" w14:textId="77777777"/>
    <w:p w:rsidR="000B4E1A" w:rsidP="000B4E1A" w:rsidRDefault="000B4E1A" w14:paraId="00DF8C8D" w14:textId="77777777">
      <w:r>
        <w:t xml:space="preserve">Webster, G.L. and C.J. </w:t>
      </w:r>
      <w:proofErr w:type="spellStart"/>
      <w:r>
        <w:t>Bahre</w:t>
      </w:r>
      <w:proofErr w:type="spellEnd"/>
      <w:r>
        <w:t xml:space="preserve"> (editors). 2001. Changing plant life of La Frontera: Observations on vegetation in the United States/Mexico Borderlands. University of New Mexico Press, Albuquerque. 260 pp.</w:t>
      </w:r>
    </w:p>
    <w:p w:rsidR="000B4E1A" w:rsidP="000B4E1A" w:rsidRDefault="000B4E1A" w14:paraId="703F82FA" w14:textId="77777777"/>
    <w:p w:rsidR="000B4E1A" w:rsidP="000B4E1A" w:rsidRDefault="000B4E1A" w14:paraId="25F93203" w14:textId="77777777">
      <w:r>
        <w:t xml:space="preserve">West, N.E. 1999. Juniper pinon savanna and woodlands of western North America. Pages 288-308 in: R.C. Anderson, J.S. </w:t>
      </w:r>
      <w:proofErr w:type="spellStart"/>
      <w:r>
        <w:t>Fralish</w:t>
      </w:r>
      <w:proofErr w:type="spellEnd"/>
      <w:r>
        <w:t xml:space="preserve"> and J. Baskin (editors). Savannas, barrens, and rock outcrop plant communities of North America. Cambridge University Press, Cambridge England.</w:t>
      </w:r>
    </w:p>
    <w:p w:rsidR="000B4E1A" w:rsidP="000B4E1A" w:rsidRDefault="000B4E1A" w14:paraId="226551C1" w14:textId="77777777"/>
    <w:p w:rsidR="000B4E1A" w:rsidP="000B4E1A" w:rsidRDefault="000B4E1A" w14:paraId="4471DDCB" w14:textId="77777777">
      <w:r>
        <w:t>Wright, H.A., L.F. Neuenschwander and C.M. Britton. 1979. The role and use of fire in sagebrush-grass and pinyon-juniper plant communities. Gen. Tech. Rep. INT-GTR-58. Ogden, UT: USDA Forest Service, Intermountain Research Station. 48 pp.</w:t>
      </w:r>
    </w:p>
    <w:p w:rsidRPr="00A43E41" w:rsidR="004D5F12" w:rsidP="000B4E1A" w:rsidRDefault="004D5F12" w14:paraId="42204F24" w14:textId="77777777"/>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A131C" w14:textId="77777777" w:rsidR="00383D72" w:rsidRDefault="00383D72">
      <w:r>
        <w:separator/>
      </w:r>
    </w:p>
  </w:endnote>
  <w:endnote w:type="continuationSeparator" w:id="0">
    <w:p w14:paraId="13E26244" w14:textId="77777777" w:rsidR="00383D72" w:rsidRDefault="00383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D8E0F" w14:textId="77777777" w:rsidR="00031C42" w:rsidRDefault="00031C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D0EC7" w14:textId="77777777" w:rsidR="000B4E1A" w:rsidRDefault="000B4E1A" w:rsidP="000B4E1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18C75" w14:textId="77777777" w:rsidR="00031C42" w:rsidRDefault="00031C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06358" w14:textId="77777777" w:rsidR="00383D72" w:rsidRDefault="00383D72">
      <w:r>
        <w:separator/>
      </w:r>
    </w:p>
  </w:footnote>
  <w:footnote w:type="continuationSeparator" w:id="0">
    <w:p w14:paraId="44A04295" w14:textId="77777777" w:rsidR="00383D72" w:rsidRDefault="00383D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232BE" w14:textId="77777777" w:rsidR="00031C42" w:rsidRDefault="00031C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FF652" w14:textId="77777777" w:rsidR="00A43E41" w:rsidRDefault="00A43E41" w:rsidP="000B4E1A">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C779C" w14:textId="77777777" w:rsidR="00031C42" w:rsidRDefault="00031C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D30BC"/>
    <w:pPr>
      <w:ind w:left="720"/>
    </w:pPr>
    <w:rPr>
      <w:rFonts w:ascii="Calibri" w:eastAsia="Calibri" w:hAnsi="Calibri"/>
      <w:sz w:val="22"/>
      <w:szCs w:val="22"/>
    </w:rPr>
  </w:style>
  <w:style w:type="character" w:styleId="Hyperlink">
    <w:name w:val="Hyperlink"/>
    <w:rsid w:val="00CD30BC"/>
    <w:rPr>
      <w:color w:val="0000FF"/>
      <w:u w:val="single"/>
    </w:rPr>
  </w:style>
  <w:style w:type="paragraph" w:styleId="BalloonText">
    <w:name w:val="Balloon Text"/>
    <w:basedOn w:val="Normal"/>
    <w:link w:val="BalloonTextChar"/>
    <w:uiPriority w:val="99"/>
    <w:semiHidden/>
    <w:unhideWhenUsed/>
    <w:rsid w:val="00C277C8"/>
    <w:rPr>
      <w:rFonts w:ascii="Tahoma" w:hAnsi="Tahoma" w:cs="Tahoma"/>
      <w:sz w:val="16"/>
      <w:szCs w:val="16"/>
    </w:rPr>
  </w:style>
  <w:style w:type="character" w:customStyle="1" w:styleId="BalloonTextChar">
    <w:name w:val="Balloon Text Char"/>
    <w:basedOn w:val="DefaultParagraphFont"/>
    <w:link w:val="BalloonText"/>
    <w:uiPriority w:val="99"/>
    <w:semiHidden/>
    <w:rsid w:val="00C277C8"/>
    <w:rPr>
      <w:rFonts w:ascii="Tahoma" w:hAnsi="Tahoma" w:cs="Tahoma"/>
      <w:sz w:val="16"/>
      <w:szCs w:val="16"/>
    </w:rPr>
  </w:style>
  <w:style w:type="character" w:customStyle="1" w:styleId="UnresolvedMention1">
    <w:name w:val="Unresolved Mention1"/>
    <w:basedOn w:val="DefaultParagraphFont"/>
    <w:uiPriority w:val="99"/>
    <w:semiHidden/>
    <w:unhideWhenUsed/>
    <w:rsid w:val="00AA0449"/>
    <w:rPr>
      <w:color w:val="808080"/>
      <w:shd w:val="clear" w:color="auto" w:fill="E6E6E6"/>
    </w:rPr>
  </w:style>
  <w:style w:type="character" w:styleId="CommentReference">
    <w:name w:val="annotation reference"/>
    <w:basedOn w:val="DefaultParagraphFont"/>
    <w:uiPriority w:val="99"/>
    <w:semiHidden/>
    <w:unhideWhenUsed/>
    <w:rsid w:val="00AA0449"/>
    <w:rPr>
      <w:sz w:val="16"/>
      <w:szCs w:val="16"/>
    </w:rPr>
  </w:style>
  <w:style w:type="paragraph" w:styleId="CommentText">
    <w:name w:val="annotation text"/>
    <w:basedOn w:val="Normal"/>
    <w:link w:val="CommentTextChar"/>
    <w:uiPriority w:val="99"/>
    <w:semiHidden/>
    <w:unhideWhenUsed/>
    <w:rsid w:val="00AA0449"/>
    <w:rPr>
      <w:sz w:val="20"/>
      <w:szCs w:val="20"/>
    </w:rPr>
  </w:style>
  <w:style w:type="character" w:customStyle="1" w:styleId="CommentTextChar">
    <w:name w:val="Comment Text Char"/>
    <w:basedOn w:val="DefaultParagraphFont"/>
    <w:link w:val="CommentText"/>
    <w:uiPriority w:val="99"/>
    <w:semiHidden/>
    <w:rsid w:val="00AA0449"/>
  </w:style>
  <w:style w:type="paragraph" w:styleId="CommentSubject">
    <w:name w:val="annotation subject"/>
    <w:basedOn w:val="CommentText"/>
    <w:next w:val="CommentText"/>
    <w:link w:val="CommentSubjectChar"/>
    <w:uiPriority w:val="99"/>
    <w:semiHidden/>
    <w:unhideWhenUsed/>
    <w:rsid w:val="00AA0449"/>
    <w:rPr>
      <w:b/>
      <w:bCs/>
    </w:rPr>
  </w:style>
  <w:style w:type="character" w:customStyle="1" w:styleId="CommentSubjectChar">
    <w:name w:val="Comment Subject Char"/>
    <w:basedOn w:val="CommentTextChar"/>
    <w:link w:val="CommentSubject"/>
    <w:uiPriority w:val="99"/>
    <w:semiHidden/>
    <w:rsid w:val="00AA04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2511">
      <w:bodyDiv w:val="1"/>
      <w:marLeft w:val="0"/>
      <w:marRight w:val="0"/>
      <w:marTop w:val="0"/>
      <w:marBottom w:val="0"/>
      <w:divBdr>
        <w:top w:val="none" w:sz="0" w:space="0" w:color="auto"/>
        <w:left w:val="none" w:sz="0" w:space="0" w:color="auto"/>
        <w:bottom w:val="none" w:sz="0" w:space="0" w:color="auto"/>
        <w:right w:val="none" w:sz="0" w:space="0" w:color="auto"/>
      </w:divBdr>
    </w:div>
    <w:div w:id="24138250">
      <w:bodyDiv w:val="1"/>
      <w:marLeft w:val="0"/>
      <w:marRight w:val="0"/>
      <w:marTop w:val="0"/>
      <w:marBottom w:val="0"/>
      <w:divBdr>
        <w:top w:val="none" w:sz="0" w:space="0" w:color="auto"/>
        <w:left w:val="none" w:sz="0" w:space="0" w:color="auto"/>
        <w:bottom w:val="none" w:sz="0" w:space="0" w:color="auto"/>
        <w:right w:val="none" w:sz="0" w:space="0" w:color="auto"/>
      </w:divBdr>
    </w:div>
    <w:div w:id="1796946307">
      <w:bodyDiv w:val="1"/>
      <w:marLeft w:val="0"/>
      <w:marRight w:val="0"/>
      <w:marTop w:val="0"/>
      <w:marBottom w:val="0"/>
      <w:divBdr>
        <w:top w:val="none" w:sz="0" w:space="0" w:color="auto"/>
        <w:left w:val="none" w:sz="0" w:space="0" w:color="auto"/>
        <w:bottom w:val="none" w:sz="0" w:space="0" w:color="auto"/>
        <w:right w:val="none" w:sz="0" w:space="0" w:color="auto"/>
      </w:divBdr>
    </w:div>
    <w:div w:id="187997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19</TotalTime>
  <Pages>7</Pages>
  <Words>2222</Words>
  <Characters>12670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9</cp:revision>
  <cp:lastPrinted>2014-08-21T14:36:00Z</cp:lastPrinted>
  <dcterms:created xsi:type="dcterms:W3CDTF">2017-08-09T19:47:00Z</dcterms:created>
  <dcterms:modified xsi:type="dcterms:W3CDTF">2025-02-12T09:41:25Z</dcterms:modified>
</cp:coreProperties>
</file>