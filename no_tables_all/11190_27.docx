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E69" w:rsidP="00AD5E69" w:rsidRDefault="00AD5E69" w14:paraId="381CDFDA" w14:textId="77777777">
      <w:pPr>
        <w:pStyle w:val="BpSTitle"/>
      </w:pPr>
      <w:r>
        <w:t>11190</w:t>
      </w:r>
    </w:p>
    <w:p w:rsidR="00AD5E69" w:rsidP="00AD5E69" w:rsidRDefault="00AD5E69" w14:paraId="46C46CD6" w14:textId="77777777">
      <w:pPr>
        <w:pStyle w:val="BpSTitle"/>
      </w:pPr>
      <w:r>
        <w:t>Southern Rocky Mountain Juniper Woodland and Savanna</w:t>
      </w:r>
    </w:p>
    <w:p w:rsidR="00AD5E69" w:rsidP="00AD5E69" w:rsidRDefault="00AD5E69" w14:paraId="789021E2" w14:textId="77777777">
      <w:r>
        <w:t>BpS Model/Description Version: Aug. 2020</w:t>
      </w:r>
      <w:r>
        <w:tab/>
      </w:r>
      <w:r>
        <w:tab/>
      </w:r>
      <w:r>
        <w:tab/>
      </w:r>
      <w:r>
        <w:tab/>
      </w:r>
      <w:r>
        <w:tab/>
      </w:r>
      <w:r>
        <w:tab/>
      </w:r>
      <w:r>
        <w:tab/>
      </w:r>
    </w:p>
    <w:p w:rsidR="00AD5E69" w:rsidP="00AD5E69" w:rsidRDefault="00AD5E69" w14:paraId="20803253" w14:textId="77777777"/>
    <w:p w:rsidR="00AD5E69" w:rsidP="00AD5E69" w:rsidRDefault="00AD5E69" w14:paraId="0F0598B0" w14:textId="77777777"/>
    <w:p w:rsidR="00AD5E69" w:rsidP="00AD5E69" w:rsidRDefault="00AD5E69" w14:paraId="64BF5048" w14:textId="77777777">
      <w:pPr>
        <w:pStyle w:val="InfoPara"/>
      </w:pPr>
      <w:r>
        <w:t>Vegetation Type</w:t>
      </w:r>
    </w:p>
    <w:p w:rsidR="00AD5E69" w:rsidP="00AD5E69" w:rsidRDefault="00F462F7" w14:paraId="1A77CAC7" w14:textId="448A89A4">
      <w:r w:rsidRPr="00F462F7">
        <w:t>Steppe/Savanna</w:t>
      </w:r>
      <w:bookmarkStart w:name="_GoBack" w:id="0"/>
      <w:bookmarkEnd w:id="0"/>
    </w:p>
    <w:p w:rsidR="00AD5E69" w:rsidP="00AD5E69" w:rsidRDefault="00AD5E69" w14:paraId="00AAE7FF" w14:textId="21258DA9">
      <w:pPr>
        <w:pStyle w:val="InfoPara"/>
      </w:pPr>
      <w:r>
        <w:t>Map Zone</w:t>
      </w:r>
    </w:p>
    <w:p w:rsidR="00AD5E69" w:rsidP="00AD5E69" w:rsidRDefault="00AD5E69" w14:paraId="3792E1DA" w14:textId="77777777">
      <w:r>
        <w:t>27</w:t>
      </w:r>
    </w:p>
    <w:p w:rsidR="00AD5E69" w:rsidP="00AD5E69" w:rsidRDefault="00AD5E69" w14:paraId="18EF353A" w14:textId="77777777">
      <w:pPr>
        <w:pStyle w:val="InfoPara"/>
      </w:pPr>
      <w:r>
        <w:t>Geographic Range</w:t>
      </w:r>
    </w:p>
    <w:p w:rsidR="00AD5E69" w:rsidP="00AD5E69" w:rsidRDefault="00AD5E69" w14:paraId="2BD9A686" w14:textId="16179128">
      <w:r>
        <w:t>Found throughout the region. This type is usually the lowest</w:t>
      </w:r>
      <w:r w:rsidR="00660914">
        <w:t>-</w:t>
      </w:r>
      <w:r>
        <w:t>elevation tree-dominated type in the area and is found on lower mountain slopes, mesas</w:t>
      </w:r>
      <w:r w:rsidR="00660914">
        <w:t>,</w:t>
      </w:r>
      <w:r>
        <w:t xml:space="preserve"> and adjacent plains. Found along the east</w:t>
      </w:r>
      <w:r w:rsidR="00660914">
        <w:t>ern</w:t>
      </w:r>
      <w:r>
        <w:t xml:space="preserve"> and south</w:t>
      </w:r>
      <w:r w:rsidR="00660914">
        <w:t>ern</w:t>
      </w:r>
      <w:r>
        <w:t xml:space="preserve"> slopes of central N</w:t>
      </w:r>
      <w:r w:rsidR="00660914">
        <w:t>ew Mexico</w:t>
      </w:r>
      <w:r>
        <w:t xml:space="preserve"> mountains. It is thought that this system might just grade into </w:t>
      </w:r>
      <w:r w:rsidR="00660914">
        <w:t>map zone (</w:t>
      </w:r>
      <w:r>
        <w:t>MZ</w:t>
      </w:r>
      <w:r w:rsidR="00660914">
        <w:t xml:space="preserve">) </w:t>
      </w:r>
      <w:r>
        <w:t>27 from MZ25 and MZ26. This type might be common in southeast C</w:t>
      </w:r>
      <w:r w:rsidR="00660914">
        <w:t>olorado</w:t>
      </w:r>
      <w:r>
        <w:t xml:space="preserve"> and northeast N</w:t>
      </w:r>
      <w:r w:rsidR="00660914">
        <w:t>ew Mexico</w:t>
      </w:r>
      <w:r>
        <w:t>. It might be found throughout MZ27, but does not extend very far into MZ33.</w:t>
      </w:r>
    </w:p>
    <w:p w:rsidR="00AD5E69" w:rsidP="00AD5E69" w:rsidRDefault="00AD5E69" w14:paraId="57D61BD9" w14:textId="77777777">
      <w:pPr>
        <w:pStyle w:val="InfoPara"/>
      </w:pPr>
      <w:r>
        <w:t>Biophysical Site Description</w:t>
      </w:r>
    </w:p>
    <w:p w:rsidR="00AD5E69" w:rsidP="00AD5E69" w:rsidRDefault="00AD5E69" w14:paraId="4BF74460" w14:textId="77777777">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old) juniper trees and occasionally </w:t>
      </w:r>
      <w:r w:rsidRPr="00E253E3">
        <w:rPr>
          <w:i/>
        </w:rPr>
        <w:t>Pinus edulis</w:t>
      </w:r>
      <w:r>
        <w:t>.</w:t>
      </w:r>
    </w:p>
    <w:p w:rsidR="00AD5E69" w:rsidP="00AD5E69" w:rsidRDefault="00AD5E69" w14:paraId="6806E9F8" w14:textId="77777777"/>
    <w:p w:rsidR="00AD5E69" w:rsidP="00AD5E69" w:rsidRDefault="00AD5E69" w14:paraId="6C4AB9CA" w14:textId="238CE704">
      <w:r>
        <w:t>Pi</w:t>
      </w:r>
      <w:r w:rsidR="00660914">
        <w:t>ny</w:t>
      </w:r>
      <w:r>
        <w:t>on-juniper savannas are usually found on gentle upland and transitional valley locations, where soil conditions favor grasses (or other grass-like plants) but can support at least some tree cover. Some savannas apparently have sparse tree cover because of edaphic or climatic limitations on woody plant growth (</w:t>
      </w:r>
      <w:proofErr w:type="spellStart"/>
      <w:r>
        <w:t>Romme</w:t>
      </w:r>
      <w:proofErr w:type="spellEnd"/>
      <w:r>
        <w:t xml:space="preserve"> working group 2006).</w:t>
      </w:r>
    </w:p>
    <w:p w:rsidR="00AD5E69" w:rsidP="00AD5E69" w:rsidRDefault="00AD5E69" w14:paraId="09C66D67" w14:textId="77777777"/>
    <w:p w:rsidR="00AD5E69" w:rsidP="00AD5E69" w:rsidRDefault="00AD5E69" w14:paraId="1C5FB501" w14:textId="48A1DF74">
      <w:r>
        <w:t>Pi</w:t>
      </w:r>
      <w:r w:rsidR="00660914">
        <w:t>ny</w:t>
      </w:r>
      <w:r>
        <w:t>on-juniper savannas typically are found on moderately deep, coarse to fine-textured soils that readily support a variety of growth forms including trees, grasses, and other herbaceous plants and in regions that receive reliable summer rainfall that fosters growth of warm-season grasses. This type of pi</w:t>
      </w:r>
      <w:r w:rsidR="00660914">
        <w:t>ny</w:t>
      </w:r>
      <w:r>
        <w:t xml:space="preserve">on-juniper vegetation appears to be especially prevalent in the basins and foothills of southern New Mexico, where a </w:t>
      </w:r>
      <w:proofErr w:type="gramStart"/>
      <w:r>
        <w:t>large portion</w:t>
      </w:r>
      <w:proofErr w:type="gramEnd"/>
      <w:r>
        <w:t xml:space="preserve"> of annual precipitation comes in the summer via monsoon rains. However, it is relatively rare in the Rocky Mountains, northern Colorado Plateau, and the Great Basin, where precipitation is more winter</w:t>
      </w:r>
      <w:r w:rsidR="00660914">
        <w:t>-</w:t>
      </w:r>
      <w:r>
        <w:t>dominated (</w:t>
      </w:r>
      <w:proofErr w:type="spellStart"/>
      <w:r>
        <w:t>Romme</w:t>
      </w:r>
      <w:proofErr w:type="spellEnd"/>
      <w:r>
        <w:t xml:space="preserve"> working group 2006).</w:t>
      </w:r>
    </w:p>
    <w:p w:rsidR="00AD5E69" w:rsidP="00AD5E69" w:rsidRDefault="00AD5E69" w14:paraId="1EAF9DC3" w14:textId="77777777">
      <w:pPr>
        <w:pStyle w:val="InfoPara"/>
      </w:pPr>
      <w:r>
        <w:t>Vegetation Description</w:t>
      </w:r>
    </w:p>
    <w:p w:rsidR="00AD5E69" w:rsidP="00AD5E69" w:rsidRDefault="00AD5E69" w14:paraId="524416BC" w14:textId="77777777">
      <w:proofErr w:type="spellStart"/>
      <w:r w:rsidRPr="00E253E3">
        <w:rPr>
          <w:i/>
        </w:rPr>
        <w:t>Juniperus</w:t>
      </w:r>
      <w:proofErr w:type="spellEnd"/>
      <w:r w:rsidRPr="00E253E3">
        <w:rPr>
          <w:i/>
        </w:rPr>
        <w:t xml:space="preserve"> </w:t>
      </w:r>
      <w:proofErr w:type="spellStart"/>
      <w:r w:rsidRPr="00E253E3">
        <w:rPr>
          <w:i/>
        </w:rPr>
        <w:t>monosperma</w:t>
      </w:r>
      <w:proofErr w:type="spellEnd"/>
      <w:r>
        <w:t xml:space="preserve"> and </w:t>
      </w:r>
      <w:proofErr w:type="spellStart"/>
      <w:r w:rsidRPr="00E253E3">
        <w:rPr>
          <w:i/>
        </w:rPr>
        <w:t>Juniperus</w:t>
      </w:r>
      <w:proofErr w:type="spellEnd"/>
      <w:r w:rsidRPr="00E253E3">
        <w:rPr>
          <w:i/>
        </w:rPr>
        <w:t xml:space="preserve"> </w:t>
      </w:r>
      <w:proofErr w:type="spellStart"/>
      <w:r w:rsidRPr="00E253E3">
        <w:rPr>
          <w:i/>
        </w:rPr>
        <w:t>scopulorum</w:t>
      </w:r>
      <w:proofErr w:type="spellEnd"/>
      <w:r>
        <w:t xml:space="preserve"> (at higher elevations) are the dominant tall shrubs or short trees. </w:t>
      </w:r>
      <w:r w:rsidRPr="00E253E3">
        <w:rPr>
          <w:i/>
        </w:rPr>
        <w:t>Pinus edulis</w:t>
      </w:r>
      <w:r>
        <w:t xml:space="preserve"> may be presen</w:t>
      </w:r>
      <w:r w:rsidR="002D5849">
        <w:t>t</w:t>
      </w:r>
      <w:r>
        <w:t xml:space="preserve"> but a subdominant for MZ27. Graminoid </w:t>
      </w:r>
      <w:r>
        <w:lastRenderedPageBreak/>
        <w:t xml:space="preserve">species are </w:t>
      </w:r>
      <w:proofErr w:type="gramStart"/>
      <w:r>
        <w:t>similar to</w:t>
      </w:r>
      <w:proofErr w:type="gramEnd"/>
      <w:r>
        <w:t xml:space="preserve"> those found in Western Great Plains Shortgrass Prairie (CES303.672), with </w:t>
      </w:r>
      <w:proofErr w:type="spellStart"/>
      <w:r w:rsidRPr="00E253E3">
        <w:rPr>
          <w:i/>
        </w:rPr>
        <w:t>Bouteloua</w:t>
      </w:r>
      <w:proofErr w:type="spellEnd"/>
      <w:r w:rsidRPr="00E253E3">
        <w:rPr>
          <w:i/>
        </w:rPr>
        <w:t xml:space="preserve"> </w:t>
      </w:r>
      <w:proofErr w:type="spellStart"/>
      <w:r w:rsidRPr="00E253E3">
        <w:rPr>
          <w:i/>
        </w:rPr>
        <w:t>gracilis</w:t>
      </w:r>
      <w:proofErr w:type="spellEnd"/>
      <w:r>
        <w:t xml:space="preserve"> and </w:t>
      </w:r>
      <w:proofErr w:type="spellStart"/>
      <w:r w:rsidRPr="00E253E3">
        <w:rPr>
          <w:i/>
        </w:rPr>
        <w:t>Pleuraphis</w:t>
      </w:r>
      <w:proofErr w:type="spellEnd"/>
      <w:r w:rsidRPr="00E253E3">
        <w:rPr>
          <w:i/>
        </w:rPr>
        <w:t xml:space="preserve"> </w:t>
      </w:r>
      <w:proofErr w:type="spellStart"/>
      <w:r w:rsidRPr="00E253E3">
        <w:rPr>
          <w:i/>
        </w:rPr>
        <w:t>jamesii</w:t>
      </w:r>
      <w:proofErr w:type="spellEnd"/>
      <w:r>
        <w:t xml:space="preserve"> being most common. In addition, succulents such as species of </w:t>
      </w:r>
      <w:r w:rsidRPr="00E253E3">
        <w:rPr>
          <w:i/>
        </w:rPr>
        <w:t>Yucca</w:t>
      </w:r>
      <w:r>
        <w:t xml:space="preserve"> and </w:t>
      </w:r>
      <w:r w:rsidRPr="00E253E3">
        <w:rPr>
          <w:i/>
        </w:rPr>
        <w:t>Opuntia</w:t>
      </w:r>
      <w:r>
        <w:t xml:space="preserve"> are typically present.</w:t>
      </w:r>
    </w:p>
    <w:p w:rsidR="00AD5E69" w:rsidP="00AD5E69" w:rsidRDefault="00AD5E69" w14:paraId="1928FC6C" w14:textId="77777777"/>
    <w:p w:rsidR="00AD5E69" w:rsidP="00AD5E69" w:rsidRDefault="00AD5E69" w14:paraId="546871B5" w14:textId="6E56D3A8">
      <w:r>
        <w:t xml:space="preserve">One reviewer for previous </w:t>
      </w:r>
      <w:r w:rsidR="00660914">
        <w:t>MZs</w:t>
      </w:r>
      <w:r>
        <w:t>/Rapid Assessment (RA) suggests that in White River National Forest, southern U</w:t>
      </w:r>
      <w:r w:rsidR="00660914">
        <w:t>tah</w:t>
      </w:r>
      <w:r>
        <w:t xml:space="preserve"> and N</w:t>
      </w:r>
      <w:r w:rsidR="00660914">
        <w:t>evada</w:t>
      </w:r>
      <w:r>
        <w:t>, vegetation is dominated by juniper.</w:t>
      </w:r>
    </w:p>
    <w:p w:rsidR="00AD5E69" w:rsidP="00AD5E69" w:rsidRDefault="00AD5E69" w14:paraId="45DF089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D5E69" w:rsidP="00AD5E69" w:rsidRDefault="00AD5E69" w14:paraId="177C1341" w14:textId="77777777">
      <w:pPr>
        <w:pStyle w:val="InfoPara"/>
      </w:pPr>
      <w:r>
        <w:t>Disturbance Description</w:t>
      </w:r>
    </w:p>
    <w:p w:rsidR="00AD5E69" w:rsidP="00AD5E69" w:rsidRDefault="00AD5E69" w14:paraId="0DFB5BC4" w14:textId="39BD4643">
      <w:r>
        <w:t>There is some debate as to whether surface or low</w:t>
      </w:r>
      <w:r w:rsidR="00660914">
        <w:t>-</w:t>
      </w:r>
      <w:r>
        <w:t>severity fire intervals should be high or low. Model for MZ28 made a significant increase in surface fire interval from the Rapid Assessment (RA) model that resulted in a shorter All Fire Return Interval. Some, however, question the high frequency of low</w:t>
      </w:r>
      <w:r w:rsidR="00660914">
        <w:t>-</w:t>
      </w:r>
      <w:r>
        <w:t>severity fires in this type. For MZ27, it seemed that many agreed that there should be a good amount of low</w:t>
      </w:r>
      <w:r w:rsidR="00660914">
        <w:t>-</w:t>
      </w:r>
      <w:r>
        <w:t>severity surface fire in this type.</w:t>
      </w:r>
    </w:p>
    <w:p w:rsidR="00AD5E69" w:rsidP="00AD5E69" w:rsidRDefault="00AD5E69" w14:paraId="7EFC15B0" w14:textId="77777777"/>
    <w:p w:rsidR="00AD5E69" w:rsidP="00AD5E69" w:rsidRDefault="00AD5E69" w14:paraId="27D8F694" w14:textId="319DF8B6">
      <w:r>
        <w:t xml:space="preserve">One reviewer for previous </w:t>
      </w:r>
      <w:r w:rsidR="00660914">
        <w:t>MZs</w:t>
      </w:r>
      <w:r>
        <w:t xml:space="preserve">/RA had concerns with all </w:t>
      </w:r>
      <w:r w:rsidR="00660914">
        <w:t xml:space="preserve">pinyon-juniper </w:t>
      </w:r>
      <w:r>
        <w:t xml:space="preserve">models and wanted to be certain there was a system with a long fire return interval </w:t>
      </w:r>
      <w:r w:rsidR="00660914">
        <w:t xml:space="preserve">(FRI) </w:t>
      </w:r>
      <w:r>
        <w:t>modeled.</w:t>
      </w:r>
    </w:p>
    <w:p w:rsidR="00AD5E69" w:rsidP="00AD5E69" w:rsidRDefault="00AD5E69" w14:paraId="49784622" w14:textId="77777777"/>
    <w:p w:rsidR="00AD5E69" w:rsidP="00AD5E69" w:rsidRDefault="00AD5E69" w14:paraId="2627734D" w14:textId="06D84DB6">
      <w:r>
        <w:t xml:space="preserve">Soil texture drives the fire regime. Sites with higher potential for graminoid understory will have higher fine fuel loading and create the spread component for more frequent and lower fire intensity. Sites with gravelly soils produce less grass and more shrub components, </w:t>
      </w:r>
      <w:r w:rsidR="00660914">
        <w:t xml:space="preserve">have </w:t>
      </w:r>
      <w:r>
        <w:t xml:space="preserve">less fire frequency, </w:t>
      </w:r>
      <w:r w:rsidR="00660914">
        <w:t xml:space="preserve">and are </w:t>
      </w:r>
      <w:r>
        <w:t>more lethal when wind</w:t>
      </w:r>
      <w:r w:rsidR="00660914">
        <w:t>-</w:t>
      </w:r>
      <w:r>
        <w:t xml:space="preserve">driven events (Dave Borland, BLM, </w:t>
      </w:r>
      <w:r w:rsidR="00660914">
        <w:t>personal communication</w:t>
      </w:r>
      <w:r>
        <w:t>).</w:t>
      </w:r>
    </w:p>
    <w:p w:rsidR="00AD5E69" w:rsidP="00AD5E69" w:rsidRDefault="00AD5E69" w14:paraId="527F087E" w14:textId="77777777"/>
    <w:p w:rsidR="00AD5E69" w:rsidP="00AD5E69" w:rsidRDefault="00AD5E69" w14:paraId="6E75BA77" w14:textId="77777777">
      <w:r>
        <w:t xml:space="preserve">Past fire regimes in southwestern pinyon-juniper woodlands were mixed, having both surface and crown fires, and </w:t>
      </w:r>
      <w:proofErr w:type="gramStart"/>
      <w:r>
        <w:t>are a reflection of</w:t>
      </w:r>
      <w:proofErr w:type="gramEnd"/>
      <w:r>
        <w:t xml:space="preserve">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AD5E69" w:rsidP="00AD5E69" w:rsidRDefault="00AD5E69" w14:paraId="357F4843" w14:textId="77777777"/>
    <w:p w:rsidR="00AD5E69" w:rsidP="00AD5E69" w:rsidRDefault="00AD5E69" w14:paraId="6F0414DE" w14:textId="77777777">
      <w:r>
        <w:t xml:space="preserve">Some feel that the </w:t>
      </w:r>
      <w:r w:rsidR="00660914">
        <w:t>mean fire return interval (</w:t>
      </w:r>
      <w:r>
        <w:t>MFRI</w:t>
      </w:r>
      <w:r w:rsidR="00660914">
        <w:t>)</w:t>
      </w:r>
      <w:r>
        <w:t xml:space="preserve"> for this type in MZs 27 and 33 should be </w:t>
      </w:r>
      <w:proofErr w:type="gramStart"/>
      <w:r>
        <w:t>similar to</w:t>
      </w:r>
      <w:proofErr w:type="gramEnd"/>
      <w:r>
        <w:t xml:space="preserve"> a shortgrass prairie regime. Others, however, do not. </w:t>
      </w:r>
    </w:p>
    <w:p w:rsidR="00AD5E69" w:rsidP="00AD5E69" w:rsidRDefault="00AD5E69" w14:paraId="0AA18362" w14:textId="77777777"/>
    <w:p w:rsidR="00AD5E69" w:rsidP="00AD5E69" w:rsidRDefault="00AD5E69" w14:paraId="713A0E75" w14:textId="77777777">
      <w:r>
        <w:t xml:space="preserve">There is little fire importation from adjacent types. </w:t>
      </w:r>
    </w:p>
    <w:p w:rsidR="00AD5E69" w:rsidP="00AD5E69" w:rsidRDefault="00AD5E69" w14:paraId="5B497FC2" w14:textId="77777777"/>
    <w:p w:rsidR="00AD5E69" w:rsidP="00AD5E69" w:rsidRDefault="00AD5E69" w14:paraId="2DB72CFD" w14:textId="6AB9E97C">
      <w:r>
        <w:t xml:space="preserve">Return interval for fire could be extended by ungulate grazing. Concentrations of ungulates could increase the percent of the landscape dominated by trees and some shrubs compared with reference conditions. </w:t>
      </w:r>
      <w:r w:rsidR="00660914">
        <w:t>FRIs</w:t>
      </w:r>
      <w:r>
        <w:t xml:space="preserve"> are now in the range of 60yrs</w:t>
      </w:r>
      <w:r w:rsidR="00660914">
        <w:t>+</w:t>
      </w:r>
      <w:r>
        <w:t>.</w:t>
      </w:r>
    </w:p>
    <w:p w:rsidR="00AD5E69" w:rsidP="00AD5E69" w:rsidRDefault="00AD5E69" w14:paraId="6745B4E2" w14:textId="77777777"/>
    <w:p w:rsidR="00AD5E69" w:rsidP="00AD5E69" w:rsidRDefault="00AD5E69" w14:paraId="78392D2C" w14:textId="77777777">
      <w:r>
        <w:t xml:space="preserve">Some areas have extensive mortality since 2002 due to the drought-induced </w:t>
      </w:r>
      <w:proofErr w:type="spellStart"/>
      <w:r>
        <w:t>Ips</w:t>
      </w:r>
      <w:proofErr w:type="spellEnd"/>
      <w:r>
        <w:t xml:space="preserve"> beetle outbreak. Episodic disturbance caused by insect infestation (grasshoppers, range caterpillars, Mormon crickets).</w:t>
      </w:r>
    </w:p>
    <w:p w:rsidR="00AD5E69" w:rsidP="00AD5E69" w:rsidRDefault="00AD5E69" w14:paraId="4486E07A" w14:textId="77777777"/>
    <w:p w:rsidR="00AD5E69" w:rsidP="00AD5E69" w:rsidRDefault="00AD5E69" w14:paraId="055E8CF4" w14:textId="793F25CA">
      <w:proofErr w:type="gramStart"/>
      <w:r>
        <w:t>Also</w:t>
      </w:r>
      <w:proofErr w:type="gramEnd"/>
      <w:r>
        <w:t xml:space="preserve"> there is climate change, drought, and </w:t>
      </w:r>
      <w:proofErr w:type="spellStart"/>
      <w:r>
        <w:t>pluvials</w:t>
      </w:r>
      <w:proofErr w:type="spellEnd"/>
      <w:r>
        <w:t xml:space="preserve"> that affect the dynamics of this system.</w:t>
      </w:r>
    </w:p>
    <w:p w:rsidR="00AD5E69" w:rsidP="00AD5E69" w:rsidRDefault="002D5849" w14:paraId="17521DF2"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5E69" w:rsidP="00AD5E69" w:rsidRDefault="00AD5E69" w14:paraId="297697D6" w14:textId="77777777">
      <w:pPr>
        <w:pStyle w:val="InfoPara"/>
      </w:pPr>
      <w:r>
        <w:t>Scale Description</w:t>
      </w:r>
    </w:p>
    <w:p w:rsidR="00AD5E69" w:rsidP="00AD5E69" w:rsidRDefault="00AD5E69" w14:paraId="45ABB160" w14:textId="77777777">
      <w:r>
        <w:t>The most common disturbance in this type is very small scale, either single-tree or small groups. If the conditions are just right, then it will burn whole stands up to 1</w:t>
      </w:r>
      <w:r w:rsidR="002D5849">
        <w:t>,</w:t>
      </w:r>
      <w:r>
        <w:t>000s of acres.</w:t>
      </w:r>
    </w:p>
    <w:p w:rsidR="00AD5E69" w:rsidP="00AD5E69" w:rsidRDefault="00AD5E69" w14:paraId="5FC94BEA" w14:textId="77777777">
      <w:pPr>
        <w:pStyle w:val="InfoPara"/>
      </w:pPr>
      <w:r>
        <w:t>Adjacency or Identification Concerns</w:t>
      </w:r>
    </w:p>
    <w:p w:rsidR="00AD5E69" w:rsidP="00AD5E69" w:rsidRDefault="00AD5E69" w14:paraId="4872426C" w14:textId="53239D0C">
      <w:r>
        <w:t>Higher</w:t>
      </w:r>
      <w:r w:rsidR="00660914">
        <w:t>-</w:t>
      </w:r>
      <w:r>
        <w:t xml:space="preserve">elevation sites of this type border the juniper steppe type. It is replaced upward by PIPO and/or </w:t>
      </w:r>
      <w:proofErr w:type="spellStart"/>
      <w:r>
        <w:t>Gambel</w:t>
      </w:r>
      <w:proofErr w:type="spellEnd"/>
      <w:r>
        <w:t xml:space="preserve"> oak/</w:t>
      </w:r>
      <w:proofErr w:type="spellStart"/>
      <w:r w:rsidRPr="00E253E3">
        <w:rPr>
          <w:i/>
        </w:rPr>
        <w:t>Cercocarpus</w:t>
      </w:r>
      <w:proofErr w:type="spellEnd"/>
      <w:r>
        <w:t xml:space="preserve"> shrubland and desert scrub on the lower end.</w:t>
      </w:r>
    </w:p>
    <w:p w:rsidR="00AD5E69" w:rsidP="00AD5E69" w:rsidRDefault="00AD5E69" w14:paraId="626B1115" w14:textId="77777777"/>
    <w:p w:rsidR="00AD5E69" w:rsidP="00AD5E69" w:rsidRDefault="00AD5E69" w14:paraId="407B4964" w14:textId="77777777">
      <w:r>
        <w:t>Concentrations of ungulates could increase the percent of the landscape dominated by trees and some shrubs compared with reference conditions.</w:t>
      </w:r>
    </w:p>
    <w:p w:rsidR="00AD5E69" w:rsidP="00AD5E69" w:rsidRDefault="00AD5E69" w14:paraId="54BB5758" w14:textId="77777777"/>
    <w:p w:rsidR="00AD5E69" w:rsidP="00AD5E69" w:rsidRDefault="00AD5E69" w14:paraId="3212B8E4" w14:textId="3C7ACA14">
      <w:r>
        <w:t>This system might be difficult to distinguish from 1059 in areas where there has been infilling or a type conversion. We need to distinguish between (1059) persistent woodlands where trees were dominant v</w:t>
      </w:r>
      <w:r w:rsidR="00660914">
        <w:t>ersus</w:t>
      </w:r>
      <w:r>
        <w:t xml:space="preserve"> areas where woody plants are either increasing in density relative to shrub</w:t>
      </w:r>
      <w:r w:rsidR="00660914">
        <w:t>-</w:t>
      </w:r>
      <w:r>
        <w:t xml:space="preserve"> or grass</w:t>
      </w:r>
      <w:r w:rsidR="00660914">
        <w:t>-</w:t>
      </w:r>
      <w:r>
        <w:t xml:space="preserve">dominated systems (infilling) or expanding into previously unwooded areas (expansion). Former </w:t>
      </w:r>
      <w:r w:rsidR="00660914">
        <w:t>pinyon-juniper</w:t>
      </w:r>
      <w:r>
        <w:t xml:space="preserve"> savannas (1190) or grasslands can become tree</w:t>
      </w:r>
      <w:r w:rsidR="00660914">
        <w:t>-</w:t>
      </w:r>
      <w:r>
        <w:t>invaded/encroached/</w:t>
      </w:r>
      <w:r w:rsidR="00660914">
        <w:t xml:space="preserve"> </w:t>
      </w:r>
      <w:r>
        <w:t>converted and appear like 1059, so soils are needed to distinguish them.</w:t>
      </w:r>
    </w:p>
    <w:p w:rsidR="00AD5E69" w:rsidP="00AD5E69" w:rsidRDefault="00AD5E69" w14:paraId="134BC837" w14:textId="77777777"/>
    <w:p w:rsidR="00AD5E69" w:rsidP="00AD5E69" w:rsidRDefault="00AD5E69" w14:paraId="5D4CA119" w14:textId="4DA73D80">
      <w:r>
        <w:t xml:space="preserve">Cheatgrass can be a problem in some areas in MZ27 and surrounding areas, although the scale of the problem does not generally rise to that of </w:t>
      </w:r>
      <w:r w:rsidR="00660914">
        <w:t>pinyon-juniper</w:t>
      </w:r>
      <w:r>
        <w:t xml:space="preserve"> woodlands in, for example, the Great Basin.</w:t>
      </w:r>
    </w:p>
    <w:p w:rsidR="00AD5E69" w:rsidP="00AD5E69" w:rsidRDefault="00AD5E69" w14:paraId="5FCD21FC" w14:textId="77777777"/>
    <w:p w:rsidR="00AD5E69" w:rsidP="00AD5E69" w:rsidRDefault="00AD5E69" w14:paraId="5B9D9B95" w14:textId="1B9E588D">
      <w:proofErr w:type="spellStart"/>
      <w:r>
        <w:t>Romme</w:t>
      </w:r>
      <w:proofErr w:type="spellEnd"/>
      <w:r>
        <w:t xml:space="preserve"> working group (2006) has identified issues with infilling</w:t>
      </w:r>
      <w:r w:rsidR="00660914">
        <w:t xml:space="preserve"> (</w:t>
      </w:r>
      <w:r>
        <w:t>increased tree density in areas that were historically more open</w:t>
      </w:r>
      <w:r w:rsidR="00660914">
        <w:t>)</w:t>
      </w:r>
      <w:r>
        <w:t xml:space="preserve"> and expansion </w:t>
      </w:r>
      <w:r w:rsidR="00660914">
        <w:t>(</w:t>
      </w:r>
      <w:r>
        <w:t>tree invasion into areas that were either shrublands or grass savannas</w:t>
      </w:r>
      <w:r w:rsidR="00660914">
        <w:t xml:space="preserve">) </w:t>
      </w:r>
      <w:r>
        <w:t xml:space="preserve">in areas that are today wooded. </w:t>
      </w:r>
    </w:p>
    <w:p w:rsidR="00AD5E69" w:rsidP="00AD5E69" w:rsidRDefault="00AD5E69" w14:paraId="48669791" w14:textId="77777777"/>
    <w:p w:rsidR="00AD5E69" w:rsidP="00AD5E69" w:rsidRDefault="00AD5E69" w14:paraId="22D179DB" w14:textId="45AE11E6">
      <w:r>
        <w:t>In some regions, especially parts of N</w:t>
      </w:r>
      <w:r w:rsidR="00660914">
        <w:t>ew Mexico</w:t>
      </w:r>
      <w:r>
        <w:t xml:space="preserve"> and A</w:t>
      </w:r>
      <w:r w:rsidR="00660914">
        <w:t>rizona</w:t>
      </w:r>
      <w:r>
        <w:t xml:space="preserve">, </w:t>
      </w:r>
      <w:r w:rsidR="00660914">
        <w:t>pinyon-juniper</w:t>
      </w:r>
      <w:r>
        <w:t xml:space="preserve"> savannas probably were more extensive historically than they are today; many savannas in these regions have been converted to </w:t>
      </w:r>
      <w:r w:rsidR="00660914">
        <w:t>pinyon-juniper</w:t>
      </w:r>
      <w:r>
        <w:t xml:space="preserve"> woodlands of moderate</w:t>
      </w:r>
      <w:r w:rsidR="00660914">
        <w:t>-</w:t>
      </w:r>
      <w:r>
        <w:t xml:space="preserve"> to high</w:t>
      </w:r>
      <w:r w:rsidR="00660914">
        <w:t>-</w:t>
      </w:r>
      <w:r>
        <w:t>canopy coverage during the 20th century (</w:t>
      </w:r>
      <w:proofErr w:type="spellStart"/>
      <w:r>
        <w:t>Romme</w:t>
      </w:r>
      <w:proofErr w:type="spellEnd"/>
      <w:r>
        <w:t xml:space="preserve"> working group 2006), and many former grasslands have been converted to </w:t>
      </w:r>
      <w:r w:rsidR="00660914">
        <w:lastRenderedPageBreak/>
        <w:t xml:space="preserve">pinyon-juniper </w:t>
      </w:r>
      <w:r>
        <w:t>savanna or woodland. In other regions, such as parts of C</w:t>
      </w:r>
      <w:r w:rsidR="00660914">
        <w:t>olorado</w:t>
      </w:r>
      <w:r>
        <w:t xml:space="preserve">, savannas were never extensive; conversion of savanna to </w:t>
      </w:r>
      <w:r w:rsidR="00660914">
        <w:t>pinyon-juniper</w:t>
      </w:r>
      <w:r>
        <w:t xml:space="preserve"> woodland has affected only a minor portion of the landscapes in these regions (</w:t>
      </w:r>
      <w:proofErr w:type="spellStart"/>
      <w:r>
        <w:t>Romme</w:t>
      </w:r>
      <w:proofErr w:type="spellEnd"/>
      <w:r>
        <w:t xml:space="preserve"> working group 2006).</w:t>
      </w:r>
    </w:p>
    <w:p w:rsidR="00AD5E69" w:rsidP="00AD5E69" w:rsidRDefault="00AD5E69" w14:paraId="593C9AC7" w14:textId="77777777"/>
    <w:p w:rsidR="00AD5E69" w:rsidP="00AD5E69" w:rsidRDefault="00AD5E69" w14:paraId="050AA46E" w14:textId="780EB5F3">
      <w:r>
        <w:t xml:space="preserve">Grazing and fire exclusion probably have been important mechanisms driving the conversion of savanna to </w:t>
      </w:r>
      <w:r w:rsidR="002E038C">
        <w:t>pinyon-juniper</w:t>
      </w:r>
      <w:r>
        <w:t xml:space="preserve"> woodland in at least some areas, but not all. </w:t>
      </w:r>
      <w:r w:rsidR="002E038C">
        <w:t>In the 20</w:t>
      </w:r>
      <w:r w:rsidRPr="002E038C" w:rsidR="002E038C">
        <w:t>th</w:t>
      </w:r>
      <w:r w:rsidR="002E038C">
        <w:t xml:space="preserve"> century, </w:t>
      </w:r>
      <w:r>
        <w:t>climate has also played a role in some areas (</w:t>
      </w:r>
      <w:proofErr w:type="spellStart"/>
      <w:r>
        <w:t>Romme</w:t>
      </w:r>
      <w:proofErr w:type="spellEnd"/>
      <w:r>
        <w:t xml:space="preserve"> working group 2006).</w:t>
      </w:r>
    </w:p>
    <w:p w:rsidR="00AD5E69" w:rsidP="00AD5E69" w:rsidRDefault="00AD5E69" w14:paraId="0452C52A" w14:textId="77777777"/>
    <w:p w:rsidR="00AD5E69" w:rsidP="00AD5E69" w:rsidRDefault="00AD5E69" w14:paraId="76628E62" w14:textId="47A7B00D">
      <w:r>
        <w:t>Expansion of pinyon and/or juniper into previously non-wooded areas occur</w:t>
      </w:r>
      <w:r w:rsidR="002E038C">
        <w:t>r</w:t>
      </w:r>
      <w:r>
        <w:t>ed prior to Euro</w:t>
      </w:r>
      <w:r w:rsidR="002E038C">
        <w:t xml:space="preserve">pean </w:t>
      </w:r>
      <w:r>
        <w:t>settlement on some sites, although this expansion may have been more extensive in the 20th century versus the previous. However, loss of pin</w:t>
      </w:r>
      <w:r w:rsidR="002E038C">
        <w:t>yo</w:t>
      </w:r>
      <w:r>
        <w:t>n and/or juniper from marginal sites also occurred historically and recently in some areas (</w:t>
      </w:r>
      <w:proofErr w:type="spellStart"/>
      <w:r>
        <w:t>Romme</w:t>
      </w:r>
      <w:proofErr w:type="spellEnd"/>
      <w:r>
        <w:t xml:space="preserve"> working group 2006).</w:t>
      </w:r>
    </w:p>
    <w:p w:rsidR="00AD5E69" w:rsidP="00AD5E69" w:rsidRDefault="00AD5E69" w14:paraId="3DFD334C" w14:textId="77777777"/>
    <w:p w:rsidR="00AD5E69" w:rsidP="00AD5E69" w:rsidRDefault="00AD5E69" w14:paraId="35A5C174" w14:textId="77777777">
      <w:r>
        <w:t xml:space="preserve">Especially in areas in which trees were historically rare or absent, there have been type conversions such that the historical condition is unidentifiable/replaced today. </w:t>
      </w:r>
    </w:p>
    <w:p w:rsidR="00AD5E69" w:rsidP="00AD5E69" w:rsidRDefault="00AD5E69" w14:paraId="32FB46A0" w14:textId="77777777"/>
    <w:p w:rsidR="00AD5E69" w:rsidP="00AD5E69" w:rsidRDefault="00AD5E69" w14:paraId="6CD1268A" w14:textId="0113359C">
      <w:r>
        <w:t>An important result of expansion into formerly non-wooded areas in many regions is that formerly heterogeneous mosaics of small patches of woodland, shrubland, and grassland are becoming more homogeneous as trees become established in the shrubland and grassland patches (</w:t>
      </w:r>
      <w:proofErr w:type="spellStart"/>
      <w:r>
        <w:t>Romme</w:t>
      </w:r>
      <w:proofErr w:type="spellEnd"/>
      <w:r>
        <w:t xml:space="preserve"> working group 2006).</w:t>
      </w:r>
    </w:p>
    <w:p w:rsidR="00AD5E69" w:rsidP="00AD5E69" w:rsidRDefault="00AD5E69" w14:paraId="2EC061BD" w14:textId="77777777"/>
    <w:p w:rsidR="00AD5E69" w:rsidP="00AD5E69" w:rsidRDefault="00AD5E69" w14:paraId="25724ED4" w14:textId="6355A4BC">
      <w:r>
        <w:t>Juniper savanna is invasive in lower valleys, mesas and rolling plains if deep soils, but natural if medium (~shallow) depth soils, e.g.</w:t>
      </w:r>
      <w:r w:rsidR="002E038C">
        <w:t>,</w:t>
      </w:r>
      <w:r>
        <w:t xml:space="preserve"> low rises between drainages. There are such areas east/west of US 54, south of I-40 with large</w:t>
      </w:r>
      <w:r w:rsidR="002E038C">
        <w:t>,</w:t>
      </w:r>
      <w:r>
        <w:t xml:space="preserve"> seemingly old junipers (Steven </w:t>
      </w:r>
      <w:proofErr w:type="spellStart"/>
      <w:r>
        <w:t>Yanoff</w:t>
      </w:r>
      <w:proofErr w:type="spellEnd"/>
      <w:r>
        <w:t xml:space="preserve">, TNC, </w:t>
      </w:r>
      <w:r w:rsidR="002E038C">
        <w:t>personal communication</w:t>
      </w:r>
      <w:r>
        <w:t>).</w:t>
      </w:r>
    </w:p>
    <w:p w:rsidR="00AD5E69" w:rsidP="00AD5E69" w:rsidRDefault="00AD5E69" w14:paraId="2D46D337" w14:textId="77777777"/>
    <w:p w:rsidR="00AD5E69" w:rsidP="00AD5E69" w:rsidRDefault="00AD5E69" w14:paraId="1121A14D" w14:textId="77777777">
      <w:r>
        <w:t xml:space="preserve">Some areas have extensive mortality since 2002 due to the drought-induced </w:t>
      </w:r>
      <w:proofErr w:type="spellStart"/>
      <w:r>
        <w:t>Ips</w:t>
      </w:r>
      <w:proofErr w:type="spellEnd"/>
      <w:r>
        <w:t xml:space="preserve"> beetle outbreak.</w:t>
      </w:r>
    </w:p>
    <w:p w:rsidR="00AD5E69" w:rsidP="00AD5E69" w:rsidRDefault="00AD5E69" w14:paraId="5235C2EA" w14:textId="77777777">
      <w:pPr>
        <w:pStyle w:val="InfoPara"/>
      </w:pPr>
      <w:r>
        <w:t>Issues or Problems</w:t>
      </w:r>
    </w:p>
    <w:p w:rsidR="00E253E3" w:rsidP="00AD5E69" w:rsidRDefault="00E253E3" w14:paraId="4EF1D631" w14:textId="77777777">
      <w:pPr>
        <w:pStyle w:val="InfoPara"/>
      </w:pPr>
    </w:p>
    <w:p w:rsidR="00AD5E69" w:rsidP="00AD5E69" w:rsidRDefault="00AD5E69" w14:paraId="148C95D1" w14:textId="04CD3188">
      <w:pPr>
        <w:pStyle w:val="InfoPara"/>
      </w:pPr>
      <w:r>
        <w:t>Native Uncharacteristic Conditions</w:t>
      </w:r>
    </w:p>
    <w:p w:rsidR="00AD5E69" w:rsidP="00AD5E69" w:rsidRDefault="00AD5E69" w14:paraId="705C1EE8" w14:textId="77777777"/>
    <w:p w:rsidR="00AD5E69" w:rsidP="00AD5E69" w:rsidRDefault="00AD5E69" w14:paraId="191A9C06" w14:textId="77777777">
      <w:pPr>
        <w:pStyle w:val="InfoPara"/>
      </w:pPr>
      <w:r>
        <w:t>Comments</w:t>
      </w:r>
    </w:p>
    <w:p w:rsidR="00B34296" w:rsidP="00B34296" w:rsidRDefault="00B34296" w14:paraId="2CE061D4" w14:textId="77777777">
      <w:pPr>
        <w:rPr>
          <w:b/>
        </w:rPr>
      </w:pPr>
    </w:p>
    <w:p w:rsidR="00B34296" w:rsidP="00B34296" w:rsidRDefault="00B34296" w14:paraId="3715DF14" w14:textId="77777777">
      <w:pPr>
        <w:rPr>
          <w:b/>
        </w:rPr>
      </w:pPr>
    </w:p>
    <w:p w:rsidR="00AD5E69" w:rsidP="00AD5E69" w:rsidRDefault="00AD5E69" w14:paraId="5D1BCCAB" w14:textId="77777777">
      <w:pPr>
        <w:pStyle w:val="ReportSection"/>
      </w:pPr>
      <w:r>
        <w:t>Succession Classes</w:t>
      </w:r>
    </w:p>
    <w:p w:rsidR="00AD5E69" w:rsidP="00AD5E69" w:rsidRDefault="00AD5E69" w14:paraId="0E87A42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5E69" w:rsidP="00AD5E69" w:rsidRDefault="00AD5E69" w14:paraId="04B0179A" w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AD5E69" w:rsidP="00AD5E69" w:rsidRDefault="00AD5E69" w14:paraId="38DAB75A" w14:textId="77777777"/>
    <w:p w:rsidR="00AD5E69" w:rsidP="00AD5E69" w:rsidRDefault="00AD5E69" w14:paraId="39B8B6EF" w14:textId="77777777">
      <w:pPr>
        <w:pStyle w:val="SClassInfoPara"/>
      </w:pPr>
      <w:r>
        <w:t>Indicator Species</w:t>
      </w:r>
    </w:p>
    <w:p w:rsidR="00AD5E69" w:rsidP="00AD5E69" w:rsidRDefault="00AD5E69" w14:paraId="5BB07F10" w14:textId="77777777"/>
    <w:p w:rsidR="00AD5E69" w:rsidP="00AD5E69" w:rsidRDefault="00AD5E69" w14:paraId="1D076D4B" w14:textId="77777777">
      <w:pPr>
        <w:pStyle w:val="SClassInfoPara"/>
      </w:pPr>
      <w:r>
        <w:t>Description</w:t>
      </w:r>
    </w:p>
    <w:p w:rsidR="00AD5E69" w:rsidP="00AD5E69" w:rsidRDefault="00AD5E69" w14:paraId="40F89FFA" w14:textId="77777777">
      <w:r>
        <w:t>Grass/forb/shrub/seedling -</w:t>
      </w:r>
      <w:r w:rsidR="002E038C">
        <w:t>-</w:t>
      </w:r>
      <w:r>
        <w:t xml:space="preserve"> usually post-fire.</w:t>
      </w:r>
    </w:p>
    <w:p w:rsidR="00AD5E69" w:rsidP="00AD5E69" w:rsidRDefault="00AD5E69" w14:paraId="1D1E0979" w14:textId="77777777"/>
    <w:p w:rsidR="00AD5E69" w:rsidP="00AD5E69" w:rsidRDefault="00AD5E69" w14:paraId="245E1DA8" w14:textId="2D07C05F">
      <w:r>
        <w:t xml:space="preserve">This class succeeds to B, a mid-open stage after approximately 70yrs. (However, Floyd et al. </w:t>
      </w:r>
      <w:r w:rsidR="002E038C">
        <w:t>[</w:t>
      </w:r>
      <w:r>
        <w:t>2000</w:t>
      </w:r>
      <w:r w:rsidR="002E038C">
        <w:t>]</w:t>
      </w:r>
      <w:r>
        <w:t xml:space="preserve"> in a Mesa Verde area suggest much longer recovery of woody vegetation if too large an area is killed. Recruitment is even more episodic in response to optimal climate conditions than in ponderosa.) </w:t>
      </w:r>
    </w:p>
    <w:p w:rsidR="00AD5E69" w:rsidP="00AD5E69" w:rsidRDefault="00AD5E69" w14:paraId="49A4806F" w14:textId="77777777"/>
    <w:p>
      <w:r>
        <w:rPr>
          <w:i/>
          <w:u w:val="single"/>
        </w:rPr>
        <w:t>Maximum Tree Size Class</w:t>
      </w:r>
      <w:br/>
      <w:r>
        <w:t>Sapling &gt;4.5ft; &lt;5" DBH</w:t>
      </w:r>
    </w:p>
    <w:p w:rsidR="00AD5E69" w:rsidP="00AD5E69" w:rsidRDefault="00AD5E69" w14:paraId="46E00A53" w14:textId="77777777">
      <w:pPr>
        <w:pStyle w:val="InfoPara"/>
        <w:pBdr>
          <w:top w:val="single" w:color="auto" w:sz="4" w:space="1"/>
        </w:pBdr>
      </w:pPr>
      <w:r>
        <w:t>Class B</w:t>
      </w:r>
      <w:r>
        <w:tab/>
        <w:t>13</w:t>
      </w:r>
      <w:r w:rsidR="002A3B10">
        <w:tab/>
      </w:r>
      <w:r w:rsidR="002A3B10">
        <w:tab/>
      </w:r>
      <w:r w:rsidR="002A3B10">
        <w:tab/>
      </w:r>
      <w:r w:rsidR="002A3B10">
        <w:tab/>
      </w:r>
      <w:r w:rsidR="004F7795">
        <w:t>Mid Development 1 - Open</w:t>
      </w:r>
    </w:p>
    <w:p w:rsidR="00AD5E69" w:rsidP="00AD5E69" w:rsidRDefault="00AD5E69" w14:paraId="73832EBE" w14:textId="77777777"/>
    <w:p w:rsidR="00AD5E69" w:rsidP="00AD5E69" w:rsidRDefault="00AD5E69" w14:paraId="0AA513BB" w14:textId="77777777">
      <w:pPr>
        <w:pStyle w:val="SClassInfoPara"/>
      </w:pPr>
      <w:r>
        <w:t>Indicator Species</w:t>
      </w:r>
    </w:p>
    <w:p w:rsidR="00AD5E69" w:rsidP="00AD5E69" w:rsidRDefault="00AD5E69" w14:paraId="5D7D724F" w14:textId="77777777"/>
    <w:p w:rsidR="00AD5E69" w:rsidP="00AD5E69" w:rsidRDefault="00AD5E69" w14:paraId="30972494" w14:textId="77777777">
      <w:pPr>
        <w:pStyle w:val="SClassInfoPara"/>
      </w:pPr>
      <w:r>
        <w:t>Description</w:t>
      </w:r>
    </w:p>
    <w:p w:rsidR="00AD5E69" w:rsidP="00AD5E69" w:rsidRDefault="00AD5E69" w14:paraId="3163207A" w14:textId="77777777">
      <w:r>
        <w:t>Mid-developmen</w:t>
      </w:r>
      <w:r w:rsidR="002D5849">
        <w:t>t, open</w:t>
      </w:r>
      <w:r>
        <w:t xml:space="preserve"> pinyon-juniper stand with mixed shrub/herbaceous</w:t>
      </w:r>
    </w:p>
    <w:p w:rsidR="00AD5E69" w:rsidP="00AD5E69" w:rsidRDefault="00AD5E69" w14:paraId="42E1B293" w14:textId="77777777">
      <w:r>
        <w:t xml:space="preserve">community in understory. Review for MZ27 suggested </w:t>
      </w:r>
      <w:r w:rsidR="002D5849">
        <w:t>that max</w:t>
      </w:r>
      <w:r w:rsidR="002E038C">
        <w:t>imum</w:t>
      </w:r>
      <w:r w:rsidR="002D5849">
        <w:t xml:space="preserve"> canopy cover might be as low as </w:t>
      </w:r>
      <w:r>
        <w:t>20%.</w:t>
      </w:r>
    </w:p>
    <w:p w:rsidR="00AD5E69" w:rsidP="00AD5E69" w:rsidRDefault="00AD5E69" w14:paraId="678C8B77" w14:textId="77777777"/>
    <w:p w:rsidR="00AD5E69" w:rsidP="00AD5E69" w:rsidRDefault="00AD5E69" w14:paraId="15CF3ACF" w14:textId="77777777"/>
    <w:p>
      <w:r>
        <w:rPr>
          <w:i/>
          <w:u w:val="single"/>
        </w:rPr>
        <w:t>Maximum Tree Size Class</w:t>
      </w:r>
      <w:br/>
      <w:r>
        <w:t>Medium 9-21" DBH</w:t>
      </w:r>
    </w:p>
    <w:p w:rsidR="00AD5E69" w:rsidP="00AD5E69" w:rsidRDefault="00AD5E69" w14:paraId="4A0FE43A" w14:textId="77777777">
      <w:pPr>
        <w:pStyle w:val="InfoPara"/>
        <w:pBdr>
          <w:top w:val="single" w:color="auto" w:sz="4" w:space="1"/>
        </w:pBdr>
      </w:pPr>
      <w:r>
        <w:t>Class C</w:t>
      </w:r>
      <w:r>
        <w:tab/>
        <w:t>9</w:t>
      </w:r>
      <w:r w:rsidR="002A3B10">
        <w:tab/>
      </w:r>
      <w:r w:rsidR="002A3B10">
        <w:tab/>
      </w:r>
      <w:r w:rsidR="002A3B10">
        <w:tab/>
      </w:r>
      <w:r w:rsidR="002A3B10">
        <w:tab/>
      </w:r>
      <w:r w:rsidR="004F7795">
        <w:t>Mid Development 1 - Closed</w:t>
      </w:r>
    </w:p>
    <w:p w:rsidR="00AD5E69" w:rsidP="00AD5E69" w:rsidRDefault="00AD5E69" w14:paraId="2C112E20" w14:textId="77777777"/>
    <w:p w:rsidR="00AD5E69" w:rsidP="00AD5E69" w:rsidRDefault="00AD5E69" w14:paraId="2A2341C4" w14:textId="77777777">
      <w:pPr>
        <w:pStyle w:val="SClassInfoPara"/>
      </w:pPr>
      <w:r>
        <w:t>Indicator Species</w:t>
      </w:r>
    </w:p>
    <w:p w:rsidR="00AD5E69" w:rsidP="00AD5E69" w:rsidRDefault="00AD5E69" w14:paraId="36213420" w14:textId="77777777"/>
    <w:p w:rsidR="00AD5E69" w:rsidP="00AD5E69" w:rsidRDefault="00AD5E69" w14:paraId="32D98964" w14:textId="77777777">
      <w:pPr>
        <w:pStyle w:val="SClassInfoPara"/>
      </w:pPr>
      <w:r>
        <w:lastRenderedPageBreak/>
        <w:t>Description</w:t>
      </w:r>
    </w:p>
    <w:p w:rsidR="00AD5E69" w:rsidP="00AD5E69" w:rsidRDefault="00AD5E69" w14:paraId="5E788C08" w14:textId="77777777">
      <w:r>
        <w:t xml:space="preserve">Mid-development, dense pinyon-juniper woodland; understory being lost. </w:t>
      </w:r>
      <w:r w:rsidR="002D5849">
        <w:t>Review for MZ27 suggested that max</w:t>
      </w:r>
      <w:r w:rsidR="002E038C">
        <w:t>imum</w:t>
      </w:r>
      <w:r w:rsidR="002D5849">
        <w:t xml:space="preserve"> canopy cover might be as low as 30%. </w:t>
      </w:r>
    </w:p>
    <w:p w:rsidR="00AD5E69" w:rsidP="00AD5E69" w:rsidRDefault="00AD5E69" w14:paraId="51A0EC6A" w14:textId="77777777"/>
    <w:p w:rsidR="00AD5E69" w:rsidP="00AD5E69" w:rsidRDefault="00AD5E69" w14:paraId="259A92B9" w14:textId="77777777"/>
    <w:p>
      <w:r>
        <w:rPr>
          <w:i/>
          <w:u w:val="single"/>
        </w:rPr>
        <w:t>Maximum Tree Size Class</w:t>
      </w:r>
      <w:br/>
      <w:r>
        <w:t>Medium 9-21" DBH</w:t>
      </w:r>
    </w:p>
    <w:p w:rsidR="00AD5E69" w:rsidP="00AD5E69" w:rsidRDefault="00AD5E69" w14:paraId="35FB927B" w14:textId="77777777">
      <w:pPr>
        <w:pStyle w:val="InfoPara"/>
        <w:pBdr>
          <w:top w:val="single" w:color="auto" w:sz="4" w:space="1"/>
        </w:pBdr>
      </w:pPr>
      <w:r>
        <w:t>Class D</w:t>
      </w:r>
      <w:r>
        <w:tab/>
        <w:t>8</w:t>
      </w:r>
      <w:r w:rsidR="002A3B10">
        <w:tab/>
      </w:r>
      <w:r w:rsidR="002A3B10">
        <w:tab/>
      </w:r>
      <w:r w:rsidR="002A3B10">
        <w:tab/>
      </w:r>
      <w:r w:rsidR="002A3B10">
        <w:tab/>
      </w:r>
      <w:r w:rsidR="004F7795">
        <w:t>Late Development 1 - Closed</w:t>
      </w:r>
    </w:p>
    <w:p w:rsidR="00AD5E69" w:rsidP="00AD5E69" w:rsidRDefault="00AD5E69" w14:paraId="26A4803F" w14:textId="77777777"/>
    <w:p w:rsidR="00AD5E69" w:rsidP="00AD5E69" w:rsidRDefault="00AD5E69" w14:paraId="0FD8BA78" w14:textId="77777777">
      <w:pPr>
        <w:pStyle w:val="SClassInfoPara"/>
      </w:pPr>
      <w:r>
        <w:t>Indicator Species</w:t>
      </w:r>
    </w:p>
    <w:p w:rsidR="00AD5E69" w:rsidP="00AD5E69" w:rsidRDefault="00AD5E69" w14:paraId="3C8973E9" w14:textId="77777777"/>
    <w:p w:rsidR="00AD5E69" w:rsidP="00AD5E69" w:rsidRDefault="00AD5E69" w14:paraId="00307EE6" w14:textId="77777777">
      <w:pPr>
        <w:pStyle w:val="SClassInfoPara"/>
      </w:pPr>
      <w:r>
        <w:t>Description</w:t>
      </w:r>
    </w:p>
    <w:p w:rsidR="00AD5E69" w:rsidP="00AD5E69" w:rsidRDefault="00AD5E69" w14:paraId="5F80FB72" w14:textId="1D6BD993">
      <w:r>
        <w:t xml:space="preserve">Dense, old-growth stands with multiple layers. Late-development, closed pinyon-juniper forest. May have all-aged, multi-storied structure. Moderate mortality within stand. Occasional shrubs with few grasses and forbs and often much rock. </w:t>
      </w:r>
      <w:r w:rsidR="002D5849">
        <w:t>Review for MZ27 suggested that canopy cover might be lower, e.g.</w:t>
      </w:r>
      <w:r w:rsidR="002E038C">
        <w:t xml:space="preserve">, </w:t>
      </w:r>
      <w:r w:rsidR="002D5849">
        <w:t>11-35%.</w:t>
      </w:r>
    </w:p>
    <w:p w:rsidR="00AD5E69" w:rsidP="00AD5E69" w:rsidRDefault="00AD5E69" w14:paraId="723B1F9A" w14:textId="77777777"/>
    <w:p w:rsidR="00AD5E69" w:rsidP="00AD5E69" w:rsidRDefault="00AD5E69" w14:paraId="61384157" w14:textId="77777777"/>
    <w:p>
      <w:r>
        <w:rPr>
          <w:i/>
          <w:u w:val="single"/>
        </w:rPr>
        <w:t>Maximum Tree Size Class</w:t>
      </w:r>
      <w:br/>
      <w:r>
        <w:t>Large 21-33" DBH</w:t>
      </w:r>
    </w:p>
    <w:p w:rsidR="00AD5E69" w:rsidP="00AD5E69" w:rsidRDefault="00AD5E69" w14:paraId="462FA41C" w14:textId="77777777">
      <w:pPr>
        <w:pStyle w:val="InfoPara"/>
        <w:pBdr>
          <w:top w:val="single" w:color="auto" w:sz="4" w:space="1"/>
        </w:pBdr>
      </w:pPr>
      <w:r>
        <w:t>Class E</w:t>
      </w:r>
      <w:r>
        <w:tab/>
        <w:t>63</w:t>
      </w:r>
      <w:r w:rsidR="002A3B10">
        <w:tab/>
      </w:r>
      <w:r w:rsidR="002A3B10">
        <w:tab/>
      </w:r>
      <w:r w:rsidR="002A3B10">
        <w:tab/>
      </w:r>
      <w:r w:rsidR="002A3B10">
        <w:tab/>
      </w:r>
      <w:r w:rsidR="004F7795">
        <w:t>Late Development 1 - Open</w:t>
      </w:r>
    </w:p>
    <w:p w:rsidR="00AD5E69" w:rsidP="00AD5E69" w:rsidRDefault="00AD5E69" w14:paraId="294EEE58" w14:textId="77777777"/>
    <w:p w:rsidR="00AD5E69" w:rsidP="00AD5E69" w:rsidRDefault="00AD5E69" w14:paraId="541A7D69" w14:textId="77777777">
      <w:pPr>
        <w:pStyle w:val="SClassInfoPara"/>
      </w:pPr>
      <w:r>
        <w:t>Indicator Species</w:t>
      </w:r>
    </w:p>
    <w:p w:rsidR="00AD5E69" w:rsidP="00AD5E69" w:rsidRDefault="00AD5E69" w14:paraId="5718C8ED" w14:textId="77777777"/>
    <w:p w:rsidR="00AD5E69" w:rsidP="00AD5E69" w:rsidRDefault="00AD5E69" w14:paraId="6CE11BD0" w14:textId="77777777">
      <w:pPr>
        <w:pStyle w:val="SClassInfoPara"/>
      </w:pPr>
      <w:r>
        <w:t>Description</w:t>
      </w:r>
    </w:p>
    <w:p w:rsidR="00AD5E69" w:rsidP="00AD5E69" w:rsidRDefault="00AD5E69" w14:paraId="12F4F419" w14:textId="41BA14D6">
      <w:r>
        <w:t>Late-development, open pinyon</w:t>
      </w:r>
      <w:r w:rsidR="00E253E3">
        <w:t>-juniper</w:t>
      </w:r>
      <w:r>
        <w:t xml:space="preserve"> stand with “savanna-like” appearance; mixed grass/</w:t>
      </w:r>
      <w:r w:rsidR="002E038C">
        <w:t xml:space="preserve"> </w:t>
      </w:r>
      <w:r>
        <w:t xml:space="preserve">shrub/herbaceous community. </w:t>
      </w:r>
    </w:p>
    <w:p w:rsidR="00AD5E69" w:rsidP="00AD5E69" w:rsidRDefault="00AD5E69" w14:paraId="5A452E8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D5E69" w:rsidP="00AD5E69" w:rsidRDefault="00AD5E69" w14:paraId="2F70332A" w14:textId="77777777">
      <w:r>
        <w:t xml:space="preserve">Baker, W.L. and D.J. </w:t>
      </w:r>
      <w:proofErr w:type="spellStart"/>
      <w:r>
        <w:t>Shinneman</w:t>
      </w:r>
      <w:proofErr w:type="spellEnd"/>
      <w:r>
        <w:t>. 2004. Fire and restoration of piñon-juniper woodlands in the western United States: a review. Forest Ecology and Management 189: 1-21.</w:t>
      </w:r>
    </w:p>
    <w:p w:rsidR="00AD5E69" w:rsidP="00AD5E69" w:rsidRDefault="00AD5E69" w14:paraId="7E67A546" w14:textId="77777777"/>
    <w:p w:rsidR="00AD5E69" w:rsidP="00AD5E69" w:rsidRDefault="00AD5E69" w14:paraId="693C7885" w14:textId="77777777">
      <w:r>
        <w:lastRenderedPageBreak/>
        <w:t xml:space="preserve">Floyd, M.L., W.H. </w:t>
      </w:r>
      <w:proofErr w:type="spellStart"/>
      <w:r>
        <w:t>Romme</w:t>
      </w:r>
      <w:proofErr w:type="spellEnd"/>
      <w:r>
        <w:t xml:space="preserve"> and D.D. Hanna. 2000. Fire history and Vegetation Pattern in Mesa Verde National Park, Colorado, USA. Ecological Applications 10, 1666-1680.</w:t>
      </w:r>
    </w:p>
    <w:p w:rsidR="00AD5E69" w:rsidP="00AD5E69" w:rsidRDefault="00AD5E69" w14:paraId="4FE87D87" w14:textId="77777777"/>
    <w:p w:rsidR="00AD5E69" w:rsidP="00AD5E69" w:rsidRDefault="00AD5E69" w14:paraId="25247D82" w14:textId="77777777">
      <w:r>
        <w:t xml:space="preserve">Gottfried, G.J., Eskew, L.G., Curtin, C.G. and </w:t>
      </w:r>
      <w:proofErr w:type="spellStart"/>
      <w:r>
        <w:t>Edminster</w:t>
      </w:r>
      <w:proofErr w:type="spellEnd"/>
      <w:r>
        <w:t xml:space="preserve">, C.B.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 95-99.</w:t>
      </w:r>
    </w:p>
    <w:p w:rsidR="00AD5E69" w:rsidP="00AD5E69" w:rsidRDefault="00AD5E69" w14:paraId="03EFB96D" w14:textId="77777777"/>
    <w:p w:rsidR="00AD5E69" w:rsidP="00AD5E69" w:rsidRDefault="00AD5E69" w14:paraId="1EA92BDE" w14:textId="77777777">
      <w:r>
        <w:t>NatureServe. 2007. International Ecological Classification Standard: Terrestrial Ecological Classifications. NatureServe Central Databases. Arlington, VA. Data current as of 10 February 2007.</w:t>
      </w:r>
    </w:p>
    <w:p w:rsidR="00AD5E69" w:rsidP="00AD5E69" w:rsidRDefault="00AD5E69" w14:paraId="5B04B000" w14:textId="77777777"/>
    <w:p w:rsidR="00AD5E69" w:rsidP="00AD5E69" w:rsidRDefault="00AD5E69" w14:paraId="5DE0CD5C" w14:textId="77777777">
      <w:r>
        <w:t xml:space="preserve">NatureServe. 2005. NatureServe Explorer: An online encyclopedia of life [web application]. Version 4.4. NatureServe, Arlington, Virginia. Available http://www.natureserve.org/explorer. (Accessed: May 2, 2005). </w:t>
      </w:r>
    </w:p>
    <w:p w:rsidR="00AD5E69" w:rsidP="00AD5E69" w:rsidRDefault="00AD5E69" w14:paraId="143328B4" w14:textId="77777777"/>
    <w:p w:rsidR="00AD5E69" w:rsidP="00AD5E69" w:rsidRDefault="00AD5E69" w14:paraId="09AD328C" w14:textId="77777777">
      <w:r>
        <w:t>NatureServe. 2004. International Ecological Classification Standard: Terrestrial Ecological Classifications, NatureServe Central Databases. Arlington, VA. U.S.A. Data current as of November 4, 2004.</w:t>
      </w:r>
    </w:p>
    <w:p w:rsidR="00AD5E69" w:rsidP="00AD5E69" w:rsidRDefault="00AD5E69" w14:paraId="5478DE54" w14:textId="77777777"/>
    <w:p w:rsidR="00AD5E69" w:rsidP="00AD5E69" w:rsidRDefault="00AD5E69" w14:paraId="3BF62292"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AD5E69" w:rsidP="00AD5E69" w:rsidRDefault="00AD5E69" w14:paraId="6C98FDA6" w14:textId="77777777"/>
    <w:p w:rsidR="00AD5E69" w:rsidP="00AD5E69" w:rsidRDefault="00AD5E69" w14:paraId="4447B580" w14:textId="77777777">
      <w:proofErr w:type="spellStart"/>
      <w:r>
        <w:t>Romme</w:t>
      </w:r>
      <w:proofErr w:type="spellEnd"/>
      <w:r>
        <w:t>, W.H. and working group of 12 researchers (August 2006). Historical and modern disturbance regimes, stand structures, and landscape dynamics in pinon-juniper vegetation of the western U.S. Boulder, CO. Draft in progress.</w:t>
      </w:r>
    </w:p>
    <w:p w:rsidR="00AD5E69" w:rsidP="00AD5E69" w:rsidRDefault="00AD5E69" w14:paraId="0E0AD46F" w14:textId="77777777"/>
    <w:p w:rsidR="00AD5E69" w:rsidP="00AD5E69" w:rsidRDefault="00AD5E69" w14:paraId="50844D23" w14:textId="77777777">
      <w:r>
        <w:t xml:space="preserve">Stein, S.J. 1988. Fire History of the </w:t>
      </w:r>
      <w:proofErr w:type="spellStart"/>
      <w:r>
        <w:t>Paunsaugunt</w:t>
      </w:r>
      <w:proofErr w:type="spellEnd"/>
      <w:r>
        <w:t xml:space="preserve"> Plateau in Southern Utah. Great Basin Naturalist 48(1): 58-63.</w:t>
      </w:r>
    </w:p>
    <w:p w:rsidR="00AD5E69" w:rsidP="00AD5E69" w:rsidRDefault="00AD5E69" w14:paraId="7E9014FF" w14:textId="77777777"/>
    <w:p w:rsidR="00AD5E69" w:rsidP="00AD5E69" w:rsidRDefault="00AD5E69" w14:paraId="7882804E" w14:textId="77777777">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AD5E69" w:rsidP="00AD5E69" w:rsidRDefault="00AD5E69" w14:paraId="41813256" w14:textId="77777777">
      <w:r>
        <w:t>USDA Forest Service, Rocky Mountain Research Station, Fire Sciences Laboratory (Producer). Available: http://www.fs.fed.us/database/feis/ [2005, May 2].</w:t>
      </w:r>
    </w:p>
    <w:p w:rsidRPr="00A43E41" w:rsidR="004D5F12" w:rsidP="00AD5E69" w:rsidRDefault="004D5F12" w14:paraId="1474ECC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44F33" w14:textId="77777777" w:rsidR="000639AF" w:rsidRDefault="000639AF">
      <w:r>
        <w:separator/>
      </w:r>
    </w:p>
  </w:endnote>
  <w:endnote w:type="continuationSeparator" w:id="0">
    <w:p w14:paraId="2067E88E" w14:textId="77777777" w:rsidR="000639AF" w:rsidRDefault="00063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A824" w14:textId="77777777" w:rsidR="001D59BB" w:rsidRDefault="001D59BB" w:rsidP="00AD5E6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B097" w14:textId="77777777" w:rsidR="000639AF" w:rsidRDefault="000639AF">
      <w:r>
        <w:separator/>
      </w:r>
    </w:p>
  </w:footnote>
  <w:footnote w:type="continuationSeparator" w:id="0">
    <w:p w14:paraId="4407E026" w14:textId="77777777" w:rsidR="000639AF" w:rsidRDefault="000639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7A13" w14:textId="77777777" w:rsidR="001D59BB" w:rsidRDefault="001D59BB" w:rsidP="00AD5E6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34296"/>
    <w:pPr>
      <w:ind w:left="720"/>
    </w:pPr>
    <w:rPr>
      <w:rFonts w:ascii="Calibri" w:eastAsia="Calibri" w:hAnsi="Calibri"/>
      <w:sz w:val="22"/>
      <w:szCs w:val="22"/>
    </w:rPr>
  </w:style>
  <w:style w:type="character" w:styleId="Hyperlink">
    <w:name w:val="Hyperlink"/>
    <w:rsid w:val="00B34296"/>
    <w:rPr>
      <w:color w:val="0000FF"/>
      <w:u w:val="single"/>
    </w:rPr>
  </w:style>
  <w:style w:type="paragraph" w:styleId="BalloonText">
    <w:name w:val="Balloon Text"/>
    <w:basedOn w:val="Normal"/>
    <w:link w:val="BalloonTextChar"/>
    <w:uiPriority w:val="99"/>
    <w:semiHidden/>
    <w:unhideWhenUsed/>
    <w:rsid w:val="006609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914"/>
    <w:rPr>
      <w:rFonts w:ascii="Segoe UI" w:hAnsi="Segoe UI" w:cs="Segoe UI"/>
      <w:sz w:val="18"/>
      <w:szCs w:val="18"/>
    </w:rPr>
  </w:style>
  <w:style w:type="character" w:styleId="CommentReference">
    <w:name w:val="annotation reference"/>
    <w:basedOn w:val="DefaultParagraphFont"/>
    <w:uiPriority w:val="99"/>
    <w:semiHidden/>
    <w:unhideWhenUsed/>
    <w:rsid w:val="002E038C"/>
    <w:rPr>
      <w:sz w:val="16"/>
      <w:szCs w:val="16"/>
    </w:rPr>
  </w:style>
  <w:style w:type="paragraph" w:styleId="CommentText">
    <w:name w:val="annotation text"/>
    <w:basedOn w:val="Normal"/>
    <w:link w:val="CommentTextChar"/>
    <w:uiPriority w:val="99"/>
    <w:semiHidden/>
    <w:unhideWhenUsed/>
    <w:rsid w:val="002E038C"/>
    <w:rPr>
      <w:sz w:val="20"/>
      <w:szCs w:val="20"/>
    </w:rPr>
  </w:style>
  <w:style w:type="character" w:customStyle="1" w:styleId="CommentTextChar">
    <w:name w:val="Comment Text Char"/>
    <w:basedOn w:val="DefaultParagraphFont"/>
    <w:link w:val="CommentText"/>
    <w:uiPriority w:val="99"/>
    <w:semiHidden/>
    <w:rsid w:val="002E038C"/>
  </w:style>
  <w:style w:type="paragraph" w:styleId="CommentSubject">
    <w:name w:val="annotation subject"/>
    <w:basedOn w:val="CommentText"/>
    <w:next w:val="CommentText"/>
    <w:link w:val="CommentSubjectChar"/>
    <w:uiPriority w:val="99"/>
    <w:semiHidden/>
    <w:unhideWhenUsed/>
    <w:rsid w:val="002E038C"/>
    <w:rPr>
      <w:b/>
      <w:bCs/>
    </w:rPr>
  </w:style>
  <w:style w:type="character" w:customStyle="1" w:styleId="CommentSubjectChar">
    <w:name w:val="Comment Subject Char"/>
    <w:basedOn w:val="CommentTextChar"/>
    <w:link w:val="CommentSubject"/>
    <w:uiPriority w:val="99"/>
    <w:semiHidden/>
    <w:rsid w:val="002E0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25656">
      <w:bodyDiv w:val="1"/>
      <w:marLeft w:val="0"/>
      <w:marRight w:val="0"/>
      <w:marTop w:val="0"/>
      <w:marBottom w:val="0"/>
      <w:divBdr>
        <w:top w:val="none" w:sz="0" w:space="0" w:color="auto"/>
        <w:left w:val="none" w:sz="0" w:space="0" w:color="auto"/>
        <w:bottom w:val="none" w:sz="0" w:space="0" w:color="auto"/>
        <w:right w:val="none" w:sz="0" w:space="0" w:color="auto"/>
      </w:divBdr>
    </w:div>
    <w:div w:id="1370030618">
      <w:bodyDiv w:val="1"/>
      <w:marLeft w:val="0"/>
      <w:marRight w:val="0"/>
      <w:marTop w:val="0"/>
      <w:marBottom w:val="0"/>
      <w:divBdr>
        <w:top w:val="none" w:sz="0" w:space="0" w:color="auto"/>
        <w:left w:val="none" w:sz="0" w:space="0" w:color="auto"/>
        <w:bottom w:val="none" w:sz="0" w:space="0" w:color="auto"/>
        <w:right w:val="none" w:sz="0" w:space="0" w:color="auto"/>
      </w:divBdr>
    </w:div>
    <w:div w:id="190113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2014-08-21T14:38:00Z</cp:lastPrinted>
  <dcterms:created xsi:type="dcterms:W3CDTF">2017-10-10T23:11:00Z</dcterms:created>
  <dcterms:modified xsi:type="dcterms:W3CDTF">2025-02-12T09:41:25Z</dcterms:modified>
</cp:coreProperties>
</file>