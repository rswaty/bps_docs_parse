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6F1" w:rsidP="004A06F1" w:rsidRDefault="5D8B6CA3" w14:paraId="06A777B4" w14:textId="7243433C">
      <w:pPr>
        <w:pStyle w:val="BpSTitle"/>
      </w:pPr>
      <w:r>
        <w:t>10820</w:t>
      </w:r>
    </w:p>
    <w:p w:rsidR="004A06F1" w:rsidP="004A06F1" w:rsidRDefault="004A06F1" w14:paraId="6059EACF" w14:textId="77777777">
      <w:pPr>
        <w:pStyle w:val="BpSTitle"/>
      </w:pPr>
      <w:r>
        <w:t>Mojave Mid-Elevation Mixed Desert Scrub</w:t>
      </w:r>
    </w:p>
    <w:p w:rsidR="004A06F1" w:rsidP="004A06F1" w:rsidRDefault="004A06F1" w14:paraId="1602B6A9" w14:textId="77777777">
      <w:r>
        <w:t>BpS Model/Description Version: Aug. 2020</w:t>
      </w:r>
      <w:r>
        <w:tab/>
      </w:r>
      <w:r>
        <w:tab/>
      </w:r>
      <w:r>
        <w:tab/>
      </w:r>
      <w:r>
        <w:tab/>
      </w:r>
      <w:r>
        <w:tab/>
      </w:r>
      <w:r>
        <w:tab/>
      </w:r>
      <w:r>
        <w:tab/>
      </w:r>
    </w:p>
    <w:p w:rsidR="004A06F1" w:rsidP="004A06F1" w:rsidRDefault="00A84ADB" w14:paraId="7ABE178F" w14:textId="54571010">
      <w:r>
        <w:tab/>
      </w:r>
      <w:r>
        <w:tab/>
      </w:r>
      <w:r>
        <w:tab/>
      </w:r>
      <w:r>
        <w:tab/>
      </w:r>
      <w:r>
        <w:tab/>
      </w:r>
      <w:r>
        <w:tab/>
      </w:r>
      <w:r>
        <w:tab/>
      </w:r>
      <w:r>
        <w:tab/>
      </w:r>
      <w:r>
        <w:tab/>
      </w:r>
      <w:r>
        <w:tab/>
        <w:t>Update: 4/25/2018</w:t>
      </w:r>
    </w:p>
    <w:p w:rsidR="00A84ADB" w:rsidP="004A06F1" w:rsidRDefault="00A84ADB" w14:paraId="2B100D68" w14:textId="77777777"/>
    <w:p w:rsidR="004A06F1" w:rsidP="004A06F1" w:rsidRDefault="004A06F1" w14:paraId="23D37B2E" w14:textId="77777777"/>
    <w:p w:rsidR="004A06F1" w:rsidP="004A06F1" w:rsidRDefault="004A06F1" w14:paraId="1C1165EC" w14:textId="77777777">
      <w:pPr>
        <w:pStyle w:val="InfoPara"/>
      </w:pPr>
      <w:r>
        <w:t>Vegetation Type</w:t>
      </w:r>
    </w:p>
    <w:p w:rsidR="004A06F1" w:rsidP="004A06F1" w:rsidRDefault="004A06F1" w14:paraId="323D6008" w14:textId="5D7EC189">
      <w:bookmarkStart w:name="_GoBack" w:id="0"/>
      <w:bookmarkEnd w:id="0"/>
      <w:r>
        <w:t>Shrubland</w:t>
      </w:r>
    </w:p>
    <w:p w:rsidR="004A06F1" w:rsidP="004A06F1" w:rsidRDefault="004A06F1" w14:paraId="41E9D67E" w14:textId="77777777">
      <w:pPr>
        <w:pStyle w:val="InfoPara"/>
      </w:pPr>
      <w:r>
        <w:t>Map Zones</w:t>
      </w:r>
    </w:p>
    <w:p w:rsidR="004A06F1" w:rsidP="004A06F1" w:rsidRDefault="004A06F1" w14:paraId="1B9BE161" w14:textId="77777777">
      <w:r>
        <w:t>6</w:t>
      </w:r>
    </w:p>
    <w:p w:rsidR="004A06F1" w:rsidP="004A06F1" w:rsidRDefault="004A06F1" w14:paraId="3DAF2C78" w14:textId="77777777">
      <w:pPr>
        <w:pStyle w:val="InfoPara"/>
      </w:pPr>
      <w:r>
        <w:t>Geographic Range</w:t>
      </w:r>
    </w:p>
    <w:p w:rsidR="004A06F1" w:rsidP="004A06F1" w:rsidRDefault="004A06F1" w14:paraId="5ED0F347" w14:textId="3F4B124B">
      <w:r>
        <w:t>Mojave Mid-Elevation Desert Scrub (blackbrush is dominant) occurs in the southern Gre</w:t>
      </w:r>
      <w:r w:rsidR="005A389C">
        <w:t>at Basin region, in the Mojave D</w:t>
      </w:r>
      <w:r>
        <w:t>esert from California, through Nevada to Utah and Arizo</w:t>
      </w:r>
      <w:r w:rsidR="005A389C">
        <w:t>na. Within the Mojave-Colorado P</w:t>
      </w:r>
      <w:r>
        <w:t xml:space="preserve">lateau ecotone, blackbrush is found on dry slopes and benches above the river canyons of southern Utah and northern Arizona. It is also found </w:t>
      </w:r>
      <w:proofErr w:type="spellStart"/>
      <w:r>
        <w:t>midslope</w:t>
      </w:r>
      <w:proofErr w:type="spellEnd"/>
      <w:r>
        <w:t xml:space="preserve"> on mountain ranges throughout this area, including the Sierra Nevada.</w:t>
      </w:r>
    </w:p>
    <w:p w:rsidR="004A06F1" w:rsidP="004A06F1" w:rsidRDefault="004A06F1" w14:paraId="75300087" w14:textId="77777777">
      <w:pPr>
        <w:pStyle w:val="InfoPara"/>
      </w:pPr>
      <w:r>
        <w:t>Biophysical Site Description</w:t>
      </w:r>
    </w:p>
    <w:p w:rsidR="004A06F1" w:rsidP="004A06F1" w:rsidRDefault="004A06F1" w14:paraId="0C4CDEE2" w14:textId="306BE877">
      <w:r>
        <w:t xml:space="preserve">This ecological system represents the extensive desert scrub in the transition zone above </w:t>
      </w:r>
      <w:proofErr w:type="spellStart"/>
      <w:r w:rsidRPr="00A84ADB">
        <w:rPr>
          <w:i/>
        </w:rPr>
        <w:t>Larrea</w:t>
      </w:r>
      <w:proofErr w:type="spellEnd"/>
      <w:r w:rsidRPr="00A84ADB">
        <w:rPr>
          <w:i/>
        </w:rPr>
        <w:t xml:space="preserve"> tridentata - Ambrosia </w:t>
      </w:r>
      <w:proofErr w:type="spellStart"/>
      <w:r w:rsidRPr="00A84ADB">
        <w:rPr>
          <w:i/>
        </w:rPr>
        <w:t>dumosa</w:t>
      </w:r>
      <w:proofErr w:type="spellEnd"/>
      <w:r>
        <w:t xml:space="preserve"> desert scrub and below the lower montane woodlands (700-1</w:t>
      </w:r>
      <w:r w:rsidR="005A389C">
        <w:t>,</w:t>
      </w:r>
      <w:r>
        <w:t>800m elevations) that occurs in the eastern and central Mojave Desert. It is also common on lower piedmont slopes in the transition zone into the southern Great Basin. Blackbrush occurs</w:t>
      </w:r>
      <w:r w:rsidR="00A84ADB">
        <w:t>,</w:t>
      </w:r>
      <w:r>
        <w:t xml:space="preserve"> therefore</w:t>
      </w:r>
      <w:r w:rsidR="00A84ADB">
        <w:t>,</w:t>
      </w:r>
      <w:r>
        <w:t xml:space="preserve"> on mesic and thermic soils that are predominantly shallow to a root</w:t>
      </w:r>
      <w:r w:rsidR="00A84ADB">
        <w:t>-</w:t>
      </w:r>
      <w:r>
        <w:t>restrictive layer, on low hills and mountains</w:t>
      </w:r>
      <w:r w:rsidR="00A84ADB">
        <w:t>,</w:t>
      </w:r>
      <w:r>
        <w:t xml:space="preserve"> and broad alluvial fans. Elevation ranges from 2200-6500ft. Precipitation ranges from </w:t>
      </w:r>
      <w:r w:rsidR="00A84ADB">
        <w:t>5-</w:t>
      </w:r>
      <w:r>
        <w:t>12in, with most occurring from November through April. Summers are hot and dry with many days reaching above 100 degrees.</w:t>
      </w:r>
    </w:p>
    <w:p w:rsidR="004A06F1" w:rsidP="004A06F1" w:rsidRDefault="004A06F1" w14:paraId="02B2746D" w14:textId="77777777">
      <w:pPr>
        <w:pStyle w:val="InfoPara"/>
      </w:pPr>
      <w:r>
        <w:t>Vegetation Description</w:t>
      </w:r>
    </w:p>
    <w:p w:rsidR="004A06F1" w:rsidP="004A06F1" w:rsidRDefault="004A06F1" w14:paraId="5451F7E8" w14:textId="34F948E4">
      <w:r>
        <w:t xml:space="preserve">The vegetation in this ecological system is quite variable. </w:t>
      </w:r>
      <w:proofErr w:type="spellStart"/>
      <w:r>
        <w:t>Codominants</w:t>
      </w:r>
      <w:proofErr w:type="spellEnd"/>
      <w:r>
        <w:t xml:space="preserve"> and diagnostic shrub species include </w:t>
      </w:r>
      <w:r w:rsidRPr="00A84ADB">
        <w:rPr>
          <w:i/>
        </w:rPr>
        <w:t xml:space="preserve">Ambrosia </w:t>
      </w:r>
      <w:proofErr w:type="spellStart"/>
      <w:r w:rsidRPr="00A84ADB">
        <w:rPr>
          <w:i/>
        </w:rPr>
        <w:t>dumosa</w:t>
      </w:r>
      <w:proofErr w:type="spellEnd"/>
      <w:r w:rsidRPr="00A84ADB">
        <w:rPr>
          <w:i/>
        </w:rPr>
        <w:t xml:space="preserve">, </w:t>
      </w:r>
      <w:proofErr w:type="spellStart"/>
      <w:r w:rsidRPr="00A84ADB">
        <w:rPr>
          <w:i/>
        </w:rPr>
        <w:t>Coleogyne</w:t>
      </w:r>
      <w:proofErr w:type="spellEnd"/>
      <w:r w:rsidRPr="00A84ADB">
        <w:rPr>
          <w:i/>
        </w:rPr>
        <w:t xml:space="preserve"> </w:t>
      </w:r>
      <w:proofErr w:type="spellStart"/>
      <w:r w:rsidRPr="00A84ADB">
        <w:rPr>
          <w:i/>
        </w:rPr>
        <w:t>ramosissima</w:t>
      </w:r>
      <w:proofErr w:type="spellEnd"/>
      <w:r>
        <w:t xml:space="preserve"> (</w:t>
      </w:r>
      <w:proofErr w:type="spellStart"/>
      <w:r>
        <w:t>blackbrush</w:t>
      </w:r>
      <w:proofErr w:type="spellEnd"/>
      <w:r>
        <w:t xml:space="preserve">), </w:t>
      </w:r>
      <w:proofErr w:type="spellStart"/>
      <w:r w:rsidRPr="00A84ADB">
        <w:rPr>
          <w:i/>
        </w:rPr>
        <w:t>Eriogonum</w:t>
      </w:r>
      <w:proofErr w:type="spellEnd"/>
      <w:r w:rsidRPr="00A84ADB">
        <w:rPr>
          <w:i/>
        </w:rPr>
        <w:t xml:space="preserve"> </w:t>
      </w:r>
      <w:proofErr w:type="spellStart"/>
      <w:r w:rsidRPr="00A84ADB">
        <w:rPr>
          <w:i/>
        </w:rPr>
        <w:t>fasciculatum</w:t>
      </w:r>
      <w:proofErr w:type="spellEnd"/>
      <w:r w:rsidRPr="00A84ADB">
        <w:rPr>
          <w:i/>
        </w:rPr>
        <w:t xml:space="preserve">, Ephedra </w:t>
      </w:r>
      <w:proofErr w:type="spellStart"/>
      <w:r w:rsidRPr="00A84ADB">
        <w:rPr>
          <w:i/>
        </w:rPr>
        <w:t>nevadensis</w:t>
      </w:r>
      <w:proofErr w:type="spellEnd"/>
      <w:r w:rsidRPr="00A84ADB">
        <w:rPr>
          <w:i/>
        </w:rPr>
        <w:t xml:space="preserve">, </w:t>
      </w:r>
      <w:proofErr w:type="spellStart"/>
      <w:r w:rsidRPr="00A84ADB">
        <w:rPr>
          <w:i/>
        </w:rPr>
        <w:t>Grayia</w:t>
      </w:r>
      <w:proofErr w:type="spellEnd"/>
      <w:r w:rsidRPr="00A84ADB">
        <w:rPr>
          <w:i/>
        </w:rPr>
        <w:t xml:space="preserve"> </w:t>
      </w:r>
      <w:proofErr w:type="spellStart"/>
      <w:r w:rsidRPr="00A84ADB">
        <w:rPr>
          <w:i/>
        </w:rPr>
        <w:t>spinosa</w:t>
      </w:r>
      <w:proofErr w:type="spellEnd"/>
      <w:r w:rsidRPr="00A84ADB">
        <w:rPr>
          <w:i/>
        </w:rPr>
        <w:t xml:space="preserve">, </w:t>
      </w:r>
      <w:proofErr w:type="spellStart"/>
      <w:r w:rsidRPr="00A84ADB">
        <w:rPr>
          <w:i/>
        </w:rPr>
        <w:t>Menodora</w:t>
      </w:r>
      <w:proofErr w:type="spellEnd"/>
      <w:r w:rsidRPr="00A84ADB">
        <w:rPr>
          <w:i/>
        </w:rPr>
        <w:t xml:space="preserve"> </w:t>
      </w:r>
      <w:proofErr w:type="spellStart"/>
      <w:r w:rsidRPr="00A84ADB">
        <w:rPr>
          <w:i/>
        </w:rPr>
        <w:t>spinescens</w:t>
      </w:r>
      <w:proofErr w:type="spellEnd"/>
      <w:r w:rsidRPr="00A84ADB">
        <w:rPr>
          <w:i/>
        </w:rPr>
        <w:t xml:space="preserve">, Opuntia </w:t>
      </w:r>
      <w:proofErr w:type="spellStart"/>
      <w:r w:rsidRPr="00A84ADB">
        <w:rPr>
          <w:i/>
        </w:rPr>
        <w:t>acanthocarpa</w:t>
      </w:r>
      <w:proofErr w:type="spellEnd"/>
      <w:r w:rsidRPr="00A84ADB">
        <w:rPr>
          <w:i/>
        </w:rPr>
        <w:t xml:space="preserve">, Yucca </w:t>
      </w:r>
      <w:proofErr w:type="spellStart"/>
      <w:r w:rsidRPr="00A84ADB">
        <w:rPr>
          <w:i/>
        </w:rPr>
        <w:t>brevifolia</w:t>
      </w:r>
      <w:proofErr w:type="spellEnd"/>
      <w:r>
        <w:t xml:space="preserve">, or </w:t>
      </w:r>
      <w:r w:rsidRPr="00A84ADB">
        <w:rPr>
          <w:i/>
        </w:rPr>
        <w:t xml:space="preserve">Yucca </w:t>
      </w:r>
      <w:proofErr w:type="spellStart"/>
      <w:r w:rsidRPr="00A84ADB">
        <w:rPr>
          <w:i/>
        </w:rPr>
        <w:t>schidigera</w:t>
      </w:r>
      <w:proofErr w:type="spellEnd"/>
      <w:r>
        <w:t xml:space="preserve">. The dominant shrub of the Mojave Mid-Elevation Desert Scrub is </w:t>
      </w:r>
      <w:proofErr w:type="spellStart"/>
      <w:r>
        <w:t>blackbrush</w:t>
      </w:r>
      <w:proofErr w:type="spellEnd"/>
      <w:r>
        <w:t xml:space="preserve"> (</w:t>
      </w:r>
      <w:proofErr w:type="spellStart"/>
      <w:r w:rsidRPr="00A84ADB">
        <w:rPr>
          <w:i/>
        </w:rPr>
        <w:t>Coleogyne</w:t>
      </w:r>
      <w:proofErr w:type="spellEnd"/>
      <w:r w:rsidRPr="00A84ADB">
        <w:rPr>
          <w:i/>
        </w:rPr>
        <w:t xml:space="preserve"> </w:t>
      </w:r>
      <w:proofErr w:type="spellStart"/>
      <w:r w:rsidRPr="00A84ADB">
        <w:rPr>
          <w:i/>
        </w:rPr>
        <w:t>ramosissima</w:t>
      </w:r>
      <w:proofErr w:type="spellEnd"/>
      <w:r>
        <w:t>)</w:t>
      </w:r>
      <w:r w:rsidR="00A84ADB">
        <w:t>,</w:t>
      </w:r>
      <w:r>
        <w:t xml:space="preserve"> considered to be one of the most flammable native plant assemblages in the Mojave Desert</w:t>
      </w:r>
      <w:r w:rsidR="00A84ADB">
        <w:t xml:space="preserve"> (</w:t>
      </w:r>
      <w:r>
        <w:t>although this desert does not have a history of fire</w:t>
      </w:r>
      <w:r w:rsidR="00A84ADB">
        <w:t>)</w:t>
      </w:r>
      <w:r>
        <w:t>. There are many ecological site descriptions for blackbrush in the Mojave Desert and the bioregional transition between the Mojave Desert and Great Basin or Colorado Plateau that describe the various sites by vegetation composition and soils published by the NRCS. In general terms, blackbrush dominates the site with 50</w:t>
      </w:r>
      <w:r w:rsidR="00A84ADB">
        <w:t>-</w:t>
      </w:r>
      <w:r>
        <w:t xml:space="preserve">60% of total cover. Although 185 species of vascular plants have been found growing within blackbrush, they are never abundant in the Mojave Desert, except at upper- and lower-elevational ecotones.  Desert perennial grasses, including </w:t>
      </w:r>
      <w:proofErr w:type="spellStart"/>
      <w:r w:rsidRPr="00A84ADB">
        <w:rPr>
          <w:i/>
        </w:rPr>
        <w:t>Achnatherum</w:t>
      </w:r>
      <w:proofErr w:type="spellEnd"/>
      <w:r w:rsidRPr="00A84ADB">
        <w:rPr>
          <w:i/>
        </w:rPr>
        <w:t xml:space="preserve"> </w:t>
      </w:r>
      <w:proofErr w:type="spellStart"/>
      <w:r w:rsidRPr="00A84ADB">
        <w:rPr>
          <w:i/>
        </w:rPr>
        <w:t>hymenoides</w:t>
      </w:r>
      <w:proofErr w:type="spellEnd"/>
      <w:r w:rsidRPr="00A84ADB">
        <w:rPr>
          <w:i/>
        </w:rPr>
        <w:t xml:space="preserve">, </w:t>
      </w:r>
      <w:proofErr w:type="spellStart"/>
      <w:r w:rsidRPr="00A84ADB">
        <w:rPr>
          <w:i/>
        </w:rPr>
        <w:t>Achnatherum</w:t>
      </w:r>
      <w:proofErr w:type="spellEnd"/>
      <w:r w:rsidRPr="00A84ADB">
        <w:rPr>
          <w:i/>
        </w:rPr>
        <w:t xml:space="preserve"> </w:t>
      </w:r>
      <w:proofErr w:type="spellStart"/>
      <w:r w:rsidRPr="00A84ADB">
        <w:rPr>
          <w:i/>
        </w:rPr>
        <w:t>speciosum</w:t>
      </w:r>
      <w:proofErr w:type="spellEnd"/>
      <w:r w:rsidRPr="00A84ADB">
        <w:rPr>
          <w:i/>
        </w:rPr>
        <w:t xml:space="preserve">, </w:t>
      </w:r>
      <w:proofErr w:type="spellStart"/>
      <w:r w:rsidRPr="00A84ADB">
        <w:rPr>
          <w:i/>
        </w:rPr>
        <w:t>Boutela</w:t>
      </w:r>
      <w:proofErr w:type="spellEnd"/>
      <w:r w:rsidRPr="00A84ADB">
        <w:rPr>
          <w:i/>
        </w:rPr>
        <w:t xml:space="preserve"> </w:t>
      </w:r>
      <w:proofErr w:type="spellStart"/>
      <w:r w:rsidRPr="00A84ADB">
        <w:rPr>
          <w:i/>
        </w:rPr>
        <w:t>eriopoides</w:t>
      </w:r>
      <w:proofErr w:type="spellEnd"/>
      <w:r>
        <w:t xml:space="preserve">, </w:t>
      </w:r>
      <w:proofErr w:type="spellStart"/>
      <w:r w:rsidRPr="00A84ADB">
        <w:rPr>
          <w:i/>
        </w:rPr>
        <w:t>Muhlenbergia</w:t>
      </w:r>
      <w:proofErr w:type="spellEnd"/>
      <w:r w:rsidRPr="00A84ADB">
        <w:rPr>
          <w:i/>
        </w:rPr>
        <w:t xml:space="preserve"> </w:t>
      </w:r>
      <w:proofErr w:type="spellStart"/>
      <w:r w:rsidRPr="00A84ADB">
        <w:rPr>
          <w:i/>
        </w:rPr>
        <w:lastRenderedPageBreak/>
        <w:t>porteri</w:t>
      </w:r>
      <w:proofErr w:type="spellEnd"/>
      <w:r w:rsidRPr="00A84ADB">
        <w:rPr>
          <w:i/>
        </w:rPr>
        <w:t xml:space="preserve">, </w:t>
      </w:r>
      <w:proofErr w:type="spellStart"/>
      <w:r w:rsidRPr="00A84ADB">
        <w:rPr>
          <w:i/>
        </w:rPr>
        <w:t>Pleuraphis</w:t>
      </w:r>
      <w:proofErr w:type="spellEnd"/>
      <w:r w:rsidRPr="00A84ADB">
        <w:rPr>
          <w:i/>
        </w:rPr>
        <w:t xml:space="preserve"> </w:t>
      </w:r>
      <w:proofErr w:type="spellStart"/>
      <w:r w:rsidRPr="00A84ADB">
        <w:rPr>
          <w:i/>
        </w:rPr>
        <w:t>jamesii</w:t>
      </w:r>
      <w:proofErr w:type="spellEnd"/>
      <w:r w:rsidRPr="00A84ADB">
        <w:rPr>
          <w:i/>
        </w:rPr>
        <w:t xml:space="preserve">, </w:t>
      </w:r>
      <w:proofErr w:type="spellStart"/>
      <w:r w:rsidRPr="00A84ADB">
        <w:rPr>
          <w:i/>
        </w:rPr>
        <w:t>Pleuraphis</w:t>
      </w:r>
      <w:proofErr w:type="spellEnd"/>
      <w:r w:rsidRPr="00A84ADB">
        <w:rPr>
          <w:i/>
        </w:rPr>
        <w:t xml:space="preserve"> </w:t>
      </w:r>
      <w:proofErr w:type="spellStart"/>
      <w:r w:rsidRPr="00A84ADB">
        <w:rPr>
          <w:i/>
        </w:rPr>
        <w:t>rigida</w:t>
      </w:r>
      <w:proofErr w:type="spellEnd"/>
      <w:r>
        <w:t xml:space="preserve">, or </w:t>
      </w:r>
      <w:proofErr w:type="spellStart"/>
      <w:r w:rsidRPr="00A84ADB">
        <w:rPr>
          <w:i/>
        </w:rPr>
        <w:t>Poa</w:t>
      </w:r>
      <w:proofErr w:type="spellEnd"/>
      <w:r w:rsidRPr="00A84ADB">
        <w:rPr>
          <w:i/>
        </w:rPr>
        <w:t xml:space="preserve"> </w:t>
      </w:r>
      <w:proofErr w:type="spellStart"/>
      <w:r w:rsidRPr="00A84ADB">
        <w:rPr>
          <w:i/>
        </w:rPr>
        <w:t>secunda</w:t>
      </w:r>
      <w:proofErr w:type="spellEnd"/>
      <w:r>
        <w:t xml:space="preserve"> dominate the herbaceous layer. Scattered </w:t>
      </w:r>
      <w:proofErr w:type="spellStart"/>
      <w:r w:rsidRPr="00A84ADB">
        <w:rPr>
          <w:i/>
        </w:rPr>
        <w:t>Juniperus</w:t>
      </w:r>
      <w:proofErr w:type="spellEnd"/>
      <w:r w:rsidRPr="00A84ADB">
        <w:rPr>
          <w:i/>
        </w:rPr>
        <w:t xml:space="preserve"> </w:t>
      </w:r>
      <w:proofErr w:type="spellStart"/>
      <w:r w:rsidRPr="00A84ADB">
        <w:rPr>
          <w:i/>
        </w:rPr>
        <w:t>osteosperma</w:t>
      </w:r>
      <w:proofErr w:type="spellEnd"/>
      <w:r>
        <w:t xml:space="preserve"> or desert scrub species may also be present. </w:t>
      </w:r>
      <w:proofErr w:type="spellStart"/>
      <w:r>
        <w:t>Beatley</w:t>
      </w:r>
      <w:proofErr w:type="spellEnd"/>
      <w:r>
        <w:t xml:space="preserve"> (1976) stated that "so nearly complete is the dominance of this shrub species that in areas that are not ecotonal there are only a few associated shrubs species, and these occur usually as scattered plants in an otherwise pure stand of </w:t>
      </w:r>
      <w:proofErr w:type="spellStart"/>
      <w:r>
        <w:t>Coleogyne</w:t>
      </w:r>
      <w:proofErr w:type="spellEnd"/>
      <w:r>
        <w:t>."</w:t>
      </w:r>
    </w:p>
    <w:p w:rsidR="004A06F1" w:rsidP="004A06F1" w:rsidRDefault="004A06F1" w14:paraId="7032A447" w14:textId="77777777">
      <w:pPr>
        <w:pStyle w:val="InfoPara"/>
      </w:pPr>
      <w:r>
        <w:t>BpS Dominant and Indicator Species</w:t>
      </w:r>
    </w:p>
    <w:p>
      <w:r>
        <w:rPr>
          <w:sz w:val="16"/>
        </w:rPr>
        <w:t>Species names are from the NRCS PLANTS database. Check species codes at http://plants.usda.gov.</w:t>
      </w:r>
    </w:p>
    <w:p w:rsidR="004A06F1" w:rsidP="004A06F1" w:rsidRDefault="004A06F1" w14:paraId="52C921AC" w14:textId="77777777">
      <w:pPr>
        <w:pStyle w:val="InfoPara"/>
      </w:pPr>
      <w:r>
        <w:t>Disturbance Description</w:t>
      </w:r>
    </w:p>
    <w:p w:rsidR="004A06F1" w:rsidP="004A06F1" w:rsidRDefault="004A06F1" w14:paraId="3DF3E451" w14:textId="18F068CB">
      <w:r>
        <w:t xml:space="preserve">Low amounts of fine fuels in interspaces probably limited fire spread to only extreme fire conditions, during which high winds, low relative humidity, and low fuel moisture led to high intensity stand-replacing crown fires. Historical fire return intervals appear to have </w:t>
      </w:r>
      <w:r w:rsidR="005A389C">
        <w:t>been on the order of centuries</w:t>
      </w:r>
      <w:r w:rsidR="00A84ADB">
        <w:t>,</w:t>
      </w:r>
      <w:r w:rsidR="005A389C">
        <w:t xml:space="preserve"> </w:t>
      </w:r>
      <w:r>
        <w:t xml:space="preserve">allowing late seral blackbrush stands to re-establish. The </w:t>
      </w:r>
      <w:r w:rsidR="005A389C">
        <w:t>fire frequency was estimated to be more frequent than</w:t>
      </w:r>
      <w:r>
        <w:t xml:space="preserve"> creosote </w:t>
      </w:r>
      <w:r w:rsidR="005A389C">
        <w:t>(</w:t>
      </w:r>
      <w:r w:rsidR="00A84ADB">
        <w:t>biophysical setting [</w:t>
      </w:r>
      <w:r w:rsidR="005A389C">
        <w:t>BpS</w:t>
      </w:r>
      <w:r w:rsidR="00A84ADB">
        <w:t>]</w:t>
      </w:r>
      <w:r w:rsidR="005A389C">
        <w:t xml:space="preserve"> 171087) but less frequent than</w:t>
      </w:r>
      <w:r>
        <w:t xml:space="preserve"> big sagebrush semi-desert (BpS 171080). Lightning strikes in these dense shrublands of flammable material was the primary source of ignition.</w:t>
      </w:r>
    </w:p>
    <w:p w:rsidR="004A06F1" w:rsidP="004A06F1" w:rsidRDefault="005A389C" w14:paraId="56EA9C61" w14:textId="06DA786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A06F1" w:rsidP="004A06F1" w:rsidRDefault="004A06F1" w14:paraId="10BCACB9" w14:textId="77777777">
      <w:pPr>
        <w:pStyle w:val="InfoPara"/>
      </w:pPr>
      <w:r>
        <w:t>Scale Description</w:t>
      </w:r>
    </w:p>
    <w:p w:rsidR="004A06F1" w:rsidP="004A06F1" w:rsidRDefault="004A06F1" w14:paraId="1D69829B" w14:textId="02CAEADA">
      <w:r>
        <w:t>Although the BpS can be extensive (&gt;100,000ac) in the Mojave Desert. The typical scale of common disturbance extent ranges from 100-1</w:t>
      </w:r>
      <w:r w:rsidR="005A389C">
        <w:t>,</w:t>
      </w:r>
      <w:r>
        <w:t xml:space="preserve">000ac. Exceptions do occur </w:t>
      </w:r>
      <w:proofErr w:type="gramStart"/>
      <w:r>
        <w:t>in excess of</w:t>
      </w:r>
      <w:proofErr w:type="gramEnd"/>
      <w:r>
        <w:t xml:space="preserve"> 1</w:t>
      </w:r>
      <w:r w:rsidR="005A389C">
        <w:t>,</w:t>
      </w:r>
      <w:r>
        <w:t>000s of acres.</w:t>
      </w:r>
    </w:p>
    <w:p w:rsidR="004A06F1" w:rsidP="004A06F1" w:rsidRDefault="004A06F1" w14:paraId="0C20AFF2" w14:textId="77777777">
      <w:pPr>
        <w:pStyle w:val="InfoPara"/>
      </w:pPr>
      <w:r>
        <w:t>Adjacency or Identification Concerns</w:t>
      </w:r>
    </w:p>
    <w:p w:rsidR="004A06F1" w:rsidP="004A06F1" w:rsidRDefault="004A06F1" w14:paraId="0C785BF2" w14:textId="491FC089">
      <w:r>
        <w:t>On the upper elevation, adjacent ecological systems include black sagebrush, big sagebrush semi-desert, and woodlands communities, and</w:t>
      </w:r>
      <w:r w:rsidR="00A84ADB">
        <w:t>,</w:t>
      </w:r>
      <w:r>
        <w:t xml:space="preserve"> at lower elevations</w:t>
      </w:r>
      <w:r w:rsidR="00A84ADB">
        <w:t>,</w:t>
      </w:r>
      <w:r>
        <w:t xml:space="preserve"> </w:t>
      </w:r>
      <w:proofErr w:type="spellStart"/>
      <w:r>
        <w:t>creosotebush</w:t>
      </w:r>
      <w:proofErr w:type="spellEnd"/>
      <w:r>
        <w:t xml:space="preserve"> and bursage communities in the Mojave Desert. Within the upper and lower limits exist adjacent problem areas of blackbrush that are characterized by burned patches with early seral characteristics that have been degraded by overgrazing and prescribed burning in the mid-1900's. There is increased cover of early seral shrubs such as </w:t>
      </w:r>
      <w:proofErr w:type="spellStart"/>
      <w:r w:rsidRPr="00A84ADB">
        <w:rPr>
          <w:i/>
        </w:rPr>
        <w:t>Chrysothamnus</w:t>
      </w:r>
      <w:proofErr w:type="spellEnd"/>
      <w:r>
        <w:t xml:space="preserve"> spp., </w:t>
      </w:r>
      <w:proofErr w:type="spellStart"/>
      <w:r w:rsidRPr="00A84ADB">
        <w:rPr>
          <w:i/>
        </w:rPr>
        <w:t>Gutierrezia</w:t>
      </w:r>
      <w:proofErr w:type="spellEnd"/>
      <w:r w:rsidRPr="00A84ADB">
        <w:rPr>
          <w:i/>
        </w:rPr>
        <w:t xml:space="preserve"> </w:t>
      </w:r>
      <w:r>
        <w:t xml:space="preserve">spp., and </w:t>
      </w:r>
      <w:proofErr w:type="spellStart"/>
      <w:r w:rsidRPr="00A84ADB">
        <w:rPr>
          <w:i/>
        </w:rPr>
        <w:t>Eriogonum</w:t>
      </w:r>
      <w:proofErr w:type="spellEnd"/>
      <w:r w:rsidRPr="00A84ADB">
        <w:rPr>
          <w:i/>
        </w:rPr>
        <w:t xml:space="preserve"> </w:t>
      </w:r>
      <w:proofErr w:type="spellStart"/>
      <w:r w:rsidRPr="00A84ADB">
        <w:rPr>
          <w:i/>
        </w:rPr>
        <w:t>fasciculatum</w:t>
      </w:r>
      <w:proofErr w:type="spellEnd"/>
      <w:r>
        <w:t xml:space="preserve">, early seral herbaceous perennials such as </w:t>
      </w:r>
      <w:proofErr w:type="spellStart"/>
      <w:r w:rsidRPr="00A84ADB">
        <w:rPr>
          <w:i/>
        </w:rPr>
        <w:t>Sphaeralcea</w:t>
      </w:r>
      <w:proofErr w:type="spellEnd"/>
      <w:r w:rsidRPr="00A84ADB">
        <w:rPr>
          <w:i/>
        </w:rPr>
        <w:t xml:space="preserve"> </w:t>
      </w:r>
      <w:proofErr w:type="spellStart"/>
      <w:r w:rsidRPr="00A84ADB">
        <w:rPr>
          <w:i/>
        </w:rPr>
        <w:t>ambigua</w:t>
      </w:r>
      <w:proofErr w:type="spellEnd"/>
      <w:r>
        <w:t xml:space="preserve"> and </w:t>
      </w:r>
      <w:r w:rsidRPr="00A84ADB">
        <w:rPr>
          <w:i/>
        </w:rPr>
        <w:t>Astragalus</w:t>
      </w:r>
      <w:r>
        <w:t xml:space="preserve"> </w:t>
      </w:r>
      <w:proofErr w:type="spellStart"/>
      <w:r>
        <w:t>spp</w:t>
      </w:r>
      <w:proofErr w:type="spellEnd"/>
      <w:r>
        <w:t xml:space="preserve">, and alien annual plants such as </w:t>
      </w:r>
      <w:proofErr w:type="spellStart"/>
      <w:r w:rsidRPr="00A84ADB">
        <w:rPr>
          <w:i/>
        </w:rPr>
        <w:t>Bromus</w:t>
      </w:r>
      <w:proofErr w:type="spellEnd"/>
      <w:r w:rsidRPr="00A84ADB">
        <w:rPr>
          <w:i/>
        </w:rPr>
        <w:t xml:space="preserve"> </w:t>
      </w:r>
      <w:proofErr w:type="spellStart"/>
      <w:r w:rsidRPr="00A84ADB">
        <w:rPr>
          <w:i/>
        </w:rPr>
        <w:t>rubens</w:t>
      </w:r>
      <w:proofErr w:type="spellEnd"/>
      <w:r w:rsidRPr="00A84ADB">
        <w:rPr>
          <w:i/>
        </w:rPr>
        <w:t xml:space="preserve">, </w:t>
      </w:r>
      <w:proofErr w:type="spellStart"/>
      <w:r w:rsidRPr="00A84ADB">
        <w:rPr>
          <w:i/>
        </w:rPr>
        <w:t>Bromus</w:t>
      </w:r>
      <w:proofErr w:type="spellEnd"/>
      <w:r w:rsidRPr="00A84ADB">
        <w:rPr>
          <w:i/>
        </w:rPr>
        <w:t xml:space="preserve"> tectorum</w:t>
      </w:r>
      <w:r w:rsidR="00A84ADB">
        <w:t>,</w:t>
      </w:r>
      <w:r>
        <w:t xml:space="preserve"> and </w:t>
      </w:r>
      <w:r w:rsidRPr="00A84ADB">
        <w:rPr>
          <w:i/>
        </w:rPr>
        <w:t xml:space="preserve">Erodium </w:t>
      </w:r>
      <w:proofErr w:type="spellStart"/>
      <w:r w:rsidRPr="00A84ADB">
        <w:rPr>
          <w:i/>
        </w:rPr>
        <w:t>cicutarium</w:t>
      </w:r>
      <w:proofErr w:type="spellEnd"/>
      <w:r>
        <w:t xml:space="preserve">. Burned stands can also have a large perennial grass component. Other areas are annual grasslands dominated by </w:t>
      </w:r>
      <w:proofErr w:type="spellStart"/>
      <w:r w:rsidRPr="00A84ADB">
        <w:rPr>
          <w:i/>
        </w:rPr>
        <w:t>Bromus</w:t>
      </w:r>
      <w:proofErr w:type="spellEnd"/>
      <w:r w:rsidRPr="00A84ADB">
        <w:rPr>
          <w:i/>
        </w:rPr>
        <w:t xml:space="preserve"> </w:t>
      </w:r>
      <w:proofErr w:type="spellStart"/>
      <w:r w:rsidRPr="00A84ADB">
        <w:rPr>
          <w:i/>
        </w:rPr>
        <w:t>rubens</w:t>
      </w:r>
      <w:proofErr w:type="spellEnd"/>
      <w:r>
        <w:t xml:space="preserve"> and </w:t>
      </w:r>
      <w:proofErr w:type="spellStart"/>
      <w:r w:rsidRPr="00A84ADB">
        <w:rPr>
          <w:i/>
        </w:rPr>
        <w:t>Bromus</w:t>
      </w:r>
      <w:proofErr w:type="spellEnd"/>
      <w:r w:rsidRPr="00A84ADB">
        <w:rPr>
          <w:i/>
        </w:rPr>
        <w:t xml:space="preserve"> tectorum</w:t>
      </w:r>
      <w:r>
        <w:t xml:space="preserve"> from repeated burning.</w:t>
      </w:r>
    </w:p>
    <w:p w:rsidR="004A06F1" w:rsidP="004A06F1" w:rsidRDefault="004A06F1" w14:paraId="7841306D" w14:textId="77777777"/>
    <w:p w:rsidR="004A06F1" w:rsidP="004A06F1" w:rsidRDefault="004A06F1" w14:paraId="02FFE9DA" w14:textId="77777777">
      <w:r>
        <w:lastRenderedPageBreak/>
        <w:t>For all practical purposes, BpS 1082 and 1078 are essentially undistinguishabl</w:t>
      </w:r>
      <w:r w:rsidR="0020261E">
        <w:t>e in most aspects relevant to LANDFIRE</w:t>
      </w:r>
      <w:r>
        <w:t>. Species composition differences may exist due to the presence of monsoonal rains on the Colorado Plateau.</w:t>
      </w:r>
    </w:p>
    <w:p w:rsidR="004A06F1" w:rsidP="004A06F1" w:rsidRDefault="004A06F1" w14:paraId="26F9E8CF" w14:textId="77777777">
      <w:pPr>
        <w:pStyle w:val="InfoPara"/>
      </w:pPr>
      <w:r>
        <w:t>Issues or Problems</w:t>
      </w:r>
    </w:p>
    <w:p w:rsidR="004A06F1" w:rsidP="004A06F1" w:rsidRDefault="004A06F1" w14:paraId="69FD7297" w14:textId="77777777">
      <w:r>
        <w:t>We don't have much data on this community.</w:t>
      </w:r>
    </w:p>
    <w:p w:rsidR="004A06F1" w:rsidP="004A06F1" w:rsidRDefault="004A06F1" w14:paraId="17B1A897" w14:textId="77777777">
      <w:pPr>
        <w:pStyle w:val="InfoPara"/>
      </w:pPr>
      <w:r>
        <w:t>Native Uncharacteristic Conditions</w:t>
      </w:r>
    </w:p>
    <w:p w:rsidR="004A06F1" w:rsidP="004A06F1" w:rsidRDefault="004A06F1" w14:paraId="76205DED" w14:textId="77777777">
      <w:r>
        <w:t>Native shrub cover &gt;50% is considered uncharacteristic.</w:t>
      </w:r>
    </w:p>
    <w:p w:rsidR="004A06F1" w:rsidP="004A06F1" w:rsidRDefault="004A06F1" w14:paraId="5D029794" w14:textId="77777777">
      <w:pPr>
        <w:pStyle w:val="InfoPara"/>
      </w:pPr>
      <w:r>
        <w:t>Comments</w:t>
      </w:r>
    </w:p>
    <w:p w:rsidR="004A06F1" w:rsidP="004A06F1" w:rsidRDefault="0020261E" w14:paraId="440D3F7A" w14:textId="4CF714AB">
      <w:r>
        <w:t>For this model t</w:t>
      </w:r>
      <w:r w:rsidR="004A06F1">
        <w:t>he</w:t>
      </w:r>
      <w:r w:rsidR="00A84ADB">
        <w:t xml:space="preserve"> mean fire return interval</w:t>
      </w:r>
      <w:r w:rsidR="004A06F1">
        <w:t xml:space="preserve"> </w:t>
      </w:r>
      <w:r w:rsidR="00A84ADB">
        <w:t>(</w:t>
      </w:r>
      <w:r w:rsidR="004A06F1">
        <w:t>MFRI</w:t>
      </w:r>
      <w:r w:rsidR="00A84ADB">
        <w:t>)</w:t>
      </w:r>
      <w:r w:rsidR="004A06F1">
        <w:t xml:space="preserve"> of 400yrs was an average between the 650yrs MFRI of creosote (BpS 171087) and the 115yrs MFRI of big sagebrush semi-desert (BpS 171080). A</w:t>
      </w:r>
      <w:r w:rsidR="00A84ADB">
        <w:t>n</w:t>
      </w:r>
      <w:r w:rsidR="004A06F1">
        <w:t xml:space="preserve"> MFRI of 1</w:t>
      </w:r>
      <w:r w:rsidR="005A389C">
        <w:t>,</w:t>
      </w:r>
      <w:r w:rsidR="004A06F1">
        <w:t>000yrs was judged too long because this BpS experiences many lightning strikes and blackbrush is very flammable. Moreover, fire from BpS from higher precipitation zone will enter this system. The same MFRI was us</w:t>
      </w:r>
      <w:r>
        <w:t>ed in both classes of the model</w:t>
      </w:r>
      <w:r w:rsidR="004A06F1">
        <w:t xml:space="preserve">. </w:t>
      </w:r>
    </w:p>
    <w:p w:rsidR="00450CDB" w:rsidP="00450CDB" w:rsidRDefault="00450CDB" w14:paraId="7B3CEADF" w14:textId="77777777">
      <w:pPr>
        <w:rPr>
          <w:b/>
        </w:rPr>
      </w:pPr>
    </w:p>
    <w:p w:rsidR="004A06F1" w:rsidP="004A06F1" w:rsidRDefault="004A06F1" w14:paraId="3899F7C0" w14:textId="77777777">
      <w:pPr>
        <w:pStyle w:val="ReportSection"/>
      </w:pPr>
      <w:r>
        <w:t>Succession Classes</w:t>
      </w:r>
    </w:p>
    <w:p w:rsidR="004A06F1" w:rsidP="004A06F1" w:rsidRDefault="004A06F1" w14:paraId="3FD2790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A06F1" w:rsidP="004A06F1" w:rsidRDefault="004A06F1" w14:paraId="0D15C363" w14:textId="77777777">
      <w:pPr>
        <w:pStyle w:val="InfoPara"/>
        <w:pBdr>
          <w:top w:val="single" w:color="auto" w:sz="4" w:space="1"/>
        </w:pBdr>
      </w:pPr>
      <w:r>
        <w:t>Class A</w:t>
      </w:r>
      <w:r>
        <w:tab/>
        <w:t>23</w:t>
      </w:r>
      <w:r w:rsidR="002A3B10">
        <w:tab/>
      </w:r>
      <w:r w:rsidR="002A3B10">
        <w:tab/>
      </w:r>
      <w:r w:rsidR="002A3B10">
        <w:tab/>
      </w:r>
      <w:r w:rsidR="002A3B10">
        <w:tab/>
      </w:r>
      <w:r w:rsidR="004F7795">
        <w:t>Early Development 1 - Open</w:t>
      </w:r>
    </w:p>
    <w:p w:rsidR="004A06F1" w:rsidP="004A06F1" w:rsidRDefault="004A06F1" w14:paraId="6A2A61A3" w14:textId="77777777"/>
    <w:p w:rsidR="004A06F1" w:rsidP="004A06F1" w:rsidRDefault="004A06F1" w14:paraId="4A078F44" w14:textId="77777777">
      <w:pPr>
        <w:pStyle w:val="SClassInfoPara"/>
      </w:pPr>
      <w:r>
        <w:t>Indicator Species</w:t>
      </w:r>
    </w:p>
    <w:p w:rsidR="004A06F1" w:rsidP="004A06F1" w:rsidRDefault="004A06F1" w14:paraId="69B15B08" w14:textId="77777777"/>
    <w:p w:rsidR="004A06F1" w:rsidP="004A06F1" w:rsidRDefault="004A06F1" w14:paraId="19F81DDE" w14:textId="77777777">
      <w:pPr>
        <w:pStyle w:val="SClassInfoPara"/>
      </w:pPr>
      <w:r>
        <w:t>Description</w:t>
      </w:r>
    </w:p>
    <w:p w:rsidR="004A06F1" w:rsidP="004A06F1" w:rsidRDefault="5D8B6CA3" w14:paraId="501A6BEA" w14:textId="737FF27A">
      <w:r>
        <w:t xml:space="preserve">Historically, fire was relatively uncommon in this vegetation. When burned, the fire tolerant/crown-sprouting shrubs such as spiny </w:t>
      </w:r>
      <w:proofErr w:type="spellStart"/>
      <w:r>
        <w:t>menodora</w:t>
      </w:r>
      <w:proofErr w:type="spellEnd"/>
      <w:r>
        <w:t xml:space="preserve">, </w:t>
      </w:r>
      <w:proofErr w:type="spellStart"/>
      <w:r>
        <w:t>horsebrush</w:t>
      </w:r>
      <w:proofErr w:type="spellEnd"/>
      <w:r>
        <w:t xml:space="preserve">, and snakeweed will dominate the site. At higher elevations of mesic blackbrush, a big sagebrush-desert bitterbrush community typically replaces blackbrush for a protracted period. This class can express itself for over 100yrs with varying amounts of blackbrush gradually establishing after decades. A few examples of this that have been observed in the field are believed to be </w:t>
      </w:r>
      <w:r w:rsidR="00A84ADB">
        <w:t xml:space="preserve">more than </w:t>
      </w:r>
      <w:r>
        <w:t>60yrs of age. The ground cover varies by elevation and moisture regime with mesic sites being generally 10-35% with some sites only capab</w:t>
      </w:r>
      <w:r w:rsidR="005A389C">
        <w:t>le of 10%</w:t>
      </w:r>
      <w:r w:rsidR="00A84ADB">
        <w:t xml:space="preserve"> </w:t>
      </w:r>
      <w:r w:rsidR="005A389C">
        <w:t xml:space="preserve">cover. The </w:t>
      </w:r>
      <w:r>
        <w:t>thermic sites are generally 10-15% ground cover</w:t>
      </w:r>
      <w:r w:rsidR="00A84ADB">
        <w:t xml:space="preserve">, </w:t>
      </w:r>
      <w:r>
        <w:t>with exception</w:t>
      </w:r>
      <w:r w:rsidR="00A84ADB">
        <w:t>s</w:t>
      </w:r>
      <w:r>
        <w:t xml:space="preserve"> going as high as 35%.</w:t>
      </w:r>
    </w:p>
    <w:p w:rsidR="004A06F1" w:rsidP="004A06F1" w:rsidRDefault="004A06F1" w14:paraId="4D6E5BD0" w14:textId="77777777"/>
    <w:p>
      <w:r>
        <w:rPr>
          <w:i/>
          <w:u w:val="single"/>
        </w:rPr>
        <w:t>Maximum Tree Size Class</w:t>
      </w:r>
      <w:br/>
      <w:r>
        <w:t>None</w:t>
      </w:r>
    </w:p>
    <w:p w:rsidR="004A06F1" w:rsidP="004A06F1" w:rsidRDefault="004A06F1" w14:paraId="4A15025A" w14:textId="77777777">
      <w:pPr>
        <w:pStyle w:val="InfoPara"/>
        <w:pBdr>
          <w:top w:val="single" w:color="auto" w:sz="4" w:space="1"/>
        </w:pBdr>
      </w:pPr>
      <w:r>
        <w:t>Class B</w:t>
      </w:r>
      <w:r>
        <w:tab/>
        <w:t>77</w:t>
      </w:r>
      <w:r w:rsidR="002A3B10">
        <w:tab/>
      </w:r>
      <w:r w:rsidR="002A3B10">
        <w:tab/>
      </w:r>
      <w:r w:rsidR="002A3B10">
        <w:tab/>
      </w:r>
      <w:r w:rsidR="002A3B10">
        <w:tab/>
      </w:r>
      <w:r w:rsidR="004F7795">
        <w:t>Late Development 1 - Closed</w:t>
      </w:r>
    </w:p>
    <w:p w:rsidR="004A06F1" w:rsidP="004A06F1" w:rsidRDefault="004A06F1" w14:paraId="11B24480" w14:textId="77777777"/>
    <w:p w:rsidR="004A06F1" w:rsidP="004A06F1" w:rsidRDefault="004A06F1" w14:paraId="2FC9F2AF" w14:textId="77777777">
      <w:pPr>
        <w:pStyle w:val="SClassInfoPara"/>
      </w:pPr>
      <w:r>
        <w:t>Indicator Species</w:t>
      </w:r>
    </w:p>
    <w:p w:rsidR="004A06F1" w:rsidP="004A06F1" w:rsidRDefault="004A06F1" w14:paraId="5FA41492" w14:textId="77777777"/>
    <w:p w:rsidR="004A06F1" w:rsidP="004A06F1" w:rsidRDefault="004A06F1" w14:paraId="4EFD4EF5" w14:textId="77777777">
      <w:pPr>
        <w:pStyle w:val="SClassInfoPara"/>
      </w:pPr>
      <w:r>
        <w:t>Description</w:t>
      </w:r>
    </w:p>
    <w:p w:rsidR="004A06F1" w:rsidP="004A06F1" w:rsidRDefault="5D8B6CA3" w14:paraId="4AD3C5A1" w14:textId="0E8616A7">
      <w:r>
        <w:t>This community class seems to be stable and occurs after a threshold is crossed. Composition is 50-70% blackbrush</w:t>
      </w:r>
      <w:r w:rsidR="00A84ADB">
        <w:t>-</w:t>
      </w:r>
      <w:r>
        <w:t xml:space="preserve">dominated. Other species are perennial grasses of desert </w:t>
      </w:r>
      <w:proofErr w:type="spellStart"/>
      <w:r>
        <w:t>needlegrass</w:t>
      </w:r>
      <w:proofErr w:type="spellEnd"/>
      <w:r>
        <w:t xml:space="preserve">, Indian </w:t>
      </w:r>
      <w:proofErr w:type="spellStart"/>
      <w:r>
        <w:t>ricegrass</w:t>
      </w:r>
      <w:proofErr w:type="spellEnd"/>
      <w:r>
        <w:t xml:space="preserve">, </w:t>
      </w:r>
      <w:proofErr w:type="spellStart"/>
      <w:r>
        <w:t>galleta</w:t>
      </w:r>
      <w:proofErr w:type="spellEnd"/>
      <w:r>
        <w:t xml:space="preserve"> grass, fluff grass, and </w:t>
      </w:r>
      <w:proofErr w:type="spellStart"/>
      <w:r>
        <w:t>threeawn</w:t>
      </w:r>
      <w:proofErr w:type="spellEnd"/>
      <w:r>
        <w:t>.  Lesser shrub composi</w:t>
      </w:r>
      <w:r w:rsidR="005A389C">
        <w:t xml:space="preserve">tion includes: Nevada ephedra, </w:t>
      </w:r>
      <w:proofErr w:type="spellStart"/>
      <w:r>
        <w:t>turbinella</w:t>
      </w:r>
      <w:proofErr w:type="spellEnd"/>
      <w:r>
        <w:t xml:space="preserve"> oak, desert bitterbrush, </w:t>
      </w:r>
      <w:proofErr w:type="spellStart"/>
      <w:r>
        <w:t>fourwing</w:t>
      </w:r>
      <w:proofErr w:type="spellEnd"/>
      <w:r>
        <w:t xml:space="preserve"> saltbush, and Anderson's wolfberry in mesic sites and Nevada ephedra, </w:t>
      </w:r>
      <w:proofErr w:type="spellStart"/>
      <w:r>
        <w:t>creosotebush</w:t>
      </w:r>
      <w:proofErr w:type="spellEnd"/>
      <w:r>
        <w:t xml:space="preserve">, Mojave buckwheat, snakeweed, prickly pear, white bursage and spiny </w:t>
      </w:r>
      <w:proofErr w:type="spellStart"/>
      <w:r>
        <w:t>menodora</w:t>
      </w:r>
      <w:proofErr w:type="spellEnd"/>
      <w:r>
        <w:t xml:space="preserve"> in thermic sites. There are other shrubs also.</w:t>
      </w:r>
    </w:p>
    <w:p w:rsidR="004A06F1" w:rsidP="004A06F1" w:rsidRDefault="004A06F1" w14:paraId="67FEDFB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A06F1" w:rsidP="004A06F1" w:rsidRDefault="004A06F1" w14:paraId="74E37FF8" w14:textId="77777777">
      <w:proofErr w:type="spellStart"/>
      <w:r>
        <w:t>Beatley</w:t>
      </w:r>
      <w:proofErr w:type="spellEnd"/>
      <w:r>
        <w:t xml:space="preserve">, J.C. 1976. Vascular plants of the Nevada Test Site and central-southern Nevada: Ecological and geographic distributions. Energy </w:t>
      </w:r>
      <w:r w:rsidR="00F83993">
        <w:t>Research</w:t>
      </w:r>
      <w:r>
        <w:t xml:space="preserve"> and Development Administration TID-26881. Technical Information Center, Office of the Technical Information, Springfield Virginia. 308 pp.</w:t>
      </w:r>
    </w:p>
    <w:p w:rsidR="004A06F1" w:rsidP="004A06F1" w:rsidRDefault="004A06F1" w14:paraId="67BB5376" w14:textId="77777777"/>
    <w:p w:rsidR="004A06F1" w:rsidP="004A06F1" w:rsidRDefault="004A06F1" w14:paraId="32B4E7E3" w14:textId="77777777">
      <w:r>
        <w:t xml:space="preserve">Brooks, M.L. and J.R. </w:t>
      </w:r>
      <w:proofErr w:type="spellStart"/>
      <w:r>
        <w:t>Matchett</w:t>
      </w:r>
      <w:proofErr w:type="spellEnd"/>
      <w:r>
        <w:t xml:space="preserve">.  2003. Plant </w:t>
      </w:r>
      <w:r w:rsidR="00F83993">
        <w:t>community</w:t>
      </w:r>
      <w:r>
        <w:t xml:space="preserve"> patterns in unburned and burned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xml:space="preserve"> Torr.) shrublands in the Mojave Desert. Western North American Naturalist 63(3): 283-298.</w:t>
      </w:r>
    </w:p>
    <w:p w:rsidR="004A06F1" w:rsidP="004A06F1" w:rsidRDefault="004A06F1" w14:paraId="6AA7F3BB" w14:textId="77777777"/>
    <w:p w:rsidR="004A06F1" w:rsidP="004A06F1" w:rsidRDefault="004A06F1" w14:paraId="18F9375E" w14:textId="77777777">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Missoula, MT: USDA Forest Service. Rocky Mountain Research Station. 18 pp.</w:t>
      </w:r>
    </w:p>
    <w:p w:rsidR="004A06F1" w:rsidP="004A06F1" w:rsidRDefault="004A06F1" w14:paraId="5AAE6F28" w14:textId="77777777"/>
    <w:p w:rsidR="004A06F1" w:rsidP="004A06F1" w:rsidRDefault="004A06F1" w14:paraId="15BDA23C" w14:textId="77777777">
      <w:proofErr w:type="spellStart"/>
      <w:r>
        <w:t>Callison</w:t>
      </w:r>
      <w:proofErr w:type="spellEnd"/>
      <w:r>
        <w:t xml:space="preserve">, J., J.D. </w:t>
      </w:r>
      <w:proofErr w:type="spellStart"/>
      <w:r>
        <w:t>Brotherson</w:t>
      </w:r>
      <w:proofErr w:type="spellEnd"/>
      <w:r>
        <w:t xml:space="preserve"> and J.E. </w:t>
      </w:r>
      <w:proofErr w:type="spellStart"/>
      <w:r>
        <w:t>Bowns</w:t>
      </w:r>
      <w:proofErr w:type="spellEnd"/>
      <w:r>
        <w:t xml:space="preserve">. 1985. The effects of fire on the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community of southwestern Utah. Journal of Range Management. 38(6): 535-538.</w:t>
      </w:r>
    </w:p>
    <w:p w:rsidR="004A06F1" w:rsidP="004A06F1" w:rsidRDefault="004A06F1" w14:paraId="67BC30EB" w14:textId="77777777"/>
    <w:p w:rsidR="004A06F1" w:rsidP="004A06F1" w:rsidRDefault="004A06F1" w14:paraId="61043DC1" w14:textId="77777777">
      <w:r>
        <w:t xml:space="preserve">Haines, D.F., T.C. </w:t>
      </w:r>
      <w:proofErr w:type="spellStart"/>
      <w:r>
        <w:t>Esque</w:t>
      </w:r>
      <w:proofErr w:type="spellEnd"/>
      <w:r>
        <w:t xml:space="preserve">, L.A. </w:t>
      </w:r>
      <w:proofErr w:type="spellStart"/>
      <w:r>
        <w:t>DeFalco</w:t>
      </w:r>
      <w:proofErr w:type="spellEnd"/>
      <w:r>
        <w:t xml:space="preserve">, S.J. </w:t>
      </w:r>
      <w:proofErr w:type="spellStart"/>
      <w:r>
        <w:t>Scoles</w:t>
      </w:r>
      <w:proofErr w:type="spellEnd"/>
      <w:r>
        <w:t>, M.L. Brooks and R.H. Webb. 2003. Fire and exotics in the Mojave Desert: an irreversible change? Available at http://www.dmg.gov/resto-pres/mon-08-haines.pdf.</w:t>
      </w:r>
    </w:p>
    <w:p w:rsidR="004A06F1" w:rsidP="004A06F1" w:rsidRDefault="004A06F1" w14:paraId="68FDFD17" w14:textId="77777777"/>
    <w:p w:rsidR="004A06F1" w:rsidP="004A06F1" w:rsidRDefault="004A06F1" w14:paraId="3F904A2C" w14:textId="77777777">
      <w:r>
        <w:t>NatureServe. 2007. International Ecological Classification Standard: Terrestrial Ecological Classifications. NatureServe Central Databases. Arlington, VA. Data current as of 10 February 2007.</w:t>
      </w:r>
    </w:p>
    <w:p w:rsidR="004A06F1" w:rsidP="004A06F1" w:rsidRDefault="004A06F1" w14:paraId="70C7C6DB" w14:textId="77777777"/>
    <w:p w:rsidRPr="00A43E41" w:rsidR="004D5F12" w:rsidP="004A06F1" w:rsidRDefault="004A06F1" w14:paraId="090D59F0" w14:textId="527C5621">
      <w:r>
        <w:t xml:space="preserve">USDA-NRCS. 2003. Rangeland Ecological Site Descriptions, Technical guide section </w:t>
      </w:r>
      <w:proofErr w:type="spellStart"/>
      <w:r>
        <w:t>llE</w:t>
      </w:r>
      <w:proofErr w:type="spellEnd"/>
      <w:r>
        <w:t>, Reno State Office, NV.</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5E241" w14:textId="77777777" w:rsidR="000F1E90" w:rsidRDefault="000F1E90">
      <w:r>
        <w:separator/>
      </w:r>
    </w:p>
  </w:endnote>
  <w:endnote w:type="continuationSeparator" w:id="0">
    <w:p w14:paraId="60A59BC4" w14:textId="77777777" w:rsidR="000F1E90" w:rsidRDefault="000F1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02ECC" w14:textId="77777777" w:rsidR="004A06F1" w:rsidRDefault="004A06F1" w:rsidP="004A06F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C5DEF" w14:textId="77777777" w:rsidR="000F1E90" w:rsidRDefault="000F1E90">
      <w:r>
        <w:separator/>
      </w:r>
    </w:p>
  </w:footnote>
  <w:footnote w:type="continuationSeparator" w:id="0">
    <w:p w14:paraId="7CFE1894" w14:textId="77777777" w:rsidR="000F1E90" w:rsidRDefault="000F1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5E28B" w14:textId="77777777" w:rsidR="00A43E41" w:rsidRDefault="00A43E41" w:rsidP="004A06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50CDB"/>
    <w:pPr>
      <w:ind w:left="720"/>
    </w:pPr>
    <w:rPr>
      <w:rFonts w:ascii="Calibri" w:eastAsiaTheme="minorHAnsi" w:hAnsi="Calibri"/>
      <w:sz w:val="22"/>
      <w:szCs w:val="22"/>
    </w:rPr>
  </w:style>
  <w:style w:type="character" w:styleId="Hyperlink">
    <w:name w:val="Hyperlink"/>
    <w:basedOn w:val="DefaultParagraphFont"/>
    <w:rsid w:val="00450CDB"/>
    <w:rPr>
      <w:color w:val="0000FF" w:themeColor="hyperlink"/>
      <w:u w:val="single"/>
    </w:rPr>
  </w:style>
  <w:style w:type="paragraph" w:styleId="BalloonText">
    <w:name w:val="Balloon Text"/>
    <w:basedOn w:val="Normal"/>
    <w:link w:val="BalloonTextChar"/>
    <w:uiPriority w:val="99"/>
    <w:semiHidden/>
    <w:unhideWhenUsed/>
    <w:rsid w:val="00450CDB"/>
    <w:rPr>
      <w:rFonts w:ascii="Tahoma" w:hAnsi="Tahoma" w:cs="Tahoma"/>
      <w:sz w:val="16"/>
      <w:szCs w:val="16"/>
    </w:rPr>
  </w:style>
  <w:style w:type="character" w:customStyle="1" w:styleId="BalloonTextChar">
    <w:name w:val="Balloon Text Char"/>
    <w:basedOn w:val="DefaultParagraphFont"/>
    <w:link w:val="BalloonText"/>
    <w:uiPriority w:val="99"/>
    <w:semiHidden/>
    <w:rsid w:val="00450C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858622">
      <w:bodyDiv w:val="1"/>
      <w:marLeft w:val="0"/>
      <w:marRight w:val="0"/>
      <w:marTop w:val="0"/>
      <w:marBottom w:val="0"/>
      <w:divBdr>
        <w:top w:val="none" w:sz="0" w:space="0" w:color="auto"/>
        <w:left w:val="none" w:sz="0" w:space="0" w:color="auto"/>
        <w:bottom w:val="none" w:sz="0" w:space="0" w:color="auto"/>
        <w:right w:val="none" w:sz="0" w:space="0" w:color="auto"/>
      </w:divBdr>
    </w:div>
    <w:div w:id="76666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2014-08-19T01:14:00Z</cp:lastPrinted>
  <dcterms:created xsi:type="dcterms:W3CDTF">2018-04-25T23:37:00Z</dcterms:created>
  <dcterms:modified xsi:type="dcterms:W3CDTF">2025-02-12T09:41:18Z</dcterms:modified>
</cp:coreProperties>
</file>