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849" w:rsidP="00650849" w:rsidRDefault="00650849" w14:paraId="4733BD55" w14:textId="77777777">
      <w:pPr>
        <w:pStyle w:val="BpSTitle"/>
      </w:pPr>
      <w:r>
        <w:t>10900</w:t>
      </w:r>
    </w:p>
    <w:p w:rsidR="00650849" w:rsidP="00650849" w:rsidRDefault="00650849" w14:paraId="26F3518D" w14:textId="77777777">
      <w:pPr>
        <w:pStyle w:val="BpSTitle"/>
      </w:pPr>
      <w:r>
        <w:t>Sonoran Granite Outcrop Desert Scrub</w:t>
      </w:r>
    </w:p>
    <w:p w:rsidR="00650849" w:rsidP="00650849" w:rsidRDefault="00650849" w14:paraId="5F8C68BC" w14:textId="77777777">
      <w:r>
        <w:t>BpS Model/Description Version: Aug. 2020</w:t>
      </w:r>
      <w:r>
        <w:tab/>
      </w:r>
      <w:r>
        <w:tab/>
      </w:r>
      <w:r>
        <w:tab/>
      </w:r>
      <w:r>
        <w:tab/>
      </w:r>
      <w:r>
        <w:tab/>
      </w:r>
      <w:r>
        <w:tab/>
      </w:r>
      <w:r>
        <w:tab/>
      </w:r>
    </w:p>
    <w:p w:rsidR="00650849" w:rsidP="00650849" w:rsidRDefault="00650849" w14:paraId="584FCA73" w14:textId="77777777"/>
    <w:p w:rsidR="00650849" w:rsidP="00650849" w:rsidRDefault="00650849" w14:paraId="435E54A7" w14:textId="77777777"/>
    <w:p w:rsidR="00650849" w:rsidP="00650849" w:rsidRDefault="00650849" w14:paraId="14E26BDA" w14:textId="77777777">
      <w:pPr>
        <w:pStyle w:val="InfoPara"/>
      </w:pPr>
      <w:r>
        <w:t>Vegetation Type</w:t>
      </w:r>
    </w:p>
    <w:p w:rsidR="00650849" w:rsidP="00650849" w:rsidRDefault="00650849" w14:paraId="4D505439" w14:textId="097DEBDB">
      <w:bookmarkStart w:name="_GoBack" w:id="0"/>
      <w:bookmarkEnd w:id="0"/>
      <w:r>
        <w:t>Shrubland</w:t>
      </w:r>
    </w:p>
    <w:p w:rsidR="00650849" w:rsidP="00650849" w:rsidRDefault="00650849" w14:paraId="1DBBFA3B" w14:textId="13B4FBEB">
      <w:pPr>
        <w:pStyle w:val="InfoPara"/>
      </w:pPr>
      <w:r>
        <w:t>Map Zone</w:t>
      </w:r>
    </w:p>
    <w:p w:rsidR="00650849" w:rsidP="00650849" w:rsidRDefault="00650849" w14:paraId="4F7B7602" w14:textId="77777777">
      <w:r>
        <w:t>14</w:t>
      </w:r>
    </w:p>
    <w:p w:rsidR="00650849" w:rsidP="00650849" w:rsidRDefault="00650849" w14:paraId="4E6B1CFE" w14:textId="77777777">
      <w:pPr>
        <w:pStyle w:val="InfoPara"/>
      </w:pPr>
      <w:r>
        <w:t>Geographic Range</w:t>
      </w:r>
    </w:p>
    <w:p w:rsidR="00650849" w:rsidP="00650849" w:rsidRDefault="00650849" w14:paraId="7E44162F" w14:textId="21311AE6">
      <w:r>
        <w:t>This ecological system occurs in foothills and mountains of Sonora, Mexico</w:t>
      </w:r>
      <w:r w:rsidR="0046265F">
        <w:t>,</w:t>
      </w:r>
      <w:r>
        <w:t xml:space="preserve"> and extends north across the border into southern A</w:t>
      </w:r>
      <w:r w:rsidR="0046265F">
        <w:t>rizona</w:t>
      </w:r>
      <w:r>
        <w:t>.</w:t>
      </w:r>
    </w:p>
    <w:p w:rsidR="00650849" w:rsidP="00650849" w:rsidRDefault="00650849" w14:paraId="15140815" w14:textId="77777777">
      <w:pPr>
        <w:pStyle w:val="InfoPara"/>
      </w:pPr>
      <w:r>
        <w:t>Biophysical Site Description</w:t>
      </w:r>
    </w:p>
    <w:p w:rsidR="00650849" w:rsidP="00650849" w:rsidRDefault="00650849" w14:paraId="3C86BC9C" w14:textId="77777777">
      <w:r>
        <w:t>This ecological system is found on low- to mid-elevation granitic outcrops.</w:t>
      </w:r>
    </w:p>
    <w:p w:rsidR="00650849" w:rsidP="00650849" w:rsidRDefault="00650849" w14:paraId="17FE823E" w14:textId="77777777">
      <w:pPr>
        <w:pStyle w:val="InfoPara"/>
      </w:pPr>
      <w:r>
        <w:t>Vegetation Description</w:t>
      </w:r>
    </w:p>
    <w:p w:rsidR="00650849" w:rsidP="00650849" w:rsidRDefault="00650849" w14:paraId="19D748A3" w14:textId="77777777">
      <w:r>
        <w:t xml:space="preserve">Tropical genera of </w:t>
      </w:r>
      <w:r w:rsidRPr="00582939">
        <w:rPr>
          <w:i/>
        </w:rPr>
        <w:t>Jatropha</w:t>
      </w:r>
      <w:r>
        <w:t xml:space="preserve"> and </w:t>
      </w:r>
      <w:proofErr w:type="spellStart"/>
      <w:r w:rsidRPr="00582939">
        <w:rPr>
          <w:i/>
        </w:rPr>
        <w:t>Bursera</w:t>
      </w:r>
      <w:proofErr w:type="spellEnd"/>
      <w:r>
        <w:t xml:space="preserve"> become co</w:t>
      </w:r>
      <w:r w:rsidR="0046265F">
        <w:t>-</w:t>
      </w:r>
      <w:r>
        <w:t xml:space="preserve">dominants in dense to sparse vegetation transitioning upslope from Sonoran Paloverde-Mixed Cacti Desert Scrub (CES302.761). Diagnostic species are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w:t>
      </w:r>
      <w:r w:rsidRPr="00582939">
        <w:rPr>
          <w:i/>
        </w:rPr>
        <w:t xml:space="preserve">Jatropha </w:t>
      </w:r>
      <w:proofErr w:type="spellStart"/>
      <w:r w:rsidRPr="00582939">
        <w:rPr>
          <w:i/>
        </w:rPr>
        <w:t>cuneata</w:t>
      </w:r>
      <w:proofErr w:type="spellEnd"/>
      <w:r>
        <w:t xml:space="preserve">, </w:t>
      </w:r>
      <w:proofErr w:type="spellStart"/>
      <w:r w:rsidRPr="00582939">
        <w:rPr>
          <w:i/>
        </w:rPr>
        <w:t>Nolina</w:t>
      </w:r>
      <w:proofErr w:type="spellEnd"/>
      <w:r w:rsidRPr="00582939">
        <w:rPr>
          <w:i/>
        </w:rPr>
        <w:t xml:space="preserve"> </w:t>
      </w:r>
      <w:proofErr w:type="spellStart"/>
      <w:r w:rsidRPr="00582939">
        <w:rPr>
          <w:i/>
        </w:rPr>
        <w:t>bigelovii</w:t>
      </w:r>
      <w:proofErr w:type="spellEnd"/>
      <w:r>
        <w:t xml:space="preserve">, </w:t>
      </w:r>
      <w:proofErr w:type="spellStart"/>
      <w:r w:rsidRPr="00582939">
        <w:rPr>
          <w:i/>
        </w:rPr>
        <w:t>Parkinsonia</w:t>
      </w:r>
      <w:proofErr w:type="spellEnd"/>
      <w:r w:rsidRPr="00582939">
        <w:rPr>
          <w:i/>
        </w:rPr>
        <w:t xml:space="preserve"> </w:t>
      </w:r>
      <w:proofErr w:type="spellStart"/>
      <w:r w:rsidRPr="00582939">
        <w:rPr>
          <w:i/>
        </w:rPr>
        <w:t>microphylla</w:t>
      </w:r>
      <w:proofErr w:type="spellEnd"/>
      <w:r>
        <w:t xml:space="preserve">, or </w:t>
      </w:r>
      <w:proofErr w:type="spellStart"/>
      <w:r w:rsidRPr="00582939">
        <w:rPr>
          <w:i/>
        </w:rPr>
        <w:t>Rhus</w:t>
      </w:r>
      <w:proofErr w:type="spellEnd"/>
      <w:r w:rsidRPr="00582939">
        <w:rPr>
          <w:i/>
        </w:rPr>
        <w:t xml:space="preserve"> </w:t>
      </w:r>
      <w:proofErr w:type="spellStart"/>
      <w:r w:rsidRPr="00582939">
        <w:rPr>
          <w:i/>
        </w:rPr>
        <w:t>kearneyi</w:t>
      </w:r>
      <w:proofErr w:type="spellEnd"/>
      <w:r>
        <w:t xml:space="preserve">. </w:t>
      </w:r>
      <w:r w:rsidRPr="00582939">
        <w:rPr>
          <w:i/>
        </w:rPr>
        <w:t xml:space="preserve">Jatropha </w:t>
      </w:r>
      <w:proofErr w:type="spellStart"/>
      <w:r w:rsidRPr="00582939">
        <w:rPr>
          <w:i/>
        </w:rPr>
        <w:t>cuneata</w:t>
      </w:r>
      <w:proofErr w:type="spellEnd"/>
      <w:r>
        <w:t xml:space="preserve"> is locally abundant on gravelly plains and rocky slopes.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is rare to locally common in washes, on gravelly plains, and on rocky limestone or igneous slopes. At the northern part of its range</w:t>
      </w:r>
      <w:r w:rsidR="0046265F">
        <w:t>,</w:t>
      </w:r>
      <w:r>
        <w:t xml:space="preserve"> it grows in warm microhabitats.</w:t>
      </w:r>
    </w:p>
    <w:p w:rsidR="00650849" w:rsidP="00650849" w:rsidRDefault="00650849" w14:paraId="730A4CF5" w14:textId="77777777">
      <w:pPr>
        <w:pStyle w:val="InfoPara"/>
      </w:pPr>
      <w:r>
        <w:t>BpS Dominant and Indicator Species</w:t>
      </w:r>
    </w:p>
    <w:p>
      <w:r>
        <w:rPr>
          <w:sz w:val="16"/>
        </w:rPr>
        <w:t>Species names are from the NRCS PLANTS database. Check species codes at http://plants.usda.gov.</w:t>
      </w:r>
    </w:p>
    <w:p w:rsidR="00650849" w:rsidP="00650849" w:rsidRDefault="00650849" w14:paraId="2F78BB3D" w14:textId="77777777">
      <w:pPr>
        <w:pStyle w:val="InfoPara"/>
      </w:pPr>
      <w:r>
        <w:t>Disturbance Description</w:t>
      </w:r>
    </w:p>
    <w:p w:rsidR="00650849" w:rsidP="00650849" w:rsidRDefault="00650849" w14:paraId="45B3EFD9" w14:textId="77777777">
      <w:r>
        <w:t>Fires are historically rare, dependent upon grasses and other fine fuels that are more productive in wet years. Freezing temperatures are another disturbance that limits distribution. Fuel model in Class A is uncertain, will depend on grass response to moisture events. Fuel is often discontinuous.</w:t>
      </w:r>
    </w:p>
    <w:p w:rsidR="00650849" w:rsidP="00650849" w:rsidRDefault="00293FD4" w14:paraId="230525C2"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0849" w:rsidP="00650849" w:rsidRDefault="00650849" w14:paraId="456FDFF3" w14:textId="77777777">
      <w:pPr>
        <w:pStyle w:val="InfoPara"/>
      </w:pPr>
      <w:r>
        <w:t>Scale Description</w:t>
      </w:r>
    </w:p>
    <w:p w:rsidR="00650849" w:rsidP="00650849" w:rsidRDefault="00650849" w14:paraId="6FEF3847" w14:textId="77777777">
      <w:r>
        <w:t>Very patchy, forms large patches with sparse to clumped vegetation canopy.</w:t>
      </w:r>
    </w:p>
    <w:p w:rsidR="00650849" w:rsidP="00650849" w:rsidRDefault="00650849" w14:paraId="6E1D0709" w14:textId="77777777">
      <w:pPr>
        <w:pStyle w:val="InfoPara"/>
      </w:pPr>
      <w:r>
        <w:t>Adjacency or Identification Concerns</w:t>
      </w:r>
    </w:p>
    <w:p w:rsidR="00650849" w:rsidP="00650849" w:rsidRDefault="00650849" w14:paraId="6AA3DD20" w14:textId="77777777"/>
    <w:p w:rsidR="00650849" w:rsidP="00650849" w:rsidRDefault="00650849" w14:paraId="2B671461" w14:textId="77777777">
      <w:pPr>
        <w:pStyle w:val="InfoPara"/>
      </w:pPr>
      <w:r>
        <w:t>Issues or Problems</w:t>
      </w:r>
    </w:p>
    <w:p w:rsidR="00650849" w:rsidP="00650849" w:rsidRDefault="00650849" w14:paraId="2C859B77" w14:textId="77777777">
      <w:r>
        <w:t>Current fire frequency is increasing. Impacts of invasive annual grass red brome, has been the cause of many serious fires in the northern Sonoran Desert (</w:t>
      </w:r>
      <w:proofErr w:type="spellStart"/>
      <w:r>
        <w:t>Esque</w:t>
      </w:r>
      <w:proofErr w:type="spellEnd"/>
      <w:r>
        <w:t xml:space="preserve"> et al</w:t>
      </w:r>
      <w:r w:rsidR="00293FD4">
        <w:t>.</w:t>
      </w:r>
      <w:r>
        <w:t xml:space="preserve"> 2004). Depending on fine fuel amounts and continuity, fire behavior fuel model may be 1.</w:t>
      </w:r>
    </w:p>
    <w:p w:rsidR="00650849" w:rsidP="00650849" w:rsidRDefault="00650849" w14:paraId="1CA9EFFC" w14:textId="77777777">
      <w:pPr>
        <w:pStyle w:val="InfoPara"/>
      </w:pPr>
      <w:r>
        <w:t>Native Uncharacteristic Conditions</w:t>
      </w:r>
    </w:p>
    <w:p w:rsidR="00650849" w:rsidP="00650849" w:rsidRDefault="00650849" w14:paraId="3E686286" w14:textId="77777777"/>
    <w:p w:rsidR="00650849" w:rsidP="00650849" w:rsidRDefault="00650849" w14:paraId="45988F90" w14:textId="77777777">
      <w:pPr>
        <w:pStyle w:val="InfoPara"/>
      </w:pPr>
      <w:r>
        <w:t>Comments</w:t>
      </w:r>
    </w:p>
    <w:p w:rsidR="001F1823" w:rsidP="001F1823" w:rsidRDefault="001F1823" w14:paraId="08C85BD6" w14:textId="77777777">
      <w:pPr>
        <w:rPr>
          <w:b/>
        </w:rPr>
      </w:pPr>
    </w:p>
    <w:p w:rsidR="00650849" w:rsidP="00650849" w:rsidRDefault="00650849" w14:paraId="0977D007" w14:textId="77777777">
      <w:pPr>
        <w:pStyle w:val="ReportSection"/>
      </w:pPr>
      <w:r>
        <w:t>Succession Classes</w:t>
      </w:r>
    </w:p>
    <w:p w:rsidR="00650849" w:rsidP="00650849" w:rsidRDefault="00650849" w14:paraId="5474414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0849" w:rsidP="00650849" w:rsidRDefault="00650849" w14:paraId="0AF85AF8"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Open</w:t>
      </w:r>
    </w:p>
    <w:p w:rsidR="00650849" w:rsidP="00650849" w:rsidRDefault="00650849" w14:paraId="40D5EA2A" w14:textId="77777777"/>
    <w:p w:rsidR="00650849" w:rsidP="00650849" w:rsidRDefault="00650849" w14:paraId="698518EF" w14:textId="77777777">
      <w:pPr>
        <w:pStyle w:val="SClassInfoPara"/>
      </w:pPr>
      <w:r>
        <w:t>Indicator Species</w:t>
      </w:r>
    </w:p>
    <w:p w:rsidR="00650849" w:rsidP="00650849" w:rsidRDefault="00650849" w14:paraId="028DA01A" w14:textId="77777777"/>
    <w:p w:rsidR="00650849" w:rsidP="00650849" w:rsidRDefault="00650849" w14:paraId="0E43C9EF" w14:textId="77777777">
      <w:pPr>
        <w:pStyle w:val="SClassInfoPara"/>
      </w:pPr>
      <w:r>
        <w:t>Description</w:t>
      </w:r>
    </w:p>
    <w:p w:rsidR="00650849" w:rsidP="00650849" w:rsidRDefault="00650849" w14:paraId="59A68A0D" w14:textId="77777777">
      <w:r>
        <w:t xml:space="preserve">Shrub seedling establishment following disturbance.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seeds germinate readily but suffer high mortality at 10-40cm heights. </w:t>
      </w:r>
    </w:p>
    <w:p w:rsidR="00650849" w:rsidP="00650849" w:rsidRDefault="00650849" w14:paraId="650AF65A" w14:textId="77777777"/>
    <w:p>
      <w:r>
        <w:rPr>
          <w:i/>
          <w:u w:val="single"/>
        </w:rPr>
        <w:t>Maximum Tree Size Class</w:t>
      </w:r>
      <w:br/>
      <w:r>
        <w:t>None</w:t>
      </w:r>
    </w:p>
    <w:p w:rsidR="00650849" w:rsidP="00650849" w:rsidRDefault="00650849" w14:paraId="7099CE88" w14:textId="77777777">
      <w:pPr>
        <w:pStyle w:val="InfoPara"/>
        <w:pBdr>
          <w:top w:val="single" w:color="auto" w:sz="4" w:space="1"/>
        </w:pBdr>
      </w:pPr>
      <w:r>
        <w:t>Class B</w:t>
      </w:r>
      <w:r>
        <w:tab/>
        <w:t>84</w:t>
      </w:r>
      <w:r w:rsidR="002A3B10">
        <w:tab/>
      </w:r>
      <w:r w:rsidR="002A3B10">
        <w:tab/>
      </w:r>
      <w:r w:rsidR="002A3B10">
        <w:tab/>
      </w:r>
      <w:r w:rsidR="002A3B10">
        <w:tab/>
      </w:r>
      <w:r w:rsidR="004F7795">
        <w:t>Late Development 1 - All Structures</w:t>
      </w:r>
    </w:p>
    <w:p w:rsidR="00650849" w:rsidP="00650849" w:rsidRDefault="00650849" w14:paraId="4F976082" w14:textId="77777777"/>
    <w:p w:rsidR="00650849" w:rsidP="00650849" w:rsidRDefault="00650849" w14:paraId="7D5E2879" w14:textId="77777777">
      <w:pPr>
        <w:pStyle w:val="SClassInfoPara"/>
      </w:pPr>
      <w:r>
        <w:t>Indicator Species</w:t>
      </w:r>
    </w:p>
    <w:p w:rsidR="00650849" w:rsidP="00650849" w:rsidRDefault="00650849" w14:paraId="0F34BDEB" w14:textId="77777777"/>
    <w:p w:rsidR="00650849" w:rsidP="00650849" w:rsidRDefault="00650849" w14:paraId="75668B14" w14:textId="77777777">
      <w:pPr>
        <w:pStyle w:val="SClassInfoPara"/>
      </w:pPr>
      <w:r>
        <w:t>Description</w:t>
      </w:r>
    </w:p>
    <w:p w:rsidR="00650849" w:rsidP="00650849" w:rsidRDefault="00650849" w14:paraId="79F26CA2" w14:textId="73E1A9B1">
      <w:r>
        <w:t xml:space="preserve">Young to mature community, with a mixture of sizes and classes. </w:t>
      </w:r>
      <w:proofErr w:type="spellStart"/>
      <w:r w:rsidRPr="00582939">
        <w:rPr>
          <w:i/>
        </w:rPr>
        <w:t>Bursera</w:t>
      </w:r>
      <w:proofErr w:type="spellEnd"/>
      <w:r w:rsidRPr="00582939">
        <w:rPr>
          <w:i/>
        </w:rPr>
        <w:t xml:space="preserve"> </w:t>
      </w:r>
      <w:proofErr w:type="spellStart"/>
      <w:r w:rsidRPr="00582939">
        <w:rPr>
          <w:i/>
        </w:rPr>
        <w:t>microphylla</w:t>
      </w:r>
      <w:proofErr w:type="spellEnd"/>
      <w:r>
        <w:t xml:space="preserve"> may get to 8m height. </w:t>
      </w:r>
      <w:r w:rsidRPr="00582939">
        <w:rPr>
          <w:i/>
        </w:rPr>
        <w:t xml:space="preserve">Jatropha </w:t>
      </w:r>
      <w:proofErr w:type="spellStart"/>
      <w:r w:rsidRPr="00582939">
        <w:rPr>
          <w:i/>
        </w:rPr>
        <w:t>cuneata</w:t>
      </w:r>
      <w:proofErr w:type="spellEnd"/>
      <w:r>
        <w:t xml:space="preserve"> reaches 2m and may start to die at ages </w:t>
      </w:r>
      <w:r w:rsidR="0046265F">
        <w:t>&gt;</w:t>
      </w:r>
      <w:r>
        <w:t>55yrs. Isolated clumps of vegetation may be &gt;50% canopy cover.</w:t>
      </w:r>
    </w:p>
    <w:p w:rsidR="00650849" w:rsidP="00650849" w:rsidRDefault="00650849" w14:paraId="643E721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50849" w:rsidP="00650849" w:rsidRDefault="00650849" w14:paraId="64F62D72" w14:textId="77777777">
      <w:r>
        <w:t>Brown, D.E., editor. 1982. Biotic communities of the American Southwest-United States and Mexico. Desert Plants Special Issue 4(1-4): 1-342.</w:t>
      </w:r>
    </w:p>
    <w:p w:rsidR="00650849" w:rsidP="00650849" w:rsidRDefault="00650849" w14:paraId="533A56F0" w14:textId="77777777"/>
    <w:p w:rsidR="00650849" w:rsidP="00650849" w:rsidRDefault="00650849" w14:paraId="00261DF1" w14:textId="77777777">
      <w:r>
        <w:t>Cave, G.H. and D.T. Patten. 1984 Sort-term vegetation response to fire in the upper Sonoran Desert. Journal of Range Management 37(6): 491-496.</w:t>
      </w:r>
    </w:p>
    <w:p w:rsidR="00650849" w:rsidP="00650849" w:rsidRDefault="00650849" w14:paraId="5157577A" w14:textId="77777777"/>
    <w:p w:rsidR="00650849" w:rsidP="00650849" w:rsidRDefault="00650849" w14:paraId="1EC3D49E" w14:textId="77777777">
      <w:proofErr w:type="spellStart"/>
      <w:r>
        <w:t>Esque</w:t>
      </w:r>
      <w:proofErr w:type="spellEnd"/>
      <w:r>
        <w:t xml:space="preserve">, T.C., C.R. Schwalbe, D.F. Haines and W.L. Halvorson. 2004. Saguaros under </w:t>
      </w:r>
      <w:proofErr w:type="spellStart"/>
      <w:r>
        <w:t>seige</w:t>
      </w:r>
      <w:proofErr w:type="spellEnd"/>
      <w:r>
        <w:t xml:space="preserve">: Invasive Species and Fire. Pages 49-55 in: M. </w:t>
      </w:r>
      <w:proofErr w:type="spellStart"/>
      <w:r>
        <w:t>Noren</w:t>
      </w:r>
      <w:proofErr w:type="spellEnd"/>
      <w:r>
        <w:t xml:space="preserve">, ed. Desert Plants, Vol. 20, </w:t>
      </w:r>
      <w:proofErr w:type="spellStart"/>
      <w:r>
        <w:t>Num</w:t>
      </w:r>
      <w:proofErr w:type="spellEnd"/>
      <w:r>
        <w:t xml:space="preserve"> 1. University of Arizona for the Boyce Thompson Southwestern Arboretum.</w:t>
      </w:r>
    </w:p>
    <w:p w:rsidR="00650849" w:rsidP="00650849" w:rsidRDefault="00650849" w14:paraId="59C06579" w14:textId="77777777"/>
    <w:p w:rsidR="00650849" w:rsidP="00650849" w:rsidRDefault="00650849" w14:paraId="4501B603" w14:textId="77777777">
      <w:r>
        <w:t xml:space="preserve">Hall, J. A., P. Comer, A. Gondor, R. Marshall and S. Weinstein. 2001. Conservation elements of and a biodiversity management framework for the Barry M. Goldwater Range, Arizona. The Nature Conservancy in Arizona, </w:t>
      </w:r>
      <w:proofErr w:type="spellStart"/>
      <w:r>
        <w:t>Tuscon</w:t>
      </w:r>
      <w:proofErr w:type="spellEnd"/>
      <w:r>
        <w:t>. 1999 pp + ix unpaginated figures.</w:t>
      </w:r>
    </w:p>
    <w:p w:rsidR="00650849" w:rsidP="00650849" w:rsidRDefault="00650849" w14:paraId="6DB06FDF" w14:textId="77777777"/>
    <w:p w:rsidR="00650849" w:rsidP="00650849" w:rsidRDefault="00650849" w14:paraId="24C0B599" w14:textId="77777777">
      <w:proofErr w:type="spellStart"/>
      <w:r>
        <w:t>MacMahon</w:t>
      </w:r>
      <w:proofErr w:type="spellEnd"/>
      <w:r>
        <w:t>, J.A. 1988. Warm deserts. Pages 232-264 in M.G. Barbour and W.D. Billings, editors. North American terrestrial vegetation. Cambridge University Press, New York.</w:t>
      </w:r>
    </w:p>
    <w:p w:rsidR="00650849" w:rsidP="00650849" w:rsidRDefault="00650849" w14:paraId="10038487" w14:textId="77777777"/>
    <w:p w:rsidR="00650849" w:rsidP="00650849" w:rsidRDefault="00650849" w14:paraId="71FFEFA1" w14:textId="77777777">
      <w:r>
        <w:t>McLaughlin, S.P. and J.E. Bowers. 1982. Effects of wildfire on a Sonoran Desert plant community. Ecology. 63(1): 246-248.</w:t>
      </w:r>
    </w:p>
    <w:p w:rsidR="00650849" w:rsidP="00650849" w:rsidRDefault="00650849" w14:paraId="0298E35C" w14:textId="77777777"/>
    <w:p w:rsidR="00650849" w:rsidP="00650849" w:rsidRDefault="00650849" w14:paraId="3E56FB3E" w14:textId="77777777">
      <w:r>
        <w:t xml:space="preserve">NatureServe. 2005. NatureServe Explorer: An online encyclopedia of life [web </w:t>
      </w:r>
      <w:proofErr w:type="spellStart"/>
      <w:r>
        <w:t>pplication</w:t>
      </w:r>
      <w:proofErr w:type="spellEnd"/>
      <w:r>
        <w:t xml:space="preserve">]. Version 4.6. NatureServe, Arlington, Virginia. Available http://www.natureserve.org/explorer. (Accessed: January 26, 2006 ). </w:t>
      </w:r>
    </w:p>
    <w:p w:rsidR="00650849" w:rsidP="00650849" w:rsidRDefault="00650849" w14:paraId="29F1438E" w14:textId="77777777"/>
    <w:p w:rsidR="00650849" w:rsidP="00650849" w:rsidRDefault="00650849" w14:paraId="27B97AC0" w14:textId="77777777">
      <w:r>
        <w:t>NatureServe. 2007. International Ecological Classification Standard: Terrestrial Ecological Classifications. NatureServe Central Databases. Arlington, VA. Data current as of 10 February 2007.</w:t>
      </w:r>
    </w:p>
    <w:p w:rsidR="00650849" w:rsidP="00650849" w:rsidRDefault="00650849" w14:paraId="11A6DB43" w14:textId="77777777"/>
    <w:p w:rsidR="00650849" w:rsidP="00650849" w:rsidRDefault="00650849" w14:paraId="49366611" w14:textId="77777777">
      <w:r>
        <w:t>Rogers, G.F. and J. Steele. 1980. Sonoran Desert fire ecology. Pages 15-19 in: M.A. Stokes and J.H. Marvin, technical coordinators. Proceedings of the fire history workshop; 1980 October 20-</w:t>
      </w:r>
      <w:r>
        <w:lastRenderedPageBreak/>
        <w:t>24; Tucson, AZ. Gen. Tech. Rep. RM-81. Fort Collins, CO: USDA Forest Service, Rocky Mountain Forest and Range Experiment Station.</w:t>
      </w:r>
    </w:p>
    <w:p w:rsidRPr="00A43E41" w:rsidR="004D5F12" w:rsidP="00650849" w:rsidRDefault="004D5F12" w14:paraId="46F674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728EF" w14:textId="77777777" w:rsidR="00CF79FA" w:rsidRDefault="00CF79FA">
      <w:r>
        <w:separator/>
      </w:r>
    </w:p>
  </w:endnote>
  <w:endnote w:type="continuationSeparator" w:id="0">
    <w:p w14:paraId="6E1C30EB" w14:textId="77777777" w:rsidR="00CF79FA" w:rsidRDefault="00CF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29A" w14:textId="77777777" w:rsidR="00650849" w:rsidRDefault="00650849" w:rsidP="006508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7960" w14:textId="77777777" w:rsidR="00CF79FA" w:rsidRDefault="00CF79FA">
      <w:r>
        <w:separator/>
      </w:r>
    </w:p>
  </w:footnote>
  <w:footnote w:type="continuationSeparator" w:id="0">
    <w:p w14:paraId="38C40D39" w14:textId="77777777" w:rsidR="00CF79FA" w:rsidRDefault="00CF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A89B9" w14:textId="77777777" w:rsidR="00A43E41" w:rsidRDefault="00A43E41" w:rsidP="006508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1823"/>
    <w:pPr>
      <w:ind w:left="720"/>
    </w:pPr>
    <w:rPr>
      <w:rFonts w:ascii="Calibri" w:eastAsia="Calibri" w:hAnsi="Calibri"/>
      <w:sz w:val="22"/>
      <w:szCs w:val="22"/>
    </w:rPr>
  </w:style>
  <w:style w:type="character" w:styleId="Hyperlink">
    <w:name w:val="Hyperlink"/>
    <w:rsid w:val="001F1823"/>
    <w:rPr>
      <w:color w:val="0000FF"/>
      <w:u w:val="single"/>
    </w:rPr>
  </w:style>
  <w:style w:type="paragraph" w:styleId="BalloonText">
    <w:name w:val="Balloon Text"/>
    <w:basedOn w:val="Normal"/>
    <w:link w:val="BalloonTextChar"/>
    <w:uiPriority w:val="99"/>
    <w:semiHidden/>
    <w:unhideWhenUsed/>
    <w:rsid w:val="004626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4891">
      <w:bodyDiv w:val="1"/>
      <w:marLeft w:val="0"/>
      <w:marRight w:val="0"/>
      <w:marTop w:val="0"/>
      <w:marBottom w:val="0"/>
      <w:divBdr>
        <w:top w:val="none" w:sz="0" w:space="0" w:color="auto"/>
        <w:left w:val="none" w:sz="0" w:space="0" w:color="auto"/>
        <w:bottom w:val="none" w:sz="0" w:space="0" w:color="auto"/>
        <w:right w:val="none" w:sz="0" w:space="0" w:color="auto"/>
      </w:divBdr>
    </w:div>
    <w:div w:id="11995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2014-08-21T14:12:00Z</cp:lastPrinted>
  <dcterms:created xsi:type="dcterms:W3CDTF">2017-09-26T22:04:00Z</dcterms:created>
  <dcterms:modified xsi:type="dcterms:W3CDTF">2025-02-12T09:41:19Z</dcterms:modified>
</cp:coreProperties>
</file>