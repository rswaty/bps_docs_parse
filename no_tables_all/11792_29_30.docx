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5F1" w:rsidP="00D345F1" w:rsidRDefault="00D345F1" w14:paraId="51C78C67" w14:textId="77777777">
      <w:pPr>
        <w:pStyle w:val="BpSTitle"/>
      </w:pPr>
      <w:bookmarkStart w:name="_GoBack" w:id="0"/>
      <w:bookmarkEnd w:id="0"/>
      <w:r>
        <w:t>11792</w:t>
      </w:r>
    </w:p>
    <w:p w:rsidR="00D55D0B" w:rsidP="00D55D0B" w:rsidRDefault="00D55D0B" w14:paraId="6F623D3B" w14:textId="77777777">
      <w:pPr>
        <w:pStyle w:val="BpSTitle"/>
      </w:pPr>
      <w:r>
        <w:t>Northwestern Great Plains-Black Hills Ponderosa Pine Woodland and Savanna - Savanna</w:t>
      </w:r>
    </w:p>
    <w:p w:rsidR="00D55D0B" w:rsidP="00D55D0B" w:rsidRDefault="00D55D0B" w14:paraId="26D3FD44" w14:textId="5F9A68FB">
      <w:r>
        <w:t>BpS Model/Description Version: Aug. 2020</w:t>
      </w:r>
      <w:r>
        <w:tab/>
      </w:r>
      <w:r>
        <w:tab/>
      </w:r>
      <w:r>
        <w:tab/>
      </w:r>
      <w:r>
        <w:tab/>
      </w:r>
      <w:r>
        <w:tab/>
      </w:r>
      <w:r>
        <w:tab/>
      </w:r>
      <w:r>
        <w:tab/>
      </w:r>
    </w:p>
    <w:p w:rsidR="00D55D0B" w:rsidP="00D55D0B" w:rsidRDefault="00D55D0B" w14:paraId="2DA7E4DC" w14:textId="77777777"/>
    <w:p w:rsidR="00D55D0B" w:rsidP="00D55D0B" w:rsidRDefault="00FC1A20" w14:paraId="577C1831" w14:textId="249700BF">
      <w:r w:rsidRPr="00FC1A20">
        <w:rPr>
          <w:b/>
        </w:rPr>
        <w:t>Reviewed by:</w:t>
      </w:r>
      <w:r>
        <w:t xml:space="preserve"> Shannon Murphy</w:t>
      </w:r>
    </w:p>
    <w:p w:rsidR="00D55D0B" w:rsidP="00D55D0B" w:rsidRDefault="00D55D0B" w14:paraId="4EB8F807" w14:textId="77777777">
      <w:pPr>
        <w:pStyle w:val="InfoPara"/>
      </w:pPr>
      <w:r>
        <w:t>Vegetation Type</w:t>
      </w:r>
    </w:p>
    <w:p w:rsidR="00D55D0B" w:rsidP="00D55D0B" w:rsidRDefault="00D55D0B" w14:paraId="290FF16C" w14:textId="77777777">
      <w:r>
        <w:t>Forest and Woodland</w:t>
      </w:r>
    </w:p>
    <w:p w:rsidR="00D55D0B" w:rsidP="00D55D0B" w:rsidRDefault="00D55D0B" w14:paraId="63AD7DA5" w14:textId="77777777">
      <w:pPr>
        <w:pStyle w:val="InfoPara"/>
      </w:pPr>
      <w:r>
        <w:t>Map Zones</w:t>
      </w:r>
    </w:p>
    <w:p w:rsidR="00D55D0B" w:rsidP="00D55D0B" w:rsidRDefault="007D3A0B" w14:paraId="11BA12BD" w14:textId="77777777">
      <w:r w:rsidRPr="007D3A0B">
        <w:t>29, 30</w:t>
      </w:r>
    </w:p>
    <w:p w:rsidR="00D55D0B" w:rsidP="00D55D0B" w:rsidRDefault="00D55D0B" w14:paraId="2A6D9070" w14:textId="77777777">
      <w:pPr>
        <w:pStyle w:val="InfoPara"/>
      </w:pPr>
      <w:r>
        <w:t>Model Splits or Lumps</w:t>
      </w:r>
    </w:p>
    <w:p w:rsidR="00D55D0B" w:rsidP="00D55D0B" w:rsidRDefault="00D55D0B" w14:paraId="484ADFDF" w14:textId="7C70D272">
      <w:r>
        <w:t xml:space="preserve">This </w:t>
      </w:r>
      <w:r w:rsidR="00851730">
        <w:t>Biophysical Setting (</w:t>
      </w:r>
      <w:r>
        <w:t>BpS</w:t>
      </w:r>
      <w:r w:rsidR="00851730">
        <w:t>)</w:t>
      </w:r>
      <w:r>
        <w:t xml:space="preserve"> is lumped with 1013</w:t>
      </w:r>
      <w:r w:rsidR="00851730">
        <w:t>.</w:t>
      </w:r>
    </w:p>
    <w:p w:rsidR="00D55D0B" w:rsidP="00D55D0B" w:rsidRDefault="00D55D0B" w14:paraId="7B7B36EA" w14:textId="77777777">
      <w:pPr>
        <w:pStyle w:val="InfoPara"/>
      </w:pPr>
      <w:r>
        <w:t>Geographic Range</w:t>
      </w:r>
    </w:p>
    <w:p w:rsidR="00D55D0B" w:rsidP="00D55D0B" w:rsidRDefault="00D55D0B" w14:paraId="40F6A518" w14:textId="11A92AAE">
      <w:r>
        <w:t>This BpS is located</w:t>
      </w:r>
      <w:r w:rsidR="009E78DC">
        <w:t xml:space="preserve"> primarily</w:t>
      </w:r>
      <w:r>
        <w:t xml:space="preserve"> in the lower elevations of the Black Hills</w:t>
      </w:r>
      <w:r w:rsidR="009E78DC">
        <w:t xml:space="preserve"> in western S</w:t>
      </w:r>
      <w:r w:rsidR="00851730">
        <w:t>outh Dakota</w:t>
      </w:r>
      <w:r w:rsidR="009E78DC">
        <w:t xml:space="preserve"> and northeastern W</w:t>
      </w:r>
      <w:r w:rsidR="00851730">
        <w:t>yoming</w:t>
      </w:r>
      <w:r w:rsidR="009E78DC">
        <w:t xml:space="preserve"> as well as so</w:t>
      </w:r>
      <w:r w:rsidR="001E651D">
        <w:t>uthe</w:t>
      </w:r>
      <w:r w:rsidR="00BB7A02">
        <w:t>a</w:t>
      </w:r>
      <w:r w:rsidR="001E651D">
        <w:t>stern M</w:t>
      </w:r>
      <w:r w:rsidR="00851730">
        <w:t>ontana</w:t>
      </w:r>
      <w:r w:rsidR="001E651D">
        <w:t xml:space="preserve">. But also includes small </w:t>
      </w:r>
      <w:r w:rsidR="009E78DC">
        <w:t>patches in southwestern N</w:t>
      </w:r>
      <w:r w:rsidR="00851730">
        <w:t xml:space="preserve">orth Dakota </w:t>
      </w:r>
      <w:r>
        <w:t xml:space="preserve">and </w:t>
      </w:r>
      <w:r w:rsidR="009E78DC">
        <w:t xml:space="preserve">northeastern </w:t>
      </w:r>
      <w:r>
        <w:t>W</w:t>
      </w:r>
      <w:r w:rsidR="00851730">
        <w:t>yoming</w:t>
      </w:r>
      <w:r w:rsidR="009E78DC">
        <w:t xml:space="preserve">, </w:t>
      </w:r>
      <w:r>
        <w:t>including the Rochelle Hills of the Thunder Basin National Grassland</w:t>
      </w:r>
      <w:r w:rsidR="009E78DC">
        <w:t>.</w:t>
      </w:r>
      <w:r>
        <w:t xml:space="preserve"> This describe</w:t>
      </w:r>
      <w:r w:rsidR="009E78DC">
        <w:t>s</w:t>
      </w:r>
      <w:r>
        <w:t xml:space="preserve"> areas in </w:t>
      </w:r>
      <w:r w:rsidR="00851730">
        <w:t>map zone (</w:t>
      </w:r>
      <w:r w:rsidR="00D345F1">
        <w:t>MZ</w:t>
      </w:r>
      <w:r w:rsidR="00851730">
        <w:t xml:space="preserve">) </w:t>
      </w:r>
      <w:r w:rsidR="00D345F1">
        <w:t>29</w:t>
      </w:r>
      <w:r w:rsidR="00FF4737">
        <w:t xml:space="preserve"> and</w:t>
      </w:r>
      <w:r>
        <w:t xml:space="preserve"> 30. In MZ29, it generally</w:t>
      </w:r>
      <w:r w:rsidR="009E78DC">
        <w:t xml:space="preserve"> occurs</w:t>
      </w:r>
      <w:r>
        <w:t xml:space="preserve"> east of the Bighorn and Laramie Ranges (including sections 331G, 331K</w:t>
      </w:r>
      <w:r w:rsidR="001E17CD">
        <w:t>,</w:t>
      </w:r>
      <w:r w:rsidR="00D345F1">
        <w:t xml:space="preserve"> and 331F</w:t>
      </w:r>
      <w:r>
        <w:t>; subsections M334Aa, 331Mi</w:t>
      </w:r>
      <w:r w:rsidR="001E17CD">
        <w:t>,</w:t>
      </w:r>
      <w:r w:rsidR="00D345F1">
        <w:t xml:space="preserve"> and</w:t>
      </w:r>
      <w:r>
        <w:t xml:space="preserve"> 331Md). </w:t>
      </w:r>
    </w:p>
    <w:p w:rsidR="00D55D0B" w:rsidP="00D55D0B" w:rsidRDefault="00D55D0B" w14:paraId="51286DBF" w14:textId="77777777"/>
    <w:p w:rsidR="00D55D0B" w:rsidP="00D55D0B" w:rsidRDefault="00D55D0B" w14:paraId="17072509" w14:textId="189B7206">
      <w:r>
        <w:t xml:space="preserve">This is the </w:t>
      </w:r>
      <w:r w:rsidR="001E651D">
        <w:t>ponderosa pine s</w:t>
      </w:r>
      <w:r>
        <w:t xml:space="preserve">avanna that </w:t>
      </w:r>
      <w:r w:rsidR="00D345F1">
        <w:t>is not</w:t>
      </w:r>
      <w:r>
        <w:t xml:space="preserve"> in the </w:t>
      </w:r>
      <w:r w:rsidR="00BB7A02">
        <w:t>Rocky M</w:t>
      </w:r>
      <w:r>
        <w:t>ountains.</w:t>
      </w:r>
    </w:p>
    <w:p w:rsidR="00D55D0B" w:rsidP="00D55D0B" w:rsidRDefault="00D55D0B" w14:paraId="08248C49" w14:textId="77777777">
      <w:pPr>
        <w:pStyle w:val="InfoPara"/>
      </w:pPr>
      <w:r>
        <w:t>Biophysical Site Description</w:t>
      </w:r>
    </w:p>
    <w:p w:rsidR="00D55D0B" w:rsidP="00D55D0B" w:rsidRDefault="00D55D0B" w14:paraId="7D2680F7" w14:textId="54189B38">
      <w:r>
        <w:t>The geology is typically sedimentary in origin. Often found on buttes, hogbacks, rocky outcrops</w:t>
      </w:r>
      <w:r w:rsidR="001E17CD">
        <w:t>,</w:t>
      </w:r>
      <w:r>
        <w:t xml:space="preserve"> and steep, rocky slopes. Elevations range from 3</w:t>
      </w:r>
      <w:r w:rsidR="001E17CD">
        <w:t>,</w:t>
      </w:r>
      <w:r>
        <w:t>200-4</w:t>
      </w:r>
      <w:r w:rsidR="001E17CD">
        <w:t>,</w:t>
      </w:r>
      <w:r>
        <w:t>400ft, but in the southern Black Hills may be found up to 5</w:t>
      </w:r>
      <w:r w:rsidR="001E17CD">
        <w:t>,</w:t>
      </w:r>
      <w:r>
        <w:t>700ft on southern aspects. In eastern M</w:t>
      </w:r>
      <w:r w:rsidR="001E17CD">
        <w:t>ontana</w:t>
      </w:r>
      <w:r>
        <w:t xml:space="preserve"> and northeast W</w:t>
      </w:r>
      <w:r w:rsidR="001E17CD">
        <w:t>yoming</w:t>
      </w:r>
      <w:r>
        <w:t>, it is also found on southern aspects.</w:t>
      </w:r>
    </w:p>
    <w:p w:rsidR="00D55D0B" w:rsidP="00D55D0B" w:rsidRDefault="00D55D0B" w14:paraId="492E89A1" w14:textId="77777777">
      <w:pPr>
        <w:pStyle w:val="InfoPara"/>
      </w:pPr>
      <w:r>
        <w:t>Vegetation Description</w:t>
      </w:r>
    </w:p>
    <w:p w:rsidR="00D55D0B" w:rsidP="00D55D0B" w:rsidRDefault="00D55D0B" w14:paraId="1962AFBF" w14:textId="4F07835E">
      <w:r>
        <w:t xml:space="preserve">This type is dominated by </w:t>
      </w:r>
      <w:r w:rsidR="00BB7A02">
        <w:t xml:space="preserve">Rocky Mountain </w:t>
      </w:r>
      <w:r>
        <w:t>ponderosa pine and is often the only tree present. Understory composition varies</w:t>
      </w:r>
      <w:r w:rsidR="001E17CD">
        <w:t>,</w:t>
      </w:r>
      <w:r>
        <w:t xml:space="preserve"> but Rocky Mountain juniper, </w:t>
      </w:r>
      <w:r w:rsidR="00BB7A02">
        <w:t xml:space="preserve">common juniper, fringed sagebrush, </w:t>
      </w:r>
      <w:proofErr w:type="spellStart"/>
      <w:r>
        <w:t>skunkbush</w:t>
      </w:r>
      <w:proofErr w:type="spellEnd"/>
      <w:r>
        <w:t xml:space="preserve"> sumac, </w:t>
      </w:r>
      <w:r w:rsidR="00BB7A02">
        <w:t>true-</w:t>
      </w:r>
      <w:r>
        <w:t xml:space="preserve">mountain mahogany (in southern Black Hills and the eastern Pine Ridge), and yucca are common woody species (one reviewer noted that under the historic fire regime, the occurrence of yucca would have been a bit lower than at present). Bur oak might occur in this system as well. Currant and chokecherry are found in the </w:t>
      </w:r>
      <w:r w:rsidR="00D345F1">
        <w:t>Montana</w:t>
      </w:r>
      <w:r>
        <w:t xml:space="preserve"> portion of the </w:t>
      </w:r>
      <w:proofErr w:type="spellStart"/>
      <w:r>
        <w:t>BpS's</w:t>
      </w:r>
      <w:proofErr w:type="spellEnd"/>
      <w:r>
        <w:t xml:space="preserve"> range.</w:t>
      </w:r>
    </w:p>
    <w:p w:rsidR="00D55D0B" w:rsidP="00D55D0B" w:rsidRDefault="00D55D0B" w14:paraId="79FCE616" w14:textId="77777777"/>
    <w:p w:rsidR="00D55D0B" w:rsidP="00D55D0B" w:rsidRDefault="00D55D0B" w14:paraId="7613C091" w14:textId="5EAB4E15">
      <w:r>
        <w:t xml:space="preserve">Regional lead asked about </w:t>
      </w:r>
      <w:r w:rsidR="00D345F1">
        <w:t>Rocky Mountain juniper (</w:t>
      </w:r>
      <w:r>
        <w:t>JUSC2</w:t>
      </w:r>
      <w:r w:rsidR="00D345F1">
        <w:t>)</w:t>
      </w:r>
      <w:r>
        <w:t xml:space="preserve"> as an indicator for the Black Hills</w:t>
      </w:r>
      <w:r w:rsidR="00D345F1">
        <w:t>:</w:t>
      </w:r>
      <w:r>
        <w:t xml:space="preserve"> JUSC2 really is a component and indicator of many of the ponderosa pine savanna areas. The </w:t>
      </w:r>
      <w:r>
        <w:lastRenderedPageBreak/>
        <w:t xml:space="preserve">species generally becomes more prominent in the pine savanna as the soils become more skeletal or </w:t>
      </w:r>
      <w:r w:rsidR="001E17CD">
        <w:t xml:space="preserve">as </w:t>
      </w:r>
      <w:r>
        <w:t>the soil profile and surface contain more rock fragments. There may be some sites where it is a very limited component. JUSC2 can also be considered an indicator for Thunder Basin. Rocky Mountain juniper is listed as present in late successional communities for ponderosa pine/</w:t>
      </w:r>
      <w:r w:rsidR="001E17CD">
        <w:t xml:space="preserve"> </w:t>
      </w:r>
      <w:r>
        <w:t>Idaho fescue, ponderosa pine/sun sedge</w:t>
      </w:r>
      <w:r w:rsidR="00D345F1">
        <w:t>,</w:t>
      </w:r>
      <w:r>
        <w:t xml:space="preserve"> and ponderosa pine/</w:t>
      </w:r>
      <w:proofErr w:type="spellStart"/>
      <w:r>
        <w:t>bluebunch</w:t>
      </w:r>
      <w:proofErr w:type="spellEnd"/>
      <w:r>
        <w:t xml:space="preserve"> wheatgrass habitat types by Hanson and Hoffman (1988) for southeastern M</w:t>
      </w:r>
      <w:r w:rsidR="001E17CD">
        <w:t>ontana</w:t>
      </w:r>
      <w:r>
        <w:t>. But it's not mentioned as present in the other ponderosa pine habitat types (ponderosa pine/common juniper</w:t>
      </w:r>
      <w:r w:rsidR="00D345F1">
        <w:t>,</w:t>
      </w:r>
      <w:r>
        <w:t xml:space="preserve"> ponderosa pine/</w:t>
      </w:r>
      <w:r w:rsidR="001E17CD">
        <w:t xml:space="preserve"> </w:t>
      </w:r>
      <w:r>
        <w:t xml:space="preserve">chokecherry). </w:t>
      </w:r>
      <w:r w:rsidR="00D345F1">
        <w:t>R</w:t>
      </w:r>
      <w:r w:rsidR="001E17CD">
        <w:t>ocky Mountain</w:t>
      </w:r>
      <w:r w:rsidR="00D345F1">
        <w:t xml:space="preserve"> </w:t>
      </w:r>
      <w:r w:rsidR="001E17CD">
        <w:t>j</w:t>
      </w:r>
      <w:r w:rsidR="00D345F1">
        <w:t>uniper</w:t>
      </w:r>
      <w:r>
        <w:t xml:space="preserve"> is not an indicator for ponderosa pine habitat types in southeastern M</w:t>
      </w:r>
      <w:r w:rsidR="001E17CD">
        <w:t>ontana</w:t>
      </w:r>
      <w:r>
        <w:t xml:space="preserve"> or western N</w:t>
      </w:r>
      <w:r w:rsidR="001E17CD">
        <w:t>orth Dakota</w:t>
      </w:r>
      <w:r w:rsidR="00D345F1">
        <w:t>.</w:t>
      </w:r>
    </w:p>
    <w:p w:rsidR="00D55D0B" w:rsidP="00D55D0B" w:rsidRDefault="00D55D0B" w14:paraId="6ECF6E23" w14:textId="77777777"/>
    <w:p w:rsidR="00D55D0B" w:rsidP="00D55D0B" w:rsidRDefault="00D55D0B" w14:paraId="26C13179" w14:textId="6CDF54F1">
      <w:r>
        <w:t xml:space="preserve">Herbaceous species include </w:t>
      </w:r>
      <w:proofErr w:type="spellStart"/>
      <w:r>
        <w:t>needlegrasses</w:t>
      </w:r>
      <w:proofErr w:type="spellEnd"/>
      <w:r>
        <w:t xml:space="preserve">, </w:t>
      </w:r>
      <w:proofErr w:type="spellStart"/>
      <w:r w:rsidR="00D345F1">
        <w:t>grama</w:t>
      </w:r>
      <w:proofErr w:type="spellEnd"/>
      <w:r>
        <w:t xml:space="preserve"> grasses, little bluestem, western wheatgrass, sedges</w:t>
      </w:r>
      <w:r w:rsidR="001E17CD">
        <w:t>,</w:t>
      </w:r>
      <w:r>
        <w:t xml:space="preserve"> and </w:t>
      </w:r>
      <w:proofErr w:type="spellStart"/>
      <w:r>
        <w:t>bluebunch</w:t>
      </w:r>
      <w:proofErr w:type="spellEnd"/>
      <w:r>
        <w:t xml:space="preserve"> wheatgrass. There is Idaho fescue as far east as Ashland, M</w:t>
      </w:r>
      <w:r w:rsidR="001E17CD">
        <w:t>ontana</w:t>
      </w:r>
      <w:r>
        <w:t>.</w:t>
      </w:r>
    </w:p>
    <w:p w:rsidR="00D55D0B" w:rsidP="00D55D0B" w:rsidRDefault="00D55D0B" w14:paraId="5C93B311" w14:textId="77777777">
      <w:pPr>
        <w:pStyle w:val="InfoPara"/>
      </w:pPr>
      <w:r>
        <w:t>BpS Dominant and Indicator Species</w:t>
      </w:r>
    </w:p>
    <w:p>
      <w:r>
        <w:rPr>
          <w:sz w:val="16"/>
        </w:rPr>
        <w:t>Species names are from the NRCS PLANTS database. Check species codes at http://plants.usda.gov.</w:t>
      </w:r>
    </w:p>
    <w:p w:rsidR="00D55D0B" w:rsidP="00D55D0B" w:rsidRDefault="00D55D0B" w14:paraId="7EDF15C4" w14:textId="77777777">
      <w:pPr>
        <w:pStyle w:val="InfoPara"/>
      </w:pPr>
      <w:r>
        <w:t>Disturbance Description</w:t>
      </w:r>
    </w:p>
    <w:p w:rsidR="00636174" w:rsidP="00636174" w:rsidRDefault="00625C1A" w14:paraId="21A860AA" w14:textId="0A79C46A">
      <w:bookmarkStart w:name="_Hlk502754821" w:id="1"/>
      <w:r>
        <w:t xml:space="preserve">Historically fires in </w:t>
      </w:r>
      <w:r w:rsidRPr="00953EF1">
        <w:t>low</w:t>
      </w:r>
      <w:r>
        <w:t>-</w:t>
      </w:r>
      <w:r w:rsidRPr="00953EF1">
        <w:t>elevation ponderosa pine savannas</w:t>
      </w:r>
      <w:r>
        <w:t xml:space="preserve"> were generally</w:t>
      </w:r>
      <w:r w:rsidRPr="00953EF1">
        <w:t xml:space="preserve"> frequent, low</w:t>
      </w:r>
      <w:r>
        <w:t>-</w:t>
      </w:r>
      <w:r w:rsidRPr="00953EF1">
        <w:t xml:space="preserve">severity surface fires. </w:t>
      </w:r>
      <w:r>
        <w:t>Fire regimes of savannas are</w:t>
      </w:r>
      <w:r w:rsidRPr="00953EF1">
        <w:t xml:space="preserve"> influenced by </w:t>
      </w:r>
      <w:r>
        <w:t xml:space="preserve">the frequent </w:t>
      </w:r>
      <w:r w:rsidRPr="00953EF1">
        <w:t>fire</w:t>
      </w:r>
      <w:r>
        <w:t>s</w:t>
      </w:r>
      <w:r w:rsidRPr="00953EF1">
        <w:t xml:space="preserve"> </w:t>
      </w:r>
      <w:r>
        <w:t xml:space="preserve">in </w:t>
      </w:r>
      <w:r w:rsidRPr="00953EF1">
        <w:t>the surrounding grasslands</w:t>
      </w:r>
      <w:r>
        <w:t>, which often carry into adjacent savannas and woodlands</w:t>
      </w:r>
      <w:r w:rsidRPr="00953EF1">
        <w:t xml:space="preserve"> </w:t>
      </w:r>
      <w:r>
        <w:fldChar w:fldCharType="begin"/>
      </w:r>
      <w:r>
        <w:instrText xml:space="preserve"> ADDIN EN.CITE &lt;EndNote&gt;&lt;Cite&gt;&lt;Author&gt;Brown&lt;/Author&gt;&lt;RecNum&gt;341&lt;/RecNum&gt;&lt;DisplayText&gt;[Brown,35536;Stambaugh,90564]&lt;/DisplayText&gt;&lt;record&gt;&lt;rec-number&gt;341&lt;/rec-number&gt;&lt;foreign-keys&gt;&lt;key app="EN" db-id="wprdw0rsaatr5uewrfp5zweewz5zzws9tt25" timestamp="1485544968"&gt;341&lt;/key&gt;&lt;/foreign-keys&gt;&lt;ref-type name="Journal Article"&gt;17&lt;/ref-type&gt;&lt;contributors&gt;&lt;authors&gt;&lt;author&gt;Brown, Peter M.; Sieg, Carolyn H. 1999. Historical variability in fire at the ponderosa pine - Northern Great Plains prairie ecotone, southeastern Black Hills, South Dakota. Ecoscience. 6(4): 539-547&lt;/author&gt;&lt;/authors&gt;&lt;/contributors&gt;&lt;titles&gt;&lt;title&gt;35536&lt;/title&gt;&lt;/titles&gt;&lt;dates&gt;&lt;/dates&gt;&lt;urls&gt;&lt;/urls&gt;&lt;/record&gt;&lt;/Cite&gt;&lt;Cite&gt;&lt;Author&gt;Stambaugh&lt;/Author&gt;&lt;RecNum&gt;402&lt;/RecNum&gt;&lt;record&gt;&lt;rec-number&gt;402&lt;/rec-number&gt;&lt;foreign-keys&gt;&lt;key app="EN" db-id="wprdw0rsaatr5uewrfp5zweewz5zzws9tt25" timestamp="1485544969"&gt;402&lt;/key&gt;&lt;/foreign-keys&gt;&lt;ref-type name="Journal Article"&gt;17&lt;/ref-type&gt;&lt;contributors&gt;&lt;authors&gt;&lt;author&gt;Stambaugh, Michael C.; Guyette, Richard P.; McMurry, Erin R.; Marschall, Joseph M.; Willson, Gary. 2008. Six centuries of fire history at Devils Tower National Monument with comments on regionwide temperature influence. Great Plains Research: A Journal of Natural and Social Sciences. Lincoln, NE: University of Nebraska. 18(2): 177-187&lt;/author&gt;&lt;/authors&gt;&lt;/contributors&gt;&lt;titles&gt;&lt;title&gt;90564&lt;/title&gt;&lt;/titles&gt;&lt;dates&gt;&lt;/dates&gt;&lt;urls&gt;&lt;/urls&gt;&lt;/record&gt;&lt;/Cite&gt;&lt;/EndNote&gt;</w:instrText>
      </w:r>
      <w:r>
        <w:fldChar w:fldCharType="separate"/>
      </w:r>
      <w:r w:rsidR="001E17CD">
        <w:rPr>
          <w:noProof/>
        </w:rPr>
        <w:t>(</w:t>
      </w:r>
      <w:r>
        <w:rPr>
          <w:noProof/>
        </w:rPr>
        <w:t>Brown,</w:t>
      </w:r>
      <w:r w:rsidR="007F53BC">
        <w:rPr>
          <w:noProof/>
        </w:rPr>
        <w:t xml:space="preserve"> </w:t>
      </w:r>
      <w:r>
        <w:rPr>
          <w:noProof/>
        </w:rPr>
        <w:t>35536;</w:t>
      </w:r>
      <w:r w:rsidR="001E17CD">
        <w:rPr>
          <w:noProof/>
        </w:rPr>
        <w:t xml:space="preserve"> </w:t>
      </w:r>
      <w:r>
        <w:rPr>
          <w:noProof/>
        </w:rPr>
        <w:t>Stambaugh,</w:t>
      </w:r>
      <w:r w:rsidR="007F53BC">
        <w:rPr>
          <w:noProof/>
        </w:rPr>
        <w:t xml:space="preserve"> </w:t>
      </w:r>
      <w:r>
        <w:rPr>
          <w:noProof/>
        </w:rPr>
        <w:t>90564</w:t>
      </w:r>
      <w:r w:rsidR="001E17CD">
        <w:rPr>
          <w:noProof/>
        </w:rPr>
        <w:t>)</w:t>
      </w:r>
      <w:r>
        <w:fldChar w:fldCharType="end"/>
      </w:r>
      <w:r w:rsidRPr="00953EF1">
        <w:t xml:space="preserve">. </w:t>
      </w:r>
      <w:bookmarkEnd w:id="1"/>
      <w:r>
        <w:t xml:space="preserve">Fires occurred </w:t>
      </w:r>
      <w:r w:rsidRPr="00953EF1">
        <w:t>approximately every 5</w:t>
      </w:r>
      <w:r w:rsidR="001E17CD">
        <w:t>-</w:t>
      </w:r>
      <w:r w:rsidRPr="00953EF1">
        <w:t>2</w:t>
      </w:r>
      <w:r w:rsidR="00280CD5">
        <w:t>5</w:t>
      </w:r>
      <w:r w:rsidRPr="00953EF1">
        <w:t>yrs</w:t>
      </w:r>
      <w:r>
        <w:t>,</w:t>
      </w:r>
      <w:r w:rsidRPr="00953EF1">
        <w:t xml:space="preserve"> depending on the proportion of trees </w:t>
      </w:r>
      <w:r>
        <w:t>and</w:t>
      </w:r>
      <w:r w:rsidRPr="00953EF1">
        <w:t xml:space="preserve"> grass</w:t>
      </w:r>
      <w:r>
        <w:t xml:space="preserve">es </w:t>
      </w:r>
      <w:r w:rsidRPr="00953EF1">
        <w:t>as well as variations in microclimate, topography, and fire reconstruction sampling method</w:t>
      </w:r>
      <w:r w:rsidR="00290402">
        <w:t xml:space="preserve"> (Brown 2003</w:t>
      </w:r>
      <w:r w:rsidR="001E17CD">
        <w:t xml:space="preserve">; </w:t>
      </w:r>
      <w:r w:rsidR="00290402">
        <w:t>Brown and Sieg 1999</w:t>
      </w:r>
      <w:r w:rsidR="001E17CD">
        <w:t>;</w:t>
      </w:r>
      <w:r w:rsidR="00290402">
        <w:t xml:space="preserve"> Fisher et al</w:t>
      </w:r>
      <w:r w:rsidR="001E17CD">
        <w:t>.</w:t>
      </w:r>
      <w:r w:rsidR="00290402">
        <w:t xml:space="preserve"> 1987</w:t>
      </w:r>
      <w:r w:rsidR="001E17CD">
        <w:t>;</w:t>
      </w:r>
      <w:r w:rsidR="0035706C">
        <w:t xml:space="preserve"> Perryman and Laycock 2000</w:t>
      </w:r>
      <w:r w:rsidR="001E17CD">
        <w:t>;</w:t>
      </w:r>
      <w:r w:rsidR="0035706C">
        <w:t xml:space="preserve"> Shilts et al</w:t>
      </w:r>
      <w:r w:rsidR="001E17CD">
        <w:t>.</w:t>
      </w:r>
      <w:r w:rsidR="0035706C">
        <w:t xml:space="preserve"> 1980</w:t>
      </w:r>
      <w:r w:rsidR="001E17CD">
        <w:t>;</w:t>
      </w:r>
      <w:r w:rsidR="0035706C">
        <w:t xml:space="preserve"> Stambaugh et al. 2008)</w:t>
      </w:r>
      <w:r>
        <w:t>.</w:t>
      </w:r>
      <w:r w:rsidR="00636174">
        <w:t xml:space="preserve"> See Murphy</w:t>
      </w:r>
      <w:r w:rsidR="001E17CD">
        <w:t xml:space="preserve"> (</w:t>
      </w:r>
      <w:r w:rsidR="00636174">
        <w:t>2017</w:t>
      </w:r>
      <w:r w:rsidR="001E17CD">
        <w:t>)</w:t>
      </w:r>
      <w:r w:rsidR="00636174">
        <w:t xml:space="preserve"> for a </w:t>
      </w:r>
      <w:r w:rsidR="00D74C78">
        <w:t>synthesis of fire regimes in the ponderosa pine communities of the Black Hills and surrounding areas.</w:t>
      </w:r>
    </w:p>
    <w:p w:rsidR="00625C1A" w:rsidP="00D55D0B" w:rsidRDefault="00625C1A" w14:paraId="545C340D" w14:textId="77777777"/>
    <w:p w:rsidR="00D55D0B" w:rsidP="00D55D0B" w:rsidRDefault="00D55D0B" w14:paraId="4F52ECEC" w14:textId="2DB1DE90">
      <w:r>
        <w:t>Generally frequent fires of low severity (Fire Regime Group I). Mixed</w:t>
      </w:r>
      <w:r w:rsidR="001E17CD">
        <w:t>-</w:t>
      </w:r>
      <w:r>
        <w:t>severity fire occurs in the closed canopy conditions, and stand</w:t>
      </w:r>
      <w:r w:rsidR="001E17CD">
        <w:t>-</w:t>
      </w:r>
      <w:r>
        <w:t xml:space="preserve">replacement fire is very infrequent (300yrs+). Low-severity fires are frequent and range from &lt;10yrs to </w:t>
      </w:r>
      <w:r w:rsidR="001E17CD">
        <w:t>&gt;</w:t>
      </w:r>
      <w:r>
        <w:t>20yrs (Brown and Sieg 1999</w:t>
      </w:r>
      <w:r w:rsidR="001E17CD">
        <w:t xml:space="preserve">; </w:t>
      </w:r>
      <w:r>
        <w:t xml:space="preserve">Fisher et al. 1987) but probably not </w:t>
      </w:r>
      <w:r w:rsidR="001E17CD">
        <w:t>&gt;</w:t>
      </w:r>
      <w:r>
        <w:t xml:space="preserve">40yrs at the high end (3-70yrs range). The </w:t>
      </w:r>
      <w:r w:rsidR="001E17CD">
        <w:t xml:space="preserve">mean fire return interval (MFRI) </w:t>
      </w:r>
      <w:r>
        <w:t xml:space="preserve">is </w:t>
      </w:r>
      <w:r w:rsidR="001E17CD">
        <w:t>~</w:t>
      </w:r>
      <w:r>
        <w:t>12-15yrs for low</w:t>
      </w:r>
      <w:r w:rsidR="001E17CD">
        <w:t>-</w:t>
      </w:r>
      <w:r>
        <w:t xml:space="preserve">severity fires. </w:t>
      </w:r>
    </w:p>
    <w:p w:rsidR="00D55D0B" w:rsidP="00D55D0B" w:rsidRDefault="00D55D0B" w14:paraId="3B580927" w14:textId="77777777"/>
    <w:p w:rsidR="00D55D0B" w:rsidP="00D55D0B" w:rsidRDefault="00D55D0B" w14:paraId="059A72CF" w14:textId="1BB40DF0">
      <w:r>
        <w:t>There is considerable debate over the role of mixed</w:t>
      </w:r>
      <w:r w:rsidR="001E17CD">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 Barrett 2004; Veblen et al. 2000). However, Brown (2006) argues that surface fire was the dominant mode of fire disturbance and that the role of mixed-severity fires is overstated. </w:t>
      </w:r>
    </w:p>
    <w:p w:rsidR="00D55D0B" w:rsidP="00D55D0B" w:rsidRDefault="00D55D0B" w14:paraId="6EF498FA" w14:textId="5548EB98"/>
    <w:p w:rsidR="00D55D0B" w:rsidP="00D55D0B" w:rsidRDefault="00D55D0B" w14:paraId="389DAD26" w14:textId="06EF471B">
      <w:r>
        <w:t xml:space="preserve">In the Rapid Assessment (RA) workshop, review indicated </w:t>
      </w:r>
      <w:r w:rsidR="001E17CD">
        <w:t xml:space="preserve">that </w:t>
      </w:r>
      <w:r>
        <w:t xml:space="preserve">more mixed fire should occur in the early stage and </w:t>
      </w:r>
      <w:r w:rsidR="001E17CD">
        <w:t xml:space="preserve">that </w:t>
      </w:r>
      <w:r>
        <w:t xml:space="preserve">surface fire should be modeled in all structural stages. Peer review comments during the RA disagreed on the role of mixed and surface fire in this type. </w:t>
      </w:r>
      <w:proofErr w:type="gramStart"/>
      <w:r>
        <w:t>The majority of</w:t>
      </w:r>
      <w:proofErr w:type="gramEnd"/>
      <w:r>
        <w:t xml:space="preserve"> review</w:t>
      </w:r>
      <w:r w:rsidR="001E17CD">
        <w:t>ers</w:t>
      </w:r>
      <w:r>
        <w:t xml:space="preserve"> agreed with the original model's parameters for mixed fire</w:t>
      </w:r>
      <w:r w:rsidR="001E17CD">
        <w:t xml:space="preserve"> </w:t>
      </w:r>
      <w:r>
        <w:t>but thought surface fire could be slightly less frequent. One review</w:t>
      </w:r>
      <w:r w:rsidR="001E17CD">
        <w:t>er</w:t>
      </w:r>
      <w:r>
        <w:t xml:space="preserve"> contended that there is no evidence of mixed</w:t>
      </w:r>
      <w:r w:rsidR="001E17CD">
        <w:t>-</w:t>
      </w:r>
      <w:r>
        <w:t xml:space="preserve">severity fire in this type at all and that the overall MFRI should be </w:t>
      </w:r>
      <w:r w:rsidR="001E17CD">
        <w:t>~</w:t>
      </w:r>
      <w:r>
        <w:t xml:space="preserve">25yrs. </w:t>
      </w:r>
    </w:p>
    <w:p w:rsidR="00D55D0B" w:rsidP="00D55D0B" w:rsidRDefault="00D55D0B" w14:paraId="14086E3D" w14:textId="77777777"/>
    <w:p w:rsidR="00D55D0B" w:rsidP="00D55D0B" w:rsidRDefault="00D55D0B" w14:paraId="2279CF10" w14:textId="77777777">
      <w:r>
        <w:t xml:space="preserve">For MZs 29 and 30, it was suggested that mixed fire be removed from this model; reviewers agreed, and therefore mixed fire is not in the model. </w:t>
      </w:r>
    </w:p>
    <w:p w:rsidR="00D55D0B" w:rsidP="00D55D0B" w:rsidRDefault="00D55D0B" w14:paraId="3609556E" w14:textId="77777777"/>
    <w:p w:rsidR="00D55D0B" w:rsidP="00D55D0B" w:rsidRDefault="00D55D0B" w14:paraId="1F1F34C7" w14:textId="24877E13">
      <w:r>
        <w:t>Variation in precipitation and temperature interacting with fire, tip moths</w:t>
      </w:r>
      <w:r w:rsidR="001E17CD">
        <w:t>,</w:t>
      </w:r>
      <w:r>
        <w:t xml:space="preserve"> and ungulate grazing affects pine regeneration. Windthrow, storm damage and mountain pine beetles were minor disturbances in this type unless stands reach</w:t>
      </w:r>
      <w:r w:rsidR="006826C7">
        <w:t>ed</w:t>
      </w:r>
      <w:r>
        <w:t xml:space="preserve"> high densities. The interactions among drought, insects</w:t>
      </w:r>
      <w:r w:rsidR="001E17CD">
        <w:t xml:space="preserve">, </w:t>
      </w:r>
      <w:r>
        <w:t>and disease are not well understood.</w:t>
      </w:r>
    </w:p>
    <w:p w:rsidR="00D55D0B" w:rsidP="00D55D0B" w:rsidRDefault="00D55D0B" w14:paraId="0B388BA4" w14:textId="77777777"/>
    <w:p w:rsidR="00D55D0B" w:rsidP="00D55D0B" w:rsidRDefault="00D55D0B" w14:paraId="1351C1C9" w14:textId="08DC31F8">
      <w:proofErr w:type="spellStart"/>
      <w:r>
        <w:t>Ips</w:t>
      </w:r>
      <w:proofErr w:type="spellEnd"/>
      <w:r>
        <w:t xml:space="preserve"> spp</w:t>
      </w:r>
      <w:r w:rsidR="001E17CD">
        <w:t>.</w:t>
      </w:r>
      <w:r>
        <w:t xml:space="preserve"> of bark beetles can cause significant mortality among pole-sized and larger</w:t>
      </w:r>
      <w:r w:rsidR="001E17CD">
        <w:t>-</w:t>
      </w:r>
      <w:r>
        <w:t>diameter pines, especially those weakened by drought, fire injury</w:t>
      </w:r>
      <w:r w:rsidR="001E17CD">
        <w:t>,</w:t>
      </w:r>
      <w:r>
        <w:t xml:space="preserve"> and the hail-related native disease </w:t>
      </w:r>
      <w:proofErr w:type="spellStart"/>
      <w:r w:rsidRPr="008353DA">
        <w:rPr>
          <w:i/>
        </w:rPr>
        <w:t>diplodia</w:t>
      </w:r>
      <w:proofErr w:type="spellEnd"/>
      <w:r>
        <w:t>. This serves to maintain the late-development open stage (</w:t>
      </w:r>
      <w:r w:rsidR="001E17CD">
        <w:t>C</w:t>
      </w:r>
      <w:r>
        <w:t>lass D) and move the late-development closed stage (</w:t>
      </w:r>
      <w:r w:rsidR="001E17CD">
        <w:t>C</w:t>
      </w:r>
      <w:r>
        <w:t>lass E) to the late-development open stage (</w:t>
      </w:r>
      <w:r w:rsidR="001E17CD">
        <w:t>C</w:t>
      </w:r>
      <w:r>
        <w:t>lass D).</w:t>
      </w:r>
    </w:p>
    <w:p w:rsidR="00D55D0B" w:rsidP="00D55D0B" w:rsidRDefault="00D55D0B" w14:paraId="42840021" w14:textId="77777777"/>
    <w:p w:rsidR="00000738" w:rsidP="00000738" w:rsidRDefault="00D55D0B" w14:paraId="49B002F7" w14:textId="47CDF0DF">
      <w:r>
        <w:t>In ponderosa pine, bur oak occurs with fire</w:t>
      </w:r>
      <w:r w:rsidR="001E17CD">
        <w:t>-</w:t>
      </w:r>
      <w:r>
        <w:t>adapted species. When a stand</w:t>
      </w:r>
      <w:r w:rsidR="001E17CD">
        <w:t>-</w:t>
      </w:r>
      <w:r>
        <w:t xml:space="preserve">replacing fire occurs, system will get big patches of bur oak that will persist until the pine comes in. </w:t>
      </w:r>
      <w:r w:rsidR="00000738">
        <w:t>Bur oak is moderately shade</w:t>
      </w:r>
      <w:r w:rsidR="001E17CD">
        <w:t>-</w:t>
      </w:r>
      <w:r w:rsidR="00000738">
        <w:t xml:space="preserve">intolerant (according to </w:t>
      </w:r>
      <w:hyperlink w:history="1" r:id="rId7">
        <w:r w:rsidRPr="00BB799E" w:rsidR="00000738">
          <w:rPr>
            <w:rStyle w:val="Hyperlink"/>
          </w:rPr>
          <w:t>https://www.na.fs.fed.us/spfo/pubs/silvics_manual/volume_2/summary_of/tree_characteristics.htm</w:t>
        </w:r>
      </w:hyperlink>
      <w:r w:rsidR="00000738">
        <w:t>).</w:t>
      </w:r>
    </w:p>
    <w:p w:rsidR="00D55D0B" w:rsidP="00D55D0B" w:rsidRDefault="00D55D0B" w14:paraId="430D2E51" w14:textId="77777777"/>
    <w:p w:rsidR="00D55D0B" w:rsidP="00D55D0B" w:rsidRDefault="00D55D0B" w14:paraId="6BB6AE18" w14:textId="429E778C">
      <w:r>
        <w:t>In the northern Black Hills, there is a separate bur oak</w:t>
      </w:r>
      <w:r w:rsidR="00000738">
        <w:t xml:space="preserve"> community</w:t>
      </w:r>
      <w:r>
        <w:t xml:space="preserve"> type with a long </w:t>
      </w:r>
      <w:r w:rsidR="001E17CD">
        <w:t>fire return interval (FRI)</w:t>
      </w:r>
      <w:r>
        <w:t>.</w:t>
      </w:r>
    </w:p>
    <w:p w:rsidR="00D55D0B" w:rsidP="00D55D0B" w:rsidRDefault="00D55D0B" w14:paraId="5A41B24C" w14:textId="77777777"/>
    <w:p w:rsidR="00D55D0B" w:rsidP="00D55D0B" w:rsidRDefault="00D55D0B" w14:paraId="2561F6E3" w14:textId="704EAE7D">
      <w:r>
        <w:t>Ponderosa pine -</w:t>
      </w:r>
      <w:r w:rsidR="001E17CD">
        <w:t>-</w:t>
      </w:r>
      <w:r>
        <w:t xml:space="preserve"> </w:t>
      </w:r>
      <w:proofErr w:type="spellStart"/>
      <w:r w:rsidRPr="008353DA">
        <w:rPr>
          <w:i/>
        </w:rPr>
        <w:t>Juniperus</w:t>
      </w:r>
      <w:proofErr w:type="spellEnd"/>
      <w:r w:rsidRPr="008353DA">
        <w:rPr>
          <w:i/>
        </w:rPr>
        <w:t xml:space="preserve"> </w:t>
      </w:r>
      <w:proofErr w:type="spellStart"/>
      <w:r w:rsidRPr="008353DA">
        <w:rPr>
          <w:i/>
        </w:rPr>
        <w:t>scopulorum</w:t>
      </w:r>
      <w:proofErr w:type="spellEnd"/>
      <w:r w:rsidRPr="008353DA">
        <w:rPr>
          <w:i/>
        </w:rPr>
        <w:t xml:space="preserve"> savanna</w:t>
      </w:r>
      <w:r>
        <w:t xml:space="preserve"> in the southern Black Hills has lots of rock exposure </w:t>
      </w:r>
      <w:r w:rsidR="00D345F1">
        <w:t>or sparsely</w:t>
      </w:r>
      <w:r>
        <w:t xml:space="preserve"> grassed soils, which probably protected some of the juniper seed trees from being wiped out by fire.</w:t>
      </w:r>
    </w:p>
    <w:p w:rsidR="00C21BA0" w:rsidP="00D55D0B" w:rsidRDefault="00C21BA0" w14:paraId="3A491DCF" w14:textId="77777777"/>
    <w:p w:rsidR="00C21BA0" w:rsidP="00C21BA0" w:rsidRDefault="00C21BA0" w14:paraId="220962A5" w14:textId="1310221B">
      <w:r>
        <w:t>Fire intervals found at Wind Cave National Park are among the shortest documented for northern ponderosa pine forests. Fire frequencies at Wind Cave sites are comparable to those found in southwestern U</w:t>
      </w:r>
      <w:r w:rsidR="001E17CD">
        <w:t>nited States</w:t>
      </w:r>
      <w:r>
        <w:t xml:space="preserve"> ponderosa pine forests and some lower</w:t>
      </w:r>
      <w:r w:rsidR="001E17CD">
        <w:t>-</w:t>
      </w:r>
      <w:r>
        <w:t>elevation ponderosa pine sites in the northern Rocky Mountains (Brown and Sieg 1999).</w:t>
      </w:r>
    </w:p>
    <w:p w:rsidR="00C21BA0" w:rsidP="00C21BA0" w:rsidRDefault="00C21BA0" w14:paraId="5D1A229D" w14:textId="77777777"/>
    <w:p w:rsidR="00C21BA0" w:rsidP="00C21BA0" w:rsidRDefault="00C21BA0" w14:paraId="4EAED699" w14:textId="2475D9F7">
      <w:bookmarkStart w:name="_Hlk502754616" w:id="2"/>
      <w:r>
        <w:t>In the Rochelle Hills, the mean fire-free interval (</w:t>
      </w:r>
      <w:r w:rsidR="008353DA">
        <w:rPr>
          <w:rStyle w:val="st"/>
        </w:rPr>
        <w:t>Weibull Median Probability Interval [</w:t>
      </w:r>
      <w:r>
        <w:t>WMPI</w:t>
      </w:r>
      <w:r w:rsidR="008353DA">
        <w:t>]</w:t>
      </w:r>
      <w:r>
        <w:t xml:space="preserve">) of the non-suppression period is not statistically different from the mean fire-free interval of the suppression period. Although suppression period sample size is limited, our estimates of minimum frequencies should limit the power (lowering the chance of not detecting a difference when there is a difference) that greater sample numbers (fire years) would generate (Perryman and Laycock 2000). </w:t>
      </w:r>
    </w:p>
    <w:bookmarkEnd w:id="2"/>
    <w:p w:rsidR="00C21BA0" w:rsidP="00C21BA0" w:rsidRDefault="00C21BA0" w14:paraId="246B8533" w14:textId="77777777"/>
    <w:p w:rsidR="00C21BA0" w:rsidP="00C21BA0" w:rsidRDefault="00C21BA0" w14:paraId="4BE1B24B" w14:textId="628C06C6">
      <w:r>
        <w:t xml:space="preserve">Most of southern and southwestern forested areas of the Rochelle Hills have somewhat closed canopies, substantial amounts of litter accumulations, and relatively high tree densities. This set of circumstances will most likely lead to a future catastrophic fire, but it is unclear if fire </w:t>
      </w:r>
      <w:r w:rsidR="00000738">
        <w:t>exclusion</w:t>
      </w:r>
      <w:r>
        <w:t xml:space="preserve"> activities have given rise to this condition or if this condition is a part of the natural cycle in the ecology of this system (Perryman and Laycock 2000).</w:t>
      </w:r>
    </w:p>
    <w:p w:rsidR="00C21BA0" w:rsidP="00C21BA0" w:rsidRDefault="00C21BA0" w14:paraId="2C81CD00" w14:textId="77777777"/>
    <w:p w:rsidR="00D55D0B" w:rsidP="00D55D0B" w:rsidRDefault="00D55D0B" w14:paraId="0E6829C4" w14:textId="67A64A7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55D0B" w:rsidP="00D55D0B" w:rsidRDefault="00D55D0B" w14:paraId="012C062E" w14:textId="77777777">
      <w:pPr>
        <w:pStyle w:val="InfoPara"/>
      </w:pPr>
      <w:r>
        <w:t>Scale Description</w:t>
      </w:r>
    </w:p>
    <w:p w:rsidR="00D55D0B" w:rsidP="00D55D0B" w:rsidRDefault="00D55D0B" w14:paraId="5E4D12A3" w14:textId="5004569C">
      <w:r>
        <w:t>Disturbance patch size probably ranged from 10s-</w:t>
      </w:r>
      <w:r w:rsidR="00D345F1">
        <w:t>10</w:t>
      </w:r>
      <w:r w:rsidR="004A77AA">
        <w:t>,</w:t>
      </w:r>
      <w:r w:rsidR="00D345F1">
        <w:t>000s</w:t>
      </w:r>
      <w:r>
        <w:t xml:space="preserve"> of acres. </w:t>
      </w:r>
    </w:p>
    <w:p w:rsidR="00D55D0B" w:rsidP="00D55D0B" w:rsidRDefault="00D55D0B" w14:paraId="29430C36" w14:textId="77777777">
      <w:pPr>
        <w:pStyle w:val="InfoPara"/>
      </w:pPr>
      <w:r>
        <w:t>Adjacency or Identification Concerns</w:t>
      </w:r>
    </w:p>
    <w:p w:rsidR="00D55D0B" w:rsidP="00D55D0B" w:rsidRDefault="00D55D0B" w14:paraId="0C3843B8" w14:textId="68C8A5DF">
      <w:r>
        <w:t xml:space="preserve">This type is either surrounded by Northern Plains grasslands and shrublands or is a transition between Northern Plains grasslands and shrublands and higher-elevation coniferous forests. Ponderosa pine in this BpS has encroached into the Northern Plains grassland and shrubland types in many areas due to fire </w:t>
      </w:r>
      <w:r w:rsidR="00576A6A">
        <w:t xml:space="preserve">exclusion </w:t>
      </w:r>
      <w:r>
        <w:t>and grazing.</w:t>
      </w:r>
    </w:p>
    <w:p w:rsidR="00D55D0B" w:rsidP="00D55D0B" w:rsidRDefault="00D55D0B" w14:paraId="658AA3FC" w14:textId="77777777"/>
    <w:p w:rsidR="00D55D0B" w:rsidP="00D55D0B" w:rsidRDefault="00D55D0B" w14:paraId="12C1F8F4" w14:textId="680A47E7">
      <w:r>
        <w:t>As this system model and description is a copy of 1117, this system will be difficult to distinguish from that one and is only distinguished by geography.</w:t>
      </w:r>
    </w:p>
    <w:p w:rsidR="00D55D0B" w:rsidP="00D55D0B" w:rsidRDefault="00D55D0B" w14:paraId="36786C87" w14:textId="77777777"/>
    <w:p w:rsidR="00D55D0B" w:rsidP="00D55D0B" w:rsidRDefault="00D55D0B" w14:paraId="1CF59C7C" w14:textId="6D756406">
      <w:r>
        <w:t>Invasive species in this system include cheatgrass, Japanese brome, crested wheatgrass, Kentucky bluegrass</w:t>
      </w:r>
      <w:r w:rsidR="001E17CD">
        <w:t xml:space="preserve">, </w:t>
      </w:r>
      <w:r>
        <w:t>and intermediate wheatgrass. Crested wheatgrass and cheatgrass are at lower elevations mostly. Cheatgrass has altered the fire frequency and extent</w:t>
      </w:r>
      <w:r w:rsidR="00D62FE7">
        <w:t>.</w:t>
      </w:r>
    </w:p>
    <w:p w:rsidR="00FC1A20" w:rsidP="00D55D0B" w:rsidRDefault="00FC1A20" w14:paraId="080A73EE" w14:textId="77777777"/>
    <w:p w:rsidR="00D55D0B" w:rsidP="00D55D0B" w:rsidRDefault="00D55D0B" w14:paraId="15811498" w14:textId="09C1E58D">
      <w:r>
        <w:t xml:space="preserve">Currently, there have probably been at least 5-10 fire cycles that have been missed due to </w:t>
      </w:r>
      <w:r w:rsidR="004E25C8">
        <w:t>exclusion</w:t>
      </w:r>
      <w:r>
        <w:t xml:space="preserve">, grazing, etc. Therefore, the system today would look much more like the late closed stage with </w:t>
      </w:r>
      <w:r w:rsidR="001E17CD">
        <w:t>~</w:t>
      </w:r>
      <w:r>
        <w:t xml:space="preserve">50-80% canopy closure </w:t>
      </w:r>
      <w:r w:rsidR="001E17CD">
        <w:t>-</w:t>
      </w:r>
      <w:r>
        <w:t xml:space="preserve">- uncharacteristic. </w:t>
      </w:r>
      <w:proofErr w:type="gramStart"/>
      <w:r>
        <w:t>Also</w:t>
      </w:r>
      <w:proofErr w:type="gramEnd"/>
      <w:r>
        <w:t xml:space="preserve"> encroachment into prairies by pine and juniper is an issue today (</w:t>
      </w:r>
      <w:r w:rsidR="003F6CE6">
        <w:t>j</w:t>
      </w:r>
      <w:r>
        <w:t>uniper becomes more of an issue further east; it’s primarily ponderosa pine that is encroaching in the N</w:t>
      </w:r>
      <w:r w:rsidR="003F6CE6">
        <w:t>ebraska</w:t>
      </w:r>
      <w:r>
        <w:t xml:space="preserve"> area), although JUSC2 is an indicator</w:t>
      </w:r>
      <w:r w:rsidR="003F6CE6">
        <w:t>,</w:t>
      </w:r>
      <w:r>
        <w:t xml:space="preserve"> at least in the Black Hills. Generally</w:t>
      </w:r>
      <w:r w:rsidR="003F6CE6">
        <w:t>,</w:t>
      </w:r>
      <w:r>
        <w:t xml:space="preserve"> the juniper that is an issue with the prairies east of the Black Hills is the </w:t>
      </w:r>
      <w:r w:rsidR="003F6CE6">
        <w:t>E</w:t>
      </w:r>
      <w:r>
        <w:t xml:space="preserve">astern </w:t>
      </w:r>
      <w:r w:rsidR="00D345F1">
        <w:t>red</w:t>
      </w:r>
      <w:r w:rsidR="003F6CE6">
        <w:t xml:space="preserve"> </w:t>
      </w:r>
      <w:r w:rsidR="00D345F1">
        <w:t>cedar</w:t>
      </w:r>
      <w:r>
        <w:t>. As it continues to be incorporated into windbreaks, it continu</w:t>
      </w:r>
      <w:r w:rsidR="004E25C8">
        <w:t xml:space="preserve">es </w:t>
      </w:r>
      <w:r>
        <w:t>to in</w:t>
      </w:r>
      <w:r w:rsidR="004E25C8">
        <w:t>vade</w:t>
      </w:r>
      <w:r>
        <w:t xml:space="preserve"> in</w:t>
      </w:r>
      <w:r w:rsidR="004E25C8">
        <w:t>to</w:t>
      </w:r>
      <w:r>
        <w:t xml:space="preserve"> new areas.</w:t>
      </w:r>
    </w:p>
    <w:p w:rsidR="00D55D0B" w:rsidP="00D55D0B" w:rsidRDefault="00D55D0B" w14:paraId="13FFD301" w14:textId="77777777"/>
    <w:p w:rsidR="00D55D0B" w:rsidP="00D55D0B" w:rsidRDefault="00D55D0B" w14:paraId="584E814A" w14:textId="256E3EC1">
      <w:r>
        <w:t>Hardwoods exist in drainages, which encompass a separate BpS. In N</w:t>
      </w:r>
      <w:r w:rsidR="003F6CE6">
        <w:t>ebraska</w:t>
      </w:r>
      <w:r>
        <w:t>, there is green ash, chokecherry, hackberry</w:t>
      </w:r>
      <w:r w:rsidR="003F6CE6">
        <w:t>,</w:t>
      </w:r>
      <w:r>
        <w:t xml:space="preserve"> and American elm, which get crowded out by the ponderosa pine. </w:t>
      </w:r>
    </w:p>
    <w:p w:rsidR="00D55D0B" w:rsidP="00D55D0B" w:rsidRDefault="00D55D0B" w14:paraId="56C2C900" w14:textId="77777777"/>
    <w:p w:rsidR="00D55D0B" w:rsidP="00D55D0B" w:rsidRDefault="00D55D0B" w14:paraId="09A5EC08" w14:textId="49448218">
      <w:r>
        <w:t>Currently expanding into grasslands</w:t>
      </w:r>
      <w:r w:rsidR="00D345F1">
        <w:t xml:space="preserve"> and shrublands</w:t>
      </w:r>
      <w:r>
        <w:t xml:space="preserve"> because of fire </w:t>
      </w:r>
      <w:r w:rsidR="00017EB7">
        <w:t>exclusion</w:t>
      </w:r>
      <w:r>
        <w:t>, grazing</w:t>
      </w:r>
      <w:r w:rsidR="003F6CE6">
        <w:t>,</w:t>
      </w:r>
      <w:r>
        <w:t xml:space="preserve"> and natural expansion from Holocene rebound (Norris 2006).</w:t>
      </w:r>
    </w:p>
    <w:p w:rsidR="00D62FE7" w:rsidP="00D55D0B" w:rsidRDefault="00D62FE7" w14:paraId="5BCA1F14" w14:textId="77777777"/>
    <w:p w:rsidR="00D55D0B" w:rsidP="00D55D0B" w:rsidRDefault="00D55D0B" w14:paraId="3D5C9904" w14:textId="77777777">
      <w:pPr>
        <w:pStyle w:val="InfoPara"/>
      </w:pPr>
      <w:r>
        <w:t>Issues or Problems</w:t>
      </w:r>
    </w:p>
    <w:p w:rsidR="00D55D0B" w:rsidP="00D55D0B" w:rsidRDefault="00D55D0B" w14:paraId="24670B71" w14:textId="77777777"/>
    <w:p w:rsidR="00D55D0B" w:rsidP="00D55D0B" w:rsidRDefault="00D55D0B" w14:paraId="202EB17D" w14:textId="71849B37">
      <w:pPr>
        <w:pStyle w:val="InfoPara"/>
      </w:pPr>
      <w:r>
        <w:t>Native Uncharacteristic Conditions</w:t>
      </w:r>
    </w:p>
    <w:p w:rsidRPr="00AC72FC" w:rsidR="00AC72FC" w:rsidP="00AC72FC" w:rsidRDefault="00AC72FC" w14:paraId="07437150" w14:textId="77777777"/>
    <w:p w:rsidR="00D55D0B" w:rsidP="00D55D0B" w:rsidRDefault="00D55D0B" w14:paraId="6F012594" w14:textId="77777777">
      <w:pPr>
        <w:pStyle w:val="InfoPara"/>
      </w:pPr>
      <w:r>
        <w:t>Comments</w:t>
      </w:r>
    </w:p>
    <w:p w:rsidR="007D3A0B" w:rsidP="007D3A0B" w:rsidRDefault="007D3A0B" w14:paraId="1A0B966E" w14:textId="77777777">
      <w:pPr>
        <w:rPr>
          <w:b/>
        </w:rPr>
      </w:pPr>
    </w:p>
    <w:p w:rsidR="00AC72FC" w:rsidP="00AC72FC" w:rsidRDefault="00AC72FC" w14:paraId="6D8A4002" w14:textId="77777777">
      <w:pPr>
        <w:pStyle w:val="ReportSection"/>
      </w:pPr>
      <w:r>
        <w:t>Succession Classes</w:t>
      </w:r>
    </w:p>
    <w:p w:rsidR="00AC72FC" w:rsidP="00D55D0B" w:rsidRDefault="00AC72FC" w14:paraId="3AF6D9C3"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55D0B" w:rsidP="00D55D0B" w:rsidRDefault="00D55D0B" w14:paraId="58C0E5DF" w14:textId="6BC68C0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D55D0B" w:rsidP="00D55D0B" w:rsidRDefault="00D55D0B" w14:paraId="466247F9" w14:textId="77777777"/>
    <w:p w:rsidR="00D55D0B" w:rsidP="00D55D0B" w:rsidRDefault="00D55D0B" w14:paraId="4370027C" w14:textId="77777777">
      <w:pPr>
        <w:pStyle w:val="SClassInfoPara"/>
      </w:pPr>
      <w:r>
        <w:t>Indicator Species</w:t>
      </w:r>
    </w:p>
    <w:p w:rsidR="00D55D0B" w:rsidP="00D55D0B" w:rsidRDefault="00D55D0B" w14:paraId="41FED148" w14:textId="77777777"/>
    <w:p w:rsidR="00D55D0B" w:rsidP="00D55D0B" w:rsidRDefault="00D55D0B" w14:paraId="67AF902B" w14:textId="77777777">
      <w:pPr>
        <w:pStyle w:val="SClassInfoPara"/>
      </w:pPr>
      <w:r>
        <w:t>Description</w:t>
      </w:r>
    </w:p>
    <w:p w:rsidR="00D55D0B" w:rsidP="00D55D0B" w:rsidRDefault="00D55D0B" w14:paraId="553AB9BB" w14:textId="5E191701">
      <w:r>
        <w:t>This community is dominated by herbaceous and woody species, including the graminoids</w:t>
      </w:r>
      <w:r w:rsidR="003F6CE6">
        <w:t xml:space="preserve"> -- </w:t>
      </w:r>
      <w:proofErr w:type="spellStart"/>
      <w:r>
        <w:t>needlegrasses</w:t>
      </w:r>
      <w:proofErr w:type="spellEnd"/>
      <w:r>
        <w:t xml:space="preserve">, western wheatgrass, </w:t>
      </w:r>
      <w:proofErr w:type="spellStart"/>
      <w:r>
        <w:t>bluebunch</w:t>
      </w:r>
      <w:proofErr w:type="spellEnd"/>
      <w:r>
        <w:t xml:space="preserve"> wheatgrass, sedges, Idaho fescue</w:t>
      </w:r>
      <w:r w:rsidR="003F6CE6">
        <w:t>,</w:t>
      </w:r>
      <w:r>
        <w:t xml:space="preserve"> and little bluestem in moister areas</w:t>
      </w:r>
      <w:r w:rsidR="003F6CE6">
        <w:t xml:space="preserve"> -- </w:t>
      </w:r>
      <w:r>
        <w:t xml:space="preserve">and various shrubs including </w:t>
      </w:r>
      <w:proofErr w:type="spellStart"/>
      <w:r>
        <w:t>skunkbush</w:t>
      </w:r>
      <w:proofErr w:type="spellEnd"/>
      <w:r>
        <w:t xml:space="preserve"> </w:t>
      </w:r>
      <w:r w:rsidR="00EE683D">
        <w:t xml:space="preserve">sumac </w:t>
      </w:r>
      <w:r>
        <w:t xml:space="preserve">and snowberry. Ponderosa pine seedlings are scattered and found in small clumps. </w:t>
      </w:r>
    </w:p>
    <w:p w:rsidR="00D55D0B" w:rsidP="00D55D0B" w:rsidRDefault="00D55D0B" w14:paraId="48F41B4B" w14:textId="77777777"/>
    <w:p w:rsidR="00D55D0B" w:rsidP="00D55D0B" w:rsidRDefault="00D55D0B" w14:paraId="305E1F73" w14:textId="3FB03B8B">
      <w:r>
        <w:t>Little bluestem will also be indicator species.</w:t>
      </w:r>
      <w:r w:rsidR="003F6CE6">
        <w:t xml:space="preserve"> </w:t>
      </w:r>
      <w:proofErr w:type="spellStart"/>
      <w:r>
        <w:t>Needlegrasses</w:t>
      </w:r>
      <w:proofErr w:type="spellEnd"/>
      <w:r>
        <w:t xml:space="preserve"> can be tall up to </w:t>
      </w:r>
      <w:r w:rsidR="003F6CE6">
        <w:t>1m</w:t>
      </w:r>
      <w:r>
        <w:t xml:space="preserve">, but other graminoids are typically </w:t>
      </w:r>
      <w:r w:rsidR="003F6CE6">
        <w:t>&lt;</w:t>
      </w:r>
      <w:r>
        <w:t>0.</w:t>
      </w:r>
      <w:r w:rsidR="00D345F1">
        <w:t>5</w:t>
      </w:r>
      <w:r w:rsidR="003F6CE6">
        <w:t>m</w:t>
      </w:r>
      <w:r>
        <w:t>.</w:t>
      </w:r>
    </w:p>
    <w:p w:rsidR="00FC1A20" w:rsidP="00D55D0B" w:rsidRDefault="00FC1A20" w14:paraId="45C5594C" w14:textId="3EFF99A4"/>
    <w:p w:rsidR="00D55D0B" w:rsidP="00D55D0B" w:rsidRDefault="00FC1A20" w14:paraId="037AFCC4" w14:textId="51FB2456">
      <w:r>
        <w:t>Upper</w:t>
      </w:r>
      <w:r w:rsidR="003F6CE6">
        <w:t>-l</w:t>
      </w:r>
      <w:r>
        <w:t xml:space="preserve">ayer </w:t>
      </w:r>
      <w:r w:rsidR="003F6CE6">
        <w:t>l</w:t>
      </w:r>
      <w:r>
        <w:t xml:space="preserve">ifeform is not the dominant lifeform; </w:t>
      </w:r>
      <w:r w:rsidR="003F6CE6">
        <w:t>s</w:t>
      </w:r>
      <w:r>
        <w:t>hrubs are the upper layer, perhaps, but cover is &lt;20%.</w:t>
      </w:r>
    </w:p>
    <w:p w:rsidR="00D55D0B" w:rsidP="00D55D0B" w:rsidRDefault="00D55D0B" w14:paraId="203F93BE" w14:textId="77777777"/>
    <w:p>
      <w:r>
        <w:rPr>
          <w:i/>
          <w:u w:val="single"/>
        </w:rPr>
        <w:t>Maximum Tree Size Class</w:t>
      </w:r>
      <w:br/>
      <w:r>
        <w:t>Seedling &lt;4.5ft</w:t>
      </w:r>
    </w:p>
    <w:p w:rsidR="00D55D0B" w:rsidP="00D55D0B" w:rsidRDefault="00D55D0B" w14:paraId="42139DC4"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Closed</w:t>
      </w:r>
    </w:p>
    <w:p w:rsidR="00D55D0B" w:rsidP="00D55D0B" w:rsidRDefault="00D55D0B" w14:paraId="072F44E9" w14:textId="77777777"/>
    <w:p w:rsidR="00D55D0B" w:rsidP="00D55D0B" w:rsidRDefault="00D55D0B" w14:paraId="3B73515F" w14:textId="77777777">
      <w:pPr>
        <w:pStyle w:val="SClassInfoPara"/>
      </w:pPr>
      <w:r>
        <w:t>Indicator Species</w:t>
      </w:r>
    </w:p>
    <w:p w:rsidR="00D55D0B" w:rsidP="00D55D0B" w:rsidRDefault="00D55D0B" w14:paraId="4AA618E6" w14:textId="77777777"/>
    <w:p w:rsidR="00D55D0B" w:rsidP="00D55D0B" w:rsidRDefault="00D55D0B" w14:paraId="61160665" w14:textId="77777777">
      <w:pPr>
        <w:pStyle w:val="SClassInfoPara"/>
      </w:pPr>
      <w:r>
        <w:t>Description</w:t>
      </w:r>
    </w:p>
    <w:p w:rsidR="00D55D0B" w:rsidP="00D55D0B" w:rsidRDefault="00D55D0B" w14:paraId="25003E8A" w14:textId="5837998B">
      <w:r>
        <w:t>Multi-story stand</w:t>
      </w:r>
      <w:r w:rsidR="008353DA">
        <w:t>s</w:t>
      </w:r>
      <w:r>
        <w:t xml:space="preserve"> of small and medium trees with saplings and seedlings coming in as clumps. Understory is sparse. Some juniper might be present </w:t>
      </w:r>
      <w:r w:rsidR="003F6CE6">
        <w:t>-</w:t>
      </w:r>
      <w:r>
        <w:t>- could be an outlier. Grasses and shrubs are shaded out.</w:t>
      </w:r>
    </w:p>
    <w:p w:rsidR="00D55D0B" w:rsidP="00D55D0B" w:rsidRDefault="00D55D0B" w14:paraId="6944CA76" w14:textId="2AADC5FE"/>
    <w:p>
      <w:r>
        <w:rPr>
          <w:i/>
          <w:u w:val="single"/>
        </w:rPr>
        <w:t>Maximum Tree Size Class</w:t>
      </w:r>
      <w:br/>
      <w:r>
        <w:t>Pole 5-9" DBH</w:t>
      </w:r>
    </w:p>
    <w:p w:rsidR="00D55D0B" w:rsidP="00D55D0B" w:rsidRDefault="00D55D0B" w14:paraId="0F17F666" w14:textId="77777777">
      <w:pPr>
        <w:pStyle w:val="InfoPara"/>
        <w:pBdr>
          <w:top w:val="single" w:color="auto" w:sz="4" w:space="1"/>
        </w:pBdr>
      </w:pPr>
      <w:r>
        <w:t>Class C</w:t>
      </w:r>
      <w:r>
        <w:tab/>
        <w:t>8</w:t>
      </w:r>
      <w:r w:rsidR="002A3B10">
        <w:tab/>
      </w:r>
      <w:r w:rsidR="002A3B10">
        <w:tab/>
      </w:r>
      <w:r w:rsidR="002A3B10">
        <w:tab/>
      </w:r>
      <w:r w:rsidR="002A3B10">
        <w:tab/>
      </w:r>
      <w:r w:rsidR="004F7795">
        <w:t>Mid Development 1 - Open</w:t>
      </w:r>
    </w:p>
    <w:p w:rsidR="00D55D0B" w:rsidP="00D55D0B" w:rsidRDefault="00D55D0B" w14:paraId="76A72C2E" w14:textId="77777777"/>
    <w:p w:rsidR="00D55D0B" w:rsidP="00D55D0B" w:rsidRDefault="00D55D0B" w14:paraId="0656CD70" w14:textId="77777777">
      <w:pPr>
        <w:pStyle w:val="SClassInfoPara"/>
      </w:pPr>
      <w:r>
        <w:t>Indicator Species</w:t>
      </w:r>
    </w:p>
    <w:p w:rsidR="00D55D0B" w:rsidP="00D55D0B" w:rsidRDefault="00D55D0B" w14:paraId="1189BD62" w14:textId="77777777"/>
    <w:p w:rsidR="00D55D0B" w:rsidP="00D55D0B" w:rsidRDefault="00D55D0B" w14:paraId="6C330E66" w14:textId="77777777">
      <w:pPr>
        <w:pStyle w:val="SClassInfoPara"/>
      </w:pPr>
      <w:r>
        <w:t>Description</w:t>
      </w:r>
    </w:p>
    <w:p w:rsidR="00D55D0B" w:rsidP="00D55D0B" w:rsidRDefault="00D55D0B" w14:paraId="7DBC48ED" w14:textId="604091A3">
      <w:r>
        <w:t>Predominantly single</w:t>
      </w:r>
      <w:r w:rsidR="00D345F1">
        <w:t>-</w:t>
      </w:r>
      <w:r>
        <w:t xml:space="preserve">story stands with a few pockets of regeneration. Low shrubs such as </w:t>
      </w:r>
      <w:proofErr w:type="spellStart"/>
      <w:r>
        <w:t>skunkbush</w:t>
      </w:r>
      <w:proofErr w:type="spellEnd"/>
      <w:r>
        <w:t xml:space="preserve"> </w:t>
      </w:r>
      <w:r w:rsidR="00413D4F">
        <w:t xml:space="preserve">sumac </w:t>
      </w:r>
      <w:r>
        <w:t xml:space="preserve">and </w:t>
      </w:r>
      <w:r w:rsidR="00413D4F">
        <w:t xml:space="preserve">western </w:t>
      </w:r>
      <w:r>
        <w:t xml:space="preserve">poison ivy are </w:t>
      </w:r>
      <w:r w:rsidR="00413D4F">
        <w:t xml:space="preserve">common </w:t>
      </w:r>
      <w:r>
        <w:t>as well as grass</w:t>
      </w:r>
      <w:r w:rsidR="00413D4F">
        <w:t>es</w:t>
      </w:r>
      <w:r>
        <w:t xml:space="preserve"> and forbs. Graminoids could have up to 70-80% cover. Rocky Mountain juniper present in patches.</w:t>
      </w:r>
    </w:p>
    <w:p w:rsidR="00D55D0B" w:rsidP="00D55D0B" w:rsidRDefault="00D55D0B" w14:paraId="3B469F43" w14:textId="77777777"/>
    <w:p w:rsidR="00D55D0B" w:rsidP="00D55D0B" w:rsidRDefault="00D55D0B" w14:paraId="1F58AE39" w14:textId="282000A5">
      <w:proofErr w:type="spellStart"/>
      <w:r>
        <w:t>Carex</w:t>
      </w:r>
      <w:proofErr w:type="spellEnd"/>
      <w:r>
        <w:t xml:space="preserve"> spp</w:t>
      </w:r>
      <w:r w:rsidR="003F6CE6">
        <w:t xml:space="preserve">. </w:t>
      </w:r>
      <w:r>
        <w:t>and little bluestem will also be indicator species.</w:t>
      </w:r>
    </w:p>
    <w:p w:rsidR="00FC1A20" w:rsidP="00D55D0B" w:rsidRDefault="00FC1A20" w14:paraId="2C29E782" w14:textId="5EA3411D"/>
    <w:p w:rsidR="00FC1A20" w:rsidP="00FC1A20" w:rsidRDefault="00FC1A20" w14:paraId="3805DC0A" w14:textId="0F169204">
      <w:r>
        <w:t>Upper</w:t>
      </w:r>
      <w:r w:rsidR="003F6CE6">
        <w:t>-l</w:t>
      </w:r>
      <w:r>
        <w:t xml:space="preserve">ayer </w:t>
      </w:r>
      <w:r w:rsidR="003F6CE6">
        <w:t>l</w:t>
      </w:r>
      <w:r>
        <w:t xml:space="preserve">ifeform is not the dominant lifeform; </w:t>
      </w:r>
      <w:r w:rsidR="003F6CE6">
        <w:t>g</w:t>
      </w:r>
      <w:r>
        <w:t>raminoids could have up to 60-80% cover (Hansen and Hoffmann 1988). Grasses co-dominate.</w:t>
      </w:r>
    </w:p>
    <w:p w:rsidR="00D55D0B" w:rsidP="00D55D0B" w:rsidRDefault="00D55D0B" w14:paraId="0509A7B8" w14:textId="67917770"/>
    <w:p>
      <w:r>
        <w:rPr>
          <w:i/>
          <w:u w:val="single"/>
        </w:rPr>
        <w:t>Maximum Tree Size Class</w:t>
      </w:r>
      <w:br/>
      <w:r>
        <w:t>Pole 5-9" DBH</w:t>
      </w:r>
    </w:p>
    <w:p w:rsidR="00D55D0B" w:rsidP="00D55D0B" w:rsidRDefault="00D55D0B" w14:paraId="5E73E28F" w14:textId="77777777">
      <w:pPr>
        <w:pStyle w:val="InfoPara"/>
        <w:pBdr>
          <w:top w:val="single" w:color="auto" w:sz="4" w:space="1"/>
        </w:pBdr>
      </w:pPr>
      <w:r>
        <w:t>Class D</w:t>
      </w:r>
      <w:r>
        <w:tab/>
        <w:t>80</w:t>
      </w:r>
      <w:r w:rsidR="002A3B10">
        <w:tab/>
      </w:r>
      <w:r w:rsidR="002A3B10">
        <w:tab/>
      </w:r>
      <w:r w:rsidR="002A3B10">
        <w:tab/>
      </w:r>
      <w:r w:rsidR="002A3B10">
        <w:tab/>
      </w:r>
      <w:r w:rsidR="004F7795">
        <w:t>Late Development 1 - Open</w:t>
      </w:r>
    </w:p>
    <w:p w:rsidR="00D55D0B" w:rsidP="00D55D0B" w:rsidRDefault="00D55D0B" w14:paraId="4330833A" w14:textId="77777777"/>
    <w:p w:rsidR="00D55D0B" w:rsidP="00D55D0B" w:rsidRDefault="00D55D0B" w14:paraId="37272ECC" w14:textId="77777777">
      <w:pPr>
        <w:pStyle w:val="SClassInfoPara"/>
      </w:pPr>
      <w:r>
        <w:t>Indicator Species</w:t>
      </w:r>
    </w:p>
    <w:p w:rsidR="00D55D0B" w:rsidP="00D55D0B" w:rsidRDefault="00D55D0B" w14:paraId="65C8231B" w14:textId="77777777"/>
    <w:p w:rsidR="00D55D0B" w:rsidP="00D55D0B" w:rsidRDefault="00D55D0B" w14:paraId="49F7B1B1" w14:textId="77777777">
      <w:pPr>
        <w:pStyle w:val="SClassInfoPara"/>
      </w:pPr>
      <w:r>
        <w:t>Description</w:t>
      </w:r>
    </w:p>
    <w:p w:rsidR="00D55D0B" w:rsidP="00D55D0B" w:rsidRDefault="00D55D0B" w14:paraId="3E68BDA0" w14:textId="218440D9">
      <w:r>
        <w:t>Predominantly single</w:t>
      </w:r>
      <w:r w:rsidR="00D345F1">
        <w:t>-</w:t>
      </w:r>
      <w:r>
        <w:t xml:space="preserve">story stands of large ponderosa pine with pockets of smaller size classes (replacement). Snowberry, </w:t>
      </w:r>
      <w:proofErr w:type="spellStart"/>
      <w:r>
        <w:t>skunkbush</w:t>
      </w:r>
      <w:proofErr w:type="spellEnd"/>
      <w:r>
        <w:t xml:space="preserve"> </w:t>
      </w:r>
      <w:r w:rsidR="00EE683D">
        <w:t>sumac</w:t>
      </w:r>
      <w:r w:rsidR="003F6CE6">
        <w:t>,</w:t>
      </w:r>
      <w:r w:rsidR="00EE683D">
        <w:t xml:space="preserve"> </w:t>
      </w:r>
      <w:r>
        <w:t>and patches of Rocky Mountain juniper. Understory is dominated by shrub species</w:t>
      </w:r>
      <w:r w:rsidR="00264232">
        <w:t>,</w:t>
      </w:r>
      <w:r w:rsidR="00EE683D">
        <w:t xml:space="preserve"> </w:t>
      </w:r>
      <w:r>
        <w:t>grasses</w:t>
      </w:r>
      <w:r w:rsidR="00264232">
        <w:t>,</w:t>
      </w:r>
      <w:r>
        <w:t xml:space="preserve"> and </w:t>
      </w:r>
      <w:r w:rsidR="00264232">
        <w:t xml:space="preserve">western </w:t>
      </w:r>
      <w:r>
        <w:t>poison ivy. Graminoids could have up to 70-80% cover.</w:t>
      </w:r>
    </w:p>
    <w:p w:rsidR="00D55D0B" w:rsidP="00D55D0B" w:rsidRDefault="00D55D0B" w14:paraId="533F734C" w14:textId="77777777"/>
    <w:p w:rsidR="00D55D0B" w:rsidP="00FC1A20" w:rsidRDefault="00FC1A20" w14:paraId="44371216" w14:textId="496DA7D7">
      <w:r>
        <w:t>Upper</w:t>
      </w:r>
      <w:r w:rsidR="003F6CE6">
        <w:t>-l</w:t>
      </w:r>
      <w:r>
        <w:t xml:space="preserve">ayer </w:t>
      </w:r>
      <w:r w:rsidR="003F6CE6">
        <w:t>l</w:t>
      </w:r>
      <w:r>
        <w:t xml:space="preserve">ifeform is not the dominant lifeform; </w:t>
      </w:r>
      <w:r w:rsidR="003F6CE6">
        <w:t>g</w:t>
      </w:r>
      <w:r>
        <w:t xml:space="preserve">raminoids could have up to 60-80% cover. Grasses co-dominate. </w:t>
      </w:r>
      <w:proofErr w:type="spellStart"/>
      <w:r>
        <w:t>Carex</w:t>
      </w:r>
      <w:proofErr w:type="spellEnd"/>
      <w:r>
        <w:t xml:space="preserve"> </w:t>
      </w:r>
      <w:proofErr w:type="spellStart"/>
      <w:r>
        <w:t>spp</w:t>
      </w:r>
      <w:proofErr w:type="spellEnd"/>
      <w:r w:rsidR="003F6CE6">
        <w:t>,</w:t>
      </w:r>
      <w:r>
        <w:t xml:space="preserve"> and little bluestem will also be indicator species</w:t>
      </w:r>
    </w:p>
    <w:p w:rsidR="00D55D0B" w:rsidP="00D55D0B" w:rsidRDefault="00D55D0B" w14:paraId="7A2C3A44" w14:textId="529FFF8B"/>
    <w:p>
      <w:r>
        <w:rPr>
          <w:i/>
          <w:u w:val="single"/>
        </w:rPr>
        <w:t>Maximum Tree Size Class</w:t>
      </w:r>
      <w:br/>
      <w:r>
        <w:t>Large 21-33" DBH</w:t>
      </w:r>
    </w:p>
    <w:p w:rsidR="00D55D0B" w:rsidP="00D55D0B" w:rsidRDefault="00D55D0B" w14:paraId="0DC42EC1" w14:textId="77777777">
      <w:pPr>
        <w:pStyle w:val="InfoPara"/>
        <w:pBdr>
          <w:top w:val="single" w:color="auto" w:sz="4" w:space="1"/>
        </w:pBdr>
      </w:pPr>
      <w:r>
        <w:t>Class E</w:t>
      </w:r>
      <w:r>
        <w:tab/>
        <w:t>5</w:t>
      </w:r>
      <w:r w:rsidR="002A3B10">
        <w:tab/>
      </w:r>
      <w:r w:rsidR="002A3B10">
        <w:tab/>
      </w:r>
      <w:r w:rsidR="002A3B10">
        <w:tab/>
      </w:r>
      <w:r w:rsidR="002A3B10">
        <w:tab/>
      </w:r>
      <w:r w:rsidR="004F7795">
        <w:t>Late Development 1 - Closed</w:t>
      </w:r>
    </w:p>
    <w:p w:rsidR="00D55D0B" w:rsidP="00D55D0B" w:rsidRDefault="00D55D0B" w14:paraId="58E0AD3D" w14:textId="77777777"/>
    <w:p w:rsidR="00D55D0B" w:rsidP="00D55D0B" w:rsidRDefault="00D55D0B" w14:paraId="3E62EE4D" w14:textId="77777777">
      <w:pPr>
        <w:pStyle w:val="SClassInfoPara"/>
      </w:pPr>
      <w:r>
        <w:t>Indicator Species</w:t>
      </w:r>
    </w:p>
    <w:p w:rsidR="00D55D0B" w:rsidP="00D55D0B" w:rsidRDefault="00D55D0B" w14:paraId="71A0D046" w14:textId="77777777"/>
    <w:p w:rsidR="00D55D0B" w:rsidP="00D55D0B" w:rsidRDefault="00D55D0B" w14:paraId="4162FD13" w14:textId="77777777">
      <w:pPr>
        <w:pStyle w:val="SClassInfoPara"/>
      </w:pPr>
      <w:r>
        <w:t>Description</w:t>
      </w:r>
    </w:p>
    <w:p w:rsidR="00D55D0B" w:rsidP="00D55D0B" w:rsidRDefault="00D55D0B" w14:paraId="0D938E42" w14:textId="5E908C0F">
      <w:r>
        <w:t>This is a somewhat uniform late-development stage, multi-story stands of large, medium, small</w:t>
      </w:r>
      <w:r w:rsidR="003F6CE6">
        <w:t xml:space="preserve">, </w:t>
      </w:r>
      <w:r>
        <w:t xml:space="preserve">and seedling ponderosa pine. Shrubs and grasses are sparse. This type generally </w:t>
      </w:r>
      <w:r w:rsidR="003F6CE6">
        <w:t>&gt;</w:t>
      </w:r>
      <w:r>
        <w:t>70% canopy cover. DBH is less in this class than late-open.</w:t>
      </w:r>
    </w:p>
    <w:p w:rsidR="00D55D0B" w:rsidP="00D55D0B" w:rsidRDefault="00D55D0B" w14:paraId="70C530F9" w14:textId="77777777"/>
    <w:p w:rsidR="00D55D0B" w:rsidP="00D55D0B" w:rsidRDefault="00D55D0B" w14:paraId="57F4A6BC"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55D0B" w:rsidP="00D55D0B" w:rsidRDefault="00D55D0B" w14:paraId="3832D234" w14:textId="091D8A1C">
      <w:r>
        <w:t xml:space="preserve">Baker, W.L. and D.S. </w:t>
      </w:r>
      <w:proofErr w:type="spellStart"/>
      <w:r>
        <w:t>Ehle</w:t>
      </w:r>
      <w:proofErr w:type="spellEnd"/>
      <w:r>
        <w:t>. 2001. Uncertainty in surface-fire history: The case of ponderosa pine forests in the western United States. Canadian Journal of Forest Research 31: 1205-1226.</w:t>
      </w:r>
    </w:p>
    <w:p w:rsidR="00D55D0B" w:rsidP="00D55D0B" w:rsidRDefault="00D55D0B" w14:paraId="10B6D75B" w14:textId="77777777"/>
    <w:p w:rsidR="00D55D0B" w:rsidP="00D55D0B" w:rsidRDefault="00D55D0B" w14:paraId="517075F4" w14:textId="77777777">
      <w:r>
        <w:t xml:space="preserve">Baker, W.L. and D.S. </w:t>
      </w:r>
      <w:proofErr w:type="spellStart"/>
      <w:r>
        <w:t>Ehle</w:t>
      </w:r>
      <w:proofErr w:type="spellEnd"/>
      <w:r>
        <w:t>. 2003. Uncertainty in fire history and restoration of ponderosa pine forests in the western United States. Pages 319-333 in: P.N. Omi and L.A. Joyce, tech. eds. Fire, fuel treatments, and ecological restoration: conference proceedings; 2002 April 16-18; Fort Collins, CO. Proceedings RMRS-P-29. Fort Collins, CO: USDA Forest Service, Rocky Mountain Research Station.</w:t>
      </w:r>
    </w:p>
    <w:p w:rsidR="00D55D0B" w:rsidP="00D55D0B" w:rsidRDefault="00D55D0B" w14:paraId="6269FECF" w14:textId="77777777"/>
    <w:p w:rsidR="00D55D0B" w:rsidP="00D55D0B" w:rsidRDefault="00D55D0B" w14:paraId="17613DFE" w14:textId="77777777">
      <w:r>
        <w:t xml:space="preserve">Barrett, S.W. 2004. Altered fire intervals and fire cycles in the Northern Rockies. Fire Management Today 64(3): 25-29. </w:t>
      </w:r>
    </w:p>
    <w:p w:rsidR="00D55D0B" w:rsidP="00D55D0B" w:rsidRDefault="00D55D0B" w14:paraId="0893F73E" w14:textId="77777777"/>
    <w:p w:rsidR="00D55D0B" w:rsidP="00D55D0B" w:rsidRDefault="00D55D0B" w14:paraId="2F80C151" w14:textId="77777777">
      <w:r>
        <w:t xml:space="preserve">Barrett, S.W. 2004. Fire </w:t>
      </w:r>
      <w:r w:rsidR="00D345F1">
        <w:t>Regimes</w:t>
      </w:r>
      <w:r>
        <w:t xml:space="preserve"> in the Northern Rockies. Fire Management Today 64(2): 32-38.</w:t>
      </w:r>
    </w:p>
    <w:p w:rsidR="00D55D0B" w:rsidP="00D55D0B" w:rsidRDefault="00D55D0B" w14:paraId="79851850" w14:textId="77777777"/>
    <w:p w:rsidR="00D55D0B" w:rsidP="00D55D0B" w:rsidRDefault="00D55D0B" w14:paraId="0202B7BE" w14:textId="77777777">
      <w:r>
        <w:t xml:space="preserve">Bock, J.H. </w:t>
      </w:r>
      <w:r w:rsidR="00D345F1">
        <w:t>and</w:t>
      </w:r>
      <w:r>
        <w:t xml:space="preserve"> C.E. Bock. 1984. Effects of fires on woody vegetation in the pine-grassland ecotone of the southern Black Hills. American Midland Naturalist 112: 35-42.</w:t>
      </w:r>
    </w:p>
    <w:p w:rsidR="00D55D0B" w:rsidP="00D55D0B" w:rsidRDefault="00D55D0B" w14:paraId="3D4F9F1C" w14:textId="77777777"/>
    <w:p w:rsidR="00290402" w:rsidP="00290402" w:rsidRDefault="00290402" w14:paraId="117F0723" w14:textId="77777777">
      <w:r>
        <w:t xml:space="preserve">Brown, P.M. 2003. Fire, climate, and forest structure in ponderosa pine forests of the Black Hills. </w:t>
      </w:r>
      <w:r w:rsidRPr="008B7A0F">
        <w:rPr>
          <w:noProof/>
        </w:rPr>
        <w:t>Fort Collins, CO: Colorado State University. 103 p</w:t>
      </w:r>
      <w:r>
        <w:t xml:space="preserve">. Dissertation. </w:t>
      </w:r>
    </w:p>
    <w:p w:rsidR="00290402" w:rsidP="00290402" w:rsidRDefault="00290402" w14:paraId="2F169C83" w14:textId="77777777"/>
    <w:p w:rsidR="00290402" w:rsidP="00290402" w:rsidRDefault="00290402" w14:paraId="4C6E92D1" w14:textId="40C6E215">
      <w:r>
        <w:t>Brown, P.M. 2006. Climate effects on fire regimes and tree recruitment in Black Hills ponderosa pine forests. Ecology</w:t>
      </w:r>
      <w:r w:rsidRPr="00B82BC4">
        <w:rPr>
          <w:noProof/>
        </w:rPr>
        <w:t>. 87(10): 2500-2510</w:t>
      </w:r>
      <w:r>
        <w:t>.</w:t>
      </w:r>
    </w:p>
    <w:p w:rsidR="00290402" w:rsidP="00D55D0B" w:rsidRDefault="00290402" w14:paraId="155DD985" w14:textId="77777777"/>
    <w:p w:rsidR="00D55D0B" w:rsidP="00D55D0B" w:rsidRDefault="00D55D0B" w14:paraId="3297B9A9" w14:textId="77777777">
      <w:r>
        <w:t xml:space="preserve">Brown, P.M. and C.H. Sieg. 1999. Historical variability in fire at the ponderosa pine - Northern Great Plains prairie ecotone, southeastern Black Hills, South Dakota. </w:t>
      </w:r>
      <w:proofErr w:type="spellStart"/>
      <w:r>
        <w:t>Ecoscience</w:t>
      </w:r>
      <w:proofErr w:type="spellEnd"/>
      <w:r>
        <w:t xml:space="preserve"> 6(4):</w:t>
      </w:r>
      <w:r w:rsidR="00D345F1">
        <w:t xml:space="preserve"> </w:t>
      </w:r>
      <w:r>
        <w:t>539-547.</w:t>
      </w:r>
    </w:p>
    <w:p w:rsidR="00D55D0B" w:rsidP="00D55D0B" w:rsidRDefault="00D55D0B" w14:paraId="01BA53A0" w14:textId="77777777"/>
    <w:p w:rsidR="00D55D0B" w:rsidP="00D55D0B" w:rsidRDefault="00D55D0B" w14:paraId="42D3514E" w14:textId="77777777"/>
    <w:p w:rsidR="00D55D0B" w:rsidP="00D55D0B" w:rsidRDefault="00D55D0B" w14:paraId="3FE3063C" w14:textId="77777777">
      <w:r>
        <w:t>Fischer, W.C. and B.D. Clayton. 1983. Fire ecology of Montana forest habitat types east of the Continental Divide. Gen. Tech. Rep. INT-141. Ogden, UT: USDA Forest Service, Intermountain Forest and Range Experiment Station. 83 pp.</w:t>
      </w:r>
    </w:p>
    <w:p w:rsidR="00D55D0B" w:rsidP="00D55D0B" w:rsidRDefault="00D55D0B" w14:paraId="03731107" w14:textId="77777777"/>
    <w:p w:rsidR="00D55D0B" w:rsidP="00D55D0B" w:rsidRDefault="00D55D0B" w14:paraId="7060FC3A" w14:textId="77777777">
      <w:r>
        <w:t>Fisher, R.R., M.J. Jenkins and W.F. Fischer. 1987. Fire and the prairie-forest mosaic of Devils Tower National Monument. American Midland Naturalist. 117: 250-257.</w:t>
      </w:r>
    </w:p>
    <w:p w:rsidR="00D55D0B" w:rsidP="00D55D0B" w:rsidRDefault="00D55D0B" w14:paraId="53B9303C" w14:textId="77777777"/>
    <w:p w:rsidR="00D55D0B" w:rsidP="00D55D0B" w:rsidRDefault="00D55D0B" w14:paraId="027C4EAF" w14:textId="77777777">
      <w:r>
        <w:t xml:space="preserve">Furniss, R.L. and V.M. </w:t>
      </w:r>
      <w:proofErr w:type="spellStart"/>
      <w:r>
        <w:t>Carolin</w:t>
      </w:r>
      <w:proofErr w:type="spellEnd"/>
      <w:r>
        <w:t xml:space="preserve">. 1977. Western forest insects. </w:t>
      </w:r>
      <w:proofErr w:type="spellStart"/>
      <w:r>
        <w:t>Misc</w:t>
      </w:r>
      <w:proofErr w:type="spellEnd"/>
      <w:r>
        <w:t xml:space="preserve"> publication #1339. 654 pp. USDA Forest Service. </w:t>
      </w:r>
    </w:p>
    <w:p w:rsidR="00D55D0B" w:rsidP="00D55D0B" w:rsidRDefault="00D55D0B" w14:paraId="75E33DBA" w14:textId="77777777"/>
    <w:p w:rsidR="00D55D0B" w:rsidP="00D55D0B" w:rsidRDefault="00D55D0B" w14:paraId="29C40495" w14:textId="77777777">
      <w:r>
        <w:t xml:space="preserve">Girard, M.M., H. Goetz and A.J. </w:t>
      </w:r>
      <w:proofErr w:type="spellStart"/>
      <w:r>
        <w:t>Bjugstad</w:t>
      </w:r>
      <w:proofErr w:type="spellEnd"/>
      <w:r>
        <w:t xml:space="preserve">. 1989. Native woodland habitat types of southwestern North Dakota. </w:t>
      </w:r>
      <w:r w:rsidR="00D345F1">
        <w:t xml:space="preserve">USDA Forest Service </w:t>
      </w:r>
      <w:r>
        <w:t xml:space="preserve">Research Paper RM-281. </w:t>
      </w:r>
    </w:p>
    <w:p w:rsidR="00D55D0B" w:rsidP="00D55D0B" w:rsidRDefault="00D55D0B" w14:paraId="5FF083D8" w14:textId="77777777"/>
    <w:p w:rsidR="00D55D0B" w:rsidP="00D55D0B" w:rsidRDefault="00D55D0B" w14:paraId="28FEECC2" w14:textId="77777777">
      <w:r>
        <w:t xml:space="preserve">Hansen, P.L. and G.R. Hoffman. 1988. The </w:t>
      </w:r>
      <w:r w:rsidR="00D345F1">
        <w:t>Vegetation</w:t>
      </w:r>
      <w:r>
        <w:t xml:space="preserve"> of the Grand River</w:t>
      </w:r>
      <w:r w:rsidR="00D345F1">
        <w:t xml:space="preserve">, </w:t>
      </w:r>
      <w:r>
        <w:t xml:space="preserve">Cedar River, </w:t>
      </w:r>
      <w:r w:rsidR="00D345F1">
        <w:t xml:space="preserve">and </w:t>
      </w:r>
      <w:r>
        <w:t xml:space="preserve">Sioux and Ashland Districts of the Custer National Forest: </w:t>
      </w:r>
      <w:r w:rsidR="00D345F1">
        <w:t>GTR-</w:t>
      </w:r>
      <w:r>
        <w:t>RM-157. USDA Forest Service</w:t>
      </w:r>
    </w:p>
    <w:p w:rsidR="00D55D0B" w:rsidP="00D55D0B" w:rsidRDefault="00D55D0B" w14:paraId="56CD888C" w14:textId="77777777"/>
    <w:p w:rsidR="00D55D0B" w:rsidP="00D55D0B" w:rsidRDefault="00D55D0B" w14:paraId="25FC33EF" w14:textId="77777777">
      <w:proofErr w:type="spellStart"/>
      <w:r>
        <w:t>Kegley</w:t>
      </w:r>
      <w:proofErr w:type="spellEnd"/>
      <w:r>
        <w:t xml:space="preserve">, S.J., R.L. Livingston and K.E. Gibson. 1997. Pine engraver, </w:t>
      </w:r>
      <w:proofErr w:type="spellStart"/>
      <w:r>
        <w:t>Ips</w:t>
      </w:r>
      <w:proofErr w:type="spellEnd"/>
      <w:r>
        <w:t xml:space="preserve"> </w:t>
      </w:r>
      <w:proofErr w:type="spellStart"/>
      <w:r>
        <w:t>pini</w:t>
      </w:r>
      <w:proofErr w:type="spellEnd"/>
      <w:r>
        <w:t xml:space="preserve"> in the western United States. Forest Insect and </w:t>
      </w:r>
      <w:r w:rsidR="00D345F1">
        <w:t xml:space="preserve">Disease </w:t>
      </w:r>
      <w:r>
        <w:t>Leaflet 122. USDA Forest Service. 8 pp.</w:t>
      </w:r>
    </w:p>
    <w:p w:rsidR="00D55D0B" w:rsidP="00D55D0B" w:rsidRDefault="00D55D0B" w14:paraId="57611FD4" w14:textId="77777777"/>
    <w:p w:rsidR="00D55D0B" w:rsidP="00D55D0B" w:rsidRDefault="00D55D0B" w14:paraId="440EF736" w14:textId="77777777">
      <w:r>
        <w:t>Little, E.L., Jr.</w:t>
      </w:r>
      <w:r w:rsidR="00D345F1">
        <w:t xml:space="preserve"> 1971.</w:t>
      </w:r>
      <w:r>
        <w:t xml:space="preserve"> Atlas of United States trees. Vol. 1. Conifers and important hardwoods. USDA Forest Service. Misc. Pub. No. 1146, Washington, </w:t>
      </w:r>
      <w:r w:rsidR="00D345F1">
        <w:t>D.C</w:t>
      </w:r>
      <w:r>
        <w:t>.</w:t>
      </w:r>
    </w:p>
    <w:p w:rsidR="00D55D0B" w:rsidP="00D55D0B" w:rsidRDefault="00D55D0B" w14:paraId="0D2E9B60" w14:textId="77777777"/>
    <w:p w:rsidR="00D55D0B" w:rsidP="00D55D0B" w:rsidRDefault="00D55D0B" w14:paraId="500B73A9" w14:textId="77777777">
      <w:r>
        <w:t>Marriott, H.</w:t>
      </w:r>
      <w:r w:rsidR="00D345F1">
        <w:t xml:space="preserve"> </w:t>
      </w:r>
      <w:r>
        <w:t>J. and D. Faber-</w:t>
      </w:r>
      <w:proofErr w:type="spellStart"/>
      <w:r>
        <w:t>Langendoen</w:t>
      </w:r>
      <w:proofErr w:type="spellEnd"/>
      <w:r>
        <w:t>. 2000. Black Hills Community Inventory. Volume 2: Plant Community Descriptions. The Nature Conservancy and Association for Biodiversity Information, Minneapolis, MN.</w:t>
      </w:r>
    </w:p>
    <w:p w:rsidR="00D55D0B" w:rsidP="00D55D0B" w:rsidRDefault="00D55D0B" w14:paraId="626106AA" w14:textId="77777777"/>
    <w:p w:rsidR="00D55D0B" w:rsidP="00D55D0B" w:rsidRDefault="00D55D0B" w14:paraId="3F4993A8" w14:textId="2CAD4740">
      <w:r>
        <w:t>Morgan, P. and R. Parsons. 2001, Historical range of variability of forests of the Idaho Southern Batholith Ecosystem. Univer</w:t>
      </w:r>
      <w:r w:rsidR="00FF31A1">
        <w:t>s</w:t>
      </w:r>
      <w:r>
        <w:t xml:space="preserve">ity of Idaho. Unpublished. </w:t>
      </w:r>
    </w:p>
    <w:p w:rsidR="00D55D0B" w:rsidP="00D55D0B" w:rsidRDefault="00D55D0B" w14:paraId="04B25D17" w14:textId="77777777"/>
    <w:p w:rsidRPr="007E6702" w:rsidR="000358BE" w:rsidP="000358BE" w:rsidRDefault="000358BE" w14:paraId="49A9F2A7" w14:textId="77777777">
      <w:pPr>
        <w:rPr>
          <w:color w:val="FF0000"/>
        </w:rPr>
      </w:pPr>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U.S. Department of Agriculture, Forest Service, Rocky Mountain Research Station, Missoula Fire Sciences Laboratory (Producer). Available: http://www.fs.fed.us/database/feis/fire_regimes/</w:t>
      </w:r>
      <w:r>
        <w:t>Black_Hills_ponderosa_pine/XX.pdf</w:t>
      </w:r>
      <w:r w:rsidRPr="00953EF1">
        <w:t xml:space="preserve"> </w:t>
      </w:r>
      <w:r>
        <w:t>[</w:t>
      </w:r>
      <w:r w:rsidRPr="00953EF1">
        <w:t>2017,</w:t>
      </w:r>
      <w:r>
        <w:t xml:space="preserve"> June]</w:t>
      </w:r>
      <w:r w:rsidRPr="00953EF1">
        <w:t>.</w:t>
      </w:r>
      <w:r>
        <w:t xml:space="preserve"> </w:t>
      </w:r>
      <w:r w:rsidRPr="00FC1A20">
        <w:t>(this document is in review and expected to be published online by approximately June 2017)</w:t>
      </w:r>
    </w:p>
    <w:p w:rsidRPr="006853C9" w:rsidR="000358BE" w:rsidP="00D345F1" w:rsidRDefault="000358BE" w14:paraId="17CECC75" w14:textId="77777777">
      <w:pPr>
        <w:rPr>
          <w:color w:val="FF0000"/>
        </w:rPr>
      </w:pPr>
    </w:p>
    <w:p w:rsidR="00D345F1" w:rsidP="00D345F1" w:rsidRDefault="00D55D0B" w14:paraId="06D8481B" w14:textId="377EF13B">
      <w:r>
        <w:t xml:space="preserve">NatureServe. </w:t>
      </w:r>
      <w:r w:rsidR="000358BE">
        <w:t>2013</w:t>
      </w:r>
      <w:r w:rsidR="00D345F1">
        <w:t>. International Ecological Classification Standard: Terrestrial Ecological Classifications</w:t>
      </w:r>
      <w:r w:rsidR="000358BE">
        <w:t xml:space="preserve"> of the United States and Canada</w:t>
      </w:r>
      <w:r w:rsidR="00D345F1">
        <w:t>. NatureServe Central Databases. Arlington, VA, U.S.A</w:t>
      </w:r>
      <w:r w:rsidRPr="00FC1A20" w:rsidR="00D345F1">
        <w:t>.</w:t>
      </w:r>
      <w:r w:rsidR="00AC72FC">
        <w:t xml:space="preserve"> </w:t>
      </w:r>
      <w:r w:rsidRPr="00FC1A20" w:rsidR="000358BE">
        <w:t>(There is now a 2013 version)</w:t>
      </w:r>
      <w:r w:rsidR="00FC1A20">
        <w:t>.</w:t>
      </w:r>
    </w:p>
    <w:p w:rsidR="00D55D0B" w:rsidP="00D55D0B" w:rsidRDefault="00D55D0B" w14:paraId="313AB04C" w14:textId="77777777"/>
    <w:p w:rsidR="00FB16E0" w:rsidP="00FB16E0" w:rsidRDefault="00FB16E0" w14:paraId="338A1CD1" w14:textId="77777777">
      <w:r>
        <w:t>Perryman, B.L. and W.A. Laycock. 2000. Fire history of the Rochelle Hills Thunder Basin National Grasslands. J. Range Manage 53: 660–665.</w:t>
      </w:r>
    </w:p>
    <w:p w:rsidR="00FB16E0" w:rsidP="00D55D0B" w:rsidRDefault="00FB16E0" w14:paraId="54804329" w14:textId="77777777"/>
    <w:p w:rsidR="00D55D0B" w:rsidP="00D55D0B" w:rsidRDefault="00D55D0B" w14:paraId="579D4F70" w14:textId="77777777">
      <w:r>
        <w:t>Potter and Green. 1964. Ecology of ponderosa pine in western North Dakota. Ecology 45: 10-23.</w:t>
      </w:r>
    </w:p>
    <w:p w:rsidRPr="0035706C" w:rsidR="00D55D0B" w:rsidP="00D55D0B" w:rsidRDefault="00D55D0B" w14:paraId="48FD69D5" w14:textId="77777777"/>
    <w:p w:rsidRPr="0035706C" w:rsidR="0035706C" w:rsidP="00D55D0B" w:rsidRDefault="0035706C" w14:paraId="5DE74122" w14:textId="055DDEF9">
      <w:pPr>
        <w:rPr>
          <w:noProof/>
        </w:rPr>
      </w:pPr>
      <w:r w:rsidRPr="0035706C">
        <w:rPr>
          <w:noProof/>
        </w:rPr>
        <w:t>Shilts, De.M., R.W. Klukas, B.L. Freet, and T. Oliverius. 1980. Fire management plan: Wind Cave National Park. Hot Springs, SD: U.S. Department of the Interior, Wind Cave National Park. 60 p. On file with: U.S. Department of Agriculture, Forest Service, Rocky Mountain Research Station, Fire Sciences Laboratory, Missoula, MT.</w:t>
      </w:r>
    </w:p>
    <w:p w:rsidRPr="0035706C" w:rsidR="0035706C" w:rsidP="00D55D0B" w:rsidRDefault="0035706C" w14:paraId="12B1B2D5" w14:textId="77777777"/>
    <w:p w:rsidRPr="0035706C" w:rsidR="00D55D0B" w:rsidP="00D55D0B" w:rsidRDefault="00D55D0B" w14:paraId="3CD1EAAB" w14:textId="77777777">
      <w:proofErr w:type="spellStart"/>
      <w:r w:rsidRPr="0035706C">
        <w:t>Shinneman</w:t>
      </w:r>
      <w:proofErr w:type="spellEnd"/>
      <w:r w:rsidRPr="0035706C">
        <w:t>, D.J. and W.L. Baker. 1997. Nonequilibrium dynamics between catastrophic disturbances and old-growth forests in ponderosa pine landscapes of the Black Hills. Conservation Biology 11: 1276-1288.</w:t>
      </w:r>
    </w:p>
    <w:p w:rsidRPr="0035706C" w:rsidR="00D55D0B" w:rsidP="00D55D0B" w:rsidRDefault="00D55D0B" w14:paraId="5C24773D" w14:textId="77777777"/>
    <w:p w:rsidRPr="0035706C" w:rsidR="00D55D0B" w:rsidP="00D55D0B" w:rsidRDefault="00D55D0B" w14:paraId="7DFF462F" w14:textId="77777777">
      <w:r w:rsidRPr="0035706C">
        <w:t xml:space="preserve">Sieg, C.H., D. </w:t>
      </w:r>
      <w:proofErr w:type="spellStart"/>
      <w:r w:rsidRPr="0035706C">
        <w:t>Meko</w:t>
      </w:r>
      <w:proofErr w:type="spellEnd"/>
      <w:r w:rsidRPr="0035706C">
        <w:t xml:space="preserve">, A.T. </w:t>
      </w:r>
      <w:proofErr w:type="spellStart"/>
      <w:r w:rsidRPr="0035706C">
        <w:t>DeGaetano</w:t>
      </w:r>
      <w:proofErr w:type="spellEnd"/>
      <w:r w:rsidRPr="0035706C">
        <w:t xml:space="preserve"> and W. Ni. 1996. Dendroclimatic potential in the northern Great Plains. Pages 295-302 in: Dean et al., eds. Tree Rings, Environment and Humanity. Radiocarbon.</w:t>
      </w:r>
    </w:p>
    <w:p w:rsidRPr="0035706C" w:rsidR="00D55D0B" w:rsidP="00D55D0B" w:rsidRDefault="00D55D0B" w14:paraId="45346FE9" w14:textId="77777777"/>
    <w:p w:rsidR="0035706C" w:rsidP="0035706C" w:rsidRDefault="0035706C" w14:paraId="6B10D1A3" w14:textId="77777777">
      <w:pPr>
        <w:ind w:left="720" w:hanging="720"/>
        <w:rPr>
          <w:noProof/>
        </w:rPr>
      </w:pPr>
      <w:r w:rsidRPr="0035706C">
        <w:rPr>
          <w:noProof/>
        </w:rPr>
        <w:t>Stambaugh, M</w:t>
      </w:r>
      <w:r>
        <w:rPr>
          <w:noProof/>
        </w:rPr>
        <w:t>.C., R.P.</w:t>
      </w:r>
      <w:r w:rsidRPr="0035706C">
        <w:rPr>
          <w:noProof/>
        </w:rPr>
        <w:t xml:space="preserve"> Guyette,</w:t>
      </w:r>
      <w:r>
        <w:rPr>
          <w:noProof/>
        </w:rPr>
        <w:t xml:space="preserve"> E.R.</w:t>
      </w:r>
      <w:r w:rsidRPr="0035706C">
        <w:rPr>
          <w:noProof/>
        </w:rPr>
        <w:t xml:space="preserve"> McMurry,</w:t>
      </w:r>
      <w:r>
        <w:rPr>
          <w:noProof/>
        </w:rPr>
        <w:t xml:space="preserve"> J.M.</w:t>
      </w:r>
      <w:r w:rsidRPr="0035706C">
        <w:rPr>
          <w:noProof/>
        </w:rPr>
        <w:t xml:space="preserve"> Marschall, </w:t>
      </w:r>
      <w:r>
        <w:rPr>
          <w:noProof/>
        </w:rPr>
        <w:t xml:space="preserve">and G. </w:t>
      </w:r>
      <w:r w:rsidRPr="0035706C">
        <w:rPr>
          <w:noProof/>
        </w:rPr>
        <w:t>Willson</w:t>
      </w:r>
      <w:r>
        <w:rPr>
          <w:noProof/>
        </w:rPr>
        <w:t xml:space="preserve">. 2008. Six    </w:t>
      </w:r>
    </w:p>
    <w:p w:rsidRPr="0035706C" w:rsidR="0035706C" w:rsidP="0035706C" w:rsidRDefault="0035706C" w14:paraId="5649DE19" w14:textId="7F473B05">
      <w:pPr>
        <w:ind w:left="720" w:hanging="720"/>
        <w:rPr>
          <w:noProof/>
        </w:rPr>
      </w:pPr>
      <w:r>
        <w:rPr>
          <w:noProof/>
        </w:rPr>
        <w:t>ce</w:t>
      </w:r>
      <w:r w:rsidRPr="0035706C">
        <w:rPr>
          <w:noProof/>
        </w:rPr>
        <w:t xml:space="preserve">nturies of fire history at Devils Tower National Monument with comments on </w:t>
      </w:r>
    </w:p>
    <w:p w:rsidRPr="0035706C" w:rsidR="0035706C" w:rsidP="0035706C" w:rsidRDefault="0035706C" w14:paraId="517337FE" w14:textId="77777777">
      <w:pPr>
        <w:ind w:left="720" w:hanging="720"/>
        <w:rPr>
          <w:noProof/>
        </w:rPr>
      </w:pPr>
      <w:r w:rsidRPr="0035706C">
        <w:rPr>
          <w:noProof/>
        </w:rPr>
        <w:t xml:space="preserve">regionwide temperature influence. Great Plains Research: A Journal of Natural and Social </w:t>
      </w:r>
    </w:p>
    <w:p w:rsidRPr="0035706C" w:rsidR="0035706C" w:rsidP="0035706C" w:rsidRDefault="0035706C" w14:paraId="74D6C879" w14:textId="0ABAD4FB">
      <w:pPr>
        <w:ind w:left="720" w:hanging="720"/>
        <w:rPr>
          <w:noProof/>
        </w:rPr>
      </w:pPr>
      <w:r w:rsidRPr="0035706C">
        <w:rPr>
          <w:noProof/>
        </w:rPr>
        <w:t>Sciences. Lincoln, NE: University of Nebraska. 18(2): 177-187.</w:t>
      </w:r>
    </w:p>
    <w:p w:rsidR="0035706C" w:rsidP="00D55D0B" w:rsidRDefault="0035706C" w14:paraId="7688B00D" w14:textId="77777777"/>
    <w:p w:rsidR="00D55D0B" w:rsidP="00D55D0B" w:rsidRDefault="00D55D0B" w14:paraId="07B61AC9" w14:textId="77777777">
      <w:r>
        <w:t xml:space="preserve">Veblen, T.T., T.T. </w:t>
      </w:r>
      <w:proofErr w:type="spellStart"/>
      <w:r>
        <w:t>Kitzberger</w:t>
      </w:r>
      <w:proofErr w:type="spellEnd"/>
      <w:r>
        <w:t xml:space="preserve"> and J. </w:t>
      </w:r>
      <w:proofErr w:type="spellStart"/>
      <w:r>
        <w:t>Donnegan</w:t>
      </w:r>
      <w:proofErr w:type="spellEnd"/>
      <w:r>
        <w:t>. 2000. Climatic and human influences on fire regimes in ponderosa pine forests in the Colorado Front Range. Ecological Applications. 10(4): 1178-1195.</w:t>
      </w:r>
    </w:p>
    <w:p w:rsidR="00D55D0B" w:rsidP="00D55D0B" w:rsidRDefault="00D55D0B" w14:paraId="702E3C07" w14:textId="77777777"/>
    <w:p w:rsidRPr="00A43E41" w:rsidR="004D5F12" w:rsidP="00FF31A1" w:rsidRDefault="00D55D0B" w14:paraId="7B665A04" w14:textId="5F1B5B00">
      <w:proofErr w:type="spellStart"/>
      <w:r>
        <w:t>Wendtland</w:t>
      </w:r>
      <w:proofErr w:type="spellEnd"/>
      <w:r>
        <w:t xml:space="preserve">, K.J. and J.L. Dodd. 1992. The fire history of Scotts Bluff National Monument. Pages 141-143 in: </w:t>
      </w:r>
      <w:r w:rsidR="00D345F1">
        <w:t>D.D.</w:t>
      </w:r>
      <w:r w:rsidR="00AC72FC">
        <w:t xml:space="preserve"> </w:t>
      </w:r>
      <w:r>
        <w:t>Smith and C.A. Jacobs (Eds.) Proceedings of the 12th North American Prairie Conference. University of Northern Iowa, Cedar Falls, IA.</w:t>
      </w:r>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07678" w14:textId="77777777" w:rsidR="00B526F2" w:rsidRDefault="00B526F2">
      <w:r>
        <w:separator/>
      </w:r>
    </w:p>
  </w:endnote>
  <w:endnote w:type="continuationSeparator" w:id="0">
    <w:p w14:paraId="7C84F479" w14:textId="77777777" w:rsidR="00B526F2" w:rsidRDefault="00B526F2">
      <w:r>
        <w:continuationSeparator/>
      </w:r>
    </w:p>
  </w:endnote>
  <w:endnote w:type="continuationNotice" w:id="1">
    <w:p w14:paraId="0E4BF554" w14:textId="77777777" w:rsidR="00B526F2" w:rsidRDefault="00B526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8CACE" w14:textId="77777777" w:rsidR="006853C9" w:rsidRDefault="006853C9" w:rsidP="00D55D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D041" w14:textId="77777777" w:rsidR="00B526F2" w:rsidRDefault="00B526F2">
      <w:r>
        <w:separator/>
      </w:r>
    </w:p>
  </w:footnote>
  <w:footnote w:type="continuationSeparator" w:id="0">
    <w:p w14:paraId="6E3B661C" w14:textId="77777777" w:rsidR="00B526F2" w:rsidRDefault="00B526F2">
      <w:r>
        <w:continuationSeparator/>
      </w:r>
    </w:p>
  </w:footnote>
  <w:footnote w:type="continuationNotice" w:id="1">
    <w:p w14:paraId="7BAC7797" w14:textId="77777777" w:rsidR="00B526F2" w:rsidRDefault="00B526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BBA6A" w14:textId="77777777" w:rsidR="006853C9" w:rsidRDefault="006853C9" w:rsidP="00D55D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2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1429E"/>
    <w:rPr>
      <w:rFonts w:ascii="Tahoma" w:hAnsi="Tahoma" w:cs="Tahoma"/>
      <w:sz w:val="16"/>
      <w:szCs w:val="16"/>
    </w:rPr>
  </w:style>
  <w:style w:type="character" w:customStyle="1" w:styleId="BalloonTextChar">
    <w:name w:val="Balloon Text Char"/>
    <w:basedOn w:val="DefaultParagraphFont"/>
    <w:link w:val="BalloonText"/>
    <w:uiPriority w:val="99"/>
    <w:semiHidden/>
    <w:rsid w:val="0051429E"/>
    <w:rPr>
      <w:rFonts w:ascii="Tahoma" w:hAnsi="Tahoma" w:cs="Tahoma"/>
      <w:sz w:val="16"/>
      <w:szCs w:val="16"/>
    </w:rPr>
  </w:style>
  <w:style w:type="character" w:styleId="Hyperlink">
    <w:name w:val="Hyperlink"/>
    <w:basedOn w:val="DefaultParagraphFont"/>
    <w:unhideWhenUsed/>
    <w:rsid w:val="007D3A0B"/>
    <w:rPr>
      <w:color w:val="0000FF" w:themeColor="hyperlink"/>
      <w:u w:val="single"/>
    </w:rPr>
  </w:style>
  <w:style w:type="paragraph" w:styleId="ListParagraph">
    <w:name w:val="List Paragraph"/>
    <w:basedOn w:val="Normal"/>
    <w:uiPriority w:val="34"/>
    <w:qFormat/>
    <w:rsid w:val="007D3A0B"/>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2A2EFC"/>
    <w:rPr>
      <w:sz w:val="16"/>
      <w:szCs w:val="16"/>
    </w:rPr>
  </w:style>
  <w:style w:type="paragraph" w:styleId="CommentText">
    <w:name w:val="annotation text"/>
    <w:basedOn w:val="Normal"/>
    <w:link w:val="CommentTextChar"/>
    <w:uiPriority w:val="99"/>
    <w:unhideWhenUsed/>
    <w:rsid w:val="002A2EFC"/>
    <w:rPr>
      <w:sz w:val="20"/>
      <w:szCs w:val="20"/>
    </w:rPr>
  </w:style>
  <w:style w:type="character" w:customStyle="1" w:styleId="CommentTextChar">
    <w:name w:val="Comment Text Char"/>
    <w:basedOn w:val="DefaultParagraphFont"/>
    <w:link w:val="CommentText"/>
    <w:uiPriority w:val="99"/>
    <w:rsid w:val="002A2EFC"/>
  </w:style>
  <w:style w:type="paragraph" w:styleId="CommentSubject">
    <w:name w:val="annotation subject"/>
    <w:basedOn w:val="CommentText"/>
    <w:next w:val="CommentText"/>
    <w:link w:val="CommentSubjectChar"/>
    <w:uiPriority w:val="99"/>
    <w:semiHidden/>
    <w:unhideWhenUsed/>
    <w:rsid w:val="002A2EFC"/>
    <w:rPr>
      <w:b/>
      <w:bCs/>
    </w:rPr>
  </w:style>
  <w:style w:type="character" w:customStyle="1" w:styleId="CommentSubjectChar">
    <w:name w:val="Comment Subject Char"/>
    <w:basedOn w:val="CommentTextChar"/>
    <w:link w:val="CommentSubject"/>
    <w:uiPriority w:val="99"/>
    <w:semiHidden/>
    <w:rsid w:val="002A2EFC"/>
    <w:rPr>
      <w:b/>
      <w:bCs/>
    </w:rPr>
  </w:style>
  <w:style w:type="character" w:customStyle="1" w:styleId="st">
    <w:name w:val="st"/>
    <w:basedOn w:val="DefaultParagraphFont"/>
    <w:rsid w:val="007F53BC"/>
  </w:style>
  <w:style w:type="character" w:styleId="Emphasis">
    <w:name w:val="Emphasis"/>
    <w:basedOn w:val="DefaultParagraphFont"/>
    <w:uiPriority w:val="20"/>
    <w:qFormat/>
    <w:rsid w:val="007F5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63099">
      <w:bodyDiv w:val="1"/>
      <w:marLeft w:val="0"/>
      <w:marRight w:val="0"/>
      <w:marTop w:val="0"/>
      <w:marBottom w:val="0"/>
      <w:divBdr>
        <w:top w:val="none" w:sz="0" w:space="0" w:color="auto"/>
        <w:left w:val="none" w:sz="0" w:space="0" w:color="auto"/>
        <w:bottom w:val="none" w:sz="0" w:space="0" w:color="auto"/>
        <w:right w:val="none" w:sz="0" w:space="0" w:color="auto"/>
      </w:divBdr>
    </w:div>
    <w:div w:id="961112496">
      <w:bodyDiv w:val="1"/>
      <w:marLeft w:val="0"/>
      <w:marRight w:val="0"/>
      <w:marTop w:val="0"/>
      <w:marBottom w:val="0"/>
      <w:divBdr>
        <w:top w:val="none" w:sz="0" w:space="0" w:color="auto"/>
        <w:left w:val="none" w:sz="0" w:space="0" w:color="auto"/>
        <w:bottom w:val="none" w:sz="0" w:space="0" w:color="auto"/>
        <w:right w:val="none" w:sz="0" w:space="0" w:color="auto"/>
      </w:divBdr>
    </w:div>
    <w:div w:id="189720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na.fs.fed.us/spfo/pubs/silvics_manual/volume_2/summary_of/tree_characteristics.ht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3168</Words>
  <Characters>18063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2014-08-21T14:43:00Z</cp:lastPrinted>
  <dcterms:created xsi:type="dcterms:W3CDTF">2018-01-03T22:05:00Z</dcterms:created>
  <dcterms:modified xsi:type="dcterms:W3CDTF">2025-02-12T09:41:41Z</dcterms:modified>
</cp:coreProperties>
</file>