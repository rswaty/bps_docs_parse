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80" w:rsidP="008B1D80" w:rsidRDefault="008B1D80" w14:paraId="74325D15" w14:textId="77777777">
      <w:pPr>
        <w:pStyle w:val="BpSTitle"/>
      </w:pPr>
      <w:r>
        <w:t>10780</w:t>
      </w:r>
    </w:p>
    <w:p w:rsidR="008B1D80" w:rsidP="008B1D80" w:rsidRDefault="008B1D80" w14:paraId="7A955985" w14:textId="77777777">
      <w:pPr>
        <w:pStyle w:val="BpSTitle"/>
      </w:pPr>
      <w:r>
        <w:t xml:space="preserve">Colorado Plateau </w:t>
      </w:r>
      <w:proofErr w:type="spellStart"/>
      <w:r>
        <w:t>Blackbrush</w:t>
      </w:r>
      <w:proofErr w:type="spellEnd"/>
      <w:r>
        <w:t>-Mormon-tea Shrubland</w:t>
      </w:r>
    </w:p>
    <w:p w:rsidR="008B1D80" w:rsidP="008B1D80" w:rsidRDefault="008B1D80" w14:paraId="45F17A97" w14:textId="6C02E75D">
      <w:r>
        <w:t>BpS Model/Description Version: Aug. 2020</w:t>
      </w:r>
      <w:r>
        <w:tab/>
      </w:r>
      <w:r>
        <w:tab/>
      </w:r>
      <w:r>
        <w:tab/>
      </w:r>
      <w:r>
        <w:tab/>
      </w:r>
      <w:r>
        <w:tab/>
      </w:r>
      <w:r>
        <w:tab/>
      </w:r>
      <w:r>
        <w:tab/>
      </w:r>
    </w:p>
    <w:p w:rsidR="008B1D80" w:rsidP="008B1D80" w:rsidRDefault="008B1D80" w14:paraId="15FBD10A" w14:textId="77777777"/>
    <w:p w:rsidR="008B1D80" w:rsidP="008B1D80" w:rsidRDefault="008B1D80" w14:paraId="0C89916A" w14:textId="77777777"/>
    <w:p w:rsidR="008B1D80" w:rsidP="008B1D80" w:rsidRDefault="008B1D80" w14:paraId="7315B8F6" w14:textId="77777777">
      <w:pPr>
        <w:pStyle w:val="InfoPara"/>
      </w:pPr>
      <w:r>
        <w:t>Vegetation Type</w:t>
      </w:r>
    </w:p>
    <w:p w:rsidR="008B1D80" w:rsidP="008B1D80" w:rsidRDefault="008B1D80" w14:paraId="6A24F83A" w14:textId="5DE7000D">
      <w:bookmarkStart w:name="_GoBack" w:id="0"/>
      <w:bookmarkEnd w:id="0"/>
      <w:r>
        <w:t>Shrubland</w:t>
      </w:r>
    </w:p>
    <w:p w:rsidR="008B1D80" w:rsidP="008B1D80" w:rsidRDefault="008B1D80" w14:paraId="145C558B" w14:textId="5D7D8DD2">
      <w:pPr>
        <w:pStyle w:val="InfoPara"/>
      </w:pPr>
      <w:r>
        <w:t>Map Zone</w:t>
      </w:r>
    </w:p>
    <w:p w:rsidR="008B1D80" w:rsidP="008B1D80" w:rsidRDefault="008B1D80" w14:paraId="66AA0362" w14:textId="77777777">
      <w:r>
        <w:t>15</w:t>
      </w:r>
    </w:p>
    <w:p w:rsidR="008B1D80" w:rsidP="008B1D80" w:rsidRDefault="008B1D80" w14:paraId="5C2B8A34" w14:textId="77777777">
      <w:pPr>
        <w:pStyle w:val="InfoPara"/>
      </w:pPr>
      <w:r>
        <w:t>Geographic Range</w:t>
      </w:r>
    </w:p>
    <w:p w:rsidR="008B1D80" w:rsidP="008B1D80" w:rsidRDefault="008B1D80" w14:paraId="36CAEA94" w14:textId="29B6EB75">
      <w:r>
        <w:t>Southwestern U</w:t>
      </w:r>
      <w:r w:rsidR="00C76BDF">
        <w:t>tah</w:t>
      </w:r>
      <w:r>
        <w:t>, western A</w:t>
      </w:r>
      <w:r w:rsidR="00C76BDF">
        <w:t>rizona,</w:t>
      </w:r>
      <w:r>
        <w:t xml:space="preserve"> and southeast N</w:t>
      </w:r>
      <w:r w:rsidR="00C76BDF">
        <w:t>evada.</w:t>
      </w:r>
    </w:p>
    <w:p w:rsidR="008B1D80" w:rsidP="008B1D80" w:rsidRDefault="008B1D80" w14:paraId="53EB76E4" w14:textId="77777777">
      <w:pPr>
        <w:pStyle w:val="InfoPara"/>
      </w:pPr>
      <w:r>
        <w:t>Biophysical Site Description</w:t>
      </w:r>
    </w:p>
    <w:p w:rsidR="008B1D80" w:rsidP="008B1D80" w:rsidRDefault="0BA3C10C" w14:paraId="7045435A" w14:textId="13A2DA22">
      <w:r>
        <w:t xml:space="preserve">The </w:t>
      </w:r>
      <w:proofErr w:type="spellStart"/>
      <w:r>
        <w:t>blackbrush</w:t>
      </w:r>
      <w:proofErr w:type="spellEnd"/>
      <w:r>
        <w:t xml:space="preserve"> vegetation type is characterized by relatively high cover (50%) of low</w:t>
      </w:r>
      <w:r w:rsidR="00C76BDF">
        <w:t>-</w:t>
      </w:r>
      <w:r>
        <w:t>statured (50cm tall) evergreen woody shrubs. It occurs at the bioregional transition between the Mojave and Great Basin deserts, from California through Nevada, Arizona, and Utah. Blackbrush is typically found in the elevational zone from 1,220</w:t>
      </w:r>
      <w:r w:rsidR="00C76BDF">
        <w:t>-</w:t>
      </w:r>
      <w:r>
        <w:t>1</w:t>
      </w:r>
      <w:r w:rsidR="00C76BDF">
        <w:t>,</w:t>
      </w:r>
      <w:r>
        <w:t xml:space="preserve">520m, above the </w:t>
      </w:r>
      <w:proofErr w:type="spellStart"/>
      <w:r>
        <w:t>creosotebush</w:t>
      </w:r>
      <w:proofErr w:type="spellEnd"/>
      <w:r>
        <w:t xml:space="preserve"> zone and below the interior chaparral or big sagebrush/pinyon-juniper zones.</w:t>
      </w:r>
    </w:p>
    <w:p w:rsidR="008B1D80" w:rsidP="008B1D80" w:rsidRDefault="008B1D80" w14:paraId="28B3F765" w14:textId="77777777"/>
    <w:p w:rsidR="008B1D80" w:rsidP="008B1D80" w:rsidRDefault="008B1D80" w14:paraId="14B9BC91" w14:textId="62E4A50B">
      <w:r>
        <w:t>Within the Mojave-</w:t>
      </w:r>
      <w:proofErr w:type="gramStart"/>
      <w:r>
        <w:t>Colorado plateau</w:t>
      </w:r>
      <w:proofErr w:type="gramEnd"/>
      <w:r>
        <w:t xml:space="preserve"> ecotone, </w:t>
      </w:r>
      <w:proofErr w:type="spellStart"/>
      <w:r>
        <w:t>blackbrush</w:t>
      </w:r>
      <w:proofErr w:type="spellEnd"/>
      <w:r>
        <w:t xml:space="preserve"> is found on dry slopes and benches above the river canyons of southern U</w:t>
      </w:r>
      <w:r w:rsidR="00C76BDF">
        <w:t xml:space="preserve">tah </w:t>
      </w:r>
      <w:r>
        <w:t>and northern A</w:t>
      </w:r>
      <w:r w:rsidR="00C76BDF">
        <w:t>rizona</w:t>
      </w:r>
      <w:r>
        <w:t xml:space="preserve"> (Turner 1994). It is also found mid-slope on mountain ranges throughout this ecotone.</w:t>
      </w:r>
    </w:p>
    <w:p w:rsidR="008B1D80" w:rsidP="008B1D80" w:rsidRDefault="008B1D80" w14:paraId="62ADE591" w14:textId="77777777">
      <w:pPr>
        <w:pStyle w:val="InfoPara"/>
      </w:pPr>
      <w:r>
        <w:t>Vegetation Description</w:t>
      </w:r>
    </w:p>
    <w:p w:rsidR="008B1D80" w:rsidP="008B1D80" w:rsidRDefault="008B1D80" w14:paraId="26A7C04A" w14:textId="6BADBBF8">
      <w:proofErr w:type="spellStart"/>
      <w:r>
        <w:t>Blackbrush</w:t>
      </w:r>
      <w:proofErr w:type="spellEnd"/>
      <w:r>
        <w:t xml:space="preserve"> is dominated by the type-species,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w:t>
      </w:r>
      <w:proofErr w:type="spellStart"/>
      <w:r>
        <w:t>blackbrush</w:t>
      </w:r>
      <w:proofErr w:type="spellEnd"/>
      <w:r>
        <w:t xml:space="preserve">), which can comprise 90-95% of the total plant cover (Shreve 1942). Cover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is highest on shallow, sandy soils with strong </w:t>
      </w:r>
      <w:proofErr w:type="spellStart"/>
      <w:r>
        <w:t>pretrocalcic</w:t>
      </w:r>
      <w:proofErr w:type="spellEnd"/>
      <w:r>
        <w:t xml:space="preserve"> (caliche) horizons, where it is the primary dominant plant species. Cover of </w:t>
      </w:r>
      <w:proofErr w:type="spellStart"/>
      <w:r w:rsidRPr="0079539E">
        <w:rPr>
          <w:i/>
        </w:rPr>
        <w:t>Coleogyne</w:t>
      </w:r>
      <w:proofErr w:type="spellEnd"/>
      <w:r w:rsidRPr="0079539E">
        <w:rPr>
          <w:i/>
        </w:rPr>
        <w:t xml:space="preserve"> </w:t>
      </w:r>
      <w:proofErr w:type="spellStart"/>
      <w:r w:rsidRPr="0079539E">
        <w:rPr>
          <w:i/>
        </w:rPr>
        <w:t>ramosissima</w:t>
      </w:r>
      <w:proofErr w:type="spellEnd"/>
      <w:r>
        <w:t xml:space="preserve"> is lowest in deeper, silty soils or at its upper or lower ecotones, where it is co-dominant with other native species such as </w:t>
      </w:r>
      <w:proofErr w:type="spellStart"/>
      <w:r w:rsidRPr="0079539E">
        <w:rPr>
          <w:i/>
        </w:rPr>
        <w:t>Larrea</w:t>
      </w:r>
      <w:proofErr w:type="spellEnd"/>
      <w:r w:rsidRPr="0079539E">
        <w:rPr>
          <w:i/>
        </w:rPr>
        <w:t xml:space="preserve"> tridentata</w:t>
      </w:r>
      <w:r>
        <w:t xml:space="preserve">, </w:t>
      </w:r>
      <w:proofErr w:type="spellStart"/>
      <w:r w:rsidRPr="0079539E">
        <w:rPr>
          <w:i/>
        </w:rPr>
        <w:t>Juniperus</w:t>
      </w:r>
      <w:proofErr w:type="spellEnd"/>
      <w:r>
        <w:t xml:space="preserve"> spp</w:t>
      </w:r>
      <w:r w:rsidR="00C76BDF">
        <w:t>.</w:t>
      </w:r>
      <w:r>
        <w:t xml:space="preserve"> (juniper), </w:t>
      </w:r>
      <w:r w:rsidRPr="0079539E">
        <w:rPr>
          <w:i/>
        </w:rPr>
        <w:t>Prunus fasciculata</w:t>
      </w:r>
      <w:r>
        <w:t xml:space="preserve"> (desert almond), </w:t>
      </w:r>
      <w:proofErr w:type="spellStart"/>
      <w:r w:rsidRPr="0079539E">
        <w:rPr>
          <w:i/>
        </w:rPr>
        <w:t>Lycium</w:t>
      </w:r>
      <w:proofErr w:type="spellEnd"/>
      <w:r w:rsidRPr="0079539E">
        <w:rPr>
          <w:i/>
        </w:rPr>
        <w:t xml:space="preserve"> </w:t>
      </w:r>
      <w:proofErr w:type="spellStart"/>
      <w:r w:rsidRPr="0079539E">
        <w:rPr>
          <w:i/>
        </w:rPr>
        <w:t>andersonii</w:t>
      </w:r>
      <w:proofErr w:type="spellEnd"/>
      <w:r>
        <w:t xml:space="preserve"> (Anderson wolfberry), </w:t>
      </w:r>
      <w:r w:rsidRPr="0079539E">
        <w:rPr>
          <w:i/>
        </w:rPr>
        <w:t xml:space="preserve">Yucca </w:t>
      </w:r>
      <w:proofErr w:type="spellStart"/>
      <w:r w:rsidRPr="0079539E">
        <w:rPr>
          <w:i/>
        </w:rPr>
        <w:t>brevifolia</w:t>
      </w:r>
      <w:proofErr w:type="spellEnd"/>
      <w:r>
        <w:t xml:space="preserve">, </w:t>
      </w:r>
      <w:proofErr w:type="spellStart"/>
      <w:r w:rsidRPr="0079539E">
        <w:rPr>
          <w:i/>
        </w:rPr>
        <w:t>Salazaria</w:t>
      </w:r>
      <w:proofErr w:type="spellEnd"/>
      <w:r w:rsidRPr="0079539E">
        <w:rPr>
          <w:i/>
        </w:rPr>
        <w:t xml:space="preserve"> </w:t>
      </w:r>
      <w:proofErr w:type="spellStart"/>
      <w:r w:rsidRPr="0079539E">
        <w:rPr>
          <w:i/>
        </w:rPr>
        <w:t>mexicana</w:t>
      </w:r>
      <w:proofErr w:type="spellEnd"/>
      <w:r>
        <w:t xml:space="preserve"> (bladder sage), </w:t>
      </w:r>
      <w:r w:rsidRPr="0079539E">
        <w:rPr>
          <w:i/>
        </w:rPr>
        <w:t>Achnatherum</w:t>
      </w:r>
      <w:r>
        <w:t xml:space="preserve"> spp</w:t>
      </w:r>
      <w:r w:rsidR="00C76BDF">
        <w:t>.,</w:t>
      </w:r>
      <w:r>
        <w:t xml:space="preserve"> and </w:t>
      </w:r>
      <w:proofErr w:type="spellStart"/>
      <w:r w:rsidRPr="0079539E">
        <w:rPr>
          <w:i/>
        </w:rPr>
        <w:t>Pleuraphis</w:t>
      </w:r>
      <w:proofErr w:type="spellEnd"/>
      <w:r>
        <w:t xml:space="preserve"> spp. Dominant alien species include the annuals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w:t>
      </w:r>
      <w:proofErr w:type="spellStart"/>
      <w:r w:rsidRPr="0079539E">
        <w:rPr>
          <w:i/>
        </w:rPr>
        <w:t>Bromus</w:t>
      </w:r>
      <w:proofErr w:type="spellEnd"/>
      <w:r w:rsidRPr="0079539E">
        <w:rPr>
          <w:i/>
        </w:rPr>
        <w:t xml:space="preserve"> tectorum</w:t>
      </w:r>
      <w:r>
        <w:t xml:space="preserve"> (cheatgrass)</w:t>
      </w:r>
      <w:r w:rsidR="00C76BDF">
        <w:t>,</w:t>
      </w:r>
      <w:r>
        <w:t xml:space="preserve"> and </w:t>
      </w:r>
      <w:r w:rsidRPr="0079539E">
        <w:rPr>
          <w:i/>
        </w:rPr>
        <w:t xml:space="preserve">Erodium </w:t>
      </w:r>
      <w:proofErr w:type="spellStart"/>
      <w:r w:rsidRPr="0079539E">
        <w:rPr>
          <w:i/>
        </w:rPr>
        <w:t>cicutarium</w:t>
      </w:r>
      <w:proofErr w:type="spellEnd"/>
      <w:r>
        <w:t>.</w:t>
      </w:r>
    </w:p>
    <w:p w:rsidR="008B1D80" w:rsidP="008B1D80" w:rsidRDefault="008B1D80" w14:paraId="62C35C73" w14:textId="77777777">
      <w:pPr>
        <w:pStyle w:val="InfoPara"/>
      </w:pPr>
      <w:r>
        <w:t>BpS Dominant and Indicator Species</w:t>
      </w:r>
    </w:p>
    <w:p>
      <w:r>
        <w:rPr>
          <w:sz w:val="16"/>
        </w:rPr>
        <w:t>Species names are from the NRCS PLANTS database. Check species codes at http://plants.usda.gov.</w:t>
      </w:r>
    </w:p>
    <w:p w:rsidR="008B1D80" w:rsidP="008B1D80" w:rsidRDefault="008B1D80" w14:paraId="3BEA5D75" w14:textId="77777777">
      <w:pPr>
        <w:pStyle w:val="InfoPara"/>
      </w:pPr>
      <w:r>
        <w:t>Disturbance Description</w:t>
      </w:r>
    </w:p>
    <w:p w:rsidR="008B1D80" w:rsidP="008B1D80" w:rsidRDefault="008B1D80" w14:paraId="0FDE3F71" w14:textId="1CF438BE">
      <w:proofErr w:type="spellStart"/>
      <w:r w:rsidRPr="0079539E">
        <w:rPr>
          <w:i/>
        </w:rPr>
        <w:t>Coleogyne</w:t>
      </w:r>
      <w:proofErr w:type="spellEnd"/>
      <w:r w:rsidRPr="0079539E">
        <w:rPr>
          <w:i/>
        </w:rPr>
        <w:t xml:space="preserve"> </w:t>
      </w:r>
      <w:proofErr w:type="spellStart"/>
      <w:r w:rsidRPr="0079539E">
        <w:rPr>
          <w:i/>
        </w:rPr>
        <w:t>ramosissima</w:t>
      </w:r>
      <w:proofErr w:type="spellEnd"/>
      <w:r>
        <w:t xml:space="preserve"> is considered a poor livestock forage species. Ranchers noted that during the late 1930s and early 1940s wildfires increased production of livestock forage in </w:t>
      </w:r>
      <w:proofErr w:type="spellStart"/>
      <w:r>
        <w:t>blackbrush</w:t>
      </w:r>
      <w:proofErr w:type="spellEnd"/>
      <w:r>
        <w:t xml:space="preserve"> rangeland of southern Nevada and northwestern Arizona (Anonymous</w:t>
      </w:r>
      <w:r w:rsidR="00C76BDF">
        <w:t xml:space="preserve"> </w:t>
      </w:r>
      <w:r>
        <w:t xml:space="preserve">1945). </w:t>
      </w:r>
      <w:proofErr w:type="gramStart"/>
      <w:r>
        <w:t>In an attempt to</w:t>
      </w:r>
      <w:proofErr w:type="gramEnd"/>
      <w:r>
        <w:t xml:space="preserve"> further increase forage production, ranchers and the Bureau of Land Management (BLM) began a program of prescribed burning in the 1940s, during which time </w:t>
      </w:r>
      <w:r w:rsidR="00C76BDF">
        <w:t>~</w:t>
      </w:r>
      <w:r>
        <w:t>20% of the 40</w:t>
      </w:r>
      <w:r w:rsidR="00C76BDF">
        <w:t>,</w:t>
      </w:r>
      <w:r>
        <w:t xml:space="preserve">0000ac of </w:t>
      </w:r>
      <w:proofErr w:type="spellStart"/>
      <w:r>
        <w:t>blackbrush</w:t>
      </w:r>
      <w:proofErr w:type="spellEnd"/>
      <w:r>
        <w:t xml:space="preserve"> were burned by prescribed fire or wildfire in southern N</w:t>
      </w:r>
      <w:r w:rsidR="00C76BDF">
        <w:t>evada</w:t>
      </w:r>
      <w:r>
        <w:t xml:space="preserve"> (BLM, Las Vegas, Nevada, grazing district 5) (Croft 1950). Many </w:t>
      </w:r>
      <w:proofErr w:type="spellStart"/>
      <w:r>
        <w:t>blackbrush</w:t>
      </w:r>
      <w:proofErr w:type="spellEnd"/>
      <w:r>
        <w:t xml:space="preserve"> fires also occurred in northwestern A</w:t>
      </w:r>
      <w:r w:rsidR="00C76BDF">
        <w:t>rizona</w:t>
      </w:r>
      <w:r>
        <w:t xml:space="preserve"> during this time (BLM, Arizona Strip, Arizona, grazing district 2). Additional </w:t>
      </w:r>
      <w:proofErr w:type="spellStart"/>
      <w:r>
        <w:t>blackbrush</w:t>
      </w:r>
      <w:proofErr w:type="spellEnd"/>
      <w:r>
        <w:t xml:space="preserve"> burning likely occurred at least through the 1960s, because a policy review during that time by the Range and Forestry Officer of the BLM in NV recommended that </w:t>
      </w:r>
      <w:proofErr w:type="spellStart"/>
      <w:r>
        <w:t>blackbrush</w:t>
      </w:r>
      <w:proofErr w:type="spellEnd"/>
      <w:r>
        <w:t xml:space="preserve"> burning be continued for purposes of increasing livestock forage (</w:t>
      </w:r>
      <w:proofErr w:type="spellStart"/>
      <w:r>
        <w:t>Dimrock</w:t>
      </w:r>
      <w:proofErr w:type="spellEnd"/>
      <w:r>
        <w:t xml:space="preserve"> 1960). Before 1940, fires in these regions were relatively uncommon (Croft 1950). The long-term effects of these mid-century range burns are currently being evaluated using repeat photography of historical photos originally taken 5-10yrs post</w:t>
      </w:r>
      <w:r w:rsidR="00C76BDF">
        <w:t>-</w:t>
      </w:r>
      <w:r>
        <w:t>fire and analyses of field reports, memos</w:t>
      </w:r>
      <w:r w:rsidR="00C76BDF">
        <w:t>,</w:t>
      </w:r>
      <w:r>
        <w:t xml:space="preserve"> and vegetation plot data collected during the late 1940s through the early 1960s by range conservationists and foresters from the BLM and the United States Forest Service, Intermountain Forest and Range Experiment Station (M. Brooks, unpublished data).</w:t>
      </w:r>
    </w:p>
    <w:p w:rsidR="008B1D80" w:rsidP="008B1D80" w:rsidRDefault="008B1D80" w14:paraId="259025C4" w14:textId="77777777"/>
    <w:p w:rsidR="008B1D80" w:rsidP="008B1D80" w:rsidRDefault="008B1D80" w14:paraId="7C2628AE" w14:textId="77777777">
      <w:r>
        <w:t xml:space="preserve">Prior to European contact, late seral </w:t>
      </w:r>
      <w:proofErr w:type="spellStart"/>
      <w:r>
        <w:t>blackbrush</w:t>
      </w:r>
      <w:proofErr w:type="spellEnd"/>
      <w:r>
        <w:t xml:space="preserve"> stands were probably more extensive than they are today. The vast expanses of </w:t>
      </w:r>
      <w:proofErr w:type="spellStart"/>
      <w:r>
        <w:t>blackbrush</w:t>
      </w:r>
      <w:proofErr w:type="spellEnd"/>
      <w:r>
        <w:t xml:space="preserve"> rangeland that were burned to improve livestock production during the mid-1900s are still dominated by early seral species and have been re-colonized only sporadically by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(M. Brooks, unpublished data). </w:t>
      </w:r>
      <w:proofErr w:type="spellStart"/>
      <w:r>
        <w:t>Blackbrush</w:t>
      </w:r>
      <w:proofErr w:type="spellEnd"/>
      <w:r>
        <w:t xml:space="preserve"> within the Nevada Test Site in southern Nevada that has not been managed for livestock production since 1940, and likely was not burned for rangeland improvement, does not currently contain evidence of widespread historical burning (</w:t>
      </w:r>
      <w:proofErr w:type="spellStart"/>
      <w:r>
        <w:t>Beatley</w:t>
      </w:r>
      <w:proofErr w:type="spellEnd"/>
      <w:r>
        <w:t xml:space="preserve"> 1976). It therefore appears that extensive burning to remove </w:t>
      </w:r>
      <w:proofErr w:type="spellStart"/>
      <w:r>
        <w:t>blackbrush</w:t>
      </w:r>
      <w:proofErr w:type="spellEnd"/>
      <w:r>
        <w:t xml:space="preserve"> must have created many of the vegetation stands where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is either absent or a sub-dominant species today.</w:t>
      </w:r>
    </w:p>
    <w:p w:rsidR="008B1D80" w:rsidP="008B1D80" w:rsidRDefault="008B1D80" w14:paraId="61DEA05D" w14:textId="77777777"/>
    <w:p w:rsidR="008B1D80" w:rsidP="008B1D80" w:rsidRDefault="008B1D80" w14:paraId="2C22FFC0" w14:textId="24967068">
      <w:r>
        <w:t xml:space="preserve">The historical fuel complex in late seral </w:t>
      </w:r>
      <w:proofErr w:type="spellStart"/>
      <w:r>
        <w:t>blackbrush</w:t>
      </w:r>
      <w:proofErr w:type="spellEnd"/>
      <w:r>
        <w:t xml:space="preserve"> stands was probably </w:t>
      </w:r>
      <w:proofErr w:type="gramStart"/>
      <w:r>
        <w:t>similar to</w:t>
      </w:r>
      <w:proofErr w:type="gramEnd"/>
      <w:r>
        <w:t xml:space="preserve"> that observed in relatively undisturbed sites today, except for the current prevalence of </w:t>
      </w:r>
      <w:proofErr w:type="spellStart"/>
      <w:r w:rsidRPr="0079539E">
        <w:rPr>
          <w:i/>
        </w:rPr>
        <w:t>Bromus</w:t>
      </w:r>
      <w:proofErr w:type="spellEnd"/>
      <w:r>
        <w:t xml:space="preserve"> spp</w:t>
      </w:r>
      <w:r w:rsidR="00C76BDF">
        <w:t>.</w:t>
      </w:r>
      <w:r>
        <w:t xml:space="preserve"> and </w:t>
      </w:r>
      <w:r w:rsidRPr="0079539E">
        <w:rPr>
          <w:i/>
        </w:rPr>
        <w:t xml:space="preserve">Erodium </w:t>
      </w:r>
      <w:proofErr w:type="spellStart"/>
      <w:r w:rsidRPr="0079539E">
        <w:rPr>
          <w:i/>
        </w:rPr>
        <w:t>cicutarium</w:t>
      </w:r>
      <w:proofErr w:type="spellEnd"/>
      <w:r>
        <w:t xml:space="preserve"> in most stands. Vegetation characteristics of these stands were characteristic of </w:t>
      </w:r>
      <w:proofErr w:type="spellStart"/>
      <w:r>
        <w:t>blackbrush</w:t>
      </w:r>
      <w:proofErr w:type="spellEnd"/>
      <w:r>
        <w:t xml:space="preserve"> reference conditions, described here. Shrub cover was likely comprised primarily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at 30-50% total cover, and interspaces were probably mostly bare, even during years of high rainfall, due to root competition with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Other species such as perennial grasses and early seral shrubs probably occurred sporadically, as they do today, along wash stringers and on steep hillslopes where cover of </w:t>
      </w:r>
      <w:proofErr w:type="spellStart"/>
      <w:r w:rsidRPr="0079539E">
        <w:rPr>
          <w:i/>
        </w:rPr>
        <w:t>Coloeogyne</w:t>
      </w:r>
      <w:proofErr w:type="spellEnd"/>
      <w:r>
        <w:t xml:space="preserve"> </w:t>
      </w:r>
      <w:proofErr w:type="spellStart"/>
      <w:r w:rsidRPr="0079539E">
        <w:rPr>
          <w:i/>
        </w:rPr>
        <w:t>ramosissima</w:t>
      </w:r>
      <w:proofErr w:type="spellEnd"/>
      <w:r>
        <w:t xml:space="preserve"> is typically low.</w:t>
      </w:r>
    </w:p>
    <w:p w:rsidR="008B1D80" w:rsidP="008B1D80" w:rsidRDefault="008B1D80" w14:paraId="26953337" w14:textId="77777777"/>
    <w:p w:rsidR="008B1D80" w:rsidP="008B1D80" w:rsidRDefault="008B1D80" w14:paraId="41804F58" w14:textId="66E2F21A">
      <w:r>
        <w:t>Low amounts of fine fuels in interspaces probably limited fire spread to only extreme fire conditions, during which high winds, low relative humidity</w:t>
      </w:r>
      <w:r w:rsidR="00C76BDF">
        <w:t>,</w:t>
      </w:r>
      <w:r>
        <w:t xml:space="preserve"> and low fuel moisture led to high</w:t>
      </w:r>
      <w:r w:rsidR="00C76BDF">
        <w:t>-</w:t>
      </w:r>
      <w:r>
        <w:lastRenderedPageBreak/>
        <w:t xml:space="preserve">intensity stand-replacing crown fires. Historical fire return intervals </w:t>
      </w:r>
      <w:r w:rsidR="00C76BDF">
        <w:t xml:space="preserve">(FRIs) </w:t>
      </w:r>
      <w:r>
        <w:t>appear have been on the order of centuries (Webb et al</w:t>
      </w:r>
      <w:r w:rsidR="00C76BDF">
        <w:t>.</w:t>
      </w:r>
      <w:r>
        <w:t xml:space="preserve"> 1987), allowing late seral </w:t>
      </w:r>
      <w:proofErr w:type="spellStart"/>
      <w:r>
        <w:t>blackbrush</w:t>
      </w:r>
      <w:proofErr w:type="spellEnd"/>
      <w:r>
        <w:t xml:space="preserve"> stands to reestablish.</w:t>
      </w:r>
    </w:p>
    <w:p w:rsidR="008B1D80" w:rsidP="008B1D80" w:rsidRDefault="008B1D80" w14:paraId="7538B1F0"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B1D80" w:rsidP="008B1D80" w:rsidRDefault="008B1D80" w14:paraId="5D4F3FDF" w14:textId="77777777">
      <w:pPr>
        <w:pStyle w:val="InfoPara"/>
      </w:pPr>
      <w:r>
        <w:t>Scale Description</w:t>
      </w:r>
    </w:p>
    <w:p w:rsidR="008B1D80" w:rsidP="008B1D80" w:rsidRDefault="008B1D80" w14:paraId="4FF33683" w14:textId="530080C8">
      <w:r>
        <w:t xml:space="preserve">Although the </w:t>
      </w:r>
      <w:r w:rsidR="00C76BDF">
        <w:t>Biophysical Setting (</w:t>
      </w:r>
      <w:r>
        <w:t>BpS</w:t>
      </w:r>
      <w:r w:rsidR="00C76BDF">
        <w:t>)</w:t>
      </w:r>
      <w:r>
        <w:t xml:space="preserve"> can be extensive (&gt;100</w:t>
      </w:r>
      <w:r w:rsidR="00C76BDF">
        <w:t>,</w:t>
      </w:r>
      <w:r>
        <w:t xml:space="preserve">000ac) in the Mojave Desert, the typical scale of common disturbance extent ranges from 100-1000ac. Exceptions do occur </w:t>
      </w:r>
      <w:proofErr w:type="gramStart"/>
      <w:r>
        <w:t>in excess of</w:t>
      </w:r>
      <w:proofErr w:type="gramEnd"/>
      <w:r>
        <w:t xml:space="preserve"> 1</w:t>
      </w:r>
      <w:r w:rsidR="00C76BDF">
        <w:t>,</w:t>
      </w:r>
      <w:r>
        <w:t>000s of acres.</w:t>
      </w:r>
    </w:p>
    <w:p w:rsidR="008B1D80" w:rsidP="008B1D80" w:rsidRDefault="008B1D80" w14:paraId="258969A4" w14:textId="77777777">
      <w:pPr>
        <w:pStyle w:val="InfoPara"/>
      </w:pPr>
      <w:r>
        <w:t>Adjacency or Identification Concerns</w:t>
      </w:r>
    </w:p>
    <w:p w:rsidR="008B1D80" w:rsidP="008B1D80" w:rsidRDefault="0BA3C10C" w14:paraId="6B83259C" w14:textId="4AE2A44B">
      <w:proofErr w:type="spellStart"/>
      <w:r>
        <w:t>Blackbrush</w:t>
      </w:r>
      <w:proofErr w:type="spellEnd"/>
      <w:r>
        <w:t xml:space="preserve"> </w:t>
      </w:r>
      <w:proofErr w:type="gramStart"/>
      <w:r>
        <w:t>is considered to be</w:t>
      </w:r>
      <w:proofErr w:type="gramEnd"/>
      <w:r>
        <w:t xml:space="preserve"> one of the most flammable native plant assemblages in the Mojave Desert. Many large fires have occurred in this vegetation type since the 1980s in the Spring Mountains and Mormon Mountains in Nevada, the Beaver Dam Mountains in Utah, the Black Mountains and Virgin Mountains in Arizona, and at Joshua Tree National Park in California (Brooks and Esque 2002). Although fire is generally no longer advocated as a tool for range improvement, ignitions from lightning and accidental ignitions along roads have been sufficient to burn significant acreage of </w:t>
      </w:r>
      <w:proofErr w:type="spellStart"/>
      <w:r>
        <w:t>blackbrush</w:t>
      </w:r>
      <w:proofErr w:type="spellEnd"/>
      <w:r>
        <w:t xml:space="preserve"> during the past few decades. </w:t>
      </w:r>
    </w:p>
    <w:p w:rsidR="008B1D80" w:rsidP="008B1D80" w:rsidRDefault="008B1D80" w14:paraId="1C85D8F7" w14:textId="77777777"/>
    <w:p w:rsidR="008B1D80" w:rsidP="008B1D80" w:rsidRDefault="008B1D80" w14:paraId="05945A26" w14:textId="5C34CEDB">
      <w:r>
        <w:t xml:space="preserve">The fuel complex in </w:t>
      </w:r>
      <w:proofErr w:type="spellStart"/>
      <w:r>
        <w:t>blackbrush</w:t>
      </w:r>
      <w:proofErr w:type="spellEnd"/>
      <w:r>
        <w:t xml:space="preserve"> appears to be more conducive to burning now than in the past. Alien annual grasses currently occur in most </w:t>
      </w:r>
      <w:proofErr w:type="spellStart"/>
      <w:r>
        <w:t>blackbrush</w:t>
      </w:r>
      <w:proofErr w:type="spellEnd"/>
      <w:r>
        <w:t xml:space="preserve"> stands, facilitating the spread of fire after years of high rainfall. Post</w:t>
      </w:r>
      <w:r w:rsidR="00C76BDF">
        <w:t>-</w:t>
      </w:r>
      <w:r>
        <w:t xml:space="preserve">fire landscapes are even more dominated by these alien grasses, raising concerns that they will promote recurrent fire and prevent the reestablishment of </w:t>
      </w:r>
      <w:proofErr w:type="spellStart"/>
      <w:r w:rsidRPr="0079539E">
        <w:rPr>
          <w:i/>
        </w:rPr>
        <w:t>Coloeogyne</w:t>
      </w:r>
      <w:proofErr w:type="spellEnd"/>
      <w:r w:rsidRPr="0079539E">
        <w:rPr>
          <w:i/>
        </w:rPr>
        <w:t xml:space="preserve"> </w:t>
      </w:r>
      <w:proofErr w:type="spellStart"/>
      <w:r w:rsidRPr="0079539E">
        <w:rPr>
          <w:i/>
        </w:rPr>
        <w:t>ramosissima</w:t>
      </w:r>
      <w:proofErr w:type="spellEnd"/>
      <w:r>
        <w:t xml:space="preserve">. Interestingly, reports from the early 1950s also acknowledge the role that alien annual grasses, especially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plays in facilitating the spread of fire in </w:t>
      </w:r>
      <w:proofErr w:type="spellStart"/>
      <w:r>
        <w:t>blackbrush</w:t>
      </w:r>
      <w:proofErr w:type="spellEnd"/>
      <w:r>
        <w:t xml:space="preserve"> (</w:t>
      </w:r>
      <w:proofErr w:type="spellStart"/>
      <w:r>
        <w:t>Dimrock</w:t>
      </w:r>
      <w:proofErr w:type="spellEnd"/>
      <w:r>
        <w:t xml:space="preserve"> 1960</w:t>
      </w:r>
      <w:r w:rsidR="00C76BDF">
        <w:t>;</w:t>
      </w:r>
      <w:r>
        <w:t xml:space="preserve"> Holmgren 1960</w:t>
      </w:r>
      <w:r w:rsidR="00C76BDF">
        <w:t>;</w:t>
      </w:r>
      <w:r>
        <w:t xml:space="preserve"> Jensen et al</w:t>
      </w:r>
      <w:r w:rsidR="00C76BDF">
        <w:t>.</w:t>
      </w:r>
      <w:r>
        <w:t xml:space="preserve"> 1960), although there was disagreement as to whether the burned landscapes </w:t>
      </w:r>
      <w:proofErr w:type="gramStart"/>
      <w:r>
        <w:t>were more or less</w:t>
      </w:r>
      <w:proofErr w:type="gramEnd"/>
      <w:r>
        <w:t xml:space="preserve"> susceptible than unburned landscapes to reburning. Jensen et al</w:t>
      </w:r>
      <w:r w:rsidR="00C76BDF">
        <w:t>.</w:t>
      </w:r>
      <w:r>
        <w:t xml:space="preserve"> (1960) thought the chances of reburning were low because they observed low fine</w:t>
      </w:r>
      <w:r w:rsidR="00C76BDF">
        <w:t>-</w:t>
      </w:r>
      <w:r>
        <w:t>fuel levels in post</w:t>
      </w:r>
      <w:r w:rsidR="00C76BDF">
        <w:t>-</w:t>
      </w:r>
      <w:r>
        <w:t>fire landscapes, but their observations were made during the mid-century drought when fine</w:t>
      </w:r>
      <w:r w:rsidR="00C76BDF">
        <w:t>-</w:t>
      </w:r>
      <w:r>
        <w:t>fuel loads were on the low end of their possible range. In contrast, Holmgren (1960), who accompanied Jensen et al</w:t>
      </w:r>
      <w:r w:rsidR="00C76BDF">
        <w:t>.</w:t>
      </w:r>
      <w:r>
        <w:t xml:space="preserve"> on the same field visits, thought that the danger of accidental fire in </w:t>
      </w:r>
      <w:proofErr w:type="spellStart"/>
      <w:r>
        <w:t>blackbrush</w:t>
      </w:r>
      <w:proofErr w:type="spellEnd"/>
      <w:r>
        <w:t xml:space="preserve"> would be higher in areas that previously burned than in unburned areas, if high winter rainfall had produced more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biomass and other fine fuels. Prior to the invasion of </w:t>
      </w:r>
      <w:proofErr w:type="spellStart"/>
      <w:r w:rsidRPr="0079539E">
        <w:rPr>
          <w:i/>
        </w:rPr>
        <w:t>Bromus</w:t>
      </w:r>
      <w:proofErr w:type="spellEnd"/>
      <w:r w:rsidRPr="0079539E">
        <w:rPr>
          <w:i/>
        </w:rPr>
        <w:t xml:space="preserve"> </w:t>
      </w:r>
      <w:proofErr w:type="spellStart"/>
      <w:r w:rsidRPr="0079539E">
        <w:rPr>
          <w:i/>
        </w:rPr>
        <w:t>rubens</w:t>
      </w:r>
      <w:proofErr w:type="spellEnd"/>
      <w:r>
        <w:t xml:space="preserve"> and </w:t>
      </w:r>
      <w:proofErr w:type="spellStart"/>
      <w:r w:rsidRPr="0079539E">
        <w:rPr>
          <w:i/>
        </w:rPr>
        <w:t>Bromus</w:t>
      </w:r>
      <w:proofErr w:type="spellEnd"/>
      <w:r w:rsidRPr="0079539E">
        <w:rPr>
          <w:i/>
        </w:rPr>
        <w:t xml:space="preserve"> tectorum </w:t>
      </w:r>
      <w:r>
        <w:t>during the late 1800s to early 1900s (Brooks 2000</w:t>
      </w:r>
      <w:r w:rsidR="00C76BDF">
        <w:t>;</w:t>
      </w:r>
      <w:r>
        <w:t xml:space="preserve"> Young 2000), fine</w:t>
      </w:r>
      <w:r w:rsidR="00C76BDF">
        <w:t>-</w:t>
      </w:r>
      <w:r>
        <w:t xml:space="preserve">fuel loads were likely not as great in either </w:t>
      </w:r>
      <w:proofErr w:type="spellStart"/>
      <w:r>
        <w:t>blackbrush</w:t>
      </w:r>
      <w:proofErr w:type="spellEnd"/>
      <w:r>
        <w:t xml:space="preserve"> stands, resulting in fewer fires and fewer reburns</w:t>
      </w:r>
      <w:r w:rsidR="00C76BDF">
        <w:t>.</w:t>
      </w:r>
    </w:p>
    <w:p w:rsidR="008B1D80" w:rsidP="008B1D80" w:rsidRDefault="008B1D80" w14:paraId="60644DF6" w14:textId="77777777">
      <w:pPr>
        <w:pStyle w:val="InfoPara"/>
      </w:pPr>
      <w:r>
        <w:t>Issues or Problems</w:t>
      </w:r>
    </w:p>
    <w:p w:rsidR="008B1D80" w:rsidP="008B1D80" w:rsidRDefault="008B1D80" w14:paraId="69742302" w14:textId="77777777"/>
    <w:p w:rsidR="008B1D80" w:rsidP="008B1D80" w:rsidRDefault="008B1D80" w14:paraId="23BEB6DC" w14:textId="77777777">
      <w:pPr>
        <w:pStyle w:val="InfoPara"/>
      </w:pPr>
      <w:r>
        <w:t>Native Uncharacteristic Conditions</w:t>
      </w:r>
    </w:p>
    <w:p w:rsidR="008B1D80" w:rsidP="008B1D80" w:rsidRDefault="008B1D80" w14:paraId="74A775AB" w14:textId="77777777">
      <w:r>
        <w:t>Shrub cover &gt;50% can be considered uncharacteristic.</w:t>
      </w:r>
    </w:p>
    <w:p w:rsidR="008B1D80" w:rsidP="008B1D80" w:rsidRDefault="008B1D80" w14:paraId="64BD043F" w14:textId="77777777">
      <w:pPr>
        <w:pStyle w:val="InfoPara"/>
      </w:pPr>
      <w:r>
        <w:lastRenderedPageBreak/>
        <w:t>Comments</w:t>
      </w:r>
    </w:p>
    <w:p w:rsidR="008B1D80" w:rsidP="008B1D80" w:rsidRDefault="008B1D80" w14:paraId="607742A1" w14:textId="77777777">
      <w:r>
        <w:t xml:space="preserve">151078 is identical to 131078. </w:t>
      </w:r>
    </w:p>
    <w:p w:rsidR="009E74D3" w:rsidP="0BA3C10C" w:rsidRDefault="009E74D3" w14:paraId="26376E88" w14:textId="588F0658">
      <w:pPr>
        <w:rPr>
          <w:b/>
          <w:bCs/>
        </w:rPr>
      </w:pPr>
    </w:p>
    <w:p w:rsidR="008B1D80" w:rsidP="008B1D80" w:rsidRDefault="008B1D80" w14:paraId="65AA7A39" w14:textId="77777777">
      <w:pPr>
        <w:pStyle w:val="ReportSection"/>
      </w:pPr>
      <w:r>
        <w:t>Succession Classes</w:t>
      </w:r>
    </w:p>
    <w:p w:rsidR="008B1D80" w:rsidP="008B1D80" w:rsidRDefault="008B1D80" w14:paraId="583B8D9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B1D80" w:rsidP="008B1D80" w:rsidRDefault="008B1D80" w14:paraId="3719D164" w14:textId="77777777">
      <w:pPr>
        <w:pStyle w:val="InfoPara"/>
        <w:pBdr>
          <w:top w:val="single" w:color="auto" w:sz="4" w:space="1"/>
        </w:pBdr>
      </w:pPr>
      <w:r>
        <w:t>Class A</w:t>
      </w:r>
      <w:r>
        <w:tab/>
        <w:t>24</w:t>
      </w:r>
      <w:r w:rsidR="002A3B10">
        <w:tab/>
      </w:r>
      <w:r w:rsidR="002A3B10">
        <w:tab/>
      </w:r>
      <w:r w:rsidR="002A3B10">
        <w:tab/>
      </w:r>
      <w:r w:rsidR="002A3B10">
        <w:tab/>
      </w:r>
      <w:r w:rsidR="004F7795">
        <w:t>Early Development 1 - Open</w:t>
      </w:r>
    </w:p>
    <w:p w:rsidR="008B1D80" w:rsidP="008B1D80" w:rsidRDefault="008B1D80" w14:paraId="329B8322" w14:textId="77777777"/>
    <w:p w:rsidR="008B1D80" w:rsidP="008B1D80" w:rsidRDefault="008B1D80" w14:paraId="5180A48E" w14:textId="77777777">
      <w:pPr>
        <w:pStyle w:val="SClassInfoPara"/>
      </w:pPr>
      <w:r>
        <w:t>Indicator Species</w:t>
      </w:r>
    </w:p>
    <w:p w:rsidR="008B1D80" w:rsidP="008B1D80" w:rsidRDefault="008B1D80" w14:paraId="03E973BA" w14:textId="77777777"/>
    <w:p w:rsidR="008B1D80" w:rsidP="008B1D80" w:rsidRDefault="008B1D80" w14:paraId="15199645" w14:textId="77777777">
      <w:pPr>
        <w:pStyle w:val="SClassInfoPara"/>
      </w:pPr>
      <w:r>
        <w:t>Description</w:t>
      </w:r>
    </w:p>
    <w:p w:rsidR="008B1D80" w:rsidP="008B1D80" w:rsidRDefault="0BA3C10C" w14:paraId="5C2E8F3B" w14:textId="734B32EC">
      <w:r>
        <w:t>Historically, fire was relatively uncommon in this vegetation. The average FRI for replacement fire was 400yrs. When burned, the fire</w:t>
      </w:r>
      <w:r w:rsidR="00C76BDF">
        <w:t>-</w:t>
      </w:r>
      <w:r>
        <w:t xml:space="preserve">tolerant/crown-sprouting shrubs such as spiny </w:t>
      </w:r>
      <w:proofErr w:type="spellStart"/>
      <w:r>
        <w:t>menodora</w:t>
      </w:r>
      <w:proofErr w:type="spellEnd"/>
      <w:r>
        <w:t xml:space="preserve">, </w:t>
      </w:r>
      <w:proofErr w:type="spellStart"/>
      <w:r>
        <w:t>horsebrush</w:t>
      </w:r>
      <w:proofErr w:type="spellEnd"/>
      <w:r w:rsidR="00C76BDF">
        <w:t>,</w:t>
      </w:r>
      <w:r>
        <w:t xml:space="preserve"> and snakeweed will dominate the site. At higher elevations of mesic </w:t>
      </w:r>
      <w:proofErr w:type="spellStart"/>
      <w:r>
        <w:t>blackbrush</w:t>
      </w:r>
      <w:proofErr w:type="spellEnd"/>
      <w:r>
        <w:t xml:space="preserve">, a big sagebrush-desert bitterbrush community typically replaces </w:t>
      </w:r>
      <w:proofErr w:type="spellStart"/>
      <w:r>
        <w:t>blackbrush</w:t>
      </w:r>
      <w:proofErr w:type="spellEnd"/>
      <w:r>
        <w:t xml:space="preserve"> for a protracted period. This class can express itself for </w:t>
      </w:r>
      <w:r w:rsidR="002B0908">
        <w:t>&gt;100yrs,</w:t>
      </w:r>
      <w:r>
        <w:t xml:space="preserve"> with varying amounts of </w:t>
      </w:r>
      <w:proofErr w:type="spellStart"/>
      <w:r>
        <w:t>blackbrush</w:t>
      </w:r>
      <w:proofErr w:type="spellEnd"/>
      <w:r>
        <w:t xml:space="preserve"> gradually establishing after decades and eventually succeeding. A few examples of this that have been observed in the field are believed to be </w:t>
      </w:r>
      <w:r w:rsidR="002B0908">
        <w:t>&gt;</w:t>
      </w:r>
      <w:r>
        <w:t>60yrs+. The ground cover varies by elevation and moisture regime</w:t>
      </w:r>
      <w:r w:rsidR="002B0908">
        <w:t>,</w:t>
      </w:r>
      <w:r>
        <w:t xml:space="preserve"> with mesic sites being generally 10-35% with some sites only capable of 10% cover. The thermic sites are generally 10-15% ground cover with exception going as high as 35%.</w:t>
      </w:r>
    </w:p>
    <w:p w:rsidR="008B1D80" w:rsidP="008B1D80" w:rsidRDefault="008B1D80" w14:paraId="7C9CCCB9" w14:textId="77777777"/>
    <w:p>
      <w:r>
        <w:rPr>
          <w:i/>
          <w:u w:val="single"/>
        </w:rPr>
        <w:t>Maximum Tree Size Class</w:t>
      </w:r>
      <w:br/>
      <w:r>
        <w:t>No Data</w:t>
      </w:r>
    </w:p>
    <w:p w:rsidR="008B1D80" w:rsidP="008B1D80" w:rsidRDefault="008B1D80" w14:paraId="41BA54D7" w14:textId="77777777">
      <w:pPr>
        <w:pStyle w:val="InfoPara"/>
        <w:pBdr>
          <w:top w:val="single" w:color="auto" w:sz="4" w:space="1"/>
        </w:pBdr>
      </w:pPr>
      <w:r>
        <w:t>Class B</w:t>
      </w:r>
      <w:r>
        <w:tab/>
        <w:t>76</w:t>
      </w:r>
      <w:r w:rsidR="002A3B10">
        <w:tab/>
      </w:r>
      <w:r w:rsidR="002A3B10">
        <w:tab/>
      </w:r>
      <w:r w:rsidR="002A3B10">
        <w:tab/>
      </w:r>
      <w:r w:rsidR="002A3B10">
        <w:tab/>
      </w:r>
      <w:r w:rsidR="004F7795">
        <w:t>Late Development 1 - Closed</w:t>
      </w:r>
    </w:p>
    <w:p w:rsidR="008B1D80" w:rsidP="008B1D80" w:rsidRDefault="008B1D80" w14:paraId="3FAEB6FA" w14:textId="77777777"/>
    <w:p w:rsidR="008B1D80" w:rsidP="008B1D80" w:rsidRDefault="008B1D80" w14:paraId="4F716D21" w14:textId="77777777">
      <w:pPr>
        <w:pStyle w:val="SClassInfoPara"/>
      </w:pPr>
      <w:r>
        <w:t>Indicator Species</w:t>
      </w:r>
    </w:p>
    <w:p w:rsidR="008B1D80" w:rsidP="008B1D80" w:rsidRDefault="008B1D80" w14:paraId="7C4E50ED" w14:textId="77777777"/>
    <w:p w:rsidR="008B1D80" w:rsidP="008B1D80" w:rsidRDefault="008B1D80" w14:paraId="68108302" w14:textId="77777777">
      <w:pPr>
        <w:pStyle w:val="SClassInfoPara"/>
      </w:pPr>
      <w:r>
        <w:t>Description</w:t>
      </w:r>
    </w:p>
    <w:p w:rsidR="008B1D80" w:rsidP="008B1D80" w:rsidRDefault="008B1D80" w14:paraId="1D52C582" w14:textId="35D90113">
      <w:r>
        <w:lastRenderedPageBreak/>
        <w:t xml:space="preserve">This community class seems to be stable and occurs after a threshold is crossed. Composition is 50-70% </w:t>
      </w:r>
      <w:proofErr w:type="spellStart"/>
      <w:r>
        <w:t>blackbrush</w:t>
      </w:r>
      <w:proofErr w:type="spellEnd"/>
      <w:r>
        <w:t xml:space="preserve"> dominated. Other species are perennial grasses of desert </w:t>
      </w:r>
      <w:proofErr w:type="spellStart"/>
      <w:r>
        <w:t>needlegrass</w:t>
      </w:r>
      <w:proofErr w:type="spellEnd"/>
      <w:r>
        <w:t xml:space="preserve">, Indian </w:t>
      </w:r>
      <w:proofErr w:type="spellStart"/>
      <w:r>
        <w:t>ricegrass</w:t>
      </w:r>
      <w:proofErr w:type="spellEnd"/>
      <w:r>
        <w:t xml:space="preserve">, </w:t>
      </w:r>
      <w:proofErr w:type="spellStart"/>
      <w:r>
        <w:t>galleta</w:t>
      </w:r>
      <w:proofErr w:type="spellEnd"/>
      <w:r>
        <w:t xml:space="preserve"> grass, fluff grass</w:t>
      </w:r>
      <w:r w:rsidR="002B0908">
        <w:t>,</w:t>
      </w:r>
      <w:r>
        <w:t xml:space="preserve"> and </w:t>
      </w:r>
      <w:proofErr w:type="spellStart"/>
      <w:r>
        <w:t>threeawn</w:t>
      </w:r>
      <w:proofErr w:type="spellEnd"/>
      <w:r>
        <w:t xml:space="preserve">. Lesser shrub composition includes: Nevada ephedra, </w:t>
      </w:r>
      <w:proofErr w:type="spellStart"/>
      <w:r>
        <w:t>turbinella</w:t>
      </w:r>
      <w:proofErr w:type="spellEnd"/>
      <w:r>
        <w:t xml:space="preserve"> oak, desert bitterbrush, </w:t>
      </w:r>
      <w:proofErr w:type="spellStart"/>
      <w:r>
        <w:t>fourwing</w:t>
      </w:r>
      <w:proofErr w:type="spellEnd"/>
      <w:r>
        <w:t xml:space="preserve"> saltbush</w:t>
      </w:r>
      <w:r w:rsidR="002B0908">
        <w:t>,</w:t>
      </w:r>
      <w:r>
        <w:t xml:space="preserve"> and Anderson's wolfberry in mesic sites and Nevada ephedra, </w:t>
      </w:r>
      <w:proofErr w:type="spellStart"/>
      <w:r>
        <w:t>creosotebush</w:t>
      </w:r>
      <w:proofErr w:type="spellEnd"/>
      <w:r>
        <w:t>, Mojave buckwheat, snakeweed, prickly pear, white bursage</w:t>
      </w:r>
      <w:r w:rsidR="002B0908">
        <w:t>,</w:t>
      </w:r>
      <w:r>
        <w:t xml:space="preserve"> and spiny </w:t>
      </w:r>
      <w:proofErr w:type="spellStart"/>
      <w:r>
        <w:t>menodora</w:t>
      </w:r>
      <w:proofErr w:type="spellEnd"/>
      <w:r>
        <w:t xml:space="preserve"> in thermic sites. There are other shrubs also. </w:t>
      </w:r>
    </w:p>
    <w:p w:rsidR="008B1D80" w:rsidP="008B1D80" w:rsidRDefault="008B1D80" w14:paraId="78452CFE" w14:textId="77777777"/>
    <w:p>
      <w:r>
        <w:rPr>
          <w:i/>
          <w:u w:val="single"/>
        </w:rPr>
        <w:t>Maximum Tree Size Class</w:t>
      </w:r>
      <w:br/>
      <w:r>
        <w:t>Sapling &gt;4.5ft; &lt;5"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B1D80" w:rsidP="008B1D80" w:rsidRDefault="008B1D80" w14:paraId="4C0E4805" w14:textId="77777777">
      <w:r>
        <w:t>Anonymous. 1945. Artificial Revegetation Study Plan for Study B-108 Near Elgin, Nevada, 27 September 1945. United States Department of the Interior, Grazing Service, Nevada, Searchlight District. 8 pp.</w:t>
      </w:r>
    </w:p>
    <w:p w:rsidR="008B1D80" w:rsidP="008B1D80" w:rsidRDefault="008B1D80" w14:paraId="32F7C500" w14:textId="77777777"/>
    <w:p w:rsidR="008B1D80" w:rsidP="008B1D80" w:rsidRDefault="008B1D80" w14:paraId="7F1E5D4F" w14:textId="77777777">
      <w:proofErr w:type="spellStart"/>
      <w:r>
        <w:t>Beatley</w:t>
      </w:r>
      <w:proofErr w:type="spellEnd"/>
      <w:r>
        <w:t xml:space="preserve">, J.C. 1976. Vascular Plants of the Nevada Test Site and Central-Southern </w:t>
      </w:r>
      <w:proofErr w:type="spellStart"/>
      <w:r>
        <w:t>Nveada</w:t>
      </w:r>
      <w:proofErr w:type="spellEnd"/>
      <w:r>
        <w:t xml:space="preserve">: Ecological and Geographic Distributions. Energy </w:t>
      </w:r>
      <w:proofErr w:type="spellStart"/>
      <w:r>
        <w:t>Reserarch</w:t>
      </w:r>
      <w:proofErr w:type="spellEnd"/>
      <w:r>
        <w:t xml:space="preserve"> and Development Administration TID-26881. Technical Information Center, Office of the Technical Information, Springfield Virginia. 308 pp.</w:t>
      </w:r>
    </w:p>
    <w:p w:rsidR="008B1D80" w:rsidP="008B1D80" w:rsidRDefault="008B1D80" w14:paraId="6DA951BF" w14:textId="77777777"/>
    <w:p w:rsidR="008B1D80" w:rsidP="008B1D80" w:rsidRDefault="008B1D80" w14:paraId="2614C773" w14:textId="77777777">
      <w:r>
        <w:t xml:space="preserve">Brooks, M.L., T.C. </w:t>
      </w:r>
      <w:proofErr w:type="spellStart"/>
      <w:r>
        <w:t>Esque</w:t>
      </w:r>
      <w:proofErr w:type="spellEnd"/>
      <w:r>
        <w:t xml:space="preserve"> and T. Duck. 2003. Fuels and Fire Regimes in </w:t>
      </w:r>
      <w:proofErr w:type="spellStart"/>
      <w:r>
        <w:t>Creosotebush</w:t>
      </w:r>
      <w:proofErr w:type="spellEnd"/>
      <w:r>
        <w:t xml:space="preserve">, </w:t>
      </w:r>
      <w:proofErr w:type="spellStart"/>
      <w:r>
        <w:t>Blackbrush</w:t>
      </w:r>
      <w:proofErr w:type="spellEnd"/>
      <w:r>
        <w:t>, and Interior Chaparral Shrublands. Report for the Southern Utah Demonstration Fuels Project. USDA Forest Service. Rocky Mountain Research station, Montana. 18 pp.</w:t>
      </w:r>
    </w:p>
    <w:p w:rsidR="008B1D80" w:rsidP="008B1D80" w:rsidRDefault="008B1D80" w14:paraId="02E5EF95" w14:textId="77777777"/>
    <w:p w:rsidR="008B1D80" w:rsidP="008B1D80" w:rsidRDefault="008B1D80" w14:paraId="0156D39B" w14:textId="77777777">
      <w:r>
        <w:t xml:space="preserve">Brooks, M.L. and J.R. </w:t>
      </w:r>
      <w:proofErr w:type="spellStart"/>
      <w:r>
        <w:t>Matchett</w:t>
      </w:r>
      <w:proofErr w:type="spellEnd"/>
      <w:r>
        <w:t xml:space="preserve">. 2003. Plant </w:t>
      </w:r>
      <w:proofErr w:type="spellStart"/>
      <w:r>
        <w:t>Communitiy</w:t>
      </w:r>
      <w:proofErr w:type="spellEnd"/>
      <w:r>
        <w:t xml:space="preserve"> Patterns in Unburned and Burned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xml:space="preserve"> Torr.) Shrublands in the Mojave Desert. Western North American Naturalist 63(3): 283-298.</w:t>
      </w:r>
    </w:p>
    <w:p w:rsidR="008B1D80" w:rsidP="008B1D80" w:rsidRDefault="008B1D80" w14:paraId="646725CD" w14:textId="77777777"/>
    <w:p w:rsidR="008B1D80" w:rsidP="008B1D80" w:rsidRDefault="008B1D80" w14:paraId="4A934936" w14:textId="77777777">
      <w:r>
        <w:t xml:space="preserve">Brooks M.L. and T.C. </w:t>
      </w:r>
      <w:proofErr w:type="spellStart"/>
      <w:r>
        <w:t>Esque</w:t>
      </w:r>
      <w:proofErr w:type="spellEnd"/>
      <w:r>
        <w:t>. 2002. Alien annual plants and wildfire in desert tortoise habitat: Status, ecological effects, and management. Chelonian Conservation and Biology 4: 330–340.</w:t>
      </w:r>
    </w:p>
    <w:p w:rsidR="008B1D80" w:rsidP="008B1D80" w:rsidRDefault="008B1D80" w14:paraId="56F88D63" w14:textId="77777777"/>
    <w:p w:rsidR="008B1D80" w:rsidP="008B1D80" w:rsidRDefault="008B1D80" w14:paraId="73ED0759" w14:textId="77777777">
      <w:proofErr w:type="spellStart"/>
      <w:r>
        <w:t>Callison</w:t>
      </w:r>
      <w:proofErr w:type="spellEnd"/>
      <w:r>
        <w:t xml:space="preserve">, J., J.D. </w:t>
      </w:r>
      <w:proofErr w:type="spellStart"/>
      <w:r>
        <w:t>Brotherson</w:t>
      </w:r>
      <w:proofErr w:type="spellEnd"/>
      <w:r>
        <w:t xml:space="preserve"> and J.E. </w:t>
      </w:r>
      <w:proofErr w:type="spellStart"/>
      <w:r>
        <w:t>Bowns</w:t>
      </w:r>
      <w:proofErr w:type="spellEnd"/>
      <w:r>
        <w:t xml:space="preserve">. 1985. 1985. The effects of fire on the </w:t>
      </w:r>
      <w:proofErr w:type="spellStart"/>
      <w:r>
        <w:t>blackbrush</w:t>
      </w:r>
      <w:proofErr w:type="spellEnd"/>
      <w:r>
        <w:t xml:space="preserve"> (</w:t>
      </w:r>
      <w:proofErr w:type="spellStart"/>
      <w:r>
        <w:t>Coleogyne</w:t>
      </w:r>
      <w:proofErr w:type="spellEnd"/>
      <w:r>
        <w:t xml:space="preserve"> </w:t>
      </w:r>
      <w:proofErr w:type="spellStart"/>
      <w:r>
        <w:t>ramosissima</w:t>
      </w:r>
      <w:proofErr w:type="spellEnd"/>
      <w:r>
        <w:t>) community of southwestern Utah. Journal of Range Management. 38(6): 535-538.</w:t>
      </w:r>
    </w:p>
    <w:p w:rsidR="008B1D80" w:rsidP="008B1D80" w:rsidRDefault="008B1D80" w14:paraId="0F13FA16" w14:textId="77777777"/>
    <w:p w:rsidR="008B1D80" w:rsidP="008B1D80" w:rsidRDefault="008B1D80" w14:paraId="71A715B3" w14:textId="77777777">
      <w:r>
        <w:t>Croft, A.R. 1950. Inspection of black brush burn, May 12, 1950. Memorandum to the Unpublished report, Bureau of Land Management, Bureau of Land Management, State Supervisor for Nevada, 6 pp. plus photographs.</w:t>
      </w:r>
    </w:p>
    <w:p w:rsidR="008B1D80" w:rsidP="008B1D80" w:rsidRDefault="008B1D80" w14:paraId="2F357327" w14:textId="77777777"/>
    <w:p w:rsidR="008B1D80" w:rsidP="008B1D80" w:rsidRDefault="008B1D80" w14:paraId="634773FC" w14:textId="77777777">
      <w:r>
        <w:t xml:space="preserve">Dimock, D.E. 1960. Report on </w:t>
      </w:r>
      <w:proofErr w:type="spellStart"/>
      <w:r>
        <w:t>Blackbrush</w:t>
      </w:r>
      <w:proofErr w:type="spellEnd"/>
      <w:r>
        <w:t xml:space="preserve"> Burn Observations, April 18-20, 1960. Memorandum to the Bureau of Land Management, State Supervisor for Nevada. 6 pp.</w:t>
      </w:r>
    </w:p>
    <w:p w:rsidR="008B1D80" w:rsidP="008B1D80" w:rsidRDefault="008B1D80" w14:paraId="67ABD125" w14:textId="77777777"/>
    <w:p w:rsidR="008B1D80" w:rsidP="008B1D80" w:rsidRDefault="008B1D80" w14:paraId="4A1B508E" w14:textId="77777777">
      <w:r>
        <w:t xml:space="preserve">Haines, D.F., T.C. </w:t>
      </w:r>
      <w:proofErr w:type="spellStart"/>
      <w:r>
        <w:t>Esque</w:t>
      </w:r>
      <w:proofErr w:type="spellEnd"/>
      <w:r>
        <w:t xml:space="preserve">, L.A. </w:t>
      </w:r>
      <w:proofErr w:type="spellStart"/>
      <w:r>
        <w:t>DeFalco</w:t>
      </w:r>
      <w:proofErr w:type="spellEnd"/>
      <w:r>
        <w:t xml:space="preserve">, S.J. </w:t>
      </w:r>
      <w:proofErr w:type="spellStart"/>
      <w:r>
        <w:t>Scoles</w:t>
      </w:r>
      <w:proofErr w:type="spellEnd"/>
      <w:r>
        <w:t>, M.L. Brooks and R.H. Webb. 2003. Fire and exotics in the Mojave Desert: an irreversible change? Available at http://www.dmg.gov/resto-pres/mon-08-haines.pdf.</w:t>
      </w:r>
    </w:p>
    <w:p w:rsidR="008B1D80" w:rsidP="008B1D80" w:rsidRDefault="008B1D80" w14:paraId="17129A79" w14:textId="77777777"/>
    <w:p w:rsidR="008B1D80" w:rsidP="008B1D80" w:rsidRDefault="008B1D80" w14:paraId="63B5E217" w14:textId="77777777">
      <w:r>
        <w:t xml:space="preserve">Holmgren, R.C. 1960. Inspection tour of old </w:t>
      </w:r>
      <w:proofErr w:type="spellStart"/>
      <w:r>
        <w:t>blackbrush</w:t>
      </w:r>
      <w:proofErr w:type="spellEnd"/>
      <w:r>
        <w:t xml:space="preserve"> burns in BLM District N-5, southern Nevada. Unpublished report, US Forest Service, Intermountain Forest and Range Experiment Station, Reno Research Center, Reno, NV. 8 pp.</w:t>
      </w:r>
    </w:p>
    <w:p w:rsidR="008B1D80" w:rsidP="008B1D80" w:rsidRDefault="008B1D80" w14:paraId="3098B14E" w14:textId="77777777"/>
    <w:p w:rsidR="008B1D80" w:rsidP="008B1D80" w:rsidRDefault="008B1D80" w14:paraId="51A6877A" w14:textId="77777777">
      <w:r>
        <w:t xml:space="preserve">Jenson, D.E., M.E. </w:t>
      </w:r>
      <w:proofErr w:type="spellStart"/>
      <w:r>
        <w:t>Buzan</w:t>
      </w:r>
      <w:proofErr w:type="spellEnd"/>
      <w:r>
        <w:t xml:space="preserve">, </w:t>
      </w:r>
      <w:proofErr w:type="gramStart"/>
      <w:r>
        <w:t>D.E..</w:t>
      </w:r>
      <w:proofErr w:type="gramEnd"/>
      <w:r>
        <w:t xml:space="preserve"> Dimock and R Holmgren. 1960. Report on field examinations, </w:t>
      </w:r>
      <w:proofErr w:type="spellStart"/>
      <w:r>
        <w:t>blackbrush</w:t>
      </w:r>
      <w:proofErr w:type="spellEnd"/>
      <w:r>
        <w:t xml:space="preserve"> burns, Las Vegas Grazing District (Nev. 5), April 1960. Unpublished report, Bureau of Land Management, Nevada State Office. 10 pp.</w:t>
      </w:r>
    </w:p>
    <w:p w:rsidR="008B1D80" w:rsidP="008B1D80" w:rsidRDefault="008B1D80" w14:paraId="581100BD" w14:textId="77777777"/>
    <w:p w:rsidR="008B1D80" w:rsidP="008B1D80" w:rsidRDefault="008B1D80" w14:paraId="030E0B73" w14:textId="77777777">
      <w:r>
        <w:t>NatureServe. 2007. International Ecological Classification Standard: Terrestrial Ecological Classifications. NatureServe Central Databases. Arlington, VA. Data current as of 10 February 2007.</w:t>
      </w:r>
    </w:p>
    <w:p w:rsidR="008B1D80" w:rsidP="008B1D80" w:rsidRDefault="008B1D80" w14:paraId="1CC1CE24" w14:textId="77777777"/>
    <w:p w:rsidR="008B1D80" w:rsidP="008B1D80" w:rsidRDefault="008B1D80" w14:paraId="46706C75" w14:textId="77777777">
      <w:r>
        <w:t xml:space="preserve">Shreve, F. 1942. The desert vegetation of North America. Botanical Review 8:195–246. </w:t>
      </w:r>
    </w:p>
    <w:p w:rsidR="008B1D80" w:rsidP="008B1D80" w:rsidRDefault="008B1D80" w14:paraId="1D1064FA" w14:textId="77777777"/>
    <w:p w:rsidR="008B1D80" w:rsidP="008B1D80" w:rsidRDefault="008B1D80" w14:paraId="44B8DB06" w14:textId="77777777">
      <w:r>
        <w:t xml:space="preserve">Turner, R.M. 1994. Great Basin </w:t>
      </w:r>
      <w:proofErr w:type="spellStart"/>
      <w:r>
        <w:t>desertscrub</w:t>
      </w:r>
      <w:proofErr w:type="spellEnd"/>
      <w:r>
        <w:t>. p. 145-155 In: DE Brown (ed.) Biotic Communities: Southwestern United States and Northwestern Mexico. University of Utah Press, Salt Lake City, UT.</w:t>
      </w:r>
    </w:p>
    <w:p w:rsidR="008B1D80" w:rsidP="008B1D80" w:rsidRDefault="008B1D80" w14:paraId="77A52074" w14:textId="77777777"/>
    <w:p w:rsidR="008B1D80" w:rsidP="008B1D80" w:rsidRDefault="008B1D80" w14:paraId="15F756E8" w14:textId="77777777">
      <w:r>
        <w:t xml:space="preserve">USDA-NRCS. 2003, Rangeland Ecological Site Descriptions, Technical guide section </w:t>
      </w:r>
      <w:proofErr w:type="spellStart"/>
      <w:r>
        <w:t>llE</w:t>
      </w:r>
      <w:proofErr w:type="spellEnd"/>
      <w:r>
        <w:t>, Reno State Office, NV. Available online: http://esis.sc.egov.usda.gov/Welcome/pgESDWelcome.aspx.</w:t>
      </w:r>
    </w:p>
    <w:p w:rsidR="008B1D80" w:rsidP="008B1D80" w:rsidRDefault="008B1D80" w14:paraId="2B36C621" w14:textId="77777777"/>
    <w:p w:rsidR="008B1D80" w:rsidP="008B1D80" w:rsidRDefault="008B1D80" w14:paraId="437AE8F6" w14:textId="77777777">
      <w:r>
        <w:t xml:space="preserve">Webb R.H., J.W. </w:t>
      </w:r>
      <w:proofErr w:type="spellStart"/>
      <w:r>
        <w:t>Steiger</w:t>
      </w:r>
      <w:proofErr w:type="spellEnd"/>
      <w:r>
        <w:t xml:space="preserve"> and R.</w:t>
      </w:r>
      <w:proofErr w:type="gramStart"/>
      <w:r>
        <w:t>M .Turner</w:t>
      </w:r>
      <w:proofErr w:type="gramEnd"/>
      <w:r>
        <w:t xml:space="preserve">. 1987. Dynamics of Mojave Desert assemblages in the Panamint Mountains, California. Ecology 68: 478-490. </w:t>
      </w:r>
    </w:p>
    <w:p w:rsidR="008B1D80" w:rsidP="008B1D80" w:rsidRDefault="008B1D80" w14:paraId="49595BFC" w14:textId="77777777"/>
    <w:p w:rsidR="008B1D80" w:rsidP="008B1D80" w:rsidRDefault="008B1D80" w14:paraId="19B4DFB7" w14:textId="77777777">
      <w:r>
        <w:t xml:space="preserve">Young, J.A. 2000. </w:t>
      </w:r>
      <w:proofErr w:type="spellStart"/>
      <w:r>
        <w:t>Bromus</w:t>
      </w:r>
      <w:proofErr w:type="spellEnd"/>
      <w:r>
        <w:t xml:space="preserve"> tectorum (L.). Pages 76-80 in: C. </w:t>
      </w:r>
      <w:proofErr w:type="spellStart"/>
      <w:r>
        <w:t>Bossard</w:t>
      </w:r>
      <w:proofErr w:type="spellEnd"/>
      <w:r>
        <w:t xml:space="preserve">, M. </w:t>
      </w:r>
      <w:proofErr w:type="spellStart"/>
      <w:r>
        <w:t>Hoshovsky</w:t>
      </w:r>
      <w:proofErr w:type="spellEnd"/>
      <w:r>
        <w:t xml:space="preserve"> and J. Randall, eds. Invasive Plants of California's Wildlands. University of California Press. Berkeley, CA.</w:t>
      </w:r>
    </w:p>
    <w:p w:rsidRPr="00A43E41" w:rsidR="004D5F12" w:rsidP="008B1D80" w:rsidRDefault="004D5F12" w14:paraId="0BDF315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32C9B" w14:textId="77777777" w:rsidR="004058EB" w:rsidRDefault="004058EB">
      <w:r>
        <w:separator/>
      </w:r>
    </w:p>
  </w:endnote>
  <w:endnote w:type="continuationSeparator" w:id="0">
    <w:p w14:paraId="133E24CF" w14:textId="77777777" w:rsidR="004058EB" w:rsidRDefault="0040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5B88D" w14:textId="77777777" w:rsidR="008B1D80" w:rsidRDefault="008B1D80" w:rsidP="008B1D8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73BC0" w14:textId="77777777" w:rsidR="004058EB" w:rsidRDefault="004058EB">
      <w:r>
        <w:separator/>
      </w:r>
    </w:p>
  </w:footnote>
  <w:footnote w:type="continuationSeparator" w:id="0">
    <w:p w14:paraId="19D7329A" w14:textId="77777777" w:rsidR="004058EB" w:rsidRDefault="0040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82A6B" w14:textId="77777777" w:rsidR="00A43E41" w:rsidRDefault="00A43E41" w:rsidP="008B1D8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E74D3"/>
    <w:pPr>
      <w:ind w:left="720"/>
    </w:pPr>
    <w:rPr>
      <w:rFonts w:ascii="Calibri" w:eastAsiaTheme="minorHAnsi" w:hAnsi="Calibri"/>
      <w:sz w:val="22"/>
      <w:szCs w:val="22"/>
    </w:rPr>
  </w:style>
  <w:style w:type="character" w:styleId="Hyperlink">
    <w:name w:val="Hyperlink"/>
    <w:basedOn w:val="DefaultParagraphFont"/>
    <w:rsid w:val="009E74D3"/>
    <w:rPr>
      <w:color w:val="0000FF" w:themeColor="hyperlink"/>
      <w:u w:val="single"/>
    </w:rPr>
  </w:style>
  <w:style w:type="paragraph" w:styleId="BalloonText">
    <w:name w:val="Balloon Text"/>
    <w:basedOn w:val="Normal"/>
    <w:link w:val="BalloonTextChar"/>
    <w:uiPriority w:val="99"/>
    <w:semiHidden/>
    <w:unhideWhenUsed/>
    <w:rsid w:val="009E74D3"/>
    <w:rPr>
      <w:rFonts w:ascii="Tahoma" w:hAnsi="Tahoma" w:cs="Tahoma"/>
      <w:sz w:val="16"/>
      <w:szCs w:val="16"/>
    </w:rPr>
  </w:style>
  <w:style w:type="character" w:customStyle="1" w:styleId="BalloonTextChar">
    <w:name w:val="Balloon Text Char"/>
    <w:basedOn w:val="DefaultParagraphFont"/>
    <w:link w:val="BalloonText"/>
    <w:uiPriority w:val="99"/>
    <w:semiHidden/>
    <w:rsid w:val="009E7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571039">
      <w:bodyDiv w:val="1"/>
      <w:marLeft w:val="0"/>
      <w:marRight w:val="0"/>
      <w:marTop w:val="0"/>
      <w:marBottom w:val="0"/>
      <w:divBdr>
        <w:top w:val="none" w:sz="0" w:space="0" w:color="auto"/>
        <w:left w:val="none" w:sz="0" w:space="0" w:color="auto"/>
        <w:bottom w:val="none" w:sz="0" w:space="0" w:color="auto"/>
        <w:right w:val="none" w:sz="0" w:space="0" w:color="auto"/>
      </w:divBdr>
    </w:div>
    <w:div w:id="1960993336">
      <w:bodyDiv w:val="1"/>
      <w:marLeft w:val="0"/>
      <w:marRight w:val="0"/>
      <w:marTop w:val="0"/>
      <w:marBottom w:val="0"/>
      <w:divBdr>
        <w:top w:val="none" w:sz="0" w:space="0" w:color="auto"/>
        <w:left w:val="none" w:sz="0" w:space="0" w:color="auto"/>
        <w:bottom w:val="none" w:sz="0" w:space="0" w:color="auto"/>
        <w:right w:val="none" w:sz="0" w:space="0" w:color="auto"/>
      </w:divBdr>
    </w:div>
    <w:div w:id="206821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6</Pages>
  <Words>2105</Words>
  <Characters>12003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2014-08-21T14:14:00Z</cp:lastPrinted>
  <dcterms:created xsi:type="dcterms:W3CDTF">2017-11-09T22:02:00Z</dcterms:created>
  <dcterms:modified xsi:type="dcterms:W3CDTF">2025-02-12T09:41:16Z</dcterms:modified>
</cp:coreProperties>
</file>