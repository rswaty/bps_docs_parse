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0DE6" w:rsidP="00600DE6" w:rsidRDefault="00600DE6" w14:paraId="49AEDE78" w14:textId="77777777">
      <w:pPr>
        <w:pStyle w:val="BpSTitle"/>
      </w:pPr>
      <w:r>
        <w:t>11470</w:t>
      </w:r>
    </w:p>
    <w:p w:rsidR="00600DE6" w:rsidP="00600DE6" w:rsidRDefault="00600DE6" w14:paraId="54997703" w14:textId="77777777">
      <w:pPr>
        <w:pStyle w:val="BpSTitle"/>
      </w:pPr>
      <w:r>
        <w:t>Western Great Plains Foothill and Piedmont Grassland</w:t>
      </w:r>
    </w:p>
    <w:p w:rsidR="00600DE6" w:rsidP="00600DE6" w:rsidRDefault="00600DE6" w14:paraId="1E778AA1" w14:textId="77777777">
      <w:r>
        <w:t>BpS Model/Description Version: Aug. 2020</w:t>
      </w:r>
      <w:r>
        <w:tab/>
      </w:r>
      <w:r>
        <w:tab/>
      </w:r>
      <w:r>
        <w:tab/>
      </w:r>
      <w:r>
        <w:tab/>
      </w:r>
      <w:r>
        <w:tab/>
      </w:r>
      <w:r>
        <w:tab/>
      </w:r>
      <w:r>
        <w:tab/>
      </w:r>
    </w:p>
    <w:p w:rsidR="00600DE6" w:rsidP="00600DE6" w:rsidRDefault="00600DE6" w14:paraId="1381E0CF" w14:textId="77777777"/>
    <w:p w:rsidR="00600DE6" w:rsidP="00600DE6" w:rsidRDefault="00600DE6" w14:paraId="762C0B12" w14:textId="77777777"/>
    <w:p w:rsidR="00600DE6" w:rsidP="00600DE6" w:rsidRDefault="00600DE6" w14:paraId="12B1AA7B" w14:textId="77777777">
      <w:pPr>
        <w:pStyle w:val="InfoPara"/>
      </w:pPr>
      <w:r>
        <w:t>Vegetation Type</w:t>
      </w:r>
    </w:p>
    <w:p w:rsidR="00600DE6" w:rsidP="00600DE6" w:rsidRDefault="00600DE6" w14:paraId="44E5DB51" w14:textId="2638CA82">
      <w:bookmarkStart w:name="_GoBack" w:id="0"/>
      <w:bookmarkEnd w:id="0"/>
      <w:r>
        <w:t>Herbaceous</w:t>
      </w:r>
    </w:p>
    <w:p w:rsidR="00600DE6" w:rsidP="00600DE6" w:rsidRDefault="00600DE6" w14:paraId="411B99D4" w14:textId="1FA08070">
      <w:pPr>
        <w:pStyle w:val="InfoPara"/>
      </w:pPr>
      <w:r>
        <w:t>Map Zone</w:t>
      </w:r>
    </w:p>
    <w:p w:rsidR="00600DE6" w:rsidP="00600DE6" w:rsidRDefault="00600DE6" w14:paraId="5AE926F7" w14:textId="77777777">
      <w:r>
        <w:t>28</w:t>
      </w:r>
    </w:p>
    <w:p w:rsidR="00600DE6" w:rsidP="00600DE6" w:rsidRDefault="00600DE6" w14:paraId="3D88C07A" w14:textId="77777777">
      <w:pPr>
        <w:pStyle w:val="InfoPara"/>
      </w:pPr>
      <w:r>
        <w:t>Geographic Range</w:t>
      </w:r>
    </w:p>
    <w:p w:rsidR="00600DE6" w:rsidP="00600DE6" w:rsidRDefault="00600DE6" w14:paraId="424CCDA1" w14:textId="28F20637">
      <w:r>
        <w:t>Occurs in the southern Great Plains, in southern C</w:t>
      </w:r>
      <w:r w:rsidR="00171C5C">
        <w:t>olorado,</w:t>
      </w:r>
      <w:r>
        <w:t xml:space="preserve"> and </w:t>
      </w:r>
      <w:r w:rsidR="00171C5C">
        <w:t xml:space="preserve">in </w:t>
      </w:r>
      <w:r>
        <w:t>eastern N</w:t>
      </w:r>
      <w:r w:rsidR="00171C5C">
        <w:t>ew Mexico</w:t>
      </w:r>
      <w:r>
        <w:t>.</w:t>
      </w:r>
    </w:p>
    <w:p w:rsidR="00600DE6" w:rsidP="00600DE6" w:rsidRDefault="00600DE6" w14:paraId="17797401" w14:textId="77777777">
      <w:pPr>
        <w:pStyle w:val="InfoPara"/>
      </w:pPr>
      <w:r>
        <w:t>Biophysical Site Description</w:t>
      </w:r>
    </w:p>
    <w:p w:rsidR="00600DE6" w:rsidP="00600DE6" w:rsidRDefault="00600DE6" w14:paraId="29640E06" w14:textId="49AA27A0">
      <w:r>
        <w:t>This type typically occurs on plains and draws or on gently rolling uplands of the southern Great Plains. In N</w:t>
      </w:r>
      <w:r w:rsidR="00171C5C">
        <w:t>ew Mexico</w:t>
      </w:r>
      <w:r>
        <w:t xml:space="preserve"> and C</w:t>
      </w:r>
      <w:r w:rsidR="00171C5C">
        <w:t>olorado</w:t>
      </w:r>
      <w:r>
        <w:t>, elevations range from 1</w:t>
      </w:r>
      <w:r w:rsidR="000E772C">
        <w:t>,</w:t>
      </w:r>
      <w:r>
        <w:t>600-2</w:t>
      </w:r>
      <w:r w:rsidR="000E772C">
        <w:t>,</w:t>
      </w:r>
      <w:r>
        <w:t>200m. Precipitation ranges from 12-14in and occurs predominantly during the summer.</w:t>
      </w:r>
    </w:p>
    <w:p w:rsidR="00600DE6" w:rsidP="00600DE6" w:rsidRDefault="00600DE6" w14:paraId="7E7AD6D7" w14:textId="77777777">
      <w:pPr>
        <w:pStyle w:val="InfoPara"/>
      </w:pPr>
      <w:r>
        <w:t>Vegetation Description</w:t>
      </w:r>
    </w:p>
    <w:p w:rsidR="00600DE6" w:rsidP="00600DE6" w:rsidRDefault="00600DE6" w14:paraId="4990EE11" w14:textId="7F6762F5">
      <w:r>
        <w:t>This type typically occurs on the rolling uplands of the Great Plains. Vegetation is mid</w:t>
      </w:r>
      <w:r w:rsidR="00171C5C">
        <w:t>-</w:t>
      </w:r>
      <w:r>
        <w:t xml:space="preserve"> and shortgrass dominated </w:t>
      </w:r>
      <w:r w:rsidR="00171C5C">
        <w:t xml:space="preserve">by </w:t>
      </w:r>
      <w:r>
        <w:t xml:space="preserve">little bluestem, blue </w:t>
      </w:r>
      <w:proofErr w:type="spellStart"/>
      <w:r>
        <w:t>grama</w:t>
      </w:r>
      <w:proofErr w:type="spellEnd"/>
      <w:r>
        <w:t>, buffalo grass</w:t>
      </w:r>
      <w:r w:rsidR="00171C5C">
        <w:t>,</w:t>
      </w:r>
      <w:r>
        <w:t xml:space="preserve"> and needle-and-thread, with intermingled forbs and scattered half-shrubs. This type correlates with </w:t>
      </w:r>
      <w:proofErr w:type="spellStart"/>
      <w:r>
        <w:t>Kuchler’s</w:t>
      </w:r>
      <w:proofErr w:type="spellEnd"/>
      <w:r>
        <w:t xml:space="preserve"> (1964) types 65, 66, 67</w:t>
      </w:r>
      <w:r w:rsidR="00171C5C">
        <w:t xml:space="preserve">, </w:t>
      </w:r>
      <w:r>
        <w:t>and 68.</w:t>
      </w:r>
    </w:p>
    <w:p w:rsidR="00600DE6" w:rsidP="00600DE6" w:rsidRDefault="00600DE6" w14:paraId="5809D4AC" w14:textId="77777777">
      <w:pPr>
        <w:pStyle w:val="InfoPara"/>
      </w:pPr>
      <w:r>
        <w:t>BpS Dominant and Indicator Species</w:t>
      </w:r>
    </w:p>
    <w:p>
      <w:r>
        <w:rPr>
          <w:sz w:val="16"/>
        </w:rPr>
        <w:t>Species names are from the NRCS PLANTS database. Check species codes at http://plants.usda.gov.</w:t>
      </w:r>
    </w:p>
    <w:p w:rsidR="00600DE6" w:rsidP="00600DE6" w:rsidRDefault="00600DE6" w14:paraId="2B4991C0" w14:textId="77777777">
      <w:pPr>
        <w:pStyle w:val="InfoPara"/>
      </w:pPr>
      <w:r>
        <w:t>Disturbance Description</w:t>
      </w:r>
    </w:p>
    <w:p w:rsidR="00600DE6" w:rsidP="00600DE6" w:rsidRDefault="00600DE6" w14:paraId="40694A31" w14:textId="77777777">
      <w:r>
        <w:t>Return interval for fire could be extended by ungulate grazing. Episodic disturbance caused by insect infestation (grasshoppers, range caterpillars</w:t>
      </w:r>
      <w:r w:rsidR="00171C5C">
        <w:t>,</w:t>
      </w:r>
      <w:r>
        <w:t xml:space="preserve"> and Mormon crickets).</w:t>
      </w:r>
    </w:p>
    <w:p w:rsidR="00600DE6" w:rsidP="00600DE6" w:rsidRDefault="00600DE6" w14:paraId="225012AB" w14:textId="77777777">
      <w:pPr>
        <w:pStyle w:val="InfoPara"/>
      </w:pPr>
      <w:r>
        <w:t>Fire Frequency</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600DE6" w:rsidP="00600DE6" w:rsidRDefault="00600DE6" w14:paraId="04295980" w14:textId="77777777">
      <w:pPr>
        <w:pStyle w:val="InfoPara"/>
      </w:pPr>
      <w:r>
        <w:t>Scale Description</w:t>
      </w:r>
    </w:p>
    <w:p w:rsidR="00600DE6" w:rsidP="00600DE6" w:rsidRDefault="00600DE6" w14:paraId="415B4669" w14:textId="77777777">
      <w:r>
        <w:t>None</w:t>
      </w:r>
    </w:p>
    <w:p w:rsidR="00600DE6" w:rsidP="00600DE6" w:rsidRDefault="00600DE6" w14:paraId="0F5F2842" w14:textId="77777777">
      <w:pPr>
        <w:pStyle w:val="InfoPara"/>
      </w:pPr>
      <w:r>
        <w:t>Adjacency or Identification Concerns</w:t>
      </w:r>
    </w:p>
    <w:p w:rsidR="00600DE6" w:rsidP="00600DE6" w:rsidRDefault="00600DE6" w14:paraId="509814D0" w14:textId="3C4C4525">
      <w:r>
        <w:t>Higher</w:t>
      </w:r>
      <w:r w:rsidR="00171C5C">
        <w:t>-</w:t>
      </w:r>
      <w:r>
        <w:t xml:space="preserve">elevation sites of this type </w:t>
      </w:r>
      <w:r w:rsidR="000E772C">
        <w:t>border</w:t>
      </w:r>
      <w:r>
        <w:t xml:space="preserve"> the juniper steppe type.</w:t>
      </w:r>
    </w:p>
    <w:p w:rsidR="00600DE6" w:rsidP="00600DE6" w:rsidRDefault="00600DE6" w14:paraId="7563492C" w14:textId="77777777">
      <w:pPr>
        <w:pStyle w:val="InfoPara"/>
      </w:pPr>
      <w:r>
        <w:t>Issues or Problems</w:t>
      </w:r>
    </w:p>
    <w:p w:rsidR="00600DE6" w:rsidP="00600DE6" w:rsidRDefault="00600DE6" w14:paraId="7CFB2679" w14:textId="77777777"/>
    <w:p w:rsidR="00600DE6" w:rsidP="00600DE6" w:rsidRDefault="00600DE6" w14:paraId="49FFFC26" w14:textId="77777777">
      <w:pPr>
        <w:pStyle w:val="InfoPara"/>
      </w:pPr>
      <w:r>
        <w:t>Native Uncharacteristic Conditions</w:t>
      </w:r>
    </w:p>
    <w:p w:rsidR="00600DE6" w:rsidP="00600DE6" w:rsidRDefault="00600DE6" w14:paraId="7C7911F2" w14:textId="77777777"/>
    <w:p w:rsidR="00600DE6" w:rsidP="00600DE6" w:rsidRDefault="00600DE6" w14:paraId="4BB27071" w14:textId="77777777">
      <w:pPr>
        <w:pStyle w:val="InfoPara"/>
      </w:pPr>
      <w:r>
        <w:t>Comments</w:t>
      </w:r>
    </w:p>
    <w:p w:rsidR="00600DE6" w:rsidP="00600DE6" w:rsidRDefault="000E772C" w14:paraId="17907EE3" w14:textId="77777777">
      <w:r>
        <w:t>LANDFIRE National r</w:t>
      </w:r>
      <w:r w:rsidR="00600DE6">
        <w:t>eview suggest</w:t>
      </w:r>
      <w:r>
        <w:t>ed</w:t>
      </w:r>
      <w:r w:rsidR="00600DE6">
        <w:t xml:space="preserve"> one model for all plains grasslands. Because of species composition and class differences, 1147 and 1149 were not combined.</w:t>
      </w:r>
    </w:p>
    <w:p w:rsidR="00600DE6" w:rsidP="00600DE6" w:rsidRDefault="00600DE6" w14:paraId="1D608A28" w14:textId="77777777"/>
    <w:p w:rsidR="00600DE6" w:rsidP="00600DE6" w:rsidRDefault="00600DE6" w14:paraId="1BA0E325" w14:textId="77777777">
      <w:pPr>
        <w:pStyle w:val="ReportSection"/>
      </w:pPr>
      <w:r>
        <w:t>Succession Classes</w:t>
      </w:r>
    </w:p>
    <w:p w:rsidR="00600DE6" w:rsidP="00600DE6" w:rsidRDefault="00600DE6" w14:paraId="0636C847"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600DE6" w:rsidP="00600DE6" w:rsidRDefault="00600DE6" w14:paraId="7EAE0A5B" w14:textId="77777777">
      <w:pPr>
        <w:pStyle w:val="InfoPara"/>
        <w:pBdr>
          <w:top w:val="single" w:color="auto" w:sz="4" w:space="1"/>
        </w:pBdr>
      </w:pPr>
      <w:r>
        <w:t>Class A</w:t>
      </w:r>
      <w:r>
        <w:tab/>
        <w:t>4</w:t>
      </w:r>
      <w:r w:rsidR="002A3B10">
        <w:tab/>
      </w:r>
      <w:r w:rsidR="002A3B10">
        <w:tab/>
      </w:r>
      <w:r w:rsidR="002A3B10">
        <w:tab/>
      </w:r>
      <w:r w:rsidR="002A3B10">
        <w:tab/>
      </w:r>
      <w:r w:rsidR="004F7795">
        <w:t>Early Development 1 - All Structures</w:t>
      </w:r>
    </w:p>
    <w:p w:rsidR="00600DE6" w:rsidP="00600DE6" w:rsidRDefault="00600DE6" w14:paraId="49043DC6" w14:textId="77777777"/>
    <w:p w:rsidR="00600DE6" w:rsidP="00600DE6" w:rsidRDefault="00600DE6" w14:paraId="42C2AF4B" w14:textId="77777777">
      <w:pPr>
        <w:pStyle w:val="SClassInfoPara"/>
      </w:pPr>
      <w:r>
        <w:t>Indicator Species</w:t>
      </w:r>
    </w:p>
    <w:p w:rsidR="00600DE6" w:rsidP="00600DE6" w:rsidRDefault="00600DE6" w14:paraId="6E3A0969" w14:textId="77777777"/>
    <w:p w:rsidR="00600DE6" w:rsidP="00600DE6" w:rsidRDefault="00600DE6" w14:paraId="4387FE5A" w14:textId="77777777">
      <w:pPr>
        <w:pStyle w:val="SClassInfoPara"/>
      </w:pPr>
      <w:r>
        <w:t>Description</w:t>
      </w:r>
    </w:p>
    <w:p w:rsidR="00600DE6" w:rsidP="00600DE6" w:rsidRDefault="00600DE6" w14:paraId="53358A40" w14:textId="550564E5">
      <w:r>
        <w:t xml:space="preserve">Dominated by </w:t>
      </w:r>
      <w:proofErr w:type="spellStart"/>
      <w:r>
        <w:t>resprouts</w:t>
      </w:r>
      <w:proofErr w:type="spellEnd"/>
      <w:r>
        <w:t xml:space="preserve"> and seedlings of grasses and post-fire</w:t>
      </w:r>
      <w:r w:rsidR="00171C5C">
        <w:t>-</w:t>
      </w:r>
      <w:r>
        <w:t>associated forbs. Low to medium height with variable canopy cover. This type typically occurs where fires burn relatively hot in classes B and C.</w:t>
      </w:r>
    </w:p>
    <w:p w:rsidR="00600DE6" w:rsidP="00600DE6" w:rsidRDefault="00600DE6" w14:paraId="4805A4FF" w14:textId="77777777"/>
    <w:p>
      <w:r>
        <w:rPr>
          <w:i/>
          <w:u w:val="single"/>
        </w:rPr>
        <w:t>Maximum Tree Size Class</w:t>
      </w:r>
      <w:br/>
      <w:r>
        <w:t>None</w:t>
      </w:r>
    </w:p>
    <w:p w:rsidR="00600DE6" w:rsidP="00600DE6" w:rsidRDefault="00600DE6" w14:paraId="1B97AC1F" w14:textId="77777777">
      <w:pPr>
        <w:pStyle w:val="InfoPara"/>
        <w:pBdr>
          <w:top w:val="single" w:color="auto" w:sz="4" w:space="1"/>
        </w:pBdr>
      </w:pPr>
      <w:r>
        <w:t>Class B</w:t>
      </w:r>
      <w:r>
        <w:tab/>
        <w:t>23</w:t>
      </w:r>
      <w:r w:rsidR="002A3B10">
        <w:tab/>
      </w:r>
      <w:r w:rsidR="002A3B10">
        <w:tab/>
      </w:r>
      <w:r w:rsidR="002A3B10">
        <w:tab/>
      </w:r>
      <w:r w:rsidR="002A3B10">
        <w:tab/>
      </w:r>
      <w:r w:rsidR="004F7795">
        <w:t>Mid Development 1 - Closed</w:t>
      </w:r>
    </w:p>
    <w:p w:rsidR="00600DE6" w:rsidP="00600DE6" w:rsidRDefault="00600DE6" w14:paraId="7198B6AA" w14:textId="77777777"/>
    <w:p w:rsidR="00600DE6" w:rsidP="00600DE6" w:rsidRDefault="00600DE6" w14:paraId="0AA47C17" w14:textId="77777777">
      <w:pPr>
        <w:pStyle w:val="SClassInfoPara"/>
      </w:pPr>
      <w:r>
        <w:t>Indicator Species</w:t>
      </w:r>
    </w:p>
    <w:p w:rsidR="00600DE6" w:rsidP="00600DE6" w:rsidRDefault="00600DE6" w14:paraId="418E9DC3" w14:textId="77777777"/>
    <w:p w:rsidR="00600DE6" w:rsidP="00600DE6" w:rsidRDefault="00600DE6" w14:paraId="1747116B" w14:textId="77777777">
      <w:pPr>
        <w:pStyle w:val="SClassInfoPara"/>
      </w:pPr>
      <w:r>
        <w:t>Description</w:t>
      </w:r>
    </w:p>
    <w:p w:rsidR="00600DE6" w:rsidP="00600DE6" w:rsidRDefault="00600DE6" w14:paraId="1C73E59A" w14:textId="57599CC5">
      <w:r>
        <w:t xml:space="preserve">Generally associated with more productive soils but can be caused by cumulative high moisture seasons increasing the cover and productivity of </w:t>
      </w:r>
      <w:r w:rsidR="00171C5C">
        <w:t>C</w:t>
      </w:r>
      <w:r>
        <w:t>lass C. Low to medium height.</w:t>
      </w:r>
    </w:p>
    <w:p w:rsidR="00600DE6" w:rsidP="00600DE6" w:rsidRDefault="00600DE6" w14:paraId="253C1379" w14:textId="77777777"/>
    <w:p>
      <w:r>
        <w:rPr>
          <w:i/>
          <w:u w:val="single"/>
        </w:rPr>
        <w:t>Maximum Tree Size Class</w:t>
      </w:r>
      <w:br/>
      <w:r>
        <w:t>None</w:t>
      </w:r>
    </w:p>
    <w:p w:rsidR="00600DE6" w:rsidP="00600DE6" w:rsidRDefault="00600DE6" w14:paraId="0CC3CA39" w14:textId="77777777">
      <w:pPr>
        <w:pStyle w:val="InfoPara"/>
        <w:pBdr>
          <w:top w:val="single" w:color="auto" w:sz="4" w:space="1"/>
        </w:pBdr>
      </w:pPr>
      <w:r>
        <w:t>Class C</w:t>
      </w:r>
      <w:r>
        <w:tab/>
        <w:t>73</w:t>
      </w:r>
      <w:r w:rsidR="002A3B10">
        <w:tab/>
      </w:r>
      <w:r w:rsidR="002A3B10">
        <w:tab/>
      </w:r>
      <w:r w:rsidR="002A3B10">
        <w:tab/>
      </w:r>
      <w:r w:rsidR="002A3B10">
        <w:tab/>
      </w:r>
      <w:r w:rsidR="004F7795">
        <w:t>Mid Development 1 - Open</w:t>
      </w:r>
    </w:p>
    <w:p w:rsidR="00600DE6" w:rsidP="00600DE6" w:rsidRDefault="00600DE6" w14:paraId="638D4713" w14:textId="77777777"/>
    <w:p w:rsidR="00600DE6" w:rsidP="00600DE6" w:rsidRDefault="00600DE6" w14:paraId="3DEC9A37" w14:textId="77777777">
      <w:pPr>
        <w:pStyle w:val="SClassInfoPara"/>
      </w:pPr>
      <w:r>
        <w:t>Indicator Species</w:t>
      </w:r>
    </w:p>
    <w:p w:rsidR="00600DE6" w:rsidP="00600DE6" w:rsidRDefault="00600DE6" w14:paraId="12F50B36" w14:textId="77777777"/>
    <w:p w:rsidR="00600DE6" w:rsidP="00600DE6" w:rsidRDefault="00600DE6" w14:paraId="5DBBCCA1" w14:textId="77777777">
      <w:pPr>
        <w:pStyle w:val="SClassInfoPara"/>
      </w:pPr>
      <w:r>
        <w:t>Description</w:t>
      </w:r>
    </w:p>
    <w:p w:rsidR="00600DE6" w:rsidP="00600DE6" w:rsidRDefault="00600DE6" w14:paraId="08A62C06" w14:textId="679DA9DF">
      <w:r>
        <w:t xml:space="preserve">Generally associated with less productive cobbly and gravelly soils but can also be caused by cumulative drought shifting </w:t>
      </w:r>
      <w:r w:rsidR="00171C5C">
        <w:t>C</w:t>
      </w:r>
      <w:r>
        <w:t>lass B to this class. Low to medium height.</w:t>
      </w:r>
    </w:p>
    <w:p w:rsidR="00600DE6" w:rsidP="00600DE6" w:rsidRDefault="00600DE6" w14:paraId="69F390C8" w14:textId="77777777"/>
    <w:p>
      <w:r>
        <w:rPr>
          <w:i/>
          <w:u w:val="single"/>
        </w:rPr>
        <w:t>Maximum Tree Size Class</w:t>
      </w:r>
      <w:br/>
      <w:r>
        <w:t>None</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600DE6" w:rsidP="00600DE6" w:rsidRDefault="00600DE6" w14:paraId="4C0932E3" w14:textId="77777777">
      <w:r>
        <w:t xml:space="preserve">Anderson, M.D. 2003. </w:t>
      </w:r>
      <w:proofErr w:type="spellStart"/>
      <w:r>
        <w:t>Bouteloua</w:t>
      </w:r>
      <w:proofErr w:type="spellEnd"/>
      <w:r>
        <w:t xml:space="preserve"> </w:t>
      </w:r>
      <w:proofErr w:type="spellStart"/>
      <w:r>
        <w:t>gracilis</w:t>
      </w:r>
      <w:proofErr w:type="spellEnd"/>
      <w:r>
        <w:t>. In: Fire Effects Information System, [Online]. USDA Forest Service, Rocky Mountain Research Station, Fire Sciences Laboratory (Producer). Available: http://www.fs.fed.us/database/feis/ [ 2005, May 4].</w:t>
      </w:r>
    </w:p>
    <w:p w:rsidR="00600DE6" w:rsidP="00600DE6" w:rsidRDefault="00600DE6" w14:paraId="17F20AB4" w14:textId="77777777"/>
    <w:p w:rsidR="00600DE6" w:rsidP="00600DE6" w:rsidRDefault="00600DE6" w14:paraId="3B9165DF" w14:textId="77777777">
      <w:r>
        <w:t xml:space="preserve">Brown, J.K. and J. </w:t>
      </w:r>
      <w:proofErr w:type="spellStart"/>
      <w:r>
        <w:t>Kapler</w:t>
      </w:r>
      <w:proofErr w:type="spellEnd"/>
      <w:r>
        <w:t xml:space="preserve">-Smith, eds.2000. Wildland fire in ecosystems: effects of fire on flora. Gen. Tech. Rep. RMRS-GTR-42. </w:t>
      </w:r>
      <w:proofErr w:type="spellStart"/>
      <w:r>
        <w:t>vol</w:t>
      </w:r>
      <w:proofErr w:type="spellEnd"/>
      <w:r>
        <w:t xml:space="preserve"> 2. Ogden, UT: USDA Forest Service, Rocky Mountain Research Station. 257 pp.</w:t>
      </w:r>
    </w:p>
    <w:p w:rsidR="00600DE6" w:rsidP="00600DE6" w:rsidRDefault="00600DE6" w14:paraId="53FDE49E" w14:textId="77777777"/>
    <w:p w:rsidR="00600DE6" w:rsidP="00600DE6" w:rsidRDefault="00600DE6" w14:paraId="4E385B9D" w14:textId="77777777">
      <w:r>
        <w:t>Dick-Peddie, W.A. 1993. New Mexico vegetation, past, present and future. Albuquerque, NM: Univ. New Mexico Press. Xxxii, 244 pp.</w:t>
      </w:r>
    </w:p>
    <w:p w:rsidR="00600DE6" w:rsidP="00600DE6" w:rsidRDefault="00600DE6" w14:paraId="631F642F" w14:textId="77777777"/>
    <w:p w:rsidR="00600DE6" w:rsidP="00600DE6" w:rsidRDefault="00600DE6" w14:paraId="46534A39" w14:textId="77777777">
      <w:r>
        <w:t xml:space="preserve">Ford, P.L. 1999. Response of </w:t>
      </w:r>
      <w:proofErr w:type="spellStart"/>
      <w:r>
        <w:t>buffalograss</w:t>
      </w:r>
      <w:proofErr w:type="spellEnd"/>
      <w:r>
        <w:t xml:space="preserve"> (</w:t>
      </w:r>
      <w:proofErr w:type="spellStart"/>
      <w:r>
        <w:t>Buchloe</w:t>
      </w:r>
      <w:proofErr w:type="spellEnd"/>
      <w:r>
        <w:t xml:space="preserve"> </w:t>
      </w:r>
      <w:proofErr w:type="spellStart"/>
      <w:r>
        <w:t>dactyloides</w:t>
      </w:r>
      <w:proofErr w:type="spellEnd"/>
      <w:r>
        <w:t xml:space="preserve">) and blue </w:t>
      </w:r>
      <w:proofErr w:type="spellStart"/>
      <w:r>
        <w:t>grama</w:t>
      </w:r>
      <w:proofErr w:type="spellEnd"/>
      <w:r>
        <w:t xml:space="preserve"> (</w:t>
      </w:r>
      <w:proofErr w:type="spellStart"/>
      <w:r>
        <w:t>Bouteloua</w:t>
      </w:r>
      <w:proofErr w:type="spellEnd"/>
      <w:r>
        <w:t xml:space="preserve"> </w:t>
      </w:r>
      <w:proofErr w:type="spellStart"/>
      <w:r>
        <w:t>gracilis</w:t>
      </w:r>
      <w:proofErr w:type="spellEnd"/>
      <w:r>
        <w:t>) to fire. Great Plains Research 9: 261-276.</w:t>
      </w:r>
    </w:p>
    <w:p w:rsidR="00600DE6" w:rsidP="00600DE6" w:rsidRDefault="00600DE6" w14:paraId="04533CCF" w14:textId="77777777"/>
    <w:p w:rsidR="00600DE6" w:rsidP="00600DE6" w:rsidRDefault="00600DE6" w14:paraId="08508B59" w14:textId="77777777">
      <w:r>
        <w:t xml:space="preserve">Howard, J.L. 1995. </w:t>
      </w:r>
      <w:proofErr w:type="spellStart"/>
      <w:r>
        <w:t>Buchloe</w:t>
      </w:r>
      <w:proofErr w:type="spellEnd"/>
      <w:r>
        <w:t xml:space="preserve"> </w:t>
      </w:r>
      <w:proofErr w:type="spellStart"/>
      <w:r>
        <w:t>dactyloides</w:t>
      </w:r>
      <w:proofErr w:type="spellEnd"/>
      <w:r>
        <w:t xml:space="preserve">. In: Fire Effects Information System, [Online]. </w:t>
      </w:r>
    </w:p>
    <w:p w:rsidR="00600DE6" w:rsidP="00600DE6" w:rsidRDefault="00600DE6" w14:paraId="14FE8703" w14:textId="77777777">
      <w:r>
        <w:t>USDA Forest Service, Rocky Mountain Research Station, Fire Sciences Laboratory (Producer). Available: http://www.fs.fed.us/database/feis/ [2005, May 4].</w:t>
      </w:r>
    </w:p>
    <w:p w:rsidR="00600DE6" w:rsidP="00600DE6" w:rsidRDefault="00600DE6" w14:paraId="038E41FB" w14:textId="77777777"/>
    <w:p w:rsidR="00600DE6" w:rsidP="00600DE6" w:rsidRDefault="00600DE6" w14:paraId="0385DD07" w14:textId="77777777">
      <w:r>
        <w:t>Miller, G. et al. (1993) Terrestrial Ecosystem Survey of the Santa Fe National Forest USDA Forest Service Southwestern Region.</w:t>
      </w:r>
    </w:p>
    <w:p w:rsidR="00600DE6" w:rsidP="00600DE6" w:rsidRDefault="00600DE6" w14:paraId="417D1AC7" w14:textId="77777777"/>
    <w:p w:rsidR="00600DE6" w:rsidP="00600DE6" w:rsidRDefault="00600DE6" w14:paraId="777917D6" w14:textId="77777777">
      <w:r>
        <w:t>NatureServe. 2005. NatureServe Explorer: An online encyclopedia of life [web application]. Version 4.4. NatureServe, Arlington, Virginia. Available http://www.natureserve.org/explorer. (Accessed: May 4, 2005 ).</w:t>
      </w:r>
    </w:p>
    <w:p w:rsidR="00600DE6" w:rsidP="00600DE6" w:rsidRDefault="00600DE6" w14:paraId="7B945AE2" w14:textId="77777777"/>
    <w:p w:rsidR="00600DE6" w:rsidP="00600DE6" w:rsidRDefault="00600DE6" w14:paraId="056F90E8" w14:textId="77777777">
      <w:r>
        <w:t>NatureServe. 2007. International Ecological Classification Standard: Terrestrial Ecological Classifications. NatureServe Central Databases. Arlington, VA. Data current as of 10 February 2007.</w:t>
      </w:r>
    </w:p>
    <w:p w:rsidRPr="00A43E41" w:rsidR="004D5F12" w:rsidP="00600DE6" w:rsidRDefault="004D5F12" w14:paraId="2416D10D"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68BDFA" w14:textId="77777777" w:rsidR="00B97A96" w:rsidRDefault="00B97A96">
      <w:r>
        <w:separator/>
      </w:r>
    </w:p>
  </w:endnote>
  <w:endnote w:type="continuationSeparator" w:id="0">
    <w:p w14:paraId="05EAB2E7" w14:textId="77777777" w:rsidR="00B97A96" w:rsidRDefault="00B97A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A256F1" w14:textId="77777777" w:rsidR="00600DE6" w:rsidRDefault="00600DE6" w:rsidP="00600DE6">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7037FB" w14:textId="77777777" w:rsidR="00B97A96" w:rsidRDefault="00B97A96">
      <w:r>
        <w:separator/>
      </w:r>
    </w:p>
  </w:footnote>
  <w:footnote w:type="continuationSeparator" w:id="0">
    <w:p w14:paraId="648FBB33" w14:textId="77777777" w:rsidR="00B97A96" w:rsidRDefault="00B97A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C47EE9" w14:textId="77777777" w:rsidR="00A43E41" w:rsidRDefault="00A43E41" w:rsidP="00600DE6">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E43607"/>
    <w:pPr>
      <w:ind w:left="720"/>
    </w:pPr>
    <w:rPr>
      <w:rFonts w:ascii="Calibri" w:eastAsia="Calibri" w:hAnsi="Calibri"/>
      <w:sz w:val="22"/>
      <w:szCs w:val="22"/>
    </w:rPr>
  </w:style>
  <w:style w:type="character" w:styleId="Hyperlink">
    <w:name w:val="Hyperlink"/>
    <w:rsid w:val="00E43607"/>
    <w:rPr>
      <w:color w:val="0000FF"/>
      <w:u w:val="single"/>
    </w:rPr>
  </w:style>
  <w:style w:type="paragraph" w:styleId="BalloonText">
    <w:name w:val="Balloon Text"/>
    <w:basedOn w:val="Normal"/>
    <w:link w:val="BalloonTextChar"/>
    <w:uiPriority w:val="99"/>
    <w:semiHidden/>
    <w:unhideWhenUsed/>
    <w:rsid w:val="00171C5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71C5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3480231">
      <w:bodyDiv w:val="1"/>
      <w:marLeft w:val="0"/>
      <w:marRight w:val="0"/>
      <w:marTop w:val="0"/>
      <w:marBottom w:val="0"/>
      <w:divBdr>
        <w:top w:val="none" w:sz="0" w:space="0" w:color="auto"/>
        <w:left w:val="none" w:sz="0" w:space="0" w:color="auto"/>
        <w:bottom w:val="none" w:sz="0" w:space="0" w:color="auto"/>
        <w:right w:val="none" w:sz="0" w:space="0" w:color="auto"/>
      </w:divBdr>
    </w:div>
    <w:div w:id="1383865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TotalTime>
  <Pages>4</Pages>
  <Words>756</Words>
  <Characters>4312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5058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4</cp:revision>
  <cp:lastPrinted>2014-08-21T14:40:00Z</cp:lastPrinted>
  <dcterms:created xsi:type="dcterms:W3CDTF">2017-10-26T21:25:00Z</dcterms:created>
  <dcterms:modified xsi:type="dcterms:W3CDTF">2025-02-12T09:41:33Z</dcterms:modified>
</cp:coreProperties>
</file>