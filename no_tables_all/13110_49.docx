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51D" w:rsidP="00CF551D" w:rsidRDefault="00CF551D">
      <w:pPr>
        <w:pStyle w:val="BpSTitle"/>
      </w:pPr>
      <w:r>
        <w:t>13110</w:t>
      </w:r>
    </w:p>
    <w:p w:rsidR="00CF551D" w:rsidP="00CF551D" w:rsidRDefault="00CF551D">
      <w:pPr>
        <w:pStyle w:val="BpSTitle"/>
      </w:pPr>
      <w:r>
        <w:t>North-Central Interior Dry Oak Forest and Woodland</w:t>
      </w:r>
    </w:p>
    <w:p w:rsidR="00CF551D" w:rsidP="00CF551D" w:rsidRDefault="00CF551D">
      <w:r>
        <w:t>BpS Model/Description Version: Aug. 2020</w:t>
      </w:r>
      <w:r>
        <w:tab/>
      </w:r>
      <w:r>
        <w:tab/>
      </w:r>
      <w:r>
        <w:tab/>
      </w:r>
      <w:r>
        <w:tab/>
      </w:r>
      <w:r>
        <w:tab/>
      </w:r>
      <w:r>
        <w:tab/>
      </w:r>
      <w:r>
        <w:tab/>
      </w:r>
    </w:p>
    <w:p w:rsidR="00CF551D" w:rsidP="00CF551D" w:rsidRDefault="00CF551D"/>
    <w:p w:rsidR="00CF551D" w:rsidP="00CF551D" w:rsidRDefault="00CF551D"/>
    <w:p w:rsidR="00CF551D" w:rsidP="00CF551D" w:rsidRDefault="00CF551D">
      <w:pPr>
        <w:pStyle w:val="InfoPara"/>
      </w:pPr>
      <w:r>
        <w:t>Vegetation Type</w:t>
      </w:r>
    </w:p>
    <w:p w:rsidR="00CF551D" w:rsidP="00CF551D" w:rsidRDefault="00CF551D">
      <w:r>
        <w:t>Forest and Woodland</w:t>
      </w:r>
    </w:p>
    <w:p w:rsidR="00CF551D" w:rsidP="00CF551D" w:rsidRDefault="00CF551D">
      <w:pPr>
        <w:pStyle w:val="InfoPara"/>
      </w:pPr>
      <w:r>
        <w:t>Map Zones</w:t>
      </w:r>
    </w:p>
    <w:p w:rsidR="00CF551D" w:rsidP="00CF551D" w:rsidRDefault="00CF551D">
      <w:r>
        <w:t>49</w:t>
      </w:r>
    </w:p>
    <w:p w:rsidR="00CF551D" w:rsidP="00CF551D" w:rsidRDefault="00CF551D">
      <w:pPr>
        <w:pStyle w:val="InfoPara"/>
      </w:pPr>
      <w:r>
        <w:t>Geographic Range</w:t>
      </w:r>
    </w:p>
    <w:p w:rsidR="00CF551D" w:rsidP="00CF551D" w:rsidRDefault="00CF551D">
      <w:r>
        <w:t xml:space="preserve">North-Central Interior Dry Oak Forest and Woodland is a widespread system throughout the glaciated regions of the Midwest (NatureServe 2007). Within MZ49, this system is found in the Central Corn Belt Plains Level III Ecoregion, where it is associated with prairie and savanna in the Illinois/Indiana Prairies Level IV Ecoregion, the Chicago Lake Plain Ecoregion, and locally in the Kankakee Sand Area Ecoregion (Woods et al. 1998). </w:t>
      </w:r>
      <w:proofErr w:type="spellStart"/>
      <w:r>
        <w:t>BpS</w:t>
      </w:r>
      <w:proofErr w:type="spellEnd"/>
      <w:r>
        <w:t xml:space="preserve"> 1311 is widespread in the small portion of the Southern Michigan/Northern Indiana Drift Plains Level III Ecoregion included within this </w:t>
      </w:r>
      <w:proofErr w:type="spellStart"/>
      <w:r>
        <w:t>mapzone</w:t>
      </w:r>
      <w:proofErr w:type="spellEnd"/>
      <w:r>
        <w:t xml:space="preserve">. In IL, this </w:t>
      </w:r>
      <w:proofErr w:type="spellStart"/>
      <w:r>
        <w:t>BpS</w:t>
      </w:r>
      <w:proofErr w:type="spellEnd"/>
      <w:r>
        <w:t xml:space="preserve"> occurs on moraines and ridges in the Southeastern Wisconsin Till Plains Ecoregion (53), throughout the Central Corn Belt Plains (54) on upper morainal slopes and ravine slopes and on sand </w:t>
      </w:r>
      <w:proofErr w:type="spellStart"/>
      <w:r>
        <w:t>lakeplain</w:t>
      </w:r>
      <w:proofErr w:type="spellEnd"/>
      <w:r>
        <w:t xml:space="preserve">, on uplands throughout the Interior River Valleys and Hills Level III Ecoregion (72) on </w:t>
      </w:r>
      <w:proofErr w:type="spellStart"/>
      <w:r>
        <w:t>Wisconsinan</w:t>
      </w:r>
      <w:proofErr w:type="spellEnd"/>
      <w:r>
        <w:t xml:space="preserve"> and Illinoisan till and river bluffs, and locally in the </w:t>
      </w:r>
      <w:proofErr w:type="spellStart"/>
      <w:r>
        <w:t>Driftless</w:t>
      </w:r>
      <w:proofErr w:type="spellEnd"/>
      <w:r>
        <w:t xml:space="preserve"> Area (52) on drier sites (Woods et al. 2006). In WI, this system occurred in the Southeastern Wisconsin Till Plains (53a, 53b) and </w:t>
      </w:r>
      <w:proofErr w:type="spellStart"/>
      <w:r>
        <w:t>Chiwaukee</w:t>
      </w:r>
      <w:proofErr w:type="spellEnd"/>
      <w:r>
        <w:t xml:space="preserve"> Prairie Region (54e) (</w:t>
      </w:r>
      <w:proofErr w:type="spellStart"/>
      <w:r>
        <w:t>Omernik</w:t>
      </w:r>
      <w:proofErr w:type="spellEnd"/>
      <w:r>
        <w:t xml:space="preserve"> et al. 2000). Although </w:t>
      </w:r>
      <w:proofErr w:type="spellStart"/>
      <w:r>
        <w:t>BpS</w:t>
      </w:r>
      <w:proofErr w:type="spellEnd"/>
      <w:r>
        <w:t xml:space="preserve"> 1311 was characteristic of MZ49, much of the </w:t>
      </w:r>
      <w:proofErr w:type="spellStart"/>
      <w:r>
        <w:t>mapzone</w:t>
      </w:r>
      <w:proofErr w:type="spellEnd"/>
      <w:r>
        <w:t xml:space="preserve"> was characterized by tallgrass prairie, rather than forest. In the unglaciated Shawnee Hills of southern IL, this </w:t>
      </w:r>
      <w:proofErr w:type="spellStart"/>
      <w:r>
        <w:t>BpS</w:t>
      </w:r>
      <w:proofErr w:type="spellEnd"/>
      <w:r>
        <w:t xml:space="preserve"> is replaced by </w:t>
      </w:r>
      <w:proofErr w:type="spellStart"/>
      <w:r>
        <w:t>BpS</w:t>
      </w:r>
      <w:proofErr w:type="spellEnd"/>
      <w:r>
        <w:t xml:space="preserve"> 1305.</w:t>
      </w:r>
    </w:p>
    <w:p w:rsidR="00CF551D" w:rsidP="00CF551D" w:rsidRDefault="00CF551D">
      <w:pPr>
        <w:pStyle w:val="InfoPara"/>
      </w:pPr>
      <w:r>
        <w:t>Biophysical Site Description</w:t>
      </w:r>
    </w:p>
    <w:p w:rsidR="00CF551D" w:rsidP="00CF551D" w:rsidRDefault="00CF551D">
      <w:r>
        <w:t>This system occurs most commonly on level to rolling glacial drift plains and coarse-textured end moraines, kames and outwash plains in north-central IN. Dry oak forest and woodland also occurs in association with oak savanna and prairie on level to rolling drift plains in the region of Ohio known as the Darby Plains, and locally elsewhere within the Eastern Corn Belt Plains. Well-drained sand deposits in the Huron/Erie Lake Plains also support dry oak forest and woodland. Oak-dominated forests typically occur in areas of relatively steep surface drainage profiles and/or on soils with excessive internal drainage or coarser textures than silt loam (Lindsey et al. 1969). Common to all these landforms is well-drained, acidic soil characterized by loamy sand and sandy loam. Dry landscape settings, such as on western and southern aspects and upper slopes and ridge tops are conducive to the development of this system. Dry oak forest and woodland occurs in generally the same settings as dry-mesic oak forest and woodland, but is associated with greater fire frequency due to local landscape characteristics or anthropogenic activity. Native Americans played a critical role in the development and maintenance of oak-</w:t>
      </w:r>
      <w:r>
        <w:lastRenderedPageBreak/>
        <w:t>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CF551D" w:rsidP="00CF551D" w:rsidRDefault="00CF551D">
      <w:pPr>
        <w:pStyle w:val="InfoPara"/>
      </w:pPr>
      <w:r>
        <w:t>Vegetation Description</w:t>
      </w:r>
    </w:p>
    <w:p w:rsidR="00CF551D" w:rsidP="00CF551D" w:rsidRDefault="00CF551D">
      <w:r>
        <w:t xml:space="preserve">Typically, the vegetation consists of forests dominated by oaks, especially white oak (Quercus alba), black oak (Quercus </w:t>
      </w:r>
      <w:proofErr w:type="spellStart"/>
      <w:r>
        <w:t>velutina</w:t>
      </w:r>
      <w:proofErr w:type="spellEnd"/>
      <w:r>
        <w:t xml:space="preserve">) and northern pin oak (Quercus </w:t>
      </w:r>
      <w:proofErr w:type="spellStart"/>
      <w:r>
        <w:t>ellipsoidalis</w:t>
      </w:r>
      <w:proofErr w:type="spellEnd"/>
      <w:r>
        <w:t>). Along with oaks are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xml:space="preserve">). Red oak (Quercus </w:t>
      </w:r>
      <w:proofErr w:type="spellStart"/>
      <w:r>
        <w:t>rubra</w:t>
      </w:r>
      <w:proofErr w:type="spellEnd"/>
      <w:r>
        <w:t>) and white ash (</w:t>
      </w:r>
      <w:proofErr w:type="spellStart"/>
      <w:r>
        <w:t>Fraxinus</w:t>
      </w:r>
      <w:proofErr w:type="spellEnd"/>
      <w:r>
        <w:t xml:space="preserve"> </w:t>
      </w:r>
      <w:proofErr w:type="spellStart"/>
      <w:r>
        <w:t>americana</w:t>
      </w:r>
      <w:proofErr w:type="spellEnd"/>
      <w:r>
        <w:t xml:space="preserve">), characteristic of dry-mesic to mesic forests, have increased due to fire suppression (NatureServe 2007). Currently, decades of fire </w:t>
      </w:r>
      <w:proofErr w:type="spellStart"/>
      <w:r>
        <w:t>suppresssion</w:t>
      </w:r>
      <w:proofErr w:type="spellEnd"/>
      <w:r>
        <w:t xml:space="preserve"> have created </w:t>
      </w:r>
      <w:proofErr w:type="spellStart"/>
      <w:r>
        <w:t>subcanopies</w:t>
      </w:r>
      <w:proofErr w:type="spellEnd"/>
      <w:r>
        <w:t xml:space="preserve"> and shrub layers that are dominated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and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(Gaultheria </w:t>
      </w:r>
      <w:proofErr w:type="spellStart"/>
      <w:r>
        <w:t>procumbens</w:t>
      </w:r>
      <w:proofErr w:type="spellEnd"/>
      <w:r>
        <w:t xml:space="preserve">), lowbush blueberry (Vaccinium </w:t>
      </w:r>
      <w:proofErr w:type="spellStart"/>
      <w:r>
        <w:t>angustifolium</w:t>
      </w:r>
      <w:proofErr w:type="spellEnd"/>
      <w:r>
        <w:t>) and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CF551D" w:rsidP="00CF551D" w:rsidRDefault="00CF551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F551D" w:rsidP="00CF551D" w:rsidRDefault="00CF551D">
      <w:pPr>
        <w:pStyle w:val="InfoPara"/>
      </w:pPr>
      <w:r>
        <w:t>Disturbance Description</w:t>
      </w:r>
    </w:p>
    <w:p w:rsidR="00CF551D" w:rsidP="00CF551D" w:rsidRDefault="00CF551D">
      <w:r>
        <w:t xml:space="preserve">The North-Central Interior Dry Oak Forest and Woodland is predominantly Fire Regime I, characterized by low-severity surface fires, but replacement fires of Fire Regime IV would have also occurred at 35-200yr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 to 17yrs (Henderson and Long, 1984). Closed-canopy oak forests would develop where fire return intervals stretched beyond 20-40yrs (Crow, 1988). Shade-tolerant, fire-sensitive maples (and associated late-successional trees) would regenerate and form understories beneath oak </w:t>
      </w:r>
      <w:r>
        <w:lastRenderedPageBreak/>
        <w:t xml:space="preserve">canopies when fire was excluded over several decades. With continued fire exclusion, maple and other late-successional species would gradually replace overstory oaks through gap capture (Sutherland and Hutchinson 2003). These shade-tolerant species would eventually form layered strata of differing heights that would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grasslands, and mesic forests dominated by red and sugar maple. Fire frequency and intensity determined the proportion of each of these landscape ecosystems across the landscape matrix. Historically, bison grazing would have similarly maintained open conditions in very localized patches within savannas. Currently, an overabundance of deer is limiting oak regeneration in remnant oak forests in portions of MZ52.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CF551D" w:rsidP="00CF551D" w:rsidRDefault="00CF551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F551D" w:rsidP="00CF551D" w:rsidRDefault="00CF551D">
      <w:pPr>
        <w:pStyle w:val="InfoPara"/>
      </w:pPr>
      <w:r>
        <w:t>Scale Description</w:t>
      </w:r>
    </w:p>
    <w:p w:rsidR="00CF551D" w:rsidP="00CF551D" w:rsidRDefault="00CF551D">
      <w:r>
        <w:t>Pre-European oak forests covered hundreds of thousands of contiguous acres. When considered as a matrix with savannas and prairies, estimated acreage increases significantly.</w:t>
      </w:r>
    </w:p>
    <w:p w:rsidR="00CF551D" w:rsidP="00CF551D" w:rsidRDefault="00CF551D">
      <w:pPr>
        <w:pStyle w:val="InfoPara"/>
      </w:pPr>
      <w:r>
        <w:t>Adjacency or Identification Concerns</w:t>
      </w:r>
    </w:p>
    <w:p w:rsidR="00CF551D" w:rsidP="00CF551D" w:rsidRDefault="00CF551D">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 to 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closed oak forest. In areas where flat outwash extended beyond ice-contact terrain or end moraine, savannas would typically occur in the former abutting a closed forest on </w:t>
      </w:r>
      <w:r>
        <w:lastRenderedPageBreak/>
        <w:t xml:space="preserve">the latter landforms. Fires often burned from a west to east direction and stopped on the western edge of rivers (Gleason 1913), leaving eastern edges forested. </w:t>
      </w:r>
    </w:p>
    <w:p w:rsidR="00CF551D" w:rsidP="00CF551D" w:rsidRDefault="00CF551D"/>
    <w:p w:rsidR="00CF551D" w:rsidP="00CF551D" w:rsidRDefault="00CF551D">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Furthermore, due to the naturally short life span of northern pin oak, red maple is poised to maintain its dominance once it has established a stable population. Its modifying </w:t>
      </w:r>
      <w:r w:rsidR="00761C0E">
        <w:t>effects</w:t>
      </w:r>
      <w:r>
        <w:t xml:space="preserve"> on understory shade and quick nutrient uptake will exclude the understory intolerant northern pin oak. Implications for forestry, wildlife, and pest and disease outbreaks become apparent in the future.</w:t>
      </w:r>
    </w:p>
    <w:p w:rsidR="00CF551D" w:rsidP="00CF551D" w:rsidRDefault="00CF551D"/>
    <w:p w:rsidR="00CF551D" w:rsidP="00CF551D" w:rsidRDefault="00CF551D">
      <w:r>
        <w:t xml:space="preserve">Today, with fragmentation, development, and </w:t>
      </w:r>
      <w:proofErr w:type="spellStart"/>
      <w:r>
        <w:t>mesophytic</w:t>
      </w:r>
      <w:proofErr w:type="spellEnd"/>
      <w:r>
        <w:t xml:space="preserve"> species invasion, few original dry oak </w:t>
      </w:r>
      <w:proofErr w:type="gramStart"/>
      <w:r>
        <w:t>forest</w:t>
      </w:r>
      <w:proofErr w:type="gramEnd"/>
      <w:r>
        <w:t xml:space="preserve"> remain.</w:t>
      </w:r>
    </w:p>
    <w:p w:rsidR="00CF551D" w:rsidP="00CF551D" w:rsidRDefault="00CF551D">
      <w:pPr>
        <w:pStyle w:val="InfoPara"/>
      </w:pPr>
      <w:r>
        <w:t>Issues or Problems</w:t>
      </w:r>
    </w:p>
    <w:p w:rsidR="00CF551D" w:rsidP="00CF551D" w:rsidRDefault="00CF551D"/>
    <w:p w:rsidR="00CF551D" w:rsidP="00CF551D" w:rsidRDefault="00CF551D">
      <w:pPr>
        <w:pStyle w:val="InfoPara"/>
      </w:pPr>
      <w:r>
        <w:t>Native Uncharacteristic Conditions</w:t>
      </w:r>
    </w:p>
    <w:p w:rsidR="00CF551D" w:rsidP="00CF551D" w:rsidRDefault="00CF551D">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 Many occurrences of dry oak forest and woodland likely represent fire-suppressed oak barrens and savanna.</w:t>
      </w:r>
    </w:p>
    <w:p w:rsidR="00CF551D" w:rsidP="00CF551D" w:rsidRDefault="00CF551D">
      <w:pPr>
        <w:pStyle w:val="InfoPara"/>
      </w:pPr>
      <w:r>
        <w:t>Comments</w:t>
      </w:r>
    </w:p>
    <w:p w:rsidR="0042296C" w:rsidP="0042296C" w:rsidRDefault="0042296C">
      <w:pPr>
        <w:rPr>
          <w:b/>
        </w:rPr>
      </w:pPr>
    </w:p>
    <w:p w:rsidR="0042296C" w:rsidP="0042296C" w:rsidRDefault="0042296C">
      <w:pPr>
        <w:rPr>
          <w:b/>
        </w:rPr>
      </w:pPr>
    </w:p>
    <w:p w:rsidR="00CF551D" w:rsidP="00CF551D" w:rsidRDefault="00CF551D">
      <w:pPr>
        <w:pStyle w:val="ReportSection"/>
      </w:pPr>
      <w:r>
        <w:t>Succession Classes</w:t>
      </w:r>
    </w:p>
    <w:p w:rsidR="00CF551D" w:rsidP="00CF551D" w:rsidRDefault="00CF551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F551D" w:rsidP="00CF551D" w:rsidRDefault="00CF551D">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CF551D" w:rsidP="00CF551D" w:rsidRDefault="00CF551D"/>
    <w:p w:rsidR="00CF551D" w:rsidP="00CF551D" w:rsidRDefault="00CF551D">
      <w:pPr>
        <w:pStyle w:val="SClassInfoPara"/>
      </w:pPr>
      <w:r>
        <w:t>Indicator Species</w:t>
      </w:r>
    </w:p>
    <w:p w:rsidR="00CF551D" w:rsidP="00CF551D" w:rsidRDefault="00CF551D"/>
    <w:p w:rsidR="00CF551D" w:rsidP="00CF551D" w:rsidRDefault="00CF551D">
      <w:pPr>
        <w:pStyle w:val="SClassInfoPara"/>
      </w:pPr>
      <w:r>
        <w:t>Description</w:t>
      </w:r>
    </w:p>
    <w:p w:rsidR="00CF551D" w:rsidP="00CF551D" w:rsidRDefault="00CF551D">
      <w:r>
        <w:lastRenderedPageBreak/>
        <w:t>Class A is grassland maintained by frequently recurring fire. Native Americans used these lands for hunting, and agriculture/native plant gathering. If fire is absent for a few years, tree seedlings and sprouts will establish and move the community to the</w:t>
      </w:r>
      <w:r w:rsidR="00761C0E">
        <w:t xml:space="preserve"> mid-seral, open stage</w:t>
      </w:r>
      <w:r>
        <w:t>. Heavy grazing, though unlikely to have large-scale impact, would have kept certain patches from progressing to a woody shrub vegetation stage and would have maintained class A.</w:t>
      </w:r>
    </w:p>
    <w:p w:rsidR="00CF551D" w:rsidP="00CF551D" w:rsidRDefault="00CF551D"/>
    <w:p>
      <w:r>
        <w:rPr>
          <w:i/>
          <w:u w:val="single"/>
        </w:rPr>
        <w:t>Maximum Tree Size Class</w:t>
      </w:r>
      <w:br/>
      <w:r>
        <w:t>None</w:t>
      </w:r>
    </w:p>
    <w:p w:rsidR="00CF551D" w:rsidP="00CF551D" w:rsidRDefault="00CF551D">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CF551D" w:rsidP="00CF551D" w:rsidRDefault="00CF551D"/>
    <w:p w:rsidR="00CF551D" w:rsidP="00CF551D" w:rsidRDefault="00CF551D">
      <w:pPr>
        <w:pStyle w:val="SClassInfoPara"/>
      </w:pPr>
      <w:r>
        <w:t>Indicator Species</w:t>
      </w:r>
    </w:p>
    <w:p w:rsidR="00CF551D" w:rsidP="00CF551D" w:rsidRDefault="00CF551D"/>
    <w:p w:rsidR="00CF551D" w:rsidP="00CF551D" w:rsidRDefault="00CF551D">
      <w:pPr>
        <w:pStyle w:val="SClassInfoPara"/>
      </w:pPr>
      <w:r>
        <w:t>Description</w:t>
      </w:r>
    </w:p>
    <w:p w:rsidR="00CF551D" w:rsidP="0042296C" w:rsidRDefault="00CF551D">
      <w:r>
        <w:t>This is an early tree regeneration (root and stump sp</w:t>
      </w:r>
      <w:r w:rsidR="00761C0E">
        <w:t>routs) phase</w:t>
      </w:r>
      <w:r>
        <w:t xml:space="preserve">. </w:t>
      </w:r>
    </w:p>
    <w:p w:rsidR="00CF551D" w:rsidP="00CF551D" w:rsidRDefault="00CF551D"/>
    <w:p>
      <w:r>
        <w:rPr>
          <w:i/>
          <w:u w:val="single"/>
        </w:rPr>
        <w:t>Maximum Tree Size Class</w:t>
      </w:r>
      <w:br/>
      <w:r>
        <w:t>Pole 5-9" DBH</w:t>
      </w:r>
    </w:p>
    <w:p w:rsidR="00CF551D" w:rsidP="00CF551D" w:rsidRDefault="00CF551D">
      <w:pPr>
        <w:pStyle w:val="InfoPara"/>
        <w:pBdr>
          <w:top w:val="single" w:color="auto" w:sz="4" w:space="1"/>
        </w:pBdr>
      </w:pPr>
      <w:r>
        <w:t>Class C</w:t>
      </w:r>
      <w:r>
        <w:tab/>
        <w:t>38</w:t>
      </w:r>
      <w:r w:rsidR="002A3B10">
        <w:tab/>
      </w:r>
      <w:r w:rsidR="002A3B10">
        <w:tab/>
      </w:r>
      <w:r w:rsidR="002A3B10">
        <w:tab/>
      </w:r>
      <w:r w:rsidR="002A3B10">
        <w:tab/>
      </w:r>
      <w:r w:rsidR="004F7795">
        <w:t>Mid Development 2 - Open</w:t>
      </w:r>
    </w:p>
    <w:p w:rsidR="00CF551D" w:rsidP="00CF551D" w:rsidRDefault="00CF551D"/>
    <w:p w:rsidR="00CF551D" w:rsidP="00CF551D" w:rsidRDefault="00CF551D">
      <w:pPr>
        <w:pStyle w:val="SClassInfoPara"/>
      </w:pPr>
      <w:r>
        <w:t>Indicator Species</w:t>
      </w:r>
    </w:p>
    <w:p w:rsidR="00CF551D" w:rsidP="00CF551D" w:rsidRDefault="00CF551D"/>
    <w:p w:rsidR="00CF551D" w:rsidP="00CF551D" w:rsidRDefault="00CF551D">
      <w:pPr>
        <w:pStyle w:val="SClassInfoPara"/>
      </w:pPr>
      <w:r>
        <w:t>Description</w:t>
      </w:r>
    </w:p>
    <w:p w:rsidR="0042296C" w:rsidP="0042296C" w:rsidRDefault="00CF551D">
      <w:r>
        <w:t xml:space="preserve">This class is defined as oak savanna and woodland. </w:t>
      </w:r>
    </w:p>
    <w:p w:rsidR="00CF551D" w:rsidP="00CF551D" w:rsidRDefault="00CF551D"/>
    <w:p w:rsidR="00CF551D" w:rsidP="00CF551D" w:rsidRDefault="00CF551D"/>
    <w:p>
      <w:r>
        <w:rPr>
          <w:i/>
          <w:u w:val="single"/>
        </w:rPr>
        <w:t>Maximum Tree Size Class</w:t>
      </w:r>
      <w:br/>
      <w:r>
        <w:t>Large 21-33"DBH</w:t>
      </w:r>
    </w:p>
    <w:p w:rsidR="00CF551D" w:rsidP="00CF551D" w:rsidRDefault="00CF551D">
      <w:pPr>
        <w:pStyle w:val="InfoPara"/>
        <w:pBdr>
          <w:top w:val="single" w:color="auto" w:sz="4" w:space="1"/>
        </w:pBdr>
      </w:pPr>
      <w:r>
        <w:t>Class D</w:t>
      </w:r>
      <w:r>
        <w:tab/>
        <w:t>48</w:t>
      </w:r>
      <w:r w:rsidR="002A3B10">
        <w:tab/>
      </w:r>
      <w:r w:rsidR="002A3B10">
        <w:tab/>
      </w:r>
      <w:r w:rsidR="002A3B10">
        <w:tab/>
      </w:r>
      <w:r w:rsidR="002A3B10">
        <w:tab/>
      </w:r>
      <w:r w:rsidR="004F7795">
        <w:t>Late Development 1 - Open</w:t>
      </w:r>
    </w:p>
    <w:p w:rsidR="00CF551D" w:rsidP="00CF551D" w:rsidRDefault="00CF551D"/>
    <w:p w:rsidR="00CF551D" w:rsidP="00CF551D" w:rsidRDefault="00CF551D">
      <w:pPr>
        <w:pStyle w:val="SClassInfoPara"/>
      </w:pPr>
      <w:r>
        <w:t>Indicator Species</w:t>
      </w:r>
    </w:p>
    <w:p w:rsidR="00CF551D" w:rsidP="00CF551D" w:rsidRDefault="00CF551D"/>
    <w:p w:rsidR="00CF551D" w:rsidP="00CF551D" w:rsidRDefault="00CF551D">
      <w:pPr>
        <w:pStyle w:val="SClassInfoPara"/>
      </w:pPr>
      <w:r>
        <w:t>Description</w:t>
      </w:r>
    </w:p>
    <w:p w:rsidR="00CF551D" w:rsidP="00CF551D" w:rsidRDefault="00CF551D">
      <w:r>
        <w:t xml:space="preserve">Class D is defined as an oak forest. Open understories of oak seedlings exist. If the late-succession open forest type persists for </w:t>
      </w:r>
      <w:r w:rsidR="00761C0E">
        <w:t>~</w:t>
      </w:r>
      <w:r>
        <w:t xml:space="preserve">80yrs without any type of fire, it will convert to a late-succession mixed </w:t>
      </w:r>
      <w:proofErr w:type="spellStart"/>
      <w:r>
        <w:t>mesophytic</w:t>
      </w:r>
      <w:proofErr w:type="spellEnd"/>
      <w:r>
        <w:t xml:space="preserve"> closed forest type. This conversion is a result of species shift from dominant oaks to dominant maple, basswood, and beech, which do not support fire as readily.</w:t>
      </w:r>
    </w:p>
    <w:p w:rsidR="00CF551D" w:rsidP="00CF551D" w:rsidRDefault="00CF551D"/>
    <w:p>
      <w:r>
        <w:rPr>
          <w:i/>
          <w:u w:val="single"/>
        </w:rPr>
        <w:t>Maximum Tree Size Class</w:t>
      </w:r>
      <w:br/>
      <w:r>
        <w:t>Large 21-33"DBH</w:t>
      </w:r>
    </w:p>
    <w:p w:rsidR="00CF551D" w:rsidP="00CF551D" w:rsidRDefault="00CF551D">
      <w:pPr>
        <w:pStyle w:val="InfoPara"/>
        <w:pBdr>
          <w:top w:val="single" w:color="auto" w:sz="4" w:space="1"/>
        </w:pBdr>
      </w:pPr>
      <w:r>
        <w:t>Class E</w:t>
      </w:r>
      <w:r>
        <w:tab/>
        <w:t>4</w:t>
      </w:r>
      <w:r w:rsidR="002A3B10">
        <w:tab/>
      </w:r>
      <w:r w:rsidR="002A3B10">
        <w:tab/>
      </w:r>
      <w:r w:rsidR="002A3B10">
        <w:tab/>
      </w:r>
      <w:r w:rsidR="002A3B10">
        <w:tab/>
      </w:r>
      <w:r w:rsidR="004F7795">
        <w:t>Late Development 2 - Closed</w:t>
      </w:r>
    </w:p>
    <w:p w:rsidR="00CF551D" w:rsidP="00CF551D" w:rsidRDefault="00CF551D"/>
    <w:p w:rsidR="00CF551D" w:rsidP="00CF551D" w:rsidRDefault="00CF551D">
      <w:pPr>
        <w:pStyle w:val="SClassInfoPara"/>
      </w:pPr>
      <w:r>
        <w:t>Indicator Species</w:t>
      </w:r>
    </w:p>
    <w:p w:rsidR="00CF551D" w:rsidP="00CF551D" w:rsidRDefault="00CF551D"/>
    <w:p w:rsidR="00CF551D" w:rsidP="00CF551D" w:rsidRDefault="00CF551D">
      <w:pPr>
        <w:pStyle w:val="SClassInfoPara"/>
      </w:pPr>
      <w:r>
        <w:t>Description</w:t>
      </w:r>
    </w:p>
    <w:p w:rsidR="00CF551D" w:rsidP="00CF551D" w:rsidRDefault="00CF551D">
      <w:r>
        <w:t xml:space="preserve">Maple forests develop during the absence of fire. Dense understories of shade-tolerant species develop. </w:t>
      </w:r>
      <w:r w:rsidR="00761C0E">
        <w:t>This class</w:t>
      </w:r>
      <w:r>
        <w:t xml:space="preserve"> is characterized by closed canopy forest that can persist in the absence of disturbance. </w:t>
      </w:r>
      <w:bookmarkStart w:name="_GoBack" w:id="0"/>
      <w:bookmarkEnd w:id="0"/>
    </w:p>
    <w:p w:rsidR="00CF551D" w:rsidP="00CF551D" w:rsidRDefault="00CF551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F551D" w:rsidP="00CF551D" w:rsidRDefault="00CF551D">
      <w:r>
        <w:t>Braun, E. L. 1950. Deciduous forests of eastern North America. Hafner Publishing Company, New York, NY.</w:t>
      </w:r>
    </w:p>
    <w:p w:rsidR="00CF551D" w:rsidP="00CF551D" w:rsidRDefault="00CF551D"/>
    <w:p w:rsidR="00CF551D" w:rsidP="00CF551D" w:rsidRDefault="00CF551D">
      <w:r>
        <w:t xml:space="preserve">Comer, P. J., D. A. Albert, H. A. Wells, B. L. Hart, J. B. </w:t>
      </w:r>
      <w:proofErr w:type="spellStart"/>
      <w:r>
        <w:t>Raab</w:t>
      </w:r>
      <w:proofErr w:type="spellEnd"/>
      <w:r>
        <w:t xml:space="preserve">, D. L. Price, D. M. </w:t>
      </w:r>
      <w:proofErr w:type="spellStart"/>
      <w:r>
        <w:t>Kashian</w:t>
      </w:r>
      <w:proofErr w:type="spellEnd"/>
      <w:r>
        <w:t xml:space="preserve">, R. A. Corner, and D. W. </w:t>
      </w:r>
      <w:proofErr w:type="spellStart"/>
      <w:r>
        <w:t>Schuen</w:t>
      </w:r>
      <w:proofErr w:type="spellEnd"/>
      <w:r>
        <w:t>. 1995. Michigan's Native Landscape as Interpreted from the General Land Office Surveys 1816-1856. Michigan Natural Features Inventory, Lansing, MI. 78pp.</w:t>
      </w:r>
    </w:p>
    <w:p w:rsidR="00CF551D" w:rsidP="00CF551D" w:rsidRDefault="00CF551D"/>
    <w:p w:rsidR="00CF551D" w:rsidP="00CF551D" w:rsidRDefault="00CF551D">
      <w:r>
        <w:t xml:space="preserve">Corner, R. A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CF551D" w:rsidP="00CF551D" w:rsidRDefault="00CF551D"/>
    <w:p w:rsidR="00CF551D" w:rsidP="00CF551D" w:rsidRDefault="00CF551D">
      <w:r>
        <w:t xml:space="preserve">Crow, T. R. 1988. Reproductive mode and mechanisms for self-replacement of northern red oak (Quercus </w:t>
      </w:r>
      <w:proofErr w:type="spellStart"/>
      <w:r>
        <w:t>rubra</w:t>
      </w:r>
      <w:proofErr w:type="spellEnd"/>
      <w:r>
        <w:t>)—A review. Forest Science: 34: 19-40.</w:t>
      </w:r>
    </w:p>
    <w:p w:rsidR="00CF551D" w:rsidP="00CF551D" w:rsidRDefault="00CF551D"/>
    <w:p w:rsidR="00CF551D" w:rsidP="00CF551D" w:rsidRDefault="00CF551D">
      <w:r>
        <w:lastRenderedPageBreak/>
        <w:t xml:space="preserve">Cutter, B. E. and R. P. </w:t>
      </w:r>
      <w:proofErr w:type="spellStart"/>
      <w:r>
        <w:t>Guyette</w:t>
      </w:r>
      <w:proofErr w:type="spellEnd"/>
      <w:r>
        <w:t>. 1994. Fire history of an oak-hickory ridge top in the Missouri Ozarks. American Midland Naturalist 132: 393-398.</w:t>
      </w:r>
    </w:p>
    <w:p w:rsidR="00CF551D" w:rsidP="00CF551D" w:rsidRDefault="00CF551D"/>
    <w:p w:rsidR="00CF551D" w:rsidP="00CF551D" w:rsidRDefault="00CF551D">
      <w:r>
        <w:t xml:space="preserve">Gleason, H. A. 1913. The relation of forest distribution and prairie fires in the Middle West. </w:t>
      </w:r>
      <w:proofErr w:type="spellStart"/>
      <w:r>
        <w:t>Torreya</w:t>
      </w:r>
      <w:proofErr w:type="spellEnd"/>
      <w:r>
        <w:t xml:space="preserve"> 13: 173-181.</w:t>
      </w:r>
    </w:p>
    <w:p w:rsidR="00CF551D" w:rsidP="00CF551D" w:rsidRDefault="00CF551D"/>
    <w:p w:rsidR="00CF551D" w:rsidP="00CF551D" w:rsidRDefault="00CF551D">
      <w:r>
        <w:t>Greller, A. M. 1988. Deciduous forest. Pages 288-316 in: M. G. Barbour and W. D. Billings, editors. North American terrestrial vegetation. Cambridge University Press, New York.</w:t>
      </w:r>
    </w:p>
    <w:p w:rsidR="00CF551D" w:rsidP="00CF551D" w:rsidRDefault="00CF551D"/>
    <w:p w:rsidR="00CF551D" w:rsidP="00CF551D" w:rsidRDefault="00CF551D">
      <w:r>
        <w:t>Henderson, N. R. and J. N. Long. 1984. A comparison of stand structure and fire history in two black oak woodlands in northwestern Indiana. Botanical Gazette 145: 222-228.</w:t>
      </w:r>
    </w:p>
    <w:p w:rsidR="00CF551D" w:rsidP="00CF551D" w:rsidRDefault="00CF551D"/>
    <w:p w:rsidR="00CF551D" w:rsidP="00CF551D" w:rsidRDefault="00CF551D">
      <w:r>
        <w:t>NatureServe. 2007a. International Ecological Classification Standard: Terrestrial Ecological Classifications. NatureServe Central Databases. Arlington, VA. Data current as of 10 February 2007.</w:t>
      </w:r>
    </w:p>
    <w:p w:rsidR="00CF551D" w:rsidP="00CF551D" w:rsidRDefault="00CF551D"/>
    <w:p w:rsidR="00CF551D" w:rsidP="00CF551D" w:rsidRDefault="00CF551D">
      <w:r>
        <w:t>NatureServe. 2007b. NatureServe Explorer: An online encyclopedia of life [web application]. Version 4.7. NatureServe, Arlington, VA. 21 November 2007 http: // www.natureserve.org/explorer.</w:t>
      </w:r>
    </w:p>
    <w:p w:rsidR="00CF551D" w:rsidP="00CF551D" w:rsidRDefault="00CF551D"/>
    <w:p w:rsidR="00CF551D" w:rsidP="00CF551D" w:rsidRDefault="00CF551D">
      <w:r>
        <w:t xml:space="preserve">Schuler, T.M. and W. R. McClain. 2003. Fire history of a ridge and valley oak forest. Newtown Square, PA, USDA Forest Service, Northeastern Forest Service. </w:t>
      </w:r>
    </w:p>
    <w:p w:rsidR="00CF551D" w:rsidP="00CF551D" w:rsidRDefault="00CF551D"/>
    <w:p w:rsidR="00CF551D" w:rsidP="00CF551D" w:rsidRDefault="00CF551D">
      <w:r>
        <w:t xml:space="preserve">Sutherland, E.K., T. F. Hutchinson, D. A. </w:t>
      </w:r>
      <w:proofErr w:type="spellStart"/>
      <w:r>
        <w:t>Yaussy</w:t>
      </w:r>
      <w:proofErr w:type="spellEnd"/>
      <w:r>
        <w:t>. 2003. Introduction, study area description, and experimental design (Chapter 1). Newtown Square, PA, USDA Forest Service, Northeastern Research Station.</w:t>
      </w:r>
    </w:p>
    <w:p w:rsidR="00CF551D" w:rsidP="00CF551D" w:rsidRDefault="00CF551D"/>
    <w:p w:rsidR="00CF551D" w:rsidP="00CF551D" w:rsidRDefault="00CF551D">
      <w:r>
        <w:t xml:space="preserve">Woods, A. J., </w:t>
      </w:r>
      <w:proofErr w:type="spellStart"/>
      <w:r>
        <w:t>Omernik</w:t>
      </w:r>
      <w:proofErr w:type="spellEnd"/>
      <w:r>
        <w:t xml:space="preserve">, J. M., Brockman, C. S., Gerber, T. D., </w:t>
      </w:r>
      <w:proofErr w:type="spellStart"/>
      <w:r>
        <w:t>Hosteter</w:t>
      </w:r>
      <w:proofErr w:type="spellEnd"/>
      <w:r>
        <w:t>, W. D, and S. H. Azevedo. 1998, Ecoregions of Indiana and Ohio (2-sided color poster with map, descriptive text, summary tables, and photographs): Reston, Virginia, U.S. Geological Survey, scale 1: 500,000.</w:t>
      </w:r>
    </w:p>
    <w:p w:rsidRPr="00A43E41" w:rsidR="004D5F12" w:rsidP="00CF551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315" w:rsidRDefault="00AF6315">
      <w:r>
        <w:separator/>
      </w:r>
    </w:p>
  </w:endnote>
  <w:endnote w:type="continuationSeparator" w:id="0">
    <w:p w:rsidR="00AF6315" w:rsidRDefault="00AF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51D" w:rsidRDefault="00CF551D" w:rsidP="00CF55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315" w:rsidRDefault="00AF6315">
      <w:r>
        <w:separator/>
      </w:r>
    </w:p>
  </w:footnote>
  <w:footnote w:type="continuationSeparator" w:id="0">
    <w:p w:rsidR="00AF6315" w:rsidRDefault="00AF6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F55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296C"/>
    <w:pPr>
      <w:ind w:left="720"/>
    </w:pPr>
    <w:rPr>
      <w:rFonts w:ascii="Calibri" w:eastAsia="Calibri" w:hAnsi="Calibri"/>
      <w:sz w:val="22"/>
      <w:szCs w:val="22"/>
    </w:rPr>
  </w:style>
  <w:style w:type="character" w:styleId="Hyperlink">
    <w:name w:val="Hyperlink"/>
    <w:rsid w:val="00422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54023">
      <w:bodyDiv w:val="1"/>
      <w:marLeft w:val="0"/>
      <w:marRight w:val="0"/>
      <w:marTop w:val="0"/>
      <w:marBottom w:val="0"/>
      <w:divBdr>
        <w:top w:val="none" w:sz="0" w:space="0" w:color="auto"/>
        <w:left w:val="none" w:sz="0" w:space="0" w:color="auto"/>
        <w:bottom w:val="none" w:sz="0" w:space="0" w:color="auto"/>
        <w:right w:val="none" w:sz="0" w:space="0" w:color="auto"/>
      </w:divBdr>
    </w:div>
    <w:div w:id="18063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2364</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2014-08-21T15:03:00Z</cp:lastPrinted>
  <dcterms:created xsi:type="dcterms:W3CDTF">2018-06-14T13:21:00Z</dcterms:created>
  <dcterms:modified xsi:type="dcterms:W3CDTF">2025-02-12T09:41:43Z</dcterms:modified>
</cp:coreProperties>
</file>