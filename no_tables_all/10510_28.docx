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DD" w:rsidP="00262DDD" w:rsidRDefault="00262DDD" w14:paraId="7DEB8C6A" w14:textId="77777777">
      <w:pPr>
        <w:pStyle w:val="BpSTitle"/>
      </w:pPr>
      <w:r>
        <w:t>10510</w:t>
      </w:r>
    </w:p>
    <w:p w:rsidR="00262DDD" w:rsidP="00262DDD" w:rsidRDefault="00262DDD" w14:paraId="5076AE4D" w14:textId="77777777">
      <w:pPr>
        <w:pStyle w:val="BpSTitle"/>
      </w:pPr>
      <w:r>
        <w:t>Southern Rocky Mountain Dry-Mesic Montane Mixed Conifer Forest and Woodland</w:t>
      </w:r>
    </w:p>
    <w:p w:rsidR="00262DDD" w:rsidP="00262DDD" w:rsidRDefault="00262DDD" w14:paraId="74099A1C" w14:textId="4057988B">
      <w:r>
        <w:t>BpS Model/Description Version: Aug. 2020</w:t>
      </w:r>
      <w:r>
        <w:tab/>
      </w:r>
      <w:r>
        <w:tab/>
      </w:r>
      <w:r>
        <w:tab/>
      </w:r>
      <w:r>
        <w:tab/>
      </w:r>
      <w:r>
        <w:tab/>
      </w:r>
      <w:r>
        <w:tab/>
      </w:r>
      <w:r>
        <w:tab/>
      </w:r>
    </w:p>
    <w:p w:rsidR="00262DDD" w:rsidP="00262DDD" w:rsidRDefault="00262DDD" w14:paraId="2F6A11B8" w14:textId="77777777"/>
    <w:p w:rsidR="00262DDD" w:rsidP="00262DDD" w:rsidRDefault="00262DDD" w14:paraId="59406A73" w14:textId="77777777"/>
    <w:p w:rsidR="004D5E5E" w:rsidP="00262DDD" w:rsidRDefault="004D5E5E" w14:paraId="37C96E89" w14:textId="77777777">
      <w:pPr>
        <w:pStyle w:val="InfoPara"/>
      </w:pPr>
      <w:r>
        <w:t xml:space="preserve">Reviewer: </w:t>
      </w:r>
      <w:r w:rsidRPr="00EF120F">
        <w:rPr>
          <w:b w:val="0"/>
        </w:rPr>
        <w:t>Rob Addington</w:t>
      </w:r>
    </w:p>
    <w:p w:rsidR="00262DDD" w:rsidP="00262DDD" w:rsidRDefault="00262DDD" w14:paraId="174096DF" w14:textId="00938E5E">
      <w:pPr>
        <w:pStyle w:val="InfoPara"/>
      </w:pPr>
      <w:r>
        <w:t>Vegetation Type</w:t>
      </w:r>
    </w:p>
    <w:p w:rsidR="00262DDD" w:rsidP="00262DDD" w:rsidRDefault="00262DDD" w14:paraId="23E89B5E" w14:textId="77777777">
      <w:r>
        <w:t>Forest and Woodland</w:t>
      </w:r>
    </w:p>
    <w:p w:rsidR="00262DDD" w:rsidP="00262DDD" w:rsidRDefault="00262DDD" w14:paraId="2D9D1B06" w14:textId="2EE96CAC">
      <w:pPr>
        <w:pStyle w:val="InfoPara"/>
      </w:pPr>
      <w:r>
        <w:t>Map Zone</w:t>
      </w:r>
    </w:p>
    <w:p w:rsidR="00262DDD" w:rsidP="00262DDD" w:rsidRDefault="00262DDD" w14:paraId="7F227FA8" w14:textId="77777777">
      <w:r>
        <w:t>28</w:t>
      </w:r>
    </w:p>
    <w:p w:rsidR="00262DDD" w:rsidP="00262DDD" w:rsidRDefault="00262DDD" w14:paraId="69883EFF" w14:textId="77777777">
      <w:pPr>
        <w:pStyle w:val="InfoPara"/>
      </w:pPr>
      <w:r>
        <w:t>Geographic Range</w:t>
      </w:r>
    </w:p>
    <w:p w:rsidR="00262DDD" w:rsidP="00262DDD" w:rsidRDefault="00262DDD" w14:paraId="2AE5BD4A" w14:textId="04662F56">
      <w:r>
        <w:t>This is a highly variable ecological system of the montane zone of the Rocky Mountains. Generally found in N</w:t>
      </w:r>
      <w:r w:rsidR="00CC78C3">
        <w:t>ew Mexico</w:t>
      </w:r>
      <w:r w:rsidR="0089597A">
        <w:t>,</w:t>
      </w:r>
      <w:r>
        <w:t xml:space="preserve"> southwest</w:t>
      </w:r>
      <w:r w:rsidR="00CC78C3">
        <w:t>ern</w:t>
      </w:r>
      <w:r>
        <w:t xml:space="preserve"> C</w:t>
      </w:r>
      <w:r w:rsidR="00CC78C3">
        <w:t>olorado</w:t>
      </w:r>
      <w:r w:rsidR="0089597A">
        <w:t>, and the C</w:t>
      </w:r>
      <w:r w:rsidR="00CC78C3">
        <w:t>olorado</w:t>
      </w:r>
      <w:r w:rsidR="0089597A">
        <w:t xml:space="preserve"> Front Range</w:t>
      </w:r>
      <w:r>
        <w:t>. This is a transition</w:t>
      </w:r>
      <w:r w:rsidR="0089597A">
        <w:t>al</w:t>
      </w:r>
      <w:r>
        <w:t xml:space="preserve"> forest that occurs between the ponderosa pine zone </w:t>
      </w:r>
      <w:r w:rsidR="00E70744">
        <w:t xml:space="preserve">and </w:t>
      </w:r>
      <w:r>
        <w:t>cool/moist mixed conifer</w:t>
      </w:r>
      <w:r w:rsidR="00E70744">
        <w:t xml:space="preserve"> forest types</w:t>
      </w:r>
      <w:r>
        <w:t>.</w:t>
      </w:r>
    </w:p>
    <w:p w:rsidR="00262DDD" w:rsidP="00262DDD" w:rsidRDefault="00262DDD" w14:paraId="4A9B9500" w14:textId="77777777">
      <w:pPr>
        <w:pStyle w:val="InfoPara"/>
      </w:pPr>
      <w:r>
        <w:t>Biophysical Site Description</w:t>
      </w:r>
    </w:p>
    <w:p w:rsidR="00262DDD" w:rsidP="00262DDD" w:rsidRDefault="00262DDD" w14:paraId="4DB00807" w14:textId="1E4BF0CA">
      <w:r>
        <w:t xml:space="preserve">This </w:t>
      </w:r>
      <w:r w:rsidR="00CC78C3">
        <w:t>Biophysical Setting (</w:t>
      </w:r>
      <w:r>
        <w:t>BpS</w:t>
      </w:r>
      <w:r w:rsidR="00CC78C3">
        <w:t>)</w:t>
      </w:r>
      <w:r>
        <w:t xml:space="preserve"> is found generally found between 2</w:t>
      </w:r>
      <w:r w:rsidR="004D5E5E">
        <w:t>,</w:t>
      </w:r>
      <w:r>
        <w:t>100-2</w:t>
      </w:r>
      <w:r w:rsidR="004D5E5E">
        <w:t>,</w:t>
      </w:r>
      <w:r>
        <w:t>880m (6</w:t>
      </w:r>
      <w:r w:rsidR="004D5E5E">
        <w:t>,</w:t>
      </w:r>
      <w:r>
        <w:t>900-9</w:t>
      </w:r>
      <w:r w:rsidR="004D5E5E">
        <w:t>,</w:t>
      </w:r>
      <w:r>
        <w:t>500ft). It can be found at higher elevations on south</w:t>
      </w:r>
      <w:r w:rsidR="00CC78C3">
        <w:t>-</w:t>
      </w:r>
      <w:r>
        <w:t>facing slopes than north</w:t>
      </w:r>
      <w:r w:rsidR="00CC78C3">
        <w:t>-</w:t>
      </w:r>
      <w:r>
        <w:t>facing slopes. Its distribution is variable on east and west aspects. Soils are usually well</w:t>
      </w:r>
      <w:r w:rsidR="00CC78C3">
        <w:t>-</w:t>
      </w:r>
      <w:r>
        <w:t>drained sandstone or limestone based.</w:t>
      </w:r>
    </w:p>
    <w:p w:rsidR="00262DDD" w:rsidP="00262DDD" w:rsidRDefault="00262DDD" w14:paraId="7530C503" w14:textId="77777777">
      <w:pPr>
        <w:pStyle w:val="InfoPara"/>
      </w:pPr>
      <w:r>
        <w:t>Vegetation Description</w:t>
      </w:r>
    </w:p>
    <w:p w:rsidR="00262DDD" w:rsidP="00262DDD" w:rsidRDefault="00262DDD" w14:paraId="6B030770" w14:textId="43E237AC">
      <w:r>
        <w:t>The composition and structure of overstory var</w:t>
      </w:r>
      <w:r w:rsidR="00CC78C3">
        <w:t>y</w:t>
      </w:r>
      <w:r>
        <w:t xml:space="preserve"> based on the temperature and moisture relationships of the site. </w:t>
      </w:r>
      <w:r w:rsidR="004D5E5E">
        <w:t>Ponderosa pine, Douglas-fir, and aspen make up warm/dry mixed conifer forests, with white fir and white pine present as well in the southern portion of the map zone</w:t>
      </w:r>
      <w:r w:rsidR="00CC78C3">
        <w:t xml:space="preserve"> (MZ)</w:t>
      </w:r>
      <w:r w:rsidR="004D5E5E">
        <w:t xml:space="preserve">. </w:t>
      </w:r>
      <w:r>
        <w:t xml:space="preserve">In northern areas of </w:t>
      </w:r>
      <w:r w:rsidR="00CC78C3">
        <w:t xml:space="preserve">the MZ, </w:t>
      </w:r>
      <w:proofErr w:type="spellStart"/>
      <w:r w:rsidRPr="00271056">
        <w:rPr>
          <w:i/>
        </w:rPr>
        <w:t>Cercocarpus</w:t>
      </w:r>
      <w:proofErr w:type="spellEnd"/>
      <w:r w:rsidRPr="00271056">
        <w:rPr>
          <w:i/>
        </w:rPr>
        <w:t xml:space="preserve"> </w:t>
      </w:r>
      <w:proofErr w:type="spellStart"/>
      <w:r w:rsidRPr="00271056">
        <w:rPr>
          <w:i/>
        </w:rPr>
        <w:t>montanus</w:t>
      </w:r>
      <w:proofErr w:type="spellEnd"/>
      <w:r>
        <w:t xml:space="preserve"> and </w:t>
      </w:r>
      <w:proofErr w:type="spellStart"/>
      <w:r w:rsidRPr="00271056">
        <w:rPr>
          <w:i/>
        </w:rPr>
        <w:t>Ribes</w:t>
      </w:r>
      <w:proofErr w:type="spellEnd"/>
      <w:r w:rsidRPr="00271056">
        <w:rPr>
          <w:i/>
        </w:rPr>
        <w:t xml:space="preserve"> </w:t>
      </w:r>
      <w:proofErr w:type="spellStart"/>
      <w:r w:rsidRPr="00271056">
        <w:rPr>
          <w:i/>
        </w:rPr>
        <w:t>cereum</w:t>
      </w:r>
      <w:proofErr w:type="spellEnd"/>
      <w:r>
        <w:t xml:space="preserve"> are common. Southwester</w:t>
      </w:r>
      <w:r w:rsidR="00EF120F">
        <w:t>n white pine, bristlecone pine,</w:t>
      </w:r>
      <w:r>
        <w:t xml:space="preserve"> Rocky Mountain juniper</w:t>
      </w:r>
      <w:r w:rsidR="00A75043">
        <w:t>, and limber pine (</w:t>
      </w:r>
      <w:r w:rsidRPr="00EF120F" w:rsidR="00A75043">
        <w:rPr>
          <w:i/>
        </w:rPr>
        <w:t xml:space="preserve">Pinus </w:t>
      </w:r>
      <w:proofErr w:type="spellStart"/>
      <w:r w:rsidRPr="00EF120F" w:rsidR="00A75043">
        <w:rPr>
          <w:i/>
        </w:rPr>
        <w:t>flexilis</w:t>
      </w:r>
      <w:proofErr w:type="spellEnd"/>
      <w:r w:rsidR="00A75043">
        <w:t>)</w:t>
      </w:r>
      <w:r>
        <w:t xml:space="preserve"> can be present. Ponderosa pine regeneration typically occurs after fire. White fir regeneration happens continuously between fires. Douglas-fir regeneration can happen in between and after fires. It gains fire resistance more quickly than white fir and can be a canopy dominant with ponderosa pine.</w:t>
      </w:r>
    </w:p>
    <w:p w:rsidR="00262DDD" w:rsidP="00262DDD" w:rsidRDefault="00262DDD" w14:paraId="6E413D8F" w14:textId="77777777">
      <w:pPr>
        <w:pStyle w:val="InfoPara"/>
      </w:pPr>
      <w:r>
        <w:t>BpS Dominant and Indicator Species</w:t>
      </w:r>
    </w:p>
    <w:p>
      <w:r>
        <w:rPr>
          <w:sz w:val="16"/>
        </w:rPr>
        <w:t>Species names are from the NRCS PLANTS database. Check species codes at http://plants.usda.gov.</w:t>
      </w:r>
    </w:p>
    <w:p w:rsidR="00262DDD" w:rsidP="00262DDD" w:rsidRDefault="00262DDD" w14:paraId="43623368" w14:textId="77777777">
      <w:pPr>
        <w:pStyle w:val="InfoPara"/>
      </w:pPr>
      <w:r>
        <w:t>Disturbance Description</w:t>
      </w:r>
    </w:p>
    <w:p w:rsidR="004D5E5E" w:rsidP="00262DDD" w:rsidRDefault="00262DDD" w14:paraId="33EA932B" w14:textId="587E9CBF">
      <w:r>
        <w:t xml:space="preserve">This BpS has a fire regime very </w:t>
      </w:r>
      <w:proofErr w:type="gramStart"/>
      <w:r>
        <w:t>similar to</w:t>
      </w:r>
      <w:proofErr w:type="gramEnd"/>
      <w:r>
        <w:t xml:space="preserve"> ponderosa pine. Frequent low</w:t>
      </w:r>
      <w:r w:rsidR="00CC78C3">
        <w:t>-</w:t>
      </w:r>
      <w:r>
        <w:t>intensity surface fire is the dominant mode of disturbance. Fire intervals range from 2-71yrs with a mean of 15yrs. Lethal fires can occur on a limited scale</w:t>
      </w:r>
      <w:r w:rsidR="00CC78C3">
        <w:t>,</w:t>
      </w:r>
      <w:r>
        <w:t xml:space="preserve"> but this is not the norm unless aspen is involved. These will be characterized as mixed fires because they most likely occur as a part of a more widespread surface fire. </w:t>
      </w:r>
    </w:p>
    <w:p w:rsidRPr="00F10151" w:rsidR="004D5E5E" w:rsidP="004D5E5E" w:rsidRDefault="004D5E5E" w14:paraId="520FC61E" w14:textId="0C502E5F">
      <w:pPr>
        <w:pStyle w:val="InfoPara"/>
        <w:rPr>
          <w:b w:val="0"/>
        </w:rPr>
      </w:pPr>
      <w:r>
        <w:rPr>
          <w:b w:val="0"/>
        </w:rPr>
        <w:t>Insects and disease are an important non-fire disturbance in this BpS. Ponderosa pine is influenced by mountain pine beetle (</w:t>
      </w:r>
      <w:proofErr w:type="spellStart"/>
      <w:r w:rsidRPr="00F10151">
        <w:rPr>
          <w:b w:val="0"/>
          <w:i/>
        </w:rPr>
        <w:t>Dendroctonus</w:t>
      </w:r>
      <w:proofErr w:type="spellEnd"/>
      <w:r w:rsidRPr="00F10151">
        <w:rPr>
          <w:b w:val="0"/>
          <w:i/>
        </w:rPr>
        <w:t xml:space="preserve"> </w:t>
      </w:r>
      <w:proofErr w:type="spellStart"/>
      <w:r w:rsidRPr="00F10151">
        <w:rPr>
          <w:b w:val="0"/>
          <w:i/>
        </w:rPr>
        <w:t>ponderosae</w:t>
      </w:r>
      <w:proofErr w:type="spellEnd"/>
      <w:r>
        <w:rPr>
          <w:b w:val="0"/>
        </w:rPr>
        <w:t xml:space="preserve">) outbreaks </w:t>
      </w:r>
      <w:proofErr w:type="gramStart"/>
      <w:r>
        <w:rPr>
          <w:b w:val="0"/>
        </w:rPr>
        <w:t>in particular, while</w:t>
      </w:r>
      <w:proofErr w:type="gramEnd"/>
      <w:r>
        <w:rPr>
          <w:b w:val="0"/>
        </w:rPr>
        <w:t xml:space="preserve"> Douglas-fir is susceptible to western spruce budworm (</w:t>
      </w:r>
      <w:proofErr w:type="spellStart"/>
      <w:r w:rsidRPr="00F10151">
        <w:rPr>
          <w:b w:val="0"/>
          <w:i/>
        </w:rPr>
        <w:t>Choristoneura</w:t>
      </w:r>
      <w:proofErr w:type="spellEnd"/>
      <w:r w:rsidRPr="00F10151">
        <w:rPr>
          <w:b w:val="0"/>
          <w:i/>
        </w:rPr>
        <w:t xml:space="preserve"> </w:t>
      </w:r>
      <w:proofErr w:type="spellStart"/>
      <w:r w:rsidRPr="00F10151">
        <w:rPr>
          <w:b w:val="0"/>
          <w:i/>
        </w:rPr>
        <w:t>freemani</w:t>
      </w:r>
      <w:proofErr w:type="spellEnd"/>
      <w:r>
        <w:rPr>
          <w:b w:val="0"/>
        </w:rPr>
        <w:t>), Douglas-fir tussock moth (</w:t>
      </w:r>
      <w:proofErr w:type="spellStart"/>
      <w:r w:rsidRPr="00F10151">
        <w:rPr>
          <w:b w:val="0"/>
          <w:i/>
        </w:rPr>
        <w:t>Orgyia</w:t>
      </w:r>
      <w:proofErr w:type="spellEnd"/>
      <w:r w:rsidRPr="00F10151">
        <w:rPr>
          <w:b w:val="0"/>
          <w:i/>
        </w:rPr>
        <w:t xml:space="preserve"> </w:t>
      </w:r>
      <w:proofErr w:type="spellStart"/>
      <w:r w:rsidRPr="00F10151">
        <w:rPr>
          <w:b w:val="0"/>
          <w:i/>
        </w:rPr>
        <w:t>pseudotsugata</w:t>
      </w:r>
      <w:proofErr w:type="spellEnd"/>
      <w:r>
        <w:rPr>
          <w:b w:val="0"/>
        </w:rPr>
        <w:t>), and Douglas-fir beetle (</w:t>
      </w:r>
      <w:proofErr w:type="spellStart"/>
      <w:r w:rsidRPr="00F10151">
        <w:rPr>
          <w:b w:val="0"/>
          <w:i/>
        </w:rPr>
        <w:t>Dendroctonus</w:t>
      </w:r>
      <w:proofErr w:type="spellEnd"/>
      <w:r w:rsidRPr="00F10151">
        <w:rPr>
          <w:b w:val="0"/>
          <w:i/>
        </w:rPr>
        <w:t xml:space="preserve"> </w:t>
      </w:r>
      <w:proofErr w:type="spellStart"/>
      <w:r w:rsidRPr="00F10151">
        <w:rPr>
          <w:b w:val="0"/>
          <w:i/>
        </w:rPr>
        <w:t>pseudotsugae</w:t>
      </w:r>
      <w:proofErr w:type="spellEnd"/>
      <w:r>
        <w:rPr>
          <w:b w:val="0"/>
        </w:rPr>
        <w:t xml:space="preserve">).  Lightning and windthrow </w:t>
      </w:r>
      <w:proofErr w:type="gramStart"/>
      <w:r>
        <w:rPr>
          <w:b w:val="0"/>
        </w:rPr>
        <w:t>are</w:t>
      </w:r>
      <w:proofErr w:type="gramEnd"/>
      <w:r>
        <w:rPr>
          <w:b w:val="0"/>
        </w:rPr>
        <w:t xml:space="preserve"> additional non-fire disturbances that are important in shaping the composition and structure of this BpS, though typically cause tree mortality at the scale of individual trees or small groups of trees. </w:t>
      </w:r>
    </w:p>
    <w:p w:rsidR="00262DDD" w:rsidP="00262DDD" w:rsidRDefault="00262DDD" w14:paraId="20D3CD86" w14:textId="30EB0E4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2DDD" w:rsidP="00262DDD" w:rsidRDefault="00262DDD" w14:paraId="0A7A0267" w14:textId="77777777">
      <w:pPr>
        <w:pStyle w:val="InfoPara"/>
      </w:pPr>
      <w:r>
        <w:t>Scale Description</w:t>
      </w:r>
    </w:p>
    <w:p w:rsidR="00262DDD" w:rsidP="00262DDD" w:rsidRDefault="00262DDD" w14:paraId="05BAE1FE" w14:textId="0242070C">
      <w:r>
        <w:t>Matrix, 2</w:t>
      </w:r>
      <w:r w:rsidR="004D5E5E">
        <w:t>,</w:t>
      </w:r>
      <w:r>
        <w:t>000-10</w:t>
      </w:r>
      <w:r w:rsidR="004D5E5E">
        <w:t>,</w:t>
      </w:r>
      <w:r>
        <w:t>000ha.</w:t>
      </w:r>
    </w:p>
    <w:p w:rsidR="00262DDD" w:rsidP="00262DDD" w:rsidRDefault="00262DDD" w14:paraId="5D302E3D" w14:textId="5FD3EE03">
      <w:pPr>
        <w:pStyle w:val="InfoPara"/>
      </w:pPr>
      <w:r>
        <w:t>Adjacency or Identification Concerns</w:t>
      </w:r>
    </w:p>
    <w:p w:rsidR="00262DDD" w:rsidP="00262DDD" w:rsidRDefault="005A6D50" w14:paraId="1C6AC1F0" w14:textId="3C10CFBF">
      <w:r>
        <w:t xml:space="preserve">This BpS is typically bounded by the Southern Rocky Mountain Ponderosa Pine Woodland BpS (10540) on the xeric end of the moisture gradient and by the Southern Rocky Mountain Mesic Montane Mixed Conifer Forest and Woodland BpS (10520) in more mesic settings. Often these systems grade into one another over relatively small spatial scales, based on variation in soil moisture availability and changes in topographic aspect. </w:t>
      </w:r>
    </w:p>
    <w:p w:rsidR="00262DDD" w:rsidP="00262DDD" w:rsidRDefault="00262DDD" w14:paraId="469EDD9E" w14:textId="77777777">
      <w:pPr>
        <w:pStyle w:val="InfoPara"/>
      </w:pPr>
      <w:r>
        <w:t>Issues or Problems</w:t>
      </w:r>
    </w:p>
    <w:p w:rsidR="00262DDD" w:rsidP="00262DDD" w:rsidRDefault="005A6D50" w14:paraId="57A8D089" w14:textId="6615D4F1">
      <w:r>
        <w:t xml:space="preserve">Some uncertainty exists in the historical fire return intervals </w:t>
      </w:r>
      <w:r w:rsidR="00CC78C3">
        <w:t xml:space="preserve">(FRIs) </w:t>
      </w:r>
      <w:r>
        <w:t>and the percent of fires that were replacement fires for this BpS (</w:t>
      </w:r>
      <w:r w:rsidR="00174594">
        <w:t>e.g.</w:t>
      </w:r>
      <w:r w:rsidR="00CC78C3">
        <w:t>,</w:t>
      </w:r>
      <w:r w:rsidR="00174594">
        <w:t xml:space="preserve"> </w:t>
      </w:r>
      <w:r>
        <w:t>Williams and Baker</w:t>
      </w:r>
      <w:r w:rsidR="00174594">
        <w:t xml:space="preserve"> 2012; </w:t>
      </w:r>
      <w:proofErr w:type="spellStart"/>
      <w:r>
        <w:t>Fule</w:t>
      </w:r>
      <w:proofErr w:type="spellEnd"/>
      <w:r>
        <w:t xml:space="preserve"> et al.</w:t>
      </w:r>
      <w:r w:rsidR="00174594">
        <w:t xml:space="preserve"> 2014</w:t>
      </w:r>
      <w:r w:rsidR="00750B41">
        <w:t>).  Return intervals</w:t>
      </w:r>
      <w:r w:rsidR="00174594">
        <w:t xml:space="preserve"> historically for insect and disease outbreaks are uncertain</w:t>
      </w:r>
      <w:r w:rsidR="00A75043">
        <w:t xml:space="preserve"> as well and are not incorporated in the disturbance pathways below</w:t>
      </w:r>
      <w:r w:rsidR="00174594">
        <w:t>.</w:t>
      </w:r>
      <w:r w:rsidR="00750B41">
        <w:t xml:space="preserve"> </w:t>
      </w:r>
    </w:p>
    <w:p w:rsidR="00262DDD" w:rsidP="00262DDD" w:rsidRDefault="00262DDD" w14:paraId="02550552" w14:textId="77777777">
      <w:pPr>
        <w:pStyle w:val="InfoPara"/>
      </w:pPr>
      <w:r>
        <w:t>Native Uncharacteristic Conditions</w:t>
      </w:r>
    </w:p>
    <w:p w:rsidR="00262DDD" w:rsidP="00262DDD" w:rsidRDefault="00262DDD" w14:paraId="12B9BD56" w14:textId="77777777"/>
    <w:p w:rsidR="00262DDD" w:rsidP="00262DDD" w:rsidRDefault="00262DDD" w14:paraId="7AA1359A" w14:textId="77777777">
      <w:pPr>
        <w:pStyle w:val="InfoPara"/>
      </w:pPr>
      <w:r>
        <w:t>Comments</w:t>
      </w:r>
    </w:p>
    <w:p w:rsidR="00BD62D9" w:rsidP="00BD62D9" w:rsidRDefault="00BD62D9" w14:paraId="7EEB9070" w14:textId="3837ADF5">
      <w:r w:rsidRPr="00EF1162">
        <w:t>Rob Addington reviewe</w:t>
      </w:r>
      <w:r w:rsidR="005F33BE">
        <w:t>d this BpS during the 2016 BpS R</w:t>
      </w:r>
      <w:r w:rsidRPr="00EF1162">
        <w:t>eview</w:t>
      </w:r>
      <w:r w:rsidRPr="00EF120F" w:rsidR="00EF1162">
        <w:t xml:space="preserve"> and suggested several </w:t>
      </w:r>
      <w:r w:rsidRPr="005F33BE" w:rsidR="005F33BE">
        <w:t>quantitative</w:t>
      </w:r>
      <w:r w:rsidRPr="00EF120F" w:rsidR="00EF1162">
        <w:t xml:space="preserve"> changes to the model based on the work of the Upper Monument Creek Collaborative (UMCC 2014)</w:t>
      </w:r>
      <w:r w:rsidRPr="00EF1162">
        <w:t xml:space="preserve">. </w:t>
      </w:r>
      <w:r w:rsidRPr="00EF120F" w:rsidR="00EF1162">
        <w:t xml:space="preserve">Kori Blankenship </w:t>
      </w:r>
      <w:r w:rsidRPr="005F33BE" w:rsidR="005F33BE">
        <w:t>implemented</w:t>
      </w:r>
      <w:r w:rsidRPr="00EF120F" w:rsidR="00EF1162">
        <w:t xml:space="preserve"> the changes. Major changes included the addition of mixed fire </w:t>
      </w:r>
      <w:r w:rsidRPr="005F33BE" w:rsidR="005F33BE">
        <w:t>transitions</w:t>
      </w:r>
      <w:r w:rsidR="005F33BE">
        <w:t xml:space="preserve"> for</w:t>
      </w:r>
      <w:r w:rsidRPr="00EF120F" w:rsidR="00EF1162">
        <w:t xml:space="preserve"> </w:t>
      </w:r>
      <w:r w:rsidR="00CC78C3">
        <w:t>e</w:t>
      </w:r>
      <w:r w:rsidRPr="00EF120F" w:rsidR="00EF1162">
        <w:t>arly</w:t>
      </w:r>
      <w:r w:rsidR="00CC78C3">
        <w:t>-</w:t>
      </w:r>
      <w:r w:rsidRPr="00EF120F" w:rsidR="00EF1162">
        <w:t xml:space="preserve"> to </w:t>
      </w:r>
      <w:r w:rsidR="00CC78C3">
        <w:t>m</w:t>
      </w:r>
      <w:r w:rsidRPr="00EF120F" w:rsidR="00EF1162">
        <w:t>id</w:t>
      </w:r>
      <w:r w:rsidR="00CC78C3">
        <w:t>-o</w:t>
      </w:r>
      <w:r w:rsidRPr="00EF120F" w:rsidR="00EF1162">
        <w:t xml:space="preserve">pen and </w:t>
      </w:r>
      <w:r w:rsidR="005F33BE">
        <w:t xml:space="preserve">for </w:t>
      </w:r>
      <w:r w:rsidRPr="005F33BE" w:rsidR="005F33BE">
        <w:t>maintaining</w:t>
      </w:r>
      <w:r w:rsidRPr="00EF120F" w:rsidR="00EF1162">
        <w:t xml:space="preserve"> the </w:t>
      </w:r>
      <w:r w:rsidR="00CC78C3">
        <w:t>o</w:t>
      </w:r>
      <w:r w:rsidRPr="00EF120F" w:rsidR="00EF1162">
        <w:t xml:space="preserve">pen states. Replacement fire was added in the </w:t>
      </w:r>
      <w:r w:rsidR="00CC78C3">
        <w:t>o</w:t>
      </w:r>
      <w:r w:rsidRPr="00EF120F" w:rsidR="00EF1162">
        <w:t xml:space="preserve">pen states at a low probability. These changes </w:t>
      </w:r>
      <w:r w:rsidRPr="00EF120F" w:rsidR="00EF1162">
        <w:lastRenderedPageBreak/>
        <w:t>make</w:t>
      </w:r>
      <w:r w:rsidRPr="00EF1162">
        <w:t xml:space="preserve"> the model consistent</w:t>
      </w:r>
      <w:r w:rsidRPr="00EF120F" w:rsidR="00EF1162">
        <w:t>, though not identical, to the</w:t>
      </w:r>
      <w:r w:rsidRPr="00EF1162">
        <w:t xml:space="preserve"> same model </w:t>
      </w:r>
      <w:r w:rsidRPr="00EF120F" w:rsidR="00EF1162">
        <w:t xml:space="preserve">created </w:t>
      </w:r>
      <w:r w:rsidRPr="00EF1162">
        <w:t xml:space="preserve">by the </w:t>
      </w:r>
      <w:r w:rsidRPr="00EF120F" w:rsidR="00EF1162">
        <w:t>UMCC</w:t>
      </w:r>
      <w:r w:rsidRPr="00EF1162">
        <w:t xml:space="preserve"> (Low 2013 Appendix C shows quantitative state-and-transition model information).</w:t>
      </w:r>
      <w:r>
        <w:t xml:space="preserve"> </w:t>
      </w:r>
    </w:p>
    <w:p w:rsidR="00BD62D9" w:rsidP="00D77E1E" w:rsidRDefault="00BD62D9" w14:paraId="7F83D0BB" w14:textId="77777777"/>
    <w:p w:rsidRPr="00021160" w:rsidR="00BD62D9" w:rsidP="00BD62D9" w:rsidRDefault="007562A0" w14:paraId="6121F980" w14:textId="0FC8093E">
      <w:r>
        <w:t>DBH and height range estimates in the succession class descriptions below come from the Upper Monument Creek (UMC) project on the southern Front Range in Colorado near Colorado Springs and are believed to be representative for the entire zone.</w:t>
      </w:r>
      <w:r w:rsidR="00BD62D9">
        <w:t xml:space="preserve"> </w:t>
      </w:r>
      <w:r w:rsidR="00EF120F">
        <w:t>Monitoring data from C</w:t>
      </w:r>
      <w:r w:rsidR="00CC78C3">
        <w:t xml:space="preserve">olorado </w:t>
      </w:r>
      <w:r w:rsidR="00EF120F">
        <w:t>suggest</w:t>
      </w:r>
      <w:r w:rsidR="00BD62D9">
        <w:t xml:space="preserve"> that </w:t>
      </w:r>
      <w:r w:rsidR="00CC78C3">
        <w:t>&gt;</w:t>
      </w:r>
      <w:r w:rsidR="00BD62D9">
        <w:t>70% canopy cover is unlikely on these dry BpS site</w:t>
      </w:r>
      <w:r w:rsidR="00CC78C3">
        <w:t>s</w:t>
      </w:r>
      <w:r w:rsidR="00BD62D9">
        <w:t xml:space="preserve"> (Rob Addington</w:t>
      </w:r>
      <w:r w:rsidR="00CC78C3">
        <w:t>, personal communication</w:t>
      </w:r>
      <w:r w:rsidR="00BD62D9">
        <w:t xml:space="preserve">). </w:t>
      </w:r>
    </w:p>
    <w:p w:rsidR="00262DDD" w:rsidP="00262DDD" w:rsidRDefault="00262DDD" w14:paraId="0229FE18" w14:textId="77777777">
      <w:pPr>
        <w:pStyle w:val="ReportSection"/>
      </w:pPr>
      <w:r>
        <w:t>Succession Classes</w:t>
      </w:r>
    </w:p>
    <w:p w:rsidR="00262DDD" w:rsidP="00262DDD" w:rsidRDefault="00262DDD" w14:paraId="2005961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2DDD" w:rsidP="00262DDD" w:rsidRDefault="00262DDD" w14:paraId="115BD31E" w14:textId="3EC9DF32">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262DDD" w:rsidP="00262DDD" w:rsidRDefault="00262DDD" w14:paraId="5F53F5C9" w14:textId="77777777"/>
    <w:p w:rsidR="00262DDD" w:rsidP="00262DDD" w:rsidRDefault="00262DDD" w14:paraId="330902C7" w14:textId="77777777">
      <w:pPr>
        <w:pStyle w:val="SClassInfoPara"/>
      </w:pPr>
      <w:r>
        <w:t>Indicator Species</w:t>
      </w:r>
    </w:p>
    <w:p w:rsidR="00262DDD" w:rsidP="00262DDD" w:rsidRDefault="00262DDD" w14:paraId="29E83AFE" w14:textId="77777777"/>
    <w:p w:rsidR="00262DDD" w:rsidP="00262DDD" w:rsidRDefault="00262DDD" w14:paraId="4D2BFE23" w14:textId="77777777">
      <w:pPr>
        <w:pStyle w:val="SClassInfoPara"/>
      </w:pPr>
      <w:r>
        <w:t>Description</w:t>
      </w:r>
    </w:p>
    <w:p w:rsidR="00262DDD" w:rsidP="00262DDD" w:rsidRDefault="00262DDD" w14:paraId="2BC152B7" w14:textId="7F1ECC6B">
      <w:r>
        <w:t>Succession after a lethal fire will depend on what vegetation was on site before. In a general conifer</w:t>
      </w:r>
      <w:r w:rsidR="00CC78C3">
        <w:t>-</w:t>
      </w:r>
      <w:r>
        <w:t xml:space="preserve">dominated scenario, some ponderosa </w:t>
      </w:r>
      <w:proofErr w:type="gramStart"/>
      <w:r>
        <w:t>are</w:t>
      </w:r>
      <w:proofErr w:type="gramEnd"/>
      <w:r>
        <w:t xml:space="preserve"> likely to survive. Fire will be an opportunity for new ponderosa establishment. On site</w:t>
      </w:r>
      <w:r w:rsidR="00CC78C3">
        <w:t xml:space="preserve">, </w:t>
      </w:r>
      <w:r>
        <w:t xml:space="preserve">Gambel oak will </w:t>
      </w:r>
      <w:proofErr w:type="spellStart"/>
      <w:r>
        <w:t>resprout</w:t>
      </w:r>
      <w:proofErr w:type="spellEnd"/>
      <w:r>
        <w:t>. White fir will also be regenerating. If aspen cover is 50-100% prior to disturbance, the stand would regenerate back to aspen.</w:t>
      </w:r>
    </w:p>
    <w:p w:rsidR="00262DDD" w:rsidP="00262DDD" w:rsidRDefault="00262DDD" w14:paraId="328F13B1" w14:textId="77777777"/>
    <w:p>
      <w:r>
        <w:rPr>
          <w:i/>
          <w:u w:val="single"/>
        </w:rPr>
        <w:t>Maximum Tree Size Class</w:t>
      </w:r>
      <w:br/>
      <w:r>
        <w:t>Seedling &lt;4.5ft</w:t>
      </w:r>
    </w:p>
    <w:p w:rsidR="00262DDD" w:rsidP="00262DDD" w:rsidRDefault="00262DDD" w14:paraId="35F345A4" w14:textId="2DA40709">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262DDD" w:rsidP="00262DDD" w:rsidRDefault="00262DDD" w14:paraId="227737AD" w14:textId="77777777"/>
    <w:p w:rsidR="00262DDD" w:rsidP="00262DDD" w:rsidRDefault="00262DDD" w14:paraId="529F9CE5" w14:textId="77777777">
      <w:pPr>
        <w:pStyle w:val="SClassInfoPara"/>
      </w:pPr>
      <w:r>
        <w:t>Indicator Species</w:t>
      </w:r>
    </w:p>
    <w:p w:rsidR="00262DDD" w:rsidP="00262DDD" w:rsidRDefault="00262DDD" w14:paraId="1C43D81D" w14:textId="77777777"/>
    <w:p w:rsidR="00262DDD" w:rsidP="00262DDD" w:rsidRDefault="00262DDD" w14:paraId="71C68C07" w14:textId="77777777">
      <w:pPr>
        <w:pStyle w:val="SClassInfoPara"/>
      </w:pPr>
      <w:r>
        <w:lastRenderedPageBreak/>
        <w:t>Description</w:t>
      </w:r>
    </w:p>
    <w:p w:rsidR="00262DDD" w:rsidP="00262DDD" w:rsidRDefault="00262DDD" w14:paraId="68F6CAEC" w14:textId="5B95290B">
      <w:r>
        <w:t>If aspen is dominant</w:t>
      </w:r>
      <w:r w:rsidR="00CC78C3">
        <w:t>,</w:t>
      </w:r>
      <w:r>
        <w:t xml:space="preserve"> the stand will achieve a mid-closed stage. Conifers such as white fir and Douglas-fir could be regenerating with it. Any surviving conifers such as ponderosa pine would be canopy dominants. If aspen</w:t>
      </w:r>
      <w:r w:rsidR="00EF120F">
        <w:t>,</w:t>
      </w:r>
      <w:r>
        <w:t xml:space="preserve"> canopy cover is 50-100%.</w:t>
      </w:r>
      <w:r w:rsidRPr="00B72FE7" w:rsidR="00B72FE7">
        <w:t xml:space="preserve"> </w:t>
      </w:r>
      <w:r w:rsidR="00F50E65">
        <w:t xml:space="preserve">Trees are </w:t>
      </w:r>
      <w:r w:rsidR="00B72FE7">
        <w:t>5-16</w:t>
      </w:r>
      <w:r w:rsidR="00CC78C3">
        <w:t>in</w:t>
      </w:r>
      <w:r w:rsidR="00F50E65">
        <w:t xml:space="preserve"> DBH, 5-20m tall.</w:t>
      </w:r>
      <w:r w:rsidR="00B72FE7">
        <w:t xml:space="preserve"> </w:t>
      </w:r>
    </w:p>
    <w:p w:rsidR="00262DDD" w:rsidP="00262DDD" w:rsidRDefault="00262DDD" w14:paraId="5ED3AC9B" w14:textId="77777777"/>
    <w:p>
      <w:r>
        <w:rPr>
          <w:i/>
          <w:u w:val="single"/>
        </w:rPr>
        <w:t>Maximum Tree Size Class</w:t>
      </w:r>
      <w:br/>
      <w:r>
        <w:t>Medium 9-21" DBH</w:t>
      </w:r>
    </w:p>
    <w:p w:rsidR="00262DDD" w:rsidP="00262DDD" w:rsidRDefault="00262DDD" w14:paraId="79918D39" w14:textId="32AECA9F">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262DDD" w:rsidP="00262DDD" w:rsidRDefault="00262DDD" w14:paraId="425E8D4D" w14:textId="77777777"/>
    <w:p w:rsidR="00262DDD" w:rsidP="00262DDD" w:rsidRDefault="00262DDD" w14:paraId="405FA56E" w14:textId="77777777">
      <w:pPr>
        <w:pStyle w:val="SClassInfoPara"/>
      </w:pPr>
      <w:r>
        <w:t>Indicator Species</w:t>
      </w:r>
    </w:p>
    <w:p w:rsidR="00262DDD" w:rsidP="00262DDD" w:rsidRDefault="00262DDD" w14:paraId="5B9233A9" w14:textId="77777777"/>
    <w:p w:rsidR="00262DDD" w:rsidP="00262DDD" w:rsidRDefault="00262DDD" w14:paraId="12D4BDC1" w14:textId="77777777">
      <w:pPr>
        <w:pStyle w:val="SClassInfoPara"/>
      </w:pPr>
      <w:r>
        <w:t>Description</w:t>
      </w:r>
    </w:p>
    <w:p w:rsidR="00262DDD" w:rsidP="00262DDD" w:rsidRDefault="00262DDD" w14:paraId="0680430C" w14:textId="468367B8">
      <w:r>
        <w:t>Ponderosa is the canopy dominant with an understory dominated by white fir. Douglas-fir present</w:t>
      </w:r>
      <w:r w:rsidR="00CC78C3">
        <w:t>,</w:t>
      </w:r>
      <w:r>
        <w:t xml:space="preserve"> and some of its regeneration is entering the canopy. If aspen were present, the stand would have undergone some self</w:t>
      </w:r>
      <w:r w:rsidR="00CC78C3">
        <w:t>-</w:t>
      </w:r>
      <w:r>
        <w:t xml:space="preserve">thinning that would have </w:t>
      </w:r>
      <w:proofErr w:type="gramStart"/>
      <w:r>
        <w:t>opened up</w:t>
      </w:r>
      <w:proofErr w:type="gramEnd"/>
      <w:r>
        <w:t xml:space="preserve"> the canopy. The conifers in the stand create a more flammable litter bed with their needles so that patchy surface fire could carry. Any fire would further open the stand by thinning aspen and fir. Eventually</w:t>
      </w:r>
      <w:r w:rsidR="00CC78C3">
        <w:t>,</w:t>
      </w:r>
      <w:r>
        <w:t xml:space="preserve"> the aspen stand would become very open</w:t>
      </w:r>
      <w:r w:rsidR="00CC78C3">
        <w:t>,</w:t>
      </w:r>
      <w:r>
        <w:t xml:space="preserve"> sharing the canopy with ponderosa pine and Douglas-fir.</w:t>
      </w:r>
      <w:r w:rsidR="00B72FE7">
        <w:t xml:space="preserve"> </w:t>
      </w:r>
      <w:r w:rsidR="00F50E65">
        <w:t>Trees are 5-16</w:t>
      </w:r>
      <w:r w:rsidR="00CC78C3">
        <w:t>in</w:t>
      </w:r>
      <w:r w:rsidR="00F50E65">
        <w:t xml:space="preserve"> DBH, 5-20m tall.</w:t>
      </w:r>
    </w:p>
    <w:p w:rsidR="00262DDD" w:rsidP="00262DDD" w:rsidRDefault="00262DDD" w14:paraId="0198E41A" w14:textId="77777777"/>
    <w:p>
      <w:r>
        <w:rPr>
          <w:i/>
          <w:u w:val="single"/>
        </w:rPr>
        <w:t>Maximum Tree Size Class</w:t>
      </w:r>
      <w:br/>
      <w:r>
        <w:t>Medium 9-21" DBH</w:t>
      </w:r>
    </w:p>
    <w:p w:rsidR="00262DDD" w:rsidP="00262DDD" w:rsidRDefault="00262DDD" w14:paraId="61736A86" w14:textId="76A00183">
      <w:pPr>
        <w:pStyle w:val="InfoPara"/>
        <w:pBdr>
          <w:top w:val="single" w:color="auto" w:sz="4" w:space="1"/>
        </w:pBdr>
      </w:pPr>
      <w:r>
        <w:t>Class D</w:t>
      </w:r>
      <w:r>
        <w:tab/>
        <w:t>36</w:t>
      </w:r>
      <w:r w:rsidR="002A3B10">
        <w:tab/>
      </w:r>
      <w:r w:rsidR="002A3B10">
        <w:tab/>
      </w:r>
      <w:r w:rsidR="002A3B10">
        <w:tab/>
      </w:r>
      <w:r w:rsidR="002A3B10">
        <w:tab/>
      </w:r>
      <w:r w:rsidR="004F7795">
        <w:t>Late Development 1 - Open</w:t>
      </w:r>
    </w:p>
    <w:p w:rsidR="00262DDD" w:rsidP="00262DDD" w:rsidRDefault="00262DDD" w14:paraId="32BD1DCF" w14:textId="77777777"/>
    <w:p w:rsidR="00262DDD" w:rsidP="00262DDD" w:rsidRDefault="00262DDD" w14:paraId="1C2D4FEA" w14:textId="77777777">
      <w:pPr>
        <w:pStyle w:val="SClassInfoPara"/>
      </w:pPr>
      <w:r>
        <w:t>Indicator Species</w:t>
      </w:r>
    </w:p>
    <w:p w:rsidR="00262DDD" w:rsidP="00262DDD" w:rsidRDefault="00262DDD" w14:paraId="4B9DDED6" w14:textId="77777777"/>
    <w:p w:rsidR="00262DDD" w:rsidP="00262DDD" w:rsidRDefault="00262DDD" w14:paraId="027AA7B0" w14:textId="77777777">
      <w:pPr>
        <w:pStyle w:val="SClassInfoPara"/>
      </w:pPr>
      <w:r>
        <w:t>Description</w:t>
      </w:r>
    </w:p>
    <w:p w:rsidR="00262DDD" w:rsidP="00262DDD" w:rsidRDefault="00262DDD" w14:paraId="367FCCA7" w14:textId="3A2ECEC4">
      <w:r>
        <w:t>Ponderosa pine is the canopy dominant. Douglas-fir can also be a canopy dominant. Recurrent fire maintains white fir as an understory tree, but a rare white fir will join the other two species in the canopy. If aspen is present, its numbers are few. Low levels of suckering may keep it in the stand. Open aspen stands are not common in the warm/dry mixed conifer.</w:t>
      </w:r>
      <w:r w:rsidR="00B72FE7">
        <w:t xml:space="preserve"> </w:t>
      </w:r>
      <w:r w:rsidR="00F50E65">
        <w:t xml:space="preserve">Trees are </w:t>
      </w:r>
      <w:r w:rsidR="00B72FE7">
        <w:t>16-30</w:t>
      </w:r>
      <w:r w:rsidR="00CC78C3">
        <w:t xml:space="preserve">in </w:t>
      </w:r>
      <w:r w:rsidR="00B72FE7">
        <w:t>DBH</w:t>
      </w:r>
      <w:r w:rsidR="00F50E65">
        <w:t xml:space="preserve">, 20-30m tall. </w:t>
      </w:r>
    </w:p>
    <w:p w:rsidR="00262DDD" w:rsidP="00262DDD" w:rsidRDefault="00262DDD" w14:paraId="5FDAE19C" w14:textId="77777777"/>
    <w:p>
      <w:r>
        <w:rPr>
          <w:i/>
          <w:u w:val="single"/>
        </w:rPr>
        <w:t>Maximum Tree Size Class</w:t>
      </w:r>
      <w:br/>
      <w:r>
        <w:t>Large 21-33" DBH</w:t>
      </w:r>
    </w:p>
    <w:p w:rsidR="00262DDD" w:rsidP="00262DDD" w:rsidRDefault="00262DDD" w14:paraId="6B0DFE54" w14:textId="5B66B34E">
      <w:pPr>
        <w:pStyle w:val="InfoPara"/>
        <w:pBdr>
          <w:top w:val="single" w:color="auto" w:sz="4" w:space="1"/>
        </w:pBdr>
      </w:pPr>
      <w:r>
        <w:t>Class E</w:t>
      </w:r>
      <w:r>
        <w:tab/>
        <w:t>28</w:t>
      </w:r>
      <w:r w:rsidR="002A3B10">
        <w:tab/>
      </w:r>
      <w:r w:rsidR="002A3B10">
        <w:tab/>
      </w:r>
      <w:r w:rsidR="002A3B10">
        <w:tab/>
      </w:r>
      <w:r w:rsidR="002A3B10">
        <w:tab/>
      </w:r>
      <w:r w:rsidR="004F7795">
        <w:t>Late Development 1 - Closed</w:t>
      </w:r>
    </w:p>
    <w:p w:rsidR="00262DDD" w:rsidP="00262DDD" w:rsidRDefault="00262DDD" w14:paraId="3B5AC977" w14:textId="77777777"/>
    <w:p w:rsidR="00262DDD" w:rsidP="00262DDD" w:rsidRDefault="00262DDD" w14:paraId="24EFA323" w14:textId="77777777">
      <w:pPr>
        <w:pStyle w:val="SClassInfoPara"/>
      </w:pPr>
      <w:r>
        <w:t>Indicator Species</w:t>
      </w:r>
    </w:p>
    <w:p w:rsidR="00262DDD" w:rsidP="00262DDD" w:rsidRDefault="00262DDD" w14:paraId="134B347E" w14:textId="77777777"/>
    <w:p w:rsidR="00262DDD" w:rsidP="00262DDD" w:rsidRDefault="00262DDD" w14:paraId="47298C22" w14:textId="77777777">
      <w:pPr>
        <w:pStyle w:val="SClassInfoPara"/>
      </w:pPr>
      <w:r>
        <w:t>Description</w:t>
      </w:r>
    </w:p>
    <w:p w:rsidR="00262DDD" w:rsidP="00262DDD" w:rsidRDefault="00262DDD" w14:paraId="1FF1BD56" w14:textId="2DADDF4A">
      <w:r>
        <w:t>Aspen stand is mature to over</w:t>
      </w:r>
      <w:r w:rsidR="00CC78C3">
        <w:t>-</w:t>
      </w:r>
      <w:r>
        <w:t>mature with a heavy understory of conifers. Mainly white fir and some Douglas-fir.</w:t>
      </w:r>
      <w:r w:rsidR="00B72FE7">
        <w:t xml:space="preserve"> </w:t>
      </w:r>
      <w:r w:rsidR="00F50E65">
        <w:t>Trees are 16-30</w:t>
      </w:r>
      <w:r w:rsidR="00CC78C3">
        <w:t>in</w:t>
      </w:r>
      <w:r w:rsidR="00F50E65">
        <w:t xml:space="preserve"> DBH, 20-30m tall.</w:t>
      </w:r>
    </w:p>
    <w:p w:rsidR="00262DDD" w:rsidP="00262DDD" w:rsidRDefault="00262DDD" w14:paraId="17F93C9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62DDD" w:rsidP="00262DDD" w:rsidRDefault="00262DDD" w14:paraId="374D0CF0"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262DDD" w:rsidP="00262DDD" w:rsidRDefault="00262DDD" w14:paraId="21F611AE" w14:textId="57D808B1"/>
    <w:p w:rsidR="00422D47" w:rsidP="00422D47" w:rsidRDefault="00422D47" w14:paraId="1AEA1B5D" w14:textId="77777777">
      <w:r>
        <w:t xml:space="preserve">Low, G. 2013. Landscape Conservation Forecasting for Upper Monument Creek. Report to Upper Monument Creek Collaborative Landscape Restoration Initiative. Available: </w:t>
      </w:r>
      <w:r w:rsidRPr="00505EFF">
        <w:t>https://www.conservationgateway.org/ConservationByGeography/NorthAmerica/UnitedStates/Colorado/Documents/Appendix%20A_UMC%20LCF%20Report%202013-07-30.pdf</w:t>
      </w:r>
      <w:r>
        <w:t xml:space="preserve">. </w:t>
      </w:r>
    </w:p>
    <w:p w:rsidR="00422D47" w:rsidP="00262DDD" w:rsidRDefault="00422D47" w14:paraId="15D24479" w14:textId="77777777"/>
    <w:p w:rsidRPr="00EF120F" w:rsidR="00036782" w:rsidP="00036782" w:rsidRDefault="00036782" w14:paraId="51FBDBF1" w14:textId="77777777">
      <w:pPr>
        <w:pStyle w:val="PlainText"/>
        <w:rPr>
          <w:rFonts w:ascii="Times New Roman" w:hAnsi="Times New Roman" w:cs="Times New Roman"/>
          <w:sz w:val="24"/>
          <w:szCs w:val="24"/>
        </w:rPr>
      </w:pPr>
      <w:proofErr w:type="spellStart"/>
      <w:r w:rsidRPr="00EF120F">
        <w:rPr>
          <w:rFonts w:ascii="Times New Roman" w:hAnsi="Times New Roman" w:cs="Times New Roman"/>
          <w:sz w:val="24"/>
          <w:szCs w:val="24"/>
        </w:rPr>
        <w:t>Fulé</w:t>
      </w:r>
      <w:proofErr w:type="spellEnd"/>
      <w:r w:rsidRPr="00EF120F">
        <w:rPr>
          <w:rFonts w:ascii="Times New Roman" w:hAnsi="Times New Roman" w:cs="Times New Roman"/>
          <w:sz w:val="24"/>
          <w:szCs w:val="24"/>
        </w:rPr>
        <w:t xml:space="preserve"> P.Z.; </w:t>
      </w:r>
      <w:proofErr w:type="spellStart"/>
      <w:r w:rsidRPr="00EF120F">
        <w:rPr>
          <w:rFonts w:ascii="Times New Roman" w:hAnsi="Times New Roman" w:cs="Times New Roman"/>
          <w:sz w:val="24"/>
          <w:szCs w:val="24"/>
        </w:rPr>
        <w:t>Swetnam</w:t>
      </w:r>
      <w:proofErr w:type="spellEnd"/>
      <w:r w:rsidRPr="00EF120F">
        <w:rPr>
          <w:rFonts w:ascii="Times New Roman" w:hAnsi="Times New Roman" w:cs="Times New Roman"/>
          <w:sz w:val="24"/>
          <w:szCs w:val="24"/>
        </w:rPr>
        <w:t xml:space="preserve">, T.W.; Brown, P.M.; Falk, D.A.; Peterson, D.L.; Allen, C.D.; </w:t>
      </w:r>
      <w:proofErr w:type="spellStart"/>
      <w:r w:rsidRPr="00EF120F">
        <w:rPr>
          <w:rFonts w:ascii="Times New Roman" w:hAnsi="Times New Roman" w:cs="Times New Roman"/>
          <w:sz w:val="24"/>
          <w:szCs w:val="24"/>
        </w:rPr>
        <w:t>Aplet</w:t>
      </w:r>
      <w:proofErr w:type="spellEnd"/>
      <w:r w:rsidRPr="00EF120F">
        <w:rPr>
          <w:rFonts w:ascii="Times New Roman" w:hAnsi="Times New Roman" w:cs="Times New Roman"/>
          <w:sz w:val="24"/>
          <w:szCs w:val="24"/>
        </w:rPr>
        <w:t xml:space="preserve">, G.H.; Battaglia, M.A.; Binkley, D.; Farris, C.; Keane, R.E.; Margolis, E.Q.; </w:t>
      </w:r>
      <w:proofErr w:type="spellStart"/>
      <w:r w:rsidRPr="00EF120F">
        <w:rPr>
          <w:rFonts w:ascii="Times New Roman" w:hAnsi="Times New Roman" w:cs="Times New Roman"/>
          <w:sz w:val="24"/>
          <w:szCs w:val="24"/>
        </w:rPr>
        <w:t>Grissino</w:t>
      </w:r>
      <w:proofErr w:type="spellEnd"/>
      <w:r w:rsidRPr="00EF120F">
        <w:rPr>
          <w:rFonts w:ascii="Times New Roman" w:hAnsi="Times New Roman" w:cs="Times New Roman"/>
          <w:sz w:val="24"/>
          <w:szCs w:val="24"/>
        </w:rPr>
        <w:t xml:space="preserve">-Mayer, H.; Miller, C.; </w:t>
      </w:r>
      <w:proofErr w:type="spellStart"/>
      <w:r w:rsidRPr="00EF120F">
        <w:rPr>
          <w:rFonts w:ascii="Times New Roman" w:hAnsi="Times New Roman" w:cs="Times New Roman"/>
          <w:sz w:val="24"/>
          <w:szCs w:val="24"/>
        </w:rPr>
        <w:t>Sieg</w:t>
      </w:r>
      <w:proofErr w:type="spellEnd"/>
      <w:r w:rsidRPr="00EF120F">
        <w:rPr>
          <w:rFonts w:ascii="Times New Roman" w:hAnsi="Times New Roman" w:cs="Times New Roman"/>
          <w:sz w:val="24"/>
          <w:szCs w:val="24"/>
        </w:rPr>
        <w:t>, C.H.; Skinner, C.; Stephens, S.L.; Taylor, A. 2014. Unsupported inferences of high-severity fire in historical dry forests of the western United States: response to Williams and Baker. Global Ecology and Biogeography 23: 825-830.</w:t>
      </w:r>
    </w:p>
    <w:p w:rsidR="00036782" w:rsidP="00262DDD" w:rsidRDefault="00036782" w14:paraId="551F824C" w14:textId="77777777"/>
    <w:p w:rsidR="00262DDD" w:rsidP="00262DDD" w:rsidRDefault="00262DDD" w14:paraId="7811066A" w14:textId="77777777">
      <w:r>
        <w:t xml:space="preserve">NatureServe. 2005. NatureServe Explorer: An online encyclopedia of life [web application]. Version 4.4. NatureServe, Arlington, Virginia. Available http://www.natureserve.org/explorer. (Accessed: April 29, </w:t>
      </w:r>
      <w:proofErr w:type="gramStart"/>
      <w:r>
        <w:t>2005 )</w:t>
      </w:r>
      <w:proofErr w:type="gramEnd"/>
      <w:r>
        <w:t xml:space="preserve">. </w:t>
      </w:r>
    </w:p>
    <w:p w:rsidR="00262DDD" w:rsidP="00262DDD" w:rsidRDefault="00262DDD" w14:paraId="40301847" w14:textId="77777777"/>
    <w:p w:rsidR="00262DDD" w:rsidP="00262DDD" w:rsidRDefault="00262DDD" w14:paraId="10203ABB" w14:textId="77777777">
      <w:r>
        <w:t>NatureServe. 2007. International Ecological Classification Standard: Terrestrial Ecological Classifications. NatureServe Central Databases. Arlington, VA. Data current as of 10 February 2007.</w:t>
      </w:r>
    </w:p>
    <w:p w:rsidR="00262DDD" w:rsidP="00262DDD" w:rsidRDefault="00262DDD" w14:paraId="3F79D0BB" w14:textId="77777777"/>
    <w:p w:rsidR="00262DDD" w:rsidP="00262DDD" w:rsidRDefault="00262DDD" w14:paraId="3F4963A2" w14:textId="77777777">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262DDD" w:rsidP="00262DDD" w:rsidRDefault="00262DDD" w14:paraId="7D80258D" w14:textId="100C9D1A"/>
    <w:p w:rsidR="003E48C8" w:rsidP="003E48C8" w:rsidRDefault="003E48C8" w14:paraId="75C55350" w14:textId="77777777">
      <w:pPr>
        <w:rPr>
          <w:sz w:val="22"/>
          <w:szCs w:val="22"/>
        </w:rPr>
      </w:pPr>
      <w:r>
        <w:lastRenderedPageBreak/>
        <w:t xml:space="preserve">UMCC (Upper Monument Creek Collaborative). 2014. Upper Monument Creek Landscape Restoration Initiative: Summary report and collaborative recommendations. Prepared by The Nature Conservancy, Colorado Chapter, Boulder, CO. 62 p. Available: </w:t>
      </w:r>
      <w:r w:rsidRPr="00505EFF">
        <w:t>https://www.conservationgateway.org/ConservationByGeography/NorthAmerica/UnitedStates/Colorado/Pages/umc.aspx</w:t>
      </w:r>
      <w:r>
        <w:rPr>
          <w:sz w:val="22"/>
          <w:szCs w:val="22"/>
        </w:rPr>
        <w:t xml:space="preserve">. </w:t>
      </w:r>
    </w:p>
    <w:p w:rsidR="003E48C8" w:rsidP="00262DDD" w:rsidRDefault="003E48C8" w14:paraId="4EF3B075" w14:textId="77777777"/>
    <w:p w:rsidR="00262DDD" w:rsidP="00262DDD" w:rsidRDefault="00262DDD" w14:paraId="382D7B0C"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262DDD" w:rsidP="00262DDD" w:rsidRDefault="00262DDD" w14:paraId="43D659B2" w14:textId="77777777"/>
    <w:p w:rsidRPr="00911B90" w:rsidR="00036782" w:rsidP="00262DDD" w:rsidRDefault="00036782" w14:paraId="4F6E41D6" w14:textId="419A9B78">
      <w:r w:rsidRPr="00EF120F">
        <w:t>Williams, M.A.; Baker, W.L. 2012. Comparison of the higher-severity fire regime in historical (A.D. 1800s) and modern (A.D. 1984–2009) montane forests across 624,156 ha of the Colorado Front Range. Ecosystems 15: 832-847.</w:t>
      </w:r>
    </w:p>
    <w:p w:rsidR="00036782" w:rsidP="00262DDD" w:rsidRDefault="00036782" w14:paraId="67B96FBD" w14:textId="77777777"/>
    <w:p w:rsidR="00262DDD" w:rsidP="00262DDD" w:rsidRDefault="00262DDD" w14:paraId="113BCF71" w14:textId="53E08775">
      <w:r>
        <w:t>Wu, R. 1999. Fire History and Forest Structure in the Mixed Conifer Forests of Southwest Colorado. Master Thesis. Colorado State University.</w:t>
      </w:r>
    </w:p>
    <w:p w:rsidRPr="00A43E41" w:rsidR="004D5F12" w:rsidP="00262DDD" w:rsidRDefault="004D5F12" w14:paraId="3E91EA5B"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F5CB1" w14:textId="77777777" w:rsidR="00FF2395" w:rsidRDefault="00FF2395">
      <w:r>
        <w:separator/>
      </w:r>
    </w:p>
  </w:endnote>
  <w:endnote w:type="continuationSeparator" w:id="0">
    <w:p w14:paraId="1908983E" w14:textId="77777777" w:rsidR="00FF2395" w:rsidRDefault="00FF2395">
      <w:r>
        <w:continuationSeparator/>
      </w:r>
    </w:p>
  </w:endnote>
  <w:endnote w:type="continuationNotice" w:id="1">
    <w:p w14:paraId="1D8771BE" w14:textId="77777777" w:rsidR="00FF2395" w:rsidRDefault="00FF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50C27" w14:textId="77777777" w:rsidR="00BD62D9" w:rsidRDefault="00BD62D9" w:rsidP="00262D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3EAF3" w14:textId="77777777" w:rsidR="00FF2395" w:rsidRDefault="00FF2395">
      <w:r>
        <w:separator/>
      </w:r>
    </w:p>
  </w:footnote>
  <w:footnote w:type="continuationSeparator" w:id="0">
    <w:p w14:paraId="085AD34B" w14:textId="77777777" w:rsidR="00FF2395" w:rsidRDefault="00FF2395">
      <w:r>
        <w:continuationSeparator/>
      </w:r>
    </w:p>
  </w:footnote>
  <w:footnote w:type="continuationNotice" w:id="1">
    <w:p w14:paraId="0CEB9ACA" w14:textId="77777777" w:rsidR="00FF2395" w:rsidRDefault="00FF2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1B53C" w14:textId="77777777" w:rsidR="00BD62D9" w:rsidRDefault="00BD62D9" w:rsidP="00262D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77E1E"/>
    <w:pPr>
      <w:ind w:left="720"/>
    </w:pPr>
    <w:rPr>
      <w:rFonts w:ascii="Calibri" w:eastAsiaTheme="minorHAnsi" w:hAnsi="Calibri"/>
      <w:sz w:val="22"/>
      <w:szCs w:val="22"/>
    </w:rPr>
  </w:style>
  <w:style w:type="character" w:styleId="Hyperlink">
    <w:name w:val="Hyperlink"/>
    <w:basedOn w:val="DefaultParagraphFont"/>
    <w:rsid w:val="00D77E1E"/>
    <w:rPr>
      <w:color w:val="0000FF" w:themeColor="hyperlink"/>
      <w:u w:val="single"/>
    </w:rPr>
  </w:style>
  <w:style w:type="paragraph" w:styleId="BalloonText">
    <w:name w:val="Balloon Text"/>
    <w:basedOn w:val="Normal"/>
    <w:link w:val="BalloonTextChar"/>
    <w:uiPriority w:val="99"/>
    <w:semiHidden/>
    <w:unhideWhenUsed/>
    <w:rsid w:val="00D77E1E"/>
    <w:rPr>
      <w:rFonts w:ascii="Tahoma" w:hAnsi="Tahoma" w:cs="Tahoma"/>
      <w:sz w:val="16"/>
      <w:szCs w:val="16"/>
    </w:rPr>
  </w:style>
  <w:style w:type="character" w:customStyle="1" w:styleId="BalloonTextChar">
    <w:name w:val="Balloon Text Char"/>
    <w:basedOn w:val="DefaultParagraphFont"/>
    <w:link w:val="BalloonText"/>
    <w:uiPriority w:val="99"/>
    <w:semiHidden/>
    <w:rsid w:val="00D77E1E"/>
    <w:rPr>
      <w:rFonts w:ascii="Tahoma" w:hAnsi="Tahoma" w:cs="Tahoma"/>
      <w:sz w:val="16"/>
      <w:szCs w:val="16"/>
    </w:rPr>
  </w:style>
  <w:style w:type="character" w:styleId="CommentReference">
    <w:name w:val="annotation reference"/>
    <w:basedOn w:val="DefaultParagraphFont"/>
    <w:uiPriority w:val="99"/>
    <w:semiHidden/>
    <w:unhideWhenUsed/>
    <w:rsid w:val="007C6DEF"/>
    <w:rPr>
      <w:sz w:val="16"/>
      <w:szCs w:val="16"/>
    </w:rPr>
  </w:style>
  <w:style w:type="paragraph" w:styleId="CommentText">
    <w:name w:val="annotation text"/>
    <w:basedOn w:val="Normal"/>
    <w:link w:val="CommentTextChar"/>
    <w:uiPriority w:val="99"/>
    <w:semiHidden/>
    <w:unhideWhenUsed/>
    <w:rsid w:val="007C6DEF"/>
    <w:rPr>
      <w:sz w:val="20"/>
      <w:szCs w:val="20"/>
    </w:rPr>
  </w:style>
  <w:style w:type="character" w:customStyle="1" w:styleId="CommentTextChar">
    <w:name w:val="Comment Text Char"/>
    <w:basedOn w:val="DefaultParagraphFont"/>
    <w:link w:val="CommentText"/>
    <w:uiPriority w:val="99"/>
    <w:semiHidden/>
    <w:rsid w:val="007C6DEF"/>
  </w:style>
  <w:style w:type="paragraph" w:styleId="CommentSubject">
    <w:name w:val="annotation subject"/>
    <w:basedOn w:val="CommentText"/>
    <w:next w:val="CommentText"/>
    <w:link w:val="CommentSubjectChar"/>
    <w:uiPriority w:val="99"/>
    <w:semiHidden/>
    <w:unhideWhenUsed/>
    <w:rsid w:val="007C6DEF"/>
    <w:rPr>
      <w:b/>
      <w:bCs/>
    </w:rPr>
  </w:style>
  <w:style w:type="character" w:customStyle="1" w:styleId="CommentSubjectChar">
    <w:name w:val="Comment Subject Char"/>
    <w:basedOn w:val="CommentTextChar"/>
    <w:link w:val="CommentSubject"/>
    <w:uiPriority w:val="99"/>
    <w:semiHidden/>
    <w:rsid w:val="007C6DEF"/>
    <w:rPr>
      <w:b/>
      <w:bCs/>
    </w:rPr>
  </w:style>
  <w:style w:type="paragraph" w:styleId="PlainText">
    <w:name w:val="Plain Text"/>
    <w:basedOn w:val="Normal"/>
    <w:link w:val="PlainTextChar"/>
    <w:uiPriority w:val="99"/>
    <w:unhideWhenUsed/>
    <w:rsid w:val="0003678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6782"/>
    <w:rPr>
      <w:rFonts w:ascii="Consolas" w:eastAsiaTheme="minorHAnsi" w:hAnsi="Consolas" w:cstheme="minorBidi"/>
      <w:sz w:val="21"/>
      <w:szCs w:val="21"/>
    </w:rPr>
  </w:style>
  <w:style w:type="paragraph" w:styleId="Revision">
    <w:name w:val="Revision"/>
    <w:hidden/>
    <w:uiPriority w:val="99"/>
    <w:semiHidden/>
    <w:rsid w:val="00422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221435">
      <w:bodyDiv w:val="1"/>
      <w:marLeft w:val="0"/>
      <w:marRight w:val="0"/>
      <w:marTop w:val="0"/>
      <w:marBottom w:val="0"/>
      <w:divBdr>
        <w:top w:val="none" w:sz="0" w:space="0" w:color="auto"/>
        <w:left w:val="none" w:sz="0" w:space="0" w:color="auto"/>
        <w:bottom w:val="none" w:sz="0" w:space="0" w:color="auto"/>
        <w:right w:val="none" w:sz="0" w:space="0" w:color="auto"/>
      </w:divBdr>
    </w:div>
    <w:div w:id="203018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64C1-A014-474F-AA4E-8B6F4C3A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2014-08-21T14:39:00Z</cp:lastPrinted>
  <dcterms:created xsi:type="dcterms:W3CDTF">2017-10-04T23:01:00Z</dcterms:created>
  <dcterms:modified xsi:type="dcterms:W3CDTF">2025-02-12T09:41:09Z</dcterms:modified>
</cp:coreProperties>
</file>