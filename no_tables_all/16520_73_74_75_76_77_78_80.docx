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4CC" w:rsidP="00EA34CC" w:rsidRDefault="00EA34CC" w14:paraId="4E0C9933" w14:textId="1B6FD9E7">
      <w:pPr>
        <w:pStyle w:val="BpSTitle"/>
      </w:pPr>
      <w:r>
        <w:t>16520</w:t>
      </w:r>
    </w:p>
    <w:p w:rsidRPr="00521837" w:rsidR="00521837" w:rsidP="00EA34CC" w:rsidRDefault="00B838B1" w14:paraId="7B4CB599" w14:textId="77777777">
      <w:pPr>
        <w:rPr>
          <w:rFonts w:ascii="Arial" w:hAnsi="Arial" w:cs="Arial"/>
          <w:b/>
          <w:bCs/>
          <w:sz w:val="28"/>
          <w:szCs w:val="28"/>
        </w:rPr>
      </w:pPr>
      <w:r w:rsidRPr="00521837">
        <w:rPr>
          <w:rFonts w:ascii="Arial" w:hAnsi="Arial" w:cs="Arial"/>
          <w:b/>
          <w:bCs/>
          <w:sz w:val="28"/>
          <w:szCs w:val="28"/>
        </w:rPr>
        <w:t xml:space="preserve">Alaskan Pacific-Aleutian Alder-Salmonberry-Copperbush Shrubland </w:t>
      </w:r>
      <w:r w:rsidRPr="00521837" w:rsidR="002327A5">
        <w:rPr>
          <w:rFonts w:ascii="Arial" w:hAnsi="Arial" w:cs="Arial"/>
          <w:b/>
          <w:bCs/>
          <w:sz w:val="28"/>
          <w:szCs w:val="28"/>
        </w:rPr>
        <w:t xml:space="preserve">  </w:t>
      </w:r>
    </w:p>
    <w:p w:rsidR="00EA34CC" w:rsidP="00EA34CC" w:rsidRDefault="00EA34CC" w14:paraId="3B166C6C" w14:textId="02A47C99">
      <w:r>
        <w:t>BpS Model/Description Version: Nov. 2024</w:t>
      </w:r>
      <w:r>
        <w:tab/>
      </w:r>
      <w:r>
        <w:tab/>
      </w:r>
      <w:r>
        <w:tab/>
      </w:r>
      <w:r>
        <w:tab/>
      </w:r>
      <w:r>
        <w:tab/>
      </w:r>
      <w:r>
        <w:tab/>
      </w:r>
      <w:r>
        <w:tab/>
      </w:r>
      <w:r>
        <w:tab/>
      </w:r>
    </w:p>
    <w:p w:rsidR="00EA34CC" w:rsidP="00EA34CC" w:rsidRDefault="00EA34CC" w14:paraId="664A2E98" w14:textId="77777777"/>
    <w:p w:rsidR="00EA34CC" w:rsidP="00EA34CC" w:rsidRDefault="00EA34CC" w14:paraId="30D533A1" w14:textId="77777777"/>
    <w:p w:rsidR="00B838B1" w:rsidP="00EA34CC" w:rsidRDefault="00B838B1" w14:paraId="74658EE4" w14:textId="074E2D5F">
      <w:pPr>
        <w:pStyle w:val="InfoPara"/>
        <w:rPr>
          <w:b w:val="0"/>
          <w:bCs/>
        </w:rPr>
      </w:pPr>
      <w:r>
        <w:t xml:space="preserve">Reviewer: </w:t>
      </w:r>
      <w:r w:rsidR="00C751C9">
        <w:rPr>
          <w:b w:val="0"/>
          <w:bCs/>
        </w:rPr>
        <w:t xml:space="preserve">Hunter Gravley, </w:t>
      </w:r>
      <w:r>
        <w:rPr>
          <w:b w:val="0"/>
          <w:bCs/>
        </w:rPr>
        <w:t>Robin Innes</w:t>
      </w:r>
    </w:p>
    <w:p w:rsidR="00EA34CC" w:rsidP="00EA34CC" w:rsidRDefault="00EA34CC" w14:paraId="7E2A6A52" w14:textId="1B5A5B19">
      <w:pPr>
        <w:pStyle w:val="InfoPara"/>
      </w:pPr>
      <w:r>
        <w:t>Vegetation Type</w:t>
      </w:r>
    </w:p>
    <w:p w:rsidR="00EA34CC" w:rsidP="00EA34CC" w:rsidRDefault="00B35E1E" w14:paraId="3C3DCCE4" w14:textId="2E1B214B">
      <w:r>
        <w:t>S</w:t>
      </w:r>
      <w:r w:rsidR="00EA34CC">
        <w:t>hrubland</w:t>
      </w:r>
    </w:p>
    <w:p w:rsidR="00EA34CC" w:rsidP="00EA34CC" w:rsidRDefault="00EA34CC" w14:paraId="29EA1F78" w14:textId="77777777">
      <w:pPr>
        <w:pStyle w:val="InfoPara"/>
      </w:pPr>
      <w:r w:rsidR="49A18C8E">
        <w:rPr/>
        <w:t>Map Zones</w:t>
      </w:r>
    </w:p>
    <w:p w:rsidR="49A18C8E" w:rsidP="49A18C8E" w:rsidRDefault="49A18C8E" w14:paraId="05CD1455" w14:textId="7DA79116">
      <w:pPr>
        <w:pStyle w:val="Normal"/>
      </w:pPr>
      <w:r w:rsidR="49A18C8E">
        <w:rPr/>
        <w:t>73, 74, 75, 76, 77, 78, 80</w:t>
      </w:r>
    </w:p>
    <w:p w:rsidR="00EA34CC" w:rsidP="00EA34CC" w:rsidRDefault="00EA34CC" w14:paraId="14705167" w14:textId="77777777">
      <w:pPr>
        <w:pStyle w:val="InfoPara"/>
      </w:pPr>
      <w:r>
        <w:t>Geographic Range</w:t>
      </w:r>
    </w:p>
    <w:p w:rsidR="00EA34CC" w:rsidP="00EA34CC" w:rsidRDefault="00177069" w14:paraId="33EF98D0" w14:textId="7CEECBA9">
      <w:r w:rsidRPr="001424A9">
        <w:t xml:space="preserve">This </w:t>
      </w:r>
      <w:r w:rsidR="00243493">
        <w:t>Biophysical Setting (BpS)</w:t>
      </w:r>
      <w:r w:rsidRPr="001424A9">
        <w:t xml:space="preserve"> occurs in the Alaska Range south and east throughout southeastern Alaska</w:t>
      </w:r>
      <w:r>
        <w:t>, north to the</w:t>
      </w:r>
      <w:r w:rsidRPr="001424A9">
        <w:t xml:space="preserve"> Prince William Sound </w:t>
      </w:r>
      <w:r>
        <w:t>and along</w:t>
      </w:r>
      <w:r w:rsidRPr="001424A9">
        <w:t xml:space="preserve"> the Alaska Peninsula and Kodiak Island</w:t>
      </w:r>
      <w:r>
        <w:t xml:space="preserve">. It </w:t>
      </w:r>
      <w:r w:rsidRPr="001424A9">
        <w:t xml:space="preserve">diminishes moving west, </w:t>
      </w:r>
      <w:r>
        <w:t xml:space="preserve">occurring on </w:t>
      </w:r>
      <w:r w:rsidRPr="001424A9">
        <w:t>low</w:t>
      </w:r>
      <w:r>
        <w:t>-</w:t>
      </w:r>
      <w:r w:rsidRPr="001424A9">
        <w:t xml:space="preserve"> to mid</w:t>
      </w:r>
      <w:r>
        <w:t>-</w:t>
      </w:r>
      <w:r w:rsidRPr="001424A9">
        <w:t>elevation mountain slopes of the Aleutian Islands</w:t>
      </w:r>
      <w:r>
        <w:t>,</w:t>
      </w:r>
      <w:r w:rsidRPr="001424A9">
        <w:t xml:space="preserve"> and </w:t>
      </w:r>
      <w:r w:rsidR="00AB5DB8">
        <w:t>may be</w:t>
      </w:r>
      <w:r w:rsidR="005B3F13">
        <w:t xml:space="preserve"> nearly</w:t>
      </w:r>
      <w:r w:rsidRPr="001424A9">
        <w:t xml:space="preserve"> absent by Dutch Harbor.</w:t>
      </w:r>
    </w:p>
    <w:p w:rsidR="00EA34CC" w:rsidP="00EA34CC" w:rsidRDefault="00EA34CC" w14:paraId="09C6267A" w14:textId="77777777">
      <w:pPr>
        <w:pStyle w:val="InfoPara"/>
      </w:pPr>
      <w:r>
        <w:t>Biophysical Site Description</w:t>
      </w:r>
    </w:p>
    <w:p w:rsidR="00EA34CC" w:rsidP="00EA34CC" w:rsidRDefault="00CA76C8" w14:paraId="11BED1AB" w14:textId="0F2F8F6F">
      <w:r w:rsidRPr="001424A9">
        <w:t>The alder</w:t>
      </w:r>
      <w:r>
        <w:t>-</w:t>
      </w:r>
      <w:r w:rsidRPr="001424A9">
        <w:t>salmonberry system</w:t>
      </w:r>
      <w:r>
        <w:t xml:space="preserve"> </w:t>
      </w:r>
      <w:r w:rsidRPr="001424A9">
        <w:t>occurs from Prince William Sound through southeastern Alaska</w:t>
      </w:r>
      <w:r>
        <w:t xml:space="preserve">, in the </w:t>
      </w:r>
      <w:r w:rsidRPr="001424A9">
        <w:t>maritime region of Alaska</w:t>
      </w:r>
      <w:r>
        <w:t xml:space="preserve">, </w:t>
      </w:r>
      <w:r w:rsidRPr="001424A9">
        <w:t xml:space="preserve">typically </w:t>
      </w:r>
      <w:r>
        <w:t>found</w:t>
      </w:r>
      <w:r w:rsidRPr="001424A9">
        <w:t xml:space="preserve"> just above treeline</w:t>
      </w:r>
      <w:r>
        <w:t xml:space="preserve">, and </w:t>
      </w:r>
      <w:r w:rsidRPr="001424A9">
        <w:t>is matrix</w:t>
      </w:r>
      <w:r>
        <w:t>-</w:t>
      </w:r>
      <w:r w:rsidRPr="001424A9">
        <w:t xml:space="preserve">forming on the Alaska Peninsula and Kodiak </w:t>
      </w:r>
      <w:r w:rsidRPr="001424A9" w:rsidR="004646AC">
        <w:t>Island but</w:t>
      </w:r>
      <w:r>
        <w:t xml:space="preserve"> </w:t>
      </w:r>
      <w:r w:rsidRPr="001424A9">
        <w:t>diminishes moving west</w:t>
      </w:r>
      <w:r w:rsidR="00336086">
        <w:t xml:space="preserve">. </w:t>
      </w:r>
      <w:r w:rsidRPr="001424A9">
        <w:t>Soils are typically mesic, well</w:t>
      </w:r>
      <w:r>
        <w:t>-</w:t>
      </w:r>
      <w:r w:rsidRPr="001424A9">
        <w:t>drained, shallow, and stony, and underlain by colluvium, glacial till</w:t>
      </w:r>
      <w:r w:rsidR="004646AC">
        <w:t>,</w:t>
      </w:r>
      <w:r w:rsidRPr="001424A9">
        <w:t xml:space="preserve"> or residuum. </w:t>
      </w:r>
      <w:r>
        <w:t>Sites</w:t>
      </w:r>
      <w:r w:rsidRPr="001424A9">
        <w:t xml:space="preserve"> occur on flat to steep slopes (0</w:t>
      </w:r>
      <w:r>
        <w:t>-</w:t>
      </w:r>
      <w:r w:rsidRPr="001424A9">
        <w:t>50°) at low to mid elevations (1</w:t>
      </w:r>
      <w:r>
        <w:t>-</w:t>
      </w:r>
      <w:r w:rsidRPr="001424A9">
        <w:t>1</w:t>
      </w:r>
      <w:r>
        <w:t>,</w:t>
      </w:r>
      <w:r w:rsidRPr="001424A9">
        <w:t>000 m) in valleys, hills</w:t>
      </w:r>
      <w:r w:rsidR="00730742">
        <w:t>,</w:t>
      </w:r>
      <w:r w:rsidRPr="001424A9">
        <w:t xml:space="preserve"> and mountains. The slopes are typically ash</w:t>
      </w:r>
      <w:r>
        <w:t>-</w:t>
      </w:r>
      <w:r w:rsidRPr="001424A9">
        <w:t>covered, colluvium, or glacial drift</w:t>
      </w:r>
      <w:r w:rsidR="006167C5">
        <w:t xml:space="preserve">. </w:t>
      </w:r>
      <w:r w:rsidRPr="001424A9" w:rsidR="006167C5">
        <w:t>This system also includes partially vegetated bedrock ridges and cliffs in the alpine and subalpine, where it is found primarily on or near ridgetops and is exposed to extremely harsh growing conditions. More exposed sites subject the vegetation to a very short growing season, freeze</w:t>
      </w:r>
      <w:r w:rsidR="006167C5">
        <w:t>-</w:t>
      </w:r>
      <w:r w:rsidRPr="001424A9" w:rsidR="006167C5">
        <w:t>thaw pattern, and desiccating winds. Exposed bedrock or talus is usually a major component of the sites.</w:t>
      </w:r>
      <w:r w:rsidR="00A33B0E">
        <w:t xml:space="preserve"> </w:t>
      </w:r>
      <w:r w:rsidRPr="001424A9" w:rsidR="00A33B0E">
        <w:t>This system appears to be relatively stable, although there may be an upward trend in the elevation of this system. Treeline conifers appear to be invading from below in some areas, and the elevational limit of low and tall shrub establishment appears to be rising.</w:t>
      </w:r>
      <w:r w:rsidR="00A33B0E">
        <w:t xml:space="preserve"> </w:t>
      </w:r>
      <w:r w:rsidRPr="001424A9" w:rsidR="006167C5">
        <w:t xml:space="preserve"> </w:t>
      </w:r>
    </w:p>
    <w:p w:rsidR="00EA34CC" w:rsidP="00EA34CC" w:rsidRDefault="00EA34CC" w14:paraId="607E3B33" w14:textId="77777777">
      <w:pPr>
        <w:pStyle w:val="InfoPara"/>
      </w:pPr>
      <w:r>
        <w:t>Vegetation Description</w:t>
      </w:r>
    </w:p>
    <w:p w:rsidR="00047559" w:rsidP="00EA34CC" w:rsidRDefault="00F36C0A" w14:paraId="5B52764B" w14:textId="547514CC">
      <w:r w:rsidRPr="001424A9">
        <w:t>Total low</w:t>
      </w:r>
      <w:r>
        <w:t>-</w:t>
      </w:r>
      <w:r w:rsidRPr="001424A9">
        <w:t xml:space="preserve"> and tall</w:t>
      </w:r>
      <w:r>
        <w:t>-</w:t>
      </w:r>
      <w:r w:rsidRPr="001424A9">
        <w:t xml:space="preserve">shrub cover is </w:t>
      </w:r>
      <w:r>
        <w:t>&gt;</w:t>
      </w:r>
      <w:r w:rsidRPr="001424A9">
        <w:t xml:space="preserve">25%, and </w:t>
      </w:r>
      <w:r w:rsidRPr="001424A9">
        <w:rPr>
          <w:i/>
        </w:rPr>
        <w:t>Alnus viridis</w:t>
      </w:r>
      <w:r w:rsidRPr="001424A9">
        <w:t xml:space="preserve"> or </w:t>
      </w:r>
      <w:r w:rsidRPr="001424A9">
        <w:rPr>
          <w:i/>
        </w:rPr>
        <w:t>Rubus spectabilis</w:t>
      </w:r>
      <w:r w:rsidRPr="001424A9">
        <w:t xml:space="preserve"> contribute greater than 50% of the total shrub cover. </w:t>
      </w:r>
      <w:r w:rsidRPr="001424A9">
        <w:rPr>
          <w:i/>
        </w:rPr>
        <w:t>Rubus spectabilis</w:t>
      </w:r>
      <w:r w:rsidRPr="001424A9">
        <w:t xml:space="preserve"> is dominant primarily on the oldest stabilized talus slopes and stable colluvial slopes (older substrates), while </w:t>
      </w:r>
      <w:r w:rsidRPr="001424A9">
        <w:rPr>
          <w:i/>
        </w:rPr>
        <w:t>Alnus viridis</w:t>
      </w:r>
      <w:r w:rsidRPr="001424A9">
        <w:t xml:space="preserve"> may be the dominant shrub on recently disturbed sites, wind</w:t>
      </w:r>
      <w:r>
        <w:t>-</w:t>
      </w:r>
      <w:r w:rsidRPr="001424A9">
        <w:t>sheltered sites</w:t>
      </w:r>
      <w:r w:rsidR="005A6FA4">
        <w:t>,</w:t>
      </w:r>
      <w:r w:rsidRPr="001424A9">
        <w:t xml:space="preserve"> or recent ash deposits. </w:t>
      </w:r>
      <w:r w:rsidRPr="001424A9">
        <w:rPr>
          <w:i/>
        </w:rPr>
        <w:t xml:space="preserve">Alnus viridis </w:t>
      </w:r>
      <w:r w:rsidRPr="005A6FA4">
        <w:rPr>
          <w:iCs/>
        </w:rPr>
        <w:t>ssp</w:t>
      </w:r>
      <w:r w:rsidRPr="001424A9">
        <w:rPr>
          <w:i/>
        </w:rPr>
        <w:t>. sinuata</w:t>
      </w:r>
      <w:r w:rsidRPr="001424A9">
        <w:t xml:space="preserve"> is the most common alder species, however, </w:t>
      </w:r>
      <w:r w:rsidRPr="001424A9">
        <w:rPr>
          <w:i/>
        </w:rPr>
        <w:t xml:space="preserve">Alnus viridis </w:t>
      </w:r>
      <w:r w:rsidRPr="005A6FA4">
        <w:rPr>
          <w:iCs/>
        </w:rPr>
        <w:t>ssp</w:t>
      </w:r>
      <w:r w:rsidRPr="001424A9">
        <w:rPr>
          <w:i/>
        </w:rPr>
        <w:t>. fruticosa</w:t>
      </w:r>
      <w:r w:rsidRPr="001424A9">
        <w:t xml:space="preserve"> dominates some sites. </w:t>
      </w:r>
      <w:r>
        <w:t xml:space="preserve">Specifically on sites in southeastern and maritime Alaska, </w:t>
      </w:r>
      <w:r w:rsidRPr="001424A9">
        <w:rPr>
          <w:i/>
        </w:rPr>
        <w:t xml:space="preserve">Alnus viridis </w:t>
      </w:r>
      <w:r w:rsidRPr="005A6FA4">
        <w:rPr>
          <w:iCs/>
        </w:rPr>
        <w:t>ssp</w:t>
      </w:r>
      <w:r w:rsidRPr="001424A9">
        <w:rPr>
          <w:i/>
        </w:rPr>
        <w:t>. sinuata</w:t>
      </w:r>
      <w:r w:rsidRPr="001424A9">
        <w:t xml:space="preserve"> is often the dominant species, but </w:t>
      </w:r>
      <w:r w:rsidRPr="001424A9">
        <w:rPr>
          <w:i/>
        </w:rPr>
        <w:t>Rubus spectabilis</w:t>
      </w:r>
      <w:r w:rsidRPr="001424A9">
        <w:t xml:space="preserve"> may be codominant. Alder height ranges from 0.5 m at higher elevations to 8 m downslope.</w:t>
      </w:r>
      <w:r w:rsidRPr="001424A9">
        <w:rPr>
          <w:i/>
        </w:rPr>
        <w:t xml:space="preserve"> Elliottia pyroliflora</w:t>
      </w:r>
      <w:r w:rsidRPr="001424A9">
        <w:t xml:space="preserve"> </w:t>
      </w:r>
      <w:r>
        <w:t xml:space="preserve">can also </w:t>
      </w:r>
      <w:r w:rsidRPr="001424A9">
        <w:t>dominate the overstory (10 to 80% cover)</w:t>
      </w:r>
      <w:r>
        <w:t xml:space="preserve">, </w:t>
      </w:r>
      <w:r w:rsidRPr="001424A9">
        <w:t>and ranges in height from 0.6</w:t>
      </w:r>
      <w:r>
        <w:t>-</w:t>
      </w:r>
      <w:r w:rsidRPr="001424A9">
        <w:t>1.5 m (2</w:t>
      </w:r>
      <w:r>
        <w:t>-</w:t>
      </w:r>
      <w:r w:rsidRPr="001424A9">
        <w:t>5 feet)</w:t>
      </w:r>
      <w:r>
        <w:t xml:space="preserve">, on </w:t>
      </w:r>
      <w:r>
        <w:t>s</w:t>
      </w:r>
      <w:r w:rsidRPr="00EA375C">
        <w:rPr>
          <w:iCs/>
        </w:rPr>
        <w:t>ites</w:t>
      </w:r>
      <w:r>
        <w:t xml:space="preserve"> in the </w:t>
      </w:r>
      <w:r w:rsidR="007061BA">
        <w:t>southeastern</w:t>
      </w:r>
      <w:r>
        <w:t xml:space="preserve"> maritime region of Alaska with low-shrub cover in the </w:t>
      </w:r>
      <w:r w:rsidRPr="001424A9">
        <w:t>lower alpine and subalpine</w:t>
      </w:r>
      <w:r>
        <w:t xml:space="preserve"> zones. </w:t>
      </w:r>
      <w:r w:rsidRPr="001424A9">
        <w:t>Other species</w:t>
      </w:r>
      <w:r>
        <w:t xml:space="preserve"> on </w:t>
      </w:r>
      <w:r w:rsidRPr="001424A9">
        <w:rPr>
          <w:i/>
        </w:rPr>
        <w:t>Elliottia pyroliflora</w:t>
      </w:r>
      <w:r>
        <w:rPr>
          <w:iCs/>
        </w:rPr>
        <w:t xml:space="preserve"> dominated sites</w:t>
      </w:r>
      <w:r w:rsidRPr="001424A9">
        <w:t xml:space="preserve"> include </w:t>
      </w:r>
      <w:r w:rsidRPr="001424A9">
        <w:rPr>
          <w:i/>
        </w:rPr>
        <w:t>Phyllodoce aleutica, Nephrophyllidium crista</w:t>
      </w:r>
      <w:r>
        <w:rPr>
          <w:i/>
        </w:rPr>
        <w:t>-</w:t>
      </w:r>
      <w:r w:rsidRPr="001424A9">
        <w:rPr>
          <w:i/>
        </w:rPr>
        <w:t>galli, Cornus suecica, Luetkea pectinata, Athyrium filix</w:t>
      </w:r>
      <w:r>
        <w:rPr>
          <w:i/>
        </w:rPr>
        <w:t>-</w:t>
      </w:r>
      <w:r w:rsidRPr="001424A9">
        <w:rPr>
          <w:i/>
        </w:rPr>
        <w:t>femina, Cassiope mertensiana, Dryopteris expansa, Gymnocarpium dryopteris, Viola glabella</w:t>
      </w:r>
      <w:r w:rsidRPr="001424A9">
        <w:t xml:space="preserve">, and </w:t>
      </w:r>
      <w:r w:rsidRPr="001424A9">
        <w:rPr>
          <w:i/>
        </w:rPr>
        <w:t>Rubus spectabilis</w:t>
      </w:r>
      <w:r w:rsidRPr="001424A9">
        <w:t xml:space="preserve">. Krummholz </w:t>
      </w:r>
      <w:r w:rsidRPr="001424A9">
        <w:rPr>
          <w:i/>
        </w:rPr>
        <w:t>Tsuga mertensiana</w:t>
      </w:r>
      <w:r w:rsidRPr="001424A9">
        <w:t xml:space="preserve"> occur in some sites. Adjacent to this system at higher elevations are alpine herbaceous meadows or dwarf</w:t>
      </w:r>
      <w:r>
        <w:t>-</w:t>
      </w:r>
      <w:r w:rsidRPr="001424A9">
        <w:t xml:space="preserve">shrublands; at lower elevations </w:t>
      </w:r>
      <w:r w:rsidRPr="001424A9">
        <w:rPr>
          <w:i/>
        </w:rPr>
        <w:t>Tsuga mertensiana</w:t>
      </w:r>
      <w:r w:rsidRPr="001424A9">
        <w:t xml:space="preserve"> forests or woodlands are common</w:t>
      </w:r>
      <w:r>
        <w:t xml:space="preserve">. Sites dominated by </w:t>
      </w:r>
      <w:r w:rsidRPr="001424A9">
        <w:rPr>
          <w:i/>
        </w:rPr>
        <w:t>Alnus viridis</w:t>
      </w:r>
      <w:r w:rsidRPr="001424A9">
        <w:t xml:space="preserve"> </w:t>
      </w:r>
      <w:r>
        <w:t>or co</w:t>
      </w:r>
      <w:r w:rsidR="001A5FA5">
        <w:t>-dominated</w:t>
      </w:r>
      <w:r>
        <w:t xml:space="preserve"> by </w:t>
      </w:r>
      <w:r w:rsidRPr="001424A9">
        <w:rPr>
          <w:i/>
        </w:rPr>
        <w:t>Rubus spectabilis</w:t>
      </w:r>
      <w:r w:rsidRPr="001424A9">
        <w:t xml:space="preserve"> </w:t>
      </w:r>
      <w:r>
        <w:t xml:space="preserve">include </w:t>
      </w:r>
      <w:r w:rsidRPr="001424A9" w:rsidR="001A5FA5">
        <w:t>co</w:t>
      </w:r>
      <w:r w:rsidR="00931568">
        <w:t>-</w:t>
      </w:r>
      <w:r w:rsidRPr="001424A9" w:rsidR="001A5FA5">
        <w:t>dominant</w:t>
      </w:r>
      <w:r w:rsidRPr="001424A9">
        <w:t xml:space="preserve"> </w:t>
      </w:r>
      <w:r w:rsidR="001A5FA5">
        <w:t xml:space="preserve">shrubs </w:t>
      </w:r>
      <w:r w:rsidRPr="001424A9">
        <w:rPr>
          <w:i/>
        </w:rPr>
        <w:t>Sambucus racemosa, Oplopanax horridus, Spiraea stevenii</w:t>
      </w:r>
      <w:r w:rsidRPr="001424A9">
        <w:t xml:space="preserve">, </w:t>
      </w:r>
      <w:r w:rsidRPr="001424A9">
        <w:rPr>
          <w:i/>
        </w:rPr>
        <w:t>Elliottia pyroliflora</w:t>
      </w:r>
      <w:r w:rsidR="001A5FA5">
        <w:rPr>
          <w:i/>
        </w:rPr>
        <w:t>,</w:t>
      </w:r>
      <w:r w:rsidRPr="001424A9">
        <w:t xml:space="preserve"> and tall willows such as </w:t>
      </w:r>
      <w:r w:rsidRPr="001424A9">
        <w:rPr>
          <w:i/>
        </w:rPr>
        <w:t>Salix barclayi</w:t>
      </w:r>
      <w:r w:rsidRPr="001424A9">
        <w:t xml:space="preserve"> or </w:t>
      </w:r>
      <w:r w:rsidRPr="001424A9">
        <w:rPr>
          <w:i/>
        </w:rPr>
        <w:t>Salix glauca</w:t>
      </w:r>
      <w:r w:rsidRPr="001424A9">
        <w:t>. The tall shrub system is often mosaiced with the mesic herbaceous meadow system. In closed</w:t>
      </w:r>
      <w:r>
        <w:t>-</w:t>
      </w:r>
      <w:r w:rsidRPr="001424A9">
        <w:t xml:space="preserve">canopy sites, </w:t>
      </w:r>
      <w:r w:rsidRPr="001424A9">
        <w:rPr>
          <w:i/>
        </w:rPr>
        <w:t>Sambucus racemosa</w:t>
      </w:r>
      <w:r w:rsidRPr="001424A9">
        <w:t xml:space="preserve"> and </w:t>
      </w:r>
      <w:r w:rsidRPr="001424A9">
        <w:rPr>
          <w:i/>
        </w:rPr>
        <w:t>Rubus spectabilis</w:t>
      </w:r>
      <w:r w:rsidRPr="001424A9">
        <w:t xml:space="preserve"> shrubs are usually woven in among and around the edges of the alder thickets and the understory is sparse, often with </w:t>
      </w:r>
      <w:r w:rsidRPr="001424A9">
        <w:rPr>
          <w:i/>
        </w:rPr>
        <w:t>Athyrium filix</w:t>
      </w:r>
      <w:r>
        <w:rPr>
          <w:i/>
        </w:rPr>
        <w:t>-</w:t>
      </w:r>
      <w:r w:rsidRPr="001424A9">
        <w:rPr>
          <w:i/>
        </w:rPr>
        <w:t>femina</w:t>
      </w:r>
      <w:r w:rsidRPr="001424A9">
        <w:t xml:space="preserve">, graminoids and sparse </w:t>
      </w:r>
      <w:r w:rsidRPr="001424A9">
        <w:rPr>
          <w:i/>
        </w:rPr>
        <w:t>Rubus spectabilis</w:t>
      </w:r>
      <w:r w:rsidRPr="001424A9">
        <w:t>. Litter cover is high. Sites co</w:t>
      </w:r>
      <w:r w:rsidR="00FE5A81">
        <w:t>-</w:t>
      </w:r>
      <w:r w:rsidRPr="001424A9">
        <w:t xml:space="preserve">dominated by tall willows typically occur along streams and at the upper limits of alder growth. In sites where patches of </w:t>
      </w:r>
      <w:r w:rsidRPr="001424A9">
        <w:rPr>
          <w:i/>
        </w:rPr>
        <w:t>Rubus spectabilis</w:t>
      </w:r>
      <w:r w:rsidRPr="001424A9">
        <w:t xml:space="preserve"> </w:t>
      </w:r>
      <w:r>
        <w:t xml:space="preserve">or </w:t>
      </w:r>
      <w:r w:rsidRPr="001424A9">
        <w:t xml:space="preserve">alder are mosaiced with mesic herbaceous meadows, common species include </w:t>
      </w:r>
      <w:r w:rsidRPr="001424A9">
        <w:rPr>
          <w:i/>
        </w:rPr>
        <w:t>Athyrium filix</w:t>
      </w:r>
      <w:r>
        <w:rPr>
          <w:i/>
        </w:rPr>
        <w:t>-</w:t>
      </w:r>
      <w:r w:rsidRPr="001424A9">
        <w:rPr>
          <w:i/>
        </w:rPr>
        <w:t xml:space="preserve">femina, Aconitum maximum, Calamagrostis canadensis, Chamerion angustifolium </w:t>
      </w:r>
      <w:r w:rsidRPr="004B065F">
        <w:rPr>
          <w:iCs/>
        </w:rPr>
        <w:t>ssp</w:t>
      </w:r>
      <w:r w:rsidRPr="001424A9">
        <w:rPr>
          <w:i/>
        </w:rPr>
        <w:t>. angustifolium, Deschampsia cespitosa, Dryopteris expansa, Heracleum maximum, Lupinus nootkatensis, Solidago</w:t>
      </w:r>
      <w:r w:rsidRPr="001424A9">
        <w:t xml:space="preserve"> spp., </w:t>
      </w:r>
      <w:r w:rsidRPr="001424A9">
        <w:rPr>
          <w:i/>
        </w:rPr>
        <w:t>Veratrum viride</w:t>
      </w:r>
      <w:r>
        <w:t xml:space="preserve">, </w:t>
      </w:r>
      <w:r w:rsidRPr="001424A9">
        <w:rPr>
          <w:i/>
        </w:rPr>
        <w:t>Phegopteris connectilis, Equisetum arvense, Streptopus amplexifolius, Valeriana sitchensis, Geranium erianthum, Aconitum delphiniifolium, Castilleja unalaschcensis, Sanguisorba canadensis</w:t>
      </w:r>
      <w:r w:rsidRPr="001424A9">
        <w:t xml:space="preserve">, and </w:t>
      </w:r>
      <w:r w:rsidRPr="001424A9">
        <w:rPr>
          <w:i/>
        </w:rPr>
        <w:t>Carex macrochaeta</w:t>
      </w:r>
      <w:r w:rsidRPr="001424A9">
        <w:t>.</w:t>
      </w:r>
      <w:r>
        <w:t xml:space="preserve"> </w:t>
      </w:r>
      <w:r w:rsidRPr="001424A9">
        <w:t>In the more extreme locations, the vegetation cover is often fragmented or sparse and includes a complex of sparse tall or low shrubs, dwarf</w:t>
      </w:r>
      <w:r>
        <w:t>-</w:t>
      </w:r>
      <w:r w:rsidRPr="001424A9">
        <w:t>shrubs, and herbaceous species.</w:t>
      </w:r>
      <w:r>
        <w:t xml:space="preserve"> In the</w:t>
      </w:r>
      <w:r w:rsidRPr="0092134D">
        <w:t xml:space="preserve"> </w:t>
      </w:r>
      <w:r w:rsidRPr="001424A9">
        <w:t>Aleutian Islands</w:t>
      </w:r>
      <w:r>
        <w:t xml:space="preserve">, </w:t>
      </w:r>
      <w:r w:rsidRPr="00C36013">
        <w:rPr>
          <w:i/>
        </w:rPr>
        <w:t>Vaccinium ovalifolium</w:t>
      </w:r>
      <w:r w:rsidRPr="001424A9">
        <w:t xml:space="preserve"> typically contributes </w:t>
      </w:r>
      <w:r>
        <w:t>&gt;</w:t>
      </w:r>
      <w:r w:rsidRPr="001424A9">
        <w:t>50% of the total shrub cover</w:t>
      </w:r>
      <w:r>
        <w:t>, with</w:t>
      </w:r>
      <w:r w:rsidRPr="0092134D">
        <w:t xml:space="preserve"> </w:t>
      </w:r>
      <w:r>
        <w:t>t</w:t>
      </w:r>
      <w:r w:rsidRPr="001424A9">
        <w:t>otal low</w:t>
      </w:r>
      <w:r>
        <w:t>-</w:t>
      </w:r>
      <w:r w:rsidRPr="001424A9">
        <w:t xml:space="preserve">shrub cover </w:t>
      </w:r>
      <w:r>
        <w:t>of</w:t>
      </w:r>
      <w:r w:rsidRPr="001424A9">
        <w:t xml:space="preserve"> </w:t>
      </w:r>
      <w:r>
        <w:t>&gt;</w:t>
      </w:r>
      <w:r w:rsidRPr="001424A9">
        <w:t>25%.</w:t>
      </w:r>
      <w:r>
        <w:t xml:space="preserve"> Herbaceous species </w:t>
      </w:r>
      <w:r w:rsidRPr="001424A9">
        <w:t>includ</w:t>
      </w:r>
      <w:r>
        <w:t>e</w:t>
      </w:r>
      <w:r w:rsidRPr="001424A9">
        <w:t xml:space="preserve"> </w:t>
      </w:r>
      <w:r w:rsidRPr="00C36013">
        <w:rPr>
          <w:i/>
        </w:rPr>
        <w:t xml:space="preserve">Achillea millefolium var. borealis, Athyrium filix-femina, Chamerion angustifolium </w:t>
      </w:r>
      <w:r w:rsidRPr="00262F3B">
        <w:rPr>
          <w:iCs/>
        </w:rPr>
        <w:t>ssp</w:t>
      </w:r>
      <w:r w:rsidRPr="00C36013">
        <w:rPr>
          <w:i/>
        </w:rPr>
        <w:t xml:space="preserve">. angustifolium, Calamagrostis canadensis, Cornus suecica, Geum calthifolium, </w:t>
      </w:r>
      <w:r w:rsidRPr="00C36013">
        <w:rPr>
          <w:iCs/>
        </w:rPr>
        <w:t xml:space="preserve">and </w:t>
      </w:r>
      <w:r w:rsidRPr="00C36013">
        <w:rPr>
          <w:i/>
        </w:rPr>
        <w:t>Sanguisorba canadensis</w:t>
      </w:r>
      <w:r w:rsidRPr="001424A9">
        <w:t xml:space="preserve">. </w:t>
      </w:r>
      <w:r w:rsidRPr="00C36013">
        <w:rPr>
          <w:i/>
        </w:rPr>
        <w:t>Empetrum nigrum</w:t>
      </w:r>
      <w:r w:rsidRPr="001424A9">
        <w:t xml:space="preserve"> may also be common</w:t>
      </w:r>
      <w:r>
        <w:t xml:space="preserve"> </w:t>
      </w:r>
      <w:r w:rsidR="00EA34CC">
        <w:t>(DeVelice et al. 1999</w:t>
      </w:r>
      <w:r w:rsidR="00262F3B">
        <w:t>;</w:t>
      </w:r>
      <w:r w:rsidR="00EA34CC">
        <w:t xml:space="preserve"> Boggs et al. 2008</w:t>
      </w:r>
      <w:r w:rsidR="00262F3B">
        <w:t>;</w:t>
      </w:r>
      <w:r w:rsidR="002D1C8B">
        <w:t xml:space="preserve"> </w:t>
      </w:r>
      <w:r w:rsidR="005B5E92">
        <w:t>Talbot et al. 2005</w:t>
      </w:r>
      <w:r w:rsidR="002D1C8B">
        <w:t>).</w:t>
      </w:r>
    </w:p>
    <w:p w:rsidR="00EA34CC" w:rsidP="00EA34CC" w:rsidRDefault="00EA34CC" w14:paraId="4DE94D63" w14:textId="77777777">
      <w:pPr>
        <w:pStyle w:val="InfoPara"/>
      </w:pPr>
      <w:r>
        <w:t>BpS Dominant and Indicator Species</w:t>
      </w:r>
    </w:p>
    <w:p>
      <w:r>
        <w:rPr>
          <w:sz w:val="16"/>
        </w:rPr>
        <w:t>Species names are from the NRCS PLANTS database. Check species codes at http://plants.usda.gov.</w:t>
      </w:r>
    </w:p>
    <w:p w:rsidR="00EA34CC" w:rsidP="00EA34CC" w:rsidRDefault="00EA34CC" w14:paraId="01109D98" w14:textId="77777777">
      <w:pPr>
        <w:pStyle w:val="InfoPara"/>
      </w:pPr>
      <w:r>
        <w:t>Disturbance Description</w:t>
      </w:r>
    </w:p>
    <w:p w:rsidR="00C73E34" w:rsidP="00C73E34" w:rsidRDefault="00EA34CC" w14:paraId="0D4DEBBD" w14:textId="1B134637">
      <w:r>
        <w:t xml:space="preserve">This </w:t>
      </w:r>
      <w:r w:rsidR="006D073D">
        <w:t>BpS</w:t>
      </w:r>
      <w:r>
        <w:t xml:space="preserve"> appears to be relatively stable (Mitchell 1968</w:t>
      </w:r>
      <w:r w:rsidR="00262F3B">
        <w:t>;</w:t>
      </w:r>
      <w:r>
        <w:t xml:space="preserve"> Viereck et al. 1992). In this model it is hypothesized that infrequent soil disturbance can lead to a short-lived herbaceous sere. </w:t>
      </w:r>
      <w:r w:rsidR="00C73E34">
        <w:t>Insects and disease may affect alder (Keith Boggs, Alaska Natural Heritage Program, pers. comm.).</w:t>
      </w:r>
    </w:p>
    <w:p w:rsidR="00C73E34" w:rsidP="00EA34CC" w:rsidRDefault="00C73E34" w14:paraId="36EA0B34" w14:textId="3B489D22"/>
    <w:p w:rsidR="00C73E34" w:rsidP="00EA34CC" w:rsidRDefault="00C73E34" w14:paraId="3EF92DE4" w14:textId="36105644">
      <w:r>
        <w:t xml:space="preserve">In 2015, an extensive literature search was done by </w:t>
      </w:r>
      <w:r w:rsidRPr="006D073D">
        <w:t>Fire</w:t>
      </w:r>
      <w:r>
        <w:t xml:space="preserve"> Effects Information System staff to locate information for a synthesis on </w:t>
      </w:r>
      <w:r w:rsidR="00262F3B">
        <w:t>f</w:t>
      </w:r>
      <w:r w:rsidRPr="001F40D3">
        <w:t xml:space="preserve">ire regimes of Alaskan </w:t>
      </w:r>
      <w:r>
        <w:t xml:space="preserve">alder and willow shrublands with few results for this BpS (Innes 2015). </w:t>
      </w:r>
      <w:r w:rsidRPr="00A94672">
        <w:rPr>
          <w:color w:val="000000"/>
          <w:shd w:val="clear" w:color="auto" w:fill="FFFFFF"/>
        </w:rPr>
        <w:t>Descriptions of fire ignition, season, pattern, and size specific to alder and willow shrublands w</w:t>
      </w:r>
      <w:r>
        <w:rPr>
          <w:color w:val="000000"/>
          <w:shd w:val="clear" w:color="auto" w:fill="FFFFFF"/>
        </w:rPr>
        <w:t xml:space="preserve">ere not found in the literature (Innes 2015). </w:t>
      </w:r>
      <w:r w:rsidR="00790BC1">
        <w:rPr>
          <w:color w:val="000000"/>
          <w:shd w:val="clear" w:color="auto" w:fill="FFFFFF"/>
        </w:rPr>
        <w:t>A</w:t>
      </w:r>
      <w:r w:rsidRPr="00790BC1" w:rsidR="00790BC1">
        <w:rPr>
          <w:color w:val="000000"/>
          <w:shd w:val="clear" w:color="auto" w:fill="FFFFFF"/>
        </w:rPr>
        <w:t>lder and willow shrublands</w:t>
      </w:r>
      <w:r w:rsidR="00790BC1">
        <w:rPr>
          <w:color w:val="000000"/>
          <w:shd w:val="clear" w:color="auto" w:fill="FFFFFF"/>
        </w:rPr>
        <w:t xml:space="preserve"> are frequently</w:t>
      </w:r>
      <w:r w:rsidRPr="00790BC1" w:rsidR="00790BC1">
        <w:rPr>
          <w:color w:val="000000"/>
          <w:shd w:val="clear" w:color="auto" w:fill="FFFFFF"/>
        </w:rPr>
        <w:t xml:space="preserve"> associated with landscape features that can form firebreaks, including wetlands, riparian areas, talus</w:t>
      </w:r>
      <w:r w:rsidR="00DD130A">
        <w:rPr>
          <w:color w:val="000000"/>
          <w:shd w:val="clear" w:color="auto" w:fill="FFFFFF"/>
        </w:rPr>
        <w:t xml:space="preserve"> and</w:t>
      </w:r>
      <w:r w:rsidRPr="00790BC1" w:rsidR="00790BC1">
        <w:rPr>
          <w:color w:val="000000"/>
          <w:shd w:val="clear" w:color="auto" w:fill="FFFFFF"/>
        </w:rPr>
        <w:t xml:space="preserve"> boulder fields, and avalanche tracks </w:t>
      </w:r>
      <w:r w:rsidR="00790BC1">
        <w:rPr>
          <w:color w:val="000000"/>
          <w:shd w:val="clear" w:color="auto" w:fill="FFFFFF"/>
        </w:rPr>
        <w:t>(Innes 2015).</w:t>
      </w:r>
    </w:p>
    <w:p w:rsidR="00EA34CC" w:rsidP="00EA34CC" w:rsidRDefault="00EA34CC" w14:paraId="75917290" w14:textId="672924A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34CC" w:rsidP="00EA34CC" w:rsidRDefault="00EA34CC" w14:paraId="3A519BBD" w14:textId="77777777">
      <w:pPr>
        <w:pStyle w:val="InfoPara"/>
      </w:pPr>
      <w:r>
        <w:t>Scale Description</w:t>
      </w:r>
    </w:p>
    <w:p w:rsidR="00EA34CC" w:rsidP="00EA34CC" w:rsidRDefault="00C73E34" w14:paraId="67D06551" w14:textId="57FFFBDD">
      <w:r>
        <w:t>S</w:t>
      </w:r>
      <w:r w:rsidR="00EA34CC">
        <w:t xml:space="preserve">mall </w:t>
      </w:r>
      <w:r>
        <w:t xml:space="preserve">to large </w:t>
      </w:r>
      <w:r w:rsidR="00EA34CC">
        <w:t>patch</w:t>
      </w:r>
      <w:r>
        <w:t xml:space="preserve"> and matrix forming.</w:t>
      </w:r>
    </w:p>
    <w:p w:rsidR="00EA34CC" w:rsidP="00EA34CC" w:rsidRDefault="00EA34CC" w14:paraId="37FEE915" w14:textId="77777777">
      <w:pPr>
        <w:pStyle w:val="InfoPara"/>
      </w:pPr>
      <w:r>
        <w:t>Adjacency or Identification Concerns</w:t>
      </w:r>
    </w:p>
    <w:p w:rsidR="00EA34CC" w:rsidP="00EA34CC" w:rsidRDefault="006D073D" w14:paraId="0D08EA08" w14:textId="7F612EA0">
      <w:r w:rsidRPr="006D073D">
        <w:t>Alaskan Pacific-Aleutian Alder-Salmonberry-Copperbush Shrubland</w:t>
      </w:r>
      <w:r>
        <w:t xml:space="preserve"> </w:t>
      </w:r>
      <w:r w:rsidR="00EA34CC">
        <w:t>and Alaskan Pacific Maritime Avalanche Slope Shrubland have similar species composition but have distinct models to reflect the differences in disturbance processes (i.e. snow avalanche and/or mass wasting events) affecting the two types.</w:t>
      </w:r>
    </w:p>
    <w:p w:rsidR="006D073D" w:rsidP="00EA34CC" w:rsidRDefault="006D073D" w14:paraId="4E46B2CD" w14:textId="094633EC"/>
    <w:p w:rsidR="006D073D" w:rsidP="006D073D" w:rsidRDefault="006D073D" w14:paraId="78B8AAE4" w14:textId="36EBFB9F">
      <w:r>
        <w:t>In the Aleutians</w:t>
      </w:r>
      <w:r w:rsidR="00C51F82">
        <w:t>,</w:t>
      </w:r>
      <w:r>
        <w:t xml:space="preserve"> this type can occur adjacent to </w:t>
      </w:r>
      <w:r w:rsidRPr="006D073D">
        <w:t>Aleutian Ericaceous Dwarf-shrubland, Heath and Fell-field</w:t>
      </w:r>
      <w:r w:rsidR="00C51F82">
        <w:t>,</w:t>
      </w:r>
      <w:r w:rsidRPr="006D073D">
        <w:t xml:space="preserve"> </w:t>
      </w:r>
      <w:r>
        <w:t>and Aleutian Mesic Herbaceous Meadow (BpS 1651).</w:t>
      </w:r>
    </w:p>
    <w:p w:rsidR="00EA34CC" w:rsidP="00EA34CC" w:rsidRDefault="00EA34CC" w14:paraId="2A06DDAB" w14:textId="77777777">
      <w:pPr>
        <w:pStyle w:val="InfoPara"/>
      </w:pPr>
      <w:r>
        <w:t>Issues or Problems</w:t>
      </w:r>
    </w:p>
    <w:p w:rsidR="00EA34CC" w:rsidP="00EA34CC" w:rsidRDefault="00EA34CC" w14:paraId="209A3575" w14:textId="77777777">
      <w:pPr>
        <w:pStyle w:val="InfoPara"/>
      </w:pPr>
      <w:r>
        <w:t>Native Uncharacteristic Conditions</w:t>
      </w:r>
    </w:p>
    <w:p w:rsidR="00EA34CC" w:rsidP="00EA34CC" w:rsidRDefault="00EA34CC" w14:paraId="57018884" w14:textId="5A2BF12F">
      <w:r>
        <w:t xml:space="preserve">There may be an upward trend in the elevation of this </w:t>
      </w:r>
      <w:r w:rsidR="00C73E34">
        <w:t xml:space="preserve">BpS </w:t>
      </w:r>
      <w:r>
        <w:t>today. Treeline conifers appear to be invading from below in some areas, and the elevational limit of low and tall shrub establishment appears to be rising.</w:t>
      </w:r>
    </w:p>
    <w:p w:rsidR="00EA34CC" w:rsidP="00EA34CC" w:rsidRDefault="00EA34CC" w14:paraId="70DF26F0" w14:textId="77777777">
      <w:pPr>
        <w:pStyle w:val="InfoPara"/>
      </w:pPr>
      <w:r>
        <w:t>Comments</w:t>
      </w:r>
    </w:p>
    <w:p w:rsidR="00C751C9" w:rsidP="0002149E" w:rsidRDefault="00C751C9" w14:paraId="5301F065" w14:textId="10882046">
      <w:bookmarkStart w:name="_Hlk84849878" w:id="0"/>
      <w:r>
        <w:t xml:space="preserve">4/2021 A reviewer commented that this BpS may be mapped as far east as Atka and Amlia Islands. If that is true, it may be mapped too far east. As stated in the description, this type may be nearly absent by Dutch Harbor. </w:t>
      </w:r>
    </w:p>
    <w:p w:rsidR="00C751C9" w:rsidP="0002149E" w:rsidRDefault="00C751C9" w14:paraId="454F5BF8" w14:textId="77777777"/>
    <w:p w:rsidRPr="00331FF0" w:rsidR="0002149E" w:rsidP="0002149E" w:rsidRDefault="0002149E" w14:paraId="0A61F1DE" w14:textId="02CECFAE">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02149E" w:rsidP="00EA34CC" w:rsidRDefault="0002149E" w14:paraId="1773D1FC" w14:textId="77777777"/>
    <w:p w:rsidRPr="00B62D74" w:rsidR="00395481" w:rsidP="00EA34CC" w:rsidRDefault="00395481" w14:paraId="137CA973" w14:textId="53C714BF">
      <w:r w:rsidRPr="00B62D74">
        <w:t>In 2021 NatureServe merged</w:t>
      </w:r>
      <w:r w:rsidRPr="00B62D74" w:rsidR="00B62D74">
        <w:t>:</w:t>
      </w:r>
    </w:p>
    <w:p w:rsidRPr="00B62D74" w:rsidR="00B62D74" w:rsidP="006D073D" w:rsidRDefault="00B62D74" w14:paraId="01986358" w14:textId="113B4531">
      <w:pPr>
        <w:numPr>
          <w:ilvl w:val="0"/>
          <w:numId w:val="1"/>
        </w:numPr>
      </w:pPr>
      <w:r w:rsidRPr="006D073D">
        <w:rPr>
          <w:color w:val="000000"/>
        </w:rPr>
        <w:t>Alaskan Pacific Maritime Subalpine Alder-Salmonberry Shrubland (BpS 16520)</w:t>
      </w:r>
    </w:p>
    <w:p w:rsidRPr="006D073D" w:rsidR="00395481" w:rsidP="006D073D" w:rsidRDefault="00B62D74" w14:paraId="10CB9760" w14:textId="1522982A">
      <w:pPr>
        <w:numPr>
          <w:ilvl w:val="0"/>
          <w:numId w:val="1"/>
        </w:numPr>
        <w:rPr>
          <w:color w:val="000000"/>
        </w:rPr>
      </w:pPr>
      <w:r w:rsidRPr="006D073D">
        <w:rPr>
          <w:color w:val="000000"/>
        </w:rPr>
        <w:t>Alaskan Pacific Maritime Subalpine Copperbush Shrubland (BpS 16720)</w:t>
      </w:r>
    </w:p>
    <w:p w:rsidRPr="006D073D" w:rsidR="00B62D74" w:rsidP="006D073D" w:rsidRDefault="00B62D74" w14:paraId="6B343469" w14:textId="3244E568">
      <w:pPr>
        <w:numPr>
          <w:ilvl w:val="0"/>
          <w:numId w:val="1"/>
        </w:numPr>
        <w:rPr>
          <w:color w:val="000000"/>
        </w:rPr>
      </w:pPr>
      <w:r w:rsidRPr="006D073D">
        <w:rPr>
          <w:color w:val="000000"/>
        </w:rPr>
        <w:t>Aleutian Mesic Alder-Salmonberry Shrubland (BpS 1718</w:t>
      </w:r>
      <w:r>
        <w:rPr>
          <w:color w:val="000000"/>
        </w:rPr>
        <w:t>0</w:t>
      </w:r>
      <w:r w:rsidRPr="006D073D">
        <w:rPr>
          <w:color w:val="000000"/>
        </w:rPr>
        <w:t>)</w:t>
      </w:r>
    </w:p>
    <w:p w:rsidRPr="006D073D" w:rsidR="00B62D74" w:rsidP="006D073D" w:rsidRDefault="00B62D74" w14:paraId="7DC39F41" w14:textId="1821825A">
      <w:pPr>
        <w:numPr>
          <w:ilvl w:val="0"/>
          <w:numId w:val="1"/>
        </w:numPr>
        <w:rPr>
          <w:color w:val="000000"/>
        </w:rPr>
      </w:pPr>
      <w:r w:rsidRPr="006D073D">
        <w:rPr>
          <w:color w:val="000000"/>
        </w:rPr>
        <w:t>Aleutian Oval-leaf Blueberry Shrubland (BpS 1731</w:t>
      </w:r>
      <w:r>
        <w:rPr>
          <w:color w:val="000000"/>
        </w:rPr>
        <w:t>0</w:t>
      </w:r>
      <w:r w:rsidRPr="006D073D">
        <w:rPr>
          <w:color w:val="000000"/>
        </w:rPr>
        <w:t>)</w:t>
      </w:r>
    </w:p>
    <w:p w:rsidR="00B62D74" w:rsidP="00EA34CC" w:rsidRDefault="00212052" w14:paraId="74E8C897" w14:textId="5183DE83">
      <w:r>
        <w:rPr>
          <w:color w:val="000000"/>
        </w:rPr>
        <w:t>t</w:t>
      </w:r>
      <w:r w:rsidRPr="006D073D" w:rsidR="00B62D74">
        <w:rPr>
          <w:color w:val="000000"/>
        </w:rPr>
        <w:t xml:space="preserve">o create one Ecological System: </w:t>
      </w:r>
      <w:r w:rsidRPr="00B62D74" w:rsidR="00B62D74">
        <w:t xml:space="preserve">Alaskan Pacific-Aleutian Alder-Salmonberry-Copperbush Shrubland. </w:t>
      </w:r>
      <w:r w:rsidR="00B62D74">
        <w:t xml:space="preserve">Kori Blankenship created one unified BpS model and description for this new Ecological System. The new model is based on the models for BpS 16520 developed by Tom DeMeo </w:t>
      </w:r>
      <w:r>
        <w:t xml:space="preserve">and reviewed by Paul Hennon </w:t>
      </w:r>
      <w:r w:rsidR="00B62D74">
        <w:t>for the Maritime region and BpS 17180 developed by Randy Swaty and Keith Boggs</w:t>
      </w:r>
      <w:r>
        <w:t xml:space="preserve"> and reviewed by Jeff Williams</w:t>
      </w:r>
      <w:r w:rsidR="00B62D74">
        <w:t>. The models had similar states and deterministic transition. During this revision Blankenship incorporated review comments from Robin Innes for BpS 17180 and 17310.</w:t>
      </w:r>
    </w:p>
    <w:p w:rsidR="002C1E13" w:rsidP="00EA34CC" w:rsidRDefault="002C1E13" w14:paraId="4AFC36B5" w14:textId="48CBA5E7"/>
    <w:p w:rsidR="00EA34CC" w:rsidP="00EA34CC" w:rsidRDefault="00EA34CC" w14:paraId="75A203CD" w14:textId="77777777">
      <w:pPr>
        <w:pStyle w:val="ReportSection"/>
      </w:pPr>
      <w:r>
        <w:t>Succession Classes</w:t>
      </w:r>
    </w:p>
    <w:p w:rsidR="00501354" w:rsidP="00EA34CC" w:rsidRDefault="00501354" w14:paraId="53E73B31"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34CC" w:rsidP="00EA34CC" w:rsidRDefault="00EA34CC" w14:paraId="2AE9A702" w14:textId="3D968E8B">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EA34CC" w:rsidP="00EA34CC" w:rsidRDefault="00EA34CC" w14:paraId="6B7EA597" w14:textId="77777777"/>
    <w:p w:rsidR="00EA34CC" w:rsidP="00EA34CC" w:rsidRDefault="00EA34CC" w14:paraId="74A3956D" w14:textId="77777777">
      <w:pPr>
        <w:pStyle w:val="SClassInfoPara"/>
      </w:pPr>
      <w:r>
        <w:t>Indicator Species</w:t>
      </w:r>
    </w:p>
    <w:p w:rsidR="00EA34CC" w:rsidP="00EA34CC" w:rsidRDefault="00EA34CC" w14:paraId="6AC9690E" w14:textId="77777777"/>
    <w:p w:rsidR="00EA34CC" w:rsidP="00EA34CC" w:rsidRDefault="00EA34CC" w14:paraId="4BD020B1" w14:textId="77777777">
      <w:pPr>
        <w:pStyle w:val="SClassInfoPara"/>
      </w:pPr>
      <w:r>
        <w:t>Description</w:t>
      </w:r>
    </w:p>
    <w:p w:rsidR="00EA34CC" w:rsidP="00EA34CC" w:rsidRDefault="00EA34CC" w14:paraId="3A2682F4" w14:textId="1A9FE7B5">
      <w:r>
        <w:t>Post-disturbance</w:t>
      </w:r>
      <w:r w:rsidR="00055654">
        <w:t xml:space="preserve"> mesic</w:t>
      </w:r>
      <w:r>
        <w:t xml:space="preserve"> herbaceous</w:t>
      </w:r>
      <w:r w:rsidR="00055654">
        <w:t xml:space="preserve"> stage</w:t>
      </w:r>
      <w:r>
        <w:t xml:space="preserve">. Grasses, sedges and/or forbs dominate the site. </w:t>
      </w:r>
    </w:p>
    <w:p w:rsidR="00EA34CC" w:rsidP="00EA34CC" w:rsidRDefault="00EA34CC" w14:paraId="3132C08A" w14:textId="77777777"/>
    <w:p>
      <w:r>
        <w:rPr>
          <w:i/>
          <w:u w:val="single"/>
        </w:rPr>
        <w:t>Maximum Tree Size Class</w:t>
      </w:r>
      <w:br/>
      <w:r>
        <w:t>None</w:t>
      </w:r>
    </w:p>
    <w:p w:rsidR="00EA34CC" w:rsidP="00EA34CC" w:rsidRDefault="00EA34CC" w14:paraId="03112EBA" w14:textId="1E0C64F1">
      <w:pPr>
        <w:pStyle w:val="InfoPara"/>
        <w:pBdr>
          <w:top w:val="single" w:color="auto" w:sz="4" w:space="1"/>
        </w:pBdr>
      </w:pPr>
      <w:r>
        <w:t>Class B</w:t>
      </w:r>
      <w:r>
        <w:tab/>
        <w:t>90</w:t>
      </w:r>
      <w:r w:rsidR="002A3B10">
        <w:tab/>
      </w:r>
      <w:r w:rsidR="002A3B10">
        <w:tab/>
      </w:r>
      <w:r w:rsidR="002A3B10">
        <w:tab/>
      </w:r>
      <w:r w:rsidR="002A3B10">
        <w:tab/>
      </w:r>
      <w:r w:rsidR="004F7795">
        <w:t>Late Development 1 - All Structures</w:t>
      </w:r>
    </w:p>
    <w:p w:rsidR="00EA34CC" w:rsidP="00EA34CC" w:rsidRDefault="00EA34CC" w14:paraId="418D99C2" w14:textId="77777777"/>
    <w:p w:rsidR="00EA34CC" w:rsidP="00EA34CC" w:rsidRDefault="00EA34CC" w14:paraId="70508F1A" w14:textId="77777777">
      <w:pPr>
        <w:pStyle w:val="SClassInfoPara"/>
      </w:pPr>
      <w:r>
        <w:t>Indicator Species</w:t>
      </w:r>
    </w:p>
    <w:p w:rsidR="00EA34CC" w:rsidP="00EA34CC" w:rsidRDefault="00EA34CC" w14:paraId="00C9B437" w14:textId="77777777"/>
    <w:p w:rsidR="00EA34CC" w:rsidP="00EA34CC" w:rsidRDefault="00EA34CC" w14:paraId="5513413A" w14:textId="77777777">
      <w:pPr>
        <w:pStyle w:val="SClassInfoPara"/>
      </w:pPr>
      <w:r>
        <w:t>Description</w:t>
      </w:r>
    </w:p>
    <w:p w:rsidR="00EA34CC" w:rsidP="00EA34CC" w:rsidRDefault="00EA34CC" w14:paraId="0CFB845B" w14:textId="294BE26E">
      <w:r>
        <w:t>Mature shrub</w:t>
      </w:r>
      <w:r w:rsidR="00055654">
        <w:t xml:space="preserve"> stage</w:t>
      </w:r>
      <w:r>
        <w:t xml:space="preserve">. Shrubs overtop herbaceous layer and become dominant. </w:t>
      </w:r>
    </w:p>
    <w:p w:rsidR="00EA34CC" w:rsidP="00EA34CC" w:rsidRDefault="00EA34CC" w14:paraId="782C7E6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Soil Disturbance</w:t>
      </w:r>
    </w:p>
    <w:p>
      <w:r>
        <w:t/>
      </w:r>
    </w:p>
    <w:p>
      <w:pPr>
        <w:pStyle w:val="ReportSection"/>
      </w:pPr>
      <w:r>
        <w:t>References</w:t>
      </w:r>
    </w:p>
    <w:p>
      <w:r>
        <w:t/>
      </w:r>
    </w:p>
    <w:p w:rsidR="00EA34CC" w:rsidP="00EA34CC" w:rsidRDefault="00EA34CC" w14:paraId="7D67B54C" w14:textId="77777777">
      <w:r>
        <w:t>Boggs, K., J. Grunblatt, S. C. Klein, G. Streveler and B. Koltun. 2008. Landcover classes, plant associations and ecoregions of Glacier Bay National Park and Preserve (in press). Alaska Natural Heritage Program, Environment and Natural Resources Institute, University of Alaska Anchorage, 707 A Street, Anchorage, AK 99501.</w:t>
      </w:r>
    </w:p>
    <w:p w:rsidR="00EA34CC" w:rsidP="00EA34CC" w:rsidRDefault="00EA34CC" w14:paraId="0EA3178D" w14:textId="77777777"/>
    <w:p w:rsidR="002D1C8B" w:rsidP="00EA34CC" w:rsidRDefault="00284291" w14:paraId="69AF2496" w14:textId="77777777">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2D1C8B" w:rsidP="00EA34CC" w:rsidRDefault="002D1C8B" w14:paraId="5E553ECF" w14:textId="77777777"/>
    <w:p w:rsidR="00EA34CC" w:rsidP="00EA34CC" w:rsidRDefault="00EA34CC" w14:paraId="21CB4847" w14:textId="7F1B889F">
      <w:r>
        <w:t>DeVelice, R., C. Hubbard, K. Boggs, S. Boudreau, M. Potkin, T. Boucher, and C. Wertheim. 1999. Plant community types of the Chugach National Forest: Southcentral Alaska. U.S.D.A., Forest Service: Chugach National Forest, Alaska Region, Anchorage, Alaska. Tech. Pub. R10-TP-76. 375 p.</w:t>
      </w:r>
    </w:p>
    <w:p w:rsidR="00EA34CC" w:rsidP="00EA34CC" w:rsidRDefault="00EA34CC" w14:paraId="0EA08D49" w14:textId="2BDF3B43"/>
    <w:p w:rsidR="00055654" w:rsidP="00055654" w:rsidRDefault="00055654" w14:paraId="1CA0EDF0" w14:textId="77777777">
      <w:r w:rsidRPr="006C4820">
        <w:t>Dyrness, C. T.; Viereck, L. A.; Van Cleve, K. 1986. Fire in taiga communities of interior Alaska. In: Van Cleve, K.; Chapin, F. S., III; Flanagan, P. W.; Viereck, L. A.; Dyrness, C. T., eds. Forest ecosystems in the Alaskan taiga. A synthesis of structure and function. Ecological Studies 57. New York: Springer-Verlag: 74-86. [3881]</w:t>
      </w:r>
    </w:p>
    <w:p w:rsidR="00055654" w:rsidP="00055654" w:rsidRDefault="00055654" w14:paraId="64D4DFFC" w14:textId="77777777"/>
    <w:p w:rsidR="00055654" w:rsidP="00055654" w:rsidRDefault="00055654" w14:paraId="55A1B18B" w14:textId="77777777">
      <w:r w:rsidRPr="006C4820">
        <w:t>Gabriel, Herman W.; Tande, Gerald F. 1983. A regional approach to fire history in Alaska. BLM-Alaska Tech. Rep. 9. Anchorage, AK: U.S. Department of the Interior, Bureau of Land Management. 34 p. [15388]</w:t>
      </w:r>
    </w:p>
    <w:p w:rsidR="00055654" w:rsidP="00EA34CC" w:rsidRDefault="00055654" w14:paraId="2DF14997" w14:textId="77777777"/>
    <w:p w:rsidR="00C73E34" w:rsidP="00C73E34" w:rsidRDefault="00C73E34" w14:paraId="0D2A79AA"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C73E34" w:rsidP="00EA34CC" w:rsidRDefault="00C73E34" w14:paraId="67CBB6A3" w14:textId="77777777"/>
    <w:p w:rsidR="00EA34CC" w:rsidP="00EA34CC" w:rsidRDefault="00EA34CC" w14:paraId="4058D38E" w14:textId="77777777">
      <w:r>
        <w:t xml:space="preserve">Mitchell, W.W. 1968. On the ecology of Sitka alder in the subalpine zone of south-central Alaska. In: Trappe, J.M., Franklin, J.F., Tarrant, R.F., Hansen, G.M., eds. Biology of Alder: Proceedings of a symposium held at Northwest Scientific Association 40th annual meeting; 1967 April 14-15; Pullman, WA. Portland, OR: USDA Forest Service Pacific Northwest Research Station, pp. 45-56. </w:t>
      </w:r>
    </w:p>
    <w:p w:rsidR="00EA34CC" w:rsidP="00EA34CC" w:rsidRDefault="00EA34CC" w14:paraId="7F2E4B07" w14:textId="77777777"/>
    <w:p w:rsidR="00EA34CC" w:rsidP="00EA34CC" w:rsidRDefault="00EA34CC" w14:paraId="2E015364" w14:textId="77777777">
      <w:r>
        <w:t>Talbot, S.S, Talbot, S.L., Daniels, F.J.A. 2005. Comparative phytosociological investigation of subalpine alder thickets in southwestern Alaska and the North Pacific. Phytocoenologia. 35(4):727-759.</w:t>
      </w:r>
    </w:p>
    <w:p w:rsidR="00EA34CC" w:rsidP="00EA34CC" w:rsidRDefault="00EA34CC" w14:paraId="03E8E2F2" w14:textId="77777777"/>
    <w:p w:rsidR="00EA34CC" w:rsidP="00EA34CC" w:rsidRDefault="00EA34CC" w14:paraId="1857198F" w14:textId="426355E3">
      <w:r>
        <w:t>Viereck, L., Dryness, C., Batten A. and K. Wenzlick. 1992. The Alaska vegetation classification. General Technical Report PNW-GTR-286. Portland, Oregon. USDA Forest Service, Pacific Northwest Research Station. 278 p.</w:t>
      </w:r>
    </w:p>
    <w:p w:rsidR="00055654" w:rsidP="00EA34CC" w:rsidRDefault="00055654" w14:paraId="77E2AAD8" w14:textId="4DC12850"/>
    <w:p w:rsidRPr="00A43E41" w:rsidR="00055654" w:rsidP="00055654" w:rsidRDefault="00055654" w14:paraId="06B9A9BA" w14:textId="77777777">
      <w:r w:rsidRPr="006C4820">
        <w:t xml:space="preserve">Viereck, Leslie A.; Schandelmeier, Linda A. 1980. Effects of fire in Alaska and adjacent Canada--a literature review. BLM-Alaska Tech. Rep. 6; BLM/AK/TR-80/06. Anchorage, AK: </w:t>
      </w:r>
      <w:r w:rsidRPr="006C4820">
        <w:t>U.S. Department of the Interior, Bureau of Land Management, Alaska State Office. 124 p. [28862]</w:t>
      </w:r>
    </w:p>
    <w:p w:rsidR="00055654" w:rsidP="00EA34CC" w:rsidRDefault="00055654" w14:paraId="06346B0B" w14:textId="77777777"/>
    <w:p w:rsidRPr="00A43E41" w:rsidR="004D5F12" w:rsidP="00EA34CC" w:rsidRDefault="004D5F12" w14:paraId="607C4CE7"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4E7" w:rsidRDefault="00A834E7" w14:paraId="40BF3D9D" w14:textId="77777777">
      <w:r>
        <w:separator/>
      </w:r>
    </w:p>
  </w:endnote>
  <w:endnote w:type="continuationSeparator" w:id="0">
    <w:p w:rsidR="00A834E7" w:rsidRDefault="00A834E7" w14:paraId="6406886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481" w:rsidP="00EA34CC" w:rsidRDefault="00395481" w14:paraId="0BC8236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4E7" w:rsidRDefault="00A834E7" w14:paraId="49BE3670" w14:textId="77777777">
      <w:r>
        <w:separator/>
      </w:r>
    </w:p>
  </w:footnote>
  <w:footnote w:type="continuationSeparator" w:id="0">
    <w:p w:rsidR="00A834E7" w:rsidRDefault="00A834E7" w14:paraId="798EC8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481" w:rsidP="00EA34CC" w:rsidRDefault="00395481" w14:paraId="066FB298"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B5"/>
    <w:multiLevelType w:val="hybridMultilevel"/>
    <w:tmpl w:val="DC86BC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4269993">
    <w:abstractNumId w:val="0"/>
  </w:num>
  <w:num w:numId="2" w16cid:durableId="1196042723">
    <w:abstractNumId w:val="1"/>
  </w:num>
  <w:num w:numId="3" w16cid:durableId="558515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838B1"/>
    <w:rPr>
      <w:rFonts w:ascii="Segoe UI" w:hAnsi="Segoe UI" w:cs="Segoe UI"/>
      <w:sz w:val="18"/>
      <w:szCs w:val="18"/>
    </w:rPr>
  </w:style>
  <w:style w:type="character" w:styleId="BalloonTextChar" w:customStyle="1">
    <w:name w:val="Balloon Text Char"/>
    <w:link w:val="BalloonText"/>
    <w:uiPriority w:val="99"/>
    <w:semiHidden/>
    <w:rsid w:val="00B838B1"/>
    <w:rPr>
      <w:rFonts w:ascii="Segoe UI" w:hAnsi="Segoe UI" w:cs="Segoe UI"/>
      <w:sz w:val="18"/>
      <w:szCs w:val="18"/>
    </w:rPr>
  </w:style>
  <w:style w:type="character" w:styleId="CommentReference">
    <w:name w:val="annotation reference"/>
    <w:uiPriority w:val="99"/>
    <w:semiHidden/>
    <w:unhideWhenUsed/>
    <w:rsid w:val="00B62D74"/>
    <w:rPr>
      <w:sz w:val="16"/>
      <w:szCs w:val="16"/>
    </w:rPr>
  </w:style>
  <w:style w:type="paragraph" w:styleId="CommentText">
    <w:name w:val="annotation text"/>
    <w:basedOn w:val="Normal"/>
    <w:link w:val="CommentTextChar"/>
    <w:uiPriority w:val="99"/>
    <w:semiHidden/>
    <w:unhideWhenUsed/>
    <w:rsid w:val="00B62D74"/>
    <w:rPr>
      <w:sz w:val="20"/>
      <w:szCs w:val="20"/>
    </w:rPr>
  </w:style>
  <w:style w:type="character" w:styleId="CommentTextChar" w:customStyle="1">
    <w:name w:val="Comment Text Char"/>
    <w:basedOn w:val="DefaultParagraphFont"/>
    <w:link w:val="CommentText"/>
    <w:uiPriority w:val="99"/>
    <w:semiHidden/>
    <w:rsid w:val="00B62D74"/>
  </w:style>
  <w:style w:type="paragraph" w:styleId="CommentSubject">
    <w:name w:val="annotation subject"/>
    <w:basedOn w:val="CommentText"/>
    <w:next w:val="CommentText"/>
    <w:link w:val="CommentSubjectChar"/>
    <w:uiPriority w:val="99"/>
    <w:semiHidden/>
    <w:unhideWhenUsed/>
    <w:rsid w:val="00B62D74"/>
    <w:rPr>
      <w:b/>
      <w:bCs/>
    </w:rPr>
  </w:style>
  <w:style w:type="character" w:styleId="CommentSubjectChar" w:customStyle="1">
    <w:name w:val="Comment Subject Char"/>
    <w:link w:val="CommentSubject"/>
    <w:uiPriority w:val="99"/>
    <w:semiHidden/>
    <w:rsid w:val="00B62D74"/>
    <w:rPr>
      <w:b/>
      <w:bCs/>
    </w:rPr>
  </w:style>
  <w:style w:type="character" w:styleId="Hyperlink">
    <w:name w:val="Hyperlink"/>
    <w:rsid w:val="00047559"/>
    <w:rPr>
      <w:color w:val="0000FF"/>
      <w:u w:val="single"/>
    </w:rPr>
  </w:style>
  <w:style w:type="character" w:styleId="apple-converted-space" w:customStyle="1">
    <w:name w:val="apple-converted-space"/>
    <w:rsid w:val="00047559"/>
  </w:style>
  <w:style w:type="character" w:styleId="UnresolvedMention">
    <w:name w:val="Unresolved Mention"/>
    <w:uiPriority w:val="99"/>
    <w:semiHidden/>
    <w:unhideWhenUsed/>
    <w:rsid w:val="00790BC1"/>
    <w:rPr>
      <w:color w:val="605E5C"/>
      <w:shd w:val="clear" w:color="auto" w:fill="E1DFDD"/>
    </w:rPr>
  </w:style>
  <w:style w:type="paragraph" w:styleId="ListParagraph">
    <w:name w:val="List Paragraph"/>
    <w:basedOn w:val="Normal"/>
    <w:uiPriority w:val="34"/>
    <w:qFormat/>
    <w:rsid w:val="002C1E13"/>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3203">
      <w:bodyDiv w:val="1"/>
      <w:marLeft w:val="0"/>
      <w:marRight w:val="0"/>
      <w:marTop w:val="0"/>
      <w:marBottom w:val="0"/>
      <w:divBdr>
        <w:top w:val="none" w:sz="0" w:space="0" w:color="auto"/>
        <w:left w:val="none" w:sz="0" w:space="0" w:color="auto"/>
        <w:bottom w:val="none" w:sz="0" w:space="0" w:color="auto"/>
        <w:right w:val="none" w:sz="0" w:space="0" w:color="auto"/>
      </w:divBdr>
    </w:div>
    <w:div w:id="277101890">
      <w:bodyDiv w:val="1"/>
      <w:marLeft w:val="0"/>
      <w:marRight w:val="0"/>
      <w:marTop w:val="0"/>
      <w:marBottom w:val="0"/>
      <w:divBdr>
        <w:top w:val="none" w:sz="0" w:space="0" w:color="auto"/>
        <w:left w:val="none" w:sz="0" w:space="0" w:color="auto"/>
        <w:bottom w:val="none" w:sz="0" w:space="0" w:color="auto"/>
        <w:right w:val="none" w:sz="0" w:space="0" w:color="auto"/>
      </w:divBdr>
    </w:div>
    <w:div w:id="829834351">
      <w:bodyDiv w:val="1"/>
      <w:marLeft w:val="0"/>
      <w:marRight w:val="0"/>
      <w:marTop w:val="0"/>
      <w:marBottom w:val="0"/>
      <w:divBdr>
        <w:top w:val="none" w:sz="0" w:space="0" w:color="auto"/>
        <w:left w:val="none" w:sz="0" w:space="0" w:color="auto"/>
        <w:bottom w:val="none" w:sz="0" w:space="0" w:color="auto"/>
        <w:right w:val="none" w:sz="0" w:space="0" w:color="auto"/>
      </w:divBdr>
    </w:div>
    <w:div w:id="1515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17</revision>
  <lastPrinted>1900-01-01T09:00:00.0000000Z</lastPrinted>
  <dcterms:created xsi:type="dcterms:W3CDTF">2023-01-23T15:13:00.0000000Z</dcterms:created>
  <dcterms:modified xsi:type="dcterms:W3CDTF">2024-09-27T19:54:34.4298576Z</dcterms:modified>
</coreProperties>
</file>