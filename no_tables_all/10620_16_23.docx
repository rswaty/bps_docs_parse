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02DE" w:rsidR="00DF079B" w:rsidP="0038587F" w:rsidRDefault="00DF079B" w14:paraId="4F919369" w14:textId="16DEA3FC">
      <w:pPr>
        <w:rPr>
          <w:rFonts w:ascii="Arial" w:hAnsi="Arial" w:cs="Arial"/>
          <w:b/>
          <w:sz w:val="28"/>
          <w:szCs w:val="28"/>
        </w:rPr>
      </w:pPr>
      <w:r w:rsidRPr="00D402DE">
        <w:rPr>
          <w:rFonts w:ascii="Arial" w:hAnsi="Arial" w:cs="Arial"/>
          <w:b/>
          <w:sz w:val="28"/>
          <w:szCs w:val="28"/>
        </w:rPr>
        <w:t>10620</w:t>
      </w:r>
    </w:p>
    <w:p w:rsidR="00DF079B" w:rsidP="00DF079B" w:rsidRDefault="00DF079B" w14:paraId="1ED0F68B" w14:textId="77777777">
      <w:pPr>
        <w:pStyle w:val="BpSTitle"/>
      </w:pPr>
      <w:r>
        <w:t>Inter-Mountain Basins Curl-leaf Mountain Mahogany Woodland and Shrubland</w:t>
      </w:r>
    </w:p>
    <w:p w:rsidR="00DF079B" w:rsidP="00DF079B" w:rsidRDefault="00DF079B" w14:paraId="518EEC57" w14:textId="207A8006">
      <w:r>
        <w:t>BpS Model/Description Version: Aug. 2020</w:t>
      </w:r>
      <w:r>
        <w:tab/>
      </w:r>
      <w:r>
        <w:tab/>
      </w:r>
      <w:r>
        <w:tab/>
      </w:r>
      <w:r>
        <w:tab/>
      </w:r>
      <w:r>
        <w:tab/>
      </w:r>
      <w:r>
        <w:tab/>
      </w:r>
      <w:r>
        <w:tab/>
      </w:r>
    </w:p>
    <w:p w:rsidR="00DF079B" w:rsidP="00DF079B" w:rsidRDefault="00DF079B" w14:paraId="730DA822" w14:textId="77777777"/>
    <w:p w:rsidR="00DF079B" w:rsidP="00DF079B" w:rsidRDefault="00DF079B" w14:paraId="297DC3F8" w14:textId="77777777"/>
    <w:p w:rsidR="00DF079B" w:rsidP="00DF079B" w:rsidRDefault="00DF079B" w14:paraId="58D3D995" w14:textId="77777777">
      <w:pPr>
        <w:pStyle w:val="InfoPara"/>
      </w:pPr>
      <w:r>
        <w:t>Vegetation Type</w:t>
      </w:r>
    </w:p>
    <w:p w:rsidR="00DF079B" w:rsidP="00DF079B" w:rsidRDefault="00DF079B" w14:paraId="524F16D3" w14:textId="77777777">
      <w:r>
        <w:t>Forest and Woodland</w:t>
      </w:r>
    </w:p>
    <w:p w:rsidR="00DF079B" w:rsidP="00DF079B" w:rsidRDefault="00DF079B" w14:paraId="3F2B737F" w14:textId="77777777">
      <w:pPr>
        <w:pStyle w:val="InfoPara"/>
      </w:pPr>
      <w:r>
        <w:t>Map Zones</w:t>
      </w:r>
    </w:p>
    <w:p w:rsidR="00DF079B" w:rsidP="00DF079B" w:rsidRDefault="00D147D3" w14:paraId="00FA969F" w14:textId="27232602">
      <w:r>
        <w:t xml:space="preserve">16, </w:t>
      </w:r>
      <w:r w:rsidR="00DF079B">
        <w:t>23</w:t>
      </w:r>
    </w:p>
    <w:p w:rsidR="00DF079B" w:rsidP="00DF079B" w:rsidRDefault="00DF079B" w14:paraId="2871102E" w14:textId="77777777">
      <w:pPr>
        <w:pStyle w:val="InfoPara"/>
      </w:pPr>
      <w:r>
        <w:t>Geographic Range</w:t>
      </w:r>
    </w:p>
    <w:p w:rsidR="00DF079B" w:rsidP="00DF079B" w:rsidRDefault="00DF079B" w14:paraId="148673F4" w14:textId="193113A4">
      <w:r>
        <w:t>The Curl</w:t>
      </w:r>
      <w:r w:rsidR="00DD2C14">
        <w:t>-</w:t>
      </w:r>
      <w:r>
        <w:t>leaf mountain mahogany (</w:t>
      </w:r>
      <w:proofErr w:type="spellStart"/>
      <w:r w:rsidRPr="0038587F">
        <w:rPr>
          <w:i/>
        </w:rPr>
        <w:t>Cercocarpus</w:t>
      </w:r>
      <w:proofErr w:type="spellEnd"/>
      <w:r w:rsidRPr="0038587F">
        <w:rPr>
          <w:i/>
        </w:rPr>
        <w:t xml:space="preserve"> </w:t>
      </w:r>
      <w:proofErr w:type="spellStart"/>
      <w:r w:rsidRPr="0038587F">
        <w:rPr>
          <w:i/>
        </w:rPr>
        <w:t>ledifolius</w:t>
      </w:r>
      <w:proofErr w:type="spellEnd"/>
      <w:r>
        <w:t xml:space="preserve"> var. </w:t>
      </w:r>
      <w:proofErr w:type="spellStart"/>
      <w:r w:rsidRPr="0038587F">
        <w:rPr>
          <w:i/>
        </w:rPr>
        <w:t>intermontanus</w:t>
      </w:r>
      <w:proofErr w:type="spellEnd"/>
      <w:r>
        <w:t>) community type occurs in the Sierra Nevada and Cascade Range to the Rocky Mountains from M</w:t>
      </w:r>
      <w:r w:rsidR="00DD2C14">
        <w:t>ontana</w:t>
      </w:r>
      <w:r>
        <w:t xml:space="preserve"> to northern A</w:t>
      </w:r>
      <w:r w:rsidR="00DD2C14">
        <w:t>rizona</w:t>
      </w:r>
      <w:r>
        <w:t xml:space="preserve"> and in Baja California and Mexico (Marshal 1995).</w:t>
      </w:r>
    </w:p>
    <w:p w:rsidR="00DF079B" w:rsidP="00DF079B" w:rsidRDefault="00DF079B" w14:paraId="051B2250" w14:textId="77777777">
      <w:pPr>
        <w:pStyle w:val="InfoPara"/>
      </w:pPr>
      <w:r>
        <w:t>Biophysical Site Description</w:t>
      </w:r>
    </w:p>
    <w:p w:rsidR="00DF079B" w:rsidP="00DF079B" w:rsidRDefault="00DF079B" w14:paraId="7CFFF78A" w14:textId="0ACB4A61">
      <w:r>
        <w:t>Curl</w:t>
      </w:r>
      <w:r w:rsidR="00DD2C14">
        <w:t>-</w:t>
      </w:r>
      <w:r>
        <w:t>leaf mountain mahogany (</w:t>
      </w:r>
      <w:proofErr w:type="spellStart"/>
      <w:r w:rsidRPr="0038587F">
        <w:rPr>
          <w:i/>
        </w:rPr>
        <w:t>Cercocarpus</w:t>
      </w:r>
      <w:proofErr w:type="spellEnd"/>
      <w:r w:rsidRPr="0038587F">
        <w:rPr>
          <w:i/>
        </w:rPr>
        <w:t xml:space="preserve"> </w:t>
      </w:r>
      <w:proofErr w:type="spellStart"/>
      <w:r w:rsidRPr="0038587F">
        <w:rPr>
          <w:i/>
        </w:rPr>
        <w:t>ledifolius</w:t>
      </w:r>
      <w:proofErr w:type="spellEnd"/>
      <w:r>
        <w:t xml:space="preserve"> var. </w:t>
      </w:r>
      <w:proofErr w:type="spellStart"/>
      <w:r w:rsidRPr="0038587F">
        <w:rPr>
          <w:i/>
        </w:rPr>
        <w:t>intermontanus</w:t>
      </w:r>
      <w:proofErr w:type="spellEnd"/>
      <w:r>
        <w:t>) communities are usually found on upper slopes and ridges between 2</w:t>
      </w:r>
      <w:r w:rsidR="00DD2C14">
        <w:t>,</w:t>
      </w:r>
      <w:r>
        <w:t>100-3</w:t>
      </w:r>
      <w:r w:rsidR="00DD2C14">
        <w:t>,</w:t>
      </w:r>
      <w:r>
        <w:t xml:space="preserve">180m elevations (USDA-NRCS 2003), although northern stands may occur as low as 600m (Marshall 1995). Most stands occur on rocky shallow soils and outcrops, with mature stand cover between 10-55%. In fire absence, old stands may occur on somewhat deeper soils, with </w:t>
      </w:r>
      <w:r w:rsidR="00DD2C14">
        <w:t>&gt;</w:t>
      </w:r>
      <w:r>
        <w:t>55% cover.</w:t>
      </w:r>
    </w:p>
    <w:p w:rsidR="00DF079B" w:rsidP="00DF079B" w:rsidRDefault="00DF079B" w14:paraId="02C87298" w14:textId="77777777">
      <w:pPr>
        <w:pStyle w:val="InfoPara"/>
      </w:pPr>
      <w:r>
        <w:t>Vegetation Description</w:t>
      </w:r>
    </w:p>
    <w:p w:rsidR="00DF079B" w:rsidP="00DF079B" w:rsidRDefault="00DF079B" w14:paraId="5EE0D9E7" w14:textId="11FA8B9C">
      <w:r>
        <w:t>Mountain big sagebrush is the most common co</w:t>
      </w:r>
      <w:r w:rsidR="00DD2C14">
        <w:t>-</w:t>
      </w:r>
      <w:r>
        <w:t>dominant with curl</w:t>
      </w:r>
      <w:r w:rsidR="00DD2C14">
        <w:t>-</w:t>
      </w:r>
      <w:r>
        <w:t>leaf mountain mahogany, although chaparral species such as manzanita (</w:t>
      </w:r>
      <w:proofErr w:type="spellStart"/>
      <w:r w:rsidRPr="0038587F">
        <w:rPr>
          <w:i/>
        </w:rPr>
        <w:t>Arctostaphylos</w:t>
      </w:r>
      <w:proofErr w:type="spellEnd"/>
      <w:r w:rsidRPr="0038587F">
        <w:rPr>
          <w:i/>
        </w:rPr>
        <w:t xml:space="preserve"> </w:t>
      </w:r>
      <w:proofErr w:type="spellStart"/>
      <w:r w:rsidRPr="0038587F">
        <w:rPr>
          <w:i/>
        </w:rPr>
        <w:t>patula</w:t>
      </w:r>
      <w:proofErr w:type="spellEnd"/>
      <w:r>
        <w:t xml:space="preserve">), </w:t>
      </w:r>
      <w:proofErr w:type="spellStart"/>
      <w:r>
        <w:t>tobaccobrush</w:t>
      </w:r>
      <w:proofErr w:type="spellEnd"/>
      <w:r>
        <w:t xml:space="preserve"> (</w:t>
      </w:r>
      <w:r w:rsidRPr="0038587F">
        <w:rPr>
          <w:i/>
        </w:rPr>
        <w:t xml:space="preserve">Ceanothus </w:t>
      </w:r>
      <w:proofErr w:type="spellStart"/>
      <w:r w:rsidRPr="0038587F">
        <w:rPr>
          <w:i/>
        </w:rPr>
        <w:t>velutinus</w:t>
      </w:r>
      <w:proofErr w:type="spellEnd"/>
      <w:r>
        <w:t>)</w:t>
      </w:r>
      <w:r w:rsidR="00DD2C14">
        <w:t>,</w:t>
      </w:r>
      <w:r>
        <w:t xml:space="preserve"> and green ephedra (</w:t>
      </w:r>
      <w:r w:rsidRPr="0038587F">
        <w:rPr>
          <w:i/>
        </w:rPr>
        <w:t xml:space="preserve">Ephedra </w:t>
      </w:r>
      <w:proofErr w:type="spellStart"/>
      <w:r w:rsidRPr="0038587F">
        <w:rPr>
          <w:i/>
        </w:rPr>
        <w:t>viridis</w:t>
      </w:r>
      <w:proofErr w:type="spellEnd"/>
      <w:r>
        <w:t>) often co</w:t>
      </w:r>
      <w:r w:rsidR="00DD2C14">
        <w:t>-</w:t>
      </w:r>
      <w:r>
        <w:t>dominate on some sites. Curl</w:t>
      </w:r>
      <w:r w:rsidR="00DD2C14">
        <w:t>-</w:t>
      </w:r>
      <w:r>
        <w:t>leaf mountain mahogany is both a primary early succ</w:t>
      </w:r>
      <w:r w:rsidR="00DD2C14">
        <w:t>e</w:t>
      </w:r>
      <w:r>
        <w:t>ssional colonizer, rapidly invading bare mineral soils after disturbance, and the dominant long-lived species. Where curl</w:t>
      </w:r>
      <w:r w:rsidR="00DD2C14">
        <w:t>-</w:t>
      </w:r>
      <w:r>
        <w:t>leaf mountain mahogany has reestablished quickly after fire, rabbitbrush (</w:t>
      </w:r>
      <w:proofErr w:type="spellStart"/>
      <w:r w:rsidRPr="0038587F">
        <w:rPr>
          <w:i/>
        </w:rPr>
        <w:t>Chrysothamnus</w:t>
      </w:r>
      <w:proofErr w:type="spellEnd"/>
      <w:r w:rsidRPr="0038587F">
        <w:rPr>
          <w:i/>
        </w:rPr>
        <w:t xml:space="preserve"> </w:t>
      </w:r>
      <w:proofErr w:type="spellStart"/>
      <w:r w:rsidRPr="0038587F">
        <w:rPr>
          <w:i/>
        </w:rPr>
        <w:t>nauseosus</w:t>
      </w:r>
      <w:proofErr w:type="spellEnd"/>
      <w:r>
        <w:t>) may co-dominate. Litter and shading by woody plants inhibit establishment of curl</w:t>
      </w:r>
      <w:r w:rsidR="00DD2C14">
        <w:t>-</w:t>
      </w:r>
      <w:r>
        <w:t>leaf mountain mahogany. Reproduction often appears dependent upon geographic variables (slope, aspect</w:t>
      </w:r>
      <w:r w:rsidR="00DD2C14">
        <w:t>,</w:t>
      </w:r>
      <w:r>
        <w:t xml:space="preserve"> and elevation) more than biotic factors. Low sagebrush and black sagebrush are infrequently associated. Snowberry, Utah serviceberry</w:t>
      </w:r>
      <w:r w:rsidR="00DD2C14">
        <w:t>,</w:t>
      </w:r>
      <w:r>
        <w:t xml:space="preserve"> and currant are present on cooler sites with more moisture. </w:t>
      </w:r>
      <w:proofErr w:type="spellStart"/>
      <w:r>
        <w:t>Singleleaf</w:t>
      </w:r>
      <w:proofErr w:type="spellEnd"/>
      <w:r>
        <w:t xml:space="preserve"> pinyon, western juniper, Douglas-fir, red fire, white fir, Rocky Mountain juniper, </w:t>
      </w:r>
      <w:proofErr w:type="spellStart"/>
      <w:r>
        <w:t>jeffrey</w:t>
      </w:r>
      <w:proofErr w:type="spellEnd"/>
      <w:r>
        <w:t xml:space="preserve"> pine, and limber pine may be present, with &lt;10% total cover. In old, closed</w:t>
      </w:r>
      <w:r w:rsidR="00DD2C14">
        <w:t>-</w:t>
      </w:r>
      <w:r>
        <w:t>canopy stands, understory may consist largely of prickly phlox (</w:t>
      </w:r>
      <w:proofErr w:type="spellStart"/>
      <w:r w:rsidRPr="0038587F">
        <w:rPr>
          <w:i/>
        </w:rPr>
        <w:t>Leptodactylon</w:t>
      </w:r>
      <w:proofErr w:type="spellEnd"/>
      <w:r w:rsidRPr="0038587F">
        <w:rPr>
          <w:i/>
        </w:rPr>
        <w:t xml:space="preserve"> </w:t>
      </w:r>
      <w:proofErr w:type="spellStart"/>
      <w:r w:rsidRPr="0038587F">
        <w:rPr>
          <w:i/>
        </w:rPr>
        <w:t>pungens</w:t>
      </w:r>
      <w:proofErr w:type="spellEnd"/>
      <w:r>
        <w:t>).</w:t>
      </w:r>
    </w:p>
    <w:p w:rsidR="00DF079B" w:rsidP="00DF079B" w:rsidRDefault="00DF079B" w14:paraId="731464F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F079B" w:rsidP="00DF079B" w:rsidRDefault="00DF079B" w14:paraId="5A0CDBB2" w14:textId="77777777">
      <w:pPr>
        <w:pStyle w:val="InfoPara"/>
      </w:pPr>
      <w:r>
        <w:t>Disturbance Description</w:t>
      </w:r>
    </w:p>
    <w:p w:rsidR="00DF079B" w:rsidP="00DF079B" w:rsidRDefault="00DF079B" w14:paraId="3A552636" w14:textId="09897420">
      <w:r>
        <w:t>Curl</w:t>
      </w:r>
      <w:r w:rsidR="00DD2C14">
        <w:t>-</w:t>
      </w:r>
      <w:r>
        <w:t xml:space="preserve">leaf mountain mahogany does not </w:t>
      </w:r>
      <w:proofErr w:type="spellStart"/>
      <w:r>
        <w:t>resprout</w:t>
      </w:r>
      <w:proofErr w:type="spellEnd"/>
      <w:r>
        <w:t xml:space="preserve"> and is easily killed by fire (Marshall 1995). Curl</w:t>
      </w:r>
      <w:r w:rsidR="00DD2C14">
        <w:t>-</w:t>
      </w:r>
      <w:r>
        <w:t xml:space="preserve">leaf mountain mahogany is </w:t>
      </w:r>
      <w:proofErr w:type="gramStart"/>
      <w:r>
        <w:t xml:space="preserve">a primary early </w:t>
      </w:r>
      <w:r w:rsidR="00F16EC2">
        <w:t>succ</w:t>
      </w:r>
      <w:r w:rsidR="00DD2C14">
        <w:t>e</w:t>
      </w:r>
      <w:r w:rsidR="00F16EC2">
        <w:t>ssional</w:t>
      </w:r>
      <w:r>
        <w:t xml:space="preserve"> colonizer rapidly invading bare mineral soils</w:t>
      </w:r>
      <w:proofErr w:type="gramEnd"/>
      <w:r>
        <w:t xml:space="preserve"> after disturbance. Fires are not common in early</w:t>
      </w:r>
      <w:r w:rsidR="00DD2C14">
        <w:t>-</w:t>
      </w:r>
      <w:r>
        <w:t xml:space="preserve">seral stages, when there is little fuel, except in chaparral. Replacement fires (mean </w:t>
      </w:r>
      <w:r w:rsidR="00DD2C14">
        <w:t xml:space="preserve">fire return interval [MFRI] </w:t>
      </w:r>
      <w:r>
        <w:t>of 100-500yrs) become more common in mid-seral stands, where herbs and smaller shrubs provide ladder fuel. In the later stages of succession, two classes and fire regimes are possible, depending on the history of mixed</w:t>
      </w:r>
      <w:r w:rsidR="00DD2C14">
        <w:t>-</w:t>
      </w:r>
      <w:r>
        <w:t>severity and surface fires. In the presence of surface fire (</w:t>
      </w:r>
      <w:r w:rsidR="00DD2C14">
        <w:t xml:space="preserve">fire return interval [FRI] </w:t>
      </w:r>
      <w:r>
        <w:t>of 50yrs) and past mixed</w:t>
      </w:r>
      <w:r w:rsidR="00DD2C14">
        <w:t>-</w:t>
      </w:r>
      <w:r>
        <w:t>severity fires in younger classes, the stand will adopt a savanna-like woodland structure with a grassy understory. Trees can become very old and will rarely show fire scars. In late, closed stands, the absence of herbs and small forbs ma</w:t>
      </w:r>
      <w:r w:rsidR="00D147D3">
        <w:t>kes replacement fires uncommon</w:t>
      </w:r>
      <w:r>
        <w:t>, requiring extreme winds and drought. In such cases, thick duff provides fuel for more intense fires. Mixed</w:t>
      </w:r>
      <w:r w:rsidR="00DD2C14">
        <w:t>-</w:t>
      </w:r>
      <w:r>
        <w:t>severity fires (</w:t>
      </w:r>
      <w:r w:rsidR="00DD2C14">
        <w:t>M</w:t>
      </w:r>
      <w:r>
        <w:t>FRI of 50-200yrs) are present in all classes, except the late</w:t>
      </w:r>
      <w:r w:rsidR="00DD2C14">
        <w:t>-</w:t>
      </w:r>
      <w:r>
        <w:t xml:space="preserve">closed class, and more frequent in the mid-development classes. This </w:t>
      </w:r>
      <w:r w:rsidR="00DD2C14">
        <w:t>Biophysical Setting (</w:t>
      </w:r>
      <w:proofErr w:type="spellStart"/>
      <w:r>
        <w:t>BpS</w:t>
      </w:r>
      <w:proofErr w:type="spellEnd"/>
      <w:r w:rsidR="00DD2C14">
        <w:t>)</w:t>
      </w:r>
      <w:r w:rsidR="00C622EC">
        <w:t xml:space="preserve"> is typically characterized by a moderate frequency fire regime with variable fire severity. </w:t>
      </w:r>
    </w:p>
    <w:p w:rsidR="00DF079B" w:rsidP="00DF079B" w:rsidRDefault="00DF079B" w14:paraId="6FA7CAB1" w14:textId="77777777"/>
    <w:p w:rsidR="00DF079B" w:rsidP="00DF079B" w:rsidRDefault="00DF079B" w14:paraId="1317E9C8" w14:textId="2475BA43">
      <w:r>
        <w:t>Heavy browsing by native medium-sized and large mammals reduces mountain mahogany productivity and reproduction (USDA-NRCS 2003). This is an important disturbance especially in early</w:t>
      </w:r>
      <w:r w:rsidR="00DD2C14">
        <w:t xml:space="preserve">- </w:t>
      </w:r>
      <w:r>
        <w:t>but also in mid-seral stages, when mountain mahogany seedlings are becoming established. Browsing by small mammals has been documented (Marshall 1995) but is relatively unimportant and was incorporated as a minor component of native herbivory mortality.</w:t>
      </w:r>
    </w:p>
    <w:p w:rsidR="00DF079B" w:rsidP="00DF079B" w:rsidRDefault="00DF079B" w14:paraId="17704C57" w14:textId="77777777"/>
    <w:p w:rsidR="00F16EC2" w:rsidP="00F16EC2" w:rsidRDefault="00F16EC2" w14:paraId="0E0CE52E" w14:textId="5D25C04D">
      <w:r>
        <w:t>In western N</w:t>
      </w:r>
      <w:r w:rsidR="00DD2C14">
        <w:t>evada</w:t>
      </w:r>
      <w:r>
        <w:t xml:space="preserve"> for ranges </w:t>
      </w:r>
      <w:proofErr w:type="gramStart"/>
      <w:r>
        <w:t>in close proximity to</w:t>
      </w:r>
      <w:proofErr w:type="gramEnd"/>
      <w:r>
        <w:t xml:space="preserve"> the Sierra Nevada, sapsuckers</w:t>
      </w:r>
      <w:r w:rsidR="00DD2C14">
        <w:t>’</w:t>
      </w:r>
      <w:r>
        <w:t xml:space="preserve"> drilling of young curl</w:t>
      </w:r>
      <w:r w:rsidR="00DD2C14">
        <w:t>-</w:t>
      </w:r>
      <w:r>
        <w:t>leaf mountain mahogany has been observed to cause stand</w:t>
      </w:r>
      <w:r w:rsidR="00DD2C14">
        <w:t>-</w:t>
      </w:r>
      <w:r>
        <w:t>replacement mortality (Christopher Ross, NV BLM</w:t>
      </w:r>
      <w:r w:rsidR="00DD2C14">
        <w:t>, personal communication</w:t>
      </w:r>
      <w:r>
        <w:t>). This disturbance was not modeled.</w:t>
      </w:r>
    </w:p>
    <w:p w:rsidR="00F16EC2" w:rsidP="00F16EC2" w:rsidRDefault="00F16EC2" w14:paraId="1FC0DA0C" w14:textId="77777777"/>
    <w:p w:rsidR="00DF079B" w:rsidP="00DF079B" w:rsidRDefault="00DF079B" w14:paraId="4A2D5F4D" w14:textId="77777777">
      <w:r>
        <w:t>Windthrow and snow creep on steep slopes are also sources of mortality. These disturbances were not modeled.</w:t>
      </w:r>
    </w:p>
    <w:p w:rsidR="00DF079B" w:rsidP="00DF079B" w:rsidRDefault="000F1D67" w14:paraId="49ADE191" w14:textId="4DB0019C">
      <w:pPr>
        <w:pStyle w:val="InfoPara"/>
      </w:pPr>
      <w:r>
        <w:t>Fire Frequency</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F079B" w:rsidP="00DF079B" w:rsidRDefault="00DF079B" w14:paraId="1B0B45A7" w14:textId="77777777">
      <w:pPr>
        <w:pStyle w:val="InfoPara"/>
      </w:pPr>
      <w:r>
        <w:t>Scale Description</w:t>
      </w:r>
    </w:p>
    <w:p w:rsidR="00DF079B" w:rsidP="00DF079B" w:rsidRDefault="00DF079B" w14:paraId="1A7BE6A5" w14:textId="0C4F2F0E">
      <w:r>
        <w:t>Because these communities are restricted to rock outcrops and thin soils, stands usually occur on a small scale and are spatially separated from each other by other communities that occur on different aspects or soil types. A few curl</w:t>
      </w:r>
      <w:r w:rsidR="00DD2C14">
        <w:t>-</w:t>
      </w:r>
      <w:r>
        <w:t>leaf mountain mahogany stands may be much larger than 100ac.</w:t>
      </w:r>
    </w:p>
    <w:p w:rsidR="00DF079B" w:rsidP="00DF079B" w:rsidRDefault="00DF079B" w14:paraId="773315BC" w14:textId="77777777">
      <w:pPr>
        <w:pStyle w:val="InfoPara"/>
      </w:pPr>
      <w:r>
        <w:t>Adjacency or Identification Concerns</w:t>
      </w:r>
    </w:p>
    <w:p w:rsidR="00DF079B" w:rsidP="00DF079B" w:rsidRDefault="00DF079B" w14:paraId="7DD5CB53" w14:textId="1C317B5E">
      <w:proofErr w:type="spellStart"/>
      <w:r>
        <w:t>Littleleaf</w:t>
      </w:r>
      <w:proofErr w:type="spellEnd"/>
      <w:r>
        <w:t xml:space="preserve"> mountain mahogany, </w:t>
      </w:r>
      <w:proofErr w:type="spellStart"/>
      <w:r w:rsidRPr="0038587F">
        <w:rPr>
          <w:i/>
        </w:rPr>
        <w:t>Cercocarpus</w:t>
      </w:r>
      <w:proofErr w:type="spellEnd"/>
      <w:r w:rsidRPr="0038587F">
        <w:rPr>
          <w:i/>
        </w:rPr>
        <w:t xml:space="preserve"> </w:t>
      </w:r>
      <w:proofErr w:type="spellStart"/>
      <w:r w:rsidRPr="0038587F">
        <w:rPr>
          <w:i/>
        </w:rPr>
        <w:t>intricatus</w:t>
      </w:r>
      <w:proofErr w:type="spellEnd"/>
      <w:r>
        <w:t>, is restricted to limestone substrates and very shallow soils in C</w:t>
      </w:r>
      <w:r w:rsidR="00DD2C14">
        <w:t>alifornia</w:t>
      </w:r>
      <w:r>
        <w:t>, N</w:t>
      </w:r>
      <w:r w:rsidR="00DD2C14">
        <w:t>evada,</w:t>
      </w:r>
      <w:r>
        <w:t xml:space="preserve"> and U</w:t>
      </w:r>
      <w:r w:rsidR="00DD2C14">
        <w:t>tah</w:t>
      </w:r>
      <w:r>
        <w:t>. It has similar stand structure and disturbance regime, so the curl</w:t>
      </w:r>
      <w:r w:rsidR="00DD2C14">
        <w:t>-</w:t>
      </w:r>
      <w:r>
        <w:t>leaf mountain mahogany model should be applicable to it. Some existing curl</w:t>
      </w:r>
      <w:r w:rsidR="00DD2C14">
        <w:t>-</w:t>
      </w:r>
      <w:r>
        <w:t xml:space="preserve">leaf mountain mahogany stands may be in the big sagebrush </w:t>
      </w:r>
      <w:proofErr w:type="spellStart"/>
      <w:r w:rsidR="00C622EC">
        <w:t>BpS</w:t>
      </w:r>
      <w:proofErr w:type="spellEnd"/>
      <w:r>
        <w:t>, now uncharacteristic because of fire exclusion.</w:t>
      </w:r>
    </w:p>
    <w:p w:rsidR="00DF079B" w:rsidP="00DF079B" w:rsidRDefault="00DF079B" w14:paraId="0DE61CED" w14:textId="77777777"/>
    <w:p w:rsidR="00DF079B" w:rsidP="00DF079B" w:rsidRDefault="00DF079B" w14:paraId="54C40917" w14:textId="25DF1EBB">
      <w:r>
        <w:t>An extensive zone of mixed mountain mahogany and pinyon pine exists in western N</w:t>
      </w:r>
      <w:r w:rsidR="00DD2C14">
        <w:t>evada</w:t>
      </w:r>
      <w:r>
        <w:t xml:space="preserve"> and eastern C</w:t>
      </w:r>
      <w:r w:rsidR="00DD2C14">
        <w:t>alifornia</w:t>
      </w:r>
      <w:r>
        <w:t xml:space="preserve"> and perhaps elsewhere. This type was not incorporated into the model and is probably more appropriately included in the pinyon pine model.</w:t>
      </w:r>
    </w:p>
    <w:p w:rsidR="00DF079B" w:rsidP="00DF079B" w:rsidRDefault="00DF079B" w14:paraId="7F9D9862" w14:textId="77777777">
      <w:pPr>
        <w:pStyle w:val="InfoPara"/>
      </w:pPr>
      <w:r>
        <w:t>Issues or Problems</w:t>
      </w:r>
    </w:p>
    <w:p w:rsidR="00DF079B" w:rsidP="00DF079B" w:rsidRDefault="00DF079B" w14:paraId="5BEBF06B" w14:textId="7BAAA001">
      <w:r>
        <w:t>Classes B and C are reversed (i</w:t>
      </w:r>
      <w:r w:rsidR="00DD2C14">
        <w:t>.e., C</w:t>
      </w:r>
      <w:r>
        <w:t xml:space="preserve">lass B is mid-development open and </w:t>
      </w:r>
      <w:r w:rsidR="00DD2C14">
        <w:t xml:space="preserve">Class </w:t>
      </w:r>
      <w:r>
        <w:t>C is mid-development closed).</w:t>
      </w:r>
    </w:p>
    <w:p w:rsidR="00DF079B" w:rsidP="00DF079B" w:rsidRDefault="00DF079B" w14:paraId="05732CA4" w14:textId="77777777"/>
    <w:p w:rsidR="00DF079B" w:rsidP="00DF079B" w:rsidRDefault="00DF079B" w14:paraId="2E84350B" w14:textId="738B5CF1">
      <w:r>
        <w:t xml:space="preserve">Data for how much native grazing may cause a setback in succession </w:t>
      </w:r>
      <w:r w:rsidR="00DD2C14">
        <w:t>are</w:t>
      </w:r>
      <w:r>
        <w:t xml:space="preserve"> lacking but consistently observed by experts. In the model, only </w:t>
      </w:r>
      <w:r w:rsidR="00DD2C14">
        <w:t>C</w:t>
      </w:r>
      <w:r>
        <w:t xml:space="preserve">lass A was set back by native grazing, whereas the ages of </w:t>
      </w:r>
      <w:r w:rsidR="00DD2C14">
        <w:t>C</w:t>
      </w:r>
      <w:r>
        <w:t>lasses B and C, which do not have many seedlings, were not affected by native grazing.</w:t>
      </w:r>
    </w:p>
    <w:p w:rsidR="00DF079B" w:rsidP="00DF079B" w:rsidRDefault="00DF079B" w14:paraId="20F3B9F2" w14:textId="77777777"/>
    <w:p w:rsidR="00DF079B" w:rsidP="00DF079B" w:rsidRDefault="00DF079B" w14:paraId="41312F50" w14:textId="392F1875">
      <w:r>
        <w:t xml:space="preserve">Several fire regimes affect this community type. </w:t>
      </w:r>
      <w:proofErr w:type="gramStart"/>
      <w:r>
        <w:t>It is clear that being</w:t>
      </w:r>
      <w:proofErr w:type="gramEnd"/>
      <w:r>
        <w:t xml:space="preserve"> very sensitive to fire and very long-lived would suggest </w:t>
      </w:r>
      <w:r w:rsidR="00DD2C14">
        <w:t xml:space="preserve">Fire Regime Group </w:t>
      </w:r>
      <w:r>
        <w:t>V. This is true of late</w:t>
      </w:r>
      <w:r w:rsidR="00DD2C14">
        <w:t>-</w:t>
      </w:r>
      <w:r>
        <w:t>development classes, but younger classes can resemble more the surrounding chaparral or sagebrush communities in their fire behavior and exhibit a F</w:t>
      </w:r>
      <w:r w:rsidR="00DD2C14">
        <w:t>ire Regime Group I</w:t>
      </w:r>
      <w:r>
        <w:t>V. Experts had divergent opinions on this issue; some emphasized infrequent and only stand</w:t>
      </w:r>
      <w:r w:rsidR="00CA0E0F">
        <w:t>-</w:t>
      </w:r>
      <w:r>
        <w:t>replacing fires whereas others suggested more frequent replacement fires, mixed</w:t>
      </w:r>
      <w:r w:rsidR="00CA0E0F">
        <w:t>-</w:t>
      </w:r>
      <w:r>
        <w:t>severity fires, and surface fires. The current model is a compromise reflecting more frequent fire in early</w:t>
      </w:r>
      <w:r w:rsidR="00CA0E0F">
        <w:t>-</w:t>
      </w:r>
      <w:r>
        <w:t>development classes, surface fire in the late, open class, and infrequent fire in the late, closed class.</w:t>
      </w:r>
    </w:p>
    <w:p w:rsidR="00DF079B" w:rsidP="00DF079B" w:rsidRDefault="00DF079B" w14:paraId="16F0E4F6" w14:textId="77777777"/>
    <w:p w:rsidR="00DF079B" w:rsidP="00DF079B" w:rsidRDefault="00DF079B" w14:paraId="328C5D20" w14:textId="07481757">
      <w:r>
        <w:t xml:space="preserve">Data from a thesis in Nevada and expert observations suggest </w:t>
      </w:r>
      <w:r w:rsidR="00CA0E0F">
        <w:t xml:space="preserve">that </w:t>
      </w:r>
      <w:r>
        <w:t>some large mountain mahogany may survive less intense fires. Therefore, surface fires were added as a disturbance to late</w:t>
      </w:r>
      <w:r w:rsidR="00CA0E0F">
        <w:t>-</w:t>
      </w:r>
      <w:r>
        <w:t>seral stages, but this is a more recent concept in curl</w:t>
      </w:r>
      <w:r w:rsidR="00CA0E0F">
        <w:t>-</w:t>
      </w:r>
      <w:r>
        <w:t>leaf mountain mahogany ecology. Surface fires were assumed to occur on a very small scale, perhaps caused by lightning strikes.</w:t>
      </w:r>
    </w:p>
    <w:p w:rsidR="00F16EC2" w:rsidP="00F16EC2" w:rsidRDefault="00F16EC2" w14:paraId="4479CB03" w14:textId="77777777"/>
    <w:p w:rsidR="00F16EC2" w:rsidP="00F16EC2" w:rsidRDefault="00F16EC2" w14:paraId="0F6E04F7" w14:textId="658506B2">
      <w:r>
        <w:t xml:space="preserve">Tree cover &gt;60% is </w:t>
      </w:r>
      <w:r w:rsidR="00CA0E0F">
        <w:t>u</w:t>
      </w:r>
      <w:r>
        <w:t xml:space="preserve">ncharacteristic for this </w:t>
      </w:r>
      <w:proofErr w:type="spellStart"/>
      <w:r>
        <w:t>BpS</w:t>
      </w:r>
      <w:proofErr w:type="spellEnd"/>
      <w:r>
        <w:t xml:space="preserve"> (added </w:t>
      </w:r>
      <w:r w:rsidR="00CA0E0F">
        <w:t xml:space="preserve">15 July </w:t>
      </w:r>
      <w:r>
        <w:t>2005 by Louis Provencher and Kelly Pohl)</w:t>
      </w:r>
      <w:r w:rsidR="00CA0E0F">
        <w:t>.</w:t>
      </w:r>
    </w:p>
    <w:p w:rsidR="00DF079B" w:rsidP="00DF079B" w:rsidRDefault="00DF079B" w14:paraId="4DDD7176" w14:textId="77777777">
      <w:pPr>
        <w:pStyle w:val="InfoPara"/>
      </w:pPr>
      <w:r>
        <w:t>Native Uncharacteristic Conditions</w:t>
      </w:r>
    </w:p>
    <w:p w:rsidR="00DF079B" w:rsidP="00DF079B" w:rsidRDefault="00DF079B" w14:paraId="435697BB" w14:textId="77777777"/>
    <w:p w:rsidR="00DF079B" w:rsidP="00DF079B" w:rsidRDefault="00DF079B" w14:paraId="6C07AEEE" w14:textId="77777777">
      <w:pPr>
        <w:pStyle w:val="InfoPara"/>
      </w:pPr>
      <w:r>
        <w:t>Comments</w:t>
      </w:r>
    </w:p>
    <w:p w:rsidR="00DF079B" w:rsidP="00DF079B" w:rsidRDefault="00CA0E0F" w14:paraId="050F059D" w14:textId="3B5ED64C">
      <w:r>
        <w:t xml:space="preserve">Map zones (MZs) </w:t>
      </w:r>
      <w:r w:rsidR="00D147D3">
        <w:t xml:space="preserve">16 and 23 </w:t>
      </w:r>
      <w:r w:rsidRPr="00DF2600" w:rsidR="00D147D3">
        <w:t xml:space="preserve">were combined during 2015 </w:t>
      </w:r>
      <w:proofErr w:type="spellStart"/>
      <w:r w:rsidRPr="00DF2600" w:rsidR="00D147D3">
        <w:t>BpS</w:t>
      </w:r>
      <w:proofErr w:type="spellEnd"/>
      <w:r w:rsidRPr="00DF2600" w:rsidR="00D147D3">
        <w:t xml:space="preserve"> Review.</w:t>
      </w:r>
    </w:p>
    <w:p w:rsidR="00D147D3" w:rsidP="00DF079B" w:rsidRDefault="00D147D3" w14:paraId="6A3EC566" w14:textId="77777777"/>
    <w:p w:rsidR="00DF079B" w:rsidP="00DF079B" w:rsidRDefault="00DF079B" w14:paraId="2C571182" w14:textId="55BF0FD9">
      <w:r>
        <w:t>In the final quality</w:t>
      </w:r>
      <w:r w:rsidR="00CA0E0F">
        <w:t xml:space="preserve"> </w:t>
      </w:r>
      <w:r>
        <w:t>control, cover ranges were changed to assist mapping and differentiating between classes (Pohl</w:t>
      </w:r>
      <w:r w:rsidR="00CA0E0F">
        <w:t xml:space="preserve">, 28 March </w:t>
      </w:r>
      <w:r>
        <w:t>2005). C was changed from 10-45% cover to 35-55%; D was changed from 5-30% cover to 10-30%; E was changed from 10-55% cover to 30-55%.</w:t>
      </w:r>
    </w:p>
    <w:p w:rsidR="00DF079B" w:rsidP="00DF079B" w:rsidRDefault="00DF079B" w14:paraId="234767EB" w14:textId="77777777"/>
    <w:p w:rsidR="00DF079B" w:rsidP="00DF079B" w:rsidRDefault="00DF079B" w14:paraId="0C64B9CD" w14:textId="77777777">
      <w:pPr>
        <w:pStyle w:val="ReportSection"/>
      </w:pPr>
      <w:r>
        <w:lastRenderedPageBreak/>
        <w:t>Succession Classes</w:t>
      </w:r>
    </w:p>
    <w:p w:rsidR="00DF079B" w:rsidP="00DF079B" w:rsidRDefault="00DF079B" w14:paraId="0F38A46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F079B" w:rsidP="00DF079B" w:rsidRDefault="00DF079B" w14:paraId="0B079601"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DF079B" w:rsidP="00DF079B" w:rsidRDefault="00DF079B" w14:paraId="749170CD" w14:textId="77777777"/>
    <w:p w:rsidR="00DF079B" w:rsidP="00DF079B" w:rsidRDefault="00DF079B" w14:paraId="0AA14FF4" w14:textId="77777777">
      <w:pPr>
        <w:pStyle w:val="SClassInfoPara"/>
      </w:pPr>
      <w:r>
        <w:t>Indicator Species</w:t>
      </w:r>
    </w:p>
    <w:p w:rsidR="00DF079B" w:rsidP="00DF079B" w:rsidRDefault="00DF079B" w14:paraId="3B432AD1" w14:textId="77777777"/>
    <w:p w:rsidR="00DF079B" w:rsidP="00DF079B" w:rsidRDefault="00DF079B" w14:paraId="1ACE714A" w14:textId="77777777">
      <w:pPr>
        <w:pStyle w:val="SClassInfoPara"/>
      </w:pPr>
      <w:r>
        <w:t>Description</w:t>
      </w:r>
    </w:p>
    <w:p w:rsidR="00DF079B" w:rsidP="00DF079B" w:rsidRDefault="5668E9E8" w14:paraId="7CDCE3CB" w14:textId="534EFE81">
      <w:r>
        <w:t>Curl</w:t>
      </w:r>
      <w:r w:rsidR="00CA0E0F">
        <w:t>-</w:t>
      </w:r>
      <w:r>
        <w:t>leaf mountain mahogany rapidly invades bare mineral soils after fire. Litter and shading by woody plants inhibit</w:t>
      </w:r>
      <w:r w:rsidR="00E44F19">
        <w:t xml:space="preserve"> </w:t>
      </w:r>
      <w:r>
        <w:t xml:space="preserve">establishment. Bunchgrasses and disturbance-tolerant forbs and </w:t>
      </w:r>
      <w:proofErr w:type="spellStart"/>
      <w:r>
        <w:t>resprouting</w:t>
      </w:r>
      <w:proofErr w:type="spellEnd"/>
      <w:r>
        <w:t xml:space="preserve"> shrubs, such as snowberry, may be present. Rabbitbrush and sagebrush seedlings are present. Vegetation composition will affect fire behavior, especially if chaparral species are present. Replacement fire and native herbivory of seedlings (2 out </w:t>
      </w:r>
      <w:r w:rsidR="00CA0E0F">
        <w:t xml:space="preserve">of </w:t>
      </w:r>
      <w:r>
        <w:t xml:space="preserve">every 100 seedlings) will reset the age of stands to </w:t>
      </w:r>
      <w:r w:rsidR="00CA0E0F">
        <w:t>0</w:t>
      </w:r>
      <w:r>
        <w:t>. Mixed</w:t>
      </w:r>
      <w:r w:rsidR="00CA0E0F">
        <w:t>-</w:t>
      </w:r>
      <w:r>
        <w:t>severity fire does not affect succession age.</w:t>
      </w:r>
    </w:p>
    <w:p w:rsidR="00DF079B" w:rsidP="00DF079B" w:rsidRDefault="00DF079B" w14:paraId="411BE0A0" w14:textId="77777777"/>
    <w:p>
      <w:r>
        <w:rPr>
          <w:i/>
          <w:u w:val="single"/>
        </w:rPr>
        <w:t>Maximum Tree Size Class</w:t>
      </w:r>
      <w:br/>
      <w:r>
        <w:t>Seedling &lt;4.5ft</w:t>
      </w:r>
    </w:p>
    <w:p w:rsidR="00DF079B" w:rsidP="00DF079B" w:rsidRDefault="00DF079B" w14:paraId="658539F5"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Open</w:t>
      </w:r>
    </w:p>
    <w:p w:rsidR="00DF079B" w:rsidP="00DF079B" w:rsidRDefault="00DF079B" w14:paraId="19DCD7BA" w14:textId="77777777"/>
    <w:p w:rsidR="00DF079B" w:rsidP="00DF079B" w:rsidRDefault="00DF079B" w14:paraId="484CB384" w14:textId="77777777">
      <w:pPr>
        <w:pStyle w:val="SClassInfoPara"/>
      </w:pPr>
      <w:r>
        <w:t>Indicator Species</w:t>
      </w:r>
    </w:p>
    <w:p w:rsidR="00DF079B" w:rsidP="00DF079B" w:rsidRDefault="00DF079B" w14:paraId="7341D220" w14:textId="77777777"/>
    <w:p w:rsidR="00DF079B" w:rsidP="00DF079B" w:rsidRDefault="00DF079B" w14:paraId="3F26FAC7" w14:textId="77777777">
      <w:pPr>
        <w:pStyle w:val="SClassInfoPara"/>
      </w:pPr>
      <w:r>
        <w:t>Description</w:t>
      </w:r>
    </w:p>
    <w:p w:rsidR="00DF079B" w:rsidP="00DF079B" w:rsidRDefault="5668E9E8" w14:paraId="556F8660" w14:textId="52D319E8">
      <w:r>
        <w:t>Curl</w:t>
      </w:r>
      <w:r w:rsidR="00CA0E0F">
        <w:t>-</w:t>
      </w:r>
      <w:r>
        <w:t>leaf mountain mahogany may co-dominate with mature sagebrush, bitterbrush, snowberry</w:t>
      </w:r>
      <w:r w:rsidR="00CA0E0F">
        <w:t>,</w:t>
      </w:r>
      <w:r>
        <w:t xml:space="preserve"> and rabbitbrush co-dominant. Few mountain mahogany seedlings are present. Native herbivory of seedlings and young saplings occurs at a rate of 1/100 seedlings</w:t>
      </w:r>
      <w:r w:rsidR="00C622EC">
        <w:t>.</w:t>
      </w:r>
    </w:p>
    <w:p w:rsidR="00DF079B" w:rsidP="00DF079B" w:rsidRDefault="00DF079B" w14:paraId="3282E1CC" w14:textId="77777777"/>
    <w:p>
      <w:r>
        <w:rPr>
          <w:i/>
          <w:u w:val="single"/>
        </w:rPr>
        <w:t>Maximum Tree Size Class</w:t>
      </w:r>
      <w:br/>
      <w:r>
        <w:t>Sapling &gt;4.5ft; &lt;5" DBH</w:t>
      </w:r>
    </w:p>
    <w:p w:rsidR="00DF079B" w:rsidP="00DF079B" w:rsidRDefault="00DF079B" w14:paraId="621D2F8A" w14:textId="77777777">
      <w:pPr>
        <w:pStyle w:val="InfoPara"/>
        <w:pBdr>
          <w:top w:val="single" w:color="auto" w:sz="4" w:space="1"/>
        </w:pBdr>
      </w:pPr>
      <w:r>
        <w:t>Class C</w:t>
      </w:r>
      <w:r>
        <w:tab/>
        <w:t>15</w:t>
      </w:r>
      <w:r w:rsidR="002A3B10">
        <w:tab/>
      </w:r>
      <w:r w:rsidR="002A3B10">
        <w:tab/>
      </w:r>
      <w:r w:rsidR="002A3B10">
        <w:tab/>
      </w:r>
      <w:r w:rsidR="002A3B10">
        <w:tab/>
      </w:r>
      <w:r w:rsidR="004F7795">
        <w:t>Mid Development 1 - Closed</w:t>
      </w:r>
    </w:p>
    <w:p w:rsidR="00DF079B" w:rsidP="00DF079B" w:rsidRDefault="00DF079B" w14:paraId="46588B75" w14:textId="77777777"/>
    <w:p w:rsidR="00DF079B" w:rsidP="00DF079B" w:rsidRDefault="00DF079B" w14:paraId="4DEAE52A" w14:textId="77777777">
      <w:pPr>
        <w:pStyle w:val="SClassInfoPara"/>
      </w:pPr>
      <w:r>
        <w:lastRenderedPageBreak/>
        <w:t>Indicator Species</w:t>
      </w:r>
    </w:p>
    <w:p w:rsidR="00DF079B" w:rsidP="00DF079B" w:rsidRDefault="00DF079B" w14:paraId="1E54D0BE" w14:textId="77777777"/>
    <w:p w:rsidR="00DF079B" w:rsidP="00DF079B" w:rsidRDefault="00DF079B" w14:paraId="36D8CEA2" w14:textId="77777777">
      <w:pPr>
        <w:pStyle w:val="SClassInfoPara"/>
      </w:pPr>
      <w:r>
        <w:t>Description</w:t>
      </w:r>
    </w:p>
    <w:p w:rsidR="00DF079B" w:rsidP="00DF079B" w:rsidRDefault="5668E9E8" w14:paraId="367BECE0" w14:textId="6C96FD7C">
      <w:r>
        <w:t>Young curl</w:t>
      </w:r>
      <w:r w:rsidR="00CA0E0F">
        <w:t>-</w:t>
      </w:r>
      <w:r>
        <w:t xml:space="preserve">leaf mountain mahogany </w:t>
      </w:r>
      <w:proofErr w:type="gramStart"/>
      <w:r>
        <w:t>are</w:t>
      </w:r>
      <w:proofErr w:type="gramEnd"/>
      <w:r>
        <w:t xml:space="preserve"> common, although shrub diversity is very high. </w:t>
      </w:r>
      <w:r w:rsidRPr="00CA0E0F" w:rsidR="00C622EC">
        <w:t>Various shrub speci</w:t>
      </w:r>
      <w:r w:rsidR="00C622EC">
        <w:t xml:space="preserve">es typically dominate, but </w:t>
      </w:r>
      <w:r w:rsidRPr="00CA0E0F" w:rsidR="00C622EC">
        <w:t>under mixed fire disturbance</w:t>
      </w:r>
      <w:r w:rsidR="00C622EC">
        <w:t>,</w:t>
      </w:r>
      <w:r w:rsidRPr="00CA0E0F" w:rsidR="00C622EC">
        <w:t xml:space="preserve"> various grass species may dominate.</w:t>
      </w:r>
      <w:r w:rsidR="00C622EC">
        <w:t xml:space="preserve"> </w:t>
      </w:r>
      <w:r>
        <w:t>One out of every 1</w:t>
      </w:r>
      <w:r w:rsidR="00CA0E0F">
        <w:t>,</w:t>
      </w:r>
      <w:r>
        <w:t>000 mountain mahogany are taken by herbivores</w:t>
      </w:r>
      <w:r w:rsidR="00CA0E0F">
        <w:t>,</w:t>
      </w:r>
      <w:r>
        <w:t xml:space="preserve"> but this has no effect on </w:t>
      </w:r>
      <w:r w:rsidR="00C622EC">
        <w:t xml:space="preserve">vegetation </w:t>
      </w:r>
      <w:r>
        <w:t xml:space="preserve">dynamics. </w:t>
      </w:r>
    </w:p>
    <w:p w:rsidR="00DF079B" w:rsidP="00DF079B" w:rsidRDefault="00DF079B" w14:paraId="4B3B26EA" w14:textId="77777777"/>
    <w:p>
      <w:r>
        <w:rPr>
          <w:i/>
          <w:u w:val="single"/>
        </w:rPr>
        <w:t>Maximum Tree Size Class</w:t>
      </w:r>
      <w:br/>
      <w:r>
        <w:t>Sapling &gt;4.5ft; &lt;5" DBH</w:t>
      </w:r>
    </w:p>
    <w:p w:rsidR="00DF079B" w:rsidP="00DF079B" w:rsidRDefault="00DF079B" w14:paraId="3750BB2C" w14:textId="77777777">
      <w:pPr>
        <w:pStyle w:val="InfoPara"/>
        <w:pBdr>
          <w:top w:val="single" w:color="auto" w:sz="4" w:space="1"/>
        </w:pBdr>
      </w:pPr>
      <w:r>
        <w:t>Class D</w:t>
      </w:r>
      <w:r>
        <w:tab/>
        <w:t>22</w:t>
      </w:r>
      <w:r w:rsidR="002A3B10">
        <w:tab/>
      </w:r>
      <w:r w:rsidR="002A3B10">
        <w:tab/>
      </w:r>
      <w:r w:rsidR="002A3B10">
        <w:tab/>
      </w:r>
      <w:r w:rsidR="002A3B10">
        <w:tab/>
      </w:r>
      <w:r w:rsidR="004F7795">
        <w:t>Mid Development 2 - Open</w:t>
      </w:r>
    </w:p>
    <w:p w:rsidR="00DF079B" w:rsidP="00DF079B" w:rsidRDefault="00DF079B" w14:paraId="3FBD5A85" w14:textId="77777777"/>
    <w:p w:rsidR="00DF079B" w:rsidP="00DF079B" w:rsidRDefault="00DF079B" w14:paraId="5E468192" w14:textId="77777777">
      <w:pPr>
        <w:pStyle w:val="SClassInfoPara"/>
      </w:pPr>
      <w:r>
        <w:t>Indicator Species</w:t>
      </w:r>
    </w:p>
    <w:p w:rsidR="00DF079B" w:rsidP="00DF079B" w:rsidRDefault="00DF079B" w14:paraId="1518F780" w14:textId="77777777"/>
    <w:p w:rsidR="00DF079B" w:rsidP="00DF079B" w:rsidRDefault="00DF079B" w14:paraId="79DBAD28" w14:textId="77777777">
      <w:pPr>
        <w:pStyle w:val="SClassInfoPara"/>
      </w:pPr>
      <w:r>
        <w:t>Description</w:t>
      </w:r>
    </w:p>
    <w:p w:rsidR="00DF079B" w:rsidP="00DF079B" w:rsidRDefault="5668E9E8" w14:paraId="7B8ED88E" w14:textId="37ACDB61">
      <w:r>
        <w:t xml:space="preserve">Moderate cover of mountain mahogany. </w:t>
      </w:r>
      <w:r w:rsidRPr="00CA0E0F" w:rsidR="00C622EC">
        <w:t>Various shrub spe</w:t>
      </w:r>
      <w:r w:rsidR="00C622EC">
        <w:t>cies typically dominate but</w:t>
      </w:r>
      <w:r w:rsidRPr="00CA0E0F" w:rsidR="00C622EC">
        <w:t>, under mixed fire disturbance</w:t>
      </w:r>
      <w:r w:rsidR="00C622EC">
        <w:t>,</w:t>
      </w:r>
      <w:r w:rsidRPr="00CA0E0F" w:rsidR="00C622EC">
        <w:t xml:space="preserve"> various grass species may dominate.</w:t>
      </w:r>
      <w:r w:rsidR="00C622EC">
        <w:t xml:space="preserve"> </w:t>
      </w:r>
      <w:r>
        <w:t>This class represents a range of mid</w:t>
      </w:r>
      <w:r w:rsidR="00CA0E0F">
        <w:t>-</w:t>
      </w:r>
      <w:r>
        <w:t xml:space="preserve"> and late-development cover/structures resulting from a mixed fire. This class describes a late-succession endpoint for curl</w:t>
      </w:r>
      <w:r w:rsidR="00CA0E0F">
        <w:t>-</w:t>
      </w:r>
      <w:r>
        <w:t xml:space="preserve">leaf mountain mahogany that is maintained by surface fire. Evidence of fire scars on older trees and presence of open savanna-like woodlands with herbaceous-dominated understory are evidence for this condition. Other shrub species may be abundant but decadent. In the absence of fire, the stand will eventually become closed and not support </w:t>
      </w:r>
      <w:proofErr w:type="gramStart"/>
      <w:r>
        <w:t>a</w:t>
      </w:r>
      <w:proofErr w:type="gramEnd"/>
      <w:r>
        <w:t xml:space="preserve"> herbaceous understory. </w:t>
      </w:r>
    </w:p>
    <w:p w:rsidR="00DF079B" w:rsidP="00DF079B" w:rsidRDefault="00DF079B" w14:paraId="3216B78C" w14:textId="77777777"/>
    <w:p>
      <w:r>
        <w:rPr>
          <w:i/>
          <w:u w:val="single"/>
        </w:rPr>
        <w:t>Maximum Tree Size Class</w:t>
      </w:r>
      <w:br/>
      <w:r>
        <w:t>Medium 9-21" DBH</w:t>
      </w:r>
    </w:p>
    <w:p w:rsidR="00DF079B" w:rsidP="00DF079B" w:rsidRDefault="00DF079B" w14:paraId="2C8C485B" w14:textId="77777777">
      <w:pPr>
        <w:pStyle w:val="InfoPara"/>
        <w:pBdr>
          <w:top w:val="single" w:color="auto" w:sz="4" w:space="1"/>
        </w:pBdr>
      </w:pPr>
      <w:r>
        <w:t>Class E</w:t>
      </w:r>
      <w:r>
        <w:tab/>
        <w:t>41</w:t>
      </w:r>
      <w:r w:rsidR="002A3B10">
        <w:tab/>
      </w:r>
      <w:r w:rsidR="002A3B10">
        <w:tab/>
      </w:r>
      <w:r w:rsidR="002A3B10">
        <w:tab/>
      </w:r>
      <w:r w:rsidR="002A3B10">
        <w:tab/>
      </w:r>
      <w:r w:rsidR="004F7795">
        <w:t>Late Development 2 - Closed</w:t>
      </w:r>
    </w:p>
    <w:p w:rsidR="00DF079B" w:rsidP="00DF079B" w:rsidRDefault="00DF079B" w14:paraId="7455B196" w14:textId="77777777"/>
    <w:p w:rsidR="00DF079B" w:rsidP="00DF079B" w:rsidRDefault="00DF079B" w14:paraId="168ACD21" w14:textId="77777777">
      <w:pPr>
        <w:pStyle w:val="SClassInfoPara"/>
      </w:pPr>
      <w:r>
        <w:t>Indicator Species</w:t>
      </w:r>
    </w:p>
    <w:p w:rsidR="00DF079B" w:rsidP="00DF079B" w:rsidRDefault="00DF079B" w14:paraId="10645CFE" w14:textId="77777777"/>
    <w:p w:rsidR="00DF079B" w:rsidP="00DF079B" w:rsidRDefault="00DF079B" w14:paraId="755033F1" w14:textId="77777777">
      <w:pPr>
        <w:pStyle w:val="SClassInfoPara"/>
      </w:pPr>
      <w:r>
        <w:t>Description</w:t>
      </w:r>
    </w:p>
    <w:p w:rsidR="00DF079B" w:rsidP="00DF079B" w:rsidRDefault="5668E9E8" w14:paraId="20E5A32F" w14:textId="7D68E197">
      <w:r>
        <w:lastRenderedPageBreak/>
        <w:t xml:space="preserve">High cover of large shrub- or tree-like mountain mahogany. Very few other shrubs are present, and herb cover is low. Duff may be very deep. Scattered trees may occur in this class. This </w:t>
      </w:r>
      <w:r w:rsidR="00CA0E0F">
        <w:t xml:space="preserve">is </w:t>
      </w:r>
      <w:r>
        <w:t>a late-succession endpoint for curl</w:t>
      </w:r>
      <w:r w:rsidR="00CA0E0F">
        <w:t>-</w:t>
      </w:r>
      <w:r>
        <w:t>leaf mountain mahogany. Class will become old</w:t>
      </w:r>
      <w:r w:rsidR="00CA0E0F">
        <w:t xml:space="preserve"> </w:t>
      </w:r>
      <w:r>
        <w:t>growth.</w:t>
      </w:r>
    </w:p>
    <w:p w:rsidR="00DF079B" w:rsidP="00DF079B" w:rsidRDefault="00DF079B" w14:paraId="24B1F48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F079B" w:rsidP="00DF079B" w:rsidRDefault="00DF079B" w14:paraId="7530A71C" w14:textId="77777777">
      <w:r>
        <w:t xml:space="preserve">Arno, S.F. and A.E. Wilson. 1986. Dating past fires in </w:t>
      </w:r>
      <w:proofErr w:type="spellStart"/>
      <w:r>
        <w:t>curlleaf</w:t>
      </w:r>
      <w:proofErr w:type="spellEnd"/>
      <w:r>
        <w:t xml:space="preserve"> mountain-mahogany communities. Journal of Range Management 39: 241-243.</w:t>
      </w:r>
    </w:p>
    <w:p w:rsidR="00DF079B" w:rsidP="00DF079B" w:rsidRDefault="00DF079B" w14:paraId="6687CC83" w14:textId="77777777"/>
    <w:p w:rsidR="00DF079B" w:rsidP="00DF079B" w:rsidRDefault="00DF079B" w14:paraId="02BDBAA6" w14:textId="77777777">
      <w:r>
        <w:t xml:space="preserve">Billings, W.D. 1994. Ecological impacts of cheatgrass and resultant fire on ecosystems in the western Great Basin. In: Proc. Ecology and management of annual rangelands. USDA USFS GTR-INT-313. </w:t>
      </w:r>
    </w:p>
    <w:p w:rsidR="00DF079B" w:rsidP="00DF079B" w:rsidRDefault="00DF079B" w14:paraId="43AE2BDA" w14:textId="77777777"/>
    <w:p w:rsidR="00DF079B" w:rsidP="00DF079B" w:rsidRDefault="00DF079B" w14:paraId="0BD510D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DF079B" w:rsidP="00DF079B" w:rsidRDefault="00DF079B" w14:paraId="07F4770E" w14:textId="77777777"/>
    <w:p w:rsidR="00DF079B" w:rsidP="00DF079B" w:rsidRDefault="00DF079B" w14:paraId="4888113A" w14:textId="77777777">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DF079B" w:rsidP="00DF079B" w:rsidRDefault="00DF079B" w14:paraId="2709C04E" w14:textId="77777777"/>
    <w:p w:rsidR="00DF079B" w:rsidP="00DF079B" w:rsidRDefault="00DF079B" w14:paraId="3C2328D5"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DF079B" w:rsidP="00DF079B" w:rsidRDefault="00DF079B" w14:paraId="2BE24B92" w14:textId="77777777"/>
    <w:p w:rsidR="00DF079B" w:rsidP="00DF079B" w:rsidRDefault="00DF079B" w14:paraId="2379F1DD"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DF079B" w:rsidP="00DF079B" w:rsidRDefault="00DF079B" w14:paraId="18406C40" w14:textId="77777777"/>
    <w:p w:rsidR="00DF079B" w:rsidP="00DF079B" w:rsidRDefault="00DF079B" w14:paraId="7A85993B" w14:textId="77777777">
      <w:r>
        <w:t>NatureServe. 2007. International Ecological Classification Standard: Terrestrial Ecological Classifications. NatureServe Central Databases. Arlington, VA. Data current as of 10 February 2007.</w:t>
      </w:r>
    </w:p>
    <w:p w:rsidR="00DF079B" w:rsidP="00DF079B" w:rsidRDefault="00DF079B" w14:paraId="72545F4C" w14:textId="77777777"/>
    <w:p w:rsidR="00DF079B" w:rsidP="00DF079B" w:rsidRDefault="00DF079B" w14:paraId="29D8D1FC"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DF079B" w:rsidP="00DF079B" w:rsidRDefault="00DF079B" w14:paraId="7DFC6F42" w14:textId="77777777"/>
    <w:p w:rsidR="00DF079B" w:rsidP="00DF079B" w:rsidRDefault="00DF079B" w14:paraId="58453874" w14:textId="1C08BE8A">
      <w:r>
        <w:t xml:space="preserve">Peters, E.F. and S.C. Bunting. 1994. Fire conditions pre- and post-occurrence of </w:t>
      </w:r>
      <w:r w:rsidR="00D147D3">
        <w:t>annual</w:t>
      </w:r>
      <w:r>
        <w:t xml:space="preserve"> grasses on the Snake River plain. In: Proc. Ecology and management of annual rangelands. USDA USFS GTR-INT-313.</w:t>
      </w:r>
    </w:p>
    <w:p w:rsidR="00DF079B" w:rsidP="00DF079B" w:rsidRDefault="00DF079B" w14:paraId="72938F2E" w14:textId="77777777"/>
    <w:p w:rsidR="00DF079B" w:rsidP="00DF079B" w:rsidRDefault="00DF079B" w14:paraId="21E8DE22" w14:textId="72ADBF4F">
      <w:r>
        <w:t xml:space="preserve">Schultz, B.W., R.J. </w:t>
      </w:r>
      <w:proofErr w:type="spellStart"/>
      <w:r>
        <w:t>Tausch</w:t>
      </w:r>
      <w:proofErr w:type="spellEnd"/>
      <w:r>
        <w:t xml:space="preserve"> and P.T. </w:t>
      </w:r>
      <w:proofErr w:type="spellStart"/>
      <w:r>
        <w:t>Tueller</w:t>
      </w:r>
      <w:proofErr w:type="spellEnd"/>
      <w:r>
        <w:t xml:space="preserve">. 1996. Spatial relationships among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DF079B" w:rsidP="00DF079B" w:rsidRDefault="00DF079B" w14:paraId="7D9E92F1" w14:textId="77777777"/>
    <w:p w:rsidR="00DF079B" w:rsidP="00DF079B" w:rsidRDefault="00DF079B" w14:paraId="47782A86" w14:textId="0E9131F6">
      <w:proofErr w:type="spellStart"/>
      <w:r>
        <w:t>Tausch</w:t>
      </w:r>
      <w:proofErr w:type="spellEnd"/>
      <w:r>
        <w:t>, R.J., P.E. Wigand and J.W. Burkhardt. 1993. Viewpoint: Plant community thresholds, multiple steady states, and multiple succession pathways: legacy of the Quaternary? Journal of Range Management 46: 439-447.</w:t>
      </w:r>
    </w:p>
    <w:p w:rsidR="00DF079B" w:rsidP="00DF079B" w:rsidRDefault="00DF079B" w14:paraId="680443FF" w14:textId="77777777"/>
    <w:p w:rsidR="00DF079B" w:rsidP="00DF079B" w:rsidRDefault="00DF079B" w14:paraId="06B18E5E" w14:textId="77777777">
      <w:r>
        <w:lastRenderedPageBreak/>
        <w:t>USDA-NRCS. 2003. Major land resource area 29. Southern Nevada Basin and Range. Ecological site descriptions. US Department of Agriculture. Available online: http://esis.sc.egov.usda.gov/Welcome/pgESDWelcome.aspx.</w:t>
      </w:r>
    </w:p>
    <w:p w:rsidR="00DF079B" w:rsidP="00DF079B" w:rsidRDefault="00DF079B" w14:paraId="64AF61DF" w14:textId="77777777"/>
    <w:p w:rsidR="00DF079B" w:rsidP="00DF079B" w:rsidRDefault="00DF079B" w14:paraId="374A8AEB" w14:textId="7336725F">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USDA Forest Service. GTR-INT-276, Ogden, Utah.</w:t>
      </w:r>
    </w:p>
    <w:p w:rsidRPr="00A43E41" w:rsidR="004D5F12" w:rsidP="00DF079B" w:rsidRDefault="004D5F12" w14:paraId="41C02A3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60017" w14:textId="77777777" w:rsidR="00966AD8" w:rsidRDefault="00966AD8">
      <w:r>
        <w:separator/>
      </w:r>
    </w:p>
  </w:endnote>
  <w:endnote w:type="continuationSeparator" w:id="0">
    <w:p w14:paraId="2A9EE058" w14:textId="77777777" w:rsidR="00966AD8" w:rsidRDefault="00966AD8">
      <w:r>
        <w:continuationSeparator/>
      </w:r>
    </w:p>
  </w:endnote>
  <w:endnote w:type="continuationNotice" w:id="1">
    <w:p w14:paraId="30CA9641" w14:textId="77777777" w:rsidR="00966AD8" w:rsidRDefault="00966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382" w14:textId="77777777" w:rsidR="00DF079B" w:rsidRDefault="00DF079B" w:rsidP="00DF07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987E3" w14:textId="77777777" w:rsidR="00966AD8" w:rsidRDefault="00966AD8">
      <w:r>
        <w:separator/>
      </w:r>
    </w:p>
  </w:footnote>
  <w:footnote w:type="continuationSeparator" w:id="0">
    <w:p w14:paraId="280FA999" w14:textId="77777777" w:rsidR="00966AD8" w:rsidRDefault="00966AD8">
      <w:r>
        <w:continuationSeparator/>
      </w:r>
    </w:p>
  </w:footnote>
  <w:footnote w:type="continuationNotice" w:id="1">
    <w:p w14:paraId="5CC07611" w14:textId="77777777" w:rsidR="00966AD8" w:rsidRDefault="00966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FD64" w14:textId="77777777" w:rsidR="00A43E41" w:rsidRDefault="00A43E41" w:rsidP="00DF07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147D3"/>
    <w:rPr>
      <w:sz w:val="16"/>
      <w:szCs w:val="16"/>
    </w:rPr>
  </w:style>
  <w:style w:type="paragraph" w:styleId="CommentText">
    <w:name w:val="annotation text"/>
    <w:basedOn w:val="Normal"/>
    <w:link w:val="CommentTextChar"/>
    <w:uiPriority w:val="99"/>
    <w:semiHidden/>
    <w:unhideWhenUsed/>
    <w:rsid w:val="00D147D3"/>
    <w:rPr>
      <w:sz w:val="20"/>
      <w:szCs w:val="20"/>
    </w:rPr>
  </w:style>
  <w:style w:type="character" w:customStyle="1" w:styleId="CommentTextChar">
    <w:name w:val="Comment Text Char"/>
    <w:basedOn w:val="DefaultParagraphFont"/>
    <w:link w:val="CommentText"/>
    <w:uiPriority w:val="99"/>
    <w:semiHidden/>
    <w:rsid w:val="00D147D3"/>
  </w:style>
  <w:style w:type="paragraph" w:styleId="CommentSubject">
    <w:name w:val="annotation subject"/>
    <w:basedOn w:val="CommentText"/>
    <w:next w:val="CommentText"/>
    <w:link w:val="CommentSubjectChar"/>
    <w:uiPriority w:val="99"/>
    <w:semiHidden/>
    <w:unhideWhenUsed/>
    <w:rsid w:val="00D147D3"/>
    <w:rPr>
      <w:b/>
      <w:bCs/>
    </w:rPr>
  </w:style>
  <w:style w:type="character" w:customStyle="1" w:styleId="CommentSubjectChar">
    <w:name w:val="Comment Subject Char"/>
    <w:basedOn w:val="CommentTextChar"/>
    <w:link w:val="CommentSubject"/>
    <w:uiPriority w:val="99"/>
    <w:semiHidden/>
    <w:rsid w:val="00D147D3"/>
    <w:rPr>
      <w:b/>
      <w:bCs/>
    </w:rPr>
  </w:style>
  <w:style w:type="paragraph" w:styleId="BalloonText">
    <w:name w:val="Balloon Text"/>
    <w:basedOn w:val="Normal"/>
    <w:link w:val="BalloonTextChar"/>
    <w:uiPriority w:val="99"/>
    <w:semiHidden/>
    <w:unhideWhenUsed/>
    <w:rsid w:val="00D147D3"/>
    <w:rPr>
      <w:rFonts w:ascii="Tahoma" w:hAnsi="Tahoma" w:cs="Tahoma"/>
      <w:sz w:val="16"/>
      <w:szCs w:val="16"/>
    </w:rPr>
  </w:style>
  <w:style w:type="character" w:customStyle="1" w:styleId="BalloonTextChar">
    <w:name w:val="Balloon Text Char"/>
    <w:basedOn w:val="DefaultParagraphFont"/>
    <w:link w:val="BalloonText"/>
    <w:uiPriority w:val="99"/>
    <w:semiHidden/>
    <w:rsid w:val="00D147D3"/>
    <w:rPr>
      <w:rFonts w:ascii="Tahoma" w:hAnsi="Tahoma" w:cs="Tahoma"/>
      <w:sz w:val="16"/>
      <w:szCs w:val="16"/>
    </w:rPr>
  </w:style>
  <w:style w:type="paragraph" w:styleId="ListParagraph">
    <w:name w:val="List Paragraph"/>
    <w:basedOn w:val="Normal"/>
    <w:uiPriority w:val="34"/>
    <w:qFormat/>
    <w:rsid w:val="00B8040B"/>
    <w:pPr>
      <w:ind w:left="720"/>
    </w:pPr>
    <w:rPr>
      <w:rFonts w:ascii="Calibri" w:eastAsiaTheme="minorHAnsi" w:hAnsi="Calibri"/>
      <w:sz w:val="22"/>
      <w:szCs w:val="22"/>
    </w:rPr>
  </w:style>
  <w:style w:type="character" w:styleId="Hyperlink">
    <w:name w:val="Hyperlink"/>
    <w:basedOn w:val="DefaultParagraphFont"/>
    <w:rsid w:val="00B80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5788">
      <w:bodyDiv w:val="1"/>
      <w:marLeft w:val="0"/>
      <w:marRight w:val="0"/>
      <w:marTop w:val="0"/>
      <w:marBottom w:val="0"/>
      <w:divBdr>
        <w:top w:val="none" w:sz="0" w:space="0" w:color="auto"/>
        <w:left w:val="none" w:sz="0" w:space="0" w:color="auto"/>
        <w:bottom w:val="none" w:sz="0" w:space="0" w:color="auto"/>
        <w:right w:val="none" w:sz="0" w:space="0" w:color="auto"/>
      </w:divBdr>
    </w:div>
    <w:div w:id="14096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2014-08-21T14:29:00Z</cp:lastPrinted>
  <dcterms:created xsi:type="dcterms:W3CDTF">2017-10-04T23:08:00Z</dcterms:created>
  <dcterms:modified xsi:type="dcterms:W3CDTF">2025-02-12T09:41:14Z</dcterms:modified>
</cp:coreProperties>
</file>