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155" w:rsidP="007D0155" w:rsidRDefault="007D0155">
      <w:pPr>
        <w:pStyle w:val="BpSTitle"/>
      </w:pPr>
      <w:r>
        <w:t>13260</w:t>
      </w:r>
    </w:p>
    <w:p w:rsidR="007D0155" w:rsidP="007D0155" w:rsidRDefault="007D0155">
      <w:pPr>
        <w:pStyle w:val="BpSTitle"/>
      </w:pPr>
      <w:r>
        <w:t>South-Central Interior/Upper Coastal Plain Flatwoods</w:t>
      </w:r>
    </w:p>
    <w:p w:rsidR="007D0155" w:rsidP="007D0155" w:rsidRDefault="007D0155">
      <w:r>
        <w:t>BpS Model/Description Version: Aug. 2020</w:t>
      </w:r>
      <w:r>
        <w:tab/>
      </w:r>
      <w:r>
        <w:tab/>
      </w:r>
      <w:r>
        <w:tab/>
      </w:r>
      <w:r>
        <w:tab/>
      </w:r>
      <w:r>
        <w:tab/>
      </w:r>
      <w:r>
        <w:tab/>
      </w:r>
      <w:r>
        <w:tab/>
      </w:r>
    </w:p>
    <w:p w:rsidR="007D0155" w:rsidP="007D0155" w:rsidRDefault="007D0155"/>
    <w:p w:rsidR="007D0155" w:rsidP="007D0155" w:rsidRDefault="007D0155"/>
    <w:p w:rsidR="007D0155" w:rsidP="007D0155" w:rsidRDefault="007D0155">
      <w:pPr>
        <w:pStyle w:val="InfoPara"/>
      </w:pPr>
      <w:r>
        <w:t>Vegetation Type</w:t>
      </w:r>
    </w:p>
    <w:p w:rsidR="007D0155" w:rsidP="007D0155" w:rsidRDefault="007D0155">
      <w:r>
        <w:t>Forest and Woodland</w:t>
      </w:r>
    </w:p>
    <w:p w:rsidR="007D0155" w:rsidP="007D0155" w:rsidRDefault="007D0155">
      <w:pPr>
        <w:pStyle w:val="InfoPara"/>
      </w:pPr>
      <w:r>
        <w:t>Map Zones</w:t>
      </w:r>
    </w:p>
    <w:p w:rsidR="007D0155" w:rsidP="007D0155" w:rsidRDefault="007D0155">
      <w:r>
        <w:t>47</w:t>
      </w:r>
    </w:p>
    <w:p w:rsidR="007D0155" w:rsidP="007D0155" w:rsidRDefault="007D0155">
      <w:pPr>
        <w:pStyle w:val="InfoPara"/>
      </w:pPr>
      <w:r>
        <w:t>Geographic Range</w:t>
      </w:r>
    </w:p>
    <w:p w:rsidR="007D0155" w:rsidP="007D0155" w:rsidRDefault="007D0155">
      <w:r>
        <w:t>This system occurs in limited areas of the most inland portions of the East Gulf Coastal Plain in western KY and adjacent TN (the "Jackson Purchase" or "Jackson Plain" region; 222Cb; 74b in part), as well as in the nearby "Shawnee Hills" of the Interior Low Plateau (222Dh, 222Di; 72c) of KY and adjacent IN (NatureServe 2006).</w:t>
      </w:r>
    </w:p>
    <w:p w:rsidR="007D0155" w:rsidP="007D0155" w:rsidRDefault="007D0155">
      <w:pPr>
        <w:pStyle w:val="InfoPara"/>
      </w:pPr>
      <w:r>
        <w:t>Biophysical Site Description</w:t>
      </w:r>
    </w:p>
    <w:p w:rsidR="007D0155" w:rsidP="007D0155" w:rsidRDefault="007D0155">
      <w:r>
        <w:t xml:space="preserve">Examples of this system occur along the northeastern flank of the Upper East Gulf Coastal Plain ecoregion where loess deposits thin out and gravelly or sandy soils predominate. Examples occur on relatively high flat areas (upland plains, flat ridgetops, and floodplain terraces) that are not directly affected by overbank flooding. These environments include ancient Quaternary or Tertiary post-glacial meltwater lakebeds and high terraces of the Upper Gulf Coastal Plain. The most typical soil is </w:t>
      </w:r>
      <w:proofErr w:type="spellStart"/>
      <w:r>
        <w:t>Okaw</w:t>
      </w:r>
      <w:proofErr w:type="spellEnd"/>
      <w:r>
        <w:t xml:space="preserve"> Silt Loam. The same system is found in the Shawnee Hills of KY (M. Evans pers. comm. 2006). The lakes were originally formed by glacial damming of the Ohio River.</w:t>
      </w:r>
    </w:p>
    <w:p w:rsidR="007D0155" w:rsidP="007D0155" w:rsidRDefault="007D0155"/>
    <w:p w:rsidR="007D0155" w:rsidP="007D0155" w:rsidRDefault="007D0155">
      <w:r>
        <w:t>This system represents hardwood-dominated "</w:t>
      </w:r>
      <w:proofErr w:type="spellStart"/>
      <w:r>
        <w:t>xerohydric</w:t>
      </w:r>
      <w:proofErr w:type="spellEnd"/>
      <w:r>
        <w:t xml:space="preserve"> flatwoods" of limited areas of the most inland portions of the East Gulf Coastal Plain in western KY, as well as in the nearby Shawnee Hills in the western Interior Low Plateau. The core of the area from which this system was initially described is referred to as the Jackson Purchase or "Jackson Plain," where these areas have long been recognized as a distinctive subdivision within this region (Davis 1923, Bryant and Martin 1988). There is some local variability in the expression of this system along a hydrologic/microtopographic gradient. The elevated ridges are composed of somewhat coarser-textured soils and retain less moisture than do the lower areas, although both occur in a tight local mosaic. Soils are usually deep, but appear to have well-developed subsurface hardpans, the impermeability of which contributes to shallowly perched water tables during portions of the year when precipitation is greatest and evapotranspiration is lowest (not due to overbank flooding). Thus, soil moisture fluctuates widely throughout the growing season, from saturated to very dry, a condition sometimes referred to as </w:t>
      </w:r>
      <w:proofErr w:type="spellStart"/>
      <w:r>
        <w:t>xerohydric</w:t>
      </w:r>
      <w:proofErr w:type="spellEnd"/>
      <w:r>
        <w:t xml:space="preserve"> (Evans 1991).</w:t>
      </w:r>
    </w:p>
    <w:p w:rsidR="007D0155" w:rsidP="007D0155" w:rsidRDefault="007D0155">
      <w:pPr>
        <w:pStyle w:val="InfoPara"/>
      </w:pPr>
      <w:r>
        <w:t>Vegetation Description</w:t>
      </w:r>
    </w:p>
    <w:p w:rsidR="007D0155" w:rsidP="007D0155" w:rsidRDefault="007D0155">
      <w:r>
        <w:lastRenderedPageBreak/>
        <w:t xml:space="preserve">Stands of this system are dominated by Quercus </w:t>
      </w:r>
      <w:proofErr w:type="spellStart"/>
      <w:r>
        <w:t>stellata</w:t>
      </w:r>
      <w:proofErr w:type="spellEnd"/>
      <w:r>
        <w:t xml:space="preserve">, a somewhat fire-tolerant oak. In addition, Quercus alba, </w:t>
      </w:r>
      <w:proofErr w:type="spellStart"/>
      <w:r>
        <w:t>Carya</w:t>
      </w:r>
      <w:proofErr w:type="spellEnd"/>
      <w:r>
        <w:t xml:space="preserve"> ovata, </w:t>
      </w:r>
      <w:proofErr w:type="spellStart"/>
      <w:r>
        <w:t>Carya</w:t>
      </w:r>
      <w:proofErr w:type="spellEnd"/>
      <w:r>
        <w:t xml:space="preserve"> </w:t>
      </w:r>
      <w:proofErr w:type="spellStart"/>
      <w:r>
        <w:t>glabra</w:t>
      </w:r>
      <w:proofErr w:type="spellEnd"/>
      <w:r>
        <w:t xml:space="preserve">, and Quercus </w:t>
      </w:r>
      <w:proofErr w:type="spellStart"/>
      <w:r>
        <w:t>velutina</w:t>
      </w:r>
      <w:proofErr w:type="spellEnd"/>
      <w:r>
        <w:t xml:space="preserve"> may be present. The presence of Quercus falcata indicates longer fire-return times. The presence of Quercus </w:t>
      </w:r>
      <w:proofErr w:type="spellStart"/>
      <w:r>
        <w:t>imbricaria</w:t>
      </w:r>
      <w:proofErr w:type="spellEnd"/>
      <w:r>
        <w:t xml:space="preserve"> indicates that stands were formerly more open. Pinus spp. are not prevalent in this area, but could invade from nearby plantations. Herbaceous cover is sparse to moderate; leaf litter is the dominant ground cover (NatureServe 2006). </w:t>
      </w:r>
    </w:p>
    <w:p w:rsidR="007D0155" w:rsidP="007D0155" w:rsidRDefault="007D0155"/>
    <w:p w:rsidR="007D0155" w:rsidP="007D0155" w:rsidRDefault="007D0155">
      <w:r>
        <w:t xml:space="preserve">Some shrubs include </w:t>
      </w:r>
      <w:proofErr w:type="spellStart"/>
      <w:r>
        <w:t>Crataegus</w:t>
      </w:r>
      <w:proofErr w:type="spellEnd"/>
      <w:r>
        <w:t xml:space="preserve"> </w:t>
      </w:r>
      <w:proofErr w:type="spellStart"/>
      <w:r>
        <w:t>viridis</w:t>
      </w:r>
      <w:proofErr w:type="spellEnd"/>
      <w:r>
        <w:t xml:space="preserve">, Ilex decidua, and </w:t>
      </w:r>
      <w:proofErr w:type="spellStart"/>
      <w:r>
        <w:t>Ulmus</w:t>
      </w:r>
      <w:proofErr w:type="spellEnd"/>
      <w:r>
        <w:t xml:space="preserve"> </w:t>
      </w:r>
      <w:proofErr w:type="spellStart"/>
      <w:r>
        <w:t>alata</w:t>
      </w:r>
      <w:proofErr w:type="spellEnd"/>
      <w:r>
        <w:t xml:space="preserve">. Characteristic grasses could include </w:t>
      </w:r>
      <w:proofErr w:type="spellStart"/>
      <w:r>
        <w:t>Schizachyrium</w:t>
      </w:r>
      <w:proofErr w:type="spellEnd"/>
      <w:r>
        <w:t xml:space="preserve"> </w:t>
      </w:r>
      <w:proofErr w:type="spellStart"/>
      <w:r>
        <w:t>scoparium</w:t>
      </w:r>
      <w:proofErr w:type="spellEnd"/>
      <w:r>
        <w:t xml:space="preserve">, </w:t>
      </w:r>
      <w:proofErr w:type="spellStart"/>
      <w:r>
        <w:t>Sorghastrum</w:t>
      </w:r>
      <w:proofErr w:type="spellEnd"/>
      <w:r>
        <w:t xml:space="preserve"> </w:t>
      </w:r>
      <w:proofErr w:type="spellStart"/>
      <w:r>
        <w:t>nutans</w:t>
      </w:r>
      <w:proofErr w:type="spellEnd"/>
      <w:r>
        <w:t xml:space="preserve">, and </w:t>
      </w:r>
      <w:proofErr w:type="spellStart"/>
      <w:r>
        <w:t>Andropogon</w:t>
      </w:r>
      <w:proofErr w:type="spellEnd"/>
      <w:r>
        <w:t xml:space="preserve"> spp. Some other typical herbs include </w:t>
      </w:r>
      <w:proofErr w:type="spellStart"/>
      <w:r>
        <w:t>Manfreda</w:t>
      </w:r>
      <w:proofErr w:type="spellEnd"/>
      <w:r>
        <w:t xml:space="preserve"> virginica, Croton </w:t>
      </w:r>
      <w:proofErr w:type="spellStart"/>
      <w:r>
        <w:t>willdenowii</w:t>
      </w:r>
      <w:proofErr w:type="spellEnd"/>
      <w:r>
        <w:t xml:space="preserve">, </w:t>
      </w:r>
      <w:proofErr w:type="spellStart"/>
      <w:r>
        <w:t>Danthonia</w:t>
      </w:r>
      <w:proofErr w:type="spellEnd"/>
      <w:r>
        <w:t xml:space="preserve"> </w:t>
      </w:r>
      <w:proofErr w:type="spellStart"/>
      <w:r>
        <w:t>spicata</w:t>
      </w:r>
      <w:proofErr w:type="spellEnd"/>
      <w:r>
        <w:t xml:space="preserve">, </w:t>
      </w:r>
      <w:proofErr w:type="spellStart"/>
      <w:r>
        <w:t>Porteranthus</w:t>
      </w:r>
      <w:proofErr w:type="spellEnd"/>
      <w:r>
        <w:t xml:space="preserve"> </w:t>
      </w:r>
      <w:proofErr w:type="spellStart"/>
      <w:r>
        <w:t>stipulatus</w:t>
      </w:r>
      <w:proofErr w:type="spellEnd"/>
      <w:r>
        <w:t xml:space="preserve">, and </w:t>
      </w:r>
      <w:proofErr w:type="spellStart"/>
      <w:r>
        <w:t>Pycnanthemum</w:t>
      </w:r>
      <w:proofErr w:type="spellEnd"/>
      <w:r>
        <w:t xml:space="preserve"> </w:t>
      </w:r>
      <w:proofErr w:type="spellStart"/>
      <w:r>
        <w:t>tenuifolium</w:t>
      </w:r>
      <w:proofErr w:type="spellEnd"/>
      <w:r>
        <w:t xml:space="preserve"> (Hendricks et al. 1991). </w:t>
      </w:r>
    </w:p>
    <w:p w:rsidR="007D0155" w:rsidP="007D0155" w:rsidRDefault="007D0155"/>
    <w:p w:rsidR="007D0155" w:rsidP="007D0155" w:rsidRDefault="007D0155">
      <w:r>
        <w:t xml:space="preserve">Lower areas (drainage ways and depressions) have Quercus </w:t>
      </w:r>
      <w:proofErr w:type="spellStart"/>
      <w:r>
        <w:t>michauxii</w:t>
      </w:r>
      <w:proofErr w:type="spellEnd"/>
      <w:r>
        <w:t xml:space="preserve">, Quercus pagoda, Quercus </w:t>
      </w:r>
      <w:proofErr w:type="spellStart"/>
      <w:r>
        <w:t>phellos</w:t>
      </w:r>
      <w:proofErr w:type="spellEnd"/>
      <w:r>
        <w:t xml:space="preserve">, Liquidambar </w:t>
      </w:r>
      <w:proofErr w:type="spellStart"/>
      <w:r>
        <w:t>styraciflua</w:t>
      </w:r>
      <w:proofErr w:type="spellEnd"/>
      <w:r>
        <w:t xml:space="preserve">, or even Taxodium distichum. Local herb dominance in depressions is of wetland species such as </w:t>
      </w:r>
      <w:proofErr w:type="spellStart"/>
      <w:r>
        <w:t>Juncus</w:t>
      </w:r>
      <w:proofErr w:type="spellEnd"/>
      <w:r>
        <w:t xml:space="preserve"> spp. and </w:t>
      </w:r>
      <w:proofErr w:type="spellStart"/>
      <w:r>
        <w:t>Carex</w:t>
      </w:r>
      <w:proofErr w:type="spellEnd"/>
      <w:r>
        <w:t xml:space="preserve"> spp. For this related and possibly juxtaposed wetland vegetation, see South-Central Interior / Upper Coastal Plain Wet Flatwoods (CES203.480) (NatureServe 2006).</w:t>
      </w:r>
    </w:p>
    <w:p w:rsidR="007D0155" w:rsidP="007D0155" w:rsidRDefault="007D0155">
      <w:pPr>
        <w:pStyle w:val="InfoPara"/>
      </w:pPr>
      <w:r>
        <w:t>BpS Dominant and Indicator Species</w:t>
      </w:r>
    </w:p>
    <w:p>
      <w:r>
        <w:rPr>
          <w:sz w:val="16"/>
        </w:rPr>
        <w:t>Species names are from the NRCS PLANTS database. Check species codes at http://plants.usda.gov.</w:t>
      </w:r>
    </w:p>
    <w:p w:rsidR="007D0155" w:rsidP="007D0155" w:rsidRDefault="007D0155">
      <w:pPr>
        <w:pStyle w:val="InfoPara"/>
      </w:pPr>
      <w:r>
        <w:t>Disturbance Description</w:t>
      </w:r>
    </w:p>
    <w:p w:rsidR="007D0155" w:rsidP="007D0155" w:rsidRDefault="007D0155">
      <w:r>
        <w:t xml:space="preserve">Fire was an important natural process in this system, and well-burned examples tend to be relatively open-canopied with well-developed herbaceous layers (M. Evans pers. comm.). Our knowledge about the specific role of fire in this system is incomplete, but it is assumed that low-intensity ground fires were significant. Such fires could have originated in other adjacent or interfingered oak-hardwood systems (NatureServe 2006). The frequency and intensity of fire could have varied with drought and climate cycles. The overall fire effect may also be patchy given the </w:t>
      </w:r>
      <w:proofErr w:type="spellStart"/>
      <w:r>
        <w:t>xerohydric</w:t>
      </w:r>
      <w:proofErr w:type="spellEnd"/>
      <w:r>
        <w:t xml:space="preserve"> nature of this system. </w:t>
      </w:r>
    </w:p>
    <w:p w:rsidR="007D0155" w:rsidP="007D0155" w:rsidRDefault="007D0155"/>
    <w:p w:rsidR="007D0155" w:rsidP="007D0155" w:rsidRDefault="007D0155">
      <w:r>
        <w:t>Ice storm damage and wind throw, primarily from thunderstorms and tornados are also important disturbance factors.</w:t>
      </w:r>
    </w:p>
    <w:p w:rsidR="007D0155" w:rsidP="007D0155" w:rsidRDefault="007D0155">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D0155" w:rsidP="007D0155" w:rsidRDefault="007D0155">
      <w:pPr>
        <w:pStyle w:val="InfoPara"/>
      </w:pPr>
      <w:r>
        <w:lastRenderedPageBreak/>
        <w:t>Scale Description</w:t>
      </w:r>
    </w:p>
    <w:p w:rsidR="007D0155" w:rsidP="007D0155" w:rsidRDefault="007D0155">
      <w:r>
        <w:t>Listed by NatureServe (2006) as a large patch system. There is probably considerable variation in size among individual patches.</w:t>
      </w:r>
    </w:p>
    <w:p w:rsidR="007D0155" w:rsidP="007D0155" w:rsidRDefault="007D0155">
      <w:pPr>
        <w:pStyle w:val="InfoPara"/>
      </w:pPr>
      <w:r>
        <w:t>Adjacency or Identification Concerns</w:t>
      </w:r>
    </w:p>
    <w:p w:rsidR="007D0155" w:rsidP="007D0155" w:rsidRDefault="007D0155">
      <w:r>
        <w:t xml:space="preserve">There is considerable </w:t>
      </w:r>
      <w:proofErr w:type="spellStart"/>
      <w:r>
        <w:t>microtopographical</w:t>
      </w:r>
      <w:proofErr w:type="spellEnd"/>
      <w:r>
        <w:t xml:space="preserve"> variation associated with stands of this system. This is part of what distinguishes it from the more uniformly wet "Wet Flatwoods" (CES203.480 -- South-Central Interior / Upper Coastal Plain Wet Flatwoods -- BpS1457). More information is needed to completely distinguish these systems.</w:t>
      </w:r>
    </w:p>
    <w:p w:rsidR="007D0155" w:rsidP="007D0155" w:rsidRDefault="007D0155"/>
    <w:p w:rsidR="007D0155" w:rsidP="007D0155" w:rsidRDefault="007D0155">
      <w:r>
        <w:t>The medium tree canopy is an open to mostly closed canopy (70-90% cover). The understory is poorly developed. Ground cover is variable with a low to medium diversity consisting of plants characteristic of dry soils on higher ground and wet soils in depressions.</w:t>
      </w:r>
    </w:p>
    <w:p w:rsidR="007D0155" w:rsidP="007D0155" w:rsidRDefault="007D0155">
      <w:pPr>
        <w:pStyle w:val="InfoPara"/>
      </w:pPr>
      <w:r>
        <w:t>Issues or Problems</w:t>
      </w:r>
    </w:p>
    <w:p w:rsidR="007D0155" w:rsidP="007D0155" w:rsidRDefault="007D0155">
      <w:r>
        <w:t>The component associations are poorly known and described. More work is needed to clarify which types are present.</w:t>
      </w:r>
    </w:p>
    <w:p w:rsidR="007D0155" w:rsidP="007D0155" w:rsidRDefault="007D0155">
      <w:pPr>
        <w:pStyle w:val="InfoPara"/>
      </w:pPr>
      <w:r>
        <w:t>Native Uncharacteristic Conditions</w:t>
      </w:r>
    </w:p>
    <w:p w:rsidR="007D0155" w:rsidP="007D0155" w:rsidRDefault="007D0155"/>
    <w:p w:rsidR="007D0155" w:rsidP="007D0155" w:rsidRDefault="007D0155">
      <w:pPr>
        <w:pStyle w:val="InfoPara"/>
      </w:pPr>
      <w:r>
        <w:t>Comments</w:t>
      </w:r>
    </w:p>
    <w:p w:rsidR="007D0155" w:rsidP="007D0155" w:rsidRDefault="007D0155">
      <w:r>
        <w:t>The model description for this BpS was begun by utilizing one developed for CES203.557 (BpS 1455) -- East Gulf Coastal Plain Southern Loblolly-Hardwood Flatwoods. This was based on the RA model R5GCPF. The principle difference being that this BpS 1326 is a hardwood flatwood, north of the range of loblolly pine as described in BpS 1455.</w:t>
      </w:r>
    </w:p>
    <w:p w:rsidR="007D0155" w:rsidP="007D0155" w:rsidRDefault="007D0155"/>
    <w:p w:rsidR="007D0155" w:rsidP="007D0155" w:rsidRDefault="007D0155">
      <w:r>
        <w:t>A large portion of the description for this BpS was developed from NatureServe description for CES203.479 -- South-Central Interior/Upper Coastal Plain Flatwoods.  The VDDT model was adopted almost in its entirety from the RA model R5GCPF -- Gulf Coastal Plain Pine Flatwoods.</w:t>
      </w:r>
    </w:p>
    <w:p w:rsidR="00750FB5" w:rsidP="007D0155" w:rsidRDefault="00750FB5"/>
    <w:p w:rsidR="007D0155" w:rsidP="007D0155" w:rsidRDefault="007D0155">
      <w:pPr>
        <w:pStyle w:val="ReportSection"/>
      </w:pPr>
      <w:r>
        <w:t>Succession Classes</w:t>
      </w:r>
    </w:p>
    <w:p w:rsidR="007D0155" w:rsidP="007D0155" w:rsidRDefault="007D0155"/>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D0155" w:rsidP="007D0155" w:rsidRDefault="007D0155">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7D0155" w:rsidP="007D0155" w:rsidRDefault="007D0155"/>
    <w:p w:rsidR="007D0155" w:rsidP="007D0155" w:rsidRDefault="007D0155">
      <w:pPr>
        <w:pStyle w:val="SClassInfoPara"/>
      </w:pPr>
      <w:r>
        <w:t>Indicator Species</w:t>
      </w:r>
    </w:p>
    <w:p w:rsidR="007D0155" w:rsidP="007D0155" w:rsidRDefault="007D0155"/>
    <w:p w:rsidR="007D0155" w:rsidP="007D0155" w:rsidRDefault="007D0155">
      <w:pPr>
        <w:pStyle w:val="SClassInfoPara"/>
      </w:pPr>
      <w:r>
        <w:t>Description</w:t>
      </w:r>
    </w:p>
    <w:p w:rsidR="007D0155" w:rsidP="007D0155" w:rsidRDefault="000654C5">
      <w:r>
        <w:t>This class</w:t>
      </w:r>
      <w:r w:rsidR="00750FB5">
        <w:t xml:space="preserve"> </w:t>
      </w:r>
      <w:r w:rsidR="007D0155">
        <w:t xml:space="preserve">is characterized by post-fire grass regrowth, with numerous forbs, hardwood sprouts and seedlings. </w:t>
      </w:r>
      <w:r w:rsidR="00750FB5">
        <w:t>Rapid canopy closure (</w:t>
      </w:r>
      <w:r w:rsidR="007D0155">
        <w:t>dominated by oaks and sweetgum</w:t>
      </w:r>
      <w:r>
        <w:t>)</w:t>
      </w:r>
      <w:r w:rsidR="007D0155">
        <w:t>.</w:t>
      </w:r>
    </w:p>
    <w:p w:rsidR="007D0155" w:rsidP="007D0155" w:rsidRDefault="007D0155"/>
    <w:p>
      <w:r>
        <w:rPr>
          <w:i/>
          <w:u w:val="single"/>
        </w:rPr>
        <w:t>Maximum Tree Size Class</w:t>
      </w:r>
      <w:br/>
      <w:r>
        <w:t>Pole 5-9" DBH</w:t>
      </w:r>
    </w:p>
    <w:p w:rsidR="007D0155" w:rsidP="007D0155" w:rsidRDefault="007D0155">
      <w:pPr>
        <w:pStyle w:val="InfoPara"/>
        <w:pBdr>
          <w:top w:val="single" w:color="auto" w:sz="4" w:space="1"/>
        </w:pBdr>
      </w:pPr>
      <w:r>
        <w:t>Class B</w:t>
      </w:r>
      <w:r>
        <w:tab/>
        <w:t>14</w:t>
      </w:r>
      <w:r w:rsidR="002A3B10">
        <w:tab/>
      </w:r>
      <w:r w:rsidR="002A3B10">
        <w:tab/>
      </w:r>
      <w:r w:rsidR="002A3B10">
        <w:tab/>
      </w:r>
      <w:r w:rsidR="002A3B10">
        <w:tab/>
      </w:r>
      <w:r w:rsidR="004F7795">
        <w:t>Mid Development 1 - Closed</w:t>
      </w:r>
    </w:p>
    <w:p w:rsidR="007D0155" w:rsidP="007D0155" w:rsidRDefault="007D0155"/>
    <w:p w:rsidR="007D0155" w:rsidP="007D0155" w:rsidRDefault="007D0155">
      <w:pPr>
        <w:pStyle w:val="SClassInfoPara"/>
      </w:pPr>
      <w:r>
        <w:t>Indicator Species</w:t>
      </w:r>
    </w:p>
    <w:p w:rsidR="007D0155" w:rsidP="007D0155" w:rsidRDefault="007D0155"/>
    <w:p w:rsidR="007D0155" w:rsidP="007D0155" w:rsidRDefault="007D0155">
      <w:pPr>
        <w:pStyle w:val="SClassInfoPara"/>
      </w:pPr>
      <w:r>
        <w:t>Description</w:t>
      </w:r>
    </w:p>
    <w:p w:rsidR="007D0155" w:rsidP="007D0155" w:rsidRDefault="00C82E30">
      <w:r>
        <w:t xml:space="preserve">This class </w:t>
      </w:r>
      <w:r w:rsidR="007D0155">
        <w:t xml:space="preserve">is characterized by dense, thick stands </w:t>
      </w:r>
      <w:proofErr w:type="gramStart"/>
      <w:r w:rsidR="007D0155">
        <w:t>of  oaks</w:t>
      </w:r>
      <w:proofErr w:type="gramEnd"/>
      <w:r w:rsidR="007D0155">
        <w:t xml:space="preserve"> and other hardwoods. Fuel loads moderate, with deep layers of leaves on forest floor. Little herbaceous vegetation due to intense shading and thick layers of leaves on forest floor.</w:t>
      </w:r>
    </w:p>
    <w:p w:rsidR="007D0155" w:rsidP="007D0155" w:rsidRDefault="007D0155"/>
    <w:p>
      <w:r>
        <w:rPr>
          <w:i/>
          <w:u w:val="single"/>
        </w:rPr>
        <w:t>Maximum Tree Size Class</w:t>
      </w:r>
      <w:br/>
      <w:r>
        <w:t>Medium 9-21"DBH</w:t>
      </w:r>
    </w:p>
    <w:p w:rsidR="007D0155" w:rsidP="007D0155" w:rsidRDefault="007D0155">
      <w:pPr>
        <w:pStyle w:val="InfoPara"/>
        <w:pBdr>
          <w:top w:val="single" w:color="auto" w:sz="4" w:space="1"/>
        </w:pBdr>
      </w:pPr>
      <w:r>
        <w:t>Class C</w:t>
      </w:r>
      <w:r>
        <w:tab/>
        <w:t>20</w:t>
      </w:r>
      <w:r w:rsidR="002A3B10">
        <w:tab/>
      </w:r>
      <w:r w:rsidR="002A3B10">
        <w:tab/>
      </w:r>
      <w:r w:rsidR="002A3B10">
        <w:tab/>
      </w:r>
      <w:r w:rsidR="002A3B10">
        <w:tab/>
      </w:r>
      <w:r w:rsidR="004F7795">
        <w:t>Mid Development 1 - Open</w:t>
      </w:r>
    </w:p>
    <w:p w:rsidR="007D0155" w:rsidP="007D0155" w:rsidRDefault="007D0155"/>
    <w:p w:rsidR="007D0155" w:rsidP="007D0155" w:rsidRDefault="007D0155">
      <w:pPr>
        <w:pStyle w:val="SClassInfoPara"/>
      </w:pPr>
      <w:r>
        <w:t>Indicator Species</w:t>
      </w:r>
    </w:p>
    <w:p w:rsidR="007D0155" w:rsidP="007D0155" w:rsidRDefault="007D0155"/>
    <w:p w:rsidR="007D0155" w:rsidP="007D0155" w:rsidRDefault="007D0155">
      <w:pPr>
        <w:pStyle w:val="SClassInfoPara"/>
      </w:pPr>
      <w:r>
        <w:t>Description</w:t>
      </w:r>
    </w:p>
    <w:p w:rsidR="007D0155" w:rsidP="007D0155" w:rsidRDefault="00C82E30">
      <w:r>
        <w:t>This class</w:t>
      </w:r>
      <w:r w:rsidR="007D0155">
        <w:t xml:space="preserve"> is a two-layered open woodland (canopy and shrub/herbaceous) dominated by loblolly pine and oaks, with various hardwoods (oaks, red maple, black gum) present as shrubs or sprouts. Diverse ground layer composed of grasses and forbs. Ground layer becomes more div</w:t>
      </w:r>
      <w:r>
        <w:t xml:space="preserve">erse over time </w:t>
      </w:r>
      <w:r w:rsidR="007D0155">
        <w:t>as more sunlight reaches the ground layer.</w:t>
      </w:r>
    </w:p>
    <w:p w:rsidR="007D0155" w:rsidP="007D0155" w:rsidRDefault="007D0155"/>
    <w:p>
      <w:r>
        <w:rPr>
          <w:i/>
          <w:u w:val="single"/>
        </w:rPr>
        <w:t>Maximum Tree Size Class</w:t>
      </w:r>
      <w:br/>
      <w:r>
        <w:t>Medium 9-21"DBH</w:t>
      </w:r>
    </w:p>
    <w:p w:rsidR="007D0155" w:rsidP="007D0155" w:rsidRDefault="007D0155">
      <w:pPr>
        <w:pStyle w:val="InfoPara"/>
        <w:pBdr>
          <w:top w:val="single" w:color="auto" w:sz="4" w:space="1"/>
        </w:pBdr>
      </w:pPr>
      <w:r>
        <w:t>Class D</w:t>
      </w:r>
      <w:r>
        <w:tab/>
        <w:t>38</w:t>
      </w:r>
      <w:r w:rsidR="002A3B10">
        <w:tab/>
      </w:r>
      <w:r w:rsidR="002A3B10">
        <w:tab/>
      </w:r>
      <w:r w:rsidR="002A3B10">
        <w:tab/>
      </w:r>
      <w:r w:rsidR="002A3B10">
        <w:tab/>
      </w:r>
      <w:r w:rsidR="004F7795">
        <w:t>Late Development 1 - Open</w:t>
      </w:r>
    </w:p>
    <w:p w:rsidR="007D0155" w:rsidP="007D0155" w:rsidRDefault="007D0155"/>
    <w:p w:rsidR="007D0155" w:rsidP="007D0155" w:rsidRDefault="007D0155">
      <w:pPr>
        <w:pStyle w:val="SClassInfoPara"/>
      </w:pPr>
      <w:r>
        <w:t>Indicator Species</w:t>
      </w:r>
    </w:p>
    <w:p w:rsidR="007D0155" w:rsidP="007D0155" w:rsidRDefault="007D0155"/>
    <w:p w:rsidR="007D0155" w:rsidP="007D0155" w:rsidRDefault="007D0155">
      <w:pPr>
        <w:pStyle w:val="SClassInfoPara"/>
      </w:pPr>
      <w:r>
        <w:t>Description</w:t>
      </w:r>
    </w:p>
    <w:p w:rsidR="007D0155" w:rsidP="007D0155" w:rsidRDefault="00023265">
      <w:r>
        <w:t>This class</w:t>
      </w:r>
      <w:r w:rsidR="007D0155">
        <w:t xml:space="preserve"> is a two-layered open forest or woodland (canopy and herbaceous) dominated by oaks (primarily Quercus </w:t>
      </w:r>
      <w:proofErr w:type="spellStart"/>
      <w:r w:rsidR="007D0155">
        <w:t>stellata</w:t>
      </w:r>
      <w:proofErr w:type="spellEnd"/>
      <w:r w:rsidR="007D0155">
        <w:t>, Quercus alba), with various hardwoods (other oaks, red maple, black gum) present as shrubs or sprouts. Very diverse ground layer composed of many species of grasses and forbs.</w:t>
      </w:r>
    </w:p>
    <w:p w:rsidR="007D0155" w:rsidP="007D0155" w:rsidRDefault="007D0155"/>
    <w:p>
      <w:r>
        <w:rPr>
          <w:i/>
          <w:u w:val="single"/>
        </w:rPr>
        <w:t>Maximum Tree Size Class</w:t>
      </w:r>
      <w:br/>
      <w:r>
        <w:t>Large 21-33"DBH</w:t>
      </w:r>
    </w:p>
    <w:p w:rsidR="007D0155" w:rsidP="007D0155" w:rsidRDefault="007D0155">
      <w:pPr>
        <w:pStyle w:val="InfoPara"/>
        <w:pBdr>
          <w:top w:val="single" w:color="auto" w:sz="4" w:space="1"/>
        </w:pBdr>
      </w:pPr>
      <w:r>
        <w:t>Class E</w:t>
      </w:r>
      <w:r>
        <w:tab/>
        <w:t>13</w:t>
      </w:r>
      <w:r w:rsidR="002A3B10">
        <w:tab/>
      </w:r>
      <w:r w:rsidR="002A3B10">
        <w:tab/>
      </w:r>
      <w:r w:rsidR="002A3B10">
        <w:tab/>
      </w:r>
      <w:r w:rsidR="002A3B10">
        <w:tab/>
      </w:r>
      <w:r w:rsidR="004F7795">
        <w:t>Late Development 1 - Closed</w:t>
      </w:r>
    </w:p>
    <w:p w:rsidR="007D0155" w:rsidP="007D0155" w:rsidRDefault="007D0155"/>
    <w:p w:rsidR="007D0155" w:rsidP="007D0155" w:rsidRDefault="007D0155">
      <w:pPr>
        <w:pStyle w:val="SClassInfoPara"/>
      </w:pPr>
      <w:r>
        <w:t>Indicator Species</w:t>
      </w:r>
    </w:p>
    <w:p w:rsidR="007D0155" w:rsidP="007D0155" w:rsidRDefault="007D0155"/>
    <w:p w:rsidR="007D0155" w:rsidP="007D0155" w:rsidRDefault="007D0155">
      <w:pPr>
        <w:pStyle w:val="SClassInfoPara"/>
      </w:pPr>
      <w:r>
        <w:t>Description</w:t>
      </w:r>
    </w:p>
    <w:p w:rsidR="007D0155" w:rsidP="007D0155" w:rsidRDefault="00023265">
      <w:r>
        <w:t>This c</w:t>
      </w:r>
      <w:bookmarkStart w:name="_GoBack" w:id="0"/>
      <w:bookmarkEnd w:id="0"/>
      <w:r>
        <w:t xml:space="preserve">lass </w:t>
      </w:r>
      <w:r w:rsidR="007D0155">
        <w:t xml:space="preserve">exhibits dense, thick stands of mature Oaks (primarily Quercus </w:t>
      </w:r>
      <w:proofErr w:type="spellStart"/>
      <w:r w:rsidR="007D0155">
        <w:t>stellata</w:t>
      </w:r>
      <w:proofErr w:type="spellEnd"/>
      <w:r w:rsidR="007D0155">
        <w:t>, Quercus alba, but including less fire-tolerant species) intermixed with other oaks and hardwoods. Vines, mid-story, and shrub layer prominent. There is little herbaceous vegetation due to intense shading and thick layers of leaves on forest floor.</w:t>
      </w:r>
    </w:p>
    <w:p w:rsidR="007D0155" w:rsidP="007D0155" w:rsidRDefault="007D0155"/>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D0155" w:rsidP="007D0155" w:rsidRDefault="007D0155">
      <w:r>
        <w:t xml:space="preserve">Bryant, W. S. and Michael E. Held. 2001. An ordination of the plant communities of the Jackson Purchase region of Kentucky. In: Chester, E.W. and A.F. Scott, eds. 2001. Proceedings of the ninth symposium on the natural history of Lower Tennessee and Cumberland River valleys. The Center for Field Biology, Austin </w:t>
      </w:r>
      <w:proofErr w:type="spellStart"/>
      <w:r>
        <w:t>Peay</w:t>
      </w:r>
      <w:proofErr w:type="spellEnd"/>
      <w:r>
        <w:t xml:space="preserve"> State University, Clarksville, TN. 134 pp.  http://www.apsu.edu/field_biology/center/sym2001/botany.htm#an</w:t>
      </w:r>
    </w:p>
    <w:p w:rsidR="007D0155" w:rsidP="007D0155" w:rsidRDefault="007D0155"/>
    <w:p w:rsidR="007D0155" w:rsidP="007D0155" w:rsidRDefault="007D0155">
      <w:r>
        <w:t xml:space="preserve">Bryant, W.S. and W.H. Martin. 1988. Vegetation of the Jackson Purchase of Kentucky based on the 1820 general land office survey. 264-276. In: Snyder, D.H., ed. Proceedings of the first annual symposium on the natural history of lower Tennessee and Cumberland river valleys. Austin </w:t>
      </w:r>
      <w:proofErr w:type="spellStart"/>
      <w:r>
        <w:t>Peay</w:t>
      </w:r>
      <w:proofErr w:type="spellEnd"/>
      <w:r>
        <w:t xml:space="preserve"> State University, Clarksville, TN. 328 pp.</w:t>
      </w:r>
    </w:p>
    <w:p w:rsidR="007D0155" w:rsidP="007D0155" w:rsidRDefault="007D0155"/>
    <w:p w:rsidR="007D0155" w:rsidP="007D0155" w:rsidRDefault="007D0155">
      <w:r>
        <w:t>Davis, D.H. 1923. The geography of the Jackson Purchase. Kentucky Geologic Survey, Frankfort, KY.</w:t>
      </w:r>
    </w:p>
    <w:p w:rsidR="007D0155" w:rsidP="007D0155" w:rsidRDefault="007D0155"/>
    <w:p w:rsidR="007D0155" w:rsidP="007D0155" w:rsidRDefault="007D0155">
      <w:r>
        <w:t>Evans, M. 1991. Kentucky ecological communities. Draft report to the Kentucky Nature Preserves Commission. 19 pp.</w:t>
      </w:r>
    </w:p>
    <w:p w:rsidR="007D0155" w:rsidP="007D0155" w:rsidRDefault="007D0155"/>
    <w:p w:rsidR="007D0155" w:rsidP="007D0155" w:rsidRDefault="007D0155">
      <w:r>
        <w:t>Evans, M. Personal communication. Ecologist. Kentucky Natural Heritage Program, Kentucky State Nature Preserves Commission, Frankfort, KY.</w:t>
      </w:r>
    </w:p>
    <w:p w:rsidR="007D0155" w:rsidP="007D0155" w:rsidRDefault="007D0155"/>
    <w:p w:rsidR="007D0155" w:rsidP="007D0155" w:rsidRDefault="007D0155">
      <w:r>
        <w:t>Hendricks, W.D., L.E. McKinney, B., Palmer-Bell, Jr. and M. Evans. 1991. Biological inventory of the Jackson Purchase region of Kentucky. Final report, Kentucky State Nature Preserves Commission. 212 pp.</w:t>
      </w:r>
    </w:p>
    <w:p w:rsidR="007D0155" w:rsidP="007D0155" w:rsidRDefault="007D0155"/>
    <w:p w:rsidR="007D0155" w:rsidP="007D0155" w:rsidRDefault="007D0155">
      <w:r>
        <w:t>NatureServe. 2006. International Ecological Classification Standard: Terrestrial Ecological Classifications. NatureServe Central Databases. Arlington, VA. USA. Data current as of 18 July 2006.</w:t>
      </w:r>
    </w:p>
    <w:p w:rsidRPr="00A43E41" w:rsidR="004D5F12" w:rsidP="007D015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B19" w:rsidRDefault="00883B19">
      <w:r>
        <w:separator/>
      </w:r>
    </w:p>
  </w:endnote>
  <w:endnote w:type="continuationSeparator" w:id="0">
    <w:p w:rsidR="00883B19" w:rsidRDefault="00883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155" w:rsidRDefault="007D0155" w:rsidP="007D015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B19" w:rsidRDefault="00883B19">
      <w:r>
        <w:separator/>
      </w:r>
    </w:p>
  </w:footnote>
  <w:footnote w:type="continuationSeparator" w:id="0">
    <w:p w:rsidR="00883B19" w:rsidRDefault="00883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D015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50FB5"/>
    <w:pPr>
      <w:ind w:left="720"/>
    </w:pPr>
    <w:rPr>
      <w:rFonts w:ascii="Calibri" w:eastAsia="Calibri" w:hAnsi="Calibri"/>
      <w:sz w:val="22"/>
      <w:szCs w:val="22"/>
    </w:rPr>
  </w:style>
  <w:style w:type="character" w:styleId="Hyperlink">
    <w:name w:val="Hyperlink"/>
    <w:rsid w:val="00750F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475874">
      <w:bodyDiv w:val="1"/>
      <w:marLeft w:val="0"/>
      <w:marRight w:val="0"/>
      <w:marTop w:val="0"/>
      <w:marBottom w:val="0"/>
      <w:divBdr>
        <w:top w:val="none" w:sz="0" w:space="0" w:color="auto"/>
        <w:left w:val="none" w:sz="0" w:space="0" w:color="auto"/>
        <w:bottom w:val="none" w:sz="0" w:space="0" w:color="auto"/>
        <w:right w:val="none" w:sz="0" w:space="0" w:color="auto"/>
      </w:divBdr>
    </w:div>
    <w:div w:id="75328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2</TotalTime>
  <Pages>6</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2014-08-21T15:00:00Z</cp:lastPrinted>
  <dcterms:created xsi:type="dcterms:W3CDTF">2018-05-22T17:36:00Z</dcterms:created>
  <dcterms:modified xsi:type="dcterms:W3CDTF">2025-02-12T09:41:46Z</dcterms:modified>
</cp:coreProperties>
</file>