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017" w:rsidP="00760017" w:rsidRDefault="00760017">
      <w:pPr>
        <w:pStyle w:val="BpSTitle"/>
      </w:pPr>
      <w:r>
        <w:t>14790</w:t>
      </w:r>
    </w:p>
    <w:p w:rsidR="00760017" w:rsidP="00760017" w:rsidRDefault="00760017">
      <w:pPr>
        <w:pStyle w:val="BpSTitle"/>
      </w:pPr>
      <w:r>
        <w:t>Central Interior and Appalachian Swamp Systems</w:t>
      </w:r>
    </w:p>
    <w:p w:rsidR="00760017" w:rsidP="00760017" w:rsidRDefault="00760017">
      <w:r>
        <w:t>BpS Model/Description Version: Aug. 2020</w:t>
      </w:r>
      <w:r>
        <w:tab/>
      </w:r>
      <w:r>
        <w:tab/>
      </w:r>
      <w:r>
        <w:tab/>
      </w:r>
      <w:r>
        <w:tab/>
      </w:r>
      <w:r>
        <w:tab/>
      </w:r>
      <w:r>
        <w:tab/>
      </w:r>
      <w:r>
        <w:tab/>
      </w:r>
    </w:p>
    <w:p w:rsidR="00760017" w:rsidP="00760017" w:rsidRDefault="00760017"/>
    <w:p w:rsidR="00760017" w:rsidP="00760017" w:rsidRDefault="00760017"/>
    <w:p w:rsidR="00760017" w:rsidP="00760017" w:rsidRDefault="00760017">
      <w:pPr>
        <w:pStyle w:val="InfoPara"/>
      </w:pPr>
      <w:r>
        <w:t>Vegetation Type</w:t>
      </w:r>
    </w:p>
    <w:p w:rsidR="00760017" w:rsidP="00760017" w:rsidRDefault="00813736">
      <w:r w:rsidRPr="00813736">
        <w:t>Woody Wetland</w:t>
      </w:r>
      <w:bookmarkStart w:name="_GoBack" w:id="0"/>
      <w:bookmarkEnd w:id="0"/>
    </w:p>
    <w:p w:rsidR="00760017" w:rsidP="00760017" w:rsidRDefault="00760017">
      <w:pPr>
        <w:pStyle w:val="InfoPara"/>
      </w:pPr>
      <w:r>
        <w:t>Map Zones</w:t>
      </w:r>
    </w:p>
    <w:p w:rsidR="00B92D1E" w:rsidP="00760017" w:rsidRDefault="00760017">
      <w:r>
        <w:t>52</w:t>
      </w:r>
      <w:r w:rsidR="006E4C85">
        <w:t xml:space="preserve">, </w:t>
      </w:r>
      <w:r w:rsidR="00B92D1E">
        <w:t>62</w:t>
      </w:r>
    </w:p>
    <w:p w:rsidR="00760017" w:rsidP="00760017" w:rsidRDefault="00760017">
      <w:pPr>
        <w:pStyle w:val="InfoPara"/>
      </w:pPr>
      <w:r>
        <w:t>Geographic Range</w:t>
      </w:r>
    </w:p>
    <w:p w:rsidR="00760017" w:rsidP="00760017" w:rsidRDefault="00760017">
      <w:r>
        <w:t>These wetlands are scattered throughout the north-central Midwest (south of the Laurentian region), the north-central Appalachians and southern New England at low to mid elevations. In MZ62 the system occurs primarily on the glaciated landscapes of Subsections 222Ha, 222Hb, 222Ia, 221Fa, 221Fc, and 222Fb</w:t>
      </w:r>
      <w:r w:rsidR="00013ABB">
        <w:t xml:space="preserve"> (Cleland et al. 2007)</w:t>
      </w:r>
      <w:r>
        <w:t>.</w:t>
      </w:r>
    </w:p>
    <w:p w:rsidR="00760017" w:rsidP="00760017" w:rsidRDefault="00760017">
      <w:pPr>
        <w:pStyle w:val="InfoPara"/>
      </w:pPr>
      <w:r>
        <w:t>Biophysical Site Description</w:t>
      </w:r>
    </w:p>
    <w:p w:rsidR="00760017" w:rsidP="00760017" w:rsidRDefault="00760017">
      <w:r>
        <w:t xml:space="preserve">Central Interior and Appalachian Swamp Systems can be found in several landscapes. Some swamp systems are found in surface-water depressions where the vegetation is separated from the water-table and the hydrology is driven by surface water. This type of system is found commonly over clay where there would be a perched water table. These sites experience significant seasonal hydrologic fluctuation, with the water table typically above the soil surface in spring and significantly below the surface during summer. Forested wetlands primarily impacted by surface water are common over broad areas of glacial </w:t>
      </w:r>
      <w:proofErr w:type="spellStart"/>
      <w:r>
        <w:t>lakeplain</w:t>
      </w:r>
      <w:proofErr w:type="spellEnd"/>
      <w:r>
        <w:t xml:space="preserve">. Also, swamp systems are found in ground-water depressions where groundwater is influencing the hydrology of the system. This type of system would be found over a coarse-textured soil substrate. These sites experience less hydrologic fluctuation than the surface-water </w:t>
      </w:r>
      <w:proofErr w:type="spellStart"/>
      <w:r>
        <w:t>depressional</w:t>
      </w:r>
      <w:proofErr w:type="spellEnd"/>
      <w:r>
        <w:t xml:space="preserve"> sites, and typically occupy relatively small areas relative to surface water influenced sites (</w:t>
      </w:r>
      <w:proofErr w:type="spellStart"/>
      <w:r>
        <w:t>Mitsch</w:t>
      </w:r>
      <w:proofErr w:type="spellEnd"/>
      <w:r>
        <w:t xml:space="preserve"> and </w:t>
      </w:r>
      <w:proofErr w:type="spellStart"/>
      <w:r>
        <w:t>Gosselink</w:t>
      </w:r>
      <w:proofErr w:type="spellEnd"/>
      <w:r>
        <w:t xml:space="preserve"> 2000). This system is found primarily in glaciated regions.</w:t>
      </w:r>
    </w:p>
    <w:p w:rsidR="00760017" w:rsidP="00760017" w:rsidRDefault="00760017">
      <w:pPr>
        <w:pStyle w:val="InfoPara"/>
      </w:pPr>
      <w:r>
        <w:t>Vegetation Description</w:t>
      </w:r>
    </w:p>
    <w:p w:rsidR="00760017" w:rsidP="00760017" w:rsidRDefault="00760017">
      <w:r>
        <w:t>This system is comprised of a variety of lowland hardwoods, including silver maple (</w:t>
      </w:r>
      <w:r w:rsidRPr="00823F01">
        <w:rPr>
          <w:i/>
        </w:rPr>
        <w:t xml:space="preserve">Acer </w:t>
      </w:r>
      <w:proofErr w:type="spellStart"/>
      <w:r w:rsidRPr="00823F01">
        <w:rPr>
          <w:i/>
        </w:rPr>
        <w:t>saccharinum</w:t>
      </w:r>
      <w:proofErr w:type="spellEnd"/>
      <w:r>
        <w:t>), red maple (</w:t>
      </w:r>
      <w:r w:rsidRPr="00823F01">
        <w:rPr>
          <w:i/>
        </w:rPr>
        <w:t>Acer rubrum</w:t>
      </w:r>
      <w:r>
        <w:t>), green ash (</w:t>
      </w:r>
      <w:proofErr w:type="spellStart"/>
      <w:r w:rsidRPr="00823F01">
        <w:rPr>
          <w:i/>
        </w:rPr>
        <w:t>Fraxinus</w:t>
      </w:r>
      <w:proofErr w:type="spellEnd"/>
      <w:r w:rsidRPr="00823F01">
        <w:rPr>
          <w:i/>
        </w:rPr>
        <w:t xml:space="preserve"> </w:t>
      </w:r>
      <w:proofErr w:type="spellStart"/>
      <w:r w:rsidRPr="00823F01">
        <w:rPr>
          <w:i/>
        </w:rPr>
        <w:t>pennsylvanica</w:t>
      </w:r>
      <w:proofErr w:type="spellEnd"/>
      <w:r>
        <w:t>), black ash (</w:t>
      </w:r>
      <w:proofErr w:type="spellStart"/>
      <w:r w:rsidRPr="00823F01">
        <w:rPr>
          <w:i/>
        </w:rPr>
        <w:t>Fraxinus</w:t>
      </w:r>
      <w:proofErr w:type="spellEnd"/>
      <w:r w:rsidRPr="00823F01">
        <w:rPr>
          <w:i/>
        </w:rPr>
        <w:t xml:space="preserve"> </w:t>
      </w:r>
      <w:proofErr w:type="spellStart"/>
      <w:r w:rsidRPr="00823F01">
        <w:rPr>
          <w:i/>
        </w:rPr>
        <w:t>nigra</w:t>
      </w:r>
      <w:proofErr w:type="spellEnd"/>
      <w:r>
        <w:t>), American elm (</w:t>
      </w:r>
      <w:proofErr w:type="spellStart"/>
      <w:r w:rsidRPr="00823F01">
        <w:rPr>
          <w:i/>
        </w:rPr>
        <w:t>Ulmus</w:t>
      </w:r>
      <w:proofErr w:type="spellEnd"/>
      <w:r w:rsidRPr="00823F01">
        <w:rPr>
          <w:i/>
        </w:rPr>
        <w:t xml:space="preserve"> </w:t>
      </w:r>
      <w:proofErr w:type="spellStart"/>
      <w:r w:rsidRPr="00823F01">
        <w:rPr>
          <w:i/>
        </w:rPr>
        <w:t>americana</w:t>
      </w:r>
      <w:proofErr w:type="spellEnd"/>
      <w:r>
        <w:t>), pin oak (</w:t>
      </w:r>
      <w:r w:rsidRPr="00823F01">
        <w:rPr>
          <w:i/>
        </w:rPr>
        <w:t xml:space="preserve">Quercus </w:t>
      </w:r>
      <w:proofErr w:type="spellStart"/>
      <w:r w:rsidRPr="00823F01">
        <w:rPr>
          <w:i/>
        </w:rPr>
        <w:t>palustris</w:t>
      </w:r>
      <w:proofErr w:type="spellEnd"/>
      <w:r>
        <w:t>), swamp white oak (</w:t>
      </w:r>
      <w:r w:rsidRPr="00823F01">
        <w:rPr>
          <w:i/>
        </w:rPr>
        <w:t>Quercus bicolor</w:t>
      </w:r>
      <w:r>
        <w:t>), sycamore (</w:t>
      </w:r>
      <w:proofErr w:type="spellStart"/>
      <w:r w:rsidRPr="00823F01">
        <w:rPr>
          <w:i/>
        </w:rPr>
        <w:t>Platanus</w:t>
      </w:r>
      <w:proofErr w:type="spellEnd"/>
      <w:r w:rsidRPr="00823F01">
        <w:rPr>
          <w:i/>
        </w:rPr>
        <w:t xml:space="preserve"> </w:t>
      </w:r>
      <w:proofErr w:type="spellStart"/>
      <w:r w:rsidRPr="00823F01">
        <w:rPr>
          <w:i/>
        </w:rPr>
        <w:t>occidentalis</w:t>
      </w:r>
      <w:proofErr w:type="spellEnd"/>
      <w:r>
        <w:t>), cottonwood (</w:t>
      </w:r>
      <w:proofErr w:type="spellStart"/>
      <w:r w:rsidRPr="00823F01">
        <w:rPr>
          <w:i/>
        </w:rPr>
        <w:t>Populus</w:t>
      </w:r>
      <w:proofErr w:type="spellEnd"/>
      <w:r w:rsidRPr="00823F01">
        <w:rPr>
          <w:i/>
        </w:rPr>
        <w:t xml:space="preserve"> </w:t>
      </w:r>
      <w:proofErr w:type="spellStart"/>
      <w:r w:rsidRPr="00823F01">
        <w:rPr>
          <w:i/>
        </w:rPr>
        <w:t>deltoides</w:t>
      </w:r>
      <w:proofErr w:type="spellEnd"/>
      <w:r>
        <w:t>)</w:t>
      </w:r>
      <w:r w:rsidR="00823F01">
        <w:t>,</w:t>
      </w:r>
      <w:r>
        <w:t xml:space="preserve"> and a variety of other canopy associates. Silver maple, green ash, sycamore and cottonwood favor sites that experience seasonal inundation, whereas black ash favors organic deposits that are not subject to extreme hydrologic fluctuations. Some occurrences may contain a significant conifer component, primarily of hemlock (</w:t>
      </w:r>
      <w:proofErr w:type="spellStart"/>
      <w:r w:rsidRPr="00823F01">
        <w:rPr>
          <w:i/>
        </w:rPr>
        <w:t>Tsuga</w:t>
      </w:r>
      <w:proofErr w:type="spellEnd"/>
      <w:r w:rsidRPr="00823F01">
        <w:rPr>
          <w:i/>
        </w:rPr>
        <w:t xml:space="preserve"> canadensis</w:t>
      </w:r>
      <w:r>
        <w:t>), often associated with yellow birch (</w:t>
      </w:r>
      <w:r w:rsidRPr="00823F01">
        <w:rPr>
          <w:i/>
        </w:rPr>
        <w:t xml:space="preserve">Betula </w:t>
      </w:r>
      <w:proofErr w:type="spellStart"/>
      <w:r w:rsidRPr="00823F01">
        <w:rPr>
          <w:i/>
        </w:rPr>
        <w:t>alleghaniensis</w:t>
      </w:r>
      <w:proofErr w:type="spellEnd"/>
      <w:r>
        <w:t>). In Pennsylvania, additional associates may include red spruce (</w:t>
      </w:r>
      <w:proofErr w:type="spellStart"/>
      <w:r w:rsidRPr="00823F01">
        <w:rPr>
          <w:i/>
        </w:rPr>
        <w:t>Picea</w:t>
      </w:r>
      <w:proofErr w:type="spellEnd"/>
      <w:r w:rsidRPr="00823F01">
        <w:rPr>
          <w:i/>
        </w:rPr>
        <w:t xml:space="preserve"> </w:t>
      </w:r>
      <w:proofErr w:type="spellStart"/>
      <w:r w:rsidRPr="00823F01">
        <w:rPr>
          <w:i/>
        </w:rPr>
        <w:t>rubens</w:t>
      </w:r>
      <w:proofErr w:type="spellEnd"/>
      <w:r>
        <w:t>) and great rhododendron (</w:t>
      </w:r>
      <w:r w:rsidRPr="00823F01">
        <w:rPr>
          <w:i/>
        </w:rPr>
        <w:t>Rhododendron maximum</w:t>
      </w:r>
      <w:r>
        <w:t xml:space="preserve">). Stands are generally closed-canopy. Shrub and </w:t>
      </w:r>
      <w:proofErr w:type="spellStart"/>
      <w:r>
        <w:t>groundlayer</w:t>
      </w:r>
      <w:proofErr w:type="spellEnd"/>
      <w:r>
        <w:t xml:space="preserve"> diversity depends on canopy closure and hydrology, but is generally low on </w:t>
      </w:r>
      <w:r>
        <w:lastRenderedPageBreak/>
        <w:t>seasonally inundated sites. Hummocks, canopy openings and decomposing wood support higher diversity. Stands referred to as "flatwoods" range from wet to mesic, with species composition changing accordingly. Flatwoods on relatively dry substrate may be dominated by sugar maple (</w:t>
      </w:r>
      <w:r w:rsidRPr="00823F01">
        <w:rPr>
          <w:i/>
        </w:rPr>
        <w:t xml:space="preserve">Acer </w:t>
      </w:r>
      <w:proofErr w:type="spellStart"/>
      <w:r w:rsidRPr="00823F01">
        <w:rPr>
          <w:i/>
        </w:rPr>
        <w:t>saccharum</w:t>
      </w:r>
      <w:proofErr w:type="spellEnd"/>
      <w:r>
        <w:t xml:space="preserve">), oaks and occasionally beech </w:t>
      </w:r>
      <w:r w:rsidRPr="00823F01">
        <w:rPr>
          <w:i/>
        </w:rPr>
        <w:t xml:space="preserve">(Fagus </w:t>
      </w:r>
      <w:proofErr w:type="spellStart"/>
      <w:r w:rsidRPr="00823F01">
        <w:rPr>
          <w:i/>
        </w:rPr>
        <w:t>grandifolia</w:t>
      </w:r>
      <w:proofErr w:type="spellEnd"/>
      <w:r>
        <w:t xml:space="preserve">). See 6115100 model for North-Central Interior Flatwoods. </w:t>
      </w:r>
    </w:p>
    <w:p w:rsidR="00760017" w:rsidP="00760017" w:rsidRDefault="00760017"/>
    <w:p w:rsidR="00760017" w:rsidP="00760017" w:rsidRDefault="00760017">
      <w:r>
        <w:t xml:space="preserve">Typical ground layer species may include </w:t>
      </w:r>
      <w:proofErr w:type="spellStart"/>
      <w:r w:rsidRPr="00823F01">
        <w:rPr>
          <w:i/>
        </w:rPr>
        <w:t>Onoclea</w:t>
      </w:r>
      <w:proofErr w:type="spellEnd"/>
      <w:r w:rsidRPr="00823F01">
        <w:rPr>
          <w:i/>
        </w:rPr>
        <w:t xml:space="preserve"> </w:t>
      </w:r>
      <w:proofErr w:type="spellStart"/>
      <w:r w:rsidRPr="00823F01">
        <w:rPr>
          <w:i/>
        </w:rPr>
        <w:t>sensibilis</w:t>
      </w:r>
      <w:proofErr w:type="spellEnd"/>
      <w:r>
        <w:t xml:space="preserve"> (sensitive fern), </w:t>
      </w:r>
      <w:proofErr w:type="spellStart"/>
      <w:r w:rsidRPr="00823F01">
        <w:rPr>
          <w:i/>
        </w:rPr>
        <w:t>Osmunda</w:t>
      </w:r>
      <w:proofErr w:type="spellEnd"/>
      <w:r w:rsidRPr="00823F01">
        <w:rPr>
          <w:i/>
        </w:rPr>
        <w:t xml:space="preserve"> </w:t>
      </w:r>
      <w:proofErr w:type="spellStart"/>
      <w:r w:rsidRPr="00823F01">
        <w:rPr>
          <w:i/>
        </w:rPr>
        <w:t>cinnamomea</w:t>
      </w:r>
      <w:proofErr w:type="spellEnd"/>
      <w:r>
        <w:t xml:space="preserve"> (cinnamon fern), </w:t>
      </w:r>
      <w:proofErr w:type="spellStart"/>
      <w:r w:rsidRPr="00823F01">
        <w:rPr>
          <w:i/>
        </w:rPr>
        <w:t>Osmunda</w:t>
      </w:r>
      <w:proofErr w:type="spellEnd"/>
      <w:r w:rsidRPr="00823F01">
        <w:rPr>
          <w:i/>
        </w:rPr>
        <w:t xml:space="preserve"> </w:t>
      </w:r>
      <w:proofErr w:type="spellStart"/>
      <w:r w:rsidRPr="00823F01">
        <w:rPr>
          <w:i/>
        </w:rPr>
        <w:t>regalis</w:t>
      </w:r>
      <w:proofErr w:type="spellEnd"/>
      <w:r>
        <w:t xml:space="preserve"> (royal fern), </w:t>
      </w:r>
      <w:proofErr w:type="spellStart"/>
      <w:r w:rsidRPr="00823F01">
        <w:rPr>
          <w:i/>
        </w:rPr>
        <w:t>Symplocarpus</w:t>
      </w:r>
      <w:proofErr w:type="spellEnd"/>
      <w:r w:rsidRPr="00823F01">
        <w:rPr>
          <w:i/>
        </w:rPr>
        <w:t xml:space="preserve"> </w:t>
      </w:r>
      <w:proofErr w:type="spellStart"/>
      <w:r w:rsidRPr="00823F01">
        <w:rPr>
          <w:i/>
        </w:rPr>
        <w:t>foetidus</w:t>
      </w:r>
      <w:proofErr w:type="spellEnd"/>
      <w:r>
        <w:t xml:space="preserve"> (skunk cabbage) </w:t>
      </w:r>
      <w:proofErr w:type="spellStart"/>
      <w:r w:rsidRPr="00823F01">
        <w:rPr>
          <w:i/>
        </w:rPr>
        <w:t>Toxicodendron</w:t>
      </w:r>
      <w:proofErr w:type="spellEnd"/>
      <w:r w:rsidRPr="00823F01">
        <w:rPr>
          <w:i/>
        </w:rPr>
        <w:t xml:space="preserve"> </w:t>
      </w:r>
      <w:proofErr w:type="spellStart"/>
      <w:r w:rsidRPr="00823F01">
        <w:rPr>
          <w:i/>
        </w:rPr>
        <w:t>radicans</w:t>
      </w:r>
      <w:proofErr w:type="spellEnd"/>
      <w:r>
        <w:t xml:space="preserve"> (poison ivy), </w:t>
      </w:r>
      <w:proofErr w:type="spellStart"/>
      <w:r w:rsidRPr="00823F01">
        <w:rPr>
          <w:i/>
        </w:rPr>
        <w:t>Parthenocissus</w:t>
      </w:r>
      <w:proofErr w:type="spellEnd"/>
      <w:r w:rsidRPr="00823F01">
        <w:rPr>
          <w:i/>
        </w:rPr>
        <w:t xml:space="preserve"> quinquefolia</w:t>
      </w:r>
      <w:r>
        <w:t xml:space="preserve"> (Virginia creeper), </w:t>
      </w:r>
      <w:proofErr w:type="spellStart"/>
      <w:r w:rsidRPr="00823F01">
        <w:rPr>
          <w:i/>
        </w:rPr>
        <w:t>Caltha</w:t>
      </w:r>
      <w:proofErr w:type="spellEnd"/>
      <w:r w:rsidRPr="00823F01">
        <w:rPr>
          <w:i/>
        </w:rPr>
        <w:t xml:space="preserve"> </w:t>
      </w:r>
      <w:proofErr w:type="spellStart"/>
      <w:r w:rsidRPr="00823F01">
        <w:rPr>
          <w:i/>
        </w:rPr>
        <w:t>palustris</w:t>
      </w:r>
      <w:proofErr w:type="spellEnd"/>
      <w:r>
        <w:t xml:space="preserve"> (marsh-marigold), </w:t>
      </w:r>
      <w:proofErr w:type="spellStart"/>
      <w:r w:rsidRPr="00823F01">
        <w:rPr>
          <w:i/>
        </w:rPr>
        <w:t>Glyceria</w:t>
      </w:r>
      <w:proofErr w:type="spellEnd"/>
      <w:r w:rsidRPr="00823F01">
        <w:rPr>
          <w:i/>
        </w:rPr>
        <w:t xml:space="preserve"> </w:t>
      </w:r>
      <w:proofErr w:type="spellStart"/>
      <w:r w:rsidRPr="00823F01">
        <w:rPr>
          <w:i/>
        </w:rPr>
        <w:t>striata</w:t>
      </w:r>
      <w:proofErr w:type="spellEnd"/>
      <w:r>
        <w:t xml:space="preserve"> (manna grass), </w:t>
      </w:r>
      <w:proofErr w:type="spellStart"/>
      <w:r w:rsidRPr="00823F01">
        <w:rPr>
          <w:i/>
        </w:rPr>
        <w:t>Mitchella</w:t>
      </w:r>
      <w:proofErr w:type="spellEnd"/>
      <w:r w:rsidRPr="00823F01">
        <w:rPr>
          <w:i/>
        </w:rPr>
        <w:t xml:space="preserve"> </w:t>
      </w:r>
      <w:proofErr w:type="spellStart"/>
      <w:r w:rsidRPr="00823F01">
        <w:rPr>
          <w:i/>
        </w:rPr>
        <w:t>repens</w:t>
      </w:r>
      <w:proofErr w:type="spellEnd"/>
      <w:r>
        <w:t xml:space="preserve"> (partridgeberry), </w:t>
      </w:r>
      <w:r w:rsidRPr="00823F01">
        <w:rPr>
          <w:i/>
        </w:rPr>
        <w:t>Viola</w:t>
      </w:r>
      <w:r>
        <w:t xml:space="preserve"> spp. (violets)</w:t>
      </w:r>
      <w:r w:rsidR="00823F01">
        <w:t>,</w:t>
      </w:r>
      <w:r>
        <w:t xml:space="preserve"> and </w:t>
      </w:r>
      <w:proofErr w:type="spellStart"/>
      <w:r w:rsidRPr="00823F01">
        <w:rPr>
          <w:i/>
        </w:rPr>
        <w:t>Lycopus</w:t>
      </w:r>
      <w:proofErr w:type="spellEnd"/>
      <w:r>
        <w:t xml:space="preserve"> spp. (water-horehound).</w:t>
      </w:r>
    </w:p>
    <w:p w:rsidR="00760017" w:rsidP="00760017" w:rsidRDefault="0076001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60017" w:rsidP="00760017" w:rsidRDefault="00760017">
      <w:pPr>
        <w:pStyle w:val="InfoPara"/>
      </w:pPr>
      <w:r>
        <w:t>Disturbance Description</w:t>
      </w:r>
    </w:p>
    <w:p w:rsidR="00760017" w:rsidP="00760017" w:rsidRDefault="00760017">
      <w:r>
        <w:t xml:space="preserve">The dominant disturbance in this </w:t>
      </w:r>
      <w:proofErr w:type="spellStart"/>
      <w:r>
        <w:t>BpS</w:t>
      </w:r>
      <w:proofErr w:type="spellEnd"/>
      <w:r>
        <w:t xml:space="preserve"> is seasonal water table fluctuation, leading to varying periods of inundation. In some sites, spring flooding restricts seed germination and diversity of shrubs and ground layer species. Summer drought is an additional stressor. Shallowly rooted trees are subject to windthrow, but are typically rooted in mineral soils, which have greater structural stability than organic soils. Fires likely occurred during periods of drought and/or following significant windthrow or storm damage events, but the return interval was likely very long in most sites.</w:t>
      </w:r>
    </w:p>
    <w:p w:rsidR="00760017" w:rsidP="00760017" w:rsidRDefault="0076001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60017" w:rsidP="00760017" w:rsidRDefault="00760017">
      <w:pPr>
        <w:pStyle w:val="InfoPara"/>
      </w:pPr>
      <w:r>
        <w:t>Scale Description</w:t>
      </w:r>
    </w:p>
    <w:p w:rsidR="00760017" w:rsidP="00760017" w:rsidRDefault="00760017">
      <w:r>
        <w:t xml:space="preserve">This system typically occurs as small to large patches, the largest patches occurring on glacial clay and sand-clay </w:t>
      </w:r>
      <w:proofErr w:type="spellStart"/>
      <w:r>
        <w:t>lakeplain</w:t>
      </w:r>
      <w:proofErr w:type="spellEnd"/>
      <w:r>
        <w:t>.</w:t>
      </w:r>
    </w:p>
    <w:p w:rsidR="00760017" w:rsidP="00760017" w:rsidRDefault="00760017">
      <w:pPr>
        <w:pStyle w:val="InfoPara"/>
      </w:pPr>
      <w:r>
        <w:t>Adjacency or Identification Concerns</w:t>
      </w:r>
    </w:p>
    <w:p w:rsidR="00760017" w:rsidP="00760017" w:rsidRDefault="00760017">
      <w:r>
        <w:lastRenderedPageBreak/>
        <w:t>This system commonly occurs as small to large patches in a matrix of fire-resistant systems, including beech-maple forest, and sometimes associated with fire-adapted systems, including oak savanna. This system is often referred to as ash, red maple, or maple-ash-oak swamp (the latter particularly in Ohio). The majority of pre-European settlement acreage has been drained and converted to agriculture. Structure of remaining sites may be simplified by anthropogenic disturbances, including hydrologic alteration, grazing, and introduction of invasive species. Invasive species occurring in this system include glossy buckthorn (</w:t>
      </w:r>
      <w:proofErr w:type="spellStart"/>
      <w:r w:rsidRPr="00823F01">
        <w:rPr>
          <w:i/>
        </w:rPr>
        <w:t>Rhamnus</w:t>
      </w:r>
      <w:proofErr w:type="spellEnd"/>
      <w:r w:rsidRPr="00823F01">
        <w:rPr>
          <w:i/>
        </w:rPr>
        <w:t xml:space="preserve"> frangula</w:t>
      </w:r>
      <w:r>
        <w:t>), garlic mustard (</w:t>
      </w:r>
      <w:proofErr w:type="spellStart"/>
      <w:r w:rsidRPr="00823F01">
        <w:rPr>
          <w:i/>
        </w:rPr>
        <w:t>Alliaria</w:t>
      </w:r>
      <w:proofErr w:type="spellEnd"/>
      <w:r w:rsidRPr="00823F01">
        <w:rPr>
          <w:i/>
        </w:rPr>
        <w:t xml:space="preserve"> </w:t>
      </w:r>
      <w:proofErr w:type="spellStart"/>
      <w:r w:rsidRPr="00823F01">
        <w:rPr>
          <w:i/>
        </w:rPr>
        <w:t>petiolata</w:t>
      </w:r>
      <w:proofErr w:type="spellEnd"/>
      <w:r>
        <w:t>), Japanese barberry (</w:t>
      </w:r>
      <w:proofErr w:type="spellStart"/>
      <w:r w:rsidRPr="00823F01">
        <w:rPr>
          <w:i/>
        </w:rPr>
        <w:t>Berberis</w:t>
      </w:r>
      <w:proofErr w:type="spellEnd"/>
      <w:r w:rsidRPr="00823F01">
        <w:rPr>
          <w:i/>
        </w:rPr>
        <w:t xml:space="preserve"> </w:t>
      </w:r>
      <w:proofErr w:type="spellStart"/>
      <w:r w:rsidRPr="00823F01">
        <w:rPr>
          <w:i/>
        </w:rPr>
        <w:t>thunbergii</w:t>
      </w:r>
      <w:proofErr w:type="spellEnd"/>
      <w:r>
        <w:t>), and multiflora rose (</w:t>
      </w:r>
      <w:r w:rsidRPr="00823F01">
        <w:rPr>
          <w:i/>
        </w:rPr>
        <w:t>Rosa multiflora</w:t>
      </w:r>
      <w:r>
        <w:t xml:space="preserve">). </w:t>
      </w:r>
      <w:proofErr w:type="gramStart"/>
      <w:r>
        <w:t>Also</w:t>
      </w:r>
      <w:proofErr w:type="gramEnd"/>
      <w:r>
        <w:t xml:space="preserve"> the introduction of Dutch elm disease into North American forests has largely elim</w:t>
      </w:r>
      <w:r w:rsidR="00013ABB">
        <w:t>in</w:t>
      </w:r>
      <w:r>
        <w:t>ated large elms from native ecosystems.</w:t>
      </w:r>
    </w:p>
    <w:p w:rsidR="00760017" w:rsidP="00760017" w:rsidRDefault="00760017">
      <w:pPr>
        <w:pStyle w:val="InfoPara"/>
      </w:pPr>
      <w:r>
        <w:t>Issues or Problems</w:t>
      </w:r>
    </w:p>
    <w:p w:rsidR="00760017" w:rsidP="00760017" w:rsidRDefault="00760017"/>
    <w:p w:rsidR="00760017" w:rsidP="00760017" w:rsidRDefault="00760017">
      <w:pPr>
        <w:pStyle w:val="InfoPara"/>
      </w:pPr>
      <w:r>
        <w:t>Native Uncharacteristic Conditions</w:t>
      </w:r>
    </w:p>
    <w:p w:rsidR="00760017" w:rsidP="00760017" w:rsidRDefault="00760017">
      <w:r>
        <w:t>Strong dominance by red maple may indicate previous disturbance (grazing or pasturing, hydrologic alteration, beaver flooding, etc.).</w:t>
      </w:r>
    </w:p>
    <w:p w:rsidR="00760017" w:rsidP="00760017" w:rsidRDefault="00760017">
      <w:pPr>
        <w:pStyle w:val="InfoPara"/>
      </w:pPr>
      <w:r>
        <w:t>Comments</w:t>
      </w:r>
    </w:p>
    <w:p w:rsidR="006E4C85" w:rsidP="006E4C85" w:rsidRDefault="006E4C85">
      <w:pPr>
        <w:rPr>
          <w:b/>
        </w:rPr>
      </w:pPr>
    </w:p>
    <w:p w:rsidR="00760017" w:rsidP="00760017" w:rsidRDefault="00760017">
      <w:pPr>
        <w:pStyle w:val="ReportSection"/>
      </w:pPr>
      <w:r>
        <w:t>Succession Classes</w:t>
      </w:r>
    </w:p>
    <w:p w:rsidR="00760017" w:rsidP="00760017" w:rsidRDefault="0076001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60017" w:rsidP="00760017" w:rsidRDefault="0076001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bookmarkEnd w:id="1"/>
    <w:bookmarkEnd w:id="2"/>
    <w:bookmarkEnd w:id="3"/>
    <w:bookmarkEnd w:id="4"/>
    <w:bookmarkEnd w:id="5"/>
    <w:bookmarkEnd w:id="6"/>
    <w:bookmarkEnd w:id="7"/>
    <w:bookmarkEnd w:id="8"/>
    <w:bookmarkEnd w:id="9"/>
    <w:bookmarkEnd w:id="10"/>
    <w:p w:rsidR="00013ABB" w:rsidP="00760017" w:rsidRDefault="00013ABB">
      <w:pPr>
        <w:pStyle w:val="SClassInfoPara"/>
      </w:pPr>
    </w:p>
    <w:p w:rsidR="00760017" w:rsidP="00760017" w:rsidRDefault="00760017">
      <w:pPr>
        <w:pStyle w:val="SClassInfoPara"/>
      </w:pPr>
      <w:r>
        <w:t>Indicator Species</w:t>
      </w:r>
    </w:p>
    <w:p w:rsidR="00760017" w:rsidP="00760017" w:rsidRDefault="00760017"/>
    <w:p w:rsidR="00760017" w:rsidP="00760017" w:rsidRDefault="00760017">
      <w:pPr>
        <w:pStyle w:val="SClassInfoPara"/>
      </w:pPr>
      <w:r>
        <w:t>Description</w:t>
      </w:r>
    </w:p>
    <w:p w:rsidR="00760017" w:rsidP="00760017" w:rsidRDefault="00760017">
      <w:r>
        <w:t xml:space="preserve">This stage is an early successional stand following flooding or a rare stand-replacing fire. Shrubs increase in dominance over time, although open grass- and sedge-dominated wet meadow may be dominant </w:t>
      </w:r>
      <w:r w:rsidR="00823F01">
        <w:t>at</w:t>
      </w:r>
      <w:r>
        <w:t xml:space="preserve"> first, particularly in areas in which existing shrubs were flood-killed. Open to dense thicket dominated by species such as </w:t>
      </w:r>
      <w:r w:rsidRPr="00823F01">
        <w:rPr>
          <w:i/>
        </w:rPr>
        <w:t xml:space="preserve">Ilex </w:t>
      </w:r>
      <w:proofErr w:type="spellStart"/>
      <w:r w:rsidRPr="00823F01">
        <w:rPr>
          <w:i/>
        </w:rPr>
        <w:t>verticillata</w:t>
      </w:r>
      <w:proofErr w:type="spellEnd"/>
      <w:r>
        <w:t xml:space="preserve"> (winterberry), </w:t>
      </w:r>
      <w:r w:rsidRPr="00823F01">
        <w:rPr>
          <w:i/>
        </w:rPr>
        <w:t xml:space="preserve">Vaccinium </w:t>
      </w:r>
      <w:proofErr w:type="spellStart"/>
      <w:r w:rsidRPr="00823F01">
        <w:rPr>
          <w:i/>
        </w:rPr>
        <w:t>corymbosum</w:t>
      </w:r>
      <w:proofErr w:type="spellEnd"/>
      <w:r>
        <w:t xml:space="preserve"> (highbush blueberry) (much more frequent in N. Ohio), </w:t>
      </w:r>
      <w:proofErr w:type="spellStart"/>
      <w:r w:rsidRPr="00823F01">
        <w:rPr>
          <w:i/>
        </w:rPr>
        <w:t>Lindera</w:t>
      </w:r>
      <w:proofErr w:type="spellEnd"/>
      <w:r w:rsidRPr="00823F01">
        <w:rPr>
          <w:i/>
        </w:rPr>
        <w:t xml:space="preserve"> benzoin</w:t>
      </w:r>
      <w:r>
        <w:t xml:space="preserve"> (spicebush), </w:t>
      </w:r>
      <w:r w:rsidRPr="00823F01">
        <w:rPr>
          <w:i/>
        </w:rPr>
        <w:t>Viburnum</w:t>
      </w:r>
      <w:r>
        <w:t xml:space="preserve"> spp., </w:t>
      </w:r>
      <w:proofErr w:type="spellStart"/>
      <w:r w:rsidRPr="00823F01">
        <w:rPr>
          <w:i/>
        </w:rPr>
        <w:t>Alnus</w:t>
      </w:r>
      <w:proofErr w:type="spellEnd"/>
      <w:r w:rsidRPr="00823F01">
        <w:rPr>
          <w:i/>
        </w:rPr>
        <w:t xml:space="preserve"> rugosa</w:t>
      </w:r>
      <w:r>
        <w:t xml:space="preserve"> (</w:t>
      </w:r>
      <w:r w:rsidR="00823F01">
        <w:t xml:space="preserve">speckled alder) (northern Ohio), </w:t>
      </w:r>
      <w:proofErr w:type="spellStart"/>
      <w:r w:rsidRPr="00823F01">
        <w:rPr>
          <w:i/>
        </w:rPr>
        <w:t>Cephalanthus</w:t>
      </w:r>
      <w:proofErr w:type="spellEnd"/>
      <w:r w:rsidRPr="00823F01">
        <w:rPr>
          <w:i/>
        </w:rPr>
        <w:t xml:space="preserve"> </w:t>
      </w:r>
      <w:proofErr w:type="spellStart"/>
      <w:r w:rsidRPr="00823F01">
        <w:rPr>
          <w:i/>
        </w:rPr>
        <w:t>occidentalis</w:t>
      </w:r>
      <w:proofErr w:type="spellEnd"/>
      <w:r>
        <w:t xml:space="preserve"> (buttonbush), </w:t>
      </w:r>
      <w:r w:rsidRPr="00823F01">
        <w:rPr>
          <w:i/>
        </w:rPr>
        <w:t xml:space="preserve">Corylus </w:t>
      </w:r>
      <w:proofErr w:type="spellStart"/>
      <w:r w:rsidRPr="00823F01">
        <w:rPr>
          <w:i/>
        </w:rPr>
        <w:t>cornuta</w:t>
      </w:r>
      <w:proofErr w:type="spellEnd"/>
      <w:r>
        <w:t xml:space="preserve"> (hazelnut), </w:t>
      </w:r>
      <w:r w:rsidRPr="00823F01">
        <w:rPr>
          <w:i/>
        </w:rPr>
        <w:t>Salix</w:t>
      </w:r>
      <w:r>
        <w:t xml:space="preserve"> spp.(willows), and </w:t>
      </w:r>
      <w:proofErr w:type="spellStart"/>
      <w:r w:rsidRPr="00823F01">
        <w:rPr>
          <w:i/>
        </w:rPr>
        <w:t>Cornus</w:t>
      </w:r>
      <w:proofErr w:type="spellEnd"/>
      <w:r>
        <w:t xml:space="preserve"> spp. (dogwoods). </w:t>
      </w:r>
    </w:p>
    <w:p w:rsidR="00760017" w:rsidP="00760017" w:rsidRDefault="00760017"/>
    <w:p w:rsidR="00760017" w:rsidP="00760017" w:rsidRDefault="00760017">
      <w:r>
        <w:lastRenderedPageBreak/>
        <w:t xml:space="preserve">This stage results from major disturbance, including stand-replacement fire, flooding, or windthrow. Flooding caused by beaver or other natural hydrologic alteration </w:t>
      </w:r>
      <w:r w:rsidR="00823F01">
        <w:t>occur</w:t>
      </w:r>
      <w:r>
        <w:t>s. Shrub thickets are sometimes relatively stable and long-persistent, but the concept used for this model is of a site that, due to edaphic factors, favors the development of forested wetland in the absence of major disturbance(s). As with all stages of this system, seasonal annual spring flooding, would occur</w:t>
      </w:r>
      <w:r w:rsidR="00823F01">
        <w:t xml:space="preserve"> annually and maintain</w:t>
      </w:r>
      <w:r>
        <w:t xml:space="preserve"> the swamp forest instead of allowing it to succeed to drier forest type.</w:t>
      </w:r>
    </w:p>
    <w:p w:rsidR="00760017" w:rsidP="00760017" w:rsidRDefault="00760017"/>
    <w:p>
      <w:r>
        <w:rPr>
          <w:i/>
          <w:u w:val="single"/>
        </w:rPr>
        <w:t>Maximum Tree Size Class</w:t>
      </w:r>
      <w:br/>
      <w:r>
        <w:t>None</w:t>
      </w:r>
    </w:p>
    <w:p w:rsidR="00760017" w:rsidP="00760017" w:rsidRDefault="00760017">
      <w:pPr>
        <w:pStyle w:val="InfoPara"/>
        <w:pBdr>
          <w:top w:val="single" w:color="auto" w:sz="4" w:space="1"/>
        </w:pBdr>
      </w:pPr>
      <w:r>
        <w:t>Class B</w:t>
      </w:r>
      <w:r>
        <w:tab/>
        <w:t>21</w:t>
      </w:r>
      <w:r w:rsidR="002A3B10">
        <w:tab/>
      </w:r>
      <w:r w:rsidR="002A3B10">
        <w:tab/>
      </w:r>
      <w:r w:rsidR="002A3B10">
        <w:tab/>
      </w:r>
      <w:r w:rsidR="002A3B10">
        <w:tab/>
      </w:r>
      <w:r w:rsidR="004F7795">
        <w:t>Mid Development 1 - Closed</w:t>
      </w:r>
    </w:p>
    <w:bookmarkEnd w:id="11"/>
    <w:p w:rsidR="00013ABB" w:rsidP="00760017" w:rsidRDefault="00013ABB">
      <w:pPr>
        <w:pStyle w:val="SClassInfoPara"/>
      </w:pPr>
    </w:p>
    <w:p w:rsidR="00760017" w:rsidP="00760017" w:rsidRDefault="00760017">
      <w:pPr>
        <w:pStyle w:val="SClassInfoPara"/>
      </w:pPr>
      <w:r>
        <w:t>Indicator Species</w:t>
      </w:r>
    </w:p>
    <w:p w:rsidR="00760017" w:rsidP="00760017" w:rsidRDefault="00760017"/>
    <w:p w:rsidR="00760017" w:rsidP="00760017" w:rsidRDefault="00760017">
      <w:pPr>
        <w:pStyle w:val="SClassInfoPara"/>
      </w:pPr>
      <w:r>
        <w:t>Description</w:t>
      </w:r>
    </w:p>
    <w:p w:rsidR="00760017" w:rsidP="00760017" w:rsidRDefault="00760017">
      <w:r>
        <w:t>Mid-development forested swamp stage: Scattered tree canopy develops from seedlings that establish under shrubs. Typical species include silver maple (</w:t>
      </w:r>
      <w:r w:rsidRPr="00823F01">
        <w:rPr>
          <w:i/>
        </w:rPr>
        <w:t xml:space="preserve">Acer </w:t>
      </w:r>
      <w:proofErr w:type="spellStart"/>
      <w:r w:rsidRPr="00823F01">
        <w:rPr>
          <w:i/>
        </w:rPr>
        <w:t>saccharinum</w:t>
      </w:r>
      <w:proofErr w:type="spellEnd"/>
      <w:r>
        <w:t>), red maple (</w:t>
      </w:r>
      <w:r w:rsidRPr="00823F01">
        <w:rPr>
          <w:i/>
        </w:rPr>
        <w:t>Acer rubrum</w:t>
      </w:r>
      <w:r>
        <w:t>), green ash (</w:t>
      </w:r>
      <w:proofErr w:type="spellStart"/>
      <w:r w:rsidRPr="00823F01">
        <w:rPr>
          <w:i/>
        </w:rPr>
        <w:t>Fraxinus</w:t>
      </w:r>
      <w:proofErr w:type="spellEnd"/>
      <w:r w:rsidRPr="00823F01">
        <w:rPr>
          <w:i/>
        </w:rPr>
        <w:t xml:space="preserve"> </w:t>
      </w:r>
      <w:proofErr w:type="spellStart"/>
      <w:r w:rsidRPr="00823F01">
        <w:rPr>
          <w:i/>
        </w:rPr>
        <w:t>pennsylvanica</w:t>
      </w:r>
      <w:proofErr w:type="spellEnd"/>
      <w:r>
        <w:t>), black ash (</w:t>
      </w:r>
      <w:proofErr w:type="spellStart"/>
      <w:r w:rsidRPr="00823F01">
        <w:rPr>
          <w:i/>
        </w:rPr>
        <w:t>Fraxinus</w:t>
      </w:r>
      <w:proofErr w:type="spellEnd"/>
      <w:r w:rsidRPr="00823F01">
        <w:rPr>
          <w:i/>
        </w:rPr>
        <w:t xml:space="preserve"> </w:t>
      </w:r>
      <w:proofErr w:type="spellStart"/>
      <w:r w:rsidRPr="00823F01">
        <w:rPr>
          <w:i/>
        </w:rPr>
        <w:t>nigra</w:t>
      </w:r>
      <w:proofErr w:type="spellEnd"/>
      <w:r>
        <w:t>), American elm (</w:t>
      </w:r>
      <w:proofErr w:type="spellStart"/>
      <w:r w:rsidRPr="00823F01">
        <w:rPr>
          <w:i/>
        </w:rPr>
        <w:t>Ulmus</w:t>
      </w:r>
      <w:proofErr w:type="spellEnd"/>
      <w:r w:rsidRPr="00823F01">
        <w:rPr>
          <w:i/>
        </w:rPr>
        <w:t xml:space="preserve"> </w:t>
      </w:r>
      <w:proofErr w:type="spellStart"/>
      <w:r w:rsidRPr="00823F01">
        <w:rPr>
          <w:i/>
        </w:rPr>
        <w:t>americana</w:t>
      </w:r>
      <w:proofErr w:type="spellEnd"/>
      <w:r>
        <w:t>), pin oak (</w:t>
      </w:r>
      <w:r w:rsidRPr="00823F01">
        <w:rPr>
          <w:i/>
        </w:rPr>
        <w:t xml:space="preserve">Quercus </w:t>
      </w:r>
      <w:proofErr w:type="spellStart"/>
      <w:r w:rsidRPr="00823F01">
        <w:rPr>
          <w:i/>
        </w:rPr>
        <w:t>palustris</w:t>
      </w:r>
      <w:proofErr w:type="spellEnd"/>
      <w:r>
        <w:t>), swamp white oak (</w:t>
      </w:r>
      <w:r w:rsidRPr="00823F01">
        <w:rPr>
          <w:i/>
        </w:rPr>
        <w:t>Quercus bicolor</w:t>
      </w:r>
      <w:r>
        <w:t>), sycamore (</w:t>
      </w:r>
      <w:proofErr w:type="spellStart"/>
      <w:r w:rsidRPr="00823F01">
        <w:rPr>
          <w:i/>
        </w:rPr>
        <w:t>Platanus</w:t>
      </w:r>
      <w:proofErr w:type="spellEnd"/>
      <w:r w:rsidRPr="00823F01">
        <w:rPr>
          <w:i/>
        </w:rPr>
        <w:t xml:space="preserve"> </w:t>
      </w:r>
      <w:proofErr w:type="spellStart"/>
      <w:r w:rsidRPr="00823F01">
        <w:rPr>
          <w:i/>
        </w:rPr>
        <w:t>occidentalis</w:t>
      </w:r>
      <w:proofErr w:type="spellEnd"/>
      <w:r>
        <w:t>), cottonwood (</w:t>
      </w:r>
      <w:proofErr w:type="spellStart"/>
      <w:r w:rsidRPr="00823F01">
        <w:rPr>
          <w:i/>
        </w:rPr>
        <w:t>Populus</w:t>
      </w:r>
      <w:proofErr w:type="spellEnd"/>
      <w:r w:rsidRPr="00823F01">
        <w:rPr>
          <w:i/>
        </w:rPr>
        <w:t xml:space="preserve"> </w:t>
      </w:r>
      <w:proofErr w:type="spellStart"/>
      <w:r w:rsidRPr="00823F01">
        <w:rPr>
          <w:i/>
        </w:rPr>
        <w:t>deltoides</w:t>
      </w:r>
      <w:proofErr w:type="spellEnd"/>
      <w:r>
        <w:t>), and a variety of other canopy associates. General appearance is of a shrub-dominated system with an open tree canopy, grading into forested wetland at the end of this period.</w:t>
      </w:r>
    </w:p>
    <w:p w:rsidR="00760017" w:rsidP="00760017" w:rsidRDefault="00760017"/>
    <w:p w:rsidR="00760017" w:rsidP="00823F01" w:rsidRDefault="00760017">
      <w:r>
        <w:t xml:space="preserve">As with all stages of this system, seasonal annual spring flooding, would occur. This natural process was not explicitly modeled but it should be assumed that it is occurring annually and maintaining the swamp forest instead of allowing it to succeed to drier forest type. </w:t>
      </w:r>
    </w:p>
    <w:p w:rsidR="00760017" w:rsidP="00760017" w:rsidRDefault="00760017"/>
    <w:p>
      <w:r>
        <w:rPr>
          <w:i/>
          <w:u w:val="single"/>
        </w:rPr>
        <w:t>Maximum Tree Size Class</w:t>
      </w:r>
      <w:br/>
      <w:r>
        <w:t>Large 21-33" DBH</w:t>
      </w:r>
    </w:p>
    <w:p w:rsidR="00760017" w:rsidP="00760017" w:rsidRDefault="00760017">
      <w:pPr>
        <w:pStyle w:val="InfoPara"/>
        <w:pBdr>
          <w:top w:val="single" w:color="auto" w:sz="4" w:space="1"/>
        </w:pBdr>
      </w:pPr>
      <w:r>
        <w:t>Class C</w:t>
      </w:r>
      <w:r>
        <w:tab/>
        <w:t>65</w:t>
      </w:r>
      <w:r w:rsidR="002A3B10">
        <w:tab/>
      </w:r>
      <w:r w:rsidR="002A3B10">
        <w:tab/>
      </w:r>
      <w:r w:rsidR="002A3B10">
        <w:tab/>
      </w:r>
      <w:r w:rsidR="002A3B10">
        <w:tab/>
      </w:r>
      <w:r w:rsidR="004F7795">
        <w:t>Late Development 1 - Closed</w:t>
      </w:r>
    </w:p>
    <w:bookmarkEnd w:id="12"/>
    <w:bookmarkEnd w:id="13"/>
    <w:p w:rsidR="00013ABB" w:rsidP="00760017" w:rsidRDefault="00013ABB">
      <w:pPr>
        <w:pStyle w:val="SClassInfoPara"/>
      </w:pPr>
    </w:p>
    <w:p w:rsidR="00760017" w:rsidP="00760017" w:rsidRDefault="00760017">
      <w:pPr>
        <w:pStyle w:val="SClassInfoPara"/>
      </w:pPr>
      <w:r>
        <w:t>Indicator Species</w:t>
      </w:r>
    </w:p>
    <w:p w:rsidR="00760017" w:rsidP="00760017" w:rsidRDefault="00760017"/>
    <w:p w:rsidR="00760017" w:rsidP="00760017" w:rsidRDefault="00760017">
      <w:pPr>
        <w:pStyle w:val="SClassInfoPara"/>
      </w:pPr>
      <w:r>
        <w:t>Description</w:t>
      </w:r>
    </w:p>
    <w:p w:rsidR="00760017" w:rsidP="00760017" w:rsidRDefault="00760017">
      <w:r>
        <w:t>Mature forested sw</w:t>
      </w:r>
      <w:r w:rsidR="00823F01">
        <w:t xml:space="preserve">amp: Mature, multi-seral stands. </w:t>
      </w:r>
      <w:r>
        <w:t xml:space="preserve">This stage is dominated by the same tree species as class B although the shrub layer is greatly reduced. </w:t>
      </w:r>
    </w:p>
    <w:p w:rsidR="00760017" w:rsidP="00760017" w:rsidRDefault="00760017"/>
    <w:p w:rsidR="00760017" w:rsidP="00760017" w:rsidRDefault="00760017">
      <w:r>
        <w:t xml:space="preserve">This stage is maintained by frequent windthrow of single trees or </w:t>
      </w:r>
      <w:r w:rsidR="00823F01">
        <w:t>small to large patches of trees</w:t>
      </w:r>
      <w:r>
        <w:t>. As with all stages of this system, seasonal annual spring flooding, would occur</w:t>
      </w:r>
      <w:r w:rsidR="00823F01">
        <w:t xml:space="preserve"> annually and maintain</w:t>
      </w:r>
      <w:r>
        <w:t xml:space="preserve"> the swamp forest instead of allowing it to succeed to drier forest type.</w:t>
      </w:r>
    </w:p>
    <w:p w:rsidR="00823F01" w:rsidP="00760017" w:rsidRDefault="00823F01"/>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 impoundments</w:t>
      </w:r>
    </w:p>
    <w:p>
      <w:r>
        <w:t/>
      </w:r>
    </w:p>
    <w:p>
      <w:pPr>
        <w:pStyle w:val="ReportSection"/>
      </w:pPr>
      <w:r>
        <w:t>References</w:t>
      </w:r>
    </w:p>
    <w:p>
      <w:r>
        <w:t/>
      </w:r>
    </w:p>
    <w:p w:rsidR="00760017" w:rsidP="00760017" w:rsidRDefault="00760017">
      <w:r>
        <w:t xml:space="preserve">Andreas, B.K. 1989. The vascular flora of the glaciated Allegheny Plateau region of Ohio. Ohio Biol. </w:t>
      </w:r>
      <w:proofErr w:type="spellStart"/>
      <w:r>
        <w:t>Surv</w:t>
      </w:r>
      <w:proofErr w:type="spellEnd"/>
      <w:r>
        <w:t>. Bull. NS. 8 (1). 191 pp.</w:t>
      </w:r>
    </w:p>
    <w:p w:rsidR="00760017" w:rsidP="00760017" w:rsidRDefault="00760017"/>
    <w:p w:rsidR="00760017" w:rsidP="00760017" w:rsidRDefault="00760017">
      <w:r>
        <w:t>Braun, E.L. 1950. Deciduous Forests of Eastern North America. McGraw-Hill, New York. 596 pp. + map.</w:t>
      </w:r>
    </w:p>
    <w:p w:rsidR="00760017" w:rsidP="00760017" w:rsidRDefault="00760017"/>
    <w:p w:rsidR="00013ABB" w:rsidP="00013ABB" w:rsidRDefault="00013ABB">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13ABB" w:rsidP="00760017" w:rsidRDefault="00013ABB"/>
    <w:p w:rsidR="00760017" w:rsidP="00760017" w:rsidRDefault="00760017">
      <w:proofErr w:type="spellStart"/>
      <w:r>
        <w:t>Fike</w:t>
      </w:r>
      <w:proofErr w:type="spellEnd"/>
      <w:r>
        <w:t>, J. 1999. Terrestrial and palustrine plant communities of Pennsylvania. Pennsylvania Department of Conservation and Natural Resources, Bureau of Forestry, Harrisburg, Pennsylvania.</w:t>
      </w:r>
    </w:p>
    <w:p w:rsidR="00760017" w:rsidP="00760017" w:rsidRDefault="00760017"/>
    <w:p w:rsidR="00760017" w:rsidP="00760017" w:rsidRDefault="00760017">
      <w:r>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Ohio.</w:t>
      </w:r>
    </w:p>
    <w:p w:rsidR="00760017" w:rsidP="00760017" w:rsidRDefault="00760017"/>
    <w:p w:rsidR="00760017" w:rsidP="00760017" w:rsidRDefault="00760017">
      <w:proofErr w:type="spellStart"/>
      <w:r>
        <w:t>Mitsch</w:t>
      </w:r>
      <w:proofErr w:type="spellEnd"/>
      <w:r>
        <w:t xml:space="preserve">, W.J. and J.G. </w:t>
      </w:r>
      <w:proofErr w:type="spellStart"/>
      <w:r>
        <w:t>Gosselink</w:t>
      </w:r>
      <w:proofErr w:type="spellEnd"/>
      <w:r>
        <w:t>, eds. 2000. Wetlands: Third Edition. John Wiley and Sons, New York.</w:t>
      </w:r>
    </w:p>
    <w:p w:rsidRPr="00A43E41" w:rsidR="004D5F12" w:rsidP="00760017"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B84" w:rsidRDefault="00245B84">
      <w:r>
        <w:separator/>
      </w:r>
    </w:p>
  </w:endnote>
  <w:endnote w:type="continuationSeparator" w:id="0">
    <w:p w:rsidR="00245B84" w:rsidRDefault="0024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017" w:rsidRDefault="00760017" w:rsidP="007600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B84" w:rsidRDefault="00245B84">
      <w:r>
        <w:separator/>
      </w:r>
    </w:p>
  </w:footnote>
  <w:footnote w:type="continuationSeparator" w:id="0">
    <w:p w:rsidR="00245B84" w:rsidRDefault="00245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60017">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6E4C85"/>
    <w:rPr>
      <w:color w:val="0000FF" w:themeColor="hyperlink"/>
      <w:u w:val="single"/>
    </w:rPr>
  </w:style>
  <w:style w:type="paragraph" w:customStyle="1" w:styleId="paragraph">
    <w:name w:val="paragraph"/>
    <w:basedOn w:val="Normal"/>
    <w:rsid w:val="00013ABB"/>
  </w:style>
  <w:style w:type="character" w:customStyle="1" w:styleId="normaltextrun1">
    <w:name w:val="normaltextrun1"/>
    <w:basedOn w:val="DefaultParagraphFont"/>
    <w:rsid w:val="00013ABB"/>
  </w:style>
  <w:style w:type="character" w:customStyle="1" w:styleId="eop">
    <w:name w:val="eop"/>
    <w:basedOn w:val="DefaultParagraphFont"/>
    <w:rsid w:val="00013ABB"/>
  </w:style>
  <w:style w:type="character" w:customStyle="1" w:styleId="spellingerror">
    <w:name w:val="spellingerror"/>
    <w:basedOn w:val="DefaultParagraphFont"/>
    <w:rsid w:val="00013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5787">
      <w:bodyDiv w:val="1"/>
      <w:marLeft w:val="0"/>
      <w:marRight w:val="0"/>
      <w:marTop w:val="0"/>
      <w:marBottom w:val="0"/>
      <w:divBdr>
        <w:top w:val="none" w:sz="0" w:space="0" w:color="auto"/>
        <w:left w:val="none" w:sz="0" w:space="0" w:color="auto"/>
        <w:bottom w:val="none" w:sz="0" w:space="0" w:color="auto"/>
        <w:right w:val="none" w:sz="0" w:space="0" w:color="auto"/>
      </w:divBdr>
    </w:div>
    <w:div w:id="167741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5</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2014-08-21T15:08:00Z</cp:lastPrinted>
  <dcterms:created xsi:type="dcterms:W3CDTF">2015-10-02T15:30:00Z</dcterms:created>
  <dcterms:modified xsi:type="dcterms:W3CDTF">2025-02-12T09:42:02Z</dcterms:modified>
</cp:coreProperties>
</file>