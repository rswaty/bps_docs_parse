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799" w:rsidP="006A5799" w:rsidRDefault="006A5799">
      <w:pPr>
        <w:pStyle w:val="BpSTitle"/>
      </w:pPr>
      <w:r>
        <w:t>10550</w:t>
      </w:r>
    </w:p>
    <w:p w:rsidR="006A5799" w:rsidP="006A5799" w:rsidRDefault="006A5799">
      <w:pPr>
        <w:pStyle w:val="BpSTitle"/>
      </w:pPr>
      <w:r>
        <w:t>Rocky Mountain Subalpine Dry-Mesic Spruce-Fir Forest and Woodland</w:t>
      </w:r>
    </w:p>
    <w:p w:rsidR="006A5799" w:rsidP="006A5799" w:rsidRDefault="006A5799">
      <w:r>
        <w:t>BpS Model/Description Version: Aug. 2020</w:t>
      </w:r>
      <w:r>
        <w:tab/>
      </w:r>
      <w:r>
        <w:tab/>
      </w:r>
      <w:r>
        <w:tab/>
      </w:r>
      <w:r>
        <w:tab/>
      </w:r>
      <w:r>
        <w:tab/>
      </w:r>
      <w:r>
        <w:tab/>
      </w:r>
      <w:r>
        <w:tab/>
      </w:r>
    </w:p>
    <w:p w:rsidR="00C748E1" w:rsidP="006A5799" w:rsidRDefault="00C748E1">
      <w:r>
        <w:tab/>
      </w:r>
      <w:r>
        <w:tab/>
      </w:r>
      <w:r>
        <w:tab/>
      </w:r>
      <w:r>
        <w:tab/>
      </w:r>
      <w:r>
        <w:tab/>
      </w:r>
      <w:r>
        <w:tab/>
      </w:r>
      <w:r>
        <w:tab/>
      </w:r>
      <w:r>
        <w:tab/>
      </w:r>
      <w:r>
        <w:tab/>
      </w:r>
      <w:r>
        <w:tab/>
        <w:t>Update: 3/18</w:t>
      </w:r>
    </w:p>
    <w:p w:rsidR="006A5799" w:rsidP="006A5799" w:rsidRDefault="006A5799"/>
    <w:p w:rsidR="006A5799" w:rsidP="006A5799" w:rsidRDefault="006A5799"/>
    <w:p w:rsidR="006A5799" w:rsidP="006A5799" w:rsidRDefault="006A5799">
      <w:pPr>
        <w:pStyle w:val="InfoPara"/>
      </w:pPr>
      <w:r>
        <w:t>Vegetation Type</w:t>
      </w:r>
    </w:p>
    <w:p w:rsidR="006A5799" w:rsidP="006A5799" w:rsidRDefault="006A5799">
      <w:r>
        <w:t>Forest and Woodland</w:t>
      </w:r>
    </w:p>
    <w:p w:rsidR="006A5799" w:rsidP="006A5799" w:rsidRDefault="006A5799">
      <w:pPr>
        <w:pStyle w:val="InfoPara"/>
      </w:pPr>
      <w:r>
        <w:t>Map Zones</w:t>
      </w:r>
    </w:p>
    <w:p w:rsidR="006A5799" w:rsidP="006A5799" w:rsidRDefault="009570CF">
      <w:r>
        <w:t xml:space="preserve">16, 23, </w:t>
      </w:r>
      <w:r w:rsidR="00873932">
        <w:t>24</w:t>
      </w:r>
    </w:p>
    <w:p w:rsidR="006A5799" w:rsidP="006A5799" w:rsidRDefault="006A5799">
      <w:pPr>
        <w:pStyle w:val="InfoPara"/>
      </w:pPr>
      <w:r>
        <w:t>Geographic Range</w:t>
      </w:r>
    </w:p>
    <w:p w:rsidR="006A5799" w:rsidP="006A5799" w:rsidRDefault="006A5799">
      <w:r>
        <w:t>Subalpine forests of the Cascades and Rocky Mountains from southern British Columbia east into Alberta, south into N</w:t>
      </w:r>
      <w:r w:rsidR="00C748E1">
        <w:t xml:space="preserve">ew </w:t>
      </w:r>
      <w:r>
        <w:t>M</w:t>
      </w:r>
      <w:r w:rsidR="00C748E1">
        <w:t>exico</w:t>
      </w:r>
      <w:r>
        <w:t xml:space="preserve"> and the Intermountain region.</w:t>
      </w:r>
    </w:p>
    <w:p w:rsidR="006A5799" w:rsidP="006A5799" w:rsidRDefault="006A5799">
      <w:pPr>
        <w:pStyle w:val="InfoPara"/>
      </w:pPr>
      <w:r>
        <w:t>Biophysical Site Description</w:t>
      </w:r>
    </w:p>
    <w:p w:rsidR="006A5799" w:rsidP="006A5799" w:rsidRDefault="006A5799">
      <w:r>
        <w:t>Dry-mesic spruce-fir forest are the matrix forests of the subalpine zone</w:t>
      </w:r>
      <w:r w:rsidR="00873932">
        <w:t>,</w:t>
      </w:r>
      <w:r>
        <w:t xml:space="preserve"> with elevations ranging from 1</w:t>
      </w:r>
      <w:r w:rsidR="00BD70AA">
        <w:t>,</w:t>
      </w:r>
      <w:r>
        <w:t>525-3</w:t>
      </w:r>
      <w:r w:rsidR="00BD70AA">
        <w:t>,</w:t>
      </w:r>
      <w:r>
        <w:t>355m (5</w:t>
      </w:r>
      <w:r w:rsidR="00BD70AA">
        <w:t>,</w:t>
      </w:r>
      <w:r>
        <w:t>000-11</w:t>
      </w:r>
      <w:r w:rsidR="00BD70AA">
        <w:t>,</w:t>
      </w:r>
      <w:r>
        <w:t xml:space="preserve">000ft). Sites within this system are cold year-round, and precipitation is predominantly in the form of snow, which may persist until late summer. </w:t>
      </w:r>
      <w:proofErr w:type="spellStart"/>
      <w:r>
        <w:t>Snowpacks</w:t>
      </w:r>
      <w:proofErr w:type="spellEnd"/>
      <w:r>
        <w:t xml:space="preserve"> are deep and late-lying</w:t>
      </w:r>
      <w:r w:rsidR="00873932">
        <w:t>,</w:t>
      </w:r>
      <w:r>
        <w:t xml:space="preserve"> and summers are cool. Frost is possible almost all summer and may be common in restricted topographic basins and benches.</w:t>
      </w:r>
    </w:p>
    <w:p w:rsidR="006A5799" w:rsidP="006A5799" w:rsidRDefault="006A5799">
      <w:pPr>
        <w:pStyle w:val="InfoPara"/>
      </w:pPr>
      <w:r>
        <w:t>Vegetation Description</w:t>
      </w:r>
    </w:p>
    <w:p w:rsidR="006A5799" w:rsidP="006A5799" w:rsidRDefault="006A5799">
      <w:r>
        <w:t xml:space="preserve">Engelmann spruce and subalpine fir forests comprise a substantial part of the subalpine forests. Despite their wide distribution, the tree canopy characteristics are remarkably similar, with </w:t>
      </w:r>
      <w:proofErr w:type="spellStart"/>
      <w:r w:rsidRPr="00C748E1">
        <w:rPr>
          <w:i/>
        </w:rPr>
        <w:t>Picea</w:t>
      </w:r>
      <w:proofErr w:type="spellEnd"/>
      <w:r w:rsidRPr="00C748E1">
        <w:rPr>
          <w:i/>
        </w:rPr>
        <w:t xml:space="preserve"> </w:t>
      </w:r>
      <w:proofErr w:type="spellStart"/>
      <w:r w:rsidRPr="00C748E1">
        <w:rPr>
          <w:i/>
        </w:rPr>
        <w:t>engelmannii</w:t>
      </w:r>
      <w:proofErr w:type="spellEnd"/>
      <w:r>
        <w:t xml:space="preserve"> and </w:t>
      </w:r>
      <w:proofErr w:type="spellStart"/>
      <w:r w:rsidRPr="00C748E1">
        <w:rPr>
          <w:i/>
        </w:rPr>
        <w:t>Abies</w:t>
      </w:r>
      <w:proofErr w:type="spellEnd"/>
      <w:r w:rsidRPr="00C748E1">
        <w:rPr>
          <w:i/>
        </w:rPr>
        <w:t xml:space="preserve"> </w:t>
      </w:r>
      <w:proofErr w:type="spellStart"/>
      <w:r w:rsidRPr="00C748E1">
        <w:rPr>
          <w:i/>
        </w:rPr>
        <w:t>lasiocarpa</w:t>
      </w:r>
      <w:proofErr w:type="spellEnd"/>
      <w:r>
        <w:t xml:space="preserve"> dominating either mixed or alone. </w:t>
      </w:r>
      <w:r w:rsidRPr="00C748E1">
        <w:rPr>
          <w:i/>
        </w:rPr>
        <w:t xml:space="preserve">Pinus </w:t>
      </w:r>
      <w:proofErr w:type="spellStart"/>
      <w:r w:rsidRPr="00C748E1">
        <w:rPr>
          <w:i/>
        </w:rPr>
        <w:t>contorta</w:t>
      </w:r>
      <w:proofErr w:type="spellEnd"/>
      <w:r>
        <w:t xml:space="preserve"> is common in many occurrences and patches of pure </w:t>
      </w:r>
      <w:r w:rsidRPr="00C748E1">
        <w:rPr>
          <w:i/>
        </w:rPr>
        <w:t xml:space="preserve">Pinus </w:t>
      </w:r>
      <w:proofErr w:type="spellStart"/>
      <w:r w:rsidRPr="00C748E1">
        <w:rPr>
          <w:i/>
        </w:rPr>
        <w:t>contorta</w:t>
      </w:r>
      <w:proofErr w:type="spellEnd"/>
      <w:r>
        <w:t xml:space="preserve"> are not uncommon, as well as mixed conifer/</w:t>
      </w:r>
      <w:proofErr w:type="spellStart"/>
      <w:r w:rsidRPr="00C748E1">
        <w:rPr>
          <w:i/>
        </w:rPr>
        <w:t>Populus</w:t>
      </w:r>
      <w:proofErr w:type="spellEnd"/>
      <w:r w:rsidRPr="00C748E1">
        <w:rPr>
          <w:i/>
        </w:rPr>
        <w:t xml:space="preserve"> </w:t>
      </w:r>
      <w:proofErr w:type="spellStart"/>
      <w:r w:rsidRPr="00C748E1">
        <w:rPr>
          <w:i/>
        </w:rPr>
        <w:t>tremuloides</w:t>
      </w:r>
      <w:proofErr w:type="spellEnd"/>
      <w:r>
        <w:t xml:space="preserve"> stands. In some areas, such as W</w:t>
      </w:r>
      <w:r w:rsidR="00C748E1">
        <w:t>yoming</w:t>
      </w:r>
      <w:r>
        <w:t xml:space="preserve">, </w:t>
      </w:r>
      <w:proofErr w:type="spellStart"/>
      <w:r w:rsidRPr="00C748E1">
        <w:rPr>
          <w:i/>
        </w:rPr>
        <w:t>Picea</w:t>
      </w:r>
      <w:proofErr w:type="spellEnd"/>
      <w:r w:rsidRPr="00C748E1">
        <w:rPr>
          <w:i/>
        </w:rPr>
        <w:t xml:space="preserve"> </w:t>
      </w:r>
      <w:proofErr w:type="spellStart"/>
      <w:r w:rsidRPr="00C748E1">
        <w:rPr>
          <w:i/>
        </w:rPr>
        <w:t>engelmannii</w:t>
      </w:r>
      <w:proofErr w:type="spellEnd"/>
      <w:r>
        <w:t>-dominated forests are on limestone or dolomite, while nearby co</w:t>
      </w:r>
      <w:r w:rsidR="00C748E1">
        <w:t>-</w:t>
      </w:r>
      <w:r>
        <w:t xml:space="preserve">dominated spruce-fir forests are on granitic or volcanic rocks. Xeric species may include </w:t>
      </w:r>
      <w:proofErr w:type="spellStart"/>
      <w:r w:rsidRPr="00C748E1">
        <w:rPr>
          <w:i/>
        </w:rPr>
        <w:t>Juniperus</w:t>
      </w:r>
      <w:proofErr w:type="spellEnd"/>
      <w:r w:rsidRPr="00C748E1">
        <w:rPr>
          <w:i/>
        </w:rPr>
        <w:t xml:space="preserve"> </w:t>
      </w:r>
      <w:proofErr w:type="spellStart"/>
      <w:r w:rsidRPr="00C748E1">
        <w:rPr>
          <w:i/>
        </w:rPr>
        <w:t>communis</w:t>
      </w:r>
      <w:proofErr w:type="spellEnd"/>
      <w:r>
        <w:t xml:space="preserve">, </w:t>
      </w:r>
      <w:r w:rsidRPr="00C748E1">
        <w:rPr>
          <w:i/>
        </w:rPr>
        <w:t xml:space="preserve">Linnaea borealis, Mahonia </w:t>
      </w:r>
      <w:proofErr w:type="spellStart"/>
      <w:r w:rsidRPr="00C748E1">
        <w:rPr>
          <w:i/>
        </w:rPr>
        <w:t>repens</w:t>
      </w:r>
      <w:proofErr w:type="spellEnd"/>
      <w:r w:rsidRPr="00C748E1">
        <w:rPr>
          <w:i/>
        </w:rPr>
        <w:t xml:space="preserve"> </w:t>
      </w:r>
      <w:r>
        <w:t xml:space="preserve">or </w:t>
      </w:r>
      <w:r w:rsidRPr="00C748E1">
        <w:rPr>
          <w:i/>
        </w:rPr>
        <w:t xml:space="preserve">Vaccinium </w:t>
      </w:r>
      <w:proofErr w:type="spellStart"/>
      <w:r w:rsidRPr="00C748E1">
        <w:rPr>
          <w:i/>
        </w:rPr>
        <w:t>scoparium</w:t>
      </w:r>
      <w:proofErr w:type="spellEnd"/>
      <w:r>
        <w:t xml:space="preserve">. </w:t>
      </w:r>
    </w:p>
    <w:p w:rsidR="006A5799" w:rsidP="006A5799" w:rsidRDefault="006A5799"/>
    <w:p w:rsidR="006A5799" w:rsidP="006A5799" w:rsidRDefault="006A5799">
      <w:proofErr w:type="spellStart"/>
      <w:r w:rsidRPr="00C748E1">
        <w:rPr>
          <w:i/>
        </w:rPr>
        <w:t>Picea</w:t>
      </w:r>
      <w:proofErr w:type="spellEnd"/>
      <w:r w:rsidRPr="00C748E1">
        <w:rPr>
          <w:i/>
        </w:rPr>
        <w:t xml:space="preserve"> </w:t>
      </w:r>
      <w:proofErr w:type="spellStart"/>
      <w:r w:rsidRPr="00C748E1">
        <w:rPr>
          <w:i/>
        </w:rPr>
        <w:t>engelmannii</w:t>
      </w:r>
      <w:proofErr w:type="spellEnd"/>
      <w:r>
        <w:t xml:space="preserve"> can be very long-lived, reaching 500yrs of age. </w:t>
      </w:r>
      <w:proofErr w:type="spellStart"/>
      <w:r w:rsidRPr="00C748E1">
        <w:rPr>
          <w:i/>
        </w:rPr>
        <w:t>Abies</w:t>
      </w:r>
      <w:proofErr w:type="spellEnd"/>
      <w:r w:rsidRPr="00C748E1">
        <w:rPr>
          <w:i/>
        </w:rPr>
        <w:t xml:space="preserve"> </w:t>
      </w:r>
      <w:proofErr w:type="spellStart"/>
      <w:r w:rsidRPr="00C748E1">
        <w:rPr>
          <w:i/>
        </w:rPr>
        <w:t>lasiocarpa</w:t>
      </w:r>
      <w:proofErr w:type="spellEnd"/>
      <w:r>
        <w:t xml:space="preserve"> decreases in importance relative to </w:t>
      </w:r>
      <w:proofErr w:type="spellStart"/>
      <w:r w:rsidRPr="00C748E1">
        <w:rPr>
          <w:i/>
        </w:rPr>
        <w:t>Picea</w:t>
      </w:r>
      <w:proofErr w:type="spellEnd"/>
      <w:r w:rsidRPr="00C748E1">
        <w:rPr>
          <w:i/>
        </w:rPr>
        <w:t xml:space="preserve"> </w:t>
      </w:r>
      <w:proofErr w:type="spellStart"/>
      <w:r w:rsidRPr="00C748E1">
        <w:rPr>
          <w:i/>
        </w:rPr>
        <w:t>engelmannii</w:t>
      </w:r>
      <w:proofErr w:type="spellEnd"/>
      <w:r>
        <w:t xml:space="preserve"> with increasing distance from the </w:t>
      </w:r>
      <w:r w:rsidR="00873932">
        <w:t>regions</w:t>
      </w:r>
      <w:r>
        <w:t xml:space="preserve"> of M</w:t>
      </w:r>
      <w:r w:rsidR="00C748E1">
        <w:t>ontana</w:t>
      </w:r>
      <w:r>
        <w:t xml:space="preserve"> and I</w:t>
      </w:r>
      <w:r w:rsidR="00C748E1">
        <w:t>daho</w:t>
      </w:r>
      <w:r>
        <w:t xml:space="preserve"> where maritime air masses influence the climate. Fire is an important disturbance factor, but fire regimes have a long return interval and so are often stand-replacing. </w:t>
      </w:r>
      <w:proofErr w:type="spellStart"/>
      <w:r w:rsidRPr="00C748E1">
        <w:rPr>
          <w:i/>
        </w:rPr>
        <w:t>Picea</w:t>
      </w:r>
      <w:proofErr w:type="spellEnd"/>
      <w:r w:rsidRPr="00C748E1">
        <w:rPr>
          <w:i/>
        </w:rPr>
        <w:t xml:space="preserve"> </w:t>
      </w:r>
      <w:proofErr w:type="spellStart"/>
      <w:r>
        <w:t>engelmannii</w:t>
      </w:r>
      <w:proofErr w:type="spellEnd"/>
      <w:r>
        <w:t xml:space="preserve"> can rapidly recolonize and dominate burned sites, or can succeed other species such as </w:t>
      </w:r>
      <w:r w:rsidRPr="00C748E1">
        <w:rPr>
          <w:i/>
        </w:rPr>
        <w:t xml:space="preserve">Pinus </w:t>
      </w:r>
      <w:proofErr w:type="spellStart"/>
      <w:r w:rsidRPr="00C748E1">
        <w:rPr>
          <w:i/>
        </w:rPr>
        <w:t>contorta</w:t>
      </w:r>
      <w:proofErr w:type="spellEnd"/>
      <w:r>
        <w:t xml:space="preserve"> or </w:t>
      </w:r>
      <w:proofErr w:type="spellStart"/>
      <w:r w:rsidRPr="00C748E1">
        <w:rPr>
          <w:i/>
        </w:rPr>
        <w:t>Populus</w:t>
      </w:r>
      <w:proofErr w:type="spellEnd"/>
      <w:r w:rsidRPr="00C748E1">
        <w:rPr>
          <w:i/>
        </w:rPr>
        <w:t xml:space="preserve"> </w:t>
      </w:r>
      <w:proofErr w:type="spellStart"/>
      <w:r w:rsidRPr="00C748E1">
        <w:rPr>
          <w:i/>
        </w:rPr>
        <w:t>tremuloides</w:t>
      </w:r>
      <w:proofErr w:type="spellEnd"/>
      <w:r>
        <w:t xml:space="preserve">. Due to great longevity, </w:t>
      </w:r>
      <w:proofErr w:type="spellStart"/>
      <w:r w:rsidRPr="00C748E1">
        <w:rPr>
          <w:i/>
        </w:rPr>
        <w:t>Pseudotsuga</w:t>
      </w:r>
      <w:proofErr w:type="spellEnd"/>
      <w:r w:rsidRPr="00C748E1">
        <w:rPr>
          <w:i/>
        </w:rPr>
        <w:t xml:space="preserve"> </w:t>
      </w:r>
      <w:proofErr w:type="spellStart"/>
      <w:r w:rsidRPr="00C748E1">
        <w:rPr>
          <w:i/>
        </w:rPr>
        <w:t>menziesii</w:t>
      </w:r>
      <w:proofErr w:type="spellEnd"/>
      <w:r>
        <w:t xml:space="preserve"> may persist in occurrences of this system for long periods without regeneration. Old-growth characteristics in </w:t>
      </w:r>
      <w:proofErr w:type="spellStart"/>
      <w:r w:rsidRPr="00C748E1">
        <w:rPr>
          <w:i/>
        </w:rPr>
        <w:t>Picea</w:t>
      </w:r>
      <w:proofErr w:type="spellEnd"/>
      <w:r w:rsidRPr="00C748E1">
        <w:rPr>
          <w:i/>
        </w:rPr>
        <w:t xml:space="preserve"> </w:t>
      </w:r>
      <w:proofErr w:type="spellStart"/>
      <w:r w:rsidRPr="00C748E1">
        <w:rPr>
          <w:i/>
        </w:rPr>
        <w:t>engelmannii</w:t>
      </w:r>
      <w:proofErr w:type="spellEnd"/>
      <w:r>
        <w:t xml:space="preserve"> forests will include treefall and windthrow gaps in the </w:t>
      </w:r>
      <w:r>
        <w:lastRenderedPageBreak/>
        <w:t>canopy, with large downed logs, rotting woody material, tree seedling establishment on logs or on mineral soils unearthed in root balls</w:t>
      </w:r>
      <w:r w:rsidR="00873932">
        <w:t>,</w:t>
      </w:r>
      <w:r>
        <w:t xml:space="preserve"> and snags.</w:t>
      </w:r>
    </w:p>
    <w:p w:rsidR="006A5799" w:rsidP="006A5799" w:rsidRDefault="006A5799">
      <w:pPr>
        <w:pStyle w:val="InfoPara"/>
      </w:pPr>
      <w:r>
        <w:t>BpS Dominant and Indicator Species</w:t>
      </w:r>
    </w:p>
    <w:p>
      <w:r>
        <w:rPr>
          <w:sz w:val="16"/>
        </w:rPr>
        <w:t>Species names are from the NRCS PLANTS database. Check species codes at http://plants.usda.gov.</w:t>
      </w:r>
    </w:p>
    <w:p w:rsidR="006A5799" w:rsidP="006A5799" w:rsidRDefault="006A5799">
      <w:pPr>
        <w:pStyle w:val="InfoPara"/>
      </w:pPr>
      <w:r>
        <w:t>Disturbance Description</w:t>
      </w:r>
    </w:p>
    <w:p w:rsidR="006A5799" w:rsidP="006A5799" w:rsidRDefault="006A5799">
      <w:r>
        <w:t>Primarily long-interval</w:t>
      </w:r>
      <w:r w:rsidR="00C748E1">
        <w:t xml:space="preserve"> (</w:t>
      </w:r>
      <w:r>
        <w:t>200-</w:t>
      </w:r>
      <w:r w:rsidR="00873932">
        <w:t>500yrs</w:t>
      </w:r>
      <w:r w:rsidR="00C748E1">
        <w:t>)</w:t>
      </w:r>
      <w:r>
        <w:t xml:space="preserve"> stand replacement fires, with mixed severity fire</w:t>
      </w:r>
      <w:r w:rsidR="00C748E1">
        <w:t xml:space="preserve"> (</w:t>
      </w:r>
      <w:r w:rsidR="00873932">
        <w:t>1</w:t>
      </w:r>
      <w:r w:rsidR="00BD70AA">
        <w:t>,</w:t>
      </w:r>
      <w:r w:rsidR="00873932">
        <w:t>000yr</w:t>
      </w:r>
      <w:r w:rsidR="00C748E1">
        <w:t>s)</w:t>
      </w:r>
      <w:r>
        <w:t xml:space="preserve"> occurring in open conditions. Disturbances also include insect/disease (every 250yrs) and windthrow events than thin younger closed stands.</w:t>
      </w:r>
    </w:p>
    <w:p w:rsidR="006A5799" w:rsidP="006A5799" w:rsidRDefault="00BD70A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A5799" w:rsidP="006A5799" w:rsidRDefault="006A5799">
      <w:pPr>
        <w:pStyle w:val="InfoPara"/>
      </w:pPr>
      <w:r>
        <w:t>Scale Description</w:t>
      </w:r>
    </w:p>
    <w:p w:rsidR="006A5799" w:rsidP="006A5799" w:rsidRDefault="006A5799">
      <w:r>
        <w:t xml:space="preserve">Patch sizes vary but are mostly in the hundreds of acres, with rare very large patches (disturbances) in the </w:t>
      </w:r>
      <w:r w:rsidR="00C748E1">
        <w:t>1,000s</w:t>
      </w:r>
      <w:r>
        <w:t xml:space="preserve"> of acres. There may be frequent small disturbances in the 10s of acres or less.</w:t>
      </w:r>
    </w:p>
    <w:p w:rsidR="006A5799" w:rsidP="006A5799" w:rsidRDefault="006A5799">
      <w:pPr>
        <w:pStyle w:val="InfoPara"/>
      </w:pPr>
      <w:r>
        <w:t>Adjacency or Identification Concerns</w:t>
      </w:r>
    </w:p>
    <w:p w:rsidR="006A5799" w:rsidP="006A5799" w:rsidRDefault="006A5799">
      <w:r>
        <w:t>Generally lower elevation than Rocky Mountain Subalpine Mesic Spruce Fir Forest and Woodland (1056), but may also be interspersed with it in more mesic microsites. The Rocky Mountain Subalpine Dry-Mesic Spruce Fir Forest and Woodland is more common than Rocky Mountain Subalpine Mesic Spruce Fir Forest and Woodland.</w:t>
      </w:r>
    </w:p>
    <w:p w:rsidR="006A5799" w:rsidP="006A5799" w:rsidRDefault="006A5799"/>
    <w:p w:rsidR="006A5799" w:rsidP="006A5799" w:rsidRDefault="006A5799">
      <w:r>
        <w:t>If aspen is present in large patches or if conifers are not coming in after ~30yrs, the BpS is probably misclassified and one of the aspen types should be examined (Rocky Mountain Aspen Forest and Woodland (1011)).</w:t>
      </w:r>
    </w:p>
    <w:p w:rsidR="006A5799" w:rsidP="006A5799" w:rsidRDefault="006A5799">
      <w:pPr>
        <w:pStyle w:val="InfoPara"/>
      </w:pPr>
      <w:r>
        <w:t>Issues or Problems</w:t>
      </w:r>
    </w:p>
    <w:p w:rsidR="00196FD3" w:rsidP="00196FD3" w:rsidRDefault="00196FD3">
      <w:r>
        <w:t>These systems are highly variable over space and time.</w:t>
      </w:r>
    </w:p>
    <w:p w:rsidR="006A5799" w:rsidP="006A5799" w:rsidRDefault="006A5799">
      <w:pPr>
        <w:pStyle w:val="InfoPara"/>
      </w:pPr>
      <w:r>
        <w:t>Native Uncharacteristic Conditions</w:t>
      </w:r>
    </w:p>
    <w:p w:rsidR="006A5799" w:rsidP="006A5799" w:rsidRDefault="006A5799"/>
    <w:p w:rsidR="006A5799" w:rsidP="006A5799" w:rsidRDefault="006A5799">
      <w:pPr>
        <w:pStyle w:val="InfoPara"/>
      </w:pPr>
      <w:r>
        <w:t>Comments</w:t>
      </w:r>
    </w:p>
    <w:p w:rsidRPr="00FA3A06" w:rsidR="00FA3A06" w:rsidP="00FA3A06" w:rsidRDefault="00FA3A06">
      <w:r>
        <w:lastRenderedPageBreak/>
        <w:t xml:space="preserve">In zones16 and 23 </w:t>
      </w:r>
      <w:proofErr w:type="spellStart"/>
      <w:r>
        <w:t>BpS</w:t>
      </w:r>
      <w:proofErr w:type="spellEnd"/>
      <w:r>
        <w:t xml:space="preserve"> </w:t>
      </w:r>
      <w:r w:rsidRPr="00F72231">
        <w:t>1056</w:t>
      </w:r>
      <w:r>
        <w:t xml:space="preserve">0 and 10550 have </w:t>
      </w:r>
      <w:r w:rsidRPr="00F72231">
        <w:t>the same</w:t>
      </w:r>
      <w:r>
        <w:t xml:space="preserve"> state-and-transition</w:t>
      </w:r>
      <w:r w:rsidRPr="00F72231">
        <w:t xml:space="preserve"> model</w:t>
      </w:r>
      <w:r>
        <w:t xml:space="preserve">, </w:t>
      </w:r>
      <w:r w:rsidRPr="00F72231">
        <w:t xml:space="preserve">but the descriptions are different. </w:t>
      </w:r>
      <w:bookmarkStart w:name="_GoBack" w:id="0"/>
      <w:bookmarkEnd w:id="0"/>
    </w:p>
    <w:p w:rsidR="006A5799" w:rsidP="006A5799" w:rsidRDefault="006A5799">
      <w:pPr>
        <w:pStyle w:val="ReportSection"/>
      </w:pPr>
      <w:r>
        <w:t>Succession Classes</w:t>
      </w:r>
    </w:p>
    <w:p w:rsidR="006A5799" w:rsidP="006A5799" w:rsidRDefault="006A579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A5799" w:rsidP="006A5799" w:rsidRDefault="006A5799">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6A5799" w:rsidP="006A5799" w:rsidRDefault="006A5799"/>
    <w:p w:rsidR="006A5799" w:rsidP="006A5799" w:rsidRDefault="006A5799">
      <w:pPr>
        <w:pStyle w:val="SClassInfoPara"/>
      </w:pPr>
      <w:r>
        <w:t>Indicator Species</w:t>
      </w:r>
    </w:p>
    <w:p w:rsidR="006A5799" w:rsidP="006A5799" w:rsidRDefault="006A5799"/>
    <w:p w:rsidR="006A5799" w:rsidP="006A5799" w:rsidRDefault="006A5799">
      <w:pPr>
        <w:pStyle w:val="SClassInfoPara"/>
      </w:pPr>
      <w:r>
        <w:t>Description</w:t>
      </w:r>
    </w:p>
    <w:p w:rsidR="00196FD3" w:rsidP="00196FD3" w:rsidRDefault="006A5799">
      <w:r>
        <w:t>Early succession after moderately</w:t>
      </w:r>
      <w:r w:rsidR="00196FD3">
        <w:t xml:space="preserve"> </w:t>
      </w:r>
      <w:r>
        <w:t xml:space="preserve">long to long interval replacement fires. </w:t>
      </w:r>
    </w:p>
    <w:p w:rsidR="00196FD3" w:rsidP="00196FD3" w:rsidRDefault="00196FD3"/>
    <w:p w:rsidR="006A5799" w:rsidP="006A5799" w:rsidRDefault="006A5799">
      <w:r>
        <w:t>Within 40yrs, conifers will replace herbaceous vegetation and shrubs</w:t>
      </w:r>
      <w:r w:rsidR="00196FD3">
        <w:t>.</w:t>
      </w:r>
      <w:r>
        <w:t xml:space="preserve"> Occasionally, a lack of seed source of conifer may maintain this condition (modeled as competition/maintenance). </w:t>
      </w:r>
    </w:p>
    <w:p w:rsidR="006A5799" w:rsidP="006A5799" w:rsidRDefault="006A5799"/>
    <w:p>
      <w:r>
        <w:rPr>
          <w:i/>
          <w:u w:val="single"/>
        </w:rPr>
        <w:t>Maximum Tree Size Class</w:t>
      </w:r>
      <w:br/>
      <w:r>
        <w:t>Sapling &gt;4.5ft; &lt;5"DBH</w:t>
      </w:r>
    </w:p>
    <w:p w:rsidR="006A5799" w:rsidP="006A5799" w:rsidRDefault="006A5799">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6A5799" w:rsidP="006A5799" w:rsidRDefault="006A5799"/>
    <w:p w:rsidR="006A5799" w:rsidP="006A5799" w:rsidRDefault="006A5799">
      <w:pPr>
        <w:pStyle w:val="SClassInfoPara"/>
      </w:pPr>
      <w:r>
        <w:t>Indicator Species</w:t>
      </w:r>
    </w:p>
    <w:p w:rsidR="006A5799" w:rsidP="006A5799" w:rsidRDefault="006A5799"/>
    <w:p w:rsidR="006A5799" w:rsidP="006A5799" w:rsidRDefault="006A5799">
      <w:pPr>
        <w:pStyle w:val="SClassInfoPara"/>
      </w:pPr>
      <w:r>
        <w:t>Description</w:t>
      </w:r>
    </w:p>
    <w:p w:rsidR="00196FD3" w:rsidP="00196FD3" w:rsidRDefault="006A5799">
      <w:r>
        <w:t xml:space="preserve">Shade tolerant- and mixed conifer saplings to poles </w:t>
      </w:r>
      <w:r w:rsidR="00196FD3">
        <w:t>(</w:t>
      </w:r>
      <w:r w:rsidR="00C748E1">
        <w:t>&gt;5%</w:t>
      </w:r>
      <w:r>
        <w:t xml:space="preserve"> canopy cover). Spruce and fir dominate and canopy is dense.</w:t>
      </w:r>
    </w:p>
    <w:p w:rsidR="006A5799" w:rsidP="006A5799" w:rsidRDefault="006A5799"/>
    <w:p>
      <w:r>
        <w:rPr>
          <w:i/>
          <w:u w:val="single"/>
        </w:rPr>
        <w:t>Maximum Tree Size Class</w:t>
      </w:r>
      <w:br/>
      <w:r>
        <w:t>Medium 9-21"DBH</w:t>
      </w:r>
    </w:p>
    <w:p w:rsidR="006A5799" w:rsidP="006A5799" w:rsidRDefault="006A5799">
      <w:pPr>
        <w:pStyle w:val="InfoPara"/>
        <w:pBdr>
          <w:top w:val="single" w:color="auto" w:sz="4" w:space="1"/>
        </w:pBdr>
      </w:pPr>
      <w:r>
        <w:t>Class C</w:t>
      </w:r>
      <w:r>
        <w:tab/>
        <w:t>14</w:t>
      </w:r>
      <w:r w:rsidR="002A3B10">
        <w:tab/>
      </w:r>
      <w:r w:rsidR="002A3B10">
        <w:tab/>
      </w:r>
      <w:r w:rsidR="002A3B10">
        <w:tab/>
      </w:r>
      <w:r w:rsidR="002A3B10">
        <w:tab/>
      </w:r>
      <w:r w:rsidR="004F7795">
        <w:t>Mid Development 1 - Open</w:t>
      </w:r>
    </w:p>
    <w:p w:rsidR="006A5799" w:rsidP="006A5799" w:rsidRDefault="006A5799"/>
    <w:p w:rsidR="006A5799" w:rsidP="006A5799" w:rsidRDefault="006A5799">
      <w:pPr>
        <w:pStyle w:val="SClassInfoPara"/>
      </w:pPr>
      <w:r>
        <w:t>Indicator Species</w:t>
      </w:r>
    </w:p>
    <w:p w:rsidR="006A5799" w:rsidP="006A5799" w:rsidRDefault="006A5799"/>
    <w:p w:rsidR="006A5799" w:rsidP="006A5799" w:rsidRDefault="006A5799">
      <w:pPr>
        <w:pStyle w:val="SClassInfoPara"/>
      </w:pPr>
      <w:r>
        <w:t>Description</w:t>
      </w:r>
    </w:p>
    <w:p w:rsidR="00196FD3" w:rsidP="00196FD3" w:rsidRDefault="006A5799">
      <w:r>
        <w:t xml:space="preserve">Primarily moderately tolerant saplings to poles (1-6.9in </w:t>
      </w:r>
      <w:r w:rsidR="00873932">
        <w:t>DBH</w:t>
      </w:r>
      <w:r>
        <w:t>) and &lt;</w:t>
      </w:r>
      <w:r w:rsidR="00196FD3">
        <w:t>50</w:t>
      </w:r>
      <w:r>
        <w:t xml:space="preserve">% canopy cover of spruce and fir. </w:t>
      </w:r>
    </w:p>
    <w:p w:rsidR="006A5799" w:rsidP="006A5799" w:rsidRDefault="006A5799"/>
    <w:p>
      <w:r>
        <w:rPr>
          <w:i/>
          <w:u w:val="single"/>
        </w:rPr>
        <w:t>Maximum Tree Size Class</w:t>
      </w:r>
      <w:br/>
      <w:r>
        <w:t>Medium 9-21"DBH</w:t>
      </w:r>
    </w:p>
    <w:p w:rsidR="006A5799" w:rsidP="006A5799" w:rsidRDefault="006A5799">
      <w:pPr>
        <w:pStyle w:val="InfoPara"/>
        <w:pBdr>
          <w:top w:val="single" w:color="auto" w:sz="4" w:space="1"/>
        </w:pBdr>
      </w:pPr>
      <w:r>
        <w:t>Class D</w:t>
      </w:r>
      <w:r>
        <w:tab/>
        <w:t>36</w:t>
      </w:r>
      <w:r w:rsidR="002A3B10">
        <w:tab/>
      </w:r>
      <w:r w:rsidR="002A3B10">
        <w:tab/>
      </w:r>
      <w:r w:rsidR="002A3B10">
        <w:tab/>
      </w:r>
      <w:r w:rsidR="002A3B10">
        <w:tab/>
      </w:r>
      <w:r w:rsidR="004F7795">
        <w:t>Late Development 1 - Closed</w:t>
      </w:r>
    </w:p>
    <w:p w:rsidR="006A5799" w:rsidP="006A5799" w:rsidRDefault="006A5799"/>
    <w:p w:rsidR="006A5799" w:rsidP="006A5799" w:rsidRDefault="006A5799">
      <w:pPr>
        <w:pStyle w:val="SClassInfoPara"/>
      </w:pPr>
      <w:r>
        <w:t>Indicator Species</w:t>
      </w:r>
    </w:p>
    <w:p w:rsidR="006A5799" w:rsidP="006A5799" w:rsidRDefault="006A5799"/>
    <w:p w:rsidR="006A5799" w:rsidP="006A5799" w:rsidRDefault="006A5799">
      <w:pPr>
        <w:pStyle w:val="SClassInfoPara"/>
      </w:pPr>
      <w:r>
        <w:t>Description</w:t>
      </w:r>
    </w:p>
    <w:p w:rsidR="00196FD3" w:rsidP="00196FD3" w:rsidRDefault="006A5799">
      <w:r>
        <w:t xml:space="preserve">Pole and larger diameter moderately </w:t>
      </w:r>
      <w:r w:rsidR="00873932">
        <w:t xml:space="preserve">tolerant </w:t>
      </w:r>
      <w:r>
        <w:t>to shade tolerant conifer species</w:t>
      </w:r>
      <w:r w:rsidR="00873932">
        <w:t>,</w:t>
      </w:r>
      <w:r>
        <w:t xml:space="preserve"> in moderate to large size patches</w:t>
      </w:r>
      <w:r w:rsidR="00873932">
        <w:t>,</w:t>
      </w:r>
      <w:r>
        <w:t xml:space="preserve"> all aspects. Spruce and fir dominate.</w:t>
      </w:r>
    </w:p>
    <w:p w:rsidR="00196FD3" w:rsidP="00196FD3" w:rsidRDefault="00196FD3"/>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A5799" w:rsidP="006A5799" w:rsidRDefault="006A5799">
      <w:r>
        <w:t xml:space="preserve">Bradley, A.F., N.V. </w:t>
      </w:r>
      <w:proofErr w:type="spellStart"/>
      <w:r>
        <w:t>Noste</w:t>
      </w:r>
      <w:proofErr w:type="spellEnd"/>
      <w:r>
        <w:t xml:space="preserve"> and W.C. Fisher. 1992. Fire ecology of forests and woodlands in Utah. </w:t>
      </w:r>
      <w:r w:rsidR="00196FD3">
        <w:t>Gen</w:t>
      </w:r>
      <w:r>
        <w:t xml:space="preserve">. Tech. Rep. INT-287. Ogden, UT: USDA Forest Service, </w:t>
      </w:r>
      <w:r w:rsidR="00196FD3">
        <w:t>Intermountain</w:t>
      </w:r>
      <w:r>
        <w:t xml:space="preserve"> Research Station. 128 pp.</w:t>
      </w:r>
    </w:p>
    <w:p w:rsidR="006A5799" w:rsidP="006A5799" w:rsidRDefault="006A5799"/>
    <w:p w:rsidR="006A5799" w:rsidP="006A5799" w:rsidRDefault="006A5799">
      <w:proofErr w:type="spellStart"/>
      <w:r>
        <w:t>DeVelice</w:t>
      </w:r>
      <w:proofErr w:type="spellEnd"/>
      <w:r>
        <w:t>, R.L</w:t>
      </w:r>
      <w:r w:rsidR="00873932">
        <w:t>.,</w:t>
      </w:r>
      <w:r>
        <w:t xml:space="preserve"> et al. 1986. A Classification of Forest Habitat Types of Northern New Mexico and Southern Colorado. USDA Forest Service. Rocky Mountain Forest and Range Experiment Station. GTR RM-131. </w:t>
      </w:r>
    </w:p>
    <w:p w:rsidR="006A5799" w:rsidP="006A5799" w:rsidRDefault="006A5799"/>
    <w:p w:rsidR="006A5799" w:rsidP="006A5799" w:rsidRDefault="006A5799">
      <w:proofErr w:type="spellStart"/>
      <w:r>
        <w:t>Komarkova</w:t>
      </w:r>
      <w:proofErr w:type="spellEnd"/>
      <w:r>
        <w:t>, V</w:t>
      </w:r>
      <w:r w:rsidR="00873932">
        <w:t>.,</w:t>
      </w:r>
      <w:r>
        <w:t xml:space="preserve"> et al. 1988. Forest Vegetation of the Gunnison and Parts of the Uncompahgre National Forests: A Preliminary Habitat Type Classification. USDA Forest Service, Rocky Mountain Forest and Range Experiment Station. GTR RM-163.</w:t>
      </w:r>
    </w:p>
    <w:p w:rsidR="006A5799" w:rsidP="006A5799" w:rsidRDefault="006A5799"/>
    <w:p w:rsidR="006A5799" w:rsidP="006A5799" w:rsidRDefault="006A5799">
      <w:r>
        <w:t>NatureServe. 2007. International Ecological Classification Standard: Terrestrial Ecological Classifications. NatureServe Central Databases. Arlington, VA. Data current as of 10 February 2007.</w:t>
      </w:r>
    </w:p>
    <w:p w:rsidR="006A5799" w:rsidP="006A5799" w:rsidRDefault="006A5799"/>
    <w:p w:rsidR="006A5799" w:rsidP="006A5799" w:rsidRDefault="006A5799">
      <w:r>
        <w:t xml:space="preserve">Veblen, T.T., K.S. Hadley, E.M. </w:t>
      </w:r>
      <w:proofErr w:type="spellStart"/>
      <w:r>
        <w:t>Nel</w:t>
      </w:r>
      <w:proofErr w:type="spellEnd"/>
      <w:r w:rsidR="00196FD3">
        <w:t>,</w:t>
      </w:r>
      <w:r>
        <w:t xml:space="preserve"> T. </w:t>
      </w:r>
      <w:proofErr w:type="spellStart"/>
      <w:r>
        <w:t>Kitzberger</w:t>
      </w:r>
      <w:proofErr w:type="spellEnd"/>
      <w:r>
        <w:t xml:space="preserve">, M. Reid and R. </w:t>
      </w:r>
      <w:proofErr w:type="spellStart"/>
      <w:r>
        <w:t>Vellalba</w:t>
      </w:r>
      <w:proofErr w:type="spellEnd"/>
      <w:r>
        <w:t>. 1994. Disturbance regime and disturbance interactions in a Rocky Mountain subalpine forest. Journal of Ecology 82: 125-135.</w:t>
      </w:r>
    </w:p>
    <w:p w:rsidRPr="00A43E41" w:rsidR="004D5F12" w:rsidP="006A579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D62" w:rsidRDefault="00BD6D62">
      <w:r>
        <w:separator/>
      </w:r>
    </w:p>
  </w:endnote>
  <w:endnote w:type="continuationSeparator" w:id="0">
    <w:p w:rsidR="00BD6D62" w:rsidRDefault="00BD6D62">
      <w:r>
        <w:continuationSeparator/>
      </w:r>
    </w:p>
  </w:endnote>
  <w:endnote w:type="continuationNotice" w:id="1">
    <w:p w:rsidR="00BD6D62" w:rsidRDefault="00BD6D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799" w:rsidRDefault="006A5799" w:rsidP="006A57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D62" w:rsidRDefault="00BD6D62">
      <w:r>
        <w:separator/>
      </w:r>
    </w:p>
  </w:footnote>
  <w:footnote w:type="continuationSeparator" w:id="0">
    <w:p w:rsidR="00BD6D62" w:rsidRDefault="00BD6D62">
      <w:r>
        <w:continuationSeparator/>
      </w:r>
    </w:p>
  </w:footnote>
  <w:footnote w:type="continuationNotice" w:id="1">
    <w:p w:rsidR="00BD6D62" w:rsidRDefault="00BD6D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A57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0B78E6"/>
    <w:rPr>
      <w:rFonts w:ascii="Tahoma" w:hAnsi="Tahoma" w:cs="Tahoma"/>
      <w:sz w:val="16"/>
      <w:szCs w:val="16"/>
    </w:rPr>
  </w:style>
  <w:style w:type="character" w:customStyle="1" w:styleId="BalloonTextChar">
    <w:name w:val="Balloon Text Char"/>
    <w:basedOn w:val="DefaultParagraphFont"/>
    <w:link w:val="BalloonText"/>
    <w:uiPriority w:val="99"/>
    <w:semiHidden/>
    <w:rsid w:val="000B78E6"/>
    <w:rPr>
      <w:rFonts w:ascii="Tahoma" w:hAnsi="Tahoma" w:cs="Tahoma"/>
      <w:sz w:val="16"/>
      <w:szCs w:val="16"/>
    </w:rPr>
  </w:style>
  <w:style w:type="character" w:styleId="Hyperlink">
    <w:name w:val="Hyperlink"/>
    <w:basedOn w:val="DefaultParagraphFont"/>
    <w:unhideWhenUsed/>
    <w:rsid w:val="009570CF"/>
    <w:rPr>
      <w:color w:val="0000FF" w:themeColor="hyperlink"/>
      <w:u w:val="single"/>
    </w:rPr>
  </w:style>
  <w:style w:type="paragraph" w:styleId="ListParagraph">
    <w:name w:val="List Paragraph"/>
    <w:basedOn w:val="Normal"/>
    <w:uiPriority w:val="34"/>
    <w:qFormat/>
    <w:rsid w:val="005F546F"/>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15647">
      <w:bodyDiv w:val="1"/>
      <w:marLeft w:val="0"/>
      <w:marRight w:val="0"/>
      <w:marTop w:val="0"/>
      <w:marBottom w:val="0"/>
      <w:divBdr>
        <w:top w:val="none" w:sz="0" w:space="0" w:color="auto"/>
        <w:left w:val="none" w:sz="0" w:space="0" w:color="auto"/>
        <w:bottom w:val="none" w:sz="0" w:space="0" w:color="auto"/>
        <w:right w:val="none" w:sz="0" w:space="0" w:color="auto"/>
      </w:divBdr>
    </w:div>
    <w:div w:id="689793424">
      <w:bodyDiv w:val="1"/>
      <w:marLeft w:val="0"/>
      <w:marRight w:val="0"/>
      <w:marTop w:val="0"/>
      <w:marBottom w:val="0"/>
      <w:divBdr>
        <w:top w:val="none" w:sz="0" w:space="0" w:color="auto"/>
        <w:left w:val="none" w:sz="0" w:space="0" w:color="auto"/>
        <w:bottom w:val="none" w:sz="0" w:space="0" w:color="auto"/>
        <w:right w:val="none" w:sz="0" w:space="0" w:color="auto"/>
      </w:divBdr>
    </w:div>
    <w:div w:id="155157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2014-08-21T14:16:00Z</cp:lastPrinted>
  <dcterms:created xsi:type="dcterms:W3CDTF">2018-08-02T23:08:00Z</dcterms:created>
  <dcterms:modified xsi:type="dcterms:W3CDTF">2025-02-12T09:41:11Z</dcterms:modified>
</cp:coreProperties>
</file>